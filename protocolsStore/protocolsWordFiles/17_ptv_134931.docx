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8FC3" w14:textId="77777777" w:rsidR="001B7F47" w:rsidRPr="001B7F47" w:rsidRDefault="001B7F47" w:rsidP="001B7F47">
      <w:pPr>
        <w:bidi/>
        <w:rPr>
          <w:rFonts w:cs="David"/>
          <w:b/>
          <w:bCs/>
        </w:rPr>
      </w:pPr>
    </w:p>
    <w:p w14:paraId="018000E3" w14:textId="77777777" w:rsidR="001B7F47" w:rsidRPr="001B7F47" w:rsidRDefault="001B7F47" w:rsidP="001B7F47">
      <w:pPr>
        <w:pStyle w:val="Heading5"/>
        <w:jc w:val="left"/>
        <w:rPr>
          <w:b/>
          <w:bCs/>
          <w:sz w:val="24"/>
          <w:rtl/>
        </w:rPr>
      </w:pPr>
      <w:r w:rsidRPr="001B7F47">
        <w:rPr>
          <w:b/>
          <w:bCs/>
          <w:sz w:val="24"/>
          <w:rtl/>
        </w:rPr>
        <w:t xml:space="preserve">הכנסת </w:t>
      </w:r>
      <w:r w:rsidRPr="001B7F47">
        <w:rPr>
          <w:rFonts w:hint="cs"/>
          <w:b/>
          <w:bCs/>
          <w:sz w:val="24"/>
          <w:rtl/>
        </w:rPr>
        <w:t>השבע-עשרה</w:t>
      </w:r>
      <w:r w:rsidRPr="001B7F47">
        <w:rPr>
          <w:b/>
          <w:bCs/>
          <w:sz w:val="24"/>
          <w:rtl/>
        </w:rPr>
        <w:tab/>
      </w:r>
      <w:r w:rsidRPr="001B7F47">
        <w:rPr>
          <w:b/>
          <w:bCs/>
          <w:sz w:val="24"/>
          <w:rtl/>
        </w:rPr>
        <w:tab/>
      </w:r>
      <w:r w:rsidRPr="001B7F47">
        <w:rPr>
          <w:b/>
          <w:bCs/>
          <w:sz w:val="24"/>
          <w:rtl/>
        </w:rPr>
        <w:tab/>
      </w:r>
      <w:r w:rsidRPr="001B7F47">
        <w:rPr>
          <w:b/>
          <w:bCs/>
          <w:sz w:val="24"/>
          <w:rtl/>
        </w:rPr>
        <w:tab/>
      </w:r>
      <w:r w:rsidRPr="001B7F47">
        <w:rPr>
          <w:b/>
          <w:bCs/>
          <w:sz w:val="24"/>
          <w:rtl/>
        </w:rPr>
        <w:tab/>
      </w:r>
      <w:r w:rsidRPr="001B7F47">
        <w:rPr>
          <w:b/>
          <w:bCs/>
          <w:sz w:val="24"/>
          <w:rtl/>
        </w:rPr>
        <w:tab/>
      </w:r>
      <w:r w:rsidRPr="001B7F47">
        <w:rPr>
          <w:b/>
          <w:bCs/>
          <w:sz w:val="24"/>
          <w:rtl/>
        </w:rPr>
        <w:tab/>
        <w:t>נוסח לא מתוקן</w:t>
      </w:r>
    </w:p>
    <w:p w14:paraId="26AEBE29" w14:textId="77777777" w:rsidR="001B7F47" w:rsidRPr="001B7F47" w:rsidRDefault="001B7F47" w:rsidP="001B7F47">
      <w:pPr>
        <w:bidi/>
        <w:rPr>
          <w:rFonts w:cs="David" w:hint="cs"/>
          <w:b/>
          <w:bCs/>
          <w:rtl/>
        </w:rPr>
      </w:pPr>
      <w:r w:rsidRPr="001B7F47">
        <w:rPr>
          <w:rFonts w:cs="David"/>
          <w:b/>
          <w:bCs/>
          <w:rtl/>
        </w:rPr>
        <w:t xml:space="preserve">מושב </w:t>
      </w:r>
      <w:r w:rsidRPr="001B7F47">
        <w:rPr>
          <w:rFonts w:cs="David" w:hint="cs"/>
          <w:b/>
          <w:bCs/>
          <w:rtl/>
        </w:rPr>
        <w:t>שלישי</w:t>
      </w:r>
    </w:p>
    <w:p w14:paraId="18C1FF7E" w14:textId="77777777" w:rsidR="001B7F47" w:rsidRPr="001B7F47" w:rsidRDefault="001B7F47" w:rsidP="001B7F47">
      <w:pPr>
        <w:bidi/>
        <w:rPr>
          <w:rFonts w:cs="David"/>
          <w:b/>
          <w:bCs/>
          <w:rtl/>
        </w:rPr>
      </w:pPr>
    </w:p>
    <w:p w14:paraId="65734685" w14:textId="77777777" w:rsidR="001B7F47" w:rsidRPr="001B7F47" w:rsidRDefault="001B7F47" w:rsidP="001B7F47">
      <w:pPr>
        <w:bidi/>
        <w:rPr>
          <w:rFonts w:cs="David"/>
          <w:b/>
          <w:bCs/>
          <w:rtl/>
        </w:rPr>
      </w:pPr>
    </w:p>
    <w:p w14:paraId="1265584A" w14:textId="77777777" w:rsidR="001B7F47" w:rsidRPr="001B7F47" w:rsidRDefault="001B7F47" w:rsidP="001B7F47">
      <w:pPr>
        <w:bidi/>
        <w:rPr>
          <w:rFonts w:cs="David"/>
          <w:b/>
          <w:bCs/>
          <w:rtl/>
        </w:rPr>
      </w:pPr>
    </w:p>
    <w:p w14:paraId="54F8C355" w14:textId="77777777" w:rsidR="001B7F47" w:rsidRPr="001B7F47" w:rsidRDefault="001B7F47" w:rsidP="001B7F47">
      <w:pPr>
        <w:bidi/>
        <w:rPr>
          <w:rFonts w:cs="David"/>
          <w:b/>
          <w:bCs/>
          <w:rtl/>
        </w:rPr>
      </w:pPr>
    </w:p>
    <w:p w14:paraId="666A7369" w14:textId="77777777" w:rsidR="001B7F47" w:rsidRPr="001B7F47" w:rsidRDefault="001B7F47" w:rsidP="001B7F47">
      <w:pPr>
        <w:bidi/>
        <w:jc w:val="center"/>
        <w:rPr>
          <w:rFonts w:cs="David" w:hint="cs"/>
          <w:b/>
          <w:bCs/>
          <w:rtl/>
        </w:rPr>
      </w:pPr>
      <w:r w:rsidRPr="001B7F47">
        <w:rPr>
          <w:rFonts w:cs="David"/>
          <w:b/>
          <w:bCs/>
          <w:rtl/>
        </w:rPr>
        <w:t>פרוטוקול מס'</w:t>
      </w:r>
      <w:r w:rsidRPr="001B7F47">
        <w:rPr>
          <w:rFonts w:cs="David" w:hint="cs"/>
          <w:b/>
          <w:bCs/>
          <w:rtl/>
        </w:rPr>
        <w:t xml:space="preserve"> 174</w:t>
      </w:r>
    </w:p>
    <w:p w14:paraId="1CDA73B0" w14:textId="77777777" w:rsidR="001B7F47" w:rsidRPr="001B7F47" w:rsidRDefault="001B7F47" w:rsidP="001B7F47">
      <w:pPr>
        <w:bidi/>
        <w:jc w:val="center"/>
        <w:rPr>
          <w:rFonts w:cs="David" w:hint="cs"/>
          <w:b/>
          <w:bCs/>
          <w:rtl/>
        </w:rPr>
      </w:pPr>
      <w:r w:rsidRPr="001B7F47">
        <w:rPr>
          <w:rFonts w:cs="David" w:hint="cs"/>
          <w:b/>
          <w:bCs/>
          <w:rtl/>
        </w:rPr>
        <w:t>מישיבת ועדת הכנסת</w:t>
      </w:r>
    </w:p>
    <w:p w14:paraId="0394FA09" w14:textId="77777777" w:rsidR="001B7F47" w:rsidRPr="001B7F47" w:rsidRDefault="001B7F47" w:rsidP="001B7F47">
      <w:pPr>
        <w:bidi/>
        <w:jc w:val="center"/>
        <w:rPr>
          <w:rFonts w:cs="David" w:hint="cs"/>
          <w:b/>
          <w:bCs/>
          <w:u w:val="single"/>
          <w:rtl/>
        </w:rPr>
      </w:pPr>
      <w:r w:rsidRPr="001B7F47">
        <w:rPr>
          <w:rFonts w:cs="David" w:hint="cs"/>
          <w:b/>
          <w:bCs/>
          <w:u w:val="single"/>
          <w:rtl/>
        </w:rPr>
        <w:t xml:space="preserve">יום רביעי, י"ח בכסלו </w:t>
      </w:r>
      <w:proofErr w:type="spellStart"/>
      <w:r w:rsidRPr="001B7F47">
        <w:rPr>
          <w:rFonts w:cs="David" w:hint="cs"/>
          <w:b/>
          <w:bCs/>
          <w:u w:val="single"/>
          <w:rtl/>
        </w:rPr>
        <w:t>התשס"ח</w:t>
      </w:r>
      <w:proofErr w:type="spellEnd"/>
      <w:r w:rsidRPr="001B7F47">
        <w:rPr>
          <w:rFonts w:cs="David" w:hint="cs"/>
          <w:b/>
          <w:bCs/>
          <w:u w:val="single"/>
          <w:rtl/>
        </w:rPr>
        <w:t xml:space="preserve"> (28 בנובמבר 2007), שעה 09:00</w:t>
      </w:r>
    </w:p>
    <w:p w14:paraId="0548EF9C" w14:textId="77777777" w:rsidR="001B7F47" w:rsidRPr="001B7F47" w:rsidRDefault="001B7F47" w:rsidP="001B7F47">
      <w:pPr>
        <w:bidi/>
        <w:rPr>
          <w:rFonts w:cs="David"/>
          <w:b/>
          <w:bCs/>
          <w:rtl/>
        </w:rPr>
      </w:pPr>
    </w:p>
    <w:p w14:paraId="5A1CD9F5" w14:textId="77777777" w:rsidR="001B7F47" w:rsidRPr="001B7F47" w:rsidRDefault="001B7F47" w:rsidP="001B7F47">
      <w:pPr>
        <w:bidi/>
        <w:rPr>
          <w:rFonts w:cs="David"/>
          <w:b/>
          <w:bCs/>
          <w:rtl/>
        </w:rPr>
      </w:pPr>
    </w:p>
    <w:p w14:paraId="1FE2853D" w14:textId="77777777" w:rsidR="001B7F47" w:rsidRPr="001B7F47" w:rsidRDefault="001B7F47" w:rsidP="001B7F47">
      <w:pPr>
        <w:tabs>
          <w:tab w:val="left" w:pos="1221"/>
        </w:tabs>
        <w:bidi/>
        <w:rPr>
          <w:rFonts w:cs="David" w:hint="cs"/>
          <w:b/>
          <w:bCs/>
          <w:u w:val="single"/>
          <w:rtl/>
        </w:rPr>
      </w:pPr>
    </w:p>
    <w:p w14:paraId="501E4AF4" w14:textId="77777777" w:rsidR="001B7F47" w:rsidRPr="001B7F47" w:rsidRDefault="001B7F47" w:rsidP="001B7F47">
      <w:pPr>
        <w:tabs>
          <w:tab w:val="left" w:pos="1221"/>
        </w:tabs>
        <w:bidi/>
        <w:rPr>
          <w:rFonts w:cs="David" w:hint="cs"/>
          <w:b/>
          <w:bCs/>
          <w:rtl/>
        </w:rPr>
      </w:pPr>
      <w:r w:rsidRPr="001B7F47">
        <w:rPr>
          <w:rFonts w:cs="David"/>
          <w:b/>
          <w:bCs/>
          <w:u w:val="single"/>
          <w:rtl/>
        </w:rPr>
        <w:t>סדר היום</w:t>
      </w:r>
      <w:r w:rsidRPr="001B7F47">
        <w:rPr>
          <w:rFonts w:cs="David"/>
          <w:rtl/>
        </w:rPr>
        <w:t>:</w:t>
      </w:r>
    </w:p>
    <w:p w14:paraId="352E4BA8" w14:textId="77777777" w:rsidR="001B7F47" w:rsidRPr="001B7F47" w:rsidRDefault="001B7F47" w:rsidP="001B7F47">
      <w:pPr>
        <w:bidi/>
        <w:rPr>
          <w:rFonts w:cs="David" w:hint="cs"/>
          <w:b/>
          <w:bCs/>
          <w:rtl/>
        </w:rPr>
      </w:pPr>
    </w:p>
    <w:p w14:paraId="4C193DC7" w14:textId="77777777" w:rsidR="001B7F47" w:rsidRPr="001B7F47" w:rsidRDefault="001B7F47" w:rsidP="001B7F47">
      <w:pPr>
        <w:bidi/>
        <w:rPr>
          <w:rFonts w:cs="David" w:hint="cs"/>
          <w:rtl/>
        </w:rPr>
      </w:pPr>
      <w:r w:rsidRPr="001B7F47">
        <w:rPr>
          <w:rFonts w:cs="David" w:hint="cs"/>
          <w:rtl/>
        </w:rPr>
        <w:t xml:space="preserve">1. מינוי ממלא-מקום ליושבת-ראש הכנסת בעת היעדרותה מן הארץ. </w:t>
      </w:r>
    </w:p>
    <w:p w14:paraId="7F63DBA6" w14:textId="77777777" w:rsidR="001B7F47" w:rsidRPr="001B7F47" w:rsidRDefault="001B7F47" w:rsidP="001B7F47">
      <w:pPr>
        <w:bidi/>
        <w:rPr>
          <w:rFonts w:cs="David" w:hint="cs"/>
          <w:rtl/>
        </w:rPr>
      </w:pPr>
      <w:r w:rsidRPr="001B7F47">
        <w:rPr>
          <w:rFonts w:cs="David" w:hint="cs"/>
          <w:rtl/>
        </w:rPr>
        <w:t xml:space="preserve">2. בקשת חבר הכנסת חיים אורון להקדמת הדיון בהצעת חוק רשות השידור (תיקון </w:t>
      </w:r>
      <w:r w:rsidRPr="001B7F47">
        <w:rPr>
          <w:rFonts w:cs="David"/>
          <w:rtl/>
        </w:rPr>
        <w:t>–</w:t>
      </w:r>
      <w:r w:rsidRPr="001B7F47">
        <w:rPr>
          <w:rFonts w:cs="David" w:hint="cs"/>
          <w:rtl/>
        </w:rPr>
        <w:t xml:space="preserve"> ביטול</w:t>
      </w:r>
    </w:p>
    <w:p w14:paraId="34EE5FC6" w14:textId="77777777" w:rsidR="001B7F47" w:rsidRPr="001B7F47" w:rsidRDefault="001B7F47" w:rsidP="001B7F47">
      <w:pPr>
        <w:bidi/>
        <w:rPr>
          <w:rFonts w:cs="David" w:hint="cs"/>
          <w:rtl/>
        </w:rPr>
      </w:pPr>
      <w:r w:rsidRPr="001B7F47">
        <w:rPr>
          <w:rFonts w:cs="David" w:hint="cs"/>
          <w:rtl/>
        </w:rPr>
        <w:t xml:space="preserve">    הפחתת שיעור האגרה)(הוראת שעה), </w:t>
      </w:r>
      <w:proofErr w:type="spellStart"/>
      <w:r w:rsidRPr="001B7F47">
        <w:rPr>
          <w:rFonts w:cs="David" w:hint="cs"/>
          <w:rtl/>
        </w:rPr>
        <w:t>התשס"ח</w:t>
      </w:r>
      <w:proofErr w:type="spellEnd"/>
      <w:r w:rsidRPr="001B7F47">
        <w:rPr>
          <w:rFonts w:cs="David" w:hint="cs"/>
          <w:rtl/>
        </w:rPr>
        <w:t xml:space="preserve">-2007 (פ/3095/17), לפני הקריאה הטרומית. </w:t>
      </w:r>
    </w:p>
    <w:p w14:paraId="37DCFB22" w14:textId="77777777" w:rsidR="001B7F47" w:rsidRPr="001B7F47" w:rsidRDefault="001B7F47" w:rsidP="001B7F47">
      <w:pPr>
        <w:bidi/>
        <w:rPr>
          <w:rFonts w:cs="David" w:hint="cs"/>
          <w:rtl/>
        </w:rPr>
      </w:pPr>
      <w:r w:rsidRPr="001B7F47">
        <w:rPr>
          <w:rFonts w:cs="David" w:hint="cs"/>
          <w:rtl/>
        </w:rPr>
        <w:t xml:space="preserve">3. הצעת חוק הכנסת (תיקון </w:t>
      </w:r>
      <w:r w:rsidRPr="001B7F47">
        <w:rPr>
          <w:rFonts w:cs="David"/>
          <w:rtl/>
        </w:rPr>
        <w:t>–</w:t>
      </w:r>
      <w:r w:rsidRPr="001B7F47">
        <w:rPr>
          <w:rFonts w:cs="David" w:hint="cs"/>
          <w:rtl/>
        </w:rPr>
        <w:t xml:space="preserve"> כינוס הכנסת בעת מצב מיוחד בעורף או מצב מלחמה), </w:t>
      </w:r>
      <w:proofErr w:type="spellStart"/>
      <w:r w:rsidRPr="001B7F47">
        <w:rPr>
          <w:rFonts w:cs="David" w:hint="cs"/>
          <w:rtl/>
        </w:rPr>
        <w:t>התשס"ז</w:t>
      </w:r>
      <w:proofErr w:type="spellEnd"/>
      <w:r w:rsidRPr="001B7F47">
        <w:rPr>
          <w:rFonts w:cs="David" w:hint="cs"/>
          <w:rtl/>
        </w:rPr>
        <w:t>-</w:t>
      </w:r>
    </w:p>
    <w:p w14:paraId="339B16C7" w14:textId="77777777" w:rsidR="001B7F47" w:rsidRPr="001B7F47" w:rsidRDefault="001B7F47" w:rsidP="001B7F47">
      <w:pPr>
        <w:bidi/>
        <w:rPr>
          <w:rFonts w:cs="David" w:hint="cs"/>
          <w:rtl/>
        </w:rPr>
      </w:pPr>
      <w:r w:rsidRPr="001B7F47">
        <w:rPr>
          <w:rFonts w:cs="David" w:hint="cs"/>
          <w:rtl/>
        </w:rPr>
        <w:t xml:space="preserve">    2006, הצעת חבר הכנסת ראובן ריבלין (פ/1813/17) </w:t>
      </w:r>
      <w:r w:rsidRPr="001B7F47">
        <w:rPr>
          <w:rFonts w:cs="David"/>
          <w:rtl/>
        </w:rPr>
        <w:t>–</w:t>
      </w:r>
      <w:r w:rsidRPr="001B7F47">
        <w:rPr>
          <w:rFonts w:cs="David" w:hint="cs"/>
          <w:rtl/>
        </w:rPr>
        <w:t xml:space="preserve"> המשך דיון. </w:t>
      </w:r>
    </w:p>
    <w:p w14:paraId="5FC59873" w14:textId="77777777" w:rsidR="001B7F47" w:rsidRPr="001B7F47" w:rsidRDefault="001B7F47" w:rsidP="001B7F47">
      <w:pPr>
        <w:bidi/>
        <w:rPr>
          <w:rFonts w:cs="David" w:hint="cs"/>
          <w:rtl/>
        </w:rPr>
      </w:pPr>
    </w:p>
    <w:p w14:paraId="3A764A8C" w14:textId="77777777" w:rsidR="001B7F47" w:rsidRPr="001B7F47" w:rsidRDefault="001B7F47" w:rsidP="001B7F47">
      <w:pPr>
        <w:bidi/>
        <w:rPr>
          <w:rFonts w:cs="David"/>
          <w:rtl/>
        </w:rPr>
      </w:pPr>
    </w:p>
    <w:p w14:paraId="67169D5F" w14:textId="77777777" w:rsidR="001B7F47" w:rsidRPr="001B7F47" w:rsidRDefault="001B7F47" w:rsidP="001B7F47">
      <w:pPr>
        <w:bidi/>
        <w:rPr>
          <w:rFonts w:cs="David"/>
          <w:b/>
          <w:bCs/>
          <w:u w:val="single"/>
          <w:rtl/>
        </w:rPr>
      </w:pPr>
      <w:r w:rsidRPr="001B7F47">
        <w:rPr>
          <w:rFonts w:cs="David"/>
          <w:b/>
          <w:bCs/>
          <w:u w:val="single"/>
          <w:rtl/>
        </w:rPr>
        <w:t>נכחו</w:t>
      </w:r>
      <w:r w:rsidRPr="001B7F47">
        <w:rPr>
          <w:rFonts w:cs="David"/>
          <w:rtl/>
        </w:rPr>
        <w:t>:</w:t>
      </w:r>
    </w:p>
    <w:p w14:paraId="69A02E69" w14:textId="77777777" w:rsidR="001B7F47" w:rsidRPr="001B7F47" w:rsidRDefault="001B7F47" w:rsidP="001B7F47">
      <w:pPr>
        <w:bidi/>
        <w:rPr>
          <w:rFonts w:cs="David"/>
          <w:rtl/>
        </w:rPr>
      </w:pPr>
    </w:p>
    <w:p w14:paraId="4121575F" w14:textId="77777777" w:rsidR="001B7F47" w:rsidRPr="001B7F47" w:rsidRDefault="001B7F47" w:rsidP="001B7F47">
      <w:pPr>
        <w:tabs>
          <w:tab w:val="left" w:pos="1788"/>
        </w:tabs>
        <w:bidi/>
        <w:rPr>
          <w:rFonts w:cs="David"/>
          <w:rtl/>
        </w:rPr>
      </w:pPr>
      <w:r w:rsidRPr="001B7F47">
        <w:rPr>
          <w:rFonts w:cs="David"/>
          <w:b/>
          <w:bCs/>
          <w:u w:val="single"/>
          <w:rtl/>
        </w:rPr>
        <w:t>חברי הוועדה</w:t>
      </w:r>
      <w:r w:rsidRPr="001B7F47">
        <w:rPr>
          <w:rFonts w:cs="David"/>
          <w:rtl/>
        </w:rPr>
        <w:t>:</w:t>
      </w:r>
    </w:p>
    <w:p w14:paraId="3721C090" w14:textId="77777777" w:rsidR="001B7F47" w:rsidRPr="001B7F47" w:rsidRDefault="001B7F47" w:rsidP="001B7F47">
      <w:pPr>
        <w:bidi/>
        <w:rPr>
          <w:rFonts w:cs="David"/>
          <w:rtl/>
        </w:rPr>
      </w:pPr>
    </w:p>
    <w:p w14:paraId="24E5211E" w14:textId="77777777" w:rsidR="001B7F47" w:rsidRPr="001B7F47" w:rsidRDefault="001B7F47" w:rsidP="001B7F47">
      <w:pPr>
        <w:bidi/>
        <w:rPr>
          <w:rFonts w:cs="David" w:hint="cs"/>
          <w:rtl/>
        </w:rPr>
      </w:pPr>
      <w:r w:rsidRPr="001B7F47">
        <w:rPr>
          <w:rFonts w:cs="David" w:hint="cs"/>
          <w:rtl/>
        </w:rPr>
        <w:t xml:space="preserve">דוד טל </w:t>
      </w:r>
      <w:r w:rsidRPr="001B7F47">
        <w:rPr>
          <w:rFonts w:cs="David"/>
          <w:rtl/>
        </w:rPr>
        <w:t>–</w:t>
      </w:r>
      <w:r w:rsidRPr="001B7F47">
        <w:rPr>
          <w:rFonts w:cs="David" w:hint="cs"/>
          <w:rtl/>
        </w:rPr>
        <w:t xml:space="preserve"> היו"ר</w:t>
      </w:r>
    </w:p>
    <w:p w14:paraId="05343659" w14:textId="77777777" w:rsidR="001B7F47" w:rsidRPr="001B7F47" w:rsidRDefault="001B7F47" w:rsidP="001B7F47">
      <w:pPr>
        <w:bidi/>
        <w:rPr>
          <w:rFonts w:cs="David" w:hint="cs"/>
          <w:rtl/>
        </w:rPr>
      </w:pPr>
      <w:r w:rsidRPr="001B7F47">
        <w:rPr>
          <w:rFonts w:cs="David" w:hint="cs"/>
          <w:rtl/>
        </w:rPr>
        <w:t xml:space="preserve">יולי יואל </w:t>
      </w:r>
      <w:proofErr w:type="spellStart"/>
      <w:r w:rsidRPr="001B7F47">
        <w:rPr>
          <w:rFonts w:cs="David" w:hint="cs"/>
          <w:rtl/>
        </w:rPr>
        <w:t>אדלשטיין</w:t>
      </w:r>
      <w:proofErr w:type="spellEnd"/>
    </w:p>
    <w:p w14:paraId="3F159B85" w14:textId="77777777" w:rsidR="001B7F47" w:rsidRPr="001B7F47" w:rsidRDefault="001B7F47" w:rsidP="001B7F47">
      <w:pPr>
        <w:bidi/>
        <w:rPr>
          <w:rFonts w:cs="David" w:hint="cs"/>
          <w:rtl/>
        </w:rPr>
      </w:pPr>
      <w:r w:rsidRPr="001B7F47">
        <w:rPr>
          <w:rFonts w:cs="David" w:hint="cs"/>
          <w:rtl/>
        </w:rPr>
        <w:t>אורי אריאל</w:t>
      </w:r>
    </w:p>
    <w:p w14:paraId="3AFC1715" w14:textId="77777777" w:rsidR="001B7F47" w:rsidRPr="001B7F47" w:rsidRDefault="001B7F47" w:rsidP="001B7F47">
      <w:pPr>
        <w:bidi/>
        <w:rPr>
          <w:rFonts w:cs="David" w:hint="cs"/>
          <w:rtl/>
        </w:rPr>
      </w:pPr>
      <w:r w:rsidRPr="001B7F47">
        <w:rPr>
          <w:rFonts w:cs="David" w:hint="cs"/>
          <w:rtl/>
        </w:rPr>
        <w:t xml:space="preserve">זהבה </w:t>
      </w:r>
      <w:proofErr w:type="spellStart"/>
      <w:r w:rsidRPr="001B7F47">
        <w:rPr>
          <w:rFonts w:cs="David" w:hint="cs"/>
          <w:rtl/>
        </w:rPr>
        <w:t>גלאון</w:t>
      </w:r>
      <w:proofErr w:type="spellEnd"/>
    </w:p>
    <w:p w14:paraId="740E4B54" w14:textId="77777777" w:rsidR="001B7F47" w:rsidRPr="001B7F47" w:rsidRDefault="001B7F47" w:rsidP="001B7F47">
      <w:pPr>
        <w:bidi/>
        <w:rPr>
          <w:rFonts w:cs="David" w:hint="cs"/>
          <w:rtl/>
        </w:rPr>
      </w:pPr>
      <w:r w:rsidRPr="001B7F47">
        <w:rPr>
          <w:rFonts w:cs="David" w:hint="cs"/>
          <w:rtl/>
        </w:rPr>
        <w:t>יצחק זיו</w:t>
      </w:r>
    </w:p>
    <w:p w14:paraId="636CD963" w14:textId="77777777" w:rsidR="001B7F47" w:rsidRPr="001B7F47" w:rsidRDefault="001B7F47" w:rsidP="001B7F47">
      <w:pPr>
        <w:bidi/>
        <w:rPr>
          <w:rFonts w:cs="David" w:hint="cs"/>
          <w:rtl/>
        </w:rPr>
      </w:pPr>
      <w:r w:rsidRPr="001B7F47">
        <w:rPr>
          <w:rFonts w:cs="David" w:hint="cs"/>
          <w:rtl/>
        </w:rPr>
        <w:t>יואל חסון</w:t>
      </w:r>
    </w:p>
    <w:p w14:paraId="61DC9F2D" w14:textId="77777777" w:rsidR="001B7F47" w:rsidRPr="001B7F47" w:rsidRDefault="001B7F47" w:rsidP="001B7F47">
      <w:pPr>
        <w:bidi/>
        <w:rPr>
          <w:rFonts w:cs="David" w:hint="cs"/>
          <w:rtl/>
        </w:rPr>
      </w:pPr>
      <w:proofErr w:type="spellStart"/>
      <w:r w:rsidRPr="001B7F47">
        <w:rPr>
          <w:rFonts w:cs="David" w:hint="cs"/>
          <w:rtl/>
        </w:rPr>
        <w:t>אחמד</w:t>
      </w:r>
      <w:proofErr w:type="spellEnd"/>
      <w:r w:rsidRPr="001B7F47">
        <w:rPr>
          <w:rFonts w:cs="David" w:hint="cs"/>
          <w:rtl/>
        </w:rPr>
        <w:t xml:space="preserve"> טיבי</w:t>
      </w:r>
    </w:p>
    <w:p w14:paraId="67D376FC" w14:textId="77777777" w:rsidR="001B7F47" w:rsidRPr="001B7F47" w:rsidRDefault="001B7F47" w:rsidP="001B7F47">
      <w:pPr>
        <w:bidi/>
        <w:rPr>
          <w:rFonts w:cs="David" w:hint="cs"/>
          <w:rtl/>
        </w:rPr>
      </w:pPr>
      <w:r w:rsidRPr="001B7F47">
        <w:rPr>
          <w:rFonts w:cs="David" w:hint="cs"/>
          <w:rtl/>
        </w:rPr>
        <w:t xml:space="preserve">שלי </w:t>
      </w:r>
      <w:proofErr w:type="spellStart"/>
      <w:r w:rsidRPr="001B7F47">
        <w:rPr>
          <w:rFonts w:cs="David" w:hint="cs"/>
          <w:rtl/>
        </w:rPr>
        <w:t>יחימוביץ</w:t>
      </w:r>
      <w:proofErr w:type="spellEnd"/>
    </w:p>
    <w:p w14:paraId="36888221" w14:textId="77777777" w:rsidR="001B7F47" w:rsidRPr="001B7F47" w:rsidRDefault="001B7F47" w:rsidP="001B7F47">
      <w:pPr>
        <w:bidi/>
        <w:rPr>
          <w:rFonts w:cs="David" w:hint="cs"/>
          <w:rtl/>
        </w:rPr>
      </w:pPr>
      <w:r w:rsidRPr="001B7F47">
        <w:rPr>
          <w:rFonts w:cs="David" w:hint="cs"/>
          <w:rtl/>
        </w:rPr>
        <w:t xml:space="preserve">יעקב </w:t>
      </w:r>
      <w:proofErr w:type="spellStart"/>
      <w:r w:rsidRPr="001B7F47">
        <w:rPr>
          <w:rFonts w:cs="David" w:hint="cs"/>
          <w:rtl/>
        </w:rPr>
        <w:t>מרגי</w:t>
      </w:r>
      <w:proofErr w:type="spellEnd"/>
    </w:p>
    <w:p w14:paraId="2DF50B00" w14:textId="77777777" w:rsidR="001B7F47" w:rsidRPr="001B7F47" w:rsidRDefault="001B7F47" w:rsidP="001B7F47">
      <w:pPr>
        <w:bidi/>
        <w:rPr>
          <w:rFonts w:cs="David" w:hint="cs"/>
          <w:rtl/>
        </w:rPr>
      </w:pPr>
      <w:r w:rsidRPr="001B7F47">
        <w:rPr>
          <w:rFonts w:cs="David" w:hint="cs"/>
          <w:rtl/>
        </w:rPr>
        <w:t>גדעון סער</w:t>
      </w:r>
    </w:p>
    <w:p w14:paraId="2CB3BEC4" w14:textId="77777777" w:rsidR="001B7F47" w:rsidRPr="001B7F47" w:rsidRDefault="001B7F47" w:rsidP="001B7F47">
      <w:pPr>
        <w:bidi/>
        <w:rPr>
          <w:rFonts w:cs="David" w:hint="cs"/>
          <w:rtl/>
        </w:rPr>
      </w:pPr>
      <w:r w:rsidRPr="001B7F47">
        <w:rPr>
          <w:rFonts w:cs="David" w:hint="cs"/>
          <w:rtl/>
        </w:rPr>
        <w:t>ראובן ריבלין</w:t>
      </w:r>
    </w:p>
    <w:p w14:paraId="06AA2EC9" w14:textId="77777777" w:rsidR="001B7F47" w:rsidRPr="001B7F47" w:rsidRDefault="001B7F47" w:rsidP="001B7F47">
      <w:pPr>
        <w:bidi/>
        <w:rPr>
          <w:rFonts w:cs="David" w:hint="cs"/>
          <w:rtl/>
        </w:rPr>
      </w:pPr>
    </w:p>
    <w:p w14:paraId="49D196BB" w14:textId="77777777" w:rsidR="001B7F47" w:rsidRPr="001B7F47" w:rsidRDefault="001B7F47" w:rsidP="001B7F47">
      <w:pPr>
        <w:bidi/>
        <w:rPr>
          <w:rFonts w:cs="David" w:hint="cs"/>
          <w:rtl/>
        </w:rPr>
      </w:pPr>
      <w:r w:rsidRPr="001B7F47">
        <w:rPr>
          <w:rFonts w:cs="David" w:hint="cs"/>
          <w:rtl/>
        </w:rPr>
        <w:t>חיים אורון</w:t>
      </w:r>
    </w:p>
    <w:p w14:paraId="0890693E" w14:textId="77777777" w:rsidR="001B7F47" w:rsidRPr="001B7F47" w:rsidRDefault="001B7F47" w:rsidP="001B7F47">
      <w:pPr>
        <w:bidi/>
        <w:rPr>
          <w:rFonts w:cs="David" w:hint="cs"/>
          <w:rtl/>
        </w:rPr>
      </w:pPr>
    </w:p>
    <w:p w14:paraId="272212D1" w14:textId="77777777" w:rsidR="001B7F47" w:rsidRPr="001B7F47" w:rsidRDefault="001B7F47" w:rsidP="001B7F47">
      <w:pPr>
        <w:bidi/>
        <w:rPr>
          <w:rFonts w:cs="David" w:hint="cs"/>
          <w:rtl/>
        </w:rPr>
      </w:pPr>
    </w:p>
    <w:p w14:paraId="6138A49B" w14:textId="77777777" w:rsidR="001B7F47" w:rsidRPr="001B7F47" w:rsidRDefault="001B7F47" w:rsidP="001B7F47">
      <w:pPr>
        <w:tabs>
          <w:tab w:val="left" w:pos="1788"/>
          <w:tab w:val="left" w:pos="3631"/>
        </w:tabs>
        <w:bidi/>
        <w:rPr>
          <w:rFonts w:cs="David" w:hint="cs"/>
          <w:rtl/>
        </w:rPr>
      </w:pPr>
      <w:r w:rsidRPr="001B7F47">
        <w:rPr>
          <w:rFonts w:cs="David"/>
          <w:b/>
          <w:bCs/>
          <w:u w:val="single"/>
          <w:rtl/>
        </w:rPr>
        <w:t>מוזמנים</w:t>
      </w:r>
      <w:r w:rsidRPr="001B7F47">
        <w:rPr>
          <w:rFonts w:cs="David"/>
          <w:rtl/>
        </w:rPr>
        <w:t>:</w:t>
      </w:r>
    </w:p>
    <w:p w14:paraId="550FAF7D" w14:textId="77777777" w:rsidR="001B7F47" w:rsidRPr="001B7F47" w:rsidRDefault="001B7F47" w:rsidP="001B7F47">
      <w:pPr>
        <w:bidi/>
        <w:rPr>
          <w:rFonts w:cs="David"/>
          <w:rtl/>
        </w:rPr>
      </w:pPr>
    </w:p>
    <w:p w14:paraId="55CC3ECD" w14:textId="77777777" w:rsidR="001B7F47" w:rsidRPr="001B7F47" w:rsidRDefault="001B7F47" w:rsidP="001B7F47">
      <w:pPr>
        <w:bidi/>
        <w:rPr>
          <w:rFonts w:cs="David" w:hint="cs"/>
          <w:rtl/>
        </w:rPr>
      </w:pPr>
      <w:r w:rsidRPr="001B7F47">
        <w:rPr>
          <w:rFonts w:cs="David" w:hint="cs"/>
          <w:rtl/>
        </w:rPr>
        <w:t xml:space="preserve">איל ינון </w:t>
      </w:r>
      <w:r w:rsidRPr="001B7F47">
        <w:rPr>
          <w:rFonts w:cs="David"/>
          <w:rtl/>
        </w:rPr>
        <w:t>–</w:t>
      </w:r>
      <w:r w:rsidRPr="001B7F47">
        <w:rPr>
          <w:rFonts w:cs="David" w:hint="cs"/>
          <w:rtl/>
        </w:rPr>
        <w:t xml:space="preserve"> מזכיר הכנסת</w:t>
      </w:r>
    </w:p>
    <w:p w14:paraId="179229FF" w14:textId="77777777" w:rsidR="001B7F47" w:rsidRPr="001B7F47" w:rsidRDefault="001B7F47" w:rsidP="001B7F47">
      <w:pPr>
        <w:bidi/>
        <w:rPr>
          <w:rFonts w:cs="David" w:hint="cs"/>
          <w:rtl/>
        </w:rPr>
      </w:pPr>
      <w:r w:rsidRPr="001B7F47">
        <w:rPr>
          <w:rFonts w:cs="David" w:hint="cs"/>
          <w:rtl/>
        </w:rPr>
        <w:t xml:space="preserve">ירדנה </w:t>
      </w:r>
      <w:proofErr w:type="spellStart"/>
      <w:r w:rsidRPr="001B7F47">
        <w:rPr>
          <w:rFonts w:cs="David" w:hint="cs"/>
          <w:rtl/>
        </w:rPr>
        <w:t>מלר</w:t>
      </w:r>
      <w:proofErr w:type="spellEnd"/>
      <w:r w:rsidRPr="001B7F47">
        <w:rPr>
          <w:rFonts w:cs="David" w:hint="cs"/>
          <w:rtl/>
        </w:rPr>
        <w:t>-</w:t>
      </w:r>
      <w:proofErr w:type="spellStart"/>
      <w:r w:rsidRPr="001B7F47">
        <w:rPr>
          <w:rFonts w:cs="David" w:hint="cs"/>
          <w:rtl/>
        </w:rPr>
        <w:t>הורביץ</w:t>
      </w:r>
      <w:proofErr w:type="spellEnd"/>
      <w:r w:rsidRPr="001B7F47">
        <w:rPr>
          <w:rFonts w:cs="David" w:hint="cs"/>
          <w:rtl/>
        </w:rPr>
        <w:t xml:space="preserve"> </w:t>
      </w:r>
      <w:r w:rsidRPr="001B7F47">
        <w:rPr>
          <w:rFonts w:cs="David"/>
          <w:rtl/>
        </w:rPr>
        <w:t>–</w:t>
      </w:r>
      <w:r w:rsidRPr="001B7F47">
        <w:rPr>
          <w:rFonts w:cs="David" w:hint="cs"/>
          <w:rtl/>
        </w:rPr>
        <w:t xml:space="preserve"> סגנית מזכיר הכנסת</w:t>
      </w:r>
    </w:p>
    <w:p w14:paraId="5D61E836" w14:textId="77777777" w:rsidR="001B7F47" w:rsidRPr="001B7F47" w:rsidRDefault="001B7F47" w:rsidP="001B7F47">
      <w:pPr>
        <w:bidi/>
        <w:rPr>
          <w:rFonts w:cs="David" w:hint="cs"/>
          <w:rtl/>
        </w:rPr>
      </w:pPr>
      <w:r w:rsidRPr="001B7F47">
        <w:rPr>
          <w:rFonts w:cs="David" w:hint="cs"/>
          <w:rtl/>
        </w:rPr>
        <w:t xml:space="preserve">רונית </w:t>
      </w:r>
      <w:proofErr w:type="spellStart"/>
      <w:r w:rsidRPr="001B7F47">
        <w:rPr>
          <w:rFonts w:cs="David" w:hint="cs"/>
          <w:rtl/>
        </w:rPr>
        <w:t>חייקין</w:t>
      </w:r>
      <w:proofErr w:type="spellEnd"/>
      <w:r w:rsidRPr="001B7F47">
        <w:rPr>
          <w:rFonts w:cs="David" w:hint="cs"/>
          <w:rtl/>
        </w:rPr>
        <w:t>-</w:t>
      </w:r>
      <w:proofErr w:type="spellStart"/>
      <w:r w:rsidRPr="001B7F47">
        <w:rPr>
          <w:rFonts w:cs="David" w:hint="cs"/>
          <w:rtl/>
        </w:rPr>
        <w:t>יעקבי</w:t>
      </w:r>
      <w:proofErr w:type="spellEnd"/>
      <w:r w:rsidRPr="001B7F47">
        <w:rPr>
          <w:rFonts w:cs="David" w:hint="cs"/>
          <w:rtl/>
        </w:rPr>
        <w:t xml:space="preserve"> </w:t>
      </w:r>
      <w:r w:rsidRPr="001B7F47">
        <w:rPr>
          <w:rFonts w:cs="David"/>
          <w:rtl/>
        </w:rPr>
        <w:t>–</w:t>
      </w:r>
      <w:r w:rsidRPr="001B7F47">
        <w:rPr>
          <w:rFonts w:cs="David" w:hint="cs"/>
          <w:rtl/>
        </w:rPr>
        <w:t xml:space="preserve"> מנהלת סיעת </w:t>
      </w:r>
      <w:proofErr w:type="spellStart"/>
      <w:r w:rsidRPr="001B7F47">
        <w:rPr>
          <w:rFonts w:cs="David" w:hint="cs"/>
          <w:rtl/>
        </w:rPr>
        <w:t>מרצ</w:t>
      </w:r>
      <w:proofErr w:type="spellEnd"/>
      <w:r w:rsidRPr="001B7F47">
        <w:rPr>
          <w:rFonts w:cs="David" w:hint="cs"/>
          <w:rtl/>
        </w:rPr>
        <w:t>-יחד</w:t>
      </w:r>
    </w:p>
    <w:p w14:paraId="101651E3" w14:textId="77777777" w:rsidR="001B7F47" w:rsidRPr="001B7F47" w:rsidRDefault="001B7F47" w:rsidP="001B7F47">
      <w:pPr>
        <w:bidi/>
        <w:rPr>
          <w:rFonts w:cs="David" w:hint="cs"/>
          <w:rtl/>
        </w:rPr>
      </w:pPr>
    </w:p>
    <w:p w14:paraId="43502504" w14:textId="77777777" w:rsidR="001B7F47" w:rsidRPr="001B7F47" w:rsidRDefault="001B7F47" w:rsidP="001B7F47">
      <w:pPr>
        <w:bidi/>
        <w:rPr>
          <w:rFonts w:cs="David" w:hint="cs"/>
          <w:rtl/>
        </w:rPr>
      </w:pPr>
    </w:p>
    <w:p w14:paraId="74A8E317" w14:textId="77777777" w:rsidR="001B7F47" w:rsidRPr="001B7F47" w:rsidRDefault="001B7F47" w:rsidP="001B7F47">
      <w:pPr>
        <w:tabs>
          <w:tab w:val="left" w:pos="1930"/>
        </w:tabs>
        <w:bidi/>
        <w:rPr>
          <w:rFonts w:cs="David" w:hint="cs"/>
          <w:rtl/>
        </w:rPr>
      </w:pPr>
      <w:r w:rsidRPr="001B7F47">
        <w:rPr>
          <w:rFonts w:cs="David"/>
          <w:b/>
          <w:bCs/>
          <w:u w:val="single"/>
          <w:rtl/>
        </w:rPr>
        <w:t>יוע</w:t>
      </w:r>
      <w:r w:rsidRPr="001B7F47">
        <w:rPr>
          <w:rFonts w:cs="David" w:hint="cs"/>
          <w:b/>
          <w:bCs/>
          <w:u w:val="single"/>
          <w:rtl/>
        </w:rPr>
        <w:t>צת</w:t>
      </w:r>
      <w:r w:rsidRPr="001B7F47">
        <w:rPr>
          <w:rFonts w:cs="David"/>
          <w:b/>
          <w:bCs/>
          <w:u w:val="single"/>
          <w:rtl/>
        </w:rPr>
        <w:t xml:space="preserve"> משפטי</w:t>
      </w:r>
      <w:r w:rsidRPr="001B7F47">
        <w:rPr>
          <w:rFonts w:cs="David" w:hint="cs"/>
          <w:b/>
          <w:bCs/>
          <w:u w:val="single"/>
          <w:rtl/>
        </w:rPr>
        <w:t>ת</w:t>
      </w:r>
      <w:r w:rsidRPr="001B7F47">
        <w:rPr>
          <w:rFonts w:cs="David"/>
          <w:rtl/>
        </w:rPr>
        <w:t>:</w:t>
      </w:r>
      <w:r w:rsidRPr="001B7F47">
        <w:rPr>
          <w:rFonts w:cs="David" w:hint="cs"/>
          <w:rtl/>
        </w:rPr>
        <w:tab/>
        <w:t xml:space="preserve">עו"ד ארבל </w:t>
      </w:r>
      <w:proofErr w:type="spellStart"/>
      <w:r w:rsidRPr="001B7F47">
        <w:rPr>
          <w:rFonts w:cs="David" w:hint="cs"/>
          <w:rtl/>
        </w:rPr>
        <w:t>אסטרחן</w:t>
      </w:r>
      <w:proofErr w:type="spellEnd"/>
    </w:p>
    <w:p w14:paraId="0E1CE4FE" w14:textId="77777777" w:rsidR="001B7F47" w:rsidRPr="001B7F47" w:rsidRDefault="001B7F47" w:rsidP="001B7F47">
      <w:pPr>
        <w:bidi/>
        <w:rPr>
          <w:rFonts w:cs="David"/>
          <w:rtl/>
        </w:rPr>
      </w:pPr>
    </w:p>
    <w:p w14:paraId="05898CAA" w14:textId="77777777" w:rsidR="001B7F47" w:rsidRPr="001B7F47" w:rsidRDefault="001B7F47" w:rsidP="001B7F47">
      <w:pPr>
        <w:tabs>
          <w:tab w:val="left" w:pos="1930"/>
        </w:tabs>
        <w:bidi/>
        <w:rPr>
          <w:rFonts w:cs="David" w:hint="cs"/>
          <w:b/>
          <w:bCs/>
          <w:rtl/>
        </w:rPr>
      </w:pPr>
      <w:r w:rsidRPr="001B7F47">
        <w:rPr>
          <w:rFonts w:cs="David"/>
          <w:b/>
          <w:bCs/>
          <w:u w:val="single"/>
          <w:rtl/>
        </w:rPr>
        <w:t>מנהלת הוועדה</w:t>
      </w:r>
      <w:r w:rsidRPr="001B7F47">
        <w:rPr>
          <w:rFonts w:cs="David"/>
          <w:rtl/>
        </w:rPr>
        <w:t>:</w:t>
      </w:r>
      <w:r w:rsidRPr="001B7F47">
        <w:rPr>
          <w:rFonts w:cs="David" w:hint="cs"/>
          <w:rtl/>
        </w:rPr>
        <w:tab/>
        <w:t>אתי בן-יוסף</w:t>
      </w:r>
    </w:p>
    <w:p w14:paraId="08E60591" w14:textId="77777777" w:rsidR="001B7F47" w:rsidRPr="001B7F47" w:rsidRDefault="001B7F47" w:rsidP="001B7F47">
      <w:pPr>
        <w:bidi/>
        <w:rPr>
          <w:rFonts w:cs="David"/>
          <w:rtl/>
        </w:rPr>
      </w:pPr>
    </w:p>
    <w:p w14:paraId="7B703ACD" w14:textId="77777777" w:rsidR="001B7F47" w:rsidRPr="001B7F47" w:rsidRDefault="001B7F47" w:rsidP="001B7F47">
      <w:pPr>
        <w:tabs>
          <w:tab w:val="left" w:pos="1930"/>
        </w:tabs>
        <w:bidi/>
        <w:rPr>
          <w:rFonts w:cs="David" w:hint="cs"/>
          <w:rtl/>
        </w:rPr>
      </w:pPr>
      <w:r w:rsidRPr="001B7F47">
        <w:rPr>
          <w:rFonts w:cs="David" w:hint="cs"/>
          <w:b/>
          <w:bCs/>
          <w:u w:val="single"/>
          <w:rtl/>
        </w:rPr>
        <w:t>רשמת פרלמנטרית</w:t>
      </w:r>
      <w:r w:rsidRPr="001B7F47">
        <w:rPr>
          <w:rFonts w:cs="David"/>
          <w:rtl/>
        </w:rPr>
        <w:t>:</w:t>
      </w:r>
      <w:r w:rsidRPr="001B7F47">
        <w:rPr>
          <w:rFonts w:cs="David" w:hint="cs"/>
          <w:rtl/>
        </w:rPr>
        <w:tab/>
        <w:t>שלומית כהן</w:t>
      </w:r>
    </w:p>
    <w:p w14:paraId="1B8CD458" w14:textId="77777777" w:rsidR="001B7F47" w:rsidRPr="001B7F47" w:rsidRDefault="001B7F47" w:rsidP="001B7F47">
      <w:pPr>
        <w:bidi/>
        <w:jc w:val="center"/>
        <w:rPr>
          <w:rFonts w:cs="David" w:hint="cs"/>
          <w:b/>
          <w:bCs/>
          <w:u w:val="single"/>
          <w:rtl/>
        </w:rPr>
      </w:pPr>
      <w:r w:rsidRPr="001B7F47">
        <w:rPr>
          <w:rFonts w:cs="David"/>
          <w:b/>
          <w:bCs/>
          <w:rtl/>
        </w:rPr>
        <w:br w:type="page"/>
      </w:r>
      <w:r w:rsidRPr="001B7F47">
        <w:rPr>
          <w:rFonts w:cs="David" w:hint="cs"/>
          <w:b/>
          <w:bCs/>
          <w:u w:val="single"/>
          <w:rtl/>
        </w:rPr>
        <w:lastRenderedPageBreak/>
        <w:t>1. מינוי ממלא-מקום ליושבת-ראש הכנסת בעת היעדרותה מן הארץ</w:t>
      </w:r>
    </w:p>
    <w:p w14:paraId="04BAEFD7" w14:textId="77777777" w:rsidR="001B7F47" w:rsidRPr="001B7F47" w:rsidRDefault="001B7F47" w:rsidP="001B7F47">
      <w:pPr>
        <w:bidi/>
        <w:rPr>
          <w:rFonts w:cs="David" w:hint="cs"/>
          <w:b/>
          <w:bCs/>
          <w:rtl/>
        </w:rPr>
      </w:pPr>
    </w:p>
    <w:p w14:paraId="128FC39B" w14:textId="77777777" w:rsidR="001B7F47" w:rsidRPr="001B7F47" w:rsidRDefault="001B7F47" w:rsidP="001B7F47">
      <w:pPr>
        <w:tabs>
          <w:tab w:val="left" w:pos="1221"/>
        </w:tabs>
        <w:bidi/>
        <w:rPr>
          <w:rFonts w:cs="David" w:hint="cs"/>
          <w:u w:val="single"/>
          <w:rtl/>
        </w:rPr>
      </w:pPr>
      <w:r w:rsidRPr="001B7F47">
        <w:rPr>
          <w:rFonts w:cs="David" w:hint="cs"/>
          <w:u w:val="single"/>
          <w:rtl/>
        </w:rPr>
        <w:t>היו"ר דוד טל:</w:t>
      </w:r>
    </w:p>
    <w:p w14:paraId="304FC323" w14:textId="77777777" w:rsidR="001B7F47" w:rsidRPr="001B7F47" w:rsidRDefault="001B7F47" w:rsidP="001B7F47">
      <w:pPr>
        <w:tabs>
          <w:tab w:val="left" w:pos="1221"/>
        </w:tabs>
        <w:bidi/>
        <w:rPr>
          <w:rFonts w:cs="David" w:hint="cs"/>
          <w:rtl/>
        </w:rPr>
      </w:pPr>
    </w:p>
    <w:p w14:paraId="7EFDE788" w14:textId="77777777" w:rsidR="001B7F47" w:rsidRPr="001B7F47" w:rsidRDefault="001B7F47" w:rsidP="001B7F47">
      <w:pPr>
        <w:pStyle w:val="Heading5"/>
        <w:rPr>
          <w:rFonts w:hint="cs"/>
          <w:sz w:val="24"/>
          <w:rtl/>
        </w:rPr>
      </w:pPr>
      <w:r w:rsidRPr="001B7F47">
        <w:rPr>
          <w:rFonts w:hint="cs"/>
          <w:sz w:val="24"/>
          <w:rtl/>
        </w:rPr>
        <w:tab/>
        <w:t>בוקר טוב. אני מתכבד לפתוח את ישיבת ועדת הכנסת. אנחנו מתבקשים לקבוע</w:t>
      </w:r>
      <w:r w:rsidRPr="001B7F47">
        <w:rPr>
          <w:sz w:val="24"/>
          <w:rtl/>
        </w:rPr>
        <w:t xml:space="preserve"> ממלא-מקום ליושבת-ראש הכנסת </w:t>
      </w:r>
      <w:r w:rsidRPr="001B7F47">
        <w:rPr>
          <w:rFonts w:hint="cs"/>
          <w:sz w:val="24"/>
          <w:rtl/>
        </w:rPr>
        <w:t xml:space="preserve">לתקופה שהיא עוזבת את הארץ, מיום שלישי, 5 בדצמבר, ועד יום 11 בדצמבר. יושבת-ראש הכנסת ממליצה למנות כממלא-מקום את סגן יושבת-ראש הכנסת, חבר הכנסת אמנון כהן. </w:t>
      </w:r>
    </w:p>
    <w:p w14:paraId="6DA85A18" w14:textId="77777777" w:rsidR="001B7F47" w:rsidRPr="001B7F47" w:rsidRDefault="001B7F47" w:rsidP="001B7F47">
      <w:pPr>
        <w:bidi/>
        <w:rPr>
          <w:rFonts w:cs="David" w:hint="cs"/>
          <w:rtl/>
        </w:rPr>
      </w:pPr>
    </w:p>
    <w:p w14:paraId="6E953723" w14:textId="77777777" w:rsidR="001B7F47" w:rsidRPr="001B7F47" w:rsidRDefault="001B7F47" w:rsidP="001B7F47">
      <w:pPr>
        <w:bidi/>
        <w:rPr>
          <w:rFonts w:cs="David" w:hint="cs"/>
          <w:rtl/>
        </w:rPr>
      </w:pPr>
      <w:proofErr w:type="spellStart"/>
      <w:r w:rsidRPr="001B7F47">
        <w:rPr>
          <w:rFonts w:cs="David" w:hint="cs"/>
          <w:u w:val="single"/>
          <w:rtl/>
        </w:rPr>
        <w:t>אחמד</w:t>
      </w:r>
      <w:proofErr w:type="spellEnd"/>
      <w:r w:rsidRPr="001B7F47">
        <w:rPr>
          <w:rFonts w:cs="David" w:hint="cs"/>
          <w:u w:val="single"/>
          <w:rtl/>
        </w:rPr>
        <w:t xml:space="preserve"> טיבי:</w:t>
      </w:r>
    </w:p>
    <w:p w14:paraId="6D71339F" w14:textId="77777777" w:rsidR="001B7F47" w:rsidRPr="001B7F47" w:rsidRDefault="001B7F47" w:rsidP="001B7F47">
      <w:pPr>
        <w:bidi/>
        <w:rPr>
          <w:rFonts w:cs="David" w:hint="cs"/>
          <w:rtl/>
        </w:rPr>
      </w:pPr>
    </w:p>
    <w:p w14:paraId="2AD648FC" w14:textId="77777777" w:rsidR="001B7F47" w:rsidRPr="001B7F47" w:rsidRDefault="001B7F47" w:rsidP="001B7F47">
      <w:pPr>
        <w:bidi/>
        <w:rPr>
          <w:rFonts w:cs="David" w:hint="cs"/>
          <w:rtl/>
        </w:rPr>
      </w:pPr>
      <w:r w:rsidRPr="001B7F47">
        <w:rPr>
          <w:rFonts w:cs="David" w:hint="cs"/>
          <w:rtl/>
        </w:rPr>
        <w:tab/>
        <w:t xml:space="preserve"> זאת גזענות. פעם אחר פעם אחר פעם. אדוני היושב-ראש, לא יעלה על הדעת דבר כזה. </w:t>
      </w:r>
    </w:p>
    <w:p w14:paraId="79BAA683" w14:textId="77777777" w:rsidR="001B7F47" w:rsidRPr="001B7F47" w:rsidRDefault="001B7F47" w:rsidP="001B7F47">
      <w:pPr>
        <w:bidi/>
        <w:rPr>
          <w:rFonts w:cs="David" w:hint="cs"/>
          <w:rtl/>
        </w:rPr>
      </w:pPr>
    </w:p>
    <w:p w14:paraId="0892EDEC" w14:textId="77777777" w:rsidR="001B7F47" w:rsidRPr="001B7F47" w:rsidRDefault="001B7F47" w:rsidP="001B7F47">
      <w:pPr>
        <w:tabs>
          <w:tab w:val="left" w:pos="1221"/>
        </w:tabs>
        <w:bidi/>
        <w:rPr>
          <w:rFonts w:cs="David" w:hint="cs"/>
          <w:u w:val="single"/>
          <w:rtl/>
        </w:rPr>
      </w:pPr>
      <w:r w:rsidRPr="001B7F47">
        <w:rPr>
          <w:rFonts w:cs="David" w:hint="cs"/>
          <w:u w:val="single"/>
          <w:rtl/>
        </w:rPr>
        <w:t>היו"ר דוד טל:</w:t>
      </w:r>
    </w:p>
    <w:p w14:paraId="07BE33CE" w14:textId="77777777" w:rsidR="001B7F47" w:rsidRPr="001B7F47" w:rsidRDefault="001B7F47" w:rsidP="001B7F47">
      <w:pPr>
        <w:tabs>
          <w:tab w:val="left" w:pos="1221"/>
        </w:tabs>
        <w:bidi/>
        <w:rPr>
          <w:rFonts w:cs="David" w:hint="cs"/>
          <w:rtl/>
        </w:rPr>
      </w:pPr>
    </w:p>
    <w:p w14:paraId="26D61ABD" w14:textId="77777777" w:rsidR="001B7F47" w:rsidRPr="001B7F47" w:rsidRDefault="001B7F47" w:rsidP="001B7F47">
      <w:pPr>
        <w:bidi/>
        <w:rPr>
          <w:rFonts w:cs="David" w:hint="cs"/>
          <w:rtl/>
        </w:rPr>
      </w:pPr>
      <w:r w:rsidRPr="001B7F47">
        <w:rPr>
          <w:rFonts w:cs="David" w:hint="cs"/>
          <w:rtl/>
        </w:rPr>
        <w:tab/>
        <w:t>מי בעד? מי נגד? מי נמנע?</w:t>
      </w:r>
    </w:p>
    <w:p w14:paraId="7ECC8146" w14:textId="77777777" w:rsidR="001B7F47" w:rsidRPr="001B7F47" w:rsidRDefault="001B7F47" w:rsidP="001B7F47">
      <w:pPr>
        <w:bidi/>
        <w:rPr>
          <w:rFonts w:cs="David" w:hint="cs"/>
          <w:rtl/>
        </w:rPr>
      </w:pPr>
    </w:p>
    <w:p w14:paraId="0688589D" w14:textId="77777777" w:rsidR="001B7F47" w:rsidRPr="001B7F47" w:rsidRDefault="001B7F47" w:rsidP="001B7F47">
      <w:pPr>
        <w:bidi/>
        <w:jc w:val="center"/>
        <w:rPr>
          <w:rFonts w:cs="David" w:hint="cs"/>
          <w:rtl/>
        </w:rPr>
      </w:pPr>
      <w:r w:rsidRPr="001B7F47">
        <w:rPr>
          <w:rFonts w:cs="David" w:hint="cs"/>
          <w:rtl/>
        </w:rPr>
        <w:t>ה צ ב ע ה</w:t>
      </w:r>
    </w:p>
    <w:p w14:paraId="37BC2E04" w14:textId="77777777" w:rsidR="001B7F47" w:rsidRPr="001B7F47" w:rsidRDefault="001B7F47" w:rsidP="001B7F47">
      <w:pPr>
        <w:bidi/>
        <w:jc w:val="center"/>
        <w:rPr>
          <w:rFonts w:cs="David" w:hint="cs"/>
          <w:rtl/>
        </w:rPr>
      </w:pPr>
      <w:r w:rsidRPr="001B7F47">
        <w:rPr>
          <w:rFonts w:cs="David" w:hint="cs"/>
          <w:rtl/>
        </w:rPr>
        <w:t xml:space="preserve">בעד </w:t>
      </w:r>
      <w:r w:rsidRPr="001B7F47">
        <w:rPr>
          <w:rFonts w:cs="David"/>
          <w:rtl/>
        </w:rPr>
        <w:t>–</w:t>
      </w:r>
      <w:r w:rsidRPr="001B7F47">
        <w:rPr>
          <w:rFonts w:cs="David" w:hint="cs"/>
          <w:rtl/>
        </w:rPr>
        <w:t xml:space="preserve"> רוב</w:t>
      </w:r>
    </w:p>
    <w:p w14:paraId="493E2505" w14:textId="77777777" w:rsidR="001B7F47" w:rsidRPr="001B7F47" w:rsidRDefault="001B7F47" w:rsidP="001B7F47">
      <w:pPr>
        <w:bidi/>
        <w:jc w:val="center"/>
        <w:rPr>
          <w:rFonts w:cs="David" w:hint="cs"/>
          <w:rtl/>
        </w:rPr>
      </w:pPr>
      <w:r w:rsidRPr="001B7F47">
        <w:rPr>
          <w:rFonts w:cs="David" w:hint="cs"/>
          <w:rtl/>
        </w:rPr>
        <w:t xml:space="preserve">נגד </w:t>
      </w:r>
      <w:r w:rsidRPr="001B7F47">
        <w:rPr>
          <w:rFonts w:cs="David"/>
          <w:rtl/>
        </w:rPr>
        <w:t>–</w:t>
      </w:r>
      <w:r w:rsidRPr="001B7F47">
        <w:rPr>
          <w:rFonts w:cs="David" w:hint="cs"/>
          <w:rtl/>
        </w:rPr>
        <w:t xml:space="preserve"> אין</w:t>
      </w:r>
    </w:p>
    <w:p w14:paraId="701F1B49" w14:textId="77777777" w:rsidR="001B7F47" w:rsidRPr="001B7F47" w:rsidRDefault="001B7F47" w:rsidP="001B7F47">
      <w:pPr>
        <w:bidi/>
        <w:jc w:val="center"/>
        <w:rPr>
          <w:rFonts w:cs="David" w:hint="cs"/>
          <w:rtl/>
        </w:rPr>
      </w:pPr>
      <w:r w:rsidRPr="001B7F47">
        <w:rPr>
          <w:rFonts w:cs="David" w:hint="cs"/>
          <w:rtl/>
        </w:rPr>
        <w:t xml:space="preserve">נמנעים </w:t>
      </w:r>
      <w:r w:rsidRPr="001B7F47">
        <w:rPr>
          <w:rFonts w:cs="David"/>
          <w:rtl/>
        </w:rPr>
        <w:t>–</w:t>
      </w:r>
      <w:r w:rsidRPr="001B7F47">
        <w:rPr>
          <w:rFonts w:cs="David" w:hint="cs"/>
          <w:rtl/>
        </w:rPr>
        <w:t xml:space="preserve"> אין</w:t>
      </w:r>
    </w:p>
    <w:p w14:paraId="7466C3FD" w14:textId="77777777" w:rsidR="001B7F47" w:rsidRPr="001B7F47" w:rsidRDefault="001B7F47" w:rsidP="001B7F47">
      <w:pPr>
        <w:bidi/>
        <w:rPr>
          <w:rFonts w:cs="David" w:hint="cs"/>
          <w:rtl/>
        </w:rPr>
      </w:pPr>
    </w:p>
    <w:p w14:paraId="2579C682" w14:textId="77777777" w:rsidR="001B7F47" w:rsidRPr="001B7F47" w:rsidRDefault="001B7F47" w:rsidP="001B7F47">
      <w:pPr>
        <w:bidi/>
        <w:rPr>
          <w:rFonts w:cs="David" w:hint="cs"/>
          <w:rtl/>
        </w:rPr>
      </w:pPr>
      <w:r w:rsidRPr="001B7F47">
        <w:rPr>
          <w:rFonts w:cs="David" w:hint="cs"/>
          <w:rtl/>
        </w:rPr>
        <w:tab/>
        <w:t xml:space="preserve">ההצעה אושרה. </w:t>
      </w:r>
    </w:p>
    <w:p w14:paraId="4BC13DF8" w14:textId="77777777" w:rsidR="001B7F47" w:rsidRPr="001B7F47" w:rsidRDefault="001B7F47" w:rsidP="001B7F47">
      <w:pPr>
        <w:bidi/>
        <w:rPr>
          <w:rFonts w:cs="David" w:hint="cs"/>
          <w:rtl/>
        </w:rPr>
      </w:pPr>
    </w:p>
    <w:p w14:paraId="4F733DA4" w14:textId="77777777" w:rsidR="001B7F47" w:rsidRPr="001B7F47" w:rsidRDefault="001B7F47" w:rsidP="001B7F47">
      <w:pPr>
        <w:bidi/>
        <w:rPr>
          <w:rFonts w:cs="David" w:hint="cs"/>
          <w:rtl/>
        </w:rPr>
      </w:pPr>
      <w:proofErr w:type="spellStart"/>
      <w:r w:rsidRPr="001B7F47">
        <w:rPr>
          <w:rFonts w:cs="David" w:hint="cs"/>
          <w:u w:val="single"/>
          <w:rtl/>
        </w:rPr>
        <w:t>אחמד</w:t>
      </w:r>
      <w:proofErr w:type="spellEnd"/>
      <w:r w:rsidRPr="001B7F47">
        <w:rPr>
          <w:rFonts w:cs="David" w:hint="cs"/>
          <w:u w:val="single"/>
          <w:rtl/>
        </w:rPr>
        <w:t xml:space="preserve"> טיבי:</w:t>
      </w:r>
    </w:p>
    <w:p w14:paraId="1310A1A9" w14:textId="77777777" w:rsidR="001B7F47" w:rsidRPr="001B7F47" w:rsidRDefault="001B7F47" w:rsidP="001B7F47">
      <w:pPr>
        <w:bidi/>
        <w:rPr>
          <w:rFonts w:cs="David" w:hint="cs"/>
          <w:rtl/>
        </w:rPr>
      </w:pPr>
    </w:p>
    <w:p w14:paraId="00168526" w14:textId="77777777" w:rsidR="001B7F47" w:rsidRPr="001B7F47" w:rsidRDefault="001B7F47" w:rsidP="001B7F47">
      <w:pPr>
        <w:bidi/>
        <w:rPr>
          <w:rFonts w:cs="David" w:hint="cs"/>
          <w:rtl/>
        </w:rPr>
      </w:pPr>
      <w:r w:rsidRPr="001B7F47">
        <w:rPr>
          <w:rFonts w:cs="David" w:hint="cs"/>
          <w:rtl/>
        </w:rPr>
        <w:tab/>
        <w:t xml:space="preserve"> אני מבקש רביזיה. </w:t>
      </w:r>
    </w:p>
    <w:p w14:paraId="7AFEB17B" w14:textId="77777777" w:rsidR="001B7F47" w:rsidRPr="001B7F47" w:rsidRDefault="001B7F47" w:rsidP="001B7F47">
      <w:pPr>
        <w:bidi/>
        <w:rPr>
          <w:rFonts w:cs="David" w:hint="cs"/>
          <w:rtl/>
        </w:rPr>
      </w:pPr>
    </w:p>
    <w:p w14:paraId="17EBC21C" w14:textId="77777777" w:rsidR="001B7F47" w:rsidRPr="001B7F47" w:rsidRDefault="001B7F47" w:rsidP="001B7F47">
      <w:pPr>
        <w:tabs>
          <w:tab w:val="left" w:pos="1221"/>
        </w:tabs>
        <w:bidi/>
        <w:rPr>
          <w:rFonts w:cs="David" w:hint="cs"/>
          <w:u w:val="single"/>
          <w:rtl/>
        </w:rPr>
      </w:pPr>
      <w:r w:rsidRPr="001B7F47">
        <w:rPr>
          <w:rFonts w:cs="David" w:hint="cs"/>
          <w:u w:val="single"/>
          <w:rtl/>
        </w:rPr>
        <w:t>היו"ר דוד טל:</w:t>
      </w:r>
    </w:p>
    <w:p w14:paraId="4A826830" w14:textId="77777777" w:rsidR="001B7F47" w:rsidRPr="001B7F47" w:rsidRDefault="001B7F47" w:rsidP="001B7F47">
      <w:pPr>
        <w:tabs>
          <w:tab w:val="left" w:pos="1221"/>
        </w:tabs>
        <w:bidi/>
        <w:rPr>
          <w:rFonts w:cs="David" w:hint="cs"/>
          <w:rtl/>
        </w:rPr>
      </w:pPr>
    </w:p>
    <w:p w14:paraId="07E3E63D" w14:textId="77777777" w:rsidR="001B7F47" w:rsidRPr="001B7F47" w:rsidRDefault="001B7F47" w:rsidP="001B7F47">
      <w:pPr>
        <w:bidi/>
        <w:rPr>
          <w:rFonts w:cs="David" w:hint="cs"/>
          <w:rtl/>
        </w:rPr>
      </w:pPr>
      <w:r w:rsidRPr="001B7F47">
        <w:rPr>
          <w:rFonts w:cs="David" w:hint="cs"/>
          <w:rtl/>
        </w:rPr>
        <w:tab/>
        <w:t xml:space="preserve">מי בעד הרביזיה? מי נגד? הרביזיה לא התקבלה. </w:t>
      </w:r>
    </w:p>
    <w:p w14:paraId="4D045BBF" w14:textId="77777777" w:rsidR="001B7F47" w:rsidRPr="001B7F47" w:rsidRDefault="001B7F47" w:rsidP="001B7F47">
      <w:pPr>
        <w:bidi/>
        <w:jc w:val="center"/>
        <w:rPr>
          <w:rFonts w:cs="David" w:hint="cs"/>
          <w:b/>
          <w:bCs/>
          <w:rtl/>
        </w:rPr>
      </w:pPr>
      <w:r w:rsidRPr="001B7F47">
        <w:rPr>
          <w:rFonts w:cs="David"/>
          <w:rtl/>
        </w:rPr>
        <w:br w:type="page"/>
      </w:r>
      <w:r w:rsidRPr="001B7F47">
        <w:rPr>
          <w:rFonts w:cs="David" w:hint="cs"/>
          <w:b/>
          <w:bCs/>
          <w:rtl/>
        </w:rPr>
        <w:lastRenderedPageBreak/>
        <w:t xml:space="preserve">2. בקשת חבר הכנסת חיים אורון להקדמת הדיון בהצעת חוק רשות השידור (תיקון </w:t>
      </w:r>
      <w:r w:rsidRPr="001B7F47">
        <w:rPr>
          <w:rFonts w:cs="David"/>
          <w:b/>
          <w:bCs/>
          <w:rtl/>
        </w:rPr>
        <w:t>–</w:t>
      </w:r>
      <w:r w:rsidRPr="001B7F47">
        <w:rPr>
          <w:rFonts w:cs="David" w:hint="cs"/>
          <w:b/>
          <w:bCs/>
          <w:rtl/>
        </w:rPr>
        <w:t xml:space="preserve"> ביטול</w:t>
      </w:r>
    </w:p>
    <w:p w14:paraId="3B4080F5" w14:textId="77777777" w:rsidR="001B7F47" w:rsidRPr="001B7F47" w:rsidRDefault="001B7F47" w:rsidP="001B7F47">
      <w:pPr>
        <w:bidi/>
        <w:jc w:val="center"/>
        <w:rPr>
          <w:rFonts w:cs="David" w:hint="cs"/>
          <w:b/>
          <w:bCs/>
          <w:u w:val="single"/>
          <w:rtl/>
        </w:rPr>
      </w:pPr>
      <w:r w:rsidRPr="001B7F47">
        <w:rPr>
          <w:rFonts w:cs="David" w:hint="cs"/>
          <w:b/>
          <w:bCs/>
          <w:u w:val="single"/>
          <w:rtl/>
        </w:rPr>
        <w:t xml:space="preserve">הפחתת שיעור האגרה)(הוראת שעה), </w:t>
      </w:r>
      <w:proofErr w:type="spellStart"/>
      <w:r w:rsidRPr="001B7F47">
        <w:rPr>
          <w:rFonts w:cs="David" w:hint="cs"/>
          <w:b/>
          <w:bCs/>
          <w:u w:val="single"/>
          <w:rtl/>
        </w:rPr>
        <w:t>התשס"ח</w:t>
      </w:r>
      <w:proofErr w:type="spellEnd"/>
      <w:r w:rsidRPr="001B7F47">
        <w:rPr>
          <w:rFonts w:cs="David" w:hint="cs"/>
          <w:b/>
          <w:bCs/>
          <w:u w:val="single"/>
          <w:rtl/>
        </w:rPr>
        <w:t>-2007 (פ/3095/17), לפני הקריאה הטרומית</w:t>
      </w:r>
    </w:p>
    <w:p w14:paraId="34A0174A" w14:textId="77777777" w:rsidR="001B7F47" w:rsidRPr="001B7F47" w:rsidRDefault="001B7F47" w:rsidP="001B7F47">
      <w:pPr>
        <w:bidi/>
        <w:jc w:val="center"/>
        <w:rPr>
          <w:rFonts w:cs="David" w:hint="cs"/>
          <w:b/>
          <w:bCs/>
          <w:u w:val="single"/>
          <w:rtl/>
        </w:rPr>
      </w:pPr>
    </w:p>
    <w:p w14:paraId="7CAA3504" w14:textId="77777777" w:rsidR="001B7F47" w:rsidRPr="001B7F47" w:rsidRDefault="001B7F47" w:rsidP="001B7F47">
      <w:pPr>
        <w:tabs>
          <w:tab w:val="left" w:pos="1221"/>
        </w:tabs>
        <w:bidi/>
        <w:rPr>
          <w:rFonts w:cs="David" w:hint="cs"/>
          <w:u w:val="single"/>
          <w:rtl/>
        </w:rPr>
      </w:pPr>
      <w:r w:rsidRPr="001B7F47">
        <w:rPr>
          <w:rFonts w:cs="David" w:hint="cs"/>
          <w:u w:val="single"/>
          <w:rtl/>
        </w:rPr>
        <w:t>היו"ר דוד טל:</w:t>
      </w:r>
    </w:p>
    <w:p w14:paraId="28C0D111" w14:textId="77777777" w:rsidR="001B7F47" w:rsidRPr="001B7F47" w:rsidRDefault="001B7F47" w:rsidP="001B7F47">
      <w:pPr>
        <w:tabs>
          <w:tab w:val="left" w:pos="1221"/>
        </w:tabs>
        <w:bidi/>
        <w:rPr>
          <w:rFonts w:cs="David" w:hint="cs"/>
          <w:rtl/>
        </w:rPr>
      </w:pPr>
    </w:p>
    <w:p w14:paraId="08214156" w14:textId="77777777" w:rsidR="001B7F47" w:rsidRPr="001B7F47" w:rsidRDefault="001B7F47" w:rsidP="001B7F47">
      <w:pPr>
        <w:bidi/>
        <w:rPr>
          <w:rFonts w:cs="David" w:hint="cs"/>
          <w:rtl/>
        </w:rPr>
      </w:pPr>
      <w:r w:rsidRPr="001B7F47">
        <w:rPr>
          <w:rFonts w:cs="David" w:hint="cs"/>
          <w:rtl/>
        </w:rPr>
        <w:tab/>
        <w:t xml:space="preserve">חבר הכנסת אורון מבקש פטור מחובת הנחה על הצעת חוק רשות השידור (תיקון </w:t>
      </w:r>
      <w:r w:rsidRPr="001B7F47">
        <w:rPr>
          <w:rFonts w:cs="David"/>
          <w:rtl/>
        </w:rPr>
        <w:t>–</w:t>
      </w:r>
      <w:r w:rsidRPr="001B7F47">
        <w:rPr>
          <w:rFonts w:cs="David" w:hint="cs"/>
          <w:rtl/>
        </w:rPr>
        <w:t xml:space="preserve"> ביטול הפחתת שיעור האגרה)(הוראת שעה), </w:t>
      </w:r>
      <w:proofErr w:type="spellStart"/>
      <w:r w:rsidRPr="001B7F47">
        <w:rPr>
          <w:rFonts w:cs="David" w:hint="cs"/>
          <w:rtl/>
        </w:rPr>
        <w:t>התשס"ח</w:t>
      </w:r>
      <w:proofErr w:type="spellEnd"/>
      <w:r w:rsidRPr="001B7F47">
        <w:rPr>
          <w:rFonts w:cs="David" w:hint="cs"/>
          <w:rtl/>
        </w:rPr>
        <w:t xml:space="preserve">-2007. אנחנו נאשר אותה על דעת חבר הכנסת אורון, שאם ועדת השרים תתנגד לה הוא לא יעלה אותה להצבעה. </w:t>
      </w:r>
    </w:p>
    <w:p w14:paraId="7ED430A4" w14:textId="77777777" w:rsidR="001B7F47" w:rsidRPr="001B7F47" w:rsidRDefault="001B7F47" w:rsidP="001B7F47">
      <w:pPr>
        <w:bidi/>
        <w:rPr>
          <w:rFonts w:cs="David" w:hint="cs"/>
          <w:rtl/>
        </w:rPr>
      </w:pPr>
    </w:p>
    <w:p w14:paraId="2D5B10D2" w14:textId="77777777" w:rsidR="001B7F47" w:rsidRPr="001B7F47" w:rsidRDefault="001B7F47" w:rsidP="001B7F47">
      <w:pPr>
        <w:bidi/>
        <w:rPr>
          <w:rFonts w:cs="David" w:hint="cs"/>
          <w:u w:val="single"/>
          <w:rtl/>
        </w:rPr>
      </w:pPr>
      <w:r w:rsidRPr="001B7F47">
        <w:rPr>
          <w:rFonts w:cs="David" w:hint="cs"/>
          <w:u w:val="single"/>
          <w:rtl/>
        </w:rPr>
        <w:t>חיים אורון:</w:t>
      </w:r>
    </w:p>
    <w:p w14:paraId="19A10AE7" w14:textId="77777777" w:rsidR="001B7F47" w:rsidRPr="001B7F47" w:rsidRDefault="001B7F47" w:rsidP="001B7F47">
      <w:pPr>
        <w:bidi/>
        <w:rPr>
          <w:rFonts w:cs="David" w:hint="cs"/>
          <w:rtl/>
        </w:rPr>
      </w:pPr>
    </w:p>
    <w:p w14:paraId="522C05C0" w14:textId="77777777" w:rsidR="001B7F47" w:rsidRPr="001B7F47" w:rsidRDefault="001B7F47" w:rsidP="001B7F47">
      <w:pPr>
        <w:bidi/>
        <w:rPr>
          <w:rFonts w:cs="David" w:hint="cs"/>
          <w:rtl/>
        </w:rPr>
      </w:pPr>
      <w:r w:rsidRPr="001B7F47">
        <w:rPr>
          <w:rFonts w:cs="David" w:hint="cs"/>
          <w:rtl/>
        </w:rPr>
        <w:tab/>
        <w:t xml:space="preserve"> מדובר בהצעת חוק, על דעת כל החברים, למרות שלא כולם חתומים פה, שהם חברים בלובי למאבק להצלת השידור הציבורי. מדובר בהצעת חוק שאומרת שהפחתה ב-5% כל שנה של אגרת רשות השידור, שהתקבלה לפני כמה שנים, לא תחול משנת 2008. נעניתי לבקשת השר, שזה יהיה רק הוראת שעה. זה מופיע כהוראת שעה לשנת 2008. </w:t>
      </w:r>
    </w:p>
    <w:p w14:paraId="7DE57BAD" w14:textId="77777777" w:rsidR="001B7F47" w:rsidRPr="001B7F47" w:rsidRDefault="001B7F47" w:rsidP="001B7F47">
      <w:pPr>
        <w:bidi/>
        <w:rPr>
          <w:rFonts w:cs="David" w:hint="cs"/>
          <w:rtl/>
        </w:rPr>
      </w:pPr>
    </w:p>
    <w:p w14:paraId="67C68F63" w14:textId="77777777" w:rsidR="001B7F47" w:rsidRPr="001B7F47" w:rsidRDefault="001B7F47" w:rsidP="001B7F47">
      <w:pPr>
        <w:bidi/>
        <w:rPr>
          <w:rFonts w:cs="David" w:hint="cs"/>
          <w:rtl/>
        </w:rPr>
      </w:pPr>
      <w:r w:rsidRPr="001B7F47">
        <w:rPr>
          <w:rFonts w:cs="David" w:hint="cs"/>
          <w:u w:val="single"/>
          <w:rtl/>
        </w:rPr>
        <w:t>ראובן ריבלין:</w:t>
      </w:r>
    </w:p>
    <w:p w14:paraId="4777A666" w14:textId="77777777" w:rsidR="001B7F47" w:rsidRPr="001B7F47" w:rsidRDefault="001B7F47" w:rsidP="001B7F47">
      <w:pPr>
        <w:bidi/>
        <w:rPr>
          <w:rFonts w:cs="David" w:hint="cs"/>
          <w:rtl/>
        </w:rPr>
      </w:pPr>
    </w:p>
    <w:p w14:paraId="5437844D" w14:textId="77777777" w:rsidR="001B7F47" w:rsidRPr="001B7F47" w:rsidRDefault="001B7F47" w:rsidP="001B7F47">
      <w:pPr>
        <w:bidi/>
        <w:rPr>
          <w:rFonts w:cs="David" w:hint="cs"/>
          <w:rtl/>
        </w:rPr>
      </w:pPr>
      <w:r w:rsidRPr="001B7F47">
        <w:rPr>
          <w:rFonts w:cs="David" w:hint="cs"/>
          <w:rtl/>
        </w:rPr>
        <w:tab/>
        <w:t xml:space="preserve"> שר האוצר?</w:t>
      </w:r>
    </w:p>
    <w:p w14:paraId="70DB515D" w14:textId="77777777" w:rsidR="001B7F47" w:rsidRPr="001B7F47" w:rsidRDefault="001B7F47" w:rsidP="001B7F47">
      <w:pPr>
        <w:bidi/>
        <w:rPr>
          <w:rFonts w:cs="David" w:hint="cs"/>
          <w:rtl/>
        </w:rPr>
      </w:pPr>
    </w:p>
    <w:p w14:paraId="28CD635C" w14:textId="77777777" w:rsidR="001B7F47" w:rsidRPr="001B7F47" w:rsidRDefault="001B7F47" w:rsidP="001B7F47">
      <w:pPr>
        <w:bidi/>
        <w:rPr>
          <w:rFonts w:cs="David" w:hint="cs"/>
          <w:u w:val="single"/>
          <w:rtl/>
        </w:rPr>
      </w:pPr>
      <w:r w:rsidRPr="001B7F47">
        <w:rPr>
          <w:rFonts w:cs="David" w:hint="cs"/>
          <w:u w:val="single"/>
          <w:rtl/>
        </w:rPr>
        <w:t>חיים אורון:</w:t>
      </w:r>
    </w:p>
    <w:p w14:paraId="6A697C96" w14:textId="77777777" w:rsidR="001B7F47" w:rsidRPr="001B7F47" w:rsidRDefault="001B7F47" w:rsidP="001B7F47">
      <w:pPr>
        <w:bidi/>
        <w:rPr>
          <w:rFonts w:cs="David" w:hint="cs"/>
          <w:rtl/>
        </w:rPr>
      </w:pPr>
    </w:p>
    <w:p w14:paraId="6BDD8139" w14:textId="77777777" w:rsidR="001B7F47" w:rsidRPr="001B7F47" w:rsidRDefault="001B7F47" w:rsidP="001B7F47">
      <w:pPr>
        <w:bidi/>
        <w:rPr>
          <w:rFonts w:cs="David" w:hint="cs"/>
          <w:rtl/>
        </w:rPr>
      </w:pPr>
      <w:r w:rsidRPr="001B7F47">
        <w:rPr>
          <w:rFonts w:cs="David" w:hint="cs"/>
          <w:rtl/>
        </w:rPr>
        <w:tab/>
        <w:t xml:space="preserve"> השר </w:t>
      </w:r>
      <w:proofErr w:type="spellStart"/>
      <w:r w:rsidRPr="001B7F47">
        <w:rPr>
          <w:rFonts w:cs="David" w:hint="cs"/>
          <w:rtl/>
        </w:rPr>
        <w:t>הרצוג</w:t>
      </w:r>
      <w:proofErr w:type="spellEnd"/>
      <w:r w:rsidRPr="001B7F47">
        <w:rPr>
          <w:rFonts w:cs="David" w:hint="cs"/>
          <w:rtl/>
        </w:rPr>
        <w:t xml:space="preserve">. </w:t>
      </w:r>
    </w:p>
    <w:p w14:paraId="2BB355C7" w14:textId="77777777" w:rsidR="001B7F47" w:rsidRPr="001B7F47" w:rsidRDefault="001B7F47" w:rsidP="001B7F47">
      <w:pPr>
        <w:bidi/>
        <w:rPr>
          <w:rFonts w:cs="David" w:hint="cs"/>
          <w:rtl/>
        </w:rPr>
      </w:pPr>
    </w:p>
    <w:p w14:paraId="19EE86B1" w14:textId="77777777" w:rsidR="001B7F47" w:rsidRPr="001B7F47" w:rsidRDefault="001B7F47" w:rsidP="001B7F47">
      <w:pPr>
        <w:tabs>
          <w:tab w:val="left" w:pos="1221"/>
        </w:tabs>
        <w:bidi/>
        <w:rPr>
          <w:rFonts w:cs="David" w:hint="cs"/>
          <w:u w:val="single"/>
          <w:rtl/>
        </w:rPr>
      </w:pPr>
      <w:r w:rsidRPr="001B7F47">
        <w:rPr>
          <w:rFonts w:cs="David" w:hint="cs"/>
          <w:u w:val="single"/>
          <w:rtl/>
        </w:rPr>
        <w:t>היו"ר דוד טל:</w:t>
      </w:r>
    </w:p>
    <w:p w14:paraId="6EB1EE25" w14:textId="77777777" w:rsidR="001B7F47" w:rsidRPr="001B7F47" w:rsidRDefault="001B7F47" w:rsidP="001B7F47">
      <w:pPr>
        <w:tabs>
          <w:tab w:val="left" w:pos="1221"/>
        </w:tabs>
        <w:bidi/>
        <w:rPr>
          <w:rFonts w:cs="David" w:hint="cs"/>
          <w:rtl/>
        </w:rPr>
      </w:pPr>
    </w:p>
    <w:p w14:paraId="3B09E3F9" w14:textId="77777777" w:rsidR="001B7F47" w:rsidRPr="001B7F47" w:rsidRDefault="001B7F47" w:rsidP="001B7F47">
      <w:pPr>
        <w:bidi/>
        <w:rPr>
          <w:rFonts w:cs="David" w:hint="cs"/>
          <w:rtl/>
        </w:rPr>
      </w:pPr>
      <w:r w:rsidRPr="001B7F47">
        <w:rPr>
          <w:rFonts w:cs="David" w:hint="cs"/>
          <w:rtl/>
        </w:rPr>
        <w:tab/>
        <w:t>מי בעד? מי נגד? מי נמנע?</w:t>
      </w:r>
    </w:p>
    <w:p w14:paraId="057B9BE8" w14:textId="77777777" w:rsidR="001B7F47" w:rsidRPr="001B7F47" w:rsidRDefault="001B7F47" w:rsidP="001B7F47">
      <w:pPr>
        <w:bidi/>
        <w:rPr>
          <w:rFonts w:cs="David" w:hint="cs"/>
          <w:rtl/>
        </w:rPr>
      </w:pPr>
    </w:p>
    <w:p w14:paraId="7218BB97" w14:textId="77777777" w:rsidR="001B7F47" w:rsidRPr="001B7F47" w:rsidRDefault="001B7F47" w:rsidP="001B7F47">
      <w:pPr>
        <w:bidi/>
        <w:jc w:val="center"/>
        <w:rPr>
          <w:rFonts w:cs="David" w:hint="cs"/>
          <w:rtl/>
        </w:rPr>
      </w:pPr>
      <w:r w:rsidRPr="001B7F47">
        <w:rPr>
          <w:rFonts w:cs="David" w:hint="cs"/>
          <w:rtl/>
        </w:rPr>
        <w:t>ה צ ב ע ה</w:t>
      </w:r>
    </w:p>
    <w:p w14:paraId="39E1856B" w14:textId="77777777" w:rsidR="001B7F47" w:rsidRPr="001B7F47" w:rsidRDefault="001B7F47" w:rsidP="001B7F47">
      <w:pPr>
        <w:bidi/>
        <w:jc w:val="center"/>
        <w:rPr>
          <w:rFonts w:cs="David" w:hint="cs"/>
          <w:rtl/>
        </w:rPr>
      </w:pPr>
      <w:r w:rsidRPr="001B7F47">
        <w:rPr>
          <w:rFonts w:cs="David" w:hint="cs"/>
          <w:rtl/>
        </w:rPr>
        <w:t xml:space="preserve">בעד </w:t>
      </w:r>
      <w:r w:rsidRPr="001B7F47">
        <w:rPr>
          <w:rFonts w:cs="David"/>
          <w:rtl/>
        </w:rPr>
        <w:t>–</w:t>
      </w:r>
      <w:r w:rsidRPr="001B7F47">
        <w:rPr>
          <w:rFonts w:cs="David" w:hint="cs"/>
          <w:rtl/>
        </w:rPr>
        <w:t xml:space="preserve"> רוב</w:t>
      </w:r>
    </w:p>
    <w:p w14:paraId="1BC83390" w14:textId="77777777" w:rsidR="001B7F47" w:rsidRPr="001B7F47" w:rsidRDefault="001B7F47" w:rsidP="001B7F47">
      <w:pPr>
        <w:bidi/>
        <w:jc w:val="center"/>
        <w:rPr>
          <w:rFonts w:cs="David" w:hint="cs"/>
          <w:rtl/>
        </w:rPr>
      </w:pPr>
      <w:r w:rsidRPr="001B7F47">
        <w:rPr>
          <w:rFonts w:cs="David" w:hint="cs"/>
          <w:rtl/>
        </w:rPr>
        <w:t xml:space="preserve">נגד </w:t>
      </w:r>
      <w:r w:rsidRPr="001B7F47">
        <w:rPr>
          <w:rFonts w:cs="David"/>
          <w:rtl/>
        </w:rPr>
        <w:t>–</w:t>
      </w:r>
      <w:r w:rsidRPr="001B7F47">
        <w:rPr>
          <w:rFonts w:cs="David" w:hint="cs"/>
          <w:rtl/>
        </w:rPr>
        <w:t xml:space="preserve"> אין</w:t>
      </w:r>
    </w:p>
    <w:p w14:paraId="6A6EDF0C" w14:textId="77777777" w:rsidR="001B7F47" w:rsidRPr="001B7F47" w:rsidRDefault="001B7F47" w:rsidP="001B7F47">
      <w:pPr>
        <w:bidi/>
        <w:jc w:val="center"/>
        <w:rPr>
          <w:rFonts w:cs="David" w:hint="cs"/>
          <w:rtl/>
        </w:rPr>
      </w:pPr>
      <w:r w:rsidRPr="001B7F47">
        <w:rPr>
          <w:rFonts w:cs="David" w:hint="cs"/>
          <w:rtl/>
        </w:rPr>
        <w:t xml:space="preserve">נמנעים </w:t>
      </w:r>
      <w:r w:rsidRPr="001B7F47">
        <w:rPr>
          <w:rFonts w:cs="David"/>
          <w:rtl/>
        </w:rPr>
        <w:t>–</w:t>
      </w:r>
      <w:r w:rsidRPr="001B7F47">
        <w:rPr>
          <w:rFonts w:cs="David" w:hint="cs"/>
          <w:rtl/>
        </w:rPr>
        <w:t xml:space="preserve"> אין</w:t>
      </w:r>
    </w:p>
    <w:p w14:paraId="3A6FB0FE" w14:textId="77777777" w:rsidR="001B7F47" w:rsidRPr="001B7F47" w:rsidRDefault="001B7F47" w:rsidP="001B7F47">
      <w:pPr>
        <w:bidi/>
        <w:rPr>
          <w:rFonts w:cs="David" w:hint="cs"/>
          <w:rtl/>
        </w:rPr>
      </w:pPr>
    </w:p>
    <w:p w14:paraId="69E5CDBF" w14:textId="77777777" w:rsidR="001B7F47" w:rsidRPr="001B7F47" w:rsidRDefault="001B7F47" w:rsidP="001B7F47">
      <w:pPr>
        <w:bidi/>
        <w:rPr>
          <w:rFonts w:cs="David" w:hint="cs"/>
          <w:rtl/>
        </w:rPr>
      </w:pPr>
      <w:r w:rsidRPr="001B7F47">
        <w:rPr>
          <w:rFonts w:cs="David" w:hint="cs"/>
          <w:rtl/>
        </w:rPr>
        <w:tab/>
        <w:t xml:space="preserve">תודה. הבקשה אושרה. </w:t>
      </w:r>
    </w:p>
    <w:p w14:paraId="3013118C" w14:textId="77777777" w:rsidR="001B7F47" w:rsidRPr="001B7F47" w:rsidRDefault="001B7F47" w:rsidP="001B7F47">
      <w:pPr>
        <w:bidi/>
        <w:rPr>
          <w:rFonts w:cs="David" w:hint="cs"/>
          <w:rtl/>
        </w:rPr>
      </w:pPr>
    </w:p>
    <w:p w14:paraId="6694F6AF" w14:textId="77777777" w:rsidR="001B7F47" w:rsidRPr="001B7F47" w:rsidRDefault="001B7F47" w:rsidP="001B7F47">
      <w:pPr>
        <w:bidi/>
        <w:rPr>
          <w:rFonts w:cs="David" w:hint="cs"/>
          <w:u w:val="single"/>
          <w:rtl/>
        </w:rPr>
      </w:pPr>
      <w:r w:rsidRPr="001B7F47">
        <w:rPr>
          <w:rFonts w:cs="David" w:hint="cs"/>
          <w:u w:val="single"/>
          <w:rtl/>
        </w:rPr>
        <w:t>חיים אורון:</w:t>
      </w:r>
    </w:p>
    <w:p w14:paraId="7BC874B5" w14:textId="77777777" w:rsidR="001B7F47" w:rsidRPr="001B7F47" w:rsidRDefault="001B7F47" w:rsidP="001B7F47">
      <w:pPr>
        <w:bidi/>
        <w:rPr>
          <w:rFonts w:cs="David" w:hint="cs"/>
          <w:rtl/>
        </w:rPr>
      </w:pPr>
    </w:p>
    <w:p w14:paraId="54323B7D" w14:textId="77777777" w:rsidR="001B7F47" w:rsidRPr="001B7F47" w:rsidRDefault="001B7F47" w:rsidP="001B7F47">
      <w:pPr>
        <w:bidi/>
        <w:rPr>
          <w:rFonts w:cs="David" w:hint="cs"/>
          <w:rtl/>
        </w:rPr>
      </w:pPr>
      <w:r w:rsidRPr="001B7F47">
        <w:rPr>
          <w:rFonts w:cs="David" w:hint="cs"/>
          <w:rtl/>
        </w:rPr>
        <w:tab/>
        <w:t xml:space="preserve"> תודה לכם. </w:t>
      </w:r>
    </w:p>
    <w:p w14:paraId="26210E71" w14:textId="77777777" w:rsidR="001B7F47" w:rsidRPr="001B7F47" w:rsidRDefault="001B7F47" w:rsidP="001B7F47">
      <w:pPr>
        <w:bidi/>
        <w:jc w:val="center"/>
        <w:rPr>
          <w:rFonts w:cs="David" w:hint="cs"/>
          <w:b/>
          <w:bCs/>
          <w:rtl/>
        </w:rPr>
      </w:pPr>
      <w:r w:rsidRPr="001B7F47">
        <w:rPr>
          <w:rFonts w:cs="David"/>
          <w:rtl/>
        </w:rPr>
        <w:br w:type="page"/>
      </w:r>
      <w:r w:rsidRPr="001B7F47">
        <w:rPr>
          <w:rFonts w:cs="David" w:hint="cs"/>
          <w:b/>
          <w:bCs/>
          <w:rtl/>
        </w:rPr>
        <w:t xml:space="preserve">3. הצעת חוק הכנסת (תיקון </w:t>
      </w:r>
      <w:r w:rsidRPr="001B7F47">
        <w:rPr>
          <w:rFonts w:cs="David"/>
          <w:b/>
          <w:bCs/>
          <w:rtl/>
        </w:rPr>
        <w:t>–</w:t>
      </w:r>
      <w:r w:rsidRPr="001B7F47">
        <w:rPr>
          <w:rFonts w:cs="David" w:hint="cs"/>
          <w:b/>
          <w:bCs/>
          <w:rtl/>
        </w:rPr>
        <w:t xml:space="preserve"> כינוס הכנסת בעת מצב מיוחד בעורף</w:t>
      </w:r>
    </w:p>
    <w:p w14:paraId="5D33CB55" w14:textId="77777777" w:rsidR="001B7F47" w:rsidRPr="001B7F47" w:rsidRDefault="001B7F47" w:rsidP="001B7F47">
      <w:pPr>
        <w:bidi/>
        <w:jc w:val="center"/>
        <w:rPr>
          <w:rFonts w:cs="David" w:hint="cs"/>
          <w:b/>
          <w:bCs/>
          <w:u w:val="single"/>
          <w:rtl/>
        </w:rPr>
      </w:pPr>
      <w:r w:rsidRPr="001B7F47">
        <w:rPr>
          <w:rFonts w:cs="David" w:hint="cs"/>
          <w:b/>
          <w:bCs/>
          <w:u w:val="single"/>
          <w:rtl/>
        </w:rPr>
        <w:t xml:space="preserve">או מצב מלחמה), </w:t>
      </w:r>
      <w:proofErr w:type="spellStart"/>
      <w:r w:rsidRPr="001B7F47">
        <w:rPr>
          <w:rFonts w:cs="David" w:hint="cs"/>
          <w:b/>
          <w:bCs/>
          <w:u w:val="single"/>
          <w:rtl/>
        </w:rPr>
        <w:t>התשס"ז</w:t>
      </w:r>
      <w:proofErr w:type="spellEnd"/>
      <w:r w:rsidRPr="001B7F47">
        <w:rPr>
          <w:rFonts w:cs="David" w:hint="cs"/>
          <w:b/>
          <w:bCs/>
          <w:u w:val="single"/>
          <w:rtl/>
        </w:rPr>
        <w:t>-2006, הצעת חבר הכנסת ראובן ריבלין (פ/1813/17)</w:t>
      </w:r>
    </w:p>
    <w:p w14:paraId="270C6442" w14:textId="77777777" w:rsidR="001B7F47" w:rsidRPr="001B7F47" w:rsidRDefault="001B7F47" w:rsidP="001B7F47">
      <w:pPr>
        <w:bidi/>
        <w:jc w:val="center"/>
        <w:rPr>
          <w:rFonts w:cs="David" w:hint="cs"/>
          <w:b/>
          <w:bCs/>
          <w:u w:val="single"/>
          <w:rtl/>
        </w:rPr>
      </w:pPr>
    </w:p>
    <w:p w14:paraId="216EEC6E" w14:textId="77777777" w:rsidR="001B7F47" w:rsidRPr="001B7F47" w:rsidRDefault="001B7F47" w:rsidP="001B7F47">
      <w:pPr>
        <w:tabs>
          <w:tab w:val="left" w:pos="1221"/>
        </w:tabs>
        <w:bidi/>
        <w:rPr>
          <w:rFonts w:cs="David" w:hint="cs"/>
          <w:u w:val="single"/>
          <w:rtl/>
        </w:rPr>
      </w:pPr>
      <w:r w:rsidRPr="001B7F47">
        <w:rPr>
          <w:rFonts w:cs="David" w:hint="cs"/>
          <w:u w:val="single"/>
          <w:rtl/>
        </w:rPr>
        <w:t>היו"ר דוד טל:</w:t>
      </w:r>
    </w:p>
    <w:p w14:paraId="3770F122" w14:textId="77777777" w:rsidR="001B7F47" w:rsidRPr="001B7F47" w:rsidRDefault="001B7F47" w:rsidP="001B7F47">
      <w:pPr>
        <w:tabs>
          <w:tab w:val="left" w:pos="1221"/>
        </w:tabs>
        <w:bidi/>
        <w:rPr>
          <w:rFonts w:cs="David" w:hint="cs"/>
          <w:rtl/>
        </w:rPr>
      </w:pPr>
    </w:p>
    <w:p w14:paraId="02DF6F89" w14:textId="77777777" w:rsidR="001B7F47" w:rsidRPr="001B7F47" w:rsidRDefault="001B7F47" w:rsidP="001B7F47">
      <w:pPr>
        <w:bidi/>
        <w:rPr>
          <w:rFonts w:cs="David" w:hint="cs"/>
          <w:rtl/>
        </w:rPr>
      </w:pPr>
      <w:r w:rsidRPr="001B7F47">
        <w:rPr>
          <w:rFonts w:cs="David" w:hint="cs"/>
          <w:rtl/>
        </w:rPr>
        <w:tab/>
        <w:t xml:space="preserve"> אנחנו עוברים לנושא הבא, הצעת חוק הכנסת (תיקון </w:t>
      </w:r>
      <w:r w:rsidRPr="001B7F47">
        <w:rPr>
          <w:rFonts w:cs="David"/>
          <w:rtl/>
        </w:rPr>
        <w:t>–</w:t>
      </w:r>
      <w:r w:rsidRPr="001B7F47">
        <w:rPr>
          <w:rFonts w:cs="David" w:hint="cs"/>
          <w:rtl/>
        </w:rPr>
        <w:t xml:space="preserve"> כינוס הכנסת בעת מצב מיוחד בעורף או מצב מלחמה), </w:t>
      </w:r>
      <w:proofErr w:type="spellStart"/>
      <w:r w:rsidRPr="001B7F47">
        <w:rPr>
          <w:rFonts w:cs="David" w:hint="cs"/>
          <w:rtl/>
        </w:rPr>
        <w:t>התשס"ז</w:t>
      </w:r>
      <w:proofErr w:type="spellEnd"/>
      <w:r w:rsidRPr="001B7F47">
        <w:rPr>
          <w:rFonts w:cs="David" w:hint="cs"/>
          <w:rtl/>
        </w:rPr>
        <w:t xml:space="preserve">-2006. מדובר בהצעה לתיקון תקנון שהגיש חבר הכנסת ריבלין. בדיון הקודם סיכמנו שחבר הכנסת ריבלין, בשיתוף עם היועצת המשפטית שלנו, יגישו הצעה לתיקון תקנון הכנסת. חבר הכנסת ריבלין, בבקשה. </w:t>
      </w:r>
    </w:p>
    <w:p w14:paraId="50C68780" w14:textId="77777777" w:rsidR="001B7F47" w:rsidRPr="001B7F47" w:rsidRDefault="001B7F47" w:rsidP="001B7F47">
      <w:pPr>
        <w:bidi/>
        <w:rPr>
          <w:rFonts w:cs="David" w:hint="cs"/>
          <w:rtl/>
        </w:rPr>
      </w:pPr>
    </w:p>
    <w:p w14:paraId="6B492433" w14:textId="77777777" w:rsidR="001B7F47" w:rsidRPr="001B7F47" w:rsidRDefault="001B7F47" w:rsidP="001B7F47">
      <w:pPr>
        <w:bidi/>
        <w:rPr>
          <w:rFonts w:cs="David" w:hint="cs"/>
          <w:rtl/>
        </w:rPr>
      </w:pPr>
      <w:r w:rsidRPr="001B7F47">
        <w:rPr>
          <w:rFonts w:cs="David" w:hint="cs"/>
          <w:u w:val="single"/>
          <w:rtl/>
        </w:rPr>
        <w:t>ראובן ריבלין:</w:t>
      </w:r>
    </w:p>
    <w:p w14:paraId="6FFE9C2E" w14:textId="77777777" w:rsidR="001B7F47" w:rsidRPr="001B7F47" w:rsidRDefault="001B7F47" w:rsidP="001B7F47">
      <w:pPr>
        <w:bidi/>
        <w:rPr>
          <w:rFonts w:cs="David" w:hint="cs"/>
          <w:rtl/>
        </w:rPr>
      </w:pPr>
    </w:p>
    <w:p w14:paraId="15BA8108" w14:textId="77777777" w:rsidR="001B7F47" w:rsidRPr="001B7F47" w:rsidRDefault="001B7F47" w:rsidP="001B7F47">
      <w:pPr>
        <w:bidi/>
        <w:rPr>
          <w:rFonts w:cs="David" w:hint="cs"/>
          <w:rtl/>
        </w:rPr>
      </w:pPr>
      <w:r w:rsidRPr="001B7F47">
        <w:rPr>
          <w:rFonts w:cs="David" w:hint="cs"/>
          <w:rtl/>
        </w:rPr>
        <w:tab/>
        <w:t xml:space="preserve"> נפגשתי עם היועצת המשפטית, אשר עמלה עמל רב על הניסוח, יחד עם הצוות המקצועי, עם המזכיר ועם סגני מזכיר הכנסת. אני סומך את ידי על האמור בנוסח, כפי שהוא מובא. אמרתי כבר בהזדמנות קודמת, שאינני עומד על כך שתהיה חקיקה של חוק בשלוש קריאות, אלא אני חושב שהנחייתה של היועצת המשפטית של הוועדה, שאפשר לפתור את הנושא באמצעות התקנות, מקובלת עלי. אני חושב שהתקנות מנוסחות כראוי ומיישמות את המטרה שלשמה ביקשתי את שינוי החקיקה. </w:t>
      </w:r>
    </w:p>
    <w:p w14:paraId="2EF4CE2C" w14:textId="77777777" w:rsidR="001B7F47" w:rsidRPr="001B7F47" w:rsidRDefault="001B7F47" w:rsidP="001B7F47">
      <w:pPr>
        <w:bidi/>
        <w:rPr>
          <w:rFonts w:cs="David" w:hint="cs"/>
          <w:rtl/>
        </w:rPr>
      </w:pPr>
    </w:p>
    <w:p w14:paraId="009645A8" w14:textId="77777777" w:rsidR="001B7F47" w:rsidRPr="001B7F47" w:rsidRDefault="001B7F47" w:rsidP="001B7F47">
      <w:pPr>
        <w:tabs>
          <w:tab w:val="left" w:pos="1221"/>
        </w:tabs>
        <w:bidi/>
        <w:rPr>
          <w:rFonts w:cs="David" w:hint="cs"/>
          <w:u w:val="single"/>
          <w:rtl/>
        </w:rPr>
      </w:pPr>
      <w:r w:rsidRPr="001B7F47">
        <w:rPr>
          <w:rFonts w:cs="David" w:hint="cs"/>
          <w:u w:val="single"/>
          <w:rtl/>
        </w:rPr>
        <w:t>היו"ר דוד טל:</w:t>
      </w:r>
    </w:p>
    <w:p w14:paraId="1FFADF14" w14:textId="77777777" w:rsidR="001B7F47" w:rsidRPr="001B7F47" w:rsidRDefault="001B7F47" w:rsidP="001B7F47">
      <w:pPr>
        <w:tabs>
          <w:tab w:val="left" w:pos="1221"/>
        </w:tabs>
        <w:bidi/>
        <w:rPr>
          <w:rFonts w:cs="David" w:hint="cs"/>
          <w:rtl/>
        </w:rPr>
      </w:pPr>
    </w:p>
    <w:p w14:paraId="764CB9B6" w14:textId="77777777" w:rsidR="001B7F47" w:rsidRPr="001B7F47" w:rsidRDefault="001B7F47" w:rsidP="001B7F47">
      <w:pPr>
        <w:bidi/>
        <w:rPr>
          <w:rFonts w:cs="David" w:hint="cs"/>
          <w:rtl/>
        </w:rPr>
      </w:pPr>
      <w:r w:rsidRPr="001B7F47">
        <w:rPr>
          <w:rFonts w:cs="David" w:hint="cs"/>
          <w:rtl/>
        </w:rPr>
        <w:tab/>
        <w:t xml:space="preserve">בשבוע שעבר קיבלתי את ההצעה הזאת וקראתי אותה. על הסעיף האחרון יש לי הסתייגות, אבל היא לא מאוד משמעותית. אני חושב שהדברים כאן מסודרים כפי שצריך. דעתי נחה, דא </w:t>
      </w:r>
      <w:proofErr w:type="spellStart"/>
      <w:r w:rsidRPr="001B7F47">
        <w:rPr>
          <w:rFonts w:cs="David" w:hint="cs"/>
          <w:rtl/>
        </w:rPr>
        <w:t>עקא</w:t>
      </w:r>
      <w:proofErr w:type="spellEnd"/>
      <w:r w:rsidRPr="001B7F47">
        <w:rPr>
          <w:rFonts w:cs="David" w:hint="cs"/>
          <w:rtl/>
        </w:rPr>
        <w:t xml:space="preserve"> שהיות שדעתי נחה גם לא התייעצתי עם יושבת-ראש הכנסת לגבי התיקון הזה. אבל אנחנו נתקדם עם הנושא הזה כדי להביא לסיומו כמה שיותר מהר. </w:t>
      </w:r>
    </w:p>
    <w:p w14:paraId="787D7057" w14:textId="77777777" w:rsidR="001B7F47" w:rsidRPr="001B7F47" w:rsidRDefault="001B7F47" w:rsidP="001B7F47">
      <w:pPr>
        <w:bidi/>
        <w:rPr>
          <w:rFonts w:cs="David" w:hint="cs"/>
          <w:rtl/>
        </w:rPr>
      </w:pPr>
    </w:p>
    <w:p w14:paraId="7F4BAD84"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154CA129" w14:textId="77777777" w:rsidR="001B7F47" w:rsidRPr="001B7F47" w:rsidRDefault="001B7F47" w:rsidP="001B7F47">
      <w:pPr>
        <w:bidi/>
        <w:rPr>
          <w:rFonts w:cs="David" w:hint="cs"/>
          <w:rtl/>
        </w:rPr>
      </w:pPr>
    </w:p>
    <w:p w14:paraId="37CF4D47" w14:textId="77777777" w:rsidR="001B7F47" w:rsidRPr="001B7F47" w:rsidRDefault="001B7F47" w:rsidP="001B7F47">
      <w:pPr>
        <w:bidi/>
        <w:rPr>
          <w:rFonts w:cs="David" w:hint="cs"/>
          <w:rtl/>
        </w:rPr>
      </w:pPr>
      <w:r w:rsidRPr="001B7F47">
        <w:rPr>
          <w:rFonts w:cs="David" w:hint="cs"/>
          <w:rtl/>
        </w:rPr>
        <w:tab/>
        <w:t xml:space="preserve"> נמצאות פה הוראות מיוחדות לעניין כינוס הכנסת כאשר שורר מצב שמוגדר כמצב מיוחד, שאסביר מהו. בנוסף, היות שנוגעים בסעיף שעוסק היום בכינוס הכנסת בזמן פגרה, מוצע גם אותו לתקן באופן שהוא כבר יהיה שלם, וכל מה שהופיע בכוכביות והחלטות ייכלל בנוסח הסעיף. </w:t>
      </w:r>
    </w:p>
    <w:p w14:paraId="26D47D27" w14:textId="77777777" w:rsidR="001B7F47" w:rsidRPr="001B7F47" w:rsidRDefault="001B7F47" w:rsidP="001B7F47">
      <w:pPr>
        <w:bidi/>
        <w:rPr>
          <w:rFonts w:cs="David" w:hint="cs"/>
          <w:rtl/>
        </w:rPr>
      </w:pPr>
    </w:p>
    <w:p w14:paraId="40D20B46" w14:textId="77777777" w:rsidR="001B7F47" w:rsidRPr="001B7F47" w:rsidRDefault="001B7F47" w:rsidP="001B7F47">
      <w:pPr>
        <w:bidi/>
        <w:ind w:firstLine="512"/>
        <w:rPr>
          <w:rFonts w:cs="David" w:hint="cs"/>
          <w:rtl/>
        </w:rPr>
      </w:pPr>
      <w:r w:rsidRPr="001B7F47">
        <w:rPr>
          <w:rFonts w:cs="David" w:hint="cs"/>
          <w:rtl/>
        </w:rPr>
        <w:t xml:space="preserve">הסעיף הראשון הוא סעיף טכני, שבא לאפשר הוספת סעיף הגדרות בתחילתו של התקנון. מוצע להוסיף הגדרה של "מצב מיוחד" שתכלול את אחד מאלה: מצב שבו החליטה הממשלה לפתוח במלחמה לפי סעיף 40 לחוק יסוד: הממשלה; מצב מיוחד בעורף לפי חוק ההתגוננות האזרחית. אזכיר שחוק ההתגוננות האזרחית קובע כי מצב מיוחד הוא כאשר קיימת סבירות גבוהה שתתרחש התקפה על האוכלוסייה האזרחית. או מצב שלגביו הוכרז על אירוע אסון המוני, לפי פקודת המשטרה, שאירוע אסון המוני מוגדר כאירוע הגורם לפגיעה חמורה בשלום הציבור, בביטחון הנפש או ברכוש המתייחס לשטח גדול. </w:t>
      </w:r>
    </w:p>
    <w:p w14:paraId="5507488E" w14:textId="77777777" w:rsidR="001B7F47" w:rsidRPr="001B7F47" w:rsidRDefault="001B7F47" w:rsidP="001B7F47">
      <w:pPr>
        <w:bidi/>
        <w:ind w:firstLine="512"/>
        <w:rPr>
          <w:rFonts w:cs="David" w:hint="cs"/>
          <w:rtl/>
        </w:rPr>
      </w:pPr>
    </w:p>
    <w:p w14:paraId="13775E68" w14:textId="77777777" w:rsidR="001B7F47" w:rsidRPr="001B7F47" w:rsidRDefault="001B7F47" w:rsidP="001B7F47">
      <w:pPr>
        <w:tabs>
          <w:tab w:val="left" w:pos="1221"/>
        </w:tabs>
        <w:bidi/>
        <w:rPr>
          <w:rFonts w:cs="David" w:hint="cs"/>
          <w:u w:val="single"/>
          <w:rtl/>
        </w:rPr>
      </w:pPr>
      <w:r w:rsidRPr="001B7F47">
        <w:rPr>
          <w:rFonts w:cs="David" w:hint="cs"/>
          <w:u w:val="single"/>
          <w:rtl/>
        </w:rPr>
        <w:t>היו"ר דוד טל:</w:t>
      </w:r>
    </w:p>
    <w:p w14:paraId="656D880E" w14:textId="77777777" w:rsidR="001B7F47" w:rsidRPr="001B7F47" w:rsidRDefault="001B7F47" w:rsidP="001B7F47">
      <w:pPr>
        <w:tabs>
          <w:tab w:val="left" w:pos="1221"/>
        </w:tabs>
        <w:bidi/>
        <w:rPr>
          <w:rFonts w:cs="David" w:hint="cs"/>
          <w:rtl/>
        </w:rPr>
      </w:pPr>
    </w:p>
    <w:p w14:paraId="36097DD8" w14:textId="77777777" w:rsidR="001B7F47" w:rsidRPr="001B7F47" w:rsidRDefault="001B7F47" w:rsidP="001B7F47">
      <w:pPr>
        <w:bidi/>
        <w:ind w:firstLine="512"/>
        <w:rPr>
          <w:rFonts w:cs="David" w:hint="cs"/>
          <w:rtl/>
        </w:rPr>
      </w:pPr>
      <w:r w:rsidRPr="001B7F47">
        <w:rPr>
          <w:rFonts w:cs="David" w:hint="cs"/>
          <w:rtl/>
        </w:rPr>
        <w:tab/>
        <w:t>לגבי מצב מיוחד, האם צריכה להיות הכרזה של הממשלה?</w:t>
      </w:r>
    </w:p>
    <w:p w14:paraId="252D8B81" w14:textId="77777777" w:rsidR="001B7F47" w:rsidRPr="001B7F47" w:rsidRDefault="001B7F47" w:rsidP="001B7F47">
      <w:pPr>
        <w:bidi/>
        <w:ind w:firstLine="512"/>
        <w:rPr>
          <w:rFonts w:cs="David" w:hint="cs"/>
          <w:rtl/>
        </w:rPr>
      </w:pPr>
    </w:p>
    <w:p w14:paraId="5F4DAB01"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41A628B8" w14:textId="77777777" w:rsidR="001B7F47" w:rsidRPr="001B7F47" w:rsidRDefault="001B7F47" w:rsidP="001B7F47">
      <w:pPr>
        <w:bidi/>
        <w:rPr>
          <w:rFonts w:cs="David" w:hint="cs"/>
          <w:rtl/>
        </w:rPr>
      </w:pPr>
    </w:p>
    <w:p w14:paraId="1E74EF24" w14:textId="77777777" w:rsidR="001B7F47" w:rsidRPr="001B7F47" w:rsidRDefault="001B7F47" w:rsidP="001B7F47">
      <w:pPr>
        <w:bidi/>
        <w:ind w:firstLine="512"/>
        <w:rPr>
          <w:rFonts w:cs="David" w:hint="cs"/>
          <w:rtl/>
        </w:rPr>
      </w:pPr>
      <w:r w:rsidRPr="001B7F47">
        <w:rPr>
          <w:rFonts w:cs="David" w:hint="cs"/>
          <w:rtl/>
        </w:rPr>
        <w:tab/>
        <w:t xml:space="preserve"> כן. אלה הכרזות שאפשר להאריך אותן, נדרש אישור של ועדת החוץ והביטחון. </w:t>
      </w:r>
    </w:p>
    <w:p w14:paraId="0706F8D2" w14:textId="77777777" w:rsidR="001B7F47" w:rsidRPr="001B7F47" w:rsidRDefault="001B7F47" w:rsidP="001B7F47">
      <w:pPr>
        <w:bidi/>
        <w:ind w:firstLine="512"/>
        <w:rPr>
          <w:rFonts w:cs="David" w:hint="cs"/>
          <w:rtl/>
        </w:rPr>
      </w:pPr>
    </w:p>
    <w:p w14:paraId="3184415E" w14:textId="77777777" w:rsidR="001B7F47" w:rsidRPr="001B7F47" w:rsidRDefault="001B7F47" w:rsidP="001B7F47">
      <w:pPr>
        <w:bidi/>
        <w:ind w:firstLine="512"/>
        <w:rPr>
          <w:rFonts w:cs="David" w:hint="cs"/>
          <w:rtl/>
        </w:rPr>
      </w:pPr>
      <w:r w:rsidRPr="001B7F47">
        <w:rPr>
          <w:rFonts w:cs="David" w:hint="cs"/>
          <w:rtl/>
        </w:rPr>
        <w:t xml:space="preserve">הגדרה של "פגרה", מוצע להגדיר באופן מפורש. </w:t>
      </w:r>
    </w:p>
    <w:p w14:paraId="39CC8C04" w14:textId="77777777" w:rsidR="001B7F47" w:rsidRPr="001B7F47" w:rsidRDefault="001B7F47" w:rsidP="001B7F47">
      <w:pPr>
        <w:bidi/>
        <w:ind w:firstLine="512"/>
        <w:rPr>
          <w:rFonts w:cs="David" w:hint="cs"/>
          <w:rtl/>
        </w:rPr>
      </w:pPr>
    </w:p>
    <w:p w14:paraId="77243943" w14:textId="77777777" w:rsidR="001B7F47" w:rsidRPr="001B7F47" w:rsidRDefault="001B7F47" w:rsidP="001B7F47">
      <w:pPr>
        <w:bidi/>
        <w:rPr>
          <w:rFonts w:cs="David" w:hint="cs"/>
          <w:rtl/>
        </w:rPr>
      </w:pPr>
      <w:r w:rsidRPr="001B7F47">
        <w:rPr>
          <w:rFonts w:cs="David" w:hint="cs"/>
          <w:u w:val="single"/>
          <w:rtl/>
        </w:rPr>
        <w:t>ראובן ריבלין:</w:t>
      </w:r>
    </w:p>
    <w:p w14:paraId="43B5A7F1" w14:textId="77777777" w:rsidR="001B7F47" w:rsidRPr="001B7F47" w:rsidRDefault="001B7F47" w:rsidP="001B7F47">
      <w:pPr>
        <w:bidi/>
        <w:rPr>
          <w:rFonts w:cs="David" w:hint="cs"/>
          <w:rtl/>
        </w:rPr>
      </w:pPr>
    </w:p>
    <w:p w14:paraId="2AF891E8" w14:textId="77777777" w:rsidR="001B7F47" w:rsidRPr="001B7F47" w:rsidRDefault="001B7F47" w:rsidP="001B7F47">
      <w:pPr>
        <w:bidi/>
        <w:ind w:firstLine="512"/>
        <w:rPr>
          <w:rFonts w:cs="David" w:hint="cs"/>
          <w:rtl/>
        </w:rPr>
      </w:pPr>
      <w:r w:rsidRPr="001B7F47">
        <w:rPr>
          <w:rFonts w:cs="David" w:hint="cs"/>
          <w:rtl/>
        </w:rPr>
        <w:tab/>
        <w:t xml:space="preserve"> צריך לדייק ולומר ליושב-ראש, שלגבי סעיף (1) צריך את הכרזת הממשלה. לגבי מצב מיוחד בעורף כמשמעותו בסעיף 90, זה גם נובע מהמצב לאשורו. </w:t>
      </w:r>
    </w:p>
    <w:p w14:paraId="1D024474" w14:textId="77777777" w:rsidR="001B7F47" w:rsidRPr="001B7F47" w:rsidRDefault="001B7F47" w:rsidP="001B7F47">
      <w:pPr>
        <w:bidi/>
        <w:rPr>
          <w:rFonts w:cs="David" w:hint="cs"/>
          <w:u w:val="single"/>
          <w:rtl/>
        </w:rPr>
      </w:pPr>
      <w:r>
        <w:rPr>
          <w:rFonts w:cs="David"/>
          <w:rtl/>
        </w:rPr>
        <w:br w:type="page"/>
      </w: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7B08E171" w14:textId="77777777" w:rsidR="001B7F47" w:rsidRPr="001B7F47" w:rsidRDefault="001B7F47" w:rsidP="001B7F47">
      <w:pPr>
        <w:bidi/>
        <w:rPr>
          <w:rFonts w:cs="David" w:hint="cs"/>
          <w:rtl/>
        </w:rPr>
      </w:pPr>
    </w:p>
    <w:p w14:paraId="1EBD9AF2" w14:textId="77777777" w:rsidR="001B7F47" w:rsidRPr="001B7F47" w:rsidRDefault="001B7F47" w:rsidP="001B7F47">
      <w:pPr>
        <w:bidi/>
        <w:ind w:firstLine="512"/>
        <w:rPr>
          <w:rFonts w:cs="David" w:hint="cs"/>
          <w:rtl/>
        </w:rPr>
      </w:pPr>
      <w:r w:rsidRPr="001B7F47">
        <w:rPr>
          <w:rFonts w:cs="David" w:hint="cs"/>
          <w:rtl/>
        </w:rPr>
        <w:tab/>
        <w:t xml:space="preserve"> בוודאי, אבל גם נדרשת הכרזה של הממשלה. </w:t>
      </w:r>
    </w:p>
    <w:p w14:paraId="6AEE0928" w14:textId="77777777" w:rsidR="001B7F47" w:rsidRPr="001B7F47" w:rsidRDefault="001B7F47" w:rsidP="001B7F47">
      <w:pPr>
        <w:bidi/>
        <w:ind w:firstLine="512"/>
        <w:rPr>
          <w:rFonts w:cs="David" w:hint="cs"/>
          <w:rtl/>
        </w:rPr>
      </w:pPr>
    </w:p>
    <w:p w14:paraId="48E23C2A" w14:textId="77777777" w:rsidR="001B7F47" w:rsidRPr="001B7F47" w:rsidRDefault="001B7F47" w:rsidP="001B7F47">
      <w:pPr>
        <w:bidi/>
        <w:rPr>
          <w:rFonts w:cs="David" w:hint="cs"/>
          <w:rtl/>
        </w:rPr>
      </w:pPr>
      <w:r w:rsidRPr="001B7F47">
        <w:rPr>
          <w:rFonts w:cs="David" w:hint="cs"/>
          <w:u w:val="single"/>
          <w:rtl/>
        </w:rPr>
        <w:t>ראובן ריבלין:</w:t>
      </w:r>
    </w:p>
    <w:p w14:paraId="2A2B022F" w14:textId="77777777" w:rsidR="001B7F47" w:rsidRPr="001B7F47" w:rsidRDefault="001B7F47" w:rsidP="001B7F47">
      <w:pPr>
        <w:bidi/>
        <w:rPr>
          <w:rFonts w:cs="David" w:hint="cs"/>
          <w:rtl/>
        </w:rPr>
      </w:pPr>
    </w:p>
    <w:p w14:paraId="4EFF8044" w14:textId="77777777" w:rsidR="001B7F47" w:rsidRPr="001B7F47" w:rsidRDefault="001B7F47" w:rsidP="001B7F47">
      <w:pPr>
        <w:bidi/>
        <w:ind w:firstLine="512"/>
        <w:rPr>
          <w:rFonts w:cs="David" w:hint="cs"/>
          <w:rtl/>
        </w:rPr>
      </w:pPr>
      <w:r w:rsidRPr="001B7F47">
        <w:rPr>
          <w:rFonts w:cs="David" w:hint="cs"/>
          <w:rtl/>
        </w:rPr>
        <w:tab/>
        <w:t xml:space="preserve"> נכון, אבל היא לא מכריזה על מצב מלחמה כולל, אלא על מצב מיוחד בעורף. לפי מלחמת לבנון השנייה, ברור שמבחינת העורף כמוה כמלחמה, למרות שלא מוכרזת מלחמה. </w:t>
      </w:r>
    </w:p>
    <w:p w14:paraId="3AE89D93" w14:textId="77777777" w:rsidR="001B7F47" w:rsidRPr="001B7F47" w:rsidRDefault="001B7F47" w:rsidP="001B7F47">
      <w:pPr>
        <w:bidi/>
        <w:ind w:firstLine="512"/>
        <w:rPr>
          <w:rFonts w:cs="David" w:hint="cs"/>
          <w:rtl/>
        </w:rPr>
      </w:pPr>
    </w:p>
    <w:p w14:paraId="08F1E753" w14:textId="77777777" w:rsidR="001B7F47" w:rsidRPr="001B7F47" w:rsidRDefault="001B7F47" w:rsidP="001B7F47">
      <w:pPr>
        <w:tabs>
          <w:tab w:val="left" w:pos="1221"/>
        </w:tabs>
        <w:bidi/>
        <w:rPr>
          <w:rFonts w:cs="David" w:hint="cs"/>
          <w:u w:val="single"/>
          <w:rtl/>
        </w:rPr>
      </w:pPr>
      <w:r w:rsidRPr="001B7F47">
        <w:rPr>
          <w:rFonts w:cs="David" w:hint="cs"/>
          <w:u w:val="single"/>
          <w:rtl/>
        </w:rPr>
        <w:t>היו"ר דוד טל:</w:t>
      </w:r>
    </w:p>
    <w:p w14:paraId="4344033D" w14:textId="77777777" w:rsidR="001B7F47" w:rsidRPr="001B7F47" w:rsidRDefault="001B7F47" w:rsidP="001B7F47">
      <w:pPr>
        <w:tabs>
          <w:tab w:val="left" w:pos="1221"/>
        </w:tabs>
        <w:bidi/>
        <w:rPr>
          <w:rFonts w:cs="David" w:hint="cs"/>
          <w:rtl/>
        </w:rPr>
      </w:pPr>
    </w:p>
    <w:p w14:paraId="233D1BD2" w14:textId="77777777" w:rsidR="001B7F47" w:rsidRPr="001B7F47" w:rsidRDefault="001B7F47" w:rsidP="001B7F47">
      <w:pPr>
        <w:bidi/>
        <w:ind w:firstLine="512"/>
        <w:rPr>
          <w:rFonts w:cs="David" w:hint="cs"/>
          <w:rtl/>
        </w:rPr>
      </w:pPr>
      <w:r w:rsidRPr="001B7F47">
        <w:rPr>
          <w:rFonts w:cs="David" w:hint="cs"/>
          <w:rtl/>
        </w:rPr>
        <w:tab/>
        <w:t>האם היה מצב שהכריזו על מצב שכזה?</w:t>
      </w:r>
    </w:p>
    <w:p w14:paraId="7A6106E6" w14:textId="77777777" w:rsidR="001B7F47" w:rsidRPr="001B7F47" w:rsidRDefault="001B7F47" w:rsidP="001B7F47">
      <w:pPr>
        <w:bidi/>
        <w:ind w:firstLine="512"/>
        <w:rPr>
          <w:rFonts w:cs="David" w:hint="cs"/>
          <w:rtl/>
        </w:rPr>
      </w:pPr>
    </w:p>
    <w:p w14:paraId="7752ADEC" w14:textId="77777777" w:rsidR="001B7F47" w:rsidRPr="001B7F47" w:rsidRDefault="001B7F47" w:rsidP="001B7F47">
      <w:pPr>
        <w:bidi/>
        <w:rPr>
          <w:rFonts w:cs="David" w:hint="cs"/>
          <w:rtl/>
        </w:rPr>
      </w:pPr>
      <w:r w:rsidRPr="001B7F47">
        <w:rPr>
          <w:rFonts w:cs="David" w:hint="cs"/>
          <w:u w:val="single"/>
          <w:rtl/>
        </w:rPr>
        <w:t>ראובן ריבלין:</w:t>
      </w:r>
    </w:p>
    <w:p w14:paraId="39E7270D" w14:textId="77777777" w:rsidR="001B7F47" w:rsidRPr="001B7F47" w:rsidRDefault="001B7F47" w:rsidP="001B7F47">
      <w:pPr>
        <w:bidi/>
        <w:rPr>
          <w:rFonts w:cs="David" w:hint="cs"/>
          <w:rtl/>
        </w:rPr>
      </w:pPr>
    </w:p>
    <w:p w14:paraId="73D20259" w14:textId="77777777" w:rsidR="001B7F47" w:rsidRPr="001B7F47" w:rsidRDefault="001B7F47" w:rsidP="001B7F47">
      <w:pPr>
        <w:bidi/>
        <w:ind w:firstLine="512"/>
        <w:rPr>
          <w:rFonts w:cs="David" w:hint="cs"/>
          <w:rtl/>
        </w:rPr>
      </w:pPr>
      <w:r w:rsidRPr="001B7F47">
        <w:rPr>
          <w:rFonts w:cs="David" w:hint="cs"/>
          <w:rtl/>
        </w:rPr>
        <w:tab/>
        <w:t xml:space="preserve"> השאלה שלך היא נכונה. בזמנו יושבת-ראש הכנסת, על-פי שיקול דעתה או על-פי בקשת הממשלה שבחרה שלא להכריז על מצב מלחמה, רצו לשדר עסקים כרגיל. נזעקנו כמה חברי כנסת, ובניהם חברי הכנסת עמי </w:t>
      </w:r>
      <w:proofErr w:type="spellStart"/>
      <w:r w:rsidRPr="001B7F47">
        <w:rPr>
          <w:rFonts w:cs="David" w:hint="cs"/>
          <w:rtl/>
        </w:rPr>
        <w:t>אילון</w:t>
      </w:r>
      <w:proofErr w:type="spellEnd"/>
      <w:r w:rsidRPr="001B7F47">
        <w:rPr>
          <w:rFonts w:cs="David" w:hint="cs"/>
          <w:rtl/>
        </w:rPr>
        <w:t xml:space="preserve"> ומתן וילנאי ואחרים, שאמרו שהמצב בעורף דה-</w:t>
      </w:r>
      <w:proofErr w:type="spellStart"/>
      <w:r w:rsidRPr="001B7F47">
        <w:rPr>
          <w:rFonts w:cs="David" w:hint="cs"/>
          <w:rtl/>
        </w:rPr>
        <w:t>פקטו</w:t>
      </w:r>
      <w:proofErr w:type="spellEnd"/>
      <w:r w:rsidRPr="001B7F47">
        <w:rPr>
          <w:rFonts w:cs="David" w:hint="cs"/>
          <w:rtl/>
        </w:rPr>
        <w:t xml:space="preserve"> הוא מצב מלחמה, לכן הכנסת לא יכולה לומר לכל האנשים שאין מלחמה ברמה של הגדרה, אבל יש מלחמה במצב של הכרזה של מפקדת העורף. ואם אתה שואל אם צריך את החלטת הממשלה, לעניין זה לא הרי סעיף (1) כסעיף (2). </w:t>
      </w:r>
    </w:p>
    <w:p w14:paraId="5AB10E5C" w14:textId="77777777" w:rsidR="001B7F47" w:rsidRPr="001B7F47" w:rsidRDefault="001B7F47" w:rsidP="001B7F47">
      <w:pPr>
        <w:bidi/>
        <w:ind w:firstLine="512"/>
        <w:rPr>
          <w:rFonts w:cs="David" w:hint="cs"/>
          <w:rtl/>
        </w:rPr>
      </w:pPr>
    </w:p>
    <w:p w14:paraId="5580CD57" w14:textId="77777777" w:rsidR="001B7F47" w:rsidRPr="001B7F47" w:rsidRDefault="001B7F47" w:rsidP="001B7F47">
      <w:pPr>
        <w:tabs>
          <w:tab w:val="left" w:pos="1221"/>
        </w:tabs>
        <w:bidi/>
        <w:rPr>
          <w:rFonts w:cs="David" w:hint="cs"/>
          <w:u w:val="single"/>
          <w:rtl/>
        </w:rPr>
      </w:pPr>
      <w:r w:rsidRPr="001B7F47">
        <w:rPr>
          <w:rFonts w:cs="David" w:hint="cs"/>
          <w:u w:val="single"/>
          <w:rtl/>
        </w:rPr>
        <w:t>היו"ר דוד טל:</w:t>
      </w:r>
    </w:p>
    <w:p w14:paraId="49526E5A" w14:textId="77777777" w:rsidR="001B7F47" w:rsidRPr="001B7F47" w:rsidRDefault="001B7F47" w:rsidP="001B7F47">
      <w:pPr>
        <w:tabs>
          <w:tab w:val="left" w:pos="1221"/>
        </w:tabs>
        <w:bidi/>
        <w:rPr>
          <w:rFonts w:cs="David" w:hint="cs"/>
          <w:rtl/>
        </w:rPr>
      </w:pPr>
    </w:p>
    <w:p w14:paraId="7A60542C" w14:textId="77777777" w:rsidR="001B7F47" w:rsidRPr="001B7F47" w:rsidRDefault="001B7F47" w:rsidP="001B7F47">
      <w:pPr>
        <w:bidi/>
        <w:ind w:firstLine="512"/>
        <w:rPr>
          <w:rFonts w:cs="David" w:hint="cs"/>
          <w:rtl/>
        </w:rPr>
      </w:pPr>
      <w:r w:rsidRPr="001B7F47">
        <w:rPr>
          <w:rFonts w:cs="David" w:hint="cs"/>
          <w:rtl/>
        </w:rPr>
        <w:tab/>
        <w:t xml:space="preserve">צורפה כאן לחברי הכנסת עבודה של מרכז מחקר ומידע לגבי כמה מדינות, מי רשאי ובסמכותו של מי לכנס את הפרלמנט או את האסיפה הלאומית שלהם. ברוב המקרים ראיתי שם שלהוציא שניים-שלושה מקרים, במקרה ש-20% או 40% מחברי הפרלמנט דורשים כינוס, זה מתקבל. </w:t>
      </w:r>
    </w:p>
    <w:p w14:paraId="5C8A2840" w14:textId="77777777" w:rsidR="001B7F47" w:rsidRPr="001B7F47" w:rsidRDefault="001B7F47" w:rsidP="001B7F47">
      <w:pPr>
        <w:bidi/>
        <w:ind w:firstLine="512"/>
        <w:rPr>
          <w:rFonts w:cs="David" w:hint="cs"/>
          <w:rtl/>
        </w:rPr>
      </w:pPr>
    </w:p>
    <w:p w14:paraId="3B36FA4A" w14:textId="77777777" w:rsidR="001B7F47" w:rsidRPr="001B7F47" w:rsidRDefault="001B7F47" w:rsidP="001B7F47">
      <w:pPr>
        <w:bidi/>
        <w:rPr>
          <w:rFonts w:cs="David" w:hint="cs"/>
          <w:rtl/>
        </w:rPr>
      </w:pPr>
      <w:r w:rsidRPr="001B7F47">
        <w:rPr>
          <w:rFonts w:cs="David" w:hint="cs"/>
          <w:u w:val="single"/>
          <w:rtl/>
        </w:rPr>
        <w:t>ראובן ריבלין:</w:t>
      </w:r>
    </w:p>
    <w:p w14:paraId="472CB6F5" w14:textId="77777777" w:rsidR="001B7F47" w:rsidRPr="001B7F47" w:rsidRDefault="001B7F47" w:rsidP="001B7F47">
      <w:pPr>
        <w:bidi/>
        <w:rPr>
          <w:rFonts w:cs="David" w:hint="cs"/>
          <w:rtl/>
        </w:rPr>
      </w:pPr>
    </w:p>
    <w:p w14:paraId="1973B930" w14:textId="77777777" w:rsidR="001B7F47" w:rsidRPr="001B7F47" w:rsidRDefault="001B7F47" w:rsidP="001B7F47">
      <w:pPr>
        <w:bidi/>
        <w:ind w:firstLine="512"/>
        <w:rPr>
          <w:rFonts w:cs="David" w:hint="cs"/>
          <w:rtl/>
        </w:rPr>
      </w:pPr>
      <w:r w:rsidRPr="001B7F47">
        <w:rPr>
          <w:rFonts w:cs="David" w:hint="cs"/>
          <w:rtl/>
        </w:rPr>
        <w:tab/>
        <w:t xml:space="preserve"> מדובר על כינוס בפגרה. </w:t>
      </w:r>
    </w:p>
    <w:p w14:paraId="0794144C" w14:textId="77777777" w:rsidR="001B7F47" w:rsidRPr="001B7F47" w:rsidRDefault="001B7F47" w:rsidP="001B7F47">
      <w:pPr>
        <w:bidi/>
        <w:ind w:firstLine="512"/>
        <w:rPr>
          <w:rFonts w:cs="David" w:hint="cs"/>
          <w:rtl/>
        </w:rPr>
      </w:pPr>
    </w:p>
    <w:p w14:paraId="56DB6161" w14:textId="77777777" w:rsidR="001B7F47" w:rsidRPr="001B7F47" w:rsidRDefault="001B7F47" w:rsidP="001B7F47">
      <w:pPr>
        <w:tabs>
          <w:tab w:val="left" w:pos="1221"/>
        </w:tabs>
        <w:bidi/>
        <w:rPr>
          <w:rFonts w:cs="David" w:hint="cs"/>
          <w:u w:val="single"/>
          <w:rtl/>
        </w:rPr>
      </w:pPr>
      <w:r w:rsidRPr="001B7F47">
        <w:rPr>
          <w:rFonts w:cs="David" w:hint="cs"/>
          <w:u w:val="single"/>
          <w:rtl/>
        </w:rPr>
        <w:t>היו"ר דוד טל:</w:t>
      </w:r>
    </w:p>
    <w:p w14:paraId="3933A1CD" w14:textId="77777777" w:rsidR="001B7F47" w:rsidRPr="001B7F47" w:rsidRDefault="001B7F47" w:rsidP="001B7F47">
      <w:pPr>
        <w:tabs>
          <w:tab w:val="left" w:pos="1221"/>
        </w:tabs>
        <w:bidi/>
        <w:rPr>
          <w:rFonts w:cs="David" w:hint="cs"/>
          <w:rtl/>
        </w:rPr>
      </w:pPr>
    </w:p>
    <w:p w14:paraId="0CD30DF7" w14:textId="77777777" w:rsidR="001B7F47" w:rsidRPr="001B7F47" w:rsidRDefault="001B7F47" w:rsidP="001B7F47">
      <w:pPr>
        <w:bidi/>
        <w:ind w:firstLine="512"/>
        <w:rPr>
          <w:rFonts w:cs="David" w:hint="cs"/>
          <w:rtl/>
        </w:rPr>
      </w:pPr>
      <w:r w:rsidRPr="001B7F47">
        <w:rPr>
          <w:rFonts w:cs="David" w:hint="cs"/>
          <w:rtl/>
        </w:rPr>
        <w:tab/>
        <w:t xml:space="preserve">ברוב המקומות אין פגרה כפי שיש אצלנו. במקומות שיש פגרה זה מיולי ועד סוף אוגוסט. אבל אצל כל האחרים פרק הזמן הוא קצר, והם עובדים כמעט כל השנה עם פגרה של שבוע או שבועיים. </w:t>
      </w:r>
    </w:p>
    <w:p w14:paraId="17CB8411" w14:textId="77777777" w:rsidR="001B7F47" w:rsidRPr="001B7F47" w:rsidRDefault="001B7F47" w:rsidP="001B7F47">
      <w:pPr>
        <w:bidi/>
        <w:ind w:firstLine="512"/>
        <w:rPr>
          <w:rFonts w:cs="David" w:hint="cs"/>
          <w:rtl/>
        </w:rPr>
      </w:pPr>
    </w:p>
    <w:p w14:paraId="759630A7"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1DD56484" w14:textId="77777777" w:rsidR="001B7F47" w:rsidRPr="001B7F47" w:rsidRDefault="001B7F47" w:rsidP="001B7F47">
      <w:pPr>
        <w:bidi/>
        <w:rPr>
          <w:rFonts w:cs="David" w:hint="cs"/>
          <w:rtl/>
        </w:rPr>
      </w:pPr>
    </w:p>
    <w:p w14:paraId="1E7DDA85" w14:textId="77777777" w:rsidR="001B7F47" w:rsidRPr="001B7F47" w:rsidRDefault="001B7F47" w:rsidP="001B7F47">
      <w:pPr>
        <w:bidi/>
        <w:ind w:firstLine="512"/>
        <w:rPr>
          <w:rFonts w:cs="David" w:hint="cs"/>
          <w:rtl/>
        </w:rPr>
      </w:pPr>
      <w:r w:rsidRPr="001B7F47">
        <w:rPr>
          <w:rFonts w:cs="David" w:hint="cs"/>
          <w:rtl/>
        </w:rPr>
        <w:tab/>
        <w:t xml:space="preserve"> הכרזת מלחמה זה דבר מאוד נדיר, יש לזה גם השלכות בין-לאומיות מכל מיני סוגים. לכן זה דבר שאינו קורה. </w:t>
      </w:r>
    </w:p>
    <w:p w14:paraId="5D34ED7E" w14:textId="77777777" w:rsidR="001B7F47" w:rsidRPr="001B7F47" w:rsidRDefault="001B7F47" w:rsidP="001B7F47">
      <w:pPr>
        <w:bidi/>
        <w:ind w:firstLine="512"/>
        <w:rPr>
          <w:rFonts w:cs="David" w:hint="cs"/>
          <w:rtl/>
        </w:rPr>
      </w:pPr>
    </w:p>
    <w:p w14:paraId="5287D80F" w14:textId="77777777" w:rsidR="001B7F47" w:rsidRPr="001B7F47" w:rsidRDefault="001B7F47" w:rsidP="001B7F47">
      <w:pPr>
        <w:bidi/>
        <w:rPr>
          <w:rFonts w:cs="David" w:hint="cs"/>
          <w:rtl/>
        </w:rPr>
      </w:pPr>
      <w:r w:rsidRPr="001B7F47">
        <w:rPr>
          <w:rFonts w:cs="David" w:hint="cs"/>
          <w:u w:val="single"/>
          <w:rtl/>
        </w:rPr>
        <w:t>ראובן ריבלין:</w:t>
      </w:r>
    </w:p>
    <w:p w14:paraId="407896C2" w14:textId="77777777" w:rsidR="001B7F47" w:rsidRPr="001B7F47" w:rsidRDefault="001B7F47" w:rsidP="001B7F47">
      <w:pPr>
        <w:bidi/>
        <w:rPr>
          <w:rFonts w:cs="David" w:hint="cs"/>
          <w:rtl/>
        </w:rPr>
      </w:pPr>
    </w:p>
    <w:p w14:paraId="6D3C6C1D" w14:textId="77777777" w:rsidR="001B7F47" w:rsidRPr="001B7F47" w:rsidRDefault="001B7F47" w:rsidP="001B7F47">
      <w:pPr>
        <w:bidi/>
        <w:ind w:firstLine="512"/>
        <w:rPr>
          <w:rFonts w:cs="David" w:hint="cs"/>
          <w:rtl/>
        </w:rPr>
      </w:pPr>
      <w:r w:rsidRPr="001B7F47">
        <w:rPr>
          <w:rFonts w:cs="David" w:hint="cs"/>
          <w:rtl/>
        </w:rPr>
        <w:tab/>
        <w:t xml:space="preserve"> יש לזה גם השלכות פנימיות. באותו רגע פקודת מס הכנסה פועלת, סיוע לעורף, התקשורת, חוק בזק. </w:t>
      </w:r>
    </w:p>
    <w:p w14:paraId="420C73FE" w14:textId="77777777" w:rsidR="001B7F47" w:rsidRPr="001B7F47" w:rsidRDefault="001B7F47" w:rsidP="001B7F47">
      <w:pPr>
        <w:bidi/>
        <w:ind w:firstLine="512"/>
        <w:rPr>
          <w:rFonts w:cs="David" w:hint="cs"/>
          <w:rtl/>
        </w:rPr>
      </w:pPr>
    </w:p>
    <w:p w14:paraId="72CAC0FF"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675ADBCA" w14:textId="77777777" w:rsidR="001B7F47" w:rsidRPr="001B7F47" w:rsidRDefault="001B7F47" w:rsidP="001B7F47">
      <w:pPr>
        <w:bidi/>
        <w:rPr>
          <w:rFonts w:cs="David" w:hint="cs"/>
          <w:rtl/>
        </w:rPr>
      </w:pPr>
    </w:p>
    <w:p w14:paraId="23AEB69E" w14:textId="77777777" w:rsidR="001B7F47" w:rsidRPr="001B7F47" w:rsidRDefault="001B7F47" w:rsidP="001B7F47">
      <w:pPr>
        <w:bidi/>
        <w:ind w:firstLine="512"/>
        <w:rPr>
          <w:rFonts w:cs="David" w:hint="cs"/>
          <w:rtl/>
        </w:rPr>
      </w:pPr>
      <w:r w:rsidRPr="001B7F47">
        <w:rPr>
          <w:rFonts w:cs="David" w:hint="cs"/>
          <w:rtl/>
        </w:rPr>
        <w:tab/>
        <w:t xml:space="preserve"> נכון. לכן הוסיפו את האפשרות של מצב מיוחד בעורף, שזה חוק יחסית חדש, וזה הוחל בזמן המלחמה בצפון. אבל זה גם קיים בדרום. באזור שדרות הוכרז פעם אחת במאי 2007 והוכרז בספטמבר 2007 והוארך כמה פעמים על-ידי ועדת החוץ והביטחון, ובעצם זה ממשיך לחול. </w:t>
      </w:r>
    </w:p>
    <w:p w14:paraId="00A083E6" w14:textId="77777777" w:rsidR="001B7F47" w:rsidRPr="001B7F47" w:rsidRDefault="001B7F47" w:rsidP="001B7F47">
      <w:pPr>
        <w:bidi/>
        <w:ind w:firstLine="512"/>
        <w:rPr>
          <w:rFonts w:cs="David" w:hint="cs"/>
          <w:rtl/>
        </w:rPr>
      </w:pPr>
    </w:p>
    <w:p w14:paraId="28F0C062" w14:textId="77777777" w:rsidR="001B7F47" w:rsidRPr="001B7F47" w:rsidRDefault="001B7F47" w:rsidP="001B7F47">
      <w:pPr>
        <w:tabs>
          <w:tab w:val="left" w:pos="1221"/>
        </w:tabs>
        <w:bidi/>
        <w:rPr>
          <w:rFonts w:cs="David" w:hint="cs"/>
          <w:u w:val="single"/>
          <w:rtl/>
        </w:rPr>
      </w:pPr>
      <w:r w:rsidRPr="001B7F47">
        <w:rPr>
          <w:rFonts w:cs="David" w:hint="cs"/>
          <w:u w:val="single"/>
          <w:rtl/>
        </w:rPr>
        <w:t>היו"ר דוד טל:</w:t>
      </w:r>
    </w:p>
    <w:p w14:paraId="3711416D" w14:textId="77777777" w:rsidR="001B7F47" w:rsidRPr="001B7F47" w:rsidRDefault="001B7F47" w:rsidP="001B7F47">
      <w:pPr>
        <w:tabs>
          <w:tab w:val="left" w:pos="1221"/>
        </w:tabs>
        <w:bidi/>
        <w:rPr>
          <w:rFonts w:cs="David" w:hint="cs"/>
          <w:rtl/>
        </w:rPr>
      </w:pPr>
    </w:p>
    <w:p w14:paraId="2C07BF10" w14:textId="77777777" w:rsidR="001B7F47" w:rsidRPr="001B7F47" w:rsidRDefault="001B7F47" w:rsidP="001B7F47">
      <w:pPr>
        <w:bidi/>
        <w:ind w:firstLine="512"/>
        <w:rPr>
          <w:rFonts w:cs="David" w:hint="cs"/>
          <w:rtl/>
        </w:rPr>
      </w:pPr>
      <w:r w:rsidRPr="001B7F47">
        <w:rPr>
          <w:rFonts w:cs="David" w:hint="cs"/>
          <w:rtl/>
        </w:rPr>
        <w:tab/>
        <w:t>הכרזה כזאת מקנה הקלות לתושבים של אותו אזור?</w:t>
      </w:r>
    </w:p>
    <w:p w14:paraId="40399D7B" w14:textId="77777777" w:rsidR="001B7F47" w:rsidRPr="001B7F47" w:rsidRDefault="001B7F47" w:rsidP="001B7F47">
      <w:pPr>
        <w:bidi/>
        <w:ind w:firstLine="512"/>
        <w:rPr>
          <w:rFonts w:cs="David" w:hint="cs"/>
          <w:rtl/>
        </w:rPr>
      </w:pPr>
    </w:p>
    <w:p w14:paraId="7D5B5B43"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34C9028A" w14:textId="77777777" w:rsidR="001B7F47" w:rsidRPr="001B7F47" w:rsidRDefault="001B7F47" w:rsidP="001B7F47">
      <w:pPr>
        <w:bidi/>
        <w:rPr>
          <w:rFonts w:cs="David" w:hint="cs"/>
          <w:rtl/>
        </w:rPr>
      </w:pPr>
    </w:p>
    <w:p w14:paraId="1E7342E0" w14:textId="77777777" w:rsidR="001B7F47" w:rsidRPr="001B7F47" w:rsidRDefault="001B7F47" w:rsidP="001B7F47">
      <w:pPr>
        <w:bidi/>
        <w:ind w:firstLine="512"/>
        <w:rPr>
          <w:rFonts w:cs="David" w:hint="cs"/>
          <w:rtl/>
        </w:rPr>
      </w:pPr>
      <w:r w:rsidRPr="001B7F47">
        <w:rPr>
          <w:rFonts w:cs="David" w:hint="cs"/>
          <w:rtl/>
        </w:rPr>
        <w:tab/>
        <w:t xml:space="preserve"> כן, יש הקלות מבחינת דיני עבודה, ויש גם סמכויות לצבא. שלושה המקרים האלה הם מקרים שמוגדרים "מצב מיוחד". הצטרפה גם הגדרה של "פגרה".</w:t>
      </w:r>
    </w:p>
    <w:p w14:paraId="46D93D94" w14:textId="77777777" w:rsidR="001B7F47" w:rsidRPr="001B7F47" w:rsidRDefault="001B7F47" w:rsidP="001B7F47">
      <w:pPr>
        <w:bidi/>
        <w:ind w:firstLine="512"/>
        <w:rPr>
          <w:rFonts w:cs="David" w:hint="cs"/>
          <w:rtl/>
        </w:rPr>
      </w:pPr>
    </w:p>
    <w:p w14:paraId="171C2512" w14:textId="77777777" w:rsidR="001B7F47" w:rsidRPr="001B7F47" w:rsidRDefault="001B7F47" w:rsidP="001B7F47">
      <w:pPr>
        <w:tabs>
          <w:tab w:val="left" w:pos="1221"/>
        </w:tabs>
        <w:bidi/>
        <w:rPr>
          <w:rFonts w:cs="David" w:hint="cs"/>
          <w:u w:val="single"/>
          <w:rtl/>
        </w:rPr>
      </w:pPr>
      <w:r w:rsidRPr="001B7F47">
        <w:rPr>
          <w:rFonts w:cs="David" w:hint="cs"/>
          <w:u w:val="single"/>
          <w:rtl/>
        </w:rPr>
        <w:t>היו"ר דוד טל:</w:t>
      </w:r>
    </w:p>
    <w:p w14:paraId="2DC6CFE6" w14:textId="77777777" w:rsidR="001B7F47" w:rsidRPr="001B7F47" w:rsidRDefault="001B7F47" w:rsidP="001B7F47">
      <w:pPr>
        <w:tabs>
          <w:tab w:val="left" w:pos="1221"/>
        </w:tabs>
        <w:bidi/>
        <w:rPr>
          <w:rFonts w:cs="David" w:hint="cs"/>
          <w:rtl/>
        </w:rPr>
      </w:pPr>
    </w:p>
    <w:p w14:paraId="3F227269" w14:textId="77777777" w:rsidR="001B7F47" w:rsidRPr="001B7F47" w:rsidRDefault="001B7F47" w:rsidP="001B7F47">
      <w:pPr>
        <w:bidi/>
        <w:ind w:firstLine="512"/>
        <w:rPr>
          <w:rFonts w:cs="David" w:hint="cs"/>
          <w:rtl/>
        </w:rPr>
      </w:pPr>
      <w:r w:rsidRPr="001B7F47">
        <w:rPr>
          <w:rFonts w:cs="David" w:hint="cs"/>
          <w:rtl/>
        </w:rPr>
        <w:tab/>
        <w:t xml:space="preserve">האם לגבי שלושת המקרים הללו יש הסתייגויות? </w:t>
      </w:r>
    </w:p>
    <w:p w14:paraId="278C0767" w14:textId="77777777" w:rsidR="001B7F47" w:rsidRPr="001B7F47" w:rsidRDefault="001B7F47" w:rsidP="001B7F47">
      <w:pPr>
        <w:bidi/>
        <w:ind w:firstLine="512"/>
        <w:rPr>
          <w:rFonts w:cs="David" w:hint="cs"/>
          <w:rtl/>
        </w:rPr>
      </w:pPr>
    </w:p>
    <w:p w14:paraId="4204CB6A"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4CFC88E9" w14:textId="77777777" w:rsidR="001B7F47" w:rsidRPr="001B7F47" w:rsidRDefault="001B7F47" w:rsidP="001B7F47">
      <w:pPr>
        <w:bidi/>
        <w:rPr>
          <w:rFonts w:cs="David" w:hint="cs"/>
          <w:rtl/>
        </w:rPr>
      </w:pPr>
    </w:p>
    <w:p w14:paraId="0F1D1F99" w14:textId="77777777" w:rsidR="001B7F47" w:rsidRPr="001B7F47" w:rsidRDefault="001B7F47" w:rsidP="001B7F47">
      <w:pPr>
        <w:bidi/>
        <w:ind w:firstLine="512"/>
        <w:rPr>
          <w:rFonts w:cs="David" w:hint="cs"/>
          <w:rtl/>
        </w:rPr>
      </w:pPr>
      <w:r w:rsidRPr="001B7F47">
        <w:rPr>
          <w:rFonts w:cs="David" w:hint="cs"/>
          <w:rtl/>
        </w:rPr>
        <w:tab/>
        <w:t xml:space="preserve"> חשוב שההגדרות האלה יהיו בתקנון, כי יכולים לחשוב על מצב נוסף, ובתקנון קל יותר לתקן. </w:t>
      </w:r>
    </w:p>
    <w:p w14:paraId="6B51F8F6" w14:textId="77777777" w:rsidR="001B7F47" w:rsidRPr="001B7F47" w:rsidRDefault="001B7F47" w:rsidP="001B7F47">
      <w:pPr>
        <w:bidi/>
        <w:ind w:firstLine="512"/>
        <w:rPr>
          <w:rFonts w:cs="David" w:hint="cs"/>
          <w:rtl/>
        </w:rPr>
      </w:pPr>
    </w:p>
    <w:p w14:paraId="42C8E10A" w14:textId="77777777" w:rsidR="001B7F47" w:rsidRPr="001B7F47" w:rsidRDefault="001B7F47" w:rsidP="001B7F47">
      <w:pPr>
        <w:bidi/>
        <w:ind w:firstLine="512"/>
        <w:rPr>
          <w:rFonts w:cs="David" w:hint="cs"/>
          <w:rtl/>
        </w:rPr>
      </w:pPr>
      <w:r w:rsidRPr="001B7F47">
        <w:rPr>
          <w:rFonts w:cs="David" w:hint="cs"/>
          <w:rtl/>
        </w:rPr>
        <w:t>מוצע לתקן את סעיף 27 בתקנון, שהוא הסעיף שהיום עוסק בסמכויות יושב-ראש הכנסת לקבוע את מועדי הכנסים. היום כתוב שיושב-ראש הכנסת באישור ועדת הכנסת רשאי לקבוע את היום שבו יסתיים כנס הכנסת, בשים לב לסעיף 9 לחוק הכנסת, שהוא הסעיף הקובע מתי ייפתחו הכנסים ומה יהיה משכם המינימאלי. מוצע שבמקום "היום בו יסתיים" יבוא "הימים שבהם יחל ויסתיים". זה שינוי טכני. מוצע להוסיף פה סעיף חדש: "(ב1) קבע יושב ראש הכנסת באישור ועדת הכנסת את הימים שבהם יחל ויסתיים כנס של הכנסת, כאמור בסעיף קטן (ב), ושרר מצב מיוחד, רשאית ועדת הכנסת, לפי בקשה של יושב ראש הכנסת או של רוב חברי הוועדה, ובשים לב לסעיף 9 לחוק הכנסת, לשנות את המועדים האמורים באופן שיאריך את הכנס או שיקדים את תחילתו של הכנס הבא, וכן רשאית היא לעשות כן לאחר שהחלה פגרת הכנסת."</w:t>
      </w:r>
    </w:p>
    <w:p w14:paraId="2F6E1739" w14:textId="77777777" w:rsidR="001B7F47" w:rsidRPr="001B7F47" w:rsidRDefault="001B7F47" w:rsidP="001B7F47">
      <w:pPr>
        <w:bidi/>
        <w:ind w:firstLine="512"/>
        <w:rPr>
          <w:rFonts w:cs="David" w:hint="cs"/>
          <w:rtl/>
        </w:rPr>
      </w:pPr>
    </w:p>
    <w:p w14:paraId="2D7DB056" w14:textId="77777777" w:rsidR="001B7F47" w:rsidRPr="001B7F47" w:rsidRDefault="001B7F47" w:rsidP="001B7F47">
      <w:pPr>
        <w:bidi/>
        <w:rPr>
          <w:rFonts w:cs="David" w:hint="cs"/>
          <w:rtl/>
        </w:rPr>
      </w:pPr>
      <w:r w:rsidRPr="001B7F47">
        <w:rPr>
          <w:rFonts w:cs="David" w:hint="cs"/>
          <w:u w:val="single"/>
          <w:rtl/>
        </w:rPr>
        <w:t>ראובן ריבלין:</w:t>
      </w:r>
    </w:p>
    <w:p w14:paraId="49E2A9C9" w14:textId="77777777" w:rsidR="001B7F47" w:rsidRPr="001B7F47" w:rsidRDefault="001B7F47" w:rsidP="001B7F47">
      <w:pPr>
        <w:bidi/>
        <w:rPr>
          <w:rFonts w:cs="David" w:hint="cs"/>
          <w:rtl/>
        </w:rPr>
      </w:pPr>
    </w:p>
    <w:p w14:paraId="179855FE" w14:textId="77777777" w:rsidR="001B7F47" w:rsidRPr="001B7F47" w:rsidRDefault="001B7F47" w:rsidP="001B7F47">
      <w:pPr>
        <w:bidi/>
        <w:rPr>
          <w:rFonts w:cs="David" w:hint="cs"/>
          <w:rtl/>
        </w:rPr>
      </w:pPr>
      <w:r w:rsidRPr="001B7F47">
        <w:rPr>
          <w:rFonts w:cs="David" w:hint="cs"/>
          <w:rtl/>
        </w:rPr>
        <w:tab/>
        <w:t xml:space="preserve"> כשאין פגרה אין בעיה. במלחמת המפרץ הראשונה הכנסת היתה פעילה והיתה מלחמה, והכנסת פעלה כרגיל. הכנסת לא יוצאת לפגרה במלחמה. יש פה שינוי אחד, שעד היום יושב-ראש הכנסת בעצמו היה יכול להכריז. פה יכולה הבקשה לבוא או מיושב-ראש הכנסת או מחברי הכנסת שהם חברי הוועדה, שהם לפחות אחד יותר ממחציתם. זה התיקון מהמצב שהיה קיים עד היום, והוא חשוב. </w:t>
      </w:r>
    </w:p>
    <w:p w14:paraId="4A27C02C" w14:textId="77777777" w:rsidR="001B7F47" w:rsidRPr="001B7F47" w:rsidRDefault="001B7F47" w:rsidP="001B7F47">
      <w:pPr>
        <w:bidi/>
        <w:rPr>
          <w:rFonts w:cs="David" w:hint="cs"/>
          <w:rtl/>
        </w:rPr>
      </w:pPr>
    </w:p>
    <w:p w14:paraId="72043C16" w14:textId="77777777" w:rsidR="001B7F47" w:rsidRPr="001B7F47" w:rsidRDefault="001B7F47" w:rsidP="001B7F47">
      <w:pPr>
        <w:tabs>
          <w:tab w:val="left" w:pos="1221"/>
        </w:tabs>
        <w:bidi/>
        <w:rPr>
          <w:rFonts w:cs="David" w:hint="cs"/>
          <w:u w:val="single"/>
          <w:rtl/>
        </w:rPr>
      </w:pPr>
      <w:r w:rsidRPr="001B7F47">
        <w:rPr>
          <w:rFonts w:cs="David" w:hint="cs"/>
          <w:u w:val="single"/>
          <w:rtl/>
        </w:rPr>
        <w:t>היו"ר דוד טל:</w:t>
      </w:r>
    </w:p>
    <w:p w14:paraId="27820B9C" w14:textId="77777777" w:rsidR="001B7F47" w:rsidRPr="001B7F47" w:rsidRDefault="001B7F47" w:rsidP="001B7F47">
      <w:pPr>
        <w:tabs>
          <w:tab w:val="left" w:pos="1221"/>
        </w:tabs>
        <w:bidi/>
        <w:rPr>
          <w:rFonts w:cs="David" w:hint="cs"/>
          <w:rtl/>
        </w:rPr>
      </w:pPr>
    </w:p>
    <w:p w14:paraId="43041DA3" w14:textId="77777777" w:rsidR="001B7F47" w:rsidRPr="001B7F47" w:rsidRDefault="001B7F47" w:rsidP="001B7F47">
      <w:pPr>
        <w:bidi/>
        <w:rPr>
          <w:rFonts w:cs="David" w:hint="cs"/>
          <w:rtl/>
        </w:rPr>
      </w:pPr>
      <w:r w:rsidRPr="001B7F47">
        <w:rPr>
          <w:rFonts w:cs="David" w:hint="cs"/>
          <w:rtl/>
        </w:rPr>
        <w:tab/>
        <w:t xml:space="preserve">אתם נותנים יותר כוח וסמכות לוועדה הזאת. </w:t>
      </w:r>
    </w:p>
    <w:p w14:paraId="0FF1D860" w14:textId="77777777" w:rsidR="001B7F47" w:rsidRPr="001B7F47" w:rsidRDefault="001B7F47" w:rsidP="001B7F47">
      <w:pPr>
        <w:bidi/>
        <w:rPr>
          <w:rFonts w:cs="David" w:hint="cs"/>
          <w:rtl/>
        </w:rPr>
      </w:pPr>
    </w:p>
    <w:p w14:paraId="4C068C67" w14:textId="77777777" w:rsidR="001B7F47" w:rsidRPr="001B7F47" w:rsidRDefault="001B7F47" w:rsidP="001B7F47">
      <w:pPr>
        <w:bidi/>
        <w:rPr>
          <w:rFonts w:cs="David" w:hint="cs"/>
          <w:rtl/>
        </w:rPr>
      </w:pPr>
      <w:r w:rsidRPr="001B7F47">
        <w:rPr>
          <w:rFonts w:cs="David" w:hint="cs"/>
          <w:u w:val="single"/>
          <w:rtl/>
        </w:rPr>
        <w:t>ראובן ריבלין:</w:t>
      </w:r>
    </w:p>
    <w:p w14:paraId="324527BB" w14:textId="77777777" w:rsidR="001B7F47" w:rsidRPr="001B7F47" w:rsidRDefault="001B7F47" w:rsidP="001B7F47">
      <w:pPr>
        <w:bidi/>
        <w:rPr>
          <w:rFonts w:cs="David" w:hint="cs"/>
          <w:rtl/>
        </w:rPr>
      </w:pPr>
    </w:p>
    <w:p w14:paraId="22120262" w14:textId="77777777" w:rsidR="001B7F47" w:rsidRPr="001B7F47" w:rsidRDefault="001B7F47" w:rsidP="001B7F47">
      <w:pPr>
        <w:bidi/>
        <w:rPr>
          <w:rFonts w:cs="David" w:hint="cs"/>
          <w:rtl/>
        </w:rPr>
      </w:pPr>
      <w:r w:rsidRPr="001B7F47">
        <w:rPr>
          <w:rFonts w:cs="David" w:hint="cs"/>
          <w:rtl/>
        </w:rPr>
        <w:tab/>
        <w:t xml:space="preserve"> אסביר לך למה. יושב-ראש הכנסת הוא יושב-ראש הכנסת של כולם, אבל המציאות הפוליטית מוכיחה שהוא נבחר מטעמה של הממשלה, למעט פעם אחת. הממשלה יכולה לבוא ליושב-ראש הכנסת  ולומר: הרי שמנו אותך כאן שתבוא להיות לנו לעזר בזמן שנצטרך אותך. אני לא אומר את זה לגנאי. הזכות של הממשלה היא לא זכות בלבד, אלא חובתה למשול, ולכן היא צריכה גם את הסיוע מוועדות הכנסת ומהפונקציות של הכנסת, כמו יושב-ראש הכנסת. אבל פה נוצר מצב, שאנחנו רוצים שיהיה שיקול דעת מלא של הכנסת. לכן שאלנו האם כל חבר כנסת. לכן אמרנו שוועדת הכנסת, שהיא הוועדה שמפקחת על כל ענייני המנהל של הכנסת ועל סדרי הבית, היא זאת אשר מחצית מחבריה פלוס אחד תוכל גם להיות גורם מבקש. </w:t>
      </w:r>
    </w:p>
    <w:p w14:paraId="27F22E16" w14:textId="77777777" w:rsidR="001B7F47" w:rsidRPr="001B7F47" w:rsidRDefault="001B7F47" w:rsidP="001B7F47">
      <w:pPr>
        <w:bidi/>
        <w:rPr>
          <w:rFonts w:cs="David" w:hint="cs"/>
          <w:rtl/>
        </w:rPr>
      </w:pPr>
    </w:p>
    <w:p w14:paraId="10DEDC95" w14:textId="77777777" w:rsidR="001B7F47" w:rsidRPr="001B7F47" w:rsidRDefault="001B7F47" w:rsidP="001B7F47">
      <w:pPr>
        <w:tabs>
          <w:tab w:val="left" w:pos="1221"/>
        </w:tabs>
        <w:bidi/>
        <w:rPr>
          <w:rFonts w:cs="David" w:hint="cs"/>
          <w:u w:val="single"/>
          <w:rtl/>
        </w:rPr>
      </w:pPr>
      <w:r w:rsidRPr="001B7F47">
        <w:rPr>
          <w:rFonts w:cs="David" w:hint="cs"/>
          <w:u w:val="single"/>
          <w:rtl/>
        </w:rPr>
        <w:t>היו"ר דוד טל:</w:t>
      </w:r>
    </w:p>
    <w:p w14:paraId="50C10AC2" w14:textId="77777777" w:rsidR="001B7F47" w:rsidRPr="001B7F47" w:rsidRDefault="001B7F47" w:rsidP="001B7F47">
      <w:pPr>
        <w:tabs>
          <w:tab w:val="left" w:pos="1221"/>
        </w:tabs>
        <w:bidi/>
        <w:rPr>
          <w:rFonts w:cs="David" w:hint="cs"/>
          <w:rtl/>
        </w:rPr>
      </w:pPr>
    </w:p>
    <w:p w14:paraId="18C68B05" w14:textId="77777777" w:rsidR="001B7F47" w:rsidRPr="001B7F47" w:rsidRDefault="001B7F47" w:rsidP="001B7F47">
      <w:pPr>
        <w:bidi/>
        <w:rPr>
          <w:rFonts w:cs="David" w:hint="cs"/>
          <w:rtl/>
        </w:rPr>
      </w:pPr>
      <w:r w:rsidRPr="001B7F47">
        <w:rPr>
          <w:rFonts w:cs="David" w:hint="cs"/>
          <w:rtl/>
        </w:rPr>
        <w:tab/>
        <w:t xml:space="preserve">אני יכול להשתמש באותו ארגומנט שאמרת קודם, שאנחנו הממשלה מינינו אתכם, חברי הכנסת, ויש לה רוב בכל ועדה וועדה, אתם מייצגים אותנו. </w:t>
      </w:r>
    </w:p>
    <w:p w14:paraId="13D010CA" w14:textId="77777777" w:rsidR="001B7F47" w:rsidRPr="001B7F47" w:rsidRDefault="001B7F47" w:rsidP="001B7F47">
      <w:pPr>
        <w:bidi/>
        <w:rPr>
          <w:rFonts w:cs="David" w:hint="cs"/>
          <w:rtl/>
        </w:rPr>
      </w:pPr>
    </w:p>
    <w:p w14:paraId="3020E449" w14:textId="77777777" w:rsidR="001B7F47" w:rsidRPr="001B7F47" w:rsidRDefault="001B7F47" w:rsidP="001B7F47">
      <w:pPr>
        <w:bidi/>
        <w:rPr>
          <w:rFonts w:cs="David" w:hint="cs"/>
          <w:rtl/>
        </w:rPr>
      </w:pPr>
      <w:r w:rsidRPr="001B7F47">
        <w:rPr>
          <w:rFonts w:cs="David" w:hint="cs"/>
          <w:u w:val="single"/>
          <w:rtl/>
        </w:rPr>
        <w:t>ראובן ריבלין:</w:t>
      </w:r>
    </w:p>
    <w:p w14:paraId="78E28242" w14:textId="77777777" w:rsidR="001B7F47" w:rsidRPr="001B7F47" w:rsidRDefault="001B7F47" w:rsidP="001B7F47">
      <w:pPr>
        <w:bidi/>
        <w:rPr>
          <w:rFonts w:cs="David" w:hint="cs"/>
          <w:rtl/>
        </w:rPr>
      </w:pPr>
    </w:p>
    <w:p w14:paraId="24AC1198" w14:textId="77777777" w:rsidR="001B7F47" w:rsidRPr="001B7F47" w:rsidRDefault="001B7F47" w:rsidP="001B7F47">
      <w:pPr>
        <w:bidi/>
        <w:rPr>
          <w:rFonts w:cs="David" w:hint="cs"/>
          <w:rtl/>
        </w:rPr>
      </w:pPr>
      <w:r w:rsidRPr="001B7F47">
        <w:rPr>
          <w:rFonts w:cs="David" w:hint="cs"/>
          <w:rtl/>
        </w:rPr>
        <w:tab/>
        <w:t xml:space="preserve"> אז הם יאמרו: נכון, אתם צודקים, אבל בעניין זה שאתם לא רוצים להכריז על מלחמה אתם טועים, ולכן אנחנו פה בכנסת גורם מפקח עליכם גם כשאנחנו אתכם. כשאני רוצה לומר לממשלה שהיא עושה שלום, שזכות השיבה יכולה לבוא גם למה שנקרא שיח' באדר, היא צריכה להבין שאני לא נגדה, אני פשוט מזהיר אותה שזכות השיבה יכולה להגיע לשיח' באדר. דא </w:t>
      </w:r>
      <w:proofErr w:type="spellStart"/>
      <w:r w:rsidRPr="001B7F47">
        <w:rPr>
          <w:rFonts w:cs="David" w:hint="cs"/>
          <w:rtl/>
        </w:rPr>
        <w:t>עקא</w:t>
      </w:r>
      <w:proofErr w:type="spellEnd"/>
      <w:r w:rsidRPr="001B7F47">
        <w:rPr>
          <w:rFonts w:cs="David" w:hint="cs"/>
          <w:rtl/>
        </w:rPr>
        <w:t xml:space="preserve">, ששיח' באדר הוא המקום שאתה יושב עליו. </w:t>
      </w:r>
    </w:p>
    <w:p w14:paraId="782BB22E" w14:textId="77777777" w:rsidR="001B7F47" w:rsidRPr="001B7F47" w:rsidRDefault="001B7F47" w:rsidP="001B7F47">
      <w:pPr>
        <w:bidi/>
        <w:rPr>
          <w:rFonts w:cs="David" w:hint="cs"/>
          <w:rtl/>
        </w:rPr>
      </w:pPr>
    </w:p>
    <w:p w14:paraId="3F5F973B" w14:textId="77777777" w:rsidR="001B7F47" w:rsidRPr="001B7F47" w:rsidRDefault="001B7F47" w:rsidP="001B7F47">
      <w:pPr>
        <w:tabs>
          <w:tab w:val="left" w:pos="1221"/>
        </w:tabs>
        <w:bidi/>
        <w:rPr>
          <w:rFonts w:cs="David" w:hint="cs"/>
          <w:u w:val="single"/>
          <w:rtl/>
        </w:rPr>
      </w:pPr>
      <w:r w:rsidRPr="001B7F47">
        <w:rPr>
          <w:rFonts w:cs="David" w:hint="cs"/>
          <w:u w:val="single"/>
          <w:rtl/>
        </w:rPr>
        <w:t>היו"ר דוד טל:</w:t>
      </w:r>
    </w:p>
    <w:p w14:paraId="51398A79" w14:textId="77777777" w:rsidR="001B7F47" w:rsidRPr="001B7F47" w:rsidRDefault="001B7F47" w:rsidP="001B7F47">
      <w:pPr>
        <w:tabs>
          <w:tab w:val="left" w:pos="1221"/>
        </w:tabs>
        <w:bidi/>
        <w:rPr>
          <w:rFonts w:cs="David" w:hint="cs"/>
          <w:rtl/>
        </w:rPr>
      </w:pPr>
    </w:p>
    <w:p w14:paraId="27822E35" w14:textId="77777777" w:rsidR="001B7F47" w:rsidRPr="001B7F47" w:rsidRDefault="001B7F47" w:rsidP="001B7F47">
      <w:pPr>
        <w:bidi/>
        <w:rPr>
          <w:rFonts w:cs="David" w:hint="cs"/>
          <w:rtl/>
        </w:rPr>
      </w:pPr>
      <w:r w:rsidRPr="001B7F47">
        <w:rPr>
          <w:rFonts w:cs="David" w:hint="cs"/>
          <w:rtl/>
        </w:rPr>
        <w:tab/>
        <w:t xml:space="preserve">אני יודע, אמרת לי את זה לפני שבע שנים. </w:t>
      </w:r>
    </w:p>
    <w:p w14:paraId="48337075" w14:textId="77777777" w:rsidR="001B7F47" w:rsidRPr="001B7F47" w:rsidRDefault="001B7F47" w:rsidP="001B7F47">
      <w:pPr>
        <w:bidi/>
        <w:rPr>
          <w:rFonts w:cs="David" w:hint="cs"/>
          <w:rtl/>
        </w:rPr>
      </w:pPr>
    </w:p>
    <w:p w14:paraId="786E2419" w14:textId="77777777" w:rsidR="001B7F47" w:rsidRPr="001B7F47" w:rsidRDefault="001B7F47" w:rsidP="001B7F47">
      <w:pPr>
        <w:bidi/>
        <w:rPr>
          <w:rFonts w:cs="David" w:hint="cs"/>
          <w:rtl/>
        </w:rPr>
      </w:pPr>
      <w:r w:rsidRPr="001B7F47">
        <w:rPr>
          <w:rFonts w:cs="David" w:hint="cs"/>
          <w:u w:val="single"/>
          <w:rtl/>
        </w:rPr>
        <w:t>ראובן ריבלין:</w:t>
      </w:r>
    </w:p>
    <w:p w14:paraId="346BCCFE" w14:textId="77777777" w:rsidR="001B7F47" w:rsidRPr="001B7F47" w:rsidRDefault="001B7F47" w:rsidP="001B7F47">
      <w:pPr>
        <w:bidi/>
        <w:rPr>
          <w:rFonts w:cs="David" w:hint="cs"/>
          <w:rtl/>
        </w:rPr>
      </w:pPr>
    </w:p>
    <w:p w14:paraId="26A3F422" w14:textId="77777777" w:rsidR="001B7F47" w:rsidRPr="001B7F47" w:rsidRDefault="001B7F47" w:rsidP="001B7F47">
      <w:pPr>
        <w:bidi/>
        <w:rPr>
          <w:rFonts w:cs="David" w:hint="cs"/>
          <w:rtl/>
        </w:rPr>
      </w:pPr>
      <w:r w:rsidRPr="001B7F47">
        <w:rPr>
          <w:rFonts w:cs="David" w:hint="cs"/>
          <w:rtl/>
        </w:rPr>
        <w:tab/>
        <w:t xml:space="preserve"> טוב שאומר לך את זה כל בוקר, כי העניין נהיה אקטואלי יותר ויותר. כשם ששלושים שנה הייתי אומר לכם כל בוקר "בוקר טוב מירושלים", ואצלכם זה היה מובן מאליו, ירושלים הגדולה והשלמה. יש ממשלה שאני בהחלט תומך בה בכל מאודי, ובכל זאת אני רוצה שהכנסת היא זאת שתקבע מתי היא רוצה לצאת לפגרה או מתי היא לא רוצה לצאת לפגרה כאשר העם נמצא במצב  שנשקפת לו סכנה. לכן אני חושב ששיקול הדעת הקולקטיבי לפעמים עוזר לממשלה. </w:t>
      </w:r>
    </w:p>
    <w:p w14:paraId="7AD9773E" w14:textId="77777777" w:rsidR="001B7F47" w:rsidRPr="001B7F47" w:rsidRDefault="001B7F47" w:rsidP="001B7F47">
      <w:pPr>
        <w:bidi/>
        <w:rPr>
          <w:rFonts w:cs="David" w:hint="cs"/>
          <w:rtl/>
        </w:rPr>
      </w:pPr>
    </w:p>
    <w:p w14:paraId="03C07CE3" w14:textId="77777777" w:rsidR="001B7F47" w:rsidRPr="001B7F47" w:rsidRDefault="001B7F47" w:rsidP="001B7F47">
      <w:pPr>
        <w:bidi/>
        <w:rPr>
          <w:rFonts w:cs="David" w:hint="cs"/>
          <w:rtl/>
        </w:rPr>
      </w:pPr>
      <w:r w:rsidRPr="001B7F47">
        <w:rPr>
          <w:rFonts w:cs="David" w:hint="cs"/>
          <w:u w:val="single"/>
          <w:rtl/>
        </w:rPr>
        <w:t>היו"ר דוד טל:</w:t>
      </w:r>
    </w:p>
    <w:p w14:paraId="0A83D195" w14:textId="77777777" w:rsidR="001B7F47" w:rsidRPr="001B7F47" w:rsidRDefault="001B7F47" w:rsidP="001B7F47">
      <w:pPr>
        <w:bidi/>
        <w:rPr>
          <w:rFonts w:cs="David" w:hint="cs"/>
          <w:rtl/>
        </w:rPr>
      </w:pPr>
    </w:p>
    <w:p w14:paraId="7E0BEEAF" w14:textId="77777777" w:rsidR="001B7F47" w:rsidRPr="001B7F47" w:rsidRDefault="001B7F47" w:rsidP="001B7F47">
      <w:pPr>
        <w:bidi/>
        <w:rPr>
          <w:rFonts w:cs="David" w:hint="cs"/>
          <w:rtl/>
        </w:rPr>
      </w:pPr>
      <w:r w:rsidRPr="001B7F47">
        <w:rPr>
          <w:rFonts w:cs="David" w:hint="cs"/>
          <w:rtl/>
        </w:rPr>
        <w:tab/>
        <w:t>זאת אומרת, שאנחנו אומרים שדי בזה ש-50% מחברי ועדת הכנסת מבקשים?</w:t>
      </w:r>
    </w:p>
    <w:p w14:paraId="2AD09A33" w14:textId="77777777" w:rsidR="001B7F47" w:rsidRPr="001B7F47" w:rsidRDefault="001B7F47" w:rsidP="001B7F47">
      <w:pPr>
        <w:bidi/>
        <w:rPr>
          <w:rFonts w:cs="David" w:hint="cs"/>
          <w:rtl/>
        </w:rPr>
      </w:pPr>
    </w:p>
    <w:p w14:paraId="1FB85C4A" w14:textId="77777777" w:rsidR="001B7F47" w:rsidRPr="001B7F47" w:rsidRDefault="001B7F47" w:rsidP="001B7F47">
      <w:pPr>
        <w:bidi/>
        <w:rPr>
          <w:rFonts w:cs="David" w:hint="cs"/>
          <w:rtl/>
        </w:rPr>
      </w:pPr>
      <w:r w:rsidRPr="001B7F47">
        <w:rPr>
          <w:rFonts w:cs="David" w:hint="cs"/>
          <w:u w:val="single"/>
          <w:rtl/>
        </w:rPr>
        <w:t>ראובן ריבלין:</w:t>
      </w:r>
    </w:p>
    <w:p w14:paraId="7EB93A7A" w14:textId="77777777" w:rsidR="001B7F47" w:rsidRPr="001B7F47" w:rsidRDefault="001B7F47" w:rsidP="001B7F47">
      <w:pPr>
        <w:bidi/>
        <w:rPr>
          <w:rFonts w:cs="David" w:hint="cs"/>
          <w:rtl/>
        </w:rPr>
      </w:pPr>
    </w:p>
    <w:p w14:paraId="230551FC" w14:textId="77777777" w:rsidR="001B7F47" w:rsidRPr="001B7F47" w:rsidRDefault="001B7F47" w:rsidP="001B7F47">
      <w:pPr>
        <w:bidi/>
        <w:rPr>
          <w:rFonts w:cs="David" w:hint="cs"/>
          <w:rtl/>
        </w:rPr>
      </w:pPr>
      <w:r w:rsidRPr="001B7F47">
        <w:rPr>
          <w:rFonts w:cs="David" w:hint="cs"/>
          <w:rtl/>
        </w:rPr>
        <w:tab/>
        <w:t xml:space="preserve"> זאת הבקשה. אחרי זה היא צריכה להחליט. </w:t>
      </w:r>
    </w:p>
    <w:p w14:paraId="1E26E72C" w14:textId="77777777" w:rsidR="001B7F47" w:rsidRPr="001B7F47" w:rsidRDefault="001B7F47" w:rsidP="001B7F47">
      <w:pPr>
        <w:bidi/>
        <w:rPr>
          <w:rFonts w:cs="David" w:hint="cs"/>
          <w:rtl/>
        </w:rPr>
      </w:pPr>
    </w:p>
    <w:p w14:paraId="557F466B"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0EBD62FF" w14:textId="77777777" w:rsidR="001B7F47" w:rsidRPr="001B7F47" w:rsidRDefault="001B7F47" w:rsidP="001B7F47">
      <w:pPr>
        <w:bidi/>
        <w:rPr>
          <w:rFonts w:cs="David" w:hint="cs"/>
          <w:rtl/>
        </w:rPr>
      </w:pPr>
    </w:p>
    <w:p w14:paraId="128B883D" w14:textId="77777777" w:rsidR="001B7F47" w:rsidRPr="001B7F47" w:rsidRDefault="001B7F47" w:rsidP="001B7F47">
      <w:pPr>
        <w:bidi/>
        <w:rPr>
          <w:rFonts w:cs="David" w:hint="cs"/>
          <w:rtl/>
        </w:rPr>
      </w:pPr>
      <w:r w:rsidRPr="001B7F47">
        <w:rPr>
          <w:rFonts w:cs="David" w:hint="cs"/>
          <w:rtl/>
        </w:rPr>
        <w:tab/>
        <w:t xml:space="preserve">סעיף 37. מוצע להחליף את הסעיף שהיום עוסק בסדר היום בכנס מיוחד של הכנסת, גם לעגן את הדברים שקיימים היום בהחלטות:  </w:t>
      </w:r>
    </w:p>
    <w:p w14:paraId="0DF63719" w14:textId="77777777" w:rsidR="001B7F47" w:rsidRPr="001B7F47" w:rsidRDefault="001B7F47" w:rsidP="001B7F47">
      <w:pPr>
        <w:bidi/>
        <w:rPr>
          <w:rFonts w:cs="David"/>
          <w:rtl/>
        </w:rPr>
      </w:pPr>
    </w:p>
    <w:p w14:paraId="39AC70A1" w14:textId="77777777" w:rsidR="001B7F47" w:rsidRPr="001B7F47" w:rsidRDefault="001B7F47" w:rsidP="001B7F47">
      <w:pPr>
        <w:bidi/>
        <w:rPr>
          <w:rFonts w:cs="David" w:hint="cs"/>
          <w:rtl/>
        </w:rPr>
      </w:pPr>
      <w:r w:rsidRPr="001B7F47">
        <w:rPr>
          <w:rFonts w:cs="David" w:hint="cs"/>
          <w:rtl/>
        </w:rPr>
        <w:tab/>
        <w:t xml:space="preserve">"25 חברי הכנסת" </w:t>
      </w:r>
      <w:r w:rsidRPr="001B7F47">
        <w:rPr>
          <w:rFonts w:cs="David"/>
          <w:rtl/>
        </w:rPr>
        <w:t>–</w:t>
      </w:r>
      <w:r w:rsidRPr="001B7F47">
        <w:rPr>
          <w:rFonts w:cs="David" w:hint="cs"/>
          <w:rtl/>
        </w:rPr>
        <w:t xml:space="preserve"> המספר הזה מופיע בחוק, אנחנו לא נוגעים בו </w:t>
      </w:r>
      <w:r w:rsidRPr="001B7F47">
        <w:rPr>
          <w:rFonts w:cs="David"/>
          <w:rtl/>
        </w:rPr>
        <w:t>–</w:t>
      </w:r>
      <w:r w:rsidRPr="001B7F47">
        <w:rPr>
          <w:rFonts w:cs="David" w:hint="cs"/>
          <w:rtl/>
        </w:rPr>
        <w:t xml:space="preserve"> "הדורשים לכנס את הכנסת בתקופת פגרת הכנסת, בהתאם לסעיף 9ב לחוק, רשאים לצרף לדרישתם נושא אחד או שני נושאים לסדר היום" ומוצע להוסיף "שאינם הצעות חוק פרטיות".</w:t>
      </w:r>
    </w:p>
    <w:p w14:paraId="2769B352" w14:textId="77777777" w:rsidR="001B7F47" w:rsidRPr="001B7F47" w:rsidRDefault="001B7F47" w:rsidP="001B7F47">
      <w:pPr>
        <w:bidi/>
        <w:rPr>
          <w:rFonts w:cs="David" w:hint="cs"/>
          <w:rtl/>
        </w:rPr>
      </w:pPr>
    </w:p>
    <w:p w14:paraId="1D111AAC" w14:textId="77777777" w:rsidR="001B7F47" w:rsidRPr="001B7F47" w:rsidRDefault="001B7F47" w:rsidP="001B7F47">
      <w:pPr>
        <w:bidi/>
        <w:rPr>
          <w:rFonts w:cs="David" w:hint="cs"/>
          <w:rtl/>
        </w:rPr>
      </w:pPr>
      <w:r w:rsidRPr="001B7F47">
        <w:rPr>
          <w:rFonts w:cs="David" w:hint="cs"/>
          <w:rtl/>
        </w:rPr>
        <w:tab/>
        <w:t xml:space="preserve">אני אדגיש, פה מדובר בכנס פגרה רגיל. בהמשך מדובר על כנס פגרה כשיש מצב מיוחד. היום הם יכולים לבקש לכנס את הכנסת, הממשלה או 25 חברי כנסת. הממשלה יכולה לבקש כל נושא. לפי מה שכתוב היום בתקנון, חברי הכנסת יכולים לבקש הצעות דחופות לסדר היום, ולכן כך גם היה נוהג על-פי רוב שלא היתה חקיקה פרטית. במקרים מאוד נדירים היתה באישור ועדת הכנסת. הדברים האלה גם נשאלו, ולכן מוצע להבהיר שהצעות חוק פרטיות לא יהיו בכנס פגרה רגיל. בהמשך יש התייחסות למצב מיוחד. </w:t>
      </w:r>
    </w:p>
    <w:p w14:paraId="3438EFB5" w14:textId="77777777" w:rsidR="001B7F47" w:rsidRPr="001B7F47" w:rsidRDefault="001B7F47" w:rsidP="001B7F47">
      <w:pPr>
        <w:bidi/>
        <w:rPr>
          <w:rFonts w:cs="David" w:hint="cs"/>
          <w:rtl/>
        </w:rPr>
      </w:pPr>
    </w:p>
    <w:p w14:paraId="0750C794" w14:textId="77777777" w:rsidR="001B7F47" w:rsidRPr="001B7F47" w:rsidRDefault="001B7F47" w:rsidP="001B7F47">
      <w:pPr>
        <w:bidi/>
        <w:rPr>
          <w:rFonts w:cs="David" w:hint="cs"/>
          <w:rtl/>
        </w:rPr>
      </w:pPr>
      <w:r w:rsidRPr="001B7F47">
        <w:rPr>
          <w:rFonts w:cs="David" w:hint="cs"/>
          <w:u w:val="single"/>
          <w:rtl/>
        </w:rPr>
        <w:t>ראובן ריבלין:</w:t>
      </w:r>
    </w:p>
    <w:p w14:paraId="41051D8E" w14:textId="77777777" w:rsidR="001B7F47" w:rsidRPr="001B7F47" w:rsidRDefault="001B7F47" w:rsidP="001B7F47">
      <w:pPr>
        <w:bidi/>
        <w:rPr>
          <w:rFonts w:cs="David" w:hint="cs"/>
          <w:rtl/>
        </w:rPr>
      </w:pPr>
    </w:p>
    <w:p w14:paraId="7C4BB18A" w14:textId="77777777" w:rsidR="001B7F47" w:rsidRPr="001B7F47" w:rsidRDefault="001B7F47" w:rsidP="001B7F47">
      <w:pPr>
        <w:bidi/>
        <w:rPr>
          <w:rFonts w:cs="David" w:hint="cs"/>
          <w:rtl/>
        </w:rPr>
      </w:pPr>
      <w:r w:rsidRPr="001B7F47">
        <w:rPr>
          <w:rFonts w:cs="David" w:hint="cs"/>
          <w:rtl/>
        </w:rPr>
        <w:tab/>
        <w:t xml:space="preserve"> שלא ינצלו חברי הכנסת את העניין. </w:t>
      </w:r>
    </w:p>
    <w:p w14:paraId="7EE6FCFB" w14:textId="77777777" w:rsidR="001B7F47" w:rsidRPr="001B7F47" w:rsidRDefault="001B7F47" w:rsidP="001B7F47">
      <w:pPr>
        <w:bidi/>
        <w:rPr>
          <w:rFonts w:cs="David" w:hint="cs"/>
          <w:rtl/>
        </w:rPr>
      </w:pPr>
    </w:p>
    <w:p w14:paraId="7E842124"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2DF85AF0" w14:textId="77777777" w:rsidR="001B7F47" w:rsidRPr="001B7F47" w:rsidRDefault="001B7F47" w:rsidP="001B7F47">
      <w:pPr>
        <w:bidi/>
        <w:rPr>
          <w:rFonts w:cs="David" w:hint="cs"/>
          <w:rtl/>
        </w:rPr>
      </w:pPr>
    </w:p>
    <w:p w14:paraId="2BC58294" w14:textId="77777777" w:rsidR="001B7F47" w:rsidRPr="001B7F47" w:rsidRDefault="001B7F47" w:rsidP="001B7F47">
      <w:pPr>
        <w:bidi/>
        <w:rPr>
          <w:rFonts w:cs="David" w:hint="cs"/>
          <w:rtl/>
        </w:rPr>
      </w:pPr>
      <w:r w:rsidRPr="001B7F47">
        <w:rPr>
          <w:rFonts w:cs="David" w:hint="cs"/>
          <w:rtl/>
        </w:rPr>
        <w:tab/>
        <w:t xml:space="preserve"> "יו"ר הכנסת יעמיד את הנושאים על סדר היום כהצעות לסדר היום". היום כתוב "הצעות דחופות לסדר היום". מוצע שיהיה כתוב "הצעות לסדר היום". מישהו העיר לי להבהיר שזה לא יבוא על חשבון המכסה. "חבר כנסת אחד ינמק כל נושא שפורט בדרישה. משדרשו 25 חברי הכנסת לכנס את הכנסת, כאמור בסעיף (א), אין הם יכולים לבקש להוסיף נושאים לאותה ישיבה של הכנסת. אין באמור כדי למנוע מ-25 חברי כנסת אחרים לדרוש לכנס את הכנסת באותו מועד ולפרט בדרישתם נושא אחד או שני נושאים לסדר היום, ובלבד שהכנסת לא תדון בנושא שלא פורט בדרישתם של 25 חברי הכנסת".</w:t>
      </w:r>
    </w:p>
    <w:p w14:paraId="532F35FD" w14:textId="77777777" w:rsidR="001B7F47" w:rsidRPr="001B7F47" w:rsidRDefault="001B7F47" w:rsidP="001B7F47">
      <w:pPr>
        <w:bidi/>
        <w:rPr>
          <w:rFonts w:cs="David" w:hint="cs"/>
          <w:rtl/>
        </w:rPr>
      </w:pPr>
    </w:p>
    <w:p w14:paraId="55371D06" w14:textId="77777777" w:rsidR="001B7F47" w:rsidRPr="001B7F47" w:rsidRDefault="001B7F47" w:rsidP="001B7F47">
      <w:pPr>
        <w:bidi/>
        <w:rPr>
          <w:rFonts w:cs="David" w:hint="cs"/>
          <w:rtl/>
        </w:rPr>
      </w:pPr>
      <w:r w:rsidRPr="001B7F47">
        <w:rPr>
          <w:rFonts w:cs="David" w:hint="cs"/>
          <w:u w:val="single"/>
          <w:rtl/>
        </w:rPr>
        <w:t>היו"ר דוד טל:</w:t>
      </w:r>
    </w:p>
    <w:p w14:paraId="3E616185" w14:textId="77777777" w:rsidR="001B7F47" w:rsidRPr="001B7F47" w:rsidRDefault="001B7F47" w:rsidP="001B7F47">
      <w:pPr>
        <w:bidi/>
        <w:rPr>
          <w:rFonts w:cs="David" w:hint="cs"/>
          <w:rtl/>
        </w:rPr>
      </w:pPr>
    </w:p>
    <w:p w14:paraId="38E70C33" w14:textId="77777777" w:rsidR="001B7F47" w:rsidRPr="001B7F47" w:rsidRDefault="001B7F47" w:rsidP="001B7F47">
      <w:pPr>
        <w:bidi/>
        <w:rPr>
          <w:rFonts w:cs="David" w:hint="cs"/>
          <w:rtl/>
        </w:rPr>
      </w:pPr>
      <w:r w:rsidRPr="001B7F47">
        <w:rPr>
          <w:rFonts w:cs="David" w:hint="cs"/>
          <w:rtl/>
        </w:rPr>
        <w:tab/>
        <w:t>וכן על זה הדרך, גם אם יהיו עוד 25 חברי כנסת אפשר עוד שני נושאים נוספים?</w:t>
      </w:r>
    </w:p>
    <w:p w14:paraId="12CBD50D" w14:textId="77777777" w:rsidR="001B7F47" w:rsidRPr="001B7F47" w:rsidRDefault="001B7F47" w:rsidP="001B7F47">
      <w:pPr>
        <w:bidi/>
        <w:rPr>
          <w:rFonts w:cs="David" w:hint="cs"/>
          <w:rtl/>
        </w:rPr>
      </w:pPr>
      <w:r>
        <w:rPr>
          <w:rFonts w:cs="David"/>
          <w:rtl/>
        </w:rPr>
        <w:br w:type="page"/>
      </w:r>
    </w:p>
    <w:p w14:paraId="30B90301"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44B50871" w14:textId="77777777" w:rsidR="001B7F47" w:rsidRPr="001B7F47" w:rsidRDefault="001B7F47" w:rsidP="001B7F47">
      <w:pPr>
        <w:bidi/>
        <w:rPr>
          <w:rFonts w:cs="David" w:hint="cs"/>
          <w:rtl/>
        </w:rPr>
      </w:pPr>
    </w:p>
    <w:p w14:paraId="7011B109" w14:textId="77777777" w:rsidR="001B7F47" w:rsidRPr="001B7F47" w:rsidRDefault="001B7F47" w:rsidP="001B7F47">
      <w:pPr>
        <w:bidi/>
        <w:rPr>
          <w:rFonts w:cs="David" w:hint="cs"/>
          <w:rtl/>
        </w:rPr>
      </w:pPr>
      <w:r w:rsidRPr="001B7F47">
        <w:rPr>
          <w:rFonts w:cs="David" w:hint="cs"/>
          <w:rtl/>
        </w:rPr>
        <w:tab/>
        <w:t xml:space="preserve"> כן. </w:t>
      </w:r>
    </w:p>
    <w:p w14:paraId="71C1AC3D" w14:textId="77777777" w:rsidR="001B7F47" w:rsidRPr="001B7F47" w:rsidRDefault="001B7F47" w:rsidP="001B7F47">
      <w:pPr>
        <w:bidi/>
        <w:rPr>
          <w:rFonts w:cs="David" w:hint="cs"/>
          <w:rtl/>
        </w:rPr>
      </w:pPr>
    </w:p>
    <w:p w14:paraId="2DF997AC" w14:textId="77777777" w:rsidR="001B7F47" w:rsidRPr="001B7F47" w:rsidRDefault="001B7F47" w:rsidP="001B7F47">
      <w:pPr>
        <w:bidi/>
        <w:rPr>
          <w:rFonts w:cs="David" w:hint="cs"/>
          <w:rtl/>
        </w:rPr>
      </w:pPr>
      <w:r w:rsidRPr="001B7F47">
        <w:rPr>
          <w:rFonts w:cs="David" w:hint="cs"/>
          <w:u w:val="single"/>
          <w:rtl/>
        </w:rPr>
        <w:t>היו"ר דוד טל:</w:t>
      </w:r>
    </w:p>
    <w:p w14:paraId="5B3C7088" w14:textId="77777777" w:rsidR="001B7F47" w:rsidRPr="001B7F47" w:rsidRDefault="001B7F47" w:rsidP="001B7F47">
      <w:pPr>
        <w:bidi/>
        <w:rPr>
          <w:rFonts w:cs="David" w:hint="cs"/>
          <w:rtl/>
        </w:rPr>
      </w:pPr>
    </w:p>
    <w:p w14:paraId="38B60373" w14:textId="77777777" w:rsidR="001B7F47" w:rsidRPr="001B7F47" w:rsidRDefault="001B7F47" w:rsidP="001B7F47">
      <w:pPr>
        <w:bidi/>
        <w:rPr>
          <w:rFonts w:cs="David" w:hint="cs"/>
          <w:rtl/>
        </w:rPr>
      </w:pPr>
      <w:r w:rsidRPr="001B7F47">
        <w:rPr>
          <w:rFonts w:cs="David" w:hint="cs"/>
          <w:rtl/>
        </w:rPr>
        <w:tab/>
        <w:t>והם לא חייבים להיות באולם המליאה?</w:t>
      </w:r>
    </w:p>
    <w:p w14:paraId="39AF17C9" w14:textId="77777777" w:rsidR="001B7F47" w:rsidRPr="001B7F47" w:rsidRDefault="001B7F47" w:rsidP="001B7F47">
      <w:pPr>
        <w:bidi/>
        <w:rPr>
          <w:rFonts w:cs="David" w:hint="cs"/>
          <w:rtl/>
        </w:rPr>
      </w:pPr>
    </w:p>
    <w:p w14:paraId="0D305F07"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13BA3D54" w14:textId="77777777" w:rsidR="001B7F47" w:rsidRPr="001B7F47" w:rsidRDefault="001B7F47" w:rsidP="001B7F47">
      <w:pPr>
        <w:bidi/>
        <w:rPr>
          <w:rFonts w:cs="David" w:hint="cs"/>
          <w:rtl/>
        </w:rPr>
      </w:pPr>
    </w:p>
    <w:p w14:paraId="6ACF7251" w14:textId="77777777" w:rsidR="001B7F47" w:rsidRPr="001B7F47" w:rsidRDefault="001B7F47" w:rsidP="001B7F47">
      <w:pPr>
        <w:bidi/>
        <w:rPr>
          <w:rFonts w:cs="David" w:hint="cs"/>
          <w:rtl/>
        </w:rPr>
      </w:pPr>
      <w:r w:rsidRPr="001B7F47">
        <w:rPr>
          <w:rFonts w:cs="David" w:hint="cs"/>
          <w:rtl/>
        </w:rPr>
        <w:tab/>
        <w:t xml:space="preserve"> לא. </w:t>
      </w:r>
    </w:p>
    <w:p w14:paraId="33616D1C" w14:textId="77777777" w:rsidR="001B7F47" w:rsidRPr="001B7F47" w:rsidRDefault="001B7F47" w:rsidP="001B7F47">
      <w:pPr>
        <w:bidi/>
        <w:rPr>
          <w:rFonts w:cs="David" w:hint="cs"/>
          <w:rtl/>
        </w:rPr>
      </w:pPr>
    </w:p>
    <w:p w14:paraId="3BA3A35D" w14:textId="77777777" w:rsidR="001B7F47" w:rsidRPr="001B7F47" w:rsidRDefault="001B7F47" w:rsidP="001B7F47">
      <w:pPr>
        <w:pStyle w:val="Heading5"/>
        <w:jc w:val="left"/>
        <w:rPr>
          <w:rFonts w:hint="cs"/>
          <w:sz w:val="24"/>
          <w:rtl/>
        </w:rPr>
      </w:pPr>
      <w:r w:rsidRPr="001B7F47">
        <w:rPr>
          <w:rFonts w:hint="cs"/>
          <w:sz w:val="24"/>
          <w:u w:val="single"/>
          <w:rtl/>
        </w:rPr>
        <w:t>יצחק זיו:</w:t>
      </w:r>
    </w:p>
    <w:p w14:paraId="0FBEF89C" w14:textId="77777777" w:rsidR="001B7F47" w:rsidRPr="001B7F47" w:rsidRDefault="001B7F47" w:rsidP="001B7F47">
      <w:pPr>
        <w:pStyle w:val="Heading5"/>
        <w:jc w:val="left"/>
        <w:rPr>
          <w:rFonts w:hint="cs"/>
          <w:sz w:val="24"/>
          <w:rtl/>
        </w:rPr>
      </w:pPr>
    </w:p>
    <w:p w14:paraId="2C5439A3" w14:textId="77777777" w:rsidR="001B7F47" w:rsidRPr="001B7F47" w:rsidRDefault="001B7F47" w:rsidP="001B7F47">
      <w:pPr>
        <w:bidi/>
        <w:rPr>
          <w:rFonts w:cs="David" w:hint="cs"/>
          <w:rtl/>
        </w:rPr>
      </w:pPr>
      <w:r w:rsidRPr="001B7F47">
        <w:rPr>
          <w:rFonts w:cs="David" w:hint="cs"/>
          <w:rtl/>
        </w:rPr>
        <w:tab/>
        <w:t xml:space="preserve"> אני חושב שזאת נקודה שצריך להתייחס אליה. </w:t>
      </w:r>
    </w:p>
    <w:p w14:paraId="3633E833" w14:textId="77777777" w:rsidR="001B7F47" w:rsidRPr="001B7F47" w:rsidRDefault="001B7F47" w:rsidP="001B7F47">
      <w:pPr>
        <w:bidi/>
        <w:rPr>
          <w:rFonts w:cs="David" w:hint="cs"/>
          <w:rtl/>
        </w:rPr>
      </w:pPr>
    </w:p>
    <w:p w14:paraId="005FB909" w14:textId="77777777" w:rsidR="001B7F47" w:rsidRPr="001B7F47" w:rsidRDefault="001B7F47" w:rsidP="001B7F47">
      <w:pPr>
        <w:bidi/>
        <w:rPr>
          <w:rFonts w:cs="David" w:hint="cs"/>
          <w:rtl/>
        </w:rPr>
      </w:pPr>
      <w:r w:rsidRPr="001B7F47">
        <w:rPr>
          <w:rFonts w:cs="David" w:hint="cs"/>
          <w:u w:val="single"/>
          <w:rtl/>
        </w:rPr>
        <w:t>ראובן ריבלין:</w:t>
      </w:r>
    </w:p>
    <w:p w14:paraId="734A2CD6" w14:textId="77777777" w:rsidR="001B7F47" w:rsidRPr="001B7F47" w:rsidRDefault="001B7F47" w:rsidP="001B7F47">
      <w:pPr>
        <w:bidi/>
        <w:rPr>
          <w:rFonts w:cs="David" w:hint="cs"/>
          <w:rtl/>
        </w:rPr>
      </w:pPr>
    </w:p>
    <w:p w14:paraId="7FA71223" w14:textId="77777777" w:rsidR="001B7F47" w:rsidRPr="001B7F47" w:rsidRDefault="001B7F47" w:rsidP="001B7F47">
      <w:pPr>
        <w:bidi/>
        <w:rPr>
          <w:rFonts w:cs="David" w:hint="cs"/>
          <w:rtl/>
        </w:rPr>
      </w:pPr>
      <w:r w:rsidRPr="001B7F47">
        <w:rPr>
          <w:rFonts w:cs="David" w:hint="cs"/>
          <w:rtl/>
        </w:rPr>
        <w:tab/>
        <w:t xml:space="preserve"> הנקודה הזאת, חובתם של חברי כנסת להשתתף בישיבה, היא דבר שנוגע לכל ישיבת כנסת, בין שהיא בפגרה ובין שהיא לא בפגרה, והיא נוגעת לסדר שבו נקבע בכנסת כיצד ואיך צריכים לנהוג חברי הכנסת. היא לא מיוחדת לנושא שבו אנחנו מקיימים את דיוני הכנסת בשעה שיש חירום. מה שחל בכל פעם, צריך לחול גם פה. </w:t>
      </w:r>
    </w:p>
    <w:p w14:paraId="476FD5CE" w14:textId="77777777" w:rsidR="001B7F47" w:rsidRPr="001B7F47" w:rsidRDefault="001B7F47" w:rsidP="001B7F47">
      <w:pPr>
        <w:bidi/>
        <w:rPr>
          <w:rFonts w:cs="David" w:hint="cs"/>
          <w:rtl/>
        </w:rPr>
      </w:pPr>
    </w:p>
    <w:p w14:paraId="286A1AE0" w14:textId="77777777" w:rsidR="001B7F47" w:rsidRPr="001B7F47" w:rsidRDefault="001B7F47" w:rsidP="001B7F47">
      <w:pPr>
        <w:bidi/>
        <w:rPr>
          <w:rFonts w:cs="David" w:hint="cs"/>
          <w:rtl/>
        </w:rPr>
      </w:pPr>
      <w:r w:rsidRPr="001B7F47">
        <w:rPr>
          <w:rFonts w:cs="David" w:hint="cs"/>
          <w:u w:val="single"/>
          <w:rtl/>
        </w:rPr>
        <w:t>היו"ר דוד טל:</w:t>
      </w:r>
    </w:p>
    <w:p w14:paraId="0995D174" w14:textId="77777777" w:rsidR="001B7F47" w:rsidRPr="001B7F47" w:rsidRDefault="001B7F47" w:rsidP="001B7F47">
      <w:pPr>
        <w:bidi/>
        <w:rPr>
          <w:rFonts w:cs="David" w:hint="cs"/>
          <w:rtl/>
        </w:rPr>
      </w:pPr>
    </w:p>
    <w:p w14:paraId="53910CF5" w14:textId="77777777" w:rsidR="001B7F47" w:rsidRPr="001B7F47" w:rsidRDefault="001B7F47" w:rsidP="001B7F47">
      <w:pPr>
        <w:bidi/>
        <w:rPr>
          <w:rFonts w:cs="David" w:hint="cs"/>
          <w:rtl/>
        </w:rPr>
      </w:pPr>
      <w:r w:rsidRPr="001B7F47">
        <w:rPr>
          <w:rFonts w:cs="David" w:hint="cs"/>
          <w:rtl/>
        </w:rPr>
        <w:tab/>
        <w:t xml:space="preserve">מנהלות הסיעה יודעות, שטרם יציאה לפגרה מחתימים את חברי הכנסת על דף. </w:t>
      </w:r>
    </w:p>
    <w:p w14:paraId="7EAAE738" w14:textId="77777777" w:rsidR="001B7F47" w:rsidRPr="001B7F47" w:rsidRDefault="001B7F47" w:rsidP="001B7F47">
      <w:pPr>
        <w:bidi/>
        <w:rPr>
          <w:rFonts w:cs="David" w:hint="cs"/>
          <w:rtl/>
        </w:rPr>
      </w:pPr>
    </w:p>
    <w:p w14:paraId="7D7555D6" w14:textId="77777777" w:rsidR="001B7F47" w:rsidRPr="001B7F47" w:rsidRDefault="001B7F47" w:rsidP="001B7F47">
      <w:pPr>
        <w:bidi/>
        <w:rPr>
          <w:rFonts w:cs="David" w:hint="cs"/>
          <w:rtl/>
        </w:rPr>
      </w:pPr>
      <w:r w:rsidRPr="001B7F47">
        <w:rPr>
          <w:rFonts w:cs="David" w:hint="cs"/>
          <w:u w:val="single"/>
          <w:rtl/>
        </w:rPr>
        <w:t>ראובן ריבלין:</w:t>
      </w:r>
    </w:p>
    <w:p w14:paraId="196AF4BF" w14:textId="77777777" w:rsidR="001B7F47" w:rsidRPr="001B7F47" w:rsidRDefault="001B7F47" w:rsidP="001B7F47">
      <w:pPr>
        <w:bidi/>
        <w:rPr>
          <w:rFonts w:cs="David" w:hint="cs"/>
          <w:rtl/>
        </w:rPr>
      </w:pPr>
    </w:p>
    <w:p w14:paraId="373BFC8F" w14:textId="77777777" w:rsidR="001B7F47" w:rsidRPr="001B7F47" w:rsidRDefault="001B7F47" w:rsidP="001B7F47">
      <w:pPr>
        <w:bidi/>
        <w:rPr>
          <w:rFonts w:cs="David" w:hint="cs"/>
          <w:rtl/>
        </w:rPr>
      </w:pPr>
      <w:r w:rsidRPr="001B7F47">
        <w:rPr>
          <w:rFonts w:cs="David" w:hint="cs"/>
          <w:rtl/>
        </w:rPr>
        <w:tab/>
        <w:t xml:space="preserve"> אני חושב שזה נוהג פסול, אבל זה נוהג שאני לא יכול לשנותו. </w:t>
      </w:r>
    </w:p>
    <w:p w14:paraId="1354C422" w14:textId="77777777" w:rsidR="001B7F47" w:rsidRPr="001B7F47" w:rsidRDefault="001B7F47" w:rsidP="001B7F47">
      <w:pPr>
        <w:bidi/>
        <w:rPr>
          <w:rFonts w:cs="David" w:hint="cs"/>
          <w:rtl/>
        </w:rPr>
      </w:pPr>
    </w:p>
    <w:p w14:paraId="35F4F916" w14:textId="77777777" w:rsidR="001B7F47" w:rsidRPr="001B7F47" w:rsidRDefault="001B7F47" w:rsidP="001B7F47">
      <w:pPr>
        <w:bidi/>
        <w:rPr>
          <w:rFonts w:cs="David" w:hint="cs"/>
          <w:rtl/>
        </w:rPr>
      </w:pPr>
      <w:r w:rsidRPr="001B7F47">
        <w:rPr>
          <w:rFonts w:cs="David" w:hint="cs"/>
          <w:u w:val="single"/>
          <w:rtl/>
        </w:rPr>
        <w:t>היו"ר דוד טל:</w:t>
      </w:r>
    </w:p>
    <w:p w14:paraId="12048554" w14:textId="77777777" w:rsidR="001B7F47" w:rsidRPr="001B7F47" w:rsidRDefault="001B7F47" w:rsidP="001B7F47">
      <w:pPr>
        <w:bidi/>
        <w:rPr>
          <w:rFonts w:cs="David" w:hint="cs"/>
          <w:rtl/>
        </w:rPr>
      </w:pPr>
    </w:p>
    <w:p w14:paraId="527BB42B" w14:textId="77777777" w:rsidR="001B7F47" w:rsidRPr="001B7F47" w:rsidRDefault="001B7F47" w:rsidP="001B7F47">
      <w:pPr>
        <w:bidi/>
        <w:rPr>
          <w:rFonts w:cs="David" w:hint="cs"/>
          <w:rtl/>
        </w:rPr>
      </w:pPr>
      <w:r w:rsidRPr="001B7F47">
        <w:rPr>
          <w:rFonts w:cs="David" w:hint="cs"/>
          <w:rtl/>
        </w:rPr>
        <w:tab/>
        <w:t xml:space="preserve">אפשר לשנות את זה, אם אנחנו כבר משנים. </w:t>
      </w:r>
    </w:p>
    <w:p w14:paraId="6EBBA87D" w14:textId="77777777" w:rsidR="001B7F47" w:rsidRPr="001B7F47" w:rsidRDefault="001B7F47" w:rsidP="001B7F47">
      <w:pPr>
        <w:bidi/>
        <w:rPr>
          <w:rFonts w:cs="David" w:hint="cs"/>
          <w:rtl/>
        </w:rPr>
      </w:pPr>
    </w:p>
    <w:p w14:paraId="303BBF91" w14:textId="77777777" w:rsidR="001B7F47" w:rsidRPr="001B7F47" w:rsidRDefault="001B7F47" w:rsidP="001B7F47">
      <w:pPr>
        <w:bidi/>
        <w:rPr>
          <w:rFonts w:cs="David" w:hint="cs"/>
          <w:rtl/>
        </w:rPr>
      </w:pPr>
      <w:r w:rsidRPr="001B7F47">
        <w:rPr>
          <w:rFonts w:cs="David" w:hint="cs"/>
          <w:u w:val="single"/>
          <w:rtl/>
        </w:rPr>
        <w:t>ראובן ריבלין:</w:t>
      </w:r>
    </w:p>
    <w:p w14:paraId="7F30F6C3" w14:textId="77777777" w:rsidR="001B7F47" w:rsidRPr="001B7F47" w:rsidRDefault="001B7F47" w:rsidP="001B7F47">
      <w:pPr>
        <w:bidi/>
        <w:rPr>
          <w:rFonts w:cs="David" w:hint="cs"/>
          <w:rtl/>
        </w:rPr>
      </w:pPr>
    </w:p>
    <w:p w14:paraId="147795EC" w14:textId="77777777" w:rsidR="001B7F47" w:rsidRPr="001B7F47" w:rsidRDefault="001B7F47" w:rsidP="001B7F47">
      <w:pPr>
        <w:bidi/>
        <w:rPr>
          <w:rFonts w:cs="David" w:hint="cs"/>
          <w:rtl/>
        </w:rPr>
      </w:pPr>
      <w:r w:rsidRPr="001B7F47">
        <w:rPr>
          <w:rFonts w:cs="David" w:hint="cs"/>
          <w:rtl/>
        </w:rPr>
        <w:tab/>
        <w:t xml:space="preserve"> חבר הכנסת טל, אני נזהר. ביושבי כיושב-ראש כנסת קראתי לעם לבחור חברי כנסת יותר טובים. אני מצטער. </w:t>
      </w:r>
    </w:p>
    <w:p w14:paraId="4ABF349C" w14:textId="77777777" w:rsidR="001B7F47" w:rsidRPr="001B7F47" w:rsidRDefault="001B7F47" w:rsidP="001B7F47">
      <w:pPr>
        <w:bidi/>
        <w:rPr>
          <w:rFonts w:cs="David" w:hint="cs"/>
          <w:rtl/>
        </w:rPr>
      </w:pPr>
    </w:p>
    <w:p w14:paraId="24520F27" w14:textId="77777777" w:rsidR="001B7F47" w:rsidRPr="001B7F47" w:rsidRDefault="001B7F47" w:rsidP="001B7F47">
      <w:pPr>
        <w:bidi/>
        <w:rPr>
          <w:rFonts w:cs="David" w:hint="cs"/>
          <w:rtl/>
        </w:rPr>
      </w:pPr>
      <w:r w:rsidRPr="001B7F47">
        <w:rPr>
          <w:rFonts w:cs="David" w:hint="cs"/>
          <w:u w:val="single"/>
          <w:rtl/>
        </w:rPr>
        <w:t>היו"ר דוד טל:</w:t>
      </w:r>
    </w:p>
    <w:p w14:paraId="7B1C13C5" w14:textId="77777777" w:rsidR="001B7F47" w:rsidRPr="001B7F47" w:rsidRDefault="001B7F47" w:rsidP="001B7F47">
      <w:pPr>
        <w:bidi/>
        <w:rPr>
          <w:rFonts w:cs="David" w:hint="cs"/>
          <w:rtl/>
        </w:rPr>
      </w:pPr>
    </w:p>
    <w:p w14:paraId="7F2F6D24" w14:textId="77777777" w:rsidR="001B7F47" w:rsidRPr="001B7F47" w:rsidRDefault="001B7F47" w:rsidP="001B7F47">
      <w:pPr>
        <w:bidi/>
        <w:rPr>
          <w:rFonts w:cs="David" w:hint="cs"/>
          <w:rtl/>
        </w:rPr>
      </w:pPr>
      <w:r w:rsidRPr="001B7F47">
        <w:rPr>
          <w:rFonts w:cs="David" w:hint="cs"/>
          <w:rtl/>
        </w:rPr>
        <w:tab/>
        <w:t xml:space="preserve">אבל באותה הזדמנות כשאנחנו פה מתקנים ולא עושים טלאי על טלאי, אולי אפשר לומר שלא יהיה מצב כזה. מפני שיכול לקרות מצב ש-25 חברי כנסת חותמים יום לפני, טסים לחו"ל ולא יהיו בשעת הדיון במליאה. </w:t>
      </w:r>
    </w:p>
    <w:p w14:paraId="597AF297" w14:textId="77777777" w:rsidR="001B7F47" w:rsidRPr="001B7F47" w:rsidRDefault="001B7F47" w:rsidP="001B7F47">
      <w:pPr>
        <w:bidi/>
        <w:rPr>
          <w:rFonts w:cs="David" w:hint="cs"/>
          <w:rtl/>
        </w:rPr>
      </w:pPr>
    </w:p>
    <w:p w14:paraId="5CB97614" w14:textId="77777777" w:rsidR="001B7F47" w:rsidRPr="001B7F47" w:rsidRDefault="001B7F47" w:rsidP="001B7F47">
      <w:pPr>
        <w:bidi/>
        <w:rPr>
          <w:rFonts w:cs="David" w:hint="cs"/>
          <w:rtl/>
        </w:rPr>
      </w:pPr>
      <w:r w:rsidRPr="001B7F47">
        <w:rPr>
          <w:rFonts w:cs="David" w:hint="cs"/>
          <w:u w:val="single"/>
          <w:rtl/>
        </w:rPr>
        <w:t>ראובן ריבלין:</w:t>
      </w:r>
    </w:p>
    <w:p w14:paraId="51F3B455" w14:textId="77777777" w:rsidR="001B7F47" w:rsidRPr="001B7F47" w:rsidRDefault="001B7F47" w:rsidP="001B7F47">
      <w:pPr>
        <w:bidi/>
        <w:rPr>
          <w:rFonts w:cs="David" w:hint="cs"/>
          <w:rtl/>
        </w:rPr>
      </w:pPr>
    </w:p>
    <w:p w14:paraId="0D59FD45" w14:textId="77777777" w:rsidR="001B7F47" w:rsidRPr="001B7F47" w:rsidRDefault="001B7F47" w:rsidP="001B7F47">
      <w:pPr>
        <w:bidi/>
        <w:rPr>
          <w:rFonts w:cs="David" w:hint="cs"/>
          <w:rtl/>
        </w:rPr>
      </w:pPr>
      <w:r w:rsidRPr="001B7F47">
        <w:rPr>
          <w:rFonts w:cs="David" w:hint="cs"/>
          <w:rtl/>
        </w:rPr>
        <w:tab/>
        <w:t xml:space="preserve">דרישתו של חבר הכנסת זיו, שהיא דרישה נכונה, לדון בזה בעניין הספציפי הזה, יכולה לבוא בדיוק כמו השאלה האם לא רצוי שנקיים קודם חוקה לישראל. זאת אומרת, זה דבר שהוא ברמה עקרונית של חובתם של חברי כנסת להשתתף בדיון. אני, למשל, תומך בהצעה שהובאה לפני הוועדה אתמול, שחברי כנסת שדרשו מראש ממשלה לבוא ולהתייצב בפניהם, ואנחנו כתבנו בתקנון שהוא חייב להיות נוכח באולם בכל שעת הדיון, לא יקראו דרור לעצמם ויכריחו את ראש הממשלה לשבת במקום שבו הם לא רוצים לשבת. </w:t>
      </w:r>
    </w:p>
    <w:p w14:paraId="5055F21E" w14:textId="77777777" w:rsidR="001B7F47" w:rsidRPr="001B7F47" w:rsidRDefault="001B7F47" w:rsidP="001B7F47">
      <w:pPr>
        <w:bidi/>
        <w:rPr>
          <w:rFonts w:cs="David" w:hint="cs"/>
          <w:rtl/>
        </w:rPr>
      </w:pPr>
      <w:r>
        <w:rPr>
          <w:rFonts w:cs="David"/>
          <w:rtl/>
        </w:rPr>
        <w:br w:type="page"/>
      </w:r>
    </w:p>
    <w:p w14:paraId="0C364FA1" w14:textId="77777777" w:rsidR="001B7F47" w:rsidRPr="001B7F47" w:rsidRDefault="001B7F47" w:rsidP="001B7F47">
      <w:pPr>
        <w:bidi/>
        <w:rPr>
          <w:rFonts w:cs="David" w:hint="cs"/>
          <w:rtl/>
        </w:rPr>
      </w:pPr>
      <w:r w:rsidRPr="001B7F47">
        <w:rPr>
          <w:rFonts w:cs="David" w:hint="cs"/>
          <w:u w:val="single"/>
          <w:rtl/>
        </w:rPr>
        <w:t>היו"ר דוד טל:</w:t>
      </w:r>
    </w:p>
    <w:p w14:paraId="1A998817" w14:textId="77777777" w:rsidR="001B7F47" w:rsidRPr="001B7F47" w:rsidRDefault="001B7F47" w:rsidP="001B7F47">
      <w:pPr>
        <w:bidi/>
        <w:rPr>
          <w:rFonts w:cs="David" w:hint="cs"/>
          <w:rtl/>
        </w:rPr>
      </w:pPr>
    </w:p>
    <w:p w14:paraId="0F06A177" w14:textId="77777777" w:rsidR="001B7F47" w:rsidRPr="001B7F47" w:rsidRDefault="001B7F47" w:rsidP="001B7F47">
      <w:pPr>
        <w:bidi/>
        <w:rPr>
          <w:rFonts w:cs="David" w:hint="cs"/>
          <w:rtl/>
        </w:rPr>
      </w:pPr>
      <w:r w:rsidRPr="001B7F47">
        <w:rPr>
          <w:rFonts w:cs="David" w:hint="cs"/>
          <w:rtl/>
        </w:rPr>
        <w:tab/>
        <w:t xml:space="preserve">אני לא אומר 25 חברי כנסת, אני אומר 15 מהם. </w:t>
      </w:r>
    </w:p>
    <w:p w14:paraId="0C6D142C" w14:textId="77777777" w:rsidR="001B7F47" w:rsidRPr="001B7F47" w:rsidRDefault="001B7F47" w:rsidP="001B7F47">
      <w:pPr>
        <w:bidi/>
        <w:rPr>
          <w:rFonts w:cs="David" w:hint="cs"/>
          <w:rtl/>
        </w:rPr>
      </w:pPr>
    </w:p>
    <w:p w14:paraId="4FAB8977" w14:textId="77777777" w:rsidR="001B7F47" w:rsidRPr="001B7F47" w:rsidRDefault="001B7F47" w:rsidP="001B7F47">
      <w:pPr>
        <w:bidi/>
        <w:rPr>
          <w:rFonts w:cs="David" w:hint="cs"/>
          <w:rtl/>
        </w:rPr>
      </w:pPr>
      <w:r w:rsidRPr="001B7F47">
        <w:rPr>
          <w:rFonts w:cs="David" w:hint="cs"/>
          <w:u w:val="single"/>
          <w:rtl/>
        </w:rPr>
        <w:t>ראובן ריבלין:</w:t>
      </w:r>
    </w:p>
    <w:p w14:paraId="02C57DE4" w14:textId="77777777" w:rsidR="001B7F47" w:rsidRPr="001B7F47" w:rsidRDefault="001B7F47" w:rsidP="001B7F47">
      <w:pPr>
        <w:bidi/>
        <w:rPr>
          <w:rFonts w:cs="David" w:hint="cs"/>
          <w:rtl/>
        </w:rPr>
      </w:pPr>
    </w:p>
    <w:p w14:paraId="6D7B3744" w14:textId="77777777" w:rsidR="001B7F47" w:rsidRPr="001B7F47" w:rsidRDefault="001B7F47" w:rsidP="001B7F47">
      <w:pPr>
        <w:bidi/>
        <w:rPr>
          <w:rFonts w:cs="David" w:hint="cs"/>
          <w:rtl/>
        </w:rPr>
      </w:pPr>
      <w:r w:rsidRPr="001B7F47">
        <w:rPr>
          <w:rFonts w:cs="David" w:hint="cs"/>
          <w:rtl/>
        </w:rPr>
        <w:tab/>
        <w:t xml:space="preserve"> הדברים האלה הם דברים שלא יכולים להיקבע במיוחד לתקנות אלה. כי המדובר הוא בישיבה במליאה, ולא רק להיות בבניין. זה כבר עניין של נימוסים, הליכות וסדר טוב ותקין של ישיבות הכנסת כולן. לכן אני לא הייתי מייחד את החובה להתייצב דווקא פה. </w:t>
      </w:r>
    </w:p>
    <w:p w14:paraId="2B0428B0" w14:textId="77777777" w:rsidR="001B7F47" w:rsidRPr="001B7F47" w:rsidRDefault="001B7F47" w:rsidP="001B7F47">
      <w:pPr>
        <w:bidi/>
        <w:rPr>
          <w:rFonts w:cs="David" w:hint="cs"/>
          <w:rtl/>
        </w:rPr>
      </w:pPr>
    </w:p>
    <w:p w14:paraId="5999B197" w14:textId="77777777" w:rsidR="001B7F47" w:rsidRPr="001B7F47" w:rsidRDefault="001B7F47" w:rsidP="001B7F47">
      <w:pPr>
        <w:bidi/>
        <w:rPr>
          <w:rFonts w:cs="David" w:hint="cs"/>
          <w:rtl/>
        </w:rPr>
      </w:pPr>
      <w:r w:rsidRPr="001B7F47">
        <w:rPr>
          <w:rFonts w:cs="David" w:hint="cs"/>
          <w:u w:val="single"/>
          <w:rtl/>
        </w:rPr>
        <w:t>היו"ר דוד טל:</w:t>
      </w:r>
    </w:p>
    <w:p w14:paraId="783EDCE5" w14:textId="77777777" w:rsidR="001B7F47" w:rsidRPr="001B7F47" w:rsidRDefault="001B7F47" w:rsidP="001B7F47">
      <w:pPr>
        <w:bidi/>
        <w:rPr>
          <w:rFonts w:cs="David" w:hint="cs"/>
          <w:rtl/>
        </w:rPr>
      </w:pPr>
    </w:p>
    <w:p w14:paraId="1EAD44BD" w14:textId="77777777" w:rsidR="001B7F47" w:rsidRPr="001B7F47" w:rsidRDefault="001B7F47" w:rsidP="001B7F47">
      <w:pPr>
        <w:bidi/>
        <w:rPr>
          <w:rFonts w:cs="David" w:hint="cs"/>
          <w:rtl/>
        </w:rPr>
      </w:pPr>
      <w:r w:rsidRPr="001B7F47">
        <w:rPr>
          <w:rFonts w:cs="David" w:hint="cs"/>
          <w:rtl/>
        </w:rPr>
        <w:tab/>
        <w:t xml:space="preserve">אם התכלית ראויה, אולי כדאי להחיל את זה גם על המקרה הזה. </w:t>
      </w:r>
    </w:p>
    <w:p w14:paraId="7832D0C3" w14:textId="77777777" w:rsidR="001B7F47" w:rsidRPr="001B7F47" w:rsidRDefault="001B7F47" w:rsidP="001B7F47">
      <w:pPr>
        <w:bidi/>
        <w:rPr>
          <w:rFonts w:cs="David" w:hint="cs"/>
          <w:rtl/>
        </w:rPr>
      </w:pPr>
    </w:p>
    <w:p w14:paraId="507FBB54" w14:textId="77777777" w:rsidR="001B7F47" w:rsidRPr="001B7F47" w:rsidRDefault="001B7F47" w:rsidP="001B7F47">
      <w:pPr>
        <w:bidi/>
        <w:rPr>
          <w:rFonts w:cs="David" w:hint="cs"/>
          <w:rtl/>
        </w:rPr>
      </w:pPr>
      <w:r w:rsidRPr="001B7F47">
        <w:rPr>
          <w:rFonts w:cs="David" w:hint="cs"/>
          <w:u w:val="single"/>
          <w:rtl/>
        </w:rPr>
        <w:t>ראובן ריבלין:</w:t>
      </w:r>
    </w:p>
    <w:p w14:paraId="4F427455" w14:textId="77777777" w:rsidR="001B7F47" w:rsidRPr="001B7F47" w:rsidRDefault="001B7F47" w:rsidP="001B7F47">
      <w:pPr>
        <w:bidi/>
        <w:rPr>
          <w:rFonts w:cs="David" w:hint="cs"/>
          <w:rtl/>
        </w:rPr>
      </w:pPr>
    </w:p>
    <w:p w14:paraId="4375D385" w14:textId="77777777" w:rsidR="001B7F47" w:rsidRPr="001B7F47" w:rsidRDefault="001B7F47" w:rsidP="001B7F47">
      <w:pPr>
        <w:bidi/>
        <w:rPr>
          <w:rFonts w:cs="David" w:hint="cs"/>
          <w:rtl/>
        </w:rPr>
      </w:pPr>
      <w:r w:rsidRPr="001B7F47">
        <w:rPr>
          <w:rFonts w:cs="David" w:hint="cs"/>
          <w:rtl/>
        </w:rPr>
        <w:tab/>
        <w:t xml:space="preserve"> אם זה גם, אין לי בעיה. אם זה מיוחד לאלה, זה דבר שהוא בעייתי. </w:t>
      </w:r>
    </w:p>
    <w:p w14:paraId="1A406BB6" w14:textId="77777777" w:rsidR="001B7F47" w:rsidRPr="001B7F47" w:rsidRDefault="001B7F47" w:rsidP="001B7F47">
      <w:pPr>
        <w:bidi/>
        <w:rPr>
          <w:rFonts w:cs="David" w:hint="cs"/>
          <w:rtl/>
        </w:rPr>
      </w:pPr>
    </w:p>
    <w:p w14:paraId="3470E927" w14:textId="77777777" w:rsidR="001B7F47" w:rsidRPr="001B7F47" w:rsidRDefault="001B7F47" w:rsidP="001B7F47">
      <w:pPr>
        <w:bidi/>
        <w:rPr>
          <w:rFonts w:cs="David" w:hint="cs"/>
          <w:rtl/>
        </w:rPr>
      </w:pPr>
      <w:r w:rsidRPr="001B7F47">
        <w:rPr>
          <w:rFonts w:cs="David" w:hint="cs"/>
          <w:u w:val="single"/>
          <w:rtl/>
        </w:rPr>
        <w:t>היו"ר דוד טל:</w:t>
      </w:r>
    </w:p>
    <w:p w14:paraId="6AAD544F" w14:textId="77777777" w:rsidR="001B7F47" w:rsidRPr="001B7F47" w:rsidRDefault="001B7F47" w:rsidP="001B7F47">
      <w:pPr>
        <w:bidi/>
        <w:rPr>
          <w:rFonts w:cs="David" w:hint="cs"/>
          <w:rtl/>
        </w:rPr>
      </w:pPr>
    </w:p>
    <w:p w14:paraId="16883E0F" w14:textId="77777777" w:rsidR="001B7F47" w:rsidRPr="001B7F47" w:rsidRDefault="001B7F47" w:rsidP="001B7F47">
      <w:pPr>
        <w:bidi/>
        <w:rPr>
          <w:rFonts w:cs="David" w:hint="cs"/>
          <w:rtl/>
        </w:rPr>
      </w:pPr>
      <w:r w:rsidRPr="001B7F47">
        <w:rPr>
          <w:rFonts w:cs="David" w:hint="cs"/>
          <w:rtl/>
        </w:rPr>
        <w:tab/>
        <w:t xml:space="preserve"> אני מסכים למה שאמר חבר הכנסת ריבלין, שאם זה לא מוחל רק כאן, זה בסדר. זה יוחל גם שם וגם כאן, וזה יהיה בסדר. </w:t>
      </w:r>
    </w:p>
    <w:p w14:paraId="03C17362" w14:textId="77777777" w:rsidR="001B7F47" w:rsidRPr="001B7F47" w:rsidRDefault="001B7F47" w:rsidP="001B7F47">
      <w:pPr>
        <w:bidi/>
        <w:rPr>
          <w:rFonts w:cs="David" w:hint="cs"/>
          <w:rtl/>
        </w:rPr>
      </w:pPr>
    </w:p>
    <w:p w14:paraId="2F743757" w14:textId="77777777" w:rsidR="001B7F47" w:rsidRPr="001B7F47" w:rsidRDefault="001B7F47" w:rsidP="001B7F47">
      <w:pPr>
        <w:pStyle w:val="Heading5"/>
        <w:jc w:val="left"/>
        <w:rPr>
          <w:rFonts w:hint="cs"/>
          <w:sz w:val="24"/>
          <w:rtl/>
        </w:rPr>
      </w:pPr>
      <w:r w:rsidRPr="001B7F47">
        <w:rPr>
          <w:rFonts w:hint="cs"/>
          <w:sz w:val="24"/>
          <w:u w:val="single"/>
          <w:rtl/>
        </w:rPr>
        <w:t>יצחק זיו:</w:t>
      </w:r>
    </w:p>
    <w:p w14:paraId="187BDC0D" w14:textId="77777777" w:rsidR="001B7F47" w:rsidRPr="001B7F47" w:rsidRDefault="001B7F47" w:rsidP="001B7F47">
      <w:pPr>
        <w:pStyle w:val="Heading5"/>
        <w:jc w:val="left"/>
        <w:rPr>
          <w:rFonts w:hint="cs"/>
          <w:sz w:val="24"/>
          <w:rtl/>
        </w:rPr>
      </w:pPr>
    </w:p>
    <w:p w14:paraId="62B59139" w14:textId="77777777" w:rsidR="001B7F47" w:rsidRPr="001B7F47" w:rsidRDefault="001B7F47" w:rsidP="001B7F47">
      <w:pPr>
        <w:bidi/>
        <w:rPr>
          <w:rFonts w:cs="David" w:hint="cs"/>
          <w:rtl/>
        </w:rPr>
      </w:pPr>
      <w:r w:rsidRPr="001B7F47">
        <w:rPr>
          <w:rFonts w:cs="David" w:hint="cs"/>
          <w:rtl/>
        </w:rPr>
        <w:tab/>
        <w:t xml:space="preserve">אני חדש ואני שומע כאן דבר שהדהים אותי, שמחתימים לפני הפגרה. הדבר הזה הוא דבר חמור ופסול. </w:t>
      </w:r>
    </w:p>
    <w:p w14:paraId="6A9121E1" w14:textId="77777777" w:rsidR="001B7F47" w:rsidRPr="001B7F47" w:rsidRDefault="001B7F47" w:rsidP="001B7F47">
      <w:pPr>
        <w:bidi/>
        <w:rPr>
          <w:rFonts w:cs="David" w:hint="cs"/>
          <w:rtl/>
        </w:rPr>
      </w:pPr>
    </w:p>
    <w:p w14:paraId="5CCD9D56" w14:textId="77777777" w:rsidR="001B7F47" w:rsidRPr="001B7F47" w:rsidRDefault="001B7F47" w:rsidP="001B7F47">
      <w:pPr>
        <w:bidi/>
        <w:rPr>
          <w:rFonts w:cs="David" w:hint="cs"/>
          <w:rtl/>
        </w:rPr>
      </w:pPr>
      <w:r w:rsidRPr="001B7F47">
        <w:rPr>
          <w:rFonts w:cs="David" w:hint="cs"/>
          <w:u w:val="single"/>
          <w:rtl/>
        </w:rPr>
        <w:t>ראובן ריבלין:</w:t>
      </w:r>
    </w:p>
    <w:p w14:paraId="5719DBF6" w14:textId="77777777" w:rsidR="001B7F47" w:rsidRPr="001B7F47" w:rsidRDefault="001B7F47" w:rsidP="001B7F47">
      <w:pPr>
        <w:bidi/>
        <w:rPr>
          <w:rFonts w:cs="David" w:hint="cs"/>
          <w:rtl/>
        </w:rPr>
      </w:pPr>
    </w:p>
    <w:p w14:paraId="16183F8A" w14:textId="77777777" w:rsidR="001B7F47" w:rsidRPr="001B7F47" w:rsidRDefault="001B7F47" w:rsidP="001B7F47">
      <w:pPr>
        <w:bidi/>
        <w:rPr>
          <w:rFonts w:cs="David" w:hint="cs"/>
          <w:rtl/>
        </w:rPr>
      </w:pPr>
      <w:r w:rsidRPr="001B7F47">
        <w:rPr>
          <w:rFonts w:cs="David" w:hint="cs"/>
          <w:rtl/>
        </w:rPr>
        <w:tab/>
        <w:t xml:space="preserve"> כאשר היו מבקשים ממני והיה לי באותו יום מצב-רוח מאוד מיוחד, הייתי אומר שיבואו אנשים ויראו לי שהם חתמו. היו מביאים לי צילום של החתימות. </w:t>
      </w:r>
    </w:p>
    <w:p w14:paraId="3B4A5C70" w14:textId="77777777" w:rsidR="001B7F47" w:rsidRPr="001B7F47" w:rsidRDefault="001B7F47" w:rsidP="001B7F47">
      <w:pPr>
        <w:bidi/>
        <w:rPr>
          <w:rFonts w:cs="David" w:hint="cs"/>
          <w:rtl/>
        </w:rPr>
      </w:pPr>
    </w:p>
    <w:p w14:paraId="2EC8FD38" w14:textId="77777777" w:rsidR="001B7F47" w:rsidRPr="001B7F47" w:rsidRDefault="001B7F47" w:rsidP="001B7F47">
      <w:pPr>
        <w:bidi/>
        <w:rPr>
          <w:rFonts w:cs="David" w:hint="cs"/>
          <w:rtl/>
        </w:rPr>
      </w:pPr>
      <w:r w:rsidRPr="001B7F47">
        <w:rPr>
          <w:rFonts w:cs="David" w:hint="cs"/>
          <w:u w:val="single"/>
          <w:rtl/>
        </w:rPr>
        <w:t>היו"ר דוד טל:</w:t>
      </w:r>
    </w:p>
    <w:p w14:paraId="6FA72096" w14:textId="77777777" w:rsidR="001B7F47" w:rsidRPr="001B7F47" w:rsidRDefault="001B7F47" w:rsidP="001B7F47">
      <w:pPr>
        <w:bidi/>
        <w:rPr>
          <w:rFonts w:cs="David" w:hint="cs"/>
          <w:rtl/>
        </w:rPr>
      </w:pPr>
    </w:p>
    <w:p w14:paraId="799A1320" w14:textId="77777777" w:rsidR="001B7F47" w:rsidRPr="001B7F47" w:rsidRDefault="001B7F47" w:rsidP="001B7F47">
      <w:pPr>
        <w:bidi/>
        <w:rPr>
          <w:rFonts w:cs="David" w:hint="cs"/>
          <w:rtl/>
        </w:rPr>
      </w:pPr>
      <w:r w:rsidRPr="001B7F47">
        <w:rPr>
          <w:rFonts w:cs="David" w:hint="cs"/>
          <w:rtl/>
        </w:rPr>
        <w:tab/>
        <w:t xml:space="preserve"> אפשר לבקש שהחותם ירשום גם את התאריך ואת השעה שהוא חתם. </w:t>
      </w:r>
    </w:p>
    <w:p w14:paraId="26DC9D8D" w14:textId="77777777" w:rsidR="001B7F47" w:rsidRPr="001B7F47" w:rsidRDefault="001B7F47" w:rsidP="001B7F47">
      <w:pPr>
        <w:bidi/>
        <w:rPr>
          <w:rFonts w:cs="David" w:hint="cs"/>
          <w:rtl/>
        </w:rPr>
      </w:pPr>
    </w:p>
    <w:p w14:paraId="7894E57D" w14:textId="77777777" w:rsidR="001B7F47" w:rsidRPr="001B7F47" w:rsidRDefault="001B7F47" w:rsidP="001B7F47">
      <w:pPr>
        <w:pStyle w:val="Heading5"/>
        <w:jc w:val="left"/>
        <w:rPr>
          <w:rFonts w:hint="cs"/>
          <w:sz w:val="24"/>
          <w:rtl/>
        </w:rPr>
      </w:pPr>
      <w:r w:rsidRPr="001B7F47">
        <w:rPr>
          <w:rFonts w:hint="cs"/>
          <w:sz w:val="24"/>
          <w:u w:val="single"/>
          <w:rtl/>
        </w:rPr>
        <w:t>יצחק זיו:</w:t>
      </w:r>
    </w:p>
    <w:p w14:paraId="0334E041" w14:textId="77777777" w:rsidR="001B7F47" w:rsidRPr="001B7F47" w:rsidRDefault="001B7F47" w:rsidP="001B7F47">
      <w:pPr>
        <w:pStyle w:val="Heading5"/>
        <w:jc w:val="left"/>
        <w:rPr>
          <w:rFonts w:hint="cs"/>
          <w:sz w:val="24"/>
          <w:rtl/>
        </w:rPr>
      </w:pPr>
    </w:p>
    <w:p w14:paraId="1E8BCA33" w14:textId="77777777" w:rsidR="001B7F47" w:rsidRPr="001B7F47" w:rsidRDefault="001B7F47" w:rsidP="001B7F47">
      <w:pPr>
        <w:bidi/>
        <w:rPr>
          <w:rFonts w:cs="David" w:hint="cs"/>
          <w:rtl/>
        </w:rPr>
      </w:pPr>
      <w:r w:rsidRPr="001B7F47">
        <w:rPr>
          <w:rFonts w:cs="David" w:hint="cs"/>
          <w:rtl/>
        </w:rPr>
        <w:tab/>
        <w:t xml:space="preserve"> בהמשך לנקודה הזאת אני מציע לומר, שבמקרה של כינוס מיוחד, אותם אנשים שחתומים חייבים להיות. זאת לא מליאה רגילה. לא ייתכן שאנשים יחתמו על כינוס מיוחד ויישבו בבית. </w:t>
      </w:r>
    </w:p>
    <w:p w14:paraId="73D8BCED" w14:textId="77777777" w:rsidR="001B7F47" w:rsidRPr="001B7F47" w:rsidRDefault="001B7F47" w:rsidP="001B7F47">
      <w:pPr>
        <w:bidi/>
        <w:rPr>
          <w:rFonts w:cs="David" w:hint="cs"/>
          <w:rtl/>
        </w:rPr>
      </w:pPr>
    </w:p>
    <w:p w14:paraId="5CD4BBFE" w14:textId="77777777" w:rsidR="001B7F47" w:rsidRPr="001B7F47" w:rsidRDefault="001B7F47" w:rsidP="001B7F47">
      <w:pPr>
        <w:bidi/>
        <w:rPr>
          <w:rFonts w:cs="David" w:hint="cs"/>
          <w:rtl/>
        </w:rPr>
      </w:pPr>
      <w:r w:rsidRPr="001B7F47">
        <w:rPr>
          <w:rFonts w:cs="David" w:hint="cs"/>
          <w:u w:val="single"/>
          <w:rtl/>
        </w:rPr>
        <w:t>ראובן ריבלין:</w:t>
      </w:r>
    </w:p>
    <w:p w14:paraId="683CEEB1" w14:textId="77777777" w:rsidR="001B7F47" w:rsidRPr="001B7F47" w:rsidRDefault="001B7F47" w:rsidP="001B7F47">
      <w:pPr>
        <w:bidi/>
        <w:rPr>
          <w:rFonts w:cs="David" w:hint="cs"/>
          <w:rtl/>
        </w:rPr>
      </w:pPr>
    </w:p>
    <w:p w14:paraId="049DD9F7" w14:textId="77777777" w:rsidR="001B7F47" w:rsidRPr="001B7F47" w:rsidRDefault="001B7F47" w:rsidP="001B7F47">
      <w:pPr>
        <w:bidi/>
        <w:rPr>
          <w:rFonts w:cs="David" w:hint="cs"/>
          <w:rtl/>
        </w:rPr>
      </w:pPr>
      <w:r w:rsidRPr="001B7F47">
        <w:rPr>
          <w:rFonts w:cs="David" w:hint="cs"/>
          <w:rtl/>
        </w:rPr>
        <w:tab/>
        <w:t xml:space="preserve"> לדעתי זה נושא אתי. אבל יש אנשים שיושבים פה כל היום וכל הלילה, והם גם נפגשים עם אנשים. למשל יושבי-ראש ועדות, אתה לא מצפה שהם יישבו כל היום במליאה. </w:t>
      </w:r>
    </w:p>
    <w:p w14:paraId="36BF8E28" w14:textId="77777777" w:rsidR="001B7F47" w:rsidRPr="001B7F47" w:rsidRDefault="001B7F47" w:rsidP="001B7F47">
      <w:pPr>
        <w:bidi/>
        <w:rPr>
          <w:rFonts w:cs="David" w:hint="cs"/>
          <w:rtl/>
        </w:rPr>
      </w:pPr>
    </w:p>
    <w:p w14:paraId="6DBD5B90" w14:textId="77777777" w:rsidR="001B7F47" w:rsidRPr="001B7F47" w:rsidRDefault="001B7F47" w:rsidP="001B7F47">
      <w:pPr>
        <w:pStyle w:val="Heading5"/>
        <w:jc w:val="left"/>
        <w:rPr>
          <w:rFonts w:hint="cs"/>
          <w:sz w:val="24"/>
          <w:rtl/>
        </w:rPr>
      </w:pPr>
      <w:r w:rsidRPr="001B7F47">
        <w:rPr>
          <w:rFonts w:hint="cs"/>
          <w:sz w:val="24"/>
          <w:u w:val="single"/>
          <w:rtl/>
        </w:rPr>
        <w:t>יצחק זיו:</w:t>
      </w:r>
    </w:p>
    <w:p w14:paraId="146E84A6" w14:textId="77777777" w:rsidR="001B7F47" w:rsidRPr="001B7F47" w:rsidRDefault="001B7F47" w:rsidP="001B7F47">
      <w:pPr>
        <w:pStyle w:val="Heading5"/>
        <w:jc w:val="left"/>
        <w:rPr>
          <w:rFonts w:hint="cs"/>
          <w:sz w:val="24"/>
          <w:rtl/>
        </w:rPr>
      </w:pPr>
    </w:p>
    <w:p w14:paraId="6EE385FB" w14:textId="77777777" w:rsidR="001B7F47" w:rsidRPr="001B7F47" w:rsidRDefault="001B7F47" w:rsidP="001B7F47">
      <w:pPr>
        <w:bidi/>
        <w:rPr>
          <w:rFonts w:cs="David" w:hint="cs"/>
          <w:rtl/>
        </w:rPr>
      </w:pPr>
      <w:r w:rsidRPr="001B7F47">
        <w:rPr>
          <w:rFonts w:cs="David" w:hint="cs"/>
          <w:rtl/>
        </w:rPr>
        <w:tab/>
        <w:t xml:space="preserve"> בזמן כינוס מיוחד הם יישבו. </w:t>
      </w:r>
    </w:p>
    <w:p w14:paraId="2997D86F" w14:textId="77777777" w:rsidR="001B7F47" w:rsidRPr="001B7F47" w:rsidRDefault="001B7F47" w:rsidP="001B7F47">
      <w:pPr>
        <w:bidi/>
        <w:rPr>
          <w:rFonts w:cs="David" w:hint="cs"/>
          <w:rtl/>
        </w:rPr>
      </w:pPr>
    </w:p>
    <w:p w14:paraId="4156E3AE" w14:textId="77777777" w:rsidR="001B7F47" w:rsidRPr="001B7F47" w:rsidRDefault="001B7F47" w:rsidP="001B7F47">
      <w:pPr>
        <w:bidi/>
        <w:rPr>
          <w:rFonts w:cs="David" w:hint="cs"/>
          <w:rtl/>
        </w:rPr>
      </w:pPr>
      <w:r w:rsidRPr="001B7F47">
        <w:rPr>
          <w:rFonts w:cs="David" w:hint="cs"/>
          <w:u w:val="single"/>
          <w:rtl/>
        </w:rPr>
        <w:t>היו"ר דוד טל:</w:t>
      </w:r>
    </w:p>
    <w:p w14:paraId="3D695D62" w14:textId="77777777" w:rsidR="001B7F47" w:rsidRPr="001B7F47" w:rsidRDefault="001B7F47" w:rsidP="001B7F47">
      <w:pPr>
        <w:bidi/>
        <w:rPr>
          <w:rFonts w:cs="David" w:hint="cs"/>
          <w:rtl/>
        </w:rPr>
      </w:pPr>
    </w:p>
    <w:p w14:paraId="0E3043E8" w14:textId="77777777" w:rsidR="001B7F47" w:rsidRPr="001B7F47" w:rsidRDefault="001B7F47" w:rsidP="001B7F47">
      <w:pPr>
        <w:bidi/>
        <w:rPr>
          <w:rFonts w:cs="David" w:hint="cs"/>
          <w:rtl/>
        </w:rPr>
      </w:pPr>
      <w:r w:rsidRPr="001B7F47">
        <w:rPr>
          <w:rFonts w:cs="David" w:hint="cs"/>
          <w:rtl/>
        </w:rPr>
        <w:tab/>
        <w:t xml:space="preserve"> אפשר לומר שלא כל ה-25 יישבו, אלא רק 15. </w:t>
      </w:r>
    </w:p>
    <w:p w14:paraId="6CA9E3CF" w14:textId="77777777" w:rsidR="001B7F47" w:rsidRPr="001B7F47" w:rsidRDefault="001B7F47" w:rsidP="001B7F47">
      <w:pPr>
        <w:bidi/>
        <w:rPr>
          <w:rFonts w:cs="David" w:hint="cs"/>
          <w:rtl/>
        </w:rPr>
      </w:pPr>
      <w:r>
        <w:rPr>
          <w:rFonts w:cs="David"/>
          <w:rtl/>
        </w:rPr>
        <w:br w:type="page"/>
      </w:r>
    </w:p>
    <w:p w14:paraId="4C9575CF" w14:textId="77777777" w:rsidR="001B7F47" w:rsidRPr="001B7F47" w:rsidRDefault="001B7F47" w:rsidP="001B7F47">
      <w:pPr>
        <w:bidi/>
        <w:rPr>
          <w:rFonts w:cs="David" w:hint="cs"/>
          <w:rtl/>
        </w:rPr>
      </w:pPr>
      <w:r w:rsidRPr="001B7F47">
        <w:rPr>
          <w:rFonts w:cs="David" w:hint="cs"/>
          <w:u w:val="single"/>
          <w:rtl/>
        </w:rPr>
        <w:t>ראובן ריבלין:</w:t>
      </w:r>
    </w:p>
    <w:p w14:paraId="1CD5588C" w14:textId="77777777" w:rsidR="001B7F47" w:rsidRPr="001B7F47" w:rsidRDefault="001B7F47" w:rsidP="001B7F47">
      <w:pPr>
        <w:bidi/>
        <w:rPr>
          <w:rFonts w:cs="David" w:hint="cs"/>
          <w:rtl/>
        </w:rPr>
      </w:pPr>
    </w:p>
    <w:p w14:paraId="3FB2BE3D" w14:textId="77777777" w:rsidR="001B7F47" w:rsidRPr="001B7F47" w:rsidRDefault="001B7F47" w:rsidP="001B7F47">
      <w:pPr>
        <w:bidi/>
        <w:rPr>
          <w:rFonts w:cs="David" w:hint="cs"/>
          <w:rtl/>
        </w:rPr>
      </w:pPr>
      <w:r w:rsidRPr="001B7F47">
        <w:rPr>
          <w:rFonts w:cs="David" w:hint="cs"/>
          <w:rtl/>
        </w:rPr>
        <w:tab/>
        <w:t xml:space="preserve"> אין לי שום עכבות לגבי עניין זה, כי אני יושב בכל דבר שאני מבקש. אני יושב במליאה ולא יכול להעלות על דעתי מבחינת יושר אינטלקטואלי, שביקשתי לכנס ישיבה ואני לא נמצא. אבל חבר הכנסת זיו, מה שאמרת פה עלול להיתקל אצלך בהתנגדות של שישה חברים אחרים. </w:t>
      </w:r>
    </w:p>
    <w:p w14:paraId="4738F9A9" w14:textId="77777777" w:rsidR="001B7F47" w:rsidRPr="001B7F47" w:rsidRDefault="001B7F47" w:rsidP="001B7F47">
      <w:pPr>
        <w:bidi/>
        <w:rPr>
          <w:rFonts w:cs="David" w:hint="cs"/>
          <w:rtl/>
        </w:rPr>
      </w:pPr>
    </w:p>
    <w:p w14:paraId="6FCE9784" w14:textId="77777777" w:rsidR="001B7F47" w:rsidRPr="001B7F47" w:rsidRDefault="001B7F47" w:rsidP="001B7F47">
      <w:pPr>
        <w:pStyle w:val="Heading5"/>
        <w:jc w:val="left"/>
        <w:rPr>
          <w:rFonts w:hint="cs"/>
          <w:sz w:val="24"/>
          <w:rtl/>
        </w:rPr>
      </w:pPr>
      <w:r w:rsidRPr="001B7F47">
        <w:rPr>
          <w:rFonts w:hint="cs"/>
          <w:sz w:val="24"/>
          <w:u w:val="single"/>
          <w:rtl/>
        </w:rPr>
        <w:t>יצחק זיו:</w:t>
      </w:r>
    </w:p>
    <w:p w14:paraId="63979BF6" w14:textId="77777777" w:rsidR="001B7F47" w:rsidRPr="001B7F47" w:rsidRDefault="001B7F47" w:rsidP="001B7F47">
      <w:pPr>
        <w:pStyle w:val="Heading5"/>
        <w:jc w:val="left"/>
        <w:rPr>
          <w:rFonts w:hint="cs"/>
          <w:sz w:val="24"/>
          <w:rtl/>
        </w:rPr>
      </w:pPr>
    </w:p>
    <w:p w14:paraId="4A4713B1" w14:textId="77777777" w:rsidR="001B7F47" w:rsidRPr="001B7F47" w:rsidRDefault="001B7F47" w:rsidP="001B7F47">
      <w:pPr>
        <w:bidi/>
        <w:rPr>
          <w:rFonts w:cs="David" w:hint="cs"/>
          <w:rtl/>
        </w:rPr>
      </w:pPr>
      <w:r w:rsidRPr="001B7F47">
        <w:rPr>
          <w:rFonts w:cs="David" w:hint="cs"/>
          <w:rtl/>
        </w:rPr>
        <w:tab/>
        <w:t xml:space="preserve"> אני מוכן לקבל את הסיכון הזה. </w:t>
      </w:r>
    </w:p>
    <w:p w14:paraId="23CB59A6" w14:textId="77777777" w:rsidR="001B7F47" w:rsidRPr="001B7F47" w:rsidRDefault="001B7F47" w:rsidP="001B7F47">
      <w:pPr>
        <w:bidi/>
        <w:rPr>
          <w:rFonts w:cs="David" w:hint="cs"/>
          <w:rtl/>
        </w:rPr>
      </w:pPr>
    </w:p>
    <w:p w14:paraId="4B3B01CE" w14:textId="77777777" w:rsidR="001B7F47" w:rsidRPr="001B7F47" w:rsidRDefault="001B7F47" w:rsidP="001B7F47">
      <w:pPr>
        <w:bidi/>
        <w:rPr>
          <w:rFonts w:cs="David" w:hint="cs"/>
          <w:rtl/>
        </w:rPr>
      </w:pPr>
      <w:r w:rsidRPr="001B7F47">
        <w:rPr>
          <w:rFonts w:cs="David" w:hint="cs"/>
          <w:u w:val="single"/>
          <w:rtl/>
        </w:rPr>
        <w:t>ראובן ריבלין:</w:t>
      </w:r>
    </w:p>
    <w:p w14:paraId="31C12722" w14:textId="77777777" w:rsidR="001B7F47" w:rsidRPr="001B7F47" w:rsidRDefault="001B7F47" w:rsidP="001B7F47">
      <w:pPr>
        <w:bidi/>
        <w:rPr>
          <w:rFonts w:cs="David" w:hint="cs"/>
          <w:rtl/>
        </w:rPr>
      </w:pPr>
    </w:p>
    <w:p w14:paraId="5A072163" w14:textId="77777777" w:rsidR="001B7F47" w:rsidRPr="001B7F47" w:rsidRDefault="001B7F47" w:rsidP="001B7F47">
      <w:pPr>
        <w:bidi/>
        <w:rPr>
          <w:rFonts w:cs="David" w:hint="cs"/>
          <w:rtl/>
        </w:rPr>
      </w:pPr>
      <w:r w:rsidRPr="001B7F47">
        <w:rPr>
          <w:rFonts w:cs="David" w:hint="cs"/>
          <w:rtl/>
        </w:rPr>
        <w:tab/>
        <w:t xml:space="preserve">אנשים הרי משתגעים להיבחר לכנסת, וכשהם מגיעים לכנסת הם לא באים. </w:t>
      </w:r>
    </w:p>
    <w:p w14:paraId="5E98AB3B" w14:textId="77777777" w:rsidR="001B7F47" w:rsidRPr="001B7F47" w:rsidRDefault="001B7F47" w:rsidP="001B7F47">
      <w:pPr>
        <w:bidi/>
        <w:rPr>
          <w:rFonts w:cs="David" w:hint="cs"/>
          <w:rtl/>
        </w:rPr>
      </w:pPr>
    </w:p>
    <w:p w14:paraId="21EDCF3A" w14:textId="77777777" w:rsidR="001B7F47" w:rsidRPr="001B7F47" w:rsidRDefault="001B7F47" w:rsidP="001B7F47">
      <w:pPr>
        <w:pStyle w:val="Heading5"/>
        <w:jc w:val="left"/>
        <w:rPr>
          <w:rFonts w:hint="cs"/>
          <w:sz w:val="24"/>
          <w:rtl/>
        </w:rPr>
      </w:pPr>
      <w:r w:rsidRPr="001B7F47">
        <w:rPr>
          <w:rFonts w:hint="cs"/>
          <w:sz w:val="24"/>
          <w:u w:val="single"/>
          <w:rtl/>
        </w:rPr>
        <w:t>יצחק זיו:</w:t>
      </w:r>
    </w:p>
    <w:p w14:paraId="3B33A0EA" w14:textId="77777777" w:rsidR="001B7F47" w:rsidRPr="001B7F47" w:rsidRDefault="001B7F47" w:rsidP="001B7F47">
      <w:pPr>
        <w:pStyle w:val="Heading5"/>
        <w:jc w:val="left"/>
        <w:rPr>
          <w:rFonts w:hint="cs"/>
          <w:sz w:val="24"/>
          <w:rtl/>
        </w:rPr>
      </w:pPr>
    </w:p>
    <w:p w14:paraId="46B0F75E" w14:textId="77777777" w:rsidR="001B7F47" w:rsidRPr="001B7F47" w:rsidRDefault="001B7F47" w:rsidP="001B7F47">
      <w:pPr>
        <w:bidi/>
        <w:rPr>
          <w:rFonts w:cs="David" w:hint="cs"/>
          <w:rtl/>
        </w:rPr>
      </w:pPr>
      <w:r w:rsidRPr="001B7F47">
        <w:rPr>
          <w:rFonts w:cs="David" w:hint="cs"/>
          <w:rtl/>
        </w:rPr>
        <w:tab/>
        <w:t xml:space="preserve"> אתה חושב שבמליאה זה לא יעבור?</w:t>
      </w:r>
    </w:p>
    <w:p w14:paraId="0E0E9A22" w14:textId="77777777" w:rsidR="001B7F47" w:rsidRPr="001B7F47" w:rsidRDefault="001B7F47" w:rsidP="001B7F47">
      <w:pPr>
        <w:bidi/>
        <w:rPr>
          <w:rFonts w:cs="David" w:hint="cs"/>
          <w:rtl/>
        </w:rPr>
      </w:pPr>
    </w:p>
    <w:p w14:paraId="613BBAAE" w14:textId="77777777" w:rsidR="001B7F47" w:rsidRPr="001B7F47" w:rsidRDefault="001B7F47" w:rsidP="001B7F47">
      <w:pPr>
        <w:bidi/>
        <w:rPr>
          <w:rFonts w:cs="David" w:hint="cs"/>
          <w:rtl/>
        </w:rPr>
      </w:pPr>
      <w:r w:rsidRPr="001B7F47">
        <w:rPr>
          <w:rFonts w:cs="David" w:hint="cs"/>
          <w:u w:val="single"/>
          <w:rtl/>
        </w:rPr>
        <w:t>ראובן ריבלין:</w:t>
      </w:r>
    </w:p>
    <w:p w14:paraId="4B75851E" w14:textId="77777777" w:rsidR="001B7F47" w:rsidRPr="001B7F47" w:rsidRDefault="001B7F47" w:rsidP="001B7F47">
      <w:pPr>
        <w:bidi/>
        <w:rPr>
          <w:rFonts w:cs="David" w:hint="cs"/>
          <w:rtl/>
        </w:rPr>
      </w:pPr>
    </w:p>
    <w:p w14:paraId="7680BCEB" w14:textId="77777777" w:rsidR="001B7F47" w:rsidRPr="001B7F47" w:rsidRDefault="001B7F47" w:rsidP="001B7F47">
      <w:pPr>
        <w:bidi/>
        <w:rPr>
          <w:rFonts w:cs="David" w:hint="cs"/>
          <w:rtl/>
        </w:rPr>
      </w:pPr>
      <w:r w:rsidRPr="001B7F47">
        <w:rPr>
          <w:rFonts w:cs="David" w:hint="cs"/>
          <w:rtl/>
        </w:rPr>
        <w:tab/>
        <w:t xml:space="preserve"> לא רק שזה לא יעבור. לא יכול להיות שיהיה כלל רק לגבי עניין זה. הוא נכון בכל דיוני הכנסת. </w:t>
      </w:r>
    </w:p>
    <w:p w14:paraId="43DC683A" w14:textId="77777777" w:rsidR="001B7F47" w:rsidRPr="001B7F47" w:rsidRDefault="001B7F47" w:rsidP="001B7F47">
      <w:pPr>
        <w:bidi/>
        <w:rPr>
          <w:rFonts w:cs="David" w:hint="cs"/>
          <w:rtl/>
        </w:rPr>
      </w:pPr>
    </w:p>
    <w:p w14:paraId="79973F6D" w14:textId="77777777" w:rsidR="001B7F47" w:rsidRPr="001B7F47" w:rsidRDefault="001B7F47" w:rsidP="001B7F47">
      <w:pPr>
        <w:pStyle w:val="Heading5"/>
        <w:jc w:val="left"/>
        <w:rPr>
          <w:rFonts w:hint="cs"/>
          <w:sz w:val="24"/>
          <w:rtl/>
        </w:rPr>
      </w:pPr>
      <w:r w:rsidRPr="001B7F47">
        <w:rPr>
          <w:rFonts w:hint="cs"/>
          <w:sz w:val="24"/>
          <w:u w:val="single"/>
          <w:rtl/>
        </w:rPr>
        <w:t>יצחק זיו:</w:t>
      </w:r>
    </w:p>
    <w:p w14:paraId="3A6927F1" w14:textId="77777777" w:rsidR="001B7F47" w:rsidRPr="001B7F47" w:rsidRDefault="001B7F47" w:rsidP="001B7F47">
      <w:pPr>
        <w:pStyle w:val="Heading5"/>
        <w:jc w:val="left"/>
        <w:rPr>
          <w:rFonts w:hint="cs"/>
          <w:sz w:val="24"/>
          <w:rtl/>
        </w:rPr>
      </w:pPr>
    </w:p>
    <w:p w14:paraId="6F2E1F64" w14:textId="77777777" w:rsidR="001B7F47" w:rsidRPr="001B7F47" w:rsidRDefault="001B7F47" w:rsidP="001B7F47">
      <w:pPr>
        <w:bidi/>
        <w:rPr>
          <w:rFonts w:cs="David" w:hint="cs"/>
          <w:rtl/>
        </w:rPr>
      </w:pPr>
      <w:r w:rsidRPr="001B7F47">
        <w:rPr>
          <w:rFonts w:cs="David" w:hint="cs"/>
          <w:rtl/>
        </w:rPr>
        <w:tab/>
        <w:t xml:space="preserve"> בוא נתחיל עם השלב הזה. </w:t>
      </w:r>
    </w:p>
    <w:p w14:paraId="57772D2C" w14:textId="77777777" w:rsidR="001B7F47" w:rsidRPr="001B7F47" w:rsidRDefault="001B7F47" w:rsidP="001B7F47">
      <w:pPr>
        <w:bidi/>
        <w:rPr>
          <w:rFonts w:cs="David" w:hint="cs"/>
          <w:rtl/>
        </w:rPr>
      </w:pPr>
    </w:p>
    <w:p w14:paraId="120CD5EA" w14:textId="77777777" w:rsidR="001B7F47" w:rsidRPr="001B7F47" w:rsidRDefault="001B7F47" w:rsidP="001B7F47">
      <w:pPr>
        <w:bidi/>
        <w:rPr>
          <w:rFonts w:cs="David" w:hint="cs"/>
          <w:rtl/>
        </w:rPr>
      </w:pPr>
      <w:r w:rsidRPr="001B7F47">
        <w:rPr>
          <w:rFonts w:cs="David" w:hint="cs"/>
          <w:u w:val="single"/>
          <w:rtl/>
        </w:rPr>
        <w:t>ראובן ריבלין:</w:t>
      </w:r>
    </w:p>
    <w:p w14:paraId="11773F30" w14:textId="77777777" w:rsidR="001B7F47" w:rsidRPr="001B7F47" w:rsidRDefault="001B7F47" w:rsidP="001B7F47">
      <w:pPr>
        <w:bidi/>
        <w:rPr>
          <w:rFonts w:cs="David" w:hint="cs"/>
          <w:rtl/>
        </w:rPr>
      </w:pPr>
    </w:p>
    <w:p w14:paraId="26BFCB5D" w14:textId="77777777" w:rsidR="001B7F47" w:rsidRPr="001B7F47" w:rsidRDefault="001B7F47" w:rsidP="001B7F47">
      <w:pPr>
        <w:bidi/>
        <w:rPr>
          <w:rFonts w:cs="David" w:hint="cs"/>
          <w:rtl/>
        </w:rPr>
      </w:pPr>
      <w:r w:rsidRPr="001B7F47">
        <w:rPr>
          <w:rFonts w:cs="David" w:hint="cs"/>
          <w:rtl/>
        </w:rPr>
        <w:tab/>
        <w:t xml:space="preserve"> 60 שנה לא הצלחנו לעשות חוקה לישראל, נבוא ונאמר שבעניין מסוים תחול חוקה. הכנסת צריכה לקבוע בעניין זה. בפרלמנטים רבים בעולם יש ועדת קוורום. למשל ועדת הכנסת קבעה קוורום לגבי נושאים מרכזיים. יש פה עניין שהולך לאורך כל הקו, לא אומרים שדורשים קוורום רק לזמן מלחמה. אני לא רוצה להעמיד מכשול בפניך. ההצעה שלך היא הצעה ראויה לדיון באופן כללי, לומר שבכל מקום שבו חברי כנסת דרשו איזשהו כינוס או איזשהו דיון, למשל לפי סעיף 86, הם יחויבו להיות נוכחים. </w:t>
      </w:r>
    </w:p>
    <w:p w14:paraId="26E967BC" w14:textId="77777777" w:rsidR="001B7F47" w:rsidRPr="001B7F47" w:rsidRDefault="001B7F47" w:rsidP="001B7F47">
      <w:pPr>
        <w:bidi/>
        <w:rPr>
          <w:rFonts w:cs="David" w:hint="cs"/>
          <w:rtl/>
        </w:rPr>
      </w:pPr>
    </w:p>
    <w:p w14:paraId="633D4C92" w14:textId="77777777" w:rsidR="001B7F47" w:rsidRPr="001B7F47" w:rsidRDefault="001B7F47" w:rsidP="001B7F47">
      <w:pPr>
        <w:bidi/>
        <w:rPr>
          <w:rFonts w:cs="David" w:hint="cs"/>
          <w:u w:val="single"/>
          <w:rtl/>
        </w:rPr>
      </w:pPr>
      <w:r w:rsidRPr="001B7F47">
        <w:rPr>
          <w:rFonts w:cs="David" w:hint="cs"/>
          <w:u w:val="single"/>
          <w:rtl/>
        </w:rPr>
        <w:t>איל ינון:</w:t>
      </w:r>
    </w:p>
    <w:p w14:paraId="41AF5C7F" w14:textId="77777777" w:rsidR="001B7F47" w:rsidRPr="001B7F47" w:rsidRDefault="001B7F47" w:rsidP="001B7F47">
      <w:pPr>
        <w:bidi/>
        <w:rPr>
          <w:rFonts w:cs="David" w:hint="cs"/>
          <w:rtl/>
        </w:rPr>
      </w:pPr>
    </w:p>
    <w:p w14:paraId="7F7C5DB5" w14:textId="77777777" w:rsidR="001B7F47" w:rsidRPr="001B7F47" w:rsidRDefault="001B7F47" w:rsidP="001B7F47">
      <w:pPr>
        <w:bidi/>
        <w:rPr>
          <w:rFonts w:cs="David" w:hint="cs"/>
          <w:rtl/>
        </w:rPr>
      </w:pPr>
      <w:r w:rsidRPr="001B7F47">
        <w:rPr>
          <w:rFonts w:cs="David" w:hint="cs"/>
          <w:rtl/>
        </w:rPr>
        <w:tab/>
        <w:t xml:space="preserve">אגב, מגישים בקשה להצבעה שמית, קוראים את השמות והם לא נוכחים. </w:t>
      </w:r>
    </w:p>
    <w:p w14:paraId="6123E655" w14:textId="77777777" w:rsidR="001B7F47" w:rsidRPr="001B7F47" w:rsidRDefault="001B7F47" w:rsidP="001B7F47">
      <w:pPr>
        <w:bidi/>
        <w:rPr>
          <w:rFonts w:cs="David" w:hint="cs"/>
          <w:rtl/>
        </w:rPr>
      </w:pPr>
    </w:p>
    <w:p w14:paraId="39483534" w14:textId="77777777" w:rsidR="001B7F47" w:rsidRPr="001B7F47" w:rsidRDefault="001B7F47" w:rsidP="001B7F47">
      <w:pPr>
        <w:bidi/>
        <w:rPr>
          <w:rFonts w:cs="David" w:hint="cs"/>
          <w:rtl/>
        </w:rPr>
      </w:pPr>
      <w:r w:rsidRPr="001B7F47">
        <w:rPr>
          <w:rFonts w:cs="David" w:hint="cs"/>
          <w:u w:val="single"/>
          <w:rtl/>
        </w:rPr>
        <w:t>ראובן ריבלין:</w:t>
      </w:r>
    </w:p>
    <w:p w14:paraId="222DDC11" w14:textId="77777777" w:rsidR="001B7F47" w:rsidRPr="001B7F47" w:rsidRDefault="001B7F47" w:rsidP="001B7F47">
      <w:pPr>
        <w:bidi/>
        <w:rPr>
          <w:rFonts w:cs="David" w:hint="cs"/>
          <w:rtl/>
        </w:rPr>
      </w:pPr>
    </w:p>
    <w:p w14:paraId="5460394A" w14:textId="77777777" w:rsidR="001B7F47" w:rsidRPr="001B7F47" w:rsidRDefault="001B7F47" w:rsidP="001B7F47">
      <w:pPr>
        <w:bidi/>
        <w:rPr>
          <w:rFonts w:cs="David" w:hint="cs"/>
          <w:rtl/>
        </w:rPr>
      </w:pPr>
      <w:r w:rsidRPr="001B7F47">
        <w:rPr>
          <w:rFonts w:cs="David" w:hint="cs"/>
          <w:rtl/>
        </w:rPr>
        <w:tab/>
        <w:t xml:space="preserve"> אם חתמתי שאני רוצה הצבעה שמית ואני לא נוכח, זאת יריקה בפרצוף של עצמי. </w:t>
      </w:r>
    </w:p>
    <w:p w14:paraId="0A829FCE" w14:textId="77777777" w:rsidR="001B7F47" w:rsidRPr="001B7F47" w:rsidRDefault="001B7F47" w:rsidP="001B7F47">
      <w:pPr>
        <w:bidi/>
        <w:rPr>
          <w:rFonts w:cs="David" w:hint="cs"/>
          <w:rtl/>
        </w:rPr>
      </w:pPr>
    </w:p>
    <w:p w14:paraId="50396618" w14:textId="77777777" w:rsidR="001B7F47" w:rsidRPr="001B7F47" w:rsidRDefault="001B7F47" w:rsidP="001B7F47">
      <w:pPr>
        <w:pStyle w:val="Heading5"/>
        <w:jc w:val="left"/>
        <w:rPr>
          <w:rFonts w:hint="cs"/>
          <w:sz w:val="24"/>
          <w:rtl/>
        </w:rPr>
      </w:pPr>
      <w:r w:rsidRPr="001B7F47">
        <w:rPr>
          <w:rFonts w:hint="cs"/>
          <w:sz w:val="24"/>
          <w:u w:val="single"/>
          <w:rtl/>
        </w:rPr>
        <w:t>יצחק זיו:</w:t>
      </w:r>
    </w:p>
    <w:p w14:paraId="450E92C4" w14:textId="77777777" w:rsidR="001B7F47" w:rsidRPr="001B7F47" w:rsidRDefault="001B7F47" w:rsidP="001B7F47">
      <w:pPr>
        <w:pStyle w:val="Heading5"/>
        <w:jc w:val="left"/>
        <w:rPr>
          <w:rFonts w:hint="cs"/>
          <w:sz w:val="24"/>
          <w:rtl/>
        </w:rPr>
      </w:pPr>
    </w:p>
    <w:p w14:paraId="5B214032" w14:textId="77777777" w:rsidR="001B7F47" w:rsidRPr="001B7F47" w:rsidRDefault="001B7F47" w:rsidP="001B7F47">
      <w:pPr>
        <w:bidi/>
        <w:rPr>
          <w:rFonts w:cs="David" w:hint="cs"/>
          <w:rtl/>
        </w:rPr>
      </w:pPr>
      <w:r w:rsidRPr="001B7F47">
        <w:rPr>
          <w:rFonts w:cs="David" w:hint="cs"/>
          <w:rtl/>
        </w:rPr>
        <w:tab/>
        <w:t xml:space="preserve"> אתמול מאה אנשים שאלו שאילתות, 95 לא היו. </w:t>
      </w:r>
    </w:p>
    <w:p w14:paraId="25A89396" w14:textId="77777777" w:rsidR="001B7F47" w:rsidRPr="001B7F47" w:rsidRDefault="001B7F47" w:rsidP="001B7F47">
      <w:pPr>
        <w:bidi/>
        <w:rPr>
          <w:rFonts w:cs="David" w:hint="cs"/>
          <w:rtl/>
        </w:rPr>
      </w:pPr>
    </w:p>
    <w:p w14:paraId="4F3297AA" w14:textId="77777777" w:rsidR="001B7F47" w:rsidRPr="001B7F47" w:rsidRDefault="001B7F47" w:rsidP="001B7F47">
      <w:pPr>
        <w:bidi/>
        <w:rPr>
          <w:rFonts w:cs="David" w:hint="cs"/>
          <w:rtl/>
        </w:rPr>
      </w:pPr>
      <w:r w:rsidRPr="001B7F47">
        <w:rPr>
          <w:rFonts w:cs="David" w:hint="cs"/>
          <w:u w:val="single"/>
          <w:rtl/>
        </w:rPr>
        <w:t xml:space="preserve">ירדנה </w:t>
      </w:r>
      <w:proofErr w:type="spellStart"/>
      <w:r w:rsidRPr="001B7F47">
        <w:rPr>
          <w:rFonts w:cs="David" w:hint="cs"/>
          <w:u w:val="single"/>
          <w:rtl/>
        </w:rPr>
        <w:t>מלר</w:t>
      </w:r>
      <w:proofErr w:type="spellEnd"/>
      <w:r w:rsidRPr="001B7F47">
        <w:rPr>
          <w:rFonts w:cs="David" w:hint="cs"/>
          <w:u w:val="single"/>
          <w:rtl/>
        </w:rPr>
        <w:t>-הורוביץ:</w:t>
      </w:r>
    </w:p>
    <w:p w14:paraId="62F13B1C" w14:textId="77777777" w:rsidR="001B7F47" w:rsidRPr="001B7F47" w:rsidRDefault="001B7F47" w:rsidP="001B7F47">
      <w:pPr>
        <w:bidi/>
        <w:rPr>
          <w:rFonts w:cs="David" w:hint="cs"/>
          <w:rtl/>
        </w:rPr>
      </w:pPr>
    </w:p>
    <w:p w14:paraId="5B757FA8" w14:textId="77777777" w:rsidR="001B7F47" w:rsidRPr="001B7F47" w:rsidRDefault="001B7F47" w:rsidP="001B7F47">
      <w:pPr>
        <w:bidi/>
        <w:rPr>
          <w:rFonts w:cs="David" w:hint="cs"/>
          <w:rtl/>
        </w:rPr>
      </w:pPr>
      <w:r w:rsidRPr="001B7F47">
        <w:rPr>
          <w:rFonts w:cs="David" w:hint="cs"/>
          <w:rtl/>
        </w:rPr>
        <w:tab/>
        <w:t xml:space="preserve"> היו שם 200 תשובות לשאילתות, ויכול להיות שזאת היתה מחאה של חברי כנסת שהגישו שאילתא בנובמבר 2006 וקיבלו אותה רק אתמול. </w:t>
      </w:r>
    </w:p>
    <w:p w14:paraId="45AF2BBE" w14:textId="77777777" w:rsidR="001B7F47" w:rsidRPr="001B7F47" w:rsidRDefault="001B7F47" w:rsidP="001B7F47">
      <w:pPr>
        <w:bidi/>
        <w:rPr>
          <w:rFonts w:cs="David" w:hint="cs"/>
          <w:rtl/>
        </w:rPr>
      </w:pPr>
    </w:p>
    <w:p w14:paraId="6C2DFE73" w14:textId="77777777" w:rsidR="001B7F47" w:rsidRPr="001B7F47" w:rsidRDefault="001B7F47" w:rsidP="001B7F47">
      <w:pPr>
        <w:bidi/>
        <w:rPr>
          <w:rFonts w:cs="David" w:hint="cs"/>
          <w:rtl/>
        </w:rPr>
      </w:pPr>
      <w:r w:rsidRPr="001B7F47">
        <w:rPr>
          <w:rFonts w:cs="David" w:hint="cs"/>
          <w:u w:val="single"/>
          <w:rtl/>
        </w:rPr>
        <w:t>ראובן ריבלין:</w:t>
      </w:r>
    </w:p>
    <w:p w14:paraId="3B87673B" w14:textId="77777777" w:rsidR="001B7F47" w:rsidRPr="001B7F47" w:rsidRDefault="001B7F47" w:rsidP="001B7F47">
      <w:pPr>
        <w:bidi/>
        <w:rPr>
          <w:rFonts w:cs="David" w:hint="cs"/>
          <w:rtl/>
        </w:rPr>
      </w:pPr>
    </w:p>
    <w:p w14:paraId="54901A2C" w14:textId="77777777" w:rsidR="001B7F47" w:rsidRPr="001B7F47" w:rsidRDefault="001B7F47" w:rsidP="001B7F47">
      <w:pPr>
        <w:bidi/>
        <w:rPr>
          <w:rFonts w:cs="David" w:hint="cs"/>
          <w:rtl/>
        </w:rPr>
      </w:pPr>
      <w:r w:rsidRPr="001B7F47">
        <w:rPr>
          <w:rFonts w:cs="David" w:hint="cs"/>
          <w:rtl/>
        </w:rPr>
        <w:tab/>
        <w:t xml:space="preserve"> פעם חברי הכנסת יכלו לעבוד בעבודה נוספת. מרגע שחברי הכנסת לא יכלו לעבוד בעבודה נוספת, הם כמעט ולא נוכחים בבניין. </w:t>
      </w:r>
    </w:p>
    <w:p w14:paraId="3748FEB9" w14:textId="77777777" w:rsidR="001B7F47" w:rsidRPr="001B7F47" w:rsidRDefault="001B7F47" w:rsidP="001B7F47">
      <w:pPr>
        <w:bidi/>
        <w:rPr>
          <w:rFonts w:cs="David" w:hint="cs"/>
          <w:rtl/>
        </w:rPr>
      </w:pPr>
    </w:p>
    <w:p w14:paraId="0660D8E6" w14:textId="77777777" w:rsidR="001B7F47" w:rsidRPr="001B7F47" w:rsidRDefault="001B7F47" w:rsidP="001B7F47">
      <w:pPr>
        <w:bidi/>
        <w:rPr>
          <w:rFonts w:cs="David" w:hint="cs"/>
          <w:u w:val="single"/>
          <w:rtl/>
        </w:rPr>
      </w:pPr>
      <w:r w:rsidRPr="001B7F47">
        <w:rPr>
          <w:rFonts w:cs="David" w:hint="cs"/>
          <w:u w:val="single"/>
          <w:rtl/>
        </w:rPr>
        <w:t xml:space="preserve">רונית </w:t>
      </w:r>
      <w:proofErr w:type="spellStart"/>
      <w:r w:rsidRPr="001B7F47">
        <w:rPr>
          <w:rFonts w:cs="David" w:hint="cs"/>
          <w:u w:val="single"/>
          <w:rtl/>
        </w:rPr>
        <w:t>חייקין</w:t>
      </w:r>
      <w:proofErr w:type="spellEnd"/>
      <w:r w:rsidRPr="001B7F47">
        <w:rPr>
          <w:rFonts w:cs="David" w:hint="cs"/>
          <w:u w:val="single"/>
          <w:rtl/>
        </w:rPr>
        <w:t>-</w:t>
      </w:r>
      <w:proofErr w:type="spellStart"/>
      <w:r w:rsidRPr="001B7F47">
        <w:rPr>
          <w:rFonts w:cs="David" w:hint="cs"/>
          <w:u w:val="single"/>
          <w:rtl/>
        </w:rPr>
        <w:t>יעקבי</w:t>
      </w:r>
      <w:proofErr w:type="spellEnd"/>
      <w:r w:rsidRPr="001B7F47">
        <w:rPr>
          <w:rFonts w:cs="David" w:hint="cs"/>
          <w:u w:val="single"/>
          <w:rtl/>
        </w:rPr>
        <w:t>:</w:t>
      </w:r>
    </w:p>
    <w:p w14:paraId="4C6DB34A" w14:textId="77777777" w:rsidR="001B7F47" w:rsidRPr="001B7F47" w:rsidRDefault="001B7F47" w:rsidP="001B7F47">
      <w:pPr>
        <w:bidi/>
        <w:rPr>
          <w:rFonts w:cs="David" w:hint="cs"/>
          <w:u w:val="single"/>
          <w:rtl/>
        </w:rPr>
      </w:pPr>
    </w:p>
    <w:p w14:paraId="2783FF84" w14:textId="77777777" w:rsidR="001B7F47" w:rsidRPr="001B7F47" w:rsidRDefault="001B7F47" w:rsidP="001B7F47">
      <w:pPr>
        <w:bidi/>
        <w:rPr>
          <w:rFonts w:cs="David" w:hint="cs"/>
          <w:rtl/>
        </w:rPr>
      </w:pPr>
      <w:r w:rsidRPr="001B7F47">
        <w:rPr>
          <w:rFonts w:cs="David" w:hint="cs"/>
          <w:rtl/>
        </w:rPr>
        <w:tab/>
        <w:t xml:space="preserve">נניח שחבר הכנסת חתם, וכשהוא חתם הוא היה בארץ. שיקול דעת של יושבת-ראש הכנסת מתי לקבוע את הישיבה, ובמועד שבו היא קבעה את הישיבה הוא היה בחו"ל. זה נימוק אחד למה זה לא מסתדר. </w:t>
      </w:r>
    </w:p>
    <w:p w14:paraId="0DEE386F" w14:textId="77777777" w:rsidR="001B7F47" w:rsidRPr="001B7F47" w:rsidRDefault="001B7F47" w:rsidP="001B7F47">
      <w:pPr>
        <w:bidi/>
        <w:rPr>
          <w:rFonts w:cs="David" w:hint="cs"/>
          <w:rtl/>
        </w:rPr>
      </w:pPr>
    </w:p>
    <w:p w14:paraId="06F7A6C3" w14:textId="77777777" w:rsidR="001B7F47" w:rsidRPr="001B7F47" w:rsidRDefault="001B7F47" w:rsidP="001B7F47">
      <w:pPr>
        <w:bidi/>
        <w:rPr>
          <w:rFonts w:cs="David" w:hint="cs"/>
          <w:rtl/>
        </w:rPr>
      </w:pPr>
      <w:r w:rsidRPr="001B7F47">
        <w:rPr>
          <w:rFonts w:cs="David" w:hint="cs"/>
          <w:u w:val="single"/>
          <w:rtl/>
        </w:rPr>
        <w:t>היו"ר דוד טל:</w:t>
      </w:r>
    </w:p>
    <w:p w14:paraId="65C52F4D" w14:textId="77777777" w:rsidR="001B7F47" w:rsidRPr="001B7F47" w:rsidRDefault="001B7F47" w:rsidP="001B7F47">
      <w:pPr>
        <w:bidi/>
        <w:rPr>
          <w:rFonts w:cs="David" w:hint="cs"/>
          <w:rtl/>
        </w:rPr>
      </w:pPr>
    </w:p>
    <w:p w14:paraId="58B47A1B" w14:textId="77777777" w:rsidR="001B7F47" w:rsidRPr="001B7F47" w:rsidRDefault="001B7F47" w:rsidP="001B7F47">
      <w:pPr>
        <w:bidi/>
        <w:rPr>
          <w:rFonts w:cs="David" w:hint="cs"/>
          <w:rtl/>
        </w:rPr>
      </w:pPr>
      <w:r w:rsidRPr="001B7F47">
        <w:rPr>
          <w:rFonts w:cs="David" w:hint="cs"/>
          <w:rtl/>
        </w:rPr>
        <w:tab/>
        <w:t xml:space="preserve">נימוק רציני. </w:t>
      </w:r>
    </w:p>
    <w:p w14:paraId="1EBD558C" w14:textId="77777777" w:rsidR="001B7F47" w:rsidRPr="001B7F47" w:rsidRDefault="001B7F47" w:rsidP="001B7F47">
      <w:pPr>
        <w:bidi/>
        <w:rPr>
          <w:rFonts w:cs="David" w:hint="cs"/>
          <w:rtl/>
        </w:rPr>
      </w:pPr>
    </w:p>
    <w:p w14:paraId="60879960" w14:textId="77777777" w:rsidR="001B7F47" w:rsidRPr="001B7F47" w:rsidRDefault="001B7F47" w:rsidP="001B7F47">
      <w:pPr>
        <w:bidi/>
        <w:rPr>
          <w:rFonts w:cs="David" w:hint="cs"/>
          <w:u w:val="single"/>
          <w:rtl/>
        </w:rPr>
      </w:pPr>
      <w:r w:rsidRPr="001B7F47">
        <w:rPr>
          <w:rFonts w:cs="David" w:hint="cs"/>
          <w:u w:val="single"/>
          <w:rtl/>
        </w:rPr>
        <w:t xml:space="preserve">רונית </w:t>
      </w:r>
      <w:proofErr w:type="spellStart"/>
      <w:r w:rsidRPr="001B7F47">
        <w:rPr>
          <w:rFonts w:cs="David" w:hint="cs"/>
          <w:u w:val="single"/>
          <w:rtl/>
        </w:rPr>
        <w:t>חייקין</w:t>
      </w:r>
      <w:proofErr w:type="spellEnd"/>
      <w:r w:rsidRPr="001B7F47">
        <w:rPr>
          <w:rFonts w:cs="David" w:hint="cs"/>
          <w:u w:val="single"/>
          <w:rtl/>
        </w:rPr>
        <w:t>-</w:t>
      </w:r>
      <w:proofErr w:type="spellStart"/>
      <w:r w:rsidRPr="001B7F47">
        <w:rPr>
          <w:rFonts w:cs="David" w:hint="cs"/>
          <w:u w:val="single"/>
          <w:rtl/>
        </w:rPr>
        <w:t>יעקבי</w:t>
      </w:r>
      <w:proofErr w:type="spellEnd"/>
      <w:r w:rsidRPr="001B7F47">
        <w:rPr>
          <w:rFonts w:cs="David" w:hint="cs"/>
          <w:u w:val="single"/>
          <w:rtl/>
        </w:rPr>
        <w:t>:</w:t>
      </w:r>
    </w:p>
    <w:p w14:paraId="4D13D695" w14:textId="77777777" w:rsidR="001B7F47" w:rsidRPr="001B7F47" w:rsidRDefault="001B7F47" w:rsidP="001B7F47">
      <w:pPr>
        <w:bidi/>
        <w:rPr>
          <w:rFonts w:cs="David" w:hint="cs"/>
          <w:u w:val="single"/>
          <w:rtl/>
        </w:rPr>
      </w:pPr>
    </w:p>
    <w:p w14:paraId="0D1C02C0" w14:textId="77777777" w:rsidR="001B7F47" w:rsidRPr="001B7F47" w:rsidRDefault="001B7F47" w:rsidP="001B7F47">
      <w:pPr>
        <w:bidi/>
        <w:rPr>
          <w:rFonts w:cs="David" w:hint="cs"/>
          <w:rtl/>
        </w:rPr>
      </w:pPr>
      <w:r w:rsidRPr="001B7F47">
        <w:rPr>
          <w:rFonts w:cs="David" w:hint="cs"/>
          <w:rtl/>
        </w:rPr>
        <w:tab/>
        <w:t>נימוק שני, יש כינוס לא של 25 חברי כנסת, יש כינוס ממשלה. האם אתה מחייב את הממשלה שכל השרים יבואו?</w:t>
      </w:r>
    </w:p>
    <w:p w14:paraId="06A23374" w14:textId="77777777" w:rsidR="001B7F47" w:rsidRPr="001B7F47" w:rsidRDefault="001B7F47" w:rsidP="001B7F47">
      <w:pPr>
        <w:bidi/>
        <w:rPr>
          <w:rFonts w:cs="David" w:hint="cs"/>
          <w:rtl/>
        </w:rPr>
      </w:pPr>
    </w:p>
    <w:p w14:paraId="179CA95B" w14:textId="77777777" w:rsidR="001B7F47" w:rsidRPr="001B7F47" w:rsidRDefault="001B7F47" w:rsidP="001B7F47">
      <w:pPr>
        <w:bidi/>
        <w:rPr>
          <w:rFonts w:cs="David" w:hint="cs"/>
          <w:rtl/>
        </w:rPr>
      </w:pPr>
      <w:r w:rsidRPr="001B7F47">
        <w:rPr>
          <w:rFonts w:cs="David" w:hint="cs"/>
          <w:u w:val="single"/>
          <w:rtl/>
        </w:rPr>
        <w:t>ראובן ריבלין:</w:t>
      </w:r>
    </w:p>
    <w:p w14:paraId="7019D515" w14:textId="77777777" w:rsidR="001B7F47" w:rsidRPr="001B7F47" w:rsidRDefault="001B7F47" w:rsidP="001B7F47">
      <w:pPr>
        <w:bidi/>
        <w:rPr>
          <w:rFonts w:cs="David" w:hint="cs"/>
          <w:rtl/>
        </w:rPr>
      </w:pPr>
    </w:p>
    <w:p w14:paraId="2A107C58" w14:textId="77777777" w:rsidR="001B7F47" w:rsidRPr="001B7F47" w:rsidRDefault="001B7F47" w:rsidP="001B7F47">
      <w:pPr>
        <w:bidi/>
        <w:rPr>
          <w:rFonts w:cs="David" w:hint="cs"/>
          <w:rtl/>
        </w:rPr>
      </w:pPr>
      <w:r w:rsidRPr="001B7F47">
        <w:rPr>
          <w:rFonts w:cs="David" w:hint="cs"/>
          <w:rtl/>
        </w:rPr>
        <w:tab/>
        <w:t xml:space="preserve"> אנחנו לא אחראים על הממשלה. </w:t>
      </w:r>
    </w:p>
    <w:p w14:paraId="557EFD3B" w14:textId="77777777" w:rsidR="001B7F47" w:rsidRPr="001B7F47" w:rsidRDefault="001B7F47" w:rsidP="001B7F47">
      <w:pPr>
        <w:bidi/>
        <w:rPr>
          <w:rFonts w:cs="David" w:hint="cs"/>
          <w:rtl/>
        </w:rPr>
      </w:pPr>
    </w:p>
    <w:p w14:paraId="03C5A24B" w14:textId="77777777" w:rsidR="001B7F47" w:rsidRPr="001B7F47" w:rsidRDefault="001B7F47" w:rsidP="001B7F47">
      <w:pPr>
        <w:bidi/>
        <w:rPr>
          <w:rFonts w:cs="David" w:hint="cs"/>
          <w:rtl/>
        </w:rPr>
      </w:pPr>
      <w:r w:rsidRPr="001B7F47">
        <w:rPr>
          <w:rFonts w:cs="David" w:hint="cs"/>
          <w:u w:val="single"/>
          <w:rtl/>
        </w:rPr>
        <w:t>היו"ר דוד טל:</w:t>
      </w:r>
    </w:p>
    <w:p w14:paraId="4FEFD343" w14:textId="77777777" w:rsidR="001B7F47" w:rsidRPr="001B7F47" w:rsidRDefault="001B7F47" w:rsidP="001B7F47">
      <w:pPr>
        <w:bidi/>
        <w:rPr>
          <w:rFonts w:cs="David" w:hint="cs"/>
          <w:rtl/>
        </w:rPr>
      </w:pPr>
    </w:p>
    <w:p w14:paraId="3E889E23" w14:textId="77777777" w:rsidR="001B7F47" w:rsidRPr="001B7F47" w:rsidRDefault="001B7F47" w:rsidP="001B7F47">
      <w:pPr>
        <w:bidi/>
        <w:rPr>
          <w:rFonts w:cs="David" w:hint="cs"/>
          <w:rtl/>
        </w:rPr>
      </w:pPr>
      <w:r w:rsidRPr="001B7F47">
        <w:rPr>
          <w:rFonts w:cs="David" w:hint="cs"/>
          <w:rtl/>
        </w:rPr>
        <w:tab/>
        <w:t xml:space="preserve"> אנחנו רוצים להפריד בין הרשויות, הם בשלהם ואנחנו בשלנו. </w:t>
      </w:r>
    </w:p>
    <w:p w14:paraId="1A2774AA" w14:textId="77777777" w:rsidR="001B7F47" w:rsidRPr="001B7F47" w:rsidRDefault="001B7F47" w:rsidP="001B7F47">
      <w:pPr>
        <w:bidi/>
        <w:rPr>
          <w:rFonts w:cs="David" w:hint="cs"/>
          <w:rtl/>
        </w:rPr>
      </w:pPr>
    </w:p>
    <w:p w14:paraId="76B37053" w14:textId="77777777" w:rsidR="001B7F47" w:rsidRPr="001B7F47" w:rsidRDefault="001B7F47" w:rsidP="001B7F47">
      <w:pPr>
        <w:bidi/>
        <w:rPr>
          <w:rFonts w:cs="David" w:hint="cs"/>
          <w:rtl/>
        </w:rPr>
      </w:pPr>
      <w:r w:rsidRPr="001B7F47">
        <w:rPr>
          <w:rFonts w:cs="David" w:hint="cs"/>
          <w:u w:val="single"/>
          <w:rtl/>
        </w:rPr>
        <w:t>ראובן ריבלין:</w:t>
      </w:r>
    </w:p>
    <w:p w14:paraId="5CE926CC" w14:textId="77777777" w:rsidR="001B7F47" w:rsidRPr="001B7F47" w:rsidRDefault="001B7F47" w:rsidP="001B7F47">
      <w:pPr>
        <w:bidi/>
        <w:rPr>
          <w:rFonts w:cs="David" w:hint="cs"/>
          <w:rtl/>
        </w:rPr>
      </w:pPr>
    </w:p>
    <w:p w14:paraId="778249AE" w14:textId="77777777" w:rsidR="001B7F47" w:rsidRPr="001B7F47" w:rsidRDefault="001B7F47" w:rsidP="001B7F47">
      <w:pPr>
        <w:bidi/>
        <w:rPr>
          <w:rFonts w:cs="David" w:hint="cs"/>
          <w:rtl/>
        </w:rPr>
      </w:pPr>
      <w:r w:rsidRPr="001B7F47">
        <w:rPr>
          <w:rFonts w:cs="David" w:hint="cs"/>
          <w:rtl/>
        </w:rPr>
        <w:tab/>
        <w:t xml:space="preserve">מחצית מהחברים שחתמו על ההצעה לתקן את החוק הם חברי הקואליציה. ביניהם עמי </w:t>
      </w:r>
      <w:proofErr w:type="spellStart"/>
      <w:r w:rsidRPr="001B7F47">
        <w:rPr>
          <w:rFonts w:cs="David" w:hint="cs"/>
          <w:rtl/>
        </w:rPr>
        <w:t>אילון</w:t>
      </w:r>
      <w:proofErr w:type="spellEnd"/>
      <w:r w:rsidRPr="001B7F47">
        <w:rPr>
          <w:rFonts w:cs="David" w:hint="cs"/>
          <w:rtl/>
        </w:rPr>
        <w:t xml:space="preserve">, קולט אביטל, </w:t>
      </w:r>
      <w:proofErr w:type="spellStart"/>
      <w:r w:rsidRPr="001B7F47">
        <w:rPr>
          <w:rFonts w:cs="David" w:hint="cs"/>
          <w:rtl/>
        </w:rPr>
        <w:t>רוברט</w:t>
      </w:r>
      <w:proofErr w:type="spellEnd"/>
      <w:r w:rsidRPr="001B7F47">
        <w:rPr>
          <w:rFonts w:cs="David" w:hint="cs"/>
          <w:rtl/>
        </w:rPr>
        <w:t xml:space="preserve"> </w:t>
      </w:r>
      <w:proofErr w:type="spellStart"/>
      <w:r w:rsidRPr="001B7F47">
        <w:rPr>
          <w:rFonts w:cs="David" w:hint="cs"/>
          <w:rtl/>
        </w:rPr>
        <w:t>אילטוב</w:t>
      </w:r>
      <w:proofErr w:type="spellEnd"/>
      <w:r w:rsidRPr="001B7F47">
        <w:rPr>
          <w:rFonts w:cs="David" w:hint="cs"/>
          <w:rtl/>
        </w:rPr>
        <w:t xml:space="preserve">, אלי </w:t>
      </w:r>
      <w:proofErr w:type="spellStart"/>
      <w:r w:rsidRPr="001B7F47">
        <w:rPr>
          <w:rFonts w:cs="David" w:hint="cs"/>
          <w:rtl/>
        </w:rPr>
        <w:t>אפללו</w:t>
      </w:r>
      <w:proofErr w:type="spellEnd"/>
      <w:r w:rsidRPr="001B7F47">
        <w:rPr>
          <w:rFonts w:cs="David" w:hint="cs"/>
          <w:rtl/>
        </w:rPr>
        <w:t xml:space="preserve">, שלמה </w:t>
      </w:r>
      <w:proofErr w:type="spellStart"/>
      <w:r w:rsidRPr="001B7F47">
        <w:rPr>
          <w:rFonts w:cs="David" w:hint="cs"/>
          <w:rtl/>
        </w:rPr>
        <w:t>ברזניץ</w:t>
      </w:r>
      <w:proofErr w:type="spellEnd"/>
      <w:r w:rsidRPr="001B7F47">
        <w:rPr>
          <w:rFonts w:cs="David" w:hint="cs"/>
          <w:rtl/>
        </w:rPr>
        <w:t xml:space="preserve">, גלנטי, </w:t>
      </w:r>
      <w:proofErr w:type="spellStart"/>
      <w:r w:rsidRPr="001B7F47">
        <w:rPr>
          <w:rFonts w:cs="David" w:hint="cs"/>
          <w:rtl/>
        </w:rPr>
        <w:t>גלזר</w:t>
      </w:r>
      <w:proofErr w:type="spellEnd"/>
      <w:r w:rsidRPr="001B7F47">
        <w:rPr>
          <w:rFonts w:cs="David" w:hint="cs"/>
          <w:rtl/>
        </w:rPr>
        <w:t xml:space="preserve">, </w:t>
      </w:r>
      <w:proofErr w:type="spellStart"/>
      <w:r w:rsidRPr="001B7F47">
        <w:rPr>
          <w:rFonts w:cs="David" w:hint="cs"/>
          <w:rtl/>
        </w:rPr>
        <w:t>עמירה</w:t>
      </w:r>
      <w:proofErr w:type="spellEnd"/>
      <w:r w:rsidRPr="001B7F47">
        <w:rPr>
          <w:rFonts w:cs="David" w:hint="cs"/>
          <w:rtl/>
        </w:rPr>
        <w:t xml:space="preserve"> </w:t>
      </w:r>
      <w:proofErr w:type="spellStart"/>
      <w:r w:rsidRPr="001B7F47">
        <w:rPr>
          <w:rFonts w:cs="David" w:hint="cs"/>
          <w:rtl/>
        </w:rPr>
        <w:t>דותן</w:t>
      </w:r>
      <w:proofErr w:type="spellEnd"/>
      <w:r w:rsidRPr="001B7F47">
        <w:rPr>
          <w:rFonts w:cs="David" w:hint="cs"/>
          <w:rtl/>
        </w:rPr>
        <w:t xml:space="preserve">, צחי </w:t>
      </w:r>
      <w:proofErr w:type="spellStart"/>
      <w:r w:rsidRPr="001B7F47">
        <w:rPr>
          <w:rFonts w:cs="David" w:hint="cs"/>
          <w:rtl/>
        </w:rPr>
        <w:t>הנגבי</w:t>
      </w:r>
      <w:proofErr w:type="spellEnd"/>
      <w:r w:rsidRPr="001B7F47">
        <w:rPr>
          <w:rFonts w:cs="David" w:hint="cs"/>
          <w:rtl/>
        </w:rPr>
        <w:t xml:space="preserve">, מגלי והבה, מתן וילנאי ואחרים. </w:t>
      </w:r>
    </w:p>
    <w:p w14:paraId="5C5195CA" w14:textId="77777777" w:rsidR="001B7F47" w:rsidRPr="001B7F47" w:rsidRDefault="001B7F47" w:rsidP="001B7F47">
      <w:pPr>
        <w:bidi/>
        <w:rPr>
          <w:rFonts w:cs="David" w:hint="cs"/>
          <w:rtl/>
        </w:rPr>
      </w:pPr>
    </w:p>
    <w:p w14:paraId="40EC50B5" w14:textId="77777777" w:rsidR="001B7F47" w:rsidRPr="001B7F47" w:rsidRDefault="001B7F47" w:rsidP="001B7F47">
      <w:pPr>
        <w:bidi/>
        <w:rPr>
          <w:rFonts w:cs="David" w:hint="cs"/>
          <w:rtl/>
        </w:rPr>
      </w:pPr>
      <w:r w:rsidRPr="001B7F47">
        <w:rPr>
          <w:rFonts w:cs="David" w:hint="cs"/>
          <w:u w:val="single"/>
          <w:rtl/>
        </w:rPr>
        <w:t>היו"ר דוד טל:</w:t>
      </w:r>
    </w:p>
    <w:p w14:paraId="44E0FFED" w14:textId="77777777" w:rsidR="001B7F47" w:rsidRPr="001B7F47" w:rsidRDefault="001B7F47" w:rsidP="001B7F47">
      <w:pPr>
        <w:bidi/>
        <w:rPr>
          <w:rFonts w:cs="David" w:hint="cs"/>
          <w:rtl/>
        </w:rPr>
      </w:pPr>
    </w:p>
    <w:p w14:paraId="06C70E94" w14:textId="77777777" w:rsidR="001B7F47" w:rsidRPr="001B7F47" w:rsidRDefault="001B7F47" w:rsidP="001B7F47">
      <w:pPr>
        <w:bidi/>
        <w:rPr>
          <w:rFonts w:cs="David" w:hint="cs"/>
          <w:rtl/>
        </w:rPr>
      </w:pPr>
      <w:r w:rsidRPr="001B7F47">
        <w:rPr>
          <w:rFonts w:cs="David" w:hint="cs"/>
          <w:rtl/>
        </w:rPr>
        <w:tab/>
        <w:t xml:space="preserve">חבר הכנסת ריבלין, 15 חברי כנסת מקובל עליך? אני רוצה להחיל את זה לאורך כל הדרך. חוקה לא נוכל לבנות היום, חוקי יסוד בנית לנו. זה יהיה חוק יסוד שלנו. עכשיו נתקן פה, וזה יהיה נר לרגלי הוועדה. </w:t>
      </w:r>
    </w:p>
    <w:p w14:paraId="1D86F153" w14:textId="77777777" w:rsidR="001B7F47" w:rsidRPr="001B7F47" w:rsidRDefault="001B7F47" w:rsidP="001B7F47">
      <w:pPr>
        <w:bidi/>
        <w:rPr>
          <w:rFonts w:cs="David" w:hint="cs"/>
          <w:rtl/>
        </w:rPr>
      </w:pPr>
    </w:p>
    <w:p w14:paraId="5CE4C169" w14:textId="77777777" w:rsidR="001B7F47" w:rsidRPr="001B7F47" w:rsidRDefault="001B7F47" w:rsidP="001B7F47">
      <w:pPr>
        <w:bidi/>
        <w:rPr>
          <w:rFonts w:cs="David" w:hint="cs"/>
          <w:rtl/>
        </w:rPr>
      </w:pPr>
      <w:r w:rsidRPr="001B7F47">
        <w:rPr>
          <w:rFonts w:cs="David" w:hint="cs"/>
          <w:u w:val="single"/>
          <w:rtl/>
        </w:rPr>
        <w:t>ראובן ריבלין:</w:t>
      </w:r>
    </w:p>
    <w:p w14:paraId="4EDCC531" w14:textId="77777777" w:rsidR="001B7F47" w:rsidRPr="001B7F47" w:rsidRDefault="001B7F47" w:rsidP="001B7F47">
      <w:pPr>
        <w:bidi/>
        <w:rPr>
          <w:rFonts w:cs="David" w:hint="cs"/>
          <w:rtl/>
        </w:rPr>
      </w:pPr>
    </w:p>
    <w:p w14:paraId="0685BFCC" w14:textId="77777777" w:rsidR="001B7F47" w:rsidRPr="001B7F47" w:rsidRDefault="001B7F47" w:rsidP="001B7F47">
      <w:pPr>
        <w:bidi/>
        <w:rPr>
          <w:rFonts w:cs="David" w:hint="cs"/>
          <w:rtl/>
        </w:rPr>
      </w:pPr>
      <w:r w:rsidRPr="001B7F47">
        <w:rPr>
          <w:rFonts w:cs="David" w:hint="cs"/>
          <w:rtl/>
        </w:rPr>
        <w:tab/>
        <w:t xml:space="preserve"> כל עוד לא תתקן את זה בהוראות הכלליות, הדבר יחול רק בזמן פגרה. </w:t>
      </w:r>
    </w:p>
    <w:p w14:paraId="541BA42A" w14:textId="77777777" w:rsidR="001B7F47" w:rsidRPr="001B7F47" w:rsidRDefault="001B7F47" w:rsidP="001B7F47">
      <w:pPr>
        <w:bidi/>
        <w:rPr>
          <w:rFonts w:cs="David" w:hint="cs"/>
          <w:rtl/>
        </w:rPr>
      </w:pPr>
    </w:p>
    <w:p w14:paraId="4375BBCB"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16B2411A" w14:textId="77777777" w:rsidR="001B7F47" w:rsidRPr="001B7F47" w:rsidRDefault="001B7F47" w:rsidP="001B7F47">
      <w:pPr>
        <w:bidi/>
        <w:rPr>
          <w:rFonts w:cs="David" w:hint="cs"/>
          <w:rtl/>
        </w:rPr>
      </w:pPr>
    </w:p>
    <w:p w14:paraId="4F783A91" w14:textId="77777777" w:rsidR="001B7F47" w:rsidRPr="001B7F47" w:rsidRDefault="001B7F47" w:rsidP="001B7F47">
      <w:pPr>
        <w:bidi/>
        <w:rPr>
          <w:rFonts w:cs="David" w:hint="cs"/>
          <w:rtl/>
        </w:rPr>
      </w:pPr>
      <w:r w:rsidRPr="001B7F47">
        <w:rPr>
          <w:rFonts w:cs="David" w:hint="cs"/>
          <w:rtl/>
        </w:rPr>
        <w:tab/>
        <w:t xml:space="preserve"> אבל זה יהיה גם בפגרה רגילה. </w:t>
      </w:r>
    </w:p>
    <w:p w14:paraId="526BA863" w14:textId="77777777" w:rsidR="001B7F47" w:rsidRPr="001B7F47" w:rsidRDefault="001B7F47" w:rsidP="001B7F47">
      <w:pPr>
        <w:bidi/>
        <w:rPr>
          <w:rFonts w:cs="David" w:hint="cs"/>
          <w:rtl/>
        </w:rPr>
      </w:pPr>
    </w:p>
    <w:p w14:paraId="0727C465" w14:textId="77777777" w:rsidR="001B7F47" w:rsidRPr="001B7F47" w:rsidRDefault="001B7F47" w:rsidP="001B7F47">
      <w:pPr>
        <w:bidi/>
        <w:rPr>
          <w:rFonts w:cs="David" w:hint="cs"/>
          <w:rtl/>
        </w:rPr>
      </w:pPr>
      <w:r w:rsidRPr="001B7F47">
        <w:rPr>
          <w:rFonts w:cs="David" w:hint="cs"/>
          <w:u w:val="single"/>
          <w:rtl/>
        </w:rPr>
        <w:t>ראובן ריבלין:</w:t>
      </w:r>
    </w:p>
    <w:p w14:paraId="1BA615C9" w14:textId="77777777" w:rsidR="001B7F47" w:rsidRPr="001B7F47" w:rsidRDefault="001B7F47" w:rsidP="001B7F47">
      <w:pPr>
        <w:bidi/>
        <w:rPr>
          <w:rFonts w:cs="David" w:hint="cs"/>
          <w:rtl/>
        </w:rPr>
      </w:pPr>
    </w:p>
    <w:p w14:paraId="4D9E713F" w14:textId="77777777" w:rsidR="001B7F47" w:rsidRPr="001B7F47" w:rsidRDefault="001B7F47" w:rsidP="001B7F47">
      <w:pPr>
        <w:bidi/>
        <w:rPr>
          <w:rFonts w:cs="David" w:hint="cs"/>
          <w:rtl/>
        </w:rPr>
      </w:pPr>
      <w:r w:rsidRPr="001B7F47">
        <w:rPr>
          <w:rFonts w:cs="David" w:hint="cs"/>
          <w:rtl/>
        </w:rPr>
        <w:tab/>
        <w:t xml:space="preserve"> זאת הערה נכונה לגבי כל ישיבות הכנסת. </w:t>
      </w:r>
    </w:p>
    <w:p w14:paraId="526B64B0" w14:textId="77777777" w:rsidR="001B7F47" w:rsidRPr="001B7F47" w:rsidRDefault="001B7F47" w:rsidP="001B7F47">
      <w:pPr>
        <w:bidi/>
        <w:rPr>
          <w:rFonts w:cs="David" w:hint="cs"/>
          <w:rtl/>
        </w:rPr>
      </w:pPr>
    </w:p>
    <w:p w14:paraId="7D0295DE" w14:textId="77777777" w:rsidR="001B7F47" w:rsidRPr="001B7F47" w:rsidRDefault="001B7F47" w:rsidP="001B7F47">
      <w:pPr>
        <w:bidi/>
        <w:rPr>
          <w:rFonts w:cs="David" w:hint="cs"/>
          <w:rtl/>
        </w:rPr>
      </w:pPr>
      <w:r w:rsidRPr="001B7F47">
        <w:rPr>
          <w:rFonts w:cs="David" w:hint="cs"/>
          <w:u w:val="single"/>
          <w:rtl/>
        </w:rPr>
        <w:t>היו"ר דוד טל:</w:t>
      </w:r>
    </w:p>
    <w:p w14:paraId="673C4EFF" w14:textId="77777777" w:rsidR="001B7F47" w:rsidRPr="001B7F47" w:rsidRDefault="001B7F47" w:rsidP="001B7F47">
      <w:pPr>
        <w:bidi/>
        <w:rPr>
          <w:rFonts w:cs="David" w:hint="cs"/>
          <w:rtl/>
        </w:rPr>
      </w:pPr>
    </w:p>
    <w:p w14:paraId="0FAF7577" w14:textId="77777777" w:rsidR="001B7F47" w:rsidRPr="001B7F47" w:rsidRDefault="001B7F47" w:rsidP="001B7F47">
      <w:pPr>
        <w:bidi/>
        <w:rPr>
          <w:rFonts w:cs="David" w:hint="cs"/>
          <w:rtl/>
        </w:rPr>
      </w:pPr>
      <w:r w:rsidRPr="001B7F47">
        <w:rPr>
          <w:rFonts w:cs="David" w:hint="cs"/>
          <w:rtl/>
        </w:rPr>
        <w:tab/>
        <w:t xml:space="preserve"> אני מקבל את עמדתך. אנחנו נגיש תיקון לתקנון הכנסת לגבי כל פעם שנדרש מאן </w:t>
      </w:r>
      <w:proofErr w:type="spellStart"/>
      <w:r w:rsidRPr="001B7F47">
        <w:rPr>
          <w:rFonts w:cs="David" w:hint="cs"/>
          <w:rtl/>
        </w:rPr>
        <w:t>דהוא</w:t>
      </w:r>
      <w:proofErr w:type="spellEnd"/>
      <w:r w:rsidRPr="001B7F47">
        <w:rPr>
          <w:rFonts w:cs="David" w:hint="cs"/>
          <w:rtl/>
        </w:rPr>
        <w:t xml:space="preserve"> לחתימות, יצטרכו לפחות מחצית מחברי הכנסת המגישים להיות נוכחים באולם. </w:t>
      </w:r>
    </w:p>
    <w:p w14:paraId="593A0E20" w14:textId="77777777" w:rsidR="001B7F47" w:rsidRPr="001B7F47" w:rsidRDefault="001B7F47" w:rsidP="001B7F47">
      <w:pPr>
        <w:bidi/>
        <w:rPr>
          <w:rFonts w:cs="David" w:hint="cs"/>
          <w:rtl/>
        </w:rPr>
      </w:pPr>
    </w:p>
    <w:p w14:paraId="233CCECC" w14:textId="77777777" w:rsidR="001B7F47" w:rsidRPr="001B7F47" w:rsidRDefault="001B7F47" w:rsidP="001B7F47">
      <w:pPr>
        <w:bidi/>
        <w:rPr>
          <w:rFonts w:cs="David" w:hint="cs"/>
          <w:rtl/>
        </w:rPr>
      </w:pPr>
      <w:r w:rsidRPr="001B7F47">
        <w:rPr>
          <w:rFonts w:cs="David" w:hint="cs"/>
          <w:u w:val="single"/>
          <w:rtl/>
        </w:rPr>
        <w:t>ראובן ריבלין:</w:t>
      </w:r>
    </w:p>
    <w:p w14:paraId="6ED63489" w14:textId="77777777" w:rsidR="001B7F47" w:rsidRPr="001B7F47" w:rsidRDefault="001B7F47" w:rsidP="001B7F47">
      <w:pPr>
        <w:bidi/>
        <w:rPr>
          <w:rFonts w:cs="David" w:hint="cs"/>
          <w:rtl/>
        </w:rPr>
      </w:pPr>
    </w:p>
    <w:p w14:paraId="2AAA501A" w14:textId="77777777" w:rsidR="001B7F47" w:rsidRPr="001B7F47" w:rsidRDefault="001B7F47" w:rsidP="001B7F47">
      <w:pPr>
        <w:bidi/>
        <w:rPr>
          <w:rFonts w:cs="David" w:hint="cs"/>
          <w:rtl/>
        </w:rPr>
      </w:pPr>
      <w:r w:rsidRPr="001B7F47">
        <w:rPr>
          <w:rFonts w:cs="David" w:hint="cs"/>
          <w:rtl/>
        </w:rPr>
        <w:tab/>
        <w:t xml:space="preserve"> אני חושב שזאת הצעה מצוינת שלא תעבור. </w:t>
      </w:r>
    </w:p>
    <w:p w14:paraId="62CFB150" w14:textId="77777777" w:rsidR="001B7F47" w:rsidRPr="001B7F47" w:rsidRDefault="001B7F47" w:rsidP="001B7F47">
      <w:pPr>
        <w:bidi/>
        <w:rPr>
          <w:rFonts w:cs="David" w:hint="cs"/>
          <w:rtl/>
        </w:rPr>
      </w:pPr>
      <w:r>
        <w:rPr>
          <w:rFonts w:cs="David"/>
          <w:rtl/>
        </w:rPr>
        <w:br w:type="page"/>
      </w:r>
    </w:p>
    <w:p w14:paraId="54D228EC" w14:textId="77777777" w:rsidR="001B7F47" w:rsidRPr="001B7F47" w:rsidRDefault="001B7F47" w:rsidP="001B7F47">
      <w:pPr>
        <w:bidi/>
        <w:rPr>
          <w:rFonts w:cs="David" w:hint="cs"/>
          <w:rtl/>
        </w:rPr>
      </w:pPr>
      <w:r w:rsidRPr="001B7F47">
        <w:rPr>
          <w:rFonts w:cs="David" w:hint="cs"/>
          <w:u w:val="single"/>
          <w:rtl/>
        </w:rPr>
        <w:t>היו"ר דוד טל:</w:t>
      </w:r>
    </w:p>
    <w:p w14:paraId="1D78BDED" w14:textId="77777777" w:rsidR="001B7F47" w:rsidRPr="001B7F47" w:rsidRDefault="001B7F47" w:rsidP="001B7F47">
      <w:pPr>
        <w:bidi/>
        <w:rPr>
          <w:rFonts w:cs="David" w:hint="cs"/>
          <w:rtl/>
        </w:rPr>
      </w:pPr>
    </w:p>
    <w:p w14:paraId="3C1AFEEB" w14:textId="77777777" w:rsidR="001B7F47" w:rsidRPr="001B7F47" w:rsidRDefault="001B7F47" w:rsidP="001B7F47">
      <w:pPr>
        <w:bidi/>
        <w:rPr>
          <w:rFonts w:cs="David" w:hint="cs"/>
          <w:rtl/>
        </w:rPr>
      </w:pPr>
      <w:r w:rsidRPr="001B7F47">
        <w:rPr>
          <w:rFonts w:cs="David" w:hint="cs"/>
          <w:rtl/>
        </w:rPr>
        <w:tab/>
        <w:t xml:space="preserve">אז אותם חברי כנסת שיצביעו נגד </w:t>
      </w:r>
      <w:r w:rsidRPr="001B7F47">
        <w:rPr>
          <w:rFonts w:cs="David"/>
          <w:rtl/>
        </w:rPr>
        <w:t>–</w:t>
      </w:r>
      <w:r w:rsidRPr="001B7F47">
        <w:rPr>
          <w:rFonts w:cs="David" w:hint="cs"/>
          <w:rtl/>
        </w:rPr>
        <w:t xml:space="preserve"> יידע הציבור אם כדאי לו לבחור בהם או לא.  </w:t>
      </w:r>
    </w:p>
    <w:p w14:paraId="72B264B2" w14:textId="77777777" w:rsidR="001B7F47" w:rsidRPr="001B7F47" w:rsidRDefault="001B7F47" w:rsidP="001B7F47">
      <w:pPr>
        <w:bidi/>
        <w:rPr>
          <w:rFonts w:cs="David" w:hint="cs"/>
          <w:rtl/>
        </w:rPr>
      </w:pPr>
    </w:p>
    <w:p w14:paraId="40CDED03" w14:textId="77777777" w:rsidR="001B7F47" w:rsidRPr="001B7F47" w:rsidRDefault="001B7F47" w:rsidP="001B7F47">
      <w:pPr>
        <w:bidi/>
        <w:rPr>
          <w:rFonts w:cs="David" w:hint="cs"/>
          <w:rtl/>
        </w:rPr>
      </w:pPr>
      <w:r w:rsidRPr="001B7F47">
        <w:rPr>
          <w:rFonts w:cs="David" w:hint="cs"/>
          <w:u w:val="single"/>
          <w:rtl/>
        </w:rPr>
        <w:t>ראובן ריבלין:</w:t>
      </w:r>
    </w:p>
    <w:p w14:paraId="370A58BE" w14:textId="77777777" w:rsidR="001B7F47" w:rsidRPr="001B7F47" w:rsidRDefault="001B7F47" w:rsidP="001B7F47">
      <w:pPr>
        <w:bidi/>
        <w:rPr>
          <w:rFonts w:cs="David" w:hint="cs"/>
          <w:rtl/>
        </w:rPr>
      </w:pPr>
    </w:p>
    <w:p w14:paraId="22FB43E5" w14:textId="77777777" w:rsidR="001B7F47" w:rsidRPr="001B7F47" w:rsidRDefault="001B7F47" w:rsidP="001B7F47">
      <w:pPr>
        <w:bidi/>
        <w:rPr>
          <w:rFonts w:cs="David" w:hint="cs"/>
          <w:rtl/>
        </w:rPr>
      </w:pPr>
      <w:r w:rsidRPr="001B7F47">
        <w:rPr>
          <w:rFonts w:cs="David" w:hint="cs"/>
          <w:rtl/>
        </w:rPr>
        <w:tab/>
        <w:t xml:space="preserve"> אם הייתי יודע בדיעבד מה יקרה, לא הייתי אומר את מה שאמרתי. </w:t>
      </w:r>
    </w:p>
    <w:p w14:paraId="1C687DFD" w14:textId="77777777" w:rsidR="001B7F47" w:rsidRPr="001B7F47" w:rsidRDefault="001B7F47" w:rsidP="001B7F47">
      <w:pPr>
        <w:bidi/>
        <w:rPr>
          <w:rFonts w:cs="David" w:hint="cs"/>
          <w:rtl/>
        </w:rPr>
      </w:pPr>
    </w:p>
    <w:p w14:paraId="6FB6058F" w14:textId="77777777" w:rsidR="001B7F47" w:rsidRPr="001B7F47" w:rsidRDefault="001B7F47" w:rsidP="001B7F47">
      <w:pPr>
        <w:bidi/>
        <w:rPr>
          <w:rFonts w:cs="David" w:hint="cs"/>
          <w:rtl/>
        </w:rPr>
      </w:pPr>
      <w:r w:rsidRPr="001B7F47">
        <w:rPr>
          <w:rFonts w:cs="David" w:hint="cs"/>
          <w:u w:val="single"/>
          <w:rtl/>
        </w:rPr>
        <w:t>היו"ר דוד טל:</w:t>
      </w:r>
    </w:p>
    <w:p w14:paraId="3500370F" w14:textId="77777777" w:rsidR="001B7F47" w:rsidRPr="001B7F47" w:rsidRDefault="001B7F47" w:rsidP="001B7F47">
      <w:pPr>
        <w:bidi/>
        <w:rPr>
          <w:rFonts w:cs="David" w:hint="cs"/>
          <w:rtl/>
        </w:rPr>
      </w:pPr>
    </w:p>
    <w:p w14:paraId="644D1AE1" w14:textId="77777777" w:rsidR="001B7F47" w:rsidRPr="001B7F47" w:rsidRDefault="001B7F47" w:rsidP="001B7F47">
      <w:pPr>
        <w:bidi/>
        <w:rPr>
          <w:rFonts w:cs="David" w:hint="cs"/>
          <w:rtl/>
        </w:rPr>
      </w:pPr>
      <w:r w:rsidRPr="001B7F47">
        <w:rPr>
          <w:rFonts w:cs="David" w:hint="cs"/>
          <w:rtl/>
        </w:rPr>
        <w:tab/>
        <w:t xml:space="preserve">נתקן בתקנון, והתיקון ייכנס לכאן. </w:t>
      </w:r>
    </w:p>
    <w:p w14:paraId="7D0D212C" w14:textId="77777777" w:rsidR="001B7F47" w:rsidRPr="001B7F47" w:rsidRDefault="001B7F47" w:rsidP="001B7F47">
      <w:pPr>
        <w:bidi/>
        <w:rPr>
          <w:rFonts w:cs="David" w:hint="cs"/>
          <w:rtl/>
        </w:rPr>
      </w:pPr>
    </w:p>
    <w:p w14:paraId="7BBE835A" w14:textId="77777777" w:rsidR="001B7F47" w:rsidRPr="001B7F47" w:rsidRDefault="001B7F47" w:rsidP="001B7F47">
      <w:pPr>
        <w:bidi/>
        <w:rPr>
          <w:rFonts w:cs="David" w:hint="cs"/>
          <w:rtl/>
        </w:rPr>
      </w:pPr>
      <w:r w:rsidRPr="001B7F47">
        <w:rPr>
          <w:rFonts w:cs="David" w:hint="cs"/>
          <w:u w:val="single"/>
          <w:rtl/>
        </w:rPr>
        <w:t>ראובן ריבלין:</w:t>
      </w:r>
    </w:p>
    <w:p w14:paraId="56C202F6" w14:textId="77777777" w:rsidR="001B7F47" w:rsidRPr="001B7F47" w:rsidRDefault="001B7F47" w:rsidP="001B7F47">
      <w:pPr>
        <w:bidi/>
        <w:rPr>
          <w:rFonts w:cs="David" w:hint="cs"/>
          <w:rtl/>
        </w:rPr>
      </w:pPr>
    </w:p>
    <w:p w14:paraId="6BF88D87" w14:textId="77777777" w:rsidR="001B7F47" w:rsidRPr="001B7F47" w:rsidRDefault="001B7F47" w:rsidP="001B7F47">
      <w:pPr>
        <w:bidi/>
        <w:rPr>
          <w:rFonts w:cs="David" w:hint="cs"/>
          <w:rtl/>
        </w:rPr>
      </w:pPr>
      <w:r w:rsidRPr="001B7F47">
        <w:rPr>
          <w:rFonts w:cs="David" w:hint="cs"/>
          <w:rtl/>
        </w:rPr>
        <w:tab/>
        <w:t xml:space="preserve"> אם ההצעה של חבר הכנסת זיו תבוא, שהיא הצעה ראויה לחלוטין, כל העסק ייפול רק בגלל העניין הזה. התקנות האלה הן תקנות שהן נחוצות, כי נוכחנו בצורך בהן בזמן אמת כאשר ראינו שאנחנו יוצאים לפגרה והעם כולו במלחמה בעיניו, גם אם לא הוכרזה מלחמה. </w:t>
      </w:r>
    </w:p>
    <w:p w14:paraId="395A5F0B" w14:textId="77777777" w:rsidR="001B7F47" w:rsidRPr="001B7F47" w:rsidRDefault="001B7F47" w:rsidP="001B7F47">
      <w:pPr>
        <w:bidi/>
        <w:rPr>
          <w:rFonts w:cs="David" w:hint="cs"/>
          <w:rtl/>
        </w:rPr>
      </w:pPr>
    </w:p>
    <w:p w14:paraId="5AFCEB28" w14:textId="77777777" w:rsidR="001B7F47" w:rsidRPr="001B7F47" w:rsidRDefault="001B7F47" w:rsidP="001B7F47">
      <w:pPr>
        <w:bidi/>
        <w:rPr>
          <w:rFonts w:cs="David" w:hint="cs"/>
          <w:rtl/>
        </w:rPr>
      </w:pPr>
      <w:r w:rsidRPr="001B7F47">
        <w:rPr>
          <w:rFonts w:cs="David" w:hint="cs"/>
          <w:u w:val="single"/>
          <w:rtl/>
        </w:rPr>
        <w:t>היו"ר דוד טל:</w:t>
      </w:r>
    </w:p>
    <w:p w14:paraId="33D64648" w14:textId="77777777" w:rsidR="001B7F47" w:rsidRPr="001B7F47" w:rsidRDefault="001B7F47" w:rsidP="001B7F47">
      <w:pPr>
        <w:bidi/>
        <w:rPr>
          <w:rFonts w:cs="David" w:hint="cs"/>
          <w:rtl/>
        </w:rPr>
      </w:pPr>
    </w:p>
    <w:p w14:paraId="3E530F73" w14:textId="77777777" w:rsidR="001B7F47" w:rsidRPr="001B7F47" w:rsidRDefault="001B7F47" w:rsidP="001B7F47">
      <w:pPr>
        <w:bidi/>
        <w:rPr>
          <w:rFonts w:cs="David" w:hint="cs"/>
          <w:rtl/>
        </w:rPr>
      </w:pPr>
      <w:r w:rsidRPr="001B7F47">
        <w:rPr>
          <w:rFonts w:cs="David" w:hint="cs"/>
          <w:rtl/>
        </w:rPr>
        <w:tab/>
        <w:t xml:space="preserve">כדי שלא יהיה מצב כזה, אנחנו נתקן בתקנון ואז זה יחול על כל המקרים האלה. </w:t>
      </w:r>
    </w:p>
    <w:p w14:paraId="138479B5" w14:textId="77777777" w:rsidR="001B7F47" w:rsidRPr="001B7F47" w:rsidRDefault="001B7F47" w:rsidP="001B7F47">
      <w:pPr>
        <w:bidi/>
        <w:rPr>
          <w:rFonts w:cs="David" w:hint="cs"/>
          <w:rtl/>
        </w:rPr>
      </w:pPr>
    </w:p>
    <w:p w14:paraId="5C3DE0CE" w14:textId="77777777" w:rsidR="001B7F47" w:rsidRPr="001B7F47" w:rsidRDefault="001B7F47" w:rsidP="001B7F47">
      <w:pPr>
        <w:bidi/>
        <w:rPr>
          <w:rFonts w:cs="David" w:hint="cs"/>
          <w:rtl/>
        </w:rPr>
      </w:pPr>
      <w:r w:rsidRPr="001B7F47">
        <w:rPr>
          <w:rFonts w:cs="David" w:hint="cs"/>
          <w:u w:val="single"/>
          <w:rtl/>
        </w:rPr>
        <w:t>ראובן ריבלין:</w:t>
      </w:r>
    </w:p>
    <w:p w14:paraId="4CE626B0" w14:textId="77777777" w:rsidR="001B7F47" w:rsidRPr="001B7F47" w:rsidRDefault="001B7F47" w:rsidP="001B7F47">
      <w:pPr>
        <w:bidi/>
        <w:rPr>
          <w:rFonts w:cs="David" w:hint="cs"/>
          <w:rtl/>
        </w:rPr>
      </w:pPr>
    </w:p>
    <w:p w14:paraId="3466FE56" w14:textId="77777777" w:rsidR="001B7F47" w:rsidRPr="001B7F47" w:rsidRDefault="001B7F47" w:rsidP="001B7F47">
      <w:pPr>
        <w:bidi/>
        <w:rPr>
          <w:rFonts w:cs="David" w:hint="cs"/>
          <w:rtl/>
        </w:rPr>
      </w:pPr>
      <w:r w:rsidRPr="001B7F47">
        <w:rPr>
          <w:rFonts w:cs="David" w:hint="cs"/>
          <w:rtl/>
        </w:rPr>
        <w:tab/>
        <w:t xml:space="preserve"> בבקשה. </w:t>
      </w:r>
    </w:p>
    <w:p w14:paraId="6E37FF42" w14:textId="77777777" w:rsidR="001B7F47" w:rsidRPr="001B7F47" w:rsidRDefault="001B7F47" w:rsidP="001B7F47">
      <w:pPr>
        <w:bidi/>
        <w:rPr>
          <w:rFonts w:cs="David" w:hint="cs"/>
          <w:rtl/>
        </w:rPr>
      </w:pPr>
    </w:p>
    <w:p w14:paraId="754874E5" w14:textId="77777777" w:rsidR="001B7F47" w:rsidRPr="001B7F47" w:rsidRDefault="001B7F47" w:rsidP="001B7F47">
      <w:pPr>
        <w:bidi/>
        <w:rPr>
          <w:rFonts w:cs="David" w:hint="cs"/>
          <w:rtl/>
        </w:rPr>
      </w:pPr>
      <w:r w:rsidRPr="001B7F47">
        <w:rPr>
          <w:rFonts w:cs="David" w:hint="cs"/>
          <w:u w:val="single"/>
          <w:rtl/>
        </w:rPr>
        <w:t>היו"ר דוד טל:</w:t>
      </w:r>
    </w:p>
    <w:p w14:paraId="77B96103" w14:textId="77777777" w:rsidR="001B7F47" w:rsidRPr="001B7F47" w:rsidRDefault="001B7F47" w:rsidP="001B7F47">
      <w:pPr>
        <w:bidi/>
        <w:rPr>
          <w:rFonts w:cs="David" w:hint="cs"/>
          <w:rtl/>
        </w:rPr>
      </w:pPr>
    </w:p>
    <w:p w14:paraId="1DCB989E" w14:textId="77777777" w:rsidR="001B7F47" w:rsidRPr="001B7F47" w:rsidRDefault="001B7F47" w:rsidP="001B7F47">
      <w:pPr>
        <w:bidi/>
        <w:rPr>
          <w:rFonts w:cs="David" w:hint="cs"/>
          <w:rtl/>
        </w:rPr>
      </w:pPr>
      <w:r w:rsidRPr="001B7F47">
        <w:rPr>
          <w:rFonts w:cs="David" w:hint="cs"/>
          <w:rtl/>
        </w:rPr>
        <w:tab/>
        <w:t xml:space="preserve"> סעיף 37 סעיף ג: "דרשו 61 חברי כנסת לכנס את הכנסת בתקופת הפגרה..."</w:t>
      </w:r>
    </w:p>
    <w:p w14:paraId="26AAA7DD" w14:textId="77777777" w:rsidR="001B7F47" w:rsidRPr="001B7F47" w:rsidRDefault="001B7F47" w:rsidP="001B7F47">
      <w:pPr>
        <w:bidi/>
        <w:rPr>
          <w:rFonts w:cs="David" w:hint="cs"/>
          <w:rtl/>
        </w:rPr>
      </w:pPr>
    </w:p>
    <w:p w14:paraId="7BF6812E" w14:textId="77777777" w:rsidR="001B7F47" w:rsidRPr="001B7F47" w:rsidRDefault="001B7F47" w:rsidP="001B7F47">
      <w:pPr>
        <w:bidi/>
        <w:rPr>
          <w:rFonts w:cs="David" w:hint="cs"/>
          <w:rtl/>
        </w:rPr>
      </w:pPr>
      <w:r w:rsidRPr="001B7F47">
        <w:rPr>
          <w:rFonts w:cs="David" w:hint="cs"/>
          <w:u w:val="single"/>
          <w:rtl/>
        </w:rPr>
        <w:t>ראובן ריבלין:</w:t>
      </w:r>
    </w:p>
    <w:p w14:paraId="3AC6AEE2" w14:textId="77777777" w:rsidR="001B7F47" w:rsidRPr="001B7F47" w:rsidRDefault="001B7F47" w:rsidP="001B7F47">
      <w:pPr>
        <w:bidi/>
        <w:rPr>
          <w:rFonts w:cs="David" w:hint="cs"/>
          <w:rtl/>
        </w:rPr>
      </w:pPr>
    </w:p>
    <w:p w14:paraId="732FE09A" w14:textId="77777777" w:rsidR="001B7F47" w:rsidRPr="001B7F47" w:rsidRDefault="001B7F47" w:rsidP="001B7F47">
      <w:pPr>
        <w:bidi/>
        <w:rPr>
          <w:rFonts w:cs="David" w:hint="cs"/>
          <w:rtl/>
        </w:rPr>
      </w:pPr>
      <w:r w:rsidRPr="001B7F47">
        <w:rPr>
          <w:rFonts w:cs="David" w:hint="cs"/>
          <w:rtl/>
        </w:rPr>
        <w:tab/>
        <w:t xml:space="preserve"> זאת הנחיה שיצאה מיושב-ראש הכנסת ה-16, כאשר אורי אריאל דרש לא לצאת לפגרה כאשר היה עניין של שאלות גורליות, ואני הודעתי אז בצורה חד-משמעית שאני אכנס את המליאה בפגרה. בקשר לשאלה אם יהיו הצבעות אי-אמון או לא, שהיא שאלה משפטית שלא הוכרעה עד היום, אמרתי שאקיים הצבעת אי-אמון אם 61 חברי כנסת יביעו אי-אמון בממשלה וידרשו הצבעה על הנושא. אם יש בקשה לקיים הצבעת אי-אמון בפגרה ו-61 חברי כנסת חתומים עליה, אני אקיים למרות שיש שאלה האם מקיימים אי-אמון או לא. </w:t>
      </w:r>
    </w:p>
    <w:p w14:paraId="0EC85F3F" w14:textId="77777777" w:rsidR="001B7F47" w:rsidRPr="001B7F47" w:rsidRDefault="001B7F47" w:rsidP="001B7F47">
      <w:pPr>
        <w:bidi/>
        <w:rPr>
          <w:rFonts w:cs="David" w:hint="cs"/>
          <w:rtl/>
        </w:rPr>
      </w:pPr>
    </w:p>
    <w:p w14:paraId="37FAAB8F" w14:textId="77777777" w:rsidR="001B7F47" w:rsidRPr="001B7F47" w:rsidRDefault="001B7F47" w:rsidP="001B7F47">
      <w:pPr>
        <w:bidi/>
        <w:rPr>
          <w:rFonts w:cs="David" w:hint="cs"/>
          <w:rtl/>
        </w:rPr>
      </w:pPr>
      <w:r w:rsidRPr="001B7F47">
        <w:rPr>
          <w:rFonts w:cs="David" w:hint="cs"/>
          <w:u w:val="single"/>
          <w:rtl/>
        </w:rPr>
        <w:t>היו"ר דוד טל:</w:t>
      </w:r>
    </w:p>
    <w:p w14:paraId="26946537" w14:textId="77777777" w:rsidR="001B7F47" w:rsidRPr="001B7F47" w:rsidRDefault="001B7F47" w:rsidP="001B7F47">
      <w:pPr>
        <w:bidi/>
        <w:rPr>
          <w:rFonts w:cs="David" w:hint="cs"/>
          <w:rtl/>
        </w:rPr>
      </w:pPr>
    </w:p>
    <w:p w14:paraId="25FBC7C6" w14:textId="77777777" w:rsidR="001B7F47" w:rsidRPr="001B7F47" w:rsidRDefault="001B7F47" w:rsidP="001B7F47">
      <w:pPr>
        <w:bidi/>
        <w:rPr>
          <w:rFonts w:cs="David" w:hint="cs"/>
          <w:rtl/>
        </w:rPr>
      </w:pPr>
      <w:r w:rsidRPr="001B7F47">
        <w:rPr>
          <w:rFonts w:cs="David" w:hint="cs"/>
          <w:rtl/>
        </w:rPr>
        <w:tab/>
        <w:t xml:space="preserve"> וגם שם יחול הכלל שמחציתם חייבים להיות באולם המליאה? יכול להיות מקרה של חבר כנסת שיחתום ולאחר מכן ייסע לארצות-הברית להרצות. </w:t>
      </w:r>
    </w:p>
    <w:p w14:paraId="472BB3C5" w14:textId="77777777" w:rsidR="001B7F47" w:rsidRPr="001B7F47" w:rsidRDefault="001B7F47" w:rsidP="001B7F47">
      <w:pPr>
        <w:bidi/>
        <w:rPr>
          <w:rFonts w:cs="David" w:hint="cs"/>
          <w:rtl/>
        </w:rPr>
      </w:pPr>
    </w:p>
    <w:p w14:paraId="729C7949" w14:textId="77777777" w:rsidR="001B7F47" w:rsidRPr="001B7F47" w:rsidRDefault="001B7F47" w:rsidP="001B7F47">
      <w:pPr>
        <w:bidi/>
        <w:rPr>
          <w:rFonts w:cs="David" w:hint="cs"/>
          <w:rtl/>
        </w:rPr>
      </w:pPr>
      <w:r w:rsidRPr="001B7F47">
        <w:rPr>
          <w:rFonts w:cs="David" w:hint="cs"/>
          <w:u w:val="single"/>
          <w:rtl/>
        </w:rPr>
        <w:t>ראובן ריבלין:</w:t>
      </w:r>
    </w:p>
    <w:p w14:paraId="77E5D4DC" w14:textId="77777777" w:rsidR="001B7F47" w:rsidRPr="001B7F47" w:rsidRDefault="001B7F47" w:rsidP="001B7F47">
      <w:pPr>
        <w:bidi/>
        <w:rPr>
          <w:rFonts w:cs="David" w:hint="cs"/>
          <w:rtl/>
        </w:rPr>
      </w:pPr>
    </w:p>
    <w:p w14:paraId="4723F920" w14:textId="77777777" w:rsidR="001B7F47" w:rsidRPr="001B7F47" w:rsidRDefault="001B7F47" w:rsidP="001B7F47">
      <w:pPr>
        <w:bidi/>
        <w:rPr>
          <w:rFonts w:cs="David" w:hint="cs"/>
          <w:rtl/>
        </w:rPr>
      </w:pPr>
      <w:r w:rsidRPr="001B7F47">
        <w:rPr>
          <w:rFonts w:cs="David" w:hint="cs"/>
          <w:rtl/>
        </w:rPr>
        <w:tab/>
        <w:t xml:space="preserve"> יכולים לתת לו </w:t>
      </w:r>
      <w:proofErr w:type="spellStart"/>
      <w:r w:rsidRPr="001B7F47">
        <w:rPr>
          <w:rFonts w:cs="David" w:hint="cs"/>
          <w:rtl/>
        </w:rPr>
        <w:t>מיצובישי</w:t>
      </w:r>
      <w:proofErr w:type="spellEnd"/>
      <w:r w:rsidRPr="001B7F47">
        <w:rPr>
          <w:rFonts w:cs="David" w:hint="cs"/>
          <w:rtl/>
        </w:rPr>
        <w:t xml:space="preserve">. </w:t>
      </w:r>
    </w:p>
    <w:p w14:paraId="4A192E8B" w14:textId="77777777" w:rsidR="001B7F47" w:rsidRPr="001B7F47" w:rsidRDefault="001B7F47" w:rsidP="001B7F47">
      <w:pPr>
        <w:bidi/>
        <w:rPr>
          <w:rFonts w:cs="David" w:hint="cs"/>
          <w:rtl/>
        </w:rPr>
      </w:pPr>
    </w:p>
    <w:p w14:paraId="431B763E"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0F940A02" w14:textId="77777777" w:rsidR="001B7F47" w:rsidRPr="001B7F47" w:rsidRDefault="001B7F47" w:rsidP="001B7F47">
      <w:pPr>
        <w:bidi/>
        <w:rPr>
          <w:rFonts w:cs="David" w:hint="cs"/>
          <w:rtl/>
        </w:rPr>
      </w:pPr>
    </w:p>
    <w:p w14:paraId="3D50AE44" w14:textId="77777777" w:rsidR="001B7F47" w:rsidRPr="001B7F47" w:rsidRDefault="001B7F47" w:rsidP="001B7F47">
      <w:pPr>
        <w:bidi/>
        <w:rPr>
          <w:rFonts w:cs="David" w:hint="cs"/>
          <w:rtl/>
        </w:rPr>
      </w:pPr>
      <w:r w:rsidRPr="001B7F47">
        <w:rPr>
          <w:rFonts w:cs="David" w:hint="cs"/>
          <w:rtl/>
        </w:rPr>
        <w:tab/>
        <w:t xml:space="preserve"> מדובר פה בשינוי מהותי, והוא מדבר על כל פגרה שהיא: "דרשו 61 חברי הכנסת לכנס את הכנסת בתקופת הפגרה לדיון בהצעה להביא לאי-אמון בממשלה, יקבע יו"ר הכנסת את הישיבה למועד שלא יקדם מ... </w:t>
      </w:r>
      <w:r w:rsidRPr="001B7F47">
        <w:rPr>
          <w:rFonts w:cs="David"/>
          <w:rtl/>
        </w:rPr>
        <w:t>–</w:t>
      </w:r>
      <w:r w:rsidRPr="001B7F47">
        <w:rPr>
          <w:rFonts w:cs="David" w:hint="cs"/>
          <w:rtl/>
        </w:rPr>
        <w:t xml:space="preserve"> צריך להחליט </w:t>
      </w:r>
      <w:r w:rsidRPr="001B7F47">
        <w:rPr>
          <w:rFonts w:cs="David"/>
          <w:rtl/>
        </w:rPr>
        <w:t>–</w:t>
      </w:r>
      <w:r w:rsidRPr="001B7F47">
        <w:rPr>
          <w:rFonts w:cs="David" w:hint="cs"/>
          <w:rtl/>
        </w:rPr>
        <w:t xml:space="preserve"> ולא יאוחר מ..."</w:t>
      </w:r>
    </w:p>
    <w:p w14:paraId="5B3A41BD" w14:textId="77777777" w:rsidR="001B7F47" w:rsidRPr="001B7F47" w:rsidRDefault="001B7F47" w:rsidP="001B7F47">
      <w:pPr>
        <w:bidi/>
        <w:rPr>
          <w:rFonts w:cs="David" w:hint="cs"/>
          <w:rtl/>
        </w:rPr>
      </w:pPr>
    </w:p>
    <w:p w14:paraId="64F8E419" w14:textId="77777777" w:rsidR="001B7F47" w:rsidRPr="001B7F47" w:rsidRDefault="001B7F47" w:rsidP="001B7F47">
      <w:pPr>
        <w:bidi/>
        <w:rPr>
          <w:rFonts w:cs="David" w:hint="cs"/>
          <w:rtl/>
        </w:rPr>
      </w:pPr>
      <w:r w:rsidRPr="001B7F47">
        <w:rPr>
          <w:rFonts w:cs="David" w:hint="cs"/>
          <w:u w:val="single"/>
          <w:rtl/>
        </w:rPr>
        <w:t>היו"ר דוד טל:</w:t>
      </w:r>
    </w:p>
    <w:p w14:paraId="3B537743" w14:textId="77777777" w:rsidR="001B7F47" w:rsidRPr="001B7F47" w:rsidRDefault="001B7F47" w:rsidP="001B7F47">
      <w:pPr>
        <w:bidi/>
        <w:rPr>
          <w:rFonts w:cs="David" w:hint="cs"/>
          <w:rtl/>
        </w:rPr>
      </w:pPr>
    </w:p>
    <w:p w14:paraId="0C131990" w14:textId="77777777" w:rsidR="001B7F47" w:rsidRPr="001B7F47" w:rsidRDefault="001B7F47" w:rsidP="001B7F47">
      <w:pPr>
        <w:bidi/>
        <w:rPr>
          <w:rFonts w:cs="David" w:hint="cs"/>
          <w:rtl/>
        </w:rPr>
      </w:pPr>
      <w:r w:rsidRPr="001B7F47">
        <w:rPr>
          <w:rFonts w:cs="David" w:hint="cs"/>
          <w:rtl/>
        </w:rPr>
        <w:tab/>
        <w:t xml:space="preserve"> הצעות לקביעת זמנים. </w:t>
      </w:r>
    </w:p>
    <w:p w14:paraId="53C86315" w14:textId="77777777" w:rsidR="001B7F47" w:rsidRPr="001B7F47" w:rsidRDefault="001B7F47" w:rsidP="001B7F47">
      <w:pPr>
        <w:bidi/>
        <w:rPr>
          <w:rFonts w:cs="David" w:hint="cs"/>
          <w:rtl/>
        </w:rPr>
      </w:pPr>
    </w:p>
    <w:p w14:paraId="498DF831" w14:textId="77777777" w:rsidR="001B7F47" w:rsidRPr="001B7F47" w:rsidRDefault="001B7F47" w:rsidP="001B7F47">
      <w:pPr>
        <w:bidi/>
        <w:rPr>
          <w:rFonts w:cs="David" w:hint="cs"/>
          <w:rtl/>
        </w:rPr>
      </w:pPr>
      <w:r w:rsidRPr="001B7F47">
        <w:rPr>
          <w:rFonts w:cs="David" w:hint="cs"/>
          <w:u w:val="single"/>
          <w:rtl/>
        </w:rPr>
        <w:t>ראובן ריבלין:</w:t>
      </w:r>
    </w:p>
    <w:p w14:paraId="6677484A" w14:textId="77777777" w:rsidR="001B7F47" w:rsidRPr="001B7F47" w:rsidRDefault="001B7F47" w:rsidP="001B7F47">
      <w:pPr>
        <w:bidi/>
        <w:rPr>
          <w:rFonts w:cs="David" w:hint="cs"/>
          <w:rtl/>
        </w:rPr>
      </w:pPr>
    </w:p>
    <w:p w14:paraId="091D2C95" w14:textId="77777777" w:rsidR="001B7F47" w:rsidRPr="001B7F47" w:rsidRDefault="001B7F47" w:rsidP="001B7F47">
      <w:pPr>
        <w:bidi/>
        <w:rPr>
          <w:rFonts w:cs="David" w:hint="cs"/>
          <w:rtl/>
        </w:rPr>
      </w:pPr>
      <w:r w:rsidRPr="001B7F47">
        <w:rPr>
          <w:rFonts w:cs="David" w:hint="cs"/>
          <w:rtl/>
        </w:rPr>
        <w:tab/>
        <w:t xml:space="preserve"> כל דבר שמתקבל על דעתכם. </w:t>
      </w:r>
    </w:p>
    <w:p w14:paraId="3F44009C" w14:textId="77777777" w:rsidR="001B7F47" w:rsidRPr="001B7F47" w:rsidRDefault="001B7F47" w:rsidP="001B7F47">
      <w:pPr>
        <w:bidi/>
        <w:rPr>
          <w:rFonts w:cs="David" w:hint="cs"/>
          <w:rtl/>
        </w:rPr>
      </w:pPr>
    </w:p>
    <w:p w14:paraId="2ED82828" w14:textId="77777777" w:rsidR="001B7F47" w:rsidRPr="001B7F47" w:rsidRDefault="001B7F47" w:rsidP="001B7F47">
      <w:pPr>
        <w:bidi/>
        <w:rPr>
          <w:rFonts w:cs="David" w:hint="cs"/>
          <w:rtl/>
        </w:rPr>
      </w:pPr>
      <w:r w:rsidRPr="001B7F47">
        <w:rPr>
          <w:rFonts w:cs="David" w:hint="cs"/>
          <w:u w:val="single"/>
          <w:rtl/>
        </w:rPr>
        <w:t>היו"ר דוד טל:</w:t>
      </w:r>
    </w:p>
    <w:p w14:paraId="358944F3" w14:textId="77777777" w:rsidR="001B7F47" w:rsidRPr="001B7F47" w:rsidRDefault="001B7F47" w:rsidP="001B7F47">
      <w:pPr>
        <w:bidi/>
        <w:rPr>
          <w:rFonts w:cs="David" w:hint="cs"/>
          <w:rtl/>
        </w:rPr>
      </w:pPr>
    </w:p>
    <w:p w14:paraId="6E26DD84" w14:textId="77777777" w:rsidR="001B7F47" w:rsidRPr="001B7F47" w:rsidRDefault="001B7F47" w:rsidP="001B7F47">
      <w:pPr>
        <w:bidi/>
        <w:rPr>
          <w:rFonts w:cs="David" w:hint="cs"/>
          <w:rtl/>
        </w:rPr>
      </w:pPr>
      <w:r w:rsidRPr="001B7F47">
        <w:rPr>
          <w:rFonts w:cs="David" w:hint="cs"/>
          <w:rtl/>
        </w:rPr>
        <w:tab/>
        <w:t xml:space="preserve">אני חושב שיש חובת התייעצות שלי עם יושבת-ראש הכנסת, היות שהיא כרגע יושבת על כיסא יושב-ראש הכנסת. </w:t>
      </w:r>
    </w:p>
    <w:p w14:paraId="640CF67B" w14:textId="77777777" w:rsidR="001B7F47" w:rsidRPr="001B7F47" w:rsidRDefault="001B7F47" w:rsidP="001B7F47">
      <w:pPr>
        <w:bidi/>
        <w:rPr>
          <w:rFonts w:cs="David" w:hint="cs"/>
          <w:rtl/>
        </w:rPr>
      </w:pPr>
    </w:p>
    <w:p w14:paraId="6058AB51" w14:textId="77777777" w:rsidR="001B7F47" w:rsidRPr="001B7F47" w:rsidRDefault="001B7F47" w:rsidP="001B7F47">
      <w:pPr>
        <w:bidi/>
        <w:rPr>
          <w:rFonts w:cs="David" w:hint="cs"/>
          <w:rtl/>
        </w:rPr>
      </w:pPr>
      <w:r w:rsidRPr="001B7F47">
        <w:rPr>
          <w:rFonts w:cs="David" w:hint="cs"/>
          <w:u w:val="single"/>
          <w:rtl/>
        </w:rPr>
        <w:t>ראובן ריבלין:</w:t>
      </w:r>
    </w:p>
    <w:p w14:paraId="44B12C13" w14:textId="77777777" w:rsidR="001B7F47" w:rsidRPr="001B7F47" w:rsidRDefault="001B7F47" w:rsidP="001B7F47">
      <w:pPr>
        <w:bidi/>
        <w:rPr>
          <w:rFonts w:cs="David" w:hint="cs"/>
          <w:rtl/>
        </w:rPr>
      </w:pPr>
    </w:p>
    <w:p w14:paraId="5BF4B316" w14:textId="77777777" w:rsidR="001B7F47" w:rsidRPr="001B7F47" w:rsidRDefault="001B7F47" w:rsidP="001B7F47">
      <w:pPr>
        <w:bidi/>
        <w:rPr>
          <w:rFonts w:cs="David" w:hint="cs"/>
          <w:rtl/>
        </w:rPr>
      </w:pPr>
      <w:r w:rsidRPr="001B7F47">
        <w:rPr>
          <w:rFonts w:cs="David" w:hint="cs"/>
          <w:rtl/>
        </w:rPr>
        <w:tab/>
        <w:t xml:space="preserve"> לא יקדם מ-48 שעות  ולא יאוחר מ-72 שעות. </w:t>
      </w:r>
    </w:p>
    <w:p w14:paraId="55873932" w14:textId="77777777" w:rsidR="001B7F47" w:rsidRPr="001B7F47" w:rsidRDefault="001B7F47" w:rsidP="001B7F47">
      <w:pPr>
        <w:bidi/>
        <w:rPr>
          <w:rFonts w:cs="David" w:hint="cs"/>
          <w:rtl/>
        </w:rPr>
      </w:pPr>
    </w:p>
    <w:p w14:paraId="3FAA03B6"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785D4112" w14:textId="77777777" w:rsidR="001B7F47" w:rsidRPr="001B7F47" w:rsidRDefault="001B7F47" w:rsidP="001B7F47">
      <w:pPr>
        <w:bidi/>
        <w:rPr>
          <w:rFonts w:cs="David" w:hint="cs"/>
          <w:rtl/>
        </w:rPr>
      </w:pPr>
    </w:p>
    <w:p w14:paraId="2C963538" w14:textId="77777777" w:rsidR="001B7F47" w:rsidRPr="001B7F47" w:rsidRDefault="001B7F47" w:rsidP="001B7F47">
      <w:pPr>
        <w:bidi/>
        <w:rPr>
          <w:rFonts w:cs="David" w:hint="cs"/>
          <w:rtl/>
        </w:rPr>
      </w:pPr>
      <w:r w:rsidRPr="001B7F47">
        <w:rPr>
          <w:rFonts w:cs="David" w:hint="cs"/>
          <w:rtl/>
        </w:rPr>
        <w:tab/>
        <w:t xml:space="preserve"> אפשר לא לקבוע את הסיפא. </w:t>
      </w:r>
    </w:p>
    <w:p w14:paraId="19846B8E" w14:textId="77777777" w:rsidR="001B7F47" w:rsidRPr="001B7F47" w:rsidRDefault="001B7F47" w:rsidP="001B7F47">
      <w:pPr>
        <w:bidi/>
        <w:rPr>
          <w:rFonts w:cs="David" w:hint="cs"/>
          <w:rtl/>
        </w:rPr>
      </w:pPr>
    </w:p>
    <w:p w14:paraId="081EE1A2" w14:textId="77777777" w:rsidR="001B7F47" w:rsidRPr="001B7F47" w:rsidRDefault="001B7F47" w:rsidP="001B7F47">
      <w:pPr>
        <w:pStyle w:val="Heading5"/>
        <w:jc w:val="left"/>
        <w:rPr>
          <w:rFonts w:hint="cs"/>
          <w:sz w:val="24"/>
          <w:rtl/>
        </w:rPr>
      </w:pPr>
      <w:r w:rsidRPr="001B7F47">
        <w:rPr>
          <w:rFonts w:hint="cs"/>
          <w:sz w:val="24"/>
          <w:u w:val="single"/>
          <w:rtl/>
        </w:rPr>
        <w:t>יצחק זיו:</w:t>
      </w:r>
    </w:p>
    <w:p w14:paraId="23C2BC6D" w14:textId="77777777" w:rsidR="001B7F47" w:rsidRPr="001B7F47" w:rsidRDefault="001B7F47" w:rsidP="001B7F47">
      <w:pPr>
        <w:pStyle w:val="Heading5"/>
        <w:jc w:val="left"/>
        <w:rPr>
          <w:rFonts w:hint="cs"/>
          <w:sz w:val="24"/>
          <w:rtl/>
        </w:rPr>
      </w:pPr>
    </w:p>
    <w:p w14:paraId="00C35A66" w14:textId="77777777" w:rsidR="001B7F47" w:rsidRPr="001B7F47" w:rsidRDefault="001B7F47" w:rsidP="001B7F47">
      <w:pPr>
        <w:bidi/>
        <w:rPr>
          <w:rFonts w:cs="David" w:hint="cs"/>
          <w:rtl/>
        </w:rPr>
      </w:pPr>
      <w:r w:rsidRPr="001B7F47">
        <w:rPr>
          <w:rFonts w:cs="David" w:hint="cs"/>
          <w:rtl/>
        </w:rPr>
        <w:tab/>
        <w:t xml:space="preserve"> ההגבלה היא מאוד לחוצה כאן. </w:t>
      </w:r>
    </w:p>
    <w:p w14:paraId="616FA264" w14:textId="77777777" w:rsidR="001B7F47" w:rsidRPr="001B7F47" w:rsidRDefault="001B7F47" w:rsidP="001B7F47">
      <w:pPr>
        <w:bidi/>
        <w:rPr>
          <w:rFonts w:cs="David" w:hint="cs"/>
          <w:rtl/>
        </w:rPr>
      </w:pPr>
    </w:p>
    <w:p w14:paraId="12B5BE08" w14:textId="77777777" w:rsidR="001B7F47" w:rsidRPr="001B7F47" w:rsidRDefault="001B7F47" w:rsidP="001B7F47">
      <w:pPr>
        <w:bidi/>
        <w:rPr>
          <w:rFonts w:cs="David" w:hint="cs"/>
          <w:rtl/>
        </w:rPr>
      </w:pPr>
      <w:r w:rsidRPr="001B7F47">
        <w:rPr>
          <w:rFonts w:cs="David" w:hint="cs"/>
          <w:u w:val="single"/>
          <w:rtl/>
        </w:rPr>
        <w:t>היו"ר דוד טל:</w:t>
      </w:r>
    </w:p>
    <w:p w14:paraId="614806D4" w14:textId="77777777" w:rsidR="001B7F47" w:rsidRPr="001B7F47" w:rsidRDefault="001B7F47" w:rsidP="001B7F47">
      <w:pPr>
        <w:bidi/>
        <w:rPr>
          <w:rFonts w:cs="David" w:hint="cs"/>
          <w:rtl/>
        </w:rPr>
      </w:pPr>
    </w:p>
    <w:p w14:paraId="233AEFA0" w14:textId="77777777" w:rsidR="001B7F47" w:rsidRPr="001B7F47" w:rsidRDefault="001B7F47" w:rsidP="001B7F47">
      <w:pPr>
        <w:bidi/>
        <w:rPr>
          <w:rFonts w:cs="David" w:hint="cs"/>
          <w:rtl/>
        </w:rPr>
      </w:pPr>
      <w:r w:rsidRPr="001B7F47">
        <w:rPr>
          <w:rFonts w:cs="David" w:hint="cs"/>
          <w:rtl/>
        </w:rPr>
        <w:tab/>
        <w:t xml:space="preserve">אבל המקרה הוא לחוץ. אנחנו מדברים על מצב חירום. </w:t>
      </w:r>
    </w:p>
    <w:p w14:paraId="2707833A" w14:textId="77777777" w:rsidR="001B7F47" w:rsidRPr="001B7F47" w:rsidRDefault="001B7F47" w:rsidP="001B7F47">
      <w:pPr>
        <w:bidi/>
        <w:rPr>
          <w:rFonts w:cs="David" w:hint="cs"/>
          <w:rtl/>
        </w:rPr>
      </w:pPr>
    </w:p>
    <w:p w14:paraId="66420117" w14:textId="77777777" w:rsidR="001B7F47" w:rsidRPr="001B7F47" w:rsidRDefault="001B7F47" w:rsidP="001B7F47">
      <w:pPr>
        <w:bidi/>
        <w:rPr>
          <w:rFonts w:cs="David" w:hint="cs"/>
          <w:u w:val="single"/>
          <w:rtl/>
        </w:rPr>
      </w:pPr>
      <w:r w:rsidRPr="001B7F47">
        <w:rPr>
          <w:rFonts w:cs="David" w:hint="cs"/>
          <w:u w:val="single"/>
          <w:rtl/>
        </w:rPr>
        <w:t>איל ינון:</w:t>
      </w:r>
    </w:p>
    <w:p w14:paraId="0D30B1F7" w14:textId="77777777" w:rsidR="001B7F47" w:rsidRPr="001B7F47" w:rsidRDefault="001B7F47" w:rsidP="001B7F47">
      <w:pPr>
        <w:bidi/>
        <w:rPr>
          <w:rFonts w:cs="David" w:hint="cs"/>
          <w:rtl/>
        </w:rPr>
      </w:pPr>
    </w:p>
    <w:p w14:paraId="202805B5" w14:textId="77777777" w:rsidR="001B7F47" w:rsidRPr="001B7F47" w:rsidRDefault="001B7F47" w:rsidP="001B7F47">
      <w:pPr>
        <w:bidi/>
        <w:rPr>
          <w:rFonts w:cs="David" w:hint="cs"/>
          <w:rtl/>
        </w:rPr>
      </w:pPr>
      <w:r w:rsidRPr="001B7F47">
        <w:rPr>
          <w:rFonts w:cs="David" w:hint="cs"/>
          <w:rtl/>
        </w:rPr>
        <w:tab/>
        <w:t xml:space="preserve">כאן לא מדובר על מצב חירום. </w:t>
      </w:r>
    </w:p>
    <w:p w14:paraId="3A6FB457" w14:textId="77777777" w:rsidR="001B7F47" w:rsidRPr="001B7F47" w:rsidRDefault="001B7F47" w:rsidP="001B7F47">
      <w:pPr>
        <w:bidi/>
        <w:rPr>
          <w:rFonts w:cs="David" w:hint="cs"/>
          <w:rtl/>
        </w:rPr>
      </w:pPr>
    </w:p>
    <w:p w14:paraId="6A66414C" w14:textId="77777777" w:rsidR="001B7F47" w:rsidRPr="001B7F47" w:rsidRDefault="001B7F47" w:rsidP="001B7F47">
      <w:pPr>
        <w:bidi/>
        <w:rPr>
          <w:rFonts w:cs="David" w:hint="cs"/>
          <w:rtl/>
        </w:rPr>
      </w:pPr>
      <w:r w:rsidRPr="001B7F47">
        <w:rPr>
          <w:rFonts w:cs="David" w:hint="cs"/>
          <w:u w:val="single"/>
          <w:rtl/>
        </w:rPr>
        <w:t>היו"ר דוד טל:</w:t>
      </w:r>
    </w:p>
    <w:p w14:paraId="6FE3FCB0" w14:textId="77777777" w:rsidR="001B7F47" w:rsidRPr="001B7F47" w:rsidRDefault="001B7F47" w:rsidP="001B7F47">
      <w:pPr>
        <w:bidi/>
        <w:rPr>
          <w:rFonts w:cs="David" w:hint="cs"/>
          <w:rtl/>
        </w:rPr>
      </w:pPr>
    </w:p>
    <w:p w14:paraId="1861E45A" w14:textId="77777777" w:rsidR="001B7F47" w:rsidRPr="001B7F47" w:rsidRDefault="001B7F47" w:rsidP="001B7F47">
      <w:pPr>
        <w:bidi/>
        <w:rPr>
          <w:rFonts w:cs="David" w:hint="cs"/>
          <w:rtl/>
        </w:rPr>
      </w:pPr>
      <w:r w:rsidRPr="001B7F47">
        <w:rPr>
          <w:rFonts w:cs="David" w:hint="cs"/>
          <w:rtl/>
        </w:rPr>
        <w:tab/>
        <w:t xml:space="preserve"> אתם מסכימים שאתייעץ עם יושבת-ראש הכנסת ואשמע את דעתה?</w:t>
      </w:r>
    </w:p>
    <w:p w14:paraId="7E820045" w14:textId="77777777" w:rsidR="001B7F47" w:rsidRPr="001B7F47" w:rsidRDefault="001B7F47" w:rsidP="001B7F47">
      <w:pPr>
        <w:bidi/>
        <w:rPr>
          <w:rFonts w:cs="David" w:hint="cs"/>
          <w:rtl/>
        </w:rPr>
      </w:pPr>
    </w:p>
    <w:p w14:paraId="5C516461" w14:textId="77777777" w:rsidR="001B7F47" w:rsidRPr="001B7F47" w:rsidRDefault="001B7F47" w:rsidP="001B7F47">
      <w:pPr>
        <w:bidi/>
        <w:rPr>
          <w:rFonts w:cs="David" w:hint="cs"/>
          <w:rtl/>
        </w:rPr>
      </w:pPr>
      <w:r w:rsidRPr="001B7F47">
        <w:rPr>
          <w:rFonts w:cs="David" w:hint="cs"/>
          <w:u w:val="single"/>
          <w:rtl/>
        </w:rPr>
        <w:t>ראובן ריבלין:</w:t>
      </w:r>
    </w:p>
    <w:p w14:paraId="3984CD42" w14:textId="77777777" w:rsidR="001B7F47" w:rsidRPr="001B7F47" w:rsidRDefault="001B7F47" w:rsidP="001B7F47">
      <w:pPr>
        <w:bidi/>
        <w:rPr>
          <w:rFonts w:cs="David" w:hint="cs"/>
          <w:rtl/>
        </w:rPr>
      </w:pPr>
    </w:p>
    <w:p w14:paraId="36C325A8" w14:textId="77777777" w:rsidR="001B7F47" w:rsidRPr="001B7F47" w:rsidRDefault="001B7F47" w:rsidP="001B7F47">
      <w:pPr>
        <w:bidi/>
        <w:rPr>
          <w:rFonts w:cs="David" w:hint="cs"/>
          <w:rtl/>
        </w:rPr>
      </w:pPr>
      <w:r w:rsidRPr="001B7F47">
        <w:rPr>
          <w:rFonts w:cs="David" w:hint="cs"/>
          <w:rtl/>
        </w:rPr>
        <w:tab/>
        <w:t xml:space="preserve"> בהחלט. </w:t>
      </w:r>
    </w:p>
    <w:p w14:paraId="77887F36" w14:textId="77777777" w:rsidR="001B7F47" w:rsidRPr="001B7F47" w:rsidRDefault="001B7F47" w:rsidP="001B7F47">
      <w:pPr>
        <w:bidi/>
        <w:rPr>
          <w:rFonts w:cs="David" w:hint="cs"/>
          <w:rtl/>
        </w:rPr>
      </w:pPr>
    </w:p>
    <w:p w14:paraId="4A852B02"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71CFD73F" w14:textId="77777777" w:rsidR="001B7F47" w:rsidRPr="001B7F47" w:rsidRDefault="001B7F47" w:rsidP="001B7F47">
      <w:pPr>
        <w:bidi/>
        <w:rPr>
          <w:rFonts w:cs="David" w:hint="cs"/>
          <w:rtl/>
        </w:rPr>
      </w:pPr>
    </w:p>
    <w:p w14:paraId="4D817ED4" w14:textId="77777777" w:rsidR="001B7F47" w:rsidRPr="001B7F47" w:rsidRDefault="001B7F47" w:rsidP="001B7F47">
      <w:pPr>
        <w:bidi/>
        <w:rPr>
          <w:rFonts w:cs="David" w:hint="cs"/>
          <w:rtl/>
        </w:rPr>
      </w:pPr>
      <w:r w:rsidRPr="001B7F47">
        <w:rPr>
          <w:rFonts w:cs="David" w:hint="cs"/>
          <w:rtl/>
        </w:rPr>
        <w:tab/>
        <w:t xml:space="preserve"> סעיף ד הוא הסעיף שקובע הוראות מיוחדות כשיש כינוס פגרה מיוחד כשיש מצב מיוחד: "דרשו חברי הכנסת לכנס את הכנסת בהתאם לחוק הכנסת בעת ששרר מצב מיוחד, והכינוס נדרש בקשר לאותו מצב, יחולו הוראות סעיף זה בשינויים אלה: 1. חברי הכנסת רשאים לפרט יותר משני נושאים הקשורים למצב המיוחד, ובאישור ועדת הכנסת רשאים הם להביא לדיון הצעות חוק פרטיות הקשורות למצב המיוחד".</w:t>
      </w:r>
    </w:p>
    <w:p w14:paraId="7BEB5711" w14:textId="77777777" w:rsidR="001B7F47" w:rsidRPr="001B7F47" w:rsidRDefault="001B7F47" w:rsidP="001B7F47">
      <w:pPr>
        <w:bidi/>
        <w:rPr>
          <w:rFonts w:cs="David" w:hint="cs"/>
          <w:rtl/>
        </w:rPr>
      </w:pPr>
    </w:p>
    <w:p w14:paraId="0E780F08" w14:textId="77777777" w:rsidR="001B7F47" w:rsidRPr="001B7F47" w:rsidRDefault="001B7F47" w:rsidP="001B7F47">
      <w:pPr>
        <w:bidi/>
        <w:rPr>
          <w:rFonts w:cs="David" w:hint="cs"/>
          <w:rtl/>
        </w:rPr>
      </w:pPr>
      <w:r w:rsidRPr="001B7F47">
        <w:rPr>
          <w:rFonts w:cs="David" w:hint="cs"/>
          <w:u w:val="single"/>
          <w:rtl/>
        </w:rPr>
        <w:t>ראובן ריבלין:</w:t>
      </w:r>
    </w:p>
    <w:p w14:paraId="2EE55018" w14:textId="77777777" w:rsidR="001B7F47" w:rsidRPr="001B7F47" w:rsidRDefault="001B7F47" w:rsidP="001B7F47">
      <w:pPr>
        <w:bidi/>
        <w:rPr>
          <w:rFonts w:cs="David" w:hint="cs"/>
          <w:rtl/>
        </w:rPr>
      </w:pPr>
    </w:p>
    <w:p w14:paraId="2E3E6650" w14:textId="77777777" w:rsidR="001B7F47" w:rsidRPr="001B7F47" w:rsidRDefault="001B7F47" w:rsidP="001B7F47">
      <w:pPr>
        <w:bidi/>
        <w:rPr>
          <w:rFonts w:cs="David" w:hint="cs"/>
          <w:rtl/>
        </w:rPr>
      </w:pPr>
      <w:r w:rsidRPr="001B7F47">
        <w:rPr>
          <w:rFonts w:cs="David" w:hint="cs"/>
          <w:rtl/>
        </w:rPr>
        <w:tab/>
        <w:t xml:space="preserve"> זה חידוש. </w:t>
      </w:r>
    </w:p>
    <w:p w14:paraId="2AE7CA61" w14:textId="77777777" w:rsidR="001B7F47" w:rsidRPr="001B7F47" w:rsidRDefault="001B7F47" w:rsidP="001B7F47">
      <w:pPr>
        <w:bidi/>
        <w:rPr>
          <w:rFonts w:cs="David" w:hint="cs"/>
          <w:rtl/>
        </w:rPr>
      </w:pPr>
    </w:p>
    <w:p w14:paraId="194BB160"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07E063F4" w14:textId="77777777" w:rsidR="001B7F47" w:rsidRPr="001B7F47" w:rsidRDefault="001B7F47" w:rsidP="001B7F47">
      <w:pPr>
        <w:bidi/>
        <w:rPr>
          <w:rFonts w:cs="David" w:hint="cs"/>
          <w:rtl/>
        </w:rPr>
      </w:pPr>
    </w:p>
    <w:p w14:paraId="46674455" w14:textId="77777777" w:rsidR="001B7F47" w:rsidRPr="001B7F47" w:rsidRDefault="001B7F47" w:rsidP="001B7F47">
      <w:pPr>
        <w:bidi/>
        <w:rPr>
          <w:rFonts w:cs="David" w:hint="cs"/>
          <w:rtl/>
        </w:rPr>
      </w:pPr>
      <w:r w:rsidRPr="001B7F47">
        <w:rPr>
          <w:rFonts w:cs="David" w:hint="cs"/>
          <w:rtl/>
        </w:rPr>
        <w:tab/>
        <w:t xml:space="preserve"> כל סעיף ד הוא חידוש. </w:t>
      </w:r>
    </w:p>
    <w:p w14:paraId="02B54FAB" w14:textId="77777777" w:rsidR="001B7F47" w:rsidRPr="001B7F47" w:rsidRDefault="001B7F47" w:rsidP="001B7F47">
      <w:pPr>
        <w:bidi/>
        <w:rPr>
          <w:rFonts w:cs="David" w:hint="cs"/>
          <w:rtl/>
        </w:rPr>
      </w:pPr>
    </w:p>
    <w:p w14:paraId="00BDFDFC" w14:textId="77777777" w:rsidR="001B7F47" w:rsidRPr="001B7F47" w:rsidRDefault="001B7F47" w:rsidP="001B7F47">
      <w:pPr>
        <w:bidi/>
        <w:rPr>
          <w:rFonts w:cs="David" w:hint="cs"/>
          <w:u w:val="single"/>
          <w:rtl/>
        </w:rPr>
      </w:pPr>
      <w:r w:rsidRPr="001B7F47">
        <w:rPr>
          <w:rFonts w:cs="David" w:hint="cs"/>
          <w:u w:val="single"/>
          <w:rtl/>
        </w:rPr>
        <w:t xml:space="preserve">רונית </w:t>
      </w:r>
      <w:proofErr w:type="spellStart"/>
      <w:r w:rsidRPr="001B7F47">
        <w:rPr>
          <w:rFonts w:cs="David" w:hint="cs"/>
          <w:u w:val="single"/>
          <w:rtl/>
        </w:rPr>
        <w:t>חייקין</w:t>
      </w:r>
      <w:proofErr w:type="spellEnd"/>
      <w:r w:rsidRPr="001B7F47">
        <w:rPr>
          <w:rFonts w:cs="David" w:hint="cs"/>
          <w:u w:val="single"/>
          <w:rtl/>
        </w:rPr>
        <w:t>-</w:t>
      </w:r>
      <w:proofErr w:type="spellStart"/>
      <w:r w:rsidRPr="001B7F47">
        <w:rPr>
          <w:rFonts w:cs="David" w:hint="cs"/>
          <w:u w:val="single"/>
          <w:rtl/>
        </w:rPr>
        <w:t>יעקבי</w:t>
      </w:r>
      <w:proofErr w:type="spellEnd"/>
      <w:r w:rsidRPr="001B7F47">
        <w:rPr>
          <w:rFonts w:cs="David" w:hint="cs"/>
          <w:u w:val="single"/>
          <w:rtl/>
        </w:rPr>
        <w:t>:</w:t>
      </w:r>
    </w:p>
    <w:p w14:paraId="13C55C22" w14:textId="77777777" w:rsidR="001B7F47" w:rsidRPr="001B7F47" w:rsidRDefault="001B7F47" w:rsidP="001B7F47">
      <w:pPr>
        <w:bidi/>
        <w:rPr>
          <w:rFonts w:cs="David" w:hint="cs"/>
          <w:u w:val="single"/>
          <w:rtl/>
        </w:rPr>
      </w:pPr>
    </w:p>
    <w:p w14:paraId="156C3594" w14:textId="77777777" w:rsidR="001B7F47" w:rsidRPr="001B7F47" w:rsidRDefault="001B7F47" w:rsidP="001B7F47">
      <w:pPr>
        <w:bidi/>
        <w:rPr>
          <w:rFonts w:cs="David" w:hint="cs"/>
          <w:rtl/>
        </w:rPr>
      </w:pPr>
      <w:r w:rsidRPr="001B7F47">
        <w:rPr>
          <w:rFonts w:cs="David" w:hint="cs"/>
          <w:rtl/>
        </w:rPr>
        <w:tab/>
        <w:t>מה זה יותר משני נושאים, כמה נושאים?</w:t>
      </w:r>
    </w:p>
    <w:p w14:paraId="73501C13" w14:textId="77777777" w:rsidR="001B7F47" w:rsidRPr="001B7F47" w:rsidRDefault="001B7F47" w:rsidP="001B7F47">
      <w:pPr>
        <w:bidi/>
        <w:rPr>
          <w:rFonts w:cs="David" w:hint="cs"/>
          <w:rtl/>
        </w:rPr>
      </w:pPr>
    </w:p>
    <w:p w14:paraId="635208D5"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5D29B010" w14:textId="77777777" w:rsidR="001B7F47" w:rsidRPr="001B7F47" w:rsidRDefault="001B7F47" w:rsidP="001B7F47">
      <w:pPr>
        <w:bidi/>
        <w:rPr>
          <w:rFonts w:cs="David" w:hint="cs"/>
          <w:rtl/>
        </w:rPr>
      </w:pPr>
    </w:p>
    <w:p w14:paraId="23544A1A" w14:textId="77777777" w:rsidR="001B7F47" w:rsidRPr="001B7F47" w:rsidRDefault="001B7F47" w:rsidP="001B7F47">
      <w:pPr>
        <w:bidi/>
        <w:rPr>
          <w:rFonts w:cs="David" w:hint="cs"/>
          <w:rtl/>
        </w:rPr>
      </w:pPr>
      <w:r w:rsidRPr="001B7F47">
        <w:rPr>
          <w:rFonts w:cs="David" w:hint="cs"/>
          <w:rtl/>
        </w:rPr>
        <w:tab/>
        <w:t xml:space="preserve"> כמה שצריך, אם זה בקשר למצב המיוחד. </w:t>
      </w:r>
    </w:p>
    <w:p w14:paraId="73AB9DAF" w14:textId="77777777" w:rsidR="001B7F47" w:rsidRPr="001B7F47" w:rsidRDefault="001B7F47" w:rsidP="001B7F47">
      <w:pPr>
        <w:bidi/>
        <w:rPr>
          <w:rFonts w:cs="David" w:hint="cs"/>
          <w:rtl/>
        </w:rPr>
      </w:pPr>
    </w:p>
    <w:p w14:paraId="19CD4567" w14:textId="77777777" w:rsidR="001B7F47" w:rsidRPr="001B7F47" w:rsidRDefault="001B7F47" w:rsidP="001B7F47">
      <w:pPr>
        <w:bidi/>
        <w:rPr>
          <w:rFonts w:cs="David" w:hint="cs"/>
          <w:rtl/>
        </w:rPr>
      </w:pPr>
      <w:r w:rsidRPr="001B7F47">
        <w:rPr>
          <w:rFonts w:cs="David" w:hint="cs"/>
          <w:u w:val="single"/>
          <w:rtl/>
        </w:rPr>
        <w:t>ראובן ריבלין:</w:t>
      </w:r>
    </w:p>
    <w:p w14:paraId="72EC3996" w14:textId="77777777" w:rsidR="001B7F47" w:rsidRPr="001B7F47" w:rsidRDefault="001B7F47" w:rsidP="001B7F47">
      <w:pPr>
        <w:bidi/>
        <w:rPr>
          <w:rFonts w:cs="David" w:hint="cs"/>
          <w:rtl/>
        </w:rPr>
      </w:pPr>
    </w:p>
    <w:p w14:paraId="6B6A2008" w14:textId="77777777" w:rsidR="001B7F47" w:rsidRPr="001B7F47" w:rsidRDefault="001B7F47" w:rsidP="001B7F47">
      <w:pPr>
        <w:bidi/>
        <w:rPr>
          <w:rFonts w:cs="David" w:hint="cs"/>
          <w:rtl/>
        </w:rPr>
      </w:pPr>
      <w:r w:rsidRPr="001B7F47">
        <w:rPr>
          <w:rFonts w:cs="David" w:hint="cs"/>
          <w:rtl/>
        </w:rPr>
        <w:tab/>
        <w:t xml:space="preserve"> הכנסת מקיימת במצב מיוחד את ישיבותיה בפגרה כאילו היא היתה במושב רגיל. </w:t>
      </w:r>
    </w:p>
    <w:p w14:paraId="615BCC83" w14:textId="77777777" w:rsidR="001B7F47" w:rsidRPr="001B7F47" w:rsidRDefault="001B7F47" w:rsidP="001B7F47">
      <w:pPr>
        <w:bidi/>
        <w:rPr>
          <w:rFonts w:cs="David" w:hint="cs"/>
          <w:rtl/>
        </w:rPr>
      </w:pPr>
    </w:p>
    <w:p w14:paraId="19C1B64D"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377B735A" w14:textId="77777777" w:rsidR="001B7F47" w:rsidRPr="001B7F47" w:rsidRDefault="001B7F47" w:rsidP="001B7F47">
      <w:pPr>
        <w:bidi/>
        <w:rPr>
          <w:rFonts w:cs="David" w:hint="cs"/>
          <w:rtl/>
        </w:rPr>
      </w:pPr>
    </w:p>
    <w:p w14:paraId="16051332" w14:textId="77777777" w:rsidR="001B7F47" w:rsidRPr="001B7F47" w:rsidRDefault="001B7F47" w:rsidP="001B7F47">
      <w:pPr>
        <w:bidi/>
        <w:rPr>
          <w:rFonts w:cs="David" w:hint="cs"/>
          <w:rtl/>
        </w:rPr>
      </w:pPr>
      <w:r w:rsidRPr="001B7F47">
        <w:rPr>
          <w:rFonts w:cs="David" w:hint="cs"/>
          <w:rtl/>
        </w:rPr>
        <w:tab/>
        <w:t xml:space="preserve"> "בהצעה לסדר היום בקשר למצב המיוחד יתקיים דיון אישי, אלא אם כן קבעה ועדת הכנסת שיתקיים דיון סיעתי". בעניין זה אני שואלת האם כל אחד יכול לדבר, או רק מי שביקש. </w:t>
      </w:r>
    </w:p>
    <w:p w14:paraId="5BBE3449" w14:textId="77777777" w:rsidR="001B7F47" w:rsidRPr="001B7F47" w:rsidRDefault="001B7F47" w:rsidP="001B7F47">
      <w:pPr>
        <w:bidi/>
        <w:rPr>
          <w:rFonts w:cs="David" w:hint="cs"/>
          <w:rtl/>
        </w:rPr>
      </w:pPr>
    </w:p>
    <w:p w14:paraId="2AE8CD88" w14:textId="77777777" w:rsidR="001B7F47" w:rsidRPr="001B7F47" w:rsidRDefault="001B7F47" w:rsidP="001B7F47">
      <w:pPr>
        <w:bidi/>
        <w:rPr>
          <w:rFonts w:cs="David" w:hint="cs"/>
          <w:rtl/>
        </w:rPr>
      </w:pPr>
      <w:r w:rsidRPr="001B7F47">
        <w:rPr>
          <w:rFonts w:cs="David" w:hint="cs"/>
          <w:u w:val="single"/>
          <w:rtl/>
        </w:rPr>
        <w:t>ראובן ריבלין:</w:t>
      </w:r>
    </w:p>
    <w:p w14:paraId="40219B4B" w14:textId="77777777" w:rsidR="001B7F47" w:rsidRPr="001B7F47" w:rsidRDefault="001B7F47" w:rsidP="001B7F47">
      <w:pPr>
        <w:bidi/>
        <w:rPr>
          <w:rFonts w:cs="David" w:hint="cs"/>
          <w:rtl/>
        </w:rPr>
      </w:pPr>
    </w:p>
    <w:p w14:paraId="644F719F" w14:textId="77777777" w:rsidR="001B7F47" w:rsidRPr="001B7F47" w:rsidRDefault="001B7F47" w:rsidP="001B7F47">
      <w:pPr>
        <w:bidi/>
        <w:rPr>
          <w:rFonts w:cs="David" w:hint="cs"/>
          <w:rtl/>
        </w:rPr>
      </w:pPr>
      <w:r w:rsidRPr="001B7F47">
        <w:rPr>
          <w:rFonts w:cs="David" w:hint="cs"/>
          <w:rtl/>
        </w:rPr>
        <w:tab/>
        <w:t xml:space="preserve"> רק מי שיהיה בארץ. מדובר בדיון אישי, וכל מי שנרשם אצל מזכיר הכנסת יכול לדבר. </w:t>
      </w:r>
    </w:p>
    <w:p w14:paraId="56C6D7BF" w14:textId="77777777" w:rsidR="001B7F47" w:rsidRPr="001B7F47" w:rsidRDefault="001B7F47" w:rsidP="001B7F47">
      <w:pPr>
        <w:bidi/>
        <w:rPr>
          <w:rFonts w:cs="David" w:hint="cs"/>
          <w:rtl/>
        </w:rPr>
      </w:pPr>
    </w:p>
    <w:p w14:paraId="254FA550"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7B85A941" w14:textId="77777777" w:rsidR="001B7F47" w:rsidRPr="001B7F47" w:rsidRDefault="001B7F47" w:rsidP="001B7F47">
      <w:pPr>
        <w:bidi/>
        <w:rPr>
          <w:rFonts w:cs="David" w:hint="cs"/>
          <w:rtl/>
        </w:rPr>
      </w:pPr>
    </w:p>
    <w:p w14:paraId="51BB0F7C" w14:textId="77777777" w:rsidR="001B7F47" w:rsidRPr="001B7F47" w:rsidRDefault="001B7F47" w:rsidP="001B7F47">
      <w:pPr>
        <w:bidi/>
        <w:rPr>
          <w:rFonts w:cs="David" w:hint="cs"/>
          <w:rtl/>
        </w:rPr>
      </w:pPr>
      <w:r w:rsidRPr="001B7F47">
        <w:rPr>
          <w:rFonts w:cs="David" w:hint="cs"/>
          <w:rtl/>
        </w:rPr>
        <w:tab/>
        <w:t>"3. יו"ר הכנסת יכנס את הכנסת לפי דרישה של חברי הכנסת כאמור בקשר למצב המיוחד, במועד שלא יקדם מ... ולא יאוחר מ..."</w:t>
      </w:r>
    </w:p>
    <w:p w14:paraId="104DDF0B" w14:textId="77777777" w:rsidR="001B7F47" w:rsidRPr="001B7F47" w:rsidRDefault="001B7F47" w:rsidP="001B7F47">
      <w:pPr>
        <w:bidi/>
        <w:rPr>
          <w:rFonts w:cs="David" w:hint="cs"/>
          <w:rtl/>
        </w:rPr>
      </w:pPr>
    </w:p>
    <w:p w14:paraId="1672580E" w14:textId="77777777" w:rsidR="001B7F47" w:rsidRPr="001B7F47" w:rsidRDefault="001B7F47" w:rsidP="001B7F47">
      <w:pPr>
        <w:bidi/>
        <w:rPr>
          <w:rFonts w:cs="David" w:hint="cs"/>
          <w:rtl/>
        </w:rPr>
      </w:pPr>
      <w:r w:rsidRPr="001B7F47">
        <w:rPr>
          <w:rFonts w:cs="David" w:hint="cs"/>
          <w:u w:val="single"/>
          <w:rtl/>
        </w:rPr>
        <w:t>היו"ר דוד טל:</w:t>
      </w:r>
    </w:p>
    <w:p w14:paraId="3BA8C742" w14:textId="77777777" w:rsidR="001B7F47" w:rsidRPr="001B7F47" w:rsidRDefault="001B7F47" w:rsidP="001B7F47">
      <w:pPr>
        <w:bidi/>
        <w:rPr>
          <w:rFonts w:cs="David" w:hint="cs"/>
          <w:rtl/>
        </w:rPr>
      </w:pPr>
    </w:p>
    <w:p w14:paraId="54F11554" w14:textId="77777777" w:rsidR="001B7F47" w:rsidRPr="001B7F47" w:rsidRDefault="001B7F47" w:rsidP="001B7F47">
      <w:pPr>
        <w:bidi/>
        <w:rPr>
          <w:rFonts w:cs="David" w:hint="cs"/>
          <w:rtl/>
        </w:rPr>
      </w:pPr>
      <w:r w:rsidRPr="001B7F47">
        <w:rPr>
          <w:rFonts w:cs="David" w:hint="cs"/>
          <w:rtl/>
        </w:rPr>
        <w:tab/>
        <w:t xml:space="preserve">נשאיר את זה להתייעצות שלי עם יושבת-ראש הכנסת. </w:t>
      </w:r>
    </w:p>
    <w:p w14:paraId="3FCC1600" w14:textId="77777777" w:rsidR="001B7F47" w:rsidRPr="001B7F47" w:rsidRDefault="001B7F47" w:rsidP="001B7F47">
      <w:pPr>
        <w:bidi/>
        <w:rPr>
          <w:rFonts w:cs="David" w:hint="cs"/>
          <w:rtl/>
        </w:rPr>
      </w:pPr>
    </w:p>
    <w:p w14:paraId="1374D9B7" w14:textId="77777777" w:rsidR="001B7F47" w:rsidRPr="001B7F47" w:rsidRDefault="001B7F47" w:rsidP="001B7F47">
      <w:pPr>
        <w:bidi/>
        <w:rPr>
          <w:rFonts w:cs="David" w:hint="cs"/>
          <w:u w:val="single"/>
          <w:rtl/>
        </w:rPr>
      </w:pPr>
      <w:r w:rsidRPr="001B7F47">
        <w:rPr>
          <w:rFonts w:cs="David" w:hint="cs"/>
          <w:u w:val="single"/>
          <w:rtl/>
        </w:rPr>
        <w:t xml:space="preserve">עו"ד ארבל </w:t>
      </w:r>
      <w:proofErr w:type="spellStart"/>
      <w:r w:rsidRPr="001B7F47">
        <w:rPr>
          <w:rFonts w:cs="David" w:hint="cs"/>
          <w:u w:val="single"/>
          <w:rtl/>
        </w:rPr>
        <w:t>אסטרחן</w:t>
      </w:r>
      <w:proofErr w:type="spellEnd"/>
      <w:r w:rsidRPr="001B7F47">
        <w:rPr>
          <w:rFonts w:cs="David" w:hint="cs"/>
          <w:u w:val="single"/>
          <w:rtl/>
        </w:rPr>
        <w:t>:</w:t>
      </w:r>
    </w:p>
    <w:p w14:paraId="04D1018C" w14:textId="77777777" w:rsidR="001B7F47" w:rsidRPr="001B7F47" w:rsidRDefault="001B7F47" w:rsidP="001B7F47">
      <w:pPr>
        <w:bidi/>
        <w:rPr>
          <w:rFonts w:cs="David" w:hint="cs"/>
          <w:rtl/>
        </w:rPr>
      </w:pPr>
    </w:p>
    <w:p w14:paraId="613516F3" w14:textId="77777777" w:rsidR="001B7F47" w:rsidRPr="001B7F47" w:rsidRDefault="001B7F47" w:rsidP="001B7F47">
      <w:pPr>
        <w:bidi/>
        <w:rPr>
          <w:rFonts w:cs="David" w:hint="cs"/>
          <w:rtl/>
        </w:rPr>
      </w:pPr>
      <w:r w:rsidRPr="001B7F47">
        <w:rPr>
          <w:rFonts w:cs="David" w:hint="cs"/>
          <w:rtl/>
        </w:rPr>
        <w:tab/>
        <w:t xml:space="preserve">"יו"ר הכנסת רשאי לקבוע כי 30 דקות בפתח הישיבה ובמהלכה יוקדשו לנאומים בני דקה. במהלך הישיבה יינתנו לתשובות לשאילתות בעל-פה הקשורות למצב המיוחד, לפי מכסה שתקבע ועדת הכנסת". </w:t>
      </w:r>
    </w:p>
    <w:p w14:paraId="4CBE3FDE" w14:textId="77777777" w:rsidR="001B7F47" w:rsidRPr="001B7F47" w:rsidRDefault="001B7F47" w:rsidP="001B7F47">
      <w:pPr>
        <w:bidi/>
        <w:rPr>
          <w:rFonts w:cs="David" w:hint="cs"/>
          <w:rtl/>
        </w:rPr>
      </w:pPr>
    </w:p>
    <w:p w14:paraId="39A50E73" w14:textId="77777777" w:rsidR="001B7F47" w:rsidRPr="001B7F47" w:rsidRDefault="001B7F47" w:rsidP="001B7F47">
      <w:pPr>
        <w:bidi/>
        <w:rPr>
          <w:rFonts w:cs="David" w:hint="cs"/>
          <w:rtl/>
        </w:rPr>
      </w:pPr>
      <w:r w:rsidRPr="001B7F47">
        <w:rPr>
          <w:rFonts w:cs="David" w:hint="cs"/>
          <w:u w:val="single"/>
          <w:rtl/>
        </w:rPr>
        <w:t>היו"ר דוד טל:</w:t>
      </w:r>
    </w:p>
    <w:p w14:paraId="0C2833B6" w14:textId="77777777" w:rsidR="001B7F47" w:rsidRPr="001B7F47" w:rsidRDefault="001B7F47" w:rsidP="001B7F47">
      <w:pPr>
        <w:bidi/>
        <w:rPr>
          <w:rFonts w:cs="David" w:hint="cs"/>
          <w:rtl/>
        </w:rPr>
      </w:pPr>
    </w:p>
    <w:p w14:paraId="7D54901A" w14:textId="77777777" w:rsidR="001B7F47" w:rsidRPr="001B7F47" w:rsidRDefault="001B7F47" w:rsidP="001B7F47">
      <w:pPr>
        <w:bidi/>
        <w:rPr>
          <w:rFonts w:cs="David" w:hint="cs"/>
          <w:rtl/>
        </w:rPr>
      </w:pPr>
      <w:r w:rsidRPr="001B7F47">
        <w:rPr>
          <w:rFonts w:cs="David" w:hint="cs"/>
          <w:rtl/>
        </w:rPr>
        <w:tab/>
        <w:t xml:space="preserve">תודה רבה. הישיבה נעולה. </w:t>
      </w:r>
    </w:p>
    <w:p w14:paraId="30291E1F" w14:textId="77777777" w:rsidR="001B7F47" w:rsidRPr="001B7F47" w:rsidRDefault="001B7F47" w:rsidP="001B7F47">
      <w:pPr>
        <w:bidi/>
        <w:rPr>
          <w:rFonts w:cs="David" w:hint="cs"/>
          <w:rtl/>
        </w:rPr>
      </w:pPr>
    </w:p>
    <w:p w14:paraId="34755BA9" w14:textId="77777777" w:rsidR="001B7F47" w:rsidRPr="001B7F47" w:rsidRDefault="001B7F47" w:rsidP="001B7F47">
      <w:pPr>
        <w:bidi/>
        <w:rPr>
          <w:rFonts w:cs="David" w:hint="cs"/>
          <w:rtl/>
        </w:rPr>
      </w:pPr>
    </w:p>
    <w:p w14:paraId="154A386A" w14:textId="77777777" w:rsidR="001B7F47" w:rsidRPr="001B7F47" w:rsidRDefault="001B7F47" w:rsidP="001B7F47">
      <w:pPr>
        <w:pStyle w:val="Heading8"/>
        <w:rPr>
          <w:rFonts w:hint="cs"/>
          <w:sz w:val="24"/>
          <w:rtl/>
        </w:rPr>
      </w:pPr>
      <w:r w:rsidRPr="001B7F47">
        <w:rPr>
          <w:rFonts w:hint="cs"/>
          <w:sz w:val="24"/>
          <w:rtl/>
        </w:rPr>
        <w:t>הישיבה ננעלה בשעה 09:45</w:t>
      </w:r>
    </w:p>
    <w:p w14:paraId="5B630210" w14:textId="77777777" w:rsidR="001B7F47" w:rsidRPr="001B7F47" w:rsidRDefault="001B7F47" w:rsidP="001B7F47">
      <w:pPr>
        <w:bidi/>
        <w:rPr>
          <w:rFonts w:cs="David" w:hint="cs"/>
          <w:rtl/>
        </w:rPr>
      </w:pPr>
    </w:p>
    <w:p w14:paraId="00530B90" w14:textId="77777777" w:rsidR="001B7F47" w:rsidRPr="001B7F47" w:rsidRDefault="001B7F47" w:rsidP="001B7F47">
      <w:pPr>
        <w:bidi/>
        <w:rPr>
          <w:rFonts w:cs="David" w:hint="cs"/>
          <w:rtl/>
        </w:rPr>
      </w:pPr>
    </w:p>
    <w:p w14:paraId="0CEF4E6F" w14:textId="77777777" w:rsidR="00552A80" w:rsidRPr="001B7F47" w:rsidRDefault="00552A80" w:rsidP="001B7F47">
      <w:pPr>
        <w:bidi/>
        <w:rPr>
          <w:rFonts w:cs="David"/>
        </w:rPr>
      </w:pPr>
    </w:p>
    <w:sectPr w:rsidR="00552A80" w:rsidRPr="001B7F47" w:rsidSect="001B7F47">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FB3AA" w14:textId="77777777" w:rsidR="00000000" w:rsidRDefault="00AF35BC">
      <w:r>
        <w:separator/>
      </w:r>
    </w:p>
  </w:endnote>
  <w:endnote w:type="continuationSeparator" w:id="0">
    <w:p w14:paraId="68D14D0A" w14:textId="77777777" w:rsidR="00000000" w:rsidRDefault="00AF3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0B7DD" w14:textId="77777777" w:rsidR="00000000" w:rsidRDefault="00AF35BC">
      <w:r>
        <w:separator/>
      </w:r>
    </w:p>
  </w:footnote>
  <w:footnote w:type="continuationSeparator" w:id="0">
    <w:p w14:paraId="2934ED63" w14:textId="77777777" w:rsidR="00000000" w:rsidRDefault="00AF3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5415D" w14:textId="77777777" w:rsidR="001B7F47" w:rsidRDefault="001B7F4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DD963EE" w14:textId="77777777" w:rsidR="001B7F47" w:rsidRDefault="001B7F47">
    <w:pPr>
      <w:pStyle w:val="Header"/>
      <w:ind w:right="360"/>
      <w:jc w:val="both"/>
      <w:rPr>
        <w:rtl/>
      </w:rPr>
    </w:pPr>
  </w:p>
  <w:p w14:paraId="67DB5E73" w14:textId="77777777" w:rsidR="001B7F47" w:rsidRDefault="001B7F47"/>
  <w:p w14:paraId="65C35C6F" w14:textId="77777777" w:rsidR="001B7F47" w:rsidRDefault="001B7F47"/>
  <w:p w14:paraId="12BDF56E" w14:textId="77777777" w:rsidR="001B7F47" w:rsidRDefault="001B7F47"/>
  <w:p w14:paraId="1C7D2E0B" w14:textId="77777777" w:rsidR="001B7F47" w:rsidRDefault="001B7F47"/>
  <w:p w14:paraId="095C0E80" w14:textId="77777777" w:rsidR="001B7F47" w:rsidRDefault="001B7F47"/>
  <w:p w14:paraId="2BA50850" w14:textId="77777777" w:rsidR="001B7F47" w:rsidRDefault="001B7F47"/>
  <w:p w14:paraId="753CA74C" w14:textId="77777777" w:rsidR="001B7F47" w:rsidRDefault="001B7F47"/>
  <w:p w14:paraId="32EAFE54" w14:textId="77777777" w:rsidR="001B7F47" w:rsidRDefault="001B7F47"/>
  <w:p w14:paraId="7C2BAFC2" w14:textId="77777777" w:rsidR="001B7F47" w:rsidRDefault="001B7F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88319" w14:textId="77777777" w:rsidR="001B7F47" w:rsidRDefault="001B7F4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14</w:t>
    </w:r>
    <w:r>
      <w:rPr>
        <w:rStyle w:val="PageNumber"/>
        <w:rtl/>
      </w:rPr>
      <w:fldChar w:fldCharType="end"/>
    </w:r>
  </w:p>
  <w:p w14:paraId="584A1146" w14:textId="77777777" w:rsidR="001B7F47" w:rsidRDefault="001B7F47">
    <w:pPr>
      <w:pStyle w:val="Header"/>
      <w:ind w:right="360"/>
      <w:jc w:val="both"/>
      <w:rPr>
        <w:rFonts w:hint="cs"/>
        <w:rtl/>
      </w:rPr>
    </w:pPr>
    <w:r>
      <w:rPr>
        <w:rtl/>
      </w:rPr>
      <w:t>ועדת</w:t>
    </w:r>
    <w:r>
      <w:rPr>
        <w:rFonts w:hint="cs"/>
        <w:rtl/>
      </w:rPr>
      <w:t xml:space="preserve"> הכנסת</w:t>
    </w:r>
  </w:p>
  <w:p w14:paraId="2C85974D" w14:textId="77777777" w:rsidR="001B7F47" w:rsidRDefault="001B7F47">
    <w:pPr>
      <w:pStyle w:val="Header"/>
      <w:ind w:right="360"/>
      <w:jc w:val="both"/>
      <w:rPr>
        <w:rStyle w:val="PageNumber"/>
        <w:rFonts w:hint="cs"/>
        <w:rtl/>
      </w:rPr>
    </w:pPr>
    <w:r>
      <w:rPr>
        <w:rFonts w:hint="cs"/>
        <w:rtl/>
      </w:rPr>
      <w:t>28.11.2007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3958פרוטוקול_ישיבת_ועדה.doc"/>
    <w:docVar w:name="StartMode" w:val="3"/>
  </w:docVars>
  <w:rsids>
    <w:rsidRoot w:val="00EB53C3"/>
    <w:rsid w:val="001B7F47"/>
    <w:rsid w:val="003B6978"/>
    <w:rsid w:val="00552A80"/>
    <w:rsid w:val="00965806"/>
    <w:rsid w:val="00AF35BC"/>
    <w:rsid w:val="00EB53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42BDC1"/>
  <w15:chartTrackingRefBased/>
  <w15:docId w15:val="{618CF190-73D7-421E-892C-D708D7D8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1B7F47"/>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1B7F47"/>
    <w:pPr>
      <w:keepNext/>
      <w:overflowPunct w:val="0"/>
      <w:autoSpaceDE w:val="0"/>
      <w:autoSpaceDN w:val="0"/>
      <w:bidi/>
      <w:adjustRightInd w:val="0"/>
      <w:jc w:val="center"/>
      <w:textAlignment w:val="baseline"/>
      <w:outlineLvl w:val="7"/>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B7F4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1B7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3015</Words>
  <Characters>17188</Characters>
  <Application>Microsoft Office Word</Application>
  <DocSecurity>0</DocSecurity>
  <Lines>143</Lines>
  <Paragraphs>40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