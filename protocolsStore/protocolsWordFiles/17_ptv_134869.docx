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170D" w14:textId="77777777" w:rsidR="00336193" w:rsidRPr="00336193" w:rsidRDefault="00336193" w:rsidP="00336193">
      <w:pPr>
        <w:pStyle w:val="Heading5"/>
        <w:rPr>
          <w:b/>
          <w:bCs/>
          <w:sz w:val="24"/>
          <w:rtl/>
        </w:rPr>
      </w:pPr>
      <w:r w:rsidRPr="00336193">
        <w:rPr>
          <w:b/>
          <w:bCs/>
          <w:sz w:val="24"/>
          <w:rtl/>
        </w:rPr>
        <w:t xml:space="preserve">הכנסת </w:t>
      </w:r>
      <w:r w:rsidRPr="00336193">
        <w:rPr>
          <w:rFonts w:hint="cs"/>
          <w:b/>
          <w:bCs/>
          <w:sz w:val="24"/>
          <w:rtl/>
        </w:rPr>
        <w:t>השבע-עשרה</w:t>
      </w:r>
      <w:r w:rsidRPr="00336193">
        <w:rPr>
          <w:b/>
          <w:bCs/>
          <w:sz w:val="24"/>
          <w:rtl/>
        </w:rPr>
        <w:tab/>
      </w:r>
      <w:r w:rsidRPr="00336193">
        <w:rPr>
          <w:b/>
          <w:bCs/>
          <w:sz w:val="24"/>
          <w:rtl/>
        </w:rPr>
        <w:tab/>
      </w:r>
      <w:r w:rsidRPr="00336193">
        <w:rPr>
          <w:b/>
          <w:bCs/>
          <w:sz w:val="24"/>
          <w:rtl/>
        </w:rPr>
        <w:tab/>
      </w:r>
      <w:r w:rsidRPr="00336193">
        <w:rPr>
          <w:b/>
          <w:bCs/>
          <w:sz w:val="24"/>
          <w:rtl/>
        </w:rPr>
        <w:tab/>
      </w:r>
      <w:r w:rsidRPr="00336193">
        <w:rPr>
          <w:b/>
          <w:bCs/>
          <w:sz w:val="24"/>
          <w:rtl/>
        </w:rPr>
        <w:tab/>
      </w:r>
      <w:r w:rsidRPr="00336193">
        <w:rPr>
          <w:b/>
          <w:bCs/>
          <w:sz w:val="24"/>
          <w:rtl/>
        </w:rPr>
        <w:tab/>
        <w:t>נוסח לא מתוקן</w:t>
      </w:r>
    </w:p>
    <w:p w14:paraId="58E0338D" w14:textId="77777777" w:rsidR="00336193" w:rsidRPr="00336193" w:rsidRDefault="00336193" w:rsidP="00336193">
      <w:pPr>
        <w:bidi/>
        <w:jc w:val="both"/>
        <w:rPr>
          <w:rFonts w:cs="David"/>
          <w:b/>
          <w:bCs/>
          <w:rtl/>
        </w:rPr>
      </w:pPr>
      <w:r w:rsidRPr="00336193">
        <w:rPr>
          <w:rFonts w:cs="David"/>
          <w:b/>
          <w:bCs/>
          <w:rtl/>
        </w:rPr>
        <w:t xml:space="preserve">מושב </w:t>
      </w:r>
      <w:r w:rsidRPr="00336193">
        <w:rPr>
          <w:rFonts w:cs="David" w:hint="cs"/>
          <w:b/>
          <w:bCs/>
          <w:rtl/>
        </w:rPr>
        <w:t>שלישי</w:t>
      </w:r>
    </w:p>
    <w:p w14:paraId="2C267C4B" w14:textId="77777777" w:rsidR="00336193" w:rsidRPr="00336193" w:rsidRDefault="00336193" w:rsidP="00336193">
      <w:pPr>
        <w:bidi/>
        <w:jc w:val="both"/>
        <w:rPr>
          <w:rFonts w:cs="David"/>
          <w:b/>
          <w:bCs/>
          <w:rtl/>
        </w:rPr>
      </w:pPr>
    </w:p>
    <w:p w14:paraId="5B7B1B71" w14:textId="77777777" w:rsidR="00336193" w:rsidRPr="00336193" w:rsidRDefault="00336193" w:rsidP="00336193">
      <w:pPr>
        <w:bidi/>
        <w:jc w:val="both"/>
        <w:rPr>
          <w:rFonts w:cs="David"/>
          <w:b/>
          <w:bCs/>
          <w:rtl/>
        </w:rPr>
      </w:pPr>
    </w:p>
    <w:p w14:paraId="1CD8A1DC" w14:textId="77777777" w:rsidR="00336193" w:rsidRPr="00336193" w:rsidRDefault="00336193" w:rsidP="00336193">
      <w:pPr>
        <w:bidi/>
        <w:jc w:val="both"/>
        <w:rPr>
          <w:rFonts w:cs="David"/>
          <w:b/>
          <w:bCs/>
          <w:rtl/>
        </w:rPr>
      </w:pPr>
    </w:p>
    <w:p w14:paraId="3DC6264D" w14:textId="77777777" w:rsidR="00336193" w:rsidRPr="00336193" w:rsidRDefault="00336193" w:rsidP="00336193">
      <w:pPr>
        <w:bidi/>
        <w:jc w:val="both"/>
        <w:rPr>
          <w:rFonts w:cs="David"/>
          <w:b/>
          <w:bCs/>
          <w:rtl/>
        </w:rPr>
      </w:pPr>
    </w:p>
    <w:p w14:paraId="75B82658" w14:textId="77777777" w:rsidR="00336193" w:rsidRPr="00336193" w:rsidRDefault="00336193" w:rsidP="00336193">
      <w:pPr>
        <w:bidi/>
        <w:jc w:val="center"/>
        <w:rPr>
          <w:rFonts w:cs="David" w:hint="cs"/>
          <w:b/>
          <w:bCs/>
          <w:rtl/>
        </w:rPr>
      </w:pPr>
      <w:r w:rsidRPr="00336193">
        <w:rPr>
          <w:rFonts w:cs="David"/>
          <w:b/>
          <w:bCs/>
          <w:rtl/>
        </w:rPr>
        <w:t>פרוטוקול מס'</w:t>
      </w:r>
      <w:r w:rsidRPr="00336193">
        <w:rPr>
          <w:rFonts w:cs="David" w:hint="cs"/>
          <w:b/>
          <w:bCs/>
          <w:rtl/>
        </w:rPr>
        <w:t xml:space="preserve"> 169</w:t>
      </w:r>
    </w:p>
    <w:p w14:paraId="34A3FE06" w14:textId="77777777" w:rsidR="00336193" w:rsidRPr="00336193" w:rsidRDefault="00336193" w:rsidP="00336193">
      <w:pPr>
        <w:bidi/>
        <w:jc w:val="center"/>
        <w:rPr>
          <w:rFonts w:cs="David"/>
          <w:b/>
          <w:bCs/>
          <w:rtl/>
        </w:rPr>
      </w:pPr>
    </w:p>
    <w:p w14:paraId="1254EFFE" w14:textId="77777777" w:rsidR="00336193" w:rsidRPr="00336193" w:rsidRDefault="00336193" w:rsidP="00336193">
      <w:pPr>
        <w:bidi/>
        <w:jc w:val="center"/>
        <w:rPr>
          <w:rFonts w:cs="David" w:hint="cs"/>
          <w:b/>
          <w:bCs/>
          <w:rtl/>
        </w:rPr>
      </w:pPr>
      <w:r w:rsidRPr="00336193">
        <w:rPr>
          <w:rFonts w:cs="David" w:hint="cs"/>
          <w:b/>
          <w:bCs/>
          <w:rtl/>
        </w:rPr>
        <w:t>מישיבה משותפת של ועדת הכנסת עם חברי ועדת האתיקה  וחברי הוועדה להכנת כללי אתיקה לחברי הכנסת בראשות פרופ' יצחק זמיר</w:t>
      </w:r>
    </w:p>
    <w:p w14:paraId="5F87A582" w14:textId="77777777" w:rsidR="00336193" w:rsidRPr="00336193" w:rsidRDefault="00336193" w:rsidP="00336193">
      <w:pPr>
        <w:bidi/>
        <w:jc w:val="center"/>
        <w:rPr>
          <w:rFonts w:cs="David" w:hint="cs"/>
          <w:b/>
          <w:bCs/>
          <w:u w:val="single"/>
          <w:rtl/>
        </w:rPr>
      </w:pPr>
      <w:r w:rsidRPr="00336193">
        <w:rPr>
          <w:rFonts w:cs="David" w:hint="cs"/>
          <w:b/>
          <w:bCs/>
          <w:u w:val="single"/>
          <w:rtl/>
        </w:rPr>
        <w:t xml:space="preserve">יום שלישי, י' בכסלו </w:t>
      </w:r>
      <w:proofErr w:type="spellStart"/>
      <w:r w:rsidRPr="00336193">
        <w:rPr>
          <w:rFonts w:cs="David" w:hint="cs"/>
          <w:b/>
          <w:bCs/>
          <w:u w:val="single"/>
          <w:rtl/>
        </w:rPr>
        <w:t>התשס"ח</w:t>
      </w:r>
      <w:proofErr w:type="spellEnd"/>
      <w:r w:rsidRPr="00336193">
        <w:rPr>
          <w:rFonts w:cs="David" w:hint="cs"/>
          <w:b/>
          <w:bCs/>
          <w:u w:val="single"/>
          <w:rtl/>
        </w:rPr>
        <w:t xml:space="preserve"> (20 בנובמבר 2007), שעה 14:00</w:t>
      </w:r>
    </w:p>
    <w:p w14:paraId="71E55BF1" w14:textId="77777777" w:rsidR="00336193" w:rsidRPr="00336193" w:rsidRDefault="00336193" w:rsidP="00336193">
      <w:pPr>
        <w:tabs>
          <w:tab w:val="left" w:pos="1221"/>
        </w:tabs>
        <w:bidi/>
        <w:jc w:val="both"/>
        <w:rPr>
          <w:rFonts w:cs="David" w:hint="cs"/>
          <w:b/>
          <w:bCs/>
          <w:u w:val="single"/>
          <w:rtl/>
        </w:rPr>
      </w:pPr>
    </w:p>
    <w:p w14:paraId="07052617" w14:textId="77777777" w:rsidR="00336193" w:rsidRPr="00336193" w:rsidRDefault="00336193" w:rsidP="00336193">
      <w:pPr>
        <w:tabs>
          <w:tab w:val="left" w:pos="1221"/>
        </w:tabs>
        <w:bidi/>
        <w:jc w:val="both"/>
        <w:rPr>
          <w:rFonts w:cs="David" w:hint="cs"/>
          <w:b/>
          <w:bCs/>
          <w:u w:val="single"/>
          <w:rtl/>
        </w:rPr>
      </w:pPr>
    </w:p>
    <w:p w14:paraId="6B92E571" w14:textId="77777777" w:rsidR="00336193" w:rsidRPr="00336193" w:rsidRDefault="00336193" w:rsidP="00336193">
      <w:pPr>
        <w:tabs>
          <w:tab w:val="left" w:pos="1221"/>
        </w:tabs>
        <w:bidi/>
        <w:jc w:val="both"/>
        <w:rPr>
          <w:rFonts w:cs="David" w:hint="cs"/>
          <w:rtl/>
        </w:rPr>
      </w:pPr>
      <w:r w:rsidRPr="00336193">
        <w:rPr>
          <w:rFonts w:cs="David"/>
          <w:b/>
          <w:bCs/>
          <w:u w:val="single"/>
          <w:rtl/>
        </w:rPr>
        <w:t>סדר היום</w:t>
      </w:r>
      <w:r w:rsidRPr="00336193">
        <w:rPr>
          <w:rFonts w:cs="David"/>
          <w:rtl/>
        </w:rPr>
        <w:t>:</w:t>
      </w:r>
      <w:r w:rsidRPr="00336193">
        <w:rPr>
          <w:rFonts w:cs="David" w:hint="cs"/>
          <w:rtl/>
        </w:rPr>
        <w:t xml:space="preserve"> המשך דיון בדוח הוועדה הציבורית להכנת כללי האתיקה לחברי הכנסת </w:t>
      </w:r>
      <w:r w:rsidRPr="00336193">
        <w:rPr>
          <w:rFonts w:cs="David"/>
          <w:rtl/>
        </w:rPr>
        <w:t>–</w:t>
      </w:r>
    </w:p>
    <w:p w14:paraId="7D791CE1" w14:textId="77777777" w:rsidR="00336193" w:rsidRPr="00336193" w:rsidRDefault="00336193" w:rsidP="00336193">
      <w:pPr>
        <w:tabs>
          <w:tab w:val="left" w:pos="1221"/>
        </w:tabs>
        <w:bidi/>
        <w:jc w:val="both"/>
        <w:rPr>
          <w:rFonts w:cs="David" w:hint="cs"/>
          <w:b/>
          <w:bCs/>
          <w:rtl/>
        </w:rPr>
      </w:pPr>
      <w:r w:rsidRPr="00336193">
        <w:rPr>
          <w:rFonts w:cs="David" w:hint="cs"/>
          <w:rtl/>
        </w:rPr>
        <w:t xml:space="preserve">פרק ו' הקשר עם הציבור </w:t>
      </w:r>
      <w:r w:rsidRPr="00336193">
        <w:rPr>
          <w:rFonts w:cs="David"/>
          <w:rtl/>
        </w:rPr>
        <w:t>–</w:t>
      </w:r>
      <w:r w:rsidRPr="00336193">
        <w:rPr>
          <w:rFonts w:cs="David" w:hint="cs"/>
          <w:rtl/>
        </w:rPr>
        <w:t xml:space="preserve"> החל מסעיף 30(ג)(5).</w:t>
      </w:r>
    </w:p>
    <w:p w14:paraId="2A55D542" w14:textId="77777777" w:rsidR="00336193" w:rsidRPr="00336193" w:rsidRDefault="00336193" w:rsidP="00336193">
      <w:pPr>
        <w:bidi/>
        <w:jc w:val="both"/>
        <w:rPr>
          <w:rFonts w:cs="David" w:hint="cs"/>
          <w:b/>
          <w:bCs/>
          <w:rtl/>
        </w:rPr>
      </w:pPr>
    </w:p>
    <w:p w14:paraId="39E2FFA5" w14:textId="77777777" w:rsidR="00336193" w:rsidRPr="00336193" w:rsidRDefault="00336193" w:rsidP="00336193">
      <w:pPr>
        <w:bidi/>
        <w:jc w:val="both"/>
        <w:rPr>
          <w:rFonts w:cs="David" w:hint="cs"/>
          <w:rtl/>
        </w:rPr>
      </w:pPr>
    </w:p>
    <w:p w14:paraId="54763F65" w14:textId="77777777" w:rsidR="00336193" w:rsidRPr="00336193" w:rsidRDefault="00336193" w:rsidP="00336193">
      <w:pPr>
        <w:bidi/>
        <w:jc w:val="both"/>
        <w:rPr>
          <w:rFonts w:cs="David"/>
          <w:rtl/>
        </w:rPr>
      </w:pPr>
    </w:p>
    <w:p w14:paraId="576AF974" w14:textId="77777777" w:rsidR="00336193" w:rsidRPr="00336193" w:rsidRDefault="00336193" w:rsidP="00336193">
      <w:pPr>
        <w:bidi/>
        <w:jc w:val="both"/>
        <w:rPr>
          <w:rFonts w:cs="David"/>
          <w:b/>
          <w:bCs/>
          <w:u w:val="single"/>
          <w:rtl/>
        </w:rPr>
      </w:pPr>
      <w:r w:rsidRPr="00336193">
        <w:rPr>
          <w:rFonts w:cs="David"/>
          <w:b/>
          <w:bCs/>
          <w:u w:val="single"/>
          <w:rtl/>
        </w:rPr>
        <w:t>נכחו</w:t>
      </w:r>
      <w:r w:rsidRPr="00336193">
        <w:rPr>
          <w:rFonts w:cs="David"/>
          <w:rtl/>
        </w:rPr>
        <w:t>:</w:t>
      </w:r>
    </w:p>
    <w:p w14:paraId="3DF0C955" w14:textId="77777777" w:rsidR="00336193" w:rsidRPr="00336193" w:rsidRDefault="00336193" w:rsidP="00336193">
      <w:pPr>
        <w:bidi/>
        <w:jc w:val="both"/>
        <w:rPr>
          <w:rFonts w:cs="David"/>
          <w:rtl/>
        </w:rPr>
      </w:pPr>
    </w:p>
    <w:p w14:paraId="596894D3" w14:textId="77777777" w:rsidR="00336193" w:rsidRPr="00336193" w:rsidRDefault="00336193" w:rsidP="00336193">
      <w:pPr>
        <w:tabs>
          <w:tab w:val="left" w:pos="1788"/>
        </w:tabs>
        <w:bidi/>
        <w:jc w:val="both"/>
        <w:rPr>
          <w:rFonts w:cs="David"/>
          <w:rtl/>
        </w:rPr>
      </w:pPr>
      <w:r w:rsidRPr="00336193">
        <w:rPr>
          <w:rFonts w:cs="David"/>
          <w:b/>
          <w:bCs/>
          <w:u w:val="single"/>
          <w:rtl/>
        </w:rPr>
        <w:t>חברי הוועדה</w:t>
      </w:r>
      <w:r w:rsidRPr="00336193">
        <w:rPr>
          <w:rFonts w:cs="David"/>
          <w:rtl/>
        </w:rPr>
        <w:t>:</w:t>
      </w:r>
    </w:p>
    <w:p w14:paraId="1C223F6B" w14:textId="77777777" w:rsidR="00336193" w:rsidRPr="00336193" w:rsidRDefault="00336193" w:rsidP="00336193">
      <w:pPr>
        <w:bidi/>
        <w:jc w:val="both"/>
        <w:rPr>
          <w:rFonts w:cs="David" w:hint="cs"/>
          <w:rtl/>
        </w:rPr>
      </w:pPr>
      <w:r w:rsidRPr="00336193">
        <w:rPr>
          <w:rFonts w:cs="David" w:hint="cs"/>
          <w:rtl/>
        </w:rPr>
        <w:t xml:space="preserve">גדעון סער </w:t>
      </w:r>
      <w:r w:rsidRPr="00336193">
        <w:rPr>
          <w:rFonts w:cs="David"/>
          <w:rtl/>
        </w:rPr>
        <w:t>–</w:t>
      </w:r>
      <w:r w:rsidRPr="00336193">
        <w:rPr>
          <w:rFonts w:cs="David" w:hint="cs"/>
          <w:rtl/>
        </w:rPr>
        <w:t xml:space="preserve"> היו"ר</w:t>
      </w:r>
    </w:p>
    <w:p w14:paraId="68E79A66" w14:textId="77777777" w:rsidR="00336193" w:rsidRPr="00336193" w:rsidRDefault="00336193" w:rsidP="00336193">
      <w:pPr>
        <w:bidi/>
        <w:jc w:val="both"/>
        <w:rPr>
          <w:rFonts w:cs="David" w:hint="cs"/>
          <w:rtl/>
        </w:rPr>
      </w:pPr>
      <w:r w:rsidRPr="00336193">
        <w:rPr>
          <w:rFonts w:cs="David" w:hint="cs"/>
          <w:rtl/>
        </w:rPr>
        <w:t>חיים אורון</w:t>
      </w:r>
    </w:p>
    <w:p w14:paraId="181B338B" w14:textId="77777777" w:rsidR="00336193" w:rsidRPr="00336193" w:rsidRDefault="00336193" w:rsidP="00336193">
      <w:pPr>
        <w:bidi/>
        <w:jc w:val="both"/>
        <w:rPr>
          <w:rFonts w:cs="David" w:hint="cs"/>
          <w:rtl/>
        </w:rPr>
      </w:pPr>
      <w:proofErr w:type="spellStart"/>
      <w:r w:rsidRPr="00336193">
        <w:rPr>
          <w:rFonts w:cs="David" w:hint="cs"/>
          <w:rtl/>
        </w:rPr>
        <w:t>עמירה</w:t>
      </w:r>
      <w:proofErr w:type="spellEnd"/>
      <w:r w:rsidRPr="00336193">
        <w:rPr>
          <w:rFonts w:cs="David" w:hint="cs"/>
          <w:rtl/>
        </w:rPr>
        <w:t xml:space="preserve"> </w:t>
      </w:r>
      <w:proofErr w:type="spellStart"/>
      <w:r w:rsidRPr="00336193">
        <w:rPr>
          <w:rFonts w:cs="David" w:hint="cs"/>
          <w:rtl/>
        </w:rPr>
        <w:t>דותן</w:t>
      </w:r>
      <w:proofErr w:type="spellEnd"/>
    </w:p>
    <w:p w14:paraId="669511F8" w14:textId="77777777" w:rsidR="00336193" w:rsidRPr="00336193" w:rsidRDefault="00336193" w:rsidP="00336193">
      <w:pPr>
        <w:bidi/>
        <w:jc w:val="both"/>
        <w:rPr>
          <w:rFonts w:cs="David" w:hint="cs"/>
          <w:rtl/>
        </w:rPr>
      </w:pPr>
      <w:r w:rsidRPr="00336193">
        <w:rPr>
          <w:rFonts w:cs="David" w:hint="cs"/>
          <w:rtl/>
        </w:rPr>
        <w:t>יצחק זיו</w:t>
      </w:r>
    </w:p>
    <w:p w14:paraId="7FDF32F4" w14:textId="77777777" w:rsidR="00336193" w:rsidRPr="00336193" w:rsidRDefault="00336193" w:rsidP="00336193">
      <w:pPr>
        <w:bidi/>
        <w:jc w:val="both"/>
        <w:rPr>
          <w:rFonts w:cs="David" w:hint="cs"/>
          <w:rtl/>
        </w:rPr>
      </w:pPr>
      <w:proofErr w:type="spellStart"/>
      <w:r w:rsidRPr="00336193">
        <w:rPr>
          <w:rFonts w:cs="David" w:hint="cs"/>
          <w:rtl/>
        </w:rPr>
        <w:t>אסתרינה</w:t>
      </w:r>
      <w:proofErr w:type="spellEnd"/>
      <w:r w:rsidRPr="00336193">
        <w:rPr>
          <w:rFonts w:cs="David" w:hint="cs"/>
          <w:rtl/>
        </w:rPr>
        <w:t xml:space="preserve"> </w:t>
      </w:r>
      <w:proofErr w:type="spellStart"/>
      <w:r w:rsidRPr="00336193">
        <w:rPr>
          <w:rFonts w:cs="David" w:hint="cs"/>
          <w:rtl/>
        </w:rPr>
        <w:t>טרטמן</w:t>
      </w:r>
      <w:proofErr w:type="spellEnd"/>
    </w:p>
    <w:p w14:paraId="30B2AF01" w14:textId="77777777" w:rsidR="00336193" w:rsidRPr="00336193" w:rsidRDefault="00336193" w:rsidP="00336193">
      <w:pPr>
        <w:bidi/>
        <w:jc w:val="both"/>
        <w:rPr>
          <w:rFonts w:cs="David" w:hint="cs"/>
          <w:rtl/>
        </w:rPr>
      </w:pPr>
      <w:r w:rsidRPr="00336193">
        <w:rPr>
          <w:rFonts w:cs="David" w:hint="cs"/>
          <w:rtl/>
        </w:rPr>
        <w:t>ראובן ריבלין</w:t>
      </w:r>
    </w:p>
    <w:p w14:paraId="51F096A6" w14:textId="77777777" w:rsidR="00336193" w:rsidRPr="00336193" w:rsidRDefault="00336193" w:rsidP="00336193">
      <w:pPr>
        <w:bidi/>
        <w:jc w:val="both"/>
        <w:rPr>
          <w:rFonts w:cs="David"/>
          <w:rtl/>
        </w:rPr>
      </w:pPr>
    </w:p>
    <w:p w14:paraId="15D03D9E" w14:textId="77777777" w:rsidR="00336193" w:rsidRPr="00336193" w:rsidRDefault="00336193" w:rsidP="00336193">
      <w:pPr>
        <w:tabs>
          <w:tab w:val="left" w:pos="1788"/>
          <w:tab w:val="left" w:pos="3631"/>
        </w:tabs>
        <w:bidi/>
        <w:jc w:val="both"/>
        <w:rPr>
          <w:rFonts w:cs="David" w:hint="cs"/>
          <w:rtl/>
        </w:rPr>
      </w:pPr>
      <w:r w:rsidRPr="00336193">
        <w:rPr>
          <w:rFonts w:cs="David"/>
          <w:b/>
          <w:bCs/>
          <w:u w:val="single"/>
          <w:rtl/>
        </w:rPr>
        <w:t>מוזמנים</w:t>
      </w:r>
      <w:r w:rsidRPr="00336193">
        <w:rPr>
          <w:rFonts w:cs="David"/>
          <w:rtl/>
        </w:rPr>
        <w:t>:</w:t>
      </w:r>
    </w:p>
    <w:p w14:paraId="70D88BAB" w14:textId="77777777" w:rsidR="00336193" w:rsidRPr="00336193" w:rsidRDefault="00336193" w:rsidP="00336193">
      <w:pPr>
        <w:bidi/>
        <w:jc w:val="both"/>
        <w:rPr>
          <w:rFonts w:cs="David" w:hint="cs"/>
          <w:rtl/>
        </w:rPr>
      </w:pPr>
      <w:r w:rsidRPr="00336193">
        <w:rPr>
          <w:rFonts w:cs="David" w:hint="cs"/>
          <w:rtl/>
        </w:rPr>
        <w:t xml:space="preserve">ד"ר </w:t>
      </w:r>
      <w:proofErr w:type="spellStart"/>
      <w:r w:rsidRPr="00336193">
        <w:rPr>
          <w:rFonts w:cs="David" w:hint="cs"/>
          <w:rtl/>
        </w:rPr>
        <w:t>סוזי</w:t>
      </w:r>
      <w:proofErr w:type="spellEnd"/>
      <w:r w:rsidRPr="00336193">
        <w:rPr>
          <w:rFonts w:cs="David" w:hint="cs"/>
          <w:rtl/>
        </w:rPr>
        <w:t xml:space="preserve"> נבות </w:t>
      </w:r>
      <w:r w:rsidRPr="00336193">
        <w:rPr>
          <w:rFonts w:cs="David"/>
          <w:rtl/>
        </w:rPr>
        <w:t>–</w:t>
      </w:r>
      <w:r w:rsidRPr="00336193">
        <w:rPr>
          <w:rFonts w:cs="David" w:hint="cs"/>
          <w:rtl/>
        </w:rPr>
        <w:t xml:space="preserve"> חברת  הוועדה להכנת כללי אתיקה לחברי הכנסת</w:t>
      </w:r>
    </w:p>
    <w:p w14:paraId="3E7324F2" w14:textId="77777777" w:rsidR="00336193" w:rsidRPr="00336193" w:rsidRDefault="00336193" w:rsidP="00336193">
      <w:pPr>
        <w:bidi/>
        <w:jc w:val="both"/>
        <w:rPr>
          <w:rFonts w:cs="David"/>
          <w:rtl/>
        </w:rPr>
      </w:pPr>
    </w:p>
    <w:p w14:paraId="625D1B46" w14:textId="77777777" w:rsidR="00336193" w:rsidRPr="00336193" w:rsidRDefault="00336193" w:rsidP="00336193">
      <w:pPr>
        <w:bidi/>
        <w:jc w:val="both"/>
        <w:rPr>
          <w:rFonts w:cs="David" w:hint="cs"/>
          <w:rtl/>
        </w:rPr>
      </w:pPr>
      <w:r w:rsidRPr="00336193">
        <w:rPr>
          <w:rFonts w:cs="David" w:hint="cs"/>
          <w:rtl/>
        </w:rPr>
        <w:t xml:space="preserve">דין ליבנה </w:t>
      </w:r>
      <w:r w:rsidRPr="00336193">
        <w:rPr>
          <w:rFonts w:cs="David"/>
          <w:rtl/>
        </w:rPr>
        <w:t>–</w:t>
      </w:r>
      <w:r w:rsidRPr="00336193">
        <w:rPr>
          <w:rFonts w:cs="David" w:hint="cs"/>
          <w:rtl/>
        </w:rPr>
        <w:t xml:space="preserve"> מתמחה בלשכה המשפטית של הכנסת</w:t>
      </w:r>
    </w:p>
    <w:p w14:paraId="28EC3196" w14:textId="77777777" w:rsidR="00336193" w:rsidRPr="00336193" w:rsidRDefault="00336193" w:rsidP="00336193">
      <w:pPr>
        <w:bidi/>
        <w:jc w:val="both"/>
        <w:rPr>
          <w:rFonts w:cs="David" w:hint="cs"/>
          <w:rtl/>
        </w:rPr>
      </w:pPr>
    </w:p>
    <w:p w14:paraId="08370337" w14:textId="77777777" w:rsidR="00336193" w:rsidRPr="00336193" w:rsidRDefault="00336193" w:rsidP="00336193">
      <w:pPr>
        <w:tabs>
          <w:tab w:val="left" w:pos="1930"/>
        </w:tabs>
        <w:bidi/>
        <w:jc w:val="both"/>
        <w:rPr>
          <w:rFonts w:cs="David" w:hint="cs"/>
          <w:b/>
          <w:bCs/>
          <w:u w:val="single"/>
          <w:rtl/>
        </w:rPr>
      </w:pPr>
    </w:p>
    <w:p w14:paraId="4182FF8A" w14:textId="77777777" w:rsidR="00336193" w:rsidRPr="00336193" w:rsidRDefault="00336193" w:rsidP="00336193">
      <w:pPr>
        <w:tabs>
          <w:tab w:val="left" w:pos="1930"/>
        </w:tabs>
        <w:bidi/>
        <w:jc w:val="both"/>
        <w:rPr>
          <w:rFonts w:cs="David" w:hint="cs"/>
          <w:rtl/>
        </w:rPr>
      </w:pPr>
      <w:r w:rsidRPr="00336193">
        <w:rPr>
          <w:rFonts w:cs="David"/>
          <w:b/>
          <w:bCs/>
          <w:u w:val="single"/>
          <w:rtl/>
        </w:rPr>
        <w:t>יוע</w:t>
      </w:r>
      <w:r w:rsidRPr="00336193">
        <w:rPr>
          <w:rFonts w:cs="David" w:hint="cs"/>
          <w:b/>
          <w:bCs/>
          <w:u w:val="single"/>
          <w:rtl/>
        </w:rPr>
        <w:t>צת</w:t>
      </w:r>
      <w:r w:rsidRPr="00336193">
        <w:rPr>
          <w:rFonts w:cs="David"/>
          <w:b/>
          <w:bCs/>
          <w:u w:val="single"/>
          <w:rtl/>
        </w:rPr>
        <w:t xml:space="preserve"> משפטי</w:t>
      </w:r>
      <w:r w:rsidRPr="00336193">
        <w:rPr>
          <w:rFonts w:cs="David" w:hint="cs"/>
          <w:b/>
          <w:bCs/>
          <w:u w:val="single"/>
          <w:rtl/>
        </w:rPr>
        <w:t>ת</w:t>
      </w:r>
      <w:r w:rsidRPr="00336193">
        <w:rPr>
          <w:rFonts w:cs="David"/>
          <w:rtl/>
        </w:rPr>
        <w:t>:</w:t>
      </w:r>
      <w:r w:rsidRPr="00336193">
        <w:rPr>
          <w:rFonts w:cs="David" w:hint="cs"/>
          <w:rtl/>
        </w:rPr>
        <w:t xml:space="preserve"> ארבל </w:t>
      </w:r>
      <w:proofErr w:type="spellStart"/>
      <w:r w:rsidRPr="00336193">
        <w:rPr>
          <w:rFonts w:cs="David" w:hint="cs"/>
          <w:rtl/>
        </w:rPr>
        <w:t>אסטרחן</w:t>
      </w:r>
      <w:proofErr w:type="spellEnd"/>
    </w:p>
    <w:p w14:paraId="59923190" w14:textId="77777777" w:rsidR="00336193" w:rsidRPr="00336193" w:rsidRDefault="00336193" w:rsidP="00336193">
      <w:pPr>
        <w:bidi/>
        <w:jc w:val="both"/>
        <w:rPr>
          <w:rFonts w:cs="David"/>
          <w:rtl/>
        </w:rPr>
      </w:pPr>
    </w:p>
    <w:p w14:paraId="588458BF" w14:textId="77777777" w:rsidR="00336193" w:rsidRPr="00336193" w:rsidRDefault="00336193" w:rsidP="00336193">
      <w:pPr>
        <w:tabs>
          <w:tab w:val="left" w:pos="1930"/>
        </w:tabs>
        <w:bidi/>
        <w:jc w:val="both"/>
        <w:rPr>
          <w:rFonts w:cs="David" w:hint="cs"/>
          <w:b/>
          <w:bCs/>
          <w:rtl/>
        </w:rPr>
      </w:pPr>
      <w:r w:rsidRPr="00336193">
        <w:rPr>
          <w:rFonts w:cs="David"/>
          <w:b/>
          <w:bCs/>
          <w:u w:val="single"/>
          <w:rtl/>
        </w:rPr>
        <w:t>מנהלת הוועדה</w:t>
      </w:r>
      <w:r w:rsidRPr="00336193">
        <w:rPr>
          <w:rFonts w:cs="David"/>
          <w:rtl/>
        </w:rPr>
        <w:t>:</w:t>
      </w:r>
      <w:r w:rsidRPr="00336193">
        <w:rPr>
          <w:rFonts w:cs="David" w:hint="cs"/>
          <w:rtl/>
        </w:rPr>
        <w:t xml:space="preserve"> אתי בן-יוסף</w:t>
      </w:r>
    </w:p>
    <w:p w14:paraId="684D85C1" w14:textId="77777777" w:rsidR="00336193" w:rsidRPr="00336193" w:rsidRDefault="00336193" w:rsidP="00336193">
      <w:pPr>
        <w:bidi/>
        <w:jc w:val="both"/>
        <w:rPr>
          <w:rFonts w:cs="David"/>
          <w:rtl/>
        </w:rPr>
      </w:pPr>
    </w:p>
    <w:p w14:paraId="01112C50" w14:textId="77777777" w:rsidR="00336193" w:rsidRPr="00336193" w:rsidRDefault="00336193" w:rsidP="00336193">
      <w:pPr>
        <w:tabs>
          <w:tab w:val="left" w:pos="1930"/>
        </w:tabs>
        <w:bidi/>
        <w:jc w:val="both"/>
        <w:rPr>
          <w:rFonts w:cs="David" w:hint="cs"/>
          <w:rtl/>
        </w:rPr>
      </w:pPr>
      <w:r w:rsidRPr="00336193">
        <w:rPr>
          <w:rFonts w:cs="David" w:hint="cs"/>
          <w:b/>
          <w:bCs/>
          <w:u w:val="single"/>
          <w:rtl/>
        </w:rPr>
        <w:t>קצרנית:</w:t>
      </w:r>
      <w:r w:rsidRPr="00336193">
        <w:rPr>
          <w:rFonts w:cs="David" w:hint="cs"/>
          <w:rtl/>
        </w:rPr>
        <w:t xml:space="preserve"> חנה כהן</w:t>
      </w:r>
    </w:p>
    <w:p w14:paraId="0ADD9B75" w14:textId="77777777" w:rsidR="00336193" w:rsidRPr="00336193" w:rsidRDefault="00336193" w:rsidP="00336193">
      <w:pPr>
        <w:bidi/>
        <w:jc w:val="both"/>
        <w:rPr>
          <w:rFonts w:cs="David" w:hint="cs"/>
          <w:b/>
          <w:bCs/>
          <w:rtl/>
        </w:rPr>
      </w:pPr>
    </w:p>
    <w:p w14:paraId="72A1994A" w14:textId="77777777" w:rsidR="00336193" w:rsidRPr="00336193" w:rsidRDefault="00336193" w:rsidP="00336193">
      <w:pPr>
        <w:pStyle w:val="Heading5"/>
        <w:rPr>
          <w:rFonts w:hint="cs"/>
          <w:sz w:val="24"/>
          <w:rtl/>
        </w:rPr>
      </w:pPr>
    </w:p>
    <w:p w14:paraId="3C82A3A8" w14:textId="77777777" w:rsidR="00336193" w:rsidRPr="00336193" w:rsidRDefault="00336193" w:rsidP="00336193">
      <w:pPr>
        <w:pStyle w:val="Heading5"/>
        <w:rPr>
          <w:sz w:val="24"/>
          <w:rtl/>
        </w:rPr>
      </w:pPr>
      <w:r w:rsidRPr="00336193">
        <w:rPr>
          <w:sz w:val="24"/>
          <w:rtl/>
        </w:rPr>
        <w:t xml:space="preserve"> </w:t>
      </w:r>
    </w:p>
    <w:p w14:paraId="7ACD3853" w14:textId="77777777" w:rsidR="00336193" w:rsidRPr="00336193" w:rsidRDefault="00336193" w:rsidP="00336193">
      <w:pPr>
        <w:bidi/>
        <w:jc w:val="both"/>
        <w:rPr>
          <w:rFonts w:cs="David" w:hint="cs"/>
          <w:rtl/>
        </w:rPr>
      </w:pPr>
    </w:p>
    <w:p w14:paraId="2DF6AF41" w14:textId="77777777" w:rsidR="00336193" w:rsidRPr="00336193" w:rsidRDefault="00336193" w:rsidP="00336193">
      <w:pPr>
        <w:tabs>
          <w:tab w:val="left" w:pos="1221"/>
        </w:tabs>
        <w:bidi/>
        <w:jc w:val="center"/>
        <w:rPr>
          <w:rFonts w:cs="David" w:hint="cs"/>
          <w:b/>
          <w:bCs/>
          <w:rtl/>
        </w:rPr>
      </w:pPr>
      <w:r w:rsidRPr="00336193">
        <w:rPr>
          <w:rFonts w:cs="David"/>
          <w:rtl/>
        </w:rPr>
        <w:br w:type="page"/>
      </w:r>
      <w:r w:rsidRPr="00336193">
        <w:rPr>
          <w:rFonts w:cs="David" w:hint="cs"/>
          <w:b/>
          <w:bCs/>
          <w:rtl/>
        </w:rPr>
        <w:lastRenderedPageBreak/>
        <w:t xml:space="preserve">המשך דיון בדוח הוועדה הציבורית להכנת כללי האתיקה לחברי הכנסת </w:t>
      </w:r>
      <w:r w:rsidRPr="00336193">
        <w:rPr>
          <w:rFonts w:cs="David"/>
          <w:b/>
          <w:bCs/>
          <w:rtl/>
        </w:rPr>
        <w:t>–</w:t>
      </w:r>
    </w:p>
    <w:p w14:paraId="6BAE280D" w14:textId="77777777" w:rsidR="00336193" w:rsidRPr="00336193" w:rsidRDefault="00336193" w:rsidP="00336193">
      <w:pPr>
        <w:tabs>
          <w:tab w:val="left" w:pos="1221"/>
        </w:tabs>
        <w:bidi/>
        <w:jc w:val="center"/>
        <w:rPr>
          <w:rFonts w:cs="David" w:hint="cs"/>
          <w:b/>
          <w:bCs/>
          <w:u w:val="single"/>
          <w:rtl/>
        </w:rPr>
      </w:pPr>
      <w:r w:rsidRPr="00336193">
        <w:rPr>
          <w:rFonts w:cs="David" w:hint="cs"/>
          <w:b/>
          <w:bCs/>
          <w:u w:val="single"/>
          <w:rtl/>
        </w:rPr>
        <w:t xml:space="preserve">פרק ו' הקשר עם הציבור </w:t>
      </w:r>
      <w:r w:rsidRPr="00336193">
        <w:rPr>
          <w:rFonts w:cs="David"/>
          <w:b/>
          <w:bCs/>
          <w:u w:val="single"/>
          <w:rtl/>
        </w:rPr>
        <w:t>–</w:t>
      </w:r>
      <w:r w:rsidRPr="00336193">
        <w:rPr>
          <w:rFonts w:cs="David" w:hint="cs"/>
          <w:b/>
          <w:bCs/>
          <w:u w:val="single"/>
          <w:rtl/>
        </w:rPr>
        <w:t xml:space="preserve"> החל מסעיף 30(ג)(5)</w:t>
      </w:r>
    </w:p>
    <w:p w14:paraId="134379F4" w14:textId="77777777" w:rsidR="00336193" w:rsidRPr="00336193" w:rsidRDefault="00336193" w:rsidP="00336193">
      <w:pPr>
        <w:bidi/>
        <w:jc w:val="both"/>
        <w:rPr>
          <w:rFonts w:cs="David" w:hint="cs"/>
          <w:b/>
          <w:bCs/>
          <w:rtl/>
        </w:rPr>
      </w:pPr>
    </w:p>
    <w:p w14:paraId="1EAA499A"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05D6691F" w14:textId="77777777" w:rsidR="00336193" w:rsidRPr="00336193" w:rsidRDefault="00336193" w:rsidP="00336193">
      <w:pPr>
        <w:bidi/>
        <w:jc w:val="both"/>
        <w:rPr>
          <w:rFonts w:cs="David" w:hint="cs"/>
          <w:u w:val="single"/>
          <w:rtl/>
        </w:rPr>
      </w:pPr>
    </w:p>
    <w:p w14:paraId="0D8B8B61" w14:textId="77777777" w:rsidR="00336193" w:rsidRPr="00336193" w:rsidRDefault="00336193" w:rsidP="00336193">
      <w:pPr>
        <w:bidi/>
        <w:jc w:val="both"/>
        <w:rPr>
          <w:rFonts w:cs="David" w:hint="cs"/>
          <w:rtl/>
        </w:rPr>
      </w:pPr>
      <w:r w:rsidRPr="00336193">
        <w:rPr>
          <w:rFonts w:cs="David" w:hint="cs"/>
          <w:rtl/>
        </w:rPr>
        <w:tab/>
        <w:t>שלום לכולם, אני פותח את ישיבת הוועדה שמספרה 169.</w:t>
      </w:r>
    </w:p>
    <w:p w14:paraId="3D6EB5CC" w14:textId="77777777" w:rsidR="00336193" w:rsidRPr="00336193" w:rsidRDefault="00336193" w:rsidP="00336193">
      <w:pPr>
        <w:bidi/>
        <w:jc w:val="both"/>
        <w:rPr>
          <w:rFonts w:cs="David" w:hint="cs"/>
          <w:rtl/>
        </w:rPr>
      </w:pPr>
    </w:p>
    <w:p w14:paraId="5B41175E"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6B2A5D31" w14:textId="77777777" w:rsidR="00336193" w:rsidRPr="00336193" w:rsidRDefault="00336193" w:rsidP="00336193">
      <w:pPr>
        <w:bidi/>
        <w:jc w:val="both"/>
        <w:rPr>
          <w:rFonts w:cs="David" w:hint="cs"/>
          <w:rtl/>
        </w:rPr>
      </w:pPr>
    </w:p>
    <w:p w14:paraId="53461E28" w14:textId="77777777" w:rsidR="00336193" w:rsidRPr="00336193" w:rsidRDefault="00336193" w:rsidP="00336193">
      <w:pPr>
        <w:bidi/>
        <w:jc w:val="both"/>
        <w:rPr>
          <w:rFonts w:cs="David" w:hint="cs"/>
          <w:rtl/>
        </w:rPr>
      </w:pPr>
      <w:r w:rsidRPr="00336193">
        <w:rPr>
          <w:rFonts w:cs="David" w:hint="cs"/>
          <w:rtl/>
        </w:rPr>
        <w:tab/>
        <w:t>בישיבה הקודמת הגענו עד סעיף 30. בסעיף 29, שקובע שחבר הכנסת לא יגלה מידע שנמסר לו בתוקף  מילוי תפקידו כחבר הכנסת ושגילויו אסור על-פי כל דין, נשאלה שאלה על איזה סוגי מידע מדובר, כי בסעיף עצמו אין פירוט. מצאנו שאין רשימה סגורה של מידע שאסור לגלות על-פי דין.</w:t>
      </w:r>
    </w:p>
    <w:p w14:paraId="43FFBA06" w14:textId="77777777" w:rsidR="00336193" w:rsidRPr="00336193" w:rsidRDefault="00336193" w:rsidP="00336193">
      <w:pPr>
        <w:bidi/>
        <w:jc w:val="both"/>
        <w:rPr>
          <w:rFonts w:cs="David" w:hint="cs"/>
          <w:rtl/>
        </w:rPr>
      </w:pPr>
    </w:p>
    <w:p w14:paraId="44905BAF"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711A2ACD" w14:textId="77777777" w:rsidR="00336193" w:rsidRPr="00336193" w:rsidRDefault="00336193" w:rsidP="00336193">
      <w:pPr>
        <w:bidi/>
        <w:jc w:val="both"/>
        <w:rPr>
          <w:rFonts w:cs="David" w:hint="cs"/>
          <w:u w:val="single"/>
          <w:rtl/>
        </w:rPr>
      </w:pPr>
    </w:p>
    <w:p w14:paraId="13E8FFB3" w14:textId="77777777" w:rsidR="00336193" w:rsidRPr="00336193" w:rsidRDefault="00336193" w:rsidP="00336193">
      <w:pPr>
        <w:bidi/>
        <w:jc w:val="both"/>
        <w:rPr>
          <w:rFonts w:cs="David" w:hint="cs"/>
          <w:rtl/>
        </w:rPr>
      </w:pPr>
      <w:r w:rsidRPr="00336193">
        <w:rPr>
          <w:rFonts w:cs="David" w:hint="cs"/>
          <w:rtl/>
        </w:rPr>
        <w:tab/>
        <w:t xml:space="preserve"> אני מעדיף לחזור לסעיף הזה מאוחר יותר. זו שאלה שהייתי מעדיף לדון בה בישיבה בה יותר חברי כנסת יהיו נוכחים. אם אני אדון בה לבד, ההכרעה תהיה ברורה ומהירה.</w:t>
      </w:r>
    </w:p>
    <w:p w14:paraId="6CA62801" w14:textId="77777777" w:rsidR="00336193" w:rsidRPr="00336193" w:rsidRDefault="00336193" w:rsidP="00336193">
      <w:pPr>
        <w:bidi/>
        <w:jc w:val="both"/>
        <w:rPr>
          <w:rFonts w:cs="David" w:hint="cs"/>
          <w:rtl/>
        </w:rPr>
      </w:pPr>
    </w:p>
    <w:p w14:paraId="3D598E1F"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2FAE1A7F" w14:textId="77777777" w:rsidR="00336193" w:rsidRPr="00336193" w:rsidRDefault="00336193" w:rsidP="00336193">
      <w:pPr>
        <w:bidi/>
        <w:jc w:val="both"/>
        <w:rPr>
          <w:rFonts w:cs="David" w:hint="cs"/>
          <w:rtl/>
        </w:rPr>
      </w:pPr>
    </w:p>
    <w:p w14:paraId="453B4ECE" w14:textId="77777777" w:rsidR="00336193" w:rsidRPr="00336193" w:rsidRDefault="00336193" w:rsidP="00336193">
      <w:pPr>
        <w:bidi/>
        <w:jc w:val="both"/>
        <w:rPr>
          <w:rFonts w:cs="David" w:hint="cs"/>
          <w:rtl/>
        </w:rPr>
      </w:pPr>
      <w:r w:rsidRPr="00336193">
        <w:rPr>
          <w:rFonts w:cs="David" w:hint="cs"/>
          <w:rtl/>
        </w:rPr>
        <w:tab/>
        <w:t xml:space="preserve"> בישיבה הקודמת הגענו, והוועדה אישרה, עד סעיף 30(ג)(4). </w:t>
      </w:r>
    </w:p>
    <w:p w14:paraId="0F4B186B" w14:textId="77777777" w:rsidR="00336193" w:rsidRPr="00336193" w:rsidRDefault="00336193" w:rsidP="00336193">
      <w:pPr>
        <w:bidi/>
        <w:jc w:val="both"/>
        <w:rPr>
          <w:rFonts w:cs="David" w:hint="cs"/>
          <w:rtl/>
        </w:rPr>
      </w:pPr>
    </w:p>
    <w:p w14:paraId="4EF483B5"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56D917F" w14:textId="77777777" w:rsidR="00336193" w:rsidRPr="00336193" w:rsidRDefault="00336193" w:rsidP="00336193">
      <w:pPr>
        <w:bidi/>
        <w:jc w:val="both"/>
        <w:rPr>
          <w:rFonts w:cs="David" w:hint="cs"/>
          <w:u w:val="single"/>
          <w:rtl/>
        </w:rPr>
      </w:pPr>
    </w:p>
    <w:p w14:paraId="27736757" w14:textId="77777777" w:rsidR="00336193" w:rsidRPr="00336193" w:rsidRDefault="00336193" w:rsidP="00336193">
      <w:pPr>
        <w:bidi/>
        <w:jc w:val="both"/>
        <w:rPr>
          <w:rFonts w:cs="David" w:hint="cs"/>
          <w:rtl/>
        </w:rPr>
      </w:pPr>
      <w:r w:rsidRPr="00336193">
        <w:rPr>
          <w:rFonts w:cs="David" w:hint="cs"/>
          <w:rtl/>
        </w:rPr>
        <w:tab/>
        <w:t xml:space="preserve">סעיף 30(ג)(5) קובע איסור התערבות של חבר כנסת אצל רשות ציבורית בהליך למינוי אדם למשרה ברשות ציבורית, למעט מכתב המלצה המתבסס על קשר עבודה אישי.  לעניות דעתי אפשר להרחיב את הסייג הקבוע בסיפא. אני מקבל את זה שאי אפשר להמליץ על אדם רק כי הוא קשור למישהו שאתה קשור אליו או שאתה חפץ ביקרו מטעם כלשהו </w:t>
      </w:r>
      <w:r w:rsidRPr="00336193">
        <w:rPr>
          <w:rFonts w:cs="David"/>
          <w:rtl/>
        </w:rPr>
        <w:t>–</w:t>
      </w:r>
      <w:r w:rsidRPr="00336193">
        <w:rPr>
          <w:rFonts w:cs="David" w:hint="cs"/>
          <w:rtl/>
        </w:rPr>
        <w:t xml:space="preserve"> פוליטי או עסקי או אחר. אני חושב שאם אתה כן מכיר אדם </w:t>
      </w:r>
      <w:r w:rsidRPr="00336193">
        <w:rPr>
          <w:rFonts w:cs="David"/>
          <w:rtl/>
        </w:rPr>
        <w:t>–</w:t>
      </w:r>
      <w:r w:rsidRPr="00336193">
        <w:rPr>
          <w:rFonts w:cs="David" w:hint="cs"/>
          <w:rtl/>
        </w:rPr>
        <w:t xml:space="preserve"> דרך אגב, זה לא חייב להיות רק קשר עבודה אישי, זה יכול להיות שהוא למד אתך בפקולטה או כל היכרות אחרת </w:t>
      </w:r>
      <w:r w:rsidRPr="00336193">
        <w:rPr>
          <w:rFonts w:cs="David"/>
          <w:rtl/>
        </w:rPr>
        <w:t>–</w:t>
      </w:r>
      <w:r w:rsidRPr="00336193">
        <w:rPr>
          <w:rFonts w:cs="David" w:hint="cs"/>
          <w:rtl/>
        </w:rPr>
        <w:t xml:space="preserve"> חבר הכנסת יכול להמליץ עליו. נניח שד"ר </w:t>
      </w:r>
      <w:proofErr w:type="spellStart"/>
      <w:r w:rsidRPr="00336193">
        <w:rPr>
          <w:rFonts w:cs="David" w:hint="cs"/>
          <w:rtl/>
        </w:rPr>
        <w:t>סוזי</w:t>
      </w:r>
      <w:proofErr w:type="spellEnd"/>
      <w:r w:rsidRPr="00336193">
        <w:rPr>
          <w:rFonts w:cs="David" w:hint="cs"/>
          <w:rtl/>
        </w:rPr>
        <w:t xml:space="preserve"> נבות הרשימה אותי מאוד בהופעותיה בדיוני ועדת הכנסת, נראה לי שאני בהחלט יכול להמליץ עליה למשרה מסוימת.</w:t>
      </w:r>
    </w:p>
    <w:p w14:paraId="115042E9" w14:textId="77777777" w:rsidR="00336193" w:rsidRPr="00336193" w:rsidRDefault="00336193" w:rsidP="00336193">
      <w:pPr>
        <w:bidi/>
        <w:jc w:val="both"/>
        <w:rPr>
          <w:rFonts w:cs="David" w:hint="cs"/>
          <w:rtl/>
        </w:rPr>
      </w:pPr>
    </w:p>
    <w:p w14:paraId="4F239100" w14:textId="77777777" w:rsidR="00336193" w:rsidRPr="00336193" w:rsidRDefault="00336193" w:rsidP="00336193">
      <w:pPr>
        <w:bidi/>
        <w:jc w:val="both"/>
        <w:rPr>
          <w:rFonts w:cs="David" w:hint="cs"/>
          <w:rtl/>
        </w:rPr>
      </w:pPr>
      <w:r w:rsidRPr="00336193">
        <w:rPr>
          <w:rFonts w:cs="David" w:hint="cs"/>
          <w:rtl/>
        </w:rPr>
        <w:tab/>
        <w:t xml:space="preserve">לכן אני חושב שהעיקרון טוב, אבל הסייג צריך להיות קצת יותר רחב מהסייג שקבוע כאן. הסעיף אומר שני דברים: רק קשר עבודה  אישי והוא מסייג את זה למכתב המלצה, כאילו שאם מישהו ידבר עם מישהו בעל-פה ויגיד לו את אותם דברים, זה כבר בסדר. אני לא חושב שזה נכון. חבר הכנסת יכול להכיר את יכולותיו של אדם בכל מיני הקשרים ואני גם לא רואה צורך שההמלצה תהיה במכתב. אפשר שישאלו בעל-פה ויינתנו תשובות בעל-פה. כלומר, צריך לקבל את העיקרון עם סייג שהוא קצת יותר ניכר מהסייג שהוועדה ממליצה. </w:t>
      </w:r>
    </w:p>
    <w:p w14:paraId="227E9B39" w14:textId="77777777" w:rsidR="00336193" w:rsidRPr="00336193" w:rsidRDefault="00336193" w:rsidP="00336193">
      <w:pPr>
        <w:bidi/>
        <w:jc w:val="both"/>
        <w:rPr>
          <w:rFonts w:cs="David" w:hint="cs"/>
          <w:rtl/>
        </w:rPr>
      </w:pPr>
    </w:p>
    <w:p w14:paraId="6E159499" w14:textId="77777777" w:rsidR="00336193" w:rsidRPr="00336193" w:rsidRDefault="00336193" w:rsidP="00336193">
      <w:pPr>
        <w:pStyle w:val="Heading5"/>
        <w:rPr>
          <w:rFonts w:hint="cs"/>
          <w:sz w:val="24"/>
          <w:rtl/>
        </w:rPr>
      </w:pPr>
      <w:r w:rsidRPr="00336193">
        <w:rPr>
          <w:rFonts w:hint="cs"/>
          <w:sz w:val="24"/>
          <w:u w:val="single"/>
          <w:rtl/>
        </w:rPr>
        <w:t>יצחק זיו:</w:t>
      </w:r>
    </w:p>
    <w:p w14:paraId="4CF2A8F1" w14:textId="77777777" w:rsidR="00336193" w:rsidRPr="00336193" w:rsidRDefault="00336193" w:rsidP="00336193">
      <w:pPr>
        <w:pStyle w:val="Heading5"/>
        <w:rPr>
          <w:rFonts w:hint="cs"/>
          <w:sz w:val="24"/>
          <w:rtl/>
        </w:rPr>
      </w:pPr>
    </w:p>
    <w:p w14:paraId="14480D08" w14:textId="77777777" w:rsidR="00336193" w:rsidRPr="00336193" w:rsidRDefault="00336193" w:rsidP="00336193">
      <w:pPr>
        <w:bidi/>
        <w:jc w:val="both"/>
        <w:rPr>
          <w:rFonts w:cs="David" w:hint="cs"/>
          <w:rtl/>
        </w:rPr>
      </w:pPr>
      <w:r w:rsidRPr="00336193">
        <w:rPr>
          <w:rFonts w:cs="David" w:hint="cs"/>
          <w:rtl/>
        </w:rPr>
        <w:tab/>
        <w:t xml:space="preserve"> אני חושב שרצוי שזה יהיה בכתב ולא בעל-פה.</w:t>
      </w:r>
    </w:p>
    <w:p w14:paraId="2B289977" w14:textId="77777777" w:rsidR="00336193" w:rsidRPr="00336193" w:rsidRDefault="00336193" w:rsidP="00336193">
      <w:pPr>
        <w:bidi/>
        <w:jc w:val="both"/>
        <w:rPr>
          <w:rFonts w:cs="David" w:hint="cs"/>
          <w:rtl/>
        </w:rPr>
      </w:pPr>
    </w:p>
    <w:p w14:paraId="4F942E7D"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02C85D76" w14:textId="77777777" w:rsidR="00336193" w:rsidRPr="00336193" w:rsidRDefault="00336193" w:rsidP="00336193">
      <w:pPr>
        <w:bidi/>
        <w:jc w:val="both"/>
        <w:rPr>
          <w:rFonts w:cs="David" w:hint="cs"/>
          <w:u w:val="single"/>
          <w:rtl/>
        </w:rPr>
      </w:pPr>
    </w:p>
    <w:p w14:paraId="5BB6287F" w14:textId="77777777" w:rsidR="00336193" w:rsidRPr="00336193" w:rsidRDefault="00336193" w:rsidP="00336193">
      <w:pPr>
        <w:bidi/>
        <w:jc w:val="both"/>
        <w:rPr>
          <w:rFonts w:cs="David" w:hint="cs"/>
          <w:rtl/>
        </w:rPr>
      </w:pPr>
      <w:r w:rsidRPr="00336193">
        <w:rPr>
          <w:rFonts w:cs="David" w:hint="cs"/>
          <w:rtl/>
        </w:rPr>
        <w:tab/>
        <w:t xml:space="preserve"> אני לא אומר שזה לא רצוי, אבל אם אדם ממליץ או פונים אליו והוא מדבר בשבחו של מישהו שהוא מכיר  - ההיכרות שיכול להיות לה קשר מקצועי לדברים שלגביהם הוא רוצה להתמנות </w:t>
      </w:r>
      <w:r w:rsidRPr="00336193">
        <w:rPr>
          <w:rFonts w:cs="David"/>
          <w:rtl/>
        </w:rPr>
        <w:t>–</w:t>
      </w:r>
      <w:r w:rsidRPr="00336193">
        <w:rPr>
          <w:rFonts w:cs="David" w:hint="cs"/>
          <w:rtl/>
        </w:rPr>
        <w:t xml:space="preserve"> אז זו לא עבירה אתית אם הדבר הזה קורה בעל-פה.  אנחנו נהפוך את זה לעבירה אתית אם נשאיר את הסייג לפיו שרק המלצה בכתב מותרת. </w:t>
      </w:r>
    </w:p>
    <w:p w14:paraId="763C658E" w14:textId="77777777" w:rsidR="00336193" w:rsidRPr="00336193" w:rsidRDefault="00336193" w:rsidP="00336193">
      <w:pPr>
        <w:bidi/>
        <w:jc w:val="both"/>
        <w:rPr>
          <w:rFonts w:cs="David" w:hint="cs"/>
          <w:rtl/>
        </w:rPr>
      </w:pPr>
    </w:p>
    <w:p w14:paraId="0610EC21" w14:textId="77777777" w:rsidR="00336193" w:rsidRPr="00336193" w:rsidRDefault="00336193" w:rsidP="00336193">
      <w:pPr>
        <w:pStyle w:val="Heading5"/>
        <w:rPr>
          <w:rFonts w:hint="cs"/>
          <w:sz w:val="24"/>
          <w:rtl/>
        </w:rPr>
      </w:pPr>
      <w:proofErr w:type="spellStart"/>
      <w:r w:rsidRPr="00336193">
        <w:rPr>
          <w:rFonts w:hint="cs"/>
          <w:sz w:val="24"/>
          <w:u w:val="single"/>
          <w:rtl/>
        </w:rPr>
        <w:t>אסתרינה</w:t>
      </w:r>
      <w:proofErr w:type="spellEnd"/>
      <w:r w:rsidRPr="00336193">
        <w:rPr>
          <w:rFonts w:hint="cs"/>
          <w:sz w:val="24"/>
          <w:u w:val="single"/>
          <w:rtl/>
        </w:rPr>
        <w:t xml:space="preserve"> </w:t>
      </w:r>
      <w:proofErr w:type="spellStart"/>
      <w:r w:rsidRPr="00336193">
        <w:rPr>
          <w:rFonts w:hint="cs"/>
          <w:sz w:val="24"/>
          <w:u w:val="single"/>
          <w:rtl/>
        </w:rPr>
        <w:t>טרטמן</w:t>
      </w:r>
      <w:proofErr w:type="spellEnd"/>
      <w:r w:rsidRPr="00336193">
        <w:rPr>
          <w:rFonts w:hint="cs"/>
          <w:sz w:val="24"/>
          <w:u w:val="single"/>
          <w:rtl/>
        </w:rPr>
        <w:t>:</w:t>
      </w:r>
    </w:p>
    <w:p w14:paraId="523F650F" w14:textId="77777777" w:rsidR="00336193" w:rsidRPr="00336193" w:rsidRDefault="00336193" w:rsidP="00336193">
      <w:pPr>
        <w:pStyle w:val="Heading5"/>
        <w:rPr>
          <w:rFonts w:hint="cs"/>
          <w:sz w:val="24"/>
          <w:rtl/>
        </w:rPr>
      </w:pPr>
    </w:p>
    <w:p w14:paraId="6514DDB1" w14:textId="77777777" w:rsidR="00336193" w:rsidRPr="00336193" w:rsidRDefault="00336193" w:rsidP="00336193">
      <w:pPr>
        <w:bidi/>
        <w:jc w:val="both"/>
        <w:rPr>
          <w:rFonts w:cs="David" w:hint="cs"/>
          <w:rtl/>
        </w:rPr>
      </w:pPr>
      <w:r w:rsidRPr="00336193">
        <w:rPr>
          <w:rFonts w:cs="David" w:hint="cs"/>
          <w:rtl/>
        </w:rPr>
        <w:tab/>
        <w:t xml:space="preserve"> נדמה לי שחבר הכנסת זיו רוצה להדגיש את העניין של המלצה בכתב, כדי שלא ייווצר מצב שהאמירה בעל-פה תהיה מעבר להמלצה בשל היכרות. כדי שלא ימעד בלשונו, אפילו שלא בכוונה. </w:t>
      </w:r>
    </w:p>
    <w:p w14:paraId="6C89C90F" w14:textId="77777777" w:rsidR="00336193" w:rsidRPr="00336193" w:rsidRDefault="00336193" w:rsidP="00336193">
      <w:pPr>
        <w:bidi/>
        <w:jc w:val="both"/>
        <w:rPr>
          <w:rFonts w:cs="David" w:hint="cs"/>
          <w:rtl/>
        </w:rPr>
      </w:pPr>
      <w:r w:rsidRPr="00336193">
        <w:rPr>
          <w:rFonts w:cs="David"/>
          <w:rtl/>
        </w:rPr>
        <w:br w:type="page"/>
      </w:r>
    </w:p>
    <w:p w14:paraId="7CF324A7"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6D22391" w14:textId="77777777" w:rsidR="00336193" w:rsidRPr="00336193" w:rsidRDefault="00336193" w:rsidP="00336193">
      <w:pPr>
        <w:bidi/>
        <w:jc w:val="both"/>
        <w:rPr>
          <w:rFonts w:cs="David" w:hint="cs"/>
          <w:u w:val="single"/>
          <w:rtl/>
        </w:rPr>
      </w:pPr>
    </w:p>
    <w:p w14:paraId="16AB1FC2" w14:textId="77777777" w:rsidR="00336193" w:rsidRPr="00336193" w:rsidRDefault="00336193" w:rsidP="00336193">
      <w:pPr>
        <w:bidi/>
        <w:jc w:val="both"/>
        <w:rPr>
          <w:rFonts w:cs="David" w:hint="cs"/>
          <w:rtl/>
        </w:rPr>
      </w:pPr>
      <w:r w:rsidRPr="00336193">
        <w:rPr>
          <w:rFonts w:cs="David" w:hint="cs"/>
          <w:rtl/>
        </w:rPr>
        <w:tab/>
        <w:t xml:space="preserve"> השאלה היא מה אנחנו מעדיפים, את  מבחני הסטריליות או מבחני החיים. נניח שאני כותב על מישהו מכתב המלצה. בדרך כלל בחיים זה הדבר הראשון ולא האחרון, כי בעקבותיו אני מקבל מהמעסיק הפוטנציאלי טלפון ואז הוא שואל אותי שאלות לגבי המועמד </w:t>
      </w:r>
      <w:r w:rsidRPr="00336193">
        <w:rPr>
          <w:rFonts w:cs="David"/>
          <w:rtl/>
        </w:rPr>
        <w:t>–</w:t>
      </w:r>
      <w:r w:rsidRPr="00336193">
        <w:rPr>
          <w:rFonts w:cs="David" w:hint="cs"/>
          <w:rtl/>
        </w:rPr>
        <w:t xml:space="preserve"> איך הוא במצבי לחץ, בעבודת צוות וכו'.  הנוסח של מכתבי ההמלצה הוא די אחיד, תמיד עמוס בסופרלטיבים. לפעמים אני מסתכל על אנשים ולא מאמין שהאדם שכתבו עליו את הדברים האלה הוא האדם המועמד, לא שהוא לא בסדר, אבל זה נראה לי מוגזם פי מאה. הרבה פעמים הבחינה היא כשאתה שואל שאלות מעשיות שנוגעות לדברים שקשורים לתפקיד. אני חושב שאנחנו צריכים להיזהר מאוד לא לגזור גזרה שהיא חמורה מדיי. </w:t>
      </w:r>
    </w:p>
    <w:p w14:paraId="3DEE2427" w14:textId="77777777" w:rsidR="00336193" w:rsidRPr="00336193" w:rsidRDefault="00336193" w:rsidP="00336193">
      <w:pPr>
        <w:bidi/>
        <w:jc w:val="both"/>
        <w:rPr>
          <w:rFonts w:cs="David" w:hint="cs"/>
          <w:rtl/>
        </w:rPr>
      </w:pPr>
    </w:p>
    <w:p w14:paraId="73EDBB5D"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0239DEC4" w14:textId="77777777" w:rsidR="00336193" w:rsidRPr="00336193" w:rsidRDefault="00336193" w:rsidP="00336193">
      <w:pPr>
        <w:bidi/>
        <w:jc w:val="both"/>
        <w:rPr>
          <w:rFonts w:cs="David" w:hint="cs"/>
          <w:rtl/>
        </w:rPr>
      </w:pPr>
    </w:p>
    <w:p w14:paraId="0123C1F9" w14:textId="77777777" w:rsidR="00336193" w:rsidRPr="00336193" w:rsidRDefault="00336193" w:rsidP="00336193">
      <w:pPr>
        <w:bidi/>
        <w:jc w:val="both"/>
        <w:rPr>
          <w:rFonts w:cs="David" w:hint="cs"/>
          <w:rtl/>
        </w:rPr>
      </w:pPr>
      <w:r w:rsidRPr="00336193">
        <w:rPr>
          <w:rFonts w:cs="David" w:hint="cs"/>
          <w:rtl/>
        </w:rPr>
        <w:tab/>
        <w:t xml:space="preserve">אני אחזור אחורה שלב אחד ואסביר מה בעצם המטרה של הסעיף הזה. הרעיון הוא למנוע מראית עין של הפעלת לחץ או של הטעיה בגלל שיקולים פוליטיים. השאלה היא אם לא יכולה להיות בעיה שכאשר אדם ניגש למכרז או לקבלה לעבודה והוא אומר: יש לי חבר כנסת שממליץ עליי. אנחנו לא יודעים למה הוא אמר את זה </w:t>
      </w:r>
      <w:r w:rsidRPr="00336193">
        <w:rPr>
          <w:rFonts w:cs="David"/>
          <w:rtl/>
        </w:rPr>
        <w:t>–</w:t>
      </w:r>
      <w:r w:rsidRPr="00336193">
        <w:rPr>
          <w:rFonts w:cs="David" w:hint="cs"/>
          <w:rtl/>
        </w:rPr>
        <w:t xml:space="preserve"> יכול להיות שחבר הכנסת ממליץ עליו בגלל שהוא חבר מרכז ולאו דווקא בגלל שהוא עבד איתו. המטרה של הסעיף הזה היא למנוע את המצב הזה, של ניסיון לפגוע בעיקרון השוויון בין המועמדים, כדי שלא יהיה מראית עין של ניסיון להפעלת לחץ שהוא לא ראוי. לכן אמרנו שהכלל הוא שאם חבר הכנסת מופיע בוועדות מכרזים כאלה, זה יכול להיראות כמראית עין של הפעלת לחץ, למעט אם הוא מכיר אותו והוא עבד איתו. במקרה כזה אנחנו אומרים שאם הוא עבד איתו ומכיר אותו, ברור שזה ענייני. התחושה </w:t>
      </w:r>
      <w:proofErr w:type="spellStart"/>
      <w:r w:rsidRPr="00336193">
        <w:rPr>
          <w:rFonts w:cs="David" w:hint="cs"/>
          <w:rtl/>
        </w:rPr>
        <w:t>היתה</w:t>
      </w:r>
      <w:proofErr w:type="spellEnd"/>
      <w:r w:rsidRPr="00336193">
        <w:rPr>
          <w:rFonts w:cs="David" w:hint="cs"/>
          <w:rtl/>
        </w:rPr>
        <w:t xml:space="preserve"> שכל מה שזה לא מישהו שעבד איתו, זה למראית עין לא ענייני. </w:t>
      </w:r>
    </w:p>
    <w:p w14:paraId="53D52CD9" w14:textId="77777777" w:rsidR="00336193" w:rsidRPr="00336193" w:rsidRDefault="00336193" w:rsidP="00336193">
      <w:pPr>
        <w:bidi/>
        <w:jc w:val="both"/>
        <w:rPr>
          <w:rFonts w:cs="David" w:hint="cs"/>
          <w:rtl/>
        </w:rPr>
      </w:pPr>
    </w:p>
    <w:p w14:paraId="342664EE" w14:textId="77777777" w:rsidR="00336193" w:rsidRPr="00336193" w:rsidRDefault="00336193" w:rsidP="00336193">
      <w:pPr>
        <w:bidi/>
        <w:jc w:val="both"/>
        <w:rPr>
          <w:rFonts w:cs="David" w:hint="cs"/>
          <w:rtl/>
        </w:rPr>
      </w:pPr>
      <w:r w:rsidRPr="00336193">
        <w:rPr>
          <w:rFonts w:cs="David" w:hint="cs"/>
          <w:rtl/>
        </w:rPr>
        <w:tab/>
        <w:t xml:space="preserve">חבר הכנסת סער, אמרת שהחיים מזמנים לחבר הכנסת מקרים שבהם הוא צריך להמליץ על מישהו. אנחנו  מסתכלים מה זה עושה למי שצריך להחליט. </w:t>
      </w:r>
    </w:p>
    <w:p w14:paraId="3FFADEF8" w14:textId="77777777" w:rsidR="00336193" w:rsidRPr="00336193" w:rsidRDefault="00336193" w:rsidP="00336193">
      <w:pPr>
        <w:bidi/>
        <w:jc w:val="both"/>
        <w:rPr>
          <w:rFonts w:cs="David" w:hint="cs"/>
          <w:rtl/>
        </w:rPr>
      </w:pPr>
    </w:p>
    <w:p w14:paraId="1648A823"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7C670A99" w14:textId="77777777" w:rsidR="00336193" w:rsidRPr="00336193" w:rsidRDefault="00336193" w:rsidP="00336193">
      <w:pPr>
        <w:bidi/>
        <w:jc w:val="both"/>
        <w:rPr>
          <w:rFonts w:cs="David" w:hint="cs"/>
          <w:u w:val="single"/>
          <w:rtl/>
        </w:rPr>
      </w:pPr>
    </w:p>
    <w:p w14:paraId="180E7F27" w14:textId="77777777" w:rsidR="00336193" w:rsidRPr="00336193" w:rsidRDefault="00336193" w:rsidP="00336193">
      <w:pPr>
        <w:bidi/>
        <w:jc w:val="both"/>
        <w:rPr>
          <w:rFonts w:cs="David" w:hint="cs"/>
          <w:rtl/>
        </w:rPr>
      </w:pPr>
      <w:r w:rsidRPr="00336193">
        <w:rPr>
          <w:rFonts w:cs="David" w:hint="cs"/>
          <w:rtl/>
        </w:rPr>
        <w:tab/>
        <w:t xml:space="preserve">אני אתן לך דוגמה יותר טובה. אתם רוצים לגזור על חברי הכנסת ולגבי כל השאר להתיר, כי כל השאר אין להם מניעים פסולים, המניעים שלהם טהורים, והמניעים של חברי הכנסת תמיד פוליטיים ופסולים. </w:t>
      </w:r>
    </w:p>
    <w:p w14:paraId="7F30C079" w14:textId="77777777" w:rsidR="00336193" w:rsidRPr="00336193" w:rsidRDefault="00336193" w:rsidP="00336193">
      <w:pPr>
        <w:bidi/>
        <w:jc w:val="both"/>
        <w:rPr>
          <w:rFonts w:cs="David" w:hint="cs"/>
          <w:rtl/>
        </w:rPr>
      </w:pPr>
    </w:p>
    <w:p w14:paraId="0C54E2D6"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2F8EEF67" w14:textId="77777777" w:rsidR="00336193" w:rsidRPr="00336193" w:rsidRDefault="00336193" w:rsidP="00336193">
      <w:pPr>
        <w:bidi/>
        <w:jc w:val="both"/>
        <w:rPr>
          <w:rFonts w:cs="David" w:hint="cs"/>
          <w:rtl/>
        </w:rPr>
      </w:pPr>
    </w:p>
    <w:p w14:paraId="19831D15" w14:textId="77777777" w:rsidR="00336193" w:rsidRPr="00336193" w:rsidRDefault="00336193" w:rsidP="00336193">
      <w:pPr>
        <w:bidi/>
        <w:jc w:val="both"/>
        <w:rPr>
          <w:rFonts w:cs="David" w:hint="cs"/>
          <w:rtl/>
        </w:rPr>
      </w:pPr>
      <w:r w:rsidRPr="00336193">
        <w:rPr>
          <w:rFonts w:cs="David" w:hint="cs"/>
          <w:rtl/>
        </w:rPr>
        <w:tab/>
        <w:t>לא, ממש לא.</w:t>
      </w:r>
    </w:p>
    <w:p w14:paraId="55FF803A" w14:textId="77777777" w:rsidR="00336193" w:rsidRPr="00336193" w:rsidRDefault="00336193" w:rsidP="00336193">
      <w:pPr>
        <w:bidi/>
        <w:jc w:val="both"/>
        <w:rPr>
          <w:rFonts w:cs="David" w:hint="cs"/>
          <w:rtl/>
        </w:rPr>
      </w:pPr>
    </w:p>
    <w:p w14:paraId="45E7037E"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A7DCB1F" w14:textId="77777777" w:rsidR="00336193" w:rsidRPr="00336193" w:rsidRDefault="00336193" w:rsidP="00336193">
      <w:pPr>
        <w:bidi/>
        <w:jc w:val="both"/>
        <w:rPr>
          <w:rFonts w:cs="David" w:hint="cs"/>
          <w:u w:val="single"/>
          <w:rtl/>
        </w:rPr>
      </w:pPr>
    </w:p>
    <w:p w14:paraId="56E62FA3" w14:textId="77777777" w:rsidR="00336193" w:rsidRPr="00336193" w:rsidRDefault="00336193" w:rsidP="00336193">
      <w:pPr>
        <w:bidi/>
        <w:jc w:val="both"/>
        <w:rPr>
          <w:rFonts w:cs="David" w:hint="cs"/>
          <w:rtl/>
        </w:rPr>
      </w:pPr>
      <w:r w:rsidRPr="00336193">
        <w:rPr>
          <w:rFonts w:cs="David" w:hint="cs"/>
          <w:rtl/>
        </w:rPr>
        <w:tab/>
        <w:t xml:space="preserve">משרה בראשות ציבורית היא בוודאי משרה של שופט. אם אני מכיר מישהו או מישהי מהשדה המקצועי, שלא היה לי קשר עבודה אישי מולו, אלא סתם מישהו שלמד איתי בפקולטה ואחרי זה, כאיש שעוסק במקצוע, שמעתי את תהילתו. האם מותר לי להתקשר לגלעד </w:t>
      </w:r>
      <w:proofErr w:type="spellStart"/>
      <w:r w:rsidRPr="00336193">
        <w:rPr>
          <w:rFonts w:cs="David" w:hint="cs"/>
          <w:rtl/>
        </w:rPr>
        <w:t>ארדן</w:t>
      </w:r>
      <w:proofErr w:type="spellEnd"/>
      <w:r w:rsidRPr="00336193">
        <w:rPr>
          <w:rFonts w:cs="David" w:hint="cs"/>
          <w:rtl/>
        </w:rPr>
        <w:t xml:space="preserve"> ולהגיד לו שהוא מועמד טוב? לפי הסעיף הזה לא. זה אומר שמותר לכולם ולחברי כנסת אסור ולא כל דבר שחבר כנסת עושה, הטעם שמאחוריו הוא טעם פוליטי או שיקול זר או שיקול בלתי ענייני. </w:t>
      </w:r>
    </w:p>
    <w:p w14:paraId="57BE7613" w14:textId="77777777" w:rsidR="00336193" w:rsidRPr="00336193" w:rsidRDefault="00336193" w:rsidP="00336193">
      <w:pPr>
        <w:bidi/>
        <w:jc w:val="both"/>
        <w:rPr>
          <w:rFonts w:cs="David" w:hint="cs"/>
          <w:rtl/>
        </w:rPr>
      </w:pPr>
    </w:p>
    <w:p w14:paraId="40C4AC64"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54164AF9" w14:textId="77777777" w:rsidR="00336193" w:rsidRPr="00336193" w:rsidRDefault="00336193" w:rsidP="00336193">
      <w:pPr>
        <w:bidi/>
        <w:jc w:val="both"/>
        <w:rPr>
          <w:rFonts w:cs="David" w:hint="cs"/>
          <w:rtl/>
        </w:rPr>
      </w:pPr>
    </w:p>
    <w:p w14:paraId="764719B5" w14:textId="77777777" w:rsidR="00336193" w:rsidRPr="00336193" w:rsidRDefault="00336193" w:rsidP="00336193">
      <w:pPr>
        <w:bidi/>
        <w:jc w:val="both"/>
        <w:rPr>
          <w:rFonts w:cs="David" w:hint="cs"/>
          <w:rtl/>
        </w:rPr>
      </w:pPr>
      <w:r w:rsidRPr="00336193">
        <w:rPr>
          <w:rFonts w:cs="David" w:hint="cs"/>
          <w:rtl/>
        </w:rPr>
        <w:tab/>
        <w:t xml:space="preserve"> נקודת המוצא שלי תמיד הפוכה. בוודאי לא שיש טעם פוליטי - - - </w:t>
      </w:r>
    </w:p>
    <w:p w14:paraId="20B21A22" w14:textId="77777777" w:rsidR="00336193" w:rsidRPr="00336193" w:rsidRDefault="00336193" w:rsidP="00336193">
      <w:pPr>
        <w:bidi/>
        <w:jc w:val="both"/>
        <w:rPr>
          <w:rFonts w:cs="David" w:hint="cs"/>
          <w:rtl/>
        </w:rPr>
      </w:pPr>
    </w:p>
    <w:p w14:paraId="6BA15B0C"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282ECD41" w14:textId="77777777" w:rsidR="00336193" w:rsidRPr="00336193" w:rsidRDefault="00336193" w:rsidP="00336193">
      <w:pPr>
        <w:bidi/>
        <w:jc w:val="both"/>
        <w:rPr>
          <w:rFonts w:cs="David" w:hint="cs"/>
          <w:u w:val="single"/>
          <w:rtl/>
        </w:rPr>
      </w:pPr>
    </w:p>
    <w:p w14:paraId="2684EDB0" w14:textId="77777777" w:rsidR="00336193" w:rsidRPr="00336193" w:rsidRDefault="00336193" w:rsidP="00336193">
      <w:pPr>
        <w:bidi/>
        <w:jc w:val="both"/>
        <w:rPr>
          <w:rFonts w:cs="David" w:hint="cs"/>
          <w:rtl/>
        </w:rPr>
      </w:pPr>
      <w:r w:rsidRPr="00336193">
        <w:rPr>
          <w:rFonts w:cs="David" w:hint="cs"/>
          <w:rtl/>
        </w:rPr>
        <w:tab/>
        <w:t xml:space="preserve"> כך פתחת. </w:t>
      </w:r>
    </w:p>
    <w:p w14:paraId="549F3FD2" w14:textId="77777777" w:rsidR="00336193" w:rsidRPr="00336193" w:rsidRDefault="00336193" w:rsidP="00336193">
      <w:pPr>
        <w:bidi/>
        <w:jc w:val="both"/>
        <w:rPr>
          <w:rFonts w:cs="David" w:hint="cs"/>
          <w:rtl/>
        </w:rPr>
      </w:pPr>
      <w:r w:rsidRPr="00336193">
        <w:rPr>
          <w:rFonts w:cs="David"/>
          <w:rtl/>
        </w:rPr>
        <w:br w:type="page"/>
      </w:r>
    </w:p>
    <w:p w14:paraId="7C602EAE"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10EBCFC9" w14:textId="77777777" w:rsidR="00336193" w:rsidRPr="00336193" w:rsidRDefault="00336193" w:rsidP="00336193">
      <w:pPr>
        <w:bidi/>
        <w:jc w:val="both"/>
        <w:rPr>
          <w:rFonts w:cs="David" w:hint="cs"/>
          <w:rtl/>
        </w:rPr>
      </w:pPr>
    </w:p>
    <w:p w14:paraId="418F0E30" w14:textId="77777777" w:rsidR="00336193" w:rsidRPr="00336193" w:rsidRDefault="00336193" w:rsidP="00336193">
      <w:pPr>
        <w:bidi/>
        <w:jc w:val="both"/>
        <w:rPr>
          <w:rFonts w:cs="David" w:hint="cs"/>
          <w:rtl/>
        </w:rPr>
      </w:pPr>
      <w:r w:rsidRPr="00336193">
        <w:rPr>
          <w:rFonts w:cs="David" w:hint="cs"/>
          <w:rtl/>
        </w:rPr>
        <w:tab/>
        <w:t xml:space="preserve"> אמרתי שאנחנו רוצים למנוע מצב של מראית עין, שלא ייראה, כדי שלא יאמרו על חברי הכנסת, דווקא כדי להגן ולא מתוך מחשבה שהם תמיד פוליטיים. זו לא נקודת המוצא שלי ואני חושבת שלא בגלל זה אני ישבתי בוועדה הזאת וראיתי בזה אפילו שליחות. זה בא דווקא מנקודת מוצא לגמרי אחרת. המטרה היא למנוע מצב שאדם שהוא מועמד במכרז כזה ישתמש - - -</w:t>
      </w:r>
    </w:p>
    <w:p w14:paraId="28201BCF" w14:textId="77777777" w:rsidR="00336193" w:rsidRPr="00336193" w:rsidRDefault="00336193" w:rsidP="00336193">
      <w:pPr>
        <w:bidi/>
        <w:jc w:val="both"/>
        <w:rPr>
          <w:rFonts w:cs="David" w:hint="cs"/>
          <w:rtl/>
        </w:rPr>
      </w:pPr>
    </w:p>
    <w:p w14:paraId="72D79BE7"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5484E69A" w14:textId="77777777" w:rsidR="00336193" w:rsidRPr="00336193" w:rsidRDefault="00336193" w:rsidP="00336193">
      <w:pPr>
        <w:bidi/>
        <w:jc w:val="both"/>
        <w:rPr>
          <w:rFonts w:cs="David" w:hint="cs"/>
          <w:u w:val="single"/>
          <w:rtl/>
        </w:rPr>
      </w:pPr>
    </w:p>
    <w:p w14:paraId="098F7B30" w14:textId="77777777" w:rsidR="00336193" w:rsidRPr="00336193" w:rsidRDefault="00336193" w:rsidP="00336193">
      <w:pPr>
        <w:bidi/>
        <w:jc w:val="both"/>
        <w:rPr>
          <w:rFonts w:cs="David" w:hint="cs"/>
          <w:rtl/>
        </w:rPr>
      </w:pPr>
      <w:r w:rsidRPr="00336193">
        <w:rPr>
          <w:rFonts w:cs="David" w:hint="cs"/>
          <w:rtl/>
        </w:rPr>
        <w:tab/>
        <w:t xml:space="preserve"> בואי נדבר על הוועדה למינוי שופטים. במקרה הזה יהיה מותר </w:t>
      </w:r>
      <w:r w:rsidRPr="00336193">
        <w:rPr>
          <w:rFonts w:cs="David"/>
          <w:rtl/>
        </w:rPr>
        <w:t>–</w:t>
      </w:r>
      <w:r w:rsidRPr="00336193">
        <w:rPr>
          <w:rFonts w:cs="David" w:hint="cs"/>
          <w:rtl/>
        </w:rPr>
        <w:t xml:space="preserve"> אני לא אנקוב בשמות שהיום הם נושאי משרה ברשות השופטת </w:t>
      </w:r>
      <w:r w:rsidRPr="00336193">
        <w:rPr>
          <w:rFonts w:cs="David"/>
          <w:rtl/>
        </w:rPr>
        <w:t>–</w:t>
      </w:r>
      <w:r w:rsidRPr="00336193">
        <w:rPr>
          <w:rFonts w:cs="David" w:hint="cs"/>
          <w:rtl/>
        </w:rPr>
        <w:t xml:space="preserve"> לאנשים מהרשות השופטת לעשות את זה, אבל אני לא אוכל לעשות את זה. </w:t>
      </w:r>
    </w:p>
    <w:p w14:paraId="6075A0B9" w14:textId="77777777" w:rsidR="00336193" w:rsidRPr="00336193" w:rsidRDefault="00336193" w:rsidP="00336193">
      <w:pPr>
        <w:bidi/>
        <w:jc w:val="both"/>
        <w:rPr>
          <w:rFonts w:cs="David" w:hint="cs"/>
          <w:rtl/>
        </w:rPr>
      </w:pPr>
    </w:p>
    <w:p w14:paraId="1BA3D391"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76F82CE7" w14:textId="77777777" w:rsidR="00336193" w:rsidRPr="00336193" w:rsidRDefault="00336193" w:rsidP="00336193">
      <w:pPr>
        <w:bidi/>
        <w:jc w:val="both"/>
        <w:rPr>
          <w:rFonts w:cs="David" w:hint="cs"/>
          <w:rtl/>
        </w:rPr>
      </w:pPr>
    </w:p>
    <w:p w14:paraId="29DF81D8" w14:textId="77777777" w:rsidR="00336193" w:rsidRPr="00336193" w:rsidRDefault="00336193" w:rsidP="00336193">
      <w:pPr>
        <w:bidi/>
        <w:jc w:val="both"/>
        <w:rPr>
          <w:rFonts w:cs="David" w:hint="cs"/>
          <w:rtl/>
        </w:rPr>
      </w:pPr>
      <w:r w:rsidRPr="00336193">
        <w:rPr>
          <w:rFonts w:cs="David" w:hint="cs"/>
          <w:rtl/>
        </w:rPr>
        <w:tab/>
        <w:t xml:space="preserve"> אני יכולה לומר שאם מישהו ששייך לרשות השופטת נותן המלצה שאינה מבוססת על היכרות אישית ועל ענייני עבודה, יש בזה טעם לפגם.</w:t>
      </w:r>
    </w:p>
    <w:p w14:paraId="7E8512E8" w14:textId="77777777" w:rsidR="00336193" w:rsidRPr="00336193" w:rsidRDefault="00336193" w:rsidP="00336193">
      <w:pPr>
        <w:bidi/>
        <w:jc w:val="both"/>
        <w:rPr>
          <w:rFonts w:cs="David" w:hint="cs"/>
          <w:rtl/>
        </w:rPr>
      </w:pPr>
    </w:p>
    <w:p w14:paraId="52334D82"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5315E8E" w14:textId="77777777" w:rsidR="00336193" w:rsidRPr="00336193" w:rsidRDefault="00336193" w:rsidP="00336193">
      <w:pPr>
        <w:bidi/>
        <w:jc w:val="both"/>
        <w:rPr>
          <w:rFonts w:cs="David" w:hint="cs"/>
          <w:u w:val="single"/>
          <w:rtl/>
        </w:rPr>
      </w:pPr>
    </w:p>
    <w:p w14:paraId="22051766" w14:textId="77777777" w:rsidR="00336193" w:rsidRPr="00336193" w:rsidRDefault="00336193" w:rsidP="00336193">
      <w:pPr>
        <w:bidi/>
        <w:jc w:val="both"/>
        <w:rPr>
          <w:rFonts w:cs="David" w:hint="cs"/>
          <w:rtl/>
        </w:rPr>
      </w:pPr>
      <w:r w:rsidRPr="00336193">
        <w:rPr>
          <w:rFonts w:cs="David" w:hint="cs"/>
          <w:rtl/>
        </w:rPr>
        <w:tab/>
        <w:t xml:space="preserve">הם בכלל לא חייבים לעשות את זה בכתב, אלא רק להרים טלפון. אין עליהם שום מגבלה. </w:t>
      </w:r>
    </w:p>
    <w:p w14:paraId="385F652B" w14:textId="77777777" w:rsidR="00336193" w:rsidRPr="00336193" w:rsidRDefault="00336193" w:rsidP="00336193">
      <w:pPr>
        <w:bidi/>
        <w:jc w:val="both"/>
        <w:rPr>
          <w:rFonts w:cs="David" w:hint="cs"/>
          <w:rtl/>
        </w:rPr>
      </w:pPr>
    </w:p>
    <w:p w14:paraId="3EB8F68B" w14:textId="77777777" w:rsidR="00336193" w:rsidRPr="00336193" w:rsidRDefault="00336193" w:rsidP="00336193">
      <w:pPr>
        <w:bidi/>
        <w:jc w:val="both"/>
        <w:rPr>
          <w:rFonts w:cs="David" w:hint="cs"/>
          <w:rtl/>
        </w:rPr>
      </w:pPr>
      <w:r w:rsidRPr="00336193">
        <w:rPr>
          <w:rFonts w:cs="David" w:hint="cs"/>
          <w:u w:val="single"/>
          <w:rtl/>
        </w:rPr>
        <w:t>חיים אורון:</w:t>
      </w:r>
    </w:p>
    <w:p w14:paraId="58D6F6C1" w14:textId="77777777" w:rsidR="00336193" w:rsidRPr="00336193" w:rsidRDefault="00336193" w:rsidP="00336193">
      <w:pPr>
        <w:bidi/>
        <w:jc w:val="both"/>
        <w:rPr>
          <w:rFonts w:cs="David" w:hint="cs"/>
          <w:rtl/>
        </w:rPr>
      </w:pPr>
    </w:p>
    <w:p w14:paraId="49C53629" w14:textId="77777777" w:rsidR="00336193" w:rsidRPr="00336193" w:rsidRDefault="00336193" w:rsidP="00336193">
      <w:pPr>
        <w:bidi/>
        <w:jc w:val="both"/>
        <w:rPr>
          <w:rFonts w:cs="David" w:hint="cs"/>
          <w:rtl/>
        </w:rPr>
      </w:pPr>
      <w:r w:rsidRPr="00336193">
        <w:rPr>
          <w:rFonts w:cs="David" w:hint="cs"/>
          <w:rtl/>
        </w:rPr>
        <w:tab/>
        <w:t xml:space="preserve"> אני מודה שכל פסקה (ג) היא מבחינתי בעיה, כי האמור בו מובן מאליו, כולל 30(ג)(5).</w:t>
      </w:r>
    </w:p>
    <w:p w14:paraId="2DBB99E3" w14:textId="77777777" w:rsidR="00336193" w:rsidRPr="00336193" w:rsidRDefault="00336193" w:rsidP="00336193">
      <w:pPr>
        <w:bidi/>
        <w:jc w:val="both"/>
        <w:rPr>
          <w:rFonts w:cs="David" w:hint="cs"/>
          <w:rtl/>
        </w:rPr>
      </w:pPr>
    </w:p>
    <w:p w14:paraId="110B6EE3"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7EA9B0A2" w14:textId="77777777" w:rsidR="00336193" w:rsidRPr="00336193" w:rsidRDefault="00336193" w:rsidP="00336193">
      <w:pPr>
        <w:bidi/>
        <w:jc w:val="both"/>
        <w:rPr>
          <w:rFonts w:cs="David" w:hint="cs"/>
          <w:u w:val="single"/>
          <w:rtl/>
        </w:rPr>
      </w:pPr>
    </w:p>
    <w:p w14:paraId="4EEA4391" w14:textId="77777777" w:rsidR="00336193" w:rsidRPr="00336193" w:rsidRDefault="00336193" w:rsidP="00336193">
      <w:pPr>
        <w:bidi/>
        <w:jc w:val="both"/>
        <w:rPr>
          <w:rFonts w:cs="David" w:hint="cs"/>
          <w:rtl/>
        </w:rPr>
      </w:pPr>
      <w:r w:rsidRPr="00336193">
        <w:rPr>
          <w:rFonts w:cs="David" w:hint="cs"/>
          <w:rtl/>
        </w:rPr>
        <w:tab/>
        <w:t>דרך אגב, בישיבה קודמת אישרנו את כל סעיף קטן(ג) עד פסקה (5).</w:t>
      </w:r>
    </w:p>
    <w:p w14:paraId="0C2EF050" w14:textId="77777777" w:rsidR="00336193" w:rsidRPr="00336193" w:rsidRDefault="00336193" w:rsidP="00336193">
      <w:pPr>
        <w:bidi/>
        <w:jc w:val="both"/>
        <w:rPr>
          <w:rFonts w:cs="David" w:hint="cs"/>
          <w:rtl/>
        </w:rPr>
      </w:pPr>
    </w:p>
    <w:p w14:paraId="7FC5F058" w14:textId="77777777" w:rsidR="00336193" w:rsidRPr="00336193" w:rsidRDefault="00336193" w:rsidP="00336193">
      <w:pPr>
        <w:bidi/>
        <w:jc w:val="both"/>
        <w:rPr>
          <w:rFonts w:cs="David" w:hint="cs"/>
          <w:rtl/>
        </w:rPr>
      </w:pPr>
      <w:r w:rsidRPr="00336193">
        <w:rPr>
          <w:rFonts w:cs="David" w:hint="cs"/>
          <w:u w:val="single"/>
          <w:rtl/>
        </w:rPr>
        <w:t>חיים אורון:</w:t>
      </w:r>
    </w:p>
    <w:p w14:paraId="67A26484" w14:textId="77777777" w:rsidR="00336193" w:rsidRPr="00336193" w:rsidRDefault="00336193" w:rsidP="00336193">
      <w:pPr>
        <w:bidi/>
        <w:jc w:val="both"/>
        <w:rPr>
          <w:rFonts w:cs="David" w:hint="cs"/>
          <w:rtl/>
        </w:rPr>
      </w:pPr>
    </w:p>
    <w:p w14:paraId="5BF7023B" w14:textId="77777777" w:rsidR="00336193" w:rsidRPr="00336193" w:rsidRDefault="00336193" w:rsidP="00336193">
      <w:pPr>
        <w:bidi/>
        <w:jc w:val="both"/>
        <w:rPr>
          <w:rFonts w:cs="David" w:hint="cs"/>
          <w:rtl/>
        </w:rPr>
      </w:pPr>
      <w:r w:rsidRPr="00336193">
        <w:rPr>
          <w:rFonts w:cs="David" w:hint="cs"/>
          <w:rtl/>
        </w:rPr>
        <w:tab/>
        <w:t xml:space="preserve"> נראה לי לא כל כך טוב שצריך לכתוב שחבר כנסת לא יכול להתערב בהליך פלילי. </w:t>
      </w:r>
    </w:p>
    <w:p w14:paraId="2E1D68F4" w14:textId="77777777" w:rsidR="00336193" w:rsidRPr="00336193" w:rsidRDefault="00336193" w:rsidP="00336193">
      <w:pPr>
        <w:bidi/>
        <w:jc w:val="both"/>
        <w:rPr>
          <w:rFonts w:cs="David" w:hint="cs"/>
          <w:rtl/>
        </w:rPr>
      </w:pPr>
    </w:p>
    <w:p w14:paraId="3950121D"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FD3A239" w14:textId="77777777" w:rsidR="00336193" w:rsidRPr="00336193" w:rsidRDefault="00336193" w:rsidP="00336193">
      <w:pPr>
        <w:bidi/>
        <w:jc w:val="both"/>
        <w:rPr>
          <w:rFonts w:cs="David" w:hint="cs"/>
          <w:u w:val="single"/>
          <w:rtl/>
        </w:rPr>
      </w:pPr>
    </w:p>
    <w:p w14:paraId="05034DAF" w14:textId="77777777" w:rsidR="00336193" w:rsidRPr="00336193" w:rsidRDefault="00336193" w:rsidP="00336193">
      <w:pPr>
        <w:bidi/>
        <w:jc w:val="both"/>
        <w:rPr>
          <w:rFonts w:cs="David" w:hint="cs"/>
          <w:rtl/>
        </w:rPr>
      </w:pPr>
      <w:r w:rsidRPr="00336193">
        <w:rPr>
          <w:rFonts w:cs="David" w:hint="cs"/>
          <w:rtl/>
        </w:rPr>
        <w:tab/>
        <w:t xml:space="preserve">אבל כבר אישרנו את זה. </w:t>
      </w:r>
    </w:p>
    <w:p w14:paraId="6AC7F868" w14:textId="77777777" w:rsidR="00336193" w:rsidRPr="00336193" w:rsidRDefault="00336193" w:rsidP="00336193">
      <w:pPr>
        <w:bidi/>
        <w:jc w:val="both"/>
        <w:rPr>
          <w:rFonts w:cs="David" w:hint="cs"/>
          <w:rtl/>
        </w:rPr>
      </w:pPr>
    </w:p>
    <w:p w14:paraId="149192B6" w14:textId="77777777" w:rsidR="00336193" w:rsidRPr="00336193" w:rsidRDefault="00336193" w:rsidP="00336193">
      <w:pPr>
        <w:bidi/>
        <w:jc w:val="both"/>
        <w:rPr>
          <w:rFonts w:cs="David" w:hint="cs"/>
          <w:rtl/>
        </w:rPr>
      </w:pPr>
      <w:r w:rsidRPr="00336193">
        <w:rPr>
          <w:rFonts w:cs="David" w:hint="cs"/>
          <w:u w:val="single"/>
          <w:rtl/>
        </w:rPr>
        <w:t>חיים אורון:</w:t>
      </w:r>
    </w:p>
    <w:p w14:paraId="2FB61D5F" w14:textId="77777777" w:rsidR="00336193" w:rsidRPr="00336193" w:rsidRDefault="00336193" w:rsidP="00336193">
      <w:pPr>
        <w:bidi/>
        <w:jc w:val="both"/>
        <w:rPr>
          <w:rFonts w:cs="David" w:hint="cs"/>
          <w:rtl/>
        </w:rPr>
      </w:pPr>
    </w:p>
    <w:p w14:paraId="78918366" w14:textId="77777777" w:rsidR="00336193" w:rsidRPr="00336193" w:rsidRDefault="00336193" w:rsidP="00336193">
      <w:pPr>
        <w:bidi/>
        <w:jc w:val="both"/>
        <w:rPr>
          <w:rFonts w:cs="David" w:hint="cs"/>
          <w:rtl/>
        </w:rPr>
      </w:pPr>
      <w:r w:rsidRPr="00336193">
        <w:rPr>
          <w:rFonts w:cs="David" w:hint="cs"/>
          <w:rtl/>
        </w:rPr>
        <w:tab/>
        <w:t xml:space="preserve"> מזה אני מגיע למסקנה ולהצעה שצריך למחוק את כל סעיף (ג), כולל פסקה (5). מישהו מעלה על הדעת שחבר כנסת יכול להתערב במכרז?</w:t>
      </w:r>
    </w:p>
    <w:p w14:paraId="016AE19C" w14:textId="77777777" w:rsidR="00336193" w:rsidRPr="00336193" w:rsidRDefault="00336193" w:rsidP="00336193">
      <w:pPr>
        <w:bidi/>
        <w:jc w:val="both"/>
        <w:rPr>
          <w:rFonts w:cs="David" w:hint="cs"/>
          <w:rtl/>
        </w:rPr>
      </w:pPr>
    </w:p>
    <w:p w14:paraId="7C5DD364"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3683AC99" w14:textId="77777777" w:rsidR="00336193" w:rsidRPr="00336193" w:rsidRDefault="00336193" w:rsidP="00336193">
      <w:pPr>
        <w:bidi/>
        <w:jc w:val="both"/>
        <w:rPr>
          <w:rFonts w:cs="David" w:hint="cs"/>
          <w:u w:val="single"/>
          <w:rtl/>
        </w:rPr>
      </w:pPr>
    </w:p>
    <w:p w14:paraId="748145F7" w14:textId="77777777" w:rsidR="00336193" w:rsidRPr="00336193" w:rsidRDefault="00336193" w:rsidP="00336193">
      <w:pPr>
        <w:bidi/>
        <w:jc w:val="both"/>
        <w:rPr>
          <w:rFonts w:cs="David" w:hint="cs"/>
          <w:rtl/>
        </w:rPr>
      </w:pPr>
      <w:r w:rsidRPr="00336193">
        <w:rPr>
          <w:rFonts w:cs="David" w:hint="cs"/>
          <w:rtl/>
        </w:rPr>
        <w:tab/>
        <w:t>לא מדובר במכרז.</w:t>
      </w:r>
    </w:p>
    <w:p w14:paraId="1E661383" w14:textId="77777777" w:rsidR="00336193" w:rsidRPr="00336193" w:rsidRDefault="00336193" w:rsidP="00336193">
      <w:pPr>
        <w:bidi/>
        <w:jc w:val="both"/>
        <w:rPr>
          <w:rFonts w:cs="David" w:hint="cs"/>
          <w:rtl/>
        </w:rPr>
      </w:pPr>
    </w:p>
    <w:p w14:paraId="4D0748F4" w14:textId="77777777" w:rsidR="00336193" w:rsidRPr="00336193" w:rsidRDefault="00336193" w:rsidP="00336193">
      <w:pPr>
        <w:bidi/>
        <w:jc w:val="both"/>
        <w:rPr>
          <w:rFonts w:cs="David" w:hint="cs"/>
          <w:rtl/>
        </w:rPr>
      </w:pPr>
      <w:r w:rsidRPr="00336193">
        <w:rPr>
          <w:rFonts w:cs="David" w:hint="cs"/>
          <w:u w:val="single"/>
          <w:rtl/>
        </w:rPr>
        <w:t>חיים אורון:</w:t>
      </w:r>
    </w:p>
    <w:p w14:paraId="2B86939B" w14:textId="77777777" w:rsidR="00336193" w:rsidRPr="00336193" w:rsidRDefault="00336193" w:rsidP="00336193">
      <w:pPr>
        <w:bidi/>
        <w:jc w:val="both"/>
        <w:rPr>
          <w:rFonts w:cs="David" w:hint="cs"/>
          <w:rtl/>
        </w:rPr>
      </w:pPr>
    </w:p>
    <w:p w14:paraId="64D9686A" w14:textId="77777777" w:rsidR="00336193" w:rsidRPr="00336193" w:rsidRDefault="00336193" w:rsidP="00336193">
      <w:pPr>
        <w:bidi/>
        <w:jc w:val="both"/>
        <w:rPr>
          <w:rFonts w:cs="David" w:hint="cs"/>
          <w:rtl/>
        </w:rPr>
      </w:pPr>
      <w:r w:rsidRPr="00336193">
        <w:rPr>
          <w:rFonts w:cs="David" w:hint="cs"/>
          <w:rtl/>
        </w:rPr>
        <w:tab/>
        <w:t xml:space="preserve"> פסקה (2) מדברת על מכרז. </w:t>
      </w:r>
    </w:p>
    <w:p w14:paraId="038792D0" w14:textId="77777777" w:rsidR="00336193" w:rsidRPr="00336193" w:rsidRDefault="00336193" w:rsidP="00336193">
      <w:pPr>
        <w:bidi/>
        <w:jc w:val="both"/>
        <w:rPr>
          <w:rFonts w:cs="David" w:hint="cs"/>
          <w:rtl/>
        </w:rPr>
      </w:pPr>
    </w:p>
    <w:p w14:paraId="0317E30C"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66E00A7" w14:textId="77777777" w:rsidR="00336193" w:rsidRPr="00336193" w:rsidRDefault="00336193" w:rsidP="00336193">
      <w:pPr>
        <w:bidi/>
        <w:jc w:val="both"/>
        <w:rPr>
          <w:rFonts w:cs="David" w:hint="cs"/>
          <w:u w:val="single"/>
          <w:rtl/>
        </w:rPr>
      </w:pPr>
    </w:p>
    <w:p w14:paraId="051BD07B" w14:textId="77777777" w:rsidR="00336193" w:rsidRPr="00336193" w:rsidRDefault="00336193" w:rsidP="00336193">
      <w:pPr>
        <w:bidi/>
        <w:jc w:val="both"/>
        <w:rPr>
          <w:rFonts w:cs="David" w:hint="cs"/>
          <w:rtl/>
        </w:rPr>
      </w:pPr>
      <w:r w:rsidRPr="00336193">
        <w:rPr>
          <w:rFonts w:cs="David" w:hint="cs"/>
          <w:rtl/>
        </w:rPr>
        <w:tab/>
        <w:t xml:space="preserve">אישרנו את זה כבר. </w:t>
      </w:r>
    </w:p>
    <w:p w14:paraId="17199F94" w14:textId="77777777" w:rsidR="00336193" w:rsidRPr="00336193" w:rsidRDefault="00336193" w:rsidP="00336193">
      <w:pPr>
        <w:bidi/>
        <w:jc w:val="both"/>
        <w:rPr>
          <w:rFonts w:cs="David" w:hint="cs"/>
          <w:rtl/>
        </w:rPr>
      </w:pPr>
      <w:r w:rsidRPr="00336193">
        <w:rPr>
          <w:rFonts w:cs="David"/>
          <w:rtl/>
        </w:rPr>
        <w:br w:type="page"/>
      </w:r>
    </w:p>
    <w:p w14:paraId="4D0BC0A4" w14:textId="77777777" w:rsidR="00336193" w:rsidRPr="00336193" w:rsidRDefault="00336193" w:rsidP="00336193">
      <w:pPr>
        <w:bidi/>
        <w:jc w:val="both"/>
        <w:rPr>
          <w:rFonts w:cs="David" w:hint="cs"/>
          <w:rtl/>
        </w:rPr>
      </w:pPr>
      <w:r w:rsidRPr="00336193">
        <w:rPr>
          <w:rFonts w:cs="David" w:hint="cs"/>
          <w:u w:val="single"/>
          <w:rtl/>
        </w:rPr>
        <w:t>חיים אורון:</w:t>
      </w:r>
    </w:p>
    <w:p w14:paraId="56EA1F2E" w14:textId="77777777" w:rsidR="00336193" w:rsidRPr="00336193" w:rsidRDefault="00336193" w:rsidP="00336193">
      <w:pPr>
        <w:bidi/>
        <w:jc w:val="both"/>
        <w:rPr>
          <w:rFonts w:cs="David" w:hint="cs"/>
          <w:rtl/>
        </w:rPr>
      </w:pPr>
    </w:p>
    <w:p w14:paraId="6EBB0C1D" w14:textId="77777777" w:rsidR="00336193" w:rsidRPr="00336193" w:rsidRDefault="00336193" w:rsidP="00336193">
      <w:pPr>
        <w:bidi/>
        <w:jc w:val="both"/>
        <w:rPr>
          <w:rFonts w:cs="David" w:hint="cs"/>
          <w:rtl/>
        </w:rPr>
      </w:pPr>
      <w:r w:rsidRPr="00336193">
        <w:rPr>
          <w:rFonts w:cs="David" w:hint="cs"/>
          <w:rtl/>
        </w:rPr>
        <w:tab/>
        <w:t xml:space="preserve"> אני הולך הפוך. ייתכן שלצד חמשת הפסקאות הללו יש עוד הרבה מאוד נושאים שלא נכנסים לקטגוריה הזאת ואני לא רוצה שיישמע מזה שהם מותרים. הנוסח של פסקה (5) בעייתי מבחינתי, משום שאם מדובר על משרה ציבורית, קרי הליך של מכרז - - - </w:t>
      </w:r>
    </w:p>
    <w:p w14:paraId="18CC9DAA" w14:textId="77777777" w:rsidR="00336193" w:rsidRPr="00336193" w:rsidRDefault="00336193" w:rsidP="00336193">
      <w:pPr>
        <w:bidi/>
        <w:jc w:val="both"/>
        <w:rPr>
          <w:rFonts w:cs="David" w:hint="cs"/>
          <w:rtl/>
        </w:rPr>
      </w:pPr>
    </w:p>
    <w:p w14:paraId="7CC9303C"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D4C77D0" w14:textId="77777777" w:rsidR="00336193" w:rsidRPr="00336193" w:rsidRDefault="00336193" w:rsidP="00336193">
      <w:pPr>
        <w:bidi/>
        <w:jc w:val="both"/>
        <w:rPr>
          <w:rFonts w:cs="David" w:hint="cs"/>
          <w:u w:val="single"/>
          <w:rtl/>
        </w:rPr>
      </w:pPr>
    </w:p>
    <w:p w14:paraId="099D56E2" w14:textId="77777777" w:rsidR="00336193" w:rsidRPr="00336193" w:rsidRDefault="00336193" w:rsidP="00336193">
      <w:pPr>
        <w:bidi/>
        <w:jc w:val="both"/>
        <w:rPr>
          <w:rFonts w:cs="David" w:hint="cs"/>
          <w:rtl/>
        </w:rPr>
      </w:pPr>
      <w:r w:rsidRPr="00336193">
        <w:rPr>
          <w:rFonts w:cs="David" w:hint="cs"/>
          <w:rtl/>
        </w:rPr>
        <w:tab/>
        <w:t xml:space="preserve"> הליך למינוי אדם הוא לא בהכרח הליך של מכרז. נניח שיש מישהו שמתמודד לתפקיד מנהל רשות החברות הממשלתיות. </w:t>
      </w:r>
    </w:p>
    <w:p w14:paraId="741ADA4A" w14:textId="77777777" w:rsidR="00336193" w:rsidRPr="00336193" w:rsidRDefault="00336193" w:rsidP="00336193">
      <w:pPr>
        <w:bidi/>
        <w:jc w:val="both"/>
        <w:rPr>
          <w:rFonts w:cs="David" w:hint="cs"/>
          <w:rtl/>
        </w:rPr>
      </w:pPr>
    </w:p>
    <w:p w14:paraId="45353FF2" w14:textId="77777777" w:rsidR="00336193" w:rsidRPr="00336193" w:rsidRDefault="00336193" w:rsidP="00336193">
      <w:pPr>
        <w:bidi/>
        <w:jc w:val="both"/>
        <w:rPr>
          <w:rFonts w:cs="David" w:hint="cs"/>
          <w:rtl/>
        </w:rPr>
      </w:pPr>
      <w:r w:rsidRPr="00336193">
        <w:rPr>
          <w:rFonts w:cs="David" w:hint="cs"/>
          <w:u w:val="single"/>
          <w:rtl/>
        </w:rPr>
        <w:t>חיים אורון:</w:t>
      </w:r>
    </w:p>
    <w:p w14:paraId="26E2F285" w14:textId="77777777" w:rsidR="00336193" w:rsidRPr="00336193" w:rsidRDefault="00336193" w:rsidP="00336193">
      <w:pPr>
        <w:bidi/>
        <w:jc w:val="both"/>
        <w:rPr>
          <w:rFonts w:cs="David" w:hint="cs"/>
          <w:rtl/>
        </w:rPr>
      </w:pPr>
    </w:p>
    <w:p w14:paraId="6B7E965B" w14:textId="77777777" w:rsidR="00336193" w:rsidRPr="00336193" w:rsidRDefault="00336193" w:rsidP="00336193">
      <w:pPr>
        <w:bidi/>
        <w:jc w:val="both"/>
        <w:rPr>
          <w:rFonts w:cs="David" w:hint="cs"/>
          <w:rtl/>
        </w:rPr>
      </w:pPr>
      <w:r w:rsidRPr="00336193">
        <w:rPr>
          <w:rFonts w:cs="David" w:hint="cs"/>
          <w:rtl/>
        </w:rPr>
        <w:tab/>
        <w:t xml:space="preserve"> אני חושב שחבר כנסת לא צריך להתערב. </w:t>
      </w:r>
    </w:p>
    <w:p w14:paraId="725B0A2E" w14:textId="77777777" w:rsidR="00336193" w:rsidRPr="00336193" w:rsidRDefault="00336193" w:rsidP="00336193">
      <w:pPr>
        <w:bidi/>
        <w:jc w:val="both"/>
        <w:rPr>
          <w:rFonts w:cs="David" w:hint="cs"/>
          <w:rtl/>
        </w:rPr>
      </w:pPr>
    </w:p>
    <w:p w14:paraId="29A280EC"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5A389B19" w14:textId="77777777" w:rsidR="00336193" w:rsidRPr="00336193" w:rsidRDefault="00336193" w:rsidP="00336193">
      <w:pPr>
        <w:bidi/>
        <w:jc w:val="both"/>
        <w:rPr>
          <w:rFonts w:cs="David" w:hint="cs"/>
          <w:u w:val="single"/>
          <w:rtl/>
        </w:rPr>
      </w:pPr>
    </w:p>
    <w:p w14:paraId="48A30538" w14:textId="77777777" w:rsidR="00336193" w:rsidRPr="00336193" w:rsidRDefault="00336193" w:rsidP="00336193">
      <w:pPr>
        <w:bidi/>
        <w:jc w:val="both"/>
        <w:rPr>
          <w:rFonts w:cs="David" w:hint="cs"/>
          <w:rtl/>
        </w:rPr>
      </w:pPr>
      <w:r w:rsidRPr="00336193">
        <w:rPr>
          <w:rFonts w:cs="David" w:hint="cs"/>
          <w:rtl/>
        </w:rPr>
        <w:tab/>
        <w:t xml:space="preserve">אני חולק עליך. </w:t>
      </w:r>
    </w:p>
    <w:p w14:paraId="310C07D7" w14:textId="77777777" w:rsidR="00336193" w:rsidRPr="00336193" w:rsidRDefault="00336193" w:rsidP="00336193">
      <w:pPr>
        <w:bidi/>
        <w:jc w:val="both"/>
        <w:rPr>
          <w:rFonts w:cs="David" w:hint="cs"/>
          <w:rtl/>
        </w:rPr>
      </w:pPr>
    </w:p>
    <w:p w14:paraId="35959C6C" w14:textId="77777777" w:rsidR="00336193" w:rsidRPr="00336193" w:rsidRDefault="00336193" w:rsidP="00336193">
      <w:pPr>
        <w:bidi/>
        <w:jc w:val="both"/>
        <w:rPr>
          <w:rFonts w:cs="David" w:hint="cs"/>
          <w:rtl/>
        </w:rPr>
      </w:pPr>
      <w:r w:rsidRPr="00336193">
        <w:rPr>
          <w:rFonts w:cs="David" w:hint="cs"/>
          <w:u w:val="single"/>
          <w:rtl/>
        </w:rPr>
        <w:t>חיים אורון:</w:t>
      </w:r>
    </w:p>
    <w:p w14:paraId="479EA27E" w14:textId="77777777" w:rsidR="00336193" w:rsidRPr="00336193" w:rsidRDefault="00336193" w:rsidP="00336193">
      <w:pPr>
        <w:bidi/>
        <w:jc w:val="both"/>
        <w:rPr>
          <w:rFonts w:cs="David" w:hint="cs"/>
          <w:rtl/>
        </w:rPr>
      </w:pPr>
    </w:p>
    <w:p w14:paraId="2BCC8BA6" w14:textId="77777777" w:rsidR="00336193" w:rsidRPr="00336193" w:rsidRDefault="00336193" w:rsidP="00336193">
      <w:pPr>
        <w:bidi/>
        <w:jc w:val="both"/>
        <w:rPr>
          <w:rFonts w:cs="David" w:hint="cs"/>
          <w:rtl/>
        </w:rPr>
      </w:pPr>
      <w:r w:rsidRPr="00336193">
        <w:rPr>
          <w:rFonts w:cs="David" w:hint="cs"/>
          <w:rtl/>
        </w:rPr>
        <w:tab/>
        <w:t xml:space="preserve"> לשם כך יש את הדיון הזה. אפשר לומר שמחרתיים האדם הזה יופיע בפניי בוועדת הכספים. </w:t>
      </w:r>
    </w:p>
    <w:p w14:paraId="61162AE8" w14:textId="77777777" w:rsidR="00336193" w:rsidRPr="00336193" w:rsidRDefault="00336193" w:rsidP="00336193">
      <w:pPr>
        <w:bidi/>
        <w:jc w:val="both"/>
        <w:rPr>
          <w:rFonts w:cs="David" w:hint="cs"/>
          <w:rtl/>
        </w:rPr>
      </w:pPr>
    </w:p>
    <w:p w14:paraId="2A78EAB0"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7BD024B2" w14:textId="77777777" w:rsidR="00336193" w:rsidRPr="00336193" w:rsidRDefault="00336193" w:rsidP="00336193">
      <w:pPr>
        <w:bidi/>
        <w:jc w:val="both"/>
        <w:rPr>
          <w:rFonts w:cs="David" w:hint="cs"/>
          <w:u w:val="single"/>
          <w:rtl/>
        </w:rPr>
      </w:pPr>
    </w:p>
    <w:p w14:paraId="7B1CBACB" w14:textId="77777777" w:rsidR="00336193" w:rsidRPr="00336193" w:rsidRDefault="00336193" w:rsidP="00336193">
      <w:pPr>
        <w:bidi/>
        <w:jc w:val="both"/>
        <w:rPr>
          <w:rFonts w:cs="David" w:hint="cs"/>
          <w:rtl/>
        </w:rPr>
      </w:pPr>
      <w:r w:rsidRPr="00336193">
        <w:rPr>
          <w:rFonts w:cs="David" w:hint="cs"/>
          <w:rtl/>
        </w:rPr>
        <w:tab/>
        <w:t>אז מה? לא תוכל לדון עניינית במה שיונח לפניך?</w:t>
      </w:r>
    </w:p>
    <w:p w14:paraId="183700F3" w14:textId="77777777" w:rsidR="00336193" w:rsidRPr="00336193" w:rsidRDefault="00336193" w:rsidP="00336193">
      <w:pPr>
        <w:bidi/>
        <w:jc w:val="both"/>
        <w:rPr>
          <w:rFonts w:cs="David" w:hint="cs"/>
          <w:rtl/>
        </w:rPr>
      </w:pPr>
    </w:p>
    <w:p w14:paraId="112C1FDB" w14:textId="77777777" w:rsidR="00336193" w:rsidRPr="00336193" w:rsidRDefault="00336193" w:rsidP="00336193">
      <w:pPr>
        <w:bidi/>
        <w:jc w:val="both"/>
        <w:rPr>
          <w:rFonts w:cs="David" w:hint="cs"/>
          <w:rtl/>
        </w:rPr>
      </w:pPr>
      <w:r w:rsidRPr="00336193">
        <w:rPr>
          <w:rFonts w:cs="David" w:hint="cs"/>
          <w:u w:val="single"/>
          <w:rtl/>
        </w:rPr>
        <w:t>חיים אורון:</w:t>
      </w:r>
    </w:p>
    <w:p w14:paraId="64CEC329" w14:textId="77777777" w:rsidR="00336193" w:rsidRPr="00336193" w:rsidRDefault="00336193" w:rsidP="00336193">
      <w:pPr>
        <w:bidi/>
        <w:jc w:val="both"/>
        <w:rPr>
          <w:rFonts w:cs="David" w:hint="cs"/>
          <w:rtl/>
        </w:rPr>
      </w:pPr>
    </w:p>
    <w:p w14:paraId="6B21FB58" w14:textId="77777777" w:rsidR="00336193" w:rsidRPr="00336193" w:rsidRDefault="00336193" w:rsidP="00336193">
      <w:pPr>
        <w:bidi/>
        <w:jc w:val="both"/>
        <w:rPr>
          <w:rFonts w:cs="David" w:hint="cs"/>
          <w:rtl/>
        </w:rPr>
      </w:pPr>
      <w:r w:rsidRPr="00336193">
        <w:rPr>
          <w:rFonts w:cs="David" w:hint="cs"/>
          <w:rtl/>
        </w:rPr>
        <w:tab/>
        <w:t xml:space="preserve"> ההנחה שלי היא שאדם מהסוג הזה יש לו 14 ממליצים או אולי 400 והוא בחר מתוכם שלושה, שאחד מהם הוא חבר כנסת. אם המצב הוא כזה שאין לו ממליצים חוץ מחבר כנסת - - -</w:t>
      </w:r>
    </w:p>
    <w:p w14:paraId="11B45E0D" w14:textId="77777777" w:rsidR="00336193" w:rsidRPr="00336193" w:rsidRDefault="00336193" w:rsidP="00336193">
      <w:pPr>
        <w:bidi/>
        <w:jc w:val="both"/>
        <w:rPr>
          <w:rFonts w:cs="David" w:hint="cs"/>
          <w:rtl/>
        </w:rPr>
      </w:pPr>
    </w:p>
    <w:p w14:paraId="4F88CE98"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E6A8E0F" w14:textId="77777777" w:rsidR="00336193" w:rsidRPr="00336193" w:rsidRDefault="00336193" w:rsidP="00336193">
      <w:pPr>
        <w:bidi/>
        <w:jc w:val="both"/>
        <w:rPr>
          <w:rFonts w:cs="David" w:hint="cs"/>
          <w:u w:val="single"/>
          <w:rtl/>
        </w:rPr>
      </w:pPr>
    </w:p>
    <w:p w14:paraId="68D8C46A" w14:textId="77777777" w:rsidR="00336193" w:rsidRPr="00336193" w:rsidRDefault="00336193" w:rsidP="00336193">
      <w:pPr>
        <w:bidi/>
        <w:jc w:val="both"/>
        <w:rPr>
          <w:rFonts w:cs="David" w:hint="cs"/>
          <w:rtl/>
        </w:rPr>
      </w:pPr>
      <w:r w:rsidRPr="00336193">
        <w:rPr>
          <w:rFonts w:cs="David" w:hint="cs"/>
          <w:rtl/>
        </w:rPr>
        <w:tab/>
        <w:t xml:space="preserve"> תאמין לי שההשפעה של חבר הכנסת בהליך כזה לא קיימת.</w:t>
      </w:r>
    </w:p>
    <w:p w14:paraId="5EF41715" w14:textId="77777777" w:rsidR="00336193" w:rsidRPr="00336193" w:rsidRDefault="00336193" w:rsidP="00336193">
      <w:pPr>
        <w:bidi/>
        <w:jc w:val="both"/>
        <w:rPr>
          <w:rFonts w:cs="David" w:hint="cs"/>
          <w:rtl/>
        </w:rPr>
      </w:pPr>
    </w:p>
    <w:p w14:paraId="55267524" w14:textId="77777777" w:rsidR="00336193" w:rsidRPr="00336193" w:rsidRDefault="00336193" w:rsidP="00336193">
      <w:pPr>
        <w:bidi/>
        <w:jc w:val="both"/>
        <w:rPr>
          <w:rFonts w:cs="David" w:hint="cs"/>
          <w:rtl/>
        </w:rPr>
      </w:pPr>
      <w:r w:rsidRPr="00336193">
        <w:rPr>
          <w:rFonts w:cs="David" w:hint="cs"/>
          <w:u w:val="single"/>
          <w:rtl/>
        </w:rPr>
        <w:t>חיים אורון:</w:t>
      </w:r>
    </w:p>
    <w:p w14:paraId="3F68D13A" w14:textId="77777777" w:rsidR="00336193" w:rsidRPr="00336193" w:rsidRDefault="00336193" w:rsidP="00336193">
      <w:pPr>
        <w:bidi/>
        <w:jc w:val="both"/>
        <w:rPr>
          <w:rFonts w:cs="David" w:hint="cs"/>
          <w:rtl/>
        </w:rPr>
      </w:pPr>
    </w:p>
    <w:p w14:paraId="332F6E2B" w14:textId="77777777" w:rsidR="00336193" w:rsidRPr="00336193" w:rsidRDefault="00336193" w:rsidP="00336193">
      <w:pPr>
        <w:bidi/>
        <w:jc w:val="both"/>
        <w:rPr>
          <w:rFonts w:cs="David" w:hint="cs"/>
          <w:rtl/>
        </w:rPr>
      </w:pPr>
      <w:r w:rsidRPr="00336193">
        <w:rPr>
          <w:rFonts w:cs="David" w:hint="cs"/>
          <w:rtl/>
        </w:rPr>
        <w:tab/>
        <w:t xml:space="preserve"> אז למה אנחנו צריכים את זה? למה אני צריך להיכנס מלכתחילה לשדה מוקשים? אני מניח שלא עולה על דעתך להתערב בהליך פלילי, גם אם זה לא כתוב בכללים האלה. </w:t>
      </w:r>
    </w:p>
    <w:p w14:paraId="3DA24821" w14:textId="77777777" w:rsidR="00336193" w:rsidRPr="00336193" w:rsidRDefault="00336193" w:rsidP="00336193">
      <w:pPr>
        <w:bidi/>
        <w:jc w:val="both"/>
        <w:rPr>
          <w:rFonts w:cs="David" w:hint="cs"/>
          <w:rtl/>
        </w:rPr>
      </w:pPr>
    </w:p>
    <w:p w14:paraId="15B5F208"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0012E0CC" w14:textId="77777777" w:rsidR="00336193" w:rsidRPr="00336193" w:rsidRDefault="00336193" w:rsidP="00336193">
      <w:pPr>
        <w:bidi/>
        <w:jc w:val="both"/>
        <w:rPr>
          <w:rFonts w:cs="David" w:hint="cs"/>
          <w:u w:val="single"/>
          <w:rtl/>
        </w:rPr>
      </w:pPr>
    </w:p>
    <w:p w14:paraId="6F4694F3" w14:textId="77777777" w:rsidR="00336193" w:rsidRPr="00336193" w:rsidRDefault="00336193" w:rsidP="00336193">
      <w:pPr>
        <w:bidi/>
        <w:jc w:val="both"/>
        <w:rPr>
          <w:rFonts w:cs="David" w:hint="cs"/>
          <w:rtl/>
        </w:rPr>
      </w:pPr>
      <w:r w:rsidRPr="00336193">
        <w:rPr>
          <w:rFonts w:cs="David" w:hint="cs"/>
          <w:rtl/>
        </w:rPr>
        <w:tab/>
        <w:t xml:space="preserve">אבל כן עולה על דעתי להתערב ולייעץ לחבריי שיושבים בוועדה למינוי שופטים מי לפי דעתי הוא מינוי טוב, מכיוון שאני מכיר את השדה הזה לא רע. זה הליך מינוי אדם למשרה ברשות ציבורית ואני לא רוצה שמה שמותר לד"ר </w:t>
      </w:r>
      <w:proofErr w:type="spellStart"/>
      <w:r w:rsidRPr="00336193">
        <w:rPr>
          <w:rFonts w:cs="David" w:hint="cs"/>
          <w:rtl/>
        </w:rPr>
        <w:t>סוזי</w:t>
      </w:r>
      <w:proofErr w:type="spellEnd"/>
      <w:r w:rsidRPr="00336193">
        <w:rPr>
          <w:rFonts w:cs="David" w:hint="cs"/>
          <w:rtl/>
        </w:rPr>
        <w:t xml:space="preserve"> נבות יהיה אסור לי. </w:t>
      </w:r>
    </w:p>
    <w:p w14:paraId="01CD19E1" w14:textId="77777777" w:rsidR="00336193" w:rsidRPr="00336193" w:rsidRDefault="00336193" w:rsidP="00336193">
      <w:pPr>
        <w:bidi/>
        <w:jc w:val="both"/>
        <w:rPr>
          <w:rFonts w:cs="David" w:hint="cs"/>
          <w:rtl/>
        </w:rPr>
      </w:pPr>
    </w:p>
    <w:p w14:paraId="346687B5" w14:textId="77777777" w:rsidR="00336193" w:rsidRPr="00336193" w:rsidRDefault="00336193" w:rsidP="00336193">
      <w:pPr>
        <w:bidi/>
        <w:jc w:val="both"/>
        <w:rPr>
          <w:rFonts w:cs="David" w:hint="cs"/>
          <w:rtl/>
        </w:rPr>
      </w:pPr>
      <w:r w:rsidRPr="00336193">
        <w:rPr>
          <w:rFonts w:cs="David" w:hint="cs"/>
          <w:u w:val="single"/>
          <w:rtl/>
        </w:rPr>
        <w:t>חיים אורון:</w:t>
      </w:r>
    </w:p>
    <w:p w14:paraId="5C7102B8" w14:textId="77777777" w:rsidR="00336193" w:rsidRPr="00336193" w:rsidRDefault="00336193" w:rsidP="00336193">
      <w:pPr>
        <w:bidi/>
        <w:jc w:val="both"/>
        <w:rPr>
          <w:rFonts w:cs="David" w:hint="cs"/>
          <w:rtl/>
        </w:rPr>
      </w:pPr>
    </w:p>
    <w:p w14:paraId="76824720" w14:textId="77777777" w:rsidR="00336193" w:rsidRPr="00336193" w:rsidRDefault="00336193" w:rsidP="00336193">
      <w:pPr>
        <w:bidi/>
        <w:jc w:val="both"/>
        <w:rPr>
          <w:rFonts w:cs="David" w:hint="cs"/>
          <w:rtl/>
        </w:rPr>
      </w:pPr>
      <w:r w:rsidRPr="00336193">
        <w:rPr>
          <w:rFonts w:cs="David" w:hint="cs"/>
          <w:rtl/>
        </w:rPr>
        <w:tab/>
        <w:t xml:space="preserve"> אני במצב יותר נוח ממך.  כתוב כאן שאם אני רוצה להשפיע על החבר שלי, על גלעד </w:t>
      </w:r>
      <w:proofErr w:type="spellStart"/>
      <w:r w:rsidRPr="00336193">
        <w:rPr>
          <w:rFonts w:cs="David" w:hint="cs"/>
          <w:rtl/>
        </w:rPr>
        <w:t>ארדן</w:t>
      </w:r>
      <w:proofErr w:type="spellEnd"/>
      <w:r w:rsidRPr="00336193">
        <w:rPr>
          <w:rFonts w:cs="David" w:hint="cs"/>
          <w:rtl/>
        </w:rPr>
        <w:t xml:space="preserve">, אני חייב לעשות את זה בכתב. כלומר, אני אשלח מכתב </w:t>
      </w:r>
      <w:r w:rsidRPr="00336193">
        <w:rPr>
          <w:rFonts w:cs="David"/>
          <w:rtl/>
        </w:rPr>
        <w:t>–</w:t>
      </w:r>
      <w:r w:rsidRPr="00336193">
        <w:rPr>
          <w:rFonts w:cs="David" w:hint="cs"/>
          <w:rtl/>
        </w:rPr>
        <w:t xml:space="preserve"> עם כל המשמעות שלו </w:t>
      </w:r>
      <w:r w:rsidRPr="00336193">
        <w:rPr>
          <w:rFonts w:cs="David"/>
          <w:rtl/>
        </w:rPr>
        <w:t>–</w:t>
      </w:r>
      <w:r w:rsidRPr="00336193">
        <w:rPr>
          <w:rFonts w:cs="David" w:hint="cs"/>
          <w:rtl/>
        </w:rPr>
        <w:t xml:space="preserve"> שיופץ בין כל חברי הוועדה ואני הופך להיות גורם בעניין.  אני לא יכול למנוע ממך לדבר עם גלעד </w:t>
      </w:r>
      <w:proofErr w:type="spellStart"/>
      <w:r w:rsidRPr="00336193">
        <w:rPr>
          <w:rFonts w:cs="David" w:hint="cs"/>
          <w:rtl/>
        </w:rPr>
        <w:t>ארדן</w:t>
      </w:r>
      <w:proofErr w:type="spellEnd"/>
      <w:r w:rsidRPr="00336193">
        <w:rPr>
          <w:rFonts w:cs="David" w:hint="cs"/>
          <w:rtl/>
        </w:rPr>
        <w:t xml:space="preserve"> ולומר לו: למדתי בבית ספר יסודי עם חברה מסוימת, שעכשיו היא מועמדת להיות שופטת, והיא בחורה נהדרת. מאה אחוז, אני לא עד כדי כך אוסר. כשאתה אומר שצריך לשלוח מכתב </w:t>
      </w:r>
      <w:r w:rsidRPr="00336193">
        <w:rPr>
          <w:rFonts w:cs="David"/>
          <w:rtl/>
        </w:rPr>
        <w:t>–</w:t>
      </w:r>
      <w:r w:rsidRPr="00336193">
        <w:rPr>
          <w:rFonts w:cs="David" w:hint="cs"/>
          <w:rtl/>
        </w:rPr>
        <w:t xml:space="preserve"> כי לא רוצים המלצה בעל-פה </w:t>
      </w:r>
      <w:r w:rsidRPr="00336193">
        <w:rPr>
          <w:rFonts w:cs="David"/>
          <w:rtl/>
        </w:rPr>
        <w:t>–</w:t>
      </w:r>
      <w:r w:rsidRPr="00336193">
        <w:rPr>
          <w:rFonts w:cs="David" w:hint="cs"/>
          <w:rtl/>
        </w:rPr>
        <w:t xml:space="preserve"> אני יודע מה יהיה השלב הבא: המכתב צריך להיות מופנה אל כל חברי הפורום ולא רק לאוזני חברי. </w:t>
      </w:r>
    </w:p>
    <w:p w14:paraId="7EEF813F" w14:textId="77777777" w:rsidR="00336193" w:rsidRPr="00336193" w:rsidRDefault="00336193" w:rsidP="00336193">
      <w:pPr>
        <w:bidi/>
        <w:jc w:val="both"/>
        <w:rPr>
          <w:rFonts w:cs="David" w:hint="cs"/>
          <w:rtl/>
        </w:rPr>
      </w:pPr>
    </w:p>
    <w:p w14:paraId="453E3A02"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7F443CC2" w14:textId="77777777" w:rsidR="00336193" w:rsidRPr="00336193" w:rsidRDefault="00336193" w:rsidP="00336193">
      <w:pPr>
        <w:bidi/>
        <w:jc w:val="both"/>
        <w:rPr>
          <w:rFonts w:cs="David" w:hint="cs"/>
          <w:u w:val="single"/>
          <w:rtl/>
        </w:rPr>
      </w:pPr>
    </w:p>
    <w:p w14:paraId="77DBDD1A" w14:textId="77777777" w:rsidR="00336193" w:rsidRPr="00336193" w:rsidRDefault="00336193" w:rsidP="00336193">
      <w:pPr>
        <w:bidi/>
        <w:jc w:val="both"/>
        <w:rPr>
          <w:rFonts w:cs="David" w:hint="cs"/>
          <w:rtl/>
        </w:rPr>
      </w:pPr>
      <w:r w:rsidRPr="00336193">
        <w:rPr>
          <w:rFonts w:cs="David" w:hint="cs"/>
          <w:rtl/>
        </w:rPr>
        <w:tab/>
        <w:t>אתה מציע למחוק את פסקה (5)?</w:t>
      </w:r>
    </w:p>
    <w:p w14:paraId="48BE2DC0" w14:textId="77777777" w:rsidR="00336193" w:rsidRPr="00336193" w:rsidRDefault="00336193" w:rsidP="00336193">
      <w:pPr>
        <w:bidi/>
        <w:jc w:val="both"/>
        <w:rPr>
          <w:rFonts w:cs="David" w:hint="cs"/>
          <w:rtl/>
        </w:rPr>
      </w:pPr>
    </w:p>
    <w:p w14:paraId="42EDE99A" w14:textId="77777777" w:rsidR="00336193" w:rsidRPr="00336193" w:rsidRDefault="00336193" w:rsidP="00336193">
      <w:pPr>
        <w:bidi/>
        <w:jc w:val="both"/>
        <w:rPr>
          <w:rFonts w:cs="David" w:hint="cs"/>
          <w:rtl/>
        </w:rPr>
      </w:pPr>
      <w:r w:rsidRPr="00336193">
        <w:rPr>
          <w:rFonts w:cs="David" w:hint="cs"/>
          <w:u w:val="single"/>
          <w:rtl/>
        </w:rPr>
        <w:t>חיים אורון:</w:t>
      </w:r>
    </w:p>
    <w:p w14:paraId="3C27A465" w14:textId="77777777" w:rsidR="00336193" w:rsidRPr="00336193" w:rsidRDefault="00336193" w:rsidP="00336193">
      <w:pPr>
        <w:bidi/>
        <w:jc w:val="both"/>
        <w:rPr>
          <w:rFonts w:cs="David" w:hint="cs"/>
          <w:rtl/>
        </w:rPr>
      </w:pPr>
    </w:p>
    <w:p w14:paraId="57DA7C4C" w14:textId="77777777" w:rsidR="00336193" w:rsidRPr="00336193" w:rsidRDefault="00336193" w:rsidP="00336193">
      <w:pPr>
        <w:bidi/>
        <w:jc w:val="both"/>
        <w:rPr>
          <w:rFonts w:cs="David" w:hint="cs"/>
          <w:rtl/>
        </w:rPr>
      </w:pPr>
      <w:r w:rsidRPr="00336193">
        <w:rPr>
          <w:rFonts w:cs="David" w:hint="cs"/>
          <w:rtl/>
        </w:rPr>
        <w:tab/>
        <w:t xml:space="preserve"> אני מציע למחוק את כל סעיף קטן (ג).</w:t>
      </w:r>
    </w:p>
    <w:p w14:paraId="73DF65FE" w14:textId="77777777" w:rsidR="00336193" w:rsidRPr="00336193" w:rsidRDefault="00336193" w:rsidP="00336193">
      <w:pPr>
        <w:bidi/>
        <w:jc w:val="both"/>
        <w:rPr>
          <w:rFonts w:cs="David" w:hint="cs"/>
          <w:rtl/>
        </w:rPr>
      </w:pPr>
    </w:p>
    <w:p w14:paraId="5C58C12D"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53F7B795" w14:textId="77777777" w:rsidR="00336193" w:rsidRPr="00336193" w:rsidRDefault="00336193" w:rsidP="00336193">
      <w:pPr>
        <w:bidi/>
        <w:jc w:val="both"/>
        <w:rPr>
          <w:rFonts w:cs="David" w:hint="cs"/>
          <w:u w:val="single"/>
          <w:rtl/>
        </w:rPr>
      </w:pPr>
    </w:p>
    <w:p w14:paraId="614ABFF8" w14:textId="77777777" w:rsidR="00336193" w:rsidRPr="00336193" w:rsidRDefault="00336193" w:rsidP="00336193">
      <w:pPr>
        <w:bidi/>
        <w:jc w:val="both"/>
        <w:rPr>
          <w:rFonts w:cs="David" w:hint="cs"/>
          <w:rtl/>
        </w:rPr>
      </w:pPr>
      <w:r w:rsidRPr="00336193">
        <w:rPr>
          <w:rFonts w:cs="David" w:hint="cs"/>
          <w:rtl/>
        </w:rPr>
        <w:tab/>
        <w:t>בישיבה הקודמת של הוועדה התקבלה החלטה לגבי פסקאות (1) עד (4).</w:t>
      </w:r>
    </w:p>
    <w:p w14:paraId="0BB37C11" w14:textId="77777777" w:rsidR="00336193" w:rsidRPr="00336193" w:rsidRDefault="00336193" w:rsidP="00336193">
      <w:pPr>
        <w:bidi/>
        <w:jc w:val="both"/>
        <w:rPr>
          <w:rFonts w:cs="David" w:hint="cs"/>
          <w:rtl/>
        </w:rPr>
      </w:pPr>
    </w:p>
    <w:p w14:paraId="7FAB4C06" w14:textId="77777777" w:rsidR="00336193" w:rsidRPr="00336193" w:rsidRDefault="00336193" w:rsidP="00336193">
      <w:pPr>
        <w:bidi/>
        <w:jc w:val="both"/>
        <w:rPr>
          <w:rFonts w:cs="David" w:hint="cs"/>
          <w:rtl/>
        </w:rPr>
      </w:pPr>
      <w:r w:rsidRPr="00336193">
        <w:rPr>
          <w:rFonts w:cs="David" w:hint="cs"/>
          <w:u w:val="single"/>
          <w:rtl/>
        </w:rPr>
        <w:t>חיים אורון:</w:t>
      </w:r>
    </w:p>
    <w:p w14:paraId="699076B1" w14:textId="77777777" w:rsidR="00336193" w:rsidRPr="00336193" w:rsidRDefault="00336193" w:rsidP="00336193">
      <w:pPr>
        <w:bidi/>
        <w:jc w:val="both"/>
        <w:rPr>
          <w:rFonts w:cs="David" w:hint="cs"/>
          <w:rtl/>
        </w:rPr>
      </w:pPr>
    </w:p>
    <w:p w14:paraId="66264F85" w14:textId="77777777" w:rsidR="00336193" w:rsidRPr="00336193" w:rsidRDefault="00336193" w:rsidP="00336193">
      <w:pPr>
        <w:bidi/>
        <w:jc w:val="both"/>
        <w:rPr>
          <w:rFonts w:cs="David" w:hint="cs"/>
          <w:rtl/>
        </w:rPr>
      </w:pPr>
      <w:r w:rsidRPr="00336193">
        <w:rPr>
          <w:rFonts w:cs="David" w:hint="cs"/>
          <w:rtl/>
        </w:rPr>
        <w:tab/>
        <w:t xml:space="preserve">צריך לומר לחברי הכנסת שהם לא יכולים להתערב בקבלת זיכיון? אני לא יודע מי ישב בישיבה הקודמת. </w:t>
      </w:r>
    </w:p>
    <w:p w14:paraId="66C59EBF" w14:textId="77777777" w:rsidR="00336193" w:rsidRPr="00336193" w:rsidRDefault="00336193" w:rsidP="00336193">
      <w:pPr>
        <w:bidi/>
        <w:jc w:val="both"/>
        <w:rPr>
          <w:rFonts w:cs="David" w:hint="cs"/>
          <w:rtl/>
        </w:rPr>
      </w:pPr>
    </w:p>
    <w:p w14:paraId="4667E1C6"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A4D4159" w14:textId="77777777" w:rsidR="00336193" w:rsidRPr="00336193" w:rsidRDefault="00336193" w:rsidP="00336193">
      <w:pPr>
        <w:bidi/>
        <w:jc w:val="both"/>
        <w:rPr>
          <w:rFonts w:cs="David" w:hint="cs"/>
          <w:u w:val="single"/>
          <w:rtl/>
        </w:rPr>
      </w:pPr>
    </w:p>
    <w:p w14:paraId="20D0B3B3" w14:textId="77777777" w:rsidR="00336193" w:rsidRPr="00336193" w:rsidRDefault="00336193" w:rsidP="00336193">
      <w:pPr>
        <w:bidi/>
        <w:jc w:val="both"/>
        <w:rPr>
          <w:rFonts w:cs="David" w:hint="cs"/>
          <w:rtl/>
        </w:rPr>
      </w:pPr>
      <w:r w:rsidRPr="00336193">
        <w:rPr>
          <w:rFonts w:cs="David" w:hint="cs"/>
          <w:rtl/>
        </w:rPr>
        <w:tab/>
        <w:t>כל הדברים האלה  שנוגעים לכסף או שנוגעים להתערבות בהליך שיפוטי לא רק שהם בגדר מובן מאליו, אלא שהם יכולים להיות גם בגדר עבירה פלילית. אני חושב שאין הדבר דומה לפסקה (5).</w:t>
      </w:r>
    </w:p>
    <w:p w14:paraId="018A8EA2" w14:textId="77777777" w:rsidR="00336193" w:rsidRPr="00336193" w:rsidRDefault="00336193" w:rsidP="00336193">
      <w:pPr>
        <w:bidi/>
        <w:jc w:val="both"/>
        <w:rPr>
          <w:rFonts w:cs="David" w:hint="cs"/>
          <w:rtl/>
        </w:rPr>
      </w:pPr>
    </w:p>
    <w:p w14:paraId="3B8E7D99" w14:textId="77777777" w:rsidR="00336193" w:rsidRPr="00336193" w:rsidRDefault="00336193" w:rsidP="00336193">
      <w:pPr>
        <w:bidi/>
        <w:jc w:val="both"/>
        <w:rPr>
          <w:rFonts w:cs="David" w:hint="cs"/>
          <w:rtl/>
        </w:rPr>
      </w:pPr>
      <w:r w:rsidRPr="00336193">
        <w:rPr>
          <w:rFonts w:cs="David" w:hint="cs"/>
          <w:u w:val="single"/>
          <w:rtl/>
        </w:rPr>
        <w:t>חיים אורון:</w:t>
      </w:r>
    </w:p>
    <w:p w14:paraId="64751885" w14:textId="77777777" w:rsidR="00336193" w:rsidRPr="00336193" w:rsidRDefault="00336193" w:rsidP="00336193">
      <w:pPr>
        <w:bidi/>
        <w:jc w:val="both"/>
        <w:rPr>
          <w:rFonts w:cs="David" w:hint="cs"/>
          <w:rtl/>
        </w:rPr>
      </w:pPr>
    </w:p>
    <w:p w14:paraId="7B3A859F" w14:textId="77777777" w:rsidR="00336193" w:rsidRPr="00336193" w:rsidRDefault="00336193" w:rsidP="00336193">
      <w:pPr>
        <w:bidi/>
        <w:jc w:val="both"/>
        <w:rPr>
          <w:rFonts w:cs="David" w:hint="cs"/>
          <w:rtl/>
        </w:rPr>
      </w:pPr>
      <w:r w:rsidRPr="00336193">
        <w:rPr>
          <w:rFonts w:cs="David" w:hint="cs"/>
          <w:rtl/>
        </w:rPr>
        <w:tab/>
        <w:t xml:space="preserve"> אני חושב שהתקנון היה יותר נקי אם כל הסעיף הזה כולו לא היה נכתב.  אפשר למצוא הגדרה כוללת לפיה חבר כנסת לא יכול להתערב בהליכים של הרשות המבצעת, לבטח של הרשות השופטת. </w:t>
      </w:r>
    </w:p>
    <w:p w14:paraId="0F2526C4" w14:textId="77777777" w:rsidR="00336193" w:rsidRPr="00336193" w:rsidRDefault="00336193" w:rsidP="00336193">
      <w:pPr>
        <w:bidi/>
        <w:jc w:val="both"/>
        <w:rPr>
          <w:rFonts w:cs="David" w:hint="cs"/>
          <w:rtl/>
        </w:rPr>
      </w:pPr>
    </w:p>
    <w:p w14:paraId="1F4CE660"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642EBB0D" w14:textId="77777777" w:rsidR="00336193" w:rsidRPr="00336193" w:rsidRDefault="00336193" w:rsidP="00336193">
      <w:pPr>
        <w:bidi/>
        <w:jc w:val="both"/>
        <w:rPr>
          <w:rFonts w:cs="David" w:hint="cs"/>
          <w:u w:val="single"/>
          <w:rtl/>
        </w:rPr>
      </w:pPr>
    </w:p>
    <w:p w14:paraId="6FCADB2E" w14:textId="77777777" w:rsidR="00336193" w:rsidRPr="00336193" w:rsidRDefault="00336193" w:rsidP="00336193">
      <w:pPr>
        <w:bidi/>
        <w:jc w:val="both"/>
        <w:rPr>
          <w:rFonts w:cs="David" w:hint="cs"/>
          <w:rtl/>
        </w:rPr>
      </w:pPr>
      <w:r w:rsidRPr="00336193">
        <w:rPr>
          <w:rFonts w:cs="David" w:hint="cs"/>
          <w:rtl/>
        </w:rPr>
        <w:tab/>
        <w:t xml:space="preserve">אני חושב דווקא שזה יפה מאוד שחברי הוועדה עשו ספציפיקציה של נושאים שונים אשר לדעתך הם זועקים, כי לא בטוח שרמת האתיקה שלך היא הרמה של כולם. </w:t>
      </w:r>
    </w:p>
    <w:p w14:paraId="54475E68" w14:textId="77777777" w:rsidR="00336193" w:rsidRPr="00336193" w:rsidRDefault="00336193" w:rsidP="00336193">
      <w:pPr>
        <w:bidi/>
        <w:jc w:val="both"/>
        <w:rPr>
          <w:rFonts w:cs="David" w:hint="cs"/>
          <w:rtl/>
        </w:rPr>
      </w:pPr>
    </w:p>
    <w:p w14:paraId="50FDAECC" w14:textId="77777777" w:rsidR="00336193" w:rsidRPr="00336193" w:rsidRDefault="00336193" w:rsidP="00336193">
      <w:pPr>
        <w:bidi/>
        <w:jc w:val="both"/>
        <w:rPr>
          <w:rFonts w:cs="David" w:hint="cs"/>
          <w:rtl/>
        </w:rPr>
      </w:pPr>
      <w:r w:rsidRPr="00336193">
        <w:rPr>
          <w:rFonts w:cs="David" w:hint="cs"/>
          <w:u w:val="single"/>
          <w:rtl/>
        </w:rPr>
        <w:t>חיים אורון:</w:t>
      </w:r>
    </w:p>
    <w:p w14:paraId="2F279AFB" w14:textId="77777777" w:rsidR="00336193" w:rsidRPr="00336193" w:rsidRDefault="00336193" w:rsidP="00336193">
      <w:pPr>
        <w:bidi/>
        <w:jc w:val="both"/>
        <w:rPr>
          <w:rFonts w:cs="David" w:hint="cs"/>
          <w:rtl/>
        </w:rPr>
      </w:pPr>
    </w:p>
    <w:p w14:paraId="1D7164FB" w14:textId="77777777" w:rsidR="00336193" w:rsidRPr="00336193" w:rsidRDefault="00336193" w:rsidP="00336193">
      <w:pPr>
        <w:bidi/>
        <w:jc w:val="both"/>
        <w:rPr>
          <w:rFonts w:cs="David" w:hint="cs"/>
          <w:rtl/>
        </w:rPr>
      </w:pPr>
      <w:r w:rsidRPr="00336193">
        <w:rPr>
          <w:rFonts w:cs="David" w:hint="cs"/>
          <w:rtl/>
        </w:rPr>
        <w:tab/>
        <w:t xml:space="preserve"> מה קורה עם משהו שהוא פחות מקבלת זיכיון, רישיון או היתר? מבחינתי יש עוד הרבה תחומים שהם מעבר למה שכתוב פה. </w:t>
      </w:r>
    </w:p>
    <w:p w14:paraId="223BA3D6" w14:textId="77777777" w:rsidR="00336193" w:rsidRPr="00336193" w:rsidRDefault="00336193" w:rsidP="00336193">
      <w:pPr>
        <w:bidi/>
        <w:jc w:val="both"/>
        <w:rPr>
          <w:rFonts w:cs="David" w:hint="cs"/>
          <w:rtl/>
        </w:rPr>
      </w:pPr>
    </w:p>
    <w:p w14:paraId="65091A7D" w14:textId="77777777" w:rsidR="00336193" w:rsidRPr="00336193" w:rsidRDefault="00336193" w:rsidP="00336193">
      <w:pPr>
        <w:bidi/>
        <w:jc w:val="both"/>
        <w:rPr>
          <w:rFonts w:cs="David" w:hint="cs"/>
          <w:rtl/>
        </w:rPr>
      </w:pPr>
      <w:proofErr w:type="spellStart"/>
      <w:r w:rsidRPr="00336193">
        <w:rPr>
          <w:rFonts w:cs="David" w:hint="cs"/>
          <w:u w:val="single"/>
          <w:rtl/>
        </w:rPr>
        <w:t>אסתרינה</w:t>
      </w:r>
      <w:proofErr w:type="spellEnd"/>
      <w:r w:rsidRPr="00336193">
        <w:rPr>
          <w:rFonts w:cs="David" w:hint="cs"/>
          <w:u w:val="single"/>
          <w:rtl/>
        </w:rPr>
        <w:t xml:space="preserve"> </w:t>
      </w:r>
      <w:proofErr w:type="spellStart"/>
      <w:r w:rsidRPr="00336193">
        <w:rPr>
          <w:rFonts w:cs="David" w:hint="cs"/>
          <w:u w:val="single"/>
          <w:rtl/>
        </w:rPr>
        <w:t>טרטמן</w:t>
      </w:r>
      <w:proofErr w:type="spellEnd"/>
      <w:r w:rsidRPr="00336193">
        <w:rPr>
          <w:rFonts w:cs="David" w:hint="cs"/>
          <w:u w:val="single"/>
          <w:rtl/>
        </w:rPr>
        <w:t>:</w:t>
      </w:r>
    </w:p>
    <w:p w14:paraId="294A0DC5" w14:textId="77777777" w:rsidR="00336193" w:rsidRPr="00336193" w:rsidRDefault="00336193" w:rsidP="00336193">
      <w:pPr>
        <w:bidi/>
        <w:jc w:val="both"/>
        <w:rPr>
          <w:rFonts w:cs="David" w:hint="cs"/>
          <w:rtl/>
        </w:rPr>
      </w:pPr>
    </w:p>
    <w:p w14:paraId="18FF08AC" w14:textId="77777777" w:rsidR="00336193" w:rsidRPr="00336193" w:rsidRDefault="00336193" w:rsidP="00336193">
      <w:pPr>
        <w:bidi/>
        <w:jc w:val="both"/>
        <w:rPr>
          <w:rFonts w:cs="David" w:hint="cs"/>
          <w:rtl/>
        </w:rPr>
      </w:pPr>
      <w:r w:rsidRPr="00336193">
        <w:rPr>
          <w:rFonts w:cs="David" w:hint="cs"/>
          <w:rtl/>
        </w:rPr>
        <w:tab/>
        <w:t xml:space="preserve"> מה למשל? פסקה (2) מרחיבה להרבה תחומים. </w:t>
      </w:r>
    </w:p>
    <w:p w14:paraId="0AFC7A9D" w14:textId="77777777" w:rsidR="00336193" w:rsidRPr="00336193" w:rsidRDefault="00336193" w:rsidP="00336193">
      <w:pPr>
        <w:bidi/>
        <w:jc w:val="both"/>
        <w:rPr>
          <w:rFonts w:cs="David" w:hint="cs"/>
          <w:rtl/>
        </w:rPr>
      </w:pPr>
    </w:p>
    <w:p w14:paraId="12F8A17E" w14:textId="77777777" w:rsidR="00336193" w:rsidRPr="00336193" w:rsidRDefault="00336193" w:rsidP="00336193">
      <w:pPr>
        <w:bidi/>
        <w:jc w:val="both"/>
        <w:rPr>
          <w:rFonts w:cs="David" w:hint="cs"/>
          <w:rtl/>
        </w:rPr>
      </w:pPr>
      <w:r w:rsidRPr="00336193">
        <w:rPr>
          <w:rFonts w:cs="David" w:hint="cs"/>
          <w:u w:val="single"/>
          <w:rtl/>
        </w:rPr>
        <w:t>ראובן ריבלין:</w:t>
      </w:r>
    </w:p>
    <w:p w14:paraId="67582B0C" w14:textId="77777777" w:rsidR="00336193" w:rsidRPr="00336193" w:rsidRDefault="00336193" w:rsidP="00336193">
      <w:pPr>
        <w:bidi/>
        <w:jc w:val="both"/>
        <w:rPr>
          <w:rFonts w:cs="David" w:hint="cs"/>
          <w:rtl/>
        </w:rPr>
      </w:pPr>
    </w:p>
    <w:p w14:paraId="3C78681E" w14:textId="77777777" w:rsidR="00336193" w:rsidRPr="00336193" w:rsidRDefault="00336193" w:rsidP="00336193">
      <w:pPr>
        <w:bidi/>
        <w:jc w:val="both"/>
        <w:rPr>
          <w:rFonts w:cs="David" w:hint="cs"/>
          <w:rtl/>
        </w:rPr>
      </w:pPr>
      <w:r w:rsidRPr="00336193">
        <w:rPr>
          <w:rFonts w:cs="David" w:hint="cs"/>
          <w:rtl/>
        </w:rPr>
        <w:tab/>
        <w:t xml:space="preserve"> נניח שהורשעתי בפלילים ואני מבקש מחבר הכנסת אורון לבוא ולהעיד עדות אופי. האם מותר לו או אסור? </w:t>
      </w:r>
    </w:p>
    <w:p w14:paraId="723F0AEE" w14:textId="77777777" w:rsidR="00336193" w:rsidRPr="00336193" w:rsidRDefault="00336193" w:rsidP="00336193">
      <w:pPr>
        <w:bidi/>
        <w:jc w:val="both"/>
        <w:rPr>
          <w:rFonts w:cs="David" w:hint="cs"/>
          <w:rtl/>
        </w:rPr>
      </w:pPr>
    </w:p>
    <w:p w14:paraId="779349F6"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68896C28" w14:textId="77777777" w:rsidR="00336193" w:rsidRPr="00336193" w:rsidRDefault="00336193" w:rsidP="00336193">
      <w:pPr>
        <w:bidi/>
        <w:jc w:val="both"/>
        <w:rPr>
          <w:rFonts w:cs="David" w:hint="cs"/>
          <w:u w:val="single"/>
          <w:rtl/>
        </w:rPr>
      </w:pPr>
    </w:p>
    <w:p w14:paraId="7B073C3B" w14:textId="77777777" w:rsidR="00336193" w:rsidRPr="00336193" w:rsidRDefault="00336193" w:rsidP="00336193">
      <w:pPr>
        <w:bidi/>
        <w:jc w:val="both"/>
        <w:rPr>
          <w:rFonts w:cs="David" w:hint="cs"/>
          <w:rtl/>
        </w:rPr>
      </w:pPr>
      <w:r w:rsidRPr="00336193">
        <w:rPr>
          <w:rFonts w:cs="David" w:hint="cs"/>
          <w:rtl/>
        </w:rPr>
        <w:tab/>
        <w:t xml:space="preserve">מותר. </w:t>
      </w:r>
    </w:p>
    <w:p w14:paraId="5F9E8D61" w14:textId="77777777" w:rsidR="00336193" w:rsidRPr="00336193" w:rsidRDefault="00336193" w:rsidP="00336193">
      <w:pPr>
        <w:bidi/>
        <w:jc w:val="both"/>
        <w:rPr>
          <w:rFonts w:cs="David" w:hint="cs"/>
          <w:rtl/>
        </w:rPr>
      </w:pPr>
    </w:p>
    <w:p w14:paraId="60A2BC72" w14:textId="77777777" w:rsidR="00336193" w:rsidRPr="00336193" w:rsidRDefault="00336193" w:rsidP="00336193">
      <w:pPr>
        <w:bidi/>
        <w:jc w:val="both"/>
        <w:rPr>
          <w:rFonts w:cs="David" w:hint="cs"/>
          <w:rtl/>
        </w:rPr>
      </w:pPr>
      <w:r w:rsidRPr="00336193">
        <w:rPr>
          <w:rFonts w:cs="David" w:hint="cs"/>
          <w:u w:val="single"/>
          <w:rtl/>
        </w:rPr>
        <w:t>ראובן ריבלין:</w:t>
      </w:r>
    </w:p>
    <w:p w14:paraId="5E244511" w14:textId="77777777" w:rsidR="00336193" w:rsidRPr="00336193" w:rsidRDefault="00336193" w:rsidP="00336193">
      <w:pPr>
        <w:bidi/>
        <w:jc w:val="both"/>
        <w:rPr>
          <w:rFonts w:cs="David" w:hint="cs"/>
          <w:rtl/>
        </w:rPr>
      </w:pPr>
    </w:p>
    <w:p w14:paraId="307A8D58" w14:textId="77777777" w:rsidR="00336193" w:rsidRPr="00336193" w:rsidRDefault="00336193" w:rsidP="00336193">
      <w:pPr>
        <w:bidi/>
        <w:jc w:val="both"/>
        <w:rPr>
          <w:rFonts w:cs="David" w:hint="cs"/>
          <w:rtl/>
        </w:rPr>
      </w:pPr>
      <w:r w:rsidRPr="00336193">
        <w:rPr>
          <w:rFonts w:cs="David" w:hint="cs"/>
          <w:rtl/>
        </w:rPr>
        <w:tab/>
        <w:t xml:space="preserve">אני לא בטוח שזה מותר לפי הסעיף הזה. </w:t>
      </w:r>
    </w:p>
    <w:p w14:paraId="688D3F95" w14:textId="77777777" w:rsidR="00336193" w:rsidRPr="00336193" w:rsidRDefault="00336193" w:rsidP="00336193">
      <w:pPr>
        <w:bidi/>
        <w:jc w:val="both"/>
        <w:rPr>
          <w:rFonts w:cs="David" w:hint="cs"/>
          <w:rtl/>
        </w:rPr>
      </w:pPr>
      <w:r w:rsidRPr="00336193">
        <w:rPr>
          <w:rFonts w:cs="David"/>
          <w:rtl/>
        </w:rPr>
        <w:br w:type="page"/>
      </w:r>
    </w:p>
    <w:p w14:paraId="0DCD366F"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14AE0B1B" w14:textId="77777777" w:rsidR="00336193" w:rsidRPr="00336193" w:rsidRDefault="00336193" w:rsidP="00336193">
      <w:pPr>
        <w:bidi/>
        <w:jc w:val="both"/>
        <w:rPr>
          <w:rFonts w:cs="David" w:hint="cs"/>
          <w:rtl/>
        </w:rPr>
      </w:pPr>
    </w:p>
    <w:p w14:paraId="73ECC8EC" w14:textId="77777777" w:rsidR="00336193" w:rsidRPr="00336193" w:rsidRDefault="00336193" w:rsidP="00336193">
      <w:pPr>
        <w:bidi/>
        <w:jc w:val="both"/>
        <w:rPr>
          <w:rFonts w:cs="David" w:hint="cs"/>
          <w:rtl/>
        </w:rPr>
      </w:pPr>
      <w:r w:rsidRPr="00336193">
        <w:rPr>
          <w:rFonts w:cs="David" w:hint="cs"/>
          <w:rtl/>
        </w:rPr>
        <w:tab/>
        <w:t xml:space="preserve"> סעיף 31 עונה על כך.</w:t>
      </w:r>
    </w:p>
    <w:p w14:paraId="5DE4F5D3" w14:textId="77777777" w:rsidR="00336193" w:rsidRPr="00336193" w:rsidRDefault="00336193" w:rsidP="00336193">
      <w:pPr>
        <w:bidi/>
        <w:jc w:val="both"/>
        <w:rPr>
          <w:rFonts w:cs="David" w:hint="cs"/>
          <w:rtl/>
        </w:rPr>
      </w:pPr>
    </w:p>
    <w:p w14:paraId="33B795AA" w14:textId="77777777" w:rsidR="00336193" w:rsidRPr="00336193" w:rsidRDefault="00336193" w:rsidP="00336193">
      <w:pPr>
        <w:bidi/>
        <w:jc w:val="both"/>
        <w:rPr>
          <w:rFonts w:cs="David" w:hint="cs"/>
          <w:rtl/>
        </w:rPr>
      </w:pPr>
      <w:r w:rsidRPr="00336193">
        <w:rPr>
          <w:rFonts w:cs="David" w:hint="cs"/>
          <w:u w:val="single"/>
          <w:rtl/>
        </w:rPr>
        <w:t>ראובן ריבלין:</w:t>
      </w:r>
    </w:p>
    <w:p w14:paraId="24F577D2" w14:textId="77777777" w:rsidR="00336193" w:rsidRPr="00336193" w:rsidRDefault="00336193" w:rsidP="00336193">
      <w:pPr>
        <w:bidi/>
        <w:jc w:val="both"/>
        <w:rPr>
          <w:rFonts w:cs="David" w:hint="cs"/>
          <w:rtl/>
        </w:rPr>
      </w:pPr>
    </w:p>
    <w:p w14:paraId="78027DB1" w14:textId="77777777" w:rsidR="00336193" w:rsidRPr="00336193" w:rsidRDefault="00336193" w:rsidP="00336193">
      <w:pPr>
        <w:bidi/>
        <w:jc w:val="both"/>
        <w:rPr>
          <w:rFonts w:cs="David" w:hint="cs"/>
          <w:rtl/>
        </w:rPr>
      </w:pPr>
      <w:r w:rsidRPr="00336193">
        <w:rPr>
          <w:rFonts w:cs="David" w:hint="cs"/>
          <w:rtl/>
        </w:rPr>
        <w:tab/>
        <w:t xml:space="preserve"> בסעיף 31 כתוב: "חבר הכנסת לא יפנה בקשה לבית משפט או לערכאה שיפוטית אחרת בעניינו של גוף או אדם מסוים; אין בכך כדי למנוע מחבר הכנסת להגיש בעבור עצמו תובענה או עתירה, או להתגונן מפני תובענה או עתירה, או למסור עדות בפני בית משפט או ערכאה שיפוטית אחרת".  האם עדות אופי נכללת בכלל זה?</w:t>
      </w:r>
    </w:p>
    <w:p w14:paraId="129CD74E" w14:textId="77777777" w:rsidR="00336193" w:rsidRPr="00336193" w:rsidRDefault="00336193" w:rsidP="00336193">
      <w:pPr>
        <w:bidi/>
        <w:jc w:val="both"/>
        <w:rPr>
          <w:rFonts w:cs="David" w:hint="cs"/>
          <w:rtl/>
        </w:rPr>
      </w:pPr>
    </w:p>
    <w:p w14:paraId="25FC834F"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63463B79" w14:textId="77777777" w:rsidR="00336193" w:rsidRPr="00336193" w:rsidRDefault="00336193" w:rsidP="00336193">
      <w:pPr>
        <w:bidi/>
        <w:jc w:val="both"/>
        <w:rPr>
          <w:rFonts w:cs="David" w:hint="cs"/>
          <w:rtl/>
        </w:rPr>
      </w:pPr>
    </w:p>
    <w:p w14:paraId="18647FA1" w14:textId="77777777" w:rsidR="00336193" w:rsidRPr="00336193" w:rsidRDefault="00336193" w:rsidP="00336193">
      <w:pPr>
        <w:bidi/>
        <w:jc w:val="both"/>
        <w:rPr>
          <w:rFonts w:cs="David" w:hint="cs"/>
          <w:rtl/>
        </w:rPr>
      </w:pPr>
      <w:r w:rsidRPr="00336193">
        <w:rPr>
          <w:rFonts w:cs="David" w:hint="cs"/>
          <w:rtl/>
        </w:rPr>
        <w:tab/>
        <w:t xml:space="preserve"> כן. </w:t>
      </w:r>
    </w:p>
    <w:p w14:paraId="628101D4" w14:textId="77777777" w:rsidR="00336193" w:rsidRPr="00336193" w:rsidRDefault="00336193" w:rsidP="00336193">
      <w:pPr>
        <w:bidi/>
        <w:jc w:val="both"/>
        <w:rPr>
          <w:rFonts w:cs="David" w:hint="cs"/>
          <w:rtl/>
        </w:rPr>
      </w:pPr>
    </w:p>
    <w:p w14:paraId="0A3000A7" w14:textId="77777777" w:rsidR="00336193" w:rsidRPr="00336193" w:rsidRDefault="00336193" w:rsidP="00336193">
      <w:pPr>
        <w:bidi/>
        <w:jc w:val="both"/>
        <w:rPr>
          <w:rFonts w:cs="David" w:hint="cs"/>
          <w:rtl/>
        </w:rPr>
      </w:pPr>
      <w:r w:rsidRPr="00336193">
        <w:rPr>
          <w:rFonts w:cs="David" w:hint="cs"/>
          <w:u w:val="single"/>
          <w:rtl/>
        </w:rPr>
        <w:t>ראובן ריבלין:</w:t>
      </w:r>
    </w:p>
    <w:p w14:paraId="6E95C9F3" w14:textId="77777777" w:rsidR="00336193" w:rsidRPr="00336193" w:rsidRDefault="00336193" w:rsidP="00336193">
      <w:pPr>
        <w:bidi/>
        <w:jc w:val="both"/>
        <w:rPr>
          <w:rFonts w:cs="David" w:hint="cs"/>
          <w:rtl/>
        </w:rPr>
      </w:pPr>
    </w:p>
    <w:p w14:paraId="037173D4" w14:textId="77777777" w:rsidR="00336193" w:rsidRPr="00336193" w:rsidRDefault="00336193" w:rsidP="00336193">
      <w:pPr>
        <w:bidi/>
        <w:jc w:val="both"/>
        <w:rPr>
          <w:rFonts w:cs="David" w:hint="cs"/>
          <w:rtl/>
        </w:rPr>
      </w:pPr>
      <w:r w:rsidRPr="00336193">
        <w:rPr>
          <w:rFonts w:cs="David" w:hint="cs"/>
          <w:rtl/>
        </w:rPr>
        <w:tab/>
        <w:t xml:space="preserve"> חבר הכנסת אורון, בהיותך בבית כנסת כל שבת, אתה בוודאי יודע שיש גם את "שירת האזינו", שבה משה רבנו צועק לעם ישראל ואומר: "... חדשים מקרוב באו לא שערום אבותיכם... כי דור תהפוכות המה בנים לא אמון בם".  אתה צודק שצריך שהדברים האלה יהיו מובנים מאליהם, אבל לצערי הם לא מובנים מאליהם.  לכן אני חושב שטוב עשתה הוועדה שהביאה בפנינו קודקס, שאם הוא מובן מאליו </w:t>
      </w:r>
      <w:r w:rsidRPr="00336193">
        <w:rPr>
          <w:rFonts w:cs="David"/>
          <w:rtl/>
        </w:rPr>
        <w:t>–</w:t>
      </w:r>
      <w:r w:rsidRPr="00336193">
        <w:rPr>
          <w:rFonts w:cs="David" w:hint="cs"/>
          <w:rtl/>
        </w:rPr>
        <w:t xml:space="preserve"> אין דבר, שייאמר ויהיה ברור, שכן בפני עיוורים לא שמים מכשול. </w:t>
      </w:r>
    </w:p>
    <w:p w14:paraId="32754BEE" w14:textId="77777777" w:rsidR="00336193" w:rsidRPr="00336193" w:rsidRDefault="00336193" w:rsidP="00336193">
      <w:pPr>
        <w:bidi/>
        <w:jc w:val="both"/>
        <w:rPr>
          <w:rFonts w:cs="David" w:hint="cs"/>
          <w:rtl/>
        </w:rPr>
      </w:pPr>
    </w:p>
    <w:p w14:paraId="58EEC0FA" w14:textId="77777777" w:rsidR="00336193" w:rsidRPr="00336193" w:rsidRDefault="00336193" w:rsidP="00336193">
      <w:pPr>
        <w:bidi/>
        <w:jc w:val="both"/>
        <w:rPr>
          <w:rFonts w:cs="David" w:hint="cs"/>
          <w:rtl/>
        </w:rPr>
      </w:pPr>
      <w:r w:rsidRPr="00336193">
        <w:rPr>
          <w:rFonts w:cs="David" w:hint="cs"/>
          <w:u w:val="single"/>
          <w:rtl/>
        </w:rPr>
        <w:t>חיים אורון:</w:t>
      </w:r>
    </w:p>
    <w:p w14:paraId="5A6E16A7" w14:textId="77777777" w:rsidR="00336193" w:rsidRPr="00336193" w:rsidRDefault="00336193" w:rsidP="00336193">
      <w:pPr>
        <w:bidi/>
        <w:jc w:val="both"/>
        <w:rPr>
          <w:rFonts w:cs="David" w:hint="cs"/>
          <w:rtl/>
        </w:rPr>
      </w:pPr>
    </w:p>
    <w:p w14:paraId="4C67EAB8" w14:textId="77777777" w:rsidR="00336193" w:rsidRPr="00336193" w:rsidRDefault="00336193" w:rsidP="00336193">
      <w:pPr>
        <w:bidi/>
        <w:jc w:val="both"/>
        <w:rPr>
          <w:rFonts w:cs="David" w:hint="cs"/>
          <w:rtl/>
        </w:rPr>
      </w:pPr>
      <w:r w:rsidRPr="00336193">
        <w:rPr>
          <w:rFonts w:cs="David" w:hint="cs"/>
          <w:rtl/>
        </w:rPr>
        <w:tab/>
        <w:t xml:space="preserve"> אם כך, תסיים את פסקה (5) אחרי הפסיק, היינו לכתוב: הליך למינוי אדם למשרה ציבורית. </w:t>
      </w:r>
    </w:p>
    <w:p w14:paraId="49A47DD1" w14:textId="77777777" w:rsidR="00336193" w:rsidRPr="00336193" w:rsidRDefault="00336193" w:rsidP="00336193">
      <w:pPr>
        <w:bidi/>
        <w:jc w:val="both"/>
        <w:rPr>
          <w:rFonts w:cs="David" w:hint="cs"/>
          <w:rtl/>
        </w:rPr>
      </w:pPr>
    </w:p>
    <w:p w14:paraId="467BA71F" w14:textId="77777777" w:rsidR="00336193" w:rsidRPr="00336193" w:rsidRDefault="00336193" w:rsidP="00336193">
      <w:pPr>
        <w:bidi/>
        <w:jc w:val="both"/>
        <w:rPr>
          <w:rFonts w:cs="David" w:hint="cs"/>
          <w:rtl/>
        </w:rPr>
      </w:pPr>
      <w:r w:rsidRPr="00336193">
        <w:rPr>
          <w:rFonts w:cs="David" w:hint="cs"/>
          <w:u w:val="single"/>
          <w:rtl/>
        </w:rPr>
        <w:t>ראובן ריבלין:</w:t>
      </w:r>
    </w:p>
    <w:p w14:paraId="10C73531" w14:textId="77777777" w:rsidR="00336193" w:rsidRPr="00336193" w:rsidRDefault="00336193" w:rsidP="00336193">
      <w:pPr>
        <w:bidi/>
        <w:jc w:val="both"/>
        <w:rPr>
          <w:rFonts w:cs="David" w:hint="cs"/>
          <w:rtl/>
        </w:rPr>
      </w:pPr>
    </w:p>
    <w:p w14:paraId="455065FA" w14:textId="77777777" w:rsidR="00336193" w:rsidRPr="00336193" w:rsidRDefault="00336193" w:rsidP="00336193">
      <w:pPr>
        <w:bidi/>
        <w:jc w:val="both"/>
        <w:rPr>
          <w:rFonts w:cs="David" w:hint="cs"/>
          <w:rtl/>
        </w:rPr>
      </w:pPr>
      <w:r w:rsidRPr="00336193">
        <w:rPr>
          <w:rFonts w:cs="David" w:hint="cs"/>
          <w:rtl/>
        </w:rPr>
        <w:tab/>
        <w:t xml:space="preserve"> דווקא ההסתייגות "למעט מכתב המלצה המתבסס על קשר עבודה אישי", היא דבר חשוב. במשך 35 שנה עבדתי כעורך דין. עבד איתי עורך דין אחר שמבקש ממני המלצה לוועדה לבחירת שופטים.</w:t>
      </w:r>
    </w:p>
    <w:p w14:paraId="3865051B" w14:textId="77777777" w:rsidR="00336193" w:rsidRPr="00336193" w:rsidRDefault="00336193" w:rsidP="00336193">
      <w:pPr>
        <w:bidi/>
        <w:jc w:val="both"/>
        <w:rPr>
          <w:rFonts w:cs="David" w:hint="cs"/>
          <w:rtl/>
        </w:rPr>
      </w:pPr>
    </w:p>
    <w:p w14:paraId="1681BC1F" w14:textId="77777777" w:rsidR="00336193" w:rsidRPr="00336193" w:rsidRDefault="00336193" w:rsidP="00336193">
      <w:pPr>
        <w:bidi/>
        <w:jc w:val="both"/>
        <w:rPr>
          <w:rFonts w:cs="David" w:hint="cs"/>
          <w:rtl/>
        </w:rPr>
      </w:pPr>
      <w:r w:rsidRPr="00336193">
        <w:rPr>
          <w:rFonts w:cs="David" w:hint="cs"/>
          <w:u w:val="single"/>
          <w:rtl/>
        </w:rPr>
        <w:t>חיים אורון:</w:t>
      </w:r>
    </w:p>
    <w:p w14:paraId="0A1AA68A" w14:textId="77777777" w:rsidR="00336193" w:rsidRPr="00336193" w:rsidRDefault="00336193" w:rsidP="00336193">
      <w:pPr>
        <w:bidi/>
        <w:jc w:val="both"/>
        <w:rPr>
          <w:rFonts w:cs="David" w:hint="cs"/>
          <w:rtl/>
        </w:rPr>
      </w:pPr>
    </w:p>
    <w:p w14:paraId="3B73B53B" w14:textId="77777777" w:rsidR="00336193" w:rsidRPr="00336193" w:rsidRDefault="00336193" w:rsidP="00336193">
      <w:pPr>
        <w:bidi/>
        <w:jc w:val="both"/>
        <w:rPr>
          <w:rFonts w:cs="David" w:hint="cs"/>
          <w:rtl/>
        </w:rPr>
      </w:pPr>
      <w:r w:rsidRPr="00336193">
        <w:rPr>
          <w:rFonts w:cs="David" w:hint="cs"/>
          <w:rtl/>
        </w:rPr>
        <w:tab/>
        <w:t xml:space="preserve"> אז אתה לא תיתן המלצה כזאת, כי אתה חבר כנסת.</w:t>
      </w:r>
    </w:p>
    <w:p w14:paraId="60FC5BA5" w14:textId="77777777" w:rsidR="00336193" w:rsidRPr="00336193" w:rsidRDefault="00336193" w:rsidP="00336193">
      <w:pPr>
        <w:bidi/>
        <w:jc w:val="both"/>
        <w:rPr>
          <w:rFonts w:cs="David" w:hint="cs"/>
          <w:rtl/>
        </w:rPr>
      </w:pPr>
    </w:p>
    <w:p w14:paraId="4C54A028" w14:textId="77777777" w:rsidR="00336193" w:rsidRPr="00336193" w:rsidRDefault="00336193" w:rsidP="00336193">
      <w:pPr>
        <w:bidi/>
        <w:jc w:val="both"/>
        <w:rPr>
          <w:rFonts w:cs="David" w:hint="cs"/>
          <w:rtl/>
        </w:rPr>
      </w:pPr>
      <w:r w:rsidRPr="00336193">
        <w:rPr>
          <w:rFonts w:cs="David" w:hint="cs"/>
          <w:u w:val="single"/>
          <w:rtl/>
        </w:rPr>
        <w:t>ראובן ריבלין:</w:t>
      </w:r>
    </w:p>
    <w:p w14:paraId="659108DA" w14:textId="77777777" w:rsidR="00336193" w:rsidRPr="00336193" w:rsidRDefault="00336193" w:rsidP="00336193">
      <w:pPr>
        <w:bidi/>
        <w:jc w:val="both"/>
        <w:rPr>
          <w:rFonts w:cs="David" w:hint="cs"/>
          <w:rtl/>
        </w:rPr>
      </w:pPr>
    </w:p>
    <w:p w14:paraId="080D89BC" w14:textId="77777777" w:rsidR="00336193" w:rsidRPr="00336193" w:rsidRDefault="00336193" w:rsidP="00336193">
      <w:pPr>
        <w:bidi/>
        <w:jc w:val="both"/>
        <w:rPr>
          <w:rFonts w:cs="David" w:hint="cs"/>
          <w:rtl/>
        </w:rPr>
      </w:pPr>
      <w:r w:rsidRPr="00336193">
        <w:rPr>
          <w:rFonts w:cs="David" w:hint="cs"/>
          <w:rtl/>
        </w:rPr>
        <w:tab/>
        <w:t xml:space="preserve"> בוועדה לבחירת שופטים אני לא מופיע בגלל היותי חבר כנסת, אלא אני אומר שעבדתי עם האיש וכו'. הוועדה אינה אידיוטית, קבל הנחה שגם אלה שקוראים את הדברים מבינים. אני אומר שעבדתי עם האיש במשך שנים קודם היותי לחבר כנסת והאיש בעל סגולות וכו' שהתוודעתי אליהן תוך כדי ועקב עבודתי יחד איתו במשך שנות דור. אתה מפחד שאני אתן המלצה כזאת על איזשהו פקיד ציבורי.</w:t>
      </w:r>
    </w:p>
    <w:p w14:paraId="0A69B26A" w14:textId="77777777" w:rsidR="00336193" w:rsidRPr="00336193" w:rsidRDefault="00336193" w:rsidP="00336193">
      <w:pPr>
        <w:bidi/>
        <w:jc w:val="both"/>
        <w:rPr>
          <w:rFonts w:cs="David" w:hint="cs"/>
          <w:rtl/>
        </w:rPr>
      </w:pPr>
    </w:p>
    <w:p w14:paraId="13EE3A11" w14:textId="77777777" w:rsidR="00336193" w:rsidRPr="00336193" w:rsidRDefault="00336193" w:rsidP="00336193">
      <w:pPr>
        <w:bidi/>
        <w:jc w:val="both"/>
        <w:rPr>
          <w:rFonts w:cs="David" w:hint="cs"/>
          <w:rtl/>
        </w:rPr>
      </w:pPr>
      <w:r w:rsidRPr="00336193">
        <w:rPr>
          <w:rFonts w:cs="David" w:hint="cs"/>
          <w:u w:val="single"/>
          <w:rtl/>
        </w:rPr>
        <w:t>חיים אורון:</w:t>
      </w:r>
    </w:p>
    <w:p w14:paraId="35366270" w14:textId="77777777" w:rsidR="00336193" w:rsidRPr="00336193" w:rsidRDefault="00336193" w:rsidP="00336193">
      <w:pPr>
        <w:bidi/>
        <w:jc w:val="both"/>
        <w:rPr>
          <w:rFonts w:cs="David" w:hint="cs"/>
          <w:rtl/>
        </w:rPr>
      </w:pPr>
    </w:p>
    <w:p w14:paraId="026B2860" w14:textId="77777777" w:rsidR="00336193" w:rsidRPr="00336193" w:rsidRDefault="00336193" w:rsidP="00336193">
      <w:pPr>
        <w:bidi/>
        <w:jc w:val="both"/>
        <w:rPr>
          <w:rFonts w:cs="David" w:hint="cs"/>
          <w:rtl/>
        </w:rPr>
      </w:pPr>
      <w:r w:rsidRPr="00336193">
        <w:rPr>
          <w:rFonts w:cs="David" w:hint="cs"/>
          <w:rtl/>
        </w:rPr>
        <w:tab/>
        <w:t xml:space="preserve"> לא. אני רואה אותך לנגד עיניי הולך למשרד החינוך ונותן המלצה לבדואי להיות מורה משום שאתה מכיר אותו הרבה שנים.</w:t>
      </w:r>
    </w:p>
    <w:p w14:paraId="63F89B80" w14:textId="77777777" w:rsidR="00336193" w:rsidRPr="00336193" w:rsidRDefault="00336193" w:rsidP="00336193">
      <w:pPr>
        <w:bidi/>
        <w:jc w:val="both"/>
        <w:rPr>
          <w:rFonts w:cs="David" w:hint="cs"/>
          <w:rtl/>
        </w:rPr>
      </w:pPr>
    </w:p>
    <w:p w14:paraId="53727948" w14:textId="77777777" w:rsidR="00336193" w:rsidRPr="00336193" w:rsidRDefault="00336193" w:rsidP="00336193">
      <w:pPr>
        <w:bidi/>
        <w:jc w:val="both"/>
        <w:rPr>
          <w:rFonts w:cs="David" w:hint="cs"/>
          <w:rtl/>
        </w:rPr>
      </w:pPr>
      <w:r w:rsidRPr="00336193">
        <w:rPr>
          <w:rFonts w:cs="David" w:hint="cs"/>
          <w:u w:val="single"/>
          <w:rtl/>
        </w:rPr>
        <w:t>ראובן ריבלין:</w:t>
      </w:r>
    </w:p>
    <w:p w14:paraId="69A3B2B2" w14:textId="77777777" w:rsidR="00336193" w:rsidRPr="00336193" w:rsidRDefault="00336193" w:rsidP="00336193">
      <w:pPr>
        <w:bidi/>
        <w:jc w:val="both"/>
        <w:rPr>
          <w:rFonts w:cs="David" w:hint="cs"/>
          <w:rtl/>
        </w:rPr>
      </w:pPr>
    </w:p>
    <w:p w14:paraId="480B33F3" w14:textId="77777777" w:rsidR="00336193" w:rsidRPr="00336193" w:rsidRDefault="00336193" w:rsidP="00336193">
      <w:pPr>
        <w:bidi/>
        <w:jc w:val="both"/>
        <w:rPr>
          <w:rFonts w:cs="David" w:hint="cs"/>
          <w:rtl/>
        </w:rPr>
      </w:pPr>
      <w:r w:rsidRPr="00336193">
        <w:rPr>
          <w:rFonts w:cs="David" w:hint="cs"/>
          <w:rtl/>
        </w:rPr>
        <w:tab/>
        <w:t xml:space="preserve"> בשביל זה הוא צריך קודם כל תעודת הוראה. </w:t>
      </w:r>
    </w:p>
    <w:p w14:paraId="70D4D095" w14:textId="77777777" w:rsidR="00336193" w:rsidRPr="00336193" w:rsidRDefault="00336193" w:rsidP="00336193">
      <w:pPr>
        <w:bidi/>
        <w:jc w:val="both"/>
        <w:rPr>
          <w:rFonts w:cs="David" w:hint="cs"/>
          <w:rtl/>
        </w:rPr>
      </w:pPr>
      <w:r w:rsidRPr="00336193">
        <w:rPr>
          <w:rFonts w:cs="David"/>
          <w:rtl/>
        </w:rPr>
        <w:br w:type="page"/>
      </w:r>
    </w:p>
    <w:p w14:paraId="2F52E621" w14:textId="77777777" w:rsidR="00336193" w:rsidRPr="00336193" w:rsidRDefault="00336193" w:rsidP="00336193">
      <w:pPr>
        <w:bidi/>
        <w:jc w:val="both"/>
        <w:rPr>
          <w:rFonts w:cs="David" w:hint="cs"/>
          <w:rtl/>
        </w:rPr>
      </w:pPr>
      <w:r w:rsidRPr="00336193">
        <w:rPr>
          <w:rFonts w:cs="David" w:hint="cs"/>
          <w:u w:val="single"/>
          <w:rtl/>
        </w:rPr>
        <w:t>חיים אורון:</w:t>
      </w:r>
    </w:p>
    <w:p w14:paraId="1A535F86" w14:textId="77777777" w:rsidR="00336193" w:rsidRPr="00336193" w:rsidRDefault="00336193" w:rsidP="00336193">
      <w:pPr>
        <w:bidi/>
        <w:jc w:val="both"/>
        <w:rPr>
          <w:rFonts w:cs="David" w:hint="cs"/>
          <w:rtl/>
        </w:rPr>
      </w:pPr>
    </w:p>
    <w:p w14:paraId="0B8461DD" w14:textId="77777777" w:rsidR="00336193" w:rsidRPr="00336193" w:rsidRDefault="00336193" w:rsidP="00336193">
      <w:pPr>
        <w:bidi/>
        <w:jc w:val="both"/>
        <w:rPr>
          <w:rFonts w:cs="David" w:hint="cs"/>
          <w:rtl/>
        </w:rPr>
      </w:pPr>
      <w:r w:rsidRPr="00336193">
        <w:rPr>
          <w:rFonts w:cs="David" w:hint="cs"/>
          <w:rtl/>
        </w:rPr>
        <w:tab/>
        <w:t xml:space="preserve"> אני מדבר על דברים מהחיים. נניח שיש מכרז למנהל בית ספר ואני נדרש לתת המלצה. מה קורה במקרה כזה?</w:t>
      </w:r>
    </w:p>
    <w:p w14:paraId="70AB0804" w14:textId="77777777" w:rsidR="00336193" w:rsidRPr="00336193" w:rsidRDefault="00336193" w:rsidP="00336193">
      <w:pPr>
        <w:bidi/>
        <w:jc w:val="both"/>
        <w:rPr>
          <w:rFonts w:cs="David" w:hint="cs"/>
          <w:rtl/>
        </w:rPr>
      </w:pPr>
    </w:p>
    <w:p w14:paraId="6C5F6C26"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23C4E0D2" w14:textId="77777777" w:rsidR="00336193" w:rsidRPr="00336193" w:rsidRDefault="00336193" w:rsidP="00336193">
      <w:pPr>
        <w:bidi/>
        <w:jc w:val="both"/>
        <w:rPr>
          <w:rFonts w:cs="David" w:hint="cs"/>
          <w:u w:val="single"/>
          <w:rtl/>
        </w:rPr>
      </w:pPr>
    </w:p>
    <w:p w14:paraId="52F1AB3C" w14:textId="77777777" w:rsidR="00336193" w:rsidRPr="00336193" w:rsidRDefault="00336193" w:rsidP="00336193">
      <w:pPr>
        <w:bidi/>
        <w:jc w:val="both"/>
        <w:rPr>
          <w:rFonts w:cs="David" w:hint="cs"/>
          <w:rtl/>
        </w:rPr>
      </w:pPr>
      <w:r w:rsidRPr="00336193">
        <w:rPr>
          <w:rFonts w:cs="David" w:hint="cs"/>
          <w:rtl/>
        </w:rPr>
        <w:tab/>
        <w:t>אני בדעה שיש הרבה מאוד קטגוריות של משרות, כמו למשל משרת אמון שדרג פוליטי מאייש בדרך כלל. נניח שהמפלגה שלי תהיה בשלטון ועוד פעם יחליטו שאני צריך לשרת את התנועה בכנסת ולא בממשלה. במקרה כזה אולי אני אצטרך להמליץ לחבר הכנסת ריבלין את מי למנות למנכ"ל המשרד שלו. לפי ההגדרה הרחבה שמופיעה פה אני לא אוכל לעשות את זה.</w:t>
      </w:r>
    </w:p>
    <w:p w14:paraId="1C42F990" w14:textId="77777777" w:rsidR="00336193" w:rsidRPr="00336193" w:rsidRDefault="00336193" w:rsidP="00336193">
      <w:pPr>
        <w:bidi/>
        <w:jc w:val="both"/>
        <w:rPr>
          <w:rFonts w:cs="David" w:hint="cs"/>
          <w:rtl/>
        </w:rPr>
      </w:pPr>
    </w:p>
    <w:p w14:paraId="506CB7D8"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75D5AB96" w14:textId="77777777" w:rsidR="00336193" w:rsidRPr="00336193" w:rsidRDefault="00336193" w:rsidP="00336193">
      <w:pPr>
        <w:bidi/>
        <w:jc w:val="both"/>
        <w:rPr>
          <w:rFonts w:cs="David" w:hint="cs"/>
          <w:rtl/>
        </w:rPr>
      </w:pPr>
    </w:p>
    <w:p w14:paraId="21249CB2" w14:textId="77777777" w:rsidR="00336193" w:rsidRPr="00336193" w:rsidRDefault="00336193" w:rsidP="00336193">
      <w:pPr>
        <w:bidi/>
        <w:jc w:val="both"/>
        <w:rPr>
          <w:rFonts w:cs="David" w:hint="cs"/>
          <w:rtl/>
        </w:rPr>
      </w:pPr>
      <w:r w:rsidRPr="00336193">
        <w:rPr>
          <w:rFonts w:cs="David" w:hint="cs"/>
          <w:rtl/>
        </w:rPr>
        <w:tab/>
        <w:t xml:space="preserve">  באשר למשרת אמון </w:t>
      </w:r>
      <w:r w:rsidRPr="00336193">
        <w:rPr>
          <w:rFonts w:cs="David"/>
          <w:rtl/>
        </w:rPr>
        <w:t>–</w:t>
      </w:r>
      <w:r w:rsidRPr="00336193">
        <w:rPr>
          <w:rFonts w:cs="David" w:hint="cs"/>
          <w:rtl/>
        </w:rPr>
        <w:t xml:space="preserve"> אני מסופקת אם המקרה הזה נופל בכלל הסעיף הזה. </w:t>
      </w:r>
    </w:p>
    <w:p w14:paraId="149C0E3E" w14:textId="77777777" w:rsidR="00336193" w:rsidRPr="00336193" w:rsidRDefault="00336193" w:rsidP="00336193">
      <w:pPr>
        <w:bidi/>
        <w:jc w:val="both"/>
        <w:rPr>
          <w:rFonts w:cs="David" w:hint="cs"/>
          <w:rtl/>
        </w:rPr>
      </w:pPr>
    </w:p>
    <w:p w14:paraId="41DB0F21" w14:textId="77777777" w:rsidR="00336193" w:rsidRPr="00336193" w:rsidRDefault="00336193" w:rsidP="00336193">
      <w:pPr>
        <w:bidi/>
        <w:jc w:val="both"/>
        <w:rPr>
          <w:rFonts w:cs="David" w:hint="cs"/>
          <w:rtl/>
        </w:rPr>
      </w:pPr>
      <w:r w:rsidRPr="00336193">
        <w:rPr>
          <w:rFonts w:cs="David" w:hint="cs"/>
          <w:rtl/>
        </w:rPr>
        <w:tab/>
        <w:t xml:space="preserve">אני רוצה להזכיר לכם שזה סעיף בקוד אתי, זה לא חוק העונשין. זה לא משהו פלילי שהוא או שחור או לבן. נניח שיש חבר כנסת שפונה לוועדה לבחירת שופטים לעשות כביכול מעשה של התערבות. זה בדיוק המקרה לוועדת האתיקה לבחון את הנסיבות. באף אחד מהסעיפים האלה אנחנו לא מציעים לשלול מוועדת האתיקה שיקול דעת, אחרת זה איסור מוחלט. אנחנו לא עוסקים באיסור מוחלט. זאת המסגרת, זה מה שפחות או יותר. זה בגבולות של ענן, לא בגבולות ריבוע, של שחור ולבן. </w:t>
      </w:r>
    </w:p>
    <w:p w14:paraId="0BE03E15" w14:textId="77777777" w:rsidR="00336193" w:rsidRPr="00336193" w:rsidRDefault="00336193" w:rsidP="00336193">
      <w:pPr>
        <w:bidi/>
        <w:jc w:val="both"/>
        <w:rPr>
          <w:rFonts w:cs="David" w:hint="cs"/>
          <w:rtl/>
        </w:rPr>
      </w:pPr>
    </w:p>
    <w:p w14:paraId="34BA5DFB" w14:textId="77777777" w:rsidR="00336193" w:rsidRPr="00336193" w:rsidRDefault="00336193" w:rsidP="00336193">
      <w:pPr>
        <w:bidi/>
        <w:jc w:val="both"/>
        <w:rPr>
          <w:rFonts w:cs="David" w:hint="cs"/>
          <w:rtl/>
        </w:rPr>
      </w:pPr>
      <w:r w:rsidRPr="00336193">
        <w:rPr>
          <w:rFonts w:cs="David" w:hint="cs"/>
          <w:u w:val="single"/>
          <w:rtl/>
        </w:rPr>
        <w:t>ראובן ריבלין:</w:t>
      </w:r>
    </w:p>
    <w:p w14:paraId="6CB4426B" w14:textId="77777777" w:rsidR="00336193" w:rsidRPr="00336193" w:rsidRDefault="00336193" w:rsidP="00336193">
      <w:pPr>
        <w:bidi/>
        <w:jc w:val="both"/>
        <w:rPr>
          <w:rFonts w:cs="David" w:hint="cs"/>
          <w:rtl/>
        </w:rPr>
      </w:pPr>
    </w:p>
    <w:p w14:paraId="5A64F3B6" w14:textId="77777777" w:rsidR="00336193" w:rsidRPr="00336193" w:rsidRDefault="00336193" w:rsidP="00336193">
      <w:pPr>
        <w:bidi/>
        <w:jc w:val="both"/>
        <w:rPr>
          <w:rFonts w:cs="David" w:hint="cs"/>
          <w:rtl/>
        </w:rPr>
      </w:pPr>
      <w:r w:rsidRPr="00336193">
        <w:rPr>
          <w:rFonts w:cs="David" w:hint="cs"/>
          <w:rtl/>
        </w:rPr>
        <w:tab/>
        <w:t xml:space="preserve">נניח שד"ר </w:t>
      </w:r>
      <w:proofErr w:type="spellStart"/>
      <w:r w:rsidRPr="00336193">
        <w:rPr>
          <w:rFonts w:cs="David" w:hint="cs"/>
          <w:rtl/>
        </w:rPr>
        <w:t>סוזי</w:t>
      </w:r>
      <w:proofErr w:type="spellEnd"/>
      <w:r w:rsidRPr="00336193">
        <w:rPr>
          <w:rFonts w:cs="David" w:hint="cs"/>
          <w:rtl/>
        </w:rPr>
        <w:t xml:space="preserve"> נבות מגישה בקשה לוועדה למינוי שופטים להתמנות לשופטת בבית המשפט העליון -  להערכתי זו הצעה מצוינת לוועדה -  - - </w:t>
      </w:r>
    </w:p>
    <w:p w14:paraId="6DE67C3C" w14:textId="77777777" w:rsidR="00336193" w:rsidRPr="00336193" w:rsidRDefault="00336193" w:rsidP="00336193">
      <w:pPr>
        <w:bidi/>
        <w:jc w:val="both"/>
        <w:rPr>
          <w:rFonts w:cs="David" w:hint="cs"/>
          <w:rtl/>
        </w:rPr>
      </w:pPr>
    </w:p>
    <w:p w14:paraId="3E38F1F3"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29A6BD56" w14:textId="77777777" w:rsidR="00336193" w:rsidRPr="00336193" w:rsidRDefault="00336193" w:rsidP="00336193">
      <w:pPr>
        <w:bidi/>
        <w:jc w:val="both"/>
        <w:rPr>
          <w:rFonts w:cs="David" w:hint="cs"/>
          <w:rtl/>
        </w:rPr>
      </w:pPr>
    </w:p>
    <w:p w14:paraId="7CBA5FB5" w14:textId="77777777" w:rsidR="00336193" w:rsidRPr="00336193" w:rsidRDefault="00336193" w:rsidP="00336193">
      <w:pPr>
        <w:bidi/>
        <w:jc w:val="both"/>
        <w:rPr>
          <w:rFonts w:cs="David" w:hint="cs"/>
          <w:rtl/>
        </w:rPr>
      </w:pPr>
      <w:r w:rsidRPr="00336193">
        <w:rPr>
          <w:rFonts w:cs="David" w:hint="cs"/>
          <w:rtl/>
        </w:rPr>
        <w:tab/>
        <w:t xml:space="preserve">  מותר לומר שזו דוגמה תיאורטית לחלוטין והייתי שמחה אם היית בוחר שם אחר. </w:t>
      </w:r>
    </w:p>
    <w:p w14:paraId="14F6B04C" w14:textId="77777777" w:rsidR="00336193" w:rsidRPr="00336193" w:rsidRDefault="00336193" w:rsidP="00336193">
      <w:pPr>
        <w:bidi/>
        <w:jc w:val="both"/>
        <w:rPr>
          <w:rFonts w:cs="David" w:hint="cs"/>
          <w:rtl/>
        </w:rPr>
      </w:pPr>
    </w:p>
    <w:p w14:paraId="56D60BBB" w14:textId="77777777" w:rsidR="00336193" w:rsidRPr="00336193" w:rsidRDefault="00336193" w:rsidP="00336193">
      <w:pPr>
        <w:bidi/>
        <w:jc w:val="both"/>
        <w:rPr>
          <w:rFonts w:cs="David" w:hint="cs"/>
          <w:rtl/>
        </w:rPr>
      </w:pPr>
      <w:r w:rsidRPr="00336193">
        <w:rPr>
          <w:rFonts w:cs="David" w:hint="cs"/>
          <w:u w:val="single"/>
          <w:rtl/>
        </w:rPr>
        <w:t>ראובן ריבלין:</w:t>
      </w:r>
    </w:p>
    <w:p w14:paraId="6C8CE0A5" w14:textId="77777777" w:rsidR="00336193" w:rsidRPr="00336193" w:rsidRDefault="00336193" w:rsidP="00336193">
      <w:pPr>
        <w:bidi/>
        <w:jc w:val="both"/>
        <w:rPr>
          <w:rFonts w:cs="David" w:hint="cs"/>
          <w:rtl/>
        </w:rPr>
      </w:pPr>
    </w:p>
    <w:p w14:paraId="7393005E" w14:textId="77777777" w:rsidR="00336193" w:rsidRPr="00336193" w:rsidRDefault="00336193" w:rsidP="00336193">
      <w:pPr>
        <w:bidi/>
        <w:jc w:val="both"/>
        <w:rPr>
          <w:rFonts w:cs="David" w:hint="cs"/>
          <w:rtl/>
        </w:rPr>
      </w:pPr>
      <w:r w:rsidRPr="00336193">
        <w:rPr>
          <w:rFonts w:cs="David" w:hint="cs"/>
          <w:rtl/>
        </w:rPr>
        <w:tab/>
        <w:t xml:space="preserve"> נניח שרובי ריבלין מבקש להיות מועמד לבית המשפט העליון. ברשימת הממליצים שלו הוא כותב את ד"ר </w:t>
      </w:r>
      <w:proofErr w:type="spellStart"/>
      <w:r w:rsidRPr="00336193">
        <w:rPr>
          <w:rFonts w:cs="David" w:hint="cs"/>
          <w:rtl/>
        </w:rPr>
        <w:t>סוזי</w:t>
      </w:r>
      <w:proofErr w:type="spellEnd"/>
      <w:r w:rsidRPr="00336193">
        <w:rPr>
          <w:rFonts w:cs="David" w:hint="cs"/>
          <w:rtl/>
        </w:rPr>
        <w:t xml:space="preserve"> נבות ואת חיים אורון. למה? כי הוא מאמין שהם יתנו עליו חוות דעת טובה. לד"ר </w:t>
      </w:r>
      <w:proofErr w:type="spellStart"/>
      <w:r w:rsidRPr="00336193">
        <w:rPr>
          <w:rFonts w:cs="David" w:hint="cs"/>
          <w:rtl/>
        </w:rPr>
        <w:t>סוזי</w:t>
      </w:r>
      <w:proofErr w:type="spellEnd"/>
      <w:r w:rsidRPr="00336193">
        <w:rPr>
          <w:rFonts w:cs="David" w:hint="cs"/>
          <w:rtl/>
        </w:rPr>
        <w:t xml:space="preserve"> נבות אין שום בעיה, יכולים לפנות אליה ולשאול אותה מה דעתה. האם חיים אורון יוכל לענות לוועדה לבחירת שופטים?</w:t>
      </w:r>
    </w:p>
    <w:p w14:paraId="6981FBAD" w14:textId="77777777" w:rsidR="00336193" w:rsidRPr="00336193" w:rsidRDefault="00336193" w:rsidP="00336193">
      <w:pPr>
        <w:bidi/>
        <w:jc w:val="both"/>
        <w:rPr>
          <w:rFonts w:cs="David" w:hint="cs"/>
          <w:rtl/>
        </w:rPr>
      </w:pPr>
    </w:p>
    <w:p w14:paraId="3AA0FA7C"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4CB62A55" w14:textId="77777777" w:rsidR="00336193" w:rsidRPr="00336193" w:rsidRDefault="00336193" w:rsidP="00336193">
      <w:pPr>
        <w:bidi/>
        <w:jc w:val="both"/>
        <w:rPr>
          <w:rFonts w:cs="David" w:hint="cs"/>
          <w:rtl/>
        </w:rPr>
      </w:pPr>
    </w:p>
    <w:p w14:paraId="0382DD11" w14:textId="77777777" w:rsidR="00336193" w:rsidRPr="00336193" w:rsidRDefault="00336193" w:rsidP="00336193">
      <w:pPr>
        <w:bidi/>
        <w:jc w:val="both"/>
        <w:rPr>
          <w:rFonts w:cs="David" w:hint="cs"/>
          <w:rtl/>
        </w:rPr>
      </w:pPr>
      <w:r w:rsidRPr="00336193">
        <w:rPr>
          <w:rFonts w:cs="David" w:hint="cs"/>
          <w:rtl/>
        </w:rPr>
        <w:tab/>
        <w:t xml:space="preserve">  התשובה היא כן משום שיש ביניכם קשר עבודה אישי. הוא חבר שלך לכנסת, עבדתם יחד, הוא מכיר אותך מהוועדה.  כתבנו "קשר עבודה אישי" ולא משהו נוקשה יותר. זו הגדרה רכה יותר שמאפשרת גמישות ושיקול דעת. </w:t>
      </w:r>
    </w:p>
    <w:p w14:paraId="4E679504" w14:textId="77777777" w:rsidR="00336193" w:rsidRPr="00336193" w:rsidRDefault="00336193" w:rsidP="00336193">
      <w:pPr>
        <w:bidi/>
        <w:jc w:val="both"/>
        <w:rPr>
          <w:rFonts w:cs="David" w:hint="cs"/>
          <w:rtl/>
        </w:rPr>
      </w:pPr>
    </w:p>
    <w:p w14:paraId="76CC8AFF" w14:textId="77777777" w:rsidR="00336193" w:rsidRPr="00336193" w:rsidRDefault="00336193" w:rsidP="00336193">
      <w:pPr>
        <w:bidi/>
        <w:jc w:val="both"/>
        <w:rPr>
          <w:rFonts w:cs="David" w:hint="cs"/>
          <w:rtl/>
        </w:rPr>
      </w:pPr>
      <w:proofErr w:type="spellStart"/>
      <w:r w:rsidRPr="00336193">
        <w:rPr>
          <w:rFonts w:cs="David" w:hint="cs"/>
          <w:u w:val="single"/>
          <w:rtl/>
        </w:rPr>
        <w:t>אסתרינה</w:t>
      </w:r>
      <w:proofErr w:type="spellEnd"/>
      <w:r w:rsidRPr="00336193">
        <w:rPr>
          <w:rFonts w:cs="David" w:hint="cs"/>
          <w:u w:val="single"/>
          <w:rtl/>
        </w:rPr>
        <w:t xml:space="preserve"> </w:t>
      </w:r>
      <w:proofErr w:type="spellStart"/>
      <w:r w:rsidRPr="00336193">
        <w:rPr>
          <w:rFonts w:cs="David" w:hint="cs"/>
          <w:u w:val="single"/>
          <w:rtl/>
        </w:rPr>
        <w:t>טרטמן</w:t>
      </w:r>
      <w:proofErr w:type="spellEnd"/>
      <w:r w:rsidRPr="00336193">
        <w:rPr>
          <w:rFonts w:cs="David" w:hint="cs"/>
          <w:u w:val="single"/>
          <w:rtl/>
        </w:rPr>
        <w:t>:</w:t>
      </w:r>
    </w:p>
    <w:p w14:paraId="1FFD62F5" w14:textId="77777777" w:rsidR="00336193" w:rsidRPr="00336193" w:rsidRDefault="00336193" w:rsidP="00336193">
      <w:pPr>
        <w:bidi/>
        <w:jc w:val="both"/>
        <w:rPr>
          <w:rFonts w:cs="David" w:hint="cs"/>
          <w:rtl/>
        </w:rPr>
      </w:pPr>
    </w:p>
    <w:p w14:paraId="56CA1078" w14:textId="77777777" w:rsidR="00336193" w:rsidRPr="00336193" w:rsidRDefault="00336193" w:rsidP="00336193">
      <w:pPr>
        <w:bidi/>
        <w:jc w:val="both"/>
        <w:rPr>
          <w:rFonts w:cs="David" w:hint="cs"/>
          <w:rtl/>
        </w:rPr>
      </w:pPr>
      <w:r w:rsidRPr="00336193">
        <w:rPr>
          <w:rFonts w:cs="David" w:hint="cs"/>
          <w:rtl/>
        </w:rPr>
        <w:tab/>
        <w:t xml:space="preserve"> אבל אז זה חייב להיעשות בכתב. </w:t>
      </w:r>
    </w:p>
    <w:p w14:paraId="20E69FAA" w14:textId="77777777" w:rsidR="00336193" w:rsidRPr="00336193" w:rsidRDefault="00336193" w:rsidP="00336193">
      <w:pPr>
        <w:bidi/>
        <w:jc w:val="both"/>
        <w:rPr>
          <w:rFonts w:cs="David" w:hint="cs"/>
          <w:rtl/>
        </w:rPr>
      </w:pPr>
    </w:p>
    <w:p w14:paraId="4A880EF4"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60B28A72" w14:textId="77777777" w:rsidR="00336193" w:rsidRPr="00336193" w:rsidRDefault="00336193" w:rsidP="00336193">
      <w:pPr>
        <w:bidi/>
        <w:jc w:val="both"/>
        <w:rPr>
          <w:rFonts w:cs="David" w:hint="cs"/>
          <w:rtl/>
        </w:rPr>
      </w:pPr>
    </w:p>
    <w:p w14:paraId="3C760F28" w14:textId="77777777" w:rsidR="00336193" w:rsidRPr="00336193" w:rsidRDefault="00336193" w:rsidP="00336193">
      <w:pPr>
        <w:bidi/>
        <w:jc w:val="both"/>
        <w:rPr>
          <w:rFonts w:cs="David" w:hint="cs"/>
          <w:rtl/>
        </w:rPr>
      </w:pPr>
      <w:r w:rsidRPr="00336193">
        <w:rPr>
          <w:rFonts w:cs="David" w:hint="cs"/>
          <w:rtl/>
        </w:rPr>
        <w:tab/>
        <w:t xml:space="preserve">  נכון. רצינו למנוע מצב של משהו שהוא לא בכתב, כי זה גם מחייב יותר. </w:t>
      </w:r>
    </w:p>
    <w:p w14:paraId="18303FE9" w14:textId="77777777" w:rsidR="00336193" w:rsidRPr="00336193" w:rsidRDefault="00336193" w:rsidP="00336193">
      <w:pPr>
        <w:bidi/>
        <w:jc w:val="both"/>
        <w:rPr>
          <w:rFonts w:cs="David" w:hint="cs"/>
          <w:rtl/>
        </w:rPr>
      </w:pPr>
    </w:p>
    <w:p w14:paraId="0E1080F9" w14:textId="77777777" w:rsidR="00336193" w:rsidRPr="00336193" w:rsidRDefault="00336193" w:rsidP="00336193">
      <w:pPr>
        <w:bidi/>
        <w:jc w:val="both"/>
        <w:rPr>
          <w:rFonts w:cs="David" w:hint="cs"/>
          <w:rtl/>
        </w:rPr>
      </w:pPr>
      <w:proofErr w:type="spellStart"/>
      <w:r w:rsidRPr="00336193">
        <w:rPr>
          <w:rFonts w:cs="David" w:hint="cs"/>
          <w:u w:val="single"/>
          <w:rtl/>
        </w:rPr>
        <w:t>עמירה</w:t>
      </w:r>
      <w:proofErr w:type="spellEnd"/>
      <w:r w:rsidRPr="00336193">
        <w:rPr>
          <w:rFonts w:cs="David" w:hint="cs"/>
          <w:u w:val="single"/>
          <w:rtl/>
        </w:rPr>
        <w:t xml:space="preserve"> </w:t>
      </w:r>
      <w:proofErr w:type="spellStart"/>
      <w:r w:rsidRPr="00336193">
        <w:rPr>
          <w:rFonts w:cs="David" w:hint="cs"/>
          <w:u w:val="single"/>
          <w:rtl/>
        </w:rPr>
        <w:t>דותן</w:t>
      </w:r>
      <w:proofErr w:type="spellEnd"/>
      <w:r w:rsidRPr="00336193">
        <w:rPr>
          <w:rFonts w:cs="David" w:hint="cs"/>
          <w:u w:val="single"/>
          <w:rtl/>
        </w:rPr>
        <w:t>:</w:t>
      </w:r>
    </w:p>
    <w:p w14:paraId="2A309432" w14:textId="77777777" w:rsidR="00336193" w:rsidRPr="00336193" w:rsidRDefault="00336193" w:rsidP="00336193">
      <w:pPr>
        <w:bidi/>
        <w:jc w:val="both"/>
        <w:rPr>
          <w:rFonts w:cs="David" w:hint="cs"/>
          <w:rtl/>
        </w:rPr>
      </w:pPr>
    </w:p>
    <w:p w14:paraId="24B1FD6F" w14:textId="77777777" w:rsidR="00336193" w:rsidRPr="00336193" w:rsidRDefault="00336193" w:rsidP="00336193">
      <w:pPr>
        <w:bidi/>
        <w:jc w:val="both"/>
        <w:rPr>
          <w:rFonts w:cs="David" w:hint="cs"/>
          <w:rtl/>
        </w:rPr>
      </w:pPr>
      <w:r w:rsidRPr="00336193">
        <w:rPr>
          <w:rFonts w:cs="David" w:hint="cs"/>
          <w:rtl/>
        </w:rPr>
        <w:tab/>
        <w:t>זה צריך להיות גם עם לוגו של חבר הכנסת?</w:t>
      </w:r>
    </w:p>
    <w:p w14:paraId="5B5458CC" w14:textId="77777777" w:rsidR="00336193" w:rsidRPr="00336193" w:rsidRDefault="00336193" w:rsidP="00336193">
      <w:pPr>
        <w:bidi/>
        <w:jc w:val="both"/>
        <w:rPr>
          <w:rFonts w:cs="David" w:hint="cs"/>
          <w:rtl/>
        </w:rPr>
      </w:pPr>
    </w:p>
    <w:p w14:paraId="4DDF8345"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12BBBCE5" w14:textId="77777777" w:rsidR="00336193" w:rsidRPr="00336193" w:rsidRDefault="00336193" w:rsidP="00336193">
      <w:pPr>
        <w:bidi/>
        <w:jc w:val="both"/>
        <w:rPr>
          <w:rFonts w:cs="David" w:hint="cs"/>
          <w:rtl/>
        </w:rPr>
      </w:pPr>
    </w:p>
    <w:p w14:paraId="474A53F7" w14:textId="77777777" w:rsidR="00336193" w:rsidRPr="00336193" w:rsidRDefault="00336193" w:rsidP="00336193">
      <w:pPr>
        <w:bidi/>
        <w:jc w:val="both"/>
        <w:rPr>
          <w:rFonts w:cs="David" w:hint="cs"/>
          <w:rtl/>
        </w:rPr>
      </w:pPr>
      <w:r w:rsidRPr="00336193">
        <w:rPr>
          <w:rFonts w:cs="David" w:hint="cs"/>
          <w:rtl/>
        </w:rPr>
        <w:tab/>
        <w:t xml:space="preserve">  זו כבר החלטה שלכם, אנחנו לא מתערבים בנושא הזה. </w:t>
      </w:r>
    </w:p>
    <w:p w14:paraId="0983FC1B" w14:textId="77777777" w:rsidR="00336193" w:rsidRPr="00336193" w:rsidRDefault="00336193" w:rsidP="00336193">
      <w:pPr>
        <w:bidi/>
        <w:jc w:val="both"/>
        <w:rPr>
          <w:rFonts w:cs="David" w:hint="cs"/>
          <w:rtl/>
        </w:rPr>
      </w:pPr>
    </w:p>
    <w:p w14:paraId="276B5554" w14:textId="77777777" w:rsidR="00336193" w:rsidRPr="00336193" w:rsidRDefault="00336193" w:rsidP="00336193">
      <w:pPr>
        <w:bidi/>
        <w:jc w:val="both"/>
        <w:rPr>
          <w:rFonts w:cs="David" w:hint="cs"/>
          <w:rtl/>
        </w:rPr>
      </w:pPr>
      <w:proofErr w:type="spellStart"/>
      <w:r w:rsidRPr="00336193">
        <w:rPr>
          <w:rFonts w:cs="David" w:hint="cs"/>
          <w:u w:val="single"/>
          <w:rtl/>
        </w:rPr>
        <w:t>עמירה</w:t>
      </w:r>
      <w:proofErr w:type="spellEnd"/>
      <w:r w:rsidRPr="00336193">
        <w:rPr>
          <w:rFonts w:cs="David" w:hint="cs"/>
          <w:u w:val="single"/>
          <w:rtl/>
        </w:rPr>
        <w:t xml:space="preserve"> </w:t>
      </w:r>
      <w:proofErr w:type="spellStart"/>
      <w:r w:rsidRPr="00336193">
        <w:rPr>
          <w:rFonts w:cs="David" w:hint="cs"/>
          <w:u w:val="single"/>
          <w:rtl/>
        </w:rPr>
        <w:t>דותן</w:t>
      </w:r>
      <w:proofErr w:type="spellEnd"/>
      <w:r w:rsidRPr="00336193">
        <w:rPr>
          <w:rFonts w:cs="David" w:hint="cs"/>
          <w:u w:val="single"/>
          <w:rtl/>
        </w:rPr>
        <w:t>:</w:t>
      </w:r>
    </w:p>
    <w:p w14:paraId="5BB52FDC" w14:textId="77777777" w:rsidR="00336193" w:rsidRPr="00336193" w:rsidRDefault="00336193" w:rsidP="00336193">
      <w:pPr>
        <w:bidi/>
        <w:jc w:val="both"/>
        <w:rPr>
          <w:rFonts w:cs="David" w:hint="cs"/>
          <w:rtl/>
        </w:rPr>
      </w:pPr>
    </w:p>
    <w:p w14:paraId="50F9FB8A" w14:textId="77777777" w:rsidR="00336193" w:rsidRPr="00336193" w:rsidRDefault="00336193" w:rsidP="00336193">
      <w:pPr>
        <w:bidi/>
        <w:jc w:val="both"/>
        <w:rPr>
          <w:rFonts w:cs="David" w:hint="cs"/>
          <w:rtl/>
        </w:rPr>
      </w:pPr>
      <w:r w:rsidRPr="00336193">
        <w:rPr>
          <w:rFonts w:cs="David" w:hint="cs"/>
          <w:rtl/>
        </w:rPr>
        <w:tab/>
        <w:t xml:space="preserve"> כלומר הוא יכול לחתום עם התואר "חבר הכנסת".</w:t>
      </w:r>
    </w:p>
    <w:p w14:paraId="2133B733" w14:textId="77777777" w:rsidR="00336193" w:rsidRPr="00336193" w:rsidRDefault="00336193" w:rsidP="00336193">
      <w:pPr>
        <w:bidi/>
        <w:jc w:val="both"/>
        <w:rPr>
          <w:rFonts w:cs="David" w:hint="cs"/>
          <w:rtl/>
        </w:rPr>
      </w:pPr>
    </w:p>
    <w:p w14:paraId="5807DFBD"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411F490D" w14:textId="77777777" w:rsidR="00336193" w:rsidRPr="00336193" w:rsidRDefault="00336193" w:rsidP="00336193">
      <w:pPr>
        <w:bidi/>
        <w:jc w:val="both"/>
        <w:rPr>
          <w:rFonts w:cs="David" w:hint="cs"/>
          <w:rtl/>
        </w:rPr>
      </w:pPr>
    </w:p>
    <w:p w14:paraId="68424712" w14:textId="77777777" w:rsidR="00336193" w:rsidRPr="00336193" w:rsidRDefault="00336193" w:rsidP="00336193">
      <w:pPr>
        <w:bidi/>
        <w:jc w:val="both"/>
        <w:rPr>
          <w:rFonts w:cs="David" w:hint="cs"/>
          <w:rtl/>
        </w:rPr>
      </w:pPr>
      <w:r w:rsidRPr="00336193">
        <w:rPr>
          <w:rFonts w:cs="David" w:hint="cs"/>
          <w:rtl/>
        </w:rPr>
        <w:tab/>
        <w:t xml:space="preserve">  כן. </w:t>
      </w:r>
    </w:p>
    <w:p w14:paraId="51AD6517" w14:textId="77777777" w:rsidR="00336193" w:rsidRPr="00336193" w:rsidRDefault="00336193" w:rsidP="00336193">
      <w:pPr>
        <w:bidi/>
        <w:jc w:val="both"/>
        <w:rPr>
          <w:rFonts w:cs="David" w:hint="cs"/>
          <w:rtl/>
        </w:rPr>
      </w:pPr>
    </w:p>
    <w:p w14:paraId="040BFE3F" w14:textId="77777777" w:rsidR="00336193" w:rsidRPr="00336193" w:rsidRDefault="00336193" w:rsidP="00336193">
      <w:pPr>
        <w:bidi/>
        <w:jc w:val="both"/>
        <w:rPr>
          <w:rFonts w:cs="David" w:hint="cs"/>
          <w:rtl/>
        </w:rPr>
      </w:pPr>
      <w:r w:rsidRPr="00336193">
        <w:rPr>
          <w:rFonts w:cs="David" w:hint="cs"/>
          <w:u w:val="single"/>
          <w:rtl/>
        </w:rPr>
        <w:t>ראובן ריבלין:</w:t>
      </w:r>
    </w:p>
    <w:p w14:paraId="5B257706" w14:textId="77777777" w:rsidR="00336193" w:rsidRPr="00336193" w:rsidRDefault="00336193" w:rsidP="00336193">
      <w:pPr>
        <w:bidi/>
        <w:jc w:val="both"/>
        <w:rPr>
          <w:rFonts w:cs="David" w:hint="cs"/>
          <w:rtl/>
        </w:rPr>
      </w:pPr>
    </w:p>
    <w:p w14:paraId="47540D9A" w14:textId="77777777" w:rsidR="00336193" w:rsidRPr="00336193" w:rsidRDefault="00336193" w:rsidP="00336193">
      <w:pPr>
        <w:bidi/>
        <w:jc w:val="both"/>
        <w:rPr>
          <w:rFonts w:cs="David" w:hint="cs"/>
          <w:rtl/>
        </w:rPr>
      </w:pPr>
      <w:r w:rsidRPr="00336193">
        <w:rPr>
          <w:rFonts w:cs="David" w:hint="cs"/>
          <w:rtl/>
        </w:rPr>
        <w:tab/>
        <w:t xml:space="preserve"> נניח שלפני ועדת האתיקה מונחת תלונה של אזרח לפיה חבר כנסת מסוים התערב בנושא מסוים, כאשר הוא נתן עדיפות למישהו אחר על פניו. זו בהחלט שאלה אתית. היינו יכולים לומר שגם בלי זה יש פה נושא שעשוי להיכלל ברמה האתית. בסעיף זה מפרטים את הדברים שיכולים להגדיר את אבות הנושאים שבהם אנחנו עוסקים באתיקה ומה הם הדברים אשר יכולים לפגוע ביסודות האתיקה. </w:t>
      </w:r>
    </w:p>
    <w:p w14:paraId="7E9AA069" w14:textId="77777777" w:rsidR="00336193" w:rsidRPr="00336193" w:rsidRDefault="00336193" w:rsidP="00336193">
      <w:pPr>
        <w:bidi/>
        <w:jc w:val="both"/>
        <w:rPr>
          <w:rFonts w:cs="David" w:hint="cs"/>
          <w:rtl/>
        </w:rPr>
      </w:pPr>
    </w:p>
    <w:p w14:paraId="0D08E9B0" w14:textId="77777777" w:rsidR="00336193" w:rsidRPr="00336193" w:rsidRDefault="00336193" w:rsidP="00336193">
      <w:pPr>
        <w:bidi/>
        <w:jc w:val="both"/>
        <w:rPr>
          <w:rFonts w:cs="David" w:hint="cs"/>
          <w:rtl/>
        </w:rPr>
      </w:pPr>
      <w:proofErr w:type="spellStart"/>
      <w:r w:rsidRPr="00336193">
        <w:rPr>
          <w:rFonts w:cs="David" w:hint="cs"/>
          <w:u w:val="single"/>
          <w:rtl/>
        </w:rPr>
        <w:t>עמירה</w:t>
      </w:r>
      <w:proofErr w:type="spellEnd"/>
      <w:r w:rsidRPr="00336193">
        <w:rPr>
          <w:rFonts w:cs="David" w:hint="cs"/>
          <w:u w:val="single"/>
          <w:rtl/>
        </w:rPr>
        <w:t xml:space="preserve"> </w:t>
      </w:r>
      <w:proofErr w:type="spellStart"/>
      <w:r w:rsidRPr="00336193">
        <w:rPr>
          <w:rFonts w:cs="David" w:hint="cs"/>
          <w:u w:val="single"/>
          <w:rtl/>
        </w:rPr>
        <w:t>דותן</w:t>
      </w:r>
      <w:proofErr w:type="spellEnd"/>
      <w:r w:rsidRPr="00336193">
        <w:rPr>
          <w:rFonts w:cs="David" w:hint="cs"/>
          <w:u w:val="single"/>
          <w:rtl/>
        </w:rPr>
        <w:t>:</w:t>
      </w:r>
    </w:p>
    <w:p w14:paraId="29F9BD0F" w14:textId="77777777" w:rsidR="00336193" w:rsidRPr="00336193" w:rsidRDefault="00336193" w:rsidP="00336193">
      <w:pPr>
        <w:bidi/>
        <w:jc w:val="both"/>
        <w:rPr>
          <w:rFonts w:cs="David" w:hint="cs"/>
          <w:rtl/>
        </w:rPr>
      </w:pPr>
    </w:p>
    <w:p w14:paraId="6CD6C429" w14:textId="77777777" w:rsidR="00336193" w:rsidRPr="00336193" w:rsidRDefault="00336193" w:rsidP="00336193">
      <w:pPr>
        <w:bidi/>
        <w:jc w:val="both"/>
        <w:rPr>
          <w:rFonts w:cs="David" w:hint="cs"/>
          <w:rtl/>
        </w:rPr>
      </w:pPr>
      <w:r w:rsidRPr="00336193">
        <w:rPr>
          <w:rFonts w:cs="David" w:hint="cs"/>
          <w:rtl/>
        </w:rPr>
        <w:tab/>
        <w:t xml:space="preserve"> אני רוצה לתת דוגמה קונקרטית. יש עכשיו פיילוט של משרד המשפטים למגשרים. אני באה מהתחום הזה ופנו אליי מספר מגשרים - - - </w:t>
      </w:r>
    </w:p>
    <w:p w14:paraId="06303F53" w14:textId="77777777" w:rsidR="00336193" w:rsidRPr="00336193" w:rsidRDefault="00336193" w:rsidP="00336193">
      <w:pPr>
        <w:bidi/>
        <w:jc w:val="both"/>
        <w:rPr>
          <w:rFonts w:cs="David" w:hint="cs"/>
          <w:rtl/>
        </w:rPr>
      </w:pPr>
    </w:p>
    <w:p w14:paraId="03FA1252"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2B9D8BFD" w14:textId="77777777" w:rsidR="00336193" w:rsidRPr="00336193" w:rsidRDefault="00336193" w:rsidP="00336193">
      <w:pPr>
        <w:bidi/>
        <w:jc w:val="both"/>
        <w:rPr>
          <w:rFonts w:cs="David" w:hint="cs"/>
          <w:u w:val="single"/>
          <w:rtl/>
        </w:rPr>
      </w:pPr>
    </w:p>
    <w:p w14:paraId="5610253A" w14:textId="77777777" w:rsidR="00336193" w:rsidRPr="00336193" w:rsidRDefault="00336193" w:rsidP="00336193">
      <w:pPr>
        <w:bidi/>
        <w:jc w:val="both"/>
        <w:rPr>
          <w:rFonts w:cs="David" w:hint="cs"/>
          <w:rtl/>
        </w:rPr>
      </w:pPr>
      <w:r w:rsidRPr="00336193">
        <w:rPr>
          <w:rFonts w:cs="David" w:hint="cs"/>
          <w:rtl/>
        </w:rPr>
        <w:tab/>
        <w:t xml:space="preserve"> את חברת כנסת ואסור לך שום דבר, כי מייד את חשודה בכל דבר. </w:t>
      </w:r>
    </w:p>
    <w:p w14:paraId="44710460" w14:textId="77777777" w:rsidR="00336193" w:rsidRPr="00336193" w:rsidRDefault="00336193" w:rsidP="00336193">
      <w:pPr>
        <w:bidi/>
        <w:jc w:val="both"/>
        <w:rPr>
          <w:rFonts w:cs="David" w:hint="cs"/>
          <w:rtl/>
        </w:rPr>
      </w:pPr>
    </w:p>
    <w:p w14:paraId="3EC1BCB4" w14:textId="77777777" w:rsidR="00336193" w:rsidRPr="00336193" w:rsidRDefault="00336193" w:rsidP="00336193">
      <w:pPr>
        <w:bidi/>
        <w:jc w:val="both"/>
        <w:rPr>
          <w:rFonts w:cs="David" w:hint="cs"/>
          <w:rtl/>
        </w:rPr>
      </w:pPr>
      <w:proofErr w:type="spellStart"/>
      <w:r w:rsidRPr="00336193">
        <w:rPr>
          <w:rFonts w:cs="David" w:hint="cs"/>
          <w:u w:val="single"/>
          <w:rtl/>
        </w:rPr>
        <w:t>עמירה</w:t>
      </w:r>
      <w:proofErr w:type="spellEnd"/>
      <w:r w:rsidRPr="00336193">
        <w:rPr>
          <w:rFonts w:cs="David" w:hint="cs"/>
          <w:u w:val="single"/>
          <w:rtl/>
        </w:rPr>
        <w:t xml:space="preserve"> </w:t>
      </w:r>
      <w:proofErr w:type="spellStart"/>
      <w:r w:rsidRPr="00336193">
        <w:rPr>
          <w:rFonts w:cs="David" w:hint="cs"/>
          <w:u w:val="single"/>
          <w:rtl/>
        </w:rPr>
        <w:t>דותן</w:t>
      </w:r>
      <w:proofErr w:type="spellEnd"/>
      <w:r w:rsidRPr="00336193">
        <w:rPr>
          <w:rFonts w:cs="David" w:hint="cs"/>
          <w:u w:val="single"/>
          <w:rtl/>
        </w:rPr>
        <w:t>:</w:t>
      </w:r>
    </w:p>
    <w:p w14:paraId="29711976" w14:textId="77777777" w:rsidR="00336193" w:rsidRPr="00336193" w:rsidRDefault="00336193" w:rsidP="00336193">
      <w:pPr>
        <w:bidi/>
        <w:jc w:val="both"/>
        <w:rPr>
          <w:rFonts w:cs="David" w:hint="cs"/>
          <w:rtl/>
        </w:rPr>
      </w:pPr>
    </w:p>
    <w:p w14:paraId="72EA9610" w14:textId="77777777" w:rsidR="00336193" w:rsidRPr="00336193" w:rsidRDefault="00336193" w:rsidP="00336193">
      <w:pPr>
        <w:bidi/>
        <w:jc w:val="both"/>
        <w:rPr>
          <w:rFonts w:cs="David" w:hint="cs"/>
          <w:rtl/>
        </w:rPr>
      </w:pPr>
      <w:r w:rsidRPr="00336193">
        <w:rPr>
          <w:rFonts w:cs="David" w:hint="cs"/>
          <w:rtl/>
        </w:rPr>
        <w:tab/>
        <w:t xml:space="preserve"> לכן אני שואלת את השאלה. פנו אליי אנשים ומאוד ביקשו שאני אכתוב עליהם חוות דעת, כדי שהם יתקבלו.</w:t>
      </w:r>
    </w:p>
    <w:p w14:paraId="2C8BC79E" w14:textId="77777777" w:rsidR="00336193" w:rsidRPr="00336193" w:rsidRDefault="00336193" w:rsidP="00336193">
      <w:pPr>
        <w:bidi/>
        <w:jc w:val="both"/>
        <w:rPr>
          <w:rFonts w:cs="David" w:hint="cs"/>
          <w:rtl/>
        </w:rPr>
      </w:pPr>
    </w:p>
    <w:p w14:paraId="0975D025" w14:textId="77777777" w:rsidR="00336193" w:rsidRPr="00336193" w:rsidRDefault="00336193" w:rsidP="00336193">
      <w:pPr>
        <w:bidi/>
        <w:jc w:val="both"/>
        <w:rPr>
          <w:rFonts w:cs="David" w:hint="cs"/>
          <w:rtl/>
        </w:rPr>
      </w:pPr>
      <w:r w:rsidRPr="00336193">
        <w:rPr>
          <w:rFonts w:cs="David" w:hint="cs"/>
          <w:u w:val="single"/>
          <w:rtl/>
        </w:rPr>
        <w:t>חיים אורון:</w:t>
      </w:r>
    </w:p>
    <w:p w14:paraId="07BEC375" w14:textId="77777777" w:rsidR="00336193" w:rsidRPr="00336193" w:rsidRDefault="00336193" w:rsidP="00336193">
      <w:pPr>
        <w:bidi/>
        <w:jc w:val="both"/>
        <w:rPr>
          <w:rFonts w:cs="David" w:hint="cs"/>
          <w:rtl/>
        </w:rPr>
      </w:pPr>
    </w:p>
    <w:p w14:paraId="3C5D12D5" w14:textId="77777777" w:rsidR="00336193" w:rsidRPr="00336193" w:rsidRDefault="00336193" w:rsidP="00336193">
      <w:pPr>
        <w:bidi/>
        <w:jc w:val="both"/>
        <w:rPr>
          <w:rFonts w:cs="David" w:hint="cs"/>
          <w:rtl/>
        </w:rPr>
      </w:pPr>
      <w:r w:rsidRPr="00336193">
        <w:rPr>
          <w:rFonts w:cs="David" w:hint="cs"/>
          <w:rtl/>
        </w:rPr>
        <w:tab/>
        <w:t xml:space="preserve"> למה הם רוצים דווקא  אותך?</w:t>
      </w:r>
    </w:p>
    <w:p w14:paraId="59A8391D" w14:textId="77777777" w:rsidR="00336193" w:rsidRPr="00336193" w:rsidRDefault="00336193" w:rsidP="00336193">
      <w:pPr>
        <w:bidi/>
        <w:jc w:val="both"/>
        <w:rPr>
          <w:rFonts w:cs="David" w:hint="cs"/>
          <w:rtl/>
        </w:rPr>
      </w:pPr>
    </w:p>
    <w:p w14:paraId="25A3EF2B" w14:textId="77777777" w:rsidR="00336193" w:rsidRPr="00336193" w:rsidRDefault="00336193" w:rsidP="00336193">
      <w:pPr>
        <w:bidi/>
        <w:jc w:val="both"/>
        <w:rPr>
          <w:rFonts w:cs="David" w:hint="cs"/>
          <w:rtl/>
        </w:rPr>
      </w:pPr>
      <w:proofErr w:type="spellStart"/>
      <w:r w:rsidRPr="00336193">
        <w:rPr>
          <w:rFonts w:cs="David" w:hint="cs"/>
          <w:u w:val="single"/>
          <w:rtl/>
        </w:rPr>
        <w:t>עמירה</w:t>
      </w:r>
      <w:proofErr w:type="spellEnd"/>
      <w:r w:rsidRPr="00336193">
        <w:rPr>
          <w:rFonts w:cs="David" w:hint="cs"/>
          <w:u w:val="single"/>
          <w:rtl/>
        </w:rPr>
        <w:t xml:space="preserve"> </w:t>
      </w:r>
      <w:proofErr w:type="spellStart"/>
      <w:r w:rsidRPr="00336193">
        <w:rPr>
          <w:rFonts w:cs="David" w:hint="cs"/>
          <w:u w:val="single"/>
          <w:rtl/>
        </w:rPr>
        <w:t>דותן</w:t>
      </w:r>
      <w:proofErr w:type="spellEnd"/>
      <w:r w:rsidRPr="00336193">
        <w:rPr>
          <w:rFonts w:cs="David" w:hint="cs"/>
          <w:u w:val="single"/>
          <w:rtl/>
        </w:rPr>
        <w:t>:</w:t>
      </w:r>
    </w:p>
    <w:p w14:paraId="1D1B1219" w14:textId="77777777" w:rsidR="00336193" w:rsidRPr="00336193" w:rsidRDefault="00336193" w:rsidP="00336193">
      <w:pPr>
        <w:bidi/>
        <w:jc w:val="both"/>
        <w:rPr>
          <w:rFonts w:cs="David" w:hint="cs"/>
          <w:rtl/>
        </w:rPr>
      </w:pPr>
    </w:p>
    <w:p w14:paraId="32921BE1" w14:textId="77777777" w:rsidR="00336193" w:rsidRPr="00336193" w:rsidRDefault="00336193" w:rsidP="00336193">
      <w:pPr>
        <w:bidi/>
        <w:jc w:val="both"/>
        <w:rPr>
          <w:rFonts w:cs="David" w:hint="cs"/>
          <w:rtl/>
        </w:rPr>
      </w:pPr>
      <w:r w:rsidRPr="00336193">
        <w:rPr>
          <w:rFonts w:cs="David" w:hint="cs"/>
          <w:rtl/>
        </w:rPr>
        <w:tab/>
        <w:t xml:space="preserve"> משום שהם עבדו אצלי.</w:t>
      </w:r>
    </w:p>
    <w:p w14:paraId="2A445591" w14:textId="77777777" w:rsidR="00336193" w:rsidRPr="00336193" w:rsidRDefault="00336193" w:rsidP="00336193">
      <w:pPr>
        <w:bidi/>
        <w:jc w:val="both"/>
        <w:rPr>
          <w:rFonts w:cs="David" w:hint="cs"/>
          <w:rtl/>
        </w:rPr>
      </w:pPr>
    </w:p>
    <w:p w14:paraId="1A935273" w14:textId="77777777" w:rsidR="00336193" w:rsidRPr="00336193" w:rsidRDefault="00336193" w:rsidP="00336193">
      <w:pPr>
        <w:bidi/>
        <w:jc w:val="both"/>
        <w:rPr>
          <w:rFonts w:cs="David" w:hint="cs"/>
          <w:rtl/>
        </w:rPr>
      </w:pPr>
      <w:r w:rsidRPr="00336193">
        <w:rPr>
          <w:rFonts w:cs="David" w:hint="cs"/>
          <w:u w:val="single"/>
          <w:rtl/>
        </w:rPr>
        <w:t>חיים אורון:</w:t>
      </w:r>
    </w:p>
    <w:p w14:paraId="20CED727" w14:textId="77777777" w:rsidR="00336193" w:rsidRPr="00336193" w:rsidRDefault="00336193" w:rsidP="00336193">
      <w:pPr>
        <w:bidi/>
        <w:jc w:val="both"/>
        <w:rPr>
          <w:rFonts w:cs="David" w:hint="cs"/>
          <w:rtl/>
        </w:rPr>
      </w:pPr>
    </w:p>
    <w:p w14:paraId="3A20B0AF" w14:textId="77777777" w:rsidR="00336193" w:rsidRPr="00336193" w:rsidRDefault="00336193" w:rsidP="00336193">
      <w:pPr>
        <w:bidi/>
        <w:jc w:val="both"/>
        <w:rPr>
          <w:rFonts w:cs="David" w:hint="cs"/>
          <w:rtl/>
        </w:rPr>
      </w:pPr>
      <w:r w:rsidRPr="00336193">
        <w:rPr>
          <w:rFonts w:cs="David" w:hint="cs"/>
          <w:rtl/>
        </w:rPr>
        <w:tab/>
        <w:t xml:space="preserve"> אני מניח שהם עבדו עם עוד שלושה אנשים.</w:t>
      </w:r>
    </w:p>
    <w:p w14:paraId="13270849" w14:textId="77777777" w:rsidR="00336193" w:rsidRPr="00336193" w:rsidRDefault="00336193" w:rsidP="00336193">
      <w:pPr>
        <w:bidi/>
        <w:jc w:val="both"/>
        <w:rPr>
          <w:rFonts w:cs="David" w:hint="cs"/>
          <w:rtl/>
        </w:rPr>
      </w:pPr>
    </w:p>
    <w:p w14:paraId="5B75A2C6" w14:textId="77777777" w:rsidR="00336193" w:rsidRPr="00336193" w:rsidRDefault="00336193" w:rsidP="00336193">
      <w:pPr>
        <w:bidi/>
        <w:jc w:val="both"/>
        <w:rPr>
          <w:rFonts w:cs="David" w:hint="cs"/>
          <w:rtl/>
        </w:rPr>
      </w:pPr>
      <w:proofErr w:type="spellStart"/>
      <w:r w:rsidRPr="00336193">
        <w:rPr>
          <w:rFonts w:cs="David" w:hint="cs"/>
          <w:u w:val="single"/>
          <w:rtl/>
        </w:rPr>
        <w:t>עמירה</w:t>
      </w:r>
      <w:proofErr w:type="spellEnd"/>
      <w:r w:rsidRPr="00336193">
        <w:rPr>
          <w:rFonts w:cs="David" w:hint="cs"/>
          <w:u w:val="single"/>
          <w:rtl/>
        </w:rPr>
        <w:t xml:space="preserve"> </w:t>
      </w:r>
      <w:proofErr w:type="spellStart"/>
      <w:r w:rsidRPr="00336193">
        <w:rPr>
          <w:rFonts w:cs="David" w:hint="cs"/>
          <w:u w:val="single"/>
          <w:rtl/>
        </w:rPr>
        <w:t>דותן</w:t>
      </w:r>
      <w:proofErr w:type="spellEnd"/>
      <w:r w:rsidRPr="00336193">
        <w:rPr>
          <w:rFonts w:cs="David" w:hint="cs"/>
          <w:u w:val="single"/>
          <w:rtl/>
        </w:rPr>
        <w:t>:</w:t>
      </w:r>
    </w:p>
    <w:p w14:paraId="4AF25FFE" w14:textId="77777777" w:rsidR="00336193" w:rsidRPr="00336193" w:rsidRDefault="00336193" w:rsidP="00336193">
      <w:pPr>
        <w:bidi/>
        <w:jc w:val="both"/>
        <w:rPr>
          <w:rFonts w:cs="David" w:hint="cs"/>
          <w:rtl/>
        </w:rPr>
      </w:pPr>
    </w:p>
    <w:p w14:paraId="4F5979DA" w14:textId="77777777" w:rsidR="00336193" w:rsidRPr="00336193" w:rsidRDefault="00336193" w:rsidP="00336193">
      <w:pPr>
        <w:bidi/>
        <w:jc w:val="both"/>
        <w:rPr>
          <w:rFonts w:cs="David" w:hint="cs"/>
          <w:rtl/>
        </w:rPr>
      </w:pPr>
      <w:r w:rsidRPr="00336193">
        <w:rPr>
          <w:rFonts w:cs="David" w:hint="cs"/>
          <w:rtl/>
        </w:rPr>
        <w:tab/>
        <w:t xml:space="preserve"> לא, הם עבדו אצלי ואצל השותפה שלי. </w:t>
      </w:r>
    </w:p>
    <w:p w14:paraId="36A46D39" w14:textId="77777777" w:rsidR="00336193" w:rsidRPr="00336193" w:rsidRDefault="00336193" w:rsidP="00336193">
      <w:pPr>
        <w:bidi/>
        <w:jc w:val="both"/>
        <w:rPr>
          <w:rFonts w:cs="David" w:hint="cs"/>
          <w:rtl/>
        </w:rPr>
      </w:pPr>
    </w:p>
    <w:p w14:paraId="5CFEF30E" w14:textId="77777777" w:rsidR="00336193" w:rsidRPr="00336193" w:rsidRDefault="00336193" w:rsidP="00336193">
      <w:pPr>
        <w:bidi/>
        <w:jc w:val="both"/>
        <w:rPr>
          <w:rFonts w:cs="David" w:hint="cs"/>
          <w:rtl/>
        </w:rPr>
      </w:pPr>
      <w:r w:rsidRPr="00336193">
        <w:rPr>
          <w:rFonts w:cs="David" w:hint="cs"/>
          <w:u w:val="single"/>
          <w:rtl/>
        </w:rPr>
        <w:t>ראובן ריבלין:</w:t>
      </w:r>
    </w:p>
    <w:p w14:paraId="3BBF47A3" w14:textId="77777777" w:rsidR="00336193" w:rsidRPr="00336193" w:rsidRDefault="00336193" w:rsidP="00336193">
      <w:pPr>
        <w:bidi/>
        <w:jc w:val="both"/>
        <w:rPr>
          <w:rFonts w:cs="David" w:hint="cs"/>
          <w:rtl/>
        </w:rPr>
      </w:pPr>
    </w:p>
    <w:p w14:paraId="342C131B" w14:textId="77777777" w:rsidR="00336193" w:rsidRPr="00336193" w:rsidRDefault="00336193" w:rsidP="00336193">
      <w:pPr>
        <w:bidi/>
        <w:jc w:val="both"/>
        <w:rPr>
          <w:rFonts w:cs="David" w:hint="cs"/>
          <w:rtl/>
        </w:rPr>
      </w:pPr>
      <w:r w:rsidRPr="00336193">
        <w:rPr>
          <w:rFonts w:cs="David" w:hint="cs"/>
          <w:rtl/>
        </w:rPr>
        <w:tab/>
        <w:t xml:space="preserve"> הם רוצים גם אותה. אם חלילה אני אורשע בעבירה פלילית, אני רוצה את העדות של חיים אורון, משום שלא רק שהוא אדם ישר, אלא הוא ידוע בכל העולם ביושר שלו.</w:t>
      </w:r>
    </w:p>
    <w:p w14:paraId="19E5B2F3" w14:textId="77777777" w:rsidR="00336193" w:rsidRPr="00336193" w:rsidRDefault="00336193" w:rsidP="00336193">
      <w:pPr>
        <w:bidi/>
        <w:jc w:val="both"/>
        <w:rPr>
          <w:rFonts w:cs="David" w:hint="cs"/>
          <w:rtl/>
        </w:rPr>
      </w:pPr>
    </w:p>
    <w:p w14:paraId="1C0EDA56" w14:textId="77777777" w:rsidR="00336193" w:rsidRPr="00336193" w:rsidRDefault="00336193" w:rsidP="00336193">
      <w:pPr>
        <w:bidi/>
        <w:jc w:val="both"/>
        <w:rPr>
          <w:rFonts w:cs="David" w:hint="cs"/>
          <w:rtl/>
        </w:rPr>
      </w:pPr>
      <w:r w:rsidRPr="00336193">
        <w:rPr>
          <w:rFonts w:cs="David" w:hint="cs"/>
          <w:u w:val="single"/>
          <w:rtl/>
        </w:rPr>
        <w:t>חיים אורון:</w:t>
      </w:r>
    </w:p>
    <w:p w14:paraId="00DAE8B7" w14:textId="77777777" w:rsidR="00336193" w:rsidRPr="00336193" w:rsidRDefault="00336193" w:rsidP="00336193">
      <w:pPr>
        <w:bidi/>
        <w:jc w:val="both"/>
        <w:rPr>
          <w:rFonts w:cs="David" w:hint="cs"/>
          <w:rtl/>
        </w:rPr>
      </w:pPr>
    </w:p>
    <w:p w14:paraId="691E754B" w14:textId="77777777" w:rsidR="00336193" w:rsidRPr="00336193" w:rsidRDefault="00336193" w:rsidP="00336193">
      <w:pPr>
        <w:bidi/>
        <w:jc w:val="both"/>
        <w:rPr>
          <w:rFonts w:cs="David" w:hint="cs"/>
          <w:rtl/>
        </w:rPr>
      </w:pPr>
      <w:r w:rsidRPr="00336193">
        <w:rPr>
          <w:rFonts w:cs="David" w:hint="cs"/>
          <w:rtl/>
        </w:rPr>
        <w:tab/>
        <w:t xml:space="preserve"> לשם מה אתה רוצה אותו? מותר לך לבקש שהוא יבוא ויעיד בשבילך. </w:t>
      </w:r>
    </w:p>
    <w:p w14:paraId="50869CA8" w14:textId="77777777" w:rsidR="00336193" w:rsidRPr="00336193" w:rsidRDefault="00336193" w:rsidP="00336193">
      <w:pPr>
        <w:bidi/>
        <w:jc w:val="both"/>
        <w:rPr>
          <w:rFonts w:cs="David" w:hint="cs"/>
          <w:rtl/>
        </w:rPr>
      </w:pPr>
    </w:p>
    <w:p w14:paraId="5734B93D"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CB33BB1" w14:textId="77777777" w:rsidR="00336193" w:rsidRPr="00336193" w:rsidRDefault="00336193" w:rsidP="00336193">
      <w:pPr>
        <w:bidi/>
        <w:jc w:val="both"/>
        <w:rPr>
          <w:rFonts w:cs="David" w:hint="cs"/>
          <w:u w:val="single"/>
          <w:rtl/>
        </w:rPr>
      </w:pPr>
    </w:p>
    <w:p w14:paraId="2305C9AC" w14:textId="77777777" w:rsidR="00336193" w:rsidRPr="00336193" w:rsidRDefault="00336193" w:rsidP="00336193">
      <w:pPr>
        <w:bidi/>
        <w:jc w:val="both"/>
        <w:rPr>
          <w:rFonts w:cs="David" w:hint="cs"/>
          <w:rtl/>
        </w:rPr>
      </w:pPr>
      <w:r w:rsidRPr="00336193">
        <w:rPr>
          <w:rFonts w:cs="David" w:hint="cs"/>
          <w:rtl/>
        </w:rPr>
        <w:tab/>
        <w:t xml:space="preserve">לפי דעתי העיקרון הוא בסדר, אבל הסייג קיצוני. כלומר, התביעה הכפולה לקשר עבודה אישי ולפנייה בכתב קצת מוגזמת. אני סבור שבמקום קשר עבודה אישי צריך להשתמש בתיבה "היכרות אישית הרלוונטית למינוי". כלומר, אני לא מעיד מפי השמועה ואין מצב שמישהו משתמש בי כי אני חבר כנסת. אם אני ממליץ, אני יודע על מי אני ממליץ, אני יודע למה אני ממליץ וההמלצה היא על בסיס היכרות שהיא רלוונטית למינוי. </w:t>
      </w:r>
    </w:p>
    <w:p w14:paraId="30169331" w14:textId="77777777" w:rsidR="00336193" w:rsidRPr="00336193" w:rsidRDefault="00336193" w:rsidP="00336193">
      <w:pPr>
        <w:bidi/>
        <w:jc w:val="both"/>
        <w:rPr>
          <w:rFonts w:cs="David" w:hint="cs"/>
          <w:rtl/>
        </w:rPr>
      </w:pPr>
    </w:p>
    <w:p w14:paraId="6D19921E" w14:textId="77777777" w:rsidR="00336193" w:rsidRPr="00336193" w:rsidRDefault="00336193" w:rsidP="00336193">
      <w:pPr>
        <w:bidi/>
        <w:jc w:val="both"/>
        <w:rPr>
          <w:rFonts w:cs="David" w:hint="cs"/>
          <w:rtl/>
        </w:rPr>
      </w:pPr>
      <w:r w:rsidRPr="00336193">
        <w:rPr>
          <w:rFonts w:cs="David" w:hint="cs"/>
          <w:rtl/>
        </w:rPr>
        <w:tab/>
        <w:t xml:space="preserve">דבר נוסף, אני מציע לכתוב "המלצה" ולא "מכתב המלצה", שכן אינני חושב שכל דבר חייב להיות בכתב. </w:t>
      </w:r>
    </w:p>
    <w:p w14:paraId="09078881" w14:textId="77777777" w:rsidR="00336193" w:rsidRPr="00336193" w:rsidRDefault="00336193" w:rsidP="00336193">
      <w:pPr>
        <w:bidi/>
        <w:jc w:val="both"/>
        <w:rPr>
          <w:rFonts w:cs="David" w:hint="cs"/>
          <w:rtl/>
        </w:rPr>
      </w:pPr>
    </w:p>
    <w:p w14:paraId="010C7D3B" w14:textId="77777777" w:rsidR="00336193" w:rsidRPr="00336193" w:rsidRDefault="00336193" w:rsidP="00336193">
      <w:pPr>
        <w:bidi/>
        <w:jc w:val="both"/>
        <w:rPr>
          <w:rFonts w:cs="David" w:hint="cs"/>
          <w:rtl/>
        </w:rPr>
      </w:pPr>
      <w:r w:rsidRPr="00336193">
        <w:rPr>
          <w:rFonts w:cs="David" w:hint="cs"/>
          <w:u w:val="single"/>
          <w:rtl/>
        </w:rPr>
        <w:t>ראובן ריבלין:</w:t>
      </w:r>
    </w:p>
    <w:p w14:paraId="572CF508" w14:textId="77777777" w:rsidR="00336193" w:rsidRPr="00336193" w:rsidRDefault="00336193" w:rsidP="00336193">
      <w:pPr>
        <w:bidi/>
        <w:jc w:val="both"/>
        <w:rPr>
          <w:rFonts w:cs="David" w:hint="cs"/>
          <w:rtl/>
        </w:rPr>
      </w:pPr>
    </w:p>
    <w:p w14:paraId="72C12160" w14:textId="77777777" w:rsidR="00336193" w:rsidRPr="00336193" w:rsidRDefault="00336193" w:rsidP="00336193">
      <w:pPr>
        <w:bidi/>
        <w:jc w:val="both"/>
        <w:rPr>
          <w:rFonts w:cs="David" w:hint="cs"/>
          <w:rtl/>
        </w:rPr>
      </w:pPr>
      <w:r w:rsidRPr="00336193">
        <w:rPr>
          <w:rFonts w:cs="David" w:hint="cs"/>
          <w:rtl/>
        </w:rPr>
        <w:tab/>
        <w:t xml:space="preserve">נשיא בית המשפט העליון פנה בעל-פה כדי להמליץ על אנשים מסוימים למשרות מסוימות. </w:t>
      </w:r>
    </w:p>
    <w:p w14:paraId="762A53A3" w14:textId="77777777" w:rsidR="00336193" w:rsidRPr="00336193" w:rsidRDefault="00336193" w:rsidP="00336193">
      <w:pPr>
        <w:bidi/>
        <w:jc w:val="both"/>
        <w:rPr>
          <w:rFonts w:cs="David" w:hint="cs"/>
          <w:rtl/>
        </w:rPr>
      </w:pPr>
    </w:p>
    <w:p w14:paraId="50D7867B"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774EF6AB" w14:textId="77777777" w:rsidR="00336193" w:rsidRPr="00336193" w:rsidRDefault="00336193" w:rsidP="00336193">
      <w:pPr>
        <w:bidi/>
        <w:jc w:val="both"/>
        <w:rPr>
          <w:rFonts w:cs="David" w:hint="cs"/>
          <w:u w:val="single"/>
          <w:rtl/>
        </w:rPr>
      </w:pPr>
    </w:p>
    <w:p w14:paraId="2B5A0418" w14:textId="77777777" w:rsidR="00336193" w:rsidRPr="00336193" w:rsidRDefault="00336193" w:rsidP="00336193">
      <w:pPr>
        <w:bidi/>
        <w:jc w:val="both"/>
        <w:rPr>
          <w:rFonts w:cs="David" w:hint="cs"/>
          <w:rtl/>
        </w:rPr>
      </w:pPr>
      <w:r w:rsidRPr="00336193">
        <w:rPr>
          <w:rFonts w:cs="David" w:hint="cs"/>
          <w:rtl/>
        </w:rPr>
        <w:tab/>
        <w:t xml:space="preserve">דרך אגב, כשאנחנו מדברים על משרה ברשות ציבורית, זה כל דבר, זה גם מזכיר הכנסת או מנכ"ל הכנסת. צריך לחשוב על כל הדברים שבהם עשויים לשאול אותנו ושאנחנו ממליצים. </w:t>
      </w:r>
    </w:p>
    <w:p w14:paraId="375BDDDE" w14:textId="77777777" w:rsidR="00336193" w:rsidRPr="00336193" w:rsidRDefault="00336193" w:rsidP="00336193">
      <w:pPr>
        <w:bidi/>
        <w:jc w:val="both"/>
        <w:rPr>
          <w:rFonts w:cs="David" w:hint="cs"/>
          <w:rtl/>
        </w:rPr>
      </w:pPr>
    </w:p>
    <w:p w14:paraId="5A5B5C9F" w14:textId="77777777" w:rsidR="00336193" w:rsidRPr="00336193" w:rsidRDefault="00336193" w:rsidP="00336193">
      <w:pPr>
        <w:bidi/>
        <w:jc w:val="both"/>
        <w:rPr>
          <w:rFonts w:cs="David" w:hint="cs"/>
          <w:rtl/>
        </w:rPr>
      </w:pPr>
      <w:r w:rsidRPr="00336193">
        <w:rPr>
          <w:rFonts w:cs="David" w:hint="cs"/>
          <w:u w:val="single"/>
          <w:rtl/>
        </w:rPr>
        <w:t>חיים אורון:</w:t>
      </w:r>
    </w:p>
    <w:p w14:paraId="7DFD2AD5" w14:textId="77777777" w:rsidR="00336193" w:rsidRPr="00336193" w:rsidRDefault="00336193" w:rsidP="00336193">
      <w:pPr>
        <w:bidi/>
        <w:jc w:val="both"/>
        <w:rPr>
          <w:rFonts w:cs="David" w:hint="cs"/>
          <w:rtl/>
        </w:rPr>
      </w:pPr>
    </w:p>
    <w:p w14:paraId="74611CDF" w14:textId="77777777" w:rsidR="00336193" w:rsidRPr="00336193" w:rsidRDefault="00336193" w:rsidP="00336193">
      <w:pPr>
        <w:bidi/>
        <w:jc w:val="both"/>
        <w:rPr>
          <w:rFonts w:cs="David" w:hint="cs"/>
          <w:rtl/>
        </w:rPr>
      </w:pPr>
      <w:r w:rsidRPr="00336193">
        <w:rPr>
          <w:rFonts w:cs="David" w:hint="cs"/>
          <w:rtl/>
        </w:rPr>
        <w:tab/>
        <w:t xml:space="preserve"> אין לי בעיה שתוציאו את הכנסת מהכלל הזה. בעצם פתחת פתח שמאפשר לכל אדם להמליץ על כל אדם לכל משרה.</w:t>
      </w:r>
    </w:p>
    <w:p w14:paraId="4C9D7BA4" w14:textId="77777777" w:rsidR="00336193" w:rsidRPr="00336193" w:rsidRDefault="00336193" w:rsidP="00336193">
      <w:pPr>
        <w:bidi/>
        <w:jc w:val="both"/>
        <w:rPr>
          <w:rFonts w:cs="David" w:hint="cs"/>
          <w:rtl/>
        </w:rPr>
      </w:pPr>
    </w:p>
    <w:p w14:paraId="509D1A52" w14:textId="77777777" w:rsidR="00336193" w:rsidRPr="00336193" w:rsidRDefault="00336193" w:rsidP="00336193">
      <w:pPr>
        <w:bidi/>
        <w:jc w:val="both"/>
        <w:rPr>
          <w:rFonts w:cs="David" w:hint="cs"/>
          <w:rtl/>
        </w:rPr>
      </w:pPr>
      <w:r w:rsidRPr="00336193">
        <w:rPr>
          <w:rFonts w:cs="David" w:hint="cs"/>
          <w:u w:val="single"/>
          <w:rtl/>
        </w:rPr>
        <w:t>ראובן ריבלין:</w:t>
      </w:r>
    </w:p>
    <w:p w14:paraId="36078A2A" w14:textId="77777777" w:rsidR="00336193" w:rsidRPr="00336193" w:rsidRDefault="00336193" w:rsidP="00336193">
      <w:pPr>
        <w:bidi/>
        <w:jc w:val="both"/>
        <w:rPr>
          <w:rFonts w:cs="David" w:hint="cs"/>
          <w:rtl/>
        </w:rPr>
      </w:pPr>
    </w:p>
    <w:p w14:paraId="5A4C46F2" w14:textId="77777777" w:rsidR="00336193" w:rsidRPr="00336193" w:rsidRDefault="00336193" w:rsidP="00336193">
      <w:pPr>
        <w:bidi/>
        <w:jc w:val="both"/>
        <w:rPr>
          <w:rFonts w:cs="David" w:hint="cs"/>
          <w:rtl/>
        </w:rPr>
      </w:pPr>
      <w:r w:rsidRPr="00336193">
        <w:rPr>
          <w:rFonts w:cs="David" w:hint="cs"/>
          <w:rtl/>
        </w:rPr>
        <w:tab/>
        <w:t xml:space="preserve"> האם נשיא בית המשפט העליון יכול להמליץ בפניך מי יהיה היועץ המשפטי של הכנסת?</w:t>
      </w:r>
    </w:p>
    <w:p w14:paraId="3B4A9C03" w14:textId="77777777" w:rsidR="00336193" w:rsidRPr="00336193" w:rsidRDefault="00336193" w:rsidP="00336193">
      <w:pPr>
        <w:bidi/>
        <w:jc w:val="both"/>
        <w:rPr>
          <w:rFonts w:cs="David" w:hint="cs"/>
          <w:rtl/>
        </w:rPr>
      </w:pPr>
    </w:p>
    <w:p w14:paraId="385000B9" w14:textId="77777777" w:rsidR="00336193" w:rsidRPr="00336193" w:rsidRDefault="00336193" w:rsidP="00336193">
      <w:pPr>
        <w:bidi/>
        <w:jc w:val="both"/>
        <w:rPr>
          <w:rFonts w:cs="David" w:hint="cs"/>
          <w:rtl/>
        </w:rPr>
      </w:pPr>
      <w:r w:rsidRPr="00336193">
        <w:rPr>
          <w:rFonts w:cs="David" w:hint="cs"/>
          <w:u w:val="single"/>
          <w:rtl/>
        </w:rPr>
        <w:t>חיים אורון:</w:t>
      </w:r>
    </w:p>
    <w:p w14:paraId="703886AE" w14:textId="77777777" w:rsidR="00336193" w:rsidRPr="00336193" w:rsidRDefault="00336193" w:rsidP="00336193">
      <w:pPr>
        <w:bidi/>
        <w:jc w:val="both"/>
        <w:rPr>
          <w:rFonts w:cs="David" w:hint="cs"/>
          <w:rtl/>
        </w:rPr>
      </w:pPr>
    </w:p>
    <w:p w14:paraId="4393BA5F" w14:textId="77777777" w:rsidR="00336193" w:rsidRPr="00336193" w:rsidRDefault="00336193" w:rsidP="00336193">
      <w:pPr>
        <w:bidi/>
        <w:jc w:val="both"/>
        <w:rPr>
          <w:rFonts w:cs="David" w:hint="cs"/>
          <w:rtl/>
        </w:rPr>
      </w:pPr>
      <w:r w:rsidRPr="00336193">
        <w:rPr>
          <w:rFonts w:cs="David" w:hint="cs"/>
          <w:rtl/>
        </w:rPr>
        <w:tab/>
        <w:t xml:space="preserve">אני מודה שעולם המושגים שלי וגם עולם הפחדים שלי הוא לא בוועדות למינוי שופטים. עולם הפחדים שלי הוא באין-סוף מכרזים וועדות קטנות. אני אדבר על הפרובינציה שלי </w:t>
      </w:r>
      <w:r w:rsidRPr="00336193">
        <w:rPr>
          <w:rFonts w:cs="David"/>
          <w:rtl/>
        </w:rPr>
        <w:t>–</w:t>
      </w:r>
      <w:r w:rsidRPr="00336193">
        <w:rPr>
          <w:rFonts w:cs="David" w:hint="cs"/>
          <w:rtl/>
        </w:rPr>
        <w:t xml:space="preserve"> על עיריית באר-שבע למשל. אני מניח שבהמלצה למנהל בית ספר בכסיפה יופיע חבר הכנסת חיים אורון, כי אני מכיר אותו. </w:t>
      </w:r>
    </w:p>
    <w:p w14:paraId="15619D6A" w14:textId="77777777" w:rsidR="00336193" w:rsidRPr="00336193" w:rsidRDefault="00336193" w:rsidP="00336193">
      <w:pPr>
        <w:bidi/>
        <w:jc w:val="both"/>
        <w:rPr>
          <w:rFonts w:cs="David" w:hint="cs"/>
          <w:rtl/>
        </w:rPr>
      </w:pPr>
    </w:p>
    <w:p w14:paraId="5CE0A93F" w14:textId="77777777" w:rsidR="00336193" w:rsidRPr="00336193" w:rsidRDefault="00336193" w:rsidP="00336193">
      <w:pPr>
        <w:bidi/>
        <w:jc w:val="both"/>
        <w:rPr>
          <w:rFonts w:cs="David" w:hint="cs"/>
          <w:rtl/>
        </w:rPr>
      </w:pPr>
      <w:r w:rsidRPr="00336193">
        <w:rPr>
          <w:rFonts w:cs="David" w:hint="cs"/>
          <w:u w:val="single"/>
          <w:rtl/>
        </w:rPr>
        <w:t>ראובן ריבלין:</w:t>
      </w:r>
    </w:p>
    <w:p w14:paraId="31C9C981" w14:textId="77777777" w:rsidR="00336193" w:rsidRPr="00336193" w:rsidRDefault="00336193" w:rsidP="00336193">
      <w:pPr>
        <w:bidi/>
        <w:jc w:val="both"/>
        <w:rPr>
          <w:rFonts w:cs="David" w:hint="cs"/>
          <w:rtl/>
        </w:rPr>
      </w:pPr>
    </w:p>
    <w:p w14:paraId="254417C2" w14:textId="77777777" w:rsidR="00336193" w:rsidRPr="00336193" w:rsidRDefault="00336193" w:rsidP="00336193">
      <w:pPr>
        <w:bidi/>
        <w:jc w:val="both"/>
        <w:rPr>
          <w:rFonts w:cs="David" w:hint="cs"/>
          <w:rtl/>
        </w:rPr>
      </w:pPr>
      <w:r w:rsidRPr="00336193">
        <w:rPr>
          <w:rFonts w:cs="David" w:hint="cs"/>
          <w:rtl/>
        </w:rPr>
        <w:tab/>
        <w:t xml:space="preserve"> מה שמותר לשופט בית משפט עליון מותר גם לך. </w:t>
      </w:r>
    </w:p>
    <w:p w14:paraId="4050224D" w14:textId="77777777" w:rsidR="00336193" w:rsidRPr="00336193" w:rsidRDefault="00336193" w:rsidP="00336193">
      <w:pPr>
        <w:bidi/>
        <w:jc w:val="both"/>
        <w:rPr>
          <w:rFonts w:cs="David" w:hint="cs"/>
          <w:rtl/>
        </w:rPr>
      </w:pPr>
    </w:p>
    <w:p w14:paraId="5D40BFFC" w14:textId="77777777" w:rsidR="00336193" w:rsidRPr="00336193" w:rsidRDefault="00336193" w:rsidP="00336193">
      <w:pPr>
        <w:bidi/>
        <w:jc w:val="both"/>
        <w:rPr>
          <w:rFonts w:cs="David" w:hint="cs"/>
          <w:rtl/>
        </w:rPr>
      </w:pPr>
      <w:r w:rsidRPr="00336193">
        <w:rPr>
          <w:rFonts w:cs="David" w:hint="cs"/>
          <w:u w:val="single"/>
          <w:rtl/>
        </w:rPr>
        <w:t>חיים אורון:</w:t>
      </w:r>
    </w:p>
    <w:p w14:paraId="1812027D" w14:textId="77777777" w:rsidR="00336193" w:rsidRPr="00336193" w:rsidRDefault="00336193" w:rsidP="00336193">
      <w:pPr>
        <w:bidi/>
        <w:jc w:val="both"/>
        <w:rPr>
          <w:rFonts w:cs="David" w:hint="cs"/>
          <w:rtl/>
        </w:rPr>
      </w:pPr>
    </w:p>
    <w:p w14:paraId="05F62405" w14:textId="77777777" w:rsidR="00336193" w:rsidRPr="00336193" w:rsidRDefault="00336193" w:rsidP="00336193">
      <w:pPr>
        <w:bidi/>
        <w:jc w:val="both"/>
        <w:rPr>
          <w:rFonts w:cs="David" w:hint="cs"/>
          <w:rtl/>
        </w:rPr>
      </w:pPr>
      <w:r w:rsidRPr="00336193">
        <w:rPr>
          <w:rFonts w:cs="David" w:hint="cs"/>
          <w:rtl/>
        </w:rPr>
        <w:tab/>
        <w:t xml:space="preserve"> אני מציע לצאת מהפינה הזאת של הוועדה לבחירת שופטים, יש עוד הרבה תחומים שבהם אנחנו נדרשים. חבר הכנסת ריבלין, אני יודע לאיזו פינה אתה דוחף אותי, ואני לא אכנס אליה.  אני יודע שבכל ועדה למינוי מנהל בית ספר בכסיפה, מכתב של חבר כנסת הוא בעל משמעות יותר מכל אזרח אחר בנגב. זה אולי שווה למפקד משטרת הנגב או אלוף פיקוד דרום, אם הם יחליטו להמליץ. לא במקרה אני נותן דוגמאות מהסוג הזה. אותו מועמד יכול להביא המלצה של שלושה חברי כנסת, שכולם מכירים אותו כי הם ישבו איתו פעמיים ושתו קפה. אתם לוקחים אותי ישר לדוגמה של בית המשפט העליון, שם כולם מפחדים ושם זה יותר מסוכן. אני חושב שחברי כנסת לא צריכים להמליץ דווקא בסוג משרות שאני הזכרתי. למשל, מחלקת חינוך של עיריית באר-שבע או מנהל מחלקת  ילדים </w:t>
      </w:r>
      <w:proofErr w:type="spellStart"/>
      <w:r w:rsidRPr="00336193">
        <w:rPr>
          <w:rFonts w:cs="David" w:hint="cs"/>
          <w:rtl/>
        </w:rPr>
        <w:t>בסורוקה</w:t>
      </w:r>
      <w:proofErr w:type="spellEnd"/>
      <w:r w:rsidRPr="00336193">
        <w:rPr>
          <w:rFonts w:cs="David" w:hint="cs"/>
          <w:rtl/>
        </w:rPr>
        <w:t>. אין עוד ממליצים מלבד אחד מ-120 חברי הכנסת?</w:t>
      </w:r>
    </w:p>
    <w:p w14:paraId="4ED0868B" w14:textId="77777777" w:rsidR="00336193" w:rsidRPr="00336193" w:rsidRDefault="00336193" w:rsidP="00336193">
      <w:pPr>
        <w:bidi/>
        <w:jc w:val="both"/>
        <w:rPr>
          <w:rFonts w:cs="David" w:hint="cs"/>
          <w:rtl/>
        </w:rPr>
      </w:pPr>
      <w:r>
        <w:rPr>
          <w:rFonts w:cs="David"/>
          <w:rtl/>
        </w:rPr>
        <w:br w:type="page"/>
      </w:r>
    </w:p>
    <w:p w14:paraId="30C65B36"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4A602DB" w14:textId="77777777" w:rsidR="00336193" w:rsidRPr="00336193" w:rsidRDefault="00336193" w:rsidP="00336193">
      <w:pPr>
        <w:bidi/>
        <w:jc w:val="both"/>
        <w:rPr>
          <w:rFonts w:cs="David" w:hint="cs"/>
          <w:u w:val="single"/>
          <w:rtl/>
        </w:rPr>
      </w:pPr>
    </w:p>
    <w:p w14:paraId="2FC8560A" w14:textId="77777777" w:rsidR="00336193" w:rsidRPr="00336193" w:rsidRDefault="00336193" w:rsidP="00336193">
      <w:pPr>
        <w:bidi/>
        <w:jc w:val="both"/>
        <w:rPr>
          <w:rFonts w:cs="David" w:hint="cs"/>
          <w:rtl/>
        </w:rPr>
      </w:pPr>
      <w:r w:rsidRPr="00336193">
        <w:rPr>
          <w:rFonts w:cs="David" w:hint="cs"/>
          <w:rtl/>
        </w:rPr>
        <w:tab/>
        <w:t xml:space="preserve">אפשר להציג את זה גם הפוך. ההצגה שלך טובה מבחינה רטורית בכיוון אחד, אבל לא פחות טובה גם ההצהרה שאומרת אם רק אותם 120 לא יכולים להמליץ בשום מקום, רק מכיוון שהם  נבחרו לכנסת. זה טוב ברמה הרטורית וגם זה טוב ברמה הרטורית. </w:t>
      </w:r>
    </w:p>
    <w:p w14:paraId="3399863D" w14:textId="77777777" w:rsidR="00336193" w:rsidRPr="00336193" w:rsidRDefault="00336193" w:rsidP="00336193">
      <w:pPr>
        <w:bidi/>
        <w:jc w:val="both"/>
        <w:rPr>
          <w:rFonts w:cs="David" w:hint="cs"/>
          <w:rtl/>
        </w:rPr>
      </w:pPr>
    </w:p>
    <w:p w14:paraId="23BFAC60" w14:textId="77777777" w:rsidR="00336193" w:rsidRPr="00336193" w:rsidRDefault="00336193" w:rsidP="00336193">
      <w:pPr>
        <w:bidi/>
        <w:jc w:val="both"/>
        <w:rPr>
          <w:rFonts w:cs="David" w:hint="cs"/>
          <w:rtl/>
        </w:rPr>
      </w:pPr>
      <w:r w:rsidRPr="00336193">
        <w:rPr>
          <w:rFonts w:cs="David" w:hint="cs"/>
          <w:u w:val="single"/>
          <w:rtl/>
        </w:rPr>
        <w:t>חיים אורון:</w:t>
      </w:r>
    </w:p>
    <w:p w14:paraId="0B44AD07" w14:textId="77777777" w:rsidR="00336193" w:rsidRPr="00336193" w:rsidRDefault="00336193" w:rsidP="00336193">
      <w:pPr>
        <w:bidi/>
        <w:jc w:val="both"/>
        <w:rPr>
          <w:rFonts w:cs="David" w:hint="cs"/>
          <w:rtl/>
        </w:rPr>
      </w:pPr>
    </w:p>
    <w:p w14:paraId="64AEAA53" w14:textId="77777777" w:rsidR="00336193" w:rsidRPr="00336193" w:rsidRDefault="00336193" w:rsidP="00336193">
      <w:pPr>
        <w:bidi/>
        <w:jc w:val="both"/>
        <w:rPr>
          <w:rFonts w:cs="David" w:hint="cs"/>
          <w:rtl/>
        </w:rPr>
      </w:pPr>
      <w:r w:rsidRPr="00336193">
        <w:rPr>
          <w:rFonts w:cs="David" w:hint="cs"/>
          <w:rtl/>
        </w:rPr>
        <w:tab/>
        <w:t xml:space="preserve"> אני חושב שחברותי בכנסת מטילה עליי שורה של מגבלות. </w:t>
      </w:r>
    </w:p>
    <w:p w14:paraId="1BC9289E" w14:textId="77777777" w:rsidR="00336193" w:rsidRPr="00336193" w:rsidRDefault="00336193" w:rsidP="00336193">
      <w:pPr>
        <w:bidi/>
        <w:jc w:val="both"/>
        <w:rPr>
          <w:rFonts w:cs="David" w:hint="cs"/>
          <w:rtl/>
        </w:rPr>
      </w:pPr>
    </w:p>
    <w:p w14:paraId="0F27EF8C" w14:textId="77777777" w:rsidR="00336193" w:rsidRPr="00336193" w:rsidRDefault="00336193" w:rsidP="00336193">
      <w:pPr>
        <w:bidi/>
        <w:jc w:val="both"/>
        <w:rPr>
          <w:rFonts w:cs="David" w:hint="cs"/>
          <w:rtl/>
        </w:rPr>
      </w:pPr>
      <w:r w:rsidRPr="00336193">
        <w:rPr>
          <w:rFonts w:cs="David" w:hint="cs"/>
          <w:u w:val="single"/>
          <w:rtl/>
        </w:rPr>
        <w:t>ראובן ריבלין:</w:t>
      </w:r>
    </w:p>
    <w:p w14:paraId="0A1D7F8A" w14:textId="77777777" w:rsidR="00336193" w:rsidRPr="00336193" w:rsidRDefault="00336193" w:rsidP="00336193">
      <w:pPr>
        <w:bidi/>
        <w:jc w:val="both"/>
        <w:rPr>
          <w:rFonts w:cs="David" w:hint="cs"/>
          <w:rtl/>
        </w:rPr>
      </w:pPr>
    </w:p>
    <w:p w14:paraId="28B29505" w14:textId="77777777" w:rsidR="00336193" w:rsidRPr="00336193" w:rsidRDefault="00336193" w:rsidP="00336193">
      <w:pPr>
        <w:bidi/>
        <w:jc w:val="both"/>
        <w:rPr>
          <w:rFonts w:cs="David" w:hint="cs"/>
          <w:rtl/>
        </w:rPr>
      </w:pPr>
      <w:r w:rsidRPr="00336193">
        <w:rPr>
          <w:rFonts w:cs="David" w:hint="cs"/>
          <w:rtl/>
        </w:rPr>
        <w:tab/>
        <w:t>אם חבר הכנסת נותן המלצה מתוך ידיעה והיכרות אישית רלוונטית לנושא, אין עליו איזושהי מגבלה.  אם יבוא ליושב ראש ועדת האתיקה אחד ממשפחה אחרת בכפר ויגיש תלונה על חבר הכנסת שהמליץ בלי שהוא הכיר את האדם, חבר הכנסת יצטרך לתת מענה ותשובה. פה קובעים את העבירות האתיות שמתייחסות לחבר הכנסת ולא לאותו איש שביקש ממנו, כי החובה היא על חבר הכנסת לשמור.</w:t>
      </w:r>
    </w:p>
    <w:p w14:paraId="660BAA05" w14:textId="77777777" w:rsidR="00336193" w:rsidRPr="00336193" w:rsidRDefault="00336193" w:rsidP="00336193">
      <w:pPr>
        <w:bidi/>
        <w:jc w:val="both"/>
        <w:rPr>
          <w:rFonts w:cs="David" w:hint="cs"/>
          <w:rtl/>
        </w:rPr>
      </w:pPr>
    </w:p>
    <w:p w14:paraId="68866D69" w14:textId="77777777" w:rsidR="00336193" w:rsidRPr="00336193" w:rsidRDefault="00336193" w:rsidP="00336193">
      <w:pPr>
        <w:bidi/>
        <w:jc w:val="both"/>
        <w:rPr>
          <w:rFonts w:cs="David" w:hint="cs"/>
          <w:rtl/>
        </w:rPr>
      </w:pPr>
      <w:r w:rsidRPr="00336193">
        <w:rPr>
          <w:rFonts w:cs="David" w:hint="cs"/>
          <w:u w:val="single"/>
          <w:rtl/>
        </w:rPr>
        <w:t>חיים אורון:</w:t>
      </w:r>
    </w:p>
    <w:p w14:paraId="08204F0E" w14:textId="77777777" w:rsidR="00336193" w:rsidRPr="00336193" w:rsidRDefault="00336193" w:rsidP="00336193">
      <w:pPr>
        <w:bidi/>
        <w:jc w:val="both"/>
        <w:rPr>
          <w:rFonts w:cs="David" w:hint="cs"/>
          <w:rtl/>
        </w:rPr>
      </w:pPr>
    </w:p>
    <w:p w14:paraId="5A8593DE" w14:textId="77777777" w:rsidR="00336193" w:rsidRPr="00336193" w:rsidRDefault="00336193" w:rsidP="00336193">
      <w:pPr>
        <w:bidi/>
        <w:jc w:val="both"/>
        <w:rPr>
          <w:rFonts w:cs="David" w:hint="cs"/>
          <w:rtl/>
        </w:rPr>
      </w:pPr>
      <w:r w:rsidRPr="00336193">
        <w:rPr>
          <w:rFonts w:cs="David" w:hint="cs"/>
          <w:rtl/>
        </w:rPr>
        <w:tab/>
        <w:t xml:space="preserve"> המבחן שלי הוא אחר לגמרי. המבחן שלי בהקשר הזה אינו איך תחליט ועדת האתיקה. המבחן העיקרי שלי הוא מה רואים אותם 30 מועמדים נוספים לאותה משרה שיודעים שעל א' המליץ חבר כנסת ולא על ב'. אני חושב שהמגבלה הזאת </w:t>
      </w:r>
      <w:proofErr w:type="spellStart"/>
      <w:r w:rsidRPr="00336193">
        <w:rPr>
          <w:rFonts w:cs="David" w:hint="cs"/>
          <w:rtl/>
        </w:rPr>
        <w:t>היתה</w:t>
      </w:r>
      <w:proofErr w:type="spellEnd"/>
      <w:r w:rsidRPr="00336193">
        <w:rPr>
          <w:rFonts w:cs="David" w:hint="cs"/>
          <w:rtl/>
        </w:rPr>
        <w:t xml:space="preserve"> צריכה להיות מוטלת על עצמנו שלא מכוח.</w:t>
      </w:r>
    </w:p>
    <w:p w14:paraId="518685F0" w14:textId="77777777" w:rsidR="00336193" w:rsidRPr="00336193" w:rsidRDefault="00336193" w:rsidP="00336193">
      <w:pPr>
        <w:bidi/>
        <w:jc w:val="both"/>
        <w:rPr>
          <w:rFonts w:cs="David" w:hint="cs"/>
          <w:rtl/>
        </w:rPr>
      </w:pPr>
    </w:p>
    <w:p w14:paraId="30CD1D4F"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7EA205D" w14:textId="77777777" w:rsidR="00336193" w:rsidRPr="00336193" w:rsidRDefault="00336193" w:rsidP="00336193">
      <w:pPr>
        <w:bidi/>
        <w:jc w:val="both"/>
        <w:rPr>
          <w:rFonts w:cs="David" w:hint="cs"/>
          <w:u w:val="single"/>
          <w:rtl/>
        </w:rPr>
      </w:pPr>
    </w:p>
    <w:p w14:paraId="7BE86041" w14:textId="77777777" w:rsidR="00336193" w:rsidRPr="00336193" w:rsidRDefault="00336193" w:rsidP="00336193">
      <w:pPr>
        <w:bidi/>
        <w:jc w:val="both"/>
        <w:rPr>
          <w:rFonts w:cs="David" w:hint="cs"/>
          <w:rtl/>
        </w:rPr>
      </w:pPr>
      <w:r w:rsidRPr="00336193">
        <w:rPr>
          <w:rFonts w:cs="David" w:hint="cs"/>
          <w:rtl/>
        </w:rPr>
        <w:tab/>
        <w:t xml:space="preserve">אם ההנחיה הזאת תהיה קבועה כאן, המצב שלי בחיים יהיה הרבה יותר טוב. </w:t>
      </w:r>
    </w:p>
    <w:p w14:paraId="1CC1A0F7" w14:textId="77777777" w:rsidR="00336193" w:rsidRPr="00336193" w:rsidRDefault="00336193" w:rsidP="00336193">
      <w:pPr>
        <w:bidi/>
        <w:jc w:val="both"/>
        <w:rPr>
          <w:rFonts w:cs="David" w:hint="cs"/>
          <w:rtl/>
        </w:rPr>
      </w:pPr>
    </w:p>
    <w:p w14:paraId="4B48E73E" w14:textId="77777777" w:rsidR="00336193" w:rsidRPr="00336193" w:rsidRDefault="00336193" w:rsidP="00336193">
      <w:pPr>
        <w:bidi/>
        <w:jc w:val="both"/>
        <w:rPr>
          <w:rFonts w:cs="David" w:hint="cs"/>
          <w:rtl/>
        </w:rPr>
      </w:pPr>
      <w:proofErr w:type="spellStart"/>
      <w:r w:rsidRPr="00336193">
        <w:rPr>
          <w:rFonts w:cs="David" w:hint="cs"/>
          <w:u w:val="single"/>
          <w:rtl/>
        </w:rPr>
        <w:t>אסתרינה</w:t>
      </w:r>
      <w:proofErr w:type="spellEnd"/>
      <w:r w:rsidRPr="00336193">
        <w:rPr>
          <w:rFonts w:cs="David" w:hint="cs"/>
          <w:u w:val="single"/>
          <w:rtl/>
        </w:rPr>
        <w:t xml:space="preserve"> </w:t>
      </w:r>
      <w:proofErr w:type="spellStart"/>
      <w:r w:rsidRPr="00336193">
        <w:rPr>
          <w:rFonts w:cs="David" w:hint="cs"/>
          <w:u w:val="single"/>
          <w:rtl/>
        </w:rPr>
        <w:t>טרטמן</w:t>
      </w:r>
      <w:proofErr w:type="spellEnd"/>
      <w:r w:rsidRPr="00336193">
        <w:rPr>
          <w:rFonts w:cs="David" w:hint="cs"/>
          <w:u w:val="single"/>
          <w:rtl/>
        </w:rPr>
        <w:t>:</w:t>
      </w:r>
    </w:p>
    <w:p w14:paraId="46DC0240" w14:textId="77777777" w:rsidR="00336193" w:rsidRPr="00336193" w:rsidRDefault="00336193" w:rsidP="00336193">
      <w:pPr>
        <w:bidi/>
        <w:jc w:val="both"/>
        <w:rPr>
          <w:rFonts w:cs="David" w:hint="cs"/>
          <w:rtl/>
        </w:rPr>
      </w:pPr>
    </w:p>
    <w:p w14:paraId="014F2B18" w14:textId="77777777" w:rsidR="00336193" w:rsidRPr="00336193" w:rsidRDefault="00336193" w:rsidP="00336193">
      <w:pPr>
        <w:bidi/>
        <w:jc w:val="both"/>
        <w:rPr>
          <w:rFonts w:cs="David" w:hint="cs"/>
          <w:rtl/>
        </w:rPr>
      </w:pPr>
      <w:r w:rsidRPr="00336193">
        <w:rPr>
          <w:rFonts w:cs="David" w:hint="cs"/>
          <w:rtl/>
        </w:rPr>
        <w:tab/>
        <w:t xml:space="preserve"> תראו מה עשינו לבנקאים שקבענו להם שאסור להם לחתום על ערבות בנקאית. זה פתר להם בעיה קשה מאוד. </w:t>
      </w:r>
    </w:p>
    <w:p w14:paraId="5534E307" w14:textId="77777777" w:rsidR="00336193" w:rsidRPr="00336193" w:rsidRDefault="00336193" w:rsidP="00336193">
      <w:pPr>
        <w:bidi/>
        <w:jc w:val="both"/>
        <w:rPr>
          <w:rFonts w:cs="David" w:hint="cs"/>
          <w:rtl/>
        </w:rPr>
      </w:pPr>
    </w:p>
    <w:p w14:paraId="68F65CEE" w14:textId="77777777" w:rsidR="00336193" w:rsidRPr="00336193" w:rsidRDefault="00336193" w:rsidP="00336193">
      <w:pPr>
        <w:bidi/>
        <w:jc w:val="both"/>
        <w:rPr>
          <w:rFonts w:cs="David" w:hint="cs"/>
          <w:rtl/>
        </w:rPr>
      </w:pPr>
      <w:r w:rsidRPr="00336193">
        <w:rPr>
          <w:rFonts w:cs="David" w:hint="cs"/>
          <w:u w:val="single"/>
          <w:rtl/>
        </w:rPr>
        <w:t>ראובן ריבלין:</w:t>
      </w:r>
    </w:p>
    <w:p w14:paraId="4E581683" w14:textId="77777777" w:rsidR="00336193" w:rsidRPr="00336193" w:rsidRDefault="00336193" w:rsidP="00336193">
      <w:pPr>
        <w:bidi/>
        <w:jc w:val="both"/>
        <w:rPr>
          <w:rFonts w:cs="David" w:hint="cs"/>
          <w:rtl/>
        </w:rPr>
      </w:pPr>
    </w:p>
    <w:p w14:paraId="246489B1" w14:textId="77777777" w:rsidR="00336193" w:rsidRPr="00336193" w:rsidRDefault="00336193" w:rsidP="00336193">
      <w:pPr>
        <w:bidi/>
        <w:jc w:val="both"/>
        <w:rPr>
          <w:rFonts w:cs="David" w:hint="cs"/>
          <w:rtl/>
        </w:rPr>
      </w:pPr>
      <w:r w:rsidRPr="00336193">
        <w:rPr>
          <w:rFonts w:cs="David" w:hint="cs"/>
          <w:rtl/>
        </w:rPr>
        <w:tab/>
        <w:t xml:space="preserve"> נניח שעבדתי בצבא במשך שלושים שנה יחד עם </w:t>
      </w:r>
      <w:proofErr w:type="spellStart"/>
      <w:r w:rsidRPr="00336193">
        <w:rPr>
          <w:rFonts w:cs="David" w:hint="cs"/>
          <w:rtl/>
        </w:rPr>
        <w:t>עמירה</w:t>
      </w:r>
      <w:proofErr w:type="spellEnd"/>
      <w:r w:rsidRPr="00336193">
        <w:rPr>
          <w:rFonts w:cs="David" w:hint="cs"/>
          <w:rtl/>
        </w:rPr>
        <w:t xml:space="preserve"> </w:t>
      </w:r>
      <w:proofErr w:type="spellStart"/>
      <w:r w:rsidRPr="00336193">
        <w:rPr>
          <w:rFonts w:cs="David" w:hint="cs"/>
          <w:rtl/>
        </w:rPr>
        <w:t>דותן</w:t>
      </w:r>
      <w:proofErr w:type="spellEnd"/>
      <w:r w:rsidRPr="00336193">
        <w:rPr>
          <w:rFonts w:cs="David" w:hint="cs"/>
          <w:rtl/>
        </w:rPr>
        <w:t xml:space="preserve">  ואני מכיר את סגולותיה כאדם, כמפקד, כבעל מקצוע. היא באה אליי ואומרת שלא הרבה אנשים מכירים אותה כפי שאני מכיר אותה, מה גם שיש לי שם טוב </w:t>
      </w:r>
      <w:r w:rsidRPr="00336193">
        <w:rPr>
          <w:rFonts w:cs="David"/>
          <w:rtl/>
        </w:rPr>
        <w:t>–</w:t>
      </w:r>
      <w:r w:rsidRPr="00336193">
        <w:rPr>
          <w:rFonts w:cs="David" w:hint="cs"/>
          <w:rtl/>
        </w:rPr>
        <w:t xml:space="preserve"> הרי למה מבקשים מאיתנו את ההמלצה - - - </w:t>
      </w:r>
    </w:p>
    <w:p w14:paraId="40030692" w14:textId="77777777" w:rsidR="00336193" w:rsidRPr="00336193" w:rsidRDefault="00336193" w:rsidP="00336193">
      <w:pPr>
        <w:bidi/>
        <w:jc w:val="both"/>
        <w:rPr>
          <w:rFonts w:cs="David" w:hint="cs"/>
          <w:rtl/>
        </w:rPr>
      </w:pPr>
    </w:p>
    <w:p w14:paraId="4F1FDC84" w14:textId="77777777" w:rsidR="00336193" w:rsidRPr="00336193" w:rsidRDefault="00336193" w:rsidP="00336193">
      <w:pPr>
        <w:bidi/>
        <w:jc w:val="both"/>
        <w:rPr>
          <w:rFonts w:cs="David" w:hint="cs"/>
          <w:rtl/>
        </w:rPr>
      </w:pPr>
      <w:r w:rsidRPr="00336193">
        <w:rPr>
          <w:rFonts w:cs="David" w:hint="cs"/>
          <w:u w:val="single"/>
          <w:rtl/>
        </w:rPr>
        <w:t>חיים אורון:</w:t>
      </w:r>
    </w:p>
    <w:p w14:paraId="145B86C0" w14:textId="77777777" w:rsidR="00336193" w:rsidRPr="00336193" w:rsidRDefault="00336193" w:rsidP="00336193">
      <w:pPr>
        <w:bidi/>
        <w:jc w:val="both"/>
        <w:rPr>
          <w:rFonts w:cs="David" w:hint="cs"/>
          <w:rtl/>
        </w:rPr>
      </w:pPr>
    </w:p>
    <w:p w14:paraId="164D4294" w14:textId="77777777" w:rsidR="00336193" w:rsidRPr="00336193" w:rsidRDefault="00336193" w:rsidP="00336193">
      <w:pPr>
        <w:bidi/>
        <w:jc w:val="both"/>
        <w:rPr>
          <w:rFonts w:cs="David" w:hint="cs"/>
          <w:rtl/>
        </w:rPr>
      </w:pPr>
      <w:r w:rsidRPr="00336193">
        <w:rPr>
          <w:rFonts w:cs="David" w:hint="cs"/>
          <w:rtl/>
        </w:rPr>
        <w:tab/>
        <w:t xml:space="preserve"> כי אתה חבר כנסת. </w:t>
      </w:r>
    </w:p>
    <w:p w14:paraId="2CFFDE8A" w14:textId="77777777" w:rsidR="00336193" w:rsidRPr="00336193" w:rsidRDefault="00336193" w:rsidP="00336193">
      <w:pPr>
        <w:bidi/>
        <w:jc w:val="both"/>
        <w:rPr>
          <w:rFonts w:cs="David" w:hint="cs"/>
          <w:rtl/>
        </w:rPr>
      </w:pPr>
    </w:p>
    <w:p w14:paraId="6F092581" w14:textId="77777777" w:rsidR="00336193" w:rsidRPr="00336193" w:rsidRDefault="00336193" w:rsidP="00336193">
      <w:pPr>
        <w:bidi/>
        <w:jc w:val="both"/>
        <w:rPr>
          <w:rFonts w:cs="David" w:hint="cs"/>
          <w:rtl/>
        </w:rPr>
      </w:pPr>
      <w:r w:rsidRPr="00336193">
        <w:rPr>
          <w:rFonts w:cs="David" w:hint="cs"/>
          <w:u w:val="single"/>
          <w:rtl/>
        </w:rPr>
        <w:t>ראובן ריבלין:</w:t>
      </w:r>
    </w:p>
    <w:p w14:paraId="4CF0A9BE" w14:textId="77777777" w:rsidR="00336193" w:rsidRPr="00336193" w:rsidRDefault="00336193" w:rsidP="00336193">
      <w:pPr>
        <w:bidi/>
        <w:jc w:val="both"/>
        <w:rPr>
          <w:rFonts w:cs="David" w:hint="cs"/>
          <w:rtl/>
        </w:rPr>
      </w:pPr>
    </w:p>
    <w:p w14:paraId="47ACBCCF" w14:textId="77777777" w:rsidR="00336193" w:rsidRPr="00336193" w:rsidRDefault="00336193" w:rsidP="00336193">
      <w:pPr>
        <w:bidi/>
        <w:jc w:val="both"/>
        <w:rPr>
          <w:rFonts w:cs="David" w:hint="cs"/>
          <w:rtl/>
        </w:rPr>
      </w:pPr>
      <w:r w:rsidRPr="00336193">
        <w:rPr>
          <w:rFonts w:cs="David" w:hint="cs"/>
          <w:rtl/>
        </w:rPr>
        <w:tab/>
        <w:t xml:space="preserve"> נכון. קוד האתי מתייחס לחבר הכנסת, כלומר מוטלת עליו חובה. </w:t>
      </w:r>
    </w:p>
    <w:p w14:paraId="48D4226C" w14:textId="77777777" w:rsidR="00336193" w:rsidRPr="00336193" w:rsidRDefault="00336193" w:rsidP="00336193">
      <w:pPr>
        <w:bidi/>
        <w:jc w:val="both"/>
        <w:rPr>
          <w:rFonts w:cs="David" w:hint="cs"/>
          <w:rtl/>
        </w:rPr>
      </w:pPr>
    </w:p>
    <w:p w14:paraId="0D395F2E" w14:textId="77777777" w:rsidR="00336193" w:rsidRPr="00336193" w:rsidRDefault="00336193" w:rsidP="00336193">
      <w:pPr>
        <w:bidi/>
        <w:jc w:val="both"/>
        <w:rPr>
          <w:rFonts w:cs="David" w:hint="cs"/>
          <w:rtl/>
        </w:rPr>
      </w:pPr>
      <w:r w:rsidRPr="00336193">
        <w:rPr>
          <w:rFonts w:cs="David" w:hint="cs"/>
          <w:u w:val="single"/>
          <w:rtl/>
        </w:rPr>
        <w:t>היו"ר גדעון סער:</w:t>
      </w:r>
    </w:p>
    <w:p w14:paraId="6D05284C" w14:textId="77777777" w:rsidR="00336193" w:rsidRPr="00336193" w:rsidRDefault="00336193" w:rsidP="00336193">
      <w:pPr>
        <w:bidi/>
        <w:jc w:val="both"/>
        <w:rPr>
          <w:rFonts w:cs="David" w:hint="cs"/>
          <w:rtl/>
        </w:rPr>
      </w:pPr>
    </w:p>
    <w:p w14:paraId="79E7DB79" w14:textId="77777777" w:rsidR="00336193" w:rsidRPr="00336193" w:rsidRDefault="00336193" w:rsidP="00336193">
      <w:pPr>
        <w:bidi/>
        <w:jc w:val="both"/>
        <w:rPr>
          <w:rFonts w:cs="David" w:hint="cs"/>
          <w:rtl/>
        </w:rPr>
      </w:pPr>
      <w:r w:rsidRPr="00336193">
        <w:rPr>
          <w:rFonts w:cs="David" w:hint="cs"/>
          <w:rtl/>
        </w:rPr>
        <w:tab/>
        <w:t xml:space="preserve"> מדוע יושב חבר הכנסת בוועדה למינוי שופטים?</w:t>
      </w:r>
    </w:p>
    <w:p w14:paraId="4EDBB880" w14:textId="77777777" w:rsidR="00336193" w:rsidRPr="00336193" w:rsidRDefault="00336193" w:rsidP="00336193">
      <w:pPr>
        <w:bidi/>
        <w:jc w:val="both"/>
        <w:rPr>
          <w:rFonts w:cs="David" w:hint="cs"/>
          <w:rtl/>
        </w:rPr>
      </w:pPr>
    </w:p>
    <w:p w14:paraId="5E41F6F7" w14:textId="77777777" w:rsidR="00336193" w:rsidRPr="00336193" w:rsidRDefault="00336193" w:rsidP="00336193">
      <w:pPr>
        <w:bidi/>
        <w:jc w:val="both"/>
        <w:rPr>
          <w:rFonts w:cs="David" w:hint="cs"/>
          <w:rtl/>
        </w:rPr>
      </w:pPr>
      <w:r w:rsidRPr="00336193">
        <w:rPr>
          <w:rFonts w:cs="David" w:hint="cs"/>
          <w:u w:val="single"/>
          <w:rtl/>
        </w:rPr>
        <w:t>חיים אורון:</w:t>
      </w:r>
    </w:p>
    <w:p w14:paraId="23AC5439" w14:textId="77777777" w:rsidR="00336193" w:rsidRPr="00336193" w:rsidRDefault="00336193" w:rsidP="00336193">
      <w:pPr>
        <w:bidi/>
        <w:jc w:val="both"/>
        <w:rPr>
          <w:rFonts w:cs="David" w:hint="cs"/>
          <w:rtl/>
        </w:rPr>
      </w:pPr>
    </w:p>
    <w:p w14:paraId="2527D72A" w14:textId="77777777" w:rsidR="00336193" w:rsidRPr="00336193" w:rsidRDefault="00336193" w:rsidP="00336193">
      <w:pPr>
        <w:bidi/>
        <w:jc w:val="both"/>
        <w:rPr>
          <w:rFonts w:cs="David" w:hint="cs"/>
          <w:rtl/>
        </w:rPr>
      </w:pPr>
      <w:r w:rsidRPr="00336193">
        <w:rPr>
          <w:rFonts w:cs="David" w:hint="cs"/>
          <w:rtl/>
        </w:rPr>
        <w:tab/>
        <w:t>עקב תפקידו.</w:t>
      </w:r>
    </w:p>
    <w:p w14:paraId="0476328A" w14:textId="77777777" w:rsidR="00336193" w:rsidRPr="00336193" w:rsidRDefault="00336193" w:rsidP="00336193">
      <w:pPr>
        <w:bidi/>
        <w:jc w:val="both"/>
        <w:rPr>
          <w:rFonts w:cs="David" w:hint="cs"/>
          <w:rtl/>
        </w:rPr>
      </w:pPr>
      <w:r>
        <w:rPr>
          <w:rFonts w:cs="David"/>
          <w:rtl/>
        </w:rPr>
        <w:br w:type="page"/>
      </w:r>
    </w:p>
    <w:p w14:paraId="457D8829"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7BDD774A" w14:textId="77777777" w:rsidR="00336193" w:rsidRPr="00336193" w:rsidRDefault="00336193" w:rsidP="00336193">
      <w:pPr>
        <w:bidi/>
        <w:jc w:val="both"/>
        <w:rPr>
          <w:rFonts w:cs="David" w:hint="cs"/>
          <w:u w:val="single"/>
          <w:rtl/>
        </w:rPr>
      </w:pPr>
    </w:p>
    <w:p w14:paraId="7A364F62" w14:textId="77777777" w:rsidR="00336193" w:rsidRPr="00336193" w:rsidRDefault="00336193" w:rsidP="00336193">
      <w:pPr>
        <w:bidi/>
        <w:jc w:val="both"/>
        <w:rPr>
          <w:rFonts w:cs="David" w:hint="cs"/>
          <w:rtl/>
        </w:rPr>
      </w:pPr>
      <w:r w:rsidRPr="00336193">
        <w:rPr>
          <w:rFonts w:cs="David" w:hint="cs"/>
          <w:rtl/>
        </w:rPr>
        <w:tab/>
        <w:t xml:space="preserve">כי זה נתפס כדבר לגיטימי, כנציג של זרוע מסוימת, פוליטית.  אני לא שלם עם הנוסח המוצע כאן ואני לא מתעקש על הנוסח שאני הצעתי. יכול להיות שאפשר להגיע למשהו שהוא יותר </w:t>
      </w:r>
      <w:proofErr w:type="spellStart"/>
      <w:r w:rsidRPr="00336193">
        <w:rPr>
          <w:rFonts w:cs="David" w:hint="cs"/>
          <w:rtl/>
        </w:rPr>
        <w:t>מודולרי</w:t>
      </w:r>
      <w:proofErr w:type="spellEnd"/>
      <w:r w:rsidRPr="00336193">
        <w:rPr>
          <w:rFonts w:cs="David" w:hint="cs"/>
          <w:rtl/>
        </w:rPr>
        <w:t xml:space="preserve">, למשהו שהוא לא כל משרה ברשות ציבורית, כי משרה ברשות ציבורית זה כל דבר. זה דבר בלתי סביר וקיצוני. הליך של מכרז זה דבר אחד ויש הליכים שזה לגיטימי שחברי כנסת יביעו דעה. יש נציג של הכנסת </w:t>
      </w:r>
      <w:r w:rsidRPr="00336193">
        <w:rPr>
          <w:rFonts w:cs="David"/>
          <w:rtl/>
        </w:rPr>
        <w:t>–</w:t>
      </w:r>
      <w:r w:rsidRPr="00336193">
        <w:rPr>
          <w:rFonts w:cs="David" w:hint="cs"/>
          <w:rtl/>
        </w:rPr>
        <w:t xml:space="preserve"> גם אני הייתי כזה </w:t>
      </w:r>
      <w:r w:rsidRPr="00336193">
        <w:rPr>
          <w:rFonts w:cs="David"/>
          <w:rtl/>
        </w:rPr>
        <w:t>–</w:t>
      </w:r>
      <w:r w:rsidRPr="00336193">
        <w:rPr>
          <w:rFonts w:cs="David" w:hint="cs"/>
          <w:rtl/>
        </w:rPr>
        <w:t xml:space="preserve"> בוועדה למינוי היועץ המשפטי לממשלה. זה מינוי אדם למשרה ברשות ציבורית </w:t>
      </w:r>
      <w:r w:rsidRPr="00336193">
        <w:rPr>
          <w:rFonts w:cs="David"/>
          <w:rtl/>
        </w:rPr>
        <w:t>–</w:t>
      </w:r>
      <w:r w:rsidRPr="00336193">
        <w:rPr>
          <w:rFonts w:cs="David" w:hint="cs"/>
          <w:rtl/>
        </w:rPr>
        <w:t xml:space="preserve"> האם מותר לחבר הכנסת ריבלין להמליץ לי על אדם מסוים שהוא חושב שהוא מתאים או שהוא יכול לעשות את זה רק בכתב בתנאי שיש לו איתו קשר עבודה אישי. </w:t>
      </w:r>
    </w:p>
    <w:p w14:paraId="10906C66" w14:textId="77777777" w:rsidR="00336193" w:rsidRPr="00336193" w:rsidRDefault="00336193" w:rsidP="00336193">
      <w:pPr>
        <w:bidi/>
        <w:jc w:val="both"/>
        <w:rPr>
          <w:rFonts w:cs="David" w:hint="cs"/>
          <w:rtl/>
        </w:rPr>
      </w:pPr>
    </w:p>
    <w:p w14:paraId="0F9B3A08" w14:textId="77777777" w:rsidR="00336193" w:rsidRPr="00336193" w:rsidRDefault="00336193" w:rsidP="00336193">
      <w:pPr>
        <w:bidi/>
        <w:jc w:val="both"/>
        <w:rPr>
          <w:rFonts w:cs="David" w:hint="cs"/>
          <w:rtl/>
        </w:rPr>
      </w:pPr>
      <w:r w:rsidRPr="00336193">
        <w:rPr>
          <w:rFonts w:cs="David" w:hint="cs"/>
          <w:u w:val="single"/>
          <w:rtl/>
        </w:rPr>
        <w:t>ראובן ריבלין:</w:t>
      </w:r>
    </w:p>
    <w:p w14:paraId="510E087E" w14:textId="77777777" w:rsidR="00336193" w:rsidRPr="00336193" w:rsidRDefault="00336193" w:rsidP="00336193">
      <w:pPr>
        <w:bidi/>
        <w:jc w:val="both"/>
        <w:rPr>
          <w:rFonts w:cs="David" w:hint="cs"/>
          <w:rtl/>
        </w:rPr>
      </w:pPr>
    </w:p>
    <w:p w14:paraId="22689D78" w14:textId="77777777" w:rsidR="00336193" w:rsidRPr="00336193" w:rsidRDefault="00336193" w:rsidP="00336193">
      <w:pPr>
        <w:bidi/>
        <w:jc w:val="both"/>
        <w:rPr>
          <w:rFonts w:cs="David" w:hint="cs"/>
          <w:rtl/>
        </w:rPr>
      </w:pPr>
      <w:r w:rsidRPr="00336193">
        <w:rPr>
          <w:rFonts w:cs="David" w:hint="cs"/>
          <w:rtl/>
        </w:rPr>
        <w:tab/>
        <w:t xml:space="preserve">יבוא חבר הכנסת סער אליי ויאמר שהוא יושב בראש ועדה מסוימת וישאל אותי איך </w:t>
      </w:r>
      <w:proofErr w:type="spellStart"/>
      <w:r w:rsidRPr="00336193">
        <w:rPr>
          <w:rFonts w:cs="David" w:hint="cs"/>
          <w:rtl/>
        </w:rPr>
        <w:t>עמירה</w:t>
      </w:r>
      <w:proofErr w:type="spellEnd"/>
      <w:r w:rsidRPr="00336193">
        <w:rPr>
          <w:rFonts w:cs="David" w:hint="cs"/>
          <w:rtl/>
        </w:rPr>
        <w:t xml:space="preserve"> </w:t>
      </w:r>
      <w:proofErr w:type="spellStart"/>
      <w:r w:rsidRPr="00336193">
        <w:rPr>
          <w:rFonts w:cs="David" w:hint="cs"/>
          <w:rtl/>
        </w:rPr>
        <w:t>דותן</w:t>
      </w:r>
      <w:proofErr w:type="spellEnd"/>
      <w:r w:rsidRPr="00336193">
        <w:rPr>
          <w:rFonts w:cs="David" w:hint="cs"/>
          <w:rtl/>
        </w:rPr>
        <w:t xml:space="preserve">. אני אומר לו בוודאי שאת </w:t>
      </w:r>
      <w:proofErr w:type="spellStart"/>
      <w:r w:rsidRPr="00336193">
        <w:rPr>
          <w:rFonts w:cs="David" w:hint="cs"/>
          <w:rtl/>
        </w:rPr>
        <w:t>עמירה</w:t>
      </w:r>
      <w:proofErr w:type="spellEnd"/>
      <w:r w:rsidRPr="00336193">
        <w:rPr>
          <w:rFonts w:cs="David" w:hint="cs"/>
          <w:rtl/>
        </w:rPr>
        <w:t xml:space="preserve"> </w:t>
      </w:r>
      <w:proofErr w:type="spellStart"/>
      <w:r w:rsidRPr="00336193">
        <w:rPr>
          <w:rFonts w:cs="David" w:hint="cs"/>
          <w:rtl/>
        </w:rPr>
        <w:t>דותן</w:t>
      </w:r>
      <w:proofErr w:type="spellEnd"/>
      <w:r w:rsidRPr="00336193">
        <w:rPr>
          <w:rFonts w:cs="David" w:hint="cs"/>
          <w:rtl/>
        </w:rPr>
        <w:t xml:space="preserve"> אני מכיר "רק" 35 שנה וכו'. האם באותו רגע שאדם שואל אותי זה מחייב אותי לומר שהתקנון אוסר עליי למסור לו פרטים שאני יודע?</w:t>
      </w:r>
    </w:p>
    <w:p w14:paraId="226DDA50" w14:textId="77777777" w:rsidR="00336193" w:rsidRPr="00336193" w:rsidRDefault="00336193" w:rsidP="00336193">
      <w:pPr>
        <w:bidi/>
        <w:jc w:val="both"/>
        <w:rPr>
          <w:rFonts w:cs="David" w:hint="cs"/>
          <w:rtl/>
        </w:rPr>
      </w:pPr>
    </w:p>
    <w:p w14:paraId="6B5D011B" w14:textId="77777777" w:rsidR="00336193" w:rsidRPr="00336193" w:rsidRDefault="00336193" w:rsidP="00336193">
      <w:pPr>
        <w:bidi/>
        <w:jc w:val="both"/>
        <w:rPr>
          <w:rFonts w:cs="David" w:hint="cs"/>
          <w:rtl/>
        </w:rPr>
      </w:pPr>
      <w:proofErr w:type="spellStart"/>
      <w:r w:rsidRPr="00336193">
        <w:rPr>
          <w:rFonts w:cs="David" w:hint="cs"/>
          <w:u w:val="single"/>
          <w:rtl/>
        </w:rPr>
        <w:t>אסתרינה</w:t>
      </w:r>
      <w:proofErr w:type="spellEnd"/>
      <w:r w:rsidRPr="00336193">
        <w:rPr>
          <w:rFonts w:cs="David" w:hint="cs"/>
          <w:u w:val="single"/>
          <w:rtl/>
        </w:rPr>
        <w:t xml:space="preserve"> </w:t>
      </w:r>
      <w:proofErr w:type="spellStart"/>
      <w:r w:rsidRPr="00336193">
        <w:rPr>
          <w:rFonts w:cs="David" w:hint="cs"/>
          <w:u w:val="single"/>
          <w:rtl/>
        </w:rPr>
        <w:t>טרטמן</w:t>
      </w:r>
      <w:proofErr w:type="spellEnd"/>
      <w:r w:rsidRPr="00336193">
        <w:rPr>
          <w:rFonts w:cs="David" w:hint="cs"/>
          <w:u w:val="single"/>
          <w:rtl/>
        </w:rPr>
        <w:t>:</w:t>
      </w:r>
    </w:p>
    <w:p w14:paraId="6A00650A" w14:textId="77777777" w:rsidR="00336193" w:rsidRPr="00336193" w:rsidRDefault="00336193" w:rsidP="00336193">
      <w:pPr>
        <w:bidi/>
        <w:jc w:val="both"/>
        <w:rPr>
          <w:rFonts w:cs="David" w:hint="cs"/>
          <w:rtl/>
        </w:rPr>
      </w:pPr>
    </w:p>
    <w:p w14:paraId="2C3110C4" w14:textId="77777777" w:rsidR="00336193" w:rsidRPr="00336193" w:rsidRDefault="00336193" w:rsidP="00336193">
      <w:pPr>
        <w:bidi/>
        <w:jc w:val="both"/>
        <w:rPr>
          <w:rFonts w:cs="David" w:hint="cs"/>
          <w:rtl/>
        </w:rPr>
      </w:pPr>
      <w:r w:rsidRPr="00336193">
        <w:rPr>
          <w:rFonts w:cs="David" w:hint="cs"/>
          <w:rtl/>
        </w:rPr>
        <w:tab/>
        <w:t xml:space="preserve"> אלא אם כן זה בכתב ועל בסיס היכרות ועבודה משותפת. </w:t>
      </w:r>
    </w:p>
    <w:p w14:paraId="715D0AC3" w14:textId="77777777" w:rsidR="00336193" w:rsidRPr="00336193" w:rsidRDefault="00336193" w:rsidP="00336193">
      <w:pPr>
        <w:bidi/>
        <w:jc w:val="both"/>
        <w:rPr>
          <w:rFonts w:cs="David" w:hint="cs"/>
          <w:rtl/>
        </w:rPr>
      </w:pPr>
    </w:p>
    <w:p w14:paraId="1972D9B2" w14:textId="77777777" w:rsidR="00336193" w:rsidRPr="00336193" w:rsidRDefault="00336193" w:rsidP="00336193">
      <w:pPr>
        <w:bidi/>
        <w:jc w:val="both"/>
        <w:rPr>
          <w:rFonts w:cs="David" w:hint="cs"/>
          <w:rtl/>
        </w:rPr>
      </w:pPr>
      <w:r w:rsidRPr="00336193">
        <w:rPr>
          <w:rFonts w:cs="David" w:hint="cs"/>
          <w:u w:val="single"/>
          <w:rtl/>
        </w:rPr>
        <w:t>חיים אורון:</w:t>
      </w:r>
    </w:p>
    <w:p w14:paraId="66164912" w14:textId="77777777" w:rsidR="00336193" w:rsidRPr="00336193" w:rsidRDefault="00336193" w:rsidP="00336193">
      <w:pPr>
        <w:bidi/>
        <w:jc w:val="both"/>
        <w:rPr>
          <w:rFonts w:cs="David" w:hint="cs"/>
          <w:rtl/>
        </w:rPr>
      </w:pPr>
    </w:p>
    <w:p w14:paraId="7FFE1559" w14:textId="77777777" w:rsidR="00336193" w:rsidRPr="00336193" w:rsidRDefault="00336193" w:rsidP="00336193">
      <w:pPr>
        <w:bidi/>
        <w:jc w:val="both"/>
        <w:rPr>
          <w:rFonts w:cs="David" w:hint="cs"/>
          <w:rtl/>
        </w:rPr>
      </w:pPr>
      <w:r w:rsidRPr="00336193">
        <w:rPr>
          <w:rFonts w:cs="David" w:hint="cs"/>
          <w:rtl/>
        </w:rPr>
        <w:tab/>
        <w:t xml:space="preserve"> אין לי בעיה עם זה. גדעון סער שעומד בראש אותה ועדה לא נבחר בגלל שהוא גדעון סער, אלא משום שהוא חבר הכנסת גדעון סער. במצב כזה אין לי בעיה שכל חבר כנסת ידבר אותו, כי בעצם הוא מייצג אותי שם. זה מצב לגמרי אחר ואף אחד לא יוכל לטעון כלפי ולשאול מדוע דיברתי על מישהו מסוים ולא על מישהו אחר. אני מחריג מקומות, כמו מינוי יועץ משפטי, מינוי שופטים ואפילו כל מוסדות הכנסת, כי לא תהיה טענה כלפיי אישית כי בחרו אותו חברי כנסת אחרים ומעמדי לא שונה ממעמדם.  </w:t>
      </w:r>
    </w:p>
    <w:p w14:paraId="5185E10E" w14:textId="77777777" w:rsidR="00336193" w:rsidRPr="00336193" w:rsidRDefault="00336193" w:rsidP="00336193">
      <w:pPr>
        <w:bidi/>
        <w:jc w:val="both"/>
        <w:rPr>
          <w:rFonts w:cs="David" w:hint="cs"/>
          <w:rtl/>
        </w:rPr>
      </w:pPr>
    </w:p>
    <w:p w14:paraId="1817BB51"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6179D51C" w14:textId="77777777" w:rsidR="00336193" w:rsidRPr="00336193" w:rsidRDefault="00336193" w:rsidP="00336193">
      <w:pPr>
        <w:bidi/>
        <w:jc w:val="both"/>
        <w:rPr>
          <w:rFonts w:cs="David" w:hint="cs"/>
          <w:u w:val="single"/>
          <w:rtl/>
        </w:rPr>
      </w:pPr>
    </w:p>
    <w:p w14:paraId="19F18657" w14:textId="77777777" w:rsidR="00336193" w:rsidRPr="00336193" w:rsidRDefault="00336193" w:rsidP="00336193">
      <w:pPr>
        <w:bidi/>
        <w:jc w:val="both"/>
        <w:rPr>
          <w:rFonts w:cs="David" w:hint="cs"/>
          <w:rtl/>
        </w:rPr>
      </w:pPr>
      <w:r w:rsidRPr="00336193">
        <w:rPr>
          <w:rFonts w:cs="David" w:hint="cs"/>
          <w:rtl/>
        </w:rPr>
        <w:tab/>
        <w:t xml:space="preserve">אני חושב כמוך.  חבר הכנסת אורון, השתכנעת בדבר מסוים שהוא חריג לכלל כפי שהוא מנוסח היום. אני מבקש מהלשכה המשפטית לחשוב על קטגוריות שבהן כן לגיטימי שחבר כנסת ימליץ, כמו משרת אמון. </w:t>
      </w:r>
    </w:p>
    <w:p w14:paraId="61BB720C" w14:textId="77777777" w:rsidR="00336193" w:rsidRPr="00336193" w:rsidRDefault="00336193" w:rsidP="00336193">
      <w:pPr>
        <w:bidi/>
        <w:jc w:val="both"/>
        <w:rPr>
          <w:rFonts w:cs="David" w:hint="cs"/>
          <w:rtl/>
        </w:rPr>
      </w:pPr>
    </w:p>
    <w:p w14:paraId="6F132A45" w14:textId="77777777" w:rsidR="00336193" w:rsidRPr="00336193" w:rsidRDefault="00336193" w:rsidP="00336193">
      <w:pPr>
        <w:bidi/>
        <w:jc w:val="both"/>
        <w:rPr>
          <w:rFonts w:cs="David" w:hint="cs"/>
          <w:rtl/>
        </w:rPr>
      </w:pPr>
      <w:r w:rsidRPr="00336193">
        <w:rPr>
          <w:rFonts w:cs="David" w:hint="cs"/>
          <w:u w:val="single"/>
          <w:rtl/>
        </w:rPr>
        <w:t>ראובן ריבלין:</w:t>
      </w:r>
    </w:p>
    <w:p w14:paraId="4D499931" w14:textId="77777777" w:rsidR="00336193" w:rsidRPr="00336193" w:rsidRDefault="00336193" w:rsidP="00336193">
      <w:pPr>
        <w:bidi/>
        <w:jc w:val="both"/>
        <w:rPr>
          <w:rFonts w:cs="David" w:hint="cs"/>
          <w:rtl/>
        </w:rPr>
      </w:pPr>
    </w:p>
    <w:p w14:paraId="1B86DE05" w14:textId="77777777" w:rsidR="00336193" w:rsidRPr="00336193" w:rsidRDefault="00336193" w:rsidP="00336193">
      <w:pPr>
        <w:bidi/>
        <w:jc w:val="both"/>
        <w:rPr>
          <w:rFonts w:cs="David" w:hint="cs"/>
          <w:rtl/>
        </w:rPr>
      </w:pPr>
      <w:r w:rsidRPr="00336193">
        <w:rPr>
          <w:rFonts w:cs="David" w:hint="cs"/>
          <w:rtl/>
        </w:rPr>
        <w:tab/>
        <w:t xml:space="preserve"> כמו למשל אם מותר לחבר כנסת להמליץ על מועמד לפרס ישראל. </w:t>
      </w:r>
    </w:p>
    <w:p w14:paraId="20002AE7" w14:textId="77777777" w:rsidR="00336193" w:rsidRPr="00336193" w:rsidRDefault="00336193" w:rsidP="00336193">
      <w:pPr>
        <w:bidi/>
        <w:jc w:val="both"/>
        <w:rPr>
          <w:rFonts w:cs="David" w:hint="cs"/>
          <w:rtl/>
        </w:rPr>
      </w:pPr>
    </w:p>
    <w:p w14:paraId="417AA587"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92CFC12" w14:textId="77777777" w:rsidR="00336193" w:rsidRPr="00336193" w:rsidRDefault="00336193" w:rsidP="00336193">
      <w:pPr>
        <w:bidi/>
        <w:jc w:val="both"/>
        <w:rPr>
          <w:rFonts w:cs="David" w:hint="cs"/>
          <w:u w:val="single"/>
          <w:rtl/>
        </w:rPr>
      </w:pPr>
    </w:p>
    <w:p w14:paraId="6DCEF1B6" w14:textId="77777777" w:rsidR="00336193" w:rsidRPr="00336193" w:rsidRDefault="00336193" w:rsidP="00336193">
      <w:pPr>
        <w:bidi/>
        <w:jc w:val="both"/>
        <w:rPr>
          <w:rFonts w:cs="David" w:hint="cs"/>
          <w:rtl/>
        </w:rPr>
      </w:pPr>
      <w:r w:rsidRPr="00336193">
        <w:rPr>
          <w:rFonts w:cs="David" w:hint="cs"/>
          <w:rtl/>
        </w:rPr>
        <w:tab/>
        <w:t xml:space="preserve">שם זה אנונימי לגמרי, היינו חברי הוועדה אינם יודעים מי המגיש. </w:t>
      </w:r>
    </w:p>
    <w:p w14:paraId="371BD5A5" w14:textId="77777777" w:rsidR="00336193" w:rsidRPr="00336193" w:rsidRDefault="00336193" w:rsidP="00336193">
      <w:pPr>
        <w:bidi/>
        <w:jc w:val="both"/>
        <w:rPr>
          <w:rFonts w:cs="David" w:hint="cs"/>
          <w:rtl/>
        </w:rPr>
      </w:pPr>
    </w:p>
    <w:p w14:paraId="41DFDE9A" w14:textId="77777777" w:rsidR="00336193" w:rsidRPr="00336193" w:rsidRDefault="00336193" w:rsidP="00336193">
      <w:pPr>
        <w:bidi/>
        <w:jc w:val="both"/>
        <w:rPr>
          <w:rFonts w:cs="David" w:hint="cs"/>
          <w:rtl/>
        </w:rPr>
      </w:pPr>
      <w:r w:rsidRPr="00336193">
        <w:rPr>
          <w:rFonts w:cs="David" w:hint="cs"/>
          <w:u w:val="single"/>
          <w:rtl/>
        </w:rPr>
        <w:t>ראובן ריבלין:</w:t>
      </w:r>
    </w:p>
    <w:p w14:paraId="446B949C" w14:textId="77777777" w:rsidR="00336193" w:rsidRPr="00336193" w:rsidRDefault="00336193" w:rsidP="00336193">
      <w:pPr>
        <w:bidi/>
        <w:jc w:val="both"/>
        <w:rPr>
          <w:rFonts w:cs="David" w:hint="cs"/>
          <w:rtl/>
        </w:rPr>
      </w:pPr>
    </w:p>
    <w:p w14:paraId="6E30F644" w14:textId="77777777" w:rsidR="00336193" w:rsidRPr="00336193" w:rsidRDefault="00336193" w:rsidP="00336193">
      <w:pPr>
        <w:bidi/>
        <w:jc w:val="both"/>
        <w:rPr>
          <w:rFonts w:cs="David" w:hint="cs"/>
          <w:rtl/>
        </w:rPr>
      </w:pPr>
      <w:r w:rsidRPr="00336193">
        <w:rPr>
          <w:rFonts w:cs="David" w:hint="cs"/>
          <w:rtl/>
        </w:rPr>
        <w:tab/>
        <w:t xml:space="preserve"> נניח שיש אשת שידור ותיקה שעוסקת בעם היהודי ומבקשת ממני להמליץ בפני הוועדה על מועמד לקבלת פרס ישראל. </w:t>
      </w:r>
    </w:p>
    <w:p w14:paraId="6764877C" w14:textId="77777777" w:rsidR="00336193" w:rsidRPr="00336193" w:rsidRDefault="00336193" w:rsidP="00336193">
      <w:pPr>
        <w:bidi/>
        <w:jc w:val="both"/>
        <w:rPr>
          <w:rFonts w:cs="David" w:hint="cs"/>
          <w:rtl/>
        </w:rPr>
      </w:pPr>
    </w:p>
    <w:p w14:paraId="16AE98C2"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432715DB" w14:textId="77777777" w:rsidR="00336193" w:rsidRPr="00336193" w:rsidRDefault="00336193" w:rsidP="00336193">
      <w:pPr>
        <w:bidi/>
        <w:jc w:val="both"/>
        <w:rPr>
          <w:rFonts w:cs="David" w:hint="cs"/>
          <w:rtl/>
        </w:rPr>
      </w:pPr>
    </w:p>
    <w:p w14:paraId="4D7E420F" w14:textId="77777777" w:rsidR="00336193" w:rsidRPr="00336193" w:rsidRDefault="00336193" w:rsidP="00336193">
      <w:pPr>
        <w:bidi/>
        <w:jc w:val="both"/>
        <w:rPr>
          <w:rFonts w:cs="David" w:hint="cs"/>
          <w:rtl/>
        </w:rPr>
      </w:pPr>
      <w:r w:rsidRPr="00336193">
        <w:rPr>
          <w:rFonts w:cs="David" w:hint="cs"/>
          <w:rtl/>
        </w:rPr>
        <w:tab/>
        <w:t xml:space="preserve"> אין עם זה בעיה, כי לא מדובר במינוי.</w:t>
      </w:r>
    </w:p>
    <w:p w14:paraId="7FB90892" w14:textId="77777777" w:rsidR="00336193" w:rsidRPr="00336193" w:rsidRDefault="00336193" w:rsidP="00336193">
      <w:pPr>
        <w:bidi/>
        <w:jc w:val="both"/>
        <w:rPr>
          <w:rFonts w:cs="David" w:hint="cs"/>
          <w:rtl/>
        </w:rPr>
      </w:pPr>
    </w:p>
    <w:p w14:paraId="788AC20C" w14:textId="77777777" w:rsidR="00336193" w:rsidRPr="00336193" w:rsidRDefault="00336193" w:rsidP="00336193">
      <w:pPr>
        <w:bidi/>
        <w:jc w:val="both"/>
        <w:rPr>
          <w:rFonts w:cs="David" w:hint="cs"/>
          <w:rtl/>
        </w:rPr>
      </w:pPr>
      <w:r w:rsidRPr="00336193">
        <w:rPr>
          <w:rFonts w:cs="David" w:hint="cs"/>
          <w:u w:val="single"/>
          <w:rtl/>
        </w:rPr>
        <w:t>ראובן ריבלין:</w:t>
      </w:r>
    </w:p>
    <w:p w14:paraId="7E432DAF" w14:textId="77777777" w:rsidR="00336193" w:rsidRPr="00336193" w:rsidRDefault="00336193" w:rsidP="00336193">
      <w:pPr>
        <w:bidi/>
        <w:jc w:val="both"/>
        <w:rPr>
          <w:rFonts w:cs="David" w:hint="cs"/>
          <w:rtl/>
        </w:rPr>
      </w:pPr>
    </w:p>
    <w:p w14:paraId="723C7EFE" w14:textId="77777777" w:rsidR="00336193" w:rsidRPr="00336193" w:rsidRDefault="00336193" w:rsidP="00336193">
      <w:pPr>
        <w:bidi/>
        <w:jc w:val="both"/>
        <w:rPr>
          <w:rFonts w:cs="David" w:hint="cs"/>
          <w:rtl/>
        </w:rPr>
      </w:pPr>
      <w:r w:rsidRPr="00336193">
        <w:rPr>
          <w:rFonts w:cs="David" w:hint="cs"/>
          <w:rtl/>
        </w:rPr>
        <w:tab/>
        <w:t xml:space="preserve"> אם נתתי המלצה בפני ועדה ציבורית אשר תפקידה לקבוע מי מגיע לו פרס ישראל  מבלי שהיה לי שמץ של היכרות, זו עבירה אתית. </w:t>
      </w:r>
    </w:p>
    <w:p w14:paraId="15E0D02F" w14:textId="77777777" w:rsidR="00336193" w:rsidRPr="00336193" w:rsidRDefault="00336193" w:rsidP="00336193">
      <w:pPr>
        <w:bidi/>
        <w:jc w:val="both"/>
        <w:rPr>
          <w:rFonts w:cs="David" w:hint="cs"/>
          <w:rtl/>
        </w:rPr>
      </w:pPr>
    </w:p>
    <w:p w14:paraId="6C9F62EE"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39A325B8" w14:textId="77777777" w:rsidR="00336193" w:rsidRPr="00336193" w:rsidRDefault="00336193" w:rsidP="00336193">
      <w:pPr>
        <w:bidi/>
        <w:jc w:val="both"/>
        <w:rPr>
          <w:rFonts w:cs="David" w:hint="cs"/>
          <w:u w:val="single"/>
          <w:rtl/>
        </w:rPr>
      </w:pPr>
    </w:p>
    <w:p w14:paraId="42EAD4FE" w14:textId="77777777" w:rsidR="00336193" w:rsidRPr="00336193" w:rsidRDefault="00336193" w:rsidP="00336193">
      <w:pPr>
        <w:bidi/>
        <w:jc w:val="both"/>
        <w:rPr>
          <w:rFonts w:cs="David" w:hint="cs"/>
          <w:rtl/>
        </w:rPr>
      </w:pPr>
      <w:r w:rsidRPr="00336193">
        <w:rPr>
          <w:rFonts w:cs="David" w:hint="cs"/>
          <w:rtl/>
        </w:rPr>
        <w:tab/>
        <w:t xml:space="preserve"> אני מבקש מהלשכה המשפטית לחשוב על קטגוריות שלגביהן הדין צריך להיות שונה. </w:t>
      </w:r>
    </w:p>
    <w:p w14:paraId="45F9E33F" w14:textId="77777777" w:rsidR="00336193" w:rsidRPr="00336193" w:rsidRDefault="00336193" w:rsidP="00336193">
      <w:pPr>
        <w:bidi/>
        <w:jc w:val="both"/>
        <w:rPr>
          <w:rFonts w:cs="David" w:hint="cs"/>
          <w:rtl/>
        </w:rPr>
      </w:pPr>
    </w:p>
    <w:p w14:paraId="1E8FD2F6" w14:textId="77777777" w:rsidR="00336193" w:rsidRPr="00336193" w:rsidRDefault="00336193" w:rsidP="00336193">
      <w:pPr>
        <w:bidi/>
        <w:jc w:val="both"/>
        <w:rPr>
          <w:rFonts w:cs="David" w:hint="cs"/>
          <w:rtl/>
        </w:rPr>
      </w:pPr>
      <w:r w:rsidRPr="00336193">
        <w:rPr>
          <w:rFonts w:cs="David" w:hint="cs"/>
          <w:rtl/>
        </w:rPr>
        <w:tab/>
        <w:t>אנחנו עוברים לסעיף 31. על פניו האמור בסעיף זה נראה בסדר ולי אין הערות לגביו. האם אפשר לאשר את סעיף 31?</w:t>
      </w:r>
    </w:p>
    <w:p w14:paraId="0E9CF080" w14:textId="77777777" w:rsidR="00336193" w:rsidRPr="00336193" w:rsidRDefault="00336193" w:rsidP="00336193">
      <w:pPr>
        <w:bidi/>
        <w:jc w:val="both"/>
        <w:rPr>
          <w:rFonts w:cs="David" w:hint="cs"/>
          <w:rtl/>
        </w:rPr>
      </w:pPr>
    </w:p>
    <w:p w14:paraId="35C31CC4" w14:textId="77777777" w:rsidR="00336193" w:rsidRPr="00336193" w:rsidRDefault="00336193" w:rsidP="00336193">
      <w:pPr>
        <w:bidi/>
        <w:jc w:val="both"/>
        <w:rPr>
          <w:rFonts w:cs="David" w:hint="cs"/>
          <w:rtl/>
        </w:rPr>
      </w:pPr>
      <w:r w:rsidRPr="00336193">
        <w:rPr>
          <w:rFonts w:cs="David" w:hint="cs"/>
          <w:u w:val="single"/>
          <w:rtl/>
        </w:rPr>
        <w:t>חיים אורון:</w:t>
      </w:r>
    </w:p>
    <w:p w14:paraId="193362DF" w14:textId="77777777" w:rsidR="00336193" w:rsidRPr="00336193" w:rsidRDefault="00336193" w:rsidP="00336193">
      <w:pPr>
        <w:bidi/>
        <w:jc w:val="both"/>
        <w:rPr>
          <w:rFonts w:cs="David" w:hint="cs"/>
          <w:rtl/>
        </w:rPr>
      </w:pPr>
    </w:p>
    <w:p w14:paraId="6364CC6B" w14:textId="77777777" w:rsidR="00336193" w:rsidRPr="00336193" w:rsidRDefault="00336193" w:rsidP="00336193">
      <w:pPr>
        <w:bidi/>
        <w:jc w:val="both"/>
        <w:rPr>
          <w:rFonts w:cs="David" w:hint="cs"/>
          <w:rtl/>
        </w:rPr>
      </w:pPr>
      <w:r w:rsidRPr="00336193">
        <w:rPr>
          <w:rFonts w:cs="David" w:hint="cs"/>
          <w:rtl/>
        </w:rPr>
        <w:tab/>
        <w:t xml:space="preserve"> כן. </w:t>
      </w:r>
    </w:p>
    <w:p w14:paraId="2D0302AF" w14:textId="77777777" w:rsidR="00336193" w:rsidRPr="00336193" w:rsidRDefault="00336193" w:rsidP="00336193">
      <w:pPr>
        <w:bidi/>
        <w:jc w:val="both"/>
        <w:rPr>
          <w:rFonts w:cs="David" w:hint="cs"/>
          <w:rtl/>
        </w:rPr>
      </w:pPr>
    </w:p>
    <w:p w14:paraId="678AB6EF"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4F98D3FA" w14:textId="77777777" w:rsidR="00336193" w:rsidRPr="00336193" w:rsidRDefault="00336193" w:rsidP="00336193">
      <w:pPr>
        <w:bidi/>
        <w:jc w:val="both"/>
        <w:rPr>
          <w:rFonts w:cs="David" w:hint="cs"/>
          <w:u w:val="single"/>
          <w:rtl/>
        </w:rPr>
      </w:pPr>
    </w:p>
    <w:p w14:paraId="3508FFE7" w14:textId="77777777" w:rsidR="00336193" w:rsidRPr="00336193" w:rsidRDefault="00336193" w:rsidP="00336193">
      <w:pPr>
        <w:bidi/>
        <w:jc w:val="both"/>
        <w:rPr>
          <w:rFonts w:cs="David" w:hint="cs"/>
          <w:rtl/>
        </w:rPr>
      </w:pPr>
      <w:r w:rsidRPr="00336193">
        <w:rPr>
          <w:rFonts w:cs="David" w:hint="cs"/>
          <w:rtl/>
        </w:rPr>
        <w:tab/>
        <w:t xml:space="preserve">סעיף 31 אושר. </w:t>
      </w:r>
    </w:p>
    <w:p w14:paraId="354E11D7" w14:textId="77777777" w:rsidR="00336193" w:rsidRPr="00336193" w:rsidRDefault="00336193" w:rsidP="00336193">
      <w:pPr>
        <w:bidi/>
        <w:jc w:val="both"/>
        <w:rPr>
          <w:rFonts w:cs="David" w:hint="cs"/>
          <w:rtl/>
        </w:rPr>
      </w:pPr>
    </w:p>
    <w:p w14:paraId="0F0F458B" w14:textId="77777777" w:rsidR="00336193" w:rsidRPr="00336193" w:rsidRDefault="00336193" w:rsidP="00336193">
      <w:pPr>
        <w:bidi/>
        <w:jc w:val="both"/>
        <w:rPr>
          <w:rFonts w:cs="David" w:hint="cs"/>
          <w:rtl/>
        </w:rPr>
      </w:pPr>
      <w:r w:rsidRPr="00336193">
        <w:rPr>
          <w:rFonts w:cs="David" w:hint="cs"/>
          <w:rtl/>
        </w:rPr>
        <w:tab/>
        <w:t>אנחנו עוברים לסעיף 32: "מטרת הכללים בפרק זה היא להבטיח שחבר הכנסת יתמסר למילוי תפקידו בכנסת ויימנע ממצב של ניגוד בין תפקידו כחבר הכנסת לבין עיסוק אחר, ובכך גם ישמור על אמון הציבור בכנסת". האם יש הערות לסעיף זה?</w:t>
      </w:r>
    </w:p>
    <w:p w14:paraId="57EB9034" w14:textId="77777777" w:rsidR="00336193" w:rsidRPr="00336193" w:rsidRDefault="00336193" w:rsidP="00336193">
      <w:pPr>
        <w:bidi/>
        <w:jc w:val="both"/>
        <w:rPr>
          <w:rFonts w:cs="David" w:hint="cs"/>
          <w:rtl/>
        </w:rPr>
      </w:pPr>
    </w:p>
    <w:p w14:paraId="03080944" w14:textId="77777777" w:rsidR="00336193" w:rsidRPr="00336193" w:rsidRDefault="00336193" w:rsidP="00336193">
      <w:pPr>
        <w:bidi/>
        <w:jc w:val="both"/>
        <w:rPr>
          <w:rFonts w:cs="David" w:hint="cs"/>
          <w:rtl/>
        </w:rPr>
      </w:pPr>
      <w:r w:rsidRPr="00336193">
        <w:rPr>
          <w:rFonts w:cs="David" w:hint="cs"/>
          <w:u w:val="single"/>
          <w:rtl/>
        </w:rPr>
        <w:t>חיים אורון:</w:t>
      </w:r>
    </w:p>
    <w:p w14:paraId="6658182B" w14:textId="77777777" w:rsidR="00336193" w:rsidRPr="00336193" w:rsidRDefault="00336193" w:rsidP="00336193">
      <w:pPr>
        <w:bidi/>
        <w:jc w:val="both"/>
        <w:rPr>
          <w:rFonts w:cs="David" w:hint="cs"/>
          <w:rtl/>
        </w:rPr>
      </w:pPr>
    </w:p>
    <w:p w14:paraId="5CA418BE" w14:textId="77777777" w:rsidR="00336193" w:rsidRPr="00336193" w:rsidRDefault="00336193" w:rsidP="00336193">
      <w:pPr>
        <w:bidi/>
        <w:jc w:val="both"/>
        <w:rPr>
          <w:rFonts w:cs="David" w:hint="cs"/>
          <w:rtl/>
        </w:rPr>
      </w:pPr>
      <w:r w:rsidRPr="00336193">
        <w:rPr>
          <w:rFonts w:cs="David" w:hint="cs"/>
          <w:rtl/>
        </w:rPr>
        <w:tab/>
        <w:t xml:space="preserve"> אני מסכים לנוסח הזה, אך לפי דעתי המניע העיקרי הוא שמירת אמון הציבור ולא ההתמסרות לעבודה. בהחלט יכול להיות מישהו שאין לו שום עיסוק נוסף והוא לא עובד פה וזה בסדר. הדגש במניעת העיסוק הנוסף הוא מניעת ניגוד עניינים ולא שהוא יתמסר לעבודה. מהמשפט הזה יוצא שהעיקר הוא שהוא יתמסר לעבודה בכנסת. </w:t>
      </w:r>
    </w:p>
    <w:p w14:paraId="1E5609D1" w14:textId="77777777" w:rsidR="00336193" w:rsidRPr="00336193" w:rsidRDefault="00336193" w:rsidP="00336193">
      <w:pPr>
        <w:bidi/>
        <w:jc w:val="both"/>
        <w:rPr>
          <w:rFonts w:cs="David" w:hint="cs"/>
          <w:rtl/>
        </w:rPr>
      </w:pPr>
    </w:p>
    <w:p w14:paraId="65C353C4"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17172ED" w14:textId="77777777" w:rsidR="00336193" w:rsidRPr="00336193" w:rsidRDefault="00336193" w:rsidP="00336193">
      <w:pPr>
        <w:bidi/>
        <w:jc w:val="both"/>
        <w:rPr>
          <w:rFonts w:cs="David" w:hint="cs"/>
          <w:u w:val="single"/>
          <w:rtl/>
        </w:rPr>
      </w:pPr>
    </w:p>
    <w:p w14:paraId="4852B714" w14:textId="77777777" w:rsidR="00336193" w:rsidRPr="00336193" w:rsidRDefault="00336193" w:rsidP="00336193">
      <w:pPr>
        <w:bidi/>
        <w:jc w:val="both"/>
        <w:rPr>
          <w:rFonts w:cs="David" w:hint="cs"/>
          <w:rtl/>
        </w:rPr>
      </w:pPr>
      <w:r w:rsidRPr="00336193">
        <w:rPr>
          <w:rFonts w:cs="David" w:hint="cs"/>
          <w:rtl/>
        </w:rPr>
        <w:tab/>
        <w:t xml:space="preserve">אני מציע לכתוב: מטרת הכללים בפרק זה היא להבטיח שחבר הכנסת יתמסר למילוי תפקידו בכנסת, יימנע ממצב של ניגוד בין תפקידו כחבר הכנסת לבין עיסוק אחר וישמור על אמון הציבור בכנסת. </w:t>
      </w:r>
    </w:p>
    <w:p w14:paraId="284650F6" w14:textId="77777777" w:rsidR="00336193" w:rsidRPr="00336193" w:rsidRDefault="00336193" w:rsidP="00336193">
      <w:pPr>
        <w:bidi/>
        <w:jc w:val="both"/>
        <w:rPr>
          <w:rFonts w:cs="David" w:hint="cs"/>
          <w:rtl/>
        </w:rPr>
      </w:pPr>
    </w:p>
    <w:p w14:paraId="2C9CA6EA" w14:textId="77777777" w:rsidR="00336193" w:rsidRPr="00336193" w:rsidRDefault="00336193" w:rsidP="00336193">
      <w:pPr>
        <w:bidi/>
        <w:jc w:val="both"/>
        <w:rPr>
          <w:rFonts w:cs="David" w:hint="cs"/>
          <w:rtl/>
        </w:rPr>
      </w:pPr>
      <w:r w:rsidRPr="00336193">
        <w:rPr>
          <w:rFonts w:cs="David" w:hint="cs"/>
          <w:u w:val="single"/>
          <w:rtl/>
        </w:rPr>
        <w:t>ראובן ריבלין:</w:t>
      </w:r>
    </w:p>
    <w:p w14:paraId="10BC25AB" w14:textId="77777777" w:rsidR="00336193" w:rsidRPr="00336193" w:rsidRDefault="00336193" w:rsidP="00336193">
      <w:pPr>
        <w:bidi/>
        <w:jc w:val="both"/>
        <w:rPr>
          <w:rFonts w:cs="David" w:hint="cs"/>
          <w:rtl/>
        </w:rPr>
      </w:pPr>
    </w:p>
    <w:p w14:paraId="1CFDCF9D" w14:textId="77777777" w:rsidR="00336193" w:rsidRPr="00336193" w:rsidRDefault="00336193" w:rsidP="00336193">
      <w:pPr>
        <w:bidi/>
        <w:jc w:val="both"/>
        <w:rPr>
          <w:rFonts w:cs="David" w:hint="cs"/>
          <w:rtl/>
        </w:rPr>
      </w:pPr>
      <w:r w:rsidRPr="00336193">
        <w:rPr>
          <w:rFonts w:cs="David" w:hint="cs"/>
          <w:rtl/>
        </w:rPr>
        <w:tab/>
        <w:t xml:space="preserve"> אני מסכים. </w:t>
      </w:r>
    </w:p>
    <w:p w14:paraId="5012803E" w14:textId="77777777" w:rsidR="00336193" w:rsidRPr="00336193" w:rsidRDefault="00336193" w:rsidP="00336193">
      <w:pPr>
        <w:bidi/>
        <w:jc w:val="both"/>
        <w:rPr>
          <w:rFonts w:cs="David" w:hint="cs"/>
          <w:rtl/>
        </w:rPr>
      </w:pPr>
    </w:p>
    <w:p w14:paraId="70CEABED" w14:textId="77777777" w:rsidR="00336193" w:rsidRPr="00336193" w:rsidRDefault="00336193" w:rsidP="00336193">
      <w:pPr>
        <w:bidi/>
        <w:jc w:val="both"/>
        <w:rPr>
          <w:rFonts w:cs="David" w:hint="cs"/>
          <w:rtl/>
        </w:rPr>
      </w:pPr>
      <w:r w:rsidRPr="00336193">
        <w:rPr>
          <w:rFonts w:cs="David" w:hint="cs"/>
          <w:u w:val="single"/>
          <w:rtl/>
        </w:rPr>
        <w:t>חיים אורון:</w:t>
      </w:r>
    </w:p>
    <w:p w14:paraId="43A6A865" w14:textId="77777777" w:rsidR="00336193" w:rsidRPr="00336193" w:rsidRDefault="00336193" w:rsidP="00336193">
      <w:pPr>
        <w:bidi/>
        <w:jc w:val="both"/>
        <w:rPr>
          <w:rFonts w:cs="David" w:hint="cs"/>
          <w:rtl/>
        </w:rPr>
      </w:pPr>
    </w:p>
    <w:p w14:paraId="6B9709EC" w14:textId="77777777" w:rsidR="00336193" w:rsidRPr="00336193" w:rsidRDefault="00336193" w:rsidP="00336193">
      <w:pPr>
        <w:bidi/>
        <w:jc w:val="both"/>
        <w:rPr>
          <w:rFonts w:cs="David" w:hint="cs"/>
          <w:rtl/>
        </w:rPr>
      </w:pPr>
      <w:r w:rsidRPr="00336193">
        <w:rPr>
          <w:rFonts w:cs="David" w:hint="cs"/>
          <w:rtl/>
        </w:rPr>
        <w:tab/>
        <w:t xml:space="preserve"> אני מציע לשנות את הסדר: מטרת הכללים בפרק זה היא להבטיח שחבר הכנסת יימנע ממצב של ניגוד בין תפקידו כחבר הכנסת לבין עיסוק אחר.</w:t>
      </w:r>
    </w:p>
    <w:p w14:paraId="1C649DC5" w14:textId="77777777" w:rsidR="00336193" w:rsidRPr="00336193" w:rsidRDefault="00336193" w:rsidP="00336193">
      <w:pPr>
        <w:bidi/>
        <w:jc w:val="both"/>
        <w:rPr>
          <w:rFonts w:cs="David" w:hint="cs"/>
          <w:rtl/>
        </w:rPr>
      </w:pPr>
    </w:p>
    <w:p w14:paraId="5B054BEE" w14:textId="77777777" w:rsidR="00336193" w:rsidRPr="00336193" w:rsidRDefault="00336193" w:rsidP="00336193">
      <w:pPr>
        <w:bidi/>
        <w:jc w:val="both"/>
        <w:rPr>
          <w:rFonts w:cs="David" w:hint="cs"/>
          <w:rtl/>
        </w:rPr>
      </w:pPr>
      <w:proofErr w:type="spellStart"/>
      <w:r w:rsidRPr="00336193">
        <w:rPr>
          <w:rFonts w:cs="David" w:hint="cs"/>
          <w:u w:val="single"/>
          <w:rtl/>
        </w:rPr>
        <w:t>אסתרינה</w:t>
      </w:r>
      <w:proofErr w:type="spellEnd"/>
      <w:r w:rsidRPr="00336193">
        <w:rPr>
          <w:rFonts w:cs="David" w:hint="cs"/>
          <w:u w:val="single"/>
          <w:rtl/>
        </w:rPr>
        <w:t xml:space="preserve"> </w:t>
      </w:r>
      <w:proofErr w:type="spellStart"/>
      <w:r w:rsidRPr="00336193">
        <w:rPr>
          <w:rFonts w:cs="David" w:hint="cs"/>
          <w:u w:val="single"/>
          <w:rtl/>
        </w:rPr>
        <w:t>טרטמן</w:t>
      </w:r>
      <w:proofErr w:type="spellEnd"/>
      <w:r w:rsidRPr="00336193">
        <w:rPr>
          <w:rFonts w:cs="David" w:hint="cs"/>
          <w:u w:val="single"/>
          <w:rtl/>
        </w:rPr>
        <w:t>:</w:t>
      </w:r>
    </w:p>
    <w:p w14:paraId="753EE098" w14:textId="77777777" w:rsidR="00336193" w:rsidRPr="00336193" w:rsidRDefault="00336193" w:rsidP="00336193">
      <w:pPr>
        <w:bidi/>
        <w:jc w:val="both"/>
        <w:rPr>
          <w:rFonts w:cs="David" w:hint="cs"/>
          <w:rtl/>
        </w:rPr>
      </w:pPr>
    </w:p>
    <w:p w14:paraId="083B2015" w14:textId="77777777" w:rsidR="00336193" w:rsidRPr="00336193" w:rsidRDefault="00336193" w:rsidP="00336193">
      <w:pPr>
        <w:bidi/>
        <w:jc w:val="both"/>
        <w:rPr>
          <w:rFonts w:cs="David" w:hint="cs"/>
          <w:rtl/>
        </w:rPr>
      </w:pPr>
      <w:r w:rsidRPr="00336193">
        <w:rPr>
          <w:rFonts w:cs="David" w:hint="cs"/>
          <w:rtl/>
        </w:rPr>
        <w:tab/>
        <w:t xml:space="preserve"> אני מציעה: מטרת הכללים בפרק זה היא להבטיח שחבר הכנסת ישמור על אמון הציבור ויתמסר למילוי תפקידו בכנסת, ויימנע ממצב של ניגוד בין תפקידו כחבר הכנסת לבין עיסוק אחר. </w:t>
      </w:r>
    </w:p>
    <w:p w14:paraId="5F4A78A7" w14:textId="77777777" w:rsidR="00336193" w:rsidRPr="00336193" w:rsidRDefault="00336193" w:rsidP="00336193">
      <w:pPr>
        <w:bidi/>
        <w:jc w:val="both"/>
        <w:rPr>
          <w:rFonts w:cs="David" w:hint="cs"/>
          <w:rtl/>
        </w:rPr>
      </w:pPr>
    </w:p>
    <w:p w14:paraId="47039342"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6F3516BA" w14:textId="77777777" w:rsidR="00336193" w:rsidRPr="00336193" w:rsidRDefault="00336193" w:rsidP="00336193">
      <w:pPr>
        <w:bidi/>
        <w:jc w:val="both"/>
        <w:rPr>
          <w:rFonts w:cs="David" w:hint="cs"/>
          <w:rtl/>
        </w:rPr>
      </w:pPr>
    </w:p>
    <w:p w14:paraId="62B5CFE9" w14:textId="77777777" w:rsidR="00336193" w:rsidRPr="00336193" w:rsidRDefault="00336193" w:rsidP="00336193">
      <w:pPr>
        <w:bidi/>
        <w:jc w:val="both"/>
        <w:rPr>
          <w:rFonts w:cs="David" w:hint="cs"/>
          <w:rtl/>
        </w:rPr>
      </w:pPr>
      <w:r w:rsidRPr="00336193">
        <w:rPr>
          <w:rFonts w:cs="David" w:hint="cs"/>
          <w:rtl/>
        </w:rPr>
        <w:tab/>
        <w:t xml:space="preserve"> פרק ח' הוא פרק ניגוד העניינים ואכן שם הדגש הוא על ניגוד עניינים. </w:t>
      </w:r>
    </w:p>
    <w:p w14:paraId="73F5FEAC" w14:textId="77777777" w:rsidR="00336193" w:rsidRPr="00336193" w:rsidRDefault="00336193" w:rsidP="00336193">
      <w:pPr>
        <w:bidi/>
        <w:jc w:val="both"/>
        <w:rPr>
          <w:rFonts w:cs="David" w:hint="cs"/>
          <w:rtl/>
        </w:rPr>
      </w:pPr>
    </w:p>
    <w:p w14:paraId="3F38154E"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65961EE2" w14:textId="77777777" w:rsidR="00336193" w:rsidRPr="00336193" w:rsidRDefault="00336193" w:rsidP="00336193">
      <w:pPr>
        <w:bidi/>
        <w:jc w:val="both"/>
        <w:rPr>
          <w:rFonts w:cs="David" w:hint="cs"/>
          <w:u w:val="single"/>
          <w:rtl/>
        </w:rPr>
      </w:pPr>
    </w:p>
    <w:p w14:paraId="4B2BC43B" w14:textId="77777777" w:rsidR="00336193" w:rsidRPr="00336193" w:rsidRDefault="00336193" w:rsidP="00336193">
      <w:pPr>
        <w:bidi/>
        <w:jc w:val="both"/>
        <w:rPr>
          <w:rFonts w:cs="David" w:hint="cs"/>
          <w:rtl/>
        </w:rPr>
      </w:pPr>
      <w:r w:rsidRPr="00336193">
        <w:rPr>
          <w:rFonts w:cs="David" w:hint="cs"/>
          <w:rtl/>
        </w:rPr>
        <w:tab/>
        <w:t xml:space="preserve">אני מציע להוריד את ו' החיבור ולפני המילה "ויימנע";  להשמיט את המילים "ובכך גם" ולכתוב: "וישמור ...". </w:t>
      </w:r>
    </w:p>
    <w:p w14:paraId="6913D623" w14:textId="77777777" w:rsidR="00336193" w:rsidRPr="00336193" w:rsidRDefault="00336193" w:rsidP="00336193">
      <w:pPr>
        <w:bidi/>
        <w:jc w:val="both"/>
        <w:rPr>
          <w:rFonts w:cs="David" w:hint="cs"/>
          <w:rtl/>
        </w:rPr>
      </w:pPr>
      <w:r>
        <w:rPr>
          <w:rFonts w:cs="David"/>
          <w:rtl/>
        </w:rPr>
        <w:br w:type="page"/>
      </w:r>
    </w:p>
    <w:p w14:paraId="390ADA3A"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7062B0EB" w14:textId="77777777" w:rsidR="00336193" w:rsidRPr="00336193" w:rsidRDefault="00336193" w:rsidP="00336193">
      <w:pPr>
        <w:bidi/>
        <w:jc w:val="both"/>
        <w:rPr>
          <w:rFonts w:cs="David" w:hint="cs"/>
          <w:rtl/>
        </w:rPr>
      </w:pPr>
    </w:p>
    <w:p w14:paraId="152A1D03" w14:textId="77777777" w:rsidR="00336193" w:rsidRPr="00336193" w:rsidRDefault="00336193" w:rsidP="00336193">
      <w:pPr>
        <w:bidi/>
        <w:jc w:val="both"/>
        <w:rPr>
          <w:rFonts w:cs="David" w:hint="cs"/>
          <w:rtl/>
        </w:rPr>
      </w:pPr>
      <w:r w:rsidRPr="00336193">
        <w:rPr>
          <w:rFonts w:cs="David" w:hint="cs"/>
          <w:rtl/>
        </w:rPr>
        <w:tab/>
        <w:t xml:space="preserve"> פרק זה </w:t>
      </w:r>
      <w:r w:rsidRPr="00336193">
        <w:rPr>
          <w:rFonts w:cs="David"/>
          <w:rtl/>
        </w:rPr>
        <w:t>–</w:t>
      </w:r>
      <w:r w:rsidRPr="00336193">
        <w:rPr>
          <w:rFonts w:cs="David" w:hint="cs"/>
          <w:rtl/>
        </w:rPr>
        <w:t xml:space="preserve"> פרק ז' </w:t>
      </w:r>
      <w:r w:rsidRPr="00336193">
        <w:rPr>
          <w:rFonts w:cs="David"/>
          <w:rtl/>
        </w:rPr>
        <w:t>–</w:t>
      </w:r>
      <w:r w:rsidRPr="00336193">
        <w:rPr>
          <w:rFonts w:cs="David" w:hint="cs"/>
          <w:rtl/>
        </w:rPr>
        <w:t xml:space="preserve"> עוסק בעיסוק נוסף של חברי הכנסת, עניין שמוסדר היום בחוק ובכללים. בחוק החסינות יש הוראות די משמעותיות בנושא איסור עיסוק נוסף והגבלות על עיסוק נוסף של חברי הכנסת. כמו שאתם יודעים, התיקונים האלה נחקקו במחצית שנות ה-90, כאשר הרעיון היה לאסור דבר שהיה מותר עד אז, שאפשר לחבר הכנסת לעסוק בעיסוקים נוספים כמעט ללא מגבלה וגם להשתכר. </w:t>
      </w:r>
    </w:p>
    <w:p w14:paraId="0BA7B676" w14:textId="77777777" w:rsidR="00336193" w:rsidRPr="00336193" w:rsidRDefault="00336193" w:rsidP="00336193">
      <w:pPr>
        <w:bidi/>
        <w:jc w:val="both"/>
        <w:rPr>
          <w:rFonts w:cs="David" w:hint="cs"/>
          <w:rtl/>
        </w:rPr>
      </w:pPr>
    </w:p>
    <w:p w14:paraId="3C0F9373"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3C9880AA" w14:textId="77777777" w:rsidR="00336193" w:rsidRPr="00336193" w:rsidRDefault="00336193" w:rsidP="00336193">
      <w:pPr>
        <w:bidi/>
        <w:jc w:val="both"/>
        <w:rPr>
          <w:rFonts w:cs="David" w:hint="cs"/>
          <w:u w:val="single"/>
          <w:rtl/>
        </w:rPr>
      </w:pPr>
    </w:p>
    <w:p w14:paraId="418CC416" w14:textId="77777777" w:rsidR="00336193" w:rsidRPr="00336193" w:rsidRDefault="00336193" w:rsidP="00336193">
      <w:pPr>
        <w:bidi/>
        <w:jc w:val="both"/>
        <w:rPr>
          <w:rFonts w:cs="David" w:hint="cs"/>
          <w:rtl/>
        </w:rPr>
      </w:pPr>
      <w:r w:rsidRPr="00336193">
        <w:rPr>
          <w:rFonts w:cs="David" w:hint="cs"/>
          <w:rtl/>
        </w:rPr>
        <w:tab/>
        <w:t xml:space="preserve">במגבלת חצי משכרם כחברי כנסת. </w:t>
      </w:r>
    </w:p>
    <w:p w14:paraId="504B6106" w14:textId="77777777" w:rsidR="00336193" w:rsidRPr="00336193" w:rsidRDefault="00336193" w:rsidP="00336193">
      <w:pPr>
        <w:bidi/>
        <w:jc w:val="both"/>
        <w:rPr>
          <w:rFonts w:cs="David" w:hint="cs"/>
          <w:rtl/>
        </w:rPr>
      </w:pPr>
    </w:p>
    <w:p w14:paraId="76D605A2"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0BA30B9F" w14:textId="77777777" w:rsidR="00336193" w:rsidRPr="00336193" w:rsidRDefault="00336193" w:rsidP="00336193">
      <w:pPr>
        <w:bidi/>
        <w:jc w:val="both"/>
        <w:rPr>
          <w:rFonts w:cs="David" w:hint="cs"/>
          <w:rtl/>
        </w:rPr>
      </w:pPr>
    </w:p>
    <w:p w14:paraId="0901784E" w14:textId="77777777" w:rsidR="00336193" w:rsidRPr="00336193" w:rsidRDefault="00336193" w:rsidP="00336193">
      <w:pPr>
        <w:bidi/>
        <w:jc w:val="both"/>
        <w:rPr>
          <w:rFonts w:cs="David" w:hint="cs"/>
          <w:rtl/>
        </w:rPr>
      </w:pPr>
      <w:r w:rsidRPr="00336193">
        <w:rPr>
          <w:rFonts w:cs="David" w:hint="cs"/>
          <w:rtl/>
        </w:rPr>
        <w:tab/>
        <w:t xml:space="preserve"> היו שלבים שונים, בהתחלה לא </w:t>
      </w:r>
      <w:proofErr w:type="spellStart"/>
      <w:r w:rsidRPr="00336193">
        <w:rPr>
          <w:rFonts w:cs="David" w:hint="cs"/>
          <w:rtl/>
        </w:rPr>
        <w:t>היתה</w:t>
      </w:r>
      <w:proofErr w:type="spellEnd"/>
      <w:r w:rsidRPr="00336193">
        <w:rPr>
          <w:rFonts w:cs="David" w:hint="cs"/>
          <w:rtl/>
        </w:rPr>
        <w:t xml:space="preserve"> מגבלה, אחר כך הגבילו למחצית השכר ובסוף הגבילו לגמרי. </w:t>
      </w:r>
    </w:p>
    <w:p w14:paraId="1870FBE4" w14:textId="77777777" w:rsidR="00336193" w:rsidRPr="00336193" w:rsidRDefault="00336193" w:rsidP="00336193">
      <w:pPr>
        <w:bidi/>
        <w:jc w:val="both"/>
        <w:rPr>
          <w:rFonts w:cs="David" w:hint="cs"/>
          <w:rtl/>
        </w:rPr>
      </w:pPr>
    </w:p>
    <w:p w14:paraId="417C0C1B" w14:textId="77777777" w:rsidR="00336193" w:rsidRPr="00336193" w:rsidRDefault="00336193" w:rsidP="00336193">
      <w:pPr>
        <w:bidi/>
        <w:jc w:val="both"/>
        <w:rPr>
          <w:rFonts w:cs="David" w:hint="cs"/>
          <w:rtl/>
        </w:rPr>
      </w:pPr>
      <w:r w:rsidRPr="00336193">
        <w:rPr>
          <w:rFonts w:cs="David" w:hint="cs"/>
          <w:u w:val="single"/>
          <w:rtl/>
        </w:rPr>
        <w:t>ראובן ריבלין:</w:t>
      </w:r>
    </w:p>
    <w:p w14:paraId="4EE93D14" w14:textId="77777777" w:rsidR="00336193" w:rsidRPr="00336193" w:rsidRDefault="00336193" w:rsidP="00336193">
      <w:pPr>
        <w:bidi/>
        <w:jc w:val="both"/>
        <w:rPr>
          <w:rFonts w:cs="David" w:hint="cs"/>
          <w:rtl/>
        </w:rPr>
      </w:pPr>
    </w:p>
    <w:p w14:paraId="64D8F6DD" w14:textId="77777777" w:rsidR="00336193" w:rsidRPr="00336193" w:rsidRDefault="00336193" w:rsidP="00336193">
      <w:pPr>
        <w:bidi/>
        <w:jc w:val="both"/>
        <w:rPr>
          <w:rFonts w:cs="David" w:hint="cs"/>
          <w:rtl/>
        </w:rPr>
      </w:pPr>
      <w:r w:rsidRPr="00336193">
        <w:rPr>
          <w:rFonts w:cs="David" w:hint="cs"/>
          <w:rtl/>
        </w:rPr>
        <w:tab/>
        <w:t xml:space="preserve"> היו כאלה שבלי שהם השתכרו יותר ממחצית שכרם נהיו מיליונרים. אף פעם הם לא לקחו יותר ממחצית, אבל במקרה, בסוף, הם נהיו מיליונרים. </w:t>
      </w:r>
    </w:p>
    <w:p w14:paraId="72836AE0" w14:textId="77777777" w:rsidR="00336193" w:rsidRPr="00336193" w:rsidRDefault="00336193" w:rsidP="00336193">
      <w:pPr>
        <w:bidi/>
        <w:jc w:val="both"/>
        <w:rPr>
          <w:rFonts w:cs="David" w:hint="cs"/>
          <w:rtl/>
        </w:rPr>
      </w:pPr>
    </w:p>
    <w:p w14:paraId="36A81779" w14:textId="77777777" w:rsidR="00336193" w:rsidRPr="00336193" w:rsidRDefault="00336193" w:rsidP="00336193">
      <w:pPr>
        <w:bidi/>
        <w:jc w:val="both"/>
        <w:rPr>
          <w:rFonts w:cs="David" w:hint="cs"/>
          <w:rtl/>
        </w:rPr>
      </w:pPr>
      <w:r w:rsidRPr="00336193">
        <w:rPr>
          <w:rFonts w:cs="David" w:hint="cs"/>
          <w:rtl/>
        </w:rPr>
        <w:tab/>
        <w:t xml:space="preserve">בנוסח הנוכחי כתוב: "עיסוק" </w:t>
      </w:r>
      <w:r w:rsidRPr="00336193">
        <w:rPr>
          <w:rFonts w:cs="David"/>
          <w:rtl/>
        </w:rPr>
        <w:t>–</w:t>
      </w:r>
      <w:r w:rsidRPr="00336193">
        <w:rPr>
          <w:rFonts w:cs="David" w:hint="cs"/>
          <w:rtl/>
        </w:rPr>
        <w:t xml:space="preserve"> לרבות עיסוק במשלח יד או במסחר, באופן קבוע או חד פעמי...". נניח שיש לי משרד עורכי דין שבו אני משמש כעורך דין פעיל במשך 35 שנה. והנה, אחרי 35 שנה, אחרי שעשיתי לביתי, בגרתי ובשלתי לתפקיד ציבורי, נבחרתי להיות חבר כנסת. כשהצטרפתי למשרדי התחייבתי שאם אפרוש מהמשרד אשאיר את שמי.</w:t>
      </w:r>
    </w:p>
    <w:p w14:paraId="69995FC9" w14:textId="77777777" w:rsidR="00336193" w:rsidRPr="00336193" w:rsidRDefault="00336193" w:rsidP="00336193">
      <w:pPr>
        <w:bidi/>
        <w:jc w:val="both"/>
        <w:rPr>
          <w:rFonts w:cs="David" w:hint="cs"/>
          <w:rtl/>
        </w:rPr>
      </w:pPr>
    </w:p>
    <w:p w14:paraId="3BFC9243"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6383F1EC" w14:textId="77777777" w:rsidR="00336193" w:rsidRPr="00336193" w:rsidRDefault="00336193" w:rsidP="00336193">
      <w:pPr>
        <w:bidi/>
        <w:jc w:val="both"/>
        <w:rPr>
          <w:rFonts w:cs="David" w:hint="cs"/>
          <w:u w:val="single"/>
          <w:rtl/>
        </w:rPr>
      </w:pPr>
    </w:p>
    <w:p w14:paraId="57E4E5EA" w14:textId="77777777" w:rsidR="00336193" w:rsidRPr="00336193" w:rsidRDefault="00336193" w:rsidP="00336193">
      <w:pPr>
        <w:bidi/>
        <w:jc w:val="both"/>
        <w:rPr>
          <w:rFonts w:cs="David" w:hint="cs"/>
          <w:rtl/>
        </w:rPr>
      </w:pPr>
      <w:r w:rsidRPr="00336193">
        <w:rPr>
          <w:rFonts w:cs="David" w:hint="cs"/>
          <w:rtl/>
        </w:rPr>
        <w:tab/>
        <w:t xml:space="preserve">לי לא הרשו את זה. </w:t>
      </w:r>
    </w:p>
    <w:p w14:paraId="03553387" w14:textId="77777777" w:rsidR="00336193" w:rsidRPr="00336193" w:rsidRDefault="00336193" w:rsidP="00336193">
      <w:pPr>
        <w:bidi/>
        <w:jc w:val="both"/>
        <w:rPr>
          <w:rFonts w:cs="David" w:hint="cs"/>
          <w:rtl/>
        </w:rPr>
      </w:pPr>
    </w:p>
    <w:p w14:paraId="76A67CA2" w14:textId="77777777" w:rsidR="00336193" w:rsidRPr="00336193" w:rsidRDefault="00336193" w:rsidP="00336193">
      <w:pPr>
        <w:bidi/>
        <w:jc w:val="both"/>
        <w:rPr>
          <w:rFonts w:cs="David" w:hint="cs"/>
          <w:rtl/>
        </w:rPr>
      </w:pPr>
      <w:r w:rsidRPr="00336193">
        <w:rPr>
          <w:rFonts w:cs="David" w:hint="cs"/>
          <w:u w:val="single"/>
          <w:rtl/>
        </w:rPr>
        <w:t>ראובן ריבלין:</w:t>
      </w:r>
    </w:p>
    <w:p w14:paraId="6C0854B4" w14:textId="77777777" w:rsidR="00336193" w:rsidRPr="00336193" w:rsidRDefault="00336193" w:rsidP="00336193">
      <w:pPr>
        <w:bidi/>
        <w:jc w:val="both"/>
        <w:rPr>
          <w:rFonts w:cs="David" w:hint="cs"/>
          <w:rtl/>
        </w:rPr>
      </w:pPr>
    </w:p>
    <w:p w14:paraId="16A665EB" w14:textId="77777777" w:rsidR="00336193" w:rsidRPr="00336193" w:rsidRDefault="00336193" w:rsidP="00336193">
      <w:pPr>
        <w:bidi/>
        <w:jc w:val="both"/>
        <w:rPr>
          <w:rFonts w:cs="David" w:hint="cs"/>
          <w:rtl/>
        </w:rPr>
      </w:pPr>
      <w:r w:rsidRPr="00336193">
        <w:rPr>
          <w:rFonts w:cs="David" w:hint="cs"/>
          <w:rtl/>
        </w:rPr>
        <w:tab/>
        <w:t>בזמנו לא הייתי מחויב לשום דבר ציבורי ונניח שבאה אליי עורכת דין וביקשה להצטרף למשרד, אבל אמרה שיש לה פחד שמשום שיש לי את חיידק העבודה הציבורית אני עשוי לעזוב את המשרד ולהשאיר אותה לאנחות. אמרתי לה שלא יהיה חשש בלבה ואני מתחייב שגם אם אלך לא אסיר את שמי מהשלט כדי לאפשר לה להתפרנס עד אשר ייצא שמה מקצה הארץ ועד קצה. דין התנועה היה שנבחרתי לכנסת ואותה עורכת דין ביקשה שאכן אשאיר את שמי. האם זה מותר לי או אסור?</w:t>
      </w:r>
    </w:p>
    <w:p w14:paraId="08A0AAD6" w14:textId="77777777" w:rsidR="00336193" w:rsidRPr="00336193" w:rsidRDefault="00336193" w:rsidP="00336193">
      <w:pPr>
        <w:bidi/>
        <w:jc w:val="both"/>
        <w:rPr>
          <w:rFonts w:cs="David" w:hint="cs"/>
          <w:rtl/>
        </w:rPr>
      </w:pPr>
    </w:p>
    <w:p w14:paraId="16C68BA4"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59E7D962" w14:textId="77777777" w:rsidR="00336193" w:rsidRPr="00336193" w:rsidRDefault="00336193" w:rsidP="00336193">
      <w:pPr>
        <w:bidi/>
        <w:jc w:val="both"/>
        <w:rPr>
          <w:rFonts w:cs="David" w:hint="cs"/>
          <w:rtl/>
        </w:rPr>
      </w:pPr>
    </w:p>
    <w:p w14:paraId="2E8B7765" w14:textId="77777777" w:rsidR="00336193" w:rsidRPr="00336193" w:rsidRDefault="00336193" w:rsidP="00336193">
      <w:pPr>
        <w:bidi/>
        <w:jc w:val="both"/>
        <w:rPr>
          <w:rFonts w:cs="David" w:hint="cs"/>
          <w:rtl/>
        </w:rPr>
      </w:pPr>
      <w:r w:rsidRPr="00336193">
        <w:rPr>
          <w:rFonts w:cs="David" w:hint="cs"/>
          <w:rtl/>
        </w:rPr>
        <w:tab/>
        <w:t xml:space="preserve">  מותר לך. </w:t>
      </w:r>
    </w:p>
    <w:p w14:paraId="37701BA8" w14:textId="77777777" w:rsidR="00336193" w:rsidRPr="00336193" w:rsidRDefault="00336193" w:rsidP="00336193">
      <w:pPr>
        <w:bidi/>
        <w:jc w:val="both"/>
        <w:rPr>
          <w:rFonts w:cs="David" w:hint="cs"/>
          <w:rtl/>
        </w:rPr>
      </w:pPr>
    </w:p>
    <w:p w14:paraId="62E1DE2F" w14:textId="77777777" w:rsidR="00336193" w:rsidRPr="00336193" w:rsidRDefault="00336193" w:rsidP="00336193">
      <w:pPr>
        <w:bidi/>
        <w:jc w:val="both"/>
        <w:rPr>
          <w:rFonts w:cs="David" w:hint="cs"/>
          <w:rtl/>
        </w:rPr>
      </w:pPr>
      <w:r w:rsidRPr="00336193">
        <w:rPr>
          <w:rFonts w:cs="David" w:hint="cs"/>
          <w:rtl/>
        </w:rPr>
        <w:t xml:space="preserve"> </w:t>
      </w:r>
      <w:r w:rsidRPr="00336193">
        <w:rPr>
          <w:rFonts w:cs="David" w:hint="cs"/>
          <w:u w:val="single"/>
          <w:rtl/>
        </w:rPr>
        <w:t>חיים אורון:</w:t>
      </w:r>
    </w:p>
    <w:p w14:paraId="0E15AF55" w14:textId="77777777" w:rsidR="00336193" w:rsidRPr="00336193" w:rsidRDefault="00336193" w:rsidP="00336193">
      <w:pPr>
        <w:bidi/>
        <w:jc w:val="both"/>
        <w:rPr>
          <w:rFonts w:cs="David" w:hint="cs"/>
          <w:rtl/>
        </w:rPr>
      </w:pPr>
    </w:p>
    <w:p w14:paraId="70F405D3" w14:textId="77777777" w:rsidR="00336193" w:rsidRPr="00336193" w:rsidRDefault="00336193" w:rsidP="00336193">
      <w:pPr>
        <w:bidi/>
        <w:jc w:val="both"/>
        <w:rPr>
          <w:rFonts w:cs="David" w:hint="cs"/>
          <w:rtl/>
        </w:rPr>
      </w:pPr>
      <w:r w:rsidRPr="00336193">
        <w:rPr>
          <w:rFonts w:cs="David" w:hint="cs"/>
          <w:rtl/>
        </w:rPr>
        <w:tab/>
        <w:t xml:space="preserve"> אני רוצה להוריד את העטיפה מהתרגיל הזה של חבר הכנסת ריבלין, כי נושא דומה מונח בוועדת האתיקה. זה לא דבר תיאורטי. השאלה שהונחה בפנינו היא אם חבר כנסת </w:t>
      </w:r>
      <w:r w:rsidRPr="00336193">
        <w:rPr>
          <w:rFonts w:cs="David"/>
          <w:rtl/>
        </w:rPr>
        <w:t>–</w:t>
      </w:r>
      <w:r w:rsidRPr="00336193">
        <w:rPr>
          <w:rFonts w:cs="David" w:hint="cs"/>
          <w:rtl/>
        </w:rPr>
        <w:t xml:space="preserve"> ויש יותר מאחד, ולא רק עורכי דין </w:t>
      </w:r>
      <w:r w:rsidRPr="00336193">
        <w:rPr>
          <w:rFonts w:cs="David"/>
          <w:rtl/>
        </w:rPr>
        <w:t>–</w:t>
      </w:r>
      <w:r w:rsidRPr="00336193">
        <w:rPr>
          <w:rFonts w:cs="David" w:hint="cs"/>
          <w:rtl/>
        </w:rPr>
        <w:t xml:space="preserve"> יכול להשאיר את השם שלו בלוגו של המשרד או המיזם שהוא היה בו. </w:t>
      </w:r>
      <w:proofErr w:type="spellStart"/>
      <w:r w:rsidRPr="00336193">
        <w:rPr>
          <w:rFonts w:cs="David" w:hint="cs"/>
          <w:rtl/>
        </w:rPr>
        <w:t>היתה</w:t>
      </w:r>
      <w:proofErr w:type="spellEnd"/>
      <w:r w:rsidRPr="00336193">
        <w:rPr>
          <w:rFonts w:cs="David" w:hint="cs"/>
          <w:rtl/>
        </w:rPr>
        <w:t xml:space="preserve"> חוות דעת משפטית אחת של היועצת המשפטית הקודמת של הכנסת שהדבר מותר. על בסיסה פעל מי שפעל ולא הסיר את שמו. ברגע שהוגשה לנו תלונה ספציפית, ניתנה תשובה שזה תקין משום שהיה אישור, אבל נדרשנו לדיון עקרוני. </w:t>
      </w:r>
    </w:p>
    <w:p w14:paraId="5C906776" w14:textId="77777777" w:rsidR="00336193" w:rsidRPr="00336193" w:rsidRDefault="00336193" w:rsidP="00336193">
      <w:pPr>
        <w:bidi/>
        <w:jc w:val="both"/>
        <w:rPr>
          <w:rFonts w:cs="David" w:hint="cs"/>
          <w:rtl/>
        </w:rPr>
      </w:pPr>
    </w:p>
    <w:p w14:paraId="2ADE04CB"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226A9AF1" w14:textId="77777777" w:rsidR="00336193" w:rsidRPr="00336193" w:rsidRDefault="00336193" w:rsidP="00336193">
      <w:pPr>
        <w:bidi/>
        <w:jc w:val="both"/>
        <w:rPr>
          <w:rFonts w:cs="David" w:hint="cs"/>
          <w:u w:val="single"/>
          <w:rtl/>
        </w:rPr>
      </w:pPr>
    </w:p>
    <w:p w14:paraId="6EC6D60E" w14:textId="77777777" w:rsidR="00336193" w:rsidRPr="00336193" w:rsidRDefault="00336193" w:rsidP="00336193">
      <w:pPr>
        <w:bidi/>
        <w:jc w:val="both"/>
        <w:rPr>
          <w:rFonts w:cs="David" w:hint="cs"/>
          <w:rtl/>
        </w:rPr>
      </w:pPr>
      <w:r w:rsidRPr="00336193">
        <w:rPr>
          <w:rFonts w:cs="David" w:hint="cs"/>
          <w:rtl/>
        </w:rPr>
        <w:tab/>
        <w:t>למה התחלנו את העיסוק בזה? מה זה קשור לסעיף 33?</w:t>
      </w:r>
    </w:p>
    <w:p w14:paraId="5D0ED45D" w14:textId="77777777" w:rsidR="00336193" w:rsidRPr="00336193" w:rsidRDefault="00336193" w:rsidP="00336193">
      <w:pPr>
        <w:bidi/>
        <w:jc w:val="both"/>
        <w:rPr>
          <w:rFonts w:cs="David" w:hint="cs"/>
          <w:rtl/>
        </w:rPr>
      </w:pPr>
    </w:p>
    <w:p w14:paraId="1CF5E89A" w14:textId="77777777" w:rsidR="00336193" w:rsidRPr="00336193" w:rsidRDefault="00336193" w:rsidP="00336193">
      <w:pPr>
        <w:bidi/>
        <w:jc w:val="both"/>
        <w:rPr>
          <w:rFonts w:cs="David" w:hint="cs"/>
          <w:rtl/>
        </w:rPr>
      </w:pPr>
      <w:r w:rsidRPr="00336193">
        <w:rPr>
          <w:rFonts w:cs="David" w:hint="cs"/>
          <w:u w:val="single"/>
          <w:rtl/>
        </w:rPr>
        <w:t>חיים אורון:</w:t>
      </w:r>
    </w:p>
    <w:p w14:paraId="20E9163E" w14:textId="77777777" w:rsidR="00336193" w:rsidRPr="00336193" w:rsidRDefault="00336193" w:rsidP="00336193">
      <w:pPr>
        <w:bidi/>
        <w:jc w:val="both"/>
        <w:rPr>
          <w:rFonts w:cs="David" w:hint="cs"/>
          <w:rtl/>
        </w:rPr>
      </w:pPr>
    </w:p>
    <w:p w14:paraId="29070824" w14:textId="77777777" w:rsidR="00336193" w:rsidRPr="00336193" w:rsidRDefault="00336193" w:rsidP="00336193">
      <w:pPr>
        <w:bidi/>
        <w:jc w:val="both"/>
        <w:rPr>
          <w:rFonts w:cs="David" w:hint="cs"/>
          <w:rtl/>
        </w:rPr>
      </w:pPr>
      <w:r w:rsidRPr="00336193">
        <w:rPr>
          <w:rFonts w:cs="David" w:hint="cs"/>
          <w:rtl/>
        </w:rPr>
        <w:tab/>
        <w:t xml:space="preserve">משום שחבר הכנסת ריבלין שאל שאלה תיאורטית כביכול שמבוססת על המקרה שהוגש לוועדת האתיקה. </w:t>
      </w:r>
    </w:p>
    <w:p w14:paraId="0DD008B9" w14:textId="77777777" w:rsidR="00336193" w:rsidRPr="00336193" w:rsidRDefault="00336193" w:rsidP="00336193">
      <w:pPr>
        <w:bidi/>
        <w:jc w:val="both"/>
        <w:rPr>
          <w:rFonts w:cs="David" w:hint="cs"/>
          <w:rtl/>
        </w:rPr>
      </w:pPr>
    </w:p>
    <w:p w14:paraId="00EB6B2A" w14:textId="77777777" w:rsidR="00336193" w:rsidRPr="00336193" w:rsidRDefault="00336193" w:rsidP="00336193">
      <w:pPr>
        <w:bidi/>
        <w:jc w:val="both"/>
        <w:rPr>
          <w:rFonts w:cs="David" w:hint="cs"/>
          <w:rtl/>
        </w:rPr>
      </w:pPr>
      <w:r w:rsidRPr="00336193">
        <w:rPr>
          <w:rFonts w:cs="David" w:hint="cs"/>
          <w:u w:val="single"/>
          <w:rtl/>
        </w:rPr>
        <w:t>ראובן ריבלין:</w:t>
      </w:r>
    </w:p>
    <w:p w14:paraId="627AE872" w14:textId="77777777" w:rsidR="00336193" w:rsidRPr="00336193" w:rsidRDefault="00336193" w:rsidP="00336193">
      <w:pPr>
        <w:bidi/>
        <w:jc w:val="both"/>
        <w:rPr>
          <w:rFonts w:cs="David" w:hint="cs"/>
          <w:rtl/>
        </w:rPr>
      </w:pPr>
    </w:p>
    <w:p w14:paraId="2034547B" w14:textId="77777777" w:rsidR="00336193" w:rsidRPr="00336193" w:rsidRDefault="00336193" w:rsidP="00336193">
      <w:pPr>
        <w:bidi/>
        <w:jc w:val="both"/>
        <w:rPr>
          <w:rFonts w:cs="David" w:hint="cs"/>
          <w:rtl/>
        </w:rPr>
      </w:pPr>
      <w:r w:rsidRPr="00336193">
        <w:rPr>
          <w:rFonts w:cs="David" w:hint="cs"/>
          <w:rtl/>
        </w:rPr>
        <w:tab/>
        <w:t xml:space="preserve"> השארת השם בלוגו נובעת מעיסוק אחר שהיה לחבר הכנסת. </w:t>
      </w:r>
    </w:p>
    <w:p w14:paraId="1299A351" w14:textId="77777777" w:rsidR="00336193" w:rsidRPr="00336193" w:rsidRDefault="00336193" w:rsidP="00336193">
      <w:pPr>
        <w:bidi/>
        <w:jc w:val="both"/>
        <w:rPr>
          <w:rFonts w:cs="David" w:hint="cs"/>
          <w:rtl/>
        </w:rPr>
      </w:pPr>
    </w:p>
    <w:p w14:paraId="2B1B097B"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47479038" w14:textId="77777777" w:rsidR="00336193" w:rsidRPr="00336193" w:rsidRDefault="00336193" w:rsidP="00336193">
      <w:pPr>
        <w:bidi/>
        <w:jc w:val="both"/>
        <w:rPr>
          <w:rFonts w:cs="David" w:hint="cs"/>
          <w:rtl/>
        </w:rPr>
      </w:pPr>
    </w:p>
    <w:p w14:paraId="1F749AB3" w14:textId="77777777" w:rsidR="00336193" w:rsidRPr="00336193" w:rsidRDefault="00336193" w:rsidP="00336193">
      <w:pPr>
        <w:bidi/>
        <w:jc w:val="both"/>
        <w:rPr>
          <w:rFonts w:cs="David" w:hint="cs"/>
          <w:rtl/>
        </w:rPr>
      </w:pPr>
      <w:r w:rsidRPr="00336193">
        <w:rPr>
          <w:rFonts w:cs="David" w:hint="cs"/>
          <w:rtl/>
        </w:rPr>
        <w:tab/>
        <w:t xml:space="preserve">יכול להיות שיש מקום להתייחס לזה במסגרת הכללים. </w:t>
      </w:r>
    </w:p>
    <w:p w14:paraId="575F7D26" w14:textId="77777777" w:rsidR="00336193" w:rsidRPr="00336193" w:rsidRDefault="00336193" w:rsidP="00336193">
      <w:pPr>
        <w:bidi/>
        <w:jc w:val="both"/>
        <w:rPr>
          <w:rFonts w:cs="David" w:hint="cs"/>
          <w:u w:val="single"/>
          <w:rtl/>
        </w:rPr>
      </w:pPr>
    </w:p>
    <w:p w14:paraId="0550F685" w14:textId="77777777" w:rsidR="00336193" w:rsidRPr="00336193" w:rsidRDefault="00336193" w:rsidP="00336193">
      <w:pPr>
        <w:bidi/>
        <w:jc w:val="both"/>
        <w:rPr>
          <w:rFonts w:cs="David" w:hint="cs"/>
          <w:rtl/>
        </w:rPr>
      </w:pPr>
      <w:r w:rsidRPr="00336193">
        <w:rPr>
          <w:rFonts w:cs="David" w:hint="cs"/>
          <w:u w:val="single"/>
          <w:rtl/>
        </w:rPr>
        <w:t>חיים אורון:</w:t>
      </w:r>
    </w:p>
    <w:p w14:paraId="0E0E0C62" w14:textId="77777777" w:rsidR="00336193" w:rsidRPr="00336193" w:rsidRDefault="00336193" w:rsidP="00336193">
      <w:pPr>
        <w:bidi/>
        <w:jc w:val="both"/>
        <w:rPr>
          <w:rFonts w:cs="David" w:hint="cs"/>
          <w:rtl/>
        </w:rPr>
      </w:pPr>
    </w:p>
    <w:p w14:paraId="4BFDCAB1" w14:textId="77777777" w:rsidR="00336193" w:rsidRPr="00336193" w:rsidRDefault="00336193" w:rsidP="00336193">
      <w:pPr>
        <w:bidi/>
        <w:jc w:val="both"/>
        <w:rPr>
          <w:rFonts w:cs="David" w:hint="cs"/>
          <w:rtl/>
        </w:rPr>
      </w:pPr>
      <w:r w:rsidRPr="00336193">
        <w:rPr>
          <w:rFonts w:cs="David" w:hint="cs"/>
          <w:rtl/>
        </w:rPr>
        <w:tab/>
        <w:t xml:space="preserve"> החלטנו בוועדת האתיקה להפנות מכתב לכל חברי הכנסת ולהסב תשומת לבם שאנחנו עוסקים בנושא. אנחנו רוצים לשמוע דעות נוספות לפני שתתקבל החלטה בעניין. </w:t>
      </w:r>
    </w:p>
    <w:p w14:paraId="6255BFE4" w14:textId="77777777" w:rsidR="00336193" w:rsidRPr="00336193" w:rsidRDefault="00336193" w:rsidP="00336193">
      <w:pPr>
        <w:bidi/>
        <w:jc w:val="both"/>
        <w:rPr>
          <w:rFonts w:cs="David" w:hint="cs"/>
          <w:rtl/>
        </w:rPr>
      </w:pPr>
    </w:p>
    <w:p w14:paraId="0EAF74A2" w14:textId="77777777" w:rsidR="00336193" w:rsidRPr="00336193" w:rsidRDefault="00336193" w:rsidP="00336193">
      <w:pPr>
        <w:bidi/>
        <w:jc w:val="both"/>
        <w:rPr>
          <w:rFonts w:cs="David" w:hint="cs"/>
          <w:rtl/>
        </w:rPr>
      </w:pPr>
      <w:r w:rsidRPr="00336193">
        <w:rPr>
          <w:rFonts w:cs="David" w:hint="cs"/>
          <w:u w:val="single"/>
          <w:rtl/>
        </w:rPr>
        <w:t>ראובן ריבלין:</w:t>
      </w:r>
    </w:p>
    <w:p w14:paraId="7C1A266B" w14:textId="77777777" w:rsidR="00336193" w:rsidRPr="00336193" w:rsidRDefault="00336193" w:rsidP="00336193">
      <w:pPr>
        <w:bidi/>
        <w:jc w:val="both"/>
        <w:rPr>
          <w:rFonts w:cs="David" w:hint="cs"/>
          <w:rtl/>
        </w:rPr>
      </w:pPr>
    </w:p>
    <w:p w14:paraId="1240C039" w14:textId="77777777" w:rsidR="00336193" w:rsidRPr="00336193" w:rsidRDefault="00336193" w:rsidP="00336193">
      <w:pPr>
        <w:bidi/>
        <w:jc w:val="both"/>
        <w:rPr>
          <w:rFonts w:cs="David" w:hint="cs"/>
          <w:rtl/>
        </w:rPr>
      </w:pPr>
      <w:r w:rsidRPr="00336193">
        <w:rPr>
          <w:rFonts w:cs="David" w:hint="cs"/>
          <w:rtl/>
        </w:rPr>
        <w:tab/>
        <w:t xml:space="preserve"> כדי להסיר כל ספק, המצב כפי שהוא היום אפשר את זה. </w:t>
      </w:r>
    </w:p>
    <w:p w14:paraId="591B0D2B" w14:textId="77777777" w:rsidR="00336193" w:rsidRPr="00336193" w:rsidRDefault="00336193" w:rsidP="00336193">
      <w:pPr>
        <w:bidi/>
        <w:jc w:val="both"/>
        <w:rPr>
          <w:rFonts w:cs="David" w:hint="cs"/>
          <w:rtl/>
        </w:rPr>
      </w:pPr>
    </w:p>
    <w:p w14:paraId="7DD508E1"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70C28CE8" w14:textId="77777777" w:rsidR="00336193" w:rsidRPr="00336193" w:rsidRDefault="00336193" w:rsidP="00336193">
      <w:pPr>
        <w:bidi/>
        <w:jc w:val="both"/>
        <w:rPr>
          <w:rFonts w:cs="David" w:hint="cs"/>
          <w:rtl/>
        </w:rPr>
      </w:pPr>
    </w:p>
    <w:p w14:paraId="72A49325" w14:textId="77777777" w:rsidR="00336193" w:rsidRPr="00336193" w:rsidRDefault="00336193" w:rsidP="00336193">
      <w:pPr>
        <w:bidi/>
        <w:jc w:val="both"/>
        <w:rPr>
          <w:rFonts w:cs="David" w:hint="cs"/>
          <w:rtl/>
        </w:rPr>
      </w:pPr>
      <w:r w:rsidRPr="00336193">
        <w:rPr>
          <w:rFonts w:cs="David" w:hint="cs"/>
          <w:rtl/>
        </w:rPr>
        <w:tab/>
        <w:t xml:space="preserve"> זה היה רק בשם המשרד ולא בשמות עורכי הדין. </w:t>
      </w:r>
    </w:p>
    <w:p w14:paraId="2EADDDD1" w14:textId="77777777" w:rsidR="00336193" w:rsidRPr="00336193" w:rsidRDefault="00336193" w:rsidP="00336193">
      <w:pPr>
        <w:bidi/>
        <w:jc w:val="both"/>
        <w:rPr>
          <w:rFonts w:cs="David" w:hint="cs"/>
          <w:rtl/>
        </w:rPr>
      </w:pPr>
    </w:p>
    <w:p w14:paraId="5F2359A4" w14:textId="77777777" w:rsidR="00336193" w:rsidRPr="00336193" w:rsidRDefault="00336193" w:rsidP="00336193">
      <w:pPr>
        <w:bidi/>
        <w:jc w:val="both"/>
        <w:rPr>
          <w:rFonts w:cs="David" w:hint="cs"/>
          <w:rtl/>
        </w:rPr>
      </w:pPr>
      <w:r w:rsidRPr="00336193">
        <w:rPr>
          <w:rFonts w:cs="David" w:hint="cs"/>
          <w:u w:val="single"/>
          <w:rtl/>
        </w:rPr>
        <w:t>ראובן ריבלין:</w:t>
      </w:r>
    </w:p>
    <w:p w14:paraId="6A32C3B0" w14:textId="77777777" w:rsidR="00336193" w:rsidRPr="00336193" w:rsidRDefault="00336193" w:rsidP="00336193">
      <w:pPr>
        <w:bidi/>
        <w:jc w:val="both"/>
        <w:rPr>
          <w:rFonts w:cs="David" w:hint="cs"/>
          <w:rtl/>
        </w:rPr>
      </w:pPr>
    </w:p>
    <w:p w14:paraId="388A3258" w14:textId="77777777" w:rsidR="00336193" w:rsidRPr="00336193" w:rsidRDefault="00336193" w:rsidP="00336193">
      <w:pPr>
        <w:bidi/>
        <w:jc w:val="both"/>
        <w:rPr>
          <w:rFonts w:cs="David" w:hint="cs"/>
          <w:rtl/>
        </w:rPr>
      </w:pPr>
      <w:r w:rsidRPr="00336193">
        <w:rPr>
          <w:rFonts w:cs="David" w:hint="cs"/>
          <w:rtl/>
        </w:rPr>
        <w:tab/>
        <w:t xml:space="preserve"> נכון, והם גם קיבלו תמלוגים. </w:t>
      </w:r>
    </w:p>
    <w:p w14:paraId="28BA3A07" w14:textId="77777777" w:rsidR="00336193" w:rsidRPr="00336193" w:rsidRDefault="00336193" w:rsidP="00336193">
      <w:pPr>
        <w:bidi/>
        <w:jc w:val="both"/>
        <w:rPr>
          <w:rFonts w:cs="David" w:hint="cs"/>
          <w:rtl/>
        </w:rPr>
      </w:pPr>
    </w:p>
    <w:p w14:paraId="0B50F324"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3B8C6254" w14:textId="77777777" w:rsidR="00336193" w:rsidRPr="00336193" w:rsidRDefault="00336193" w:rsidP="00336193">
      <w:pPr>
        <w:bidi/>
        <w:jc w:val="both"/>
        <w:rPr>
          <w:rFonts w:cs="David" w:hint="cs"/>
          <w:u w:val="single"/>
          <w:rtl/>
        </w:rPr>
      </w:pPr>
    </w:p>
    <w:p w14:paraId="13A4F77A" w14:textId="77777777" w:rsidR="00336193" w:rsidRPr="00336193" w:rsidRDefault="00336193" w:rsidP="00336193">
      <w:pPr>
        <w:bidi/>
        <w:jc w:val="both"/>
        <w:rPr>
          <w:rFonts w:cs="David" w:hint="cs"/>
          <w:rtl/>
        </w:rPr>
      </w:pPr>
      <w:r w:rsidRPr="00336193">
        <w:rPr>
          <w:rFonts w:cs="David" w:hint="cs"/>
          <w:rtl/>
        </w:rPr>
        <w:tab/>
        <w:t>אנחנו עוברים לסעיף 33.</w:t>
      </w:r>
    </w:p>
    <w:p w14:paraId="3AB6B752" w14:textId="77777777" w:rsidR="00336193" w:rsidRPr="00336193" w:rsidRDefault="00336193" w:rsidP="00336193">
      <w:pPr>
        <w:bidi/>
        <w:jc w:val="both"/>
        <w:rPr>
          <w:rFonts w:cs="David" w:hint="cs"/>
          <w:rtl/>
        </w:rPr>
      </w:pPr>
    </w:p>
    <w:p w14:paraId="0EA3A0E1" w14:textId="77777777" w:rsidR="00336193" w:rsidRPr="00336193" w:rsidRDefault="00336193" w:rsidP="00336193">
      <w:pPr>
        <w:bidi/>
        <w:jc w:val="both"/>
        <w:rPr>
          <w:rFonts w:cs="David" w:hint="cs"/>
          <w:rtl/>
        </w:rPr>
      </w:pPr>
      <w:r w:rsidRPr="00336193">
        <w:rPr>
          <w:rFonts w:cs="David" w:hint="cs"/>
          <w:rtl/>
        </w:rPr>
        <w:t xml:space="preserve">33. בפרק זה </w:t>
      </w:r>
      <w:r w:rsidRPr="00336193">
        <w:rPr>
          <w:rFonts w:cs="David"/>
          <w:rtl/>
        </w:rPr>
        <w:t>–</w:t>
      </w:r>
    </w:p>
    <w:p w14:paraId="365F9448" w14:textId="77777777" w:rsidR="00336193" w:rsidRPr="00336193" w:rsidRDefault="00336193" w:rsidP="00336193">
      <w:pPr>
        <w:bidi/>
        <w:jc w:val="both"/>
        <w:rPr>
          <w:rFonts w:cs="David" w:hint="cs"/>
          <w:rtl/>
        </w:rPr>
      </w:pPr>
    </w:p>
    <w:p w14:paraId="0BC85F02" w14:textId="77777777" w:rsidR="00336193" w:rsidRPr="00336193" w:rsidRDefault="00336193" w:rsidP="00336193">
      <w:pPr>
        <w:bidi/>
        <w:jc w:val="both"/>
        <w:rPr>
          <w:rFonts w:cs="David" w:hint="cs"/>
          <w:rtl/>
        </w:rPr>
      </w:pPr>
      <w:r w:rsidRPr="00336193">
        <w:rPr>
          <w:rFonts w:cs="David" w:hint="cs"/>
          <w:rtl/>
        </w:rPr>
        <w:tab/>
        <w:t xml:space="preserve">"עיסוק" </w:t>
      </w:r>
      <w:r w:rsidRPr="00336193">
        <w:rPr>
          <w:rFonts w:cs="David"/>
          <w:rtl/>
        </w:rPr>
        <w:t>–</w:t>
      </w:r>
      <w:r w:rsidRPr="00336193">
        <w:rPr>
          <w:rFonts w:cs="David" w:hint="cs"/>
          <w:rtl/>
        </w:rPr>
        <w:t xml:space="preserve"> לרבות עיסוק במשלח יד או במסחר, באופן קבוע או חד-פעמי, על-ידי חבר הכנסת בעצמו או בשיתוף עם אחר, ובכלל זה עובד או שלוח, וכן ייצוג של אדם או גוף, ייעוץ לו או שדלנות למענו;</w:t>
      </w:r>
    </w:p>
    <w:p w14:paraId="20F182D4" w14:textId="77777777" w:rsidR="00336193" w:rsidRPr="00336193" w:rsidRDefault="00336193" w:rsidP="00336193">
      <w:pPr>
        <w:bidi/>
        <w:jc w:val="both"/>
        <w:rPr>
          <w:rFonts w:cs="David" w:hint="cs"/>
          <w:rtl/>
        </w:rPr>
      </w:pPr>
    </w:p>
    <w:p w14:paraId="6C34D435"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41BDE340" w14:textId="77777777" w:rsidR="00336193" w:rsidRPr="00336193" w:rsidRDefault="00336193" w:rsidP="00336193">
      <w:pPr>
        <w:bidi/>
        <w:jc w:val="both"/>
        <w:rPr>
          <w:rFonts w:cs="David" w:hint="cs"/>
          <w:rtl/>
        </w:rPr>
      </w:pPr>
    </w:p>
    <w:p w14:paraId="2CC3DA9A" w14:textId="77777777" w:rsidR="00336193" w:rsidRPr="00336193" w:rsidRDefault="00336193" w:rsidP="00336193">
      <w:pPr>
        <w:bidi/>
        <w:jc w:val="both"/>
        <w:rPr>
          <w:rFonts w:cs="David" w:hint="cs"/>
          <w:rtl/>
        </w:rPr>
      </w:pPr>
      <w:r w:rsidRPr="00336193">
        <w:rPr>
          <w:rFonts w:cs="David" w:hint="cs"/>
          <w:rtl/>
        </w:rPr>
        <w:tab/>
        <w:t xml:space="preserve"> זה נוסח דומה להגדרות שקיימות היום בחוק החסינות. </w:t>
      </w:r>
    </w:p>
    <w:p w14:paraId="70A6234E" w14:textId="77777777" w:rsidR="00336193" w:rsidRPr="00336193" w:rsidRDefault="00336193" w:rsidP="00336193">
      <w:pPr>
        <w:bidi/>
        <w:jc w:val="both"/>
        <w:rPr>
          <w:rFonts w:cs="David" w:hint="cs"/>
          <w:rtl/>
        </w:rPr>
      </w:pPr>
      <w:r w:rsidRPr="00336193">
        <w:rPr>
          <w:rFonts w:cs="David" w:hint="cs"/>
          <w:rtl/>
        </w:rPr>
        <w:t xml:space="preserve"> </w:t>
      </w:r>
    </w:p>
    <w:p w14:paraId="30A54D9D"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509F57A0" w14:textId="77777777" w:rsidR="00336193" w:rsidRPr="00336193" w:rsidRDefault="00336193" w:rsidP="00336193">
      <w:pPr>
        <w:bidi/>
        <w:jc w:val="both"/>
        <w:rPr>
          <w:rFonts w:cs="David" w:hint="cs"/>
          <w:u w:val="single"/>
          <w:rtl/>
        </w:rPr>
      </w:pPr>
    </w:p>
    <w:p w14:paraId="0BF17BEE" w14:textId="77777777" w:rsidR="00336193" w:rsidRPr="00336193" w:rsidRDefault="00336193" w:rsidP="00336193">
      <w:pPr>
        <w:bidi/>
        <w:jc w:val="both"/>
        <w:rPr>
          <w:rFonts w:cs="David" w:hint="cs"/>
          <w:rtl/>
        </w:rPr>
      </w:pPr>
      <w:r w:rsidRPr="00336193">
        <w:rPr>
          <w:rFonts w:cs="David" w:hint="cs"/>
          <w:rtl/>
        </w:rPr>
        <w:tab/>
        <w:t xml:space="preserve">"עיסוק נוסף" </w:t>
      </w:r>
      <w:r w:rsidRPr="00336193">
        <w:rPr>
          <w:rFonts w:cs="David"/>
          <w:rtl/>
        </w:rPr>
        <w:t>–</w:t>
      </w:r>
      <w:r w:rsidRPr="00336193">
        <w:rPr>
          <w:rFonts w:cs="David" w:hint="cs"/>
          <w:rtl/>
        </w:rPr>
        <w:t xml:space="preserve"> כל עיסוק בנוסף למילוי תפקידו כחבר הכנסת.</w:t>
      </w:r>
    </w:p>
    <w:p w14:paraId="4A2C1507" w14:textId="77777777" w:rsidR="00336193" w:rsidRPr="00336193" w:rsidRDefault="00336193" w:rsidP="00336193">
      <w:pPr>
        <w:bidi/>
        <w:jc w:val="both"/>
        <w:rPr>
          <w:rFonts w:cs="David" w:hint="cs"/>
          <w:rtl/>
        </w:rPr>
      </w:pPr>
    </w:p>
    <w:p w14:paraId="182F96E5" w14:textId="77777777" w:rsidR="00336193" w:rsidRPr="00336193" w:rsidRDefault="00336193" w:rsidP="00336193">
      <w:pPr>
        <w:bidi/>
        <w:jc w:val="both"/>
        <w:rPr>
          <w:rFonts w:cs="David" w:hint="cs"/>
          <w:rtl/>
        </w:rPr>
      </w:pPr>
      <w:r w:rsidRPr="00336193">
        <w:rPr>
          <w:rFonts w:cs="David" w:hint="cs"/>
          <w:rtl/>
        </w:rPr>
        <w:tab/>
        <w:t>האם יש כאן שינוי מהותי מההגדרות שיש בחוק החסינות?</w:t>
      </w:r>
    </w:p>
    <w:p w14:paraId="74BC9180" w14:textId="77777777" w:rsidR="00336193" w:rsidRPr="00336193" w:rsidRDefault="00336193" w:rsidP="00336193">
      <w:pPr>
        <w:bidi/>
        <w:jc w:val="both"/>
        <w:rPr>
          <w:rFonts w:cs="David" w:hint="cs"/>
          <w:rtl/>
        </w:rPr>
      </w:pPr>
    </w:p>
    <w:p w14:paraId="0126D231"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495A4A7D" w14:textId="77777777" w:rsidR="00336193" w:rsidRPr="00336193" w:rsidRDefault="00336193" w:rsidP="00336193">
      <w:pPr>
        <w:bidi/>
        <w:jc w:val="both"/>
        <w:rPr>
          <w:rFonts w:cs="David" w:hint="cs"/>
          <w:rtl/>
        </w:rPr>
      </w:pPr>
    </w:p>
    <w:p w14:paraId="27E86917" w14:textId="77777777" w:rsidR="00336193" w:rsidRPr="00336193" w:rsidRDefault="00336193" w:rsidP="00336193">
      <w:pPr>
        <w:bidi/>
        <w:jc w:val="both"/>
        <w:rPr>
          <w:rFonts w:cs="David" w:hint="cs"/>
          <w:rtl/>
        </w:rPr>
      </w:pPr>
      <w:r w:rsidRPr="00336193">
        <w:rPr>
          <w:rFonts w:cs="David" w:hint="cs"/>
          <w:rtl/>
        </w:rPr>
        <w:tab/>
        <w:t xml:space="preserve"> אין שינוי מהותי. </w:t>
      </w:r>
    </w:p>
    <w:p w14:paraId="1A1467D5" w14:textId="77777777" w:rsidR="00336193" w:rsidRPr="00336193" w:rsidRDefault="00336193" w:rsidP="00336193">
      <w:pPr>
        <w:bidi/>
        <w:jc w:val="both"/>
        <w:rPr>
          <w:rFonts w:cs="David" w:hint="cs"/>
          <w:rtl/>
        </w:rPr>
      </w:pPr>
    </w:p>
    <w:p w14:paraId="1BE00D01" w14:textId="77777777" w:rsidR="00336193" w:rsidRPr="00336193" w:rsidRDefault="00336193" w:rsidP="00336193">
      <w:pPr>
        <w:bidi/>
        <w:jc w:val="both"/>
        <w:rPr>
          <w:rFonts w:cs="David" w:hint="cs"/>
          <w:rtl/>
        </w:rPr>
      </w:pPr>
      <w:r w:rsidRPr="00336193">
        <w:rPr>
          <w:rFonts w:cs="David" w:hint="cs"/>
          <w:u w:val="single"/>
          <w:rtl/>
        </w:rPr>
        <w:t>היו"ר גדעון סער:</w:t>
      </w:r>
    </w:p>
    <w:p w14:paraId="7D5FA2CC" w14:textId="77777777" w:rsidR="00336193" w:rsidRPr="00336193" w:rsidRDefault="00336193" w:rsidP="00336193">
      <w:pPr>
        <w:bidi/>
        <w:jc w:val="both"/>
        <w:rPr>
          <w:rFonts w:cs="David" w:hint="cs"/>
          <w:rtl/>
        </w:rPr>
      </w:pPr>
    </w:p>
    <w:p w14:paraId="58F5583B" w14:textId="77777777" w:rsidR="00336193" w:rsidRPr="00336193" w:rsidRDefault="00336193" w:rsidP="00336193">
      <w:pPr>
        <w:bidi/>
        <w:jc w:val="both"/>
        <w:rPr>
          <w:rFonts w:cs="David" w:hint="cs"/>
          <w:rtl/>
        </w:rPr>
      </w:pPr>
      <w:r w:rsidRPr="00336193">
        <w:rPr>
          <w:rFonts w:cs="David" w:hint="cs"/>
          <w:rtl/>
        </w:rPr>
        <w:tab/>
        <w:t xml:space="preserve"> לפיכך אני מציע לאשר את סעיף 33.</w:t>
      </w:r>
    </w:p>
    <w:p w14:paraId="5746AD78" w14:textId="77777777" w:rsidR="00336193" w:rsidRPr="00336193" w:rsidRDefault="00336193" w:rsidP="00336193">
      <w:pPr>
        <w:bidi/>
        <w:jc w:val="both"/>
        <w:rPr>
          <w:rFonts w:cs="David" w:hint="cs"/>
          <w:rtl/>
        </w:rPr>
      </w:pPr>
    </w:p>
    <w:p w14:paraId="4D79ACDC" w14:textId="77777777" w:rsidR="00336193" w:rsidRPr="00336193" w:rsidRDefault="00336193" w:rsidP="00336193">
      <w:pPr>
        <w:bidi/>
        <w:jc w:val="both"/>
        <w:rPr>
          <w:rFonts w:cs="David" w:hint="cs"/>
          <w:rtl/>
        </w:rPr>
      </w:pPr>
      <w:proofErr w:type="spellStart"/>
      <w:r w:rsidRPr="00336193">
        <w:rPr>
          <w:rFonts w:cs="David" w:hint="cs"/>
          <w:u w:val="single"/>
          <w:rtl/>
        </w:rPr>
        <w:t>אסתרינה</w:t>
      </w:r>
      <w:proofErr w:type="spellEnd"/>
      <w:r w:rsidRPr="00336193">
        <w:rPr>
          <w:rFonts w:cs="David" w:hint="cs"/>
          <w:u w:val="single"/>
          <w:rtl/>
        </w:rPr>
        <w:t xml:space="preserve"> </w:t>
      </w:r>
      <w:proofErr w:type="spellStart"/>
      <w:r w:rsidRPr="00336193">
        <w:rPr>
          <w:rFonts w:cs="David" w:hint="cs"/>
          <w:u w:val="single"/>
          <w:rtl/>
        </w:rPr>
        <w:t>טרטמן</w:t>
      </w:r>
      <w:proofErr w:type="spellEnd"/>
      <w:r w:rsidRPr="00336193">
        <w:rPr>
          <w:rFonts w:cs="David" w:hint="cs"/>
          <w:u w:val="single"/>
          <w:rtl/>
        </w:rPr>
        <w:t>:</w:t>
      </w:r>
    </w:p>
    <w:p w14:paraId="4FE94CB6" w14:textId="77777777" w:rsidR="00336193" w:rsidRPr="00336193" w:rsidRDefault="00336193" w:rsidP="00336193">
      <w:pPr>
        <w:bidi/>
        <w:jc w:val="both"/>
        <w:rPr>
          <w:rFonts w:cs="David" w:hint="cs"/>
          <w:rtl/>
        </w:rPr>
      </w:pPr>
    </w:p>
    <w:p w14:paraId="4430C553" w14:textId="77777777" w:rsidR="00336193" w:rsidRPr="00336193" w:rsidRDefault="00336193" w:rsidP="00336193">
      <w:pPr>
        <w:bidi/>
        <w:jc w:val="both"/>
        <w:rPr>
          <w:rFonts w:cs="David" w:hint="cs"/>
          <w:rtl/>
        </w:rPr>
      </w:pPr>
      <w:r w:rsidRPr="00336193">
        <w:rPr>
          <w:rFonts w:cs="David" w:hint="cs"/>
          <w:rtl/>
        </w:rPr>
        <w:tab/>
        <w:t xml:space="preserve"> חבר הכנסת ריבלין העלה דוגמה למי שמקבל תמלוגים. תמלוגים הם לא עיסוק.</w:t>
      </w:r>
    </w:p>
    <w:p w14:paraId="1E0EC783" w14:textId="77777777" w:rsidR="00336193" w:rsidRPr="00336193" w:rsidRDefault="00336193" w:rsidP="00336193">
      <w:pPr>
        <w:bidi/>
        <w:jc w:val="both"/>
        <w:rPr>
          <w:rFonts w:cs="David" w:hint="cs"/>
          <w:rtl/>
        </w:rPr>
      </w:pPr>
    </w:p>
    <w:p w14:paraId="3808B592"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412A78BB" w14:textId="77777777" w:rsidR="00336193" w:rsidRPr="00336193" w:rsidRDefault="00336193" w:rsidP="00336193">
      <w:pPr>
        <w:bidi/>
        <w:jc w:val="both"/>
        <w:rPr>
          <w:rFonts w:cs="David" w:hint="cs"/>
          <w:rtl/>
        </w:rPr>
      </w:pPr>
    </w:p>
    <w:p w14:paraId="15667DD8" w14:textId="77777777" w:rsidR="00336193" w:rsidRPr="00336193" w:rsidRDefault="00336193" w:rsidP="00336193">
      <w:pPr>
        <w:bidi/>
        <w:jc w:val="both"/>
        <w:rPr>
          <w:rFonts w:cs="David" w:hint="cs"/>
          <w:rtl/>
        </w:rPr>
      </w:pPr>
      <w:r w:rsidRPr="00336193">
        <w:rPr>
          <w:rFonts w:cs="David" w:hint="cs"/>
          <w:rtl/>
        </w:rPr>
        <w:tab/>
        <w:t xml:space="preserve"> יש סעיפים אופרטיביים שעוסקים בכך. </w:t>
      </w:r>
    </w:p>
    <w:p w14:paraId="17F68E21" w14:textId="77777777" w:rsidR="00336193" w:rsidRPr="00336193" w:rsidRDefault="00336193" w:rsidP="00336193">
      <w:pPr>
        <w:bidi/>
        <w:jc w:val="both"/>
        <w:rPr>
          <w:rFonts w:cs="David" w:hint="cs"/>
          <w:rtl/>
        </w:rPr>
      </w:pPr>
    </w:p>
    <w:p w14:paraId="68B7467A" w14:textId="77777777" w:rsidR="00336193" w:rsidRPr="00336193" w:rsidRDefault="00336193" w:rsidP="00336193">
      <w:pPr>
        <w:bidi/>
        <w:jc w:val="both"/>
        <w:rPr>
          <w:rFonts w:cs="David" w:hint="cs"/>
          <w:rtl/>
        </w:rPr>
      </w:pPr>
    </w:p>
    <w:p w14:paraId="5A17A2E4"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57D0E63C" w14:textId="77777777" w:rsidR="00336193" w:rsidRPr="00336193" w:rsidRDefault="00336193" w:rsidP="00336193">
      <w:pPr>
        <w:bidi/>
        <w:jc w:val="both"/>
        <w:rPr>
          <w:rFonts w:cs="David" w:hint="cs"/>
          <w:rtl/>
        </w:rPr>
      </w:pPr>
    </w:p>
    <w:p w14:paraId="041D6ABC" w14:textId="77777777" w:rsidR="00336193" w:rsidRPr="00336193" w:rsidRDefault="00336193" w:rsidP="00336193">
      <w:pPr>
        <w:bidi/>
        <w:jc w:val="both"/>
        <w:rPr>
          <w:rFonts w:cs="David" w:hint="cs"/>
          <w:rtl/>
        </w:rPr>
      </w:pPr>
      <w:r w:rsidRPr="00336193">
        <w:rPr>
          <w:rFonts w:cs="David" w:hint="cs"/>
          <w:rtl/>
        </w:rPr>
        <w:tab/>
        <w:t xml:space="preserve">  אני אומר מספר מילים על המבנה של פרק זה, פרק ז'.  הפרק קובע עיקרון שאסור לעסוק עיסוק נוסף, אבל הוא בנוי מחריגים, כך שכל הדוגמאות שניתנו כאן, התיאורטיות והלא תיאורטיות, בסופו של דבר  יבואו על פתרונן. זה לא איסור מוחלט שאסור לעסוק, שכן לא יעלה על הדעת לאסור את זה, אחרת נהיה המדינה היחידה בעולם שקובעת איסור כזה ולא זו </w:t>
      </w:r>
      <w:proofErr w:type="spellStart"/>
      <w:r w:rsidRPr="00336193">
        <w:rPr>
          <w:rFonts w:cs="David" w:hint="cs"/>
          <w:rtl/>
        </w:rPr>
        <w:t>היתה</w:t>
      </w:r>
      <w:proofErr w:type="spellEnd"/>
      <w:r w:rsidRPr="00336193">
        <w:rPr>
          <w:rFonts w:cs="David" w:hint="cs"/>
          <w:rtl/>
        </w:rPr>
        <w:t xml:space="preserve"> הכוונה.  הפרק כולו עוסק בעצם ביוצאים מן הכלל.</w:t>
      </w:r>
    </w:p>
    <w:p w14:paraId="77946717" w14:textId="77777777" w:rsidR="00336193" w:rsidRPr="00336193" w:rsidRDefault="00336193" w:rsidP="00336193">
      <w:pPr>
        <w:bidi/>
        <w:jc w:val="both"/>
        <w:rPr>
          <w:rFonts w:cs="David" w:hint="cs"/>
          <w:rtl/>
        </w:rPr>
      </w:pPr>
    </w:p>
    <w:p w14:paraId="1343D16C"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2BC5DDA6" w14:textId="77777777" w:rsidR="00336193" w:rsidRPr="00336193" w:rsidRDefault="00336193" w:rsidP="00336193">
      <w:pPr>
        <w:bidi/>
        <w:jc w:val="both"/>
        <w:rPr>
          <w:rFonts w:cs="David" w:hint="cs"/>
          <w:rtl/>
        </w:rPr>
      </w:pPr>
    </w:p>
    <w:p w14:paraId="60D4F2BC" w14:textId="77777777" w:rsidR="00336193" w:rsidRPr="00336193" w:rsidRDefault="00336193" w:rsidP="00336193">
      <w:pPr>
        <w:bidi/>
        <w:jc w:val="both"/>
        <w:rPr>
          <w:rFonts w:cs="David" w:hint="cs"/>
          <w:rtl/>
        </w:rPr>
      </w:pPr>
      <w:r w:rsidRPr="00336193">
        <w:rPr>
          <w:rFonts w:cs="David" w:hint="cs"/>
          <w:rtl/>
        </w:rPr>
        <w:tab/>
      </w:r>
      <w:proofErr w:type="spellStart"/>
      <w:r w:rsidRPr="00336193">
        <w:rPr>
          <w:rFonts w:cs="David" w:hint="cs"/>
          <w:rtl/>
        </w:rPr>
        <w:t>הכל</w:t>
      </w:r>
      <w:proofErr w:type="spellEnd"/>
      <w:r w:rsidRPr="00336193">
        <w:rPr>
          <w:rFonts w:cs="David" w:hint="cs"/>
          <w:rtl/>
        </w:rPr>
        <w:t xml:space="preserve"> לאור העיקרון שרוצים שחבר הכנסת יקדיש את עצמו לעבודת הכנסת ולא יהיה ניגוד עניינים. </w:t>
      </w:r>
    </w:p>
    <w:p w14:paraId="6470F06F" w14:textId="77777777" w:rsidR="00336193" w:rsidRPr="00336193" w:rsidRDefault="00336193" w:rsidP="00336193">
      <w:pPr>
        <w:bidi/>
        <w:jc w:val="both"/>
        <w:rPr>
          <w:rFonts w:cs="David" w:hint="cs"/>
          <w:rtl/>
        </w:rPr>
      </w:pPr>
    </w:p>
    <w:p w14:paraId="5BC4BFDE"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260196EB" w14:textId="77777777" w:rsidR="00336193" w:rsidRPr="00336193" w:rsidRDefault="00336193" w:rsidP="00336193">
      <w:pPr>
        <w:bidi/>
        <w:jc w:val="both"/>
        <w:rPr>
          <w:rFonts w:cs="David" w:hint="cs"/>
          <w:u w:val="single"/>
          <w:rtl/>
        </w:rPr>
      </w:pPr>
    </w:p>
    <w:p w14:paraId="26078519" w14:textId="77777777" w:rsidR="00336193" w:rsidRPr="00336193" w:rsidRDefault="00336193" w:rsidP="00336193">
      <w:pPr>
        <w:bidi/>
        <w:jc w:val="both"/>
        <w:rPr>
          <w:rFonts w:cs="David" w:hint="cs"/>
          <w:rtl/>
        </w:rPr>
      </w:pPr>
      <w:r w:rsidRPr="00336193">
        <w:rPr>
          <w:rFonts w:cs="David" w:hint="cs"/>
          <w:rtl/>
        </w:rPr>
        <w:tab/>
        <w:t xml:space="preserve"> אם אין הערות לסעיף, אנחנו מאשרים את סעיף 33. </w:t>
      </w:r>
    </w:p>
    <w:p w14:paraId="0989CDC0" w14:textId="77777777" w:rsidR="00336193" w:rsidRPr="00336193" w:rsidRDefault="00336193" w:rsidP="00336193">
      <w:pPr>
        <w:bidi/>
        <w:jc w:val="both"/>
        <w:rPr>
          <w:rFonts w:cs="David" w:hint="cs"/>
          <w:rtl/>
        </w:rPr>
      </w:pPr>
    </w:p>
    <w:p w14:paraId="06A70509" w14:textId="77777777" w:rsidR="00336193" w:rsidRPr="00336193" w:rsidRDefault="00336193" w:rsidP="00336193">
      <w:pPr>
        <w:numPr>
          <w:ilvl w:val="0"/>
          <w:numId w:val="1"/>
        </w:numPr>
        <w:overflowPunct w:val="0"/>
        <w:autoSpaceDE w:val="0"/>
        <w:autoSpaceDN w:val="0"/>
        <w:bidi/>
        <w:adjustRightInd w:val="0"/>
        <w:jc w:val="both"/>
        <w:textAlignment w:val="baseline"/>
        <w:rPr>
          <w:rFonts w:cs="David" w:hint="cs"/>
        </w:rPr>
      </w:pPr>
      <w:r w:rsidRPr="00336193">
        <w:rPr>
          <w:rFonts w:cs="David" w:hint="cs"/>
          <w:rtl/>
        </w:rPr>
        <w:t>חבר הכנסת לא יעסוק בעיסוק נוסף.</w:t>
      </w:r>
    </w:p>
    <w:p w14:paraId="5078EC48" w14:textId="77777777" w:rsidR="00336193" w:rsidRPr="00336193" w:rsidRDefault="00336193" w:rsidP="00336193">
      <w:pPr>
        <w:bidi/>
        <w:jc w:val="both"/>
        <w:rPr>
          <w:rFonts w:cs="David" w:hint="cs"/>
          <w:rtl/>
        </w:rPr>
      </w:pPr>
    </w:p>
    <w:p w14:paraId="4A0D60F8"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7E4DE9A0" w14:textId="77777777" w:rsidR="00336193" w:rsidRPr="00336193" w:rsidRDefault="00336193" w:rsidP="00336193">
      <w:pPr>
        <w:bidi/>
        <w:jc w:val="both"/>
        <w:rPr>
          <w:rFonts w:cs="David" w:hint="cs"/>
          <w:rtl/>
        </w:rPr>
      </w:pPr>
    </w:p>
    <w:p w14:paraId="0E088FAC" w14:textId="77777777" w:rsidR="00336193" w:rsidRPr="00336193" w:rsidRDefault="00336193" w:rsidP="00336193">
      <w:pPr>
        <w:bidi/>
        <w:jc w:val="both"/>
        <w:rPr>
          <w:rFonts w:cs="David" w:hint="cs"/>
          <w:rtl/>
        </w:rPr>
      </w:pPr>
      <w:r w:rsidRPr="00336193">
        <w:rPr>
          <w:rFonts w:cs="David" w:hint="cs"/>
          <w:rtl/>
        </w:rPr>
        <w:tab/>
        <w:t xml:space="preserve"> זה הכלל שאחריו באים החריגים. </w:t>
      </w:r>
    </w:p>
    <w:p w14:paraId="797C665D" w14:textId="77777777" w:rsidR="00336193" w:rsidRPr="00336193" w:rsidRDefault="00336193" w:rsidP="00336193">
      <w:pPr>
        <w:bidi/>
        <w:jc w:val="both"/>
        <w:rPr>
          <w:rFonts w:cs="David" w:hint="cs"/>
          <w:rtl/>
        </w:rPr>
      </w:pPr>
    </w:p>
    <w:p w14:paraId="346FF66C" w14:textId="77777777" w:rsidR="00336193" w:rsidRPr="00336193" w:rsidRDefault="00336193" w:rsidP="00336193">
      <w:pPr>
        <w:bidi/>
        <w:jc w:val="both"/>
        <w:rPr>
          <w:rFonts w:cs="David" w:hint="cs"/>
          <w:rtl/>
        </w:rPr>
      </w:pPr>
      <w:r w:rsidRPr="00336193">
        <w:rPr>
          <w:rFonts w:cs="David" w:hint="cs"/>
          <w:u w:val="single"/>
          <w:rtl/>
        </w:rPr>
        <w:t>גדעון סער:</w:t>
      </w:r>
    </w:p>
    <w:p w14:paraId="464D51CB" w14:textId="77777777" w:rsidR="00336193" w:rsidRPr="00336193" w:rsidRDefault="00336193" w:rsidP="00336193">
      <w:pPr>
        <w:bidi/>
        <w:jc w:val="both"/>
        <w:rPr>
          <w:rFonts w:cs="David" w:hint="cs"/>
          <w:rtl/>
        </w:rPr>
      </w:pPr>
    </w:p>
    <w:p w14:paraId="1F47BA4E" w14:textId="77777777" w:rsidR="00336193" w:rsidRPr="00336193" w:rsidRDefault="00336193" w:rsidP="00336193">
      <w:pPr>
        <w:bidi/>
        <w:jc w:val="both"/>
        <w:rPr>
          <w:rFonts w:cs="David" w:hint="cs"/>
          <w:rtl/>
        </w:rPr>
      </w:pPr>
      <w:r w:rsidRPr="00336193">
        <w:rPr>
          <w:rFonts w:cs="David" w:hint="cs"/>
          <w:rtl/>
        </w:rPr>
        <w:tab/>
        <w:t xml:space="preserve"> אנחנו מאשרים את סעיף 34 פה אחד. </w:t>
      </w:r>
    </w:p>
    <w:p w14:paraId="1DC308D9" w14:textId="77777777" w:rsidR="00336193" w:rsidRPr="00336193" w:rsidRDefault="00336193" w:rsidP="00336193">
      <w:pPr>
        <w:bidi/>
        <w:jc w:val="both"/>
        <w:rPr>
          <w:rFonts w:cs="David" w:hint="cs"/>
          <w:rtl/>
        </w:rPr>
      </w:pPr>
    </w:p>
    <w:p w14:paraId="5E371D62" w14:textId="77777777" w:rsidR="00336193" w:rsidRPr="00336193" w:rsidRDefault="00336193" w:rsidP="00336193">
      <w:pPr>
        <w:numPr>
          <w:ilvl w:val="0"/>
          <w:numId w:val="1"/>
        </w:numPr>
        <w:overflowPunct w:val="0"/>
        <w:autoSpaceDE w:val="0"/>
        <w:autoSpaceDN w:val="0"/>
        <w:bidi/>
        <w:adjustRightInd w:val="0"/>
        <w:jc w:val="both"/>
        <w:textAlignment w:val="baseline"/>
        <w:rPr>
          <w:rFonts w:cs="David" w:hint="cs"/>
        </w:rPr>
      </w:pPr>
      <w:r w:rsidRPr="00336193">
        <w:rPr>
          <w:rFonts w:cs="David"/>
          <w:rtl/>
        </w:rPr>
        <w:t>–</w:t>
      </w:r>
      <w:r w:rsidRPr="00336193">
        <w:rPr>
          <w:rFonts w:cs="David" w:hint="cs"/>
          <w:rtl/>
        </w:rPr>
        <w:t xml:space="preserve"> עיסוק מותר </w:t>
      </w:r>
      <w:r w:rsidRPr="00336193">
        <w:rPr>
          <w:rFonts w:cs="David"/>
          <w:rtl/>
        </w:rPr>
        <w:t>–</w:t>
      </w:r>
      <w:r w:rsidRPr="00336193">
        <w:rPr>
          <w:rFonts w:cs="David" w:hint="cs"/>
          <w:rtl/>
        </w:rPr>
        <w:t xml:space="preserve"> </w:t>
      </w:r>
    </w:p>
    <w:p w14:paraId="036F2D6B" w14:textId="77777777" w:rsidR="00336193" w:rsidRPr="00336193" w:rsidRDefault="00336193" w:rsidP="00336193">
      <w:pPr>
        <w:bidi/>
        <w:ind w:left="360"/>
        <w:jc w:val="both"/>
        <w:rPr>
          <w:rFonts w:cs="David" w:hint="cs"/>
          <w:rtl/>
        </w:rPr>
      </w:pPr>
    </w:p>
    <w:p w14:paraId="5B2E1C2A" w14:textId="77777777" w:rsidR="00336193" w:rsidRPr="00336193" w:rsidRDefault="00336193" w:rsidP="00336193">
      <w:pPr>
        <w:bidi/>
        <w:ind w:left="360" w:firstLine="207"/>
        <w:jc w:val="both"/>
        <w:rPr>
          <w:rFonts w:cs="David" w:hint="cs"/>
          <w:rtl/>
        </w:rPr>
      </w:pPr>
      <w:r w:rsidRPr="00336193">
        <w:rPr>
          <w:rFonts w:cs="David" w:hint="cs"/>
          <w:rtl/>
        </w:rPr>
        <w:t xml:space="preserve">על אף האיסור לעסוק בעיסוק נוסף, מותר לחבר הכנסת </w:t>
      </w:r>
      <w:r w:rsidRPr="00336193">
        <w:rPr>
          <w:rFonts w:cs="David"/>
          <w:rtl/>
        </w:rPr>
        <w:t>–</w:t>
      </w:r>
      <w:r w:rsidRPr="00336193">
        <w:rPr>
          <w:rFonts w:cs="David" w:hint="cs"/>
          <w:rtl/>
        </w:rPr>
        <w:t xml:space="preserve"> </w:t>
      </w:r>
    </w:p>
    <w:p w14:paraId="12FB5D3D" w14:textId="77777777" w:rsidR="00336193" w:rsidRPr="00336193" w:rsidRDefault="00336193" w:rsidP="00336193">
      <w:pPr>
        <w:bidi/>
        <w:jc w:val="both"/>
        <w:rPr>
          <w:rFonts w:cs="David" w:hint="cs"/>
          <w:rtl/>
        </w:rPr>
      </w:pPr>
    </w:p>
    <w:p w14:paraId="5034A8CD" w14:textId="77777777" w:rsidR="00336193" w:rsidRPr="00336193" w:rsidRDefault="00336193" w:rsidP="00336193">
      <w:pPr>
        <w:numPr>
          <w:ilvl w:val="1"/>
          <w:numId w:val="1"/>
        </w:numPr>
        <w:overflowPunct w:val="0"/>
        <w:autoSpaceDE w:val="0"/>
        <w:autoSpaceDN w:val="0"/>
        <w:bidi/>
        <w:adjustRightInd w:val="0"/>
        <w:jc w:val="both"/>
        <w:textAlignment w:val="baseline"/>
        <w:rPr>
          <w:rFonts w:cs="David" w:hint="cs"/>
        </w:rPr>
      </w:pPr>
      <w:r w:rsidRPr="00336193">
        <w:rPr>
          <w:rFonts w:cs="David" w:hint="cs"/>
          <w:rtl/>
        </w:rPr>
        <w:t>לפעול, ללא קבלת שכר, במסגרת מפלגה;</w:t>
      </w:r>
    </w:p>
    <w:p w14:paraId="0F3CB0CB" w14:textId="77777777" w:rsidR="00336193" w:rsidRPr="00336193" w:rsidRDefault="00336193" w:rsidP="00336193">
      <w:pPr>
        <w:bidi/>
        <w:jc w:val="both"/>
        <w:rPr>
          <w:rFonts w:cs="David" w:hint="cs"/>
          <w:rtl/>
        </w:rPr>
      </w:pPr>
    </w:p>
    <w:p w14:paraId="265719F0" w14:textId="77777777" w:rsidR="00336193" w:rsidRPr="00336193" w:rsidRDefault="00336193" w:rsidP="00336193">
      <w:pPr>
        <w:bidi/>
        <w:ind w:firstLine="567"/>
        <w:jc w:val="both"/>
        <w:rPr>
          <w:rFonts w:cs="David" w:hint="cs"/>
          <w:rtl/>
        </w:rPr>
      </w:pPr>
      <w:r w:rsidRPr="00336193">
        <w:rPr>
          <w:rFonts w:cs="David" w:hint="cs"/>
          <w:rtl/>
        </w:rPr>
        <w:t xml:space="preserve">אין בעיה עם זה.  אם המפלגה מעמידה לרשות חבר הכנסת אמצעי כדי שיעשה את תפקידו, לא צריכה להיות בעיה עם זה. </w:t>
      </w:r>
    </w:p>
    <w:p w14:paraId="768ADCE2" w14:textId="77777777" w:rsidR="00336193" w:rsidRPr="00336193" w:rsidRDefault="00336193" w:rsidP="00336193">
      <w:pPr>
        <w:bidi/>
        <w:ind w:firstLine="567"/>
        <w:jc w:val="both"/>
        <w:rPr>
          <w:rFonts w:cs="David" w:hint="cs"/>
          <w:rtl/>
        </w:rPr>
      </w:pPr>
    </w:p>
    <w:p w14:paraId="4848BBFE"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2960DCB6" w14:textId="77777777" w:rsidR="00336193" w:rsidRPr="00336193" w:rsidRDefault="00336193" w:rsidP="00336193">
      <w:pPr>
        <w:bidi/>
        <w:jc w:val="both"/>
        <w:rPr>
          <w:rFonts w:cs="David" w:hint="cs"/>
          <w:rtl/>
        </w:rPr>
      </w:pPr>
    </w:p>
    <w:p w14:paraId="03FFF901" w14:textId="77777777" w:rsidR="00336193" w:rsidRPr="00336193" w:rsidRDefault="00336193" w:rsidP="00336193">
      <w:pPr>
        <w:bidi/>
        <w:ind w:firstLine="567"/>
        <w:jc w:val="both"/>
        <w:rPr>
          <w:rFonts w:cs="David" w:hint="cs"/>
          <w:rtl/>
        </w:rPr>
      </w:pPr>
      <w:r w:rsidRPr="00336193">
        <w:rPr>
          <w:rFonts w:cs="David" w:hint="cs"/>
          <w:rtl/>
        </w:rPr>
        <w:t>יש סעיף מפורש שאומר שלא יראו כעיסוק נוסף פעילות במסגרת הסיעה או המפלגה, ובלבד שאינו מקבל שכר, ואולם הוא רשאי לקבל משרד, שירותי משרד, רכב ונהג. הוועדה חשבה שברור שאם חבר הכנסת נושא בתפקיד כזה הוא יכול לקבל משרד, שירותי משרד, רכב ונהג.</w:t>
      </w:r>
    </w:p>
    <w:p w14:paraId="0E004866" w14:textId="77777777" w:rsidR="00336193" w:rsidRPr="00336193" w:rsidRDefault="00336193" w:rsidP="00336193">
      <w:pPr>
        <w:bidi/>
        <w:ind w:firstLine="567"/>
        <w:jc w:val="both"/>
        <w:rPr>
          <w:rFonts w:cs="David" w:hint="cs"/>
          <w:rtl/>
        </w:rPr>
      </w:pPr>
    </w:p>
    <w:p w14:paraId="3BE62AE6" w14:textId="77777777" w:rsidR="00336193" w:rsidRPr="00336193" w:rsidRDefault="00336193" w:rsidP="00336193">
      <w:pPr>
        <w:bidi/>
        <w:jc w:val="both"/>
        <w:rPr>
          <w:rFonts w:cs="David" w:hint="cs"/>
          <w:rtl/>
        </w:rPr>
      </w:pPr>
      <w:r w:rsidRPr="00336193">
        <w:rPr>
          <w:rFonts w:cs="David" w:hint="cs"/>
          <w:u w:val="single"/>
          <w:rtl/>
        </w:rPr>
        <w:t>ראובן ריבלין:</w:t>
      </w:r>
    </w:p>
    <w:p w14:paraId="08089C17" w14:textId="77777777" w:rsidR="00336193" w:rsidRPr="00336193" w:rsidRDefault="00336193" w:rsidP="00336193">
      <w:pPr>
        <w:bidi/>
        <w:jc w:val="both"/>
        <w:rPr>
          <w:rFonts w:cs="David" w:hint="cs"/>
          <w:rtl/>
        </w:rPr>
      </w:pPr>
    </w:p>
    <w:p w14:paraId="4D58CC5C" w14:textId="77777777" w:rsidR="00336193" w:rsidRPr="00336193" w:rsidRDefault="00336193" w:rsidP="00336193">
      <w:pPr>
        <w:bidi/>
        <w:ind w:firstLine="567"/>
        <w:jc w:val="both"/>
        <w:rPr>
          <w:rFonts w:cs="David" w:hint="cs"/>
          <w:rtl/>
        </w:rPr>
      </w:pPr>
      <w:r w:rsidRPr="00336193">
        <w:rPr>
          <w:rFonts w:cs="David" w:hint="cs"/>
          <w:rtl/>
        </w:rPr>
        <w:t xml:space="preserve">זה בכלל לא ברור. אפשר לומר לי לעשות עיסוק נוסף במסגרת המפלגה ולקבל רכב מהמפלגה. </w:t>
      </w:r>
    </w:p>
    <w:p w14:paraId="62A4D37D" w14:textId="77777777" w:rsidR="00336193" w:rsidRPr="00336193" w:rsidRDefault="00336193" w:rsidP="00336193">
      <w:pPr>
        <w:bidi/>
        <w:jc w:val="both"/>
        <w:rPr>
          <w:rFonts w:cs="David" w:hint="cs"/>
          <w:rtl/>
        </w:rPr>
      </w:pPr>
      <w:r>
        <w:rPr>
          <w:rFonts w:cs="David"/>
          <w:rtl/>
        </w:rPr>
        <w:br w:type="page"/>
      </w: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68525C17" w14:textId="77777777" w:rsidR="00336193" w:rsidRPr="00336193" w:rsidRDefault="00336193" w:rsidP="00336193">
      <w:pPr>
        <w:bidi/>
        <w:jc w:val="both"/>
        <w:rPr>
          <w:rFonts w:cs="David" w:hint="cs"/>
          <w:rtl/>
        </w:rPr>
      </w:pPr>
    </w:p>
    <w:p w14:paraId="3AA3DDF6" w14:textId="77777777" w:rsidR="00336193" w:rsidRPr="00336193" w:rsidRDefault="00336193" w:rsidP="00336193">
      <w:pPr>
        <w:bidi/>
        <w:ind w:firstLine="567"/>
        <w:jc w:val="both"/>
        <w:rPr>
          <w:rFonts w:cs="David" w:hint="cs"/>
          <w:rtl/>
        </w:rPr>
      </w:pPr>
      <w:r w:rsidRPr="00336193">
        <w:rPr>
          <w:rFonts w:cs="David" w:hint="cs"/>
          <w:rtl/>
        </w:rPr>
        <w:t xml:space="preserve">עניין הרכב כבר לא רלוונטי היום, משום שחברי הכנסת מקבלים רכב מהכנסת. </w:t>
      </w:r>
    </w:p>
    <w:p w14:paraId="3B86E6A8" w14:textId="77777777" w:rsidR="00336193" w:rsidRPr="00336193" w:rsidRDefault="00336193" w:rsidP="00336193">
      <w:pPr>
        <w:bidi/>
        <w:ind w:firstLine="567"/>
        <w:jc w:val="both"/>
        <w:rPr>
          <w:rFonts w:cs="David" w:hint="cs"/>
          <w:rtl/>
        </w:rPr>
      </w:pPr>
    </w:p>
    <w:p w14:paraId="414B8F07" w14:textId="77777777" w:rsidR="00336193" w:rsidRPr="00336193" w:rsidRDefault="00336193" w:rsidP="00336193">
      <w:pPr>
        <w:bidi/>
        <w:jc w:val="both"/>
        <w:rPr>
          <w:rFonts w:cs="David" w:hint="cs"/>
          <w:rtl/>
        </w:rPr>
      </w:pPr>
      <w:r w:rsidRPr="00336193">
        <w:rPr>
          <w:rFonts w:cs="David" w:hint="cs"/>
          <w:u w:val="single"/>
          <w:rtl/>
        </w:rPr>
        <w:t>ראובן ריבלין:</w:t>
      </w:r>
    </w:p>
    <w:p w14:paraId="0ABACAC6" w14:textId="77777777" w:rsidR="00336193" w:rsidRPr="00336193" w:rsidRDefault="00336193" w:rsidP="00336193">
      <w:pPr>
        <w:bidi/>
        <w:jc w:val="both"/>
        <w:rPr>
          <w:rFonts w:cs="David" w:hint="cs"/>
          <w:rtl/>
        </w:rPr>
      </w:pPr>
    </w:p>
    <w:p w14:paraId="3B01CF7E" w14:textId="77777777" w:rsidR="00336193" w:rsidRPr="00336193" w:rsidRDefault="00336193" w:rsidP="00336193">
      <w:pPr>
        <w:bidi/>
        <w:ind w:firstLine="567"/>
        <w:jc w:val="both"/>
        <w:rPr>
          <w:rFonts w:cs="David" w:hint="cs"/>
          <w:rtl/>
        </w:rPr>
      </w:pPr>
      <w:r w:rsidRPr="00336193">
        <w:rPr>
          <w:rFonts w:cs="David" w:hint="cs"/>
          <w:rtl/>
        </w:rPr>
        <w:t xml:space="preserve">אני יכול לקבל מהכנסת רכב וגם יכול לבחור לא לקבל רכב. אני רוצה לנסוע </w:t>
      </w:r>
      <w:proofErr w:type="spellStart"/>
      <w:r w:rsidRPr="00336193">
        <w:rPr>
          <w:rFonts w:cs="David" w:hint="cs"/>
          <w:rtl/>
        </w:rPr>
        <w:t>בפורד</w:t>
      </w:r>
      <w:proofErr w:type="spellEnd"/>
      <w:r w:rsidRPr="00336193">
        <w:rPr>
          <w:rFonts w:cs="David" w:hint="cs"/>
          <w:rtl/>
        </w:rPr>
        <w:t xml:space="preserve"> </w:t>
      </w:r>
      <w:proofErr w:type="spellStart"/>
      <w:r w:rsidRPr="00336193">
        <w:rPr>
          <w:rFonts w:cs="David" w:hint="cs"/>
          <w:rtl/>
        </w:rPr>
        <w:t>מונדיאו</w:t>
      </w:r>
      <w:proofErr w:type="spellEnd"/>
      <w:r w:rsidRPr="00336193">
        <w:rPr>
          <w:rFonts w:cs="David" w:hint="cs"/>
          <w:rtl/>
        </w:rPr>
        <w:t xml:space="preserve"> ויש כאלה שלא רוצים לנסוע בו, כי הם רגילים לנסוע </w:t>
      </w:r>
      <w:proofErr w:type="spellStart"/>
      <w:r w:rsidRPr="00336193">
        <w:rPr>
          <w:rFonts w:cs="David" w:hint="cs"/>
          <w:rtl/>
        </w:rPr>
        <w:t>בוולוו</w:t>
      </w:r>
      <w:proofErr w:type="spellEnd"/>
      <w:r w:rsidRPr="00336193">
        <w:rPr>
          <w:rFonts w:cs="David" w:hint="cs"/>
          <w:rtl/>
        </w:rPr>
        <w:t xml:space="preserve">. המפלגה אומרת לאותו אדם שיהיה יושב ראש המפלגה ויקבל </w:t>
      </w:r>
      <w:proofErr w:type="spellStart"/>
      <w:r w:rsidRPr="00336193">
        <w:rPr>
          <w:rFonts w:cs="David" w:hint="cs"/>
          <w:rtl/>
        </w:rPr>
        <w:t>וולוו</w:t>
      </w:r>
      <w:proofErr w:type="spellEnd"/>
      <w:r w:rsidRPr="00336193">
        <w:rPr>
          <w:rFonts w:cs="David" w:hint="cs"/>
          <w:rtl/>
        </w:rPr>
        <w:t>. האם זה עומד בקריטריון של פעולה ללא קבלת שכר?</w:t>
      </w:r>
    </w:p>
    <w:p w14:paraId="4F81EC24" w14:textId="77777777" w:rsidR="00336193" w:rsidRPr="00336193" w:rsidRDefault="00336193" w:rsidP="00336193">
      <w:pPr>
        <w:bidi/>
        <w:ind w:firstLine="567"/>
        <w:jc w:val="both"/>
        <w:rPr>
          <w:rFonts w:cs="David" w:hint="cs"/>
          <w:rtl/>
        </w:rPr>
      </w:pPr>
    </w:p>
    <w:p w14:paraId="464CF2FA"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111228C1" w14:textId="77777777" w:rsidR="00336193" w:rsidRPr="00336193" w:rsidRDefault="00336193" w:rsidP="00336193">
      <w:pPr>
        <w:bidi/>
        <w:jc w:val="both"/>
        <w:rPr>
          <w:rFonts w:cs="David" w:hint="cs"/>
          <w:rtl/>
        </w:rPr>
      </w:pPr>
    </w:p>
    <w:p w14:paraId="00B235FB" w14:textId="77777777" w:rsidR="00336193" w:rsidRPr="00336193" w:rsidRDefault="00336193" w:rsidP="00336193">
      <w:pPr>
        <w:bidi/>
        <w:ind w:firstLine="567"/>
        <w:jc w:val="both"/>
        <w:rPr>
          <w:rFonts w:cs="David" w:hint="cs"/>
          <w:rtl/>
        </w:rPr>
      </w:pPr>
      <w:r w:rsidRPr="00336193">
        <w:rPr>
          <w:rFonts w:cs="David" w:hint="cs"/>
          <w:rtl/>
        </w:rPr>
        <w:t xml:space="preserve">היום זה מותר, כי הוא לא יקבל מהכנסת אחזקת רכב. זה כתוב בהחלטת שכר חברי הכנסת. אם יש גוף שמעמיד לרשות חבר הכנסת רכב, חבר הכנסת לא יוכל לקבל אחזקת רכב מהכנסת. חבר הכנסת יוכל בהחלט לקבל אוטו מפואר יותר. </w:t>
      </w:r>
    </w:p>
    <w:p w14:paraId="4FCD84B2" w14:textId="77777777" w:rsidR="00336193" w:rsidRPr="00336193" w:rsidRDefault="00336193" w:rsidP="00336193">
      <w:pPr>
        <w:bidi/>
        <w:ind w:firstLine="567"/>
        <w:jc w:val="both"/>
        <w:rPr>
          <w:rFonts w:cs="David" w:hint="cs"/>
          <w:rtl/>
        </w:rPr>
      </w:pPr>
    </w:p>
    <w:p w14:paraId="1A688872" w14:textId="77777777" w:rsidR="00336193" w:rsidRPr="00336193" w:rsidRDefault="00336193" w:rsidP="00336193">
      <w:pPr>
        <w:bidi/>
        <w:jc w:val="both"/>
        <w:rPr>
          <w:rFonts w:cs="David" w:hint="cs"/>
          <w:rtl/>
        </w:rPr>
      </w:pPr>
      <w:r w:rsidRPr="00336193">
        <w:rPr>
          <w:rFonts w:cs="David" w:hint="cs"/>
          <w:u w:val="single"/>
          <w:rtl/>
        </w:rPr>
        <w:t>היו"ר גדעון סער:</w:t>
      </w:r>
    </w:p>
    <w:p w14:paraId="37472BF2" w14:textId="77777777" w:rsidR="00336193" w:rsidRPr="00336193" w:rsidRDefault="00336193" w:rsidP="00336193">
      <w:pPr>
        <w:bidi/>
        <w:jc w:val="both"/>
        <w:rPr>
          <w:rFonts w:cs="David" w:hint="cs"/>
          <w:rtl/>
        </w:rPr>
      </w:pPr>
    </w:p>
    <w:p w14:paraId="406DB509" w14:textId="77777777" w:rsidR="00336193" w:rsidRPr="00336193" w:rsidRDefault="00336193" w:rsidP="00336193">
      <w:pPr>
        <w:bidi/>
        <w:ind w:firstLine="567"/>
        <w:jc w:val="both"/>
        <w:rPr>
          <w:rFonts w:cs="David" w:hint="cs"/>
          <w:rtl/>
        </w:rPr>
      </w:pPr>
      <w:r w:rsidRPr="00336193">
        <w:rPr>
          <w:rFonts w:cs="David" w:hint="cs"/>
          <w:rtl/>
        </w:rPr>
        <w:t>האם אתם מעדיפים את הנוסח המפורט של הסעיף?</w:t>
      </w:r>
    </w:p>
    <w:p w14:paraId="4BC6F71B" w14:textId="77777777" w:rsidR="00336193" w:rsidRPr="00336193" w:rsidRDefault="00336193" w:rsidP="00336193">
      <w:pPr>
        <w:bidi/>
        <w:ind w:firstLine="567"/>
        <w:jc w:val="both"/>
        <w:rPr>
          <w:rFonts w:cs="David" w:hint="cs"/>
          <w:rtl/>
        </w:rPr>
      </w:pPr>
    </w:p>
    <w:p w14:paraId="2B02A2AC" w14:textId="77777777" w:rsidR="00336193" w:rsidRPr="00336193" w:rsidRDefault="00336193" w:rsidP="00336193">
      <w:pPr>
        <w:bidi/>
        <w:jc w:val="both"/>
        <w:rPr>
          <w:rFonts w:cs="David" w:hint="cs"/>
          <w:rtl/>
        </w:rPr>
      </w:pPr>
      <w:proofErr w:type="spellStart"/>
      <w:r w:rsidRPr="00336193">
        <w:rPr>
          <w:rFonts w:cs="David" w:hint="cs"/>
          <w:u w:val="single"/>
          <w:rtl/>
        </w:rPr>
        <w:t>אסתרינה</w:t>
      </w:r>
      <w:proofErr w:type="spellEnd"/>
      <w:r w:rsidRPr="00336193">
        <w:rPr>
          <w:rFonts w:cs="David" w:hint="cs"/>
          <w:u w:val="single"/>
          <w:rtl/>
        </w:rPr>
        <w:t xml:space="preserve"> </w:t>
      </w:r>
      <w:proofErr w:type="spellStart"/>
      <w:r w:rsidRPr="00336193">
        <w:rPr>
          <w:rFonts w:cs="David" w:hint="cs"/>
          <w:u w:val="single"/>
          <w:rtl/>
        </w:rPr>
        <w:t>טרטמן</w:t>
      </w:r>
      <w:proofErr w:type="spellEnd"/>
      <w:r w:rsidRPr="00336193">
        <w:rPr>
          <w:rFonts w:cs="David" w:hint="cs"/>
          <w:u w:val="single"/>
          <w:rtl/>
        </w:rPr>
        <w:t>:</w:t>
      </w:r>
    </w:p>
    <w:p w14:paraId="1F276E7D" w14:textId="77777777" w:rsidR="00336193" w:rsidRPr="00336193" w:rsidRDefault="00336193" w:rsidP="00336193">
      <w:pPr>
        <w:bidi/>
        <w:jc w:val="both"/>
        <w:rPr>
          <w:rFonts w:cs="David" w:hint="cs"/>
          <w:rtl/>
        </w:rPr>
      </w:pPr>
    </w:p>
    <w:p w14:paraId="46C66842" w14:textId="77777777" w:rsidR="00336193" w:rsidRPr="00336193" w:rsidRDefault="00336193" w:rsidP="00336193">
      <w:pPr>
        <w:bidi/>
        <w:ind w:firstLine="567"/>
        <w:jc w:val="both"/>
        <w:rPr>
          <w:rFonts w:cs="David" w:hint="cs"/>
          <w:rtl/>
        </w:rPr>
      </w:pPr>
      <w:r w:rsidRPr="00336193">
        <w:rPr>
          <w:rFonts w:cs="David" w:hint="cs"/>
          <w:rtl/>
        </w:rPr>
        <w:t xml:space="preserve">אני חושבת שכן. </w:t>
      </w:r>
    </w:p>
    <w:p w14:paraId="449A8451" w14:textId="77777777" w:rsidR="00336193" w:rsidRPr="00336193" w:rsidRDefault="00336193" w:rsidP="00336193">
      <w:pPr>
        <w:bidi/>
        <w:ind w:firstLine="567"/>
        <w:jc w:val="both"/>
        <w:rPr>
          <w:rFonts w:cs="David" w:hint="cs"/>
          <w:rtl/>
        </w:rPr>
      </w:pPr>
    </w:p>
    <w:p w14:paraId="76D2F72E"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1661A529" w14:textId="77777777" w:rsidR="00336193" w:rsidRPr="00336193" w:rsidRDefault="00336193" w:rsidP="00336193">
      <w:pPr>
        <w:bidi/>
        <w:jc w:val="both"/>
        <w:rPr>
          <w:rFonts w:cs="David" w:hint="cs"/>
          <w:rtl/>
        </w:rPr>
      </w:pPr>
    </w:p>
    <w:p w14:paraId="3B09DCB4" w14:textId="77777777" w:rsidR="00336193" w:rsidRPr="00336193" w:rsidRDefault="00336193" w:rsidP="00336193">
      <w:pPr>
        <w:bidi/>
        <w:ind w:firstLine="567"/>
        <w:jc w:val="both"/>
        <w:rPr>
          <w:rFonts w:cs="David" w:hint="cs"/>
          <w:rtl/>
        </w:rPr>
      </w:pPr>
      <w:r w:rsidRPr="00336193">
        <w:rPr>
          <w:rFonts w:cs="David" w:hint="cs"/>
          <w:rtl/>
        </w:rPr>
        <w:t xml:space="preserve">אם כך, הניסוח של סעיף  קטן (1) יהיה בערך כך: לפעול במסגרת מפלגה ללא קבלת שכר ולא יראו כקבלת שכר קבלת משרד, שירותי משרד ונהג. </w:t>
      </w:r>
    </w:p>
    <w:p w14:paraId="0464B1D2" w14:textId="77777777" w:rsidR="00336193" w:rsidRPr="00336193" w:rsidRDefault="00336193" w:rsidP="00336193">
      <w:pPr>
        <w:bidi/>
        <w:ind w:firstLine="567"/>
        <w:jc w:val="both"/>
        <w:rPr>
          <w:rFonts w:cs="David" w:hint="cs"/>
          <w:rtl/>
        </w:rPr>
      </w:pPr>
    </w:p>
    <w:p w14:paraId="26068342"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62E636C4" w14:textId="77777777" w:rsidR="00336193" w:rsidRPr="00336193" w:rsidRDefault="00336193" w:rsidP="00336193">
      <w:pPr>
        <w:bidi/>
        <w:jc w:val="both"/>
        <w:rPr>
          <w:rFonts w:cs="David" w:hint="cs"/>
          <w:u w:val="single"/>
          <w:rtl/>
        </w:rPr>
      </w:pPr>
    </w:p>
    <w:p w14:paraId="34CFFB75" w14:textId="77777777" w:rsidR="00336193" w:rsidRPr="00336193" w:rsidRDefault="00336193" w:rsidP="00336193">
      <w:pPr>
        <w:bidi/>
        <w:ind w:firstLine="567"/>
        <w:jc w:val="both"/>
        <w:rPr>
          <w:rFonts w:cs="David" w:hint="cs"/>
          <w:rtl/>
        </w:rPr>
      </w:pPr>
      <w:r w:rsidRPr="00336193">
        <w:rPr>
          <w:rFonts w:cs="David" w:hint="cs"/>
          <w:rtl/>
        </w:rPr>
        <w:t xml:space="preserve">סעיף 35(1) אושר עם התיקון המוצע. </w:t>
      </w:r>
    </w:p>
    <w:p w14:paraId="29EE93D1" w14:textId="77777777" w:rsidR="00336193" w:rsidRPr="00336193" w:rsidRDefault="00336193" w:rsidP="00336193">
      <w:pPr>
        <w:bidi/>
        <w:ind w:firstLine="567"/>
        <w:jc w:val="both"/>
        <w:rPr>
          <w:rFonts w:cs="David" w:hint="cs"/>
          <w:rtl/>
        </w:rPr>
      </w:pPr>
    </w:p>
    <w:p w14:paraId="40A98A60" w14:textId="77777777" w:rsidR="00336193" w:rsidRPr="00336193" w:rsidRDefault="00336193" w:rsidP="00336193">
      <w:pPr>
        <w:bidi/>
        <w:ind w:left="567" w:firstLine="567"/>
        <w:jc w:val="both"/>
        <w:rPr>
          <w:rFonts w:cs="David" w:hint="cs"/>
        </w:rPr>
      </w:pPr>
      <w:r w:rsidRPr="00336193">
        <w:rPr>
          <w:rFonts w:cs="David" w:hint="cs"/>
          <w:rtl/>
        </w:rPr>
        <w:t>35(2): לעסוק בפעילות בעלת אופי ציבורי בהתנדבות וללא תמורה;</w:t>
      </w:r>
    </w:p>
    <w:p w14:paraId="432E495C" w14:textId="77777777" w:rsidR="00336193" w:rsidRPr="00336193" w:rsidRDefault="00336193" w:rsidP="00336193">
      <w:pPr>
        <w:bidi/>
        <w:jc w:val="both"/>
        <w:rPr>
          <w:rFonts w:cs="David" w:hint="cs"/>
          <w:rtl/>
        </w:rPr>
      </w:pPr>
    </w:p>
    <w:p w14:paraId="61C12902"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4A4F22B8" w14:textId="77777777" w:rsidR="00336193" w:rsidRPr="00336193" w:rsidRDefault="00336193" w:rsidP="00336193">
      <w:pPr>
        <w:bidi/>
        <w:jc w:val="both"/>
        <w:rPr>
          <w:rFonts w:cs="David" w:hint="cs"/>
          <w:rtl/>
        </w:rPr>
      </w:pPr>
    </w:p>
    <w:p w14:paraId="58F3C362" w14:textId="77777777" w:rsidR="00336193" w:rsidRPr="00336193" w:rsidRDefault="00336193" w:rsidP="00336193">
      <w:pPr>
        <w:bidi/>
        <w:jc w:val="both"/>
        <w:rPr>
          <w:rFonts w:cs="David" w:hint="cs"/>
          <w:rtl/>
        </w:rPr>
      </w:pPr>
      <w:r w:rsidRPr="00336193">
        <w:rPr>
          <w:rFonts w:cs="David" w:hint="cs"/>
          <w:rtl/>
        </w:rPr>
        <w:tab/>
        <w:t xml:space="preserve"> אני רוצה להזכיר שבהמשך יש סייג גם על זה, שמדבר על זה שחבר הכנסת לא יוכל להיות בתפקיד ניהולי גם אם זה בגוף ציבורי.</w:t>
      </w:r>
    </w:p>
    <w:p w14:paraId="1A9B7EF0" w14:textId="77777777" w:rsidR="00336193" w:rsidRPr="00336193" w:rsidRDefault="00336193" w:rsidP="00336193">
      <w:pPr>
        <w:bidi/>
        <w:jc w:val="both"/>
        <w:rPr>
          <w:rFonts w:cs="David" w:hint="cs"/>
          <w:rtl/>
        </w:rPr>
      </w:pPr>
    </w:p>
    <w:p w14:paraId="5A618C16" w14:textId="77777777" w:rsidR="00336193" w:rsidRPr="00336193" w:rsidRDefault="00336193" w:rsidP="00336193">
      <w:pPr>
        <w:bidi/>
        <w:jc w:val="both"/>
        <w:rPr>
          <w:rFonts w:cs="David" w:hint="cs"/>
          <w:rtl/>
        </w:rPr>
      </w:pPr>
      <w:r w:rsidRPr="00336193">
        <w:rPr>
          <w:rFonts w:cs="David" w:hint="cs"/>
          <w:u w:val="single"/>
          <w:rtl/>
        </w:rPr>
        <w:t>ראובן ריבלין:</w:t>
      </w:r>
    </w:p>
    <w:p w14:paraId="6B480C18" w14:textId="77777777" w:rsidR="00336193" w:rsidRPr="00336193" w:rsidRDefault="00336193" w:rsidP="00336193">
      <w:pPr>
        <w:bidi/>
        <w:jc w:val="both"/>
        <w:rPr>
          <w:rFonts w:cs="David" w:hint="cs"/>
          <w:rtl/>
        </w:rPr>
      </w:pPr>
    </w:p>
    <w:p w14:paraId="4604E855" w14:textId="77777777" w:rsidR="00336193" w:rsidRPr="00336193" w:rsidRDefault="00336193" w:rsidP="00336193">
      <w:pPr>
        <w:bidi/>
        <w:jc w:val="both"/>
        <w:rPr>
          <w:rFonts w:cs="David" w:hint="cs"/>
          <w:rtl/>
        </w:rPr>
      </w:pPr>
      <w:r w:rsidRPr="00336193">
        <w:rPr>
          <w:rFonts w:cs="David" w:hint="cs"/>
          <w:rtl/>
        </w:rPr>
        <w:tab/>
        <w:t xml:space="preserve"> אם הגוף הציבורי מקבל תקבולים מהקופה הציבורית, שהיא מאושרת על-ידי הכנסת, האם חבר הכנסת יכול להיות בה בתפקיד ניהולי?</w:t>
      </w:r>
    </w:p>
    <w:p w14:paraId="4551E935" w14:textId="77777777" w:rsidR="00336193" w:rsidRPr="00336193" w:rsidRDefault="00336193" w:rsidP="00336193">
      <w:pPr>
        <w:bidi/>
        <w:jc w:val="both"/>
        <w:rPr>
          <w:rFonts w:cs="David" w:hint="cs"/>
          <w:rtl/>
        </w:rPr>
      </w:pPr>
    </w:p>
    <w:p w14:paraId="726C7868" w14:textId="77777777" w:rsidR="00336193" w:rsidRPr="00336193" w:rsidRDefault="00336193" w:rsidP="00336193">
      <w:pPr>
        <w:bidi/>
        <w:jc w:val="both"/>
        <w:rPr>
          <w:rFonts w:cs="David" w:hint="cs"/>
          <w:rtl/>
        </w:rPr>
      </w:pPr>
      <w:r w:rsidRPr="00336193">
        <w:rPr>
          <w:rFonts w:cs="David" w:hint="cs"/>
          <w:u w:val="single"/>
          <w:rtl/>
        </w:rPr>
        <w:t xml:space="preserve">ארבל </w:t>
      </w:r>
      <w:proofErr w:type="spellStart"/>
      <w:r w:rsidRPr="00336193">
        <w:rPr>
          <w:rFonts w:cs="David" w:hint="cs"/>
          <w:u w:val="single"/>
          <w:rtl/>
        </w:rPr>
        <w:t>אסטרחן</w:t>
      </w:r>
      <w:proofErr w:type="spellEnd"/>
      <w:r w:rsidRPr="00336193">
        <w:rPr>
          <w:rFonts w:cs="David" w:hint="cs"/>
          <w:u w:val="single"/>
          <w:rtl/>
        </w:rPr>
        <w:t>:</w:t>
      </w:r>
    </w:p>
    <w:p w14:paraId="46542C09" w14:textId="77777777" w:rsidR="00336193" w:rsidRPr="00336193" w:rsidRDefault="00336193" w:rsidP="00336193">
      <w:pPr>
        <w:bidi/>
        <w:jc w:val="both"/>
        <w:rPr>
          <w:rFonts w:cs="David" w:hint="cs"/>
          <w:rtl/>
        </w:rPr>
      </w:pPr>
    </w:p>
    <w:p w14:paraId="262A31A8" w14:textId="77777777" w:rsidR="00336193" w:rsidRPr="00336193" w:rsidRDefault="00336193" w:rsidP="00336193">
      <w:pPr>
        <w:bidi/>
        <w:jc w:val="both"/>
        <w:rPr>
          <w:rFonts w:cs="David" w:hint="cs"/>
          <w:rtl/>
        </w:rPr>
      </w:pPr>
      <w:r w:rsidRPr="00336193">
        <w:rPr>
          <w:rFonts w:cs="David" w:hint="cs"/>
          <w:rtl/>
        </w:rPr>
        <w:tab/>
        <w:t xml:space="preserve"> גם היום מותר לחבר הכנסת לכהן בגוף ציבורי שמקבל כסף מהמדינה. אסור לכהן בתפקיד ניהולי רק בגוף שמקבל הקצבה ייחודית, שבעצם זה כבר לא קיים היום.</w:t>
      </w:r>
    </w:p>
    <w:p w14:paraId="3BBFD272" w14:textId="77777777" w:rsidR="00336193" w:rsidRPr="00336193" w:rsidRDefault="00336193" w:rsidP="00336193">
      <w:pPr>
        <w:bidi/>
        <w:jc w:val="both"/>
        <w:rPr>
          <w:rFonts w:cs="David" w:hint="cs"/>
          <w:rtl/>
        </w:rPr>
      </w:pPr>
    </w:p>
    <w:p w14:paraId="48F94624"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E04AE0B" w14:textId="77777777" w:rsidR="00336193" w:rsidRPr="00336193" w:rsidRDefault="00336193" w:rsidP="00336193">
      <w:pPr>
        <w:bidi/>
        <w:jc w:val="both"/>
        <w:rPr>
          <w:rFonts w:cs="David" w:hint="cs"/>
          <w:u w:val="single"/>
          <w:rtl/>
        </w:rPr>
      </w:pPr>
    </w:p>
    <w:p w14:paraId="3495A31B" w14:textId="77777777" w:rsidR="00336193" w:rsidRPr="00336193" w:rsidRDefault="00336193" w:rsidP="00336193">
      <w:pPr>
        <w:bidi/>
        <w:jc w:val="both"/>
        <w:rPr>
          <w:rFonts w:cs="David" w:hint="cs"/>
          <w:rtl/>
        </w:rPr>
      </w:pPr>
      <w:r w:rsidRPr="00336193">
        <w:rPr>
          <w:rFonts w:cs="David" w:hint="cs"/>
          <w:rtl/>
        </w:rPr>
        <w:tab/>
        <w:t xml:space="preserve">סעיף 35(2) מאושר. </w:t>
      </w:r>
    </w:p>
    <w:p w14:paraId="6B9F04BE" w14:textId="77777777" w:rsidR="00336193" w:rsidRPr="00336193" w:rsidRDefault="00336193" w:rsidP="00336193">
      <w:pPr>
        <w:bidi/>
        <w:jc w:val="both"/>
        <w:rPr>
          <w:rFonts w:cs="David" w:hint="cs"/>
          <w:rtl/>
        </w:rPr>
      </w:pPr>
    </w:p>
    <w:p w14:paraId="4E85E73B" w14:textId="77777777" w:rsidR="00336193" w:rsidRPr="00336193" w:rsidRDefault="00336193" w:rsidP="00336193">
      <w:pPr>
        <w:bidi/>
        <w:ind w:left="1134"/>
        <w:jc w:val="both"/>
        <w:rPr>
          <w:rFonts w:cs="David" w:hint="cs"/>
        </w:rPr>
      </w:pPr>
      <w:r w:rsidRPr="00336193">
        <w:rPr>
          <w:rFonts w:cs="David" w:hint="cs"/>
          <w:rtl/>
        </w:rPr>
        <w:t>35(3): להיות בעלים של נכס, לרבות מניות בתאגיד, או לקבל הכנסה מנכס, בשיעור מקובל;</w:t>
      </w:r>
    </w:p>
    <w:p w14:paraId="0204A62B" w14:textId="77777777" w:rsidR="00336193" w:rsidRPr="00336193" w:rsidRDefault="00336193" w:rsidP="00336193">
      <w:pPr>
        <w:bidi/>
        <w:jc w:val="both"/>
        <w:rPr>
          <w:rFonts w:cs="David" w:hint="cs"/>
          <w:rtl/>
        </w:rPr>
      </w:pPr>
    </w:p>
    <w:p w14:paraId="07676A09" w14:textId="77777777" w:rsidR="00336193" w:rsidRPr="00336193" w:rsidRDefault="00336193" w:rsidP="00336193">
      <w:pPr>
        <w:bidi/>
        <w:ind w:left="567"/>
        <w:jc w:val="both"/>
        <w:rPr>
          <w:rFonts w:cs="David" w:hint="cs"/>
          <w:rtl/>
        </w:rPr>
      </w:pPr>
      <w:r w:rsidRPr="00336193">
        <w:rPr>
          <w:rFonts w:cs="David" w:hint="cs"/>
          <w:rtl/>
        </w:rPr>
        <w:t xml:space="preserve">אין הסתייגויות לסעיף זה. גם סעיף 35(3) מאושר. </w:t>
      </w:r>
    </w:p>
    <w:p w14:paraId="255B8768" w14:textId="77777777" w:rsidR="00336193" w:rsidRPr="00336193" w:rsidRDefault="00336193" w:rsidP="00336193">
      <w:pPr>
        <w:bidi/>
        <w:ind w:left="567"/>
        <w:jc w:val="both"/>
        <w:rPr>
          <w:rFonts w:cs="David" w:hint="cs"/>
          <w:rtl/>
        </w:rPr>
      </w:pPr>
    </w:p>
    <w:p w14:paraId="43666ABA" w14:textId="77777777" w:rsidR="00336193" w:rsidRPr="00336193" w:rsidRDefault="00336193" w:rsidP="00336193">
      <w:pPr>
        <w:bidi/>
        <w:ind w:left="1134"/>
        <w:jc w:val="both"/>
        <w:rPr>
          <w:rFonts w:cs="David" w:hint="cs"/>
        </w:rPr>
      </w:pPr>
      <w:r w:rsidRPr="00336193">
        <w:rPr>
          <w:rFonts w:cs="David" w:hint="cs"/>
          <w:rtl/>
        </w:rPr>
        <w:t>35(4): לקבל תמורה, בשיעור מקובל, בשל זכותו בקניין רוחני;</w:t>
      </w:r>
    </w:p>
    <w:p w14:paraId="4B1936E0" w14:textId="77777777" w:rsidR="00336193" w:rsidRPr="00336193" w:rsidRDefault="00336193" w:rsidP="00336193">
      <w:pPr>
        <w:bidi/>
        <w:ind w:left="1134"/>
        <w:jc w:val="both"/>
        <w:rPr>
          <w:rFonts w:cs="David" w:hint="cs"/>
          <w:rtl/>
        </w:rPr>
      </w:pPr>
      <w:r w:rsidRPr="00336193">
        <w:rPr>
          <w:rFonts w:cs="David" w:hint="cs"/>
          <w:rtl/>
        </w:rPr>
        <w:t xml:space="preserve">35(5): להיות חבר בקיבוץ, מושב שיתופי או כל אגודה שיתופית להתיישבות. </w:t>
      </w:r>
    </w:p>
    <w:p w14:paraId="215B14AE" w14:textId="77777777" w:rsidR="00336193" w:rsidRPr="00336193" w:rsidRDefault="00336193" w:rsidP="00336193">
      <w:pPr>
        <w:bidi/>
        <w:jc w:val="both"/>
        <w:rPr>
          <w:rFonts w:cs="David" w:hint="cs"/>
          <w:rtl/>
        </w:rPr>
      </w:pPr>
    </w:p>
    <w:p w14:paraId="3E3520DE" w14:textId="77777777" w:rsidR="00336193" w:rsidRPr="00336193" w:rsidRDefault="00336193" w:rsidP="00336193">
      <w:pPr>
        <w:bidi/>
        <w:jc w:val="both"/>
        <w:rPr>
          <w:rFonts w:cs="David" w:hint="cs"/>
          <w:rtl/>
        </w:rPr>
      </w:pPr>
      <w:r w:rsidRPr="00336193">
        <w:rPr>
          <w:rFonts w:cs="David" w:hint="cs"/>
          <w:u w:val="single"/>
          <w:rtl/>
        </w:rPr>
        <w:t>חיים אורון:</w:t>
      </w:r>
    </w:p>
    <w:p w14:paraId="173AAD55" w14:textId="77777777" w:rsidR="00336193" w:rsidRPr="00336193" w:rsidRDefault="00336193" w:rsidP="00336193">
      <w:pPr>
        <w:bidi/>
        <w:jc w:val="both"/>
        <w:rPr>
          <w:rFonts w:cs="David" w:hint="cs"/>
          <w:rtl/>
        </w:rPr>
      </w:pPr>
    </w:p>
    <w:p w14:paraId="411850B3" w14:textId="77777777" w:rsidR="00336193" w:rsidRPr="00336193" w:rsidRDefault="00336193" w:rsidP="00336193">
      <w:pPr>
        <w:bidi/>
        <w:jc w:val="both"/>
        <w:rPr>
          <w:rFonts w:cs="David" w:hint="cs"/>
          <w:rtl/>
        </w:rPr>
      </w:pPr>
      <w:r w:rsidRPr="00336193">
        <w:rPr>
          <w:rFonts w:cs="David" w:hint="cs"/>
          <w:rtl/>
        </w:rPr>
        <w:tab/>
        <w:t xml:space="preserve"> למה צריך לכתוב את זה? </w:t>
      </w:r>
    </w:p>
    <w:p w14:paraId="5CDCAD0E" w14:textId="77777777" w:rsidR="00336193" w:rsidRPr="00336193" w:rsidRDefault="00336193" w:rsidP="00336193">
      <w:pPr>
        <w:bidi/>
        <w:jc w:val="both"/>
        <w:rPr>
          <w:rFonts w:cs="David" w:hint="cs"/>
          <w:rtl/>
        </w:rPr>
      </w:pPr>
    </w:p>
    <w:p w14:paraId="18E7DD9C" w14:textId="77777777" w:rsidR="00336193" w:rsidRPr="00336193" w:rsidRDefault="00336193" w:rsidP="00336193">
      <w:pPr>
        <w:bidi/>
        <w:jc w:val="both"/>
        <w:rPr>
          <w:rFonts w:cs="David" w:hint="cs"/>
          <w:rtl/>
        </w:rPr>
      </w:pPr>
      <w:r w:rsidRPr="00336193">
        <w:rPr>
          <w:rFonts w:cs="David" w:hint="cs"/>
          <w:u w:val="single"/>
          <w:rtl/>
        </w:rPr>
        <w:t xml:space="preserve">ד"ר </w:t>
      </w:r>
      <w:proofErr w:type="spellStart"/>
      <w:r w:rsidRPr="00336193">
        <w:rPr>
          <w:rFonts w:cs="David" w:hint="cs"/>
          <w:u w:val="single"/>
          <w:rtl/>
        </w:rPr>
        <w:t>סוזי</w:t>
      </w:r>
      <w:proofErr w:type="spellEnd"/>
      <w:r w:rsidRPr="00336193">
        <w:rPr>
          <w:rFonts w:cs="David" w:hint="cs"/>
          <w:u w:val="single"/>
          <w:rtl/>
        </w:rPr>
        <w:t xml:space="preserve"> נבות:</w:t>
      </w:r>
    </w:p>
    <w:p w14:paraId="122D7640" w14:textId="77777777" w:rsidR="00336193" w:rsidRPr="00336193" w:rsidRDefault="00336193" w:rsidP="00336193">
      <w:pPr>
        <w:bidi/>
        <w:jc w:val="both"/>
        <w:rPr>
          <w:rFonts w:cs="David" w:hint="cs"/>
          <w:rtl/>
        </w:rPr>
      </w:pPr>
    </w:p>
    <w:p w14:paraId="751E4126" w14:textId="77777777" w:rsidR="00336193" w:rsidRPr="00336193" w:rsidRDefault="00336193" w:rsidP="00336193">
      <w:pPr>
        <w:bidi/>
        <w:jc w:val="both"/>
        <w:rPr>
          <w:rFonts w:cs="David" w:hint="cs"/>
          <w:rtl/>
        </w:rPr>
      </w:pPr>
      <w:r w:rsidRPr="00336193">
        <w:rPr>
          <w:rFonts w:cs="David" w:hint="cs"/>
          <w:rtl/>
        </w:rPr>
        <w:tab/>
        <w:t xml:space="preserve">  זה מופיע בחוק המקורי ואנחנו רוצים לעשות כמה שפחות שינויים.  מקום שלא היה צורך בשינוי, לא שינינו. </w:t>
      </w:r>
    </w:p>
    <w:p w14:paraId="24B64F15" w14:textId="77777777" w:rsidR="00336193" w:rsidRPr="00336193" w:rsidRDefault="00336193" w:rsidP="00336193">
      <w:pPr>
        <w:bidi/>
        <w:jc w:val="both"/>
        <w:rPr>
          <w:rFonts w:cs="David" w:hint="cs"/>
          <w:rtl/>
        </w:rPr>
      </w:pPr>
    </w:p>
    <w:p w14:paraId="0104B146" w14:textId="77777777" w:rsidR="00336193" w:rsidRPr="00336193" w:rsidRDefault="00336193" w:rsidP="00336193">
      <w:pPr>
        <w:bidi/>
        <w:jc w:val="both"/>
        <w:rPr>
          <w:rFonts w:cs="David" w:hint="cs"/>
          <w:rtl/>
        </w:rPr>
      </w:pPr>
      <w:r w:rsidRPr="00336193">
        <w:rPr>
          <w:rFonts w:cs="David" w:hint="cs"/>
          <w:u w:val="single"/>
          <w:rtl/>
        </w:rPr>
        <w:t>חיים אורון:</w:t>
      </w:r>
    </w:p>
    <w:p w14:paraId="2C117956" w14:textId="77777777" w:rsidR="00336193" w:rsidRPr="00336193" w:rsidRDefault="00336193" w:rsidP="00336193">
      <w:pPr>
        <w:bidi/>
        <w:jc w:val="both"/>
        <w:rPr>
          <w:rFonts w:cs="David" w:hint="cs"/>
          <w:rtl/>
        </w:rPr>
      </w:pPr>
    </w:p>
    <w:p w14:paraId="3568A6D8" w14:textId="77777777" w:rsidR="00336193" w:rsidRPr="00336193" w:rsidRDefault="00336193" w:rsidP="00336193">
      <w:pPr>
        <w:bidi/>
        <w:jc w:val="both"/>
        <w:rPr>
          <w:rFonts w:cs="David" w:hint="cs"/>
          <w:rtl/>
        </w:rPr>
      </w:pPr>
      <w:r w:rsidRPr="00336193">
        <w:rPr>
          <w:rFonts w:cs="David" w:hint="cs"/>
          <w:rtl/>
        </w:rPr>
        <w:tab/>
        <w:t xml:space="preserve"> אני צופה את פני ההמשך. חבר קיבוץ שונה מכל הדברים האחרים שמופיעים פה, כי זה  משהו הרבה יותר כולל. למשל, כאדם פרטי מותר לי להיות בעל נכסים ולהרוויח מהם, אבל אם אני עושה את זה כחבר קיבוץ אז זה בסדר? </w:t>
      </w:r>
    </w:p>
    <w:p w14:paraId="0AD58034" w14:textId="77777777" w:rsidR="00336193" w:rsidRPr="00336193" w:rsidRDefault="00336193" w:rsidP="00336193">
      <w:pPr>
        <w:bidi/>
        <w:jc w:val="both"/>
        <w:rPr>
          <w:rFonts w:cs="David" w:hint="cs"/>
          <w:rtl/>
        </w:rPr>
      </w:pPr>
    </w:p>
    <w:p w14:paraId="3BA410E0" w14:textId="77777777" w:rsidR="00336193" w:rsidRPr="00336193" w:rsidRDefault="00336193" w:rsidP="00336193">
      <w:pPr>
        <w:bidi/>
        <w:jc w:val="both"/>
        <w:rPr>
          <w:rFonts w:cs="David" w:hint="cs"/>
          <w:rtl/>
        </w:rPr>
      </w:pPr>
      <w:r w:rsidRPr="00336193">
        <w:rPr>
          <w:rFonts w:cs="David" w:hint="cs"/>
          <w:u w:val="single"/>
          <w:rtl/>
        </w:rPr>
        <w:t>ראובן ריבלין:</w:t>
      </w:r>
    </w:p>
    <w:p w14:paraId="20282DE1" w14:textId="77777777" w:rsidR="00336193" w:rsidRPr="00336193" w:rsidRDefault="00336193" w:rsidP="00336193">
      <w:pPr>
        <w:bidi/>
        <w:jc w:val="both"/>
        <w:rPr>
          <w:rFonts w:cs="David" w:hint="cs"/>
          <w:rtl/>
        </w:rPr>
      </w:pPr>
    </w:p>
    <w:p w14:paraId="4074D5AC" w14:textId="77777777" w:rsidR="00336193" w:rsidRPr="00336193" w:rsidRDefault="00336193" w:rsidP="00336193">
      <w:pPr>
        <w:bidi/>
        <w:jc w:val="both"/>
        <w:rPr>
          <w:rFonts w:cs="David" w:hint="cs"/>
          <w:rtl/>
        </w:rPr>
      </w:pPr>
      <w:r w:rsidRPr="00336193">
        <w:rPr>
          <w:rFonts w:cs="David" w:hint="cs"/>
          <w:rtl/>
        </w:rPr>
        <w:tab/>
        <w:t xml:space="preserve"> אם זה לא יהיה כתוב זה דבר לא טוב. זה כדי להסיר ספק. </w:t>
      </w:r>
    </w:p>
    <w:p w14:paraId="5D360585" w14:textId="77777777" w:rsidR="00336193" w:rsidRPr="00336193" w:rsidRDefault="00336193" w:rsidP="00336193">
      <w:pPr>
        <w:bidi/>
        <w:jc w:val="both"/>
        <w:rPr>
          <w:rFonts w:cs="David" w:hint="cs"/>
          <w:rtl/>
        </w:rPr>
      </w:pPr>
    </w:p>
    <w:p w14:paraId="7C7E9794" w14:textId="77777777" w:rsidR="00336193" w:rsidRPr="00336193" w:rsidRDefault="00336193" w:rsidP="00336193">
      <w:pPr>
        <w:bidi/>
        <w:jc w:val="both"/>
        <w:rPr>
          <w:rFonts w:cs="David" w:hint="cs"/>
          <w:u w:val="single"/>
          <w:rtl/>
        </w:rPr>
      </w:pPr>
      <w:r w:rsidRPr="00336193">
        <w:rPr>
          <w:rFonts w:cs="David" w:hint="cs"/>
          <w:u w:val="single"/>
          <w:rtl/>
        </w:rPr>
        <w:t>היו"ר גדעון סער:</w:t>
      </w:r>
    </w:p>
    <w:p w14:paraId="1F8A07EC" w14:textId="77777777" w:rsidR="00336193" w:rsidRPr="00336193" w:rsidRDefault="00336193" w:rsidP="00336193">
      <w:pPr>
        <w:bidi/>
        <w:jc w:val="both"/>
        <w:rPr>
          <w:rFonts w:cs="David" w:hint="cs"/>
          <w:u w:val="single"/>
          <w:rtl/>
        </w:rPr>
      </w:pPr>
    </w:p>
    <w:p w14:paraId="0D5EA5A8" w14:textId="77777777" w:rsidR="00336193" w:rsidRPr="00336193" w:rsidRDefault="00336193" w:rsidP="00336193">
      <w:pPr>
        <w:bidi/>
        <w:jc w:val="both"/>
        <w:rPr>
          <w:rFonts w:cs="David" w:hint="cs"/>
          <w:rtl/>
        </w:rPr>
      </w:pPr>
      <w:r w:rsidRPr="00336193">
        <w:rPr>
          <w:rFonts w:cs="David" w:hint="cs"/>
          <w:rtl/>
        </w:rPr>
        <w:tab/>
        <w:t xml:space="preserve">אנחנו מאשרים את כל סעיף 35.  הישיבה הבאה תתחיל מסעיף 36. אני מודה לכולם, הישיבה נעולה. </w:t>
      </w:r>
    </w:p>
    <w:p w14:paraId="0305C4FF" w14:textId="77777777" w:rsidR="00336193" w:rsidRPr="00336193" w:rsidRDefault="00336193" w:rsidP="00336193">
      <w:pPr>
        <w:bidi/>
        <w:jc w:val="both"/>
        <w:rPr>
          <w:rFonts w:cs="David" w:hint="cs"/>
          <w:rtl/>
        </w:rPr>
      </w:pPr>
    </w:p>
    <w:p w14:paraId="0F632F80" w14:textId="77777777" w:rsidR="00336193" w:rsidRPr="00336193" w:rsidRDefault="00336193" w:rsidP="00336193">
      <w:pPr>
        <w:bidi/>
        <w:jc w:val="both"/>
        <w:rPr>
          <w:rFonts w:cs="David" w:hint="cs"/>
          <w:rtl/>
        </w:rPr>
      </w:pPr>
    </w:p>
    <w:p w14:paraId="6B21F234" w14:textId="77777777" w:rsidR="00336193" w:rsidRPr="00336193" w:rsidRDefault="00336193" w:rsidP="00336193">
      <w:pPr>
        <w:bidi/>
        <w:jc w:val="both"/>
        <w:rPr>
          <w:rFonts w:cs="David" w:hint="cs"/>
          <w:b/>
          <w:bCs/>
          <w:rtl/>
        </w:rPr>
      </w:pPr>
      <w:r w:rsidRPr="00336193">
        <w:rPr>
          <w:rFonts w:cs="David" w:hint="cs"/>
          <w:b/>
          <w:bCs/>
          <w:rtl/>
        </w:rPr>
        <w:t>הישיבה ננעלה בשעה 15:00</w:t>
      </w:r>
    </w:p>
    <w:p w14:paraId="1055A849" w14:textId="77777777" w:rsidR="00552A80" w:rsidRPr="00336193" w:rsidRDefault="00552A80" w:rsidP="00336193">
      <w:pPr>
        <w:bidi/>
        <w:jc w:val="both"/>
        <w:rPr>
          <w:rFonts w:cs="David"/>
        </w:rPr>
      </w:pPr>
    </w:p>
    <w:sectPr w:rsidR="00552A80" w:rsidRPr="00336193" w:rsidSect="0033619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38B39" w14:textId="77777777" w:rsidR="00000000" w:rsidRDefault="00190510">
      <w:r>
        <w:separator/>
      </w:r>
    </w:p>
  </w:endnote>
  <w:endnote w:type="continuationSeparator" w:id="0">
    <w:p w14:paraId="6464CE65" w14:textId="77777777" w:rsidR="00000000" w:rsidRDefault="0019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A181" w14:textId="77777777" w:rsidR="00000000" w:rsidRDefault="00190510">
      <w:r>
        <w:separator/>
      </w:r>
    </w:p>
  </w:footnote>
  <w:footnote w:type="continuationSeparator" w:id="0">
    <w:p w14:paraId="4C22F265" w14:textId="77777777" w:rsidR="00000000" w:rsidRDefault="00190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BC4E" w14:textId="77777777" w:rsidR="00336193" w:rsidRDefault="0033619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044BCFF" w14:textId="77777777" w:rsidR="00336193" w:rsidRDefault="00336193">
    <w:pPr>
      <w:pStyle w:val="Header"/>
      <w:ind w:right="360"/>
      <w:jc w:val="both"/>
      <w:rPr>
        <w:rtl/>
      </w:rPr>
    </w:pPr>
  </w:p>
  <w:p w14:paraId="1813797A" w14:textId="77777777" w:rsidR="00336193" w:rsidRDefault="00336193"/>
  <w:p w14:paraId="3E27F418" w14:textId="77777777" w:rsidR="00336193" w:rsidRDefault="00336193"/>
  <w:p w14:paraId="1DCC0E18" w14:textId="77777777" w:rsidR="00336193" w:rsidRDefault="00336193"/>
  <w:p w14:paraId="38456C3C" w14:textId="77777777" w:rsidR="00336193" w:rsidRDefault="00336193"/>
  <w:p w14:paraId="5A561881" w14:textId="77777777" w:rsidR="00336193" w:rsidRDefault="00336193"/>
  <w:p w14:paraId="33F6FD7B" w14:textId="77777777" w:rsidR="00336193" w:rsidRDefault="00336193"/>
  <w:p w14:paraId="256731C0" w14:textId="77777777" w:rsidR="00336193" w:rsidRDefault="00336193"/>
  <w:p w14:paraId="02EC52F8" w14:textId="77777777" w:rsidR="00336193" w:rsidRDefault="00336193"/>
  <w:p w14:paraId="3F379AC2" w14:textId="77777777" w:rsidR="00336193" w:rsidRDefault="003361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4435" w14:textId="77777777" w:rsidR="00336193" w:rsidRDefault="0033619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18</w:t>
    </w:r>
    <w:r>
      <w:rPr>
        <w:rStyle w:val="PageNumber"/>
        <w:rtl/>
      </w:rPr>
      <w:fldChar w:fldCharType="end"/>
    </w:r>
  </w:p>
  <w:p w14:paraId="51FC7713" w14:textId="77777777" w:rsidR="00336193" w:rsidRDefault="00336193">
    <w:pPr>
      <w:pStyle w:val="Header"/>
      <w:ind w:right="360"/>
      <w:jc w:val="both"/>
      <w:rPr>
        <w:rStyle w:val="PageNumber"/>
        <w:rFonts w:hint="cs"/>
        <w:rtl/>
      </w:rPr>
    </w:pPr>
    <w:r>
      <w:rPr>
        <w:rFonts w:hint="cs"/>
        <w:rtl/>
      </w:rPr>
      <w:t>ישיבה משותפת של ועדת הכנסת וועדת האתיקה</w:t>
    </w:r>
  </w:p>
  <w:p w14:paraId="5D70FB3A" w14:textId="77777777" w:rsidR="00336193" w:rsidRDefault="00336193">
    <w:pPr>
      <w:pStyle w:val="Header"/>
      <w:ind w:right="360"/>
      <w:jc w:val="both"/>
      <w:rPr>
        <w:rStyle w:val="PageNumber"/>
        <w:rFonts w:hint="cs"/>
        <w:rtl/>
      </w:rPr>
    </w:pPr>
    <w:r>
      <w:rPr>
        <w:rStyle w:val="PageNumber"/>
        <w:rFonts w:hint="cs"/>
        <w:rtl/>
      </w:rPr>
      <w:t>20.11.2007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B4BF8"/>
    <w:multiLevelType w:val="hybridMultilevel"/>
    <w:tmpl w:val="3C2021B8"/>
    <w:lvl w:ilvl="0" w:tplc="1B9EE324">
      <w:start w:val="34"/>
      <w:numFmt w:val="decimal"/>
      <w:lvlText w:val="%1."/>
      <w:lvlJc w:val="left"/>
      <w:pPr>
        <w:tabs>
          <w:tab w:val="num" w:pos="750"/>
        </w:tabs>
        <w:ind w:left="750" w:hanging="390"/>
      </w:pPr>
      <w:rPr>
        <w:rFonts w:hint="default"/>
      </w:rPr>
    </w:lvl>
    <w:lvl w:ilvl="1" w:tplc="E2D23E58">
      <w:start w:val="1"/>
      <w:numFmt w:val="decimal"/>
      <w:lvlText w:val="(%2)"/>
      <w:lvlJc w:val="left"/>
      <w:pPr>
        <w:tabs>
          <w:tab w:val="num" w:pos="1494"/>
        </w:tabs>
        <w:ind w:left="149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621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2867פרוטוקול_ישיבת_ועדה.doc"/>
    <w:docVar w:name="StartMode" w:val="3"/>
  </w:docVars>
  <w:rsids>
    <w:rsidRoot w:val="00A54E46"/>
    <w:rsid w:val="00190510"/>
    <w:rsid w:val="00336193"/>
    <w:rsid w:val="00525B82"/>
    <w:rsid w:val="00552A80"/>
    <w:rsid w:val="00965806"/>
    <w:rsid w:val="00A54E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05473B"/>
  <w15:chartTrackingRefBased/>
  <w15:docId w15:val="{AEE936F1-931F-4FD2-A427-F47A554F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3619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3619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36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4209</Words>
  <Characters>23996</Characters>
  <Application>Microsoft Office Word</Application>
  <DocSecurity>0</DocSecurity>
  <Lines>199</Lines>
  <Paragraphs>56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