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F89C" w14:textId="77777777" w:rsidR="007948D9" w:rsidRPr="007948D9" w:rsidRDefault="007948D9" w:rsidP="007948D9">
      <w:pPr>
        <w:pStyle w:val="Heading5"/>
        <w:rPr>
          <w:b/>
          <w:bCs/>
          <w:sz w:val="24"/>
          <w:rtl/>
        </w:rPr>
      </w:pPr>
      <w:r w:rsidRPr="007948D9">
        <w:rPr>
          <w:b/>
          <w:bCs/>
          <w:sz w:val="24"/>
          <w:rtl/>
        </w:rPr>
        <w:t xml:space="preserve">הכנסת </w:t>
      </w:r>
      <w:r w:rsidRPr="007948D9">
        <w:rPr>
          <w:rFonts w:hint="cs"/>
          <w:b/>
          <w:bCs/>
          <w:sz w:val="24"/>
          <w:rtl/>
        </w:rPr>
        <w:t>השבע-עשרה</w:t>
      </w:r>
      <w:r w:rsidRPr="007948D9">
        <w:rPr>
          <w:b/>
          <w:bCs/>
          <w:sz w:val="24"/>
          <w:rtl/>
        </w:rPr>
        <w:tab/>
      </w:r>
      <w:r w:rsidRPr="007948D9">
        <w:rPr>
          <w:b/>
          <w:bCs/>
          <w:sz w:val="24"/>
          <w:rtl/>
        </w:rPr>
        <w:tab/>
      </w:r>
      <w:r w:rsidRPr="007948D9">
        <w:rPr>
          <w:b/>
          <w:bCs/>
          <w:sz w:val="24"/>
          <w:rtl/>
        </w:rPr>
        <w:tab/>
      </w:r>
      <w:r w:rsidRPr="007948D9">
        <w:rPr>
          <w:b/>
          <w:bCs/>
          <w:sz w:val="24"/>
          <w:rtl/>
        </w:rPr>
        <w:tab/>
      </w:r>
      <w:r w:rsidRPr="007948D9">
        <w:rPr>
          <w:b/>
          <w:bCs/>
          <w:sz w:val="24"/>
          <w:rtl/>
        </w:rPr>
        <w:tab/>
      </w:r>
      <w:r w:rsidRPr="007948D9">
        <w:rPr>
          <w:b/>
          <w:bCs/>
          <w:sz w:val="24"/>
          <w:rtl/>
        </w:rPr>
        <w:tab/>
      </w:r>
      <w:r w:rsidRPr="007948D9">
        <w:rPr>
          <w:b/>
          <w:bCs/>
          <w:sz w:val="24"/>
          <w:rtl/>
        </w:rPr>
        <w:tab/>
        <w:t>נוסח לא מתוקן</w:t>
      </w:r>
    </w:p>
    <w:p w14:paraId="5F9A2E9E" w14:textId="77777777" w:rsidR="007948D9" w:rsidRPr="007948D9" w:rsidRDefault="007948D9" w:rsidP="007948D9">
      <w:pPr>
        <w:bidi/>
        <w:jc w:val="both"/>
        <w:rPr>
          <w:rFonts w:cs="David"/>
          <w:b/>
          <w:bCs/>
          <w:rtl/>
        </w:rPr>
      </w:pPr>
      <w:r w:rsidRPr="007948D9">
        <w:rPr>
          <w:rFonts w:cs="David"/>
          <w:b/>
          <w:bCs/>
          <w:rtl/>
        </w:rPr>
        <w:t xml:space="preserve">מושב </w:t>
      </w:r>
      <w:r>
        <w:rPr>
          <w:rFonts w:cs="David" w:hint="cs"/>
          <w:b/>
          <w:bCs/>
          <w:rtl/>
        </w:rPr>
        <w:t>שלישי</w:t>
      </w:r>
    </w:p>
    <w:p w14:paraId="38FB5B36" w14:textId="77777777" w:rsidR="007948D9" w:rsidRPr="007948D9" w:rsidRDefault="007948D9" w:rsidP="007948D9">
      <w:pPr>
        <w:bidi/>
        <w:jc w:val="both"/>
        <w:rPr>
          <w:rFonts w:cs="David"/>
          <w:b/>
          <w:bCs/>
          <w:rtl/>
        </w:rPr>
      </w:pPr>
    </w:p>
    <w:p w14:paraId="1DE6EB1B" w14:textId="77777777" w:rsidR="007948D9" w:rsidRPr="007948D9" w:rsidRDefault="007948D9" w:rsidP="007948D9">
      <w:pPr>
        <w:bidi/>
        <w:jc w:val="both"/>
        <w:rPr>
          <w:rFonts w:cs="David"/>
          <w:b/>
          <w:bCs/>
          <w:rtl/>
        </w:rPr>
      </w:pPr>
    </w:p>
    <w:p w14:paraId="3ED61F09" w14:textId="77777777" w:rsidR="007948D9" w:rsidRPr="007948D9" w:rsidRDefault="007948D9" w:rsidP="007948D9">
      <w:pPr>
        <w:bidi/>
        <w:jc w:val="both"/>
        <w:rPr>
          <w:rFonts w:cs="David"/>
          <w:b/>
          <w:bCs/>
          <w:rtl/>
        </w:rPr>
      </w:pPr>
    </w:p>
    <w:p w14:paraId="377166E6" w14:textId="77777777" w:rsidR="007948D9" w:rsidRPr="007948D9" w:rsidRDefault="007948D9" w:rsidP="007948D9">
      <w:pPr>
        <w:bidi/>
        <w:jc w:val="both"/>
        <w:rPr>
          <w:rFonts w:cs="David"/>
          <w:b/>
          <w:bCs/>
          <w:rtl/>
        </w:rPr>
      </w:pPr>
    </w:p>
    <w:p w14:paraId="14855C1A" w14:textId="77777777" w:rsidR="007948D9" w:rsidRPr="007948D9" w:rsidRDefault="007948D9" w:rsidP="007948D9">
      <w:pPr>
        <w:bidi/>
        <w:jc w:val="center"/>
        <w:rPr>
          <w:rFonts w:cs="David" w:hint="cs"/>
          <w:b/>
          <w:bCs/>
          <w:rtl/>
        </w:rPr>
      </w:pPr>
      <w:r w:rsidRPr="007948D9">
        <w:rPr>
          <w:rFonts w:cs="David"/>
          <w:b/>
          <w:bCs/>
          <w:rtl/>
        </w:rPr>
        <w:t>פרוטוקול מס'</w:t>
      </w:r>
      <w:r w:rsidRPr="007948D9">
        <w:rPr>
          <w:rFonts w:cs="David" w:hint="cs"/>
          <w:b/>
          <w:bCs/>
          <w:rtl/>
        </w:rPr>
        <w:t xml:space="preserve"> 183</w:t>
      </w:r>
    </w:p>
    <w:p w14:paraId="5B2AFD0D" w14:textId="77777777" w:rsidR="007948D9" w:rsidRPr="007948D9" w:rsidRDefault="007948D9" w:rsidP="007948D9">
      <w:pPr>
        <w:bidi/>
        <w:jc w:val="center"/>
        <w:rPr>
          <w:rFonts w:cs="David" w:hint="cs"/>
          <w:b/>
          <w:bCs/>
          <w:rtl/>
        </w:rPr>
      </w:pPr>
      <w:r w:rsidRPr="007948D9">
        <w:rPr>
          <w:rFonts w:cs="David" w:hint="cs"/>
          <w:b/>
          <w:bCs/>
          <w:rtl/>
        </w:rPr>
        <w:t>מישיבת ועדת הכנסת</w:t>
      </w:r>
    </w:p>
    <w:p w14:paraId="1B3AD0FD" w14:textId="77777777" w:rsidR="007948D9" w:rsidRPr="007948D9" w:rsidRDefault="007948D9" w:rsidP="007948D9">
      <w:pPr>
        <w:bidi/>
        <w:jc w:val="center"/>
        <w:rPr>
          <w:rFonts w:cs="David" w:hint="cs"/>
          <w:b/>
          <w:bCs/>
          <w:u w:val="single"/>
          <w:rtl/>
        </w:rPr>
      </w:pPr>
      <w:r w:rsidRPr="007948D9">
        <w:rPr>
          <w:rFonts w:cs="David" w:hint="cs"/>
          <w:b/>
          <w:bCs/>
          <w:u w:val="single"/>
          <w:rtl/>
        </w:rPr>
        <w:t xml:space="preserve">יום שלישי, ט' בטבת </w:t>
      </w:r>
      <w:proofErr w:type="spellStart"/>
      <w:r w:rsidRPr="007948D9">
        <w:rPr>
          <w:rFonts w:cs="David" w:hint="cs"/>
          <w:b/>
          <w:bCs/>
          <w:u w:val="single"/>
          <w:rtl/>
        </w:rPr>
        <w:t>התשס"ח</w:t>
      </w:r>
      <w:proofErr w:type="spellEnd"/>
      <w:r w:rsidRPr="007948D9">
        <w:rPr>
          <w:rFonts w:cs="David" w:hint="cs"/>
          <w:b/>
          <w:bCs/>
          <w:u w:val="single"/>
          <w:rtl/>
        </w:rPr>
        <w:t xml:space="preserve"> (18 בדצמבר 2007), שעה 11:30</w:t>
      </w:r>
    </w:p>
    <w:p w14:paraId="3A7037A7" w14:textId="77777777" w:rsidR="007948D9" w:rsidRPr="007948D9" w:rsidRDefault="007948D9" w:rsidP="007948D9">
      <w:pPr>
        <w:bidi/>
        <w:jc w:val="both"/>
        <w:rPr>
          <w:rFonts w:cs="David"/>
          <w:b/>
          <w:bCs/>
          <w:rtl/>
        </w:rPr>
      </w:pPr>
    </w:p>
    <w:p w14:paraId="7E13CEEA" w14:textId="77777777" w:rsidR="007948D9" w:rsidRPr="007948D9" w:rsidRDefault="007948D9" w:rsidP="007948D9">
      <w:pPr>
        <w:bidi/>
        <w:jc w:val="both"/>
        <w:rPr>
          <w:rFonts w:cs="David"/>
          <w:b/>
          <w:bCs/>
          <w:rtl/>
        </w:rPr>
      </w:pPr>
    </w:p>
    <w:p w14:paraId="58F5F1A0" w14:textId="77777777" w:rsidR="007948D9" w:rsidRPr="007948D9" w:rsidRDefault="007948D9" w:rsidP="007948D9">
      <w:pPr>
        <w:tabs>
          <w:tab w:val="left" w:pos="1221"/>
        </w:tabs>
        <w:bidi/>
        <w:jc w:val="both"/>
        <w:rPr>
          <w:rFonts w:cs="David" w:hint="cs"/>
          <w:b/>
          <w:bCs/>
          <w:u w:val="single"/>
          <w:rtl/>
        </w:rPr>
      </w:pPr>
    </w:p>
    <w:p w14:paraId="6E436276" w14:textId="77777777" w:rsidR="007948D9" w:rsidRPr="007948D9" w:rsidRDefault="007948D9" w:rsidP="007948D9">
      <w:pPr>
        <w:tabs>
          <w:tab w:val="left" w:pos="1221"/>
        </w:tabs>
        <w:bidi/>
        <w:jc w:val="both"/>
        <w:rPr>
          <w:rFonts w:cs="David" w:hint="cs"/>
          <w:b/>
          <w:bCs/>
          <w:rtl/>
        </w:rPr>
      </w:pPr>
      <w:r w:rsidRPr="007948D9">
        <w:rPr>
          <w:rFonts w:cs="David"/>
          <w:b/>
          <w:bCs/>
          <w:u w:val="single"/>
          <w:rtl/>
        </w:rPr>
        <w:t>סדר היום</w:t>
      </w:r>
      <w:r w:rsidRPr="007948D9">
        <w:rPr>
          <w:rFonts w:cs="David"/>
          <w:rtl/>
        </w:rPr>
        <w:t>:</w:t>
      </w:r>
    </w:p>
    <w:p w14:paraId="2A2532D1" w14:textId="77777777" w:rsidR="007948D9" w:rsidRPr="007948D9" w:rsidRDefault="007948D9" w:rsidP="007948D9">
      <w:pPr>
        <w:bidi/>
        <w:jc w:val="both"/>
        <w:rPr>
          <w:rFonts w:cs="David" w:hint="cs"/>
          <w:b/>
          <w:bCs/>
          <w:rtl/>
        </w:rPr>
      </w:pPr>
    </w:p>
    <w:p w14:paraId="701B4FC5" w14:textId="77777777" w:rsidR="007948D9" w:rsidRPr="007948D9" w:rsidRDefault="007948D9" w:rsidP="007948D9">
      <w:pPr>
        <w:numPr>
          <w:ilvl w:val="0"/>
          <w:numId w:val="1"/>
        </w:numPr>
        <w:overflowPunct w:val="0"/>
        <w:autoSpaceDE w:val="0"/>
        <w:autoSpaceDN w:val="0"/>
        <w:bidi/>
        <w:adjustRightInd w:val="0"/>
        <w:jc w:val="both"/>
        <w:textAlignment w:val="baseline"/>
        <w:rPr>
          <w:rFonts w:cs="David" w:hint="cs"/>
          <w:rtl/>
        </w:rPr>
      </w:pPr>
      <w:r w:rsidRPr="007948D9">
        <w:rPr>
          <w:rFonts w:cs="David" w:hint="cs"/>
          <w:rtl/>
        </w:rPr>
        <w:t xml:space="preserve">אישור מועמדותו של חבר הכנסת </w:t>
      </w: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r w:rsidRPr="007948D9">
        <w:rPr>
          <w:rFonts w:cs="David" w:hint="cs"/>
          <w:rtl/>
        </w:rPr>
        <w:t xml:space="preserve"> לתפקיד סגן יושב ראש הכנסת</w:t>
      </w:r>
    </w:p>
    <w:p w14:paraId="62D01C38" w14:textId="77777777" w:rsidR="007948D9" w:rsidRPr="007948D9" w:rsidRDefault="007948D9" w:rsidP="007948D9">
      <w:pPr>
        <w:numPr>
          <w:ilvl w:val="0"/>
          <w:numId w:val="1"/>
        </w:numPr>
        <w:overflowPunct w:val="0"/>
        <w:autoSpaceDE w:val="0"/>
        <w:autoSpaceDN w:val="0"/>
        <w:bidi/>
        <w:adjustRightInd w:val="0"/>
        <w:jc w:val="both"/>
        <w:textAlignment w:val="baseline"/>
        <w:rPr>
          <w:rFonts w:cs="David" w:hint="cs"/>
        </w:rPr>
      </w:pPr>
      <w:r w:rsidRPr="007948D9">
        <w:rPr>
          <w:rFonts w:cs="David" w:hint="cs"/>
          <w:rtl/>
        </w:rPr>
        <w:t xml:space="preserve">ערעורים על החלטת יו"ר הכנסת והסגנים שלא לאשר דחיפות הצעות לסדר היום: א. של חבר הכנסת אליהו גבאי בנושא: חשש המתפללים להיכנס לבית הכנסת בלוד. ב. של חבר הכנסת רן כהן בנושא: התלקחות שביתת הנכים. </w:t>
      </w:r>
    </w:p>
    <w:p w14:paraId="64D780A9" w14:textId="77777777" w:rsidR="007948D9" w:rsidRPr="007948D9" w:rsidRDefault="007948D9" w:rsidP="007948D9">
      <w:pPr>
        <w:numPr>
          <w:ilvl w:val="0"/>
          <w:numId w:val="1"/>
        </w:numPr>
        <w:overflowPunct w:val="0"/>
        <w:autoSpaceDE w:val="0"/>
        <w:autoSpaceDN w:val="0"/>
        <w:bidi/>
        <w:adjustRightInd w:val="0"/>
        <w:jc w:val="both"/>
        <w:textAlignment w:val="baseline"/>
        <w:rPr>
          <w:rFonts w:cs="David" w:hint="cs"/>
        </w:rPr>
      </w:pPr>
      <w:r w:rsidRPr="007948D9">
        <w:rPr>
          <w:rFonts w:cs="David" w:hint="cs"/>
          <w:rtl/>
        </w:rPr>
        <w:t xml:space="preserve">סדרי הדיון בתקציב ובחוק ההסדרים, בקריאה </w:t>
      </w:r>
      <w:proofErr w:type="spellStart"/>
      <w:r w:rsidRPr="007948D9">
        <w:rPr>
          <w:rFonts w:cs="David" w:hint="cs"/>
          <w:rtl/>
        </w:rPr>
        <w:t>השניה</w:t>
      </w:r>
      <w:proofErr w:type="spellEnd"/>
      <w:r w:rsidRPr="007948D9">
        <w:rPr>
          <w:rFonts w:cs="David" w:hint="cs"/>
          <w:rtl/>
        </w:rPr>
        <w:t xml:space="preserve"> והשלישית</w:t>
      </w:r>
    </w:p>
    <w:p w14:paraId="3A6FB7F3" w14:textId="77777777" w:rsidR="007948D9" w:rsidRPr="007948D9" w:rsidRDefault="007948D9" w:rsidP="007948D9">
      <w:pPr>
        <w:numPr>
          <w:ilvl w:val="0"/>
          <w:numId w:val="1"/>
        </w:numPr>
        <w:overflowPunct w:val="0"/>
        <w:autoSpaceDE w:val="0"/>
        <w:autoSpaceDN w:val="0"/>
        <w:bidi/>
        <w:adjustRightInd w:val="0"/>
        <w:jc w:val="both"/>
        <w:textAlignment w:val="baseline"/>
        <w:rPr>
          <w:rFonts w:cs="David" w:hint="cs"/>
        </w:rPr>
      </w:pPr>
      <w:r w:rsidRPr="007948D9">
        <w:rPr>
          <w:rFonts w:cs="David" w:hint="cs"/>
          <w:rtl/>
        </w:rPr>
        <w:t xml:space="preserve">דיון בהחלת דין רציפות על הצעת חוק מוזיאון הכנסת </w:t>
      </w:r>
      <w:r w:rsidRPr="007948D9">
        <w:rPr>
          <w:rFonts w:cs="David"/>
          <w:rtl/>
        </w:rPr>
        <w:t>–</w:t>
      </w:r>
      <w:r w:rsidRPr="007948D9">
        <w:rPr>
          <w:rFonts w:cs="David" w:hint="cs"/>
          <w:rtl/>
        </w:rPr>
        <w:t xml:space="preserve"> של חבר הכנסת רן כהן</w:t>
      </w:r>
    </w:p>
    <w:p w14:paraId="6AF0B5F9" w14:textId="77777777" w:rsidR="007948D9" w:rsidRPr="007948D9" w:rsidRDefault="007948D9" w:rsidP="007948D9">
      <w:pPr>
        <w:numPr>
          <w:ilvl w:val="0"/>
          <w:numId w:val="1"/>
        </w:numPr>
        <w:overflowPunct w:val="0"/>
        <w:autoSpaceDE w:val="0"/>
        <w:autoSpaceDN w:val="0"/>
        <w:bidi/>
        <w:adjustRightInd w:val="0"/>
        <w:jc w:val="both"/>
        <w:textAlignment w:val="baseline"/>
        <w:rPr>
          <w:rFonts w:cs="David" w:hint="cs"/>
          <w:rtl/>
        </w:rPr>
      </w:pPr>
      <w:r w:rsidRPr="007948D9">
        <w:rPr>
          <w:rFonts w:cs="David" w:hint="cs"/>
          <w:rtl/>
        </w:rPr>
        <w:t xml:space="preserve">דיון בהצעת חוק החסינות </w:t>
      </w:r>
      <w:r w:rsidRPr="007948D9">
        <w:rPr>
          <w:rFonts w:cs="David"/>
          <w:rtl/>
        </w:rPr>
        <w:t>–</w:t>
      </w:r>
      <w:r w:rsidRPr="007948D9">
        <w:rPr>
          <w:rFonts w:cs="David" w:hint="cs"/>
          <w:rtl/>
        </w:rPr>
        <w:t xml:space="preserve"> חסינות בפני חיפוש </w:t>
      </w:r>
      <w:r w:rsidRPr="007948D9">
        <w:rPr>
          <w:rFonts w:cs="David"/>
          <w:rtl/>
        </w:rPr>
        <w:t>–</w:t>
      </w:r>
      <w:r w:rsidRPr="007948D9">
        <w:rPr>
          <w:rFonts w:cs="David" w:hint="cs"/>
          <w:rtl/>
        </w:rPr>
        <w:t xml:space="preserve"> של חבר הכנסת </w:t>
      </w: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p>
    <w:p w14:paraId="2F820359" w14:textId="77777777" w:rsidR="007948D9" w:rsidRPr="007948D9" w:rsidRDefault="007948D9" w:rsidP="007948D9">
      <w:pPr>
        <w:bidi/>
        <w:jc w:val="both"/>
        <w:rPr>
          <w:rFonts w:cs="David"/>
          <w:rtl/>
        </w:rPr>
      </w:pPr>
    </w:p>
    <w:p w14:paraId="29C74AC5" w14:textId="77777777" w:rsidR="007948D9" w:rsidRPr="007948D9" w:rsidRDefault="007948D9" w:rsidP="007948D9">
      <w:pPr>
        <w:bidi/>
        <w:jc w:val="both"/>
        <w:rPr>
          <w:rFonts w:cs="David"/>
          <w:b/>
          <w:bCs/>
          <w:u w:val="single"/>
          <w:rtl/>
        </w:rPr>
      </w:pPr>
      <w:r w:rsidRPr="007948D9">
        <w:rPr>
          <w:rFonts w:cs="David"/>
          <w:b/>
          <w:bCs/>
          <w:u w:val="single"/>
          <w:rtl/>
        </w:rPr>
        <w:t>נכחו</w:t>
      </w:r>
      <w:r w:rsidRPr="007948D9">
        <w:rPr>
          <w:rFonts w:cs="David"/>
          <w:rtl/>
        </w:rPr>
        <w:t>:</w:t>
      </w:r>
    </w:p>
    <w:p w14:paraId="5D8C2E72" w14:textId="77777777" w:rsidR="007948D9" w:rsidRPr="007948D9" w:rsidRDefault="007948D9" w:rsidP="007948D9">
      <w:pPr>
        <w:bidi/>
        <w:jc w:val="both"/>
        <w:rPr>
          <w:rFonts w:cs="David"/>
          <w:rtl/>
        </w:rPr>
      </w:pPr>
    </w:p>
    <w:p w14:paraId="65DEC52C" w14:textId="77777777" w:rsidR="007948D9" w:rsidRPr="007948D9" w:rsidRDefault="007948D9" w:rsidP="007948D9">
      <w:pPr>
        <w:tabs>
          <w:tab w:val="left" w:pos="1788"/>
        </w:tabs>
        <w:bidi/>
        <w:jc w:val="both"/>
        <w:rPr>
          <w:rFonts w:cs="David"/>
          <w:rtl/>
        </w:rPr>
      </w:pPr>
      <w:r w:rsidRPr="007948D9">
        <w:rPr>
          <w:rFonts w:cs="David"/>
          <w:b/>
          <w:bCs/>
          <w:u w:val="single"/>
          <w:rtl/>
        </w:rPr>
        <w:t>חברי הוועדה</w:t>
      </w:r>
      <w:r w:rsidRPr="007948D9">
        <w:rPr>
          <w:rFonts w:cs="David"/>
          <w:rtl/>
        </w:rPr>
        <w:t>:</w:t>
      </w:r>
    </w:p>
    <w:p w14:paraId="2E3F0932" w14:textId="77777777" w:rsidR="007948D9" w:rsidRPr="007948D9" w:rsidRDefault="007948D9" w:rsidP="007948D9">
      <w:pPr>
        <w:bidi/>
        <w:jc w:val="both"/>
        <w:rPr>
          <w:rFonts w:cs="David"/>
          <w:rtl/>
        </w:rPr>
      </w:pPr>
    </w:p>
    <w:p w14:paraId="43507F55" w14:textId="77777777" w:rsidR="007948D9" w:rsidRPr="007948D9" w:rsidRDefault="007948D9" w:rsidP="007948D9">
      <w:pPr>
        <w:bidi/>
        <w:jc w:val="both"/>
        <w:rPr>
          <w:rFonts w:cs="David" w:hint="cs"/>
          <w:rtl/>
        </w:rPr>
      </w:pPr>
      <w:r w:rsidRPr="007948D9">
        <w:rPr>
          <w:rFonts w:cs="David" w:hint="cs"/>
          <w:rtl/>
        </w:rPr>
        <w:t xml:space="preserve">דוד טל </w:t>
      </w:r>
      <w:r w:rsidRPr="007948D9">
        <w:rPr>
          <w:rFonts w:cs="David"/>
          <w:rtl/>
        </w:rPr>
        <w:t>–</w:t>
      </w:r>
      <w:r w:rsidRPr="007948D9">
        <w:rPr>
          <w:rFonts w:cs="David" w:hint="cs"/>
          <w:rtl/>
        </w:rPr>
        <w:t xml:space="preserve"> היו"ר</w:t>
      </w:r>
    </w:p>
    <w:p w14:paraId="0231B441" w14:textId="77777777" w:rsidR="007948D9" w:rsidRPr="007948D9" w:rsidRDefault="007948D9" w:rsidP="007948D9">
      <w:pPr>
        <w:bidi/>
        <w:jc w:val="both"/>
        <w:rPr>
          <w:rFonts w:cs="David" w:hint="cs"/>
          <w:rtl/>
        </w:rPr>
      </w:pPr>
      <w:r w:rsidRPr="007948D9">
        <w:rPr>
          <w:rFonts w:cs="David" w:hint="cs"/>
          <w:rtl/>
        </w:rPr>
        <w:t xml:space="preserve">אלי </w:t>
      </w:r>
      <w:proofErr w:type="spellStart"/>
      <w:r w:rsidRPr="007948D9">
        <w:rPr>
          <w:rFonts w:cs="David" w:hint="cs"/>
          <w:rtl/>
        </w:rPr>
        <w:t>אפללו</w:t>
      </w:r>
      <w:proofErr w:type="spellEnd"/>
    </w:p>
    <w:p w14:paraId="47DCC2F5" w14:textId="77777777" w:rsidR="007948D9" w:rsidRPr="007948D9" w:rsidRDefault="007948D9" w:rsidP="007948D9">
      <w:pPr>
        <w:bidi/>
        <w:jc w:val="both"/>
        <w:rPr>
          <w:rFonts w:cs="David" w:hint="cs"/>
          <w:rtl/>
        </w:rPr>
      </w:pPr>
      <w:r w:rsidRPr="007948D9">
        <w:rPr>
          <w:rFonts w:cs="David" w:hint="cs"/>
          <w:rtl/>
        </w:rPr>
        <w:t>אורי אריאל</w:t>
      </w:r>
    </w:p>
    <w:p w14:paraId="7B300453" w14:textId="77777777" w:rsidR="007948D9" w:rsidRPr="007948D9" w:rsidRDefault="007948D9" w:rsidP="007948D9">
      <w:pPr>
        <w:bidi/>
        <w:jc w:val="both"/>
        <w:rPr>
          <w:rFonts w:cs="David" w:hint="cs"/>
          <w:rtl/>
        </w:rPr>
      </w:pPr>
      <w:proofErr w:type="spellStart"/>
      <w:r w:rsidRPr="007948D9">
        <w:rPr>
          <w:rFonts w:cs="David" w:hint="cs"/>
          <w:rtl/>
        </w:rPr>
        <w:t>מוחמד</w:t>
      </w:r>
      <w:proofErr w:type="spellEnd"/>
      <w:r w:rsidRPr="007948D9">
        <w:rPr>
          <w:rFonts w:cs="David" w:hint="cs"/>
          <w:rtl/>
        </w:rPr>
        <w:t xml:space="preserve"> ברכה</w:t>
      </w:r>
    </w:p>
    <w:p w14:paraId="7C22D464" w14:textId="77777777" w:rsidR="007948D9" w:rsidRPr="007948D9" w:rsidRDefault="007948D9" w:rsidP="007948D9">
      <w:pPr>
        <w:bidi/>
        <w:jc w:val="both"/>
        <w:rPr>
          <w:rFonts w:cs="David" w:hint="cs"/>
          <w:rtl/>
        </w:rPr>
      </w:pPr>
      <w:r w:rsidRPr="007948D9">
        <w:rPr>
          <w:rFonts w:cs="David" w:hint="cs"/>
          <w:rtl/>
        </w:rPr>
        <w:t>אליהו גבאי</w:t>
      </w:r>
    </w:p>
    <w:p w14:paraId="5F3B046D" w14:textId="77777777" w:rsidR="007948D9" w:rsidRPr="007948D9" w:rsidRDefault="007948D9" w:rsidP="007948D9">
      <w:pPr>
        <w:bidi/>
        <w:jc w:val="both"/>
        <w:rPr>
          <w:rFonts w:cs="David" w:hint="cs"/>
          <w:rtl/>
        </w:rPr>
      </w:pPr>
      <w:r w:rsidRPr="007948D9">
        <w:rPr>
          <w:rFonts w:cs="David" w:hint="cs"/>
          <w:rtl/>
        </w:rPr>
        <w:t>יצחק גלנטי</w:t>
      </w:r>
    </w:p>
    <w:p w14:paraId="7625AC6D" w14:textId="77777777" w:rsidR="007948D9" w:rsidRPr="007948D9" w:rsidRDefault="007948D9" w:rsidP="007948D9">
      <w:pPr>
        <w:bidi/>
        <w:jc w:val="both"/>
        <w:rPr>
          <w:rFonts w:cs="David" w:hint="cs"/>
          <w:rtl/>
        </w:rPr>
      </w:pPr>
      <w:r w:rsidRPr="007948D9">
        <w:rPr>
          <w:rFonts w:cs="David" w:hint="cs"/>
          <w:rtl/>
        </w:rPr>
        <w:t>משה גפני</w:t>
      </w:r>
    </w:p>
    <w:p w14:paraId="1E54C1D8" w14:textId="77777777" w:rsidR="007948D9" w:rsidRPr="007948D9" w:rsidRDefault="007948D9" w:rsidP="007948D9">
      <w:pPr>
        <w:bidi/>
        <w:jc w:val="both"/>
        <w:rPr>
          <w:rFonts w:cs="David" w:hint="cs"/>
          <w:rtl/>
        </w:rPr>
      </w:pPr>
      <w:r w:rsidRPr="007948D9">
        <w:rPr>
          <w:rFonts w:cs="David" w:hint="cs"/>
          <w:rtl/>
        </w:rPr>
        <w:t>נסים זאב</w:t>
      </w:r>
    </w:p>
    <w:p w14:paraId="349D32D7" w14:textId="77777777" w:rsidR="007948D9" w:rsidRPr="007948D9" w:rsidRDefault="007948D9" w:rsidP="007948D9">
      <w:pPr>
        <w:bidi/>
        <w:jc w:val="both"/>
        <w:rPr>
          <w:rFonts w:cs="David" w:hint="cs"/>
          <w:rtl/>
        </w:rPr>
      </w:pPr>
      <w:r w:rsidRPr="007948D9">
        <w:rPr>
          <w:rFonts w:cs="David" w:hint="cs"/>
          <w:rtl/>
        </w:rPr>
        <w:t>יצחק זיו</w:t>
      </w:r>
    </w:p>
    <w:p w14:paraId="0DB444DD" w14:textId="77777777" w:rsidR="007948D9" w:rsidRPr="007948D9" w:rsidRDefault="007948D9" w:rsidP="007948D9">
      <w:pPr>
        <w:bidi/>
        <w:jc w:val="both"/>
        <w:rPr>
          <w:rFonts w:cs="David" w:hint="cs"/>
          <w:rtl/>
        </w:rPr>
      </w:pPr>
      <w:r w:rsidRPr="007948D9">
        <w:rPr>
          <w:rFonts w:cs="David" w:hint="cs"/>
          <w:rtl/>
        </w:rPr>
        <w:t>יואל חסון</w:t>
      </w:r>
    </w:p>
    <w:p w14:paraId="57C29532" w14:textId="77777777" w:rsidR="007948D9" w:rsidRPr="007948D9" w:rsidRDefault="007948D9" w:rsidP="007948D9">
      <w:pPr>
        <w:bidi/>
        <w:jc w:val="both"/>
        <w:rPr>
          <w:rFonts w:cs="David" w:hint="cs"/>
          <w:rtl/>
        </w:rPr>
      </w:pPr>
      <w:proofErr w:type="spellStart"/>
      <w:r w:rsidRPr="007948D9">
        <w:rPr>
          <w:rFonts w:cs="David" w:hint="cs"/>
          <w:rtl/>
        </w:rPr>
        <w:t>אחמד</w:t>
      </w:r>
      <w:proofErr w:type="spellEnd"/>
      <w:r w:rsidRPr="007948D9">
        <w:rPr>
          <w:rFonts w:cs="David" w:hint="cs"/>
          <w:rtl/>
        </w:rPr>
        <w:t xml:space="preserve"> טיבי</w:t>
      </w:r>
    </w:p>
    <w:p w14:paraId="5EE280DE" w14:textId="77777777" w:rsidR="007948D9" w:rsidRPr="007948D9" w:rsidRDefault="007948D9" w:rsidP="007948D9">
      <w:pPr>
        <w:bidi/>
        <w:jc w:val="both"/>
        <w:rPr>
          <w:rFonts w:cs="David" w:hint="cs"/>
          <w:rtl/>
        </w:rPr>
      </w:pPr>
      <w:proofErr w:type="spellStart"/>
      <w:r w:rsidRPr="007948D9">
        <w:rPr>
          <w:rFonts w:cs="David" w:hint="cs"/>
          <w:rtl/>
        </w:rPr>
        <w:t>אסתרינה</w:t>
      </w:r>
      <w:proofErr w:type="spellEnd"/>
      <w:r w:rsidRPr="007948D9">
        <w:rPr>
          <w:rFonts w:cs="David" w:hint="cs"/>
          <w:rtl/>
        </w:rPr>
        <w:t xml:space="preserve"> </w:t>
      </w:r>
      <w:proofErr w:type="spellStart"/>
      <w:r w:rsidRPr="007948D9">
        <w:rPr>
          <w:rFonts w:cs="David" w:hint="cs"/>
          <w:rtl/>
        </w:rPr>
        <w:t>טרטמן</w:t>
      </w:r>
      <w:proofErr w:type="spellEnd"/>
    </w:p>
    <w:p w14:paraId="3276BF75" w14:textId="77777777" w:rsidR="007948D9" w:rsidRPr="007948D9" w:rsidRDefault="007948D9" w:rsidP="007948D9">
      <w:pPr>
        <w:bidi/>
        <w:jc w:val="both"/>
        <w:rPr>
          <w:rFonts w:cs="David" w:hint="cs"/>
          <w:rtl/>
        </w:rPr>
      </w:pPr>
      <w:r w:rsidRPr="007948D9">
        <w:rPr>
          <w:rFonts w:cs="David" w:hint="cs"/>
          <w:rtl/>
        </w:rPr>
        <w:t>רן כהן</w:t>
      </w:r>
    </w:p>
    <w:p w14:paraId="109BBA2F" w14:textId="77777777" w:rsidR="007948D9" w:rsidRPr="007948D9" w:rsidRDefault="007948D9" w:rsidP="007948D9">
      <w:pPr>
        <w:bidi/>
        <w:jc w:val="both"/>
        <w:rPr>
          <w:rFonts w:cs="David" w:hint="cs"/>
          <w:rtl/>
        </w:rPr>
      </w:pPr>
      <w:proofErr w:type="spellStart"/>
      <w:r w:rsidRPr="007948D9">
        <w:rPr>
          <w:rFonts w:cs="David" w:hint="cs"/>
          <w:rtl/>
        </w:rPr>
        <w:t>סטס</w:t>
      </w:r>
      <w:proofErr w:type="spellEnd"/>
      <w:r w:rsidRPr="007948D9">
        <w:rPr>
          <w:rFonts w:cs="David" w:hint="cs"/>
          <w:rtl/>
        </w:rPr>
        <w:t xml:space="preserve"> </w:t>
      </w:r>
      <w:proofErr w:type="spellStart"/>
      <w:r w:rsidRPr="007948D9">
        <w:rPr>
          <w:rFonts w:cs="David" w:hint="cs"/>
          <w:rtl/>
        </w:rPr>
        <w:t>מיסז'ניקוב</w:t>
      </w:r>
      <w:proofErr w:type="spellEnd"/>
    </w:p>
    <w:p w14:paraId="414245E9" w14:textId="77777777" w:rsidR="007948D9" w:rsidRPr="007948D9" w:rsidRDefault="007948D9" w:rsidP="007948D9">
      <w:pPr>
        <w:bidi/>
        <w:jc w:val="both"/>
        <w:rPr>
          <w:rFonts w:cs="David" w:hint="cs"/>
          <w:rtl/>
        </w:rPr>
      </w:pPr>
      <w:r w:rsidRPr="007948D9">
        <w:rPr>
          <w:rFonts w:cs="David" w:hint="cs"/>
          <w:rtl/>
        </w:rPr>
        <w:t xml:space="preserve">מיכאל </w:t>
      </w:r>
      <w:proofErr w:type="spellStart"/>
      <w:r w:rsidRPr="007948D9">
        <w:rPr>
          <w:rFonts w:cs="David" w:hint="cs"/>
          <w:rtl/>
        </w:rPr>
        <w:t>מלכיאור</w:t>
      </w:r>
      <w:proofErr w:type="spellEnd"/>
    </w:p>
    <w:p w14:paraId="2680D543" w14:textId="77777777" w:rsidR="007948D9" w:rsidRPr="007948D9" w:rsidRDefault="007948D9" w:rsidP="007948D9">
      <w:pPr>
        <w:bidi/>
        <w:jc w:val="both"/>
        <w:rPr>
          <w:rFonts w:cs="David" w:hint="cs"/>
          <w:rtl/>
        </w:rPr>
      </w:pPr>
      <w:r w:rsidRPr="007948D9">
        <w:rPr>
          <w:rFonts w:cs="David" w:hint="cs"/>
          <w:rtl/>
        </w:rPr>
        <w:t xml:space="preserve">יעקב </w:t>
      </w:r>
      <w:proofErr w:type="spellStart"/>
      <w:r w:rsidRPr="007948D9">
        <w:rPr>
          <w:rFonts w:cs="David" w:hint="cs"/>
          <w:rtl/>
        </w:rPr>
        <w:t>מרגי</w:t>
      </w:r>
      <w:proofErr w:type="spellEnd"/>
    </w:p>
    <w:p w14:paraId="3782281C" w14:textId="77777777" w:rsidR="007948D9" w:rsidRPr="007948D9" w:rsidRDefault="007948D9" w:rsidP="007948D9">
      <w:pPr>
        <w:bidi/>
        <w:jc w:val="both"/>
        <w:rPr>
          <w:rFonts w:cs="David" w:hint="cs"/>
          <w:rtl/>
        </w:rPr>
      </w:pPr>
      <w:r w:rsidRPr="007948D9">
        <w:rPr>
          <w:rFonts w:cs="David" w:hint="cs"/>
          <w:rtl/>
        </w:rPr>
        <w:t xml:space="preserve">מיכאל </w:t>
      </w:r>
      <w:proofErr w:type="spellStart"/>
      <w:r w:rsidRPr="007948D9">
        <w:rPr>
          <w:rFonts w:cs="David" w:hint="cs"/>
          <w:rtl/>
        </w:rPr>
        <w:t>נודלמן</w:t>
      </w:r>
      <w:proofErr w:type="spellEnd"/>
    </w:p>
    <w:p w14:paraId="17497990" w14:textId="77777777" w:rsidR="007948D9" w:rsidRPr="007948D9" w:rsidRDefault="007948D9" w:rsidP="007948D9">
      <w:pPr>
        <w:bidi/>
        <w:jc w:val="both"/>
        <w:rPr>
          <w:rFonts w:cs="David" w:hint="cs"/>
          <w:rtl/>
        </w:rPr>
      </w:pPr>
      <w:r w:rsidRPr="007948D9">
        <w:rPr>
          <w:rFonts w:cs="David" w:hint="cs"/>
          <w:rtl/>
        </w:rPr>
        <w:t xml:space="preserve">ניסן </w:t>
      </w:r>
      <w:proofErr w:type="spellStart"/>
      <w:r w:rsidRPr="007948D9">
        <w:rPr>
          <w:rFonts w:cs="David" w:hint="cs"/>
          <w:rtl/>
        </w:rPr>
        <w:t>סלומינסקי</w:t>
      </w:r>
      <w:proofErr w:type="spellEnd"/>
    </w:p>
    <w:p w14:paraId="78C95669" w14:textId="77777777" w:rsidR="007948D9" w:rsidRPr="007948D9" w:rsidRDefault="007948D9" w:rsidP="007948D9">
      <w:pPr>
        <w:bidi/>
        <w:jc w:val="both"/>
        <w:rPr>
          <w:rFonts w:cs="David" w:hint="cs"/>
          <w:rtl/>
        </w:rPr>
      </w:pPr>
      <w:r w:rsidRPr="007948D9">
        <w:rPr>
          <w:rFonts w:cs="David" w:hint="cs"/>
          <w:rtl/>
        </w:rPr>
        <w:t>אפרים סנה</w:t>
      </w:r>
    </w:p>
    <w:p w14:paraId="5F04F6D3" w14:textId="77777777" w:rsidR="007948D9" w:rsidRPr="007948D9" w:rsidRDefault="007948D9" w:rsidP="007948D9">
      <w:pPr>
        <w:bidi/>
        <w:jc w:val="both"/>
        <w:rPr>
          <w:rFonts w:cs="David" w:hint="cs"/>
          <w:rtl/>
        </w:rPr>
      </w:pPr>
      <w:r w:rsidRPr="007948D9">
        <w:rPr>
          <w:rFonts w:cs="David" w:hint="cs"/>
          <w:rtl/>
        </w:rPr>
        <w:t>גדעון סער</w:t>
      </w:r>
    </w:p>
    <w:p w14:paraId="5C7DE015" w14:textId="77777777" w:rsidR="007948D9" w:rsidRPr="007948D9" w:rsidRDefault="007948D9" w:rsidP="007948D9">
      <w:pPr>
        <w:bidi/>
        <w:jc w:val="both"/>
        <w:rPr>
          <w:rFonts w:cs="David" w:hint="cs"/>
          <w:rtl/>
        </w:rPr>
      </w:pPr>
      <w:r w:rsidRPr="007948D9">
        <w:rPr>
          <w:rFonts w:cs="David" w:hint="cs"/>
          <w:rtl/>
        </w:rPr>
        <w:t>דוד רותם</w:t>
      </w:r>
    </w:p>
    <w:p w14:paraId="640A60E4" w14:textId="77777777" w:rsidR="007948D9" w:rsidRPr="007948D9" w:rsidRDefault="007948D9" w:rsidP="007948D9">
      <w:pPr>
        <w:bidi/>
        <w:jc w:val="both"/>
        <w:rPr>
          <w:rFonts w:cs="David" w:hint="cs"/>
          <w:rtl/>
        </w:rPr>
      </w:pP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p>
    <w:p w14:paraId="7D33EDCE" w14:textId="77777777" w:rsidR="007948D9" w:rsidRPr="007948D9" w:rsidRDefault="007948D9" w:rsidP="007948D9">
      <w:pPr>
        <w:bidi/>
        <w:jc w:val="both"/>
        <w:rPr>
          <w:rFonts w:cs="David" w:hint="cs"/>
          <w:rtl/>
        </w:rPr>
      </w:pPr>
    </w:p>
    <w:p w14:paraId="4C36F604" w14:textId="77777777" w:rsidR="007948D9" w:rsidRPr="007948D9" w:rsidRDefault="007948D9" w:rsidP="007948D9">
      <w:pPr>
        <w:tabs>
          <w:tab w:val="left" w:pos="1788"/>
          <w:tab w:val="left" w:pos="3631"/>
        </w:tabs>
        <w:bidi/>
        <w:jc w:val="both"/>
        <w:rPr>
          <w:rFonts w:cs="David" w:hint="cs"/>
          <w:rtl/>
        </w:rPr>
      </w:pPr>
      <w:r w:rsidRPr="007948D9">
        <w:rPr>
          <w:rFonts w:cs="David"/>
          <w:b/>
          <w:bCs/>
          <w:u w:val="single"/>
          <w:rtl/>
        </w:rPr>
        <w:t>מוזמנים</w:t>
      </w:r>
      <w:r w:rsidRPr="007948D9">
        <w:rPr>
          <w:rFonts w:cs="David"/>
          <w:rtl/>
        </w:rPr>
        <w:t>:</w:t>
      </w:r>
    </w:p>
    <w:p w14:paraId="7388CCCB" w14:textId="77777777" w:rsidR="007948D9" w:rsidRPr="007948D9" w:rsidRDefault="007948D9" w:rsidP="007948D9">
      <w:pPr>
        <w:bidi/>
        <w:jc w:val="both"/>
        <w:rPr>
          <w:rFonts w:cs="David" w:hint="cs"/>
          <w:rtl/>
        </w:rPr>
      </w:pPr>
      <w:r w:rsidRPr="007948D9">
        <w:rPr>
          <w:rFonts w:cs="David" w:hint="cs"/>
          <w:rtl/>
        </w:rPr>
        <w:t xml:space="preserve">אבי </w:t>
      </w:r>
      <w:proofErr w:type="spellStart"/>
      <w:r w:rsidRPr="007948D9">
        <w:rPr>
          <w:rFonts w:cs="David" w:hint="cs"/>
          <w:rtl/>
        </w:rPr>
        <w:t>בלשניקוב</w:t>
      </w:r>
      <w:proofErr w:type="spellEnd"/>
      <w:r w:rsidRPr="007948D9">
        <w:rPr>
          <w:rFonts w:cs="David" w:hint="cs"/>
          <w:rtl/>
        </w:rPr>
        <w:t xml:space="preserve"> </w:t>
      </w:r>
      <w:r w:rsidRPr="007948D9">
        <w:rPr>
          <w:rFonts w:cs="David" w:hint="cs"/>
          <w:rtl/>
        </w:rPr>
        <w:tab/>
      </w:r>
      <w:r w:rsidRPr="007948D9">
        <w:rPr>
          <w:rFonts w:cs="David" w:hint="cs"/>
          <w:rtl/>
        </w:rPr>
        <w:tab/>
        <w:t>- מנכ"ל הכנסת</w:t>
      </w:r>
    </w:p>
    <w:p w14:paraId="622583AD" w14:textId="77777777" w:rsidR="007948D9" w:rsidRPr="007948D9" w:rsidRDefault="007948D9" w:rsidP="007948D9">
      <w:pPr>
        <w:bidi/>
        <w:jc w:val="both"/>
        <w:rPr>
          <w:rFonts w:cs="David" w:hint="cs"/>
          <w:rtl/>
        </w:rPr>
      </w:pPr>
      <w:r w:rsidRPr="007948D9">
        <w:rPr>
          <w:rFonts w:cs="David" w:hint="cs"/>
          <w:rtl/>
        </w:rPr>
        <w:t>אייל ינון</w:t>
      </w:r>
      <w:r w:rsidRPr="007948D9">
        <w:rPr>
          <w:rFonts w:cs="David" w:hint="cs"/>
          <w:rtl/>
        </w:rPr>
        <w:tab/>
      </w:r>
      <w:r w:rsidRPr="007948D9">
        <w:rPr>
          <w:rFonts w:cs="David" w:hint="cs"/>
          <w:rtl/>
        </w:rPr>
        <w:tab/>
      </w:r>
      <w:r w:rsidRPr="007948D9">
        <w:rPr>
          <w:rFonts w:cs="David" w:hint="cs"/>
          <w:rtl/>
        </w:rPr>
        <w:tab/>
        <w:t>- מזכיר הכנסת</w:t>
      </w:r>
    </w:p>
    <w:p w14:paraId="54396E78" w14:textId="77777777" w:rsidR="007948D9" w:rsidRPr="007948D9" w:rsidRDefault="007948D9" w:rsidP="007948D9">
      <w:pPr>
        <w:bidi/>
        <w:jc w:val="both"/>
        <w:rPr>
          <w:rFonts w:cs="David" w:hint="cs"/>
          <w:rtl/>
        </w:rPr>
      </w:pPr>
      <w:r w:rsidRPr="007948D9">
        <w:rPr>
          <w:rFonts w:cs="David" w:hint="cs"/>
          <w:rtl/>
        </w:rPr>
        <w:t xml:space="preserve">ירדנה </w:t>
      </w:r>
      <w:proofErr w:type="spellStart"/>
      <w:r w:rsidRPr="007948D9">
        <w:rPr>
          <w:rFonts w:cs="David" w:hint="cs"/>
          <w:rtl/>
        </w:rPr>
        <w:t>מלר</w:t>
      </w:r>
      <w:proofErr w:type="spellEnd"/>
      <w:r w:rsidRPr="007948D9">
        <w:rPr>
          <w:rFonts w:cs="David" w:hint="cs"/>
          <w:rtl/>
        </w:rPr>
        <w:t xml:space="preserve"> הורוביץ</w:t>
      </w:r>
      <w:r w:rsidRPr="007948D9">
        <w:rPr>
          <w:rFonts w:cs="David" w:hint="cs"/>
          <w:rtl/>
        </w:rPr>
        <w:tab/>
      </w:r>
      <w:r w:rsidRPr="007948D9">
        <w:rPr>
          <w:rFonts w:cs="David" w:hint="cs"/>
          <w:rtl/>
        </w:rPr>
        <w:tab/>
        <w:t>- סגנית מזכיר הכנסת</w:t>
      </w:r>
    </w:p>
    <w:p w14:paraId="3A4FDDA4" w14:textId="77777777" w:rsidR="007948D9" w:rsidRPr="007948D9" w:rsidRDefault="007948D9" w:rsidP="007948D9">
      <w:pPr>
        <w:bidi/>
        <w:jc w:val="both"/>
        <w:rPr>
          <w:rFonts w:cs="David" w:hint="cs"/>
          <w:rtl/>
        </w:rPr>
      </w:pPr>
      <w:r w:rsidRPr="007948D9">
        <w:rPr>
          <w:rFonts w:cs="David" w:hint="cs"/>
          <w:rtl/>
        </w:rPr>
        <w:t>מורן כהן יבין</w:t>
      </w:r>
      <w:r w:rsidRPr="007948D9">
        <w:rPr>
          <w:rFonts w:cs="David" w:hint="cs"/>
          <w:rtl/>
        </w:rPr>
        <w:tab/>
      </w:r>
      <w:r w:rsidRPr="007948D9">
        <w:rPr>
          <w:rFonts w:cs="David" w:hint="cs"/>
          <w:rtl/>
        </w:rPr>
        <w:tab/>
        <w:t>- משרד המשפטים</w:t>
      </w:r>
    </w:p>
    <w:p w14:paraId="24F6B392" w14:textId="77777777" w:rsidR="007948D9" w:rsidRPr="007948D9" w:rsidRDefault="007948D9" w:rsidP="007948D9">
      <w:pPr>
        <w:tabs>
          <w:tab w:val="left" w:pos="1930"/>
        </w:tabs>
        <w:bidi/>
        <w:jc w:val="both"/>
        <w:rPr>
          <w:rFonts w:cs="David" w:hint="cs"/>
          <w:b/>
          <w:bCs/>
          <w:u w:val="single"/>
          <w:rtl/>
        </w:rPr>
      </w:pPr>
    </w:p>
    <w:p w14:paraId="2753BD76" w14:textId="77777777" w:rsidR="007948D9" w:rsidRPr="007948D9" w:rsidRDefault="007948D9" w:rsidP="007948D9">
      <w:pPr>
        <w:tabs>
          <w:tab w:val="left" w:pos="1930"/>
        </w:tabs>
        <w:bidi/>
        <w:jc w:val="both"/>
        <w:rPr>
          <w:rFonts w:cs="David" w:hint="cs"/>
          <w:rtl/>
        </w:rPr>
      </w:pPr>
      <w:r w:rsidRPr="007948D9">
        <w:rPr>
          <w:rFonts w:cs="David"/>
          <w:b/>
          <w:bCs/>
          <w:u w:val="single"/>
          <w:rtl/>
        </w:rPr>
        <w:t>י</w:t>
      </w:r>
      <w:r w:rsidRPr="007948D9">
        <w:rPr>
          <w:rFonts w:cs="David" w:hint="cs"/>
          <w:b/>
          <w:bCs/>
          <w:u w:val="single"/>
          <w:rtl/>
        </w:rPr>
        <w:t>יעוץ משפטי</w:t>
      </w:r>
      <w:r w:rsidRPr="007948D9">
        <w:rPr>
          <w:rFonts w:cs="David"/>
          <w:b/>
          <w:bCs/>
          <w:u w:val="single"/>
          <w:rtl/>
        </w:rPr>
        <w:t>:</w:t>
      </w:r>
    </w:p>
    <w:p w14:paraId="52980E0A" w14:textId="77777777" w:rsidR="007948D9" w:rsidRPr="007948D9" w:rsidRDefault="007948D9" w:rsidP="007948D9">
      <w:pPr>
        <w:bidi/>
        <w:jc w:val="both"/>
        <w:rPr>
          <w:rFonts w:cs="David" w:hint="cs"/>
          <w:rtl/>
        </w:rPr>
      </w:pPr>
      <w:r w:rsidRPr="007948D9">
        <w:rPr>
          <w:rFonts w:cs="David" w:hint="cs"/>
          <w:rtl/>
        </w:rPr>
        <w:t xml:space="preserve">ארבל </w:t>
      </w:r>
      <w:proofErr w:type="spellStart"/>
      <w:r w:rsidRPr="007948D9">
        <w:rPr>
          <w:rFonts w:cs="David" w:hint="cs"/>
          <w:rtl/>
        </w:rPr>
        <w:t>אסטרחן</w:t>
      </w:r>
      <w:proofErr w:type="spellEnd"/>
    </w:p>
    <w:p w14:paraId="2E5F7BFC" w14:textId="77777777" w:rsidR="007948D9" w:rsidRPr="007948D9" w:rsidRDefault="007948D9" w:rsidP="007948D9">
      <w:pPr>
        <w:tabs>
          <w:tab w:val="left" w:pos="1930"/>
        </w:tabs>
        <w:bidi/>
        <w:jc w:val="both"/>
        <w:rPr>
          <w:rFonts w:cs="David" w:hint="cs"/>
          <w:b/>
          <w:bCs/>
          <w:u w:val="single"/>
          <w:rtl/>
        </w:rPr>
      </w:pPr>
    </w:p>
    <w:p w14:paraId="20245109" w14:textId="77777777" w:rsidR="007948D9" w:rsidRPr="007948D9" w:rsidRDefault="007948D9" w:rsidP="007948D9">
      <w:pPr>
        <w:tabs>
          <w:tab w:val="left" w:pos="1930"/>
        </w:tabs>
        <w:bidi/>
        <w:jc w:val="both"/>
        <w:rPr>
          <w:rFonts w:cs="David" w:hint="cs"/>
          <w:b/>
          <w:bCs/>
          <w:rtl/>
        </w:rPr>
      </w:pPr>
      <w:r w:rsidRPr="007948D9">
        <w:rPr>
          <w:rFonts w:cs="David"/>
          <w:b/>
          <w:bCs/>
          <w:u w:val="single"/>
          <w:rtl/>
        </w:rPr>
        <w:lastRenderedPageBreak/>
        <w:t>מנהלת הוועדה</w:t>
      </w:r>
      <w:r w:rsidRPr="007948D9">
        <w:rPr>
          <w:rFonts w:cs="David"/>
          <w:rtl/>
        </w:rPr>
        <w:t>:</w:t>
      </w:r>
    </w:p>
    <w:p w14:paraId="2C457B9F" w14:textId="77777777" w:rsidR="007948D9" w:rsidRPr="007948D9" w:rsidRDefault="007948D9" w:rsidP="007948D9">
      <w:pPr>
        <w:bidi/>
        <w:jc w:val="both"/>
        <w:rPr>
          <w:rFonts w:cs="David" w:hint="cs"/>
          <w:rtl/>
        </w:rPr>
      </w:pPr>
      <w:r w:rsidRPr="007948D9">
        <w:rPr>
          <w:rFonts w:cs="David" w:hint="cs"/>
          <w:rtl/>
        </w:rPr>
        <w:t>אתי בן יוסף</w:t>
      </w:r>
    </w:p>
    <w:p w14:paraId="00A442D4" w14:textId="77777777" w:rsidR="007948D9" w:rsidRPr="007948D9" w:rsidRDefault="007948D9" w:rsidP="007948D9">
      <w:pPr>
        <w:tabs>
          <w:tab w:val="left" w:pos="1930"/>
        </w:tabs>
        <w:bidi/>
        <w:jc w:val="both"/>
        <w:rPr>
          <w:rFonts w:cs="David" w:hint="cs"/>
          <w:b/>
          <w:bCs/>
          <w:u w:val="single"/>
          <w:rtl/>
        </w:rPr>
      </w:pPr>
    </w:p>
    <w:p w14:paraId="38A47E1B" w14:textId="77777777" w:rsidR="007948D9" w:rsidRPr="007948D9" w:rsidRDefault="007948D9" w:rsidP="007948D9">
      <w:pPr>
        <w:tabs>
          <w:tab w:val="left" w:pos="1930"/>
        </w:tabs>
        <w:bidi/>
        <w:jc w:val="both"/>
        <w:rPr>
          <w:rFonts w:cs="David" w:hint="cs"/>
          <w:rtl/>
        </w:rPr>
      </w:pPr>
      <w:r w:rsidRPr="007948D9">
        <w:rPr>
          <w:rFonts w:cs="David" w:hint="cs"/>
          <w:b/>
          <w:bCs/>
          <w:u w:val="single"/>
          <w:rtl/>
        </w:rPr>
        <w:t>רשמת פרלמנטרית</w:t>
      </w:r>
      <w:r w:rsidRPr="007948D9">
        <w:rPr>
          <w:rFonts w:cs="David"/>
          <w:rtl/>
        </w:rPr>
        <w:t>:</w:t>
      </w:r>
      <w:r w:rsidRPr="007948D9">
        <w:rPr>
          <w:rFonts w:cs="David" w:hint="cs"/>
          <w:rtl/>
        </w:rPr>
        <w:tab/>
      </w:r>
    </w:p>
    <w:p w14:paraId="1986A967" w14:textId="77777777" w:rsidR="007948D9" w:rsidRPr="007948D9" w:rsidRDefault="007948D9" w:rsidP="007948D9">
      <w:pPr>
        <w:bidi/>
        <w:jc w:val="both"/>
        <w:rPr>
          <w:rFonts w:cs="David" w:hint="cs"/>
          <w:rtl/>
        </w:rPr>
      </w:pPr>
      <w:r w:rsidRPr="007948D9">
        <w:rPr>
          <w:rFonts w:cs="David" w:hint="cs"/>
          <w:rtl/>
        </w:rPr>
        <w:t xml:space="preserve">יפה </w:t>
      </w:r>
      <w:proofErr w:type="spellStart"/>
      <w:r w:rsidRPr="007948D9">
        <w:rPr>
          <w:rFonts w:cs="David" w:hint="cs"/>
          <w:rtl/>
        </w:rPr>
        <w:t>קרינצה</w:t>
      </w:r>
      <w:proofErr w:type="spellEnd"/>
    </w:p>
    <w:p w14:paraId="5E1DA052" w14:textId="77777777" w:rsidR="007948D9" w:rsidRPr="007948D9" w:rsidRDefault="007948D9" w:rsidP="007948D9">
      <w:pPr>
        <w:bidi/>
        <w:jc w:val="both"/>
        <w:rPr>
          <w:rFonts w:cs="David" w:hint="cs"/>
          <w:rtl/>
        </w:rPr>
      </w:pPr>
    </w:p>
    <w:p w14:paraId="319C43B4" w14:textId="77777777" w:rsidR="007948D9" w:rsidRPr="007948D9" w:rsidRDefault="007948D9" w:rsidP="007948D9">
      <w:pPr>
        <w:bidi/>
        <w:jc w:val="both"/>
        <w:rPr>
          <w:rFonts w:cs="David" w:hint="cs"/>
          <w:rtl/>
        </w:rPr>
      </w:pPr>
      <w:r w:rsidRPr="007948D9">
        <w:rPr>
          <w:rFonts w:cs="David"/>
          <w:rtl/>
        </w:rPr>
        <w:br w:type="page"/>
      </w:r>
    </w:p>
    <w:p w14:paraId="52DE2908" w14:textId="77777777" w:rsidR="007948D9" w:rsidRPr="007948D9" w:rsidRDefault="007948D9" w:rsidP="007948D9">
      <w:pPr>
        <w:bidi/>
        <w:jc w:val="both"/>
        <w:rPr>
          <w:rFonts w:cs="David" w:hint="cs"/>
          <w:b/>
          <w:bCs/>
          <w:u w:val="single"/>
          <w:rtl/>
        </w:rPr>
      </w:pPr>
      <w:r w:rsidRPr="007948D9">
        <w:rPr>
          <w:rFonts w:cs="David" w:hint="cs"/>
          <w:b/>
          <w:bCs/>
          <w:u w:val="single"/>
          <w:rtl/>
        </w:rPr>
        <w:t xml:space="preserve">1. אישור מועמדותו של חבר הכנסת </w:t>
      </w:r>
      <w:proofErr w:type="spellStart"/>
      <w:r w:rsidRPr="007948D9">
        <w:rPr>
          <w:rFonts w:cs="David" w:hint="cs"/>
          <w:b/>
          <w:bCs/>
          <w:u w:val="single"/>
          <w:rtl/>
        </w:rPr>
        <w:t>עתניאל</w:t>
      </w:r>
      <w:proofErr w:type="spellEnd"/>
      <w:r w:rsidRPr="007948D9">
        <w:rPr>
          <w:rFonts w:cs="David" w:hint="cs"/>
          <w:b/>
          <w:bCs/>
          <w:u w:val="single"/>
          <w:rtl/>
        </w:rPr>
        <w:t xml:space="preserve"> </w:t>
      </w:r>
      <w:proofErr w:type="spellStart"/>
      <w:r w:rsidRPr="007948D9">
        <w:rPr>
          <w:rFonts w:cs="David" w:hint="cs"/>
          <w:b/>
          <w:bCs/>
          <w:u w:val="single"/>
          <w:rtl/>
        </w:rPr>
        <w:t>שנלר</w:t>
      </w:r>
      <w:proofErr w:type="spellEnd"/>
      <w:r w:rsidRPr="007948D9">
        <w:rPr>
          <w:rFonts w:cs="David" w:hint="cs"/>
          <w:b/>
          <w:bCs/>
          <w:u w:val="single"/>
          <w:rtl/>
        </w:rPr>
        <w:t xml:space="preserve"> לתפקיד סגן יושב ראש הכנסת</w:t>
      </w:r>
    </w:p>
    <w:p w14:paraId="2FD8ED2D" w14:textId="77777777" w:rsidR="007948D9" w:rsidRPr="007948D9" w:rsidRDefault="007948D9" w:rsidP="007948D9">
      <w:pPr>
        <w:bidi/>
        <w:jc w:val="both"/>
        <w:rPr>
          <w:rFonts w:cs="David" w:hint="cs"/>
          <w:rtl/>
        </w:rPr>
      </w:pPr>
    </w:p>
    <w:p w14:paraId="300FA5F3" w14:textId="77777777" w:rsidR="007948D9" w:rsidRPr="007948D9" w:rsidRDefault="007948D9" w:rsidP="007948D9">
      <w:pPr>
        <w:bidi/>
        <w:jc w:val="both"/>
        <w:rPr>
          <w:rFonts w:cs="David" w:hint="cs"/>
          <w:rtl/>
        </w:rPr>
      </w:pPr>
      <w:r w:rsidRPr="007948D9">
        <w:rPr>
          <w:rFonts w:cs="David" w:hint="cs"/>
          <w:u w:val="single"/>
          <w:rtl/>
        </w:rPr>
        <w:t>היו"ר דוד טל:</w:t>
      </w:r>
    </w:p>
    <w:p w14:paraId="635E2382" w14:textId="77777777" w:rsidR="007948D9" w:rsidRPr="007948D9" w:rsidRDefault="007948D9" w:rsidP="007948D9">
      <w:pPr>
        <w:bidi/>
        <w:jc w:val="both"/>
        <w:rPr>
          <w:rFonts w:cs="David" w:hint="cs"/>
          <w:rtl/>
        </w:rPr>
      </w:pPr>
    </w:p>
    <w:p w14:paraId="2D850FF7" w14:textId="77777777" w:rsidR="007948D9" w:rsidRPr="007948D9" w:rsidRDefault="007948D9" w:rsidP="007948D9">
      <w:pPr>
        <w:bidi/>
        <w:jc w:val="both"/>
        <w:rPr>
          <w:rFonts w:cs="David" w:hint="cs"/>
          <w:rtl/>
        </w:rPr>
      </w:pPr>
      <w:r w:rsidRPr="007948D9">
        <w:rPr>
          <w:rFonts w:cs="David" w:hint="cs"/>
          <w:rtl/>
        </w:rPr>
        <w:tab/>
        <w:t xml:space="preserve">בוקר טוב, אני מתכבד לפתוח את ישיבת ועדת הכנסת. אני מבקש את רשותכם לפתוח בדבר שצריך היה להיות בסוף סדר היום. חבר הכנסת מגלי והבה התמנה לסגן שר במשרד החוץ, במקומו אנחנו רוצים לאשר את חבר הכנסת </w:t>
      </w: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r w:rsidRPr="007948D9">
        <w:rPr>
          <w:rFonts w:cs="David" w:hint="cs"/>
          <w:rtl/>
        </w:rPr>
        <w:t xml:space="preserve"> לתפקיד סגן יושב ראש הכנסת. אם אין התנגדות לכך, נאשר את זה כסעיף ראשון. אנחנו ממליצים בפני ועדת הכנסת לאשר את מועמדותו של חבר הכנסת </w:t>
      </w: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r w:rsidRPr="007948D9">
        <w:rPr>
          <w:rFonts w:cs="David" w:hint="cs"/>
          <w:rtl/>
        </w:rPr>
        <w:t xml:space="preserve"> לתפקיד סגן יושב ראש הכנסת. </w:t>
      </w:r>
    </w:p>
    <w:p w14:paraId="64C2331F" w14:textId="77777777" w:rsidR="007948D9" w:rsidRPr="007948D9" w:rsidRDefault="007948D9" w:rsidP="007948D9">
      <w:pPr>
        <w:bidi/>
        <w:jc w:val="both"/>
        <w:rPr>
          <w:rFonts w:cs="David" w:hint="cs"/>
          <w:rtl/>
        </w:rPr>
      </w:pPr>
    </w:p>
    <w:p w14:paraId="0930158A" w14:textId="77777777" w:rsidR="007948D9" w:rsidRPr="007948D9" w:rsidRDefault="007948D9" w:rsidP="007948D9">
      <w:pPr>
        <w:bidi/>
        <w:jc w:val="both"/>
        <w:rPr>
          <w:rFonts w:cs="David" w:hint="cs"/>
          <w:rtl/>
        </w:rPr>
      </w:pPr>
      <w:r w:rsidRPr="007948D9">
        <w:rPr>
          <w:rFonts w:cs="David" w:hint="cs"/>
          <w:rtl/>
        </w:rPr>
        <w:tab/>
        <w:t>אני מעמיד את זה להצבעה. מי בעד? מי נגד?</w:t>
      </w:r>
    </w:p>
    <w:p w14:paraId="14B70A7B" w14:textId="77777777" w:rsidR="007948D9" w:rsidRPr="007948D9" w:rsidRDefault="007948D9" w:rsidP="007948D9">
      <w:pPr>
        <w:bidi/>
        <w:jc w:val="both"/>
        <w:rPr>
          <w:rFonts w:cs="David" w:hint="cs"/>
          <w:rtl/>
        </w:rPr>
      </w:pPr>
    </w:p>
    <w:p w14:paraId="4D19BEC4" w14:textId="77777777" w:rsidR="007948D9" w:rsidRPr="007948D9" w:rsidRDefault="007948D9" w:rsidP="007948D9">
      <w:pPr>
        <w:bidi/>
        <w:jc w:val="both"/>
        <w:rPr>
          <w:rFonts w:cs="David" w:hint="cs"/>
          <w:b/>
          <w:bCs/>
          <w:rtl/>
        </w:rPr>
      </w:pPr>
      <w:r w:rsidRPr="007948D9">
        <w:rPr>
          <w:rFonts w:cs="David" w:hint="cs"/>
          <w:b/>
          <w:bCs/>
          <w:rtl/>
        </w:rPr>
        <w:t>הצבעה</w:t>
      </w:r>
    </w:p>
    <w:p w14:paraId="6FB833E0" w14:textId="77777777" w:rsidR="007948D9" w:rsidRPr="007948D9" w:rsidRDefault="007948D9" w:rsidP="007948D9">
      <w:pPr>
        <w:bidi/>
        <w:jc w:val="both"/>
        <w:rPr>
          <w:rFonts w:cs="David" w:hint="cs"/>
          <w:b/>
          <w:bCs/>
          <w:rtl/>
        </w:rPr>
      </w:pPr>
    </w:p>
    <w:p w14:paraId="08AB0DF1" w14:textId="77777777" w:rsidR="007948D9" w:rsidRPr="007948D9" w:rsidRDefault="007948D9" w:rsidP="007948D9">
      <w:pPr>
        <w:bidi/>
        <w:jc w:val="both"/>
        <w:rPr>
          <w:rFonts w:cs="David" w:hint="cs"/>
          <w:b/>
          <w:bCs/>
          <w:rtl/>
        </w:rPr>
      </w:pPr>
      <w:r w:rsidRPr="007948D9">
        <w:rPr>
          <w:rFonts w:cs="David" w:hint="cs"/>
          <w:b/>
          <w:bCs/>
          <w:rtl/>
        </w:rPr>
        <w:t xml:space="preserve">בעד </w:t>
      </w:r>
      <w:r w:rsidRPr="007948D9">
        <w:rPr>
          <w:rFonts w:cs="David"/>
          <w:b/>
          <w:bCs/>
          <w:rtl/>
        </w:rPr>
        <w:t>–</w:t>
      </w:r>
      <w:r w:rsidRPr="007948D9">
        <w:rPr>
          <w:rFonts w:cs="David" w:hint="cs"/>
          <w:b/>
          <w:bCs/>
          <w:rtl/>
        </w:rPr>
        <w:t xml:space="preserve"> פה אחד</w:t>
      </w:r>
    </w:p>
    <w:p w14:paraId="254289E1"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אין</w:t>
      </w:r>
    </w:p>
    <w:p w14:paraId="04B0407A" w14:textId="77777777" w:rsidR="007948D9" w:rsidRPr="007948D9" w:rsidRDefault="007948D9" w:rsidP="007948D9">
      <w:pPr>
        <w:bidi/>
        <w:jc w:val="both"/>
        <w:rPr>
          <w:rFonts w:cs="David" w:hint="cs"/>
          <w:b/>
          <w:bCs/>
          <w:rtl/>
        </w:rPr>
      </w:pPr>
      <w:r w:rsidRPr="007948D9">
        <w:rPr>
          <w:rFonts w:cs="David" w:hint="cs"/>
          <w:b/>
          <w:bCs/>
          <w:rtl/>
        </w:rPr>
        <w:t>המועמדות אושרה</w:t>
      </w:r>
    </w:p>
    <w:p w14:paraId="78A64396" w14:textId="77777777" w:rsidR="007948D9" w:rsidRPr="007948D9" w:rsidRDefault="007948D9" w:rsidP="007948D9">
      <w:pPr>
        <w:bidi/>
        <w:jc w:val="both"/>
        <w:rPr>
          <w:rFonts w:cs="David" w:hint="cs"/>
          <w:rtl/>
        </w:rPr>
      </w:pPr>
    </w:p>
    <w:p w14:paraId="1D7BC555" w14:textId="77777777" w:rsidR="007948D9" w:rsidRPr="007948D9" w:rsidRDefault="007948D9" w:rsidP="007948D9">
      <w:pPr>
        <w:bidi/>
        <w:jc w:val="both"/>
        <w:rPr>
          <w:rFonts w:cs="David" w:hint="cs"/>
          <w:rtl/>
        </w:rPr>
      </w:pPr>
      <w:r w:rsidRPr="007948D9">
        <w:rPr>
          <w:rFonts w:cs="David" w:hint="cs"/>
          <w:u w:val="single"/>
          <w:rtl/>
        </w:rPr>
        <w:t>היו"ר דוד טל:</w:t>
      </w:r>
    </w:p>
    <w:p w14:paraId="304E20D3" w14:textId="77777777" w:rsidR="007948D9" w:rsidRPr="007948D9" w:rsidRDefault="007948D9" w:rsidP="007948D9">
      <w:pPr>
        <w:bidi/>
        <w:jc w:val="both"/>
        <w:rPr>
          <w:rFonts w:cs="David" w:hint="cs"/>
          <w:rtl/>
        </w:rPr>
      </w:pPr>
    </w:p>
    <w:p w14:paraId="404E1B6A" w14:textId="77777777" w:rsidR="007948D9" w:rsidRPr="007948D9" w:rsidRDefault="007948D9" w:rsidP="007948D9">
      <w:pPr>
        <w:bidi/>
        <w:ind w:firstLine="567"/>
        <w:jc w:val="both"/>
        <w:rPr>
          <w:rFonts w:cs="David" w:hint="cs"/>
          <w:rtl/>
        </w:rPr>
      </w:pPr>
      <w:r w:rsidRPr="007948D9">
        <w:rPr>
          <w:rFonts w:cs="David" w:hint="cs"/>
          <w:rtl/>
        </w:rPr>
        <w:t>תודה, המועמדות אושרה פה אחד.</w:t>
      </w:r>
    </w:p>
    <w:p w14:paraId="0F7E8668" w14:textId="77777777" w:rsidR="007948D9" w:rsidRPr="007948D9" w:rsidRDefault="007948D9" w:rsidP="007948D9">
      <w:pPr>
        <w:bidi/>
        <w:jc w:val="both"/>
        <w:rPr>
          <w:rFonts w:cs="David" w:hint="cs"/>
          <w:rtl/>
        </w:rPr>
      </w:pPr>
    </w:p>
    <w:p w14:paraId="03F6EF8B" w14:textId="77777777" w:rsidR="007948D9" w:rsidRPr="007948D9" w:rsidRDefault="007948D9" w:rsidP="007948D9">
      <w:pPr>
        <w:bidi/>
        <w:jc w:val="both"/>
        <w:rPr>
          <w:rFonts w:cs="David" w:hint="cs"/>
          <w:rtl/>
        </w:rPr>
      </w:pPr>
      <w:r w:rsidRPr="007948D9">
        <w:rPr>
          <w:rFonts w:cs="David" w:hint="cs"/>
          <w:u w:val="single"/>
          <w:rtl/>
        </w:rPr>
        <w:t>קריאות:</w:t>
      </w:r>
    </w:p>
    <w:p w14:paraId="33505DF8" w14:textId="77777777" w:rsidR="007948D9" w:rsidRPr="007948D9" w:rsidRDefault="007948D9" w:rsidP="007948D9">
      <w:pPr>
        <w:bidi/>
        <w:jc w:val="both"/>
        <w:rPr>
          <w:rFonts w:cs="David" w:hint="cs"/>
          <w:rtl/>
        </w:rPr>
      </w:pPr>
    </w:p>
    <w:p w14:paraId="2D31CEF5" w14:textId="77777777" w:rsidR="007948D9" w:rsidRPr="007948D9" w:rsidRDefault="007948D9" w:rsidP="007948D9">
      <w:pPr>
        <w:bidi/>
        <w:jc w:val="both"/>
        <w:rPr>
          <w:rFonts w:cs="David" w:hint="cs"/>
          <w:rtl/>
        </w:rPr>
      </w:pPr>
      <w:r w:rsidRPr="007948D9">
        <w:rPr>
          <w:rFonts w:cs="David" w:hint="cs"/>
          <w:rtl/>
        </w:rPr>
        <w:tab/>
        <w:t xml:space="preserve">מזל טוב. </w:t>
      </w:r>
    </w:p>
    <w:p w14:paraId="6ADD5B01" w14:textId="77777777" w:rsidR="007948D9" w:rsidRPr="007948D9" w:rsidRDefault="007948D9" w:rsidP="007948D9">
      <w:pPr>
        <w:bidi/>
        <w:jc w:val="both"/>
        <w:rPr>
          <w:rFonts w:cs="David" w:hint="cs"/>
          <w:b/>
          <w:bCs/>
          <w:u w:val="single"/>
          <w:rtl/>
        </w:rPr>
      </w:pPr>
      <w:r w:rsidRPr="007948D9">
        <w:rPr>
          <w:rFonts w:cs="David"/>
          <w:rtl/>
        </w:rPr>
        <w:br w:type="page"/>
      </w:r>
      <w:r w:rsidRPr="007948D9">
        <w:rPr>
          <w:rFonts w:cs="David" w:hint="cs"/>
          <w:b/>
          <w:bCs/>
          <w:u w:val="single"/>
          <w:rtl/>
        </w:rPr>
        <w:lastRenderedPageBreak/>
        <w:t>2. ערעורים על החלטת יו"ר הכנסת והסגנים שלא לאשר דחיפות הצעות לסדר היום</w:t>
      </w:r>
    </w:p>
    <w:p w14:paraId="48F91293" w14:textId="77777777" w:rsidR="007948D9" w:rsidRPr="007948D9" w:rsidRDefault="007948D9" w:rsidP="007948D9">
      <w:pPr>
        <w:bidi/>
        <w:jc w:val="both"/>
        <w:rPr>
          <w:rFonts w:cs="David" w:hint="cs"/>
          <w:b/>
          <w:bCs/>
          <w:u w:val="single"/>
          <w:rtl/>
        </w:rPr>
      </w:pPr>
    </w:p>
    <w:p w14:paraId="164A69BF" w14:textId="77777777" w:rsidR="007948D9" w:rsidRPr="007948D9" w:rsidRDefault="007948D9" w:rsidP="007948D9">
      <w:pPr>
        <w:bidi/>
        <w:jc w:val="both"/>
        <w:rPr>
          <w:rFonts w:cs="David" w:hint="cs"/>
          <w:rtl/>
        </w:rPr>
      </w:pPr>
    </w:p>
    <w:p w14:paraId="3FC77DC8" w14:textId="77777777" w:rsidR="007948D9" w:rsidRPr="007948D9" w:rsidRDefault="007948D9" w:rsidP="007948D9">
      <w:pPr>
        <w:bidi/>
        <w:jc w:val="both"/>
        <w:rPr>
          <w:rFonts w:cs="David" w:hint="cs"/>
          <w:u w:val="single"/>
          <w:rtl/>
        </w:rPr>
      </w:pPr>
      <w:r w:rsidRPr="007948D9">
        <w:rPr>
          <w:rFonts w:cs="David" w:hint="cs"/>
          <w:u w:val="single"/>
          <w:rtl/>
        </w:rPr>
        <w:t xml:space="preserve">א. ערעורו של חבר הכנסת אליהו גבאי בנושא: חשש המתפללים להיכנס לבית הכנסת בלוד. </w:t>
      </w:r>
    </w:p>
    <w:p w14:paraId="633140BD" w14:textId="77777777" w:rsidR="007948D9" w:rsidRPr="007948D9" w:rsidRDefault="007948D9" w:rsidP="007948D9">
      <w:pPr>
        <w:bidi/>
        <w:jc w:val="both"/>
        <w:rPr>
          <w:rFonts w:cs="David" w:hint="cs"/>
          <w:rtl/>
        </w:rPr>
      </w:pPr>
    </w:p>
    <w:p w14:paraId="738D7FC1" w14:textId="77777777" w:rsidR="007948D9" w:rsidRPr="007948D9" w:rsidRDefault="007948D9" w:rsidP="007948D9">
      <w:pPr>
        <w:bidi/>
        <w:jc w:val="both"/>
        <w:rPr>
          <w:rFonts w:cs="David" w:hint="cs"/>
          <w:rtl/>
        </w:rPr>
      </w:pPr>
    </w:p>
    <w:p w14:paraId="166AFAF0" w14:textId="77777777" w:rsidR="007948D9" w:rsidRPr="007948D9" w:rsidRDefault="007948D9" w:rsidP="007948D9">
      <w:pPr>
        <w:bidi/>
        <w:jc w:val="both"/>
        <w:rPr>
          <w:rFonts w:cs="David" w:hint="cs"/>
          <w:rtl/>
        </w:rPr>
      </w:pPr>
      <w:r w:rsidRPr="007948D9">
        <w:rPr>
          <w:rFonts w:cs="David" w:hint="cs"/>
          <w:u w:val="single"/>
          <w:rtl/>
        </w:rPr>
        <w:t>היו"ר דוד טל:</w:t>
      </w:r>
    </w:p>
    <w:p w14:paraId="21298B5A" w14:textId="77777777" w:rsidR="007948D9" w:rsidRPr="007948D9" w:rsidRDefault="007948D9" w:rsidP="007948D9">
      <w:pPr>
        <w:bidi/>
        <w:jc w:val="both"/>
        <w:rPr>
          <w:rFonts w:cs="David" w:hint="cs"/>
          <w:rtl/>
        </w:rPr>
      </w:pPr>
    </w:p>
    <w:p w14:paraId="51D3BE15" w14:textId="77777777" w:rsidR="007948D9" w:rsidRPr="007948D9" w:rsidRDefault="007948D9" w:rsidP="007948D9">
      <w:pPr>
        <w:bidi/>
        <w:jc w:val="both"/>
        <w:rPr>
          <w:rFonts w:cs="David" w:hint="cs"/>
          <w:rtl/>
        </w:rPr>
      </w:pPr>
      <w:r w:rsidRPr="007948D9">
        <w:rPr>
          <w:rFonts w:cs="David" w:hint="cs"/>
          <w:rtl/>
        </w:rPr>
        <w:tab/>
        <w:t xml:space="preserve">חברי הכנסת, אנחנו עוברים לנושא הבא, ערעורים על ההחלטה שלא לאשר דחיפות הצעות לסדר היום. הנושא הראשון הוא של חבר הכנסת אליהו גבאי, חשש המתפללים להיכנס לבית הכנסת בלוד. בבקשה, חבר הכנסת גבאי. </w:t>
      </w:r>
    </w:p>
    <w:p w14:paraId="433002EC" w14:textId="77777777" w:rsidR="007948D9" w:rsidRPr="007948D9" w:rsidRDefault="007948D9" w:rsidP="007948D9">
      <w:pPr>
        <w:bidi/>
        <w:jc w:val="both"/>
        <w:rPr>
          <w:rFonts w:cs="David" w:hint="cs"/>
          <w:rtl/>
        </w:rPr>
      </w:pPr>
    </w:p>
    <w:p w14:paraId="23ECE2AA" w14:textId="77777777" w:rsidR="007948D9" w:rsidRPr="007948D9" w:rsidRDefault="007948D9" w:rsidP="007948D9">
      <w:pPr>
        <w:pStyle w:val="Heading5"/>
        <w:rPr>
          <w:rFonts w:hint="cs"/>
          <w:sz w:val="24"/>
          <w:rtl/>
        </w:rPr>
      </w:pPr>
      <w:r w:rsidRPr="007948D9">
        <w:rPr>
          <w:rFonts w:hint="cs"/>
          <w:sz w:val="24"/>
          <w:u w:val="single"/>
          <w:rtl/>
        </w:rPr>
        <w:t>אליהו גבאי:</w:t>
      </w:r>
    </w:p>
    <w:p w14:paraId="51C05FCF" w14:textId="77777777" w:rsidR="007948D9" w:rsidRPr="007948D9" w:rsidRDefault="007948D9" w:rsidP="007948D9">
      <w:pPr>
        <w:pStyle w:val="Heading5"/>
        <w:rPr>
          <w:rFonts w:hint="cs"/>
          <w:sz w:val="24"/>
          <w:rtl/>
        </w:rPr>
      </w:pPr>
    </w:p>
    <w:p w14:paraId="5C28700C" w14:textId="77777777" w:rsidR="007948D9" w:rsidRPr="007948D9" w:rsidRDefault="007948D9" w:rsidP="007948D9">
      <w:pPr>
        <w:bidi/>
        <w:jc w:val="both"/>
        <w:rPr>
          <w:rFonts w:cs="David" w:hint="cs"/>
          <w:rtl/>
        </w:rPr>
      </w:pPr>
      <w:r w:rsidRPr="007948D9">
        <w:rPr>
          <w:rFonts w:cs="David" w:hint="cs"/>
          <w:rtl/>
        </w:rPr>
        <w:tab/>
        <w:t xml:space="preserve">בערים מעורבות, יהודים וערבים, מידי פעם היהודים מהווים יעד להתנכלות האוכלוסייה הערבית, לצערנו. זה נושא חשוב, שהכנסת צריכה לתת את דעתה עליו. הילדים מפחדים לצאת לרחוב, לא רוצים להתפלל בבתי הכנסת. זה נושא שחשוב שהכנסת תיתן את דעתה עליו ותטפל בו לעומק, כי זה הפך לתבערה. מדי פעם עיר אחרת עולה על סדר היום, פעם זו עכו, פעם לוד ופעם יפו. לא יכול להיות שכנסת ישראל לא תקיים דיון על נושא כה חשוב, שמעורר מחלוקת.  </w:t>
      </w:r>
    </w:p>
    <w:p w14:paraId="165F7320" w14:textId="77777777" w:rsidR="007948D9" w:rsidRPr="007948D9" w:rsidRDefault="007948D9" w:rsidP="007948D9">
      <w:pPr>
        <w:bidi/>
        <w:jc w:val="both"/>
        <w:rPr>
          <w:rFonts w:cs="David" w:hint="cs"/>
          <w:rtl/>
        </w:rPr>
      </w:pPr>
    </w:p>
    <w:p w14:paraId="66D04247" w14:textId="77777777" w:rsidR="007948D9" w:rsidRPr="007948D9" w:rsidRDefault="007948D9" w:rsidP="007948D9">
      <w:pPr>
        <w:bidi/>
        <w:jc w:val="both"/>
        <w:rPr>
          <w:rFonts w:cs="David" w:hint="cs"/>
          <w:rtl/>
        </w:rPr>
      </w:pPr>
      <w:r w:rsidRPr="007948D9">
        <w:rPr>
          <w:rFonts w:cs="David" w:hint="cs"/>
          <w:u w:val="single"/>
          <w:rtl/>
        </w:rPr>
        <w:t>היו"ר דוד טל:</w:t>
      </w:r>
    </w:p>
    <w:p w14:paraId="5E8B8BB6" w14:textId="77777777" w:rsidR="007948D9" w:rsidRPr="007948D9" w:rsidRDefault="007948D9" w:rsidP="007948D9">
      <w:pPr>
        <w:bidi/>
        <w:jc w:val="both"/>
        <w:rPr>
          <w:rFonts w:cs="David" w:hint="cs"/>
          <w:rtl/>
        </w:rPr>
      </w:pPr>
    </w:p>
    <w:p w14:paraId="2A7BB0DE" w14:textId="77777777" w:rsidR="007948D9" w:rsidRPr="007948D9" w:rsidRDefault="007948D9" w:rsidP="007948D9">
      <w:pPr>
        <w:bidi/>
        <w:jc w:val="both"/>
        <w:rPr>
          <w:rFonts w:cs="David" w:hint="cs"/>
          <w:rtl/>
        </w:rPr>
      </w:pPr>
      <w:r w:rsidRPr="007948D9">
        <w:rPr>
          <w:rFonts w:cs="David" w:hint="cs"/>
          <w:rtl/>
        </w:rPr>
        <w:tab/>
        <w:t xml:space="preserve">תודה. מה דעת הנשיאות? ואמור לי בבקשה, האם אושרו חמישה נושאים דחופים לסדר-היום או יותר. </w:t>
      </w:r>
    </w:p>
    <w:p w14:paraId="663CEFC4" w14:textId="77777777" w:rsidR="007948D9" w:rsidRPr="007948D9" w:rsidRDefault="007948D9" w:rsidP="007948D9">
      <w:pPr>
        <w:bidi/>
        <w:jc w:val="both"/>
        <w:rPr>
          <w:rFonts w:cs="David" w:hint="cs"/>
          <w:rtl/>
        </w:rPr>
      </w:pPr>
    </w:p>
    <w:p w14:paraId="4AC7181B" w14:textId="77777777" w:rsidR="007948D9" w:rsidRPr="007948D9" w:rsidRDefault="007948D9" w:rsidP="007948D9">
      <w:pPr>
        <w:bidi/>
        <w:jc w:val="both"/>
        <w:rPr>
          <w:rFonts w:cs="David" w:hint="cs"/>
          <w:rtl/>
        </w:rPr>
      </w:pPr>
      <w:r w:rsidRPr="007948D9">
        <w:rPr>
          <w:rFonts w:cs="David" w:hint="cs"/>
          <w:u w:val="single"/>
          <w:rtl/>
        </w:rPr>
        <w:t>דוד רותם:</w:t>
      </w:r>
    </w:p>
    <w:p w14:paraId="52F49ED8" w14:textId="77777777" w:rsidR="007948D9" w:rsidRPr="007948D9" w:rsidRDefault="007948D9" w:rsidP="007948D9">
      <w:pPr>
        <w:bidi/>
        <w:jc w:val="both"/>
        <w:rPr>
          <w:rFonts w:cs="David" w:hint="cs"/>
          <w:rtl/>
        </w:rPr>
      </w:pPr>
    </w:p>
    <w:p w14:paraId="0D7EB8E9" w14:textId="77777777" w:rsidR="007948D9" w:rsidRPr="007948D9" w:rsidRDefault="007948D9" w:rsidP="007948D9">
      <w:pPr>
        <w:bidi/>
        <w:jc w:val="both"/>
        <w:rPr>
          <w:rFonts w:cs="David" w:hint="cs"/>
          <w:rtl/>
        </w:rPr>
      </w:pPr>
      <w:r w:rsidRPr="007948D9">
        <w:rPr>
          <w:rFonts w:cs="David" w:hint="cs"/>
          <w:rtl/>
        </w:rPr>
        <w:tab/>
        <w:t xml:space="preserve">אושרו חמישה נושאים, ואלה נושאים שהיו בהם הרבה מציעים. הנושא הזה, של התבערה שמדבר עליה חבר הכנסת גבאי, יכול להיות שהיא נכונה, אבל מכיוון </w:t>
      </w:r>
      <w:r w:rsidRPr="007948D9">
        <w:rPr>
          <w:rFonts w:cs="David"/>
          <w:rtl/>
        </w:rPr>
        <w:t>–</w:t>
      </w:r>
      <w:r w:rsidRPr="007948D9">
        <w:rPr>
          <w:rFonts w:cs="David" w:hint="cs"/>
          <w:rtl/>
        </w:rPr>
        <w:t xml:space="preserve"> כמו שהוא אמר </w:t>
      </w:r>
      <w:r w:rsidRPr="007948D9">
        <w:rPr>
          <w:rFonts w:cs="David"/>
          <w:rtl/>
        </w:rPr>
        <w:t>–</w:t>
      </w:r>
      <w:r w:rsidRPr="007948D9">
        <w:rPr>
          <w:rFonts w:cs="David" w:hint="cs"/>
          <w:rtl/>
        </w:rPr>
        <w:t xml:space="preserve"> שזה לא קורה במקום אחד אלא בהרבה מקומות, יכול להיות שזה נושא שצריך להגיש עליו הצעה רגילה לסדר היום. </w:t>
      </w:r>
    </w:p>
    <w:p w14:paraId="51888076" w14:textId="77777777" w:rsidR="007948D9" w:rsidRPr="007948D9" w:rsidRDefault="007948D9" w:rsidP="007948D9">
      <w:pPr>
        <w:bidi/>
        <w:jc w:val="both"/>
        <w:rPr>
          <w:rFonts w:cs="David" w:hint="cs"/>
          <w:rtl/>
        </w:rPr>
      </w:pPr>
    </w:p>
    <w:p w14:paraId="7CB50315" w14:textId="77777777" w:rsidR="007948D9" w:rsidRPr="007948D9" w:rsidRDefault="007948D9" w:rsidP="007948D9">
      <w:pPr>
        <w:pStyle w:val="Heading5"/>
        <w:rPr>
          <w:rFonts w:hint="cs"/>
          <w:sz w:val="24"/>
          <w:rtl/>
        </w:rPr>
      </w:pPr>
      <w:r w:rsidRPr="007948D9">
        <w:rPr>
          <w:rFonts w:hint="cs"/>
          <w:sz w:val="24"/>
          <w:u w:val="single"/>
          <w:rtl/>
        </w:rPr>
        <w:t>אליהו גבאי:</w:t>
      </w:r>
    </w:p>
    <w:p w14:paraId="47444320" w14:textId="77777777" w:rsidR="007948D9" w:rsidRPr="007948D9" w:rsidRDefault="007948D9" w:rsidP="007948D9">
      <w:pPr>
        <w:pStyle w:val="Heading5"/>
        <w:rPr>
          <w:rFonts w:hint="cs"/>
          <w:sz w:val="24"/>
          <w:rtl/>
        </w:rPr>
      </w:pPr>
    </w:p>
    <w:p w14:paraId="20CFFE44" w14:textId="77777777" w:rsidR="007948D9" w:rsidRPr="007948D9" w:rsidRDefault="007948D9" w:rsidP="007948D9">
      <w:pPr>
        <w:bidi/>
        <w:jc w:val="both"/>
        <w:rPr>
          <w:rFonts w:cs="David" w:hint="cs"/>
          <w:rtl/>
        </w:rPr>
      </w:pPr>
      <w:r w:rsidRPr="007948D9">
        <w:rPr>
          <w:rFonts w:cs="David" w:hint="cs"/>
          <w:rtl/>
        </w:rPr>
        <w:tab/>
        <w:t xml:space="preserve">זה דחוף היום. </w:t>
      </w:r>
    </w:p>
    <w:p w14:paraId="665A2FCC" w14:textId="77777777" w:rsidR="007948D9" w:rsidRPr="007948D9" w:rsidRDefault="007948D9" w:rsidP="007948D9">
      <w:pPr>
        <w:bidi/>
        <w:jc w:val="both"/>
        <w:rPr>
          <w:rFonts w:cs="David" w:hint="cs"/>
          <w:rtl/>
        </w:rPr>
      </w:pPr>
    </w:p>
    <w:p w14:paraId="2CE88EAF" w14:textId="77777777" w:rsidR="007948D9" w:rsidRPr="007948D9" w:rsidRDefault="007948D9" w:rsidP="007948D9">
      <w:pPr>
        <w:bidi/>
        <w:jc w:val="both"/>
        <w:rPr>
          <w:rFonts w:cs="David" w:hint="cs"/>
          <w:rtl/>
        </w:rPr>
      </w:pPr>
      <w:r w:rsidRPr="007948D9">
        <w:rPr>
          <w:rFonts w:cs="David" w:hint="cs"/>
          <w:u w:val="single"/>
          <w:rtl/>
        </w:rPr>
        <w:t>דוד רותם:</w:t>
      </w:r>
    </w:p>
    <w:p w14:paraId="70B6A6CA" w14:textId="77777777" w:rsidR="007948D9" w:rsidRPr="007948D9" w:rsidRDefault="007948D9" w:rsidP="007948D9">
      <w:pPr>
        <w:bidi/>
        <w:jc w:val="both"/>
        <w:rPr>
          <w:rFonts w:cs="David" w:hint="cs"/>
          <w:rtl/>
        </w:rPr>
      </w:pPr>
    </w:p>
    <w:p w14:paraId="2A297DB5" w14:textId="77777777" w:rsidR="007948D9" w:rsidRPr="007948D9" w:rsidRDefault="007948D9" w:rsidP="007948D9">
      <w:pPr>
        <w:bidi/>
        <w:jc w:val="both"/>
        <w:rPr>
          <w:rFonts w:cs="David" w:hint="cs"/>
          <w:rtl/>
        </w:rPr>
      </w:pPr>
      <w:r w:rsidRPr="007948D9">
        <w:rPr>
          <w:rFonts w:cs="David" w:hint="cs"/>
          <w:rtl/>
        </w:rPr>
        <w:tab/>
        <w:t xml:space="preserve">כמו שאמר חבר הכנסת גבאי, זה נושא רחב. מן הדין שיעלה כהצעה רגילה לסדר-היום ולא דחופה. </w:t>
      </w:r>
    </w:p>
    <w:p w14:paraId="14C85901" w14:textId="77777777" w:rsidR="007948D9" w:rsidRPr="007948D9" w:rsidRDefault="007948D9" w:rsidP="007948D9">
      <w:pPr>
        <w:bidi/>
        <w:jc w:val="both"/>
        <w:rPr>
          <w:rFonts w:cs="David" w:hint="cs"/>
          <w:rtl/>
        </w:rPr>
      </w:pPr>
    </w:p>
    <w:p w14:paraId="650B4371"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C273C36" w14:textId="77777777" w:rsidR="007948D9" w:rsidRPr="007948D9" w:rsidRDefault="007948D9" w:rsidP="007948D9">
      <w:pPr>
        <w:bidi/>
        <w:jc w:val="both"/>
        <w:rPr>
          <w:rFonts w:cs="David" w:hint="cs"/>
          <w:u w:val="single"/>
          <w:rtl/>
        </w:rPr>
      </w:pPr>
    </w:p>
    <w:p w14:paraId="083DCE9E" w14:textId="77777777" w:rsidR="007948D9" w:rsidRPr="007948D9" w:rsidRDefault="007948D9" w:rsidP="007948D9">
      <w:pPr>
        <w:bidi/>
        <w:jc w:val="both"/>
        <w:rPr>
          <w:rFonts w:cs="David" w:hint="cs"/>
          <w:rtl/>
        </w:rPr>
      </w:pPr>
      <w:r w:rsidRPr="007948D9">
        <w:rPr>
          <w:rFonts w:cs="David" w:hint="cs"/>
          <w:rtl/>
        </w:rPr>
        <w:tab/>
        <w:t xml:space="preserve">אני רוצה לנסות לשכנע. ראיתי את הידיעה המזעזעת הזאת בעמוד הראשון של עיתון "מעריב" אתמול, ובעצמי רציתי להגיש הצעה דחופה. אבל צריך להגיש עד ישיבת הנשיאות, ואיחרתי בדקות ספורות, לצערי. אני חושב שזה שבלוד יש התנכלויות למתפללים יהודים אומר שהגענו למצב חמור ביותר, והכנסת כן צריכה לדון בזה. </w:t>
      </w:r>
    </w:p>
    <w:p w14:paraId="462C458F" w14:textId="77777777" w:rsidR="007948D9" w:rsidRPr="007948D9" w:rsidRDefault="007948D9" w:rsidP="007948D9">
      <w:pPr>
        <w:bidi/>
        <w:jc w:val="both"/>
        <w:rPr>
          <w:rFonts w:cs="David" w:hint="cs"/>
          <w:rtl/>
        </w:rPr>
      </w:pPr>
    </w:p>
    <w:p w14:paraId="2B7567B3" w14:textId="77777777" w:rsidR="007948D9" w:rsidRPr="007948D9" w:rsidRDefault="007948D9" w:rsidP="007948D9">
      <w:pPr>
        <w:bidi/>
        <w:jc w:val="both"/>
        <w:rPr>
          <w:rFonts w:cs="David" w:hint="cs"/>
          <w:rtl/>
        </w:rPr>
      </w:pPr>
      <w:r w:rsidRPr="007948D9">
        <w:rPr>
          <w:rFonts w:cs="David" w:hint="cs"/>
          <w:u w:val="single"/>
          <w:rtl/>
        </w:rPr>
        <w:t>היו"ר דוד טל:</w:t>
      </w:r>
    </w:p>
    <w:p w14:paraId="52181551" w14:textId="77777777" w:rsidR="007948D9" w:rsidRPr="007948D9" w:rsidRDefault="007948D9" w:rsidP="007948D9">
      <w:pPr>
        <w:bidi/>
        <w:jc w:val="both"/>
        <w:rPr>
          <w:rFonts w:cs="David" w:hint="cs"/>
          <w:rtl/>
        </w:rPr>
      </w:pPr>
    </w:p>
    <w:p w14:paraId="00F6B5B9" w14:textId="77777777" w:rsidR="007948D9" w:rsidRPr="007948D9" w:rsidRDefault="007948D9" w:rsidP="007948D9">
      <w:pPr>
        <w:bidi/>
        <w:jc w:val="both"/>
        <w:rPr>
          <w:rFonts w:cs="David" w:hint="cs"/>
          <w:rtl/>
        </w:rPr>
      </w:pPr>
      <w:r w:rsidRPr="007948D9">
        <w:rPr>
          <w:rFonts w:cs="David" w:hint="cs"/>
          <w:rtl/>
        </w:rPr>
        <w:tab/>
        <w:t>תודה. מי בעד קבלת הערעור של חבר הכנסת גבאי כנגד החלטת הנשיאות? מי נגד?</w:t>
      </w:r>
    </w:p>
    <w:p w14:paraId="13A61FE6" w14:textId="77777777" w:rsidR="007948D9" w:rsidRPr="007948D9" w:rsidRDefault="007948D9" w:rsidP="007948D9">
      <w:pPr>
        <w:bidi/>
        <w:jc w:val="both"/>
        <w:rPr>
          <w:rFonts w:cs="David" w:hint="cs"/>
          <w:rtl/>
        </w:rPr>
      </w:pPr>
    </w:p>
    <w:p w14:paraId="67227C0B" w14:textId="77777777" w:rsidR="007948D9" w:rsidRPr="007948D9" w:rsidRDefault="007948D9" w:rsidP="007948D9">
      <w:pPr>
        <w:bidi/>
        <w:jc w:val="both"/>
        <w:rPr>
          <w:rFonts w:cs="David" w:hint="cs"/>
          <w:b/>
          <w:bCs/>
          <w:rtl/>
        </w:rPr>
      </w:pPr>
      <w:r w:rsidRPr="007948D9">
        <w:rPr>
          <w:rFonts w:cs="David" w:hint="cs"/>
          <w:b/>
          <w:bCs/>
          <w:rtl/>
        </w:rPr>
        <w:t>הצבעה</w:t>
      </w:r>
    </w:p>
    <w:p w14:paraId="30FD8DE6" w14:textId="77777777" w:rsidR="007948D9" w:rsidRPr="007948D9" w:rsidRDefault="007948D9" w:rsidP="007948D9">
      <w:pPr>
        <w:bidi/>
        <w:jc w:val="both"/>
        <w:rPr>
          <w:rFonts w:cs="David" w:hint="cs"/>
          <w:b/>
          <w:bCs/>
          <w:rtl/>
        </w:rPr>
      </w:pPr>
    </w:p>
    <w:p w14:paraId="0A396EE6" w14:textId="77777777" w:rsidR="007948D9" w:rsidRPr="007948D9" w:rsidRDefault="007948D9" w:rsidP="007948D9">
      <w:pPr>
        <w:bidi/>
        <w:jc w:val="both"/>
        <w:rPr>
          <w:rFonts w:cs="David" w:hint="cs"/>
          <w:b/>
          <w:bCs/>
          <w:rtl/>
        </w:rPr>
      </w:pPr>
      <w:r w:rsidRPr="007948D9">
        <w:rPr>
          <w:rFonts w:cs="David" w:hint="cs"/>
          <w:b/>
          <w:bCs/>
          <w:rtl/>
        </w:rPr>
        <w:t xml:space="preserve">בעד קבלת הערעור </w:t>
      </w:r>
      <w:r w:rsidRPr="007948D9">
        <w:rPr>
          <w:rFonts w:cs="David"/>
          <w:b/>
          <w:bCs/>
          <w:rtl/>
        </w:rPr>
        <w:t>–</w:t>
      </w:r>
      <w:r w:rsidRPr="007948D9">
        <w:rPr>
          <w:rFonts w:cs="David" w:hint="cs"/>
          <w:b/>
          <w:bCs/>
          <w:rtl/>
        </w:rPr>
        <w:t xml:space="preserve"> 2</w:t>
      </w:r>
    </w:p>
    <w:p w14:paraId="586025D3"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רוב</w:t>
      </w:r>
    </w:p>
    <w:p w14:paraId="7B97F94C" w14:textId="77777777" w:rsidR="007948D9" w:rsidRPr="007948D9" w:rsidRDefault="007948D9" w:rsidP="007948D9">
      <w:pPr>
        <w:bidi/>
        <w:jc w:val="both"/>
        <w:rPr>
          <w:rFonts w:cs="David" w:hint="cs"/>
          <w:b/>
          <w:bCs/>
          <w:rtl/>
        </w:rPr>
      </w:pPr>
      <w:r w:rsidRPr="007948D9">
        <w:rPr>
          <w:rFonts w:cs="David" w:hint="cs"/>
          <w:b/>
          <w:bCs/>
          <w:rtl/>
        </w:rPr>
        <w:t>הערעור לא נתקבל.</w:t>
      </w:r>
    </w:p>
    <w:p w14:paraId="1043DD29" w14:textId="77777777" w:rsidR="007948D9" w:rsidRPr="007948D9" w:rsidRDefault="007948D9" w:rsidP="007948D9">
      <w:pPr>
        <w:bidi/>
        <w:jc w:val="both"/>
        <w:rPr>
          <w:rFonts w:cs="David" w:hint="cs"/>
          <w:b/>
          <w:bCs/>
          <w:rtl/>
        </w:rPr>
      </w:pPr>
    </w:p>
    <w:p w14:paraId="16882DD0" w14:textId="77777777" w:rsidR="007948D9" w:rsidRPr="007948D9" w:rsidRDefault="007948D9" w:rsidP="007948D9">
      <w:pPr>
        <w:bidi/>
        <w:jc w:val="both"/>
        <w:rPr>
          <w:rFonts w:cs="David" w:hint="cs"/>
          <w:rtl/>
        </w:rPr>
      </w:pPr>
      <w:r w:rsidRPr="007948D9">
        <w:rPr>
          <w:rFonts w:cs="David" w:hint="cs"/>
          <w:u w:val="single"/>
          <w:rtl/>
        </w:rPr>
        <w:t>היו"ר דוד טל:</w:t>
      </w:r>
    </w:p>
    <w:p w14:paraId="015235B8" w14:textId="77777777" w:rsidR="007948D9" w:rsidRPr="007948D9" w:rsidRDefault="007948D9" w:rsidP="007948D9">
      <w:pPr>
        <w:bidi/>
        <w:jc w:val="both"/>
        <w:rPr>
          <w:rFonts w:cs="David" w:hint="cs"/>
          <w:rtl/>
        </w:rPr>
      </w:pPr>
    </w:p>
    <w:p w14:paraId="49E38D50" w14:textId="77777777" w:rsidR="007948D9" w:rsidRPr="007948D9" w:rsidRDefault="007948D9" w:rsidP="007948D9">
      <w:pPr>
        <w:bidi/>
        <w:jc w:val="both"/>
        <w:rPr>
          <w:rFonts w:cs="David" w:hint="cs"/>
          <w:rtl/>
        </w:rPr>
      </w:pPr>
      <w:r w:rsidRPr="007948D9">
        <w:rPr>
          <w:rFonts w:cs="David" w:hint="cs"/>
          <w:rtl/>
        </w:rPr>
        <w:tab/>
        <w:t xml:space="preserve">תודה, הערעור לא נתקבל. </w:t>
      </w:r>
    </w:p>
    <w:p w14:paraId="39B11C1E" w14:textId="77777777" w:rsidR="007948D9" w:rsidRPr="007948D9" w:rsidRDefault="007948D9" w:rsidP="007948D9">
      <w:pPr>
        <w:bidi/>
        <w:jc w:val="both"/>
        <w:rPr>
          <w:rFonts w:cs="David" w:hint="cs"/>
          <w:rtl/>
        </w:rPr>
      </w:pPr>
    </w:p>
    <w:p w14:paraId="5A9078F9"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37DCCA2" w14:textId="77777777" w:rsidR="007948D9" w:rsidRPr="007948D9" w:rsidRDefault="007948D9" w:rsidP="007948D9">
      <w:pPr>
        <w:bidi/>
        <w:jc w:val="both"/>
        <w:rPr>
          <w:rFonts w:cs="David" w:hint="cs"/>
          <w:u w:val="single"/>
          <w:rtl/>
        </w:rPr>
      </w:pPr>
    </w:p>
    <w:p w14:paraId="3C205D6F" w14:textId="77777777" w:rsidR="007948D9" w:rsidRPr="007948D9" w:rsidRDefault="007948D9" w:rsidP="007948D9">
      <w:pPr>
        <w:bidi/>
        <w:jc w:val="both"/>
        <w:rPr>
          <w:rFonts w:cs="David" w:hint="cs"/>
          <w:rtl/>
        </w:rPr>
      </w:pPr>
      <w:r w:rsidRPr="007948D9">
        <w:rPr>
          <w:rFonts w:cs="David" w:hint="cs"/>
          <w:rtl/>
        </w:rPr>
        <w:tab/>
        <w:t>אני מבקש רביזיה.</w:t>
      </w:r>
    </w:p>
    <w:p w14:paraId="40AD4B75" w14:textId="77777777" w:rsidR="007948D9" w:rsidRPr="007948D9" w:rsidRDefault="007948D9" w:rsidP="007948D9">
      <w:pPr>
        <w:bidi/>
        <w:jc w:val="both"/>
        <w:rPr>
          <w:rFonts w:cs="David" w:hint="cs"/>
          <w:rtl/>
        </w:rPr>
      </w:pPr>
    </w:p>
    <w:p w14:paraId="5334A311" w14:textId="77777777" w:rsidR="007948D9" w:rsidRPr="007948D9" w:rsidRDefault="007948D9" w:rsidP="007948D9">
      <w:pPr>
        <w:bidi/>
        <w:jc w:val="both"/>
        <w:rPr>
          <w:rFonts w:cs="David" w:hint="cs"/>
          <w:rtl/>
        </w:rPr>
      </w:pPr>
      <w:r w:rsidRPr="007948D9">
        <w:rPr>
          <w:rFonts w:cs="David" w:hint="cs"/>
          <w:u w:val="single"/>
          <w:rtl/>
        </w:rPr>
        <w:t>היו"ר דוד טל:</w:t>
      </w:r>
    </w:p>
    <w:p w14:paraId="25609BAB" w14:textId="77777777" w:rsidR="007948D9" w:rsidRPr="007948D9" w:rsidRDefault="007948D9" w:rsidP="007948D9">
      <w:pPr>
        <w:bidi/>
        <w:jc w:val="both"/>
        <w:rPr>
          <w:rFonts w:cs="David" w:hint="cs"/>
          <w:rtl/>
        </w:rPr>
      </w:pPr>
    </w:p>
    <w:p w14:paraId="0640B675" w14:textId="77777777" w:rsidR="007948D9" w:rsidRPr="007948D9" w:rsidRDefault="007948D9" w:rsidP="007948D9">
      <w:pPr>
        <w:bidi/>
        <w:jc w:val="both"/>
        <w:rPr>
          <w:rFonts w:cs="David" w:hint="cs"/>
          <w:rtl/>
        </w:rPr>
      </w:pPr>
      <w:r w:rsidRPr="007948D9">
        <w:rPr>
          <w:rFonts w:cs="David" w:hint="cs"/>
          <w:rtl/>
        </w:rPr>
        <w:tab/>
        <w:t>בבקשה. מי בעד הרביזיה?</w:t>
      </w:r>
    </w:p>
    <w:p w14:paraId="7BA456FB" w14:textId="77777777" w:rsidR="007948D9" w:rsidRPr="007948D9" w:rsidRDefault="007948D9" w:rsidP="007948D9">
      <w:pPr>
        <w:bidi/>
        <w:jc w:val="both"/>
        <w:rPr>
          <w:rFonts w:cs="David" w:hint="cs"/>
          <w:rtl/>
        </w:rPr>
      </w:pPr>
    </w:p>
    <w:p w14:paraId="6AA9C907" w14:textId="77777777" w:rsidR="007948D9" w:rsidRPr="007948D9" w:rsidRDefault="007948D9" w:rsidP="007948D9">
      <w:pPr>
        <w:bidi/>
        <w:jc w:val="both"/>
        <w:rPr>
          <w:rFonts w:cs="David" w:hint="cs"/>
          <w:b/>
          <w:bCs/>
          <w:rtl/>
        </w:rPr>
      </w:pPr>
      <w:r w:rsidRPr="007948D9">
        <w:rPr>
          <w:rFonts w:cs="David" w:hint="cs"/>
          <w:b/>
          <w:bCs/>
          <w:rtl/>
        </w:rPr>
        <w:t>הצבעה</w:t>
      </w:r>
    </w:p>
    <w:p w14:paraId="0E91F67A" w14:textId="77777777" w:rsidR="007948D9" w:rsidRPr="007948D9" w:rsidRDefault="007948D9" w:rsidP="007948D9">
      <w:pPr>
        <w:bidi/>
        <w:jc w:val="both"/>
        <w:rPr>
          <w:rFonts w:cs="David" w:hint="cs"/>
          <w:b/>
          <w:bCs/>
          <w:rtl/>
        </w:rPr>
      </w:pPr>
    </w:p>
    <w:p w14:paraId="10A94D23" w14:textId="77777777" w:rsidR="007948D9" w:rsidRPr="007948D9" w:rsidRDefault="007948D9" w:rsidP="007948D9">
      <w:pPr>
        <w:bidi/>
        <w:jc w:val="both"/>
        <w:rPr>
          <w:rFonts w:cs="David" w:hint="cs"/>
          <w:b/>
          <w:bCs/>
          <w:rtl/>
        </w:rPr>
      </w:pPr>
      <w:r w:rsidRPr="007948D9">
        <w:rPr>
          <w:rFonts w:cs="David" w:hint="cs"/>
          <w:b/>
          <w:bCs/>
          <w:rtl/>
        </w:rPr>
        <w:t xml:space="preserve">בעד הרביזיה </w:t>
      </w:r>
      <w:r w:rsidRPr="007948D9">
        <w:rPr>
          <w:rFonts w:cs="David"/>
          <w:b/>
          <w:bCs/>
          <w:rtl/>
        </w:rPr>
        <w:t>–</w:t>
      </w:r>
      <w:r w:rsidRPr="007948D9">
        <w:rPr>
          <w:rFonts w:cs="David" w:hint="cs"/>
          <w:b/>
          <w:bCs/>
          <w:rtl/>
        </w:rPr>
        <w:t xml:space="preserve"> 2</w:t>
      </w:r>
    </w:p>
    <w:p w14:paraId="4A00EEA3"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רוב.</w:t>
      </w:r>
    </w:p>
    <w:p w14:paraId="20CFC287" w14:textId="77777777" w:rsidR="007948D9" w:rsidRPr="007948D9" w:rsidRDefault="007948D9" w:rsidP="007948D9">
      <w:pPr>
        <w:bidi/>
        <w:jc w:val="both"/>
        <w:rPr>
          <w:rFonts w:cs="David" w:hint="cs"/>
          <w:b/>
          <w:bCs/>
          <w:rtl/>
        </w:rPr>
      </w:pPr>
      <w:r w:rsidRPr="007948D9">
        <w:rPr>
          <w:rFonts w:cs="David" w:hint="cs"/>
          <w:b/>
          <w:bCs/>
          <w:rtl/>
        </w:rPr>
        <w:t>הרביזיה נדחתה.</w:t>
      </w:r>
    </w:p>
    <w:p w14:paraId="5D666A51" w14:textId="77777777" w:rsidR="007948D9" w:rsidRPr="007948D9" w:rsidRDefault="007948D9" w:rsidP="007948D9">
      <w:pPr>
        <w:bidi/>
        <w:jc w:val="both"/>
        <w:rPr>
          <w:rFonts w:cs="David" w:hint="cs"/>
          <w:rtl/>
        </w:rPr>
      </w:pPr>
    </w:p>
    <w:p w14:paraId="3D0984E3" w14:textId="77777777" w:rsidR="007948D9" w:rsidRPr="007948D9" w:rsidRDefault="007948D9" w:rsidP="007948D9">
      <w:pPr>
        <w:bidi/>
        <w:jc w:val="both"/>
        <w:rPr>
          <w:rFonts w:cs="David" w:hint="cs"/>
          <w:rtl/>
        </w:rPr>
      </w:pPr>
      <w:r w:rsidRPr="007948D9">
        <w:rPr>
          <w:rFonts w:cs="David" w:hint="cs"/>
          <w:u w:val="single"/>
          <w:rtl/>
        </w:rPr>
        <w:t>היו"ר דוד טל:</w:t>
      </w:r>
    </w:p>
    <w:p w14:paraId="313BBBAD" w14:textId="77777777" w:rsidR="007948D9" w:rsidRPr="007948D9" w:rsidRDefault="007948D9" w:rsidP="007948D9">
      <w:pPr>
        <w:bidi/>
        <w:jc w:val="both"/>
        <w:rPr>
          <w:rFonts w:cs="David" w:hint="cs"/>
          <w:rtl/>
        </w:rPr>
      </w:pPr>
    </w:p>
    <w:p w14:paraId="5B9BB310" w14:textId="77777777" w:rsidR="007948D9" w:rsidRPr="007948D9" w:rsidRDefault="007948D9" w:rsidP="007948D9">
      <w:pPr>
        <w:bidi/>
        <w:jc w:val="both"/>
        <w:rPr>
          <w:rFonts w:cs="David" w:hint="cs"/>
          <w:rtl/>
        </w:rPr>
      </w:pPr>
      <w:r w:rsidRPr="007948D9">
        <w:rPr>
          <w:rFonts w:cs="David" w:hint="cs"/>
          <w:rtl/>
        </w:rPr>
        <w:tab/>
        <w:t xml:space="preserve">תודה, הרביזיה נדחתה. </w:t>
      </w:r>
    </w:p>
    <w:p w14:paraId="7F315722" w14:textId="77777777" w:rsidR="007948D9" w:rsidRPr="007948D9" w:rsidRDefault="007948D9" w:rsidP="007948D9">
      <w:pPr>
        <w:pStyle w:val="Heading5"/>
        <w:rPr>
          <w:rFonts w:hint="cs"/>
          <w:sz w:val="24"/>
          <w:u w:val="single"/>
          <w:rtl/>
        </w:rPr>
      </w:pPr>
    </w:p>
    <w:p w14:paraId="22E8A9E4" w14:textId="77777777" w:rsidR="007948D9" w:rsidRPr="007948D9" w:rsidRDefault="007948D9" w:rsidP="007948D9">
      <w:pPr>
        <w:pStyle w:val="Heading5"/>
        <w:rPr>
          <w:rFonts w:hint="cs"/>
          <w:sz w:val="24"/>
          <w:rtl/>
        </w:rPr>
      </w:pPr>
      <w:r w:rsidRPr="007948D9">
        <w:rPr>
          <w:rFonts w:hint="cs"/>
          <w:sz w:val="24"/>
          <w:u w:val="single"/>
          <w:rtl/>
        </w:rPr>
        <w:t>אליהו גבאי:</w:t>
      </w:r>
    </w:p>
    <w:p w14:paraId="52CA5117" w14:textId="77777777" w:rsidR="007948D9" w:rsidRPr="007948D9" w:rsidRDefault="007948D9" w:rsidP="007948D9">
      <w:pPr>
        <w:pStyle w:val="Heading5"/>
        <w:rPr>
          <w:rFonts w:hint="cs"/>
          <w:sz w:val="24"/>
          <w:rtl/>
        </w:rPr>
      </w:pPr>
    </w:p>
    <w:p w14:paraId="3695C136" w14:textId="77777777" w:rsidR="007948D9" w:rsidRPr="007948D9" w:rsidRDefault="007948D9" w:rsidP="007948D9">
      <w:pPr>
        <w:bidi/>
        <w:jc w:val="both"/>
        <w:rPr>
          <w:rFonts w:cs="David" w:hint="cs"/>
          <w:rtl/>
        </w:rPr>
      </w:pPr>
      <w:r w:rsidRPr="007948D9">
        <w:rPr>
          <w:rFonts w:cs="David" w:hint="cs"/>
          <w:rtl/>
        </w:rPr>
        <w:tab/>
        <w:t xml:space="preserve"> לא ככה. </w:t>
      </w:r>
    </w:p>
    <w:p w14:paraId="2A221700" w14:textId="77777777" w:rsidR="007948D9" w:rsidRPr="007948D9" w:rsidRDefault="007948D9" w:rsidP="007948D9">
      <w:pPr>
        <w:bidi/>
        <w:jc w:val="both"/>
        <w:rPr>
          <w:rFonts w:cs="David" w:hint="cs"/>
          <w:rtl/>
        </w:rPr>
      </w:pPr>
    </w:p>
    <w:p w14:paraId="78D9216E" w14:textId="77777777" w:rsidR="007948D9" w:rsidRPr="007948D9" w:rsidRDefault="007948D9" w:rsidP="007948D9">
      <w:pPr>
        <w:bidi/>
        <w:jc w:val="both"/>
        <w:rPr>
          <w:rFonts w:cs="David" w:hint="cs"/>
          <w:rtl/>
        </w:rPr>
      </w:pPr>
      <w:r w:rsidRPr="007948D9">
        <w:rPr>
          <w:rFonts w:cs="David" w:hint="cs"/>
          <w:u w:val="single"/>
          <w:rtl/>
        </w:rPr>
        <w:t>היו"ר דוד טל:</w:t>
      </w:r>
    </w:p>
    <w:p w14:paraId="3CE46F46" w14:textId="77777777" w:rsidR="007948D9" w:rsidRPr="007948D9" w:rsidRDefault="007948D9" w:rsidP="007948D9">
      <w:pPr>
        <w:bidi/>
        <w:jc w:val="both"/>
        <w:rPr>
          <w:rFonts w:cs="David" w:hint="cs"/>
          <w:rtl/>
        </w:rPr>
      </w:pPr>
    </w:p>
    <w:p w14:paraId="228DA314" w14:textId="77777777" w:rsidR="007948D9" w:rsidRPr="007948D9" w:rsidRDefault="007948D9" w:rsidP="007948D9">
      <w:pPr>
        <w:bidi/>
        <w:ind w:firstLine="567"/>
        <w:jc w:val="both"/>
        <w:rPr>
          <w:rFonts w:cs="David" w:hint="cs"/>
          <w:rtl/>
        </w:rPr>
      </w:pPr>
      <w:r w:rsidRPr="007948D9">
        <w:rPr>
          <w:rFonts w:cs="David" w:hint="cs"/>
          <w:rtl/>
        </w:rPr>
        <w:t xml:space="preserve">סיימנו, חבר הכנסת גבאי. </w:t>
      </w:r>
    </w:p>
    <w:p w14:paraId="2EB5F728" w14:textId="77777777" w:rsidR="007948D9" w:rsidRPr="007948D9" w:rsidRDefault="007948D9" w:rsidP="007948D9">
      <w:pPr>
        <w:bidi/>
        <w:jc w:val="both"/>
        <w:rPr>
          <w:rFonts w:cs="David" w:hint="cs"/>
          <w:rtl/>
        </w:rPr>
      </w:pPr>
    </w:p>
    <w:p w14:paraId="15D7788D" w14:textId="77777777" w:rsidR="007948D9" w:rsidRPr="007948D9" w:rsidRDefault="007948D9" w:rsidP="007948D9">
      <w:pPr>
        <w:pStyle w:val="Heading5"/>
        <w:rPr>
          <w:rFonts w:hint="cs"/>
          <w:sz w:val="24"/>
          <w:rtl/>
        </w:rPr>
      </w:pPr>
      <w:r w:rsidRPr="007948D9">
        <w:rPr>
          <w:rFonts w:hint="cs"/>
          <w:sz w:val="24"/>
          <w:u w:val="single"/>
          <w:rtl/>
        </w:rPr>
        <w:t>אליהו גבאי:</w:t>
      </w:r>
    </w:p>
    <w:p w14:paraId="0638637C" w14:textId="77777777" w:rsidR="007948D9" w:rsidRPr="007948D9" w:rsidRDefault="007948D9" w:rsidP="007948D9">
      <w:pPr>
        <w:pStyle w:val="Heading5"/>
        <w:rPr>
          <w:rFonts w:hint="cs"/>
          <w:sz w:val="24"/>
          <w:rtl/>
        </w:rPr>
      </w:pPr>
    </w:p>
    <w:p w14:paraId="3C4D509B" w14:textId="77777777" w:rsidR="007948D9" w:rsidRPr="007948D9" w:rsidRDefault="007948D9" w:rsidP="007948D9">
      <w:pPr>
        <w:bidi/>
        <w:jc w:val="both"/>
        <w:rPr>
          <w:rFonts w:cs="David" w:hint="cs"/>
          <w:rtl/>
        </w:rPr>
      </w:pPr>
      <w:r w:rsidRPr="007948D9">
        <w:rPr>
          <w:rFonts w:cs="David" w:hint="cs"/>
          <w:rtl/>
        </w:rPr>
        <w:tab/>
        <w:t xml:space="preserve">לא סיימנו. אנשים לא שמעו, הם רוצים להצביע. </w:t>
      </w:r>
    </w:p>
    <w:p w14:paraId="7D1A2BDD" w14:textId="77777777" w:rsidR="007948D9" w:rsidRPr="007948D9" w:rsidRDefault="007948D9" w:rsidP="007948D9">
      <w:pPr>
        <w:bidi/>
        <w:jc w:val="both"/>
        <w:rPr>
          <w:rFonts w:cs="David" w:hint="cs"/>
          <w:rtl/>
        </w:rPr>
      </w:pPr>
    </w:p>
    <w:p w14:paraId="7011AA27" w14:textId="77777777" w:rsidR="007948D9" w:rsidRPr="007948D9" w:rsidRDefault="007948D9" w:rsidP="007948D9">
      <w:pPr>
        <w:bidi/>
        <w:jc w:val="both"/>
        <w:rPr>
          <w:rFonts w:cs="David" w:hint="cs"/>
          <w:rtl/>
        </w:rPr>
      </w:pPr>
      <w:r w:rsidRPr="007948D9">
        <w:rPr>
          <w:rFonts w:cs="David" w:hint="cs"/>
          <w:u w:val="single"/>
          <w:rtl/>
        </w:rPr>
        <w:t>היו"ר דוד טל:</w:t>
      </w:r>
    </w:p>
    <w:p w14:paraId="70B99785" w14:textId="77777777" w:rsidR="007948D9" w:rsidRPr="007948D9" w:rsidRDefault="007948D9" w:rsidP="007948D9">
      <w:pPr>
        <w:bidi/>
        <w:jc w:val="both"/>
        <w:rPr>
          <w:rFonts w:cs="David" w:hint="cs"/>
          <w:rtl/>
        </w:rPr>
      </w:pPr>
    </w:p>
    <w:p w14:paraId="1AF6C52D" w14:textId="77777777" w:rsidR="007948D9" w:rsidRPr="007948D9" w:rsidRDefault="007948D9" w:rsidP="007948D9">
      <w:pPr>
        <w:bidi/>
        <w:ind w:firstLine="567"/>
        <w:jc w:val="both"/>
        <w:rPr>
          <w:rFonts w:cs="David" w:hint="cs"/>
          <w:rtl/>
        </w:rPr>
      </w:pPr>
      <w:r w:rsidRPr="007948D9">
        <w:rPr>
          <w:rFonts w:cs="David" w:hint="cs"/>
          <w:rtl/>
        </w:rPr>
        <w:t xml:space="preserve">אתה רוצה שנצביע שוב? </w:t>
      </w:r>
    </w:p>
    <w:p w14:paraId="07F70C91" w14:textId="77777777" w:rsidR="007948D9" w:rsidRPr="007948D9" w:rsidRDefault="007948D9" w:rsidP="007948D9">
      <w:pPr>
        <w:bidi/>
        <w:ind w:firstLine="567"/>
        <w:jc w:val="both"/>
        <w:rPr>
          <w:rFonts w:cs="David" w:hint="cs"/>
          <w:rtl/>
        </w:rPr>
      </w:pPr>
    </w:p>
    <w:p w14:paraId="2BA9D983" w14:textId="77777777" w:rsidR="007948D9" w:rsidRPr="007948D9" w:rsidRDefault="007948D9" w:rsidP="007948D9">
      <w:pPr>
        <w:pStyle w:val="Heading5"/>
        <w:rPr>
          <w:rFonts w:hint="cs"/>
          <w:sz w:val="24"/>
          <w:rtl/>
        </w:rPr>
      </w:pPr>
      <w:r w:rsidRPr="007948D9">
        <w:rPr>
          <w:rFonts w:hint="cs"/>
          <w:sz w:val="24"/>
          <w:u w:val="single"/>
          <w:rtl/>
        </w:rPr>
        <w:t>אליהו גבאי:</w:t>
      </w:r>
    </w:p>
    <w:p w14:paraId="2E0A5154" w14:textId="77777777" w:rsidR="007948D9" w:rsidRPr="007948D9" w:rsidRDefault="007948D9" w:rsidP="007948D9">
      <w:pPr>
        <w:pStyle w:val="Heading5"/>
        <w:rPr>
          <w:rFonts w:hint="cs"/>
          <w:sz w:val="24"/>
          <w:rtl/>
        </w:rPr>
      </w:pPr>
    </w:p>
    <w:p w14:paraId="5CDEDC14" w14:textId="77777777" w:rsidR="007948D9" w:rsidRPr="007948D9" w:rsidRDefault="007948D9" w:rsidP="007948D9">
      <w:pPr>
        <w:bidi/>
        <w:ind w:firstLine="567"/>
        <w:jc w:val="both"/>
        <w:rPr>
          <w:rFonts w:cs="David" w:hint="cs"/>
          <w:rtl/>
        </w:rPr>
      </w:pPr>
      <w:r w:rsidRPr="007948D9">
        <w:rPr>
          <w:rFonts w:cs="David" w:hint="cs"/>
          <w:rtl/>
        </w:rPr>
        <w:t xml:space="preserve">כן. </w:t>
      </w:r>
    </w:p>
    <w:p w14:paraId="6CADDFED" w14:textId="77777777" w:rsidR="007948D9" w:rsidRPr="007948D9" w:rsidRDefault="007948D9" w:rsidP="007948D9">
      <w:pPr>
        <w:bidi/>
        <w:ind w:firstLine="567"/>
        <w:jc w:val="both"/>
        <w:rPr>
          <w:rFonts w:cs="David" w:hint="cs"/>
          <w:rtl/>
        </w:rPr>
      </w:pPr>
    </w:p>
    <w:p w14:paraId="6574802E" w14:textId="77777777" w:rsidR="007948D9" w:rsidRPr="007948D9" w:rsidRDefault="007948D9" w:rsidP="007948D9">
      <w:pPr>
        <w:bidi/>
        <w:jc w:val="both"/>
        <w:rPr>
          <w:rFonts w:cs="David" w:hint="cs"/>
          <w:rtl/>
        </w:rPr>
      </w:pPr>
      <w:r w:rsidRPr="007948D9">
        <w:rPr>
          <w:rFonts w:cs="David" w:hint="cs"/>
          <w:u w:val="single"/>
          <w:rtl/>
        </w:rPr>
        <w:t>היו"ר דוד טל:</w:t>
      </w:r>
    </w:p>
    <w:p w14:paraId="416652EE" w14:textId="77777777" w:rsidR="007948D9" w:rsidRPr="007948D9" w:rsidRDefault="007948D9" w:rsidP="007948D9">
      <w:pPr>
        <w:bidi/>
        <w:ind w:firstLine="567"/>
        <w:jc w:val="both"/>
        <w:rPr>
          <w:rFonts w:cs="David" w:hint="cs"/>
          <w:rtl/>
        </w:rPr>
      </w:pPr>
    </w:p>
    <w:p w14:paraId="0D8855B9" w14:textId="77777777" w:rsidR="007948D9" w:rsidRPr="007948D9" w:rsidRDefault="007948D9" w:rsidP="007948D9">
      <w:pPr>
        <w:bidi/>
        <w:ind w:firstLine="567"/>
        <w:jc w:val="both"/>
        <w:rPr>
          <w:rFonts w:cs="David" w:hint="cs"/>
          <w:rtl/>
        </w:rPr>
      </w:pPr>
      <w:r w:rsidRPr="007948D9">
        <w:rPr>
          <w:rFonts w:cs="David" w:hint="cs"/>
          <w:rtl/>
        </w:rPr>
        <w:t xml:space="preserve">אני מוכן לעשות הצבעה נוספת </w:t>
      </w:r>
      <w:r w:rsidRPr="007948D9">
        <w:rPr>
          <w:rFonts w:cs="David"/>
          <w:rtl/>
        </w:rPr>
        <w:t>–</w:t>
      </w:r>
      <w:r w:rsidRPr="007948D9">
        <w:rPr>
          <w:rFonts w:cs="David" w:hint="cs"/>
          <w:rtl/>
        </w:rPr>
        <w:t xml:space="preserve"> מה שאני לא נוהג לעשות - כדי שדעתך תנוח. מי בעד הרביזיה?</w:t>
      </w:r>
    </w:p>
    <w:p w14:paraId="424D44D7" w14:textId="77777777" w:rsidR="007948D9" w:rsidRPr="007948D9" w:rsidRDefault="007948D9" w:rsidP="007948D9">
      <w:pPr>
        <w:bidi/>
        <w:jc w:val="both"/>
        <w:rPr>
          <w:rFonts w:cs="David" w:hint="cs"/>
          <w:rtl/>
        </w:rPr>
      </w:pPr>
    </w:p>
    <w:p w14:paraId="2956D382" w14:textId="77777777" w:rsidR="007948D9" w:rsidRPr="007948D9" w:rsidRDefault="007948D9" w:rsidP="007948D9">
      <w:pPr>
        <w:bidi/>
        <w:jc w:val="both"/>
        <w:rPr>
          <w:rFonts w:cs="David" w:hint="cs"/>
          <w:b/>
          <w:bCs/>
          <w:rtl/>
        </w:rPr>
      </w:pPr>
      <w:r w:rsidRPr="007948D9">
        <w:rPr>
          <w:rFonts w:cs="David" w:hint="cs"/>
          <w:b/>
          <w:bCs/>
          <w:rtl/>
        </w:rPr>
        <w:t>הצבעה</w:t>
      </w:r>
    </w:p>
    <w:p w14:paraId="02FCEF2F" w14:textId="77777777" w:rsidR="007948D9" w:rsidRPr="007948D9" w:rsidRDefault="007948D9" w:rsidP="007948D9">
      <w:pPr>
        <w:bidi/>
        <w:jc w:val="both"/>
        <w:rPr>
          <w:rFonts w:cs="David" w:hint="cs"/>
          <w:b/>
          <w:bCs/>
          <w:rtl/>
        </w:rPr>
      </w:pPr>
    </w:p>
    <w:p w14:paraId="3C708018" w14:textId="77777777" w:rsidR="007948D9" w:rsidRPr="007948D9" w:rsidRDefault="007948D9" w:rsidP="007948D9">
      <w:pPr>
        <w:bidi/>
        <w:jc w:val="both"/>
        <w:rPr>
          <w:rFonts w:cs="David" w:hint="cs"/>
          <w:b/>
          <w:bCs/>
          <w:rtl/>
        </w:rPr>
      </w:pPr>
      <w:r w:rsidRPr="007948D9">
        <w:rPr>
          <w:rFonts w:cs="David" w:hint="cs"/>
          <w:b/>
          <w:bCs/>
          <w:rtl/>
        </w:rPr>
        <w:t xml:space="preserve">בעד הרביזיה </w:t>
      </w:r>
      <w:r w:rsidRPr="007948D9">
        <w:rPr>
          <w:rFonts w:cs="David"/>
          <w:b/>
          <w:bCs/>
          <w:rtl/>
        </w:rPr>
        <w:t>–</w:t>
      </w:r>
      <w:r w:rsidRPr="007948D9">
        <w:rPr>
          <w:rFonts w:cs="David" w:hint="cs"/>
          <w:b/>
          <w:bCs/>
          <w:rtl/>
        </w:rPr>
        <w:t xml:space="preserve"> 3</w:t>
      </w:r>
    </w:p>
    <w:p w14:paraId="42EEDE08"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רוב</w:t>
      </w:r>
    </w:p>
    <w:p w14:paraId="60C8A40F" w14:textId="77777777" w:rsidR="007948D9" w:rsidRPr="007948D9" w:rsidRDefault="007948D9" w:rsidP="007948D9">
      <w:pPr>
        <w:bidi/>
        <w:jc w:val="both"/>
        <w:rPr>
          <w:rFonts w:cs="David" w:hint="cs"/>
          <w:b/>
          <w:bCs/>
          <w:rtl/>
        </w:rPr>
      </w:pPr>
      <w:r w:rsidRPr="007948D9">
        <w:rPr>
          <w:rFonts w:cs="David" w:hint="cs"/>
          <w:b/>
          <w:bCs/>
          <w:rtl/>
        </w:rPr>
        <w:t>הרביזיה נדחתה.</w:t>
      </w:r>
    </w:p>
    <w:p w14:paraId="0C4AB469" w14:textId="77777777" w:rsidR="007948D9" w:rsidRPr="007948D9" w:rsidRDefault="007948D9" w:rsidP="007948D9">
      <w:pPr>
        <w:bidi/>
        <w:jc w:val="both"/>
        <w:rPr>
          <w:rFonts w:cs="David" w:hint="cs"/>
          <w:b/>
          <w:bCs/>
          <w:rtl/>
        </w:rPr>
      </w:pPr>
    </w:p>
    <w:p w14:paraId="28F7D545" w14:textId="77777777" w:rsidR="007948D9" w:rsidRPr="007948D9" w:rsidRDefault="007948D9" w:rsidP="007948D9">
      <w:pPr>
        <w:bidi/>
        <w:jc w:val="both"/>
        <w:rPr>
          <w:rFonts w:cs="David" w:hint="cs"/>
          <w:rtl/>
        </w:rPr>
      </w:pPr>
    </w:p>
    <w:p w14:paraId="46BD8997" w14:textId="77777777" w:rsidR="007948D9" w:rsidRPr="007948D9" w:rsidRDefault="007948D9" w:rsidP="007948D9">
      <w:pPr>
        <w:bidi/>
        <w:jc w:val="both"/>
        <w:rPr>
          <w:rFonts w:cs="David" w:hint="cs"/>
          <w:rtl/>
        </w:rPr>
      </w:pPr>
      <w:r w:rsidRPr="007948D9">
        <w:rPr>
          <w:rFonts w:cs="David" w:hint="cs"/>
          <w:u w:val="single"/>
          <w:rtl/>
        </w:rPr>
        <w:t>היו"ר דוד טל:</w:t>
      </w:r>
    </w:p>
    <w:p w14:paraId="7054314E" w14:textId="77777777" w:rsidR="007948D9" w:rsidRPr="007948D9" w:rsidRDefault="007948D9" w:rsidP="007948D9">
      <w:pPr>
        <w:bidi/>
        <w:jc w:val="both"/>
        <w:rPr>
          <w:rFonts w:cs="David" w:hint="cs"/>
          <w:rtl/>
        </w:rPr>
      </w:pPr>
    </w:p>
    <w:p w14:paraId="68F47A2A" w14:textId="77777777" w:rsidR="007948D9" w:rsidRPr="007948D9" w:rsidRDefault="007948D9" w:rsidP="007948D9">
      <w:pPr>
        <w:bidi/>
        <w:jc w:val="both"/>
        <w:rPr>
          <w:rFonts w:cs="David" w:hint="cs"/>
          <w:rtl/>
        </w:rPr>
      </w:pPr>
      <w:r w:rsidRPr="007948D9">
        <w:rPr>
          <w:rFonts w:cs="David" w:hint="cs"/>
          <w:rtl/>
        </w:rPr>
        <w:tab/>
        <w:t xml:space="preserve">תודה, הרביזיה נדחתה. </w:t>
      </w:r>
    </w:p>
    <w:p w14:paraId="05FF8EC7" w14:textId="77777777" w:rsidR="007948D9" w:rsidRPr="007948D9" w:rsidRDefault="007948D9" w:rsidP="007948D9">
      <w:pPr>
        <w:bidi/>
        <w:jc w:val="both"/>
        <w:rPr>
          <w:rFonts w:cs="David" w:hint="cs"/>
          <w:u w:val="single"/>
          <w:rtl/>
        </w:rPr>
      </w:pPr>
      <w:r w:rsidRPr="007948D9">
        <w:rPr>
          <w:rFonts w:cs="David"/>
          <w:rtl/>
        </w:rPr>
        <w:br w:type="page"/>
      </w:r>
      <w:r w:rsidRPr="007948D9">
        <w:rPr>
          <w:rFonts w:cs="David" w:hint="cs"/>
          <w:u w:val="single"/>
          <w:rtl/>
        </w:rPr>
        <w:t>ב. ערעורו של חבר הכנסת רן כהן בנושא: התלקחות שביתת הנכים</w:t>
      </w:r>
    </w:p>
    <w:p w14:paraId="381522E3" w14:textId="77777777" w:rsidR="007948D9" w:rsidRPr="007948D9" w:rsidRDefault="007948D9" w:rsidP="007948D9">
      <w:pPr>
        <w:bidi/>
        <w:jc w:val="both"/>
        <w:rPr>
          <w:rFonts w:cs="David" w:hint="cs"/>
          <w:rtl/>
        </w:rPr>
      </w:pPr>
    </w:p>
    <w:p w14:paraId="1DE839F4" w14:textId="77777777" w:rsidR="007948D9" w:rsidRPr="007948D9" w:rsidRDefault="007948D9" w:rsidP="007948D9">
      <w:pPr>
        <w:bidi/>
        <w:jc w:val="both"/>
        <w:rPr>
          <w:rFonts w:cs="David" w:hint="cs"/>
          <w:rtl/>
        </w:rPr>
      </w:pPr>
    </w:p>
    <w:p w14:paraId="71041729" w14:textId="77777777" w:rsidR="007948D9" w:rsidRPr="007948D9" w:rsidRDefault="007948D9" w:rsidP="007948D9">
      <w:pPr>
        <w:bidi/>
        <w:jc w:val="both"/>
        <w:rPr>
          <w:rFonts w:cs="David" w:hint="cs"/>
          <w:rtl/>
        </w:rPr>
      </w:pPr>
      <w:r w:rsidRPr="007948D9">
        <w:rPr>
          <w:rFonts w:cs="David" w:hint="cs"/>
          <w:u w:val="single"/>
          <w:rtl/>
        </w:rPr>
        <w:t>היו"ר דוד טל:</w:t>
      </w:r>
    </w:p>
    <w:p w14:paraId="44F971B6" w14:textId="77777777" w:rsidR="007948D9" w:rsidRPr="007948D9" w:rsidRDefault="007948D9" w:rsidP="007948D9">
      <w:pPr>
        <w:bidi/>
        <w:jc w:val="both"/>
        <w:rPr>
          <w:rFonts w:cs="David" w:hint="cs"/>
          <w:rtl/>
        </w:rPr>
      </w:pPr>
    </w:p>
    <w:p w14:paraId="308C29A9" w14:textId="77777777" w:rsidR="007948D9" w:rsidRPr="007948D9" w:rsidRDefault="007948D9" w:rsidP="007948D9">
      <w:pPr>
        <w:bidi/>
        <w:ind w:firstLine="567"/>
        <w:jc w:val="both"/>
        <w:rPr>
          <w:rFonts w:cs="David" w:hint="cs"/>
          <w:rtl/>
        </w:rPr>
      </w:pPr>
      <w:r w:rsidRPr="007948D9">
        <w:rPr>
          <w:rFonts w:cs="David" w:hint="cs"/>
          <w:rtl/>
        </w:rPr>
        <w:t xml:space="preserve">אנחנו עוברים לנושא הבא. חבר הכנסת רן כהן, בבקשה. </w:t>
      </w:r>
    </w:p>
    <w:p w14:paraId="0C270A5F" w14:textId="77777777" w:rsidR="007948D9" w:rsidRPr="007948D9" w:rsidRDefault="007948D9" w:rsidP="007948D9">
      <w:pPr>
        <w:bidi/>
        <w:jc w:val="both"/>
        <w:rPr>
          <w:rFonts w:cs="David" w:hint="cs"/>
          <w:u w:val="single"/>
          <w:rtl/>
        </w:rPr>
      </w:pPr>
    </w:p>
    <w:p w14:paraId="50C5870C" w14:textId="77777777" w:rsidR="007948D9" w:rsidRPr="007948D9" w:rsidRDefault="007948D9" w:rsidP="007948D9">
      <w:pPr>
        <w:bidi/>
        <w:jc w:val="both"/>
        <w:rPr>
          <w:rFonts w:cs="David" w:hint="cs"/>
          <w:u w:val="single"/>
          <w:rtl/>
        </w:rPr>
      </w:pPr>
      <w:r w:rsidRPr="007948D9">
        <w:rPr>
          <w:rFonts w:cs="David" w:hint="cs"/>
          <w:u w:val="single"/>
          <w:rtl/>
        </w:rPr>
        <w:t>רן כהן:</w:t>
      </w:r>
    </w:p>
    <w:p w14:paraId="44DABB77" w14:textId="77777777" w:rsidR="007948D9" w:rsidRPr="007948D9" w:rsidRDefault="007948D9" w:rsidP="007948D9">
      <w:pPr>
        <w:bidi/>
        <w:jc w:val="both"/>
        <w:rPr>
          <w:rFonts w:cs="David" w:hint="cs"/>
          <w:rtl/>
        </w:rPr>
      </w:pPr>
    </w:p>
    <w:p w14:paraId="1656917C" w14:textId="77777777" w:rsidR="007948D9" w:rsidRPr="007948D9" w:rsidRDefault="007948D9" w:rsidP="007948D9">
      <w:pPr>
        <w:bidi/>
        <w:jc w:val="both"/>
        <w:rPr>
          <w:rFonts w:cs="David" w:hint="cs"/>
          <w:rtl/>
        </w:rPr>
      </w:pPr>
      <w:r w:rsidRPr="007948D9">
        <w:rPr>
          <w:rFonts w:cs="David" w:hint="cs"/>
          <w:rtl/>
        </w:rPr>
        <w:tab/>
        <w:t>אדוני היושב ראש, חבריי חברי הכנסת, כפי שאתם יודעים, ארגוני הנכים החליטו על חידוש המאבק כבר מיום חמישי. נדמה לי שיש לנו הרגל מגונה, שמחכים שהמשבר יגיע לעומק ורק אז הכנסת דנה בו. לכן, מיהרתי להגיש הצעה לדון בנושא הזה כבר השבוע. אני חושב שצריך להקדים רפואה למכה, גם לתת הזדמנות למשרדי הממשלה לבוא עם פתרונות, שאולי יעכבו את הצורך בשביתה הזאת. ליוויתי את שתי שביתות הנכים האחרונות, הן תמיד קשות.</w:t>
      </w:r>
    </w:p>
    <w:p w14:paraId="1217FFF1" w14:textId="77777777" w:rsidR="007948D9" w:rsidRPr="007948D9" w:rsidRDefault="007948D9" w:rsidP="007948D9">
      <w:pPr>
        <w:bidi/>
        <w:jc w:val="both"/>
        <w:rPr>
          <w:rFonts w:cs="David" w:hint="cs"/>
          <w:rtl/>
        </w:rPr>
      </w:pPr>
    </w:p>
    <w:p w14:paraId="3DC27560" w14:textId="77777777" w:rsidR="007948D9" w:rsidRPr="007948D9" w:rsidRDefault="007948D9" w:rsidP="007948D9">
      <w:pPr>
        <w:bidi/>
        <w:jc w:val="both"/>
        <w:rPr>
          <w:rFonts w:cs="David" w:hint="cs"/>
          <w:rtl/>
        </w:rPr>
      </w:pPr>
      <w:r w:rsidRPr="007948D9">
        <w:rPr>
          <w:rFonts w:cs="David" w:hint="cs"/>
          <w:u w:val="single"/>
          <w:rtl/>
        </w:rPr>
        <w:t>היו"ר דוד טל:</w:t>
      </w:r>
    </w:p>
    <w:p w14:paraId="681DBFE3" w14:textId="77777777" w:rsidR="007948D9" w:rsidRPr="007948D9" w:rsidRDefault="007948D9" w:rsidP="007948D9">
      <w:pPr>
        <w:bidi/>
        <w:jc w:val="both"/>
        <w:rPr>
          <w:rFonts w:cs="David" w:hint="cs"/>
          <w:rtl/>
        </w:rPr>
      </w:pPr>
    </w:p>
    <w:p w14:paraId="58574367" w14:textId="77777777" w:rsidR="007948D9" w:rsidRPr="007948D9" w:rsidRDefault="007948D9" w:rsidP="007948D9">
      <w:pPr>
        <w:bidi/>
        <w:jc w:val="both"/>
        <w:rPr>
          <w:rFonts w:cs="David" w:hint="cs"/>
          <w:rtl/>
        </w:rPr>
      </w:pPr>
      <w:r w:rsidRPr="007948D9">
        <w:rPr>
          <w:rFonts w:cs="David" w:hint="cs"/>
          <w:rtl/>
        </w:rPr>
        <w:tab/>
        <w:t xml:space="preserve">חבר הכנסת רותם, למה לא לקבל את הנושא הזה לסדר היום? הורדנו כבר הצעה אחת, ואנחנו לא גולשים לשבע או שמונה הצעות. </w:t>
      </w:r>
    </w:p>
    <w:p w14:paraId="26C19B63" w14:textId="77777777" w:rsidR="007948D9" w:rsidRPr="007948D9" w:rsidRDefault="007948D9" w:rsidP="007948D9">
      <w:pPr>
        <w:bidi/>
        <w:jc w:val="both"/>
        <w:rPr>
          <w:rFonts w:cs="David" w:hint="cs"/>
          <w:rtl/>
        </w:rPr>
      </w:pPr>
    </w:p>
    <w:p w14:paraId="6C72FE0D" w14:textId="77777777" w:rsidR="007948D9" w:rsidRPr="007948D9" w:rsidRDefault="007948D9" w:rsidP="007948D9">
      <w:pPr>
        <w:bidi/>
        <w:jc w:val="both"/>
        <w:rPr>
          <w:rFonts w:cs="David" w:hint="cs"/>
          <w:rtl/>
        </w:rPr>
      </w:pPr>
      <w:r w:rsidRPr="007948D9">
        <w:rPr>
          <w:rFonts w:cs="David" w:hint="cs"/>
          <w:u w:val="single"/>
          <w:rtl/>
        </w:rPr>
        <w:t>דוד רותם:</w:t>
      </w:r>
    </w:p>
    <w:p w14:paraId="128937CE" w14:textId="77777777" w:rsidR="007948D9" w:rsidRPr="007948D9" w:rsidRDefault="007948D9" w:rsidP="007948D9">
      <w:pPr>
        <w:bidi/>
        <w:jc w:val="both"/>
        <w:rPr>
          <w:rFonts w:cs="David" w:hint="cs"/>
          <w:rtl/>
        </w:rPr>
      </w:pPr>
    </w:p>
    <w:p w14:paraId="352E8FB6" w14:textId="77777777" w:rsidR="007948D9" w:rsidRPr="007948D9" w:rsidRDefault="007948D9" w:rsidP="007948D9">
      <w:pPr>
        <w:bidi/>
        <w:jc w:val="both"/>
        <w:rPr>
          <w:rFonts w:cs="David" w:hint="cs"/>
          <w:rtl/>
        </w:rPr>
      </w:pPr>
      <w:r w:rsidRPr="007948D9">
        <w:rPr>
          <w:rFonts w:cs="David" w:hint="cs"/>
          <w:rtl/>
        </w:rPr>
        <w:tab/>
        <w:t xml:space="preserve">אנחנו גולשים לשש. יש נושאים אחרים שאושרו, כי חשבנו שהם דחופים. הנשיאות חשבה שאלה נושאים שצריך לדון בהם לאלתר כמו: פדופילים, דוח אדווה ודברים מסוג זה. אין ספק ששביתת הנכים, שעומדת להתלקח, היא דבר שהכנסת צריכה לדון בו. חשבנו שלא נכון לדון בו כהצעה דחופה, ולכן הצענו שתוגש כהצעה רגילה או כדיון מהיר באחת הוועדות. סברנו שאין מקום לאשר אותה בשבוע הזה, כי יש דברים שאני חושב שהם יותר דחופים ויכולים לעצור התפתחויות מדאיגות. </w:t>
      </w:r>
    </w:p>
    <w:p w14:paraId="564C0398" w14:textId="77777777" w:rsidR="007948D9" w:rsidRPr="007948D9" w:rsidRDefault="007948D9" w:rsidP="007948D9">
      <w:pPr>
        <w:bidi/>
        <w:jc w:val="both"/>
        <w:rPr>
          <w:rFonts w:cs="David" w:hint="cs"/>
          <w:rtl/>
        </w:rPr>
      </w:pPr>
    </w:p>
    <w:p w14:paraId="3D32CD30" w14:textId="77777777" w:rsidR="007948D9" w:rsidRPr="007948D9" w:rsidRDefault="007948D9" w:rsidP="007948D9">
      <w:pPr>
        <w:bidi/>
        <w:jc w:val="both"/>
        <w:rPr>
          <w:rFonts w:cs="David" w:hint="cs"/>
          <w:rtl/>
        </w:rPr>
      </w:pPr>
      <w:r w:rsidRPr="007948D9">
        <w:rPr>
          <w:rFonts w:cs="David" w:hint="cs"/>
          <w:u w:val="single"/>
          <w:rtl/>
        </w:rPr>
        <w:t>היו"ר דוד טל:</w:t>
      </w:r>
    </w:p>
    <w:p w14:paraId="60F684A6" w14:textId="77777777" w:rsidR="007948D9" w:rsidRPr="007948D9" w:rsidRDefault="007948D9" w:rsidP="007948D9">
      <w:pPr>
        <w:bidi/>
        <w:jc w:val="both"/>
        <w:rPr>
          <w:rFonts w:cs="David" w:hint="cs"/>
          <w:rtl/>
        </w:rPr>
      </w:pPr>
    </w:p>
    <w:p w14:paraId="6C4BC8D1" w14:textId="77777777" w:rsidR="007948D9" w:rsidRPr="007948D9" w:rsidRDefault="007948D9" w:rsidP="007948D9">
      <w:pPr>
        <w:bidi/>
        <w:ind w:firstLine="567"/>
        <w:jc w:val="both"/>
        <w:rPr>
          <w:rFonts w:cs="David" w:hint="cs"/>
          <w:rtl/>
        </w:rPr>
      </w:pPr>
      <w:r w:rsidRPr="007948D9">
        <w:rPr>
          <w:rFonts w:cs="David" w:hint="cs"/>
          <w:rtl/>
        </w:rPr>
        <w:t>היות שזאת רק הצעה אחת, אולי - - -</w:t>
      </w:r>
    </w:p>
    <w:p w14:paraId="3263E513" w14:textId="77777777" w:rsidR="007948D9" w:rsidRPr="007948D9" w:rsidRDefault="007948D9" w:rsidP="007948D9">
      <w:pPr>
        <w:bidi/>
        <w:ind w:firstLine="567"/>
        <w:jc w:val="both"/>
        <w:rPr>
          <w:rFonts w:cs="David" w:hint="cs"/>
          <w:rtl/>
        </w:rPr>
      </w:pPr>
    </w:p>
    <w:p w14:paraId="3D57DA27" w14:textId="77777777" w:rsidR="007948D9" w:rsidRPr="007948D9" w:rsidRDefault="007948D9" w:rsidP="007948D9">
      <w:pPr>
        <w:bidi/>
        <w:jc w:val="both"/>
        <w:rPr>
          <w:rFonts w:cs="David" w:hint="cs"/>
          <w:u w:val="single"/>
          <w:rtl/>
        </w:rPr>
      </w:pPr>
      <w:r w:rsidRPr="007948D9">
        <w:rPr>
          <w:rFonts w:cs="David" w:hint="cs"/>
          <w:u w:val="single"/>
          <w:rtl/>
        </w:rPr>
        <w:t>רן כהן:</w:t>
      </w:r>
    </w:p>
    <w:p w14:paraId="6E58D23F" w14:textId="77777777" w:rsidR="007948D9" w:rsidRPr="007948D9" w:rsidRDefault="007948D9" w:rsidP="007948D9">
      <w:pPr>
        <w:bidi/>
        <w:ind w:firstLine="567"/>
        <w:jc w:val="both"/>
        <w:rPr>
          <w:rFonts w:cs="David" w:hint="cs"/>
          <w:rtl/>
        </w:rPr>
      </w:pPr>
    </w:p>
    <w:p w14:paraId="6086B10C" w14:textId="77777777" w:rsidR="007948D9" w:rsidRPr="007948D9" w:rsidRDefault="007948D9" w:rsidP="007948D9">
      <w:pPr>
        <w:bidi/>
        <w:jc w:val="both"/>
        <w:rPr>
          <w:rFonts w:cs="David" w:hint="cs"/>
          <w:rtl/>
        </w:rPr>
      </w:pPr>
      <w:r w:rsidRPr="007948D9">
        <w:rPr>
          <w:rFonts w:cs="David" w:hint="cs"/>
          <w:rtl/>
        </w:rPr>
        <w:tab/>
        <w:t xml:space="preserve">רק אני מציע אותה. </w:t>
      </w:r>
    </w:p>
    <w:p w14:paraId="2A43046F" w14:textId="77777777" w:rsidR="007948D9" w:rsidRPr="007948D9" w:rsidRDefault="007948D9" w:rsidP="007948D9">
      <w:pPr>
        <w:bidi/>
        <w:jc w:val="both"/>
        <w:rPr>
          <w:rFonts w:cs="David" w:hint="cs"/>
          <w:rtl/>
        </w:rPr>
      </w:pPr>
    </w:p>
    <w:p w14:paraId="680DDF74" w14:textId="77777777" w:rsidR="007948D9" w:rsidRPr="007948D9" w:rsidRDefault="007948D9" w:rsidP="007948D9">
      <w:pPr>
        <w:bidi/>
        <w:jc w:val="both"/>
        <w:rPr>
          <w:rFonts w:cs="David" w:hint="cs"/>
          <w:rtl/>
        </w:rPr>
      </w:pPr>
      <w:r w:rsidRPr="007948D9">
        <w:rPr>
          <w:rFonts w:cs="David" w:hint="cs"/>
          <w:u w:val="single"/>
          <w:rtl/>
        </w:rPr>
        <w:t>דוד רותם:</w:t>
      </w:r>
    </w:p>
    <w:p w14:paraId="774249C4" w14:textId="77777777" w:rsidR="007948D9" w:rsidRPr="007948D9" w:rsidRDefault="007948D9" w:rsidP="007948D9">
      <w:pPr>
        <w:bidi/>
        <w:jc w:val="both"/>
        <w:rPr>
          <w:rFonts w:cs="David" w:hint="cs"/>
          <w:rtl/>
        </w:rPr>
      </w:pPr>
    </w:p>
    <w:p w14:paraId="4514E23C" w14:textId="77777777" w:rsidR="007948D9" w:rsidRPr="007948D9" w:rsidRDefault="007948D9" w:rsidP="007948D9">
      <w:pPr>
        <w:bidi/>
        <w:ind w:firstLine="567"/>
        <w:jc w:val="both"/>
        <w:rPr>
          <w:rFonts w:cs="David" w:hint="cs"/>
          <w:rtl/>
        </w:rPr>
      </w:pPr>
      <w:r w:rsidRPr="007948D9">
        <w:rPr>
          <w:rFonts w:cs="David" w:hint="cs"/>
          <w:rtl/>
        </w:rPr>
        <w:t xml:space="preserve">כיוון שזאת רק הצעה אחת, אז מה שיקרה זה שזה יהיה בשמונה בערב. אתה תהיה, השר יהיה ו - - -  </w:t>
      </w:r>
    </w:p>
    <w:p w14:paraId="4D37DF5A" w14:textId="77777777" w:rsidR="007948D9" w:rsidRPr="007948D9" w:rsidRDefault="007948D9" w:rsidP="007948D9">
      <w:pPr>
        <w:bidi/>
        <w:jc w:val="both"/>
        <w:rPr>
          <w:rFonts w:cs="David" w:hint="cs"/>
          <w:rtl/>
        </w:rPr>
      </w:pPr>
    </w:p>
    <w:p w14:paraId="73806B70" w14:textId="77777777" w:rsidR="007948D9" w:rsidRPr="007948D9" w:rsidRDefault="007948D9" w:rsidP="007948D9">
      <w:pPr>
        <w:bidi/>
        <w:jc w:val="both"/>
        <w:rPr>
          <w:rFonts w:cs="David" w:hint="cs"/>
          <w:rtl/>
        </w:rPr>
      </w:pPr>
      <w:r w:rsidRPr="007948D9">
        <w:rPr>
          <w:rFonts w:cs="David" w:hint="cs"/>
          <w:u w:val="single"/>
          <w:rtl/>
        </w:rPr>
        <w:t>היו"ר דוד טל:</w:t>
      </w:r>
    </w:p>
    <w:p w14:paraId="20A6AF89" w14:textId="77777777" w:rsidR="007948D9" w:rsidRPr="007948D9" w:rsidRDefault="007948D9" w:rsidP="007948D9">
      <w:pPr>
        <w:bidi/>
        <w:jc w:val="both"/>
        <w:rPr>
          <w:rFonts w:cs="David" w:hint="cs"/>
          <w:rtl/>
        </w:rPr>
      </w:pPr>
    </w:p>
    <w:p w14:paraId="35A8DA62" w14:textId="77777777" w:rsidR="007948D9" w:rsidRPr="007948D9" w:rsidRDefault="007948D9" w:rsidP="007948D9">
      <w:pPr>
        <w:bidi/>
        <w:ind w:firstLine="567"/>
        <w:jc w:val="both"/>
        <w:rPr>
          <w:rFonts w:cs="David" w:hint="cs"/>
          <w:rtl/>
        </w:rPr>
      </w:pPr>
      <w:r w:rsidRPr="007948D9">
        <w:rPr>
          <w:rFonts w:cs="David" w:hint="cs"/>
          <w:rtl/>
        </w:rPr>
        <w:t xml:space="preserve">הוא מוכן להישאר. </w:t>
      </w:r>
    </w:p>
    <w:p w14:paraId="29CEC39C" w14:textId="77777777" w:rsidR="007948D9" w:rsidRPr="007948D9" w:rsidRDefault="007948D9" w:rsidP="007948D9">
      <w:pPr>
        <w:bidi/>
        <w:jc w:val="both"/>
        <w:rPr>
          <w:rFonts w:cs="David" w:hint="cs"/>
          <w:rtl/>
        </w:rPr>
      </w:pPr>
    </w:p>
    <w:p w14:paraId="7C33019F" w14:textId="77777777" w:rsidR="007948D9" w:rsidRPr="007948D9" w:rsidRDefault="007948D9" w:rsidP="007948D9">
      <w:pPr>
        <w:bidi/>
        <w:jc w:val="both"/>
        <w:rPr>
          <w:rFonts w:cs="David" w:hint="cs"/>
          <w:u w:val="single"/>
          <w:rtl/>
        </w:rPr>
      </w:pPr>
      <w:r w:rsidRPr="007948D9">
        <w:rPr>
          <w:rFonts w:cs="David" w:hint="cs"/>
          <w:u w:val="single"/>
          <w:rtl/>
        </w:rPr>
        <w:t>רן כהן:</w:t>
      </w:r>
    </w:p>
    <w:p w14:paraId="4BD23BAE" w14:textId="77777777" w:rsidR="007948D9" w:rsidRPr="007948D9" w:rsidRDefault="007948D9" w:rsidP="007948D9">
      <w:pPr>
        <w:bidi/>
        <w:jc w:val="both"/>
        <w:rPr>
          <w:rFonts w:cs="David" w:hint="cs"/>
          <w:rtl/>
        </w:rPr>
      </w:pPr>
    </w:p>
    <w:p w14:paraId="5B48530F" w14:textId="77777777" w:rsidR="007948D9" w:rsidRPr="007948D9" w:rsidRDefault="007948D9" w:rsidP="007948D9">
      <w:pPr>
        <w:bidi/>
        <w:ind w:firstLine="567"/>
        <w:jc w:val="both"/>
        <w:rPr>
          <w:rFonts w:cs="David" w:hint="cs"/>
          <w:rtl/>
        </w:rPr>
      </w:pPr>
      <w:r w:rsidRPr="007948D9">
        <w:rPr>
          <w:rFonts w:cs="David" w:hint="cs"/>
          <w:rtl/>
        </w:rPr>
        <w:t>אני מוכן להישאר. תנו פתחון פה לעניין הנכים. מה קשה לכם?</w:t>
      </w:r>
    </w:p>
    <w:p w14:paraId="00A73FEB" w14:textId="77777777" w:rsidR="007948D9" w:rsidRPr="007948D9" w:rsidRDefault="007948D9" w:rsidP="007948D9">
      <w:pPr>
        <w:bidi/>
        <w:jc w:val="both"/>
        <w:rPr>
          <w:rFonts w:cs="David" w:hint="cs"/>
          <w:rtl/>
        </w:rPr>
      </w:pPr>
    </w:p>
    <w:p w14:paraId="2B4BC934" w14:textId="77777777" w:rsidR="007948D9" w:rsidRPr="007948D9" w:rsidRDefault="007948D9" w:rsidP="007948D9">
      <w:pPr>
        <w:bidi/>
        <w:jc w:val="both"/>
        <w:rPr>
          <w:rFonts w:cs="David" w:hint="cs"/>
          <w:rtl/>
        </w:rPr>
      </w:pPr>
      <w:r w:rsidRPr="007948D9">
        <w:rPr>
          <w:rFonts w:cs="David" w:hint="cs"/>
          <w:u w:val="single"/>
          <w:rtl/>
        </w:rPr>
        <w:t>דוד רותם:</w:t>
      </w:r>
    </w:p>
    <w:p w14:paraId="15729787" w14:textId="77777777" w:rsidR="007948D9" w:rsidRPr="007948D9" w:rsidRDefault="007948D9" w:rsidP="007948D9">
      <w:pPr>
        <w:bidi/>
        <w:jc w:val="both"/>
        <w:rPr>
          <w:rFonts w:cs="David" w:hint="cs"/>
          <w:rtl/>
        </w:rPr>
      </w:pPr>
    </w:p>
    <w:p w14:paraId="682BC788" w14:textId="77777777" w:rsidR="007948D9" w:rsidRPr="007948D9" w:rsidRDefault="007948D9" w:rsidP="007948D9">
      <w:pPr>
        <w:bidi/>
        <w:ind w:firstLine="567"/>
        <w:jc w:val="both"/>
        <w:rPr>
          <w:rFonts w:cs="David" w:hint="cs"/>
          <w:rtl/>
        </w:rPr>
      </w:pPr>
      <w:r w:rsidRPr="007948D9">
        <w:rPr>
          <w:rFonts w:cs="David" w:hint="cs"/>
          <w:rtl/>
        </w:rPr>
        <w:t xml:space="preserve">העניין הוא נושא הדחיפות. אילו היינו סבורים שעל ידי הדיון הזה אפשר לעצור את  השביתה, אני מניח - - - </w:t>
      </w:r>
    </w:p>
    <w:p w14:paraId="7292986A" w14:textId="77777777" w:rsidR="007948D9" w:rsidRPr="007948D9" w:rsidRDefault="007948D9" w:rsidP="007948D9">
      <w:pPr>
        <w:bidi/>
        <w:ind w:firstLine="567"/>
        <w:jc w:val="both"/>
        <w:rPr>
          <w:rFonts w:cs="David" w:hint="cs"/>
          <w:rtl/>
        </w:rPr>
      </w:pPr>
    </w:p>
    <w:p w14:paraId="7CEE0128" w14:textId="77777777" w:rsidR="007948D9" w:rsidRPr="007948D9" w:rsidRDefault="007948D9" w:rsidP="007948D9">
      <w:pPr>
        <w:bidi/>
        <w:jc w:val="both"/>
        <w:rPr>
          <w:rFonts w:cs="David" w:hint="cs"/>
          <w:rtl/>
        </w:rPr>
      </w:pPr>
      <w:r w:rsidRPr="007948D9">
        <w:rPr>
          <w:rFonts w:cs="David" w:hint="cs"/>
          <w:u w:val="single"/>
          <w:rtl/>
        </w:rPr>
        <w:t>היו"ר דוד טל:</w:t>
      </w:r>
    </w:p>
    <w:p w14:paraId="51AF560A" w14:textId="77777777" w:rsidR="007948D9" w:rsidRPr="007948D9" w:rsidRDefault="007948D9" w:rsidP="007948D9">
      <w:pPr>
        <w:bidi/>
        <w:jc w:val="both"/>
        <w:rPr>
          <w:rFonts w:cs="David" w:hint="cs"/>
          <w:rtl/>
        </w:rPr>
      </w:pPr>
    </w:p>
    <w:p w14:paraId="4E8496DF" w14:textId="77777777" w:rsidR="007948D9" w:rsidRPr="007948D9" w:rsidRDefault="007948D9" w:rsidP="007948D9">
      <w:pPr>
        <w:bidi/>
        <w:jc w:val="both"/>
        <w:rPr>
          <w:rFonts w:cs="David" w:hint="cs"/>
          <w:rtl/>
        </w:rPr>
      </w:pPr>
      <w:r w:rsidRPr="007948D9">
        <w:rPr>
          <w:rFonts w:cs="David" w:hint="cs"/>
          <w:rtl/>
        </w:rPr>
        <w:tab/>
        <w:t xml:space="preserve">אולי להקדים רפואה למכה. </w:t>
      </w:r>
    </w:p>
    <w:p w14:paraId="4F9CCFAA" w14:textId="77777777" w:rsidR="007948D9" w:rsidRPr="007948D9" w:rsidRDefault="007948D9" w:rsidP="007948D9">
      <w:pPr>
        <w:bidi/>
        <w:jc w:val="both"/>
        <w:rPr>
          <w:rFonts w:cs="David" w:hint="cs"/>
          <w:rtl/>
        </w:rPr>
      </w:pPr>
    </w:p>
    <w:p w14:paraId="4DD780C0" w14:textId="77777777" w:rsidR="007948D9" w:rsidRPr="007948D9" w:rsidRDefault="007948D9" w:rsidP="007948D9">
      <w:pPr>
        <w:bidi/>
        <w:jc w:val="both"/>
        <w:rPr>
          <w:rFonts w:cs="David" w:hint="cs"/>
          <w:rtl/>
        </w:rPr>
      </w:pPr>
      <w:r w:rsidRPr="007948D9">
        <w:rPr>
          <w:rFonts w:cs="David" w:hint="cs"/>
          <w:u w:val="single"/>
          <w:rtl/>
        </w:rPr>
        <w:t>דוד רותם:</w:t>
      </w:r>
    </w:p>
    <w:p w14:paraId="5F733757" w14:textId="77777777" w:rsidR="007948D9" w:rsidRPr="007948D9" w:rsidRDefault="007948D9" w:rsidP="007948D9">
      <w:pPr>
        <w:bidi/>
        <w:jc w:val="both"/>
        <w:rPr>
          <w:rFonts w:cs="David" w:hint="cs"/>
          <w:rtl/>
        </w:rPr>
      </w:pPr>
    </w:p>
    <w:p w14:paraId="621EEC87" w14:textId="77777777" w:rsidR="007948D9" w:rsidRPr="007948D9" w:rsidRDefault="007948D9" w:rsidP="007948D9">
      <w:pPr>
        <w:bidi/>
        <w:ind w:firstLine="567"/>
        <w:jc w:val="both"/>
        <w:rPr>
          <w:rFonts w:cs="David" w:hint="cs"/>
          <w:rtl/>
        </w:rPr>
      </w:pPr>
      <w:r w:rsidRPr="007948D9">
        <w:rPr>
          <w:rFonts w:cs="David" w:hint="cs"/>
          <w:rtl/>
        </w:rPr>
        <w:t xml:space="preserve">הויכוח בין הממשלה לארגוני הנכים איננו נושא שאפשר לפתור אותו בישיבה של הכנסת. זה עניין שנדון בכל אחת מוועדות הכנסת. השבוע ישבה על זה ועדת העבודה והרווחה, היא יושבת על זה גם היום והיא תשב על זה גם מחר. </w:t>
      </w:r>
    </w:p>
    <w:p w14:paraId="5764F4C6" w14:textId="77777777" w:rsidR="007948D9" w:rsidRPr="007948D9" w:rsidRDefault="007948D9" w:rsidP="007948D9">
      <w:pPr>
        <w:bidi/>
        <w:jc w:val="both"/>
        <w:rPr>
          <w:rFonts w:cs="David" w:hint="cs"/>
          <w:rtl/>
        </w:rPr>
      </w:pPr>
    </w:p>
    <w:p w14:paraId="570F21D3" w14:textId="77777777" w:rsidR="007948D9" w:rsidRPr="007948D9" w:rsidRDefault="007948D9" w:rsidP="007948D9">
      <w:pPr>
        <w:bidi/>
        <w:jc w:val="both"/>
        <w:rPr>
          <w:rFonts w:cs="David" w:hint="cs"/>
          <w:rtl/>
        </w:rPr>
      </w:pPr>
      <w:r w:rsidRPr="007948D9">
        <w:rPr>
          <w:rFonts w:cs="David" w:hint="cs"/>
          <w:u w:val="single"/>
          <w:rtl/>
        </w:rPr>
        <w:t>היו"ר דוד טל:</w:t>
      </w:r>
    </w:p>
    <w:p w14:paraId="7A9189F2" w14:textId="77777777" w:rsidR="007948D9" w:rsidRPr="007948D9" w:rsidRDefault="007948D9" w:rsidP="007948D9">
      <w:pPr>
        <w:bidi/>
        <w:jc w:val="both"/>
        <w:rPr>
          <w:rFonts w:cs="David" w:hint="cs"/>
          <w:rtl/>
        </w:rPr>
      </w:pPr>
    </w:p>
    <w:p w14:paraId="3C65F124" w14:textId="77777777" w:rsidR="007948D9" w:rsidRPr="007948D9" w:rsidRDefault="007948D9" w:rsidP="007948D9">
      <w:pPr>
        <w:bidi/>
        <w:jc w:val="both"/>
        <w:rPr>
          <w:rFonts w:cs="David" w:hint="cs"/>
          <w:rtl/>
        </w:rPr>
      </w:pPr>
      <w:r w:rsidRPr="007948D9">
        <w:rPr>
          <w:rFonts w:cs="David" w:hint="cs"/>
          <w:rtl/>
        </w:rPr>
        <w:tab/>
        <w:t>יש חברים שרוצים להתייחס לזה? לא. אני מעלה את זה להצבעה. מי בעד הערעור של חבר הכנסת רן כהן?</w:t>
      </w:r>
    </w:p>
    <w:p w14:paraId="2DE0BF08" w14:textId="77777777" w:rsidR="007948D9" w:rsidRPr="007948D9" w:rsidRDefault="007948D9" w:rsidP="007948D9">
      <w:pPr>
        <w:bidi/>
        <w:jc w:val="both"/>
        <w:rPr>
          <w:rFonts w:cs="David" w:hint="cs"/>
          <w:rtl/>
        </w:rPr>
      </w:pPr>
    </w:p>
    <w:p w14:paraId="220D5E4A" w14:textId="77777777" w:rsidR="007948D9" w:rsidRPr="007948D9" w:rsidRDefault="007948D9" w:rsidP="007948D9">
      <w:pPr>
        <w:bidi/>
        <w:jc w:val="both"/>
        <w:rPr>
          <w:rFonts w:cs="David" w:hint="cs"/>
          <w:b/>
          <w:bCs/>
          <w:rtl/>
        </w:rPr>
      </w:pPr>
      <w:r w:rsidRPr="007948D9">
        <w:rPr>
          <w:rFonts w:cs="David" w:hint="cs"/>
          <w:b/>
          <w:bCs/>
          <w:rtl/>
        </w:rPr>
        <w:t>הצבעה</w:t>
      </w:r>
    </w:p>
    <w:p w14:paraId="75E70230" w14:textId="77777777" w:rsidR="007948D9" w:rsidRPr="007948D9" w:rsidRDefault="007948D9" w:rsidP="007948D9">
      <w:pPr>
        <w:bidi/>
        <w:jc w:val="both"/>
        <w:rPr>
          <w:rFonts w:cs="David" w:hint="cs"/>
          <w:b/>
          <w:bCs/>
          <w:rtl/>
        </w:rPr>
      </w:pPr>
    </w:p>
    <w:p w14:paraId="3A4BEC51" w14:textId="77777777" w:rsidR="007948D9" w:rsidRPr="007948D9" w:rsidRDefault="007948D9" w:rsidP="007948D9">
      <w:pPr>
        <w:bidi/>
        <w:jc w:val="both"/>
        <w:rPr>
          <w:rFonts w:cs="David" w:hint="cs"/>
          <w:b/>
          <w:bCs/>
          <w:rtl/>
        </w:rPr>
      </w:pPr>
      <w:r w:rsidRPr="007948D9">
        <w:rPr>
          <w:rFonts w:cs="David" w:hint="cs"/>
          <w:b/>
          <w:bCs/>
          <w:rtl/>
        </w:rPr>
        <w:t xml:space="preserve">בעד </w:t>
      </w:r>
      <w:r w:rsidRPr="007948D9">
        <w:rPr>
          <w:rFonts w:cs="David"/>
          <w:b/>
          <w:bCs/>
          <w:rtl/>
        </w:rPr>
        <w:t>–</w:t>
      </w:r>
      <w:r w:rsidRPr="007948D9">
        <w:rPr>
          <w:rFonts w:cs="David" w:hint="cs"/>
          <w:b/>
          <w:bCs/>
          <w:rtl/>
        </w:rPr>
        <w:t xml:space="preserve"> 2</w:t>
      </w:r>
    </w:p>
    <w:p w14:paraId="0DB5A317"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רוב</w:t>
      </w:r>
    </w:p>
    <w:p w14:paraId="0C3E5DA9" w14:textId="77777777" w:rsidR="007948D9" w:rsidRPr="007948D9" w:rsidRDefault="007948D9" w:rsidP="007948D9">
      <w:pPr>
        <w:bidi/>
        <w:jc w:val="both"/>
        <w:rPr>
          <w:rFonts w:cs="David" w:hint="cs"/>
          <w:b/>
          <w:bCs/>
          <w:rtl/>
        </w:rPr>
      </w:pPr>
      <w:r w:rsidRPr="007948D9">
        <w:rPr>
          <w:rFonts w:cs="David" w:hint="cs"/>
          <w:b/>
          <w:bCs/>
          <w:rtl/>
        </w:rPr>
        <w:t>הערעור נדחה.</w:t>
      </w:r>
    </w:p>
    <w:p w14:paraId="4F9BC7A1" w14:textId="77777777" w:rsidR="007948D9" w:rsidRPr="007948D9" w:rsidRDefault="007948D9" w:rsidP="007948D9">
      <w:pPr>
        <w:bidi/>
        <w:jc w:val="both"/>
        <w:rPr>
          <w:rFonts w:cs="David" w:hint="cs"/>
          <w:b/>
          <w:bCs/>
          <w:rtl/>
        </w:rPr>
      </w:pPr>
    </w:p>
    <w:p w14:paraId="26463DE9" w14:textId="77777777" w:rsidR="007948D9" w:rsidRPr="007948D9" w:rsidRDefault="007948D9" w:rsidP="007948D9">
      <w:pPr>
        <w:bidi/>
        <w:jc w:val="both"/>
        <w:rPr>
          <w:rFonts w:cs="David" w:hint="cs"/>
          <w:b/>
          <w:bCs/>
          <w:rtl/>
        </w:rPr>
      </w:pPr>
    </w:p>
    <w:p w14:paraId="6FC1E5FD" w14:textId="77777777" w:rsidR="007948D9" w:rsidRPr="007948D9" w:rsidRDefault="007948D9" w:rsidP="007948D9">
      <w:pPr>
        <w:bidi/>
        <w:jc w:val="both"/>
        <w:rPr>
          <w:rFonts w:cs="David" w:hint="cs"/>
          <w:rtl/>
        </w:rPr>
      </w:pPr>
      <w:r w:rsidRPr="007948D9">
        <w:rPr>
          <w:rFonts w:cs="David" w:hint="cs"/>
          <w:u w:val="single"/>
          <w:rtl/>
        </w:rPr>
        <w:t>היו"ר דוד טל:</w:t>
      </w:r>
    </w:p>
    <w:p w14:paraId="7CA10CA6" w14:textId="77777777" w:rsidR="007948D9" w:rsidRPr="007948D9" w:rsidRDefault="007948D9" w:rsidP="007948D9">
      <w:pPr>
        <w:bidi/>
        <w:jc w:val="both"/>
        <w:rPr>
          <w:rFonts w:cs="David" w:hint="cs"/>
          <w:rtl/>
        </w:rPr>
      </w:pPr>
    </w:p>
    <w:p w14:paraId="496F3251" w14:textId="77777777" w:rsidR="007948D9" w:rsidRPr="007948D9" w:rsidRDefault="007948D9" w:rsidP="007948D9">
      <w:pPr>
        <w:bidi/>
        <w:jc w:val="both"/>
        <w:rPr>
          <w:rFonts w:cs="David" w:hint="cs"/>
          <w:rtl/>
        </w:rPr>
      </w:pPr>
      <w:r w:rsidRPr="007948D9">
        <w:rPr>
          <w:rFonts w:cs="David" w:hint="cs"/>
          <w:rtl/>
        </w:rPr>
        <w:tab/>
        <w:t xml:space="preserve">תודה. אני מצטער, ההצעה נדחתה. </w:t>
      </w:r>
    </w:p>
    <w:p w14:paraId="49EA2A90" w14:textId="77777777" w:rsidR="007948D9" w:rsidRPr="007948D9" w:rsidRDefault="007948D9" w:rsidP="007948D9">
      <w:pPr>
        <w:bidi/>
        <w:jc w:val="both"/>
        <w:rPr>
          <w:rFonts w:cs="David" w:hint="cs"/>
          <w:b/>
          <w:bCs/>
          <w:u w:val="single"/>
          <w:rtl/>
        </w:rPr>
      </w:pPr>
      <w:r w:rsidRPr="007948D9">
        <w:rPr>
          <w:rFonts w:cs="David"/>
          <w:rtl/>
        </w:rPr>
        <w:br w:type="page"/>
      </w:r>
      <w:r w:rsidRPr="007948D9">
        <w:rPr>
          <w:rFonts w:cs="David" w:hint="cs"/>
          <w:b/>
          <w:bCs/>
          <w:u w:val="single"/>
          <w:rtl/>
        </w:rPr>
        <w:t xml:space="preserve">3. סדרי הדיון בתקציב ובחוק ההסדרים בקריאה </w:t>
      </w:r>
      <w:proofErr w:type="spellStart"/>
      <w:r w:rsidRPr="007948D9">
        <w:rPr>
          <w:rFonts w:cs="David" w:hint="cs"/>
          <w:b/>
          <w:bCs/>
          <w:u w:val="single"/>
          <w:rtl/>
        </w:rPr>
        <w:t>השניה</w:t>
      </w:r>
      <w:proofErr w:type="spellEnd"/>
      <w:r w:rsidRPr="007948D9">
        <w:rPr>
          <w:rFonts w:cs="David" w:hint="cs"/>
          <w:b/>
          <w:bCs/>
          <w:u w:val="single"/>
          <w:rtl/>
        </w:rPr>
        <w:t xml:space="preserve"> והשלישית</w:t>
      </w:r>
    </w:p>
    <w:p w14:paraId="376FA7AF" w14:textId="77777777" w:rsidR="007948D9" w:rsidRPr="007948D9" w:rsidRDefault="007948D9" w:rsidP="007948D9">
      <w:pPr>
        <w:bidi/>
        <w:jc w:val="both"/>
        <w:rPr>
          <w:rFonts w:cs="David" w:hint="cs"/>
          <w:rtl/>
        </w:rPr>
      </w:pPr>
    </w:p>
    <w:p w14:paraId="5180C874" w14:textId="77777777" w:rsidR="007948D9" w:rsidRPr="007948D9" w:rsidRDefault="007948D9" w:rsidP="007948D9">
      <w:pPr>
        <w:bidi/>
        <w:jc w:val="both"/>
        <w:rPr>
          <w:rFonts w:cs="David" w:hint="cs"/>
          <w:rtl/>
        </w:rPr>
      </w:pPr>
    </w:p>
    <w:p w14:paraId="5496E8D9" w14:textId="77777777" w:rsidR="007948D9" w:rsidRPr="007948D9" w:rsidRDefault="007948D9" w:rsidP="007948D9">
      <w:pPr>
        <w:bidi/>
        <w:jc w:val="both"/>
        <w:rPr>
          <w:rFonts w:cs="David" w:hint="cs"/>
          <w:rtl/>
        </w:rPr>
      </w:pPr>
      <w:r w:rsidRPr="007948D9">
        <w:rPr>
          <w:rFonts w:cs="David" w:hint="cs"/>
          <w:u w:val="single"/>
          <w:rtl/>
        </w:rPr>
        <w:t>היו"ר דוד טל:</w:t>
      </w:r>
    </w:p>
    <w:p w14:paraId="3C6FBD73" w14:textId="77777777" w:rsidR="007948D9" w:rsidRPr="007948D9" w:rsidRDefault="007948D9" w:rsidP="007948D9">
      <w:pPr>
        <w:bidi/>
        <w:jc w:val="both"/>
        <w:rPr>
          <w:rFonts w:cs="David" w:hint="cs"/>
          <w:rtl/>
        </w:rPr>
      </w:pPr>
    </w:p>
    <w:p w14:paraId="25C3BED8" w14:textId="77777777" w:rsidR="007948D9" w:rsidRPr="007948D9" w:rsidRDefault="007948D9" w:rsidP="007948D9">
      <w:pPr>
        <w:bidi/>
        <w:ind w:firstLine="567"/>
        <w:jc w:val="both"/>
        <w:rPr>
          <w:rFonts w:cs="David" w:hint="cs"/>
          <w:rtl/>
        </w:rPr>
      </w:pPr>
      <w:r w:rsidRPr="007948D9">
        <w:rPr>
          <w:rFonts w:cs="David" w:hint="cs"/>
          <w:rtl/>
        </w:rPr>
        <w:t xml:space="preserve">חברי הכנסת, בוועדת ההסכמות, שנכחו בה חברי הכנסת אורון, סער, </w:t>
      </w:r>
      <w:proofErr w:type="spellStart"/>
      <w:r w:rsidRPr="007948D9">
        <w:rPr>
          <w:rFonts w:cs="David" w:hint="cs"/>
          <w:rtl/>
        </w:rPr>
        <w:t>אפללו</w:t>
      </w:r>
      <w:proofErr w:type="spellEnd"/>
      <w:r w:rsidRPr="007948D9">
        <w:rPr>
          <w:rFonts w:cs="David" w:hint="cs"/>
          <w:rtl/>
        </w:rPr>
        <w:t xml:space="preserve"> ואנוכי ויושבת ראש הכנסת, הגענו להבנות והסכמות כדלהלן. יום שני בשבוע, קרי 24 בחודש, יהיה יום שנעתיק אליו את סדר היום הרגיל של יום רביעי. קרי, את כל החוקים שאמורים היו לעלות ביום רביעי, כדי שלא נפסיד אותם. ביום שלישי יתקיימו דיון והצבעה על הצעת חוק ההסדרים במשק המדינה.</w:t>
      </w:r>
    </w:p>
    <w:p w14:paraId="617D24AE" w14:textId="77777777" w:rsidR="007948D9" w:rsidRPr="007948D9" w:rsidRDefault="007948D9" w:rsidP="007948D9">
      <w:pPr>
        <w:bidi/>
        <w:jc w:val="both"/>
        <w:rPr>
          <w:rFonts w:cs="David" w:hint="cs"/>
          <w:rtl/>
        </w:rPr>
      </w:pPr>
    </w:p>
    <w:p w14:paraId="18F51A9A"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0E0A554C" w14:textId="77777777" w:rsidR="007948D9" w:rsidRPr="007948D9" w:rsidRDefault="007948D9" w:rsidP="007948D9">
      <w:pPr>
        <w:bidi/>
        <w:jc w:val="both"/>
        <w:rPr>
          <w:rFonts w:cs="David" w:hint="cs"/>
          <w:rtl/>
        </w:rPr>
      </w:pPr>
    </w:p>
    <w:p w14:paraId="3D7705CC" w14:textId="77777777" w:rsidR="007948D9" w:rsidRPr="007948D9" w:rsidRDefault="007948D9" w:rsidP="007948D9">
      <w:pPr>
        <w:bidi/>
        <w:jc w:val="both"/>
        <w:rPr>
          <w:rFonts w:cs="David" w:hint="cs"/>
          <w:rtl/>
        </w:rPr>
      </w:pPr>
      <w:r w:rsidRPr="007948D9">
        <w:rPr>
          <w:rFonts w:cs="David" w:hint="cs"/>
          <w:rtl/>
        </w:rPr>
        <w:tab/>
        <w:t xml:space="preserve"> לגבי יום ב', הישיבה תתקיים באותן שעות?</w:t>
      </w:r>
    </w:p>
    <w:p w14:paraId="1A263E00" w14:textId="77777777" w:rsidR="007948D9" w:rsidRPr="007948D9" w:rsidRDefault="007948D9" w:rsidP="007948D9">
      <w:pPr>
        <w:bidi/>
        <w:jc w:val="both"/>
        <w:rPr>
          <w:rFonts w:cs="David" w:hint="cs"/>
          <w:rtl/>
        </w:rPr>
      </w:pPr>
    </w:p>
    <w:p w14:paraId="48254623" w14:textId="77777777" w:rsidR="007948D9" w:rsidRPr="007948D9" w:rsidRDefault="007948D9" w:rsidP="007948D9">
      <w:pPr>
        <w:bidi/>
        <w:jc w:val="both"/>
        <w:rPr>
          <w:rFonts w:cs="David" w:hint="cs"/>
          <w:rtl/>
        </w:rPr>
      </w:pPr>
      <w:r w:rsidRPr="007948D9">
        <w:rPr>
          <w:rFonts w:cs="David" w:hint="cs"/>
          <w:u w:val="single"/>
          <w:rtl/>
        </w:rPr>
        <w:t>היו"ר דוד טל:</w:t>
      </w:r>
    </w:p>
    <w:p w14:paraId="59009923" w14:textId="77777777" w:rsidR="007948D9" w:rsidRPr="007948D9" w:rsidRDefault="007948D9" w:rsidP="007948D9">
      <w:pPr>
        <w:bidi/>
        <w:jc w:val="both"/>
        <w:rPr>
          <w:rFonts w:cs="David" w:hint="cs"/>
          <w:rtl/>
        </w:rPr>
      </w:pPr>
    </w:p>
    <w:p w14:paraId="06FFA730" w14:textId="77777777" w:rsidR="007948D9" w:rsidRPr="007948D9" w:rsidRDefault="007948D9" w:rsidP="007948D9">
      <w:pPr>
        <w:bidi/>
        <w:ind w:firstLine="567"/>
        <w:jc w:val="both"/>
        <w:rPr>
          <w:rFonts w:cs="David" w:hint="cs"/>
          <w:rtl/>
        </w:rPr>
      </w:pPr>
      <w:r w:rsidRPr="007948D9">
        <w:rPr>
          <w:rFonts w:cs="David" w:hint="cs"/>
          <w:rtl/>
        </w:rPr>
        <w:t xml:space="preserve">מיד אבהיר. יחד עם זה, יהיו גם שני חוקים שפוצלו, פרק י"ג בנושא השיווק ופרק ט"ז בנושא הגז </w:t>
      </w:r>
      <w:r w:rsidRPr="007948D9">
        <w:rPr>
          <w:rFonts w:cs="David"/>
          <w:rtl/>
        </w:rPr>
        <w:t>–</w:t>
      </w:r>
      <w:r w:rsidRPr="007948D9">
        <w:rPr>
          <w:rFonts w:cs="David" w:hint="cs"/>
          <w:rtl/>
        </w:rPr>
        <w:t xml:space="preserve"> בהערכה שהם סיימו את זה עכשיו בוועדת הכלכלה. </w:t>
      </w:r>
    </w:p>
    <w:p w14:paraId="18BD9D41" w14:textId="77777777" w:rsidR="007948D9" w:rsidRPr="007948D9" w:rsidRDefault="007948D9" w:rsidP="007948D9">
      <w:pPr>
        <w:bidi/>
        <w:ind w:firstLine="567"/>
        <w:jc w:val="both"/>
        <w:rPr>
          <w:rFonts w:cs="David" w:hint="cs"/>
          <w:rtl/>
        </w:rPr>
      </w:pPr>
    </w:p>
    <w:p w14:paraId="3D467EA9" w14:textId="77777777" w:rsidR="007948D9" w:rsidRPr="007948D9" w:rsidRDefault="007948D9" w:rsidP="007948D9">
      <w:pPr>
        <w:bidi/>
        <w:ind w:firstLine="567"/>
        <w:jc w:val="both"/>
        <w:rPr>
          <w:rFonts w:cs="David" w:hint="cs"/>
          <w:rtl/>
        </w:rPr>
      </w:pPr>
      <w:r w:rsidRPr="007948D9">
        <w:rPr>
          <w:rFonts w:cs="David" w:hint="cs"/>
          <w:rtl/>
        </w:rPr>
        <w:t xml:space="preserve">חבר הכנסת </w:t>
      </w:r>
      <w:proofErr w:type="spellStart"/>
      <w:r w:rsidRPr="007948D9">
        <w:rPr>
          <w:rFonts w:cs="David" w:hint="cs"/>
          <w:rtl/>
        </w:rPr>
        <w:t>מרגי</w:t>
      </w:r>
      <w:proofErr w:type="spellEnd"/>
      <w:r w:rsidRPr="007948D9">
        <w:rPr>
          <w:rFonts w:cs="David" w:hint="cs"/>
          <w:rtl/>
        </w:rPr>
        <w:t xml:space="preserve">, הדיון המשולב במליאה יתחיל בשעה 11:00 ביום ג', עם הנמקה של ההסתייגויות להצעות החוק. יושב ראש ועדת הכספים יפתח את הדיון ויציג את הצעות החוק שנדונו בוועדת הכספים. יושבי ראש הוועדות האחרות, שבתחום סמכותן חוקים שהעברנו אליהן,  יקבלו את זכות הדיבור, אם ירצו, ויוכלו להציג את הנושאים שנדונו בוועדה שבראשותם. </w:t>
      </w:r>
    </w:p>
    <w:p w14:paraId="5475EE23" w14:textId="77777777" w:rsidR="007948D9" w:rsidRPr="007948D9" w:rsidRDefault="007948D9" w:rsidP="007948D9">
      <w:pPr>
        <w:bidi/>
        <w:ind w:firstLine="567"/>
        <w:jc w:val="both"/>
        <w:rPr>
          <w:rFonts w:cs="David" w:hint="cs"/>
          <w:rtl/>
        </w:rPr>
      </w:pPr>
    </w:p>
    <w:p w14:paraId="4B3D9F43" w14:textId="77777777" w:rsidR="007948D9" w:rsidRPr="007948D9" w:rsidRDefault="007948D9" w:rsidP="007948D9">
      <w:pPr>
        <w:bidi/>
        <w:ind w:firstLine="567"/>
        <w:jc w:val="both"/>
        <w:rPr>
          <w:rFonts w:cs="David" w:hint="cs"/>
          <w:rtl/>
        </w:rPr>
      </w:pPr>
      <w:r w:rsidRPr="007948D9">
        <w:rPr>
          <w:rFonts w:cs="David" w:hint="cs"/>
          <w:rtl/>
        </w:rPr>
        <w:t>הדיון המשולב בהצעות יחל עם 12 נציגי הסיעות, במסגרת זמן של עשר דקות לכל דובר. בתום הדיון הסיעתי ייפתח דיון אישי, במסגרת זמן שני שליש לאופוזיציה ושליש לקואליציה</w:t>
      </w:r>
      <w:r w:rsidRPr="007948D9">
        <w:rPr>
          <w:rFonts w:cs="David"/>
          <w:rtl/>
        </w:rPr>
        <w:t xml:space="preserve"> –</w:t>
      </w:r>
      <w:r w:rsidRPr="007948D9">
        <w:rPr>
          <w:rFonts w:cs="David" w:hint="cs"/>
          <w:rtl/>
        </w:rPr>
        <w:t xml:space="preserve"> פה עשינו העתק ראי של מה שהיה בפעם הקודמת, על פי ההסכמה שהגענו אליה בוועדת ההסכמות. </w:t>
      </w:r>
    </w:p>
    <w:p w14:paraId="1613B26C" w14:textId="77777777" w:rsidR="007948D9" w:rsidRPr="007948D9" w:rsidRDefault="007948D9" w:rsidP="007948D9">
      <w:pPr>
        <w:bidi/>
        <w:ind w:firstLine="567"/>
        <w:jc w:val="both"/>
        <w:rPr>
          <w:rFonts w:cs="David" w:hint="cs"/>
          <w:rtl/>
        </w:rPr>
      </w:pPr>
    </w:p>
    <w:p w14:paraId="0CB08DFD" w14:textId="77777777" w:rsidR="007948D9" w:rsidRPr="007948D9" w:rsidRDefault="007948D9" w:rsidP="007948D9">
      <w:pPr>
        <w:bidi/>
        <w:ind w:firstLine="567"/>
        <w:jc w:val="both"/>
        <w:rPr>
          <w:rFonts w:cs="David" w:hint="cs"/>
          <w:rtl/>
        </w:rPr>
      </w:pPr>
      <w:r w:rsidRPr="007948D9">
        <w:rPr>
          <w:rFonts w:cs="David" w:hint="cs"/>
          <w:rtl/>
        </w:rPr>
        <w:t>בתום הדיון האישי ישא דברים ראש האופוזיציה או חבר כנסת אחר מטעמו, יושב ראש ועדת הכספים ושר האוצר. הדיון יתקיים עד שעה 21:00. חבר הכנסת סער, שעה 20:00 או 21:00?</w:t>
      </w:r>
    </w:p>
    <w:p w14:paraId="6C43D197" w14:textId="77777777" w:rsidR="007948D9" w:rsidRPr="007948D9" w:rsidRDefault="007948D9" w:rsidP="007948D9">
      <w:pPr>
        <w:bidi/>
        <w:jc w:val="both"/>
        <w:rPr>
          <w:rFonts w:cs="David" w:hint="cs"/>
          <w:rtl/>
        </w:rPr>
      </w:pPr>
    </w:p>
    <w:p w14:paraId="00CC6DEB"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3DA17EC1" w14:textId="77777777" w:rsidR="007948D9" w:rsidRPr="007948D9" w:rsidRDefault="007948D9" w:rsidP="007948D9">
      <w:pPr>
        <w:bidi/>
        <w:jc w:val="both"/>
        <w:rPr>
          <w:rFonts w:cs="David" w:hint="cs"/>
          <w:u w:val="single"/>
          <w:rtl/>
        </w:rPr>
      </w:pPr>
    </w:p>
    <w:p w14:paraId="7788764C" w14:textId="77777777" w:rsidR="007948D9" w:rsidRPr="007948D9" w:rsidRDefault="007948D9" w:rsidP="007948D9">
      <w:pPr>
        <w:bidi/>
        <w:jc w:val="both"/>
        <w:rPr>
          <w:rFonts w:cs="David" w:hint="cs"/>
          <w:rtl/>
        </w:rPr>
      </w:pPr>
      <w:r w:rsidRPr="007948D9">
        <w:rPr>
          <w:rFonts w:cs="David" w:hint="cs"/>
          <w:rtl/>
        </w:rPr>
        <w:tab/>
        <w:t xml:space="preserve">21:00 זה מה שנכתב בנוסח, ועל זה סגרנו. </w:t>
      </w:r>
    </w:p>
    <w:p w14:paraId="492F3227" w14:textId="77777777" w:rsidR="007948D9" w:rsidRPr="007948D9" w:rsidRDefault="007948D9" w:rsidP="007948D9">
      <w:pPr>
        <w:bidi/>
        <w:jc w:val="both"/>
        <w:rPr>
          <w:rFonts w:cs="David" w:hint="cs"/>
          <w:rtl/>
        </w:rPr>
      </w:pPr>
    </w:p>
    <w:p w14:paraId="32A3D56A" w14:textId="77777777" w:rsidR="007948D9" w:rsidRPr="007948D9" w:rsidRDefault="007948D9" w:rsidP="007948D9">
      <w:pPr>
        <w:bidi/>
        <w:jc w:val="both"/>
        <w:rPr>
          <w:rFonts w:cs="David" w:hint="cs"/>
          <w:rtl/>
        </w:rPr>
      </w:pPr>
      <w:r w:rsidRPr="007948D9">
        <w:rPr>
          <w:rFonts w:cs="David" w:hint="cs"/>
          <w:u w:val="single"/>
          <w:rtl/>
        </w:rPr>
        <w:t>היו"ר דוד טל:</w:t>
      </w:r>
    </w:p>
    <w:p w14:paraId="523F15C7" w14:textId="77777777" w:rsidR="007948D9" w:rsidRPr="007948D9" w:rsidRDefault="007948D9" w:rsidP="007948D9">
      <w:pPr>
        <w:bidi/>
        <w:jc w:val="both"/>
        <w:rPr>
          <w:rFonts w:cs="David" w:hint="cs"/>
          <w:rtl/>
        </w:rPr>
      </w:pPr>
    </w:p>
    <w:p w14:paraId="59335E11" w14:textId="77777777" w:rsidR="007948D9" w:rsidRPr="007948D9" w:rsidRDefault="007948D9" w:rsidP="007948D9">
      <w:pPr>
        <w:bidi/>
        <w:jc w:val="both"/>
        <w:rPr>
          <w:rFonts w:cs="David" w:hint="cs"/>
          <w:rtl/>
        </w:rPr>
      </w:pPr>
      <w:r w:rsidRPr="007948D9">
        <w:rPr>
          <w:rFonts w:cs="David" w:hint="cs"/>
          <w:rtl/>
        </w:rPr>
        <w:tab/>
        <w:t>וכשסיכמנו את הדברים ביקשתי שזה יהיה 8:00 בערב - - -</w:t>
      </w:r>
    </w:p>
    <w:p w14:paraId="22AC85CC" w14:textId="77777777" w:rsidR="007948D9" w:rsidRPr="007948D9" w:rsidRDefault="007948D9" w:rsidP="007948D9">
      <w:pPr>
        <w:bidi/>
        <w:jc w:val="both"/>
        <w:rPr>
          <w:rFonts w:cs="David" w:hint="cs"/>
          <w:rtl/>
        </w:rPr>
      </w:pPr>
    </w:p>
    <w:p w14:paraId="4F95B1DC"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3CD51B17" w14:textId="77777777" w:rsidR="007948D9" w:rsidRPr="007948D9" w:rsidRDefault="007948D9" w:rsidP="007948D9">
      <w:pPr>
        <w:bidi/>
        <w:jc w:val="both"/>
        <w:rPr>
          <w:rFonts w:cs="David" w:hint="cs"/>
          <w:u w:val="single"/>
          <w:rtl/>
        </w:rPr>
      </w:pPr>
    </w:p>
    <w:p w14:paraId="567D16D9" w14:textId="77777777" w:rsidR="007948D9" w:rsidRPr="007948D9" w:rsidRDefault="007948D9" w:rsidP="007948D9">
      <w:pPr>
        <w:bidi/>
        <w:jc w:val="both"/>
        <w:rPr>
          <w:rFonts w:cs="David" w:hint="cs"/>
          <w:rtl/>
        </w:rPr>
      </w:pPr>
      <w:r w:rsidRPr="007948D9">
        <w:rPr>
          <w:rFonts w:cs="David" w:hint="cs"/>
          <w:rtl/>
        </w:rPr>
        <w:tab/>
        <w:t>הצבעה לא לפני 9:00 בערב.</w:t>
      </w:r>
    </w:p>
    <w:p w14:paraId="17E26657" w14:textId="77777777" w:rsidR="007948D9" w:rsidRPr="007948D9" w:rsidRDefault="007948D9" w:rsidP="007948D9">
      <w:pPr>
        <w:bidi/>
        <w:jc w:val="both"/>
        <w:rPr>
          <w:rFonts w:cs="David" w:hint="cs"/>
          <w:rtl/>
        </w:rPr>
      </w:pPr>
    </w:p>
    <w:p w14:paraId="637CD379" w14:textId="77777777" w:rsidR="007948D9" w:rsidRPr="007948D9" w:rsidRDefault="007948D9" w:rsidP="007948D9">
      <w:pPr>
        <w:bidi/>
        <w:jc w:val="both"/>
        <w:rPr>
          <w:rFonts w:cs="David" w:hint="cs"/>
          <w:rtl/>
        </w:rPr>
      </w:pPr>
      <w:r w:rsidRPr="007948D9">
        <w:rPr>
          <w:rFonts w:cs="David" w:hint="cs"/>
          <w:u w:val="single"/>
          <w:rtl/>
        </w:rPr>
        <w:t>היו"ר דוד טל:</w:t>
      </w:r>
    </w:p>
    <w:p w14:paraId="46C9A7D1" w14:textId="77777777" w:rsidR="007948D9" w:rsidRPr="007948D9" w:rsidRDefault="007948D9" w:rsidP="007948D9">
      <w:pPr>
        <w:bidi/>
        <w:jc w:val="both"/>
        <w:rPr>
          <w:rFonts w:cs="David" w:hint="cs"/>
          <w:rtl/>
        </w:rPr>
      </w:pPr>
    </w:p>
    <w:p w14:paraId="4137D51E" w14:textId="77777777" w:rsidR="007948D9" w:rsidRPr="007948D9" w:rsidRDefault="007948D9" w:rsidP="007948D9">
      <w:pPr>
        <w:bidi/>
        <w:ind w:firstLine="567"/>
        <w:jc w:val="both"/>
        <w:rPr>
          <w:rFonts w:cs="David" w:hint="cs"/>
          <w:rtl/>
        </w:rPr>
      </w:pPr>
      <w:r w:rsidRPr="007948D9">
        <w:rPr>
          <w:rFonts w:cs="David" w:hint="cs"/>
          <w:rtl/>
        </w:rPr>
        <w:t xml:space="preserve">בשעה 9:00 תתקיים הצבעה בקריאה </w:t>
      </w:r>
      <w:proofErr w:type="spellStart"/>
      <w:r w:rsidRPr="007948D9">
        <w:rPr>
          <w:rFonts w:cs="David" w:hint="cs"/>
          <w:rtl/>
        </w:rPr>
        <w:t>שניה</w:t>
      </w:r>
      <w:proofErr w:type="spellEnd"/>
      <w:r w:rsidRPr="007948D9">
        <w:rPr>
          <w:rFonts w:cs="David" w:hint="cs"/>
          <w:rtl/>
        </w:rPr>
        <w:t xml:space="preserve"> וקריאה שלישית על הצעת חוק ההסדרים ועל הצעות החוק הנוספות. אני מזכיר, יש שתי הצעות חוק. </w:t>
      </w:r>
    </w:p>
    <w:p w14:paraId="15F7B1B9" w14:textId="77777777" w:rsidR="007948D9" w:rsidRPr="007948D9" w:rsidRDefault="007948D9" w:rsidP="007948D9">
      <w:pPr>
        <w:bidi/>
        <w:ind w:firstLine="567"/>
        <w:jc w:val="both"/>
        <w:rPr>
          <w:rFonts w:cs="David" w:hint="cs"/>
          <w:rtl/>
        </w:rPr>
      </w:pPr>
    </w:p>
    <w:p w14:paraId="5A69C72B" w14:textId="77777777" w:rsidR="007948D9" w:rsidRPr="007948D9" w:rsidRDefault="007948D9" w:rsidP="007948D9">
      <w:pPr>
        <w:bidi/>
        <w:ind w:firstLine="567"/>
        <w:jc w:val="both"/>
        <w:rPr>
          <w:rFonts w:cs="David" w:hint="cs"/>
          <w:rtl/>
        </w:rPr>
      </w:pPr>
      <w:r w:rsidRPr="007948D9">
        <w:rPr>
          <w:rFonts w:cs="David" w:hint="cs"/>
          <w:rtl/>
        </w:rPr>
        <w:t xml:space="preserve">ביום רביעי, 26 בדצמבר, יתקיימו דיון והצבעה על חוק התקציב החל מהשעה 11:00. אני רוצה לדון כאן עם החברים, יכול להיות שבמקום 11:00 נעשה את זה ב-12:00 - - - </w:t>
      </w:r>
    </w:p>
    <w:p w14:paraId="270AA8F8" w14:textId="77777777" w:rsidR="007948D9" w:rsidRPr="007948D9" w:rsidRDefault="007948D9" w:rsidP="007948D9">
      <w:pPr>
        <w:bidi/>
        <w:ind w:firstLine="567"/>
        <w:jc w:val="both"/>
        <w:rPr>
          <w:rFonts w:cs="David" w:hint="cs"/>
          <w:rtl/>
        </w:rPr>
      </w:pPr>
    </w:p>
    <w:p w14:paraId="5F00FE98"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4433F884" w14:textId="77777777" w:rsidR="007948D9" w:rsidRPr="007948D9" w:rsidRDefault="007948D9" w:rsidP="007948D9">
      <w:pPr>
        <w:bidi/>
        <w:jc w:val="both"/>
        <w:rPr>
          <w:rFonts w:cs="David" w:hint="cs"/>
          <w:u w:val="single"/>
          <w:rtl/>
        </w:rPr>
      </w:pPr>
    </w:p>
    <w:p w14:paraId="18D1BDFE" w14:textId="77777777" w:rsidR="007948D9" w:rsidRPr="007948D9" w:rsidRDefault="007948D9" w:rsidP="007948D9">
      <w:pPr>
        <w:bidi/>
        <w:ind w:firstLine="567"/>
        <w:jc w:val="both"/>
        <w:rPr>
          <w:rFonts w:cs="David" w:hint="cs"/>
          <w:rtl/>
        </w:rPr>
      </w:pPr>
      <w:r w:rsidRPr="007948D9">
        <w:rPr>
          <w:rFonts w:cs="David" w:hint="cs"/>
          <w:rtl/>
        </w:rPr>
        <w:t xml:space="preserve">מה זאת אומרת לא 11:00? יש סיכום. </w:t>
      </w:r>
    </w:p>
    <w:p w14:paraId="41726B2D" w14:textId="77777777" w:rsidR="007948D9" w:rsidRPr="007948D9" w:rsidRDefault="007948D9" w:rsidP="007948D9">
      <w:pPr>
        <w:bidi/>
        <w:ind w:firstLine="567"/>
        <w:jc w:val="both"/>
        <w:rPr>
          <w:rFonts w:cs="David" w:hint="cs"/>
          <w:rtl/>
        </w:rPr>
      </w:pPr>
    </w:p>
    <w:p w14:paraId="5D867623" w14:textId="77777777" w:rsidR="007948D9" w:rsidRPr="007948D9" w:rsidRDefault="007948D9" w:rsidP="007948D9">
      <w:pPr>
        <w:bidi/>
        <w:jc w:val="both"/>
        <w:rPr>
          <w:rFonts w:cs="David" w:hint="cs"/>
          <w:rtl/>
        </w:rPr>
      </w:pPr>
      <w:r w:rsidRPr="007948D9">
        <w:rPr>
          <w:rFonts w:cs="David"/>
          <w:u w:val="single"/>
          <w:rtl/>
        </w:rPr>
        <w:br w:type="page"/>
      </w:r>
      <w:r w:rsidRPr="007948D9">
        <w:rPr>
          <w:rFonts w:cs="David" w:hint="cs"/>
          <w:u w:val="single"/>
          <w:rtl/>
        </w:rPr>
        <w:t>היו"ר דוד טל:</w:t>
      </w:r>
    </w:p>
    <w:p w14:paraId="0A6EFFEC" w14:textId="77777777" w:rsidR="007948D9" w:rsidRPr="007948D9" w:rsidRDefault="007948D9" w:rsidP="007948D9">
      <w:pPr>
        <w:bidi/>
        <w:ind w:firstLine="567"/>
        <w:jc w:val="both"/>
        <w:rPr>
          <w:rFonts w:cs="David" w:hint="cs"/>
          <w:rtl/>
        </w:rPr>
      </w:pPr>
    </w:p>
    <w:p w14:paraId="5F5CC717" w14:textId="77777777" w:rsidR="007948D9" w:rsidRPr="007948D9" w:rsidRDefault="007948D9" w:rsidP="007948D9">
      <w:pPr>
        <w:bidi/>
        <w:ind w:firstLine="567"/>
        <w:jc w:val="both"/>
        <w:rPr>
          <w:rFonts w:cs="David" w:hint="cs"/>
          <w:rtl/>
        </w:rPr>
      </w:pPr>
      <w:r w:rsidRPr="007948D9">
        <w:rPr>
          <w:rFonts w:cs="David" w:hint="cs"/>
          <w:rtl/>
        </w:rPr>
        <w:t xml:space="preserve">אני רוצה לנסות את הסיכום על דעת כל החברים. אם ועדת ההסכמות לא תסכים לזה, ודאי שזה יישאר 11:00. תיכף אסביר מדוע אני מבקש. </w:t>
      </w:r>
    </w:p>
    <w:p w14:paraId="054EACB4" w14:textId="77777777" w:rsidR="007948D9" w:rsidRPr="007948D9" w:rsidRDefault="007948D9" w:rsidP="007948D9">
      <w:pPr>
        <w:bidi/>
        <w:ind w:firstLine="567"/>
        <w:jc w:val="both"/>
        <w:rPr>
          <w:rFonts w:cs="David" w:hint="cs"/>
          <w:rtl/>
        </w:rPr>
      </w:pPr>
    </w:p>
    <w:p w14:paraId="364425B8" w14:textId="77777777" w:rsidR="007948D9" w:rsidRPr="007948D9" w:rsidRDefault="007948D9" w:rsidP="007948D9">
      <w:pPr>
        <w:bidi/>
        <w:ind w:firstLine="567"/>
        <w:jc w:val="both"/>
        <w:rPr>
          <w:rFonts w:cs="David" w:hint="cs"/>
          <w:rtl/>
        </w:rPr>
      </w:pPr>
      <w:r w:rsidRPr="007948D9">
        <w:rPr>
          <w:rFonts w:cs="David" w:hint="cs"/>
          <w:rtl/>
        </w:rPr>
        <w:t xml:space="preserve">ביום רביעי יושב ראש ועדת הכספים יפתח את הדיון בהצגת הצעת החוק ואחריו ידברו נציגי 12 סיעות במסגרת זמן של עשר דקות לכל הדובר. בתום הדיון הסיעתי יפתח דיון אישי במסגרת זמן זהה לזו שבחוק ההסדרים </w:t>
      </w:r>
      <w:r w:rsidRPr="007948D9">
        <w:rPr>
          <w:rFonts w:cs="David"/>
          <w:rtl/>
        </w:rPr>
        <w:t>–</w:t>
      </w:r>
      <w:r w:rsidRPr="007948D9">
        <w:rPr>
          <w:rFonts w:cs="David" w:hint="cs"/>
          <w:rtl/>
        </w:rPr>
        <w:t xml:space="preserve"> שני שליש לאופוזיציה ושליש לקואליציה. הדוברים האחרונים בדיון האישי יהיו נציגי הסיעות, מהסיעה הקטנה לסיעה הגדולה, במסגרת זמן של עשר דקות לכל דובר. בתום הדיון האישי ידבר ראש האופוזיציה או חבר כנסת אחר מטעמו, יושב ראש ועדת הכספים - - - עד 18:00. בשעה 18:00 תתקיימנה הצבעות על הצעת חוק התקציב. </w:t>
      </w:r>
    </w:p>
    <w:p w14:paraId="6F67E3C0" w14:textId="77777777" w:rsidR="007948D9" w:rsidRPr="007948D9" w:rsidRDefault="007948D9" w:rsidP="007948D9">
      <w:pPr>
        <w:bidi/>
        <w:jc w:val="both"/>
        <w:rPr>
          <w:rFonts w:cs="David" w:hint="cs"/>
          <w:rtl/>
        </w:rPr>
      </w:pPr>
    </w:p>
    <w:p w14:paraId="7F9929C4" w14:textId="77777777" w:rsidR="007948D9" w:rsidRPr="007948D9" w:rsidRDefault="007948D9" w:rsidP="007948D9">
      <w:pPr>
        <w:bidi/>
        <w:ind w:firstLine="567"/>
        <w:jc w:val="both"/>
        <w:rPr>
          <w:rFonts w:cs="David" w:hint="cs"/>
          <w:rtl/>
        </w:rPr>
      </w:pPr>
      <w:r w:rsidRPr="007948D9">
        <w:rPr>
          <w:rFonts w:cs="David" w:hint="cs"/>
          <w:rtl/>
        </w:rPr>
        <w:t xml:space="preserve">חבר הכנסת סער, ביקשתי שיתאפשר לנו שבמידה ונצטרך לקבל את השעה הנוספת הזאת, נקבל אותה. אנחנו נמצאים באילוצים של זמן, ויכול להיות שנצטרך את השעה הזאת לניסוחים של הרגע האחרון של כל החוקים האחרים. אם תאמר שזה בסדר </w:t>
      </w:r>
      <w:r w:rsidRPr="007948D9">
        <w:rPr>
          <w:rFonts w:cs="David"/>
          <w:rtl/>
        </w:rPr>
        <w:t>–</w:t>
      </w:r>
      <w:r w:rsidRPr="007948D9">
        <w:rPr>
          <w:rFonts w:cs="David" w:hint="cs"/>
          <w:rtl/>
        </w:rPr>
        <w:t xml:space="preserve"> עברנו את זה, אם תאמר שלא בסדר </w:t>
      </w:r>
      <w:r w:rsidRPr="007948D9">
        <w:rPr>
          <w:rFonts w:cs="David"/>
          <w:rtl/>
        </w:rPr>
        <w:t>–</w:t>
      </w:r>
      <w:r w:rsidRPr="007948D9">
        <w:rPr>
          <w:rFonts w:cs="David" w:hint="cs"/>
          <w:rtl/>
        </w:rPr>
        <w:t xml:space="preserve"> אפילו לא אעלה את זה להצבעה. </w:t>
      </w:r>
    </w:p>
    <w:p w14:paraId="31E44F7F" w14:textId="77777777" w:rsidR="007948D9" w:rsidRPr="007948D9" w:rsidRDefault="007948D9" w:rsidP="007948D9">
      <w:pPr>
        <w:bidi/>
        <w:jc w:val="both"/>
        <w:rPr>
          <w:rFonts w:cs="David" w:hint="cs"/>
          <w:rtl/>
        </w:rPr>
      </w:pPr>
    </w:p>
    <w:p w14:paraId="1ECA8864"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5ADF2238" w14:textId="77777777" w:rsidR="007948D9" w:rsidRPr="007948D9" w:rsidRDefault="007948D9" w:rsidP="007948D9">
      <w:pPr>
        <w:bidi/>
        <w:jc w:val="both"/>
        <w:rPr>
          <w:rFonts w:cs="David" w:hint="cs"/>
          <w:u w:val="single"/>
          <w:rtl/>
        </w:rPr>
      </w:pPr>
    </w:p>
    <w:p w14:paraId="3D309988" w14:textId="77777777" w:rsidR="007948D9" w:rsidRPr="007948D9" w:rsidRDefault="007948D9" w:rsidP="007948D9">
      <w:pPr>
        <w:bidi/>
        <w:jc w:val="both"/>
        <w:rPr>
          <w:rFonts w:cs="David" w:hint="cs"/>
          <w:rtl/>
        </w:rPr>
      </w:pPr>
      <w:r w:rsidRPr="007948D9">
        <w:rPr>
          <w:rFonts w:cs="David" w:hint="cs"/>
          <w:rtl/>
        </w:rPr>
        <w:tab/>
        <w:t xml:space="preserve"> אתייחס לזה בדבריי. </w:t>
      </w:r>
    </w:p>
    <w:p w14:paraId="0C7ED26C" w14:textId="77777777" w:rsidR="007948D9" w:rsidRPr="007948D9" w:rsidRDefault="007948D9" w:rsidP="007948D9">
      <w:pPr>
        <w:bidi/>
        <w:jc w:val="both"/>
        <w:rPr>
          <w:rFonts w:cs="David" w:hint="cs"/>
          <w:rtl/>
        </w:rPr>
      </w:pPr>
    </w:p>
    <w:p w14:paraId="785B2ECE" w14:textId="77777777" w:rsidR="007948D9" w:rsidRPr="007948D9" w:rsidRDefault="007948D9" w:rsidP="007948D9">
      <w:pPr>
        <w:bidi/>
        <w:jc w:val="both"/>
        <w:rPr>
          <w:rFonts w:cs="David" w:hint="cs"/>
          <w:rtl/>
        </w:rPr>
      </w:pPr>
      <w:r w:rsidRPr="007948D9">
        <w:rPr>
          <w:rFonts w:cs="David" w:hint="cs"/>
          <w:u w:val="single"/>
          <w:rtl/>
        </w:rPr>
        <w:t>היו"ר דוד טל:</w:t>
      </w:r>
    </w:p>
    <w:p w14:paraId="5D1F902B" w14:textId="77777777" w:rsidR="007948D9" w:rsidRPr="007948D9" w:rsidRDefault="007948D9" w:rsidP="007948D9">
      <w:pPr>
        <w:bidi/>
        <w:jc w:val="both"/>
        <w:rPr>
          <w:rFonts w:cs="David" w:hint="cs"/>
          <w:rtl/>
        </w:rPr>
      </w:pPr>
    </w:p>
    <w:p w14:paraId="1EEA9ADD" w14:textId="77777777" w:rsidR="007948D9" w:rsidRPr="007948D9" w:rsidRDefault="007948D9" w:rsidP="007948D9">
      <w:pPr>
        <w:bidi/>
        <w:jc w:val="both"/>
        <w:rPr>
          <w:rFonts w:cs="David" w:hint="cs"/>
          <w:rtl/>
        </w:rPr>
      </w:pPr>
      <w:r w:rsidRPr="007948D9">
        <w:rPr>
          <w:rFonts w:cs="David" w:hint="cs"/>
          <w:rtl/>
        </w:rPr>
        <w:tab/>
        <w:t xml:space="preserve">לא, אין צורך. אני לא מעלה את זה להצבעה. </w:t>
      </w:r>
    </w:p>
    <w:p w14:paraId="2943D093" w14:textId="77777777" w:rsidR="007948D9" w:rsidRPr="007948D9" w:rsidRDefault="007948D9" w:rsidP="007948D9">
      <w:pPr>
        <w:bidi/>
        <w:jc w:val="both"/>
        <w:rPr>
          <w:rFonts w:cs="David" w:hint="cs"/>
          <w:rtl/>
        </w:rPr>
      </w:pPr>
    </w:p>
    <w:p w14:paraId="29A56B66" w14:textId="77777777" w:rsidR="007948D9" w:rsidRPr="007948D9" w:rsidRDefault="007948D9" w:rsidP="007948D9">
      <w:pPr>
        <w:bidi/>
        <w:jc w:val="both"/>
        <w:rPr>
          <w:rFonts w:cs="David" w:hint="cs"/>
          <w:rtl/>
        </w:rPr>
      </w:pPr>
      <w:r w:rsidRPr="007948D9">
        <w:rPr>
          <w:rFonts w:cs="David" w:hint="cs"/>
          <w:u w:val="single"/>
          <w:rtl/>
        </w:rPr>
        <w:t>נסים זאב:</w:t>
      </w:r>
    </w:p>
    <w:p w14:paraId="4A15F348" w14:textId="77777777" w:rsidR="007948D9" w:rsidRPr="007948D9" w:rsidRDefault="007948D9" w:rsidP="007948D9">
      <w:pPr>
        <w:bidi/>
        <w:jc w:val="both"/>
        <w:rPr>
          <w:rFonts w:cs="David" w:hint="cs"/>
          <w:rtl/>
        </w:rPr>
      </w:pPr>
    </w:p>
    <w:p w14:paraId="4722F915" w14:textId="77777777" w:rsidR="007948D9" w:rsidRPr="007948D9" w:rsidRDefault="007948D9" w:rsidP="007948D9">
      <w:pPr>
        <w:bidi/>
        <w:jc w:val="both"/>
        <w:rPr>
          <w:rFonts w:cs="David" w:hint="cs"/>
          <w:rtl/>
        </w:rPr>
      </w:pPr>
      <w:r w:rsidRPr="007948D9">
        <w:rPr>
          <w:rFonts w:cs="David" w:hint="cs"/>
          <w:rtl/>
        </w:rPr>
        <w:tab/>
        <w:t xml:space="preserve"> יש דילים שנסגרים עם האופוזיציה ברגע האחרון. זה יכול להקל. </w:t>
      </w:r>
    </w:p>
    <w:p w14:paraId="23BA71FF" w14:textId="77777777" w:rsidR="007948D9" w:rsidRPr="007948D9" w:rsidRDefault="007948D9" w:rsidP="007948D9">
      <w:pPr>
        <w:bidi/>
        <w:jc w:val="both"/>
        <w:rPr>
          <w:rFonts w:cs="David" w:hint="cs"/>
          <w:rtl/>
        </w:rPr>
      </w:pPr>
    </w:p>
    <w:p w14:paraId="42B41589"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11AAF0B4" w14:textId="77777777" w:rsidR="007948D9" w:rsidRPr="007948D9" w:rsidRDefault="007948D9" w:rsidP="007948D9">
      <w:pPr>
        <w:bidi/>
        <w:jc w:val="both"/>
        <w:rPr>
          <w:rFonts w:cs="David" w:hint="cs"/>
          <w:rtl/>
        </w:rPr>
      </w:pPr>
    </w:p>
    <w:p w14:paraId="65E0EB40" w14:textId="77777777" w:rsidR="007948D9" w:rsidRPr="007948D9" w:rsidRDefault="007948D9" w:rsidP="007948D9">
      <w:pPr>
        <w:bidi/>
        <w:jc w:val="both"/>
        <w:rPr>
          <w:rFonts w:cs="David" w:hint="cs"/>
          <w:rtl/>
        </w:rPr>
      </w:pPr>
      <w:r w:rsidRPr="007948D9">
        <w:rPr>
          <w:rFonts w:cs="David" w:hint="cs"/>
          <w:rtl/>
        </w:rPr>
        <w:tab/>
        <w:t xml:space="preserve"> יום ב' יש בדרך כלל הצעות אי-אמון - - - </w:t>
      </w:r>
    </w:p>
    <w:p w14:paraId="00ADE97E" w14:textId="77777777" w:rsidR="007948D9" w:rsidRPr="007948D9" w:rsidRDefault="007948D9" w:rsidP="007948D9">
      <w:pPr>
        <w:bidi/>
        <w:jc w:val="both"/>
        <w:rPr>
          <w:rFonts w:cs="David" w:hint="cs"/>
          <w:rtl/>
        </w:rPr>
      </w:pPr>
    </w:p>
    <w:p w14:paraId="2AE34830" w14:textId="77777777" w:rsidR="007948D9" w:rsidRPr="007948D9" w:rsidRDefault="007948D9" w:rsidP="007948D9">
      <w:pPr>
        <w:bidi/>
        <w:jc w:val="both"/>
        <w:rPr>
          <w:rFonts w:cs="David" w:hint="cs"/>
          <w:rtl/>
        </w:rPr>
      </w:pPr>
      <w:r w:rsidRPr="007948D9">
        <w:rPr>
          <w:rFonts w:cs="David" w:hint="cs"/>
          <w:u w:val="single"/>
          <w:rtl/>
        </w:rPr>
        <w:t>היו"ר דוד טל:</w:t>
      </w:r>
    </w:p>
    <w:p w14:paraId="6C5522DE" w14:textId="77777777" w:rsidR="007948D9" w:rsidRPr="007948D9" w:rsidRDefault="007948D9" w:rsidP="007948D9">
      <w:pPr>
        <w:bidi/>
        <w:jc w:val="both"/>
        <w:rPr>
          <w:rFonts w:cs="David" w:hint="cs"/>
          <w:rtl/>
        </w:rPr>
      </w:pPr>
    </w:p>
    <w:p w14:paraId="1927844B" w14:textId="77777777" w:rsidR="007948D9" w:rsidRPr="007948D9" w:rsidRDefault="007948D9" w:rsidP="007948D9">
      <w:pPr>
        <w:bidi/>
        <w:jc w:val="both"/>
        <w:rPr>
          <w:rFonts w:cs="David" w:hint="cs"/>
          <w:rtl/>
        </w:rPr>
      </w:pPr>
      <w:r w:rsidRPr="007948D9">
        <w:rPr>
          <w:rFonts w:cs="David" w:hint="cs"/>
          <w:rtl/>
        </w:rPr>
        <w:tab/>
        <w:t xml:space="preserve">יום שני יהפוך להיום רביעי. </w:t>
      </w:r>
    </w:p>
    <w:p w14:paraId="1C0AE0D4" w14:textId="77777777" w:rsidR="007948D9" w:rsidRPr="007948D9" w:rsidRDefault="007948D9" w:rsidP="007948D9">
      <w:pPr>
        <w:bidi/>
        <w:jc w:val="both"/>
        <w:rPr>
          <w:rFonts w:cs="David" w:hint="cs"/>
          <w:rtl/>
        </w:rPr>
      </w:pPr>
    </w:p>
    <w:p w14:paraId="685FE59A" w14:textId="77777777" w:rsidR="007948D9" w:rsidRPr="007948D9" w:rsidRDefault="007948D9" w:rsidP="007948D9">
      <w:pPr>
        <w:bidi/>
        <w:jc w:val="both"/>
        <w:rPr>
          <w:rFonts w:cs="David" w:hint="cs"/>
          <w:u w:val="single"/>
          <w:rtl/>
        </w:rPr>
      </w:pPr>
      <w:r w:rsidRPr="007948D9">
        <w:rPr>
          <w:rFonts w:cs="David" w:hint="cs"/>
          <w:u w:val="single"/>
          <w:rtl/>
        </w:rPr>
        <w:t>אייל ינון:</w:t>
      </w:r>
    </w:p>
    <w:p w14:paraId="41F834D0" w14:textId="77777777" w:rsidR="007948D9" w:rsidRPr="007948D9" w:rsidRDefault="007948D9" w:rsidP="007948D9">
      <w:pPr>
        <w:bidi/>
        <w:jc w:val="both"/>
        <w:rPr>
          <w:rFonts w:cs="David" w:hint="cs"/>
          <w:u w:val="single"/>
          <w:rtl/>
        </w:rPr>
      </w:pPr>
    </w:p>
    <w:p w14:paraId="6A0EF0AB" w14:textId="77777777" w:rsidR="007948D9" w:rsidRPr="007948D9" w:rsidRDefault="007948D9" w:rsidP="007948D9">
      <w:pPr>
        <w:bidi/>
        <w:ind w:firstLine="567"/>
        <w:jc w:val="both"/>
        <w:rPr>
          <w:rFonts w:cs="David" w:hint="cs"/>
          <w:rtl/>
        </w:rPr>
      </w:pPr>
      <w:r w:rsidRPr="007948D9">
        <w:rPr>
          <w:rFonts w:cs="David" w:hint="cs"/>
          <w:rtl/>
        </w:rPr>
        <w:t xml:space="preserve">ביום שני נתחיל ב-4:00, השעה הרגילה. לא יהיה ביום שני אי-אמון ולא הצעות דחופות, אלא רק חקיקה פרטית. סדר היום של יום רביעי יעבור ליום שני. </w:t>
      </w:r>
    </w:p>
    <w:p w14:paraId="5A33B98B" w14:textId="77777777" w:rsidR="007948D9" w:rsidRPr="007948D9" w:rsidRDefault="007948D9" w:rsidP="007948D9">
      <w:pPr>
        <w:bidi/>
        <w:jc w:val="both"/>
        <w:rPr>
          <w:rFonts w:cs="David" w:hint="cs"/>
          <w:rtl/>
        </w:rPr>
      </w:pPr>
    </w:p>
    <w:p w14:paraId="0D61F925" w14:textId="77777777" w:rsidR="007948D9" w:rsidRPr="007948D9" w:rsidRDefault="007948D9" w:rsidP="007948D9">
      <w:pPr>
        <w:bidi/>
        <w:jc w:val="both"/>
        <w:rPr>
          <w:rFonts w:cs="David" w:hint="cs"/>
          <w:rtl/>
        </w:rPr>
      </w:pPr>
      <w:r w:rsidRPr="007948D9">
        <w:rPr>
          <w:rFonts w:cs="David" w:hint="cs"/>
          <w:u w:val="single"/>
          <w:rtl/>
        </w:rPr>
        <w:t>היו"ר דוד טל:</w:t>
      </w:r>
    </w:p>
    <w:p w14:paraId="029FA649" w14:textId="77777777" w:rsidR="007948D9" w:rsidRPr="007948D9" w:rsidRDefault="007948D9" w:rsidP="007948D9">
      <w:pPr>
        <w:bidi/>
        <w:jc w:val="both"/>
        <w:rPr>
          <w:rFonts w:cs="David" w:hint="cs"/>
          <w:rtl/>
        </w:rPr>
      </w:pPr>
    </w:p>
    <w:p w14:paraId="41BAE795" w14:textId="77777777" w:rsidR="007948D9" w:rsidRPr="007948D9" w:rsidRDefault="007948D9" w:rsidP="007948D9">
      <w:pPr>
        <w:bidi/>
        <w:jc w:val="both"/>
        <w:rPr>
          <w:rFonts w:cs="David" w:hint="cs"/>
          <w:rtl/>
        </w:rPr>
      </w:pPr>
      <w:r w:rsidRPr="007948D9">
        <w:rPr>
          <w:rFonts w:cs="David" w:hint="cs"/>
          <w:rtl/>
        </w:rPr>
        <w:tab/>
        <w:t xml:space="preserve">חבר הכנסת סער, בבקשה. </w:t>
      </w:r>
    </w:p>
    <w:p w14:paraId="3A53074A" w14:textId="77777777" w:rsidR="007948D9" w:rsidRPr="007948D9" w:rsidRDefault="007948D9" w:rsidP="007948D9">
      <w:pPr>
        <w:bidi/>
        <w:jc w:val="both"/>
        <w:rPr>
          <w:rFonts w:cs="David" w:hint="cs"/>
          <w:u w:val="single"/>
          <w:rtl/>
        </w:rPr>
      </w:pPr>
    </w:p>
    <w:p w14:paraId="1E4B694B"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4E1319B1" w14:textId="77777777" w:rsidR="007948D9" w:rsidRPr="007948D9" w:rsidRDefault="007948D9" w:rsidP="007948D9">
      <w:pPr>
        <w:bidi/>
        <w:jc w:val="both"/>
        <w:rPr>
          <w:rFonts w:cs="David" w:hint="cs"/>
          <w:u w:val="single"/>
          <w:rtl/>
        </w:rPr>
      </w:pPr>
    </w:p>
    <w:p w14:paraId="4DCD8506" w14:textId="77777777" w:rsidR="007948D9" w:rsidRPr="007948D9" w:rsidRDefault="007948D9" w:rsidP="007948D9">
      <w:pPr>
        <w:bidi/>
        <w:jc w:val="both"/>
        <w:rPr>
          <w:rFonts w:cs="David" w:hint="cs"/>
          <w:rtl/>
        </w:rPr>
      </w:pPr>
      <w:r w:rsidRPr="007948D9">
        <w:rPr>
          <w:rFonts w:cs="David" w:hint="cs"/>
          <w:rtl/>
        </w:rPr>
        <w:tab/>
        <w:t xml:space="preserve"> אדוני היושב ראש, כפי שהצגת את הדברים, אכן הושגה הסכמה עקרונית בין הקואליציה לאופוזיציה לגבי מתכונת הדיונים וההצבעות. אבל אני רוצה להעלות שלוש סוגיות, שבפירוש עלו ולכן גם לא קיבלנו החלטות בוועדת הכנסת אתמול. לפי מיטב הבנתי, שתים מהן אינן פתורות עד לרגע זה. </w:t>
      </w:r>
    </w:p>
    <w:p w14:paraId="60751C55" w14:textId="77777777" w:rsidR="007948D9" w:rsidRPr="007948D9" w:rsidRDefault="007948D9" w:rsidP="007948D9">
      <w:pPr>
        <w:bidi/>
        <w:jc w:val="both"/>
        <w:rPr>
          <w:rFonts w:cs="David" w:hint="cs"/>
          <w:rtl/>
        </w:rPr>
      </w:pPr>
    </w:p>
    <w:p w14:paraId="07CCCAF7" w14:textId="77777777" w:rsidR="007948D9" w:rsidRPr="007948D9" w:rsidRDefault="007948D9" w:rsidP="007948D9">
      <w:pPr>
        <w:bidi/>
        <w:ind w:firstLine="567"/>
        <w:jc w:val="both"/>
        <w:rPr>
          <w:rFonts w:cs="David" w:hint="cs"/>
          <w:rtl/>
        </w:rPr>
      </w:pPr>
      <w:r w:rsidRPr="007948D9">
        <w:rPr>
          <w:rFonts w:cs="David" w:hint="cs"/>
          <w:rtl/>
        </w:rPr>
        <w:t xml:space="preserve">אחת, הייתה פניה של חברי הכנסת המוסלמים, שביקשו לא להצביע הצבעות קונטרוברסליות בוועדת הכספים </w:t>
      </w:r>
      <w:proofErr w:type="spellStart"/>
      <w:r w:rsidRPr="007948D9">
        <w:rPr>
          <w:rFonts w:cs="David" w:hint="cs"/>
          <w:rtl/>
        </w:rPr>
        <w:t>בעיד</w:t>
      </w:r>
      <w:proofErr w:type="spellEnd"/>
      <w:r w:rsidRPr="007948D9">
        <w:rPr>
          <w:rFonts w:cs="David" w:hint="cs"/>
          <w:rtl/>
        </w:rPr>
        <w:t xml:space="preserve"> אל אדחה. הנושא הזה נפתר בכך שהצבעות כאלה לא יתקיימו, והן יתקיימו ביום ראשון בישיבה נוספת של ועדת הכספים. </w:t>
      </w:r>
    </w:p>
    <w:p w14:paraId="5693104A" w14:textId="77777777" w:rsidR="007948D9" w:rsidRPr="007948D9" w:rsidRDefault="007948D9" w:rsidP="007948D9">
      <w:pPr>
        <w:bidi/>
        <w:jc w:val="both"/>
        <w:rPr>
          <w:rFonts w:cs="David" w:hint="cs"/>
          <w:rtl/>
        </w:rPr>
      </w:pPr>
    </w:p>
    <w:p w14:paraId="62E4C750" w14:textId="77777777" w:rsidR="007948D9" w:rsidRPr="007948D9" w:rsidRDefault="007948D9" w:rsidP="007948D9">
      <w:pPr>
        <w:bidi/>
        <w:jc w:val="both"/>
        <w:rPr>
          <w:rFonts w:cs="David" w:hint="cs"/>
          <w:rtl/>
        </w:rPr>
      </w:pPr>
      <w:r w:rsidRPr="007948D9">
        <w:rPr>
          <w:rFonts w:cs="David" w:hint="cs"/>
          <w:rtl/>
        </w:rPr>
        <w:tab/>
        <w:t xml:space="preserve">שתים, נושא חג המולד. הצעתי, גם בישיבה וגם בשיחה שקיימתי אתמול עם יושב ראש סיעת </w:t>
      </w:r>
      <w:proofErr w:type="spellStart"/>
      <w:r w:rsidRPr="007948D9">
        <w:rPr>
          <w:rFonts w:cs="David" w:hint="cs"/>
          <w:rtl/>
        </w:rPr>
        <w:t>חד"ש</w:t>
      </w:r>
      <w:proofErr w:type="spellEnd"/>
      <w:r w:rsidRPr="007948D9">
        <w:rPr>
          <w:rFonts w:cs="David" w:hint="cs"/>
          <w:rtl/>
        </w:rPr>
        <w:t xml:space="preserve"> </w:t>
      </w:r>
      <w:r w:rsidRPr="007948D9">
        <w:rPr>
          <w:rFonts w:cs="David"/>
          <w:rtl/>
        </w:rPr>
        <w:t>–</w:t>
      </w:r>
      <w:r w:rsidRPr="007948D9">
        <w:rPr>
          <w:rFonts w:cs="David" w:hint="cs"/>
          <w:rtl/>
        </w:rPr>
        <w:t xml:space="preserve"> בסיעתו יש חבר סיעה נוצרי, ויש חברת קואליציה אחת שהיא </w:t>
      </w:r>
      <w:proofErr w:type="spellStart"/>
      <w:r w:rsidRPr="007948D9">
        <w:rPr>
          <w:rFonts w:cs="David" w:hint="cs"/>
          <w:rtl/>
        </w:rPr>
        <w:t>נוצריה</w:t>
      </w:r>
      <w:proofErr w:type="spellEnd"/>
      <w:r w:rsidRPr="007948D9">
        <w:rPr>
          <w:rFonts w:cs="David" w:hint="cs"/>
          <w:rtl/>
        </w:rPr>
        <w:t xml:space="preserve"> </w:t>
      </w:r>
      <w:r w:rsidRPr="007948D9">
        <w:rPr>
          <w:rFonts w:cs="David"/>
          <w:rtl/>
        </w:rPr>
        <w:t>–</w:t>
      </w:r>
      <w:r w:rsidRPr="007948D9">
        <w:rPr>
          <w:rFonts w:cs="David" w:hint="cs"/>
          <w:rtl/>
        </w:rPr>
        <w:t xml:space="preserve"> שיתקזזו,  אם זה מקובל עליהם. התשובה שקיבלתי היום בבוקר היא שחבר הכנסת </w:t>
      </w:r>
      <w:proofErr w:type="spellStart"/>
      <w:r w:rsidRPr="007948D9">
        <w:rPr>
          <w:rFonts w:cs="David" w:hint="cs"/>
          <w:rtl/>
        </w:rPr>
        <w:t>סוויד</w:t>
      </w:r>
      <w:proofErr w:type="spellEnd"/>
      <w:r w:rsidRPr="007948D9">
        <w:rPr>
          <w:rFonts w:cs="David" w:hint="cs"/>
          <w:rtl/>
        </w:rPr>
        <w:t xml:space="preserve"> עומד על זכותו. אני לא הצעתי רק איך לפתור את הבעיה - - -</w:t>
      </w:r>
    </w:p>
    <w:p w14:paraId="7DBF3F7F" w14:textId="77777777" w:rsidR="007948D9" w:rsidRPr="007948D9" w:rsidRDefault="007948D9" w:rsidP="007948D9">
      <w:pPr>
        <w:bidi/>
        <w:jc w:val="both"/>
        <w:rPr>
          <w:rFonts w:cs="David" w:hint="cs"/>
          <w:rtl/>
        </w:rPr>
      </w:pPr>
    </w:p>
    <w:p w14:paraId="2CF3D982" w14:textId="77777777" w:rsidR="007948D9" w:rsidRPr="007948D9" w:rsidRDefault="007948D9" w:rsidP="007948D9">
      <w:pPr>
        <w:bidi/>
        <w:jc w:val="both"/>
        <w:rPr>
          <w:rFonts w:cs="David" w:hint="cs"/>
          <w:rtl/>
        </w:rPr>
      </w:pPr>
      <w:r w:rsidRPr="007948D9">
        <w:rPr>
          <w:rFonts w:cs="David" w:hint="cs"/>
          <w:u w:val="single"/>
          <w:rtl/>
        </w:rPr>
        <w:t>היו"ר דוד טל:</w:t>
      </w:r>
    </w:p>
    <w:p w14:paraId="21EC1922" w14:textId="77777777" w:rsidR="007948D9" w:rsidRPr="007948D9" w:rsidRDefault="007948D9" w:rsidP="007948D9">
      <w:pPr>
        <w:bidi/>
        <w:jc w:val="both"/>
        <w:rPr>
          <w:rFonts w:cs="David" w:hint="cs"/>
          <w:rtl/>
        </w:rPr>
      </w:pPr>
    </w:p>
    <w:p w14:paraId="798CFD12" w14:textId="77777777" w:rsidR="007948D9" w:rsidRPr="007948D9" w:rsidRDefault="007948D9" w:rsidP="007948D9">
      <w:pPr>
        <w:bidi/>
        <w:jc w:val="both"/>
        <w:rPr>
          <w:rFonts w:cs="David" w:hint="cs"/>
          <w:rtl/>
        </w:rPr>
      </w:pPr>
      <w:r w:rsidRPr="007948D9">
        <w:rPr>
          <w:rFonts w:cs="David" w:hint="cs"/>
          <w:rtl/>
        </w:rPr>
        <w:tab/>
        <w:t xml:space="preserve">איך ליצור את הבעיה. </w:t>
      </w:r>
    </w:p>
    <w:p w14:paraId="30D5A5EF" w14:textId="77777777" w:rsidR="007948D9" w:rsidRPr="007948D9" w:rsidRDefault="007948D9" w:rsidP="007948D9">
      <w:pPr>
        <w:bidi/>
        <w:jc w:val="both"/>
        <w:rPr>
          <w:rFonts w:cs="David" w:hint="cs"/>
          <w:rtl/>
        </w:rPr>
      </w:pPr>
    </w:p>
    <w:p w14:paraId="0F4B882F"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5FB43C0E" w14:textId="77777777" w:rsidR="007948D9" w:rsidRPr="007948D9" w:rsidRDefault="007948D9" w:rsidP="007948D9">
      <w:pPr>
        <w:bidi/>
        <w:jc w:val="both"/>
        <w:rPr>
          <w:rFonts w:cs="David" w:hint="cs"/>
          <w:u w:val="single"/>
          <w:rtl/>
        </w:rPr>
      </w:pPr>
    </w:p>
    <w:p w14:paraId="2070BBC8" w14:textId="77777777" w:rsidR="007948D9" w:rsidRPr="007948D9" w:rsidRDefault="007948D9" w:rsidP="007948D9">
      <w:pPr>
        <w:bidi/>
        <w:jc w:val="both"/>
        <w:rPr>
          <w:rFonts w:cs="David" w:hint="cs"/>
          <w:rtl/>
        </w:rPr>
      </w:pPr>
      <w:r w:rsidRPr="007948D9">
        <w:rPr>
          <w:rFonts w:cs="David" w:hint="cs"/>
          <w:rtl/>
        </w:rPr>
        <w:tab/>
        <w:t xml:space="preserve">אם רוצים לקיים הצבעות בחג המולד, ועדת הכנסת תחליט שהיא לא מתחשבת בחג של הדת הנוצרית. </w:t>
      </w:r>
    </w:p>
    <w:p w14:paraId="1FE0A134" w14:textId="77777777" w:rsidR="007948D9" w:rsidRPr="007948D9" w:rsidRDefault="007948D9" w:rsidP="007948D9">
      <w:pPr>
        <w:bidi/>
        <w:jc w:val="both"/>
        <w:rPr>
          <w:rFonts w:cs="David" w:hint="cs"/>
          <w:rtl/>
        </w:rPr>
      </w:pPr>
    </w:p>
    <w:p w14:paraId="07950E8D"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7C5BF5B6" w14:textId="77777777" w:rsidR="007948D9" w:rsidRPr="007948D9" w:rsidRDefault="007948D9" w:rsidP="007948D9">
      <w:pPr>
        <w:bidi/>
        <w:jc w:val="both"/>
        <w:rPr>
          <w:rFonts w:cs="David" w:hint="cs"/>
          <w:rtl/>
        </w:rPr>
      </w:pPr>
    </w:p>
    <w:p w14:paraId="6EEE33B0" w14:textId="77777777" w:rsidR="007948D9" w:rsidRPr="007948D9" w:rsidRDefault="007948D9" w:rsidP="007948D9">
      <w:pPr>
        <w:bidi/>
        <w:jc w:val="both"/>
        <w:rPr>
          <w:rFonts w:cs="David" w:hint="cs"/>
          <w:rtl/>
        </w:rPr>
      </w:pPr>
      <w:r w:rsidRPr="007948D9">
        <w:rPr>
          <w:rFonts w:cs="David" w:hint="cs"/>
          <w:rtl/>
        </w:rPr>
        <w:tab/>
        <w:t xml:space="preserve"> אני אתנגד. </w:t>
      </w:r>
    </w:p>
    <w:p w14:paraId="4341C86B" w14:textId="77777777" w:rsidR="007948D9" w:rsidRPr="007948D9" w:rsidRDefault="007948D9" w:rsidP="007948D9">
      <w:pPr>
        <w:bidi/>
        <w:jc w:val="both"/>
        <w:rPr>
          <w:rFonts w:cs="David" w:hint="cs"/>
          <w:rtl/>
        </w:rPr>
      </w:pPr>
    </w:p>
    <w:p w14:paraId="4DB296D9" w14:textId="77777777" w:rsidR="007948D9" w:rsidRPr="007948D9" w:rsidRDefault="007948D9" w:rsidP="007948D9">
      <w:pPr>
        <w:bidi/>
        <w:jc w:val="both"/>
        <w:rPr>
          <w:rFonts w:cs="David" w:hint="cs"/>
          <w:u w:val="single"/>
          <w:rtl/>
        </w:rPr>
      </w:pPr>
      <w:r w:rsidRPr="007948D9">
        <w:rPr>
          <w:rFonts w:cs="David" w:hint="cs"/>
          <w:u w:val="single"/>
          <w:rtl/>
        </w:rPr>
        <w:t>היו"ר רן כהן:</w:t>
      </w:r>
    </w:p>
    <w:p w14:paraId="5751E4D6" w14:textId="77777777" w:rsidR="007948D9" w:rsidRPr="007948D9" w:rsidRDefault="007948D9" w:rsidP="007948D9">
      <w:pPr>
        <w:bidi/>
        <w:jc w:val="both"/>
        <w:rPr>
          <w:rFonts w:cs="David" w:hint="cs"/>
          <w:rtl/>
        </w:rPr>
      </w:pPr>
    </w:p>
    <w:p w14:paraId="7BC4D60E" w14:textId="77777777" w:rsidR="007948D9" w:rsidRPr="007948D9" w:rsidRDefault="007948D9" w:rsidP="007948D9">
      <w:pPr>
        <w:bidi/>
        <w:jc w:val="both"/>
        <w:rPr>
          <w:rFonts w:cs="David" w:hint="cs"/>
          <w:rtl/>
        </w:rPr>
      </w:pPr>
      <w:r w:rsidRPr="007948D9">
        <w:rPr>
          <w:rFonts w:cs="David" w:hint="cs"/>
          <w:rtl/>
        </w:rPr>
        <w:tab/>
        <w:t xml:space="preserve">זה לא קיים בהיסטוריה של הכנסת. </w:t>
      </w:r>
    </w:p>
    <w:p w14:paraId="4954E201" w14:textId="77777777" w:rsidR="007948D9" w:rsidRPr="007948D9" w:rsidRDefault="007948D9" w:rsidP="007948D9">
      <w:pPr>
        <w:bidi/>
        <w:jc w:val="both"/>
        <w:rPr>
          <w:rFonts w:cs="David" w:hint="cs"/>
          <w:rtl/>
        </w:rPr>
      </w:pPr>
    </w:p>
    <w:p w14:paraId="586F1136"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37F41E15" w14:textId="77777777" w:rsidR="007948D9" w:rsidRPr="007948D9" w:rsidRDefault="007948D9" w:rsidP="007948D9">
      <w:pPr>
        <w:bidi/>
        <w:jc w:val="both"/>
        <w:rPr>
          <w:rFonts w:cs="David" w:hint="cs"/>
          <w:u w:val="single"/>
          <w:rtl/>
        </w:rPr>
      </w:pPr>
    </w:p>
    <w:p w14:paraId="2B32E0D3" w14:textId="77777777" w:rsidR="007948D9" w:rsidRPr="007948D9" w:rsidRDefault="007948D9" w:rsidP="007948D9">
      <w:pPr>
        <w:bidi/>
        <w:jc w:val="both"/>
        <w:rPr>
          <w:rFonts w:cs="David" w:hint="cs"/>
          <w:rtl/>
        </w:rPr>
      </w:pPr>
      <w:r w:rsidRPr="007948D9">
        <w:rPr>
          <w:rFonts w:cs="David" w:hint="cs"/>
          <w:rtl/>
        </w:rPr>
        <w:tab/>
        <w:t xml:space="preserve">אנחנו פשוט צריכים להבין מה אנחנו רוצים. הרי מצביעים שבוע לפני המועד, וזה שלושה חודשים ושבוע לפני המועד האחרון. אם רוצים לפתור דברים בצורה קונסטרוקטיבית </w:t>
      </w:r>
      <w:r w:rsidRPr="007948D9">
        <w:rPr>
          <w:rFonts w:cs="David"/>
          <w:rtl/>
        </w:rPr>
        <w:t>–</w:t>
      </w:r>
      <w:r w:rsidRPr="007948D9">
        <w:rPr>
          <w:rFonts w:cs="David" w:hint="cs"/>
          <w:rtl/>
        </w:rPr>
        <w:t xml:space="preserve"> הצעתי דרך לפתרון. אם מישהו אחר יכול לפתור את זה שיפתור, ולא - אל תצחקו על זה שיתקיימו הצבעות בחג המולד. אנחנו מקיימים קשרים עם מדינות רבות ועם כנסיות רבות, יכול להיות שאותם זה פחות יצחיק. </w:t>
      </w:r>
    </w:p>
    <w:p w14:paraId="59E7C648" w14:textId="77777777" w:rsidR="007948D9" w:rsidRPr="007948D9" w:rsidRDefault="007948D9" w:rsidP="007948D9">
      <w:pPr>
        <w:bidi/>
        <w:jc w:val="both"/>
        <w:rPr>
          <w:rFonts w:cs="David" w:hint="cs"/>
          <w:rtl/>
        </w:rPr>
      </w:pPr>
    </w:p>
    <w:p w14:paraId="2BAEAADF" w14:textId="77777777" w:rsidR="007948D9" w:rsidRPr="007948D9" w:rsidRDefault="007948D9" w:rsidP="007948D9">
      <w:pPr>
        <w:bidi/>
        <w:jc w:val="both"/>
        <w:rPr>
          <w:rFonts w:cs="David" w:hint="cs"/>
          <w:rtl/>
        </w:rPr>
      </w:pPr>
      <w:r w:rsidRPr="007948D9">
        <w:rPr>
          <w:rFonts w:cs="David" w:hint="cs"/>
          <w:u w:val="single"/>
          <w:rtl/>
        </w:rPr>
        <w:t>היו"ר דוד טל:</w:t>
      </w:r>
    </w:p>
    <w:p w14:paraId="66DE0A5F" w14:textId="77777777" w:rsidR="007948D9" w:rsidRPr="007948D9" w:rsidRDefault="007948D9" w:rsidP="007948D9">
      <w:pPr>
        <w:bidi/>
        <w:jc w:val="both"/>
        <w:rPr>
          <w:rFonts w:cs="David" w:hint="cs"/>
          <w:rtl/>
        </w:rPr>
      </w:pPr>
    </w:p>
    <w:p w14:paraId="6F40C4C9" w14:textId="77777777" w:rsidR="007948D9" w:rsidRPr="007948D9" w:rsidRDefault="007948D9" w:rsidP="007948D9">
      <w:pPr>
        <w:bidi/>
        <w:jc w:val="both"/>
        <w:rPr>
          <w:rFonts w:cs="David" w:hint="cs"/>
          <w:rtl/>
        </w:rPr>
      </w:pPr>
      <w:r w:rsidRPr="007948D9">
        <w:rPr>
          <w:rFonts w:cs="David" w:hint="cs"/>
          <w:rtl/>
        </w:rPr>
        <w:tab/>
        <w:t xml:space="preserve">חבר הכנסת סער, שלא יתקבל הרושם שמישהו ניסה לקיים הצבעות במועד החג של הנוצרים או של המוסלמים. הייתה הבנה והסכמה שאם זה לא יהיה על דעתם של המוסלמים לגבי ההצבעות בוועדת הכספים בחג הכספים, ואם זה לא יהיה על דעתם של שני חברי הכנסת הנוצרים - לא תתקיימנה הצבעות. </w:t>
      </w:r>
    </w:p>
    <w:p w14:paraId="22CA50E7" w14:textId="77777777" w:rsidR="007948D9" w:rsidRPr="007948D9" w:rsidRDefault="007948D9" w:rsidP="007948D9">
      <w:pPr>
        <w:bidi/>
        <w:jc w:val="both"/>
        <w:rPr>
          <w:rFonts w:cs="David" w:hint="cs"/>
          <w:rtl/>
        </w:rPr>
      </w:pPr>
    </w:p>
    <w:p w14:paraId="468E6763" w14:textId="77777777" w:rsidR="007948D9" w:rsidRPr="007948D9" w:rsidRDefault="007948D9" w:rsidP="007948D9">
      <w:pPr>
        <w:bidi/>
        <w:jc w:val="both"/>
        <w:rPr>
          <w:rFonts w:cs="David" w:hint="cs"/>
          <w:rtl/>
        </w:rPr>
      </w:pPr>
      <w:proofErr w:type="spellStart"/>
      <w:r w:rsidRPr="007948D9">
        <w:rPr>
          <w:rFonts w:cs="David" w:hint="cs"/>
          <w:u w:val="single"/>
          <w:rtl/>
        </w:rPr>
        <w:t>אחמד</w:t>
      </w:r>
      <w:proofErr w:type="spellEnd"/>
      <w:r w:rsidRPr="007948D9">
        <w:rPr>
          <w:rFonts w:cs="David" w:hint="cs"/>
          <w:u w:val="single"/>
          <w:rtl/>
        </w:rPr>
        <w:t xml:space="preserve"> טיבי:</w:t>
      </w:r>
    </w:p>
    <w:p w14:paraId="60212704" w14:textId="77777777" w:rsidR="007948D9" w:rsidRPr="007948D9" w:rsidRDefault="007948D9" w:rsidP="007948D9">
      <w:pPr>
        <w:bidi/>
        <w:jc w:val="both"/>
        <w:rPr>
          <w:rFonts w:cs="David" w:hint="cs"/>
          <w:rtl/>
        </w:rPr>
      </w:pPr>
    </w:p>
    <w:p w14:paraId="72E2AD6D" w14:textId="77777777" w:rsidR="007948D9" w:rsidRPr="007948D9" w:rsidRDefault="007948D9" w:rsidP="007948D9">
      <w:pPr>
        <w:bidi/>
        <w:jc w:val="both"/>
        <w:rPr>
          <w:rFonts w:cs="David" w:hint="cs"/>
          <w:rtl/>
        </w:rPr>
      </w:pPr>
      <w:r w:rsidRPr="007948D9">
        <w:rPr>
          <w:rFonts w:cs="David" w:hint="cs"/>
          <w:rtl/>
        </w:rPr>
        <w:tab/>
        <w:t xml:space="preserve"> אחלה מדינה יהודית.</w:t>
      </w:r>
    </w:p>
    <w:p w14:paraId="7D241ACA" w14:textId="77777777" w:rsidR="007948D9" w:rsidRPr="007948D9" w:rsidRDefault="007948D9" w:rsidP="007948D9">
      <w:pPr>
        <w:bidi/>
        <w:jc w:val="both"/>
        <w:rPr>
          <w:rFonts w:cs="David" w:hint="cs"/>
          <w:u w:val="single"/>
          <w:rtl/>
        </w:rPr>
      </w:pPr>
    </w:p>
    <w:p w14:paraId="6D24C2AC"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364D341A" w14:textId="77777777" w:rsidR="007948D9" w:rsidRPr="007948D9" w:rsidRDefault="007948D9" w:rsidP="007948D9">
      <w:pPr>
        <w:bidi/>
        <w:jc w:val="both"/>
        <w:rPr>
          <w:rFonts w:cs="David" w:hint="cs"/>
          <w:u w:val="single"/>
          <w:rtl/>
        </w:rPr>
      </w:pPr>
    </w:p>
    <w:p w14:paraId="4AD48769" w14:textId="77777777" w:rsidR="007948D9" w:rsidRPr="007948D9" w:rsidRDefault="007948D9" w:rsidP="007948D9">
      <w:pPr>
        <w:bidi/>
        <w:jc w:val="both"/>
        <w:rPr>
          <w:rFonts w:cs="David" w:hint="cs"/>
          <w:rtl/>
        </w:rPr>
      </w:pPr>
      <w:r w:rsidRPr="007948D9">
        <w:rPr>
          <w:rFonts w:cs="David" w:hint="cs"/>
          <w:rtl/>
        </w:rPr>
        <w:tab/>
        <w:t xml:space="preserve"> לא דיברתי עם </w:t>
      </w:r>
      <w:proofErr w:type="spellStart"/>
      <w:r w:rsidRPr="007948D9">
        <w:rPr>
          <w:rFonts w:cs="David" w:hint="cs"/>
          <w:rtl/>
        </w:rPr>
        <w:t>נאדיה</w:t>
      </w:r>
      <w:proofErr w:type="spellEnd"/>
      <w:r w:rsidRPr="007948D9">
        <w:rPr>
          <w:rFonts w:cs="David" w:hint="cs"/>
          <w:rtl/>
        </w:rPr>
        <w:t xml:space="preserve"> חילו וגם לא דיברתי עם </w:t>
      </w:r>
      <w:proofErr w:type="spellStart"/>
      <w:r w:rsidRPr="007948D9">
        <w:rPr>
          <w:rFonts w:cs="David" w:hint="cs"/>
          <w:rtl/>
        </w:rPr>
        <w:t>חנא</w:t>
      </w:r>
      <w:proofErr w:type="spellEnd"/>
      <w:r w:rsidRPr="007948D9">
        <w:rPr>
          <w:rFonts w:cs="David" w:hint="cs"/>
          <w:rtl/>
        </w:rPr>
        <w:t xml:space="preserve"> </w:t>
      </w:r>
      <w:proofErr w:type="spellStart"/>
      <w:r w:rsidRPr="007948D9">
        <w:rPr>
          <w:rFonts w:cs="David" w:hint="cs"/>
          <w:rtl/>
        </w:rPr>
        <w:t>סוויד</w:t>
      </w:r>
      <w:proofErr w:type="spellEnd"/>
      <w:r w:rsidRPr="007948D9">
        <w:rPr>
          <w:rFonts w:cs="David" w:hint="cs"/>
          <w:rtl/>
        </w:rPr>
        <w:t xml:space="preserve">, אבל דיברתי עם ברכה היום בבוקר. שאלתי אותו: בעיית החג המוסלמי והדרוזי נפתרה? אמר: נפתרה. שאלתי אותו: בעיית נושא חג המולד נפתרה? ענה לי: </w:t>
      </w:r>
      <w:proofErr w:type="spellStart"/>
      <w:r w:rsidRPr="007948D9">
        <w:rPr>
          <w:rFonts w:cs="David" w:hint="cs"/>
          <w:rtl/>
        </w:rPr>
        <w:t>חנא</w:t>
      </w:r>
      <w:proofErr w:type="spellEnd"/>
      <w:r w:rsidRPr="007948D9">
        <w:rPr>
          <w:rFonts w:cs="David" w:hint="cs"/>
          <w:rtl/>
        </w:rPr>
        <w:t xml:space="preserve"> </w:t>
      </w:r>
      <w:proofErr w:type="spellStart"/>
      <w:r w:rsidRPr="007948D9">
        <w:rPr>
          <w:rFonts w:cs="David" w:hint="cs"/>
          <w:rtl/>
        </w:rPr>
        <w:t>סוויד</w:t>
      </w:r>
      <w:proofErr w:type="spellEnd"/>
      <w:r w:rsidRPr="007948D9">
        <w:rPr>
          <w:rFonts w:cs="David" w:hint="cs"/>
          <w:rtl/>
        </w:rPr>
        <w:t xml:space="preserve"> עומד על זכותו להשתתף בהצבעות בנושא התקציב וחוק ההסדרים. מרגע זה ואילך זו לא אחריות שלי, או של </w:t>
      </w:r>
      <w:proofErr w:type="spellStart"/>
      <w:r w:rsidRPr="007948D9">
        <w:rPr>
          <w:rFonts w:cs="David" w:hint="cs"/>
          <w:rtl/>
        </w:rPr>
        <w:t>חד"ש</w:t>
      </w:r>
      <w:proofErr w:type="spellEnd"/>
      <w:r w:rsidRPr="007948D9">
        <w:rPr>
          <w:rFonts w:cs="David" w:hint="cs"/>
          <w:rtl/>
        </w:rPr>
        <w:t xml:space="preserve">, או של מפלגת העבודה או מי שיש לו חבר כנסת נוצרי. זו אחריות שלנו, כוועדת כנסת. </w:t>
      </w:r>
    </w:p>
    <w:p w14:paraId="565BA94D" w14:textId="77777777" w:rsidR="007948D9" w:rsidRPr="007948D9" w:rsidRDefault="007948D9" w:rsidP="007948D9">
      <w:pPr>
        <w:bidi/>
        <w:jc w:val="both"/>
        <w:rPr>
          <w:rFonts w:cs="David" w:hint="cs"/>
          <w:rtl/>
        </w:rPr>
      </w:pPr>
    </w:p>
    <w:p w14:paraId="157AC6DE" w14:textId="77777777" w:rsidR="007948D9" w:rsidRPr="007948D9" w:rsidRDefault="007948D9" w:rsidP="007948D9">
      <w:pPr>
        <w:bidi/>
        <w:ind w:firstLine="567"/>
        <w:jc w:val="both"/>
        <w:rPr>
          <w:rFonts w:cs="David" w:hint="cs"/>
          <w:rtl/>
        </w:rPr>
      </w:pPr>
      <w:r w:rsidRPr="007948D9">
        <w:rPr>
          <w:rFonts w:cs="David" w:hint="cs"/>
          <w:rtl/>
        </w:rPr>
        <w:t xml:space="preserve">הנקודה הבאה היא שיצאנו מנקודת הנחה שוועדת הכספים תסיים את עבודתה, ואני לא בטוח שכך הדברים. לא אכנס לזה, כי יושב ראש ועדת הכספים נמצא כאן, אבל אני חושב שאם יש סכנה לא להספיק עדיף לא לקבוע מועד שישונה אחר כך. אני יכול להגיד שוועדת הכלכלה, שהיא בראשות סיעתנו, תסיים את עבודתה בזמן. </w:t>
      </w:r>
    </w:p>
    <w:p w14:paraId="222BE899" w14:textId="77777777" w:rsidR="007948D9" w:rsidRPr="007948D9" w:rsidRDefault="007948D9" w:rsidP="007948D9">
      <w:pPr>
        <w:bidi/>
        <w:jc w:val="both"/>
        <w:rPr>
          <w:rFonts w:cs="David" w:hint="cs"/>
          <w:rtl/>
        </w:rPr>
      </w:pPr>
    </w:p>
    <w:p w14:paraId="09870708" w14:textId="77777777" w:rsidR="007948D9" w:rsidRPr="007948D9" w:rsidRDefault="007948D9" w:rsidP="007948D9">
      <w:pPr>
        <w:bidi/>
        <w:ind w:firstLine="567"/>
        <w:jc w:val="both"/>
        <w:rPr>
          <w:rFonts w:cs="David" w:hint="cs"/>
          <w:rtl/>
        </w:rPr>
      </w:pPr>
      <w:r w:rsidRPr="007948D9">
        <w:rPr>
          <w:rFonts w:cs="David" w:hint="cs"/>
          <w:rtl/>
        </w:rPr>
        <w:t xml:space="preserve">נושא של הנחה מוקדמת </w:t>
      </w:r>
      <w:r w:rsidRPr="007948D9">
        <w:rPr>
          <w:rFonts w:cs="David"/>
          <w:rtl/>
        </w:rPr>
        <w:t>–</w:t>
      </w:r>
      <w:r w:rsidRPr="007948D9">
        <w:rPr>
          <w:rFonts w:cs="David" w:hint="cs"/>
          <w:rtl/>
        </w:rPr>
        <w:t xml:space="preserve"> מאחר שוועדת הכספים עברה ליום ראשון ולא לשבוע זה, צריך להדפיס את זה, לנסח ולהניח. אני רוצה להגיד דבר מאוד חמור; ויתרנו על כל הזכויות שלנו בכל מה שנוגע להסתייגויות, כפי שהיה שנה שעברה. אבל אם לא יספיקו לעשות את בזמן </w:t>
      </w:r>
      <w:r w:rsidRPr="007948D9">
        <w:rPr>
          <w:rFonts w:cs="David"/>
          <w:rtl/>
        </w:rPr>
        <w:t>–</w:t>
      </w:r>
      <w:r w:rsidRPr="007948D9">
        <w:rPr>
          <w:rFonts w:cs="David" w:hint="cs"/>
          <w:rtl/>
        </w:rPr>
        <w:t xml:space="preserve"> בגלל שדחו את הדיון בוועדת הכספים - ואז תבוא הקואליציה ותבקש פטור מחובת הנחה על חוק התקציב וחוק ההסדרים, אני מודיע מראש שזה חלק מההסכמה שאין כזאת בקשה. </w:t>
      </w:r>
    </w:p>
    <w:p w14:paraId="1C258265" w14:textId="77777777" w:rsidR="007948D9" w:rsidRPr="007948D9" w:rsidRDefault="007948D9" w:rsidP="007948D9">
      <w:pPr>
        <w:bidi/>
        <w:jc w:val="both"/>
        <w:rPr>
          <w:rFonts w:cs="David" w:hint="cs"/>
          <w:rtl/>
        </w:rPr>
      </w:pPr>
    </w:p>
    <w:p w14:paraId="660810EA" w14:textId="77777777" w:rsidR="007948D9" w:rsidRPr="007948D9" w:rsidRDefault="007948D9" w:rsidP="007948D9">
      <w:pPr>
        <w:bidi/>
        <w:jc w:val="both"/>
        <w:rPr>
          <w:rFonts w:cs="David" w:hint="cs"/>
          <w:rtl/>
        </w:rPr>
      </w:pPr>
      <w:r w:rsidRPr="007948D9">
        <w:rPr>
          <w:rFonts w:cs="David" w:hint="cs"/>
          <w:u w:val="single"/>
          <w:rtl/>
        </w:rPr>
        <w:t>היו"ר דוד טל:</w:t>
      </w:r>
    </w:p>
    <w:p w14:paraId="5E7DD200" w14:textId="77777777" w:rsidR="007948D9" w:rsidRPr="007948D9" w:rsidRDefault="007948D9" w:rsidP="007948D9">
      <w:pPr>
        <w:bidi/>
        <w:jc w:val="both"/>
        <w:rPr>
          <w:rFonts w:cs="David" w:hint="cs"/>
          <w:rtl/>
        </w:rPr>
      </w:pPr>
    </w:p>
    <w:p w14:paraId="1BEE208B" w14:textId="77777777" w:rsidR="007948D9" w:rsidRPr="007948D9" w:rsidRDefault="007948D9" w:rsidP="007948D9">
      <w:pPr>
        <w:bidi/>
        <w:ind w:firstLine="567"/>
        <w:jc w:val="both"/>
        <w:rPr>
          <w:rFonts w:cs="David" w:hint="cs"/>
          <w:rtl/>
        </w:rPr>
      </w:pPr>
      <w:r w:rsidRPr="007948D9">
        <w:rPr>
          <w:rFonts w:cs="David" w:hint="cs"/>
          <w:rtl/>
        </w:rPr>
        <w:t xml:space="preserve">לא דיברנו על זה. </w:t>
      </w:r>
    </w:p>
    <w:p w14:paraId="19634678" w14:textId="77777777" w:rsidR="007948D9" w:rsidRPr="007948D9" w:rsidRDefault="007948D9" w:rsidP="007948D9">
      <w:pPr>
        <w:bidi/>
        <w:ind w:firstLine="567"/>
        <w:jc w:val="both"/>
        <w:rPr>
          <w:rFonts w:cs="David" w:hint="cs"/>
          <w:rtl/>
        </w:rPr>
      </w:pPr>
    </w:p>
    <w:p w14:paraId="1093387F"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AEB1DE0" w14:textId="77777777" w:rsidR="007948D9" w:rsidRPr="007948D9" w:rsidRDefault="007948D9" w:rsidP="007948D9">
      <w:pPr>
        <w:bidi/>
        <w:jc w:val="both"/>
        <w:rPr>
          <w:rFonts w:cs="David" w:hint="cs"/>
          <w:u w:val="single"/>
          <w:rtl/>
        </w:rPr>
      </w:pPr>
    </w:p>
    <w:p w14:paraId="28E60DFE" w14:textId="77777777" w:rsidR="007948D9" w:rsidRPr="007948D9" w:rsidRDefault="007948D9" w:rsidP="007948D9">
      <w:pPr>
        <w:bidi/>
        <w:ind w:firstLine="567"/>
        <w:jc w:val="both"/>
        <w:rPr>
          <w:rFonts w:cs="David" w:hint="cs"/>
          <w:rtl/>
        </w:rPr>
      </w:pPr>
      <w:r w:rsidRPr="007948D9">
        <w:rPr>
          <w:rFonts w:cs="David" w:hint="cs"/>
          <w:rtl/>
        </w:rPr>
        <w:t xml:space="preserve">כי לא היה. </w:t>
      </w:r>
    </w:p>
    <w:p w14:paraId="1CB3873E" w14:textId="77777777" w:rsidR="007948D9" w:rsidRPr="007948D9" w:rsidRDefault="007948D9" w:rsidP="007948D9">
      <w:pPr>
        <w:bidi/>
        <w:ind w:firstLine="567"/>
        <w:jc w:val="both"/>
        <w:rPr>
          <w:rFonts w:cs="David" w:hint="cs"/>
          <w:rtl/>
        </w:rPr>
      </w:pPr>
    </w:p>
    <w:p w14:paraId="2E581151" w14:textId="77777777" w:rsidR="007948D9" w:rsidRPr="007948D9" w:rsidRDefault="007948D9" w:rsidP="007948D9">
      <w:pPr>
        <w:bidi/>
        <w:jc w:val="both"/>
        <w:rPr>
          <w:rFonts w:cs="David" w:hint="cs"/>
          <w:rtl/>
        </w:rPr>
      </w:pPr>
      <w:r w:rsidRPr="007948D9">
        <w:rPr>
          <w:rFonts w:cs="David" w:hint="cs"/>
          <w:u w:val="single"/>
          <w:rtl/>
        </w:rPr>
        <w:t>היו"ר דוד טל:</w:t>
      </w:r>
    </w:p>
    <w:p w14:paraId="039D2852" w14:textId="77777777" w:rsidR="007948D9" w:rsidRPr="007948D9" w:rsidRDefault="007948D9" w:rsidP="007948D9">
      <w:pPr>
        <w:bidi/>
        <w:ind w:firstLine="567"/>
        <w:jc w:val="both"/>
        <w:rPr>
          <w:rFonts w:cs="David" w:hint="cs"/>
          <w:rtl/>
        </w:rPr>
      </w:pPr>
    </w:p>
    <w:p w14:paraId="3F2087BD" w14:textId="77777777" w:rsidR="007948D9" w:rsidRPr="007948D9" w:rsidRDefault="007948D9" w:rsidP="007948D9">
      <w:pPr>
        <w:bidi/>
        <w:ind w:firstLine="567"/>
        <w:jc w:val="both"/>
        <w:rPr>
          <w:rFonts w:cs="David" w:hint="cs"/>
          <w:rtl/>
        </w:rPr>
      </w:pPr>
      <w:r w:rsidRPr="007948D9">
        <w:rPr>
          <w:rFonts w:cs="David" w:hint="cs"/>
          <w:rtl/>
        </w:rPr>
        <w:t xml:space="preserve">זה לא היה על סדר היום בכלל. </w:t>
      </w:r>
    </w:p>
    <w:p w14:paraId="5E042F1B" w14:textId="77777777" w:rsidR="007948D9" w:rsidRPr="007948D9" w:rsidRDefault="007948D9" w:rsidP="007948D9">
      <w:pPr>
        <w:bidi/>
        <w:jc w:val="both"/>
        <w:rPr>
          <w:rFonts w:cs="David" w:hint="cs"/>
          <w:rtl/>
        </w:rPr>
      </w:pPr>
    </w:p>
    <w:p w14:paraId="619009A8"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6DCF4C9E" w14:textId="77777777" w:rsidR="007948D9" w:rsidRPr="007948D9" w:rsidRDefault="007948D9" w:rsidP="007948D9">
      <w:pPr>
        <w:bidi/>
        <w:jc w:val="both"/>
        <w:rPr>
          <w:rFonts w:cs="David" w:hint="cs"/>
          <w:u w:val="single"/>
          <w:rtl/>
        </w:rPr>
      </w:pPr>
    </w:p>
    <w:p w14:paraId="44BB3A64" w14:textId="77777777" w:rsidR="007948D9" w:rsidRPr="007948D9" w:rsidRDefault="007948D9" w:rsidP="007948D9">
      <w:pPr>
        <w:bidi/>
        <w:jc w:val="both"/>
        <w:rPr>
          <w:rFonts w:cs="David" w:hint="cs"/>
          <w:rtl/>
        </w:rPr>
      </w:pPr>
      <w:r w:rsidRPr="007948D9">
        <w:rPr>
          <w:rFonts w:cs="David" w:hint="cs"/>
          <w:rtl/>
        </w:rPr>
        <w:tab/>
        <w:t>אם ככה, אין הסכמה. בישיבה אצל יושבת ראש הכנסת לא דובר על ועדת הכספים ביום ראשון, דובר על ישיבות ועדת הכספים השבוע. לא היה ספק - - -</w:t>
      </w:r>
    </w:p>
    <w:p w14:paraId="5DBBE4DE" w14:textId="77777777" w:rsidR="007948D9" w:rsidRPr="007948D9" w:rsidRDefault="007948D9" w:rsidP="007948D9">
      <w:pPr>
        <w:bidi/>
        <w:jc w:val="both"/>
        <w:rPr>
          <w:rFonts w:cs="David" w:hint="cs"/>
          <w:rtl/>
        </w:rPr>
      </w:pPr>
    </w:p>
    <w:p w14:paraId="0C4810FD"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43C06272" w14:textId="77777777" w:rsidR="007948D9" w:rsidRPr="007948D9" w:rsidRDefault="007948D9" w:rsidP="007948D9">
      <w:pPr>
        <w:bidi/>
        <w:jc w:val="both"/>
        <w:rPr>
          <w:rFonts w:cs="David" w:hint="cs"/>
          <w:rtl/>
        </w:rPr>
      </w:pPr>
    </w:p>
    <w:p w14:paraId="468D9385" w14:textId="77777777" w:rsidR="007948D9" w:rsidRPr="007948D9" w:rsidRDefault="007948D9" w:rsidP="007948D9">
      <w:pPr>
        <w:bidi/>
        <w:jc w:val="both"/>
        <w:rPr>
          <w:rFonts w:cs="David" w:hint="cs"/>
          <w:rtl/>
        </w:rPr>
      </w:pPr>
      <w:r w:rsidRPr="007948D9">
        <w:rPr>
          <w:rFonts w:cs="David" w:hint="cs"/>
          <w:rtl/>
        </w:rPr>
        <w:tab/>
        <w:t xml:space="preserve"> מצד אחד אתה רוצה להתחשב בדתות - - -</w:t>
      </w:r>
    </w:p>
    <w:p w14:paraId="40612291" w14:textId="77777777" w:rsidR="007948D9" w:rsidRPr="007948D9" w:rsidRDefault="007948D9" w:rsidP="007948D9">
      <w:pPr>
        <w:bidi/>
        <w:jc w:val="both"/>
        <w:rPr>
          <w:rFonts w:cs="David" w:hint="cs"/>
          <w:rtl/>
        </w:rPr>
      </w:pPr>
    </w:p>
    <w:p w14:paraId="6977F8ED"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3A959DA6" w14:textId="77777777" w:rsidR="007948D9" w:rsidRPr="007948D9" w:rsidRDefault="007948D9" w:rsidP="007948D9">
      <w:pPr>
        <w:bidi/>
        <w:jc w:val="both"/>
        <w:rPr>
          <w:rFonts w:cs="David" w:hint="cs"/>
          <w:u w:val="single"/>
          <w:rtl/>
        </w:rPr>
      </w:pPr>
    </w:p>
    <w:p w14:paraId="18CDC552" w14:textId="77777777" w:rsidR="007948D9" w:rsidRPr="007948D9" w:rsidRDefault="007948D9" w:rsidP="007948D9">
      <w:pPr>
        <w:bidi/>
        <w:jc w:val="both"/>
        <w:rPr>
          <w:rFonts w:cs="David" w:hint="cs"/>
          <w:rtl/>
        </w:rPr>
      </w:pPr>
      <w:r w:rsidRPr="007948D9">
        <w:rPr>
          <w:rFonts w:cs="David" w:hint="cs"/>
          <w:rtl/>
        </w:rPr>
        <w:tab/>
        <w:t xml:space="preserve">לא אכפת לי שההצבעה תהיה ב-25 ו-26 בדצמבר, זה ממש לא עקרוני מבחינתי. הייתי, וגם היום אני שיא הגמישות בעניין הזה. אבל היה ברור שוועדת הכספים מסיימת השבוע, ואז מסוף השבוע הזה עד ההצבעות, ימים שלישי ורביעי, יש מספיק זמן לנסח, להגיש ולראות ואז אין בעיה. עכשיו אומרים שלא בטוח שזה יהיה. אם לא יהיה זמן ותבקשו פטור מחובת הנחה, אם קיימת האופציה הזאת </w:t>
      </w:r>
      <w:r w:rsidRPr="007948D9">
        <w:rPr>
          <w:rFonts w:cs="David"/>
          <w:rtl/>
        </w:rPr>
        <w:t>–</w:t>
      </w:r>
      <w:r w:rsidRPr="007948D9">
        <w:rPr>
          <w:rFonts w:cs="David" w:hint="cs"/>
          <w:rtl/>
        </w:rPr>
        <w:t xml:space="preserve"> אני אומר מראש שפטור מחובת הנחה לא היה במסגרת ההסכמות. אז אל תגידו לי שלא היה תנאי שלא יהיה פטור מחובת הנחה. הסכמות הן הסכמות. אם יש אופציה של פטור מחובת הנחה אין הסכמות. </w:t>
      </w:r>
    </w:p>
    <w:p w14:paraId="2917905D" w14:textId="77777777" w:rsidR="007948D9" w:rsidRPr="007948D9" w:rsidRDefault="007948D9" w:rsidP="007948D9">
      <w:pPr>
        <w:bidi/>
        <w:jc w:val="both"/>
        <w:rPr>
          <w:rFonts w:cs="David" w:hint="cs"/>
          <w:rtl/>
        </w:rPr>
      </w:pPr>
    </w:p>
    <w:p w14:paraId="080A14C2" w14:textId="77777777" w:rsidR="007948D9" w:rsidRPr="007948D9" w:rsidRDefault="007948D9" w:rsidP="007948D9">
      <w:pPr>
        <w:bidi/>
        <w:jc w:val="both"/>
        <w:rPr>
          <w:rFonts w:cs="David" w:hint="cs"/>
          <w:rtl/>
        </w:rPr>
      </w:pPr>
      <w:r w:rsidRPr="007948D9">
        <w:rPr>
          <w:rFonts w:cs="David" w:hint="cs"/>
          <w:u w:val="single"/>
          <w:rtl/>
        </w:rPr>
        <w:t>היו"ר דוד טל:</w:t>
      </w:r>
    </w:p>
    <w:p w14:paraId="05CB0935" w14:textId="77777777" w:rsidR="007948D9" w:rsidRPr="007948D9" w:rsidRDefault="007948D9" w:rsidP="007948D9">
      <w:pPr>
        <w:bidi/>
        <w:jc w:val="both"/>
        <w:rPr>
          <w:rFonts w:cs="David" w:hint="cs"/>
          <w:rtl/>
        </w:rPr>
      </w:pPr>
    </w:p>
    <w:p w14:paraId="592CE89B" w14:textId="77777777" w:rsidR="007948D9" w:rsidRPr="007948D9" w:rsidRDefault="007948D9" w:rsidP="007948D9">
      <w:pPr>
        <w:bidi/>
        <w:jc w:val="both"/>
        <w:rPr>
          <w:rFonts w:cs="David" w:hint="cs"/>
          <w:rtl/>
        </w:rPr>
      </w:pPr>
      <w:r w:rsidRPr="007948D9">
        <w:rPr>
          <w:rFonts w:cs="David" w:hint="cs"/>
          <w:rtl/>
        </w:rPr>
        <w:tab/>
        <w:t xml:space="preserve">ברור שאין הסכמות. נפעיל את הכוח הדורסני שיש לנו. </w:t>
      </w:r>
    </w:p>
    <w:p w14:paraId="2AE45E8C" w14:textId="77777777" w:rsidR="007948D9" w:rsidRPr="007948D9" w:rsidRDefault="007948D9" w:rsidP="007948D9">
      <w:pPr>
        <w:bidi/>
        <w:jc w:val="both"/>
        <w:rPr>
          <w:rFonts w:cs="David" w:hint="cs"/>
          <w:rtl/>
        </w:rPr>
      </w:pPr>
    </w:p>
    <w:p w14:paraId="160BEB57" w14:textId="77777777" w:rsidR="007948D9" w:rsidRPr="007948D9" w:rsidRDefault="007948D9" w:rsidP="007948D9">
      <w:pPr>
        <w:bidi/>
        <w:jc w:val="both"/>
        <w:rPr>
          <w:rFonts w:cs="David" w:hint="cs"/>
          <w:rtl/>
        </w:rPr>
      </w:pPr>
      <w:r w:rsidRPr="007948D9">
        <w:rPr>
          <w:rFonts w:cs="David" w:hint="cs"/>
          <w:u w:val="single"/>
          <w:rtl/>
        </w:rPr>
        <w:t xml:space="preserve">אלי </w:t>
      </w:r>
      <w:proofErr w:type="spellStart"/>
      <w:r w:rsidRPr="007948D9">
        <w:rPr>
          <w:rFonts w:cs="David" w:hint="cs"/>
          <w:u w:val="single"/>
          <w:rtl/>
        </w:rPr>
        <w:t>אפללו</w:t>
      </w:r>
      <w:proofErr w:type="spellEnd"/>
      <w:r w:rsidRPr="007948D9">
        <w:rPr>
          <w:rFonts w:cs="David" w:hint="cs"/>
          <w:u w:val="single"/>
          <w:rtl/>
        </w:rPr>
        <w:t>:</w:t>
      </w:r>
    </w:p>
    <w:p w14:paraId="62503136" w14:textId="77777777" w:rsidR="007948D9" w:rsidRPr="007948D9" w:rsidRDefault="007948D9" w:rsidP="007948D9">
      <w:pPr>
        <w:bidi/>
        <w:jc w:val="both"/>
        <w:rPr>
          <w:rFonts w:cs="David" w:hint="cs"/>
          <w:rtl/>
        </w:rPr>
      </w:pPr>
    </w:p>
    <w:p w14:paraId="397CBED5" w14:textId="77777777" w:rsidR="007948D9" w:rsidRPr="007948D9" w:rsidRDefault="007948D9" w:rsidP="007948D9">
      <w:pPr>
        <w:bidi/>
        <w:jc w:val="both"/>
        <w:rPr>
          <w:rFonts w:cs="David" w:hint="cs"/>
          <w:rtl/>
        </w:rPr>
      </w:pPr>
      <w:r w:rsidRPr="007948D9">
        <w:rPr>
          <w:rFonts w:cs="David" w:hint="cs"/>
          <w:rtl/>
        </w:rPr>
        <w:tab/>
        <w:t xml:space="preserve">אני מתפלא על יושב ראש סיעת הליכוד באופוזיציה. הוא אומר, מצד אחד, שצריך להתחשב בדעה של עדות אחרות, ובאמת דחינו את ההצבעה בגלל החג. באותה הזדמנות אני רוצה לאחל לחברינו חג שמח. אנחנו מתחשבים ומבינים, ואנחנו דוחים את ההצבעה ליום ראשון רק בגלל הרגישות לחג של המוסלמים. כל ההתחשבות הזאת, והאופוזיציה אומרת שכל ההסכמות בטלות? </w:t>
      </w:r>
    </w:p>
    <w:p w14:paraId="01B1BF89" w14:textId="77777777" w:rsidR="007948D9" w:rsidRPr="007948D9" w:rsidRDefault="007948D9" w:rsidP="007948D9">
      <w:pPr>
        <w:bidi/>
        <w:jc w:val="both"/>
        <w:rPr>
          <w:rFonts w:cs="David" w:hint="cs"/>
          <w:rtl/>
        </w:rPr>
      </w:pPr>
    </w:p>
    <w:p w14:paraId="1B0D8931"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154ECE6" w14:textId="77777777" w:rsidR="007948D9" w:rsidRPr="007948D9" w:rsidRDefault="007948D9" w:rsidP="007948D9">
      <w:pPr>
        <w:bidi/>
        <w:jc w:val="both"/>
        <w:rPr>
          <w:rFonts w:cs="David" w:hint="cs"/>
          <w:u w:val="single"/>
          <w:rtl/>
        </w:rPr>
      </w:pPr>
    </w:p>
    <w:p w14:paraId="62112B10" w14:textId="77777777" w:rsidR="007948D9" w:rsidRPr="007948D9" w:rsidRDefault="007948D9" w:rsidP="007948D9">
      <w:pPr>
        <w:bidi/>
        <w:jc w:val="both"/>
        <w:rPr>
          <w:rFonts w:cs="David" w:hint="cs"/>
          <w:rtl/>
        </w:rPr>
      </w:pPr>
      <w:r w:rsidRPr="007948D9">
        <w:rPr>
          <w:rFonts w:cs="David" w:hint="cs"/>
          <w:rtl/>
        </w:rPr>
        <w:tab/>
        <w:t xml:space="preserve"> זה לא מה שאמרתי. אני מתייחס לנושא - - -</w:t>
      </w:r>
    </w:p>
    <w:p w14:paraId="47ADFA3A" w14:textId="77777777" w:rsidR="007948D9" w:rsidRPr="007948D9" w:rsidRDefault="007948D9" w:rsidP="007948D9">
      <w:pPr>
        <w:bidi/>
        <w:jc w:val="both"/>
        <w:rPr>
          <w:rFonts w:cs="David" w:hint="cs"/>
          <w:rtl/>
        </w:rPr>
      </w:pPr>
    </w:p>
    <w:p w14:paraId="78654EBF" w14:textId="77777777" w:rsidR="007948D9" w:rsidRPr="007948D9" w:rsidRDefault="007948D9" w:rsidP="007948D9">
      <w:pPr>
        <w:bidi/>
        <w:jc w:val="both"/>
        <w:rPr>
          <w:rFonts w:cs="David" w:hint="cs"/>
          <w:rtl/>
        </w:rPr>
      </w:pPr>
      <w:r w:rsidRPr="007948D9">
        <w:rPr>
          <w:rFonts w:cs="David" w:hint="cs"/>
          <w:u w:val="single"/>
          <w:rtl/>
        </w:rPr>
        <w:t xml:space="preserve">אלי </w:t>
      </w:r>
      <w:proofErr w:type="spellStart"/>
      <w:r w:rsidRPr="007948D9">
        <w:rPr>
          <w:rFonts w:cs="David" w:hint="cs"/>
          <w:u w:val="single"/>
          <w:rtl/>
        </w:rPr>
        <w:t>אפללו</w:t>
      </w:r>
      <w:proofErr w:type="spellEnd"/>
      <w:r w:rsidRPr="007948D9">
        <w:rPr>
          <w:rFonts w:cs="David" w:hint="cs"/>
          <w:u w:val="single"/>
          <w:rtl/>
        </w:rPr>
        <w:t>:</w:t>
      </w:r>
    </w:p>
    <w:p w14:paraId="618AE0C2" w14:textId="77777777" w:rsidR="007948D9" w:rsidRPr="007948D9" w:rsidRDefault="007948D9" w:rsidP="007948D9">
      <w:pPr>
        <w:bidi/>
        <w:jc w:val="both"/>
        <w:rPr>
          <w:rFonts w:cs="David" w:hint="cs"/>
          <w:rtl/>
        </w:rPr>
      </w:pPr>
    </w:p>
    <w:p w14:paraId="27DD578E" w14:textId="77777777" w:rsidR="007948D9" w:rsidRPr="007948D9" w:rsidRDefault="007948D9" w:rsidP="007948D9">
      <w:pPr>
        <w:bidi/>
        <w:jc w:val="both"/>
        <w:rPr>
          <w:rFonts w:cs="David" w:hint="cs"/>
          <w:rtl/>
        </w:rPr>
      </w:pPr>
      <w:r w:rsidRPr="007948D9">
        <w:rPr>
          <w:rFonts w:cs="David" w:hint="cs"/>
          <w:rtl/>
        </w:rPr>
        <w:tab/>
        <w:t xml:space="preserve"> כל ההסכמות בטלות בגלל </w:t>
      </w:r>
      <w:proofErr w:type="spellStart"/>
      <w:r w:rsidRPr="007948D9">
        <w:rPr>
          <w:rFonts w:cs="David" w:hint="cs"/>
          <w:rtl/>
        </w:rPr>
        <w:t>דחיה</w:t>
      </w:r>
      <w:proofErr w:type="spellEnd"/>
      <w:r w:rsidRPr="007948D9">
        <w:rPr>
          <w:rFonts w:cs="David" w:hint="cs"/>
          <w:rtl/>
        </w:rPr>
        <w:t xml:space="preserve"> של יום אחד, כשאנחנו מגיעים ליום ראשון? אני חושב שלא ראוי לומר את הדברים האלה. </w:t>
      </w:r>
    </w:p>
    <w:p w14:paraId="7174BDB2" w14:textId="77777777" w:rsidR="007948D9" w:rsidRPr="007948D9" w:rsidRDefault="007948D9" w:rsidP="007948D9">
      <w:pPr>
        <w:bidi/>
        <w:jc w:val="both"/>
        <w:rPr>
          <w:rFonts w:cs="David" w:hint="cs"/>
          <w:rtl/>
        </w:rPr>
      </w:pPr>
    </w:p>
    <w:p w14:paraId="269E5113" w14:textId="77777777" w:rsidR="007948D9" w:rsidRPr="007948D9" w:rsidRDefault="007948D9" w:rsidP="007948D9">
      <w:pPr>
        <w:bidi/>
        <w:jc w:val="both"/>
        <w:rPr>
          <w:rFonts w:cs="David" w:hint="cs"/>
          <w:rtl/>
        </w:rPr>
      </w:pPr>
      <w:r w:rsidRPr="007948D9">
        <w:rPr>
          <w:rFonts w:cs="David"/>
          <w:u w:val="single"/>
          <w:rtl/>
        </w:rPr>
        <w:br w:type="page"/>
      </w:r>
      <w:r w:rsidRPr="007948D9">
        <w:rPr>
          <w:rFonts w:cs="David" w:hint="cs"/>
          <w:u w:val="single"/>
          <w:rtl/>
        </w:rPr>
        <w:t>היו"ר דוד טל:</w:t>
      </w:r>
    </w:p>
    <w:p w14:paraId="2298FFAD" w14:textId="77777777" w:rsidR="007948D9" w:rsidRPr="007948D9" w:rsidRDefault="007948D9" w:rsidP="007948D9">
      <w:pPr>
        <w:bidi/>
        <w:jc w:val="both"/>
        <w:rPr>
          <w:rFonts w:cs="David" w:hint="cs"/>
          <w:rtl/>
        </w:rPr>
      </w:pPr>
    </w:p>
    <w:p w14:paraId="6295450C" w14:textId="77777777" w:rsidR="007948D9" w:rsidRPr="007948D9" w:rsidRDefault="007948D9" w:rsidP="007948D9">
      <w:pPr>
        <w:bidi/>
        <w:ind w:firstLine="567"/>
        <w:jc w:val="both"/>
        <w:rPr>
          <w:rFonts w:cs="David" w:hint="cs"/>
          <w:rtl/>
        </w:rPr>
      </w:pPr>
      <w:r w:rsidRPr="007948D9">
        <w:rPr>
          <w:rFonts w:cs="David" w:hint="cs"/>
          <w:rtl/>
        </w:rPr>
        <w:t xml:space="preserve">ההיפך הוא הנכון. צריך היה לקבל את זה משום ההתחשבות הזאת, משום שאם הם לא היו מסכימים היינו דוחים ממילא, ומשום שיצאנו לקראתם, בגלל מה שמגיע להם בזכות, ולכן זה נדחה ליום ראשון וצמצם את לוח הזמנים,  ולכן אנחנו מבקשים </w:t>
      </w:r>
      <w:r w:rsidRPr="007948D9">
        <w:rPr>
          <w:rFonts w:cs="David"/>
          <w:rtl/>
        </w:rPr>
        <w:t>–</w:t>
      </w:r>
      <w:r w:rsidRPr="007948D9">
        <w:rPr>
          <w:rFonts w:cs="David" w:hint="cs"/>
          <w:rtl/>
        </w:rPr>
        <w:t xml:space="preserve"> אולי, אולי - לפטור מחובת הנחה. אני לא בטוח שנגיע לזה. </w:t>
      </w:r>
    </w:p>
    <w:p w14:paraId="1386B5DA" w14:textId="77777777" w:rsidR="007948D9" w:rsidRPr="007948D9" w:rsidRDefault="007948D9" w:rsidP="007948D9">
      <w:pPr>
        <w:bidi/>
        <w:jc w:val="both"/>
        <w:rPr>
          <w:rFonts w:cs="David" w:hint="cs"/>
          <w:rtl/>
        </w:rPr>
      </w:pPr>
    </w:p>
    <w:p w14:paraId="31FB3387" w14:textId="77777777" w:rsidR="007948D9" w:rsidRPr="007948D9" w:rsidRDefault="007948D9" w:rsidP="007948D9">
      <w:pPr>
        <w:bidi/>
        <w:jc w:val="both"/>
        <w:rPr>
          <w:rFonts w:cs="David" w:hint="cs"/>
          <w:rtl/>
        </w:rPr>
      </w:pPr>
      <w:r w:rsidRPr="007948D9">
        <w:rPr>
          <w:rFonts w:cs="David" w:hint="cs"/>
          <w:u w:val="single"/>
          <w:rtl/>
        </w:rPr>
        <w:t xml:space="preserve">אלי </w:t>
      </w:r>
      <w:proofErr w:type="spellStart"/>
      <w:r w:rsidRPr="007948D9">
        <w:rPr>
          <w:rFonts w:cs="David" w:hint="cs"/>
          <w:u w:val="single"/>
          <w:rtl/>
        </w:rPr>
        <w:t>אפללו</w:t>
      </w:r>
      <w:proofErr w:type="spellEnd"/>
      <w:r w:rsidRPr="007948D9">
        <w:rPr>
          <w:rFonts w:cs="David" w:hint="cs"/>
          <w:u w:val="single"/>
          <w:rtl/>
        </w:rPr>
        <w:t>:</w:t>
      </w:r>
    </w:p>
    <w:p w14:paraId="0CF498E3" w14:textId="77777777" w:rsidR="007948D9" w:rsidRPr="007948D9" w:rsidRDefault="007948D9" w:rsidP="007948D9">
      <w:pPr>
        <w:bidi/>
        <w:jc w:val="both"/>
        <w:rPr>
          <w:rFonts w:cs="David" w:hint="cs"/>
          <w:rtl/>
        </w:rPr>
      </w:pPr>
    </w:p>
    <w:p w14:paraId="1E9A03F3" w14:textId="77777777" w:rsidR="007948D9" w:rsidRPr="007948D9" w:rsidRDefault="007948D9" w:rsidP="007948D9">
      <w:pPr>
        <w:bidi/>
        <w:jc w:val="both"/>
        <w:rPr>
          <w:rFonts w:cs="David" w:hint="cs"/>
          <w:rtl/>
        </w:rPr>
      </w:pPr>
      <w:r w:rsidRPr="007948D9">
        <w:rPr>
          <w:rFonts w:cs="David" w:hint="cs"/>
          <w:rtl/>
        </w:rPr>
        <w:tab/>
        <w:t xml:space="preserve"> בעניין שני חברי הכנסת הנוצרים, </w:t>
      </w:r>
      <w:proofErr w:type="spellStart"/>
      <w:r w:rsidRPr="007948D9">
        <w:rPr>
          <w:rFonts w:cs="David" w:hint="cs"/>
          <w:rtl/>
        </w:rPr>
        <w:t>סוויד</w:t>
      </w:r>
      <w:proofErr w:type="spellEnd"/>
      <w:r w:rsidRPr="007948D9">
        <w:rPr>
          <w:rFonts w:cs="David" w:hint="cs"/>
          <w:rtl/>
        </w:rPr>
        <w:t xml:space="preserve"> וחילו, הצענו שיהיה קיזוז. קיבלתי הסכמה </w:t>
      </w:r>
      <w:proofErr w:type="spellStart"/>
      <w:r w:rsidRPr="007948D9">
        <w:rPr>
          <w:rFonts w:cs="David" w:hint="cs"/>
          <w:rtl/>
        </w:rPr>
        <w:t>מנאדיה</w:t>
      </w:r>
      <w:proofErr w:type="spellEnd"/>
      <w:r w:rsidRPr="007948D9">
        <w:rPr>
          <w:rFonts w:cs="David" w:hint="cs"/>
          <w:rtl/>
        </w:rPr>
        <w:t xml:space="preserve"> חילו באופן עקרוני. עוד לא קיבלתי הסכמה של </w:t>
      </w:r>
      <w:proofErr w:type="spellStart"/>
      <w:r w:rsidRPr="007948D9">
        <w:rPr>
          <w:rFonts w:cs="David" w:hint="cs"/>
          <w:rtl/>
        </w:rPr>
        <w:t>חנא</w:t>
      </w:r>
      <w:proofErr w:type="spellEnd"/>
      <w:r w:rsidRPr="007948D9">
        <w:rPr>
          <w:rFonts w:cs="David" w:hint="cs"/>
          <w:rtl/>
        </w:rPr>
        <w:t xml:space="preserve"> </w:t>
      </w:r>
      <w:proofErr w:type="spellStart"/>
      <w:r w:rsidRPr="007948D9">
        <w:rPr>
          <w:rFonts w:cs="David" w:hint="cs"/>
          <w:rtl/>
        </w:rPr>
        <w:t>סוויד</w:t>
      </w:r>
      <w:proofErr w:type="spellEnd"/>
      <w:r w:rsidRPr="007948D9">
        <w:rPr>
          <w:rFonts w:cs="David" w:hint="cs"/>
          <w:rtl/>
        </w:rPr>
        <w:t xml:space="preserve">. גם אם לא יסכים, אנחנו לא יכולים לדחות את חוק ההסדרים ואת התקציב בגלל שני חברי כנסת, שאחד מהם מהאופוזיציה והשני מהקואליציה. אנחנו מתחשבים ברגשות שלהם, אבל תקציב המדינה וחוק ההסדרים לא יכול להידחות בגלל שני חברים. תודה. </w:t>
      </w:r>
    </w:p>
    <w:p w14:paraId="15963FB2" w14:textId="77777777" w:rsidR="007948D9" w:rsidRPr="007948D9" w:rsidRDefault="007948D9" w:rsidP="007948D9">
      <w:pPr>
        <w:bidi/>
        <w:jc w:val="both"/>
        <w:rPr>
          <w:rFonts w:cs="David" w:hint="cs"/>
          <w:rtl/>
        </w:rPr>
      </w:pPr>
    </w:p>
    <w:p w14:paraId="40164EE7" w14:textId="77777777" w:rsidR="007948D9" w:rsidRPr="007948D9" w:rsidRDefault="007948D9" w:rsidP="007948D9">
      <w:pPr>
        <w:bidi/>
        <w:jc w:val="both"/>
        <w:rPr>
          <w:rFonts w:cs="David" w:hint="cs"/>
          <w:rtl/>
        </w:rPr>
      </w:pPr>
      <w:r w:rsidRPr="007948D9">
        <w:rPr>
          <w:rFonts w:cs="David" w:hint="cs"/>
          <w:u w:val="single"/>
          <w:rtl/>
        </w:rPr>
        <w:t>היו"ר דוד טל:</w:t>
      </w:r>
    </w:p>
    <w:p w14:paraId="32DDD972" w14:textId="77777777" w:rsidR="007948D9" w:rsidRPr="007948D9" w:rsidRDefault="007948D9" w:rsidP="007948D9">
      <w:pPr>
        <w:bidi/>
        <w:jc w:val="both"/>
        <w:rPr>
          <w:rFonts w:cs="David" w:hint="cs"/>
          <w:rtl/>
        </w:rPr>
      </w:pPr>
    </w:p>
    <w:p w14:paraId="03EBC8FA" w14:textId="77777777" w:rsidR="007948D9" w:rsidRPr="007948D9" w:rsidRDefault="007948D9" w:rsidP="007948D9">
      <w:pPr>
        <w:bidi/>
        <w:jc w:val="both"/>
        <w:rPr>
          <w:rFonts w:cs="David" w:hint="cs"/>
          <w:rtl/>
        </w:rPr>
      </w:pPr>
      <w:r w:rsidRPr="007948D9">
        <w:rPr>
          <w:rFonts w:cs="David" w:hint="cs"/>
          <w:rtl/>
        </w:rPr>
        <w:tab/>
        <w:t>תודה.</w:t>
      </w:r>
    </w:p>
    <w:p w14:paraId="0789DB24" w14:textId="77777777" w:rsidR="007948D9" w:rsidRPr="007948D9" w:rsidRDefault="007948D9" w:rsidP="007948D9">
      <w:pPr>
        <w:bidi/>
        <w:jc w:val="both"/>
        <w:rPr>
          <w:rFonts w:cs="David" w:hint="cs"/>
          <w:rtl/>
        </w:rPr>
      </w:pPr>
    </w:p>
    <w:p w14:paraId="4EA8B005" w14:textId="77777777" w:rsidR="007948D9" w:rsidRPr="007948D9" w:rsidRDefault="007948D9" w:rsidP="007948D9">
      <w:pPr>
        <w:bidi/>
        <w:jc w:val="both"/>
        <w:rPr>
          <w:rFonts w:cs="David" w:hint="cs"/>
          <w:rtl/>
        </w:rPr>
      </w:pPr>
      <w:r w:rsidRPr="007948D9">
        <w:rPr>
          <w:rFonts w:cs="David" w:hint="cs"/>
          <w:u w:val="single"/>
          <w:rtl/>
        </w:rPr>
        <w:t>נסים זאב:</w:t>
      </w:r>
    </w:p>
    <w:p w14:paraId="387595A5" w14:textId="77777777" w:rsidR="007948D9" w:rsidRPr="007948D9" w:rsidRDefault="007948D9" w:rsidP="007948D9">
      <w:pPr>
        <w:bidi/>
        <w:jc w:val="both"/>
        <w:rPr>
          <w:rFonts w:cs="David" w:hint="cs"/>
          <w:rtl/>
        </w:rPr>
      </w:pPr>
    </w:p>
    <w:p w14:paraId="11FAAF04" w14:textId="77777777" w:rsidR="007948D9" w:rsidRPr="007948D9" w:rsidRDefault="007948D9" w:rsidP="007948D9">
      <w:pPr>
        <w:bidi/>
        <w:jc w:val="both"/>
        <w:rPr>
          <w:rFonts w:cs="David" w:hint="cs"/>
          <w:rtl/>
        </w:rPr>
      </w:pPr>
      <w:r w:rsidRPr="007948D9">
        <w:rPr>
          <w:rFonts w:cs="David" w:hint="cs"/>
          <w:rtl/>
        </w:rPr>
        <w:tab/>
        <w:t xml:space="preserve"> סליחה, אדוני היושב ראש. ביקשתי רשות דיבור, יש לי ישיבה של ועדת הסמים ואני צריך לצאת. </w:t>
      </w:r>
    </w:p>
    <w:p w14:paraId="5918D849" w14:textId="77777777" w:rsidR="007948D9" w:rsidRPr="007948D9" w:rsidRDefault="007948D9" w:rsidP="007948D9">
      <w:pPr>
        <w:bidi/>
        <w:jc w:val="both"/>
        <w:rPr>
          <w:rFonts w:cs="David" w:hint="cs"/>
          <w:rtl/>
        </w:rPr>
      </w:pPr>
    </w:p>
    <w:p w14:paraId="292E4C53" w14:textId="77777777" w:rsidR="007948D9" w:rsidRPr="007948D9" w:rsidRDefault="007948D9" w:rsidP="007948D9">
      <w:pPr>
        <w:bidi/>
        <w:jc w:val="both"/>
        <w:rPr>
          <w:rFonts w:cs="David" w:hint="cs"/>
          <w:rtl/>
        </w:rPr>
      </w:pPr>
      <w:r w:rsidRPr="007948D9">
        <w:rPr>
          <w:rFonts w:cs="David" w:hint="cs"/>
          <w:u w:val="single"/>
          <w:rtl/>
        </w:rPr>
        <w:t>היו"ר דוד טל:</w:t>
      </w:r>
    </w:p>
    <w:p w14:paraId="7032E3E4" w14:textId="77777777" w:rsidR="007948D9" w:rsidRPr="007948D9" w:rsidRDefault="007948D9" w:rsidP="007948D9">
      <w:pPr>
        <w:bidi/>
        <w:jc w:val="both"/>
        <w:rPr>
          <w:rFonts w:cs="David" w:hint="cs"/>
          <w:rtl/>
        </w:rPr>
      </w:pPr>
    </w:p>
    <w:p w14:paraId="6B5D9690" w14:textId="77777777" w:rsidR="007948D9" w:rsidRPr="007948D9" w:rsidRDefault="007948D9" w:rsidP="007948D9">
      <w:pPr>
        <w:bidi/>
        <w:jc w:val="both"/>
        <w:rPr>
          <w:rFonts w:cs="David" w:hint="cs"/>
          <w:rtl/>
        </w:rPr>
      </w:pPr>
      <w:r w:rsidRPr="007948D9">
        <w:rPr>
          <w:rFonts w:cs="David" w:hint="cs"/>
          <w:rtl/>
        </w:rPr>
        <w:tab/>
        <w:t xml:space="preserve">חבר הכנסת </w:t>
      </w:r>
      <w:proofErr w:type="spellStart"/>
      <w:r w:rsidRPr="007948D9">
        <w:rPr>
          <w:rFonts w:cs="David" w:hint="cs"/>
          <w:rtl/>
        </w:rPr>
        <w:t>מיסז'ניקוב</w:t>
      </w:r>
      <w:proofErr w:type="spellEnd"/>
      <w:r w:rsidRPr="007948D9">
        <w:rPr>
          <w:rFonts w:cs="David" w:hint="cs"/>
          <w:rtl/>
        </w:rPr>
        <w:t xml:space="preserve">, יושב ראש ועדת הכספים, הוא בזכות דיבור. </w:t>
      </w:r>
    </w:p>
    <w:p w14:paraId="00661285" w14:textId="77777777" w:rsidR="007948D9" w:rsidRPr="007948D9" w:rsidRDefault="007948D9" w:rsidP="007948D9">
      <w:pPr>
        <w:bidi/>
        <w:jc w:val="both"/>
        <w:rPr>
          <w:rFonts w:cs="David" w:hint="cs"/>
          <w:u w:val="single"/>
          <w:rtl/>
        </w:rPr>
      </w:pPr>
    </w:p>
    <w:p w14:paraId="66E123B3"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66236A62" w14:textId="77777777" w:rsidR="007948D9" w:rsidRPr="007948D9" w:rsidRDefault="007948D9" w:rsidP="007948D9">
      <w:pPr>
        <w:bidi/>
        <w:jc w:val="both"/>
        <w:rPr>
          <w:rFonts w:cs="David" w:hint="cs"/>
          <w:rtl/>
        </w:rPr>
      </w:pPr>
    </w:p>
    <w:p w14:paraId="77B53074" w14:textId="77777777" w:rsidR="007948D9" w:rsidRPr="007948D9" w:rsidRDefault="007948D9" w:rsidP="007948D9">
      <w:pPr>
        <w:bidi/>
        <w:jc w:val="both"/>
        <w:rPr>
          <w:rFonts w:cs="David" w:hint="cs"/>
          <w:rtl/>
        </w:rPr>
      </w:pPr>
      <w:r w:rsidRPr="007948D9">
        <w:rPr>
          <w:rFonts w:cs="David" w:hint="cs"/>
          <w:rtl/>
        </w:rPr>
        <w:tab/>
        <w:t xml:space="preserve">אתחיל באותה נקודה שבה הפסיק חבר הכנסת סער. אני שמח שדחיתם את ההצבעה שהייתה צריכה להתקיים בוועדת הכספים מהשבוע הזה ליום ראשון. אני שמח שהייתי אמור לקיים הצבעה בוועדת הכספים השבוע, רק שאני לא ידעתי על זה. גם יושב ראש האופוזיציה מודע לכך, גם יושב ראש הקואליציה מודע לכך, גם יושבת ראש הכנסת מודעת לכך, כולם מודעים לכך, חוץ מיושב ראש ועדת הכספים, שאמור להעלות את ההצבעות. </w:t>
      </w:r>
    </w:p>
    <w:p w14:paraId="7D10BFD5" w14:textId="77777777" w:rsidR="007948D9" w:rsidRPr="007948D9" w:rsidRDefault="007948D9" w:rsidP="007948D9">
      <w:pPr>
        <w:bidi/>
        <w:jc w:val="both"/>
        <w:rPr>
          <w:rFonts w:cs="David" w:hint="cs"/>
          <w:rtl/>
        </w:rPr>
      </w:pPr>
    </w:p>
    <w:p w14:paraId="069C4B97" w14:textId="77777777" w:rsidR="007948D9" w:rsidRPr="007948D9" w:rsidRDefault="007948D9" w:rsidP="007948D9">
      <w:pPr>
        <w:bidi/>
        <w:jc w:val="both"/>
        <w:rPr>
          <w:rFonts w:cs="David" w:hint="cs"/>
          <w:rtl/>
        </w:rPr>
      </w:pPr>
      <w:r w:rsidRPr="007948D9">
        <w:rPr>
          <w:rFonts w:cs="David" w:hint="cs"/>
          <w:rtl/>
        </w:rPr>
        <w:tab/>
        <w:t>לי נודע כל הסיפור הזה ביום רביעי שעבר.</w:t>
      </w:r>
    </w:p>
    <w:p w14:paraId="350C810D" w14:textId="77777777" w:rsidR="007948D9" w:rsidRPr="007948D9" w:rsidRDefault="007948D9" w:rsidP="007948D9">
      <w:pPr>
        <w:bidi/>
        <w:jc w:val="both"/>
        <w:rPr>
          <w:rFonts w:cs="David" w:hint="cs"/>
          <w:rtl/>
        </w:rPr>
      </w:pPr>
    </w:p>
    <w:p w14:paraId="3BBF951B"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3FC80E4A" w14:textId="77777777" w:rsidR="007948D9" w:rsidRPr="007948D9" w:rsidRDefault="007948D9" w:rsidP="007948D9">
      <w:pPr>
        <w:bidi/>
        <w:jc w:val="both"/>
        <w:rPr>
          <w:rFonts w:cs="David" w:hint="cs"/>
          <w:rtl/>
        </w:rPr>
      </w:pPr>
    </w:p>
    <w:p w14:paraId="78D912C8" w14:textId="77777777" w:rsidR="007948D9" w:rsidRPr="007948D9" w:rsidRDefault="007948D9" w:rsidP="007948D9">
      <w:pPr>
        <w:bidi/>
        <w:jc w:val="both"/>
        <w:rPr>
          <w:rFonts w:cs="David" w:hint="cs"/>
          <w:rtl/>
        </w:rPr>
      </w:pPr>
      <w:r w:rsidRPr="007948D9">
        <w:rPr>
          <w:rFonts w:cs="David" w:hint="cs"/>
          <w:rtl/>
        </w:rPr>
        <w:tab/>
        <w:t xml:space="preserve"> לא היה תקדים שיושב ראש ועדת הכספים לא הוסכם לוועדת ההסכמות. </w:t>
      </w:r>
    </w:p>
    <w:p w14:paraId="3AB2840F" w14:textId="77777777" w:rsidR="007948D9" w:rsidRPr="007948D9" w:rsidRDefault="007948D9" w:rsidP="007948D9">
      <w:pPr>
        <w:bidi/>
        <w:jc w:val="both"/>
        <w:rPr>
          <w:rFonts w:cs="David" w:hint="cs"/>
          <w:rtl/>
        </w:rPr>
      </w:pPr>
    </w:p>
    <w:p w14:paraId="6D810199" w14:textId="77777777" w:rsidR="007948D9" w:rsidRPr="007948D9" w:rsidRDefault="007948D9" w:rsidP="007948D9">
      <w:pPr>
        <w:bidi/>
        <w:jc w:val="both"/>
        <w:rPr>
          <w:rFonts w:cs="David" w:hint="cs"/>
          <w:rtl/>
        </w:rPr>
      </w:pPr>
      <w:r w:rsidRPr="007948D9">
        <w:rPr>
          <w:rFonts w:cs="David" w:hint="cs"/>
          <w:u w:val="single"/>
          <w:rtl/>
        </w:rPr>
        <w:t>נסים זאב:</w:t>
      </w:r>
    </w:p>
    <w:p w14:paraId="092735BC" w14:textId="77777777" w:rsidR="007948D9" w:rsidRPr="007948D9" w:rsidRDefault="007948D9" w:rsidP="007948D9">
      <w:pPr>
        <w:bidi/>
        <w:jc w:val="both"/>
        <w:rPr>
          <w:rFonts w:cs="David" w:hint="cs"/>
          <w:rtl/>
        </w:rPr>
      </w:pPr>
    </w:p>
    <w:p w14:paraId="4045172F" w14:textId="77777777" w:rsidR="007948D9" w:rsidRPr="007948D9" w:rsidRDefault="007948D9" w:rsidP="007948D9">
      <w:pPr>
        <w:bidi/>
        <w:jc w:val="both"/>
        <w:rPr>
          <w:rFonts w:cs="David" w:hint="cs"/>
          <w:rtl/>
        </w:rPr>
      </w:pPr>
      <w:r w:rsidRPr="007948D9">
        <w:rPr>
          <w:rFonts w:cs="David" w:hint="cs"/>
          <w:rtl/>
        </w:rPr>
        <w:tab/>
        <w:t xml:space="preserve"> אדוני היושב ראש, אני יכול לומר שתי מילים ולצאת?</w:t>
      </w:r>
    </w:p>
    <w:p w14:paraId="35972E28" w14:textId="77777777" w:rsidR="007948D9" w:rsidRPr="007948D9" w:rsidRDefault="007948D9" w:rsidP="007948D9">
      <w:pPr>
        <w:bidi/>
        <w:jc w:val="both"/>
        <w:rPr>
          <w:rFonts w:cs="David" w:hint="cs"/>
          <w:rtl/>
        </w:rPr>
      </w:pPr>
    </w:p>
    <w:p w14:paraId="03D28455" w14:textId="77777777" w:rsidR="007948D9" w:rsidRPr="007948D9" w:rsidRDefault="007948D9" w:rsidP="007948D9">
      <w:pPr>
        <w:bidi/>
        <w:jc w:val="both"/>
        <w:rPr>
          <w:rFonts w:cs="David" w:hint="cs"/>
          <w:rtl/>
        </w:rPr>
      </w:pPr>
      <w:r w:rsidRPr="007948D9">
        <w:rPr>
          <w:rFonts w:cs="David" w:hint="cs"/>
          <w:u w:val="single"/>
          <w:rtl/>
        </w:rPr>
        <w:t>היו"ר דוד טל:</w:t>
      </w:r>
    </w:p>
    <w:p w14:paraId="3E2B7583" w14:textId="77777777" w:rsidR="007948D9" w:rsidRPr="007948D9" w:rsidRDefault="007948D9" w:rsidP="007948D9">
      <w:pPr>
        <w:bidi/>
        <w:jc w:val="both"/>
        <w:rPr>
          <w:rFonts w:cs="David" w:hint="cs"/>
          <w:rtl/>
        </w:rPr>
      </w:pPr>
    </w:p>
    <w:p w14:paraId="24480B1E" w14:textId="77777777" w:rsidR="007948D9" w:rsidRPr="007948D9" w:rsidRDefault="007948D9" w:rsidP="007948D9">
      <w:pPr>
        <w:bidi/>
        <w:jc w:val="both"/>
        <w:rPr>
          <w:rFonts w:cs="David" w:hint="cs"/>
          <w:rtl/>
        </w:rPr>
      </w:pPr>
      <w:r w:rsidRPr="007948D9">
        <w:rPr>
          <w:rFonts w:cs="David" w:hint="cs"/>
          <w:rtl/>
        </w:rPr>
        <w:tab/>
        <w:t xml:space="preserve">הוא באמצע הדברים. </w:t>
      </w:r>
    </w:p>
    <w:p w14:paraId="7ADF4048" w14:textId="77777777" w:rsidR="007948D9" w:rsidRPr="007948D9" w:rsidRDefault="007948D9" w:rsidP="007948D9">
      <w:pPr>
        <w:bidi/>
        <w:jc w:val="both"/>
        <w:rPr>
          <w:rFonts w:cs="David" w:hint="cs"/>
          <w:rtl/>
        </w:rPr>
      </w:pPr>
    </w:p>
    <w:p w14:paraId="61B207CF"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05E28192" w14:textId="77777777" w:rsidR="007948D9" w:rsidRPr="007948D9" w:rsidRDefault="007948D9" w:rsidP="007948D9">
      <w:pPr>
        <w:bidi/>
        <w:jc w:val="both"/>
        <w:rPr>
          <w:rFonts w:cs="David" w:hint="cs"/>
          <w:rtl/>
        </w:rPr>
      </w:pPr>
    </w:p>
    <w:p w14:paraId="5D916AB2" w14:textId="77777777" w:rsidR="007948D9" w:rsidRPr="007948D9" w:rsidRDefault="007948D9" w:rsidP="007948D9">
      <w:pPr>
        <w:bidi/>
        <w:jc w:val="both"/>
        <w:rPr>
          <w:rFonts w:cs="David" w:hint="cs"/>
          <w:rtl/>
        </w:rPr>
      </w:pPr>
      <w:r w:rsidRPr="007948D9">
        <w:rPr>
          <w:rFonts w:cs="David" w:hint="cs"/>
          <w:rtl/>
        </w:rPr>
        <w:tab/>
        <w:t xml:space="preserve">כיוון שנודע לי על כל הסיפור הזה ביום רביעי שעבר, והייתי בידיעה ברורה שיש לנו עוד שבועיים לעבוד בוועדת הכספים על כל הסעיפים שנותרו לנו, כולל שב"נים שהתחלנו לדון בהם ברגעים אלה. זה נושא כבד ביותר. תיכנסו רגע לוועדת הכספים, אם תצליחו. נושא </w:t>
      </w:r>
      <w:proofErr w:type="spellStart"/>
      <w:r w:rsidRPr="007948D9">
        <w:rPr>
          <w:rFonts w:cs="David" w:hint="cs"/>
          <w:rtl/>
        </w:rPr>
        <w:t>השב"נים</w:t>
      </w:r>
      <w:proofErr w:type="spellEnd"/>
      <w:r w:rsidRPr="007948D9">
        <w:rPr>
          <w:rFonts w:cs="David" w:hint="cs"/>
          <w:rtl/>
        </w:rPr>
        <w:t xml:space="preserve"> עומד גם בבג"ץ, בכלל על זה שהוא נכנס לחוק ההסדרים. יש את הנושא של הייעוץ הפנסיוני, נושא עקרות הבית, ועוד אלף ואחד דברים שלא סגורים הרמטית מבחינת ההקראה. </w:t>
      </w:r>
    </w:p>
    <w:p w14:paraId="2EB71265" w14:textId="77777777" w:rsidR="007948D9" w:rsidRPr="007948D9" w:rsidRDefault="007948D9" w:rsidP="007948D9">
      <w:pPr>
        <w:bidi/>
        <w:jc w:val="both"/>
        <w:rPr>
          <w:rFonts w:cs="David" w:hint="cs"/>
          <w:rtl/>
        </w:rPr>
      </w:pPr>
    </w:p>
    <w:p w14:paraId="40497D77" w14:textId="77777777" w:rsidR="007948D9" w:rsidRPr="007948D9" w:rsidRDefault="007948D9" w:rsidP="007948D9">
      <w:pPr>
        <w:bidi/>
        <w:ind w:firstLine="567"/>
        <w:jc w:val="both"/>
        <w:rPr>
          <w:rFonts w:cs="David" w:hint="cs"/>
          <w:rtl/>
        </w:rPr>
      </w:pPr>
      <w:r w:rsidRPr="007948D9">
        <w:rPr>
          <w:rFonts w:cs="David" w:hint="cs"/>
          <w:rtl/>
        </w:rPr>
        <w:t xml:space="preserve">לכן, נכון לרגע זה, יום שלישי בבוקר, להגיד שאני ערוך לבצע הצבעות בלילה שבין ראשון לשני </w:t>
      </w:r>
      <w:r w:rsidRPr="007948D9">
        <w:rPr>
          <w:rFonts w:cs="David"/>
          <w:rtl/>
        </w:rPr>
        <w:t>–</w:t>
      </w:r>
      <w:r w:rsidRPr="007948D9">
        <w:rPr>
          <w:rFonts w:cs="David" w:hint="cs"/>
          <w:rtl/>
        </w:rPr>
        <w:t xml:space="preserve"> אני לא יכול להגיד את זה ולא יכול להתחייב.  </w:t>
      </w:r>
    </w:p>
    <w:p w14:paraId="5E5F10BA" w14:textId="77777777" w:rsidR="007948D9" w:rsidRPr="007948D9" w:rsidRDefault="007948D9" w:rsidP="007948D9">
      <w:pPr>
        <w:bidi/>
        <w:jc w:val="both"/>
        <w:rPr>
          <w:rFonts w:cs="David" w:hint="cs"/>
          <w:rtl/>
        </w:rPr>
      </w:pPr>
    </w:p>
    <w:p w14:paraId="001188E4" w14:textId="77777777" w:rsidR="007948D9" w:rsidRPr="007948D9" w:rsidRDefault="007948D9" w:rsidP="007948D9">
      <w:pPr>
        <w:bidi/>
        <w:jc w:val="both"/>
        <w:rPr>
          <w:rFonts w:cs="David" w:hint="cs"/>
          <w:rtl/>
        </w:rPr>
      </w:pPr>
      <w:r w:rsidRPr="007948D9">
        <w:rPr>
          <w:rFonts w:cs="David" w:hint="cs"/>
          <w:u w:val="single"/>
          <w:rtl/>
        </w:rPr>
        <w:t>היו"ר דוד טל:</w:t>
      </w:r>
    </w:p>
    <w:p w14:paraId="3BBD33B9" w14:textId="77777777" w:rsidR="007948D9" w:rsidRPr="007948D9" w:rsidRDefault="007948D9" w:rsidP="007948D9">
      <w:pPr>
        <w:bidi/>
        <w:jc w:val="both"/>
        <w:rPr>
          <w:rFonts w:cs="David" w:hint="cs"/>
          <w:rtl/>
        </w:rPr>
      </w:pPr>
    </w:p>
    <w:p w14:paraId="64761015" w14:textId="77777777" w:rsidR="007948D9" w:rsidRPr="007948D9" w:rsidRDefault="007948D9" w:rsidP="007948D9">
      <w:pPr>
        <w:bidi/>
        <w:jc w:val="both"/>
        <w:rPr>
          <w:rFonts w:cs="David" w:hint="cs"/>
          <w:rtl/>
        </w:rPr>
      </w:pPr>
      <w:r w:rsidRPr="007948D9">
        <w:rPr>
          <w:rFonts w:cs="David" w:hint="cs"/>
          <w:rtl/>
        </w:rPr>
        <w:tab/>
        <w:t xml:space="preserve">תודה, אדוני. </w:t>
      </w:r>
    </w:p>
    <w:p w14:paraId="2053CEDF" w14:textId="77777777" w:rsidR="007948D9" w:rsidRPr="007948D9" w:rsidRDefault="007948D9" w:rsidP="007948D9">
      <w:pPr>
        <w:bidi/>
        <w:jc w:val="both"/>
        <w:rPr>
          <w:rFonts w:cs="David" w:hint="cs"/>
          <w:rtl/>
        </w:rPr>
      </w:pPr>
    </w:p>
    <w:p w14:paraId="4A34014D"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4822BAF8" w14:textId="77777777" w:rsidR="007948D9" w:rsidRPr="007948D9" w:rsidRDefault="007948D9" w:rsidP="007948D9">
      <w:pPr>
        <w:bidi/>
        <w:jc w:val="both"/>
        <w:rPr>
          <w:rFonts w:cs="David" w:hint="cs"/>
          <w:rtl/>
        </w:rPr>
      </w:pPr>
    </w:p>
    <w:p w14:paraId="776B8752" w14:textId="77777777" w:rsidR="007948D9" w:rsidRPr="007948D9" w:rsidRDefault="007948D9" w:rsidP="007948D9">
      <w:pPr>
        <w:bidi/>
        <w:jc w:val="both"/>
        <w:rPr>
          <w:rFonts w:cs="David" w:hint="cs"/>
          <w:rtl/>
        </w:rPr>
      </w:pPr>
      <w:r w:rsidRPr="007948D9">
        <w:rPr>
          <w:rFonts w:cs="David" w:hint="cs"/>
          <w:rtl/>
        </w:rPr>
        <w:tab/>
        <w:t xml:space="preserve"> עוד לא סיימתי. </w:t>
      </w:r>
    </w:p>
    <w:p w14:paraId="73333CB6" w14:textId="77777777" w:rsidR="007948D9" w:rsidRPr="007948D9" w:rsidRDefault="007948D9" w:rsidP="007948D9">
      <w:pPr>
        <w:bidi/>
        <w:jc w:val="both"/>
        <w:rPr>
          <w:rFonts w:cs="David" w:hint="cs"/>
          <w:rtl/>
        </w:rPr>
      </w:pPr>
    </w:p>
    <w:p w14:paraId="0FAD0FED"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D48A9AC" w14:textId="77777777" w:rsidR="007948D9" w:rsidRPr="007948D9" w:rsidRDefault="007948D9" w:rsidP="007948D9">
      <w:pPr>
        <w:bidi/>
        <w:jc w:val="both"/>
        <w:rPr>
          <w:rFonts w:cs="David" w:hint="cs"/>
          <w:u w:val="single"/>
          <w:rtl/>
        </w:rPr>
      </w:pPr>
    </w:p>
    <w:p w14:paraId="67A21CA0" w14:textId="77777777" w:rsidR="007948D9" w:rsidRPr="007948D9" w:rsidRDefault="007948D9" w:rsidP="007948D9">
      <w:pPr>
        <w:bidi/>
        <w:jc w:val="both"/>
        <w:rPr>
          <w:rFonts w:cs="David" w:hint="cs"/>
          <w:rtl/>
        </w:rPr>
      </w:pPr>
      <w:r w:rsidRPr="007948D9">
        <w:rPr>
          <w:rFonts w:cs="David" w:hint="cs"/>
          <w:rtl/>
        </w:rPr>
        <w:tab/>
        <w:t xml:space="preserve"> הוא לא סיים.</w:t>
      </w:r>
    </w:p>
    <w:p w14:paraId="51310AC1" w14:textId="77777777" w:rsidR="007948D9" w:rsidRPr="007948D9" w:rsidRDefault="007948D9" w:rsidP="007948D9">
      <w:pPr>
        <w:bidi/>
        <w:jc w:val="both"/>
        <w:rPr>
          <w:rFonts w:cs="David" w:hint="cs"/>
          <w:rtl/>
        </w:rPr>
      </w:pPr>
    </w:p>
    <w:p w14:paraId="617665C7" w14:textId="77777777" w:rsidR="007948D9" w:rsidRPr="007948D9" w:rsidRDefault="007948D9" w:rsidP="007948D9">
      <w:pPr>
        <w:bidi/>
        <w:jc w:val="both"/>
        <w:rPr>
          <w:rFonts w:cs="David" w:hint="cs"/>
          <w:rtl/>
        </w:rPr>
      </w:pPr>
      <w:r w:rsidRPr="007948D9">
        <w:rPr>
          <w:rFonts w:cs="David" w:hint="cs"/>
          <w:u w:val="single"/>
          <w:rtl/>
        </w:rPr>
        <w:t>היו"ר דוד טל:</w:t>
      </w:r>
    </w:p>
    <w:p w14:paraId="162B7111" w14:textId="77777777" w:rsidR="007948D9" w:rsidRPr="007948D9" w:rsidRDefault="007948D9" w:rsidP="007948D9">
      <w:pPr>
        <w:bidi/>
        <w:jc w:val="both"/>
        <w:rPr>
          <w:rFonts w:cs="David" w:hint="cs"/>
          <w:rtl/>
        </w:rPr>
      </w:pPr>
    </w:p>
    <w:p w14:paraId="1B9D50A0" w14:textId="77777777" w:rsidR="007948D9" w:rsidRPr="007948D9" w:rsidRDefault="007948D9" w:rsidP="007948D9">
      <w:pPr>
        <w:bidi/>
        <w:jc w:val="both"/>
        <w:rPr>
          <w:rFonts w:cs="David" w:hint="cs"/>
          <w:rtl/>
        </w:rPr>
      </w:pPr>
      <w:r w:rsidRPr="007948D9">
        <w:rPr>
          <w:rFonts w:cs="David" w:hint="cs"/>
          <w:rtl/>
        </w:rPr>
        <w:tab/>
        <w:t xml:space="preserve">גדעון, אתה רוצה לנהל את הישיבה? מותר לי להפסיק אותו? אני גם חבר בוועדת הכספים, והוא הפסיק אותי כמה פעמים ולא אמרתי כלום. </w:t>
      </w:r>
    </w:p>
    <w:p w14:paraId="7D2ACD7B" w14:textId="77777777" w:rsidR="007948D9" w:rsidRPr="007948D9" w:rsidRDefault="007948D9" w:rsidP="007948D9">
      <w:pPr>
        <w:bidi/>
        <w:jc w:val="both"/>
        <w:rPr>
          <w:rFonts w:cs="David" w:hint="cs"/>
          <w:rtl/>
        </w:rPr>
      </w:pPr>
    </w:p>
    <w:p w14:paraId="6E19F333"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7493CDC1" w14:textId="77777777" w:rsidR="007948D9" w:rsidRPr="007948D9" w:rsidRDefault="007948D9" w:rsidP="007948D9">
      <w:pPr>
        <w:bidi/>
        <w:jc w:val="both"/>
        <w:rPr>
          <w:rFonts w:cs="David" w:hint="cs"/>
          <w:rtl/>
        </w:rPr>
      </w:pPr>
    </w:p>
    <w:p w14:paraId="65496A69" w14:textId="77777777" w:rsidR="007948D9" w:rsidRPr="007948D9" w:rsidRDefault="007948D9" w:rsidP="007948D9">
      <w:pPr>
        <w:bidi/>
        <w:jc w:val="both"/>
        <w:rPr>
          <w:rFonts w:cs="David" w:hint="cs"/>
          <w:rtl/>
        </w:rPr>
      </w:pPr>
      <w:r w:rsidRPr="007948D9">
        <w:rPr>
          <w:rFonts w:cs="David" w:hint="cs"/>
          <w:rtl/>
        </w:rPr>
        <w:tab/>
        <w:t xml:space="preserve">מעולם לא הפסקתי אותך באמצע דבריך. אולי הפסקתי אותך כשהתפרצת למשהו, אבל אני חיכיתי לתורי. </w:t>
      </w:r>
    </w:p>
    <w:p w14:paraId="4C841D61" w14:textId="77777777" w:rsidR="007948D9" w:rsidRPr="007948D9" w:rsidRDefault="007948D9" w:rsidP="007948D9">
      <w:pPr>
        <w:bidi/>
        <w:jc w:val="both"/>
        <w:rPr>
          <w:rFonts w:cs="David" w:hint="cs"/>
          <w:rtl/>
        </w:rPr>
      </w:pPr>
    </w:p>
    <w:p w14:paraId="0367E6E9" w14:textId="77777777" w:rsidR="007948D9" w:rsidRPr="007948D9" w:rsidRDefault="007948D9" w:rsidP="007948D9">
      <w:pPr>
        <w:bidi/>
        <w:ind w:firstLine="567"/>
        <w:jc w:val="both"/>
        <w:rPr>
          <w:rFonts w:cs="David" w:hint="cs"/>
          <w:rtl/>
        </w:rPr>
      </w:pPr>
      <w:r w:rsidRPr="007948D9">
        <w:rPr>
          <w:rFonts w:cs="David" w:hint="cs"/>
          <w:rtl/>
        </w:rPr>
        <w:t xml:space="preserve">אני אומר שוב, בתור אחד שלא היה בסוד העניינים, שכול הדברים האלה נעשו בלעדיו והוא, כקבלן ביצוע, רק שמע עליהם ביום רביעי - אני לא מסרב, גם על פי בקשתו של ראש הממשלה. אני מציין עובדה, שיכול להיות שיהיה קשה. זה הכול. </w:t>
      </w:r>
    </w:p>
    <w:p w14:paraId="441235DC" w14:textId="77777777" w:rsidR="007948D9" w:rsidRPr="007948D9" w:rsidRDefault="007948D9" w:rsidP="007948D9">
      <w:pPr>
        <w:bidi/>
        <w:jc w:val="both"/>
        <w:rPr>
          <w:rFonts w:cs="David" w:hint="cs"/>
          <w:rtl/>
        </w:rPr>
      </w:pPr>
    </w:p>
    <w:p w14:paraId="09A92220" w14:textId="77777777" w:rsidR="007948D9" w:rsidRPr="007948D9" w:rsidRDefault="007948D9" w:rsidP="007948D9">
      <w:pPr>
        <w:bidi/>
        <w:jc w:val="both"/>
        <w:rPr>
          <w:rFonts w:cs="David" w:hint="cs"/>
          <w:rtl/>
        </w:rPr>
      </w:pPr>
      <w:r w:rsidRPr="007948D9">
        <w:rPr>
          <w:rFonts w:cs="David" w:hint="cs"/>
          <w:u w:val="single"/>
          <w:rtl/>
        </w:rPr>
        <w:t>היו"ר דוד טל:</w:t>
      </w:r>
    </w:p>
    <w:p w14:paraId="388EDA00" w14:textId="77777777" w:rsidR="007948D9" w:rsidRPr="007948D9" w:rsidRDefault="007948D9" w:rsidP="007948D9">
      <w:pPr>
        <w:bidi/>
        <w:jc w:val="both"/>
        <w:rPr>
          <w:rFonts w:cs="David" w:hint="cs"/>
          <w:rtl/>
        </w:rPr>
      </w:pPr>
    </w:p>
    <w:p w14:paraId="5B4E0A90" w14:textId="77777777" w:rsidR="007948D9" w:rsidRPr="007948D9" w:rsidRDefault="007948D9" w:rsidP="007948D9">
      <w:pPr>
        <w:bidi/>
        <w:ind w:firstLine="567"/>
        <w:jc w:val="both"/>
        <w:rPr>
          <w:rFonts w:cs="David" w:hint="cs"/>
          <w:rtl/>
        </w:rPr>
      </w:pPr>
      <w:r w:rsidRPr="007948D9">
        <w:rPr>
          <w:rFonts w:cs="David" w:hint="cs"/>
          <w:rtl/>
        </w:rPr>
        <w:t>תודה רבה. יושב ראש הקואליציה, האם אתה מעודכן ומודע למה שאמר יושב ראש ועדת הכספים?</w:t>
      </w:r>
    </w:p>
    <w:p w14:paraId="5BF82AF9" w14:textId="77777777" w:rsidR="007948D9" w:rsidRPr="007948D9" w:rsidRDefault="007948D9" w:rsidP="007948D9">
      <w:pPr>
        <w:bidi/>
        <w:jc w:val="both"/>
        <w:rPr>
          <w:rFonts w:cs="David" w:hint="cs"/>
          <w:rtl/>
        </w:rPr>
      </w:pPr>
    </w:p>
    <w:p w14:paraId="5A958B8A" w14:textId="77777777" w:rsidR="007948D9" w:rsidRPr="007948D9" w:rsidRDefault="007948D9" w:rsidP="007948D9">
      <w:pPr>
        <w:bidi/>
        <w:jc w:val="both"/>
        <w:rPr>
          <w:rFonts w:cs="David" w:hint="cs"/>
          <w:rtl/>
        </w:rPr>
      </w:pPr>
      <w:r w:rsidRPr="007948D9">
        <w:rPr>
          <w:rFonts w:cs="David" w:hint="cs"/>
          <w:u w:val="single"/>
          <w:rtl/>
        </w:rPr>
        <w:t xml:space="preserve">אלי </w:t>
      </w:r>
      <w:proofErr w:type="spellStart"/>
      <w:r w:rsidRPr="007948D9">
        <w:rPr>
          <w:rFonts w:cs="David" w:hint="cs"/>
          <w:u w:val="single"/>
          <w:rtl/>
        </w:rPr>
        <w:t>אפללו</w:t>
      </w:r>
      <w:proofErr w:type="spellEnd"/>
      <w:r w:rsidRPr="007948D9">
        <w:rPr>
          <w:rFonts w:cs="David" w:hint="cs"/>
          <w:u w:val="single"/>
          <w:rtl/>
        </w:rPr>
        <w:t>:</w:t>
      </w:r>
    </w:p>
    <w:p w14:paraId="36171B5A" w14:textId="77777777" w:rsidR="007948D9" w:rsidRPr="007948D9" w:rsidRDefault="007948D9" w:rsidP="007948D9">
      <w:pPr>
        <w:bidi/>
        <w:jc w:val="both"/>
        <w:rPr>
          <w:rFonts w:cs="David" w:hint="cs"/>
          <w:rtl/>
        </w:rPr>
      </w:pPr>
    </w:p>
    <w:p w14:paraId="2F812CF4" w14:textId="77777777" w:rsidR="007948D9" w:rsidRPr="007948D9" w:rsidRDefault="007948D9" w:rsidP="007948D9">
      <w:pPr>
        <w:bidi/>
        <w:jc w:val="both"/>
        <w:rPr>
          <w:rFonts w:cs="David" w:hint="cs"/>
          <w:rtl/>
        </w:rPr>
      </w:pPr>
      <w:r w:rsidRPr="007948D9">
        <w:rPr>
          <w:rFonts w:cs="David" w:hint="cs"/>
          <w:rtl/>
        </w:rPr>
        <w:tab/>
        <w:t xml:space="preserve"> סוף דבריו הם המפתח לכל העניין. הוא לא אמר שהוא לא יכול, הוא אומר שזה קשה. </w:t>
      </w:r>
    </w:p>
    <w:p w14:paraId="09A65DA4" w14:textId="77777777" w:rsidR="007948D9" w:rsidRPr="007948D9" w:rsidRDefault="007948D9" w:rsidP="007948D9">
      <w:pPr>
        <w:bidi/>
        <w:jc w:val="both"/>
        <w:rPr>
          <w:rFonts w:cs="David" w:hint="cs"/>
          <w:rtl/>
        </w:rPr>
      </w:pPr>
    </w:p>
    <w:p w14:paraId="4E631D9E"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4B740359" w14:textId="77777777" w:rsidR="007948D9" w:rsidRPr="007948D9" w:rsidRDefault="007948D9" w:rsidP="007948D9">
      <w:pPr>
        <w:bidi/>
        <w:jc w:val="both"/>
        <w:rPr>
          <w:rFonts w:cs="David" w:hint="cs"/>
          <w:rtl/>
        </w:rPr>
      </w:pPr>
    </w:p>
    <w:p w14:paraId="3CB15C14" w14:textId="77777777" w:rsidR="007948D9" w:rsidRPr="007948D9" w:rsidRDefault="007948D9" w:rsidP="007948D9">
      <w:pPr>
        <w:bidi/>
        <w:jc w:val="both"/>
        <w:rPr>
          <w:rFonts w:cs="David" w:hint="cs"/>
          <w:rtl/>
        </w:rPr>
      </w:pPr>
      <w:r w:rsidRPr="007948D9">
        <w:rPr>
          <w:rFonts w:cs="David" w:hint="cs"/>
          <w:rtl/>
        </w:rPr>
        <w:tab/>
        <w:t xml:space="preserve"> עד בלתי אפשרי. </w:t>
      </w:r>
    </w:p>
    <w:p w14:paraId="7B263092" w14:textId="77777777" w:rsidR="007948D9" w:rsidRPr="007948D9" w:rsidRDefault="007948D9" w:rsidP="007948D9">
      <w:pPr>
        <w:bidi/>
        <w:jc w:val="both"/>
        <w:rPr>
          <w:rFonts w:cs="David" w:hint="cs"/>
          <w:rtl/>
        </w:rPr>
      </w:pPr>
    </w:p>
    <w:p w14:paraId="032251EB" w14:textId="77777777" w:rsidR="007948D9" w:rsidRPr="007948D9" w:rsidRDefault="007948D9" w:rsidP="007948D9">
      <w:pPr>
        <w:bidi/>
        <w:jc w:val="both"/>
        <w:rPr>
          <w:rFonts w:cs="David" w:hint="cs"/>
          <w:rtl/>
        </w:rPr>
      </w:pPr>
      <w:r w:rsidRPr="007948D9">
        <w:rPr>
          <w:rFonts w:cs="David" w:hint="cs"/>
          <w:u w:val="single"/>
          <w:rtl/>
        </w:rPr>
        <w:t xml:space="preserve">אלי </w:t>
      </w:r>
      <w:proofErr w:type="spellStart"/>
      <w:r w:rsidRPr="007948D9">
        <w:rPr>
          <w:rFonts w:cs="David" w:hint="cs"/>
          <w:u w:val="single"/>
          <w:rtl/>
        </w:rPr>
        <w:t>אפללו</w:t>
      </w:r>
      <w:proofErr w:type="spellEnd"/>
      <w:r w:rsidRPr="007948D9">
        <w:rPr>
          <w:rFonts w:cs="David" w:hint="cs"/>
          <w:u w:val="single"/>
          <w:rtl/>
        </w:rPr>
        <w:t>:</w:t>
      </w:r>
    </w:p>
    <w:p w14:paraId="56AD6808" w14:textId="77777777" w:rsidR="007948D9" w:rsidRPr="007948D9" w:rsidRDefault="007948D9" w:rsidP="007948D9">
      <w:pPr>
        <w:bidi/>
        <w:jc w:val="both"/>
        <w:rPr>
          <w:rFonts w:cs="David" w:hint="cs"/>
          <w:rtl/>
        </w:rPr>
      </w:pPr>
    </w:p>
    <w:p w14:paraId="557CD592" w14:textId="77777777" w:rsidR="007948D9" w:rsidRPr="007948D9" w:rsidRDefault="007948D9" w:rsidP="007948D9">
      <w:pPr>
        <w:bidi/>
        <w:jc w:val="both"/>
        <w:rPr>
          <w:rFonts w:cs="David" w:hint="cs"/>
          <w:rtl/>
        </w:rPr>
      </w:pPr>
      <w:r w:rsidRPr="007948D9">
        <w:rPr>
          <w:rFonts w:cs="David" w:hint="cs"/>
          <w:rtl/>
        </w:rPr>
        <w:tab/>
        <w:t xml:space="preserve">עכשיו הוספת "עד בלתי אפשרי", אבל הסיכוי עוד קיים. אם היית אומר לי לא מוחלט </w:t>
      </w:r>
      <w:r w:rsidRPr="007948D9">
        <w:rPr>
          <w:rFonts w:cs="David"/>
          <w:rtl/>
        </w:rPr>
        <w:t>–</w:t>
      </w:r>
      <w:r w:rsidRPr="007948D9">
        <w:rPr>
          <w:rFonts w:cs="David" w:hint="cs"/>
          <w:rtl/>
        </w:rPr>
        <w:t xml:space="preserve"> הייתי מבין. זה אומר שזה עדיין אפשרי. אני רוצה להתייחס לנושא </w:t>
      </w:r>
      <w:proofErr w:type="spellStart"/>
      <w:r w:rsidRPr="007948D9">
        <w:rPr>
          <w:rFonts w:cs="David" w:hint="cs"/>
          <w:rtl/>
        </w:rPr>
        <w:t>הבג"ץ</w:t>
      </w:r>
      <w:proofErr w:type="spellEnd"/>
      <w:r w:rsidRPr="007948D9">
        <w:rPr>
          <w:rFonts w:cs="David" w:hint="cs"/>
          <w:rtl/>
        </w:rPr>
        <w:t>.</w:t>
      </w:r>
    </w:p>
    <w:p w14:paraId="311A2AA4" w14:textId="77777777" w:rsidR="007948D9" w:rsidRPr="007948D9" w:rsidRDefault="007948D9" w:rsidP="007948D9">
      <w:pPr>
        <w:bidi/>
        <w:jc w:val="both"/>
        <w:rPr>
          <w:rFonts w:cs="David" w:hint="cs"/>
          <w:rtl/>
        </w:rPr>
      </w:pPr>
    </w:p>
    <w:p w14:paraId="53E29EEF" w14:textId="77777777" w:rsidR="007948D9" w:rsidRPr="007948D9" w:rsidRDefault="007948D9" w:rsidP="007948D9">
      <w:pPr>
        <w:bidi/>
        <w:jc w:val="both"/>
        <w:rPr>
          <w:rFonts w:cs="David" w:hint="cs"/>
          <w:rtl/>
        </w:rPr>
      </w:pPr>
      <w:r w:rsidRPr="007948D9">
        <w:rPr>
          <w:rFonts w:cs="David" w:hint="cs"/>
          <w:u w:val="single"/>
          <w:rtl/>
        </w:rPr>
        <w:t>היו"ר דוד טל:</w:t>
      </w:r>
    </w:p>
    <w:p w14:paraId="37F809FF" w14:textId="77777777" w:rsidR="007948D9" w:rsidRPr="007948D9" w:rsidRDefault="007948D9" w:rsidP="007948D9">
      <w:pPr>
        <w:bidi/>
        <w:jc w:val="both"/>
        <w:rPr>
          <w:rFonts w:cs="David" w:hint="cs"/>
          <w:rtl/>
        </w:rPr>
      </w:pPr>
    </w:p>
    <w:p w14:paraId="41A446F1" w14:textId="77777777" w:rsidR="007948D9" w:rsidRPr="007948D9" w:rsidRDefault="007948D9" w:rsidP="007948D9">
      <w:pPr>
        <w:bidi/>
        <w:jc w:val="both"/>
        <w:rPr>
          <w:rFonts w:cs="David" w:hint="cs"/>
          <w:rtl/>
        </w:rPr>
      </w:pPr>
      <w:r w:rsidRPr="007948D9">
        <w:rPr>
          <w:rFonts w:cs="David" w:hint="cs"/>
          <w:rtl/>
        </w:rPr>
        <w:tab/>
        <w:t xml:space="preserve">נושא </w:t>
      </w:r>
      <w:proofErr w:type="spellStart"/>
      <w:r w:rsidRPr="007948D9">
        <w:rPr>
          <w:rFonts w:cs="David" w:hint="cs"/>
          <w:rtl/>
        </w:rPr>
        <w:t>הבג"ץ</w:t>
      </w:r>
      <w:proofErr w:type="spellEnd"/>
      <w:r w:rsidRPr="007948D9">
        <w:rPr>
          <w:rFonts w:cs="David" w:hint="cs"/>
          <w:rtl/>
        </w:rPr>
        <w:t xml:space="preserve"> לא רלוונטי לוועדת הכספים.</w:t>
      </w:r>
    </w:p>
    <w:p w14:paraId="56425415" w14:textId="77777777" w:rsidR="007948D9" w:rsidRPr="007948D9" w:rsidRDefault="007948D9" w:rsidP="007948D9">
      <w:pPr>
        <w:bidi/>
        <w:jc w:val="both"/>
        <w:rPr>
          <w:rFonts w:cs="David" w:hint="cs"/>
          <w:rtl/>
        </w:rPr>
      </w:pPr>
    </w:p>
    <w:p w14:paraId="49A07CE0" w14:textId="77777777" w:rsidR="007948D9" w:rsidRPr="007948D9" w:rsidRDefault="007948D9" w:rsidP="007948D9">
      <w:pPr>
        <w:bidi/>
        <w:jc w:val="both"/>
        <w:rPr>
          <w:rFonts w:cs="David" w:hint="cs"/>
          <w:rtl/>
        </w:rPr>
      </w:pPr>
      <w:r w:rsidRPr="007948D9">
        <w:rPr>
          <w:rFonts w:cs="David" w:hint="cs"/>
          <w:u w:val="single"/>
          <w:rtl/>
        </w:rPr>
        <w:t>נסים זאב:</w:t>
      </w:r>
    </w:p>
    <w:p w14:paraId="2CE36FA6" w14:textId="77777777" w:rsidR="007948D9" w:rsidRPr="007948D9" w:rsidRDefault="007948D9" w:rsidP="007948D9">
      <w:pPr>
        <w:bidi/>
        <w:jc w:val="both"/>
        <w:rPr>
          <w:rFonts w:cs="David" w:hint="cs"/>
          <w:rtl/>
        </w:rPr>
      </w:pPr>
    </w:p>
    <w:p w14:paraId="2C3EF7B7" w14:textId="77777777" w:rsidR="007948D9" w:rsidRPr="007948D9" w:rsidRDefault="007948D9" w:rsidP="007948D9">
      <w:pPr>
        <w:bidi/>
        <w:jc w:val="both"/>
        <w:rPr>
          <w:rFonts w:cs="David" w:hint="cs"/>
          <w:rtl/>
        </w:rPr>
      </w:pPr>
      <w:r w:rsidRPr="007948D9">
        <w:rPr>
          <w:rFonts w:cs="David" w:hint="cs"/>
          <w:rtl/>
        </w:rPr>
        <w:tab/>
        <w:t xml:space="preserve">אדוני היושב ראש, יש לי רושם שהוועדה הזאת מטפלת בבעיות רגשיות. כל אחד מעלה את טענותיו ואת הדרישות ולאדוני היושב יש סבלנות. אבל הזמן שלנו יקר מאוד. </w:t>
      </w:r>
    </w:p>
    <w:p w14:paraId="06B1FB1B" w14:textId="77777777" w:rsidR="007948D9" w:rsidRPr="007948D9" w:rsidRDefault="007948D9" w:rsidP="007948D9">
      <w:pPr>
        <w:bidi/>
        <w:jc w:val="both"/>
        <w:rPr>
          <w:rFonts w:cs="David" w:hint="cs"/>
          <w:rtl/>
        </w:rPr>
      </w:pPr>
    </w:p>
    <w:p w14:paraId="74FAE331" w14:textId="77777777" w:rsidR="007948D9" w:rsidRPr="007948D9" w:rsidRDefault="007948D9" w:rsidP="007948D9">
      <w:pPr>
        <w:bidi/>
        <w:ind w:firstLine="567"/>
        <w:jc w:val="both"/>
        <w:rPr>
          <w:rFonts w:cs="David" w:hint="cs"/>
          <w:rtl/>
        </w:rPr>
      </w:pPr>
      <w:r w:rsidRPr="007948D9">
        <w:rPr>
          <w:rFonts w:cs="David" w:hint="cs"/>
          <w:rtl/>
        </w:rPr>
        <w:t xml:space="preserve">יש לי הצעה, ואני מבקש מחברי הוועדה לשמוע אותה ולקבל החלטה. בעבר היה מצב שההצבעות היו באותו יום של דיוני התקציב וחוק ההסדרים. אם רוצים להתחשב בחג המולד - ואני בעד זה שלא נפגע בחברי כנסת שרוצים להצביע - נעשה את כל ההצבעות הרבה יותר מוקדם. אפשר לקיים דיון ביום שלישי בבוקר. מבחינתי, שישבו פה כל הלילה </w:t>
      </w:r>
      <w:r w:rsidRPr="007948D9">
        <w:rPr>
          <w:rFonts w:cs="David"/>
          <w:rtl/>
        </w:rPr>
        <w:t>–</w:t>
      </w:r>
      <w:r w:rsidRPr="007948D9">
        <w:rPr>
          <w:rFonts w:cs="David" w:hint="cs"/>
          <w:rtl/>
        </w:rPr>
        <w:t xml:space="preserve"> תיקון חצות </w:t>
      </w:r>
      <w:r w:rsidRPr="007948D9">
        <w:rPr>
          <w:rFonts w:cs="David"/>
          <w:rtl/>
        </w:rPr>
        <w:t>–</w:t>
      </w:r>
      <w:r w:rsidRPr="007948D9">
        <w:rPr>
          <w:rFonts w:cs="David" w:hint="cs"/>
          <w:rtl/>
        </w:rPr>
        <w:t xml:space="preserve"> ויסיימו את הדיונים עד יום רביעי, ביום רביעי, מהשעה 14:00 עושים הצבעות על חוק ההסדרים ואחר כך על התקציב. כך היה נהוג. </w:t>
      </w:r>
    </w:p>
    <w:p w14:paraId="57EACB55" w14:textId="77777777" w:rsidR="007948D9" w:rsidRPr="007948D9" w:rsidRDefault="007948D9" w:rsidP="007948D9">
      <w:pPr>
        <w:bidi/>
        <w:jc w:val="both"/>
        <w:rPr>
          <w:rFonts w:cs="David" w:hint="cs"/>
          <w:rtl/>
        </w:rPr>
      </w:pPr>
    </w:p>
    <w:p w14:paraId="65875185"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134F4CC3" w14:textId="77777777" w:rsidR="007948D9" w:rsidRPr="007948D9" w:rsidRDefault="007948D9" w:rsidP="007948D9">
      <w:pPr>
        <w:bidi/>
        <w:jc w:val="both"/>
        <w:rPr>
          <w:rFonts w:cs="David" w:hint="cs"/>
          <w:rtl/>
        </w:rPr>
      </w:pPr>
    </w:p>
    <w:p w14:paraId="64408877" w14:textId="77777777" w:rsidR="007948D9" w:rsidRPr="007948D9" w:rsidRDefault="007948D9" w:rsidP="007948D9">
      <w:pPr>
        <w:bidi/>
        <w:jc w:val="both"/>
        <w:rPr>
          <w:rFonts w:cs="David" w:hint="cs"/>
          <w:rtl/>
        </w:rPr>
      </w:pPr>
      <w:r w:rsidRPr="007948D9">
        <w:rPr>
          <w:rFonts w:cs="David" w:hint="cs"/>
          <w:rtl/>
        </w:rPr>
        <w:tab/>
        <w:t xml:space="preserve"> נכון מאוד. כל הכבוד. </w:t>
      </w:r>
    </w:p>
    <w:p w14:paraId="1AC01CD7" w14:textId="77777777" w:rsidR="007948D9" w:rsidRPr="007948D9" w:rsidRDefault="007948D9" w:rsidP="007948D9">
      <w:pPr>
        <w:bidi/>
        <w:jc w:val="both"/>
        <w:rPr>
          <w:rFonts w:cs="David" w:hint="cs"/>
          <w:rtl/>
        </w:rPr>
      </w:pPr>
    </w:p>
    <w:p w14:paraId="571F3540" w14:textId="77777777" w:rsidR="007948D9" w:rsidRPr="007948D9" w:rsidRDefault="007948D9" w:rsidP="007948D9">
      <w:pPr>
        <w:bidi/>
        <w:jc w:val="both"/>
        <w:rPr>
          <w:rFonts w:cs="David" w:hint="cs"/>
          <w:rtl/>
        </w:rPr>
      </w:pPr>
      <w:r w:rsidRPr="007948D9">
        <w:rPr>
          <w:rFonts w:cs="David" w:hint="cs"/>
          <w:u w:val="single"/>
          <w:rtl/>
        </w:rPr>
        <w:t>נסים זאב:</w:t>
      </w:r>
    </w:p>
    <w:p w14:paraId="634ACD96" w14:textId="77777777" w:rsidR="007948D9" w:rsidRPr="007948D9" w:rsidRDefault="007948D9" w:rsidP="007948D9">
      <w:pPr>
        <w:bidi/>
        <w:jc w:val="both"/>
        <w:rPr>
          <w:rFonts w:cs="David" w:hint="cs"/>
          <w:rtl/>
        </w:rPr>
      </w:pPr>
    </w:p>
    <w:p w14:paraId="47BDDE91" w14:textId="77777777" w:rsidR="007948D9" w:rsidRPr="007948D9" w:rsidRDefault="007948D9" w:rsidP="007948D9">
      <w:pPr>
        <w:bidi/>
        <w:jc w:val="both"/>
        <w:rPr>
          <w:rFonts w:cs="David" w:hint="cs"/>
          <w:rtl/>
        </w:rPr>
      </w:pPr>
      <w:r w:rsidRPr="007948D9">
        <w:rPr>
          <w:rFonts w:cs="David" w:hint="cs"/>
          <w:rtl/>
        </w:rPr>
        <w:tab/>
        <w:t xml:space="preserve"> אני לא מחפש פה כבוד. דבר שני, אני מבקש לקבל פה החלטה להגביל את האופוזיציה בהצבעות שמיות, כי זה בבחינת וימררו את חייהם בפרך. ממצרים כבר יצאנו, לא חוזרים לגלות הזו. זה היה בעבר, רובי ריבלין הנהיג הגבלה של הצבעות שמיות במספרים. </w:t>
      </w:r>
    </w:p>
    <w:p w14:paraId="5A1029CE" w14:textId="77777777" w:rsidR="007948D9" w:rsidRPr="007948D9" w:rsidRDefault="007948D9" w:rsidP="007948D9">
      <w:pPr>
        <w:bidi/>
        <w:jc w:val="both"/>
        <w:rPr>
          <w:rFonts w:cs="David" w:hint="cs"/>
          <w:rtl/>
        </w:rPr>
      </w:pPr>
    </w:p>
    <w:p w14:paraId="3920A877" w14:textId="77777777" w:rsidR="007948D9" w:rsidRPr="007948D9" w:rsidRDefault="007948D9" w:rsidP="007948D9">
      <w:pPr>
        <w:bidi/>
        <w:jc w:val="both"/>
        <w:rPr>
          <w:rFonts w:cs="David" w:hint="cs"/>
          <w:rtl/>
        </w:rPr>
      </w:pPr>
      <w:r w:rsidRPr="007948D9">
        <w:rPr>
          <w:rFonts w:cs="David" w:hint="cs"/>
          <w:u w:val="single"/>
          <w:rtl/>
        </w:rPr>
        <w:t>היו"ר דוד טל:</w:t>
      </w:r>
    </w:p>
    <w:p w14:paraId="34EBB4E6" w14:textId="77777777" w:rsidR="007948D9" w:rsidRPr="007948D9" w:rsidRDefault="007948D9" w:rsidP="007948D9">
      <w:pPr>
        <w:bidi/>
        <w:jc w:val="both"/>
        <w:rPr>
          <w:rFonts w:cs="David" w:hint="cs"/>
          <w:rtl/>
        </w:rPr>
      </w:pPr>
    </w:p>
    <w:p w14:paraId="5187A2F6" w14:textId="77777777" w:rsidR="007948D9" w:rsidRPr="007948D9" w:rsidRDefault="007948D9" w:rsidP="007948D9">
      <w:pPr>
        <w:bidi/>
        <w:jc w:val="both"/>
        <w:rPr>
          <w:rFonts w:cs="David" w:hint="cs"/>
          <w:rtl/>
        </w:rPr>
      </w:pPr>
      <w:r w:rsidRPr="007948D9">
        <w:rPr>
          <w:rFonts w:cs="David" w:hint="cs"/>
          <w:rtl/>
        </w:rPr>
        <w:tab/>
        <w:t xml:space="preserve">גם בנושא הזה יש הסכמות. </w:t>
      </w:r>
    </w:p>
    <w:p w14:paraId="5B83952D" w14:textId="77777777" w:rsidR="007948D9" w:rsidRPr="007948D9" w:rsidRDefault="007948D9" w:rsidP="007948D9">
      <w:pPr>
        <w:bidi/>
        <w:jc w:val="both"/>
        <w:rPr>
          <w:rFonts w:cs="David" w:hint="cs"/>
          <w:rtl/>
        </w:rPr>
      </w:pPr>
    </w:p>
    <w:p w14:paraId="61FEC912" w14:textId="77777777" w:rsidR="007948D9" w:rsidRPr="007948D9" w:rsidRDefault="007948D9" w:rsidP="007948D9">
      <w:pPr>
        <w:bidi/>
        <w:jc w:val="both"/>
        <w:rPr>
          <w:rFonts w:cs="David" w:hint="cs"/>
          <w:rtl/>
        </w:rPr>
      </w:pPr>
      <w:r w:rsidRPr="007948D9">
        <w:rPr>
          <w:rFonts w:cs="David" w:hint="cs"/>
          <w:u w:val="single"/>
          <w:rtl/>
        </w:rPr>
        <w:t>נסים זאב:</w:t>
      </w:r>
    </w:p>
    <w:p w14:paraId="06749CB2" w14:textId="77777777" w:rsidR="007948D9" w:rsidRPr="007948D9" w:rsidRDefault="007948D9" w:rsidP="007948D9">
      <w:pPr>
        <w:bidi/>
        <w:jc w:val="both"/>
        <w:rPr>
          <w:rFonts w:cs="David" w:hint="cs"/>
          <w:rtl/>
        </w:rPr>
      </w:pPr>
    </w:p>
    <w:p w14:paraId="42AC1462" w14:textId="77777777" w:rsidR="007948D9" w:rsidRPr="007948D9" w:rsidRDefault="007948D9" w:rsidP="007948D9">
      <w:pPr>
        <w:bidi/>
        <w:jc w:val="both"/>
        <w:rPr>
          <w:rFonts w:cs="David" w:hint="cs"/>
          <w:rtl/>
        </w:rPr>
      </w:pPr>
      <w:r w:rsidRPr="007948D9">
        <w:rPr>
          <w:rFonts w:cs="David" w:hint="cs"/>
          <w:rtl/>
        </w:rPr>
        <w:tab/>
        <w:t xml:space="preserve"> לא שמעתי על זה. אז אני יכול ללכת. תודה, אדוני. </w:t>
      </w:r>
    </w:p>
    <w:p w14:paraId="5E96C486" w14:textId="77777777" w:rsidR="007948D9" w:rsidRPr="007948D9" w:rsidRDefault="007948D9" w:rsidP="007948D9">
      <w:pPr>
        <w:bidi/>
        <w:jc w:val="both"/>
        <w:rPr>
          <w:rFonts w:cs="David" w:hint="cs"/>
          <w:rtl/>
        </w:rPr>
      </w:pPr>
    </w:p>
    <w:p w14:paraId="58FE291C" w14:textId="77777777" w:rsidR="007948D9" w:rsidRPr="007948D9" w:rsidRDefault="007948D9" w:rsidP="007948D9">
      <w:pPr>
        <w:bidi/>
        <w:jc w:val="both"/>
        <w:rPr>
          <w:rFonts w:cs="David" w:hint="cs"/>
          <w:rtl/>
        </w:rPr>
      </w:pPr>
      <w:r w:rsidRPr="007948D9">
        <w:rPr>
          <w:rFonts w:cs="David" w:hint="cs"/>
          <w:u w:val="single"/>
          <w:rtl/>
        </w:rPr>
        <w:t>היו"ר דוד טל:</w:t>
      </w:r>
    </w:p>
    <w:p w14:paraId="297C0E9C" w14:textId="77777777" w:rsidR="007948D9" w:rsidRPr="007948D9" w:rsidRDefault="007948D9" w:rsidP="007948D9">
      <w:pPr>
        <w:bidi/>
        <w:jc w:val="both"/>
        <w:rPr>
          <w:rFonts w:cs="David" w:hint="cs"/>
          <w:rtl/>
        </w:rPr>
      </w:pPr>
    </w:p>
    <w:p w14:paraId="17493EAE" w14:textId="77777777" w:rsidR="007948D9" w:rsidRPr="007948D9" w:rsidRDefault="007948D9" w:rsidP="007948D9">
      <w:pPr>
        <w:bidi/>
        <w:jc w:val="both"/>
        <w:rPr>
          <w:rFonts w:cs="David" w:hint="cs"/>
          <w:rtl/>
        </w:rPr>
      </w:pPr>
      <w:r w:rsidRPr="007948D9">
        <w:rPr>
          <w:rFonts w:cs="David" w:hint="cs"/>
          <w:rtl/>
        </w:rPr>
        <w:tab/>
        <w:t xml:space="preserve">תודה. חבר הכנסת </w:t>
      </w:r>
      <w:proofErr w:type="spellStart"/>
      <w:r w:rsidRPr="007948D9">
        <w:rPr>
          <w:rFonts w:cs="David" w:hint="cs"/>
          <w:rtl/>
        </w:rPr>
        <w:t>מרגי</w:t>
      </w:r>
      <w:proofErr w:type="spellEnd"/>
      <w:r w:rsidRPr="007948D9">
        <w:rPr>
          <w:rFonts w:cs="David" w:hint="cs"/>
          <w:rtl/>
        </w:rPr>
        <w:t xml:space="preserve">, בבקשה. </w:t>
      </w:r>
    </w:p>
    <w:p w14:paraId="6FF6620A" w14:textId="77777777" w:rsidR="007948D9" w:rsidRPr="007948D9" w:rsidRDefault="007948D9" w:rsidP="007948D9">
      <w:pPr>
        <w:bidi/>
        <w:jc w:val="both"/>
        <w:rPr>
          <w:rFonts w:cs="David" w:hint="cs"/>
          <w:rtl/>
        </w:rPr>
      </w:pPr>
    </w:p>
    <w:p w14:paraId="5A1C08C0"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008895FB" w14:textId="77777777" w:rsidR="007948D9" w:rsidRPr="007948D9" w:rsidRDefault="007948D9" w:rsidP="007948D9">
      <w:pPr>
        <w:bidi/>
        <w:jc w:val="both"/>
        <w:rPr>
          <w:rFonts w:cs="David" w:hint="cs"/>
          <w:rtl/>
        </w:rPr>
      </w:pPr>
    </w:p>
    <w:p w14:paraId="12EE64B3" w14:textId="77777777" w:rsidR="007948D9" w:rsidRPr="007948D9" w:rsidRDefault="007948D9" w:rsidP="007948D9">
      <w:pPr>
        <w:bidi/>
        <w:jc w:val="both"/>
        <w:rPr>
          <w:rFonts w:cs="David" w:hint="cs"/>
          <w:rtl/>
        </w:rPr>
      </w:pPr>
      <w:r w:rsidRPr="007948D9">
        <w:rPr>
          <w:rFonts w:cs="David" w:hint="cs"/>
          <w:rtl/>
        </w:rPr>
        <w:tab/>
        <w:t xml:space="preserve">אני רוצה לחזק את האבסורד. לפני פחות משעה יושב ראש ועדת הכספים הצהיר בוועדת הכספים שההצבעות יהיו ביום חמישי. הוא בא לפה ושומע שעל גבו חורשים. לאחרונה יש תחושה שקבעו וקדימה. צריך לתאם עם כל הנוגעים בדבר. פעם ועדת ההסכמות לא הייתה ועדה של שני אנשים. אם ישנה מצוקה, תהיה התעקשות אפילו של חבר כנסת אחד מדת אחרת לגבי החג שלו </w:t>
      </w:r>
      <w:r w:rsidRPr="007948D9">
        <w:rPr>
          <w:rFonts w:cs="David"/>
          <w:rtl/>
        </w:rPr>
        <w:t>–</w:t>
      </w:r>
      <w:r w:rsidRPr="007948D9">
        <w:rPr>
          <w:rFonts w:cs="David" w:hint="cs"/>
          <w:rtl/>
        </w:rPr>
        <w:t xml:space="preserve"> צריך להתחשב בו.  במקביל, גמישות של האופוזיציה, שתאפשר לאשר את זה ביום אחד. </w:t>
      </w:r>
    </w:p>
    <w:p w14:paraId="5E99E870" w14:textId="77777777" w:rsidR="007948D9" w:rsidRPr="007948D9" w:rsidRDefault="007948D9" w:rsidP="007948D9">
      <w:pPr>
        <w:bidi/>
        <w:jc w:val="both"/>
        <w:rPr>
          <w:rFonts w:cs="David" w:hint="cs"/>
          <w:rtl/>
        </w:rPr>
      </w:pPr>
    </w:p>
    <w:p w14:paraId="51770BFB" w14:textId="77777777" w:rsidR="007948D9" w:rsidRPr="007948D9" w:rsidRDefault="007948D9" w:rsidP="007948D9">
      <w:pPr>
        <w:bidi/>
        <w:jc w:val="both"/>
        <w:rPr>
          <w:rFonts w:cs="David" w:hint="cs"/>
          <w:rtl/>
        </w:rPr>
      </w:pPr>
      <w:r w:rsidRPr="007948D9">
        <w:rPr>
          <w:rFonts w:cs="David" w:hint="cs"/>
          <w:u w:val="single"/>
          <w:rtl/>
        </w:rPr>
        <w:t>היו"ר דוד טל:</w:t>
      </w:r>
    </w:p>
    <w:p w14:paraId="5F1384EF" w14:textId="77777777" w:rsidR="007948D9" w:rsidRPr="007948D9" w:rsidRDefault="007948D9" w:rsidP="007948D9">
      <w:pPr>
        <w:bidi/>
        <w:jc w:val="both"/>
        <w:rPr>
          <w:rFonts w:cs="David" w:hint="cs"/>
          <w:rtl/>
        </w:rPr>
      </w:pPr>
    </w:p>
    <w:p w14:paraId="0ADF9C1F" w14:textId="77777777" w:rsidR="007948D9" w:rsidRPr="007948D9" w:rsidRDefault="007948D9" w:rsidP="007948D9">
      <w:pPr>
        <w:bidi/>
        <w:jc w:val="both"/>
        <w:rPr>
          <w:rFonts w:cs="David" w:hint="cs"/>
          <w:rtl/>
        </w:rPr>
      </w:pPr>
      <w:r w:rsidRPr="007948D9">
        <w:rPr>
          <w:rFonts w:cs="David" w:hint="cs"/>
          <w:rtl/>
        </w:rPr>
        <w:tab/>
        <w:t xml:space="preserve">תודה. חבר הכנסת סער, בבקשה. </w:t>
      </w:r>
    </w:p>
    <w:p w14:paraId="3F74F5D4" w14:textId="77777777" w:rsidR="007948D9" w:rsidRPr="007948D9" w:rsidRDefault="007948D9" w:rsidP="007948D9">
      <w:pPr>
        <w:bidi/>
        <w:jc w:val="both"/>
        <w:rPr>
          <w:rFonts w:cs="David" w:hint="cs"/>
          <w:rtl/>
        </w:rPr>
      </w:pPr>
    </w:p>
    <w:p w14:paraId="05079212"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0E7B7E08" w14:textId="77777777" w:rsidR="007948D9" w:rsidRPr="007948D9" w:rsidRDefault="007948D9" w:rsidP="007948D9">
      <w:pPr>
        <w:bidi/>
        <w:jc w:val="both"/>
        <w:rPr>
          <w:rFonts w:cs="David" w:hint="cs"/>
          <w:u w:val="single"/>
          <w:rtl/>
        </w:rPr>
      </w:pPr>
    </w:p>
    <w:p w14:paraId="329EA2F1" w14:textId="77777777" w:rsidR="007948D9" w:rsidRPr="007948D9" w:rsidRDefault="007948D9" w:rsidP="007948D9">
      <w:pPr>
        <w:bidi/>
        <w:jc w:val="both"/>
        <w:rPr>
          <w:rFonts w:cs="David" w:hint="cs"/>
          <w:rtl/>
        </w:rPr>
      </w:pPr>
      <w:r w:rsidRPr="007948D9">
        <w:rPr>
          <w:rFonts w:cs="David" w:hint="cs"/>
          <w:rtl/>
        </w:rPr>
        <w:tab/>
        <w:t xml:space="preserve">אדוני היושב ראש, אין לנו שום עניין למשוך או לדחות את ההצבעות. לא משנה לי אם התקציב יאושר </w:t>
      </w:r>
      <w:r w:rsidRPr="007948D9">
        <w:rPr>
          <w:rFonts w:cs="David"/>
          <w:rtl/>
        </w:rPr>
        <w:t>–</w:t>
      </w:r>
      <w:r w:rsidRPr="007948D9">
        <w:rPr>
          <w:rFonts w:cs="David" w:hint="cs"/>
          <w:rtl/>
        </w:rPr>
        <w:t xml:space="preserve"> בהנחה שיש לו רוב - ב-25 בדצמבר או שבוע או שבועיים אחר כך. היו ימים שמטרת האופוזיציה הייתה להגיע ל-1.1.2008, והייתה שמחה גדולה. גם זה לגיטימי, אבל אין מטרה כזאת. יכול להיות שזה הגיע כי הדברים לא הסתדרו, כי לא הספיקו, אבל אין מטרה כזאת. </w:t>
      </w:r>
    </w:p>
    <w:p w14:paraId="0ADDCD92" w14:textId="77777777" w:rsidR="007948D9" w:rsidRPr="007948D9" w:rsidRDefault="007948D9" w:rsidP="007948D9">
      <w:pPr>
        <w:bidi/>
        <w:jc w:val="both"/>
        <w:rPr>
          <w:rFonts w:cs="David" w:hint="cs"/>
          <w:rtl/>
        </w:rPr>
      </w:pPr>
    </w:p>
    <w:p w14:paraId="7A242198"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היית בפגישה ואתה יודע שבסך הכול הגישה של כולם הייתה חיובית, רצו לפתור את הדברים בהסכמה, ואני חוזר ואומר את זה גם עכשיו. אבל אי-אפשר לבוא בגישה שלא מתחשבים בשום דבר, וזה יהיה ב-25. </w:t>
      </w:r>
    </w:p>
    <w:p w14:paraId="5729AFF7" w14:textId="77777777" w:rsidR="007948D9" w:rsidRPr="007948D9" w:rsidRDefault="007948D9" w:rsidP="007948D9">
      <w:pPr>
        <w:bidi/>
        <w:ind w:firstLine="567"/>
        <w:jc w:val="both"/>
        <w:rPr>
          <w:rFonts w:cs="David" w:hint="cs"/>
          <w:rtl/>
        </w:rPr>
      </w:pPr>
    </w:p>
    <w:p w14:paraId="7550785C" w14:textId="77777777" w:rsidR="007948D9" w:rsidRPr="007948D9" w:rsidRDefault="007948D9" w:rsidP="007948D9">
      <w:pPr>
        <w:bidi/>
        <w:ind w:firstLine="567"/>
        <w:jc w:val="both"/>
        <w:rPr>
          <w:rFonts w:cs="David" w:hint="cs"/>
          <w:rtl/>
        </w:rPr>
      </w:pPr>
      <w:r w:rsidRPr="007948D9">
        <w:rPr>
          <w:rFonts w:cs="David" w:hint="cs"/>
          <w:rtl/>
        </w:rPr>
        <w:t xml:space="preserve">אני רוצה להזכיר מה המסגרת המשפטית שבה אנחנו עוסקים. אי-אפשר להכריע את הנושא הזה ברוב או מיעוט. יש בתקנון הכנסת הוראות מסוימות של סעיפים, שאני יכול לצטט, שנוגעים להסתייגויות. אם לוקחים את ההסתייגויות </w:t>
      </w:r>
      <w:r w:rsidRPr="007948D9">
        <w:rPr>
          <w:rFonts w:cs="David"/>
        </w:rPr>
        <w:t>as is</w:t>
      </w:r>
      <w:r w:rsidRPr="007948D9">
        <w:rPr>
          <w:rFonts w:cs="David" w:hint="cs"/>
          <w:rtl/>
        </w:rPr>
        <w:t xml:space="preserve"> בזמן ההנמקה שלהם, אפשר לקיים את הדיון שבועות וחודשים. לכן, יש ועדת הסכמות, כי סעיף 148, בהערת שוליים מספר 2, קובע כי הסטייה יכולה להיות רק פה אחד, רק בהסמכה מוחלטת, לכן יש ועדת הסכמות. יש אפשרות בסעיף 131 לסדרי דין מיוחדים בנושא של התקציב, וגם בנושאים אחרים. גם אתמול הסכמנו </w:t>
      </w:r>
      <w:r w:rsidRPr="007948D9">
        <w:rPr>
          <w:rFonts w:cs="David"/>
          <w:rtl/>
        </w:rPr>
        <w:t>–</w:t>
      </w:r>
      <w:r w:rsidRPr="007948D9">
        <w:rPr>
          <w:rFonts w:cs="David" w:hint="cs"/>
          <w:rtl/>
        </w:rPr>
        <w:t xml:space="preserve"> וחבר הכנסת רותם ניהל את הישיבה - שיקצצו את זמן ההסתייגויות בחוק האח הגדול. </w:t>
      </w:r>
    </w:p>
    <w:p w14:paraId="2B265543" w14:textId="77777777" w:rsidR="007948D9" w:rsidRPr="007948D9" w:rsidRDefault="007948D9" w:rsidP="007948D9">
      <w:pPr>
        <w:bidi/>
        <w:jc w:val="both"/>
        <w:rPr>
          <w:rFonts w:cs="David" w:hint="cs"/>
          <w:rtl/>
        </w:rPr>
      </w:pPr>
    </w:p>
    <w:p w14:paraId="78A1BE48" w14:textId="77777777" w:rsidR="007948D9" w:rsidRPr="007948D9" w:rsidRDefault="007948D9" w:rsidP="007948D9">
      <w:pPr>
        <w:bidi/>
        <w:jc w:val="both"/>
        <w:rPr>
          <w:rFonts w:cs="David" w:hint="cs"/>
          <w:rtl/>
        </w:rPr>
      </w:pPr>
      <w:proofErr w:type="spellStart"/>
      <w:r w:rsidRPr="007948D9">
        <w:rPr>
          <w:rFonts w:cs="David" w:hint="cs"/>
          <w:u w:val="single"/>
          <w:rtl/>
        </w:rPr>
        <w:t>היו</w:t>
      </w:r>
      <w:r w:rsidRPr="007948D9">
        <w:rPr>
          <w:rFonts w:cs="David"/>
          <w:u w:val="single"/>
          <w:rtl/>
        </w:rPr>
        <w:t>”</w:t>
      </w:r>
      <w:r w:rsidRPr="007948D9">
        <w:rPr>
          <w:rFonts w:cs="David" w:hint="cs"/>
          <w:u w:val="single"/>
          <w:rtl/>
        </w:rPr>
        <w:t>ר</w:t>
      </w:r>
      <w:proofErr w:type="spellEnd"/>
      <w:r w:rsidRPr="007948D9">
        <w:rPr>
          <w:rFonts w:cs="David" w:hint="cs"/>
          <w:u w:val="single"/>
          <w:rtl/>
        </w:rPr>
        <w:t xml:space="preserve"> דוד רותם:</w:t>
      </w:r>
    </w:p>
    <w:p w14:paraId="700DD347" w14:textId="77777777" w:rsidR="007948D9" w:rsidRPr="007948D9" w:rsidRDefault="007948D9" w:rsidP="007948D9">
      <w:pPr>
        <w:bidi/>
        <w:jc w:val="both"/>
        <w:rPr>
          <w:rFonts w:cs="David" w:hint="cs"/>
          <w:rtl/>
        </w:rPr>
      </w:pPr>
    </w:p>
    <w:p w14:paraId="5D6F4633" w14:textId="77777777" w:rsidR="007948D9" w:rsidRPr="007948D9" w:rsidRDefault="007948D9" w:rsidP="007948D9">
      <w:pPr>
        <w:bidi/>
        <w:ind w:firstLine="567"/>
        <w:jc w:val="both"/>
        <w:rPr>
          <w:rFonts w:cs="David" w:hint="cs"/>
          <w:rtl/>
        </w:rPr>
      </w:pPr>
      <w:r w:rsidRPr="007948D9">
        <w:rPr>
          <w:rFonts w:cs="David" w:hint="cs"/>
          <w:rtl/>
        </w:rPr>
        <w:t xml:space="preserve">חוץ ממיקי איתן. </w:t>
      </w:r>
    </w:p>
    <w:p w14:paraId="10E4F2AA" w14:textId="77777777" w:rsidR="007948D9" w:rsidRPr="007948D9" w:rsidRDefault="007948D9" w:rsidP="007948D9">
      <w:pPr>
        <w:bidi/>
        <w:jc w:val="both"/>
        <w:rPr>
          <w:rFonts w:cs="David" w:hint="cs"/>
          <w:rtl/>
        </w:rPr>
      </w:pPr>
    </w:p>
    <w:p w14:paraId="3A3E18F5"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7B50477E" w14:textId="77777777" w:rsidR="007948D9" w:rsidRPr="007948D9" w:rsidRDefault="007948D9" w:rsidP="007948D9">
      <w:pPr>
        <w:bidi/>
        <w:jc w:val="both"/>
        <w:rPr>
          <w:rFonts w:cs="David" w:hint="cs"/>
          <w:u w:val="single"/>
          <w:rtl/>
        </w:rPr>
      </w:pPr>
    </w:p>
    <w:p w14:paraId="51D39A78" w14:textId="77777777" w:rsidR="007948D9" w:rsidRPr="007948D9" w:rsidRDefault="007948D9" w:rsidP="007948D9">
      <w:pPr>
        <w:bidi/>
        <w:jc w:val="both"/>
        <w:rPr>
          <w:rFonts w:cs="David" w:hint="cs"/>
          <w:rtl/>
        </w:rPr>
      </w:pPr>
      <w:r w:rsidRPr="007948D9">
        <w:rPr>
          <w:rFonts w:cs="David" w:hint="cs"/>
          <w:rtl/>
        </w:rPr>
        <w:tab/>
        <w:t xml:space="preserve">נכון, ולמיקי הייתה זכות להשתמש בזכות שלו. </w:t>
      </w:r>
    </w:p>
    <w:p w14:paraId="3DD9C470" w14:textId="77777777" w:rsidR="007948D9" w:rsidRPr="007948D9" w:rsidRDefault="007948D9" w:rsidP="007948D9">
      <w:pPr>
        <w:bidi/>
        <w:jc w:val="both"/>
        <w:rPr>
          <w:rFonts w:cs="David" w:hint="cs"/>
          <w:rtl/>
        </w:rPr>
      </w:pPr>
    </w:p>
    <w:p w14:paraId="6651C42B"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אנחנו רוצים להצביע בעד, אבל אם עומדת השאלה אם לא יספיקו ויהיה פטור מחובת הנחה - זו שבירה של כל כללי המשחק. אני לא מציע לך, אדוני היושב ראש, לקבל החלטה בחופזה בנושא הזה. בסך הכול, זה היה אמור להיות היום, סיכמנו בצורה חברית שנדחה את זה להיום, נפתרה בעיה אחת מתוך שלוש, יש עוד ישיבות היום ויש גם מחר. אין לך בעיה. לפי פרשנותי המשפטית, גם אי-אפשר להכריע את הדבר הזה ברוב ומיעוט. </w:t>
      </w:r>
    </w:p>
    <w:p w14:paraId="69DF8A66" w14:textId="77777777" w:rsidR="007948D9" w:rsidRPr="007948D9" w:rsidRDefault="007948D9" w:rsidP="007948D9">
      <w:pPr>
        <w:bidi/>
        <w:jc w:val="both"/>
        <w:rPr>
          <w:rFonts w:cs="David" w:hint="cs"/>
          <w:rtl/>
        </w:rPr>
      </w:pPr>
    </w:p>
    <w:p w14:paraId="3FCD50A8" w14:textId="77777777" w:rsidR="007948D9" w:rsidRPr="007948D9" w:rsidRDefault="007948D9" w:rsidP="007948D9">
      <w:pPr>
        <w:bidi/>
        <w:jc w:val="both"/>
        <w:rPr>
          <w:rFonts w:cs="David" w:hint="cs"/>
          <w:rtl/>
        </w:rPr>
      </w:pPr>
      <w:r w:rsidRPr="007948D9">
        <w:rPr>
          <w:rFonts w:cs="David" w:hint="cs"/>
          <w:u w:val="single"/>
          <w:rtl/>
        </w:rPr>
        <w:t>היו"ר דוד טל:</w:t>
      </w:r>
    </w:p>
    <w:p w14:paraId="429C228F" w14:textId="77777777" w:rsidR="007948D9" w:rsidRPr="007948D9" w:rsidRDefault="007948D9" w:rsidP="007948D9">
      <w:pPr>
        <w:bidi/>
        <w:jc w:val="both"/>
        <w:rPr>
          <w:rFonts w:cs="David" w:hint="cs"/>
          <w:rtl/>
        </w:rPr>
      </w:pPr>
    </w:p>
    <w:p w14:paraId="7AE6A681" w14:textId="77777777" w:rsidR="007948D9" w:rsidRPr="007948D9" w:rsidRDefault="007948D9" w:rsidP="007948D9">
      <w:pPr>
        <w:bidi/>
        <w:jc w:val="both"/>
        <w:rPr>
          <w:rFonts w:cs="David" w:hint="cs"/>
          <w:rtl/>
        </w:rPr>
      </w:pPr>
      <w:r w:rsidRPr="007948D9">
        <w:rPr>
          <w:rFonts w:cs="David" w:hint="cs"/>
          <w:rtl/>
        </w:rPr>
        <w:tab/>
        <w:t xml:space="preserve">תודה. חבר הכנסת רן כהן, ואנחנו עוברים להצבעה. </w:t>
      </w:r>
    </w:p>
    <w:p w14:paraId="7D8EABE7" w14:textId="77777777" w:rsidR="007948D9" w:rsidRPr="007948D9" w:rsidRDefault="007948D9" w:rsidP="007948D9">
      <w:pPr>
        <w:bidi/>
        <w:jc w:val="both"/>
        <w:rPr>
          <w:rFonts w:cs="David" w:hint="cs"/>
          <w:u w:val="single"/>
          <w:rtl/>
        </w:rPr>
      </w:pPr>
    </w:p>
    <w:p w14:paraId="6565C5A9" w14:textId="77777777" w:rsidR="007948D9" w:rsidRPr="007948D9" w:rsidRDefault="007948D9" w:rsidP="007948D9">
      <w:pPr>
        <w:bidi/>
        <w:jc w:val="both"/>
        <w:rPr>
          <w:rFonts w:cs="David" w:hint="cs"/>
          <w:u w:val="single"/>
          <w:rtl/>
        </w:rPr>
      </w:pPr>
      <w:r w:rsidRPr="007948D9">
        <w:rPr>
          <w:rFonts w:cs="David" w:hint="cs"/>
          <w:u w:val="single"/>
          <w:rtl/>
        </w:rPr>
        <w:t>היו"ר רן כהן:</w:t>
      </w:r>
    </w:p>
    <w:p w14:paraId="0C5CD145" w14:textId="77777777" w:rsidR="007948D9" w:rsidRPr="007948D9" w:rsidRDefault="007948D9" w:rsidP="007948D9">
      <w:pPr>
        <w:bidi/>
        <w:jc w:val="both"/>
        <w:rPr>
          <w:rFonts w:cs="David" w:hint="cs"/>
          <w:rtl/>
        </w:rPr>
      </w:pPr>
    </w:p>
    <w:p w14:paraId="5FD4F49E"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אנצל את הניסיון ואת הוותק שלי בכנסת לומר משפט אחד; אף פעם לא קרה שהכנסת לא כיבדה את אמונתם הדתית של חברי הכנסת. לא קרה דבר כזה, ואני מציע לכבד את זה. זה אילוץ. </w:t>
      </w:r>
    </w:p>
    <w:p w14:paraId="07B94637" w14:textId="77777777" w:rsidR="007948D9" w:rsidRPr="007948D9" w:rsidRDefault="007948D9" w:rsidP="007948D9">
      <w:pPr>
        <w:bidi/>
        <w:ind w:firstLine="567"/>
        <w:jc w:val="both"/>
        <w:rPr>
          <w:rFonts w:cs="David" w:hint="cs"/>
          <w:rtl/>
        </w:rPr>
      </w:pPr>
    </w:p>
    <w:p w14:paraId="69C76646" w14:textId="77777777" w:rsidR="007948D9" w:rsidRPr="007948D9" w:rsidRDefault="007948D9" w:rsidP="007948D9">
      <w:pPr>
        <w:bidi/>
        <w:ind w:firstLine="567"/>
        <w:jc w:val="both"/>
        <w:rPr>
          <w:rFonts w:cs="David" w:hint="cs"/>
          <w:rtl/>
        </w:rPr>
      </w:pPr>
      <w:r w:rsidRPr="007948D9">
        <w:rPr>
          <w:rFonts w:cs="David" w:hint="cs"/>
          <w:rtl/>
        </w:rPr>
        <w:t xml:space="preserve">דבר שני, כאשר אומר יושב ראש ועדת הכספים שיש חשש או דאגה שהוא לא ישלים את העבודה, אין ברירה אלא להתחשב בזה. לכן, אני מציע לוועדה להגיע להסכמה שביום רביעי ההצבעות של שני המרכיבים; חוק ההסדרים ב-11:00 בבוקר, תקציב המדינה אחר הצהרים, בשעה 5:00 או 6:00. גם ועדת הכספים תספיק להכין את עבודתה, וגם הכללים של כיבוד חברי הכנסת ואמונתם יתקיימו בצורה מלאה. </w:t>
      </w:r>
    </w:p>
    <w:p w14:paraId="21AB7169" w14:textId="77777777" w:rsidR="007948D9" w:rsidRPr="007948D9" w:rsidRDefault="007948D9" w:rsidP="007948D9">
      <w:pPr>
        <w:bidi/>
        <w:jc w:val="both"/>
        <w:rPr>
          <w:rFonts w:cs="David" w:hint="cs"/>
          <w:rtl/>
        </w:rPr>
      </w:pPr>
    </w:p>
    <w:p w14:paraId="492A84CA" w14:textId="77777777" w:rsidR="007948D9" w:rsidRPr="007948D9" w:rsidRDefault="007948D9" w:rsidP="007948D9">
      <w:pPr>
        <w:bidi/>
        <w:jc w:val="both"/>
        <w:rPr>
          <w:rFonts w:cs="David" w:hint="cs"/>
          <w:rtl/>
        </w:rPr>
      </w:pPr>
      <w:r w:rsidRPr="007948D9">
        <w:rPr>
          <w:rFonts w:cs="David" w:hint="cs"/>
          <w:u w:val="single"/>
          <w:rtl/>
        </w:rPr>
        <w:t>היו"ר דוד טל:</w:t>
      </w:r>
    </w:p>
    <w:p w14:paraId="7F350355" w14:textId="77777777" w:rsidR="007948D9" w:rsidRPr="007948D9" w:rsidRDefault="007948D9" w:rsidP="007948D9">
      <w:pPr>
        <w:bidi/>
        <w:jc w:val="both"/>
        <w:rPr>
          <w:rFonts w:cs="David" w:hint="cs"/>
          <w:rtl/>
        </w:rPr>
      </w:pPr>
    </w:p>
    <w:p w14:paraId="2FCDDECC" w14:textId="77777777" w:rsidR="007948D9" w:rsidRPr="007948D9" w:rsidRDefault="007948D9" w:rsidP="007948D9">
      <w:pPr>
        <w:bidi/>
        <w:jc w:val="both"/>
        <w:rPr>
          <w:rFonts w:cs="David" w:hint="cs"/>
          <w:rtl/>
        </w:rPr>
      </w:pPr>
      <w:r w:rsidRPr="007948D9">
        <w:rPr>
          <w:rFonts w:cs="David" w:hint="cs"/>
          <w:rtl/>
        </w:rPr>
        <w:tab/>
        <w:t xml:space="preserve">תודה רבה, אנחנו עוברים להצבעה. </w:t>
      </w:r>
    </w:p>
    <w:p w14:paraId="07E908F6" w14:textId="77777777" w:rsidR="007948D9" w:rsidRPr="007948D9" w:rsidRDefault="007948D9" w:rsidP="007948D9">
      <w:pPr>
        <w:bidi/>
        <w:jc w:val="both"/>
        <w:rPr>
          <w:rFonts w:cs="David" w:hint="cs"/>
          <w:rtl/>
        </w:rPr>
      </w:pPr>
    </w:p>
    <w:p w14:paraId="12097879" w14:textId="77777777" w:rsidR="007948D9" w:rsidRPr="007948D9" w:rsidRDefault="007948D9" w:rsidP="007948D9">
      <w:pPr>
        <w:bidi/>
        <w:jc w:val="both"/>
        <w:rPr>
          <w:rFonts w:cs="David" w:hint="cs"/>
          <w:u w:val="single"/>
          <w:rtl/>
        </w:rPr>
      </w:pPr>
      <w:r w:rsidRPr="007948D9">
        <w:rPr>
          <w:rFonts w:cs="David" w:hint="cs"/>
          <w:u w:val="single"/>
          <w:rtl/>
        </w:rPr>
        <w:t>גדעון סער:</w:t>
      </w:r>
    </w:p>
    <w:p w14:paraId="105F68CA" w14:textId="77777777" w:rsidR="007948D9" w:rsidRPr="007948D9" w:rsidRDefault="007948D9" w:rsidP="007948D9">
      <w:pPr>
        <w:bidi/>
        <w:jc w:val="both"/>
        <w:rPr>
          <w:rFonts w:cs="David" w:hint="cs"/>
          <w:u w:val="single"/>
          <w:rtl/>
        </w:rPr>
      </w:pPr>
    </w:p>
    <w:p w14:paraId="3743D504" w14:textId="77777777" w:rsidR="007948D9" w:rsidRPr="007948D9" w:rsidRDefault="007948D9" w:rsidP="007948D9">
      <w:pPr>
        <w:bidi/>
        <w:jc w:val="both"/>
        <w:rPr>
          <w:rFonts w:cs="David" w:hint="cs"/>
          <w:rtl/>
        </w:rPr>
      </w:pPr>
      <w:r w:rsidRPr="007948D9">
        <w:rPr>
          <w:rFonts w:cs="David" w:hint="cs"/>
          <w:rtl/>
        </w:rPr>
        <w:tab/>
        <w:t xml:space="preserve">אני רק רוצה להפנות לך שבעבר היה רק פעם אחת מצב שלא הגיעו להסכמות, בגלל שהאופוזיציה לא הסכימה, ועשו שימוש בסעיף אחר בתקנון. אבל ללכת בדרך הזאת, כרגע הולכים בה, לקבל החלטות לא בהסכמה מלאה - זו סטייה מכל התקדימים. לפי מיטב הבנתי, זו סטייה גם מהוראות התקנון. אתם לוקחים על עצמכם אחריות גדולה מאוד. </w:t>
      </w:r>
    </w:p>
    <w:p w14:paraId="404FC6CE" w14:textId="77777777" w:rsidR="007948D9" w:rsidRPr="007948D9" w:rsidRDefault="007948D9" w:rsidP="007948D9">
      <w:pPr>
        <w:bidi/>
        <w:jc w:val="both"/>
        <w:rPr>
          <w:rFonts w:cs="David" w:hint="cs"/>
          <w:rtl/>
        </w:rPr>
      </w:pPr>
    </w:p>
    <w:p w14:paraId="4F8AAA32"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15B02672" w14:textId="77777777" w:rsidR="007948D9" w:rsidRPr="007948D9" w:rsidRDefault="007948D9" w:rsidP="007948D9">
      <w:pPr>
        <w:bidi/>
        <w:jc w:val="both"/>
        <w:rPr>
          <w:rFonts w:cs="David" w:hint="cs"/>
          <w:rtl/>
        </w:rPr>
      </w:pPr>
    </w:p>
    <w:p w14:paraId="21BF9492" w14:textId="77777777" w:rsidR="007948D9" w:rsidRPr="007948D9" w:rsidRDefault="007948D9" w:rsidP="007948D9">
      <w:pPr>
        <w:bidi/>
        <w:jc w:val="both"/>
        <w:rPr>
          <w:rFonts w:cs="David" w:hint="cs"/>
          <w:rtl/>
        </w:rPr>
      </w:pPr>
      <w:r w:rsidRPr="007948D9">
        <w:rPr>
          <w:rFonts w:cs="David" w:hint="cs"/>
          <w:rtl/>
        </w:rPr>
        <w:tab/>
        <w:t xml:space="preserve">יש הרבה גורמים שצריך להתחשב בהם, אבל אני מבקשת להתחשב גם בלשכה המשפטית, שצריכה לעשות עבודת ניסוח אחרי שהוועדות מצביעות. נאמר עכשיו שזה יהיה בלילה שבין ראשון לשני, אם משאירים יום אחד לנסח חוק של עשרות עמודים </w:t>
      </w:r>
      <w:r w:rsidRPr="007948D9">
        <w:rPr>
          <w:rFonts w:cs="David"/>
          <w:rtl/>
        </w:rPr>
        <w:t>–</w:t>
      </w:r>
      <w:r w:rsidRPr="007948D9">
        <w:rPr>
          <w:rFonts w:cs="David" w:hint="cs"/>
          <w:rtl/>
        </w:rPr>
        <w:t xml:space="preserve"> זה יהיה קשה עד בלתי אפשרי. </w:t>
      </w:r>
    </w:p>
    <w:p w14:paraId="4DB35E82" w14:textId="77777777" w:rsidR="007948D9" w:rsidRPr="007948D9" w:rsidRDefault="007948D9" w:rsidP="007948D9">
      <w:pPr>
        <w:bidi/>
        <w:jc w:val="both"/>
        <w:rPr>
          <w:rFonts w:cs="David" w:hint="cs"/>
          <w:rtl/>
        </w:rPr>
      </w:pPr>
    </w:p>
    <w:p w14:paraId="753D8747" w14:textId="77777777" w:rsidR="007948D9" w:rsidRPr="007948D9" w:rsidRDefault="007948D9" w:rsidP="007948D9">
      <w:pPr>
        <w:bidi/>
        <w:jc w:val="both"/>
        <w:rPr>
          <w:rFonts w:cs="David" w:hint="cs"/>
          <w:rtl/>
        </w:rPr>
      </w:pPr>
      <w:r w:rsidRPr="007948D9">
        <w:rPr>
          <w:rFonts w:cs="David" w:hint="cs"/>
          <w:u w:val="single"/>
          <w:rtl/>
        </w:rPr>
        <w:t xml:space="preserve">יעקב </w:t>
      </w:r>
      <w:proofErr w:type="spellStart"/>
      <w:r w:rsidRPr="007948D9">
        <w:rPr>
          <w:rFonts w:cs="David" w:hint="cs"/>
          <w:u w:val="single"/>
          <w:rtl/>
        </w:rPr>
        <w:t>מרגי</w:t>
      </w:r>
      <w:proofErr w:type="spellEnd"/>
      <w:r w:rsidRPr="007948D9">
        <w:rPr>
          <w:rFonts w:cs="David" w:hint="cs"/>
          <w:u w:val="single"/>
          <w:rtl/>
        </w:rPr>
        <w:t>:</w:t>
      </w:r>
    </w:p>
    <w:p w14:paraId="547B97C4" w14:textId="77777777" w:rsidR="007948D9" w:rsidRPr="007948D9" w:rsidRDefault="007948D9" w:rsidP="007948D9">
      <w:pPr>
        <w:bidi/>
        <w:jc w:val="both"/>
        <w:rPr>
          <w:rFonts w:cs="David" w:hint="cs"/>
          <w:rtl/>
        </w:rPr>
      </w:pPr>
    </w:p>
    <w:p w14:paraId="247A267A" w14:textId="77777777" w:rsidR="007948D9" w:rsidRPr="007948D9" w:rsidRDefault="007948D9" w:rsidP="007948D9">
      <w:pPr>
        <w:bidi/>
        <w:jc w:val="both"/>
        <w:rPr>
          <w:rFonts w:cs="David" w:hint="cs"/>
          <w:rtl/>
        </w:rPr>
      </w:pPr>
      <w:r w:rsidRPr="007948D9">
        <w:rPr>
          <w:rFonts w:cs="David" w:hint="cs"/>
          <w:rtl/>
        </w:rPr>
        <w:tab/>
        <w:t xml:space="preserve"> ואם תהיה הצבעה ביום רביעי, מה יקרה?</w:t>
      </w:r>
    </w:p>
    <w:p w14:paraId="7D22DBDA" w14:textId="77777777" w:rsidR="007948D9" w:rsidRPr="007948D9" w:rsidRDefault="007948D9" w:rsidP="007948D9">
      <w:pPr>
        <w:bidi/>
        <w:jc w:val="both"/>
        <w:rPr>
          <w:rFonts w:cs="David" w:hint="cs"/>
          <w:rtl/>
        </w:rPr>
      </w:pPr>
    </w:p>
    <w:p w14:paraId="3D59299D" w14:textId="77777777" w:rsidR="007948D9" w:rsidRPr="007948D9" w:rsidRDefault="007948D9" w:rsidP="007948D9">
      <w:pPr>
        <w:bidi/>
        <w:jc w:val="both"/>
        <w:rPr>
          <w:rFonts w:cs="David" w:hint="cs"/>
          <w:rtl/>
        </w:rPr>
      </w:pPr>
      <w:r w:rsidRPr="007948D9">
        <w:rPr>
          <w:rFonts w:cs="David" w:hint="cs"/>
          <w:u w:val="single"/>
          <w:rtl/>
        </w:rPr>
        <w:t>היו"ר דוד טל:</w:t>
      </w:r>
    </w:p>
    <w:p w14:paraId="209E49C6" w14:textId="77777777" w:rsidR="007948D9" w:rsidRPr="007948D9" w:rsidRDefault="007948D9" w:rsidP="007948D9">
      <w:pPr>
        <w:bidi/>
        <w:jc w:val="both"/>
        <w:rPr>
          <w:rFonts w:cs="David" w:hint="cs"/>
          <w:rtl/>
        </w:rPr>
      </w:pPr>
    </w:p>
    <w:p w14:paraId="7380ED52" w14:textId="77777777" w:rsidR="007948D9" w:rsidRPr="007948D9" w:rsidRDefault="007948D9" w:rsidP="007948D9">
      <w:pPr>
        <w:bidi/>
        <w:jc w:val="both"/>
        <w:rPr>
          <w:rFonts w:cs="David" w:hint="cs"/>
          <w:rtl/>
        </w:rPr>
      </w:pPr>
      <w:r w:rsidRPr="007948D9">
        <w:rPr>
          <w:rFonts w:cs="David" w:hint="cs"/>
          <w:rtl/>
        </w:rPr>
        <w:tab/>
        <w:t>רבותי חברי הכנסת, אני עובר להצבעה. מי בעד סדרי הדיון, כפי שהצגתי אותם?</w:t>
      </w:r>
    </w:p>
    <w:p w14:paraId="341D4C10" w14:textId="77777777" w:rsidR="007948D9" w:rsidRPr="007948D9" w:rsidRDefault="007948D9" w:rsidP="007948D9">
      <w:pPr>
        <w:bidi/>
        <w:jc w:val="both"/>
        <w:rPr>
          <w:rFonts w:cs="David" w:hint="cs"/>
          <w:rtl/>
        </w:rPr>
      </w:pPr>
    </w:p>
    <w:p w14:paraId="62FBE398" w14:textId="77777777" w:rsidR="007948D9" w:rsidRPr="007948D9" w:rsidRDefault="007948D9" w:rsidP="007948D9">
      <w:pPr>
        <w:bidi/>
        <w:jc w:val="both"/>
        <w:rPr>
          <w:rFonts w:cs="David" w:hint="cs"/>
          <w:rtl/>
        </w:rPr>
      </w:pPr>
      <w:proofErr w:type="spellStart"/>
      <w:r w:rsidRPr="007948D9">
        <w:rPr>
          <w:rFonts w:cs="David" w:hint="cs"/>
          <w:u w:val="single"/>
          <w:rtl/>
        </w:rPr>
        <w:t>סטס</w:t>
      </w:r>
      <w:proofErr w:type="spellEnd"/>
      <w:r w:rsidRPr="007948D9">
        <w:rPr>
          <w:rFonts w:cs="David" w:hint="cs"/>
          <w:u w:val="single"/>
          <w:rtl/>
        </w:rPr>
        <w:t xml:space="preserve"> </w:t>
      </w:r>
      <w:proofErr w:type="spellStart"/>
      <w:r w:rsidRPr="007948D9">
        <w:rPr>
          <w:rFonts w:cs="David" w:hint="cs"/>
          <w:u w:val="single"/>
          <w:rtl/>
        </w:rPr>
        <w:t>מיסז'ניקוב</w:t>
      </w:r>
      <w:proofErr w:type="spellEnd"/>
      <w:r w:rsidRPr="007948D9">
        <w:rPr>
          <w:rFonts w:cs="David" w:hint="cs"/>
          <w:u w:val="single"/>
          <w:rtl/>
        </w:rPr>
        <w:t>:</w:t>
      </w:r>
    </w:p>
    <w:p w14:paraId="745719A1" w14:textId="77777777" w:rsidR="007948D9" w:rsidRPr="007948D9" w:rsidRDefault="007948D9" w:rsidP="007948D9">
      <w:pPr>
        <w:bidi/>
        <w:jc w:val="both"/>
        <w:rPr>
          <w:rFonts w:cs="David" w:hint="cs"/>
          <w:rtl/>
        </w:rPr>
      </w:pPr>
    </w:p>
    <w:p w14:paraId="4C7F2668" w14:textId="77777777" w:rsidR="007948D9" w:rsidRPr="007948D9" w:rsidRDefault="007948D9" w:rsidP="007948D9">
      <w:pPr>
        <w:bidi/>
        <w:jc w:val="both"/>
        <w:rPr>
          <w:rFonts w:cs="David" w:hint="cs"/>
          <w:rtl/>
        </w:rPr>
      </w:pPr>
      <w:r w:rsidRPr="007948D9">
        <w:rPr>
          <w:rFonts w:cs="David" w:hint="cs"/>
          <w:rtl/>
        </w:rPr>
        <w:tab/>
        <w:t xml:space="preserve">אתה סוברני לבצע את ההצבעה. אני, כיושב ראש ועדת הכספים, אומר שההצבעה הזאת לא מחייבת את ועדת הכספים, אם לא תסיים את עבודתה. </w:t>
      </w:r>
    </w:p>
    <w:p w14:paraId="44F1336E" w14:textId="77777777" w:rsidR="007948D9" w:rsidRPr="007948D9" w:rsidRDefault="007948D9" w:rsidP="007948D9">
      <w:pPr>
        <w:bidi/>
        <w:jc w:val="both"/>
        <w:rPr>
          <w:rFonts w:cs="David" w:hint="cs"/>
          <w:rtl/>
        </w:rPr>
      </w:pPr>
    </w:p>
    <w:p w14:paraId="744EE005" w14:textId="77777777" w:rsidR="007948D9" w:rsidRPr="007948D9" w:rsidRDefault="007948D9" w:rsidP="007948D9">
      <w:pPr>
        <w:bidi/>
        <w:jc w:val="both"/>
        <w:rPr>
          <w:rFonts w:cs="David" w:hint="cs"/>
          <w:rtl/>
        </w:rPr>
      </w:pPr>
      <w:r w:rsidRPr="007948D9">
        <w:rPr>
          <w:rFonts w:cs="David" w:hint="cs"/>
          <w:u w:val="single"/>
          <w:rtl/>
        </w:rPr>
        <w:t>היו"ר דוד טל:</w:t>
      </w:r>
    </w:p>
    <w:p w14:paraId="10F51096" w14:textId="77777777" w:rsidR="007948D9" w:rsidRPr="007948D9" w:rsidRDefault="007948D9" w:rsidP="007948D9">
      <w:pPr>
        <w:bidi/>
        <w:jc w:val="both"/>
        <w:rPr>
          <w:rFonts w:cs="David" w:hint="cs"/>
          <w:rtl/>
        </w:rPr>
      </w:pPr>
    </w:p>
    <w:p w14:paraId="248A0C35" w14:textId="77777777" w:rsidR="007948D9" w:rsidRPr="007948D9" w:rsidRDefault="007948D9" w:rsidP="007948D9">
      <w:pPr>
        <w:bidi/>
        <w:ind w:firstLine="567"/>
        <w:jc w:val="both"/>
        <w:rPr>
          <w:rFonts w:cs="David" w:hint="cs"/>
          <w:rtl/>
        </w:rPr>
      </w:pPr>
      <w:r w:rsidRPr="007948D9">
        <w:rPr>
          <w:rFonts w:cs="David" w:hint="cs"/>
          <w:rtl/>
        </w:rPr>
        <w:t xml:space="preserve">מבחינתי,אל תעביר אפילו 80%. זאת בעיה שלך, זאת העבודה שלך. אני מדבר כיושב ראש ועדת הכנסת, סדרי הדיון שלי לא נוגעים בכך. </w:t>
      </w:r>
    </w:p>
    <w:p w14:paraId="5F030C31" w14:textId="77777777" w:rsidR="007948D9" w:rsidRPr="007948D9" w:rsidRDefault="007948D9" w:rsidP="007948D9">
      <w:pPr>
        <w:bidi/>
        <w:jc w:val="both"/>
        <w:rPr>
          <w:rFonts w:cs="David" w:hint="cs"/>
          <w:rtl/>
        </w:rPr>
      </w:pPr>
    </w:p>
    <w:p w14:paraId="12F7A3D2" w14:textId="77777777" w:rsidR="007948D9" w:rsidRPr="007948D9" w:rsidRDefault="007948D9" w:rsidP="007948D9">
      <w:pPr>
        <w:bidi/>
        <w:jc w:val="both"/>
        <w:rPr>
          <w:rFonts w:cs="David" w:hint="cs"/>
          <w:rtl/>
        </w:rPr>
      </w:pPr>
      <w:r w:rsidRPr="007948D9">
        <w:rPr>
          <w:rFonts w:cs="David" w:hint="cs"/>
          <w:rtl/>
        </w:rPr>
        <w:tab/>
        <w:t>מי בעד סדרי הדיון, כפי שהצגתי אותם? מי נגד?</w:t>
      </w:r>
    </w:p>
    <w:p w14:paraId="415477F8" w14:textId="77777777" w:rsidR="007948D9" w:rsidRPr="007948D9" w:rsidRDefault="007948D9" w:rsidP="007948D9">
      <w:pPr>
        <w:bidi/>
        <w:jc w:val="both"/>
        <w:rPr>
          <w:rFonts w:cs="David" w:hint="cs"/>
          <w:rtl/>
        </w:rPr>
      </w:pPr>
    </w:p>
    <w:p w14:paraId="608B4646" w14:textId="77777777" w:rsidR="007948D9" w:rsidRPr="007948D9" w:rsidRDefault="007948D9" w:rsidP="007948D9">
      <w:pPr>
        <w:bidi/>
        <w:jc w:val="both"/>
        <w:rPr>
          <w:rFonts w:cs="David" w:hint="cs"/>
          <w:b/>
          <w:bCs/>
          <w:rtl/>
        </w:rPr>
      </w:pPr>
      <w:r w:rsidRPr="007948D9">
        <w:rPr>
          <w:rFonts w:cs="David" w:hint="cs"/>
          <w:b/>
          <w:bCs/>
          <w:rtl/>
        </w:rPr>
        <w:t>הצבעה</w:t>
      </w:r>
    </w:p>
    <w:p w14:paraId="5A13DBD2" w14:textId="77777777" w:rsidR="007948D9" w:rsidRPr="007948D9" w:rsidRDefault="007948D9" w:rsidP="007948D9">
      <w:pPr>
        <w:bidi/>
        <w:jc w:val="both"/>
        <w:rPr>
          <w:rFonts w:cs="David" w:hint="cs"/>
          <w:b/>
          <w:bCs/>
          <w:rtl/>
        </w:rPr>
      </w:pPr>
    </w:p>
    <w:p w14:paraId="46E4F2D0" w14:textId="77777777" w:rsidR="007948D9" w:rsidRPr="007948D9" w:rsidRDefault="007948D9" w:rsidP="007948D9">
      <w:pPr>
        <w:bidi/>
        <w:jc w:val="both"/>
        <w:rPr>
          <w:rFonts w:cs="David" w:hint="cs"/>
          <w:b/>
          <w:bCs/>
          <w:rtl/>
        </w:rPr>
      </w:pPr>
      <w:r w:rsidRPr="007948D9">
        <w:rPr>
          <w:rFonts w:cs="David" w:hint="cs"/>
          <w:b/>
          <w:bCs/>
          <w:rtl/>
        </w:rPr>
        <w:t xml:space="preserve">בעד </w:t>
      </w:r>
      <w:r w:rsidRPr="007948D9">
        <w:rPr>
          <w:rFonts w:cs="David"/>
          <w:b/>
          <w:bCs/>
          <w:rtl/>
        </w:rPr>
        <w:t>–</w:t>
      </w:r>
      <w:r w:rsidRPr="007948D9">
        <w:rPr>
          <w:rFonts w:cs="David" w:hint="cs"/>
          <w:b/>
          <w:bCs/>
          <w:rtl/>
        </w:rPr>
        <w:t xml:space="preserve"> 9</w:t>
      </w:r>
    </w:p>
    <w:p w14:paraId="5843E223"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3</w:t>
      </w:r>
    </w:p>
    <w:p w14:paraId="3F474AFB" w14:textId="77777777" w:rsidR="007948D9" w:rsidRPr="007948D9" w:rsidRDefault="007948D9" w:rsidP="007948D9">
      <w:pPr>
        <w:bidi/>
        <w:jc w:val="both"/>
        <w:rPr>
          <w:rFonts w:cs="David" w:hint="cs"/>
          <w:b/>
          <w:bCs/>
          <w:rtl/>
        </w:rPr>
      </w:pPr>
      <w:r w:rsidRPr="007948D9">
        <w:rPr>
          <w:rFonts w:cs="David" w:hint="cs"/>
          <w:b/>
          <w:bCs/>
          <w:rtl/>
        </w:rPr>
        <w:t xml:space="preserve">נמנעים </w:t>
      </w:r>
      <w:r w:rsidRPr="007948D9">
        <w:rPr>
          <w:rFonts w:cs="David"/>
          <w:b/>
          <w:bCs/>
          <w:rtl/>
        </w:rPr>
        <w:t>–</w:t>
      </w:r>
      <w:r w:rsidRPr="007948D9">
        <w:rPr>
          <w:rFonts w:cs="David" w:hint="cs"/>
          <w:b/>
          <w:bCs/>
          <w:rtl/>
        </w:rPr>
        <w:t xml:space="preserve"> אין</w:t>
      </w:r>
    </w:p>
    <w:p w14:paraId="2D145919" w14:textId="77777777" w:rsidR="007948D9" w:rsidRPr="007948D9" w:rsidRDefault="007948D9" w:rsidP="007948D9">
      <w:pPr>
        <w:bidi/>
        <w:jc w:val="both"/>
        <w:rPr>
          <w:rFonts w:cs="David" w:hint="cs"/>
          <w:b/>
          <w:bCs/>
          <w:rtl/>
        </w:rPr>
      </w:pPr>
      <w:r w:rsidRPr="007948D9">
        <w:rPr>
          <w:rFonts w:cs="David" w:hint="cs"/>
          <w:b/>
          <w:bCs/>
          <w:rtl/>
        </w:rPr>
        <w:t>סדרי הדיון אושרו</w:t>
      </w:r>
    </w:p>
    <w:p w14:paraId="00AAECBA" w14:textId="77777777" w:rsidR="007948D9" w:rsidRPr="007948D9" w:rsidRDefault="007948D9" w:rsidP="007948D9">
      <w:pPr>
        <w:bidi/>
        <w:jc w:val="both"/>
        <w:rPr>
          <w:rFonts w:cs="David" w:hint="cs"/>
          <w:rtl/>
        </w:rPr>
      </w:pPr>
    </w:p>
    <w:p w14:paraId="38484A7A" w14:textId="77777777" w:rsidR="007948D9" w:rsidRPr="007948D9" w:rsidRDefault="007948D9" w:rsidP="007948D9">
      <w:pPr>
        <w:bidi/>
        <w:jc w:val="both"/>
        <w:rPr>
          <w:rFonts w:cs="David" w:hint="cs"/>
          <w:rtl/>
        </w:rPr>
      </w:pPr>
      <w:r w:rsidRPr="007948D9">
        <w:rPr>
          <w:rFonts w:cs="David" w:hint="cs"/>
          <w:u w:val="single"/>
          <w:rtl/>
        </w:rPr>
        <w:t>היו"ר דוד טל:</w:t>
      </w:r>
    </w:p>
    <w:p w14:paraId="485DF8EC" w14:textId="77777777" w:rsidR="007948D9" w:rsidRPr="007948D9" w:rsidRDefault="007948D9" w:rsidP="007948D9">
      <w:pPr>
        <w:bidi/>
        <w:jc w:val="both"/>
        <w:rPr>
          <w:rFonts w:cs="David" w:hint="cs"/>
          <w:rtl/>
        </w:rPr>
      </w:pPr>
    </w:p>
    <w:p w14:paraId="5823496E" w14:textId="77777777" w:rsidR="007948D9" w:rsidRPr="007948D9" w:rsidRDefault="007948D9" w:rsidP="007948D9">
      <w:pPr>
        <w:bidi/>
        <w:ind w:firstLine="567"/>
        <w:jc w:val="both"/>
        <w:rPr>
          <w:rFonts w:cs="David" w:hint="cs"/>
          <w:rtl/>
        </w:rPr>
      </w:pPr>
      <w:r w:rsidRPr="007948D9">
        <w:rPr>
          <w:rFonts w:cs="David" w:hint="cs"/>
          <w:rtl/>
        </w:rPr>
        <w:t>תודה, ההצעה התקבלה ועל כן סדר היום יהיה כפי שהצגתי אותו.</w:t>
      </w:r>
    </w:p>
    <w:p w14:paraId="5CC4D6AD" w14:textId="77777777" w:rsidR="007948D9" w:rsidRPr="007948D9" w:rsidRDefault="007948D9" w:rsidP="007948D9">
      <w:pPr>
        <w:bidi/>
        <w:jc w:val="both"/>
        <w:rPr>
          <w:rFonts w:cs="David" w:hint="cs"/>
          <w:rtl/>
        </w:rPr>
      </w:pPr>
    </w:p>
    <w:p w14:paraId="066CA343" w14:textId="77777777" w:rsidR="007948D9" w:rsidRPr="007948D9" w:rsidRDefault="007948D9" w:rsidP="007948D9">
      <w:pPr>
        <w:bidi/>
        <w:jc w:val="both"/>
        <w:rPr>
          <w:rFonts w:cs="David" w:hint="cs"/>
          <w:b/>
          <w:bCs/>
          <w:u w:val="single"/>
          <w:rtl/>
        </w:rPr>
      </w:pPr>
      <w:r w:rsidRPr="007948D9">
        <w:rPr>
          <w:rFonts w:cs="David"/>
          <w:rtl/>
        </w:rPr>
        <w:br w:type="page"/>
      </w:r>
      <w:r w:rsidRPr="007948D9">
        <w:rPr>
          <w:rFonts w:cs="David" w:hint="cs"/>
          <w:b/>
          <w:bCs/>
          <w:u w:val="single"/>
          <w:rtl/>
        </w:rPr>
        <w:t>4. החלת דין רציפות על הצעת חוק מוזיאון הכנסת</w:t>
      </w:r>
    </w:p>
    <w:p w14:paraId="10BFF0D9" w14:textId="77777777" w:rsidR="007948D9" w:rsidRPr="007948D9" w:rsidRDefault="007948D9" w:rsidP="007948D9">
      <w:pPr>
        <w:bidi/>
        <w:jc w:val="both"/>
        <w:rPr>
          <w:rFonts w:cs="David" w:hint="cs"/>
          <w:rtl/>
        </w:rPr>
      </w:pPr>
    </w:p>
    <w:p w14:paraId="2E876E74" w14:textId="77777777" w:rsidR="007948D9" w:rsidRPr="007948D9" w:rsidRDefault="007948D9" w:rsidP="007948D9">
      <w:pPr>
        <w:bidi/>
        <w:jc w:val="both"/>
        <w:rPr>
          <w:rFonts w:cs="David" w:hint="cs"/>
          <w:rtl/>
        </w:rPr>
      </w:pPr>
    </w:p>
    <w:p w14:paraId="1CA525C5" w14:textId="77777777" w:rsidR="007948D9" w:rsidRPr="007948D9" w:rsidRDefault="007948D9" w:rsidP="007948D9">
      <w:pPr>
        <w:bidi/>
        <w:jc w:val="both"/>
        <w:rPr>
          <w:rFonts w:cs="David" w:hint="cs"/>
          <w:rtl/>
        </w:rPr>
      </w:pPr>
      <w:r w:rsidRPr="007948D9">
        <w:rPr>
          <w:rFonts w:cs="David" w:hint="cs"/>
          <w:u w:val="single"/>
          <w:rtl/>
        </w:rPr>
        <w:t>היו"ר דוד טל:</w:t>
      </w:r>
    </w:p>
    <w:p w14:paraId="06A6B0F0" w14:textId="77777777" w:rsidR="007948D9" w:rsidRPr="007948D9" w:rsidRDefault="007948D9" w:rsidP="007948D9">
      <w:pPr>
        <w:bidi/>
        <w:jc w:val="both"/>
        <w:rPr>
          <w:rFonts w:cs="David" w:hint="cs"/>
          <w:rtl/>
        </w:rPr>
      </w:pPr>
    </w:p>
    <w:p w14:paraId="43DEADC5" w14:textId="77777777" w:rsidR="007948D9" w:rsidRPr="007948D9" w:rsidRDefault="007948D9" w:rsidP="007948D9">
      <w:pPr>
        <w:bidi/>
        <w:jc w:val="both"/>
        <w:rPr>
          <w:rFonts w:cs="David" w:hint="cs"/>
          <w:rtl/>
        </w:rPr>
      </w:pPr>
      <w:r w:rsidRPr="007948D9">
        <w:rPr>
          <w:rFonts w:cs="David" w:hint="cs"/>
          <w:rtl/>
        </w:rPr>
        <w:tab/>
        <w:t xml:space="preserve">אנחנו עוברים לנושא הבא, החלת דין רציפות על הצעת חוק מוזיאון הכנסת. חבר הכנסת רן כהן, בבקשה. </w:t>
      </w:r>
    </w:p>
    <w:p w14:paraId="50BD3C73" w14:textId="77777777" w:rsidR="007948D9" w:rsidRPr="007948D9" w:rsidRDefault="007948D9" w:rsidP="007948D9">
      <w:pPr>
        <w:bidi/>
        <w:jc w:val="both"/>
        <w:rPr>
          <w:rFonts w:cs="David" w:hint="cs"/>
          <w:rtl/>
        </w:rPr>
      </w:pPr>
    </w:p>
    <w:p w14:paraId="06C4F879" w14:textId="77777777" w:rsidR="007948D9" w:rsidRPr="007948D9" w:rsidRDefault="007948D9" w:rsidP="007948D9">
      <w:pPr>
        <w:bidi/>
        <w:jc w:val="both"/>
        <w:rPr>
          <w:rFonts w:cs="David" w:hint="cs"/>
          <w:u w:val="single"/>
          <w:rtl/>
        </w:rPr>
      </w:pPr>
      <w:r w:rsidRPr="007948D9">
        <w:rPr>
          <w:rFonts w:cs="David" w:hint="cs"/>
          <w:u w:val="single"/>
          <w:rtl/>
        </w:rPr>
        <w:t>רן כהן:</w:t>
      </w:r>
    </w:p>
    <w:p w14:paraId="4D7CF4A0" w14:textId="77777777" w:rsidR="007948D9" w:rsidRPr="007948D9" w:rsidRDefault="007948D9" w:rsidP="007948D9">
      <w:pPr>
        <w:bidi/>
        <w:jc w:val="both"/>
        <w:rPr>
          <w:rFonts w:cs="David" w:hint="cs"/>
          <w:rtl/>
        </w:rPr>
      </w:pPr>
    </w:p>
    <w:p w14:paraId="4DC18095" w14:textId="77777777" w:rsidR="007948D9" w:rsidRPr="007948D9" w:rsidRDefault="007948D9" w:rsidP="007948D9">
      <w:pPr>
        <w:bidi/>
        <w:jc w:val="both"/>
        <w:rPr>
          <w:rFonts w:cs="David" w:hint="cs"/>
          <w:rtl/>
        </w:rPr>
      </w:pPr>
      <w:r w:rsidRPr="007948D9">
        <w:rPr>
          <w:rFonts w:cs="David" w:hint="cs"/>
          <w:rtl/>
        </w:rPr>
        <w:tab/>
        <w:t xml:space="preserve">אדוני היושב ראש, חברי הוועדה, הנושא של בית </w:t>
      </w:r>
      <w:proofErr w:type="spellStart"/>
      <w:r w:rsidRPr="007948D9">
        <w:rPr>
          <w:rFonts w:cs="David" w:hint="cs"/>
          <w:rtl/>
        </w:rPr>
        <w:t>פרומין</w:t>
      </w:r>
      <w:proofErr w:type="spellEnd"/>
      <w:r w:rsidRPr="007948D9">
        <w:rPr>
          <w:rFonts w:cs="David" w:hint="cs"/>
          <w:rtl/>
        </w:rPr>
        <w:t xml:space="preserve">, מוזיאון הכנסת, הוא נושא שמתמשך כבר שנים, לצערי. זו לא הצעת חוק רק שלי, כפי שנכתב כאן, אלא גם של חברי כנסת אחרים. היה לי הכבוד והעונג להוביל את זה יחד חבר הכנסת יורי שטרן, זכרונו לברכה. בהיותו יושב ראש ועדת הפנים של הכנסת הוא גם הוביל את הוועדה, שעסקה בחוק הזה. </w:t>
      </w:r>
    </w:p>
    <w:p w14:paraId="136EA188" w14:textId="77777777" w:rsidR="007948D9" w:rsidRPr="007948D9" w:rsidRDefault="007948D9" w:rsidP="007948D9">
      <w:pPr>
        <w:bidi/>
        <w:jc w:val="both"/>
        <w:rPr>
          <w:rFonts w:cs="David" w:hint="cs"/>
          <w:rtl/>
        </w:rPr>
      </w:pPr>
    </w:p>
    <w:p w14:paraId="1637AA3D" w14:textId="77777777" w:rsidR="007948D9" w:rsidRPr="007948D9" w:rsidRDefault="007948D9" w:rsidP="007948D9">
      <w:pPr>
        <w:bidi/>
        <w:ind w:firstLine="567"/>
        <w:jc w:val="both"/>
        <w:rPr>
          <w:rFonts w:cs="David" w:hint="cs"/>
          <w:rtl/>
        </w:rPr>
      </w:pPr>
      <w:r w:rsidRPr="007948D9">
        <w:rPr>
          <w:rFonts w:cs="David" w:hint="cs"/>
          <w:rtl/>
        </w:rPr>
        <w:t xml:space="preserve">מדובר על כך הממשלה, משרד האוצר למעשה, מכר את הבניין של בית </w:t>
      </w:r>
      <w:proofErr w:type="spellStart"/>
      <w:r w:rsidRPr="007948D9">
        <w:rPr>
          <w:rFonts w:cs="David" w:hint="cs"/>
          <w:rtl/>
        </w:rPr>
        <w:t>פרומין</w:t>
      </w:r>
      <w:proofErr w:type="spellEnd"/>
      <w:r w:rsidRPr="007948D9">
        <w:rPr>
          <w:rFonts w:cs="David" w:hint="cs"/>
          <w:rtl/>
        </w:rPr>
        <w:t xml:space="preserve"> ליזם פרטי בעשרה מיליון שקלים, סכום מגוחך על יד הנכס הלאומי של הדמוקרטיה הלאומית בראשיתה. נדמה לי שרק בהתערבות הכנסת הצלחנו לעכב את ההריסה של הבניין ואת היעלמותו מהנוף. </w:t>
      </w:r>
    </w:p>
    <w:p w14:paraId="708A92BD" w14:textId="77777777" w:rsidR="007948D9" w:rsidRPr="007948D9" w:rsidRDefault="007948D9" w:rsidP="007948D9">
      <w:pPr>
        <w:bidi/>
        <w:ind w:firstLine="567"/>
        <w:jc w:val="both"/>
        <w:rPr>
          <w:rFonts w:cs="David" w:hint="cs"/>
          <w:rtl/>
        </w:rPr>
      </w:pPr>
    </w:p>
    <w:p w14:paraId="0F2C5FCA" w14:textId="77777777" w:rsidR="007948D9" w:rsidRPr="007948D9" w:rsidRDefault="007948D9" w:rsidP="007948D9">
      <w:pPr>
        <w:bidi/>
        <w:ind w:firstLine="567"/>
        <w:jc w:val="both"/>
        <w:rPr>
          <w:rFonts w:cs="David" w:hint="cs"/>
          <w:rtl/>
        </w:rPr>
      </w:pPr>
      <w:r w:rsidRPr="007948D9">
        <w:rPr>
          <w:rFonts w:cs="David" w:hint="cs"/>
          <w:rtl/>
        </w:rPr>
        <w:t xml:space="preserve">הוועדה שעסקה בנושא הזה בקדנציה הקודמת הייתה ועדה משותפת של ועדת הפנים וועדת החינוך, ונדמה לי שאין לנו דרך אלא להחיל דיון רציפות </w:t>
      </w:r>
      <w:r w:rsidRPr="007948D9">
        <w:rPr>
          <w:rFonts w:cs="David"/>
          <w:rtl/>
        </w:rPr>
        <w:t>–</w:t>
      </w:r>
      <w:r w:rsidRPr="007948D9">
        <w:rPr>
          <w:rFonts w:cs="David" w:hint="cs"/>
          <w:rtl/>
        </w:rPr>
        <w:t xml:space="preserve"> שלום לחבר הכנסת ניסן </w:t>
      </w:r>
      <w:proofErr w:type="spellStart"/>
      <w:r w:rsidRPr="007948D9">
        <w:rPr>
          <w:rFonts w:cs="David" w:hint="cs"/>
          <w:rtl/>
        </w:rPr>
        <w:t>סלומינסקי</w:t>
      </w:r>
      <w:proofErr w:type="spellEnd"/>
      <w:r w:rsidRPr="007948D9">
        <w:rPr>
          <w:rFonts w:cs="David" w:hint="cs"/>
          <w:rtl/>
        </w:rPr>
        <w:t xml:space="preserve">, היה שותף אינטנסיבי, יחד עם יורי שטרן ואתי, בהובלת העניין הזה. רבותי, חייבים להחיל דין רציפות, כי אי-אפשר שהדבר הזה יעבור מכנסת לכנסת בלי שנגיע לתכלית בעניין. </w:t>
      </w:r>
    </w:p>
    <w:p w14:paraId="34637710" w14:textId="77777777" w:rsidR="007948D9" w:rsidRPr="007948D9" w:rsidRDefault="007948D9" w:rsidP="007948D9">
      <w:pPr>
        <w:bidi/>
        <w:ind w:firstLine="567"/>
        <w:jc w:val="both"/>
        <w:rPr>
          <w:rFonts w:cs="David" w:hint="cs"/>
          <w:rtl/>
        </w:rPr>
      </w:pPr>
    </w:p>
    <w:p w14:paraId="66DB80DE"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אם רוצה שוועדת הכנסת עצמה תחיל דין רציפות ותעביר את זה למליאה, זה בסדר גמור מבחינתי. אני חושב שיותר נכון ויותר ראוי שהוועדה שתטפל בעניין הזה תהיה ועדה משותפת של ועדות הפנים והחינוך. העובדה שיש כאן בעיות של אחוזי בניה, יש כאן עניין של נכס היסטורי, זה מחייב שוועדה כזאת, שעוסקת בנושאים הללו בכנסת, היא שתטפל בעניין. אבל זה לא ייהרג ובל יעבור מבחינתי. העניין הוא להחיל דין רציפות מהר ולהתקדם עם זה. </w:t>
      </w:r>
    </w:p>
    <w:p w14:paraId="0DEBBF9C" w14:textId="77777777" w:rsidR="007948D9" w:rsidRPr="007948D9" w:rsidRDefault="007948D9" w:rsidP="007948D9">
      <w:pPr>
        <w:bidi/>
        <w:ind w:firstLine="567"/>
        <w:jc w:val="both"/>
        <w:rPr>
          <w:rFonts w:cs="David" w:hint="cs"/>
          <w:rtl/>
        </w:rPr>
      </w:pPr>
    </w:p>
    <w:p w14:paraId="282279EC" w14:textId="77777777" w:rsidR="007948D9" w:rsidRPr="007948D9" w:rsidRDefault="007948D9" w:rsidP="007948D9">
      <w:pPr>
        <w:bidi/>
        <w:jc w:val="both"/>
        <w:rPr>
          <w:rFonts w:cs="David" w:hint="cs"/>
          <w:rtl/>
        </w:rPr>
      </w:pPr>
      <w:r w:rsidRPr="007948D9">
        <w:rPr>
          <w:rFonts w:cs="David" w:hint="cs"/>
          <w:u w:val="single"/>
          <w:rtl/>
        </w:rPr>
        <w:t>היו"ר דוד טל:</w:t>
      </w:r>
    </w:p>
    <w:p w14:paraId="4DAC19B1" w14:textId="77777777" w:rsidR="007948D9" w:rsidRPr="007948D9" w:rsidRDefault="007948D9" w:rsidP="007948D9">
      <w:pPr>
        <w:bidi/>
        <w:ind w:firstLine="567"/>
        <w:jc w:val="both"/>
        <w:rPr>
          <w:rFonts w:cs="David" w:hint="cs"/>
          <w:rtl/>
        </w:rPr>
      </w:pPr>
    </w:p>
    <w:p w14:paraId="5E6275AA" w14:textId="77777777" w:rsidR="007948D9" w:rsidRPr="007948D9" w:rsidRDefault="007948D9" w:rsidP="007948D9">
      <w:pPr>
        <w:bidi/>
        <w:ind w:firstLine="567"/>
        <w:jc w:val="both"/>
        <w:rPr>
          <w:rFonts w:cs="David" w:hint="cs"/>
          <w:rtl/>
        </w:rPr>
      </w:pPr>
      <w:r w:rsidRPr="007948D9">
        <w:rPr>
          <w:rFonts w:cs="David" w:hint="cs"/>
          <w:rtl/>
        </w:rPr>
        <w:t xml:space="preserve">תודה רבה. אדוני המנכ"ל, בבקשה. </w:t>
      </w:r>
    </w:p>
    <w:p w14:paraId="0248D6D9" w14:textId="77777777" w:rsidR="007948D9" w:rsidRPr="007948D9" w:rsidRDefault="007948D9" w:rsidP="007948D9">
      <w:pPr>
        <w:bidi/>
        <w:jc w:val="both"/>
        <w:rPr>
          <w:rFonts w:cs="David" w:hint="cs"/>
          <w:rtl/>
        </w:rPr>
      </w:pPr>
    </w:p>
    <w:p w14:paraId="3F66FF60" w14:textId="77777777" w:rsidR="007948D9" w:rsidRPr="007948D9" w:rsidRDefault="007948D9" w:rsidP="007948D9">
      <w:pPr>
        <w:bidi/>
        <w:jc w:val="both"/>
        <w:rPr>
          <w:rFonts w:cs="David" w:hint="cs"/>
          <w:u w:val="single"/>
          <w:rtl/>
        </w:rPr>
      </w:pPr>
      <w:r w:rsidRPr="007948D9">
        <w:rPr>
          <w:rFonts w:cs="David" w:hint="cs"/>
          <w:u w:val="single"/>
          <w:rtl/>
        </w:rPr>
        <w:t xml:space="preserve">אבי </w:t>
      </w:r>
      <w:proofErr w:type="spellStart"/>
      <w:r w:rsidRPr="007948D9">
        <w:rPr>
          <w:rFonts w:cs="David" w:hint="cs"/>
          <w:u w:val="single"/>
          <w:rtl/>
        </w:rPr>
        <w:t>בלשניקוב</w:t>
      </w:r>
      <w:proofErr w:type="spellEnd"/>
      <w:r w:rsidRPr="007948D9">
        <w:rPr>
          <w:rFonts w:cs="David" w:hint="cs"/>
          <w:u w:val="single"/>
          <w:rtl/>
        </w:rPr>
        <w:t>:</w:t>
      </w:r>
    </w:p>
    <w:p w14:paraId="6D5FD6B9" w14:textId="77777777" w:rsidR="007948D9" w:rsidRPr="007948D9" w:rsidRDefault="007948D9" w:rsidP="007948D9">
      <w:pPr>
        <w:bidi/>
        <w:jc w:val="both"/>
        <w:rPr>
          <w:rFonts w:cs="David" w:hint="cs"/>
          <w:rtl/>
        </w:rPr>
      </w:pPr>
    </w:p>
    <w:p w14:paraId="10BD67AD" w14:textId="77777777" w:rsidR="007948D9" w:rsidRPr="007948D9" w:rsidRDefault="007948D9" w:rsidP="007948D9">
      <w:pPr>
        <w:bidi/>
        <w:ind w:firstLine="567"/>
        <w:jc w:val="both"/>
        <w:rPr>
          <w:rFonts w:cs="David" w:hint="cs"/>
          <w:rtl/>
        </w:rPr>
      </w:pPr>
      <w:r w:rsidRPr="007948D9">
        <w:rPr>
          <w:rFonts w:cs="David" w:hint="cs"/>
          <w:rtl/>
        </w:rPr>
        <w:t xml:space="preserve">מכובדי, הדיון האחרון שהתקיים פה, ולקחתי בו חלק, היה לפני למעלה משנה. היו מספר דיונים, הן אצל יושבת ראש הכנסת והן אצלי. לדיונים אצלי זומנו אנשי החשב הכללי, אנשי עיריית ירושלים, אנשי הרשות לפיתוח ירושלים, הוועדה המחוזית לתכנון ובנייה, וכמובן, אנשי היזם עצמו. מהר מאוד מצאתי את עצמי, כמנכ"ל הכנסת, מתעסק בניסיון להגיע לפשרה שמגלמת בתוכה קומות, יחידות, חניונים, תוספות. הבנתי מהר מאוד שאין זה מעניינו של מנכ"ל הכנסת, ושאני עוסק בנושא לא לי. </w:t>
      </w:r>
    </w:p>
    <w:p w14:paraId="4D3F240D" w14:textId="77777777" w:rsidR="007948D9" w:rsidRPr="007948D9" w:rsidRDefault="007948D9" w:rsidP="007948D9">
      <w:pPr>
        <w:bidi/>
        <w:ind w:firstLine="567"/>
        <w:jc w:val="both"/>
        <w:rPr>
          <w:rFonts w:cs="David" w:hint="cs"/>
          <w:rtl/>
        </w:rPr>
      </w:pPr>
    </w:p>
    <w:p w14:paraId="0A56D626" w14:textId="77777777" w:rsidR="007948D9" w:rsidRPr="007948D9" w:rsidRDefault="007948D9" w:rsidP="007948D9">
      <w:pPr>
        <w:bidi/>
        <w:ind w:firstLine="567"/>
        <w:jc w:val="both"/>
        <w:rPr>
          <w:rFonts w:cs="David" w:hint="cs"/>
          <w:rtl/>
        </w:rPr>
      </w:pPr>
      <w:r w:rsidRPr="007948D9">
        <w:rPr>
          <w:rFonts w:cs="David" w:hint="cs"/>
          <w:rtl/>
        </w:rPr>
        <w:t>אשר על כן, בתיאום מוחלט עם החשב הכללי באוצר, כל הנושא הועבר לטיפולו לפי בקשתנו, בניסיון להגיע לפשרה אצלו, בלי שאנשי מנהל הכנסת בכלל קשורים לסוגיה. מעת לעת פנה אלי חבר הכנסת רן כהן ושאל אם יש התקדמות, כי הוא מעוניין להחיל דין רציפות על החוקים. הייתי מתקשר לחשב הכללי ושואל אותו, בדרך כלל התשובה הייתה שאו-</w:t>
      </w:r>
      <w:proofErr w:type="spellStart"/>
      <w:r w:rsidRPr="007948D9">
        <w:rPr>
          <w:rFonts w:cs="David" w:hint="cs"/>
          <w:rtl/>
        </w:rPr>
        <w:t>טו</w:t>
      </w:r>
      <w:proofErr w:type="spellEnd"/>
      <w:r w:rsidRPr="007948D9">
        <w:rPr>
          <w:rFonts w:cs="David" w:hint="cs"/>
          <w:rtl/>
        </w:rPr>
        <w:t>-</w:t>
      </w:r>
      <w:proofErr w:type="spellStart"/>
      <w:r w:rsidRPr="007948D9">
        <w:rPr>
          <w:rFonts w:cs="David" w:hint="cs"/>
          <w:rtl/>
        </w:rPr>
        <w:t>טו</w:t>
      </w:r>
      <w:proofErr w:type="spellEnd"/>
      <w:r w:rsidRPr="007948D9">
        <w:rPr>
          <w:rFonts w:cs="David" w:hint="cs"/>
          <w:rtl/>
        </w:rPr>
        <w:t xml:space="preserve"> יש פשרה בין מדינת ישראל, עיריית ירושלים והיזם. עד רגע זה אין התקדמות  - ככל שידוע לי. </w:t>
      </w:r>
    </w:p>
    <w:p w14:paraId="406237F6" w14:textId="77777777" w:rsidR="007948D9" w:rsidRPr="007948D9" w:rsidRDefault="007948D9" w:rsidP="007948D9">
      <w:pPr>
        <w:bidi/>
        <w:ind w:firstLine="567"/>
        <w:jc w:val="both"/>
        <w:rPr>
          <w:rFonts w:cs="David" w:hint="cs"/>
          <w:rtl/>
        </w:rPr>
      </w:pPr>
    </w:p>
    <w:p w14:paraId="1309AF23" w14:textId="77777777" w:rsidR="007948D9" w:rsidRPr="007948D9" w:rsidRDefault="007948D9" w:rsidP="007948D9">
      <w:pPr>
        <w:bidi/>
        <w:jc w:val="both"/>
        <w:rPr>
          <w:rFonts w:cs="David" w:hint="cs"/>
          <w:u w:val="single"/>
          <w:rtl/>
        </w:rPr>
      </w:pPr>
      <w:r w:rsidRPr="007948D9">
        <w:rPr>
          <w:rFonts w:cs="David" w:hint="cs"/>
          <w:u w:val="single"/>
          <w:rtl/>
        </w:rPr>
        <w:t>רן כהן:</w:t>
      </w:r>
    </w:p>
    <w:p w14:paraId="7590923A" w14:textId="77777777" w:rsidR="007948D9" w:rsidRPr="007948D9" w:rsidRDefault="007948D9" w:rsidP="007948D9">
      <w:pPr>
        <w:bidi/>
        <w:ind w:firstLine="567"/>
        <w:jc w:val="both"/>
        <w:rPr>
          <w:rFonts w:cs="David" w:hint="cs"/>
          <w:rtl/>
        </w:rPr>
      </w:pPr>
    </w:p>
    <w:p w14:paraId="4646A3F8" w14:textId="77777777" w:rsidR="007948D9" w:rsidRPr="007948D9" w:rsidRDefault="007948D9" w:rsidP="007948D9">
      <w:pPr>
        <w:bidi/>
        <w:ind w:firstLine="567"/>
        <w:jc w:val="both"/>
        <w:rPr>
          <w:rFonts w:cs="David" w:hint="cs"/>
          <w:rtl/>
        </w:rPr>
      </w:pPr>
      <w:r w:rsidRPr="007948D9">
        <w:rPr>
          <w:rFonts w:cs="David" w:hint="cs"/>
          <w:rtl/>
        </w:rPr>
        <w:t xml:space="preserve">התשובה הזאת ניתנת כבר שנים. </w:t>
      </w:r>
    </w:p>
    <w:p w14:paraId="1F0D4653" w14:textId="77777777" w:rsidR="007948D9" w:rsidRPr="007948D9" w:rsidRDefault="007948D9" w:rsidP="007948D9">
      <w:pPr>
        <w:bidi/>
        <w:jc w:val="both"/>
        <w:rPr>
          <w:rFonts w:cs="David" w:hint="cs"/>
          <w:rtl/>
        </w:rPr>
      </w:pPr>
    </w:p>
    <w:p w14:paraId="5B4FA0D6" w14:textId="77777777" w:rsidR="007948D9" w:rsidRPr="007948D9" w:rsidRDefault="007948D9" w:rsidP="007948D9">
      <w:pPr>
        <w:bidi/>
        <w:jc w:val="both"/>
        <w:rPr>
          <w:rFonts w:cs="David" w:hint="cs"/>
          <w:u w:val="single"/>
          <w:rtl/>
        </w:rPr>
      </w:pPr>
      <w:r w:rsidRPr="007948D9">
        <w:rPr>
          <w:rFonts w:cs="David" w:hint="cs"/>
          <w:u w:val="single"/>
          <w:rtl/>
        </w:rPr>
        <w:t xml:space="preserve">אבי </w:t>
      </w:r>
      <w:proofErr w:type="spellStart"/>
      <w:r w:rsidRPr="007948D9">
        <w:rPr>
          <w:rFonts w:cs="David" w:hint="cs"/>
          <w:u w:val="single"/>
          <w:rtl/>
        </w:rPr>
        <w:t>בלשניקוב</w:t>
      </w:r>
      <w:proofErr w:type="spellEnd"/>
      <w:r w:rsidRPr="007948D9">
        <w:rPr>
          <w:rFonts w:cs="David" w:hint="cs"/>
          <w:u w:val="single"/>
          <w:rtl/>
        </w:rPr>
        <w:t>:</w:t>
      </w:r>
    </w:p>
    <w:p w14:paraId="18DA24E9" w14:textId="77777777" w:rsidR="007948D9" w:rsidRPr="007948D9" w:rsidRDefault="007948D9" w:rsidP="007948D9">
      <w:pPr>
        <w:bidi/>
        <w:jc w:val="both"/>
        <w:rPr>
          <w:rFonts w:cs="David" w:hint="cs"/>
          <w:u w:val="single"/>
          <w:rtl/>
        </w:rPr>
      </w:pPr>
    </w:p>
    <w:p w14:paraId="03C6B918" w14:textId="77777777" w:rsidR="007948D9" w:rsidRPr="007948D9" w:rsidRDefault="007948D9" w:rsidP="007948D9">
      <w:pPr>
        <w:bidi/>
        <w:ind w:firstLine="567"/>
        <w:jc w:val="both"/>
        <w:rPr>
          <w:rFonts w:cs="David" w:hint="cs"/>
          <w:rtl/>
        </w:rPr>
      </w:pPr>
      <w:r w:rsidRPr="007948D9">
        <w:rPr>
          <w:rFonts w:cs="David" w:hint="cs"/>
          <w:rtl/>
        </w:rPr>
        <w:t xml:space="preserve">אני חוזר, ככל שידוע לי, גם מההתכתבויות שקיבלנו לאחר הדיון בוועדה לענייני ביקורת המדינה, אין התקדמות. </w:t>
      </w:r>
    </w:p>
    <w:p w14:paraId="79B774E7" w14:textId="77777777" w:rsidR="007948D9" w:rsidRPr="007948D9" w:rsidRDefault="007948D9" w:rsidP="007948D9">
      <w:pPr>
        <w:bidi/>
        <w:ind w:firstLine="567"/>
        <w:jc w:val="both"/>
        <w:rPr>
          <w:rFonts w:cs="David" w:hint="cs"/>
          <w:rtl/>
        </w:rPr>
      </w:pPr>
    </w:p>
    <w:p w14:paraId="0E0CC20C" w14:textId="77777777" w:rsidR="007948D9" w:rsidRPr="007948D9" w:rsidRDefault="007948D9" w:rsidP="007948D9">
      <w:pPr>
        <w:bidi/>
        <w:ind w:firstLine="567"/>
        <w:jc w:val="both"/>
        <w:rPr>
          <w:rFonts w:cs="David" w:hint="cs"/>
          <w:rtl/>
        </w:rPr>
      </w:pPr>
      <w:r w:rsidRPr="007948D9">
        <w:rPr>
          <w:rFonts w:cs="David" w:hint="cs"/>
          <w:rtl/>
        </w:rPr>
        <w:t xml:space="preserve">אני לא מוכן שהסוגיה תהיה בידיי ולא בידי איש ממנהל הכנסת. טוב יעשה החשב הכללי החדש אם יגיע לפשרה בשם מדינת ישראל. מעבר לזה, אינני רוצה להתייחס מי צודק או לא, האם נכון היה שנמכר או לא. אין זה מתפקידי, כמנכ"ל הכנסת. </w:t>
      </w:r>
    </w:p>
    <w:p w14:paraId="1A7D1137" w14:textId="77777777" w:rsidR="007948D9" w:rsidRPr="007948D9" w:rsidRDefault="007948D9" w:rsidP="007948D9">
      <w:pPr>
        <w:bidi/>
        <w:jc w:val="both"/>
        <w:rPr>
          <w:rFonts w:cs="David" w:hint="cs"/>
          <w:rtl/>
        </w:rPr>
      </w:pPr>
    </w:p>
    <w:p w14:paraId="4B0A3010" w14:textId="77777777" w:rsidR="007948D9" w:rsidRPr="007948D9" w:rsidRDefault="007948D9" w:rsidP="007948D9">
      <w:pPr>
        <w:bidi/>
        <w:jc w:val="both"/>
        <w:rPr>
          <w:rFonts w:cs="David" w:hint="cs"/>
          <w:u w:val="single"/>
          <w:rtl/>
        </w:rPr>
      </w:pPr>
      <w:r w:rsidRPr="007948D9">
        <w:rPr>
          <w:rFonts w:cs="David" w:hint="cs"/>
          <w:u w:val="single"/>
          <w:rtl/>
        </w:rPr>
        <w:t>רן כהן:</w:t>
      </w:r>
    </w:p>
    <w:p w14:paraId="60E2C1C8" w14:textId="77777777" w:rsidR="007948D9" w:rsidRPr="007948D9" w:rsidRDefault="007948D9" w:rsidP="007948D9">
      <w:pPr>
        <w:bidi/>
        <w:jc w:val="both"/>
        <w:rPr>
          <w:rFonts w:cs="David" w:hint="cs"/>
          <w:rtl/>
        </w:rPr>
      </w:pPr>
    </w:p>
    <w:p w14:paraId="76310C0A" w14:textId="77777777" w:rsidR="007948D9" w:rsidRPr="007948D9" w:rsidRDefault="007948D9" w:rsidP="007948D9">
      <w:pPr>
        <w:bidi/>
        <w:ind w:firstLine="567"/>
        <w:jc w:val="both"/>
        <w:rPr>
          <w:rFonts w:cs="David" w:hint="cs"/>
          <w:rtl/>
        </w:rPr>
      </w:pPr>
      <w:r w:rsidRPr="007948D9">
        <w:rPr>
          <w:rFonts w:cs="David" w:hint="cs"/>
          <w:rtl/>
        </w:rPr>
        <w:t xml:space="preserve">חשוב להגיד שגם יושב ראש הכנסת הקודם וגם יושבת הראש הנוכחית בסך הכול, ברעיון, תומכים בעניין מוזיאון הכנסת. </w:t>
      </w:r>
    </w:p>
    <w:p w14:paraId="52A7DB89" w14:textId="77777777" w:rsidR="007948D9" w:rsidRPr="007948D9" w:rsidRDefault="007948D9" w:rsidP="007948D9">
      <w:pPr>
        <w:bidi/>
        <w:jc w:val="both"/>
        <w:rPr>
          <w:rFonts w:cs="David" w:hint="cs"/>
          <w:rtl/>
        </w:rPr>
      </w:pPr>
    </w:p>
    <w:p w14:paraId="0C9DF302" w14:textId="77777777" w:rsidR="007948D9" w:rsidRPr="007948D9" w:rsidRDefault="007948D9" w:rsidP="007948D9">
      <w:pPr>
        <w:bidi/>
        <w:jc w:val="both"/>
        <w:rPr>
          <w:rFonts w:cs="David" w:hint="cs"/>
          <w:u w:val="single"/>
          <w:rtl/>
        </w:rPr>
      </w:pPr>
      <w:r w:rsidRPr="007948D9">
        <w:rPr>
          <w:rFonts w:cs="David" w:hint="cs"/>
          <w:u w:val="single"/>
          <w:rtl/>
        </w:rPr>
        <w:t xml:space="preserve">אבי </w:t>
      </w:r>
      <w:proofErr w:type="spellStart"/>
      <w:r w:rsidRPr="007948D9">
        <w:rPr>
          <w:rFonts w:cs="David" w:hint="cs"/>
          <w:u w:val="single"/>
          <w:rtl/>
        </w:rPr>
        <w:t>בלשניקוב</w:t>
      </w:r>
      <w:proofErr w:type="spellEnd"/>
      <w:r w:rsidRPr="007948D9">
        <w:rPr>
          <w:rFonts w:cs="David" w:hint="cs"/>
          <w:u w:val="single"/>
          <w:rtl/>
        </w:rPr>
        <w:t>:</w:t>
      </w:r>
    </w:p>
    <w:p w14:paraId="22805E35" w14:textId="77777777" w:rsidR="007948D9" w:rsidRPr="007948D9" w:rsidRDefault="007948D9" w:rsidP="007948D9">
      <w:pPr>
        <w:bidi/>
        <w:jc w:val="both"/>
        <w:rPr>
          <w:rFonts w:cs="David" w:hint="cs"/>
          <w:rtl/>
        </w:rPr>
      </w:pPr>
    </w:p>
    <w:p w14:paraId="31AADFDC" w14:textId="77777777" w:rsidR="007948D9" w:rsidRPr="007948D9" w:rsidRDefault="007948D9" w:rsidP="007948D9">
      <w:pPr>
        <w:bidi/>
        <w:ind w:firstLine="567"/>
        <w:jc w:val="both"/>
        <w:rPr>
          <w:rFonts w:cs="David" w:hint="cs"/>
          <w:rtl/>
        </w:rPr>
      </w:pPr>
      <w:r w:rsidRPr="007948D9">
        <w:rPr>
          <w:rFonts w:cs="David" w:hint="cs"/>
          <w:rtl/>
        </w:rPr>
        <w:t xml:space="preserve">אין שאלה. לדעתי, אין גורם במדינת ישראל, כולל היזם עצמו, שלא חושב שמן הראוי לשחזר את קומת בית </w:t>
      </w:r>
      <w:proofErr w:type="spellStart"/>
      <w:r w:rsidRPr="007948D9">
        <w:rPr>
          <w:rFonts w:cs="David" w:hint="cs"/>
          <w:rtl/>
        </w:rPr>
        <w:t>פרומין</w:t>
      </w:r>
      <w:proofErr w:type="spellEnd"/>
      <w:r w:rsidRPr="007948D9">
        <w:rPr>
          <w:rFonts w:cs="David" w:hint="cs"/>
          <w:rtl/>
        </w:rPr>
        <w:t xml:space="preserve">, להפוך למוזיאון לתולדות האומה היהודית בארץ ישראל ולתת לזה את הכבוד הראוי, כנכס צאן ברזל של המדינה. אין על זה חולק, כולל היזם. העניין הוא שמישהו  צריך להגיע להסדר, ואני לא מוכן שזה יהיה הכנסת, קרי מינהל הכנסת. </w:t>
      </w:r>
    </w:p>
    <w:p w14:paraId="035AD524" w14:textId="77777777" w:rsidR="007948D9" w:rsidRPr="007948D9" w:rsidRDefault="007948D9" w:rsidP="007948D9">
      <w:pPr>
        <w:bidi/>
        <w:jc w:val="both"/>
        <w:rPr>
          <w:rFonts w:cs="David" w:hint="cs"/>
          <w:rtl/>
        </w:rPr>
      </w:pPr>
    </w:p>
    <w:p w14:paraId="4EAF6DDD" w14:textId="77777777" w:rsidR="007948D9" w:rsidRPr="007948D9" w:rsidRDefault="007948D9" w:rsidP="007948D9">
      <w:pPr>
        <w:bidi/>
        <w:jc w:val="both"/>
        <w:rPr>
          <w:rFonts w:cs="David" w:hint="cs"/>
          <w:rtl/>
        </w:rPr>
      </w:pPr>
      <w:r w:rsidRPr="007948D9">
        <w:rPr>
          <w:rFonts w:cs="David" w:hint="cs"/>
          <w:u w:val="single"/>
          <w:rtl/>
        </w:rPr>
        <w:t>היו"ר דוד טל:</w:t>
      </w:r>
    </w:p>
    <w:p w14:paraId="3B16A26F" w14:textId="77777777" w:rsidR="007948D9" w:rsidRPr="007948D9" w:rsidRDefault="007948D9" w:rsidP="007948D9">
      <w:pPr>
        <w:bidi/>
        <w:jc w:val="both"/>
        <w:rPr>
          <w:rFonts w:cs="David" w:hint="cs"/>
          <w:rtl/>
        </w:rPr>
      </w:pPr>
    </w:p>
    <w:p w14:paraId="6E624C6C" w14:textId="77777777" w:rsidR="007948D9" w:rsidRPr="007948D9" w:rsidRDefault="007948D9" w:rsidP="007948D9">
      <w:pPr>
        <w:bidi/>
        <w:ind w:firstLine="567"/>
        <w:jc w:val="both"/>
        <w:rPr>
          <w:rFonts w:cs="David" w:hint="cs"/>
          <w:rtl/>
        </w:rPr>
      </w:pPr>
      <w:r w:rsidRPr="007948D9">
        <w:rPr>
          <w:rFonts w:cs="David" w:hint="cs"/>
          <w:rtl/>
        </w:rPr>
        <w:t xml:space="preserve">זה ברור, אני מבין שמינהל הכנסת לא רוצה. יש אפשרות להעלות את זה כרגע להצבעה ולהחיל על זה דין רציפות - - - אין לנו? </w:t>
      </w:r>
    </w:p>
    <w:p w14:paraId="4C1AABBE" w14:textId="77777777" w:rsidR="007948D9" w:rsidRPr="007948D9" w:rsidRDefault="007948D9" w:rsidP="007948D9">
      <w:pPr>
        <w:bidi/>
        <w:jc w:val="both"/>
        <w:rPr>
          <w:rFonts w:cs="David" w:hint="cs"/>
          <w:rtl/>
        </w:rPr>
      </w:pPr>
    </w:p>
    <w:p w14:paraId="363B7011" w14:textId="77777777" w:rsidR="007948D9" w:rsidRPr="007948D9" w:rsidRDefault="007948D9" w:rsidP="007948D9">
      <w:pPr>
        <w:pStyle w:val="Heading5"/>
        <w:rPr>
          <w:rFonts w:hint="cs"/>
          <w:sz w:val="24"/>
          <w:rtl/>
        </w:rPr>
      </w:pPr>
      <w:r w:rsidRPr="007948D9">
        <w:rPr>
          <w:rFonts w:hint="cs"/>
          <w:sz w:val="24"/>
          <w:u w:val="single"/>
          <w:rtl/>
        </w:rPr>
        <w:t xml:space="preserve">ארבל </w:t>
      </w:r>
      <w:proofErr w:type="spellStart"/>
      <w:r w:rsidRPr="007948D9">
        <w:rPr>
          <w:rFonts w:hint="cs"/>
          <w:sz w:val="24"/>
          <w:u w:val="single"/>
          <w:rtl/>
        </w:rPr>
        <w:t>אסטרחן</w:t>
      </w:r>
      <w:proofErr w:type="spellEnd"/>
      <w:r w:rsidRPr="007948D9">
        <w:rPr>
          <w:rFonts w:hint="cs"/>
          <w:sz w:val="24"/>
          <w:u w:val="single"/>
          <w:rtl/>
        </w:rPr>
        <w:t>:</w:t>
      </w:r>
    </w:p>
    <w:p w14:paraId="21470010" w14:textId="77777777" w:rsidR="007948D9" w:rsidRPr="007948D9" w:rsidRDefault="007948D9" w:rsidP="007948D9">
      <w:pPr>
        <w:pStyle w:val="Heading5"/>
        <w:rPr>
          <w:rFonts w:hint="cs"/>
          <w:sz w:val="24"/>
          <w:rtl/>
        </w:rPr>
      </w:pPr>
    </w:p>
    <w:p w14:paraId="3BDA2F05" w14:textId="77777777" w:rsidR="007948D9" w:rsidRPr="007948D9" w:rsidRDefault="007948D9" w:rsidP="007948D9">
      <w:pPr>
        <w:bidi/>
        <w:jc w:val="both"/>
        <w:rPr>
          <w:rFonts w:cs="David" w:hint="cs"/>
          <w:rtl/>
        </w:rPr>
      </w:pPr>
      <w:r w:rsidRPr="007948D9">
        <w:rPr>
          <w:rFonts w:cs="David" w:hint="cs"/>
          <w:rtl/>
        </w:rPr>
        <w:tab/>
        <w:t xml:space="preserve">אין לנו את הסמכות. מה שאנחנו צריכים לקבוע זה איזו ועדה תוכל להחיל דין רציפות. בכנסת הקודמת הייתה ועדת משותפת, שאינה קיימת יותר. </w:t>
      </w:r>
    </w:p>
    <w:p w14:paraId="3C4A980D" w14:textId="77777777" w:rsidR="007948D9" w:rsidRPr="007948D9" w:rsidRDefault="007948D9" w:rsidP="007948D9">
      <w:pPr>
        <w:bidi/>
        <w:jc w:val="both"/>
        <w:rPr>
          <w:rFonts w:cs="David" w:hint="cs"/>
          <w:rtl/>
        </w:rPr>
      </w:pPr>
    </w:p>
    <w:p w14:paraId="14B7FE45" w14:textId="77777777" w:rsidR="007948D9" w:rsidRPr="007948D9" w:rsidRDefault="007948D9" w:rsidP="007948D9">
      <w:pPr>
        <w:bidi/>
        <w:jc w:val="both"/>
        <w:rPr>
          <w:rFonts w:cs="David" w:hint="cs"/>
          <w:rtl/>
        </w:rPr>
      </w:pPr>
      <w:r w:rsidRPr="007948D9">
        <w:rPr>
          <w:rFonts w:cs="David" w:hint="cs"/>
          <w:u w:val="single"/>
          <w:rtl/>
        </w:rPr>
        <w:t>היו"ר דוד טל:</w:t>
      </w:r>
    </w:p>
    <w:p w14:paraId="71A264D8" w14:textId="77777777" w:rsidR="007948D9" w:rsidRPr="007948D9" w:rsidRDefault="007948D9" w:rsidP="007948D9">
      <w:pPr>
        <w:bidi/>
        <w:jc w:val="both"/>
        <w:rPr>
          <w:rFonts w:cs="David" w:hint="cs"/>
          <w:rtl/>
        </w:rPr>
      </w:pPr>
    </w:p>
    <w:p w14:paraId="7E03B31E" w14:textId="77777777" w:rsidR="007948D9" w:rsidRPr="007948D9" w:rsidRDefault="007948D9" w:rsidP="007948D9">
      <w:pPr>
        <w:bidi/>
        <w:ind w:firstLine="567"/>
        <w:jc w:val="both"/>
        <w:rPr>
          <w:rFonts w:cs="David" w:hint="cs"/>
          <w:rtl/>
        </w:rPr>
      </w:pPr>
      <w:r w:rsidRPr="007948D9">
        <w:rPr>
          <w:rFonts w:cs="David" w:hint="cs"/>
          <w:rtl/>
        </w:rPr>
        <w:t>אנחנו צריכים להחליט איזו ועדה, ולאחר מכן אותה ועדה תחיל דין רציפות. השאלה שלי היא אחרת. נניח שהתקדמנו והחוק הזה יחוקק, מי ינהל את המשא ומתן לאחר מכן מול היזם וכל הגורמים?</w:t>
      </w:r>
    </w:p>
    <w:p w14:paraId="6EFB8174" w14:textId="77777777" w:rsidR="007948D9" w:rsidRPr="007948D9" w:rsidRDefault="007948D9" w:rsidP="007948D9">
      <w:pPr>
        <w:bidi/>
        <w:jc w:val="both"/>
        <w:rPr>
          <w:rFonts w:cs="David" w:hint="cs"/>
          <w:rtl/>
        </w:rPr>
      </w:pPr>
    </w:p>
    <w:p w14:paraId="41A22D36" w14:textId="77777777" w:rsidR="007948D9" w:rsidRPr="007948D9" w:rsidRDefault="007948D9" w:rsidP="007948D9">
      <w:pPr>
        <w:bidi/>
        <w:jc w:val="both"/>
        <w:rPr>
          <w:rFonts w:cs="David" w:hint="cs"/>
          <w:u w:val="single"/>
          <w:rtl/>
        </w:rPr>
      </w:pPr>
      <w:r w:rsidRPr="007948D9">
        <w:rPr>
          <w:rFonts w:cs="David" w:hint="cs"/>
          <w:u w:val="single"/>
          <w:rtl/>
        </w:rPr>
        <w:t>רן כהן:</w:t>
      </w:r>
    </w:p>
    <w:p w14:paraId="05AD4404" w14:textId="77777777" w:rsidR="007948D9" w:rsidRPr="007948D9" w:rsidRDefault="007948D9" w:rsidP="007948D9">
      <w:pPr>
        <w:bidi/>
        <w:jc w:val="both"/>
        <w:rPr>
          <w:rFonts w:cs="David" w:hint="cs"/>
          <w:rtl/>
        </w:rPr>
      </w:pPr>
    </w:p>
    <w:p w14:paraId="6317074C" w14:textId="77777777" w:rsidR="007948D9" w:rsidRPr="007948D9" w:rsidRDefault="007948D9" w:rsidP="007948D9">
      <w:pPr>
        <w:bidi/>
        <w:ind w:firstLine="567"/>
        <w:jc w:val="both"/>
        <w:rPr>
          <w:rFonts w:cs="David" w:hint="cs"/>
          <w:rtl/>
        </w:rPr>
      </w:pPr>
      <w:r w:rsidRPr="007948D9">
        <w:rPr>
          <w:rFonts w:cs="David" w:hint="cs"/>
          <w:rtl/>
        </w:rPr>
        <w:t xml:space="preserve">הוועדה המשותפת זימנה אליה את החשב הכללי באוצר, את היזם וניסינו לדחוף לזה שנגיע להבנה ופתרון של הסוגיה הזאת בין הצדדים. אבל השוט הוא החוק. בלי החוק אין כלום. </w:t>
      </w:r>
    </w:p>
    <w:p w14:paraId="057FD125" w14:textId="77777777" w:rsidR="007948D9" w:rsidRPr="007948D9" w:rsidRDefault="007948D9" w:rsidP="007948D9">
      <w:pPr>
        <w:bidi/>
        <w:jc w:val="both"/>
        <w:rPr>
          <w:rFonts w:cs="David" w:hint="cs"/>
          <w:rtl/>
        </w:rPr>
      </w:pPr>
    </w:p>
    <w:p w14:paraId="13872673" w14:textId="77777777" w:rsidR="007948D9" w:rsidRPr="007948D9" w:rsidRDefault="007948D9" w:rsidP="007948D9">
      <w:pPr>
        <w:pStyle w:val="Heading5"/>
        <w:rPr>
          <w:rFonts w:hint="cs"/>
          <w:sz w:val="24"/>
          <w:rtl/>
        </w:rPr>
      </w:pPr>
      <w:r w:rsidRPr="007948D9">
        <w:rPr>
          <w:rFonts w:hint="cs"/>
          <w:sz w:val="24"/>
          <w:u w:val="single"/>
          <w:rtl/>
        </w:rPr>
        <w:t>יצחק זיו:</w:t>
      </w:r>
    </w:p>
    <w:p w14:paraId="42DAD17C" w14:textId="77777777" w:rsidR="007948D9" w:rsidRPr="007948D9" w:rsidRDefault="007948D9" w:rsidP="007948D9">
      <w:pPr>
        <w:pStyle w:val="Heading5"/>
        <w:rPr>
          <w:rFonts w:hint="cs"/>
          <w:sz w:val="24"/>
          <w:rtl/>
        </w:rPr>
      </w:pPr>
    </w:p>
    <w:p w14:paraId="5FA3555E" w14:textId="77777777" w:rsidR="007948D9" w:rsidRPr="007948D9" w:rsidRDefault="007948D9" w:rsidP="007948D9">
      <w:pPr>
        <w:bidi/>
        <w:jc w:val="both"/>
        <w:rPr>
          <w:rFonts w:cs="David" w:hint="cs"/>
          <w:rtl/>
        </w:rPr>
      </w:pPr>
      <w:r w:rsidRPr="007948D9">
        <w:rPr>
          <w:rFonts w:cs="David" w:hint="cs"/>
          <w:rtl/>
        </w:rPr>
        <w:tab/>
        <w:t xml:space="preserve">אני חושב שקו מנחה בכל הדברים האלה צריך להיות חוק שימור אתרים. יש לנו בעיה במדינה, שכל מקום שיש בו איזה אתר, דבר ראשון יש החלטה של הוועדה המקומית או איזושהי ועדה אחרת להרוס אותו. לאחר מכן מתחילים לדבר על הנושא. אני רואה בחו"ל, אם זה אתר של שימור, אז גם אם היזם לוקח על עצמו את הפרויקט, בתוך האתר ישנו המבנה שצריך לשמר. אם </w:t>
      </w:r>
    </w:p>
    <w:p w14:paraId="180ED064" w14:textId="77777777" w:rsidR="007948D9" w:rsidRPr="007948D9" w:rsidRDefault="007948D9" w:rsidP="007948D9">
      <w:pPr>
        <w:bidi/>
        <w:jc w:val="both"/>
        <w:rPr>
          <w:rFonts w:cs="David" w:hint="cs"/>
          <w:rtl/>
        </w:rPr>
      </w:pPr>
    </w:p>
    <w:p w14:paraId="0B5D4C9F" w14:textId="77777777" w:rsidR="007948D9" w:rsidRPr="007948D9" w:rsidRDefault="007948D9" w:rsidP="007948D9">
      <w:pPr>
        <w:bidi/>
        <w:ind w:firstLine="567"/>
        <w:jc w:val="both"/>
        <w:rPr>
          <w:rFonts w:cs="David" w:hint="cs"/>
          <w:rtl/>
        </w:rPr>
      </w:pPr>
      <w:r w:rsidRPr="007948D9">
        <w:rPr>
          <w:rFonts w:cs="David" w:hint="cs"/>
          <w:rtl/>
        </w:rPr>
        <w:t xml:space="preserve">אני מדבר, לדוגמה, על מוזיאון התנ"ך, שראש עיריית תל אביב רצה להרוס, ורק אחרי שהכנסת התערבה הוא נשמר. </w:t>
      </w:r>
    </w:p>
    <w:p w14:paraId="15511D65" w14:textId="77777777" w:rsidR="007948D9" w:rsidRPr="007948D9" w:rsidRDefault="007948D9" w:rsidP="007948D9">
      <w:pPr>
        <w:bidi/>
        <w:jc w:val="both"/>
        <w:rPr>
          <w:rFonts w:cs="David" w:hint="cs"/>
          <w:rtl/>
        </w:rPr>
      </w:pPr>
    </w:p>
    <w:p w14:paraId="63E176EB" w14:textId="77777777" w:rsidR="007948D9" w:rsidRPr="007948D9" w:rsidRDefault="007948D9" w:rsidP="007948D9">
      <w:pPr>
        <w:bidi/>
        <w:jc w:val="both"/>
        <w:rPr>
          <w:rFonts w:cs="David" w:hint="cs"/>
          <w:rtl/>
        </w:rPr>
      </w:pPr>
      <w:r w:rsidRPr="007948D9">
        <w:rPr>
          <w:rFonts w:cs="David" w:hint="cs"/>
          <w:u w:val="single"/>
          <w:rtl/>
        </w:rPr>
        <w:t>היו"ר דוד טל:</w:t>
      </w:r>
    </w:p>
    <w:p w14:paraId="5B9BFD4C" w14:textId="77777777" w:rsidR="007948D9" w:rsidRPr="007948D9" w:rsidRDefault="007948D9" w:rsidP="007948D9">
      <w:pPr>
        <w:bidi/>
        <w:jc w:val="both"/>
        <w:rPr>
          <w:rFonts w:cs="David" w:hint="cs"/>
          <w:rtl/>
        </w:rPr>
      </w:pPr>
    </w:p>
    <w:p w14:paraId="0A5123FB" w14:textId="77777777" w:rsidR="007948D9" w:rsidRPr="007948D9" w:rsidRDefault="007948D9" w:rsidP="007948D9">
      <w:pPr>
        <w:bidi/>
        <w:jc w:val="both"/>
        <w:rPr>
          <w:rFonts w:cs="David" w:hint="cs"/>
          <w:rtl/>
        </w:rPr>
      </w:pPr>
      <w:r w:rsidRPr="007948D9">
        <w:rPr>
          <w:rFonts w:cs="David" w:hint="cs"/>
          <w:rtl/>
        </w:rPr>
        <w:tab/>
        <w:t xml:space="preserve">תודה. חבר הכנסת </w:t>
      </w:r>
      <w:proofErr w:type="spellStart"/>
      <w:r w:rsidRPr="007948D9">
        <w:rPr>
          <w:rFonts w:cs="David" w:hint="cs"/>
          <w:rtl/>
        </w:rPr>
        <w:t>סלומינסקי</w:t>
      </w:r>
      <w:proofErr w:type="spellEnd"/>
      <w:r w:rsidRPr="007948D9">
        <w:rPr>
          <w:rFonts w:cs="David" w:hint="cs"/>
          <w:rtl/>
        </w:rPr>
        <w:t xml:space="preserve">, בבקשה. </w:t>
      </w:r>
    </w:p>
    <w:p w14:paraId="65DDFFB7" w14:textId="77777777" w:rsidR="007948D9" w:rsidRPr="007948D9" w:rsidRDefault="007948D9" w:rsidP="007948D9">
      <w:pPr>
        <w:bidi/>
        <w:jc w:val="both"/>
        <w:rPr>
          <w:rFonts w:cs="David" w:hint="cs"/>
          <w:rtl/>
        </w:rPr>
      </w:pPr>
    </w:p>
    <w:p w14:paraId="10A7FDC7" w14:textId="77777777" w:rsidR="007948D9" w:rsidRPr="007948D9" w:rsidRDefault="007948D9" w:rsidP="007948D9">
      <w:pPr>
        <w:bidi/>
        <w:jc w:val="both"/>
        <w:rPr>
          <w:rFonts w:cs="David" w:hint="cs"/>
          <w:rtl/>
        </w:rPr>
      </w:pPr>
      <w:r w:rsidRPr="007948D9">
        <w:rPr>
          <w:rFonts w:cs="David" w:hint="cs"/>
          <w:u w:val="single"/>
          <w:rtl/>
        </w:rPr>
        <w:t xml:space="preserve">ניסן </w:t>
      </w:r>
      <w:proofErr w:type="spellStart"/>
      <w:r w:rsidRPr="007948D9">
        <w:rPr>
          <w:rFonts w:cs="David" w:hint="cs"/>
          <w:u w:val="single"/>
          <w:rtl/>
        </w:rPr>
        <w:t>סלומינסקי</w:t>
      </w:r>
      <w:proofErr w:type="spellEnd"/>
      <w:r w:rsidRPr="007948D9">
        <w:rPr>
          <w:rFonts w:cs="David" w:hint="cs"/>
          <w:u w:val="single"/>
          <w:rtl/>
        </w:rPr>
        <w:t>:</w:t>
      </w:r>
    </w:p>
    <w:p w14:paraId="17BF7D28" w14:textId="77777777" w:rsidR="007948D9" w:rsidRPr="007948D9" w:rsidRDefault="007948D9" w:rsidP="007948D9">
      <w:pPr>
        <w:bidi/>
        <w:jc w:val="both"/>
        <w:rPr>
          <w:rFonts w:cs="David" w:hint="cs"/>
          <w:rtl/>
        </w:rPr>
      </w:pPr>
    </w:p>
    <w:p w14:paraId="28313469" w14:textId="77777777" w:rsidR="007948D9" w:rsidRPr="007948D9" w:rsidRDefault="007948D9" w:rsidP="007948D9">
      <w:pPr>
        <w:bidi/>
        <w:jc w:val="both"/>
        <w:rPr>
          <w:rFonts w:cs="David" w:hint="cs"/>
          <w:rtl/>
        </w:rPr>
      </w:pPr>
      <w:r w:rsidRPr="007948D9">
        <w:rPr>
          <w:rFonts w:cs="David" w:hint="cs"/>
          <w:rtl/>
        </w:rPr>
        <w:tab/>
        <w:t xml:space="preserve">הרי זה דבר שלא יעלה על הדעת, שהולכים להרוס את בניין הכנסת. אני חושב שמיותר אפילו לדבר על זה. </w:t>
      </w:r>
    </w:p>
    <w:p w14:paraId="02B46190" w14:textId="77777777" w:rsidR="007948D9" w:rsidRPr="007948D9" w:rsidRDefault="007948D9" w:rsidP="007948D9">
      <w:pPr>
        <w:bidi/>
        <w:jc w:val="both"/>
        <w:rPr>
          <w:rFonts w:cs="David" w:hint="cs"/>
          <w:rtl/>
        </w:rPr>
      </w:pPr>
    </w:p>
    <w:p w14:paraId="5D0F7461" w14:textId="77777777" w:rsidR="007948D9" w:rsidRPr="007948D9" w:rsidRDefault="007948D9" w:rsidP="007948D9">
      <w:pPr>
        <w:bidi/>
        <w:jc w:val="both"/>
        <w:rPr>
          <w:rFonts w:cs="David" w:hint="cs"/>
          <w:rtl/>
        </w:rPr>
      </w:pPr>
      <w:r w:rsidRPr="007948D9">
        <w:rPr>
          <w:rFonts w:cs="David"/>
          <w:u w:val="single"/>
          <w:rtl/>
        </w:rPr>
        <w:br w:type="page"/>
      </w:r>
      <w:r w:rsidRPr="007948D9">
        <w:rPr>
          <w:rFonts w:cs="David" w:hint="cs"/>
          <w:u w:val="single"/>
          <w:rtl/>
        </w:rPr>
        <w:t>היו"ר דוד טל:</w:t>
      </w:r>
    </w:p>
    <w:p w14:paraId="34F08761" w14:textId="77777777" w:rsidR="007948D9" w:rsidRPr="007948D9" w:rsidRDefault="007948D9" w:rsidP="007948D9">
      <w:pPr>
        <w:bidi/>
        <w:jc w:val="both"/>
        <w:rPr>
          <w:rFonts w:cs="David" w:hint="cs"/>
          <w:rtl/>
        </w:rPr>
      </w:pPr>
    </w:p>
    <w:p w14:paraId="0A86726D" w14:textId="77777777" w:rsidR="007948D9" w:rsidRPr="007948D9" w:rsidRDefault="007948D9" w:rsidP="007948D9">
      <w:pPr>
        <w:bidi/>
        <w:jc w:val="both"/>
        <w:rPr>
          <w:rFonts w:cs="David" w:hint="cs"/>
          <w:rtl/>
        </w:rPr>
      </w:pPr>
      <w:r w:rsidRPr="007948D9">
        <w:rPr>
          <w:rFonts w:cs="David" w:hint="cs"/>
          <w:rtl/>
        </w:rPr>
        <w:tab/>
        <w:t>אם מיותר לדבר על זה, נעבור להצבעה. מי בעד הצעתו של חבר הכנסת רן כהן?</w:t>
      </w:r>
    </w:p>
    <w:p w14:paraId="62E07F6F" w14:textId="77777777" w:rsidR="007948D9" w:rsidRPr="007948D9" w:rsidRDefault="007948D9" w:rsidP="007948D9">
      <w:pPr>
        <w:bidi/>
        <w:jc w:val="both"/>
        <w:rPr>
          <w:rFonts w:cs="David" w:hint="cs"/>
          <w:rtl/>
        </w:rPr>
      </w:pPr>
    </w:p>
    <w:p w14:paraId="5985BC3C" w14:textId="77777777" w:rsidR="007948D9" w:rsidRPr="007948D9" w:rsidRDefault="007948D9" w:rsidP="007948D9">
      <w:pPr>
        <w:bidi/>
        <w:jc w:val="both"/>
        <w:rPr>
          <w:rFonts w:cs="David" w:hint="cs"/>
          <w:rtl/>
        </w:rPr>
      </w:pPr>
      <w:r w:rsidRPr="007948D9">
        <w:rPr>
          <w:rFonts w:cs="David" w:hint="cs"/>
          <w:u w:val="single"/>
          <w:rtl/>
        </w:rPr>
        <w:t>היו"ר דוד טל:</w:t>
      </w:r>
    </w:p>
    <w:p w14:paraId="7A932DBF" w14:textId="77777777" w:rsidR="007948D9" w:rsidRPr="007948D9" w:rsidRDefault="007948D9" w:rsidP="007948D9">
      <w:pPr>
        <w:bidi/>
        <w:jc w:val="both"/>
        <w:rPr>
          <w:rFonts w:cs="David" w:hint="cs"/>
          <w:rtl/>
        </w:rPr>
      </w:pPr>
    </w:p>
    <w:p w14:paraId="7B4F046D" w14:textId="77777777" w:rsidR="007948D9" w:rsidRPr="007948D9" w:rsidRDefault="007948D9" w:rsidP="007948D9">
      <w:pPr>
        <w:bidi/>
        <w:jc w:val="both"/>
        <w:rPr>
          <w:rFonts w:cs="David" w:hint="cs"/>
          <w:u w:val="single"/>
          <w:rtl/>
        </w:rPr>
      </w:pPr>
      <w:r w:rsidRPr="007948D9">
        <w:rPr>
          <w:rFonts w:cs="David" w:hint="cs"/>
          <w:rtl/>
        </w:rPr>
        <w:tab/>
        <w:t>תודה. יושב ראש ועדת הפנים היה יושב ראש הוועדה המשותפת. אין לך בעיה עם זה שיושב ראש ועדת הפנים יהיה יושב ראש הוועדה המשותפת?</w:t>
      </w:r>
    </w:p>
    <w:p w14:paraId="2169B62C" w14:textId="77777777" w:rsidR="007948D9" w:rsidRPr="007948D9" w:rsidRDefault="007948D9" w:rsidP="007948D9">
      <w:pPr>
        <w:bidi/>
        <w:jc w:val="both"/>
        <w:rPr>
          <w:rFonts w:cs="David" w:hint="cs"/>
          <w:u w:val="single"/>
          <w:rtl/>
        </w:rPr>
      </w:pPr>
    </w:p>
    <w:p w14:paraId="6F7E711A" w14:textId="77777777" w:rsidR="007948D9" w:rsidRPr="007948D9" w:rsidRDefault="007948D9" w:rsidP="007948D9">
      <w:pPr>
        <w:bidi/>
        <w:jc w:val="both"/>
        <w:rPr>
          <w:rFonts w:cs="David" w:hint="cs"/>
          <w:u w:val="single"/>
          <w:rtl/>
        </w:rPr>
      </w:pPr>
      <w:r w:rsidRPr="007948D9">
        <w:rPr>
          <w:rFonts w:cs="David" w:hint="cs"/>
          <w:u w:val="single"/>
          <w:rtl/>
        </w:rPr>
        <w:t>רן כהן:</w:t>
      </w:r>
    </w:p>
    <w:p w14:paraId="60C5D859" w14:textId="77777777" w:rsidR="007948D9" w:rsidRPr="007948D9" w:rsidRDefault="007948D9" w:rsidP="007948D9">
      <w:pPr>
        <w:bidi/>
        <w:jc w:val="both"/>
        <w:rPr>
          <w:rFonts w:cs="David" w:hint="cs"/>
          <w:rtl/>
        </w:rPr>
      </w:pPr>
    </w:p>
    <w:p w14:paraId="2109A95F" w14:textId="77777777" w:rsidR="007948D9" w:rsidRPr="007948D9" w:rsidRDefault="007948D9" w:rsidP="007948D9">
      <w:pPr>
        <w:bidi/>
        <w:ind w:firstLine="567"/>
        <w:jc w:val="both"/>
        <w:rPr>
          <w:rFonts w:cs="David" w:hint="cs"/>
          <w:rtl/>
        </w:rPr>
      </w:pPr>
      <w:r w:rsidRPr="007948D9">
        <w:rPr>
          <w:rFonts w:cs="David" w:hint="cs"/>
          <w:rtl/>
        </w:rPr>
        <w:t xml:space="preserve">אין לי בעיה, אבל מאחר ויושב ראש ועדת החינוך נמצא כאן, נדמה לי שראוי יותר שחבר הכנסת </w:t>
      </w:r>
      <w:proofErr w:type="spellStart"/>
      <w:r w:rsidRPr="007948D9">
        <w:rPr>
          <w:rFonts w:cs="David" w:hint="cs"/>
          <w:rtl/>
        </w:rPr>
        <w:t>מלכיאור</w:t>
      </w:r>
      <w:proofErr w:type="spellEnd"/>
      <w:r w:rsidRPr="007948D9">
        <w:rPr>
          <w:rFonts w:cs="David" w:hint="cs"/>
          <w:rtl/>
        </w:rPr>
        <w:t xml:space="preserve"> - - -</w:t>
      </w:r>
    </w:p>
    <w:p w14:paraId="0AB36F97" w14:textId="77777777" w:rsidR="007948D9" w:rsidRPr="007948D9" w:rsidRDefault="007948D9" w:rsidP="007948D9">
      <w:pPr>
        <w:bidi/>
        <w:ind w:firstLine="567"/>
        <w:jc w:val="both"/>
        <w:rPr>
          <w:rFonts w:cs="David" w:hint="cs"/>
          <w:rtl/>
        </w:rPr>
      </w:pPr>
    </w:p>
    <w:p w14:paraId="20CCB1AC" w14:textId="77777777" w:rsidR="007948D9" w:rsidRPr="007948D9" w:rsidRDefault="007948D9" w:rsidP="007948D9">
      <w:pPr>
        <w:bidi/>
        <w:jc w:val="both"/>
        <w:rPr>
          <w:rFonts w:cs="David" w:hint="cs"/>
          <w:rtl/>
        </w:rPr>
      </w:pPr>
      <w:r w:rsidRPr="007948D9">
        <w:rPr>
          <w:rFonts w:cs="David" w:hint="cs"/>
          <w:u w:val="single"/>
          <w:rtl/>
        </w:rPr>
        <w:t>היו"ר דוד טל:</w:t>
      </w:r>
    </w:p>
    <w:p w14:paraId="67C8E7B4" w14:textId="77777777" w:rsidR="007948D9" w:rsidRPr="007948D9" w:rsidRDefault="007948D9" w:rsidP="007948D9">
      <w:pPr>
        <w:bidi/>
        <w:ind w:firstLine="567"/>
        <w:jc w:val="both"/>
        <w:rPr>
          <w:rFonts w:cs="David" w:hint="cs"/>
          <w:rtl/>
        </w:rPr>
      </w:pPr>
    </w:p>
    <w:p w14:paraId="216DC487" w14:textId="77777777" w:rsidR="007948D9" w:rsidRPr="007948D9" w:rsidRDefault="007948D9" w:rsidP="007948D9">
      <w:pPr>
        <w:bidi/>
        <w:ind w:firstLine="567"/>
        <w:jc w:val="both"/>
        <w:rPr>
          <w:rFonts w:cs="David" w:hint="cs"/>
          <w:rtl/>
        </w:rPr>
      </w:pPr>
      <w:r w:rsidRPr="007948D9">
        <w:rPr>
          <w:rFonts w:cs="David" w:hint="cs"/>
          <w:rtl/>
        </w:rPr>
        <w:t xml:space="preserve">רק בגלל שהוא נמצא כאן? </w:t>
      </w:r>
    </w:p>
    <w:p w14:paraId="0B19243F" w14:textId="77777777" w:rsidR="007948D9" w:rsidRPr="007948D9" w:rsidRDefault="007948D9" w:rsidP="007948D9">
      <w:pPr>
        <w:bidi/>
        <w:jc w:val="both"/>
        <w:rPr>
          <w:rFonts w:cs="David" w:hint="cs"/>
          <w:rtl/>
        </w:rPr>
      </w:pPr>
    </w:p>
    <w:p w14:paraId="5E903703" w14:textId="77777777" w:rsidR="007948D9" w:rsidRPr="007948D9" w:rsidRDefault="007948D9" w:rsidP="007948D9">
      <w:pPr>
        <w:bidi/>
        <w:jc w:val="both"/>
        <w:rPr>
          <w:rFonts w:cs="David" w:hint="cs"/>
          <w:rtl/>
        </w:rPr>
      </w:pPr>
      <w:r w:rsidRPr="007948D9">
        <w:rPr>
          <w:rFonts w:cs="David" w:hint="cs"/>
          <w:u w:val="single"/>
          <w:rtl/>
        </w:rPr>
        <w:t xml:space="preserve">מיכאל </w:t>
      </w:r>
      <w:proofErr w:type="spellStart"/>
      <w:r w:rsidRPr="007948D9">
        <w:rPr>
          <w:rFonts w:cs="David" w:hint="cs"/>
          <w:u w:val="single"/>
          <w:rtl/>
        </w:rPr>
        <w:t>מלכיאור</w:t>
      </w:r>
      <w:proofErr w:type="spellEnd"/>
      <w:r w:rsidRPr="007948D9">
        <w:rPr>
          <w:rFonts w:cs="David" w:hint="cs"/>
          <w:u w:val="single"/>
          <w:rtl/>
        </w:rPr>
        <w:t>:</w:t>
      </w:r>
    </w:p>
    <w:p w14:paraId="5D9B5BC9" w14:textId="77777777" w:rsidR="007948D9" w:rsidRPr="007948D9" w:rsidRDefault="007948D9" w:rsidP="007948D9">
      <w:pPr>
        <w:bidi/>
        <w:jc w:val="both"/>
        <w:rPr>
          <w:rFonts w:cs="David" w:hint="cs"/>
          <w:rtl/>
        </w:rPr>
      </w:pPr>
    </w:p>
    <w:p w14:paraId="2C1D04DD" w14:textId="77777777" w:rsidR="007948D9" w:rsidRPr="007948D9" w:rsidRDefault="007948D9" w:rsidP="007948D9">
      <w:pPr>
        <w:bidi/>
        <w:jc w:val="both"/>
        <w:rPr>
          <w:rFonts w:cs="David" w:hint="cs"/>
          <w:rtl/>
        </w:rPr>
      </w:pPr>
      <w:r w:rsidRPr="007948D9">
        <w:rPr>
          <w:rFonts w:cs="David" w:hint="cs"/>
          <w:rtl/>
        </w:rPr>
        <w:tab/>
        <w:t xml:space="preserve">אנחנו עוסקים בסדרה של דברים דומים. </w:t>
      </w:r>
    </w:p>
    <w:p w14:paraId="705059C4" w14:textId="77777777" w:rsidR="007948D9" w:rsidRPr="007948D9" w:rsidRDefault="007948D9" w:rsidP="007948D9">
      <w:pPr>
        <w:bidi/>
        <w:jc w:val="both"/>
        <w:rPr>
          <w:rFonts w:cs="David" w:hint="cs"/>
          <w:u w:val="single"/>
          <w:rtl/>
        </w:rPr>
      </w:pPr>
    </w:p>
    <w:p w14:paraId="559098FB" w14:textId="77777777" w:rsidR="007948D9" w:rsidRPr="007948D9" w:rsidRDefault="007948D9" w:rsidP="007948D9">
      <w:pPr>
        <w:bidi/>
        <w:jc w:val="both"/>
        <w:rPr>
          <w:rFonts w:cs="David" w:hint="cs"/>
          <w:u w:val="single"/>
          <w:rtl/>
        </w:rPr>
      </w:pPr>
      <w:r w:rsidRPr="007948D9">
        <w:rPr>
          <w:rFonts w:cs="David" w:hint="cs"/>
          <w:u w:val="single"/>
          <w:rtl/>
        </w:rPr>
        <w:t>רן כהן:</w:t>
      </w:r>
    </w:p>
    <w:p w14:paraId="2749BADD" w14:textId="77777777" w:rsidR="007948D9" w:rsidRPr="007948D9" w:rsidRDefault="007948D9" w:rsidP="007948D9">
      <w:pPr>
        <w:bidi/>
        <w:jc w:val="both"/>
        <w:rPr>
          <w:rFonts w:cs="David" w:hint="cs"/>
          <w:rtl/>
        </w:rPr>
      </w:pPr>
    </w:p>
    <w:p w14:paraId="5292766B" w14:textId="77777777" w:rsidR="007948D9" w:rsidRPr="007948D9" w:rsidRDefault="007948D9" w:rsidP="007948D9">
      <w:pPr>
        <w:bidi/>
        <w:ind w:firstLine="567"/>
        <w:jc w:val="both"/>
        <w:rPr>
          <w:rFonts w:cs="David" w:hint="cs"/>
          <w:rtl/>
        </w:rPr>
      </w:pPr>
      <w:r w:rsidRPr="007948D9">
        <w:rPr>
          <w:rFonts w:cs="David" w:hint="cs"/>
          <w:rtl/>
        </w:rPr>
        <w:t xml:space="preserve">כל נושא השימור נדון בוועדת החינוך. </w:t>
      </w:r>
    </w:p>
    <w:p w14:paraId="57D5C14F" w14:textId="77777777" w:rsidR="007948D9" w:rsidRPr="007948D9" w:rsidRDefault="007948D9" w:rsidP="007948D9">
      <w:pPr>
        <w:bidi/>
        <w:jc w:val="both"/>
        <w:rPr>
          <w:rFonts w:cs="David" w:hint="cs"/>
          <w:rtl/>
        </w:rPr>
      </w:pPr>
    </w:p>
    <w:p w14:paraId="3E65D6C1" w14:textId="77777777" w:rsidR="007948D9" w:rsidRPr="007948D9" w:rsidRDefault="007948D9" w:rsidP="007948D9">
      <w:pPr>
        <w:bidi/>
        <w:jc w:val="both"/>
        <w:rPr>
          <w:rFonts w:cs="David" w:hint="cs"/>
          <w:rtl/>
        </w:rPr>
      </w:pPr>
      <w:r w:rsidRPr="007948D9">
        <w:rPr>
          <w:rFonts w:cs="David" w:hint="cs"/>
          <w:u w:val="single"/>
          <w:rtl/>
        </w:rPr>
        <w:t>היו"ר דוד טל:</w:t>
      </w:r>
    </w:p>
    <w:p w14:paraId="63EC88E5" w14:textId="77777777" w:rsidR="007948D9" w:rsidRPr="007948D9" w:rsidRDefault="007948D9" w:rsidP="007948D9">
      <w:pPr>
        <w:bidi/>
        <w:jc w:val="both"/>
        <w:rPr>
          <w:rFonts w:cs="David" w:hint="cs"/>
          <w:rtl/>
        </w:rPr>
      </w:pPr>
    </w:p>
    <w:p w14:paraId="044CB0C8" w14:textId="77777777" w:rsidR="007948D9" w:rsidRPr="007948D9" w:rsidRDefault="007948D9" w:rsidP="007948D9">
      <w:pPr>
        <w:bidi/>
        <w:jc w:val="both"/>
        <w:rPr>
          <w:rFonts w:cs="David" w:hint="cs"/>
          <w:rtl/>
        </w:rPr>
      </w:pPr>
      <w:r w:rsidRPr="007948D9">
        <w:rPr>
          <w:rFonts w:cs="David" w:hint="cs"/>
          <w:rtl/>
        </w:rPr>
        <w:tab/>
        <w:t>מי בעד זה שהוועדה המשותפת תהיה בראשותו של יושב ראש ועדת החינוך?</w:t>
      </w:r>
    </w:p>
    <w:p w14:paraId="0D26983D" w14:textId="77777777" w:rsidR="007948D9" w:rsidRPr="007948D9" w:rsidRDefault="007948D9" w:rsidP="007948D9">
      <w:pPr>
        <w:bidi/>
        <w:jc w:val="both"/>
        <w:rPr>
          <w:rFonts w:cs="David" w:hint="cs"/>
          <w:rtl/>
        </w:rPr>
      </w:pPr>
    </w:p>
    <w:p w14:paraId="1CAB1CC0" w14:textId="77777777" w:rsidR="007948D9" w:rsidRPr="007948D9" w:rsidRDefault="007948D9" w:rsidP="007948D9">
      <w:pPr>
        <w:bidi/>
        <w:jc w:val="both"/>
        <w:rPr>
          <w:rFonts w:cs="David" w:hint="cs"/>
          <w:b/>
          <w:bCs/>
          <w:rtl/>
        </w:rPr>
      </w:pPr>
      <w:r w:rsidRPr="007948D9">
        <w:rPr>
          <w:rFonts w:cs="David" w:hint="cs"/>
          <w:b/>
          <w:bCs/>
          <w:rtl/>
        </w:rPr>
        <w:t>הצבעה</w:t>
      </w:r>
    </w:p>
    <w:p w14:paraId="6B7ABB41" w14:textId="77777777" w:rsidR="007948D9" w:rsidRPr="007948D9" w:rsidRDefault="007948D9" w:rsidP="007948D9">
      <w:pPr>
        <w:bidi/>
        <w:jc w:val="both"/>
        <w:rPr>
          <w:rFonts w:cs="David" w:hint="cs"/>
          <w:b/>
          <w:bCs/>
          <w:rtl/>
        </w:rPr>
      </w:pPr>
    </w:p>
    <w:p w14:paraId="5E6E8DB8" w14:textId="77777777" w:rsidR="007948D9" w:rsidRPr="007948D9" w:rsidRDefault="007948D9" w:rsidP="007948D9">
      <w:pPr>
        <w:bidi/>
        <w:jc w:val="both"/>
        <w:rPr>
          <w:rFonts w:cs="David" w:hint="cs"/>
          <w:b/>
          <w:bCs/>
          <w:rtl/>
        </w:rPr>
      </w:pPr>
      <w:r w:rsidRPr="007948D9">
        <w:rPr>
          <w:rFonts w:cs="David" w:hint="cs"/>
          <w:b/>
          <w:bCs/>
          <w:rtl/>
        </w:rPr>
        <w:t xml:space="preserve">בעד </w:t>
      </w:r>
      <w:r w:rsidRPr="007948D9">
        <w:rPr>
          <w:rFonts w:cs="David"/>
          <w:b/>
          <w:bCs/>
          <w:rtl/>
        </w:rPr>
        <w:t>–</w:t>
      </w:r>
      <w:r w:rsidRPr="007948D9">
        <w:rPr>
          <w:rFonts w:cs="David" w:hint="cs"/>
          <w:b/>
          <w:bCs/>
          <w:rtl/>
        </w:rPr>
        <w:t xml:space="preserve"> 7</w:t>
      </w:r>
    </w:p>
    <w:p w14:paraId="523FB544" w14:textId="77777777" w:rsidR="007948D9" w:rsidRPr="007948D9" w:rsidRDefault="007948D9" w:rsidP="007948D9">
      <w:pPr>
        <w:bidi/>
        <w:jc w:val="both"/>
        <w:rPr>
          <w:rFonts w:cs="David" w:hint="cs"/>
          <w:b/>
          <w:bCs/>
          <w:rtl/>
        </w:rPr>
      </w:pPr>
      <w:r w:rsidRPr="007948D9">
        <w:rPr>
          <w:rFonts w:cs="David" w:hint="cs"/>
          <w:b/>
          <w:bCs/>
          <w:rtl/>
        </w:rPr>
        <w:t xml:space="preserve">נגד </w:t>
      </w:r>
      <w:r w:rsidRPr="007948D9">
        <w:rPr>
          <w:rFonts w:cs="David"/>
          <w:b/>
          <w:bCs/>
          <w:rtl/>
        </w:rPr>
        <w:t>–</w:t>
      </w:r>
      <w:r w:rsidRPr="007948D9">
        <w:rPr>
          <w:rFonts w:cs="David" w:hint="cs"/>
          <w:b/>
          <w:bCs/>
          <w:rtl/>
        </w:rPr>
        <w:t xml:space="preserve"> אין</w:t>
      </w:r>
    </w:p>
    <w:p w14:paraId="7119E158" w14:textId="77777777" w:rsidR="007948D9" w:rsidRPr="007948D9" w:rsidRDefault="007948D9" w:rsidP="007948D9">
      <w:pPr>
        <w:bidi/>
        <w:jc w:val="both"/>
        <w:rPr>
          <w:rFonts w:cs="David" w:hint="cs"/>
          <w:b/>
          <w:bCs/>
          <w:rtl/>
        </w:rPr>
      </w:pPr>
      <w:r w:rsidRPr="007948D9">
        <w:rPr>
          <w:rFonts w:cs="David" w:hint="cs"/>
          <w:b/>
          <w:bCs/>
          <w:rtl/>
        </w:rPr>
        <w:t xml:space="preserve">נמנעים </w:t>
      </w:r>
      <w:r w:rsidRPr="007948D9">
        <w:rPr>
          <w:rFonts w:cs="David"/>
          <w:b/>
          <w:bCs/>
          <w:rtl/>
        </w:rPr>
        <w:t>–</w:t>
      </w:r>
      <w:r w:rsidRPr="007948D9">
        <w:rPr>
          <w:rFonts w:cs="David" w:hint="cs"/>
          <w:b/>
          <w:bCs/>
          <w:rtl/>
        </w:rPr>
        <w:t xml:space="preserve"> אין</w:t>
      </w:r>
    </w:p>
    <w:p w14:paraId="08E6DF8A" w14:textId="77777777" w:rsidR="007948D9" w:rsidRPr="007948D9" w:rsidRDefault="007948D9" w:rsidP="007948D9">
      <w:pPr>
        <w:bidi/>
        <w:jc w:val="both"/>
        <w:rPr>
          <w:rFonts w:cs="David" w:hint="cs"/>
          <w:b/>
          <w:bCs/>
          <w:rtl/>
        </w:rPr>
      </w:pPr>
      <w:r w:rsidRPr="007948D9">
        <w:rPr>
          <w:rFonts w:cs="David" w:hint="cs"/>
          <w:b/>
          <w:bCs/>
          <w:rtl/>
        </w:rPr>
        <w:t>ההצעה אושרה</w:t>
      </w:r>
    </w:p>
    <w:p w14:paraId="1C1A5A45" w14:textId="77777777" w:rsidR="007948D9" w:rsidRPr="007948D9" w:rsidRDefault="007948D9" w:rsidP="007948D9">
      <w:pPr>
        <w:bidi/>
        <w:jc w:val="both"/>
        <w:rPr>
          <w:rFonts w:cs="David" w:hint="cs"/>
          <w:u w:val="single"/>
          <w:rtl/>
        </w:rPr>
      </w:pPr>
    </w:p>
    <w:p w14:paraId="3A05D831" w14:textId="77777777" w:rsidR="007948D9" w:rsidRPr="007948D9" w:rsidRDefault="007948D9" w:rsidP="007948D9">
      <w:pPr>
        <w:bidi/>
        <w:jc w:val="both"/>
        <w:rPr>
          <w:rFonts w:cs="David" w:hint="cs"/>
          <w:u w:val="single"/>
          <w:rtl/>
        </w:rPr>
      </w:pPr>
    </w:p>
    <w:p w14:paraId="0D43A273" w14:textId="77777777" w:rsidR="007948D9" w:rsidRPr="007948D9" w:rsidRDefault="007948D9" w:rsidP="007948D9">
      <w:pPr>
        <w:bidi/>
        <w:jc w:val="both"/>
        <w:rPr>
          <w:rFonts w:cs="David" w:hint="cs"/>
          <w:rtl/>
        </w:rPr>
      </w:pPr>
      <w:r w:rsidRPr="007948D9">
        <w:rPr>
          <w:rFonts w:cs="David" w:hint="cs"/>
          <w:u w:val="single"/>
          <w:rtl/>
        </w:rPr>
        <w:t>היו"ר דוד טל:</w:t>
      </w:r>
    </w:p>
    <w:p w14:paraId="76BBD6AA" w14:textId="77777777" w:rsidR="007948D9" w:rsidRPr="007948D9" w:rsidRDefault="007948D9" w:rsidP="007948D9">
      <w:pPr>
        <w:bidi/>
        <w:jc w:val="both"/>
        <w:rPr>
          <w:rFonts w:cs="David" w:hint="cs"/>
          <w:u w:val="single"/>
          <w:rtl/>
        </w:rPr>
      </w:pPr>
    </w:p>
    <w:p w14:paraId="1F271D23" w14:textId="77777777" w:rsidR="007948D9" w:rsidRPr="007948D9" w:rsidRDefault="007948D9" w:rsidP="007948D9">
      <w:pPr>
        <w:bidi/>
        <w:jc w:val="both"/>
        <w:rPr>
          <w:rFonts w:cs="David" w:hint="cs"/>
          <w:rtl/>
        </w:rPr>
      </w:pPr>
      <w:r w:rsidRPr="007948D9">
        <w:rPr>
          <w:rFonts w:cs="David" w:hint="cs"/>
          <w:rtl/>
        </w:rPr>
        <w:tab/>
        <w:t xml:space="preserve">תודה רבה, הוועדה המשותפת תהיה בראשות יושב ראש ועדת החינוך. אנחנו נהיה שמונה חברים, ועדת החינוך תיתן שמות חברים וועדת הפנים תיתן שמות חברים. תודה רבה. </w:t>
      </w:r>
    </w:p>
    <w:p w14:paraId="3A95986A" w14:textId="77777777" w:rsidR="007948D9" w:rsidRPr="007948D9" w:rsidRDefault="007948D9" w:rsidP="007948D9">
      <w:pPr>
        <w:bidi/>
        <w:jc w:val="both"/>
        <w:rPr>
          <w:rFonts w:cs="David" w:hint="cs"/>
          <w:b/>
          <w:bCs/>
          <w:u w:val="single"/>
          <w:rtl/>
        </w:rPr>
      </w:pPr>
      <w:r w:rsidRPr="007948D9">
        <w:rPr>
          <w:rFonts w:cs="David"/>
          <w:rtl/>
        </w:rPr>
        <w:br w:type="page"/>
      </w:r>
      <w:r w:rsidRPr="007948D9">
        <w:rPr>
          <w:rFonts w:cs="David" w:hint="cs"/>
          <w:b/>
          <w:bCs/>
          <w:u w:val="single"/>
          <w:rtl/>
        </w:rPr>
        <w:t xml:space="preserve">5. הצעת חוק החסינות </w:t>
      </w:r>
      <w:r w:rsidRPr="007948D9">
        <w:rPr>
          <w:rFonts w:cs="David"/>
          <w:b/>
          <w:bCs/>
          <w:u w:val="single"/>
          <w:rtl/>
        </w:rPr>
        <w:t>–</w:t>
      </w:r>
      <w:r w:rsidRPr="007948D9">
        <w:rPr>
          <w:rFonts w:cs="David" w:hint="cs"/>
          <w:b/>
          <w:bCs/>
          <w:u w:val="single"/>
          <w:rtl/>
        </w:rPr>
        <w:t xml:space="preserve"> חסינות בפני חיפוש</w:t>
      </w:r>
    </w:p>
    <w:p w14:paraId="1804E60A" w14:textId="77777777" w:rsidR="007948D9" w:rsidRPr="007948D9" w:rsidRDefault="007948D9" w:rsidP="007948D9">
      <w:pPr>
        <w:bidi/>
        <w:jc w:val="both"/>
        <w:rPr>
          <w:rFonts w:cs="David" w:hint="cs"/>
          <w:b/>
          <w:bCs/>
          <w:u w:val="single"/>
          <w:rtl/>
        </w:rPr>
      </w:pPr>
      <w:r w:rsidRPr="007948D9">
        <w:rPr>
          <w:rFonts w:cs="David" w:hint="cs"/>
          <w:b/>
          <w:bCs/>
          <w:u w:val="single"/>
          <w:rtl/>
        </w:rPr>
        <w:t xml:space="preserve">הצעת חוק מס' פ/2699, של חבר הכנסת </w:t>
      </w:r>
      <w:proofErr w:type="spellStart"/>
      <w:r w:rsidRPr="007948D9">
        <w:rPr>
          <w:rFonts w:cs="David" w:hint="cs"/>
          <w:b/>
          <w:bCs/>
          <w:u w:val="single"/>
          <w:rtl/>
        </w:rPr>
        <w:t>עתניאל</w:t>
      </w:r>
      <w:proofErr w:type="spellEnd"/>
      <w:r w:rsidRPr="007948D9">
        <w:rPr>
          <w:rFonts w:cs="David" w:hint="cs"/>
          <w:b/>
          <w:bCs/>
          <w:u w:val="single"/>
          <w:rtl/>
        </w:rPr>
        <w:t xml:space="preserve"> </w:t>
      </w:r>
      <w:proofErr w:type="spellStart"/>
      <w:r w:rsidRPr="007948D9">
        <w:rPr>
          <w:rFonts w:cs="David" w:hint="cs"/>
          <w:b/>
          <w:bCs/>
          <w:u w:val="single"/>
          <w:rtl/>
        </w:rPr>
        <w:t>שנלר</w:t>
      </w:r>
      <w:proofErr w:type="spellEnd"/>
    </w:p>
    <w:p w14:paraId="0EF9C4B5" w14:textId="77777777" w:rsidR="007948D9" w:rsidRPr="007948D9" w:rsidRDefault="007948D9" w:rsidP="007948D9">
      <w:pPr>
        <w:bidi/>
        <w:jc w:val="both"/>
        <w:rPr>
          <w:rFonts w:cs="David" w:hint="cs"/>
          <w:u w:val="single"/>
          <w:rtl/>
        </w:rPr>
      </w:pPr>
    </w:p>
    <w:p w14:paraId="1EFC1AA3" w14:textId="77777777" w:rsidR="007948D9" w:rsidRPr="007948D9" w:rsidRDefault="007948D9" w:rsidP="007948D9">
      <w:pPr>
        <w:bidi/>
        <w:jc w:val="both"/>
        <w:rPr>
          <w:rFonts w:cs="David" w:hint="cs"/>
          <w:u w:val="single"/>
          <w:rtl/>
        </w:rPr>
      </w:pPr>
    </w:p>
    <w:p w14:paraId="4896B29C" w14:textId="77777777" w:rsidR="007948D9" w:rsidRPr="007948D9" w:rsidRDefault="007948D9" w:rsidP="007948D9">
      <w:pPr>
        <w:bidi/>
        <w:jc w:val="both"/>
        <w:rPr>
          <w:rFonts w:cs="David" w:hint="cs"/>
          <w:rtl/>
        </w:rPr>
      </w:pPr>
      <w:r w:rsidRPr="007948D9">
        <w:rPr>
          <w:rFonts w:cs="David" w:hint="cs"/>
          <w:u w:val="single"/>
          <w:rtl/>
        </w:rPr>
        <w:t>היו"ר דוד טל:</w:t>
      </w:r>
    </w:p>
    <w:p w14:paraId="584EEAE1" w14:textId="77777777" w:rsidR="007948D9" w:rsidRPr="007948D9" w:rsidRDefault="007948D9" w:rsidP="007948D9">
      <w:pPr>
        <w:bidi/>
        <w:jc w:val="both"/>
        <w:rPr>
          <w:rFonts w:cs="David" w:hint="cs"/>
          <w:rtl/>
        </w:rPr>
      </w:pPr>
    </w:p>
    <w:p w14:paraId="66959C44" w14:textId="77777777" w:rsidR="007948D9" w:rsidRPr="007948D9" w:rsidRDefault="007948D9" w:rsidP="007948D9">
      <w:pPr>
        <w:bidi/>
        <w:jc w:val="both"/>
        <w:rPr>
          <w:rFonts w:cs="David" w:hint="cs"/>
          <w:rtl/>
        </w:rPr>
      </w:pPr>
      <w:r w:rsidRPr="007948D9">
        <w:rPr>
          <w:rFonts w:cs="David" w:hint="cs"/>
          <w:rtl/>
        </w:rPr>
        <w:tab/>
        <w:t xml:space="preserve">אנחנו עוברים להצעת חוק החסינות, של חבר הכנסת </w:t>
      </w:r>
      <w:proofErr w:type="spellStart"/>
      <w:r w:rsidRPr="007948D9">
        <w:rPr>
          <w:rFonts w:cs="David" w:hint="cs"/>
          <w:rtl/>
        </w:rPr>
        <w:t>עתניאל</w:t>
      </w:r>
      <w:proofErr w:type="spellEnd"/>
      <w:r w:rsidRPr="007948D9">
        <w:rPr>
          <w:rFonts w:cs="David" w:hint="cs"/>
          <w:rtl/>
        </w:rPr>
        <w:t xml:space="preserve"> </w:t>
      </w:r>
      <w:proofErr w:type="spellStart"/>
      <w:r w:rsidRPr="007948D9">
        <w:rPr>
          <w:rFonts w:cs="David" w:hint="cs"/>
          <w:rtl/>
        </w:rPr>
        <w:t>שנלר</w:t>
      </w:r>
      <w:proofErr w:type="spellEnd"/>
      <w:r w:rsidRPr="007948D9">
        <w:rPr>
          <w:rFonts w:cs="David" w:hint="cs"/>
          <w:rtl/>
        </w:rPr>
        <w:t xml:space="preserve">. בבקשה, אדוני. </w:t>
      </w:r>
    </w:p>
    <w:p w14:paraId="1498D770" w14:textId="77777777" w:rsidR="007948D9" w:rsidRPr="007948D9" w:rsidRDefault="007948D9" w:rsidP="007948D9">
      <w:pPr>
        <w:bidi/>
        <w:jc w:val="both"/>
        <w:rPr>
          <w:rFonts w:cs="David" w:hint="cs"/>
          <w:u w:val="single"/>
          <w:rtl/>
        </w:rPr>
      </w:pPr>
    </w:p>
    <w:p w14:paraId="468DAB65"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43F51503" w14:textId="77777777" w:rsidR="007948D9" w:rsidRPr="007948D9" w:rsidRDefault="007948D9" w:rsidP="007948D9">
      <w:pPr>
        <w:bidi/>
        <w:jc w:val="both"/>
        <w:rPr>
          <w:rFonts w:cs="David" w:hint="cs"/>
          <w:rtl/>
        </w:rPr>
      </w:pPr>
    </w:p>
    <w:p w14:paraId="2C33ED55"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הצעת החוק עברה את הקריאה הטרומית ועומדת לפני קריאה ראשונה. מוצע שיהיה ניתן לעשות שינוי מסוים בחוק חסינות חברי הכנסת. החוק עלה על הפרק לאחר שחקרתי בוועדות המשנה של ועדת החוץ והביטחון מספר מקרים, כולל מקרים ציבוריים שקשורים לחברי כנסת שהיו לאחרונה, בשאלת העבודה של מערכת הביטחון, בניסיון לאתר נקודות תורפה או ניצול לרעה של חסינות הכנסת על ידי אי מן הזכאים לאותה חסינות. </w:t>
      </w:r>
    </w:p>
    <w:p w14:paraId="5F24962A" w14:textId="77777777" w:rsidR="007948D9" w:rsidRPr="007948D9" w:rsidRDefault="007948D9" w:rsidP="007948D9">
      <w:pPr>
        <w:bidi/>
        <w:jc w:val="both"/>
        <w:rPr>
          <w:rFonts w:cs="David" w:hint="cs"/>
          <w:rtl/>
        </w:rPr>
      </w:pPr>
    </w:p>
    <w:p w14:paraId="19A1C39E" w14:textId="77777777" w:rsidR="007948D9" w:rsidRPr="007948D9" w:rsidRDefault="007948D9" w:rsidP="007948D9">
      <w:pPr>
        <w:bidi/>
        <w:ind w:firstLine="567"/>
        <w:jc w:val="both"/>
        <w:rPr>
          <w:rFonts w:cs="David" w:hint="cs"/>
          <w:rtl/>
        </w:rPr>
      </w:pPr>
      <w:r w:rsidRPr="007948D9">
        <w:rPr>
          <w:rFonts w:cs="David" w:hint="cs"/>
          <w:rtl/>
        </w:rPr>
        <w:t xml:space="preserve">כתוצאה מהתחקיר הזה ולימוד נקודות התורפה הצעתי את החוק הבא. המטרה היא לאפשר חיפוש בדירה, בגוף, בחפץ, בניירות של כל חבר כנסת, שיש חשש סביר כי הוא עבר עבירה ביטחונית כנגד ביטחון המדינה, והחיפוש הכרחי מאותו טעם. אבל, משום שהדבר הזה מאוד פוגע, לכאורה, בחוק חסינות חברי הכנסת, נדרשתי לראות האם זה קיים. ובכן, זה קיים. זה קיים בדברים יותר חשובים מביטחון המדינה כמו, למשל, ניירות ערך או כסף זר. אלה דברים שנראים ללא השוואה בכלל, ושם המחוקק קבע שניתן לערוך חיפוש לטובת העניין בגופו ובכליו של האדם. בנוסף, גם חוק האזנות סתר מאפשר, במגבלות מסוימות, להאזין לחבר הכנסת, על אף שחל עליו חוק חסינות חברי הכנסת.  </w:t>
      </w:r>
    </w:p>
    <w:p w14:paraId="6DDA4FA0" w14:textId="77777777" w:rsidR="007948D9" w:rsidRPr="007948D9" w:rsidRDefault="007948D9" w:rsidP="007948D9">
      <w:pPr>
        <w:bidi/>
        <w:ind w:firstLine="567"/>
        <w:jc w:val="both"/>
        <w:rPr>
          <w:rFonts w:cs="David" w:hint="cs"/>
          <w:rtl/>
        </w:rPr>
      </w:pPr>
    </w:p>
    <w:p w14:paraId="6B2D950C" w14:textId="77777777" w:rsidR="007948D9" w:rsidRPr="007948D9" w:rsidRDefault="007948D9" w:rsidP="007948D9">
      <w:pPr>
        <w:bidi/>
        <w:ind w:firstLine="567"/>
        <w:jc w:val="both"/>
        <w:rPr>
          <w:rFonts w:cs="David" w:hint="cs"/>
          <w:rtl/>
        </w:rPr>
      </w:pPr>
      <w:r w:rsidRPr="007948D9">
        <w:rPr>
          <w:rFonts w:cs="David" w:hint="cs"/>
          <w:rtl/>
        </w:rPr>
        <w:t xml:space="preserve">גם כאן נדרשתי לחפש את האיזון הראוי בין חשיבות הצד הביטחוני לבין חשיבות חסינות חברי הכנסת. הצעת החוק מציעה רשת מאוד צפופה של בקרה. למשל, החוק יאפשר חיפוש בכליו של חבר כנסת, אלא רק לראש השב"כ או מפכ"ל המשטרה, ותו לא. זאת אף זאת, גם הם אינם רשאים לבצע עד שיקבלו גיבוי וחוות דעת מלומדת של היועץ המשפטי לממשלה ואת אישורו. גם כך, צריך אחרי הכול לקבל את האישור משופט בית המשפט העליון. השתמשנו בהצעת החוק בכל הכלים המרסנים, הגורמים איזון, על מנת לא ליצור פריצה ושימוש לרעה בכלי הזה. </w:t>
      </w:r>
    </w:p>
    <w:p w14:paraId="4EBBEB2A" w14:textId="77777777" w:rsidR="007948D9" w:rsidRPr="007948D9" w:rsidRDefault="007948D9" w:rsidP="007948D9">
      <w:pPr>
        <w:bidi/>
        <w:ind w:firstLine="567"/>
        <w:jc w:val="both"/>
        <w:rPr>
          <w:rFonts w:cs="David" w:hint="cs"/>
          <w:rtl/>
        </w:rPr>
      </w:pPr>
    </w:p>
    <w:p w14:paraId="1A398333" w14:textId="77777777" w:rsidR="007948D9" w:rsidRPr="007948D9" w:rsidRDefault="007948D9" w:rsidP="007948D9">
      <w:pPr>
        <w:bidi/>
        <w:ind w:firstLine="567"/>
        <w:jc w:val="both"/>
        <w:rPr>
          <w:rFonts w:cs="David" w:hint="cs"/>
          <w:rtl/>
        </w:rPr>
      </w:pPr>
      <w:r w:rsidRPr="007948D9">
        <w:rPr>
          <w:rFonts w:cs="David" w:hint="cs"/>
          <w:rtl/>
        </w:rPr>
        <w:t xml:space="preserve">עלתה הערה בשוליים, שמא במקום בית משפט עליון הסמכות הזאת תינתן ליושבת ראש הכנסת, מכוח היות העניין כנסת. סברתי שהדבר צריך להיות כמו בהאזנות. קרי, צריך להודיע ליושבת ראש הכנסת אבל לא לקבל את אישורה, כי ככלות הכול אפשר מיד לעשות אינטרפרטציות פוליטיות, דבר שאסור ולא ראוי שיהיה במערכת הזאת, כי החוק איננו חוק פוליטי. </w:t>
      </w:r>
    </w:p>
    <w:p w14:paraId="2B6B064F" w14:textId="77777777" w:rsidR="007948D9" w:rsidRPr="007948D9" w:rsidRDefault="007948D9" w:rsidP="007948D9">
      <w:pPr>
        <w:bidi/>
        <w:jc w:val="both"/>
        <w:rPr>
          <w:rFonts w:cs="David" w:hint="cs"/>
          <w:rtl/>
        </w:rPr>
      </w:pPr>
    </w:p>
    <w:p w14:paraId="43DDC2D1" w14:textId="77777777" w:rsidR="007948D9" w:rsidRPr="007948D9" w:rsidRDefault="007948D9" w:rsidP="007948D9">
      <w:pPr>
        <w:bidi/>
        <w:ind w:firstLine="567"/>
        <w:jc w:val="both"/>
        <w:rPr>
          <w:rFonts w:cs="David" w:hint="cs"/>
          <w:rtl/>
        </w:rPr>
      </w:pPr>
      <w:r w:rsidRPr="007948D9">
        <w:rPr>
          <w:rFonts w:cs="David" w:hint="cs"/>
          <w:rtl/>
        </w:rPr>
        <w:t xml:space="preserve">נשאלתי על ידי חברי כנסת למה צריך החוק הזה. נתתי את הדוגמה שהסתכלתי במראה. אני חבר בכל ועדות המשנה שיש לוועדת החוץ והביטחון, ואני מסתכל במראה ואני מפחד, שמא אעבור עבירה של העברת מידע או אכשל בלשוני. בגלל שאני יודע יותר מדי, אני עלול להיכשל בלשוני ולעשות עבירה חמורה. אני רוצה לאפשר לממונים על הביטחון להגיע לכל מה שיש אצלי, על מנת להיות בטוחים שכשאני עוסק בשאלות הכי רגישות, לא אהיה חסין בפני שום דבר בהקשרים האלה, כי בטחון המדינה הוא מעבר לאינטרס שלי כאיש העוסק בנושא ביטחון. לכן, החוק הוא בעצם נגדי, ואני חושב שטוב שכך. </w:t>
      </w:r>
    </w:p>
    <w:p w14:paraId="2D8795A8" w14:textId="77777777" w:rsidR="007948D9" w:rsidRPr="007948D9" w:rsidRDefault="007948D9" w:rsidP="007948D9">
      <w:pPr>
        <w:bidi/>
        <w:jc w:val="both"/>
        <w:rPr>
          <w:rFonts w:cs="David" w:hint="cs"/>
          <w:rtl/>
        </w:rPr>
      </w:pPr>
    </w:p>
    <w:p w14:paraId="45851DAE" w14:textId="77777777" w:rsidR="007948D9" w:rsidRPr="007948D9" w:rsidRDefault="007948D9" w:rsidP="007948D9">
      <w:pPr>
        <w:bidi/>
        <w:ind w:firstLine="567"/>
        <w:jc w:val="both"/>
        <w:rPr>
          <w:rFonts w:cs="David" w:hint="cs"/>
          <w:rtl/>
        </w:rPr>
      </w:pPr>
      <w:r w:rsidRPr="007948D9">
        <w:rPr>
          <w:rFonts w:cs="David" w:hint="cs"/>
          <w:rtl/>
        </w:rPr>
        <w:t xml:space="preserve">היועצת המשפטית של הוועדה חילקה הערות, ואני אתייחס רק לעיקרי ההערות. האם לקבוע רק עבירות מסוימות? באופי הצעת החוק אני מבקש עבירות מסוג פשע, שיש סכנה לביטחון המדינה. אני מגדיר את זה לא כפשע, כי בפשע יש גם הרבה כוונה, רצון לעשות. אם אפלוט מילה אני מניח שזה לא ייחשב לפשע. זה יהיה אולי עוון ואעמוד לדין משמעתי, אבל לא ישתמשו בזה לרעתי. הגדרת הפשע יש לה מסר של מעשה שנעשה במזיד. </w:t>
      </w:r>
    </w:p>
    <w:p w14:paraId="1ED07946" w14:textId="77777777" w:rsidR="007948D9" w:rsidRPr="007948D9" w:rsidRDefault="007948D9" w:rsidP="007948D9">
      <w:pPr>
        <w:bidi/>
        <w:ind w:firstLine="567"/>
        <w:jc w:val="both"/>
        <w:rPr>
          <w:rFonts w:cs="David" w:hint="cs"/>
          <w:rtl/>
        </w:rPr>
      </w:pPr>
    </w:p>
    <w:p w14:paraId="3EC93CD5" w14:textId="77777777" w:rsidR="007948D9" w:rsidRPr="007948D9" w:rsidRDefault="007948D9" w:rsidP="007948D9">
      <w:pPr>
        <w:bidi/>
        <w:ind w:firstLine="567"/>
        <w:jc w:val="both"/>
        <w:rPr>
          <w:rFonts w:cs="David" w:hint="cs"/>
          <w:rtl/>
        </w:rPr>
      </w:pPr>
      <w:r w:rsidRPr="007948D9">
        <w:rPr>
          <w:rFonts w:cs="David" w:hint="cs"/>
          <w:rtl/>
        </w:rPr>
        <w:t xml:space="preserve">שאלה נוספת, האם יש זיקה למקום שייערך חיפוש? אני חושב שלא, כי ברגע שמחליטים שזה בכל המדינה, צריך לאפשר בכל מקום רלוונטי. </w:t>
      </w:r>
    </w:p>
    <w:p w14:paraId="492F9F61" w14:textId="77777777" w:rsidR="007948D9" w:rsidRPr="007948D9" w:rsidRDefault="007948D9" w:rsidP="007948D9">
      <w:pPr>
        <w:bidi/>
        <w:jc w:val="both"/>
        <w:rPr>
          <w:rFonts w:cs="David" w:hint="cs"/>
          <w:rtl/>
        </w:rPr>
      </w:pPr>
    </w:p>
    <w:p w14:paraId="43022A93" w14:textId="77777777" w:rsidR="007948D9" w:rsidRPr="007948D9" w:rsidRDefault="007948D9" w:rsidP="007948D9">
      <w:pPr>
        <w:bidi/>
        <w:jc w:val="both"/>
        <w:rPr>
          <w:rFonts w:cs="David" w:hint="cs"/>
          <w:rtl/>
        </w:rPr>
      </w:pPr>
      <w:r w:rsidRPr="007948D9">
        <w:rPr>
          <w:rFonts w:cs="David"/>
          <w:u w:val="single"/>
          <w:rtl/>
        </w:rPr>
        <w:br w:type="page"/>
      </w:r>
      <w:r w:rsidRPr="007948D9">
        <w:rPr>
          <w:rFonts w:cs="David" w:hint="cs"/>
          <w:u w:val="single"/>
          <w:rtl/>
        </w:rPr>
        <w:t>היו"ר דוד טל:</w:t>
      </w:r>
    </w:p>
    <w:p w14:paraId="4528172E" w14:textId="77777777" w:rsidR="007948D9" w:rsidRPr="007948D9" w:rsidRDefault="007948D9" w:rsidP="007948D9">
      <w:pPr>
        <w:bidi/>
        <w:jc w:val="both"/>
        <w:rPr>
          <w:rFonts w:cs="David" w:hint="cs"/>
          <w:rtl/>
        </w:rPr>
      </w:pPr>
    </w:p>
    <w:p w14:paraId="2E0E0805" w14:textId="77777777" w:rsidR="007948D9" w:rsidRPr="007948D9" w:rsidRDefault="007948D9" w:rsidP="007948D9">
      <w:pPr>
        <w:bidi/>
        <w:ind w:firstLine="567"/>
        <w:jc w:val="both"/>
        <w:rPr>
          <w:rFonts w:cs="David" w:hint="cs"/>
          <w:rtl/>
        </w:rPr>
      </w:pPr>
      <w:r w:rsidRPr="007948D9">
        <w:rPr>
          <w:rFonts w:cs="David" w:hint="cs"/>
          <w:rtl/>
        </w:rPr>
        <w:t>גם במקום שבו אני שומר ניירות, בתוקף התפקיד שאני נושא בו, של כל מיני אנשים פרטיים ומידע חסוי?</w:t>
      </w:r>
    </w:p>
    <w:p w14:paraId="6B566628" w14:textId="77777777" w:rsidR="007948D9" w:rsidRPr="007948D9" w:rsidRDefault="007948D9" w:rsidP="007948D9">
      <w:pPr>
        <w:bidi/>
        <w:jc w:val="both"/>
        <w:rPr>
          <w:rFonts w:cs="David" w:hint="cs"/>
          <w:rtl/>
        </w:rPr>
      </w:pPr>
    </w:p>
    <w:p w14:paraId="6C99EB2A"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67DF93FB" w14:textId="77777777" w:rsidR="007948D9" w:rsidRPr="007948D9" w:rsidRDefault="007948D9" w:rsidP="007948D9">
      <w:pPr>
        <w:bidi/>
        <w:jc w:val="both"/>
        <w:rPr>
          <w:rFonts w:cs="David" w:hint="cs"/>
          <w:rtl/>
        </w:rPr>
      </w:pPr>
    </w:p>
    <w:p w14:paraId="073CE96A" w14:textId="77777777" w:rsidR="007948D9" w:rsidRPr="007948D9" w:rsidRDefault="007948D9" w:rsidP="007948D9">
      <w:pPr>
        <w:bidi/>
        <w:jc w:val="both"/>
        <w:rPr>
          <w:rFonts w:cs="David" w:hint="cs"/>
          <w:rtl/>
        </w:rPr>
      </w:pPr>
      <w:r w:rsidRPr="007948D9">
        <w:rPr>
          <w:rFonts w:cs="David" w:hint="cs"/>
          <w:rtl/>
        </w:rPr>
        <w:tab/>
        <w:t>המחוקק נתן את דעתו על כך בעניין האזנות. הוא חייב - - -</w:t>
      </w:r>
    </w:p>
    <w:p w14:paraId="46D34A32" w14:textId="77777777" w:rsidR="007948D9" w:rsidRPr="007948D9" w:rsidRDefault="007948D9" w:rsidP="007948D9">
      <w:pPr>
        <w:bidi/>
        <w:jc w:val="both"/>
        <w:rPr>
          <w:rFonts w:cs="David" w:hint="cs"/>
          <w:rtl/>
        </w:rPr>
      </w:pPr>
    </w:p>
    <w:p w14:paraId="32D22CF7" w14:textId="77777777" w:rsidR="007948D9" w:rsidRPr="007948D9" w:rsidRDefault="007948D9" w:rsidP="007948D9">
      <w:pPr>
        <w:bidi/>
        <w:jc w:val="both"/>
        <w:rPr>
          <w:rFonts w:cs="David" w:hint="cs"/>
          <w:rtl/>
        </w:rPr>
      </w:pPr>
      <w:r w:rsidRPr="007948D9">
        <w:rPr>
          <w:rFonts w:cs="David" w:hint="cs"/>
          <w:u w:val="single"/>
          <w:rtl/>
        </w:rPr>
        <w:t>היו"ר דוד טל:</w:t>
      </w:r>
    </w:p>
    <w:p w14:paraId="4413E08A" w14:textId="77777777" w:rsidR="007948D9" w:rsidRPr="007948D9" w:rsidRDefault="007948D9" w:rsidP="007948D9">
      <w:pPr>
        <w:bidi/>
        <w:jc w:val="both"/>
        <w:rPr>
          <w:rFonts w:cs="David" w:hint="cs"/>
          <w:rtl/>
        </w:rPr>
      </w:pPr>
    </w:p>
    <w:p w14:paraId="4999DBAF" w14:textId="77777777" w:rsidR="007948D9" w:rsidRPr="007948D9" w:rsidRDefault="007948D9" w:rsidP="007948D9">
      <w:pPr>
        <w:bidi/>
        <w:ind w:firstLine="567"/>
        <w:jc w:val="both"/>
        <w:rPr>
          <w:rFonts w:cs="David" w:hint="cs"/>
          <w:rtl/>
        </w:rPr>
      </w:pPr>
      <w:r w:rsidRPr="007948D9">
        <w:rPr>
          <w:rFonts w:cs="David" w:hint="cs"/>
          <w:rtl/>
        </w:rPr>
        <w:t xml:space="preserve">אני לא חושב שזה פתרון טוב. בפועל זה מתבצע הפוך ממה שהתכוונו. </w:t>
      </w:r>
    </w:p>
    <w:p w14:paraId="2E8DA257" w14:textId="77777777" w:rsidR="007948D9" w:rsidRPr="007948D9" w:rsidRDefault="007948D9" w:rsidP="007948D9">
      <w:pPr>
        <w:bidi/>
        <w:jc w:val="both"/>
        <w:rPr>
          <w:rFonts w:cs="David" w:hint="cs"/>
          <w:rtl/>
        </w:rPr>
      </w:pPr>
    </w:p>
    <w:p w14:paraId="0A99AE50"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44C0EA36" w14:textId="77777777" w:rsidR="007948D9" w:rsidRPr="007948D9" w:rsidRDefault="007948D9" w:rsidP="007948D9">
      <w:pPr>
        <w:bidi/>
        <w:jc w:val="both"/>
        <w:rPr>
          <w:rFonts w:cs="David" w:hint="cs"/>
          <w:rtl/>
        </w:rPr>
      </w:pPr>
    </w:p>
    <w:p w14:paraId="37E5E778" w14:textId="77777777" w:rsidR="007948D9" w:rsidRPr="007948D9" w:rsidRDefault="007948D9" w:rsidP="007948D9">
      <w:pPr>
        <w:bidi/>
        <w:jc w:val="both"/>
        <w:rPr>
          <w:rFonts w:cs="David" w:hint="cs"/>
          <w:rtl/>
        </w:rPr>
      </w:pPr>
      <w:r w:rsidRPr="007948D9">
        <w:rPr>
          <w:rFonts w:cs="David" w:hint="cs"/>
          <w:rtl/>
        </w:rPr>
        <w:tab/>
        <w:t xml:space="preserve">זו בעיית משמעת, שהיא חמורה כשלעצמה, אבל צריך לדון בזה בחוק אחר. אבל נדמה לי שהפתרון שבמערכת הבקרה תהיה כמו בחוק האזנות סתר, הוא טוב. לעניין ניירותיו של חבר כנסת כתבתי לעצמי שלעניות דעתי כמו שבנושא האזנות מראים לשופט בית המשפט העליון את הממצאים על מנת שהוא יאשר אם יעשו בזה שימוש. דומה שאותם ניירות שאני מחזיק אצלי, של אותם פעילים שאני קשור אתם ופעילות שאני עוסק בה - יחליט השופט. אם זה רלוונטי לחקירה הוא יראה את זה, אם זה לא רלוונטי הוא בוודאי יעשה עמדי חסד ולא יחשוף את זה. </w:t>
      </w:r>
    </w:p>
    <w:p w14:paraId="09EDB5DF" w14:textId="77777777" w:rsidR="007948D9" w:rsidRPr="007948D9" w:rsidRDefault="007948D9" w:rsidP="007948D9">
      <w:pPr>
        <w:bidi/>
        <w:jc w:val="both"/>
        <w:rPr>
          <w:rFonts w:cs="David" w:hint="cs"/>
          <w:rtl/>
        </w:rPr>
      </w:pPr>
    </w:p>
    <w:p w14:paraId="7F66E63A" w14:textId="77777777" w:rsidR="007948D9" w:rsidRPr="007948D9" w:rsidRDefault="007948D9" w:rsidP="007948D9">
      <w:pPr>
        <w:bidi/>
        <w:jc w:val="both"/>
        <w:rPr>
          <w:rFonts w:cs="David" w:hint="cs"/>
          <w:rtl/>
        </w:rPr>
      </w:pPr>
      <w:r w:rsidRPr="007948D9">
        <w:rPr>
          <w:rFonts w:cs="David" w:hint="cs"/>
          <w:u w:val="single"/>
          <w:rtl/>
        </w:rPr>
        <w:t>היו"ר דוד טל:</w:t>
      </w:r>
    </w:p>
    <w:p w14:paraId="299B4472" w14:textId="77777777" w:rsidR="007948D9" w:rsidRPr="007948D9" w:rsidRDefault="007948D9" w:rsidP="007948D9">
      <w:pPr>
        <w:bidi/>
        <w:jc w:val="both"/>
        <w:rPr>
          <w:rFonts w:cs="David" w:hint="cs"/>
          <w:rtl/>
        </w:rPr>
      </w:pPr>
    </w:p>
    <w:p w14:paraId="449D892E" w14:textId="77777777" w:rsidR="007948D9" w:rsidRPr="007948D9" w:rsidRDefault="007948D9" w:rsidP="007948D9">
      <w:pPr>
        <w:bidi/>
        <w:ind w:firstLine="567"/>
        <w:jc w:val="both"/>
        <w:rPr>
          <w:rFonts w:cs="David" w:hint="cs"/>
          <w:rtl/>
        </w:rPr>
      </w:pPr>
      <w:r w:rsidRPr="007948D9">
        <w:rPr>
          <w:rFonts w:cs="David" w:hint="cs"/>
          <w:rtl/>
        </w:rPr>
        <w:t xml:space="preserve">מהניסיון שלנו, ידם של השופטים קלה מאוד על ההדק הזה. אני חושב שהנתונים האחרונים שניתנו לנו בוועדת החוקה היו שלמעלה מ-98% מהבקשות מאושרות. זאת אומרת, שופטים נוטים כהרף עין לחתום על כל בקשה. </w:t>
      </w:r>
    </w:p>
    <w:p w14:paraId="6AA4734A" w14:textId="77777777" w:rsidR="007948D9" w:rsidRPr="007948D9" w:rsidRDefault="007948D9" w:rsidP="007948D9">
      <w:pPr>
        <w:bidi/>
        <w:jc w:val="both"/>
        <w:rPr>
          <w:rFonts w:cs="David" w:hint="cs"/>
          <w:rtl/>
        </w:rPr>
      </w:pPr>
    </w:p>
    <w:p w14:paraId="41E7C5F5" w14:textId="77777777" w:rsidR="007948D9" w:rsidRPr="007948D9" w:rsidRDefault="007948D9" w:rsidP="007948D9">
      <w:pPr>
        <w:bidi/>
        <w:jc w:val="both"/>
        <w:rPr>
          <w:rFonts w:cs="David" w:hint="cs"/>
          <w:u w:val="single"/>
          <w:rtl/>
        </w:rPr>
      </w:pPr>
      <w:r w:rsidRPr="007948D9">
        <w:rPr>
          <w:rFonts w:cs="David" w:hint="cs"/>
          <w:u w:val="single"/>
          <w:rtl/>
        </w:rPr>
        <w:t>אייל ינון:</w:t>
      </w:r>
    </w:p>
    <w:p w14:paraId="73A22D4E" w14:textId="77777777" w:rsidR="007948D9" w:rsidRPr="007948D9" w:rsidRDefault="007948D9" w:rsidP="007948D9">
      <w:pPr>
        <w:bidi/>
        <w:jc w:val="both"/>
        <w:rPr>
          <w:rFonts w:cs="David" w:hint="cs"/>
          <w:rtl/>
        </w:rPr>
      </w:pPr>
    </w:p>
    <w:p w14:paraId="2FB0F95B" w14:textId="77777777" w:rsidR="007948D9" w:rsidRPr="007948D9" w:rsidRDefault="007948D9" w:rsidP="007948D9">
      <w:pPr>
        <w:bidi/>
        <w:ind w:firstLine="567"/>
        <w:jc w:val="both"/>
        <w:rPr>
          <w:rFonts w:cs="David" w:hint="cs"/>
          <w:rtl/>
        </w:rPr>
      </w:pPr>
      <w:r w:rsidRPr="007948D9">
        <w:rPr>
          <w:rFonts w:cs="David" w:hint="cs"/>
          <w:rtl/>
        </w:rPr>
        <w:t xml:space="preserve">לא על חברי כנסת. </w:t>
      </w:r>
    </w:p>
    <w:p w14:paraId="335AE0D1" w14:textId="77777777" w:rsidR="007948D9" w:rsidRPr="007948D9" w:rsidRDefault="007948D9" w:rsidP="007948D9">
      <w:pPr>
        <w:bidi/>
        <w:jc w:val="both"/>
        <w:rPr>
          <w:rFonts w:cs="David" w:hint="cs"/>
          <w:rtl/>
        </w:rPr>
      </w:pPr>
    </w:p>
    <w:p w14:paraId="406F73B7" w14:textId="77777777" w:rsidR="007948D9" w:rsidRPr="007948D9" w:rsidRDefault="007948D9" w:rsidP="007948D9">
      <w:pPr>
        <w:bidi/>
        <w:jc w:val="both"/>
        <w:rPr>
          <w:rFonts w:cs="David" w:hint="cs"/>
          <w:rtl/>
        </w:rPr>
      </w:pPr>
      <w:r w:rsidRPr="007948D9">
        <w:rPr>
          <w:rFonts w:cs="David" w:hint="cs"/>
          <w:u w:val="single"/>
          <w:rtl/>
        </w:rPr>
        <w:t>היו"ר דוד טל:</w:t>
      </w:r>
    </w:p>
    <w:p w14:paraId="0EB6F964" w14:textId="77777777" w:rsidR="007948D9" w:rsidRPr="007948D9" w:rsidRDefault="007948D9" w:rsidP="007948D9">
      <w:pPr>
        <w:bidi/>
        <w:ind w:firstLine="567"/>
        <w:jc w:val="both"/>
        <w:rPr>
          <w:rFonts w:cs="David" w:hint="cs"/>
          <w:rtl/>
        </w:rPr>
      </w:pPr>
    </w:p>
    <w:p w14:paraId="1C8A36DD" w14:textId="77777777" w:rsidR="007948D9" w:rsidRPr="007948D9" w:rsidRDefault="007948D9" w:rsidP="007948D9">
      <w:pPr>
        <w:bidi/>
        <w:ind w:firstLine="567"/>
        <w:jc w:val="both"/>
        <w:rPr>
          <w:rFonts w:cs="David" w:hint="cs"/>
          <w:rtl/>
        </w:rPr>
      </w:pPr>
      <w:r w:rsidRPr="007948D9">
        <w:rPr>
          <w:rFonts w:cs="David" w:hint="cs"/>
          <w:rtl/>
        </w:rPr>
        <w:t xml:space="preserve">גם על חברי הכנסת. הסטטיסטיקה היא כוללת, ובפנים היו גם חברי הכנסת. אין לי סטטיסטיקה רק של חברי הכנסת. אם היה לי את זה הייתי יכול לאפיין עד כמה ידם קלה יותר או פחות. </w:t>
      </w:r>
    </w:p>
    <w:p w14:paraId="7D678556" w14:textId="77777777" w:rsidR="007948D9" w:rsidRPr="007948D9" w:rsidRDefault="007948D9" w:rsidP="007948D9">
      <w:pPr>
        <w:bidi/>
        <w:jc w:val="both"/>
        <w:rPr>
          <w:rFonts w:cs="David" w:hint="cs"/>
          <w:rtl/>
        </w:rPr>
      </w:pPr>
    </w:p>
    <w:p w14:paraId="07733845"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6A4264A3" w14:textId="77777777" w:rsidR="007948D9" w:rsidRPr="007948D9" w:rsidRDefault="007948D9" w:rsidP="007948D9">
      <w:pPr>
        <w:bidi/>
        <w:jc w:val="both"/>
        <w:rPr>
          <w:rFonts w:cs="David" w:hint="cs"/>
          <w:rtl/>
        </w:rPr>
      </w:pPr>
    </w:p>
    <w:p w14:paraId="101BBC8D" w14:textId="77777777" w:rsidR="007948D9" w:rsidRPr="007948D9" w:rsidRDefault="007948D9" w:rsidP="007948D9">
      <w:pPr>
        <w:bidi/>
        <w:jc w:val="both"/>
        <w:rPr>
          <w:rFonts w:cs="David" w:hint="cs"/>
          <w:rtl/>
        </w:rPr>
      </w:pPr>
      <w:r w:rsidRPr="007948D9">
        <w:rPr>
          <w:rFonts w:cs="David" w:hint="cs"/>
          <w:rtl/>
        </w:rPr>
        <w:tab/>
        <w:t xml:space="preserve">טוב שאין סטטיסטיקה על חברי הכנסת כי אני בטוח במאה אחוז שרוב רובם של חברי הכנסת בעבר, ובוודאי בהווה, ובעזרת השם גם בעתיד, אינם נכללים במסגרת החשד הזה, וכולם שומרי סוד ושומרים על ביטחון המדינה. אין לי ספק, ולכן הסטטיסטיקה לא מגיעה לשם. אבל מדובר על מקרים קיצוניים. מלשון החוק אתם רואים כמה אני משתדל להכביד מאוד, שהיד לא תהיה קלה על ההדק. אני לא מסכים שכל אחד יוכל לבקש, רק שני אנשים: היועץ המשפטי לממשלה יידרש לזה עם כל המגבלות, בית המשפט יידרש לזה, עם כל המגבלות. </w:t>
      </w:r>
    </w:p>
    <w:p w14:paraId="131D1FF4" w14:textId="77777777" w:rsidR="007948D9" w:rsidRPr="007948D9" w:rsidRDefault="007948D9" w:rsidP="007948D9">
      <w:pPr>
        <w:bidi/>
        <w:jc w:val="both"/>
        <w:rPr>
          <w:rFonts w:cs="David" w:hint="cs"/>
          <w:rtl/>
        </w:rPr>
      </w:pPr>
    </w:p>
    <w:p w14:paraId="5F5F85FE" w14:textId="77777777" w:rsidR="007948D9" w:rsidRPr="007948D9" w:rsidRDefault="007948D9" w:rsidP="007948D9">
      <w:pPr>
        <w:bidi/>
        <w:ind w:firstLine="567"/>
        <w:jc w:val="both"/>
        <w:rPr>
          <w:rFonts w:cs="David" w:hint="cs"/>
          <w:rtl/>
        </w:rPr>
      </w:pPr>
      <w:r w:rsidRPr="007948D9">
        <w:rPr>
          <w:rFonts w:cs="David" w:hint="cs"/>
          <w:rtl/>
        </w:rPr>
        <w:t xml:space="preserve">יש לי עוד דבר ערכי. כתב לי חבר כנסת, שלא אומר את שמו, תוך כדי דיון עליון: למה אתה נדרש לשופט בית משפט עליון? האם אתה סומך על השופטים? התשובה שלי היא כן, כי ביום שלא אסמוך על שיקול הדעת שלהם ואומר שידם קלה על ההדק, אני פוגע בדבר הכי חשוב בהקשר השלטוני של מערכת המשפט של מדינת ישראל. לא אמרתי שופט שלום, אפילו לא הצעתי שופט מחוזי, פניתי לערכאה הגבוהה ביותר. נדמה לי שיש מקום שבו צריך להיעצר בחשד או בחשש. </w:t>
      </w:r>
    </w:p>
    <w:p w14:paraId="6EA43D82" w14:textId="77777777" w:rsidR="007948D9" w:rsidRPr="007948D9" w:rsidRDefault="007948D9" w:rsidP="007948D9">
      <w:pPr>
        <w:bidi/>
        <w:ind w:firstLine="567"/>
        <w:jc w:val="both"/>
        <w:rPr>
          <w:rFonts w:cs="David" w:hint="cs"/>
          <w:rtl/>
        </w:rPr>
      </w:pPr>
    </w:p>
    <w:p w14:paraId="2DD89512" w14:textId="77777777" w:rsidR="007948D9" w:rsidRPr="007948D9" w:rsidRDefault="007948D9" w:rsidP="007948D9">
      <w:pPr>
        <w:bidi/>
        <w:ind w:firstLine="567"/>
        <w:jc w:val="both"/>
        <w:rPr>
          <w:rFonts w:cs="David" w:hint="cs"/>
          <w:rtl/>
        </w:rPr>
      </w:pPr>
      <w:r w:rsidRPr="007948D9">
        <w:rPr>
          <w:rFonts w:cs="David" w:hint="cs"/>
          <w:rtl/>
        </w:rPr>
        <w:t xml:space="preserve">האם לתת מעמד ליועץ המשפטי של הכנסת? אני מציע שלא, כי הנושא מאוד רגיש. להודיע ליושבת ראש הכנסת- כן. אם היא תמצא לנכון לשתף את היועץ המשפטי של הכנסת, זו זכותה, אבל לא להכניס את זה בחקיקה עצמה. </w:t>
      </w:r>
    </w:p>
    <w:p w14:paraId="68DB9C4B" w14:textId="77777777" w:rsidR="007948D9" w:rsidRPr="007948D9" w:rsidRDefault="007948D9" w:rsidP="007948D9">
      <w:pPr>
        <w:bidi/>
        <w:jc w:val="both"/>
        <w:rPr>
          <w:rFonts w:cs="David" w:hint="cs"/>
          <w:rtl/>
        </w:rPr>
      </w:pPr>
    </w:p>
    <w:p w14:paraId="4C07D165" w14:textId="77777777" w:rsidR="007948D9" w:rsidRPr="007948D9" w:rsidRDefault="007948D9" w:rsidP="007948D9">
      <w:pPr>
        <w:bidi/>
        <w:ind w:firstLine="567"/>
        <w:jc w:val="both"/>
        <w:rPr>
          <w:rFonts w:cs="David" w:hint="cs"/>
          <w:rtl/>
        </w:rPr>
      </w:pPr>
      <w:r w:rsidRPr="007948D9">
        <w:rPr>
          <w:rFonts w:cs="David" w:hint="cs"/>
          <w:rtl/>
        </w:rPr>
        <w:t xml:space="preserve">אני חושב שלא צריך מעמד של יותר מצד אחד, על מנת לפשט את התהליכים. </w:t>
      </w:r>
    </w:p>
    <w:p w14:paraId="62F8FBF6" w14:textId="77777777" w:rsidR="007948D9" w:rsidRPr="007948D9" w:rsidRDefault="007948D9" w:rsidP="007948D9">
      <w:pPr>
        <w:bidi/>
        <w:jc w:val="both"/>
        <w:rPr>
          <w:rFonts w:cs="David" w:hint="cs"/>
          <w:rtl/>
        </w:rPr>
      </w:pPr>
    </w:p>
    <w:p w14:paraId="04E6F845" w14:textId="77777777" w:rsidR="007948D9" w:rsidRPr="007948D9" w:rsidRDefault="007948D9" w:rsidP="007948D9">
      <w:pPr>
        <w:bidi/>
        <w:ind w:firstLine="567"/>
        <w:jc w:val="both"/>
        <w:rPr>
          <w:rFonts w:cs="David" w:hint="cs"/>
          <w:rtl/>
        </w:rPr>
      </w:pPr>
      <w:r w:rsidRPr="007948D9">
        <w:rPr>
          <w:rFonts w:cs="David" w:hint="cs"/>
          <w:rtl/>
        </w:rPr>
        <w:t xml:space="preserve">אדוני היושב ראש, אני רוצה לסכם את דעתי. הצורך כאן הוא צורך ראוי ומדוד, שאיננו פוגע בחסינות חברי הכנסת. לדעתי, הוא מחזק החסינות. הוא אומר שהחסינות תישמר מאוד. לראיה, גם בפשע נגד ביטחון המדינה המחוקק שם כל כך הרבה סייגים. משום שאני הנושא החוק הוא ממש נגדי, כמחוקק, אני חושב שזה ראוי ומבקש שהוועדה תאשר להעביר אותו לקריאה ראשונה במליאת הכנסת. </w:t>
      </w:r>
    </w:p>
    <w:p w14:paraId="2BCF11C3" w14:textId="77777777" w:rsidR="007948D9" w:rsidRPr="007948D9" w:rsidRDefault="007948D9" w:rsidP="007948D9">
      <w:pPr>
        <w:bidi/>
        <w:jc w:val="both"/>
        <w:rPr>
          <w:rFonts w:cs="David" w:hint="cs"/>
          <w:rtl/>
        </w:rPr>
      </w:pPr>
    </w:p>
    <w:p w14:paraId="41E91D23" w14:textId="77777777" w:rsidR="007948D9" w:rsidRPr="007948D9" w:rsidRDefault="007948D9" w:rsidP="007948D9">
      <w:pPr>
        <w:bidi/>
        <w:jc w:val="both"/>
        <w:rPr>
          <w:rFonts w:cs="David" w:hint="cs"/>
          <w:rtl/>
        </w:rPr>
      </w:pPr>
      <w:r w:rsidRPr="007948D9">
        <w:rPr>
          <w:rFonts w:cs="David" w:hint="cs"/>
          <w:u w:val="single"/>
          <w:rtl/>
        </w:rPr>
        <w:t>היו"ר דוד טל:</w:t>
      </w:r>
    </w:p>
    <w:p w14:paraId="270FA381" w14:textId="77777777" w:rsidR="007948D9" w:rsidRPr="007948D9" w:rsidRDefault="007948D9" w:rsidP="007948D9">
      <w:pPr>
        <w:bidi/>
        <w:jc w:val="both"/>
        <w:rPr>
          <w:rFonts w:cs="David" w:hint="cs"/>
          <w:rtl/>
        </w:rPr>
      </w:pPr>
    </w:p>
    <w:p w14:paraId="1E0052E6" w14:textId="77777777" w:rsidR="007948D9" w:rsidRPr="007948D9" w:rsidRDefault="007948D9" w:rsidP="007948D9">
      <w:pPr>
        <w:bidi/>
        <w:jc w:val="both"/>
        <w:rPr>
          <w:rFonts w:cs="David" w:hint="cs"/>
          <w:rtl/>
        </w:rPr>
      </w:pPr>
      <w:r w:rsidRPr="007948D9">
        <w:rPr>
          <w:rFonts w:cs="David" w:hint="cs"/>
          <w:rtl/>
        </w:rPr>
        <w:tab/>
        <w:t xml:space="preserve">תודה רבה. חבר הכנסת ברכה, בבקשה. </w:t>
      </w:r>
    </w:p>
    <w:p w14:paraId="0D78FC87" w14:textId="77777777" w:rsidR="007948D9" w:rsidRPr="007948D9" w:rsidRDefault="007948D9" w:rsidP="007948D9">
      <w:pPr>
        <w:bidi/>
        <w:jc w:val="both"/>
        <w:rPr>
          <w:rFonts w:cs="David" w:hint="cs"/>
          <w:u w:val="single"/>
          <w:rtl/>
        </w:rPr>
      </w:pPr>
    </w:p>
    <w:p w14:paraId="757C78A4"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432D3539" w14:textId="77777777" w:rsidR="007948D9" w:rsidRPr="007948D9" w:rsidRDefault="007948D9" w:rsidP="007948D9">
      <w:pPr>
        <w:bidi/>
        <w:jc w:val="both"/>
        <w:rPr>
          <w:rFonts w:cs="David"/>
          <w:u w:val="single"/>
          <w:rtl/>
        </w:rPr>
      </w:pPr>
    </w:p>
    <w:p w14:paraId="385F991C"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 אי-אפשר להימנע מהמחשבה שההצעה הזו באה בעקבות מקרה מסוים, והיא תפורה על המקרה הזה. גם במקרה הזה, כשהמשטרה נדרשה לבצע האזנות היא קיבלה אישור משופט. אני מתכוון לחבר הכנסת לשעבר, </w:t>
      </w:r>
      <w:proofErr w:type="spellStart"/>
      <w:r w:rsidRPr="007948D9">
        <w:rPr>
          <w:rFonts w:cs="David" w:hint="cs"/>
          <w:rtl/>
        </w:rPr>
        <w:t>עזמי</w:t>
      </w:r>
      <w:proofErr w:type="spellEnd"/>
      <w:r w:rsidRPr="007948D9">
        <w:rPr>
          <w:rFonts w:cs="David" w:hint="cs"/>
          <w:rtl/>
        </w:rPr>
        <w:t xml:space="preserve"> בשארה. גם כשהיה עדיין חבר כנסת, כשנדרשה המשטרה להיכנס לחדרו בכנסת, היא קיבלה את האישורים המתאימים. </w:t>
      </w:r>
    </w:p>
    <w:p w14:paraId="46819300" w14:textId="77777777" w:rsidR="007948D9" w:rsidRPr="007948D9" w:rsidRDefault="007948D9" w:rsidP="007948D9">
      <w:pPr>
        <w:bidi/>
        <w:jc w:val="both"/>
        <w:rPr>
          <w:rFonts w:cs="David" w:hint="cs"/>
          <w:rtl/>
        </w:rPr>
      </w:pPr>
    </w:p>
    <w:p w14:paraId="73F139F1" w14:textId="77777777" w:rsidR="007948D9" w:rsidRPr="007948D9" w:rsidRDefault="007948D9" w:rsidP="007948D9">
      <w:pPr>
        <w:bidi/>
        <w:jc w:val="both"/>
        <w:rPr>
          <w:rFonts w:cs="David" w:hint="cs"/>
          <w:rtl/>
        </w:rPr>
      </w:pPr>
      <w:r w:rsidRPr="007948D9">
        <w:rPr>
          <w:rFonts w:cs="David" w:hint="cs"/>
          <w:u w:val="single"/>
          <w:rtl/>
        </w:rPr>
        <w:t>היו"ר דוד טל:</w:t>
      </w:r>
    </w:p>
    <w:p w14:paraId="0848D5AE" w14:textId="77777777" w:rsidR="007948D9" w:rsidRPr="007948D9" w:rsidRDefault="007948D9" w:rsidP="007948D9">
      <w:pPr>
        <w:bidi/>
        <w:jc w:val="both"/>
        <w:rPr>
          <w:rFonts w:cs="David" w:hint="cs"/>
          <w:rtl/>
        </w:rPr>
      </w:pPr>
    </w:p>
    <w:p w14:paraId="6D3A22E4" w14:textId="77777777" w:rsidR="007948D9" w:rsidRPr="007948D9" w:rsidRDefault="007948D9" w:rsidP="007948D9">
      <w:pPr>
        <w:bidi/>
        <w:jc w:val="both"/>
        <w:rPr>
          <w:rFonts w:cs="David" w:hint="cs"/>
          <w:rtl/>
        </w:rPr>
      </w:pPr>
      <w:r w:rsidRPr="007948D9">
        <w:rPr>
          <w:rFonts w:cs="David" w:hint="cs"/>
          <w:rtl/>
        </w:rPr>
        <w:tab/>
        <w:t>אתה יודע את זה או שאתה - - -</w:t>
      </w:r>
    </w:p>
    <w:p w14:paraId="6A5964E2" w14:textId="77777777" w:rsidR="007948D9" w:rsidRPr="007948D9" w:rsidRDefault="007948D9" w:rsidP="007948D9">
      <w:pPr>
        <w:bidi/>
        <w:jc w:val="both"/>
        <w:rPr>
          <w:rFonts w:cs="David" w:hint="cs"/>
          <w:rtl/>
        </w:rPr>
      </w:pPr>
    </w:p>
    <w:p w14:paraId="02802D36"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0A5334CE" w14:textId="77777777" w:rsidR="007948D9" w:rsidRPr="007948D9" w:rsidRDefault="007948D9" w:rsidP="007948D9">
      <w:pPr>
        <w:bidi/>
        <w:jc w:val="both"/>
        <w:rPr>
          <w:rFonts w:cs="David" w:hint="cs"/>
          <w:rtl/>
        </w:rPr>
      </w:pPr>
    </w:p>
    <w:p w14:paraId="351D818E" w14:textId="77777777" w:rsidR="007948D9" w:rsidRPr="007948D9" w:rsidRDefault="007948D9" w:rsidP="007948D9">
      <w:pPr>
        <w:bidi/>
        <w:ind w:firstLine="567"/>
        <w:jc w:val="both"/>
        <w:rPr>
          <w:rFonts w:cs="David" w:hint="cs"/>
          <w:rtl/>
        </w:rPr>
      </w:pPr>
      <w:r w:rsidRPr="007948D9">
        <w:rPr>
          <w:rFonts w:cs="David" w:hint="cs"/>
          <w:rtl/>
        </w:rPr>
        <w:t xml:space="preserve">זה היה אחרי שהוא כבר לא היה חבר כנסת. </w:t>
      </w:r>
    </w:p>
    <w:p w14:paraId="47FFF054" w14:textId="77777777" w:rsidR="007948D9" w:rsidRPr="007948D9" w:rsidRDefault="007948D9" w:rsidP="007948D9">
      <w:pPr>
        <w:bidi/>
        <w:jc w:val="both"/>
        <w:rPr>
          <w:rFonts w:cs="David" w:hint="cs"/>
          <w:rtl/>
        </w:rPr>
      </w:pPr>
    </w:p>
    <w:p w14:paraId="40B3A99C"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477E94CC" w14:textId="77777777" w:rsidR="007948D9" w:rsidRPr="007948D9" w:rsidRDefault="007948D9" w:rsidP="007948D9">
      <w:pPr>
        <w:bidi/>
        <w:jc w:val="both"/>
        <w:rPr>
          <w:rFonts w:cs="David"/>
          <w:u w:val="single"/>
          <w:rtl/>
        </w:rPr>
      </w:pPr>
    </w:p>
    <w:p w14:paraId="5E1F28C1"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בסדר. אבל על מנת להאזין לטלפונים קיבלו אישור של שופט. </w:t>
      </w:r>
    </w:p>
    <w:p w14:paraId="6C6B5B5D" w14:textId="77777777" w:rsidR="007948D9" w:rsidRPr="007948D9" w:rsidRDefault="007948D9" w:rsidP="007948D9">
      <w:pPr>
        <w:bidi/>
        <w:jc w:val="both"/>
        <w:rPr>
          <w:rFonts w:cs="David" w:hint="cs"/>
          <w:rtl/>
        </w:rPr>
      </w:pPr>
    </w:p>
    <w:p w14:paraId="6D9CE429" w14:textId="77777777" w:rsidR="007948D9" w:rsidRPr="007948D9" w:rsidRDefault="007948D9" w:rsidP="007948D9">
      <w:pPr>
        <w:bidi/>
        <w:jc w:val="both"/>
        <w:rPr>
          <w:rFonts w:cs="David" w:hint="cs"/>
          <w:rtl/>
        </w:rPr>
      </w:pPr>
      <w:r w:rsidRPr="007948D9">
        <w:rPr>
          <w:rFonts w:cs="David" w:hint="cs"/>
          <w:u w:val="single"/>
          <w:rtl/>
        </w:rPr>
        <w:t>היו"ר דוד טל:</w:t>
      </w:r>
    </w:p>
    <w:p w14:paraId="36E9EFF5" w14:textId="77777777" w:rsidR="007948D9" w:rsidRPr="007948D9" w:rsidRDefault="007948D9" w:rsidP="007948D9">
      <w:pPr>
        <w:bidi/>
        <w:jc w:val="both"/>
        <w:rPr>
          <w:rFonts w:cs="David" w:hint="cs"/>
          <w:rtl/>
        </w:rPr>
      </w:pPr>
    </w:p>
    <w:p w14:paraId="47A7559B" w14:textId="77777777" w:rsidR="007948D9" w:rsidRPr="007948D9" w:rsidRDefault="007948D9" w:rsidP="007948D9">
      <w:pPr>
        <w:bidi/>
        <w:ind w:firstLine="567"/>
        <w:jc w:val="both"/>
        <w:rPr>
          <w:rFonts w:cs="David" w:hint="cs"/>
          <w:rtl/>
        </w:rPr>
      </w:pPr>
      <w:r w:rsidRPr="007948D9">
        <w:rPr>
          <w:rFonts w:cs="David" w:hint="cs"/>
          <w:rtl/>
        </w:rPr>
        <w:t xml:space="preserve">כדי להאזין לטלפונים שלו בתוך הכנסת? יש הבדל קטן. </w:t>
      </w:r>
    </w:p>
    <w:p w14:paraId="798BFFB6" w14:textId="77777777" w:rsidR="007948D9" w:rsidRPr="007948D9" w:rsidRDefault="007948D9" w:rsidP="007948D9">
      <w:pPr>
        <w:bidi/>
        <w:jc w:val="both"/>
        <w:rPr>
          <w:rFonts w:cs="David" w:hint="cs"/>
          <w:rtl/>
        </w:rPr>
      </w:pPr>
    </w:p>
    <w:p w14:paraId="0ADDD23F"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7AD7685D" w14:textId="77777777" w:rsidR="007948D9" w:rsidRPr="007948D9" w:rsidRDefault="007948D9" w:rsidP="007948D9">
      <w:pPr>
        <w:bidi/>
        <w:jc w:val="both"/>
        <w:rPr>
          <w:rFonts w:cs="David"/>
          <w:u w:val="single"/>
          <w:rtl/>
        </w:rPr>
      </w:pPr>
    </w:p>
    <w:p w14:paraId="34CBC1CE"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זה כבר ידוע שבחקירה </w:t>
      </w:r>
      <w:proofErr w:type="spellStart"/>
      <w:r w:rsidRPr="007948D9">
        <w:rPr>
          <w:rFonts w:cs="David" w:hint="cs"/>
          <w:rtl/>
        </w:rPr>
        <w:t>השניה</w:t>
      </w:r>
      <w:proofErr w:type="spellEnd"/>
      <w:r w:rsidRPr="007948D9">
        <w:rPr>
          <w:rFonts w:cs="David" w:hint="cs"/>
          <w:rtl/>
        </w:rPr>
        <w:t xml:space="preserve"> השמיעו לו הקלטות של שיחות שלו עם אותו חלפן כספים ועם אותו עיתונאי מלבנון.</w:t>
      </w:r>
    </w:p>
    <w:p w14:paraId="07D6C5CB" w14:textId="77777777" w:rsidR="007948D9" w:rsidRPr="007948D9" w:rsidRDefault="007948D9" w:rsidP="007948D9">
      <w:pPr>
        <w:bidi/>
        <w:jc w:val="both"/>
        <w:rPr>
          <w:rFonts w:cs="David" w:hint="cs"/>
          <w:rtl/>
        </w:rPr>
      </w:pPr>
    </w:p>
    <w:p w14:paraId="556EBAF0" w14:textId="77777777" w:rsidR="007948D9" w:rsidRPr="007948D9" w:rsidRDefault="007948D9" w:rsidP="007948D9">
      <w:pPr>
        <w:bidi/>
        <w:jc w:val="both"/>
        <w:rPr>
          <w:rFonts w:cs="David" w:hint="cs"/>
          <w:rtl/>
        </w:rPr>
      </w:pPr>
      <w:r w:rsidRPr="007948D9">
        <w:rPr>
          <w:rFonts w:cs="David" w:hint="cs"/>
          <w:u w:val="single"/>
          <w:rtl/>
        </w:rPr>
        <w:t>היו"ר דוד טל:</w:t>
      </w:r>
    </w:p>
    <w:p w14:paraId="140659E3" w14:textId="77777777" w:rsidR="007948D9" w:rsidRPr="007948D9" w:rsidRDefault="007948D9" w:rsidP="007948D9">
      <w:pPr>
        <w:bidi/>
        <w:jc w:val="both"/>
        <w:rPr>
          <w:rFonts w:cs="David" w:hint="cs"/>
          <w:rtl/>
        </w:rPr>
      </w:pPr>
    </w:p>
    <w:p w14:paraId="52B324FE" w14:textId="77777777" w:rsidR="007948D9" w:rsidRPr="007948D9" w:rsidRDefault="007948D9" w:rsidP="007948D9">
      <w:pPr>
        <w:bidi/>
        <w:ind w:firstLine="567"/>
        <w:jc w:val="both"/>
        <w:rPr>
          <w:rFonts w:cs="David" w:hint="cs"/>
          <w:rtl/>
        </w:rPr>
      </w:pPr>
      <w:r w:rsidRPr="007948D9">
        <w:rPr>
          <w:rFonts w:cs="David" w:hint="cs"/>
          <w:rtl/>
        </w:rPr>
        <w:t>כן, אבל השאלה היא מאיזה טלפונים זה היה. אתה אומר שהאזינו לטלפון בכנסת, אתה יודע את זה, אדוני?</w:t>
      </w:r>
    </w:p>
    <w:p w14:paraId="3D9F01B6" w14:textId="77777777" w:rsidR="007948D9" w:rsidRPr="007948D9" w:rsidRDefault="007948D9" w:rsidP="007948D9">
      <w:pPr>
        <w:bidi/>
        <w:jc w:val="both"/>
        <w:rPr>
          <w:rFonts w:cs="David" w:hint="cs"/>
          <w:rtl/>
        </w:rPr>
      </w:pPr>
    </w:p>
    <w:p w14:paraId="18116A01"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6F1C5565" w14:textId="77777777" w:rsidR="007948D9" w:rsidRPr="007948D9" w:rsidRDefault="007948D9" w:rsidP="007948D9">
      <w:pPr>
        <w:bidi/>
        <w:jc w:val="both"/>
        <w:rPr>
          <w:rFonts w:cs="David"/>
          <w:u w:val="single"/>
          <w:rtl/>
        </w:rPr>
      </w:pPr>
    </w:p>
    <w:p w14:paraId="2D04E3E7"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כן, את זה אני יודע. אני מציע שתשאל את יושבת ראש הכנסת. אני לא מחווה דעה על ההאשמות, אם הן אמיתיות או מפוברקות. יש לי דעה משלי על ניפוח מלאכותי של דבר. </w:t>
      </w:r>
    </w:p>
    <w:p w14:paraId="2FA7D116" w14:textId="77777777" w:rsidR="007948D9" w:rsidRPr="007948D9" w:rsidRDefault="007948D9" w:rsidP="007948D9">
      <w:pPr>
        <w:bidi/>
        <w:jc w:val="both"/>
        <w:rPr>
          <w:rFonts w:cs="David" w:hint="cs"/>
          <w:rtl/>
        </w:rPr>
      </w:pPr>
    </w:p>
    <w:p w14:paraId="540D0D5C" w14:textId="77777777" w:rsidR="007948D9" w:rsidRPr="007948D9" w:rsidRDefault="007948D9" w:rsidP="007948D9">
      <w:pPr>
        <w:bidi/>
        <w:ind w:firstLine="567"/>
        <w:jc w:val="both"/>
        <w:rPr>
          <w:rFonts w:cs="David" w:hint="cs"/>
          <w:rtl/>
        </w:rPr>
      </w:pPr>
      <w:r w:rsidRPr="007948D9">
        <w:rPr>
          <w:rFonts w:cs="David" w:hint="cs"/>
          <w:rtl/>
        </w:rPr>
        <w:t xml:space="preserve">אני רוצה לומר שהכלים החוקיים הקיימים מאפשרים לטפל במקרים קיצוניים, גם כשזה נוגע לחברי כנסת. דבר שני, אני חושב שחבר הכנסת </w:t>
      </w:r>
      <w:proofErr w:type="spellStart"/>
      <w:r w:rsidRPr="007948D9">
        <w:rPr>
          <w:rFonts w:cs="David" w:hint="cs"/>
          <w:rtl/>
        </w:rPr>
        <w:t>שנלר</w:t>
      </w:r>
      <w:proofErr w:type="spellEnd"/>
      <w:r w:rsidRPr="007948D9">
        <w:rPr>
          <w:rFonts w:cs="David" w:hint="cs"/>
          <w:rtl/>
        </w:rPr>
        <w:t xml:space="preserve"> עושה טעות קשה. אמנם הוא אומר שהחוק הוא נגדו, כחבר כנסת. זה לא נגדך. חסינות חברי הכנסת </w:t>
      </w:r>
      <w:r w:rsidRPr="007948D9">
        <w:rPr>
          <w:rFonts w:cs="David"/>
          <w:rtl/>
        </w:rPr>
        <w:t>–</w:t>
      </w:r>
      <w:r w:rsidRPr="007948D9">
        <w:rPr>
          <w:rFonts w:cs="David" w:hint="cs"/>
          <w:rtl/>
        </w:rPr>
        <w:t xml:space="preserve"> צריך להפנים את זה - היא ערך דמוקרטי של המשטר הדמוקרטי ושל הכנסת כולה. זו לא פריבילגיה אישית. זה מכשיר כדי שתוכל למלא את השליחות שלך כנבחר ציבור. לכן אני סולד מהניסיון הזה להתיפייף בפני דעת הקהל והתקשורת. אגב, המומחה הגדול לעניין הזה הוא מיקי איתן. חבל שהוא לא נמצא כאן. </w:t>
      </w:r>
    </w:p>
    <w:p w14:paraId="13C6707F" w14:textId="77777777" w:rsidR="007948D9" w:rsidRPr="007948D9" w:rsidRDefault="007948D9" w:rsidP="007948D9">
      <w:pPr>
        <w:bidi/>
        <w:ind w:firstLine="567"/>
        <w:jc w:val="both"/>
        <w:rPr>
          <w:rFonts w:cs="David" w:hint="cs"/>
          <w:rtl/>
        </w:rPr>
      </w:pPr>
    </w:p>
    <w:p w14:paraId="3ED66518" w14:textId="77777777" w:rsidR="007948D9" w:rsidRPr="007948D9" w:rsidRDefault="007948D9" w:rsidP="007948D9">
      <w:pPr>
        <w:bidi/>
        <w:ind w:firstLine="567"/>
        <w:jc w:val="both"/>
        <w:rPr>
          <w:rFonts w:cs="David" w:hint="cs"/>
          <w:rtl/>
        </w:rPr>
      </w:pPr>
      <w:r w:rsidRPr="007948D9">
        <w:rPr>
          <w:rFonts w:cs="David" w:hint="cs"/>
          <w:rtl/>
        </w:rPr>
        <w:t xml:space="preserve">אני חושב שזה מהלך מסוכן. אין שום נחיצות לחוקק חוק כזה בשביל ביטחון המדינה. הנה, לפני כמה ימים, חבר הכנסת יצחק בן-ישראל, איש שזכויותיו מוכרות </w:t>
      </w:r>
      <w:r w:rsidRPr="007948D9">
        <w:rPr>
          <w:rFonts w:cs="David"/>
          <w:rtl/>
        </w:rPr>
        <w:t>–</w:t>
      </w:r>
      <w:r w:rsidRPr="007948D9">
        <w:rPr>
          <w:rFonts w:cs="David" w:hint="cs"/>
          <w:rtl/>
        </w:rPr>
        <w:t xml:space="preserve"> אני לא מכיר אותן, אגב, אין לי נגישות לדברים האלה - הופיע באירוע ואמר כל מיני דברים שנחשבים סודות מדינה. אני חושב שגם במקרה הזה חסינותו צריכה לעמוד לו. אמנם הוא אמר להגנתו שכל מה שאמר פורסם בכלי תקשורת בחו"ל, אבל החסינות המהותית צריכה להיות בלתי מוגבלת לחלוטין. </w:t>
      </w:r>
    </w:p>
    <w:p w14:paraId="41F122F5" w14:textId="77777777" w:rsidR="007948D9" w:rsidRPr="007948D9" w:rsidRDefault="007948D9" w:rsidP="007948D9">
      <w:pPr>
        <w:bidi/>
        <w:jc w:val="both"/>
        <w:rPr>
          <w:rFonts w:cs="David" w:hint="cs"/>
          <w:rtl/>
        </w:rPr>
      </w:pPr>
    </w:p>
    <w:p w14:paraId="5AD6F7A8" w14:textId="77777777" w:rsidR="007948D9" w:rsidRPr="007948D9" w:rsidRDefault="007948D9" w:rsidP="007948D9">
      <w:pPr>
        <w:bidi/>
        <w:jc w:val="both"/>
        <w:rPr>
          <w:rFonts w:cs="David" w:hint="cs"/>
          <w:rtl/>
        </w:rPr>
      </w:pPr>
      <w:r w:rsidRPr="007948D9">
        <w:rPr>
          <w:rFonts w:cs="David" w:hint="cs"/>
          <w:u w:val="single"/>
          <w:rtl/>
        </w:rPr>
        <w:t>היו"ר דוד טל:</w:t>
      </w:r>
    </w:p>
    <w:p w14:paraId="03E7BC08" w14:textId="77777777" w:rsidR="007948D9" w:rsidRPr="007948D9" w:rsidRDefault="007948D9" w:rsidP="007948D9">
      <w:pPr>
        <w:bidi/>
        <w:jc w:val="both"/>
        <w:rPr>
          <w:rFonts w:cs="David" w:hint="cs"/>
          <w:rtl/>
        </w:rPr>
      </w:pPr>
    </w:p>
    <w:p w14:paraId="6C2523C5" w14:textId="77777777" w:rsidR="007948D9" w:rsidRPr="007948D9" w:rsidRDefault="007948D9" w:rsidP="007948D9">
      <w:pPr>
        <w:bidi/>
        <w:jc w:val="both"/>
        <w:rPr>
          <w:rFonts w:cs="David" w:hint="cs"/>
          <w:rtl/>
        </w:rPr>
      </w:pPr>
      <w:r w:rsidRPr="007948D9">
        <w:rPr>
          <w:rFonts w:cs="David" w:hint="cs"/>
          <w:rtl/>
        </w:rPr>
        <w:tab/>
        <w:t>תודה. היועצת המשפטית של הוועדה, יש לך מה לומר?</w:t>
      </w:r>
    </w:p>
    <w:p w14:paraId="67DA247D" w14:textId="77777777" w:rsidR="007948D9" w:rsidRPr="007948D9" w:rsidRDefault="007948D9" w:rsidP="007948D9">
      <w:pPr>
        <w:bidi/>
        <w:jc w:val="both"/>
        <w:rPr>
          <w:rFonts w:cs="David" w:hint="cs"/>
          <w:rtl/>
        </w:rPr>
      </w:pPr>
    </w:p>
    <w:p w14:paraId="36B6CD37"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1DEB8FD9" w14:textId="77777777" w:rsidR="007948D9" w:rsidRPr="007948D9" w:rsidRDefault="007948D9" w:rsidP="007948D9">
      <w:pPr>
        <w:bidi/>
        <w:jc w:val="both"/>
        <w:rPr>
          <w:rFonts w:cs="David" w:hint="cs"/>
          <w:rtl/>
        </w:rPr>
      </w:pPr>
    </w:p>
    <w:p w14:paraId="70FA3BA4" w14:textId="77777777" w:rsidR="007948D9" w:rsidRPr="007948D9" w:rsidRDefault="007948D9" w:rsidP="007948D9">
      <w:pPr>
        <w:bidi/>
        <w:jc w:val="both"/>
        <w:rPr>
          <w:rFonts w:cs="David" w:hint="cs"/>
          <w:rtl/>
        </w:rPr>
      </w:pPr>
      <w:r w:rsidRPr="007948D9">
        <w:rPr>
          <w:rFonts w:cs="David" w:hint="cs"/>
          <w:rtl/>
        </w:rPr>
        <w:tab/>
        <w:t xml:space="preserve">כן, הכנתי גם נייר שמונח בפניכם, אבל אגיד בגדול. סעיף החיפוש, סעיף 2 לחוק החסינות, לא תוקן כמעט מאז שנחקק החוק בשנת 51'. היה תיקון לגבי חיפוש במכתבים שנשלחים לחברי כנסת - - - </w:t>
      </w:r>
    </w:p>
    <w:p w14:paraId="4ACEEB2D" w14:textId="77777777" w:rsidR="007948D9" w:rsidRPr="007948D9" w:rsidRDefault="007948D9" w:rsidP="007948D9">
      <w:pPr>
        <w:bidi/>
        <w:jc w:val="both"/>
        <w:rPr>
          <w:rFonts w:cs="David" w:hint="cs"/>
          <w:rtl/>
        </w:rPr>
      </w:pPr>
    </w:p>
    <w:p w14:paraId="7F210D10"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31FF1859" w14:textId="77777777" w:rsidR="007948D9" w:rsidRPr="007948D9" w:rsidRDefault="007948D9" w:rsidP="007948D9">
      <w:pPr>
        <w:bidi/>
        <w:jc w:val="both"/>
        <w:rPr>
          <w:rFonts w:cs="David"/>
          <w:u w:val="single"/>
          <w:rtl/>
        </w:rPr>
      </w:pPr>
    </w:p>
    <w:p w14:paraId="2255D9C9"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 לגבי נסיעות. יש כל מיני כרסומים, על ימין ועל שמאל, בחסינות. </w:t>
      </w:r>
    </w:p>
    <w:p w14:paraId="5290CA7C" w14:textId="77777777" w:rsidR="007948D9" w:rsidRPr="007948D9" w:rsidRDefault="007948D9" w:rsidP="007948D9">
      <w:pPr>
        <w:bidi/>
        <w:jc w:val="both"/>
        <w:rPr>
          <w:rFonts w:cs="David" w:hint="cs"/>
          <w:rtl/>
        </w:rPr>
      </w:pPr>
    </w:p>
    <w:p w14:paraId="17B4E86B"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1244FD88" w14:textId="77777777" w:rsidR="007948D9" w:rsidRPr="007948D9" w:rsidRDefault="007948D9" w:rsidP="007948D9">
      <w:pPr>
        <w:bidi/>
        <w:jc w:val="both"/>
        <w:rPr>
          <w:rFonts w:cs="David" w:hint="cs"/>
          <w:rtl/>
        </w:rPr>
      </w:pPr>
    </w:p>
    <w:p w14:paraId="7BBF07C5" w14:textId="77777777" w:rsidR="007948D9" w:rsidRPr="007948D9" w:rsidRDefault="007948D9" w:rsidP="007948D9">
      <w:pPr>
        <w:bidi/>
        <w:ind w:firstLine="567"/>
        <w:jc w:val="both"/>
        <w:rPr>
          <w:rFonts w:cs="David" w:hint="cs"/>
          <w:rtl/>
        </w:rPr>
      </w:pPr>
      <w:r w:rsidRPr="007948D9">
        <w:rPr>
          <w:rFonts w:cs="David" w:hint="cs"/>
          <w:rtl/>
        </w:rPr>
        <w:t xml:space="preserve">היות שהגיעה לכאן הצעת חוק שעוסקת בנושא החיפוש, סברתי שיש מקום שהוועדה תבחן את סעיף החיפוש באופן כללי. העליתי כאן כמה סוגיות, שלדעתי מן הראוי לבחון. הרעיון הוא לנסות למנוע שימוש לרעה. העליתי פה כמה שאלות. למשל, לפי המצב היום אסור לעשות חיפוש אצל חבר כנסת, בביתו, בגופו, בחפציו, בניירותיו, אבל ועדת הכנסת יכולה להסיר את החסינות הזאת. זאת אומרת, לקבוע שיתבצע חיפוש. הפרוצדורה הזאת כמובן מסכלת את היכולת לחפש, כי אם יעשו פה דיון אם לחפש בבית של מישהו, כשיגיעו לחפש כבר לא יהיה מה לחפש. </w:t>
      </w:r>
    </w:p>
    <w:p w14:paraId="6A9A07B3" w14:textId="77777777" w:rsidR="007948D9" w:rsidRPr="007948D9" w:rsidRDefault="007948D9" w:rsidP="007948D9">
      <w:pPr>
        <w:bidi/>
        <w:ind w:firstLine="567"/>
        <w:jc w:val="both"/>
        <w:rPr>
          <w:rFonts w:cs="David" w:hint="cs"/>
          <w:rtl/>
        </w:rPr>
      </w:pPr>
    </w:p>
    <w:p w14:paraId="3226570A" w14:textId="77777777" w:rsidR="007948D9" w:rsidRPr="007948D9" w:rsidRDefault="007948D9" w:rsidP="007948D9">
      <w:pPr>
        <w:bidi/>
        <w:ind w:firstLine="567"/>
        <w:jc w:val="both"/>
        <w:rPr>
          <w:rFonts w:cs="David" w:hint="cs"/>
          <w:rtl/>
        </w:rPr>
      </w:pPr>
      <w:r w:rsidRPr="007948D9">
        <w:rPr>
          <w:rFonts w:cs="David" w:hint="cs"/>
          <w:rtl/>
        </w:rPr>
        <w:t xml:space="preserve">האם הוועדה חושבת שזה ההליך הראוי והיא רוצה להשאיר אותו? בפועל, ככל שידוע לי, לא נעשה בו שימוש, בגלל הדבר הזה שלא מאפשר לחפש. הסייגים שקיימים היום, כפי שהזכיר גם חבר הכנסת </w:t>
      </w:r>
      <w:proofErr w:type="spellStart"/>
      <w:r w:rsidRPr="007948D9">
        <w:rPr>
          <w:rFonts w:cs="David" w:hint="cs"/>
          <w:rtl/>
        </w:rPr>
        <w:t>שנלר</w:t>
      </w:r>
      <w:proofErr w:type="spellEnd"/>
      <w:r w:rsidRPr="007948D9">
        <w:rPr>
          <w:rFonts w:cs="David" w:hint="cs"/>
          <w:rtl/>
        </w:rPr>
        <w:t xml:space="preserve">: מקום שנועד לבדיקה מטעם שלטונות המכס, פיקוח על מטבע חוץ - אלה הסייגים. האם חושבים שצריך לגעת בעניין הזה? האם רוצים להבחין בין סוגי העבירות? למשל, לגבי האזנת סתר כתוב שיש חסינות, ורק לגבי עבירות מסוימות אפשר לעשות, בפרוצדורה מסוימת. גם חבר הכנסת </w:t>
      </w:r>
      <w:proofErr w:type="spellStart"/>
      <w:r w:rsidRPr="007948D9">
        <w:rPr>
          <w:rFonts w:cs="David" w:hint="cs"/>
          <w:rtl/>
        </w:rPr>
        <w:t>שנלר</w:t>
      </w:r>
      <w:proofErr w:type="spellEnd"/>
      <w:r w:rsidRPr="007948D9">
        <w:rPr>
          <w:rFonts w:cs="David" w:hint="cs"/>
          <w:rtl/>
        </w:rPr>
        <w:t xml:space="preserve"> מציע שזה יהיה רק לגבי עבירות חמורות של ביטחון המדינה. צריך לבדוק את העניין הזה. </w:t>
      </w:r>
    </w:p>
    <w:p w14:paraId="03E5DB86" w14:textId="77777777" w:rsidR="007948D9" w:rsidRPr="007948D9" w:rsidRDefault="007948D9" w:rsidP="007948D9">
      <w:pPr>
        <w:bidi/>
        <w:jc w:val="both"/>
        <w:rPr>
          <w:rFonts w:cs="David" w:hint="cs"/>
          <w:rtl/>
        </w:rPr>
      </w:pPr>
    </w:p>
    <w:p w14:paraId="242362B2" w14:textId="77777777" w:rsidR="007948D9" w:rsidRPr="007948D9" w:rsidRDefault="007948D9" w:rsidP="007948D9">
      <w:pPr>
        <w:bidi/>
        <w:ind w:firstLine="567"/>
        <w:jc w:val="both"/>
        <w:rPr>
          <w:rFonts w:cs="David" w:hint="cs"/>
          <w:rtl/>
        </w:rPr>
      </w:pPr>
      <w:r w:rsidRPr="007948D9">
        <w:rPr>
          <w:rFonts w:cs="David" w:hint="cs"/>
          <w:rtl/>
        </w:rPr>
        <w:t>התכלית של החסינות היא שמירה על חבר הכנסת, יכולתו לתפקד, שמירה על הכנסת. האם רוצים לעשות אבחנה בין חיפוש אצל חבר כנסת כאשר הוא חשוד, לעומת חיפוש כשילד שלו חשוד?</w:t>
      </w:r>
    </w:p>
    <w:p w14:paraId="7C8E1749" w14:textId="77777777" w:rsidR="007948D9" w:rsidRPr="007948D9" w:rsidRDefault="007948D9" w:rsidP="007948D9">
      <w:pPr>
        <w:bidi/>
        <w:jc w:val="both"/>
        <w:rPr>
          <w:rFonts w:cs="David" w:hint="cs"/>
          <w:rtl/>
        </w:rPr>
      </w:pPr>
    </w:p>
    <w:p w14:paraId="72203671"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58D56EAE" w14:textId="77777777" w:rsidR="007948D9" w:rsidRPr="007948D9" w:rsidRDefault="007948D9" w:rsidP="007948D9">
      <w:pPr>
        <w:bidi/>
        <w:jc w:val="both"/>
        <w:rPr>
          <w:rFonts w:cs="David"/>
          <w:u w:val="single"/>
          <w:rtl/>
        </w:rPr>
      </w:pPr>
    </w:p>
    <w:p w14:paraId="0F03FD21"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כשראש השב"כ או מפכ"ל המשטרה יבוא ליועץ המשפטי לממשלה ויגיד לו שהוא רוצה לחפש בביתו של חבר הכנסת </w:t>
      </w:r>
      <w:proofErr w:type="spellStart"/>
      <w:r w:rsidRPr="007948D9">
        <w:rPr>
          <w:rFonts w:cs="David" w:hint="cs"/>
          <w:rtl/>
        </w:rPr>
        <w:t>שנלר</w:t>
      </w:r>
      <w:proofErr w:type="spellEnd"/>
      <w:r w:rsidRPr="007948D9">
        <w:rPr>
          <w:rFonts w:cs="David" w:hint="cs"/>
          <w:rtl/>
        </w:rPr>
        <w:t>. מה התשובה האולטימטיבית הצפויה?</w:t>
      </w:r>
    </w:p>
    <w:p w14:paraId="27128E64" w14:textId="77777777" w:rsidR="007948D9" w:rsidRPr="007948D9" w:rsidRDefault="007948D9" w:rsidP="007948D9">
      <w:pPr>
        <w:bidi/>
        <w:jc w:val="both"/>
        <w:rPr>
          <w:rFonts w:cs="David" w:hint="cs"/>
          <w:rtl/>
        </w:rPr>
      </w:pPr>
    </w:p>
    <w:p w14:paraId="0DED5D09"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6616D96A" w14:textId="77777777" w:rsidR="007948D9" w:rsidRPr="007948D9" w:rsidRDefault="007948D9" w:rsidP="007948D9">
      <w:pPr>
        <w:bidi/>
        <w:jc w:val="both"/>
        <w:rPr>
          <w:rFonts w:cs="David" w:hint="cs"/>
          <w:rtl/>
        </w:rPr>
      </w:pPr>
    </w:p>
    <w:p w14:paraId="159FABB9" w14:textId="77777777" w:rsidR="007948D9" w:rsidRPr="007948D9" w:rsidRDefault="007948D9" w:rsidP="007948D9">
      <w:pPr>
        <w:bidi/>
        <w:ind w:firstLine="567"/>
        <w:jc w:val="both"/>
        <w:rPr>
          <w:rFonts w:cs="David" w:hint="cs"/>
          <w:rtl/>
        </w:rPr>
      </w:pPr>
      <w:r w:rsidRPr="007948D9">
        <w:rPr>
          <w:rFonts w:cs="David" w:hint="cs"/>
          <w:rtl/>
        </w:rPr>
        <w:t xml:space="preserve">האם הבן שלו חשוד? האם האבא שלו חשוד? האם הוא עצמו? </w:t>
      </w:r>
    </w:p>
    <w:p w14:paraId="298BA77C" w14:textId="77777777" w:rsidR="007948D9" w:rsidRPr="007948D9" w:rsidRDefault="007948D9" w:rsidP="007948D9">
      <w:pPr>
        <w:bidi/>
        <w:jc w:val="both"/>
        <w:rPr>
          <w:rFonts w:cs="David" w:hint="cs"/>
          <w:rtl/>
        </w:rPr>
      </w:pPr>
    </w:p>
    <w:p w14:paraId="6DA4FA44"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6D21E1B6" w14:textId="77777777" w:rsidR="007948D9" w:rsidRPr="007948D9" w:rsidRDefault="007948D9" w:rsidP="007948D9">
      <w:pPr>
        <w:bidi/>
        <w:jc w:val="both"/>
        <w:rPr>
          <w:rFonts w:cs="David"/>
          <w:u w:val="single"/>
          <w:rtl/>
        </w:rPr>
      </w:pPr>
    </w:p>
    <w:p w14:paraId="47DCE93F"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אנחנו יודעים שזה כמעט אוטומטי. </w:t>
      </w:r>
    </w:p>
    <w:p w14:paraId="00ECDF8C" w14:textId="77777777" w:rsidR="007948D9" w:rsidRPr="007948D9" w:rsidRDefault="007948D9" w:rsidP="007948D9">
      <w:pPr>
        <w:bidi/>
        <w:jc w:val="both"/>
        <w:rPr>
          <w:rFonts w:cs="David" w:hint="cs"/>
          <w:rtl/>
        </w:rPr>
      </w:pPr>
    </w:p>
    <w:p w14:paraId="1A48A02E" w14:textId="77777777" w:rsidR="007948D9" w:rsidRPr="007948D9" w:rsidRDefault="007948D9" w:rsidP="007948D9">
      <w:pPr>
        <w:bidi/>
        <w:jc w:val="both"/>
        <w:rPr>
          <w:rFonts w:cs="David" w:hint="cs"/>
          <w:rtl/>
        </w:rPr>
      </w:pPr>
      <w:r w:rsidRPr="007948D9">
        <w:rPr>
          <w:rFonts w:cs="David" w:hint="cs"/>
          <w:u w:val="single"/>
          <w:rtl/>
        </w:rPr>
        <w:t>היו"ר דוד טל:</w:t>
      </w:r>
    </w:p>
    <w:p w14:paraId="6F35BF87" w14:textId="77777777" w:rsidR="007948D9" w:rsidRPr="007948D9" w:rsidRDefault="007948D9" w:rsidP="007948D9">
      <w:pPr>
        <w:bidi/>
        <w:jc w:val="both"/>
        <w:rPr>
          <w:rFonts w:cs="David" w:hint="cs"/>
          <w:rtl/>
        </w:rPr>
      </w:pPr>
    </w:p>
    <w:p w14:paraId="7C0199EF" w14:textId="77777777" w:rsidR="007948D9" w:rsidRPr="007948D9" w:rsidRDefault="007948D9" w:rsidP="007948D9">
      <w:pPr>
        <w:bidi/>
        <w:ind w:firstLine="567"/>
        <w:jc w:val="both"/>
        <w:rPr>
          <w:rFonts w:cs="David" w:hint="cs"/>
          <w:rtl/>
        </w:rPr>
      </w:pPr>
      <w:r w:rsidRPr="007948D9">
        <w:rPr>
          <w:rFonts w:cs="David" w:hint="cs"/>
          <w:rtl/>
        </w:rPr>
        <w:t xml:space="preserve">לא, לא. חברת הכנסת </w:t>
      </w:r>
      <w:proofErr w:type="spellStart"/>
      <w:r w:rsidRPr="007948D9">
        <w:rPr>
          <w:rFonts w:cs="David" w:hint="cs"/>
          <w:rtl/>
        </w:rPr>
        <w:t>גבריאלי</w:t>
      </w:r>
      <w:proofErr w:type="spellEnd"/>
      <w:r w:rsidRPr="007948D9">
        <w:rPr>
          <w:rFonts w:cs="David" w:hint="cs"/>
          <w:rtl/>
        </w:rPr>
        <w:t xml:space="preserve">, למשל, הגם שהיא לא גרה בבית שלה, היא גרה בבית של ההורים שלה, באו לחפש ולא נתנו לחפש. </w:t>
      </w:r>
    </w:p>
    <w:p w14:paraId="647B6008" w14:textId="77777777" w:rsidR="007948D9" w:rsidRPr="007948D9" w:rsidRDefault="007948D9" w:rsidP="007948D9">
      <w:pPr>
        <w:bidi/>
        <w:jc w:val="both"/>
        <w:rPr>
          <w:rFonts w:cs="David" w:hint="cs"/>
          <w:u w:val="single"/>
          <w:rtl/>
        </w:rPr>
      </w:pPr>
      <w:r w:rsidRPr="007948D9">
        <w:rPr>
          <w:rFonts w:cs="David"/>
          <w:u w:val="single"/>
          <w:rtl/>
        </w:rPr>
        <w:br w:type="page"/>
      </w:r>
      <w:r w:rsidRPr="007948D9">
        <w:rPr>
          <w:rFonts w:cs="David" w:hint="cs"/>
          <w:u w:val="single"/>
          <w:rtl/>
        </w:rPr>
        <w:t>אייל ינון:</w:t>
      </w:r>
    </w:p>
    <w:p w14:paraId="6C1FF6A2" w14:textId="77777777" w:rsidR="007948D9" w:rsidRPr="007948D9" w:rsidRDefault="007948D9" w:rsidP="007948D9">
      <w:pPr>
        <w:bidi/>
        <w:jc w:val="both"/>
        <w:rPr>
          <w:rFonts w:cs="David" w:hint="cs"/>
          <w:rtl/>
        </w:rPr>
      </w:pPr>
    </w:p>
    <w:p w14:paraId="21459BFD" w14:textId="77777777" w:rsidR="007948D9" w:rsidRPr="007948D9" w:rsidRDefault="007948D9" w:rsidP="007948D9">
      <w:pPr>
        <w:bidi/>
        <w:ind w:firstLine="567"/>
        <w:jc w:val="both"/>
        <w:rPr>
          <w:rFonts w:cs="David" w:hint="cs"/>
          <w:rtl/>
        </w:rPr>
      </w:pPr>
      <w:r w:rsidRPr="007948D9">
        <w:rPr>
          <w:rFonts w:cs="David" w:hint="cs"/>
          <w:rtl/>
        </w:rPr>
        <w:t xml:space="preserve">הייתי עוזרו של היועץ המשפטי לממשלה במשך שנתיים. אני יכול להגיד לך שהיד בכלל לא קלה על ההדק. הדיונים האלה הם בכלל לא מסלול אוטומטי. </w:t>
      </w:r>
    </w:p>
    <w:p w14:paraId="067E0B8F" w14:textId="77777777" w:rsidR="007948D9" w:rsidRPr="007948D9" w:rsidRDefault="007948D9" w:rsidP="007948D9">
      <w:pPr>
        <w:bidi/>
        <w:jc w:val="both"/>
        <w:rPr>
          <w:rFonts w:cs="David" w:hint="cs"/>
          <w:rtl/>
        </w:rPr>
      </w:pPr>
    </w:p>
    <w:p w14:paraId="2C8E2DD7"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6581501E" w14:textId="77777777" w:rsidR="007948D9" w:rsidRPr="007948D9" w:rsidRDefault="007948D9" w:rsidP="007948D9">
      <w:pPr>
        <w:bidi/>
        <w:jc w:val="both"/>
        <w:rPr>
          <w:rFonts w:cs="David" w:hint="cs"/>
          <w:rtl/>
        </w:rPr>
      </w:pPr>
    </w:p>
    <w:p w14:paraId="2CEB85E3" w14:textId="77777777" w:rsidR="007948D9" w:rsidRPr="007948D9" w:rsidRDefault="007948D9" w:rsidP="007948D9">
      <w:pPr>
        <w:bidi/>
        <w:jc w:val="both"/>
        <w:rPr>
          <w:rFonts w:cs="David" w:hint="cs"/>
          <w:rtl/>
        </w:rPr>
      </w:pPr>
      <w:r w:rsidRPr="007948D9">
        <w:rPr>
          <w:rFonts w:cs="David" w:hint="cs"/>
          <w:rtl/>
        </w:rPr>
        <w:tab/>
        <w:t xml:space="preserve">הייתי בדיונים בוועדת החוקה כשדנו בנושא חוק האזנות סתר, עדכון החוק ותיקונו, וראיתי כמה מגבלות שמים. נדמה לי שהתמונה שאדוני מנסה לצייר היא פשוט הפוכה מהמציאות. </w:t>
      </w:r>
    </w:p>
    <w:p w14:paraId="627C1A06" w14:textId="77777777" w:rsidR="007948D9" w:rsidRPr="007948D9" w:rsidRDefault="007948D9" w:rsidP="007948D9">
      <w:pPr>
        <w:bidi/>
        <w:jc w:val="both"/>
        <w:rPr>
          <w:rFonts w:cs="David" w:hint="cs"/>
          <w:rtl/>
        </w:rPr>
      </w:pPr>
    </w:p>
    <w:p w14:paraId="4DFF39BC" w14:textId="77777777" w:rsidR="007948D9" w:rsidRPr="007948D9" w:rsidRDefault="007948D9" w:rsidP="007948D9">
      <w:pPr>
        <w:bidi/>
        <w:jc w:val="both"/>
        <w:rPr>
          <w:rFonts w:cs="David" w:hint="cs"/>
          <w:rtl/>
        </w:rPr>
      </w:pPr>
      <w:r w:rsidRPr="007948D9">
        <w:rPr>
          <w:rFonts w:cs="David" w:hint="cs"/>
          <w:u w:val="single"/>
          <w:rtl/>
        </w:rPr>
        <w:t>היו"ר דוד טל:</w:t>
      </w:r>
    </w:p>
    <w:p w14:paraId="5356CE2B" w14:textId="77777777" w:rsidR="007948D9" w:rsidRPr="007948D9" w:rsidRDefault="007948D9" w:rsidP="007948D9">
      <w:pPr>
        <w:bidi/>
        <w:jc w:val="both"/>
        <w:rPr>
          <w:rFonts w:cs="David" w:hint="cs"/>
          <w:rtl/>
        </w:rPr>
      </w:pPr>
    </w:p>
    <w:p w14:paraId="44301E8A" w14:textId="77777777" w:rsidR="007948D9" w:rsidRPr="007948D9" w:rsidRDefault="007948D9" w:rsidP="007948D9">
      <w:pPr>
        <w:bidi/>
        <w:ind w:firstLine="567"/>
        <w:jc w:val="both"/>
        <w:rPr>
          <w:rFonts w:cs="David" w:hint="cs"/>
          <w:rtl/>
        </w:rPr>
      </w:pPr>
      <w:r w:rsidRPr="007948D9">
        <w:rPr>
          <w:rFonts w:cs="David" w:hint="cs"/>
          <w:rtl/>
        </w:rPr>
        <w:t xml:space="preserve">עם כל המגבלות ועם כל הקושי, אני עדיין לא שלם עם זה. זה עדיין קל מדי. </w:t>
      </w:r>
    </w:p>
    <w:p w14:paraId="05106296" w14:textId="77777777" w:rsidR="007948D9" w:rsidRPr="007948D9" w:rsidRDefault="007948D9" w:rsidP="007948D9">
      <w:pPr>
        <w:bidi/>
        <w:jc w:val="both"/>
        <w:rPr>
          <w:rFonts w:cs="David" w:hint="cs"/>
          <w:rtl/>
        </w:rPr>
      </w:pPr>
    </w:p>
    <w:p w14:paraId="60A2CEC9" w14:textId="77777777" w:rsidR="007948D9" w:rsidRPr="007948D9" w:rsidRDefault="007948D9" w:rsidP="007948D9">
      <w:pPr>
        <w:bidi/>
        <w:jc w:val="both"/>
        <w:rPr>
          <w:rFonts w:cs="David" w:hint="cs"/>
          <w:u w:val="single"/>
          <w:rtl/>
        </w:rPr>
      </w:pPr>
      <w:r w:rsidRPr="007948D9">
        <w:rPr>
          <w:rFonts w:cs="David" w:hint="cs"/>
          <w:u w:val="single"/>
          <w:rtl/>
        </w:rPr>
        <w:t xml:space="preserve">ארבל </w:t>
      </w:r>
      <w:proofErr w:type="spellStart"/>
      <w:r w:rsidRPr="007948D9">
        <w:rPr>
          <w:rFonts w:cs="David" w:hint="cs"/>
          <w:u w:val="single"/>
          <w:rtl/>
        </w:rPr>
        <w:t>אסטרחן</w:t>
      </w:r>
      <w:proofErr w:type="spellEnd"/>
      <w:r w:rsidRPr="007948D9">
        <w:rPr>
          <w:rFonts w:cs="David" w:hint="cs"/>
          <w:u w:val="single"/>
          <w:rtl/>
        </w:rPr>
        <w:t>:</w:t>
      </w:r>
    </w:p>
    <w:p w14:paraId="60E3DAFF" w14:textId="77777777" w:rsidR="007948D9" w:rsidRPr="007948D9" w:rsidRDefault="007948D9" w:rsidP="007948D9">
      <w:pPr>
        <w:bidi/>
        <w:jc w:val="both"/>
        <w:rPr>
          <w:rFonts w:cs="David" w:hint="cs"/>
          <w:rtl/>
        </w:rPr>
      </w:pPr>
    </w:p>
    <w:p w14:paraId="20554AA5" w14:textId="77777777" w:rsidR="007948D9" w:rsidRPr="007948D9" w:rsidRDefault="007948D9" w:rsidP="007948D9">
      <w:pPr>
        <w:bidi/>
        <w:ind w:firstLine="567"/>
        <w:jc w:val="both"/>
        <w:rPr>
          <w:rFonts w:cs="David" w:hint="cs"/>
          <w:rtl/>
        </w:rPr>
      </w:pPr>
      <w:r w:rsidRPr="007948D9">
        <w:rPr>
          <w:rFonts w:cs="David" w:hint="cs"/>
          <w:rtl/>
        </w:rPr>
        <w:t xml:space="preserve">יש הנחיית יועץ לגבי חיפוש בבית </w:t>
      </w:r>
      <w:r w:rsidRPr="007948D9">
        <w:rPr>
          <w:rFonts w:cs="David"/>
          <w:rtl/>
        </w:rPr>
        <w:t>–</w:t>
      </w:r>
      <w:r w:rsidRPr="007948D9">
        <w:rPr>
          <w:rFonts w:cs="David" w:hint="cs"/>
          <w:rtl/>
        </w:rPr>
        <w:t xml:space="preserve"> לא חקיקה אלא הנחיה - שאם יש יחידת דיור נפרדת לילד של חבר כנסת ורוצים לעשות חיפוש שם, כי החשדות הם נגד הילד, אפשר לעשות את זה. האם אלה דברים שאנחנו רוצים להכניס לחוק אם נוגעים בו? סברתי שיש פה סוגיות שאפשר לבדוק, בעיקר בעניין האבחנה בין חיפוש שקשור במילוי תפקידו, במקום שבו פועל חבר הכנסת למילוי תפקידו, כאשר הכוונה היא אליו, לבין חיפוש שקשור לאנשים אחרים. גם אז, אם זה אצל חבר הכנסת, מי יכול להתיר, באילו תנאים, מה ייעשה עם החומר. </w:t>
      </w:r>
    </w:p>
    <w:p w14:paraId="031D65E6" w14:textId="77777777" w:rsidR="007948D9" w:rsidRPr="007948D9" w:rsidRDefault="007948D9" w:rsidP="007948D9">
      <w:pPr>
        <w:bidi/>
        <w:ind w:firstLine="567"/>
        <w:jc w:val="both"/>
        <w:rPr>
          <w:rFonts w:cs="David" w:hint="cs"/>
          <w:rtl/>
        </w:rPr>
      </w:pPr>
    </w:p>
    <w:p w14:paraId="19DAE6BF" w14:textId="77777777" w:rsidR="007948D9" w:rsidRPr="007948D9" w:rsidRDefault="007948D9" w:rsidP="007948D9">
      <w:pPr>
        <w:bidi/>
        <w:ind w:firstLine="567"/>
        <w:jc w:val="both"/>
        <w:rPr>
          <w:rFonts w:cs="David" w:hint="cs"/>
          <w:rtl/>
        </w:rPr>
      </w:pPr>
      <w:r w:rsidRPr="007948D9">
        <w:rPr>
          <w:rFonts w:cs="David" w:hint="cs"/>
          <w:rtl/>
        </w:rPr>
        <w:t xml:space="preserve">למשל, יש הוראות לגבי חיפוש אצל עורך דין, יש לו חיסיון </w:t>
      </w:r>
      <w:r w:rsidRPr="007948D9">
        <w:rPr>
          <w:rFonts w:cs="David"/>
          <w:rtl/>
        </w:rPr>
        <w:t>–</w:t>
      </w:r>
      <w:r w:rsidRPr="007948D9">
        <w:rPr>
          <w:rFonts w:cs="David" w:hint="cs"/>
          <w:rtl/>
        </w:rPr>
        <w:t xml:space="preserve"> זה אמנם סוג שונה </w:t>
      </w:r>
      <w:r w:rsidRPr="007948D9">
        <w:rPr>
          <w:rFonts w:cs="David"/>
          <w:rtl/>
        </w:rPr>
        <w:t>–</w:t>
      </w:r>
      <w:r w:rsidRPr="007948D9">
        <w:rPr>
          <w:rFonts w:cs="David" w:hint="cs"/>
          <w:rtl/>
        </w:rPr>
        <w:t xml:space="preserve"> אבל אפשר לקחת חומר במעטפה סגורה ולהביא לבית המשפט שהוא יחליט אם לתת לחפש. כפי שאמר חבר הכנסת </w:t>
      </w:r>
      <w:proofErr w:type="spellStart"/>
      <w:r w:rsidRPr="007948D9">
        <w:rPr>
          <w:rFonts w:cs="David" w:hint="cs"/>
          <w:rtl/>
        </w:rPr>
        <w:t>שנלר</w:t>
      </w:r>
      <w:proofErr w:type="spellEnd"/>
      <w:r w:rsidRPr="007948D9">
        <w:rPr>
          <w:rFonts w:cs="David" w:hint="cs"/>
          <w:rtl/>
        </w:rPr>
        <w:t xml:space="preserve">, בהאזנות סתר מביאים את תמליל לבית המשפט העליון והוא מחליט אם לתת את זה לתביעה או לא. יש זכויות שאפשר לדון בהם. </w:t>
      </w:r>
    </w:p>
    <w:p w14:paraId="7DD2FE15" w14:textId="77777777" w:rsidR="007948D9" w:rsidRPr="007948D9" w:rsidRDefault="007948D9" w:rsidP="007948D9">
      <w:pPr>
        <w:bidi/>
        <w:jc w:val="both"/>
        <w:rPr>
          <w:rFonts w:cs="David" w:hint="cs"/>
          <w:rtl/>
        </w:rPr>
      </w:pPr>
    </w:p>
    <w:p w14:paraId="226A7486"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69050D1F" w14:textId="77777777" w:rsidR="007948D9" w:rsidRPr="007948D9" w:rsidRDefault="007948D9" w:rsidP="007948D9">
      <w:pPr>
        <w:bidi/>
        <w:jc w:val="both"/>
        <w:rPr>
          <w:rFonts w:cs="David"/>
          <w:u w:val="single"/>
          <w:rtl/>
        </w:rPr>
      </w:pPr>
    </w:p>
    <w:p w14:paraId="01D5534E"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 לא צריך להרגיע אנשים שבלאו הכי רגועים. צריך להרגיע אנשים שמרגישים נרדפים. לא צריך לבחון את החוק הזה במבחן של </w:t>
      </w:r>
      <w:proofErr w:type="spellStart"/>
      <w:r w:rsidRPr="007948D9">
        <w:rPr>
          <w:rFonts w:cs="David" w:hint="cs"/>
          <w:rtl/>
        </w:rPr>
        <w:t>המיין</w:t>
      </w:r>
      <w:proofErr w:type="spellEnd"/>
      <w:r w:rsidRPr="007948D9">
        <w:rPr>
          <w:rFonts w:cs="David" w:hint="cs"/>
          <w:rtl/>
        </w:rPr>
        <w:t xml:space="preserve"> </w:t>
      </w:r>
      <w:proofErr w:type="spellStart"/>
      <w:r w:rsidRPr="007948D9">
        <w:rPr>
          <w:rFonts w:cs="David" w:hint="cs"/>
          <w:rtl/>
        </w:rPr>
        <w:t>סטרים</w:t>
      </w:r>
      <w:proofErr w:type="spellEnd"/>
      <w:r w:rsidRPr="007948D9">
        <w:rPr>
          <w:rFonts w:cs="David" w:hint="cs"/>
          <w:rtl/>
        </w:rPr>
        <w:t xml:space="preserve"> של הפוליטיקה הישראלית. לפני שכשעה היה דיון בוועדת הפנים על נושא אלימות של שוטרים. מצאתי את עצמי אומר כמעט מילה במילה מה שאמר חבר הכנסת אלדד. לכן, בשאלה הזאת צריך ללכת דווקא על הקצוות, שמרגישים מאוימים. </w:t>
      </w:r>
    </w:p>
    <w:p w14:paraId="6FE9802B" w14:textId="77777777" w:rsidR="007948D9" w:rsidRPr="007948D9" w:rsidRDefault="007948D9" w:rsidP="007948D9">
      <w:pPr>
        <w:bidi/>
        <w:jc w:val="both"/>
        <w:rPr>
          <w:rFonts w:cs="David" w:hint="cs"/>
          <w:rtl/>
        </w:rPr>
      </w:pPr>
    </w:p>
    <w:p w14:paraId="6BE6F199" w14:textId="77777777" w:rsidR="007948D9" w:rsidRPr="007948D9" w:rsidRDefault="007948D9" w:rsidP="007948D9">
      <w:pPr>
        <w:bidi/>
        <w:jc w:val="both"/>
        <w:rPr>
          <w:rFonts w:cs="David" w:hint="cs"/>
          <w:rtl/>
        </w:rPr>
      </w:pPr>
      <w:r w:rsidRPr="007948D9">
        <w:rPr>
          <w:rFonts w:cs="David" w:hint="cs"/>
          <w:u w:val="single"/>
          <w:rtl/>
        </w:rPr>
        <w:t>היו"ר דוד טל:</w:t>
      </w:r>
    </w:p>
    <w:p w14:paraId="15CF74CB" w14:textId="77777777" w:rsidR="007948D9" w:rsidRPr="007948D9" w:rsidRDefault="007948D9" w:rsidP="007948D9">
      <w:pPr>
        <w:bidi/>
        <w:jc w:val="both"/>
        <w:rPr>
          <w:rFonts w:cs="David" w:hint="cs"/>
          <w:rtl/>
        </w:rPr>
      </w:pPr>
    </w:p>
    <w:p w14:paraId="52C04D1D" w14:textId="77777777" w:rsidR="007948D9" w:rsidRPr="007948D9" w:rsidRDefault="007948D9" w:rsidP="007948D9">
      <w:pPr>
        <w:bidi/>
        <w:jc w:val="both"/>
        <w:rPr>
          <w:rFonts w:cs="David" w:hint="cs"/>
          <w:rtl/>
        </w:rPr>
      </w:pPr>
      <w:r w:rsidRPr="007948D9">
        <w:rPr>
          <w:rFonts w:cs="David" w:hint="cs"/>
          <w:rtl/>
        </w:rPr>
        <w:tab/>
        <w:t xml:space="preserve">תודה. פרופסור נבות, אני רוצה לברך אותך על קבלת הפרופסורה השבוע. אני, באופן אישי, גאה בך. </w:t>
      </w:r>
    </w:p>
    <w:p w14:paraId="365B224F" w14:textId="77777777" w:rsidR="007948D9" w:rsidRPr="007948D9" w:rsidRDefault="007948D9" w:rsidP="007948D9">
      <w:pPr>
        <w:bidi/>
        <w:jc w:val="both"/>
        <w:rPr>
          <w:rFonts w:cs="David" w:hint="cs"/>
          <w:rtl/>
        </w:rPr>
      </w:pPr>
    </w:p>
    <w:p w14:paraId="61400332" w14:textId="77777777" w:rsidR="007948D9" w:rsidRPr="007948D9" w:rsidRDefault="007948D9" w:rsidP="007948D9">
      <w:pPr>
        <w:bidi/>
        <w:jc w:val="both"/>
        <w:rPr>
          <w:rFonts w:cs="David" w:hint="cs"/>
          <w:u w:val="single"/>
          <w:rtl/>
        </w:rPr>
      </w:pPr>
      <w:proofErr w:type="spellStart"/>
      <w:r w:rsidRPr="007948D9">
        <w:rPr>
          <w:rFonts w:cs="David" w:hint="cs"/>
          <w:u w:val="single"/>
          <w:rtl/>
        </w:rPr>
        <w:t>סוזי</w:t>
      </w:r>
      <w:proofErr w:type="spellEnd"/>
      <w:r w:rsidRPr="007948D9">
        <w:rPr>
          <w:rFonts w:cs="David" w:hint="cs"/>
          <w:u w:val="single"/>
          <w:rtl/>
        </w:rPr>
        <w:t xml:space="preserve"> נבות:</w:t>
      </w:r>
    </w:p>
    <w:p w14:paraId="6FC76E7A" w14:textId="77777777" w:rsidR="007948D9" w:rsidRPr="007948D9" w:rsidRDefault="007948D9" w:rsidP="007948D9">
      <w:pPr>
        <w:bidi/>
        <w:jc w:val="both"/>
        <w:rPr>
          <w:rFonts w:cs="David" w:hint="cs"/>
          <w:rtl/>
        </w:rPr>
      </w:pPr>
    </w:p>
    <w:p w14:paraId="50E62BF1" w14:textId="77777777" w:rsidR="007948D9" w:rsidRPr="007948D9" w:rsidRDefault="007948D9" w:rsidP="007948D9">
      <w:pPr>
        <w:bidi/>
        <w:ind w:firstLine="567"/>
        <w:jc w:val="both"/>
        <w:rPr>
          <w:rFonts w:cs="David" w:hint="cs"/>
          <w:rtl/>
        </w:rPr>
      </w:pPr>
      <w:r w:rsidRPr="007948D9">
        <w:rPr>
          <w:rFonts w:cs="David" w:hint="cs"/>
          <w:rtl/>
        </w:rPr>
        <w:t xml:space="preserve">תודה. אתחיל בהערת אגב. אתמול הייתי מוזמנת לוועדת החוקה בנושא קרוב לנושא שנדון היום. אני לא יכולה להתנתק מהתחושה שהדיון כאן הוא </w:t>
      </w:r>
      <w:proofErr w:type="spellStart"/>
      <w:r w:rsidRPr="007948D9">
        <w:rPr>
          <w:rFonts w:cs="David" w:hint="cs"/>
          <w:rtl/>
        </w:rPr>
        <w:t>דז'ה</w:t>
      </w:r>
      <w:proofErr w:type="spellEnd"/>
      <w:r w:rsidRPr="007948D9">
        <w:rPr>
          <w:rFonts w:cs="David" w:hint="cs"/>
          <w:rtl/>
        </w:rPr>
        <w:t xml:space="preserve"> וו. שוב יש דיון שנסב סביב מקרה שהיה, ולאור המקרה הזה רוצים לצמצם את הזכויות של חברי הכנסת. יש תחושה שהכנסת, כדי להיראות כלפי חוץ כמי שפותרת את הבעיות שמתעוררות, מטפלת בזכויות של עצמה ומחוקקת נגד עצמה, חוקים שפוגעים בה, רובם חוקים שעוסקים בזכויות בסיסיות ביותר של חברי הכנסת. כמי שחוקרת את הכנסת מבחוץ, אני מאוד חרדה לתופעה הזאת. אין לה אח ורע בעולם המערבי. </w:t>
      </w:r>
    </w:p>
    <w:p w14:paraId="29308C80" w14:textId="77777777" w:rsidR="007948D9" w:rsidRPr="007948D9" w:rsidRDefault="007948D9" w:rsidP="007948D9">
      <w:pPr>
        <w:bidi/>
        <w:ind w:firstLine="567"/>
        <w:jc w:val="both"/>
        <w:rPr>
          <w:rFonts w:cs="David" w:hint="cs"/>
          <w:rtl/>
        </w:rPr>
      </w:pPr>
    </w:p>
    <w:p w14:paraId="468ADD12" w14:textId="77777777" w:rsidR="007948D9" w:rsidRPr="007948D9" w:rsidRDefault="007948D9" w:rsidP="007948D9">
      <w:pPr>
        <w:bidi/>
        <w:ind w:firstLine="567"/>
        <w:jc w:val="both"/>
        <w:rPr>
          <w:rFonts w:cs="David" w:hint="cs"/>
          <w:rtl/>
        </w:rPr>
      </w:pPr>
      <w:r w:rsidRPr="007948D9">
        <w:rPr>
          <w:rFonts w:cs="David" w:hint="cs"/>
          <w:rtl/>
        </w:rPr>
        <w:t xml:space="preserve">לעניין הסוגיה הקונקרטית של חבר הכנסת </w:t>
      </w:r>
      <w:proofErr w:type="spellStart"/>
      <w:r w:rsidRPr="007948D9">
        <w:rPr>
          <w:rFonts w:cs="David" w:hint="cs"/>
          <w:rtl/>
        </w:rPr>
        <w:t>שנלר</w:t>
      </w:r>
      <w:proofErr w:type="spellEnd"/>
      <w:r w:rsidRPr="007948D9">
        <w:rPr>
          <w:rFonts w:cs="David" w:hint="cs"/>
          <w:rtl/>
        </w:rPr>
        <w:t xml:space="preserve">. אני חושבת שהצעת החוק הזו היא טריגר בלתי רגיל עבור הוועדה, לקחת סעיף חוק שקיים מ-1951, שהוא מיושן, לא מותאם למציאות לא </w:t>
      </w:r>
      <w:proofErr w:type="spellStart"/>
      <w:r w:rsidRPr="007948D9">
        <w:rPr>
          <w:rFonts w:cs="David" w:hint="cs"/>
          <w:rtl/>
        </w:rPr>
        <w:t>הפרלמנטרית</w:t>
      </w:r>
      <w:proofErr w:type="spellEnd"/>
      <w:r w:rsidRPr="007948D9">
        <w:rPr>
          <w:rFonts w:cs="David" w:hint="cs"/>
          <w:rtl/>
        </w:rPr>
        <w:t xml:space="preserve"> של ישראל, בוודאי לא למציאות </w:t>
      </w:r>
      <w:proofErr w:type="spellStart"/>
      <w:r w:rsidRPr="007948D9">
        <w:rPr>
          <w:rFonts w:cs="David" w:hint="cs"/>
          <w:rtl/>
        </w:rPr>
        <w:t>הפרלמנטרית</w:t>
      </w:r>
      <w:proofErr w:type="spellEnd"/>
      <w:r w:rsidRPr="007948D9">
        <w:rPr>
          <w:rFonts w:cs="David" w:hint="cs"/>
          <w:rtl/>
        </w:rPr>
        <w:t xml:space="preserve"> בפרלמנטים השונים בעולם, שנושא החיפוש הוא נושא שנדון שם, התפתח, תוקן ופותר היום כמעט את כל הבעיות בנושא. </w:t>
      </w:r>
    </w:p>
    <w:p w14:paraId="584FDBD2" w14:textId="77777777" w:rsidR="007948D9" w:rsidRPr="007948D9" w:rsidRDefault="007948D9" w:rsidP="007948D9">
      <w:pPr>
        <w:bidi/>
        <w:ind w:firstLine="567"/>
        <w:jc w:val="both"/>
        <w:rPr>
          <w:rFonts w:cs="David" w:hint="cs"/>
          <w:rtl/>
        </w:rPr>
      </w:pPr>
    </w:p>
    <w:p w14:paraId="0AB0F0CB" w14:textId="77777777" w:rsidR="007948D9" w:rsidRPr="007948D9" w:rsidRDefault="007948D9" w:rsidP="007948D9">
      <w:pPr>
        <w:bidi/>
        <w:ind w:firstLine="567"/>
        <w:jc w:val="both"/>
        <w:rPr>
          <w:rFonts w:cs="David" w:hint="cs"/>
          <w:rtl/>
        </w:rPr>
      </w:pPr>
      <w:r w:rsidRPr="007948D9">
        <w:rPr>
          <w:rFonts w:cs="David" w:hint="cs"/>
          <w:rtl/>
        </w:rPr>
        <w:t xml:space="preserve">יש הרבה מאוד שאלות, לא רק השאלות שהיועצת המשפטית העלתה, והן שאלות מצוינות. קודם כול, יכולה הכנסת לעסוק בשאלה האם מותר לחפש בכנסת. לאחר שהיא תיתן תשובה, היא תיתן אולי תשובה שונה ביחס לעובדים בכנסת וביחס לחברי כנסת. השאלה הבאה תהיה אם מותר לחפש בכנסת אצל חברי כנסת, מה יהיו הערובות שיינתנו כדי שלא תיפגע חסינות חברי הכנסת. כשמחפשים בניירות של חבר כנסת, מתוך הנחה שיש צו של שופט ויש ערובות מהותיות לפני כן, גם אז יכולים לפגוע בחסינות. החסינות זה דבר יקר. גם אם יש לנו מקרה של פשע ספציפי חמור כנגד ביטחון המדינה, עדיין הסוגיה של חסינות מתנתקת מהמקרה הזה. זו חסינות של הכנסת. </w:t>
      </w:r>
    </w:p>
    <w:p w14:paraId="411245A2" w14:textId="77777777" w:rsidR="007948D9" w:rsidRPr="007948D9" w:rsidRDefault="007948D9" w:rsidP="007948D9">
      <w:pPr>
        <w:bidi/>
        <w:ind w:firstLine="567"/>
        <w:jc w:val="both"/>
        <w:rPr>
          <w:rFonts w:cs="David" w:hint="cs"/>
          <w:rtl/>
        </w:rPr>
      </w:pPr>
    </w:p>
    <w:p w14:paraId="75061FEE" w14:textId="77777777" w:rsidR="007948D9" w:rsidRPr="007948D9" w:rsidRDefault="007948D9" w:rsidP="007948D9">
      <w:pPr>
        <w:bidi/>
        <w:ind w:firstLine="567"/>
        <w:jc w:val="both"/>
        <w:rPr>
          <w:rFonts w:cs="David" w:hint="cs"/>
          <w:rtl/>
        </w:rPr>
      </w:pPr>
      <w:r w:rsidRPr="007948D9">
        <w:rPr>
          <w:rFonts w:cs="David" w:hint="cs"/>
          <w:rtl/>
        </w:rPr>
        <w:t xml:space="preserve">לכן, ההצעה שלי, והיא מתקרב להצעה של היועצת המשפטית, היא להשתמש בהצעה של חבר הכנסת </w:t>
      </w:r>
      <w:proofErr w:type="spellStart"/>
      <w:r w:rsidRPr="007948D9">
        <w:rPr>
          <w:rFonts w:cs="David" w:hint="cs"/>
          <w:rtl/>
        </w:rPr>
        <w:t>שנלר</w:t>
      </w:r>
      <w:proofErr w:type="spellEnd"/>
      <w:r w:rsidRPr="007948D9">
        <w:rPr>
          <w:rFonts w:cs="David" w:hint="cs"/>
          <w:rtl/>
        </w:rPr>
        <w:t xml:space="preserve"> כטריגר לבחינה קצת יותר מעמיקה לנושא החיפוש, להציג הצעה לתיקון סעיף החיפוש, לפתור את הבעיה הזו בצורה קצת יותר רחבה. לא ללכת בשיטה </w:t>
      </w:r>
      <w:proofErr w:type="spellStart"/>
      <w:r w:rsidRPr="007948D9">
        <w:rPr>
          <w:rFonts w:cs="David" w:hint="cs"/>
          <w:rtl/>
        </w:rPr>
        <w:t>הקזואיסטית</w:t>
      </w:r>
      <w:proofErr w:type="spellEnd"/>
      <w:r w:rsidRPr="007948D9">
        <w:rPr>
          <w:rFonts w:cs="David" w:hint="cs"/>
          <w:rtl/>
        </w:rPr>
        <w:t>: היום יש לנו סוגיה כזאת, מחר יש לנו סוגיה של האזנות סתר, מחרתיים צריך לחפש ברכב של מישהו בכניסה למקום אחר,וכל הסוגיות האלה מקבלות טיפול פרטני במקום ראייה כוללנית אחת, מעודכנת.</w:t>
      </w:r>
    </w:p>
    <w:p w14:paraId="0703E3A0" w14:textId="77777777" w:rsidR="007948D9" w:rsidRPr="007948D9" w:rsidRDefault="007948D9" w:rsidP="007948D9">
      <w:pPr>
        <w:bidi/>
        <w:jc w:val="both"/>
        <w:rPr>
          <w:rFonts w:cs="David" w:hint="cs"/>
          <w:rtl/>
        </w:rPr>
      </w:pPr>
    </w:p>
    <w:p w14:paraId="3B4035D6" w14:textId="77777777" w:rsidR="007948D9" w:rsidRPr="007948D9" w:rsidRDefault="007948D9" w:rsidP="007948D9">
      <w:pPr>
        <w:bidi/>
        <w:jc w:val="both"/>
        <w:rPr>
          <w:rFonts w:cs="David" w:hint="cs"/>
          <w:rtl/>
        </w:rPr>
      </w:pPr>
      <w:r w:rsidRPr="007948D9">
        <w:rPr>
          <w:rFonts w:cs="David" w:hint="cs"/>
          <w:u w:val="single"/>
          <w:rtl/>
        </w:rPr>
        <w:t>היו"ר דוד טל:</w:t>
      </w:r>
    </w:p>
    <w:p w14:paraId="295E1BE0" w14:textId="77777777" w:rsidR="007948D9" w:rsidRPr="007948D9" w:rsidRDefault="007948D9" w:rsidP="007948D9">
      <w:pPr>
        <w:bidi/>
        <w:jc w:val="both"/>
        <w:rPr>
          <w:rFonts w:cs="David" w:hint="cs"/>
          <w:rtl/>
        </w:rPr>
      </w:pPr>
    </w:p>
    <w:p w14:paraId="1A601EA5" w14:textId="77777777" w:rsidR="007948D9" w:rsidRPr="007948D9" w:rsidRDefault="007948D9" w:rsidP="007948D9">
      <w:pPr>
        <w:bidi/>
        <w:jc w:val="both"/>
        <w:rPr>
          <w:rFonts w:cs="David" w:hint="cs"/>
          <w:rtl/>
        </w:rPr>
      </w:pPr>
      <w:r w:rsidRPr="007948D9">
        <w:rPr>
          <w:rFonts w:cs="David" w:hint="cs"/>
          <w:rtl/>
        </w:rPr>
        <w:tab/>
        <w:t xml:space="preserve">תודה רבה, גברתי. אתה רוצה להוסיף משהו לפני שאני מסכם, חבר הכנסת </w:t>
      </w:r>
      <w:proofErr w:type="spellStart"/>
      <w:r w:rsidRPr="007948D9">
        <w:rPr>
          <w:rFonts w:cs="David" w:hint="cs"/>
          <w:rtl/>
        </w:rPr>
        <w:t>שנלר</w:t>
      </w:r>
      <w:proofErr w:type="spellEnd"/>
      <w:r w:rsidRPr="007948D9">
        <w:rPr>
          <w:rFonts w:cs="David" w:hint="cs"/>
          <w:rtl/>
        </w:rPr>
        <w:t>?</w:t>
      </w:r>
    </w:p>
    <w:p w14:paraId="7484513E" w14:textId="77777777" w:rsidR="007948D9" w:rsidRPr="007948D9" w:rsidRDefault="007948D9" w:rsidP="007948D9">
      <w:pPr>
        <w:bidi/>
        <w:jc w:val="both"/>
        <w:rPr>
          <w:rFonts w:cs="David" w:hint="cs"/>
          <w:rtl/>
        </w:rPr>
      </w:pPr>
    </w:p>
    <w:p w14:paraId="132DA54C"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592B0C21" w14:textId="77777777" w:rsidR="007948D9" w:rsidRPr="007948D9" w:rsidRDefault="007948D9" w:rsidP="007948D9">
      <w:pPr>
        <w:bidi/>
        <w:jc w:val="both"/>
        <w:rPr>
          <w:rFonts w:cs="David" w:hint="cs"/>
          <w:rtl/>
        </w:rPr>
      </w:pPr>
    </w:p>
    <w:p w14:paraId="637D3EAE" w14:textId="77777777" w:rsidR="007948D9" w:rsidRPr="007948D9" w:rsidRDefault="007948D9" w:rsidP="007948D9">
      <w:pPr>
        <w:bidi/>
        <w:jc w:val="both"/>
        <w:rPr>
          <w:rFonts w:cs="David" w:hint="cs"/>
          <w:rtl/>
        </w:rPr>
      </w:pPr>
      <w:r w:rsidRPr="007948D9">
        <w:rPr>
          <w:rFonts w:cs="David" w:hint="cs"/>
          <w:rtl/>
        </w:rPr>
        <w:tab/>
        <w:t xml:space="preserve">כן. אני רוצה להגיד לחבר הכנסת ברכה, חיכיתי שנה מאז המקרה, שמא יעלו את הטענה הזו. לא רציתי לעשות הקשר הזה. יותר מזה, העובדה המתמיהה שחבר כנסת ערבי מתנגד לחוק </w:t>
      </w:r>
      <w:r w:rsidRPr="007948D9">
        <w:rPr>
          <w:rFonts w:cs="David"/>
          <w:rtl/>
        </w:rPr>
        <w:t>–</w:t>
      </w:r>
      <w:r w:rsidRPr="007948D9">
        <w:rPr>
          <w:rFonts w:cs="David" w:hint="cs"/>
          <w:rtl/>
        </w:rPr>
        <w:t xml:space="preserve"> אני אומר "מתמיהה" כי נדמה לי שהיא פוגעת קודם כול בציבור הערבי. </w:t>
      </w:r>
    </w:p>
    <w:p w14:paraId="56DA7A3E" w14:textId="77777777" w:rsidR="007948D9" w:rsidRPr="007948D9" w:rsidRDefault="007948D9" w:rsidP="007948D9">
      <w:pPr>
        <w:bidi/>
        <w:jc w:val="both"/>
        <w:rPr>
          <w:rFonts w:cs="David" w:hint="cs"/>
          <w:rtl/>
        </w:rPr>
      </w:pPr>
    </w:p>
    <w:p w14:paraId="16907EFB"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40643096" w14:textId="77777777" w:rsidR="007948D9" w:rsidRPr="007948D9" w:rsidRDefault="007948D9" w:rsidP="007948D9">
      <w:pPr>
        <w:bidi/>
        <w:jc w:val="both"/>
        <w:rPr>
          <w:rFonts w:cs="David"/>
          <w:u w:val="single"/>
          <w:rtl/>
        </w:rPr>
      </w:pPr>
    </w:p>
    <w:p w14:paraId="5EA8B651" w14:textId="77777777" w:rsidR="007948D9" w:rsidRPr="007948D9" w:rsidRDefault="007948D9" w:rsidP="007948D9">
      <w:pPr>
        <w:bidi/>
        <w:jc w:val="both"/>
        <w:rPr>
          <w:rFonts w:cs="David" w:hint="cs"/>
          <w:rtl/>
        </w:rPr>
      </w:pPr>
      <w:r w:rsidRPr="007948D9">
        <w:rPr>
          <w:rFonts w:cs="David"/>
          <w:rtl/>
        </w:rPr>
        <w:tab/>
      </w:r>
      <w:r w:rsidRPr="007948D9">
        <w:rPr>
          <w:rFonts w:cs="David" w:hint="cs"/>
          <w:rtl/>
        </w:rPr>
        <w:t>אתה לא מכיר אותי. זו עמדה מסורתית כבר 60 שנה של הסיעה שלי. היא אף פעם לא השתנתה, וגם לא תשתנה.</w:t>
      </w:r>
    </w:p>
    <w:p w14:paraId="09673ABD" w14:textId="77777777" w:rsidR="007948D9" w:rsidRPr="007948D9" w:rsidRDefault="007948D9" w:rsidP="007948D9">
      <w:pPr>
        <w:bidi/>
        <w:jc w:val="both"/>
        <w:rPr>
          <w:rFonts w:cs="David" w:hint="cs"/>
          <w:rtl/>
        </w:rPr>
      </w:pPr>
    </w:p>
    <w:p w14:paraId="58451B0F"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6E2BE357" w14:textId="77777777" w:rsidR="007948D9" w:rsidRPr="007948D9" w:rsidRDefault="007948D9" w:rsidP="007948D9">
      <w:pPr>
        <w:bidi/>
        <w:jc w:val="both"/>
        <w:rPr>
          <w:rFonts w:cs="David" w:hint="cs"/>
          <w:rtl/>
        </w:rPr>
      </w:pPr>
    </w:p>
    <w:p w14:paraId="24BD7918" w14:textId="77777777" w:rsidR="007948D9" w:rsidRPr="007948D9" w:rsidRDefault="007948D9" w:rsidP="007948D9">
      <w:pPr>
        <w:bidi/>
        <w:jc w:val="both"/>
        <w:rPr>
          <w:rFonts w:cs="David" w:hint="cs"/>
          <w:rtl/>
        </w:rPr>
      </w:pPr>
      <w:r w:rsidRPr="007948D9">
        <w:rPr>
          <w:rFonts w:cs="David" w:hint="cs"/>
          <w:rtl/>
        </w:rPr>
        <w:tab/>
        <w:t xml:space="preserve"> אני סבור שכל הבית הזה, כאיש אחד, אסור לו לחפש את הפינה שהחקיקה כביכול נגדו בכל דבר ועניין. כך אני מציע. ברגע שאתה מתנגד לזה, כאילו אתה אומר: הפוטנציאל לעבור עבירה ביטחונית כנגד ביטחון המדינה הוא דווקא אתה ולא אני. </w:t>
      </w:r>
    </w:p>
    <w:p w14:paraId="13DB4432" w14:textId="77777777" w:rsidR="007948D9" w:rsidRPr="007948D9" w:rsidRDefault="007948D9" w:rsidP="007948D9">
      <w:pPr>
        <w:bidi/>
        <w:jc w:val="both"/>
        <w:rPr>
          <w:rFonts w:cs="David" w:hint="cs"/>
          <w:rtl/>
        </w:rPr>
      </w:pPr>
    </w:p>
    <w:p w14:paraId="5DD3E7A9" w14:textId="77777777" w:rsidR="007948D9" w:rsidRPr="007948D9" w:rsidRDefault="007948D9" w:rsidP="007948D9">
      <w:pPr>
        <w:bidi/>
        <w:jc w:val="both"/>
        <w:rPr>
          <w:rFonts w:cs="David" w:hint="cs"/>
          <w:rtl/>
        </w:rPr>
      </w:pPr>
      <w:r w:rsidRPr="007948D9">
        <w:rPr>
          <w:rFonts w:cs="David" w:hint="cs"/>
          <w:u w:val="single"/>
          <w:rtl/>
        </w:rPr>
        <w:t>היו"ר דוד טל:</w:t>
      </w:r>
    </w:p>
    <w:p w14:paraId="256B32C3" w14:textId="77777777" w:rsidR="007948D9" w:rsidRPr="007948D9" w:rsidRDefault="007948D9" w:rsidP="007948D9">
      <w:pPr>
        <w:bidi/>
        <w:jc w:val="both"/>
        <w:rPr>
          <w:rFonts w:cs="David" w:hint="cs"/>
          <w:rtl/>
        </w:rPr>
      </w:pPr>
    </w:p>
    <w:p w14:paraId="1C8719B1" w14:textId="77777777" w:rsidR="007948D9" w:rsidRPr="007948D9" w:rsidRDefault="007948D9" w:rsidP="007948D9">
      <w:pPr>
        <w:bidi/>
        <w:jc w:val="both"/>
        <w:rPr>
          <w:rFonts w:cs="David" w:hint="cs"/>
          <w:rtl/>
        </w:rPr>
      </w:pPr>
      <w:r w:rsidRPr="007948D9">
        <w:rPr>
          <w:rFonts w:cs="David" w:hint="cs"/>
          <w:rtl/>
        </w:rPr>
        <w:tab/>
        <w:t xml:space="preserve">לא, הוא דיבר על הנושא של חסינות חברי הכנסת, כפי שפרופסור נבות דיברה על זה. </w:t>
      </w:r>
    </w:p>
    <w:p w14:paraId="05F14D48" w14:textId="77777777" w:rsidR="007948D9" w:rsidRPr="007948D9" w:rsidRDefault="007948D9" w:rsidP="007948D9">
      <w:pPr>
        <w:bidi/>
        <w:jc w:val="both"/>
        <w:rPr>
          <w:rFonts w:cs="David" w:hint="cs"/>
          <w:rtl/>
        </w:rPr>
      </w:pPr>
    </w:p>
    <w:p w14:paraId="152E7C8E"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336D0C4F" w14:textId="77777777" w:rsidR="007948D9" w:rsidRPr="007948D9" w:rsidRDefault="007948D9" w:rsidP="007948D9">
      <w:pPr>
        <w:bidi/>
        <w:jc w:val="both"/>
        <w:rPr>
          <w:rFonts w:cs="David"/>
          <w:u w:val="single"/>
          <w:rtl/>
        </w:rPr>
      </w:pPr>
    </w:p>
    <w:p w14:paraId="797DF96E"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 אתה לא מכיר את הסיעה שלי ולא מכיר אותי. חבל. </w:t>
      </w:r>
    </w:p>
    <w:p w14:paraId="70D6DCC8" w14:textId="77777777" w:rsidR="007948D9" w:rsidRPr="007948D9" w:rsidRDefault="007948D9" w:rsidP="007948D9">
      <w:pPr>
        <w:bidi/>
        <w:jc w:val="both"/>
        <w:rPr>
          <w:rFonts w:cs="David" w:hint="cs"/>
          <w:rtl/>
        </w:rPr>
      </w:pPr>
    </w:p>
    <w:p w14:paraId="7DE0CD2E"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342C4689" w14:textId="77777777" w:rsidR="007948D9" w:rsidRPr="007948D9" w:rsidRDefault="007948D9" w:rsidP="007948D9">
      <w:pPr>
        <w:bidi/>
        <w:jc w:val="both"/>
        <w:rPr>
          <w:rFonts w:cs="David" w:hint="cs"/>
          <w:rtl/>
        </w:rPr>
      </w:pPr>
    </w:p>
    <w:p w14:paraId="219AD41B" w14:textId="77777777" w:rsidR="007948D9" w:rsidRPr="007948D9" w:rsidRDefault="007948D9" w:rsidP="007948D9">
      <w:pPr>
        <w:bidi/>
        <w:jc w:val="both"/>
        <w:rPr>
          <w:rFonts w:cs="David" w:hint="cs"/>
          <w:rtl/>
        </w:rPr>
      </w:pPr>
      <w:r w:rsidRPr="007948D9">
        <w:rPr>
          <w:rFonts w:cs="David" w:hint="cs"/>
          <w:rtl/>
        </w:rPr>
        <w:tab/>
        <w:t xml:space="preserve">לכן אני אומר, בתוקף העניין אני רוצה לראות את החוק הזה שאיננו קשור לערביי ישראל, כמו לא לימין הקיצוני, בין אם הוא בכנסת ובין אם לא. אני רוצה לראות את החוק הזה תחת דבר אחד: יש זכויות אדם, זכויות </w:t>
      </w:r>
      <w:proofErr w:type="spellStart"/>
      <w:r w:rsidRPr="007948D9">
        <w:rPr>
          <w:rFonts w:cs="David" w:hint="cs"/>
          <w:rtl/>
        </w:rPr>
        <w:t>פרלמנטריות</w:t>
      </w:r>
      <w:proofErr w:type="spellEnd"/>
      <w:r w:rsidRPr="007948D9">
        <w:rPr>
          <w:rFonts w:cs="David" w:hint="cs"/>
          <w:rtl/>
        </w:rPr>
        <w:t xml:space="preserve">, חוק החסינות, אבל יש את הזכות הקיומית שלנו כחברה, כמדינה, ובעיניי הזכות הזאת היא מעל זכויות אחרות. </w:t>
      </w:r>
    </w:p>
    <w:p w14:paraId="4BC7DD95" w14:textId="77777777" w:rsidR="007948D9" w:rsidRPr="007948D9" w:rsidRDefault="007948D9" w:rsidP="007948D9">
      <w:pPr>
        <w:bidi/>
        <w:jc w:val="both"/>
        <w:rPr>
          <w:rFonts w:cs="David" w:hint="cs"/>
          <w:rtl/>
        </w:rPr>
      </w:pPr>
    </w:p>
    <w:p w14:paraId="4D8C8BCC" w14:textId="77777777" w:rsidR="007948D9" w:rsidRPr="007948D9" w:rsidRDefault="007948D9" w:rsidP="007948D9">
      <w:pPr>
        <w:bidi/>
        <w:jc w:val="both"/>
        <w:rPr>
          <w:rFonts w:cs="David" w:hint="cs"/>
          <w:rtl/>
        </w:rPr>
      </w:pPr>
      <w:r w:rsidRPr="007948D9">
        <w:rPr>
          <w:rFonts w:cs="David" w:hint="cs"/>
          <w:u w:val="single"/>
          <w:rtl/>
        </w:rPr>
        <w:t>היו"ר דוד טל:</w:t>
      </w:r>
    </w:p>
    <w:p w14:paraId="23DBF5D1" w14:textId="77777777" w:rsidR="007948D9" w:rsidRPr="007948D9" w:rsidRDefault="007948D9" w:rsidP="007948D9">
      <w:pPr>
        <w:bidi/>
        <w:jc w:val="both"/>
        <w:rPr>
          <w:rFonts w:cs="David" w:hint="cs"/>
          <w:rtl/>
        </w:rPr>
      </w:pPr>
    </w:p>
    <w:p w14:paraId="48720B32" w14:textId="77777777" w:rsidR="007948D9" w:rsidRPr="007948D9" w:rsidRDefault="007948D9" w:rsidP="007948D9">
      <w:pPr>
        <w:bidi/>
        <w:ind w:firstLine="567"/>
        <w:jc w:val="both"/>
        <w:rPr>
          <w:rFonts w:cs="David" w:hint="cs"/>
          <w:rtl/>
        </w:rPr>
      </w:pPr>
      <w:r w:rsidRPr="007948D9">
        <w:rPr>
          <w:rFonts w:cs="David" w:hint="cs"/>
          <w:rtl/>
        </w:rPr>
        <w:t xml:space="preserve">תודה רבה. אני רוצה לסכם. אני מבקש להטיל על פרופסור </w:t>
      </w:r>
      <w:proofErr w:type="spellStart"/>
      <w:r w:rsidRPr="007948D9">
        <w:rPr>
          <w:rFonts w:cs="David" w:hint="cs"/>
          <w:rtl/>
        </w:rPr>
        <w:t>סוזי</w:t>
      </w:r>
      <w:proofErr w:type="spellEnd"/>
      <w:r w:rsidRPr="007948D9">
        <w:rPr>
          <w:rFonts w:cs="David" w:hint="cs"/>
          <w:rtl/>
        </w:rPr>
        <w:t xml:space="preserve"> נבות לגבש עמדה, עם היועצת המשפטית שלנו, גברת ארבל, ותגיש אותה לוועדה תוך פרק זמן של שלושה-ארבעה חודשים. </w:t>
      </w:r>
    </w:p>
    <w:p w14:paraId="5A2466D0" w14:textId="77777777" w:rsidR="007948D9" w:rsidRPr="007948D9" w:rsidRDefault="007948D9" w:rsidP="007948D9">
      <w:pPr>
        <w:bidi/>
        <w:jc w:val="both"/>
        <w:rPr>
          <w:rFonts w:cs="David" w:hint="cs"/>
          <w:rtl/>
        </w:rPr>
      </w:pPr>
    </w:p>
    <w:p w14:paraId="418917BF" w14:textId="77777777" w:rsidR="007948D9" w:rsidRPr="007948D9" w:rsidRDefault="007948D9" w:rsidP="007948D9">
      <w:pPr>
        <w:bidi/>
        <w:ind w:firstLine="567"/>
        <w:jc w:val="both"/>
        <w:rPr>
          <w:rFonts w:cs="David" w:hint="cs"/>
          <w:rtl/>
        </w:rPr>
      </w:pPr>
      <w:r w:rsidRPr="007948D9">
        <w:rPr>
          <w:rFonts w:cs="David" w:hint="cs"/>
          <w:rtl/>
        </w:rPr>
        <w:t xml:space="preserve">אני רוצה לומר גם את השקפת עולמי. תמיד אהבתי את השקפת עולמה של </w:t>
      </w:r>
      <w:proofErr w:type="spellStart"/>
      <w:r w:rsidRPr="007948D9">
        <w:rPr>
          <w:rFonts w:cs="David" w:hint="cs"/>
          <w:rtl/>
        </w:rPr>
        <w:t>סוזי</w:t>
      </w:r>
      <w:proofErr w:type="spellEnd"/>
      <w:r w:rsidRPr="007948D9">
        <w:rPr>
          <w:rFonts w:cs="David" w:hint="cs"/>
          <w:rtl/>
        </w:rPr>
        <w:t xml:space="preserve"> נבות, עוד מהימים הראשונים שהיא הגיעה לכנסת, ולו רק מהסיבה שהיא שמרה יותר מחברי הכנסת על חסינות חברי הכנסת. היה </w:t>
      </w:r>
      <w:proofErr w:type="spellStart"/>
      <w:r w:rsidRPr="007948D9">
        <w:rPr>
          <w:rFonts w:cs="David" w:hint="cs"/>
          <w:rtl/>
        </w:rPr>
        <w:t>טרנד</w:t>
      </w:r>
      <w:proofErr w:type="spellEnd"/>
      <w:r w:rsidRPr="007948D9">
        <w:rPr>
          <w:rFonts w:cs="David" w:hint="cs"/>
          <w:rtl/>
        </w:rPr>
        <w:t xml:space="preserve"> שחברי הכנסת לאט </w:t>
      </w:r>
      <w:proofErr w:type="spellStart"/>
      <w:r w:rsidRPr="007948D9">
        <w:rPr>
          <w:rFonts w:cs="David" w:hint="cs"/>
          <w:rtl/>
        </w:rPr>
        <w:t>לאט</w:t>
      </w:r>
      <w:proofErr w:type="spellEnd"/>
      <w:r w:rsidRPr="007948D9">
        <w:rPr>
          <w:rFonts w:cs="David" w:hint="cs"/>
          <w:rtl/>
        </w:rPr>
        <w:t xml:space="preserve"> התפרקו מהחסינויות שניתנו להם. היו פעמים שזה היה נכון אולי; פעם חבר כנסת היה עובר עבירה </w:t>
      </w:r>
      <w:proofErr w:type="spellStart"/>
      <w:r w:rsidRPr="007948D9">
        <w:rPr>
          <w:rFonts w:cs="David" w:hint="cs"/>
          <w:rtl/>
        </w:rPr>
        <w:t>תעבורתית</w:t>
      </w:r>
      <w:proofErr w:type="spellEnd"/>
      <w:r w:rsidRPr="007948D9">
        <w:rPr>
          <w:rFonts w:cs="David" w:hint="cs"/>
          <w:rtl/>
        </w:rPr>
        <w:t xml:space="preserve"> והוא אפילו לא נשפט, עד ששינו את זה. יכול להיות שהיה טעם לדבר. אבל, לדעתי, קילפנו כבר את כל מה שניתן לקלף. אומר פרופסור נבות, ואני מסכים אתה, שהגענו למצב שהרבה זמן לא טיפלו בנושא. כל פעם אנחנו מטפלים נקודתית. יש בעיה אצל חברת הכנסת לשעבר </w:t>
      </w:r>
      <w:proofErr w:type="spellStart"/>
      <w:r w:rsidRPr="007948D9">
        <w:rPr>
          <w:rFonts w:cs="David" w:hint="cs"/>
          <w:rtl/>
        </w:rPr>
        <w:t>גבריאלי</w:t>
      </w:r>
      <w:proofErr w:type="spellEnd"/>
      <w:r w:rsidRPr="007948D9">
        <w:rPr>
          <w:rFonts w:cs="David" w:hint="cs"/>
          <w:rtl/>
        </w:rPr>
        <w:t xml:space="preserve">, מנסים לתת פתרון; יש בעיה כאן, מנסים לתת פתרון. אני רוצה שגיבוש ההצעה תעשה בראייה יותר רחבה, מערכתית יותר, ואז נוכל לומר שהפעם הבאה שיצטרכו לטפל בנושא הזה תהיה לפחות עוד 50 שנה. </w:t>
      </w:r>
    </w:p>
    <w:p w14:paraId="4360E097" w14:textId="77777777" w:rsidR="007948D9" w:rsidRPr="007948D9" w:rsidRDefault="007948D9" w:rsidP="007948D9">
      <w:pPr>
        <w:bidi/>
        <w:jc w:val="both"/>
        <w:rPr>
          <w:rFonts w:cs="David" w:hint="cs"/>
          <w:rtl/>
        </w:rPr>
      </w:pPr>
    </w:p>
    <w:p w14:paraId="7694D166" w14:textId="77777777" w:rsidR="007948D9" w:rsidRPr="007948D9" w:rsidRDefault="007948D9" w:rsidP="007948D9">
      <w:pPr>
        <w:bidi/>
        <w:jc w:val="both"/>
        <w:rPr>
          <w:rFonts w:cs="David" w:hint="cs"/>
          <w:rtl/>
        </w:rPr>
      </w:pPr>
      <w:r w:rsidRPr="007948D9">
        <w:rPr>
          <w:rFonts w:cs="David" w:hint="cs"/>
          <w:rtl/>
        </w:rPr>
        <w:tab/>
        <w:t xml:space="preserve">חבר הכנסת </w:t>
      </w:r>
      <w:proofErr w:type="spellStart"/>
      <w:r w:rsidRPr="007948D9">
        <w:rPr>
          <w:rFonts w:cs="David" w:hint="cs"/>
          <w:rtl/>
        </w:rPr>
        <w:t>שנלר</w:t>
      </w:r>
      <w:proofErr w:type="spellEnd"/>
      <w:r w:rsidRPr="007948D9">
        <w:rPr>
          <w:rFonts w:cs="David" w:hint="cs"/>
          <w:rtl/>
        </w:rPr>
        <w:t xml:space="preserve">, מילה אחרונה. </w:t>
      </w:r>
    </w:p>
    <w:p w14:paraId="4632405F" w14:textId="77777777" w:rsidR="007948D9" w:rsidRPr="007948D9" w:rsidRDefault="007948D9" w:rsidP="007948D9">
      <w:pPr>
        <w:bidi/>
        <w:jc w:val="both"/>
        <w:rPr>
          <w:rFonts w:cs="David" w:hint="cs"/>
          <w:rtl/>
        </w:rPr>
      </w:pPr>
    </w:p>
    <w:p w14:paraId="10DC6258"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71B577AC" w14:textId="77777777" w:rsidR="007948D9" w:rsidRPr="007948D9" w:rsidRDefault="007948D9" w:rsidP="007948D9">
      <w:pPr>
        <w:bidi/>
        <w:jc w:val="both"/>
        <w:rPr>
          <w:rFonts w:cs="David" w:hint="cs"/>
          <w:rtl/>
        </w:rPr>
      </w:pPr>
    </w:p>
    <w:p w14:paraId="59BCFA0B" w14:textId="77777777" w:rsidR="007948D9" w:rsidRPr="007948D9" w:rsidRDefault="007948D9" w:rsidP="007948D9">
      <w:pPr>
        <w:bidi/>
        <w:jc w:val="both"/>
        <w:rPr>
          <w:rFonts w:cs="David" w:hint="cs"/>
          <w:rtl/>
        </w:rPr>
      </w:pPr>
      <w:r w:rsidRPr="007948D9">
        <w:rPr>
          <w:rFonts w:cs="David" w:hint="cs"/>
          <w:rtl/>
        </w:rPr>
        <w:tab/>
        <w:t xml:space="preserve">תודה לך. נדמה לי שמשרד המשפטים עוסק בימים אלה בדברים דומים. </w:t>
      </w:r>
    </w:p>
    <w:p w14:paraId="41D15BE0" w14:textId="77777777" w:rsidR="007948D9" w:rsidRPr="007948D9" w:rsidRDefault="007948D9" w:rsidP="007948D9">
      <w:pPr>
        <w:bidi/>
        <w:jc w:val="both"/>
        <w:rPr>
          <w:rFonts w:cs="David" w:hint="cs"/>
          <w:rtl/>
        </w:rPr>
      </w:pPr>
    </w:p>
    <w:p w14:paraId="17BE7F16"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021E3940" w14:textId="77777777" w:rsidR="007948D9" w:rsidRPr="007948D9" w:rsidRDefault="007948D9" w:rsidP="007948D9">
      <w:pPr>
        <w:bidi/>
        <w:jc w:val="both"/>
        <w:rPr>
          <w:rFonts w:cs="David"/>
          <w:u w:val="single"/>
          <w:rtl/>
        </w:rPr>
      </w:pPr>
    </w:p>
    <w:p w14:paraId="5C86FFF3"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משרד המשפטים לא יכול לעסוק בחסינות חברי כנסת. </w:t>
      </w:r>
    </w:p>
    <w:p w14:paraId="4215F3DB" w14:textId="77777777" w:rsidR="007948D9" w:rsidRPr="007948D9" w:rsidRDefault="007948D9" w:rsidP="007948D9">
      <w:pPr>
        <w:bidi/>
        <w:jc w:val="both"/>
        <w:rPr>
          <w:rFonts w:cs="David" w:hint="cs"/>
          <w:rtl/>
        </w:rPr>
      </w:pPr>
    </w:p>
    <w:p w14:paraId="5F38FC96"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283EF324" w14:textId="77777777" w:rsidR="007948D9" w:rsidRPr="007948D9" w:rsidRDefault="007948D9" w:rsidP="007948D9">
      <w:pPr>
        <w:bidi/>
        <w:jc w:val="both"/>
        <w:rPr>
          <w:rFonts w:cs="David" w:hint="cs"/>
          <w:rtl/>
        </w:rPr>
      </w:pPr>
    </w:p>
    <w:p w14:paraId="12026E18" w14:textId="77777777" w:rsidR="007948D9" w:rsidRPr="007948D9" w:rsidRDefault="007948D9" w:rsidP="007948D9">
      <w:pPr>
        <w:bidi/>
        <w:jc w:val="both"/>
        <w:rPr>
          <w:rFonts w:cs="David" w:hint="cs"/>
          <w:rtl/>
        </w:rPr>
      </w:pPr>
      <w:r w:rsidRPr="007948D9">
        <w:rPr>
          <w:rFonts w:cs="David" w:hint="cs"/>
          <w:rtl/>
        </w:rPr>
        <w:tab/>
        <w:t>יש פה נציג של משרד המשפטים?</w:t>
      </w:r>
    </w:p>
    <w:p w14:paraId="0246432C" w14:textId="77777777" w:rsidR="007948D9" w:rsidRPr="007948D9" w:rsidRDefault="007948D9" w:rsidP="007948D9">
      <w:pPr>
        <w:bidi/>
        <w:jc w:val="both"/>
        <w:rPr>
          <w:rFonts w:cs="David" w:hint="cs"/>
          <w:rtl/>
        </w:rPr>
      </w:pPr>
    </w:p>
    <w:p w14:paraId="5C8BA827" w14:textId="77777777" w:rsidR="007948D9" w:rsidRPr="007948D9" w:rsidRDefault="007948D9" w:rsidP="007948D9">
      <w:pPr>
        <w:bidi/>
        <w:jc w:val="both"/>
        <w:rPr>
          <w:rFonts w:cs="David" w:hint="cs"/>
          <w:u w:val="single"/>
          <w:rtl/>
        </w:rPr>
      </w:pPr>
      <w:r w:rsidRPr="007948D9">
        <w:rPr>
          <w:rFonts w:cs="David" w:hint="cs"/>
          <w:u w:val="single"/>
          <w:rtl/>
        </w:rPr>
        <w:t>מורן כהן יבין:</w:t>
      </w:r>
    </w:p>
    <w:p w14:paraId="74BED0B6" w14:textId="77777777" w:rsidR="007948D9" w:rsidRPr="007948D9" w:rsidRDefault="007948D9" w:rsidP="007948D9">
      <w:pPr>
        <w:bidi/>
        <w:jc w:val="both"/>
        <w:rPr>
          <w:rFonts w:cs="David" w:hint="cs"/>
          <w:u w:val="single"/>
          <w:rtl/>
        </w:rPr>
      </w:pPr>
    </w:p>
    <w:p w14:paraId="5759C037" w14:textId="77777777" w:rsidR="007948D9" w:rsidRPr="007948D9" w:rsidRDefault="007948D9" w:rsidP="007948D9">
      <w:pPr>
        <w:bidi/>
        <w:jc w:val="both"/>
        <w:rPr>
          <w:rFonts w:cs="David" w:hint="cs"/>
          <w:rtl/>
        </w:rPr>
      </w:pPr>
      <w:r w:rsidRPr="007948D9">
        <w:rPr>
          <w:rFonts w:cs="David" w:hint="cs"/>
          <w:rtl/>
        </w:rPr>
        <w:tab/>
        <w:t xml:space="preserve">כן, אנחנו בדרך כלל לא מציעים - - - </w:t>
      </w:r>
    </w:p>
    <w:p w14:paraId="292FDF9D" w14:textId="77777777" w:rsidR="007948D9" w:rsidRPr="007948D9" w:rsidRDefault="007948D9" w:rsidP="007948D9">
      <w:pPr>
        <w:bidi/>
        <w:jc w:val="both"/>
        <w:rPr>
          <w:rFonts w:cs="David" w:hint="cs"/>
          <w:rtl/>
        </w:rPr>
      </w:pPr>
    </w:p>
    <w:p w14:paraId="2CA25783" w14:textId="77777777" w:rsidR="007948D9" w:rsidRPr="007948D9" w:rsidRDefault="007948D9" w:rsidP="007948D9">
      <w:pPr>
        <w:bidi/>
        <w:jc w:val="both"/>
        <w:rPr>
          <w:rFonts w:cs="David"/>
          <w:u w:val="single"/>
          <w:rtl/>
        </w:rPr>
      </w:pPr>
      <w:proofErr w:type="spellStart"/>
      <w:r w:rsidRPr="007948D9">
        <w:rPr>
          <w:rFonts w:cs="David"/>
          <w:u w:val="single"/>
          <w:rtl/>
        </w:rPr>
        <w:t>מוחמד</w:t>
      </w:r>
      <w:proofErr w:type="spellEnd"/>
      <w:r w:rsidRPr="007948D9">
        <w:rPr>
          <w:rFonts w:cs="David"/>
          <w:u w:val="single"/>
          <w:rtl/>
        </w:rPr>
        <w:t xml:space="preserve"> ברכה:</w:t>
      </w:r>
    </w:p>
    <w:p w14:paraId="6B040F62" w14:textId="77777777" w:rsidR="007948D9" w:rsidRPr="007948D9" w:rsidRDefault="007948D9" w:rsidP="007948D9">
      <w:pPr>
        <w:bidi/>
        <w:jc w:val="both"/>
        <w:rPr>
          <w:rFonts w:cs="David"/>
          <w:u w:val="single"/>
          <w:rtl/>
        </w:rPr>
      </w:pPr>
    </w:p>
    <w:p w14:paraId="15CF17CB" w14:textId="77777777" w:rsidR="007948D9" w:rsidRPr="007948D9" w:rsidRDefault="007948D9" w:rsidP="007948D9">
      <w:pPr>
        <w:bidi/>
        <w:jc w:val="both"/>
        <w:rPr>
          <w:rFonts w:cs="David" w:hint="cs"/>
          <w:rtl/>
        </w:rPr>
      </w:pPr>
      <w:r w:rsidRPr="007948D9">
        <w:rPr>
          <w:rFonts w:cs="David"/>
          <w:rtl/>
        </w:rPr>
        <w:tab/>
      </w:r>
      <w:r w:rsidRPr="007948D9">
        <w:rPr>
          <w:rFonts w:cs="David" w:hint="cs"/>
          <w:rtl/>
        </w:rPr>
        <w:t xml:space="preserve"> הם לא מציעים דברים שקשורים לחסינות חברי הכנסת. אסור להם. </w:t>
      </w:r>
    </w:p>
    <w:p w14:paraId="44D07D85" w14:textId="77777777" w:rsidR="007948D9" w:rsidRPr="007948D9" w:rsidRDefault="007948D9" w:rsidP="007948D9">
      <w:pPr>
        <w:bidi/>
        <w:jc w:val="both"/>
        <w:rPr>
          <w:rFonts w:cs="David" w:hint="cs"/>
          <w:rtl/>
        </w:rPr>
      </w:pPr>
    </w:p>
    <w:p w14:paraId="0D6C28B1"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0961CBD2" w14:textId="77777777" w:rsidR="007948D9" w:rsidRPr="007948D9" w:rsidRDefault="007948D9" w:rsidP="007948D9">
      <w:pPr>
        <w:bidi/>
        <w:jc w:val="both"/>
        <w:rPr>
          <w:rFonts w:cs="David" w:hint="cs"/>
          <w:rtl/>
        </w:rPr>
      </w:pPr>
    </w:p>
    <w:p w14:paraId="07D4EFA4" w14:textId="77777777" w:rsidR="007948D9" w:rsidRPr="007948D9" w:rsidRDefault="007948D9" w:rsidP="007948D9">
      <w:pPr>
        <w:bidi/>
        <w:jc w:val="both"/>
        <w:rPr>
          <w:rFonts w:cs="David" w:hint="cs"/>
          <w:rtl/>
        </w:rPr>
      </w:pPr>
      <w:r w:rsidRPr="007948D9">
        <w:rPr>
          <w:rFonts w:cs="David" w:hint="cs"/>
          <w:rtl/>
        </w:rPr>
        <w:tab/>
        <w:t xml:space="preserve"> נאמר לי על ידי חלק מהמערכת הביטחונית שהם שעובדים עם משרד המשפטים על השאלות האלה, הנוגעות לגוף ההצעה שלי. </w:t>
      </w:r>
    </w:p>
    <w:p w14:paraId="0EFA0A79" w14:textId="77777777" w:rsidR="007948D9" w:rsidRPr="007948D9" w:rsidRDefault="007948D9" w:rsidP="007948D9">
      <w:pPr>
        <w:bidi/>
        <w:jc w:val="both"/>
        <w:rPr>
          <w:rFonts w:cs="David" w:hint="cs"/>
          <w:rtl/>
        </w:rPr>
      </w:pPr>
    </w:p>
    <w:p w14:paraId="297077A9" w14:textId="77777777" w:rsidR="007948D9" w:rsidRPr="007948D9" w:rsidRDefault="007948D9" w:rsidP="007948D9">
      <w:pPr>
        <w:bidi/>
        <w:jc w:val="both"/>
        <w:rPr>
          <w:rFonts w:cs="David" w:hint="cs"/>
          <w:u w:val="single"/>
          <w:rtl/>
        </w:rPr>
      </w:pPr>
      <w:r w:rsidRPr="007948D9">
        <w:rPr>
          <w:rFonts w:cs="David" w:hint="cs"/>
          <w:u w:val="single"/>
          <w:rtl/>
        </w:rPr>
        <w:t>מורן כהן יבין:</w:t>
      </w:r>
    </w:p>
    <w:p w14:paraId="5AAB4E9B" w14:textId="77777777" w:rsidR="007948D9" w:rsidRPr="007948D9" w:rsidRDefault="007948D9" w:rsidP="007948D9">
      <w:pPr>
        <w:bidi/>
        <w:jc w:val="both"/>
        <w:rPr>
          <w:rFonts w:cs="David" w:hint="cs"/>
          <w:rtl/>
        </w:rPr>
      </w:pPr>
    </w:p>
    <w:p w14:paraId="78F383B2" w14:textId="77777777" w:rsidR="007948D9" w:rsidRPr="007948D9" w:rsidRDefault="007948D9" w:rsidP="007948D9">
      <w:pPr>
        <w:bidi/>
        <w:ind w:firstLine="567"/>
        <w:jc w:val="both"/>
        <w:rPr>
          <w:rFonts w:cs="David" w:hint="cs"/>
          <w:rtl/>
        </w:rPr>
      </w:pPr>
      <w:r w:rsidRPr="007948D9">
        <w:rPr>
          <w:rFonts w:cs="David" w:hint="cs"/>
          <w:rtl/>
        </w:rPr>
        <w:t xml:space="preserve">אולי חיפוש כללי, לא חיפוש אצל חבר כנסת. </w:t>
      </w:r>
    </w:p>
    <w:p w14:paraId="31103961" w14:textId="77777777" w:rsidR="007948D9" w:rsidRPr="007948D9" w:rsidRDefault="007948D9" w:rsidP="007948D9">
      <w:pPr>
        <w:bidi/>
        <w:jc w:val="both"/>
        <w:rPr>
          <w:rFonts w:cs="David" w:hint="cs"/>
          <w:rtl/>
        </w:rPr>
      </w:pPr>
    </w:p>
    <w:p w14:paraId="5675FF80"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07D7B35C" w14:textId="77777777" w:rsidR="007948D9" w:rsidRPr="007948D9" w:rsidRDefault="007948D9" w:rsidP="007948D9">
      <w:pPr>
        <w:bidi/>
        <w:jc w:val="both"/>
        <w:rPr>
          <w:rFonts w:cs="David" w:hint="cs"/>
          <w:rtl/>
        </w:rPr>
      </w:pPr>
    </w:p>
    <w:p w14:paraId="79088C70" w14:textId="77777777" w:rsidR="007948D9" w:rsidRPr="007948D9" w:rsidRDefault="007948D9" w:rsidP="007948D9">
      <w:pPr>
        <w:bidi/>
        <w:jc w:val="both"/>
        <w:rPr>
          <w:rFonts w:cs="David" w:hint="cs"/>
          <w:rtl/>
        </w:rPr>
      </w:pPr>
      <w:r w:rsidRPr="007948D9">
        <w:rPr>
          <w:rFonts w:cs="David" w:hint="cs"/>
          <w:rtl/>
        </w:rPr>
        <w:tab/>
        <w:t xml:space="preserve">אני אומר את זה כי צריכים לקחת את זה בחשבון, כי החקיקה צריכה להיות בהתאמה. </w:t>
      </w:r>
    </w:p>
    <w:p w14:paraId="5800917B" w14:textId="77777777" w:rsidR="007948D9" w:rsidRPr="007948D9" w:rsidRDefault="007948D9" w:rsidP="007948D9">
      <w:pPr>
        <w:bidi/>
        <w:jc w:val="both"/>
        <w:rPr>
          <w:rFonts w:cs="David" w:hint="cs"/>
          <w:rtl/>
        </w:rPr>
      </w:pPr>
    </w:p>
    <w:p w14:paraId="28DA11FF" w14:textId="77777777" w:rsidR="007948D9" w:rsidRPr="007948D9" w:rsidRDefault="007948D9" w:rsidP="007948D9">
      <w:pPr>
        <w:bidi/>
        <w:jc w:val="both"/>
        <w:rPr>
          <w:rFonts w:cs="David" w:hint="cs"/>
          <w:rtl/>
        </w:rPr>
      </w:pPr>
      <w:r w:rsidRPr="007948D9">
        <w:rPr>
          <w:rFonts w:cs="David" w:hint="cs"/>
          <w:u w:val="single"/>
          <w:rtl/>
        </w:rPr>
        <w:t>היו"ר דוד טל:</w:t>
      </w:r>
    </w:p>
    <w:p w14:paraId="50F13635" w14:textId="77777777" w:rsidR="007948D9" w:rsidRPr="007948D9" w:rsidRDefault="007948D9" w:rsidP="007948D9">
      <w:pPr>
        <w:bidi/>
        <w:jc w:val="both"/>
        <w:rPr>
          <w:rFonts w:cs="David" w:hint="cs"/>
          <w:rtl/>
        </w:rPr>
      </w:pPr>
    </w:p>
    <w:p w14:paraId="50B96F89" w14:textId="77777777" w:rsidR="007948D9" w:rsidRPr="007948D9" w:rsidRDefault="007948D9" w:rsidP="007948D9">
      <w:pPr>
        <w:bidi/>
        <w:ind w:firstLine="567"/>
        <w:jc w:val="both"/>
        <w:rPr>
          <w:rFonts w:cs="David" w:hint="cs"/>
          <w:rtl/>
        </w:rPr>
      </w:pPr>
      <w:r w:rsidRPr="007948D9">
        <w:rPr>
          <w:rFonts w:cs="David" w:hint="cs"/>
          <w:rtl/>
        </w:rPr>
        <w:t xml:space="preserve">לא אקדם חקיקה של משרד המשפטים לפני החקיקה שלך. </w:t>
      </w:r>
    </w:p>
    <w:p w14:paraId="74F8C444" w14:textId="77777777" w:rsidR="007948D9" w:rsidRPr="007948D9" w:rsidRDefault="007948D9" w:rsidP="007948D9">
      <w:pPr>
        <w:bidi/>
        <w:ind w:firstLine="567"/>
        <w:jc w:val="both"/>
        <w:rPr>
          <w:rFonts w:cs="David" w:hint="cs"/>
          <w:rtl/>
        </w:rPr>
      </w:pPr>
    </w:p>
    <w:p w14:paraId="068E5B52"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1E51FA96" w14:textId="77777777" w:rsidR="007948D9" w:rsidRPr="007948D9" w:rsidRDefault="007948D9" w:rsidP="007948D9">
      <w:pPr>
        <w:bidi/>
        <w:jc w:val="both"/>
        <w:rPr>
          <w:rFonts w:cs="David" w:hint="cs"/>
          <w:rtl/>
        </w:rPr>
      </w:pPr>
    </w:p>
    <w:p w14:paraId="4A06FCE5" w14:textId="77777777" w:rsidR="007948D9" w:rsidRPr="007948D9" w:rsidRDefault="007948D9" w:rsidP="007948D9">
      <w:pPr>
        <w:bidi/>
        <w:ind w:firstLine="567"/>
        <w:jc w:val="both"/>
        <w:rPr>
          <w:rFonts w:cs="David" w:hint="cs"/>
          <w:rtl/>
        </w:rPr>
      </w:pPr>
      <w:r w:rsidRPr="007948D9">
        <w:rPr>
          <w:rFonts w:cs="David" w:hint="cs"/>
          <w:rtl/>
        </w:rPr>
        <w:t xml:space="preserve">תודה, אבל התכוונתי לשני דברים אחרים. אחד, האם אפשר לייצר סיטואציה שנתקדם לדיון יותר מהותי בין קריאה ראשונה </w:t>
      </w:r>
      <w:proofErr w:type="spellStart"/>
      <w:r w:rsidRPr="007948D9">
        <w:rPr>
          <w:rFonts w:cs="David" w:hint="cs"/>
          <w:rtl/>
        </w:rPr>
        <w:t>לשניה</w:t>
      </w:r>
      <w:proofErr w:type="spellEnd"/>
      <w:r w:rsidRPr="007948D9">
        <w:rPr>
          <w:rFonts w:cs="David" w:hint="cs"/>
          <w:rtl/>
        </w:rPr>
        <w:t>? זה יקל עלי. ברגע שאדוני ביקש מהפרופסורית הצעה במסגרת זמן של ארבעה חודשים, אמרת שזה יהיה רק בקיץ הבא, אולי בחורף הבא, בעוד שנה. זה בעצם לקבור את החוק.</w:t>
      </w:r>
    </w:p>
    <w:p w14:paraId="0920C412" w14:textId="77777777" w:rsidR="007948D9" w:rsidRPr="007948D9" w:rsidRDefault="007948D9" w:rsidP="007948D9">
      <w:pPr>
        <w:bidi/>
        <w:ind w:firstLine="567"/>
        <w:jc w:val="both"/>
        <w:rPr>
          <w:rFonts w:cs="David" w:hint="cs"/>
          <w:rtl/>
        </w:rPr>
      </w:pPr>
    </w:p>
    <w:p w14:paraId="490EA913" w14:textId="77777777" w:rsidR="007948D9" w:rsidRPr="007948D9" w:rsidRDefault="007948D9" w:rsidP="007948D9">
      <w:pPr>
        <w:bidi/>
        <w:jc w:val="both"/>
        <w:rPr>
          <w:rFonts w:cs="David" w:hint="cs"/>
          <w:rtl/>
        </w:rPr>
      </w:pPr>
      <w:r w:rsidRPr="007948D9">
        <w:rPr>
          <w:rFonts w:cs="David" w:hint="cs"/>
          <w:u w:val="single"/>
          <w:rtl/>
        </w:rPr>
        <w:t>היו"ר דוד טל:</w:t>
      </w:r>
    </w:p>
    <w:p w14:paraId="52792321" w14:textId="77777777" w:rsidR="007948D9" w:rsidRPr="007948D9" w:rsidRDefault="007948D9" w:rsidP="007948D9">
      <w:pPr>
        <w:bidi/>
        <w:jc w:val="both"/>
        <w:rPr>
          <w:rFonts w:cs="David" w:hint="cs"/>
          <w:rtl/>
        </w:rPr>
      </w:pPr>
    </w:p>
    <w:p w14:paraId="0C45920B" w14:textId="77777777" w:rsidR="007948D9" w:rsidRPr="007948D9" w:rsidRDefault="007948D9" w:rsidP="007948D9">
      <w:pPr>
        <w:bidi/>
        <w:jc w:val="both"/>
        <w:rPr>
          <w:rFonts w:cs="David" w:hint="cs"/>
          <w:rtl/>
        </w:rPr>
      </w:pPr>
      <w:r w:rsidRPr="007948D9">
        <w:rPr>
          <w:rFonts w:cs="David" w:hint="cs"/>
          <w:rtl/>
        </w:rPr>
        <w:tab/>
        <w:t xml:space="preserve">אם פרופסור נבות תסיים את זה בעוד חודש, בעוד חודש נשוב ונדון בזה. לא רוצה להיות חוצפן, כי אני בסך הכול מבקש את עזרתה של פרופסור נבות בעבודת הוועדה, ויש לה גם עיסוקים נוספים. לא רציתי להעמיס עליה דבר שלא תוכל לעמוד בו. אני מניח שאם היא תסיים קודם היא לא תשאיר את זה אצלה, אלא תעביר אלינו. אני מבטיח שתוך שבוע מהרגע שזה מגיע אלינו נעלה את זה לדיון. </w:t>
      </w:r>
    </w:p>
    <w:p w14:paraId="6400566F" w14:textId="77777777" w:rsidR="007948D9" w:rsidRPr="007948D9" w:rsidRDefault="007948D9" w:rsidP="007948D9">
      <w:pPr>
        <w:bidi/>
        <w:jc w:val="both"/>
        <w:rPr>
          <w:rFonts w:cs="David" w:hint="cs"/>
          <w:rtl/>
        </w:rPr>
      </w:pPr>
    </w:p>
    <w:p w14:paraId="7C00C121" w14:textId="77777777" w:rsidR="007948D9" w:rsidRPr="007948D9" w:rsidRDefault="007948D9" w:rsidP="007948D9">
      <w:pPr>
        <w:bidi/>
        <w:jc w:val="both"/>
        <w:rPr>
          <w:rFonts w:cs="David" w:hint="cs"/>
          <w:rtl/>
        </w:rPr>
      </w:pPr>
      <w:proofErr w:type="spellStart"/>
      <w:r w:rsidRPr="007948D9">
        <w:rPr>
          <w:rFonts w:cs="David" w:hint="cs"/>
          <w:u w:val="single"/>
          <w:rtl/>
        </w:rPr>
        <w:t>עתניאל</w:t>
      </w:r>
      <w:proofErr w:type="spellEnd"/>
      <w:r w:rsidRPr="007948D9">
        <w:rPr>
          <w:rFonts w:cs="David" w:hint="cs"/>
          <w:u w:val="single"/>
          <w:rtl/>
        </w:rPr>
        <w:t xml:space="preserve"> </w:t>
      </w:r>
      <w:proofErr w:type="spellStart"/>
      <w:r w:rsidRPr="007948D9">
        <w:rPr>
          <w:rFonts w:cs="David" w:hint="cs"/>
          <w:u w:val="single"/>
          <w:rtl/>
        </w:rPr>
        <w:t>שנלר</w:t>
      </w:r>
      <w:proofErr w:type="spellEnd"/>
      <w:r w:rsidRPr="007948D9">
        <w:rPr>
          <w:rFonts w:cs="David" w:hint="cs"/>
          <w:u w:val="single"/>
          <w:rtl/>
        </w:rPr>
        <w:t>:</w:t>
      </w:r>
    </w:p>
    <w:p w14:paraId="43FE02E7" w14:textId="77777777" w:rsidR="007948D9" w:rsidRPr="007948D9" w:rsidRDefault="007948D9" w:rsidP="007948D9">
      <w:pPr>
        <w:bidi/>
        <w:jc w:val="both"/>
        <w:rPr>
          <w:rFonts w:cs="David" w:hint="cs"/>
          <w:rtl/>
        </w:rPr>
      </w:pPr>
    </w:p>
    <w:p w14:paraId="02C231C3" w14:textId="77777777" w:rsidR="007948D9" w:rsidRPr="007948D9" w:rsidRDefault="007948D9" w:rsidP="007948D9">
      <w:pPr>
        <w:bidi/>
        <w:jc w:val="both"/>
        <w:rPr>
          <w:rFonts w:cs="David" w:hint="cs"/>
          <w:rtl/>
        </w:rPr>
      </w:pPr>
      <w:r w:rsidRPr="007948D9">
        <w:rPr>
          <w:rFonts w:cs="David" w:hint="cs"/>
          <w:rtl/>
        </w:rPr>
        <w:tab/>
        <w:t xml:space="preserve"> אני מודה לאדוני. </w:t>
      </w:r>
    </w:p>
    <w:p w14:paraId="6EFBB125" w14:textId="77777777" w:rsidR="007948D9" w:rsidRPr="007948D9" w:rsidRDefault="007948D9" w:rsidP="007948D9">
      <w:pPr>
        <w:bidi/>
        <w:jc w:val="both"/>
        <w:rPr>
          <w:rFonts w:cs="David" w:hint="cs"/>
          <w:rtl/>
        </w:rPr>
      </w:pPr>
    </w:p>
    <w:p w14:paraId="48C7D832" w14:textId="77777777" w:rsidR="007948D9" w:rsidRPr="007948D9" w:rsidRDefault="007948D9" w:rsidP="007948D9">
      <w:pPr>
        <w:bidi/>
        <w:jc w:val="both"/>
        <w:rPr>
          <w:rFonts w:cs="David" w:hint="cs"/>
          <w:rtl/>
        </w:rPr>
      </w:pPr>
      <w:r w:rsidRPr="007948D9">
        <w:rPr>
          <w:rFonts w:cs="David" w:hint="cs"/>
          <w:u w:val="single"/>
          <w:rtl/>
        </w:rPr>
        <w:t>היו"ר דוד טל:</w:t>
      </w:r>
    </w:p>
    <w:p w14:paraId="35BDDB65" w14:textId="77777777" w:rsidR="007948D9" w:rsidRPr="007948D9" w:rsidRDefault="007948D9" w:rsidP="007948D9">
      <w:pPr>
        <w:bidi/>
        <w:jc w:val="both"/>
        <w:rPr>
          <w:rFonts w:cs="David" w:hint="cs"/>
          <w:rtl/>
        </w:rPr>
      </w:pPr>
    </w:p>
    <w:p w14:paraId="4F967461" w14:textId="77777777" w:rsidR="007948D9" w:rsidRPr="007948D9" w:rsidRDefault="007948D9" w:rsidP="007948D9">
      <w:pPr>
        <w:bidi/>
        <w:jc w:val="both"/>
        <w:rPr>
          <w:rFonts w:cs="David" w:hint="cs"/>
          <w:rtl/>
        </w:rPr>
      </w:pPr>
      <w:r w:rsidRPr="007948D9">
        <w:rPr>
          <w:rFonts w:cs="David" w:hint="cs"/>
          <w:rtl/>
        </w:rPr>
        <w:tab/>
        <w:t xml:space="preserve">תודה רבה, אני נועל את הישיבה. </w:t>
      </w:r>
    </w:p>
    <w:p w14:paraId="59FB7A0A" w14:textId="77777777" w:rsidR="007948D9" w:rsidRPr="007948D9" w:rsidRDefault="007948D9" w:rsidP="007948D9">
      <w:pPr>
        <w:bidi/>
        <w:jc w:val="both"/>
        <w:rPr>
          <w:rFonts w:cs="David" w:hint="cs"/>
          <w:rtl/>
        </w:rPr>
      </w:pPr>
    </w:p>
    <w:p w14:paraId="1F85B271" w14:textId="77777777" w:rsidR="007948D9" w:rsidRPr="007948D9" w:rsidRDefault="007948D9" w:rsidP="007948D9">
      <w:pPr>
        <w:bidi/>
        <w:jc w:val="both"/>
        <w:rPr>
          <w:rFonts w:cs="David" w:hint="cs"/>
          <w:rtl/>
        </w:rPr>
      </w:pPr>
    </w:p>
    <w:p w14:paraId="671B6699" w14:textId="77777777" w:rsidR="007948D9" w:rsidRPr="007948D9" w:rsidRDefault="007948D9" w:rsidP="007948D9">
      <w:pPr>
        <w:bidi/>
        <w:jc w:val="both"/>
        <w:rPr>
          <w:rFonts w:cs="David" w:hint="cs"/>
          <w:u w:val="single"/>
          <w:rtl/>
        </w:rPr>
      </w:pPr>
      <w:r w:rsidRPr="007948D9">
        <w:rPr>
          <w:rFonts w:cs="David" w:hint="cs"/>
          <w:u w:val="single"/>
          <w:rtl/>
        </w:rPr>
        <w:t xml:space="preserve">הישיבה ננעלה בשעה 13:00. </w:t>
      </w:r>
    </w:p>
    <w:p w14:paraId="213BFBB6" w14:textId="77777777" w:rsidR="00552A80" w:rsidRPr="007948D9" w:rsidRDefault="00552A80" w:rsidP="007948D9">
      <w:pPr>
        <w:bidi/>
        <w:jc w:val="both"/>
        <w:rPr>
          <w:rFonts w:cs="David"/>
        </w:rPr>
      </w:pPr>
    </w:p>
    <w:sectPr w:rsidR="00552A80" w:rsidRPr="007948D9" w:rsidSect="007948D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672F" w14:textId="77777777" w:rsidR="00000000" w:rsidRDefault="00444EA3">
      <w:r>
        <w:separator/>
      </w:r>
    </w:p>
  </w:endnote>
  <w:endnote w:type="continuationSeparator" w:id="0">
    <w:p w14:paraId="60FF2EF8" w14:textId="77777777" w:rsidR="00000000" w:rsidRDefault="0044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3FD3" w14:textId="77777777" w:rsidR="00000000" w:rsidRDefault="00444EA3">
      <w:r>
        <w:separator/>
      </w:r>
    </w:p>
  </w:footnote>
  <w:footnote w:type="continuationSeparator" w:id="0">
    <w:p w14:paraId="486CDE53" w14:textId="77777777" w:rsidR="00000000" w:rsidRDefault="00444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D158" w14:textId="77777777" w:rsidR="007948D9" w:rsidRDefault="007948D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5620245" w14:textId="77777777" w:rsidR="007948D9" w:rsidRDefault="007948D9">
    <w:pPr>
      <w:pStyle w:val="Header"/>
      <w:ind w:right="360"/>
      <w:jc w:val="both"/>
      <w:rPr>
        <w:rtl/>
      </w:rPr>
    </w:pPr>
  </w:p>
  <w:p w14:paraId="4BFE0115" w14:textId="77777777" w:rsidR="007948D9" w:rsidRDefault="007948D9"/>
  <w:p w14:paraId="6A7C71BF" w14:textId="77777777" w:rsidR="007948D9" w:rsidRDefault="007948D9"/>
  <w:p w14:paraId="4324948A" w14:textId="77777777" w:rsidR="007948D9" w:rsidRDefault="007948D9"/>
  <w:p w14:paraId="6D63380A" w14:textId="77777777" w:rsidR="007948D9" w:rsidRDefault="007948D9"/>
  <w:p w14:paraId="1269C388" w14:textId="77777777" w:rsidR="007948D9" w:rsidRDefault="007948D9"/>
  <w:p w14:paraId="7E7F0175" w14:textId="77777777" w:rsidR="007948D9" w:rsidRDefault="007948D9"/>
  <w:p w14:paraId="6967E986" w14:textId="77777777" w:rsidR="007948D9" w:rsidRDefault="007948D9"/>
  <w:p w14:paraId="5276BBFB" w14:textId="77777777" w:rsidR="007948D9" w:rsidRDefault="007948D9"/>
  <w:p w14:paraId="30166127" w14:textId="77777777" w:rsidR="007948D9" w:rsidRDefault="007948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32B1" w14:textId="77777777" w:rsidR="007948D9" w:rsidRDefault="007948D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4EE38C89" w14:textId="77777777" w:rsidR="007948D9" w:rsidRDefault="007948D9">
    <w:pPr>
      <w:pStyle w:val="Header"/>
      <w:ind w:right="360"/>
      <w:jc w:val="both"/>
      <w:rPr>
        <w:rFonts w:hint="cs"/>
        <w:rtl/>
      </w:rPr>
    </w:pPr>
    <w:r>
      <w:rPr>
        <w:rtl/>
      </w:rPr>
      <w:t>ועדת</w:t>
    </w:r>
    <w:r>
      <w:rPr>
        <w:rFonts w:hint="cs"/>
        <w:rtl/>
      </w:rPr>
      <w:t xml:space="preserve"> הכנסת</w:t>
    </w:r>
  </w:p>
  <w:p w14:paraId="0A93549D" w14:textId="77777777" w:rsidR="007948D9" w:rsidRDefault="007948D9">
    <w:pPr>
      <w:pStyle w:val="Header"/>
      <w:ind w:right="360"/>
      <w:jc w:val="both"/>
      <w:rPr>
        <w:rStyle w:val="PageNumber"/>
        <w:rFonts w:hint="cs"/>
        <w:rtl/>
      </w:rPr>
    </w:pPr>
    <w:r>
      <w:rPr>
        <w:rFonts w:hint="cs"/>
        <w:rtl/>
      </w:rPr>
      <w:t>18.12.2007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55BAB"/>
    <w:multiLevelType w:val="hybridMultilevel"/>
    <w:tmpl w:val="E4366B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4621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726פרוטוקול_ישיבת_ועדה.doc"/>
    <w:docVar w:name="StartMode" w:val="3"/>
  </w:docVars>
  <w:rsids>
    <w:rsidRoot w:val="00B04B04"/>
    <w:rsid w:val="00444EA3"/>
    <w:rsid w:val="00552A80"/>
    <w:rsid w:val="00734C00"/>
    <w:rsid w:val="007948D9"/>
    <w:rsid w:val="00965806"/>
    <w:rsid w:val="00B04B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B5A558"/>
  <w15:chartTrackingRefBased/>
  <w15:docId w15:val="{B4E8EA23-DA95-4965-B12B-6F3F4254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948D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7948D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7948D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7948D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948D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7948D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9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6356</Words>
  <Characters>36230</Characters>
  <Application>Microsoft Office Word</Application>
  <DocSecurity>0</DocSecurity>
  <Lines>301</Lines>
  <Paragraphs>85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