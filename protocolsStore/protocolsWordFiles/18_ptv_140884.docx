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1CD5A" w14:textId="77777777" w:rsidR="003F53B2" w:rsidRPr="00D56DFC" w:rsidRDefault="003F53B2" w:rsidP="003F53B2">
      <w:pPr>
        <w:bidi/>
        <w:jc w:val="both"/>
        <w:rPr>
          <w:rFonts w:cs="David" w:hint="cs"/>
          <w:b/>
          <w:bCs/>
          <w:rtl/>
        </w:rPr>
      </w:pPr>
      <w:r w:rsidRPr="00D56DFC">
        <w:rPr>
          <w:rFonts w:cs="David" w:hint="cs"/>
          <w:b/>
          <w:bCs/>
          <w:rtl/>
        </w:rPr>
        <w:t>ה</w:t>
      </w:r>
      <w:r w:rsidRPr="00D56DFC">
        <w:rPr>
          <w:rFonts w:cs="David"/>
          <w:b/>
          <w:bCs/>
          <w:rtl/>
        </w:rPr>
        <w:t xml:space="preserve">כנסת </w:t>
      </w:r>
      <w:r w:rsidRPr="00D56DFC">
        <w:rPr>
          <w:rFonts w:cs="David" w:hint="cs"/>
          <w:b/>
          <w:bCs/>
          <w:rtl/>
        </w:rPr>
        <w:t>השמונה-עשרה</w:t>
      </w:r>
      <w:r w:rsidRPr="00D56DFC">
        <w:rPr>
          <w:rFonts w:cs="David" w:hint="cs"/>
          <w:b/>
          <w:bCs/>
          <w:rtl/>
        </w:rPr>
        <w:tab/>
      </w:r>
      <w:r w:rsidRPr="00D56DFC">
        <w:rPr>
          <w:rFonts w:cs="David" w:hint="cs"/>
          <w:b/>
          <w:bCs/>
          <w:rtl/>
        </w:rPr>
        <w:tab/>
        <w:t xml:space="preserve">                                                                 נוסח לא מתוקן              </w:t>
      </w:r>
    </w:p>
    <w:p w14:paraId="375FE6EA" w14:textId="77777777" w:rsidR="003F53B2" w:rsidRPr="00D56DFC" w:rsidRDefault="003F53B2" w:rsidP="003F53B2">
      <w:pPr>
        <w:bidi/>
        <w:jc w:val="both"/>
        <w:outlineLvl w:val="0"/>
        <w:rPr>
          <w:rFonts w:cs="David" w:hint="cs"/>
          <w:b/>
          <w:bCs/>
          <w:rtl/>
        </w:rPr>
      </w:pPr>
      <w:r w:rsidRPr="00D56DFC">
        <w:rPr>
          <w:rFonts w:cs="David" w:hint="cs"/>
          <w:b/>
          <w:bCs/>
          <w:rtl/>
        </w:rPr>
        <w:t>מושב שני</w:t>
      </w:r>
      <w:r w:rsidRPr="00D56DFC">
        <w:rPr>
          <w:rFonts w:cs="David" w:hint="cs"/>
          <w:b/>
          <w:bCs/>
          <w:rtl/>
        </w:rPr>
        <w:tab/>
      </w:r>
      <w:r w:rsidRPr="00D56DFC">
        <w:rPr>
          <w:rFonts w:cs="David" w:hint="cs"/>
          <w:b/>
          <w:bCs/>
          <w:rtl/>
        </w:rPr>
        <w:tab/>
      </w:r>
      <w:r w:rsidRPr="00D56DFC">
        <w:rPr>
          <w:rFonts w:cs="David" w:hint="cs"/>
          <w:b/>
          <w:bCs/>
          <w:rtl/>
        </w:rPr>
        <w:tab/>
      </w:r>
      <w:r w:rsidRPr="00D56DFC">
        <w:rPr>
          <w:rFonts w:cs="David" w:hint="cs"/>
          <w:b/>
          <w:bCs/>
          <w:rtl/>
        </w:rPr>
        <w:tab/>
      </w:r>
      <w:r w:rsidRPr="00D56DFC">
        <w:rPr>
          <w:rFonts w:cs="David" w:hint="cs"/>
          <w:b/>
          <w:bCs/>
          <w:rtl/>
        </w:rPr>
        <w:tab/>
      </w:r>
      <w:r w:rsidRPr="00D56DFC">
        <w:rPr>
          <w:rFonts w:cs="David" w:hint="cs"/>
          <w:b/>
          <w:bCs/>
          <w:rtl/>
        </w:rPr>
        <w:tab/>
      </w:r>
      <w:r w:rsidRPr="00D56DFC">
        <w:rPr>
          <w:rFonts w:cs="David" w:hint="cs"/>
          <w:b/>
          <w:bCs/>
          <w:rtl/>
        </w:rPr>
        <w:tab/>
      </w:r>
      <w:r w:rsidRPr="00D56DFC">
        <w:rPr>
          <w:rFonts w:cs="David"/>
          <w:b/>
          <w:bCs/>
          <w:rtl/>
        </w:rPr>
        <w:tab/>
      </w:r>
      <w:r w:rsidRPr="00D56DFC">
        <w:rPr>
          <w:rFonts w:cs="David" w:hint="cs"/>
          <w:b/>
          <w:bCs/>
          <w:rtl/>
        </w:rPr>
        <w:t xml:space="preserve">         </w:t>
      </w:r>
    </w:p>
    <w:p w14:paraId="752A6417" w14:textId="77777777" w:rsidR="003F53B2" w:rsidRPr="00D56DFC" w:rsidRDefault="003F53B2" w:rsidP="003F53B2">
      <w:pPr>
        <w:bidi/>
        <w:jc w:val="both"/>
        <w:rPr>
          <w:rFonts w:cs="David"/>
          <w:b/>
          <w:bCs/>
          <w:rtl/>
        </w:rPr>
      </w:pPr>
    </w:p>
    <w:p w14:paraId="764EB253" w14:textId="77777777" w:rsidR="003F53B2" w:rsidRPr="00D56DFC" w:rsidRDefault="003F53B2" w:rsidP="003F53B2">
      <w:pPr>
        <w:bidi/>
        <w:jc w:val="center"/>
        <w:outlineLvl w:val="0"/>
        <w:rPr>
          <w:rFonts w:cs="David" w:hint="cs"/>
          <w:b/>
          <w:bCs/>
          <w:rtl/>
        </w:rPr>
      </w:pPr>
    </w:p>
    <w:p w14:paraId="441C109D" w14:textId="77777777" w:rsidR="003F53B2" w:rsidRPr="00D56DFC" w:rsidRDefault="003F53B2" w:rsidP="003F53B2">
      <w:pPr>
        <w:bidi/>
        <w:jc w:val="center"/>
        <w:outlineLvl w:val="0"/>
        <w:rPr>
          <w:rFonts w:cs="David" w:hint="cs"/>
          <w:b/>
          <w:bCs/>
          <w:rtl/>
        </w:rPr>
      </w:pPr>
    </w:p>
    <w:p w14:paraId="03B6379F" w14:textId="77777777" w:rsidR="003F53B2" w:rsidRPr="00D56DFC" w:rsidRDefault="003F53B2" w:rsidP="003F53B2">
      <w:pPr>
        <w:bidi/>
        <w:jc w:val="center"/>
        <w:outlineLvl w:val="0"/>
        <w:rPr>
          <w:rFonts w:cs="David" w:hint="cs"/>
          <w:b/>
          <w:bCs/>
          <w:rtl/>
        </w:rPr>
      </w:pPr>
    </w:p>
    <w:p w14:paraId="00808769" w14:textId="77777777" w:rsidR="003F53B2" w:rsidRPr="00D56DFC" w:rsidRDefault="003F53B2" w:rsidP="003F53B2">
      <w:pPr>
        <w:bidi/>
        <w:jc w:val="center"/>
        <w:outlineLvl w:val="0"/>
        <w:rPr>
          <w:rFonts w:cs="David" w:hint="cs"/>
          <w:b/>
          <w:bCs/>
          <w:rtl/>
        </w:rPr>
      </w:pPr>
      <w:r w:rsidRPr="00D56DFC">
        <w:rPr>
          <w:rFonts w:cs="David"/>
          <w:b/>
          <w:bCs/>
          <w:rtl/>
        </w:rPr>
        <w:t xml:space="preserve">פרוטוקול מס' </w:t>
      </w:r>
      <w:r>
        <w:rPr>
          <w:rFonts w:cs="David" w:hint="cs"/>
          <w:b/>
          <w:bCs/>
          <w:rtl/>
        </w:rPr>
        <w:t>104</w:t>
      </w:r>
    </w:p>
    <w:p w14:paraId="5DD786E8" w14:textId="77777777" w:rsidR="003F53B2" w:rsidRPr="00D56DFC" w:rsidRDefault="003F53B2" w:rsidP="003F53B2">
      <w:pPr>
        <w:bidi/>
        <w:jc w:val="center"/>
        <w:outlineLvl w:val="0"/>
        <w:rPr>
          <w:rFonts w:cs="David" w:hint="cs"/>
          <w:b/>
          <w:bCs/>
          <w:rtl/>
        </w:rPr>
      </w:pPr>
      <w:r w:rsidRPr="00D56DFC">
        <w:rPr>
          <w:rFonts w:cs="David"/>
          <w:b/>
          <w:bCs/>
          <w:rtl/>
        </w:rPr>
        <w:t>מישיב</w:t>
      </w:r>
      <w:r w:rsidRPr="00D56DFC">
        <w:rPr>
          <w:rFonts w:cs="David" w:hint="cs"/>
          <w:b/>
          <w:bCs/>
          <w:rtl/>
        </w:rPr>
        <w:t>ת ועדת הכנסת</w:t>
      </w:r>
    </w:p>
    <w:p w14:paraId="305F623A" w14:textId="77777777" w:rsidR="003F53B2" w:rsidRPr="00D56DFC" w:rsidRDefault="003F53B2" w:rsidP="003F53B2">
      <w:pPr>
        <w:bidi/>
        <w:jc w:val="center"/>
        <w:rPr>
          <w:rFonts w:cs="David" w:hint="cs"/>
          <w:b/>
          <w:bCs/>
          <w:u w:val="single"/>
          <w:rtl/>
        </w:rPr>
      </w:pPr>
      <w:r>
        <w:rPr>
          <w:rFonts w:cs="David" w:hint="cs"/>
          <w:b/>
          <w:bCs/>
          <w:u w:val="single"/>
          <w:rtl/>
        </w:rPr>
        <w:t xml:space="preserve">שהתקיימה ביום שני, א' באב </w:t>
      </w:r>
      <w:proofErr w:type="spellStart"/>
      <w:r>
        <w:rPr>
          <w:rFonts w:cs="David" w:hint="cs"/>
          <w:b/>
          <w:bCs/>
          <w:u w:val="single"/>
          <w:rtl/>
        </w:rPr>
        <w:t>התש"ע</w:t>
      </w:r>
      <w:proofErr w:type="spellEnd"/>
      <w:r>
        <w:rPr>
          <w:rFonts w:cs="David" w:hint="cs"/>
          <w:b/>
          <w:bCs/>
          <w:u w:val="single"/>
          <w:rtl/>
        </w:rPr>
        <w:t xml:space="preserve"> (12 ביולי 2010) בשעה 13:00</w:t>
      </w:r>
    </w:p>
    <w:p w14:paraId="5648183F" w14:textId="77777777" w:rsidR="003F53B2" w:rsidRPr="00D56DFC" w:rsidRDefault="003F53B2" w:rsidP="003F53B2">
      <w:pPr>
        <w:bidi/>
        <w:rPr>
          <w:rFonts w:cs="David" w:hint="cs"/>
          <w:b/>
          <w:bCs/>
          <w:u w:val="single"/>
          <w:rtl/>
        </w:rPr>
      </w:pPr>
    </w:p>
    <w:p w14:paraId="26D7062D" w14:textId="77777777" w:rsidR="003F53B2" w:rsidRPr="00D56DFC" w:rsidRDefault="003F53B2" w:rsidP="003F53B2">
      <w:pPr>
        <w:bidi/>
        <w:rPr>
          <w:rFonts w:cs="David" w:hint="cs"/>
          <w:b/>
          <w:bCs/>
          <w:u w:val="single"/>
          <w:rtl/>
        </w:rPr>
      </w:pPr>
    </w:p>
    <w:p w14:paraId="2214A54C" w14:textId="77777777" w:rsidR="003F53B2" w:rsidRDefault="003F53B2" w:rsidP="003F53B2">
      <w:pPr>
        <w:bidi/>
        <w:jc w:val="both"/>
        <w:rPr>
          <w:rFonts w:cs="David" w:hint="cs"/>
          <w:b/>
          <w:bCs/>
          <w:rtl/>
        </w:rPr>
      </w:pPr>
      <w:r w:rsidRPr="00D56DFC">
        <w:rPr>
          <w:rFonts w:cs="David" w:hint="cs"/>
          <w:b/>
          <w:bCs/>
          <w:u w:val="single"/>
          <w:rtl/>
        </w:rPr>
        <w:t>סדר היום</w:t>
      </w:r>
      <w:r w:rsidRPr="00D56DFC">
        <w:rPr>
          <w:rFonts w:cs="David"/>
          <w:b/>
          <w:bCs/>
          <w:u w:val="single"/>
          <w:rtl/>
        </w:rPr>
        <w:t>:</w:t>
      </w:r>
      <w:r w:rsidRPr="00D56DFC">
        <w:rPr>
          <w:rFonts w:cs="David"/>
          <w:rtl/>
        </w:rPr>
        <w:t xml:space="preserve"> </w:t>
      </w:r>
      <w:r w:rsidRPr="00D56DFC">
        <w:rPr>
          <w:rFonts w:cs="David" w:hint="cs"/>
          <w:rtl/>
        </w:rPr>
        <w:t xml:space="preserve"> </w:t>
      </w:r>
      <w:r>
        <w:rPr>
          <w:rFonts w:cs="David" w:hint="cs"/>
          <w:b/>
          <w:bCs/>
          <w:rtl/>
        </w:rPr>
        <w:t xml:space="preserve">1. סדר כנס החורף לשנת תשע"א </w:t>
      </w:r>
      <w:r>
        <w:rPr>
          <w:rFonts w:cs="David"/>
          <w:b/>
          <w:bCs/>
          <w:rtl/>
        </w:rPr>
        <w:t>–</w:t>
      </w:r>
      <w:r>
        <w:rPr>
          <w:rFonts w:cs="David" w:hint="cs"/>
          <w:b/>
          <w:bCs/>
          <w:rtl/>
        </w:rPr>
        <w:t xml:space="preserve"> 2011-2010 </w:t>
      </w:r>
      <w:r>
        <w:rPr>
          <w:rFonts w:cs="David"/>
          <w:b/>
          <w:bCs/>
          <w:rtl/>
        </w:rPr>
        <w:t>–</w:t>
      </w:r>
      <w:r>
        <w:rPr>
          <w:rFonts w:cs="David" w:hint="cs"/>
          <w:b/>
          <w:bCs/>
          <w:rtl/>
        </w:rPr>
        <w:t xml:space="preserve"> פניית יושב ראש הכנסת.</w:t>
      </w:r>
    </w:p>
    <w:p w14:paraId="0D1609E3" w14:textId="77777777" w:rsidR="003F53B2" w:rsidRPr="00F14594" w:rsidRDefault="003F53B2" w:rsidP="003F53B2">
      <w:pPr>
        <w:bidi/>
        <w:jc w:val="both"/>
        <w:rPr>
          <w:rFonts w:cs="David" w:hint="cs"/>
          <w:b/>
          <w:bCs/>
          <w:rtl/>
        </w:rPr>
      </w:pPr>
      <w:r>
        <w:rPr>
          <w:rFonts w:cs="David" w:hint="cs"/>
          <w:b/>
          <w:bCs/>
          <w:rtl/>
        </w:rPr>
        <w:tab/>
        <w:t xml:space="preserve">      2. ישיבות ועדות הכנסת בפגרת הקיץ.</w:t>
      </w:r>
    </w:p>
    <w:p w14:paraId="21860290" w14:textId="77777777" w:rsidR="003F53B2" w:rsidRDefault="003F53B2" w:rsidP="003F53B2">
      <w:pPr>
        <w:bidi/>
        <w:jc w:val="both"/>
        <w:rPr>
          <w:rFonts w:cs="David" w:hint="cs"/>
          <w:b/>
          <w:bCs/>
          <w:rtl/>
        </w:rPr>
      </w:pPr>
      <w:r>
        <w:rPr>
          <w:rFonts w:cs="David" w:hint="cs"/>
          <w:b/>
          <w:bCs/>
          <w:rtl/>
        </w:rPr>
        <w:t xml:space="preserve">                   3. הצעת חוק הבחירות לכנסת (תיקון מס' 59) (הצבעת חברי ועדת קלפי), </w:t>
      </w:r>
      <w:proofErr w:type="spellStart"/>
      <w:r>
        <w:rPr>
          <w:rFonts w:cs="David" w:hint="cs"/>
          <w:b/>
          <w:bCs/>
          <w:rtl/>
        </w:rPr>
        <w:t>התש"ע</w:t>
      </w:r>
      <w:proofErr w:type="spellEnd"/>
      <w:r>
        <w:rPr>
          <w:rFonts w:cs="David" w:hint="cs"/>
          <w:b/>
          <w:bCs/>
          <w:rtl/>
        </w:rPr>
        <w:t xml:space="preserve">-2010 </w:t>
      </w:r>
    </w:p>
    <w:p w14:paraId="2D1D1186" w14:textId="77777777" w:rsidR="003F53B2" w:rsidRDefault="003F53B2" w:rsidP="003F53B2">
      <w:pPr>
        <w:bidi/>
        <w:jc w:val="both"/>
        <w:rPr>
          <w:rFonts w:cs="David" w:hint="cs"/>
          <w:b/>
          <w:bCs/>
          <w:rtl/>
        </w:rPr>
      </w:pPr>
      <w:r>
        <w:rPr>
          <w:rFonts w:cs="David" w:hint="cs"/>
          <w:b/>
          <w:bCs/>
          <w:rtl/>
        </w:rPr>
        <w:t xml:space="preserve">                      (כ/332) </w:t>
      </w:r>
      <w:r>
        <w:rPr>
          <w:rFonts w:cs="David"/>
          <w:b/>
          <w:bCs/>
          <w:rtl/>
        </w:rPr>
        <w:t>–</w:t>
      </w:r>
      <w:r>
        <w:rPr>
          <w:rFonts w:cs="David" w:hint="cs"/>
          <w:b/>
          <w:bCs/>
          <w:rtl/>
        </w:rPr>
        <w:t xml:space="preserve"> הכנה לקריאה שנייה ושלישית.</w:t>
      </w:r>
    </w:p>
    <w:p w14:paraId="4F3618E5" w14:textId="77777777" w:rsidR="003F53B2" w:rsidRDefault="003F53B2" w:rsidP="003F53B2">
      <w:pPr>
        <w:bidi/>
        <w:jc w:val="both"/>
        <w:rPr>
          <w:rFonts w:cs="David" w:hint="cs"/>
          <w:b/>
          <w:bCs/>
          <w:rtl/>
        </w:rPr>
      </w:pPr>
      <w:r>
        <w:rPr>
          <w:rFonts w:cs="David" w:hint="cs"/>
          <w:b/>
          <w:bCs/>
          <w:rtl/>
        </w:rPr>
        <w:t xml:space="preserve">                  4. בקשת הממשלה להקדמת הדיון בהצעת חוק סדר הדין הפלילי (סמכויות אכיפה </w:t>
      </w:r>
      <w:r>
        <w:rPr>
          <w:rFonts w:cs="David"/>
          <w:b/>
          <w:bCs/>
          <w:rtl/>
        </w:rPr>
        <w:t>–</w:t>
      </w:r>
      <w:r>
        <w:rPr>
          <w:rFonts w:cs="David" w:hint="cs"/>
          <w:b/>
          <w:bCs/>
          <w:rtl/>
        </w:rPr>
        <w:t xml:space="preserve"> </w:t>
      </w:r>
    </w:p>
    <w:p w14:paraId="6965F383" w14:textId="77777777" w:rsidR="003F53B2" w:rsidRDefault="003F53B2" w:rsidP="003F53B2">
      <w:pPr>
        <w:bidi/>
        <w:jc w:val="both"/>
        <w:rPr>
          <w:rFonts w:cs="David" w:hint="cs"/>
          <w:b/>
          <w:bCs/>
          <w:rtl/>
        </w:rPr>
      </w:pPr>
      <w:r>
        <w:rPr>
          <w:rFonts w:cs="David" w:hint="cs"/>
          <w:b/>
          <w:bCs/>
          <w:rtl/>
        </w:rPr>
        <w:t xml:space="preserve">                      מעצרים) (היוועדות חזותית </w:t>
      </w:r>
      <w:r>
        <w:rPr>
          <w:rFonts w:cs="David"/>
          <w:b/>
          <w:bCs/>
          <w:rtl/>
        </w:rPr>
        <w:t>–</w:t>
      </w:r>
      <w:r>
        <w:rPr>
          <w:rFonts w:cs="David" w:hint="cs"/>
          <w:b/>
          <w:bCs/>
          <w:rtl/>
        </w:rPr>
        <w:t xml:space="preserve"> הוראת שעה) (תיקון מס' 3), </w:t>
      </w:r>
      <w:proofErr w:type="spellStart"/>
      <w:r>
        <w:rPr>
          <w:rFonts w:cs="David" w:hint="cs"/>
          <w:b/>
          <w:bCs/>
          <w:rtl/>
        </w:rPr>
        <w:t>התש"ע</w:t>
      </w:r>
      <w:proofErr w:type="spellEnd"/>
      <w:r>
        <w:rPr>
          <w:rFonts w:cs="David" w:hint="cs"/>
          <w:b/>
          <w:bCs/>
          <w:rtl/>
        </w:rPr>
        <w:t xml:space="preserve">-2010 (מ/528), לפני </w:t>
      </w:r>
    </w:p>
    <w:p w14:paraId="073BDF21" w14:textId="77777777" w:rsidR="003F53B2" w:rsidRPr="00F14594" w:rsidRDefault="003F53B2" w:rsidP="003F53B2">
      <w:pPr>
        <w:bidi/>
        <w:jc w:val="both"/>
        <w:rPr>
          <w:rFonts w:cs="David" w:hint="cs"/>
          <w:b/>
          <w:bCs/>
          <w:rtl/>
        </w:rPr>
      </w:pPr>
      <w:r>
        <w:rPr>
          <w:rFonts w:cs="David" w:hint="cs"/>
          <w:b/>
          <w:bCs/>
          <w:rtl/>
        </w:rPr>
        <w:t xml:space="preserve">                      הקריאה הראשונה.</w:t>
      </w:r>
    </w:p>
    <w:p w14:paraId="1EEBB61A" w14:textId="77777777" w:rsidR="003F53B2" w:rsidRPr="00D56DFC" w:rsidRDefault="003F53B2" w:rsidP="003F53B2">
      <w:pPr>
        <w:bidi/>
        <w:jc w:val="both"/>
        <w:rPr>
          <w:rFonts w:cs="David" w:hint="cs"/>
          <w:b/>
          <w:bCs/>
          <w:u w:val="single"/>
          <w:rtl/>
        </w:rPr>
      </w:pPr>
    </w:p>
    <w:p w14:paraId="53B5D75D" w14:textId="77777777" w:rsidR="003F53B2" w:rsidRPr="00D56DFC" w:rsidRDefault="003F53B2" w:rsidP="003F53B2">
      <w:pPr>
        <w:bidi/>
        <w:jc w:val="both"/>
        <w:rPr>
          <w:rFonts w:cs="David" w:hint="cs"/>
          <w:b/>
          <w:bCs/>
          <w:u w:val="single"/>
          <w:rtl/>
        </w:rPr>
      </w:pPr>
    </w:p>
    <w:p w14:paraId="0213F56A" w14:textId="77777777" w:rsidR="003F53B2" w:rsidRPr="00D56DFC" w:rsidRDefault="003F53B2" w:rsidP="003F53B2">
      <w:pPr>
        <w:bidi/>
        <w:jc w:val="both"/>
        <w:rPr>
          <w:rFonts w:cs="David"/>
          <w:b/>
          <w:bCs/>
          <w:rtl/>
        </w:rPr>
      </w:pPr>
    </w:p>
    <w:p w14:paraId="52BA82D4" w14:textId="77777777" w:rsidR="003F53B2" w:rsidRPr="00D56DFC" w:rsidRDefault="003F53B2" w:rsidP="003F53B2">
      <w:pPr>
        <w:bidi/>
        <w:jc w:val="both"/>
        <w:outlineLvl w:val="0"/>
        <w:rPr>
          <w:rFonts w:cs="David"/>
          <w:b/>
          <w:bCs/>
          <w:u w:val="single"/>
          <w:rtl/>
        </w:rPr>
      </w:pPr>
      <w:r w:rsidRPr="00D56DFC">
        <w:rPr>
          <w:rFonts w:cs="David"/>
          <w:b/>
          <w:bCs/>
          <w:u w:val="single"/>
          <w:rtl/>
        </w:rPr>
        <w:t>נכחו:</w:t>
      </w:r>
    </w:p>
    <w:p w14:paraId="5839D602" w14:textId="77777777" w:rsidR="003F53B2" w:rsidRPr="00D56DFC" w:rsidRDefault="003F53B2" w:rsidP="003F53B2">
      <w:pPr>
        <w:bidi/>
        <w:jc w:val="both"/>
        <w:outlineLvl w:val="0"/>
        <w:rPr>
          <w:rFonts w:cs="David" w:hint="cs"/>
          <w:rtl/>
        </w:rPr>
      </w:pPr>
      <w:r w:rsidRPr="00D56DFC">
        <w:rPr>
          <w:rFonts w:cs="David"/>
          <w:b/>
          <w:bCs/>
          <w:u w:val="single"/>
          <w:rtl/>
        </w:rPr>
        <w:t>חברי הוועדה</w:t>
      </w:r>
      <w:r w:rsidRPr="00D56DFC">
        <w:rPr>
          <w:rFonts w:cs="David"/>
          <w:rtl/>
        </w:rPr>
        <w:t>:</w:t>
      </w:r>
      <w:r w:rsidRPr="00D56DFC">
        <w:rPr>
          <w:rFonts w:cs="David"/>
          <w:rtl/>
        </w:rPr>
        <w:tab/>
      </w:r>
    </w:p>
    <w:p w14:paraId="3DD3F726" w14:textId="77777777" w:rsidR="003F53B2" w:rsidRPr="00D56DFC" w:rsidRDefault="003F53B2" w:rsidP="003F53B2">
      <w:pPr>
        <w:bidi/>
        <w:jc w:val="both"/>
        <w:outlineLvl w:val="0"/>
        <w:rPr>
          <w:rFonts w:cs="David" w:hint="cs"/>
          <w:rtl/>
        </w:rPr>
      </w:pPr>
      <w:r w:rsidRPr="00D56DFC">
        <w:rPr>
          <w:rFonts w:cs="David" w:hint="cs"/>
          <w:rtl/>
        </w:rPr>
        <w:t xml:space="preserve">יריב </w:t>
      </w:r>
      <w:proofErr w:type="spellStart"/>
      <w:r w:rsidRPr="00D56DFC">
        <w:rPr>
          <w:rFonts w:cs="David" w:hint="cs"/>
          <w:rtl/>
        </w:rPr>
        <w:t>לוין</w:t>
      </w:r>
      <w:proofErr w:type="spellEnd"/>
      <w:r w:rsidRPr="00D56DFC">
        <w:rPr>
          <w:rFonts w:cs="David" w:hint="cs"/>
          <w:rtl/>
        </w:rPr>
        <w:t xml:space="preserve"> </w:t>
      </w:r>
      <w:r w:rsidRPr="00D56DFC">
        <w:rPr>
          <w:rFonts w:cs="David"/>
          <w:rtl/>
        </w:rPr>
        <w:t>–</w:t>
      </w:r>
      <w:r w:rsidRPr="00D56DFC">
        <w:rPr>
          <w:rFonts w:cs="David" w:hint="cs"/>
          <w:rtl/>
        </w:rPr>
        <w:t xml:space="preserve"> היו"ר</w:t>
      </w:r>
    </w:p>
    <w:p w14:paraId="07BD4047" w14:textId="77777777" w:rsidR="003F53B2" w:rsidRPr="00D56DFC" w:rsidRDefault="003F53B2" w:rsidP="003F53B2">
      <w:pPr>
        <w:bidi/>
        <w:jc w:val="both"/>
        <w:outlineLvl w:val="0"/>
        <w:rPr>
          <w:rFonts w:cs="David" w:hint="cs"/>
          <w:rtl/>
        </w:rPr>
      </w:pPr>
      <w:r w:rsidRPr="00D56DFC">
        <w:rPr>
          <w:rFonts w:cs="David" w:hint="cs"/>
          <w:rtl/>
        </w:rPr>
        <w:t>רחל אדטו</w:t>
      </w:r>
    </w:p>
    <w:p w14:paraId="0257A49C" w14:textId="77777777" w:rsidR="003F53B2" w:rsidRPr="00D56DFC" w:rsidRDefault="003F53B2" w:rsidP="003F53B2">
      <w:pPr>
        <w:bidi/>
        <w:jc w:val="both"/>
        <w:outlineLvl w:val="0"/>
        <w:rPr>
          <w:rFonts w:cs="David" w:hint="cs"/>
          <w:rtl/>
        </w:rPr>
      </w:pPr>
      <w:r w:rsidRPr="00D56DFC">
        <w:rPr>
          <w:rFonts w:cs="David" w:hint="cs"/>
          <w:rtl/>
        </w:rPr>
        <w:t>זבולון אורלב</w:t>
      </w:r>
    </w:p>
    <w:p w14:paraId="7752ACB7" w14:textId="77777777" w:rsidR="003F53B2" w:rsidRPr="00D56DFC" w:rsidRDefault="003F53B2" w:rsidP="003F53B2">
      <w:pPr>
        <w:bidi/>
        <w:jc w:val="both"/>
        <w:outlineLvl w:val="0"/>
        <w:rPr>
          <w:rFonts w:cs="David" w:hint="cs"/>
          <w:rtl/>
        </w:rPr>
      </w:pPr>
      <w:r w:rsidRPr="00D56DFC">
        <w:rPr>
          <w:rFonts w:cs="David" w:hint="cs"/>
          <w:rtl/>
        </w:rPr>
        <w:t>משה גפני</w:t>
      </w:r>
    </w:p>
    <w:p w14:paraId="39B8E397" w14:textId="77777777" w:rsidR="003F53B2" w:rsidRPr="00D56DFC" w:rsidRDefault="003F53B2" w:rsidP="003F53B2">
      <w:pPr>
        <w:bidi/>
        <w:jc w:val="both"/>
        <w:outlineLvl w:val="0"/>
        <w:rPr>
          <w:rFonts w:cs="David" w:hint="cs"/>
          <w:rtl/>
        </w:rPr>
      </w:pPr>
      <w:r w:rsidRPr="00D56DFC">
        <w:rPr>
          <w:rFonts w:cs="David" w:hint="cs"/>
          <w:rtl/>
        </w:rPr>
        <w:t>דני דנון</w:t>
      </w:r>
    </w:p>
    <w:p w14:paraId="04FFF30C" w14:textId="77777777" w:rsidR="003F53B2" w:rsidRPr="00D56DFC" w:rsidRDefault="003F53B2" w:rsidP="003F53B2">
      <w:pPr>
        <w:bidi/>
        <w:jc w:val="both"/>
        <w:outlineLvl w:val="0"/>
        <w:rPr>
          <w:rFonts w:cs="David" w:hint="cs"/>
          <w:rtl/>
        </w:rPr>
      </w:pPr>
      <w:r w:rsidRPr="00D56DFC">
        <w:rPr>
          <w:rFonts w:cs="David" w:hint="cs"/>
          <w:rtl/>
        </w:rPr>
        <w:t>יצחק וקנין</w:t>
      </w:r>
    </w:p>
    <w:p w14:paraId="6A1BC901" w14:textId="77777777" w:rsidR="003F53B2" w:rsidRPr="00D56DFC" w:rsidRDefault="003F53B2" w:rsidP="003F53B2">
      <w:pPr>
        <w:bidi/>
        <w:jc w:val="both"/>
        <w:outlineLvl w:val="0"/>
        <w:rPr>
          <w:rFonts w:cs="David" w:hint="cs"/>
          <w:rtl/>
        </w:rPr>
      </w:pPr>
      <w:r w:rsidRPr="00D56DFC">
        <w:rPr>
          <w:rFonts w:cs="David" w:hint="cs"/>
          <w:rtl/>
        </w:rPr>
        <w:t>נסים זאב</w:t>
      </w:r>
    </w:p>
    <w:p w14:paraId="46FB2DAA" w14:textId="77777777" w:rsidR="003F53B2" w:rsidRPr="00D56DFC" w:rsidRDefault="003F53B2" w:rsidP="003F53B2">
      <w:pPr>
        <w:bidi/>
        <w:jc w:val="both"/>
        <w:outlineLvl w:val="0"/>
        <w:rPr>
          <w:rFonts w:cs="David" w:hint="cs"/>
          <w:rtl/>
        </w:rPr>
      </w:pPr>
      <w:r w:rsidRPr="00D56DFC">
        <w:rPr>
          <w:rFonts w:cs="David" w:hint="cs"/>
          <w:rtl/>
        </w:rPr>
        <w:t>מנחם מאיר מוזס</w:t>
      </w:r>
    </w:p>
    <w:p w14:paraId="2D13A7BA" w14:textId="77777777" w:rsidR="003F53B2" w:rsidRPr="00D56DFC" w:rsidRDefault="003F53B2" w:rsidP="003F53B2">
      <w:pPr>
        <w:bidi/>
        <w:jc w:val="both"/>
        <w:outlineLvl w:val="0"/>
        <w:rPr>
          <w:rFonts w:cs="David" w:hint="cs"/>
          <w:rtl/>
        </w:rPr>
      </w:pPr>
      <w:r w:rsidRPr="00D56DFC">
        <w:rPr>
          <w:rFonts w:cs="David" w:hint="cs"/>
          <w:rtl/>
        </w:rPr>
        <w:t>אברהם מיכאלי</w:t>
      </w:r>
    </w:p>
    <w:p w14:paraId="661663A8" w14:textId="77777777" w:rsidR="003F53B2" w:rsidRPr="00D56DFC" w:rsidRDefault="003F53B2" w:rsidP="003F53B2">
      <w:pPr>
        <w:bidi/>
        <w:jc w:val="both"/>
        <w:outlineLvl w:val="0"/>
        <w:rPr>
          <w:rFonts w:cs="David" w:hint="cs"/>
          <w:rtl/>
        </w:rPr>
      </w:pPr>
      <w:r w:rsidRPr="00D56DFC">
        <w:rPr>
          <w:rFonts w:cs="David" w:hint="cs"/>
          <w:rtl/>
        </w:rPr>
        <w:t xml:space="preserve">ציון </w:t>
      </w:r>
      <w:proofErr w:type="spellStart"/>
      <w:r w:rsidRPr="00D56DFC">
        <w:rPr>
          <w:rFonts w:cs="David" w:hint="cs"/>
          <w:rtl/>
        </w:rPr>
        <w:t>פיניאן</w:t>
      </w:r>
      <w:proofErr w:type="spellEnd"/>
    </w:p>
    <w:p w14:paraId="03FA231D" w14:textId="77777777" w:rsidR="003F53B2" w:rsidRPr="00D56DFC" w:rsidRDefault="003F53B2" w:rsidP="003F53B2">
      <w:pPr>
        <w:bidi/>
        <w:jc w:val="both"/>
        <w:outlineLvl w:val="0"/>
        <w:rPr>
          <w:rFonts w:cs="David" w:hint="cs"/>
          <w:rtl/>
        </w:rPr>
      </w:pPr>
      <w:r w:rsidRPr="00D56DFC">
        <w:rPr>
          <w:rFonts w:cs="David" w:hint="cs"/>
          <w:rtl/>
        </w:rPr>
        <w:t xml:space="preserve">דוד רותם </w:t>
      </w:r>
    </w:p>
    <w:p w14:paraId="2E21C569" w14:textId="77777777" w:rsidR="003F53B2" w:rsidRPr="00D56DFC" w:rsidRDefault="003F53B2" w:rsidP="003F53B2">
      <w:pPr>
        <w:bidi/>
        <w:jc w:val="both"/>
        <w:outlineLvl w:val="0"/>
        <w:rPr>
          <w:rFonts w:cs="David" w:hint="cs"/>
          <w:rtl/>
        </w:rPr>
      </w:pPr>
    </w:p>
    <w:p w14:paraId="609F179F" w14:textId="77777777" w:rsidR="003F53B2" w:rsidRPr="00D56DFC" w:rsidRDefault="003F53B2" w:rsidP="003F53B2">
      <w:pPr>
        <w:bidi/>
        <w:jc w:val="both"/>
        <w:outlineLvl w:val="0"/>
        <w:rPr>
          <w:rFonts w:cs="David" w:hint="cs"/>
          <w:rtl/>
        </w:rPr>
      </w:pPr>
      <w:r w:rsidRPr="00D56DFC">
        <w:rPr>
          <w:rFonts w:cs="David"/>
          <w:b/>
          <w:bCs/>
          <w:u w:val="single"/>
          <w:rtl/>
        </w:rPr>
        <w:t>מוזמנים</w:t>
      </w:r>
      <w:r w:rsidRPr="00D56DFC">
        <w:rPr>
          <w:rFonts w:cs="David"/>
          <w:rtl/>
        </w:rPr>
        <w:t>:</w:t>
      </w:r>
    </w:p>
    <w:p w14:paraId="525A1DBB" w14:textId="77777777" w:rsidR="003F53B2" w:rsidRDefault="003F53B2" w:rsidP="003F53B2">
      <w:pPr>
        <w:bidi/>
        <w:jc w:val="both"/>
        <w:outlineLvl w:val="0"/>
        <w:rPr>
          <w:rFonts w:cs="David" w:hint="cs"/>
          <w:rtl/>
        </w:rPr>
      </w:pPr>
      <w:r>
        <w:rPr>
          <w:rFonts w:cs="David" w:hint="cs"/>
          <w:rtl/>
        </w:rPr>
        <w:t xml:space="preserve">ירדנה </w:t>
      </w:r>
      <w:proofErr w:type="spellStart"/>
      <w:r>
        <w:rPr>
          <w:rFonts w:cs="David" w:hint="cs"/>
          <w:rtl/>
        </w:rPr>
        <w:t>מלר</w:t>
      </w:r>
      <w:proofErr w:type="spellEnd"/>
      <w:r>
        <w:rPr>
          <w:rFonts w:cs="David" w:hint="cs"/>
          <w:rtl/>
        </w:rPr>
        <w:t xml:space="preserve">-הורוביץ </w:t>
      </w:r>
      <w:r>
        <w:rPr>
          <w:rFonts w:cs="David"/>
          <w:rtl/>
        </w:rPr>
        <w:t>–</w:t>
      </w:r>
      <w:r>
        <w:rPr>
          <w:rFonts w:cs="David" w:hint="cs"/>
          <w:rtl/>
        </w:rPr>
        <w:t xml:space="preserve"> מזכירת הכנסת</w:t>
      </w:r>
    </w:p>
    <w:p w14:paraId="66336925" w14:textId="77777777" w:rsidR="003F53B2" w:rsidRDefault="003F53B2" w:rsidP="003F53B2">
      <w:pPr>
        <w:bidi/>
        <w:jc w:val="both"/>
        <w:outlineLvl w:val="0"/>
        <w:rPr>
          <w:rFonts w:cs="David" w:hint="cs"/>
          <w:rtl/>
        </w:rPr>
      </w:pPr>
      <w:r>
        <w:rPr>
          <w:rFonts w:cs="David" w:hint="cs"/>
          <w:rtl/>
        </w:rPr>
        <w:t xml:space="preserve">עו"ד סהר פינטו </w:t>
      </w:r>
      <w:r>
        <w:rPr>
          <w:rFonts w:cs="David"/>
          <w:rtl/>
        </w:rPr>
        <w:t>–</w:t>
      </w:r>
      <w:r>
        <w:rPr>
          <w:rFonts w:cs="David" w:hint="cs"/>
          <w:rtl/>
        </w:rPr>
        <w:t xml:space="preserve"> יועץ משפטי, קדימה</w:t>
      </w:r>
    </w:p>
    <w:p w14:paraId="5D55A4F4" w14:textId="77777777" w:rsidR="003F53B2" w:rsidRDefault="003F53B2" w:rsidP="003F53B2">
      <w:pPr>
        <w:bidi/>
        <w:jc w:val="both"/>
        <w:outlineLvl w:val="0"/>
        <w:rPr>
          <w:rFonts w:cs="David" w:hint="cs"/>
          <w:rtl/>
        </w:rPr>
      </w:pPr>
      <w:r>
        <w:rPr>
          <w:rFonts w:cs="David" w:hint="cs"/>
          <w:rtl/>
        </w:rPr>
        <w:t xml:space="preserve">תמי כנפו </w:t>
      </w:r>
      <w:r>
        <w:rPr>
          <w:rFonts w:cs="David"/>
          <w:rtl/>
        </w:rPr>
        <w:t>–</w:t>
      </w:r>
      <w:r>
        <w:rPr>
          <w:rFonts w:cs="David" w:hint="cs"/>
          <w:rtl/>
        </w:rPr>
        <w:t xml:space="preserve"> סיעת הבית היהודי</w:t>
      </w:r>
    </w:p>
    <w:p w14:paraId="39A60FCA" w14:textId="77777777" w:rsidR="003F53B2" w:rsidRDefault="003F53B2" w:rsidP="003F53B2">
      <w:pPr>
        <w:bidi/>
        <w:jc w:val="both"/>
        <w:outlineLvl w:val="0"/>
        <w:rPr>
          <w:rFonts w:cs="David" w:hint="cs"/>
          <w:rtl/>
        </w:rPr>
      </w:pPr>
      <w:r>
        <w:rPr>
          <w:rFonts w:cs="David" w:hint="cs"/>
          <w:rtl/>
        </w:rPr>
        <w:t xml:space="preserve">רונית </w:t>
      </w:r>
      <w:proofErr w:type="spellStart"/>
      <w:r>
        <w:rPr>
          <w:rFonts w:cs="David" w:hint="cs"/>
          <w:rtl/>
        </w:rPr>
        <w:t>חייקין</w:t>
      </w:r>
      <w:proofErr w:type="spellEnd"/>
      <w:r>
        <w:rPr>
          <w:rFonts w:cs="David" w:hint="cs"/>
          <w:rtl/>
        </w:rPr>
        <w:t xml:space="preserve">-יעקבי </w:t>
      </w:r>
      <w:r>
        <w:rPr>
          <w:rFonts w:cs="David"/>
          <w:rtl/>
        </w:rPr>
        <w:t>–</w:t>
      </w:r>
      <w:r>
        <w:rPr>
          <w:rFonts w:cs="David" w:hint="cs"/>
          <w:rtl/>
        </w:rPr>
        <w:t xml:space="preserve"> סיעת מרצ</w:t>
      </w:r>
    </w:p>
    <w:p w14:paraId="32B8887B" w14:textId="77777777" w:rsidR="003F53B2" w:rsidRDefault="003F53B2" w:rsidP="003F53B2">
      <w:pPr>
        <w:bidi/>
        <w:jc w:val="both"/>
        <w:outlineLvl w:val="0"/>
        <w:rPr>
          <w:rFonts w:cs="David" w:hint="cs"/>
          <w:rtl/>
        </w:rPr>
      </w:pPr>
      <w:r>
        <w:rPr>
          <w:rFonts w:cs="David" w:hint="cs"/>
          <w:rtl/>
        </w:rPr>
        <w:t xml:space="preserve">עו"ד דרורה נחמני רוט </w:t>
      </w:r>
      <w:r>
        <w:rPr>
          <w:rFonts w:cs="David"/>
          <w:rtl/>
        </w:rPr>
        <w:t>–</w:t>
      </w:r>
      <w:r>
        <w:rPr>
          <w:rFonts w:cs="David" w:hint="cs"/>
          <w:rtl/>
        </w:rPr>
        <w:t xml:space="preserve"> משרד המשפטים</w:t>
      </w:r>
    </w:p>
    <w:p w14:paraId="6C58B730" w14:textId="77777777" w:rsidR="003F53B2" w:rsidRDefault="003F53B2" w:rsidP="003F53B2">
      <w:pPr>
        <w:bidi/>
        <w:jc w:val="both"/>
        <w:outlineLvl w:val="0"/>
        <w:rPr>
          <w:rFonts w:cs="David" w:hint="cs"/>
          <w:rtl/>
        </w:rPr>
      </w:pPr>
      <w:r>
        <w:rPr>
          <w:rFonts w:cs="David" w:hint="cs"/>
          <w:rtl/>
        </w:rPr>
        <w:t xml:space="preserve">עו"ד גלעד סממה </w:t>
      </w:r>
      <w:r>
        <w:rPr>
          <w:rFonts w:cs="David"/>
          <w:rtl/>
        </w:rPr>
        <w:t>–</w:t>
      </w:r>
      <w:r>
        <w:rPr>
          <w:rFonts w:cs="David" w:hint="cs"/>
          <w:rtl/>
        </w:rPr>
        <w:t xml:space="preserve"> משרד המשפטים</w:t>
      </w:r>
    </w:p>
    <w:p w14:paraId="2278AAD8" w14:textId="77777777" w:rsidR="003F53B2" w:rsidRDefault="003F53B2" w:rsidP="003F53B2">
      <w:pPr>
        <w:bidi/>
        <w:jc w:val="both"/>
        <w:outlineLvl w:val="0"/>
        <w:rPr>
          <w:rFonts w:cs="David" w:hint="cs"/>
          <w:rtl/>
        </w:rPr>
      </w:pPr>
      <w:r>
        <w:rPr>
          <w:rFonts w:cs="David" w:hint="cs"/>
          <w:rtl/>
        </w:rPr>
        <w:t xml:space="preserve">עו"ד אורלי עדס </w:t>
      </w:r>
      <w:r>
        <w:rPr>
          <w:rFonts w:cs="David"/>
          <w:rtl/>
        </w:rPr>
        <w:t>–</w:t>
      </w:r>
      <w:r>
        <w:rPr>
          <w:rFonts w:cs="David" w:hint="cs"/>
          <w:rtl/>
        </w:rPr>
        <w:t xml:space="preserve"> מנכ"לית ועדת הבחירות</w:t>
      </w:r>
    </w:p>
    <w:p w14:paraId="0A3EE46F" w14:textId="77777777" w:rsidR="003F53B2" w:rsidRDefault="003F53B2" w:rsidP="003F53B2">
      <w:pPr>
        <w:bidi/>
        <w:jc w:val="both"/>
        <w:outlineLvl w:val="0"/>
        <w:rPr>
          <w:rFonts w:cs="David" w:hint="cs"/>
          <w:rtl/>
        </w:rPr>
      </w:pPr>
      <w:r>
        <w:rPr>
          <w:rFonts w:cs="David" w:hint="cs"/>
          <w:rtl/>
        </w:rPr>
        <w:t xml:space="preserve">עו"ד אהוד </w:t>
      </w:r>
      <w:proofErr w:type="spellStart"/>
      <w:r>
        <w:rPr>
          <w:rFonts w:cs="David" w:hint="cs"/>
          <w:rtl/>
        </w:rPr>
        <w:t>שיל"ת</w:t>
      </w:r>
      <w:proofErr w:type="spellEnd"/>
      <w:r>
        <w:rPr>
          <w:rFonts w:cs="David" w:hint="cs"/>
          <w:rtl/>
        </w:rPr>
        <w:t xml:space="preserve"> </w:t>
      </w:r>
      <w:r>
        <w:rPr>
          <w:rFonts w:cs="David"/>
          <w:rtl/>
        </w:rPr>
        <w:t>–</w:t>
      </w:r>
      <w:r>
        <w:rPr>
          <w:rFonts w:cs="David" w:hint="cs"/>
          <w:rtl/>
        </w:rPr>
        <w:t xml:space="preserve"> יועץ משפטי, ועדת הבחירות</w:t>
      </w:r>
    </w:p>
    <w:p w14:paraId="29CE2023" w14:textId="77777777" w:rsidR="003F53B2" w:rsidRDefault="003F53B2" w:rsidP="003F53B2">
      <w:pPr>
        <w:bidi/>
        <w:jc w:val="both"/>
        <w:outlineLvl w:val="0"/>
        <w:rPr>
          <w:rFonts w:cs="David" w:hint="cs"/>
          <w:rtl/>
        </w:rPr>
      </w:pPr>
      <w:r>
        <w:rPr>
          <w:rFonts w:cs="David" w:hint="cs"/>
          <w:rtl/>
        </w:rPr>
        <w:t xml:space="preserve">עו"ד חיים </w:t>
      </w:r>
      <w:proofErr w:type="spellStart"/>
      <w:r>
        <w:rPr>
          <w:rFonts w:cs="David" w:hint="cs"/>
          <w:rtl/>
        </w:rPr>
        <w:t>אמיגה</w:t>
      </w:r>
      <w:proofErr w:type="spellEnd"/>
      <w:r>
        <w:rPr>
          <w:rFonts w:cs="David" w:hint="cs"/>
          <w:rtl/>
        </w:rPr>
        <w:t xml:space="preserve"> </w:t>
      </w:r>
      <w:r>
        <w:rPr>
          <w:rFonts w:cs="David"/>
          <w:rtl/>
        </w:rPr>
        <w:t>–</w:t>
      </w:r>
      <w:r>
        <w:rPr>
          <w:rFonts w:cs="David" w:hint="cs"/>
          <w:rtl/>
        </w:rPr>
        <w:t xml:space="preserve"> עוזר יועץ משפטי, המשרד לביטחון הפנים</w:t>
      </w:r>
    </w:p>
    <w:p w14:paraId="63B39FD3" w14:textId="77777777" w:rsidR="003F53B2" w:rsidRDefault="003F53B2" w:rsidP="003F53B2">
      <w:pPr>
        <w:bidi/>
        <w:jc w:val="both"/>
        <w:outlineLvl w:val="0"/>
        <w:rPr>
          <w:rFonts w:cs="David" w:hint="cs"/>
          <w:rtl/>
        </w:rPr>
      </w:pPr>
      <w:r>
        <w:rPr>
          <w:rFonts w:cs="David" w:hint="cs"/>
          <w:rtl/>
        </w:rPr>
        <w:t xml:space="preserve">עמי ברקוביץ' </w:t>
      </w:r>
      <w:r>
        <w:rPr>
          <w:rFonts w:cs="David"/>
          <w:rtl/>
        </w:rPr>
        <w:t>–</w:t>
      </w:r>
      <w:r>
        <w:rPr>
          <w:rFonts w:cs="David" w:hint="cs"/>
          <w:rtl/>
        </w:rPr>
        <w:t xml:space="preserve"> משפטן, מחלקת ייעוץ וחקיקה, משרד המשפטים</w:t>
      </w:r>
    </w:p>
    <w:p w14:paraId="7D075BEF" w14:textId="77777777" w:rsidR="003F53B2" w:rsidRPr="00D56DFC" w:rsidRDefault="003F53B2" w:rsidP="003F53B2">
      <w:pPr>
        <w:bidi/>
        <w:jc w:val="both"/>
        <w:outlineLvl w:val="0"/>
        <w:rPr>
          <w:rFonts w:cs="David" w:hint="cs"/>
          <w:rtl/>
        </w:rPr>
      </w:pPr>
      <w:r>
        <w:rPr>
          <w:rFonts w:cs="David" w:hint="cs"/>
          <w:rtl/>
        </w:rPr>
        <w:t xml:space="preserve">יהודה אבידן </w:t>
      </w:r>
      <w:r>
        <w:rPr>
          <w:rFonts w:cs="David"/>
          <w:rtl/>
        </w:rPr>
        <w:t>–</w:t>
      </w:r>
      <w:r>
        <w:rPr>
          <w:rFonts w:cs="David" w:hint="cs"/>
          <w:rtl/>
        </w:rPr>
        <w:t xml:space="preserve"> נציג ש"ס בוועדת הבחירות המרכזית</w:t>
      </w:r>
    </w:p>
    <w:p w14:paraId="1E5ECA73" w14:textId="77777777" w:rsidR="003F53B2" w:rsidRPr="00D56DFC" w:rsidRDefault="003F53B2" w:rsidP="003F53B2">
      <w:pPr>
        <w:bidi/>
        <w:jc w:val="both"/>
        <w:outlineLvl w:val="0"/>
        <w:rPr>
          <w:rFonts w:cs="David" w:hint="cs"/>
          <w:rtl/>
        </w:rPr>
      </w:pPr>
    </w:p>
    <w:p w14:paraId="35896389" w14:textId="77777777" w:rsidR="003F53B2" w:rsidRPr="00D56DFC" w:rsidRDefault="003F53B2" w:rsidP="003F53B2">
      <w:pPr>
        <w:bidi/>
        <w:jc w:val="both"/>
        <w:outlineLvl w:val="0"/>
        <w:rPr>
          <w:rFonts w:cs="David" w:hint="cs"/>
          <w:rtl/>
        </w:rPr>
      </w:pPr>
      <w:r w:rsidRPr="00D56DFC">
        <w:rPr>
          <w:rFonts w:cs="David"/>
          <w:b/>
          <w:bCs/>
          <w:u w:val="single"/>
          <w:rtl/>
        </w:rPr>
        <w:t>מנהלת הוועדה</w:t>
      </w:r>
      <w:r w:rsidRPr="00D56DFC">
        <w:rPr>
          <w:rFonts w:cs="David"/>
          <w:rtl/>
        </w:rPr>
        <w:t>:</w:t>
      </w:r>
      <w:r w:rsidRPr="00D56DFC">
        <w:rPr>
          <w:rFonts w:cs="David"/>
          <w:rtl/>
        </w:rPr>
        <w:tab/>
      </w:r>
      <w:r>
        <w:rPr>
          <w:rFonts w:cs="David" w:hint="cs"/>
          <w:rtl/>
        </w:rPr>
        <w:t>אתי בן יוסף</w:t>
      </w:r>
    </w:p>
    <w:p w14:paraId="72BC5CBA" w14:textId="77777777" w:rsidR="003F53B2" w:rsidRDefault="003F53B2" w:rsidP="003F53B2">
      <w:pPr>
        <w:bidi/>
        <w:jc w:val="both"/>
        <w:rPr>
          <w:rFonts w:cs="David" w:hint="cs"/>
          <w:b/>
          <w:bCs/>
          <w:u w:val="single"/>
          <w:rtl/>
        </w:rPr>
      </w:pPr>
    </w:p>
    <w:p w14:paraId="3F3E433B" w14:textId="77777777" w:rsidR="003F53B2" w:rsidRPr="00937FE8" w:rsidRDefault="003F53B2" w:rsidP="003F53B2">
      <w:pPr>
        <w:bidi/>
        <w:jc w:val="both"/>
        <w:rPr>
          <w:rFonts w:cs="David" w:hint="cs"/>
          <w:rtl/>
        </w:rPr>
      </w:pPr>
      <w:r>
        <w:rPr>
          <w:rFonts w:cs="David" w:hint="cs"/>
          <w:b/>
          <w:bCs/>
          <w:u w:val="single"/>
          <w:rtl/>
        </w:rPr>
        <w:t>ייעוץ משפטי:</w:t>
      </w:r>
      <w:r>
        <w:rPr>
          <w:rFonts w:cs="David" w:hint="cs"/>
          <w:rtl/>
        </w:rPr>
        <w:t xml:space="preserve"> ארבל אסטרחן</w:t>
      </w:r>
    </w:p>
    <w:p w14:paraId="52A60B6B" w14:textId="77777777" w:rsidR="003F53B2" w:rsidRPr="00D56DFC" w:rsidRDefault="003F53B2" w:rsidP="003F53B2">
      <w:pPr>
        <w:bidi/>
        <w:jc w:val="both"/>
        <w:outlineLvl w:val="0"/>
        <w:rPr>
          <w:rFonts w:cs="David" w:hint="cs"/>
          <w:b/>
          <w:bCs/>
          <w:u w:val="single"/>
          <w:rtl/>
        </w:rPr>
      </w:pPr>
    </w:p>
    <w:p w14:paraId="4710F1AB" w14:textId="77777777" w:rsidR="003F53B2" w:rsidRPr="00D56DFC" w:rsidRDefault="003F53B2" w:rsidP="003F53B2">
      <w:pPr>
        <w:bidi/>
        <w:jc w:val="both"/>
        <w:outlineLvl w:val="0"/>
        <w:rPr>
          <w:rFonts w:cs="David" w:hint="cs"/>
          <w:rtl/>
        </w:rPr>
      </w:pPr>
      <w:proofErr w:type="spellStart"/>
      <w:r w:rsidRPr="00D56DFC">
        <w:rPr>
          <w:rFonts w:cs="David" w:hint="cs"/>
          <w:b/>
          <w:bCs/>
          <w:u w:val="single"/>
          <w:rtl/>
        </w:rPr>
        <w:t>רשמ</w:t>
      </w:r>
      <w:proofErr w:type="spellEnd"/>
      <w:r w:rsidRPr="00D56DFC">
        <w:rPr>
          <w:rFonts w:cs="David" w:hint="cs"/>
          <w:b/>
          <w:bCs/>
          <w:u w:val="single"/>
          <w:rtl/>
        </w:rPr>
        <w:t xml:space="preserve"> פרלמנטרית</w:t>
      </w:r>
      <w:r>
        <w:rPr>
          <w:rFonts w:cs="David"/>
          <w:rtl/>
        </w:rPr>
        <w:t>:</w:t>
      </w:r>
      <w:r>
        <w:rPr>
          <w:rFonts w:cs="David" w:hint="cs"/>
          <w:rtl/>
        </w:rPr>
        <w:t xml:space="preserve"> שרון רפאלי</w:t>
      </w:r>
    </w:p>
    <w:p w14:paraId="7014193D" w14:textId="77777777" w:rsidR="003F53B2" w:rsidRDefault="003F53B2" w:rsidP="003F53B2">
      <w:pPr>
        <w:bidi/>
        <w:jc w:val="center"/>
        <w:rPr>
          <w:rFonts w:cs="David" w:hint="cs"/>
          <w:u w:val="single"/>
          <w:rtl/>
        </w:rPr>
      </w:pPr>
      <w:r w:rsidRPr="00D56DFC">
        <w:rPr>
          <w:rFonts w:cs="David"/>
          <w:rtl/>
        </w:rPr>
        <w:br w:type="page"/>
      </w:r>
      <w:r>
        <w:rPr>
          <w:rFonts w:cs="David" w:hint="cs"/>
          <w:b/>
          <w:bCs/>
          <w:rtl/>
        </w:rPr>
        <w:lastRenderedPageBreak/>
        <w:t xml:space="preserve">1. </w:t>
      </w:r>
      <w:r w:rsidRPr="00937FE8">
        <w:rPr>
          <w:rFonts w:cs="David" w:hint="cs"/>
          <w:b/>
          <w:bCs/>
          <w:u w:val="single"/>
          <w:rtl/>
        </w:rPr>
        <w:t xml:space="preserve">סדר כנס החורף לשנת תשע"א </w:t>
      </w:r>
      <w:r w:rsidRPr="00937FE8">
        <w:rPr>
          <w:rFonts w:cs="David"/>
          <w:b/>
          <w:bCs/>
          <w:u w:val="single"/>
          <w:rtl/>
        </w:rPr>
        <w:t>–</w:t>
      </w:r>
      <w:r w:rsidRPr="00937FE8">
        <w:rPr>
          <w:rFonts w:cs="David" w:hint="cs"/>
          <w:b/>
          <w:bCs/>
          <w:u w:val="single"/>
          <w:rtl/>
        </w:rPr>
        <w:t xml:space="preserve"> 2011-2010 </w:t>
      </w:r>
      <w:r w:rsidRPr="00937FE8">
        <w:rPr>
          <w:rFonts w:cs="David"/>
          <w:b/>
          <w:bCs/>
          <w:u w:val="single"/>
          <w:rtl/>
        </w:rPr>
        <w:t>–</w:t>
      </w:r>
      <w:r w:rsidRPr="00937FE8">
        <w:rPr>
          <w:rFonts w:cs="David" w:hint="cs"/>
          <w:b/>
          <w:bCs/>
          <w:u w:val="single"/>
          <w:rtl/>
        </w:rPr>
        <w:t xml:space="preserve"> פניית יושב ראש הכנסת</w:t>
      </w:r>
    </w:p>
    <w:p w14:paraId="4E193D7C" w14:textId="77777777" w:rsidR="003F53B2" w:rsidRDefault="003F53B2" w:rsidP="003F53B2">
      <w:pPr>
        <w:bidi/>
        <w:jc w:val="both"/>
        <w:rPr>
          <w:rFonts w:cs="David" w:hint="cs"/>
          <w:u w:val="single"/>
          <w:rtl/>
        </w:rPr>
      </w:pPr>
    </w:p>
    <w:p w14:paraId="39588F7F" w14:textId="77777777" w:rsidR="003F53B2" w:rsidRDefault="003F53B2" w:rsidP="003F53B2">
      <w:pPr>
        <w:bidi/>
        <w:jc w:val="both"/>
        <w:rPr>
          <w:rFonts w:cs="David" w:hint="cs"/>
          <w:u w:val="single"/>
          <w:rtl/>
        </w:rPr>
      </w:pPr>
    </w:p>
    <w:p w14:paraId="1585BFA0"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4715115A" w14:textId="77777777" w:rsidR="003F53B2" w:rsidRPr="00D56DFC" w:rsidRDefault="003F53B2" w:rsidP="003F53B2">
      <w:pPr>
        <w:bidi/>
        <w:jc w:val="both"/>
        <w:rPr>
          <w:rFonts w:cs="David" w:hint="cs"/>
          <w:u w:val="single"/>
          <w:rtl/>
        </w:rPr>
      </w:pPr>
    </w:p>
    <w:p w14:paraId="0E477454" w14:textId="77777777" w:rsidR="003F53B2" w:rsidRPr="00D56DFC" w:rsidRDefault="003F53B2" w:rsidP="003F53B2">
      <w:pPr>
        <w:keepNext/>
        <w:bidi/>
        <w:jc w:val="both"/>
        <w:rPr>
          <w:rFonts w:cs="David" w:hint="cs"/>
          <w:rtl/>
        </w:rPr>
      </w:pPr>
      <w:r w:rsidRPr="00D56DFC">
        <w:rPr>
          <w:rFonts w:cs="David" w:hint="cs"/>
          <w:rtl/>
        </w:rPr>
        <w:tab/>
        <w:t xml:space="preserve">בוקר טוב. אני פותח את הישיבה. הנושא הראשון על סדר היום: סדרי כנס החורף לשנת תש"ע 2011-2010 </w:t>
      </w:r>
      <w:r w:rsidRPr="00D56DFC">
        <w:rPr>
          <w:rFonts w:cs="David"/>
          <w:rtl/>
        </w:rPr>
        <w:t>–</w:t>
      </w:r>
      <w:r w:rsidRPr="00D56DFC">
        <w:rPr>
          <w:rFonts w:cs="David" w:hint="cs"/>
          <w:rtl/>
        </w:rPr>
        <w:t xml:space="preserve"> פניית יושב ראש הכנסת. יציג סגן היושב ראש, חבר הכנסת יצחק וקנין, בבקשה. </w:t>
      </w:r>
    </w:p>
    <w:p w14:paraId="66466AB1" w14:textId="77777777" w:rsidR="003F53B2" w:rsidRPr="00D56DFC" w:rsidRDefault="003F53B2" w:rsidP="003F53B2">
      <w:pPr>
        <w:keepNext/>
        <w:bidi/>
        <w:jc w:val="both"/>
        <w:rPr>
          <w:rFonts w:cs="David" w:hint="cs"/>
          <w:rtl/>
        </w:rPr>
      </w:pPr>
    </w:p>
    <w:p w14:paraId="367800A3" w14:textId="77777777" w:rsidR="003F53B2" w:rsidRPr="00D56DFC" w:rsidRDefault="003F53B2" w:rsidP="003F53B2">
      <w:pPr>
        <w:bidi/>
        <w:jc w:val="both"/>
        <w:rPr>
          <w:rFonts w:cs="David" w:hint="cs"/>
          <w:u w:val="single"/>
          <w:rtl/>
        </w:rPr>
      </w:pPr>
      <w:r w:rsidRPr="00D56DFC">
        <w:rPr>
          <w:rFonts w:cs="David" w:hint="cs"/>
          <w:u w:val="single"/>
          <w:rtl/>
        </w:rPr>
        <w:t>יצחק וקנין:</w:t>
      </w:r>
    </w:p>
    <w:p w14:paraId="34BD3C1E" w14:textId="77777777" w:rsidR="003F53B2" w:rsidRPr="00D56DFC" w:rsidRDefault="003F53B2" w:rsidP="003F53B2">
      <w:pPr>
        <w:bidi/>
        <w:jc w:val="both"/>
        <w:rPr>
          <w:rFonts w:cs="David" w:hint="cs"/>
          <w:u w:val="single"/>
          <w:rtl/>
        </w:rPr>
      </w:pPr>
    </w:p>
    <w:p w14:paraId="5AB808A3" w14:textId="77777777" w:rsidR="003F53B2" w:rsidRPr="00D56DFC" w:rsidRDefault="003F53B2" w:rsidP="003F53B2">
      <w:pPr>
        <w:keepNext/>
        <w:bidi/>
        <w:ind w:firstLine="720"/>
        <w:jc w:val="both"/>
        <w:rPr>
          <w:rFonts w:cs="David" w:hint="cs"/>
          <w:rtl/>
        </w:rPr>
      </w:pPr>
      <w:r w:rsidRPr="00D56DFC">
        <w:rPr>
          <w:rFonts w:cs="David" w:hint="cs"/>
          <w:rtl/>
        </w:rPr>
        <w:t xml:space="preserve">בשבוע שעבר היה סיכום בנשיאות שאנחנו נפתח את המושב ב-11 באוקטובר, והוא יסתיים בכ"ח באדר ב' תש"ע, 3 באפריל. מכיוון שמדובר בשנה מעוברת יש לנו חודש נוסף </w:t>
      </w:r>
      <w:r w:rsidRPr="00D56DFC">
        <w:rPr>
          <w:rFonts w:cs="David"/>
          <w:rtl/>
        </w:rPr>
        <w:t>–</w:t>
      </w:r>
      <w:r w:rsidRPr="00D56DFC">
        <w:rPr>
          <w:rFonts w:cs="David" w:hint="cs"/>
          <w:rtl/>
        </w:rPr>
        <w:t xml:space="preserve"> אדר ב' </w:t>
      </w:r>
      <w:r w:rsidRPr="00D56DFC">
        <w:rPr>
          <w:rFonts w:cs="David"/>
          <w:rtl/>
        </w:rPr>
        <w:t>–</w:t>
      </w:r>
      <w:r w:rsidRPr="00D56DFC">
        <w:rPr>
          <w:rFonts w:cs="David" w:hint="cs"/>
          <w:rtl/>
        </w:rPr>
        <w:t xml:space="preserve"> ולכן המושב יהיה הרבה יותר ארוך. אנחנו מקצרים את פתיחת המושב ומקצרים גם את סיום המושב. בכל אופן כנס החורף יהיה יותר ארוך </w:t>
      </w:r>
      <w:proofErr w:type="spellStart"/>
      <w:r w:rsidRPr="00D56DFC">
        <w:rPr>
          <w:rFonts w:cs="David" w:hint="cs"/>
          <w:rtl/>
        </w:rPr>
        <w:t>בכשבועיים</w:t>
      </w:r>
      <w:proofErr w:type="spellEnd"/>
      <w:r w:rsidRPr="00D56DFC">
        <w:rPr>
          <w:rFonts w:cs="David" w:hint="cs"/>
          <w:rtl/>
        </w:rPr>
        <w:t xml:space="preserve"> ימים מכל מושב רגיל.</w:t>
      </w:r>
    </w:p>
    <w:p w14:paraId="613048D4" w14:textId="77777777" w:rsidR="003F53B2" w:rsidRPr="00D56DFC" w:rsidRDefault="003F53B2" w:rsidP="003F53B2">
      <w:pPr>
        <w:keepNext/>
        <w:bidi/>
        <w:jc w:val="both"/>
        <w:rPr>
          <w:rFonts w:cs="David" w:hint="cs"/>
          <w:rtl/>
        </w:rPr>
      </w:pPr>
    </w:p>
    <w:p w14:paraId="1466D146"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47771F41" w14:textId="77777777" w:rsidR="003F53B2" w:rsidRPr="00D56DFC" w:rsidRDefault="003F53B2" w:rsidP="003F53B2">
      <w:pPr>
        <w:bidi/>
        <w:jc w:val="both"/>
        <w:rPr>
          <w:rFonts w:cs="David" w:hint="cs"/>
          <w:u w:val="single"/>
          <w:rtl/>
        </w:rPr>
      </w:pPr>
    </w:p>
    <w:p w14:paraId="3FF6DCA0" w14:textId="77777777" w:rsidR="003F53B2" w:rsidRPr="00D56DFC" w:rsidRDefault="003F53B2" w:rsidP="003F53B2">
      <w:pPr>
        <w:keepNext/>
        <w:bidi/>
        <w:jc w:val="both"/>
        <w:rPr>
          <w:rFonts w:cs="David" w:hint="cs"/>
          <w:rtl/>
        </w:rPr>
      </w:pPr>
      <w:r w:rsidRPr="00D56DFC">
        <w:rPr>
          <w:rFonts w:cs="David" w:hint="cs"/>
          <w:rtl/>
        </w:rPr>
        <w:tab/>
        <w:t xml:space="preserve">הערות? התייחסויות? אין. </w:t>
      </w:r>
    </w:p>
    <w:p w14:paraId="7C7AC20F" w14:textId="77777777" w:rsidR="003F53B2" w:rsidRPr="00D56DFC" w:rsidRDefault="003F53B2" w:rsidP="003F53B2">
      <w:pPr>
        <w:keepNext/>
        <w:bidi/>
        <w:jc w:val="both"/>
        <w:rPr>
          <w:rFonts w:cs="David" w:hint="cs"/>
          <w:rtl/>
        </w:rPr>
      </w:pPr>
    </w:p>
    <w:p w14:paraId="0C73B4C9" w14:textId="77777777" w:rsidR="003F53B2" w:rsidRPr="00D56DFC" w:rsidRDefault="003F53B2" w:rsidP="003F53B2">
      <w:pPr>
        <w:keepNext/>
        <w:bidi/>
        <w:ind w:firstLine="720"/>
        <w:jc w:val="both"/>
        <w:rPr>
          <w:rFonts w:cs="David" w:hint="cs"/>
          <w:rtl/>
        </w:rPr>
      </w:pPr>
      <w:r w:rsidRPr="00D56DFC">
        <w:rPr>
          <w:rFonts w:cs="David" w:hint="cs"/>
          <w:rtl/>
        </w:rPr>
        <w:t xml:space="preserve">מי בעד? מי נגד? מי נמנע? </w:t>
      </w:r>
    </w:p>
    <w:p w14:paraId="4DEB35E5" w14:textId="77777777" w:rsidR="003F53B2" w:rsidRPr="00D56DFC" w:rsidRDefault="003F53B2" w:rsidP="003F53B2">
      <w:pPr>
        <w:keepNext/>
        <w:bidi/>
        <w:jc w:val="both"/>
        <w:rPr>
          <w:rFonts w:cs="David" w:hint="cs"/>
          <w:rtl/>
        </w:rPr>
      </w:pPr>
    </w:p>
    <w:p w14:paraId="537F78D8" w14:textId="77777777" w:rsidR="003F53B2" w:rsidRPr="00D56DFC" w:rsidRDefault="003F53B2" w:rsidP="003F53B2">
      <w:pPr>
        <w:keepNext/>
        <w:bidi/>
        <w:jc w:val="center"/>
        <w:rPr>
          <w:rFonts w:cs="David" w:hint="cs"/>
          <w:rtl/>
        </w:rPr>
      </w:pPr>
      <w:r w:rsidRPr="00D56DFC">
        <w:rPr>
          <w:rFonts w:cs="David" w:hint="cs"/>
          <w:rtl/>
        </w:rPr>
        <w:t>הצבעה</w:t>
      </w:r>
    </w:p>
    <w:p w14:paraId="5C4BCA76" w14:textId="77777777" w:rsidR="003F53B2" w:rsidRPr="00D56DFC" w:rsidRDefault="003F53B2" w:rsidP="003F53B2">
      <w:pPr>
        <w:keepNext/>
        <w:bidi/>
        <w:jc w:val="center"/>
        <w:rPr>
          <w:rFonts w:cs="David" w:hint="cs"/>
          <w:rtl/>
        </w:rPr>
      </w:pPr>
    </w:p>
    <w:p w14:paraId="62A30275" w14:textId="77777777" w:rsidR="003F53B2" w:rsidRPr="00D56DFC" w:rsidRDefault="003F53B2" w:rsidP="003F53B2">
      <w:pPr>
        <w:keepNext/>
        <w:bidi/>
        <w:jc w:val="center"/>
        <w:rPr>
          <w:rFonts w:cs="David" w:hint="cs"/>
          <w:rtl/>
        </w:rPr>
      </w:pPr>
      <w:r w:rsidRPr="00D56DFC">
        <w:rPr>
          <w:rFonts w:cs="David" w:hint="cs"/>
          <w:rtl/>
        </w:rPr>
        <w:t xml:space="preserve">בעד ההצעה </w:t>
      </w:r>
      <w:r w:rsidRPr="00D56DFC">
        <w:rPr>
          <w:rFonts w:cs="David"/>
          <w:rtl/>
        </w:rPr>
        <w:t>–</w:t>
      </w:r>
      <w:r w:rsidRPr="00D56DFC">
        <w:rPr>
          <w:rFonts w:cs="David" w:hint="cs"/>
          <w:rtl/>
        </w:rPr>
        <w:t xml:space="preserve"> רוב</w:t>
      </w:r>
    </w:p>
    <w:p w14:paraId="22A22A6E" w14:textId="77777777" w:rsidR="003F53B2" w:rsidRPr="00D56DFC" w:rsidRDefault="003F53B2" w:rsidP="003F53B2">
      <w:pPr>
        <w:keepNext/>
        <w:bidi/>
        <w:jc w:val="center"/>
        <w:rPr>
          <w:rFonts w:cs="David" w:hint="cs"/>
          <w:rtl/>
        </w:rPr>
      </w:pPr>
      <w:r w:rsidRPr="00D56DFC">
        <w:rPr>
          <w:rFonts w:cs="David" w:hint="cs"/>
          <w:rtl/>
        </w:rPr>
        <w:t xml:space="preserve">נגד </w:t>
      </w:r>
      <w:r w:rsidRPr="00D56DFC">
        <w:rPr>
          <w:rFonts w:cs="David"/>
          <w:rtl/>
        </w:rPr>
        <w:t>–</w:t>
      </w:r>
      <w:r w:rsidRPr="00D56DFC">
        <w:rPr>
          <w:rFonts w:cs="David" w:hint="cs"/>
          <w:rtl/>
        </w:rPr>
        <w:t xml:space="preserve"> אין</w:t>
      </w:r>
    </w:p>
    <w:p w14:paraId="42429554" w14:textId="77777777" w:rsidR="003F53B2" w:rsidRPr="00D56DFC" w:rsidRDefault="003F53B2" w:rsidP="003F53B2">
      <w:pPr>
        <w:keepNext/>
        <w:bidi/>
        <w:jc w:val="center"/>
        <w:rPr>
          <w:rFonts w:cs="David" w:hint="cs"/>
          <w:rtl/>
        </w:rPr>
      </w:pPr>
      <w:r w:rsidRPr="00D56DFC">
        <w:rPr>
          <w:rFonts w:cs="David" w:hint="cs"/>
          <w:rtl/>
        </w:rPr>
        <w:t xml:space="preserve">נמנעים </w:t>
      </w:r>
      <w:r w:rsidRPr="00D56DFC">
        <w:rPr>
          <w:rFonts w:cs="David"/>
          <w:rtl/>
        </w:rPr>
        <w:t>–</w:t>
      </w:r>
      <w:r w:rsidRPr="00D56DFC">
        <w:rPr>
          <w:rFonts w:cs="David" w:hint="cs"/>
          <w:rtl/>
        </w:rPr>
        <w:t xml:space="preserve"> אין</w:t>
      </w:r>
    </w:p>
    <w:p w14:paraId="0F67896A" w14:textId="77777777" w:rsidR="003F53B2" w:rsidRPr="00D56DFC" w:rsidRDefault="003F53B2" w:rsidP="003F53B2">
      <w:pPr>
        <w:keepNext/>
        <w:bidi/>
        <w:jc w:val="center"/>
        <w:rPr>
          <w:rFonts w:cs="David" w:hint="cs"/>
          <w:rtl/>
        </w:rPr>
      </w:pPr>
      <w:r w:rsidRPr="00D56DFC">
        <w:rPr>
          <w:rFonts w:cs="David" w:hint="cs"/>
          <w:rtl/>
        </w:rPr>
        <w:t>ההצעה התקבלה.</w:t>
      </w:r>
    </w:p>
    <w:p w14:paraId="120F6F71" w14:textId="77777777" w:rsidR="003F53B2" w:rsidRPr="00D56DFC" w:rsidRDefault="003F53B2" w:rsidP="003F53B2">
      <w:pPr>
        <w:keepNext/>
        <w:bidi/>
        <w:rPr>
          <w:rFonts w:cs="David" w:hint="cs"/>
          <w:rtl/>
        </w:rPr>
      </w:pPr>
    </w:p>
    <w:p w14:paraId="753303E9" w14:textId="77777777" w:rsidR="003F53B2" w:rsidRDefault="003F53B2" w:rsidP="003F53B2">
      <w:pPr>
        <w:bidi/>
        <w:jc w:val="both"/>
        <w:rPr>
          <w:rFonts w:cs="David" w:hint="cs"/>
          <w:u w:val="single"/>
          <w:rtl/>
        </w:rPr>
      </w:pPr>
    </w:p>
    <w:p w14:paraId="4129F4E2" w14:textId="77777777" w:rsidR="003F53B2" w:rsidRDefault="003F53B2" w:rsidP="003F53B2">
      <w:pPr>
        <w:bidi/>
        <w:jc w:val="both"/>
        <w:rPr>
          <w:rFonts w:cs="David" w:hint="cs"/>
          <w:u w:val="single"/>
          <w:rtl/>
        </w:rPr>
      </w:pPr>
    </w:p>
    <w:p w14:paraId="01A46A08" w14:textId="77777777" w:rsidR="003F53B2" w:rsidRDefault="003F53B2" w:rsidP="003F53B2">
      <w:pPr>
        <w:bidi/>
        <w:jc w:val="both"/>
        <w:rPr>
          <w:rFonts w:cs="David" w:hint="cs"/>
          <w:rtl/>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1B8465E9" w14:textId="77777777" w:rsidR="003F53B2" w:rsidRDefault="003F53B2" w:rsidP="003F53B2">
      <w:pPr>
        <w:bidi/>
        <w:jc w:val="both"/>
        <w:rPr>
          <w:rFonts w:cs="David" w:hint="cs"/>
          <w:rtl/>
        </w:rPr>
      </w:pPr>
    </w:p>
    <w:p w14:paraId="41466D8B" w14:textId="77777777" w:rsidR="003F53B2" w:rsidRDefault="003F53B2" w:rsidP="003F53B2">
      <w:pPr>
        <w:bidi/>
        <w:ind w:firstLine="720"/>
        <w:jc w:val="both"/>
        <w:rPr>
          <w:rFonts w:cs="David" w:hint="cs"/>
          <w:rtl/>
        </w:rPr>
      </w:pPr>
      <w:r w:rsidRPr="00D56DFC">
        <w:rPr>
          <w:rFonts w:cs="David" w:hint="cs"/>
          <w:rtl/>
        </w:rPr>
        <w:t xml:space="preserve"> פה אחד. אין מתנגדים, אין נמנעים. </w:t>
      </w:r>
    </w:p>
    <w:p w14:paraId="45E540EE" w14:textId="77777777" w:rsidR="003F53B2" w:rsidRDefault="003F53B2" w:rsidP="003F53B2">
      <w:pPr>
        <w:keepNext/>
        <w:bidi/>
        <w:rPr>
          <w:rFonts w:cs="David" w:hint="cs"/>
          <w:rtl/>
        </w:rPr>
      </w:pPr>
    </w:p>
    <w:p w14:paraId="06F8BAF0" w14:textId="77777777" w:rsidR="003F53B2" w:rsidRDefault="003F53B2" w:rsidP="003F53B2">
      <w:pPr>
        <w:keepNext/>
        <w:bidi/>
        <w:rPr>
          <w:rFonts w:cs="David" w:hint="cs"/>
          <w:rtl/>
        </w:rPr>
      </w:pPr>
    </w:p>
    <w:p w14:paraId="0F283FD0" w14:textId="77777777" w:rsidR="003F53B2" w:rsidRDefault="003F53B2" w:rsidP="003F53B2">
      <w:pPr>
        <w:keepNext/>
        <w:bidi/>
        <w:rPr>
          <w:rFonts w:cs="David" w:hint="cs"/>
          <w:rtl/>
        </w:rPr>
      </w:pPr>
    </w:p>
    <w:p w14:paraId="1624D200" w14:textId="77777777" w:rsidR="003F53B2" w:rsidRPr="00D56DFC" w:rsidRDefault="003F53B2" w:rsidP="003F53B2">
      <w:pPr>
        <w:keepNext/>
        <w:bidi/>
        <w:jc w:val="center"/>
        <w:rPr>
          <w:rFonts w:cs="David" w:hint="cs"/>
          <w:rtl/>
        </w:rPr>
      </w:pPr>
      <w:r>
        <w:rPr>
          <w:rFonts w:cs="David" w:hint="cs"/>
          <w:b/>
          <w:bCs/>
          <w:rtl/>
        </w:rPr>
        <w:t xml:space="preserve">2. </w:t>
      </w:r>
      <w:r w:rsidRPr="00937FE8">
        <w:rPr>
          <w:rFonts w:cs="David" w:hint="cs"/>
          <w:b/>
          <w:bCs/>
          <w:u w:val="single"/>
          <w:rtl/>
        </w:rPr>
        <w:t>ישיבות ועדות הכנסת בפגרת הקיץ</w:t>
      </w:r>
    </w:p>
    <w:p w14:paraId="1D990FC3" w14:textId="77777777" w:rsidR="003F53B2" w:rsidRDefault="003F53B2" w:rsidP="003F53B2">
      <w:pPr>
        <w:bidi/>
        <w:jc w:val="both"/>
        <w:rPr>
          <w:rFonts w:cs="David" w:hint="cs"/>
          <w:highlight w:val="yellow"/>
          <w:rtl/>
        </w:rPr>
      </w:pPr>
    </w:p>
    <w:p w14:paraId="13FE6371" w14:textId="77777777" w:rsidR="003F53B2" w:rsidRDefault="003F53B2" w:rsidP="003F53B2">
      <w:pPr>
        <w:bidi/>
        <w:jc w:val="both"/>
        <w:rPr>
          <w:rFonts w:cs="David" w:hint="cs"/>
          <w:highlight w:val="yellow"/>
          <w:u w:val="single"/>
          <w:rtl/>
        </w:rPr>
      </w:pPr>
      <w:r w:rsidRPr="00937FE8">
        <w:rPr>
          <w:rFonts w:cs="David" w:hint="cs"/>
          <w:u w:val="single"/>
          <w:rtl/>
        </w:rPr>
        <w:t xml:space="preserve">היו"ר יריב </w:t>
      </w:r>
      <w:proofErr w:type="spellStart"/>
      <w:r w:rsidRPr="00937FE8">
        <w:rPr>
          <w:rFonts w:cs="David" w:hint="cs"/>
          <w:u w:val="single"/>
          <w:rtl/>
        </w:rPr>
        <w:t>לוין</w:t>
      </w:r>
      <w:proofErr w:type="spellEnd"/>
      <w:r w:rsidRPr="00937FE8">
        <w:rPr>
          <w:rFonts w:cs="David" w:hint="cs"/>
          <w:u w:val="single"/>
          <w:rtl/>
        </w:rPr>
        <w:t>:</w:t>
      </w:r>
    </w:p>
    <w:p w14:paraId="213990FD" w14:textId="77777777" w:rsidR="003F53B2" w:rsidRDefault="003F53B2" w:rsidP="003F53B2">
      <w:pPr>
        <w:bidi/>
        <w:jc w:val="both"/>
        <w:rPr>
          <w:rFonts w:cs="David" w:hint="cs"/>
          <w:highlight w:val="yellow"/>
          <w:u w:val="single"/>
          <w:rtl/>
        </w:rPr>
      </w:pPr>
    </w:p>
    <w:p w14:paraId="387BF075" w14:textId="77777777" w:rsidR="003F53B2" w:rsidRPr="00D56DFC" w:rsidRDefault="003F53B2" w:rsidP="003F53B2">
      <w:pPr>
        <w:bidi/>
        <w:ind w:firstLine="720"/>
        <w:jc w:val="both"/>
        <w:rPr>
          <w:rFonts w:cs="David" w:hint="cs"/>
          <w:rtl/>
        </w:rPr>
      </w:pPr>
      <w:r w:rsidRPr="00937FE8">
        <w:rPr>
          <w:rFonts w:cs="David" w:hint="cs"/>
          <w:rtl/>
        </w:rPr>
        <w:t>הנושא השני</w:t>
      </w:r>
      <w:r w:rsidRPr="00D56DFC">
        <w:rPr>
          <w:rFonts w:cs="David" w:hint="cs"/>
          <w:rtl/>
        </w:rPr>
        <w:t xml:space="preserve"> גם הוא קצר מאוד: ישיבות ועדות הכנסת בפגרת הקיץ. אני מציע שנקבל את אותה החלטה כפי שנהגו לעשות כאן בעבר: "על-פי סמכותנו, לפי סעיף 99(א) לתקנון אנחנו נטיל על ועדות הכנסת, לרבות ועדות מיוחדות וועדות חקירה </w:t>
      </w:r>
      <w:proofErr w:type="spellStart"/>
      <w:r w:rsidRPr="00D56DFC">
        <w:rPr>
          <w:rFonts w:cs="David" w:hint="cs"/>
          <w:rtl/>
        </w:rPr>
        <w:t>פרלמנטריות</w:t>
      </w:r>
      <w:proofErr w:type="spellEnd"/>
      <w:r w:rsidRPr="00D56DFC">
        <w:rPr>
          <w:rFonts w:cs="David" w:hint="cs"/>
          <w:rtl/>
        </w:rPr>
        <w:t xml:space="preserve"> להמשיך בעבודתן בימי פגרת הקיץ. אולם מספר הישיבות שוועדה כלשהי תקיים לא יעלה על 12, אלא אם כן יושב ראש הכנסת יתיר ישיבה או ישיבות נוספות, על-פי סעיף 99(ב) לתקנון. לעניין זה </w:t>
      </w:r>
      <w:r w:rsidRPr="00D56DFC">
        <w:rPr>
          <w:rFonts w:cs="David"/>
          <w:rtl/>
        </w:rPr>
        <w:t>–</w:t>
      </w:r>
      <w:r w:rsidRPr="00D56DFC">
        <w:rPr>
          <w:rFonts w:cs="David" w:hint="cs"/>
          <w:rtl/>
        </w:rPr>
        <w:t xml:space="preserve"> ישיבות של ועדת משנה וסיורים כמוהם כישיבות של הוועדה. ההגבלה האמורה לא תחול על ועדת החוץ והביטחון, ועדת הכספים, ועדת החוקה, חוק ומשפט וועדת הכנסת. לעניין </w:t>
      </w:r>
      <w:smartTag w:uri="urn:schemas-microsoft-com:office:smarttags" w:element="PersonName">
        <w:r w:rsidRPr="00D56DFC">
          <w:rPr>
            <w:rFonts w:cs="David" w:hint="cs"/>
            <w:rtl/>
          </w:rPr>
          <w:t>ועדת החינוך</w:t>
        </w:r>
      </w:smartTag>
      <w:r w:rsidRPr="00D56DFC">
        <w:rPr>
          <w:rFonts w:cs="David" w:hint="cs"/>
          <w:rtl/>
        </w:rPr>
        <w:t xml:space="preserve">, התרבות והספורט יהיה מספר הישיבות המרבי </w:t>
      </w:r>
      <w:r w:rsidRPr="00D56DFC">
        <w:rPr>
          <w:rFonts w:cs="David"/>
          <w:rtl/>
        </w:rPr>
        <w:t>–</w:t>
      </w:r>
      <w:r w:rsidRPr="00D56DFC">
        <w:rPr>
          <w:rFonts w:cs="David" w:hint="cs"/>
          <w:rtl/>
        </w:rPr>
        <w:t xml:space="preserve"> 15". </w:t>
      </w:r>
    </w:p>
    <w:p w14:paraId="05C49B57" w14:textId="77777777" w:rsidR="003F53B2" w:rsidRPr="00D56DFC" w:rsidRDefault="003F53B2" w:rsidP="003F53B2">
      <w:pPr>
        <w:bidi/>
        <w:ind w:firstLine="720"/>
        <w:jc w:val="both"/>
        <w:rPr>
          <w:rFonts w:cs="David" w:hint="cs"/>
          <w:rtl/>
        </w:rPr>
      </w:pPr>
    </w:p>
    <w:p w14:paraId="6287FC1F" w14:textId="77777777" w:rsidR="003F53B2" w:rsidRPr="00D56DFC" w:rsidRDefault="003F53B2" w:rsidP="003F53B2">
      <w:pPr>
        <w:bidi/>
        <w:ind w:firstLine="720"/>
        <w:jc w:val="both"/>
        <w:rPr>
          <w:rFonts w:cs="David" w:hint="cs"/>
          <w:rtl/>
        </w:rPr>
      </w:pPr>
      <w:r w:rsidRPr="00D56DFC">
        <w:rPr>
          <w:rFonts w:cs="David" w:hint="cs"/>
          <w:rtl/>
        </w:rPr>
        <w:t>אני מבין, אגב, שההגבלה גם לא חלה על ועדת הכנסת.</w:t>
      </w:r>
    </w:p>
    <w:p w14:paraId="15E00EDA" w14:textId="77777777" w:rsidR="003F53B2" w:rsidRPr="00D56DFC" w:rsidRDefault="003F53B2" w:rsidP="003F53B2">
      <w:pPr>
        <w:bidi/>
        <w:jc w:val="both"/>
        <w:rPr>
          <w:rFonts w:cs="David" w:hint="cs"/>
          <w:rtl/>
        </w:rPr>
      </w:pPr>
    </w:p>
    <w:p w14:paraId="4FA66FA6" w14:textId="77777777" w:rsidR="003F53B2" w:rsidRPr="00D56DFC" w:rsidRDefault="003F53B2" w:rsidP="003F53B2">
      <w:pPr>
        <w:bidi/>
        <w:jc w:val="both"/>
        <w:rPr>
          <w:rFonts w:cs="David" w:hint="cs"/>
          <w:u w:val="single"/>
          <w:rtl/>
        </w:rPr>
      </w:pPr>
      <w:r w:rsidRPr="00D56DFC">
        <w:rPr>
          <w:rFonts w:cs="David" w:hint="cs"/>
          <w:u w:val="single"/>
          <w:rtl/>
        </w:rPr>
        <w:t>אתי בן יוסף:</w:t>
      </w:r>
    </w:p>
    <w:p w14:paraId="3F1624D2" w14:textId="77777777" w:rsidR="003F53B2" w:rsidRPr="00D56DFC" w:rsidRDefault="003F53B2" w:rsidP="003F53B2">
      <w:pPr>
        <w:bidi/>
        <w:jc w:val="both"/>
        <w:rPr>
          <w:rFonts w:cs="David" w:hint="cs"/>
          <w:u w:val="single"/>
          <w:rtl/>
        </w:rPr>
      </w:pPr>
    </w:p>
    <w:p w14:paraId="4F8F6D3F" w14:textId="77777777" w:rsidR="003F53B2" w:rsidRPr="00D56DFC" w:rsidRDefault="003F53B2" w:rsidP="003F53B2">
      <w:pPr>
        <w:bidi/>
        <w:jc w:val="both"/>
        <w:rPr>
          <w:rFonts w:cs="David" w:hint="cs"/>
          <w:rtl/>
        </w:rPr>
      </w:pPr>
      <w:r w:rsidRPr="00D56DFC">
        <w:rPr>
          <w:rFonts w:cs="David" w:hint="cs"/>
          <w:rtl/>
        </w:rPr>
        <w:tab/>
        <w:t xml:space="preserve">נכון. </w:t>
      </w:r>
    </w:p>
    <w:p w14:paraId="4C5EE560" w14:textId="77777777" w:rsidR="003F53B2" w:rsidRPr="00D56DFC" w:rsidRDefault="003F53B2" w:rsidP="003F53B2">
      <w:pPr>
        <w:bidi/>
        <w:jc w:val="both"/>
        <w:rPr>
          <w:rFonts w:cs="David" w:hint="cs"/>
          <w:rtl/>
        </w:rPr>
      </w:pPr>
    </w:p>
    <w:p w14:paraId="6F926565"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5E48C582" w14:textId="77777777" w:rsidR="003F53B2" w:rsidRPr="00D56DFC" w:rsidRDefault="003F53B2" w:rsidP="003F53B2">
      <w:pPr>
        <w:bidi/>
        <w:jc w:val="both"/>
        <w:rPr>
          <w:rFonts w:cs="David" w:hint="cs"/>
          <w:u w:val="single"/>
          <w:rtl/>
        </w:rPr>
      </w:pPr>
    </w:p>
    <w:p w14:paraId="28CDE2C5" w14:textId="77777777" w:rsidR="003F53B2" w:rsidRPr="00D56DFC" w:rsidRDefault="003F53B2" w:rsidP="003F53B2">
      <w:pPr>
        <w:bidi/>
        <w:jc w:val="both"/>
        <w:rPr>
          <w:rFonts w:cs="David" w:hint="cs"/>
          <w:rtl/>
        </w:rPr>
      </w:pPr>
      <w:r w:rsidRPr="00D56DFC">
        <w:rPr>
          <w:rFonts w:cs="David" w:hint="cs"/>
          <w:rtl/>
        </w:rPr>
        <w:lastRenderedPageBreak/>
        <w:tab/>
        <w:t xml:space="preserve">אני מציע שההגבלה תחול גם על ועדת הכנסת כדי שיהיה לנו מרחב תמרון אם יהיה מצב כזה. </w:t>
      </w:r>
    </w:p>
    <w:p w14:paraId="7D817189" w14:textId="77777777" w:rsidR="003F53B2" w:rsidRPr="00D56DFC" w:rsidRDefault="003F53B2" w:rsidP="003F53B2">
      <w:pPr>
        <w:bidi/>
        <w:jc w:val="both"/>
        <w:rPr>
          <w:rFonts w:cs="David" w:hint="cs"/>
          <w:rtl/>
        </w:rPr>
      </w:pPr>
    </w:p>
    <w:p w14:paraId="69ED8A08" w14:textId="77777777" w:rsidR="003F53B2" w:rsidRDefault="003F53B2" w:rsidP="003F53B2">
      <w:pPr>
        <w:bidi/>
        <w:jc w:val="both"/>
        <w:rPr>
          <w:rFonts w:cs="David" w:hint="cs"/>
          <w:rtl/>
        </w:rPr>
      </w:pPr>
      <w:r w:rsidRPr="00D56DFC">
        <w:rPr>
          <w:rFonts w:cs="David" w:hint="cs"/>
          <w:rtl/>
        </w:rPr>
        <w:tab/>
        <w:t xml:space="preserve">"מיום ז' באלול </w:t>
      </w:r>
      <w:proofErr w:type="spellStart"/>
      <w:r w:rsidRPr="00D56DFC">
        <w:rPr>
          <w:rFonts w:cs="David" w:hint="cs"/>
          <w:rtl/>
        </w:rPr>
        <w:t>התש"ע</w:t>
      </w:r>
      <w:proofErr w:type="spellEnd"/>
      <w:r w:rsidRPr="00D56DFC">
        <w:rPr>
          <w:rFonts w:cs="David" w:hint="cs"/>
          <w:rtl/>
        </w:rPr>
        <w:t xml:space="preserve"> </w:t>
      </w:r>
      <w:r w:rsidRPr="00D56DFC">
        <w:rPr>
          <w:rFonts w:cs="David"/>
          <w:rtl/>
        </w:rPr>
        <w:t>–</w:t>
      </w:r>
      <w:r w:rsidRPr="00D56DFC">
        <w:rPr>
          <w:rFonts w:cs="David" w:hint="cs"/>
          <w:rtl/>
        </w:rPr>
        <w:t xml:space="preserve"> 17.8.2010, עד ליום כ"ב באלול </w:t>
      </w:r>
      <w:proofErr w:type="spellStart"/>
      <w:r w:rsidRPr="00D56DFC">
        <w:rPr>
          <w:rFonts w:cs="David" w:hint="cs"/>
          <w:rtl/>
        </w:rPr>
        <w:t>התש"ע</w:t>
      </w:r>
      <w:proofErr w:type="spellEnd"/>
      <w:r w:rsidRPr="00D56DFC">
        <w:rPr>
          <w:rFonts w:cs="David" w:hint="cs"/>
          <w:rtl/>
        </w:rPr>
        <w:t xml:space="preserve"> </w:t>
      </w:r>
      <w:r w:rsidRPr="00D56DFC">
        <w:rPr>
          <w:rFonts w:cs="David"/>
          <w:rtl/>
        </w:rPr>
        <w:t>–</w:t>
      </w:r>
      <w:r w:rsidRPr="00D56DFC">
        <w:rPr>
          <w:rFonts w:cs="David" w:hint="cs"/>
          <w:rtl/>
        </w:rPr>
        <w:t xml:space="preserve"> 1.9.2010, לא תתקיימנה ישיבות ועדות בכלל, למעט עד 3 ישיבות של </w:t>
      </w:r>
      <w:smartTag w:uri="urn:schemas-microsoft-com:office:smarttags" w:element="PersonName">
        <w:r w:rsidRPr="00D56DFC">
          <w:rPr>
            <w:rFonts w:cs="David" w:hint="cs"/>
            <w:rtl/>
          </w:rPr>
          <w:t>ועדת החינוך</w:t>
        </w:r>
      </w:smartTag>
      <w:r w:rsidRPr="00D56DFC">
        <w:rPr>
          <w:rFonts w:cs="David" w:hint="cs"/>
          <w:rtl/>
        </w:rPr>
        <w:t xml:space="preserve">, התרבות והספורט הקשורות לתחילת שנת הלימודים, ולמעט ישיבות שאותן יתיר יושב ראש הכנסת באופן חריג. ישיבות בתקופה זו יבואו במניין הישיבות </w:t>
      </w:r>
      <w:proofErr w:type="spellStart"/>
      <w:r w:rsidRPr="00D56DFC">
        <w:rPr>
          <w:rFonts w:cs="David" w:hint="cs"/>
          <w:rtl/>
        </w:rPr>
        <w:t>המירבי</w:t>
      </w:r>
      <w:proofErr w:type="spellEnd"/>
      <w:r w:rsidRPr="00D56DFC">
        <w:rPr>
          <w:rFonts w:cs="David" w:hint="cs"/>
          <w:rtl/>
        </w:rPr>
        <w:t xml:space="preserve"> המותר כאמור לעיל. על יושבי ראש הוועדות להודיע לחברי הוועדה על קיום ישיבה בפגרה ועל סדר היום לפחות 3 ימים מראש".</w:t>
      </w:r>
      <w:r>
        <w:rPr>
          <w:rFonts w:cs="David"/>
        </w:rPr>
        <w:t xml:space="preserve"> </w:t>
      </w:r>
      <w:r w:rsidRPr="00D56DFC">
        <w:rPr>
          <w:rFonts w:cs="David" w:hint="cs"/>
          <w:rtl/>
        </w:rPr>
        <w:t>זאת ההצעה הסטנדרטית הרגילה.</w:t>
      </w:r>
    </w:p>
    <w:p w14:paraId="58D53916" w14:textId="77777777" w:rsidR="003F53B2" w:rsidRDefault="003F53B2" w:rsidP="003F53B2">
      <w:pPr>
        <w:bidi/>
        <w:jc w:val="both"/>
        <w:rPr>
          <w:rFonts w:cs="David" w:hint="cs"/>
          <w:rtl/>
        </w:rPr>
      </w:pPr>
    </w:p>
    <w:p w14:paraId="06FBD537" w14:textId="77777777" w:rsidR="003F53B2" w:rsidRDefault="003F53B2" w:rsidP="003F53B2">
      <w:pPr>
        <w:bidi/>
        <w:ind w:firstLine="720"/>
        <w:jc w:val="both"/>
        <w:rPr>
          <w:rFonts w:cs="David" w:hint="cs"/>
          <w:rtl/>
        </w:rPr>
      </w:pPr>
      <w:r w:rsidRPr="00D56DFC">
        <w:rPr>
          <w:rFonts w:cs="David" w:hint="cs"/>
          <w:rtl/>
        </w:rPr>
        <w:t xml:space="preserve"> בהיעדר הערות </w:t>
      </w:r>
      <w:r w:rsidRPr="00D56DFC">
        <w:rPr>
          <w:rFonts w:cs="David"/>
          <w:rtl/>
        </w:rPr>
        <w:t>–</w:t>
      </w:r>
      <w:r w:rsidRPr="00D56DFC">
        <w:rPr>
          <w:rFonts w:cs="David" w:hint="cs"/>
          <w:rtl/>
        </w:rPr>
        <w:t xml:space="preserve"> מי בעד? מי נגד? מי נמנע? </w:t>
      </w:r>
    </w:p>
    <w:p w14:paraId="062F58C1" w14:textId="77777777" w:rsidR="003F53B2" w:rsidRPr="00D56DFC" w:rsidRDefault="003F53B2" w:rsidP="003F53B2">
      <w:pPr>
        <w:bidi/>
        <w:ind w:firstLine="720"/>
        <w:jc w:val="both"/>
        <w:rPr>
          <w:rFonts w:cs="David" w:hint="cs"/>
          <w:rtl/>
        </w:rPr>
      </w:pPr>
    </w:p>
    <w:p w14:paraId="616C9950" w14:textId="77777777" w:rsidR="003F53B2" w:rsidRPr="00D56DFC" w:rsidRDefault="003F53B2" w:rsidP="003F53B2">
      <w:pPr>
        <w:keepNext/>
        <w:bidi/>
        <w:jc w:val="both"/>
        <w:rPr>
          <w:rFonts w:cs="David" w:hint="cs"/>
          <w:rtl/>
        </w:rPr>
      </w:pPr>
    </w:p>
    <w:p w14:paraId="1E426A8E" w14:textId="77777777" w:rsidR="003F53B2" w:rsidRPr="00D56DFC" w:rsidRDefault="003F53B2" w:rsidP="003F53B2">
      <w:pPr>
        <w:keepNext/>
        <w:bidi/>
        <w:jc w:val="center"/>
        <w:rPr>
          <w:rFonts w:cs="David" w:hint="cs"/>
          <w:rtl/>
        </w:rPr>
      </w:pPr>
      <w:r w:rsidRPr="00D56DFC">
        <w:rPr>
          <w:rFonts w:cs="David" w:hint="cs"/>
          <w:rtl/>
        </w:rPr>
        <w:t>הצבעה</w:t>
      </w:r>
    </w:p>
    <w:p w14:paraId="74FE90EA" w14:textId="77777777" w:rsidR="003F53B2" w:rsidRPr="00D56DFC" w:rsidRDefault="003F53B2" w:rsidP="003F53B2">
      <w:pPr>
        <w:keepNext/>
        <w:bidi/>
        <w:jc w:val="center"/>
        <w:rPr>
          <w:rFonts w:cs="David" w:hint="cs"/>
          <w:rtl/>
        </w:rPr>
      </w:pPr>
    </w:p>
    <w:p w14:paraId="650A5E36" w14:textId="77777777" w:rsidR="003F53B2" w:rsidRPr="00D56DFC" w:rsidRDefault="003F53B2" w:rsidP="003F53B2">
      <w:pPr>
        <w:keepNext/>
        <w:bidi/>
        <w:jc w:val="center"/>
        <w:rPr>
          <w:rFonts w:cs="David" w:hint="cs"/>
          <w:rtl/>
        </w:rPr>
      </w:pPr>
      <w:r w:rsidRPr="00D56DFC">
        <w:rPr>
          <w:rFonts w:cs="David" w:hint="cs"/>
          <w:rtl/>
        </w:rPr>
        <w:t xml:space="preserve">בעד ההצעה </w:t>
      </w:r>
      <w:r w:rsidRPr="00D56DFC">
        <w:rPr>
          <w:rFonts w:cs="David"/>
          <w:rtl/>
        </w:rPr>
        <w:t>–</w:t>
      </w:r>
      <w:r w:rsidRPr="00D56DFC">
        <w:rPr>
          <w:rFonts w:cs="David" w:hint="cs"/>
          <w:rtl/>
        </w:rPr>
        <w:t xml:space="preserve"> רוב</w:t>
      </w:r>
    </w:p>
    <w:p w14:paraId="59CD2B89" w14:textId="77777777" w:rsidR="003F53B2" w:rsidRPr="00D56DFC" w:rsidRDefault="003F53B2" w:rsidP="003F53B2">
      <w:pPr>
        <w:keepNext/>
        <w:bidi/>
        <w:jc w:val="center"/>
        <w:rPr>
          <w:rFonts w:cs="David" w:hint="cs"/>
          <w:rtl/>
        </w:rPr>
      </w:pPr>
      <w:r w:rsidRPr="00D56DFC">
        <w:rPr>
          <w:rFonts w:cs="David" w:hint="cs"/>
          <w:rtl/>
        </w:rPr>
        <w:t xml:space="preserve">נגד </w:t>
      </w:r>
      <w:r w:rsidRPr="00D56DFC">
        <w:rPr>
          <w:rFonts w:cs="David"/>
          <w:rtl/>
        </w:rPr>
        <w:t>–</w:t>
      </w:r>
      <w:r w:rsidRPr="00D56DFC">
        <w:rPr>
          <w:rFonts w:cs="David" w:hint="cs"/>
          <w:rtl/>
        </w:rPr>
        <w:t xml:space="preserve"> אין</w:t>
      </w:r>
    </w:p>
    <w:p w14:paraId="2F0C1285" w14:textId="77777777" w:rsidR="003F53B2" w:rsidRPr="00D56DFC" w:rsidRDefault="003F53B2" w:rsidP="003F53B2">
      <w:pPr>
        <w:keepNext/>
        <w:bidi/>
        <w:jc w:val="center"/>
        <w:rPr>
          <w:rFonts w:cs="David" w:hint="cs"/>
          <w:rtl/>
        </w:rPr>
      </w:pPr>
      <w:r w:rsidRPr="00D56DFC">
        <w:rPr>
          <w:rFonts w:cs="David" w:hint="cs"/>
          <w:rtl/>
        </w:rPr>
        <w:t xml:space="preserve">נמנעים </w:t>
      </w:r>
      <w:r w:rsidRPr="00D56DFC">
        <w:rPr>
          <w:rFonts w:cs="David"/>
          <w:rtl/>
        </w:rPr>
        <w:t>–</w:t>
      </w:r>
      <w:r w:rsidRPr="00D56DFC">
        <w:rPr>
          <w:rFonts w:cs="David" w:hint="cs"/>
          <w:rtl/>
        </w:rPr>
        <w:t xml:space="preserve"> אין</w:t>
      </w:r>
    </w:p>
    <w:p w14:paraId="7D2F336E" w14:textId="77777777" w:rsidR="003F53B2" w:rsidRPr="00D56DFC" w:rsidRDefault="003F53B2" w:rsidP="003F53B2">
      <w:pPr>
        <w:keepNext/>
        <w:bidi/>
        <w:jc w:val="center"/>
        <w:rPr>
          <w:rFonts w:cs="David" w:hint="cs"/>
          <w:rtl/>
        </w:rPr>
      </w:pPr>
      <w:r w:rsidRPr="00D56DFC">
        <w:rPr>
          <w:rFonts w:cs="David" w:hint="cs"/>
          <w:rtl/>
        </w:rPr>
        <w:t>ההצעה התקבלה.</w:t>
      </w:r>
    </w:p>
    <w:p w14:paraId="16D50F3B" w14:textId="77777777" w:rsidR="003F53B2" w:rsidRPr="00D56DFC" w:rsidRDefault="003F53B2" w:rsidP="003F53B2">
      <w:pPr>
        <w:keepNext/>
        <w:bidi/>
        <w:rPr>
          <w:rFonts w:cs="David" w:hint="cs"/>
          <w:rtl/>
        </w:rPr>
      </w:pPr>
    </w:p>
    <w:p w14:paraId="06B5FF1D" w14:textId="77777777" w:rsidR="003F53B2" w:rsidRPr="00D56DFC" w:rsidRDefault="003F53B2" w:rsidP="003F53B2">
      <w:pPr>
        <w:keepNext/>
        <w:bidi/>
        <w:rPr>
          <w:rFonts w:cs="David" w:hint="cs"/>
          <w:rtl/>
        </w:rPr>
      </w:pPr>
    </w:p>
    <w:p w14:paraId="0F08A340"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596B8C11" w14:textId="77777777" w:rsidR="003F53B2" w:rsidRPr="00D56DFC" w:rsidRDefault="003F53B2" w:rsidP="003F53B2">
      <w:pPr>
        <w:bidi/>
        <w:jc w:val="both"/>
        <w:rPr>
          <w:rFonts w:cs="David" w:hint="cs"/>
          <w:u w:val="single"/>
          <w:rtl/>
        </w:rPr>
      </w:pPr>
    </w:p>
    <w:p w14:paraId="0DE93C66" w14:textId="77777777" w:rsidR="003F53B2" w:rsidRDefault="003F53B2" w:rsidP="003F53B2">
      <w:pPr>
        <w:keepNext/>
        <w:bidi/>
        <w:rPr>
          <w:rFonts w:cs="David" w:hint="cs"/>
          <w:rtl/>
        </w:rPr>
      </w:pPr>
      <w:r w:rsidRPr="00D56DFC">
        <w:rPr>
          <w:rFonts w:cs="David" w:hint="cs"/>
          <w:rtl/>
        </w:rPr>
        <w:tab/>
        <w:t xml:space="preserve">פה אחד. אין מתנגדים, אין נמנעים. אושר. </w:t>
      </w:r>
    </w:p>
    <w:p w14:paraId="47BECED3" w14:textId="77777777" w:rsidR="003F53B2" w:rsidRDefault="003F53B2" w:rsidP="003F53B2">
      <w:pPr>
        <w:keepNext/>
        <w:bidi/>
        <w:rPr>
          <w:rFonts w:cs="David" w:hint="cs"/>
          <w:rtl/>
        </w:rPr>
      </w:pPr>
    </w:p>
    <w:p w14:paraId="7E115036" w14:textId="77777777" w:rsidR="003F53B2" w:rsidRPr="00D56DFC" w:rsidRDefault="003F53B2" w:rsidP="003F53B2">
      <w:pPr>
        <w:keepNext/>
        <w:bidi/>
        <w:rPr>
          <w:rFonts w:cs="David" w:hint="cs"/>
          <w:rtl/>
        </w:rPr>
      </w:pPr>
    </w:p>
    <w:p w14:paraId="793F2678" w14:textId="77777777" w:rsidR="003F53B2" w:rsidRPr="00D56DFC" w:rsidRDefault="003F53B2" w:rsidP="003F53B2">
      <w:pPr>
        <w:keepNext/>
        <w:bidi/>
        <w:jc w:val="both"/>
        <w:rPr>
          <w:rFonts w:cs="David" w:hint="cs"/>
          <w:rtl/>
        </w:rPr>
      </w:pPr>
    </w:p>
    <w:p w14:paraId="06B3B75E" w14:textId="77777777" w:rsidR="003F53B2" w:rsidRPr="00361AFF" w:rsidRDefault="003F53B2" w:rsidP="003F53B2">
      <w:pPr>
        <w:bidi/>
        <w:jc w:val="center"/>
        <w:rPr>
          <w:rFonts w:cs="David" w:hint="cs"/>
          <w:b/>
          <w:bCs/>
          <w:u w:val="single"/>
          <w:rtl/>
        </w:rPr>
      </w:pPr>
      <w:r w:rsidRPr="00361AFF">
        <w:rPr>
          <w:rFonts w:cs="David" w:hint="cs"/>
          <w:b/>
          <w:bCs/>
          <w:u w:val="single"/>
          <w:rtl/>
        </w:rPr>
        <w:t xml:space="preserve">3. הצעת חוק הבחירות לכנסת (תיקון מס' 59) (הצבעת חברי ועדת קלפי), </w:t>
      </w:r>
      <w:proofErr w:type="spellStart"/>
      <w:r w:rsidRPr="00361AFF">
        <w:rPr>
          <w:rFonts w:cs="David" w:hint="cs"/>
          <w:b/>
          <w:bCs/>
          <w:u w:val="single"/>
          <w:rtl/>
        </w:rPr>
        <w:t>התש"ע</w:t>
      </w:r>
      <w:proofErr w:type="spellEnd"/>
      <w:r w:rsidRPr="00361AFF">
        <w:rPr>
          <w:rFonts w:cs="David" w:hint="cs"/>
          <w:b/>
          <w:bCs/>
          <w:u w:val="single"/>
          <w:rtl/>
        </w:rPr>
        <w:t>-2010</w:t>
      </w:r>
    </w:p>
    <w:p w14:paraId="378E48AC" w14:textId="77777777" w:rsidR="003F53B2" w:rsidRPr="00361AFF" w:rsidRDefault="003F53B2" w:rsidP="003F53B2">
      <w:pPr>
        <w:bidi/>
        <w:jc w:val="center"/>
        <w:rPr>
          <w:rFonts w:cs="David" w:hint="cs"/>
          <w:highlight w:val="yellow"/>
          <w:u w:val="single"/>
          <w:rtl/>
        </w:rPr>
      </w:pPr>
      <w:r w:rsidRPr="00361AFF">
        <w:rPr>
          <w:rFonts w:cs="David" w:hint="cs"/>
          <w:b/>
          <w:bCs/>
          <w:u w:val="single"/>
          <w:rtl/>
        </w:rPr>
        <w:t xml:space="preserve">(כ/332) </w:t>
      </w:r>
      <w:r w:rsidRPr="00361AFF">
        <w:rPr>
          <w:rFonts w:cs="David"/>
          <w:b/>
          <w:bCs/>
          <w:u w:val="single"/>
          <w:rtl/>
        </w:rPr>
        <w:t>–</w:t>
      </w:r>
      <w:r w:rsidRPr="00361AFF">
        <w:rPr>
          <w:rFonts w:cs="David" w:hint="cs"/>
          <w:b/>
          <w:bCs/>
          <w:u w:val="single"/>
          <w:rtl/>
        </w:rPr>
        <w:t xml:space="preserve"> הכנה לקריאה שנייה ושלישית</w:t>
      </w:r>
    </w:p>
    <w:p w14:paraId="6886B8D0" w14:textId="77777777" w:rsidR="003F53B2" w:rsidRDefault="003F53B2" w:rsidP="003F53B2">
      <w:pPr>
        <w:bidi/>
        <w:jc w:val="both"/>
        <w:rPr>
          <w:rFonts w:cs="David" w:hint="cs"/>
          <w:u w:val="single"/>
          <w:rtl/>
        </w:rPr>
      </w:pPr>
    </w:p>
    <w:p w14:paraId="136CE499" w14:textId="77777777" w:rsidR="003F53B2" w:rsidRDefault="003F53B2" w:rsidP="003F53B2">
      <w:pPr>
        <w:bidi/>
        <w:jc w:val="both"/>
        <w:rPr>
          <w:rFonts w:cs="David" w:hint="cs"/>
          <w:u w:val="single"/>
          <w:rtl/>
        </w:rPr>
      </w:pPr>
    </w:p>
    <w:p w14:paraId="538A7DAC"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03042341" w14:textId="77777777" w:rsidR="003F53B2" w:rsidRPr="00D56DFC" w:rsidRDefault="003F53B2" w:rsidP="003F53B2">
      <w:pPr>
        <w:bidi/>
        <w:jc w:val="both"/>
        <w:rPr>
          <w:rFonts w:cs="David" w:hint="cs"/>
          <w:u w:val="single"/>
          <w:rtl/>
        </w:rPr>
      </w:pPr>
    </w:p>
    <w:p w14:paraId="50C91A14" w14:textId="77777777" w:rsidR="003F53B2" w:rsidRPr="00D56DFC" w:rsidRDefault="003F53B2" w:rsidP="003F53B2">
      <w:pPr>
        <w:bidi/>
        <w:jc w:val="both"/>
        <w:rPr>
          <w:rFonts w:cs="David" w:hint="cs"/>
          <w:rtl/>
        </w:rPr>
      </w:pPr>
      <w:r w:rsidRPr="00D56DFC">
        <w:rPr>
          <w:rFonts w:cs="David" w:hint="cs"/>
          <w:rtl/>
        </w:rPr>
        <w:tab/>
      </w:r>
      <w:r w:rsidRPr="00361AFF">
        <w:rPr>
          <w:rFonts w:cs="David" w:hint="cs"/>
          <w:rtl/>
        </w:rPr>
        <w:t>סעיף 3 לסדר היום</w:t>
      </w:r>
      <w:r w:rsidRPr="00D56DFC">
        <w:rPr>
          <w:rFonts w:cs="David" w:hint="cs"/>
          <w:rtl/>
        </w:rPr>
        <w:t xml:space="preserve">: הצעת חוק הבחירות לכנסת (תיקון מס' 59) (הצבעת חברי ועדת קלפי), </w:t>
      </w:r>
      <w:proofErr w:type="spellStart"/>
      <w:r w:rsidRPr="00D56DFC">
        <w:rPr>
          <w:rFonts w:cs="David" w:hint="cs"/>
          <w:rtl/>
        </w:rPr>
        <w:t>התש"ע</w:t>
      </w:r>
      <w:proofErr w:type="spellEnd"/>
      <w:r w:rsidRPr="00D56DFC">
        <w:rPr>
          <w:rFonts w:cs="David" w:hint="cs"/>
          <w:rtl/>
        </w:rPr>
        <w:t xml:space="preserve">-2010 (כ/332) </w:t>
      </w:r>
      <w:r w:rsidRPr="00D56DFC">
        <w:rPr>
          <w:rFonts w:cs="David"/>
          <w:rtl/>
        </w:rPr>
        <w:t>–</w:t>
      </w:r>
      <w:r w:rsidRPr="00D56DFC">
        <w:rPr>
          <w:rFonts w:cs="David" w:hint="cs"/>
          <w:rtl/>
        </w:rPr>
        <w:t xml:space="preserve"> הכנה לקריאה שנייה ושלישית.</w:t>
      </w:r>
    </w:p>
    <w:p w14:paraId="4DFA4437" w14:textId="77777777" w:rsidR="003F53B2" w:rsidRPr="00D56DFC" w:rsidRDefault="003F53B2" w:rsidP="003F53B2">
      <w:pPr>
        <w:bidi/>
        <w:jc w:val="both"/>
        <w:rPr>
          <w:rFonts w:cs="David" w:hint="cs"/>
          <w:rtl/>
        </w:rPr>
      </w:pPr>
    </w:p>
    <w:p w14:paraId="1517BF62" w14:textId="77777777" w:rsidR="003F53B2" w:rsidRPr="00D56DFC" w:rsidRDefault="003F53B2" w:rsidP="003F53B2">
      <w:pPr>
        <w:bidi/>
        <w:ind w:firstLine="720"/>
        <w:jc w:val="both"/>
        <w:rPr>
          <w:rFonts w:cs="David" w:hint="cs"/>
          <w:rtl/>
        </w:rPr>
      </w:pPr>
      <w:r w:rsidRPr="00D56DFC">
        <w:rPr>
          <w:rFonts w:cs="David" w:hint="cs"/>
          <w:rtl/>
        </w:rPr>
        <w:t xml:space="preserve">רבותיי, בעקבות הישיבה הקודמת שהייתה כאן גובשו מספר הסכמות שאז היו על דעת כל הנוכחים. עיקרן היה לתחום את ההסדר המוצע שמאפשר לחברי ועדת קלפי להצביע בקלפי לשני תנאים: ראשית, מדובר רק על יושב ראש, סגן וחבר, כלומר, רק על חברי הוועדה, ושנית כדי למנוע ניצול לרעה של ההסדר הזה דובר על כך שמשך הזמן </w:t>
      </w:r>
      <w:proofErr w:type="spellStart"/>
      <w:r w:rsidRPr="00D56DFC">
        <w:rPr>
          <w:rFonts w:cs="David" w:hint="cs"/>
          <w:rtl/>
        </w:rPr>
        <w:t>המינימלי</w:t>
      </w:r>
      <w:proofErr w:type="spellEnd"/>
      <w:r w:rsidRPr="00D56DFC">
        <w:rPr>
          <w:rFonts w:cs="David" w:hint="cs"/>
          <w:rtl/>
        </w:rPr>
        <w:t xml:space="preserve"> שיידרש חבר ועדת קלפי לשבת בקלפי כדי שיוכל להצביע במעטפה כפולה באותה קלפי יעמוד על שבע שעות. בעקבות הישיבה הזאת פנה אליי יהודה אבידן, שהוא כמדומני ותיק החברים בוועדת הבחירות המרכזית- -</w:t>
      </w:r>
    </w:p>
    <w:p w14:paraId="4B15DE6E" w14:textId="77777777" w:rsidR="003F53B2" w:rsidRPr="00D56DFC" w:rsidRDefault="003F53B2" w:rsidP="003F53B2">
      <w:pPr>
        <w:bidi/>
        <w:jc w:val="both"/>
        <w:rPr>
          <w:rFonts w:cs="David" w:hint="cs"/>
          <w:rtl/>
        </w:rPr>
      </w:pPr>
    </w:p>
    <w:p w14:paraId="2102F4E9" w14:textId="77777777" w:rsidR="003F53B2" w:rsidRPr="00D56DFC" w:rsidRDefault="003F53B2" w:rsidP="003F53B2">
      <w:pPr>
        <w:bidi/>
        <w:jc w:val="both"/>
        <w:rPr>
          <w:rFonts w:cs="David" w:hint="cs"/>
          <w:u w:val="single"/>
          <w:rtl/>
        </w:rPr>
      </w:pPr>
      <w:r w:rsidRPr="00D56DFC">
        <w:rPr>
          <w:rFonts w:cs="David" w:hint="cs"/>
          <w:u w:val="single"/>
          <w:rtl/>
        </w:rPr>
        <w:t>יהודה אבידן:</w:t>
      </w:r>
    </w:p>
    <w:p w14:paraId="097A450C" w14:textId="77777777" w:rsidR="003F53B2" w:rsidRPr="00D56DFC" w:rsidRDefault="003F53B2" w:rsidP="003F53B2">
      <w:pPr>
        <w:bidi/>
        <w:jc w:val="both"/>
        <w:rPr>
          <w:rFonts w:cs="David" w:hint="cs"/>
          <w:rtl/>
        </w:rPr>
      </w:pPr>
    </w:p>
    <w:p w14:paraId="32B78BE4" w14:textId="77777777" w:rsidR="003F53B2" w:rsidRPr="00D56DFC" w:rsidRDefault="003F53B2" w:rsidP="003F53B2">
      <w:pPr>
        <w:bidi/>
        <w:jc w:val="both"/>
        <w:rPr>
          <w:rFonts w:cs="David" w:hint="cs"/>
          <w:rtl/>
        </w:rPr>
      </w:pPr>
      <w:r w:rsidRPr="00D56DFC">
        <w:rPr>
          <w:rFonts w:cs="David" w:hint="cs"/>
          <w:rtl/>
        </w:rPr>
        <w:tab/>
        <w:t>הסגנים, בכל אופן.</w:t>
      </w:r>
    </w:p>
    <w:p w14:paraId="467E7BF3" w14:textId="77777777" w:rsidR="003F53B2" w:rsidRPr="00D56DFC" w:rsidRDefault="003F53B2" w:rsidP="003F53B2">
      <w:pPr>
        <w:bidi/>
        <w:jc w:val="both"/>
        <w:rPr>
          <w:rFonts w:cs="David" w:hint="cs"/>
          <w:rtl/>
        </w:rPr>
      </w:pPr>
    </w:p>
    <w:p w14:paraId="7D65F61C"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4B9F9266" w14:textId="77777777" w:rsidR="003F53B2" w:rsidRPr="00D56DFC" w:rsidRDefault="003F53B2" w:rsidP="003F53B2">
      <w:pPr>
        <w:bidi/>
        <w:jc w:val="both"/>
        <w:rPr>
          <w:rFonts w:cs="David" w:hint="cs"/>
          <w:u w:val="single"/>
          <w:rtl/>
        </w:rPr>
      </w:pPr>
    </w:p>
    <w:p w14:paraId="43C02134" w14:textId="77777777" w:rsidR="003F53B2" w:rsidRPr="00D56DFC" w:rsidRDefault="003F53B2" w:rsidP="003F53B2">
      <w:pPr>
        <w:bidi/>
        <w:jc w:val="both"/>
        <w:rPr>
          <w:rFonts w:cs="David" w:hint="cs"/>
          <w:rtl/>
        </w:rPr>
      </w:pPr>
      <w:r w:rsidRPr="00D56DFC">
        <w:rPr>
          <w:rFonts w:cs="David" w:hint="cs"/>
          <w:rtl/>
        </w:rPr>
        <w:tab/>
        <w:t xml:space="preserve">הוא פנה אליי בשמו עצמו ובשמה של סיעתו, וביקש להביא בפנינו הערה שיש לו לעניין משך הזמן שהצענו. כמו כן ארבל הפנתה את תשומת לבי לכך שצריך לקבוע מנגנון מסודר באשר לאופן שבו יתנהל הרישום של השעות, ואני מבין מהשיחות שלך עם מר אהוד </w:t>
      </w:r>
      <w:proofErr w:type="spellStart"/>
      <w:r w:rsidRPr="00D56DFC">
        <w:rPr>
          <w:rFonts w:cs="David" w:hint="cs"/>
          <w:rtl/>
        </w:rPr>
        <w:t>שיל"ת</w:t>
      </w:r>
      <w:proofErr w:type="spellEnd"/>
      <w:r w:rsidRPr="00D56DFC">
        <w:rPr>
          <w:rFonts w:cs="David" w:hint="cs"/>
          <w:rtl/>
        </w:rPr>
        <w:t xml:space="preserve"> שהכיוון הוא שהעניין הזה ייעשה פשוט בתוך פרוטוקול ועדת הקלפי. אני כמובן, אאפשר לך להציג את העניין הזה. אני מציע שנידרש תחילה לסוגיה של השעות. יהודה, בבקשה. </w:t>
      </w:r>
    </w:p>
    <w:p w14:paraId="3CC6B30A" w14:textId="77777777" w:rsidR="003F53B2" w:rsidRPr="00D56DFC" w:rsidRDefault="003F53B2" w:rsidP="003F53B2">
      <w:pPr>
        <w:bidi/>
        <w:jc w:val="both"/>
        <w:rPr>
          <w:rFonts w:cs="David" w:hint="cs"/>
          <w:rtl/>
        </w:rPr>
      </w:pPr>
    </w:p>
    <w:p w14:paraId="2DCF56BC" w14:textId="77777777" w:rsidR="003F53B2" w:rsidRPr="00D56DFC" w:rsidRDefault="003F53B2" w:rsidP="003F53B2">
      <w:pPr>
        <w:keepLines/>
        <w:bidi/>
        <w:jc w:val="both"/>
        <w:rPr>
          <w:rFonts w:cs="David"/>
          <w:u w:val="single"/>
        </w:rPr>
      </w:pPr>
      <w:r w:rsidRPr="00D56DFC">
        <w:rPr>
          <w:rFonts w:cs="David" w:hint="cs"/>
          <w:u w:val="single"/>
          <w:rtl/>
        </w:rPr>
        <w:t>יהודה אבידן:</w:t>
      </w:r>
    </w:p>
    <w:p w14:paraId="063F2472" w14:textId="77777777" w:rsidR="003F53B2" w:rsidRPr="00D56DFC" w:rsidRDefault="003F53B2" w:rsidP="003F53B2">
      <w:pPr>
        <w:keepLines/>
        <w:bidi/>
        <w:jc w:val="both"/>
        <w:rPr>
          <w:rFonts w:cs="David" w:hint="cs"/>
          <w:rtl/>
        </w:rPr>
      </w:pPr>
    </w:p>
    <w:p w14:paraId="3F65DB18" w14:textId="77777777" w:rsidR="003F53B2" w:rsidRPr="00D56DFC" w:rsidRDefault="003F53B2" w:rsidP="003F53B2">
      <w:pPr>
        <w:keepLines/>
        <w:bidi/>
        <w:jc w:val="both"/>
        <w:rPr>
          <w:rFonts w:cs="David" w:hint="cs"/>
          <w:rtl/>
        </w:rPr>
      </w:pPr>
      <w:r w:rsidRPr="00D56DFC">
        <w:rPr>
          <w:rFonts w:cs="David" w:hint="cs"/>
          <w:rtl/>
        </w:rPr>
        <w:tab/>
        <w:t xml:space="preserve">ראשית כול אני מזכיר לחברים שחוקי משילות צריכים לבוא בהסכמה. ולצערי, הפעם המפלגות נתנו אישור להסכים להחלטה של ועדת השרים ולא הטלנו וטו על החוק הזה. אבל ועדת שרים החליטה שלא תהיה הגבלת שעות. </w:t>
      </w:r>
    </w:p>
    <w:p w14:paraId="4192EB9B" w14:textId="77777777" w:rsidR="003F53B2" w:rsidRPr="00D56DFC" w:rsidRDefault="003F53B2" w:rsidP="003F53B2">
      <w:pPr>
        <w:bidi/>
        <w:jc w:val="both"/>
        <w:rPr>
          <w:rFonts w:cs="David" w:hint="cs"/>
          <w:rtl/>
        </w:rPr>
      </w:pPr>
    </w:p>
    <w:p w14:paraId="3C656284" w14:textId="77777777" w:rsidR="003F53B2" w:rsidRPr="00D56DFC" w:rsidRDefault="003F53B2" w:rsidP="003F53B2">
      <w:pPr>
        <w:bidi/>
        <w:ind w:firstLine="720"/>
        <w:jc w:val="both"/>
        <w:rPr>
          <w:rFonts w:cs="David" w:hint="cs"/>
          <w:rtl/>
        </w:rPr>
      </w:pPr>
      <w:r w:rsidRPr="00D56DFC">
        <w:rPr>
          <w:rFonts w:cs="David" w:hint="cs"/>
          <w:rtl/>
        </w:rPr>
        <w:t xml:space="preserve">אני ער להערה של מנכ"לית ועדת הבחירות ולחשש, אבל אני לא מסכים, לצערי, ואני אסביר למה. במשפט אחד אסכם: "מוטב שיהיו </w:t>
      </w:r>
      <w:proofErr w:type="spellStart"/>
      <w:r w:rsidRPr="00D56DFC">
        <w:rPr>
          <w:rFonts w:cs="David" w:hint="cs"/>
          <w:rtl/>
        </w:rPr>
        <w:t>שוגגין</w:t>
      </w:r>
      <w:proofErr w:type="spellEnd"/>
      <w:r w:rsidRPr="00D56DFC">
        <w:rPr>
          <w:rFonts w:cs="David" w:hint="cs"/>
          <w:rtl/>
        </w:rPr>
        <w:t xml:space="preserve"> ואל יהיו </w:t>
      </w:r>
      <w:proofErr w:type="spellStart"/>
      <w:r w:rsidRPr="00D56DFC">
        <w:rPr>
          <w:rFonts w:cs="David" w:hint="cs"/>
          <w:rtl/>
        </w:rPr>
        <w:t>מזידין</w:t>
      </w:r>
      <w:proofErr w:type="spellEnd"/>
      <w:r w:rsidRPr="00D56DFC">
        <w:rPr>
          <w:rFonts w:cs="David" w:hint="cs"/>
          <w:rtl/>
        </w:rPr>
        <w:t xml:space="preserve">". כיום החוק מאפשר לכל אדם במדינה להיכנס לקלפי של נכים ולהצביע, ואסור לשאול אותו שאלות מיותרות, ואסור כלום. אנחנו פרקטיים, אנחנו נמצאים בשטח. אני זוכר שכשיצאה התקנה הזאת חששו שנגיע לחצי מיליון, ל-400 אלף, ל-300 אלף, ואני יכול לומר לזכותה של ועדת הבחירות שעל אף גידול של 40-30 אלף מצביעים בהצבעות המיוחדות השליטה בוועדת הבחירות הייתה יוצאת מן הכלל, ואולי אף הקדימו את הזמנים של הסיום. </w:t>
      </w:r>
    </w:p>
    <w:p w14:paraId="18812731" w14:textId="77777777" w:rsidR="003F53B2" w:rsidRPr="00D56DFC" w:rsidRDefault="003F53B2" w:rsidP="003F53B2">
      <w:pPr>
        <w:bidi/>
        <w:ind w:firstLine="720"/>
        <w:jc w:val="both"/>
        <w:rPr>
          <w:rFonts w:cs="David" w:hint="cs"/>
          <w:rtl/>
        </w:rPr>
      </w:pPr>
    </w:p>
    <w:p w14:paraId="2DC92FFC" w14:textId="77777777" w:rsidR="003F53B2" w:rsidRPr="00D56DFC" w:rsidRDefault="003F53B2" w:rsidP="003F53B2">
      <w:pPr>
        <w:bidi/>
        <w:jc w:val="both"/>
        <w:rPr>
          <w:rFonts w:cs="David" w:hint="cs"/>
          <w:rtl/>
        </w:rPr>
      </w:pPr>
      <w:r w:rsidRPr="00D56DFC">
        <w:rPr>
          <w:rFonts w:cs="David" w:hint="cs"/>
          <w:rtl/>
        </w:rPr>
        <w:t xml:space="preserve">גם כאן אני רוצה להרגיע; לדעתי, 7 שעות הוא זמן לא טוב, ואני אסביר למה. מטבע הדברים אנחנו מחליפים את הנציגים שלנו בשטח כל 5-4 שעות. אנשים שיושבים בקלפי הם גם אנשים פעילים בשטח, ולכן אנחנו לא מעוניינים לכבול את זה שמישהו יקבע לי את המשמרת. החשש שמישהו יכניס אדם לקלפי כדי לשבת כיושב ראש ולהצביע </w:t>
      </w:r>
      <w:r w:rsidRPr="00D56DFC">
        <w:rPr>
          <w:rFonts w:cs="David"/>
          <w:rtl/>
        </w:rPr>
        <w:t>–</w:t>
      </w:r>
      <w:r w:rsidRPr="00D56DFC">
        <w:rPr>
          <w:rFonts w:cs="David" w:hint="cs"/>
          <w:rtl/>
        </w:rPr>
        <w:t xml:space="preserve"> כשזה ל-4 שעות, אין החשש הזה. אף אחד לא ילך ויהפוך את סדרי בראשית בשביל הדבר הזה. אני לא רוצה להגיע למצב שאנחנו נתחיל לתת לאנשים עצות שקיימות היום בשטח ללכת להצביע בקלפיות של נכים. לכן אנחנו מתעקשים על כך שזה יהיה כל 4 שעות. יתרה מכך בלי קשר לשעות החוק הזה צריך להיות בגלל המקומות המרוחקים </w:t>
      </w:r>
      <w:r w:rsidRPr="00D56DFC">
        <w:rPr>
          <w:rFonts w:cs="David"/>
          <w:rtl/>
        </w:rPr>
        <w:t>–</w:t>
      </w:r>
      <w:r w:rsidRPr="00D56DFC">
        <w:rPr>
          <w:rFonts w:cs="David" w:hint="cs"/>
          <w:rtl/>
        </w:rPr>
        <w:t xml:space="preserve"> כפרים ערביים, מושבים, קיבוצים שאליהם אנחנו שולחים אנשים, ולא תמיד אנשים יכולים לחזור למקום המגורים שלהם ולהצביע. </w:t>
      </w:r>
    </w:p>
    <w:p w14:paraId="1A429E55" w14:textId="77777777" w:rsidR="003F53B2" w:rsidRPr="00D56DFC" w:rsidRDefault="003F53B2" w:rsidP="003F53B2">
      <w:pPr>
        <w:bidi/>
        <w:jc w:val="both"/>
        <w:rPr>
          <w:rFonts w:cs="David" w:hint="cs"/>
          <w:rtl/>
        </w:rPr>
      </w:pPr>
    </w:p>
    <w:p w14:paraId="08C0D6CF" w14:textId="77777777" w:rsidR="003F53B2" w:rsidRPr="00D56DFC" w:rsidRDefault="003F53B2" w:rsidP="003F53B2">
      <w:pPr>
        <w:bidi/>
        <w:ind w:firstLine="720"/>
        <w:jc w:val="both"/>
        <w:rPr>
          <w:rFonts w:cs="David" w:hint="cs"/>
          <w:rtl/>
        </w:rPr>
      </w:pPr>
      <w:r w:rsidRPr="00D56DFC">
        <w:rPr>
          <w:rFonts w:cs="David" w:hint="cs"/>
          <w:rtl/>
        </w:rPr>
        <w:t xml:space="preserve">עקרונית הצעת החוק הזאת היא נכונה. הרישום על-ידי מזכיר הקלפי הוא דבר נכון, אבל פרקטית בשטח הגבלה של 4 שעות פותר את החשש שיעשו שם רכבת ומצד שני זה נותן גמישות מחויבת מציאות. זה ההבדל בין מנגנון ועדת הבחירות לבין אנשי השטח שרואים את הדברים מקרוב. כאנשי שטח לא נוכל לעמוד בשבע שעות כי זה לא משמרות, זה לא יעזור. </w:t>
      </w:r>
    </w:p>
    <w:p w14:paraId="68FD71F4" w14:textId="77777777" w:rsidR="003F53B2" w:rsidRPr="00D56DFC" w:rsidRDefault="003F53B2" w:rsidP="003F53B2">
      <w:pPr>
        <w:bidi/>
        <w:jc w:val="both"/>
        <w:rPr>
          <w:rFonts w:cs="David" w:hint="cs"/>
          <w:rtl/>
        </w:rPr>
      </w:pPr>
    </w:p>
    <w:p w14:paraId="5E0984AA"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2E336498" w14:textId="77777777" w:rsidR="003F53B2" w:rsidRPr="00D56DFC" w:rsidRDefault="003F53B2" w:rsidP="003F53B2">
      <w:pPr>
        <w:bidi/>
        <w:jc w:val="both"/>
        <w:rPr>
          <w:rFonts w:cs="David" w:hint="cs"/>
          <w:u w:val="single"/>
          <w:rtl/>
        </w:rPr>
      </w:pPr>
    </w:p>
    <w:p w14:paraId="04A6F835" w14:textId="77777777" w:rsidR="003F53B2" w:rsidRPr="00D56DFC" w:rsidRDefault="003F53B2" w:rsidP="003F53B2">
      <w:pPr>
        <w:bidi/>
        <w:jc w:val="both"/>
        <w:rPr>
          <w:rFonts w:cs="David" w:hint="cs"/>
          <w:rtl/>
        </w:rPr>
      </w:pPr>
      <w:r w:rsidRPr="00D56DFC">
        <w:rPr>
          <w:rFonts w:cs="David" w:hint="cs"/>
          <w:rtl/>
        </w:rPr>
        <w:tab/>
        <w:t>יהודה, אני רוצה לעשות רגע הפסקה קטנה ולדון בפטור כדי שאני לא אחזיק את כולם; אתה יכול להישאר פה?</w:t>
      </w:r>
    </w:p>
    <w:p w14:paraId="148CCCB1" w14:textId="77777777" w:rsidR="003F53B2" w:rsidRPr="00D56DFC" w:rsidRDefault="003F53B2" w:rsidP="003F53B2">
      <w:pPr>
        <w:bidi/>
        <w:jc w:val="both"/>
        <w:rPr>
          <w:rFonts w:cs="David" w:hint="cs"/>
          <w:rtl/>
        </w:rPr>
      </w:pPr>
    </w:p>
    <w:p w14:paraId="7895680E" w14:textId="77777777" w:rsidR="003F53B2" w:rsidRPr="00D56DFC" w:rsidRDefault="003F53B2" w:rsidP="003F53B2">
      <w:pPr>
        <w:bidi/>
        <w:jc w:val="both"/>
        <w:rPr>
          <w:rFonts w:cs="David"/>
          <w:u w:val="single"/>
        </w:rPr>
      </w:pPr>
      <w:r w:rsidRPr="00D56DFC">
        <w:rPr>
          <w:rFonts w:cs="David" w:hint="cs"/>
          <w:u w:val="single"/>
          <w:rtl/>
        </w:rPr>
        <w:t>יהודה אבידן:</w:t>
      </w:r>
    </w:p>
    <w:p w14:paraId="16C5E56A" w14:textId="77777777" w:rsidR="003F53B2" w:rsidRPr="00D56DFC" w:rsidRDefault="003F53B2" w:rsidP="003F53B2">
      <w:pPr>
        <w:bidi/>
        <w:jc w:val="both"/>
        <w:rPr>
          <w:rFonts w:cs="David" w:hint="cs"/>
          <w:rtl/>
        </w:rPr>
      </w:pPr>
    </w:p>
    <w:p w14:paraId="40FEBE98" w14:textId="77777777" w:rsidR="003F53B2" w:rsidRPr="00D56DFC" w:rsidRDefault="003F53B2" w:rsidP="003F53B2">
      <w:pPr>
        <w:bidi/>
        <w:jc w:val="both"/>
        <w:rPr>
          <w:rFonts w:cs="David" w:hint="cs"/>
          <w:rtl/>
        </w:rPr>
      </w:pPr>
      <w:r w:rsidRPr="00D56DFC">
        <w:rPr>
          <w:rFonts w:cs="David" w:hint="cs"/>
          <w:rtl/>
        </w:rPr>
        <w:tab/>
        <w:t xml:space="preserve"> אדוני היושב ראש, אני אפילו לא חבר כנסת, מה אכפת לך?</w:t>
      </w:r>
    </w:p>
    <w:p w14:paraId="07E291B5" w14:textId="77777777" w:rsidR="003F53B2" w:rsidRPr="00D56DFC" w:rsidRDefault="003F53B2" w:rsidP="003F53B2">
      <w:pPr>
        <w:bidi/>
        <w:jc w:val="both"/>
        <w:rPr>
          <w:rFonts w:cs="David" w:hint="cs"/>
          <w:rtl/>
        </w:rPr>
      </w:pPr>
    </w:p>
    <w:p w14:paraId="19FC80FB"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06ECE7D1" w14:textId="77777777" w:rsidR="003F53B2" w:rsidRPr="00D56DFC" w:rsidRDefault="003F53B2" w:rsidP="003F53B2">
      <w:pPr>
        <w:bidi/>
        <w:jc w:val="both"/>
        <w:rPr>
          <w:rFonts w:cs="David" w:hint="cs"/>
          <w:u w:val="single"/>
          <w:rtl/>
        </w:rPr>
      </w:pPr>
    </w:p>
    <w:p w14:paraId="4985ED1B" w14:textId="77777777" w:rsidR="003F53B2" w:rsidRPr="00D56DFC" w:rsidRDefault="003F53B2" w:rsidP="003F53B2">
      <w:pPr>
        <w:bidi/>
        <w:jc w:val="both"/>
        <w:rPr>
          <w:rFonts w:cs="David" w:hint="cs"/>
          <w:rtl/>
        </w:rPr>
      </w:pPr>
      <w:r w:rsidRPr="00D56DFC">
        <w:rPr>
          <w:rFonts w:cs="David" w:hint="cs"/>
          <w:rtl/>
        </w:rPr>
        <w:tab/>
        <w:t xml:space="preserve"> אבל נוכחותך דרושה כאן. </w:t>
      </w:r>
    </w:p>
    <w:p w14:paraId="31E5F6C8" w14:textId="77777777" w:rsidR="003F53B2" w:rsidRPr="00D56DFC" w:rsidRDefault="003F53B2" w:rsidP="003F53B2">
      <w:pPr>
        <w:bidi/>
        <w:jc w:val="both"/>
        <w:rPr>
          <w:rFonts w:cs="David" w:hint="cs"/>
          <w:rtl/>
        </w:rPr>
      </w:pPr>
    </w:p>
    <w:p w14:paraId="5E39258E" w14:textId="77777777" w:rsidR="003F53B2" w:rsidRDefault="003F53B2" w:rsidP="003F53B2">
      <w:pPr>
        <w:bidi/>
        <w:ind w:firstLine="720"/>
        <w:jc w:val="both"/>
        <w:rPr>
          <w:rFonts w:cs="David" w:hint="cs"/>
          <w:rtl/>
        </w:rPr>
      </w:pPr>
      <w:r w:rsidRPr="00D56DFC">
        <w:rPr>
          <w:rFonts w:cs="David" w:hint="cs"/>
          <w:rtl/>
        </w:rPr>
        <w:t>זה בסדר. תודה רבה.</w:t>
      </w:r>
    </w:p>
    <w:p w14:paraId="51629CB0" w14:textId="77777777" w:rsidR="003F53B2" w:rsidRDefault="003F53B2" w:rsidP="003F53B2">
      <w:pPr>
        <w:bidi/>
        <w:ind w:firstLine="720"/>
        <w:jc w:val="both"/>
        <w:rPr>
          <w:rFonts w:cs="David" w:hint="cs"/>
          <w:rtl/>
        </w:rPr>
      </w:pPr>
    </w:p>
    <w:p w14:paraId="4F21FF8D" w14:textId="77777777" w:rsidR="003F53B2" w:rsidRDefault="003F53B2" w:rsidP="003F53B2">
      <w:pPr>
        <w:bidi/>
        <w:ind w:firstLine="720"/>
        <w:jc w:val="both"/>
        <w:rPr>
          <w:rFonts w:cs="David" w:hint="cs"/>
          <w:rtl/>
        </w:rPr>
      </w:pPr>
    </w:p>
    <w:p w14:paraId="6655A87A" w14:textId="77777777" w:rsidR="003F53B2" w:rsidRPr="00361AFF" w:rsidRDefault="003F53B2" w:rsidP="003F53B2">
      <w:pPr>
        <w:bidi/>
        <w:jc w:val="center"/>
        <w:rPr>
          <w:rFonts w:cs="David" w:hint="cs"/>
          <w:b/>
          <w:bCs/>
          <w:u w:val="single"/>
          <w:rtl/>
        </w:rPr>
      </w:pPr>
      <w:r w:rsidRPr="00361AFF">
        <w:rPr>
          <w:rFonts w:cs="David" w:hint="cs"/>
          <w:b/>
          <w:bCs/>
          <w:rtl/>
        </w:rPr>
        <w:t xml:space="preserve">4. </w:t>
      </w:r>
      <w:r w:rsidRPr="00361AFF">
        <w:rPr>
          <w:rFonts w:cs="David" w:hint="cs"/>
          <w:b/>
          <w:bCs/>
          <w:u w:val="single"/>
          <w:rtl/>
        </w:rPr>
        <w:t xml:space="preserve">בקשת הממשלה להקדמת הדיון בהצעת חוק סדר הדין הפלילי (סמכויות אכיפה </w:t>
      </w:r>
      <w:r w:rsidRPr="00361AFF">
        <w:rPr>
          <w:rFonts w:cs="David"/>
          <w:b/>
          <w:bCs/>
          <w:u w:val="single"/>
          <w:rtl/>
        </w:rPr>
        <w:t>–</w:t>
      </w:r>
    </w:p>
    <w:p w14:paraId="7F2D2B81" w14:textId="77777777" w:rsidR="003F53B2" w:rsidRPr="00361AFF" w:rsidRDefault="003F53B2" w:rsidP="003F53B2">
      <w:pPr>
        <w:bidi/>
        <w:jc w:val="center"/>
        <w:rPr>
          <w:rFonts w:cs="David" w:hint="cs"/>
          <w:b/>
          <w:bCs/>
          <w:u w:val="single"/>
          <w:rtl/>
        </w:rPr>
      </w:pPr>
      <w:r w:rsidRPr="00361AFF">
        <w:rPr>
          <w:rFonts w:cs="David" w:hint="cs"/>
          <w:b/>
          <w:bCs/>
          <w:u w:val="single"/>
          <w:rtl/>
        </w:rPr>
        <w:t xml:space="preserve">מעצרים) (היוועדות חזותית </w:t>
      </w:r>
      <w:r w:rsidRPr="00361AFF">
        <w:rPr>
          <w:rFonts w:cs="David"/>
          <w:b/>
          <w:bCs/>
          <w:u w:val="single"/>
          <w:rtl/>
        </w:rPr>
        <w:t>–</w:t>
      </w:r>
      <w:r w:rsidRPr="00361AFF">
        <w:rPr>
          <w:rFonts w:cs="David" w:hint="cs"/>
          <w:b/>
          <w:bCs/>
          <w:u w:val="single"/>
          <w:rtl/>
        </w:rPr>
        <w:t xml:space="preserve"> הוראת שעה) (תיקון מס' 3), </w:t>
      </w:r>
      <w:proofErr w:type="spellStart"/>
      <w:r w:rsidRPr="00361AFF">
        <w:rPr>
          <w:rFonts w:cs="David" w:hint="cs"/>
          <w:b/>
          <w:bCs/>
          <w:u w:val="single"/>
          <w:rtl/>
        </w:rPr>
        <w:t>התש"ע</w:t>
      </w:r>
      <w:proofErr w:type="spellEnd"/>
      <w:r w:rsidRPr="00361AFF">
        <w:rPr>
          <w:rFonts w:cs="David" w:hint="cs"/>
          <w:b/>
          <w:bCs/>
          <w:u w:val="single"/>
          <w:rtl/>
        </w:rPr>
        <w:t>-2010 (מ/528), לפני</w:t>
      </w:r>
    </w:p>
    <w:p w14:paraId="02EAF63E" w14:textId="77777777" w:rsidR="003F53B2" w:rsidRPr="00361AFF" w:rsidRDefault="003F53B2" w:rsidP="003F53B2">
      <w:pPr>
        <w:bidi/>
        <w:jc w:val="center"/>
        <w:rPr>
          <w:rFonts w:cs="David" w:hint="cs"/>
          <w:b/>
          <w:bCs/>
          <w:u w:val="single"/>
          <w:rtl/>
        </w:rPr>
      </w:pPr>
      <w:r w:rsidRPr="00361AFF">
        <w:rPr>
          <w:rFonts w:cs="David" w:hint="cs"/>
          <w:b/>
          <w:bCs/>
          <w:u w:val="single"/>
          <w:rtl/>
        </w:rPr>
        <w:t>הקריאה הראשונה</w:t>
      </w:r>
    </w:p>
    <w:p w14:paraId="0AF55E1A" w14:textId="77777777" w:rsidR="003F53B2" w:rsidRDefault="003F53B2" w:rsidP="003F53B2">
      <w:pPr>
        <w:bidi/>
        <w:jc w:val="both"/>
        <w:rPr>
          <w:rFonts w:cs="David" w:hint="cs"/>
          <w:rtl/>
        </w:rPr>
      </w:pPr>
    </w:p>
    <w:p w14:paraId="0227BA0F"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491974CE" w14:textId="77777777" w:rsidR="003F53B2" w:rsidRPr="00D56DFC" w:rsidRDefault="003F53B2" w:rsidP="003F53B2">
      <w:pPr>
        <w:bidi/>
        <w:jc w:val="both"/>
        <w:rPr>
          <w:rFonts w:cs="David" w:hint="cs"/>
          <w:u w:val="single"/>
          <w:rtl/>
        </w:rPr>
      </w:pPr>
    </w:p>
    <w:p w14:paraId="70A2E997" w14:textId="77777777" w:rsidR="003F53B2" w:rsidRPr="00D56DFC" w:rsidRDefault="003F53B2" w:rsidP="003F53B2">
      <w:pPr>
        <w:bidi/>
        <w:jc w:val="both"/>
        <w:rPr>
          <w:rFonts w:cs="David" w:hint="cs"/>
          <w:rtl/>
        </w:rPr>
      </w:pPr>
      <w:r w:rsidRPr="00D56DFC">
        <w:rPr>
          <w:rFonts w:cs="David" w:hint="cs"/>
          <w:rtl/>
        </w:rPr>
        <w:tab/>
        <w:t xml:space="preserve">אני אעשה הפסקה קטנה ואעבור ברשותכם לבקשת הפטור שלשמה רובכם התכנסתם כאן. </w:t>
      </w:r>
    </w:p>
    <w:p w14:paraId="34E83F3E" w14:textId="77777777" w:rsidR="003F53B2" w:rsidRPr="00D56DFC" w:rsidRDefault="003F53B2" w:rsidP="003F53B2">
      <w:pPr>
        <w:bidi/>
        <w:ind w:firstLine="720"/>
        <w:jc w:val="both"/>
        <w:rPr>
          <w:rFonts w:cs="David" w:hint="cs"/>
          <w:rtl/>
        </w:rPr>
      </w:pPr>
    </w:p>
    <w:p w14:paraId="4CCEEAE4" w14:textId="77777777" w:rsidR="003F53B2" w:rsidRPr="00D56DFC" w:rsidRDefault="003F53B2" w:rsidP="003F53B2">
      <w:pPr>
        <w:bidi/>
        <w:ind w:firstLine="720"/>
        <w:jc w:val="both"/>
        <w:rPr>
          <w:rFonts w:cs="David" w:hint="cs"/>
          <w:rtl/>
        </w:rPr>
      </w:pPr>
      <w:r w:rsidRPr="00D56DFC">
        <w:rPr>
          <w:rFonts w:cs="David" w:hint="cs"/>
          <w:rtl/>
        </w:rPr>
        <w:t xml:space="preserve">נושא נוסף: בקשה לפטור מחובת הנחה להצעת חוק סדר הדין הפלילי (סמכויות אכיפה -  מעצרים) (היוועדות חזותית </w:t>
      </w:r>
      <w:r w:rsidRPr="00D56DFC">
        <w:rPr>
          <w:rFonts w:cs="David"/>
          <w:rtl/>
        </w:rPr>
        <w:t>–</w:t>
      </w:r>
      <w:r w:rsidRPr="00D56DFC">
        <w:rPr>
          <w:rFonts w:cs="David" w:hint="cs"/>
          <w:rtl/>
        </w:rPr>
        <w:t xml:space="preserve"> הוראת שעה) (תיקון מס' 3), </w:t>
      </w:r>
      <w:proofErr w:type="spellStart"/>
      <w:r w:rsidRPr="00D56DFC">
        <w:rPr>
          <w:rFonts w:cs="David" w:hint="cs"/>
          <w:rtl/>
        </w:rPr>
        <w:t>התש"ע</w:t>
      </w:r>
      <w:proofErr w:type="spellEnd"/>
      <w:r w:rsidRPr="00D56DFC">
        <w:rPr>
          <w:rFonts w:cs="David" w:hint="cs"/>
          <w:rtl/>
        </w:rPr>
        <w:t xml:space="preserve">-2010. הקדמת הדין בקריאה הראשונה. אני מבין שמציג זאת חיים </w:t>
      </w:r>
      <w:proofErr w:type="spellStart"/>
      <w:r w:rsidRPr="00D56DFC">
        <w:rPr>
          <w:rFonts w:cs="David" w:hint="cs"/>
          <w:rtl/>
        </w:rPr>
        <w:t>אמיגה</w:t>
      </w:r>
      <w:proofErr w:type="spellEnd"/>
      <w:r w:rsidRPr="00D56DFC">
        <w:rPr>
          <w:rFonts w:cs="David" w:hint="cs"/>
          <w:rtl/>
        </w:rPr>
        <w:t xml:space="preserve"> נציג המשרד לביטחון הפנים. </w:t>
      </w:r>
    </w:p>
    <w:p w14:paraId="3915FD9A" w14:textId="77777777" w:rsidR="003F53B2" w:rsidRPr="00D56DFC" w:rsidRDefault="003F53B2" w:rsidP="003F53B2">
      <w:pPr>
        <w:bidi/>
        <w:jc w:val="both"/>
        <w:rPr>
          <w:rFonts w:cs="David" w:hint="cs"/>
          <w:rtl/>
        </w:rPr>
      </w:pPr>
    </w:p>
    <w:p w14:paraId="1BAECF72" w14:textId="77777777" w:rsidR="003F53B2" w:rsidRPr="00D56DFC" w:rsidRDefault="003F53B2" w:rsidP="003F53B2">
      <w:pPr>
        <w:keepLines/>
        <w:bidi/>
        <w:jc w:val="both"/>
        <w:rPr>
          <w:rFonts w:cs="David" w:hint="cs"/>
          <w:u w:val="single"/>
          <w:rtl/>
        </w:rPr>
      </w:pPr>
      <w:r w:rsidRPr="00D56DFC">
        <w:rPr>
          <w:rFonts w:cs="David" w:hint="cs"/>
          <w:u w:val="single"/>
          <w:rtl/>
        </w:rPr>
        <w:t>דרורה נחמני רוט:</w:t>
      </w:r>
    </w:p>
    <w:p w14:paraId="1C58FB5E" w14:textId="77777777" w:rsidR="003F53B2" w:rsidRPr="00D56DFC" w:rsidRDefault="003F53B2" w:rsidP="003F53B2">
      <w:pPr>
        <w:keepLines/>
        <w:bidi/>
        <w:jc w:val="both"/>
        <w:rPr>
          <w:rFonts w:cs="David" w:hint="cs"/>
          <w:rtl/>
        </w:rPr>
      </w:pPr>
    </w:p>
    <w:p w14:paraId="1CB00C68" w14:textId="77777777" w:rsidR="003F53B2" w:rsidRPr="00D56DFC" w:rsidRDefault="003F53B2" w:rsidP="003F53B2">
      <w:pPr>
        <w:keepLines/>
        <w:bidi/>
        <w:jc w:val="both"/>
        <w:rPr>
          <w:rFonts w:cs="David" w:hint="cs"/>
          <w:rtl/>
        </w:rPr>
      </w:pPr>
      <w:r w:rsidRPr="00D56DFC">
        <w:rPr>
          <w:rFonts w:cs="David" w:hint="cs"/>
          <w:rtl/>
        </w:rPr>
        <w:tab/>
        <w:t xml:space="preserve">אני אציג את זה. </w:t>
      </w:r>
    </w:p>
    <w:p w14:paraId="28D8C1A8" w14:textId="77777777" w:rsidR="003F53B2" w:rsidRPr="00D56DFC" w:rsidRDefault="003F53B2" w:rsidP="003F53B2">
      <w:pPr>
        <w:bidi/>
        <w:jc w:val="both"/>
        <w:rPr>
          <w:rFonts w:cs="David" w:hint="cs"/>
          <w:rtl/>
        </w:rPr>
      </w:pPr>
    </w:p>
    <w:p w14:paraId="1E8A15A3" w14:textId="77777777" w:rsidR="003F53B2" w:rsidRPr="00D56DFC" w:rsidRDefault="003F53B2" w:rsidP="003F53B2">
      <w:pPr>
        <w:bidi/>
        <w:ind w:firstLine="720"/>
        <w:jc w:val="both"/>
        <w:rPr>
          <w:rFonts w:cs="David" w:hint="cs"/>
          <w:rtl/>
        </w:rPr>
      </w:pPr>
      <w:r w:rsidRPr="00D56DFC">
        <w:rPr>
          <w:rFonts w:cs="David" w:hint="cs"/>
          <w:rtl/>
        </w:rPr>
        <w:t>חוק ההיוועדות החזותית נחקק ב-2007 כהוראת שעה, והוא מאפשר לעצורי ימין להידיין בלי להיות מובאים לבתי המשפט- -</w:t>
      </w:r>
    </w:p>
    <w:p w14:paraId="326CCC42" w14:textId="77777777" w:rsidR="003F53B2" w:rsidRPr="00D56DFC" w:rsidRDefault="003F53B2" w:rsidP="003F53B2">
      <w:pPr>
        <w:bidi/>
        <w:jc w:val="both"/>
        <w:rPr>
          <w:rFonts w:cs="David" w:hint="cs"/>
          <w:rtl/>
        </w:rPr>
      </w:pPr>
    </w:p>
    <w:p w14:paraId="12E4C2BE" w14:textId="77777777" w:rsidR="003F53B2" w:rsidRPr="00D56DFC" w:rsidRDefault="003F53B2" w:rsidP="003F53B2">
      <w:pPr>
        <w:bidi/>
        <w:rPr>
          <w:rFonts w:cs="David" w:hint="cs"/>
          <w:u w:val="single"/>
          <w:rtl/>
        </w:rPr>
      </w:pPr>
      <w:r w:rsidRPr="00D56DFC">
        <w:rPr>
          <w:rFonts w:cs="David" w:hint="cs"/>
          <w:u w:val="single"/>
          <w:rtl/>
        </w:rPr>
        <w:t>אברהם מיכאלי:</w:t>
      </w:r>
    </w:p>
    <w:p w14:paraId="6D0FA06D" w14:textId="77777777" w:rsidR="003F53B2" w:rsidRPr="00D56DFC" w:rsidRDefault="003F53B2" w:rsidP="003F53B2">
      <w:pPr>
        <w:bidi/>
        <w:rPr>
          <w:rFonts w:cs="David" w:hint="cs"/>
          <w:u w:val="single"/>
          <w:rtl/>
        </w:rPr>
      </w:pPr>
    </w:p>
    <w:p w14:paraId="0B8A78A7" w14:textId="77777777" w:rsidR="003F53B2" w:rsidRPr="00D56DFC" w:rsidRDefault="003F53B2" w:rsidP="003F53B2">
      <w:pPr>
        <w:bidi/>
        <w:jc w:val="both"/>
        <w:rPr>
          <w:rFonts w:cs="David" w:hint="cs"/>
          <w:rtl/>
        </w:rPr>
      </w:pPr>
      <w:r w:rsidRPr="00D56DFC">
        <w:rPr>
          <w:rFonts w:cs="David" w:hint="cs"/>
          <w:rtl/>
        </w:rPr>
        <w:tab/>
        <w:t xml:space="preserve"> בשפת העם: </w:t>
      </w:r>
      <w:r w:rsidRPr="00D56DFC">
        <w:rPr>
          <w:rFonts w:cs="David"/>
        </w:rPr>
        <w:t>"video conference"</w:t>
      </w:r>
      <w:r w:rsidRPr="00D56DFC">
        <w:rPr>
          <w:rFonts w:cs="David" w:hint="cs"/>
          <w:rtl/>
        </w:rPr>
        <w:t>.</w:t>
      </w:r>
    </w:p>
    <w:p w14:paraId="5A43464E" w14:textId="77777777" w:rsidR="003F53B2" w:rsidRPr="00D56DFC" w:rsidRDefault="003F53B2" w:rsidP="003F53B2">
      <w:pPr>
        <w:bidi/>
        <w:jc w:val="both"/>
        <w:rPr>
          <w:rFonts w:cs="David" w:hint="cs"/>
          <w:rtl/>
        </w:rPr>
      </w:pPr>
    </w:p>
    <w:p w14:paraId="61ECFB8C" w14:textId="77777777" w:rsidR="003F53B2" w:rsidRPr="00D56DFC" w:rsidRDefault="003F53B2" w:rsidP="003F53B2">
      <w:pPr>
        <w:bidi/>
        <w:jc w:val="both"/>
        <w:rPr>
          <w:rFonts w:cs="David"/>
          <w:u w:val="single"/>
        </w:rPr>
      </w:pPr>
      <w:r w:rsidRPr="00D56DFC">
        <w:rPr>
          <w:rFonts w:cs="David" w:hint="cs"/>
          <w:u w:val="single"/>
          <w:rtl/>
        </w:rPr>
        <w:t>דרורה נחמני רוט:</w:t>
      </w:r>
    </w:p>
    <w:p w14:paraId="5B7B0233" w14:textId="77777777" w:rsidR="003F53B2" w:rsidRPr="00D56DFC" w:rsidRDefault="003F53B2" w:rsidP="003F53B2">
      <w:pPr>
        <w:bidi/>
        <w:jc w:val="both"/>
        <w:rPr>
          <w:rFonts w:cs="David" w:hint="cs"/>
          <w:rtl/>
        </w:rPr>
      </w:pPr>
    </w:p>
    <w:p w14:paraId="19103E4A" w14:textId="77777777" w:rsidR="003F53B2" w:rsidRPr="00D56DFC" w:rsidRDefault="003F53B2" w:rsidP="003F53B2">
      <w:pPr>
        <w:bidi/>
        <w:jc w:val="both"/>
        <w:rPr>
          <w:rFonts w:cs="David" w:hint="cs"/>
          <w:rtl/>
        </w:rPr>
      </w:pPr>
      <w:r w:rsidRPr="00D56DFC">
        <w:rPr>
          <w:rFonts w:cs="David" w:hint="cs"/>
          <w:rtl/>
        </w:rPr>
        <w:tab/>
        <w:t>נכון.</w:t>
      </w:r>
    </w:p>
    <w:p w14:paraId="1F32559B" w14:textId="77777777" w:rsidR="003F53B2" w:rsidRPr="00D56DFC" w:rsidRDefault="003F53B2" w:rsidP="003F53B2">
      <w:pPr>
        <w:bidi/>
        <w:jc w:val="both"/>
        <w:rPr>
          <w:rFonts w:cs="David" w:hint="cs"/>
          <w:rtl/>
        </w:rPr>
      </w:pPr>
    </w:p>
    <w:p w14:paraId="690AE20A" w14:textId="77777777" w:rsidR="003F53B2" w:rsidRPr="00D56DFC" w:rsidRDefault="003F53B2" w:rsidP="003F53B2">
      <w:pPr>
        <w:bidi/>
        <w:ind w:firstLine="720"/>
        <w:jc w:val="both"/>
        <w:rPr>
          <w:rFonts w:cs="David" w:hint="cs"/>
          <w:rtl/>
        </w:rPr>
      </w:pPr>
      <w:r w:rsidRPr="00D56DFC">
        <w:rPr>
          <w:rFonts w:cs="David" w:hint="cs"/>
          <w:rtl/>
        </w:rPr>
        <w:t xml:space="preserve"> הפרויקט הזה הוא זמני, ואנחנו רוצים לבחון אותו הלאה. התוקף שלו עומד לפוג ב-22 ביולי, והכנסת עומדת להתפזר ב-21 ביולי- -</w:t>
      </w:r>
    </w:p>
    <w:p w14:paraId="618E8574" w14:textId="77777777" w:rsidR="003F53B2" w:rsidRPr="00D56DFC" w:rsidRDefault="003F53B2" w:rsidP="003F53B2">
      <w:pPr>
        <w:bidi/>
        <w:jc w:val="both"/>
        <w:rPr>
          <w:rFonts w:cs="David" w:hint="cs"/>
          <w:rtl/>
        </w:rPr>
      </w:pPr>
    </w:p>
    <w:p w14:paraId="33A29B97" w14:textId="77777777" w:rsidR="003F53B2" w:rsidRPr="00D56DFC" w:rsidRDefault="003F53B2" w:rsidP="003F53B2">
      <w:pPr>
        <w:bidi/>
        <w:jc w:val="both"/>
        <w:rPr>
          <w:rFonts w:cs="David" w:hint="cs"/>
          <w:u w:val="single"/>
          <w:rtl/>
        </w:rPr>
      </w:pPr>
      <w:r w:rsidRPr="00D56DFC">
        <w:rPr>
          <w:rFonts w:cs="David" w:hint="cs"/>
          <w:u w:val="single"/>
          <w:rtl/>
        </w:rPr>
        <w:t>אתי בן יוסף:</w:t>
      </w:r>
    </w:p>
    <w:p w14:paraId="0037D1A4" w14:textId="77777777" w:rsidR="003F53B2" w:rsidRPr="00D56DFC" w:rsidRDefault="003F53B2" w:rsidP="003F53B2">
      <w:pPr>
        <w:bidi/>
        <w:jc w:val="both"/>
        <w:rPr>
          <w:rFonts w:cs="David" w:hint="cs"/>
          <w:u w:val="single"/>
          <w:rtl/>
        </w:rPr>
      </w:pPr>
    </w:p>
    <w:p w14:paraId="787235A0" w14:textId="77777777" w:rsidR="003F53B2" w:rsidRPr="00D56DFC" w:rsidRDefault="003F53B2" w:rsidP="003F53B2">
      <w:pPr>
        <w:bidi/>
        <w:jc w:val="both"/>
        <w:rPr>
          <w:rFonts w:cs="David" w:hint="cs"/>
          <w:rtl/>
        </w:rPr>
      </w:pPr>
      <w:r w:rsidRPr="00D56DFC">
        <w:rPr>
          <w:rFonts w:cs="David" w:hint="cs"/>
          <w:rtl/>
        </w:rPr>
        <w:tab/>
        <w:t xml:space="preserve">לא להתפזר, היא יוצאת לפגרה. </w:t>
      </w:r>
    </w:p>
    <w:p w14:paraId="50802C0B" w14:textId="77777777" w:rsidR="003F53B2" w:rsidRPr="00D56DFC" w:rsidRDefault="003F53B2" w:rsidP="003F53B2">
      <w:pPr>
        <w:bidi/>
        <w:jc w:val="both"/>
        <w:rPr>
          <w:rFonts w:cs="David" w:hint="cs"/>
          <w:rtl/>
        </w:rPr>
      </w:pPr>
    </w:p>
    <w:p w14:paraId="60268008" w14:textId="77777777" w:rsidR="003F53B2" w:rsidRPr="00D56DFC" w:rsidRDefault="003F53B2" w:rsidP="003F53B2">
      <w:pPr>
        <w:bidi/>
        <w:jc w:val="both"/>
        <w:rPr>
          <w:rFonts w:cs="David" w:hint="cs"/>
          <w:u w:val="single"/>
          <w:rtl/>
        </w:rPr>
      </w:pPr>
      <w:r w:rsidRPr="00D56DFC">
        <w:rPr>
          <w:rFonts w:cs="David" w:hint="cs"/>
          <w:u w:val="single"/>
          <w:rtl/>
        </w:rPr>
        <w:t>זבולון אורלב:</w:t>
      </w:r>
    </w:p>
    <w:p w14:paraId="400A8B2C" w14:textId="77777777" w:rsidR="003F53B2" w:rsidRPr="00D56DFC" w:rsidRDefault="003F53B2" w:rsidP="003F53B2">
      <w:pPr>
        <w:bidi/>
        <w:jc w:val="both"/>
        <w:rPr>
          <w:rFonts w:cs="David" w:hint="cs"/>
          <w:u w:val="single"/>
          <w:rtl/>
        </w:rPr>
      </w:pPr>
    </w:p>
    <w:p w14:paraId="6F89EFC6" w14:textId="77777777" w:rsidR="003F53B2" w:rsidRPr="00D56DFC" w:rsidRDefault="003F53B2" w:rsidP="003F53B2">
      <w:pPr>
        <w:bidi/>
        <w:ind w:firstLine="720"/>
        <w:jc w:val="both"/>
        <w:rPr>
          <w:rFonts w:cs="David" w:hint="cs"/>
          <w:rtl/>
        </w:rPr>
      </w:pPr>
      <w:r w:rsidRPr="00D56DFC">
        <w:rPr>
          <w:rFonts w:cs="David" w:hint="cs"/>
          <w:rtl/>
        </w:rPr>
        <w:t xml:space="preserve">ונזכרתם ברגע האחרון. </w:t>
      </w:r>
    </w:p>
    <w:p w14:paraId="19C06223" w14:textId="77777777" w:rsidR="003F53B2" w:rsidRPr="00D56DFC" w:rsidRDefault="003F53B2" w:rsidP="003F53B2">
      <w:pPr>
        <w:bidi/>
        <w:jc w:val="both"/>
        <w:rPr>
          <w:rFonts w:cs="David" w:hint="cs"/>
          <w:rtl/>
        </w:rPr>
      </w:pPr>
    </w:p>
    <w:p w14:paraId="04819F14" w14:textId="77777777" w:rsidR="003F53B2" w:rsidRPr="00D56DFC" w:rsidRDefault="003F53B2" w:rsidP="003F53B2">
      <w:pPr>
        <w:bidi/>
        <w:rPr>
          <w:rFonts w:cs="David" w:hint="cs"/>
          <w:u w:val="single"/>
          <w:rtl/>
        </w:rPr>
      </w:pPr>
      <w:r w:rsidRPr="00D56DFC">
        <w:rPr>
          <w:rFonts w:cs="David" w:hint="cs"/>
          <w:u w:val="single"/>
          <w:rtl/>
        </w:rPr>
        <w:t>אברהם מיכאלי:</w:t>
      </w:r>
    </w:p>
    <w:p w14:paraId="7BC064E1" w14:textId="77777777" w:rsidR="003F53B2" w:rsidRPr="00D56DFC" w:rsidRDefault="003F53B2" w:rsidP="003F53B2">
      <w:pPr>
        <w:bidi/>
        <w:rPr>
          <w:rFonts w:cs="David" w:hint="cs"/>
          <w:u w:val="single"/>
          <w:rtl/>
        </w:rPr>
      </w:pPr>
    </w:p>
    <w:p w14:paraId="1EEB08CC" w14:textId="77777777" w:rsidR="003F53B2" w:rsidRPr="00D56DFC" w:rsidRDefault="003F53B2" w:rsidP="003F53B2">
      <w:pPr>
        <w:bidi/>
        <w:jc w:val="both"/>
        <w:rPr>
          <w:rFonts w:cs="David" w:hint="cs"/>
          <w:rtl/>
        </w:rPr>
      </w:pPr>
      <w:r w:rsidRPr="00D56DFC">
        <w:rPr>
          <w:rFonts w:cs="David" w:hint="cs"/>
          <w:rtl/>
        </w:rPr>
        <w:tab/>
        <w:t xml:space="preserve"> הם חשבו לאשר את זה ב-</w:t>
      </w:r>
      <w:r w:rsidRPr="00D56DFC">
        <w:rPr>
          <w:rFonts w:cs="David"/>
        </w:rPr>
        <w:t>video conference</w:t>
      </w:r>
      <w:r w:rsidRPr="00D56DFC">
        <w:rPr>
          <w:rFonts w:cs="David" w:hint="cs"/>
          <w:rtl/>
        </w:rPr>
        <w:t>, ובסוף לא התאפשר להם.</w:t>
      </w:r>
    </w:p>
    <w:p w14:paraId="39BD33BB" w14:textId="77777777" w:rsidR="003F53B2" w:rsidRPr="00D56DFC" w:rsidRDefault="003F53B2" w:rsidP="003F53B2">
      <w:pPr>
        <w:bidi/>
        <w:jc w:val="both"/>
        <w:rPr>
          <w:rFonts w:cs="David" w:hint="cs"/>
          <w:rtl/>
        </w:rPr>
      </w:pPr>
    </w:p>
    <w:p w14:paraId="2A765A90" w14:textId="77777777" w:rsidR="003F53B2" w:rsidRPr="00D56DFC" w:rsidRDefault="003F53B2" w:rsidP="003F53B2">
      <w:pPr>
        <w:bidi/>
        <w:rPr>
          <w:rFonts w:cs="David" w:hint="cs"/>
          <w:u w:val="single"/>
          <w:rtl/>
        </w:rPr>
      </w:pPr>
      <w:r w:rsidRPr="00D56DFC">
        <w:rPr>
          <w:rFonts w:cs="David" w:hint="cs"/>
          <w:u w:val="single"/>
          <w:rtl/>
        </w:rPr>
        <w:t>דני דנון:</w:t>
      </w:r>
    </w:p>
    <w:p w14:paraId="197D00AF" w14:textId="77777777" w:rsidR="003F53B2" w:rsidRPr="00D56DFC" w:rsidRDefault="003F53B2" w:rsidP="003F53B2">
      <w:pPr>
        <w:bidi/>
        <w:rPr>
          <w:rFonts w:cs="David" w:hint="cs"/>
          <w:u w:val="single"/>
          <w:rtl/>
        </w:rPr>
      </w:pPr>
    </w:p>
    <w:p w14:paraId="6B900028" w14:textId="77777777" w:rsidR="003F53B2" w:rsidRPr="00D56DFC" w:rsidRDefault="003F53B2" w:rsidP="003F53B2">
      <w:pPr>
        <w:bidi/>
        <w:jc w:val="both"/>
        <w:rPr>
          <w:rFonts w:cs="David" w:hint="cs"/>
          <w:rtl/>
        </w:rPr>
      </w:pPr>
      <w:r w:rsidRPr="00D56DFC">
        <w:rPr>
          <w:rFonts w:cs="David" w:hint="cs"/>
          <w:rtl/>
        </w:rPr>
        <w:tab/>
        <w:t xml:space="preserve"> הם חשבו שיוצאים להתפגר, לא להתפזר.</w:t>
      </w:r>
    </w:p>
    <w:p w14:paraId="0E62DC6B" w14:textId="77777777" w:rsidR="003F53B2" w:rsidRPr="00D56DFC" w:rsidRDefault="003F53B2" w:rsidP="003F53B2">
      <w:pPr>
        <w:bidi/>
        <w:jc w:val="both"/>
        <w:rPr>
          <w:rFonts w:cs="David" w:hint="cs"/>
          <w:rtl/>
        </w:rPr>
      </w:pPr>
    </w:p>
    <w:p w14:paraId="01AEBF47" w14:textId="77777777" w:rsidR="003F53B2" w:rsidRPr="00D56DFC" w:rsidRDefault="003F53B2" w:rsidP="003F53B2">
      <w:pPr>
        <w:bidi/>
        <w:jc w:val="both"/>
        <w:rPr>
          <w:rFonts w:cs="David" w:hint="cs"/>
          <w:rtl/>
        </w:rPr>
      </w:pPr>
      <w:r w:rsidRPr="00D56DFC">
        <w:rPr>
          <w:rFonts w:cs="David" w:hint="cs"/>
          <w:u w:val="single"/>
          <w:rtl/>
        </w:rPr>
        <w:t>דרורה נחמני רוט:</w:t>
      </w:r>
    </w:p>
    <w:p w14:paraId="27ECC86F" w14:textId="77777777" w:rsidR="003F53B2" w:rsidRPr="00D56DFC" w:rsidRDefault="003F53B2" w:rsidP="003F53B2">
      <w:pPr>
        <w:bidi/>
        <w:jc w:val="both"/>
        <w:rPr>
          <w:rFonts w:cs="David" w:hint="cs"/>
          <w:rtl/>
        </w:rPr>
      </w:pPr>
    </w:p>
    <w:p w14:paraId="41D2024C" w14:textId="77777777" w:rsidR="003F53B2" w:rsidRPr="00D56DFC" w:rsidRDefault="003F53B2" w:rsidP="003F53B2">
      <w:pPr>
        <w:bidi/>
        <w:jc w:val="both"/>
        <w:rPr>
          <w:rFonts w:cs="David" w:hint="cs"/>
          <w:rtl/>
        </w:rPr>
      </w:pPr>
      <w:r w:rsidRPr="00D56DFC">
        <w:rPr>
          <w:rFonts w:cs="David" w:hint="cs"/>
          <w:rtl/>
        </w:rPr>
        <w:tab/>
        <w:t>בכל מקרה אנחנו רוצים להאריך את הוראת השעה בעוד שנה כדי לראות אם יש מקום להפוך אותה להוראה של קבע. יש מחקר מלווה שמראה תוצאות חיוביות- -</w:t>
      </w:r>
    </w:p>
    <w:p w14:paraId="30AF0264" w14:textId="77777777" w:rsidR="003F53B2" w:rsidRPr="00D56DFC" w:rsidRDefault="003F53B2" w:rsidP="003F53B2">
      <w:pPr>
        <w:bidi/>
        <w:jc w:val="both"/>
        <w:rPr>
          <w:rFonts w:cs="David" w:hint="cs"/>
          <w:rtl/>
        </w:rPr>
      </w:pPr>
    </w:p>
    <w:p w14:paraId="44FB7591" w14:textId="77777777" w:rsidR="003F53B2" w:rsidRPr="00D56DFC" w:rsidRDefault="003F53B2" w:rsidP="003F53B2">
      <w:pPr>
        <w:bidi/>
        <w:rPr>
          <w:rFonts w:cs="David"/>
          <w:u w:val="single"/>
        </w:rPr>
      </w:pPr>
      <w:r w:rsidRPr="00D56DFC">
        <w:rPr>
          <w:rFonts w:cs="David" w:hint="cs"/>
          <w:u w:val="single"/>
          <w:rtl/>
        </w:rPr>
        <w:t>זבולון אורלב:</w:t>
      </w:r>
    </w:p>
    <w:p w14:paraId="7DDA2133" w14:textId="77777777" w:rsidR="003F53B2" w:rsidRPr="00D56DFC" w:rsidRDefault="003F53B2" w:rsidP="003F53B2">
      <w:pPr>
        <w:bidi/>
        <w:rPr>
          <w:rFonts w:cs="David" w:hint="cs"/>
          <w:u w:val="single"/>
          <w:rtl/>
        </w:rPr>
      </w:pPr>
    </w:p>
    <w:p w14:paraId="3438A674" w14:textId="77777777" w:rsidR="003F53B2" w:rsidRPr="00D56DFC" w:rsidRDefault="003F53B2" w:rsidP="003F53B2">
      <w:pPr>
        <w:bidi/>
        <w:jc w:val="both"/>
        <w:rPr>
          <w:rFonts w:cs="David" w:hint="cs"/>
          <w:rtl/>
        </w:rPr>
      </w:pPr>
      <w:r w:rsidRPr="00D56DFC">
        <w:rPr>
          <w:rFonts w:cs="David" w:hint="cs"/>
          <w:rtl/>
        </w:rPr>
        <w:tab/>
        <w:t xml:space="preserve"> מה זה "תוצאות חיוביות"?</w:t>
      </w:r>
    </w:p>
    <w:p w14:paraId="7C566C9B" w14:textId="77777777" w:rsidR="003F53B2" w:rsidRPr="00D56DFC" w:rsidRDefault="003F53B2" w:rsidP="003F53B2">
      <w:pPr>
        <w:bidi/>
        <w:jc w:val="both"/>
        <w:rPr>
          <w:rFonts w:cs="David" w:hint="cs"/>
          <w:rtl/>
        </w:rPr>
      </w:pPr>
    </w:p>
    <w:p w14:paraId="1A91668E" w14:textId="77777777" w:rsidR="003F53B2" w:rsidRPr="00D56DFC" w:rsidRDefault="003F53B2" w:rsidP="003F53B2">
      <w:pPr>
        <w:bidi/>
        <w:jc w:val="both"/>
        <w:rPr>
          <w:rFonts w:cs="David"/>
          <w:u w:val="single"/>
        </w:rPr>
      </w:pPr>
      <w:r w:rsidRPr="00D56DFC">
        <w:rPr>
          <w:rFonts w:cs="David" w:hint="cs"/>
          <w:u w:val="single"/>
          <w:rtl/>
        </w:rPr>
        <w:t>דרורה נחמני רוט:</w:t>
      </w:r>
    </w:p>
    <w:p w14:paraId="57180CF5" w14:textId="77777777" w:rsidR="003F53B2" w:rsidRPr="00D56DFC" w:rsidRDefault="003F53B2" w:rsidP="003F53B2">
      <w:pPr>
        <w:bidi/>
        <w:jc w:val="both"/>
        <w:rPr>
          <w:rFonts w:cs="David" w:hint="cs"/>
          <w:rtl/>
        </w:rPr>
      </w:pPr>
    </w:p>
    <w:p w14:paraId="50B5F5C2" w14:textId="77777777" w:rsidR="003F53B2" w:rsidRPr="00D56DFC" w:rsidRDefault="003F53B2" w:rsidP="003F53B2">
      <w:pPr>
        <w:bidi/>
        <w:jc w:val="both"/>
        <w:rPr>
          <w:rFonts w:cs="David" w:hint="cs"/>
          <w:rtl/>
        </w:rPr>
      </w:pPr>
      <w:r w:rsidRPr="00D56DFC">
        <w:rPr>
          <w:rFonts w:cs="David" w:hint="cs"/>
          <w:rtl/>
        </w:rPr>
        <w:tab/>
        <w:t xml:space="preserve">רמת ההשתתפות היא נמוכה כרגע, וייתכן שאנחנו רוצים לבדוק את זה על אוכלוסיות נוספות ועל מקומות נוספים. זאת בעצם המטרה של השנה הנוספת. </w:t>
      </w:r>
    </w:p>
    <w:p w14:paraId="6FA1FCC0" w14:textId="77777777" w:rsidR="003F53B2" w:rsidRPr="00D56DFC" w:rsidRDefault="003F53B2" w:rsidP="003F53B2">
      <w:pPr>
        <w:bidi/>
        <w:jc w:val="both"/>
        <w:rPr>
          <w:rFonts w:cs="David" w:hint="cs"/>
          <w:rtl/>
        </w:rPr>
      </w:pPr>
    </w:p>
    <w:p w14:paraId="346A3375" w14:textId="77777777" w:rsidR="003F53B2" w:rsidRPr="00D56DFC" w:rsidRDefault="003F53B2" w:rsidP="003F53B2">
      <w:pPr>
        <w:bidi/>
        <w:rPr>
          <w:rFonts w:cs="David" w:hint="cs"/>
          <w:rtl/>
        </w:rPr>
      </w:pPr>
      <w:r w:rsidRPr="00D56DFC">
        <w:rPr>
          <w:rFonts w:cs="David" w:hint="cs"/>
          <w:u w:val="single"/>
          <w:rtl/>
        </w:rPr>
        <w:t>נסים זאב:</w:t>
      </w:r>
    </w:p>
    <w:p w14:paraId="6944E3F2" w14:textId="77777777" w:rsidR="003F53B2" w:rsidRPr="00D56DFC" w:rsidRDefault="003F53B2" w:rsidP="003F53B2">
      <w:pPr>
        <w:bidi/>
        <w:rPr>
          <w:rFonts w:cs="David" w:hint="cs"/>
          <w:rtl/>
        </w:rPr>
      </w:pPr>
    </w:p>
    <w:p w14:paraId="12E9AFF5" w14:textId="77777777" w:rsidR="003F53B2" w:rsidRPr="00D56DFC" w:rsidRDefault="003F53B2" w:rsidP="003F53B2">
      <w:pPr>
        <w:bidi/>
        <w:jc w:val="both"/>
        <w:rPr>
          <w:rFonts w:cs="David" w:hint="cs"/>
          <w:rtl/>
        </w:rPr>
      </w:pPr>
      <w:r w:rsidRPr="00D56DFC">
        <w:rPr>
          <w:rFonts w:cs="David" w:hint="cs"/>
          <w:rtl/>
        </w:rPr>
        <w:tab/>
        <w:t xml:space="preserve"> כמה הסכימו?</w:t>
      </w:r>
    </w:p>
    <w:p w14:paraId="2A0FF2D7" w14:textId="77777777" w:rsidR="003F53B2" w:rsidRPr="00D56DFC" w:rsidRDefault="003F53B2" w:rsidP="003F53B2">
      <w:pPr>
        <w:bidi/>
        <w:jc w:val="both"/>
        <w:rPr>
          <w:rFonts w:cs="David" w:hint="cs"/>
          <w:rtl/>
        </w:rPr>
      </w:pPr>
    </w:p>
    <w:p w14:paraId="40E3FBB8" w14:textId="77777777" w:rsidR="003F53B2" w:rsidRPr="00D56DFC" w:rsidRDefault="003F53B2" w:rsidP="003F53B2">
      <w:pPr>
        <w:bidi/>
        <w:jc w:val="both"/>
        <w:rPr>
          <w:rFonts w:cs="David"/>
          <w:u w:val="single"/>
        </w:rPr>
      </w:pPr>
      <w:r w:rsidRPr="00D56DFC">
        <w:rPr>
          <w:rFonts w:cs="David" w:hint="cs"/>
          <w:u w:val="single"/>
          <w:rtl/>
        </w:rPr>
        <w:t>דרורה נחמני רוט:</w:t>
      </w:r>
    </w:p>
    <w:p w14:paraId="053CA4FA" w14:textId="77777777" w:rsidR="003F53B2" w:rsidRPr="00D56DFC" w:rsidRDefault="003F53B2" w:rsidP="003F53B2">
      <w:pPr>
        <w:bidi/>
        <w:jc w:val="both"/>
        <w:rPr>
          <w:rFonts w:cs="David" w:hint="cs"/>
          <w:rtl/>
        </w:rPr>
      </w:pPr>
    </w:p>
    <w:p w14:paraId="0291CA37" w14:textId="77777777" w:rsidR="003F53B2" w:rsidRPr="00D56DFC" w:rsidRDefault="003F53B2" w:rsidP="003F53B2">
      <w:pPr>
        <w:bidi/>
        <w:jc w:val="both"/>
        <w:rPr>
          <w:rFonts w:cs="David" w:hint="cs"/>
          <w:rtl/>
        </w:rPr>
      </w:pPr>
      <w:r w:rsidRPr="00D56DFC">
        <w:rPr>
          <w:rFonts w:cs="David" w:hint="cs"/>
          <w:rtl/>
        </w:rPr>
        <w:tab/>
        <w:t xml:space="preserve">מכיוון שזה תלוי הסכמה של עצור זה קצת בעייתי יותר. לא הרבה הסכימו, בערך 8% הסכימו, וזה נמוך מאוד. לכן אנחנו רוצים לשפר. </w:t>
      </w:r>
    </w:p>
    <w:p w14:paraId="2E0746B8" w14:textId="77777777" w:rsidR="003F53B2" w:rsidRPr="00D56DFC" w:rsidRDefault="003F53B2" w:rsidP="003F53B2">
      <w:pPr>
        <w:bidi/>
        <w:jc w:val="both"/>
        <w:rPr>
          <w:rFonts w:cs="David" w:hint="cs"/>
          <w:rtl/>
        </w:rPr>
      </w:pPr>
    </w:p>
    <w:p w14:paraId="6830D729" w14:textId="77777777" w:rsidR="003F53B2" w:rsidRPr="00D56DFC" w:rsidRDefault="003F53B2" w:rsidP="003F53B2">
      <w:pPr>
        <w:bidi/>
        <w:jc w:val="both"/>
        <w:rPr>
          <w:rFonts w:cs="David" w:hint="cs"/>
          <w:u w:val="single"/>
          <w:rtl/>
        </w:rPr>
      </w:pPr>
      <w:r w:rsidRPr="00D56DFC">
        <w:rPr>
          <w:rFonts w:cs="David" w:hint="cs"/>
          <w:u w:val="single"/>
          <w:rtl/>
        </w:rPr>
        <w:t>נסים זאב:</w:t>
      </w:r>
    </w:p>
    <w:p w14:paraId="34BB3A54" w14:textId="77777777" w:rsidR="003F53B2" w:rsidRPr="00D56DFC" w:rsidRDefault="003F53B2" w:rsidP="003F53B2">
      <w:pPr>
        <w:bidi/>
        <w:jc w:val="both"/>
        <w:rPr>
          <w:rFonts w:cs="David" w:hint="cs"/>
          <w:u w:val="single"/>
          <w:rtl/>
        </w:rPr>
      </w:pPr>
    </w:p>
    <w:p w14:paraId="0DB97AB7" w14:textId="77777777" w:rsidR="003F53B2" w:rsidRPr="00D56DFC" w:rsidRDefault="003F53B2" w:rsidP="003F53B2">
      <w:pPr>
        <w:bidi/>
        <w:jc w:val="both"/>
        <w:rPr>
          <w:rFonts w:cs="David" w:hint="cs"/>
          <w:rtl/>
        </w:rPr>
      </w:pPr>
      <w:r w:rsidRPr="00D56DFC">
        <w:rPr>
          <w:rFonts w:cs="David" w:hint="cs"/>
          <w:rtl/>
        </w:rPr>
        <w:tab/>
        <w:t>8% זה מאלה שהציעו להם?</w:t>
      </w:r>
    </w:p>
    <w:p w14:paraId="1FA57BED" w14:textId="77777777" w:rsidR="003F53B2" w:rsidRPr="00D56DFC" w:rsidRDefault="003F53B2" w:rsidP="003F53B2">
      <w:pPr>
        <w:bidi/>
        <w:jc w:val="both"/>
        <w:rPr>
          <w:rFonts w:cs="David" w:hint="cs"/>
          <w:rtl/>
        </w:rPr>
      </w:pPr>
    </w:p>
    <w:p w14:paraId="2A8FE47A" w14:textId="77777777" w:rsidR="003F53B2" w:rsidRPr="00D56DFC" w:rsidRDefault="003F53B2" w:rsidP="003F53B2">
      <w:pPr>
        <w:bidi/>
        <w:jc w:val="both"/>
        <w:rPr>
          <w:rFonts w:cs="David" w:hint="cs"/>
          <w:rtl/>
        </w:rPr>
      </w:pPr>
      <w:r w:rsidRPr="00D56DFC">
        <w:rPr>
          <w:rFonts w:cs="David" w:hint="cs"/>
          <w:u w:val="single"/>
          <w:rtl/>
        </w:rPr>
        <w:t>דרורה נחמני רוט:</w:t>
      </w:r>
    </w:p>
    <w:p w14:paraId="6D3CEAB1" w14:textId="77777777" w:rsidR="003F53B2" w:rsidRPr="00D56DFC" w:rsidRDefault="003F53B2" w:rsidP="003F53B2">
      <w:pPr>
        <w:bidi/>
        <w:jc w:val="both"/>
        <w:rPr>
          <w:rFonts w:cs="David" w:hint="cs"/>
          <w:rtl/>
        </w:rPr>
      </w:pPr>
    </w:p>
    <w:p w14:paraId="5504885A" w14:textId="77777777" w:rsidR="003F53B2" w:rsidRPr="00D56DFC" w:rsidRDefault="003F53B2" w:rsidP="003F53B2">
      <w:pPr>
        <w:bidi/>
        <w:jc w:val="both"/>
        <w:rPr>
          <w:rFonts w:cs="David" w:hint="cs"/>
          <w:rtl/>
        </w:rPr>
      </w:pPr>
      <w:r w:rsidRPr="00D56DFC">
        <w:rPr>
          <w:rFonts w:cs="David" w:hint="cs"/>
          <w:rtl/>
        </w:rPr>
        <w:tab/>
        <w:t>הבעיה היא שאסור לשב"ס להציע. הסנגוריה הציבורית לא מוכנה שיהיה כאן לובינג ושתדלנות. אם שומעים על זה ומעוניינים הם חותמים- -</w:t>
      </w:r>
    </w:p>
    <w:p w14:paraId="29EFCEDF" w14:textId="77777777" w:rsidR="003F53B2" w:rsidRPr="00D56DFC" w:rsidRDefault="003F53B2" w:rsidP="003F53B2">
      <w:pPr>
        <w:bidi/>
        <w:jc w:val="both"/>
        <w:rPr>
          <w:rFonts w:cs="David" w:hint="cs"/>
          <w:rtl/>
        </w:rPr>
      </w:pPr>
    </w:p>
    <w:p w14:paraId="6FE0033F" w14:textId="77777777" w:rsidR="003F53B2" w:rsidRPr="00D56DFC" w:rsidRDefault="003F53B2" w:rsidP="003F53B2">
      <w:pPr>
        <w:bidi/>
        <w:jc w:val="both"/>
        <w:rPr>
          <w:rFonts w:cs="David" w:hint="cs"/>
          <w:u w:val="single"/>
          <w:rtl/>
        </w:rPr>
      </w:pPr>
      <w:r w:rsidRPr="00D56DFC">
        <w:rPr>
          <w:rFonts w:cs="David" w:hint="cs"/>
          <w:u w:val="single"/>
          <w:rtl/>
        </w:rPr>
        <w:t>זבולון אורלב:</w:t>
      </w:r>
    </w:p>
    <w:p w14:paraId="7FE9779A" w14:textId="77777777" w:rsidR="003F53B2" w:rsidRPr="00D56DFC" w:rsidRDefault="003F53B2" w:rsidP="003F53B2">
      <w:pPr>
        <w:bidi/>
        <w:jc w:val="both"/>
        <w:rPr>
          <w:rFonts w:cs="David" w:hint="cs"/>
          <w:u w:val="single"/>
          <w:rtl/>
        </w:rPr>
      </w:pPr>
    </w:p>
    <w:p w14:paraId="3A9E488E" w14:textId="77777777" w:rsidR="003F53B2" w:rsidRPr="00D56DFC" w:rsidRDefault="003F53B2" w:rsidP="003F53B2">
      <w:pPr>
        <w:bidi/>
        <w:ind w:firstLine="720"/>
        <w:jc w:val="both"/>
        <w:rPr>
          <w:rFonts w:cs="David" w:hint="cs"/>
          <w:rtl/>
        </w:rPr>
      </w:pPr>
      <w:r w:rsidRPr="00D56DFC">
        <w:rPr>
          <w:rFonts w:cs="David" w:hint="cs"/>
          <w:rtl/>
        </w:rPr>
        <w:t>יש הבדל בין "לובינג" לבין מידע. אנחנו נתקן את זה בקריאה שנייה ושלישית.</w:t>
      </w:r>
    </w:p>
    <w:p w14:paraId="655241EE" w14:textId="77777777" w:rsidR="003F53B2" w:rsidRPr="00D56DFC" w:rsidRDefault="003F53B2" w:rsidP="003F53B2">
      <w:pPr>
        <w:bidi/>
        <w:jc w:val="both"/>
        <w:rPr>
          <w:rFonts w:cs="David" w:hint="cs"/>
          <w:rtl/>
        </w:rPr>
      </w:pPr>
    </w:p>
    <w:p w14:paraId="1FB83934" w14:textId="77777777" w:rsidR="003F53B2" w:rsidRPr="00D56DFC" w:rsidRDefault="003F53B2" w:rsidP="003F53B2">
      <w:pPr>
        <w:bidi/>
        <w:jc w:val="both"/>
        <w:rPr>
          <w:rFonts w:cs="David" w:hint="cs"/>
          <w:rtl/>
        </w:rPr>
      </w:pPr>
      <w:r w:rsidRPr="00D56DFC">
        <w:rPr>
          <w:rFonts w:cs="David" w:hint="cs"/>
          <w:u w:val="single"/>
          <w:rtl/>
        </w:rPr>
        <w:t>דרורה נחמני רוט:</w:t>
      </w:r>
    </w:p>
    <w:p w14:paraId="79774F63" w14:textId="77777777" w:rsidR="003F53B2" w:rsidRPr="00D56DFC" w:rsidRDefault="003F53B2" w:rsidP="003F53B2">
      <w:pPr>
        <w:bidi/>
        <w:jc w:val="both"/>
        <w:rPr>
          <w:rFonts w:cs="David" w:hint="cs"/>
          <w:rtl/>
        </w:rPr>
      </w:pPr>
    </w:p>
    <w:p w14:paraId="712D7E73" w14:textId="77777777" w:rsidR="003F53B2" w:rsidRPr="00D56DFC" w:rsidRDefault="003F53B2" w:rsidP="003F53B2">
      <w:pPr>
        <w:bidi/>
        <w:jc w:val="both"/>
        <w:rPr>
          <w:rFonts w:cs="David" w:hint="cs"/>
          <w:rtl/>
        </w:rPr>
      </w:pPr>
      <w:r w:rsidRPr="00D56DFC">
        <w:rPr>
          <w:rFonts w:cs="David" w:hint="cs"/>
          <w:rtl/>
        </w:rPr>
        <w:tab/>
        <w:t xml:space="preserve">בכל מקרה אנחנו מעוניינים לעגן את זה בעוד שנה נוספת. </w:t>
      </w:r>
    </w:p>
    <w:p w14:paraId="7958FAC9" w14:textId="77777777" w:rsidR="003F53B2" w:rsidRPr="00D56DFC" w:rsidRDefault="003F53B2" w:rsidP="003F53B2">
      <w:pPr>
        <w:bidi/>
        <w:jc w:val="both"/>
        <w:rPr>
          <w:rFonts w:cs="David" w:hint="cs"/>
          <w:rtl/>
        </w:rPr>
      </w:pPr>
    </w:p>
    <w:p w14:paraId="6599D858" w14:textId="77777777" w:rsidR="003F53B2" w:rsidRPr="00D56DFC" w:rsidRDefault="003F53B2" w:rsidP="003F53B2">
      <w:pPr>
        <w:bidi/>
        <w:jc w:val="both"/>
        <w:rPr>
          <w:rFonts w:cs="David" w:hint="cs"/>
          <w:u w:val="single"/>
          <w:rtl/>
        </w:rPr>
      </w:pPr>
      <w:r w:rsidRPr="00D56DFC">
        <w:rPr>
          <w:rFonts w:cs="David" w:hint="cs"/>
          <w:u w:val="single"/>
          <w:rtl/>
        </w:rPr>
        <w:t>נסים זאב:</w:t>
      </w:r>
    </w:p>
    <w:p w14:paraId="5A0D9464" w14:textId="77777777" w:rsidR="003F53B2" w:rsidRPr="00D56DFC" w:rsidRDefault="003F53B2" w:rsidP="003F53B2">
      <w:pPr>
        <w:bidi/>
        <w:jc w:val="both"/>
        <w:rPr>
          <w:rFonts w:cs="David" w:hint="cs"/>
          <w:u w:val="single"/>
          <w:rtl/>
        </w:rPr>
      </w:pPr>
    </w:p>
    <w:p w14:paraId="560293CC" w14:textId="77777777" w:rsidR="003F53B2" w:rsidRPr="00D56DFC" w:rsidRDefault="003F53B2" w:rsidP="003F53B2">
      <w:pPr>
        <w:bidi/>
        <w:jc w:val="both"/>
        <w:rPr>
          <w:rFonts w:cs="David" w:hint="cs"/>
          <w:rtl/>
        </w:rPr>
      </w:pPr>
      <w:r w:rsidRPr="00D56DFC">
        <w:rPr>
          <w:rFonts w:cs="David" w:hint="cs"/>
          <w:rtl/>
        </w:rPr>
        <w:tab/>
        <w:t xml:space="preserve">8% זה בסדר. </w:t>
      </w:r>
    </w:p>
    <w:p w14:paraId="3BECE049" w14:textId="77777777" w:rsidR="003F53B2" w:rsidRPr="00D56DFC" w:rsidRDefault="003F53B2" w:rsidP="003F53B2">
      <w:pPr>
        <w:bidi/>
        <w:jc w:val="both"/>
        <w:rPr>
          <w:rFonts w:cs="David" w:hint="cs"/>
          <w:rtl/>
        </w:rPr>
      </w:pPr>
    </w:p>
    <w:p w14:paraId="09652EEF" w14:textId="77777777" w:rsidR="003F53B2" w:rsidRPr="00D56DFC" w:rsidRDefault="003F53B2" w:rsidP="003F53B2">
      <w:pPr>
        <w:bidi/>
        <w:jc w:val="both"/>
        <w:rPr>
          <w:rFonts w:cs="David" w:hint="cs"/>
          <w:rtl/>
        </w:rPr>
      </w:pPr>
      <w:r w:rsidRPr="00D56DFC">
        <w:rPr>
          <w:rFonts w:cs="David" w:hint="cs"/>
          <w:u w:val="single"/>
          <w:rtl/>
        </w:rPr>
        <w:t>דרורה נחמני רוט:</w:t>
      </w:r>
    </w:p>
    <w:p w14:paraId="09C63535" w14:textId="77777777" w:rsidR="003F53B2" w:rsidRPr="00D56DFC" w:rsidRDefault="003F53B2" w:rsidP="003F53B2">
      <w:pPr>
        <w:bidi/>
        <w:jc w:val="both"/>
        <w:rPr>
          <w:rFonts w:cs="David" w:hint="cs"/>
          <w:rtl/>
        </w:rPr>
      </w:pPr>
    </w:p>
    <w:p w14:paraId="13F3F671" w14:textId="77777777" w:rsidR="003F53B2" w:rsidRPr="00D56DFC" w:rsidRDefault="003F53B2" w:rsidP="003F53B2">
      <w:pPr>
        <w:bidi/>
        <w:jc w:val="both"/>
        <w:rPr>
          <w:rFonts w:cs="David" w:hint="cs"/>
          <w:rtl/>
        </w:rPr>
      </w:pPr>
      <w:r w:rsidRPr="00D56DFC">
        <w:rPr>
          <w:rFonts w:cs="David" w:hint="cs"/>
          <w:rtl/>
        </w:rPr>
        <w:tab/>
        <w:t xml:space="preserve">זאת תמונה של עצורים בתל-אביב-יפו בלבד. אנחנו רוצים לבחון את זה ולהרחיב את זה למקום נוסף ולאוכלוסייה נוספת, אבל רק בעניינים טכניים של עצורים בתום הליכים, ולא בעניינים מהותיים. זאת בעצם המטרה של השנה הנוספת. </w:t>
      </w:r>
    </w:p>
    <w:p w14:paraId="11420BC5" w14:textId="77777777" w:rsidR="003F53B2" w:rsidRPr="00D56DFC" w:rsidRDefault="003F53B2" w:rsidP="003F53B2">
      <w:pPr>
        <w:bidi/>
        <w:jc w:val="both"/>
        <w:rPr>
          <w:rFonts w:cs="David" w:hint="cs"/>
          <w:rtl/>
        </w:rPr>
      </w:pPr>
    </w:p>
    <w:p w14:paraId="2DCA3951"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4205AD78" w14:textId="77777777" w:rsidR="003F53B2" w:rsidRPr="00D56DFC" w:rsidRDefault="003F53B2" w:rsidP="003F53B2">
      <w:pPr>
        <w:bidi/>
        <w:jc w:val="both"/>
        <w:rPr>
          <w:rFonts w:cs="David" w:hint="cs"/>
          <w:u w:val="single"/>
          <w:rtl/>
        </w:rPr>
      </w:pPr>
    </w:p>
    <w:p w14:paraId="6EDCB4A6" w14:textId="77777777" w:rsidR="003F53B2" w:rsidRPr="00D56DFC" w:rsidRDefault="003F53B2" w:rsidP="003F53B2">
      <w:pPr>
        <w:bidi/>
        <w:jc w:val="both"/>
        <w:rPr>
          <w:rFonts w:cs="David" w:hint="cs"/>
          <w:rtl/>
        </w:rPr>
      </w:pPr>
      <w:r w:rsidRPr="00D56DFC">
        <w:rPr>
          <w:rFonts w:cs="David" w:hint="cs"/>
          <w:rtl/>
        </w:rPr>
        <w:tab/>
        <w:t xml:space="preserve">אני רוצה להסב את תשומת הלב לדבר אחד: הנושא הזה הוא כבד משקל ולא פשוט בכלל. בעיניי, לפחות, להבדיל מעניינים אזרחיים, בוודאי בקדמי משפט, אנחנו מפגרים מאוד בהכנסת הכלי הזה של </w:t>
      </w:r>
      <w:r w:rsidRPr="00D56DFC">
        <w:rPr>
          <w:rFonts w:cs="David"/>
        </w:rPr>
        <w:t>video conference</w:t>
      </w:r>
      <w:r w:rsidRPr="00D56DFC">
        <w:rPr>
          <w:rFonts w:cs="David" w:hint="cs"/>
          <w:rtl/>
        </w:rPr>
        <w:t>. אני נוטה לחשוב שבעניינים פליליים צריכים להיזהר בו מאוד. אני בדעה ששופט צריך לראות מול העיניים את האיש, ולא דרך מסכים כשהוא שולח אותו ונוטל את חירותו. לכן הניסוי הזה במתכונת שבה הוא מבוצע הולך בדרך מאוד זהירה מבחינה זו שהוא מחייב הסכמה בתנאים כאלה ואחרים- -</w:t>
      </w:r>
    </w:p>
    <w:p w14:paraId="240B3F44" w14:textId="77777777" w:rsidR="003F53B2" w:rsidRPr="00D56DFC" w:rsidRDefault="003F53B2" w:rsidP="003F53B2">
      <w:pPr>
        <w:bidi/>
        <w:jc w:val="both"/>
        <w:rPr>
          <w:rFonts w:cs="David" w:hint="cs"/>
          <w:rtl/>
        </w:rPr>
      </w:pPr>
    </w:p>
    <w:p w14:paraId="5E86CA06" w14:textId="77777777" w:rsidR="003F53B2" w:rsidRPr="00D56DFC" w:rsidRDefault="003F53B2" w:rsidP="003F53B2">
      <w:pPr>
        <w:bidi/>
        <w:jc w:val="both"/>
        <w:rPr>
          <w:rFonts w:cs="David" w:hint="cs"/>
          <w:rtl/>
        </w:rPr>
      </w:pPr>
      <w:r w:rsidRPr="00D56DFC">
        <w:rPr>
          <w:rFonts w:cs="David" w:hint="cs"/>
          <w:u w:val="single"/>
          <w:rtl/>
        </w:rPr>
        <w:t>דרורה נחמני רוט:</w:t>
      </w:r>
    </w:p>
    <w:p w14:paraId="74013C77" w14:textId="77777777" w:rsidR="003F53B2" w:rsidRPr="00D56DFC" w:rsidRDefault="003F53B2" w:rsidP="003F53B2">
      <w:pPr>
        <w:bidi/>
        <w:jc w:val="both"/>
        <w:rPr>
          <w:rFonts w:cs="David" w:hint="cs"/>
          <w:rtl/>
        </w:rPr>
      </w:pPr>
    </w:p>
    <w:p w14:paraId="6E799DD5" w14:textId="77777777" w:rsidR="003F53B2" w:rsidRPr="00D56DFC" w:rsidRDefault="003F53B2" w:rsidP="003F53B2">
      <w:pPr>
        <w:bidi/>
        <w:jc w:val="both"/>
        <w:rPr>
          <w:rFonts w:cs="David" w:hint="cs"/>
          <w:rtl/>
        </w:rPr>
      </w:pPr>
      <w:r w:rsidRPr="00D56DFC">
        <w:rPr>
          <w:rFonts w:cs="David" w:hint="cs"/>
          <w:rtl/>
        </w:rPr>
        <w:tab/>
        <w:t>וגם הסנגור- - -</w:t>
      </w:r>
    </w:p>
    <w:p w14:paraId="4AA8F747" w14:textId="77777777" w:rsidR="003F53B2" w:rsidRPr="00D56DFC" w:rsidRDefault="003F53B2" w:rsidP="003F53B2">
      <w:pPr>
        <w:bidi/>
        <w:jc w:val="both"/>
        <w:rPr>
          <w:rFonts w:cs="David" w:hint="cs"/>
          <w:rtl/>
        </w:rPr>
      </w:pPr>
    </w:p>
    <w:p w14:paraId="4F234538"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17235ACD" w14:textId="77777777" w:rsidR="003F53B2" w:rsidRPr="00D56DFC" w:rsidRDefault="003F53B2" w:rsidP="003F53B2">
      <w:pPr>
        <w:bidi/>
        <w:jc w:val="both"/>
        <w:rPr>
          <w:rFonts w:cs="David" w:hint="cs"/>
          <w:u w:val="single"/>
          <w:rtl/>
        </w:rPr>
      </w:pPr>
    </w:p>
    <w:p w14:paraId="425F1BB3" w14:textId="77777777" w:rsidR="003F53B2" w:rsidRPr="00D56DFC" w:rsidRDefault="003F53B2" w:rsidP="003F53B2">
      <w:pPr>
        <w:bidi/>
        <w:jc w:val="both"/>
        <w:rPr>
          <w:rFonts w:cs="David" w:hint="cs"/>
          <w:rtl/>
        </w:rPr>
      </w:pPr>
      <w:r w:rsidRPr="00D56DFC">
        <w:rPr>
          <w:rFonts w:cs="David" w:hint="cs"/>
          <w:rtl/>
        </w:rPr>
        <w:tab/>
        <w:t>כן, כן. אגב, בנסיבות האלה אולי נתוני ההשתתפות האלה הם לא כל כך נמוכים.</w:t>
      </w:r>
    </w:p>
    <w:p w14:paraId="55B688D4" w14:textId="77777777" w:rsidR="003F53B2" w:rsidRPr="00D56DFC" w:rsidRDefault="003F53B2" w:rsidP="003F53B2">
      <w:pPr>
        <w:bidi/>
        <w:jc w:val="both"/>
        <w:rPr>
          <w:rFonts w:cs="David" w:hint="cs"/>
          <w:rtl/>
        </w:rPr>
      </w:pPr>
    </w:p>
    <w:p w14:paraId="56AC0EF2" w14:textId="77777777" w:rsidR="003F53B2" w:rsidRPr="00D56DFC" w:rsidRDefault="003F53B2" w:rsidP="003F53B2">
      <w:pPr>
        <w:bidi/>
        <w:jc w:val="both"/>
        <w:rPr>
          <w:rFonts w:cs="David"/>
          <w:u w:val="single"/>
        </w:rPr>
      </w:pPr>
      <w:r w:rsidRPr="00D56DFC">
        <w:rPr>
          <w:rFonts w:cs="David" w:hint="cs"/>
          <w:u w:val="single"/>
          <w:rtl/>
        </w:rPr>
        <w:t>דרורה נחמני רוט:</w:t>
      </w:r>
    </w:p>
    <w:p w14:paraId="21C64344" w14:textId="77777777" w:rsidR="003F53B2" w:rsidRPr="00D56DFC" w:rsidRDefault="003F53B2" w:rsidP="003F53B2">
      <w:pPr>
        <w:bidi/>
        <w:jc w:val="both"/>
        <w:rPr>
          <w:rFonts w:cs="David" w:hint="cs"/>
          <w:rtl/>
        </w:rPr>
      </w:pPr>
    </w:p>
    <w:p w14:paraId="4E0F4A04" w14:textId="77777777" w:rsidR="003F53B2" w:rsidRPr="00D56DFC" w:rsidRDefault="003F53B2" w:rsidP="003F53B2">
      <w:pPr>
        <w:bidi/>
        <w:jc w:val="both"/>
        <w:rPr>
          <w:rFonts w:cs="David" w:hint="cs"/>
          <w:rtl/>
        </w:rPr>
      </w:pPr>
      <w:r w:rsidRPr="00D56DFC">
        <w:rPr>
          <w:rFonts w:cs="David" w:hint="cs"/>
          <w:rtl/>
        </w:rPr>
        <w:tab/>
        <w:t xml:space="preserve">הם יחסית נמוכים. הייתה תקופה שזה היה יותר </w:t>
      </w:r>
      <w:r w:rsidRPr="00D56DFC">
        <w:rPr>
          <w:rFonts w:cs="David"/>
          <w:rtl/>
        </w:rPr>
        <w:t>–</w:t>
      </w:r>
      <w:r w:rsidRPr="00D56DFC">
        <w:rPr>
          <w:rFonts w:cs="David" w:hint="cs"/>
          <w:rtl/>
        </w:rPr>
        <w:t xml:space="preserve"> 14%-13%. ההערכה האחרונה השתהתה וחמישה חודשים לא היה פרויקט, וזה הוריד קצת את קרנו של הפרויקט. לכן אנחנו רוצים כרגע שלא תהיה לנו הפסקה ארוכה. ברגע שהכנסת יוצאת לחופשה, וזה יתחדש שוב בעוד חצי שנה, תהיה לנו שוב בעיה לגרום לעצורים להיכנס לפרויקט. </w:t>
      </w:r>
    </w:p>
    <w:p w14:paraId="3B974BC7" w14:textId="77777777" w:rsidR="003F53B2" w:rsidRPr="00D56DFC" w:rsidRDefault="003F53B2" w:rsidP="003F53B2">
      <w:pPr>
        <w:bidi/>
        <w:jc w:val="both"/>
        <w:rPr>
          <w:rFonts w:cs="David" w:hint="cs"/>
          <w:rtl/>
        </w:rPr>
      </w:pPr>
    </w:p>
    <w:p w14:paraId="3642E058" w14:textId="77777777" w:rsidR="003F53B2" w:rsidRPr="00D56DFC" w:rsidRDefault="003F53B2" w:rsidP="003F53B2">
      <w:pPr>
        <w:bidi/>
        <w:jc w:val="both"/>
        <w:rPr>
          <w:rFonts w:cs="David" w:hint="cs"/>
          <w:u w:val="single"/>
          <w:rtl/>
        </w:rPr>
      </w:pPr>
      <w:r w:rsidRPr="00D56DFC">
        <w:rPr>
          <w:rFonts w:cs="David" w:hint="cs"/>
          <w:u w:val="single"/>
          <w:rtl/>
        </w:rPr>
        <w:t>אברהם מיכאלי:</w:t>
      </w:r>
    </w:p>
    <w:p w14:paraId="3EA55BA6" w14:textId="77777777" w:rsidR="003F53B2" w:rsidRPr="00D56DFC" w:rsidRDefault="003F53B2" w:rsidP="003F53B2">
      <w:pPr>
        <w:bidi/>
        <w:jc w:val="both"/>
        <w:rPr>
          <w:rFonts w:cs="David" w:hint="cs"/>
          <w:u w:val="single"/>
          <w:rtl/>
        </w:rPr>
      </w:pPr>
    </w:p>
    <w:p w14:paraId="68B9B450" w14:textId="77777777" w:rsidR="003F53B2" w:rsidRPr="00D56DFC" w:rsidRDefault="003F53B2" w:rsidP="003F53B2">
      <w:pPr>
        <w:bidi/>
        <w:jc w:val="both"/>
        <w:rPr>
          <w:rFonts w:cs="David" w:hint="cs"/>
          <w:rtl/>
        </w:rPr>
      </w:pPr>
      <w:r w:rsidRPr="00D56DFC">
        <w:rPr>
          <w:rFonts w:cs="David" w:hint="cs"/>
          <w:rtl/>
        </w:rPr>
        <w:tab/>
        <w:t>מעבר לתאריך אתם גם מנסים להרחיב בתיקון הזה?</w:t>
      </w:r>
    </w:p>
    <w:p w14:paraId="37474611" w14:textId="77777777" w:rsidR="003F53B2" w:rsidRPr="00D56DFC" w:rsidRDefault="003F53B2" w:rsidP="003F53B2">
      <w:pPr>
        <w:bidi/>
        <w:jc w:val="both"/>
        <w:rPr>
          <w:rFonts w:cs="David" w:hint="cs"/>
          <w:rtl/>
        </w:rPr>
      </w:pPr>
    </w:p>
    <w:p w14:paraId="4457CE52" w14:textId="77777777" w:rsidR="003F53B2" w:rsidRPr="00D56DFC" w:rsidRDefault="003F53B2" w:rsidP="003F53B2">
      <w:pPr>
        <w:bidi/>
        <w:jc w:val="both"/>
        <w:rPr>
          <w:rFonts w:cs="David" w:hint="cs"/>
          <w:rtl/>
        </w:rPr>
      </w:pPr>
      <w:r w:rsidRPr="00D56DFC">
        <w:rPr>
          <w:rFonts w:cs="David" w:hint="cs"/>
          <w:u w:val="single"/>
          <w:rtl/>
        </w:rPr>
        <w:t>דרורה נחמני רוט:</w:t>
      </w:r>
    </w:p>
    <w:p w14:paraId="7792F8F3" w14:textId="77777777" w:rsidR="003F53B2" w:rsidRPr="00D56DFC" w:rsidRDefault="003F53B2" w:rsidP="003F53B2">
      <w:pPr>
        <w:bidi/>
        <w:jc w:val="both"/>
        <w:rPr>
          <w:rFonts w:cs="David" w:hint="cs"/>
          <w:rtl/>
        </w:rPr>
      </w:pPr>
    </w:p>
    <w:p w14:paraId="5C658853" w14:textId="77777777" w:rsidR="003F53B2" w:rsidRPr="00D56DFC" w:rsidRDefault="003F53B2" w:rsidP="003F53B2">
      <w:pPr>
        <w:bidi/>
        <w:jc w:val="both"/>
        <w:rPr>
          <w:rFonts w:cs="David" w:hint="cs"/>
          <w:rtl/>
        </w:rPr>
      </w:pPr>
      <w:r w:rsidRPr="00D56DFC">
        <w:rPr>
          <w:rFonts w:cs="David" w:hint="cs"/>
          <w:rtl/>
        </w:rPr>
        <w:tab/>
        <w:t>למקום נוסף ולאוכלוסייה נוספת רק בצורה מאוד מוגבלת כשזה, כמובן, תלוי הסכמה של העצור והסנגור מעצרים עד תום ההליכים רק בעניינים טכניים. למשל, אם הסנגור רוצה לקרוא את חומר הראיות, ואז אין צורך לסחוב את העצור עד בית המשפט. רוב התלונות הן על ההיטלטלות של העצור עצמו. עשו השוואה של שביעות רצון של העצורים ב-</w:t>
      </w:r>
      <w:r w:rsidRPr="00D56DFC">
        <w:rPr>
          <w:rFonts w:cs="David"/>
        </w:rPr>
        <w:t>video conference</w:t>
      </w:r>
      <w:r w:rsidRPr="00D56DFC">
        <w:rPr>
          <w:rFonts w:cs="David" w:hint="cs"/>
          <w:rtl/>
        </w:rPr>
        <w:t xml:space="preserve"> ואמרו שהם נהנים מזה שהם לא צריכים להיטלטל בבתי משפט. בשביל דברים טכניים באמת לא כדאי להביא אותם לצורך זה. הניסיון יהיה גם באישור שר המשפטים וועדת חוקה. </w:t>
      </w:r>
    </w:p>
    <w:p w14:paraId="3E2BB058" w14:textId="77777777" w:rsidR="003F53B2" w:rsidRPr="00D56DFC" w:rsidRDefault="003F53B2" w:rsidP="003F53B2">
      <w:pPr>
        <w:bidi/>
        <w:jc w:val="both"/>
        <w:rPr>
          <w:rFonts w:cs="David" w:hint="cs"/>
          <w:rtl/>
        </w:rPr>
      </w:pPr>
    </w:p>
    <w:p w14:paraId="2D18F1CB" w14:textId="77777777" w:rsidR="003F53B2" w:rsidRPr="00D56DFC" w:rsidRDefault="003F53B2" w:rsidP="003F53B2">
      <w:pPr>
        <w:bidi/>
        <w:rPr>
          <w:rFonts w:cs="David" w:hint="cs"/>
          <w:u w:val="single"/>
          <w:rtl/>
        </w:rPr>
      </w:pPr>
      <w:r w:rsidRPr="00D56DFC">
        <w:rPr>
          <w:rFonts w:cs="David" w:hint="cs"/>
          <w:u w:val="single"/>
          <w:rtl/>
        </w:rPr>
        <w:t>אברהם מיכאלי:</w:t>
      </w:r>
    </w:p>
    <w:p w14:paraId="3100B9B6" w14:textId="77777777" w:rsidR="003F53B2" w:rsidRPr="00D56DFC" w:rsidRDefault="003F53B2" w:rsidP="003F53B2">
      <w:pPr>
        <w:bidi/>
        <w:rPr>
          <w:rFonts w:cs="David" w:hint="cs"/>
          <w:u w:val="single"/>
          <w:rtl/>
        </w:rPr>
      </w:pPr>
    </w:p>
    <w:p w14:paraId="03E1411B" w14:textId="77777777" w:rsidR="003F53B2" w:rsidRPr="00D56DFC" w:rsidRDefault="003F53B2" w:rsidP="003F53B2">
      <w:pPr>
        <w:bidi/>
        <w:jc w:val="both"/>
        <w:rPr>
          <w:rFonts w:cs="David" w:hint="cs"/>
          <w:rtl/>
        </w:rPr>
      </w:pPr>
      <w:r w:rsidRPr="00D56DFC">
        <w:rPr>
          <w:rFonts w:cs="David" w:hint="cs"/>
          <w:rtl/>
        </w:rPr>
        <w:tab/>
        <w:t xml:space="preserve"> בוועדת חוקה לא עושים חיים קלים לחוק הזה. </w:t>
      </w:r>
    </w:p>
    <w:p w14:paraId="738B4EF2" w14:textId="77777777" w:rsidR="003F53B2" w:rsidRPr="00D56DFC" w:rsidRDefault="003F53B2" w:rsidP="003F53B2">
      <w:pPr>
        <w:bidi/>
        <w:jc w:val="both"/>
        <w:rPr>
          <w:rFonts w:cs="David" w:hint="cs"/>
          <w:rtl/>
        </w:rPr>
      </w:pPr>
    </w:p>
    <w:p w14:paraId="42608536"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0BE346A8" w14:textId="77777777" w:rsidR="003F53B2" w:rsidRPr="00D56DFC" w:rsidRDefault="003F53B2" w:rsidP="003F53B2">
      <w:pPr>
        <w:bidi/>
        <w:jc w:val="both"/>
        <w:rPr>
          <w:rFonts w:cs="David" w:hint="cs"/>
          <w:u w:val="single"/>
          <w:rtl/>
        </w:rPr>
      </w:pPr>
    </w:p>
    <w:p w14:paraId="291A4CEF" w14:textId="77777777" w:rsidR="003F53B2" w:rsidRPr="00D56DFC" w:rsidRDefault="003F53B2" w:rsidP="003F53B2">
      <w:pPr>
        <w:bidi/>
        <w:jc w:val="both"/>
        <w:rPr>
          <w:rFonts w:cs="David" w:hint="cs"/>
          <w:rtl/>
        </w:rPr>
      </w:pPr>
      <w:r w:rsidRPr="00D56DFC">
        <w:rPr>
          <w:rFonts w:cs="David" w:hint="cs"/>
          <w:rtl/>
        </w:rPr>
        <w:tab/>
        <w:t>בהחלט.</w:t>
      </w:r>
    </w:p>
    <w:p w14:paraId="7106459D" w14:textId="77777777" w:rsidR="003F53B2" w:rsidRPr="00D56DFC" w:rsidRDefault="003F53B2" w:rsidP="003F53B2">
      <w:pPr>
        <w:bidi/>
        <w:jc w:val="both"/>
        <w:rPr>
          <w:rFonts w:cs="David" w:hint="cs"/>
          <w:rtl/>
        </w:rPr>
      </w:pPr>
    </w:p>
    <w:p w14:paraId="18A97B3E" w14:textId="77777777" w:rsidR="003F53B2" w:rsidRPr="00D56DFC" w:rsidRDefault="003F53B2" w:rsidP="003F53B2">
      <w:pPr>
        <w:bidi/>
        <w:ind w:firstLine="720"/>
        <w:jc w:val="both"/>
        <w:rPr>
          <w:rFonts w:cs="David" w:hint="cs"/>
          <w:rtl/>
        </w:rPr>
      </w:pPr>
      <w:r w:rsidRPr="00D56DFC">
        <w:rPr>
          <w:rFonts w:cs="David" w:hint="cs"/>
          <w:rtl/>
        </w:rPr>
        <w:t>רבותיי, מי בעד לאשר את הבקשה?</w:t>
      </w:r>
    </w:p>
    <w:p w14:paraId="38E9BFE2" w14:textId="77777777" w:rsidR="003F53B2" w:rsidRPr="00D56DFC" w:rsidRDefault="003F53B2" w:rsidP="003F53B2">
      <w:pPr>
        <w:bidi/>
        <w:jc w:val="both"/>
        <w:rPr>
          <w:rFonts w:cs="David" w:hint="cs"/>
          <w:rtl/>
        </w:rPr>
      </w:pPr>
    </w:p>
    <w:p w14:paraId="7A730A14" w14:textId="77777777" w:rsidR="003F53B2" w:rsidRPr="00D56DFC" w:rsidRDefault="003F53B2" w:rsidP="003F53B2">
      <w:pPr>
        <w:bidi/>
        <w:rPr>
          <w:rFonts w:cs="David" w:hint="cs"/>
          <w:u w:val="single"/>
          <w:rtl/>
        </w:rPr>
      </w:pPr>
      <w:r w:rsidRPr="00D56DFC">
        <w:rPr>
          <w:rFonts w:cs="David" w:hint="cs"/>
          <w:u w:val="single"/>
          <w:rtl/>
        </w:rPr>
        <w:t>דוד רותם:</w:t>
      </w:r>
    </w:p>
    <w:p w14:paraId="2A569E53" w14:textId="77777777" w:rsidR="003F53B2" w:rsidRPr="00D56DFC" w:rsidRDefault="003F53B2" w:rsidP="003F53B2">
      <w:pPr>
        <w:bidi/>
        <w:rPr>
          <w:rFonts w:cs="David" w:hint="cs"/>
          <w:u w:val="single"/>
          <w:rtl/>
        </w:rPr>
      </w:pPr>
    </w:p>
    <w:p w14:paraId="58048FC5" w14:textId="77777777" w:rsidR="003F53B2" w:rsidRPr="00D56DFC" w:rsidRDefault="003F53B2" w:rsidP="003F53B2">
      <w:pPr>
        <w:bidi/>
        <w:jc w:val="both"/>
        <w:rPr>
          <w:rFonts w:cs="David" w:hint="cs"/>
          <w:rtl/>
        </w:rPr>
      </w:pPr>
      <w:r w:rsidRPr="00D56DFC">
        <w:rPr>
          <w:rFonts w:cs="David" w:hint="cs"/>
          <w:rtl/>
        </w:rPr>
        <w:tab/>
        <w:t xml:space="preserve"> איזו בקשה?</w:t>
      </w:r>
    </w:p>
    <w:p w14:paraId="420C6C8E" w14:textId="77777777" w:rsidR="003F53B2" w:rsidRPr="00D56DFC" w:rsidRDefault="003F53B2" w:rsidP="003F53B2">
      <w:pPr>
        <w:bidi/>
        <w:jc w:val="both"/>
        <w:rPr>
          <w:rFonts w:cs="David" w:hint="cs"/>
          <w:rtl/>
        </w:rPr>
      </w:pPr>
    </w:p>
    <w:p w14:paraId="71AD6451" w14:textId="77777777" w:rsidR="003F53B2" w:rsidRPr="00D56DFC" w:rsidRDefault="003F53B2" w:rsidP="003F53B2">
      <w:pPr>
        <w:bidi/>
        <w:rPr>
          <w:rFonts w:cs="David" w:hint="cs"/>
          <w:u w:val="single"/>
          <w:rtl/>
        </w:rPr>
      </w:pPr>
      <w:r w:rsidRPr="00D56DFC">
        <w:rPr>
          <w:rFonts w:cs="David" w:hint="cs"/>
          <w:u w:val="single"/>
          <w:rtl/>
        </w:rPr>
        <w:t>אברהם מיכאלי:</w:t>
      </w:r>
    </w:p>
    <w:p w14:paraId="23EE6460" w14:textId="77777777" w:rsidR="003F53B2" w:rsidRPr="00D56DFC" w:rsidRDefault="003F53B2" w:rsidP="003F53B2">
      <w:pPr>
        <w:bidi/>
        <w:rPr>
          <w:rFonts w:cs="David" w:hint="cs"/>
          <w:u w:val="single"/>
          <w:rtl/>
        </w:rPr>
      </w:pPr>
    </w:p>
    <w:p w14:paraId="0B8D6E8D" w14:textId="77777777" w:rsidR="003F53B2" w:rsidRPr="00D56DFC" w:rsidRDefault="003F53B2" w:rsidP="003F53B2">
      <w:pPr>
        <w:bidi/>
        <w:jc w:val="both"/>
        <w:rPr>
          <w:rFonts w:cs="David" w:hint="cs"/>
          <w:rtl/>
        </w:rPr>
      </w:pPr>
      <w:r w:rsidRPr="00D56DFC">
        <w:rPr>
          <w:rFonts w:cs="David" w:hint="cs"/>
          <w:rtl/>
        </w:rPr>
        <w:tab/>
        <w:t xml:space="preserve"> אני דואג לך לפרנסה.</w:t>
      </w:r>
    </w:p>
    <w:p w14:paraId="4BD6C920" w14:textId="77777777" w:rsidR="003F53B2" w:rsidRPr="00D56DFC" w:rsidRDefault="003F53B2" w:rsidP="003F53B2">
      <w:pPr>
        <w:bidi/>
        <w:jc w:val="both"/>
        <w:rPr>
          <w:rFonts w:cs="David" w:hint="cs"/>
          <w:rtl/>
        </w:rPr>
      </w:pPr>
    </w:p>
    <w:p w14:paraId="09EEA96B"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23E62AB7" w14:textId="77777777" w:rsidR="003F53B2" w:rsidRPr="00D56DFC" w:rsidRDefault="003F53B2" w:rsidP="003F53B2">
      <w:pPr>
        <w:bidi/>
        <w:jc w:val="both"/>
        <w:rPr>
          <w:rFonts w:cs="David" w:hint="cs"/>
          <w:u w:val="single"/>
          <w:rtl/>
        </w:rPr>
      </w:pPr>
    </w:p>
    <w:p w14:paraId="500174D6" w14:textId="77777777" w:rsidR="003F53B2" w:rsidRPr="00D56DFC" w:rsidRDefault="003F53B2" w:rsidP="003F53B2">
      <w:pPr>
        <w:bidi/>
        <w:jc w:val="both"/>
        <w:rPr>
          <w:rFonts w:cs="David" w:hint="cs"/>
          <w:rtl/>
        </w:rPr>
      </w:pPr>
      <w:r w:rsidRPr="00D56DFC">
        <w:rPr>
          <w:rFonts w:cs="David" w:hint="cs"/>
          <w:rtl/>
        </w:rPr>
        <w:tab/>
        <w:t>מי בעד? מי נגד? מי נמנע?</w:t>
      </w:r>
    </w:p>
    <w:p w14:paraId="62EC2515" w14:textId="77777777" w:rsidR="003F53B2" w:rsidRPr="00D56DFC" w:rsidRDefault="003F53B2" w:rsidP="003F53B2">
      <w:pPr>
        <w:bidi/>
        <w:jc w:val="both"/>
        <w:rPr>
          <w:rFonts w:cs="David" w:hint="cs"/>
          <w:rtl/>
        </w:rPr>
      </w:pPr>
    </w:p>
    <w:p w14:paraId="185793B0" w14:textId="77777777" w:rsidR="003F53B2" w:rsidRPr="00D56DFC" w:rsidRDefault="003F53B2" w:rsidP="003F53B2">
      <w:pPr>
        <w:bidi/>
        <w:jc w:val="center"/>
        <w:rPr>
          <w:rFonts w:cs="David" w:hint="cs"/>
          <w:rtl/>
        </w:rPr>
      </w:pPr>
      <w:r w:rsidRPr="00D56DFC">
        <w:rPr>
          <w:rFonts w:cs="David" w:hint="cs"/>
          <w:rtl/>
        </w:rPr>
        <w:t>הצבעה</w:t>
      </w:r>
    </w:p>
    <w:p w14:paraId="72C9807B" w14:textId="77777777" w:rsidR="003F53B2" w:rsidRPr="00D56DFC" w:rsidRDefault="003F53B2" w:rsidP="003F53B2">
      <w:pPr>
        <w:bidi/>
        <w:jc w:val="center"/>
        <w:rPr>
          <w:rFonts w:cs="David" w:hint="cs"/>
          <w:rtl/>
        </w:rPr>
      </w:pPr>
    </w:p>
    <w:p w14:paraId="3752DBB5" w14:textId="77777777" w:rsidR="003F53B2" w:rsidRPr="00D56DFC" w:rsidRDefault="003F53B2" w:rsidP="003F53B2">
      <w:pPr>
        <w:bidi/>
        <w:jc w:val="center"/>
        <w:rPr>
          <w:rFonts w:cs="David" w:hint="cs"/>
          <w:rtl/>
        </w:rPr>
      </w:pPr>
      <w:r w:rsidRPr="00D56DFC">
        <w:rPr>
          <w:rFonts w:cs="David" w:hint="cs"/>
          <w:rtl/>
        </w:rPr>
        <w:t xml:space="preserve">בעד הבקשה </w:t>
      </w:r>
      <w:r w:rsidRPr="00D56DFC">
        <w:rPr>
          <w:rFonts w:cs="David"/>
          <w:rtl/>
        </w:rPr>
        <w:t>–</w:t>
      </w:r>
      <w:r w:rsidRPr="00D56DFC">
        <w:rPr>
          <w:rFonts w:cs="David" w:hint="cs"/>
          <w:rtl/>
        </w:rPr>
        <w:t xml:space="preserve"> רוב</w:t>
      </w:r>
    </w:p>
    <w:p w14:paraId="00C36D53" w14:textId="77777777" w:rsidR="003F53B2" w:rsidRPr="00D56DFC" w:rsidRDefault="003F53B2" w:rsidP="003F53B2">
      <w:pPr>
        <w:bidi/>
        <w:jc w:val="center"/>
        <w:rPr>
          <w:rFonts w:cs="David" w:hint="cs"/>
          <w:rtl/>
        </w:rPr>
      </w:pPr>
      <w:r w:rsidRPr="00D56DFC">
        <w:rPr>
          <w:rFonts w:cs="David" w:hint="cs"/>
          <w:rtl/>
        </w:rPr>
        <w:t xml:space="preserve">נגד </w:t>
      </w:r>
      <w:r w:rsidRPr="00D56DFC">
        <w:rPr>
          <w:rFonts w:cs="David"/>
          <w:rtl/>
        </w:rPr>
        <w:t>–</w:t>
      </w:r>
      <w:r w:rsidRPr="00D56DFC">
        <w:rPr>
          <w:rFonts w:cs="David" w:hint="cs"/>
          <w:rtl/>
        </w:rPr>
        <w:t xml:space="preserve"> אין</w:t>
      </w:r>
    </w:p>
    <w:p w14:paraId="6445AFF7" w14:textId="77777777" w:rsidR="003F53B2" w:rsidRPr="00D56DFC" w:rsidRDefault="003F53B2" w:rsidP="003F53B2">
      <w:pPr>
        <w:bidi/>
        <w:jc w:val="center"/>
        <w:rPr>
          <w:rFonts w:cs="David" w:hint="cs"/>
          <w:rtl/>
        </w:rPr>
      </w:pPr>
      <w:r w:rsidRPr="00D56DFC">
        <w:rPr>
          <w:rFonts w:cs="David" w:hint="cs"/>
          <w:rtl/>
        </w:rPr>
        <w:t xml:space="preserve">נמנעים </w:t>
      </w:r>
      <w:r w:rsidRPr="00D56DFC">
        <w:rPr>
          <w:rFonts w:cs="David"/>
          <w:rtl/>
        </w:rPr>
        <w:t>–</w:t>
      </w:r>
      <w:r w:rsidRPr="00D56DFC">
        <w:rPr>
          <w:rFonts w:cs="David" w:hint="cs"/>
          <w:rtl/>
        </w:rPr>
        <w:t xml:space="preserve"> אין</w:t>
      </w:r>
    </w:p>
    <w:p w14:paraId="607C7404" w14:textId="77777777" w:rsidR="003F53B2" w:rsidRPr="00D56DFC" w:rsidRDefault="003F53B2" w:rsidP="003F53B2">
      <w:pPr>
        <w:bidi/>
        <w:jc w:val="center"/>
        <w:rPr>
          <w:rFonts w:cs="David" w:hint="cs"/>
          <w:rtl/>
        </w:rPr>
      </w:pPr>
      <w:r w:rsidRPr="00D56DFC">
        <w:rPr>
          <w:rFonts w:cs="David" w:hint="cs"/>
          <w:rtl/>
        </w:rPr>
        <w:t>הבקשה התקבלה.</w:t>
      </w:r>
    </w:p>
    <w:p w14:paraId="217BA83A" w14:textId="77777777" w:rsidR="003F53B2" w:rsidRPr="00D56DFC" w:rsidRDefault="003F53B2" w:rsidP="003F53B2">
      <w:pPr>
        <w:bidi/>
        <w:rPr>
          <w:rFonts w:cs="David" w:hint="cs"/>
          <w:rtl/>
        </w:rPr>
      </w:pPr>
    </w:p>
    <w:p w14:paraId="1FF18CB1"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10AF310E" w14:textId="77777777" w:rsidR="003F53B2" w:rsidRPr="00D56DFC" w:rsidRDefault="003F53B2" w:rsidP="003F53B2">
      <w:pPr>
        <w:bidi/>
        <w:jc w:val="both"/>
        <w:rPr>
          <w:rFonts w:cs="David" w:hint="cs"/>
          <w:u w:val="single"/>
          <w:rtl/>
        </w:rPr>
      </w:pPr>
    </w:p>
    <w:p w14:paraId="2BF995E4" w14:textId="77777777" w:rsidR="003F53B2" w:rsidRDefault="003F53B2" w:rsidP="003F53B2">
      <w:pPr>
        <w:bidi/>
        <w:rPr>
          <w:rFonts w:cs="David" w:hint="cs"/>
          <w:rtl/>
        </w:rPr>
      </w:pPr>
      <w:r w:rsidRPr="00D56DFC">
        <w:rPr>
          <w:rFonts w:cs="David" w:hint="cs"/>
          <w:rtl/>
        </w:rPr>
        <w:tab/>
        <w:t xml:space="preserve">בעד </w:t>
      </w:r>
      <w:r w:rsidRPr="00D56DFC">
        <w:rPr>
          <w:rFonts w:cs="David"/>
          <w:rtl/>
        </w:rPr>
        <w:t>–</w:t>
      </w:r>
      <w:r w:rsidRPr="00D56DFC">
        <w:rPr>
          <w:rFonts w:cs="David" w:hint="cs"/>
          <w:rtl/>
        </w:rPr>
        <w:t xml:space="preserve"> 6, נגד </w:t>
      </w:r>
      <w:r w:rsidRPr="00D56DFC">
        <w:rPr>
          <w:rFonts w:cs="David"/>
          <w:rtl/>
        </w:rPr>
        <w:t>–</w:t>
      </w:r>
      <w:r w:rsidRPr="00D56DFC">
        <w:rPr>
          <w:rFonts w:cs="David" w:hint="cs"/>
          <w:rtl/>
        </w:rPr>
        <w:t xml:space="preserve"> אין, נמנעים </w:t>
      </w:r>
      <w:r w:rsidRPr="00D56DFC">
        <w:rPr>
          <w:rFonts w:cs="David"/>
          <w:rtl/>
        </w:rPr>
        <w:t>–</w:t>
      </w:r>
      <w:r w:rsidRPr="00D56DFC">
        <w:rPr>
          <w:rFonts w:cs="David" w:hint="cs"/>
          <w:rtl/>
        </w:rPr>
        <w:t xml:space="preserve"> אין. הוחלט פה אחד לאשר את בקשת הפטור לקריאה ראשונה בהצעה זו. תודה רבה. </w:t>
      </w:r>
    </w:p>
    <w:p w14:paraId="20F82153" w14:textId="77777777" w:rsidR="003F53B2" w:rsidRDefault="003F53B2" w:rsidP="003F53B2">
      <w:pPr>
        <w:bidi/>
        <w:rPr>
          <w:rFonts w:cs="David" w:hint="cs"/>
          <w:rtl/>
        </w:rPr>
      </w:pPr>
    </w:p>
    <w:p w14:paraId="6A232A4B" w14:textId="77777777" w:rsidR="003F53B2" w:rsidRDefault="003F53B2" w:rsidP="003F53B2">
      <w:pPr>
        <w:bidi/>
        <w:rPr>
          <w:rFonts w:cs="David" w:hint="cs"/>
          <w:rtl/>
        </w:rPr>
      </w:pPr>
    </w:p>
    <w:p w14:paraId="621A617A" w14:textId="77777777" w:rsidR="003F53B2" w:rsidRDefault="003F53B2" w:rsidP="003F53B2">
      <w:pPr>
        <w:bidi/>
        <w:rPr>
          <w:rFonts w:cs="David" w:hint="cs"/>
          <w:rtl/>
        </w:rPr>
      </w:pPr>
    </w:p>
    <w:p w14:paraId="291A642E" w14:textId="77777777" w:rsidR="003F53B2" w:rsidRDefault="003F53B2" w:rsidP="003F53B2">
      <w:pPr>
        <w:bidi/>
        <w:rPr>
          <w:rFonts w:cs="David" w:hint="cs"/>
          <w:rtl/>
        </w:rPr>
      </w:pPr>
    </w:p>
    <w:p w14:paraId="748210E6" w14:textId="77777777" w:rsidR="003F53B2" w:rsidRDefault="003F53B2" w:rsidP="003F53B2">
      <w:pPr>
        <w:bidi/>
        <w:rPr>
          <w:rFonts w:cs="David" w:hint="cs"/>
          <w:rtl/>
        </w:rPr>
      </w:pPr>
    </w:p>
    <w:p w14:paraId="3CCF3FBD" w14:textId="77777777" w:rsidR="003F53B2" w:rsidRDefault="003F53B2" w:rsidP="003F53B2">
      <w:pPr>
        <w:bidi/>
        <w:rPr>
          <w:rFonts w:cs="David" w:hint="cs"/>
          <w:rtl/>
        </w:rPr>
      </w:pPr>
    </w:p>
    <w:p w14:paraId="75CD1CFC" w14:textId="77777777" w:rsidR="003F53B2" w:rsidRDefault="003F53B2" w:rsidP="003F53B2">
      <w:pPr>
        <w:bidi/>
        <w:rPr>
          <w:rFonts w:cs="David" w:hint="cs"/>
          <w:rtl/>
        </w:rPr>
      </w:pPr>
    </w:p>
    <w:p w14:paraId="58DDDBE4" w14:textId="77777777" w:rsidR="003F53B2" w:rsidRDefault="003F53B2" w:rsidP="003F53B2">
      <w:pPr>
        <w:bidi/>
        <w:rPr>
          <w:rFonts w:cs="David" w:hint="cs"/>
          <w:rtl/>
        </w:rPr>
      </w:pPr>
    </w:p>
    <w:p w14:paraId="5249ACD8" w14:textId="77777777" w:rsidR="003F53B2" w:rsidRDefault="003F53B2" w:rsidP="003F53B2">
      <w:pPr>
        <w:bidi/>
        <w:rPr>
          <w:rFonts w:cs="David" w:hint="cs"/>
          <w:rtl/>
        </w:rPr>
      </w:pPr>
    </w:p>
    <w:p w14:paraId="6F78AD56" w14:textId="77777777" w:rsidR="003F53B2" w:rsidRDefault="003F53B2" w:rsidP="003F53B2">
      <w:pPr>
        <w:bidi/>
        <w:rPr>
          <w:rFonts w:cs="David" w:hint="cs"/>
          <w:rtl/>
        </w:rPr>
      </w:pPr>
    </w:p>
    <w:p w14:paraId="039EB867" w14:textId="77777777" w:rsidR="003F53B2" w:rsidRDefault="003F53B2" w:rsidP="003F53B2">
      <w:pPr>
        <w:bidi/>
        <w:rPr>
          <w:rFonts w:cs="David" w:hint="cs"/>
          <w:rtl/>
        </w:rPr>
      </w:pPr>
    </w:p>
    <w:p w14:paraId="7B14FA24" w14:textId="77777777" w:rsidR="003F53B2" w:rsidRDefault="003F53B2" w:rsidP="003F53B2">
      <w:pPr>
        <w:bidi/>
        <w:rPr>
          <w:rFonts w:cs="David" w:hint="cs"/>
          <w:rtl/>
        </w:rPr>
      </w:pPr>
    </w:p>
    <w:p w14:paraId="6ECD3627" w14:textId="77777777" w:rsidR="003F53B2" w:rsidRDefault="003F53B2" w:rsidP="003F53B2">
      <w:pPr>
        <w:bidi/>
        <w:rPr>
          <w:rFonts w:cs="David" w:hint="cs"/>
          <w:rtl/>
        </w:rPr>
      </w:pPr>
    </w:p>
    <w:p w14:paraId="51A378C4" w14:textId="77777777" w:rsidR="003F53B2" w:rsidRDefault="003F53B2" w:rsidP="003F53B2">
      <w:pPr>
        <w:bidi/>
        <w:rPr>
          <w:rFonts w:cs="David" w:hint="cs"/>
          <w:rtl/>
        </w:rPr>
      </w:pPr>
    </w:p>
    <w:p w14:paraId="075CE820" w14:textId="77777777" w:rsidR="003F53B2" w:rsidRDefault="003F53B2" w:rsidP="003F53B2">
      <w:pPr>
        <w:bidi/>
        <w:rPr>
          <w:rFonts w:cs="David" w:hint="cs"/>
          <w:rtl/>
        </w:rPr>
      </w:pPr>
    </w:p>
    <w:p w14:paraId="1241BCD7" w14:textId="77777777" w:rsidR="003F53B2" w:rsidRDefault="003F53B2" w:rsidP="003F53B2">
      <w:pPr>
        <w:bidi/>
        <w:rPr>
          <w:rFonts w:cs="David" w:hint="cs"/>
          <w:rtl/>
        </w:rPr>
      </w:pPr>
    </w:p>
    <w:p w14:paraId="7EF633D5" w14:textId="77777777" w:rsidR="003F53B2" w:rsidRDefault="003F53B2" w:rsidP="003F53B2">
      <w:pPr>
        <w:bidi/>
        <w:rPr>
          <w:rFonts w:cs="David" w:hint="cs"/>
          <w:rtl/>
        </w:rPr>
      </w:pPr>
    </w:p>
    <w:p w14:paraId="462F6744" w14:textId="77777777" w:rsidR="003F53B2" w:rsidRDefault="003F53B2" w:rsidP="003F53B2">
      <w:pPr>
        <w:bidi/>
        <w:rPr>
          <w:rFonts w:cs="David" w:hint="cs"/>
          <w:rtl/>
        </w:rPr>
      </w:pPr>
    </w:p>
    <w:p w14:paraId="23998355" w14:textId="77777777" w:rsidR="003F53B2" w:rsidRDefault="003F53B2" w:rsidP="003F53B2">
      <w:pPr>
        <w:bidi/>
        <w:rPr>
          <w:rFonts w:cs="David" w:hint="cs"/>
          <w:rtl/>
        </w:rPr>
      </w:pPr>
    </w:p>
    <w:p w14:paraId="53500F5F" w14:textId="77777777" w:rsidR="003F53B2" w:rsidRDefault="003F53B2" w:rsidP="003F53B2">
      <w:pPr>
        <w:bidi/>
        <w:rPr>
          <w:rFonts w:cs="David" w:hint="cs"/>
          <w:rtl/>
        </w:rPr>
      </w:pPr>
    </w:p>
    <w:p w14:paraId="416A91E5" w14:textId="77777777" w:rsidR="003F53B2" w:rsidRDefault="003F53B2" w:rsidP="003F53B2">
      <w:pPr>
        <w:bidi/>
        <w:rPr>
          <w:rFonts w:cs="David" w:hint="cs"/>
          <w:rtl/>
        </w:rPr>
      </w:pPr>
    </w:p>
    <w:p w14:paraId="306BC4A0" w14:textId="77777777" w:rsidR="003F53B2" w:rsidRDefault="003F53B2" w:rsidP="003F53B2">
      <w:pPr>
        <w:bidi/>
        <w:rPr>
          <w:rFonts w:cs="David" w:hint="cs"/>
          <w:rtl/>
        </w:rPr>
      </w:pPr>
    </w:p>
    <w:p w14:paraId="3162FE13" w14:textId="77777777" w:rsidR="003F53B2" w:rsidRPr="00361AFF" w:rsidRDefault="003F53B2" w:rsidP="003F53B2">
      <w:pPr>
        <w:bidi/>
        <w:jc w:val="center"/>
        <w:rPr>
          <w:rFonts w:cs="David" w:hint="cs"/>
          <w:b/>
          <w:bCs/>
          <w:u w:val="single"/>
          <w:rtl/>
        </w:rPr>
      </w:pPr>
      <w:r w:rsidRPr="00361AFF">
        <w:rPr>
          <w:rFonts w:cs="David" w:hint="cs"/>
          <w:b/>
          <w:bCs/>
          <w:rtl/>
        </w:rPr>
        <w:t xml:space="preserve">3. </w:t>
      </w:r>
      <w:r>
        <w:rPr>
          <w:rFonts w:cs="David" w:hint="cs"/>
          <w:b/>
          <w:bCs/>
          <w:u w:val="single"/>
          <w:rtl/>
        </w:rPr>
        <w:t>המשך הדיון ב</w:t>
      </w:r>
      <w:r w:rsidRPr="00361AFF">
        <w:rPr>
          <w:rFonts w:cs="David" w:hint="cs"/>
          <w:b/>
          <w:bCs/>
          <w:u w:val="single"/>
          <w:rtl/>
        </w:rPr>
        <w:t xml:space="preserve">הצעת חוק הבחירות לכנסת (תיקון מס' 59) (הצבעת חברי ועדת קלפי), </w:t>
      </w:r>
      <w:proofErr w:type="spellStart"/>
      <w:r w:rsidRPr="00361AFF">
        <w:rPr>
          <w:rFonts w:cs="David" w:hint="cs"/>
          <w:b/>
          <w:bCs/>
          <w:u w:val="single"/>
          <w:rtl/>
        </w:rPr>
        <w:t>התש"ע</w:t>
      </w:r>
      <w:proofErr w:type="spellEnd"/>
      <w:r w:rsidRPr="00361AFF">
        <w:rPr>
          <w:rFonts w:cs="David" w:hint="cs"/>
          <w:b/>
          <w:bCs/>
          <w:u w:val="single"/>
          <w:rtl/>
        </w:rPr>
        <w:t>-2010</w:t>
      </w:r>
    </w:p>
    <w:p w14:paraId="3DB9F179" w14:textId="77777777" w:rsidR="003F53B2" w:rsidRPr="00361AFF" w:rsidRDefault="003F53B2" w:rsidP="003F53B2">
      <w:pPr>
        <w:bidi/>
        <w:jc w:val="center"/>
        <w:rPr>
          <w:rFonts w:cs="David" w:hint="cs"/>
          <w:highlight w:val="yellow"/>
          <w:u w:val="single"/>
          <w:rtl/>
        </w:rPr>
      </w:pPr>
      <w:r w:rsidRPr="00361AFF">
        <w:rPr>
          <w:rFonts w:cs="David" w:hint="cs"/>
          <w:b/>
          <w:bCs/>
          <w:u w:val="single"/>
          <w:rtl/>
        </w:rPr>
        <w:t xml:space="preserve">(כ/332) </w:t>
      </w:r>
      <w:r w:rsidRPr="00361AFF">
        <w:rPr>
          <w:rFonts w:cs="David"/>
          <w:b/>
          <w:bCs/>
          <w:u w:val="single"/>
          <w:rtl/>
        </w:rPr>
        <w:t>–</w:t>
      </w:r>
      <w:r w:rsidRPr="00361AFF">
        <w:rPr>
          <w:rFonts w:cs="David" w:hint="cs"/>
          <w:b/>
          <w:bCs/>
          <w:u w:val="single"/>
          <w:rtl/>
        </w:rPr>
        <w:t xml:space="preserve"> הכנה לקריאה שנייה ושלישית</w:t>
      </w:r>
    </w:p>
    <w:p w14:paraId="21718F3E" w14:textId="77777777" w:rsidR="003F53B2" w:rsidRDefault="003F53B2" w:rsidP="003F53B2">
      <w:pPr>
        <w:bidi/>
        <w:jc w:val="both"/>
        <w:rPr>
          <w:rFonts w:cs="David" w:hint="cs"/>
          <w:u w:val="single"/>
          <w:rtl/>
        </w:rPr>
      </w:pPr>
    </w:p>
    <w:p w14:paraId="1C9100A9" w14:textId="77777777" w:rsidR="003F53B2" w:rsidRDefault="003F53B2" w:rsidP="003F53B2">
      <w:pPr>
        <w:bidi/>
        <w:jc w:val="both"/>
        <w:rPr>
          <w:rFonts w:cs="David" w:hint="cs"/>
          <w:u w:val="single"/>
          <w:rtl/>
        </w:rPr>
      </w:pPr>
    </w:p>
    <w:p w14:paraId="01D323A6"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1C0B3906" w14:textId="77777777" w:rsidR="003F53B2" w:rsidRPr="00D56DFC" w:rsidRDefault="003F53B2" w:rsidP="003F53B2">
      <w:pPr>
        <w:bidi/>
        <w:jc w:val="both"/>
        <w:rPr>
          <w:rFonts w:cs="David" w:hint="cs"/>
          <w:u w:val="single"/>
          <w:rtl/>
        </w:rPr>
      </w:pPr>
    </w:p>
    <w:p w14:paraId="75976AFA" w14:textId="77777777" w:rsidR="003F53B2" w:rsidRPr="00D56DFC" w:rsidRDefault="003F53B2" w:rsidP="003F53B2">
      <w:pPr>
        <w:bidi/>
        <w:jc w:val="both"/>
        <w:rPr>
          <w:rFonts w:cs="David" w:hint="cs"/>
          <w:rtl/>
        </w:rPr>
      </w:pPr>
      <w:r w:rsidRPr="00D56DFC">
        <w:rPr>
          <w:rFonts w:cs="David" w:hint="cs"/>
          <w:rtl/>
        </w:rPr>
        <w:tab/>
        <w:t xml:space="preserve">אנחנו חוזרים להצעת חוק הבחירות לכנסת (תיקון מס' 59) (הצבעת חברי ועדת קלפי), </w:t>
      </w:r>
      <w:proofErr w:type="spellStart"/>
      <w:r w:rsidRPr="00D56DFC">
        <w:rPr>
          <w:rFonts w:cs="David" w:hint="cs"/>
          <w:rtl/>
        </w:rPr>
        <w:t>התש"ע</w:t>
      </w:r>
      <w:proofErr w:type="spellEnd"/>
      <w:r w:rsidRPr="00D56DFC">
        <w:rPr>
          <w:rFonts w:cs="David" w:hint="cs"/>
          <w:rtl/>
        </w:rPr>
        <w:t xml:space="preserve">-2010 (כ/332), הכנה לקריאה שנייה ושלישית. שמענו כאן את הדברים של יהודה. בבקשה, התייחסות שלכם. </w:t>
      </w:r>
    </w:p>
    <w:p w14:paraId="4CEFFAD2" w14:textId="77777777" w:rsidR="003F53B2" w:rsidRPr="00D56DFC" w:rsidRDefault="003F53B2" w:rsidP="003F53B2">
      <w:pPr>
        <w:bidi/>
        <w:jc w:val="both"/>
        <w:rPr>
          <w:rFonts w:cs="David" w:hint="cs"/>
          <w:rtl/>
        </w:rPr>
      </w:pPr>
    </w:p>
    <w:p w14:paraId="2D7629D3" w14:textId="77777777" w:rsidR="003F53B2" w:rsidRPr="00D56DFC" w:rsidRDefault="003F53B2" w:rsidP="003F53B2">
      <w:pPr>
        <w:bidi/>
        <w:jc w:val="both"/>
        <w:rPr>
          <w:rFonts w:cs="David" w:hint="cs"/>
          <w:u w:val="single"/>
          <w:rtl/>
        </w:rPr>
      </w:pPr>
      <w:r w:rsidRPr="00D56DFC">
        <w:rPr>
          <w:rFonts w:cs="David" w:hint="cs"/>
          <w:u w:val="single"/>
          <w:rtl/>
        </w:rPr>
        <w:t>אורלי עדס:</w:t>
      </w:r>
    </w:p>
    <w:p w14:paraId="292F4DD5" w14:textId="77777777" w:rsidR="003F53B2" w:rsidRPr="00D56DFC" w:rsidRDefault="003F53B2" w:rsidP="003F53B2">
      <w:pPr>
        <w:bidi/>
        <w:jc w:val="both"/>
        <w:rPr>
          <w:rFonts w:cs="David" w:hint="cs"/>
          <w:rtl/>
        </w:rPr>
      </w:pPr>
    </w:p>
    <w:p w14:paraId="16C9B77A" w14:textId="77777777" w:rsidR="003F53B2" w:rsidRPr="00D56DFC" w:rsidRDefault="003F53B2" w:rsidP="003F53B2">
      <w:pPr>
        <w:bidi/>
        <w:jc w:val="both"/>
        <w:rPr>
          <w:rFonts w:cs="David" w:hint="cs"/>
          <w:rtl/>
        </w:rPr>
      </w:pPr>
      <w:r w:rsidRPr="00D56DFC">
        <w:rPr>
          <w:rFonts w:cs="David" w:hint="cs"/>
          <w:rtl/>
        </w:rPr>
        <w:tab/>
        <w:t xml:space="preserve">אני מבקשת להזכיר לכולם לטובת מי שלא נכח בישיבה הקודמת את הכלל הבסיסי בבחירות שמדבר על ריתוק למקום הקלפי. ידוע שיש קבוצות חריגות שניתנה להם אפשרות להצביע בקלפי שהיא לא באזור מגוריהם, אבל הסיבה לכך הייתה שנמנע מהם להתייצב בקלפי באזור המגורים במהלך כל היום, והדגש הוא </w:t>
      </w:r>
      <w:r w:rsidRPr="00D56DFC">
        <w:rPr>
          <w:rFonts w:cs="David"/>
          <w:rtl/>
        </w:rPr>
        <w:t>–</w:t>
      </w:r>
      <w:r w:rsidRPr="00D56DFC">
        <w:rPr>
          <w:rFonts w:cs="David" w:hint="cs"/>
          <w:rtl/>
        </w:rPr>
        <w:t xml:space="preserve"> על כל היום. כשיום הבחירות נפרס על פני 15 שעות אנחנו לא רואים שום הצדקה בכך שאם חבר ועדת קלפי יכהן 5 שעות מדוע הוא לא יכול בבוקר לפני שהוא הולך למשמרת להצביע בקלפי שלו או אחרי המשמרת של 5 שעות. יום הבחירות הוא 15 שעות.</w:t>
      </w:r>
    </w:p>
    <w:p w14:paraId="539087A7" w14:textId="77777777" w:rsidR="003F53B2" w:rsidRPr="00D56DFC" w:rsidRDefault="003F53B2" w:rsidP="003F53B2">
      <w:pPr>
        <w:bidi/>
        <w:jc w:val="both"/>
        <w:rPr>
          <w:rFonts w:cs="David" w:hint="cs"/>
          <w:rtl/>
        </w:rPr>
      </w:pPr>
    </w:p>
    <w:p w14:paraId="6AB104AE" w14:textId="77777777" w:rsidR="003F53B2" w:rsidRPr="00D56DFC" w:rsidRDefault="003F53B2" w:rsidP="003F53B2">
      <w:pPr>
        <w:bidi/>
        <w:rPr>
          <w:rFonts w:cs="David" w:hint="cs"/>
          <w:u w:val="single"/>
          <w:rtl/>
        </w:rPr>
      </w:pPr>
      <w:r w:rsidRPr="00D56DFC">
        <w:rPr>
          <w:rFonts w:cs="David" w:hint="cs"/>
          <w:u w:val="single"/>
          <w:rtl/>
        </w:rPr>
        <w:t>דוד רותם:</w:t>
      </w:r>
    </w:p>
    <w:p w14:paraId="240D8072" w14:textId="77777777" w:rsidR="003F53B2" w:rsidRPr="00D56DFC" w:rsidRDefault="003F53B2" w:rsidP="003F53B2">
      <w:pPr>
        <w:bidi/>
        <w:rPr>
          <w:rFonts w:cs="David" w:hint="cs"/>
          <w:u w:val="single"/>
          <w:rtl/>
        </w:rPr>
      </w:pPr>
    </w:p>
    <w:p w14:paraId="35056B35" w14:textId="77777777" w:rsidR="003F53B2" w:rsidRPr="00D56DFC" w:rsidRDefault="003F53B2" w:rsidP="003F53B2">
      <w:pPr>
        <w:bidi/>
        <w:jc w:val="both"/>
        <w:rPr>
          <w:rFonts w:cs="David" w:hint="cs"/>
          <w:rtl/>
        </w:rPr>
      </w:pPr>
      <w:r w:rsidRPr="00D56DFC">
        <w:rPr>
          <w:rFonts w:cs="David" w:hint="cs"/>
          <w:rtl/>
        </w:rPr>
        <w:tab/>
        <w:t xml:space="preserve"> זה 160 אלף קלפיות. </w:t>
      </w:r>
    </w:p>
    <w:p w14:paraId="2BEEA945" w14:textId="77777777" w:rsidR="003F53B2" w:rsidRPr="00D56DFC" w:rsidRDefault="003F53B2" w:rsidP="003F53B2">
      <w:pPr>
        <w:bidi/>
        <w:jc w:val="both"/>
        <w:rPr>
          <w:rFonts w:cs="David" w:hint="cs"/>
          <w:rtl/>
        </w:rPr>
      </w:pPr>
    </w:p>
    <w:p w14:paraId="7DE08DCF" w14:textId="77777777" w:rsidR="003F53B2" w:rsidRPr="00D56DFC" w:rsidRDefault="003F53B2" w:rsidP="003F53B2">
      <w:pPr>
        <w:bidi/>
        <w:jc w:val="both"/>
        <w:rPr>
          <w:rFonts w:cs="David"/>
          <w:u w:val="single"/>
        </w:rPr>
      </w:pPr>
      <w:r w:rsidRPr="00D56DFC">
        <w:rPr>
          <w:rFonts w:cs="David" w:hint="cs"/>
          <w:u w:val="single"/>
          <w:rtl/>
        </w:rPr>
        <w:t>אורלי עדס:</w:t>
      </w:r>
    </w:p>
    <w:p w14:paraId="2AAD44EC" w14:textId="77777777" w:rsidR="003F53B2" w:rsidRPr="00D56DFC" w:rsidRDefault="003F53B2" w:rsidP="003F53B2">
      <w:pPr>
        <w:bidi/>
        <w:jc w:val="both"/>
        <w:rPr>
          <w:rFonts w:cs="David" w:hint="cs"/>
          <w:rtl/>
        </w:rPr>
      </w:pPr>
    </w:p>
    <w:p w14:paraId="5439DBFD" w14:textId="77777777" w:rsidR="003F53B2" w:rsidRPr="00D56DFC" w:rsidRDefault="003F53B2" w:rsidP="003F53B2">
      <w:pPr>
        <w:bidi/>
        <w:jc w:val="both"/>
        <w:rPr>
          <w:rFonts w:cs="David" w:hint="cs"/>
          <w:rtl/>
        </w:rPr>
      </w:pPr>
      <w:r w:rsidRPr="00D56DFC">
        <w:rPr>
          <w:rFonts w:cs="David" w:hint="cs"/>
          <w:rtl/>
        </w:rPr>
        <w:tab/>
        <w:t xml:space="preserve">זה סוג של זכות יתר שלא מוקנית לכלל האוכלוסייה. היא עוד חריגה לקבוצות האחרות. צריך לקחת את זה בחשבון. יש לזה משמעות של דחיית השעות של פרסום תוצאות הבחירות במספר שעות. יש לזה השלכות תקציביות, הגדלת כוח אדם. אנחנו צופים שממערכת בחירות למערכת בחירות ידובר במספר גדול יותר, וכדאי שתיקחו בחשבון את כל השיקולים הללו. </w:t>
      </w:r>
    </w:p>
    <w:p w14:paraId="4AB952F9" w14:textId="77777777" w:rsidR="003F53B2" w:rsidRPr="00D56DFC" w:rsidRDefault="003F53B2" w:rsidP="003F53B2">
      <w:pPr>
        <w:bidi/>
        <w:jc w:val="both"/>
        <w:rPr>
          <w:rFonts w:cs="David" w:hint="cs"/>
          <w:rtl/>
        </w:rPr>
      </w:pPr>
    </w:p>
    <w:p w14:paraId="42B10109"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1B81834C" w14:textId="77777777" w:rsidR="003F53B2" w:rsidRPr="00D56DFC" w:rsidRDefault="003F53B2" w:rsidP="003F53B2">
      <w:pPr>
        <w:bidi/>
        <w:jc w:val="both"/>
        <w:rPr>
          <w:rFonts w:cs="David" w:hint="cs"/>
          <w:u w:val="single"/>
          <w:rtl/>
        </w:rPr>
      </w:pPr>
    </w:p>
    <w:p w14:paraId="5296C9F5" w14:textId="77777777" w:rsidR="003F53B2" w:rsidRPr="00D56DFC" w:rsidRDefault="003F53B2" w:rsidP="003F53B2">
      <w:pPr>
        <w:bidi/>
        <w:jc w:val="both"/>
        <w:rPr>
          <w:rFonts w:cs="David" w:hint="cs"/>
          <w:rtl/>
        </w:rPr>
      </w:pPr>
      <w:r w:rsidRPr="00D56DFC">
        <w:rPr>
          <w:rFonts w:cs="David" w:hint="cs"/>
          <w:rtl/>
        </w:rPr>
        <w:tab/>
        <w:t xml:space="preserve">הפער בין חמש לשבע שעות </w:t>
      </w:r>
      <w:r w:rsidRPr="00D56DFC">
        <w:rPr>
          <w:rFonts w:cs="David"/>
          <w:rtl/>
        </w:rPr>
        <w:t>–</w:t>
      </w:r>
      <w:r w:rsidRPr="00D56DFC">
        <w:rPr>
          <w:rFonts w:cs="David" w:hint="cs"/>
          <w:rtl/>
        </w:rPr>
        <w:t xml:space="preserve"> כמה הוא יכול להיות משמעותי מבחינה כמותית, לפי ההערכה שלכם?</w:t>
      </w:r>
    </w:p>
    <w:p w14:paraId="7DCEA38D" w14:textId="77777777" w:rsidR="003F53B2" w:rsidRPr="00D56DFC" w:rsidRDefault="003F53B2" w:rsidP="003F53B2">
      <w:pPr>
        <w:bidi/>
        <w:jc w:val="both"/>
        <w:rPr>
          <w:rFonts w:cs="David" w:hint="cs"/>
          <w:rtl/>
        </w:rPr>
      </w:pPr>
    </w:p>
    <w:p w14:paraId="7B655978" w14:textId="77777777" w:rsidR="003F53B2" w:rsidRPr="00D56DFC" w:rsidRDefault="003F53B2" w:rsidP="003F53B2">
      <w:pPr>
        <w:bidi/>
        <w:jc w:val="both"/>
        <w:rPr>
          <w:rFonts w:cs="David" w:hint="cs"/>
          <w:rtl/>
        </w:rPr>
      </w:pPr>
      <w:r w:rsidRPr="00D56DFC">
        <w:rPr>
          <w:rFonts w:cs="David" w:hint="cs"/>
          <w:u w:val="single"/>
          <w:rtl/>
        </w:rPr>
        <w:t>אורלי עדס:</w:t>
      </w:r>
    </w:p>
    <w:p w14:paraId="7A265D88" w14:textId="77777777" w:rsidR="003F53B2" w:rsidRPr="00D56DFC" w:rsidRDefault="003F53B2" w:rsidP="003F53B2">
      <w:pPr>
        <w:bidi/>
        <w:jc w:val="both"/>
        <w:rPr>
          <w:rFonts w:cs="David" w:hint="cs"/>
          <w:rtl/>
        </w:rPr>
      </w:pPr>
    </w:p>
    <w:p w14:paraId="2CDF1DDF" w14:textId="77777777" w:rsidR="003F53B2" w:rsidRPr="00D56DFC" w:rsidRDefault="003F53B2" w:rsidP="003F53B2">
      <w:pPr>
        <w:bidi/>
        <w:jc w:val="both"/>
        <w:rPr>
          <w:rFonts w:cs="David" w:hint="cs"/>
          <w:rtl/>
        </w:rPr>
      </w:pPr>
      <w:r w:rsidRPr="00D56DFC">
        <w:rPr>
          <w:rFonts w:cs="David" w:hint="cs"/>
          <w:rtl/>
        </w:rPr>
        <w:tab/>
        <w:t xml:space="preserve">זה הופך לשלוש משמרות, כשמדובר בערך ב-10,000 קלפיות. בכל קלפי יש שלושה חברים </w:t>
      </w:r>
      <w:r w:rsidRPr="00D56DFC">
        <w:rPr>
          <w:rFonts w:cs="David"/>
          <w:rtl/>
        </w:rPr>
        <w:t>–</w:t>
      </w:r>
      <w:r w:rsidRPr="00D56DFC">
        <w:rPr>
          <w:rFonts w:cs="David" w:hint="cs"/>
          <w:rtl/>
        </w:rPr>
        <w:t xml:space="preserve"> 30 אלף חברים במשמרת. בהנחה שכולם יממשו את זה, זה 90 אלף. </w:t>
      </w:r>
    </w:p>
    <w:p w14:paraId="0689CA68" w14:textId="77777777" w:rsidR="003F53B2" w:rsidRPr="00D56DFC" w:rsidRDefault="003F53B2" w:rsidP="003F53B2">
      <w:pPr>
        <w:bidi/>
        <w:jc w:val="both"/>
        <w:rPr>
          <w:rFonts w:cs="David" w:hint="cs"/>
          <w:rtl/>
        </w:rPr>
      </w:pPr>
    </w:p>
    <w:p w14:paraId="6F26BBD0"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3C001811" w14:textId="77777777" w:rsidR="003F53B2" w:rsidRPr="00D56DFC" w:rsidRDefault="003F53B2" w:rsidP="003F53B2">
      <w:pPr>
        <w:bidi/>
        <w:jc w:val="both"/>
        <w:rPr>
          <w:rFonts w:cs="David" w:hint="cs"/>
          <w:u w:val="single"/>
          <w:rtl/>
        </w:rPr>
      </w:pPr>
    </w:p>
    <w:p w14:paraId="6AA8279A" w14:textId="77777777" w:rsidR="003F53B2" w:rsidRPr="00D56DFC" w:rsidRDefault="003F53B2" w:rsidP="003F53B2">
      <w:pPr>
        <w:bidi/>
        <w:ind w:firstLine="720"/>
        <w:jc w:val="both"/>
        <w:rPr>
          <w:rFonts w:cs="David" w:hint="cs"/>
          <w:rtl/>
        </w:rPr>
      </w:pPr>
      <w:r w:rsidRPr="00D56DFC">
        <w:rPr>
          <w:rFonts w:cs="David" w:hint="cs"/>
          <w:rtl/>
        </w:rPr>
        <w:t>ברור שלא כולם יממשו את זה; נדמה לי שברור שרובם לא יממשו את זה.</w:t>
      </w:r>
    </w:p>
    <w:p w14:paraId="50044092" w14:textId="77777777" w:rsidR="003F53B2" w:rsidRPr="00D56DFC" w:rsidRDefault="003F53B2" w:rsidP="003F53B2">
      <w:pPr>
        <w:bidi/>
        <w:jc w:val="both"/>
        <w:rPr>
          <w:rFonts w:cs="David" w:hint="cs"/>
          <w:rtl/>
        </w:rPr>
      </w:pPr>
    </w:p>
    <w:p w14:paraId="4E2E0405" w14:textId="77777777" w:rsidR="003F53B2" w:rsidRPr="00D56DFC" w:rsidRDefault="003F53B2" w:rsidP="003F53B2">
      <w:pPr>
        <w:bidi/>
        <w:jc w:val="both"/>
        <w:rPr>
          <w:rFonts w:cs="David" w:hint="cs"/>
          <w:rtl/>
        </w:rPr>
      </w:pPr>
      <w:r w:rsidRPr="00D56DFC">
        <w:rPr>
          <w:rFonts w:cs="David" w:hint="cs"/>
          <w:u w:val="single"/>
          <w:rtl/>
        </w:rPr>
        <w:t>אורלי עדס:</w:t>
      </w:r>
    </w:p>
    <w:p w14:paraId="565D0BA2" w14:textId="77777777" w:rsidR="003F53B2" w:rsidRPr="00D56DFC" w:rsidRDefault="003F53B2" w:rsidP="003F53B2">
      <w:pPr>
        <w:bidi/>
        <w:jc w:val="both"/>
        <w:rPr>
          <w:rFonts w:cs="David" w:hint="cs"/>
          <w:rtl/>
        </w:rPr>
      </w:pPr>
    </w:p>
    <w:p w14:paraId="4A941B32" w14:textId="77777777" w:rsidR="003F53B2" w:rsidRPr="00D56DFC" w:rsidRDefault="003F53B2" w:rsidP="003F53B2">
      <w:pPr>
        <w:bidi/>
        <w:jc w:val="both"/>
        <w:rPr>
          <w:rFonts w:cs="David" w:hint="cs"/>
          <w:rtl/>
        </w:rPr>
      </w:pPr>
      <w:r w:rsidRPr="00D56DFC">
        <w:rPr>
          <w:rFonts w:cs="David" w:hint="cs"/>
          <w:rtl/>
        </w:rPr>
        <w:tab/>
        <w:t>השאלה היא מה הטעם. צריכה להיות הצדקה אמיתית למעשה. ברגע שכל היום עומד לפניך, למה זה צריך להינתן? אם הוא בא ב-7:00 בבוקר לקלפי- - -</w:t>
      </w:r>
    </w:p>
    <w:p w14:paraId="2EE422BC" w14:textId="77777777" w:rsidR="003F53B2" w:rsidRPr="00D56DFC" w:rsidRDefault="003F53B2" w:rsidP="003F53B2">
      <w:pPr>
        <w:bidi/>
        <w:jc w:val="both"/>
        <w:rPr>
          <w:rFonts w:cs="David" w:hint="cs"/>
          <w:rtl/>
        </w:rPr>
      </w:pPr>
    </w:p>
    <w:p w14:paraId="01154A69" w14:textId="77777777" w:rsidR="003F53B2" w:rsidRPr="00D56DFC" w:rsidRDefault="003F53B2" w:rsidP="003F53B2">
      <w:pPr>
        <w:bidi/>
        <w:jc w:val="both"/>
        <w:rPr>
          <w:rFonts w:cs="David" w:hint="cs"/>
          <w:rtl/>
        </w:rPr>
      </w:pPr>
      <w:r w:rsidRPr="00D56DFC">
        <w:rPr>
          <w:rFonts w:cs="David" w:hint="cs"/>
          <w:u w:val="single"/>
          <w:rtl/>
        </w:rPr>
        <w:t>יהודה אבידן:</w:t>
      </w:r>
    </w:p>
    <w:p w14:paraId="28D455E5" w14:textId="77777777" w:rsidR="003F53B2" w:rsidRPr="00D56DFC" w:rsidRDefault="003F53B2" w:rsidP="003F53B2">
      <w:pPr>
        <w:bidi/>
        <w:jc w:val="both"/>
        <w:rPr>
          <w:rFonts w:cs="David" w:hint="cs"/>
          <w:rtl/>
        </w:rPr>
      </w:pPr>
    </w:p>
    <w:p w14:paraId="74EFEB0F" w14:textId="77777777" w:rsidR="003F53B2" w:rsidRPr="00D56DFC" w:rsidRDefault="003F53B2" w:rsidP="003F53B2">
      <w:pPr>
        <w:bidi/>
        <w:jc w:val="both"/>
        <w:rPr>
          <w:rFonts w:cs="David" w:hint="cs"/>
          <w:rtl/>
        </w:rPr>
      </w:pPr>
      <w:r w:rsidRPr="00D56DFC">
        <w:rPr>
          <w:rFonts w:cs="David" w:hint="cs"/>
          <w:rtl/>
        </w:rPr>
        <w:tab/>
        <w:t xml:space="preserve">אורלי, זה לא מיועד דווקא לתושבי המקום. </w:t>
      </w:r>
    </w:p>
    <w:p w14:paraId="3319A4FC" w14:textId="77777777" w:rsidR="003F53B2" w:rsidRPr="00D56DFC" w:rsidRDefault="003F53B2" w:rsidP="003F53B2">
      <w:pPr>
        <w:bidi/>
        <w:jc w:val="both"/>
        <w:rPr>
          <w:rFonts w:cs="David" w:hint="cs"/>
          <w:rtl/>
        </w:rPr>
      </w:pPr>
    </w:p>
    <w:p w14:paraId="79DB2372" w14:textId="77777777" w:rsidR="003F53B2" w:rsidRPr="00D56DFC" w:rsidRDefault="003F53B2" w:rsidP="003F53B2">
      <w:pPr>
        <w:bidi/>
        <w:jc w:val="both"/>
        <w:rPr>
          <w:rFonts w:cs="David" w:hint="cs"/>
          <w:rtl/>
        </w:rPr>
      </w:pPr>
      <w:r w:rsidRPr="00D56DFC">
        <w:rPr>
          <w:rFonts w:cs="David" w:hint="cs"/>
          <w:u w:val="single"/>
          <w:rtl/>
        </w:rPr>
        <w:t>אורלי עדס:</w:t>
      </w:r>
    </w:p>
    <w:p w14:paraId="66EBCCB0" w14:textId="77777777" w:rsidR="003F53B2" w:rsidRPr="00D56DFC" w:rsidRDefault="003F53B2" w:rsidP="003F53B2">
      <w:pPr>
        <w:bidi/>
        <w:jc w:val="both"/>
        <w:rPr>
          <w:rFonts w:cs="David" w:hint="cs"/>
          <w:rtl/>
        </w:rPr>
      </w:pPr>
    </w:p>
    <w:p w14:paraId="7F187AF0" w14:textId="77777777" w:rsidR="003F53B2" w:rsidRPr="00D56DFC" w:rsidRDefault="003F53B2" w:rsidP="003F53B2">
      <w:pPr>
        <w:bidi/>
        <w:jc w:val="both"/>
        <w:rPr>
          <w:rFonts w:cs="David" w:hint="cs"/>
          <w:rtl/>
        </w:rPr>
      </w:pPr>
      <w:r w:rsidRPr="00D56DFC">
        <w:rPr>
          <w:rFonts w:cs="David" w:hint="cs"/>
          <w:rtl/>
        </w:rPr>
        <w:tab/>
        <w:t>גם אם הוא גר באילת ומכהן בירושלים יש לו עשר שעות לנסוע ולחזור. זה בוודאי מקרה נדיר.</w:t>
      </w:r>
    </w:p>
    <w:p w14:paraId="693144D1" w14:textId="77777777" w:rsidR="003F53B2" w:rsidRPr="00D56DFC" w:rsidRDefault="003F53B2" w:rsidP="003F53B2">
      <w:pPr>
        <w:bidi/>
        <w:jc w:val="both"/>
        <w:rPr>
          <w:rFonts w:cs="David" w:hint="cs"/>
          <w:rtl/>
        </w:rPr>
      </w:pPr>
    </w:p>
    <w:p w14:paraId="2229FB0A" w14:textId="77777777" w:rsidR="003F53B2" w:rsidRPr="00D56DFC" w:rsidRDefault="003F53B2" w:rsidP="003F53B2">
      <w:pPr>
        <w:bidi/>
        <w:jc w:val="both"/>
        <w:rPr>
          <w:rFonts w:cs="David" w:hint="cs"/>
          <w:rtl/>
        </w:rPr>
      </w:pPr>
      <w:r w:rsidRPr="00D56DFC">
        <w:rPr>
          <w:rFonts w:cs="David" w:hint="cs"/>
          <w:u w:val="single"/>
          <w:rtl/>
        </w:rPr>
        <w:t>יהודה אבידן:</w:t>
      </w:r>
    </w:p>
    <w:p w14:paraId="3F9084CD" w14:textId="77777777" w:rsidR="003F53B2" w:rsidRPr="00D56DFC" w:rsidRDefault="003F53B2" w:rsidP="003F53B2">
      <w:pPr>
        <w:bidi/>
        <w:jc w:val="both"/>
        <w:rPr>
          <w:rFonts w:cs="David" w:hint="cs"/>
          <w:rtl/>
        </w:rPr>
      </w:pPr>
    </w:p>
    <w:p w14:paraId="264381F8" w14:textId="77777777" w:rsidR="003F53B2" w:rsidRPr="00D56DFC" w:rsidRDefault="003F53B2" w:rsidP="003F53B2">
      <w:pPr>
        <w:bidi/>
        <w:jc w:val="both"/>
        <w:rPr>
          <w:rFonts w:cs="David" w:hint="cs"/>
          <w:rtl/>
        </w:rPr>
      </w:pPr>
      <w:r w:rsidRPr="00D56DFC">
        <w:rPr>
          <w:rFonts w:cs="David" w:hint="cs"/>
          <w:rtl/>
        </w:rPr>
        <w:tab/>
        <w:t xml:space="preserve">אם אנחנו מורידים פעילים לתגבורת, ולמשל יורדים מאשדוד לאילת </w:t>
      </w:r>
      <w:r w:rsidRPr="00D56DFC">
        <w:rPr>
          <w:rFonts w:cs="David"/>
          <w:rtl/>
        </w:rPr>
        <w:t>–</w:t>
      </w:r>
      <w:r w:rsidRPr="00D56DFC">
        <w:rPr>
          <w:rFonts w:cs="David" w:hint="cs"/>
          <w:rtl/>
        </w:rPr>
        <w:t xml:space="preserve"> אף אחד לא מצפה שאם כבר הוא יורד הוא יחזור חזרה. המפלגות שולחות פעילים כדי לעשות פעילות בשטח, והם גם נשארים שם. פעם היו צריכים להגיד להם, אבל היום הם יודעים לבד שהם יכולים ללכת לקלפי נכים ולהצביע. אין כאן עניין שאת חוסכת במשהו- -</w:t>
      </w:r>
    </w:p>
    <w:p w14:paraId="06DDC43D" w14:textId="77777777" w:rsidR="003F53B2" w:rsidRPr="00D56DFC" w:rsidRDefault="003F53B2" w:rsidP="003F53B2">
      <w:pPr>
        <w:bidi/>
        <w:jc w:val="both"/>
        <w:rPr>
          <w:rFonts w:cs="David" w:hint="cs"/>
          <w:rtl/>
        </w:rPr>
      </w:pPr>
    </w:p>
    <w:p w14:paraId="04BE1408" w14:textId="77777777" w:rsidR="003F53B2" w:rsidRPr="00D56DFC" w:rsidRDefault="003F53B2" w:rsidP="003F53B2">
      <w:pPr>
        <w:bidi/>
        <w:jc w:val="both"/>
        <w:rPr>
          <w:rFonts w:cs="David" w:hint="cs"/>
          <w:rtl/>
        </w:rPr>
      </w:pPr>
      <w:r w:rsidRPr="00D56DFC">
        <w:rPr>
          <w:rFonts w:cs="David" w:hint="cs"/>
          <w:u w:val="single"/>
          <w:rtl/>
        </w:rPr>
        <w:t>אורלי עדס:</w:t>
      </w:r>
    </w:p>
    <w:p w14:paraId="0B132F68" w14:textId="77777777" w:rsidR="003F53B2" w:rsidRPr="00D56DFC" w:rsidRDefault="003F53B2" w:rsidP="003F53B2">
      <w:pPr>
        <w:bidi/>
        <w:jc w:val="both"/>
        <w:rPr>
          <w:rFonts w:cs="David" w:hint="cs"/>
          <w:rtl/>
        </w:rPr>
      </w:pPr>
    </w:p>
    <w:p w14:paraId="7A0E5A9B" w14:textId="77777777" w:rsidR="003F53B2" w:rsidRPr="00D56DFC" w:rsidRDefault="003F53B2" w:rsidP="003F53B2">
      <w:pPr>
        <w:bidi/>
        <w:jc w:val="both"/>
        <w:rPr>
          <w:rFonts w:cs="David" w:hint="cs"/>
          <w:rtl/>
        </w:rPr>
      </w:pPr>
      <w:r w:rsidRPr="00D56DFC">
        <w:rPr>
          <w:rFonts w:cs="David" w:hint="cs"/>
          <w:rtl/>
        </w:rPr>
        <w:tab/>
        <w:t>זאת הענקה של זכות יתר.</w:t>
      </w:r>
    </w:p>
    <w:p w14:paraId="13B6E47F" w14:textId="77777777" w:rsidR="003F53B2" w:rsidRPr="00D56DFC" w:rsidRDefault="003F53B2" w:rsidP="003F53B2">
      <w:pPr>
        <w:bidi/>
        <w:jc w:val="both"/>
        <w:rPr>
          <w:rFonts w:cs="David" w:hint="cs"/>
          <w:rtl/>
        </w:rPr>
      </w:pPr>
    </w:p>
    <w:p w14:paraId="6A689D19" w14:textId="77777777" w:rsidR="003F53B2" w:rsidRPr="00D56DFC" w:rsidRDefault="003F53B2" w:rsidP="003F53B2">
      <w:pPr>
        <w:bidi/>
        <w:jc w:val="both"/>
        <w:rPr>
          <w:rFonts w:cs="David" w:hint="cs"/>
          <w:rtl/>
        </w:rPr>
      </w:pPr>
      <w:r w:rsidRPr="00D56DFC">
        <w:rPr>
          <w:rFonts w:cs="David" w:hint="cs"/>
          <w:u w:val="single"/>
          <w:rtl/>
        </w:rPr>
        <w:t>יהודה אבידן:</w:t>
      </w:r>
    </w:p>
    <w:p w14:paraId="4A5FB46E" w14:textId="77777777" w:rsidR="003F53B2" w:rsidRPr="00D56DFC" w:rsidRDefault="003F53B2" w:rsidP="003F53B2">
      <w:pPr>
        <w:bidi/>
        <w:jc w:val="both"/>
        <w:rPr>
          <w:rFonts w:cs="David" w:hint="cs"/>
          <w:rtl/>
        </w:rPr>
      </w:pPr>
    </w:p>
    <w:p w14:paraId="5499AC76" w14:textId="77777777" w:rsidR="003F53B2" w:rsidRPr="00D56DFC" w:rsidRDefault="003F53B2" w:rsidP="003F53B2">
      <w:pPr>
        <w:bidi/>
        <w:jc w:val="both"/>
        <w:rPr>
          <w:rFonts w:cs="David" w:hint="cs"/>
          <w:rtl/>
        </w:rPr>
      </w:pPr>
      <w:r w:rsidRPr="00D56DFC">
        <w:rPr>
          <w:rFonts w:cs="David" w:hint="cs"/>
          <w:rtl/>
        </w:rPr>
        <w:tab/>
        <w:t xml:space="preserve">אבל עושים את זה היום. </w:t>
      </w:r>
    </w:p>
    <w:p w14:paraId="267A162B" w14:textId="77777777" w:rsidR="003F53B2" w:rsidRPr="00D56DFC" w:rsidRDefault="003F53B2" w:rsidP="003F53B2">
      <w:pPr>
        <w:bidi/>
        <w:jc w:val="both"/>
        <w:rPr>
          <w:rFonts w:cs="David" w:hint="cs"/>
          <w:rtl/>
        </w:rPr>
      </w:pPr>
    </w:p>
    <w:p w14:paraId="34B1274B" w14:textId="77777777" w:rsidR="003F53B2" w:rsidRPr="00D56DFC" w:rsidRDefault="003F53B2" w:rsidP="003F53B2">
      <w:pPr>
        <w:bidi/>
        <w:jc w:val="both"/>
        <w:rPr>
          <w:rFonts w:cs="David" w:hint="cs"/>
          <w:rtl/>
        </w:rPr>
      </w:pPr>
      <w:r w:rsidRPr="00D56DFC">
        <w:rPr>
          <w:rFonts w:cs="David" w:hint="cs"/>
          <w:u w:val="single"/>
          <w:rtl/>
        </w:rPr>
        <w:t>אורלי עדס:</w:t>
      </w:r>
    </w:p>
    <w:p w14:paraId="0B3D4084" w14:textId="77777777" w:rsidR="003F53B2" w:rsidRPr="00D56DFC" w:rsidRDefault="003F53B2" w:rsidP="003F53B2">
      <w:pPr>
        <w:bidi/>
        <w:jc w:val="both"/>
        <w:rPr>
          <w:rFonts w:cs="David" w:hint="cs"/>
          <w:rtl/>
        </w:rPr>
      </w:pPr>
    </w:p>
    <w:p w14:paraId="47E0BA61" w14:textId="77777777" w:rsidR="003F53B2" w:rsidRPr="00D56DFC" w:rsidRDefault="003F53B2" w:rsidP="003F53B2">
      <w:pPr>
        <w:bidi/>
        <w:jc w:val="both"/>
        <w:rPr>
          <w:rFonts w:cs="David" w:hint="cs"/>
          <w:rtl/>
        </w:rPr>
      </w:pPr>
      <w:r w:rsidRPr="00D56DFC">
        <w:rPr>
          <w:rFonts w:cs="David" w:hint="cs"/>
          <w:rtl/>
        </w:rPr>
        <w:tab/>
        <w:t xml:space="preserve"> - - -</w:t>
      </w:r>
    </w:p>
    <w:p w14:paraId="135AFE72" w14:textId="77777777" w:rsidR="003F53B2" w:rsidRPr="00D56DFC" w:rsidRDefault="003F53B2" w:rsidP="003F53B2">
      <w:pPr>
        <w:bidi/>
        <w:jc w:val="both"/>
        <w:rPr>
          <w:rFonts w:cs="David" w:hint="cs"/>
          <w:rtl/>
        </w:rPr>
      </w:pPr>
    </w:p>
    <w:p w14:paraId="24E021C6" w14:textId="77777777" w:rsidR="003F53B2" w:rsidRPr="00D56DFC" w:rsidRDefault="003F53B2" w:rsidP="003F53B2">
      <w:pPr>
        <w:bidi/>
        <w:jc w:val="both"/>
        <w:rPr>
          <w:rFonts w:cs="David"/>
          <w:u w:val="single"/>
        </w:rPr>
      </w:pPr>
      <w:r w:rsidRPr="00D56DFC">
        <w:rPr>
          <w:rFonts w:cs="David" w:hint="cs"/>
          <w:u w:val="single"/>
          <w:rtl/>
        </w:rPr>
        <w:t>יהודה אבידן:</w:t>
      </w:r>
    </w:p>
    <w:p w14:paraId="457C71E9" w14:textId="77777777" w:rsidR="003F53B2" w:rsidRPr="00D56DFC" w:rsidRDefault="003F53B2" w:rsidP="003F53B2">
      <w:pPr>
        <w:bidi/>
        <w:jc w:val="both"/>
        <w:rPr>
          <w:rFonts w:cs="David" w:hint="cs"/>
          <w:rtl/>
        </w:rPr>
      </w:pPr>
    </w:p>
    <w:p w14:paraId="522ACE56" w14:textId="77777777" w:rsidR="003F53B2" w:rsidRPr="00D56DFC" w:rsidRDefault="003F53B2" w:rsidP="003F53B2">
      <w:pPr>
        <w:bidi/>
        <w:jc w:val="both"/>
        <w:rPr>
          <w:rFonts w:cs="David" w:hint="cs"/>
          <w:rtl/>
        </w:rPr>
      </w:pPr>
      <w:r w:rsidRPr="00D56DFC">
        <w:rPr>
          <w:rFonts w:cs="David" w:hint="cs"/>
          <w:rtl/>
        </w:rPr>
        <w:tab/>
        <w:t>הרי את יודעת מהנתונים יותר מכל אחד אחר, שבפועל קלפיות הנכים הן רבות בגלל הדברים האלה.</w:t>
      </w:r>
    </w:p>
    <w:p w14:paraId="4F3A9926" w14:textId="77777777" w:rsidR="003F53B2" w:rsidRPr="00D56DFC" w:rsidRDefault="003F53B2" w:rsidP="003F53B2">
      <w:pPr>
        <w:bidi/>
        <w:jc w:val="both"/>
        <w:rPr>
          <w:rFonts w:cs="David" w:hint="cs"/>
          <w:rtl/>
        </w:rPr>
      </w:pPr>
    </w:p>
    <w:p w14:paraId="161233D4" w14:textId="77777777" w:rsidR="003F53B2" w:rsidRPr="00D56DFC" w:rsidRDefault="003F53B2" w:rsidP="003F53B2">
      <w:pPr>
        <w:bidi/>
        <w:jc w:val="both"/>
        <w:rPr>
          <w:rFonts w:cs="David"/>
          <w:u w:val="single"/>
        </w:rPr>
      </w:pPr>
      <w:r w:rsidRPr="00D56DFC">
        <w:rPr>
          <w:rFonts w:cs="David" w:hint="cs"/>
          <w:u w:val="single"/>
          <w:rtl/>
        </w:rPr>
        <w:t>אורלי עדס:</w:t>
      </w:r>
    </w:p>
    <w:p w14:paraId="535B0A81" w14:textId="77777777" w:rsidR="003F53B2" w:rsidRPr="00D56DFC" w:rsidRDefault="003F53B2" w:rsidP="003F53B2">
      <w:pPr>
        <w:bidi/>
        <w:jc w:val="both"/>
        <w:rPr>
          <w:rFonts w:cs="David" w:hint="cs"/>
          <w:rtl/>
        </w:rPr>
      </w:pPr>
    </w:p>
    <w:p w14:paraId="66AEE36F" w14:textId="77777777" w:rsidR="003F53B2" w:rsidRPr="00D56DFC" w:rsidRDefault="003F53B2" w:rsidP="003F53B2">
      <w:pPr>
        <w:bidi/>
        <w:jc w:val="both"/>
        <w:rPr>
          <w:rFonts w:cs="David" w:hint="cs"/>
          <w:rtl/>
        </w:rPr>
      </w:pPr>
      <w:r w:rsidRPr="00D56DFC">
        <w:rPr>
          <w:rFonts w:cs="David" w:hint="cs"/>
          <w:rtl/>
        </w:rPr>
        <w:tab/>
        <w:t>- - - שצפינו.</w:t>
      </w:r>
    </w:p>
    <w:p w14:paraId="5E57FABB" w14:textId="77777777" w:rsidR="003F53B2" w:rsidRPr="00D56DFC" w:rsidRDefault="003F53B2" w:rsidP="003F53B2">
      <w:pPr>
        <w:bidi/>
        <w:jc w:val="both"/>
        <w:rPr>
          <w:rFonts w:cs="David" w:hint="cs"/>
          <w:rtl/>
        </w:rPr>
      </w:pPr>
    </w:p>
    <w:p w14:paraId="703AB6DD" w14:textId="77777777" w:rsidR="003F53B2" w:rsidRPr="00D56DFC" w:rsidRDefault="003F53B2" w:rsidP="003F53B2">
      <w:pPr>
        <w:bidi/>
        <w:jc w:val="both"/>
        <w:rPr>
          <w:rFonts w:cs="David"/>
          <w:u w:val="single"/>
        </w:rPr>
      </w:pPr>
      <w:r w:rsidRPr="00D56DFC">
        <w:rPr>
          <w:rFonts w:cs="David" w:hint="cs"/>
          <w:u w:val="single"/>
          <w:rtl/>
        </w:rPr>
        <w:t>יהודה אבידן:</w:t>
      </w:r>
    </w:p>
    <w:p w14:paraId="178641CF" w14:textId="77777777" w:rsidR="003F53B2" w:rsidRPr="00D56DFC" w:rsidRDefault="003F53B2" w:rsidP="003F53B2">
      <w:pPr>
        <w:bidi/>
        <w:jc w:val="both"/>
        <w:rPr>
          <w:rFonts w:cs="David" w:hint="cs"/>
          <w:rtl/>
        </w:rPr>
      </w:pPr>
    </w:p>
    <w:p w14:paraId="1497700D" w14:textId="77777777" w:rsidR="003F53B2" w:rsidRPr="00D56DFC" w:rsidRDefault="003F53B2" w:rsidP="003F53B2">
      <w:pPr>
        <w:bidi/>
        <w:jc w:val="both"/>
        <w:rPr>
          <w:rFonts w:cs="David" w:hint="cs"/>
          <w:rtl/>
        </w:rPr>
      </w:pPr>
      <w:r w:rsidRPr="00D56DFC">
        <w:rPr>
          <w:rFonts w:cs="David" w:hint="cs"/>
          <w:rtl/>
        </w:rPr>
        <w:tab/>
        <w:t>אז תהיה לנו תוספת של עוד 20 אלף או 30 אלף.</w:t>
      </w:r>
    </w:p>
    <w:p w14:paraId="10B27200" w14:textId="77777777" w:rsidR="003F53B2" w:rsidRPr="00D56DFC" w:rsidRDefault="003F53B2" w:rsidP="003F53B2">
      <w:pPr>
        <w:bidi/>
        <w:jc w:val="both"/>
        <w:rPr>
          <w:rFonts w:cs="David" w:hint="cs"/>
          <w:rtl/>
        </w:rPr>
      </w:pPr>
    </w:p>
    <w:p w14:paraId="28CC2439" w14:textId="77777777" w:rsidR="003F53B2" w:rsidRPr="00D56DFC" w:rsidRDefault="003F53B2" w:rsidP="003F53B2">
      <w:pPr>
        <w:bidi/>
        <w:jc w:val="both"/>
        <w:rPr>
          <w:rFonts w:cs="David"/>
          <w:u w:val="single"/>
        </w:rPr>
      </w:pPr>
      <w:r w:rsidRPr="00D56DFC">
        <w:rPr>
          <w:rFonts w:cs="David" w:hint="cs"/>
          <w:u w:val="single"/>
          <w:rtl/>
        </w:rPr>
        <w:t>אורלי עדס:</w:t>
      </w:r>
    </w:p>
    <w:p w14:paraId="3A96575A" w14:textId="77777777" w:rsidR="003F53B2" w:rsidRPr="00D56DFC" w:rsidRDefault="003F53B2" w:rsidP="003F53B2">
      <w:pPr>
        <w:bidi/>
        <w:jc w:val="both"/>
        <w:rPr>
          <w:rFonts w:cs="David" w:hint="cs"/>
          <w:rtl/>
        </w:rPr>
      </w:pPr>
    </w:p>
    <w:p w14:paraId="34A1FDD3" w14:textId="77777777" w:rsidR="003F53B2" w:rsidRPr="00D56DFC" w:rsidRDefault="003F53B2" w:rsidP="003F53B2">
      <w:pPr>
        <w:bidi/>
        <w:jc w:val="both"/>
        <w:rPr>
          <w:rFonts w:cs="David" w:hint="cs"/>
          <w:rtl/>
        </w:rPr>
      </w:pPr>
      <w:r w:rsidRPr="00D56DFC">
        <w:rPr>
          <w:rFonts w:cs="David" w:hint="cs"/>
          <w:rtl/>
        </w:rPr>
        <w:tab/>
        <w:t>זה העניין העקרוני: האם יש הצדקה או אין הצדקה לחקיקת חוק כזאת.</w:t>
      </w:r>
    </w:p>
    <w:p w14:paraId="4593513B" w14:textId="77777777" w:rsidR="003F53B2" w:rsidRPr="00D56DFC" w:rsidRDefault="003F53B2" w:rsidP="003F53B2">
      <w:pPr>
        <w:bidi/>
        <w:jc w:val="both"/>
        <w:rPr>
          <w:rFonts w:cs="David" w:hint="cs"/>
          <w:rtl/>
        </w:rPr>
      </w:pPr>
    </w:p>
    <w:p w14:paraId="3FA02C82" w14:textId="77777777" w:rsidR="003F53B2" w:rsidRPr="00D56DFC" w:rsidRDefault="003F53B2" w:rsidP="003F53B2">
      <w:pPr>
        <w:bidi/>
        <w:jc w:val="both"/>
        <w:rPr>
          <w:rFonts w:cs="David"/>
          <w:u w:val="single"/>
        </w:rPr>
      </w:pPr>
      <w:r w:rsidRPr="00D56DFC">
        <w:rPr>
          <w:rFonts w:cs="David" w:hint="cs"/>
          <w:u w:val="single"/>
          <w:rtl/>
        </w:rPr>
        <w:t>יהודה אבידן:</w:t>
      </w:r>
    </w:p>
    <w:p w14:paraId="7ED85C87" w14:textId="77777777" w:rsidR="003F53B2" w:rsidRPr="00D56DFC" w:rsidRDefault="003F53B2" w:rsidP="003F53B2">
      <w:pPr>
        <w:bidi/>
        <w:jc w:val="both"/>
        <w:rPr>
          <w:rFonts w:cs="David" w:hint="cs"/>
          <w:rtl/>
        </w:rPr>
      </w:pPr>
    </w:p>
    <w:p w14:paraId="4D62970F" w14:textId="77777777" w:rsidR="003F53B2" w:rsidRPr="00D56DFC" w:rsidRDefault="003F53B2" w:rsidP="003F53B2">
      <w:pPr>
        <w:bidi/>
        <w:jc w:val="both"/>
        <w:rPr>
          <w:rFonts w:cs="David" w:hint="cs"/>
          <w:rtl/>
        </w:rPr>
      </w:pPr>
      <w:r w:rsidRPr="00D56DFC">
        <w:rPr>
          <w:rFonts w:cs="David" w:hint="cs"/>
          <w:rtl/>
        </w:rPr>
        <w:tab/>
        <w:t xml:space="preserve">זה לא הזמן לחנך את המדינה. </w:t>
      </w:r>
    </w:p>
    <w:p w14:paraId="5A4A0991" w14:textId="77777777" w:rsidR="003F53B2" w:rsidRPr="00D56DFC" w:rsidRDefault="003F53B2" w:rsidP="003F53B2">
      <w:pPr>
        <w:bidi/>
        <w:jc w:val="both"/>
        <w:rPr>
          <w:rFonts w:cs="David" w:hint="cs"/>
          <w:rtl/>
        </w:rPr>
      </w:pPr>
    </w:p>
    <w:p w14:paraId="655DE7D3" w14:textId="77777777" w:rsidR="003F53B2" w:rsidRPr="00D56DFC" w:rsidRDefault="003F53B2" w:rsidP="003F53B2">
      <w:pPr>
        <w:bidi/>
        <w:rPr>
          <w:rFonts w:cs="David"/>
          <w:u w:val="single"/>
        </w:rPr>
      </w:pPr>
      <w:r w:rsidRPr="00D56DFC">
        <w:rPr>
          <w:rFonts w:cs="David" w:hint="cs"/>
          <w:u w:val="single"/>
          <w:rtl/>
        </w:rPr>
        <w:t>זבולון אורלב:</w:t>
      </w:r>
    </w:p>
    <w:p w14:paraId="5E9375EC" w14:textId="77777777" w:rsidR="003F53B2" w:rsidRPr="00D56DFC" w:rsidRDefault="003F53B2" w:rsidP="003F53B2">
      <w:pPr>
        <w:bidi/>
        <w:rPr>
          <w:rFonts w:cs="David" w:hint="cs"/>
          <w:u w:val="single"/>
          <w:rtl/>
        </w:rPr>
      </w:pPr>
    </w:p>
    <w:p w14:paraId="5A1FCAA1" w14:textId="77777777" w:rsidR="003F53B2" w:rsidRPr="00D56DFC" w:rsidRDefault="003F53B2" w:rsidP="003F53B2">
      <w:pPr>
        <w:bidi/>
        <w:jc w:val="both"/>
        <w:rPr>
          <w:rFonts w:cs="David" w:hint="cs"/>
          <w:rtl/>
        </w:rPr>
      </w:pPr>
      <w:r w:rsidRPr="00D56DFC">
        <w:rPr>
          <w:rFonts w:cs="David" w:hint="cs"/>
          <w:rtl/>
        </w:rPr>
        <w:tab/>
        <w:t xml:space="preserve"> למה אין הצדקה?</w:t>
      </w:r>
    </w:p>
    <w:p w14:paraId="10AD71E9" w14:textId="77777777" w:rsidR="003F53B2" w:rsidRPr="00D56DFC" w:rsidRDefault="003F53B2" w:rsidP="003F53B2">
      <w:pPr>
        <w:bidi/>
        <w:jc w:val="both"/>
        <w:rPr>
          <w:rFonts w:cs="David" w:hint="cs"/>
          <w:rtl/>
        </w:rPr>
      </w:pPr>
    </w:p>
    <w:p w14:paraId="68F7AEF0" w14:textId="77777777" w:rsidR="003F53B2" w:rsidRPr="00D56DFC" w:rsidRDefault="003F53B2" w:rsidP="003F53B2">
      <w:pPr>
        <w:bidi/>
        <w:jc w:val="both"/>
        <w:rPr>
          <w:rFonts w:cs="David" w:hint="cs"/>
          <w:u w:val="single"/>
          <w:rtl/>
        </w:rPr>
      </w:pPr>
      <w:r w:rsidRPr="00D56DFC">
        <w:rPr>
          <w:rFonts w:cs="David" w:hint="cs"/>
          <w:u w:val="single"/>
          <w:rtl/>
        </w:rPr>
        <w:t xml:space="preserve">אהוד </w:t>
      </w:r>
      <w:proofErr w:type="spellStart"/>
      <w:r w:rsidRPr="00D56DFC">
        <w:rPr>
          <w:rFonts w:cs="David" w:hint="cs"/>
          <w:u w:val="single"/>
          <w:rtl/>
        </w:rPr>
        <w:t>שיל"ת</w:t>
      </w:r>
      <w:proofErr w:type="spellEnd"/>
      <w:r w:rsidRPr="00D56DFC">
        <w:rPr>
          <w:rFonts w:cs="David" w:hint="cs"/>
          <w:u w:val="single"/>
          <w:rtl/>
        </w:rPr>
        <w:t>:</w:t>
      </w:r>
    </w:p>
    <w:p w14:paraId="00FF2F58" w14:textId="77777777" w:rsidR="003F53B2" w:rsidRPr="00D56DFC" w:rsidRDefault="003F53B2" w:rsidP="003F53B2">
      <w:pPr>
        <w:bidi/>
        <w:jc w:val="both"/>
        <w:rPr>
          <w:rFonts w:cs="David" w:hint="cs"/>
          <w:rtl/>
        </w:rPr>
      </w:pPr>
    </w:p>
    <w:p w14:paraId="58C7E3A3" w14:textId="77777777" w:rsidR="003F53B2" w:rsidRPr="00D56DFC" w:rsidRDefault="003F53B2" w:rsidP="003F53B2">
      <w:pPr>
        <w:bidi/>
        <w:jc w:val="both"/>
        <w:rPr>
          <w:rFonts w:cs="David" w:hint="cs"/>
          <w:rtl/>
        </w:rPr>
      </w:pPr>
      <w:r w:rsidRPr="00D56DFC">
        <w:rPr>
          <w:rFonts w:cs="David" w:hint="cs"/>
          <w:rtl/>
        </w:rPr>
        <w:tab/>
        <w:t>אתה עושה פה משהו שאסור לעשות אותו; זה לא עניין של לחנך את המדינה. אתה לוקח את אלה שחוטאים בקלפיות של מוגבלי ניידות והופך אותם לסמל ולדגל ולאידיאולוגיה - -</w:t>
      </w:r>
    </w:p>
    <w:p w14:paraId="0774C58D" w14:textId="77777777" w:rsidR="003F53B2" w:rsidRPr="00D56DFC" w:rsidRDefault="003F53B2" w:rsidP="003F53B2">
      <w:pPr>
        <w:bidi/>
        <w:jc w:val="both"/>
        <w:rPr>
          <w:rFonts w:cs="David" w:hint="cs"/>
          <w:rtl/>
        </w:rPr>
      </w:pPr>
    </w:p>
    <w:p w14:paraId="25CB6F4B" w14:textId="77777777" w:rsidR="003F53B2" w:rsidRPr="00D56DFC" w:rsidRDefault="003F53B2" w:rsidP="003F53B2">
      <w:pPr>
        <w:bidi/>
        <w:jc w:val="both"/>
        <w:rPr>
          <w:rFonts w:cs="David"/>
          <w:u w:val="single"/>
        </w:rPr>
      </w:pPr>
      <w:r w:rsidRPr="00D56DFC">
        <w:rPr>
          <w:rFonts w:cs="David" w:hint="cs"/>
          <w:u w:val="single"/>
          <w:rtl/>
        </w:rPr>
        <w:t>יהודה אבידן:</w:t>
      </w:r>
    </w:p>
    <w:p w14:paraId="08794526" w14:textId="77777777" w:rsidR="003F53B2" w:rsidRPr="00D56DFC" w:rsidRDefault="003F53B2" w:rsidP="003F53B2">
      <w:pPr>
        <w:bidi/>
        <w:jc w:val="both"/>
        <w:rPr>
          <w:rFonts w:cs="David" w:hint="cs"/>
          <w:rtl/>
        </w:rPr>
      </w:pPr>
    </w:p>
    <w:p w14:paraId="2F5E7F6C" w14:textId="77777777" w:rsidR="003F53B2" w:rsidRPr="00D56DFC" w:rsidRDefault="003F53B2" w:rsidP="003F53B2">
      <w:pPr>
        <w:bidi/>
        <w:jc w:val="both"/>
        <w:rPr>
          <w:rFonts w:cs="David" w:hint="cs"/>
          <w:rtl/>
        </w:rPr>
      </w:pPr>
      <w:r w:rsidRPr="00D56DFC">
        <w:rPr>
          <w:rFonts w:cs="David" w:hint="cs"/>
          <w:rtl/>
        </w:rPr>
        <w:tab/>
        <w:t xml:space="preserve">אז אני אמרתי: "מוטב שיהיו </w:t>
      </w:r>
      <w:proofErr w:type="spellStart"/>
      <w:r w:rsidRPr="00D56DFC">
        <w:rPr>
          <w:rFonts w:cs="David" w:hint="cs"/>
          <w:rtl/>
        </w:rPr>
        <w:t>שוגגין</w:t>
      </w:r>
      <w:proofErr w:type="spellEnd"/>
      <w:r w:rsidRPr="00D56DFC">
        <w:rPr>
          <w:rFonts w:cs="David" w:hint="cs"/>
          <w:rtl/>
        </w:rPr>
        <w:t xml:space="preserve"> ואל יהיו </w:t>
      </w:r>
      <w:proofErr w:type="spellStart"/>
      <w:r w:rsidRPr="00D56DFC">
        <w:rPr>
          <w:rFonts w:cs="David" w:hint="cs"/>
          <w:rtl/>
        </w:rPr>
        <w:t>מזידין</w:t>
      </w:r>
      <w:proofErr w:type="spellEnd"/>
      <w:r w:rsidRPr="00D56DFC">
        <w:rPr>
          <w:rFonts w:cs="David" w:hint="cs"/>
          <w:rtl/>
        </w:rPr>
        <w:t xml:space="preserve">". </w:t>
      </w:r>
    </w:p>
    <w:p w14:paraId="574B2A0D" w14:textId="77777777" w:rsidR="003F53B2" w:rsidRPr="00D56DFC" w:rsidRDefault="003F53B2" w:rsidP="003F53B2">
      <w:pPr>
        <w:bidi/>
        <w:jc w:val="both"/>
        <w:rPr>
          <w:rFonts w:cs="David" w:hint="cs"/>
          <w:rtl/>
        </w:rPr>
      </w:pPr>
    </w:p>
    <w:p w14:paraId="79990A10" w14:textId="77777777" w:rsidR="003F53B2" w:rsidRPr="00D56DFC" w:rsidRDefault="003F53B2" w:rsidP="003F53B2">
      <w:pPr>
        <w:bidi/>
        <w:jc w:val="both"/>
        <w:rPr>
          <w:rFonts w:cs="David"/>
          <w:u w:val="single"/>
        </w:rPr>
      </w:pPr>
      <w:r w:rsidRPr="00D56DFC">
        <w:rPr>
          <w:rFonts w:cs="David" w:hint="cs"/>
          <w:u w:val="single"/>
          <w:rtl/>
        </w:rPr>
        <w:t xml:space="preserve">אהוד </w:t>
      </w:r>
      <w:proofErr w:type="spellStart"/>
      <w:r w:rsidRPr="00D56DFC">
        <w:rPr>
          <w:rFonts w:cs="David" w:hint="cs"/>
          <w:u w:val="single"/>
          <w:rtl/>
        </w:rPr>
        <w:t>שיל"ת</w:t>
      </w:r>
      <w:proofErr w:type="spellEnd"/>
      <w:r w:rsidRPr="00D56DFC">
        <w:rPr>
          <w:rFonts w:cs="David" w:hint="cs"/>
          <w:u w:val="single"/>
          <w:rtl/>
        </w:rPr>
        <w:t>:</w:t>
      </w:r>
    </w:p>
    <w:p w14:paraId="7F2403BE" w14:textId="77777777" w:rsidR="003F53B2" w:rsidRPr="00D56DFC" w:rsidRDefault="003F53B2" w:rsidP="003F53B2">
      <w:pPr>
        <w:bidi/>
        <w:jc w:val="both"/>
        <w:rPr>
          <w:rFonts w:cs="David" w:hint="cs"/>
          <w:rtl/>
        </w:rPr>
      </w:pPr>
    </w:p>
    <w:p w14:paraId="23B07AA6" w14:textId="77777777" w:rsidR="003F53B2" w:rsidRPr="00D56DFC" w:rsidRDefault="003F53B2" w:rsidP="003F53B2">
      <w:pPr>
        <w:bidi/>
        <w:jc w:val="both"/>
        <w:rPr>
          <w:rFonts w:cs="David" w:hint="cs"/>
          <w:rtl/>
        </w:rPr>
      </w:pPr>
      <w:r w:rsidRPr="00D56DFC">
        <w:rPr>
          <w:rFonts w:cs="David" w:hint="cs"/>
          <w:rtl/>
        </w:rPr>
        <w:tab/>
        <w:t xml:space="preserve">כשאתה אומר שאתה מנחה את החבר'ה שלך ללכת לשם זה לא- - </w:t>
      </w:r>
    </w:p>
    <w:p w14:paraId="445DF810" w14:textId="77777777" w:rsidR="003F53B2" w:rsidRPr="00D56DFC" w:rsidRDefault="003F53B2" w:rsidP="003F53B2">
      <w:pPr>
        <w:bidi/>
        <w:jc w:val="both"/>
        <w:rPr>
          <w:rFonts w:cs="David" w:hint="cs"/>
          <w:rtl/>
        </w:rPr>
      </w:pPr>
    </w:p>
    <w:p w14:paraId="64025BC5" w14:textId="77777777" w:rsidR="003F53B2" w:rsidRPr="00D56DFC" w:rsidRDefault="003F53B2" w:rsidP="003F53B2">
      <w:pPr>
        <w:bidi/>
        <w:jc w:val="both"/>
        <w:rPr>
          <w:rFonts w:cs="David" w:hint="cs"/>
          <w:u w:val="single"/>
          <w:rtl/>
        </w:rPr>
      </w:pPr>
      <w:r w:rsidRPr="00D56DFC">
        <w:rPr>
          <w:rFonts w:cs="David" w:hint="cs"/>
          <w:u w:val="single"/>
          <w:rtl/>
        </w:rPr>
        <w:t>דוד רותם:</w:t>
      </w:r>
    </w:p>
    <w:p w14:paraId="49878C3A" w14:textId="77777777" w:rsidR="003F53B2" w:rsidRPr="00D56DFC" w:rsidRDefault="003F53B2" w:rsidP="003F53B2">
      <w:pPr>
        <w:bidi/>
        <w:jc w:val="both"/>
        <w:rPr>
          <w:rFonts w:cs="David" w:hint="cs"/>
          <w:u w:val="single"/>
          <w:rtl/>
        </w:rPr>
      </w:pPr>
    </w:p>
    <w:p w14:paraId="701B69FB" w14:textId="77777777" w:rsidR="003F53B2" w:rsidRPr="00D56DFC" w:rsidRDefault="003F53B2" w:rsidP="003F53B2">
      <w:pPr>
        <w:bidi/>
        <w:jc w:val="both"/>
        <w:rPr>
          <w:rFonts w:cs="David" w:hint="cs"/>
          <w:rtl/>
        </w:rPr>
      </w:pPr>
      <w:r w:rsidRPr="00D56DFC">
        <w:rPr>
          <w:rFonts w:cs="David" w:hint="cs"/>
          <w:rtl/>
        </w:rPr>
        <w:tab/>
        <w:t>אהוד, הוא לא התכוון. יהודה אף פעם לא ימליץ למישהו לעבור על החוק. חס ושלום.</w:t>
      </w:r>
    </w:p>
    <w:p w14:paraId="66BDA503" w14:textId="77777777" w:rsidR="003F53B2" w:rsidRPr="00D56DFC" w:rsidRDefault="003F53B2" w:rsidP="003F53B2">
      <w:pPr>
        <w:bidi/>
        <w:jc w:val="both"/>
        <w:rPr>
          <w:rFonts w:cs="David" w:hint="cs"/>
          <w:rtl/>
        </w:rPr>
      </w:pPr>
    </w:p>
    <w:p w14:paraId="14705469" w14:textId="77777777" w:rsidR="003F53B2" w:rsidRPr="00D56DFC" w:rsidRDefault="003F53B2" w:rsidP="003F53B2">
      <w:pPr>
        <w:bidi/>
        <w:jc w:val="both"/>
        <w:rPr>
          <w:rFonts w:cs="David"/>
          <w:u w:val="single"/>
        </w:rPr>
      </w:pPr>
      <w:r w:rsidRPr="00D56DFC">
        <w:rPr>
          <w:rFonts w:cs="David" w:hint="cs"/>
          <w:u w:val="single"/>
          <w:rtl/>
        </w:rPr>
        <w:t>יהודה אבידן:</w:t>
      </w:r>
    </w:p>
    <w:p w14:paraId="3462FE56" w14:textId="77777777" w:rsidR="003F53B2" w:rsidRPr="00D56DFC" w:rsidRDefault="003F53B2" w:rsidP="003F53B2">
      <w:pPr>
        <w:bidi/>
        <w:jc w:val="both"/>
        <w:rPr>
          <w:rFonts w:cs="David" w:hint="cs"/>
          <w:rtl/>
        </w:rPr>
      </w:pPr>
    </w:p>
    <w:p w14:paraId="54C3F9F0" w14:textId="77777777" w:rsidR="003F53B2" w:rsidRPr="00D56DFC" w:rsidRDefault="003F53B2" w:rsidP="003F53B2">
      <w:pPr>
        <w:bidi/>
        <w:jc w:val="both"/>
        <w:rPr>
          <w:rFonts w:cs="David" w:hint="cs"/>
          <w:rtl/>
        </w:rPr>
      </w:pPr>
      <w:r w:rsidRPr="00D56DFC">
        <w:rPr>
          <w:rFonts w:cs="David" w:hint="cs"/>
          <w:rtl/>
        </w:rPr>
        <w:tab/>
        <w:t>בוודאי, צודק. אבל הם כבר מכירים את זה.</w:t>
      </w:r>
    </w:p>
    <w:p w14:paraId="7D585E13" w14:textId="77777777" w:rsidR="003F53B2" w:rsidRPr="00D56DFC" w:rsidRDefault="003F53B2" w:rsidP="003F53B2">
      <w:pPr>
        <w:bidi/>
        <w:jc w:val="both"/>
        <w:rPr>
          <w:rFonts w:cs="David" w:hint="cs"/>
          <w:rtl/>
        </w:rPr>
      </w:pPr>
    </w:p>
    <w:p w14:paraId="421E02B4" w14:textId="77777777" w:rsidR="003F53B2" w:rsidRPr="00D56DFC" w:rsidRDefault="003F53B2" w:rsidP="003F53B2">
      <w:pPr>
        <w:bidi/>
        <w:jc w:val="both"/>
        <w:rPr>
          <w:rFonts w:cs="David" w:hint="cs"/>
          <w:rtl/>
        </w:rPr>
      </w:pPr>
      <w:r w:rsidRPr="00D56DFC">
        <w:rPr>
          <w:rFonts w:cs="David" w:hint="cs"/>
          <w:u w:val="single"/>
          <w:rtl/>
        </w:rPr>
        <w:t xml:space="preserve">אהוד </w:t>
      </w:r>
      <w:proofErr w:type="spellStart"/>
      <w:r w:rsidRPr="00D56DFC">
        <w:rPr>
          <w:rFonts w:cs="David" w:hint="cs"/>
          <w:u w:val="single"/>
          <w:rtl/>
        </w:rPr>
        <w:t>שיל</w:t>
      </w:r>
      <w:r w:rsidRPr="00D56DFC">
        <w:rPr>
          <w:rFonts w:cs="David"/>
          <w:u w:val="single"/>
          <w:rtl/>
        </w:rPr>
        <w:t>"</w:t>
      </w:r>
      <w:r w:rsidRPr="00D56DFC">
        <w:rPr>
          <w:rFonts w:cs="David" w:hint="cs"/>
          <w:u w:val="single"/>
          <w:rtl/>
        </w:rPr>
        <w:t>ת</w:t>
      </w:r>
      <w:proofErr w:type="spellEnd"/>
      <w:r w:rsidRPr="00D56DFC">
        <w:rPr>
          <w:rFonts w:cs="David" w:hint="cs"/>
          <w:u w:val="single"/>
          <w:rtl/>
        </w:rPr>
        <w:t>:</w:t>
      </w:r>
    </w:p>
    <w:p w14:paraId="145A7A5A" w14:textId="77777777" w:rsidR="003F53B2" w:rsidRPr="00D56DFC" w:rsidRDefault="003F53B2" w:rsidP="003F53B2">
      <w:pPr>
        <w:bidi/>
        <w:jc w:val="both"/>
        <w:rPr>
          <w:rFonts w:cs="David" w:hint="cs"/>
          <w:rtl/>
        </w:rPr>
      </w:pPr>
    </w:p>
    <w:p w14:paraId="6E1482B1" w14:textId="77777777" w:rsidR="003F53B2" w:rsidRPr="00D56DFC" w:rsidRDefault="003F53B2" w:rsidP="003F53B2">
      <w:pPr>
        <w:bidi/>
        <w:jc w:val="both"/>
        <w:rPr>
          <w:rFonts w:cs="David" w:hint="cs"/>
          <w:rtl/>
        </w:rPr>
      </w:pPr>
      <w:r w:rsidRPr="00D56DFC">
        <w:rPr>
          <w:rFonts w:cs="David" w:hint="cs"/>
          <w:rtl/>
        </w:rPr>
        <w:tab/>
        <w:t xml:space="preserve">בישיבה הקודמת דיברנו, וזאת הייתה בדיוק הדוגמה שהביא היושב ראש שמישהו גר ביישוב אחד ומכהן בוועדת קלפי ביישוב אחר מהבוקר עד הלילה, ואין לו אפשרות להצביע. לכן אחת האפשרויות שהעליתי כמגבלה בחוק היא להתיר לכל חבר ועדה שגר ביישוב אחד ומכהן בוועדה אחרת, להצביע בוועדה שהוא מכהן בה. אז אמרו, שזה לא כולם כאלה, יש גם באותו יישוב. בסוף ירדנו מההגבלה של היישוב, ואני מסכים להגביל הגבלה של יישוב. מה שאתה אומר זה הגיוני: אם </w:t>
      </w:r>
      <w:proofErr w:type="spellStart"/>
      <w:r w:rsidRPr="00D56DFC">
        <w:rPr>
          <w:rFonts w:cs="David" w:hint="cs"/>
          <w:rtl/>
        </w:rPr>
        <w:t>אשדודי</w:t>
      </w:r>
      <w:proofErr w:type="spellEnd"/>
      <w:r w:rsidRPr="00D56DFC">
        <w:rPr>
          <w:rFonts w:cs="David" w:hint="cs"/>
          <w:rtl/>
        </w:rPr>
        <w:t xml:space="preserve"> נמצא באילת, הוא לא יחזור הביתה באותו יום.</w:t>
      </w:r>
    </w:p>
    <w:p w14:paraId="23E6C2C1" w14:textId="77777777" w:rsidR="003F53B2" w:rsidRPr="00D56DFC" w:rsidRDefault="003F53B2" w:rsidP="003F53B2">
      <w:pPr>
        <w:bidi/>
        <w:jc w:val="both"/>
        <w:rPr>
          <w:rFonts w:cs="David" w:hint="cs"/>
          <w:rtl/>
        </w:rPr>
      </w:pPr>
    </w:p>
    <w:p w14:paraId="66CA22BA" w14:textId="77777777" w:rsidR="003F53B2" w:rsidRPr="00D56DFC" w:rsidRDefault="003F53B2" w:rsidP="003F53B2">
      <w:pPr>
        <w:bidi/>
        <w:jc w:val="both"/>
        <w:rPr>
          <w:rFonts w:cs="David" w:hint="cs"/>
          <w:u w:val="single"/>
          <w:rtl/>
        </w:rPr>
      </w:pPr>
      <w:r w:rsidRPr="00D56DFC">
        <w:rPr>
          <w:rFonts w:cs="David" w:hint="cs"/>
          <w:u w:val="single"/>
          <w:rtl/>
        </w:rPr>
        <w:t>דוד רותם:</w:t>
      </w:r>
    </w:p>
    <w:p w14:paraId="73A337BF" w14:textId="77777777" w:rsidR="003F53B2" w:rsidRPr="00D56DFC" w:rsidRDefault="003F53B2" w:rsidP="003F53B2">
      <w:pPr>
        <w:bidi/>
        <w:jc w:val="both"/>
        <w:rPr>
          <w:rFonts w:cs="David" w:hint="cs"/>
          <w:u w:val="single"/>
          <w:rtl/>
        </w:rPr>
      </w:pPr>
    </w:p>
    <w:p w14:paraId="579E9618" w14:textId="77777777" w:rsidR="003F53B2" w:rsidRPr="00D56DFC" w:rsidRDefault="003F53B2" w:rsidP="003F53B2">
      <w:pPr>
        <w:bidi/>
        <w:ind w:firstLine="720"/>
        <w:jc w:val="both"/>
        <w:rPr>
          <w:rFonts w:cs="David" w:hint="cs"/>
          <w:rtl/>
        </w:rPr>
      </w:pPr>
      <w:r w:rsidRPr="00D56DFC">
        <w:rPr>
          <w:rFonts w:cs="David" w:hint="cs"/>
          <w:rtl/>
        </w:rPr>
        <w:t>בטח שלא, כי הוא נותן לו גם שלושה ימי נופש במלון, מה אתה חושב?</w:t>
      </w:r>
    </w:p>
    <w:p w14:paraId="79F0EC5C" w14:textId="77777777" w:rsidR="003F53B2" w:rsidRPr="00D56DFC" w:rsidRDefault="003F53B2" w:rsidP="003F53B2">
      <w:pPr>
        <w:bidi/>
        <w:jc w:val="both"/>
        <w:rPr>
          <w:rFonts w:cs="David" w:hint="cs"/>
          <w:rtl/>
        </w:rPr>
      </w:pPr>
    </w:p>
    <w:p w14:paraId="2AA876DD" w14:textId="77777777" w:rsidR="003F53B2" w:rsidRPr="00D56DFC" w:rsidRDefault="003F53B2" w:rsidP="003F53B2">
      <w:pPr>
        <w:bidi/>
        <w:jc w:val="both"/>
        <w:rPr>
          <w:rFonts w:cs="David"/>
          <w:u w:val="single"/>
        </w:rPr>
      </w:pPr>
      <w:r w:rsidRPr="00D56DFC">
        <w:rPr>
          <w:rFonts w:cs="David" w:hint="cs"/>
          <w:u w:val="single"/>
          <w:rtl/>
        </w:rPr>
        <w:t xml:space="preserve">אהוד </w:t>
      </w:r>
      <w:proofErr w:type="spellStart"/>
      <w:r w:rsidRPr="00D56DFC">
        <w:rPr>
          <w:rFonts w:cs="David" w:hint="cs"/>
          <w:u w:val="single"/>
          <w:rtl/>
        </w:rPr>
        <w:t>שיל"ת</w:t>
      </w:r>
      <w:proofErr w:type="spellEnd"/>
      <w:r w:rsidRPr="00D56DFC">
        <w:rPr>
          <w:rFonts w:cs="David" w:hint="cs"/>
          <w:u w:val="single"/>
          <w:rtl/>
        </w:rPr>
        <w:t>:</w:t>
      </w:r>
    </w:p>
    <w:p w14:paraId="1BE4D66D" w14:textId="77777777" w:rsidR="003F53B2" w:rsidRPr="00D56DFC" w:rsidRDefault="003F53B2" w:rsidP="003F53B2">
      <w:pPr>
        <w:bidi/>
        <w:jc w:val="both"/>
        <w:rPr>
          <w:rFonts w:cs="David" w:hint="cs"/>
          <w:rtl/>
        </w:rPr>
      </w:pPr>
    </w:p>
    <w:p w14:paraId="3502DAC8" w14:textId="77777777" w:rsidR="003F53B2" w:rsidRPr="00D56DFC" w:rsidRDefault="003F53B2" w:rsidP="003F53B2">
      <w:pPr>
        <w:bidi/>
        <w:jc w:val="both"/>
        <w:rPr>
          <w:rFonts w:cs="David" w:hint="cs"/>
          <w:rtl/>
        </w:rPr>
      </w:pPr>
      <w:r w:rsidRPr="00D56DFC">
        <w:rPr>
          <w:rFonts w:cs="David" w:hint="cs"/>
          <w:rtl/>
        </w:rPr>
        <w:tab/>
        <w:t xml:space="preserve">אז אפשר להוסיף הגבלה בחוק </w:t>
      </w:r>
      <w:r w:rsidRPr="00D56DFC">
        <w:rPr>
          <w:rFonts w:cs="David"/>
          <w:rtl/>
        </w:rPr>
        <w:t>–</w:t>
      </w:r>
      <w:r w:rsidRPr="00D56DFC">
        <w:rPr>
          <w:rFonts w:cs="David" w:hint="cs"/>
          <w:rtl/>
        </w:rPr>
        <w:t xml:space="preserve"> 7 שעות או פחות אם הוא גר ביישוב אחר המרוחק </w:t>
      </w:r>
      <w:r w:rsidRPr="00D56DFC">
        <w:rPr>
          <w:rFonts w:cs="David" w:hint="cs"/>
        </w:rPr>
        <w:t>X</w:t>
      </w:r>
      <w:r w:rsidRPr="00D56DFC">
        <w:rPr>
          <w:rFonts w:cs="David" w:hint="cs"/>
          <w:rtl/>
        </w:rPr>
        <w:t xml:space="preserve"> קילומטרים ממקום הקלפי שבה הוא חבר. </w:t>
      </w:r>
    </w:p>
    <w:p w14:paraId="498FF390" w14:textId="77777777" w:rsidR="003F53B2" w:rsidRPr="00D56DFC" w:rsidRDefault="003F53B2" w:rsidP="003F53B2">
      <w:pPr>
        <w:bidi/>
        <w:jc w:val="both"/>
        <w:rPr>
          <w:rFonts w:cs="David" w:hint="cs"/>
          <w:rtl/>
        </w:rPr>
      </w:pPr>
    </w:p>
    <w:p w14:paraId="327FAB0A" w14:textId="77777777" w:rsidR="003F53B2" w:rsidRPr="00D56DFC" w:rsidRDefault="003F53B2" w:rsidP="003F53B2">
      <w:pPr>
        <w:bidi/>
        <w:rPr>
          <w:rFonts w:cs="David" w:hint="cs"/>
          <w:u w:val="single"/>
          <w:rtl/>
        </w:rPr>
      </w:pPr>
      <w:r w:rsidRPr="00D56DFC">
        <w:rPr>
          <w:rFonts w:cs="David" w:hint="cs"/>
          <w:u w:val="single"/>
          <w:rtl/>
        </w:rPr>
        <w:t>משה גפני:</w:t>
      </w:r>
    </w:p>
    <w:p w14:paraId="66D15C4C" w14:textId="77777777" w:rsidR="003F53B2" w:rsidRPr="00D56DFC" w:rsidRDefault="003F53B2" w:rsidP="003F53B2">
      <w:pPr>
        <w:bidi/>
        <w:rPr>
          <w:rFonts w:cs="David" w:hint="cs"/>
          <w:u w:val="single"/>
          <w:rtl/>
        </w:rPr>
      </w:pPr>
    </w:p>
    <w:p w14:paraId="08CEBC42" w14:textId="77777777" w:rsidR="003F53B2" w:rsidRPr="00D56DFC" w:rsidRDefault="003F53B2" w:rsidP="003F53B2">
      <w:pPr>
        <w:bidi/>
        <w:jc w:val="both"/>
        <w:rPr>
          <w:rFonts w:cs="David" w:hint="cs"/>
          <w:rtl/>
        </w:rPr>
      </w:pPr>
      <w:r w:rsidRPr="00D56DFC">
        <w:rPr>
          <w:rFonts w:cs="David" w:hint="cs"/>
          <w:rtl/>
        </w:rPr>
        <w:tab/>
        <w:t xml:space="preserve"> הם צודקים.</w:t>
      </w:r>
    </w:p>
    <w:p w14:paraId="7E18F1FC" w14:textId="77777777" w:rsidR="003F53B2" w:rsidRPr="00D56DFC" w:rsidRDefault="003F53B2" w:rsidP="003F53B2">
      <w:pPr>
        <w:bidi/>
        <w:jc w:val="both"/>
        <w:rPr>
          <w:rFonts w:cs="David" w:hint="cs"/>
          <w:rtl/>
        </w:rPr>
      </w:pPr>
    </w:p>
    <w:p w14:paraId="1E0851BA" w14:textId="77777777" w:rsidR="003F53B2" w:rsidRPr="00D56DFC" w:rsidRDefault="003F53B2" w:rsidP="003F53B2">
      <w:pPr>
        <w:bidi/>
        <w:jc w:val="both"/>
        <w:rPr>
          <w:rFonts w:cs="David"/>
          <w:u w:val="single"/>
        </w:rPr>
      </w:pPr>
      <w:r w:rsidRPr="00D56DFC">
        <w:rPr>
          <w:rFonts w:cs="David" w:hint="cs"/>
          <w:u w:val="single"/>
          <w:rtl/>
        </w:rPr>
        <w:t xml:space="preserve">אהוד </w:t>
      </w:r>
      <w:proofErr w:type="spellStart"/>
      <w:r w:rsidRPr="00D56DFC">
        <w:rPr>
          <w:rFonts w:cs="David" w:hint="cs"/>
          <w:u w:val="single"/>
          <w:rtl/>
        </w:rPr>
        <w:t>שיל"ת</w:t>
      </w:r>
      <w:proofErr w:type="spellEnd"/>
      <w:r w:rsidRPr="00D56DFC">
        <w:rPr>
          <w:rFonts w:cs="David" w:hint="cs"/>
          <w:u w:val="single"/>
          <w:rtl/>
        </w:rPr>
        <w:t>:</w:t>
      </w:r>
    </w:p>
    <w:p w14:paraId="403405BE" w14:textId="77777777" w:rsidR="003F53B2" w:rsidRPr="00D56DFC" w:rsidRDefault="003F53B2" w:rsidP="003F53B2">
      <w:pPr>
        <w:bidi/>
        <w:jc w:val="both"/>
        <w:rPr>
          <w:rFonts w:cs="David" w:hint="cs"/>
          <w:rtl/>
        </w:rPr>
      </w:pPr>
    </w:p>
    <w:p w14:paraId="26CD1434" w14:textId="77777777" w:rsidR="003F53B2" w:rsidRPr="00D56DFC" w:rsidRDefault="003F53B2" w:rsidP="003F53B2">
      <w:pPr>
        <w:bidi/>
        <w:jc w:val="both"/>
        <w:rPr>
          <w:rFonts w:cs="David" w:hint="cs"/>
          <w:rtl/>
        </w:rPr>
      </w:pPr>
      <w:r w:rsidRPr="00D56DFC">
        <w:rPr>
          <w:rFonts w:cs="David" w:hint="cs"/>
          <w:rtl/>
        </w:rPr>
        <w:tab/>
        <w:t>מי?</w:t>
      </w:r>
    </w:p>
    <w:p w14:paraId="248CE1FD" w14:textId="77777777" w:rsidR="003F53B2" w:rsidRPr="00D56DFC" w:rsidRDefault="003F53B2" w:rsidP="003F53B2">
      <w:pPr>
        <w:bidi/>
        <w:jc w:val="both"/>
        <w:rPr>
          <w:rFonts w:cs="David" w:hint="cs"/>
          <w:rtl/>
        </w:rPr>
      </w:pPr>
    </w:p>
    <w:p w14:paraId="4BC66B3F" w14:textId="77777777" w:rsidR="003F53B2" w:rsidRPr="00D56DFC" w:rsidRDefault="003F53B2" w:rsidP="003F53B2">
      <w:pPr>
        <w:bidi/>
        <w:rPr>
          <w:rFonts w:cs="David" w:hint="cs"/>
          <w:u w:val="single"/>
          <w:rtl/>
        </w:rPr>
      </w:pPr>
      <w:r w:rsidRPr="00D56DFC">
        <w:rPr>
          <w:rFonts w:cs="David" w:hint="cs"/>
          <w:u w:val="single"/>
          <w:rtl/>
        </w:rPr>
        <w:t>משה גפני:</w:t>
      </w:r>
    </w:p>
    <w:p w14:paraId="160D1C8B" w14:textId="77777777" w:rsidR="003F53B2" w:rsidRPr="00D56DFC" w:rsidRDefault="003F53B2" w:rsidP="003F53B2">
      <w:pPr>
        <w:bidi/>
        <w:rPr>
          <w:rFonts w:cs="David" w:hint="cs"/>
          <w:u w:val="single"/>
          <w:rtl/>
        </w:rPr>
      </w:pPr>
    </w:p>
    <w:p w14:paraId="100CAD02" w14:textId="77777777" w:rsidR="003F53B2" w:rsidRPr="00D56DFC" w:rsidRDefault="003F53B2" w:rsidP="003F53B2">
      <w:pPr>
        <w:bidi/>
        <w:jc w:val="both"/>
        <w:rPr>
          <w:rFonts w:cs="David" w:hint="cs"/>
          <w:rtl/>
        </w:rPr>
      </w:pPr>
      <w:r w:rsidRPr="00D56DFC">
        <w:rPr>
          <w:rFonts w:cs="David" w:hint="cs"/>
          <w:rtl/>
        </w:rPr>
        <w:tab/>
        <w:t xml:space="preserve"> אתם.</w:t>
      </w:r>
    </w:p>
    <w:p w14:paraId="5155D528" w14:textId="77777777" w:rsidR="003F53B2" w:rsidRPr="00D56DFC" w:rsidRDefault="003F53B2" w:rsidP="003F53B2">
      <w:pPr>
        <w:bidi/>
        <w:jc w:val="both"/>
        <w:rPr>
          <w:rFonts w:cs="David" w:hint="cs"/>
          <w:rtl/>
        </w:rPr>
      </w:pPr>
    </w:p>
    <w:p w14:paraId="64DF388B" w14:textId="77777777" w:rsidR="003F53B2" w:rsidRPr="00D56DFC" w:rsidRDefault="003F53B2" w:rsidP="003F53B2">
      <w:pPr>
        <w:bidi/>
        <w:jc w:val="both"/>
        <w:rPr>
          <w:rFonts w:cs="David"/>
          <w:u w:val="single"/>
        </w:rPr>
      </w:pPr>
      <w:r w:rsidRPr="00D56DFC">
        <w:rPr>
          <w:rFonts w:cs="David" w:hint="cs"/>
          <w:u w:val="single"/>
          <w:rtl/>
        </w:rPr>
        <w:t xml:space="preserve">אהוד </w:t>
      </w:r>
      <w:proofErr w:type="spellStart"/>
      <w:r w:rsidRPr="00D56DFC">
        <w:rPr>
          <w:rFonts w:cs="David" w:hint="cs"/>
          <w:u w:val="single"/>
          <w:rtl/>
        </w:rPr>
        <w:t>שיל"ת</w:t>
      </w:r>
      <w:proofErr w:type="spellEnd"/>
      <w:r w:rsidRPr="00D56DFC">
        <w:rPr>
          <w:rFonts w:cs="David" w:hint="cs"/>
          <w:u w:val="single"/>
          <w:rtl/>
        </w:rPr>
        <w:t>:</w:t>
      </w:r>
    </w:p>
    <w:p w14:paraId="6289249B" w14:textId="77777777" w:rsidR="003F53B2" w:rsidRPr="00D56DFC" w:rsidRDefault="003F53B2" w:rsidP="003F53B2">
      <w:pPr>
        <w:bidi/>
        <w:jc w:val="both"/>
        <w:rPr>
          <w:rFonts w:cs="David" w:hint="cs"/>
          <w:rtl/>
        </w:rPr>
      </w:pPr>
    </w:p>
    <w:p w14:paraId="424E2EAB" w14:textId="77777777" w:rsidR="003F53B2" w:rsidRPr="00D56DFC" w:rsidRDefault="003F53B2" w:rsidP="003F53B2">
      <w:pPr>
        <w:bidi/>
        <w:jc w:val="both"/>
        <w:rPr>
          <w:rFonts w:cs="David" w:hint="cs"/>
          <w:rtl/>
        </w:rPr>
      </w:pPr>
      <w:r w:rsidRPr="00D56DFC">
        <w:rPr>
          <w:rFonts w:cs="David" w:hint="cs"/>
          <w:rtl/>
        </w:rPr>
        <w:tab/>
        <w:t>תיתן לי את זה בכתב.</w:t>
      </w:r>
    </w:p>
    <w:p w14:paraId="4C61203A" w14:textId="77777777" w:rsidR="003F53B2" w:rsidRPr="00D56DFC" w:rsidRDefault="003F53B2" w:rsidP="003F53B2">
      <w:pPr>
        <w:bidi/>
        <w:jc w:val="both"/>
        <w:rPr>
          <w:rFonts w:cs="David" w:hint="cs"/>
          <w:rtl/>
        </w:rPr>
      </w:pPr>
    </w:p>
    <w:p w14:paraId="451E1D33" w14:textId="77777777" w:rsidR="003F53B2" w:rsidRPr="00D56DFC" w:rsidRDefault="003F53B2" w:rsidP="003F53B2">
      <w:pPr>
        <w:bidi/>
        <w:rPr>
          <w:rFonts w:cs="David" w:hint="cs"/>
          <w:u w:val="single"/>
          <w:rtl/>
        </w:rPr>
      </w:pPr>
      <w:r w:rsidRPr="00D56DFC">
        <w:rPr>
          <w:rFonts w:cs="David" w:hint="cs"/>
          <w:u w:val="single"/>
          <w:rtl/>
        </w:rPr>
        <w:t>דוד רותם:</w:t>
      </w:r>
    </w:p>
    <w:p w14:paraId="2F52F5FC" w14:textId="77777777" w:rsidR="003F53B2" w:rsidRPr="00D56DFC" w:rsidRDefault="003F53B2" w:rsidP="003F53B2">
      <w:pPr>
        <w:bidi/>
        <w:rPr>
          <w:rFonts w:cs="David" w:hint="cs"/>
          <w:u w:val="single"/>
          <w:rtl/>
        </w:rPr>
      </w:pPr>
    </w:p>
    <w:p w14:paraId="1CB390D4" w14:textId="77777777" w:rsidR="003F53B2" w:rsidRPr="00D56DFC" w:rsidRDefault="003F53B2" w:rsidP="003F53B2">
      <w:pPr>
        <w:bidi/>
        <w:jc w:val="both"/>
        <w:rPr>
          <w:rFonts w:cs="David" w:hint="cs"/>
          <w:rtl/>
        </w:rPr>
      </w:pPr>
      <w:r w:rsidRPr="00D56DFC">
        <w:rPr>
          <w:rFonts w:cs="David" w:hint="cs"/>
          <w:rtl/>
        </w:rPr>
        <w:tab/>
        <w:t xml:space="preserve"> אם אינני טועה החלטת ועדת השרים בחוק הזה הייתה בתיאום עם ועדת הבחירות המרכזית- -</w:t>
      </w:r>
    </w:p>
    <w:p w14:paraId="2FC7C50C" w14:textId="77777777" w:rsidR="003F53B2" w:rsidRPr="00D56DFC" w:rsidRDefault="003F53B2" w:rsidP="003F53B2">
      <w:pPr>
        <w:bidi/>
        <w:jc w:val="both"/>
        <w:rPr>
          <w:rFonts w:cs="David" w:hint="cs"/>
          <w:rtl/>
        </w:rPr>
      </w:pPr>
    </w:p>
    <w:p w14:paraId="1DDF2166" w14:textId="77777777" w:rsidR="003F53B2" w:rsidRPr="00D56DFC" w:rsidRDefault="003F53B2" w:rsidP="003F53B2">
      <w:pPr>
        <w:bidi/>
        <w:jc w:val="both"/>
        <w:rPr>
          <w:rFonts w:cs="David"/>
          <w:u w:val="single"/>
        </w:rPr>
      </w:pPr>
      <w:r w:rsidRPr="00D56DFC">
        <w:rPr>
          <w:rFonts w:cs="David" w:hint="cs"/>
          <w:u w:val="single"/>
          <w:rtl/>
        </w:rPr>
        <w:t>אורלי עדס:</w:t>
      </w:r>
    </w:p>
    <w:p w14:paraId="1410F6D6" w14:textId="77777777" w:rsidR="003F53B2" w:rsidRPr="00D56DFC" w:rsidRDefault="003F53B2" w:rsidP="003F53B2">
      <w:pPr>
        <w:bidi/>
        <w:jc w:val="both"/>
        <w:rPr>
          <w:rFonts w:cs="David" w:hint="cs"/>
          <w:rtl/>
        </w:rPr>
      </w:pPr>
    </w:p>
    <w:p w14:paraId="69DA2CBB" w14:textId="77777777" w:rsidR="003F53B2" w:rsidRPr="00D56DFC" w:rsidRDefault="003F53B2" w:rsidP="003F53B2">
      <w:pPr>
        <w:bidi/>
        <w:jc w:val="both"/>
        <w:rPr>
          <w:rFonts w:cs="David" w:hint="cs"/>
          <w:rtl/>
        </w:rPr>
      </w:pPr>
      <w:r w:rsidRPr="00D56DFC">
        <w:rPr>
          <w:rFonts w:cs="David" w:hint="cs"/>
          <w:rtl/>
        </w:rPr>
        <w:tab/>
        <w:t>והסכמנו ל-7 שעות.</w:t>
      </w:r>
    </w:p>
    <w:p w14:paraId="71F2FC97" w14:textId="77777777" w:rsidR="003F53B2" w:rsidRPr="00D56DFC" w:rsidRDefault="003F53B2" w:rsidP="003F53B2">
      <w:pPr>
        <w:bidi/>
        <w:jc w:val="both"/>
        <w:rPr>
          <w:rFonts w:cs="David" w:hint="cs"/>
          <w:rtl/>
        </w:rPr>
      </w:pPr>
    </w:p>
    <w:p w14:paraId="11D113F6" w14:textId="77777777" w:rsidR="003F53B2" w:rsidRPr="00D56DFC" w:rsidRDefault="003F53B2" w:rsidP="003F53B2">
      <w:pPr>
        <w:keepLines/>
        <w:bidi/>
        <w:rPr>
          <w:rFonts w:cs="David" w:hint="cs"/>
          <w:u w:val="single"/>
          <w:rtl/>
        </w:rPr>
      </w:pPr>
      <w:r w:rsidRPr="00D56DFC">
        <w:rPr>
          <w:rFonts w:cs="David" w:hint="cs"/>
          <w:u w:val="single"/>
          <w:rtl/>
        </w:rPr>
        <w:t>דוד רותם:</w:t>
      </w:r>
    </w:p>
    <w:p w14:paraId="1CF77573" w14:textId="77777777" w:rsidR="003F53B2" w:rsidRPr="00D56DFC" w:rsidRDefault="003F53B2" w:rsidP="003F53B2">
      <w:pPr>
        <w:keepLines/>
        <w:bidi/>
        <w:rPr>
          <w:rFonts w:cs="David" w:hint="cs"/>
          <w:u w:val="single"/>
          <w:rtl/>
        </w:rPr>
      </w:pPr>
    </w:p>
    <w:p w14:paraId="5C616F47" w14:textId="77777777" w:rsidR="003F53B2" w:rsidRPr="00D56DFC" w:rsidRDefault="003F53B2" w:rsidP="003F53B2">
      <w:pPr>
        <w:keepLines/>
        <w:bidi/>
        <w:jc w:val="both"/>
        <w:rPr>
          <w:rFonts w:cs="David" w:hint="cs"/>
          <w:rtl/>
        </w:rPr>
      </w:pPr>
      <w:r w:rsidRPr="00D56DFC">
        <w:rPr>
          <w:rFonts w:cs="David" w:hint="cs"/>
          <w:rtl/>
        </w:rPr>
        <w:tab/>
        <w:t>ועדת הבחירות המרכזית מתנגדת, לפי מה שאני מבין- -</w:t>
      </w:r>
    </w:p>
    <w:p w14:paraId="20F6E0F8" w14:textId="77777777" w:rsidR="003F53B2" w:rsidRPr="00D56DFC" w:rsidRDefault="003F53B2" w:rsidP="003F53B2">
      <w:pPr>
        <w:bidi/>
        <w:jc w:val="both"/>
        <w:rPr>
          <w:rFonts w:cs="David" w:hint="cs"/>
          <w:rtl/>
        </w:rPr>
      </w:pPr>
    </w:p>
    <w:p w14:paraId="3A214C55" w14:textId="77777777" w:rsidR="003F53B2" w:rsidRPr="00D56DFC" w:rsidRDefault="003F53B2" w:rsidP="003F53B2">
      <w:pPr>
        <w:bidi/>
        <w:jc w:val="both"/>
        <w:rPr>
          <w:rFonts w:cs="David"/>
          <w:u w:val="single"/>
        </w:rPr>
      </w:pPr>
      <w:r w:rsidRPr="00D56DFC">
        <w:rPr>
          <w:rFonts w:cs="David" w:hint="cs"/>
          <w:u w:val="single"/>
          <w:rtl/>
        </w:rPr>
        <w:t>יהודה אבידן:</w:t>
      </w:r>
    </w:p>
    <w:p w14:paraId="2A7A223C" w14:textId="77777777" w:rsidR="003F53B2" w:rsidRPr="00D56DFC" w:rsidRDefault="003F53B2" w:rsidP="003F53B2">
      <w:pPr>
        <w:bidi/>
        <w:jc w:val="both"/>
        <w:rPr>
          <w:rFonts w:cs="David" w:hint="cs"/>
          <w:rtl/>
        </w:rPr>
      </w:pPr>
    </w:p>
    <w:p w14:paraId="2A802AF8" w14:textId="77777777" w:rsidR="003F53B2" w:rsidRPr="00D56DFC" w:rsidRDefault="003F53B2" w:rsidP="003F53B2">
      <w:pPr>
        <w:bidi/>
        <w:jc w:val="both"/>
        <w:rPr>
          <w:rFonts w:cs="David" w:hint="cs"/>
          <w:rtl/>
        </w:rPr>
      </w:pPr>
      <w:r w:rsidRPr="00D56DFC">
        <w:rPr>
          <w:rFonts w:cs="David" w:hint="cs"/>
          <w:rtl/>
        </w:rPr>
        <w:tab/>
        <w:t>לא, סליחה, אתה טועה. ועדת הבחירות לא התכנסה מעולם לדון בנושא. כאן נמצאת מנכ"לית ועדת הבחירות. ועדת השרים החליטה על ועדת הבחירות.</w:t>
      </w:r>
    </w:p>
    <w:p w14:paraId="11FD3766" w14:textId="77777777" w:rsidR="003F53B2" w:rsidRPr="00D56DFC" w:rsidRDefault="003F53B2" w:rsidP="003F53B2">
      <w:pPr>
        <w:bidi/>
        <w:jc w:val="both"/>
        <w:rPr>
          <w:rFonts w:cs="David" w:hint="cs"/>
          <w:rtl/>
        </w:rPr>
      </w:pPr>
    </w:p>
    <w:p w14:paraId="3A430C96" w14:textId="77777777" w:rsidR="003F53B2" w:rsidRPr="00D56DFC" w:rsidRDefault="003F53B2" w:rsidP="003F53B2">
      <w:pPr>
        <w:bidi/>
        <w:jc w:val="both"/>
        <w:rPr>
          <w:rFonts w:cs="David" w:hint="cs"/>
          <w:u w:val="single"/>
          <w:rtl/>
        </w:rPr>
      </w:pPr>
      <w:r w:rsidRPr="00D56DFC">
        <w:rPr>
          <w:rFonts w:cs="David" w:hint="cs"/>
          <w:u w:val="single"/>
          <w:rtl/>
        </w:rPr>
        <w:t>קריאות:</w:t>
      </w:r>
    </w:p>
    <w:p w14:paraId="3946A9BD" w14:textId="77777777" w:rsidR="003F53B2" w:rsidRPr="00D56DFC" w:rsidRDefault="003F53B2" w:rsidP="003F53B2">
      <w:pPr>
        <w:bidi/>
        <w:jc w:val="both"/>
        <w:rPr>
          <w:rFonts w:cs="David" w:hint="cs"/>
          <w:u w:val="single"/>
          <w:rtl/>
        </w:rPr>
      </w:pPr>
    </w:p>
    <w:p w14:paraId="66EA89EE" w14:textId="77777777" w:rsidR="003F53B2" w:rsidRPr="00D56DFC" w:rsidRDefault="003F53B2" w:rsidP="003F53B2">
      <w:pPr>
        <w:bidi/>
        <w:jc w:val="both"/>
        <w:rPr>
          <w:rFonts w:cs="David" w:hint="cs"/>
          <w:rtl/>
        </w:rPr>
      </w:pPr>
      <w:r w:rsidRPr="00D56DFC">
        <w:rPr>
          <w:rFonts w:cs="David" w:hint="cs"/>
          <w:rtl/>
        </w:rPr>
        <w:tab/>
        <w:t>- - -</w:t>
      </w:r>
    </w:p>
    <w:p w14:paraId="4EBA5A3C" w14:textId="77777777" w:rsidR="003F53B2" w:rsidRPr="00D56DFC" w:rsidRDefault="003F53B2" w:rsidP="003F53B2">
      <w:pPr>
        <w:bidi/>
        <w:jc w:val="both"/>
        <w:rPr>
          <w:rFonts w:cs="David" w:hint="cs"/>
          <w:rtl/>
        </w:rPr>
      </w:pPr>
    </w:p>
    <w:p w14:paraId="5E24836A" w14:textId="77777777" w:rsidR="003F53B2" w:rsidRPr="00D56DFC" w:rsidRDefault="003F53B2" w:rsidP="003F53B2">
      <w:pPr>
        <w:bidi/>
        <w:rPr>
          <w:rFonts w:cs="David" w:hint="cs"/>
          <w:u w:val="single"/>
          <w:rtl/>
        </w:rPr>
      </w:pPr>
      <w:r w:rsidRPr="00D56DFC">
        <w:rPr>
          <w:rFonts w:cs="David" w:hint="cs"/>
          <w:u w:val="single"/>
          <w:rtl/>
        </w:rPr>
        <w:t>דוד רותם:</w:t>
      </w:r>
    </w:p>
    <w:p w14:paraId="39D26E9F" w14:textId="77777777" w:rsidR="003F53B2" w:rsidRPr="00D56DFC" w:rsidRDefault="003F53B2" w:rsidP="003F53B2">
      <w:pPr>
        <w:bidi/>
        <w:rPr>
          <w:rFonts w:cs="David" w:hint="cs"/>
          <w:u w:val="single"/>
          <w:rtl/>
        </w:rPr>
      </w:pPr>
    </w:p>
    <w:p w14:paraId="58EA9FEE" w14:textId="77777777" w:rsidR="003F53B2" w:rsidRPr="00D56DFC" w:rsidRDefault="003F53B2" w:rsidP="003F53B2">
      <w:pPr>
        <w:bidi/>
        <w:jc w:val="both"/>
        <w:rPr>
          <w:rFonts w:cs="David" w:hint="cs"/>
          <w:rtl/>
        </w:rPr>
      </w:pPr>
      <w:r w:rsidRPr="00D56DFC">
        <w:rPr>
          <w:rFonts w:cs="David" w:hint="cs"/>
          <w:rtl/>
        </w:rPr>
        <w:tab/>
        <w:t xml:space="preserve"> תדחה את הדיון.</w:t>
      </w:r>
    </w:p>
    <w:p w14:paraId="3C0642F4" w14:textId="77777777" w:rsidR="003F53B2" w:rsidRPr="00D56DFC" w:rsidRDefault="003F53B2" w:rsidP="003F53B2">
      <w:pPr>
        <w:bidi/>
        <w:jc w:val="both"/>
        <w:rPr>
          <w:rFonts w:cs="David" w:hint="cs"/>
          <w:rtl/>
        </w:rPr>
      </w:pPr>
    </w:p>
    <w:p w14:paraId="57436E25"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50E563AC" w14:textId="77777777" w:rsidR="003F53B2" w:rsidRPr="00D56DFC" w:rsidRDefault="003F53B2" w:rsidP="003F53B2">
      <w:pPr>
        <w:bidi/>
        <w:jc w:val="both"/>
        <w:rPr>
          <w:rFonts w:cs="David" w:hint="cs"/>
          <w:u w:val="single"/>
          <w:rtl/>
        </w:rPr>
      </w:pPr>
    </w:p>
    <w:p w14:paraId="0B2D9C59" w14:textId="77777777" w:rsidR="003F53B2" w:rsidRPr="00D56DFC" w:rsidRDefault="003F53B2" w:rsidP="003F53B2">
      <w:pPr>
        <w:bidi/>
        <w:jc w:val="both"/>
        <w:rPr>
          <w:rFonts w:cs="David" w:hint="cs"/>
          <w:rtl/>
        </w:rPr>
      </w:pPr>
      <w:r w:rsidRPr="00D56DFC">
        <w:rPr>
          <w:rFonts w:cs="David" w:hint="cs"/>
          <w:rtl/>
        </w:rPr>
        <w:tab/>
        <w:t xml:space="preserve">אני לא אדחה את הדיון. אל תבקש ממני לדחות את הדיון, בחייך. אני מבין את התיאום עם ועדת הבחירות כניסיון להגיע להבנה עם הגורמים המקצועיים. </w:t>
      </w:r>
    </w:p>
    <w:p w14:paraId="6FD3B428" w14:textId="77777777" w:rsidR="003F53B2" w:rsidRPr="00D56DFC" w:rsidRDefault="003F53B2" w:rsidP="003F53B2">
      <w:pPr>
        <w:bidi/>
        <w:jc w:val="both"/>
        <w:rPr>
          <w:rFonts w:cs="David" w:hint="cs"/>
          <w:rtl/>
        </w:rPr>
      </w:pPr>
    </w:p>
    <w:p w14:paraId="27B35AB8" w14:textId="77777777" w:rsidR="003F53B2" w:rsidRPr="00D56DFC" w:rsidRDefault="003F53B2" w:rsidP="003F53B2">
      <w:pPr>
        <w:bidi/>
        <w:jc w:val="both"/>
        <w:rPr>
          <w:rFonts w:cs="David" w:hint="cs"/>
          <w:u w:val="single"/>
          <w:rtl/>
        </w:rPr>
      </w:pPr>
      <w:r w:rsidRPr="00D56DFC">
        <w:rPr>
          <w:rFonts w:cs="David" w:hint="cs"/>
          <w:u w:val="single"/>
          <w:rtl/>
        </w:rPr>
        <w:t>דוד רותם:</w:t>
      </w:r>
    </w:p>
    <w:p w14:paraId="26AC05CF" w14:textId="77777777" w:rsidR="003F53B2" w:rsidRPr="00D56DFC" w:rsidRDefault="003F53B2" w:rsidP="003F53B2">
      <w:pPr>
        <w:bidi/>
        <w:jc w:val="both"/>
        <w:rPr>
          <w:rFonts w:cs="David" w:hint="cs"/>
          <w:u w:val="single"/>
          <w:rtl/>
        </w:rPr>
      </w:pPr>
    </w:p>
    <w:p w14:paraId="30679C2F" w14:textId="77777777" w:rsidR="003F53B2" w:rsidRPr="00D56DFC" w:rsidRDefault="003F53B2" w:rsidP="003F53B2">
      <w:pPr>
        <w:bidi/>
        <w:jc w:val="both"/>
        <w:rPr>
          <w:rFonts w:cs="David" w:hint="cs"/>
          <w:rtl/>
        </w:rPr>
      </w:pPr>
      <w:r w:rsidRPr="00D56DFC">
        <w:rPr>
          <w:rFonts w:cs="David" w:hint="cs"/>
          <w:rtl/>
        </w:rPr>
        <w:tab/>
        <w:t>אז הגיעו להבנה עם הגורמים המקצועיים ל-7 שעות. עכשיו רוצים 4 שעות.</w:t>
      </w:r>
    </w:p>
    <w:p w14:paraId="11DF8394" w14:textId="77777777" w:rsidR="003F53B2" w:rsidRPr="00D56DFC" w:rsidRDefault="003F53B2" w:rsidP="003F53B2">
      <w:pPr>
        <w:bidi/>
        <w:jc w:val="both"/>
        <w:rPr>
          <w:rFonts w:cs="David" w:hint="cs"/>
          <w:rtl/>
        </w:rPr>
      </w:pPr>
    </w:p>
    <w:p w14:paraId="46C789B3"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6FFA760F" w14:textId="77777777" w:rsidR="003F53B2" w:rsidRPr="00D56DFC" w:rsidRDefault="003F53B2" w:rsidP="003F53B2">
      <w:pPr>
        <w:bidi/>
        <w:jc w:val="both"/>
        <w:rPr>
          <w:rFonts w:cs="David" w:hint="cs"/>
          <w:u w:val="single"/>
          <w:rtl/>
        </w:rPr>
      </w:pPr>
    </w:p>
    <w:p w14:paraId="76901C13" w14:textId="77777777" w:rsidR="003F53B2" w:rsidRPr="00D56DFC" w:rsidRDefault="003F53B2" w:rsidP="003F53B2">
      <w:pPr>
        <w:bidi/>
        <w:jc w:val="both"/>
        <w:rPr>
          <w:rFonts w:cs="David" w:hint="cs"/>
          <w:rtl/>
        </w:rPr>
      </w:pPr>
      <w:r w:rsidRPr="00D56DFC">
        <w:rPr>
          <w:rFonts w:cs="David" w:hint="cs"/>
          <w:rtl/>
        </w:rPr>
        <w:tab/>
        <w:t>מאה אחוז, אבל אנחנו דנים. מותר לרצות כל דבר, אני לא מבין מה הבעיה.</w:t>
      </w:r>
    </w:p>
    <w:p w14:paraId="11920435" w14:textId="77777777" w:rsidR="003F53B2" w:rsidRPr="00D56DFC" w:rsidRDefault="003F53B2" w:rsidP="003F53B2">
      <w:pPr>
        <w:bidi/>
        <w:jc w:val="both"/>
        <w:rPr>
          <w:rFonts w:cs="David" w:hint="cs"/>
          <w:rtl/>
        </w:rPr>
      </w:pPr>
    </w:p>
    <w:p w14:paraId="29B8301C" w14:textId="77777777" w:rsidR="003F53B2" w:rsidRPr="00D56DFC" w:rsidRDefault="003F53B2" w:rsidP="003F53B2">
      <w:pPr>
        <w:bidi/>
        <w:rPr>
          <w:rFonts w:cs="David" w:hint="cs"/>
          <w:u w:val="single"/>
          <w:rtl/>
        </w:rPr>
      </w:pPr>
      <w:r w:rsidRPr="00D56DFC">
        <w:rPr>
          <w:rFonts w:cs="David" w:hint="cs"/>
          <w:u w:val="single"/>
          <w:rtl/>
        </w:rPr>
        <w:t>דוד רותם:</w:t>
      </w:r>
    </w:p>
    <w:p w14:paraId="1A1A6742" w14:textId="77777777" w:rsidR="003F53B2" w:rsidRPr="00D56DFC" w:rsidRDefault="003F53B2" w:rsidP="003F53B2">
      <w:pPr>
        <w:bidi/>
        <w:rPr>
          <w:rFonts w:cs="David" w:hint="cs"/>
          <w:u w:val="single"/>
          <w:rtl/>
        </w:rPr>
      </w:pPr>
    </w:p>
    <w:p w14:paraId="01F81497" w14:textId="77777777" w:rsidR="003F53B2" w:rsidRPr="00D56DFC" w:rsidRDefault="003F53B2" w:rsidP="003F53B2">
      <w:pPr>
        <w:bidi/>
        <w:jc w:val="both"/>
        <w:rPr>
          <w:rFonts w:cs="David" w:hint="cs"/>
          <w:rtl/>
        </w:rPr>
      </w:pPr>
      <w:r w:rsidRPr="00D56DFC">
        <w:rPr>
          <w:rFonts w:cs="David" w:hint="cs"/>
          <w:rtl/>
        </w:rPr>
        <w:tab/>
        <w:t xml:space="preserve"> אחד הדברים החשובים ביותר זה גם לקבל את תוצאות הבחירות בהקדם האפשרי. מי כמוני יכול לספר לכם מה קורה שביום שלישי בערב אתה יודע שאתה חבר כנסת, וביום חמישי גמרו לספור את הקולות הכפולים, ומסתבר לך שמישהו אחר נכנס ולקח לך את המקום. זה גם משפיע על מי שיהיה ראש הממשלה, זה משפיע על הרבה מאוד דברים. </w:t>
      </w:r>
    </w:p>
    <w:p w14:paraId="253A8E84" w14:textId="77777777" w:rsidR="003F53B2" w:rsidRPr="00D56DFC" w:rsidRDefault="003F53B2" w:rsidP="003F53B2">
      <w:pPr>
        <w:bidi/>
        <w:jc w:val="both"/>
        <w:rPr>
          <w:rFonts w:cs="David" w:hint="cs"/>
          <w:rtl/>
        </w:rPr>
      </w:pPr>
    </w:p>
    <w:p w14:paraId="527A377E" w14:textId="77777777" w:rsidR="003F53B2" w:rsidRPr="00D56DFC" w:rsidRDefault="003F53B2" w:rsidP="003F53B2">
      <w:pPr>
        <w:bidi/>
        <w:ind w:firstLine="720"/>
        <w:jc w:val="both"/>
        <w:rPr>
          <w:rFonts w:cs="David" w:hint="cs"/>
          <w:rtl/>
        </w:rPr>
      </w:pPr>
      <w:r w:rsidRPr="00D56DFC">
        <w:rPr>
          <w:rFonts w:cs="David" w:hint="cs"/>
          <w:rtl/>
        </w:rPr>
        <w:t xml:space="preserve">צריך גם היגיון. כאשר אדם בא ל-5-4 שעות הוא באמת יכול לנסוע הביתה. יש מספר בודד של אנשים </w:t>
      </w:r>
      <w:r w:rsidRPr="00D56DFC">
        <w:rPr>
          <w:rFonts w:cs="David"/>
          <w:rtl/>
        </w:rPr>
        <w:t>–</w:t>
      </w:r>
      <w:r w:rsidRPr="00D56DFC">
        <w:rPr>
          <w:rFonts w:cs="David" w:hint="cs"/>
          <w:rtl/>
        </w:rPr>
        <w:t xml:space="preserve"> זה רק אצל יהודה </w:t>
      </w:r>
      <w:r w:rsidRPr="00D56DFC">
        <w:rPr>
          <w:rFonts w:cs="David"/>
          <w:rtl/>
        </w:rPr>
        <w:t>–</w:t>
      </w:r>
      <w:r w:rsidRPr="00D56DFC">
        <w:rPr>
          <w:rFonts w:cs="David" w:hint="cs"/>
          <w:rtl/>
        </w:rPr>
        <w:t xml:space="preserve"> ששולחים מירושלים לאילת. אנחנו גם מכירים איך המפלגות פועלות </w:t>
      </w:r>
      <w:r w:rsidRPr="00D56DFC">
        <w:rPr>
          <w:rFonts w:cs="David"/>
          <w:rtl/>
        </w:rPr>
        <w:t>–</w:t>
      </w:r>
      <w:r w:rsidRPr="00D56DFC">
        <w:rPr>
          <w:rFonts w:cs="David" w:hint="cs"/>
          <w:rtl/>
        </w:rPr>
        <w:t xml:space="preserve"> לא שולחים מישהו מירושלים לאילת.</w:t>
      </w:r>
    </w:p>
    <w:p w14:paraId="35AFCFF0" w14:textId="77777777" w:rsidR="003F53B2" w:rsidRPr="00D56DFC" w:rsidRDefault="003F53B2" w:rsidP="003F53B2">
      <w:pPr>
        <w:bidi/>
        <w:jc w:val="both"/>
        <w:rPr>
          <w:rFonts w:cs="David" w:hint="cs"/>
          <w:rtl/>
        </w:rPr>
      </w:pPr>
    </w:p>
    <w:p w14:paraId="34C90AFF"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1FB7A631" w14:textId="77777777" w:rsidR="003F53B2" w:rsidRPr="00D56DFC" w:rsidRDefault="003F53B2" w:rsidP="003F53B2">
      <w:pPr>
        <w:bidi/>
        <w:jc w:val="both"/>
        <w:rPr>
          <w:rFonts w:cs="David" w:hint="cs"/>
          <w:u w:val="single"/>
          <w:rtl/>
        </w:rPr>
      </w:pPr>
    </w:p>
    <w:p w14:paraId="636F5933" w14:textId="77777777" w:rsidR="003F53B2" w:rsidRPr="00D56DFC" w:rsidRDefault="003F53B2" w:rsidP="003F53B2">
      <w:pPr>
        <w:bidi/>
        <w:jc w:val="both"/>
        <w:rPr>
          <w:rFonts w:cs="David" w:hint="cs"/>
          <w:rtl/>
        </w:rPr>
      </w:pPr>
      <w:r w:rsidRPr="00D56DFC">
        <w:rPr>
          <w:rFonts w:cs="David" w:hint="cs"/>
          <w:rtl/>
        </w:rPr>
        <w:tab/>
        <w:t xml:space="preserve">אבל שולחים הרבה מאוד אנשים- - </w:t>
      </w:r>
    </w:p>
    <w:p w14:paraId="41BDEA98" w14:textId="77777777" w:rsidR="003F53B2" w:rsidRPr="00D56DFC" w:rsidRDefault="003F53B2" w:rsidP="003F53B2">
      <w:pPr>
        <w:bidi/>
        <w:jc w:val="both"/>
        <w:rPr>
          <w:rFonts w:cs="David" w:hint="cs"/>
          <w:rtl/>
        </w:rPr>
      </w:pPr>
    </w:p>
    <w:p w14:paraId="2DDDA6BB" w14:textId="77777777" w:rsidR="003F53B2" w:rsidRPr="00D56DFC" w:rsidRDefault="003F53B2" w:rsidP="003F53B2">
      <w:pPr>
        <w:bidi/>
        <w:jc w:val="both"/>
        <w:rPr>
          <w:rFonts w:cs="David"/>
          <w:u w:val="single"/>
        </w:rPr>
      </w:pPr>
      <w:r w:rsidRPr="00D56DFC">
        <w:rPr>
          <w:rFonts w:cs="David" w:hint="cs"/>
          <w:u w:val="single"/>
          <w:rtl/>
        </w:rPr>
        <w:t>יהודה אבידן:</w:t>
      </w:r>
    </w:p>
    <w:p w14:paraId="2B5221C9" w14:textId="77777777" w:rsidR="003F53B2" w:rsidRPr="00D56DFC" w:rsidRDefault="003F53B2" w:rsidP="003F53B2">
      <w:pPr>
        <w:bidi/>
        <w:jc w:val="both"/>
        <w:rPr>
          <w:rFonts w:cs="David" w:hint="cs"/>
          <w:rtl/>
        </w:rPr>
      </w:pPr>
    </w:p>
    <w:p w14:paraId="08E6EB4C" w14:textId="77777777" w:rsidR="003F53B2" w:rsidRPr="00D56DFC" w:rsidRDefault="003F53B2" w:rsidP="003F53B2">
      <w:pPr>
        <w:bidi/>
        <w:jc w:val="both"/>
        <w:rPr>
          <w:rFonts w:cs="David" w:hint="cs"/>
          <w:rtl/>
        </w:rPr>
      </w:pPr>
      <w:r w:rsidRPr="00D56DFC">
        <w:rPr>
          <w:rFonts w:cs="David" w:hint="cs"/>
          <w:rtl/>
        </w:rPr>
        <w:tab/>
        <w:t>רותם, אני לא בטוח שאתה מעודכן מהמפלגה שלך לאן היא שולחת, לאיזה כפרים ערביים ולאיזה יישובים אחרים.</w:t>
      </w:r>
    </w:p>
    <w:p w14:paraId="1DDD7CD5" w14:textId="77777777" w:rsidR="003F53B2" w:rsidRPr="00D56DFC" w:rsidRDefault="003F53B2" w:rsidP="003F53B2">
      <w:pPr>
        <w:bidi/>
        <w:jc w:val="both"/>
        <w:rPr>
          <w:rFonts w:cs="David" w:hint="cs"/>
          <w:rtl/>
        </w:rPr>
      </w:pPr>
    </w:p>
    <w:p w14:paraId="550AB006" w14:textId="77777777" w:rsidR="003F53B2" w:rsidRPr="00D56DFC" w:rsidRDefault="003F53B2" w:rsidP="003F53B2">
      <w:pPr>
        <w:bidi/>
        <w:jc w:val="both"/>
        <w:rPr>
          <w:rFonts w:cs="David" w:hint="cs"/>
          <w:u w:val="single"/>
          <w:rtl/>
        </w:rPr>
      </w:pPr>
      <w:r w:rsidRPr="00D56DFC">
        <w:rPr>
          <w:rFonts w:cs="David" w:hint="cs"/>
          <w:u w:val="single"/>
          <w:rtl/>
        </w:rPr>
        <w:t>דוד רותם:</w:t>
      </w:r>
    </w:p>
    <w:p w14:paraId="160FBC4F" w14:textId="77777777" w:rsidR="003F53B2" w:rsidRPr="00D56DFC" w:rsidRDefault="003F53B2" w:rsidP="003F53B2">
      <w:pPr>
        <w:bidi/>
        <w:jc w:val="both"/>
        <w:rPr>
          <w:rFonts w:cs="David" w:hint="cs"/>
          <w:u w:val="single"/>
          <w:rtl/>
        </w:rPr>
      </w:pPr>
    </w:p>
    <w:p w14:paraId="74B7EC47" w14:textId="77777777" w:rsidR="003F53B2" w:rsidRPr="00D56DFC" w:rsidRDefault="003F53B2" w:rsidP="003F53B2">
      <w:pPr>
        <w:bidi/>
        <w:jc w:val="both"/>
        <w:rPr>
          <w:rFonts w:cs="David" w:hint="cs"/>
          <w:rtl/>
        </w:rPr>
      </w:pPr>
      <w:r w:rsidRPr="00D56DFC">
        <w:rPr>
          <w:rFonts w:cs="David" w:hint="cs"/>
          <w:rtl/>
        </w:rPr>
        <w:tab/>
        <w:t>מה אתה דואג?</w:t>
      </w:r>
    </w:p>
    <w:p w14:paraId="4EF047DE" w14:textId="77777777" w:rsidR="003F53B2" w:rsidRPr="00D56DFC" w:rsidRDefault="003F53B2" w:rsidP="003F53B2">
      <w:pPr>
        <w:bidi/>
        <w:jc w:val="both"/>
        <w:rPr>
          <w:rFonts w:cs="David" w:hint="cs"/>
          <w:rtl/>
        </w:rPr>
      </w:pPr>
    </w:p>
    <w:p w14:paraId="7301F506" w14:textId="77777777" w:rsidR="003F53B2" w:rsidRPr="00D56DFC" w:rsidRDefault="003F53B2" w:rsidP="003F53B2">
      <w:pPr>
        <w:bidi/>
        <w:jc w:val="both"/>
        <w:rPr>
          <w:rFonts w:cs="David"/>
          <w:u w:val="single"/>
        </w:rPr>
      </w:pPr>
      <w:r w:rsidRPr="00D56DFC">
        <w:rPr>
          <w:rFonts w:cs="David" w:hint="cs"/>
          <w:u w:val="single"/>
          <w:rtl/>
        </w:rPr>
        <w:t>יהודה אבידן:</w:t>
      </w:r>
    </w:p>
    <w:p w14:paraId="2D21DE2B" w14:textId="77777777" w:rsidR="003F53B2" w:rsidRPr="00D56DFC" w:rsidRDefault="003F53B2" w:rsidP="003F53B2">
      <w:pPr>
        <w:bidi/>
        <w:jc w:val="both"/>
        <w:rPr>
          <w:rFonts w:cs="David" w:hint="cs"/>
          <w:rtl/>
        </w:rPr>
      </w:pPr>
    </w:p>
    <w:p w14:paraId="0754DC2F" w14:textId="77777777" w:rsidR="003F53B2" w:rsidRPr="00D56DFC" w:rsidRDefault="003F53B2" w:rsidP="003F53B2">
      <w:pPr>
        <w:bidi/>
        <w:jc w:val="both"/>
        <w:rPr>
          <w:rFonts w:cs="David" w:hint="cs"/>
          <w:rtl/>
        </w:rPr>
      </w:pPr>
      <w:r w:rsidRPr="00D56DFC">
        <w:rPr>
          <w:rFonts w:cs="David" w:hint="cs"/>
          <w:rtl/>
        </w:rPr>
        <w:tab/>
        <w:t>אני לא בטוח שאתה מעודכן במה שקורה אצלך.</w:t>
      </w:r>
    </w:p>
    <w:p w14:paraId="5D8FB244" w14:textId="77777777" w:rsidR="003F53B2" w:rsidRPr="00D56DFC" w:rsidRDefault="003F53B2" w:rsidP="003F53B2">
      <w:pPr>
        <w:bidi/>
        <w:jc w:val="both"/>
        <w:rPr>
          <w:rFonts w:cs="David" w:hint="cs"/>
          <w:rtl/>
        </w:rPr>
      </w:pPr>
    </w:p>
    <w:p w14:paraId="6CB6C792" w14:textId="77777777" w:rsidR="003F53B2" w:rsidRPr="00D56DFC" w:rsidRDefault="003F53B2" w:rsidP="003F53B2">
      <w:pPr>
        <w:keepLines/>
        <w:bidi/>
        <w:rPr>
          <w:rFonts w:cs="David" w:hint="cs"/>
          <w:u w:val="single"/>
          <w:rtl/>
        </w:rPr>
      </w:pPr>
      <w:r w:rsidRPr="00D56DFC">
        <w:rPr>
          <w:rFonts w:cs="David" w:hint="cs"/>
          <w:u w:val="single"/>
          <w:rtl/>
        </w:rPr>
        <w:t>דוד רותם:</w:t>
      </w:r>
    </w:p>
    <w:p w14:paraId="3B132952" w14:textId="77777777" w:rsidR="003F53B2" w:rsidRPr="00D56DFC" w:rsidRDefault="003F53B2" w:rsidP="003F53B2">
      <w:pPr>
        <w:keepLines/>
        <w:bidi/>
        <w:rPr>
          <w:rFonts w:cs="David" w:hint="cs"/>
          <w:u w:val="single"/>
          <w:rtl/>
        </w:rPr>
      </w:pPr>
    </w:p>
    <w:p w14:paraId="6924FD3D" w14:textId="77777777" w:rsidR="003F53B2" w:rsidRPr="00D56DFC" w:rsidRDefault="003F53B2" w:rsidP="003F53B2">
      <w:pPr>
        <w:keepLines/>
        <w:bidi/>
        <w:jc w:val="both"/>
        <w:rPr>
          <w:rFonts w:cs="David" w:hint="cs"/>
          <w:rtl/>
        </w:rPr>
      </w:pPr>
      <w:r w:rsidRPr="00D56DFC">
        <w:rPr>
          <w:rFonts w:cs="David" w:hint="cs"/>
          <w:rtl/>
        </w:rPr>
        <w:tab/>
        <w:t xml:space="preserve"> זה דבר מעניין איך גם קדימה וגם ש"ס כל הזמן דואגים מה תעשה ישראל-ביתנו. </w:t>
      </w:r>
    </w:p>
    <w:p w14:paraId="4B13EDD1" w14:textId="77777777" w:rsidR="003F53B2" w:rsidRPr="00D56DFC" w:rsidRDefault="003F53B2" w:rsidP="003F53B2">
      <w:pPr>
        <w:bidi/>
        <w:jc w:val="both"/>
        <w:rPr>
          <w:rFonts w:cs="David" w:hint="cs"/>
          <w:rtl/>
        </w:rPr>
      </w:pPr>
    </w:p>
    <w:p w14:paraId="569750E7" w14:textId="77777777" w:rsidR="003F53B2" w:rsidRPr="00D56DFC" w:rsidRDefault="003F53B2" w:rsidP="003F53B2">
      <w:pPr>
        <w:bidi/>
        <w:jc w:val="both"/>
        <w:rPr>
          <w:rFonts w:cs="David"/>
          <w:u w:val="single"/>
        </w:rPr>
      </w:pPr>
      <w:r w:rsidRPr="00D56DFC">
        <w:rPr>
          <w:rFonts w:cs="David" w:hint="cs"/>
          <w:u w:val="single"/>
          <w:rtl/>
        </w:rPr>
        <w:t>יהודה אבידן:</w:t>
      </w:r>
    </w:p>
    <w:p w14:paraId="06078FEE" w14:textId="77777777" w:rsidR="003F53B2" w:rsidRPr="00D56DFC" w:rsidRDefault="003F53B2" w:rsidP="003F53B2">
      <w:pPr>
        <w:bidi/>
        <w:jc w:val="both"/>
        <w:rPr>
          <w:rFonts w:cs="David" w:hint="cs"/>
          <w:rtl/>
        </w:rPr>
      </w:pPr>
    </w:p>
    <w:p w14:paraId="6B29410D" w14:textId="77777777" w:rsidR="003F53B2" w:rsidRPr="00D56DFC" w:rsidRDefault="003F53B2" w:rsidP="003F53B2">
      <w:pPr>
        <w:bidi/>
        <w:jc w:val="both"/>
        <w:rPr>
          <w:rFonts w:cs="David" w:hint="cs"/>
          <w:rtl/>
        </w:rPr>
      </w:pPr>
      <w:r w:rsidRPr="00D56DFC">
        <w:rPr>
          <w:rFonts w:cs="David" w:hint="cs"/>
          <w:rtl/>
        </w:rPr>
        <w:tab/>
        <w:t>אני בסך הכול אמרתי שאתה לא מעודכן במה שקורה אצלך במפלגה. אתה לא מתואם אם אנשי המפלגה שלך, להערכתי.</w:t>
      </w:r>
    </w:p>
    <w:p w14:paraId="28B17447" w14:textId="77777777" w:rsidR="003F53B2" w:rsidRPr="00D56DFC" w:rsidRDefault="003F53B2" w:rsidP="003F53B2">
      <w:pPr>
        <w:bidi/>
        <w:jc w:val="both"/>
        <w:rPr>
          <w:rFonts w:cs="David" w:hint="cs"/>
          <w:rtl/>
        </w:rPr>
      </w:pPr>
    </w:p>
    <w:p w14:paraId="3AC698A4" w14:textId="77777777" w:rsidR="003F53B2" w:rsidRPr="00D56DFC" w:rsidRDefault="003F53B2" w:rsidP="003F53B2">
      <w:pPr>
        <w:bidi/>
        <w:jc w:val="both"/>
        <w:rPr>
          <w:rFonts w:cs="David" w:hint="cs"/>
          <w:u w:val="single"/>
          <w:rtl/>
        </w:rPr>
      </w:pPr>
      <w:r w:rsidRPr="00D56DFC">
        <w:rPr>
          <w:rFonts w:cs="David" w:hint="cs"/>
          <w:u w:val="single"/>
          <w:rtl/>
        </w:rPr>
        <w:t>דוד רותם:</w:t>
      </w:r>
    </w:p>
    <w:p w14:paraId="6FDAA50A" w14:textId="77777777" w:rsidR="003F53B2" w:rsidRPr="00D56DFC" w:rsidRDefault="003F53B2" w:rsidP="003F53B2">
      <w:pPr>
        <w:bidi/>
        <w:jc w:val="both"/>
        <w:rPr>
          <w:rFonts w:cs="David" w:hint="cs"/>
          <w:u w:val="single"/>
          <w:rtl/>
        </w:rPr>
      </w:pPr>
    </w:p>
    <w:p w14:paraId="31FA6C31" w14:textId="77777777" w:rsidR="003F53B2" w:rsidRPr="00D56DFC" w:rsidRDefault="003F53B2" w:rsidP="003F53B2">
      <w:pPr>
        <w:bidi/>
        <w:jc w:val="both"/>
        <w:rPr>
          <w:rFonts w:cs="David" w:hint="cs"/>
          <w:rtl/>
        </w:rPr>
      </w:pPr>
      <w:r w:rsidRPr="00D56DFC">
        <w:rPr>
          <w:rFonts w:cs="David" w:hint="cs"/>
          <w:rtl/>
        </w:rPr>
        <w:tab/>
        <w:t>וגם גפני כל הזמן מגן על ישראל-ביתנו בזמן האחרון. לכן אני חושב שצריך להשאיר את המצב על 7 שעות.</w:t>
      </w:r>
    </w:p>
    <w:p w14:paraId="6F155B81" w14:textId="77777777" w:rsidR="003F53B2" w:rsidRPr="00D56DFC" w:rsidRDefault="003F53B2" w:rsidP="003F53B2">
      <w:pPr>
        <w:bidi/>
        <w:jc w:val="both"/>
        <w:rPr>
          <w:rFonts w:cs="David" w:hint="cs"/>
          <w:rtl/>
        </w:rPr>
      </w:pPr>
    </w:p>
    <w:p w14:paraId="21645D8D" w14:textId="77777777" w:rsidR="003F53B2" w:rsidRPr="00D56DFC" w:rsidRDefault="003F53B2" w:rsidP="003F53B2">
      <w:pPr>
        <w:bidi/>
        <w:rPr>
          <w:rFonts w:cs="David" w:hint="cs"/>
          <w:u w:val="single"/>
          <w:rtl/>
        </w:rPr>
      </w:pPr>
      <w:r w:rsidRPr="00D56DFC">
        <w:rPr>
          <w:rFonts w:cs="David" w:hint="cs"/>
          <w:u w:val="single"/>
          <w:rtl/>
        </w:rPr>
        <w:t>מנחם מאיר מוזס:</w:t>
      </w:r>
    </w:p>
    <w:p w14:paraId="22659D1A" w14:textId="77777777" w:rsidR="003F53B2" w:rsidRPr="00D56DFC" w:rsidRDefault="003F53B2" w:rsidP="003F53B2">
      <w:pPr>
        <w:bidi/>
        <w:rPr>
          <w:rFonts w:cs="David" w:hint="cs"/>
          <w:rtl/>
        </w:rPr>
      </w:pPr>
    </w:p>
    <w:p w14:paraId="2F48AEBC" w14:textId="77777777" w:rsidR="003F53B2" w:rsidRPr="00D56DFC" w:rsidRDefault="003F53B2" w:rsidP="003F53B2">
      <w:pPr>
        <w:bidi/>
        <w:jc w:val="both"/>
        <w:rPr>
          <w:rFonts w:cs="David" w:hint="cs"/>
          <w:rtl/>
        </w:rPr>
      </w:pPr>
      <w:r w:rsidRPr="00D56DFC">
        <w:rPr>
          <w:rFonts w:cs="David" w:hint="cs"/>
          <w:rtl/>
        </w:rPr>
        <w:tab/>
        <w:t xml:space="preserve"> אפשר לקבל רשות דיבור.</w:t>
      </w:r>
    </w:p>
    <w:p w14:paraId="1264364B" w14:textId="77777777" w:rsidR="003F53B2" w:rsidRPr="00D56DFC" w:rsidRDefault="003F53B2" w:rsidP="003F53B2">
      <w:pPr>
        <w:bidi/>
        <w:jc w:val="both"/>
        <w:rPr>
          <w:rFonts w:cs="David" w:hint="cs"/>
          <w:rtl/>
        </w:rPr>
      </w:pPr>
    </w:p>
    <w:p w14:paraId="2983A67A"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3A9657E2" w14:textId="77777777" w:rsidR="003F53B2" w:rsidRPr="00D56DFC" w:rsidRDefault="003F53B2" w:rsidP="003F53B2">
      <w:pPr>
        <w:bidi/>
        <w:jc w:val="both"/>
        <w:rPr>
          <w:rFonts w:cs="David" w:hint="cs"/>
          <w:u w:val="single"/>
          <w:rtl/>
        </w:rPr>
      </w:pPr>
    </w:p>
    <w:p w14:paraId="34B65078" w14:textId="77777777" w:rsidR="003F53B2" w:rsidRPr="00D56DFC" w:rsidRDefault="003F53B2" w:rsidP="003F53B2">
      <w:pPr>
        <w:bidi/>
        <w:jc w:val="both"/>
        <w:rPr>
          <w:rFonts w:cs="David" w:hint="cs"/>
          <w:rtl/>
        </w:rPr>
      </w:pPr>
      <w:r w:rsidRPr="00D56DFC">
        <w:rPr>
          <w:rFonts w:cs="David" w:hint="cs"/>
          <w:rtl/>
        </w:rPr>
        <w:tab/>
        <w:t>כן, אחרי אורלב.</w:t>
      </w:r>
    </w:p>
    <w:p w14:paraId="5139DD7D" w14:textId="77777777" w:rsidR="003F53B2" w:rsidRPr="00D56DFC" w:rsidRDefault="003F53B2" w:rsidP="003F53B2">
      <w:pPr>
        <w:bidi/>
        <w:jc w:val="both"/>
        <w:rPr>
          <w:rFonts w:cs="David" w:hint="cs"/>
          <w:rtl/>
        </w:rPr>
      </w:pPr>
    </w:p>
    <w:p w14:paraId="33F2F2B5" w14:textId="77777777" w:rsidR="003F53B2" w:rsidRPr="00D56DFC" w:rsidRDefault="003F53B2" w:rsidP="003F53B2">
      <w:pPr>
        <w:bidi/>
        <w:ind w:firstLine="720"/>
        <w:jc w:val="both"/>
        <w:rPr>
          <w:rFonts w:cs="David" w:hint="cs"/>
          <w:rtl/>
        </w:rPr>
      </w:pPr>
      <w:r w:rsidRPr="00D56DFC">
        <w:rPr>
          <w:rFonts w:cs="David" w:hint="cs"/>
          <w:rtl/>
        </w:rPr>
        <w:t xml:space="preserve">חבר הכנסת אורלב, בבקשה. </w:t>
      </w:r>
    </w:p>
    <w:p w14:paraId="0A55CB9F" w14:textId="77777777" w:rsidR="003F53B2" w:rsidRPr="00D56DFC" w:rsidRDefault="003F53B2" w:rsidP="003F53B2">
      <w:pPr>
        <w:bidi/>
        <w:jc w:val="both"/>
        <w:rPr>
          <w:rFonts w:cs="David" w:hint="cs"/>
          <w:rtl/>
        </w:rPr>
      </w:pPr>
    </w:p>
    <w:p w14:paraId="18713947" w14:textId="77777777" w:rsidR="003F53B2" w:rsidRPr="00D56DFC" w:rsidRDefault="003F53B2" w:rsidP="003F53B2">
      <w:pPr>
        <w:bidi/>
        <w:jc w:val="both"/>
        <w:rPr>
          <w:rFonts w:cs="David" w:hint="cs"/>
          <w:u w:val="single"/>
          <w:rtl/>
        </w:rPr>
      </w:pPr>
      <w:r w:rsidRPr="00D56DFC">
        <w:rPr>
          <w:rFonts w:cs="David" w:hint="cs"/>
          <w:u w:val="single"/>
          <w:rtl/>
        </w:rPr>
        <w:t>זבולון אורלב:</w:t>
      </w:r>
    </w:p>
    <w:p w14:paraId="4AAF1A34" w14:textId="77777777" w:rsidR="003F53B2" w:rsidRPr="00D56DFC" w:rsidRDefault="003F53B2" w:rsidP="003F53B2">
      <w:pPr>
        <w:bidi/>
        <w:jc w:val="both"/>
        <w:rPr>
          <w:rFonts w:cs="David" w:hint="cs"/>
          <w:u w:val="single"/>
          <w:rtl/>
        </w:rPr>
      </w:pPr>
    </w:p>
    <w:p w14:paraId="3A8D2CAF" w14:textId="77777777" w:rsidR="003F53B2" w:rsidRPr="00D56DFC" w:rsidRDefault="003F53B2" w:rsidP="003F53B2">
      <w:pPr>
        <w:bidi/>
        <w:jc w:val="both"/>
        <w:rPr>
          <w:rFonts w:cs="David" w:hint="cs"/>
          <w:rtl/>
        </w:rPr>
      </w:pPr>
      <w:r w:rsidRPr="00D56DFC">
        <w:rPr>
          <w:rFonts w:cs="David" w:hint="cs"/>
          <w:rtl/>
        </w:rPr>
        <w:tab/>
        <w:t xml:space="preserve">הערך החשוב ביותר, לדעתי, הוא לא אם התוצאות ייוודעו באותו יום או בעוד יומיים, אלא הערך החשוב ביותר הוא שאחוז ההצבעה במדינת ישראל יעלה. כל אחד שיש איזשהו גורם שמעכב את הצבעתו צריך לעשות דברים. הרי לו הייתה טכנולוגיה שכל אחד יכול להצביע איפה שהוא רוצה, אני מניח שגם הטכנולוגיה הזאת הייתה עובדת. אלא שזה אי אפשר מבחינה טכנולוגית, ולכן אנחנו הולכים להסדר הזה. </w:t>
      </w:r>
    </w:p>
    <w:p w14:paraId="54F80FB6" w14:textId="77777777" w:rsidR="003F53B2" w:rsidRPr="00D56DFC" w:rsidRDefault="003F53B2" w:rsidP="003F53B2">
      <w:pPr>
        <w:bidi/>
        <w:jc w:val="both"/>
        <w:rPr>
          <w:rFonts w:cs="David" w:hint="cs"/>
          <w:rtl/>
        </w:rPr>
      </w:pPr>
    </w:p>
    <w:p w14:paraId="4B7FA6A9" w14:textId="77777777" w:rsidR="003F53B2" w:rsidRPr="00D56DFC" w:rsidRDefault="003F53B2" w:rsidP="003F53B2">
      <w:pPr>
        <w:bidi/>
        <w:ind w:firstLine="720"/>
        <w:jc w:val="both"/>
        <w:rPr>
          <w:rFonts w:cs="David" w:hint="cs"/>
          <w:rtl/>
        </w:rPr>
      </w:pPr>
      <w:r w:rsidRPr="00D56DFC">
        <w:rPr>
          <w:rFonts w:cs="David" w:hint="cs"/>
          <w:rtl/>
        </w:rPr>
        <w:t xml:space="preserve">מה שמציעים פה אנשי המקצוע במסגרת 7 השעות או רחוק מכך, אם מדובר במישהו שגר בעיר אחרת הוא הסדר מקובל ומניח את הדעת. יש מפלגות </w:t>
      </w:r>
      <w:r w:rsidRPr="00D56DFC">
        <w:rPr>
          <w:rFonts w:cs="David"/>
          <w:rtl/>
        </w:rPr>
        <w:t>–</w:t>
      </w:r>
      <w:r w:rsidRPr="00D56DFC">
        <w:rPr>
          <w:rFonts w:cs="David" w:hint="cs"/>
          <w:rtl/>
        </w:rPr>
        <w:t xml:space="preserve"> גם מפלגתי </w:t>
      </w:r>
      <w:r w:rsidRPr="00D56DFC">
        <w:rPr>
          <w:rFonts w:cs="David"/>
          <w:rtl/>
        </w:rPr>
        <w:t>–</w:t>
      </w:r>
      <w:r w:rsidRPr="00D56DFC">
        <w:rPr>
          <w:rFonts w:cs="David" w:hint="cs"/>
          <w:rtl/>
        </w:rPr>
        <w:t xml:space="preserve"> ששולחות מחוץ לעיר, בין אם מדובר בהתיישבות העובדת ובין אם מדובר במגזר הערבי ובמגזרים אחרים. לכן צריך למצוא לאנשים האלה פתרון. האנשים האלה בדרך כלל לא באים ל-7 שעות, אלא לזמנים ממושכים יותר; גם ערים סמוכות </w:t>
      </w:r>
      <w:r w:rsidRPr="00D56DFC">
        <w:rPr>
          <w:rFonts w:cs="David"/>
          <w:rtl/>
        </w:rPr>
        <w:t>–</w:t>
      </w:r>
      <w:r w:rsidRPr="00D56DFC">
        <w:rPr>
          <w:rFonts w:cs="David" w:hint="cs"/>
          <w:rtl/>
        </w:rPr>
        <w:t xml:space="preserve"> אולי צריך להגביל את זה באיזושהי קרבה, כי אם אדם משרת בבת-ים והוא גר בחולון, אז אפשר להגיד שזה באותה עיר כמו רמת-גן וגבעתיים. אבל צריך באופן הוגן לאפשר לאותם אנשים שמכהנים להצביע במקום ולא לפגוע בעבודתם הפוליטית באותו יום. </w:t>
      </w:r>
    </w:p>
    <w:p w14:paraId="7B2990A9" w14:textId="77777777" w:rsidR="003F53B2" w:rsidRPr="00D56DFC" w:rsidRDefault="003F53B2" w:rsidP="003F53B2">
      <w:pPr>
        <w:bidi/>
        <w:jc w:val="both"/>
        <w:rPr>
          <w:rFonts w:cs="David" w:hint="cs"/>
          <w:rtl/>
        </w:rPr>
      </w:pPr>
    </w:p>
    <w:p w14:paraId="049F997C"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79CFE7B6" w14:textId="77777777" w:rsidR="003F53B2" w:rsidRPr="00D56DFC" w:rsidRDefault="003F53B2" w:rsidP="003F53B2">
      <w:pPr>
        <w:bidi/>
        <w:jc w:val="both"/>
        <w:rPr>
          <w:rFonts w:cs="David" w:hint="cs"/>
          <w:u w:val="single"/>
          <w:rtl/>
        </w:rPr>
      </w:pPr>
    </w:p>
    <w:p w14:paraId="37F91DC4" w14:textId="77777777" w:rsidR="003F53B2" w:rsidRPr="00D56DFC" w:rsidRDefault="003F53B2" w:rsidP="003F53B2">
      <w:pPr>
        <w:bidi/>
        <w:jc w:val="both"/>
        <w:rPr>
          <w:rFonts w:cs="David" w:hint="cs"/>
          <w:rtl/>
        </w:rPr>
      </w:pPr>
      <w:r w:rsidRPr="00D56DFC">
        <w:rPr>
          <w:rFonts w:cs="David" w:hint="cs"/>
          <w:rtl/>
        </w:rPr>
        <w:tab/>
        <w:t xml:space="preserve">תודה. חבר הכנסת מוזס, בבקשה. </w:t>
      </w:r>
    </w:p>
    <w:p w14:paraId="6AF7AA5D" w14:textId="77777777" w:rsidR="003F53B2" w:rsidRPr="00D56DFC" w:rsidRDefault="003F53B2" w:rsidP="003F53B2">
      <w:pPr>
        <w:bidi/>
        <w:jc w:val="both"/>
        <w:rPr>
          <w:rFonts w:cs="David" w:hint="cs"/>
          <w:rtl/>
        </w:rPr>
      </w:pPr>
    </w:p>
    <w:p w14:paraId="3A4F9A89" w14:textId="77777777" w:rsidR="003F53B2" w:rsidRPr="00D56DFC" w:rsidRDefault="003F53B2" w:rsidP="003F53B2">
      <w:pPr>
        <w:bidi/>
        <w:rPr>
          <w:rFonts w:cs="David" w:hint="cs"/>
          <w:u w:val="single"/>
          <w:rtl/>
        </w:rPr>
      </w:pPr>
      <w:r w:rsidRPr="00D56DFC">
        <w:rPr>
          <w:rFonts w:cs="David" w:hint="cs"/>
          <w:u w:val="single"/>
          <w:rtl/>
        </w:rPr>
        <w:t>מנחם מאיר מוזס:</w:t>
      </w:r>
    </w:p>
    <w:p w14:paraId="1AE85137" w14:textId="77777777" w:rsidR="003F53B2" w:rsidRPr="00D56DFC" w:rsidRDefault="003F53B2" w:rsidP="003F53B2">
      <w:pPr>
        <w:bidi/>
        <w:rPr>
          <w:rFonts w:cs="David" w:hint="cs"/>
          <w:rtl/>
        </w:rPr>
      </w:pPr>
    </w:p>
    <w:p w14:paraId="5D805D7B" w14:textId="77777777" w:rsidR="003F53B2" w:rsidRPr="00D56DFC" w:rsidRDefault="003F53B2" w:rsidP="003F53B2">
      <w:pPr>
        <w:bidi/>
        <w:jc w:val="both"/>
        <w:rPr>
          <w:rFonts w:cs="David" w:hint="cs"/>
          <w:rtl/>
        </w:rPr>
      </w:pPr>
      <w:r w:rsidRPr="00D56DFC">
        <w:rPr>
          <w:rFonts w:cs="David" w:hint="cs"/>
          <w:rtl/>
        </w:rPr>
        <w:tab/>
        <w:t xml:space="preserve"> אני יכול לתת את רשות הדיבור לגפני?</w:t>
      </w:r>
    </w:p>
    <w:p w14:paraId="208F21DC" w14:textId="77777777" w:rsidR="003F53B2" w:rsidRPr="00D56DFC" w:rsidRDefault="003F53B2" w:rsidP="003F53B2">
      <w:pPr>
        <w:bidi/>
        <w:jc w:val="both"/>
        <w:rPr>
          <w:rFonts w:cs="David" w:hint="cs"/>
          <w:rtl/>
        </w:rPr>
      </w:pPr>
    </w:p>
    <w:p w14:paraId="2E12B729"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1F096940" w14:textId="77777777" w:rsidR="003F53B2" w:rsidRPr="00D56DFC" w:rsidRDefault="003F53B2" w:rsidP="003F53B2">
      <w:pPr>
        <w:bidi/>
        <w:jc w:val="both"/>
        <w:rPr>
          <w:rFonts w:cs="David" w:hint="cs"/>
          <w:u w:val="single"/>
          <w:rtl/>
        </w:rPr>
      </w:pPr>
    </w:p>
    <w:p w14:paraId="47178F6C" w14:textId="77777777" w:rsidR="003F53B2" w:rsidRPr="00D56DFC" w:rsidRDefault="003F53B2" w:rsidP="003F53B2">
      <w:pPr>
        <w:bidi/>
        <w:jc w:val="both"/>
        <w:rPr>
          <w:rFonts w:cs="David" w:hint="cs"/>
          <w:rtl/>
        </w:rPr>
      </w:pPr>
      <w:r w:rsidRPr="00D56DFC">
        <w:rPr>
          <w:rFonts w:cs="David" w:hint="cs"/>
          <w:rtl/>
        </w:rPr>
        <w:tab/>
        <w:t>בבקשה. אתה יכול גם וגם. פה אין הגבלה.</w:t>
      </w:r>
    </w:p>
    <w:p w14:paraId="6DE5ED89" w14:textId="77777777" w:rsidR="003F53B2" w:rsidRPr="00D56DFC" w:rsidRDefault="003F53B2" w:rsidP="003F53B2">
      <w:pPr>
        <w:bidi/>
        <w:jc w:val="both"/>
        <w:rPr>
          <w:rFonts w:cs="David" w:hint="cs"/>
          <w:rtl/>
        </w:rPr>
      </w:pPr>
    </w:p>
    <w:p w14:paraId="28D68FAA" w14:textId="77777777" w:rsidR="003F53B2" w:rsidRPr="00D56DFC" w:rsidRDefault="003F53B2" w:rsidP="003F53B2">
      <w:pPr>
        <w:bidi/>
        <w:jc w:val="both"/>
        <w:rPr>
          <w:rFonts w:cs="David" w:hint="cs"/>
          <w:u w:val="single"/>
          <w:rtl/>
        </w:rPr>
      </w:pPr>
      <w:r w:rsidRPr="00D56DFC">
        <w:rPr>
          <w:rFonts w:cs="David" w:hint="cs"/>
          <w:u w:val="single"/>
          <w:rtl/>
        </w:rPr>
        <w:t>משה גפני:</w:t>
      </w:r>
    </w:p>
    <w:p w14:paraId="4A524001" w14:textId="77777777" w:rsidR="003F53B2" w:rsidRPr="00D56DFC" w:rsidRDefault="003F53B2" w:rsidP="003F53B2">
      <w:pPr>
        <w:bidi/>
        <w:jc w:val="both"/>
        <w:rPr>
          <w:rFonts w:cs="David" w:hint="cs"/>
          <w:u w:val="single"/>
          <w:rtl/>
        </w:rPr>
      </w:pPr>
    </w:p>
    <w:p w14:paraId="506E38A2" w14:textId="77777777" w:rsidR="003F53B2" w:rsidRPr="00D56DFC" w:rsidRDefault="003F53B2" w:rsidP="003F53B2">
      <w:pPr>
        <w:bidi/>
        <w:jc w:val="both"/>
        <w:rPr>
          <w:rFonts w:cs="David" w:hint="cs"/>
          <w:rtl/>
        </w:rPr>
      </w:pPr>
      <w:r w:rsidRPr="00D56DFC">
        <w:rPr>
          <w:rFonts w:cs="David" w:hint="cs"/>
          <w:rtl/>
        </w:rPr>
        <w:tab/>
        <w:t>תודה, הרב מוזס.</w:t>
      </w:r>
    </w:p>
    <w:p w14:paraId="2F7F89A0" w14:textId="77777777" w:rsidR="003F53B2" w:rsidRPr="00D56DFC" w:rsidRDefault="003F53B2" w:rsidP="003F53B2">
      <w:pPr>
        <w:bidi/>
        <w:jc w:val="both"/>
        <w:rPr>
          <w:rFonts w:cs="David" w:hint="cs"/>
          <w:rtl/>
        </w:rPr>
      </w:pPr>
    </w:p>
    <w:p w14:paraId="4ACF92BF" w14:textId="77777777" w:rsidR="003F53B2" w:rsidRPr="00D56DFC" w:rsidRDefault="003F53B2" w:rsidP="003F53B2">
      <w:pPr>
        <w:bidi/>
        <w:rPr>
          <w:rFonts w:cs="David" w:hint="cs"/>
          <w:u w:val="single"/>
          <w:rtl/>
        </w:rPr>
      </w:pPr>
      <w:r w:rsidRPr="00D56DFC">
        <w:rPr>
          <w:rFonts w:cs="David" w:hint="cs"/>
          <w:u w:val="single"/>
          <w:rtl/>
        </w:rPr>
        <w:t>דוד רותם:</w:t>
      </w:r>
    </w:p>
    <w:p w14:paraId="183D7824" w14:textId="77777777" w:rsidR="003F53B2" w:rsidRPr="00D56DFC" w:rsidRDefault="003F53B2" w:rsidP="003F53B2">
      <w:pPr>
        <w:bidi/>
        <w:rPr>
          <w:rFonts w:cs="David" w:hint="cs"/>
          <w:u w:val="single"/>
          <w:rtl/>
        </w:rPr>
      </w:pPr>
    </w:p>
    <w:p w14:paraId="0936ACE3" w14:textId="77777777" w:rsidR="003F53B2" w:rsidRPr="00D56DFC" w:rsidRDefault="003F53B2" w:rsidP="003F53B2">
      <w:pPr>
        <w:bidi/>
        <w:jc w:val="both"/>
        <w:rPr>
          <w:rFonts w:cs="David" w:hint="cs"/>
          <w:rtl/>
        </w:rPr>
      </w:pPr>
      <w:r w:rsidRPr="00D56DFC">
        <w:rPr>
          <w:rFonts w:cs="David" w:hint="cs"/>
          <w:rtl/>
        </w:rPr>
        <w:tab/>
        <w:t xml:space="preserve"> גפני הוא חבר ועדה?</w:t>
      </w:r>
    </w:p>
    <w:p w14:paraId="11932F99" w14:textId="77777777" w:rsidR="003F53B2" w:rsidRPr="00D56DFC" w:rsidRDefault="003F53B2" w:rsidP="003F53B2">
      <w:pPr>
        <w:bidi/>
        <w:jc w:val="both"/>
        <w:rPr>
          <w:rFonts w:cs="David" w:hint="cs"/>
          <w:rtl/>
        </w:rPr>
      </w:pPr>
    </w:p>
    <w:p w14:paraId="5695BDB9" w14:textId="77777777" w:rsidR="003F53B2" w:rsidRPr="00D56DFC" w:rsidRDefault="003F53B2" w:rsidP="003F53B2">
      <w:pPr>
        <w:bidi/>
        <w:rPr>
          <w:rFonts w:cs="David" w:hint="cs"/>
          <w:u w:val="single"/>
          <w:rtl/>
        </w:rPr>
      </w:pPr>
      <w:r w:rsidRPr="00D56DFC">
        <w:rPr>
          <w:rFonts w:cs="David" w:hint="cs"/>
          <w:u w:val="single"/>
          <w:rtl/>
        </w:rPr>
        <w:t>משה גפני:</w:t>
      </w:r>
    </w:p>
    <w:p w14:paraId="499C4470" w14:textId="77777777" w:rsidR="003F53B2" w:rsidRPr="00D56DFC" w:rsidRDefault="003F53B2" w:rsidP="003F53B2">
      <w:pPr>
        <w:bidi/>
        <w:rPr>
          <w:rFonts w:cs="David" w:hint="cs"/>
          <w:u w:val="single"/>
          <w:rtl/>
        </w:rPr>
      </w:pPr>
    </w:p>
    <w:p w14:paraId="0AFA5B8D" w14:textId="77777777" w:rsidR="003F53B2" w:rsidRPr="00D56DFC" w:rsidRDefault="003F53B2" w:rsidP="003F53B2">
      <w:pPr>
        <w:bidi/>
        <w:jc w:val="both"/>
        <w:rPr>
          <w:rFonts w:cs="David" w:hint="cs"/>
          <w:rtl/>
        </w:rPr>
      </w:pPr>
      <w:r w:rsidRPr="00D56DFC">
        <w:rPr>
          <w:rFonts w:cs="David" w:hint="cs"/>
          <w:rtl/>
        </w:rPr>
        <w:tab/>
        <w:t xml:space="preserve"> אני חבר ועדת החוקה?</w:t>
      </w:r>
    </w:p>
    <w:p w14:paraId="4196E20D" w14:textId="77777777" w:rsidR="003F53B2" w:rsidRPr="00D56DFC" w:rsidRDefault="003F53B2" w:rsidP="003F53B2">
      <w:pPr>
        <w:bidi/>
        <w:jc w:val="both"/>
        <w:rPr>
          <w:rFonts w:cs="David" w:hint="cs"/>
          <w:rtl/>
        </w:rPr>
      </w:pPr>
    </w:p>
    <w:p w14:paraId="546ADE8B" w14:textId="77777777" w:rsidR="003F53B2" w:rsidRPr="00D56DFC" w:rsidRDefault="003F53B2" w:rsidP="003F53B2">
      <w:pPr>
        <w:bidi/>
        <w:rPr>
          <w:rFonts w:cs="David" w:hint="cs"/>
          <w:u w:val="single"/>
          <w:rtl/>
        </w:rPr>
      </w:pPr>
      <w:r w:rsidRPr="00D56DFC">
        <w:rPr>
          <w:rFonts w:cs="David" w:hint="cs"/>
          <w:u w:val="single"/>
          <w:rtl/>
        </w:rPr>
        <w:t>דוד רותם:</w:t>
      </w:r>
    </w:p>
    <w:p w14:paraId="22E861D3" w14:textId="77777777" w:rsidR="003F53B2" w:rsidRPr="00D56DFC" w:rsidRDefault="003F53B2" w:rsidP="003F53B2">
      <w:pPr>
        <w:bidi/>
        <w:rPr>
          <w:rFonts w:cs="David" w:hint="cs"/>
          <w:u w:val="single"/>
          <w:rtl/>
        </w:rPr>
      </w:pPr>
    </w:p>
    <w:p w14:paraId="47FDA1A3" w14:textId="77777777" w:rsidR="003F53B2" w:rsidRPr="00D56DFC" w:rsidRDefault="003F53B2" w:rsidP="003F53B2">
      <w:pPr>
        <w:bidi/>
        <w:jc w:val="both"/>
        <w:rPr>
          <w:rFonts w:cs="David" w:hint="cs"/>
          <w:rtl/>
        </w:rPr>
      </w:pPr>
      <w:r w:rsidRPr="00D56DFC">
        <w:rPr>
          <w:rFonts w:cs="David" w:hint="cs"/>
          <w:rtl/>
        </w:rPr>
        <w:tab/>
        <w:t xml:space="preserve"> לא, לכן שלחתי אותך החוצה היום. </w:t>
      </w:r>
    </w:p>
    <w:p w14:paraId="682EB6B7" w14:textId="77777777" w:rsidR="003F53B2" w:rsidRPr="00D56DFC" w:rsidRDefault="003F53B2" w:rsidP="003F53B2">
      <w:pPr>
        <w:bidi/>
        <w:jc w:val="both"/>
        <w:rPr>
          <w:rFonts w:cs="David" w:hint="cs"/>
          <w:rtl/>
        </w:rPr>
      </w:pPr>
    </w:p>
    <w:p w14:paraId="632475C7" w14:textId="77777777" w:rsidR="003F53B2" w:rsidRPr="00D56DFC" w:rsidRDefault="003F53B2" w:rsidP="003F53B2">
      <w:pPr>
        <w:bidi/>
        <w:rPr>
          <w:rFonts w:cs="David" w:hint="cs"/>
          <w:u w:val="single"/>
          <w:rtl/>
        </w:rPr>
      </w:pPr>
      <w:r w:rsidRPr="00D56DFC">
        <w:rPr>
          <w:rFonts w:cs="David" w:hint="cs"/>
          <w:u w:val="single"/>
          <w:rtl/>
        </w:rPr>
        <w:t>משה גפני:</w:t>
      </w:r>
    </w:p>
    <w:p w14:paraId="08C73155" w14:textId="77777777" w:rsidR="003F53B2" w:rsidRPr="00D56DFC" w:rsidRDefault="003F53B2" w:rsidP="003F53B2">
      <w:pPr>
        <w:bidi/>
        <w:rPr>
          <w:rFonts w:cs="David" w:hint="cs"/>
          <w:u w:val="single"/>
          <w:rtl/>
        </w:rPr>
      </w:pPr>
    </w:p>
    <w:p w14:paraId="5CBC3BC8" w14:textId="77777777" w:rsidR="003F53B2" w:rsidRPr="00D56DFC" w:rsidRDefault="003F53B2" w:rsidP="003F53B2">
      <w:pPr>
        <w:bidi/>
        <w:jc w:val="both"/>
        <w:rPr>
          <w:rFonts w:cs="David" w:hint="cs"/>
          <w:rtl/>
        </w:rPr>
      </w:pPr>
      <w:r w:rsidRPr="00D56DFC">
        <w:rPr>
          <w:rFonts w:cs="David" w:hint="cs"/>
          <w:rtl/>
        </w:rPr>
        <w:tab/>
        <w:t xml:space="preserve"> נכון. יצאתי. ראית איך שיצאתי.</w:t>
      </w:r>
    </w:p>
    <w:p w14:paraId="3C4E4072" w14:textId="77777777" w:rsidR="003F53B2" w:rsidRPr="00D56DFC" w:rsidRDefault="003F53B2" w:rsidP="003F53B2">
      <w:pPr>
        <w:bidi/>
        <w:jc w:val="both"/>
        <w:rPr>
          <w:rFonts w:cs="David" w:hint="cs"/>
          <w:rtl/>
        </w:rPr>
      </w:pPr>
    </w:p>
    <w:p w14:paraId="210B389F"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4687F21F" w14:textId="77777777" w:rsidR="003F53B2" w:rsidRPr="00D56DFC" w:rsidRDefault="003F53B2" w:rsidP="003F53B2">
      <w:pPr>
        <w:bidi/>
        <w:jc w:val="both"/>
        <w:rPr>
          <w:rFonts w:cs="David" w:hint="cs"/>
          <w:u w:val="single"/>
          <w:rtl/>
        </w:rPr>
      </w:pPr>
    </w:p>
    <w:p w14:paraId="6860583D" w14:textId="77777777" w:rsidR="003F53B2" w:rsidRPr="00D56DFC" w:rsidRDefault="003F53B2" w:rsidP="003F53B2">
      <w:pPr>
        <w:bidi/>
        <w:jc w:val="both"/>
        <w:rPr>
          <w:rFonts w:cs="David" w:hint="cs"/>
          <w:rtl/>
        </w:rPr>
      </w:pPr>
      <w:r w:rsidRPr="00D56DFC">
        <w:rPr>
          <w:rFonts w:cs="David" w:hint="cs"/>
          <w:rtl/>
        </w:rPr>
        <w:tab/>
        <w:t xml:space="preserve">חבר הכנסת רותם, אמרתי לך כבר כמה פעמים, אצלי זה הרבה יותר ליברלי, יש מקום לכולם. </w:t>
      </w:r>
    </w:p>
    <w:p w14:paraId="53261937" w14:textId="77777777" w:rsidR="003F53B2" w:rsidRPr="00D56DFC" w:rsidRDefault="003F53B2" w:rsidP="003F53B2">
      <w:pPr>
        <w:bidi/>
        <w:jc w:val="both"/>
        <w:rPr>
          <w:rFonts w:cs="David" w:hint="cs"/>
          <w:rtl/>
        </w:rPr>
      </w:pPr>
    </w:p>
    <w:p w14:paraId="77A232E3" w14:textId="77777777" w:rsidR="003F53B2" w:rsidRPr="00D56DFC" w:rsidRDefault="003F53B2" w:rsidP="003F53B2">
      <w:pPr>
        <w:bidi/>
        <w:rPr>
          <w:rFonts w:cs="David" w:hint="cs"/>
          <w:u w:val="single"/>
          <w:rtl/>
        </w:rPr>
      </w:pPr>
      <w:r w:rsidRPr="00D56DFC">
        <w:rPr>
          <w:rFonts w:cs="David" w:hint="cs"/>
          <w:u w:val="single"/>
          <w:rtl/>
        </w:rPr>
        <w:t>משה גפני:</w:t>
      </w:r>
    </w:p>
    <w:p w14:paraId="24871B7D" w14:textId="77777777" w:rsidR="003F53B2" w:rsidRPr="00D56DFC" w:rsidRDefault="003F53B2" w:rsidP="003F53B2">
      <w:pPr>
        <w:bidi/>
        <w:rPr>
          <w:rFonts w:cs="David" w:hint="cs"/>
          <w:u w:val="single"/>
          <w:rtl/>
        </w:rPr>
      </w:pPr>
    </w:p>
    <w:p w14:paraId="6E3648F9" w14:textId="77777777" w:rsidR="003F53B2" w:rsidRPr="00D56DFC" w:rsidRDefault="003F53B2" w:rsidP="003F53B2">
      <w:pPr>
        <w:bidi/>
        <w:jc w:val="both"/>
        <w:rPr>
          <w:rFonts w:cs="David" w:hint="cs"/>
          <w:rtl/>
        </w:rPr>
      </w:pPr>
      <w:r w:rsidRPr="00D56DFC">
        <w:rPr>
          <w:rFonts w:cs="David" w:hint="cs"/>
          <w:rtl/>
        </w:rPr>
        <w:tab/>
        <w:t xml:space="preserve"> אני חושב שחבר הכנסת אורלב צודק ואנשי ועדת הבחירות צודקים. לא צריך להגזים לשום כיוון. אם אכן בן אדם נוסע להיות חבר ועדת קלפי באילת, והוא גר בתל-אביב, אז הוא חבר ועדת קלפי באילת, ולפי דעתי, הוא גם נמצא שם כל היום </w:t>
      </w:r>
      <w:r w:rsidRPr="00D56DFC">
        <w:rPr>
          <w:rFonts w:cs="David"/>
          <w:rtl/>
        </w:rPr>
        <w:t>–</w:t>
      </w:r>
      <w:r w:rsidRPr="00D56DFC">
        <w:rPr>
          <w:rFonts w:cs="David" w:hint="cs"/>
          <w:rtl/>
        </w:rPr>
        <w:t xml:space="preserve"> הוא לא נוסע לאילת ל-4 שעות או ל-7 שעות, הוא נוסע לכל היום. אבל אפשר באמת מגבלה כזאת אם היא קיימת, ואני לא נכנס למה שעושה כל מפלגה. אם באמת מדובר על מרחק בין יישוב ליישוב, ואדם גר ביישוב מסוים ובמרחק שנקבע אותו, והוא חבר ועדת קלפי, אז הוא יכול להצביע בקלפי הזאת, וזה בסדר גמור. </w:t>
      </w:r>
    </w:p>
    <w:p w14:paraId="339A6BFF" w14:textId="77777777" w:rsidR="003F53B2" w:rsidRPr="00D56DFC" w:rsidRDefault="003F53B2" w:rsidP="003F53B2">
      <w:pPr>
        <w:bidi/>
        <w:jc w:val="both"/>
        <w:rPr>
          <w:rFonts w:cs="David" w:hint="cs"/>
          <w:rtl/>
        </w:rPr>
      </w:pPr>
    </w:p>
    <w:p w14:paraId="462DF312" w14:textId="77777777" w:rsidR="003F53B2" w:rsidRPr="00D56DFC" w:rsidRDefault="003F53B2" w:rsidP="003F53B2">
      <w:pPr>
        <w:bidi/>
        <w:ind w:firstLine="720"/>
        <w:jc w:val="both"/>
        <w:rPr>
          <w:rFonts w:cs="David" w:hint="cs"/>
          <w:rtl/>
        </w:rPr>
      </w:pPr>
      <w:r w:rsidRPr="00D56DFC">
        <w:rPr>
          <w:rFonts w:cs="David" w:hint="cs"/>
          <w:rtl/>
        </w:rPr>
        <w:t xml:space="preserve">מעבר לעובדה הזאת אם אין הגבלה של מעבר מיישוב ליישוב אז שבע שעות זה זמן מספיק שאדם יכול להגיע למקום יישובו ולהצביע. זה יכול להיראות גם רע מאוד שפתאום אנחנו הופכים את סדרי בראשית, מצמצמים את השעות האלה. יכול להיות שאצלי במפלגה זה יעזור אפילו, אבל מבחינת הנראות זה לא דבר נכון; זה מוגזם, ותהיה על זה גם ביקורת מקצועית. המציאות הזאת שאני גר בבני-ברק, ואני הולך לשבת בקלפי ברמת-גן, ואני לא יושב 7 שעות, אלא 4 שעות </w:t>
      </w:r>
      <w:r w:rsidRPr="00D56DFC">
        <w:rPr>
          <w:rFonts w:cs="David"/>
          <w:rtl/>
        </w:rPr>
        <w:t>–</w:t>
      </w:r>
      <w:r w:rsidRPr="00D56DFC">
        <w:rPr>
          <w:rFonts w:cs="David" w:hint="cs"/>
          <w:rtl/>
        </w:rPr>
        <w:t xml:space="preserve"> אז מה יקרה, אני לא יכול לחזור ולהצביע? לא צריך ללכת בכל דבר נגד הגורמים המקצועיים. יש פעמים שאני אוהב ללכת נגד הגורמים המקצועיים כשהם מדברים לא בשכל ישר. אבל פה הגורמים המקצועיים מדברים בשכל ישר. למה צריך לשנות את זה?</w:t>
      </w:r>
    </w:p>
    <w:p w14:paraId="6BD2E6C8" w14:textId="77777777" w:rsidR="003F53B2" w:rsidRPr="00D56DFC" w:rsidRDefault="003F53B2" w:rsidP="003F53B2">
      <w:pPr>
        <w:bidi/>
        <w:jc w:val="both"/>
        <w:rPr>
          <w:rFonts w:cs="David" w:hint="cs"/>
          <w:rtl/>
        </w:rPr>
      </w:pPr>
    </w:p>
    <w:p w14:paraId="14EC806B" w14:textId="77777777" w:rsidR="003F53B2" w:rsidRPr="00D56DFC" w:rsidRDefault="003F53B2" w:rsidP="003F53B2">
      <w:pPr>
        <w:bidi/>
        <w:rPr>
          <w:rFonts w:cs="David" w:hint="cs"/>
          <w:rtl/>
        </w:rPr>
      </w:pPr>
      <w:r w:rsidRPr="00D56DFC">
        <w:rPr>
          <w:rFonts w:cs="David" w:hint="cs"/>
          <w:u w:val="single"/>
          <w:rtl/>
        </w:rPr>
        <w:t>נסים זאב:</w:t>
      </w:r>
    </w:p>
    <w:p w14:paraId="500742CA" w14:textId="77777777" w:rsidR="003F53B2" w:rsidRPr="00D56DFC" w:rsidRDefault="003F53B2" w:rsidP="003F53B2">
      <w:pPr>
        <w:bidi/>
        <w:rPr>
          <w:rFonts w:cs="David" w:hint="cs"/>
          <w:rtl/>
        </w:rPr>
      </w:pPr>
    </w:p>
    <w:p w14:paraId="419A28E2" w14:textId="77777777" w:rsidR="003F53B2" w:rsidRPr="00D56DFC" w:rsidRDefault="003F53B2" w:rsidP="003F53B2">
      <w:pPr>
        <w:bidi/>
        <w:jc w:val="both"/>
        <w:rPr>
          <w:rFonts w:cs="David" w:hint="cs"/>
          <w:rtl/>
        </w:rPr>
      </w:pPr>
      <w:r w:rsidRPr="00D56DFC">
        <w:rPr>
          <w:rFonts w:cs="David" w:hint="cs"/>
          <w:rtl/>
        </w:rPr>
        <w:tab/>
        <w:t xml:space="preserve"> תעשו לכם - - -</w:t>
      </w:r>
    </w:p>
    <w:p w14:paraId="521F3659" w14:textId="77777777" w:rsidR="003F53B2" w:rsidRPr="00D56DFC" w:rsidRDefault="003F53B2" w:rsidP="003F53B2">
      <w:pPr>
        <w:bidi/>
        <w:jc w:val="both"/>
        <w:rPr>
          <w:rFonts w:cs="David" w:hint="cs"/>
          <w:rtl/>
        </w:rPr>
      </w:pPr>
    </w:p>
    <w:p w14:paraId="1274E2C8"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292CBC18" w14:textId="77777777" w:rsidR="003F53B2" w:rsidRPr="00D56DFC" w:rsidRDefault="003F53B2" w:rsidP="003F53B2">
      <w:pPr>
        <w:bidi/>
        <w:jc w:val="both"/>
        <w:rPr>
          <w:rFonts w:cs="David" w:hint="cs"/>
          <w:u w:val="single"/>
          <w:rtl/>
        </w:rPr>
      </w:pPr>
    </w:p>
    <w:p w14:paraId="3438A95B" w14:textId="77777777" w:rsidR="003F53B2" w:rsidRPr="00D56DFC" w:rsidRDefault="003F53B2" w:rsidP="003F53B2">
      <w:pPr>
        <w:bidi/>
        <w:jc w:val="both"/>
        <w:rPr>
          <w:rFonts w:cs="David" w:hint="cs"/>
          <w:rtl/>
        </w:rPr>
      </w:pPr>
      <w:r w:rsidRPr="00D56DFC">
        <w:rPr>
          <w:rFonts w:cs="David" w:hint="cs"/>
          <w:rtl/>
        </w:rPr>
        <w:tab/>
        <w:t xml:space="preserve">חילוקי הדעות ביניכם גדולים עליי. </w:t>
      </w:r>
    </w:p>
    <w:p w14:paraId="7CC5CA38" w14:textId="77777777" w:rsidR="003F53B2" w:rsidRPr="00D56DFC" w:rsidRDefault="003F53B2" w:rsidP="003F53B2">
      <w:pPr>
        <w:bidi/>
        <w:jc w:val="both"/>
        <w:rPr>
          <w:rFonts w:cs="David" w:hint="cs"/>
          <w:rtl/>
        </w:rPr>
      </w:pPr>
    </w:p>
    <w:p w14:paraId="4AEBAF18" w14:textId="77777777" w:rsidR="003F53B2" w:rsidRPr="00D56DFC" w:rsidRDefault="003F53B2" w:rsidP="003F53B2">
      <w:pPr>
        <w:bidi/>
        <w:jc w:val="both"/>
        <w:rPr>
          <w:rFonts w:cs="David" w:hint="cs"/>
          <w:u w:val="single"/>
          <w:rtl/>
        </w:rPr>
      </w:pPr>
      <w:r w:rsidRPr="00D56DFC">
        <w:rPr>
          <w:rFonts w:cs="David" w:hint="cs"/>
          <w:u w:val="single"/>
          <w:rtl/>
        </w:rPr>
        <w:t>דני דנון:</w:t>
      </w:r>
    </w:p>
    <w:p w14:paraId="4EA90329" w14:textId="77777777" w:rsidR="003F53B2" w:rsidRPr="00D56DFC" w:rsidRDefault="003F53B2" w:rsidP="003F53B2">
      <w:pPr>
        <w:bidi/>
        <w:jc w:val="both"/>
        <w:rPr>
          <w:rFonts w:cs="David" w:hint="cs"/>
          <w:u w:val="single"/>
          <w:rtl/>
        </w:rPr>
      </w:pPr>
    </w:p>
    <w:p w14:paraId="44EB14C2" w14:textId="77777777" w:rsidR="003F53B2" w:rsidRPr="00D56DFC" w:rsidRDefault="003F53B2" w:rsidP="003F53B2">
      <w:pPr>
        <w:bidi/>
        <w:jc w:val="both"/>
        <w:rPr>
          <w:rFonts w:cs="David" w:hint="cs"/>
          <w:rtl/>
        </w:rPr>
      </w:pPr>
      <w:r w:rsidRPr="00D56DFC">
        <w:rPr>
          <w:rFonts w:cs="David" w:hint="cs"/>
          <w:rtl/>
        </w:rPr>
        <w:tab/>
        <w:t>אדוני היושב ראש, נתפשר על 6 שעות.</w:t>
      </w:r>
    </w:p>
    <w:p w14:paraId="098840A7" w14:textId="77777777" w:rsidR="003F53B2" w:rsidRPr="00D56DFC" w:rsidRDefault="003F53B2" w:rsidP="003F53B2">
      <w:pPr>
        <w:bidi/>
        <w:jc w:val="both"/>
        <w:rPr>
          <w:rFonts w:cs="David" w:hint="cs"/>
          <w:rtl/>
        </w:rPr>
      </w:pPr>
    </w:p>
    <w:p w14:paraId="4B2508E7" w14:textId="77777777" w:rsidR="003F53B2" w:rsidRPr="00D56DFC" w:rsidRDefault="003F53B2" w:rsidP="003F53B2">
      <w:pPr>
        <w:bidi/>
        <w:rPr>
          <w:rFonts w:cs="David" w:hint="cs"/>
          <w:u w:val="single"/>
          <w:rtl/>
        </w:rPr>
      </w:pPr>
      <w:r w:rsidRPr="00D56DFC">
        <w:rPr>
          <w:rFonts w:cs="David" w:hint="cs"/>
          <w:u w:val="single"/>
          <w:rtl/>
        </w:rPr>
        <w:t>משה גפני:</w:t>
      </w:r>
    </w:p>
    <w:p w14:paraId="66D375A2" w14:textId="77777777" w:rsidR="003F53B2" w:rsidRPr="00D56DFC" w:rsidRDefault="003F53B2" w:rsidP="003F53B2">
      <w:pPr>
        <w:bidi/>
        <w:rPr>
          <w:rFonts w:cs="David" w:hint="cs"/>
          <w:u w:val="single"/>
          <w:rtl/>
        </w:rPr>
      </w:pPr>
    </w:p>
    <w:p w14:paraId="5954C162" w14:textId="77777777" w:rsidR="003F53B2" w:rsidRPr="00D56DFC" w:rsidRDefault="003F53B2" w:rsidP="003F53B2">
      <w:pPr>
        <w:bidi/>
        <w:jc w:val="both"/>
        <w:rPr>
          <w:rFonts w:cs="David" w:hint="cs"/>
          <w:rtl/>
        </w:rPr>
      </w:pPr>
      <w:r w:rsidRPr="00D56DFC">
        <w:rPr>
          <w:rFonts w:cs="David" w:hint="cs"/>
          <w:rtl/>
        </w:rPr>
        <w:tab/>
        <w:t xml:space="preserve"> איזה חילוקי דעות?</w:t>
      </w:r>
    </w:p>
    <w:p w14:paraId="238BBE45" w14:textId="77777777" w:rsidR="003F53B2" w:rsidRPr="00D56DFC" w:rsidRDefault="003F53B2" w:rsidP="003F53B2">
      <w:pPr>
        <w:bidi/>
        <w:jc w:val="both"/>
        <w:rPr>
          <w:rFonts w:cs="David" w:hint="cs"/>
          <w:rtl/>
        </w:rPr>
      </w:pPr>
    </w:p>
    <w:p w14:paraId="430F2599" w14:textId="77777777" w:rsidR="003F53B2" w:rsidRPr="00D56DFC" w:rsidRDefault="003F53B2" w:rsidP="003F53B2">
      <w:pPr>
        <w:bidi/>
        <w:rPr>
          <w:rFonts w:cs="David" w:hint="cs"/>
          <w:u w:val="single"/>
          <w:rtl/>
        </w:rPr>
      </w:pPr>
      <w:r w:rsidRPr="00D56DFC">
        <w:rPr>
          <w:rFonts w:cs="David" w:hint="cs"/>
          <w:u w:val="single"/>
          <w:rtl/>
        </w:rPr>
        <w:t>דני דנון:</w:t>
      </w:r>
    </w:p>
    <w:p w14:paraId="372231D4" w14:textId="77777777" w:rsidR="003F53B2" w:rsidRPr="00D56DFC" w:rsidRDefault="003F53B2" w:rsidP="003F53B2">
      <w:pPr>
        <w:bidi/>
        <w:rPr>
          <w:rFonts w:cs="David" w:hint="cs"/>
          <w:u w:val="single"/>
          <w:rtl/>
        </w:rPr>
      </w:pPr>
    </w:p>
    <w:p w14:paraId="35DE644A" w14:textId="77777777" w:rsidR="003F53B2" w:rsidRPr="00D56DFC" w:rsidRDefault="003F53B2" w:rsidP="003F53B2">
      <w:pPr>
        <w:bidi/>
        <w:jc w:val="both"/>
        <w:rPr>
          <w:rFonts w:cs="David" w:hint="cs"/>
          <w:rtl/>
        </w:rPr>
      </w:pPr>
      <w:r w:rsidRPr="00D56DFC">
        <w:rPr>
          <w:rFonts w:cs="David" w:hint="cs"/>
          <w:rtl/>
        </w:rPr>
        <w:tab/>
        <w:t xml:space="preserve"> יש לי רק משהו להגיד לחברי אבידן: כשמשנים כללים בכללי בחירות זה עובד נגדך. את זה תדע. אף אחד מאתנו לא יודע מה טוב, מה לא טוב- -</w:t>
      </w:r>
    </w:p>
    <w:p w14:paraId="2FBA2F4B" w14:textId="77777777" w:rsidR="003F53B2" w:rsidRPr="00D56DFC" w:rsidRDefault="003F53B2" w:rsidP="003F53B2">
      <w:pPr>
        <w:bidi/>
        <w:jc w:val="both"/>
        <w:rPr>
          <w:rFonts w:cs="David" w:hint="cs"/>
          <w:rtl/>
        </w:rPr>
      </w:pPr>
    </w:p>
    <w:p w14:paraId="14B523DE" w14:textId="77777777" w:rsidR="003F53B2" w:rsidRPr="00D56DFC" w:rsidRDefault="003F53B2" w:rsidP="003F53B2">
      <w:pPr>
        <w:bidi/>
        <w:rPr>
          <w:rFonts w:cs="David" w:hint="cs"/>
          <w:u w:val="single"/>
          <w:rtl/>
        </w:rPr>
      </w:pPr>
      <w:r w:rsidRPr="00D56DFC">
        <w:rPr>
          <w:rFonts w:cs="David" w:hint="cs"/>
          <w:u w:val="single"/>
          <w:rtl/>
        </w:rPr>
        <w:t>דוד רותם:</w:t>
      </w:r>
    </w:p>
    <w:p w14:paraId="042DCA67" w14:textId="77777777" w:rsidR="003F53B2" w:rsidRPr="00D56DFC" w:rsidRDefault="003F53B2" w:rsidP="003F53B2">
      <w:pPr>
        <w:bidi/>
        <w:rPr>
          <w:rFonts w:cs="David" w:hint="cs"/>
          <w:u w:val="single"/>
          <w:rtl/>
        </w:rPr>
      </w:pPr>
    </w:p>
    <w:p w14:paraId="6BBA8138" w14:textId="77777777" w:rsidR="003F53B2" w:rsidRPr="00D56DFC" w:rsidRDefault="003F53B2" w:rsidP="003F53B2">
      <w:pPr>
        <w:bidi/>
        <w:jc w:val="both"/>
        <w:rPr>
          <w:rFonts w:cs="David" w:hint="cs"/>
          <w:rtl/>
        </w:rPr>
      </w:pPr>
      <w:r w:rsidRPr="00D56DFC">
        <w:rPr>
          <w:rFonts w:cs="David" w:hint="cs"/>
          <w:rtl/>
        </w:rPr>
        <w:tab/>
        <w:t xml:space="preserve"> - - -</w:t>
      </w:r>
    </w:p>
    <w:p w14:paraId="6CFC3D33" w14:textId="77777777" w:rsidR="003F53B2" w:rsidRPr="00D56DFC" w:rsidRDefault="003F53B2" w:rsidP="003F53B2">
      <w:pPr>
        <w:bidi/>
        <w:jc w:val="both"/>
        <w:rPr>
          <w:rFonts w:cs="David" w:hint="cs"/>
          <w:rtl/>
        </w:rPr>
      </w:pPr>
    </w:p>
    <w:p w14:paraId="23C4B11C" w14:textId="77777777" w:rsidR="003F53B2" w:rsidRPr="00D56DFC" w:rsidRDefault="003F53B2" w:rsidP="003F53B2">
      <w:pPr>
        <w:bidi/>
        <w:jc w:val="both"/>
        <w:rPr>
          <w:rFonts w:cs="David" w:hint="cs"/>
          <w:rtl/>
        </w:rPr>
      </w:pPr>
      <w:r w:rsidRPr="00D56DFC">
        <w:rPr>
          <w:rFonts w:cs="David" w:hint="cs"/>
          <w:u w:val="single"/>
          <w:rtl/>
        </w:rPr>
        <w:t>יהודה אבידן:</w:t>
      </w:r>
    </w:p>
    <w:p w14:paraId="4BCB4215" w14:textId="77777777" w:rsidR="003F53B2" w:rsidRPr="00D56DFC" w:rsidRDefault="003F53B2" w:rsidP="003F53B2">
      <w:pPr>
        <w:bidi/>
        <w:jc w:val="both"/>
        <w:rPr>
          <w:rFonts w:cs="David" w:hint="cs"/>
          <w:rtl/>
        </w:rPr>
      </w:pPr>
    </w:p>
    <w:p w14:paraId="4FB30156" w14:textId="77777777" w:rsidR="003F53B2" w:rsidRPr="00D56DFC" w:rsidRDefault="003F53B2" w:rsidP="003F53B2">
      <w:pPr>
        <w:bidi/>
        <w:jc w:val="both"/>
        <w:rPr>
          <w:rFonts w:cs="David" w:hint="cs"/>
          <w:rtl/>
        </w:rPr>
      </w:pPr>
      <w:r w:rsidRPr="00D56DFC">
        <w:rPr>
          <w:rFonts w:cs="David" w:hint="cs"/>
          <w:rtl/>
        </w:rPr>
        <w:tab/>
        <w:t>ההבדל בין ש"ס לבין מפלגה אחרת הוא שאנחנו בטוחים שהכול בידי בורא עולם, אז שום דבר לא יכול לעבוד נגדנו. מה שהוא מחליט למעלה זה מה שיהיה, אז איך זה יכול לעבוד נגדנו?</w:t>
      </w:r>
    </w:p>
    <w:p w14:paraId="214714B0" w14:textId="77777777" w:rsidR="003F53B2" w:rsidRPr="00D56DFC" w:rsidRDefault="003F53B2" w:rsidP="003F53B2">
      <w:pPr>
        <w:bidi/>
        <w:jc w:val="both"/>
        <w:rPr>
          <w:rFonts w:cs="David" w:hint="cs"/>
          <w:rtl/>
        </w:rPr>
      </w:pPr>
    </w:p>
    <w:p w14:paraId="3EF1729D" w14:textId="77777777" w:rsidR="003F53B2" w:rsidRPr="00D56DFC" w:rsidRDefault="003F53B2" w:rsidP="003F53B2">
      <w:pPr>
        <w:bidi/>
        <w:rPr>
          <w:rFonts w:cs="David" w:hint="cs"/>
          <w:u w:val="single"/>
          <w:rtl/>
        </w:rPr>
      </w:pPr>
      <w:r w:rsidRPr="00D56DFC">
        <w:rPr>
          <w:rFonts w:cs="David" w:hint="cs"/>
          <w:u w:val="single"/>
          <w:rtl/>
        </w:rPr>
        <w:t>דוד רותם:</w:t>
      </w:r>
    </w:p>
    <w:p w14:paraId="4FC6C03C" w14:textId="77777777" w:rsidR="003F53B2" w:rsidRPr="00D56DFC" w:rsidRDefault="003F53B2" w:rsidP="003F53B2">
      <w:pPr>
        <w:bidi/>
        <w:rPr>
          <w:rFonts w:cs="David" w:hint="cs"/>
          <w:u w:val="single"/>
          <w:rtl/>
        </w:rPr>
      </w:pPr>
    </w:p>
    <w:p w14:paraId="16C9976A" w14:textId="77777777" w:rsidR="003F53B2" w:rsidRPr="00D56DFC" w:rsidRDefault="003F53B2" w:rsidP="003F53B2">
      <w:pPr>
        <w:bidi/>
        <w:jc w:val="both"/>
        <w:rPr>
          <w:rFonts w:cs="David" w:hint="cs"/>
          <w:rtl/>
        </w:rPr>
      </w:pPr>
      <w:r w:rsidRPr="00D56DFC">
        <w:rPr>
          <w:rFonts w:cs="David" w:hint="cs"/>
          <w:rtl/>
        </w:rPr>
        <w:tab/>
        <w:t xml:space="preserve"> בשעה טובה. עכשיו גיליתי שאתה בעצם נבחרת על-ידי הקדוש-ברוך-הוא, בכלל לא על-ידי המצביעים שלכם.</w:t>
      </w:r>
    </w:p>
    <w:p w14:paraId="4EC27A46" w14:textId="77777777" w:rsidR="003F53B2" w:rsidRPr="00D56DFC" w:rsidRDefault="003F53B2" w:rsidP="003F53B2">
      <w:pPr>
        <w:bidi/>
        <w:jc w:val="both"/>
        <w:rPr>
          <w:rFonts w:cs="David" w:hint="cs"/>
          <w:rtl/>
        </w:rPr>
      </w:pPr>
    </w:p>
    <w:p w14:paraId="15D9B52F" w14:textId="77777777" w:rsidR="003F53B2" w:rsidRPr="00D56DFC" w:rsidRDefault="003F53B2" w:rsidP="003F53B2">
      <w:pPr>
        <w:bidi/>
        <w:jc w:val="both"/>
        <w:rPr>
          <w:rFonts w:cs="David" w:hint="cs"/>
          <w:u w:val="single"/>
          <w:rtl/>
        </w:rPr>
      </w:pPr>
      <w:r w:rsidRPr="00D56DFC">
        <w:rPr>
          <w:rFonts w:cs="David" w:hint="cs"/>
          <w:u w:val="single"/>
          <w:rtl/>
        </w:rPr>
        <w:t>משה גפני:</w:t>
      </w:r>
    </w:p>
    <w:p w14:paraId="5C08992D" w14:textId="77777777" w:rsidR="003F53B2" w:rsidRPr="00D56DFC" w:rsidRDefault="003F53B2" w:rsidP="003F53B2">
      <w:pPr>
        <w:bidi/>
        <w:jc w:val="both"/>
        <w:rPr>
          <w:rFonts w:cs="David" w:hint="cs"/>
          <w:u w:val="single"/>
          <w:rtl/>
        </w:rPr>
      </w:pPr>
    </w:p>
    <w:p w14:paraId="50E929AA" w14:textId="77777777" w:rsidR="003F53B2" w:rsidRPr="00D56DFC" w:rsidRDefault="003F53B2" w:rsidP="003F53B2">
      <w:pPr>
        <w:bidi/>
        <w:jc w:val="both"/>
        <w:rPr>
          <w:rFonts w:cs="David" w:hint="cs"/>
          <w:rtl/>
        </w:rPr>
      </w:pPr>
      <w:r w:rsidRPr="00D56DFC">
        <w:rPr>
          <w:rFonts w:cs="David" w:hint="cs"/>
          <w:rtl/>
        </w:rPr>
        <w:tab/>
        <w:t>אז זה ליברלי מאוד אצלך בוועדה.</w:t>
      </w:r>
    </w:p>
    <w:p w14:paraId="1BF04231" w14:textId="77777777" w:rsidR="003F53B2" w:rsidRPr="00D56DFC" w:rsidRDefault="003F53B2" w:rsidP="003F53B2">
      <w:pPr>
        <w:bidi/>
        <w:jc w:val="both"/>
        <w:rPr>
          <w:rFonts w:cs="David" w:hint="cs"/>
          <w:rtl/>
        </w:rPr>
      </w:pPr>
    </w:p>
    <w:p w14:paraId="6B2806B3" w14:textId="77777777" w:rsidR="003F53B2" w:rsidRPr="00D56DFC" w:rsidRDefault="003F53B2" w:rsidP="003F53B2">
      <w:pPr>
        <w:bidi/>
        <w:rPr>
          <w:rFonts w:cs="David" w:hint="cs"/>
          <w:rtl/>
        </w:rPr>
      </w:pPr>
      <w:r w:rsidRPr="00D56DFC">
        <w:rPr>
          <w:rFonts w:cs="David" w:hint="cs"/>
          <w:u w:val="single"/>
          <w:rtl/>
        </w:rPr>
        <w:t>נסים זאב:</w:t>
      </w:r>
    </w:p>
    <w:p w14:paraId="7995E401" w14:textId="77777777" w:rsidR="003F53B2" w:rsidRPr="00D56DFC" w:rsidRDefault="003F53B2" w:rsidP="003F53B2">
      <w:pPr>
        <w:bidi/>
        <w:rPr>
          <w:rFonts w:cs="David" w:hint="cs"/>
          <w:rtl/>
        </w:rPr>
      </w:pPr>
    </w:p>
    <w:p w14:paraId="0658F89F" w14:textId="77777777" w:rsidR="003F53B2" w:rsidRPr="00D56DFC" w:rsidRDefault="003F53B2" w:rsidP="003F53B2">
      <w:pPr>
        <w:bidi/>
        <w:jc w:val="both"/>
        <w:rPr>
          <w:rFonts w:cs="David" w:hint="cs"/>
          <w:rtl/>
        </w:rPr>
      </w:pPr>
      <w:r w:rsidRPr="00D56DFC">
        <w:rPr>
          <w:rFonts w:cs="David" w:hint="cs"/>
          <w:rtl/>
        </w:rPr>
        <w:tab/>
        <w:t xml:space="preserve"> המצביעים הם רק שליחים של הקדוש-ברוך-הוא.</w:t>
      </w:r>
    </w:p>
    <w:p w14:paraId="1E46A1CA" w14:textId="77777777" w:rsidR="003F53B2" w:rsidRPr="00D56DFC" w:rsidRDefault="003F53B2" w:rsidP="003F53B2">
      <w:pPr>
        <w:bidi/>
        <w:jc w:val="both"/>
        <w:rPr>
          <w:rFonts w:cs="David" w:hint="cs"/>
          <w:rtl/>
        </w:rPr>
      </w:pPr>
    </w:p>
    <w:p w14:paraId="16B97470" w14:textId="77777777" w:rsidR="003F53B2" w:rsidRPr="00D56DFC" w:rsidRDefault="003F53B2" w:rsidP="003F53B2">
      <w:pPr>
        <w:bidi/>
        <w:rPr>
          <w:rFonts w:cs="David" w:hint="cs"/>
          <w:u w:val="single"/>
          <w:rtl/>
        </w:rPr>
      </w:pPr>
      <w:r w:rsidRPr="00D56DFC">
        <w:rPr>
          <w:rFonts w:cs="David" w:hint="cs"/>
          <w:u w:val="single"/>
          <w:rtl/>
        </w:rPr>
        <w:t>משה גפני:</w:t>
      </w:r>
    </w:p>
    <w:p w14:paraId="63B4AD0D" w14:textId="77777777" w:rsidR="003F53B2" w:rsidRPr="00D56DFC" w:rsidRDefault="003F53B2" w:rsidP="003F53B2">
      <w:pPr>
        <w:bidi/>
        <w:rPr>
          <w:rFonts w:cs="David" w:hint="cs"/>
          <w:u w:val="single"/>
          <w:rtl/>
        </w:rPr>
      </w:pPr>
    </w:p>
    <w:p w14:paraId="255FA6B0" w14:textId="77777777" w:rsidR="003F53B2" w:rsidRPr="00D56DFC" w:rsidRDefault="003F53B2" w:rsidP="003F53B2">
      <w:pPr>
        <w:bidi/>
        <w:jc w:val="both"/>
        <w:rPr>
          <w:rFonts w:cs="David" w:hint="cs"/>
          <w:rtl/>
        </w:rPr>
      </w:pPr>
      <w:r w:rsidRPr="00D56DFC">
        <w:rPr>
          <w:rFonts w:cs="David" w:hint="cs"/>
          <w:rtl/>
        </w:rPr>
        <w:tab/>
        <w:t xml:space="preserve">לפני 20 שנה העברתי חוק שאם יש ערעור בחירות הוא יידון בבית המשפט. עד אז זאת הייתה החלטה של ועדת הכנסת. היה ערעור בחירות על דגל התורה, והיה ערעור בחירות על קלפי ברמת-גן. חבר הכנסת לשעבר אמנון רובינשטיין אמר לי, אתה מעביר חוק נגדך, אתה תצא מהכנסת. אז אמרתי לו, בסדר, אז אני אצא מהכנסת; לדעתי, ועדת הכנסת שהיא ועדה פוליטית יכולה לדון בערעור כזה מכיוון שהשיקולים הם שיקולים פוליטיים. זה עבר לבית המשפט, הדחייה ערערה בבית המשפט, ובית המשפט פסק שיהיו בחירות חוזרות ברמת-גן ובבני-ברק. אבל ברמת-גן דגל התורה קיבלה בבחירות המקוריות 28 קולות, וערערו על זה, ובבחירות החוזרות קיבלנו 260. ונשארתי בכנסת. </w:t>
      </w:r>
    </w:p>
    <w:p w14:paraId="618A750B" w14:textId="77777777" w:rsidR="003F53B2" w:rsidRPr="00D56DFC" w:rsidRDefault="003F53B2" w:rsidP="003F53B2">
      <w:pPr>
        <w:bidi/>
        <w:jc w:val="both"/>
        <w:rPr>
          <w:rFonts w:cs="David" w:hint="cs"/>
          <w:rtl/>
        </w:rPr>
      </w:pPr>
    </w:p>
    <w:p w14:paraId="17B90F4D" w14:textId="77777777" w:rsidR="003F53B2" w:rsidRPr="00D56DFC" w:rsidRDefault="003F53B2" w:rsidP="003F53B2">
      <w:pPr>
        <w:bidi/>
        <w:jc w:val="both"/>
        <w:rPr>
          <w:rFonts w:cs="David" w:hint="cs"/>
          <w:u w:val="single"/>
          <w:rtl/>
        </w:rPr>
      </w:pPr>
      <w:r w:rsidRPr="00D56DFC">
        <w:rPr>
          <w:rFonts w:cs="David" w:hint="cs"/>
          <w:u w:val="single"/>
          <w:rtl/>
        </w:rPr>
        <w:t>זבולון אורלב:</w:t>
      </w:r>
    </w:p>
    <w:p w14:paraId="318CAA75" w14:textId="77777777" w:rsidR="003F53B2" w:rsidRPr="00D56DFC" w:rsidRDefault="003F53B2" w:rsidP="003F53B2">
      <w:pPr>
        <w:bidi/>
        <w:jc w:val="both"/>
        <w:rPr>
          <w:rFonts w:cs="David" w:hint="cs"/>
          <w:u w:val="single"/>
          <w:rtl/>
        </w:rPr>
      </w:pPr>
    </w:p>
    <w:p w14:paraId="7C7407CB" w14:textId="77777777" w:rsidR="003F53B2" w:rsidRPr="00D56DFC" w:rsidRDefault="003F53B2" w:rsidP="003F53B2">
      <w:pPr>
        <w:bidi/>
        <w:jc w:val="both"/>
        <w:rPr>
          <w:rFonts w:cs="David" w:hint="cs"/>
          <w:rtl/>
        </w:rPr>
      </w:pPr>
      <w:r w:rsidRPr="00D56DFC">
        <w:rPr>
          <w:rFonts w:cs="David" w:hint="cs"/>
          <w:rtl/>
        </w:rPr>
        <w:tab/>
        <w:t>נס פך השמן.</w:t>
      </w:r>
    </w:p>
    <w:p w14:paraId="0A5BE6EB" w14:textId="77777777" w:rsidR="003F53B2" w:rsidRPr="00D56DFC" w:rsidRDefault="003F53B2" w:rsidP="003F53B2">
      <w:pPr>
        <w:bidi/>
        <w:jc w:val="both"/>
        <w:rPr>
          <w:rFonts w:cs="David" w:hint="cs"/>
          <w:rtl/>
        </w:rPr>
      </w:pPr>
    </w:p>
    <w:p w14:paraId="02B675B4" w14:textId="77777777" w:rsidR="003F53B2" w:rsidRPr="00D56DFC" w:rsidRDefault="003F53B2" w:rsidP="003F53B2">
      <w:pPr>
        <w:bidi/>
        <w:rPr>
          <w:rFonts w:cs="David" w:hint="cs"/>
          <w:u w:val="single"/>
          <w:rtl/>
        </w:rPr>
      </w:pPr>
      <w:r w:rsidRPr="00D56DFC">
        <w:rPr>
          <w:rFonts w:cs="David" w:hint="cs"/>
          <w:u w:val="single"/>
          <w:rtl/>
        </w:rPr>
        <w:t>משה גפני:</w:t>
      </w:r>
    </w:p>
    <w:p w14:paraId="2CCE33F0" w14:textId="77777777" w:rsidR="003F53B2" w:rsidRPr="00D56DFC" w:rsidRDefault="003F53B2" w:rsidP="003F53B2">
      <w:pPr>
        <w:bidi/>
        <w:rPr>
          <w:rFonts w:cs="David" w:hint="cs"/>
          <w:u w:val="single"/>
          <w:rtl/>
        </w:rPr>
      </w:pPr>
    </w:p>
    <w:p w14:paraId="7DAB44D8" w14:textId="77777777" w:rsidR="003F53B2" w:rsidRPr="00D56DFC" w:rsidRDefault="003F53B2" w:rsidP="003F53B2">
      <w:pPr>
        <w:bidi/>
        <w:jc w:val="both"/>
        <w:rPr>
          <w:rFonts w:cs="David" w:hint="cs"/>
          <w:rtl/>
        </w:rPr>
      </w:pPr>
      <w:r w:rsidRPr="00D56DFC">
        <w:rPr>
          <w:rFonts w:cs="David" w:hint="cs"/>
          <w:rtl/>
        </w:rPr>
        <w:tab/>
        <w:t xml:space="preserve"> נס פך השמן.</w:t>
      </w:r>
    </w:p>
    <w:p w14:paraId="2E7D0E54" w14:textId="77777777" w:rsidR="003F53B2" w:rsidRPr="00D56DFC" w:rsidRDefault="003F53B2" w:rsidP="003F53B2">
      <w:pPr>
        <w:bidi/>
        <w:jc w:val="both"/>
        <w:rPr>
          <w:rFonts w:cs="David" w:hint="cs"/>
          <w:rtl/>
        </w:rPr>
      </w:pPr>
    </w:p>
    <w:p w14:paraId="0E9B69BC" w14:textId="77777777" w:rsidR="003F53B2" w:rsidRPr="00D56DFC" w:rsidRDefault="003F53B2" w:rsidP="003F53B2">
      <w:pPr>
        <w:bidi/>
        <w:jc w:val="both"/>
        <w:rPr>
          <w:rFonts w:cs="David" w:hint="cs"/>
          <w:u w:val="single"/>
          <w:rtl/>
        </w:rPr>
      </w:pPr>
      <w:r w:rsidRPr="00D56DFC">
        <w:rPr>
          <w:rFonts w:cs="David" w:hint="cs"/>
          <w:u w:val="single"/>
          <w:rtl/>
        </w:rPr>
        <w:t>דוד רותם:</w:t>
      </w:r>
    </w:p>
    <w:p w14:paraId="7B341421" w14:textId="77777777" w:rsidR="003F53B2" w:rsidRPr="00D56DFC" w:rsidRDefault="003F53B2" w:rsidP="003F53B2">
      <w:pPr>
        <w:bidi/>
        <w:jc w:val="both"/>
        <w:rPr>
          <w:rFonts w:cs="David" w:hint="cs"/>
          <w:u w:val="single"/>
          <w:rtl/>
        </w:rPr>
      </w:pPr>
    </w:p>
    <w:p w14:paraId="17F53718" w14:textId="77777777" w:rsidR="003F53B2" w:rsidRPr="00D56DFC" w:rsidRDefault="003F53B2" w:rsidP="003F53B2">
      <w:pPr>
        <w:bidi/>
        <w:jc w:val="both"/>
        <w:rPr>
          <w:rFonts w:cs="David" w:hint="cs"/>
          <w:rtl/>
        </w:rPr>
      </w:pPr>
      <w:r w:rsidRPr="00D56DFC">
        <w:rPr>
          <w:rFonts w:cs="David" w:hint="cs"/>
          <w:rtl/>
        </w:rPr>
        <w:tab/>
        <w:t xml:space="preserve">נשארת בכנסת? </w:t>
      </w:r>
    </w:p>
    <w:p w14:paraId="354F45FF" w14:textId="77777777" w:rsidR="003F53B2" w:rsidRPr="00D56DFC" w:rsidRDefault="003F53B2" w:rsidP="003F53B2">
      <w:pPr>
        <w:bidi/>
        <w:jc w:val="both"/>
        <w:rPr>
          <w:rFonts w:cs="David" w:hint="cs"/>
          <w:rtl/>
        </w:rPr>
      </w:pPr>
    </w:p>
    <w:p w14:paraId="3D3D1CE8" w14:textId="77777777" w:rsidR="003F53B2" w:rsidRPr="00D56DFC" w:rsidRDefault="003F53B2" w:rsidP="003F53B2">
      <w:pPr>
        <w:bidi/>
        <w:rPr>
          <w:rFonts w:cs="David" w:hint="cs"/>
          <w:u w:val="single"/>
          <w:rtl/>
        </w:rPr>
      </w:pPr>
      <w:r w:rsidRPr="00D56DFC">
        <w:rPr>
          <w:rFonts w:cs="David" w:hint="cs"/>
          <w:u w:val="single"/>
          <w:rtl/>
        </w:rPr>
        <w:t>משה גפני:</w:t>
      </w:r>
    </w:p>
    <w:p w14:paraId="6C8ABEE1" w14:textId="77777777" w:rsidR="003F53B2" w:rsidRPr="00D56DFC" w:rsidRDefault="003F53B2" w:rsidP="003F53B2">
      <w:pPr>
        <w:bidi/>
        <w:rPr>
          <w:rFonts w:cs="David" w:hint="cs"/>
          <w:u w:val="single"/>
          <w:rtl/>
        </w:rPr>
      </w:pPr>
    </w:p>
    <w:p w14:paraId="21C9AC56" w14:textId="77777777" w:rsidR="003F53B2" w:rsidRPr="00D56DFC" w:rsidRDefault="003F53B2" w:rsidP="003F53B2">
      <w:pPr>
        <w:bidi/>
        <w:jc w:val="both"/>
        <w:rPr>
          <w:rFonts w:cs="David" w:hint="cs"/>
          <w:rtl/>
        </w:rPr>
      </w:pPr>
      <w:r w:rsidRPr="00D56DFC">
        <w:rPr>
          <w:rFonts w:cs="David" w:hint="cs"/>
          <w:rtl/>
        </w:rPr>
        <w:tab/>
        <w:t xml:space="preserve"> נשארתי בכנסת.</w:t>
      </w:r>
    </w:p>
    <w:p w14:paraId="50E5169D" w14:textId="77777777" w:rsidR="003F53B2" w:rsidRPr="00D56DFC" w:rsidRDefault="003F53B2" w:rsidP="003F53B2">
      <w:pPr>
        <w:bidi/>
        <w:jc w:val="both"/>
        <w:rPr>
          <w:rFonts w:cs="David" w:hint="cs"/>
          <w:rtl/>
        </w:rPr>
      </w:pPr>
    </w:p>
    <w:p w14:paraId="7FA167C9" w14:textId="77777777" w:rsidR="003F53B2" w:rsidRPr="00D56DFC" w:rsidRDefault="003F53B2" w:rsidP="003F53B2">
      <w:pPr>
        <w:bidi/>
        <w:rPr>
          <w:rFonts w:cs="David" w:hint="cs"/>
          <w:u w:val="single"/>
          <w:rtl/>
        </w:rPr>
      </w:pPr>
      <w:r w:rsidRPr="00D56DFC">
        <w:rPr>
          <w:rFonts w:cs="David" w:hint="cs"/>
          <w:u w:val="single"/>
          <w:rtl/>
        </w:rPr>
        <w:t>דוד רותם:</w:t>
      </w:r>
    </w:p>
    <w:p w14:paraId="6E1799A8" w14:textId="77777777" w:rsidR="003F53B2" w:rsidRPr="00D56DFC" w:rsidRDefault="003F53B2" w:rsidP="003F53B2">
      <w:pPr>
        <w:bidi/>
        <w:rPr>
          <w:rFonts w:cs="David" w:hint="cs"/>
          <w:u w:val="single"/>
          <w:rtl/>
        </w:rPr>
      </w:pPr>
    </w:p>
    <w:p w14:paraId="1A6EA3D1" w14:textId="77777777" w:rsidR="003F53B2" w:rsidRPr="00D56DFC" w:rsidRDefault="003F53B2" w:rsidP="003F53B2">
      <w:pPr>
        <w:bidi/>
        <w:jc w:val="both"/>
        <w:rPr>
          <w:rFonts w:cs="David" w:hint="cs"/>
          <w:rtl/>
        </w:rPr>
      </w:pPr>
      <w:r w:rsidRPr="00D56DFC">
        <w:rPr>
          <w:rFonts w:cs="David" w:hint="cs"/>
          <w:rtl/>
        </w:rPr>
        <w:tab/>
        <w:t xml:space="preserve"> בקיצור, זה לא היה נס בכלל.</w:t>
      </w:r>
    </w:p>
    <w:p w14:paraId="218F3E0D" w14:textId="77777777" w:rsidR="003F53B2" w:rsidRPr="00D56DFC" w:rsidRDefault="003F53B2" w:rsidP="003F53B2">
      <w:pPr>
        <w:bidi/>
        <w:jc w:val="both"/>
        <w:rPr>
          <w:rFonts w:cs="David" w:hint="cs"/>
          <w:rtl/>
        </w:rPr>
      </w:pPr>
    </w:p>
    <w:p w14:paraId="0F4C4A3F" w14:textId="77777777" w:rsidR="003F53B2" w:rsidRPr="00D56DFC" w:rsidRDefault="003F53B2" w:rsidP="003F53B2">
      <w:pPr>
        <w:bidi/>
        <w:rPr>
          <w:rFonts w:cs="David" w:hint="cs"/>
          <w:u w:val="single"/>
          <w:rtl/>
        </w:rPr>
      </w:pPr>
      <w:r w:rsidRPr="00D56DFC">
        <w:rPr>
          <w:rFonts w:cs="David" w:hint="cs"/>
          <w:u w:val="single"/>
          <w:rtl/>
        </w:rPr>
        <w:t>רחל אדטו:</w:t>
      </w:r>
    </w:p>
    <w:p w14:paraId="7CC91E56" w14:textId="77777777" w:rsidR="003F53B2" w:rsidRPr="00D56DFC" w:rsidRDefault="003F53B2" w:rsidP="003F53B2">
      <w:pPr>
        <w:bidi/>
        <w:rPr>
          <w:rFonts w:cs="David" w:hint="cs"/>
          <w:rtl/>
        </w:rPr>
      </w:pPr>
    </w:p>
    <w:p w14:paraId="4A9DC613" w14:textId="77777777" w:rsidR="003F53B2" w:rsidRPr="00D56DFC" w:rsidRDefault="003F53B2" w:rsidP="003F53B2">
      <w:pPr>
        <w:bidi/>
        <w:jc w:val="both"/>
        <w:rPr>
          <w:rFonts w:cs="David" w:hint="cs"/>
          <w:rtl/>
        </w:rPr>
      </w:pPr>
      <w:r w:rsidRPr="00D56DFC">
        <w:rPr>
          <w:rFonts w:cs="David" w:hint="cs"/>
          <w:rtl/>
        </w:rPr>
        <w:tab/>
        <w:t xml:space="preserve"> ברוך השם שנשארת, מה היינו עושים בלעדיך?</w:t>
      </w:r>
    </w:p>
    <w:p w14:paraId="21C4920F" w14:textId="77777777" w:rsidR="003F53B2" w:rsidRPr="00D56DFC" w:rsidRDefault="003F53B2" w:rsidP="003F53B2">
      <w:pPr>
        <w:bidi/>
        <w:jc w:val="both"/>
        <w:rPr>
          <w:rFonts w:cs="David" w:hint="cs"/>
          <w:rtl/>
        </w:rPr>
      </w:pPr>
    </w:p>
    <w:p w14:paraId="0D24040C" w14:textId="77777777" w:rsidR="003F53B2" w:rsidRPr="00D56DFC" w:rsidRDefault="003F53B2" w:rsidP="003F53B2">
      <w:pPr>
        <w:bidi/>
        <w:jc w:val="both"/>
        <w:rPr>
          <w:rFonts w:cs="David" w:hint="cs"/>
          <w:u w:val="single"/>
          <w:rtl/>
        </w:rPr>
      </w:pPr>
      <w:r w:rsidRPr="00D56DFC">
        <w:rPr>
          <w:rFonts w:cs="David" w:hint="cs"/>
          <w:u w:val="single"/>
          <w:rtl/>
        </w:rPr>
        <w:t>נסים זאב:</w:t>
      </w:r>
    </w:p>
    <w:p w14:paraId="39BBF57C" w14:textId="77777777" w:rsidR="003F53B2" w:rsidRPr="00D56DFC" w:rsidRDefault="003F53B2" w:rsidP="003F53B2">
      <w:pPr>
        <w:bidi/>
        <w:jc w:val="both"/>
        <w:rPr>
          <w:rFonts w:cs="David" w:hint="cs"/>
          <w:u w:val="single"/>
          <w:rtl/>
        </w:rPr>
      </w:pPr>
    </w:p>
    <w:p w14:paraId="7AC56791" w14:textId="77777777" w:rsidR="003F53B2" w:rsidRPr="00D56DFC" w:rsidRDefault="003F53B2" w:rsidP="003F53B2">
      <w:pPr>
        <w:bidi/>
        <w:jc w:val="both"/>
        <w:rPr>
          <w:rFonts w:cs="David" w:hint="cs"/>
          <w:rtl/>
        </w:rPr>
      </w:pPr>
      <w:r w:rsidRPr="00D56DFC">
        <w:rPr>
          <w:rFonts w:cs="David" w:hint="cs"/>
          <w:rtl/>
        </w:rPr>
        <w:tab/>
        <w:t xml:space="preserve">כבוד היושב ראש, אני לא מבין מה זה "גורמים מקצועיים". פתאום גפני נאחז ב"גורמים מקצועיים". אתה מדבר כזה "מקצועי", אני לא יודע אם יש עוד מקצועיות יותר ממך. הנושא הזה הוא באמת עניין של שיקול דעת ולהקל על הציבור כדי לבחור וכדי שיהיו כמה שיותר בוחרים. הלוואי שאפשר היה להקל ולהצביע בכל קלפי שכל אזרח יכול היה להצביע בכל מקום שהוא נמצא. שיטת הכספומט </w:t>
      </w:r>
      <w:r w:rsidRPr="00D56DFC">
        <w:rPr>
          <w:rFonts w:cs="David"/>
          <w:rtl/>
        </w:rPr>
        <w:t>–</w:t>
      </w:r>
      <w:r w:rsidRPr="00D56DFC">
        <w:rPr>
          <w:rFonts w:cs="David" w:hint="cs"/>
          <w:rtl/>
        </w:rPr>
        <w:t xml:space="preserve"> זה נכנס ישר למחשב- -</w:t>
      </w:r>
    </w:p>
    <w:p w14:paraId="0223177F" w14:textId="77777777" w:rsidR="003F53B2" w:rsidRPr="00D56DFC" w:rsidRDefault="003F53B2" w:rsidP="003F53B2">
      <w:pPr>
        <w:bidi/>
        <w:jc w:val="both"/>
        <w:rPr>
          <w:rFonts w:cs="David" w:hint="cs"/>
          <w:rtl/>
        </w:rPr>
      </w:pPr>
    </w:p>
    <w:p w14:paraId="17491352" w14:textId="77777777" w:rsidR="003F53B2" w:rsidRPr="00D56DFC" w:rsidRDefault="003F53B2" w:rsidP="003F53B2">
      <w:pPr>
        <w:bidi/>
        <w:jc w:val="both"/>
        <w:rPr>
          <w:rFonts w:cs="David" w:hint="cs"/>
          <w:u w:val="single"/>
          <w:rtl/>
        </w:rPr>
      </w:pPr>
      <w:r w:rsidRPr="00D56DFC">
        <w:rPr>
          <w:rFonts w:cs="David" w:hint="cs"/>
          <w:u w:val="single"/>
          <w:rtl/>
        </w:rPr>
        <w:t>דוד רותם:</w:t>
      </w:r>
    </w:p>
    <w:p w14:paraId="6976DC66" w14:textId="77777777" w:rsidR="003F53B2" w:rsidRPr="00D56DFC" w:rsidRDefault="003F53B2" w:rsidP="003F53B2">
      <w:pPr>
        <w:bidi/>
        <w:jc w:val="both"/>
        <w:rPr>
          <w:rFonts w:cs="David" w:hint="cs"/>
          <w:u w:val="single"/>
          <w:rtl/>
        </w:rPr>
      </w:pPr>
    </w:p>
    <w:p w14:paraId="0FF21AF6" w14:textId="77777777" w:rsidR="003F53B2" w:rsidRPr="00D56DFC" w:rsidRDefault="003F53B2" w:rsidP="003F53B2">
      <w:pPr>
        <w:bidi/>
        <w:jc w:val="both"/>
        <w:rPr>
          <w:rFonts w:cs="David" w:hint="cs"/>
          <w:rtl/>
        </w:rPr>
      </w:pPr>
      <w:r w:rsidRPr="00D56DFC">
        <w:rPr>
          <w:rFonts w:cs="David" w:hint="cs"/>
          <w:rtl/>
        </w:rPr>
        <w:tab/>
        <w:t>רעיון מצוין.</w:t>
      </w:r>
    </w:p>
    <w:p w14:paraId="5601040A" w14:textId="77777777" w:rsidR="003F53B2" w:rsidRPr="00D56DFC" w:rsidRDefault="003F53B2" w:rsidP="003F53B2">
      <w:pPr>
        <w:bidi/>
        <w:jc w:val="both"/>
        <w:rPr>
          <w:rFonts w:cs="David" w:hint="cs"/>
          <w:rtl/>
        </w:rPr>
      </w:pPr>
    </w:p>
    <w:p w14:paraId="0004E813" w14:textId="77777777" w:rsidR="003F53B2" w:rsidRPr="00D56DFC" w:rsidRDefault="003F53B2" w:rsidP="003F53B2">
      <w:pPr>
        <w:bidi/>
        <w:jc w:val="both"/>
        <w:rPr>
          <w:rFonts w:cs="David" w:hint="cs"/>
          <w:u w:val="single"/>
          <w:rtl/>
        </w:rPr>
      </w:pPr>
      <w:r w:rsidRPr="00D56DFC">
        <w:rPr>
          <w:rFonts w:cs="David" w:hint="cs"/>
          <w:u w:val="single"/>
          <w:rtl/>
        </w:rPr>
        <w:t>דני דנון:</w:t>
      </w:r>
    </w:p>
    <w:p w14:paraId="5747DEB8" w14:textId="77777777" w:rsidR="003F53B2" w:rsidRPr="00D56DFC" w:rsidRDefault="003F53B2" w:rsidP="003F53B2">
      <w:pPr>
        <w:bidi/>
        <w:jc w:val="both"/>
        <w:rPr>
          <w:rFonts w:cs="David" w:hint="cs"/>
          <w:u w:val="single"/>
          <w:rtl/>
        </w:rPr>
      </w:pPr>
    </w:p>
    <w:p w14:paraId="7B380D10" w14:textId="77777777" w:rsidR="003F53B2" w:rsidRPr="00D56DFC" w:rsidRDefault="003F53B2" w:rsidP="003F53B2">
      <w:pPr>
        <w:bidi/>
        <w:jc w:val="both"/>
        <w:rPr>
          <w:rFonts w:cs="David" w:hint="cs"/>
          <w:rtl/>
        </w:rPr>
      </w:pPr>
      <w:r w:rsidRPr="00D56DFC">
        <w:rPr>
          <w:rFonts w:cs="David" w:hint="cs"/>
          <w:rtl/>
        </w:rPr>
        <w:tab/>
        <w:t xml:space="preserve">ספר בוחרים ממוחשב. בליכוד זה קורה. </w:t>
      </w:r>
    </w:p>
    <w:p w14:paraId="305A0CCF" w14:textId="77777777" w:rsidR="003F53B2" w:rsidRPr="00D56DFC" w:rsidRDefault="003F53B2" w:rsidP="003F53B2">
      <w:pPr>
        <w:bidi/>
        <w:jc w:val="both"/>
        <w:rPr>
          <w:rFonts w:cs="David" w:hint="cs"/>
          <w:rtl/>
        </w:rPr>
      </w:pPr>
    </w:p>
    <w:p w14:paraId="09AA2D8E" w14:textId="77777777" w:rsidR="003F53B2" w:rsidRPr="00D56DFC" w:rsidRDefault="003F53B2" w:rsidP="003F53B2">
      <w:pPr>
        <w:bidi/>
        <w:jc w:val="both"/>
        <w:rPr>
          <w:rFonts w:cs="David" w:hint="cs"/>
          <w:u w:val="single"/>
          <w:rtl/>
        </w:rPr>
      </w:pPr>
      <w:r w:rsidRPr="00D56DFC">
        <w:rPr>
          <w:rFonts w:cs="David" w:hint="cs"/>
          <w:u w:val="single"/>
          <w:rtl/>
        </w:rPr>
        <w:t>נסים זאב:</w:t>
      </w:r>
    </w:p>
    <w:p w14:paraId="60A25795" w14:textId="77777777" w:rsidR="003F53B2" w:rsidRPr="00D56DFC" w:rsidRDefault="003F53B2" w:rsidP="003F53B2">
      <w:pPr>
        <w:bidi/>
        <w:jc w:val="both"/>
        <w:rPr>
          <w:rFonts w:cs="David" w:hint="cs"/>
          <w:u w:val="single"/>
          <w:rtl/>
        </w:rPr>
      </w:pPr>
    </w:p>
    <w:p w14:paraId="4F06D568" w14:textId="77777777" w:rsidR="003F53B2" w:rsidRPr="00D56DFC" w:rsidRDefault="003F53B2" w:rsidP="003F53B2">
      <w:pPr>
        <w:bidi/>
        <w:jc w:val="both"/>
        <w:rPr>
          <w:rFonts w:cs="David" w:hint="cs"/>
          <w:rtl/>
        </w:rPr>
      </w:pPr>
      <w:r w:rsidRPr="00D56DFC">
        <w:rPr>
          <w:rFonts w:cs="David" w:hint="cs"/>
          <w:rtl/>
        </w:rPr>
        <w:tab/>
        <w:t xml:space="preserve">אז אם הליכוד יכול </w:t>
      </w:r>
      <w:r w:rsidRPr="00D56DFC">
        <w:rPr>
          <w:rFonts w:cs="David"/>
          <w:rtl/>
        </w:rPr>
        <w:t>–</w:t>
      </w:r>
      <w:r w:rsidRPr="00D56DFC">
        <w:rPr>
          <w:rFonts w:cs="David" w:hint="cs"/>
          <w:rtl/>
        </w:rPr>
        <w:t xml:space="preserve"> </w:t>
      </w:r>
      <w:r w:rsidRPr="00D56DFC">
        <w:rPr>
          <w:rFonts w:cs="David"/>
        </w:rPr>
        <w:t>Yes, we can</w:t>
      </w:r>
      <w:r w:rsidRPr="00D56DFC">
        <w:rPr>
          <w:rFonts w:cs="David" w:hint="cs"/>
          <w:rtl/>
        </w:rPr>
        <w:t>, אז למה אי אפשר בדבר כזה פשוט- -</w:t>
      </w:r>
    </w:p>
    <w:p w14:paraId="5435CE4C" w14:textId="77777777" w:rsidR="003F53B2" w:rsidRPr="00D56DFC" w:rsidRDefault="003F53B2" w:rsidP="003F53B2">
      <w:pPr>
        <w:bidi/>
        <w:jc w:val="both"/>
        <w:rPr>
          <w:rFonts w:cs="David" w:hint="cs"/>
          <w:rtl/>
        </w:rPr>
      </w:pPr>
    </w:p>
    <w:p w14:paraId="2F381972" w14:textId="77777777" w:rsidR="003F53B2" w:rsidRPr="00D56DFC" w:rsidRDefault="003F53B2" w:rsidP="003F53B2">
      <w:pPr>
        <w:bidi/>
        <w:jc w:val="both"/>
        <w:rPr>
          <w:rFonts w:cs="David" w:hint="cs"/>
          <w:u w:val="single"/>
          <w:rtl/>
        </w:rPr>
      </w:pPr>
      <w:r w:rsidRPr="00D56DFC">
        <w:rPr>
          <w:rFonts w:cs="David" w:hint="cs"/>
          <w:u w:val="single"/>
          <w:rtl/>
        </w:rPr>
        <w:t>קריאות:</w:t>
      </w:r>
    </w:p>
    <w:p w14:paraId="1634EA1B" w14:textId="77777777" w:rsidR="003F53B2" w:rsidRPr="00D56DFC" w:rsidRDefault="003F53B2" w:rsidP="003F53B2">
      <w:pPr>
        <w:bidi/>
        <w:jc w:val="both"/>
        <w:rPr>
          <w:rFonts w:cs="David" w:hint="cs"/>
          <w:u w:val="single"/>
          <w:rtl/>
        </w:rPr>
      </w:pPr>
    </w:p>
    <w:p w14:paraId="0705D06C" w14:textId="77777777" w:rsidR="003F53B2" w:rsidRPr="00D56DFC" w:rsidRDefault="003F53B2" w:rsidP="003F53B2">
      <w:pPr>
        <w:bidi/>
        <w:jc w:val="both"/>
        <w:rPr>
          <w:rFonts w:cs="David" w:hint="cs"/>
          <w:rtl/>
        </w:rPr>
      </w:pPr>
      <w:r w:rsidRPr="00D56DFC">
        <w:rPr>
          <w:rFonts w:cs="David" w:hint="cs"/>
          <w:rtl/>
        </w:rPr>
        <w:tab/>
        <w:t>- - -</w:t>
      </w:r>
    </w:p>
    <w:p w14:paraId="05198512" w14:textId="77777777" w:rsidR="003F53B2" w:rsidRPr="00D56DFC" w:rsidRDefault="003F53B2" w:rsidP="003F53B2">
      <w:pPr>
        <w:bidi/>
        <w:jc w:val="both"/>
        <w:rPr>
          <w:rFonts w:cs="David" w:hint="cs"/>
          <w:rtl/>
        </w:rPr>
      </w:pPr>
    </w:p>
    <w:p w14:paraId="3F12C21B" w14:textId="77777777" w:rsidR="003F53B2" w:rsidRPr="00D56DFC" w:rsidRDefault="003F53B2" w:rsidP="003F53B2">
      <w:pPr>
        <w:bidi/>
        <w:rPr>
          <w:rFonts w:cs="David" w:hint="cs"/>
          <w:u w:val="single"/>
          <w:rtl/>
        </w:rPr>
      </w:pPr>
      <w:r w:rsidRPr="00D56DFC">
        <w:rPr>
          <w:rFonts w:cs="David" w:hint="cs"/>
          <w:u w:val="single"/>
          <w:rtl/>
        </w:rPr>
        <w:t>דוד רותם:</w:t>
      </w:r>
    </w:p>
    <w:p w14:paraId="4DAD52FC" w14:textId="77777777" w:rsidR="003F53B2" w:rsidRPr="00D56DFC" w:rsidRDefault="003F53B2" w:rsidP="003F53B2">
      <w:pPr>
        <w:bidi/>
        <w:rPr>
          <w:rFonts w:cs="David" w:hint="cs"/>
          <w:u w:val="single"/>
          <w:rtl/>
        </w:rPr>
      </w:pPr>
    </w:p>
    <w:p w14:paraId="0D556AD6" w14:textId="77777777" w:rsidR="003F53B2" w:rsidRPr="00D56DFC" w:rsidRDefault="003F53B2" w:rsidP="003F53B2">
      <w:pPr>
        <w:bidi/>
        <w:jc w:val="both"/>
        <w:rPr>
          <w:rFonts w:cs="David" w:hint="cs"/>
          <w:rtl/>
        </w:rPr>
      </w:pPr>
      <w:r w:rsidRPr="00D56DFC">
        <w:rPr>
          <w:rFonts w:cs="David" w:hint="cs"/>
          <w:rtl/>
        </w:rPr>
        <w:tab/>
        <w:t xml:space="preserve"> נסים זאב לא יודע, תהיה בעיה אחת: יהיו צריכים להיות קלפיות מיוחדות רק לכוהנים. </w:t>
      </w:r>
    </w:p>
    <w:p w14:paraId="20F04CB1" w14:textId="77777777" w:rsidR="003F53B2" w:rsidRPr="00D56DFC" w:rsidRDefault="003F53B2" w:rsidP="003F53B2">
      <w:pPr>
        <w:bidi/>
        <w:jc w:val="both"/>
        <w:rPr>
          <w:rFonts w:cs="David" w:hint="cs"/>
          <w:rtl/>
        </w:rPr>
      </w:pPr>
    </w:p>
    <w:p w14:paraId="3DBAD793" w14:textId="77777777" w:rsidR="003F53B2" w:rsidRPr="00D56DFC" w:rsidRDefault="003F53B2" w:rsidP="003F53B2">
      <w:pPr>
        <w:bidi/>
        <w:rPr>
          <w:rFonts w:cs="David" w:hint="cs"/>
          <w:rtl/>
        </w:rPr>
      </w:pPr>
      <w:r w:rsidRPr="00D56DFC">
        <w:rPr>
          <w:rFonts w:cs="David" w:hint="cs"/>
          <w:u w:val="single"/>
          <w:rtl/>
        </w:rPr>
        <w:t>נסים זאב:</w:t>
      </w:r>
    </w:p>
    <w:p w14:paraId="43ED01DC" w14:textId="77777777" w:rsidR="003F53B2" w:rsidRPr="00D56DFC" w:rsidRDefault="003F53B2" w:rsidP="003F53B2">
      <w:pPr>
        <w:bidi/>
        <w:rPr>
          <w:rFonts w:cs="David" w:hint="cs"/>
          <w:rtl/>
        </w:rPr>
      </w:pPr>
    </w:p>
    <w:p w14:paraId="766D3E7E" w14:textId="77777777" w:rsidR="003F53B2" w:rsidRPr="00D56DFC" w:rsidRDefault="003F53B2" w:rsidP="003F53B2">
      <w:pPr>
        <w:bidi/>
        <w:jc w:val="both"/>
        <w:rPr>
          <w:rFonts w:cs="David" w:hint="cs"/>
          <w:rtl/>
        </w:rPr>
      </w:pPr>
      <w:r w:rsidRPr="00D56DFC">
        <w:rPr>
          <w:rFonts w:cs="David" w:hint="cs"/>
          <w:rtl/>
        </w:rPr>
        <w:tab/>
        <w:t xml:space="preserve"> אנחנו מכירים קלפיות שלאנשים יושבים שם כל היום, ורק בגלל שזה בעיר אחרת הם לא מגיעים לקלפי. אפילו אתה מציע להם רכב הם לא מגיעים. מעשים שקורים בכל מערכת בחירות.</w:t>
      </w:r>
    </w:p>
    <w:p w14:paraId="5803655A" w14:textId="77777777" w:rsidR="003F53B2" w:rsidRPr="00D56DFC" w:rsidRDefault="003F53B2" w:rsidP="003F53B2">
      <w:pPr>
        <w:bidi/>
        <w:jc w:val="both"/>
        <w:rPr>
          <w:rFonts w:cs="David" w:hint="cs"/>
          <w:rtl/>
        </w:rPr>
      </w:pPr>
    </w:p>
    <w:p w14:paraId="15541806" w14:textId="77777777" w:rsidR="003F53B2" w:rsidRPr="00D56DFC" w:rsidRDefault="003F53B2" w:rsidP="003F53B2">
      <w:pPr>
        <w:bidi/>
        <w:jc w:val="both"/>
        <w:rPr>
          <w:rFonts w:cs="David" w:hint="cs"/>
          <w:u w:val="single"/>
          <w:rtl/>
        </w:rPr>
      </w:pPr>
      <w:r w:rsidRPr="00D56DFC">
        <w:rPr>
          <w:rFonts w:cs="David" w:hint="cs"/>
          <w:u w:val="single"/>
          <w:rtl/>
        </w:rPr>
        <w:t>משה גפני:</w:t>
      </w:r>
    </w:p>
    <w:p w14:paraId="562A47FD" w14:textId="77777777" w:rsidR="003F53B2" w:rsidRPr="00D56DFC" w:rsidRDefault="003F53B2" w:rsidP="003F53B2">
      <w:pPr>
        <w:bidi/>
        <w:jc w:val="both"/>
        <w:rPr>
          <w:rFonts w:cs="David" w:hint="cs"/>
          <w:u w:val="single"/>
          <w:rtl/>
        </w:rPr>
      </w:pPr>
    </w:p>
    <w:p w14:paraId="2F189C63" w14:textId="77777777" w:rsidR="003F53B2" w:rsidRPr="00D56DFC" w:rsidRDefault="003F53B2" w:rsidP="003F53B2">
      <w:pPr>
        <w:bidi/>
        <w:jc w:val="both"/>
        <w:rPr>
          <w:rFonts w:cs="David" w:hint="cs"/>
          <w:rtl/>
        </w:rPr>
      </w:pPr>
      <w:r w:rsidRPr="00D56DFC">
        <w:rPr>
          <w:rFonts w:cs="David" w:hint="cs"/>
          <w:rtl/>
        </w:rPr>
        <w:tab/>
        <w:t>מה אתה מרוויח מזה? אתה לא מרוויח כלום.</w:t>
      </w:r>
    </w:p>
    <w:p w14:paraId="5E3455E2" w14:textId="77777777" w:rsidR="003F53B2" w:rsidRPr="00D56DFC" w:rsidRDefault="003F53B2" w:rsidP="003F53B2">
      <w:pPr>
        <w:bidi/>
        <w:jc w:val="both"/>
        <w:rPr>
          <w:rFonts w:cs="David" w:hint="cs"/>
          <w:rtl/>
        </w:rPr>
      </w:pPr>
    </w:p>
    <w:p w14:paraId="18CFA9BA" w14:textId="77777777" w:rsidR="003F53B2" w:rsidRPr="00D56DFC" w:rsidRDefault="003F53B2" w:rsidP="003F53B2">
      <w:pPr>
        <w:bidi/>
        <w:jc w:val="both"/>
        <w:rPr>
          <w:rFonts w:cs="David" w:hint="cs"/>
          <w:u w:val="single"/>
          <w:rtl/>
        </w:rPr>
      </w:pPr>
      <w:r w:rsidRPr="00D56DFC">
        <w:rPr>
          <w:rFonts w:cs="David" w:hint="cs"/>
          <w:u w:val="single"/>
          <w:rtl/>
        </w:rPr>
        <w:t>נסים זאב:</w:t>
      </w:r>
    </w:p>
    <w:p w14:paraId="71AF0A40" w14:textId="77777777" w:rsidR="003F53B2" w:rsidRPr="00D56DFC" w:rsidRDefault="003F53B2" w:rsidP="003F53B2">
      <w:pPr>
        <w:bidi/>
        <w:jc w:val="both"/>
        <w:rPr>
          <w:rFonts w:cs="David" w:hint="cs"/>
          <w:u w:val="single"/>
          <w:rtl/>
        </w:rPr>
      </w:pPr>
    </w:p>
    <w:p w14:paraId="6329369A" w14:textId="77777777" w:rsidR="003F53B2" w:rsidRPr="00D56DFC" w:rsidRDefault="003F53B2" w:rsidP="003F53B2">
      <w:pPr>
        <w:bidi/>
        <w:jc w:val="both"/>
        <w:rPr>
          <w:rFonts w:cs="David" w:hint="cs"/>
          <w:rtl/>
        </w:rPr>
      </w:pPr>
      <w:r w:rsidRPr="00D56DFC">
        <w:rPr>
          <w:rFonts w:cs="David" w:hint="cs"/>
          <w:rtl/>
        </w:rPr>
        <w:tab/>
        <w:t>אני לא מרוויח? אתם רוצים שיבואו יותר אנשים לקלפיות או לא?</w:t>
      </w:r>
    </w:p>
    <w:p w14:paraId="3F20ADCD" w14:textId="77777777" w:rsidR="003F53B2" w:rsidRPr="00D56DFC" w:rsidRDefault="003F53B2" w:rsidP="003F53B2">
      <w:pPr>
        <w:bidi/>
        <w:jc w:val="both"/>
        <w:rPr>
          <w:rFonts w:cs="David" w:hint="cs"/>
          <w:rtl/>
        </w:rPr>
      </w:pPr>
    </w:p>
    <w:p w14:paraId="63B874FA" w14:textId="77777777" w:rsidR="003F53B2" w:rsidRPr="00D56DFC" w:rsidRDefault="003F53B2" w:rsidP="003F53B2">
      <w:pPr>
        <w:bidi/>
        <w:rPr>
          <w:rFonts w:cs="David" w:hint="cs"/>
          <w:u w:val="single"/>
          <w:rtl/>
        </w:rPr>
      </w:pPr>
      <w:r w:rsidRPr="00D56DFC">
        <w:rPr>
          <w:rFonts w:cs="David" w:hint="cs"/>
          <w:u w:val="single"/>
          <w:rtl/>
        </w:rPr>
        <w:t>משה גפני:</w:t>
      </w:r>
    </w:p>
    <w:p w14:paraId="366C7D0D" w14:textId="77777777" w:rsidR="003F53B2" w:rsidRPr="00D56DFC" w:rsidRDefault="003F53B2" w:rsidP="003F53B2">
      <w:pPr>
        <w:bidi/>
        <w:rPr>
          <w:rFonts w:cs="David" w:hint="cs"/>
          <w:u w:val="single"/>
          <w:rtl/>
        </w:rPr>
      </w:pPr>
    </w:p>
    <w:p w14:paraId="7B063A94" w14:textId="77777777" w:rsidR="003F53B2" w:rsidRPr="00D56DFC" w:rsidRDefault="003F53B2" w:rsidP="003F53B2">
      <w:pPr>
        <w:bidi/>
        <w:jc w:val="both"/>
        <w:rPr>
          <w:rFonts w:cs="David" w:hint="cs"/>
          <w:rtl/>
        </w:rPr>
      </w:pPr>
      <w:r w:rsidRPr="00D56DFC">
        <w:rPr>
          <w:rFonts w:cs="David" w:hint="cs"/>
          <w:rtl/>
        </w:rPr>
        <w:tab/>
        <w:t xml:space="preserve"> אז הוא יישב 7 שעות בקלפי ויצביע בקלפי הזאת.</w:t>
      </w:r>
    </w:p>
    <w:p w14:paraId="39023E52" w14:textId="77777777" w:rsidR="003F53B2" w:rsidRPr="00D56DFC" w:rsidRDefault="003F53B2" w:rsidP="003F53B2">
      <w:pPr>
        <w:bidi/>
        <w:jc w:val="both"/>
        <w:rPr>
          <w:rFonts w:cs="David" w:hint="cs"/>
          <w:rtl/>
        </w:rPr>
      </w:pPr>
    </w:p>
    <w:p w14:paraId="261DA1B0" w14:textId="77777777" w:rsidR="003F53B2" w:rsidRPr="00D56DFC" w:rsidRDefault="003F53B2" w:rsidP="003F53B2">
      <w:pPr>
        <w:bidi/>
        <w:jc w:val="both"/>
        <w:rPr>
          <w:rFonts w:cs="David" w:hint="cs"/>
          <w:rtl/>
        </w:rPr>
      </w:pPr>
      <w:r w:rsidRPr="00D56DFC">
        <w:rPr>
          <w:rFonts w:cs="David" w:hint="cs"/>
          <w:u w:val="single"/>
          <w:rtl/>
        </w:rPr>
        <w:t>אורלי עדס:</w:t>
      </w:r>
    </w:p>
    <w:p w14:paraId="59D0A4DE" w14:textId="77777777" w:rsidR="003F53B2" w:rsidRPr="00D56DFC" w:rsidRDefault="003F53B2" w:rsidP="003F53B2">
      <w:pPr>
        <w:bidi/>
        <w:jc w:val="both"/>
        <w:rPr>
          <w:rFonts w:cs="David" w:hint="cs"/>
          <w:rtl/>
        </w:rPr>
      </w:pPr>
    </w:p>
    <w:p w14:paraId="3451C0E0" w14:textId="77777777" w:rsidR="003F53B2" w:rsidRPr="00D56DFC" w:rsidRDefault="003F53B2" w:rsidP="003F53B2">
      <w:pPr>
        <w:bidi/>
        <w:jc w:val="both"/>
        <w:rPr>
          <w:rFonts w:cs="David" w:hint="cs"/>
          <w:rtl/>
        </w:rPr>
      </w:pPr>
      <w:r w:rsidRPr="00D56DFC">
        <w:rPr>
          <w:rFonts w:cs="David" w:hint="cs"/>
          <w:rtl/>
        </w:rPr>
        <w:tab/>
        <w:t xml:space="preserve">יום ההצבעה הוא 15 שעות. </w:t>
      </w:r>
    </w:p>
    <w:p w14:paraId="3F611E40" w14:textId="77777777" w:rsidR="003F53B2" w:rsidRPr="00D56DFC" w:rsidRDefault="003F53B2" w:rsidP="003F53B2">
      <w:pPr>
        <w:bidi/>
        <w:jc w:val="both"/>
        <w:rPr>
          <w:rFonts w:cs="David" w:hint="cs"/>
          <w:rtl/>
        </w:rPr>
      </w:pPr>
    </w:p>
    <w:p w14:paraId="0BD26507" w14:textId="77777777" w:rsidR="003F53B2" w:rsidRPr="00D56DFC" w:rsidRDefault="003F53B2" w:rsidP="003F53B2">
      <w:pPr>
        <w:bidi/>
        <w:rPr>
          <w:rFonts w:cs="David" w:hint="cs"/>
          <w:rtl/>
        </w:rPr>
      </w:pPr>
      <w:r w:rsidRPr="00D56DFC">
        <w:rPr>
          <w:rFonts w:cs="David" w:hint="cs"/>
          <w:u w:val="single"/>
          <w:rtl/>
        </w:rPr>
        <w:t>נסים זאב:</w:t>
      </w:r>
    </w:p>
    <w:p w14:paraId="217A86FA" w14:textId="77777777" w:rsidR="003F53B2" w:rsidRPr="00D56DFC" w:rsidRDefault="003F53B2" w:rsidP="003F53B2">
      <w:pPr>
        <w:bidi/>
        <w:rPr>
          <w:rFonts w:cs="David" w:hint="cs"/>
          <w:rtl/>
        </w:rPr>
      </w:pPr>
    </w:p>
    <w:p w14:paraId="7498D898" w14:textId="77777777" w:rsidR="003F53B2" w:rsidRPr="00D56DFC" w:rsidRDefault="003F53B2" w:rsidP="003F53B2">
      <w:pPr>
        <w:bidi/>
        <w:jc w:val="both"/>
        <w:rPr>
          <w:rFonts w:cs="David" w:hint="cs"/>
          <w:rtl/>
        </w:rPr>
      </w:pPr>
      <w:r w:rsidRPr="00D56DFC">
        <w:rPr>
          <w:rFonts w:cs="David" w:hint="cs"/>
          <w:rtl/>
        </w:rPr>
        <w:tab/>
        <w:t xml:space="preserve"> למה לכפות עליו 7 שעות?</w:t>
      </w:r>
    </w:p>
    <w:p w14:paraId="26BA2CC4" w14:textId="77777777" w:rsidR="003F53B2" w:rsidRPr="00D56DFC" w:rsidRDefault="003F53B2" w:rsidP="003F53B2">
      <w:pPr>
        <w:bidi/>
        <w:jc w:val="both"/>
        <w:rPr>
          <w:rFonts w:cs="David" w:hint="cs"/>
          <w:rtl/>
        </w:rPr>
      </w:pPr>
    </w:p>
    <w:p w14:paraId="4F542442" w14:textId="77777777" w:rsidR="003F53B2" w:rsidRPr="00D56DFC" w:rsidRDefault="003F53B2" w:rsidP="003F53B2">
      <w:pPr>
        <w:bidi/>
        <w:rPr>
          <w:rFonts w:cs="David" w:hint="cs"/>
          <w:u w:val="single"/>
          <w:rtl/>
        </w:rPr>
      </w:pPr>
      <w:r w:rsidRPr="00D56DFC">
        <w:rPr>
          <w:rFonts w:cs="David" w:hint="cs"/>
          <w:u w:val="single"/>
          <w:rtl/>
        </w:rPr>
        <w:t>משה גפני:</w:t>
      </w:r>
    </w:p>
    <w:p w14:paraId="69FFD5A2" w14:textId="77777777" w:rsidR="003F53B2" w:rsidRPr="00D56DFC" w:rsidRDefault="003F53B2" w:rsidP="003F53B2">
      <w:pPr>
        <w:bidi/>
        <w:rPr>
          <w:rFonts w:cs="David" w:hint="cs"/>
          <w:u w:val="single"/>
          <w:rtl/>
        </w:rPr>
      </w:pPr>
    </w:p>
    <w:p w14:paraId="16B3AA01" w14:textId="77777777" w:rsidR="003F53B2" w:rsidRPr="00D56DFC" w:rsidRDefault="003F53B2" w:rsidP="003F53B2">
      <w:pPr>
        <w:bidi/>
        <w:jc w:val="both"/>
        <w:rPr>
          <w:rFonts w:cs="David" w:hint="cs"/>
          <w:rtl/>
        </w:rPr>
      </w:pPr>
      <w:r w:rsidRPr="00D56DFC">
        <w:rPr>
          <w:rFonts w:cs="David" w:hint="cs"/>
          <w:rtl/>
        </w:rPr>
        <w:tab/>
        <w:t xml:space="preserve"> מה אתה מרוויח ב-4 שעות?</w:t>
      </w:r>
    </w:p>
    <w:p w14:paraId="058DAF66" w14:textId="77777777" w:rsidR="003F53B2" w:rsidRPr="00D56DFC" w:rsidRDefault="003F53B2" w:rsidP="003F53B2">
      <w:pPr>
        <w:bidi/>
        <w:jc w:val="both"/>
        <w:rPr>
          <w:rFonts w:cs="David" w:hint="cs"/>
          <w:rtl/>
        </w:rPr>
      </w:pPr>
    </w:p>
    <w:p w14:paraId="278E9706" w14:textId="77777777" w:rsidR="003F53B2" w:rsidRPr="00D56DFC" w:rsidRDefault="003F53B2" w:rsidP="003F53B2">
      <w:pPr>
        <w:bidi/>
        <w:rPr>
          <w:rFonts w:cs="David" w:hint="cs"/>
          <w:rtl/>
        </w:rPr>
      </w:pPr>
      <w:r w:rsidRPr="00D56DFC">
        <w:rPr>
          <w:rFonts w:cs="David" w:hint="cs"/>
          <w:u w:val="single"/>
          <w:rtl/>
        </w:rPr>
        <w:t>נסים זאב:</w:t>
      </w:r>
    </w:p>
    <w:p w14:paraId="24449926" w14:textId="77777777" w:rsidR="003F53B2" w:rsidRPr="00D56DFC" w:rsidRDefault="003F53B2" w:rsidP="003F53B2">
      <w:pPr>
        <w:bidi/>
        <w:rPr>
          <w:rFonts w:cs="David" w:hint="cs"/>
          <w:rtl/>
        </w:rPr>
      </w:pPr>
    </w:p>
    <w:p w14:paraId="76B403B8" w14:textId="77777777" w:rsidR="003F53B2" w:rsidRPr="00D56DFC" w:rsidRDefault="003F53B2" w:rsidP="003F53B2">
      <w:pPr>
        <w:bidi/>
        <w:jc w:val="both"/>
        <w:rPr>
          <w:rFonts w:cs="David" w:hint="cs"/>
          <w:rtl/>
        </w:rPr>
      </w:pPr>
      <w:r w:rsidRPr="00D56DFC">
        <w:rPr>
          <w:rFonts w:cs="David" w:hint="cs"/>
          <w:rtl/>
        </w:rPr>
        <w:tab/>
        <w:t>- - -</w:t>
      </w:r>
    </w:p>
    <w:p w14:paraId="72FF9D88" w14:textId="77777777" w:rsidR="003F53B2" w:rsidRPr="00D56DFC" w:rsidRDefault="003F53B2" w:rsidP="003F53B2">
      <w:pPr>
        <w:bidi/>
        <w:jc w:val="both"/>
        <w:rPr>
          <w:rFonts w:cs="David" w:hint="cs"/>
          <w:rtl/>
        </w:rPr>
      </w:pPr>
    </w:p>
    <w:p w14:paraId="534B55A1" w14:textId="77777777" w:rsidR="003F53B2" w:rsidRPr="00D56DFC" w:rsidRDefault="003F53B2" w:rsidP="003F53B2">
      <w:pPr>
        <w:bidi/>
        <w:rPr>
          <w:rFonts w:cs="David"/>
          <w:u w:val="single"/>
        </w:rPr>
      </w:pPr>
      <w:r w:rsidRPr="00D56DFC">
        <w:rPr>
          <w:rFonts w:cs="David" w:hint="cs"/>
          <w:u w:val="single"/>
          <w:rtl/>
        </w:rPr>
        <w:t>זבולון אורלב:</w:t>
      </w:r>
    </w:p>
    <w:p w14:paraId="0C20D8A2" w14:textId="77777777" w:rsidR="003F53B2" w:rsidRPr="00D56DFC" w:rsidRDefault="003F53B2" w:rsidP="003F53B2">
      <w:pPr>
        <w:bidi/>
        <w:rPr>
          <w:rFonts w:cs="David" w:hint="cs"/>
          <w:u w:val="single"/>
          <w:rtl/>
        </w:rPr>
      </w:pPr>
    </w:p>
    <w:p w14:paraId="63237BD7" w14:textId="77777777" w:rsidR="003F53B2" w:rsidRPr="00D56DFC" w:rsidRDefault="003F53B2" w:rsidP="003F53B2">
      <w:pPr>
        <w:bidi/>
        <w:jc w:val="both"/>
        <w:rPr>
          <w:rFonts w:cs="David" w:hint="cs"/>
          <w:rtl/>
        </w:rPr>
      </w:pPr>
      <w:r w:rsidRPr="00D56DFC">
        <w:rPr>
          <w:rFonts w:cs="David" w:hint="cs"/>
          <w:rtl/>
        </w:rPr>
        <w:tab/>
        <w:t xml:space="preserve"> גם בקלפי בירושלים, מה הבעיה?</w:t>
      </w:r>
    </w:p>
    <w:p w14:paraId="6352E1C3" w14:textId="77777777" w:rsidR="003F53B2" w:rsidRPr="00D56DFC" w:rsidRDefault="003F53B2" w:rsidP="003F53B2">
      <w:pPr>
        <w:bidi/>
        <w:jc w:val="both"/>
        <w:rPr>
          <w:rFonts w:cs="David" w:hint="cs"/>
          <w:rtl/>
        </w:rPr>
      </w:pPr>
    </w:p>
    <w:p w14:paraId="7DABDCF0" w14:textId="77777777" w:rsidR="003F53B2" w:rsidRPr="00D56DFC" w:rsidRDefault="003F53B2" w:rsidP="003F53B2">
      <w:pPr>
        <w:bidi/>
        <w:rPr>
          <w:rFonts w:cs="David" w:hint="cs"/>
          <w:u w:val="single"/>
          <w:rtl/>
        </w:rPr>
      </w:pPr>
      <w:r w:rsidRPr="00D56DFC">
        <w:rPr>
          <w:rFonts w:cs="David" w:hint="cs"/>
          <w:u w:val="single"/>
          <w:rtl/>
        </w:rPr>
        <w:t>משה גפני:</w:t>
      </w:r>
    </w:p>
    <w:p w14:paraId="4547E0FE" w14:textId="77777777" w:rsidR="003F53B2" w:rsidRPr="00D56DFC" w:rsidRDefault="003F53B2" w:rsidP="003F53B2">
      <w:pPr>
        <w:bidi/>
        <w:rPr>
          <w:rFonts w:cs="David" w:hint="cs"/>
          <w:u w:val="single"/>
          <w:rtl/>
        </w:rPr>
      </w:pPr>
    </w:p>
    <w:p w14:paraId="718F4936" w14:textId="77777777" w:rsidR="003F53B2" w:rsidRPr="00D56DFC" w:rsidRDefault="003F53B2" w:rsidP="003F53B2">
      <w:pPr>
        <w:bidi/>
        <w:jc w:val="both"/>
        <w:rPr>
          <w:rFonts w:cs="David" w:hint="cs"/>
          <w:rtl/>
        </w:rPr>
      </w:pPr>
      <w:r w:rsidRPr="00D56DFC">
        <w:rPr>
          <w:rFonts w:cs="David" w:hint="cs"/>
          <w:rtl/>
        </w:rPr>
        <w:tab/>
        <w:t>אתה לא מרוויח כלום.</w:t>
      </w:r>
    </w:p>
    <w:p w14:paraId="20F88DC3" w14:textId="77777777" w:rsidR="003F53B2" w:rsidRPr="00D56DFC" w:rsidRDefault="003F53B2" w:rsidP="003F53B2">
      <w:pPr>
        <w:bidi/>
        <w:jc w:val="both"/>
        <w:rPr>
          <w:rFonts w:cs="David" w:hint="cs"/>
          <w:rtl/>
        </w:rPr>
      </w:pPr>
    </w:p>
    <w:p w14:paraId="7A63301A" w14:textId="77777777" w:rsidR="003F53B2" w:rsidRPr="00D56DFC" w:rsidRDefault="003F53B2" w:rsidP="003F53B2">
      <w:pPr>
        <w:bidi/>
        <w:jc w:val="both"/>
        <w:rPr>
          <w:rFonts w:cs="David" w:hint="cs"/>
          <w:u w:val="single"/>
          <w:rtl/>
        </w:rPr>
      </w:pPr>
      <w:r w:rsidRPr="00D56DFC">
        <w:rPr>
          <w:rFonts w:cs="David" w:hint="cs"/>
          <w:u w:val="single"/>
          <w:rtl/>
        </w:rPr>
        <w:t>קריאות:</w:t>
      </w:r>
    </w:p>
    <w:p w14:paraId="4A395379" w14:textId="77777777" w:rsidR="003F53B2" w:rsidRPr="00D56DFC" w:rsidRDefault="003F53B2" w:rsidP="003F53B2">
      <w:pPr>
        <w:bidi/>
        <w:jc w:val="both"/>
        <w:rPr>
          <w:rFonts w:cs="David" w:hint="cs"/>
          <w:u w:val="single"/>
          <w:rtl/>
        </w:rPr>
      </w:pPr>
    </w:p>
    <w:p w14:paraId="144436E1" w14:textId="77777777" w:rsidR="003F53B2" w:rsidRPr="00D56DFC" w:rsidRDefault="003F53B2" w:rsidP="003F53B2">
      <w:pPr>
        <w:bidi/>
        <w:jc w:val="both"/>
        <w:rPr>
          <w:rFonts w:cs="David" w:hint="cs"/>
          <w:rtl/>
        </w:rPr>
      </w:pPr>
      <w:r w:rsidRPr="00D56DFC">
        <w:rPr>
          <w:rFonts w:cs="David" w:hint="cs"/>
          <w:rtl/>
        </w:rPr>
        <w:tab/>
        <w:t>- - -</w:t>
      </w:r>
    </w:p>
    <w:p w14:paraId="17FA1B20" w14:textId="77777777" w:rsidR="003F53B2" w:rsidRPr="00D56DFC" w:rsidRDefault="003F53B2" w:rsidP="003F53B2">
      <w:pPr>
        <w:bidi/>
        <w:jc w:val="both"/>
        <w:rPr>
          <w:rFonts w:cs="David" w:hint="cs"/>
          <w:rtl/>
        </w:rPr>
      </w:pPr>
    </w:p>
    <w:p w14:paraId="70EF55BE" w14:textId="77777777" w:rsidR="003F53B2" w:rsidRPr="00D56DFC" w:rsidRDefault="003F53B2" w:rsidP="003F53B2">
      <w:pPr>
        <w:bidi/>
        <w:jc w:val="both"/>
        <w:rPr>
          <w:rFonts w:cs="David" w:hint="cs"/>
          <w:u w:val="single"/>
          <w:rtl/>
        </w:rPr>
      </w:pPr>
      <w:r w:rsidRPr="00D56DFC">
        <w:rPr>
          <w:rFonts w:cs="David" w:hint="cs"/>
          <w:u w:val="single"/>
          <w:rtl/>
        </w:rPr>
        <w:t>רחל אדטו:</w:t>
      </w:r>
    </w:p>
    <w:p w14:paraId="28B93FED" w14:textId="77777777" w:rsidR="003F53B2" w:rsidRPr="00D56DFC" w:rsidRDefault="003F53B2" w:rsidP="003F53B2">
      <w:pPr>
        <w:bidi/>
        <w:jc w:val="both"/>
        <w:rPr>
          <w:rFonts w:cs="David" w:hint="cs"/>
          <w:u w:val="single"/>
          <w:rtl/>
        </w:rPr>
      </w:pPr>
    </w:p>
    <w:p w14:paraId="65D64222" w14:textId="77777777" w:rsidR="003F53B2" w:rsidRPr="00D56DFC" w:rsidRDefault="003F53B2" w:rsidP="003F53B2">
      <w:pPr>
        <w:bidi/>
        <w:jc w:val="both"/>
        <w:rPr>
          <w:rFonts w:cs="David" w:hint="cs"/>
          <w:rtl/>
        </w:rPr>
      </w:pPr>
      <w:r w:rsidRPr="00D56DFC">
        <w:rPr>
          <w:rFonts w:cs="David" w:hint="cs"/>
          <w:rtl/>
        </w:rPr>
        <w:tab/>
        <w:t xml:space="preserve">יריב, נגיד שאתה מסייג את זה למרחק? </w:t>
      </w:r>
    </w:p>
    <w:p w14:paraId="67B406CA" w14:textId="77777777" w:rsidR="003F53B2" w:rsidRPr="00D56DFC" w:rsidRDefault="003F53B2" w:rsidP="003F53B2">
      <w:pPr>
        <w:bidi/>
        <w:jc w:val="both"/>
        <w:rPr>
          <w:rFonts w:cs="David" w:hint="cs"/>
          <w:rtl/>
        </w:rPr>
      </w:pPr>
    </w:p>
    <w:p w14:paraId="00755791"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30AD0388" w14:textId="77777777" w:rsidR="003F53B2" w:rsidRPr="00D56DFC" w:rsidRDefault="003F53B2" w:rsidP="003F53B2">
      <w:pPr>
        <w:bidi/>
        <w:jc w:val="both"/>
        <w:rPr>
          <w:rFonts w:cs="David" w:hint="cs"/>
          <w:u w:val="single"/>
          <w:rtl/>
        </w:rPr>
      </w:pPr>
    </w:p>
    <w:p w14:paraId="786D588A" w14:textId="77777777" w:rsidR="003F53B2" w:rsidRPr="00D56DFC" w:rsidRDefault="003F53B2" w:rsidP="003F53B2">
      <w:pPr>
        <w:bidi/>
        <w:jc w:val="both"/>
        <w:rPr>
          <w:rFonts w:cs="David" w:hint="cs"/>
          <w:rtl/>
        </w:rPr>
      </w:pPr>
      <w:r w:rsidRPr="00D56DFC">
        <w:rPr>
          <w:rFonts w:cs="David" w:hint="cs"/>
          <w:rtl/>
        </w:rPr>
        <w:tab/>
        <w:t>איך אתם מציעים לבנות את זה?</w:t>
      </w:r>
    </w:p>
    <w:p w14:paraId="15EA8D33" w14:textId="77777777" w:rsidR="003F53B2" w:rsidRPr="00D56DFC" w:rsidRDefault="003F53B2" w:rsidP="003F53B2">
      <w:pPr>
        <w:bidi/>
        <w:jc w:val="both"/>
        <w:rPr>
          <w:rFonts w:cs="David" w:hint="cs"/>
          <w:rtl/>
        </w:rPr>
      </w:pPr>
    </w:p>
    <w:p w14:paraId="62379E57" w14:textId="77777777" w:rsidR="003F53B2" w:rsidRPr="00D56DFC" w:rsidRDefault="003F53B2" w:rsidP="003F53B2">
      <w:pPr>
        <w:bidi/>
        <w:jc w:val="both"/>
        <w:rPr>
          <w:rFonts w:cs="David" w:hint="cs"/>
          <w:u w:val="single"/>
          <w:rtl/>
        </w:rPr>
      </w:pPr>
      <w:r w:rsidRPr="00D56DFC">
        <w:rPr>
          <w:rFonts w:cs="David" w:hint="cs"/>
          <w:u w:val="single"/>
          <w:rtl/>
        </w:rPr>
        <w:t>רחל אדטו:</w:t>
      </w:r>
    </w:p>
    <w:p w14:paraId="0AC24E05" w14:textId="77777777" w:rsidR="003F53B2" w:rsidRPr="00D56DFC" w:rsidRDefault="003F53B2" w:rsidP="003F53B2">
      <w:pPr>
        <w:bidi/>
        <w:jc w:val="both"/>
        <w:rPr>
          <w:rFonts w:cs="David" w:hint="cs"/>
          <w:u w:val="single"/>
          <w:rtl/>
        </w:rPr>
      </w:pPr>
    </w:p>
    <w:p w14:paraId="5B37C432" w14:textId="77777777" w:rsidR="003F53B2" w:rsidRPr="00D56DFC" w:rsidRDefault="003F53B2" w:rsidP="003F53B2">
      <w:pPr>
        <w:bidi/>
        <w:jc w:val="both"/>
        <w:rPr>
          <w:rFonts w:cs="David" w:hint="cs"/>
          <w:rtl/>
        </w:rPr>
      </w:pPr>
      <w:r w:rsidRPr="00D56DFC">
        <w:rPr>
          <w:rFonts w:cs="David" w:hint="cs"/>
          <w:rtl/>
        </w:rPr>
        <w:tab/>
        <w:t xml:space="preserve">אתה יכול לפתור את זה, ללכת לשיטתו של הרב גפני כך שמעל מרחק של 150 קילומטר </w:t>
      </w:r>
      <w:r w:rsidRPr="00D56DFC">
        <w:rPr>
          <w:rFonts w:cs="David"/>
          <w:rtl/>
        </w:rPr>
        <w:t>–</w:t>
      </w:r>
      <w:r w:rsidRPr="00D56DFC">
        <w:rPr>
          <w:rFonts w:cs="David" w:hint="cs"/>
          <w:rtl/>
        </w:rPr>
        <w:t xml:space="preserve"> תתיר את זה. כלומר תקבע דבר שהוא בתחום ההיגיון, ואז זה נותן לך מענה לשאלת המרחק. אתה יכול להגיד שזה נותן לך מענה למרחק הגיאוגרפי.</w:t>
      </w:r>
    </w:p>
    <w:p w14:paraId="056E9CB7" w14:textId="77777777" w:rsidR="003F53B2" w:rsidRPr="00D56DFC" w:rsidRDefault="003F53B2" w:rsidP="003F53B2">
      <w:pPr>
        <w:bidi/>
        <w:jc w:val="both"/>
        <w:rPr>
          <w:rFonts w:cs="David" w:hint="cs"/>
          <w:rtl/>
        </w:rPr>
      </w:pPr>
    </w:p>
    <w:p w14:paraId="7F7ED731"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40127447" w14:textId="77777777" w:rsidR="003F53B2" w:rsidRPr="00D56DFC" w:rsidRDefault="003F53B2" w:rsidP="003F53B2">
      <w:pPr>
        <w:bidi/>
        <w:jc w:val="both"/>
        <w:rPr>
          <w:rFonts w:cs="David" w:hint="cs"/>
          <w:u w:val="single"/>
          <w:rtl/>
        </w:rPr>
      </w:pPr>
    </w:p>
    <w:p w14:paraId="1F039CD7" w14:textId="77777777" w:rsidR="003F53B2" w:rsidRPr="00D56DFC" w:rsidRDefault="003F53B2" w:rsidP="003F53B2">
      <w:pPr>
        <w:bidi/>
        <w:jc w:val="both"/>
        <w:rPr>
          <w:rFonts w:cs="David" w:hint="cs"/>
          <w:rtl/>
        </w:rPr>
      </w:pPr>
      <w:r w:rsidRPr="00D56DFC">
        <w:rPr>
          <w:rFonts w:cs="David" w:hint="cs"/>
          <w:rtl/>
        </w:rPr>
        <w:tab/>
        <w:t>אבל איך יבדקו את זה בשטח?</w:t>
      </w:r>
    </w:p>
    <w:p w14:paraId="68A49DCC" w14:textId="77777777" w:rsidR="003F53B2" w:rsidRPr="00D56DFC" w:rsidRDefault="003F53B2" w:rsidP="003F53B2">
      <w:pPr>
        <w:bidi/>
        <w:jc w:val="both"/>
        <w:rPr>
          <w:rFonts w:cs="David" w:hint="cs"/>
          <w:rtl/>
        </w:rPr>
      </w:pPr>
    </w:p>
    <w:p w14:paraId="0E469612" w14:textId="77777777" w:rsidR="003F53B2" w:rsidRPr="00D56DFC" w:rsidRDefault="003F53B2" w:rsidP="003F53B2">
      <w:pPr>
        <w:bidi/>
        <w:jc w:val="both"/>
        <w:rPr>
          <w:rFonts w:cs="David" w:hint="cs"/>
          <w:rtl/>
        </w:rPr>
      </w:pPr>
      <w:r w:rsidRPr="00D56DFC">
        <w:rPr>
          <w:rFonts w:cs="David" w:hint="cs"/>
          <w:rtl/>
        </w:rPr>
        <w:tab/>
        <w:t xml:space="preserve">אני רוצה להגיד לכם שני דברים: קודם כול צריך לזכור מה ההיגיון של החוק. לחוק יש היגיון כפול: יש לו היגיון טכני </w:t>
      </w:r>
      <w:r w:rsidRPr="00D56DFC">
        <w:rPr>
          <w:rFonts w:cs="David"/>
          <w:rtl/>
        </w:rPr>
        <w:t>–</w:t>
      </w:r>
      <w:r w:rsidRPr="00D56DFC">
        <w:rPr>
          <w:rFonts w:cs="David" w:hint="cs"/>
          <w:rtl/>
        </w:rPr>
        <w:t xml:space="preserve"> להקל את ההתארגנות ביום הבחירות, ובפרט להקל על אלה שבכל זאת לוקחים חלק בעבודת יום הבחירות. בעניין הזה צריך גם לזכור שהרבה פעמים יושבי הקלפיות הם דווקא אנשים מבוגרים ולפעמים אפילו קשישים שלהריץ אותם מכאן ומשם זה לא הכי טוב.</w:t>
      </w:r>
    </w:p>
    <w:p w14:paraId="44F7E6CA" w14:textId="77777777" w:rsidR="003F53B2" w:rsidRPr="00D56DFC" w:rsidRDefault="003F53B2" w:rsidP="003F53B2">
      <w:pPr>
        <w:bidi/>
        <w:jc w:val="both"/>
        <w:rPr>
          <w:rFonts w:cs="David" w:hint="cs"/>
          <w:rtl/>
        </w:rPr>
      </w:pPr>
    </w:p>
    <w:p w14:paraId="755D9A56" w14:textId="77777777" w:rsidR="003F53B2" w:rsidRPr="00D56DFC" w:rsidRDefault="003F53B2" w:rsidP="003F53B2">
      <w:pPr>
        <w:bidi/>
        <w:jc w:val="both"/>
        <w:rPr>
          <w:rFonts w:cs="David" w:hint="cs"/>
          <w:u w:val="single"/>
          <w:rtl/>
        </w:rPr>
      </w:pPr>
      <w:r w:rsidRPr="00D56DFC">
        <w:rPr>
          <w:rFonts w:cs="David" w:hint="cs"/>
          <w:u w:val="single"/>
          <w:rtl/>
        </w:rPr>
        <w:t>דוד רותם:</w:t>
      </w:r>
    </w:p>
    <w:p w14:paraId="22F6D5F9" w14:textId="77777777" w:rsidR="003F53B2" w:rsidRPr="00D56DFC" w:rsidRDefault="003F53B2" w:rsidP="003F53B2">
      <w:pPr>
        <w:bidi/>
        <w:jc w:val="both"/>
        <w:rPr>
          <w:rFonts w:cs="David" w:hint="cs"/>
          <w:u w:val="single"/>
          <w:rtl/>
        </w:rPr>
      </w:pPr>
    </w:p>
    <w:p w14:paraId="727B6754" w14:textId="77777777" w:rsidR="003F53B2" w:rsidRPr="00D56DFC" w:rsidRDefault="003F53B2" w:rsidP="003F53B2">
      <w:pPr>
        <w:bidi/>
        <w:jc w:val="both"/>
        <w:rPr>
          <w:rFonts w:cs="David" w:hint="cs"/>
          <w:rtl/>
        </w:rPr>
      </w:pPr>
      <w:r w:rsidRPr="00D56DFC">
        <w:rPr>
          <w:rFonts w:cs="David" w:hint="cs"/>
          <w:rtl/>
        </w:rPr>
        <w:tab/>
        <w:t>אחרי שבע שעות הם לא נוסעים הביתה?</w:t>
      </w:r>
    </w:p>
    <w:p w14:paraId="0337F25D" w14:textId="77777777" w:rsidR="003F53B2" w:rsidRPr="00D56DFC" w:rsidRDefault="003F53B2" w:rsidP="003F53B2">
      <w:pPr>
        <w:bidi/>
        <w:jc w:val="both"/>
        <w:rPr>
          <w:rFonts w:cs="David" w:hint="cs"/>
          <w:rtl/>
        </w:rPr>
      </w:pPr>
    </w:p>
    <w:p w14:paraId="14597C2E"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47FDB280" w14:textId="77777777" w:rsidR="003F53B2" w:rsidRPr="00D56DFC" w:rsidRDefault="003F53B2" w:rsidP="003F53B2">
      <w:pPr>
        <w:bidi/>
        <w:jc w:val="both"/>
        <w:rPr>
          <w:rFonts w:cs="David" w:hint="cs"/>
          <w:u w:val="single"/>
          <w:rtl/>
        </w:rPr>
      </w:pPr>
    </w:p>
    <w:p w14:paraId="6AB5B569" w14:textId="77777777" w:rsidR="003F53B2" w:rsidRPr="00D56DFC" w:rsidRDefault="003F53B2" w:rsidP="003F53B2">
      <w:pPr>
        <w:bidi/>
        <w:jc w:val="both"/>
        <w:rPr>
          <w:rFonts w:cs="David" w:hint="cs"/>
          <w:rtl/>
        </w:rPr>
      </w:pPr>
      <w:r w:rsidRPr="00D56DFC">
        <w:rPr>
          <w:rFonts w:cs="David" w:hint="cs"/>
          <w:rtl/>
        </w:rPr>
        <w:tab/>
        <w:t xml:space="preserve">חבר הכנסת רותם. </w:t>
      </w:r>
    </w:p>
    <w:p w14:paraId="57FD5FF9" w14:textId="77777777" w:rsidR="003F53B2" w:rsidRPr="00D56DFC" w:rsidRDefault="003F53B2" w:rsidP="003F53B2">
      <w:pPr>
        <w:bidi/>
        <w:jc w:val="both"/>
        <w:rPr>
          <w:rFonts w:cs="David" w:hint="cs"/>
          <w:rtl/>
        </w:rPr>
      </w:pPr>
    </w:p>
    <w:p w14:paraId="2E57C3B3" w14:textId="77777777" w:rsidR="003F53B2" w:rsidRPr="00D56DFC" w:rsidRDefault="003F53B2" w:rsidP="003F53B2">
      <w:pPr>
        <w:bidi/>
        <w:ind w:firstLine="720"/>
        <w:jc w:val="both"/>
        <w:rPr>
          <w:rFonts w:cs="David" w:hint="cs"/>
          <w:rtl/>
        </w:rPr>
      </w:pPr>
      <w:r w:rsidRPr="00D56DFC">
        <w:rPr>
          <w:rFonts w:cs="David" w:hint="cs"/>
          <w:rtl/>
        </w:rPr>
        <w:t xml:space="preserve">הטעם השני בחוק הזה הוא הרצון שהביע אותו קודם חבר הכנסת אורלב, ואני מאוד מסכים איתו </w:t>
      </w:r>
      <w:r w:rsidRPr="00D56DFC">
        <w:rPr>
          <w:rFonts w:cs="David"/>
          <w:rtl/>
        </w:rPr>
        <w:t>–</w:t>
      </w:r>
      <w:r w:rsidRPr="00D56DFC">
        <w:rPr>
          <w:rFonts w:cs="David" w:hint="cs"/>
          <w:rtl/>
        </w:rPr>
        <w:t xml:space="preserve"> הרצון להגדיל את אחוז ההצבעה; להקל על מי שיכול לבוא להצביע, לשדר מסר שהמערכת עומדת לרשות האזרח כדי לעשות את המקסימום כדי שהוא יוכל להשתתף בתהליך ולא מערימה קשיים, בטח לא על אלה שממילא נושאים בנטל הזה. </w:t>
      </w:r>
    </w:p>
    <w:p w14:paraId="77FB879C" w14:textId="77777777" w:rsidR="003F53B2" w:rsidRPr="00D56DFC" w:rsidRDefault="003F53B2" w:rsidP="003F53B2">
      <w:pPr>
        <w:bidi/>
        <w:jc w:val="both"/>
        <w:rPr>
          <w:rFonts w:cs="David" w:hint="cs"/>
          <w:rtl/>
        </w:rPr>
      </w:pPr>
    </w:p>
    <w:p w14:paraId="078E66DC" w14:textId="77777777" w:rsidR="003F53B2" w:rsidRPr="00D56DFC" w:rsidRDefault="003F53B2" w:rsidP="003F53B2">
      <w:pPr>
        <w:bidi/>
        <w:ind w:firstLine="720"/>
        <w:jc w:val="both"/>
        <w:rPr>
          <w:rFonts w:cs="David" w:hint="cs"/>
          <w:rtl/>
        </w:rPr>
      </w:pPr>
      <w:r w:rsidRPr="00D56DFC">
        <w:rPr>
          <w:rFonts w:cs="David" w:hint="cs"/>
          <w:rtl/>
        </w:rPr>
        <w:t>חבר הכנסת רותם, אני רוצה לומר לך דבר אחד. לא מקרה שהחוק הזה הוא תולדה של משהו שחוצה מחנות ולא פלא שהוא הוגש- -</w:t>
      </w:r>
    </w:p>
    <w:p w14:paraId="7D0CAAB5" w14:textId="77777777" w:rsidR="003F53B2" w:rsidRPr="00D56DFC" w:rsidRDefault="003F53B2" w:rsidP="003F53B2">
      <w:pPr>
        <w:bidi/>
        <w:jc w:val="both"/>
        <w:rPr>
          <w:rFonts w:cs="David" w:hint="cs"/>
          <w:rtl/>
        </w:rPr>
      </w:pPr>
    </w:p>
    <w:p w14:paraId="69FDE912" w14:textId="77777777" w:rsidR="003F53B2" w:rsidRPr="00D56DFC" w:rsidRDefault="003F53B2" w:rsidP="003F53B2">
      <w:pPr>
        <w:bidi/>
        <w:jc w:val="both"/>
        <w:rPr>
          <w:rFonts w:cs="David" w:hint="cs"/>
          <w:u w:val="single"/>
          <w:rtl/>
        </w:rPr>
      </w:pPr>
      <w:r w:rsidRPr="00D56DFC">
        <w:rPr>
          <w:rFonts w:cs="David" w:hint="cs"/>
          <w:u w:val="single"/>
          <w:rtl/>
        </w:rPr>
        <w:t>דוד רותם:</w:t>
      </w:r>
    </w:p>
    <w:p w14:paraId="4CE3598A" w14:textId="77777777" w:rsidR="003F53B2" w:rsidRPr="00D56DFC" w:rsidRDefault="003F53B2" w:rsidP="003F53B2">
      <w:pPr>
        <w:bidi/>
        <w:jc w:val="both"/>
        <w:rPr>
          <w:rFonts w:cs="David" w:hint="cs"/>
          <w:u w:val="single"/>
          <w:rtl/>
        </w:rPr>
      </w:pPr>
    </w:p>
    <w:p w14:paraId="48EEE297" w14:textId="77777777" w:rsidR="003F53B2" w:rsidRPr="00D56DFC" w:rsidRDefault="003F53B2" w:rsidP="003F53B2">
      <w:pPr>
        <w:bidi/>
        <w:jc w:val="both"/>
        <w:rPr>
          <w:rFonts w:cs="David" w:hint="cs"/>
          <w:rtl/>
        </w:rPr>
      </w:pPr>
      <w:r w:rsidRPr="00D56DFC">
        <w:rPr>
          <w:rFonts w:cs="David" w:hint="cs"/>
          <w:rtl/>
        </w:rPr>
        <w:tab/>
        <w:t>כל עוד זה בוועדת הכנסת ולא בוועדת חוקה.</w:t>
      </w:r>
    </w:p>
    <w:p w14:paraId="0F77A46F" w14:textId="77777777" w:rsidR="003F53B2" w:rsidRPr="00D56DFC" w:rsidRDefault="003F53B2" w:rsidP="003F53B2">
      <w:pPr>
        <w:bidi/>
        <w:jc w:val="both"/>
        <w:rPr>
          <w:rFonts w:cs="David" w:hint="cs"/>
          <w:rtl/>
        </w:rPr>
      </w:pPr>
    </w:p>
    <w:p w14:paraId="7BEBE72D"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241093AC" w14:textId="77777777" w:rsidR="003F53B2" w:rsidRPr="00D56DFC" w:rsidRDefault="003F53B2" w:rsidP="003F53B2">
      <w:pPr>
        <w:bidi/>
        <w:jc w:val="both"/>
        <w:rPr>
          <w:rFonts w:cs="David" w:hint="cs"/>
          <w:u w:val="single"/>
          <w:rtl/>
        </w:rPr>
      </w:pPr>
    </w:p>
    <w:p w14:paraId="2AFDFDBC" w14:textId="77777777" w:rsidR="003F53B2" w:rsidRPr="00D56DFC" w:rsidRDefault="003F53B2" w:rsidP="003F53B2">
      <w:pPr>
        <w:bidi/>
        <w:jc w:val="both"/>
        <w:rPr>
          <w:rFonts w:cs="David" w:hint="cs"/>
          <w:rtl/>
        </w:rPr>
      </w:pPr>
      <w:r w:rsidRPr="00D56DFC">
        <w:rPr>
          <w:rFonts w:cs="David" w:hint="cs"/>
          <w:rtl/>
        </w:rPr>
        <w:tab/>
        <w:t>אני מניח שאתה בא לדון עניינית ולא לנהל ויכוח הזה עכשיו.</w:t>
      </w:r>
    </w:p>
    <w:p w14:paraId="6CFBDD60" w14:textId="77777777" w:rsidR="003F53B2" w:rsidRPr="00D56DFC" w:rsidRDefault="003F53B2" w:rsidP="003F53B2">
      <w:pPr>
        <w:bidi/>
        <w:jc w:val="both"/>
        <w:rPr>
          <w:rFonts w:cs="David" w:hint="cs"/>
          <w:rtl/>
        </w:rPr>
      </w:pPr>
    </w:p>
    <w:p w14:paraId="1568A20A" w14:textId="77777777" w:rsidR="003F53B2" w:rsidRPr="00D56DFC" w:rsidRDefault="003F53B2" w:rsidP="003F53B2">
      <w:pPr>
        <w:bidi/>
        <w:ind w:firstLine="720"/>
        <w:jc w:val="both"/>
        <w:rPr>
          <w:rFonts w:cs="David" w:hint="cs"/>
          <w:rtl/>
        </w:rPr>
      </w:pPr>
      <w:r w:rsidRPr="00D56DFC">
        <w:rPr>
          <w:rFonts w:cs="David" w:hint="cs"/>
          <w:rtl/>
        </w:rPr>
        <w:t xml:space="preserve">לא פלא שהוא הוגש ללא מגבלת זמן. נושא מגבלת הזמן, יהיה משכו אשר יהיה, הוא אילוץ מסוים מכיוון שאנחנו באמת קשובים למה שאומרים לנו כאן, והוא בהחלט לא היה חלק מהמטרה המקורית של החוק. הדבר הזה נובע מכך שמי שעשה בחירות בשטח, ואני מתכוון שהוא לא עשה אותן ברמה של ניהול מחוז או תפקיד אחר ברמה הגבוהה, אלא מי שהיה מנהל הקלפיות ביישוב מסוים, והיה אחראי על כל </w:t>
      </w:r>
      <w:proofErr w:type="spellStart"/>
      <w:r w:rsidRPr="00D56DFC">
        <w:rPr>
          <w:rFonts w:cs="David" w:hint="cs"/>
          <w:rtl/>
        </w:rPr>
        <w:t>הציוותים</w:t>
      </w:r>
      <w:proofErr w:type="spellEnd"/>
      <w:r w:rsidRPr="00D56DFC">
        <w:rPr>
          <w:rFonts w:cs="David" w:hint="cs"/>
          <w:rtl/>
        </w:rPr>
        <w:t xml:space="preserve"> האלה ועל כל הארגון הזה, מבין כמה ההסדר הקיים היום מכביד ומקשה וגורם למצב שדווקא אנשים שיושבים בקלפיות לא מצביעים בסוף. המצב הזה מעמיס לוגיסטיקה וארגון, והרבה פעמים הוא גם יוצר מצב של טלפונים כי חסר חבר ועדה, כי אחד הלך כי הוא רוצה להצביע, והבעיה הזאת קיימת בעיקר במשמרות ערב. זה לא שמישהו בא עם גחמה, אלא אנשים הגיעו עם ניסיון שהם צברו בשנים ארוכות של עבודה בשטח ברמה "הנמוכה" </w:t>
      </w:r>
      <w:r w:rsidRPr="00D56DFC">
        <w:rPr>
          <w:rFonts w:cs="David"/>
          <w:rtl/>
        </w:rPr>
        <w:t>–</w:t>
      </w:r>
      <w:r w:rsidRPr="00D56DFC">
        <w:rPr>
          <w:rFonts w:cs="David" w:hint="cs"/>
          <w:rtl/>
        </w:rPr>
        <w:t xml:space="preserve"> במירכאות </w:t>
      </w:r>
      <w:r w:rsidRPr="00D56DFC">
        <w:rPr>
          <w:rFonts w:cs="David"/>
          <w:rtl/>
        </w:rPr>
        <w:t>–</w:t>
      </w:r>
      <w:r w:rsidRPr="00D56DFC">
        <w:rPr>
          <w:rFonts w:cs="David" w:hint="cs"/>
          <w:rtl/>
        </w:rPr>
        <w:t xml:space="preserve"> של השטח, ונתקלו בקושי עצום. </w:t>
      </w:r>
    </w:p>
    <w:p w14:paraId="6A1D1E57" w14:textId="77777777" w:rsidR="003F53B2" w:rsidRPr="00D56DFC" w:rsidRDefault="003F53B2" w:rsidP="003F53B2">
      <w:pPr>
        <w:bidi/>
        <w:ind w:firstLine="720"/>
        <w:jc w:val="both"/>
        <w:rPr>
          <w:rFonts w:cs="David" w:hint="cs"/>
          <w:rtl/>
        </w:rPr>
      </w:pPr>
    </w:p>
    <w:p w14:paraId="7A21DF18" w14:textId="77777777" w:rsidR="003F53B2" w:rsidRPr="00D56DFC" w:rsidRDefault="003F53B2" w:rsidP="003F53B2">
      <w:pPr>
        <w:bidi/>
        <w:ind w:firstLine="720"/>
        <w:jc w:val="both"/>
        <w:rPr>
          <w:rFonts w:cs="David" w:hint="cs"/>
          <w:rtl/>
        </w:rPr>
      </w:pPr>
      <w:r w:rsidRPr="00D56DFC">
        <w:rPr>
          <w:rFonts w:cs="David" w:hint="cs"/>
          <w:rtl/>
        </w:rPr>
        <w:t>כשנקבעו ההסדרים בקלפיות הנכים אני לא הייתי אז, ואני לא יודע למה הוחלט שאדם יכול להצביע בקלפי כזאת בלי שהוא צריך להוכיח משהו או להציג לפחות תעודה או משהו אחר שמעיד על כך שהוא אכן זקוק להצביע שם. אנחנו בעצם יצרנו מצב- -</w:t>
      </w:r>
    </w:p>
    <w:p w14:paraId="0078A6B7" w14:textId="77777777" w:rsidR="003F53B2" w:rsidRPr="00D56DFC" w:rsidRDefault="003F53B2" w:rsidP="003F53B2">
      <w:pPr>
        <w:bidi/>
        <w:jc w:val="both"/>
        <w:rPr>
          <w:rFonts w:cs="David" w:hint="cs"/>
          <w:rtl/>
        </w:rPr>
      </w:pPr>
    </w:p>
    <w:p w14:paraId="2FA06BDC" w14:textId="77777777" w:rsidR="003F53B2" w:rsidRPr="00D56DFC" w:rsidRDefault="003F53B2" w:rsidP="003F53B2">
      <w:pPr>
        <w:bidi/>
        <w:jc w:val="both"/>
        <w:rPr>
          <w:rFonts w:cs="David" w:hint="cs"/>
          <w:u w:val="single"/>
          <w:rtl/>
        </w:rPr>
      </w:pPr>
      <w:r w:rsidRPr="00D56DFC">
        <w:rPr>
          <w:rFonts w:cs="David" w:hint="cs"/>
          <w:u w:val="single"/>
          <w:rtl/>
        </w:rPr>
        <w:t>זבולון אורלב:</w:t>
      </w:r>
    </w:p>
    <w:p w14:paraId="3856A54D" w14:textId="77777777" w:rsidR="003F53B2" w:rsidRPr="00D56DFC" w:rsidRDefault="003F53B2" w:rsidP="003F53B2">
      <w:pPr>
        <w:bidi/>
        <w:jc w:val="both"/>
        <w:rPr>
          <w:rFonts w:cs="David" w:hint="cs"/>
          <w:u w:val="single"/>
          <w:rtl/>
        </w:rPr>
      </w:pPr>
    </w:p>
    <w:p w14:paraId="6F1039CC" w14:textId="77777777" w:rsidR="003F53B2" w:rsidRPr="00D56DFC" w:rsidRDefault="003F53B2" w:rsidP="003F53B2">
      <w:pPr>
        <w:bidi/>
        <w:jc w:val="both"/>
        <w:rPr>
          <w:rFonts w:cs="David" w:hint="cs"/>
          <w:rtl/>
        </w:rPr>
      </w:pPr>
      <w:r w:rsidRPr="00D56DFC">
        <w:rPr>
          <w:rFonts w:cs="David" w:hint="cs"/>
          <w:rtl/>
        </w:rPr>
        <w:tab/>
        <w:t>אני מניח שלא רוצים שיראו שחבר ועדת הקלפי הוא נכה נפש.</w:t>
      </w:r>
    </w:p>
    <w:p w14:paraId="5C863FE4" w14:textId="77777777" w:rsidR="003F53B2" w:rsidRPr="00D56DFC" w:rsidRDefault="003F53B2" w:rsidP="003F53B2">
      <w:pPr>
        <w:bidi/>
        <w:jc w:val="both"/>
        <w:rPr>
          <w:rFonts w:cs="David" w:hint="cs"/>
          <w:rtl/>
        </w:rPr>
      </w:pPr>
    </w:p>
    <w:p w14:paraId="254E068A"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3D5DA783" w14:textId="77777777" w:rsidR="003F53B2" w:rsidRPr="00D56DFC" w:rsidRDefault="003F53B2" w:rsidP="003F53B2">
      <w:pPr>
        <w:bidi/>
        <w:jc w:val="both"/>
        <w:rPr>
          <w:rFonts w:cs="David" w:hint="cs"/>
          <w:u w:val="single"/>
          <w:rtl/>
        </w:rPr>
      </w:pPr>
    </w:p>
    <w:p w14:paraId="4CF01C17" w14:textId="77777777" w:rsidR="003F53B2" w:rsidRPr="00D56DFC" w:rsidRDefault="003F53B2" w:rsidP="003F53B2">
      <w:pPr>
        <w:bidi/>
        <w:jc w:val="both"/>
        <w:rPr>
          <w:rFonts w:cs="David" w:hint="cs"/>
          <w:rtl/>
        </w:rPr>
      </w:pPr>
      <w:r w:rsidRPr="00D56DFC">
        <w:rPr>
          <w:rFonts w:cs="David" w:hint="cs"/>
          <w:rtl/>
        </w:rPr>
        <w:tab/>
        <w:t>אני לא יודע.</w:t>
      </w:r>
    </w:p>
    <w:p w14:paraId="32726D7B" w14:textId="77777777" w:rsidR="003F53B2" w:rsidRPr="00D56DFC" w:rsidRDefault="003F53B2" w:rsidP="003F53B2">
      <w:pPr>
        <w:bidi/>
        <w:jc w:val="both"/>
        <w:rPr>
          <w:rFonts w:cs="David" w:hint="cs"/>
          <w:rtl/>
        </w:rPr>
      </w:pPr>
    </w:p>
    <w:p w14:paraId="6ADEDA54" w14:textId="77777777" w:rsidR="003F53B2" w:rsidRPr="00D56DFC" w:rsidRDefault="003F53B2" w:rsidP="003F53B2">
      <w:pPr>
        <w:bidi/>
        <w:jc w:val="both"/>
        <w:rPr>
          <w:rFonts w:cs="David" w:hint="cs"/>
          <w:rtl/>
        </w:rPr>
      </w:pPr>
      <w:r w:rsidRPr="00D56DFC">
        <w:rPr>
          <w:rFonts w:cs="David" w:hint="cs"/>
          <w:u w:val="single"/>
          <w:rtl/>
        </w:rPr>
        <w:t>יהודה אבידן:</w:t>
      </w:r>
    </w:p>
    <w:p w14:paraId="026AAFC5" w14:textId="77777777" w:rsidR="003F53B2" w:rsidRPr="00D56DFC" w:rsidRDefault="003F53B2" w:rsidP="003F53B2">
      <w:pPr>
        <w:bidi/>
        <w:jc w:val="both"/>
        <w:rPr>
          <w:rFonts w:cs="David" w:hint="cs"/>
          <w:rtl/>
        </w:rPr>
      </w:pPr>
    </w:p>
    <w:p w14:paraId="51E5D7BB" w14:textId="77777777" w:rsidR="003F53B2" w:rsidRPr="00D56DFC" w:rsidRDefault="003F53B2" w:rsidP="003F53B2">
      <w:pPr>
        <w:bidi/>
        <w:jc w:val="both"/>
        <w:rPr>
          <w:rFonts w:cs="David" w:hint="cs"/>
          <w:rtl/>
        </w:rPr>
      </w:pPr>
      <w:r w:rsidRPr="00D56DFC">
        <w:rPr>
          <w:rFonts w:cs="David" w:hint="cs"/>
          <w:rtl/>
        </w:rPr>
        <w:tab/>
        <w:t>אתה לא יכול לבקש רופא בכל קלפי. ההסדר מצוין, והוא עובד יפה.</w:t>
      </w:r>
    </w:p>
    <w:p w14:paraId="7991FF7E" w14:textId="77777777" w:rsidR="003F53B2" w:rsidRPr="00D56DFC" w:rsidRDefault="003F53B2" w:rsidP="003F53B2">
      <w:pPr>
        <w:bidi/>
        <w:jc w:val="both"/>
        <w:rPr>
          <w:rFonts w:cs="David" w:hint="cs"/>
          <w:rtl/>
        </w:rPr>
      </w:pPr>
    </w:p>
    <w:p w14:paraId="71037E74"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2E1727BF" w14:textId="77777777" w:rsidR="003F53B2" w:rsidRPr="00D56DFC" w:rsidRDefault="003F53B2" w:rsidP="003F53B2">
      <w:pPr>
        <w:bidi/>
        <w:jc w:val="both"/>
        <w:rPr>
          <w:rFonts w:cs="David" w:hint="cs"/>
          <w:u w:val="single"/>
          <w:rtl/>
        </w:rPr>
      </w:pPr>
    </w:p>
    <w:p w14:paraId="495C8AC0" w14:textId="77777777" w:rsidR="003F53B2" w:rsidRPr="00D56DFC" w:rsidRDefault="003F53B2" w:rsidP="003F53B2">
      <w:pPr>
        <w:bidi/>
        <w:jc w:val="both"/>
        <w:rPr>
          <w:rFonts w:cs="David" w:hint="cs"/>
          <w:rtl/>
        </w:rPr>
      </w:pPr>
      <w:r w:rsidRPr="00D56DFC">
        <w:rPr>
          <w:rFonts w:cs="David" w:hint="cs"/>
          <w:rtl/>
        </w:rPr>
        <w:tab/>
        <w:t>אני לא נכנס לסיבות, אנחנו לא דנים בזה עכשיו. בסופו של דבר נמצאנו בנקודת אבסורד שבה כאשר אדם מצד אחד הוא הגון וישר ומצד שני הוא רוצה לקחת חלק בתהליך עבודת הבחירות, הוא מוצא את עצמו מטורטר כי הוא צריך לרוץ ממקום למקום. זה לא הגיוני. זה, בעיניי, פשוט לא הגיוני. אם זאת נקודת המוצא צריך לאפשר את מקסימום הפתח שאפשר לתת מתוך ההיגיון הזה. השאלה היא איך אנחנו שמים את הסכר במקום שבו התחלפו חברי ועדת הקלפי בסרט נע כדי לאפשר לאנשים להצביע במקום לא להם, כביכול בדרך חוקית, לאלה שלא רוצים לעקוף את זה בדרך הלא חוקית. פה המבנה של מגבלת השעות הוא באמת הגיוני. אבל אין ספק שאת המטרה הזאת אפשר להשיג גם במגבלה של 5-4 שעות ולאו דווקא של 7.</w:t>
      </w:r>
    </w:p>
    <w:p w14:paraId="7E43C2B6" w14:textId="77777777" w:rsidR="003F53B2" w:rsidRPr="00D56DFC" w:rsidRDefault="003F53B2" w:rsidP="003F53B2">
      <w:pPr>
        <w:bidi/>
        <w:jc w:val="both"/>
        <w:rPr>
          <w:rFonts w:cs="David" w:hint="cs"/>
          <w:rtl/>
        </w:rPr>
      </w:pPr>
    </w:p>
    <w:p w14:paraId="0891AD97" w14:textId="77777777" w:rsidR="003F53B2" w:rsidRPr="00D56DFC" w:rsidRDefault="003F53B2" w:rsidP="003F53B2">
      <w:pPr>
        <w:bidi/>
        <w:jc w:val="both"/>
        <w:rPr>
          <w:rFonts w:cs="David" w:hint="cs"/>
          <w:rtl/>
        </w:rPr>
      </w:pPr>
      <w:r w:rsidRPr="00D56DFC">
        <w:rPr>
          <w:rFonts w:cs="David" w:hint="cs"/>
          <w:u w:val="single"/>
          <w:rtl/>
        </w:rPr>
        <w:t>יהודה אבידן:</w:t>
      </w:r>
    </w:p>
    <w:p w14:paraId="57BD3BDE" w14:textId="77777777" w:rsidR="003F53B2" w:rsidRPr="00D56DFC" w:rsidRDefault="003F53B2" w:rsidP="003F53B2">
      <w:pPr>
        <w:bidi/>
        <w:jc w:val="both"/>
        <w:rPr>
          <w:rFonts w:cs="David" w:hint="cs"/>
          <w:rtl/>
        </w:rPr>
      </w:pPr>
    </w:p>
    <w:p w14:paraId="11AE8E77" w14:textId="77777777" w:rsidR="003F53B2" w:rsidRPr="00D56DFC" w:rsidRDefault="003F53B2" w:rsidP="003F53B2">
      <w:pPr>
        <w:bidi/>
        <w:jc w:val="both"/>
        <w:rPr>
          <w:rFonts w:cs="David" w:hint="cs"/>
          <w:rtl/>
        </w:rPr>
      </w:pPr>
      <w:r w:rsidRPr="00D56DFC">
        <w:rPr>
          <w:rFonts w:cs="David" w:hint="cs"/>
          <w:rtl/>
        </w:rPr>
        <w:tab/>
        <w:t>יתרה מכך, להבדיל מעיריות, כאן מקבלים כסף מוועדת הבחירות.</w:t>
      </w:r>
    </w:p>
    <w:p w14:paraId="709C2466" w14:textId="77777777" w:rsidR="003F53B2" w:rsidRPr="00D56DFC" w:rsidRDefault="003F53B2" w:rsidP="003F53B2">
      <w:pPr>
        <w:bidi/>
        <w:jc w:val="both"/>
        <w:rPr>
          <w:rFonts w:cs="David" w:hint="cs"/>
          <w:rtl/>
        </w:rPr>
      </w:pPr>
    </w:p>
    <w:p w14:paraId="312D4D99"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3206B9D4" w14:textId="77777777" w:rsidR="003F53B2" w:rsidRPr="00D56DFC" w:rsidRDefault="003F53B2" w:rsidP="003F53B2">
      <w:pPr>
        <w:bidi/>
        <w:jc w:val="both"/>
        <w:rPr>
          <w:rFonts w:cs="David" w:hint="cs"/>
          <w:u w:val="single"/>
          <w:rtl/>
        </w:rPr>
      </w:pPr>
    </w:p>
    <w:p w14:paraId="4713CC49" w14:textId="77777777" w:rsidR="003F53B2" w:rsidRPr="00D56DFC" w:rsidRDefault="003F53B2" w:rsidP="003F53B2">
      <w:pPr>
        <w:bidi/>
        <w:jc w:val="both"/>
        <w:rPr>
          <w:rFonts w:cs="David" w:hint="cs"/>
          <w:rtl/>
        </w:rPr>
      </w:pPr>
      <w:r w:rsidRPr="00D56DFC">
        <w:rPr>
          <w:rFonts w:cs="David" w:hint="cs"/>
          <w:rtl/>
        </w:rPr>
        <w:tab/>
        <w:t>רגע, יהודה, ברשותך. אני אאפשר לך, אני רק מנסה לכנס את הדברים למקום מוסכם.</w:t>
      </w:r>
    </w:p>
    <w:p w14:paraId="5D90F74A" w14:textId="77777777" w:rsidR="003F53B2" w:rsidRPr="00D56DFC" w:rsidRDefault="003F53B2" w:rsidP="003F53B2">
      <w:pPr>
        <w:bidi/>
        <w:jc w:val="both"/>
        <w:rPr>
          <w:rFonts w:cs="David" w:hint="cs"/>
          <w:rtl/>
        </w:rPr>
      </w:pPr>
    </w:p>
    <w:p w14:paraId="1D6BCBDE" w14:textId="77777777" w:rsidR="003F53B2" w:rsidRPr="00D56DFC" w:rsidRDefault="003F53B2" w:rsidP="003F53B2">
      <w:pPr>
        <w:bidi/>
        <w:ind w:firstLine="720"/>
        <w:jc w:val="both"/>
        <w:rPr>
          <w:rFonts w:cs="David" w:hint="cs"/>
          <w:rtl/>
        </w:rPr>
      </w:pPr>
      <w:r w:rsidRPr="00D56DFC">
        <w:rPr>
          <w:rFonts w:cs="David" w:hint="cs"/>
          <w:rtl/>
        </w:rPr>
        <w:t xml:space="preserve"> זאת אומרת אם זה ההיגיון אין ספק ש-7 שעות הוא לא קדוש בעניין הזה, כי 5-4 שעות משיג את אותה מטרה לחלוטין. החשש הנוסף שעלה פה, והוא אולי הסיבה היחידה להאריך את משך השעות, הוא החשש שהדבר יביא לריבוי מעטפות כפולות שיקשה על הספירה. אני מבין שזה בעצם מה שנשארנו </w:t>
      </w:r>
      <w:proofErr w:type="spellStart"/>
      <w:r w:rsidRPr="00D56DFC">
        <w:rPr>
          <w:rFonts w:cs="David" w:hint="cs"/>
          <w:rtl/>
        </w:rPr>
        <w:t>אית</w:t>
      </w:r>
      <w:proofErr w:type="spellEnd"/>
      <w:r w:rsidRPr="00D56DFC">
        <w:rPr>
          <w:rFonts w:cs="David" w:hint="cs"/>
          <w:rtl/>
        </w:rPr>
        <w:t>- -</w:t>
      </w:r>
    </w:p>
    <w:p w14:paraId="4B78D266" w14:textId="77777777" w:rsidR="003F53B2" w:rsidRPr="00D56DFC" w:rsidRDefault="003F53B2" w:rsidP="003F53B2">
      <w:pPr>
        <w:bidi/>
        <w:jc w:val="both"/>
        <w:rPr>
          <w:rFonts w:cs="David" w:hint="cs"/>
          <w:rtl/>
        </w:rPr>
      </w:pPr>
    </w:p>
    <w:p w14:paraId="752C6938" w14:textId="77777777" w:rsidR="003F53B2" w:rsidRPr="00D56DFC" w:rsidRDefault="003F53B2" w:rsidP="003F53B2">
      <w:pPr>
        <w:bidi/>
        <w:rPr>
          <w:rFonts w:cs="David" w:hint="cs"/>
          <w:u w:val="single"/>
          <w:rtl/>
        </w:rPr>
      </w:pPr>
      <w:r w:rsidRPr="00D56DFC">
        <w:rPr>
          <w:rFonts w:cs="David" w:hint="cs"/>
          <w:u w:val="single"/>
          <w:rtl/>
        </w:rPr>
        <w:t>משה גפני:</w:t>
      </w:r>
    </w:p>
    <w:p w14:paraId="43CD8533" w14:textId="77777777" w:rsidR="003F53B2" w:rsidRPr="00D56DFC" w:rsidRDefault="003F53B2" w:rsidP="003F53B2">
      <w:pPr>
        <w:bidi/>
        <w:rPr>
          <w:rFonts w:cs="David" w:hint="cs"/>
          <w:u w:val="single"/>
          <w:rtl/>
        </w:rPr>
      </w:pPr>
    </w:p>
    <w:p w14:paraId="3E7BD91C" w14:textId="77777777" w:rsidR="003F53B2" w:rsidRPr="00D56DFC" w:rsidRDefault="003F53B2" w:rsidP="003F53B2">
      <w:pPr>
        <w:bidi/>
        <w:jc w:val="both"/>
        <w:rPr>
          <w:rFonts w:cs="David" w:hint="cs"/>
          <w:rtl/>
        </w:rPr>
      </w:pPr>
      <w:r w:rsidRPr="00D56DFC">
        <w:rPr>
          <w:rFonts w:cs="David" w:hint="cs"/>
          <w:rtl/>
        </w:rPr>
        <w:tab/>
        <w:t xml:space="preserve"> לא רק, אבל גם.</w:t>
      </w:r>
    </w:p>
    <w:p w14:paraId="3044CA02" w14:textId="77777777" w:rsidR="003F53B2" w:rsidRPr="00D56DFC" w:rsidRDefault="003F53B2" w:rsidP="003F53B2">
      <w:pPr>
        <w:bidi/>
        <w:jc w:val="both"/>
        <w:rPr>
          <w:rFonts w:cs="David" w:hint="cs"/>
          <w:rtl/>
        </w:rPr>
      </w:pPr>
    </w:p>
    <w:p w14:paraId="5A068977" w14:textId="77777777" w:rsidR="003F53B2" w:rsidRPr="00D56DFC" w:rsidRDefault="003F53B2" w:rsidP="003F53B2">
      <w:pPr>
        <w:bidi/>
        <w:jc w:val="both"/>
        <w:rPr>
          <w:rFonts w:cs="David" w:hint="cs"/>
          <w:u w:val="single"/>
          <w:rtl/>
        </w:rPr>
      </w:pPr>
      <w:r w:rsidRPr="00D56DFC">
        <w:rPr>
          <w:rFonts w:cs="David" w:hint="cs"/>
          <w:u w:val="single"/>
          <w:rtl/>
        </w:rPr>
        <w:t>זבולון אורלב:</w:t>
      </w:r>
    </w:p>
    <w:p w14:paraId="47D472CC" w14:textId="77777777" w:rsidR="003F53B2" w:rsidRPr="00D56DFC" w:rsidRDefault="003F53B2" w:rsidP="003F53B2">
      <w:pPr>
        <w:bidi/>
        <w:jc w:val="both"/>
        <w:rPr>
          <w:rFonts w:cs="David" w:hint="cs"/>
          <w:u w:val="single"/>
          <w:rtl/>
        </w:rPr>
      </w:pPr>
    </w:p>
    <w:p w14:paraId="3C44CA69" w14:textId="77777777" w:rsidR="003F53B2" w:rsidRPr="00D56DFC" w:rsidRDefault="003F53B2" w:rsidP="003F53B2">
      <w:pPr>
        <w:bidi/>
        <w:jc w:val="both"/>
        <w:rPr>
          <w:rFonts w:cs="David" w:hint="cs"/>
          <w:rtl/>
        </w:rPr>
      </w:pPr>
      <w:r w:rsidRPr="00D56DFC">
        <w:rPr>
          <w:rFonts w:cs="David" w:hint="cs"/>
          <w:rtl/>
        </w:rPr>
        <w:tab/>
        <w:t>גם ההערה של חבר הכנסת גפני בשאלת הנראות חשובה.</w:t>
      </w:r>
    </w:p>
    <w:p w14:paraId="3615F0DE" w14:textId="77777777" w:rsidR="003F53B2" w:rsidRPr="00D56DFC" w:rsidRDefault="003F53B2" w:rsidP="003F53B2">
      <w:pPr>
        <w:bidi/>
        <w:jc w:val="both"/>
        <w:rPr>
          <w:rFonts w:cs="David" w:hint="cs"/>
          <w:rtl/>
        </w:rPr>
      </w:pPr>
    </w:p>
    <w:p w14:paraId="02C63C82"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0A0C0220" w14:textId="77777777" w:rsidR="003F53B2" w:rsidRPr="00D56DFC" w:rsidRDefault="003F53B2" w:rsidP="003F53B2">
      <w:pPr>
        <w:bidi/>
        <w:jc w:val="both"/>
        <w:rPr>
          <w:rFonts w:cs="David" w:hint="cs"/>
          <w:u w:val="single"/>
          <w:rtl/>
        </w:rPr>
      </w:pPr>
    </w:p>
    <w:p w14:paraId="09BA3044" w14:textId="77777777" w:rsidR="003F53B2" w:rsidRPr="00D56DFC" w:rsidRDefault="003F53B2" w:rsidP="003F53B2">
      <w:pPr>
        <w:bidi/>
        <w:jc w:val="both"/>
        <w:rPr>
          <w:rFonts w:cs="David" w:hint="cs"/>
          <w:rtl/>
        </w:rPr>
      </w:pPr>
      <w:r w:rsidRPr="00D56DFC">
        <w:rPr>
          <w:rFonts w:cs="David" w:hint="cs"/>
          <w:rtl/>
        </w:rPr>
        <w:tab/>
        <w:t>אף על פי שאני מוכרח לומר לחבר הכנסת גפני שבשאלת הנראות אני פחות מוטרד- -</w:t>
      </w:r>
    </w:p>
    <w:p w14:paraId="46DA525F" w14:textId="77777777" w:rsidR="003F53B2" w:rsidRPr="00D56DFC" w:rsidRDefault="003F53B2" w:rsidP="003F53B2">
      <w:pPr>
        <w:bidi/>
        <w:jc w:val="both"/>
        <w:rPr>
          <w:rFonts w:cs="David" w:hint="cs"/>
          <w:rtl/>
        </w:rPr>
      </w:pPr>
    </w:p>
    <w:p w14:paraId="4096E181" w14:textId="77777777" w:rsidR="003F53B2" w:rsidRPr="00D56DFC" w:rsidRDefault="003F53B2" w:rsidP="003F53B2">
      <w:pPr>
        <w:bidi/>
        <w:rPr>
          <w:rFonts w:cs="David"/>
          <w:u w:val="single"/>
        </w:rPr>
      </w:pPr>
      <w:r w:rsidRPr="00D56DFC">
        <w:rPr>
          <w:rFonts w:cs="David" w:hint="cs"/>
          <w:u w:val="single"/>
          <w:rtl/>
        </w:rPr>
        <w:t>זבולון אורלב:</w:t>
      </w:r>
    </w:p>
    <w:p w14:paraId="7755E063" w14:textId="77777777" w:rsidR="003F53B2" w:rsidRPr="00D56DFC" w:rsidRDefault="003F53B2" w:rsidP="003F53B2">
      <w:pPr>
        <w:bidi/>
        <w:rPr>
          <w:rFonts w:cs="David" w:hint="cs"/>
          <w:u w:val="single"/>
          <w:rtl/>
        </w:rPr>
      </w:pPr>
    </w:p>
    <w:p w14:paraId="348E1D97" w14:textId="77777777" w:rsidR="003F53B2" w:rsidRPr="00D56DFC" w:rsidRDefault="003F53B2" w:rsidP="003F53B2">
      <w:pPr>
        <w:bidi/>
        <w:jc w:val="both"/>
        <w:rPr>
          <w:rFonts w:cs="David" w:hint="cs"/>
          <w:rtl/>
        </w:rPr>
      </w:pPr>
      <w:r w:rsidRPr="00D56DFC">
        <w:rPr>
          <w:rFonts w:cs="David" w:hint="cs"/>
          <w:rtl/>
        </w:rPr>
        <w:tab/>
        <w:t xml:space="preserve"> אתה צודק.</w:t>
      </w:r>
    </w:p>
    <w:p w14:paraId="4B120BC9" w14:textId="77777777" w:rsidR="003F53B2" w:rsidRPr="00D56DFC" w:rsidRDefault="003F53B2" w:rsidP="003F53B2">
      <w:pPr>
        <w:bidi/>
        <w:jc w:val="both"/>
        <w:rPr>
          <w:rFonts w:cs="David" w:hint="cs"/>
          <w:rtl/>
        </w:rPr>
      </w:pPr>
    </w:p>
    <w:p w14:paraId="0E5B075F"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553689D3" w14:textId="77777777" w:rsidR="003F53B2" w:rsidRPr="00D56DFC" w:rsidRDefault="003F53B2" w:rsidP="003F53B2">
      <w:pPr>
        <w:bidi/>
        <w:jc w:val="both"/>
        <w:rPr>
          <w:rFonts w:cs="David" w:hint="cs"/>
          <w:u w:val="single"/>
          <w:rtl/>
        </w:rPr>
      </w:pPr>
    </w:p>
    <w:p w14:paraId="285233FA" w14:textId="77777777" w:rsidR="003F53B2" w:rsidRPr="00D56DFC" w:rsidRDefault="003F53B2" w:rsidP="003F53B2">
      <w:pPr>
        <w:bidi/>
        <w:jc w:val="both"/>
        <w:rPr>
          <w:rFonts w:cs="David" w:hint="cs"/>
          <w:rtl/>
        </w:rPr>
      </w:pPr>
      <w:r w:rsidRPr="00D56DFC">
        <w:rPr>
          <w:rFonts w:cs="David" w:hint="cs"/>
          <w:rtl/>
        </w:rPr>
        <w:tab/>
        <w:t xml:space="preserve">- - כי אני בדעה שאם אדם יושב בוועדת קלפי במשך כמה שעות </w:t>
      </w:r>
      <w:r w:rsidRPr="00D56DFC">
        <w:rPr>
          <w:rFonts w:cs="David"/>
          <w:rtl/>
        </w:rPr>
        <w:t>–</w:t>
      </w:r>
      <w:r w:rsidRPr="00D56DFC">
        <w:rPr>
          <w:rFonts w:cs="David" w:hint="cs"/>
          <w:rtl/>
        </w:rPr>
        <w:t xml:space="preserve"> נקל עליו את החיים, לא נשלח אותו לעוד מקום. </w:t>
      </w:r>
    </w:p>
    <w:p w14:paraId="74A0CCDE" w14:textId="77777777" w:rsidR="003F53B2" w:rsidRPr="00D56DFC" w:rsidRDefault="003F53B2" w:rsidP="003F53B2">
      <w:pPr>
        <w:bidi/>
        <w:jc w:val="both"/>
        <w:rPr>
          <w:rFonts w:cs="David" w:hint="cs"/>
          <w:rtl/>
        </w:rPr>
      </w:pPr>
    </w:p>
    <w:p w14:paraId="57E052B0" w14:textId="77777777" w:rsidR="003F53B2" w:rsidRPr="00D56DFC" w:rsidRDefault="003F53B2" w:rsidP="003F53B2">
      <w:pPr>
        <w:bidi/>
        <w:rPr>
          <w:rFonts w:cs="David" w:hint="cs"/>
          <w:u w:val="single"/>
          <w:rtl/>
        </w:rPr>
      </w:pPr>
      <w:r w:rsidRPr="00D56DFC">
        <w:rPr>
          <w:rFonts w:cs="David" w:hint="cs"/>
          <w:u w:val="single"/>
          <w:rtl/>
        </w:rPr>
        <w:t>משה גפני:</w:t>
      </w:r>
    </w:p>
    <w:p w14:paraId="53D11575" w14:textId="77777777" w:rsidR="003F53B2" w:rsidRPr="00D56DFC" w:rsidRDefault="003F53B2" w:rsidP="003F53B2">
      <w:pPr>
        <w:bidi/>
        <w:rPr>
          <w:rFonts w:cs="David" w:hint="cs"/>
          <w:u w:val="single"/>
          <w:rtl/>
        </w:rPr>
      </w:pPr>
    </w:p>
    <w:p w14:paraId="17311C72" w14:textId="77777777" w:rsidR="003F53B2" w:rsidRPr="00D56DFC" w:rsidRDefault="003F53B2" w:rsidP="003F53B2">
      <w:pPr>
        <w:bidi/>
        <w:jc w:val="both"/>
        <w:rPr>
          <w:rFonts w:cs="David" w:hint="cs"/>
          <w:rtl/>
        </w:rPr>
      </w:pPr>
      <w:r w:rsidRPr="00D56DFC">
        <w:rPr>
          <w:rFonts w:cs="David" w:hint="cs"/>
          <w:rtl/>
        </w:rPr>
        <w:tab/>
        <w:t xml:space="preserve"> אבל 4 שעות- - -</w:t>
      </w:r>
    </w:p>
    <w:p w14:paraId="521D0D51" w14:textId="77777777" w:rsidR="003F53B2" w:rsidRPr="00D56DFC" w:rsidRDefault="003F53B2" w:rsidP="003F53B2">
      <w:pPr>
        <w:bidi/>
        <w:jc w:val="both"/>
        <w:rPr>
          <w:rFonts w:cs="David" w:hint="cs"/>
          <w:rtl/>
        </w:rPr>
      </w:pPr>
    </w:p>
    <w:p w14:paraId="3F94B657"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4724003F" w14:textId="77777777" w:rsidR="003F53B2" w:rsidRPr="00D56DFC" w:rsidRDefault="003F53B2" w:rsidP="003F53B2">
      <w:pPr>
        <w:bidi/>
        <w:jc w:val="both"/>
        <w:rPr>
          <w:rFonts w:cs="David" w:hint="cs"/>
          <w:u w:val="single"/>
          <w:rtl/>
        </w:rPr>
      </w:pPr>
    </w:p>
    <w:p w14:paraId="4B2A4628" w14:textId="77777777" w:rsidR="003F53B2" w:rsidRPr="00D56DFC" w:rsidRDefault="003F53B2" w:rsidP="003F53B2">
      <w:pPr>
        <w:bidi/>
        <w:jc w:val="both"/>
        <w:rPr>
          <w:rFonts w:cs="David" w:hint="cs"/>
          <w:rtl/>
        </w:rPr>
      </w:pPr>
      <w:r w:rsidRPr="00D56DFC">
        <w:rPr>
          <w:rFonts w:cs="David" w:hint="cs"/>
          <w:rtl/>
        </w:rPr>
        <w:tab/>
        <w:t>לכן כאשר אנחנו מנסים לכנס את העניין, ויהודה אומר לי שכשעובדים בשלוש משמרות מגיעים לחמש שעות, השאלה היא אם אנחנו יכולים להתכנס לדבר כזה או שאנחנו- -</w:t>
      </w:r>
    </w:p>
    <w:p w14:paraId="2FD23B22" w14:textId="77777777" w:rsidR="003F53B2" w:rsidRPr="00D56DFC" w:rsidRDefault="003F53B2" w:rsidP="003F53B2">
      <w:pPr>
        <w:bidi/>
        <w:jc w:val="both"/>
        <w:rPr>
          <w:rFonts w:cs="David" w:hint="cs"/>
          <w:rtl/>
        </w:rPr>
      </w:pPr>
    </w:p>
    <w:p w14:paraId="2F334F95" w14:textId="77777777" w:rsidR="003F53B2" w:rsidRPr="00D56DFC" w:rsidRDefault="003F53B2" w:rsidP="003F53B2">
      <w:pPr>
        <w:bidi/>
        <w:jc w:val="both"/>
        <w:rPr>
          <w:rFonts w:cs="David" w:hint="cs"/>
          <w:u w:val="single"/>
          <w:rtl/>
        </w:rPr>
      </w:pPr>
      <w:r w:rsidRPr="00D56DFC">
        <w:rPr>
          <w:rFonts w:cs="David" w:hint="cs"/>
          <w:u w:val="single"/>
          <w:rtl/>
        </w:rPr>
        <w:t>משה גפני:</w:t>
      </w:r>
    </w:p>
    <w:p w14:paraId="5E80E4DD" w14:textId="77777777" w:rsidR="003F53B2" w:rsidRPr="00D56DFC" w:rsidRDefault="003F53B2" w:rsidP="003F53B2">
      <w:pPr>
        <w:bidi/>
        <w:jc w:val="both"/>
        <w:rPr>
          <w:rFonts w:cs="David" w:hint="cs"/>
          <w:u w:val="single"/>
          <w:rtl/>
        </w:rPr>
      </w:pPr>
    </w:p>
    <w:p w14:paraId="11D8D50B" w14:textId="77777777" w:rsidR="003F53B2" w:rsidRPr="00D56DFC" w:rsidRDefault="003F53B2" w:rsidP="003F53B2">
      <w:pPr>
        <w:bidi/>
        <w:jc w:val="both"/>
        <w:rPr>
          <w:rFonts w:cs="David" w:hint="cs"/>
          <w:rtl/>
        </w:rPr>
      </w:pPr>
      <w:r w:rsidRPr="00D56DFC">
        <w:rPr>
          <w:rFonts w:cs="David" w:hint="cs"/>
          <w:rtl/>
        </w:rPr>
        <w:tab/>
        <w:t xml:space="preserve">חבר הכנסת דנון הציע 6 שעות. </w:t>
      </w:r>
    </w:p>
    <w:p w14:paraId="4671C9E8" w14:textId="77777777" w:rsidR="003F53B2" w:rsidRPr="00D56DFC" w:rsidRDefault="003F53B2" w:rsidP="003F53B2">
      <w:pPr>
        <w:bidi/>
        <w:jc w:val="both"/>
        <w:rPr>
          <w:rFonts w:cs="David" w:hint="cs"/>
          <w:rtl/>
        </w:rPr>
      </w:pPr>
    </w:p>
    <w:p w14:paraId="165BAAFE" w14:textId="77777777" w:rsidR="003F53B2" w:rsidRPr="00D56DFC" w:rsidRDefault="003F53B2" w:rsidP="003F53B2">
      <w:pPr>
        <w:bidi/>
        <w:jc w:val="both"/>
        <w:rPr>
          <w:rFonts w:cs="David"/>
          <w:u w:val="single"/>
        </w:rPr>
      </w:pPr>
      <w:r w:rsidRPr="00D56DFC">
        <w:rPr>
          <w:rFonts w:cs="David" w:hint="cs"/>
          <w:u w:val="single"/>
          <w:rtl/>
        </w:rPr>
        <w:t>יהודה אבידן:</w:t>
      </w:r>
    </w:p>
    <w:p w14:paraId="55BB805A" w14:textId="77777777" w:rsidR="003F53B2" w:rsidRPr="00D56DFC" w:rsidRDefault="003F53B2" w:rsidP="003F53B2">
      <w:pPr>
        <w:bidi/>
        <w:jc w:val="both"/>
        <w:rPr>
          <w:rFonts w:cs="David" w:hint="cs"/>
          <w:rtl/>
        </w:rPr>
      </w:pPr>
    </w:p>
    <w:p w14:paraId="1537F1BC" w14:textId="77777777" w:rsidR="003F53B2" w:rsidRPr="00D56DFC" w:rsidRDefault="003F53B2" w:rsidP="003F53B2">
      <w:pPr>
        <w:bidi/>
        <w:jc w:val="both"/>
        <w:rPr>
          <w:rFonts w:cs="David" w:hint="cs"/>
          <w:rtl/>
        </w:rPr>
      </w:pPr>
      <w:r w:rsidRPr="00D56DFC">
        <w:rPr>
          <w:rFonts w:cs="David" w:hint="cs"/>
          <w:rtl/>
        </w:rPr>
        <w:tab/>
        <w:t xml:space="preserve">אבל אם היו משמרות של 6 שעות, בסדר. הקלפי מתחיל לעבוד- - </w:t>
      </w:r>
    </w:p>
    <w:p w14:paraId="1E418880" w14:textId="77777777" w:rsidR="003F53B2" w:rsidRPr="00D56DFC" w:rsidRDefault="003F53B2" w:rsidP="003F53B2">
      <w:pPr>
        <w:bidi/>
        <w:jc w:val="both"/>
        <w:rPr>
          <w:rFonts w:cs="David" w:hint="cs"/>
          <w:rtl/>
        </w:rPr>
      </w:pPr>
    </w:p>
    <w:p w14:paraId="531E49C0" w14:textId="77777777" w:rsidR="003F53B2" w:rsidRPr="00D56DFC" w:rsidRDefault="003F53B2" w:rsidP="003F53B2">
      <w:pPr>
        <w:bidi/>
        <w:rPr>
          <w:rFonts w:cs="David" w:hint="cs"/>
          <w:u w:val="single"/>
          <w:rtl/>
        </w:rPr>
      </w:pPr>
      <w:r w:rsidRPr="00D56DFC">
        <w:rPr>
          <w:rFonts w:cs="David" w:hint="cs"/>
          <w:u w:val="single"/>
          <w:rtl/>
        </w:rPr>
        <w:t>משה גפני:</w:t>
      </w:r>
    </w:p>
    <w:p w14:paraId="4C002DE1" w14:textId="77777777" w:rsidR="003F53B2" w:rsidRPr="00D56DFC" w:rsidRDefault="003F53B2" w:rsidP="003F53B2">
      <w:pPr>
        <w:bidi/>
        <w:rPr>
          <w:rFonts w:cs="David" w:hint="cs"/>
          <w:u w:val="single"/>
          <w:rtl/>
        </w:rPr>
      </w:pPr>
    </w:p>
    <w:p w14:paraId="3DECF67E" w14:textId="77777777" w:rsidR="003F53B2" w:rsidRPr="00D56DFC" w:rsidRDefault="003F53B2" w:rsidP="003F53B2">
      <w:pPr>
        <w:bidi/>
        <w:jc w:val="both"/>
        <w:rPr>
          <w:rFonts w:cs="David" w:hint="cs"/>
          <w:rtl/>
        </w:rPr>
      </w:pPr>
      <w:r w:rsidRPr="00D56DFC">
        <w:rPr>
          <w:rFonts w:cs="David" w:hint="cs"/>
          <w:rtl/>
        </w:rPr>
        <w:tab/>
        <w:t xml:space="preserve">אותי מה שמדאיג אותי זה הנראות. אם לא הייתה מגבלת שעות, זה היה רע מאוד אבל בסדר. אבל כשאנחנו נכנסים למגבלת שעות, ויש לנו סיבה להיכנס למגבלת שעות </w:t>
      </w:r>
      <w:r w:rsidRPr="00D56DFC">
        <w:rPr>
          <w:rFonts w:cs="David"/>
          <w:rtl/>
        </w:rPr>
        <w:t>–</w:t>
      </w:r>
      <w:r w:rsidRPr="00D56DFC">
        <w:rPr>
          <w:rFonts w:cs="David" w:hint="cs"/>
          <w:rtl/>
        </w:rPr>
        <w:t xml:space="preserve"> אם אנחנו עושים 4 שעות או אפילו 5 שעות נקבל ביקורת ציבורית נכונה. מדוע? משום שאז יגידו שהכמות עושה את המהות. אז יגידו שמישהו פה רצה להחליף חברי ועדות קלפי כדי להצביע. ארבע וחמש שעות </w:t>
      </w:r>
      <w:r w:rsidRPr="00D56DFC">
        <w:rPr>
          <w:rFonts w:cs="David"/>
          <w:rtl/>
        </w:rPr>
        <w:t>–</w:t>
      </w:r>
      <w:r w:rsidRPr="00D56DFC">
        <w:rPr>
          <w:rFonts w:cs="David" w:hint="cs"/>
          <w:rtl/>
        </w:rPr>
        <w:t xml:space="preserve"> עדיין אדם יכול להגיע הביתה, זה לא מפריע לו לשום דבר. שש שעות </w:t>
      </w:r>
      <w:r w:rsidRPr="00D56DFC">
        <w:rPr>
          <w:rFonts w:cs="David"/>
          <w:rtl/>
        </w:rPr>
        <w:t>–</w:t>
      </w:r>
      <w:r w:rsidRPr="00D56DFC">
        <w:rPr>
          <w:rFonts w:cs="David" w:hint="cs"/>
          <w:rtl/>
        </w:rPr>
        <w:t xml:space="preserve"> כבר מתחיל להיות הגיוני.</w:t>
      </w:r>
    </w:p>
    <w:p w14:paraId="46B90CE0" w14:textId="77777777" w:rsidR="003F53B2" w:rsidRPr="00D56DFC" w:rsidRDefault="003F53B2" w:rsidP="003F53B2">
      <w:pPr>
        <w:bidi/>
        <w:jc w:val="both"/>
        <w:rPr>
          <w:rFonts w:cs="David" w:hint="cs"/>
          <w:rtl/>
        </w:rPr>
      </w:pPr>
    </w:p>
    <w:p w14:paraId="442FC3B1" w14:textId="77777777" w:rsidR="003F53B2" w:rsidRPr="00D56DFC" w:rsidRDefault="003F53B2" w:rsidP="003F53B2">
      <w:pPr>
        <w:bidi/>
        <w:jc w:val="both"/>
        <w:rPr>
          <w:rFonts w:cs="David" w:hint="cs"/>
          <w:rtl/>
        </w:rPr>
      </w:pPr>
      <w:r w:rsidRPr="00D56DFC">
        <w:rPr>
          <w:rFonts w:cs="David" w:hint="cs"/>
          <w:u w:val="single"/>
          <w:rtl/>
        </w:rPr>
        <w:t>יהודה אבידן:</w:t>
      </w:r>
    </w:p>
    <w:p w14:paraId="777340BA" w14:textId="77777777" w:rsidR="003F53B2" w:rsidRPr="00D56DFC" w:rsidRDefault="003F53B2" w:rsidP="003F53B2">
      <w:pPr>
        <w:bidi/>
        <w:jc w:val="both"/>
        <w:rPr>
          <w:rFonts w:cs="David" w:hint="cs"/>
          <w:rtl/>
        </w:rPr>
      </w:pPr>
    </w:p>
    <w:p w14:paraId="1B872133" w14:textId="77777777" w:rsidR="003F53B2" w:rsidRPr="00D56DFC" w:rsidRDefault="003F53B2" w:rsidP="003F53B2">
      <w:pPr>
        <w:bidi/>
        <w:jc w:val="both"/>
        <w:rPr>
          <w:rFonts w:cs="David" w:hint="cs"/>
          <w:rtl/>
        </w:rPr>
      </w:pPr>
      <w:r w:rsidRPr="00D56DFC">
        <w:rPr>
          <w:rFonts w:cs="David" w:hint="cs"/>
          <w:rtl/>
        </w:rPr>
        <w:tab/>
        <w:t xml:space="preserve">ולמה חמש לא? </w:t>
      </w:r>
    </w:p>
    <w:p w14:paraId="2A115E4C" w14:textId="77777777" w:rsidR="003F53B2" w:rsidRPr="00D56DFC" w:rsidRDefault="003F53B2" w:rsidP="003F53B2">
      <w:pPr>
        <w:bidi/>
        <w:jc w:val="both"/>
        <w:rPr>
          <w:rFonts w:cs="David" w:hint="cs"/>
          <w:rtl/>
        </w:rPr>
      </w:pPr>
    </w:p>
    <w:p w14:paraId="775B48FF" w14:textId="77777777" w:rsidR="003F53B2" w:rsidRPr="00D56DFC" w:rsidRDefault="003F53B2" w:rsidP="003F53B2">
      <w:pPr>
        <w:bidi/>
        <w:jc w:val="both"/>
        <w:rPr>
          <w:rFonts w:cs="David" w:hint="cs"/>
          <w:u w:val="single"/>
          <w:rtl/>
        </w:rPr>
      </w:pPr>
      <w:r w:rsidRPr="00D56DFC">
        <w:rPr>
          <w:rFonts w:cs="David" w:hint="cs"/>
          <w:u w:val="single"/>
          <w:rtl/>
        </w:rPr>
        <w:t>משה גפני:</w:t>
      </w:r>
    </w:p>
    <w:p w14:paraId="040C521B" w14:textId="77777777" w:rsidR="003F53B2" w:rsidRPr="00D56DFC" w:rsidRDefault="003F53B2" w:rsidP="003F53B2">
      <w:pPr>
        <w:bidi/>
        <w:jc w:val="both"/>
        <w:rPr>
          <w:rFonts w:cs="David" w:hint="cs"/>
          <w:u w:val="single"/>
          <w:rtl/>
        </w:rPr>
      </w:pPr>
    </w:p>
    <w:p w14:paraId="67B685D6" w14:textId="77777777" w:rsidR="003F53B2" w:rsidRPr="00D56DFC" w:rsidRDefault="003F53B2" w:rsidP="003F53B2">
      <w:pPr>
        <w:bidi/>
        <w:jc w:val="both"/>
        <w:rPr>
          <w:rFonts w:cs="David" w:hint="cs"/>
          <w:rtl/>
        </w:rPr>
      </w:pPr>
      <w:r w:rsidRPr="00D56DFC">
        <w:rPr>
          <w:rFonts w:cs="David" w:hint="cs"/>
          <w:rtl/>
        </w:rPr>
        <w:tab/>
        <w:t xml:space="preserve">אתה יכול להגיד את זה על כל דבר </w:t>
      </w:r>
      <w:r w:rsidRPr="00D56DFC">
        <w:rPr>
          <w:rFonts w:cs="David"/>
          <w:rtl/>
        </w:rPr>
        <w:t>–</w:t>
      </w:r>
      <w:r w:rsidRPr="00D56DFC">
        <w:rPr>
          <w:rFonts w:cs="David" w:hint="cs"/>
          <w:rtl/>
        </w:rPr>
        <w:t xml:space="preserve"> ולמה לא שלוש? למה לא שמונה? אדם יושב בקלפי - שש שעות זה שש שעות. אני חושב שבע שעות, אבל אמר חבר הכנסת דנון </w:t>
      </w:r>
      <w:r w:rsidRPr="00D56DFC">
        <w:rPr>
          <w:rFonts w:cs="David"/>
          <w:rtl/>
        </w:rPr>
        <w:t>–</w:t>
      </w:r>
      <w:r w:rsidRPr="00D56DFC">
        <w:rPr>
          <w:rFonts w:cs="David" w:hint="cs"/>
          <w:rtl/>
        </w:rPr>
        <w:t xml:space="preserve"> שש שעות? שש שעות בנראות זה בסדר. </w:t>
      </w:r>
    </w:p>
    <w:p w14:paraId="60394D24" w14:textId="77777777" w:rsidR="003F53B2" w:rsidRPr="00D56DFC" w:rsidRDefault="003F53B2" w:rsidP="003F53B2">
      <w:pPr>
        <w:bidi/>
        <w:jc w:val="both"/>
        <w:rPr>
          <w:rFonts w:cs="David" w:hint="cs"/>
          <w:rtl/>
        </w:rPr>
      </w:pPr>
    </w:p>
    <w:p w14:paraId="11513539" w14:textId="77777777" w:rsidR="003F53B2" w:rsidRPr="00D56DFC" w:rsidRDefault="003F53B2" w:rsidP="003F53B2">
      <w:pPr>
        <w:bidi/>
        <w:jc w:val="both"/>
        <w:rPr>
          <w:rFonts w:cs="David" w:hint="cs"/>
          <w:rtl/>
        </w:rPr>
      </w:pPr>
      <w:r w:rsidRPr="00D56DFC">
        <w:rPr>
          <w:rFonts w:cs="David" w:hint="cs"/>
          <w:u w:val="single"/>
          <w:rtl/>
        </w:rPr>
        <w:t>יהודה אבידן:</w:t>
      </w:r>
    </w:p>
    <w:p w14:paraId="737388B2" w14:textId="77777777" w:rsidR="003F53B2" w:rsidRPr="00D56DFC" w:rsidRDefault="003F53B2" w:rsidP="003F53B2">
      <w:pPr>
        <w:bidi/>
        <w:jc w:val="both"/>
        <w:rPr>
          <w:rFonts w:cs="David" w:hint="cs"/>
          <w:rtl/>
        </w:rPr>
      </w:pPr>
    </w:p>
    <w:p w14:paraId="32500F53" w14:textId="77777777" w:rsidR="003F53B2" w:rsidRPr="00D56DFC" w:rsidRDefault="003F53B2" w:rsidP="003F53B2">
      <w:pPr>
        <w:bidi/>
        <w:jc w:val="both"/>
        <w:rPr>
          <w:rFonts w:cs="David" w:hint="cs"/>
          <w:rtl/>
        </w:rPr>
      </w:pPr>
      <w:r w:rsidRPr="00D56DFC">
        <w:rPr>
          <w:rFonts w:cs="David" w:hint="cs"/>
          <w:rtl/>
        </w:rPr>
        <w:tab/>
        <w:t xml:space="preserve">כשרוצים לזרוק סתם מספרים אתה צודק. שש שעות, שבע שעות </w:t>
      </w:r>
      <w:r w:rsidRPr="00D56DFC">
        <w:rPr>
          <w:rFonts w:cs="David"/>
          <w:rtl/>
        </w:rPr>
        <w:t>–</w:t>
      </w:r>
      <w:r w:rsidRPr="00D56DFC">
        <w:rPr>
          <w:rFonts w:cs="David" w:hint="cs"/>
          <w:rtl/>
        </w:rPr>
        <w:t xml:space="preserve"> כל מספר קולע. כשהסכימו לזה בוועדת שרים טענּו שזה צריך לעבור לאחר דיון לפני שבאים לכאן. </w:t>
      </w:r>
    </w:p>
    <w:p w14:paraId="4468A3F7" w14:textId="77777777" w:rsidR="003F53B2" w:rsidRPr="00D56DFC" w:rsidRDefault="003F53B2" w:rsidP="003F53B2">
      <w:pPr>
        <w:bidi/>
        <w:jc w:val="both"/>
        <w:rPr>
          <w:rFonts w:cs="David" w:hint="cs"/>
          <w:rtl/>
        </w:rPr>
      </w:pPr>
    </w:p>
    <w:p w14:paraId="7D671923" w14:textId="77777777" w:rsidR="003F53B2" w:rsidRPr="00D56DFC" w:rsidRDefault="003F53B2" w:rsidP="003F53B2">
      <w:pPr>
        <w:bidi/>
        <w:jc w:val="both"/>
        <w:rPr>
          <w:rFonts w:cs="David" w:hint="cs"/>
          <w:u w:val="single"/>
          <w:rtl/>
        </w:rPr>
      </w:pPr>
      <w:r w:rsidRPr="00D56DFC">
        <w:rPr>
          <w:rFonts w:cs="David" w:hint="cs"/>
          <w:u w:val="single"/>
          <w:rtl/>
        </w:rPr>
        <w:t>משה גפני:</w:t>
      </w:r>
    </w:p>
    <w:p w14:paraId="773C4ED2" w14:textId="77777777" w:rsidR="003F53B2" w:rsidRPr="00D56DFC" w:rsidRDefault="003F53B2" w:rsidP="003F53B2">
      <w:pPr>
        <w:bidi/>
        <w:jc w:val="both"/>
        <w:rPr>
          <w:rFonts w:cs="David" w:hint="cs"/>
          <w:u w:val="single"/>
          <w:rtl/>
        </w:rPr>
      </w:pPr>
    </w:p>
    <w:p w14:paraId="5FA8B8E9" w14:textId="77777777" w:rsidR="003F53B2" w:rsidRPr="00D56DFC" w:rsidRDefault="003F53B2" w:rsidP="003F53B2">
      <w:pPr>
        <w:bidi/>
        <w:jc w:val="both"/>
        <w:rPr>
          <w:rFonts w:cs="David" w:hint="cs"/>
          <w:rtl/>
        </w:rPr>
      </w:pPr>
      <w:r w:rsidRPr="00D56DFC">
        <w:rPr>
          <w:rFonts w:cs="David" w:hint="cs"/>
          <w:rtl/>
        </w:rPr>
        <w:tab/>
        <w:t>מי זה טענּו בוועדת שרים?</w:t>
      </w:r>
    </w:p>
    <w:p w14:paraId="66CAAEC4" w14:textId="77777777" w:rsidR="003F53B2" w:rsidRPr="00D56DFC" w:rsidRDefault="003F53B2" w:rsidP="003F53B2">
      <w:pPr>
        <w:bidi/>
        <w:jc w:val="both"/>
        <w:rPr>
          <w:rFonts w:cs="David" w:hint="cs"/>
          <w:rtl/>
        </w:rPr>
      </w:pPr>
    </w:p>
    <w:p w14:paraId="089F732B" w14:textId="77777777" w:rsidR="003F53B2" w:rsidRPr="00D56DFC" w:rsidRDefault="003F53B2" w:rsidP="003F53B2">
      <w:pPr>
        <w:bidi/>
        <w:jc w:val="both"/>
        <w:rPr>
          <w:rFonts w:cs="David" w:hint="cs"/>
          <w:rtl/>
        </w:rPr>
      </w:pPr>
      <w:r w:rsidRPr="00D56DFC">
        <w:rPr>
          <w:rFonts w:cs="David" w:hint="cs"/>
          <w:u w:val="single"/>
          <w:rtl/>
        </w:rPr>
        <w:t>יהודה אבידן:</w:t>
      </w:r>
    </w:p>
    <w:p w14:paraId="6811E38E" w14:textId="77777777" w:rsidR="003F53B2" w:rsidRPr="00D56DFC" w:rsidRDefault="003F53B2" w:rsidP="003F53B2">
      <w:pPr>
        <w:bidi/>
        <w:jc w:val="both"/>
        <w:rPr>
          <w:rFonts w:cs="David" w:hint="cs"/>
          <w:rtl/>
        </w:rPr>
      </w:pPr>
    </w:p>
    <w:p w14:paraId="11539B80" w14:textId="77777777" w:rsidR="003F53B2" w:rsidRPr="00D56DFC" w:rsidRDefault="003F53B2" w:rsidP="003F53B2">
      <w:pPr>
        <w:bidi/>
        <w:jc w:val="both"/>
        <w:rPr>
          <w:rFonts w:cs="David" w:hint="cs"/>
          <w:rtl/>
        </w:rPr>
      </w:pPr>
      <w:r w:rsidRPr="00D56DFC">
        <w:rPr>
          <w:rFonts w:cs="David" w:hint="cs"/>
          <w:rtl/>
        </w:rPr>
        <w:tab/>
        <w:t>מי שמתעסק עם - - -</w:t>
      </w:r>
    </w:p>
    <w:p w14:paraId="4F8139F7" w14:textId="77777777" w:rsidR="003F53B2" w:rsidRPr="00D56DFC" w:rsidRDefault="003F53B2" w:rsidP="003F53B2">
      <w:pPr>
        <w:bidi/>
        <w:jc w:val="both"/>
        <w:rPr>
          <w:rFonts w:cs="David" w:hint="cs"/>
          <w:rtl/>
        </w:rPr>
      </w:pPr>
    </w:p>
    <w:p w14:paraId="2B99A8FA"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40F4360B" w14:textId="77777777" w:rsidR="003F53B2" w:rsidRPr="00D56DFC" w:rsidRDefault="003F53B2" w:rsidP="003F53B2">
      <w:pPr>
        <w:bidi/>
        <w:jc w:val="both"/>
        <w:rPr>
          <w:rFonts w:cs="David" w:hint="cs"/>
          <w:u w:val="single"/>
          <w:rtl/>
        </w:rPr>
      </w:pPr>
    </w:p>
    <w:p w14:paraId="73CA18D0" w14:textId="77777777" w:rsidR="003F53B2" w:rsidRPr="00D56DFC" w:rsidRDefault="003F53B2" w:rsidP="003F53B2">
      <w:pPr>
        <w:bidi/>
        <w:jc w:val="both"/>
        <w:rPr>
          <w:rFonts w:cs="David" w:hint="cs"/>
          <w:rtl/>
        </w:rPr>
      </w:pPr>
      <w:r w:rsidRPr="00D56DFC">
        <w:rPr>
          <w:rFonts w:cs="David" w:hint="cs"/>
          <w:rtl/>
        </w:rPr>
        <w:tab/>
        <w:t xml:space="preserve">אנחנו לא באים לעשות חשבון היסטורי. הרי המטרה היא לא לכפות על מישהו משהו. </w:t>
      </w:r>
    </w:p>
    <w:p w14:paraId="2B26D515" w14:textId="77777777" w:rsidR="003F53B2" w:rsidRPr="00D56DFC" w:rsidRDefault="003F53B2" w:rsidP="003F53B2">
      <w:pPr>
        <w:bidi/>
        <w:jc w:val="both"/>
        <w:rPr>
          <w:rFonts w:cs="David" w:hint="cs"/>
          <w:rtl/>
        </w:rPr>
      </w:pPr>
    </w:p>
    <w:p w14:paraId="0BC9414D" w14:textId="77777777" w:rsidR="003F53B2" w:rsidRPr="00D56DFC" w:rsidRDefault="003F53B2" w:rsidP="003F53B2">
      <w:pPr>
        <w:bidi/>
        <w:jc w:val="both"/>
        <w:rPr>
          <w:rFonts w:cs="David"/>
          <w:u w:val="single"/>
        </w:rPr>
      </w:pPr>
      <w:r w:rsidRPr="00D56DFC">
        <w:rPr>
          <w:rFonts w:cs="David" w:hint="cs"/>
          <w:u w:val="single"/>
          <w:rtl/>
        </w:rPr>
        <w:t>יהודה אבידן:</w:t>
      </w:r>
    </w:p>
    <w:p w14:paraId="42DAE311" w14:textId="77777777" w:rsidR="003F53B2" w:rsidRPr="00D56DFC" w:rsidRDefault="003F53B2" w:rsidP="003F53B2">
      <w:pPr>
        <w:bidi/>
        <w:jc w:val="both"/>
        <w:rPr>
          <w:rFonts w:cs="David" w:hint="cs"/>
          <w:rtl/>
        </w:rPr>
      </w:pPr>
    </w:p>
    <w:p w14:paraId="6245D093" w14:textId="77777777" w:rsidR="003F53B2" w:rsidRPr="00D56DFC" w:rsidRDefault="003F53B2" w:rsidP="003F53B2">
      <w:pPr>
        <w:bidi/>
        <w:jc w:val="both"/>
        <w:rPr>
          <w:rFonts w:cs="David" w:hint="cs"/>
          <w:rtl/>
        </w:rPr>
      </w:pPr>
      <w:r w:rsidRPr="00D56DFC">
        <w:rPr>
          <w:rFonts w:cs="David" w:hint="cs"/>
          <w:rtl/>
        </w:rPr>
        <w:tab/>
        <w:t xml:space="preserve">בוועדת שרים לא הוגבל מספר השעות. כשמגבילים את השעות צריך לראות מה עומד מאחורי הרציונל של השעות. </w:t>
      </w:r>
    </w:p>
    <w:p w14:paraId="2B5F8998" w14:textId="77777777" w:rsidR="003F53B2" w:rsidRPr="00D56DFC" w:rsidRDefault="003F53B2" w:rsidP="003F53B2">
      <w:pPr>
        <w:bidi/>
        <w:jc w:val="both"/>
        <w:rPr>
          <w:rFonts w:cs="David" w:hint="cs"/>
          <w:rtl/>
        </w:rPr>
      </w:pPr>
    </w:p>
    <w:p w14:paraId="0B2E5F2B" w14:textId="77777777" w:rsidR="003F53B2" w:rsidRPr="00D56DFC" w:rsidRDefault="003F53B2" w:rsidP="003F53B2">
      <w:pPr>
        <w:bidi/>
        <w:jc w:val="both"/>
        <w:rPr>
          <w:rFonts w:cs="David"/>
          <w:u w:val="single"/>
        </w:rPr>
      </w:pPr>
      <w:r w:rsidRPr="00D56DFC">
        <w:rPr>
          <w:rFonts w:cs="David" w:hint="cs"/>
          <w:u w:val="single"/>
          <w:rtl/>
        </w:rPr>
        <w:t>אורלי עדס:</w:t>
      </w:r>
    </w:p>
    <w:p w14:paraId="0D05AB06" w14:textId="77777777" w:rsidR="003F53B2" w:rsidRPr="00D56DFC" w:rsidRDefault="003F53B2" w:rsidP="003F53B2">
      <w:pPr>
        <w:bidi/>
        <w:jc w:val="both"/>
        <w:rPr>
          <w:rFonts w:cs="David" w:hint="cs"/>
          <w:rtl/>
        </w:rPr>
      </w:pPr>
    </w:p>
    <w:p w14:paraId="2D7EB3B6" w14:textId="77777777" w:rsidR="003F53B2" w:rsidRPr="00D56DFC" w:rsidRDefault="003F53B2" w:rsidP="003F53B2">
      <w:pPr>
        <w:bidi/>
        <w:jc w:val="both"/>
        <w:rPr>
          <w:rFonts w:cs="David" w:hint="cs"/>
          <w:rtl/>
        </w:rPr>
      </w:pPr>
      <w:r w:rsidRPr="00D56DFC">
        <w:rPr>
          <w:rFonts w:cs="David" w:hint="cs"/>
          <w:rtl/>
        </w:rPr>
        <w:tab/>
        <w:t>יום הבחירות הוא בן 15 שעות, ולא נמנע ממך- - -</w:t>
      </w:r>
    </w:p>
    <w:p w14:paraId="70C11F3C" w14:textId="77777777" w:rsidR="003F53B2" w:rsidRPr="00D56DFC" w:rsidRDefault="003F53B2" w:rsidP="003F53B2">
      <w:pPr>
        <w:bidi/>
        <w:jc w:val="both"/>
        <w:rPr>
          <w:rFonts w:cs="David" w:hint="cs"/>
          <w:rtl/>
        </w:rPr>
      </w:pPr>
    </w:p>
    <w:p w14:paraId="3BD843FF" w14:textId="77777777" w:rsidR="003F53B2" w:rsidRPr="00D56DFC" w:rsidRDefault="003F53B2" w:rsidP="003F53B2">
      <w:pPr>
        <w:bidi/>
        <w:jc w:val="both"/>
        <w:rPr>
          <w:rFonts w:cs="David"/>
          <w:u w:val="single"/>
        </w:rPr>
      </w:pPr>
      <w:r w:rsidRPr="00D56DFC">
        <w:rPr>
          <w:rFonts w:cs="David" w:hint="cs"/>
          <w:u w:val="single"/>
          <w:rtl/>
        </w:rPr>
        <w:t>יהודה אבידן:</w:t>
      </w:r>
    </w:p>
    <w:p w14:paraId="72B56992" w14:textId="77777777" w:rsidR="003F53B2" w:rsidRPr="00D56DFC" w:rsidRDefault="003F53B2" w:rsidP="003F53B2">
      <w:pPr>
        <w:bidi/>
        <w:jc w:val="both"/>
        <w:rPr>
          <w:rFonts w:cs="David" w:hint="cs"/>
          <w:rtl/>
        </w:rPr>
      </w:pPr>
    </w:p>
    <w:p w14:paraId="34A0015F" w14:textId="77777777" w:rsidR="003F53B2" w:rsidRPr="00D56DFC" w:rsidRDefault="003F53B2" w:rsidP="003F53B2">
      <w:pPr>
        <w:bidi/>
        <w:jc w:val="both"/>
        <w:rPr>
          <w:rFonts w:cs="David" w:hint="cs"/>
          <w:rtl/>
        </w:rPr>
      </w:pPr>
      <w:r w:rsidRPr="00D56DFC">
        <w:rPr>
          <w:rFonts w:cs="David" w:hint="cs"/>
          <w:rtl/>
        </w:rPr>
        <w:tab/>
        <w:t>אבל אם בפועל המפלגות נערכות למשמרות, אני לא אחזיר בן אדם שנוסע. היום ניוד הפעילים מעיר לעיר- -</w:t>
      </w:r>
    </w:p>
    <w:p w14:paraId="796172C0" w14:textId="77777777" w:rsidR="003F53B2" w:rsidRPr="00D56DFC" w:rsidRDefault="003F53B2" w:rsidP="003F53B2">
      <w:pPr>
        <w:bidi/>
        <w:jc w:val="both"/>
        <w:rPr>
          <w:rFonts w:cs="David" w:hint="cs"/>
          <w:rtl/>
        </w:rPr>
      </w:pPr>
    </w:p>
    <w:p w14:paraId="2A7C1667" w14:textId="77777777" w:rsidR="003F53B2" w:rsidRPr="00D56DFC" w:rsidRDefault="003F53B2" w:rsidP="003F53B2">
      <w:pPr>
        <w:bidi/>
        <w:jc w:val="both"/>
        <w:rPr>
          <w:rFonts w:cs="David" w:hint="cs"/>
          <w:u w:val="single"/>
          <w:rtl/>
        </w:rPr>
      </w:pPr>
      <w:r w:rsidRPr="00D56DFC">
        <w:rPr>
          <w:rFonts w:cs="David" w:hint="cs"/>
          <w:u w:val="single"/>
          <w:rtl/>
        </w:rPr>
        <w:t>משה גפני:</w:t>
      </w:r>
    </w:p>
    <w:p w14:paraId="7574418F" w14:textId="77777777" w:rsidR="003F53B2" w:rsidRPr="00D56DFC" w:rsidRDefault="003F53B2" w:rsidP="003F53B2">
      <w:pPr>
        <w:bidi/>
        <w:jc w:val="both"/>
        <w:rPr>
          <w:rFonts w:cs="David" w:hint="cs"/>
          <w:u w:val="single"/>
          <w:rtl/>
        </w:rPr>
      </w:pPr>
    </w:p>
    <w:p w14:paraId="08040A7B" w14:textId="77777777" w:rsidR="003F53B2" w:rsidRPr="00D56DFC" w:rsidRDefault="003F53B2" w:rsidP="003F53B2">
      <w:pPr>
        <w:bidi/>
        <w:jc w:val="both"/>
        <w:rPr>
          <w:rFonts w:cs="David" w:hint="cs"/>
          <w:rtl/>
        </w:rPr>
      </w:pPr>
      <w:r w:rsidRPr="00D56DFC">
        <w:rPr>
          <w:rFonts w:cs="David" w:hint="cs"/>
          <w:rtl/>
        </w:rPr>
        <w:tab/>
        <w:t xml:space="preserve">מה לא תסיע? אני לא מבין. אני אומר לך שוב: אני גר בבני ברק ואני קלפי ברמת-גן </w:t>
      </w:r>
      <w:r w:rsidRPr="00D56DFC">
        <w:rPr>
          <w:rFonts w:cs="David"/>
          <w:rtl/>
        </w:rPr>
        <w:t>–</w:t>
      </w:r>
      <w:r w:rsidRPr="00D56DFC">
        <w:rPr>
          <w:rFonts w:cs="David" w:hint="cs"/>
          <w:rtl/>
        </w:rPr>
        <w:t xml:space="preserve"> מה אתה צריך להסיע? אם אני יושב שש שעות אני יכול להצביע </w:t>
      </w:r>
      <w:r w:rsidRPr="00D56DFC">
        <w:rPr>
          <w:rFonts w:cs="David"/>
          <w:rtl/>
        </w:rPr>
        <w:t>–</w:t>
      </w:r>
      <w:r w:rsidRPr="00D56DFC">
        <w:rPr>
          <w:rFonts w:cs="David" w:hint="cs"/>
          <w:rtl/>
        </w:rPr>
        <w:t xml:space="preserve"> אני חבר ועדת קלפי. גם אם אני צריך לנסוע שש שעות זה גם נראה שאני חלק מ- - -</w:t>
      </w:r>
    </w:p>
    <w:p w14:paraId="1E12CA28" w14:textId="77777777" w:rsidR="003F53B2" w:rsidRPr="00D56DFC" w:rsidRDefault="003F53B2" w:rsidP="003F53B2">
      <w:pPr>
        <w:bidi/>
        <w:jc w:val="both"/>
        <w:rPr>
          <w:rFonts w:cs="David" w:hint="cs"/>
          <w:rtl/>
        </w:rPr>
      </w:pPr>
    </w:p>
    <w:p w14:paraId="51E22038" w14:textId="77777777" w:rsidR="003F53B2" w:rsidRPr="00D56DFC" w:rsidRDefault="003F53B2" w:rsidP="003F53B2">
      <w:pPr>
        <w:bidi/>
        <w:jc w:val="both"/>
        <w:rPr>
          <w:rFonts w:cs="David" w:hint="cs"/>
          <w:rtl/>
        </w:rPr>
      </w:pPr>
      <w:r w:rsidRPr="00D56DFC">
        <w:rPr>
          <w:rFonts w:cs="David" w:hint="cs"/>
          <w:u w:val="single"/>
          <w:rtl/>
        </w:rPr>
        <w:t>יהודה אבידן:</w:t>
      </w:r>
    </w:p>
    <w:p w14:paraId="6AFAED51" w14:textId="77777777" w:rsidR="003F53B2" w:rsidRPr="00D56DFC" w:rsidRDefault="003F53B2" w:rsidP="003F53B2">
      <w:pPr>
        <w:bidi/>
        <w:jc w:val="both"/>
        <w:rPr>
          <w:rFonts w:cs="David" w:hint="cs"/>
          <w:rtl/>
        </w:rPr>
      </w:pPr>
    </w:p>
    <w:p w14:paraId="376F28A0" w14:textId="77777777" w:rsidR="003F53B2" w:rsidRPr="00D56DFC" w:rsidRDefault="003F53B2" w:rsidP="003F53B2">
      <w:pPr>
        <w:bidi/>
        <w:jc w:val="both"/>
        <w:rPr>
          <w:rFonts w:cs="David" w:hint="cs"/>
          <w:rtl/>
        </w:rPr>
      </w:pPr>
      <w:r w:rsidRPr="00D56DFC">
        <w:rPr>
          <w:rFonts w:cs="David" w:hint="cs"/>
          <w:rtl/>
        </w:rPr>
        <w:tab/>
        <w:t>הרב גפני, היום ניוד הפעילים מעיר לעיר הוא דבר מקובל- -</w:t>
      </w:r>
    </w:p>
    <w:p w14:paraId="3E7640B1" w14:textId="77777777" w:rsidR="003F53B2" w:rsidRPr="00D56DFC" w:rsidRDefault="003F53B2" w:rsidP="003F53B2">
      <w:pPr>
        <w:bidi/>
        <w:jc w:val="both"/>
        <w:rPr>
          <w:rFonts w:cs="David" w:hint="cs"/>
          <w:rtl/>
        </w:rPr>
      </w:pPr>
    </w:p>
    <w:p w14:paraId="599C937A" w14:textId="77777777" w:rsidR="003F53B2" w:rsidRPr="00D56DFC" w:rsidRDefault="003F53B2" w:rsidP="003F53B2">
      <w:pPr>
        <w:bidi/>
        <w:jc w:val="both"/>
        <w:rPr>
          <w:rFonts w:cs="David" w:hint="cs"/>
          <w:u w:val="single"/>
          <w:rtl/>
        </w:rPr>
      </w:pPr>
      <w:r w:rsidRPr="00D56DFC">
        <w:rPr>
          <w:rFonts w:cs="David" w:hint="cs"/>
          <w:u w:val="single"/>
          <w:rtl/>
        </w:rPr>
        <w:t>משה גפני:</w:t>
      </w:r>
    </w:p>
    <w:p w14:paraId="66D28C9B" w14:textId="77777777" w:rsidR="003F53B2" w:rsidRPr="00D56DFC" w:rsidRDefault="003F53B2" w:rsidP="003F53B2">
      <w:pPr>
        <w:bidi/>
        <w:jc w:val="both"/>
        <w:rPr>
          <w:rFonts w:cs="David" w:hint="cs"/>
          <w:u w:val="single"/>
          <w:rtl/>
        </w:rPr>
      </w:pPr>
    </w:p>
    <w:p w14:paraId="3668F59E" w14:textId="77777777" w:rsidR="003F53B2" w:rsidRPr="00D56DFC" w:rsidRDefault="003F53B2" w:rsidP="003F53B2">
      <w:pPr>
        <w:bidi/>
        <w:ind w:firstLine="720"/>
        <w:jc w:val="both"/>
        <w:rPr>
          <w:rFonts w:cs="David" w:hint="cs"/>
          <w:rtl/>
        </w:rPr>
      </w:pPr>
      <w:r w:rsidRPr="00D56DFC">
        <w:rPr>
          <w:rFonts w:cs="David" w:hint="cs"/>
          <w:rtl/>
        </w:rPr>
        <w:t>איפה תרוויח משהו? תן לי דוגמה איפה תרוויח.</w:t>
      </w:r>
    </w:p>
    <w:p w14:paraId="73A38A08" w14:textId="77777777" w:rsidR="003F53B2" w:rsidRPr="00D56DFC" w:rsidRDefault="003F53B2" w:rsidP="003F53B2">
      <w:pPr>
        <w:bidi/>
        <w:jc w:val="both"/>
        <w:rPr>
          <w:rFonts w:cs="David" w:hint="cs"/>
          <w:rtl/>
        </w:rPr>
      </w:pPr>
    </w:p>
    <w:p w14:paraId="63F35ABA" w14:textId="77777777" w:rsidR="003F53B2" w:rsidRPr="00D56DFC" w:rsidRDefault="003F53B2" w:rsidP="003F53B2">
      <w:pPr>
        <w:bidi/>
        <w:jc w:val="both"/>
        <w:rPr>
          <w:rFonts w:cs="David" w:hint="cs"/>
          <w:rtl/>
        </w:rPr>
      </w:pPr>
      <w:r w:rsidRPr="00D56DFC">
        <w:rPr>
          <w:rFonts w:cs="David" w:hint="cs"/>
          <w:u w:val="single"/>
          <w:rtl/>
        </w:rPr>
        <w:t>יהודה אבידן:</w:t>
      </w:r>
    </w:p>
    <w:p w14:paraId="09EC7B4C" w14:textId="77777777" w:rsidR="003F53B2" w:rsidRPr="00D56DFC" w:rsidRDefault="003F53B2" w:rsidP="003F53B2">
      <w:pPr>
        <w:bidi/>
        <w:jc w:val="both"/>
        <w:rPr>
          <w:rFonts w:cs="David" w:hint="cs"/>
          <w:rtl/>
        </w:rPr>
      </w:pPr>
    </w:p>
    <w:p w14:paraId="5042D166" w14:textId="77777777" w:rsidR="003F53B2" w:rsidRPr="00D56DFC" w:rsidRDefault="003F53B2" w:rsidP="003F53B2">
      <w:pPr>
        <w:bidi/>
        <w:jc w:val="both"/>
        <w:rPr>
          <w:rFonts w:cs="David" w:hint="cs"/>
          <w:rtl/>
        </w:rPr>
      </w:pPr>
      <w:r w:rsidRPr="00D56DFC">
        <w:rPr>
          <w:rFonts w:cs="David" w:hint="cs"/>
          <w:rtl/>
        </w:rPr>
        <w:tab/>
        <w:t>אני אתן לך דוגמאות? לוקחים פעילים לבני ברק ומורידים אותם, למשל לחיפה.</w:t>
      </w:r>
    </w:p>
    <w:p w14:paraId="2E681823" w14:textId="77777777" w:rsidR="003F53B2" w:rsidRPr="00D56DFC" w:rsidRDefault="003F53B2" w:rsidP="003F53B2">
      <w:pPr>
        <w:bidi/>
        <w:jc w:val="both"/>
        <w:rPr>
          <w:rFonts w:cs="David" w:hint="cs"/>
          <w:rtl/>
        </w:rPr>
      </w:pPr>
    </w:p>
    <w:p w14:paraId="6A72C7A3" w14:textId="77777777" w:rsidR="003F53B2" w:rsidRPr="00D56DFC" w:rsidRDefault="003F53B2" w:rsidP="003F53B2">
      <w:pPr>
        <w:bidi/>
        <w:rPr>
          <w:rFonts w:cs="David" w:hint="cs"/>
          <w:u w:val="single"/>
          <w:rtl/>
        </w:rPr>
      </w:pPr>
      <w:r w:rsidRPr="00D56DFC">
        <w:rPr>
          <w:rFonts w:cs="David" w:hint="cs"/>
          <w:u w:val="single"/>
          <w:rtl/>
        </w:rPr>
        <w:t>משה גפני:</w:t>
      </w:r>
    </w:p>
    <w:p w14:paraId="506198A6" w14:textId="77777777" w:rsidR="003F53B2" w:rsidRPr="00D56DFC" w:rsidRDefault="003F53B2" w:rsidP="003F53B2">
      <w:pPr>
        <w:bidi/>
        <w:rPr>
          <w:rFonts w:cs="David" w:hint="cs"/>
          <w:u w:val="single"/>
          <w:rtl/>
        </w:rPr>
      </w:pPr>
    </w:p>
    <w:p w14:paraId="4B29E960" w14:textId="77777777" w:rsidR="003F53B2" w:rsidRPr="00D56DFC" w:rsidRDefault="003F53B2" w:rsidP="003F53B2">
      <w:pPr>
        <w:bidi/>
        <w:jc w:val="both"/>
        <w:rPr>
          <w:rFonts w:cs="David" w:hint="cs"/>
          <w:rtl/>
        </w:rPr>
      </w:pPr>
      <w:r w:rsidRPr="00D56DFC">
        <w:rPr>
          <w:rFonts w:cs="David" w:hint="cs"/>
          <w:rtl/>
        </w:rPr>
        <w:tab/>
        <w:t xml:space="preserve"> כמה זמן הוא יושב - - -</w:t>
      </w:r>
    </w:p>
    <w:p w14:paraId="21EAF63F" w14:textId="77777777" w:rsidR="003F53B2" w:rsidRPr="00D56DFC" w:rsidRDefault="003F53B2" w:rsidP="003F53B2">
      <w:pPr>
        <w:bidi/>
        <w:jc w:val="both"/>
        <w:rPr>
          <w:rFonts w:cs="David" w:hint="cs"/>
          <w:rtl/>
        </w:rPr>
      </w:pPr>
    </w:p>
    <w:p w14:paraId="4DF597B7" w14:textId="77777777" w:rsidR="003F53B2" w:rsidRPr="00D56DFC" w:rsidRDefault="003F53B2" w:rsidP="003F53B2">
      <w:pPr>
        <w:bidi/>
        <w:jc w:val="both"/>
        <w:rPr>
          <w:rFonts w:cs="David"/>
          <w:u w:val="single"/>
        </w:rPr>
      </w:pPr>
      <w:r w:rsidRPr="00D56DFC">
        <w:rPr>
          <w:rFonts w:cs="David" w:hint="cs"/>
          <w:u w:val="single"/>
          <w:rtl/>
        </w:rPr>
        <w:t>יהודה אבידן:</w:t>
      </w:r>
    </w:p>
    <w:p w14:paraId="61CA3699" w14:textId="77777777" w:rsidR="003F53B2" w:rsidRPr="00D56DFC" w:rsidRDefault="003F53B2" w:rsidP="003F53B2">
      <w:pPr>
        <w:bidi/>
        <w:jc w:val="both"/>
        <w:rPr>
          <w:rFonts w:cs="David" w:hint="cs"/>
          <w:rtl/>
        </w:rPr>
      </w:pPr>
    </w:p>
    <w:p w14:paraId="259D73BC" w14:textId="77777777" w:rsidR="003F53B2" w:rsidRPr="00D56DFC" w:rsidRDefault="003F53B2" w:rsidP="003F53B2">
      <w:pPr>
        <w:bidi/>
        <w:jc w:val="both"/>
        <w:rPr>
          <w:rFonts w:cs="David" w:hint="cs"/>
          <w:rtl/>
        </w:rPr>
      </w:pPr>
      <w:r w:rsidRPr="00D56DFC">
        <w:rPr>
          <w:rFonts w:cs="David" w:hint="cs"/>
          <w:rtl/>
        </w:rPr>
        <w:tab/>
        <w:t>אז אני אומר לך: הפעיל הזה יושב 5 שעות בקלפי, והוא יכול לשבת 6 שעות, והוא נשאר בעיר לעבוד, אז הוא לא חוזר לעיר. אז אם אני עושה לו משמרות - -</w:t>
      </w:r>
    </w:p>
    <w:p w14:paraId="246DB935" w14:textId="77777777" w:rsidR="003F53B2" w:rsidRPr="00D56DFC" w:rsidRDefault="003F53B2" w:rsidP="003F53B2">
      <w:pPr>
        <w:bidi/>
        <w:jc w:val="both"/>
        <w:rPr>
          <w:rFonts w:cs="David" w:hint="cs"/>
          <w:rtl/>
        </w:rPr>
      </w:pPr>
    </w:p>
    <w:p w14:paraId="2066EBCA" w14:textId="77777777" w:rsidR="003F53B2" w:rsidRPr="00D56DFC" w:rsidRDefault="003F53B2" w:rsidP="003F53B2">
      <w:pPr>
        <w:bidi/>
        <w:rPr>
          <w:rFonts w:cs="David" w:hint="cs"/>
          <w:u w:val="single"/>
          <w:rtl/>
        </w:rPr>
      </w:pPr>
      <w:r w:rsidRPr="00D56DFC">
        <w:rPr>
          <w:rFonts w:cs="David" w:hint="cs"/>
          <w:u w:val="single"/>
          <w:rtl/>
        </w:rPr>
        <w:t>משה גפני:</w:t>
      </w:r>
    </w:p>
    <w:p w14:paraId="27706D71" w14:textId="77777777" w:rsidR="003F53B2" w:rsidRPr="00D56DFC" w:rsidRDefault="003F53B2" w:rsidP="003F53B2">
      <w:pPr>
        <w:bidi/>
        <w:rPr>
          <w:rFonts w:cs="David" w:hint="cs"/>
          <w:u w:val="single"/>
          <w:rtl/>
        </w:rPr>
      </w:pPr>
    </w:p>
    <w:p w14:paraId="1F233F5A" w14:textId="77777777" w:rsidR="003F53B2" w:rsidRPr="00D56DFC" w:rsidRDefault="003F53B2" w:rsidP="003F53B2">
      <w:pPr>
        <w:bidi/>
        <w:jc w:val="both"/>
        <w:rPr>
          <w:rFonts w:cs="David" w:hint="cs"/>
          <w:rtl/>
        </w:rPr>
      </w:pPr>
      <w:r w:rsidRPr="00D56DFC">
        <w:rPr>
          <w:rFonts w:cs="David" w:hint="cs"/>
          <w:rtl/>
        </w:rPr>
        <w:tab/>
        <w:t xml:space="preserve"> הוא נשאר לעבוד בעיר? מצוין. הוא יישאר בקלפי במסגרת העבודה שלו, עוד שעה. </w:t>
      </w:r>
    </w:p>
    <w:p w14:paraId="2642151F" w14:textId="77777777" w:rsidR="003F53B2" w:rsidRPr="00D56DFC" w:rsidRDefault="003F53B2" w:rsidP="003F53B2">
      <w:pPr>
        <w:bidi/>
        <w:jc w:val="both"/>
        <w:rPr>
          <w:rFonts w:cs="David" w:hint="cs"/>
          <w:rtl/>
        </w:rPr>
      </w:pPr>
    </w:p>
    <w:p w14:paraId="50310D4B" w14:textId="77777777" w:rsidR="003F53B2" w:rsidRPr="00D56DFC" w:rsidRDefault="003F53B2" w:rsidP="003F53B2">
      <w:pPr>
        <w:bidi/>
        <w:jc w:val="both"/>
        <w:rPr>
          <w:rFonts w:cs="David"/>
          <w:u w:val="single"/>
        </w:rPr>
      </w:pPr>
      <w:r w:rsidRPr="00D56DFC">
        <w:rPr>
          <w:rFonts w:cs="David" w:hint="cs"/>
          <w:u w:val="single"/>
          <w:rtl/>
        </w:rPr>
        <w:t>יהודה אבידן:</w:t>
      </w:r>
    </w:p>
    <w:p w14:paraId="04D7D795" w14:textId="77777777" w:rsidR="003F53B2" w:rsidRPr="00D56DFC" w:rsidRDefault="003F53B2" w:rsidP="003F53B2">
      <w:pPr>
        <w:bidi/>
        <w:jc w:val="both"/>
        <w:rPr>
          <w:rFonts w:cs="David" w:hint="cs"/>
          <w:rtl/>
        </w:rPr>
      </w:pPr>
    </w:p>
    <w:p w14:paraId="677620BB" w14:textId="77777777" w:rsidR="003F53B2" w:rsidRPr="00D56DFC" w:rsidRDefault="003F53B2" w:rsidP="003F53B2">
      <w:pPr>
        <w:bidi/>
        <w:jc w:val="both"/>
        <w:rPr>
          <w:rFonts w:cs="David" w:hint="cs"/>
          <w:rtl/>
        </w:rPr>
      </w:pPr>
      <w:r w:rsidRPr="00D56DFC">
        <w:rPr>
          <w:rFonts w:cs="David" w:hint="cs"/>
          <w:rtl/>
        </w:rPr>
        <w:tab/>
        <w:t>אז אתה רוצה לשנות את כל סדרי העדיפות של המפלגות.</w:t>
      </w:r>
    </w:p>
    <w:p w14:paraId="39D28937" w14:textId="77777777" w:rsidR="003F53B2" w:rsidRPr="00D56DFC" w:rsidRDefault="003F53B2" w:rsidP="003F53B2">
      <w:pPr>
        <w:bidi/>
        <w:jc w:val="both"/>
        <w:rPr>
          <w:rFonts w:cs="David" w:hint="cs"/>
          <w:rtl/>
        </w:rPr>
      </w:pPr>
    </w:p>
    <w:p w14:paraId="5CE6D04E" w14:textId="77777777" w:rsidR="003F53B2" w:rsidRPr="00D56DFC" w:rsidRDefault="003F53B2" w:rsidP="003F53B2">
      <w:pPr>
        <w:bidi/>
        <w:rPr>
          <w:rFonts w:cs="David" w:hint="cs"/>
          <w:u w:val="single"/>
          <w:rtl/>
        </w:rPr>
      </w:pPr>
      <w:r w:rsidRPr="00D56DFC">
        <w:rPr>
          <w:rFonts w:cs="David" w:hint="cs"/>
          <w:u w:val="single"/>
          <w:rtl/>
        </w:rPr>
        <w:t>משה גפני:</w:t>
      </w:r>
    </w:p>
    <w:p w14:paraId="1DD22B90" w14:textId="77777777" w:rsidR="003F53B2" w:rsidRPr="00D56DFC" w:rsidRDefault="003F53B2" w:rsidP="003F53B2">
      <w:pPr>
        <w:bidi/>
        <w:rPr>
          <w:rFonts w:cs="David" w:hint="cs"/>
          <w:u w:val="single"/>
          <w:rtl/>
        </w:rPr>
      </w:pPr>
    </w:p>
    <w:p w14:paraId="22DDE405" w14:textId="77777777" w:rsidR="003F53B2" w:rsidRPr="00D56DFC" w:rsidRDefault="003F53B2" w:rsidP="003F53B2">
      <w:pPr>
        <w:bidi/>
        <w:jc w:val="both"/>
        <w:rPr>
          <w:rFonts w:cs="David" w:hint="cs"/>
          <w:rtl/>
        </w:rPr>
      </w:pPr>
      <w:r w:rsidRPr="00D56DFC">
        <w:rPr>
          <w:rFonts w:cs="David" w:hint="cs"/>
          <w:rtl/>
        </w:rPr>
        <w:tab/>
        <w:t xml:space="preserve"> איזה סדרי עבודה? אתה- - -</w:t>
      </w:r>
    </w:p>
    <w:p w14:paraId="358149D7" w14:textId="77777777" w:rsidR="003F53B2" w:rsidRPr="00D56DFC" w:rsidRDefault="003F53B2" w:rsidP="003F53B2">
      <w:pPr>
        <w:bidi/>
        <w:jc w:val="both"/>
        <w:rPr>
          <w:rFonts w:cs="David" w:hint="cs"/>
          <w:rtl/>
        </w:rPr>
      </w:pPr>
    </w:p>
    <w:p w14:paraId="3BFA9585" w14:textId="77777777" w:rsidR="003F53B2" w:rsidRPr="00D56DFC" w:rsidRDefault="003F53B2" w:rsidP="003F53B2">
      <w:pPr>
        <w:bidi/>
        <w:jc w:val="both"/>
        <w:rPr>
          <w:rFonts w:cs="David"/>
          <w:u w:val="single"/>
        </w:rPr>
      </w:pPr>
      <w:r w:rsidRPr="00D56DFC">
        <w:rPr>
          <w:rFonts w:cs="David" w:hint="cs"/>
          <w:u w:val="single"/>
          <w:rtl/>
        </w:rPr>
        <w:t>יהודה אבידן:</w:t>
      </w:r>
    </w:p>
    <w:p w14:paraId="1746F60C" w14:textId="77777777" w:rsidR="003F53B2" w:rsidRPr="00D56DFC" w:rsidRDefault="003F53B2" w:rsidP="003F53B2">
      <w:pPr>
        <w:bidi/>
        <w:jc w:val="both"/>
        <w:rPr>
          <w:rFonts w:cs="David" w:hint="cs"/>
          <w:rtl/>
        </w:rPr>
      </w:pPr>
    </w:p>
    <w:p w14:paraId="1859DEF6" w14:textId="77777777" w:rsidR="003F53B2" w:rsidRPr="00D56DFC" w:rsidRDefault="003F53B2" w:rsidP="003F53B2">
      <w:pPr>
        <w:bidi/>
        <w:jc w:val="both"/>
        <w:rPr>
          <w:rFonts w:cs="David" w:hint="cs"/>
          <w:rtl/>
        </w:rPr>
      </w:pPr>
      <w:r w:rsidRPr="00D56DFC">
        <w:rPr>
          <w:rFonts w:cs="David" w:hint="cs"/>
          <w:rtl/>
        </w:rPr>
        <w:tab/>
        <w:t xml:space="preserve">בוא - - - ונסתדר. </w:t>
      </w:r>
    </w:p>
    <w:p w14:paraId="4ACB4A79" w14:textId="77777777" w:rsidR="003F53B2" w:rsidRPr="00D56DFC" w:rsidRDefault="003F53B2" w:rsidP="003F53B2">
      <w:pPr>
        <w:bidi/>
        <w:jc w:val="both"/>
        <w:rPr>
          <w:rFonts w:cs="David" w:hint="cs"/>
          <w:rtl/>
        </w:rPr>
      </w:pPr>
    </w:p>
    <w:p w14:paraId="73F4EC41" w14:textId="77777777" w:rsidR="003F53B2" w:rsidRPr="00D56DFC" w:rsidRDefault="003F53B2" w:rsidP="003F53B2">
      <w:pPr>
        <w:bidi/>
        <w:rPr>
          <w:rFonts w:cs="David" w:hint="cs"/>
          <w:u w:val="single"/>
          <w:rtl/>
        </w:rPr>
      </w:pPr>
      <w:r w:rsidRPr="00D56DFC">
        <w:rPr>
          <w:rFonts w:cs="David" w:hint="cs"/>
          <w:u w:val="single"/>
          <w:rtl/>
        </w:rPr>
        <w:t>משה גפני:</w:t>
      </w:r>
    </w:p>
    <w:p w14:paraId="161873D3" w14:textId="77777777" w:rsidR="003F53B2" w:rsidRPr="00D56DFC" w:rsidRDefault="003F53B2" w:rsidP="003F53B2">
      <w:pPr>
        <w:bidi/>
        <w:rPr>
          <w:rFonts w:cs="David" w:hint="cs"/>
          <w:u w:val="single"/>
          <w:rtl/>
        </w:rPr>
      </w:pPr>
    </w:p>
    <w:p w14:paraId="43202305" w14:textId="77777777" w:rsidR="003F53B2" w:rsidRPr="00D56DFC" w:rsidRDefault="003F53B2" w:rsidP="003F53B2">
      <w:pPr>
        <w:bidi/>
        <w:jc w:val="both"/>
        <w:rPr>
          <w:rFonts w:cs="David" w:hint="cs"/>
          <w:rtl/>
        </w:rPr>
      </w:pPr>
      <w:r w:rsidRPr="00D56DFC">
        <w:rPr>
          <w:rFonts w:cs="David" w:hint="cs"/>
          <w:rtl/>
        </w:rPr>
        <w:tab/>
        <w:t>- - -</w:t>
      </w:r>
    </w:p>
    <w:p w14:paraId="42EC4797" w14:textId="77777777" w:rsidR="003F53B2" w:rsidRPr="00D56DFC" w:rsidRDefault="003F53B2" w:rsidP="003F53B2">
      <w:pPr>
        <w:bidi/>
        <w:jc w:val="both"/>
        <w:rPr>
          <w:rFonts w:cs="David" w:hint="cs"/>
          <w:rtl/>
        </w:rPr>
      </w:pPr>
    </w:p>
    <w:p w14:paraId="7D833E59" w14:textId="77777777" w:rsidR="003F53B2" w:rsidRPr="00D56DFC" w:rsidRDefault="003F53B2" w:rsidP="003F53B2">
      <w:pPr>
        <w:bidi/>
        <w:jc w:val="both"/>
        <w:rPr>
          <w:rFonts w:cs="David"/>
          <w:u w:val="single"/>
        </w:rPr>
      </w:pPr>
      <w:r w:rsidRPr="00D56DFC">
        <w:rPr>
          <w:rFonts w:cs="David" w:hint="cs"/>
          <w:u w:val="single"/>
          <w:rtl/>
        </w:rPr>
        <w:t>יהודה אבידן:</w:t>
      </w:r>
    </w:p>
    <w:p w14:paraId="2EFBDC03" w14:textId="77777777" w:rsidR="003F53B2" w:rsidRPr="00D56DFC" w:rsidRDefault="003F53B2" w:rsidP="003F53B2">
      <w:pPr>
        <w:bidi/>
        <w:jc w:val="both"/>
        <w:rPr>
          <w:rFonts w:cs="David" w:hint="cs"/>
          <w:rtl/>
        </w:rPr>
      </w:pPr>
    </w:p>
    <w:p w14:paraId="0F34265A" w14:textId="77777777" w:rsidR="003F53B2" w:rsidRPr="00D56DFC" w:rsidRDefault="003F53B2" w:rsidP="003F53B2">
      <w:pPr>
        <w:bidi/>
        <w:jc w:val="both"/>
        <w:rPr>
          <w:rFonts w:cs="David" w:hint="cs"/>
          <w:rtl/>
        </w:rPr>
      </w:pPr>
      <w:r w:rsidRPr="00D56DFC">
        <w:rPr>
          <w:rFonts w:cs="David" w:hint="cs"/>
          <w:rtl/>
        </w:rPr>
        <w:tab/>
        <w:t xml:space="preserve">אנחנו נסתדר גם בלי זה. </w:t>
      </w:r>
    </w:p>
    <w:p w14:paraId="5EAFF434" w14:textId="77777777" w:rsidR="003F53B2" w:rsidRPr="00D56DFC" w:rsidRDefault="003F53B2" w:rsidP="003F53B2">
      <w:pPr>
        <w:bidi/>
        <w:jc w:val="both"/>
        <w:rPr>
          <w:rFonts w:cs="David" w:hint="cs"/>
          <w:rtl/>
        </w:rPr>
      </w:pPr>
    </w:p>
    <w:p w14:paraId="1F3860DC" w14:textId="77777777" w:rsidR="003F53B2" w:rsidRPr="00D56DFC" w:rsidRDefault="003F53B2" w:rsidP="003F53B2">
      <w:pPr>
        <w:bidi/>
        <w:ind w:firstLine="720"/>
        <w:jc w:val="both"/>
        <w:rPr>
          <w:rFonts w:cs="David" w:hint="cs"/>
          <w:rtl/>
        </w:rPr>
      </w:pPr>
      <w:r w:rsidRPr="00D56DFC">
        <w:rPr>
          <w:rFonts w:cs="David" w:hint="cs"/>
          <w:rtl/>
        </w:rPr>
        <w:t>המספר 5 שעות נבע מעבודה בשטח והיכרות עם איך שזה עובד - -</w:t>
      </w:r>
    </w:p>
    <w:p w14:paraId="50E895F6" w14:textId="77777777" w:rsidR="003F53B2" w:rsidRPr="00D56DFC" w:rsidRDefault="003F53B2" w:rsidP="003F53B2">
      <w:pPr>
        <w:bidi/>
        <w:jc w:val="both"/>
        <w:rPr>
          <w:rFonts w:cs="David" w:hint="cs"/>
          <w:rtl/>
        </w:rPr>
      </w:pPr>
    </w:p>
    <w:p w14:paraId="05CDE77F" w14:textId="77777777" w:rsidR="003F53B2" w:rsidRPr="00D56DFC" w:rsidRDefault="003F53B2" w:rsidP="003F53B2">
      <w:pPr>
        <w:bidi/>
        <w:rPr>
          <w:rFonts w:cs="David" w:hint="cs"/>
          <w:u w:val="single"/>
          <w:rtl/>
        </w:rPr>
      </w:pPr>
      <w:r w:rsidRPr="00D56DFC">
        <w:rPr>
          <w:rFonts w:cs="David" w:hint="cs"/>
          <w:u w:val="single"/>
          <w:rtl/>
        </w:rPr>
        <w:t>משה גפני:</w:t>
      </w:r>
    </w:p>
    <w:p w14:paraId="4736A08B" w14:textId="77777777" w:rsidR="003F53B2" w:rsidRPr="00D56DFC" w:rsidRDefault="003F53B2" w:rsidP="003F53B2">
      <w:pPr>
        <w:bidi/>
        <w:rPr>
          <w:rFonts w:cs="David" w:hint="cs"/>
          <w:u w:val="single"/>
          <w:rtl/>
        </w:rPr>
      </w:pPr>
    </w:p>
    <w:p w14:paraId="15B9D12F" w14:textId="77777777" w:rsidR="003F53B2" w:rsidRPr="00D56DFC" w:rsidRDefault="003F53B2" w:rsidP="003F53B2">
      <w:pPr>
        <w:bidi/>
        <w:jc w:val="both"/>
        <w:rPr>
          <w:rFonts w:cs="David" w:hint="cs"/>
          <w:rtl/>
        </w:rPr>
      </w:pPr>
      <w:r w:rsidRPr="00D56DFC">
        <w:rPr>
          <w:rFonts w:cs="David" w:hint="cs"/>
          <w:rtl/>
        </w:rPr>
        <w:tab/>
        <w:t>- - -</w:t>
      </w:r>
    </w:p>
    <w:p w14:paraId="149AC601" w14:textId="77777777" w:rsidR="003F53B2" w:rsidRPr="00D56DFC" w:rsidRDefault="003F53B2" w:rsidP="003F53B2">
      <w:pPr>
        <w:bidi/>
        <w:jc w:val="both"/>
        <w:rPr>
          <w:rFonts w:cs="David" w:hint="cs"/>
          <w:rtl/>
        </w:rPr>
      </w:pPr>
    </w:p>
    <w:p w14:paraId="10AAC43F" w14:textId="77777777" w:rsidR="003F53B2" w:rsidRPr="00D56DFC" w:rsidRDefault="003F53B2" w:rsidP="003F53B2">
      <w:pPr>
        <w:bidi/>
        <w:jc w:val="both"/>
        <w:rPr>
          <w:rFonts w:cs="David"/>
          <w:u w:val="single"/>
        </w:rPr>
      </w:pPr>
      <w:r w:rsidRPr="00D56DFC">
        <w:rPr>
          <w:rFonts w:cs="David" w:hint="cs"/>
          <w:u w:val="single"/>
          <w:rtl/>
        </w:rPr>
        <w:t>יהודה אבידן:</w:t>
      </w:r>
    </w:p>
    <w:p w14:paraId="02375AFD" w14:textId="77777777" w:rsidR="003F53B2" w:rsidRPr="00D56DFC" w:rsidRDefault="003F53B2" w:rsidP="003F53B2">
      <w:pPr>
        <w:bidi/>
        <w:jc w:val="both"/>
        <w:rPr>
          <w:rFonts w:cs="David" w:hint="cs"/>
          <w:rtl/>
        </w:rPr>
      </w:pPr>
    </w:p>
    <w:p w14:paraId="20AA54EF" w14:textId="77777777" w:rsidR="003F53B2" w:rsidRPr="00D56DFC" w:rsidRDefault="003F53B2" w:rsidP="003F53B2">
      <w:pPr>
        <w:bidi/>
        <w:jc w:val="both"/>
        <w:rPr>
          <w:rFonts w:cs="David" w:hint="cs"/>
          <w:rtl/>
        </w:rPr>
      </w:pPr>
      <w:r w:rsidRPr="00D56DFC">
        <w:rPr>
          <w:rFonts w:cs="David" w:hint="cs"/>
          <w:rtl/>
        </w:rPr>
        <w:tab/>
        <w:t xml:space="preserve">יכול להיות שאצל גפני זה עובד אחרת </w:t>
      </w:r>
      <w:r w:rsidRPr="00D56DFC">
        <w:rPr>
          <w:rFonts w:cs="David"/>
          <w:rtl/>
        </w:rPr>
        <w:t>–</w:t>
      </w:r>
      <w:r w:rsidRPr="00D56DFC">
        <w:rPr>
          <w:rFonts w:cs="David" w:hint="cs"/>
          <w:rtl/>
        </w:rPr>
        <w:t xml:space="preserve"> כל 7 שעות משמרת. בש"ס זה עובד כל חמש שעות. ברגע שאנחנו עושים את זה חיסלנו את האפשרות שבן אדם יבוא וייכנס כדי להצביע. זאת העבודה בשטח. אני רוצה להזכיר שוועדת שרים החליטה על אפס שעות- -</w:t>
      </w:r>
    </w:p>
    <w:p w14:paraId="41891112" w14:textId="77777777" w:rsidR="003F53B2" w:rsidRPr="00D56DFC" w:rsidRDefault="003F53B2" w:rsidP="003F53B2">
      <w:pPr>
        <w:bidi/>
        <w:jc w:val="both"/>
        <w:rPr>
          <w:rFonts w:cs="David" w:hint="cs"/>
          <w:rtl/>
        </w:rPr>
      </w:pPr>
    </w:p>
    <w:p w14:paraId="4260AB84" w14:textId="77777777" w:rsidR="003F53B2" w:rsidRPr="00D56DFC" w:rsidRDefault="003F53B2" w:rsidP="003F53B2">
      <w:pPr>
        <w:bidi/>
        <w:rPr>
          <w:rFonts w:cs="David" w:hint="cs"/>
          <w:rtl/>
        </w:rPr>
      </w:pPr>
      <w:r w:rsidRPr="00D56DFC">
        <w:rPr>
          <w:rFonts w:cs="David" w:hint="cs"/>
          <w:u w:val="single"/>
          <w:rtl/>
        </w:rPr>
        <w:t>נסים זאב:</w:t>
      </w:r>
    </w:p>
    <w:p w14:paraId="11A0C7D7" w14:textId="77777777" w:rsidR="003F53B2" w:rsidRPr="00D56DFC" w:rsidRDefault="003F53B2" w:rsidP="003F53B2">
      <w:pPr>
        <w:bidi/>
        <w:rPr>
          <w:rFonts w:cs="David" w:hint="cs"/>
          <w:rtl/>
        </w:rPr>
      </w:pPr>
    </w:p>
    <w:p w14:paraId="601F3142" w14:textId="77777777" w:rsidR="003F53B2" w:rsidRPr="00D56DFC" w:rsidRDefault="003F53B2" w:rsidP="003F53B2">
      <w:pPr>
        <w:bidi/>
        <w:jc w:val="both"/>
        <w:rPr>
          <w:rFonts w:cs="David" w:hint="cs"/>
          <w:rtl/>
        </w:rPr>
      </w:pPr>
      <w:r w:rsidRPr="00D56DFC">
        <w:rPr>
          <w:rFonts w:cs="David" w:hint="cs"/>
          <w:rtl/>
        </w:rPr>
        <w:tab/>
        <w:t>- - - הצבעה?</w:t>
      </w:r>
    </w:p>
    <w:p w14:paraId="27B1ACFC" w14:textId="77777777" w:rsidR="003F53B2" w:rsidRPr="00D56DFC" w:rsidRDefault="003F53B2" w:rsidP="003F53B2">
      <w:pPr>
        <w:bidi/>
        <w:jc w:val="both"/>
        <w:rPr>
          <w:rFonts w:cs="David" w:hint="cs"/>
          <w:rtl/>
        </w:rPr>
      </w:pPr>
    </w:p>
    <w:p w14:paraId="66460A9F" w14:textId="77777777" w:rsidR="003F53B2" w:rsidRPr="00D56DFC" w:rsidRDefault="003F53B2" w:rsidP="003F53B2">
      <w:pPr>
        <w:bidi/>
        <w:jc w:val="both"/>
        <w:rPr>
          <w:rFonts w:cs="David"/>
          <w:u w:val="single"/>
        </w:rPr>
      </w:pPr>
      <w:r w:rsidRPr="00D56DFC">
        <w:rPr>
          <w:rFonts w:cs="David" w:hint="cs"/>
          <w:u w:val="single"/>
          <w:rtl/>
        </w:rPr>
        <w:t>יהודה אבידן:</w:t>
      </w:r>
    </w:p>
    <w:p w14:paraId="2812761E" w14:textId="77777777" w:rsidR="003F53B2" w:rsidRPr="00D56DFC" w:rsidRDefault="003F53B2" w:rsidP="003F53B2">
      <w:pPr>
        <w:bidi/>
        <w:jc w:val="both"/>
        <w:rPr>
          <w:rFonts w:cs="David" w:hint="cs"/>
          <w:rtl/>
        </w:rPr>
      </w:pPr>
    </w:p>
    <w:p w14:paraId="674A1624" w14:textId="77777777" w:rsidR="003F53B2" w:rsidRPr="00D56DFC" w:rsidRDefault="003F53B2" w:rsidP="003F53B2">
      <w:pPr>
        <w:bidi/>
        <w:jc w:val="both"/>
        <w:rPr>
          <w:rFonts w:cs="David" w:hint="cs"/>
          <w:rtl/>
        </w:rPr>
      </w:pPr>
      <w:r w:rsidRPr="00D56DFC">
        <w:rPr>
          <w:rFonts w:cs="David" w:hint="cs"/>
          <w:rtl/>
        </w:rPr>
        <w:tab/>
        <w:t xml:space="preserve">ועדת הבחירות זה הגוף הפוליטי שלא ייכנס - - </w:t>
      </w:r>
    </w:p>
    <w:p w14:paraId="20405A97" w14:textId="77777777" w:rsidR="003F53B2" w:rsidRPr="00D56DFC" w:rsidRDefault="003F53B2" w:rsidP="003F53B2">
      <w:pPr>
        <w:bidi/>
        <w:jc w:val="both"/>
        <w:rPr>
          <w:rFonts w:cs="David" w:hint="cs"/>
          <w:rtl/>
        </w:rPr>
      </w:pPr>
    </w:p>
    <w:p w14:paraId="5FE021D4" w14:textId="77777777" w:rsidR="003F53B2" w:rsidRPr="00D56DFC" w:rsidRDefault="003F53B2" w:rsidP="003F53B2">
      <w:pPr>
        <w:bidi/>
        <w:rPr>
          <w:rFonts w:cs="David" w:hint="cs"/>
          <w:u w:val="single"/>
          <w:rtl/>
        </w:rPr>
      </w:pPr>
      <w:r w:rsidRPr="00D56DFC">
        <w:rPr>
          <w:rFonts w:cs="David" w:hint="cs"/>
          <w:u w:val="single"/>
          <w:rtl/>
        </w:rPr>
        <w:t>משה גפני:</w:t>
      </w:r>
    </w:p>
    <w:p w14:paraId="347EAD17" w14:textId="77777777" w:rsidR="003F53B2" w:rsidRPr="00D56DFC" w:rsidRDefault="003F53B2" w:rsidP="003F53B2">
      <w:pPr>
        <w:bidi/>
        <w:rPr>
          <w:rFonts w:cs="David" w:hint="cs"/>
          <w:u w:val="single"/>
          <w:rtl/>
        </w:rPr>
      </w:pPr>
    </w:p>
    <w:p w14:paraId="7AC3147B" w14:textId="77777777" w:rsidR="003F53B2" w:rsidRPr="00D56DFC" w:rsidRDefault="003F53B2" w:rsidP="003F53B2">
      <w:pPr>
        <w:bidi/>
        <w:jc w:val="both"/>
        <w:rPr>
          <w:rFonts w:cs="David" w:hint="cs"/>
          <w:rtl/>
        </w:rPr>
      </w:pPr>
      <w:r w:rsidRPr="00D56DFC">
        <w:rPr>
          <w:rFonts w:cs="David" w:hint="cs"/>
          <w:rtl/>
        </w:rPr>
        <w:tab/>
        <w:t xml:space="preserve"> ועדת שרים זה הדבר האחרון שמעניין אותי.</w:t>
      </w:r>
    </w:p>
    <w:p w14:paraId="28F5BDAD" w14:textId="77777777" w:rsidR="003F53B2" w:rsidRPr="00D56DFC" w:rsidRDefault="003F53B2" w:rsidP="003F53B2">
      <w:pPr>
        <w:bidi/>
        <w:jc w:val="both"/>
        <w:rPr>
          <w:rFonts w:cs="David" w:hint="cs"/>
          <w:rtl/>
        </w:rPr>
      </w:pPr>
    </w:p>
    <w:p w14:paraId="767A6D96" w14:textId="77777777" w:rsidR="003F53B2" w:rsidRPr="00D56DFC" w:rsidRDefault="003F53B2" w:rsidP="003F53B2">
      <w:pPr>
        <w:bidi/>
        <w:rPr>
          <w:rFonts w:cs="David" w:hint="cs"/>
          <w:rtl/>
        </w:rPr>
      </w:pPr>
      <w:r w:rsidRPr="00D56DFC">
        <w:rPr>
          <w:rFonts w:cs="David" w:hint="cs"/>
          <w:u w:val="single"/>
          <w:rtl/>
        </w:rPr>
        <w:t>נסים זאב:</w:t>
      </w:r>
    </w:p>
    <w:p w14:paraId="51CB083B" w14:textId="77777777" w:rsidR="003F53B2" w:rsidRPr="00D56DFC" w:rsidRDefault="003F53B2" w:rsidP="003F53B2">
      <w:pPr>
        <w:bidi/>
        <w:rPr>
          <w:rFonts w:cs="David" w:hint="cs"/>
          <w:rtl/>
        </w:rPr>
      </w:pPr>
    </w:p>
    <w:p w14:paraId="75079945" w14:textId="77777777" w:rsidR="003F53B2" w:rsidRPr="00D56DFC" w:rsidRDefault="003F53B2" w:rsidP="003F53B2">
      <w:pPr>
        <w:bidi/>
        <w:jc w:val="both"/>
        <w:rPr>
          <w:rFonts w:cs="David" w:hint="cs"/>
          <w:rtl/>
        </w:rPr>
      </w:pPr>
      <w:r w:rsidRPr="00D56DFC">
        <w:rPr>
          <w:rFonts w:cs="David" w:hint="cs"/>
          <w:rtl/>
        </w:rPr>
        <w:tab/>
        <w:t xml:space="preserve">אני מציע שתהיה הצבעה. </w:t>
      </w:r>
    </w:p>
    <w:p w14:paraId="3F8FE41A" w14:textId="77777777" w:rsidR="003F53B2" w:rsidRPr="00D56DFC" w:rsidRDefault="003F53B2" w:rsidP="003F53B2">
      <w:pPr>
        <w:bidi/>
        <w:jc w:val="both"/>
        <w:rPr>
          <w:rFonts w:cs="David" w:hint="cs"/>
          <w:rtl/>
        </w:rPr>
      </w:pPr>
    </w:p>
    <w:p w14:paraId="0E2E92FD" w14:textId="77777777" w:rsidR="003F53B2" w:rsidRPr="00D56DFC" w:rsidRDefault="003F53B2" w:rsidP="003F53B2">
      <w:pPr>
        <w:bidi/>
        <w:jc w:val="both"/>
        <w:rPr>
          <w:rFonts w:cs="David" w:hint="cs"/>
          <w:u w:val="single"/>
          <w:rtl/>
        </w:rPr>
      </w:pPr>
      <w:r w:rsidRPr="00D56DFC">
        <w:rPr>
          <w:rFonts w:cs="David" w:hint="cs"/>
          <w:u w:val="single"/>
          <w:rtl/>
        </w:rPr>
        <w:t>דוד רותם:</w:t>
      </w:r>
    </w:p>
    <w:p w14:paraId="2BC9A9B6" w14:textId="77777777" w:rsidR="003F53B2" w:rsidRPr="00D56DFC" w:rsidRDefault="003F53B2" w:rsidP="003F53B2">
      <w:pPr>
        <w:bidi/>
        <w:jc w:val="both"/>
        <w:rPr>
          <w:rFonts w:cs="David" w:hint="cs"/>
          <w:u w:val="single"/>
          <w:rtl/>
        </w:rPr>
      </w:pPr>
    </w:p>
    <w:p w14:paraId="72806EA0" w14:textId="77777777" w:rsidR="003F53B2" w:rsidRPr="00D56DFC" w:rsidRDefault="003F53B2" w:rsidP="003F53B2">
      <w:pPr>
        <w:bidi/>
        <w:ind w:firstLine="720"/>
        <w:jc w:val="both"/>
        <w:rPr>
          <w:rFonts w:cs="David" w:hint="cs"/>
          <w:rtl/>
        </w:rPr>
      </w:pPr>
      <w:r w:rsidRPr="00D56DFC">
        <w:rPr>
          <w:rFonts w:cs="David" w:hint="cs"/>
          <w:rtl/>
        </w:rPr>
        <w:t xml:space="preserve">לא, לא. חבר הכנסת זאב. </w:t>
      </w:r>
    </w:p>
    <w:p w14:paraId="4420E337" w14:textId="77777777" w:rsidR="003F53B2" w:rsidRPr="00D56DFC" w:rsidRDefault="003F53B2" w:rsidP="003F53B2">
      <w:pPr>
        <w:bidi/>
        <w:jc w:val="both"/>
        <w:rPr>
          <w:rFonts w:cs="David" w:hint="cs"/>
          <w:rtl/>
        </w:rPr>
      </w:pPr>
    </w:p>
    <w:p w14:paraId="3CB98ED2" w14:textId="77777777" w:rsidR="003F53B2" w:rsidRPr="00D56DFC" w:rsidRDefault="003F53B2" w:rsidP="003F53B2">
      <w:pPr>
        <w:bidi/>
        <w:rPr>
          <w:rFonts w:cs="David" w:hint="cs"/>
          <w:rtl/>
        </w:rPr>
      </w:pPr>
      <w:r w:rsidRPr="00D56DFC">
        <w:rPr>
          <w:rFonts w:cs="David" w:hint="cs"/>
          <w:u w:val="single"/>
          <w:rtl/>
        </w:rPr>
        <w:t>נסים זאב:</w:t>
      </w:r>
    </w:p>
    <w:p w14:paraId="35A8DFF6" w14:textId="77777777" w:rsidR="003F53B2" w:rsidRPr="00D56DFC" w:rsidRDefault="003F53B2" w:rsidP="003F53B2">
      <w:pPr>
        <w:bidi/>
        <w:rPr>
          <w:rFonts w:cs="David" w:hint="cs"/>
          <w:rtl/>
        </w:rPr>
      </w:pPr>
    </w:p>
    <w:p w14:paraId="2AA4B9C2" w14:textId="77777777" w:rsidR="003F53B2" w:rsidRPr="00D56DFC" w:rsidRDefault="003F53B2" w:rsidP="003F53B2">
      <w:pPr>
        <w:bidi/>
        <w:jc w:val="both"/>
        <w:rPr>
          <w:rFonts w:cs="David" w:hint="cs"/>
          <w:rtl/>
        </w:rPr>
      </w:pPr>
      <w:r w:rsidRPr="00D56DFC">
        <w:rPr>
          <w:rFonts w:cs="David" w:hint="cs"/>
          <w:rtl/>
        </w:rPr>
        <w:tab/>
        <w:t xml:space="preserve"> כמה מתפלפלים פה? מה יש בחוק הזה?</w:t>
      </w:r>
    </w:p>
    <w:p w14:paraId="0C7715B5" w14:textId="77777777" w:rsidR="003F53B2" w:rsidRPr="00D56DFC" w:rsidRDefault="003F53B2" w:rsidP="003F53B2">
      <w:pPr>
        <w:bidi/>
        <w:jc w:val="both"/>
        <w:rPr>
          <w:rFonts w:cs="David" w:hint="cs"/>
          <w:rtl/>
        </w:rPr>
      </w:pPr>
    </w:p>
    <w:p w14:paraId="4F886624" w14:textId="77777777" w:rsidR="003F53B2" w:rsidRPr="00D56DFC" w:rsidRDefault="003F53B2" w:rsidP="003F53B2">
      <w:pPr>
        <w:bidi/>
        <w:rPr>
          <w:rFonts w:cs="David" w:hint="cs"/>
          <w:u w:val="single"/>
          <w:rtl/>
        </w:rPr>
      </w:pPr>
      <w:r w:rsidRPr="00D56DFC">
        <w:rPr>
          <w:rFonts w:cs="David" w:hint="cs"/>
          <w:u w:val="single"/>
          <w:rtl/>
        </w:rPr>
        <w:t>דוד רותם:</w:t>
      </w:r>
    </w:p>
    <w:p w14:paraId="3EC3656B" w14:textId="77777777" w:rsidR="003F53B2" w:rsidRPr="00D56DFC" w:rsidRDefault="003F53B2" w:rsidP="003F53B2">
      <w:pPr>
        <w:bidi/>
        <w:rPr>
          <w:rFonts w:cs="David" w:hint="cs"/>
          <w:u w:val="single"/>
          <w:rtl/>
        </w:rPr>
      </w:pPr>
    </w:p>
    <w:p w14:paraId="69169AC0" w14:textId="77777777" w:rsidR="003F53B2" w:rsidRPr="00D56DFC" w:rsidRDefault="003F53B2" w:rsidP="003F53B2">
      <w:pPr>
        <w:bidi/>
        <w:jc w:val="both"/>
        <w:rPr>
          <w:rFonts w:cs="David" w:hint="cs"/>
          <w:rtl/>
        </w:rPr>
      </w:pPr>
      <w:r w:rsidRPr="00D56DFC">
        <w:rPr>
          <w:rFonts w:cs="David" w:hint="cs"/>
          <w:rtl/>
        </w:rPr>
        <w:tab/>
        <w:t>אדוני היושב ראש, אני מבקש שתי הערות, ואם יהיה צורך אז הסתייגויות. ראשית אני מבקש שעתיים וחצי. יש מפלגות שיש להן הרבה מאוד פעילים, ואז מחלקים כל משמרת לשניים- -</w:t>
      </w:r>
    </w:p>
    <w:p w14:paraId="233BB2A2" w14:textId="77777777" w:rsidR="003F53B2" w:rsidRPr="00D56DFC" w:rsidRDefault="003F53B2" w:rsidP="003F53B2">
      <w:pPr>
        <w:bidi/>
        <w:jc w:val="both"/>
        <w:rPr>
          <w:rFonts w:cs="David" w:hint="cs"/>
          <w:rtl/>
        </w:rPr>
      </w:pPr>
    </w:p>
    <w:p w14:paraId="4440C67F"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040BC138" w14:textId="77777777" w:rsidR="003F53B2" w:rsidRPr="00D56DFC" w:rsidRDefault="003F53B2" w:rsidP="003F53B2">
      <w:pPr>
        <w:bidi/>
        <w:jc w:val="both"/>
        <w:rPr>
          <w:rFonts w:cs="David" w:hint="cs"/>
          <w:u w:val="single"/>
          <w:rtl/>
        </w:rPr>
      </w:pPr>
    </w:p>
    <w:p w14:paraId="520034F8" w14:textId="77777777" w:rsidR="003F53B2" w:rsidRPr="00D56DFC" w:rsidRDefault="003F53B2" w:rsidP="003F53B2">
      <w:pPr>
        <w:bidi/>
        <w:ind w:firstLine="720"/>
        <w:jc w:val="both"/>
        <w:rPr>
          <w:rFonts w:cs="David" w:hint="cs"/>
          <w:rtl/>
        </w:rPr>
      </w:pPr>
      <w:r w:rsidRPr="00D56DFC">
        <w:rPr>
          <w:rFonts w:cs="David" w:hint="cs"/>
          <w:rtl/>
        </w:rPr>
        <w:t>נכון. אני מציע שזה יהיה 10 דקות, אז אנחנו חוזרים לאפס, אז בואו נבטל. אתה מסכים עם אבידן שלא צריך מגבלת שעות בכלל?</w:t>
      </w:r>
    </w:p>
    <w:p w14:paraId="6CFCEDB3" w14:textId="77777777" w:rsidR="003F53B2" w:rsidRPr="00D56DFC" w:rsidRDefault="003F53B2" w:rsidP="003F53B2">
      <w:pPr>
        <w:bidi/>
        <w:jc w:val="both"/>
        <w:rPr>
          <w:rFonts w:cs="David" w:hint="cs"/>
          <w:rtl/>
        </w:rPr>
      </w:pPr>
    </w:p>
    <w:p w14:paraId="3E37E38A" w14:textId="77777777" w:rsidR="003F53B2" w:rsidRPr="00D56DFC" w:rsidRDefault="003F53B2" w:rsidP="003F53B2">
      <w:pPr>
        <w:bidi/>
        <w:jc w:val="both"/>
        <w:rPr>
          <w:rFonts w:cs="David" w:hint="cs"/>
          <w:u w:val="single"/>
          <w:rtl/>
        </w:rPr>
      </w:pPr>
      <w:r w:rsidRPr="00D56DFC">
        <w:rPr>
          <w:rFonts w:cs="David" w:hint="cs"/>
          <w:u w:val="single"/>
          <w:rtl/>
        </w:rPr>
        <w:t>דוד רותם:</w:t>
      </w:r>
    </w:p>
    <w:p w14:paraId="0120F430" w14:textId="77777777" w:rsidR="003F53B2" w:rsidRPr="00D56DFC" w:rsidRDefault="003F53B2" w:rsidP="003F53B2">
      <w:pPr>
        <w:bidi/>
        <w:jc w:val="both"/>
        <w:rPr>
          <w:rFonts w:cs="David" w:hint="cs"/>
          <w:u w:val="single"/>
          <w:rtl/>
        </w:rPr>
      </w:pPr>
    </w:p>
    <w:p w14:paraId="68447AC0" w14:textId="77777777" w:rsidR="003F53B2" w:rsidRPr="00D56DFC" w:rsidRDefault="003F53B2" w:rsidP="003F53B2">
      <w:pPr>
        <w:bidi/>
        <w:ind w:firstLine="720"/>
        <w:jc w:val="both"/>
        <w:rPr>
          <w:rFonts w:cs="David" w:hint="cs"/>
          <w:rtl/>
        </w:rPr>
      </w:pPr>
      <w:r w:rsidRPr="00D56DFC">
        <w:rPr>
          <w:rFonts w:cs="David" w:hint="cs"/>
          <w:rtl/>
        </w:rPr>
        <w:t xml:space="preserve">לא, אני לא מסכים עם אבידן, אני פשוט מביא את זה לאבסורד. </w:t>
      </w:r>
    </w:p>
    <w:p w14:paraId="26260320" w14:textId="77777777" w:rsidR="003F53B2" w:rsidRPr="00D56DFC" w:rsidRDefault="003F53B2" w:rsidP="003F53B2">
      <w:pPr>
        <w:bidi/>
        <w:jc w:val="both"/>
        <w:rPr>
          <w:rFonts w:cs="David" w:hint="cs"/>
          <w:rtl/>
        </w:rPr>
      </w:pPr>
    </w:p>
    <w:p w14:paraId="1B52ACBB" w14:textId="77777777" w:rsidR="003F53B2" w:rsidRPr="00D56DFC" w:rsidRDefault="003F53B2" w:rsidP="003F53B2">
      <w:pPr>
        <w:bidi/>
        <w:jc w:val="both"/>
        <w:rPr>
          <w:rFonts w:cs="David" w:hint="cs"/>
          <w:u w:val="single"/>
          <w:rtl/>
        </w:rPr>
      </w:pPr>
      <w:r w:rsidRPr="00D56DFC">
        <w:rPr>
          <w:rFonts w:cs="David" w:hint="cs"/>
          <w:u w:val="single"/>
          <w:rtl/>
        </w:rPr>
        <w:t>קריאות:</w:t>
      </w:r>
    </w:p>
    <w:p w14:paraId="4DB94E0F" w14:textId="77777777" w:rsidR="003F53B2" w:rsidRPr="00D56DFC" w:rsidRDefault="003F53B2" w:rsidP="003F53B2">
      <w:pPr>
        <w:bidi/>
        <w:jc w:val="both"/>
        <w:rPr>
          <w:rFonts w:cs="David" w:hint="cs"/>
          <w:u w:val="single"/>
          <w:rtl/>
        </w:rPr>
      </w:pPr>
    </w:p>
    <w:p w14:paraId="58F48444" w14:textId="77777777" w:rsidR="003F53B2" w:rsidRPr="00D56DFC" w:rsidRDefault="003F53B2" w:rsidP="003F53B2">
      <w:pPr>
        <w:bidi/>
        <w:ind w:firstLine="720"/>
        <w:jc w:val="both"/>
        <w:rPr>
          <w:rFonts w:cs="David" w:hint="cs"/>
          <w:rtl/>
        </w:rPr>
      </w:pPr>
      <w:r w:rsidRPr="00D56DFC">
        <w:rPr>
          <w:rFonts w:cs="David" w:hint="cs"/>
          <w:rtl/>
        </w:rPr>
        <w:t>תביא את זה בהסתייגות.</w:t>
      </w:r>
    </w:p>
    <w:p w14:paraId="37831758" w14:textId="77777777" w:rsidR="003F53B2" w:rsidRPr="00D56DFC" w:rsidRDefault="003F53B2" w:rsidP="003F53B2">
      <w:pPr>
        <w:bidi/>
        <w:jc w:val="both"/>
        <w:rPr>
          <w:rFonts w:cs="David" w:hint="cs"/>
          <w:rtl/>
        </w:rPr>
      </w:pPr>
    </w:p>
    <w:p w14:paraId="3B23615D" w14:textId="77777777" w:rsidR="003F53B2" w:rsidRPr="00D56DFC" w:rsidRDefault="003F53B2" w:rsidP="003F53B2">
      <w:pPr>
        <w:bidi/>
        <w:rPr>
          <w:rFonts w:cs="David" w:hint="cs"/>
          <w:u w:val="single"/>
          <w:rtl/>
        </w:rPr>
      </w:pPr>
      <w:r w:rsidRPr="00D56DFC">
        <w:rPr>
          <w:rFonts w:cs="David" w:hint="cs"/>
          <w:u w:val="single"/>
          <w:rtl/>
        </w:rPr>
        <w:t>דוד רותם:</w:t>
      </w:r>
    </w:p>
    <w:p w14:paraId="575AF0D2" w14:textId="77777777" w:rsidR="003F53B2" w:rsidRPr="00D56DFC" w:rsidRDefault="003F53B2" w:rsidP="003F53B2">
      <w:pPr>
        <w:bidi/>
        <w:rPr>
          <w:rFonts w:cs="David" w:hint="cs"/>
          <w:u w:val="single"/>
          <w:rtl/>
        </w:rPr>
      </w:pPr>
    </w:p>
    <w:p w14:paraId="56D57F6E" w14:textId="77777777" w:rsidR="003F53B2" w:rsidRPr="00D56DFC" w:rsidRDefault="003F53B2" w:rsidP="003F53B2">
      <w:pPr>
        <w:bidi/>
        <w:jc w:val="both"/>
        <w:rPr>
          <w:rFonts w:cs="David" w:hint="cs"/>
          <w:rtl/>
        </w:rPr>
      </w:pPr>
      <w:r w:rsidRPr="00D56DFC">
        <w:rPr>
          <w:rFonts w:cs="David" w:hint="cs"/>
          <w:rtl/>
        </w:rPr>
        <w:tab/>
        <w:t xml:space="preserve">אם אתה רוצה לדאוג לפעילים שנוסעים לעבוד בעיר אחרת אז למה אתה מגביל את - - - חברי ועדת הקלפי. אז בוא תגיד שכל פעיל שלא נמצא בעיר עובד במפלגה. </w:t>
      </w:r>
    </w:p>
    <w:p w14:paraId="57868251" w14:textId="77777777" w:rsidR="003F53B2" w:rsidRPr="00D56DFC" w:rsidRDefault="003F53B2" w:rsidP="003F53B2">
      <w:pPr>
        <w:bidi/>
        <w:jc w:val="both"/>
        <w:rPr>
          <w:rFonts w:cs="David" w:hint="cs"/>
          <w:rtl/>
        </w:rPr>
      </w:pPr>
    </w:p>
    <w:p w14:paraId="5E4231B8"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2C7A46F2" w14:textId="77777777" w:rsidR="003F53B2" w:rsidRPr="00D56DFC" w:rsidRDefault="003F53B2" w:rsidP="003F53B2">
      <w:pPr>
        <w:bidi/>
        <w:jc w:val="both"/>
        <w:rPr>
          <w:rFonts w:cs="David" w:hint="cs"/>
          <w:u w:val="single"/>
          <w:rtl/>
        </w:rPr>
      </w:pPr>
    </w:p>
    <w:p w14:paraId="6A00895A" w14:textId="77777777" w:rsidR="003F53B2" w:rsidRPr="00D56DFC" w:rsidRDefault="003F53B2" w:rsidP="003F53B2">
      <w:pPr>
        <w:bidi/>
        <w:jc w:val="both"/>
        <w:rPr>
          <w:rFonts w:cs="David" w:hint="cs"/>
          <w:rtl/>
        </w:rPr>
      </w:pPr>
      <w:r w:rsidRPr="00D56DFC">
        <w:rPr>
          <w:rFonts w:cs="David" w:hint="cs"/>
          <w:rtl/>
        </w:rPr>
        <w:tab/>
        <w:t>חבר הכנסת רותם, אני מנסה לקיים פה דיון רציני, וזה מקשה עליי, אני אומר לך את האמת- -</w:t>
      </w:r>
    </w:p>
    <w:p w14:paraId="31A240ED" w14:textId="77777777" w:rsidR="003F53B2" w:rsidRPr="00D56DFC" w:rsidRDefault="003F53B2" w:rsidP="003F53B2">
      <w:pPr>
        <w:bidi/>
        <w:jc w:val="both"/>
        <w:rPr>
          <w:rFonts w:cs="David" w:hint="cs"/>
          <w:rtl/>
        </w:rPr>
      </w:pPr>
    </w:p>
    <w:p w14:paraId="38A187E9" w14:textId="77777777" w:rsidR="003F53B2" w:rsidRPr="00D56DFC" w:rsidRDefault="003F53B2" w:rsidP="003F53B2">
      <w:pPr>
        <w:bidi/>
        <w:rPr>
          <w:rFonts w:cs="David" w:hint="cs"/>
          <w:u w:val="single"/>
          <w:rtl/>
        </w:rPr>
      </w:pPr>
      <w:r w:rsidRPr="00D56DFC">
        <w:rPr>
          <w:rFonts w:cs="David" w:hint="cs"/>
          <w:u w:val="single"/>
          <w:rtl/>
        </w:rPr>
        <w:t>דוד רותם:</w:t>
      </w:r>
    </w:p>
    <w:p w14:paraId="27E7B7E2" w14:textId="77777777" w:rsidR="003F53B2" w:rsidRPr="00D56DFC" w:rsidRDefault="003F53B2" w:rsidP="003F53B2">
      <w:pPr>
        <w:bidi/>
        <w:rPr>
          <w:rFonts w:cs="David" w:hint="cs"/>
          <w:u w:val="single"/>
          <w:rtl/>
        </w:rPr>
      </w:pPr>
    </w:p>
    <w:p w14:paraId="7F862274" w14:textId="77777777" w:rsidR="003F53B2" w:rsidRPr="00D56DFC" w:rsidRDefault="003F53B2" w:rsidP="003F53B2">
      <w:pPr>
        <w:bidi/>
        <w:jc w:val="both"/>
        <w:rPr>
          <w:rFonts w:cs="David" w:hint="cs"/>
          <w:rtl/>
        </w:rPr>
      </w:pPr>
      <w:r w:rsidRPr="00D56DFC">
        <w:rPr>
          <w:rFonts w:cs="David" w:hint="cs"/>
          <w:rtl/>
        </w:rPr>
        <w:tab/>
        <w:t xml:space="preserve"> אז תצביע.</w:t>
      </w:r>
    </w:p>
    <w:p w14:paraId="57E4B5AC" w14:textId="77777777" w:rsidR="003F53B2" w:rsidRPr="00D56DFC" w:rsidRDefault="003F53B2" w:rsidP="003F53B2">
      <w:pPr>
        <w:bidi/>
        <w:jc w:val="both"/>
        <w:rPr>
          <w:rFonts w:cs="David" w:hint="cs"/>
          <w:rtl/>
        </w:rPr>
      </w:pPr>
    </w:p>
    <w:p w14:paraId="7C1A794C"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1EAC5571" w14:textId="77777777" w:rsidR="003F53B2" w:rsidRPr="00D56DFC" w:rsidRDefault="003F53B2" w:rsidP="003F53B2">
      <w:pPr>
        <w:bidi/>
        <w:jc w:val="both"/>
        <w:rPr>
          <w:rFonts w:cs="David" w:hint="cs"/>
          <w:u w:val="single"/>
          <w:rtl/>
        </w:rPr>
      </w:pPr>
    </w:p>
    <w:p w14:paraId="54569B34" w14:textId="77777777" w:rsidR="003F53B2" w:rsidRPr="00D56DFC" w:rsidRDefault="003F53B2" w:rsidP="003F53B2">
      <w:pPr>
        <w:bidi/>
        <w:jc w:val="both"/>
        <w:rPr>
          <w:rFonts w:cs="David" w:hint="cs"/>
          <w:rtl/>
        </w:rPr>
      </w:pPr>
      <w:r w:rsidRPr="00D56DFC">
        <w:rPr>
          <w:rFonts w:cs="David" w:hint="cs"/>
          <w:rtl/>
        </w:rPr>
        <w:tab/>
        <w:t xml:space="preserve">עם כל הכבוד אני מנהל כאן את הוועדה, ואני לא אצביע עכשיו. אני רוצה לנסות להגיע להבנה שכולם יוכלו לחיות איתה בשלום. נדמה לי שכך זה צריך להיות וכך הגיוני לעשות, בטח כשמדובר בחוק של בחירות. זה לא "תצביע" כדי שברוב כזה או אחר תהיה פה החלטה. אני אומר לך באמת, מדובר במשהו שהוא לא שמישהו בא ורצה לשנות איזו אות בחוק כדי להגיד שהוא העביר הצעת חוק. יש כאן בעיה אקוטית, אמיתית שמתמודדים איתה כל פעם </w:t>
      </w:r>
      <w:r w:rsidRPr="00D56DFC">
        <w:rPr>
          <w:rFonts w:cs="David"/>
          <w:rtl/>
        </w:rPr>
        <w:t>–</w:t>
      </w:r>
      <w:r w:rsidRPr="00D56DFC">
        <w:rPr>
          <w:rFonts w:cs="David" w:hint="cs"/>
          <w:rtl/>
        </w:rPr>
        <w:t xml:space="preserve"> מטרידה, קשה ומעצבנת </w:t>
      </w:r>
      <w:r w:rsidRPr="00D56DFC">
        <w:rPr>
          <w:rFonts w:cs="David"/>
          <w:rtl/>
        </w:rPr>
        <w:t>–</w:t>
      </w:r>
      <w:r w:rsidRPr="00D56DFC">
        <w:rPr>
          <w:rFonts w:cs="David" w:hint="cs"/>
          <w:rtl/>
        </w:rPr>
        <w:t xml:space="preserve"> ומיותרת. יש הסכמה מקיר לקיר מקדימה ומפלגות השמאל בצד אחד ועד הימין בצד השני שהדבר הזה עוזר ומקל. זה הכול. יש פה רצון לעשות דבר טוב בלי שהוא ישבש את עבודת הספירה, בלי שיהיה פתח לכל מיני דברים לא תקינים. מנסים לעשות חשיבה משותפת כולם יחד ולהגיע לתוצאה נכונה. זה הכול.</w:t>
      </w:r>
    </w:p>
    <w:p w14:paraId="198CFADA" w14:textId="77777777" w:rsidR="003F53B2" w:rsidRPr="00D56DFC" w:rsidRDefault="003F53B2" w:rsidP="003F53B2">
      <w:pPr>
        <w:bidi/>
        <w:jc w:val="both"/>
        <w:rPr>
          <w:rFonts w:cs="David" w:hint="cs"/>
          <w:rtl/>
        </w:rPr>
      </w:pPr>
    </w:p>
    <w:p w14:paraId="50803252" w14:textId="77777777" w:rsidR="003F53B2" w:rsidRPr="00D56DFC" w:rsidRDefault="003F53B2" w:rsidP="003F53B2">
      <w:pPr>
        <w:bidi/>
        <w:rPr>
          <w:rFonts w:cs="David" w:hint="cs"/>
          <w:u w:val="single"/>
          <w:rtl/>
        </w:rPr>
      </w:pPr>
      <w:r w:rsidRPr="00D56DFC">
        <w:rPr>
          <w:rFonts w:cs="David" w:hint="cs"/>
          <w:u w:val="single"/>
          <w:rtl/>
        </w:rPr>
        <w:t>דוד רותם:</w:t>
      </w:r>
    </w:p>
    <w:p w14:paraId="6117454F" w14:textId="77777777" w:rsidR="003F53B2" w:rsidRPr="00D56DFC" w:rsidRDefault="003F53B2" w:rsidP="003F53B2">
      <w:pPr>
        <w:bidi/>
        <w:rPr>
          <w:rFonts w:cs="David" w:hint="cs"/>
          <w:u w:val="single"/>
          <w:rtl/>
        </w:rPr>
      </w:pPr>
    </w:p>
    <w:p w14:paraId="54CAD984" w14:textId="77777777" w:rsidR="003F53B2" w:rsidRPr="00D56DFC" w:rsidRDefault="003F53B2" w:rsidP="003F53B2">
      <w:pPr>
        <w:bidi/>
        <w:rPr>
          <w:rFonts w:cs="David" w:hint="cs"/>
          <w:rtl/>
        </w:rPr>
      </w:pPr>
      <w:r w:rsidRPr="00D56DFC">
        <w:rPr>
          <w:rFonts w:cs="David" w:hint="cs"/>
          <w:rtl/>
        </w:rPr>
        <w:tab/>
        <w:t>אתה הסכמת על 7 שעות, נכון?</w:t>
      </w:r>
    </w:p>
    <w:p w14:paraId="0507736D" w14:textId="77777777" w:rsidR="003F53B2" w:rsidRPr="00D56DFC" w:rsidRDefault="003F53B2" w:rsidP="003F53B2">
      <w:pPr>
        <w:bidi/>
        <w:rPr>
          <w:rFonts w:cs="David" w:hint="cs"/>
          <w:rtl/>
        </w:rPr>
      </w:pPr>
    </w:p>
    <w:p w14:paraId="09E3C13E"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0179142F" w14:textId="77777777" w:rsidR="003F53B2" w:rsidRPr="00D56DFC" w:rsidRDefault="003F53B2" w:rsidP="003F53B2">
      <w:pPr>
        <w:bidi/>
        <w:jc w:val="both"/>
        <w:rPr>
          <w:rFonts w:cs="David" w:hint="cs"/>
          <w:u w:val="single"/>
          <w:rtl/>
        </w:rPr>
      </w:pPr>
    </w:p>
    <w:p w14:paraId="1D080C71" w14:textId="77777777" w:rsidR="003F53B2" w:rsidRPr="00D56DFC" w:rsidRDefault="003F53B2" w:rsidP="003F53B2">
      <w:pPr>
        <w:bidi/>
        <w:rPr>
          <w:rFonts w:cs="David" w:hint="cs"/>
          <w:rtl/>
        </w:rPr>
      </w:pPr>
      <w:r w:rsidRPr="00D56DFC">
        <w:rPr>
          <w:rFonts w:cs="David" w:hint="cs"/>
          <w:rtl/>
        </w:rPr>
        <w:tab/>
        <w:t xml:space="preserve">אני הסכמתי על 7 שעות. בישיבה הקודמת כאשר ניהלנו כאן הידיינות ושמענו את הדברים הגענו </w:t>
      </w:r>
      <w:r w:rsidRPr="00D56DFC">
        <w:rPr>
          <w:rFonts w:cs="David"/>
          <w:rtl/>
        </w:rPr>
        <w:t>–</w:t>
      </w:r>
      <w:r w:rsidRPr="00D56DFC">
        <w:rPr>
          <w:rFonts w:cs="David" w:hint="cs"/>
          <w:rtl/>
        </w:rPr>
        <w:t xml:space="preserve"> מי שנכח כאן </w:t>
      </w:r>
      <w:r w:rsidRPr="00D56DFC">
        <w:rPr>
          <w:rFonts w:cs="David"/>
          <w:rtl/>
        </w:rPr>
        <w:t>–</w:t>
      </w:r>
      <w:r w:rsidRPr="00D56DFC">
        <w:rPr>
          <w:rFonts w:cs="David" w:hint="cs"/>
          <w:rtl/>
        </w:rPr>
        <w:t xml:space="preserve"> למסקנה לצורך הקריאה הראשונה ש-7 שעות נראה סביר בנסיבות שראינו אז, לא כקביעה מחייבת. יהודה אבידן בא והעלה את הטענות שלו, שלדעתי, יש בהן לפחות גם משקל וגם היגיון. בחוק כזה צריך להגיע להסכמה עד כמה שניתן ולא לחתוך את זה לפי מה שנראה כאילו הוא נוח למפלגה כזאת או אחרת. אני רוצה למצות את המאמץ הזה. </w:t>
      </w:r>
    </w:p>
    <w:p w14:paraId="58D21BD3" w14:textId="77777777" w:rsidR="003F53B2" w:rsidRPr="00D56DFC" w:rsidRDefault="003F53B2" w:rsidP="003F53B2">
      <w:pPr>
        <w:bidi/>
        <w:jc w:val="both"/>
        <w:rPr>
          <w:rFonts w:cs="David" w:hint="cs"/>
          <w:u w:val="single"/>
          <w:rtl/>
        </w:rPr>
      </w:pPr>
    </w:p>
    <w:p w14:paraId="0F824BA7" w14:textId="77777777" w:rsidR="003F53B2" w:rsidRPr="00D56DFC" w:rsidRDefault="003F53B2" w:rsidP="003F53B2">
      <w:pPr>
        <w:bidi/>
        <w:jc w:val="both"/>
        <w:rPr>
          <w:rFonts w:cs="David" w:hint="cs"/>
          <w:u w:val="single"/>
          <w:rtl/>
        </w:rPr>
      </w:pPr>
      <w:r w:rsidRPr="00D56DFC">
        <w:rPr>
          <w:rFonts w:cs="David" w:hint="cs"/>
          <w:u w:val="single"/>
          <w:rtl/>
        </w:rPr>
        <w:t>משה גפני:</w:t>
      </w:r>
    </w:p>
    <w:p w14:paraId="149D074F" w14:textId="77777777" w:rsidR="003F53B2" w:rsidRPr="00D56DFC" w:rsidRDefault="003F53B2" w:rsidP="003F53B2">
      <w:pPr>
        <w:bidi/>
        <w:jc w:val="both"/>
        <w:rPr>
          <w:rFonts w:cs="David" w:hint="cs"/>
          <w:u w:val="single"/>
          <w:rtl/>
        </w:rPr>
      </w:pPr>
    </w:p>
    <w:p w14:paraId="672E19AB" w14:textId="77777777" w:rsidR="003F53B2" w:rsidRPr="00D56DFC" w:rsidRDefault="003F53B2" w:rsidP="003F53B2">
      <w:pPr>
        <w:bidi/>
        <w:jc w:val="both"/>
        <w:rPr>
          <w:rFonts w:cs="David" w:hint="cs"/>
          <w:rtl/>
        </w:rPr>
      </w:pPr>
      <w:r w:rsidRPr="00D56DFC">
        <w:rPr>
          <w:rFonts w:cs="David" w:hint="cs"/>
          <w:rtl/>
        </w:rPr>
        <w:tab/>
        <w:t>אדוני היושב ראש, אני מציע לעשות שילוב בין הדבר הזה, כפי שאמרתי קודם: תהיה מגבלת מרחק שתישאר בהצעת החוק המקורית, שבה אין מגבלת שעות. כלומר אם בן אדם גר במקום מסוים, והוא חבר בוועדת קלפי בעיר במרחק של 150 קילומטר- -</w:t>
      </w:r>
    </w:p>
    <w:p w14:paraId="6E9BA942" w14:textId="77777777" w:rsidR="003F53B2" w:rsidRPr="00D56DFC" w:rsidRDefault="003F53B2" w:rsidP="003F53B2">
      <w:pPr>
        <w:bidi/>
        <w:jc w:val="both"/>
        <w:rPr>
          <w:rFonts w:cs="David" w:hint="cs"/>
          <w:rtl/>
        </w:rPr>
      </w:pPr>
    </w:p>
    <w:p w14:paraId="64B937A5"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309899B9" w14:textId="77777777" w:rsidR="003F53B2" w:rsidRPr="00D56DFC" w:rsidRDefault="003F53B2" w:rsidP="003F53B2">
      <w:pPr>
        <w:bidi/>
        <w:jc w:val="both"/>
        <w:rPr>
          <w:rFonts w:cs="David" w:hint="cs"/>
          <w:u w:val="single"/>
          <w:rtl/>
        </w:rPr>
      </w:pPr>
    </w:p>
    <w:p w14:paraId="694E0D72" w14:textId="77777777" w:rsidR="003F53B2" w:rsidRPr="00D56DFC" w:rsidRDefault="003F53B2" w:rsidP="003F53B2">
      <w:pPr>
        <w:bidi/>
        <w:jc w:val="both"/>
        <w:rPr>
          <w:rFonts w:cs="David" w:hint="cs"/>
          <w:rtl/>
        </w:rPr>
      </w:pPr>
      <w:r w:rsidRPr="00D56DFC">
        <w:rPr>
          <w:rFonts w:cs="David" w:hint="cs"/>
          <w:rtl/>
        </w:rPr>
        <w:tab/>
        <w:t>לא, לא, אני לא אסכים לזה. זה לא הרעיון. הרעיון הוא לא לטרטר אדם שיושב כבר במילא בקלפי ולשלוח אותו מגילה בירושלים להצביע ברמות.</w:t>
      </w:r>
    </w:p>
    <w:p w14:paraId="7266B3F0" w14:textId="77777777" w:rsidR="003F53B2" w:rsidRPr="00D56DFC" w:rsidRDefault="003F53B2" w:rsidP="003F53B2">
      <w:pPr>
        <w:bidi/>
        <w:jc w:val="both"/>
        <w:rPr>
          <w:rFonts w:cs="David" w:hint="cs"/>
          <w:rtl/>
        </w:rPr>
      </w:pPr>
    </w:p>
    <w:p w14:paraId="6912031C" w14:textId="77777777" w:rsidR="003F53B2" w:rsidRPr="00D56DFC" w:rsidRDefault="003F53B2" w:rsidP="003F53B2">
      <w:pPr>
        <w:bidi/>
        <w:jc w:val="both"/>
        <w:rPr>
          <w:rFonts w:cs="David" w:hint="cs"/>
          <w:u w:val="single"/>
          <w:rtl/>
        </w:rPr>
      </w:pPr>
      <w:r w:rsidRPr="00D56DFC">
        <w:rPr>
          <w:rFonts w:cs="David" w:hint="cs"/>
          <w:u w:val="single"/>
          <w:rtl/>
        </w:rPr>
        <w:t>משה גפני:</w:t>
      </w:r>
    </w:p>
    <w:p w14:paraId="730E2C00" w14:textId="77777777" w:rsidR="003F53B2" w:rsidRPr="00D56DFC" w:rsidRDefault="003F53B2" w:rsidP="003F53B2">
      <w:pPr>
        <w:bidi/>
        <w:jc w:val="both"/>
        <w:rPr>
          <w:rFonts w:cs="David" w:hint="cs"/>
          <w:u w:val="single"/>
          <w:rtl/>
        </w:rPr>
      </w:pPr>
    </w:p>
    <w:p w14:paraId="01BAEC3F" w14:textId="77777777" w:rsidR="003F53B2" w:rsidRPr="00D56DFC" w:rsidRDefault="003F53B2" w:rsidP="003F53B2">
      <w:pPr>
        <w:bidi/>
        <w:jc w:val="both"/>
        <w:rPr>
          <w:rFonts w:cs="David" w:hint="cs"/>
          <w:rtl/>
        </w:rPr>
      </w:pPr>
      <w:r w:rsidRPr="00D56DFC">
        <w:rPr>
          <w:rFonts w:cs="David" w:hint="cs"/>
          <w:rtl/>
        </w:rPr>
        <w:tab/>
        <w:t>אז אני מוריד את זה- -</w:t>
      </w:r>
    </w:p>
    <w:p w14:paraId="7B05E441" w14:textId="77777777" w:rsidR="003F53B2" w:rsidRPr="00D56DFC" w:rsidRDefault="003F53B2" w:rsidP="003F53B2">
      <w:pPr>
        <w:bidi/>
        <w:jc w:val="both"/>
        <w:rPr>
          <w:rFonts w:cs="David" w:hint="cs"/>
          <w:rtl/>
        </w:rPr>
      </w:pPr>
    </w:p>
    <w:p w14:paraId="2C129ABC" w14:textId="77777777" w:rsidR="003F53B2" w:rsidRPr="00D56DFC" w:rsidRDefault="003F53B2" w:rsidP="003F53B2">
      <w:pPr>
        <w:bidi/>
        <w:jc w:val="both"/>
        <w:rPr>
          <w:rFonts w:cs="David"/>
          <w:u w:val="single"/>
        </w:rPr>
      </w:pPr>
      <w:r w:rsidRPr="00D56DFC">
        <w:rPr>
          <w:rFonts w:cs="David" w:hint="cs"/>
          <w:u w:val="single"/>
          <w:rtl/>
        </w:rPr>
        <w:t>יהודה אבידן:</w:t>
      </w:r>
    </w:p>
    <w:p w14:paraId="60C6F849" w14:textId="77777777" w:rsidR="003F53B2" w:rsidRPr="00D56DFC" w:rsidRDefault="003F53B2" w:rsidP="003F53B2">
      <w:pPr>
        <w:bidi/>
        <w:jc w:val="both"/>
        <w:rPr>
          <w:rFonts w:cs="David" w:hint="cs"/>
          <w:rtl/>
        </w:rPr>
      </w:pPr>
    </w:p>
    <w:p w14:paraId="4C2FE821" w14:textId="77777777" w:rsidR="003F53B2" w:rsidRPr="00D56DFC" w:rsidRDefault="003F53B2" w:rsidP="003F53B2">
      <w:pPr>
        <w:bidi/>
        <w:jc w:val="both"/>
        <w:rPr>
          <w:rFonts w:cs="David" w:hint="cs"/>
          <w:rtl/>
        </w:rPr>
      </w:pPr>
      <w:r w:rsidRPr="00D56DFC">
        <w:rPr>
          <w:rFonts w:cs="David" w:hint="cs"/>
          <w:rtl/>
        </w:rPr>
        <w:tab/>
        <w:t>עזוב, לא שעה- -</w:t>
      </w:r>
    </w:p>
    <w:p w14:paraId="64E90B22" w14:textId="77777777" w:rsidR="003F53B2" w:rsidRPr="00D56DFC" w:rsidRDefault="003F53B2" w:rsidP="003F53B2">
      <w:pPr>
        <w:bidi/>
        <w:jc w:val="both"/>
        <w:rPr>
          <w:rFonts w:cs="David" w:hint="cs"/>
          <w:rtl/>
        </w:rPr>
      </w:pPr>
    </w:p>
    <w:p w14:paraId="5B5D0CB0" w14:textId="77777777" w:rsidR="003F53B2" w:rsidRPr="00D56DFC" w:rsidRDefault="003F53B2" w:rsidP="003F53B2">
      <w:pPr>
        <w:bidi/>
        <w:rPr>
          <w:rFonts w:cs="David" w:hint="cs"/>
          <w:u w:val="single"/>
          <w:rtl/>
        </w:rPr>
      </w:pPr>
      <w:r w:rsidRPr="00D56DFC">
        <w:rPr>
          <w:rFonts w:cs="David" w:hint="cs"/>
          <w:u w:val="single"/>
          <w:rtl/>
        </w:rPr>
        <w:t>משה גפני:</w:t>
      </w:r>
    </w:p>
    <w:p w14:paraId="1BBCA703" w14:textId="77777777" w:rsidR="003F53B2" w:rsidRPr="00D56DFC" w:rsidRDefault="003F53B2" w:rsidP="003F53B2">
      <w:pPr>
        <w:bidi/>
        <w:rPr>
          <w:rFonts w:cs="David" w:hint="cs"/>
          <w:u w:val="single"/>
          <w:rtl/>
        </w:rPr>
      </w:pPr>
    </w:p>
    <w:p w14:paraId="2F5FE739" w14:textId="77777777" w:rsidR="003F53B2" w:rsidRPr="00D56DFC" w:rsidRDefault="003F53B2" w:rsidP="003F53B2">
      <w:pPr>
        <w:bidi/>
        <w:jc w:val="both"/>
        <w:rPr>
          <w:rFonts w:cs="David" w:hint="cs"/>
          <w:rtl/>
        </w:rPr>
      </w:pPr>
      <w:r w:rsidRPr="00D56DFC">
        <w:rPr>
          <w:rFonts w:cs="David" w:hint="cs"/>
          <w:rtl/>
        </w:rPr>
        <w:tab/>
        <w:t xml:space="preserve"> רגע, אני באמצע רשות דיבור. אם אתה לא מקבל את זה, ואתה רוצה להגיע להסכמה, אז אני מוריד את זה. </w:t>
      </w:r>
    </w:p>
    <w:p w14:paraId="0D3633FA" w14:textId="77777777" w:rsidR="003F53B2" w:rsidRPr="00D56DFC" w:rsidRDefault="003F53B2" w:rsidP="003F53B2">
      <w:pPr>
        <w:bidi/>
        <w:jc w:val="both"/>
        <w:rPr>
          <w:rFonts w:cs="David" w:hint="cs"/>
          <w:rtl/>
        </w:rPr>
      </w:pPr>
    </w:p>
    <w:p w14:paraId="7374AF1F" w14:textId="77777777" w:rsidR="003F53B2" w:rsidRPr="00D56DFC" w:rsidRDefault="003F53B2" w:rsidP="003F53B2">
      <w:pPr>
        <w:bidi/>
        <w:ind w:firstLine="720"/>
        <w:jc w:val="both"/>
        <w:rPr>
          <w:rFonts w:cs="David" w:hint="cs"/>
          <w:rtl/>
        </w:rPr>
      </w:pPr>
      <w:r w:rsidRPr="00D56DFC">
        <w:rPr>
          <w:rFonts w:cs="David" w:hint="cs"/>
          <w:rtl/>
        </w:rPr>
        <w:t xml:space="preserve">אני מדבר גם על נראות. יש ערעורים ויש טענות על מערכות בחירות נגד מפלגות שונות, כל פעם מישהו אחר. על-פי רוב זה החרדים, אבל זה יכול להיות על כל מפלגה. אני לא רוצה להיראות לא יפה. אני לא רוצה שכשיש פה דיון, ואנשי ועדת הבחירות אומרים, 7 שעות, שזה דבר סביר, אני לא רוצה להוריד את זה ל-4 שעות. אז אם חבר הכנסת דנון מציע 6 שעות כפשרה, אז 6 שעות עדיין נראה סביר. פחות משש שעות נראה רע. אני לא רוצה להיראות רע. </w:t>
      </w:r>
    </w:p>
    <w:p w14:paraId="5E6F2608" w14:textId="77777777" w:rsidR="003F53B2" w:rsidRPr="00D56DFC" w:rsidRDefault="003F53B2" w:rsidP="003F53B2">
      <w:pPr>
        <w:bidi/>
        <w:jc w:val="both"/>
        <w:rPr>
          <w:rFonts w:cs="David" w:hint="cs"/>
          <w:rtl/>
        </w:rPr>
      </w:pPr>
    </w:p>
    <w:p w14:paraId="6912DECA" w14:textId="77777777" w:rsidR="003F53B2" w:rsidRPr="00D56DFC" w:rsidRDefault="003F53B2" w:rsidP="003F53B2">
      <w:pPr>
        <w:bidi/>
        <w:jc w:val="both"/>
        <w:rPr>
          <w:rFonts w:cs="David" w:hint="cs"/>
          <w:rtl/>
        </w:rPr>
      </w:pPr>
      <w:r w:rsidRPr="00D56DFC">
        <w:rPr>
          <w:rFonts w:cs="David" w:hint="cs"/>
          <w:u w:val="single"/>
          <w:rtl/>
        </w:rPr>
        <w:t>יהודה אבידן:</w:t>
      </w:r>
    </w:p>
    <w:p w14:paraId="13F9DC14" w14:textId="77777777" w:rsidR="003F53B2" w:rsidRPr="00D56DFC" w:rsidRDefault="003F53B2" w:rsidP="003F53B2">
      <w:pPr>
        <w:bidi/>
        <w:jc w:val="both"/>
        <w:rPr>
          <w:rFonts w:cs="David" w:hint="cs"/>
          <w:rtl/>
        </w:rPr>
      </w:pPr>
    </w:p>
    <w:p w14:paraId="737CA5EF" w14:textId="77777777" w:rsidR="003F53B2" w:rsidRPr="00D56DFC" w:rsidRDefault="003F53B2" w:rsidP="003F53B2">
      <w:pPr>
        <w:bidi/>
        <w:jc w:val="both"/>
        <w:rPr>
          <w:rFonts w:cs="David" w:hint="cs"/>
          <w:rtl/>
        </w:rPr>
      </w:pPr>
      <w:r w:rsidRPr="00D56DFC">
        <w:rPr>
          <w:rFonts w:cs="David" w:hint="cs"/>
          <w:rtl/>
        </w:rPr>
        <w:tab/>
        <w:t xml:space="preserve">אני רוצה להציע פשרה: שאדם שמצביע בתוך העיר ויושב בקלפי זה יהיה 8 שעות, ומי שנמצא מחוץ לעיר, ויש לו מגבלת מרחק </w:t>
      </w:r>
      <w:r w:rsidRPr="00D56DFC">
        <w:rPr>
          <w:rFonts w:cs="David"/>
          <w:rtl/>
        </w:rPr>
        <w:t>–</w:t>
      </w:r>
      <w:r w:rsidRPr="00D56DFC">
        <w:rPr>
          <w:rFonts w:cs="David" w:hint="cs"/>
          <w:rtl/>
        </w:rPr>
        <w:t xml:space="preserve"> זה יהיה 5 שעות. </w:t>
      </w:r>
    </w:p>
    <w:p w14:paraId="0FF6A449" w14:textId="77777777" w:rsidR="003F53B2" w:rsidRPr="00D56DFC" w:rsidRDefault="003F53B2" w:rsidP="003F53B2">
      <w:pPr>
        <w:bidi/>
        <w:jc w:val="both"/>
        <w:rPr>
          <w:rFonts w:cs="David" w:hint="cs"/>
          <w:rtl/>
        </w:rPr>
      </w:pPr>
    </w:p>
    <w:p w14:paraId="04092BB6"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6EDE9884" w14:textId="77777777" w:rsidR="003F53B2" w:rsidRPr="00D56DFC" w:rsidRDefault="003F53B2" w:rsidP="003F53B2">
      <w:pPr>
        <w:bidi/>
        <w:jc w:val="both"/>
        <w:rPr>
          <w:rFonts w:cs="David" w:hint="cs"/>
          <w:u w:val="single"/>
          <w:rtl/>
        </w:rPr>
      </w:pPr>
    </w:p>
    <w:p w14:paraId="6C8DF104" w14:textId="77777777" w:rsidR="003F53B2" w:rsidRPr="00D56DFC" w:rsidRDefault="003F53B2" w:rsidP="003F53B2">
      <w:pPr>
        <w:bidi/>
        <w:jc w:val="both"/>
        <w:rPr>
          <w:rFonts w:cs="David" w:hint="cs"/>
          <w:rtl/>
        </w:rPr>
      </w:pPr>
      <w:r w:rsidRPr="00D56DFC">
        <w:rPr>
          <w:rFonts w:cs="David" w:hint="cs"/>
          <w:rtl/>
        </w:rPr>
        <w:tab/>
        <w:t xml:space="preserve">בסדר, נשמע הגיוני. </w:t>
      </w:r>
    </w:p>
    <w:p w14:paraId="1C642A68" w14:textId="77777777" w:rsidR="003F53B2" w:rsidRPr="00D56DFC" w:rsidRDefault="003F53B2" w:rsidP="003F53B2">
      <w:pPr>
        <w:bidi/>
        <w:jc w:val="both"/>
        <w:rPr>
          <w:rFonts w:cs="David" w:hint="cs"/>
          <w:rtl/>
        </w:rPr>
      </w:pPr>
    </w:p>
    <w:p w14:paraId="49BB8650" w14:textId="77777777" w:rsidR="003F53B2" w:rsidRPr="00D56DFC" w:rsidRDefault="003F53B2" w:rsidP="003F53B2">
      <w:pPr>
        <w:bidi/>
        <w:jc w:val="both"/>
        <w:rPr>
          <w:rFonts w:cs="David" w:hint="cs"/>
          <w:rtl/>
        </w:rPr>
      </w:pPr>
      <w:r w:rsidRPr="00D56DFC">
        <w:rPr>
          <w:rFonts w:cs="David" w:hint="cs"/>
          <w:u w:val="single"/>
          <w:rtl/>
        </w:rPr>
        <w:t>אורלי עדס:</w:t>
      </w:r>
    </w:p>
    <w:p w14:paraId="3A1C7D2F" w14:textId="77777777" w:rsidR="003F53B2" w:rsidRPr="00D56DFC" w:rsidRDefault="003F53B2" w:rsidP="003F53B2">
      <w:pPr>
        <w:bidi/>
        <w:jc w:val="both"/>
        <w:rPr>
          <w:rFonts w:cs="David" w:hint="cs"/>
          <w:rtl/>
        </w:rPr>
      </w:pPr>
    </w:p>
    <w:p w14:paraId="71FB50E8" w14:textId="77777777" w:rsidR="003F53B2" w:rsidRPr="00D56DFC" w:rsidRDefault="003F53B2" w:rsidP="003F53B2">
      <w:pPr>
        <w:bidi/>
        <w:jc w:val="both"/>
        <w:rPr>
          <w:rFonts w:cs="David" w:hint="cs"/>
          <w:rtl/>
        </w:rPr>
      </w:pPr>
      <w:r w:rsidRPr="00D56DFC">
        <w:rPr>
          <w:rFonts w:cs="David" w:hint="cs"/>
          <w:rtl/>
        </w:rPr>
        <w:tab/>
        <w:t>אולי פחות מסורבל זה להשאיר 7 שעות או- - -</w:t>
      </w:r>
    </w:p>
    <w:p w14:paraId="515BD682" w14:textId="77777777" w:rsidR="003F53B2" w:rsidRPr="00D56DFC" w:rsidRDefault="003F53B2" w:rsidP="003F53B2">
      <w:pPr>
        <w:bidi/>
        <w:jc w:val="both"/>
        <w:rPr>
          <w:rFonts w:cs="David" w:hint="cs"/>
          <w:rtl/>
        </w:rPr>
      </w:pPr>
    </w:p>
    <w:p w14:paraId="4B410760" w14:textId="77777777" w:rsidR="003F53B2" w:rsidRPr="00D56DFC" w:rsidRDefault="003F53B2" w:rsidP="003F53B2">
      <w:pPr>
        <w:bidi/>
        <w:jc w:val="both"/>
        <w:rPr>
          <w:rFonts w:cs="David"/>
          <w:u w:val="single"/>
        </w:rPr>
      </w:pPr>
      <w:r w:rsidRPr="00D56DFC">
        <w:rPr>
          <w:rFonts w:cs="David" w:hint="cs"/>
          <w:u w:val="single"/>
          <w:rtl/>
        </w:rPr>
        <w:t>יהודה אבידן:</w:t>
      </w:r>
    </w:p>
    <w:p w14:paraId="18C4D906" w14:textId="77777777" w:rsidR="003F53B2" w:rsidRPr="00D56DFC" w:rsidRDefault="003F53B2" w:rsidP="003F53B2">
      <w:pPr>
        <w:bidi/>
        <w:jc w:val="both"/>
        <w:rPr>
          <w:rFonts w:cs="David" w:hint="cs"/>
          <w:rtl/>
        </w:rPr>
      </w:pPr>
    </w:p>
    <w:p w14:paraId="52C68B47" w14:textId="77777777" w:rsidR="003F53B2" w:rsidRPr="00D56DFC" w:rsidRDefault="003F53B2" w:rsidP="003F53B2">
      <w:pPr>
        <w:bidi/>
        <w:jc w:val="both"/>
        <w:rPr>
          <w:rFonts w:cs="David" w:hint="cs"/>
          <w:rtl/>
        </w:rPr>
      </w:pPr>
      <w:r w:rsidRPr="00D56DFC">
        <w:rPr>
          <w:rFonts w:cs="David" w:hint="cs"/>
          <w:rtl/>
        </w:rPr>
        <w:tab/>
        <w:t xml:space="preserve">אם הוא לא בתוך היישוב שלו זה יורד ל-5 שעות, ומי שבתוך היישוב שלו </w:t>
      </w:r>
      <w:r w:rsidRPr="00D56DFC">
        <w:rPr>
          <w:rFonts w:cs="David"/>
          <w:rtl/>
        </w:rPr>
        <w:t>–</w:t>
      </w:r>
      <w:r w:rsidRPr="00D56DFC">
        <w:rPr>
          <w:rFonts w:cs="David" w:hint="cs"/>
          <w:rtl/>
        </w:rPr>
        <w:t xml:space="preserve"> קחו 8 שעות, אין לי בעיה. </w:t>
      </w:r>
    </w:p>
    <w:p w14:paraId="25DA034D" w14:textId="77777777" w:rsidR="003F53B2" w:rsidRPr="00D56DFC" w:rsidRDefault="003F53B2" w:rsidP="003F53B2">
      <w:pPr>
        <w:bidi/>
        <w:jc w:val="both"/>
        <w:rPr>
          <w:rFonts w:cs="David" w:hint="cs"/>
          <w:rtl/>
        </w:rPr>
      </w:pPr>
    </w:p>
    <w:p w14:paraId="37BD7904" w14:textId="77777777" w:rsidR="003F53B2" w:rsidRPr="00D56DFC" w:rsidRDefault="003F53B2" w:rsidP="003F53B2">
      <w:pPr>
        <w:bidi/>
        <w:jc w:val="both"/>
        <w:rPr>
          <w:rFonts w:cs="David" w:hint="cs"/>
          <w:u w:val="single"/>
          <w:rtl/>
        </w:rPr>
      </w:pPr>
      <w:r w:rsidRPr="00D56DFC">
        <w:rPr>
          <w:rFonts w:cs="David" w:hint="cs"/>
          <w:u w:val="single"/>
          <w:rtl/>
        </w:rPr>
        <w:t>סהר פינטו:</w:t>
      </w:r>
    </w:p>
    <w:p w14:paraId="7AD85256" w14:textId="77777777" w:rsidR="003F53B2" w:rsidRPr="00D56DFC" w:rsidRDefault="003F53B2" w:rsidP="003F53B2">
      <w:pPr>
        <w:bidi/>
        <w:jc w:val="both"/>
        <w:rPr>
          <w:rFonts w:cs="David" w:hint="cs"/>
          <w:u w:val="single"/>
          <w:rtl/>
        </w:rPr>
      </w:pPr>
    </w:p>
    <w:p w14:paraId="57DB9CCF" w14:textId="77777777" w:rsidR="003F53B2" w:rsidRPr="00D56DFC" w:rsidRDefault="003F53B2" w:rsidP="003F53B2">
      <w:pPr>
        <w:bidi/>
        <w:jc w:val="both"/>
        <w:rPr>
          <w:rFonts w:cs="David" w:hint="cs"/>
          <w:rtl/>
        </w:rPr>
      </w:pPr>
      <w:r w:rsidRPr="00D56DFC">
        <w:rPr>
          <w:rFonts w:cs="David" w:hint="cs"/>
          <w:rtl/>
        </w:rPr>
        <w:tab/>
        <w:t>זה מקובל עלייך?</w:t>
      </w:r>
    </w:p>
    <w:p w14:paraId="1F1B9CE0" w14:textId="77777777" w:rsidR="003F53B2" w:rsidRPr="00D56DFC" w:rsidRDefault="003F53B2" w:rsidP="003F53B2">
      <w:pPr>
        <w:bidi/>
        <w:jc w:val="both"/>
        <w:rPr>
          <w:rFonts w:cs="David" w:hint="cs"/>
          <w:rtl/>
        </w:rPr>
      </w:pPr>
    </w:p>
    <w:p w14:paraId="015DF187" w14:textId="77777777" w:rsidR="003F53B2" w:rsidRPr="00D56DFC" w:rsidRDefault="003F53B2" w:rsidP="003F53B2">
      <w:pPr>
        <w:bidi/>
        <w:jc w:val="both"/>
        <w:rPr>
          <w:rFonts w:cs="David"/>
          <w:u w:val="single"/>
        </w:rPr>
      </w:pPr>
      <w:r w:rsidRPr="00D56DFC">
        <w:rPr>
          <w:rFonts w:cs="David" w:hint="cs"/>
          <w:u w:val="single"/>
          <w:rtl/>
        </w:rPr>
        <w:t>אורלי עדס:</w:t>
      </w:r>
    </w:p>
    <w:p w14:paraId="0C078BB5" w14:textId="77777777" w:rsidR="003F53B2" w:rsidRPr="00D56DFC" w:rsidRDefault="003F53B2" w:rsidP="003F53B2">
      <w:pPr>
        <w:bidi/>
        <w:jc w:val="both"/>
        <w:rPr>
          <w:rFonts w:cs="David" w:hint="cs"/>
          <w:rtl/>
        </w:rPr>
      </w:pPr>
    </w:p>
    <w:p w14:paraId="1887530F" w14:textId="77777777" w:rsidR="003F53B2" w:rsidRPr="00D56DFC" w:rsidRDefault="003F53B2" w:rsidP="003F53B2">
      <w:pPr>
        <w:bidi/>
        <w:jc w:val="both"/>
        <w:rPr>
          <w:rFonts w:cs="David" w:hint="cs"/>
          <w:rtl/>
        </w:rPr>
      </w:pPr>
      <w:r w:rsidRPr="00D56DFC">
        <w:rPr>
          <w:rFonts w:cs="David" w:hint="cs"/>
          <w:rtl/>
        </w:rPr>
        <w:tab/>
        <w:t>- - -</w:t>
      </w:r>
    </w:p>
    <w:p w14:paraId="1A8A1D30" w14:textId="77777777" w:rsidR="003F53B2" w:rsidRPr="00D56DFC" w:rsidRDefault="003F53B2" w:rsidP="003F53B2">
      <w:pPr>
        <w:bidi/>
        <w:jc w:val="both"/>
        <w:rPr>
          <w:rFonts w:cs="David" w:hint="cs"/>
          <w:rtl/>
        </w:rPr>
      </w:pPr>
      <w:r w:rsidRPr="00D56DFC">
        <w:rPr>
          <w:rFonts w:cs="David" w:hint="cs"/>
          <w:rtl/>
        </w:rPr>
        <w:tab/>
      </w:r>
    </w:p>
    <w:p w14:paraId="3F8E7525"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5730DF33" w14:textId="77777777" w:rsidR="003F53B2" w:rsidRPr="00D56DFC" w:rsidRDefault="003F53B2" w:rsidP="003F53B2">
      <w:pPr>
        <w:bidi/>
        <w:jc w:val="both"/>
        <w:rPr>
          <w:rFonts w:cs="David" w:hint="cs"/>
          <w:u w:val="single"/>
          <w:rtl/>
        </w:rPr>
      </w:pPr>
    </w:p>
    <w:p w14:paraId="08EF8617" w14:textId="77777777" w:rsidR="003F53B2" w:rsidRPr="00D56DFC" w:rsidRDefault="003F53B2" w:rsidP="003F53B2">
      <w:pPr>
        <w:bidi/>
        <w:jc w:val="both"/>
        <w:rPr>
          <w:rFonts w:cs="David" w:hint="cs"/>
          <w:rtl/>
        </w:rPr>
      </w:pPr>
      <w:r w:rsidRPr="00D56DFC">
        <w:rPr>
          <w:rFonts w:cs="David" w:hint="cs"/>
          <w:rtl/>
        </w:rPr>
        <w:tab/>
        <w:t>גם אם שמונה שעות- - -</w:t>
      </w:r>
    </w:p>
    <w:p w14:paraId="67F7DCAC" w14:textId="77777777" w:rsidR="003F53B2" w:rsidRPr="00D56DFC" w:rsidRDefault="003F53B2" w:rsidP="003F53B2">
      <w:pPr>
        <w:bidi/>
        <w:jc w:val="both"/>
        <w:rPr>
          <w:rFonts w:cs="David" w:hint="cs"/>
          <w:rtl/>
        </w:rPr>
      </w:pPr>
    </w:p>
    <w:p w14:paraId="2AD994CB" w14:textId="77777777" w:rsidR="003F53B2" w:rsidRPr="00D56DFC" w:rsidRDefault="003F53B2" w:rsidP="003F53B2">
      <w:pPr>
        <w:bidi/>
        <w:jc w:val="both"/>
        <w:rPr>
          <w:rFonts w:cs="David"/>
          <w:u w:val="single"/>
        </w:rPr>
      </w:pPr>
      <w:r w:rsidRPr="00D56DFC">
        <w:rPr>
          <w:rFonts w:cs="David" w:hint="cs"/>
          <w:u w:val="single"/>
          <w:rtl/>
        </w:rPr>
        <w:t>אורלי עדס:</w:t>
      </w:r>
    </w:p>
    <w:p w14:paraId="782DEF35" w14:textId="77777777" w:rsidR="003F53B2" w:rsidRPr="00D56DFC" w:rsidRDefault="003F53B2" w:rsidP="003F53B2">
      <w:pPr>
        <w:bidi/>
        <w:jc w:val="both"/>
        <w:rPr>
          <w:rFonts w:cs="David" w:hint="cs"/>
          <w:rtl/>
        </w:rPr>
      </w:pPr>
    </w:p>
    <w:p w14:paraId="153EBEB1" w14:textId="77777777" w:rsidR="003F53B2" w:rsidRPr="00D56DFC" w:rsidRDefault="003F53B2" w:rsidP="003F53B2">
      <w:pPr>
        <w:bidi/>
        <w:jc w:val="both"/>
        <w:rPr>
          <w:rFonts w:cs="David" w:hint="cs"/>
          <w:rtl/>
        </w:rPr>
      </w:pPr>
      <w:r w:rsidRPr="00D56DFC">
        <w:rPr>
          <w:rFonts w:cs="David" w:hint="cs"/>
          <w:rtl/>
        </w:rPr>
        <w:tab/>
        <w:t>- - -</w:t>
      </w:r>
    </w:p>
    <w:p w14:paraId="23263849" w14:textId="77777777" w:rsidR="003F53B2" w:rsidRPr="00D56DFC" w:rsidRDefault="003F53B2" w:rsidP="003F53B2">
      <w:pPr>
        <w:bidi/>
        <w:jc w:val="both"/>
        <w:rPr>
          <w:rFonts w:cs="David" w:hint="cs"/>
          <w:rtl/>
        </w:rPr>
      </w:pPr>
    </w:p>
    <w:p w14:paraId="0C4A13E7" w14:textId="77777777" w:rsidR="003F53B2" w:rsidRPr="00D56DFC" w:rsidRDefault="003F53B2" w:rsidP="003F53B2">
      <w:pPr>
        <w:bidi/>
        <w:jc w:val="both"/>
        <w:rPr>
          <w:rFonts w:cs="David" w:hint="cs"/>
          <w:rtl/>
        </w:rPr>
      </w:pPr>
      <w:r w:rsidRPr="00D56DFC">
        <w:rPr>
          <w:rFonts w:cs="David" w:hint="cs"/>
          <w:u w:val="single"/>
          <w:rtl/>
        </w:rPr>
        <w:t>יהודה אבידן:</w:t>
      </w:r>
    </w:p>
    <w:p w14:paraId="10EA2E0F" w14:textId="77777777" w:rsidR="003F53B2" w:rsidRPr="00D56DFC" w:rsidRDefault="003F53B2" w:rsidP="003F53B2">
      <w:pPr>
        <w:bidi/>
        <w:jc w:val="both"/>
        <w:rPr>
          <w:rFonts w:cs="David" w:hint="cs"/>
          <w:rtl/>
        </w:rPr>
      </w:pPr>
    </w:p>
    <w:p w14:paraId="02F59E37" w14:textId="77777777" w:rsidR="003F53B2" w:rsidRPr="00D56DFC" w:rsidRDefault="003F53B2" w:rsidP="003F53B2">
      <w:pPr>
        <w:bidi/>
        <w:jc w:val="both"/>
        <w:rPr>
          <w:rFonts w:cs="David" w:hint="cs"/>
          <w:rtl/>
        </w:rPr>
      </w:pPr>
      <w:r w:rsidRPr="00D56DFC">
        <w:rPr>
          <w:rFonts w:cs="David" w:hint="cs"/>
          <w:rtl/>
        </w:rPr>
        <w:tab/>
        <w:t xml:space="preserve">לא משנה מגבלת מרחק; מחוץ ליישוב </w:t>
      </w:r>
      <w:r w:rsidRPr="00D56DFC">
        <w:rPr>
          <w:rFonts w:cs="David"/>
          <w:rtl/>
        </w:rPr>
        <w:t>–</w:t>
      </w:r>
      <w:r w:rsidRPr="00D56DFC">
        <w:rPr>
          <w:rFonts w:cs="David" w:hint="cs"/>
          <w:rtl/>
        </w:rPr>
        <w:t xml:space="preserve"> 5 שעות, בתוך היישוב </w:t>
      </w:r>
      <w:r w:rsidRPr="00D56DFC">
        <w:rPr>
          <w:rFonts w:cs="David"/>
          <w:rtl/>
        </w:rPr>
        <w:t>–</w:t>
      </w:r>
      <w:r w:rsidRPr="00D56DFC">
        <w:rPr>
          <w:rFonts w:cs="David" w:hint="cs"/>
          <w:rtl/>
        </w:rPr>
        <w:t xml:space="preserve"> 8-7 שעות, מה שאתם רוצים.</w:t>
      </w:r>
    </w:p>
    <w:p w14:paraId="23C35044" w14:textId="77777777" w:rsidR="003F53B2" w:rsidRPr="00D56DFC" w:rsidRDefault="003F53B2" w:rsidP="003F53B2">
      <w:pPr>
        <w:bidi/>
        <w:jc w:val="both"/>
        <w:rPr>
          <w:rFonts w:cs="David" w:hint="cs"/>
          <w:rtl/>
        </w:rPr>
      </w:pPr>
    </w:p>
    <w:p w14:paraId="16EB0199" w14:textId="77777777" w:rsidR="003F53B2" w:rsidRPr="00D56DFC" w:rsidRDefault="003F53B2" w:rsidP="003F53B2">
      <w:pPr>
        <w:bidi/>
        <w:rPr>
          <w:rFonts w:cs="David" w:hint="cs"/>
          <w:u w:val="single"/>
          <w:rtl/>
        </w:rPr>
      </w:pPr>
      <w:r w:rsidRPr="00D56DFC">
        <w:rPr>
          <w:rFonts w:cs="David" w:hint="cs"/>
          <w:u w:val="single"/>
          <w:rtl/>
        </w:rPr>
        <w:t>משה גפני:</w:t>
      </w:r>
    </w:p>
    <w:p w14:paraId="50A8FA3C" w14:textId="77777777" w:rsidR="003F53B2" w:rsidRPr="00D56DFC" w:rsidRDefault="003F53B2" w:rsidP="003F53B2">
      <w:pPr>
        <w:bidi/>
        <w:rPr>
          <w:rFonts w:cs="David" w:hint="cs"/>
          <w:u w:val="single"/>
          <w:rtl/>
        </w:rPr>
      </w:pPr>
    </w:p>
    <w:p w14:paraId="7D94BDB7" w14:textId="77777777" w:rsidR="003F53B2" w:rsidRPr="00D56DFC" w:rsidRDefault="003F53B2" w:rsidP="003F53B2">
      <w:pPr>
        <w:bidi/>
        <w:jc w:val="both"/>
        <w:rPr>
          <w:rFonts w:cs="David" w:hint="cs"/>
          <w:rtl/>
        </w:rPr>
      </w:pPr>
      <w:r w:rsidRPr="00D56DFC">
        <w:rPr>
          <w:rFonts w:cs="David" w:hint="cs"/>
          <w:rtl/>
        </w:rPr>
        <w:tab/>
        <w:t xml:space="preserve"> אבל איזו הצדקה יש לגבעתיים ורמת-גן?</w:t>
      </w:r>
    </w:p>
    <w:p w14:paraId="4E3F013A" w14:textId="77777777" w:rsidR="003F53B2" w:rsidRPr="00D56DFC" w:rsidRDefault="003F53B2" w:rsidP="003F53B2">
      <w:pPr>
        <w:bidi/>
        <w:jc w:val="both"/>
        <w:rPr>
          <w:rFonts w:cs="David" w:hint="cs"/>
          <w:rtl/>
        </w:rPr>
      </w:pPr>
    </w:p>
    <w:p w14:paraId="621EEFB3" w14:textId="77777777" w:rsidR="003F53B2" w:rsidRPr="00D56DFC" w:rsidRDefault="003F53B2" w:rsidP="003F53B2">
      <w:pPr>
        <w:bidi/>
        <w:jc w:val="both"/>
        <w:rPr>
          <w:rFonts w:cs="David" w:hint="cs"/>
          <w:u w:val="single"/>
          <w:rtl/>
        </w:rPr>
      </w:pPr>
      <w:r w:rsidRPr="00D56DFC">
        <w:rPr>
          <w:rFonts w:cs="David" w:hint="cs"/>
          <w:u w:val="single"/>
          <w:rtl/>
        </w:rPr>
        <w:t>רחל אדטו:</w:t>
      </w:r>
    </w:p>
    <w:p w14:paraId="57DE99DE" w14:textId="77777777" w:rsidR="003F53B2" w:rsidRPr="00D56DFC" w:rsidRDefault="003F53B2" w:rsidP="003F53B2">
      <w:pPr>
        <w:bidi/>
        <w:jc w:val="both"/>
        <w:rPr>
          <w:rFonts w:cs="David" w:hint="cs"/>
          <w:u w:val="single"/>
          <w:rtl/>
        </w:rPr>
      </w:pPr>
    </w:p>
    <w:p w14:paraId="11C1AC73" w14:textId="77777777" w:rsidR="003F53B2" w:rsidRPr="00D56DFC" w:rsidRDefault="003F53B2" w:rsidP="003F53B2">
      <w:pPr>
        <w:bidi/>
        <w:ind w:firstLine="720"/>
        <w:jc w:val="both"/>
        <w:rPr>
          <w:rFonts w:cs="David" w:hint="cs"/>
          <w:rtl/>
        </w:rPr>
      </w:pPr>
      <w:r w:rsidRPr="00D56DFC">
        <w:rPr>
          <w:rFonts w:cs="David" w:hint="cs"/>
          <w:rtl/>
        </w:rPr>
        <w:t>אם הוא גר במבשרת ומצביע ב- - -</w:t>
      </w:r>
    </w:p>
    <w:p w14:paraId="4E01603D" w14:textId="77777777" w:rsidR="003F53B2" w:rsidRPr="00D56DFC" w:rsidRDefault="003F53B2" w:rsidP="003F53B2">
      <w:pPr>
        <w:bidi/>
        <w:jc w:val="both"/>
        <w:rPr>
          <w:rFonts w:cs="David" w:hint="cs"/>
          <w:rtl/>
        </w:rPr>
      </w:pPr>
    </w:p>
    <w:p w14:paraId="25D5E14C" w14:textId="77777777" w:rsidR="003F53B2" w:rsidRPr="00D56DFC" w:rsidRDefault="003F53B2" w:rsidP="003F53B2">
      <w:pPr>
        <w:bidi/>
        <w:jc w:val="both"/>
        <w:rPr>
          <w:rFonts w:cs="David"/>
          <w:u w:val="single"/>
        </w:rPr>
      </w:pPr>
      <w:r w:rsidRPr="00D56DFC">
        <w:rPr>
          <w:rFonts w:cs="David" w:hint="cs"/>
          <w:u w:val="single"/>
          <w:rtl/>
        </w:rPr>
        <w:t>יהודה אבידן:</w:t>
      </w:r>
    </w:p>
    <w:p w14:paraId="1930F1FC" w14:textId="77777777" w:rsidR="003F53B2" w:rsidRPr="00D56DFC" w:rsidRDefault="003F53B2" w:rsidP="003F53B2">
      <w:pPr>
        <w:bidi/>
        <w:jc w:val="both"/>
        <w:rPr>
          <w:rFonts w:cs="David" w:hint="cs"/>
          <w:rtl/>
        </w:rPr>
      </w:pPr>
    </w:p>
    <w:p w14:paraId="05C00E11" w14:textId="77777777" w:rsidR="003F53B2" w:rsidRPr="00D56DFC" w:rsidRDefault="003F53B2" w:rsidP="003F53B2">
      <w:pPr>
        <w:bidi/>
        <w:jc w:val="both"/>
        <w:rPr>
          <w:rFonts w:cs="David" w:hint="cs"/>
          <w:rtl/>
        </w:rPr>
      </w:pPr>
      <w:r w:rsidRPr="00D56DFC">
        <w:rPr>
          <w:rFonts w:cs="David" w:hint="cs"/>
          <w:rtl/>
        </w:rPr>
        <w:tab/>
        <w:t>מחוץ ליישוב.</w:t>
      </w:r>
    </w:p>
    <w:p w14:paraId="33E85A86" w14:textId="77777777" w:rsidR="003F53B2" w:rsidRPr="00D56DFC" w:rsidRDefault="003F53B2" w:rsidP="003F53B2">
      <w:pPr>
        <w:bidi/>
        <w:jc w:val="both"/>
        <w:rPr>
          <w:rFonts w:cs="David" w:hint="cs"/>
          <w:rtl/>
        </w:rPr>
      </w:pPr>
    </w:p>
    <w:p w14:paraId="73E590EE"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48F5FAE3" w14:textId="77777777" w:rsidR="003F53B2" w:rsidRPr="00D56DFC" w:rsidRDefault="003F53B2" w:rsidP="003F53B2">
      <w:pPr>
        <w:bidi/>
        <w:jc w:val="both"/>
        <w:rPr>
          <w:rFonts w:cs="David" w:hint="cs"/>
          <w:u w:val="single"/>
          <w:rtl/>
        </w:rPr>
      </w:pPr>
    </w:p>
    <w:p w14:paraId="1FA6BD32" w14:textId="77777777" w:rsidR="003F53B2" w:rsidRPr="00D56DFC" w:rsidRDefault="003F53B2" w:rsidP="003F53B2">
      <w:pPr>
        <w:bidi/>
        <w:jc w:val="both"/>
        <w:rPr>
          <w:rFonts w:cs="David" w:hint="cs"/>
          <w:rtl/>
        </w:rPr>
      </w:pPr>
      <w:r w:rsidRPr="00D56DFC">
        <w:rPr>
          <w:rFonts w:cs="David" w:hint="cs"/>
          <w:rtl/>
        </w:rPr>
        <w:tab/>
        <w:t xml:space="preserve">רבותיי, יש היגיון. </w:t>
      </w:r>
    </w:p>
    <w:p w14:paraId="5AB4DBC3" w14:textId="77777777" w:rsidR="003F53B2" w:rsidRPr="00D56DFC" w:rsidRDefault="003F53B2" w:rsidP="003F53B2">
      <w:pPr>
        <w:bidi/>
        <w:jc w:val="both"/>
        <w:rPr>
          <w:rFonts w:cs="David" w:hint="cs"/>
          <w:rtl/>
        </w:rPr>
      </w:pPr>
    </w:p>
    <w:p w14:paraId="675FB54F" w14:textId="77777777" w:rsidR="003F53B2" w:rsidRPr="00D56DFC" w:rsidRDefault="003F53B2" w:rsidP="003F53B2">
      <w:pPr>
        <w:bidi/>
        <w:rPr>
          <w:rFonts w:cs="David" w:hint="cs"/>
          <w:u w:val="single"/>
          <w:rtl/>
        </w:rPr>
      </w:pPr>
      <w:r w:rsidRPr="00D56DFC">
        <w:rPr>
          <w:rFonts w:cs="David" w:hint="cs"/>
          <w:u w:val="single"/>
          <w:rtl/>
        </w:rPr>
        <w:t>רחל אדטו:</w:t>
      </w:r>
    </w:p>
    <w:p w14:paraId="5DBB7FFF" w14:textId="77777777" w:rsidR="003F53B2" w:rsidRPr="00D56DFC" w:rsidRDefault="003F53B2" w:rsidP="003F53B2">
      <w:pPr>
        <w:bidi/>
        <w:rPr>
          <w:rFonts w:cs="David" w:hint="cs"/>
          <w:rtl/>
        </w:rPr>
      </w:pPr>
    </w:p>
    <w:p w14:paraId="7D2A53D7" w14:textId="77777777" w:rsidR="003F53B2" w:rsidRPr="00D56DFC" w:rsidRDefault="003F53B2" w:rsidP="003F53B2">
      <w:pPr>
        <w:bidi/>
        <w:jc w:val="both"/>
        <w:rPr>
          <w:rFonts w:cs="David" w:hint="cs"/>
          <w:rtl/>
        </w:rPr>
      </w:pPr>
      <w:r w:rsidRPr="00D56DFC">
        <w:rPr>
          <w:rFonts w:cs="David" w:hint="cs"/>
          <w:rtl/>
        </w:rPr>
        <w:tab/>
        <w:t>זה לא הגיוני מה שאתה אומר.</w:t>
      </w:r>
    </w:p>
    <w:p w14:paraId="5BDF691F" w14:textId="77777777" w:rsidR="003F53B2" w:rsidRPr="00D56DFC" w:rsidRDefault="003F53B2" w:rsidP="003F53B2">
      <w:pPr>
        <w:bidi/>
        <w:jc w:val="both"/>
        <w:rPr>
          <w:rFonts w:cs="David" w:hint="cs"/>
          <w:rtl/>
        </w:rPr>
      </w:pPr>
    </w:p>
    <w:p w14:paraId="24D0BA95"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7692A451" w14:textId="77777777" w:rsidR="003F53B2" w:rsidRPr="00D56DFC" w:rsidRDefault="003F53B2" w:rsidP="003F53B2">
      <w:pPr>
        <w:bidi/>
        <w:jc w:val="both"/>
        <w:rPr>
          <w:rFonts w:cs="David" w:hint="cs"/>
          <w:u w:val="single"/>
          <w:rtl/>
        </w:rPr>
      </w:pPr>
    </w:p>
    <w:p w14:paraId="72B6AE7C" w14:textId="77777777" w:rsidR="003F53B2" w:rsidRPr="00D56DFC" w:rsidRDefault="003F53B2" w:rsidP="003F53B2">
      <w:pPr>
        <w:bidi/>
        <w:jc w:val="both"/>
        <w:rPr>
          <w:rFonts w:cs="David" w:hint="cs"/>
          <w:rtl/>
        </w:rPr>
      </w:pPr>
      <w:r w:rsidRPr="00D56DFC">
        <w:rPr>
          <w:rFonts w:cs="David" w:hint="cs"/>
          <w:rtl/>
        </w:rPr>
        <w:tab/>
        <w:t>אבל יש בזה היגיון אחד שאותו אני כן מקבל. בסוף אנחנו רוצים לעשות כלל פשוט שאנשים יוכלו לעבוד; שאנשים ישבו עם סרגל ויתחילו למדוד מרחקים, זה לא לעניין.</w:t>
      </w:r>
    </w:p>
    <w:p w14:paraId="6550BD03" w14:textId="77777777" w:rsidR="003F53B2" w:rsidRPr="00D56DFC" w:rsidRDefault="003F53B2" w:rsidP="003F53B2">
      <w:pPr>
        <w:bidi/>
        <w:jc w:val="both"/>
        <w:rPr>
          <w:rFonts w:cs="David" w:hint="cs"/>
          <w:rtl/>
        </w:rPr>
      </w:pPr>
    </w:p>
    <w:p w14:paraId="65700091" w14:textId="77777777" w:rsidR="003F53B2" w:rsidRPr="00D56DFC" w:rsidRDefault="003F53B2" w:rsidP="003F53B2">
      <w:pPr>
        <w:bidi/>
        <w:rPr>
          <w:rFonts w:cs="David" w:hint="cs"/>
          <w:u w:val="single"/>
          <w:rtl/>
        </w:rPr>
      </w:pPr>
      <w:r w:rsidRPr="00D56DFC">
        <w:rPr>
          <w:rFonts w:cs="David" w:hint="cs"/>
          <w:u w:val="single"/>
          <w:rtl/>
        </w:rPr>
        <w:t>רחל אדטו:</w:t>
      </w:r>
    </w:p>
    <w:p w14:paraId="14D2AAC5" w14:textId="77777777" w:rsidR="003F53B2" w:rsidRPr="00D56DFC" w:rsidRDefault="003F53B2" w:rsidP="003F53B2">
      <w:pPr>
        <w:bidi/>
        <w:rPr>
          <w:rFonts w:cs="David" w:hint="cs"/>
          <w:rtl/>
        </w:rPr>
      </w:pPr>
    </w:p>
    <w:p w14:paraId="70EE1736" w14:textId="77777777" w:rsidR="003F53B2" w:rsidRPr="00D56DFC" w:rsidRDefault="003F53B2" w:rsidP="003F53B2">
      <w:pPr>
        <w:bidi/>
        <w:jc w:val="both"/>
        <w:rPr>
          <w:rFonts w:cs="David" w:hint="cs"/>
          <w:rtl/>
        </w:rPr>
      </w:pPr>
      <w:r w:rsidRPr="00D56DFC">
        <w:rPr>
          <w:rFonts w:cs="David" w:hint="cs"/>
          <w:rtl/>
        </w:rPr>
        <w:tab/>
        <w:t xml:space="preserve"> אבל אם הוא גר במבשרת, והקלפי שלו בארמון הנציב- -</w:t>
      </w:r>
    </w:p>
    <w:p w14:paraId="78FD760A" w14:textId="77777777" w:rsidR="003F53B2" w:rsidRPr="00D56DFC" w:rsidRDefault="003F53B2" w:rsidP="003F53B2">
      <w:pPr>
        <w:bidi/>
        <w:jc w:val="both"/>
        <w:rPr>
          <w:rFonts w:cs="David" w:hint="cs"/>
          <w:rtl/>
        </w:rPr>
      </w:pPr>
    </w:p>
    <w:p w14:paraId="2EA64E8D"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3D2046DF" w14:textId="77777777" w:rsidR="003F53B2" w:rsidRPr="00D56DFC" w:rsidRDefault="003F53B2" w:rsidP="003F53B2">
      <w:pPr>
        <w:bidi/>
        <w:jc w:val="both"/>
        <w:rPr>
          <w:rFonts w:cs="David" w:hint="cs"/>
          <w:u w:val="single"/>
          <w:rtl/>
        </w:rPr>
      </w:pPr>
    </w:p>
    <w:p w14:paraId="1A4BB613" w14:textId="77777777" w:rsidR="003F53B2" w:rsidRPr="00D56DFC" w:rsidRDefault="003F53B2" w:rsidP="003F53B2">
      <w:pPr>
        <w:bidi/>
        <w:jc w:val="both"/>
        <w:rPr>
          <w:rFonts w:cs="David" w:hint="cs"/>
          <w:rtl/>
        </w:rPr>
      </w:pPr>
      <w:r w:rsidRPr="00D56DFC">
        <w:rPr>
          <w:rFonts w:cs="David" w:hint="cs"/>
          <w:rtl/>
        </w:rPr>
        <w:tab/>
        <w:t xml:space="preserve">בסדר. </w:t>
      </w:r>
    </w:p>
    <w:p w14:paraId="6594C14E" w14:textId="77777777" w:rsidR="003F53B2" w:rsidRPr="00D56DFC" w:rsidRDefault="003F53B2" w:rsidP="003F53B2">
      <w:pPr>
        <w:bidi/>
        <w:jc w:val="both"/>
        <w:rPr>
          <w:rFonts w:cs="David" w:hint="cs"/>
          <w:rtl/>
        </w:rPr>
      </w:pPr>
    </w:p>
    <w:p w14:paraId="16C8B557" w14:textId="77777777" w:rsidR="003F53B2" w:rsidRPr="00D56DFC" w:rsidRDefault="003F53B2" w:rsidP="003F53B2">
      <w:pPr>
        <w:bidi/>
        <w:jc w:val="both"/>
        <w:rPr>
          <w:rFonts w:cs="David"/>
          <w:u w:val="single"/>
        </w:rPr>
      </w:pPr>
      <w:r w:rsidRPr="00D56DFC">
        <w:rPr>
          <w:rFonts w:cs="David" w:hint="cs"/>
          <w:u w:val="single"/>
          <w:rtl/>
        </w:rPr>
        <w:t>יהודה אבידן:</w:t>
      </w:r>
    </w:p>
    <w:p w14:paraId="2CE18294" w14:textId="77777777" w:rsidR="003F53B2" w:rsidRPr="00D56DFC" w:rsidRDefault="003F53B2" w:rsidP="003F53B2">
      <w:pPr>
        <w:bidi/>
        <w:jc w:val="both"/>
        <w:rPr>
          <w:rFonts w:cs="David" w:hint="cs"/>
          <w:rtl/>
        </w:rPr>
      </w:pPr>
    </w:p>
    <w:p w14:paraId="625B358A" w14:textId="77777777" w:rsidR="003F53B2" w:rsidRPr="00D56DFC" w:rsidRDefault="003F53B2" w:rsidP="003F53B2">
      <w:pPr>
        <w:bidi/>
        <w:jc w:val="both"/>
        <w:rPr>
          <w:rFonts w:cs="David" w:hint="cs"/>
          <w:rtl/>
        </w:rPr>
      </w:pPr>
      <w:r w:rsidRPr="00D56DFC">
        <w:rPr>
          <w:rFonts w:cs="David" w:hint="cs"/>
          <w:rtl/>
        </w:rPr>
        <w:tab/>
        <w:t>קבל את הפשרה שלי.</w:t>
      </w:r>
    </w:p>
    <w:p w14:paraId="6021DDCD" w14:textId="77777777" w:rsidR="003F53B2" w:rsidRPr="00D56DFC" w:rsidRDefault="003F53B2" w:rsidP="003F53B2">
      <w:pPr>
        <w:bidi/>
        <w:jc w:val="both"/>
        <w:rPr>
          <w:rFonts w:cs="David" w:hint="cs"/>
          <w:rtl/>
        </w:rPr>
      </w:pPr>
    </w:p>
    <w:p w14:paraId="0E46E62E"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50F92AFB" w14:textId="77777777" w:rsidR="003F53B2" w:rsidRPr="00D56DFC" w:rsidRDefault="003F53B2" w:rsidP="003F53B2">
      <w:pPr>
        <w:bidi/>
        <w:jc w:val="both"/>
        <w:rPr>
          <w:rFonts w:cs="David" w:hint="cs"/>
          <w:u w:val="single"/>
          <w:rtl/>
        </w:rPr>
      </w:pPr>
    </w:p>
    <w:p w14:paraId="01F2C8D6" w14:textId="77777777" w:rsidR="003F53B2" w:rsidRPr="00D56DFC" w:rsidRDefault="003F53B2" w:rsidP="003F53B2">
      <w:pPr>
        <w:bidi/>
        <w:jc w:val="both"/>
        <w:rPr>
          <w:rFonts w:cs="David" w:hint="cs"/>
          <w:rtl/>
        </w:rPr>
      </w:pPr>
      <w:r w:rsidRPr="00D56DFC">
        <w:rPr>
          <w:rFonts w:cs="David" w:hint="cs"/>
          <w:rtl/>
        </w:rPr>
        <w:tab/>
        <w:t>לדעתי, זה סביר.</w:t>
      </w:r>
    </w:p>
    <w:p w14:paraId="5A0F7190" w14:textId="77777777" w:rsidR="003F53B2" w:rsidRPr="00D56DFC" w:rsidRDefault="003F53B2" w:rsidP="003F53B2">
      <w:pPr>
        <w:bidi/>
        <w:jc w:val="both"/>
        <w:rPr>
          <w:rFonts w:cs="David" w:hint="cs"/>
          <w:rtl/>
        </w:rPr>
      </w:pPr>
    </w:p>
    <w:p w14:paraId="1D848785" w14:textId="77777777" w:rsidR="003F53B2" w:rsidRPr="00D56DFC" w:rsidRDefault="003F53B2" w:rsidP="003F53B2">
      <w:pPr>
        <w:bidi/>
        <w:jc w:val="both"/>
        <w:rPr>
          <w:rFonts w:cs="David" w:hint="cs"/>
          <w:u w:val="single"/>
          <w:rtl/>
        </w:rPr>
      </w:pPr>
      <w:r w:rsidRPr="00D56DFC">
        <w:rPr>
          <w:rFonts w:cs="David" w:hint="cs"/>
          <w:u w:val="single"/>
          <w:rtl/>
        </w:rPr>
        <w:t>משה גפני:</w:t>
      </w:r>
    </w:p>
    <w:p w14:paraId="004FBA82" w14:textId="77777777" w:rsidR="003F53B2" w:rsidRPr="00D56DFC" w:rsidRDefault="003F53B2" w:rsidP="003F53B2">
      <w:pPr>
        <w:bidi/>
        <w:jc w:val="both"/>
        <w:rPr>
          <w:rFonts w:cs="David" w:hint="cs"/>
          <w:u w:val="single"/>
          <w:rtl/>
        </w:rPr>
      </w:pPr>
    </w:p>
    <w:p w14:paraId="0DB2C1C1" w14:textId="77777777" w:rsidR="003F53B2" w:rsidRPr="00D56DFC" w:rsidRDefault="003F53B2" w:rsidP="003F53B2">
      <w:pPr>
        <w:bidi/>
        <w:jc w:val="both"/>
        <w:rPr>
          <w:rFonts w:cs="David" w:hint="cs"/>
          <w:rtl/>
        </w:rPr>
      </w:pPr>
      <w:r w:rsidRPr="00D56DFC">
        <w:rPr>
          <w:rFonts w:cs="David" w:hint="cs"/>
          <w:rtl/>
        </w:rPr>
        <w:tab/>
        <w:t>רמת גן וגבעתיים, נגיד שהם 5 שעות?</w:t>
      </w:r>
    </w:p>
    <w:p w14:paraId="1DBFC941" w14:textId="77777777" w:rsidR="003F53B2" w:rsidRPr="00D56DFC" w:rsidRDefault="003F53B2" w:rsidP="003F53B2">
      <w:pPr>
        <w:bidi/>
        <w:jc w:val="both"/>
        <w:rPr>
          <w:rFonts w:cs="David" w:hint="cs"/>
          <w:rtl/>
        </w:rPr>
      </w:pPr>
    </w:p>
    <w:p w14:paraId="61989709" w14:textId="77777777" w:rsidR="003F53B2" w:rsidRPr="00D56DFC" w:rsidRDefault="003F53B2" w:rsidP="003F53B2">
      <w:pPr>
        <w:bidi/>
        <w:jc w:val="both"/>
        <w:rPr>
          <w:rFonts w:cs="David" w:hint="cs"/>
          <w:u w:val="single"/>
          <w:rtl/>
        </w:rPr>
      </w:pPr>
      <w:r w:rsidRPr="00D56DFC">
        <w:rPr>
          <w:rFonts w:cs="David" w:hint="cs"/>
          <w:u w:val="single"/>
          <w:rtl/>
        </w:rPr>
        <w:t>קריאות:</w:t>
      </w:r>
    </w:p>
    <w:p w14:paraId="35E7312D" w14:textId="77777777" w:rsidR="003F53B2" w:rsidRPr="00D56DFC" w:rsidRDefault="003F53B2" w:rsidP="003F53B2">
      <w:pPr>
        <w:bidi/>
        <w:jc w:val="both"/>
        <w:rPr>
          <w:rFonts w:cs="David" w:hint="cs"/>
          <w:u w:val="single"/>
          <w:rtl/>
        </w:rPr>
      </w:pPr>
    </w:p>
    <w:p w14:paraId="01565D53" w14:textId="77777777" w:rsidR="003F53B2" w:rsidRPr="00D56DFC" w:rsidRDefault="003F53B2" w:rsidP="003F53B2">
      <w:pPr>
        <w:bidi/>
        <w:jc w:val="both"/>
        <w:rPr>
          <w:rFonts w:cs="David" w:hint="cs"/>
          <w:rtl/>
        </w:rPr>
      </w:pPr>
      <w:r w:rsidRPr="00D56DFC">
        <w:rPr>
          <w:rFonts w:cs="David" w:hint="cs"/>
          <w:rtl/>
        </w:rPr>
        <w:tab/>
        <w:t>- - -</w:t>
      </w:r>
    </w:p>
    <w:p w14:paraId="6946E1B0" w14:textId="77777777" w:rsidR="003F53B2" w:rsidRPr="00D56DFC" w:rsidRDefault="003F53B2" w:rsidP="003F53B2">
      <w:pPr>
        <w:bidi/>
        <w:jc w:val="both"/>
        <w:rPr>
          <w:rFonts w:cs="David" w:hint="cs"/>
          <w:rtl/>
        </w:rPr>
      </w:pPr>
    </w:p>
    <w:p w14:paraId="5F4D010B"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282DDBB7" w14:textId="77777777" w:rsidR="003F53B2" w:rsidRPr="00D56DFC" w:rsidRDefault="003F53B2" w:rsidP="003F53B2">
      <w:pPr>
        <w:bidi/>
        <w:jc w:val="both"/>
        <w:rPr>
          <w:rFonts w:cs="David" w:hint="cs"/>
          <w:u w:val="single"/>
          <w:rtl/>
        </w:rPr>
      </w:pPr>
    </w:p>
    <w:p w14:paraId="0252B15C" w14:textId="77777777" w:rsidR="003F53B2" w:rsidRPr="00D56DFC" w:rsidRDefault="003F53B2" w:rsidP="003F53B2">
      <w:pPr>
        <w:bidi/>
        <w:jc w:val="both"/>
        <w:rPr>
          <w:rFonts w:cs="David" w:hint="cs"/>
          <w:rtl/>
        </w:rPr>
      </w:pPr>
      <w:r w:rsidRPr="00D56DFC">
        <w:rPr>
          <w:rFonts w:cs="David" w:hint="cs"/>
          <w:rtl/>
        </w:rPr>
        <w:tab/>
        <w:t>הכלל צריך להיות פשוט להפעלה. להתחיל למדוד עם סרגלים את המרחקים, לא נצא מזה. אני מוכרח לומר לך שעם 6 שעות אני חי בשלום, אבל אומר לי יהודה שהם לא חיים עם זה בשלום.</w:t>
      </w:r>
    </w:p>
    <w:p w14:paraId="396ABA8A" w14:textId="77777777" w:rsidR="003F53B2" w:rsidRPr="00D56DFC" w:rsidRDefault="003F53B2" w:rsidP="003F53B2">
      <w:pPr>
        <w:bidi/>
        <w:jc w:val="both"/>
        <w:rPr>
          <w:rFonts w:cs="David" w:hint="cs"/>
          <w:rtl/>
        </w:rPr>
      </w:pPr>
    </w:p>
    <w:p w14:paraId="4E8308BD" w14:textId="77777777" w:rsidR="003F53B2" w:rsidRPr="00D56DFC" w:rsidRDefault="003F53B2" w:rsidP="003F53B2">
      <w:pPr>
        <w:bidi/>
        <w:jc w:val="both"/>
        <w:rPr>
          <w:rFonts w:cs="David" w:hint="cs"/>
          <w:u w:val="single"/>
          <w:rtl/>
        </w:rPr>
      </w:pPr>
      <w:r w:rsidRPr="00D56DFC">
        <w:rPr>
          <w:rFonts w:cs="David" w:hint="cs"/>
          <w:u w:val="single"/>
          <w:rtl/>
        </w:rPr>
        <w:t>משה גפני:</w:t>
      </w:r>
    </w:p>
    <w:p w14:paraId="13F32BE1" w14:textId="77777777" w:rsidR="003F53B2" w:rsidRPr="00D56DFC" w:rsidRDefault="003F53B2" w:rsidP="003F53B2">
      <w:pPr>
        <w:bidi/>
        <w:jc w:val="both"/>
        <w:rPr>
          <w:rFonts w:cs="David" w:hint="cs"/>
          <w:u w:val="single"/>
          <w:rtl/>
        </w:rPr>
      </w:pPr>
    </w:p>
    <w:p w14:paraId="72E71BD2" w14:textId="77777777" w:rsidR="003F53B2" w:rsidRPr="00D56DFC" w:rsidRDefault="003F53B2" w:rsidP="003F53B2">
      <w:pPr>
        <w:bidi/>
        <w:jc w:val="both"/>
        <w:rPr>
          <w:rFonts w:cs="David" w:hint="cs"/>
          <w:rtl/>
        </w:rPr>
      </w:pPr>
      <w:r w:rsidRPr="00D56DFC">
        <w:rPr>
          <w:rFonts w:cs="David" w:hint="cs"/>
          <w:rtl/>
        </w:rPr>
        <w:tab/>
        <w:t>אני מאוד מכבד את יהודה, בחור מאוד רציני- -</w:t>
      </w:r>
    </w:p>
    <w:p w14:paraId="27233343" w14:textId="77777777" w:rsidR="003F53B2" w:rsidRPr="00D56DFC" w:rsidRDefault="003F53B2" w:rsidP="003F53B2">
      <w:pPr>
        <w:bidi/>
        <w:jc w:val="both"/>
        <w:rPr>
          <w:rFonts w:cs="David" w:hint="cs"/>
          <w:rtl/>
        </w:rPr>
      </w:pPr>
    </w:p>
    <w:p w14:paraId="0C726171"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1B10E633" w14:textId="77777777" w:rsidR="003F53B2" w:rsidRPr="00D56DFC" w:rsidRDefault="003F53B2" w:rsidP="003F53B2">
      <w:pPr>
        <w:bidi/>
        <w:jc w:val="both"/>
        <w:rPr>
          <w:rFonts w:cs="David" w:hint="cs"/>
          <w:u w:val="single"/>
          <w:rtl/>
        </w:rPr>
      </w:pPr>
    </w:p>
    <w:p w14:paraId="725BE434" w14:textId="77777777" w:rsidR="003F53B2" w:rsidRPr="00D56DFC" w:rsidRDefault="003F53B2" w:rsidP="003F53B2">
      <w:pPr>
        <w:bidi/>
        <w:jc w:val="both"/>
        <w:rPr>
          <w:rFonts w:cs="David" w:hint="cs"/>
          <w:rtl/>
        </w:rPr>
      </w:pPr>
      <w:r w:rsidRPr="00D56DFC">
        <w:rPr>
          <w:rFonts w:cs="David" w:hint="cs"/>
          <w:rtl/>
        </w:rPr>
        <w:tab/>
        <w:t>אז הוא מציע פתרון שאפשר לחיות איתו.</w:t>
      </w:r>
    </w:p>
    <w:p w14:paraId="4A4E8923" w14:textId="77777777" w:rsidR="003F53B2" w:rsidRPr="00D56DFC" w:rsidRDefault="003F53B2" w:rsidP="003F53B2">
      <w:pPr>
        <w:bidi/>
        <w:jc w:val="both"/>
        <w:rPr>
          <w:rFonts w:cs="David" w:hint="cs"/>
          <w:rtl/>
        </w:rPr>
      </w:pPr>
    </w:p>
    <w:p w14:paraId="41EFF36F" w14:textId="77777777" w:rsidR="003F53B2" w:rsidRPr="00D56DFC" w:rsidRDefault="003F53B2" w:rsidP="003F53B2">
      <w:pPr>
        <w:bidi/>
        <w:jc w:val="both"/>
        <w:rPr>
          <w:rFonts w:cs="David" w:hint="cs"/>
          <w:u w:val="single"/>
          <w:rtl/>
        </w:rPr>
      </w:pPr>
      <w:r w:rsidRPr="00D56DFC">
        <w:rPr>
          <w:rFonts w:cs="David" w:hint="cs"/>
          <w:u w:val="single"/>
          <w:rtl/>
        </w:rPr>
        <w:t>רחל אדטו:</w:t>
      </w:r>
    </w:p>
    <w:p w14:paraId="2D5ABC7F" w14:textId="77777777" w:rsidR="003F53B2" w:rsidRPr="00D56DFC" w:rsidRDefault="003F53B2" w:rsidP="003F53B2">
      <w:pPr>
        <w:bidi/>
        <w:jc w:val="both"/>
        <w:rPr>
          <w:rFonts w:cs="David" w:hint="cs"/>
          <w:u w:val="single"/>
          <w:rtl/>
        </w:rPr>
      </w:pPr>
    </w:p>
    <w:p w14:paraId="0CFE1F71" w14:textId="77777777" w:rsidR="003F53B2" w:rsidRPr="00D56DFC" w:rsidRDefault="003F53B2" w:rsidP="003F53B2">
      <w:pPr>
        <w:bidi/>
        <w:jc w:val="both"/>
        <w:rPr>
          <w:rFonts w:cs="David" w:hint="cs"/>
          <w:rtl/>
        </w:rPr>
      </w:pPr>
      <w:r w:rsidRPr="00D56DFC">
        <w:rPr>
          <w:rFonts w:cs="David" w:hint="cs"/>
          <w:rtl/>
        </w:rPr>
        <w:tab/>
        <w:t xml:space="preserve">הפתרון הזה לא הגיוני. אני אומרת לך, תפתור לי את הבעיה של מבשרת ורמות- - - זה 10 דקות נסיעה במשך היום. גם רמת-גן וגבעתיים, לדוגמה. </w:t>
      </w:r>
    </w:p>
    <w:p w14:paraId="0C08FA96" w14:textId="77777777" w:rsidR="003F53B2" w:rsidRPr="00D56DFC" w:rsidRDefault="003F53B2" w:rsidP="003F53B2">
      <w:pPr>
        <w:bidi/>
        <w:jc w:val="both"/>
        <w:rPr>
          <w:rFonts w:cs="David" w:hint="cs"/>
          <w:rtl/>
        </w:rPr>
      </w:pPr>
    </w:p>
    <w:p w14:paraId="4F81F960"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4848AA25" w14:textId="77777777" w:rsidR="003F53B2" w:rsidRPr="00D56DFC" w:rsidRDefault="003F53B2" w:rsidP="003F53B2">
      <w:pPr>
        <w:bidi/>
        <w:jc w:val="both"/>
        <w:rPr>
          <w:rFonts w:cs="David" w:hint="cs"/>
          <w:u w:val="single"/>
          <w:rtl/>
        </w:rPr>
      </w:pPr>
    </w:p>
    <w:p w14:paraId="26B43837" w14:textId="77777777" w:rsidR="003F53B2" w:rsidRPr="00D56DFC" w:rsidRDefault="003F53B2" w:rsidP="003F53B2">
      <w:pPr>
        <w:bidi/>
        <w:jc w:val="both"/>
        <w:rPr>
          <w:rFonts w:cs="David" w:hint="cs"/>
          <w:rtl/>
        </w:rPr>
      </w:pPr>
      <w:r w:rsidRPr="00D56DFC">
        <w:rPr>
          <w:rFonts w:cs="David" w:hint="cs"/>
          <w:rtl/>
        </w:rPr>
        <w:tab/>
        <w:t>בסדר, זה הרי יכול להיות- -</w:t>
      </w:r>
    </w:p>
    <w:p w14:paraId="6ADD6999" w14:textId="77777777" w:rsidR="003F53B2" w:rsidRPr="00D56DFC" w:rsidRDefault="003F53B2" w:rsidP="003F53B2">
      <w:pPr>
        <w:bidi/>
        <w:jc w:val="both"/>
        <w:rPr>
          <w:rFonts w:cs="David" w:hint="cs"/>
          <w:rtl/>
        </w:rPr>
      </w:pPr>
    </w:p>
    <w:p w14:paraId="4B2907B2" w14:textId="77777777" w:rsidR="003F53B2" w:rsidRPr="00D56DFC" w:rsidRDefault="003F53B2" w:rsidP="003F53B2">
      <w:pPr>
        <w:bidi/>
        <w:jc w:val="both"/>
        <w:rPr>
          <w:rFonts w:cs="David" w:hint="cs"/>
          <w:u w:val="single"/>
          <w:rtl/>
        </w:rPr>
      </w:pPr>
      <w:r w:rsidRPr="00D56DFC">
        <w:rPr>
          <w:rFonts w:cs="David" w:hint="cs"/>
          <w:u w:val="single"/>
          <w:rtl/>
        </w:rPr>
        <w:t>משה גפני:</w:t>
      </w:r>
    </w:p>
    <w:p w14:paraId="00190DE9" w14:textId="77777777" w:rsidR="003F53B2" w:rsidRPr="00D56DFC" w:rsidRDefault="003F53B2" w:rsidP="003F53B2">
      <w:pPr>
        <w:bidi/>
        <w:jc w:val="both"/>
        <w:rPr>
          <w:rFonts w:cs="David" w:hint="cs"/>
          <w:u w:val="single"/>
          <w:rtl/>
        </w:rPr>
      </w:pPr>
    </w:p>
    <w:p w14:paraId="5C3759BE" w14:textId="77777777" w:rsidR="003F53B2" w:rsidRPr="00D56DFC" w:rsidRDefault="003F53B2" w:rsidP="003F53B2">
      <w:pPr>
        <w:bidi/>
        <w:ind w:firstLine="720"/>
        <w:jc w:val="both"/>
        <w:rPr>
          <w:rFonts w:cs="David" w:hint="cs"/>
          <w:rtl/>
        </w:rPr>
      </w:pPr>
      <w:r w:rsidRPr="00D56DFC">
        <w:rPr>
          <w:rFonts w:cs="David" w:hint="cs"/>
          <w:rtl/>
        </w:rPr>
        <w:t>לכן 6 שעות זה הפתרון.</w:t>
      </w:r>
    </w:p>
    <w:p w14:paraId="527AAD68" w14:textId="77777777" w:rsidR="003F53B2" w:rsidRPr="00D56DFC" w:rsidRDefault="003F53B2" w:rsidP="003F53B2">
      <w:pPr>
        <w:bidi/>
        <w:jc w:val="both"/>
        <w:rPr>
          <w:rFonts w:cs="David" w:hint="cs"/>
          <w:rtl/>
        </w:rPr>
      </w:pPr>
    </w:p>
    <w:p w14:paraId="475B5F06"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175946C5" w14:textId="77777777" w:rsidR="003F53B2" w:rsidRPr="00D56DFC" w:rsidRDefault="003F53B2" w:rsidP="003F53B2">
      <w:pPr>
        <w:bidi/>
        <w:jc w:val="both"/>
        <w:rPr>
          <w:rFonts w:cs="David" w:hint="cs"/>
          <w:u w:val="single"/>
          <w:rtl/>
        </w:rPr>
      </w:pPr>
    </w:p>
    <w:p w14:paraId="56FCA205" w14:textId="77777777" w:rsidR="003F53B2" w:rsidRPr="00D56DFC" w:rsidRDefault="003F53B2" w:rsidP="003F53B2">
      <w:pPr>
        <w:bidi/>
        <w:jc w:val="both"/>
        <w:rPr>
          <w:rFonts w:cs="David" w:hint="cs"/>
          <w:rtl/>
        </w:rPr>
      </w:pPr>
      <w:r w:rsidRPr="00D56DFC">
        <w:rPr>
          <w:rFonts w:cs="David" w:hint="cs"/>
          <w:rtl/>
        </w:rPr>
        <w:tab/>
        <w:t>רבותיי, זה יכול להיות תמיד. השאלה לאן אנחנו יכולים בסוף להתכנס פה.</w:t>
      </w:r>
    </w:p>
    <w:p w14:paraId="34E08B55" w14:textId="77777777" w:rsidR="003F53B2" w:rsidRPr="00D56DFC" w:rsidRDefault="003F53B2" w:rsidP="003F53B2">
      <w:pPr>
        <w:bidi/>
        <w:jc w:val="both"/>
        <w:rPr>
          <w:rFonts w:cs="David" w:hint="cs"/>
          <w:rtl/>
        </w:rPr>
      </w:pPr>
    </w:p>
    <w:p w14:paraId="254E1CD7" w14:textId="77777777" w:rsidR="003F53B2" w:rsidRPr="00D56DFC" w:rsidRDefault="003F53B2" w:rsidP="003F53B2">
      <w:pPr>
        <w:bidi/>
        <w:jc w:val="both"/>
        <w:rPr>
          <w:rFonts w:cs="David" w:hint="cs"/>
          <w:rtl/>
        </w:rPr>
      </w:pPr>
      <w:r w:rsidRPr="00D56DFC">
        <w:rPr>
          <w:rFonts w:cs="David" w:hint="cs"/>
          <w:u w:val="single"/>
          <w:rtl/>
        </w:rPr>
        <w:t>יהודה אבידן:</w:t>
      </w:r>
    </w:p>
    <w:p w14:paraId="40B5193B" w14:textId="77777777" w:rsidR="003F53B2" w:rsidRPr="00D56DFC" w:rsidRDefault="003F53B2" w:rsidP="003F53B2">
      <w:pPr>
        <w:bidi/>
        <w:jc w:val="both"/>
        <w:rPr>
          <w:rFonts w:cs="David" w:hint="cs"/>
          <w:rtl/>
        </w:rPr>
      </w:pPr>
    </w:p>
    <w:p w14:paraId="7E95BDF4" w14:textId="77777777" w:rsidR="003F53B2" w:rsidRPr="00D56DFC" w:rsidRDefault="003F53B2" w:rsidP="003F53B2">
      <w:pPr>
        <w:bidi/>
        <w:jc w:val="both"/>
        <w:rPr>
          <w:rFonts w:cs="David" w:hint="cs"/>
          <w:rtl/>
        </w:rPr>
      </w:pPr>
      <w:r w:rsidRPr="00D56DFC">
        <w:rPr>
          <w:rFonts w:cs="David" w:hint="cs"/>
          <w:rtl/>
        </w:rPr>
        <w:tab/>
        <w:t>ההצעה שהעלינו עכשיו היא הצעה הגונה שעושה פשרה בין כולם. אין בעיה, תשאירו את זה ככה, אנחנו מסתדרים גם בלי החוק. הסתדרנו איתו עד היום יפה, ואנחנו יודעים את העבודה. אנחנו רצינו לעשות את זה בצורה הרבה יותר ממוסדת. מישהו כאן החליט להתביית על הנושא. אנחנו כל פעם לומדים מאגודת ישראל את העבודה בשטח. יכול להיות שיש דברים שאנחנו לא יודעים- -</w:t>
      </w:r>
    </w:p>
    <w:p w14:paraId="51A52B75" w14:textId="77777777" w:rsidR="003F53B2" w:rsidRPr="00D56DFC" w:rsidRDefault="003F53B2" w:rsidP="003F53B2">
      <w:pPr>
        <w:bidi/>
        <w:jc w:val="both"/>
        <w:rPr>
          <w:rFonts w:cs="David" w:hint="cs"/>
          <w:rtl/>
        </w:rPr>
      </w:pPr>
    </w:p>
    <w:p w14:paraId="4880FE0C" w14:textId="77777777" w:rsidR="003F53B2" w:rsidRPr="00D56DFC" w:rsidRDefault="003F53B2" w:rsidP="003F53B2">
      <w:pPr>
        <w:bidi/>
        <w:rPr>
          <w:rFonts w:cs="David" w:hint="cs"/>
          <w:u w:val="single"/>
          <w:rtl/>
        </w:rPr>
      </w:pPr>
      <w:r w:rsidRPr="00D56DFC">
        <w:rPr>
          <w:rFonts w:cs="David" w:hint="cs"/>
          <w:u w:val="single"/>
          <w:rtl/>
        </w:rPr>
        <w:t>דני דנון:</w:t>
      </w:r>
    </w:p>
    <w:p w14:paraId="179EE455" w14:textId="77777777" w:rsidR="003F53B2" w:rsidRPr="00D56DFC" w:rsidRDefault="003F53B2" w:rsidP="003F53B2">
      <w:pPr>
        <w:bidi/>
        <w:rPr>
          <w:rFonts w:cs="David" w:hint="cs"/>
          <w:u w:val="single"/>
          <w:rtl/>
        </w:rPr>
      </w:pPr>
    </w:p>
    <w:p w14:paraId="45AA5FC7" w14:textId="77777777" w:rsidR="003F53B2" w:rsidRPr="00D56DFC" w:rsidRDefault="003F53B2" w:rsidP="003F53B2">
      <w:pPr>
        <w:bidi/>
        <w:jc w:val="both"/>
        <w:rPr>
          <w:rFonts w:cs="David" w:hint="cs"/>
          <w:rtl/>
        </w:rPr>
      </w:pPr>
      <w:r w:rsidRPr="00D56DFC">
        <w:rPr>
          <w:rFonts w:cs="David" w:hint="cs"/>
          <w:rtl/>
        </w:rPr>
        <w:tab/>
        <w:t>- - -</w:t>
      </w:r>
    </w:p>
    <w:p w14:paraId="34293966" w14:textId="77777777" w:rsidR="003F53B2" w:rsidRPr="00D56DFC" w:rsidRDefault="003F53B2" w:rsidP="003F53B2">
      <w:pPr>
        <w:bidi/>
        <w:jc w:val="both"/>
        <w:rPr>
          <w:rFonts w:cs="David" w:hint="cs"/>
          <w:rtl/>
        </w:rPr>
      </w:pPr>
    </w:p>
    <w:p w14:paraId="2C8BCB4F" w14:textId="77777777" w:rsidR="003F53B2" w:rsidRPr="00D56DFC" w:rsidRDefault="003F53B2" w:rsidP="003F53B2">
      <w:pPr>
        <w:bidi/>
        <w:jc w:val="both"/>
        <w:rPr>
          <w:rFonts w:cs="David"/>
          <w:u w:val="single"/>
        </w:rPr>
      </w:pPr>
      <w:r w:rsidRPr="00D56DFC">
        <w:rPr>
          <w:rFonts w:cs="David" w:hint="cs"/>
          <w:u w:val="single"/>
          <w:rtl/>
        </w:rPr>
        <w:t>יהודה אבידן:</w:t>
      </w:r>
    </w:p>
    <w:p w14:paraId="0A035398" w14:textId="77777777" w:rsidR="003F53B2" w:rsidRPr="00D56DFC" w:rsidRDefault="003F53B2" w:rsidP="003F53B2">
      <w:pPr>
        <w:bidi/>
        <w:jc w:val="both"/>
        <w:rPr>
          <w:rFonts w:cs="David" w:hint="cs"/>
          <w:rtl/>
        </w:rPr>
      </w:pPr>
    </w:p>
    <w:p w14:paraId="3CAAA30B" w14:textId="77777777" w:rsidR="003F53B2" w:rsidRPr="00D56DFC" w:rsidRDefault="003F53B2" w:rsidP="003F53B2">
      <w:pPr>
        <w:bidi/>
        <w:jc w:val="both"/>
        <w:rPr>
          <w:rFonts w:cs="David" w:hint="cs"/>
          <w:rtl/>
        </w:rPr>
      </w:pPr>
      <w:r w:rsidRPr="00D56DFC">
        <w:rPr>
          <w:rFonts w:cs="David" w:hint="cs"/>
          <w:rtl/>
        </w:rPr>
        <w:tab/>
        <w:t xml:space="preserve">אנחנו נלמד מה מסתתר מאחורי ההערות של גפני, ואז נלמד את זה. אני מודה, לא הכול אנחנו יודעים מכם. </w:t>
      </w:r>
    </w:p>
    <w:p w14:paraId="793DB901" w14:textId="77777777" w:rsidR="003F53B2" w:rsidRPr="00D56DFC" w:rsidRDefault="003F53B2" w:rsidP="003F53B2">
      <w:pPr>
        <w:bidi/>
        <w:jc w:val="both"/>
        <w:rPr>
          <w:rFonts w:cs="David" w:hint="cs"/>
          <w:rtl/>
        </w:rPr>
      </w:pPr>
    </w:p>
    <w:p w14:paraId="4FEF5DAA" w14:textId="77777777" w:rsidR="003F53B2" w:rsidRPr="00D56DFC" w:rsidRDefault="003F53B2" w:rsidP="003F53B2">
      <w:pPr>
        <w:bidi/>
        <w:jc w:val="both"/>
        <w:rPr>
          <w:rFonts w:cs="David" w:hint="cs"/>
          <w:u w:val="single"/>
          <w:rtl/>
        </w:rPr>
      </w:pPr>
      <w:r w:rsidRPr="00D56DFC">
        <w:rPr>
          <w:rFonts w:cs="David" w:hint="cs"/>
          <w:u w:val="single"/>
          <w:rtl/>
        </w:rPr>
        <w:t>משה גפני:</w:t>
      </w:r>
    </w:p>
    <w:p w14:paraId="2CE917CE" w14:textId="77777777" w:rsidR="003F53B2" w:rsidRPr="00D56DFC" w:rsidRDefault="003F53B2" w:rsidP="003F53B2">
      <w:pPr>
        <w:bidi/>
        <w:jc w:val="both"/>
        <w:rPr>
          <w:rFonts w:cs="David" w:hint="cs"/>
          <w:u w:val="single"/>
          <w:rtl/>
        </w:rPr>
      </w:pPr>
    </w:p>
    <w:p w14:paraId="0542F389" w14:textId="77777777" w:rsidR="003F53B2" w:rsidRPr="00D56DFC" w:rsidRDefault="003F53B2" w:rsidP="003F53B2">
      <w:pPr>
        <w:bidi/>
        <w:ind w:firstLine="720"/>
        <w:jc w:val="both"/>
        <w:rPr>
          <w:rFonts w:cs="David" w:hint="cs"/>
          <w:rtl/>
        </w:rPr>
      </w:pPr>
      <w:r w:rsidRPr="00D56DFC">
        <w:rPr>
          <w:rFonts w:cs="David" w:hint="cs"/>
          <w:rtl/>
        </w:rPr>
        <w:t>לאט-לאט, עם השנים.</w:t>
      </w:r>
    </w:p>
    <w:p w14:paraId="74857CFF" w14:textId="77777777" w:rsidR="003F53B2" w:rsidRPr="00D56DFC" w:rsidRDefault="003F53B2" w:rsidP="003F53B2">
      <w:pPr>
        <w:bidi/>
        <w:ind w:firstLine="720"/>
        <w:jc w:val="both"/>
        <w:rPr>
          <w:rFonts w:cs="David" w:hint="cs"/>
          <w:rtl/>
        </w:rPr>
      </w:pPr>
    </w:p>
    <w:p w14:paraId="4019459D" w14:textId="77777777" w:rsidR="003F53B2" w:rsidRPr="00D56DFC" w:rsidRDefault="003F53B2" w:rsidP="003F53B2">
      <w:pPr>
        <w:bidi/>
        <w:ind w:firstLine="720"/>
        <w:jc w:val="both"/>
        <w:rPr>
          <w:rFonts w:cs="David" w:hint="cs"/>
          <w:rtl/>
        </w:rPr>
      </w:pPr>
      <w:r w:rsidRPr="00D56DFC">
        <w:rPr>
          <w:rFonts w:cs="David" w:hint="cs"/>
          <w:rtl/>
        </w:rPr>
        <w:t xml:space="preserve">בניגוד למה שאמר יהודה אבידן, שאני מאוד מכבד אותו </w:t>
      </w:r>
      <w:r w:rsidRPr="00D56DFC">
        <w:rPr>
          <w:rFonts w:cs="David"/>
          <w:rtl/>
        </w:rPr>
        <w:t>–</w:t>
      </w:r>
      <w:r w:rsidRPr="00D56DFC">
        <w:rPr>
          <w:rFonts w:cs="David" w:hint="cs"/>
          <w:rtl/>
        </w:rPr>
        <w:t xml:space="preserve"> מה שאמרתי, לזה אני מתכוון. אני לא רוצה להיראות גם כחבר כנסת חרדי וגם כמפלגה חרדית, שאני הולך לחטוף את כל העולם. אני רוצה לקבל את העמדה שלהם. רוצים לעשות פשרה בעניין הזה </w:t>
      </w:r>
      <w:r w:rsidRPr="00D56DFC">
        <w:rPr>
          <w:rFonts w:cs="David"/>
          <w:rtl/>
        </w:rPr>
        <w:t>–</w:t>
      </w:r>
      <w:r w:rsidRPr="00D56DFC">
        <w:rPr>
          <w:rFonts w:cs="David" w:hint="cs"/>
          <w:rtl/>
        </w:rPr>
        <w:t xml:space="preserve"> בבקשה. אני מכיר את הכתב באחד העיתונים שאני לא רוצה להגיד את שמו, ואני לא רוצה להגיד את שם העיתון, אבל זה כל העיתונים החילוניים שמחפשים אותנו בנרות; הם בטח יחשבו שאנחנו הולכים לעשות קומבינה עם 4 שעות. זאת הסיבה האמיתית.</w:t>
      </w:r>
    </w:p>
    <w:p w14:paraId="24905EFF" w14:textId="77777777" w:rsidR="003F53B2" w:rsidRPr="00D56DFC" w:rsidRDefault="003F53B2" w:rsidP="003F53B2">
      <w:pPr>
        <w:bidi/>
        <w:jc w:val="both"/>
        <w:rPr>
          <w:rFonts w:cs="David" w:hint="cs"/>
          <w:rtl/>
        </w:rPr>
      </w:pPr>
    </w:p>
    <w:p w14:paraId="519910A3"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7820194C" w14:textId="77777777" w:rsidR="003F53B2" w:rsidRPr="00D56DFC" w:rsidRDefault="003F53B2" w:rsidP="003F53B2">
      <w:pPr>
        <w:bidi/>
        <w:jc w:val="both"/>
        <w:rPr>
          <w:rFonts w:cs="David" w:hint="cs"/>
          <w:u w:val="single"/>
          <w:rtl/>
        </w:rPr>
      </w:pPr>
    </w:p>
    <w:p w14:paraId="027781E2" w14:textId="77777777" w:rsidR="003F53B2" w:rsidRPr="00D56DFC" w:rsidRDefault="003F53B2" w:rsidP="003F53B2">
      <w:pPr>
        <w:bidi/>
        <w:jc w:val="both"/>
        <w:rPr>
          <w:rFonts w:cs="David" w:hint="cs"/>
          <w:rtl/>
        </w:rPr>
      </w:pPr>
      <w:r w:rsidRPr="00D56DFC">
        <w:rPr>
          <w:rFonts w:cs="David" w:hint="cs"/>
          <w:rtl/>
        </w:rPr>
        <w:tab/>
      </w:r>
      <w:proofErr w:type="spellStart"/>
      <w:r w:rsidRPr="00D56DFC">
        <w:rPr>
          <w:rFonts w:cs="David" w:hint="cs"/>
          <w:rtl/>
        </w:rPr>
        <w:t>אוקיי</w:t>
      </w:r>
      <w:proofErr w:type="spellEnd"/>
      <w:r w:rsidRPr="00D56DFC">
        <w:rPr>
          <w:rFonts w:cs="David" w:hint="cs"/>
          <w:rtl/>
        </w:rPr>
        <w:t xml:space="preserve">, שם אנחנו כבר לא נמצאים. אנחנו נמצאים עכשיו במקום אחר. </w:t>
      </w:r>
    </w:p>
    <w:p w14:paraId="3DBE6596" w14:textId="77777777" w:rsidR="003F53B2" w:rsidRPr="00D56DFC" w:rsidRDefault="003F53B2" w:rsidP="003F53B2">
      <w:pPr>
        <w:bidi/>
        <w:jc w:val="both"/>
        <w:rPr>
          <w:rFonts w:cs="David" w:hint="cs"/>
          <w:rtl/>
        </w:rPr>
      </w:pPr>
    </w:p>
    <w:p w14:paraId="4C4C04F5" w14:textId="77777777" w:rsidR="003F53B2" w:rsidRPr="00D56DFC" w:rsidRDefault="003F53B2" w:rsidP="003F53B2">
      <w:pPr>
        <w:bidi/>
        <w:rPr>
          <w:rFonts w:cs="David" w:hint="cs"/>
          <w:u w:val="single"/>
          <w:rtl/>
        </w:rPr>
      </w:pPr>
      <w:r w:rsidRPr="00D56DFC">
        <w:rPr>
          <w:rFonts w:cs="David" w:hint="cs"/>
          <w:u w:val="single"/>
          <w:rtl/>
        </w:rPr>
        <w:t>משה גפני:</w:t>
      </w:r>
    </w:p>
    <w:p w14:paraId="1B671734" w14:textId="77777777" w:rsidR="003F53B2" w:rsidRPr="00D56DFC" w:rsidRDefault="003F53B2" w:rsidP="003F53B2">
      <w:pPr>
        <w:bidi/>
        <w:rPr>
          <w:rFonts w:cs="David" w:hint="cs"/>
          <w:u w:val="single"/>
          <w:rtl/>
        </w:rPr>
      </w:pPr>
    </w:p>
    <w:p w14:paraId="5CF1E474" w14:textId="77777777" w:rsidR="003F53B2" w:rsidRPr="00D56DFC" w:rsidRDefault="003F53B2" w:rsidP="003F53B2">
      <w:pPr>
        <w:bidi/>
        <w:jc w:val="both"/>
        <w:rPr>
          <w:rFonts w:cs="David" w:hint="cs"/>
          <w:rtl/>
        </w:rPr>
      </w:pPr>
      <w:r w:rsidRPr="00D56DFC">
        <w:rPr>
          <w:rFonts w:cs="David" w:hint="cs"/>
          <w:rtl/>
        </w:rPr>
        <w:tab/>
        <w:t xml:space="preserve"> אני נמצא שם. אני והרב מוזס שם.</w:t>
      </w:r>
    </w:p>
    <w:p w14:paraId="46D629AE" w14:textId="77777777" w:rsidR="003F53B2" w:rsidRPr="00D56DFC" w:rsidRDefault="003F53B2" w:rsidP="003F53B2">
      <w:pPr>
        <w:bidi/>
        <w:jc w:val="both"/>
        <w:rPr>
          <w:rFonts w:cs="David" w:hint="cs"/>
          <w:rtl/>
        </w:rPr>
      </w:pPr>
    </w:p>
    <w:p w14:paraId="2109D580" w14:textId="77777777" w:rsidR="003F53B2" w:rsidRPr="00D56DFC" w:rsidRDefault="003F53B2" w:rsidP="003F53B2">
      <w:pPr>
        <w:bidi/>
        <w:rPr>
          <w:rFonts w:cs="David" w:hint="cs"/>
          <w:u w:val="single"/>
          <w:rtl/>
        </w:rPr>
      </w:pPr>
      <w:r w:rsidRPr="00D56DFC">
        <w:rPr>
          <w:rFonts w:cs="David" w:hint="cs"/>
          <w:u w:val="single"/>
          <w:rtl/>
        </w:rPr>
        <w:t>מנחם מאיר מוזס:</w:t>
      </w:r>
    </w:p>
    <w:p w14:paraId="11504873" w14:textId="77777777" w:rsidR="003F53B2" w:rsidRPr="00D56DFC" w:rsidRDefault="003F53B2" w:rsidP="003F53B2">
      <w:pPr>
        <w:bidi/>
        <w:rPr>
          <w:rFonts w:cs="David" w:hint="cs"/>
          <w:rtl/>
        </w:rPr>
      </w:pPr>
    </w:p>
    <w:p w14:paraId="4FF8190D" w14:textId="77777777" w:rsidR="003F53B2" w:rsidRPr="00D56DFC" w:rsidRDefault="003F53B2" w:rsidP="003F53B2">
      <w:pPr>
        <w:bidi/>
        <w:jc w:val="both"/>
        <w:rPr>
          <w:rFonts w:cs="David" w:hint="cs"/>
          <w:rtl/>
        </w:rPr>
      </w:pPr>
      <w:r w:rsidRPr="00D56DFC">
        <w:rPr>
          <w:rFonts w:cs="David" w:hint="cs"/>
          <w:rtl/>
        </w:rPr>
        <w:tab/>
        <w:t xml:space="preserve"> מחר זה יהיה בעיתונות. </w:t>
      </w:r>
    </w:p>
    <w:p w14:paraId="7BE5E72E" w14:textId="77777777" w:rsidR="003F53B2" w:rsidRPr="00D56DFC" w:rsidRDefault="003F53B2" w:rsidP="003F53B2">
      <w:pPr>
        <w:bidi/>
        <w:jc w:val="both"/>
        <w:rPr>
          <w:rFonts w:cs="David" w:hint="cs"/>
          <w:rtl/>
        </w:rPr>
      </w:pPr>
    </w:p>
    <w:p w14:paraId="3DE2B949" w14:textId="77777777" w:rsidR="003F53B2" w:rsidRPr="00D56DFC" w:rsidRDefault="003F53B2" w:rsidP="003F53B2">
      <w:pPr>
        <w:bidi/>
        <w:rPr>
          <w:rFonts w:cs="David" w:hint="cs"/>
          <w:u w:val="single"/>
          <w:rtl/>
        </w:rPr>
      </w:pPr>
      <w:r w:rsidRPr="00D56DFC">
        <w:rPr>
          <w:rFonts w:cs="David" w:hint="cs"/>
          <w:u w:val="single"/>
          <w:rtl/>
        </w:rPr>
        <w:t>משה גפני:</w:t>
      </w:r>
    </w:p>
    <w:p w14:paraId="3DEAFCD0" w14:textId="77777777" w:rsidR="003F53B2" w:rsidRPr="00D56DFC" w:rsidRDefault="003F53B2" w:rsidP="003F53B2">
      <w:pPr>
        <w:bidi/>
        <w:rPr>
          <w:rFonts w:cs="David" w:hint="cs"/>
          <w:u w:val="single"/>
          <w:rtl/>
        </w:rPr>
      </w:pPr>
    </w:p>
    <w:p w14:paraId="7AF1827D" w14:textId="77777777" w:rsidR="003F53B2" w:rsidRPr="00D56DFC" w:rsidRDefault="003F53B2" w:rsidP="003F53B2">
      <w:pPr>
        <w:bidi/>
        <w:jc w:val="both"/>
        <w:rPr>
          <w:rFonts w:cs="David" w:hint="cs"/>
          <w:rtl/>
        </w:rPr>
      </w:pPr>
      <w:r w:rsidRPr="00D56DFC">
        <w:rPr>
          <w:rFonts w:cs="David" w:hint="cs"/>
          <w:rtl/>
        </w:rPr>
        <w:tab/>
        <w:t xml:space="preserve"> אני והרב מוזס שם. אני לא רוצה את זה. 6 שעות זה הגיוני, זה לא משבש את עבודת מערכת הבחירות. יהודה אבידן עשה כמה מערכות בחירות </w:t>
      </w:r>
      <w:r w:rsidRPr="00D56DFC">
        <w:rPr>
          <w:rFonts w:cs="David"/>
          <w:rtl/>
        </w:rPr>
        <w:t>–</w:t>
      </w:r>
      <w:r w:rsidRPr="00D56DFC">
        <w:rPr>
          <w:rFonts w:cs="David" w:hint="cs"/>
          <w:rtl/>
        </w:rPr>
        <w:t xml:space="preserve"> להערכתי, אני עשיתי יותר מערכות בחירות ממנו. אני גם עשיתי מערכת בחירות כשש"ס קמה. גם אז הייתי במערכת בחירות. לא הייתי צריך 4 שעות.</w:t>
      </w:r>
    </w:p>
    <w:p w14:paraId="1E27E7D4" w14:textId="77777777" w:rsidR="003F53B2" w:rsidRPr="00D56DFC" w:rsidRDefault="003F53B2" w:rsidP="003F53B2">
      <w:pPr>
        <w:bidi/>
        <w:jc w:val="both"/>
        <w:rPr>
          <w:rFonts w:cs="David" w:hint="cs"/>
          <w:rtl/>
        </w:rPr>
      </w:pPr>
    </w:p>
    <w:p w14:paraId="7BF57193" w14:textId="77777777" w:rsidR="003F53B2" w:rsidRPr="00D56DFC" w:rsidRDefault="003F53B2" w:rsidP="003F53B2">
      <w:pPr>
        <w:bidi/>
        <w:rPr>
          <w:rFonts w:cs="David" w:hint="cs"/>
          <w:rtl/>
        </w:rPr>
      </w:pPr>
      <w:r w:rsidRPr="00D56DFC">
        <w:rPr>
          <w:rFonts w:cs="David" w:hint="cs"/>
          <w:u w:val="single"/>
          <w:rtl/>
        </w:rPr>
        <w:t>נסים זאב:</w:t>
      </w:r>
    </w:p>
    <w:p w14:paraId="12131223" w14:textId="77777777" w:rsidR="003F53B2" w:rsidRPr="00D56DFC" w:rsidRDefault="003F53B2" w:rsidP="003F53B2">
      <w:pPr>
        <w:bidi/>
        <w:rPr>
          <w:rFonts w:cs="David" w:hint="cs"/>
          <w:rtl/>
        </w:rPr>
      </w:pPr>
    </w:p>
    <w:p w14:paraId="00AB7467" w14:textId="77777777" w:rsidR="003F53B2" w:rsidRPr="00D56DFC" w:rsidRDefault="003F53B2" w:rsidP="003F53B2">
      <w:pPr>
        <w:bidi/>
        <w:jc w:val="both"/>
        <w:rPr>
          <w:rFonts w:cs="David" w:hint="cs"/>
          <w:rtl/>
        </w:rPr>
      </w:pPr>
      <w:r w:rsidRPr="00D56DFC">
        <w:rPr>
          <w:rFonts w:cs="David" w:hint="cs"/>
          <w:rtl/>
        </w:rPr>
        <w:tab/>
        <w:t xml:space="preserve"> בואו נגמור כבר עם החוק הזה. </w:t>
      </w:r>
    </w:p>
    <w:p w14:paraId="4C9D42EC" w14:textId="77777777" w:rsidR="003F53B2" w:rsidRPr="00D56DFC" w:rsidRDefault="003F53B2" w:rsidP="003F53B2">
      <w:pPr>
        <w:bidi/>
        <w:jc w:val="both"/>
        <w:rPr>
          <w:rFonts w:cs="David" w:hint="cs"/>
          <w:rtl/>
        </w:rPr>
      </w:pPr>
    </w:p>
    <w:p w14:paraId="481D37B8"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23EF66EF" w14:textId="77777777" w:rsidR="003F53B2" w:rsidRPr="00D56DFC" w:rsidRDefault="003F53B2" w:rsidP="003F53B2">
      <w:pPr>
        <w:bidi/>
        <w:jc w:val="both"/>
        <w:rPr>
          <w:rFonts w:cs="David" w:hint="cs"/>
          <w:u w:val="single"/>
          <w:rtl/>
        </w:rPr>
      </w:pPr>
    </w:p>
    <w:p w14:paraId="324CB78A" w14:textId="77777777" w:rsidR="003F53B2" w:rsidRPr="00D56DFC" w:rsidRDefault="003F53B2" w:rsidP="003F53B2">
      <w:pPr>
        <w:bidi/>
        <w:jc w:val="both"/>
        <w:rPr>
          <w:rFonts w:cs="David" w:hint="cs"/>
          <w:rtl/>
        </w:rPr>
      </w:pPr>
      <w:r w:rsidRPr="00D56DFC">
        <w:rPr>
          <w:rFonts w:cs="David" w:hint="cs"/>
          <w:rtl/>
        </w:rPr>
        <w:tab/>
        <w:t xml:space="preserve">אני לא אגמור אותו בלי הסכמה איתכם, שלא תהיה אי הבנה. </w:t>
      </w:r>
    </w:p>
    <w:p w14:paraId="442A055F" w14:textId="77777777" w:rsidR="003F53B2" w:rsidRPr="00D56DFC" w:rsidRDefault="003F53B2" w:rsidP="003F53B2">
      <w:pPr>
        <w:bidi/>
        <w:jc w:val="both"/>
        <w:rPr>
          <w:rFonts w:cs="David" w:hint="cs"/>
          <w:rtl/>
        </w:rPr>
      </w:pPr>
    </w:p>
    <w:p w14:paraId="1B1CD7FE" w14:textId="77777777" w:rsidR="003F53B2" w:rsidRPr="00D56DFC" w:rsidRDefault="003F53B2" w:rsidP="003F53B2">
      <w:pPr>
        <w:bidi/>
        <w:ind w:firstLine="720"/>
        <w:jc w:val="both"/>
        <w:rPr>
          <w:rFonts w:cs="David" w:hint="cs"/>
          <w:rtl/>
        </w:rPr>
      </w:pPr>
      <w:r w:rsidRPr="00D56DFC">
        <w:rPr>
          <w:rFonts w:cs="David" w:hint="cs"/>
          <w:rtl/>
        </w:rPr>
        <w:t>יהודה, אנחנו יכולים להתכנס ל-6 שעות? יש פה הסכמה כללית.</w:t>
      </w:r>
    </w:p>
    <w:p w14:paraId="3C96F3E1" w14:textId="77777777" w:rsidR="003F53B2" w:rsidRPr="00D56DFC" w:rsidRDefault="003F53B2" w:rsidP="003F53B2">
      <w:pPr>
        <w:bidi/>
        <w:jc w:val="both"/>
        <w:rPr>
          <w:rFonts w:cs="David" w:hint="cs"/>
          <w:rtl/>
        </w:rPr>
      </w:pPr>
    </w:p>
    <w:p w14:paraId="0616D8F5" w14:textId="77777777" w:rsidR="003F53B2" w:rsidRPr="00D56DFC" w:rsidRDefault="003F53B2" w:rsidP="003F53B2">
      <w:pPr>
        <w:bidi/>
        <w:jc w:val="both"/>
        <w:rPr>
          <w:rFonts w:cs="David"/>
          <w:u w:val="single"/>
        </w:rPr>
      </w:pPr>
      <w:r w:rsidRPr="00D56DFC">
        <w:rPr>
          <w:rFonts w:cs="David" w:hint="cs"/>
          <w:u w:val="single"/>
          <w:rtl/>
        </w:rPr>
        <w:t>יהודה אבידן:</w:t>
      </w:r>
    </w:p>
    <w:p w14:paraId="358DD6CB" w14:textId="77777777" w:rsidR="003F53B2" w:rsidRPr="00D56DFC" w:rsidRDefault="003F53B2" w:rsidP="003F53B2">
      <w:pPr>
        <w:bidi/>
        <w:jc w:val="both"/>
        <w:rPr>
          <w:rFonts w:cs="David" w:hint="cs"/>
          <w:rtl/>
        </w:rPr>
      </w:pPr>
    </w:p>
    <w:p w14:paraId="1D75EE88" w14:textId="77777777" w:rsidR="003F53B2" w:rsidRPr="00D56DFC" w:rsidRDefault="003F53B2" w:rsidP="003F53B2">
      <w:pPr>
        <w:bidi/>
        <w:jc w:val="both"/>
        <w:rPr>
          <w:rFonts w:cs="David" w:hint="cs"/>
          <w:rtl/>
        </w:rPr>
      </w:pPr>
      <w:r w:rsidRPr="00D56DFC">
        <w:rPr>
          <w:rFonts w:cs="David" w:hint="cs"/>
          <w:rtl/>
        </w:rPr>
        <w:tab/>
        <w:t>אני צריך לשאול את מנכ"ל המפלגה שלנו מה הוא אומר על זה.</w:t>
      </w:r>
    </w:p>
    <w:p w14:paraId="504CA781" w14:textId="77777777" w:rsidR="003F53B2" w:rsidRPr="00D56DFC" w:rsidRDefault="003F53B2" w:rsidP="003F53B2">
      <w:pPr>
        <w:bidi/>
        <w:jc w:val="both"/>
        <w:rPr>
          <w:rFonts w:cs="David" w:hint="cs"/>
          <w:rtl/>
        </w:rPr>
      </w:pPr>
    </w:p>
    <w:p w14:paraId="27C2E05F"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7A26748D" w14:textId="77777777" w:rsidR="003F53B2" w:rsidRPr="00D56DFC" w:rsidRDefault="003F53B2" w:rsidP="003F53B2">
      <w:pPr>
        <w:bidi/>
        <w:jc w:val="both"/>
        <w:rPr>
          <w:rFonts w:cs="David" w:hint="cs"/>
          <w:u w:val="single"/>
          <w:rtl/>
        </w:rPr>
      </w:pPr>
    </w:p>
    <w:p w14:paraId="30522F79" w14:textId="77777777" w:rsidR="003F53B2" w:rsidRPr="00D56DFC" w:rsidRDefault="003F53B2" w:rsidP="003F53B2">
      <w:pPr>
        <w:bidi/>
        <w:jc w:val="both"/>
        <w:rPr>
          <w:rFonts w:cs="David" w:hint="cs"/>
          <w:rtl/>
        </w:rPr>
      </w:pPr>
      <w:r w:rsidRPr="00D56DFC">
        <w:rPr>
          <w:rFonts w:cs="David" w:hint="cs"/>
          <w:rtl/>
        </w:rPr>
        <w:tab/>
        <w:t>בחייך, מה הוא אומר?</w:t>
      </w:r>
    </w:p>
    <w:p w14:paraId="5BF3FE4F" w14:textId="77777777" w:rsidR="003F53B2" w:rsidRPr="00D56DFC" w:rsidRDefault="003F53B2" w:rsidP="003F53B2">
      <w:pPr>
        <w:bidi/>
        <w:jc w:val="both"/>
        <w:rPr>
          <w:rFonts w:cs="David" w:hint="cs"/>
          <w:rtl/>
        </w:rPr>
      </w:pPr>
    </w:p>
    <w:p w14:paraId="3A70163C" w14:textId="77777777" w:rsidR="003F53B2" w:rsidRPr="00D56DFC" w:rsidRDefault="003F53B2" w:rsidP="003F53B2">
      <w:pPr>
        <w:bidi/>
        <w:jc w:val="both"/>
        <w:rPr>
          <w:rFonts w:cs="David"/>
          <w:u w:val="single"/>
        </w:rPr>
      </w:pPr>
      <w:r w:rsidRPr="00D56DFC">
        <w:rPr>
          <w:rFonts w:cs="David" w:hint="cs"/>
          <w:u w:val="single"/>
          <w:rtl/>
        </w:rPr>
        <w:t>יהודה אבידן:</w:t>
      </w:r>
    </w:p>
    <w:p w14:paraId="7911C719" w14:textId="77777777" w:rsidR="003F53B2" w:rsidRPr="00D56DFC" w:rsidRDefault="003F53B2" w:rsidP="003F53B2">
      <w:pPr>
        <w:bidi/>
        <w:jc w:val="both"/>
        <w:rPr>
          <w:rFonts w:cs="David" w:hint="cs"/>
          <w:rtl/>
        </w:rPr>
      </w:pPr>
    </w:p>
    <w:p w14:paraId="3A0FF8FA" w14:textId="77777777" w:rsidR="003F53B2" w:rsidRPr="00D56DFC" w:rsidRDefault="003F53B2" w:rsidP="003F53B2">
      <w:pPr>
        <w:bidi/>
        <w:jc w:val="both"/>
        <w:rPr>
          <w:rFonts w:cs="David" w:hint="cs"/>
          <w:rtl/>
        </w:rPr>
      </w:pPr>
      <w:r w:rsidRPr="00D56DFC">
        <w:rPr>
          <w:rFonts w:cs="David" w:hint="cs"/>
          <w:rtl/>
        </w:rPr>
        <w:tab/>
        <w:t xml:space="preserve">אני לא מקבל החלטה לבד. קיבלנו מנדט ל-5 שעות. רוצים לשנות אותו </w:t>
      </w:r>
      <w:r w:rsidRPr="00D56DFC">
        <w:rPr>
          <w:rFonts w:cs="David"/>
          <w:rtl/>
        </w:rPr>
        <w:t>–</w:t>
      </w:r>
      <w:r w:rsidRPr="00D56DFC">
        <w:rPr>
          <w:rFonts w:cs="David" w:hint="cs"/>
          <w:rtl/>
        </w:rPr>
        <w:t xml:space="preserve"> אני צריך לקבל את המנדט חזרה. </w:t>
      </w:r>
    </w:p>
    <w:p w14:paraId="11CF6212" w14:textId="77777777" w:rsidR="003F53B2" w:rsidRPr="00D56DFC" w:rsidRDefault="003F53B2" w:rsidP="003F53B2">
      <w:pPr>
        <w:bidi/>
        <w:jc w:val="both"/>
        <w:rPr>
          <w:rFonts w:cs="David" w:hint="cs"/>
          <w:rtl/>
        </w:rPr>
      </w:pPr>
    </w:p>
    <w:p w14:paraId="5BF1F872"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6CD5182F" w14:textId="77777777" w:rsidR="003F53B2" w:rsidRPr="00D56DFC" w:rsidRDefault="003F53B2" w:rsidP="003F53B2">
      <w:pPr>
        <w:bidi/>
        <w:jc w:val="both"/>
        <w:rPr>
          <w:rFonts w:cs="David" w:hint="cs"/>
          <w:u w:val="single"/>
          <w:rtl/>
        </w:rPr>
      </w:pPr>
    </w:p>
    <w:p w14:paraId="460DBD0F" w14:textId="77777777" w:rsidR="003F53B2" w:rsidRPr="00D56DFC" w:rsidRDefault="003F53B2" w:rsidP="003F53B2">
      <w:pPr>
        <w:bidi/>
        <w:jc w:val="both"/>
        <w:rPr>
          <w:rFonts w:cs="David" w:hint="cs"/>
          <w:rtl/>
        </w:rPr>
      </w:pPr>
      <w:r w:rsidRPr="00D56DFC">
        <w:rPr>
          <w:rFonts w:cs="David" w:hint="cs"/>
          <w:rtl/>
        </w:rPr>
        <w:tab/>
        <w:t>טוב, אני עושה הפסקת התייעצות של 10 דקות כדי לאפשר ליהודה לבצע את כל הבירורים.</w:t>
      </w:r>
    </w:p>
    <w:p w14:paraId="181AB734" w14:textId="77777777" w:rsidR="003F53B2" w:rsidRPr="00D56DFC" w:rsidRDefault="003F53B2" w:rsidP="003F53B2">
      <w:pPr>
        <w:bidi/>
        <w:jc w:val="both"/>
        <w:rPr>
          <w:rFonts w:cs="David" w:hint="cs"/>
          <w:rtl/>
        </w:rPr>
      </w:pPr>
    </w:p>
    <w:p w14:paraId="53F2F5B2" w14:textId="77777777" w:rsidR="003F53B2" w:rsidRPr="00D56DFC" w:rsidRDefault="003F53B2" w:rsidP="003F53B2">
      <w:pPr>
        <w:bidi/>
        <w:jc w:val="both"/>
        <w:rPr>
          <w:rFonts w:cs="David"/>
          <w:u w:val="single"/>
        </w:rPr>
      </w:pPr>
      <w:r w:rsidRPr="00D56DFC">
        <w:rPr>
          <w:rFonts w:cs="David" w:hint="cs"/>
          <w:u w:val="single"/>
          <w:rtl/>
        </w:rPr>
        <w:t>יהודה אבידן:</w:t>
      </w:r>
    </w:p>
    <w:p w14:paraId="2AC88329" w14:textId="77777777" w:rsidR="003F53B2" w:rsidRPr="00D56DFC" w:rsidRDefault="003F53B2" w:rsidP="003F53B2">
      <w:pPr>
        <w:bidi/>
        <w:jc w:val="both"/>
        <w:rPr>
          <w:rFonts w:cs="David" w:hint="cs"/>
          <w:rtl/>
        </w:rPr>
      </w:pPr>
    </w:p>
    <w:p w14:paraId="695C7909" w14:textId="77777777" w:rsidR="003F53B2" w:rsidRPr="00D56DFC" w:rsidRDefault="003F53B2" w:rsidP="003F53B2">
      <w:pPr>
        <w:bidi/>
        <w:jc w:val="both"/>
        <w:rPr>
          <w:rFonts w:cs="David" w:hint="cs"/>
          <w:rtl/>
        </w:rPr>
      </w:pPr>
      <w:r w:rsidRPr="00D56DFC">
        <w:rPr>
          <w:rFonts w:cs="David" w:hint="cs"/>
          <w:rtl/>
        </w:rPr>
        <w:tab/>
        <w:t>מה הפשרה שאתה מציע? שאני אוכל לשאול.</w:t>
      </w:r>
    </w:p>
    <w:p w14:paraId="1B9C3081" w14:textId="77777777" w:rsidR="003F53B2" w:rsidRPr="00D56DFC" w:rsidRDefault="003F53B2" w:rsidP="003F53B2">
      <w:pPr>
        <w:bidi/>
        <w:jc w:val="both"/>
        <w:rPr>
          <w:rFonts w:cs="David" w:hint="cs"/>
          <w:rtl/>
        </w:rPr>
      </w:pPr>
    </w:p>
    <w:p w14:paraId="51FD7D5C"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04BF0A9E" w14:textId="77777777" w:rsidR="003F53B2" w:rsidRPr="00D56DFC" w:rsidRDefault="003F53B2" w:rsidP="003F53B2">
      <w:pPr>
        <w:bidi/>
        <w:jc w:val="both"/>
        <w:rPr>
          <w:rFonts w:cs="David" w:hint="cs"/>
          <w:u w:val="single"/>
          <w:rtl/>
        </w:rPr>
      </w:pPr>
    </w:p>
    <w:p w14:paraId="3006FADC" w14:textId="77777777" w:rsidR="003F53B2" w:rsidRPr="00D56DFC" w:rsidRDefault="003F53B2" w:rsidP="003F53B2">
      <w:pPr>
        <w:bidi/>
        <w:jc w:val="both"/>
        <w:rPr>
          <w:rFonts w:cs="David" w:hint="cs"/>
          <w:rtl/>
        </w:rPr>
      </w:pPr>
      <w:r w:rsidRPr="00D56DFC">
        <w:rPr>
          <w:rFonts w:cs="David" w:hint="cs"/>
          <w:rtl/>
        </w:rPr>
        <w:tab/>
        <w:t xml:space="preserve">שיהיו 6 שעות וגמרנו. </w:t>
      </w:r>
    </w:p>
    <w:p w14:paraId="16D28AE3" w14:textId="77777777" w:rsidR="003F53B2" w:rsidRPr="00D56DFC" w:rsidRDefault="003F53B2" w:rsidP="003F53B2">
      <w:pPr>
        <w:bidi/>
        <w:jc w:val="both"/>
        <w:rPr>
          <w:rFonts w:cs="David" w:hint="cs"/>
          <w:rtl/>
        </w:rPr>
      </w:pPr>
    </w:p>
    <w:p w14:paraId="2626EC73" w14:textId="77777777" w:rsidR="003F53B2" w:rsidRPr="00D56DFC" w:rsidRDefault="003F53B2" w:rsidP="003F53B2">
      <w:pPr>
        <w:bidi/>
        <w:jc w:val="both"/>
        <w:rPr>
          <w:rFonts w:cs="David" w:hint="cs"/>
          <w:rtl/>
        </w:rPr>
      </w:pPr>
    </w:p>
    <w:p w14:paraId="3E49C448" w14:textId="77777777" w:rsidR="003F53B2" w:rsidRPr="00D56DFC" w:rsidRDefault="003F53B2" w:rsidP="003F53B2">
      <w:pPr>
        <w:bidi/>
        <w:jc w:val="center"/>
        <w:rPr>
          <w:rFonts w:cs="David" w:hint="cs"/>
          <w:rtl/>
        </w:rPr>
      </w:pPr>
      <w:r w:rsidRPr="00D56DFC">
        <w:rPr>
          <w:rFonts w:cs="David" w:hint="cs"/>
          <w:rtl/>
        </w:rPr>
        <w:t>(5 דקות הפסקה)</w:t>
      </w:r>
    </w:p>
    <w:p w14:paraId="2EFBC317" w14:textId="77777777" w:rsidR="003F53B2" w:rsidRPr="00D56DFC" w:rsidRDefault="003F53B2" w:rsidP="003F53B2">
      <w:pPr>
        <w:bidi/>
        <w:rPr>
          <w:rFonts w:cs="David" w:hint="cs"/>
          <w:rtl/>
        </w:rPr>
      </w:pPr>
    </w:p>
    <w:p w14:paraId="0B782765" w14:textId="77777777" w:rsidR="003F53B2" w:rsidRPr="00D56DFC" w:rsidRDefault="003F53B2" w:rsidP="003F53B2">
      <w:pPr>
        <w:bidi/>
        <w:rPr>
          <w:rFonts w:cs="David" w:hint="cs"/>
          <w:rtl/>
        </w:rPr>
      </w:pPr>
    </w:p>
    <w:p w14:paraId="1B8BFF99"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64D94302" w14:textId="77777777" w:rsidR="003F53B2" w:rsidRPr="00D56DFC" w:rsidRDefault="003F53B2" w:rsidP="003F53B2">
      <w:pPr>
        <w:bidi/>
        <w:jc w:val="both"/>
        <w:rPr>
          <w:rFonts w:cs="David" w:hint="cs"/>
          <w:u w:val="single"/>
          <w:rtl/>
        </w:rPr>
      </w:pPr>
    </w:p>
    <w:p w14:paraId="7DEC86EE" w14:textId="77777777" w:rsidR="003F53B2" w:rsidRPr="00D56DFC" w:rsidRDefault="003F53B2" w:rsidP="003F53B2">
      <w:pPr>
        <w:bidi/>
        <w:ind w:firstLine="720"/>
        <w:rPr>
          <w:rFonts w:cs="David" w:hint="cs"/>
          <w:rtl/>
        </w:rPr>
      </w:pPr>
      <w:r w:rsidRPr="00D56DFC">
        <w:rPr>
          <w:rFonts w:cs="David" w:hint="cs"/>
          <w:rtl/>
        </w:rPr>
        <w:t xml:space="preserve">אני מחדש את הישיבה. אנחנו מסכמים שמגבלת הזמן תהיה 6 שעות. </w:t>
      </w:r>
    </w:p>
    <w:p w14:paraId="7601452E" w14:textId="77777777" w:rsidR="003F53B2" w:rsidRPr="00D56DFC" w:rsidRDefault="003F53B2" w:rsidP="003F53B2">
      <w:pPr>
        <w:bidi/>
        <w:rPr>
          <w:rFonts w:cs="David" w:hint="cs"/>
          <w:rtl/>
        </w:rPr>
      </w:pPr>
    </w:p>
    <w:p w14:paraId="29C7E522" w14:textId="77777777" w:rsidR="003F53B2" w:rsidRPr="00D56DFC" w:rsidRDefault="003F53B2" w:rsidP="003F53B2">
      <w:pPr>
        <w:bidi/>
        <w:rPr>
          <w:rFonts w:cs="David" w:hint="cs"/>
          <w:rtl/>
        </w:rPr>
      </w:pPr>
      <w:r w:rsidRPr="00D56DFC">
        <w:rPr>
          <w:rFonts w:cs="David" w:hint="cs"/>
          <w:u w:val="single"/>
          <w:rtl/>
        </w:rPr>
        <w:t>יהודה אבידן:</w:t>
      </w:r>
    </w:p>
    <w:p w14:paraId="74AE00B8" w14:textId="77777777" w:rsidR="003F53B2" w:rsidRPr="00D56DFC" w:rsidRDefault="003F53B2" w:rsidP="003F53B2">
      <w:pPr>
        <w:bidi/>
        <w:rPr>
          <w:rFonts w:cs="David" w:hint="cs"/>
          <w:rtl/>
        </w:rPr>
      </w:pPr>
    </w:p>
    <w:p w14:paraId="525E9BF6" w14:textId="77777777" w:rsidR="003F53B2" w:rsidRPr="00D56DFC" w:rsidRDefault="003F53B2" w:rsidP="003F53B2">
      <w:pPr>
        <w:bidi/>
        <w:rPr>
          <w:rFonts w:cs="David" w:hint="cs"/>
          <w:rtl/>
        </w:rPr>
      </w:pPr>
      <w:r w:rsidRPr="00D56DFC">
        <w:rPr>
          <w:rFonts w:cs="David" w:hint="cs"/>
          <w:rtl/>
        </w:rPr>
        <w:tab/>
        <w:t>הדיווח הוא בפרוטוקול אצל מזכיר הקלפי באותה צורה.</w:t>
      </w:r>
    </w:p>
    <w:p w14:paraId="129215CB" w14:textId="77777777" w:rsidR="003F53B2" w:rsidRPr="00D56DFC" w:rsidRDefault="003F53B2" w:rsidP="003F53B2">
      <w:pPr>
        <w:bidi/>
        <w:rPr>
          <w:rFonts w:cs="David" w:hint="cs"/>
          <w:rtl/>
        </w:rPr>
      </w:pPr>
    </w:p>
    <w:p w14:paraId="095AD608"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7CD196BE" w14:textId="77777777" w:rsidR="003F53B2" w:rsidRPr="00D56DFC" w:rsidRDefault="003F53B2" w:rsidP="003F53B2">
      <w:pPr>
        <w:bidi/>
        <w:jc w:val="both"/>
        <w:rPr>
          <w:rFonts w:cs="David" w:hint="cs"/>
          <w:u w:val="single"/>
          <w:rtl/>
        </w:rPr>
      </w:pPr>
    </w:p>
    <w:p w14:paraId="0F90ECD0" w14:textId="77777777" w:rsidR="003F53B2" w:rsidRPr="00D56DFC" w:rsidRDefault="003F53B2" w:rsidP="003F53B2">
      <w:pPr>
        <w:bidi/>
        <w:rPr>
          <w:rFonts w:cs="David" w:hint="cs"/>
          <w:rtl/>
        </w:rPr>
      </w:pPr>
      <w:r w:rsidRPr="00D56DFC">
        <w:rPr>
          <w:rFonts w:cs="David" w:hint="cs"/>
          <w:rtl/>
        </w:rPr>
        <w:tab/>
        <w:t>זה מה שאנחנו מציעים.</w:t>
      </w:r>
    </w:p>
    <w:p w14:paraId="45D9AFB8" w14:textId="77777777" w:rsidR="003F53B2" w:rsidRPr="00D56DFC" w:rsidRDefault="003F53B2" w:rsidP="003F53B2">
      <w:pPr>
        <w:bidi/>
        <w:rPr>
          <w:rFonts w:cs="David" w:hint="cs"/>
          <w:rtl/>
        </w:rPr>
      </w:pPr>
    </w:p>
    <w:p w14:paraId="4B36FC9C" w14:textId="77777777" w:rsidR="003F53B2" w:rsidRPr="00D56DFC" w:rsidRDefault="003F53B2" w:rsidP="003F53B2">
      <w:pPr>
        <w:bidi/>
        <w:jc w:val="both"/>
        <w:rPr>
          <w:rFonts w:cs="David"/>
          <w:u w:val="single"/>
        </w:rPr>
      </w:pPr>
      <w:r w:rsidRPr="00D56DFC">
        <w:rPr>
          <w:rFonts w:cs="David" w:hint="cs"/>
          <w:u w:val="single"/>
          <w:rtl/>
        </w:rPr>
        <w:t>יהודה אבידן:</w:t>
      </w:r>
    </w:p>
    <w:p w14:paraId="1785D38D" w14:textId="77777777" w:rsidR="003F53B2" w:rsidRPr="00D56DFC" w:rsidRDefault="003F53B2" w:rsidP="003F53B2">
      <w:pPr>
        <w:bidi/>
        <w:jc w:val="both"/>
        <w:rPr>
          <w:rFonts w:cs="David" w:hint="cs"/>
          <w:rtl/>
        </w:rPr>
      </w:pPr>
    </w:p>
    <w:p w14:paraId="04118AC3" w14:textId="77777777" w:rsidR="003F53B2" w:rsidRPr="00D56DFC" w:rsidRDefault="003F53B2" w:rsidP="003F53B2">
      <w:pPr>
        <w:bidi/>
        <w:rPr>
          <w:rFonts w:cs="David" w:hint="cs"/>
          <w:rtl/>
        </w:rPr>
      </w:pPr>
      <w:r w:rsidRPr="00D56DFC">
        <w:rPr>
          <w:rFonts w:cs="David" w:hint="cs"/>
          <w:rtl/>
        </w:rPr>
        <w:tab/>
        <w:t>זה לא כולל משקיפים.</w:t>
      </w:r>
    </w:p>
    <w:p w14:paraId="300519B5" w14:textId="77777777" w:rsidR="003F53B2" w:rsidRPr="00D56DFC" w:rsidRDefault="003F53B2" w:rsidP="003F53B2">
      <w:pPr>
        <w:bidi/>
        <w:rPr>
          <w:rFonts w:cs="David" w:hint="cs"/>
          <w:rtl/>
        </w:rPr>
      </w:pPr>
    </w:p>
    <w:p w14:paraId="4EB7F771"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029C76DB" w14:textId="77777777" w:rsidR="003F53B2" w:rsidRPr="00D56DFC" w:rsidRDefault="003F53B2" w:rsidP="003F53B2">
      <w:pPr>
        <w:bidi/>
        <w:jc w:val="both"/>
        <w:rPr>
          <w:rFonts w:cs="David" w:hint="cs"/>
          <w:u w:val="single"/>
          <w:rtl/>
        </w:rPr>
      </w:pPr>
    </w:p>
    <w:p w14:paraId="47886A01" w14:textId="77777777" w:rsidR="003F53B2" w:rsidRPr="00D56DFC" w:rsidRDefault="003F53B2" w:rsidP="003F53B2">
      <w:pPr>
        <w:bidi/>
        <w:rPr>
          <w:rFonts w:cs="David" w:hint="cs"/>
          <w:rtl/>
        </w:rPr>
      </w:pPr>
      <w:r w:rsidRPr="00D56DFC">
        <w:rPr>
          <w:rFonts w:cs="David" w:hint="cs"/>
          <w:rtl/>
        </w:rPr>
        <w:tab/>
        <w:t>לא כולל משקיפים, בוודאי שלא. אך ורק יושב ראש, סגנו והחבר השלישי.</w:t>
      </w:r>
    </w:p>
    <w:p w14:paraId="575775EA" w14:textId="77777777" w:rsidR="003F53B2" w:rsidRPr="00D56DFC" w:rsidRDefault="003F53B2" w:rsidP="003F53B2">
      <w:pPr>
        <w:bidi/>
        <w:rPr>
          <w:rFonts w:cs="David" w:hint="cs"/>
          <w:rtl/>
        </w:rPr>
      </w:pPr>
    </w:p>
    <w:p w14:paraId="515382C6" w14:textId="77777777" w:rsidR="003F53B2" w:rsidRPr="00D56DFC" w:rsidRDefault="003F53B2" w:rsidP="003F53B2">
      <w:pPr>
        <w:bidi/>
        <w:ind w:firstLine="720"/>
        <w:rPr>
          <w:rFonts w:cs="David" w:hint="cs"/>
          <w:rtl/>
        </w:rPr>
      </w:pPr>
      <w:r w:rsidRPr="00D56DFC">
        <w:rPr>
          <w:rFonts w:cs="David" w:hint="cs"/>
          <w:rtl/>
        </w:rPr>
        <w:t xml:space="preserve">ארבל, הסיכום הוא 6 שעות במקום 7. </w:t>
      </w:r>
    </w:p>
    <w:p w14:paraId="0BCCCDEF" w14:textId="77777777" w:rsidR="003F53B2" w:rsidRPr="00D56DFC" w:rsidRDefault="003F53B2" w:rsidP="003F53B2">
      <w:pPr>
        <w:bidi/>
        <w:ind w:firstLine="720"/>
        <w:rPr>
          <w:rFonts w:cs="David" w:hint="cs"/>
          <w:rtl/>
        </w:rPr>
      </w:pPr>
    </w:p>
    <w:p w14:paraId="4B0501CC" w14:textId="77777777" w:rsidR="003F53B2" w:rsidRPr="00D56DFC" w:rsidRDefault="003F53B2" w:rsidP="003F53B2">
      <w:pPr>
        <w:bidi/>
        <w:ind w:firstLine="720"/>
        <w:rPr>
          <w:rFonts w:cs="David" w:hint="cs"/>
          <w:rtl/>
        </w:rPr>
      </w:pPr>
      <w:r w:rsidRPr="00D56DFC">
        <w:rPr>
          <w:rFonts w:cs="David" w:hint="cs"/>
          <w:rtl/>
        </w:rPr>
        <w:t xml:space="preserve">עכשיו אנחנו צריכים לסכם גם את הסוגיה השנייה של אופן הרישום. בבקשה. </w:t>
      </w:r>
    </w:p>
    <w:p w14:paraId="1A22BCE3" w14:textId="77777777" w:rsidR="003F53B2" w:rsidRPr="00D56DFC" w:rsidRDefault="003F53B2" w:rsidP="003F53B2">
      <w:pPr>
        <w:bidi/>
        <w:rPr>
          <w:rFonts w:cs="David" w:hint="cs"/>
          <w:rtl/>
        </w:rPr>
      </w:pPr>
    </w:p>
    <w:p w14:paraId="41B518C5" w14:textId="77777777" w:rsidR="003F53B2" w:rsidRPr="00D56DFC" w:rsidRDefault="003F53B2" w:rsidP="003F53B2">
      <w:pPr>
        <w:bidi/>
        <w:jc w:val="both"/>
        <w:rPr>
          <w:rFonts w:cs="David" w:hint="cs"/>
          <w:u w:val="single"/>
          <w:rtl/>
        </w:rPr>
      </w:pPr>
      <w:r w:rsidRPr="00D56DFC">
        <w:rPr>
          <w:rFonts w:cs="David" w:hint="cs"/>
          <w:u w:val="single"/>
          <w:rtl/>
        </w:rPr>
        <w:t>אברהם מיכאלי:</w:t>
      </w:r>
    </w:p>
    <w:p w14:paraId="5B842245" w14:textId="77777777" w:rsidR="003F53B2" w:rsidRPr="00D56DFC" w:rsidRDefault="003F53B2" w:rsidP="003F53B2">
      <w:pPr>
        <w:bidi/>
        <w:jc w:val="both"/>
        <w:rPr>
          <w:rFonts w:cs="David" w:hint="cs"/>
          <w:u w:val="single"/>
          <w:rtl/>
        </w:rPr>
      </w:pPr>
    </w:p>
    <w:p w14:paraId="77238FB3" w14:textId="77777777" w:rsidR="003F53B2" w:rsidRPr="00D56DFC" w:rsidRDefault="003F53B2" w:rsidP="003F53B2">
      <w:pPr>
        <w:bidi/>
        <w:ind w:firstLine="720"/>
        <w:rPr>
          <w:rFonts w:cs="David" w:hint="cs"/>
          <w:rtl/>
        </w:rPr>
      </w:pPr>
      <w:r w:rsidRPr="00D56DFC">
        <w:rPr>
          <w:rFonts w:cs="David" w:hint="cs"/>
          <w:rtl/>
        </w:rPr>
        <w:t xml:space="preserve">במה זה שונה מהקודם? </w:t>
      </w:r>
    </w:p>
    <w:p w14:paraId="2A4CAFAE" w14:textId="77777777" w:rsidR="003F53B2" w:rsidRPr="00D56DFC" w:rsidRDefault="003F53B2" w:rsidP="003F53B2">
      <w:pPr>
        <w:bidi/>
        <w:rPr>
          <w:rFonts w:cs="David" w:hint="cs"/>
          <w:rtl/>
        </w:rPr>
      </w:pPr>
    </w:p>
    <w:p w14:paraId="5AFC5E2E"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1EB5FEDA" w14:textId="77777777" w:rsidR="003F53B2" w:rsidRPr="00D56DFC" w:rsidRDefault="003F53B2" w:rsidP="003F53B2">
      <w:pPr>
        <w:bidi/>
        <w:jc w:val="both"/>
        <w:rPr>
          <w:rFonts w:cs="David" w:hint="cs"/>
          <w:u w:val="single"/>
          <w:rtl/>
        </w:rPr>
      </w:pPr>
    </w:p>
    <w:p w14:paraId="46FEB980" w14:textId="77777777" w:rsidR="003F53B2" w:rsidRPr="00D56DFC" w:rsidRDefault="003F53B2" w:rsidP="003F53B2">
      <w:pPr>
        <w:bidi/>
        <w:rPr>
          <w:rFonts w:cs="David" w:hint="cs"/>
          <w:rtl/>
        </w:rPr>
      </w:pPr>
      <w:r w:rsidRPr="00D56DFC">
        <w:rPr>
          <w:rFonts w:cs="David" w:hint="cs"/>
          <w:rtl/>
        </w:rPr>
        <w:tab/>
        <w:t>עוד רגע.</w:t>
      </w:r>
    </w:p>
    <w:p w14:paraId="351F4834" w14:textId="77777777" w:rsidR="003F53B2" w:rsidRPr="00D56DFC" w:rsidRDefault="003F53B2" w:rsidP="003F53B2">
      <w:pPr>
        <w:bidi/>
        <w:rPr>
          <w:rFonts w:cs="David" w:hint="cs"/>
          <w:rtl/>
        </w:rPr>
      </w:pPr>
    </w:p>
    <w:p w14:paraId="0C21D187" w14:textId="77777777" w:rsidR="003F53B2" w:rsidRPr="00D56DFC" w:rsidRDefault="003F53B2" w:rsidP="003F53B2">
      <w:pPr>
        <w:bidi/>
        <w:rPr>
          <w:rFonts w:cs="David" w:hint="cs"/>
          <w:u w:val="single"/>
          <w:rtl/>
        </w:rPr>
      </w:pPr>
      <w:r w:rsidRPr="00D56DFC">
        <w:rPr>
          <w:rFonts w:cs="David" w:hint="cs"/>
          <w:u w:val="single"/>
          <w:rtl/>
        </w:rPr>
        <w:t>אברהם מיכאלי:</w:t>
      </w:r>
    </w:p>
    <w:p w14:paraId="086FEB55" w14:textId="77777777" w:rsidR="003F53B2" w:rsidRPr="00D56DFC" w:rsidRDefault="003F53B2" w:rsidP="003F53B2">
      <w:pPr>
        <w:bidi/>
        <w:rPr>
          <w:rFonts w:cs="David" w:hint="cs"/>
          <w:u w:val="single"/>
          <w:rtl/>
        </w:rPr>
      </w:pPr>
    </w:p>
    <w:p w14:paraId="48A3D3B3" w14:textId="77777777" w:rsidR="003F53B2" w:rsidRPr="00D56DFC" w:rsidRDefault="003F53B2" w:rsidP="003F53B2">
      <w:pPr>
        <w:bidi/>
        <w:rPr>
          <w:rFonts w:cs="David" w:hint="cs"/>
          <w:rtl/>
        </w:rPr>
      </w:pPr>
      <w:r w:rsidRPr="00D56DFC">
        <w:rPr>
          <w:rFonts w:cs="David" w:hint="cs"/>
          <w:rtl/>
        </w:rPr>
        <w:tab/>
        <w:t xml:space="preserve"> הסידור הרי עבד קודם באישור מיוחד. אז איך היו מדווחים אז?</w:t>
      </w:r>
    </w:p>
    <w:p w14:paraId="4FFD603B" w14:textId="77777777" w:rsidR="003F53B2" w:rsidRPr="00D56DFC" w:rsidRDefault="003F53B2" w:rsidP="003F53B2">
      <w:pPr>
        <w:bidi/>
        <w:rPr>
          <w:rFonts w:cs="David" w:hint="cs"/>
          <w:rtl/>
        </w:rPr>
      </w:pPr>
    </w:p>
    <w:p w14:paraId="466187FB" w14:textId="77777777" w:rsidR="003F53B2" w:rsidRPr="00D56DFC" w:rsidRDefault="003F53B2" w:rsidP="003F53B2">
      <w:pPr>
        <w:bidi/>
        <w:jc w:val="both"/>
        <w:rPr>
          <w:rFonts w:cs="David" w:hint="cs"/>
          <w:rtl/>
        </w:rPr>
      </w:pPr>
      <w:r w:rsidRPr="00D56DFC">
        <w:rPr>
          <w:rFonts w:cs="David" w:hint="cs"/>
          <w:u w:val="single"/>
          <w:rtl/>
        </w:rPr>
        <w:t>ארבל אסטרחן:</w:t>
      </w:r>
    </w:p>
    <w:p w14:paraId="26AA8C24" w14:textId="77777777" w:rsidR="003F53B2" w:rsidRPr="00D56DFC" w:rsidRDefault="003F53B2" w:rsidP="003F53B2">
      <w:pPr>
        <w:bidi/>
        <w:jc w:val="both"/>
        <w:rPr>
          <w:rFonts w:cs="David" w:hint="cs"/>
          <w:rtl/>
        </w:rPr>
      </w:pPr>
    </w:p>
    <w:p w14:paraId="77CF0064" w14:textId="77777777" w:rsidR="003F53B2" w:rsidRPr="00D56DFC" w:rsidRDefault="003F53B2" w:rsidP="003F53B2">
      <w:pPr>
        <w:bidi/>
        <w:rPr>
          <w:rFonts w:cs="David" w:hint="cs"/>
          <w:rtl/>
        </w:rPr>
      </w:pPr>
      <w:r w:rsidRPr="00D56DFC">
        <w:rPr>
          <w:rFonts w:cs="David" w:hint="cs"/>
          <w:rtl/>
        </w:rPr>
        <w:tab/>
        <w:t xml:space="preserve">אז זה היה משהו שניתן מראש בצורה מאורגנת על-ידי יושב ראש ועדת הבחירות המרכזית; עכשיו זה משהו שיהיה בכל קלפי. </w:t>
      </w:r>
    </w:p>
    <w:p w14:paraId="5B4EE8D3" w14:textId="77777777" w:rsidR="003F53B2" w:rsidRPr="00D56DFC" w:rsidRDefault="003F53B2" w:rsidP="003F53B2">
      <w:pPr>
        <w:bidi/>
        <w:rPr>
          <w:rFonts w:cs="David" w:hint="cs"/>
          <w:rtl/>
        </w:rPr>
      </w:pPr>
    </w:p>
    <w:p w14:paraId="7D46C116" w14:textId="77777777" w:rsidR="003F53B2" w:rsidRPr="00D56DFC" w:rsidRDefault="003F53B2" w:rsidP="003F53B2">
      <w:pPr>
        <w:bidi/>
        <w:rPr>
          <w:rFonts w:cs="David" w:hint="cs"/>
          <w:rtl/>
        </w:rPr>
      </w:pPr>
      <w:r w:rsidRPr="00D56DFC">
        <w:rPr>
          <w:rFonts w:cs="David" w:hint="cs"/>
          <w:rtl/>
        </w:rPr>
        <w:tab/>
        <w:t>אני אומר מה קיים היום ומה מוצע: יש לנו היום סעיף 116יט שעניינו הצבעת חברי ועדת הקלפי, וסעיף קטן (א) בו אומר כיום כך: "יושב ראש ועדת הבחירות המרכזית, בהתייעצות עם סגניו רשאי לקבוע כי חבר ועדת קלפי יצביע בקלפי שבה הוא משמש חבר, אם נוכח כי קיימות נסיבות מיוחדות הקשורות למילוי תפקידו אשר בשלהן נבצר מחבר ועדת הקלפי להצביע בקלפי באזור מגוריו".</w:t>
      </w:r>
    </w:p>
    <w:p w14:paraId="1E6A726A" w14:textId="77777777" w:rsidR="003F53B2" w:rsidRPr="00D56DFC" w:rsidRDefault="003F53B2" w:rsidP="003F53B2">
      <w:pPr>
        <w:bidi/>
        <w:rPr>
          <w:rFonts w:cs="David" w:hint="cs"/>
          <w:rtl/>
        </w:rPr>
      </w:pPr>
    </w:p>
    <w:p w14:paraId="74B40513" w14:textId="77777777" w:rsidR="003F53B2" w:rsidRPr="00D56DFC" w:rsidRDefault="003F53B2" w:rsidP="003F53B2">
      <w:pPr>
        <w:bidi/>
        <w:rPr>
          <w:rFonts w:cs="David" w:hint="cs"/>
          <w:rtl/>
        </w:rPr>
      </w:pPr>
      <w:r w:rsidRPr="00D56DFC">
        <w:rPr>
          <w:rFonts w:cs="David" w:hint="cs"/>
          <w:rtl/>
        </w:rPr>
        <w:tab/>
        <w:t>היה צורך גם בהחלטת יושב ראש הוועדה וגם נבצרות. אני אציין שהסעיף הזה נמצא לצד הסעיף של הצבעת המזכיר שיכול להצביע כבר היום במעטפה כפולה בכל קלפי שבה הוא משמש, כי בדרך כלל המזכירים יושבים יום שלם. כאן מסתמן שאותו סעיף קטן (א) שאותו הקראתי עכשיו יוחלף, ובמקומו ייאמר: "חבר ועדת קלפי רשאי להצביע בקלפי שבה הוא משמש חבר, ובלבד ששימש חבר באותה קלפי לפחות 6 שעות רצופות שבהן הייתה הקלפי פתוחה להצבעה". זה אמור ליצור איזון בין הסטייה מהמנגנון הקיים היום שאדם יכול להצביע רק בקלפי שבה הוא רשום לבין הרצון לאפשר לאנשים- -</w:t>
      </w:r>
    </w:p>
    <w:p w14:paraId="3933AF6D" w14:textId="77777777" w:rsidR="003F53B2" w:rsidRPr="00D56DFC" w:rsidRDefault="003F53B2" w:rsidP="003F53B2">
      <w:pPr>
        <w:bidi/>
        <w:rPr>
          <w:rFonts w:cs="David" w:hint="cs"/>
          <w:rtl/>
        </w:rPr>
      </w:pPr>
    </w:p>
    <w:p w14:paraId="0EDDB674" w14:textId="77777777" w:rsidR="003F53B2" w:rsidRPr="00D56DFC" w:rsidRDefault="003F53B2" w:rsidP="003F53B2">
      <w:pPr>
        <w:bidi/>
        <w:rPr>
          <w:rFonts w:cs="David" w:hint="cs"/>
          <w:rtl/>
        </w:rPr>
      </w:pPr>
      <w:r w:rsidRPr="00D56DFC">
        <w:rPr>
          <w:rFonts w:cs="David" w:hint="cs"/>
          <w:u w:val="single"/>
          <w:rtl/>
        </w:rPr>
        <w:t>יהודה אבידן:</w:t>
      </w:r>
    </w:p>
    <w:p w14:paraId="6AAD290D" w14:textId="77777777" w:rsidR="003F53B2" w:rsidRPr="00D56DFC" w:rsidRDefault="003F53B2" w:rsidP="003F53B2">
      <w:pPr>
        <w:bidi/>
        <w:rPr>
          <w:rFonts w:cs="David" w:hint="cs"/>
          <w:rtl/>
        </w:rPr>
      </w:pPr>
    </w:p>
    <w:p w14:paraId="100CB84F" w14:textId="77777777" w:rsidR="003F53B2" w:rsidRPr="00D56DFC" w:rsidRDefault="003F53B2" w:rsidP="003F53B2">
      <w:pPr>
        <w:bidi/>
        <w:rPr>
          <w:rFonts w:cs="David" w:hint="cs"/>
          <w:rtl/>
        </w:rPr>
      </w:pPr>
      <w:r w:rsidRPr="00D56DFC">
        <w:rPr>
          <w:rFonts w:cs="David" w:hint="cs"/>
          <w:rtl/>
        </w:rPr>
        <w:tab/>
        <w:t>זה יתרום לרישום יותר מסודר.</w:t>
      </w:r>
    </w:p>
    <w:p w14:paraId="53076758" w14:textId="77777777" w:rsidR="003F53B2" w:rsidRPr="00D56DFC" w:rsidRDefault="003F53B2" w:rsidP="003F53B2">
      <w:pPr>
        <w:bidi/>
        <w:rPr>
          <w:rFonts w:cs="David" w:hint="cs"/>
          <w:rtl/>
        </w:rPr>
      </w:pPr>
    </w:p>
    <w:p w14:paraId="5E148118"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53A965A9" w14:textId="77777777" w:rsidR="003F53B2" w:rsidRPr="00D56DFC" w:rsidRDefault="003F53B2" w:rsidP="003F53B2">
      <w:pPr>
        <w:bidi/>
        <w:jc w:val="both"/>
        <w:rPr>
          <w:rFonts w:cs="David" w:hint="cs"/>
          <w:u w:val="single"/>
          <w:rtl/>
        </w:rPr>
      </w:pPr>
    </w:p>
    <w:p w14:paraId="24ADEC79" w14:textId="77777777" w:rsidR="003F53B2" w:rsidRPr="00D56DFC" w:rsidRDefault="003F53B2" w:rsidP="003F53B2">
      <w:pPr>
        <w:bidi/>
        <w:rPr>
          <w:rFonts w:cs="David" w:hint="cs"/>
          <w:rtl/>
        </w:rPr>
      </w:pPr>
      <w:r w:rsidRPr="00D56DFC">
        <w:rPr>
          <w:rFonts w:cs="David" w:hint="cs"/>
          <w:rtl/>
        </w:rPr>
        <w:tab/>
        <w:t xml:space="preserve">בטח. </w:t>
      </w:r>
    </w:p>
    <w:p w14:paraId="3F559CE6" w14:textId="77777777" w:rsidR="003F53B2" w:rsidRPr="00D56DFC" w:rsidRDefault="003F53B2" w:rsidP="003F53B2">
      <w:pPr>
        <w:bidi/>
        <w:rPr>
          <w:rFonts w:cs="David" w:hint="cs"/>
          <w:rtl/>
        </w:rPr>
      </w:pPr>
    </w:p>
    <w:p w14:paraId="5270ED35" w14:textId="77777777" w:rsidR="003F53B2" w:rsidRPr="00D56DFC" w:rsidRDefault="003F53B2" w:rsidP="003F53B2">
      <w:pPr>
        <w:bidi/>
        <w:jc w:val="both"/>
        <w:rPr>
          <w:rFonts w:cs="David"/>
          <w:u w:val="single"/>
        </w:rPr>
      </w:pPr>
      <w:r w:rsidRPr="00D56DFC">
        <w:rPr>
          <w:rFonts w:cs="David" w:hint="cs"/>
          <w:u w:val="single"/>
          <w:rtl/>
        </w:rPr>
        <w:t>אורלי עדס:</w:t>
      </w:r>
    </w:p>
    <w:p w14:paraId="5148F94C" w14:textId="77777777" w:rsidR="003F53B2" w:rsidRPr="00D56DFC" w:rsidRDefault="003F53B2" w:rsidP="003F53B2">
      <w:pPr>
        <w:bidi/>
        <w:jc w:val="both"/>
        <w:rPr>
          <w:rFonts w:cs="David" w:hint="cs"/>
          <w:rtl/>
        </w:rPr>
      </w:pPr>
    </w:p>
    <w:p w14:paraId="7790B9CA" w14:textId="77777777" w:rsidR="003F53B2" w:rsidRPr="00D56DFC" w:rsidRDefault="003F53B2" w:rsidP="003F53B2">
      <w:pPr>
        <w:bidi/>
        <w:rPr>
          <w:rFonts w:cs="David" w:hint="cs"/>
          <w:rtl/>
        </w:rPr>
      </w:pPr>
      <w:r w:rsidRPr="00D56DFC">
        <w:rPr>
          <w:rFonts w:cs="David" w:hint="cs"/>
          <w:rtl/>
        </w:rPr>
        <w:tab/>
        <w:t>עובדים על זה תמיד.</w:t>
      </w:r>
    </w:p>
    <w:p w14:paraId="06346AC7" w14:textId="77777777" w:rsidR="003F53B2" w:rsidRPr="00D56DFC" w:rsidRDefault="003F53B2" w:rsidP="003F53B2">
      <w:pPr>
        <w:bidi/>
        <w:rPr>
          <w:rFonts w:cs="David" w:hint="cs"/>
          <w:rtl/>
        </w:rPr>
      </w:pPr>
    </w:p>
    <w:p w14:paraId="23F11974" w14:textId="77777777" w:rsidR="003F53B2" w:rsidRPr="00D56DFC" w:rsidRDefault="003F53B2" w:rsidP="003F53B2">
      <w:pPr>
        <w:bidi/>
        <w:rPr>
          <w:rFonts w:cs="David" w:hint="cs"/>
          <w:u w:val="single"/>
          <w:rtl/>
        </w:rPr>
      </w:pPr>
      <w:r w:rsidRPr="00D56DFC">
        <w:rPr>
          <w:rFonts w:cs="David" w:hint="cs"/>
          <w:u w:val="single"/>
          <w:rtl/>
        </w:rPr>
        <w:t>סהר פינטו:</w:t>
      </w:r>
    </w:p>
    <w:p w14:paraId="736A43B7" w14:textId="77777777" w:rsidR="003F53B2" w:rsidRPr="00D56DFC" w:rsidRDefault="003F53B2" w:rsidP="003F53B2">
      <w:pPr>
        <w:bidi/>
        <w:rPr>
          <w:rFonts w:cs="David" w:hint="cs"/>
          <w:rtl/>
        </w:rPr>
      </w:pPr>
    </w:p>
    <w:p w14:paraId="4EB4B5BF" w14:textId="77777777" w:rsidR="003F53B2" w:rsidRPr="00D56DFC" w:rsidRDefault="003F53B2" w:rsidP="003F53B2">
      <w:pPr>
        <w:bidi/>
        <w:rPr>
          <w:rFonts w:cs="David" w:hint="cs"/>
          <w:rtl/>
        </w:rPr>
      </w:pPr>
      <w:r w:rsidRPr="00D56DFC">
        <w:rPr>
          <w:rFonts w:cs="David" w:hint="cs"/>
          <w:rtl/>
        </w:rPr>
        <w:tab/>
        <w:t>מה שכן, יכול להיות שצריך להכניס את סמכות יושב ראש ועדת הבחירות במקרים שבהם אדם לא מגיע ל-6 שעות- -</w:t>
      </w:r>
    </w:p>
    <w:p w14:paraId="05AD3A61" w14:textId="77777777" w:rsidR="003F53B2" w:rsidRPr="00D56DFC" w:rsidRDefault="003F53B2" w:rsidP="003F53B2">
      <w:pPr>
        <w:bidi/>
        <w:rPr>
          <w:rFonts w:cs="David" w:hint="cs"/>
          <w:rtl/>
        </w:rPr>
      </w:pPr>
    </w:p>
    <w:p w14:paraId="61A5547B"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1EA6EA32" w14:textId="77777777" w:rsidR="003F53B2" w:rsidRPr="00D56DFC" w:rsidRDefault="003F53B2" w:rsidP="003F53B2">
      <w:pPr>
        <w:bidi/>
        <w:jc w:val="both"/>
        <w:rPr>
          <w:rFonts w:cs="David" w:hint="cs"/>
          <w:u w:val="single"/>
          <w:rtl/>
        </w:rPr>
      </w:pPr>
    </w:p>
    <w:p w14:paraId="04734F24" w14:textId="77777777" w:rsidR="003F53B2" w:rsidRPr="00D56DFC" w:rsidRDefault="003F53B2" w:rsidP="003F53B2">
      <w:pPr>
        <w:bidi/>
        <w:rPr>
          <w:rFonts w:cs="David" w:hint="cs"/>
          <w:rtl/>
        </w:rPr>
      </w:pPr>
      <w:r w:rsidRPr="00D56DFC">
        <w:rPr>
          <w:rFonts w:cs="David" w:hint="cs"/>
          <w:rtl/>
        </w:rPr>
        <w:tab/>
        <w:t>כן.</w:t>
      </w:r>
    </w:p>
    <w:p w14:paraId="56AFDCC9" w14:textId="77777777" w:rsidR="003F53B2" w:rsidRPr="00D56DFC" w:rsidRDefault="003F53B2" w:rsidP="003F53B2">
      <w:pPr>
        <w:bidi/>
        <w:rPr>
          <w:rFonts w:cs="David" w:hint="cs"/>
          <w:rtl/>
        </w:rPr>
      </w:pPr>
    </w:p>
    <w:p w14:paraId="33B5FA84" w14:textId="77777777" w:rsidR="003F53B2" w:rsidRPr="00D56DFC" w:rsidRDefault="003F53B2" w:rsidP="003F53B2">
      <w:pPr>
        <w:bidi/>
        <w:rPr>
          <w:rFonts w:cs="David"/>
          <w:u w:val="single"/>
        </w:rPr>
      </w:pPr>
      <w:r w:rsidRPr="00D56DFC">
        <w:rPr>
          <w:rFonts w:cs="David" w:hint="cs"/>
          <w:u w:val="single"/>
          <w:rtl/>
        </w:rPr>
        <w:t>סהר פינטו:</w:t>
      </w:r>
    </w:p>
    <w:p w14:paraId="67585837" w14:textId="77777777" w:rsidR="003F53B2" w:rsidRPr="00D56DFC" w:rsidRDefault="003F53B2" w:rsidP="003F53B2">
      <w:pPr>
        <w:bidi/>
        <w:rPr>
          <w:rFonts w:cs="David" w:hint="cs"/>
          <w:rtl/>
        </w:rPr>
      </w:pPr>
    </w:p>
    <w:p w14:paraId="433D3403" w14:textId="77777777" w:rsidR="003F53B2" w:rsidRPr="00D56DFC" w:rsidRDefault="003F53B2" w:rsidP="003F53B2">
      <w:pPr>
        <w:bidi/>
        <w:rPr>
          <w:rFonts w:cs="David" w:hint="cs"/>
          <w:rtl/>
        </w:rPr>
      </w:pPr>
      <w:r w:rsidRPr="00D56DFC">
        <w:rPr>
          <w:rFonts w:cs="David" w:hint="cs"/>
          <w:rtl/>
        </w:rPr>
        <w:tab/>
        <w:t>לא, כי פה אנחנו עושים החלפה.</w:t>
      </w:r>
    </w:p>
    <w:p w14:paraId="1E011E80" w14:textId="77777777" w:rsidR="003F53B2" w:rsidRPr="00D56DFC" w:rsidRDefault="003F53B2" w:rsidP="003F53B2">
      <w:pPr>
        <w:bidi/>
        <w:rPr>
          <w:rFonts w:cs="David" w:hint="cs"/>
          <w:rtl/>
        </w:rPr>
      </w:pPr>
    </w:p>
    <w:p w14:paraId="2BFBCBF3" w14:textId="77777777" w:rsidR="003F53B2" w:rsidRPr="00D56DFC" w:rsidRDefault="003F53B2" w:rsidP="003F53B2">
      <w:pPr>
        <w:bidi/>
        <w:rPr>
          <w:rFonts w:cs="David" w:hint="cs"/>
          <w:u w:val="single"/>
          <w:rtl/>
        </w:rPr>
      </w:pPr>
      <w:r w:rsidRPr="00D56DFC">
        <w:rPr>
          <w:rFonts w:cs="David" w:hint="cs"/>
          <w:u w:val="single"/>
          <w:rtl/>
        </w:rPr>
        <w:t>ארבל אסטרחן:</w:t>
      </w:r>
    </w:p>
    <w:p w14:paraId="75CBECA3" w14:textId="77777777" w:rsidR="003F53B2" w:rsidRPr="00D56DFC" w:rsidRDefault="003F53B2" w:rsidP="003F53B2">
      <w:pPr>
        <w:bidi/>
        <w:rPr>
          <w:rFonts w:cs="David" w:hint="cs"/>
          <w:rtl/>
        </w:rPr>
      </w:pPr>
    </w:p>
    <w:p w14:paraId="2B420E5F" w14:textId="77777777" w:rsidR="003F53B2" w:rsidRPr="00D56DFC" w:rsidRDefault="003F53B2" w:rsidP="003F53B2">
      <w:pPr>
        <w:bidi/>
        <w:rPr>
          <w:rFonts w:cs="David" w:hint="cs"/>
          <w:rtl/>
        </w:rPr>
      </w:pPr>
      <w:r w:rsidRPr="00D56DFC">
        <w:rPr>
          <w:rFonts w:cs="David" w:hint="cs"/>
          <w:rtl/>
        </w:rPr>
        <w:tab/>
        <w:t xml:space="preserve"> נכון, מבטלים את זה. </w:t>
      </w:r>
    </w:p>
    <w:p w14:paraId="202E0E62" w14:textId="77777777" w:rsidR="003F53B2" w:rsidRPr="00D56DFC" w:rsidRDefault="003F53B2" w:rsidP="003F53B2">
      <w:pPr>
        <w:bidi/>
        <w:rPr>
          <w:rFonts w:cs="David" w:hint="cs"/>
          <w:rtl/>
        </w:rPr>
      </w:pPr>
    </w:p>
    <w:p w14:paraId="21EA7E1A" w14:textId="77777777" w:rsidR="003F53B2" w:rsidRPr="00D56DFC" w:rsidRDefault="003F53B2" w:rsidP="003F53B2">
      <w:pPr>
        <w:bidi/>
        <w:rPr>
          <w:rFonts w:cs="David"/>
          <w:u w:val="single"/>
        </w:rPr>
      </w:pPr>
      <w:r w:rsidRPr="00D56DFC">
        <w:rPr>
          <w:rFonts w:cs="David" w:hint="cs"/>
          <w:u w:val="single"/>
          <w:rtl/>
        </w:rPr>
        <w:t>סהר פינטו:</w:t>
      </w:r>
    </w:p>
    <w:p w14:paraId="3BF45D46" w14:textId="77777777" w:rsidR="003F53B2" w:rsidRPr="00D56DFC" w:rsidRDefault="003F53B2" w:rsidP="003F53B2">
      <w:pPr>
        <w:bidi/>
        <w:rPr>
          <w:rFonts w:cs="David" w:hint="cs"/>
          <w:rtl/>
        </w:rPr>
      </w:pPr>
    </w:p>
    <w:p w14:paraId="28AB1841" w14:textId="77777777" w:rsidR="003F53B2" w:rsidRPr="00D56DFC" w:rsidRDefault="003F53B2" w:rsidP="003F53B2">
      <w:pPr>
        <w:bidi/>
        <w:rPr>
          <w:rFonts w:cs="David" w:hint="cs"/>
          <w:rtl/>
        </w:rPr>
      </w:pPr>
      <w:r w:rsidRPr="00D56DFC">
        <w:rPr>
          <w:rFonts w:cs="David" w:hint="cs"/>
          <w:rtl/>
        </w:rPr>
        <w:tab/>
        <w:t>בעצם לא להחליף, אלא להפוך את זה לסעיף (ב) שהיושב ראש רשאי לתת גם למי שלא עומד בזה במקרים מיוחדים.</w:t>
      </w:r>
    </w:p>
    <w:p w14:paraId="46CE3693" w14:textId="77777777" w:rsidR="003F53B2" w:rsidRPr="00D56DFC" w:rsidRDefault="003F53B2" w:rsidP="003F53B2">
      <w:pPr>
        <w:bidi/>
        <w:rPr>
          <w:rFonts w:cs="David" w:hint="cs"/>
          <w:rtl/>
        </w:rPr>
      </w:pPr>
    </w:p>
    <w:p w14:paraId="701091BF"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46B43F40" w14:textId="77777777" w:rsidR="003F53B2" w:rsidRPr="00D56DFC" w:rsidRDefault="003F53B2" w:rsidP="003F53B2">
      <w:pPr>
        <w:bidi/>
        <w:jc w:val="both"/>
        <w:rPr>
          <w:rFonts w:cs="David"/>
          <w:u w:val="single"/>
        </w:rPr>
      </w:pPr>
    </w:p>
    <w:p w14:paraId="0BEB65A0" w14:textId="77777777" w:rsidR="003F53B2" w:rsidRPr="00D56DFC" w:rsidRDefault="003F53B2" w:rsidP="003F53B2">
      <w:pPr>
        <w:bidi/>
        <w:rPr>
          <w:rFonts w:cs="David" w:hint="cs"/>
          <w:rtl/>
        </w:rPr>
      </w:pPr>
      <w:r w:rsidRPr="00D56DFC">
        <w:rPr>
          <w:rFonts w:cs="David" w:hint="cs"/>
          <w:rtl/>
        </w:rPr>
        <w:tab/>
        <w:t>בסדר גמור.</w:t>
      </w:r>
    </w:p>
    <w:p w14:paraId="60A669C3" w14:textId="77777777" w:rsidR="003F53B2" w:rsidRPr="00D56DFC" w:rsidRDefault="003F53B2" w:rsidP="003F53B2">
      <w:pPr>
        <w:bidi/>
        <w:rPr>
          <w:rFonts w:cs="David" w:hint="cs"/>
          <w:rtl/>
        </w:rPr>
      </w:pPr>
    </w:p>
    <w:p w14:paraId="6B345858" w14:textId="77777777" w:rsidR="003F53B2" w:rsidRPr="00D56DFC" w:rsidRDefault="003F53B2" w:rsidP="003F53B2">
      <w:pPr>
        <w:bidi/>
        <w:jc w:val="both"/>
        <w:rPr>
          <w:rFonts w:cs="David"/>
          <w:u w:val="single"/>
        </w:rPr>
      </w:pPr>
      <w:r w:rsidRPr="00D56DFC">
        <w:rPr>
          <w:rFonts w:cs="David" w:hint="cs"/>
          <w:u w:val="single"/>
          <w:rtl/>
        </w:rPr>
        <w:t>אורלי עדס:</w:t>
      </w:r>
    </w:p>
    <w:p w14:paraId="522E277F" w14:textId="77777777" w:rsidR="003F53B2" w:rsidRPr="00D56DFC" w:rsidRDefault="003F53B2" w:rsidP="003F53B2">
      <w:pPr>
        <w:bidi/>
        <w:jc w:val="both"/>
        <w:rPr>
          <w:rFonts w:cs="David" w:hint="cs"/>
          <w:rtl/>
        </w:rPr>
      </w:pPr>
    </w:p>
    <w:p w14:paraId="4FAE12F8" w14:textId="77777777" w:rsidR="003F53B2" w:rsidRPr="00D56DFC" w:rsidRDefault="003F53B2" w:rsidP="003F53B2">
      <w:pPr>
        <w:bidi/>
        <w:rPr>
          <w:rFonts w:cs="David" w:hint="cs"/>
          <w:rtl/>
        </w:rPr>
      </w:pPr>
      <w:r w:rsidRPr="00D56DFC">
        <w:rPr>
          <w:rFonts w:cs="David" w:hint="cs"/>
          <w:rtl/>
        </w:rPr>
        <w:tab/>
        <w:t>נכון, כמו ביישובים מעבר לקו.</w:t>
      </w:r>
    </w:p>
    <w:p w14:paraId="641A9A25" w14:textId="77777777" w:rsidR="003F53B2" w:rsidRPr="00D56DFC" w:rsidRDefault="003F53B2" w:rsidP="003F53B2">
      <w:pPr>
        <w:bidi/>
        <w:rPr>
          <w:rFonts w:cs="David" w:hint="cs"/>
          <w:rtl/>
        </w:rPr>
      </w:pPr>
    </w:p>
    <w:p w14:paraId="6B98666A" w14:textId="77777777" w:rsidR="003F53B2" w:rsidRPr="00D56DFC" w:rsidRDefault="003F53B2" w:rsidP="003F53B2">
      <w:pPr>
        <w:bidi/>
        <w:jc w:val="both"/>
        <w:rPr>
          <w:rFonts w:cs="David" w:hint="cs"/>
          <w:rtl/>
        </w:rPr>
      </w:pPr>
      <w:r w:rsidRPr="00D56DFC">
        <w:rPr>
          <w:rFonts w:cs="David" w:hint="cs"/>
          <w:u w:val="single"/>
          <w:rtl/>
        </w:rPr>
        <w:t>ארבל אסטרחן:</w:t>
      </w:r>
    </w:p>
    <w:p w14:paraId="509DDCB4" w14:textId="77777777" w:rsidR="003F53B2" w:rsidRPr="00D56DFC" w:rsidRDefault="003F53B2" w:rsidP="003F53B2">
      <w:pPr>
        <w:bidi/>
        <w:jc w:val="both"/>
        <w:rPr>
          <w:rFonts w:cs="David" w:hint="cs"/>
          <w:rtl/>
        </w:rPr>
      </w:pPr>
    </w:p>
    <w:p w14:paraId="5328CA51" w14:textId="77777777" w:rsidR="003F53B2" w:rsidRPr="00D56DFC" w:rsidRDefault="003F53B2" w:rsidP="003F53B2">
      <w:pPr>
        <w:bidi/>
        <w:jc w:val="both"/>
        <w:rPr>
          <w:rFonts w:cs="David" w:hint="cs"/>
          <w:rtl/>
        </w:rPr>
      </w:pPr>
      <w:r w:rsidRPr="00D56DFC">
        <w:rPr>
          <w:rFonts w:cs="David" w:hint="cs"/>
          <w:rtl/>
        </w:rPr>
        <w:tab/>
        <w:t xml:space="preserve">נראה איך נעשה את זה, אבל נשאיר את מה שקיים היום כ-(א), נוסיף את התוספת של 6 שעות. זה לא יחליף את (א), אלא יתווסף. </w:t>
      </w:r>
    </w:p>
    <w:p w14:paraId="5EE678F7" w14:textId="77777777" w:rsidR="003F53B2" w:rsidRPr="00D56DFC" w:rsidRDefault="003F53B2" w:rsidP="003F53B2">
      <w:pPr>
        <w:bidi/>
        <w:jc w:val="both"/>
        <w:rPr>
          <w:rFonts w:cs="David" w:hint="cs"/>
          <w:rtl/>
        </w:rPr>
      </w:pPr>
    </w:p>
    <w:p w14:paraId="4ABB7904" w14:textId="77777777" w:rsidR="003F53B2" w:rsidRPr="00D56DFC" w:rsidRDefault="003F53B2" w:rsidP="003F53B2">
      <w:pPr>
        <w:bidi/>
        <w:ind w:firstLine="720"/>
        <w:jc w:val="both"/>
        <w:rPr>
          <w:rFonts w:cs="David" w:hint="cs"/>
          <w:rtl/>
        </w:rPr>
      </w:pPr>
      <w:r w:rsidRPr="00D56DFC">
        <w:rPr>
          <w:rFonts w:cs="David" w:hint="cs"/>
          <w:rtl/>
        </w:rPr>
        <w:t xml:space="preserve">בנוסף, היום כתוב בסעיף שחבר ועדת קלפי שמצביע כאמור ישים את מעטפת ההצבעה בתוך מעטפה חיצונית, וועדת הקלפי, למעט החבר המצביע תציין על פני המעטפה החיצונית את שמו, את מספר זהותו במרשם אוכלוסין ואת מענו, והוא יטיל את המעטפה לעיני חברי ועדת הקלפי הנותרים בתוך הקלפי, והספירה תהיה כפי שמקובל לגבי הקלפיות של אנשים עם מוגבלות. פה אולי כדאי להוסיף שמזכיר ועדת הקלפי יציין בפרוטוקול את שמו ואת מספר זהותו של חבר ועדת הקלפי שהצביע בקלפי שבה שימש חבר, ויאשר כי התקיים בו התנאי האמור של 6 שעות. </w:t>
      </w:r>
    </w:p>
    <w:p w14:paraId="151E6DC4" w14:textId="77777777" w:rsidR="003F53B2" w:rsidRPr="00D56DFC" w:rsidRDefault="003F53B2" w:rsidP="003F53B2">
      <w:pPr>
        <w:bidi/>
        <w:rPr>
          <w:rFonts w:cs="David" w:hint="cs"/>
          <w:rtl/>
        </w:rPr>
      </w:pPr>
    </w:p>
    <w:p w14:paraId="4B65AD7A"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16BD00C8" w14:textId="77777777" w:rsidR="003F53B2" w:rsidRPr="00D56DFC" w:rsidRDefault="003F53B2" w:rsidP="003F53B2">
      <w:pPr>
        <w:bidi/>
        <w:jc w:val="both"/>
        <w:rPr>
          <w:rFonts w:cs="David" w:hint="cs"/>
          <w:u w:val="single"/>
          <w:rtl/>
        </w:rPr>
      </w:pPr>
    </w:p>
    <w:p w14:paraId="6BD3BBDD" w14:textId="77777777" w:rsidR="003F53B2" w:rsidRPr="00D56DFC" w:rsidRDefault="003F53B2" w:rsidP="003F53B2">
      <w:pPr>
        <w:bidi/>
        <w:rPr>
          <w:rFonts w:cs="David" w:hint="cs"/>
          <w:rtl/>
        </w:rPr>
      </w:pPr>
      <w:r w:rsidRPr="00D56DFC">
        <w:rPr>
          <w:rFonts w:cs="David" w:hint="cs"/>
          <w:rtl/>
        </w:rPr>
        <w:tab/>
        <w:t xml:space="preserve">זאת אומרת, זה נרשם בפרוטוקול, וזאת הראיה והאינדיקציה, והמזכיר עושה בעצם את הרישום. כי הרי ממילא כשאדם נכנס הוא צריך להירשם בשעה שהוא נכנס. </w:t>
      </w:r>
    </w:p>
    <w:p w14:paraId="34DB0ADE" w14:textId="77777777" w:rsidR="003F53B2" w:rsidRPr="00D56DFC" w:rsidRDefault="003F53B2" w:rsidP="003F53B2">
      <w:pPr>
        <w:bidi/>
        <w:rPr>
          <w:rFonts w:cs="David" w:hint="cs"/>
          <w:rtl/>
        </w:rPr>
      </w:pPr>
    </w:p>
    <w:p w14:paraId="523CAA9C" w14:textId="77777777" w:rsidR="003F53B2" w:rsidRPr="00D56DFC" w:rsidRDefault="003F53B2" w:rsidP="003F53B2">
      <w:pPr>
        <w:bidi/>
        <w:jc w:val="both"/>
        <w:rPr>
          <w:rFonts w:cs="David"/>
          <w:u w:val="single"/>
        </w:rPr>
      </w:pPr>
      <w:r w:rsidRPr="00D56DFC">
        <w:rPr>
          <w:rFonts w:cs="David" w:hint="cs"/>
          <w:u w:val="single"/>
          <w:rtl/>
        </w:rPr>
        <w:t>אורלי עדס:</w:t>
      </w:r>
    </w:p>
    <w:p w14:paraId="7C69F2D7" w14:textId="77777777" w:rsidR="003F53B2" w:rsidRPr="00D56DFC" w:rsidRDefault="003F53B2" w:rsidP="003F53B2">
      <w:pPr>
        <w:bidi/>
        <w:jc w:val="both"/>
        <w:rPr>
          <w:rFonts w:cs="David" w:hint="cs"/>
          <w:rtl/>
        </w:rPr>
      </w:pPr>
    </w:p>
    <w:p w14:paraId="07962FF3" w14:textId="77777777" w:rsidR="003F53B2" w:rsidRPr="00D56DFC" w:rsidRDefault="003F53B2" w:rsidP="003F53B2">
      <w:pPr>
        <w:bidi/>
        <w:rPr>
          <w:rFonts w:cs="David" w:hint="cs"/>
          <w:rtl/>
        </w:rPr>
      </w:pPr>
      <w:r w:rsidRPr="00D56DFC">
        <w:rPr>
          <w:rFonts w:cs="David" w:hint="cs"/>
          <w:rtl/>
        </w:rPr>
        <w:tab/>
        <w:t>המזכיר יבדוק שהוא אכן כיהן 6 שעות.</w:t>
      </w:r>
    </w:p>
    <w:p w14:paraId="27BA2AE9" w14:textId="77777777" w:rsidR="003F53B2" w:rsidRPr="00D56DFC" w:rsidRDefault="003F53B2" w:rsidP="003F53B2">
      <w:pPr>
        <w:bidi/>
        <w:rPr>
          <w:rFonts w:cs="David" w:hint="cs"/>
          <w:rtl/>
        </w:rPr>
      </w:pPr>
    </w:p>
    <w:p w14:paraId="2C0CF7E0" w14:textId="77777777" w:rsidR="003F53B2" w:rsidRPr="00D56DFC" w:rsidRDefault="003F53B2" w:rsidP="003F53B2">
      <w:pPr>
        <w:bidi/>
        <w:jc w:val="both"/>
        <w:rPr>
          <w:rFonts w:cs="David" w:hint="cs"/>
          <w:rtl/>
        </w:rPr>
      </w:pPr>
      <w:r w:rsidRPr="00D56DFC">
        <w:rPr>
          <w:rFonts w:cs="David" w:hint="cs"/>
          <w:u w:val="single"/>
          <w:rtl/>
        </w:rPr>
        <w:t>יהודה אבידן:</w:t>
      </w:r>
    </w:p>
    <w:p w14:paraId="088E0DF1" w14:textId="77777777" w:rsidR="003F53B2" w:rsidRPr="00D56DFC" w:rsidRDefault="003F53B2" w:rsidP="003F53B2">
      <w:pPr>
        <w:bidi/>
        <w:jc w:val="both"/>
        <w:rPr>
          <w:rFonts w:cs="David" w:hint="cs"/>
          <w:rtl/>
        </w:rPr>
      </w:pPr>
    </w:p>
    <w:p w14:paraId="4CB9878E" w14:textId="77777777" w:rsidR="003F53B2" w:rsidRPr="00D56DFC" w:rsidRDefault="003F53B2" w:rsidP="003F53B2">
      <w:pPr>
        <w:bidi/>
        <w:jc w:val="both"/>
        <w:rPr>
          <w:rFonts w:cs="David" w:hint="cs"/>
          <w:rtl/>
        </w:rPr>
      </w:pPr>
      <w:r w:rsidRPr="00D56DFC">
        <w:rPr>
          <w:rFonts w:cs="David" w:hint="cs"/>
          <w:rtl/>
        </w:rPr>
        <w:tab/>
        <w:t>הנקודה הזאת מסוכנת. לצערי, מניסיון המזכירים הם אנשים מאוד רציניים אבל לפעמים לא מסיימים את המלאכה עד הסוף. אם אני אתנה שההצבעה כפופה לרישום בפרוטוקול - -</w:t>
      </w:r>
    </w:p>
    <w:p w14:paraId="0492247D" w14:textId="77777777" w:rsidR="003F53B2" w:rsidRPr="00D56DFC" w:rsidRDefault="003F53B2" w:rsidP="003F53B2">
      <w:pPr>
        <w:bidi/>
        <w:jc w:val="both"/>
        <w:rPr>
          <w:rFonts w:cs="David" w:hint="cs"/>
          <w:rtl/>
        </w:rPr>
      </w:pPr>
    </w:p>
    <w:p w14:paraId="758E70FA" w14:textId="77777777" w:rsidR="003F53B2" w:rsidRPr="00D56DFC" w:rsidRDefault="003F53B2" w:rsidP="003F53B2">
      <w:pPr>
        <w:bidi/>
        <w:jc w:val="both"/>
        <w:rPr>
          <w:rFonts w:cs="David"/>
          <w:u w:val="single"/>
        </w:rPr>
      </w:pPr>
      <w:r w:rsidRPr="00D56DFC">
        <w:rPr>
          <w:rFonts w:cs="David" w:hint="cs"/>
          <w:u w:val="single"/>
          <w:rtl/>
        </w:rPr>
        <w:t>אורלי עדס:</w:t>
      </w:r>
    </w:p>
    <w:p w14:paraId="74910F0B" w14:textId="77777777" w:rsidR="003F53B2" w:rsidRPr="00D56DFC" w:rsidRDefault="003F53B2" w:rsidP="003F53B2">
      <w:pPr>
        <w:bidi/>
        <w:jc w:val="both"/>
        <w:rPr>
          <w:rFonts w:cs="David" w:hint="cs"/>
          <w:rtl/>
        </w:rPr>
      </w:pPr>
    </w:p>
    <w:p w14:paraId="7BFB0C4F" w14:textId="77777777" w:rsidR="003F53B2" w:rsidRPr="00D56DFC" w:rsidRDefault="003F53B2" w:rsidP="003F53B2">
      <w:pPr>
        <w:bidi/>
        <w:jc w:val="both"/>
        <w:rPr>
          <w:rFonts w:cs="David" w:hint="cs"/>
          <w:rtl/>
        </w:rPr>
      </w:pPr>
      <w:r w:rsidRPr="00D56DFC">
        <w:rPr>
          <w:rFonts w:cs="David" w:hint="cs"/>
          <w:rtl/>
        </w:rPr>
        <w:tab/>
        <w:t>לא כפופה, היא פעולה משלימה.</w:t>
      </w:r>
    </w:p>
    <w:p w14:paraId="69142184" w14:textId="77777777" w:rsidR="003F53B2" w:rsidRPr="00D56DFC" w:rsidRDefault="003F53B2" w:rsidP="003F53B2">
      <w:pPr>
        <w:bidi/>
        <w:jc w:val="both"/>
        <w:rPr>
          <w:rFonts w:cs="David" w:hint="cs"/>
          <w:rtl/>
        </w:rPr>
      </w:pPr>
    </w:p>
    <w:p w14:paraId="4456B7AB" w14:textId="77777777" w:rsidR="003F53B2" w:rsidRPr="00D56DFC" w:rsidRDefault="003F53B2" w:rsidP="003F53B2">
      <w:pPr>
        <w:bidi/>
        <w:jc w:val="both"/>
        <w:rPr>
          <w:rFonts w:cs="David"/>
          <w:u w:val="single"/>
        </w:rPr>
      </w:pPr>
      <w:r w:rsidRPr="00D56DFC">
        <w:rPr>
          <w:rFonts w:cs="David" w:hint="cs"/>
          <w:u w:val="single"/>
          <w:rtl/>
        </w:rPr>
        <w:t>יהודה אבידן:</w:t>
      </w:r>
    </w:p>
    <w:p w14:paraId="4DD0F87B" w14:textId="77777777" w:rsidR="003F53B2" w:rsidRPr="00D56DFC" w:rsidRDefault="003F53B2" w:rsidP="003F53B2">
      <w:pPr>
        <w:bidi/>
        <w:jc w:val="both"/>
        <w:rPr>
          <w:rFonts w:cs="David" w:hint="cs"/>
          <w:rtl/>
        </w:rPr>
      </w:pPr>
    </w:p>
    <w:p w14:paraId="64D96CF5" w14:textId="77777777" w:rsidR="003F53B2" w:rsidRPr="00D56DFC" w:rsidRDefault="003F53B2" w:rsidP="003F53B2">
      <w:pPr>
        <w:bidi/>
        <w:jc w:val="both"/>
        <w:rPr>
          <w:rFonts w:cs="David" w:hint="cs"/>
          <w:rtl/>
        </w:rPr>
      </w:pPr>
      <w:r w:rsidRPr="00D56DFC">
        <w:rPr>
          <w:rFonts w:cs="David" w:hint="cs"/>
          <w:rtl/>
        </w:rPr>
        <w:tab/>
        <w:t xml:space="preserve">פעולה משלימה. יכול להיות שיהיה מישהו שירצה לפסול את הקול הזה אם היא לא נרשמה. הרישום צריך להיות שהוא זכאי להצביע, וזה יכול להיות דרך הפרוטוקול או מזכיר הקלפי </w:t>
      </w:r>
      <w:r w:rsidRPr="00D56DFC">
        <w:rPr>
          <w:rFonts w:cs="David"/>
          <w:rtl/>
        </w:rPr>
        <w:t>–</w:t>
      </w:r>
      <w:r w:rsidRPr="00D56DFC">
        <w:rPr>
          <w:rFonts w:cs="David" w:hint="cs"/>
          <w:rtl/>
        </w:rPr>
        <w:t xml:space="preserve"> איך שאתם רוצים תעשו את זה; אבל תעצרו. כי אם מחר מזכיר הקלפי לא ירשום את השם </w:t>
      </w:r>
      <w:r w:rsidRPr="00D56DFC">
        <w:rPr>
          <w:rFonts w:cs="David"/>
          <w:rtl/>
        </w:rPr>
        <w:t>–</w:t>
      </w:r>
      <w:r w:rsidRPr="00D56DFC">
        <w:rPr>
          <w:rFonts w:cs="David" w:hint="cs"/>
          <w:rtl/>
        </w:rPr>
        <w:t xml:space="preserve"> ואז מה קורה, לצערנו? בן אדם מצביע במקומו בעיר אחרת ומחקו אותו, והוא יבוא עכשיו לקלפי, אחרי שהצביע במקום שישב. זה מגיע אלינו לוועדה להצבעות מיוחדות, מה אני עושה דבר ראשון? פותח את הפרוטוקול, ורואים שהמזכיר לא רשם שהוא הצביע כדת וכדין. הקול השני ייפסל כי שם לכולי עלמא זה לא הוא הצביע. במקום שהוא הצביע מכיוון שהמזכיר לא השלים את העבודה כמו שצריך. מבחינתנו האינדיקציה צריכה להיות העבודה המשלימה של המזכיר. </w:t>
      </w:r>
    </w:p>
    <w:p w14:paraId="0435F0E3" w14:textId="77777777" w:rsidR="003F53B2" w:rsidRPr="00D56DFC" w:rsidRDefault="003F53B2" w:rsidP="003F53B2">
      <w:pPr>
        <w:bidi/>
        <w:jc w:val="both"/>
        <w:rPr>
          <w:rFonts w:cs="David" w:hint="cs"/>
          <w:rtl/>
        </w:rPr>
      </w:pPr>
    </w:p>
    <w:p w14:paraId="2466EDF0" w14:textId="77777777" w:rsidR="003F53B2" w:rsidRPr="00D56DFC" w:rsidRDefault="003F53B2" w:rsidP="003F53B2">
      <w:pPr>
        <w:bidi/>
        <w:jc w:val="both"/>
        <w:rPr>
          <w:rFonts w:cs="David" w:hint="cs"/>
          <w:u w:val="single"/>
          <w:rtl/>
        </w:rPr>
      </w:pPr>
      <w:r w:rsidRPr="00D56DFC">
        <w:rPr>
          <w:rFonts w:cs="David" w:hint="cs"/>
          <w:u w:val="single"/>
          <w:rtl/>
        </w:rPr>
        <w:t xml:space="preserve">אהוד </w:t>
      </w:r>
      <w:proofErr w:type="spellStart"/>
      <w:r w:rsidRPr="00D56DFC">
        <w:rPr>
          <w:rFonts w:cs="David" w:hint="cs"/>
          <w:u w:val="single"/>
          <w:rtl/>
        </w:rPr>
        <w:t>שיל"ת</w:t>
      </w:r>
      <w:proofErr w:type="spellEnd"/>
      <w:r w:rsidRPr="00D56DFC">
        <w:rPr>
          <w:rFonts w:cs="David" w:hint="cs"/>
          <w:u w:val="single"/>
          <w:rtl/>
        </w:rPr>
        <w:t>:</w:t>
      </w:r>
    </w:p>
    <w:p w14:paraId="1BC2CFE1" w14:textId="77777777" w:rsidR="003F53B2" w:rsidRPr="00D56DFC" w:rsidRDefault="003F53B2" w:rsidP="003F53B2">
      <w:pPr>
        <w:bidi/>
        <w:jc w:val="both"/>
        <w:rPr>
          <w:rFonts w:cs="David" w:hint="cs"/>
          <w:u w:val="single"/>
          <w:rtl/>
        </w:rPr>
      </w:pPr>
    </w:p>
    <w:p w14:paraId="1BADAD5A" w14:textId="77777777" w:rsidR="003F53B2" w:rsidRPr="00D56DFC" w:rsidRDefault="003F53B2" w:rsidP="003F53B2">
      <w:pPr>
        <w:bidi/>
        <w:jc w:val="both"/>
        <w:rPr>
          <w:rFonts w:cs="David" w:hint="cs"/>
          <w:rtl/>
        </w:rPr>
      </w:pPr>
      <w:r w:rsidRPr="00D56DFC">
        <w:rPr>
          <w:rFonts w:cs="David" w:hint="cs"/>
          <w:rtl/>
        </w:rPr>
        <w:tab/>
        <w:t>האדם נותן מעטפה מול הפרוטוקול.</w:t>
      </w:r>
    </w:p>
    <w:p w14:paraId="70E01B87" w14:textId="77777777" w:rsidR="003F53B2" w:rsidRPr="00D56DFC" w:rsidRDefault="003F53B2" w:rsidP="003F53B2">
      <w:pPr>
        <w:bidi/>
        <w:jc w:val="both"/>
        <w:rPr>
          <w:rFonts w:cs="David" w:hint="cs"/>
          <w:rtl/>
        </w:rPr>
      </w:pPr>
    </w:p>
    <w:p w14:paraId="608CEEF8" w14:textId="77777777" w:rsidR="003F53B2" w:rsidRPr="00D56DFC" w:rsidRDefault="003F53B2" w:rsidP="003F53B2">
      <w:pPr>
        <w:bidi/>
        <w:rPr>
          <w:rFonts w:cs="David" w:hint="cs"/>
          <w:rtl/>
        </w:rPr>
      </w:pPr>
      <w:r w:rsidRPr="00D56DFC">
        <w:rPr>
          <w:rFonts w:cs="David" w:hint="cs"/>
          <w:u w:val="single"/>
          <w:rtl/>
        </w:rPr>
        <w:t>אורלי עדס:</w:t>
      </w:r>
    </w:p>
    <w:p w14:paraId="19B893B6" w14:textId="77777777" w:rsidR="003F53B2" w:rsidRPr="00D56DFC" w:rsidRDefault="003F53B2" w:rsidP="003F53B2">
      <w:pPr>
        <w:bidi/>
        <w:rPr>
          <w:rFonts w:cs="David" w:hint="cs"/>
          <w:rtl/>
        </w:rPr>
      </w:pPr>
    </w:p>
    <w:p w14:paraId="59076B02" w14:textId="77777777" w:rsidR="003F53B2" w:rsidRPr="00D56DFC" w:rsidRDefault="003F53B2" w:rsidP="003F53B2">
      <w:pPr>
        <w:bidi/>
        <w:rPr>
          <w:rFonts w:cs="David" w:hint="cs"/>
          <w:rtl/>
        </w:rPr>
      </w:pPr>
      <w:r w:rsidRPr="00D56DFC">
        <w:rPr>
          <w:rFonts w:cs="David" w:hint="cs"/>
          <w:rtl/>
        </w:rPr>
        <w:tab/>
        <w:t xml:space="preserve">ברגע שנתנו להצביע זה מכיוון שהוא נוכח שהוא הצביע- - - 6 שעות. אחרת אף אחד לא היה נותן לו להצביע. </w:t>
      </w:r>
    </w:p>
    <w:p w14:paraId="0CA106EB" w14:textId="77777777" w:rsidR="003F53B2" w:rsidRPr="00D56DFC" w:rsidRDefault="003F53B2" w:rsidP="003F53B2">
      <w:pPr>
        <w:bidi/>
        <w:rPr>
          <w:rFonts w:cs="David" w:hint="cs"/>
          <w:rtl/>
        </w:rPr>
      </w:pPr>
    </w:p>
    <w:p w14:paraId="18931B06" w14:textId="77777777" w:rsidR="003F53B2" w:rsidRPr="00D56DFC" w:rsidRDefault="003F53B2" w:rsidP="003F53B2">
      <w:pPr>
        <w:bidi/>
        <w:rPr>
          <w:rFonts w:cs="David"/>
          <w:u w:val="single"/>
        </w:rPr>
      </w:pPr>
      <w:r w:rsidRPr="00D56DFC">
        <w:rPr>
          <w:rFonts w:cs="David" w:hint="cs"/>
          <w:u w:val="single"/>
          <w:rtl/>
        </w:rPr>
        <w:t>סהר פינטו:</w:t>
      </w:r>
    </w:p>
    <w:p w14:paraId="5E806AC0" w14:textId="77777777" w:rsidR="003F53B2" w:rsidRPr="00D56DFC" w:rsidRDefault="003F53B2" w:rsidP="003F53B2">
      <w:pPr>
        <w:bidi/>
        <w:rPr>
          <w:rFonts w:cs="David" w:hint="cs"/>
          <w:rtl/>
        </w:rPr>
      </w:pPr>
    </w:p>
    <w:p w14:paraId="7F8C4314" w14:textId="77777777" w:rsidR="003F53B2" w:rsidRPr="00D56DFC" w:rsidRDefault="003F53B2" w:rsidP="003F53B2">
      <w:pPr>
        <w:bidi/>
        <w:rPr>
          <w:rFonts w:cs="David" w:hint="cs"/>
          <w:rtl/>
        </w:rPr>
      </w:pPr>
      <w:r w:rsidRPr="00D56DFC">
        <w:rPr>
          <w:rFonts w:cs="David" w:hint="cs"/>
          <w:rtl/>
        </w:rPr>
        <w:tab/>
        <w:t>מה אתה מציע?</w:t>
      </w:r>
    </w:p>
    <w:p w14:paraId="42F655B8" w14:textId="77777777" w:rsidR="003F53B2" w:rsidRPr="00D56DFC" w:rsidRDefault="003F53B2" w:rsidP="003F53B2">
      <w:pPr>
        <w:bidi/>
        <w:rPr>
          <w:rFonts w:cs="David" w:hint="cs"/>
          <w:rtl/>
        </w:rPr>
      </w:pPr>
    </w:p>
    <w:p w14:paraId="7F434CA1" w14:textId="77777777" w:rsidR="003F53B2" w:rsidRPr="00D56DFC" w:rsidRDefault="003F53B2" w:rsidP="003F53B2">
      <w:pPr>
        <w:bidi/>
        <w:rPr>
          <w:rFonts w:cs="David" w:hint="cs"/>
          <w:rtl/>
        </w:rPr>
      </w:pPr>
      <w:r w:rsidRPr="00D56DFC">
        <w:rPr>
          <w:rFonts w:cs="David" w:hint="cs"/>
          <w:u w:val="single"/>
          <w:rtl/>
        </w:rPr>
        <w:t>יהודה אבידן:</w:t>
      </w:r>
    </w:p>
    <w:p w14:paraId="53DFC60E" w14:textId="77777777" w:rsidR="003F53B2" w:rsidRPr="00D56DFC" w:rsidRDefault="003F53B2" w:rsidP="003F53B2">
      <w:pPr>
        <w:bidi/>
        <w:rPr>
          <w:rFonts w:cs="David" w:hint="cs"/>
          <w:rtl/>
        </w:rPr>
      </w:pPr>
    </w:p>
    <w:p w14:paraId="4ABDF3CE" w14:textId="77777777" w:rsidR="003F53B2" w:rsidRPr="00D56DFC" w:rsidRDefault="003F53B2" w:rsidP="003F53B2">
      <w:pPr>
        <w:bidi/>
        <w:rPr>
          <w:rFonts w:cs="David" w:hint="cs"/>
          <w:rtl/>
        </w:rPr>
      </w:pPr>
      <w:r w:rsidRPr="00D56DFC">
        <w:rPr>
          <w:rFonts w:cs="David" w:hint="cs"/>
          <w:rtl/>
        </w:rPr>
        <w:tab/>
        <w:t xml:space="preserve">אני אומר שהזכאות שלו נבחנת על-ידי מזכיר הקלפי. הוא הגיע בשעה 7:00, ובשעה 13:00 הוא יכול להצביע. </w:t>
      </w:r>
    </w:p>
    <w:p w14:paraId="743F152D" w14:textId="77777777" w:rsidR="003F53B2" w:rsidRPr="00D56DFC" w:rsidRDefault="003F53B2" w:rsidP="003F53B2">
      <w:pPr>
        <w:bidi/>
        <w:rPr>
          <w:rFonts w:cs="David" w:hint="cs"/>
          <w:rtl/>
        </w:rPr>
      </w:pPr>
    </w:p>
    <w:p w14:paraId="331C5C67" w14:textId="77777777" w:rsidR="003F53B2" w:rsidRPr="00D56DFC" w:rsidRDefault="003F53B2" w:rsidP="003F53B2">
      <w:pPr>
        <w:bidi/>
        <w:jc w:val="both"/>
        <w:rPr>
          <w:rFonts w:cs="David"/>
          <w:u w:val="single"/>
        </w:rPr>
      </w:pPr>
      <w:r w:rsidRPr="00D56DFC">
        <w:rPr>
          <w:rFonts w:cs="David" w:hint="cs"/>
          <w:u w:val="single"/>
          <w:rtl/>
        </w:rPr>
        <w:t xml:space="preserve">אהוד </w:t>
      </w:r>
      <w:proofErr w:type="spellStart"/>
      <w:r w:rsidRPr="00D56DFC">
        <w:rPr>
          <w:rFonts w:cs="David" w:hint="cs"/>
          <w:u w:val="single"/>
          <w:rtl/>
        </w:rPr>
        <w:t>שיל"ת</w:t>
      </w:r>
      <w:proofErr w:type="spellEnd"/>
      <w:r w:rsidRPr="00D56DFC">
        <w:rPr>
          <w:rFonts w:cs="David" w:hint="cs"/>
          <w:u w:val="single"/>
          <w:rtl/>
        </w:rPr>
        <w:t>:</w:t>
      </w:r>
    </w:p>
    <w:p w14:paraId="6211BB66" w14:textId="77777777" w:rsidR="003F53B2" w:rsidRPr="00D56DFC" w:rsidRDefault="003F53B2" w:rsidP="003F53B2">
      <w:pPr>
        <w:bidi/>
        <w:jc w:val="both"/>
        <w:rPr>
          <w:rFonts w:cs="David" w:hint="cs"/>
          <w:u w:val="single"/>
          <w:rtl/>
        </w:rPr>
      </w:pPr>
    </w:p>
    <w:p w14:paraId="5D4F2C0B" w14:textId="77777777" w:rsidR="003F53B2" w:rsidRPr="00D56DFC" w:rsidRDefault="003F53B2" w:rsidP="003F53B2">
      <w:pPr>
        <w:bidi/>
        <w:rPr>
          <w:rFonts w:cs="David" w:hint="cs"/>
          <w:rtl/>
        </w:rPr>
      </w:pPr>
      <w:r w:rsidRPr="00D56DFC">
        <w:rPr>
          <w:rFonts w:cs="David" w:hint="cs"/>
          <w:rtl/>
        </w:rPr>
        <w:tab/>
        <w:t>נכון. הוא יצביע, ובזה זה נגמר.</w:t>
      </w:r>
    </w:p>
    <w:p w14:paraId="415982BB" w14:textId="77777777" w:rsidR="003F53B2" w:rsidRPr="00D56DFC" w:rsidRDefault="003F53B2" w:rsidP="003F53B2">
      <w:pPr>
        <w:bidi/>
        <w:rPr>
          <w:rFonts w:cs="David" w:hint="cs"/>
          <w:rtl/>
        </w:rPr>
      </w:pPr>
    </w:p>
    <w:p w14:paraId="21F90685" w14:textId="77777777" w:rsidR="003F53B2" w:rsidRPr="00D56DFC" w:rsidRDefault="003F53B2" w:rsidP="003F53B2">
      <w:pPr>
        <w:bidi/>
        <w:rPr>
          <w:rFonts w:cs="David" w:hint="cs"/>
          <w:rtl/>
        </w:rPr>
      </w:pPr>
      <w:r w:rsidRPr="00D56DFC">
        <w:rPr>
          <w:rFonts w:cs="David" w:hint="cs"/>
          <w:u w:val="single"/>
          <w:rtl/>
        </w:rPr>
        <w:t>אורלי עדס:</w:t>
      </w:r>
    </w:p>
    <w:p w14:paraId="697BD3D6" w14:textId="77777777" w:rsidR="003F53B2" w:rsidRPr="00D56DFC" w:rsidRDefault="003F53B2" w:rsidP="003F53B2">
      <w:pPr>
        <w:bidi/>
        <w:rPr>
          <w:rFonts w:cs="David" w:hint="cs"/>
          <w:rtl/>
        </w:rPr>
      </w:pPr>
    </w:p>
    <w:p w14:paraId="4E7AA96F" w14:textId="77777777" w:rsidR="003F53B2" w:rsidRPr="00D56DFC" w:rsidRDefault="003F53B2" w:rsidP="003F53B2">
      <w:pPr>
        <w:bidi/>
        <w:rPr>
          <w:rFonts w:cs="David" w:hint="cs"/>
          <w:rtl/>
        </w:rPr>
      </w:pPr>
      <w:r w:rsidRPr="00D56DFC">
        <w:rPr>
          <w:rFonts w:cs="David" w:hint="cs"/>
          <w:rtl/>
        </w:rPr>
        <w:tab/>
        <w:t xml:space="preserve">כן. יהיה רישום, אבל הרישום הוא לא תנאי לכך. </w:t>
      </w:r>
    </w:p>
    <w:p w14:paraId="52C2E85B" w14:textId="77777777" w:rsidR="003F53B2" w:rsidRPr="00D56DFC" w:rsidRDefault="003F53B2" w:rsidP="003F53B2">
      <w:pPr>
        <w:bidi/>
        <w:rPr>
          <w:rFonts w:cs="David" w:hint="cs"/>
          <w:rtl/>
        </w:rPr>
      </w:pPr>
    </w:p>
    <w:p w14:paraId="1A58CD84" w14:textId="77777777" w:rsidR="003F53B2" w:rsidRPr="00D56DFC" w:rsidRDefault="003F53B2" w:rsidP="003F53B2">
      <w:pPr>
        <w:bidi/>
        <w:rPr>
          <w:rFonts w:cs="David" w:hint="cs"/>
          <w:rtl/>
        </w:rPr>
      </w:pPr>
      <w:r w:rsidRPr="00D56DFC">
        <w:rPr>
          <w:rFonts w:cs="David" w:hint="cs"/>
          <w:u w:val="single"/>
          <w:rtl/>
        </w:rPr>
        <w:t>יהודה אבידן:</w:t>
      </w:r>
    </w:p>
    <w:p w14:paraId="5BD10E5A" w14:textId="77777777" w:rsidR="003F53B2" w:rsidRPr="00D56DFC" w:rsidRDefault="003F53B2" w:rsidP="003F53B2">
      <w:pPr>
        <w:bidi/>
        <w:rPr>
          <w:rFonts w:cs="David" w:hint="cs"/>
          <w:rtl/>
        </w:rPr>
      </w:pPr>
    </w:p>
    <w:p w14:paraId="7E2084E2" w14:textId="77777777" w:rsidR="003F53B2" w:rsidRPr="00D56DFC" w:rsidRDefault="003F53B2" w:rsidP="003F53B2">
      <w:pPr>
        <w:bidi/>
        <w:rPr>
          <w:rFonts w:cs="David" w:hint="cs"/>
          <w:rtl/>
        </w:rPr>
      </w:pPr>
      <w:r w:rsidRPr="00D56DFC">
        <w:rPr>
          <w:rFonts w:cs="David" w:hint="cs"/>
          <w:rtl/>
        </w:rPr>
        <w:tab/>
        <w:t>הפחד שלי הוא שמחר מישהו יצביע במקומו.</w:t>
      </w:r>
    </w:p>
    <w:p w14:paraId="4096CB69" w14:textId="77777777" w:rsidR="003F53B2" w:rsidRPr="00D56DFC" w:rsidRDefault="003F53B2" w:rsidP="003F53B2">
      <w:pPr>
        <w:bidi/>
        <w:rPr>
          <w:rFonts w:cs="David" w:hint="cs"/>
          <w:rtl/>
        </w:rPr>
      </w:pPr>
    </w:p>
    <w:p w14:paraId="740657FA"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326A140C" w14:textId="77777777" w:rsidR="003F53B2" w:rsidRPr="00D56DFC" w:rsidRDefault="003F53B2" w:rsidP="003F53B2">
      <w:pPr>
        <w:bidi/>
        <w:jc w:val="both"/>
        <w:rPr>
          <w:rFonts w:cs="David" w:hint="cs"/>
          <w:u w:val="single"/>
          <w:rtl/>
        </w:rPr>
      </w:pPr>
    </w:p>
    <w:p w14:paraId="2A8FDE83" w14:textId="77777777" w:rsidR="003F53B2" w:rsidRPr="00D56DFC" w:rsidRDefault="003F53B2" w:rsidP="003F53B2">
      <w:pPr>
        <w:bidi/>
        <w:rPr>
          <w:rFonts w:cs="David" w:hint="cs"/>
          <w:rtl/>
        </w:rPr>
      </w:pPr>
      <w:r w:rsidRPr="00D56DFC">
        <w:rPr>
          <w:rFonts w:cs="David" w:hint="cs"/>
          <w:rtl/>
        </w:rPr>
        <w:tab/>
        <w:t>ברור לי שהפחד הוא כזה - - -</w:t>
      </w:r>
    </w:p>
    <w:p w14:paraId="6C580C5F" w14:textId="77777777" w:rsidR="003F53B2" w:rsidRPr="00D56DFC" w:rsidRDefault="003F53B2" w:rsidP="003F53B2">
      <w:pPr>
        <w:bidi/>
        <w:rPr>
          <w:rFonts w:cs="David" w:hint="cs"/>
          <w:rtl/>
        </w:rPr>
      </w:pPr>
    </w:p>
    <w:p w14:paraId="08DF8EFA" w14:textId="77777777" w:rsidR="003F53B2" w:rsidRPr="00D56DFC" w:rsidRDefault="003F53B2" w:rsidP="003F53B2">
      <w:pPr>
        <w:bidi/>
        <w:jc w:val="both"/>
        <w:rPr>
          <w:rFonts w:cs="David"/>
          <w:u w:val="single"/>
        </w:rPr>
      </w:pPr>
      <w:r w:rsidRPr="00D56DFC">
        <w:rPr>
          <w:rFonts w:cs="David" w:hint="cs"/>
          <w:u w:val="single"/>
          <w:rtl/>
        </w:rPr>
        <w:t>יהודה אבידן:</w:t>
      </w:r>
    </w:p>
    <w:p w14:paraId="037CC70B" w14:textId="77777777" w:rsidR="003F53B2" w:rsidRPr="00D56DFC" w:rsidRDefault="003F53B2" w:rsidP="003F53B2">
      <w:pPr>
        <w:bidi/>
        <w:jc w:val="both"/>
        <w:rPr>
          <w:rFonts w:cs="David" w:hint="cs"/>
          <w:rtl/>
        </w:rPr>
      </w:pPr>
    </w:p>
    <w:p w14:paraId="64ECA9A4" w14:textId="77777777" w:rsidR="003F53B2" w:rsidRPr="00D56DFC" w:rsidRDefault="003F53B2" w:rsidP="003F53B2">
      <w:pPr>
        <w:bidi/>
        <w:rPr>
          <w:rFonts w:cs="David" w:hint="cs"/>
          <w:rtl/>
        </w:rPr>
      </w:pPr>
      <w:r w:rsidRPr="00D56DFC">
        <w:rPr>
          <w:rFonts w:cs="David" w:hint="cs"/>
          <w:rtl/>
        </w:rPr>
        <w:tab/>
        <w:t xml:space="preserve">אני אגיד לך מה בפרקטיקה: אנחנו מקבליים שתי מעטפות ביום הבחירות, ורואים שיהודה אבידן הצביע פעמיים </w:t>
      </w:r>
      <w:r w:rsidRPr="00D56DFC">
        <w:rPr>
          <w:rFonts w:cs="David"/>
          <w:rtl/>
        </w:rPr>
        <w:t>–</w:t>
      </w:r>
      <w:r w:rsidRPr="00D56DFC">
        <w:rPr>
          <w:rFonts w:cs="David" w:hint="cs"/>
          <w:rtl/>
        </w:rPr>
        <w:t xml:space="preserve"> פעם אחת בקלפי באשדוד, ופעם אחת בירושלים. אני בא לוועדה, ואם אני יודע שהרישום הוא חלק מחייב- - </w:t>
      </w:r>
    </w:p>
    <w:p w14:paraId="6634DEB4" w14:textId="77777777" w:rsidR="003F53B2" w:rsidRPr="00D56DFC" w:rsidRDefault="003F53B2" w:rsidP="003F53B2">
      <w:pPr>
        <w:bidi/>
        <w:rPr>
          <w:rFonts w:cs="David" w:hint="cs"/>
          <w:rtl/>
        </w:rPr>
      </w:pPr>
    </w:p>
    <w:p w14:paraId="15508F56" w14:textId="77777777" w:rsidR="003F53B2" w:rsidRPr="00D56DFC" w:rsidRDefault="003F53B2" w:rsidP="003F53B2">
      <w:pPr>
        <w:bidi/>
        <w:jc w:val="both"/>
        <w:rPr>
          <w:rFonts w:cs="David" w:hint="cs"/>
          <w:rtl/>
        </w:rPr>
      </w:pPr>
      <w:r w:rsidRPr="00D56DFC">
        <w:rPr>
          <w:rFonts w:cs="David" w:hint="cs"/>
          <w:u w:val="single"/>
          <w:rtl/>
        </w:rPr>
        <w:t xml:space="preserve">אהוד </w:t>
      </w:r>
      <w:proofErr w:type="spellStart"/>
      <w:r w:rsidRPr="00D56DFC">
        <w:rPr>
          <w:rFonts w:cs="David" w:hint="cs"/>
          <w:u w:val="single"/>
          <w:rtl/>
        </w:rPr>
        <w:t>שיל</w:t>
      </w:r>
      <w:r w:rsidRPr="00D56DFC">
        <w:rPr>
          <w:rFonts w:cs="David"/>
          <w:u w:val="single"/>
          <w:rtl/>
        </w:rPr>
        <w:t>"</w:t>
      </w:r>
      <w:r w:rsidRPr="00D56DFC">
        <w:rPr>
          <w:rFonts w:cs="David" w:hint="cs"/>
          <w:u w:val="single"/>
          <w:rtl/>
        </w:rPr>
        <w:t>ת</w:t>
      </w:r>
      <w:proofErr w:type="spellEnd"/>
      <w:r w:rsidRPr="00D56DFC">
        <w:rPr>
          <w:rFonts w:cs="David" w:hint="cs"/>
          <w:u w:val="single"/>
          <w:rtl/>
        </w:rPr>
        <w:t>:</w:t>
      </w:r>
    </w:p>
    <w:p w14:paraId="4E9797F4" w14:textId="77777777" w:rsidR="003F53B2" w:rsidRPr="00D56DFC" w:rsidRDefault="003F53B2" w:rsidP="003F53B2">
      <w:pPr>
        <w:bidi/>
        <w:jc w:val="both"/>
        <w:rPr>
          <w:rFonts w:cs="David" w:hint="cs"/>
          <w:rtl/>
        </w:rPr>
      </w:pPr>
    </w:p>
    <w:p w14:paraId="28AD50F2" w14:textId="77777777" w:rsidR="003F53B2" w:rsidRPr="00D56DFC" w:rsidRDefault="003F53B2" w:rsidP="003F53B2">
      <w:pPr>
        <w:bidi/>
        <w:jc w:val="both"/>
        <w:rPr>
          <w:rFonts w:cs="David" w:hint="cs"/>
          <w:rtl/>
        </w:rPr>
      </w:pPr>
      <w:r w:rsidRPr="00D56DFC">
        <w:rPr>
          <w:rFonts w:cs="David" w:hint="cs"/>
          <w:rtl/>
        </w:rPr>
        <w:tab/>
        <w:t>החוק יפסול את ההצבעה האמיתית שנעשתה בוועדת הקלפי שבה הוא כיהן כי המעטפה שלו בירושלים היא אנונימית, היא נספרה כבר, ואי אפשר לדעת- -</w:t>
      </w:r>
    </w:p>
    <w:p w14:paraId="1C071D92" w14:textId="77777777" w:rsidR="003F53B2" w:rsidRPr="00D56DFC" w:rsidRDefault="003F53B2" w:rsidP="003F53B2">
      <w:pPr>
        <w:bidi/>
        <w:jc w:val="both"/>
        <w:rPr>
          <w:rFonts w:cs="David" w:hint="cs"/>
          <w:rtl/>
        </w:rPr>
      </w:pPr>
    </w:p>
    <w:p w14:paraId="580632B8" w14:textId="77777777" w:rsidR="003F53B2" w:rsidRPr="00D56DFC" w:rsidRDefault="003F53B2" w:rsidP="003F53B2">
      <w:pPr>
        <w:bidi/>
        <w:jc w:val="both"/>
        <w:rPr>
          <w:rFonts w:cs="David" w:hint="cs"/>
          <w:rtl/>
        </w:rPr>
      </w:pPr>
      <w:r w:rsidRPr="00D56DFC">
        <w:rPr>
          <w:rFonts w:cs="David" w:hint="cs"/>
          <w:u w:val="single"/>
          <w:rtl/>
        </w:rPr>
        <w:t>יהודה אבידן:</w:t>
      </w:r>
    </w:p>
    <w:p w14:paraId="00D49E08" w14:textId="77777777" w:rsidR="003F53B2" w:rsidRPr="00D56DFC" w:rsidRDefault="003F53B2" w:rsidP="003F53B2">
      <w:pPr>
        <w:bidi/>
        <w:jc w:val="both"/>
        <w:rPr>
          <w:rFonts w:cs="David" w:hint="cs"/>
          <w:rtl/>
        </w:rPr>
      </w:pPr>
    </w:p>
    <w:p w14:paraId="77BF3C92" w14:textId="77777777" w:rsidR="003F53B2" w:rsidRPr="00D56DFC" w:rsidRDefault="003F53B2" w:rsidP="003F53B2">
      <w:pPr>
        <w:bidi/>
        <w:jc w:val="both"/>
        <w:rPr>
          <w:rFonts w:cs="David" w:hint="cs"/>
          <w:rtl/>
        </w:rPr>
      </w:pPr>
      <w:r w:rsidRPr="00D56DFC">
        <w:rPr>
          <w:rFonts w:cs="David" w:hint="cs"/>
          <w:rtl/>
        </w:rPr>
        <w:tab/>
        <w:t xml:space="preserve">אז מה ייפסל? </w:t>
      </w:r>
    </w:p>
    <w:p w14:paraId="7E83988F" w14:textId="77777777" w:rsidR="003F53B2" w:rsidRPr="00D56DFC" w:rsidRDefault="003F53B2" w:rsidP="003F53B2">
      <w:pPr>
        <w:bidi/>
        <w:jc w:val="both"/>
        <w:rPr>
          <w:rFonts w:cs="David" w:hint="cs"/>
          <w:rtl/>
        </w:rPr>
      </w:pPr>
    </w:p>
    <w:p w14:paraId="1980A481" w14:textId="77777777" w:rsidR="003F53B2" w:rsidRPr="00D56DFC" w:rsidRDefault="003F53B2" w:rsidP="003F53B2">
      <w:pPr>
        <w:bidi/>
        <w:jc w:val="both"/>
        <w:rPr>
          <w:rFonts w:cs="David" w:hint="cs"/>
          <w:rtl/>
        </w:rPr>
      </w:pPr>
      <w:r w:rsidRPr="00D56DFC">
        <w:rPr>
          <w:rFonts w:cs="David" w:hint="cs"/>
          <w:u w:val="single"/>
          <w:rtl/>
        </w:rPr>
        <w:t xml:space="preserve">אהוד </w:t>
      </w:r>
      <w:proofErr w:type="spellStart"/>
      <w:r w:rsidRPr="00D56DFC">
        <w:rPr>
          <w:rFonts w:cs="David" w:hint="cs"/>
          <w:u w:val="single"/>
          <w:rtl/>
        </w:rPr>
        <w:t>שיל</w:t>
      </w:r>
      <w:r w:rsidRPr="00D56DFC">
        <w:rPr>
          <w:rFonts w:cs="David"/>
          <w:u w:val="single"/>
          <w:rtl/>
        </w:rPr>
        <w:t>"</w:t>
      </w:r>
      <w:r w:rsidRPr="00D56DFC">
        <w:rPr>
          <w:rFonts w:cs="David" w:hint="cs"/>
          <w:u w:val="single"/>
          <w:rtl/>
        </w:rPr>
        <w:t>ת</w:t>
      </w:r>
      <w:proofErr w:type="spellEnd"/>
      <w:r w:rsidRPr="00D56DFC">
        <w:rPr>
          <w:rFonts w:cs="David" w:hint="cs"/>
          <w:u w:val="single"/>
          <w:rtl/>
        </w:rPr>
        <w:t>:</w:t>
      </w:r>
    </w:p>
    <w:p w14:paraId="7733BAC2" w14:textId="77777777" w:rsidR="003F53B2" w:rsidRPr="00D56DFC" w:rsidRDefault="003F53B2" w:rsidP="003F53B2">
      <w:pPr>
        <w:bidi/>
        <w:jc w:val="both"/>
        <w:rPr>
          <w:rFonts w:cs="David" w:hint="cs"/>
          <w:rtl/>
        </w:rPr>
      </w:pPr>
    </w:p>
    <w:p w14:paraId="169092C6" w14:textId="77777777" w:rsidR="003F53B2" w:rsidRPr="00D56DFC" w:rsidRDefault="003F53B2" w:rsidP="003F53B2">
      <w:pPr>
        <w:bidi/>
        <w:jc w:val="both"/>
        <w:rPr>
          <w:rFonts w:cs="David" w:hint="cs"/>
          <w:rtl/>
        </w:rPr>
      </w:pPr>
      <w:r w:rsidRPr="00D56DFC">
        <w:rPr>
          <w:rFonts w:cs="David" w:hint="cs"/>
          <w:rtl/>
        </w:rPr>
        <w:tab/>
        <w:t xml:space="preserve">הקול האמיתי, המעטפה האמיתית שאנחנו יודעים שהוא הצביע בה. אין דרך אחרת בכל המעטפות הכפולות. גם היום לגבי חיילים </w:t>
      </w:r>
      <w:r w:rsidRPr="00D56DFC">
        <w:rPr>
          <w:rFonts w:cs="David"/>
          <w:rtl/>
        </w:rPr>
        <w:t>–</w:t>
      </w:r>
      <w:r w:rsidRPr="00D56DFC">
        <w:rPr>
          <w:rFonts w:cs="David" w:hint="cs"/>
          <w:rtl/>
        </w:rPr>
        <w:t xml:space="preserve"> אם נמצא שחייל או שוטר או בעל מוגבלות הצביע גם במעטפה כפולה וגם בקלפי הרגילה שלו </w:t>
      </w:r>
      <w:r w:rsidRPr="00D56DFC">
        <w:rPr>
          <w:rFonts w:cs="David"/>
          <w:rtl/>
        </w:rPr>
        <w:t>–</w:t>
      </w:r>
      <w:r w:rsidRPr="00D56DFC">
        <w:rPr>
          <w:rFonts w:cs="David" w:hint="cs"/>
          <w:rtl/>
        </w:rPr>
        <w:t xml:space="preserve"> את מה אנחנו פוסלים? את המעטפה הכפולה, שאנחנו יודעים שהוא באמת הצביע בה- -</w:t>
      </w:r>
    </w:p>
    <w:p w14:paraId="435B77CB" w14:textId="77777777" w:rsidR="003F53B2" w:rsidRPr="00D56DFC" w:rsidRDefault="003F53B2" w:rsidP="003F53B2">
      <w:pPr>
        <w:bidi/>
        <w:jc w:val="both"/>
        <w:rPr>
          <w:rFonts w:cs="David" w:hint="cs"/>
          <w:rtl/>
        </w:rPr>
      </w:pPr>
    </w:p>
    <w:p w14:paraId="270F73A0"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16D3828A" w14:textId="77777777" w:rsidR="003F53B2" w:rsidRPr="00D56DFC" w:rsidRDefault="003F53B2" w:rsidP="003F53B2">
      <w:pPr>
        <w:bidi/>
        <w:jc w:val="both"/>
        <w:rPr>
          <w:rFonts w:cs="David" w:hint="cs"/>
          <w:u w:val="single"/>
          <w:rtl/>
        </w:rPr>
      </w:pPr>
    </w:p>
    <w:p w14:paraId="4B43B190" w14:textId="77777777" w:rsidR="003F53B2" w:rsidRPr="00D56DFC" w:rsidRDefault="003F53B2" w:rsidP="003F53B2">
      <w:pPr>
        <w:bidi/>
        <w:jc w:val="both"/>
        <w:rPr>
          <w:rFonts w:cs="David" w:hint="cs"/>
          <w:rtl/>
        </w:rPr>
      </w:pPr>
      <w:r w:rsidRPr="00D56DFC">
        <w:rPr>
          <w:rFonts w:cs="David" w:hint="cs"/>
          <w:rtl/>
        </w:rPr>
        <w:tab/>
        <w:t>אין לך ברירה פשוט.</w:t>
      </w:r>
    </w:p>
    <w:p w14:paraId="7EFFBB73" w14:textId="77777777" w:rsidR="003F53B2" w:rsidRPr="00D56DFC" w:rsidRDefault="003F53B2" w:rsidP="003F53B2">
      <w:pPr>
        <w:bidi/>
        <w:rPr>
          <w:rFonts w:cs="David" w:hint="cs"/>
          <w:rtl/>
        </w:rPr>
      </w:pPr>
    </w:p>
    <w:p w14:paraId="33C71853" w14:textId="77777777" w:rsidR="003F53B2" w:rsidRPr="00D56DFC" w:rsidRDefault="003F53B2" w:rsidP="003F53B2">
      <w:pPr>
        <w:bidi/>
        <w:rPr>
          <w:rFonts w:cs="David" w:hint="cs"/>
          <w:rtl/>
        </w:rPr>
      </w:pPr>
      <w:r w:rsidRPr="00D56DFC">
        <w:rPr>
          <w:rFonts w:cs="David" w:hint="cs"/>
          <w:u w:val="single"/>
          <w:rtl/>
        </w:rPr>
        <w:t>יהודה אבידן:</w:t>
      </w:r>
    </w:p>
    <w:p w14:paraId="77FCF134" w14:textId="77777777" w:rsidR="003F53B2" w:rsidRPr="00D56DFC" w:rsidRDefault="003F53B2" w:rsidP="003F53B2">
      <w:pPr>
        <w:bidi/>
        <w:rPr>
          <w:rFonts w:cs="David" w:hint="cs"/>
          <w:rtl/>
        </w:rPr>
      </w:pPr>
    </w:p>
    <w:p w14:paraId="3DBE5BEA" w14:textId="77777777" w:rsidR="003F53B2" w:rsidRPr="00D56DFC" w:rsidRDefault="003F53B2" w:rsidP="003F53B2">
      <w:pPr>
        <w:bidi/>
        <w:rPr>
          <w:rFonts w:cs="David" w:hint="cs"/>
          <w:rtl/>
        </w:rPr>
      </w:pPr>
      <w:r w:rsidRPr="00D56DFC">
        <w:rPr>
          <w:rFonts w:cs="David" w:hint="cs"/>
          <w:rtl/>
        </w:rPr>
        <w:tab/>
        <w:t xml:space="preserve">ותמשיך </w:t>
      </w:r>
      <w:r w:rsidRPr="00D56DFC">
        <w:rPr>
          <w:rFonts w:cs="David"/>
          <w:rtl/>
        </w:rPr>
        <w:t>–</w:t>
      </w:r>
      <w:r w:rsidRPr="00D56DFC">
        <w:rPr>
          <w:rFonts w:cs="David" w:hint="cs"/>
          <w:rtl/>
        </w:rPr>
        <w:t xml:space="preserve"> מה עושים הלאה? המלצה להגיש לחקירה או לא? אני רוצה למנוע את הדברים האלה, זה מה שאני רוצה.</w:t>
      </w:r>
    </w:p>
    <w:p w14:paraId="4AD8FBF2" w14:textId="77777777" w:rsidR="003F53B2" w:rsidRPr="00D56DFC" w:rsidRDefault="003F53B2" w:rsidP="003F53B2">
      <w:pPr>
        <w:bidi/>
        <w:rPr>
          <w:rFonts w:cs="David" w:hint="cs"/>
          <w:rtl/>
        </w:rPr>
      </w:pPr>
    </w:p>
    <w:p w14:paraId="014647E3" w14:textId="77777777" w:rsidR="003F53B2" w:rsidRPr="00D56DFC" w:rsidRDefault="003F53B2" w:rsidP="003F53B2">
      <w:pPr>
        <w:bidi/>
        <w:jc w:val="both"/>
        <w:rPr>
          <w:rFonts w:cs="David"/>
          <w:u w:val="single"/>
        </w:rPr>
      </w:pPr>
      <w:r w:rsidRPr="00D56DFC">
        <w:rPr>
          <w:rFonts w:cs="David" w:hint="cs"/>
          <w:u w:val="single"/>
          <w:rtl/>
        </w:rPr>
        <w:t xml:space="preserve">אהוד </w:t>
      </w:r>
      <w:proofErr w:type="spellStart"/>
      <w:r w:rsidRPr="00D56DFC">
        <w:rPr>
          <w:rFonts w:cs="David" w:hint="cs"/>
          <w:u w:val="single"/>
          <w:rtl/>
        </w:rPr>
        <w:t>שיל"ת</w:t>
      </w:r>
      <w:proofErr w:type="spellEnd"/>
      <w:r w:rsidRPr="00D56DFC">
        <w:rPr>
          <w:rFonts w:cs="David" w:hint="cs"/>
          <w:u w:val="single"/>
          <w:rtl/>
        </w:rPr>
        <w:t>:</w:t>
      </w:r>
    </w:p>
    <w:p w14:paraId="00408232" w14:textId="77777777" w:rsidR="003F53B2" w:rsidRPr="00D56DFC" w:rsidRDefault="003F53B2" w:rsidP="003F53B2">
      <w:pPr>
        <w:bidi/>
        <w:jc w:val="both"/>
        <w:rPr>
          <w:rFonts w:cs="David" w:hint="cs"/>
          <w:u w:val="single"/>
          <w:rtl/>
        </w:rPr>
      </w:pPr>
    </w:p>
    <w:p w14:paraId="45CF6A84" w14:textId="77777777" w:rsidR="003F53B2" w:rsidRPr="00D56DFC" w:rsidRDefault="003F53B2" w:rsidP="003F53B2">
      <w:pPr>
        <w:bidi/>
        <w:rPr>
          <w:rFonts w:cs="David" w:hint="cs"/>
          <w:rtl/>
        </w:rPr>
      </w:pPr>
      <w:r w:rsidRPr="00D56DFC">
        <w:rPr>
          <w:rFonts w:cs="David" w:hint="cs"/>
          <w:rtl/>
        </w:rPr>
        <w:tab/>
        <w:t>אתה לא יכול לפסול את ההצבעה- -</w:t>
      </w:r>
    </w:p>
    <w:p w14:paraId="413631B1" w14:textId="77777777" w:rsidR="003F53B2" w:rsidRPr="00D56DFC" w:rsidRDefault="003F53B2" w:rsidP="003F53B2">
      <w:pPr>
        <w:bidi/>
        <w:rPr>
          <w:rFonts w:cs="David" w:hint="cs"/>
          <w:rtl/>
        </w:rPr>
      </w:pPr>
    </w:p>
    <w:p w14:paraId="571D184F" w14:textId="77777777" w:rsidR="003F53B2" w:rsidRPr="00D56DFC" w:rsidRDefault="003F53B2" w:rsidP="003F53B2">
      <w:pPr>
        <w:bidi/>
        <w:jc w:val="both"/>
        <w:rPr>
          <w:rFonts w:cs="David"/>
          <w:u w:val="single"/>
        </w:rPr>
      </w:pPr>
      <w:r w:rsidRPr="00D56DFC">
        <w:rPr>
          <w:rFonts w:cs="David" w:hint="cs"/>
          <w:u w:val="single"/>
          <w:rtl/>
        </w:rPr>
        <w:t>יהודה אבידן:</w:t>
      </w:r>
    </w:p>
    <w:p w14:paraId="123A73B5" w14:textId="77777777" w:rsidR="003F53B2" w:rsidRPr="00D56DFC" w:rsidRDefault="003F53B2" w:rsidP="003F53B2">
      <w:pPr>
        <w:bidi/>
        <w:jc w:val="both"/>
        <w:rPr>
          <w:rFonts w:cs="David" w:hint="cs"/>
          <w:rtl/>
        </w:rPr>
      </w:pPr>
    </w:p>
    <w:p w14:paraId="67759488" w14:textId="77777777" w:rsidR="003F53B2" w:rsidRPr="00D56DFC" w:rsidRDefault="003F53B2" w:rsidP="003F53B2">
      <w:pPr>
        <w:bidi/>
        <w:rPr>
          <w:rFonts w:cs="David" w:hint="cs"/>
          <w:rtl/>
        </w:rPr>
      </w:pPr>
      <w:r w:rsidRPr="00D56DFC">
        <w:rPr>
          <w:rFonts w:cs="David" w:hint="cs"/>
          <w:rtl/>
        </w:rPr>
        <w:tab/>
        <w:t>אם הרישום הוא טכני אין לי בעיה.</w:t>
      </w:r>
    </w:p>
    <w:p w14:paraId="24D024F0" w14:textId="77777777" w:rsidR="003F53B2" w:rsidRPr="00D56DFC" w:rsidRDefault="003F53B2" w:rsidP="003F53B2">
      <w:pPr>
        <w:bidi/>
        <w:rPr>
          <w:rFonts w:cs="David" w:hint="cs"/>
          <w:rtl/>
        </w:rPr>
      </w:pPr>
    </w:p>
    <w:p w14:paraId="6025C482"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23F08758" w14:textId="77777777" w:rsidR="003F53B2" w:rsidRPr="00D56DFC" w:rsidRDefault="003F53B2" w:rsidP="003F53B2">
      <w:pPr>
        <w:bidi/>
        <w:jc w:val="both"/>
        <w:rPr>
          <w:rFonts w:cs="David" w:hint="cs"/>
          <w:u w:val="single"/>
          <w:rtl/>
        </w:rPr>
      </w:pPr>
    </w:p>
    <w:p w14:paraId="5D8505D2" w14:textId="77777777" w:rsidR="003F53B2" w:rsidRPr="00D56DFC" w:rsidRDefault="003F53B2" w:rsidP="003F53B2">
      <w:pPr>
        <w:bidi/>
        <w:ind w:firstLine="720"/>
        <w:rPr>
          <w:rFonts w:cs="David" w:hint="cs"/>
          <w:rtl/>
        </w:rPr>
      </w:pPr>
      <w:r w:rsidRPr="00D56DFC">
        <w:rPr>
          <w:rFonts w:cs="David" w:hint="cs"/>
          <w:rtl/>
        </w:rPr>
        <w:t>הרישום הוא טכני.</w:t>
      </w:r>
    </w:p>
    <w:p w14:paraId="533D34BC" w14:textId="77777777" w:rsidR="003F53B2" w:rsidRPr="00D56DFC" w:rsidRDefault="003F53B2" w:rsidP="003F53B2">
      <w:pPr>
        <w:bidi/>
        <w:rPr>
          <w:rFonts w:cs="David" w:hint="cs"/>
          <w:rtl/>
        </w:rPr>
      </w:pPr>
    </w:p>
    <w:p w14:paraId="6E1CFC44" w14:textId="77777777" w:rsidR="003F53B2" w:rsidRPr="00D56DFC" w:rsidRDefault="003F53B2" w:rsidP="003F53B2">
      <w:pPr>
        <w:bidi/>
        <w:rPr>
          <w:rFonts w:cs="David"/>
          <w:u w:val="single"/>
        </w:rPr>
      </w:pPr>
      <w:r w:rsidRPr="00D56DFC">
        <w:rPr>
          <w:rFonts w:cs="David" w:hint="cs"/>
          <w:u w:val="single"/>
          <w:rtl/>
        </w:rPr>
        <w:t>סהר פינטו:</w:t>
      </w:r>
    </w:p>
    <w:p w14:paraId="6906B316" w14:textId="77777777" w:rsidR="003F53B2" w:rsidRPr="00D56DFC" w:rsidRDefault="003F53B2" w:rsidP="003F53B2">
      <w:pPr>
        <w:bidi/>
        <w:rPr>
          <w:rFonts w:cs="David" w:hint="cs"/>
          <w:rtl/>
        </w:rPr>
      </w:pPr>
    </w:p>
    <w:p w14:paraId="411152E5" w14:textId="77777777" w:rsidR="003F53B2" w:rsidRPr="00D56DFC" w:rsidRDefault="003F53B2" w:rsidP="003F53B2">
      <w:pPr>
        <w:bidi/>
        <w:rPr>
          <w:rFonts w:cs="David" w:hint="cs"/>
          <w:rtl/>
        </w:rPr>
      </w:pPr>
      <w:r w:rsidRPr="00D56DFC">
        <w:rPr>
          <w:rFonts w:cs="David" w:hint="cs"/>
          <w:rtl/>
        </w:rPr>
        <w:tab/>
        <w:t>זה יהיה כמו- -</w:t>
      </w:r>
    </w:p>
    <w:p w14:paraId="50A5F75A" w14:textId="77777777" w:rsidR="003F53B2" w:rsidRPr="00D56DFC" w:rsidRDefault="003F53B2" w:rsidP="003F53B2">
      <w:pPr>
        <w:bidi/>
        <w:rPr>
          <w:rFonts w:cs="David" w:hint="cs"/>
          <w:rtl/>
        </w:rPr>
      </w:pPr>
    </w:p>
    <w:p w14:paraId="0A0F2193" w14:textId="77777777" w:rsidR="003F53B2" w:rsidRPr="00D56DFC" w:rsidRDefault="003F53B2" w:rsidP="003F53B2">
      <w:pPr>
        <w:bidi/>
        <w:jc w:val="both"/>
        <w:rPr>
          <w:rFonts w:cs="David" w:hint="cs"/>
          <w:rtl/>
        </w:rPr>
      </w:pPr>
      <w:r w:rsidRPr="00D56DFC">
        <w:rPr>
          <w:rFonts w:cs="David" w:hint="cs"/>
          <w:u w:val="single"/>
          <w:rtl/>
        </w:rPr>
        <w:t>ארבל אסטרחן:</w:t>
      </w:r>
    </w:p>
    <w:p w14:paraId="0187AAC5" w14:textId="77777777" w:rsidR="003F53B2" w:rsidRPr="00D56DFC" w:rsidRDefault="003F53B2" w:rsidP="003F53B2">
      <w:pPr>
        <w:bidi/>
        <w:jc w:val="both"/>
        <w:rPr>
          <w:rFonts w:cs="David" w:hint="cs"/>
          <w:rtl/>
        </w:rPr>
      </w:pPr>
    </w:p>
    <w:p w14:paraId="4CAEFB0B" w14:textId="77777777" w:rsidR="003F53B2" w:rsidRPr="00D56DFC" w:rsidRDefault="003F53B2" w:rsidP="003F53B2">
      <w:pPr>
        <w:bidi/>
        <w:rPr>
          <w:rFonts w:cs="David" w:hint="cs"/>
          <w:rtl/>
        </w:rPr>
      </w:pPr>
      <w:r w:rsidRPr="00D56DFC">
        <w:rPr>
          <w:rFonts w:cs="David" w:hint="cs"/>
          <w:rtl/>
        </w:rPr>
        <w:tab/>
        <w:t xml:space="preserve">אתה מבהיר למזכיר שכשהוא נותן לו את המעטפה הכפולה שיסתכל בשעון ויוודא שישב במשך 6 השעות הנדרשות, ושיציין את זה בפרוטוקול כמו הרבה דברים שהוא צריך לציין. </w:t>
      </w:r>
    </w:p>
    <w:p w14:paraId="6FE1A6AB" w14:textId="77777777" w:rsidR="003F53B2" w:rsidRPr="00D56DFC" w:rsidRDefault="003F53B2" w:rsidP="003F53B2">
      <w:pPr>
        <w:bidi/>
        <w:rPr>
          <w:rFonts w:cs="David" w:hint="cs"/>
          <w:rtl/>
        </w:rPr>
      </w:pPr>
    </w:p>
    <w:p w14:paraId="3EC3D2FA" w14:textId="77777777" w:rsidR="003F53B2" w:rsidRPr="00D56DFC" w:rsidRDefault="003F53B2" w:rsidP="003F53B2">
      <w:pPr>
        <w:bidi/>
        <w:rPr>
          <w:rFonts w:cs="David" w:hint="cs"/>
          <w:rtl/>
        </w:rPr>
      </w:pPr>
      <w:r w:rsidRPr="00D56DFC">
        <w:rPr>
          <w:rFonts w:cs="David" w:hint="cs"/>
          <w:u w:val="single"/>
          <w:rtl/>
        </w:rPr>
        <w:t>יהודה אבידן:</w:t>
      </w:r>
    </w:p>
    <w:p w14:paraId="7981872D" w14:textId="77777777" w:rsidR="003F53B2" w:rsidRPr="00D56DFC" w:rsidRDefault="003F53B2" w:rsidP="003F53B2">
      <w:pPr>
        <w:bidi/>
        <w:rPr>
          <w:rFonts w:cs="David" w:hint="cs"/>
          <w:rtl/>
        </w:rPr>
      </w:pPr>
    </w:p>
    <w:p w14:paraId="792BB8B0" w14:textId="77777777" w:rsidR="003F53B2" w:rsidRPr="00D56DFC" w:rsidRDefault="003F53B2" w:rsidP="003F53B2">
      <w:pPr>
        <w:bidi/>
        <w:rPr>
          <w:rFonts w:cs="David" w:hint="cs"/>
          <w:rtl/>
        </w:rPr>
      </w:pPr>
      <w:r w:rsidRPr="00D56DFC">
        <w:rPr>
          <w:rFonts w:cs="David" w:hint="cs"/>
          <w:rtl/>
        </w:rPr>
        <w:tab/>
        <w:t xml:space="preserve">כדי שלא יצביע פעמיים באותו מקום אם המזכיר התחלף במקרה. </w:t>
      </w:r>
    </w:p>
    <w:p w14:paraId="1D593525" w14:textId="77777777" w:rsidR="003F53B2" w:rsidRPr="00D56DFC" w:rsidRDefault="003F53B2" w:rsidP="003F53B2">
      <w:pPr>
        <w:bidi/>
        <w:rPr>
          <w:rFonts w:cs="David" w:hint="cs"/>
          <w:rtl/>
        </w:rPr>
      </w:pPr>
    </w:p>
    <w:p w14:paraId="02589401" w14:textId="77777777" w:rsidR="003F53B2" w:rsidRPr="00D56DFC" w:rsidRDefault="003F53B2" w:rsidP="003F53B2">
      <w:pPr>
        <w:bidi/>
        <w:rPr>
          <w:rFonts w:cs="David" w:hint="cs"/>
          <w:u w:val="single"/>
          <w:rtl/>
        </w:rPr>
      </w:pPr>
      <w:r w:rsidRPr="00D56DFC">
        <w:rPr>
          <w:rFonts w:cs="David" w:hint="cs"/>
          <w:u w:val="single"/>
          <w:rtl/>
        </w:rPr>
        <w:t>ארבל אסטרחן:</w:t>
      </w:r>
    </w:p>
    <w:p w14:paraId="1B328963" w14:textId="77777777" w:rsidR="003F53B2" w:rsidRPr="00D56DFC" w:rsidRDefault="003F53B2" w:rsidP="003F53B2">
      <w:pPr>
        <w:bidi/>
        <w:rPr>
          <w:rFonts w:cs="David" w:hint="cs"/>
          <w:rtl/>
        </w:rPr>
      </w:pPr>
    </w:p>
    <w:p w14:paraId="7CCD5615" w14:textId="77777777" w:rsidR="003F53B2" w:rsidRPr="00D56DFC" w:rsidRDefault="003F53B2" w:rsidP="003F53B2">
      <w:pPr>
        <w:bidi/>
        <w:rPr>
          <w:rFonts w:cs="David" w:hint="cs"/>
          <w:rtl/>
        </w:rPr>
      </w:pPr>
      <w:r w:rsidRPr="00D56DFC">
        <w:rPr>
          <w:rFonts w:cs="David" w:hint="cs"/>
          <w:rtl/>
        </w:rPr>
        <w:tab/>
        <w:t xml:space="preserve"> גם.</w:t>
      </w:r>
    </w:p>
    <w:p w14:paraId="6C6C6088" w14:textId="77777777" w:rsidR="003F53B2" w:rsidRPr="00D56DFC" w:rsidRDefault="003F53B2" w:rsidP="003F53B2">
      <w:pPr>
        <w:bidi/>
        <w:rPr>
          <w:rFonts w:cs="David" w:hint="cs"/>
          <w:rtl/>
        </w:rPr>
      </w:pPr>
    </w:p>
    <w:p w14:paraId="14C039D2" w14:textId="77777777" w:rsidR="003F53B2" w:rsidRPr="00D56DFC" w:rsidRDefault="003F53B2" w:rsidP="003F53B2">
      <w:pPr>
        <w:bidi/>
        <w:jc w:val="both"/>
        <w:rPr>
          <w:rFonts w:cs="David"/>
          <w:u w:val="single"/>
        </w:rPr>
      </w:pPr>
      <w:r w:rsidRPr="00D56DFC">
        <w:rPr>
          <w:rFonts w:cs="David" w:hint="cs"/>
          <w:u w:val="single"/>
          <w:rtl/>
        </w:rPr>
        <w:t>יהודה אבידן:</w:t>
      </w:r>
    </w:p>
    <w:p w14:paraId="2D76DCDF" w14:textId="77777777" w:rsidR="003F53B2" w:rsidRPr="00D56DFC" w:rsidRDefault="003F53B2" w:rsidP="003F53B2">
      <w:pPr>
        <w:bidi/>
        <w:jc w:val="both"/>
        <w:rPr>
          <w:rFonts w:cs="David" w:hint="cs"/>
          <w:rtl/>
        </w:rPr>
      </w:pPr>
    </w:p>
    <w:p w14:paraId="4404179A" w14:textId="77777777" w:rsidR="003F53B2" w:rsidRPr="00D56DFC" w:rsidRDefault="003F53B2" w:rsidP="003F53B2">
      <w:pPr>
        <w:bidi/>
        <w:rPr>
          <w:rFonts w:cs="David" w:hint="cs"/>
          <w:rtl/>
        </w:rPr>
      </w:pPr>
      <w:r w:rsidRPr="00D56DFC">
        <w:rPr>
          <w:rFonts w:cs="David" w:hint="cs"/>
          <w:rtl/>
        </w:rPr>
        <w:tab/>
        <w:t xml:space="preserve">בסדר גמור, מאה אחוז. </w:t>
      </w:r>
    </w:p>
    <w:p w14:paraId="6C0A3873" w14:textId="77777777" w:rsidR="003F53B2" w:rsidRPr="00D56DFC" w:rsidRDefault="003F53B2" w:rsidP="003F53B2">
      <w:pPr>
        <w:bidi/>
        <w:rPr>
          <w:rFonts w:cs="David" w:hint="cs"/>
          <w:rtl/>
        </w:rPr>
      </w:pPr>
    </w:p>
    <w:p w14:paraId="5F2474E2"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14A4EB87" w14:textId="77777777" w:rsidR="003F53B2" w:rsidRPr="00D56DFC" w:rsidRDefault="003F53B2" w:rsidP="003F53B2">
      <w:pPr>
        <w:bidi/>
        <w:jc w:val="both"/>
        <w:rPr>
          <w:rFonts w:cs="David" w:hint="cs"/>
          <w:u w:val="single"/>
          <w:rtl/>
        </w:rPr>
      </w:pPr>
    </w:p>
    <w:p w14:paraId="15EC6353" w14:textId="77777777" w:rsidR="003F53B2" w:rsidRPr="00D56DFC" w:rsidRDefault="003F53B2" w:rsidP="003F53B2">
      <w:pPr>
        <w:bidi/>
        <w:rPr>
          <w:rFonts w:cs="David" w:hint="cs"/>
          <w:rtl/>
        </w:rPr>
      </w:pPr>
      <w:r w:rsidRPr="00D56DFC">
        <w:rPr>
          <w:rFonts w:cs="David" w:hint="cs"/>
          <w:rtl/>
        </w:rPr>
        <w:tab/>
        <w:t>אז אנחנו סיימנו.</w:t>
      </w:r>
    </w:p>
    <w:p w14:paraId="28AB335B" w14:textId="77777777" w:rsidR="003F53B2" w:rsidRPr="00D56DFC" w:rsidRDefault="003F53B2" w:rsidP="003F53B2">
      <w:pPr>
        <w:bidi/>
        <w:rPr>
          <w:rFonts w:cs="David" w:hint="cs"/>
          <w:rtl/>
        </w:rPr>
      </w:pPr>
    </w:p>
    <w:p w14:paraId="4ADDF97B" w14:textId="77777777" w:rsidR="003F53B2" w:rsidRPr="00D56DFC" w:rsidRDefault="003F53B2" w:rsidP="003F53B2">
      <w:pPr>
        <w:bidi/>
        <w:rPr>
          <w:rFonts w:cs="David" w:hint="cs"/>
          <w:u w:val="single"/>
          <w:rtl/>
        </w:rPr>
      </w:pPr>
      <w:r w:rsidRPr="00D56DFC">
        <w:rPr>
          <w:rFonts w:cs="David" w:hint="cs"/>
          <w:u w:val="single"/>
          <w:rtl/>
        </w:rPr>
        <w:t>ארבל אסטרחן:</w:t>
      </w:r>
    </w:p>
    <w:p w14:paraId="40B8D234" w14:textId="77777777" w:rsidR="003F53B2" w:rsidRPr="00D56DFC" w:rsidRDefault="003F53B2" w:rsidP="003F53B2">
      <w:pPr>
        <w:bidi/>
        <w:rPr>
          <w:rFonts w:cs="David" w:hint="cs"/>
          <w:rtl/>
        </w:rPr>
      </w:pPr>
    </w:p>
    <w:p w14:paraId="0D64EBA9" w14:textId="77777777" w:rsidR="003F53B2" w:rsidRPr="00D56DFC" w:rsidRDefault="003F53B2" w:rsidP="003F53B2">
      <w:pPr>
        <w:bidi/>
        <w:rPr>
          <w:rFonts w:cs="David" w:hint="cs"/>
          <w:rtl/>
        </w:rPr>
      </w:pPr>
      <w:r w:rsidRPr="00D56DFC">
        <w:rPr>
          <w:rFonts w:cs="David" w:hint="cs"/>
          <w:rtl/>
        </w:rPr>
        <w:tab/>
        <w:t xml:space="preserve"> לא הגישו את זה כהסתייגות?</w:t>
      </w:r>
    </w:p>
    <w:p w14:paraId="73B172E8" w14:textId="77777777" w:rsidR="003F53B2" w:rsidRPr="00D56DFC" w:rsidRDefault="003F53B2" w:rsidP="003F53B2">
      <w:pPr>
        <w:bidi/>
        <w:rPr>
          <w:rFonts w:cs="David" w:hint="cs"/>
          <w:rtl/>
        </w:rPr>
      </w:pPr>
    </w:p>
    <w:p w14:paraId="7992172D" w14:textId="77777777" w:rsidR="003F53B2" w:rsidRPr="00D56DFC" w:rsidRDefault="003F53B2" w:rsidP="003F53B2">
      <w:pPr>
        <w:bidi/>
        <w:jc w:val="both"/>
        <w:rPr>
          <w:rFonts w:cs="David" w:hint="cs"/>
          <w:u w:val="single"/>
          <w:rtl/>
        </w:rPr>
      </w:pPr>
      <w:r w:rsidRPr="00D56DFC">
        <w:rPr>
          <w:rFonts w:cs="David" w:hint="cs"/>
          <w:u w:val="single"/>
          <w:rtl/>
        </w:rPr>
        <w:t>היו</w:t>
      </w:r>
      <w:r w:rsidRPr="00D56DFC">
        <w:rPr>
          <w:rFonts w:cs="David"/>
          <w:u w:val="single"/>
          <w:rtl/>
        </w:rPr>
        <w:t>"</w:t>
      </w:r>
      <w:r w:rsidRPr="00D56DFC">
        <w:rPr>
          <w:rFonts w:cs="David" w:hint="cs"/>
          <w:u w:val="single"/>
          <w:rtl/>
        </w:rPr>
        <w:t xml:space="preserve">ר יריב </w:t>
      </w:r>
      <w:proofErr w:type="spellStart"/>
      <w:r w:rsidRPr="00D56DFC">
        <w:rPr>
          <w:rFonts w:cs="David" w:hint="cs"/>
          <w:u w:val="single"/>
          <w:rtl/>
        </w:rPr>
        <w:t>לוין</w:t>
      </w:r>
      <w:proofErr w:type="spellEnd"/>
      <w:r w:rsidRPr="00D56DFC">
        <w:rPr>
          <w:rFonts w:cs="David" w:hint="cs"/>
          <w:u w:val="single"/>
          <w:rtl/>
        </w:rPr>
        <w:t>:</w:t>
      </w:r>
    </w:p>
    <w:p w14:paraId="749024F0" w14:textId="77777777" w:rsidR="003F53B2" w:rsidRPr="00D56DFC" w:rsidRDefault="003F53B2" w:rsidP="003F53B2">
      <w:pPr>
        <w:bidi/>
        <w:jc w:val="both"/>
        <w:rPr>
          <w:rFonts w:cs="David" w:hint="cs"/>
          <w:u w:val="single"/>
          <w:rtl/>
        </w:rPr>
      </w:pPr>
    </w:p>
    <w:p w14:paraId="58E5F450" w14:textId="77777777" w:rsidR="003F53B2" w:rsidRPr="00D56DFC" w:rsidRDefault="003F53B2" w:rsidP="003F53B2">
      <w:pPr>
        <w:bidi/>
        <w:rPr>
          <w:rFonts w:cs="David" w:hint="cs"/>
          <w:rtl/>
        </w:rPr>
      </w:pPr>
      <w:r w:rsidRPr="00D56DFC">
        <w:rPr>
          <w:rFonts w:cs="David" w:hint="cs"/>
          <w:rtl/>
        </w:rPr>
        <w:tab/>
        <w:t xml:space="preserve">לא, ירד. </w:t>
      </w:r>
    </w:p>
    <w:p w14:paraId="08DA74E9" w14:textId="77777777" w:rsidR="003F53B2" w:rsidRPr="00D56DFC" w:rsidRDefault="003F53B2" w:rsidP="003F53B2">
      <w:pPr>
        <w:bidi/>
        <w:rPr>
          <w:rFonts w:cs="David" w:hint="cs"/>
          <w:rtl/>
        </w:rPr>
      </w:pPr>
    </w:p>
    <w:p w14:paraId="3FC3CBF0" w14:textId="77777777" w:rsidR="003F53B2" w:rsidRPr="00D56DFC" w:rsidRDefault="003F53B2" w:rsidP="003F53B2">
      <w:pPr>
        <w:bidi/>
        <w:ind w:firstLine="720"/>
        <w:rPr>
          <w:rFonts w:cs="David" w:hint="cs"/>
          <w:rtl/>
        </w:rPr>
      </w:pPr>
      <w:r w:rsidRPr="00D56DFC">
        <w:rPr>
          <w:rFonts w:cs="David" w:hint="cs"/>
          <w:rtl/>
        </w:rPr>
        <w:t>אם כך, סיכמנו את כל הדברים. ארבל תכין את הנוסח הסופי לפי הסיכומים.</w:t>
      </w:r>
    </w:p>
    <w:p w14:paraId="55737FFE" w14:textId="77777777" w:rsidR="003F53B2" w:rsidRPr="00D56DFC" w:rsidRDefault="003F53B2" w:rsidP="003F53B2">
      <w:pPr>
        <w:bidi/>
        <w:rPr>
          <w:rFonts w:cs="David" w:hint="cs"/>
          <w:rtl/>
        </w:rPr>
      </w:pPr>
    </w:p>
    <w:p w14:paraId="4B0209E4" w14:textId="77777777" w:rsidR="003F53B2" w:rsidRPr="00D56DFC" w:rsidRDefault="003F53B2" w:rsidP="003F53B2">
      <w:pPr>
        <w:bidi/>
        <w:rPr>
          <w:rFonts w:cs="David" w:hint="cs"/>
          <w:u w:val="single"/>
          <w:rtl/>
        </w:rPr>
      </w:pPr>
      <w:r w:rsidRPr="00D56DFC">
        <w:rPr>
          <w:rFonts w:cs="David" w:hint="cs"/>
          <w:u w:val="single"/>
          <w:rtl/>
        </w:rPr>
        <w:t>ארבל אסטרחן:</w:t>
      </w:r>
    </w:p>
    <w:p w14:paraId="284248C5" w14:textId="77777777" w:rsidR="003F53B2" w:rsidRPr="00D56DFC" w:rsidRDefault="003F53B2" w:rsidP="003F53B2">
      <w:pPr>
        <w:bidi/>
        <w:rPr>
          <w:rFonts w:cs="David" w:hint="cs"/>
          <w:rtl/>
        </w:rPr>
      </w:pPr>
    </w:p>
    <w:p w14:paraId="11EE7859" w14:textId="77777777" w:rsidR="003F53B2" w:rsidRPr="00D56DFC" w:rsidRDefault="003F53B2" w:rsidP="003F53B2">
      <w:pPr>
        <w:bidi/>
        <w:rPr>
          <w:rFonts w:cs="David" w:hint="cs"/>
          <w:rtl/>
        </w:rPr>
      </w:pPr>
      <w:r w:rsidRPr="00D56DFC">
        <w:rPr>
          <w:rFonts w:cs="David" w:hint="cs"/>
          <w:rtl/>
        </w:rPr>
        <w:tab/>
        <w:t xml:space="preserve">6 שעות, (א) נשאר, והתוספת הזאת על ציון בפרוטוקול. </w:t>
      </w:r>
    </w:p>
    <w:p w14:paraId="048BAC74" w14:textId="77777777" w:rsidR="003F53B2" w:rsidRPr="00D56DFC" w:rsidRDefault="003F53B2" w:rsidP="003F53B2">
      <w:pPr>
        <w:bidi/>
        <w:rPr>
          <w:rFonts w:cs="David" w:hint="cs"/>
          <w:rtl/>
        </w:rPr>
      </w:pPr>
    </w:p>
    <w:p w14:paraId="7D638181"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6D6C27DF" w14:textId="77777777" w:rsidR="003F53B2" w:rsidRPr="00D56DFC" w:rsidRDefault="003F53B2" w:rsidP="003F53B2">
      <w:pPr>
        <w:bidi/>
        <w:jc w:val="both"/>
        <w:rPr>
          <w:rFonts w:cs="David" w:hint="cs"/>
          <w:u w:val="single"/>
          <w:rtl/>
        </w:rPr>
      </w:pPr>
    </w:p>
    <w:p w14:paraId="69429982" w14:textId="77777777" w:rsidR="003F53B2" w:rsidRPr="00D56DFC" w:rsidRDefault="003F53B2" w:rsidP="003F53B2">
      <w:pPr>
        <w:bidi/>
        <w:rPr>
          <w:rFonts w:cs="David" w:hint="cs"/>
          <w:rtl/>
        </w:rPr>
      </w:pPr>
      <w:r w:rsidRPr="00D56DFC">
        <w:rPr>
          <w:rFonts w:cs="David" w:hint="cs"/>
          <w:rtl/>
        </w:rPr>
        <w:tab/>
        <w:t xml:space="preserve">בדיוק. מי בעד? מי נגד? מי נמנע? </w:t>
      </w:r>
    </w:p>
    <w:p w14:paraId="3B08080A" w14:textId="77777777" w:rsidR="003F53B2" w:rsidRPr="00D56DFC" w:rsidRDefault="003F53B2" w:rsidP="003F53B2">
      <w:pPr>
        <w:bidi/>
        <w:rPr>
          <w:rFonts w:cs="David" w:hint="cs"/>
          <w:rtl/>
        </w:rPr>
      </w:pPr>
    </w:p>
    <w:p w14:paraId="3E292C1E" w14:textId="77777777" w:rsidR="003F53B2" w:rsidRPr="00D56DFC" w:rsidRDefault="003F53B2" w:rsidP="003F53B2">
      <w:pPr>
        <w:bidi/>
        <w:jc w:val="center"/>
        <w:rPr>
          <w:rFonts w:cs="David" w:hint="cs"/>
          <w:rtl/>
        </w:rPr>
      </w:pPr>
      <w:r w:rsidRPr="00D56DFC">
        <w:rPr>
          <w:rFonts w:cs="David" w:hint="cs"/>
          <w:rtl/>
        </w:rPr>
        <w:t>הצבעה</w:t>
      </w:r>
    </w:p>
    <w:p w14:paraId="4C8E557C" w14:textId="77777777" w:rsidR="003F53B2" w:rsidRPr="00D56DFC" w:rsidRDefault="003F53B2" w:rsidP="003F53B2">
      <w:pPr>
        <w:bidi/>
        <w:jc w:val="center"/>
        <w:rPr>
          <w:rFonts w:cs="David" w:hint="cs"/>
          <w:rtl/>
        </w:rPr>
      </w:pPr>
    </w:p>
    <w:p w14:paraId="0B72670B" w14:textId="77777777" w:rsidR="003F53B2" w:rsidRPr="00D56DFC" w:rsidRDefault="003F53B2" w:rsidP="003F53B2">
      <w:pPr>
        <w:bidi/>
        <w:jc w:val="center"/>
        <w:rPr>
          <w:rFonts w:cs="David" w:hint="cs"/>
          <w:rtl/>
        </w:rPr>
      </w:pPr>
      <w:r w:rsidRPr="00D56DFC">
        <w:rPr>
          <w:rFonts w:cs="David" w:hint="cs"/>
          <w:rtl/>
        </w:rPr>
        <w:t xml:space="preserve">בעד ההצעה </w:t>
      </w:r>
      <w:r w:rsidRPr="00D56DFC">
        <w:rPr>
          <w:rFonts w:cs="David"/>
          <w:rtl/>
        </w:rPr>
        <w:t>–</w:t>
      </w:r>
      <w:r w:rsidRPr="00D56DFC">
        <w:rPr>
          <w:rFonts w:cs="David" w:hint="cs"/>
          <w:rtl/>
        </w:rPr>
        <w:t xml:space="preserve"> רוב</w:t>
      </w:r>
    </w:p>
    <w:p w14:paraId="3EE7C12D" w14:textId="77777777" w:rsidR="003F53B2" w:rsidRPr="00D56DFC" w:rsidRDefault="003F53B2" w:rsidP="003F53B2">
      <w:pPr>
        <w:bidi/>
        <w:jc w:val="center"/>
        <w:rPr>
          <w:rFonts w:cs="David" w:hint="cs"/>
          <w:rtl/>
        </w:rPr>
      </w:pPr>
      <w:r w:rsidRPr="00D56DFC">
        <w:rPr>
          <w:rFonts w:cs="David" w:hint="cs"/>
          <w:rtl/>
        </w:rPr>
        <w:t xml:space="preserve">נגד </w:t>
      </w:r>
      <w:r w:rsidRPr="00D56DFC">
        <w:rPr>
          <w:rFonts w:cs="David"/>
          <w:rtl/>
        </w:rPr>
        <w:t>–</w:t>
      </w:r>
      <w:r w:rsidRPr="00D56DFC">
        <w:rPr>
          <w:rFonts w:cs="David" w:hint="cs"/>
          <w:rtl/>
        </w:rPr>
        <w:t xml:space="preserve"> אין</w:t>
      </w:r>
    </w:p>
    <w:p w14:paraId="5BEAAD51" w14:textId="77777777" w:rsidR="003F53B2" w:rsidRPr="00D56DFC" w:rsidRDefault="003F53B2" w:rsidP="003F53B2">
      <w:pPr>
        <w:bidi/>
        <w:jc w:val="center"/>
        <w:rPr>
          <w:rFonts w:cs="David" w:hint="cs"/>
          <w:rtl/>
        </w:rPr>
      </w:pPr>
      <w:r w:rsidRPr="00D56DFC">
        <w:rPr>
          <w:rFonts w:cs="David" w:hint="cs"/>
          <w:rtl/>
        </w:rPr>
        <w:t xml:space="preserve">נמנעים </w:t>
      </w:r>
      <w:r w:rsidRPr="00D56DFC">
        <w:rPr>
          <w:rFonts w:cs="David"/>
          <w:rtl/>
        </w:rPr>
        <w:t>–</w:t>
      </w:r>
      <w:r w:rsidRPr="00D56DFC">
        <w:rPr>
          <w:rFonts w:cs="David" w:hint="cs"/>
          <w:rtl/>
        </w:rPr>
        <w:t xml:space="preserve"> אין</w:t>
      </w:r>
    </w:p>
    <w:p w14:paraId="5507F1B0" w14:textId="77777777" w:rsidR="003F53B2" w:rsidRPr="00D56DFC" w:rsidRDefault="003F53B2" w:rsidP="003F53B2">
      <w:pPr>
        <w:bidi/>
        <w:jc w:val="center"/>
        <w:rPr>
          <w:rFonts w:cs="David" w:hint="cs"/>
          <w:rtl/>
        </w:rPr>
      </w:pPr>
      <w:r w:rsidRPr="00D56DFC">
        <w:rPr>
          <w:rFonts w:cs="David" w:hint="cs"/>
          <w:rtl/>
        </w:rPr>
        <w:t>ההצעה התקבלה.</w:t>
      </w:r>
    </w:p>
    <w:p w14:paraId="2CCFD10B" w14:textId="77777777" w:rsidR="003F53B2" w:rsidRPr="00D56DFC" w:rsidRDefault="003F53B2" w:rsidP="003F53B2">
      <w:pPr>
        <w:bidi/>
        <w:rPr>
          <w:rFonts w:cs="David" w:hint="cs"/>
          <w:rtl/>
        </w:rPr>
      </w:pPr>
    </w:p>
    <w:p w14:paraId="3B93603F" w14:textId="77777777" w:rsidR="003F53B2" w:rsidRPr="00D56DFC" w:rsidRDefault="003F53B2" w:rsidP="003F53B2">
      <w:pPr>
        <w:bidi/>
        <w:jc w:val="both"/>
        <w:rPr>
          <w:rFonts w:cs="David"/>
          <w:u w:val="single"/>
        </w:rPr>
      </w:pPr>
      <w:r w:rsidRPr="00D56DFC">
        <w:rPr>
          <w:rFonts w:cs="David" w:hint="cs"/>
          <w:u w:val="single"/>
          <w:rtl/>
        </w:rPr>
        <w:t xml:space="preserve">היו"ר יריב </w:t>
      </w:r>
      <w:proofErr w:type="spellStart"/>
      <w:r w:rsidRPr="00D56DFC">
        <w:rPr>
          <w:rFonts w:cs="David" w:hint="cs"/>
          <w:u w:val="single"/>
          <w:rtl/>
        </w:rPr>
        <w:t>לוין</w:t>
      </w:r>
      <w:proofErr w:type="spellEnd"/>
      <w:r w:rsidRPr="00D56DFC">
        <w:rPr>
          <w:rFonts w:cs="David" w:hint="cs"/>
          <w:u w:val="single"/>
          <w:rtl/>
        </w:rPr>
        <w:t>:</w:t>
      </w:r>
    </w:p>
    <w:p w14:paraId="1FE03525" w14:textId="77777777" w:rsidR="003F53B2" w:rsidRPr="00D56DFC" w:rsidRDefault="003F53B2" w:rsidP="003F53B2">
      <w:pPr>
        <w:bidi/>
        <w:jc w:val="both"/>
        <w:rPr>
          <w:rFonts w:cs="David" w:hint="cs"/>
          <w:u w:val="single"/>
          <w:rtl/>
        </w:rPr>
      </w:pPr>
    </w:p>
    <w:p w14:paraId="77638143" w14:textId="77777777" w:rsidR="003F53B2" w:rsidRPr="00D56DFC" w:rsidRDefault="003F53B2" w:rsidP="003F53B2">
      <w:pPr>
        <w:bidi/>
        <w:rPr>
          <w:rFonts w:cs="David" w:hint="cs"/>
          <w:rtl/>
        </w:rPr>
      </w:pPr>
      <w:r w:rsidRPr="00D56DFC">
        <w:rPr>
          <w:rFonts w:cs="David" w:hint="cs"/>
          <w:rtl/>
        </w:rPr>
        <w:tab/>
        <w:t>פה אחד, אין מתנגדים, אין נמנעים.</w:t>
      </w:r>
    </w:p>
    <w:p w14:paraId="3F62E9B7" w14:textId="77777777" w:rsidR="003F53B2" w:rsidRPr="00D56DFC" w:rsidRDefault="003F53B2" w:rsidP="003F53B2">
      <w:pPr>
        <w:bidi/>
        <w:rPr>
          <w:rFonts w:cs="David" w:hint="cs"/>
          <w:rtl/>
        </w:rPr>
      </w:pPr>
    </w:p>
    <w:p w14:paraId="50ACED6B" w14:textId="77777777" w:rsidR="003F53B2" w:rsidRPr="00D56DFC" w:rsidRDefault="003F53B2" w:rsidP="003F53B2">
      <w:pPr>
        <w:bidi/>
        <w:ind w:firstLine="720"/>
        <w:rPr>
          <w:rFonts w:cs="David" w:hint="cs"/>
          <w:rtl/>
        </w:rPr>
      </w:pPr>
      <w:r w:rsidRPr="00D56DFC">
        <w:rPr>
          <w:rFonts w:cs="David" w:hint="cs"/>
          <w:rtl/>
        </w:rPr>
        <w:t>רבותיי, תודה רבה. אמרתי לכם, אני כנראה אהיה פה כשאתם תבואו עם אבנים, אבל אני מקווה שבסוף כולם יגידו שעשינו הסדר טוב. הכוונות בטוח טובות.</w:t>
      </w:r>
    </w:p>
    <w:p w14:paraId="151CF6D8" w14:textId="77777777" w:rsidR="003F53B2" w:rsidRPr="00D56DFC" w:rsidRDefault="003F53B2" w:rsidP="003F53B2">
      <w:pPr>
        <w:bidi/>
        <w:rPr>
          <w:rFonts w:cs="David" w:hint="cs"/>
          <w:rtl/>
        </w:rPr>
      </w:pPr>
    </w:p>
    <w:p w14:paraId="13366F33" w14:textId="77777777" w:rsidR="003F53B2" w:rsidRPr="00D56DFC" w:rsidRDefault="003F53B2" w:rsidP="003F53B2">
      <w:pPr>
        <w:bidi/>
        <w:rPr>
          <w:rFonts w:cs="David" w:hint="cs"/>
          <w:rtl/>
        </w:rPr>
      </w:pPr>
      <w:r w:rsidRPr="00D56DFC">
        <w:rPr>
          <w:rFonts w:cs="David" w:hint="cs"/>
          <w:rtl/>
        </w:rPr>
        <w:tab/>
        <w:t>תודה רבה, הישיבה נעולה.</w:t>
      </w:r>
    </w:p>
    <w:p w14:paraId="2A54A9E1" w14:textId="77777777" w:rsidR="003F53B2" w:rsidRPr="00D56DFC" w:rsidRDefault="003F53B2" w:rsidP="003F53B2">
      <w:pPr>
        <w:bidi/>
        <w:rPr>
          <w:rFonts w:cs="David" w:hint="cs"/>
          <w:rtl/>
        </w:rPr>
      </w:pPr>
    </w:p>
    <w:p w14:paraId="0D05F8FA" w14:textId="77777777" w:rsidR="003F53B2" w:rsidRPr="00D56DFC" w:rsidRDefault="003F53B2" w:rsidP="003F53B2">
      <w:pPr>
        <w:bidi/>
        <w:jc w:val="both"/>
        <w:rPr>
          <w:rFonts w:cs="David" w:hint="cs"/>
          <w:rtl/>
        </w:rPr>
      </w:pPr>
    </w:p>
    <w:p w14:paraId="392D594D" w14:textId="77777777" w:rsidR="003F53B2" w:rsidRPr="003F53B2" w:rsidRDefault="003F53B2" w:rsidP="003F53B2">
      <w:pPr>
        <w:bidi/>
        <w:jc w:val="both"/>
        <w:rPr>
          <w:rFonts w:cs="David" w:hint="cs"/>
          <w:b/>
          <w:bCs/>
          <w:u w:val="single"/>
          <w:rtl/>
        </w:rPr>
      </w:pPr>
      <w:r w:rsidRPr="003F53B2">
        <w:rPr>
          <w:rFonts w:cs="David" w:hint="cs"/>
          <w:b/>
          <w:bCs/>
          <w:u w:val="single"/>
          <w:rtl/>
        </w:rPr>
        <w:t>הישיבה ננעלה ב-13:10</w:t>
      </w:r>
    </w:p>
    <w:p w14:paraId="1BC7A795" w14:textId="77777777" w:rsidR="003F53B2" w:rsidRPr="00D56DFC" w:rsidRDefault="003F53B2" w:rsidP="003F53B2">
      <w:pPr>
        <w:bidi/>
        <w:jc w:val="both"/>
        <w:rPr>
          <w:rFonts w:cs="David" w:hint="cs"/>
          <w:rtl/>
        </w:rPr>
      </w:pPr>
    </w:p>
    <w:p w14:paraId="5574B2FA" w14:textId="77777777" w:rsidR="003F53B2" w:rsidRPr="00D56DFC" w:rsidRDefault="003F53B2" w:rsidP="003F53B2">
      <w:pPr>
        <w:bidi/>
        <w:jc w:val="both"/>
        <w:rPr>
          <w:rFonts w:cs="David" w:hint="cs"/>
          <w:rtl/>
        </w:rPr>
      </w:pPr>
      <w:r w:rsidRPr="00D56DFC">
        <w:rPr>
          <w:rFonts w:cs="David" w:hint="cs"/>
          <w:rtl/>
        </w:rPr>
        <w:tab/>
      </w:r>
    </w:p>
    <w:p w14:paraId="79031555" w14:textId="77777777" w:rsidR="003F53B2" w:rsidRPr="00D56DFC" w:rsidRDefault="003F53B2" w:rsidP="003F53B2">
      <w:pPr>
        <w:bidi/>
        <w:jc w:val="both"/>
        <w:rPr>
          <w:rFonts w:cs="David" w:hint="cs"/>
          <w:rtl/>
        </w:rPr>
      </w:pPr>
    </w:p>
    <w:p w14:paraId="06564908" w14:textId="77777777" w:rsidR="003F53B2" w:rsidRPr="00D56DFC" w:rsidRDefault="003F53B2" w:rsidP="003F53B2">
      <w:pPr>
        <w:bidi/>
        <w:jc w:val="both"/>
        <w:rPr>
          <w:rFonts w:cs="David" w:hint="cs"/>
          <w:rtl/>
        </w:rPr>
      </w:pPr>
    </w:p>
    <w:p w14:paraId="373C61CB" w14:textId="77777777" w:rsidR="003F53B2" w:rsidRPr="00D56DFC" w:rsidRDefault="003F53B2" w:rsidP="003F53B2">
      <w:pPr>
        <w:bidi/>
        <w:jc w:val="both"/>
        <w:rPr>
          <w:rFonts w:cs="David" w:hint="cs"/>
          <w:rtl/>
        </w:rPr>
      </w:pPr>
    </w:p>
    <w:p w14:paraId="228070D4" w14:textId="77777777" w:rsidR="003F53B2" w:rsidRPr="00D56DFC" w:rsidRDefault="003F53B2" w:rsidP="003F53B2">
      <w:pPr>
        <w:bidi/>
        <w:jc w:val="both"/>
        <w:rPr>
          <w:rFonts w:cs="David" w:hint="cs"/>
          <w:rtl/>
        </w:rPr>
      </w:pPr>
    </w:p>
    <w:p w14:paraId="347544D1" w14:textId="77777777" w:rsidR="003F53B2" w:rsidRPr="00D56DFC" w:rsidRDefault="003F53B2" w:rsidP="003F53B2">
      <w:pPr>
        <w:bidi/>
        <w:jc w:val="both"/>
        <w:rPr>
          <w:rFonts w:cs="David" w:hint="cs"/>
          <w:rtl/>
        </w:rPr>
      </w:pPr>
    </w:p>
    <w:p w14:paraId="11DDCA90" w14:textId="77777777" w:rsidR="003F53B2" w:rsidRPr="00D56DFC" w:rsidRDefault="003F53B2" w:rsidP="003F53B2">
      <w:pPr>
        <w:bidi/>
        <w:jc w:val="both"/>
        <w:rPr>
          <w:rFonts w:cs="David" w:hint="cs"/>
          <w:rtl/>
        </w:rPr>
      </w:pPr>
    </w:p>
    <w:p w14:paraId="04B0B87A" w14:textId="77777777" w:rsidR="003F53B2" w:rsidRPr="00D56DFC" w:rsidRDefault="003F53B2" w:rsidP="003F53B2">
      <w:pPr>
        <w:bidi/>
        <w:jc w:val="both"/>
        <w:rPr>
          <w:rFonts w:cs="David" w:hint="cs"/>
          <w:u w:val="single"/>
          <w:rtl/>
        </w:rPr>
      </w:pPr>
    </w:p>
    <w:p w14:paraId="0AA1E2B6" w14:textId="77777777" w:rsidR="00552A80" w:rsidRPr="003F53B2" w:rsidRDefault="00552A80" w:rsidP="003F53B2">
      <w:pPr>
        <w:bidi/>
      </w:pPr>
    </w:p>
    <w:sectPr w:rsidR="00552A80" w:rsidRPr="003F53B2" w:rsidSect="003F53B2">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CDB40" w14:textId="77777777" w:rsidR="003F53B2" w:rsidRDefault="003F53B2">
      <w:r>
        <w:separator/>
      </w:r>
    </w:p>
  </w:endnote>
  <w:endnote w:type="continuationSeparator" w:id="0">
    <w:p w14:paraId="14C1ECD7" w14:textId="77777777" w:rsidR="003F53B2" w:rsidRDefault="003F5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3110B" w14:textId="77777777" w:rsidR="003F53B2" w:rsidRDefault="003F53B2">
      <w:r>
        <w:separator/>
      </w:r>
    </w:p>
  </w:footnote>
  <w:footnote w:type="continuationSeparator" w:id="0">
    <w:p w14:paraId="2A4416F0" w14:textId="77777777" w:rsidR="003F53B2" w:rsidRDefault="003F53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6B1C3" w14:textId="77777777" w:rsidR="003F53B2" w:rsidRDefault="003F53B2" w:rsidP="003F53B2">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15E67C5" w14:textId="77777777" w:rsidR="003F53B2" w:rsidRDefault="003F53B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7CEAF" w14:textId="77777777" w:rsidR="003F53B2" w:rsidRDefault="003F53B2" w:rsidP="003F53B2">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30</w:t>
    </w:r>
    <w:r>
      <w:rPr>
        <w:rStyle w:val="PageNumber"/>
        <w:rFonts w:cs="David"/>
        <w:szCs w:val="24"/>
      </w:rPr>
      <w:fldChar w:fldCharType="end"/>
    </w:r>
  </w:p>
  <w:p w14:paraId="1060DFE7" w14:textId="77777777" w:rsidR="003F53B2" w:rsidRDefault="003F53B2" w:rsidP="003F53B2">
    <w:pPr>
      <w:pStyle w:val="Header"/>
      <w:ind w:right="360"/>
      <w:rPr>
        <w:rFonts w:cs="David" w:hint="cs"/>
        <w:sz w:val="24"/>
        <w:szCs w:val="24"/>
        <w:rtl/>
      </w:rPr>
    </w:pPr>
    <w:r>
      <w:rPr>
        <w:rFonts w:cs="David" w:hint="cs"/>
        <w:sz w:val="24"/>
        <w:szCs w:val="24"/>
        <w:rtl/>
      </w:rPr>
      <w:t>ועדת הכנסת</w:t>
    </w:r>
  </w:p>
  <w:p w14:paraId="6F7A499A" w14:textId="77777777" w:rsidR="003F53B2" w:rsidRDefault="003F53B2" w:rsidP="003F53B2">
    <w:pPr>
      <w:pStyle w:val="Header"/>
      <w:ind w:right="360"/>
      <w:rPr>
        <w:rFonts w:cs="David" w:hint="cs"/>
        <w:sz w:val="24"/>
        <w:szCs w:val="24"/>
        <w:rtl/>
      </w:rPr>
    </w:pPr>
    <w:r>
      <w:rPr>
        <w:rFonts w:cs="David" w:hint="cs"/>
        <w:sz w:val="24"/>
        <w:szCs w:val="24"/>
        <w:rtl/>
      </w:rPr>
      <w:t>12.7.2010</w:t>
    </w:r>
  </w:p>
  <w:p w14:paraId="41668AFD" w14:textId="77777777" w:rsidR="003F53B2" w:rsidRDefault="003F53B2">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67A7"/>
    <w:multiLevelType w:val="hybridMultilevel"/>
    <w:tmpl w:val="A99A17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50084613">
    <w:abstractNumId w:val="1"/>
  </w:num>
  <w:num w:numId="2" w16cid:durableId="1665430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68077פרוטוקול_ישיבת_ועדה.doc"/>
    <w:docVar w:name="StartMode" w:val="3"/>
  </w:docVars>
  <w:rsids>
    <w:rsidRoot w:val="006321D3"/>
    <w:rsid w:val="003F53B2"/>
    <w:rsid w:val="00425D70"/>
    <w:rsid w:val="00552A80"/>
    <w:rsid w:val="006321D3"/>
    <w:rsid w:val="00965806"/>
    <w:rsid w:val="00C648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364F4063"/>
  <w15:chartTrackingRefBased/>
  <w15:docId w15:val="{E2B506B8-9584-4BB1-9746-E1CD38FE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F53B2"/>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3F53B2"/>
    <w:rPr>
      <w:rFonts w:cs="Miriam"/>
      <w:lang w:bidi="he-IL"/>
    </w:rPr>
  </w:style>
  <w:style w:type="paragraph" w:styleId="Footer">
    <w:name w:val="footer"/>
    <w:basedOn w:val="Normal"/>
    <w:rsid w:val="003F53B2"/>
    <w:pPr>
      <w:tabs>
        <w:tab w:val="center" w:pos="4153"/>
        <w:tab w:val="right" w:pos="8306"/>
      </w:tabs>
      <w:autoSpaceDE w:val="0"/>
      <w:autoSpaceDN w:val="0"/>
      <w:bidi/>
    </w:pPr>
    <w:rPr>
      <w:sz w:val="20"/>
      <w:szCs w:val="20"/>
      <w:lang w:eastAsia="he-IL"/>
    </w:rPr>
  </w:style>
  <w:style w:type="paragraph" w:customStyle="1" w:styleId="CharChar">
    <w:name w:val=" Char Char"/>
    <w:basedOn w:val="Normal"/>
    <w:rsid w:val="003F53B2"/>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customStyle="1" w:styleId="CharChar0">
    <w:name w:val="Char Char"/>
    <w:basedOn w:val="Normal"/>
    <w:rsid w:val="003F53B2"/>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6171</Words>
  <Characters>35177</Characters>
  <Application>Microsoft Office Word</Application>
  <DocSecurity>0</DocSecurity>
  <Lines>293</Lines>
  <Paragraphs>82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