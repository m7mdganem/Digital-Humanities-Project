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85AFA" w14:textId="77777777" w:rsidR="0020160F" w:rsidRPr="0020160F" w:rsidRDefault="0020160F" w:rsidP="0020160F">
      <w:pPr>
        <w:pStyle w:val="Heading5"/>
        <w:jc w:val="left"/>
        <w:rPr>
          <w:b/>
          <w:bCs/>
          <w:sz w:val="24"/>
          <w:rtl/>
        </w:rPr>
      </w:pPr>
      <w:r w:rsidRPr="0020160F">
        <w:rPr>
          <w:b/>
          <w:bCs/>
          <w:sz w:val="24"/>
          <w:rtl/>
        </w:rPr>
        <w:t xml:space="preserve">הכנסת </w:t>
      </w:r>
      <w:r w:rsidRPr="0020160F">
        <w:rPr>
          <w:rFonts w:hint="cs"/>
          <w:b/>
          <w:bCs/>
          <w:sz w:val="24"/>
          <w:rtl/>
        </w:rPr>
        <w:t>השמונה-עשרה</w:t>
      </w:r>
      <w:r w:rsidRPr="0020160F">
        <w:rPr>
          <w:b/>
          <w:bCs/>
          <w:sz w:val="24"/>
          <w:rtl/>
        </w:rPr>
        <w:tab/>
      </w:r>
      <w:r w:rsidRPr="0020160F">
        <w:rPr>
          <w:b/>
          <w:bCs/>
          <w:sz w:val="24"/>
          <w:rtl/>
        </w:rPr>
        <w:tab/>
      </w:r>
      <w:r w:rsidRPr="0020160F">
        <w:rPr>
          <w:b/>
          <w:bCs/>
          <w:sz w:val="24"/>
          <w:rtl/>
        </w:rPr>
        <w:tab/>
      </w:r>
      <w:r w:rsidRPr="0020160F">
        <w:rPr>
          <w:b/>
          <w:bCs/>
          <w:sz w:val="24"/>
          <w:rtl/>
        </w:rPr>
        <w:tab/>
      </w:r>
      <w:r w:rsidRPr="0020160F">
        <w:rPr>
          <w:b/>
          <w:bCs/>
          <w:sz w:val="24"/>
          <w:rtl/>
        </w:rPr>
        <w:tab/>
      </w:r>
      <w:r w:rsidRPr="0020160F">
        <w:rPr>
          <w:b/>
          <w:bCs/>
          <w:sz w:val="24"/>
          <w:rtl/>
        </w:rPr>
        <w:tab/>
      </w:r>
      <w:r w:rsidRPr="0020160F">
        <w:rPr>
          <w:b/>
          <w:bCs/>
          <w:sz w:val="24"/>
          <w:rtl/>
        </w:rPr>
        <w:tab/>
        <w:t>נוסח לא מתוקן</w:t>
      </w:r>
    </w:p>
    <w:p w14:paraId="348700B6" w14:textId="77777777" w:rsidR="0020160F" w:rsidRPr="0020160F" w:rsidRDefault="0020160F" w:rsidP="0020160F">
      <w:pPr>
        <w:bidi/>
        <w:rPr>
          <w:rFonts w:cs="David" w:hint="cs"/>
          <w:b/>
          <w:bCs/>
          <w:rtl/>
        </w:rPr>
      </w:pPr>
      <w:r w:rsidRPr="0020160F">
        <w:rPr>
          <w:rFonts w:cs="David"/>
          <w:b/>
          <w:bCs/>
          <w:rtl/>
        </w:rPr>
        <w:t xml:space="preserve">מושב </w:t>
      </w:r>
      <w:r w:rsidRPr="0020160F">
        <w:rPr>
          <w:rFonts w:cs="David" w:hint="cs"/>
          <w:b/>
          <w:bCs/>
          <w:rtl/>
        </w:rPr>
        <w:t>רביעי</w:t>
      </w:r>
    </w:p>
    <w:p w14:paraId="3A33226E" w14:textId="77777777" w:rsidR="0020160F" w:rsidRPr="0020160F" w:rsidRDefault="0020160F" w:rsidP="0020160F">
      <w:pPr>
        <w:bidi/>
        <w:rPr>
          <w:rFonts w:cs="David"/>
          <w:b/>
          <w:bCs/>
          <w:rtl/>
        </w:rPr>
      </w:pPr>
    </w:p>
    <w:p w14:paraId="56BCA768" w14:textId="77777777" w:rsidR="0020160F" w:rsidRPr="0020160F" w:rsidRDefault="0020160F" w:rsidP="0020160F">
      <w:pPr>
        <w:bidi/>
        <w:rPr>
          <w:rFonts w:cs="David"/>
          <w:b/>
          <w:bCs/>
          <w:rtl/>
        </w:rPr>
      </w:pPr>
    </w:p>
    <w:p w14:paraId="1E6F2BA2" w14:textId="77777777" w:rsidR="0020160F" w:rsidRPr="0020160F" w:rsidRDefault="0020160F" w:rsidP="0020160F">
      <w:pPr>
        <w:bidi/>
        <w:rPr>
          <w:rFonts w:cs="David"/>
          <w:b/>
          <w:bCs/>
          <w:rtl/>
        </w:rPr>
      </w:pPr>
    </w:p>
    <w:p w14:paraId="29E99A14" w14:textId="77777777" w:rsidR="0020160F" w:rsidRPr="0020160F" w:rsidRDefault="0020160F" w:rsidP="0020160F">
      <w:pPr>
        <w:bidi/>
        <w:rPr>
          <w:rFonts w:cs="David"/>
          <w:b/>
          <w:bCs/>
          <w:rtl/>
        </w:rPr>
      </w:pPr>
    </w:p>
    <w:p w14:paraId="01C8BBE6" w14:textId="77777777" w:rsidR="0020160F" w:rsidRPr="0020160F" w:rsidRDefault="0020160F" w:rsidP="0020160F">
      <w:pPr>
        <w:bidi/>
        <w:jc w:val="center"/>
        <w:rPr>
          <w:rFonts w:cs="David" w:hint="cs"/>
          <w:b/>
          <w:bCs/>
          <w:rtl/>
        </w:rPr>
      </w:pPr>
      <w:r w:rsidRPr="0020160F">
        <w:rPr>
          <w:rFonts w:cs="David"/>
          <w:b/>
          <w:bCs/>
          <w:rtl/>
        </w:rPr>
        <w:t>פרוטוקול מס'</w:t>
      </w:r>
      <w:r w:rsidRPr="0020160F">
        <w:rPr>
          <w:rFonts w:cs="David" w:hint="cs"/>
          <w:b/>
          <w:bCs/>
          <w:rtl/>
        </w:rPr>
        <w:t xml:space="preserve"> 215</w:t>
      </w:r>
    </w:p>
    <w:p w14:paraId="0CDD16BD" w14:textId="77777777" w:rsidR="0020160F" w:rsidRPr="0020160F" w:rsidRDefault="0020160F" w:rsidP="0020160F">
      <w:pPr>
        <w:bidi/>
        <w:jc w:val="center"/>
        <w:rPr>
          <w:rFonts w:cs="David" w:hint="cs"/>
          <w:b/>
          <w:bCs/>
          <w:rtl/>
        </w:rPr>
      </w:pPr>
      <w:r w:rsidRPr="0020160F">
        <w:rPr>
          <w:rFonts w:cs="David" w:hint="cs"/>
          <w:b/>
          <w:bCs/>
          <w:rtl/>
        </w:rPr>
        <w:t>מישיבת ועדת הכנסת</w:t>
      </w:r>
    </w:p>
    <w:p w14:paraId="18BDFC46" w14:textId="77777777" w:rsidR="0020160F" w:rsidRPr="0020160F" w:rsidRDefault="0020160F" w:rsidP="0020160F">
      <w:pPr>
        <w:bidi/>
        <w:jc w:val="center"/>
        <w:rPr>
          <w:rFonts w:cs="David" w:hint="cs"/>
          <w:b/>
          <w:bCs/>
          <w:u w:val="single"/>
          <w:rtl/>
        </w:rPr>
      </w:pPr>
      <w:r w:rsidRPr="0020160F">
        <w:rPr>
          <w:rFonts w:cs="David" w:hint="cs"/>
          <w:b/>
          <w:bCs/>
          <w:u w:val="single"/>
          <w:rtl/>
        </w:rPr>
        <w:t xml:space="preserve">יום רביעי, כ"ו </w:t>
      </w:r>
      <w:proofErr w:type="spellStart"/>
      <w:r w:rsidRPr="0020160F">
        <w:rPr>
          <w:rFonts w:cs="David" w:hint="cs"/>
          <w:b/>
          <w:bCs/>
          <w:u w:val="single"/>
          <w:rtl/>
        </w:rPr>
        <w:t>בחשון</w:t>
      </w:r>
      <w:proofErr w:type="spellEnd"/>
      <w:r w:rsidRPr="0020160F">
        <w:rPr>
          <w:rFonts w:cs="David" w:hint="cs"/>
          <w:b/>
          <w:bCs/>
          <w:u w:val="single"/>
          <w:rtl/>
        </w:rPr>
        <w:t xml:space="preserve"> </w:t>
      </w:r>
      <w:proofErr w:type="spellStart"/>
      <w:r w:rsidRPr="0020160F">
        <w:rPr>
          <w:rFonts w:cs="David" w:hint="cs"/>
          <w:b/>
          <w:bCs/>
          <w:u w:val="single"/>
          <w:rtl/>
        </w:rPr>
        <w:t>התשע"ב</w:t>
      </w:r>
      <w:proofErr w:type="spellEnd"/>
      <w:r w:rsidRPr="0020160F">
        <w:rPr>
          <w:rFonts w:cs="David" w:hint="cs"/>
          <w:b/>
          <w:bCs/>
          <w:u w:val="single"/>
          <w:rtl/>
        </w:rPr>
        <w:t xml:space="preserve"> (23 בנובמבר 2011), שעה 12:10</w:t>
      </w:r>
    </w:p>
    <w:p w14:paraId="4B83C8F6" w14:textId="77777777" w:rsidR="0020160F" w:rsidRPr="0020160F" w:rsidRDefault="0020160F" w:rsidP="0020160F">
      <w:pPr>
        <w:bidi/>
        <w:rPr>
          <w:rFonts w:cs="David"/>
          <w:b/>
          <w:bCs/>
          <w:rtl/>
        </w:rPr>
      </w:pPr>
    </w:p>
    <w:p w14:paraId="19C15129" w14:textId="77777777" w:rsidR="0020160F" w:rsidRPr="0020160F" w:rsidRDefault="0020160F" w:rsidP="0020160F">
      <w:pPr>
        <w:bidi/>
        <w:rPr>
          <w:rFonts w:cs="David"/>
          <w:b/>
          <w:bCs/>
          <w:rtl/>
        </w:rPr>
      </w:pPr>
    </w:p>
    <w:p w14:paraId="28534E23" w14:textId="77777777" w:rsidR="0020160F" w:rsidRPr="0020160F" w:rsidRDefault="0020160F" w:rsidP="0020160F">
      <w:pPr>
        <w:tabs>
          <w:tab w:val="left" w:pos="1221"/>
        </w:tabs>
        <w:bidi/>
        <w:rPr>
          <w:rFonts w:cs="David" w:hint="cs"/>
          <w:b/>
          <w:bCs/>
          <w:u w:val="single"/>
          <w:rtl/>
        </w:rPr>
      </w:pPr>
    </w:p>
    <w:p w14:paraId="1EE9700E" w14:textId="77777777" w:rsidR="0020160F" w:rsidRPr="0020160F" w:rsidRDefault="0020160F" w:rsidP="0020160F">
      <w:pPr>
        <w:bidi/>
        <w:rPr>
          <w:rFonts w:cs="David" w:hint="cs"/>
          <w:rtl/>
        </w:rPr>
      </w:pPr>
      <w:r w:rsidRPr="0020160F">
        <w:rPr>
          <w:rFonts w:cs="David" w:hint="cs"/>
          <w:b/>
          <w:bCs/>
          <w:u w:val="single"/>
          <w:rtl/>
        </w:rPr>
        <w:t>סדר היום</w:t>
      </w:r>
      <w:r w:rsidRPr="0020160F">
        <w:rPr>
          <w:rFonts w:cs="David"/>
          <w:b/>
          <w:bCs/>
          <w:u w:val="single"/>
          <w:rtl/>
        </w:rPr>
        <w:t>:</w:t>
      </w:r>
      <w:r w:rsidRPr="0020160F">
        <w:rPr>
          <w:rFonts w:cs="David"/>
          <w:rtl/>
        </w:rPr>
        <w:t xml:space="preserve"> </w:t>
      </w:r>
      <w:r w:rsidRPr="0020160F">
        <w:rPr>
          <w:rFonts w:cs="David" w:hint="cs"/>
          <w:rtl/>
        </w:rPr>
        <w:t xml:space="preserve"> רביזיה על החלטת ועדת הכנסת בדבר טענת חריגה מגדר נושא הצעת חוק בתי המשפט (תיקון מס' 66) (תקופת כהונה מזערית כתנאי לבחירת נשיא לבית המשפט העליון), </w:t>
      </w:r>
      <w:proofErr w:type="spellStart"/>
      <w:r w:rsidRPr="0020160F">
        <w:rPr>
          <w:rFonts w:cs="David" w:hint="cs"/>
          <w:rtl/>
        </w:rPr>
        <w:t>התשע"ב</w:t>
      </w:r>
      <w:proofErr w:type="spellEnd"/>
      <w:r w:rsidRPr="0020160F">
        <w:rPr>
          <w:rFonts w:cs="David" w:hint="cs"/>
          <w:rtl/>
        </w:rPr>
        <w:t>-2011</w:t>
      </w:r>
    </w:p>
    <w:p w14:paraId="7C7C8CAB" w14:textId="77777777" w:rsidR="0020160F" w:rsidRPr="0020160F" w:rsidRDefault="0020160F" w:rsidP="0020160F">
      <w:pPr>
        <w:bidi/>
        <w:rPr>
          <w:rFonts w:cs="David" w:hint="cs"/>
          <w:b/>
          <w:bCs/>
          <w:u w:val="single"/>
          <w:rtl/>
        </w:rPr>
      </w:pPr>
    </w:p>
    <w:p w14:paraId="512D762E" w14:textId="77777777" w:rsidR="0020160F" w:rsidRPr="0020160F" w:rsidRDefault="0020160F" w:rsidP="0020160F">
      <w:pPr>
        <w:bidi/>
        <w:rPr>
          <w:rFonts w:cs="David" w:hint="cs"/>
          <w:b/>
          <w:bCs/>
          <w:u w:val="single"/>
          <w:rtl/>
        </w:rPr>
      </w:pPr>
    </w:p>
    <w:p w14:paraId="581B9881" w14:textId="77777777" w:rsidR="0020160F" w:rsidRPr="0020160F" w:rsidRDefault="0020160F" w:rsidP="0020160F">
      <w:pPr>
        <w:bidi/>
        <w:rPr>
          <w:rFonts w:cs="David" w:hint="cs"/>
          <w:b/>
          <w:bCs/>
          <w:u w:val="single"/>
          <w:rtl/>
        </w:rPr>
      </w:pPr>
    </w:p>
    <w:p w14:paraId="35B665E1" w14:textId="77777777" w:rsidR="0020160F" w:rsidRPr="0020160F" w:rsidRDefault="0020160F" w:rsidP="0020160F">
      <w:pPr>
        <w:bidi/>
        <w:rPr>
          <w:rFonts w:cs="David"/>
          <w:b/>
          <w:bCs/>
          <w:rtl/>
        </w:rPr>
      </w:pPr>
    </w:p>
    <w:p w14:paraId="316F3A7C" w14:textId="77777777" w:rsidR="0020160F" w:rsidRPr="0020160F" w:rsidRDefault="0020160F" w:rsidP="0020160F">
      <w:pPr>
        <w:bidi/>
        <w:outlineLvl w:val="0"/>
        <w:rPr>
          <w:rFonts w:cs="David"/>
          <w:b/>
          <w:bCs/>
          <w:u w:val="single"/>
          <w:rtl/>
        </w:rPr>
      </w:pPr>
      <w:r w:rsidRPr="0020160F">
        <w:rPr>
          <w:rFonts w:cs="David"/>
          <w:b/>
          <w:bCs/>
          <w:u w:val="single"/>
          <w:rtl/>
        </w:rPr>
        <w:t>נכחו:</w:t>
      </w:r>
    </w:p>
    <w:p w14:paraId="13238768" w14:textId="77777777" w:rsidR="0020160F" w:rsidRPr="0020160F" w:rsidRDefault="0020160F" w:rsidP="0020160F">
      <w:pPr>
        <w:bidi/>
        <w:outlineLvl w:val="0"/>
        <w:rPr>
          <w:rFonts w:cs="David" w:hint="cs"/>
          <w:rtl/>
        </w:rPr>
      </w:pPr>
      <w:r w:rsidRPr="0020160F">
        <w:rPr>
          <w:rFonts w:cs="David"/>
          <w:b/>
          <w:bCs/>
          <w:u w:val="single"/>
          <w:rtl/>
        </w:rPr>
        <w:t>חברי הוועדה</w:t>
      </w:r>
      <w:r w:rsidRPr="0020160F">
        <w:rPr>
          <w:rFonts w:cs="David"/>
          <w:rtl/>
        </w:rPr>
        <w:t>:</w:t>
      </w:r>
      <w:r w:rsidRPr="0020160F">
        <w:rPr>
          <w:rFonts w:cs="David"/>
          <w:rtl/>
        </w:rPr>
        <w:tab/>
      </w:r>
    </w:p>
    <w:p w14:paraId="550E6AE2" w14:textId="77777777" w:rsidR="0020160F" w:rsidRPr="0020160F" w:rsidRDefault="0020160F" w:rsidP="0020160F">
      <w:pPr>
        <w:bidi/>
        <w:outlineLvl w:val="0"/>
        <w:rPr>
          <w:rFonts w:cs="David" w:hint="cs"/>
          <w:rtl/>
        </w:rPr>
      </w:pPr>
    </w:p>
    <w:p w14:paraId="25275298" w14:textId="77777777" w:rsidR="0020160F" w:rsidRPr="0020160F" w:rsidRDefault="0020160F" w:rsidP="0020160F">
      <w:pPr>
        <w:bidi/>
        <w:outlineLvl w:val="0"/>
        <w:rPr>
          <w:rFonts w:cs="David" w:hint="cs"/>
          <w:rtl/>
        </w:rPr>
      </w:pPr>
      <w:r w:rsidRPr="0020160F">
        <w:rPr>
          <w:rFonts w:cs="David" w:hint="cs"/>
          <w:rtl/>
        </w:rPr>
        <w:t xml:space="preserve">זאב </w:t>
      </w:r>
      <w:proofErr w:type="spellStart"/>
      <w:r w:rsidRPr="0020160F">
        <w:rPr>
          <w:rFonts w:cs="David" w:hint="cs"/>
          <w:rtl/>
        </w:rPr>
        <w:t>אלקין</w:t>
      </w:r>
      <w:proofErr w:type="spellEnd"/>
      <w:r w:rsidRPr="0020160F">
        <w:rPr>
          <w:rFonts w:cs="David" w:hint="cs"/>
          <w:rtl/>
        </w:rPr>
        <w:t xml:space="preserve"> </w:t>
      </w:r>
      <w:r w:rsidRPr="0020160F">
        <w:rPr>
          <w:rFonts w:cs="David"/>
          <w:rtl/>
        </w:rPr>
        <w:t>–</w:t>
      </w:r>
      <w:r w:rsidRPr="0020160F">
        <w:rPr>
          <w:rFonts w:cs="David" w:hint="cs"/>
          <w:rtl/>
        </w:rPr>
        <w:t xml:space="preserve"> היו"ר</w:t>
      </w:r>
    </w:p>
    <w:p w14:paraId="709859AC" w14:textId="77777777" w:rsidR="0020160F" w:rsidRPr="0020160F" w:rsidRDefault="0020160F" w:rsidP="0020160F">
      <w:pPr>
        <w:bidi/>
        <w:outlineLvl w:val="0"/>
        <w:rPr>
          <w:rFonts w:cs="David" w:hint="cs"/>
          <w:rtl/>
        </w:rPr>
      </w:pPr>
      <w:r w:rsidRPr="0020160F">
        <w:rPr>
          <w:rFonts w:cs="David" w:hint="cs"/>
          <w:rtl/>
        </w:rPr>
        <w:t>דורון אביטל</w:t>
      </w:r>
    </w:p>
    <w:p w14:paraId="1FB50E21" w14:textId="77777777" w:rsidR="0020160F" w:rsidRPr="0020160F" w:rsidRDefault="0020160F" w:rsidP="0020160F">
      <w:pPr>
        <w:bidi/>
        <w:outlineLvl w:val="0"/>
        <w:rPr>
          <w:rFonts w:cs="David" w:hint="cs"/>
          <w:rtl/>
        </w:rPr>
      </w:pPr>
      <w:r w:rsidRPr="0020160F">
        <w:rPr>
          <w:rFonts w:cs="David" w:hint="cs"/>
          <w:rtl/>
        </w:rPr>
        <w:t xml:space="preserve">אורי </w:t>
      </w:r>
      <w:proofErr w:type="spellStart"/>
      <w:r w:rsidRPr="0020160F">
        <w:rPr>
          <w:rFonts w:cs="David" w:hint="cs"/>
          <w:rtl/>
        </w:rPr>
        <w:t>אורבך</w:t>
      </w:r>
      <w:proofErr w:type="spellEnd"/>
    </w:p>
    <w:p w14:paraId="7FEBB82A" w14:textId="77777777" w:rsidR="0020160F" w:rsidRPr="0020160F" w:rsidRDefault="0020160F" w:rsidP="0020160F">
      <w:pPr>
        <w:bidi/>
        <w:outlineLvl w:val="0"/>
        <w:rPr>
          <w:rFonts w:cs="David" w:hint="cs"/>
          <w:rtl/>
        </w:rPr>
      </w:pPr>
      <w:r w:rsidRPr="0020160F">
        <w:rPr>
          <w:rFonts w:cs="David" w:hint="cs"/>
          <w:rtl/>
        </w:rPr>
        <w:t xml:space="preserve">רוברט </w:t>
      </w:r>
      <w:proofErr w:type="spellStart"/>
      <w:r w:rsidRPr="0020160F">
        <w:rPr>
          <w:rFonts w:cs="David" w:hint="cs"/>
          <w:rtl/>
        </w:rPr>
        <w:t>אילטוב</w:t>
      </w:r>
      <w:proofErr w:type="spellEnd"/>
    </w:p>
    <w:p w14:paraId="11051B99" w14:textId="77777777" w:rsidR="0020160F" w:rsidRPr="0020160F" w:rsidRDefault="0020160F" w:rsidP="0020160F">
      <w:pPr>
        <w:bidi/>
        <w:outlineLvl w:val="0"/>
        <w:rPr>
          <w:rFonts w:cs="David" w:hint="cs"/>
          <w:rtl/>
        </w:rPr>
      </w:pPr>
      <w:r w:rsidRPr="0020160F">
        <w:rPr>
          <w:rFonts w:cs="David" w:hint="cs"/>
          <w:rtl/>
        </w:rPr>
        <w:t>דני דנון</w:t>
      </w:r>
    </w:p>
    <w:p w14:paraId="0C006546" w14:textId="77777777" w:rsidR="0020160F" w:rsidRPr="0020160F" w:rsidRDefault="0020160F" w:rsidP="0020160F">
      <w:pPr>
        <w:bidi/>
        <w:outlineLvl w:val="0"/>
        <w:rPr>
          <w:rFonts w:cs="David" w:hint="cs"/>
          <w:rtl/>
        </w:rPr>
      </w:pPr>
      <w:r w:rsidRPr="0020160F">
        <w:rPr>
          <w:rFonts w:cs="David" w:hint="cs"/>
          <w:rtl/>
        </w:rPr>
        <w:t>ניצן הורוביץ</w:t>
      </w:r>
    </w:p>
    <w:p w14:paraId="0639D3BF" w14:textId="77777777" w:rsidR="0020160F" w:rsidRPr="0020160F" w:rsidRDefault="0020160F" w:rsidP="0020160F">
      <w:pPr>
        <w:bidi/>
        <w:outlineLvl w:val="0"/>
        <w:rPr>
          <w:rFonts w:cs="David" w:hint="cs"/>
          <w:rtl/>
        </w:rPr>
      </w:pPr>
      <w:r w:rsidRPr="0020160F">
        <w:rPr>
          <w:rFonts w:cs="David" w:hint="cs"/>
          <w:rtl/>
        </w:rPr>
        <w:t>דב חנין</w:t>
      </w:r>
    </w:p>
    <w:p w14:paraId="737D0B65" w14:textId="77777777" w:rsidR="0020160F" w:rsidRPr="0020160F" w:rsidRDefault="0020160F" w:rsidP="0020160F">
      <w:pPr>
        <w:bidi/>
        <w:outlineLvl w:val="0"/>
        <w:rPr>
          <w:rFonts w:cs="David" w:hint="cs"/>
          <w:rtl/>
        </w:rPr>
      </w:pPr>
      <w:r w:rsidRPr="0020160F">
        <w:rPr>
          <w:rFonts w:cs="David" w:hint="cs"/>
          <w:rtl/>
        </w:rPr>
        <w:t>יואל חסון</w:t>
      </w:r>
    </w:p>
    <w:p w14:paraId="1F2B06B2" w14:textId="77777777" w:rsidR="0020160F" w:rsidRPr="0020160F" w:rsidRDefault="0020160F" w:rsidP="0020160F">
      <w:pPr>
        <w:bidi/>
        <w:outlineLvl w:val="0"/>
        <w:rPr>
          <w:rFonts w:cs="David" w:hint="cs"/>
          <w:rtl/>
        </w:rPr>
      </w:pPr>
      <w:r w:rsidRPr="0020160F">
        <w:rPr>
          <w:rFonts w:cs="David" w:hint="cs"/>
          <w:rtl/>
        </w:rPr>
        <w:t>יעקב כץ</w:t>
      </w:r>
    </w:p>
    <w:p w14:paraId="50ACAECF" w14:textId="77777777" w:rsidR="0020160F" w:rsidRPr="0020160F" w:rsidRDefault="0020160F" w:rsidP="0020160F">
      <w:pPr>
        <w:bidi/>
        <w:outlineLvl w:val="0"/>
        <w:rPr>
          <w:rFonts w:cs="David" w:hint="cs"/>
          <w:rtl/>
        </w:rPr>
      </w:pPr>
      <w:r w:rsidRPr="0020160F">
        <w:rPr>
          <w:rFonts w:cs="David" w:hint="cs"/>
          <w:rtl/>
        </w:rPr>
        <w:t>שלמה מולה</w:t>
      </w:r>
    </w:p>
    <w:p w14:paraId="0BBB145E" w14:textId="77777777" w:rsidR="0020160F" w:rsidRPr="0020160F" w:rsidRDefault="0020160F" w:rsidP="0020160F">
      <w:pPr>
        <w:bidi/>
        <w:outlineLvl w:val="0"/>
        <w:rPr>
          <w:rFonts w:cs="David" w:hint="cs"/>
          <w:rtl/>
        </w:rPr>
      </w:pPr>
      <w:r w:rsidRPr="0020160F">
        <w:rPr>
          <w:rFonts w:cs="David" w:hint="cs"/>
          <w:rtl/>
        </w:rPr>
        <w:t>אברהם מיכאלי</w:t>
      </w:r>
    </w:p>
    <w:p w14:paraId="23091378" w14:textId="77777777" w:rsidR="0020160F" w:rsidRPr="0020160F" w:rsidRDefault="0020160F" w:rsidP="0020160F">
      <w:pPr>
        <w:bidi/>
        <w:outlineLvl w:val="0"/>
        <w:rPr>
          <w:rFonts w:cs="David" w:hint="cs"/>
          <w:rtl/>
        </w:rPr>
      </w:pPr>
      <w:r w:rsidRPr="0020160F">
        <w:rPr>
          <w:rFonts w:cs="David" w:hint="cs"/>
          <w:rtl/>
        </w:rPr>
        <w:t xml:space="preserve">אורי </w:t>
      </w:r>
      <w:proofErr w:type="spellStart"/>
      <w:r w:rsidRPr="0020160F">
        <w:rPr>
          <w:rFonts w:cs="David" w:hint="cs"/>
          <w:rtl/>
        </w:rPr>
        <w:t>מקלב</w:t>
      </w:r>
      <w:proofErr w:type="spellEnd"/>
    </w:p>
    <w:p w14:paraId="2E3CBAB6" w14:textId="77777777" w:rsidR="0020160F" w:rsidRPr="0020160F" w:rsidRDefault="0020160F" w:rsidP="0020160F">
      <w:pPr>
        <w:bidi/>
        <w:outlineLvl w:val="0"/>
        <w:rPr>
          <w:rFonts w:cs="David" w:hint="cs"/>
          <w:rtl/>
        </w:rPr>
      </w:pPr>
      <w:r w:rsidRPr="0020160F">
        <w:rPr>
          <w:rFonts w:cs="David" w:hint="cs"/>
          <w:rtl/>
        </w:rPr>
        <w:t>יוחנן פלסנר</w:t>
      </w:r>
    </w:p>
    <w:p w14:paraId="6AD3A2F8" w14:textId="77777777" w:rsidR="0020160F" w:rsidRPr="0020160F" w:rsidRDefault="0020160F" w:rsidP="0020160F">
      <w:pPr>
        <w:bidi/>
        <w:outlineLvl w:val="0"/>
        <w:rPr>
          <w:rFonts w:cs="David" w:hint="cs"/>
          <w:rtl/>
        </w:rPr>
      </w:pPr>
      <w:r w:rsidRPr="0020160F">
        <w:rPr>
          <w:rFonts w:cs="David" w:hint="cs"/>
          <w:rtl/>
        </w:rPr>
        <w:t>דוד רותם</w:t>
      </w:r>
    </w:p>
    <w:p w14:paraId="541FEF8A" w14:textId="77777777" w:rsidR="0020160F" w:rsidRPr="0020160F" w:rsidRDefault="0020160F" w:rsidP="0020160F">
      <w:pPr>
        <w:bidi/>
        <w:outlineLvl w:val="0"/>
        <w:rPr>
          <w:rFonts w:cs="David" w:hint="cs"/>
          <w:rtl/>
        </w:rPr>
      </w:pPr>
      <w:r w:rsidRPr="0020160F">
        <w:rPr>
          <w:rFonts w:cs="David" w:hint="cs"/>
          <w:rtl/>
        </w:rPr>
        <w:t>כרמל שאמה</w:t>
      </w:r>
    </w:p>
    <w:p w14:paraId="68356D41" w14:textId="77777777" w:rsidR="0020160F" w:rsidRPr="0020160F" w:rsidRDefault="0020160F" w:rsidP="0020160F">
      <w:pPr>
        <w:bidi/>
        <w:outlineLvl w:val="0"/>
        <w:rPr>
          <w:rFonts w:cs="David" w:hint="cs"/>
          <w:b/>
          <w:bCs/>
          <w:u w:val="single"/>
          <w:rtl/>
        </w:rPr>
      </w:pPr>
    </w:p>
    <w:p w14:paraId="64AD3492" w14:textId="77777777" w:rsidR="0020160F" w:rsidRPr="0020160F" w:rsidRDefault="0020160F" w:rsidP="0020160F">
      <w:pPr>
        <w:tabs>
          <w:tab w:val="left" w:pos="1930"/>
        </w:tabs>
        <w:bidi/>
        <w:rPr>
          <w:rFonts w:cs="David" w:hint="cs"/>
          <w:rtl/>
        </w:rPr>
      </w:pPr>
      <w:r w:rsidRPr="0020160F">
        <w:rPr>
          <w:rFonts w:cs="David"/>
          <w:b/>
          <w:bCs/>
          <w:u w:val="single"/>
          <w:rtl/>
        </w:rPr>
        <w:t>י</w:t>
      </w:r>
      <w:r w:rsidRPr="0020160F">
        <w:rPr>
          <w:rFonts w:cs="David" w:hint="cs"/>
          <w:b/>
          <w:bCs/>
          <w:u w:val="single"/>
          <w:rtl/>
        </w:rPr>
        <w:t>יעוץ משפטי</w:t>
      </w:r>
      <w:r w:rsidRPr="0020160F">
        <w:rPr>
          <w:rFonts w:cs="David"/>
          <w:b/>
          <w:bCs/>
          <w:u w:val="single"/>
          <w:rtl/>
        </w:rPr>
        <w:t>:</w:t>
      </w:r>
    </w:p>
    <w:p w14:paraId="63C6BCB3" w14:textId="77777777" w:rsidR="0020160F" w:rsidRPr="0020160F" w:rsidRDefault="0020160F" w:rsidP="0020160F">
      <w:pPr>
        <w:bidi/>
        <w:rPr>
          <w:rFonts w:cs="David" w:hint="cs"/>
          <w:rtl/>
        </w:rPr>
      </w:pPr>
    </w:p>
    <w:p w14:paraId="5A41FBF0" w14:textId="77777777" w:rsidR="0020160F" w:rsidRPr="0020160F" w:rsidRDefault="0020160F" w:rsidP="0020160F">
      <w:pPr>
        <w:bidi/>
        <w:rPr>
          <w:rFonts w:cs="David" w:hint="cs"/>
          <w:rtl/>
        </w:rPr>
      </w:pPr>
      <w:r w:rsidRPr="0020160F">
        <w:rPr>
          <w:rFonts w:cs="David" w:hint="cs"/>
          <w:rtl/>
        </w:rPr>
        <w:t>ארבל אסטרחן</w:t>
      </w:r>
    </w:p>
    <w:p w14:paraId="306B0905" w14:textId="77777777" w:rsidR="0020160F" w:rsidRPr="0020160F" w:rsidRDefault="0020160F" w:rsidP="0020160F">
      <w:pPr>
        <w:bidi/>
        <w:rPr>
          <w:rFonts w:cs="David" w:hint="cs"/>
          <w:rtl/>
        </w:rPr>
      </w:pPr>
    </w:p>
    <w:p w14:paraId="1545CEB3" w14:textId="77777777" w:rsidR="0020160F" w:rsidRPr="0020160F" w:rsidRDefault="0020160F" w:rsidP="0020160F">
      <w:pPr>
        <w:tabs>
          <w:tab w:val="left" w:pos="1930"/>
        </w:tabs>
        <w:bidi/>
        <w:rPr>
          <w:rFonts w:cs="David" w:hint="cs"/>
          <w:b/>
          <w:bCs/>
          <w:rtl/>
        </w:rPr>
      </w:pPr>
      <w:r w:rsidRPr="0020160F">
        <w:rPr>
          <w:rFonts w:cs="David"/>
          <w:b/>
          <w:bCs/>
          <w:u w:val="single"/>
          <w:rtl/>
        </w:rPr>
        <w:t>מנהלת הוועדה</w:t>
      </w:r>
      <w:r w:rsidRPr="0020160F">
        <w:rPr>
          <w:rFonts w:cs="David"/>
          <w:rtl/>
        </w:rPr>
        <w:t>:</w:t>
      </w:r>
    </w:p>
    <w:p w14:paraId="32176040" w14:textId="77777777" w:rsidR="0020160F" w:rsidRPr="0020160F" w:rsidRDefault="0020160F" w:rsidP="0020160F">
      <w:pPr>
        <w:bidi/>
        <w:rPr>
          <w:rFonts w:cs="David" w:hint="cs"/>
          <w:rtl/>
        </w:rPr>
      </w:pPr>
    </w:p>
    <w:p w14:paraId="45D44C12" w14:textId="77777777" w:rsidR="0020160F" w:rsidRPr="0020160F" w:rsidRDefault="0020160F" w:rsidP="0020160F">
      <w:pPr>
        <w:bidi/>
        <w:rPr>
          <w:rFonts w:cs="David" w:hint="cs"/>
          <w:rtl/>
        </w:rPr>
      </w:pPr>
      <w:r w:rsidRPr="0020160F">
        <w:rPr>
          <w:rFonts w:cs="David" w:hint="cs"/>
          <w:rtl/>
        </w:rPr>
        <w:t>אתי בן-יוסף</w:t>
      </w:r>
    </w:p>
    <w:p w14:paraId="7C7719B0" w14:textId="77777777" w:rsidR="0020160F" w:rsidRPr="0020160F" w:rsidRDefault="0020160F" w:rsidP="0020160F">
      <w:pPr>
        <w:bidi/>
        <w:rPr>
          <w:rFonts w:cs="David" w:hint="cs"/>
          <w:rtl/>
        </w:rPr>
      </w:pPr>
    </w:p>
    <w:p w14:paraId="00217C43" w14:textId="77777777" w:rsidR="0020160F" w:rsidRPr="0020160F" w:rsidRDefault="0020160F" w:rsidP="0020160F">
      <w:pPr>
        <w:tabs>
          <w:tab w:val="left" w:pos="1930"/>
        </w:tabs>
        <w:bidi/>
        <w:rPr>
          <w:rFonts w:cs="David" w:hint="cs"/>
          <w:rtl/>
        </w:rPr>
      </w:pPr>
      <w:r w:rsidRPr="0020160F">
        <w:rPr>
          <w:rFonts w:cs="David" w:hint="cs"/>
          <w:b/>
          <w:bCs/>
          <w:u w:val="single"/>
          <w:rtl/>
        </w:rPr>
        <w:t>רשמת פרלמנטרית</w:t>
      </w:r>
      <w:r w:rsidRPr="0020160F">
        <w:rPr>
          <w:rFonts w:cs="David"/>
          <w:rtl/>
        </w:rPr>
        <w:t>:</w:t>
      </w:r>
      <w:r w:rsidRPr="0020160F">
        <w:rPr>
          <w:rFonts w:cs="David" w:hint="cs"/>
          <w:rtl/>
        </w:rPr>
        <w:tab/>
      </w:r>
    </w:p>
    <w:p w14:paraId="1FA8CB9E" w14:textId="77777777" w:rsidR="0020160F" w:rsidRPr="0020160F" w:rsidRDefault="0020160F" w:rsidP="0020160F">
      <w:pPr>
        <w:bidi/>
        <w:rPr>
          <w:rFonts w:cs="David" w:hint="cs"/>
          <w:b/>
          <w:bCs/>
          <w:rtl/>
        </w:rPr>
      </w:pPr>
    </w:p>
    <w:p w14:paraId="2998257F" w14:textId="77777777" w:rsidR="0020160F" w:rsidRPr="0020160F" w:rsidRDefault="0020160F" w:rsidP="0020160F">
      <w:pPr>
        <w:bidi/>
        <w:rPr>
          <w:rFonts w:cs="David" w:hint="cs"/>
          <w:rtl/>
        </w:rPr>
      </w:pPr>
      <w:r w:rsidRPr="0020160F">
        <w:rPr>
          <w:rFonts w:cs="David" w:hint="cs"/>
          <w:rtl/>
        </w:rPr>
        <w:t>יפה קרינצה</w:t>
      </w:r>
    </w:p>
    <w:p w14:paraId="4CE34ABC" w14:textId="77777777" w:rsidR="0020160F" w:rsidRPr="0020160F" w:rsidRDefault="0020160F" w:rsidP="0020160F">
      <w:pPr>
        <w:pStyle w:val="Heading5"/>
        <w:jc w:val="left"/>
        <w:rPr>
          <w:rFonts w:hint="cs"/>
          <w:sz w:val="24"/>
          <w:rtl/>
        </w:rPr>
      </w:pPr>
    </w:p>
    <w:p w14:paraId="46B6E0B8" w14:textId="77777777" w:rsidR="0020160F" w:rsidRPr="0020160F" w:rsidRDefault="0020160F" w:rsidP="0020160F">
      <w:pPr>
        <w:pStyle w:val="Heading5"/>
        <w:jc w:val="left"/>
        <w:rPr>
          <w:sz w:val="24"/>
          <w:rtl/>
        </w:rPr>
      </w:pPr>
      <w:r w:rsidRPr="0020160F">
        <w:rPr>
          <w:sz w:val="24"/>
          <w:rtl/>
        </w:rPr>
        <w:t xml:space="preserve"> </w:t>
      </w:r>
    </w:p>
    <w:p w14:paraId="70D7C530" w14:textId="77777777" w:rsidR="0020160F" w:rsidRPr="0020160F" w:rsidRDefault="0020160F" w:rsidP="0020160F">
      <w:pPr>
        <w:bidi/>
        <w:rPr>
          <w:rFonts w:cs="David" w:hint="cs"/>
          <w:rtl/>
        </w:rPr>
      </w:pPr>
    </w:p>
    <w:p w14:paraId="20B4B42E" w14:textId="77777777" w:rsidR="0020160F" w:rsidRPr="0020160F" w:rsidRDefault="0020160F" w:rsidP="0020160F">
      <w:pPr>
        <w:bidi/>
        <w:jc w:val="center"/>
        <w:rPr>
          <w:rFonts w:cs="David" w:hint="cs"/>
          <w:b/>
          <w:bCs/>
          <w:u w:val="single"/>
          <w:rtl/>
        </w:rPr>
      </w:pPr>
      <w:r w:rsidRPr="0020160F">
        <w:rPr>
          <w:rFonts w:cs="David"/>
          <w:rtl/>
        </w:rPr>
        <w:br w:type="page"/>
      </w:r>
      <w:r w:rsidRPr="0020160F">
        <w:rPr>
          <w:rFonts w:cs="David" w:hint="cs"/>
          <w:b/>
          <w:bCs/>
          <w:rtl/>
        </w:rPr>
        <w:lastRenderedPageBreak/>
        <w:t xml:space="preserve">רביזיה על החלטת ועדת הכנסת בדבר טענת חריגה מגדר נושא הצעת חוק בתי המשפט (תיקון </w:t>
      </w:r>
      <w:r w:rsidRPr="0020160F">
        <w:rPr>
          <w:rFonts w:cs="David" w:hint="cs"/>
          <w:b/>
          <w:bCs/>
          <w:u w:val="single"/>
          <w:rtl/>
        </w:rPr>
        <w:t xml:space="preserve">מס' 66) (תקופת כהונה מזערית כתנאי לבחירת נשיא לבית המשפט העליון), </w:t>
      </w:r>
      <w:proofErr w:type="spellStart"/>
      <w:r w:rsidRPr="0020160F">
        <w:rPr>
          <w:rFonts w:cs="David" w:hint="cs"/>
          <w:b/>
          <w:bCs/>
          <w:u w:val="single"/>
          <w:rtl/>
        </w:rPr>
        <w:t>התשע"ב</w:t>
      </w:r>
      <w:proofErr w:type="spellEnd"/>
      <w:r w:rsidRPr="0020160F">
        <w:rPr>
          <w:rFonts w:cs="David" w:hint="cs"/>
          <w:b/>
          <w:bCs/>
          <w:u w:val="single"/>
          <w:rtl/>
        </w:rPr>
        <w:t>-2011</w:t>
      </w:r>
    </w:p>
    <w:p w14:paraId="4F71185C" w14:textId="77777777" w:rsidR="0020160F" w:rsidRDefault="0020160F" w:rsidP="0020160F">
      <w:pPr>
        <w:bidi/>
        <w:rPr>
          <w:rFonts w:cs="David" w:hint="cs"/>
          <w:u w:val="single"/>
          <w:rtl/>
        </w:rPr>
      </w:pPr>
    </w:p>
    <w:p w14:paraId="40C05E7C" w14:textId="77777777" w:rsidR="0020160F" w:rsidRDefault="0020160F" w:rsidP="0020160F">
      <w:pPr>
        <w:bidi/>
        <w:rPr>
          <w:rFonts w:cs="David" w:hint="cs"/>
          <w:u w:val="single"/>
          <w:rtl/>
        </w:rPr>
      </w:pPr>
    </w:p>
    <w:p w14:paraId="2EF58574" w14:textId="77777777" w:rsidR="0020160F" w:rsidRPr="0020160F" w:rsidRDefault="0020160F" w:rsidP="0020160F">
      <w:pPr>
        <w:bidi/>
        <w:rPr>
          <w:rFonts w:cs="David" w:hint="cs"/>
          <w:u w:val="single"/>
          <w:rtl/>
        </w:rPr>
      </w:pPr>
    </w:p>
    <w:p w14:paraId="1C0D74C8"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4B45D4A1" w14:textId="77777777" w:rsidR="0020160F" w:rsidRPr="0020160F" w:rsidRDefault="0020160F" w:rsidP="0020160F">
      <w:pPr>
        <w:bidi/>
        <w:rPr>
          <w:rFonts w:cs="David" w:hint="cs"/>
          <w:u w:val="single"/>
          <w:rtl/>
        </w:rPr>
      </w:pPr>
    </w:p>
    <w:p w14:paraId="50FAF243" w14:textId="77777777" w:rsidR="0020160F" w:rsidRPr="0020160F" w:rsidRDefault="0020160F" w:rsidP="0020160F">
      <w:pPr>
        <w:bidi/>
        <w:ind w:firstLine="720"/>
        <w:rPr>
          <w:rFonts w:cs="David" w:hint="cs"/>
          <w:rtl/>
        </w:rPr>
      </w:pPr>
      <w:r w:rsidRPr="0020160F">
        <w:rPr>
          <w:rFonts w:cs="David" w:hint="cs"/>
          <w:rtl/>
        </w:rPr>
        <w:t xml:space="preserve">חברים, אני מכריז על תחילת הישיבה על בקשת הרביזיה על החלטת ועדת הכנסת בדבר טענת החריגה מגדר נושא הצעת חוק בתי משפט (תיקון מס' 66). בבקשה, חבר הכנסת יואל חסון. יש לך שתי דקות לנמק את הבקשה שלך. </w:t>
      </w:r>
    </w:p>
    <w:p w14:paraId="462CE302" w14:textId="77777777" w:rsidR="0020160F" w:rsidRPr="0020160F" w:rsidRDefault="0020160F" w:rsidP="0020160F">
      <w:pPr>
        <w:bidi/>
        <w:ind w:firstLine="720"/>
        <w:rPr>
          <w:rFonts w:cs="David" w:hint="cs"/>
          <w:rtl/>
        </w:rPr>
      </w:pPr>
    </w:p>
    <w:p w14:paraId="430DA86E" w14:textId="77777777" w:rsidR="0020160F" w:rsidRPr="0020160F" w:rsidRDefault="0020160F" w:rsidP="0020160F">
      <w:pPr>
        <w:bidi/>
        <w:rPr>
          <w:rFonts w:cs="David" w:hint="cs"/>
          <w:u w:val="single"/>
          <w:rtl/>
        </w:rPr>
      </w:pPr>
      <w:r w:rsidRPr="0020160F">
        <w:rPr>
          <w:rFonts w:cs="David" w:hint="cs"/>
          <w:u w:val="single"/>
          <w:rtl/>
        </w:rPr>
        <w:t>יואל חסון:</w:t>
      </w:r>
    </w:p>
    <w:p w14:paraId="7E036298" w14:textId="77777777" w:rsidR="0020160F" w:rsidRPr="0020160F" w:rsidRDefault="0020160F" w:rsidP="0020160F">
      <w:pPr>
        <w:bidi/>
        <w:ind w:firstLine="720"/>
        <w:rPr>
          <w:rFonts w:cs="David" w:hint="cs"/>
          <w:rtl/>
        </w:rPr>
      </w:pPr>
    </w:p>
    <w:p w14:paraId="62EA4ADE" w14:textId="77777777" w:rsidR="0020160F" w:rsidRPr="0020160F" w:rsidRDefault="0020160F" w:rsidP="0020160F">
      <w:pPr>
        <w:bidi/>
        <w:ind w:firstLine="720"/>
        <w:rPr>
          <w:rFonts w:cs="David" w:hint="cs"/>
          <w:rtl/>
        </w:rPr>
      </w:pPr>
      <w:r w:rsidRPr="0020160F">
        <w:rPr>
          <w:rFonts w:cs="David" w:hint="cs"/>
          <w:rtl/>
        </w:rPr>
        <w:t xml:space="preserve">אדוני היושב ראש, תודה. אצטרך יותר משתי דקות כי הבקשה היא מורכבת ולא פשוטה. </w:t>
      </w:r>
    </w:p>
    <w:p w14:paraId="514704FC" w14:textId="77777777" w:rsidR="0020160F" w:rsidRPr="0020160F" w:rsidRDefault="0020160F" w:rsidP="0020160F">
      <w:pPr>
        <w:bidi/>
        <w:ind w:firstLine="720"/>
        <w:rPr>
          <w:rFonts w:cs="David" w:hint="cs"/>
          <w:rtl/>
        </w:rPr>
      </w:pPr>
    </w:p>
    <w:p w14:paraId="2C970553"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38B40975" w14:textId="77777777" w:rsidR="0020160F" w:rsidRPr="0020160F" w:rsidRDefault="0020160F" w:rsidP="0020160F">
      <w:pPr>
        <w:bidi/>
        <w:ind w:firstLine="720"/>
        <w:rPr>
          <w:rFonts w:cs="David" w:hint="cs"/>
          <w:rtl/>
        </w:rPr>
      </w:pPr>
    </w:p>
    <w:p w14:paraId="6DDBB234" w14:textId="77777777" w:rsidR="0020160F" w:rsidRPr="0020160F" w:rsidRDefault="0020160F" w:rsidP="0020160F">
      <w:pPr>
        <w:bidi/>
        <w:ind w:firstLine="720"/>
        <w:rPr>
          <w:rFonts w:cs="David" w:hint="cs"/>
          <w:rtl/>
        </w:rPr>
      </w:pPr>
      <w:r w:rsidRPr="0020160F">
        <w:rPr>
          <w:rFonts w:cs="David" w:hint="cs"/>
          <w:rtl/>
        </w:rPr>
        <w:t xml:space="preserve">יש לך שתיים. </w:t>
      </w:r>
    </w:p>
    <w:p w14:paraId="205079E4" w14:textId="77777777" w:rsidR="0020160F" w:rsidRPr="0020160F" w:rsidRDefault="0020160F" w:rsidP="0020160F">
      <w:pPr>
        <w:bidi/>
        <w:ind w:firstLine="720"/>
        <w:rPr>
          <w:rFonts w:cs="David" w:hint="cs"/>
          <w:rtl/>
        </w:rPr>
      </w:pPr>
    </w:p>
    <w:p w14:paraId="4A60E330" w14:textId="77777777" w:rsidR="0020160F" w:rsidRPr="0020160F" w:rsidRDefault="0020160F" w:rsidP="0020160F">
      <w:pPr>
        <w:bidi/>
        <w:rPr>
          <w:rFonts w:cs="David" w:hint="cs"/>
          <w:u w:val="single"/>
          <w:rtl/>
        </w:rPr>
      </w:pPr>
      <w:r w:rsidRPr="0020160F">
        <w:rPr>
          <w:rFonts w:cs="David" w:hint="cs"/>
          <w:u w:val="single"/>
          <w:rtl/>
        </w:rPr>
        <w:t>יואל חסון:</w:t>
      </w:r>
    </w:p>
    <w:p w14:paraId="01F88D98" w14:textId="77777777" w:rsidR="0020160F" w:rsidRPr="0020160F" w:rsidRDefault="0020160F" w:rsidP="0020160F">
      <w:pPr>
        <w:bidi/>
        <w:ind w:firstLine="720"/>
        <w:rPr>
          <w:rFonts w:cs="David" w:hint="cs"/>
          <w:rtl/>
        </w:rPr>
      </w:pPr>
    </w:p>
    <w:p w14:paraId="375CBBF0" w14:textId="77777777" w:rsidR="0020160F" w:rsidRPr="0020160F" w:rsidRDefault="0020160F" w:rsidP="0020160F">
      <w:pPr>
        <w:bidi/>
        <w:ind w:firstLine="720"/>
        <w:rPr>
          <w:rFonts w:cs="David" w:hint="cs"/>
          <w:rtl/>
        </w:rPr>
      </w:pPr>
      <w:r w:rsidRPr="0020160F">
        <w:rPr>
          <w:rFonts w:cs="David" w:hint="cs"/>
          <w:rtl/>
        </w:rPr>
        <w:t xml:space="preserve">היא מורכבת ולא פשוטה, הרי סך הכול רביזיה היא כלי </w:t>
      </w:r>
      <w:proofErr w:type="spellStart"/>
      <w:r w:rsidRPr="0020160F">
        <w:rPr>
          <w:rFonts w:cs="David" w:hint="cs"/>
          <w:rtl/>
        </w:rPr>
        <w:t>פרלמנטרי</w:t>
      </w:r>
      <w:proofErr w:type="spellEnd"/>
      <w:r w:rsidRPr="0020160F">
        <w:rPr>
          <w:rFonts w:cs="David" w:hint="cs"/>
          <w:rtl/>
        </w:rPr>
        <w:t xml:space="preserve"> חשוב שמטרתו, קודם כול, היא לאפשר - - -</w:t>
      </w:r>
    </w:p>
    <w:p w14:paraId="7BA2B71C" w14:textId="77777777" w:rsidR="0020160F" w:rsidRPr="0020160F" w:rsidRDefault="0020160F" w:rsidP="0020160F">
      <w:pPr>
        <w:bidi/>
        <w:ind w:firstLine="720"/>
        <w:rPr>
          <w:rFonts w:cs="David" w:hint="cs"/>
          <w:rtl/>
        </w:rPr>
      </w:pPr>
    </w:p>
    <w:p w14:paraId="2C57A49C" w14:textId="77777777" w:rsidR="0020160F" w:rsidRPr="0020160F" w:rsidRDefault="0020160F" w:rsidP="0020160F">
      <w:pPr>
        <w:bidi/>
        <w:rPr>
          <w:rFonts w:cs="David" w:hint="cs"/>
          <w:u w:val="single"/>
          <w:rtl/>
        </w:rPr>
      </w:pPr>
      <w:r w:rsidRPr="0020160F">
        <w:rPr>
          <w:rFonts w:cs="David" w:hint="cs"/>
          <w:u w:val="single"/>
          <w:rtl/>
        </w:rPr>
        <w:t xml:space="preserve">רוברט </w:t>
      </w:r>
      <w:proofErr w:type="spellStart"/>
      <w:r w:rsidRPr="0020160F">
        <w:rPr>
          <w:rFonts w:cs="David" w:hint="cs"/>
          <w:u w:val="single"/>
          <w:rtl/>
        </w:rPr>
        <w:t>אילטוב</w:t>
      </w:r>
      <w:proofErr w:type="spellEnd"/>
      <w:r w:rsidRPr="0020160F">
        <w:rPr>
          <w:rFonts w:cs="David" w:hint="cs"/>
          <w:u w:val="single"/>
          <w:rtl/>
        </w:rPr>
        <w:t>:</w:t>
      </w:r>
    </w:p>
    <w:p w14:paraId="3952BCD4" w14:textId="77777777" w:rsidR="0020160F" w:rsidRPr="0020160F" w:rsidRDefault="0020160F" w:rsidP="0020160F">
      <w:pPr>
        <w:bidi/>
        <w:ind w:firstLine="720"/>
        <w:rPr>
          <w:rFonts w:cs="David" w:hint="cs"/>
          <w:rtl/>
        </w:rPr>
      </w:pPr>
    </w:p>
    <w:p w14:paraId="3622E7C9" w14:textId="77777777" w:rsidR="0020160F" w:rsidRPr="0020160F" w:rsidRDefault="0020160F" w:rsidP="0020160F">
      <w:pPr>
        <w:bidi/>
        <w:ind w:firstLine="720"/>
        <w:rPr>
          <w:rFonts w:cs="David" w:hint="cs"/>
          <w:rtl/>
        </w:rPr>
      </w:pPr>
      <w:r w:rsidRPr="0020160F">
        <w:rPr>
          <w:rFonts w:cs="David" w:hint="cs"/>
          <w:rtl/>
        </w:rPr>
        <w:t xml:space="preserve">למשוך זמן.  </w:t>
      </w:r>
    </w:p>
    <w:p w14:paraId="7422CA88" w14:textId="77777777" w:rsidR="0020160F" w:rsidRPr="0020160F" w:rsidRDefault="0020160F" w:rsidP="0020160F">
      <w:pPr>
        <w:bidi/>
        <w:ind w:firstLine="720"/>
        <w:rPr>
          <w:rFonts w:cs="David" w:hint="cs"/>
          <w:rtl/>
        </w:rPr>
      </w:pPr>
    </w:p>
    <w:p w14:paraId="75C0AC4E"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7B9F1190" w14:textId="77777777" w:rsidR="0020160F" w:rsidRPr="0020160F" w:rsidRDefault="0020160F" w:rsidP="0020160F">
      <w:pPr>
        <w:bidi/>
        <w:ind w:firstLine="720"/>
        <w:rPr>
          <w:rFonts w:cs="David" w:hint="cs"/>
          <w:rtl/>
        </w:rPr>
      </w:pPr>
    </w:p>
    <w:p w14:paraId="2071AA70" w14:textId="77777777" w:rsidR="0020160F" w:rsidRPr="0020160F" w:rsidRDefault="0020160F" w:rsidP="0020160F">
      <w:pPr>
        <w:bidi/>
        <w:ind w:firstLine="720"/>
        <w:rPr>
          <w:rFonts w:cs="David" w:hint="cs"/>
          <w:rtl/>
        </w:rPr>
      </w:pPr>
      <w:r w:rsidRPr="0020160F">
        <w:rPr>
          <w:rFonts w:cs="David" w:hint="cs"/>
          <w:rtl/>
        </w:rPr>
        <w:t xml:space="preserve">אל תפריעו לחבר הכנסת חסון. </w:t>
      </w:r>
    </w:p>
    <w:p w14:paraId="43A45E88" w14:textId="77777777" w:rsidR="0020160F" w:rsidRPr="0020160F" w:rsidRDefault="0020160F" w:rsidP="0020160F">
      <w:pPr>
        <w:bidi/>
        <w:ind w:firstLine="720"/>
        <w:rPr>
          <w:rFonts w:cs="David" w:hint="cs"/>
          <w:rtl/>
        </w:rPr>
      </w:pPr>
    </w:p>
    <w:p w14:paraId="13CB6B10" w14:textId="77777777" w:rsidR="0020160F" w:rsidRPr="0020160F" w:rsidRDefault="0020160F" w:rsidP="0020160F">
      <w:pPr>
        <w:bidi/>
        <w:rPr>
          <w:rFonts w:cs="David" w:hint="cs"/>
          <w:u w:val="single"/>
          <w:rtl/>
        </w:rPr>
      </w:pPr>
      <w:r w:rsidRPr="0020160F">
        <w:rPr>
          <w:rFonts w:cs="David" w:hint="cs"/>
          <w:u w:val="single"/>
          <w:rtl/>
        </w:rPr>
        <w:t>היו"ר דוד רותם:</w:t>
      </w:r>
    </w:p>
    <w:p w14:paraId="7DD70E9D" w14:textId="77777777" w:rsidR="0020160F" w:rsidRPr="0020160F" w:rsidRDefault="0020160F" w:rsidP="0020160F">
      <w:pPr>
        <w:bidi/>
        <w:ind w:firstLine="720"/>
        <w:rPr>
          <w:rFonts w:cs="David" w:hint="cs"/>
          <w:rtl/>
        </w:rPr>
      </w:pPr>
    </w:p>
    <w:p w14:paraId="3E589A04" w14:textId="77777777" w:rsidR="0020160F" w:rsidRPr="0020160F" w:rsidRDefault="0020160F" w:rsidP="0020160F">
      <w:pPr>
        <w:bidi/>
        <w:ind w:firstLine="720"/>
        <w:rPr>
          <w:rFonts w:cs="David" w:hint="cs"/>
          <w:rtl/>
        </w:rPr>
      </w:pPr>
      <w:r w:rsidRPr="0020160F">
        <w:rPr>
          <w:rFonts w:cs="David" w:hint="cs"/>
          <w:rtl/>
        </w:rPr>
        <w:t xml:space="preserve">אני לא מבין למה אתם מפריעים לו. תנו לו לשכנע אותנו </w:t>
      </w:r>
      <w:proofErr w:type="spellStart"/>
      <w:r w:rsidRPr="0020160F">
        <w:rPr>
          <w:rFonts w:cs="David" w:hint="cs"/>
          <w:rtl/>
        </w:rPr>
        <w:t>שפלסנר</w:t>
      </w:r>
      <w:proofErr w:type="spellEnd"/>
      <w:r w:rsidRPr="0020160F">
        <w:rPr>
          <w:rFonts w:cs="David" w:hint="cs"/>
          <w:rtl/>
        </w:rPr>
        <w:t xml:space="preserve"> ודורון לא צודקים. </w:t>
      </w:r>
    </w:p>
    <w:p w14:paraId="68196464" w14:textId="77777777" w:rsidR="0020160F" w:rsidRPr="0020160F" w:rsidRDefault="0020160F" w:rsidP="0020160F">
      <w:pPr>
        <w:bidi/>
        <w:ind w:firstLine="720"/>
        <w:rPr>
          <w:rFonts w:cs="David" w:hint="cs"/>
          <w:rtl/>
        </w:rPr>
      </w:pPr>
    </w:p>
    <w:p w14:paraId="312D4179" w14:textId="77777777" w:rsidR="0020160F" w:rsidRPr="0020160F" w:rsidRDefault="0020160F" w:rsidP="0020160F">
      <w:pPr>
        <w:bidi/>
        <w:rPr>
          <w:rFonts w:cs="David" w:hint="cs"/>
          <w:u w:val="single"/>
          <w:rtl/>
        </w:rPr>
      </w:pPr>
      <w:r w:rsidRPr="0020160F">
        <w:rPr>
          <w:rFonts w:cs="David" w:hint="cs"/>
          <w:u w:val="single"/>
          <w:rtl/>
        </w:rPr>
        <w:t>יואל חסון:</w:t>
      </w:r>
    </w:p>
    <w:p w14:paraId="30357D13" w14:textId="77777777" w:rsidR="0020160F" w:rsidRPr="0020160F" w:rsidRDefault="0020160F" w:rsidP="0020160F">
      <w:pPr>
        <w:bidi/>
        <w:ind w:firstLine="720"/>
        <w:rPr>
          <w:rFonts w:cs="David" w:hint="cs"/>
          <w:rtl/>
        </w:rPr>
      </w:pPr>
    </w:p>
    <w:p w14:paraId="0F0C0BA3" w14:textId="77777777" w:rsidR="0020160F" w:rsidRPr="0020160F" w:rsidRDefault="0020160F" w:rsidP="0020160F">
      <w:pPr>
        <w:bidi/>
        <w:ind w:firstLine="720"/>
        <w:rPr>
          <w:rFonts w:cs="David" w:hint="cs"/>
          <w:rtl/>
        </w:rPr>
      </w:pPr>
      <w:r w:rsidRPr="0020160F">
        <w:rPr>
          <w:rFonts w:cs="David" w:hint="cs"/>
          <w:rtl/>
        </w:rPr>
        <w:t xml:space="preserve">אדוני היושב ראש, הכלי </w:t>
      </w:r>
      <w:proofErr w:type="spellStart"/>
      <w:r w:rsidRPr="0020160F">
        <w:rPr>
          <w:rFonts w:cs="David" w:hint="cs"/>
          <w:rtl/>
        </w:rPr>
        <w:t>הפרלמנטרי</w:t>
      </w:r>
      <w:proofErr w:type="spellEnd"/>
      <w:r w:rsidRPr="0020160F">
        <w:rPr>
          <w:rFonts w:cs="David" w:hint="cs"/>
          <w:rtl/>
        </w:rPr>
        <w:t xml:space="preserve"> הזה, שנקרא רביזיה, המטרה שלו בעיקר היא </w:t>
      </w:r>
      <w:r w:rsidRPr="0020160F">
        <w:rPr>
          <w:rFonts w:cs="David"/>
          <w:rtl/>
        </w:rPr>
        <w:t>–</w:t>
      </w:r>
      <w:r w:rsidRPr="0020160F">
        <w:rPr>
          <w:rFonts w:cs="David" w:hint="cs"/>
          <w:rtl/>
        </w:rPr>
        <w:t xml:space="preserve"> לפחות במשטר דמוקרטי נאור </w:t>
      </w:r>
      <w:r w:rsidRPr="0020160F">
        <w:rPr>
          <w:rFonts w:cs="David"/>
          <w:rtl/>
        </w:rPr>
        <w:t>–</w:t>
      </w:r>
      <w:r w:rsidRPr="0020160F">
        <w:rPr>
          <w:rFonts w:cs="David" w:hint="cs"/>
          <w:rtl/>
        </w:rPr>
        <w:t xml:space="preserve"> היא דווקא לא להרוויח זמן, חבר הכנסת </w:t>
      </w:r>
      <w:proofErr w:type="spellStart"/>
      <w:r w:rsidRPr="0020160F">
        <w:rPr>
          <w:rFonts w:cs="David" w:hint="cs"/>
          <w:rtl/>
        </w:rPr>
        <w:t>אילטוב</w:t>
      </w:r>
      <w:proofErr w:type="spellEnd"/>
      <w:r w:rsidRPr="0020160F">
        <w:rPr>
          <w:rFonts w:cs="David" w:hint="cs"/>
          <w:rtl/>
        </w:rPr>
        <w:t xml:space="preserve">. היא לתת לחברי הכנסת שהות - - </w:t>
      </w:r>
    </w:p>
    <w:p w14:paraId="5C271580" w14:textId="77777777" w:rsidR="0020160F" w:rsidRPr="0020160F" w:rsidRDefault="0020160F" w:rsidP="0020160F">
      <w:pPr>
        <w:bidi/>
        <w:ind w:firstLine="720"/>
        <w:rPr>
          <w:rFonts w:cs="David" w:hint="cs"/>
          <w:rtl/>
        </w:rPr>
      </w:pPr>
    </w:p>
    <w:p w14:paraId="6270AC8F" w14:textId="77777777" w:rsidR="0020160F" w:rsidRPr="0020160F" w:rsidRDefault="0020160F" w:rsidP="0020160F">
      <w:pPr>
        <w:bidi/>
        <w:rPr>
          <w:rFonts w:cs="David" w:hint="cs"/>
          <w:u w:val="single"/>
          <w:rtl/>
        </w:rPr>
      </w:pPr>
      <w:r w:rsidRPr="0020160F">
        <w:rPr>
          <w:rFonts w:cs="David" w:hint="cs"/>
          <w:u w:val="single"/>
          <w:rtl/>
        </w:rPr>
        <w:t>יעקב כץ:</w:t>
      </w:r>
    </w:p>
    <w:p w14:paraId="1798DAB8" w14:textId="77777777" w:rsidR="0020160F" w:rsidRPr="0020160F" w:rsidRDefault="0020160F" w:rsidP="0020160F">
      <w:pPr>
        <w:bidi/>
        <w:ind w:firstLine="720"/>
        <w:rPr>
          <w:rFonts w:cs="David" w:hint="cs"/>
          <w:rtl/>
        </w:rPr>
      </w:pPr>
    </w:p>
    <w:p w14:paraId="5E0B867B" w14:textId="77777777" w:rsidR="0020160F" w:rsidRPr="0020160F" w:rsidRDefault="0020160F" w:rsidP="0020160F">
      <w:pPr>
        <w:bidi/>
        <w:ind w:firstLine="720"/>
        <w:rPr>
          <w:rFonts w:cs="David" w:hint="cs"/>
          <w:rtl/>
        </w:rPr>
      </w:pPr>
      <w:r w:rsidRPr="0020160F">
        <w:rPr>
          <w:rFonts w:cs="David" w:hint="cs"/>
          <w:rtl/>
        </w:rPr>
        <w:t xml:space="preserve">היא לבזבז זמן. </w:t>
      </w:r>
    </w:p>
    <w:p w14:paraId="7B32FB04" w14:textId="77777777" w:rsidR="0020160F" w:rsidRPr="0020160F" w:rsidRDefault="0020160F" w:rsidP="0020160F">
      <w:pPr>
        <w:bidi/>
        <w:ind w:firstLine="720"/>
        <w:rPr>
          <w:rFonts w:cs="David" w:hint="cs"/>
          <w:rtl/>
        </w:rPr>
      </w:pPr>
    </w:p>
    <w:p w14:paraId="6DD4BC97" w14:textId="77777777" w:rsidR="0020160F" w:rsidRPr="0020160F" w:rsidRDefault="0020160F" w:rsidP="0020160F">
      <w:pPr>
        <w:bidi/>
        <w:rPr>
          <w:rFonts w:cs="David" w:hint="cs"/>
          <w:u w:val="single"/>
          <w:rtl/>
        </w:rPr>
      </w:pPr>
      <w:r w:rsidRPr="0020160F">
        <w:rPr>
          <w:rFonts w:cs="David" w:hint="cs"/>
          <w:u w:val="single"/>
          <w:rtl/>
        </w:rPr>
        <w:t>יואל חסון:</w:t>
      </w:r>
    </w:p>
    <w:p w14:paraId="1553DBAD" w14:textId="77777777" w:rsidR="0020160F" w:rsidRPr="0020160F" w:rsidRDefault="0020160F" w:rsidP="0020160F">
      <w:pPr>
        <w:bidi/>
        <w:ind w:firstLine="720"/>
        <w:rPr>
          <w:rFonts w:cs="David" w:hint="cs"/>
          <w:rtl/>
        </w:rPr>
      </w:pPr>
    </w:p>
    <w:p w14:paraId="4D1F4833" w14:textId="77777777" w:rsidR="0020160F" w:rsidRPr="0020160F" w:rsidRDefault="0020160F" w:rsidP="0020160F">
      <w:pPr>
        <w:bidi/>
        <w:ind w:firstLine="720"/>
        <w:rPr>
          <w:rFonts w:cs="David" w:hint="cs"/>
          <w:rtl/>
        </w:rPr>
      </w:pPr>
      <w:r w:rsidRPr="0020160F">
        <w:rPr>
          <w:rFonts w:cs="David" w:hint="cs"/>
          <w:rtl/>
        </w:rPr>
        <w:t xml:space="preserve">- - שהות נוספת לחשיבה, לשיקול הדעת, לבחון מחדש את הצבעותיהם, להחליט האם יכולים להיות שיקולים חדשים, מציאות חדשה, מידע חדש שהגיע והוצג בפני חברי הכנסת. זו מטרתה של רביזיה. אני מציע לכולנו </w:t>
      </w:r>
      <w:r w:rsidRPr="0020160F">
        <w:rPr>
          <w:rFonts w:cs="David"/>
          <w:rtl/>
        </w:rPr>
        <w:t>–</w:t>
      </w:r>
      <w:r w:rsidRPr="0020160F">
        <w:rPr>
          <w:rFonts w:cs="David" w:hint="cs"/>
          <w:rtl/>
        </w:rPr>
        <w:t xml:space="preserve"> אמר אריק שרון, שכולכם מכירים ואני מקווה שגם מוקירים, שהפוליטיקה היא גלגל ענק </w:t>
      </w:r>
      <w:r w:rsidRPr="0020160F">
        <w:rPr>
          <w:rFonts w:cs="David"/>
          <w:rtl/>
        </w:rPr>
        <w:t>–</w:t>
      </w:r>
      <w:r w:rsidRPr="0020160F">
        <w:rPr>
          <w:rFonts w:cs="David" w:hint="cs"/>
          <w:rtl/>
        </w:rPr>
        <w:t xml:space="preserve"> פעם אתה למעלה פעם אתה למטה. מה שהכי חשוב </w:t>
      </w:r>
      <w:r w:rsidRPr="0020160F">
        <w:rPr>
          <w:rFonts w:cs="David"/>
          <w:rtl/>
        </w:rPr>
        <w:t>–</w:t>
      </w:r>
      <w:r w:rsidRPr="0020160F">
        <w:rPr>
          <w:rFonts w:cs="David" w:hint="cs"/>
          <w:rtl/>
        </w:rPr>
        <w:t xml:space="preserve"> אף אל תרד מהגלגל. אז אני אומר לכם, היום הרביזיה היא לרעתכם, יום אחד היא תהיה לטובתכם. אני מציע לכם לא לפגוע בכלי </w:t>
      </w:r>
      <w:proofErr w:type="spellStart"/>
      <w:r w:rsidRPr="0020160F">
        <w:rPr>
          <w:rFonts w:cs="David" w:hint="cs"/>
          <w:rtl/>
        </w:rPr>
        <w:t>הפרלמנטרי</w:t>
      </w:r>
      <w:proofErr w:type="spellEnd"/>
      <w:r w:rsidRPr="0020160F">
        <w:rPr>
          <w:rFonts w:cs="David" w:hint="cs"/>
          <w:rtl/>
        </w:rPr>
        <w:t xml:space="preserve"> החשוב, הזה, לא לזלזל בו וגם להשתמש בו בשום שכל. ומה הכוונה שלי בשום שכל? הכוונה שלי היא שברגע שניתנה לכם ההזדמנות הנדירה, שהרי היא לא קיימת לאדם רגיל </w:t>
      </w:r>
      <w:r w:rsidRPr="0020160F">
        <w:rPr>
          <w:rFonts w:cs="David"/>
          <w:rtl/>
        </w:rPr>
        <w:t>–</w:t>
      </w:r>
      <w:r w:rsidRPr="0020160F">
        <w:rPr>
          <w:rFonts w:cs="David" w:hint="cs"/>
          <w:rtl/>
        </w:rPr>
        <w:t xml:space="preserve"> אדוני, אני מבקש הקשבה. </w:t>
      </w:r>
    </w:p>
    <w:p w14:paraId="4421A9E3" w14:textId="77777777" w:rsidR="0020160F" w:rsidRPr="0020160F" w:rsidRDefault="0020160F" w:rsidP="0020160F">
      <w:pPr>
        <w:bidi/>
        <w:rPr>
          <w:rFonts w:cs="David" w:hint="cs"/>
          <w:rtl/>
        </w:rPr>
      </w:pPr>
    </w:p>
    <w:p w14:paraId="5A7F4FBE" w14:textId="77777777" w:rsidR="0020160F" w:rsidRPr="0020160F" w:rsidRDefault="0020160F" w:rsidP="0020160F">
      <w:pPr>
        <w:keepLines/>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6123038A" w14:textId="77777777" w:rsidR="0020160F" w:rsidRPr="0020160F" w:rsidRDefault="0020160F" w:rsidP="0020160F">
      <w:pPr>
        <w:keepLines/>
        <w:bidi/>
        <w:rPr>
          <w:rFonts w:cs="David" w:hint="cs"/>
          <w:rtl/>
        </w:rPr>
      </w:pPr>
    </w:p>
    <w:p w14:paraId="174BA4F8" w14:textId="77777777" w:rsidR="0020160F" w:rsidRPr="0020160F" w:rsidRDefault="0020160F" w:rsidP="0020160F">
      <w:pPr>
        <w:keepLines/>
        <w:bidi/>
        <w:rPr>
          <w:rFonts w:cs="David" w:hint="cs"/>
          <w:rtl/>
        </w:rPr>
      </w:pPr>
      <w:r w:rsidRPr="0020160F">
        <w:rPr>
          <w:rFonts w:cs="David" w:hint="cs"/>
          <w:rtl/>
        </w:rPr>
        <w:lastRenderedPageBreak/>
        <w:tab/>
        <w:t xml:space="preserve">זה לא כתוב בתקנון. בבקשה, חבר הכנסת חסון. </w:t>
      </w:r>
    </w:p>
    <w:p w14:paraId="4C047DC8" w14:textId="77777777" w:rsidR="0020160F" w:rsidRPr="0020160F" w:rsidRDefault="0020160F" w:rsidP="0020160F">
      <w:pPr>
        <w:keepLines/>
        <w:bidi/>
        <w:rPr>
          <w:rFonts w:cs="David" w:hint="cs"/>
          <w:rtl/>
        </w:rPr>
      </w:pPr>
    </w:p>
    <w:p w14:paraId="635A4AA1" w14:textId="77777777" w:rsidR="0020160F" w:rsidRPr="0020160F" w:rsidRDefault="0020160F" w:rsidP="0020160F">
      <w:pPr>
        <w:bidi/>
        <w:rPr>
          <w:rFonts w:cs="David" w:hint="cs"/>
          <w:u w:val="single"/>
          <w:rtl/>
        </w:rPr>
      </w:pPr>
      <w:r w:rsidRPr="0020160F">
        <w:rPr>
          <w:rFonts w:cs="David" w:hint="cs"/>
          <w:u w:val="single"/>
          <w:rtl/>
        </w:rPr>
        <w:t>יואל חסון:</w:t>
      </w:r>
    </w:p>
    <w:p w14:paraId="19EDEEB0" w14:textId="77777777" w:rsidR="0020160F" w:rsidRPr="0020160F" w:rsidRDefault="0020160F" w:rsidP="0020160F">
      <w:pPr>
        <w:bidi/>
        <w:rPr>
          <w:rFonts w:cs="David" w:hint="cs"/>
          <w:rtl/>
        </w:rPr>
      </w:pPr>
    </w:p>
    <w:p w14:paraId="57EA9480" w14:textId="77777777" w:rsidR="0020160F" w:rsidRPr="0020160F" w:rsidRDefault="0020160F" w:rsidP="0020160F">
      <w:pPr>
        <w:bidi/>
        <w:rPr>
          <w:rFonts w:cs="David" w:hint="cs"/>
          <w:rtl/>
        </w:rPr>
      </w:pPr>
      <w:r w:rsidRPr="0020160F">
        <w:rPr>
          <w:rFonts w:cs="David" w:hint="cs"/>
          <w:rtl/>
        </w:rPr>
        <w:tab/>
        <w:t xml:space="preserve">גם אם זה היה כתוב לא היית שם על זה. </w:t>
      </w:r>
    </w:p>
    <w:p w14:paraId="5D4FE60A" w14:textId="77777777" w:rsidR="0020160F" w:rsidRPr="0020160F" w:rsidRDefault="0020160F" w:rsidP="0020160F">
      <w:pPr>
        <w:bidi/>
        <w:rPr>
          <w:rFonts w:cs="David" w:hint="cs"/>
          <w:rtl/>
        </w:rPr>
      </w:pPr>
    </w:p>
    <w:p w14:paraId="5D38EAEB" w14:textId="77777777" w:rsidR="0020160F" w:rsidRPr="0020160F" w:rsidRDefault="0020160F" w:rsidP="0020160F">
      <w:pPr>
        <w:bidi/>
        <w:rPr>
          <w:rFonts w:cs="David" w:hint="cs"/>
          <w:rtl/>
        </w:rPr>
      </w:pPr>
      <w:r w:rsidRPr="0020160F">
        <w:rPr>
          <w:rFonts w:cs="David" w:hint="cs"/>
          <w:rtl/>
        </w:rPr>
        <w:tab/>
        <w:t xml:space="preserve">מה הדבר המיוחד, שיש כאן ברביזיה, או הזכות המיוחדת שיש לנו כחברי כנסת? שבניגוד לעולם הרגיל - שם מקבלים החלטה וזאת ההחלטה וזה מה שיש - לנו נותנים שהות נוספת. גם אם הצבענו, גם אם החלטנו - - - </w:t>
      </w:r>
    </w:p>
    <w:p w14:paraId="6B9918AD" w14:textId="77777777" w:rsidR="0020160F" w:rsidRPr="0020160F" w:rsidRDefault="0020160F" w:rsidP="0020160F">
      <w:pPr>
        <w:bidi/>
        <w:rPr>
          <w:rFonts w:cs="David" w:hint="cs"/>
          <w:rtl/>
        </w:rPr>
      </w:pPr>
    </w:p>
    <w:p w14:paraId="6B54A6D9" w14:textId="77777777" w:rsidR="0020160F" w:rsidRPr="0020160F" w:rsidRDefault="0020160F" w:rsidP="0020160F">
      <w:pPr>
        <w:bidi/>
        <w:rPr>
          <w:rFonts w:cs="David" w:hint="cs"/>
          <w:rtl/>
        </w:rPr>
      </w:pPr>
      <w:r w:rsidRPr="0020160F">
        <w:rPr>
          <w:rFonts w:cs="David" w:hint="cs"/>
          <w:rtl/>
        </w:rPr>
        <w:tab/>
        <w:t xml:space="preserve">שלום, חבר הכנסת </w:t>
      </w:r>
      <w:proofErr w:type="spellStart"/>
      <w:r w:rsidRPr="0020160F">
        <w:rPr>
          <w:rFonts w:cs="David" w:hint="cs"/>
          <w:rtl/>
        </w:rPr>
        <w:t>לוין</w:t>
      </w:r>
      <w:proofErr w:type="spellEnd"/>
      <w:r w:rsidRPr="0020160F">
        <w:rPr>
          <w:rFonts w:cs="David" w:hint="cs"/>
          <w:rtl/>
        </w:rPr>
        <w:t>. למה אתה לא מנהל את הישיבה?</w:t>
      </w:r>
    </w:p>
    <w:p w14:paraId="2991B25E" w14:textId="77777777" w:rsidR="0020160F" w:rsidRPr="0020160F" w:rsidRDefault="0020160F" w:rsidP="0020160F">
      <w:pPr>
        <w:bidi/>
        <w:rPr>
          <w:rFonts w:cs="David" w:hint="cs"/>
          <w:rtl/>
        </w:rPr>
      </w:pPr>
    </w:p>
    <w:p w14:paraId="55748A67" w14:textId="77777777" w:rsidR="0020160F" w:rsidRPr="0020160F" w:rsidRDefault="0020160F" w:rsidP="0020160F">
      <w:pPr>
        <w:bidi/>
        <w:rPr>
          <w:rFonts w:cs="David" w:hint="cs"/>
          <w:u w:val="single"/>
          <w:rtl/>
        </w:rPr>
      </w:pPr>
      <w:r w:rsidRPr="0020160F">
        <w:rPr>
          <w:rFonts w:cs="David" w:hint="cs"/>
          <w:u w:val="single"/>
          <w:rtl/>
        </w:rPr>
        <w:t xml:space="preserve">יריב </w:t>
      </w:r>
      <w:proofErr w:type="spellStart"/>
      <w:r w:rsidRPr="0020160F">
        <w:rPr>
          <w:rFonts w:cs="David" w:hint="cs"/>
          <w:u w:val="single"/>
          <w:rtl/>
        </w:rPr>
        <w:t>לוין</w:t>
      </w:r>
      <w:proofErr w:type="spellEnd"/>
      <w:r w:rsidRPr="0020160F">
        <w:rPr>
          <w:rFonts w:cs="David" w:hint="cs"/>
          <w:u w:val="single"/>
          <w:rtl/>
        </w:rPr>
        <w:t>:</w:t>
      </w:r>
    </w:p>
    <w:p w14:paraId="72EE6B7B" w14:textId="77777777" w:rsidR="0020160F" w:rsidRPr="0020160F" w:rsidRDefault="0020160F" w:rsidP="0020160F">
      <w:pPr>
        <w:bidi/>
        <w:rPr>
          <w:rFonts w:cs="David" w:hint="cs"/>
          <w:rtl/>
        </w:rPr>
      </w:pPr>
    </w:p>
    <w:p w14:paraId="3F9E3443" w14:textId="77777777" w:rsidR="0020160F" w:rsidRPr="0020160F" w:rsidRDefault="0020160F" w:rsidP="0020160F">
      <w:pPr>
        <w:bidi/>
        <w:rPr>
          <w:rFonts w:cs="David" w:hint="cs"/>
          <w:rtl/>
        </w:rPr>
      </w:pPr>
      <w:r w:rsidRPr="0020160F">
        <w:rPr>
          <w:rFonts w:cs="David" w:hint="cs"/>
          <w:rtl/>
        </w:rPr>
        <w:tab/>
        <w:t xml:space="preserve">אני עכשיו גויסתי, ברגע האחרון. </w:t>
      </w:r>
    </w:p>
    <w:p w14:paraId="3347BB71" w14:textId="77777777" w:rsidR="0020160F" w:rsidRPr="0020160F" w:rsidRDefault="0020160F" w:rsidP="0020160F">
      <w:pPr>
        <w:bidi/>
        <w:rPr>
          <w:rFonts w:cs="David" w:hint="cs"/>
          <w:rtl/>
        </w:rPr>
      </w:pPr>
    </w:p>
    <w:p w14:paraId="61EEB45E" w14:textId="77777777" w:rsidR="0020160F" w:rsidRPr="0020160F" w:rsidRDefault="0020160F" w:rsidP="0020160F">
      <w:pPr>
        <w:bidi/>
        <w:rPr>
          <w:rFonts w:cs="David" w:hint="cs"/>
          <w:u w:val="single"/>
          <w:rtl/>
        </w:rPr>
      </w:pPr>
      <w:r w:rsidRPr="0020160F">
        <w:rPr>
          <w:rFonts w:cs="David" w:hint="cs"/>
          <w:u w:val="single"/>
          <w:rtl/>
        </w:rPr>
        <w:t>יואל חסון:</w:t>
      </w:r>
    </w:p>
    <w:p w14:paraId="1D8A5D95" w14:textId="77777777" w:rsidR="0020160F" w:rsidRPr="0020160F" w:rsidRDefault="0020160F" w:rsidP="0020160F">
      <w:pPr>
        <w:bidi/>
        <w:rPr>
          <w:rFonts w:cs="David" w:hint="cs"/>
          <w:rtl/>
        </w:rPr>
      </w:pPr>
    </w:p>
    <w:p w14:paraId="6034D207" w14:textId="77777777" w:rsidR="0020160F" w:rsidRPr="0020160F" w:rsidRDefault="0020160F" w:rsidP="0020160F">
      <w:pPr>
        <w:bidi/>
        <w:rPr>
          <w:rFonts w:cs="David" w:hint="cs"/>
          <w:rtl/>
        </w:rPr>
      </w:pPr>
      <w:r w:rsidRPr="0020160F">
        <w:rPr>
          <w:rFonts w:cs="David" w:hint="cs"/>
          <w:rtl/>
        </w:rPr>
        <w:tab/>
        <w:t>גברתי היועצת המשפטית, אם היושב ראש נמצא, לא הוא זה שצריך לנהל את הדיון על-פי התקנון?</w:t>
      </w:r>
    </w:p>
    <w:p w14:paraId="656A3985" w14:textId="77777777" w:rsidR="0020160F" w:rsidRPr="0020160F" w:rsidRDefault="0020160F" w:rsidP="0020160F">
      <w:pPr>
        <w:bidi/>
        <w:rPr>
          <w:rFonts w:cs="David" w:hint="cs"/>
          <w:rtl/>
        </w:rPr>
      </w:pPr>
    </w:p>
    <w:p w14:paraId="372DA17F" w14:textId="77777777" w:rsidR="0020160F" w:rsidRPr="0020160F" w:rsidRDefault="0020160F" w:rsidP="0020160F">
      <w:pPr>
        <w:bidi/>
        <w:rPr>
          <w:rFonts w:cs="David" w:hint="cs"/>
          <w:u w:val="single"/>
          <w:rtl/>
        </w:rPr>
      </w:pPr>
      <w:r w:rsidRPr="0020160F">
        <w:rPr>
          <w:rFonts w:cs="David" w:hint="cs"/>
          <w:u w:val="single"/>
          <w:rtl/>
        </w:rPr>
        <w:t xml:space="preserve">רוברט </w:t>
      </w:r>
      <w:proofErr w:type="spellStart"/>
      <w:r w:rsidRPr="0020160F">
        <w:rPr>
          <w:rFonts w:cs="David" w:hint="cs"/>
          <w:u w:val="single"/>
          <w:rtl/>
        </w:rPr>
        <w:t>אילטוב</w:t>
      </w:r>
      <w:proofErr w:type="spellEnd"/>
      <w:r w:rsidRPr="0020160F">
        <w:rPr>
          <w:rFonts w:cs="David" w:hint="cs"/>
          <w:u w:val="single"/>
          <w:rtl/>
        </w:rPr>
        <w:t>:</w:t>
      </w:r>
    </w:p>
    <w:p w14:paraId="6C995A7A" w14:textId="77777777" w:rsidR="0020160F" w:rsidRPr="0020160F" w:rsidRDefault="0020160F" w:rsidP="0020160F">
      <w:pPr>
        <w:bidi/>
        <w:rPr>
          <w:rFonts w:cs="David" w:hint="cs"/>
          <w:rtl/>
        </w:rPr>
      </w:pPr>
    </w:p>
    <w:p w14:paraId="5230F640" w14:textId="77777777" w:rsidR="0020160F" w:rsidRPr="0020160F" w:rsidRDefault="0020160F" w:rsidP="0020160F">
      <w:pPr>
        <w:bidi/>
        <w:rPr>
          <w:rFonts w:cs="David" w:hint="cs"/>
          <w:rtl/>
        </w:rPr>
      </w:pPr>
      <w:r w:rsidRPr="0020160F">
        <w:rPr>
          <w:rFonts w:cs="David" w:hint="cs"/>
          <w:rtl/>
        </w:rPr>
        <w:tab/>
        <w:t>תגיד לי, אתה חושב שתשנה את התוצאה?</w:t>
      </w:r>
    </w:p>
    <w:p w14:paraId="3B63DFE0" w14:textId="77777777" w:rsidR="0020160F" w:rsidRPr="0020160F" w:rsidRDefault="0020160F" w:rsidP="0020160F">
      <w:pPr>
        <w:bidi/>
        <w:rPr>
          <w:rFonts w:cs="David" w:hint="cs"/>
          <w:rtl/>
        </w:rPr>
      </w:pPr>
    </w:p>
    <w:p w14:paraId="01905A10"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19DBC872" w14:textId="77777777" w:rsidR="0020160F" w:rsidRPr="0020160F" w:rsidRDefault="0020160F" w:rsidP="0020160F">
      <w:pPr>
        <w:bidi/>
        <w:rPr>
          <w:rFonts w:cs="David" w:hint="cs"/>
          <w:rtl/>
        </w:rPr>
      </w:pPr>
    </w:p>
    <w:p w14:paraId="1FA56C79" w14:textId="77777777" w:rsidR="0020160F" w:rsidRPr="0020160F" w:rsidRDefault="0020160F" w:rsidP="0020160F">
      <w:pPr>
        <w:bidi/>
        <w:rPr>
          <w:rFonts w:cs="David" w:hint="cs"/>
          <w:rtl/>
        </w:rPr>
      </w:pPr>
      <w:r w:rsidRPr="0020160F">
        <w:rPr>
          <w:rFonts w:cs="David" w:hint="cs"/>
          <w:rtl/>
        </w:rPr>
        <w:tab/>
        <w:t xml:space="preserve">חבר הכנסת חסון, הזמן שלך מגיע לסיומו. </w:t>
      </w:r>
    </w:p>
    <w:p w14:paraId="283F1FA2" w14:textId="77777777" w:rsidR="0020160F" w:rsidRPr="0020160F" w:rsidRDefault="0020160F" w:rsidP="0020160F">
      <w:pPr>
        <w:bidi/>
        <w:rPr>
          <w:rFonts w:cs="David" w:hint="cs"/>
          <w:rtl/>
        </w:rPr>
      </w:pPr>
    </w:p>
    <w:p w14:paraId="18AD587E" w14:textId="77777777" w:rsidR="0020160F" w:rsidRPr="0020160F" w:rsidRDefault="0020160F" w:rsidP="0020160F">
      <w:pPr>
        <w:bidi/>
        <w:rPr>
          <w:rFonts w:cs="David" w:hint="cs"/>
          <w:u w:val="single"/>
          <w:rtl/>
        </w:rPr>
      </w:pPr>
      <w:r w:rsidRPr="0020160F">
        <w:rPr>
          <w:rFonts w:cs="David" w:hint="cs"/>
          <w:u w:val="single"/>
          <w:rtl/>
        </w:rPr>
        <w:t>יואל חסון:</w:t>
      </w:r>
    </w:p>
    <w:p w14:paraId="4D28924E" w14:textId="77777777" w:rsidR="0020160F" w:rsidRPr="0020160F" w:rsidRDefault="0020160F" w:rsidP="0020160F">
      <w:pPr>
        <w:bidi/>
        <w:rPr>
          <w:rFonts w:cs="David" w:hint="cs"/>
          <w:u w:val="single"/>
          <w:rtl/>
        </w:rPr>
      </w:pPr>
    </w:p>
    <w:p w14:paraId="2881A932" w14:textId="77777777" w:rsidR="0020160F" w:rsidRPr="0020160F" w:rsidRDefault="0020160F" w:rsidP="0020160F">
      <w:pPr>
        <w:bidi/>
        <w:ind w:firstLine="720"/>
        <w:rPr>
          <w:rFonts w:cs="David" w:hint="cs"/>
          <w:rtl/>
        </w:rPr>
      </w:pPr>
      <w:r w:rsidRPr="0020160F">
        <w:rPr>
          <w:rFonts w:cs="David" w:hint="cs"/>
          <w:rtl/>
        </w:rPr>
        <w:t xml:space="preserve">אדוני, יש צלצול. אמר היושב ראש מעל במת הכנסת: ברגע שיש צלצול אין הצבעה. </w:t>
      </w:r>
    </w:p>
    <w:p w14:paraId="11449FB6" w14:textId="77777777" w:rsidR="0020160F" w:rsidRPr="0020160F" w:rsidRDefault="0020160F" w:rsidP="0020160F">
      <w:pPr>
        <w:bidi/>
        <w:ind w:firstLine="720"/>
        <w:rPr>
          <w:rFonts w:cs="David" w:hint="cs"/>
          <w:rtl/>
        </w:rPr>
      </w:pPr>
    </w:p>
    <w:p w14:paraId="10AFB39B"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3F89F469" w14:textId="77777777" w:rsidR="0020160F" w:rsidRPr="0020160F" w:rsidRDefault="0020160F" w:rsidP="0020160F">
      <w:pPr>
        <w:bidi/>
        <w:ind w:firstLine="720"/>
        <w:rPr>
          <w:rFonts w:cs="David" w:hint="cs"/>
          <w:rtl/>
        </w:rPr>
      </w:pPr>
    </w:p>
    <w:p w14:paraId="2A723557" w14:textId="77777777" w:rsidR="0020160F" w:rsidRPr="0020160F" w:rsidRDefault="0020160F" w:rsidP="0020160F">
      <w:pPr>
        <w:bidi/>
        <w:ind w:firstLine="720"/>
        <w:rPr>
          <w:rFonts w:cs="David" w:hint="cs"/>
          <w:rtl/>
        </w:rPr>
      </w:pPr>
      <w:r w:rsidRPr="0020160F">
        <w:rPr>
          <w:rFonts w:cs="David" w:hint="cs"/>
          <w:rtl/>
        </w:rPr>
        <w:t xml:space="preserve">לא, לא ברגע שיש צלצול. כשיש הצבעות. </w:t>
      </w:r>
    </w:p>
    <w:p w14:paraId="7A75123C" w14:textId="77777777" w:rsidR="0020160F" w:rsidRPr="0020160F" w:rsidRDefault="0020160F" w:rsidP="0020160F">
      <w:pPr>
        <w:bidi/>
        <w:ind w:firstLine="720"/>
        <w:rPr>
          <w:rFonts w:cs="David" w:hint="cs"/>
          <w:rtl/>
        </w:rPr>
      </w:pPr>
    </w:p>
    <w:p w14:paraId="78497A82" w14:textId="77777777" w:rsidR="0020160F" w:rsidRPr="0020160F" w:rsidRDefault="0020160F" w:rsidP="0020160F">
      <w:pPr>
        <w:bidi/>
        <w:rPr>
          <w:rFonts w:cs="David" w:hint="cs"/>
          <w:u w:val="single"/>
          <w:rtl/>
        </w:rPr>
      </w:pPr>
      <w:r w:rsidRPr="0020160F">
        <w:rPr>
          <w:rFonts w:cs="David" w:hint="cs"/>
          <w:u w:val="single"/>
          <w:rtl/>
        </w:rPr>
        <w:t>יואל חסון:</w:t>
      </w:r>
    </w:p>
    <w:p w14:paraId="35EDD107" w14:textId="77777777" w:rsidR="0020160F" w:rsidRPr="0020160F" w:rsidRDefault="0020160F" w:rsidP="0020160F">
      <w:pPr>
        <w:bidi/>
        <w:ind w:firstLine="720"/>
        <w:rPr>
          <w:rFonts w:cs="David" w:hint="cs"/>
          <w:rtl/>
        </w:rPr>
      </w:pPr>
    </w:p>
    <w:p w14:paraId="7F78C07F" w14:textId="77777777" w:rsidR="0020160F" w:rsidRPr="0020160F" w:rsidRDefault="0020160F" w:rsidP="0020160F">
      <w:pPr>
        <w:bidi/>
        <w:ind w:firstLine="720"/>
        <w:rPr>
          <w:rFonts w:cs="David" w:hint="cs"/>
          <w:rtl/>
        </w:rPr>
      </w:pPr>
      <w:r w:rsidRPr="0020160F">
        <w:rPr>
          <w:rFonts w:cs="David" w:hint="cs"/>
          <w:rtl/>
        </w:rPr>
        <w:t xml:space="preserve">לא, אמר את זה עכשיו מעל הבמה, אני הייתי שם. תבקש את הפרוטוקול. </w:t>
      </w:r>
    </w:p>
    <w:p w14:paraId="567DC8DD" w14:textId="77777777" w:rsidR="0020160F" w:rsidRPr="0020160F" w:rsidRDefault="0020160F" w:rsidP="0020160F">
      <w:pPr>
        <w:bidi/>
        <w:ind w:firstLine="720"/>
        <w:rPr>
          <w:rFonts w:cs="David" w:hint="cs"/>
          <w:rtl/>
        </w:rPr>
      </w:pPr>
    </w:p>
    <w:p w14:paraId="328FA286" w14:textId="77777777" w:rsidR="0020160F" w:rsidRPr="0020160F" w:rsidRDefault="0020160F" w:rsidP="0020160F">
      <w:pPr>
        <w:bidi/>
        <w:rPr>
          <w:rFonts w:cs="David" w:hint="cs"/>
          <w:rtl/>
        </w:rPr>
      </w:pPr>
      <w:r w:rsidRPr="0020160F">
        <w:rPr>
          <w:rFonts w:cs="David" w:hint="cs"/>
          <w:u w:val="single"/>
          <w:rtl/>
        </w:rPr>
        <w:t>רחל אדטו:</w:t>
      </w:r>
    </w:p>
    <w:p w14:paraId="4B5AB928" w14:textId="77777777" w:rsidR="0020160F" w:rsidRPr="0020160F" w:rsidRDefault="0020160F" w:rsidP="0020160F">
      <w:pPr>
        <w:bidi/>
        <w:ind w:firstLine="720"/>
        <w:rPr>
          <w:rFonts w:cs="David" w:hint="cs"/>
          <w:rtl/>
        </w:rPr>
      </w:pPr>
    </w:p>
    <w:p w14:paraId="727E227F" w14:textId="77777777" w:rsidR="0020160F" w:rsidRPr="0020160F" w:rsidRDefault="0020160F" w:rsidP="0020160F">
      <w:pPr>
        <w:bidi/>
        <w:ind w:firstLine="720"/>
        <w:rPr>
          <w:rFonts w:cs="David" w:hint="cs"/>
          <w:rtl/>
        </w:rPr>
      </w:pPr>
      <w:r w:rsidRPr="0020160F">
        <w:rPr>
          <w:rFonts w:cs="David" w:hint="cs"/>
          <w:rtl/>
        </w:rPr>
        <w:t xml:space="preserve">עכשיו הוא אמר את זה. </w:t>
      </w:r>
    </w:p>
    <w:p w14:paraId="6BFE62B6" w14:textId="77777777" w:rsidR="0020160F" w:rsidRPr="0020160F" w:rsidRDefault="0020160F" w:rsidP="0020160F">
      <w:pPr>
        <w:bidi/>
        <w:ind w:firstLine="720"/>
        <w:rPr>
          <w:rFonts w:cs="David" w:hint="cs"/>
          <w:rtl/>
        </w:rPr>
      </w:pPr>
    </w:p>
    <w:p w14:paraId="191DD4A2" w14:textId="77777777" w:rsidR="0020160F" w:rsidRPr="0020160F" w:rsidRDefault="0020160F" w:rsidP="0020160F">
      <w:pPr>
        <w:bidi/>
        <w:rPr>
          <w:rFonts w:cs="David" w:hint="cs"/>
          <w:u w:val="single"/>
          <w:rtl/>
        </w:rPr>
      </w:pPr>
      <w:r w:rsidRPr="0020160F">
        <w:rPr>
          <w:rFonts w:cs="David" w:hint="cs"/>
          <w:u w:val="single"/>
          <w:rtl/>
        </w:rPr>
        <w:t>יואל חסון:</w:t>
      </w:r>
    </w:p>
    <w:p w14:paraId="28730FB6" w14:textId="77777777" w:rsidR="0020160F" w:rsidRPr="0020160F" w:rsidRDefault="0020160F" w:rsidP="0020160F">
      <w:pPr>
        <w:bidi/>
        <w:ind w:firstLine="720"/>
        <w:rPr>
          <w:rFonts w:cs="David" w:hint="cs"/>
          <w:rtl/>
        </w:rPr>
      </w:pPr>
    </w:p>
    <w:p w14:paraId="612E902F" w14:textId="77777777" w:rsidR="0020160F" w:rsidRPr="0020160F" w:rsidRDefault="0020160F" w:rsidP="0020160F">
      <w:pPr>
        <w:bidi/>
        <w:ind w:firstLine="720"/>
        <w:rPr>
          <w:rFonts w:cs="David" w:hint="cs"/>
          <w:rtl/>
        </w:rPr>
      </w:pPr>
      <w:r w:rsidRPr="0020160F">
        <w:rPr>
          <w:rFonts w:cs="David" w:hint="cs"/>
          <w:rtl/>
        </w:rPr>
        <w:t xml:space="preserve">אמר את זה כרגע מעל הבמה. תברר את זה. </w:t>
      </w:r>
    </w:p>
    <w:p w14:paraId="525E3776" w14:textId="77777777" w:rsidR="0020160F" w:rsidRPr="0020160F" w:rsidRDefault="0020160F" w:rsidP="0020160F">
      <w:pPr>
        <w:bidi/>
        <w:ind w:firstLine="720"/>
        <w:rPr>
          <w:rFonts w:cs="David" w:hint="cs"/>
          <w:rtl/>
        </w:rPr>
      </w:pPr>
    </w:p>
    <w:p w14:paraId="03828249" w14:textId="77777777" w:rsidR="0020160F" w:rsidRPr="0020160F" w:rsidRDefault="0020160F" w:rsidP="0020160F">
      <w:pPr>
        <w:bidi/>
        <w:rPr>
          <w:rFonts w:cs="David" w:hint="cs"/>
          <w:rtl/>
        </w:rPr>
      </w:pPr>
      <w:r w:rsidRPr="0020160F">
        <w:rPr>
          <w:rFonts w:cs="David" w:hint="cs"/>
          <w:u w:val="single"/>
          <w:rtl/>
        </w:rPr>
        <w:t>רחל אדטו:</w:t>
      </w:r>
    </w:p>
    <w:p w14:paraId="40CCEAE2" w14:textId="77777777" w:rsidR="0020160F" w:rsidRPr="0020160F" w:rsidRDefault="0020160F" w:rsidP="0020160F">
      <w:pPr>
        <w:bidi/>
        <w:ind w:firstLine="720"/>
        <w:rPr>
          <w:rFonts w:cs="David" w:hint="cs"/>
          <w:rtl/>
        </w:rPr>
      </w:pPr>
    </w:p>
    <w:p w14:paraId="105BBB11" w14:textId="77777777" w:rsidR="0020160F" w:rsidRPr="0020160F" w:rsidRDefault="0020160F" w:rsidP="0020160F">
      <w:pPr>
        <w:bidi/>
        <w:ind w:firstLine="720"/>
        <w:rPr>
          <w:rFonts w:cs="David" w:hint="cs"/>
          <w:rtl/>
        </w:rPr>
      </w:pPr>
      <w:r w:rsidRPr="0020160F">
        <w:rPr>
          <w:rFonts w:cs="David" w:hint="cs"/>
          <w:rtl/>
        </w:rPr>
        <w:t>הוא אמר מהרגע שיש צלצול.</w:t>
      </w:r>
    </w:p>
    <w:p w14:paraId="2A244249" w14:textId="77777777" w:rsidR="0020160F" w:rsidRPr="0020160F" w:rsidRDefault="0020160F" w:rsidP="0020160F">
      <w:pPr>
        <w:bidi/>
        <w:ind w:firstLine="720"/>
        <w:rPr>
          <w:rFonts w:cs="David" w:hint="cs"/>
          <w:rtl/>
        </w:rPr>
      </w:pPr>
    </w:p>
    <w:p w14:paraId="4C0FAC75" w14:textId="77777777" w:rsidR="0020160F" w:rsidRPr="0020160F" w:rsidRDefault="0020160F" w:rsidP="0020160F">
      <w:pPr>
        <w:bidi/>
        <w:rPr>
          <w:rFonts w:cs="David" w:hint="cs"/>
          <w:u w:val="single"/>
          <w:rtl/>
        </w:rPr>
      </w:pPr>
      <w:r w:rsidRPr="0020160F">
        <w:rPr>
          <w:rFonts w:cs="David" w:hint="cs"/>
          <w:u w:val="single"/>
          <w:rtl/>
        </w:rPr>
        <w:t>יואל חסון:</w:t>
      </w:r>
    </w:p>
    <w:p w14:paraId="1057D85A" w14:textId="77777777" w:rsidR="0020160F" w:rsidRPr="0020160F" w:rsidRDefault="0020160F" w:rsidP="0020160F">
      <w:pPr>
        <w:bidi/>
        <w:ind w:firstLine="720"/>
        <w:rPr>
          <w:rFonts w:cs="David" w:hint="cs"/>
          <w:rtl/>
        </w:rPr>
      </w:pPr>
    </w:p>
    <w:p w14:paraId="1513B1FD" w14:textId="77777777" w:rsidR="0020160F" w:rsidRPr="0020160F" w:rsidRDefault="0020160F" w:rsidP="0020160F">
      <w:pPr>
        <w:bidi/>
        <w:ind w:firstLine="720"/>
        <w:rPr>
          <w:rFonts w:cs="David" w:hint="cs"/>
          <w:rtl/>
        </w:rPr>
      </w:pPr>
      <w:r w:rsidRPr="0020160F">
        <w:rPr>
          <w:rFonts w:cs="David" w:hint="cs"/>
          <w:rtl/>
        </w:rPr>
        <w:t xml:space="preserve">הוא אמר את זה. </w:t>
      </w:r>
    </w:p>
    <w:p w14:paraId="2FA000B7" w14:textId="77777777" w:rsidR="0020160F" w:rsidRPr="0020160F" w:rsidRDefault="0020160F" w:rsidP="0020160F">
      <w:pPr>
        <w:bidi/>
        <w:rPr>
          <w:rFonts w:cs="David" w:hint="cs"/>
          <w:rtl/>
        </w:rPr>
      </w:pPr>
    </w:p>
    <w:p w14:paraId="28484319"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7742EF05" w14:textId="77777777" w:rsidR="0020160F" w:rsidRPr="0020160F" w:rsidRDefault="0020160F" w:rsidP="0020160F">
      <w:pPr>
        <w:bidi/>
        <w:rPr>
          <w:rFonts w:cs="David" w:hint="cs"/>
          <w:rtl/>
        </w:rPr>
      </w:pPr>
    </w:p>
    <w:p w14:paraId="5DD883F5" w14:textId="77777777" w:rsidR="0020160F" w:rsidRPr="0020160F" w:rsidRDefault="0020160F" w:rsidP="0020160F">
      <w:pPr>
        <w:bidi/>
        <w:rPr>
          <w:rFonts w:cs="David" w:hint="cs"/>
          <w:rtl/>
        </w:rPr>
      </w:pPr>
      <w:r w:rsidRPr="0020160F">
        <w:rPr>
          <w:rFonts w:cs="David" w:hint="cs"/>
          <w:rtl/>
        </w:rPr>
        <w:lastRenderedPageBreak/>
        <w:tab/>
        <w:t xml:space="preserve">האישור שאנחנו קיבלנו - - - </w:t>
      </w:r>
    </w:p>
    <w:p w14:paraId="564B32A2" w14:textId="77777777" w:rsidR="0020160F" w:rsidRPr="0020160F" w:rsidRDefault="0020160F" w:rsidP="0020160F">
      <w:pPr>
        <w:bidi/>
        <w:rPr>
          <w:rFonts w:cs="David" w:hint="cs"/>
          <w:rtl/>
        </w:rPr>
      </w:pPr>
    </w:p>
    <w:p w14:paraId="1DE24885" w14:textId="77777777" w:rsidR="0020160F" w:rsidRPr="0020160F" w:rsidRDefault="0020160F" w:rsidP="0020160F">
      <w:pPr>
        <w:bidi/>
        <w:rPr>
          <w:rFonts w:cs="David" w:hint="cs"/>
          <w:u w:val="single"/>
          <w:rtl/>
        </w:rPr>
      </w:pPr>
      <w:r w:rsidRPr="0020160F">
        <w:rPr>
          <w:rFonts w:cs="David" w:hint="cs"/>
          <w:u w:val="single"/>
          <w:rtl/>
        </w:rPr>
        <w:t>יואל חסון:</w:t>
      </w:r>
    </w:p>
    <w:p w14:paraId="0D04DDBA" w14:textId="77777777" w:rsidR="0020160F" w:rsidRPr="0020160F" w:rsidRDefault="0020160F" w:rsidP="0020160F">
      <w:pPr>
        <w:bidi/>
        <w:rPr>
          <w:rFonts w:cs="David" w:hint="cs"/>
          <w:rtl/>
        </w:rPr>
      </w:pPr>
    </w:p>
    <w:p w14:paraId="0EBAE005" w14:textId="77777777" w:rsidR="0020160F" w:rsidRPr="0020160F" w:rsidRDefault="0020160F" w:rsidP="0020160F">
      <w:pPr>
        <w:bidi/>
        <w:rPr>
          <w:rFonts w:cs="David" w:hint="cs"/>
          <w:rtl/>
        </w:rPr>
      </w:pPr>
      <w:r w:rsidRPr="0020160F">
        <w:rPr>
          <w:rFonts w:cs="David" w:hint="cs"/>
          <w:rtl/>
        </w:rPr>
        <w:tab/>
        <w:t xml:space="preserve">סליחה, הוא אמר את זה. אני מוכן להישבע בדבר הזה. תברר את זה, הוא אמר את זה עכשיו. </w:t>
      </w:r>
    </w:p>
    <w:p w14:paraId="3230E32E" w14:textId="77777777" w:rsidR="0020160F" w:rsidRPr="0020160F" w:rsidRDefault="0020160F" w:rsidP="0020160F">
      <w:pPr>
        <w:bidi/>
        <w:rPr>
          <w:rFonts w:cs="David" w:hint="cs"/>
          <w:rtl/>
        </w:rPr>
      </w:pPr>
    </w:p>
    <w:p w14:paraId="18881A81" w14:textId="77777777" w:rsidR="0020160F" w:rsidRPr="0020160F" w:rsidRDefault="0020160F" w:rsidP="0020160F">
      <w:pPr>
        <w:bidi/>
        <w:rPr>
          <w:rFonts w:cs="David" w:hint="cs"/>
          <w:u w:val="single"/>
          <w:rtl/>
        </w:rPr>
      </w:pPr>
      <w:r w:rsidRPr="0020160F">
        <w:rPr>
          <w:rFonts w:cs="David" w:hint="cs"/>
          <w:u w:val="single"/>
          <w:rtl/>
        </w:rPr>
        <w:t>אברהם מיכאלי:</w:t>
      </w:r>
    </w:p>
    <w:p w14:paraId="386D8295" w14:textId="77777777" w:rsidR="0020160F" w:rsidRPr="0020160F" w:rsidRDefault="0020160F" w:rsidP="0020160F">
      <w:pPr>
        <w:bidi/>
        <w:rPr>
          <w:rFonts w:cs="David" w:hint="cs"/>
          <w:rtl/>
        </w:rPr>
      </w:pPr>
    </w:p>
    <w:p w14:paraId="5C375F0D" w14:textId="77777777" w:rsidR="0020160F" w:rsidRPr="0020160F" w:rsidRDefault="0020160F" w:rsidP="0020160F">
      <w:pPr>
        <w:bidi/>
        <w:rPr>
          <w:rFonts w:cs="David" w:hint="cs"/>
          <w:rtl/>
        </w:rPr>
      </w:pPr>
      <w:r w:rsidRPr="0020160F">
        <w:rPr>
          <w:rFonts w:cs="David" w:hint="cs"/>
          <w:rtl/>
        </w:rPr>
        <w:tab/>
        <w:t>אנחנו לא בית-משפט. אל תישבע.</w:t>
      </w:r>
    </w:p>
    <w:p w14:paraId="53465628" w14:textId="77777777" w:rsidR="0020160F" w:rsidRPr="0020160F" w:rsidRDefault="0020160F" w:rsidP="0020160F">
      <w:pPr>
        <w:bidi/>
        <w:rPr>
          <w:rFonts w:cs="David" w:hint="cs"/>
          <w:rtl/>
        </w:rPr>
      </w:pPr>
    </w:p>
    <w:p w14:paraId="4C640D9A" w14:textId="77777777" w:rsidR="0020160F" w:rsidRPr="0020160F" w:rsidRDefault="0020160F" w:rsidP="0020160F">
      <w:pPr>
        <w:bidi/>
        <w:rPr>
          <w:rFonts w:cs="David" w:hint="cs"/>
          <w:u w:val="single"/>
          <w:rtl/>
        </w:rPr>
      </w:pPr>
      <w:r w:rsidRPr="0020160F">
        <w:rPr>
          <w:rFonts w:cs="David" w:hint="cs"/>
          <w:u w:val="single"/>
          <w:rtl/>
        </w:rPr>
        <w:t>רחל אדטו:</w:t>
      </w:r>
    </w:p>
    <w:p w14:paraId="356ABB51" w14:textId="77777777" w:rsidR="0020160F" w:rsidRPr="0020160F" w:rsidRDefault="0020160F" w:rsidP="0020160F">
      <w:pPr>
        <w:bidi/>
        <w:rPr>
          <w:rFonts w:cs="David" w:hint="cs"/>
          <w:u w:val="single"/>
          <w:rtl/>
        </w:rPr>
      </w:pPr>
    </w:p>
    <w:p w14:paraId="5AA0DB41" w14:textId="77777777" w:rsidR="0020160F" w:rsidRPr="0020160F" w:rsidRDefault="0020160F" w:rsidP="0020160F">
      <w:pPr>
        <w:bidi/>
        <w:ind w:firstLine="720"/>
        <w:rPr>
          <w:rFonts w:cs="David" w:hint="cs"/>
          <w:rtl/>
        </w:rPr>
      </w:pPr>
      <w:r w:rsidRPr="0020160F">
        <w:rPr>
          <w:rFonts w:cs="David" w:hint="cs"/>
          <w:rtl/>
        </w:rPr>
        <w:t xml:space="preserve">סליחה, הוא אמר את זה עכשיו במליאה: ברגע שיש צלצול אני מבקש שכולם יפסיקו את הוועדות. אין ועדות מהרגע שיש צלצול. </w:t>
      </w:r>
    </w:p>
    <w:p w14:paraId="68083BBB" w14:textId="77777777" w:rsidR="0020160F" w:rsidRPr="0020160F" w:rsidRDefault="0020160F" w:rsidP="0020160F">
      <w:pPr>
        <w:bidi/>
        <w:rPr>
          <w:rFonts w:cs="David" w:hint="cs"/>
          <w:rtl/>
        </w:rPr>
      </w:pPr>
    </w:p>
    <w:p w14:paraId="1EE85D16" w14:textId="77777777" w:rsidR="0020160F" w:rsidRPr="0020160F" w:rsidRDefault="0020160F" w:rsidP="0020160F">
      <w:pPr>
        <w:bidi/>
        <w:rPr>
          <w:rFonts w:cs="David" w:hint="cs"/>
          <w:u w:val="single"/>
          <w:rtl/>
        </w:rPr>
      </w:pPr>
      <w:r w:rsidRPr="0020160F">
        <w:rPr>
          <w:rFonts w:cs="David" w:hint="cs"/>
          <w:u w:val="single"/>
          <w:rtl/>
        </w:rPr>
        <w:t>יואל חסון:</w:t>
      </w:r>
    </w:p>
    <w:p w14:paraId="5347DAE6" w14:textId="77777777" w:rsidR="0020160F" w:rsidRPr="0020160F" w:rsidRDefault="0020160F" w:rsidP="0020160F">
      <w:pPr>
        <w:bidi/>
        <w:rPr>
          <w:rFonts w:cs="David" w:hint="cs"/>
          <w:u w:val="single"/>
          <w:rtl/>
        </w:rPr>
      </w:pPr>
    </w:p>
    <w:p w14:paraId="06A59575" w14:textId="77777777" w:rsidR="0020160F" w:rsidRPr="0020160F" w:rsidRDefault="0020160F" w:rsidP="0020160F">
      <w:pPr>
        <w:bidi/>
        <w:ind w:firstLine="720"/>
        <w:rPr>
          <w:rFonts w:cs="David" w:hint="cs"/>
          <w:rtl/>
        </w:rPr>
      </w:pPr>
      <w:r w:rsidRPr="0020160F">
        <w:rPr>
          <w:rFonts w:cs="David" w:hint="cs"/>
          <w:rtl/>
        </w:rPr>
        <w:t xml:space="preserve">אני אומר לך, </w:t>
      </w:r>
      <w:proofErr w:type="spellStart"/>
      <w:r w:rsidRPr="0020160F">
        <w:rPr>
          <w:rFonts w:cs="David" w:hint="cs"/>
          <w:rtl/>
        </w:rPr>
        <w:t>אלקין</w:t>
      </w:r>
      <w:proofErr w:type="spellEnd"/>
      <w:r w:rsidRPr="0020160F">
        <w:rPr>
          <w:rFonts w:cs="David" w:hint="cs"/>
          <w:rtl/>
        </w:rPr>
        <w:t xml:space="preserve">, הוא אמר בצורה ברורה. תבדוק את זה. </w:t>
      </w:r>
    </w:p>
    <w:p w14:paraId="19634C33" w14:textId="77777777" w:rsidR="0020160F" w:rsidRPr="0020160F" w:rsidRDefault="0020160F" w:rsidP="0020160F">
      <w:pPr>
        <w:bidi/>
        <w:rPr>
          <w:rFonts w:cs="David" w:hint="cs"/>
          <w:rtl/>
        </w:rPr>
      </w:pPr>
    </w:p>
    <w:p w14:paraId="116EF7D4"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69263570" w14:textId="77777777" w:rsidR="0020160F" w:rsidRPr="0020160F" w:rsidRDefault="0020160F" w:rsidP="0020160F">
      <w:pPr>
        <w:bidi/>
        <w:rPr>
          <w:rFonts w:cs="David" w:hint="cs"/>
          <w:u w:val="single"/>
          <w:rtl/>
        </w:rPr>
      </w:pPr>
    </w:p>
    <w:p w14:paraId="79DCF714" w14:textId="77777777" w:rsidR="0020160F" w:rsidRPr="0020160F" w:rsidRDefault="0020160F" w:rsidP="0020160F">
      <w:pPr>
        <w:bidi/>
        <w:ind w:firstLine="720"/>
        <w:rPr>
          <w:rFonts w:cs="David" w:hint="cs"/>
          <w:rtl/>
        </w:rPr>
      </w:pPr>
      <w:r w:rsidRPr="0020160F">
        <w:rPr>
          <w:rFonts w:cs="David" w:hint="cs"/>
          <w:rtl/>
        </w:rPr>
        <w:t xml:space="preserve">אני קיבלתי אישור להצביע בכפוף להצבעות. </w:t>
      </w:r>
    </w:p>
    <w:p w14:paraId="2CFFC1F6" w14:textId="77777777" w:rsidR="0020160F" w:rsidRPr="0020160F" w:rsidRDefault="0020160F" w:rsidP="0020160F">
      <w:pPr>
        <w:bidi/>
        <w:rPr>
          <w:rFonts w:cs="David" w:hint="cs"/>
          <w:rtl/>
        </w:rPr>
      </w:pPr>
    </w:p>
    <w:p w14:paraId="6AC0D268" w14:textId="77777777" w:rsidR="0020160F" w:rsidRPr="0020160F" w:rsidRDefault="0020160F" w:rsidP="0020160F">
      <w:pPr>
        <w:bidi/>
        <w:rPr>
          <w:rFonts w:cs="David" w:hint="cs"/>
          <w:u w:val="single"/>
          <w:rtl/>
        </w:rPr>
      </w:pPr>
      <w:r w:rsidRPr="0020160F">
        <w:rPr>
          <w:rFonts w:cs="David" w:hint="cs"/>
          <w:u w:val="single"/>
          <w:rtl/>
        </w:rPr>
        <w:t>רחל אדטו:</w:t>
      </w:r>
    </w:p>
    <w:p w14:paraId="0254CA09" w14:textId="77777777" w:rsidR="0020160F" w:rsidRPr="0020160F" w:rsidRDefault="0020160F" w:rsidP="0020160F">
      <w:pPr>
        <w:bidi/>
        <w:rPr>
          <w:rFonts w:cs="David" w:hint="cs"/>
          <w:u w:val="single"/>
          <w:rtl/>
        </w:rPr>
      </w:pPr>
    </w:p>
    <w:p w14:paraId="09D75E1D" w14:textId="77777777" w:rsidR="0020160F" w:rsidRPr="0020160F" w:rsidRDefault="0020160F" w:rsidP="0020160F">
      <w:pPr>
        <w:bidi/>
        <w:ind w:firstLine="720"/>
        <w:rPr>
          <w:rFonts w:cs="David" w:hint="cs"/>
          <w:rtl/>
        </w:rPr>
      </w:pPr>
      <w:r w:rsidRPr="0020160F">
        <w:rPr>
          <w:rFonts w:cs="David" w:hint="cs"/>
          <w:rtl/>
        </w:rPr>
        <w:t xml:space="preserve">זה לא משנה. הוא אמר שהצלצול יהיה - - - </w:t>
      </w:r>
    </w:p>
    <w:p w14:paraId="264243C6" w14:textId="77777777" w:rsidR="0020160F" w:rsidRPr="0020160F" w:rsidRDefault="0020160F" w:rsidP="0020160F">
      <w:pPr>
        <w:bidi/>
        <w:ind w:firstLine="720"/>
        <w:rPr>
          <w:rFonts w:cs="David" w:hint="cs"/>
          <w:rtl/>
        </w:rPr>
      </w:pPr>
    </w:p>
    <w:p w14:paraId="572EC71B" w14:textId="77777777" w:rsidR="0020160F" w:rsidRPr="0020160F" w:rsidRDefault="0020160F" w:rsidP="0020160F">
      <w:pPr>
        <w:bidi/>
        <w:rPr>
          <w:rFonts w:cs="David" w:hint="cs"/>
          <w:u w:val="single"/>
          <w:rtl/>
        </w:rPr>
      </w:pPr>
      <w:r w:rsidRPr="0020160F">
        <w:rPr>
          <w:rFonts w:cs="David" w:hint="cs"/>
          <w:u w:val="single"/>
          <w:rtl/>
        </w:rPr>
        <w:t>יואל חסון:</w:t>
      </w:r>
    </w:p>
    <w:p w14:paraId="38992CA4" w14:textId="77777777" w:rsidR="0020160F" w:rsidRPr="0020160F" w:rsidRDefault="0020160F" w:rsidP="0020160F">
      <w:pPr>
        <w:bidi/>
        <w:ind w:firstLine="720"/>
        <w:rPr>
          <w:rFonts w:cs="David" w:hint="cs"/>
          <w:rtl/>
        </w:rPr>
      </w:pPr>
    </w:p>
    <w:p w14:paraId="675258DB" w14:textId="77777777" w:rsidR="0020160F" w:rsidRPr="0020160F" w:rsidRDefault="0020160F" w:rsidP="0020160F">
      <w:pPr>
        <w:bidi/>
        <w:ind w:firstLine="720"/>
        <w:rPr>
          <w:rFonts w:cs="David" w:hint="cs"/>
          <w:rtl/>
        </w:rPr>
      </w:pPr>
      <w:r w:rsidRPr="0020160F">
        <w:rPr>
          <w:rFonts w:cs="David" w:hint="cs"/>
          <w:rtl/>
        </w:rPr>
        <w:t xml:space="preserve">גברתי היועצת המשפטית, יושב ראש הכנסת  אמר את זה בצורה ברורה. </w:t>
      </w:r>
    </w:p>
    <w:p w14:paraId="5D27BC1F" w14:textId="77777777" w:rsidR="0020160F" w:rsidRPr="0020160F" w:rsidRDefault="0020160F" w:rsidP="0020160F">
      <w:pPr>
        <w:bidi/>
        <w:ind w:firstLine="720"/>
        <w:rPr>
          <w:rFonts w:cs="David" w:hint="cs"/>
          <w:rtl/>
        </w:rPr>
      </w:pPr>
    </w:p>
    <w:p w14:paraId="5868E70C" w14:textId="77777777" w:rsidR="0020160F" w:rsidRPr="0020160F" w:rsidRDefault="0020160F" w:rsidP="0020160F">
      <w:pPr>
        <w:bidi/>
        <w:rPr>
          <w:rFonts w:cs="David" w:hint="cs"/>
          <w:u w:val="single"/>
          <w:rtl/>
        </w:rPr>
      </w:pPr>
      <w:r w:rsidRPr="0020160F">
        <w:rPr>
          <w:rFonts w:cs="David" w:hint="cs"/>
          <w:u w:val="single"/>
          <w:rtl/>
        </w:rPr>
        <w:t xml:space="preserve">ציון </w:t>
      </w:r>
      <w:proofErr w:type="spellStart"/>
      <w:r w:rsidRPr="0020160F">
        <w:rPr>
          <w:rFonts w:cs="David" w:hint="cs"/>
          <w:u w:val="single"/>
          <w:rtl/>
        </w:rPr>
        <w:t>פיניאן</w:t>
      </w:r>
      <w:proofErr w:type="spellEnd"/>
      <w:r w:rsidRPr="0020160F">
        <w:rPr>
          <w:rFonts w:cs="David" w:hint="cs"/>
          <w:u w:val="single"/>
          <w:rtl/>
        </w:rPr>
        <w:t>:</w:t>
      </w:r>
    </w:p>
    <w:p w14:paraId="4B74A5E1" w14:textId="77777777" w:rsidR="0020160F" w:rsidRPr="0020160F" w:rsidRDefault="0020160F" w:rsidP="0020160F">
      <w:pPr>
        <w:bidi/>
        <w:ind w:firstLine="720"/>
        <w:rPr>
          <w:rFonts w:cs="David" w:hint="cs"/>
          <w:rtl/>
        </w:rPr>
      </w:pPr>
    </w:p>
    <w:p w14:paraId="550C7F81" w14:textId="77777777" w:rsidR="0020160F" w:rsidRPr="0020160F" w:rsidRDefault="0020160F" w:rsidP="0020160F">
      <w:pPr>
        <w:bidi/>
        <w:ind w:firstLine="720"/>
        <w:rPr>
          <w:rFonts w:cs="David" w:hint="cs"/>
          <w:rtl/>
        </w:rPr>
      </w:pPr>
      <w:r w:rsidRPr="0020160F">
        <w:rPr>
          <w:rFonts w:cs="David" w:hint="cs"/>
          <w:rtl/>
        </w:rPr>
        <w:t xml:space="preserve">גם הזכיר את הנושא של ההצבעות. </w:t>
      </w:r>
    </w:p>
    <w:p w14:paraId="5B845EBD" w14:textId="77777777" w:rsidR="0020160F" w:rsidRPr="0020160F" w:rsidRDefault="0020160F" w:rsidP="0020160F">
      <w:pPr>
        <w:bidi/>
        <w:ind w:firstLine="720"/>
        <w:rPr>
          <w:rFonts w:cs="David" w:hint="cs"/>
          <w:rtl/>
        </w:rPr>
      </w:pPr>
    </w:p>
    <w:p w14:paraId="00336190" w14:textId="77777777" w:rsidR="0020160F" w:rsidRPr="0020160F" w:rsidRDefault="0020160F" w:rsidP="0020160F">
      <w:pPr>
        <w:bidi/>
        <w:rPr>
          <w:rFonts w:cs="David" w:hint="cs"/>
          <w:rtl/>
        </w:rPr>
      </w:pPr>
      <w:r w:rsidRPr="0020160F">
        <w:rPr>
          <w:rFonts w:cs="David" w:hint="cs"/>
          <w:u w:val="single"/>
          <w:rtl/>
        </w:rPr>
        <w:t>רחל אדטו:</w:t>
      </w:r>
    </w:p>
    <w:p w14:paraId="4E32902D" w14:textId="77777777" w:rsidR="0020160F" w:rsidRPr="0020160F" w:rsidRDefault="0020160F" w:rsidP="0020160F">
      <w:pPr>
        <w:bidi/>
        <w:ind w:firstLine="720"/>
        <w:rPr>
          <w:rFonts w:cs="David" w:hint="cs"/>
          <w:rtl/>
        </w:rPr>
      </w:pPr>
    </w:p>
    <w:p w14:paraId="04D1F767" w14:textId="77777777" w:rsidR="0020160F" w:rsidRPr="0020160F" w:rsidRDefault="0020160F" w:rsidP="0020160F">
      <w:pPr>
        <w:bidi/>
        <w:ind w:firstLine="720"/>
        <w:rPr>
          <w:rFonts w:cs="David" w:hint="cs"/>
          <w:rtl/>
        </w:rPr>
      </w:pPr>
      <w:r w:rsidRPr="0020160F">
        <w:rPr>
          <w:rFonts w:cs="David" w:hint="cs"/>
          <w:rtl/>
        </w:rPr>
        <w:t xml:space="preserve">הוא אמר להפסיק את הדיון ברגע שיש צלצול. </w:t>
      </w:r>
    </w:p>
    <w:p w14:paraId="060CDF3F" w14:textId="77777777" w:rsidR="0020160F" w:rsidRPr="0020160F" w:rsidRDefault="0020160F" w:rsidP="0020160F">
      <w:pPr>
        <w:bidi/>
        <w:rPr>
          <w:rFonts w:cs="David" w:hint="cs"/>
          <w:rtl/>
        </w:rPr>
      </w:pPr>
    </w:p>
    <w:p w14:paraId="36DD2989"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5D8F48B4" w14:textId="77777777" w:rsidR="0020160F" w:rsidRPr="0020160F" w:rsidRDefault="0020160F" w:rsidP="0020160F">
      <w:pPr>
        <w:bidi/>
        <w:rPr>
          <w:rFonts w:cs="David" w:hint="cs"/>
          <w:u w:val="single"/>
          <w:rtl/>
        </w:rPr>
      </w:pPr>
    </w:p>
    <w:p w14:paraId="5CE51CB9" w14:textId="77777777" w:rsidR="0020160F" w:rsidRPr="0020160F" w:rsidRDefault="0020160F" w:rsidP="0020160F">
      <w:pPr>
        <w:bidi/>
        <w:ind w:firstLine="720"/>
        <w:rPr>
          <w:rFonts w:cs="David" w:hint="cs"/>
          <w:rtl/>
        </w:rPr>
      </w:pPr>
      <w:r w:rsidRPr="0020160F">
        <w:rPr>
          <w:rFonts w:cs="David" w:hint="cs"/>
          <w:rtl/>
        </w:rPr>
        <w:t xml:space="preserve">הנה, יש לי פה אישור: עד תחילת ההצבעות במליאה - - - </w:t>
      </w:r>
    </w:p>
    <w:p w14:paraId="5C8BBE4C" w14:textId="77777777" w:rsidR="0020160F" w:rsidRPr="0020160F" w:rsidRDefault="0020160F" w:rsidP="0020160F">
      <w:pPr>
        <w:bidi/>
        <w:ind w:firstLine="720"/>
        <w:rPr>
          <w:rFonts w:cs="David" w:hint="cs"/>
          <w:rtl/>
        </w:rPr>
      </w:pPr>
    </w:p>
    <w:p w14:paraId="78104252" w14:textId="77777777" w:rsidR="0020160F" w:rsidRPr="0020160F" w:rsidRDefault="0020160F" w:rsidP="0020160F">
      <w:pPr>
        <w:bidi/>
        <w:rPr>
          <w:rFonts w:cs="David" w:hint="cs"/>
          <w:rtl/>
        </w:rPr>
      </w:pPr>
      <w:r w:rsidRPr="0020160F">
        <w:rPr>
          <w:rFonts w:cs="David" w:hint="cs"/>
          <w:u w:val="single"/>
          <w:rtl/>
        </w:rPr>
        <w:t>רחל אדטו:</w:t>
      </w:r>
    </w:p>
    <w:p w14:paraId="22CD4664" w14:textId="77777777" w:rsidR="0020160F" w:rsidRPr="0020160F" w:rsidRDefault="0020160F" w:rsidP="0020160F">
      <w:pPr>
        <w:bidi/>
        <w:ind w:firstLine="720"/>
        <w:rPr>
          <w:rFonts w:cs="David" w:hint="cs"/>
          <w:rtl/>
        </w:rPr>
      </w:pPr>
    </w:p>
    <w:p w14:paraId="381234E2" w14:textId="77777777" w:rsidR="0020160F" w:rsidRPr="0020160F" w:rsidRDefault="0020160F" w:rsidP="0020160F">
      <w:pPr>
        <w:bidi/>
        <w:ind w:firstLine="720"/>
        <w:rPr>
          <w:rFonts w:cs="David" w:hint="cs"/>
          <w:rtl/>
        </w:rPr>
      </w:pPr>
      <w:r w:rsidRPr="0020160F">
        <w:rPr>
          <w:rFonts w:cs="David" w:hint="cs"/>
          <w:rtl/>
        </w:rPr>
        <w:t xml:space="preserve">הוא אמר את זה עכשיו במליאה, הבהרה. </w:t>
      </w:r>
    </w:p>
    <w:p w14:paraId="2D8391AD" w14:textId="77777777" w:rsidR="0020160F" w:rsidRPr="0020160F" w:rsidRDefault="0020160F" w:rsidP="0020160F">
      <w:pPr>
        <w:bidi/>
        <w:ind w:firstLine="720"/>
        <w:rPr>
          <w:rFonts w:cs="David" w:hint="cs"/>
          <w:rtl/>
        </w:rPr>
      </w:pPr>
    </w:p>
    <w:p w14:paraId="2B786FF1" w14:textId="77777777" w:rsidR="0020160F" w:rsidRPr="0020160F" w:rsidRDefault="0020160F" w:rsidP="0020160F">
      <w:pPr>
        <w:bidi/>
        <w:rPr>
          <w:rFonts w:cs="David" w:hint="cs"/>
          <w:u w:val="single"/>
          <w:rtl/>
        </w:rPr>
      </w:pPr>
      <w:r w:rsidRPr="0020160F">
        <w:rPr>
          <w:rFonts w:cs="David" w:hint="cs"/>
          <w:u w:val="single"/>
          <w:rtl/>
        </w:rPr>
        <w:t>יואל חסון:</w:t>
      </w:r>
    </w:p>
    <w:p w14:paraId="466B3F13" w14:textId="77777777" w:rsidR="0020160F" w:rsidRPr="0020160F" w:rsidRDefault="0020160F" w:rsidP="0020160F">
      <w:pPr>
        <w:bidi/>
        <w:ind w:firstLine="720"/>
        <w:rPr>
          <w:rFonts w:cs="David" w:hint="cs"/>
          <w:rtl/>
        </w:rPr>
      </w:pPr>
    </w:p>
    <w:p w14:paraId="1B5FA388" w14:textId="77777777" w:rsidR="0020160F" w:rsidRPr="0020160F" w:rsidRDefault="0020160F" w:rsidP="0020160F">
      <w:pPr>
        <w:bidi/>
        <w:ind w:firstLine="720"/>
        <w:rPr>
          <w:rFonts w:cs="David" w:hint="cs"/>
          <w:rtl/>
        </w:rPr>
      </w:pPr>
      <w:r w:rsidRPr="0020160F">
        <w:rPr>
          <w:rFonts w:cs="David" w:hint="cs"/>
          <w:rtl/>
        </w:rPr>
        <w:t xml:space="preserve">מרגע הצלצול. סליחה, הוא אמר מרגע הצלצול. </w:t>
      </w:r>
    </w:p>
    <w:p w14:paraId="3F1153E6" w14:textId="77777777" w:rsidR="0020160F" w:rsidRPr="0020160F" w:rsidRDefault="0020160F" w:rsidP="0020160F">
      <w:pPr>
        <w:bidi/>
        <w:ind w:firstLine="720"/>
        <w:rPr>
          <w:rFonts w:cs="David" w:hint="cs"/>
          <w:rtl/>
        </w:rPr>
      </w:pPr>
    </w:p>
    <w:p w14:paraId="16CC80F0"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3E7B3D9F" w14:textId="77777777" w:rsidR="0020160F" w:rsidRPr="0020160F" w:rsidRDefault="0020160F" w:rsidP="0020160F">
      <w:pPr>
        <w:bidi/>
        <w:ind w:firstLine="720"/>
        <w:rPr>
          <w:rFonts w:cs="David" w:hint="cs"/>
          <w:rtl/>
        </w:rPr>
      </w:pPr>
    </w:p>
    <w:p w14:paraId="18F7CCB7" w14:textId="77777777" w:rsidR="0020160F" w:rsidRPr="0020160F" w:rsidRDefault="0020160F" w:rsidP="0020160F">
      <w:pPr>
        <w:bidi/>
        <w:ind w:firstLine="720"/>
        <w:rPr>
          <w:rFonts w:cs="David" w:hint="cs"/>
          <w:rtl/>
        </w:rPr>
      </w:pPr>
      <w:r w:rsidRPr="0020160F">
        <w:rPr>
          <w:rFonts w:cs="David" w:hint="cs"/>
          <w:rtl/>
        </w:rPr>
        <w:t xml:space="preserve">חבר הכנסת יואל חסון, סיימת את דבריך. </w:t>
      </w:r>
    </w:p>
    <w:p w14:paraId="757534AF" w14:textId="77777777" w:rsidR="0020160F" w:rsidRPr="0020160F" w:rsidRDefault="0020160F" w:rsidP="0020160F">
      <w:pPr>
        <w:bidi/>
        <w:rPr>
          <w:rFonts w:cs="David" w:hint="cs"/>
          <w:rtl/>
        </w:rPr>
      </w:pPr>
    </w:p>
    <w:p w14:paraId="2C732439" w14:textId="77777777" w:rsidR="0020160F" w:rsidRPr="0020160F" w:rsidRDefault="0020160F" w:rsidP="0020160F">
      <w:pPr>
        <w:bidi/>
        <w:rPr>
          <w:rFonts w:cs="David" w:hint="cs"/>
          <w:u w:val="single"/>
          <w:rtl/>
        </w:rPr>
      </w:pPr>
      <w:r w:rsidRPr="0020160F">
        <w:rPr>
          <w:rFonts w:cs="David" w:hint="cs"/>
          <w:u w:val="single"/>
          <w:rtl/>
        </w:rPr>
        <w:t>יואל חסון:</w:t>
      </w:r>
    </w:p>
    <w:p w14:paraId="584161EB" w14:textId="77777777" w:rsidR="0020160F" w:rsidRPr="0020160F" w:rsidRDefault="0020160F" w:rsidP="0020160F">
      <w:pPr>
        <w:bidi/>
        <w:rPr>
          <w:rFonts w:cs="David" w:hint="cs"/>
          <w:u w:val="single"/>
          <w:rtl/>
        </w:rPr>
      </w:pPr>
    </w:p>
    <w:p w14:paraId="5F564B96" w14:textId="77777777" w:rsidR="0020160F" w:rsidRPr="0020160F" w:rsidRDefault="0020160F" w:rsidP="0020160F">
      <w:pPr>
        <w:bidi/>
        <w:ind w:firstLine="720"/>
        <w:rPr>
          <w:rFonts w:cs="David" w:hint="cs"/>
          <w:rtl/>
        </w:rPr>
      </w:pPr>
      <w:r w:rsidRPr="0020160F">
        <w:rPr>
          <w:rFonts w:cs="David" w:hint="cs"/>
          <w:rtl/>
        </w:rPr>
        <w:t xml:space="preserve">אדוני, אני מבקש ממך. אני מבקש שתבדקו עם הנהלת הכנסת. </w:t>
      </w:r>
    </w:p>
    <w:p w14:paraId="0C9EA3D2" w14:textId="77777777" w:rsidR="0020160F" w:rsidRPr="0020160F" w:rsidRDefault="0020160F" w:rsidP="0020160F">
      <w:pPr>
        <w:bidi/>
        <w:ind w:firstLine="720"/>
        <w:rPr>
          <w:rFonts w:cs="David" w:hint="cs"/>
          <w:rtl/>
        </w:rPr>
      </w:pPr>
    </w:p>
    <w:p w14:paraId="3CFF5919"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2B09FB8F" w14:textId="77777777" w:rsidR="0020160F" w:rsidRPr="0020160F" w:rsidRDefault="0020160F" w:rsidP="0020160F">
      <w:pPr>
        <w:bidi/>
        <w:ind w:firstLine="720"/>
        <w:rPr>
          <w:rFonts w:cs="David" w:hint="cs"/>
          <w:rtl/>
        </w:rPr>
      </w:pPr>
    </w:p>
    <w:p w14:paraId="390470DF" w14:textId="77777777" w:rsidR="0020160F" w:rsidRPr="0020160F" w:rsidRDefault="0020160F" w:rsidP="0020160F">
      <w:pPr>
        <w:bidi/>
        <w:ind w:firstLine="720"/>
        <w:rPr>
          <w:rFonts w:cs="David" w:hint="cs"/>
          <w:rtl/>
        </w:rPr>
      </w:pPr>
      <w:r w:rsidRPr="0020160F">
        <w:rPr>
          <w:rFonts w:cs="David" w:hint="cs"/>
          <w:rtl/>
        </w:rPr>
        <w:t xml:space="preserve">אני מביא את בקשת הרביזיה של חבר הכנסת - - - </w:t>
      </w:r>
    </w:p>
    <w:p w14:paraId="7A6ADF45" w14:textId="77777777" w:rsidR="0020160F" w:rsidRPr="0020160F" w:rsidRDefault="0020160F" w:rsidP="0020160F">
      <w:pPr>
        <w:bidi/>
        <w:ind w:firstLine="720"/>
        <w:rPr>
          <w:rFonts w:cs="David" w:hint="cs"/>
          <w:rtl/>
        </w:rPr>
      </w:pPr>
    </w:p>
    <w:p w14:paraId="7104461C" w14:textId="77777777" w:rsidR="0020160F" w:rsidRPr="0020160F" w:rsidRDefault="0020160F" w:rsidP="0020160F">
      <w:pPr>
        <w:bidi/>
        <w:rPr>
          <w:rFonts w:cs="David" w:hint="cs"/>
          <w:rtl/>
        </w:rPr>
      </w:pPr>
      <w:r w:rsidRPr="0020160F">
        <w:rPr>
          <w:rFonts w:cs="David" w:hint="cs"/>
          <w:u w:val="single"/>
          <w:rtl/>
        </w:rPr>
        <w:t>רחל אדטו:</w:t>
      </w:r>
    </w:p>
    <w:p w14:paraId="4C029DAD" w14:textId="77777777" w:rsidR="0020160F" w:rsidRPr="0020160F" w:rsidRDefault="0020160F" w:rsidP="0020160F">
      <w:pPr>
        <w:bidi/>
        <w:ind w:firstLine="720"/>
        <w:rPr>
          <w:rFonts w:cs="David" w:hint="cs"/>
          <w:rtl/>
        </w:rPr>
      </w:pPr>
    </w:p>
    <w:p w14:paraId="1B67D948" w14:textId="77777777" w:rsidR="0020160F" w:rsidRPr="0020160F" w:rsidRDefault="0020160F" w:rsidP="0020160F">
      <w:pPr>
        <w:bidi/>
        <w:ind w:firstLine="720"/>
        <w:rPr>
          <w:rFonts w:cs="David" w:hint="cs"/>
          <w:rtl/>
        </w:rPr>
      </w:pPr>
      <w:r w:rsidRPr="0020160F">
        <w:rPr>
          <w:rFonts w:cs="David" w:hint="cs"/>
          <w:rtl/>
        </w:rPr>
        <w:t xml:space="preserve">לא, לא, לא. </w:t>
      </w:r>
    </w:p>
    <w:p w14:paraId="7A07540D" w14:textId="77777777" w:rsidR="0020160F" w:rsidRPr="0020160F" w:rsidRDefault="0020160F" w:rsidP="0020160F">
      <w:pPr>
        <w:bidi/>
        <w:ind w:firstLine="720"/>
        <w:rPr>
          <w:rFonts w:cs="David" w:hint="cs"/>
          <w:rtl/>
        </w:rPr>
      </w:pPr>
    </w:p>
    <w:p w14:paraId="06308012" w14:textId="77777777" w:rsidR="0020160F" w:rsidRPr="0020160F" w:rsidRDefault="0020160F" w:rsidP="0020160F">
      <w:pPr>
        <w:bidi/>
        <w:rPr>
          <w:rFonts w:cs="David" w:hint="cs"/>
          <w:u w:val="single"/>
          <w:rtl/>
        </w:rPr>
      </w:pPr>
      <w:r w:rsidRPr="0020160F">
        <w:rPr>
          <w:rFonts w:cs="David" w:hint="cs"/>
          <w:u w:val="single"/>
          <w:rtl/>
        </w:rPr>
        <w:t>יואל חסון:</w:t>
      </w:r>
    </w:p>
    <w:p w14:paraId="0DADE412" w14:textId="77777777" w:rsidR="0020160F" w:rsidRPr="0020160F" w:rsidRDefault="0020160F" w:rsidP="0020160F">
      <w:pPr>
        <w:bidi/>
        <w:ind w:firstLine="720"/>
        <w:rPr>
          <w:rFonts w:cs="David" w:hint="cs"/>
          <w:rtl/>
        </w:rPr>
      </w:pPr>
    </w:p>
    <w:p w14:paraId="63133C7C" w14:textId="77777777" w:rsidR="0020160F" w:rsidRPr="0020160F" w:rsidRDefault="0020160F" w:rsidP="0020160F">
      <w:pPr>
        <w:bidi/>
        <w:ind w:firstLine="720"/>
        <w:rPr>
          <w:rFonts w:cs="David" w:hint="cs"/>
          <w:rtl/>
        </w:rPr>
      </w:pPr>
      <w:r w:rsidRPr="0020160F">
        <w:rPr>
          <w:rFonts w:cs="David" w:hint="cs"/>
          <w:rtl/>
        </w:rPr>
        <w:t xml:space="preserve">אדוני, הנה, אני מקבל הודעה כרגע מהמליאה שההצבעות החלו. החקיקה החלה. </w:t>
      </w:r>
    </w:p>
    <w:p w14:paraId="740458DB" w14:textId="77777777" w:rsidR="0020160F" w:rsidRPr="0020160F" w:rsidRDefault="0020160F" w:rsidP="0020160F">
      <w:pPr>
        <w:bidi/>
        <w:rPr>
          <w:rFonts w:cs="David" w:hint="cs"/>
          <w:rtl/>
        </w:rPr>
      </w:pPr>
    </w:p>
    <w:p w14:paraId="65D1B468"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3902D485" w14:textId="77777777" w:rsidR="0020160F" w:rsidRPr="0020160F" w:rsidRDefault="0020160F" w:rsidP="0020160F">
      <w:pPr>
        <w:bidi/>
        <w:rPr>
          <w:rFonts w:cs="David" w:hint="cs"/>
          <w:u w:val="single"/>
          <w:rtl/>
        </w:rPr>
      </w:pPr>
    </w:p>
    <w:p w14:paraId="3C9FCAE2" w14:textId="77777777" w:rsidR="0020160F" w:rsidRPr="0020160F" w:rsidRDefault="0020160F" w:rsidP="0020160F">
      <w:pPr>
        <w:bidi/>
        <w:ind w:firstLine="720"/>
        <w:rPr>
          <w:rFonts w:cs="David" w:hint="cs"/>
          <w:rtl/>
        </w:rPr>
      </w:pPr>
      <w:r w:rsidRPr="0020160F">
        <w:rPr>
          <w:rFonts w:cs="David" w:hint="cs"/>
          <w:rtl/>
        </w:rPr>
        <w:t xml:space="preserve">לא הצבעות. החקיקה החלה, לא ההצבעות. </w:t>
      </w:r>
    </w:p>
    <w:p w14:paraId="59370E67" w14:textId="77777777" w:rsidR="0020160F" w:rsidRPr="0020160F" w:rsidRDefault="0020160F" w:rsidP="0020160F">
      <w:pPr>
        <w:bidi/>
        <w:ind w:firstLine="720"/>
        <w:rPr>
          <w:rFonts w:cs="David" w:hint="cs"/>
          <w:rtl/>
        </w:rPr>
      </w:pPr>
    </w:p>
    <w:p w14:paraId="30305824" w14:textId="77777777" w:rsidR="0020160F" w:rsidRPr="0020160F" w:rsidRDefault="0020160F" w:rsidP="0020160F">
      <w:pPr>
        <w:bidi/>
        <w:rPr>
          <w:rFonts w:cs="David" w:hint="cs"/>
          <w:u w:val="single"/>
          <w:rtl/>
        </w:rPr>
      </w:pPr>
      <w:r w:rsidRPr="0020160F">
        <w:rPr>
          <w:rFonts w:cs="David" w:hint="cs"/>
          <w:u w:val="single"/>
          <w:rtl/>
        </w:rPr>
        <w:t>יואל חסון:</w:t>
      </w:r>
    </w:p>
    <w:p w14:paraId="49B224EF" w14:textId="77777777" w:rsidR="0020160F" w:rsidRPr="0020160F" w:rsidRDefault="0020160F" w:rsidP="0020160F">
      <w:pPr>
        <w:bidi/>
        <w:ind w:firstLine="720"/>
        <w:rPr>
          <w:rFonts w:cs="David" w:hint="cs"/>
          <w:rtl/>
        </w:rPr>
      </w:pPr>
    </w:p>
    <w:p w14:paraId="523FC615" w14:textId="77777777" w:rsidR="0020160F" w:rsidRPr="0020160F" w:rsidRDefault="0020160F" w:rsidP="0020160F">
      <w:pPr>
        <w:bidi/>
        <w:ind w:firstLine="720"/>
        <w:rPr>
          <w:rFonts w:cs="David" w:hint="cs"/>
          <w:rtl/>
        </w:rPr>
      </w:pPr>
      <w:r w:rsidRPr="0020160F">
        <w:rPr>
          <w:rFonts w:cs="David" w:hint="cs"/>
          <w:rtl/>
        </w:rPr>
        <w:t xml:space="preserve">הוא אמר בפירוש, החקיקה הפרטית מתחילה  - - - </w:t>
      </w:r>
    </w:p>
    <w:p w14:paraId="739EE4A0" w14:textId="77777777" w:rsidR="0020160F" w:rsidRPr="0020160F" w:rsidRDefault="0020160F" w:rsidP="0020160F">
      <w:pPr>
        <w:bidi/>
        <w:ind w:firstLine="720"/>
        <w:rPr>
          <w:rFonts w:cs="David" w:hint="cs"/>
          <w:rtl/>
        </w:rPr>
      </w:pPr>
    </w:p>
    <w:p w14:paraId="31B5B587"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2301C8FF" w14:textId="77777777" w:rsidR="0020160F" w:rsidRPr="0020160F" w:rsidRDefault="0020160F" w:rsidP="0020160F">
      <w:pPr>
        <w:bidi/>
        <w:ind w:firstLine="720"/>
        <w:rPr>
          <w:rFonts w:cs="David" w:hint="cs"/>
          <w:rtl/>
        </w:rPr>
      </w:pPr>
    </w:p>
    <w:p w14:paraId="1688A705" w14:textId="77777777" w:rsidR="0020160F" w:rsidRPr="0020160F" w:rsidRDefault="0020160F" w:rsidP="0020160F">
      <w:pPr>
        <w:bidi/>
        <w:ind w:firstLine="720"/>
        <w:rPr>
          <w:rFonts w:cs="David" w:hint="cs"/>
          <w:rtl/>
        </w:rPr>
      </w:pPr>
      <w:r w:rsidRPr="0020160F">
        <w:rPr>
          <w:rFonts w:cs="David" w:hint="cs"/>
          <w:rtl/>
        </w:rPr>
        <w:t xml:space="preserve">יש שם תשובה והצבעה במועד אחר. </w:t>
      </w:r>
    </w:p>
    <w:p w14:paraId="137C3021" w14:textId="77777777" w:rsidR="0020160F" w:rsidRPr="0020160F" w:rsidRDefault="0020160F" w:rsidP="0020160F">
      <w:pPr>
        <w:bidi/>
        <w:rPr>
          <w:rFonts w:cs="David" w:hint="cs"/>
          <w:rtl/>
        </w:rPr>
      </w:pPr>
    </w:p>
    <w:p w14:paraId="1E4F1624" w14:textId="77777777" w:rsidR="0020160F" w:rsidRPr="0020160F" w:rsidRDefault="0020160F" w:rsidP="0020160F">
      <w:pPr>
        <w:bidi/>
        <w:rPr>
          <w:rFonts w:cs="David" w:hint="cs"/>
          <w:u w:val="single"/>
          <w:rtl/>
        </w:rPr>
      </w:pPr>
      <w:r w:rsidRPr="0020160F">
        <w:rPr>
          <w:rFonts w:cs="David" w:hint="cs"/>
          <w:u w:val="single"/>
          <w:rtl/>
        </w:rPr>
        <w:t>יואל חסון:</w:t>
      </w:r>
    </w:p>
    <w:p w14:paraId="5B1126BD" w14:textId="77777777" w:rsidR="0020160F" w:rsidRPr="0020160F" w:rsidRDefault="0020160F" w:rsidP="0020160F">
      <w:pPr>
        <w:bidi/>
        <w:rPr>
          <w:rFonts w:cs="David" w:hint="cs"/>
          <w:u w:val="single"/>
          <w:rtl/>
        </w:rPr>
      </w:pPr>
    </w:p>
    <w:p w14:paraId="3C07FB53" w14:textId="77777777" w:rsidR="0020160F" w:rsidRPr="0020160F" w:rsidRDefault="0020160F" w:rsidP="0020160F">
      <w:pPr>
        <w:bidi/>
        <w:ind w:firstLine="720"/>
        <w:rPr>
          <w:rFonts w:cs="David" w:hint="cs"/>
          <w:rtl/>
        </w:rPr>
      </w:pPr>
      <w:r w:rsidRPr="0020160F">
        <w:rPr>
          <w:rFonts w:cs="David" w:hint="cs"/>
          <w:rtl/>
        </w:rPr>
        <w:t xml:space="preserve">לא נכון, זה לא מה שאמר יושב ראש הכנסת. יושב ראש הכנסת אמר החקיקה הפרטית - - - </w:t>
      </w:r>
    </w:p>
    <w:p w14:paraId="194170C0" w14:textId="77777777" w:rsidR="0020160F" w:rsidRPr="0020160F" w:rsidRDefault="0020160F" w:rsidP="0020160F">
      <w:pPr>
        <w:bidi/>
        <w:ind w:firstLine="720"/>
        <w:rPr>
          <w:rFonts w:cs="David" w:hint="cs"/>
          <w:rtl/>
        </w:rPr>
      </w:pPr>
    </w:p>
    <w:p w14:paraId="7E8F482B"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59D09254" w14:textId="77777777" w:rsidR="0020160F" w:rsidRPr="0020160F" w:rsidRDefault="0020160F" w:rsidP="0020160F">
      <w:pPr>
        <w:bidi/>
        <w:ind w:firstLine="720"/>
        <w:rPr>
          <w:rFonts w:cs="David" w:hint="cs"/>
          <w:rtl/>
        </w:rPr>
      </w:pPr>
    </w:p>
    <w:p w14:paraId="318A9255" w14:textId="77777777" w:rsidR="0020160F" w:rsidRPr="0020160F" w:rsidRDefault="0020160F" w:rsidP="0020160F">
      <w:pPr>
        <w:bidi/>
        <w:ind w:firstLine="720"/>
        <w:rPr>
          <w:rFonts w:cs="David" w:hint="cs"/>
          <w:rtl/>
        </w:rPr>
      </w:pPr>
      <w:r w:rsidRPr="0020160F">
        <w:rPr>
          <w:rFonts w:cs="David" w:hint="cs"/>
          <w:rtl/>
        </w:rPr>
        <w:t xml:space="preserve">תודה רבה, חבר הכנסת חסון. </w:t>
      </w:r>
    </w:p>
    <w:p w14:paraId="2C1C9D59" w14:textId="77777777" w:rsidR="0020160F" w:rsidRPr="0020160F" w:rsidRDefault="0020160F" w:rsidP="0020160F">
      <w:pPr>
        <w:bidi/>
        <w:rPr>
          <w:rFonts w:cs="David" w:hint="cs"/>
          <w:rtl/>
        </w:rPr>
      </w:pPr>
    </w:p>
    <w:p w14:paraId="60CD2A55" w14:textId="77777777" w:rsidR="0020160F" w:rsidRPr="0020160F" w:rsidRDefault="0020160F" w:rsidP="0020160F">
      <w:pPr>
        <w:bidi/>
        <w:rPr>
          <w:rFonts w:cs="David" w:hint="cs"/>
          <w:u w:val="single"/>
          <w:rtl/>
        </w:rPr>
      </w:pPr>
      <w:r w:rsidRPr="0020160F">
        <w:rPr>
          <w:rFonts w:cs="David" w:hint="cs"/>
          <w:u w:val="single"/>
          <w:rtl/>
        </w:rPr>
        <w:t>רחל אדטו:</w:t>
      </w:r>
    </w:p>
    <w:p w14:paraId="39DDF843" w14:textId="77777777" w:rsidR="0020160F" w:rsidRPr="0020160F" w:rsidRDefault="0020160F" w:rsidP="0020160F">
      <w:pPr>
        <w:bidi/>
        <w:rPr>
          <w:rFonts w:cs="David" w:hint="cs"/>
          <w:u w:val="single"/>
          <w:rtl/>
        </w:rPr>
      </w:pPr>
    </w:p>
    <w:p w14:paraId="138A0613" w14:textId="77777777" w:rsidR="0020160F" w:rsidRPr="0020160F" w:rsidRDefault="0020160F" w:rsidP="0020160F">
      <w:pPr>
        <w:bidi/>
        <w:ind w:firstLine="720"/>
        <w:rPr>
          <w:rFonts w:cs="David" w:hint="cs"/>
          <w:rtl/>
        </w:rPr>
      </w:pPr>
      <w:r w:rsidRPr="0020160F">
        <w:rPr>
          <w:rFonts w:cs="David" w:hint="cs"/>
          <w:rtl/>
        </w:rPr>
        <w:t xml:space="preserve">אתה לא יכול להשתמש בכוח הזה. הוא אמר את זה בצורה מאוד ברורה. הוא קם, הוא הפסיק את - - - רק רגע, רותם. לא, לא, לא. </w:t>
      </w:r>
    </w:p>
    <w:p w14:paraId="3117B150" w14:textId="77777777" w:rsidR="0020160F" w:rsidRPr="0020160F" w:rsidRDefault="0020160F" w:rsidP="0020160F">
      <w:pPr>
        <w:bidi/>
        <w:ind w:firstLine="720"/>
        <w:rPr>
          <w:rFonts w:cs="David" w:hint="cs"/>
          <w:rtl/>
        </w:rPr>
      </w:pPr>
    </w:p>
    <w:p w14:paraId="74FA1C8E" w14:textId="77777777" w:rsidR="0020160F" w:rsidRPr="0020160F" w:rsidRDefault="0020160F" w:rsidP="0020160F">
      <w:pPr>
        <w:bidi/>
        <w:rPr>
          <w:rFonts w:cs="David" w:hint="cs"/>
          <w:u w:val="single"/>
          <w:rtl/>
        </w:rPr>
      </w:pPr>
      <w:r w:rsidRPr="0020160F">
        <w:rPr>
          <w:rFonts w:cs="David" w:hint="cs"/>
          <w:u w:val="single"/>
          <w:rtl/>
        </w:rPr>
        <w:t>דוד רותם:</w:t>
      </w:r>
    </w:p>
    <w:p w14:paraId="3A267344" w14:textId="77777777" w:rsidR="0020160F" w:rsidRPr="0020160F" w:rsidRDefault="0020160F" w:rsidP="0020160F">
      <w:pPr>
        <w:bidi/>
        <w:ind w:firstLine="720"/>
        <w:rPr>
          <w:rFonts w:cs="David" w:hint="cs"/>
          <w:rtl/>
        </w:rPr>
      </w:pPr>
    </w:p>
    <w:p w14:paraId="7020BEF5" w14:textId="77777777" w:rsidR="0020160F" w:rsidRPr="0020160F" w:rsidRDefault="0020160F" w:rsidP="0020160F">
      <w:pPr>
        <w:numPr>
          <w:ilvl w:val="0"/>
          <w:numId w:val="1"/>
        </w:numPr>
        <w:autoSpaceDE w:val="0"/>
        <w:autoSpaceDN w:val="0"/>
        <w:bidi/>
        <w:jc w:val="both"/>
        <w:rPr>
          <w:rFonts w:cs="David" w:hint="cs"/>
          <w:rtl/>
        </w:rPr>
      </w:pPr>
      <w:r w:rsidRPr="0020160F">
        <w:rPr>
          <w:rFonts w:cs="David" w:hint="cs"/>
          <w:rtl/>
        </w:rPr>
        <w:t xml:space="preserve">- - אל תצביעו. </w:t>
      </w:r>
    </w:p>
    <w:p w14:paraId="334AB33E" w14:textId="77777777" w:rsidR="0020160F" w:rsidRPr="0020160F" w:rsidRDefault="0020160F" w:rsidP="0020160F">
      <w:pPr>
        <w:bidi/>
        <w:rPr>
          <w:rFonts w:cs="David" w:hint="cs"/>
          <w:rtl/>
        </w:rPr>
      </w:pPr>
    </w:p>
    <w:p w14:paraId="53CB1D46" w14:textId="77777777" w:rsidR="0020160F" w:rsidRPr="0020160F" w:rsidRDefault="0020160F" w:rsidP="0020160F">
      <w:pPr>
        <w:bidi/>
        <w:rPr>
          <w:rFonts w:cs="David" w:hint="cs"/>
          <w:rtl/>
        </w:rPr>
      </w:pPr>
      <w:r w:rsidRPr="0020160F">
        <w:rPr>
          <w:rFonts w:cs="David" w:hint="cs"/>
          <w:u w:val="single"/>
          <w:rtl/>
        </w:rPr>
        <w:t>רחל אדטו:</w:t>
      </w:r>
    </w:p>
    <w:p w14:paraId="322EF8C5" w14:textId="77777777" w:rsidR="0020160F" w:rsidRPr="0020160F" w:rsidRDefault="0020160F" w:rsidP="0020160F">
      <w:pPr>
        <w:bidi/>
        <w:rPr>
          <w:rFonts w:cs="David" w:hint="cs"/>
          <w:rtl/>
        </w:rPr>
      </w:pPr>
    </w:p>
    <w:p w14:paraId="4F0A7E73" w14:textId="77777777" w:rsidR="0020160F" w:rsidRPr="0020160F" w:rsidRDefault="0020160F" w:rsidP="0020160F">
      <w:pPr>
        <w:bidi/>
        <w:rPr>
          <w:rFonts w:cs="David" w:hint="cs"/>
          <w:rtl/>
        </w:rPr>
      </w:pPr>
      <w:r w:rsidRPr="0020160F">
        <w:rPr>
          <w:rFonts w:cs="David" w:hint="cs"/>
          <w:rtl/>
        </w:rPr>
        <w:tab/>
        <w:t xml:space="preserve">לא, לא, אתם לא - - - אתם תפסיקו את הישיבה הזאת. </w:t>
      </w:r>
    </w:p>
    <w:p w14:paraId="60A1D64B" w14:textId="77777777" w:rsidR="0020160F" w:rsidRPr="0020160F" w:rsidRDefault="0020160F" w:rsidP="0020160F">
      <w:pPr>
        <w:bidi/>
        <w:rPr>
          <w:rFonts w:cs="David" w:hint="cs"/>
          <w:rtl/>
        </w:rPr>
      </w:pPr>
    </w:p>
    <w:p w14:paraId="3BA6F741" w14:textId="77777777" w:rsidR="0020160F" w:rsidRPr="0020160F" w:rsidRDefault="0020160F" w:rsidP="0020160F">
      <w:pPr>
        <w:bidi/>
        <w:rPr>
          <w:rFonts w:cs="David" w:hint="cs"/>
          <w:u w:val="single"/>
          <w:rtl/>
        </w:rPr>
      </w:pPr>
      <w:r w:rsidRPr="0020160F">
        <w:rPr>
          <w:rFonts w:cs="David" w:hint="cs"/>
          <w:u w:val="single"/>
          <w:rtl/>
        </w:rPr>
        <w:t>דוד רותם:</w:t>
      </w:r>
    </w:p>
    <w:p w14:paraId="0F6843B2" w14:textId="77777777" w:rsidR="0020160F" w:rsidRPr="0020160F" w:rsidRDefault="0020160F" w:rsidP="0020160F">
      <w:pPr>
        <w:bidi/>
        <w:rPr>
          <w:rFonts w:cs="David" w:hint="cs"/>
          <w:rtl/>
        </w:rPr>
      </w:pPr>
    </w:p>
    <w:p w14:paraId="2DF9B74B" w14:textId="77777777" w:rsidR="0020160F" w:rsidRPr="0020160F" w:rsidRDefault="0020160F" w:rsidP="0020160F">
      <w:pPr>
        <w:bidi/>
        <w:rPr>
          <w:rFonts w:cs="David" w:hint="cs"/>
          <w:rtl/>
        </w:rPr>
      </w:pPr>
      <w:r w:rsidRPr="0020160F">
        <w:rPr>
          <w:rFonts w:cs="David" w:hint="cs"/>
          <w:rtl/>
        </w:rPr>
        <w:tab/>
        <w:t xml:space="preserve">אנחנו לא נפסיק. </w:t>
      </w:r>
    </w:p>
    <w:p w14:paraId="5FF9717D" w14:textId="77777777" w:rsidR="0020160F" w:rsidRPr="0020160F" w:rsidRDefault="0020160F" w:rsidP="0020160F">
      <w:pPr>
        <w:bidi/>
        <w:rPr>
          <w:rFonts w:cs="David" w:hint="cs"/>
          <w:rtl/>
        </w:rPr>
      </w:pPr>
    </w:p>
    <w:p w14:paraId="7F83BFEB" w14:textId="77777777" w:rsidR="0020160F" w:rsidRPr="0020160F" w:rsidRDefault="0020160F" w:rsidP="0020160F">
      <w:pPr>
        <w:bidi/>
        <w:rPr>
          <w:rFonts w:cs="David" w:hint="cs"/>
          <w:u w:val="single"/>
          <w:rtl/>
        </w:rPr>
      </w:pPr>
      <w:r w:rsidRPr="0020160F">
        <w:rPr>
          <w:rFonts w:cs="David" w:hint="cs"/>
          <w:u w:val="single"/>
          <w:rtl/>
        </w:rPr>
        <w:t>יואל חסון:</w:t>
      </w:r>
    </w:p>
    <w:p w14:paraId="7C668FB5" w14:textId="77777777" w:rsidR="0020160F" w:rsidRPr="0020160F" w:rsidRDefault="0020160F" w:rsidP="0020160F">
      <w:pPr>
        <w:bidi/>
        <w:rPr>
          <w:rFonts w:cs="David" w:hint="cs"/>
          <w:u w:val="single"/>
          <w:rtl/>
        </w:rPr>
      </w:pPr>
    </w:p>
    <w:p w14:paraId="05A3FDFB" w14:textId="77777777" w:rsidR="0020160F" w:rsidRPr="0020160F" w:rsidRDefault="0020160F" w:rsidP="0020160F">
      <w:pPr>
        <w:bidi/>
        <w:ind w:firstLine="720"/>
        <w:rPr>
          <w:rFonts w:cs="David" w:hint="cs"/>
          <w:rtl/>
        </w:rPr>
      </w:pPr>
      <w:r w:rsidRPr="0020160F">
        <w:rPr>
          <w:rFonts w:cs="David" w:hint="cs"/>
          <w:rtl/>
        </w:rPr>
        <w:t xml:space="preserve">ארבל, הוא אמר את זה. סליחה, אני אומר לכם. </w:t>
      </w:r>
    </w:p>
    <w:p w14:paraId="7F5336F5" w14:textId="77777777" w:rsidR="0020160F" w:rsidRPr="0020160F" w:rsidRDefault="0020160F" w:rsidP="0020160F">
      <w:pPr>
        <w:bidi/>
        <w:rPr>
          <w:rFonts w:cs="David" w:hint="cs"/>
          <w:rtl/>
        </w:rPr>
      </w:pPr>
    </w:p>
    <w:p w14:paraId="36705EB9"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0FEEB3A8" w14:textId="77777777" w:rsidR="0020160F" w:rsidRPr="0020160F" w:rsidRDefault="0020160F" w:rsidP="0020160F">
      <w:pPr>
        <w:bidi/>
        <w:rPr>
          <w:rFonts w:cs="David" w:hint="cs"/>
          <w:u w:val="single"/>
          <w:rtl/>
        </w:rPr>
      </w:pPr>
    </w:p>
    <w:p w14:paraId="536EDC58" w14:textId="77777777" w:rsidR="0020160F" w:rsidRPr="0020160F" w:rsidRDefault="0020160F" w:rsidP="0020160F">
      <w:pPr>
        <w:bidi/>
        <w:ind w:firstLine="720"/>
        <w:rPr>
          <w:rFonts w:cs="David" w:hint="cs"/>
          <w:rtl/>
        </w:rPr>
      </w:pPr>
      <w:r w:rsidRPr="0020160F">
        <w:rPr>
          <w:rFonts w:cs="David" w:hint="cs"/>
          <w:rtl/>
        </w:rPr>
        <w:t xml:space="preserve">הנה </w:t>
      </w:r>
      <w:r w:rsidRPr="0020160F">
        <w:rPr>
          <w:rFonts w:cs="David"/>
          <w:rtl/>
        </w:rPr>
        <w:t>–</w:t>
      </w:r>
      <w:r w:rsidRPr="0020160F">
        <w:rPr>
          <w:rFonts w:cs="David" w:hint="cs"/>
          <w:rtl/>
        </w:rPr>
        <w:t xml:space="preserve"> אומרים לי שיושב ראש הכנסת הודיע עכשיו במליאה שתוך עשר דקות - - - </w:t>
      </w:r>
    </w:p>
    <w:p w14:paraId="5F07EB2B" w14:textId="77777777" w:rsidR="0020160F" w:rsidRPr="0020160F" w:rsidRDefault="0020160F" w:rsidP="0020160F">
      <w:pPr>
        <w:bidi/>
        <w:rPr>
          <w:rFonts w:cs="David" w:hint="cs"/>
          <w:rtl/>
        </w:rPr>
      </w:pPr>
    </w:p>
    <w:p w14:paraId="4DD5AA3C" w14:textId="77777777" w:rsidR="0020160F" w:rsidRPr="0020160F" w:rsidRDefault="0020160F" w:rsidP="0020160F">
      <w:pPr>
        <w:bidi/>
        <w:rPr>
          <w:rFonts w:cs="David" w:hint="cs"/>
          <w:u w:val="single"/>
          <w:rtl/>
        </w:rPr>
      </w:pPr>
      <w:r w:rsidRPr="0020160F">
        <w:rPr>
          <w:rFonts w:cs="David" w:hint="cs"/>
          <w:u w:val="single"/>
          <w:rtl/>
        </w:rPr>
        <w:t>רחל אדטו:</w:t>
      </w:r>
    </w:p>
    <w:p w14:paraId="18F0A2EE" w14:textId="77777777" w:rsidR="0020160F" w:rsidRPr="0020160F" w:rsidRDefault="0020160F" w:rsidP="0020160F">
      <w:pPr>
        <w:bidi/>
        <w:rPr>
          <w:rFonts w:cs="David" w:hint="cs"/>
          <w:u w:val="single"/>
          <w:rtl/>
        </w:rPr>
      </w:pPr>
    </w:p>
    <w:p w14:paraId="62A743D9" w14:textId="77777777" w:rsidR="0020160F" w:rsidRPr="0020160F" w:rsidRDefault="0020160F" w:rsidP="0020160F">
      <w:pPr>
        <w:bidi/>
        <w:ind w:firstLine="720"/>
        <w:rPr>
          <w:rFonts w:cs="David" w:hint="cs"/>
          <w:rtl/>
        </w:rPr>
      </w:pPr>
      <w:r w:rsidRPr="0020160F">
        <w:rPr>
          <w:rFonts w:cs="David" w:hint="cs"/>
          <w:rtl/>
        </w:rPr>
        <w:t xml:space="preserve">זה לא מה שהוא אמר, סליחה. </w:t>
      </w:r>
    </w:p>
    <w:p w14:paraId="45E2CF4C" w14:textId="77777777" w:rsidR="0020160F" w:rsidRPr="0020160F" w:rsidRDefault="0020160F" w:rsidP="0020160F">
      <w:pPr>
        <w:bidi/>
        <w:rPr>
          <w:rFonts w:cs="David" w:hint="cs"/>
          <w:rtl/>
        </w:rPr>
      </w:pPr>
    </w:p>
    <w:p w14:paraId="29376CEE" w14:textId="77777777" w:rsidR="0020160F" w:rsidRPr="0020160F" w:rsidRDefault="0020160F" w:rsidP="0020160F">
      <w:pPr>
        <w:bidi/>
        <w:rPr>
          <w:rFonts w:cs="David" w:hint="cs"/>
          <w:u w:val="single"/>
          <w:rtl/>
        </w:rPr>
      </w:pPr>
      <w:r w:rsidRPr="0020160F">
        <w:rPr>
          <w:rFonts w:cs="David" w:hint="cs"/>
          <w:u w:val="single"/>
          <w:rtl/>
        </w:rPr>
        <w:t>יואל חסון:</w:t>
      </w:r>
    </w:p>
    <w:p w14:paraId="4E5AA387" w14:textId="77777777" w:rsidR="0020160F" w:rsidRPr="0020160F" w:rsidRDefault="0020160F" w:rsidP="0020160F">
      <w:pPr>
        <w:bidi/>
        <w:rPr>
          <w:rFonts w:cs="David" w:hint="cs"/>
          <w:u w:val="single"/>
          <w:rtl/>
        </w:rPr>
      </w:pPr>
    </w:p>
    <w:p w14:paraId="06404D4F" w14:textId="77777777" w:rsidR="0020160F" w:rsidRPr="0020160F" w:rsidRDefault="0020160F" w:rsidP="0020160F">
      <w:pPr>
        <w:bidi/>
        <w:ind w:firstLine="720"/>
        <w:rPr>
          <w:rFonts w:cs="David" w:hint="cs"/>
          <w:rtl/>
        </w:rPr>
      </w:pPr>
      <w:r w:rsidRPr="0020160F">
        <w:rPr>
          <w:rFonts w:cs="David" w:hint="cs"/>
          <w:rtl/>
        </w:rPr>
        <w:t xml:space="preserve">זה לא מה שהוא אמר שם. </w:t>
      </w:r>
    </w:p>
    <w:p w14:paraId="6BE28C50" w14:textId="77777777" w:rsidR="0020160F" w:rsidRPr="0020160F" w:rsidRDefault="0020160F" w:rsidP="0020160F">
      <w:pPr>
        <w:bidi/>
        <w:ind w:firstLine="720"/>
        <w:rPr>
          <w:rFonts w:cs="David" w:hint="cs"/>
          <w:rtl/>
        </w:rPr>
      </w:pPr>
    </w:p>
    <w:p w14:paraId="6D2DD73D"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12A73ADF" w14:textId="77777777" w:rsidR="0020160F" w:rsidRPr="0020160F" w:rsidRDefault="0020160F" w:rsidP="0020160F">
      <w:pPr>
        <w:bidi/>
        <w:ind w:firstLine="720"/>
        <w:rPr>
          <w:rFonts w:cs="David" w:hint="cs"/>
          <w:rtl/>
        </w:rPr>
      </w:pPr>
    </w:p>
    <w:p w14:paraId="348A2C4B" w14:textId="77777777" w:rsidR="0020160F" w:rsidRPr="0020160F" w:rsidRDefault="0020160F" w:rsidP="0020160F">
      <w:pPr>
        <w:bidi/>
        <w:ind w:firstLine="720"/>
        <w:rPr>
          <w:rFonts w:cs="David" w:hint="cs"/>
          <w:rtl/>
        </w:rPr>
      </w:pPr>
      <w:r w:rsidRPr="0020160F">
        <w:rPr>
          <w:rFonts w:cs="David" w:hint="cs"/>
          <w:rtl/>
        </w:rPr>
        <w:t xml:space="preserve">אני מביא את בקשתו של חבר הכנסת יואל חסון להצבעה. </w:t>
      </w:r>
    </w:p>
    <w:p w14:paraId="33D20453" w14:textId="77777777" w:rsidR="0020160F" w:rsidRPr="0020160F" w:rsidRDefault="0020160F" w:rsidP="0020160F">
      <w:pPr>
        <w:bidi/>
        <w:ind w:firstLine="720"/>
        <w:rPr>
          <w:rFonts w:cs="David" w:hint="cs"/>
          <w:rtl/>
        </w:rPr>
      </w:pPr>
    </w:p>
    <w:p w14:paraId="1AFCBE25" w14:textId="77777777" w:rsidR="0020160F" w:rsidRPr="0020160F" w:rsidRDefault="0020160F" w:rsidP="0020160F">
      <w:pPr>
        <w:bidi/>
        <w:rPr>
          <w:rFonts w:cs="David" w:hint="cs"/>
          <w:u w:val="single"/>
          <w:rtl/>
        </w:rPr>
      </w:pPr>
      <w:r w:rsidRPr="0020160F">
        <w:rPr>
          <w:rFonts w:cs="David" w:hint="cs"/>
          <w:u w:val="single"/>
          <w:rtl/>
        </w:rPr>
        <w:t>יואל חסון:</w:t>
      </w:r>
    </w:p>
    <w:p w14:paraId="6D174AAF" w14:textId="77777777" w:rsidR="0020160F" w:rsidRPr="0020160F" w:rsidRDefault="0020160F" w:rsidP="0020160F">
      <w:pPr>
        <w:bidi/>
        <w:ind w:firstLine="720"/>
        <w:rPr>
          <w:rFonts w:cs="David" w:hint="cs"/>
          <w:rtl/>
        </w:rPr>
      </w:pPr>
    </w:p>
    <w:p w14:paraId="31991316" w14:textId="77777777" w:rsidR="0020160F" w:rsidRPr="0020160F" w:rsidRDefault="0020160F" w:rsidP="0020160F">
      <w:pPr>
        <w:bidi/>
        <w:ind w:firstLine="720"/>
        <w:rPr>
          <w:rFonts w:cs="David" w:hint="cs"/>
          <w:rtl/>
        </w:rPr>
      </w:pPr>
      <w:r w:rsidRPr="0020160F">
        <w:rPr>
          <w:rFonts w:cs="David" w:hint="cs"/>
          <w:rtl/>
        </w:rPr>
        <w:t xml:space="preserve">אני מבקש ממך. לא, זו לא הצבעה. זה לא עובד בצורה כזאת, לא מצביעים בצורה כזאת. </w:t>
      </w:r>
    </w:p>
    <w:p w14:paraId="587E020A" w14:textId="77777777" w:rsidR="0020160F" w:rsidRPr="0020160F" w:rsidRDefault="0020160F" w:rsidP="0020160F">
      <w:pPr>
        <w:bidi/>
        <w:ind w:firstLine="720"/>
        <w:rPr>
          <w:rFonts w:cs="David" w:hint="cs"/>
          <w:rtl/>
        </w:rPr>
      </w:pPr>
    </w:p>
    <w:p w14:paraId="75212BAC" w14:textId="77777777" w:rsidR="0020160F" w:rsidRPr="0020160F" w:rsidRDefault="0020160F" w:rsidP="0020160F">
      <w:pPr>
        <w:bidi/>
        <w:rPr>
          <w:rFonts w:cs="David" w:hint="cs"/>
          <w:rtl/>
        </w:rPr>
      </w:pPr>
      <w:r w:rsidRPr="0020160F">
        <w:rPr>
          <w:rFonts w:cs="David" w:hint="cs"/>
          <w:u w:val="single"/>
          <w:rtl/>
        </w:rPr>
        <w:t>רחל אדטו:</w:t>
      </w:r>
    </w:p>
    <w:p w14:paraId="149550DC" w14:textId="77777777" w:rsidR="0020160F" w:rsidRPr="0020160F" w:rsidRDefault="0020160F" w:rsidP="0020160F">
      <w:pPr>
        <w:bidi/>
        <w:ind w:firstLine="720"/>
        <w:rPr>
          <w:rFonts w:cs="David" w:hint="cs"/>
          <w:rtl/>
        </w:rPr>
      </w:pPr>
    </w:p>
    <w:p w14:paraId="3F4BC6A3" w14:textId="77777777" w:rsidR="0020160F" w:rsidRPr="0020160F" w:rsidRDefault="0020160F" w:rsidP="0020160F">
      <w:pPr>
        <w:bidi/>
        <w:ind w:firstLine="720"/>
        <w:rPr>
          <w:rFonts w:cs="David" w:hint="cs"/>
          <w:rtl/>
        </w:rPr>
      </w:pPr>
      <w:r w:rsidRPr="0020160F">
        <w:rPr>
          <w:rFonts w:cs="David" w:hint="cs"/>
          <w:rtl/>
        </w:rPr>
        <w:t xml:space="preserve">זה לא הצבעה עכשיו. </w:t>
      </w:r>
    </w:p>
    <w:p w14:paraId="59103654" w14:textId="77777777" w:rsidR="0020160F" w:rsidRPr="0020160F" w:rsidRDefault="0020160F" w:rsidP="0020160F">
      <w:pPr>
        <w:bidi/>
        <w:ind w:firstLine="720"/>
        <w:rPr>
          <w:rFonts w:cs="David" w:hint="cs"/>
          <w:rtl/>
        </w:rPr>
      </w:pPr>
    </w:p>
    <w:p w14:paraId="5E01098F" w14:textId="77777777" w:rsidR="0020160F" w:rsidRPr="0020160F" w:rsidRDefault="0020160F" w:rsidP="0020160F">
      <w:pPr>
        <w:bidi/>
        <w:rPr>
          <w:rFonts w:cs="David" w:hint="cs"/>
          <w:u w:val="single"/>
          <w:rtl/>
        </w:rPr>
      </w:pPr>
      <w:r w:rsidRPr="0020160F">
        <w:rPr>
          <w:rFonts w:cs="David" w:hint="cs"/>
          <w:u w:val="single"/>
          <w:rtl/>
        </w:rPr>
        <w:t>היו"ר דוד רותם:</w:t>
      </w:r>
    </w:p>
    <w:p w14:paraId="68D89301" w14:textId="77777777" w:rsidR="0020160F" w:rsidRPr="0020160F" w:rsidRDefault="0020160F" w:rsidP="0020160F">
      <w:pPr>
        <w:bidi/>
        <w:ind w:firstLine="720"/>
        <w:rPr>
          <w:rFonts w:cs="David" w:hint="cs"/>
          <w:rtl/>
        </w:rPr>
      </w:pPr>
    </w:p>
    <w:p w14:paraId="578C8852" w14:textId="77777777" w:rsidR="0020160F" w:rsidRPr="0020160F" w:rsidRDefault="0020160F" w:rsidP="0020160F">
      <w:pPr>
        <w:bidi/>
        <w:ind w:firstLine="720"/>
        <w:rPr>
          <w:rFonts w:cs="David" w:hint="cs"/>
          <w:rtl/>
        </w:rPr>
      </w:pPr>
      <w:r w:rsidRPr="0020160F">
        <w:rPr>
          <w:rFonts w:cs="David" w:hint="cs"/>
          <w:rtl/>
        </w:rPr>
        <w:t>תגישו על זה בג"ץ.</w:t>
      </w:r>
    </w:p>
    <w:p w14:paraId="45568E67" w14:textId="77777777" w:rsidR="0020160F" w:rsidRPr="0020160F" w:rsidRDefault="0020160F" w:rsidP="0020160F">
      <w:pPr>
        <w:bidi/>
        <w:rPr>
          <w:rFonts w:cs="David" w:hint="cs"/>
          <w:rtl/>
        </w:rPr>
      </w:pPr>
    </w:p>
    <w:p w14:paraId="24A1CC61"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6E2A593C" w14:textId="77777777" w:rsidR="0020160F" w:rsidRPr="0020160F" w:rsidRDefault="0020160F" w:rsidP="0020160F">
      <w:pPr>
        <w:bidi/>
        <w:rPr>
          <w:rFonts w:cs="David" w:hint="cs"/>
          <w:u w:val="single"/>
          <w:rtl/>
        </w:rPr>
      </w:pPr>
    </w:p>
    <w:p w14:paraId="69AE553F" w14:textId="77777777" w:rsidR="0020160F" w:rsidRPr="0020160F" w:rsidRDefault="0020160F" w:rsidP="0020160F">
      <w:pPr>
        <w:bidi/>
        <w:ind w:firstLine="720"/>
        <w:rPr>
          <w:rFonts w:cs="David" w:hint="cs"/>
          <w:rtl/>
        </w:rPr>
      </w:pPr>
      <w:r w:rsidRPr="0020160F">
        <w:rPr>
          <w:rFonts w:cs="David" w:hint="cs"/>
          <w:rtl/>
        </w:rPr>
        <w:t>מי בעד?</w:t>
      </w:r>
    </w:p>
    <w:p w14:paraId="600934DE" w14:textId="77777777" w:rsidR="0020160F" w:rsidRPr="0020160F" w:rsidRDefault="0020160F" w:rsidP="0020160F">
      <w:pPr>
        <w:bidi/>
        <w:rPr>
          <w:rFonts w:cs="David" w:hint="cs"/>
          <w:rtl/>
        </w:rPr>
      </w:pPr>
    </w:p>
    <w:p w14:paraId="5C3E0077" w14:textId="77777777" w:rsidR="0020160F" w:rsidRPr="0020160F" w:rsidRDefault="0020160F" w:rsidP="0020160F">
      <w:pPr>
        <w:bidi/>
        <w:rPr>
          <w:rFonts w:cs="David" w:hint="cs"/>
          <w:u w:val="single"/>
          <w:rtl/>
        </w:rPr>
      </w:pPr>
      <w:r w:rsidRPr="0020160F">
        <w:rPr>
          <w:rFonts w:cs="David" w:hint="cs"/>
          <w:u w:val="single"/>
          <w:rtl/>
        </w:rPr>
        <w:t>רחל אדטו:</w:t>
      </w:r>
    </w:p>
    <w:p w14:paraId="51A4AA93" w14:textId="77777777" w:rsidR="0020160F" w:rsidRPr="0020160F" w:rsidRDefault="0020160F" w:rsidP="0020160F">
      <w:pPr>
        <w:bidi/>
        <w:rPr>
          <w:rFonts w:cs="David" w:hint="cs"/>
          <w:u w:val="single"/>
          <w:rtl/>
        </w:rPr>
      </w:pPr>
    </w:p>
    <w:p w14:paraId="35309EF9" w14:textId="77777777" w:rsidR="0020160F" w:rsidRPr="0020160F" w:rsidRDefault="0020160F" w:rsidP="0020160F">
      <w:pPr>
        <w:bidi/>
        <w:ind w:firstLine="720"/>
        <w:rPr>
          <w:rFonts w:cs="David" w:hint="cs"/>
          <w:rtl/>
        </w:rPr>
      </w:pPr>
      <w:r w:rsidRPr="0020160F">
        <w:rPr>
          <w:rFonts w:cs="David" w:hint="cs"/>
          <w:rtl/>
        </w:rPr>
        <w:t xml:space="preserve">זה לא יכול להיות שהוא יחטוף - - - מחטף. </w:t>
      </w:r>
    </w:p>
    <w:p w14:paraId="254F7A92" w14:textId="77777777" w:rsidR="0020160F" w:rsidRPr="0020160F" w:rsidRDefault="0020160F" w:rsidP="0020160F">
      <w:pPr>
        <w:bidi/>
        <w:ind w:firstLine="720"/>
        <w:rPr>
          <w:rFonts w:cs="David" w:hint="cs"/>
          <w:rtl/>
        </w:rPr>
      </w:pPr>
    </w:p>
    <w:p w14:paraId="751DEAC8"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17C50042" w14:textId="77777777" w:rsidR="0020160F" w:rsidRPr="0020160F" w:rsidRDefault="0020160F" w:rsidP="0020160F">
      <w:pPr>
        <w:bidi/>
        <w:ind w:firstLine="720"/>
        <w:rPr>
          <w:rFonts w:cs="David" w:hint="cs"/>
          <w:rtl/>
        </w:rPr>
      </w:pPr>
    </w:p>
    <w:p w14:paraId="7BA7925B" w14:textId="77777777" w:rsidR="0020160F" w:rsidRPr="0020160F" w:rsidRDefault="0020160F" w:rsidP="0020160F">
      <w:pPr>
        <w:bidi/>
        <w:ind w:firstLine="720"/>
        <w:rPr>
          <w:rFonts w:cs="David" w:hint="cs"/>
          <w:rtl/>
        </w:rPr>
      </w:pPr>
      <w:r w:rsidRPr="0020160F">
        <w:rPr>
          <w:rFonts w:cs="David" w:hint="cs"/>
          <w:rtl/>
        </w:rPr>
        <w:t>אני שואל שמית. מי בעד - - - ?</w:t>
      </w:r>
    </w:p>
    <w:p w14:paraId="66A6979B" w14:textId="77777777" w:rsidR="0020160F" w:rsidRPr="0020160F" w:rsidRDefault="0020160F" w:rsidP="0020160F">
      <w:pPr>
        <w:bidi/>
        <w:ind w:firstLine="720"/>
        <w:rPr>
          <w:rFonts w:cs="David" w:hint="cs"/>
          <w:rtl/>
        </w:rPr>
      </w:pPr>
    </w:p>
    <w:p w14:paraId="2012FA8A" w14:textId="77777777" w:rsidR="0020160F" w:rsidRPr="0020160F" w:rsidRDefault="0020160F" w:rsidP="0020160F">
      <w:pPr>
        <w:bidi/>
        <w:rPr>
          <w:rFonts w:cs="David" w:hint="cs"/>
          <w:rtl/>
        </w:rPr>
      </w:pPr>
      <w:r w:rsidRPr="0020160F">
        <w:rPr>
          <w:rFonts w:cs="David" w:hint="cs"/>
          <w:u w:val="single"/>
          <w:rtl/>
        </w:rPr>
        <w:t>רחל אדטו:</w:t>
      </w:r>
    </w:p>
    <w:p w14:paraId="132242D2" w14:textId="77777777" w:rsidR="0020160F" w:rsidRPr="0020160F" w:rsidRDefault="0020160F" w:rsidP="0020160F">
      <w:pPr>
        <w:bidi/>
        <w:ind w:firstLine="720"/>
        <w:rPr>
          <w:rFonts w:cs="David" w:hint="cs"/>
          <w:rtl/>
        </w:rPr>
      </w:pPr>
    </w:p>
    <w:p w14:paraId="246A3F18" w14:textId="77777777" w:rsidR="0020160F" w:rsidRPr="0020160F" w:rsidRDefault="0020160F" w:rsidP="0020160F">
      <w:pPr>
        <w:bidi/>
        <w:ind w:firstLine="720"/>
        <w:rPr>
          <w:rFonts w:cs="David" w:hint="cs"/>
          <w:rtl/>
        </w:rPr>
      </w:pPr>
      <w:r w:rsidRPr="0020160F">
        <w:rPr>
          <w:rFonts w:cs="David" w:hint="cs"/>
          <w:rtl/>
        </w:rPr>
        <w:t xml:space="preserve">אתה גונב הצבעה וזה מחטף. </w:t>
      </w:r>
    </w:p>
    <w:p w14:paraId="1B03362A" w14:textId="77777777" w:rsidR="0020160F" w:rsidRPr="0020160F" w:rsidRDefault="0020160F" w:rsidP="0020160F">
      <w:pPr>
        <w:bidi/>
        <w:ind w:firstLine="720"/>
        <w:rPr>
          <w:rFonts w:cs="David" w:hint="cs"/>
          <w:rtl/>
        </w:rPr>
      </w:pPr>
    </w:p>
    <w:p w14:paraId="6541B6CF"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250EFCF7" w14:textId="77777777" w:rsidR="0020160F" w:rsidRPr="0020160F" w:rsidRDefault="0020160F" w:rsidP="0020160F">
      <w:pPr>
        <w:bidi/>
        <w:ind w:firstLine="720"/>
        <w:rPr>
          <w:rFonts w:cs="David" w:hint="cs"/>
          <w:rtl/>
        </w:rPr>
      </w:pPr>
    </w:p>
    <w:p w14:paraId="4B0B5A6F" w14:textId="77777777" w:rsidR="0020160F" w:rsidRPr="0020160F" w:rsidRDefault="0020160F" w:rsidP="0020160F">
      <w:pPr>
        <w:bidi/>
        <w:ind w:firstLine="720"/>
        <w:rPr>
          <w:rFonts w:cs="David" w:hint="cs"/>
          <w:rtl/>
        </w:rPr>
      </w:pPr>
      <w:r w:rsidRPr="0020160F">
        <w:rPr>
          <w:rFonts w:cs="David" w:hint="cs"/>
          <w:rtl/>
        </w:rPr>
        <w:t xml:space="preserve">חבר הכנסת יריב </w:t>
      </w:r>
      <w:proofErr w:type="spellStart"/>
      <w:r w:rsidRPr="0020160F">
        <w:rPr>
          <w:rFonts w:cs="David" w:hint="cs"/>
          <w:rtl/>
        </w:rPr>
        <w:t>לוין</w:t>
      </w:r>
      <w:proofErr w:type="spellEnd"/>
      <w:r w:rsidRPr="0020160F">
        <w:rPr>
          <w:rFonts w:cs="David" w:hint="cs"/>
          <w:rtl/>
        </w:rPr>
        <w:t xml:space="preserve"> - - -</w:t>
      </w:r>
    </w:p>
    <w:p w14:paraId="0D9931D7" w14:textId="77777777" w:rsidR="0020160F" w:rsidRPr="0020160F" w:rsidRDefault="0020160F" w:rsidP="0020160F">
      <w:pPr>
        <w:bidi/>
        <w:rPr>
          <w:rFonts w:cs="David" w:hint="cs"/>
          <w:rtl/>
        </w:rPr>
      </w:pPr>
    </w:p>
    <w:p w14:paraId="4919AC98" w14:textId="77777777" w:rsidR="0020160F" w:rsidRPr="0020160F" w:rsidRDefault="0020160F" w:rsidP="0020160F">
      <w:pPr>
        <w:bidi/>
        <w:rPr>
          <w:rFonts w:cs="David" w:hint="cs"/>
          <w:u w:val="single"/>
          <w:rtl/>
        </w:rPr>
      </w:pPr>
      <w:r w:rsidRPr="0020160F">
        <w:rPr>
          <w:rFonts w:cs="David" w:hint="cs"/>
          <w:u w:val="single"/>
          <w:rtl/>
        </w:rPr>
        <w:t>יואל חסון:</w:t>
      </w:r>
    </w:p>
    <w:p w14:paraId="78FF127D" w14:textId="77777777" w:rsidR="0020160F" w:rsidRPr="0020160F" w:rsidRDefault="0020160F" w:rsidP="0020160F">
      <w:pPr>
        <w:bidi/>
        <w:rPr>
          <w:rFonts w:cs="David" w:hint="cs"/>
          <w:u w:val="single"/>
          <w:rtl/>
        </w:rPr>
      </w:pPr>
    </w:p>
    <w:p w14:paraId="6C754C5B" w14:textId="77777777" w:rsidR="0020160F" w:rsidRPr="0020160F" w:rsidRDefault="0020160F" w:rsidP="0020160F">
      <w:pPr>
        <w:bidi/>
        <w:ind w:firstLine="720"/>
        <w:rPr>
          <w:rFonts w:cs="David" w:hint="cs"/>
          <w:rtl/>
        </w:rPr>
      </w:pPr>
      <w:r w:rsidRPr="0020160F">
        <w:rPr>
          <w:rFonts w:cs="David" w:hint="cs"/>
          <w:rtl/>
        </w:rPr>
        <w:t xml:space="preserve">אתה עושה כאן מחטף, אדוני היושב ראש. </w:t>
      </w:r>
    </w:p>
    <w:p w14:paraId="6AFF1E24" w14:textId="77777777" w:rsidR="0020160F" w:rsidRPr="0020160F" w:rsidRDefault="0020160F" w:rsidP="0020160F">
      <w:pPr>
        <w:bidi/>
        <w:rPr>
          <w:rFonts w:cs="David" w:hint="cs"/>
          <w:rtl/>
        </w:rPr>
      </w:pPr>
    </w:p>
    <w:p w14:paraId="5834383F"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665EBBC0" w14:textId="77777777" w:rsidR="0020160F" w:rsidRPr="0020160F" w:rsidRDefault="0020160F" w:rsidP="0020160F">
      <w:pPr>
        <w:bidi/>
        <w:rPr>
          <w:rFonts w:cs="David" w:hint="cs"/>
          <w:u w:val="single"/>
          <w:rtl/>
        </w:rPr>
      </w:pPr>
    </w:p>
    <w:p w14:paraId="5B55A00C" w14:textId="77777777" w:rsidR="0020160F" w:rsidRPr="0020160F" w:rsidRDefault="0020160F" w:rsidP="0020160F">
      <w:pPr>
        <w:bidi/>
        <w:ind w:firstLine="720"/>
        <w:rPr>
          <w:rFonts w:cs="David" w:hint="cs"/>
          <w:rtl/>
        </w:rPr>
      </w:pPr>
      <w:r w:rsidRPr="0020160F">
        <w:rPr>
          <w:rFonts w:cs="David" w:hint="cs"/>
          <w:rtl/>
        </w:rPr>
        <w:t>חבר הכנסת חסון, אני קורא לך לסדר פעם ראשונה.</w:t>
      </w:r>
    </w:p>
    <w:p w14:paraId="7EE9CA64" w14:textId="77777777" w:rsidR="0020160F" w:rsidRPr="0020160F" w:rsidRDefault="0020160F" w:rsidP="0020160F">
      <w:pPr>
        <w:bidi/>
        <w:ind w:firstLine="720"/>
        <w:rPr>
          <w:rFonts w:cs="David" w:hint="cs"/>
          <w:rtl/>
        </w:rPr>
      </w:pPr>
    </w:p>
    <w:p w14:paraId="6A065CF4" w14:textId="77777777" w:rsidR="0020160F" w:rsidRPr="0020160F" w:rsidRDefault="0020160F" w:rsidP="0020160F">
      <w:pPr>
        <w:keepLines/>
        <w:bidi/>
        <w:rPr>
          <w:rFonts w:cs="David" w:hint="cs"/>
          <w:u w:val="single"/>
          <w:rtl/>
        </w:rPr>
      </w:pPr>
      <w:r w:rsidRPr="0020160F">
        <w:rPr>
          <w:rFonts w:cs="David" w:hint="cs"/>
          <w:u w:val="single"/>
          <w:rtl/>
        </w:rPr>
        <w:t>יואל חסון:</w:t>
      </w:r>
    </w:p>
    <w:p w14:paraId="1128FBF2" w14:textId="77777777" w:rsidR="0020160F" w:rsidRPr="0020160F" w:rsidRDefault="0020160F" w:rsidP="0020160F">
      <w:pPr>
        <w:keepLines/>
        <w:bidi/>
        <w:rPr>
          <w:rFonts w:cs="David" w:hint="cs"/>
          <w:rtl/>
        </w:rPr>
      </w:pPr>
    </w:p>
    <w:p w14:paraId="6C563DB1" w14:textId="77777777" w:rsidR="0020160F" w:rsidRPr="0020160F" w:rsidRDefault="0020160F" w:rsidP="0020160F">
      <w:pPr>
        <w:keepLines/>
        <w:bidi/>
        <w:rPr>
          <w:rFonts w:cs="David" w:hint="cs"/>
          <w:rtl/>
        </w:rPr>
      </w:pPr>
      <w:r w:rsidRPr="0020160F">
        <w:rPr>
          <w:rFonts w:cs="David" w:hint="cs"/>
          <w:rtl/>
        </w:rPr>
        <w:t xml:space="preserve">יושב ראש הכנסת אמר בצורה ברורה - - - </w:t>
      </w:r>
    </w:p>
    <w:p w14:paraId="438993C8" w14:textId="77777777" w:rsidR="0020160F" w:rsidRPr="0020160F" w:rsidRDefault="0020160F" w:rsidP="0020160F">
      <w:pPr>
        <w:bidi/>
        <w:ind w:firstLine="720"/>
        <w:rPr>
          <w:rFonts w:cs="David" w:hint="cs"/>
          <w:rtl/>
        </w:rPr>
      </w:pPr>
    </w:p>
    <w:p w14:paraId="0FF72977"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17FE6A7D" w14:textId="77777777" w:rsidR="0020160F" w:rsidRPr="0020160F" w:rsidRDefault="0020160F" w:rsidP="0020160F">
      <w:pPr>
        <w:bidi/>
        <w:ind w:firstLine="720"/>
        <w:rPr>
          <w:rFonts w:cs="David" w:hint="cs"/>
          <w:rtl/>
        </w:rPr>
      </w:pPr>
    </w:p>
    <w:p w14:paraId="1647EFFD" w14:textId="77777777" w:rsidR="0020160F" w:rsidRPr="0020160F" w:rsidRDefault="0020160F" w:rsidP="0020160F">
      <w:pPr>
        <w:bidi/>
        <w:ind w:firstLine="720"/>
        <w:rPr>
          <w:rFonts w:cs="David" w:hint="cs"/>
          <w:rtl/>
        </w:rPr>
      </w:pPr>
      <w:r w:rsidRPr="0020160F">
        <w:rPr>
          <w:rFonts w:cs="David" w:hint="cs"/>
          <w:rtl/>
        </w:rPr>
        <w:t xml:space="preserve">אני קורא לך לסדר פעם </w:t>
      </w:r>
      <w:proofErr w:type="spellStart"/>
      <w:r w:rsidRPr="0020160F">
        <w:rPr>
          <w:rFonts w:cs="David" w:hint="cs"/>
          <w:rtl/>
        </w:rPr>
        <w:t>שניה</w:t>
      </w:r>
      <w:proofErr w:type="spellEnd"/>
      <w:r w:rsidRPr="0020160F">
        <w:rPr>
          <w:rFonts w:cs="David" w:hint="cs"/>
          <w:rtl/>
        </w:rPr>
        <w:t xml:space="preserve">. </w:t>
      </w:r>
    </w:p>
    <w:p w14:paraId="60CE87B0" w14:textId="77777777" w:rsidR="0020160F" w:rsidRPr="0020160F" w:rsidRDefault="0020160F" w:rsidP="0020160F">
      <w:pPr>
        <w:bidi/>
        <w:rPr>
          <w:rFonts w:cs="David" w:hint="cs"/>
          <w:rtl/>
        </w:rPr>
      </w:pPr>
    </w:p>
    <w:p w14:paraId="6E384F6A" w14:textId="77777777" w:rsidR="0020160F" w:rsidRPr="0020160F" w:rsidRDefault="0020160F" w:rsidP="0020160F">
      <w:pPr>
        <w:bidi/>
        <w:rPr>
          <w:rFonts w:cs="David" w:hint="cs"/>
          <w:u w:val="single"/>
          <w:rtl/>
        </w:rPr>
      </w:pPr>
      <w:r w:rsidRPr="0020160F">
        <w:rPr>
          <w:rFonts w:cs="David" w:hint="cs"/>
          <w:u w:val="single"/>
          <w:rtl/>
        </w:rPr>
        <w:t>רחל אדטו:</w:t>
      </w:r>
    </w:p>
    <w:p w14:paraId="014B859B" w14:textId="77777777" w:rsidR="0020160F" w:rsidRPr="0020160F" w:rsidRDefault="0020160F" w:rsidP="0020160F">
      <w:pPr>
        <w:bidi/>
        <w:rPr>
          <w:rFonts w:cs="David" w:hint="cs"/>
          <w:u w:val="single"/>
          <w:rtl/>
        </w:rPr>
      </w:pPr>
    </w:p>
    <w:p w14:paraId="49513498" w14:textId="77777777" w:rsidR="0020160F" w:rsidRPr="0020160F" w:rsidRDefault="0020160F" w:rsidP="0020160F">
      <w:pPr>
        <w:bidi/>
        <w:ind w:firstLine="720"/>
        <w:rPr>
          <w:rFonts w:cs="David" w:hint="cs"/>
          <w:rtl/>
        </w:rPr>
      </w:pPr>
      <w:r w:rsidRPr="0020160F">
        <w:rPr>
          <w:rFonts w:cs="David" w:hint="cs"/>
          <w:rtl/>
        </w:rPr>
        <w:t>אתה גונב הצבעה. במפורש, אתה גונב הצבעה בניגוד לעמדתו של יושב הראש.</w:t>
      </w:r>
    </w:p>
    <w:p w14:paraId="4B5B8848" w14:textId="77777777" w:rsidR="0020160F" w:rsidRPr="0020160F" w:rsidRDefault="0020160F" w:rsidP="0020160F">
      <w:pPr>
        <w:bidi/>
        <w:rPr>
          <w:rFonts w:cs="David" w:hint="cs"/>
          <w:rtl/>
        </w:rPr>
      </w:pPr>
    </w:p>
    <w:p w14:paraId="11880807"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2AA8AE2A" w14:textId="77777777" w:rsidR="0020160F" w:rsidRPr="0020160F" w:rsidRDefault="0020160F" w:rsidP="0020160F">
      <w:pPr>
        <w:bidi/>
        <w:rPr>
          <w:rFonts w:cs="David" w:hint="cs"/>
          <w:u w:val="single"/>
          <w:rtl/>
        </w:rPr>
      </w:pPr>
    </w:p>
    <w:p w14:paraId="242E4EE3" w14:textId="77777777" w:rsidR="0020160F" w:rsidRPr="0020160F" w:rsidRDefault="0020160F" w:rsidP="0020160F">
      <w:pPr>
        <w:bidi/>
        <w:ind w:firstLine="720"/>
        <w:rPr>
          <w:rFonts w:cs="David" w:hint="cs"/>
          <w:rtl/>
        </w:rPr>
      </w:pPr>
      <w:r w:rsidRPr="0020160F">
        <w:rPr>
          <w:rFonts w:cs="David" w:hint="cs"/>
          <w:rtl/>
        </w:rPr>
        <w:t>חברת הכנסת אדטו, אני קורא לך לסדר פעם ראשונה.</w:t>
      </w:r>
    </w:p>
    <w:p w14:paraId="1F9514D6" w14:textId="77777777" w:rsidR="0020160F" w:rsidRPr="0020160F" w:rsidRDefault="0020160F" w:rsidP="0020160F">
      <w:pPr>
        <w:bidi/>
        <w:ind w:firstLine="720"/>
        <w:rPr>
          <w:rFonts w:cs="David" w:hint="cs"/>
          <w:rtl/>
        </w:rPr>
      </w:pPr>
    </w:p>
    <w:p w14:paraId="354D1C53" w14:textId="77777777" w:rsidR="0020160F" w:rsidRPr="0020160F" w:rsidRDefault="0020160F" w:rsidP="0020160F">
      <w:pPr>
        <w:bidi/>
        <w:rPr>
          <w:rFonts w:cs="David" w:hint="cs"/>
          <w:rtl/>
        </w:rPr>
      </w:pPr>
      <w:r w:rsidRPr="0020160F">
        <w:rPr>
          <w:rFonts w:cs="David" w:hint="cs"/>
          <w:u w:val="single"/>
          <w:rtl/>
        </w:rPr>
        <w:t>רחל אדטו:</w:t>
      </w:r>
    </w:p>
    <w:p w14:paraId="6A447A09" w14:textId="77777777" w:rsidR="0020160F" w:rsidRPr="0020160F" w:rsidRDefault="0020160F" w:rsidP="0020160F">
      <w:pPr>
        <w:bidi/>
        <w:ind w:firstLine="720"/>
        <w:rPr>
          <w:rFonts w:cs="David" w:hint="cs"/>
          <w:rtl/>
        </w:rPr>
      </w:pPr>
    </w:p>
    <w:p w14:paraId="600A9BF6" w14:textId="77777777" w:rsidR="0020160F" w:rsidRPr="0020160F" w:rsidRDefault="0020160F" w:rsidP="0020160F">
      <w:pPr>
        <w:bidi/>
        <w:ind w:firstLine="720"/>
        <w:rPr>
          <w:rFonts w:cs="David" w:hint="cs"/>
          <w:rtl/>
        </w:rPr>
      </w:pPr>
      <w:r w:rsidRPr="0020160F">
        <w:rPr>
          <w:rFonts w:cs="David" w:hint="cs"/>
          <w:rtl/>
        </w:rPr>
        <w:t xml:space="preserve">אל תקרא לי לסדר. אתה גונב הצבעה בניגוד לעמדתו של יושב הראש. </w:t>
      </w:r>
    </w:p>
    <w:p w14:paraId="120E0D67" w14:textId="77777777" w:rsidR="0020160F" w:rsidRPr="0020160F" w:rsidRDefault="0020160F" w:rsidP="0020160F">
      <w:pPr>
        <w:bidi/>
        <w:ind w:firstLine="720"/>
        <w:rPr>
          <w:rFonts w:cs="David" w:hint="cs"/>
          <w:rtl/>
        </w:rPr>
      </w:pPr>
    </w:p>
    <w:p w14:paraId="4024E483"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625F42FD" w14:textId="77777777" w:rsidR="0020160F" w:rsidRPr="0020160F" w:rsidRDefault="0020160F" w:rsidP="0020160F">
      <w:pPr>
        <w:bidi/>
        <w:ind w:firstLine="720"/>
        <w:rPr>
          <w:rFonts w:cs="David" w:hint="cs"/>
          <w:rtl/>
        </w:rPr>
      </w:pPr>
    </w:p>
    <w:p w14:paraId="7B99D619" w14:textId="77777777" w:rsidR="0020160F" w:rsidRPr="0020160F" w:rsidRDefault="0020160F" w:rsidP="0020160F">
      <w:pPr>
        <w:bidi/>
        <w:ind w:firstLine="720"/>
        <w:rPr>
          <w:rFonts w:cs="David" w:hint="cs"/>
          <w:rtl/>
        </w:rPr>
      </w:pPr>
      <w:r w:rsidRPr="0020160F">
        <w:rPr>
          <w:rFonts w:cs="David" w:hint="cs"/>
          <w:rtl/>
        </w:rPr>
        <w:t xml:space="preserve">אני קורא לסדר פעם </w:t>
      </w:r>
      <w:proofErr w:type="spellStart"/>
      <w:r w:rsidRPr="0020160F">
        <w:rPr>
          <w:rFonts w:cs="David" w:hint="cs"/>
          <w:rtl/>
        </w:rPr>
        <w:t>שניה</w:t>
      </w:r>
      <w:proofErr w:type="spellEnd"/>
      <w:r w:rsidRPr="0020160F">
        <w:rPr>
          <w:rFonts w:cs="David" w:hint="cs"/>
          <w:rtl/>
        </w:rPr>
        <w:t>.</w:t>
      </w:r>
    </w:p>
    <w:p w14:paraId="57B77664" w14:textId="77777777" w:rsidR="0020160F" w:rsidRPr="0020160F" w:rsidRDefault="0020160F" w:rsidP="0020160F">
      <w:pPr>
        <w:bidi/>
        <w:ind w:firstLine="720"/>
        <w:rPr>
          <w:rFonts w:cs="David" w:hint="cs"/>
          <w:rtl/>
        </w:rPr>
      </w:pPr>
    </w:p>
    <w:p w14:paraId="3445B72A" w14:textId="77777777" w:rsidR="0020160F" w:rsidRPr="0020160F" w:rsidRDefault="0020160F" w:rsidP="0020160F">
      <w:pPr>
        <w:bidi/>
        <w:rPr>
          <w:rFonts w:cs="David" w:hint="cs"/>
          <w:rtl/>
        </w:rPr>
      </w:pPr>
      <w:r w:rsidRPr="0020160F">
        <w:rPr>
          <w:rFonts w:cs="David" w:hint="cs"/>
          <w:u w:val="single"/>
          <w:rtl/>
        </w:rPr>
        <w:t>רחל אדטו:</w:t>
      </w:r>
    </w:p>
    <w:p w14:paraId="7190A21E" w14:textId="77777777" w:rsidR="0020160F" w:rsidRPr="0020160F" w:rsidRDefault="0020160F" w:rsidP="0020160F">
      <w:pPr>
        <w:bidi/>
        <w:ind w:firstLine="720"/>
        <w:rPr>
          <w:rFonts w:cs="David" w:hint="cs"/>
          <w:rtl/>
        </w:rPr>
      </w:pPr>
    </w:p>
    <w:p w14:paraId="54A84D43" w14:textId="77777777" w:rsidR="0020160F" w:rsidRPr="0020160F" w:rsidRDefault="0020160F" w:rsidP="0020160F">
      <w:pPr>
        <w:bidi/>
        <w:ind w:firstLine="720"/>
        <w:rPr>
          <w:rFonts w:cs="David" w:hint="cs"/>
          <w:rtl/>
        </w:rPr>
      </w:pPr>
      <w:r w:rsidRPr="0020160F">
        <w:rPr>
          <w:rFonts w:cs="David" w:hint="cs"/>
          <w:rtl/>
        </w:rPr>
        <w:t>אתה יכול לקרוא לי פעם שלישית ואני אצא.</w:t>
      </w:r>
    </w:p>
    <w:p w14:paraId="57A8E0A0" w14:textId="77777777" w:rsidR="0020160F" w:rsidRPr="0020160F" w:rsidRDefault="0020160F" w:rsidP="0020160F">
      <w:pPr>
        <w:bidi/>
        <w:ind w:firstLine="720"/>
        <w:rPr>
          <w:rFonts w:cs="David" w:hint="cs"/>
          <w:rtl/>
        </w:rPr>
      </w:pPr>
    </w:p>
    <w:p w14:paraId="04BE3970"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10AE32F7" w14:textId="77777777" w:rsidR="0020160F" w:rsidRPr="0020160F" w:rsidRDefault="0020160F" w:rsidP="0020160F">
      <w:pPr>
        <w:bidi/>
        <w:ind w:firstLine="720"/>
        <w:rPr>
          <w:rFonts w:cs="David" w:hint="cs"/>
          <w:rtl/>
        </w:rPr>
      </w:pPr>
    </w:p>
    <w:p w14:paraId="05E5E6D4" w14:textId="77777777" w:rsidR="0020160F" w:rsidRPr="0020160F" w:rsidRDefault="0020160F" w:rsidP="0020160F">
      <w:pPr>
        <w:bidi/>
        <w:ind w:firstLine="720"/>
        <w:rPr>
          <w:rFonts w:cs="David" w:hint="cs"/>
          <w:rtl/>
        </w:rPr>
      </w:pPr>
      <w:r w:rsidRPr="0020160F">
        <w:rPr>
          <w:rFonts w:cs="David" w:hint="cs"/>
          <w:rtl/>
        </w:rPr>
        <w:t xml:space="preserve">אני קורא לך לסדר פעם שלישית. בבקשה. </w:t>
      </w:r>
    </w:p>
    <w:p w14:paraId="5FD5163A" w14:textId="77777777" w:rsidR="0020160F" w:rsidRPr="0020160F" w:rsidRDefault="0020160F" w:rsidP="0020160F">
      <w:pPr>
        <w:bidi/>
        <w:ind w:firstLine="720"/>
        <w:rPr>
          <w:rFonts w:cs="David" w:hint="cs"/>
          <w:rtl/>
        </w:rPr>
      </w:pPr>
    </w:p>
    <w:p w14:paraId="0CC2864A" w14:textId="77777777" w:rsidR="0020160F" w:rsidRPr="0020160F" w:rsidRDefault="0020160F" w:rsidP="0020160F">
      <w:pPr>
        <w:bidi/>
        <w:rPr>
          <w:rFonts w:cs="David" w:hint="cs"/>
          <w:rtl/>
        </w:rPr>
      </w:pPr>
      <w:r w:rsidRPr="0020160F">
        <w:rPr>
          <w:rFonts w:cs="David" w:hint="cs"/>
          <w:u w:val="single"/>
          <w:rtl/>
        </w:rPr>
        <w:t>רחל אדטו:</w:t>
      </w:r>
    </w:p>
    <w:p w14:paraId="1DA688D8" w14:textId="77777777" w:rsidR="0020160F" w:rsidRPr="0020160F" w:rsidRDefault="0020160F" w:rsidP="0020160F">
      <w:pPr>
        <w:bidi/>
        <w:ind w:firstLine="720"/>
        <w:rPr>
          <w:rFonts w:cs="David" w:hint="cs"/>
          <w:rtl/>
        </w:rPr>
      </w:pPr>
    </w:p>
    <w:p w14:paraId="18DC96A5" w14:textId="77777777" w:rsidR="0020160F" w:rsidRPr="0020160F" w:rsidRDefault="0020160F" w:rsidP="0020160F">
      <w:pPr>
        <w:bidi/>
        <w:ind w:firstLine="720"/>
        <w:rPr>
          <w:rFonts w:cs="David" w:hint="cs"/>
          <w:rtl/>
        </w:rPr>
      </w:pPr>
      <w:r w:rsidRPr="0020160F">
        <w:rPr>
          <w:rFonts w:cs="David" w:hint="cs"/>
          <w:rtl/>
        </w:rPr>
        <w:t>אני אצא, ואתה עושה מחטף עכשיו.</w:t>
      </w:r>
    </w:p>
    <w:p w14:paraId="618BF90D" w14:textId="77777777" w:rsidR="0020160F" w:rsidRPr="0020160F" w:rsidRDefault="0020160F" w:rsidP="0020160F">
      <w:pPr>
        <w:bidi/>
        <w:ind w:firstLine="720"/>
        <w:rPr>
          <w:rFonts w:cs="David" w:hint="cs"/>
          <w:rtl/>
        </w:rPr>
      </w:pPr>
    </w:p>
    <w:p w14:paraId="51DE6201"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5B62AAFC" w14:textId="77777777" w:rsidR="0020160F" w:rsidRPr="0020160F" w:rsidRDefault="0020160F" w:rsidP="0020160F">
      <w:pPr>
        <w:bidi/>
        <w:ind w:firstLine="720"/>
        <w:rPr>
          <w:rFonts w:cs="David" w:hint="cs"/>
          <w:rtl/>
        </w:rPr>
      </w:pPr>
    </w:p>
    <w:p w14:paraId="73467197" w14:textId="77777777" w:rsidR="0020160F" w:rsidRPr="0020160F" w:rsidRDefault="0020160F" w:rsidP="0020160F">
      <w:pPr>
        <w:bidi/>
        <w:ind w:firstLine="720"/>
        <w:rPr>
          <w:rFonts w:cs="David" w:hint="cs"/>
          <w:rtl/>
        </w:rPr>
      </w:pPr>
      <w:r w:rsidRPr="0020160F">
        <w:rPr>
          <w:rFonts w:cs="David" w:hint="cs"/>
          <w:rtl/>
        </w:rPr>
        <w:t xml:space="preserve">לא מדברים בהצבעה. </w:t>
      </w:r>
    </w:p>
    <w:p w14:paraId="7080AB35" w14:textId="77777777" w:rsidR="0020160F" w:rsidRPr="0020160F" w:rsidRDefault="0020160F" w:rsidP="0020160F">
      <w:pPr>
        <w:bidi/>
        <w:rPr>
          <w:rFonts w:cs="David" w:hint="cs"/>
          <w:rtl/>
        </w:rPr>
      </w:pPr>
    </w:p>
    <w:p w14:paraId="13350C1D" w14:textId="77777777" w:rsidR="0020160F" w:rsidRPr="0020160F" w:rsidRDefault="0020160F" w:rsidP="0020160F">
      <w:pPr>
        <w:bidi/>
        <w:rPr>
          <w:rFonts w:cs="David" w:hint="cs"/>
          <w:u w:val="single"/>
          <w:rtl/>
        </w:rPr>
      </w:pPr>
      <w:r w:rsidRPr="0020160F">
        <w:rPr>
          <w:rFonts w:cs="David" w:hint="cs"/>
          <w:u w:val="single"/>
          <w:rtl/>
        </w:rPr>
        <w:t>יואל חסון:</w:t>
      </w:r>
    </w:p>
    <w:p w14:paraId="751E71C0" w14:textId="77777777" w:rsidR="0020160F" w:rsidRPr="0020160F" w:rsidRDefault="0020160F" w:rsidP="0020160F">
      <w:pPr>
        <w:bidi/>
        <w:rPr>
          <w:rFonts w:cs="David" w:hint="cs"/>
          <w:u w:val="single"/>
          <w:rtl/>
        </w:rPr>
      </w:pPr>
    </w:p>
    <w:p w14:paraId="2BFEBBF3" w14:textId="77777777" w:rsidR="0020160F" w:rsidRPr="0020160F" w:rsidRDefault="0020160F" w:rsidP="0020160F">
      <w:pPr>
        <w:bidi/>
        <w:ind w:firstLine="720"/>
        <w:rPr>
          <w:rFonts w:cs="David" w:hint="cs"/>
          <w:rtl/>
        </w:rPr>
      </w:pPr>
      <w:r w:rsidRPr="0020160F">
        <w:rPr>
          <w:rFonts w:cs="David" w:hint="cs"/>
          <w:rtl/>
        </w:rPr>
        <w:t xml:space="preserve">אתה עושה כאן הצבעה שהיא מחטף. אתה לא יכול לעשות את ההצבעה הזאת. </w:t>
      </w:r>
    </w:p>
    <w:p w14:paraId="667D3403" w14:textId="77777777" w:rsidR="0020160F" w:rsidRPr="0020160F" w:rsidRDefault="0020160F" w:rsidP="0020160F">
      <w:pPr>
        <w:bidi/>
        <w:ind w:firstLine="720"/>
        <w:rPr>
          <w:rFonts w:cs="David" w:hint="cs"/>
          <w:rtl/>
        </w:rPr>
      </w:pPr>
    </w:p>
    <w:p w14:paraId="6C415604"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218DCC1E" w14:textId="77777777" w:rsidR="0020160F" w:rsidRPr="0020160F" w:rsidRDefault="0020160F" w:rsidP="0020160F">
      <w:pPr>
        <w:bidi/>
        <w:rPr>
          <w:rFonts w:cs="David" w:hint="cs"/>
          <w:rtl/>
        </w:rPr>
      </w:pPr>
    </w:p>
    <w:p w14:paraId="57DC6DB1" w14:textId="77777777" w:rsidR="0020160F" w:rsidRPr="0020160F" w:rsidRDefault="0020160F" w:rsidP="0020160F">
      <w:pPr>
        <w:bidi/>
        <w:ind w:firstLine="720"/>
        <w:rPr>
          <w:rFonts w:cs="David" w:hint="cs"/>
          <w:rtl/>
        </w:rPr>
      </w:pPr>
      <w:r w:rsidRPr="0020160F">
        <w:rPr>
          <w:rFonts w:cs="David" w:hint="cs"/>
          <w:rtl/>
        </w:rPr>
        <w:t xml:space="preserve">אני ממשיך בהצבעה. </w:t>
      </w:r>
    </w:p>
    <w:p w14:paraId="3E69147D" w14:textId="77777777" w:rsidR="0020160F" w:rsidRPr="0020160F" w:rsidRDefault="0020160F" w:rsidP="0020160F">
      <w:pPr>
        <w:bidi/>
        <w:rPr>
          <w:rFonts w:cs="David" w:hint="cs"/>
          <w:rtl/>
        </w:rPr>
      </w:pPr>
    </w:p>
    <w:p w14:paraId="6043DC8B" w14:textId="77777777" w:rsidR="0020160F" w:rsidRPr="0020160F" w:rsidRDefault="0020160F" w:rsidP="0020160F">
      <w:pPr>
        <w:bidi/>
        <w:rPr>
          <w:rFonts w:cs="David" w:hint="cs"/>
          <w:rtl/>
        </w:rPr>
      </w:pPr>
      <w:r w:rsidRPr="0020160F">
        <w:rPr>
          <w:rFonts w:cs="David" w:hint="cs"/>
          <w:rtl/>
        </w:rPr>
        <w:t xml:space="preserve">זאב </w:t>
      </w:r>
      <w:proofErr w:type="spellStart"/>
      <w:r w:rsidRPr="0020160F">
        <w:rPr>
          <w:rFonts w:cs="David" w:hint="cs"/>
          <w:rtl/>
        </w:rPr>
        <w:t>אלקין</w:t>
      </w:r>
      <w:proofErr w:type="spellEnd"/>
      <w:r w:rsidRPr="0020160F">
        <w:rPr>
          <w:rFonts w:cs="David" w:hint="cs"/>
          <w:rtl/>
        </w:rPr>
        <w:t xml:space="preserve"> </w:t>
      </w:r>
      <w:r w:rsidRPr="0020160F">
        <w:rPr>
          <w:rFonts w:cs="David" w:hint="cs"/>
          <w:rtl/>
        </w:rPr>
        <w:tab/>
      </w:r>
      <w:r w:rsidRPr="0020160F">
        <w:rPr>
          <w:rFonts w:cs="David"/>
          <w:rtl/>
        </w:rPr>
        <w:t>–</w:t>
      </w:r>
      <w:r w:rsidRPr="0020160F">
        <w:rPr>
          <w:rFonts w:cs="David" w:hint="cs"/>
          <w:rtl/>
        </w:rPr>
        <w:t xml:space="preserve"> נגד</w:t>
      </w:r>
    </w:p>
    <w:p w14:paraId="2670B83C" w14:textId="77777777" w:rsidR="0020160F" w:rsidRPr="0020160F" w:rsidRDefault="0020160F" w:rsidP="0020160F">
      <w:pPr>
        <w:bidi/>
        <w:rPr>
          <w:rFonts w:cs="David" w:hint="cs"/>
          <w:rtl/>
        </w:rPr>
      </w:pPr>
      <w:r w:rsidRPr="0020160F">
        <w:rPr>
          <w:rFonts w:cs="David" w:hint="cs"/>
          <w:rtl/>
        </w:rPr>
        <w:t xml:space="preserve">אורי </w:t>
      </w:r>
      <w:proofErr w:type="spellStart"/>
      <w:r w:rsidRPr="0020160F">
        <w:rPr>
          <w:rFonts w:cs="David" w:hint="cs"/>
          <w:rtl/>
        </w:rPr>
        <w:t>אורבך</w:t>
      </w:r>
      <w:proofErr w:type="spellEnd"/>
      <w:r w:rsidRPr="0020160F">
        <w:rPr>
          <w:rFonts w:cs="David" w:hint="cs"/>
          <w:rtl/>
        </w:rPr>
        <w:t xml:space="preserve"> </w:t>
      </w:r>
      <w:r w:rsidRPr="0020160F">
        <w:rPr>
          <w:rFonts w:cs="David" w:hint="cs"/>
          <w:rtl/>
        </w:rPr>
        <w:tab/>
      </w:r>
      <w:r w:rsidRPr="0020160F">
        <w:rPr>
          <w:rFonts w:cs="David"/>
          <w:rtl/>
        </w:rPr>
        <w:t>–</w:t>
      </w:r>
      <w:r w:rsidRPr="0020160F">
        <w:rPr>
          <w:rFonts w:cs="David" w:hint="cs"/>
          <w:rtl/>
        </w:rPr>
        <w:t xml:space="preserve"> נגד</w:t>
      </w:r>
    </w:p>
    <w:p w14:paraId="4D589350" w14:textId="77777777" w:rsidR="0020160F" w:rsidRPr="0020160F" w:rsidRDefault="0020160F" w:rsidP="0020160F">
      <w:pPr>
        <w:bidi/>
        <w:rPr>
          <w:rFonts w:cs="David" w:hint="cs"/>
          <w:rtl/>
        </w:rPr>
      </w:pPr>
    </w:p>
    <w:p w14:paraId="5A1842C5" w14:textId="77777777" w:rsidR="0020160F" w:rsidRPr="0020160F" w:rsidRDefault="0020160F" w:rsidP="0020160F">
      <w:pPr>
        <w:bidi/>
        <w:rPr>
          <w:rFonts w:cs="David" w:hint="cs"/>
          <w:u w:val="single"/>
          <w:rtl/>
        </w:rPr>
      </w:pPr>
      <w:r w:rsidRPr="0020160F">
        <w:rPr>
          <w:rFonts w:cs="David" w:hint="cs"/>
          <w:u w:val="single"/>
          <w:rtl/>
        </w:rPr>
        <w:t>יואל חסון:</w:t>
      </w:r>
    </w:p>
    <w:p w14:paraId="6FC6702E" w14:textId="77777777" w:rsidR="0020160F" w:rsidRPr="0020160F" w:rsidRDefault="0020160F" w:rsidP="0020160F">
      <w:pPr>
        <w:bidi/>
        <w:rPr>
          <w:rFonts w:cs="David" w:hint="cs"/>
          <w:rtl/>
        </w:rPr>
      </w:pPr>
    </w:p>
    <w:p w14:paraId="2ACA9524" w14:textId="77777777" w:rsidR="0020160F" w:rsidRPr="0020160F" w:rsidRDefault="0020160F" w:rsidP="0020160F">
      <w:pPr>
        <w:bidi/>
        <w:rPr>
          <w:rFonts w:cs="David" w:hint="cs"/>
          <w:rtl/>
        </w:rPr>
      </w:pPr>
      <w:r w:rsidRPr="0020160F">
        <w:rPr>
          <w:rFonts w:cs="David" w:hint="cs"/>
          <w:rtl/>
        </w:rPr>
        <w:tab/>
        <w:t xml:space="preserve">היועצת המשפטית, ההצבעה הזאת אינה חוקית. ההצבעה הזאת אינה חוקית. </w:t>
      </w:r>
    </w:p>
    <w:p w14:paraId="38C84671" w14:textId="77777777" w:rsidR="0020160F" w:rsidRPr="0020160F" w:rsidRDefault="0020160F" w:rsidP="0020160F">
      <w:pPr>
        <w:bidi/>
        <w:rPr>
          <w:rFonts w:cs="David" w:hint="cs"/>
          <w:rtl/>
        </w:rPr>
      </w:pPr>
    </w:p>
    <w:p w14:paraId="76433803" w14:textId="77777777" w:rsidR="0020160F" w:rsidRPr="0020160F" w:rsidRDefault="0020160F" w:rsidP="0020160F">
      <w:pPr>
        <w:bidi/>
        <w:rPr>
          <w:rFonts w:cs="David" w:hint="cs"/>
          <w:u w:val="single"/>
          <w:rtl/>
        </w:rPr>
      </w:pPr>
      <w:r w:rsidRPr="0020160F">
        <w:rPr>
          <w:rFonts w:cs="David" w:hint="cs"/>
          <w:u w:val="single"/>
          <w:rtl/>
        </w:rPr>
        <w:t>שלמה מולה:</w:t>
      </w:r>
    </w:p>
    <w:p w14:paraId="0BC8B890" w14:textId="77777777" w:rsidR="0020160F" w:rsidRPr="0020160F" w:rsidRDefault="0020160F" w:rsidP="0020160F">
      <w:pPr>
        <w:bidi/>
        <w:rPr>
          <w:rFonts w:cs="David" w:hint="cs"/>
          <w:rtl/>
        </w:rPr>
      </w:pPr>
    </w:p>
    <w:p w14:paraId="2E5D2E53" w14:textId="77777777" w:rsidR="0020160F" w:rsidRPr="0020160F" w:rsidRDefault="0020160F" w:rsidP="0020160F">
      <w:pPr>
        <w:bidi/>
        <w:rPr>
          <w:rFonts w:cs="David" w:hint="cs"/>
          <w:rtl/>
        </w:rPr>
      </w:pPr>
      <w:r w:rsidRPr="0020160F">
        <w:rPr>
          <w:rFonts w:cs="David" w:hint="cs"/>
          <w:rtl/>
        </w:rPr>
        <w:tab/>
        <w:t xml:space="preserve">אתה לא יכול להצביע. </w:t>
      </w:r>
    </w:p>
    <w:p w14:paraId="47C700F7" w14:textId="77777777" w:rsidR="0020160F" w:rsidRPr="0020160F" w:rsidRDefault="0020160F" w:rsidP="0020160F">
      <w:pPr>
        <w:bidi/>
        <w:rPr>
          <w:rFonts w:cs="David" w:hint="cs"/>
          <w:rtl/>
        </w:rPr>
      </w:pPr>
    </w:p>
    <w:p w14:paraId="387CE344"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2A2771E2" w14:textId="77777777" w:rsidR="0020160F" w:rsidRPr="0020160F" w:rsidRDefault="0020160F" w:rsidP="0020160F">
      <w:pPr>
        <w:bidi/>
        <w:rPr>
          <w:rFonts w:cs="David" w:hint="cs"/>
          <w:rtl/>
        </w:rPr>
      </w:pPr>
    </w:p>
    <w:p w14:paraId="4648BE32" w14:textId="77777777" w:rsidR="0020160F" w:rsidRPr="0020160F" w:rsidRDefault="0020160F" w:rsidP="0020160F">
      <w:pPr>
        <w:bidi/>
        <w:rPr>
          <w:rFonts w:cs="David" w:hint="cs"/>
          <w:rtl/>
        </w:rPr>
      </w:pPr>
      <w:r w:rsidRPr="0020160F">
        <w:rPr>
          <w:rFonts w:cs="David" w:hint="cs"/>
          <w:rtl/>
        </w:rPr>
        <w:t xml:space="preserve">שלמה מולה </w:t>
      </w:r>
      <w:r w:rsidRPr="0020160F">
        <w:rPr>
          <w:rFonts w:cs="David" w:hint="cs"/>
          <w:rtl/>
        </w:rPr>
        <w:tab/>
        <w:t>- לא מצביע</w:t>
      </w:r>
    </w:p>
    <w:p w14:paraId="6FB56EDC" w14:textId="77777777" w:rsidR="0020160F" w:rsidRPr="0020160F" w:rsidRDefault="0020160F" w:rsidP="0020160F">
      <w:pPr>
        <w:bidi/>
        <w:rPr>
          <w:rFonts w:cs="David" w:hint="cs"/>
          <w:rtl/>
        </w:rPr>
      </w:pPr>
    </w:p>
    <w:p w14:paraId="1E6AE0F0" w14:textId="77777777" w:rsidR="0020160F" w:rsidRPr="0020160F" w:rsidRDefault="0020160F" w:rsidP="0020160F">
      <w:pPr>
        <w:bidi/>
        <w:rPr>
          <w:rFonts w:cs="David" w:hint="cs"/>
          <w:u w:val="single"/>
          <w:rtl/>
        </w:rPr>
      </w:pPr>
      <w:r w:rsidRPr="0020160F">
        <w:rPr>
          <w:rFonts w:cs="David" w:hint="cs"/>
          <w:u w:val="single"/>
          <w:rtl/>
        </w:rPr>
        <w:t>יואל חסון:</w:t>
      </w:r>
    </w:p>
    <w:p w14:paraId="05442A23" w14:textId="77777777" w:rsidR="0020160F" w:rsidRPr="0020160F" w:rsidRDefault="0020160F" w:rsidP="0020160F">
      <w:pPr>
        <w:bidi/>
        <w:rPr>
          <w:rFonts w:cs="David" w:hint="cs"/>
          <w:rtl/>
        </w:rPr>
      </w:pPr>
    </w:p>
    <w:p w14:paraId="2311371D" w14:textId="77777777" w:rsidR="0020160F" w:rsidRPr="0020160F" w:rsidRDefault="0020160F" w:rsidP="0020160F">
      <w:pPr>
        <w:bidi/>
        <w:rPr>
          <w:rFonts w:cs="David" w:hint="cs"/>
          <w:rtl/>
        </w:rPr>
      </w:pPr>
      <w:r w:rsidRPr="0020160F">
        <w:rPr>
          <w:rFonts w:cs="David" w:hint="cs"/>
          <w:rtl/>
        </w:rPr>
        <w:tab/>
        <w:t xml:space="preserve">זאת אינה הצבעה חוקית.  </w:t>
      </w:r>
    </w:p>
    <w:p w14:paraId="667C286D" w14:textId="77777777" w:rsidR="0020160F" w:rsidRPr="0020160F" w:rsidRDefault="0020160F" w:rsidP="0020160F">
      <w:pPr>
        <w:bidi/>
        <w:rPr>
          <w:rFonts w:cs="David" w:hint="cs"/>
          <w:rtl/>
        </w:rPr>
      </w:pPr>
    </w:p>
    <w:p w14:paraId="4427D615"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474CC077" w14:textId="77777777" w:rsidR="0020160F" w:rsidRPr="0020160F" w:rsidRDefault="0020160F" w:rsidP="0020160F">
      <w:pPr>
        <w:bidi/>
        <w:rPr>
          <w:rFonts w:cs="David" w:hint="cs"/>
          <w:u w:val="single"/>
          <w:rtl/>
        </w:rPr>
      </w:pPr>
    </w:p>
    <w:p w14:paraId="66807117" w14:textId="77777777" w:rsidR="0020160F" w:rsidRPr="0020160F" w:rsidRDefault="0020160F" w:rsidP="0020160F">
      <w:pPr>
        <w:bidi/>
        <w:ind w:firstLine="720"/>
        <w:rPr>
          <w:rFonts w:cs="David" w:hint="cs"/>
          <w:rtl/>
        </w:rPr>
      </w:pPr>
      <w:r w:rsidRPr="0020160F">
        <w:rPr>
          <w:rFonts w:cs="David" w:hint="cs"/>
          <w:rtl/>
        </w:rPr>
        <w:t xml:space="preserve">חבר הכנסת חסון, אני קורא לך לסדר פעם שלישית. </w:t>
      </w:r>
    </w:p>
    <w:p w14:paraId="687F73B8" w14:textId="77777777" w:rsidR="0020160F" w:rsidRPr="0020160F" w:rsidRDefault="0020160F" w:rsidP="0020160F">
      <w:pPr>
        <w:bidi/>
        <w:rPr>
          <w:rFonts w:cs="David" w:hint="cs"/>
          <w:rtl/>
        </w:rPr>
      </w:pPr>
    </w:p>
    <w:p w14:paraId="7C87370D" w14:textId="77777777" w:rsidR="0020160F" w:rsidRPr="0020160F" w:rsidRDefault="0020160F" w:rsidP="0020160F">
      <w:pPr>
        <w:bidi/>
        <w:rPr>
          <w:rFonts w:cs="David" w:hint="cs"/>
          <w:u w:val="single"/>
          <w:rtl/>
        </w:rPr>
      </w:pPr>
      <w:r w:rsidRPr="0020160F">
        <w:rPr>
          <w:rFonts w:cs="David" w:hint="cs"/>
          <w:u w:val="single"/>
          <w:rtl/>
        </w:rPr>
        <w:t>יואל חסון:</w:t>
      </w:r>
    </w:p>
    <w:p w14:paraId="6A57EC6D" w14:textId="77777777" w:rsidR="0020160F" w:rsidRPr="0020160F" w:rsidRDefault="0020160F" w:rsidP="0020160F">
      <w:pPr>
        <w:bidi/>
        <w:rPr>
          <w:rFonts w:cs="David" w:hint="cs"/>
          <w:u w:val="single"/>
          <w:rtl/>
        </w:rPr>
      </w:pPr>
    </w:p>
    <w:p w14:paraId="4A15F16E" w14:textId="77777777" w:rsidR="0020160F" w:rsidRPr="0020160F" w:rsidRDefault="0020160F" w:rsidP="0020160F">
      <w:pPr>
        <w:bidi/>
        <w:ind w:firstLine="720"/>
        <w:rPr>
          <w:rFonts w:cs="David" w:hint="cs"/>
          <w:rtl/>
        </w:rPr>
      </w:pPr>
      <w:r w:rsidRPr="0020160F">
        <w:rPr>
          <w:rFonts w:cs="David" w:hint="cs"/>
          <w:rtl/>
        </w:rPr>
        <w:t xml:space="preserve">אדוני, זו לא הצבעה חוקית. אתה לא יכול להוציא אותי כי יש לי זכות הצבעה. אדוני, אתה באמצע הצבעה, אתה לא יכול להוציא אותי. </w:t>
      </w:r>
    </w:p>
    <w:p w14:paraId="46DBEF03" w14:textId="77777777" w:rsidR="0020160F" w:rsidRPr="0020160F" w:rsidRDefault="0020160F" w:rsidP="0020160F">
      <w:pPr>
        <w:bidi/>
        <w:ind w:firstLine="720"/>
        <w:rPr>
          <w:rFonts w:cs="David" w:hint="cs"/>
          <w:rtl/>
        </w:rPr>
      </w:pPr>
    </w:p>
    <w:p w14:paraId="7E6D2F10"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3DB36502" w14:textId="77777777" w:rsidR="0020160F" w:rsidRPr="0020160F" w:rsidRDefault="0020160F" w:rsidP="0020160F">
      <w:pPr>
        <w:bidi/>
        <w:ind w:firstLine="720"/>
        <w:rPr>
          <w:rFonts w:cs="David" w:hint="cs"/>
          <w:rtl/>
        </w:rPr>
      </w:pPr>
    </w:p>
    <w:p w14:paraId="2636E2A8" w14:textId="77777777" w:rsidR="0020160F" w:rsidRPr="0020160F" w:rsidRDefault="0020160F" w:rsidP="0020160F">
      <w:pPr>
        <w:bidi/>
        <w:ind w:firstLine="720"/>
        <w:rPr>
          <w:rFonts w:cs="David" w:hint="cs"/>
          <w:rtl/>
        </w:rPr>
      </w:pPr>
      <w:r w:rsidRPr="0020160F">
        <w:rPr>
          <w:rFonts w:cs="David" w:hint="cs"/>
          <w:rtl/>
        </w:rPr>
        <w:t xml:space="preserve">אז תצביע. </w:t>
      </w:r>
    </w:p>
    <w:p w14:paraId="22A21436" w14:textId="77777777" w:rsidR="0020160F" w:rsidRPr="0020160F" w:rsidRDefault="0020160F" w:rsidP="0020160F">
      <w:pPr>
        <w:bidi/>
        <w:ind w:firstLine="720"/>
        <w:rPr>
          <w:rFonts w:cs="David" w:hint="cs"/>
          <w:rtl/>
        </w:rPr>
      </w:pPr>
    </w:p>
    <w:p w14:paraId="3EEE128A" w14:textId="77777777" w:rsidR="0020160F" w:rsidRPr="0020160F" w:rsidRDefault="0020160F" w:rsidP="0020160F">
      <w:pPr>
        <w:bidi/>
        <w:rPr>
          <w:rFonts w:cs="David" w:hint="cs"/>
          <w:u w:val="single"/>
          <w:rtl/>
        </w:rPr>
      </w:pPr>
      <w:r w:rsidRPr="0020160F">
        <w:rPr>
          <w:rFonts w:cs="David" w:hint="cs"/>
          <w:u w:val="single"/>
          <w:rtl/>
        </w:rPr>
        <w:t>יואל חסון:</w:t>
      </w:r>
    </w:p>
    <w:p w14:paraId="4E4A1771" w14:textId="77777777" w:rsidR="0020160F" w:rsidRPr="0020160F" w:rsidRDefault="0020160F" w:rsidP="0020160F">
      <w:pPr>
        <w:bidi/>
        <w:ind w:firstLine="720"/>
        <w:rPr>
          <w:rFonts w:cs="David" w:hint="cs"/>
          <w:rtl/>
        </w:rPr>
      </w:pPr>
    </w:p>
    <w:p w14:paraId="0B7225B1" w14:textId="77777777" w:rsidR="0020160F" w:rsidRPr="0020160F" w:rsidRDefault="0020160F" w:rsidP="0020160F">
      <w:pPr>
        <w:bidi/>
        <w:ind w:firstLine="720"/>
        <w:rPr>
          <w:rFonts w:cs="David" w:hint="cs"/>
          <w:rtl/>
        </w:rPr>
      </w:pPr>
      <w:r w:rsidRPr="0020160F">
        <w:rPr>
          <w:rFonts w:cs="David" w:hint="cs"/>
          <w:rtl/>
        </w:rPr>
        <w:t xml:space="preserve">אדוני היושב ראש, אתה עושה כאן - - -אל תיגע בי, אל תיגע בי. </w:t>
      </w:r>
    </w:p>
    <w:p w14:paraId="351CB066" w14:textId="77777777" w:rsidR="0020160F" w:rsidRPr="0020160F" w:rsidRDefault="0020160F" w:rsidP="0020160F">
      <w:pPr>
        <w:bidi/>
        <w:rPr>
          <w:rFonts w:cs="David" w:hint="cs"/>
          <w:rtl/>
        </w:rPr>
      </w:pPr>
    </w:p>
    <w:p w14:paraId="28A7FC44"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4F8593EB" w14:textId="77777777" w:rsidR="0020160F" w:rsidRPr="0020160F" w:rsidRDefault="0020160F" w:rsidP="0020160F">
      <w:pPr>
        <w:bidi/>
        <w:rPr>
          <w:rFonts w:cs="David" w:hint="cs"/>
          <w:u w:val="single"/>
          <w:rtl/>
        </w:rPr>
      </w:pPr>
    </w:p>
    <w:p w14:paraId="528888B2" w14:textId="77777777" w:rsidR="0020160F" w:rsidRPr="0020160F" w:rsidRDefault="0020160F" w:rsidP="0020160F">
      <w:pPr>
        <w:bidi/>
        <w:ind w:firstLine="720"/>
        <w:rPr>
          <w:rFonts w:cs="David" w:hint="cs"/>
          <w:rtl/>
        </w:rPr>
      </w:pPr>
      <w:r w:rsidRPr="0020160F">
        <w:rPr>
          <w:rFonts w:cs="David" w:hint="cs"/>
          <w:rtl/>
        </w:rPr>
        <w:t xml:space="preserve">יואל חסון, הנה, הגיעה זכות ההצבעה שלך. </w:t>
      </w:r>
    </w:p>
    <w:p w14:paraId="5AF0E4D6" w14:textId="77777777" w:rsidR="0020160F" w:rsidRPr="0020160F" w:rsidRDefault="0020160F" w:rsidP="0020160F">
      <w:pPr>
        <w:bidi/>
        <w:ind w:firstLine="720"/>
        <w:rPr>
          <w:rFonts w:cs="David" w:hint="cs"/>
          <w:rtl/>
        </w:rPr>
      </w:pPr>
    </w:p>
    <w:p w14:paraId="6687CD37" w14:textId="77777777" w:rsidR="0020160F" w:rsidRPr="0020160F" w:rsidRDefault="0020160F" w:rsidP="0020160F">
      <w:pPr>
        <w:bidi/>
        <w:rPr>
          <w:rFonts w:cs="David" w:hint="cs"/>
          <w:u w:val="single"/>
          <w:rtl/>
        </w:rPr>
      </w:pPr>
      <w:r w:rsidRPr="0020160F">
        <w:rPr>
          <w:rFonts w:cs="David" w:hint="cs"/>
          <w:u w:val="single"/>
          <w:rtl/>
        </w:rPr>
        <w:t>יואל חסון:</w:t>
      </w:r>
    </w:p>
    <w:p w14:paraId="02D8B144" w14:textId="77777777" w:rsidR="0020160F" w:rsidRPr="0020160F" w:rsidRDefault="0020160F" w:rsidP="0020160F">
      <w:pPr>
        <w:bidi/>
        <w:ind w:firstLine="720"/>
        <w:rPr>
          <w:rFonts w:cs="David" w:hint="cs"/>
          <w:rtl/>
        </w:rPr>
      </w:pPr>
    </w:p>
    <w:p w14:paraId="4E1541F6" w14:textId="77777777" w:rsidR="0020160F" w:rsidRPr="0020160F" w:rsidRDefault="0020160F" w:rsidP="0020160F">
      <w:pPr>
        <w:bidi/>
        <w:ind w:firstLine="720"/>
        <w:rPr>
          <w:rFonts w:cs="David" w:hint="cs"/>
          <w:rtl/>
        </w:rPr>
      </w:pPr>
      <w:r w:rsidRPr="0020160F">
        <w:rPr>
          <w:rFonts w:cs="David" w:hint="cs"/>
          <w:rtl/>
        </w:rPr>
        <w:t xml:space="preserve">אני באמצע הצבעה, אתה לא יכול להוציא אותי. </w:t>
      </w:r>
    </w:p>
    <w:p w14:paraId="2090666B" w14:textId="77777777" w:rsidR="0020160F" w:rsidRPr="0020160F" w:rsidRDefault="0020160F" w:rsidP="0020160F">
      <w:pPr>
        <w:bidi/>
        <w:ind w:firstLine="720"/>
        <w:rPr>
          <w:rFonts w:cs="David" w:hint="cs"/>
          <w:rtl/>
        </w:rPr>
      </w:pPr>
    </w:p>
    <w:p w14:paraId="5EB5DE80"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0225C738" w14:textId="77777777" w:rsidR="0020160F" w:rsidRPr="0020160F" w:rsidRDefault="0020160F" w:rsidP="0020160F">
      <w:pPr>
        <w:bidi/>
        <w:ind w:firstLine="720"/>
        <w:rPr>
          <w:rFonts w:cs="David" w:hint="cs"/>
          <w:rtl/>
        </w:rPr>
      </w:pPr>
    </w:p>
    <w:p w14:paraId="7E586656" w14:textId="77777777" w:rsidR="0020160F" w:rsidRPr="0020160F" w:rsidRDefault="0020160F" w:rsidP="0020160F">
      <w:pPr>
        <w:bidi/>
        <w:ind w:firstLine="720"/>
        <w:rPr>
          <w:rFonts w:cs="David" w:hint="cs"/>
          <w:rtl/>
        </w:rPr>
      </w:pPr>
      <w:r w:rsidRPr="0020160F">
        <w:rPr>
          <w:rFonts w:cs="David" w:hint="cs"/>
          <w:rtl/>
        </w:rPr>
        <w:t xml:space="preserve">הנה, תצביע. בבקשה, להוציא אותו. </w:t>
      </w:r>
    </w:p>
    <w:p w14:paraId="205AFDE3" w14:textId="77777777" w:rsidR="0020160F" w:rsidRPr="0020160F" w:rsidRDefault="0020160F" w:rsidP="0020160F">
      <w:pPr>
        <w:bidi/>
        <w:ind w:firstLine="720"/>
        <w:rPr>
          <w:rFonts w:cs="David" w:hint="cs"/>
          <w:rtl/>
        </w:rPr>
      </w:pPr>
    </w:p>
    <w:p w14:paraId="5DCAB59F" w14:textId="77777777" w:rsidR="0020160F" w:rsidRPr="0020160F" w:rsidRDefault="0020160F" w:rsidP="0020160F">
      <w:pPr>
        <w:bidi/>
        <w:rPr>
          <w:rFonts w:cs="David" w:hint="cs"/>
          <w:u w:val="single"/>
          <w:rtl/>
        </w:rPr>
      </w:pPr>
      <w:r w:rsidRPr="0020160F">
        <w:rPr>
          <w:rFonts w:cs="David" w:hint="cs"/>
          <w:u w:val="single"/>
          <w:rtl/>
        </w:rPr>
        <w:t>יואל חסון:</w:t>
      </w:r>
    </w:p>
    <w:p w14:paraId="44A66B87" w14:textId="77777777" w:rsidR="0020160F" w:rsidRPr="0020160F" w:rsidRDefault="0020160F" w:rsidP="0020160F">
      <w:pPr>
        <w:bidi/>
        <w:ind w:firstLine="720"/>
        <w:rPr>
          <w:rFonts w:cs="David" w:hint="cs"/>
          <w:rtl/>
        </w:rPr>
      </w:pPr>
    </w:p>
    <w:p w14:paraId="3F7800EB" w14:textId="77777777" w:rsidR="0020160F" w:rsidRPr="0020160F" w:rsidRDefault="0020160F" w:rsidP="0020160F">
      <w:pPr>
        <w:bidi/>
        <w:ind w:firstLine="720"/>
        <w:rPr>
          <w:rFonts w:cs="David" w:hint="cs"/>
          <w:rtl/>
        </w:rPr>
      </w:pPr>
      <w:r w:rsidRPr="0020160F">
        <w:rPr>
          <w:rFonts w:cs="David" w:hint="cs"/>
          <w:rtl/>
        </w:rPr>
        <w:t xml:space="preserve">אל תיגע בי. </w:t>
      </w:r>
    </w:p>
    <w:p w14:paraId="79C82044" w14:textId="77777777" w:rsidR="0020160F" w:rsidRPr="0020160F" w:rsidRDefault="0020160F" w:rsidP="0020160F">
      <w:pPr>
        <w:bidi/>
        <w:ind w:firstLine="720"/>
        <w:rPr>
          <w:rFonts w:cs="David" w:hint="cs"/>
          <w:rtl/>
        </w:rPr>
      </w:pPr>
    </w:p>
    <w:p w14:paraId="0D8ADC4C"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2332125F" w14:textId="77777777" w:rsidR="0020160F" w:rsidRPr="0020160F" w:rsidRDefault="0020160F" w:rsidP="0020160F">
      <w:pPr>
        <w:bidi/>
        <w:ind w:firstLine="720"/>
        <w:rPr>
          <w:rFonts w:cs="David" w:hint="cs"/>
          <w:rtl/>
        </w:rPr>
      </w:pPr>
    </w:p>
    <w:p w14:paraId="52F79A48" w14:textId="77777777" w:rsidR="0020160F" w:rsidRPr="0020160F" w:rsidRDefault="0020160F" w:rsidP="0020160F">
      <w:pPr>
        <w:bidi/>
        <w:rPr>
          <w:rFonts w:cs="David" w:hint="cs"/>
          <w:rtl/>
        </w:rPr>
      </w:pPr>
      <w:r w:rsidRPr="0020160F">
        <w:rPr>
          <w:rFonts w:cs="David" w:hint="cs"/>
          <w:rtl/>
        </w:rPr>
        <w:t xml:space="preserve">יואל חסון </w:t>
      </w:r>
      <w:r w:rsidRPr="0020160F">
        <w:rPr>
          <w:rFonts w:cs="David" w:hint="cs"/>
          <w:rtl/>
        </w:rPr>
        <w:tab/>
        <w:t>- לא מצביע</w:t>
      </w:r>
    </w:p>
    <w:p w14:paraId="7FE698D7" w14:textId="77777777" w:rsidR="0020160F" w:rsidRPr="0020160F" w:rsidRDefault="0020160F" w:rsidP="0020160F">
      <w:pPr>
        <w:bidi/>
        <w:rPr>
          <w:rFonts w:cs="David" w:hint="cs"/>
          <w:rtl/>
        </w:rPr>
      </w:pPr>
      <w:r w:rsidRPr="0020160F">
        <w:rPr>
          <w:rFonts w:cs="David" w:hint="cs"/>
          <w:rtl/>
        </w:rPr>
        <w:t>דוד רותם</w:t>
      </w:r>
      <w:r w:rsidRPr="0020160F">
        <w:rPr>
          <w:rFonts w:cs="David" w:hint="cs"/>
          <w:rtl/>
        </w:rPr>
        <w:tab/>
        <w:t>- נגד</w:t>
      </w:r>
    </w:p>
    <w:p w14:paraId="4C826465" w14:textId="77777777" w:rsidR="0020160F" w:rsidRPr="0020160F" w:rsidRDefault="0020160F" w:rsidP="0020160F">
      <w:pPr>
        <w:bidi/>
        <w:rPr>
          <w:rFonts w:cs="David" w:hint="cs"/>
          <w:rtl/>
        </w:rPr>
      </w:pPr>
    </w:p>
    <w:p w14:paraId="41524CEF" w14:textId="77777777" w:rsidR="0020160F" w:rsidRPr="0020160F" w:rsidRDefault="0020160F" w:rsidP="0020160F">
      <w:pPr>
        <w:bidi/>
        <w:rPr>
          <w:rFonts w:cs="David" w:hint="cs"/>
          <w:u w:val="single"/>
          <w:rtl/>
        </w:rPr>
      </w:pPr>
      <w:r w:rsidRPr="0020160F">
        <w:rPr>
          <w:rFonts w:cs="David" w:hint="cs"/>
          <w:u w:val="single"/>
          <w:rtl/>
        </w:rPr>
        <w:t>יואל חסון:</w:t>
      </w:r>
    </w:p>
    <w:p w14:paraId="0D5E494A" w14:textId="77777777" w:rsidR="0020160F" w:rsidRPr="0020160F" w:rsidRDefault="0020160F" w:rsidP="0020160F">
      <w:pPr>
        <w:bidi/>
        <w:rPr>
          <w:rFonts w:cs="David" w:hint="cs"/>
          <w:rtl/>
        </w:rPr>
      </w:pPr>
    </w:p>
    <w:p w14:paraId="752E54E6" w14:textId="77777777" w:rsidR="0020160F" w:rsidRPr="0020160F" w:rsidRDefault="0020160F" w:rsidP="0020160F">
      <w:pPr>
        <w:bidi/>
        <w:rPr>
          <w:rFonts w:cs="David" w:hint="cs"/>
          <w:rtl/>
        </w:rPr>
      </w:pPr>
      <w:r w:rsidRPr="0020160F">
        <w:rPr>
          <w:rFonts w:cs="David" w:hint="cs"/>
          <w:rtl/>
        </w:rPr>
        <w:tab/>
        <w:t xml:space="preserve">זו הצבעה לא חוקית. אני מבקש ממך לעצור את ההצבעה הזאת. </w:t>
      </w:r>
    </w:p>
    <w:p w14:paraId="0D7C0487" w14:textId="77777777" w:rsidR="0020160F" w:rsidRPr="0020160F" w:rsidRDefault="0020160F" w:rsidP="0020160F">
      <w:pPr>
        <w:bidi/>
        <w:rPr>
          <w:rFonts w:cs="David" w:hint="cs"/>
          <w:rtl/>
        </w:rPr>
      </w:pPr>
    </w:p>
    <w:p w14:paraId="69C66404"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7AF7D766" w14:textId="77777777" w:rsidR="0020160F" w:rsidRPr="0020160F" w:rsidRDefault="0020160F" w:rsidP="0020160F">
      <w:pPr>
        <w:bidi/>
        <w:rPr>
          <w:rFonts w:cs="David" w:hint="cs"/>
          <w:rtl/>
        </w:rPr>
      </w:pPr>
    </w:p>
    <w:p w14:paraId="110F5E1E" w14:textId="77777777" w:rsidR="0020160F" w:rsidRPr="0020160F" w:rsidRDefault="0020160F" w:rsidP="0020160F">
      <w:pPr>
        <w:bidi/>
        <w:rPr>
          <w:rFonts w:cs="David" w:hint="cs"/>
          <w:rtl/>
        </w:rPr>
      </w:pPr>
      <w:r w:rsidRPr="0020160F">
        <w:rPr>
          <w:rFonts w:cs="David" w:hint="cs"/>
          <w:rtl/>
        </w:rPr>
        <w:t xml:space="preserve">רוברט </w:t>
      </w:r>
      <w:proofErr w:type="spellStart"/>
      <w:r w:rsidRPr="0020160F">
        <w:rPr>
          <w:rFonts w:cs="David" w:hint="cs"/>
          <w:rtl/>
        </w:rPr>
        <w:t>אילטוב</w:t>
      </w:r>
      <w:proofErr w:type="spellEnd"/>
      <w:r w:rsidRPr="0020160F">
        <w:rPr>
          <w:rFonts w:cs="David" w:hint="cs"/>
          <w:rtl/>
        </w:rPr>
        <w:t xml:space="preserve"> </w:t>
      </w:r>
      <w:r w:rsidRPr="0020160F">
        <w:rPr>
          <w:rFonts w:cs="David" w:hint="cs"/>
          <w:rtl/>
        </w:rPr>
        <w:tab/>
        <w:t>- נגד</w:t>
      </w:r>
    </w:p>
    <w:p w14:paraId="159A5455" w14:textId="77777777" w:rsidR="0020160F" w:rsidRPr="0020160F" w:rsidRDefault="0020160F" w:rsidP="0020160F">
      <w:pPr>
        <w:bidi/>
        <w:rPr>
          <w:rFonts w:cs="David" w:hint="cs"/>
          <w:rtl/>
        </w:rPr>
      </w:pPr>
      <w:r w:rsidRPr="0020160F">
        <w:rPr>
          <w:rFonts w:cs="David" w:hint="cs"/>
          <w:rtl/>
        </w:rPr>
        <w:t xml:space="preserve">איתן כבל </w:t>
      </w:r>
      <w:r w:rsidRPr="0020160F">
        <w:rPr>
          <w:rFonts w:cs="David" w:hint="cs"/>
          <w:rtl/>
        </w:rPr>
        <w:tab/>
        <w:t>- לא מצביע</w:t>
      </w:r>
    </w:p>
    <w:p w14:paraId="5CA1F387" w14:textId="77777777" w:rsidR="0020160F" w:rsidRPr="0020160F" w:rsidRDefault="0020160F" w:rsidP="0020160F">
      <w:pPr>
        <w:bidi/>
        <w:rPr>
          <w:rFonts w:cs="David" w:hint="cs"/>
          <w:rtl/>
        </w:rPr>
      </w:pPr>
    </w:p>
    <w:p w14:paraId="4C087A27" w14:textId="77777777" w:rsidR="0020160F" w:rsidRPr="0020160F" w:rsidRDefault="0020160F" w:rsidP="0020160F">
      <w:pPr>
        <w:keepLines/>
        <w:bidi/>
        <w:rPr>
          <w:rFonts w:cs="David" w:hint="cs"/>
          <w:u w:val="single"/>
          <w:rtl/>
        </w:rPr>
      </w:pPr>
      <w:r w:rsidRPr="0020160F">
        <w:rPr>
          <w:rFonts w:cs="David" w:hint="cs"/>
          <w:u w:val="single"/>
          <w:rtl/>
        </w:rPr>
        <w:t>יואל חסון:</w:t>
      </w:r>
    </w:p>
    <w:p w14:paraId="7C430A86" w14:textId="77777777" w:rsidR="0020160F" w:rsidRPr="0020160F" w:rsidRDefault="0020160F" w:rsidP="0020160F">
      <w:pPr>
        <w:keepLines/>
        <w:bidi/>
        <w:rPr>
          <w:rFonts w:cs="David" w:hint="cs"/>
          <w:u w:val="single"/>
          <w:rtl/>
        </w:rPr>
      </w:pPr>
    </w:p>
    <w:p w14:paraId="32F7A726" w14:textId="77777777" w:rsidR="0020160F" w:rsidRPr="0020160F" w:rsidRDefault="0020160F" w:rsidP="0020160F">
      <w:pPr>
        <w:keepLines/>
        <w:bidi/>
        <w:rPr>
          <w:rFonts w:cs="David" w:hint="cs"/>
          <w:rtl/>
        </w:rPr>
      </w:pPr>
      <w:r w:rsidRPr="0020160F">
        <w:rPr>
          <w:rFonts w:cs="David" w:hint="cs"/>
          <w:rtl/>
        </w:rPr>
        <w:t xml:space="preserve">אתה תעצור את ההצבעה הזאת מיידית. זו הצבעה שהיא גנובה. אני מבקש מכם להפסיק בטריקים. אנחנו לא נשתתף בזה. יושב ראש הכנסת אמר - - - </w:t>
      </w:r>
    </w:p>
    <w:p w14:paraId="61D42901" w14:textId="77777777" w:rsidR="0020160F" w:rsidRPr="0020160F" w:rsidRDefault="0020160F" w:rsidP="0020160F">
      <w:pPr>
        <w:bidi/>
        <w:ind w:firstLine="720"/>
        <w:rPr>
          <w:rFonts w:cs="David" w:hint="cs"/>
          <w:rtl/>
        </w:rPr>
      </w:pPr>
    </w:p>
    <w:p w14:paraId="23360127" w14:textId="77777777" w:rsidR="0020160F" w:rsidRPr="0020160F" w:rsidRDefault="0020160F" w:rsidP="0020160F">
      <w:pPr>
        <w:bidi/>
        <w:rPr>
          <w:rFonts w:cs="David" w:hint="cs"/>
          <w:u w:val="single"/>
          <w:rtl/>
        </w:rPr>
      </w:pPr>
      <w:r w:rsidRPr="0020160F">
        <w:rPr>
          <w:rFonts w:cs="David" w:hint="cs"/>
          <w:u w:val="single"/>
          <w:rtl/>
        </w:rPr>
        <w:t>דוד רותם:</w:t>
      </w:r>
    </w:p>
    <w:p w14:paraId="69D6FD52" w14:textId="77777777" w:rsidR="0020160F" w:rsidRPr="0020160F" w:rsidRDefault="0020160F" w:rsidP="0020160F">
      <w:pPr>
        <w:bidi/>
        <w:ind w:firstLine="720"/>
        <w:rPr>
          <w:rFonts w:cs="David" w:hint="cs"/>
          <w:rtl/>
        </w:rPr>
      </w:pPr>
    </w:p>
    <w:p w14:paraId="77C12FEB" w14:textId="77777777" w:rsidR="0020160F" w:rsidRPr="0020160F" w:rsidRDefault="0020160F" w:rsidP="0020160F">
      <w:pPr>
        <w:bidi/>
        <w:ind w:firstLine="720"/>
        <w:rPr>
          <w:rFonts w:cs="David" w:hint="cs"/>
          <w:rtl/>
        </w:rPr>
      </w:pPr>
      <w:r w:rsidRPr="0020160F">
        <w:rPr>
          <w:rFonts w:cs="David" w:hint="cs"/>
          <w:rtl/>
        </w:rPr>
        <w:t>רק לבג"ץ.</w:t>
      </w:r>
    </w:p>
    <w:p w14:paraId="4958313F" w14:textId="77777777" w:rsidR="0020160F" w:rsidRPr="0020160F" w:rsidRDefault="0020160F" w:rsidP="0020160F">
      <w:pPr>
        <w:bidi/>
        <w:rPr>
          <w:rFonts w:cs="David" w:hint="cs"/>
          <w:rtl/>
        </w:rPr>
      </w:pPr>
    </w:p>
    <w:p w14:paraId="576626DC" w14:textId="77777777" w:rsidR="0020160F" w:rsidRPr="0020160F" w:rsidRDefault="0020160F" w:rsidP="0020160F">
      <w:pPr>
        <w:bidi/>
        <w:rPr>
          <w:rFonts w:cs="David" w:hint="cs"/>
          <w:rtl/>
        </w:rPr>
      </w:pPr>
      <w:r w:rsidRPr="0020160F">
        <w:rPr>
          <w:rFonts w:cs="David" w:hint="cs"/>
          <w:u w:val="single"/>
          <w:rtl/>
        </w:rPr>
        <w:t>רחל אדטו:</w:t>
      </w:r>
    </w:p>
    <w:p w14:paraId="04EDB21F" w14:textId="77777777" w:rsidR="0020160F" w:rsidRPr="0020160F" w:rsidRDefault="0020160F" w:rsidP="0020160F">
      <w:pPr>
        <w:bidi/>
        <w:rPr>
          <w:rFonts w:cs="David" w:hint="cs"/>
          <w:rtl/>
        </w:rPr>
      </w:pPr>
    </w:p>
    <w:p w14:paraId="2DD70DD4" w14:textId="77777777" w:rsidR="0020160F" w:rsidRPr="0020160F" w:rsidRDefault="0020160F" w:rsidP="0020160F">
      <w:pPr>
        <w:numPr>
          <w:ilvl w:val="0"/>
          <w:numId w:val="1"/>
        </w:numPr>
        <w:autoSpaceDE w:val="0"/>
        <w:autoSpaceDN w:val="0"/>
        <w:bidi/>
        <w:jc w:val="both"/>
        <w:rPr>
          <w:rFonts w:cs="David" w:hint="cs"/>
          <w:rtl/>
        </w:rPr>
      </w:pPr>
      <w:r w:rsidRPr="0020160F">
        <w:rPr>
          <w:rFonts w:cs="David" w:hint="cs"/>
          <w:rtl/>
        </w:rPr>
        <w:t xml:space="preserve">- - </w:t>
      </w:r>
    </w:p>
    <w:p w14:paraId="2E3A4B31" w14:textId="77777777" w:rsidR="0020160F" w:rsidRPr="0020160F" w:rsidRDefault="0020160F" w:rsidP="0020160F">
      <w:pPr>
        <w:bidi/>
        <w:rPr>
          <w:rFonts w:cs="David" w:hint="cs"/>
          <w:rtl/>
        </w:rPr>
      </w:pPr>
    </w:p>
    <w:p w14:paraId="0D637417"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3B694F4D" w14:textId="77777777" w:rsidR="0020160F" w:rsidRPr="0020160F" w:rsidRDefault="0020160F" w:rsidP="0020160F">
      <w:pPr>
        <w:bidi/>
        <w:rPr>
          <w:rFonts w:cs="David" w:hint="cs"/>
          <w:rtl/>
        </w:rPr>
      </w:pPr>
    </w:p>
    <w:p w14:paraId="5214189C" w14:textId="77777777" w:rsidR="0020160F" w:rsidRPr="0020160F" w:rsidRDefault="0020160F" w:rsidP="0020160F">
      <w:pPr>
        <w:bidi/>
        <w:rPr>
          <w:rFonts w:cs="David" w:hint="cs"/>
          <w:rtl/>
        </w:rPr>
      </w:pPr>
      <w:r w:rsidRPr="0020160F">
        <w:rPr>
          <w:rFonts w:cs="David" w:hint="cs"/>
          <w:rtl/>
        </w:rPr>
        <w:tab/>
        <w:t xml:space="preserve">חברת הכנסת אדטו, לא החזרתי אותך. </w:t>
      </w:r>
    </w:p>
    <w:p w14:paraId="6800F821" w14:textId="77777777" w:rsidR="0020160F" w:rsidRPr="0020160F" w:rsidRDefault="0020160F" w:rsidP="0020160F">
      <w:pPr>
        <w:bidi/>
        <w:rPr>
          <w:rFonts w:cs="David" w:hint="cs"/>
          <w:rtl/>
        </w:rPr>
      </w:pPr>
    </w:p>
    <w:p w14:paraId="083BF391" w14:textId="77777777" w:rsidR="0020160F" w:rsidRPr="0020160F" w:rsidRDefault="0020160F" w:rsidP="0020160F">
      <w:pPr>
        <w:bidi/>
        <w:rPr>
          <w:rFonts w:cs="David" w:hint="cs"/>
          <w:rtl/>
        </w:rPr>
      </w:pPr>
      <w:r w:rsidRPr="0020160F">
        <w:rPr>
          <w:rFonts w:cs="David" w:hint="cs"/>
          <w:u w:val="single"/>
          <w:rtl/>
        </w:rPr>
        <w:t>רחל אדטו:</w:t>
      </w:r>
    </w:p>
    <w:p w14:paraId="7EFBB287" w14:textId="77777777" w:rsidR="0020160F" w:rsidRPr="0020160F" w:rsidRDefault="0020160F" w:rsidP="0020160F">
      <w:pPr>
        <w:bidi/>
        <w:rPr>
          <w:rFonts w:cs="David" w:hint="cs"/>
          <w:rtl/>
        </w:rPr>
      </w:pPr>
    </w:p>
    <w:p w14:paraId="18FCCF5E" w14:textId="77777777" w:rsidR="0020160F" w:rsidRPr="0020160F" w:rsidRDefault="0020160F" w:rsidP="0020160F">
      <w:pPr>
        <w:bidi/>
        <w:rPr>
          <w:rFonts w:cs="David" w:hint="cs"/>
          <w:rtl/>
        </w:rPr>
      </w:pPr>
      <w:r w:rsidRPr="0020160F">
        <w:rPr>
          <w:rFonts w:cs="David" w:hint="cs"/>
          <w:rtl/>
        </w:rPr>
        <w:tab/>
        <w:t xml:space="preserve">אתה גונב הצבעה. </w:t>
      </w:r>
    </w:p>
    <w:p w14:paraId="35AC1966" w14:textId="77777777" w:rsidR="0020160F" w:rsidRPr="0020160F" w:rsidRDefault="0020160F" w:rsidP="0020160F">
      <w:pPr>
        <w:bidi/>
        <w:rPr>
          <w:rFonts w:cs="David" w:hint="cs"/>
          <w:rtl/>
        </w:rPr>
      </w:pPr>
    </w:p>
    <w:p w14:paraId="26572623" w14:textId="77777777" w:rsidR="0020160F" w:rsidRPr="0020160F" w:rsidRDefault="0020160F" w:rsidP="0020160F">
      <w:pPr>
        <w:bidi/>
        <w:rPr>
          <w:rFonts w:cs="David" w:hint="cs"/>
          <w:u w:val="single"/>
          <w:rtl/>
        </w:rPr>
      </w:pPr>
      <w:r w:rsidRPr="0020160F">
        <w:rPr>
          <w:rFonts w:cs="David" w:hint="cs"/>
          <w:u w:val="single"/>
          <w:rtl/>
        </w:rPr>
        <w:t>יואל חסון:</w:t>
      </w:r>
    </w:p>
    <w:p w14:paraId="785EDC83" w14:textId="77777777" w:rsidR="0020160F" w:rsidRPr="0020160F" w:rsidRDefault="0020160F" w:rsidP="0020160F">
      <w:pPr>
        <w:bidi/>
        <w:rPr>
          <w:rFonts w:cs="David" w:hint="cs"/>
          <w:rtl/>
        </w:rPr>
      </w:pPr>
    </w:p>
    <w:p w14:paraId="6A3E7896" w14:textId="77777777" w:rsidR="0020160F" w:rsidRPr="0020160F" w:rsidRDefault="0020160F" w:rsidP="0020160F">
      <w:pPr>
        <w:bidi/>
        <w:rPr>
          <w:rFonts w:cs="David" w:hint="cs"/>
          <w:rtl/>
        </w:rPr>
      </w:pPr>
      <w:r w:rsidRPr="0020160F">
        <w:rPr>
          <w:rFonts w:cs="David" w:hint="cs"/>
          <w:rtl/>
        </w:rPr>
        <w:tab/>
        <w:t xml:space="preserve">זו הצבעה לא חוקית. </w:t>
      </w:r>
    </w:p>
    <w:p w14:paraId="79A4FB04" w14:textId="77777777" w:rsidR="0020160F" w:rsidRPr="0020160F" w:rsidRDefault="0020160F" w:rsidP="0020160F">
      <w:pPr>
        <w:bidi/>
        <w:rPr>
          <w:rFonts w:cs="David" w:hint="cs"/>
          <w:rtl/>
        </w:rPr>
      </w:pPr>
    </w:p>
    <w:p w14:paraId="493EB134"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0520EF56" w14:textId="77777777" w:rsidR="0020160F" w:rsidRPr="0020160F" w:rsidRDefault="0020160F" w:rsidP="0020160F">
      <w:pPr>
        <w:bidi/>
        <w:rPr>
          <w:rFonts w:cs="David" w:hint="cs"/>
          <w:rtl/>
        </w:rPr>
      </w:pPr>
    </w:p>
    <w:p w14:paraId="5B8A68BE" w14:textId="77777777" w:rsidR="0020160F" w:rsidRPr="0020160F" w:rsidRDefault="0020160F" w:rsidP="0020160F">
      <w:pPr>
        <w:bidi/>
        <w:rPr>
          <w:rFonts w:cs="David" w:hint="cs"/>
          <w:rtl/>
        </w:rPr>
      </w:pPr>
      <w:r w:rsidRPr="0020160F">
        <w:rPr>
          <w:rFonts w:cs="David" w:hint="cs"/>
          <w:rtl/>
        </w:rPr>
        <w:t xml:space="preserve">עינת </w:t>
      </w:r>
      <w:proofErr w:type="spellStart"/>
      <w:r w:rsidRPr="0020160F">
        <w:rPr>
          <w:rFonts w:cs="David" w:hint="cs"/>
          <w:rtl/>
        </w:rPr>
        <w:t>וילף</w:t>
      </w:r>
      <w:proofErr w:type="spellEnd"/>
      <w:r w:rsidRPr="0020160F">
        <w:rPr>
          <w:rFonts w:cs="David" w:hint="cs"/>
          <w:rtl/>
        </w:rPr>
        <w:tab/>
        <w:t xml:space="preserve">- אינה נוכחת. </w:t>
      </w:r>
    </w:p>
    <w:p w14:paraId="67E12B32" w14:textId="77777777" w:rsidR="0020160F" w:rsidRPr="0020160F" w:rsidRDefault="0020160F" w:rsidP="0020160F">
      <w:pPr>
        <w:bidi/>
        <w:rPr>
          <w:rFonts w:cs="David" w:hint="cs"/>
          <w:rtl/>
        </w:rPr>
      </w:pPr>
    </w:p>
    <w:p w14:paraId="444305C4" w14:textId="77777777" w:rsidR="0020160F" w:rsidRPr="0020160F" w:rsidRDefault="0020160F" w:rsidP="0020160F">
      <w:pPr>
        <w:bidi/>
        <w:rPr>
          <w:rFonts w:cs="David" w:hint="cs"/>
          <w:u w:val="single"/>
          <w:rtl/>
        </w:rPr>
      </w:pPr>
      <w:r w:rsidRPr="0020160F">
        <w:rPr>
          <w:rFonts w:cs="David" w:hint="cs"/>
          <w:u w:val="single"/>
          <w:rtl/>
        </w:rPr>
        <w:t>יואל חסון:</w:t>
      </w:r>
    </w:p>
    <w:p w14:paraId="5A40F98F" w14:textId="77777777" w:rsidR="0020160F" w:rsidRPr="0020160F" w:rsidRDefault="0020160F" w:rsidP="0020160F">
      <w:pPr>
        <w:bidi/>
        <w:rPr>
          <w:rFonts w:cs="David" w:hint="cs"/>
          <w:rtl/>
        </w:rPr>
      </w:pPr>
    </w:p>
    <w:p w14:paraId="09B2B620" w14:textId="77777777" w:rsidR="0020160F" w:rsidRPr="0020160F" w:rsidRDefault="0020160F" w:rsidP="0020160F">
      <w:pPr>
        <w:bidi/>
        <w:rPr>
          <w:rFonts w:cs="David" w:hint="cs"/>
          <w:rtl/>
        </w:rPr>
      </w:pPr>
      <w:r w:rsidRPr="0020160F">
        <w:rPr>
          <w:rFonts w:cs="David" w:hint="cs"/>
          <w:rtl/>
        </w:rPr>
        <w:tab/>
        <w:t xml:space="preserve">זו הצבעה לא חוקית, בניגוד לתקנות. </w:t>
      </w:r>
    </w:p>
    <w:p w14:paraId="28018E91" w14:textId="77777777" w:rsidR="0020160F" w:rsidRPr="0020160F" w:rsidRDefault="0020160F" w:rsidP="0020160F">
      <w:pPr>
        <w:bidi/>
        <w:rPr>
          <w:rFonts w:cs="David" w:hint="cs"/>
          <w:rtl/>
        </w:rPr>
      </w:pPr>
    </w:p>
    <w:p w14:paraId="5EC71934"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171ED981" w14:textId="77777777" w:rsidR="0020160F" w:rsidRPr="0020160F" w:rsidRDefault="0020160F" w:rsidP="0020160F">
      <w:pPr>
        <w:bidi/>
        <w:rPr>
          <w:rFonts w:cs="David" w:hint="cs"/>
          <w:rtl/>
        </w:rPr>
      </w:pPr>
    </w:p>
    <w:p w14:paraId="158AD5C6" w14:textId="77777777" w:rsidR="0020160F" w:rsidRPr="0020160F" w:rsidRDefault="0020160F" w:rsidP="0020160F">
      <w:pPr>
        <w:bidi/>
        <w:rPr>
          <w:rFonts w:cs="David" w:hint="cs"/>
          <w:rtl/>
        </w:rPr>
      </w:pPr>
      <w:r w:rsidRPr="0020160F">
        <w:rPr>
          <w:rFonts w:cs="David" w:hint="cs"/>
          <w:rtl/>
        </w:rPr>
        <w:tab/>
        <w:t xml:space="preserve">היה טלפון מלשכת יושב הראש, זה ברשות ובסמכות. </w:t>
      </w:r>
    </w:p>
    <w:p w14:paraId="0A37D158" w14:textId="77777777" w:rsidR="0020160F" w:rsidRPr="0020160F" w:rsidRDefault="0020160F" w:rsidP="0020160F">
      <w:pPr>
        <w:bidi/>
        <w:rPr>
          <w:rFonts w:cs="David" w:hint="cs"/>
          <w:rtl/>
        </w:rPr>
      </w:pPr>
    </w:p>
    <w:p w14:paraId="1A66CA3A" w14:textId="77777777" w:rsidR="0020160F" w:rsidRPr="0020160F" w:rsidRDefault="0020160F" w:rsidP="0020160F">
      <w:pPr>
        <w:bidi/>
        <w:rPr>
          <w:rFonts w:cs="David" w:hint="cs"/>
          <w:u w:val="single"/>
          <w:rtl/>
        </w:rPr>
      </w:pPr>
      <w:r w:rsidRPr="0020160F">
        <w:rPr>
          <w:rFonts w:cs="David" w:hint="cs"/>
          <w:u w:val="single"/>
          <w:rtl/>
        </w:rPr>
        <w:t>יואל חסון:</w:t>
      </w:r>
    </w:p>
    <w:p w14:paraId="7468E1D1" w14:textId="77777777" w:rsidR="0020160F" w:rsidRPr="0020160F" w:rsidRDefault="0020160F" w:rsidP="0020160F">
      <w:pPr>
        <w:bidi/>
        <w:rPr>
          <w:rFonts w:cs="David" w:hint="cs"/>
          <w:rtl/>
        </w:rPr>
      </w:pPr>
    </w:p>
    <w:p w14:paraId="76AC0B74" w14:textId="77777777" w:rsidR="0020160F" w:rsidRPr="0020160F" w:rsidRDefault="0020160F" w:rsidP="0020160F">
      <w:pPr>
        <w:bidi/>
        <w:rPr>
          <w:rFonts w:cs="David" w:hint="cs"/>
          <w:rtl/>
        </w:rPr>
      </w:pPr>
      <w:r w:rsidRPr="0020160F">
        <w:rPr>
          <w:rFonts w:cs="David" w:hint="cs"/>
          <w:rtl/>
        </w:rPr>
        <w:tab/>
        <w:t xml:space="preserve">זו לא הצבעה ברשות ובסמכות. </w:t>
      </w:r>
    </w:p>
    <w:p w14:paraId="41405D26" w14:textId="77777777" w:rsidR="0020160F" w:rsidRPr="0020160F" w:rsidRDefault="0020160F" w:rsidP="0020160F">
      <w:pPr>
        <w:bidi/>
        <w:rPr>
          <w:rFonts w:cs="David" w:hint="cs"/>
          <w:rtl/>
        </w:rPr>
      </w:pPr>
    </w:p>
    <w:p w14:paraId="5D4245F5"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5282A8F6" w14:textId="77777777" w:rsidR="0020160F" w:rsidRPr="0020160F" w:rsidRDefault="0020160F" w:rsidP="0020160F">
      <w:pPr>
        <w:bidi/>
        <w:rPr>
          <w:rFonts w:cs="David" w:hint="cs"/>
          <w:rtl/>
        </w:rPr>
      </w:pPr>
    </w:p>
    <w:p w14:paraId="7998C0DA" w14:textId="77777777" w:rsidR="0020160F" w:rsidRPr="0020160F" w:rsidRDefault="0020160F" w:rsidP="0020160F">
      <w:pPr>
        <w:bidi/>
        <w:rPr>
          <w:rFonts w:cs="David" w:hint="cs"/>
          <w:rtl/>
        </w:rPr>
      </w:pPr>
      <w:r w:rsidRPr="0020160F">
        <w:rPr>
          <w:rFonts w:cs="David" w:hint="cs"/>
          <w:rtl/>
        </w:rPr>
        <w:t xml:space="preserve">אברהם מיכאלי </w:t>
      </w:r>
      <w:r w:rsidRPr="0020160F">
        <w:rPr>
          <w:rFonts w:cs="David" w:hint="cs"/>
          <w:rtl/>
        </w:rPr>
        <w:tab/>
        <w:t>- נגד</w:t>
      </w:r>
    </w:p>
    <w:p w14:paraId="742B6314" w14:textId="77777777" w:rsidR="0020160F" w:rsidRPr="0020160F" w:rsidRDefault="0020160F" w:rsidP="0020160F">
      <w:pPr>
        <w:bidi/>
        <w:rPr>
          <w:rFonts w:cs="David" w:hint="cs"/>
          <w:rtl/>
        </w:rPr>
      </w:pPr>
      <w:r w:rsidRPr="0020160F">
        <w:rPr>
          <w:rFonts w:cs="David" w:hint="cs"/>
          <w:rtl/>
        </w:rPr>
        <w:t xml:space="preserve">נסים זאב </w:t>
      </w:r>
      <w:r w:rsidRPr="0020160F">
        <w:rPr>
          <w:rFonts w:cs="David" w:hint="cs"/>
          <w:rtl/>
        </w:rPr>
        <w:tab/>
        <w:t>- נגד</w:t>
      </w:r>
    </w:p>
    <w:p w14:paraId="3F84E815" w14:textId="77777777" w:rsidR="0020160F" w:rsidRPr="0020160F" w:rsidRDefault="0020160F" w:rsidP="0020160F">
      <w:pPr>
        <w:bidi/>
        <w:rPr>
          <w:rFonts w:cs="David" w:hint="cs"/>
          <w:rtl/>
        </w:rPr>
      </w:pPr>
      <w:r w:rsidRPr="0020160F">
        <w:rPr>
          <w:rFonts w:cs="David" w:hint="cs"/>
          <w:rtl/>
        </w:rPr>
        <w:t xml:space="preserve">אורי </w:t>
      </w:r>
      <w:proofErr w:type="spellStart"/>
      <w:r w:rsidRPr="0020160F">
        <w:rPr>
          <w:rFonts w:cs="David" w:hint="cs"/>
          <w:rtl/>
        </w:rPr>
        <w:t>מקלב</w:t>
      </w:r>
      <w:proofErr w:type="spellEnd"/>
      <w:r w:rsidRPr="0020160F">
        <w:rPr>
          <w:rFonts w:cs="David" w:hint="cs"/>
          <w:rtl/>
        </w:rPr>
        <w:t xml:space="preserve"> </w:t>
      </w:r>
      <w:r w:rsidRPr="0020160F">
        <w:rPr>
          <w:rFonts w:cs="David" w:hint="cs"/>
          <w:rtl/>
        </w:rPr>
        <w:tab/>
        <w:t>- נגד</w:t>
      </w:r>
    </w:p>
    <w:p w14:paraId="68C8442B" w14:textId="77777777" w:rsidR="0020160F" w:rsidRPr="0020160F" w:rsidRDefault="0020160F" w:rsidP="0020160F">
      <w:pPr>
        <w:bidi/>
        <w:rPr>
          <w:rFonts w:cs="David" w:hint="cs"/>
          <w:rtl/>
        </w:rPr>
      </w:pPr>
      <w:r w:rsidRPr="0020160F">
        <w:rPr>
          <w:rFonts w:cs="David" w:hint="cs"/>
          <w:rtl/>
        </w:rPr>
        <w:t xml:space="preserve">ציון </w:t>
      </w:r>
      <w:proofErr w:type="spellStart"/>
      <w:r w:rsidRPr="0020160F">
        <w:rPr>
          <w:rFonts w:cs="David" w:hint="cs"/>
          <w:rtl/>
        </w:rPr>
        <w:t>פיניאן</w:t>
      </w:r>
      <w:proofErr w:type="spellEnd"/>
      <w:r w:rsidRPr="0020160F">
        <w:rPr>
          <w:rFonts w:cs="David" w:hint="cs"/>
          <w:rtl/>
        </w:rPr>
        <w:tab/>
        <w:t xml:space="preserve">- נגד. </w:t>
      </w:r>
    </w:p>
    <w:p w14:paraId="65EC1DF4" w14:textId="77777777" w:rsidR="0020160F" w:rsidRPr="0020160F" w:rsidRDefault="0020160F" w:rsidP="0020160F">
      <w:pPr>
        <w:bidi/>
        <w:rPr>
          <w:rFonts w:cs="David" w:hint="cs"/>
          <w:rtl/>
        </w:rPr>
      </w:pPr>
    </w:p>
    <w:p w14:paraId="2E460EE8" w14:textId="77777777" w:rsidR="0020160F" w:rsidRPr="0020160F" w:rsidRDefault="0020160F" w:rsidP="0020160F">
      <w:pPr>
        <w:bidi/>
        <w:ind w:firstLine="720"/>
        <w:rPr>
          <w:rFonts w:cs="David" w:hint="cs"/>
          <w:rtl/>
        </w:rPr>
      </w:pPr>
      <w:r w:rsidRPr="0020160F">
        <w:rPr>
          <w:rFonts w:cs="David" w:hint="cs"/>
          <w:rtl/>
        </w:rPr>
        <w:t xml:space="preserve">חבר הכנסת אורי </w:t>
      </w:r>
      <w:proofErr w:type="spellStart"/>
      <w:r w:rsidRPr="0020160F">
        <w:rPr>
          <w:rFonts w:cs="David" w:hint="cs"/>
          <w:rtl/>
        </w:rPr>
        <w:t>מקלב</w:t>
      </w:r>
      <w:proofErr w:type="spellEnd"/>
      <w:r w:rsidRPr="0020160F">
        <w:rPr>
          <w:rFonts w:cs="David" w:hint="cs"/>
          <w:rtl/>
        </w:rPr>
        <w:t xml:space="preserve"> הצביע במקום חבר הכנסת </w:t>
      </w:r>
      <w:proofErr w:type="spellStart"/>
      <w:r w:rsidRPr="0020160F">
        <w:rPr>
          <w:rFonts w:cs="David" w:hint="cs"/>
          <w:rtl/>
        </w:rPr>
        <w:t>אייכלר</w:t>
      </w:r>
      <w:proofErr w:type="spellEnd"/>
      <w:r w:rsidRPr="0020160F">
        <w:rPr>
          <w:rFonts w:cs="David" w:hint="cs"/>
          <w:rtl/>
        </w:rPr>
        <w:t xml:space="preserve">. ההצבעה הסתיימה. </w:t>
      </w:r>
    </w:p>
    <w:p w14:paraId="50B69805" w14:textId="77777777" w:rsidR="0020160F" w:rsidRPr="0020160F" w:rsidRDefault="0020160F" w:rsidP="0020160F">
      <w:pPr>
        <w:bidi/>
        <w:ind w:firstLine="720"/>
        <w:rPr>
          <w:rFonts w:cs="David" w:hint="cs"/>
          <w:rtl/>
        </w:rPr>
      </w:pPr>
    </w:p>
    <w:p w14:paraId="07F2EB6F" w14:textId="77777777" w:rsidR="0020160F" w:rsidRPr="0020160F" w:rsidRDefault="0020160F" w:rsidP="0020160F">
      <w:pPr>
        <w:bidi/>
        <w:rPr>
          <w:rFonts w:cs="David" w:hint="cs"/>
          <w:rtl/>
        </w:rPr>
      </w:pPr>
      <w:r w:rsidRPr="0020160F">
        <w:rPr>
          <w:rFonts w:cs="David" w:hint="cs"/>
          <w:u w:val="single"/>
          <w:rtl/>
        </w:rPr>
        <w:t>רחל אדטו:</w:t>
      </w:r>
    </w:p>
    <w:p w14:paraId="0D3EBF38" w14:textId="77777777" w:rsidR="0020160F" w:rsidRPr="0020160F" w:rsidRDefault="0020160F" w:rsidP="0020160F">
      <w:pPr>
        <w:bidi/>
        <w:ind w:firstLine="720"/>
        <w:rPr>
          <w:rFonts w:cs="David" w:hint="cs"/>
          <w:rtl/>
        </w:rPr>
      </w:pPr>
    </w:p>
    <w:p w14:paraId="3B3A7C2B" w14:textId="77777777" w:rsidR="0020160F" w:rsidRPr="0020160F" w:rsidRDefault="0020160F" w:rsidP="0020160F">
      <w:pPr>
        <w:bidi/>
        <w:ind w:firstLine="720"/>
        <w:rPr>
          <w:rFonts w:cs="David" w:hint="cs"/>
          <w:rtl/>
        </w:rPr>
      </w:pPr>
      <w:r w:rsidRPr="0020160F">
        <w:rPr>
          <w:rFonts w:cs="David" w:hint="cs"/>
          <w:rtl/>
        </w:rPr>
        <w:t xml:space="preserve">זה טירוף מערכות מה שאתה עושה כאן כרגע. </w:t>
      </w:r>
    </w:p>
    <w:p w14:paraId="4DBA59A2" w14:textId="77777777" w:rsidR="0020160F" w:rsidRPr="0020160F" w:rsidRDefault="0020160F" w:rsidP="0020160F">
      <w:pPr>
        <w:bidi/>
        <w:ind w:firstLine="720"/>
        <w:rPr>
          <w:rFonts w:cs="David" w:hint="cs"/>
          <w:rtl/>
        </w:rPr>
      </w:pPr>
    </w:p>
    <w:p w14:paraId="010D77CB" w14:textId="77777777" w:rsidR="0020160F" w:rsidRPr="0020160F" w:rsidRDefault="0020160F" w:rsidP="0020160F">
      <w:pPr>
        <w:bidi/>
        <w:rPr>
          <w:rFonts w:cs="David" w:hint="cs"/>
          <w:u w:val="single"/>
          <w:rtl/>
        </w:rPr>
      </w:pPr>
      <w:r w:rsidRPr="0020160F">
        <w:rPr>
          <w:rFonts w:cs="David" w:hint="cs"/>
          <w:u w:val="single"/>
          <w:rtl/>
        </w:rPr>
        <w:t>היו</w:t>
      </w:r>
      <w:r w:rsidRPr="0020160F">
        <w:rPr>
          <w:rFonts w:cs="David"/>
          <w:u w:val="single"/>
          <w:rtl/>
        </w:rPr>
        <w:t>"</w:t>
      </w:r>
      <w:r w:rsidRPr="0020160F">
        <w:rPr>
          <w:rFonts w:cs="David" w:hint="cs"/>
          <w:u w:val="single"/>
          <w:rtl/>
        </w:rPr>
        <w:t xml:space="preserve">ר זאב </w:t>
      </w:r>
      <w:proofErr w:type="spellStart"/>
      <w:r w:rsidRPr="0020160F">
        <w:rPr>
          <w:rFonts w:cs="David" w:hint="cs"/>
          <w:u w:val="single"/>
          <w:rtl/>
        </w:rPr>
        <w:t>אלקין</w:t>
      </w:r>
      <w:proofErr w:type="spellEnd"/>
      <w:r w:rsidRPr="0020160F">
        <w:rPr>
          <w:rFonts w:cs="David" w:hint="cs"/>
          <w:u w:val="single"/>
          <w:rtl/>
        </w:rPr>
        <w:t>:</w:t>
      </w:r>
    </w:p>
    <w:p w14:paraId="7CB95559" w14:textId="77777777" w:rsidR="0020160F" w:rsidRPr="0020160F" w:rsidRDefault="0020160F" w:rsidP="0020160F">
      <w:pPr>
        <w:bidi/>
        <w:ind w:firstLine="720"/>
        <w:rPr>
          <w:rFonts w:cs="David" w:hint="cs"/>
          <w:rtl/>
        </w:rPr>
      </w:pPr>
    </w:p>
    <w:p w14:paraId="6D0C36C9" w14:textId="77777777" w:rsidR="0020160F" w:rsidRPr="0020160F" w:rsidRDefault="0020160F" w:rsidP="0020160F">
      <w:pPr>
        <w:bidi/>
        <w:ind w:firstLine="720"/>
        <w:rPr>
          <w:rFonts w:cs="David" w:hint="cs"/>
          <w:rtl/>
        </w:rPr>
      </w:pPr>
      <w:r w:rsidRPr="0020160F">
        <w:rPr>
          <w:rFonts w:cs="David" w:hint="cs"/>
          <w:rtl/>
        </w:rPr>
        <w:t xml:space="preserve">תשעה נגד, אפס בעד, אין נמנעים. תודה רבה, הישיבה נעולה. </w:t>
      </w:r>
    </w:p>
    <w:p w14:paraId="089EA15A" w14:textId="77777777" w:rsidR="0020160F" w:rsidRPr="0020160F" w:rsidRDefault="0020160F" w:rsidP="0020160F">
      <w:pPr>
        <w:bidi/>
        <w:rPr>
          <w:rFonts w:cs="David" w:hint="cs"/>
          <w:rtl/>
        </w:rPr>
      </w:pPr>
    </w:p>
    <w:p w14:paraId="48A0B590" w14:textId="77777777" w:rsidR="00552A80" w:rsidRPr="0020160F" w:rsidRDefault="0020160F" w:rsidP="0020160F">
      <w:pPr>
        <w:bidi/>
        <w:rPr>
          <w:rFonts w:cs="David"/>
        </w:rPr>
      </w:pPr>
      <w:r w:rsidRPr="0020160F">
        <w:rPr>
          <w:rFonts w:cs="David" w:hint="cs"/>
          <w:b/>
          <w:bCs/>
          <w:u w:val="single"/>
          <w:rtl/>
        </w:rPr>
        <w:t>הישיבה ננעלה בשעה 12:20.</w:t>
      </w:r>
    </w:p>
    <w:sectPr w:rsidR="00552A80" w:rsidRPr="0020160F" w:rsidSect="0020160F">
      <w:headerReference w:type="even" r:id="rId10"/>
      <w:headerReference w:type="default" r:id="rId11"/>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DDC43" w14:textId="77777777" w:rsidR="0020160F" w:rsidRDefault="0020160F">
      <w:r>
        <w:separator/>
      </w:r>
    </w:p>
  </w:endnote>
  <w:endnote w:type="continuationSeparator" w:id="0">
    <w:p w14:paraId="5D6A9D67" w14:textId="77777777" w:rsidR="0020160F" w:rsidRDefault="002016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2342C" w14:textId="77777777" w:rsidR="0020160F" w:rsidRDefault="0020160F">
      <w:r>
        <w:separator/>
      </w:r>
    </w:p>
  </w:footnote>
  <w:footnote w:type="continuationSeparator" w:id="0">
    <w:p w14:paraId="0542142C" w14:textId="77777777" w:rsidR="0020160F" w:rsidRDefault="002016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7868" w14:textId="77777777" w:rsidR="0020160F" w:rsidRDefault="0020160F" w:rsidP="0020160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7820693" w14:textId="77777777" w:rsidR="0020160F" w:rsidRDefault="0020160F">
    <w:pPr>
      <w:pStyle w:val="Header"/>
      <w:ind w:right="360"/>
      <w:jc w:val="both"/>
      <w:rPr>
        <w:rtl/>
      </w:rPr>
    </w:pPr>
  </w:p>
  <w:p w14:paraId="7242F23E" w14:textId="77777777" w:rsidR="0020160F" w:rsidRDefault="0020160F"/>
  <w:p w14:paraId="0D54213F" w14:textId="77777777" w:rsidR="0020160F" w:rsidRDefault="0020160F"/>
  <w:p w14:paraId="6F8C36F0" w14:textId="77777777" w:rsidR="0020160F" w:rsidRDefault="0020160F"/>
  <w:p w14:paraId="71249935" w14:textId="77777777" w:rsidR="0020160F" w:rsidRDefault="0020160F"/>
  <w:p w14:paraId="2416888E" w14:textId="77777777" w:rsidR="0020160F" w:rsidRDefault="0020160F"/>
  <w:p w14:paraId="0F8184A2" w14:textId="77777777" w:rsidR="0020160F" w:rsidRDefault="0020160F"/>
  <w:p w14:paraId="76C9F48B" w14:textId="77777777" w:rsidR="0020160F" w:rsidRDefault="0020160F"/>
  <w:p w14:paraId="3CB77374" w14:textId="77777777" w:rsidR="0020160F" w:rsidRDefault="0020160F"/>
  <w:p w14:paraId="64D505D3" w14:textId="77777777" w:rsidR="0020160F" w:rsidRDefault="0020160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FEACB" w14:textId="77777777" w:rsidR="0020160F" w:rsidRDefault="0020160F" w:rsidP="0020160F">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9</w:t>
    </w:r>
    <w:r>
      <w:rPr>
        <w:rStyle w:val="PageNumber"/>
        <w:rtl/>
      </w:rPr>
      <w:fldChar w:fldCharType="end"/>
    </w:r>
  </w:p>
  <w:p w14:paraId="6EDF4A34" w14:textId="77777777" w:rsidR="0020160F" w:rsidRDefault="0020160F">
    <w:pPr>
      <w:pStyle w:val="Header"/>
      <w:ind w:right="360"/>
      <w:jc w:val="both"/>
      <w:rPr>
        <w:rStyle w:val="PageNumber"/>
        <w:rFonts w:hint="cs"/>
        <w:rtl/>
      </w:rPr>
    </w:pPr>
    <w:r>
      <w:rPr>
        <w:rtl/>
      </w:rPr>
      <w:t>ועדת</w:t>
    </w:r>
    <w:r>
      <w:rPr>
        <w:rStyle w:val="PageNumber"/>
        <w:rFonts w:hint="cs"/>
        <w:rtl/>
      </w:rPr>
      <w:t xml:space="preserve"> הכנסת</w:t>
    </w:r>
  </w:p>
  <w:p w14:paraId="072EB2A4" w14:textId="77777777" w:rsidR="0020160F" w:rsidRDefault="0020160F" w:rsidP="0020160F">
    <w:pPr>
      <w:pStyle w:val="Header"/>
      <w:ind w:right="360"/>
      <w:jc w:val="both"/>
      <w:rPr>
        <w:rStyle w:val="PageNumber"/>
        <w:rFonts w:hint="cs"/>
        <w:rtl/>
      </w:rPr>
    </w:pPr>
    <w:r>
      <w:rPr>
        <w:rStyle w:val="PageNumber"/>
        <w:rFonts w:hint="cs"/>
        <w:rtl/>
      </w:rPr>
      <w:t>23.11.2011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31D1"/>
    <w:multiLevelType w:val="hybridMultilevel"/>
    <w:tmpl w:val="5978EDDA"/>
    <w:lvl w:ilvl="0" w:tplc="92B0D0F2">
      <w:numFmt w:val="bullet"/>
      <w:lvlText w:val="-"/>
      <w:lvlJc w:val="left"/>
      <w:pPr>
        <w:tabs>
          <w:tab w:val="num" w:pos="1080"/>
        </w:tabs>
        <w:ind w:left="1080" w:hanging="360"/>
      </w:pPr>
      <w:rPr>
        <w:rFonts w:ascii="Times New Roman" w:eastAsia="Times New Roman" w:hAnsi="Times New Roman" w:cs="David"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665740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25208פרוטוקול_ישיבת_ועדה.doc"/>
    <w:docVar w:name="StartMode" w:val="3"/>
  </w:docVars>
  <w:rsids>
    <w:rsidRoot w:val="002C59B1"/>
    <w:rsid w:val="0020160F"/>
    <w:rsid w:val="002C59B1"/>
    <w:rsid w:val="00552A80"/>
    <w:rsid w:val="005C209F"/>
    <w:rsid w:val="007A4BF9"/>
    <w:rsid w:val="0096580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1DED8E1"/>
  <w15:chartTrackingRefBased/>
  <w15:docId w15:val="{C1476AB1-3F66-4B16-B8DC-F91263651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20160F"/>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20160F"/>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2016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3BD839-D39B-4088-BB9D-E52FC3A4B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0A66EFE-58E7-471D-BBEA-FD9A6E47AB24}">
  <ds:schemaRefs>
    <ds:schemaRef ds:uri="http://schemas.microsoft.com/sharepoint/v3/contenttype/forms"/>
  </ds:schemaRefs>
</ds:datastoreItem>
</file>

<file path=customXml/itemProps3.xml><?xml version="1.0" encoding="utf-8"?>
<ds:datastoreItem xmlns:ds="http://schemas.openxmlformats.org/officeDocument/2006/customXml" ds:itemID="{DB282165-331B-447E-8CC9-1781246BBA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1199</Words>
  <Characters>6837</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