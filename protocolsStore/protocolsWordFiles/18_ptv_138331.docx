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22397" w14:textId="77777777" w:rsidR="007037ED" w:rsidRPr="007037ED" w:rsidRDefault="007037ED" w:rsidP="007037ED">
      <w:pPr>
        <w:bidi/>
        <w:rPr>
          <w:rFonts w:cs="David" w:hint="cs"/>
          <w:b/>
          <w:bCs/>
          <w:rtl/>
        </w:rPr>
      </w:pPr>
      <w:r w:rsidRPr="007037ED">
        <w:rPr>
          <w:rFonts w:cs="David" w:hint="cs"/>
          <w:b/>
          <w:bCs/>
          <w:rtl/>
        </w:rPr>
        <w:t>הכנסת השמונה-עשרה                                                                                      נוסח לא מתוקן</w:t>
      </w:r>
    </w:p>
    <w:p w14:paraId="7D5C2C4C" w14:textId="77777777" w:rsidR="007037ED" w:rsidRPr="007037ED" w:rsidRDefault="007037ED" w:rsidP="007037ED">
      <w:pPr>
        <w:bidi/>
        <w:rPr>
          <w:rFonts w:cs="David" w:hint="cs"/>
          <w:b/>
          <w:bCs/>
          <w:rtl/>
        </w:rPr>
      </w:pPr>
      <w:r w:rsidRPr="007037ED">
        <w:rPr>
          <w:rFonts w:cs="David" w:hint="cs"/>
          <w:b/>
          <w:bCs/>
          <w:rtl/>
        </w:rPr>
        <w:t>מושב ראשון</w:t>
      </w:r>
    </w:p>
    <w:p w14:paraId="541C54A5" w14:textId="77777777" w:rsidR="007037ED" w:rsidRPr="007037ED" w:rsidRDefault="007037ED" w:rsidP="007037ED">
      <w:pPr>
        <w:bidi/>
        <w:rPr>
          <w:rFonts w:cs="David" w:hint="cs"/>
          <w:rtl/>
        </w:rPr>
      </w:pPr>
    </w:p>
    <w:p w14:paraId="5DE833A7" w14:textId="77777777" w:rsidR="007037ED" w:rsidRPr="007037ED" w:rsidRDefault="007037ED" w:rsidP="007037ED">
      <w:pPr>
        <w:bidi/>
        <w:rPr>
          <w:rFonts w:cs="David" w:hint="cs"/>
          <w:rtl/>
        </w:rPr>
      </w:pPr>
    </w:p>
    <w:p w14:paraId="30127538" w14:textId="77777777" w:rsidR="007037ED" w:rsidRPr="007037ED" w:rsidRDefault="007037ED" w:rsidP="007037ED">
      <w:pPr>
        <w:bidi/>
        <w:rPr>
          <w:rFonts w:cs="David" w:hint="cs"/>
          <w:b/>
          <w:bCs/>
          <w:rtl/>
        </w:rPr>
      </w:pPr>
    </w:p>
    <w:p w14:paraId="4F27C03B" w14:textId="77777777" w:rsidR="007037ED" w:rsidRPr="007037ED" w:rsidRDefault="007037ED" w:rsidP="007037ED">
      <w:pPr>
        <w:bidi/>
        <w:jc w:val="center"/>
        <w:rPr>
          <w:rFonts w:cs="David" w:hint="cs"/>
          <w:b/>
          <w:bCs/>
          <w:rtl/>
        </w:rPr>
      </w:pPr>
      <w:r w:rsidRPr="007037ED">
        <w:rPr>
          <w:rFonts w:cs="David" w:hint="cs"/>
          <w:b/>
          <w:bCs/>
          <w:rtl/>
        </w:rPr>
        <w:t>פרוטוקול מס' 1</w:t>
      </w:r>
      <w:r w:rsidRPr="007037ED">
        <w:rPr>
          <w:rFonts w:cs="David"/>
          <w:b/>
          <w:bCs/>
          <w:rtl/>
        </w:rPr>
        <w:br/>
      </w:r>
      <w:r w:rsidRPr="007037ED">
        <w:rPr>
          <w:rFonts w:cs="David" w:hint="cs"/>
          <w:b/>
          <w:bCs/>
          <w:rtl/>
        </w:rPr>
        <w:t xml:space="preserve">מישיבת ועדת חדרים    </w:t>
      </w:r>
    </w:p>
    <w:p w14:paraId="43067DF0" w14:textId="77777777" w:rsidR="007037ED" w:rsidRPr="007037ED" w:rsidRDefault="007037ED" w:rsidP="007037ED">
      <w:pPr>
        <w:bidi/>
        <w:jc w:val="center"/>
        <w:rPr>
          <w:rFonts w:cs="David" w:hint="cs"/>
          <w:b/>
          <w:bCs/>
          <w:u w:val="single"/>
          <w:rtl/>
        </w:rPr>
      </w:pPr>
      <w:r w:rsidRPr="007037ED">
        <w:rPr>
          <w:rFonts w:cs="David" w:hint="cs"/>
          <w:b/>
          <w:bCs/>
          <w:u w:val="single"/>
          <w:rtl/>
        </w:rPr>
        <w:t xml:space="preserve">יום רביעי, כ"ב באדר </w:t>
      </w:r>
      <w:proofErr w:type="spellStart"/>
      <w:r w:rsidRPr="007037ED">
        <w:rPr>
          <w:rFonts w:cs="David" w:hint="cs"/>
          <w:b/>
          <w:bCs/>
          <w:u w:val="single"/>
          <w:rtl/>
        </w:rPr>
        <w:t>התשס"ט</w:t>
      </w:r>
      <w:proofErr w:type="spellEnd"/>
      <w:r w:rsidRPr="007037ED">
        <w:rPr>
          <w:rFonts w:cs="David" w:hint="cs"/>
          <w:b/>
          <w:bCs/>
          <w:u w:val="single"/>
          <w:rtl/>
        </w:rPr>
        <w:t xml:space="preserve"> (18.03.2009), בשעה 14:00</w:t>
      </w:r>
    </w:p>
    <w:p w14:paraId="6B1A263E" w14:textId="77777777" w:rsidR="007037ED" w:rsidRPr="007037ED" w:rsidRDefault="007037ED" w:rsidP="007037ED">
      <w:pPr>
        <w:bidi/>
        <w:rPr>
          <w:rFonts w:cs="David" w:hint="cs"/>
          <w:u w:val="single"/>
          <w:rtl/>
        </w:rPr>
      </w:pPr>
      <w:r w:rsidRPr="007037ED">
        <w:rPr>
          <w:rFonts w:cs="David"/>
          <w:rtl/>
        </w:rPr>
        <w:tab/>
      </w:r>
    </w:p>
    <w:p w14:paraId="653A125B" w14:textId="77777777" w:rsidR="007037ED" w:rsidRPr="007037ED" w:rsidRDefault="007037ED" w:rsidP="007037ED">
      <w:pPr>
        <w:bidi/>
        <w:rPr>
          <w:rFonts w:cs="David" w:hint="cs"/>
          <w:u w:val="single"/>
          <w:rtl/>
        </w:rPr>
      </w:pPr>
    </w:p>
    <w:p w14:paraId="7FDF1462" w14:textId="77777777" w:rsidR="007037ED" w:rsidRPr="007037ED" w:rsidRDefault="007037ED" w:rsidP="007037ED">
      <w:pPr>
        <w:bidi/>
        <w:rPr>
          <w:rFonts w:cs="David" w:hint="cs"/>
          <w:u w:val="single"/>
          <w:rtl/>
        </w:rPr>
      </w:pPr>
    </w:p>
    <w:p w14:paraId="2C1DDFF3" w14:textId="77777777" w:rsidR="007037ED" w:rsidRPr="007037ED" w:rsidRDefault="007037ED" w:rsidP="007037ED">
      <w:pPr>
        <w:bidi/>
        <w:rPr>
          <w:rFonts w:cs="David" w:hint="cs"/>
          <w:rtl/>
        </w:rPr>
      </w:pPr>
      <w:r w:rsidRPr="007037ED">
        <w:rPr>
          <w:rFonts w:cs="David" w:hint="cs"/>
          <w:b/>
          <w:bCs/>
          <w:u w:val="single"/>
          <w:rtl/>
        </w:rPr>
        <w:t>סדר-היום:</w:t>
      </w:r>
      <w:r w:rsidRPr="007037ED">
        <w:rPr>
          <w:rFonts w:cs="David" w:hint="cs"/>
          <w:rtl/>
        </w:rPr>
        <w:t xml:space="preserve"> </w:t>
      </w:r>
      <w:r w:rsidRPr="007037ED">
        <w:rPr>
          <w:rFonts w:cs="David" w:hint="cs"/>
          <w:rtl/>
        </w:rPr>
        <w:tab/>
        <w:t>מעבר הסיעות מהקומה החמישית אל קומת הוועדות הישנה</w:t>
      </w:r>
    </w:p>
    <w:p w14:paraId="112539EF" w14:textId="77777777" w:rsidR="007037ED" w:rsidRPr="007037ED" w:rsidRDefault="007037ED" w:rsidP="007037ED">
      <w:pPr>
        <w:bidi/>
        <w:rPr>
          <w:rFonts w:cs="David" w:hint="cs"/>
          <w:rtl/>
        </w:rPr>
      </w:pPr>
      <w:r w:rsidRPr="007037ED">
        <w:rPr>
          <w:rFonts w:cs="David" w:hint="cs"/>
          <w:rtl/>
        </w:rPr>
        <w:t xml:space="preserve"> </w:t>
      </w:r>
    </w:p>
    <w:p w14:paraId="5C2C3255" w14:textId="77777777" w:rsidR="007037ED" w:rsidRPr="007037ED" w:rsidRDefault="007037ED" w:rsidP="007037ED">
      <w:pPr>
        <w:bidi/>
        <w:rPr>
          <w:rFonts w:cs="David" w:hint="cs"/>
          <w:rtl/>
        </w:rPr>
      </w:pPr>
    </w:p>
    <w:p w14:paraId="2693BCAC" w14:textId="77777777" w:rsidR="007037ED" w:rsidRPr="007037ED" w:rsidRDefault="007037ED" w:rsidP="007037ED">
      <w:pPr>
        <w:bidi/>
        <w:rPr>
          <w:rFonts w:cs="David" w:hint="cs"/>
          <w:rtl/>
        </w:rPr>
      </w:pPr>
    </w:p>
    <w:p w14:paraId="0CB9EB81" w14:textId="77777777" w:rsidR="007037ED" w:rsidRPr="007037ED" w:rsidRDefault="007037ED" w:rsidP="007037ED">
      <w:pPr>
        <w:bidi/>
        <w:rPr>
          <w:rFonts w:cs="David" w:hint="cs"/>
          <w:rtl/>
        </w:rPr>
      </w:pPr>
    </w:p>
    <w:p w14:paraId="538C5F3F" w14:textId="77777777" w:rsidR="007037ED" w:rsidRPr="007037ED" w:rsidRDefault="007037ED" w:rsidP="007037ED">
      <w:pPr>
        <w:bidi/>
        <w:rPr>
          <w:rFonts w:cs="David" w:hint="cs"/>
          <w:b/>
          <w:bCs/>
          <w:u w:val="single"/>
          <w:rtl/>
        </w:rPr>
      </w:pPr>
    </w:p>
    <w:p w14:paraId="4B2ED43F" w14:textId="77777777" w:rsidR="007037ED" w:rsidRPr="007037ED" w:rsidRDefault="007037ED" w:rsidP="007037ED">
      <w:pPr>
        <w:bidi/>
        <w:rPr>
          <w:rFonts w:cs="David" w:hint="cs"/>
          <w:b/>
          <w:bCs/>
          <w:u w:val="single"/>
          <w:rtl/>
        </w:rPr>
      </w:pPr>
      <w:r w:rsidRPr="007037ED">
        <w:rPr>
          <w:rFonts w:cs="David" w:hint="cs"/>
          <w:b/>
          <w:bCs/>
          <w:u w:val="single"/>
          <w:rtl/>
        </w:rPr>
        <w:t>נוכחים:</w:t>
      </w:r>
    </w:p>
    <w:p w14:paraId="5E913EFD" w14:textId="77777777" w:rsidR="007037ED" w:rsidRPr="007037ED" w:rsidRDefault="007037ED" w:rsidP="007037ED">
      <w:pPr>
        <w:bidi/>
        <w:rPr>
          <w:rFonts w:cs="David" w:hint="cs"/>
          <w:rtl/>
        </w:rPr>
      </w:pPr>
    </w:p>
    <w:p w14:paraId="052A6268" w14:textId="77777777" w:rsidR="007037ED" w:rsidRPr="007037ED" w:rsidRDefault="007037ED" w:rsidP="007037ED">
      <w:pPr>
        <w:bidi/>
        <w:rPr>
          <w:rFonts w:cs="David" w:hint="cs"/>
          <w:rtl/>
        </w:rPr>
      </w:pPr>
    </w:p>
    <w:p w14:paraId="460DD1E0" w14:textId="77777777" w:rsidR="007037ED" w:rsidRPr="007037ED" w:rsidRDefault="007037ED" w:rsidP="007037ED">
      <w:pPr>
        <w:bidi/>
        <w:rPr>
          <w:rFonts w:cs="David" w:hint="cs"/>
          <w:b/>
          <w:bCs/>
          <w:u w:val="single"/>
          <w:rtl/>
        </w:rPr>
      </w:pPr>
      <w:r w:rsidRPr="007037ED">
        <w:rPr>
          <w:rFonts w:cs="David" w:hint="cs"/>
          <w:b/>
          <w:bCs/>
          <w:u w:val="single"/>
          <w:rtl/>
        </w:rPr>
        <w:t>חברי הוועדה:</w:t>
      </w:r>
    </w:p>
    <w:p w14:paraId="1B394AA8" w14:textId="77777777" w:rsidR="007037ED" w:rsidRPr="007037ED" w:rsidRDefault="007037ED" w:rsidP="007037ED">
      <w:pPr>
        <w:bidi/>
        <w:rPr>
          <w:rFonts w:cs="David" w:hint="cs"/>
          <w:rtl/>
        </w:rPr>
      </w:pPr>
      <w:r w:rsidRPr="007037ED">
        <w:rPr>
          <w:rFonts w:cs="David" w:hint="cs"/>
          <w:rtl/>
        </w:rPr>
        <w:t xml:space="preserve">זאב </w:t>
      </w:r>
      <w:proofErr w:type="spellStart"/>
      <w:r w:rsidRPr="007037ED">
        <w:rPr>
          <w:rFonts w:cs="David" w:hint="cs"/>
          <w:rtl/>
        </w:rPr>
        <w:t>אלקין</w:t>
      </w:r>
      <w:proofErr w:type="spellEnd"/>
      <w:r w:rsidRPr="007037ED">
        <w:rPr>
          <w:rFonts w:cs="David" w:hint="cs"/>
          <w:rtl/>
        </w:rPr>
        <w:t xml:space="preserve"> </w:t>
      </w:r>
      <w:r w:rsidRPr="007037ED">
        <w:rPr>
          <w:rFonts w:cs="David"/>
          <w:rtl/>
        </w:rPr>
        <w:t>–</w:t>
      </w:r>
      <w:r w:rsidRPr="007037ED">
        <w:rPr>
          <w:rFonts w:cs="David" w:hint="cs"/>
          <w:rtl/>
        </w:rPr>
        <w:t xml:space="preserve"> היו"ר</w:t>
      </w:r>
    </w:p>
    <w:p w14:paraId="7FF1BF0F" w14:textId="77777777" w:rsidR="007037ED" w:rsidRPr="007037ED" w:rsidRDefault="007037ED" w:rsidP="007037ED">
      <w:pPr>
        <w:bidi/>
        <w:rPr>
          <w:rFonts w:cs="David" w:hint="cs"/>
          <w:rtl/>
        </w:rPr>
      </w:pPr>
      <w:r w:rsidRPr="007037ED">
        <w:rPr>
          <w:rFonts w:cs="David" w:hint="cs"/>
          <w:rtl/>
        </w:rPr>
        <w:t xml:space="preserve">זבולון </w:t>
      </w:r>
      <w:proofErr w:type="spellStart"/>
      <w:r w:rsidRPr="007037ED">
        <w:rPr>
          <w:rFonts w:cs="David" w:hint="cs"/>
          <w:rtl/>
        </w:rPr>
        <w:t>אורלב</w:t>
      </w:r>
      <w:proofErr w:type="spellEnd"/>
    </w:p>
    <w:p w14:paraId="783B8CD8" w14:textId="77777777" w:rsidR="007037ED" w:rsidRPr="007037ED" w:rsidRDefault="007037ED" w:rsidP="007037ED">
      <w:pPr>
        <w:bidi/>
        <w:rPr>
          <w:rFonts w:cs="David" w:hint="cs"/>
          <w:rtl/>
        </w:rPr>
      </w:pPr>
      <w:proofErr w:type="spellStart"/>
      <w:r w:rsidRPr="007037ED">
        <w:rPr>
          <w:rFonts w:cs="David" w:hint="cs"/>
          <w:rtl/>
        </w:rPr>
        <w:t>רוברט</w:t>
      </w:r>
      <w:proofErr w:type="spellEnd"/>
      <w:r w:rsidRPr="007037ED">
        <w:rPr>
          <w:rFonts w:cs="David" w:hint="cs"/>
          <w:rtl/>
        </w:rPr>
        <w:t xml:space="preserve"> </w:t>
      </w:r>
      <w:proofErr w:type="spellStart"/>
      <w:r w:rsidRPr="007037ED">
        <w:rPr>
          <w:rFonts w:cs="David" w:hint="cs"/>
          <w:rtl/>
        </w:rPr>
        <w:t>אילטוב</w:t>
      </w:r>
      <w:proofErr w:type="spellEnd"/>
    </w:p>
    <w:p w14:paraId="1F9737FA" w14:textId="77777777" w:rsidR="007037ED" w:rsidRPr="007037ED" w:rsidRDefault="007037ED" w:rsidP="007037ED">
      <w:pPr>
        <w:bidi/>
        <w:rPr>
          <w:rFonts w:cs="David" w:hint="cs"/>
          <w:rtl/>
        </w:rPr>
      </w:pPr>
      <w:r w:rsidRPr="007037ED">
        <w:rPr>
          <w:rFonts w:cs="David" w:hint="cs"/>
          <w:rtl/>
        </w:rPr>
        <w:t xml:space="preserve">אילן </w:t>
      </w:r>
      <w:proofErr w:type="spellStart"/>
      <w:r w:rsidRPr="007037ED">
        <w:rPr>
          <w:rFonts w:cs="David" w:hint="cs"/>
          <w:rtl/>
        </w:rPr>
        <w:t>גילאון</w:t>
      </w:r>
      <w:proofErr w:type="spellEnd"/>
    </w:p>
    <w:p w14:paraId="074B2EE4" w14:textId="77777777" w:rsidR="007037ED" w:rsidRPr="007037ED" w:rsidRDefault="007037ED" w:rsidP="007037ED">
      <w:pPr>
        <w:bidi/>
        <w:rPr>
          <w:rFonts w:cs="David" w:hint="cs"/>
          <w:rtl/>
        </w:rPr>
      </w:pPr>
      <w:proofErr w:type="spellStart"/>
      <w:r w:rsidRPr="007037ED">
        <w:rPr>
          <w:rFonts w:cs="David" w:hint="cs"/>
          <w:rtl/>
        </w:rPr>
        <w:t>ג'מאל</w:t>
      </w:r>
      <w:proofErr w:type="spellEnd"/>
      <w:r w:rsidRPr="007037ED">
        <w:rPr>
          <w:rFonts w:cs="David" w:hint="cs"/>
          <w:rtl/>
        </w:rPr>
        <w:t xml:space="preserve"> </w:t>
      </w:r>
      <w:proofErr w:type="spellStart"/>
      <w:r w:rsidRPr="007037ED">
        <w:rPr>
          <w:rFonts w:cs="David" w:hint="cs"/>
          <w:rtl/>
        </w:rPr>
        <w:t>זחאלקה</w:t>
      </w:r>
      <w:proofErr w:type="spellEnd"/>
    </w:p>
    <w:p w14:paraId="6A5295BA" w14:textId="77777777" w:rsidR="007037ED" w:rsidRPr="007037ED" w:rsidRDefault="007037ED" w:rsidP="007037ED">
      <w:pPr>
        <w:bidi/>
        <w:rPr>
          <w:rFonts w:cs="David" w:hint="cs"/>
          <w:rtl/>
        </w:rPr>
      </w:pPr>
      <w:r w:rsidRPr="007037ED">
        <w:rPr>
          <w:rFonts w:cs="David" w:hint="cs"/>
          <w:rtl/>
        </w:rPr>
        <w:t xml:space="preserve">דב </w:t>
      </w:r>
      <w:proofErr w:type="spellStart"/>
      <w:r w:rsidRPr="007037ED">
        <w:rPr>
          <w:rFonts w:cs="David" w:hint="cs"/>
          <w:rtl/>
        </w:rPr>
        <w:t>חנין</w:t>
      </w:r>
      <w:proofErr w:type="spellEnd"/>
    </w:p>
    <w:p w14:paraId="7D46E38C" w14:textId="77777777" w:rsidR="007037ED" w:rsidRPr="007037ED" w:rsidRDefault="007037ED" w:rsidP="007037ED">
      <w:pPr>
        <w:bidi/>
        <w:rPr>
          <w:rFonts w:cs="David" w:hint="cs"/>
          <w:rtl/>
        </w:rPr>
      </w:pPr>
      <w:r w:rsidRPr="007037ED">
        <w:rPr>
          <w:rFonts w:cs="David" w:hint="cs"/>
          <w:rtl/>
        </w:rPr>
        <w:t>יואל חסון</w:t>
      </w:r>
    </w:p>
    <w:p w14:paraId="2394700A" w14:textId="77777777" w:rsidR="007037ED" w:rsidRPr="007037ED" w:rsidRDefault="007037ED" w:rsidP="007037ED">
      <w:pPr>
        <w:bidi/>
        <w:rPr>
          <w:rFonts w:cs="David" w:hint="cs"/>
          <w:rtl/>
        </w:rPr>
      </w:pPr>
      <w:r w:rsidRPr="007037ED">
        <w:rPr>
          <w:rFonts w:cs="David" w:hint="cs"/>
          <w:rtl/>
        </w:rPr>
        <w:t>אחמד טיבי</w:t>
      </w:r>
    </w:p>
    <w:p w14:paraId="109B04FB" w14:textId="77777777" w:rsidR="007037ED" w:rsidRPr="007037ED" w:rsidRDefault="007037ED" w:rsidP="007037ED">
      <w:pPr>
        <w:bidi/>
        <w:rPr>
          <w:rFonts w:cs="David" w:hint="cs"/>
          <w:rtl/>
        </w:rPr>
      </w:pPr>
      <w:r w:rsidRPr="007037ED">
        <w:rPr>
          <w:rFonts w:cs="David" w:hint="cs"/>
          <w:rtl/>
        </w:rPr>
        <w:t xml:space="preserve">אברהם </w:t>
      </w:r>
      <w:proofErr w:type="spellStart"/>
      <w:r w:rsidRPr="007037ED">
        <w:rPr>
          <w:rFonts w:cs="David" w:hint="cs"/>
          <w:rtl/>
        </w:rPr>
        <w:t>מיכאלי</w:t>
      </w:r>
      <w:proofErr w:type="spellEnd"/>
    </w:p>
    <w:p w14:paraId="261AC064" w14:textId="77777777" w:rsidR="007037ED" w:rsidRPr="007037ED" w:rsidRDefault="007037ED" w:rsidP="007037ED">
      <w:pPr>
        <w:bidi/>
        <w:rPr>
          <w:rFonts w:cs="David" w:hint="cs"/>
          <w:rtl/>
        </w:rPr>
      </w:pPr>
      <w:r w:rsidRPr="007037ED">
        <w:rPr>
          <w:rFonts w:cs="David" w:hint="cs"/>
          <w:rtl/>
        </w:rPr>
        <w:t>מאיר פרוש</w:t>
      </w:r>
    </w:p>
    <w:p w14:paraId="6B538070" w14:textId="77777777" w:rsidR="007037ED" w:rsidRPr="007037ED" w:rsidRDefault="007037ED" w:rsidP="007037ED">
      <w:pPr>
        <w:bidi/>
        <w:rPr>
          <w:rFonts w:cs="David" w:hint="cs"/>
          <w:rtl/>
        </w:rPr>
      </w:pPr>
    </w:p>
    <w:p w14:paraId="7D7326CB" w14:textId="77777777" w:rsidR="007037ED" w:rsidRPr="007037ED" w:rsidRDefault="007037ED" w:rsidP="007037ED">
      <w:pPr>
        <w:bidi/>
        <w:rPr>
          <w:rFonts w:cs="David" w:hint="cs"/>
          <w:rtl/>
        </w:rPr>
      </w:pPr>
    </w:p>
    <w:p w14:paraId="45A43F58" w14:textId="77777777" w:rsidR="007037ED" w:rsidRPr="007037ED" w:rsidRDefault="007037ED" w:rsidP="007037ED">
      <w:pPr>
        <w:bidi/>
        <w:rPr>
          <w:rFonts w:cs="David" w:hint="cs"/>
          <w:rtl/>
        </w:rPr>
      </w:pPr>
      <w:r w:rsidRPr="007037ED">
        <w:rPr>
          <w:rFonts w:cs="David" w:hint="cs"/>
          <w:rtl/>
        </w:rPr>
        <w:t>אייל ינון, מזכיר הכנסת</w:t>
      </w:r>
    </w:p>
    <w:p w14:paraId="491EE7B6" w14:textId="77777777" w:rsidR="007037ED" w:rsidRPr="007037ED" w:rsidRDefault="007037ED" w:rsidP="007037ED">
      <w:pPr>
        <w:tabs>
          <w:tab w:val="left" w:pos="1726"/>
        </w:tabs>
        <w:bidi/>
        <w:rPr>
          <w:rFonts w:cs="David" w:hint="cs"/>
          <w:rtl/>
        </w:rPr>
      </w:pPr>
      <w:r w:rsidRPr="007037ED">
        <w:rPr>
          <w:rFonts w:cs="David" w:hint="cs"/>
          <w:rtl/>
        </w:rPr>
        <w:t>אבי לוי, חשב הכנסת</w:t>
      </w:r>
    </w:p>
    <w:p w14:paraId="41AC1BAA" w14:textId="77777777" w:rsidR="007037ED" w:rsidRPr="007037ED" w:rsidRDefault="007037ED" w:rsidP="007037ED">
      <w:pPr>
        <w:tabs>
          <w:tab w:val="left" w:pos="1726"/>
        </w:tabs>
        <w:bidi/>
        <w:rPr>
          <w:rFonts w:cs="David" w:hint="cs"/>
          <w:rtl/>
        </w:rPr>
      </w:pPr>
      <w:r w:rsidRPr="007037ED">
        <w:rPr>
          <w:rFonts w:cs="David" w:hint="cs"/>
          <w:rtl/>
        </w:rPr>
        <w:t>מיכאל מלכוב, מנהל מחלקת בינוי ותחזוקה</w:t>
      </w:r>
      <w:r w:rsidRPr="007037ED">
        <w:rPr>
          <w:rFonts w:cs="David"/>
          <w:rtl/>
        </w:rPr>
        <w:tab/>
      </w:r>
    </w:p>
    <w:p w14:paraId="02AE2DD7" w14:textId="77777777" w:rsidR="007037ED" w:rsidRPr="007037ED" w:rsidRDefault="007037ED" w:rsidP="007037ED">
      <w:pPr>
        <w:bidi/>
        <w:rPr>
          <w:rFonts w:cs="David" w:hint="cs"/>
          <w:rtl/>
        </w:rPr>
      </w:pPr>
      <w:proofErr w:type="spellStart"/>
      <w:r w:rsidRPr="007037ED">
        <w:rPr>
          <w:rFonts w:cs="David" w:hint="cs"/>
          <w:rtl/>
        </w:rPr>
        <w:t>מוחמד</w:t>
      </w:r>
      <w:proofErr w:type="spellEnd"/>
      <w:r w:rsidRPr="007037ED">
        <w:rPr>
          <w:rFonts w:cs="David" w:hint="cs"/>
          <w:rtl/>
        </w:rPr>
        <w:t xml:space="preserve"> </w:t>
      </w:r>
      <w:proofErr w:type="spellStart"/>
      <w:r w:rsidRPr="007037ED">
        <w:rPr>
          <w:rFonts w:cs="David" w:hint="cs"/>
          <w:rtl/>
        </w:rPr>
        <w:t>שמייה</w:t>
      </w:r>
      <w:proofErr w:type="spellEnd"/>
      <w:r w:rsidRPr="007037ED">
        <w:rPr>
          <w:rFonts w:cs="David" w:hint="cs"/>
          <w:rtl/>
        </w:rPr>
        <w:t>, עוזר מנכ"ל הכנסת</w:t>
      </w:r>
    </w:p>
    <w:p w14:paraId="6F2145DA" w14:textId="77777777" w:rsidR="007037ED" w:rsidRPr="007037ED" w:rsidRDefault="007037ED" w:rsidP="007037ED">
      <w:pPr>
        <w:bidi/>
        <w:rPr>
          <w:rFonts w:cs="David" w:hint="cs"/>
          <w:rtl/>
        </w:rPr>
      </w:pPr>
    </w:p>
    <w:p w14:paraId="6A81B79A" w14:textId="77777777" w:rsidR="007037ED" w:rsidRPr="007037ED" w:rsidRDefault="007037ED" w:rsidP="007037ED">
      <w:pPr>
        <w:bidi/>
        <w:rPr>
          <w:rFonts w:cs="David" w:hint="cs"/>
          <w:rtl/>
        </w:rPr>
      </w:pPr>
      <w:r w:rsidRPr="007037ED">
        <w:rPr>
          <w:rFonts w:cs="David" w:hint="cs"/>
          <w:rtl/>
        </w:rPr>
        <w:t>בהשתתפות מנהלי הסיעות</w:t>
      </w:r>
    </w:p>
    <w:p w14:paraId="0D6D8603" w14:textId="77777777" w:rsidR="007037ED" w:rsidRPr="007037ED" w:rsidRDefault="007037ED" w:rsidP="007037ED">
      <w:pPr>
        <w:bidi/>
        <w:rPr>
          <w:rFonts w:cs="David" w:hint="cs"/>
          <w:rtl/>
        </w:rPr>
      </w:pPr>
    </w:p>
    <w:p w14:paraId="3DBAC641" w14:textId="77777777" w:rsidR="007037ED" w:rsidRPr="007037ED" w:rsidRDefault="007037ED" w:rsidP="007037ED">
      <w:pPr>
        <w:bidi/>
        <w:rPr>
          <w:rFonts w:cs="David" w:hint="cs"/>
          <w:rtl/>
        </w:rPr>
      </w:pPr>
    </w:p>
    <w:p w14:paraId="4154890D" w14:textId="77777777" w:rsidR="007037ED" w:rsidRPr="007037ED" w:rsidRDefault="007037ED" w:rsidP="007037ED">
      <w:pPr>
        <w:bidi/>
        <w:rPr>
          <w:rFonts w:cs="David" w:hint="cs"/>
          <w:b/>
          <w:bCs/>
          <w:u w:val="single"/>
          <w:rtl/>
        </w:rPr>
      </w:pPr>
    </w:p>
    <w:p w14:paraId="631A7E9A" w14:textId="77777777" w:rsidR="007037ED" w:rsidRPr="007037ED" w:rsidRDefault="007037ED" w:rsidP="007037ED">
      <w:pPr>
        <w:bidi/>
        <w:rPr>
          <w:rFonts w:cs="David" w:hint="cs"/>
          <w:b/>
          <w:bCs/>
          <w:u w:val="single"/>
          <w:rtl/>
        </w:rPr>
      </w:pPr>
    </w:p>
    <w:p w14:paraId="0A77D3B5" w14:textId="77777777" w:rsidR="007037ED" w:rsidRPr="007037ED" w:rsidRDefault="007037ED" w:rsidP="007037ED">
      <w:pPr>
        <w:bidi/>
        <w:rPr>
          <w:rFonts w:cs="David" w:hint="cs"/>
          <w:rtl/>
        </w:rPr>
      </w:pPr>
      <w:r w:rsidRPr="007037ED">
        <w:rPr>
          <w:rFonts w:cs="David" w:hint="cs"/>
          <w:b/>
          <w:bCs/>
          <w:u w:val="single"/>
          <w:rtl/>
        </w:rPr>
        <w:t>מנהלת הוועדה:</w:t>
      </w:r>
      <w:r w:rsidRPr="007037ED">
        <w:rPr>
          <w:rFonts w:cs="David" w:hint="cs"/>
          <w:b/>
          <w:bCs/>
          <w:rtl/>
        </w:rPr>
        <w:t xml:space="preserve">         </w:t>
      </w:r>
      <w:r w:rsidRPr="007037ED">
        <w:rPr>
          <w:rFonts w:cs="David" w:hint="cs"/>
          <w:rtl/>
        </w:rPr>
        <w:tab/>
        <w:t xml:space="preserve">אתי בן-יוסף </w:t>
      </w:r>
    </w:p>
    <w:p w14:paraId="3201809A" w14:textId="77777777" w:rsidR="007037ED" w:rsidRPr="007037ED" w:rsidRDefault="007037ED" w:rsidP="007037ED">
      <w:pPr>
        <w:bidi/>
        <w:rPr>
          <w:rFonts w:cs="David" w:hint="cs"/>
          <w:b/>
          <w:bCs/>
          <w:rtl/>
        </w:rPr>
      </w:pPr>
    </w:p>
    <w:p w14:paraId="7EAF501C" w14:textId="77777777" w:rsidR="007037ED" w:rsidRPr="007037ED" w:rsidRDefault="007037ED" w:rsidP="007037ED">
      <w:pPr>
        <w:bidi/>
        <w:rPr>
          <w:rFonts w:cs="David" w:hint="cs"/>
          <w:b/>
          <w:bCs/>
          <w:rtl/>
        </w:rPr>
      </w:pPr>
    </w:p>
    <w:p w14:paraId="26A13CE8" w14:textId="77777777" w:rsidR="007037ED" w:rsidRPr="007037ED" w:rsidRDefault="007037ED" w:rsidP="007037ED">
      <w:pPr>
        <w:bidi/>
        <w:rPr>
          <w:rFonts w:cs="David" w:hint="cs"/>
          <w:rtl/>
        </w:rPr>
      </w:pPr>
      <w:r w:rsidRPr="007037ED">
        <w:rPr>
          <w:rFonts w:cs="David" w:hint="cs"/>
          <w:b/>
          <w:bCs/>
          <w:u w:val="single"/>
          <w:rtl/>
        </w:rPr>
        <w:t xml:space="preserve">רשמת </w:t>
      </w:r>
      <w:proofErr w:type="spellStart"/>
      <w:r w:rsidRPr="007037ED">
        <w:rPr>
          <w:rFonts w:cs="David" w:hint="cs"/>
          <w:b/>
          <w:bCs/>
          <w:u w:val="single"/>
          <w:rtl/>
        </w:rPr>
        <w:t>פרלמנטרית</w:t>
      </w:r>
      <w:proofErr w:type="spellEnd"/>
      <w:r w:rsidRPr="007037ED">
        <w:rPr>
          <w:rFonts w:cs="David" w:hint="cs"/>
          <w:b/>
          <w:bCs/>
          <w:u w:val="single"/>
          <w:rtl/>
        </w:rPr>
        <w:t>:</w:t>
      </w:r>
      <w:r w:rsidRPr="007037ED">
        <w:rPr>
          <w:rFonts w:cs="David" w:hint="cs"/>
          <w:rtl/>
        </w:rPr>
        <w:tab/>
        <w:t>הדס צנוירט</w:t>
      </w:r>
      <w:r w:rsidRPr="007037ED">
        <w:rPr>
          <w:rFonts w:cs="David" w:hint="cs"/>
          <w:rtl/>
        </w:rPr>
        <w:tab/>
      </w:r>
      <w:r w:rsidRPr="007037ED">
        <w:rPr>
          <w:rFonts w:cs="David" w:hint="cs"/>
          <w:rtl/>
        </w:rPr>
        <w:tab/>
      </w:r>
    </w:p>
    <w:p w14:paraId="12AA5824" w14:textId="77777777" w:rsidR="007037ED" w:rsidRPr="007037ED" w:rsidRDefault="007037ED" w:rsidP="007037ED">
      <w:pPr>
        <w:bidi/>
        <w:rPr>
          <w:rFonts w:cs="David" w:hint="cs"/>
          <w:b/>
          <w:bCs/>
          <w:u w:val="single"/>
          <w:rtl/>
        </w:rPr>
      </w:pPr>
    </w:p>
    <w:p w14:paraId="2C0417F9" w14:textId="77777777" w:rsidR="007037ED" w:rsidRPr="007037ED" w:rsidRDefault="007037ED" w:rsidP="007037ED">
      <w:pPr>
        <w:bidi/>
        <w:rPr>
          <w:rFonts w:cs="David" w:hint="cs"/>
          <w:rtl/>
        </w:rPr>
      </w:pPr>
    </w:p>
    <w:p w14:paraId="34187C75" w14:textId="77777777" w:rsidR="007037ED" w:rsidRPr="007037ED" w:rsidRDefault="007037ED" w:rsidP="007037ED">
      <w:pPr>
        <w:bidi/>
        <w:jc w:val="center"/>
        <w:rPr>
          <w:rFonts w:cs="David" w:hint="cs"/>
          <w:b/>
          <w:bCs/>
          <w:u w:val="single"/>
          <w:rtl/>
        </w:rPr>
      </w:pPr>
      <w:r w:rsidRPr="007037ED">
        <w:rPr>
          <w:rFonts w:cs="David"/>
          <w:rtl/>
        </w:rPr>
        <w:br w:type="page"/>
      </w:r>
      <w:r w:rsidRPr="007037ED">
        <w:rPr>
          <w:rFonts w:cs="David" w:hint="cs"/>
          <w:b/>
          <w:bCs/>
          <w:u w:val="single"/>
          <w:rtl/>
        </w:rPr>
        <w:lastRenderedPageBreak/>
        <w:t>מעבר הסיעות מהקומה החמישית אל קומת הוועדות הישנה</w:t>
      </w:r>
    </w:p>
    <w:p w14:paraId="2A6B558B" w14:textId="77777777" w:rsidR="007037ED" w:rsidRPr="007037ED" w:rsidRDefault="007037ED" w:rsidP="007037ED">
      <w:pPr>
        <w:bidi/>
        <w:rPr>
          <w:rFonts w:cs="David" w:hint="cs"/>
          <w:rtl/>
        </w:rPr>
      </w:pPr>
    </w:p>
    <w:p w14:paraId="72BD8272" w14:textId="77777777" w:rsidR="007037ED" w:rsidRPr="007037ED" w:rsidRDefault="007037ED" w:rsidP="007037ED">
      <w:pPr>
        <w:bidi/>
        <w:rPr>
          <w:rFonts w:cs="David" w:hint="cs"/>
          <w:rtl/>
        </w:rPr>
      </w:pPr>
    </w:p>
    <w:p w14:paraId="6B423E28" w14:textId="77777777" w:rsidR="007037ED" w:rsidRPr="007037ED" w:rsidRDefault="007037ED" w:rsidP="007037ED">
      <w:pPr>
        <w:bidi/>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6757705A" w14:textId="77777777" w:rsidR="007037ED" w:rsidRPr="007037ED" w:rsidRDefault="007037ED" w:rsidP="007037ED">
      <w:pPr>
        <w:bidi/>
        <w:rPr>
          <w:rFonts w:cs="David" w:hint="cs"/>
          <w:rtl/>
        </w:rPr>
      </w:pPr>
    </w:p>
    <w:p w14:paraId="207E1539" w14:textId="77777777" w:rsidR="007037ED" w:rsidRPr="007037ED" w:rsidRDefault="007037ED" w:rsidP="007037ED">
      <w:pPr>
        <w:bidi/>
        <w:rPr>
          <w:rFonts w:cs="David" w:hint="cs"/>
          <w:rtl/>
        </w:rPr>
      </w:pPr>
      <w:r w:rsidRPr="007037ED">
        <w:rPr>
          <w:rFonts w:cs="David" w:hint="cs"/>
          <w:rtl/>
        </w:rPr>
        <w:tab/>
        <w:t>שלום רב, אני מתכבד לפתוח את הישיבה.</w:t>
      </w:r>
    </w:p>
    <w:p w14:paraId="2000EE19" w14:textId="77777777" w:rsidR="007037ED" w:rsidRPr="007037ED" w:rsidRDefault="007037ED" w:rsidP="007037ED">
      <w:pPr>
        <w:bidi/>
        <w:rPr>
          <w:rFonts w:cs="David" w:hint="cs"/>
          <w:rtl/>
        </w:rPr>
      </w:pPr>
    </w:p>
    <w:p w14:paraId="5EBAE602" w14:textId="77777777" w:rsidR="007037ED" w:rsidRPr="007037ED" w:rsidRDefault="007037ED" w:rsidP="007037ED">
      <w:pPr>
        <w:bidi/>
        <w:jc w:val="both"/>
        <w:rPr>
          <w:rFonts w:cs="David" w:hint="cs"/>
          <w:rtl/>
        </w:rPr>
      </w:pPr>
      <w:r w:rsidRPr="007037ED">
        <w:rPr>
          <w:rFonts w:cs="David" w:hint="cs"/>
          <w:rtl/>
        </w:rPr>
        <w:tab/>
        <w:t>הנושא שעומד על סדר היום, אני מקווה שהדיון יהיה קצר, זה לאשר את חלוקת שיבוץ הסיעות למטה. יש 11 סיעות שנמצאות כרגע בקומה 5. הן צריכות לעבור במהירות האפשרית לקומת הוועדות הישנה. יש 11 סיעות בקומה 5, יש סיעה אחת שלא נמצאת בקומה 5, לכן הבעיה הדחופה היא אלה שנמצאים בקומה 5.</w:t>
      </w:r>
    </w:p>
    <w:p w14:paraId="4316CC05" w14:textId="77777777" w:rsidR="007037ED" w:rsidRPr="007037ED" w:rsidRDefault="007037ED" w:rsidP="007037ED">
      <w:pPr>
        <w:bidi/>
        <w:jc w:val="both"/>
        <w:rPr>
          <w:rFonts w:cs="David" w:hint="cs"/>
          <w:rtl/>
        </w:rPr>
      </w:pPr>
    </w:p>
    <w:p w14:paraId="5C9DA7DE" w14:textId="77777777" w:rsidR="007037ED" w:rsidRPr="007037ED" w:rsidRDefault="007037ED" w:rsidP="007037ED">
      <w:pPr>
        <w:bidi/>
        <w:jc w:val="both"/>
        <w:rPr>
          <w:rFonts w:cs="David" w:hint="cs"/>
          <w:u w:val="single"/>
          <w:rtl/>
        </w:rPr>
      </w:pPr>
      <w:proofErr w:type="spellStart"/>
      <w:r w:rsidRPr="007037ED">
        <w:rPr>
          <w:rFonts w:cs="David" w:hint="cs"/>
          <w:u w:val="single"/>
          <w:rtl/>
        </w:rPr>
        <w:t>ג'מאל</w:t>
      </w:r>
      <w:proofErr w:type="spellEnd"/>
      <w:r w:rsidRPr="007037ED">
        <w:rPr>
          <w:rFonts w:cs="David" w:hint="cs"/>
          <w:u w:val="single"/>
          <w:rtl/>
        </w:rPr>
        <w:t xml:space="preserve"> </w:t>
      </w:r>
      <w:proofErr w:type="spellStart"/>
      <w:r w:rsidRPr="007037ED">
        <w:rPr>
          <w:rFonts w:cs="David" w:hint="cs"/>
          <w:u w:val="single"/>
          <w:rtl/>
        </w:rPr>
        <w:t>זחאלקה</w:t>
      </w:r>
      <w:proofErr w:type="spellEnd"/>
      <w:r w:rsidRPr="007037ED">
        <w:rPr>
          <w:rFonts w:cs="David" w:hint="cs"/>
          <w:u w:val="single"/>
          <w:rtl/>
        </w:rPr>
        <w:t>:</w:t>
      </w:r>
    </w:p>
    <w:p w14:paraId="273DD780" w14:textId="77777777" w:rsidR="007037ED" w:rsidRPr="007037ED" w:rsidRDefault="007037ED" w:rsidP="007037ED">
      <w:pPr>
        <w:bidi/>
        <w:jc w:val="both"/>
        <w:rPr>
          <w:rFonts w:cs="David" w:hint="cs"/>
          <w:u w:val="single"/>
          <w:rtl/>
        </w:rPr>
      </w:pPr>
    </w:p>
    <w:p w14:paraId="0A8119E7" w14:textId="77777777" w:rsidR="007037ED" w:rsidRPr="007037ED" w:rsidRDefault="007037ED" w:rsidP="007037ED">
      <w:pPr>
        <w:bidi/>
        <w:jc w:val="both"/>
        <w:rPr>
          <w:rFonts w:cs="David" w:hint="cs"/>
          <w:rtl/>
        </w:rPr>
      </w:pPr>
      <w:r w:rsidRPr="007037ED">
        <w:rPr>
          <w:rFonts w:cs="David" w:hint="cs"/>
          <w:rtl/>
        </w:rPr>
        <w:tab/>
        <w:t>אבל הסיעה הזאת תשמח לקבל שדרוג.</w:t>
      </w:r>
    </w:p>
    <w:p w14:paraId="15CB6293" w14:textId="77777777" w:rsidR="007037ED" w:rsidRPr="007037ED" w:rsidRDefault="007037ED" w:rsidP="007037ED">
      <w:pPr>
        <w:bidi/>
        <w:jc w:val="both"/>
        <w:rPr>
          <w:rFonts w:cs="David" w:hint="cs"/>
          <w:rtl/>
        </w:rPr>
      </w:pPr>
    </w:p>
    <w:p w14:paraId="369168F6"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03746AC1" w14:textId="77777777" w:rsidR="007037ED" w:rsidRPr="007037ED" w:rsidRDefault="007037ED" w:rsidP="007037ED">
      <w:pPr>
        <w:bidi/>
        <w:jc w:val="both"/>
        <w:rPr>
          <w:rFonts w:cs="David" w:hint="cs"/>
          <w:rtl/>
        </w:rPr>
      </w:pPr>
    </w:p>
    <w:p w14:paraId="2430293C" w14:textId="77777777" w:rsidR="007037ED" w:rsidRPr="007037ED" w:rsidRDefault="007037ED" w:rsidP="007037ED">
      <w:pPr>
        <w:bidi/>
        <w:jc w:val="both"/>
        <w:rPr>
          <w:rFonts w:cs="David" w:hint="cs"/>
          <w:rtl/>
        </w:rPr>
      </w:pPr>
      <w:r w:rsidRPr="007037ED">
        <w:rPr>
          <w:rFonts w:cs="David" w:hint="cs"/>
          <w:rtl/>
        </w:rPr>
        <w:tab/>
        <w:t>אני מאוד אשמח שנדון בזה, אפילו זכיתי לבקר בחדר סיעת בל"ד, ולא נראה לי שהיא  מחפשת כרגע. אשמח, ברגע שנאשר את מה שדחוף כרגע מבחינת הכנסת כדי להיערך לשיפוצים, נדון גם במעבר לסיעת בל"ד. אני חושב שעקרונית נכון שגם סיעת בל"ד תהיה בסוף, איפה שכל הסיעות, אבל הנושא הדחוף זה 11 סיעות למעלה.</w:t>
      </w:r>
    </w:p>
    <w:p w14:paraId="66AAA256" w14:textId="77777777" w:rsidR="007037ED" w:rsidRPr="007037ED" w:rsidRDefault="007037ED" w:rsidP="007037ED">
      <w:pPr>
        <w:bidi/>
        <w:jc w:val="both"/>
        <w:rPr>
          <w:rFonts w:cs="David" w:hint="cs"/>
          <w:rtl/>
        </w:rPr>
      </w:pPr>
    </w:p>
    <w:p w14:paraId="3B229848" w14:textId="77777777" w:rsidR="007037ED" w:rsidRPr="007037ED" w:rsidRDefault="007037ED" w:rsidP="007037ED">
      <w:pPr>
        <w:bidi/>
        <w:jc w:val="both"/>
        <w:rPr>
          <w:rFonts w:cs="David" w:hint="cs"/>
          <w:rtl/>
        </w:rPr>
      </w:pPr>
      <w:r w:rsidRPr="007037ED">
        <w:rPr>
          <w:rFonts w:cs="David" w:hint="cs"/>
          <w:rtl/>
        </w:rPr>
        <w:tab/>
        <w:t xml:space="preserve">העיקרון המוצע כאן לחלוקה היה פשוט: יש 9 חדרי ועדות לשעבר. סך </w:t>
      </w:r>
      <w:proofErr w:type="spellStart"/>
      <w:r w:rsidRPr="007037ED">
        <w:rPr>
          <w:rFonts w:cs="David" w:hint="cs"/>
          <w:rtl/>
        </w:rPr>
        <w:t>הכל</w:t>
      </w:r>
      <w:proofErr w:type="spellEnd"/>
      <w:r w:rsidRPr="007037ED">
        <w:rPr>
          <w:rFonts w:cs="David" w:hint="cs"/>
          <w:rtl/>
        </w:rPr>
        <w:t xml:space="preserve"> יש 11 סיעות למעלה, מתוכן יש שתי סיעות של 3 מנדטים, כל השאר מ-4 מנדטים ומעלה. זה סידר את החלוקה ל-9 ועוד 2. לאחר מכן החלוקה בין המפלגות נעשתה על בסיס בחירה של המפלגות בהתאם לגודל המנדטים, כלומר שסדר הבחירה, כל אחד </w:t>
      </w:r>
      <w:r w:rsidRPr="007037ED">
        <w:rPr>
          <w:rFonts w:cs="David"/>
          <w:rtl/>
        </w:rPr>
        <w:t>–</w:t>
      </w:r>
      <w:r w:rsidRPr="007037ED">
        <w:rPr>
          <w:rFonts w:cs="David" w:hint="cs"/>
          <w:rtl/>
        </w:rPr>
        <w:t xml:space="preserve"> יושבים כאן נציגי המפלגות, כולכם ביקרתם באגף, וכל אחד לפי סדר המנדטים בחר את החדר שנראה לו מתאים. בסופו של דבר, החדרים באותו גודל, לכן אין הבדלים משמעותיים. בעקבות כך מונחת בפניכם החלוקה המוצעת. אני גם אקרא את הרשימה, אבל לאף נציג של אף סיעה לא צריכה להיות הפתעה, כי כל החדרים תואמו עם הסיעות. </w:t>
      </w:r>
    </w:p>
    <w:p w14:paraId="3938D03B" w14:textId="77777777" w:rsidR="007037ED" w:rsidRPr="007037ED" w:rsidRDefault="007037ED" w:rsidP="007037ED">
      <w:pPr>
        <w:bidi/>
        <w:ind w:firstLine="720"/>
        <w:jc w:val="both"/>
        <w:rPr>
          <w:rFonts w:cs="David" w:hint="cs"/>
          <w:rtl/>
        </w:rPr>
      </w:pPr>
    </w:p>
    <w:p w14:paraId="53994B9D" w14:textId="77777777" w:rsidR="007037ED" w:rsidRPr="007037ED" w:rsidRDefault="007037ED" w:rsidP="007037ED">
      <w:pPr>
        <w:bidi/>
        <w:ind w:firstLine="720"/>
        <w:jc w:val="both"/>
        <w:rPr>
          <w:rFonts w:cs="David" w:hint="cs"/>
          <w:rtl/>
        </w:rPr>
      </w:pPr>
      <w:r w:rsidRPr="007037ED">
        <w:rPr>
          <w:rFonts w:cs="David" w:hint="cs"/>
          <w:rtl/>
        </w:rPr>
        <w:t>אני מקווה שהדיון יהיה קצר. העדפתי לא לחכות לשבוע הבא ולכנס את הישיבה בכל זאת היום, כי הכנסת לא יכולה להיערך לשיפוצים עד שלא נאשר את הרשימה, וכדי שהסיעות לא יצטרכו לעבור כשהחדרים עוד לא מוכנים, ביקשתי מיו"ר הכנסת הזמני אישור לכנס את הישיבה לזמן קצר כדי לאשר את התמונה שידועה לכם.</w:t>
      </w:r>
    </w:p>
    <w:p w14:paraId="3AF69A41" w14:textId="77777777" w:rsidR="007037ED" w:rsidRPr="007037ED" w:rsidRDefault="007037ED" w:rsidP="007037ED">
      <w:pPr>
        <w:bidi/>
        <w:jc w:val="both"/>
        <w:rPr>
          <w:rFonts w:cs="David" w:hint="cs"/>
          <w:rtl/>
        </w:rPr>
      </w:pPr>
    </w:p>
    <w:p w14:paraId="21888FC0" w14:textId="77777777" w:rsidR="007037ED" w:rsidRPr="007037ED" w:rsidRDefault="007037ED" w:rsidP="007037ED">
      <w:pPr>
        <w:bidi/>
        <w:jc w:val="both"/>
        <w:rPr>
          <w:rFonts w:cs="David" w:hint="cs"/>
          <w:rtl/>
        </w:rPr>
      </w:pPr>
      <w:r w:rsidRPr="007037ED">
        <w:rPr>
          <w:rFonts w:cs="David" w:hint="cs"/>
          <w:rtl/>
        </w:rPr>
        <w:tab/>
        <w:t>רק אחזור על הרשימה: סיעת הליכוד - מתחם ועדת הכספים + חדר.</w:t>
      </w:r>
    </w:p>
    <w:p w14:paraId="0EFF6DF4" w14:textId="77777777" w:rsidR="007037ED" w:rsidRPr="007037ED" w:rsidRDefault="007037ED" w:rsidP="007037ED">
      <w:pPr>
        <w:bidi/>
        <w:jc w:val="both"/>
        <w:rPr>
          <w:rFonts w:cs="David" w:hint="cs"/>
          <w:rtl/>
        </w:rPr>
      </w:pPr>
    </w:p>
    <w:p w14:paraId="7829DBC4" w14:textId="77777777" w:rsidR="007037ED" w:rsidRPr="007037ED" w:rsidRDefault="007037ED" w:rsidP="007037ED">
      <w:pPr>
        <w:bidi/>
        <w:jc w:val="both"/>
        <w:rPr>
          <w:rFonts w:cs="David" w:hint="cs"/>
          <w:u w:val="single"/>
          <w:rtl/>
        </w:rPr>
      </w:pPr>
      <w:r w:rsidRPr="007037ED">
        <w:rPr>
          <w:rFonts w:cs="David" w:hint="cs"/>
          <w:u w:val="single"/>
          <w:rtl/>
        </w:rPr>
        <w:t xml:space="preserve">אברהם </w:t>
      </w:r>
      <w:proofErr w:type="spellStart"/>
      <w:r w:rsidRPr="007037ED">
        <w:rPr>
          <w:rFonts w:cs="David" w:hint="cs"/>
          <w:u w:val="single"/>
          <w:rtl/>
        </w:rPr>
        <w:t>מיכאלי</w:t>
      </w:r>
      <w:proofErr w:type="spellEnd"/>
      <w:r w:rsidRPr="007037ED">
        <w:rPr>
          <w:rFonts w:cs="David" w:hint="cs"/>
          <w:u w:val="single"/>
          <w:rtl/>
        </w:rPr>
        <w:t>:</w:t>
      </w:r>
    </w:p>
    <w:p w14:paraId="78E0DBE5" w14:textId="77777777" w:rsidR="007037ED" w:rsidRPr="007037ED" w:rsidRDefault="007037ED" w:rsidP="007037ED">
      <w:pPr>
        <w:bidi/>
        <w:jc w:val="both"/>
        <w:rPr>
          <w:rFonts w:cs="David" w:hint="cs"/>
          <w:rtl/>
        </w:rPr>
      </w:pPr>
      <w:r w:rsidRPr="007037ED">
        <w:rPr>
          <w:rFonts w:cs="David" w:hint="cs"/>
          <w:rtl/>
        </w:rPr>
        <w:tab/>
      </w:r>
    </w:p>
    <w:p w14:paraId="6560DD65" w14:textId="77777777" w:rsidR="007037ED" w:rsidRPr="007037ED" w:rsidRDefault="007037ED" w:rsidP="007037ED">
      <w:pPr>
        <w:bidi/>
        <w:jc w:val="both"/>
        <w:rPr>
          <w:rFonts w:cs="David" w:hint="cs"/>
          <w:rtl/>
        </w:rPr>
      </w:pPr>
      <w:r w:rsidRPr="007037ED">
        <w:rPr>
          <w:rFonts w:cs="David" w:hint="cs"/>
          <w:rtl/>
        </w:rPr>
        <w:tab/>
        <w:t>מה זה חדר?</w:t>
      </w:r>
    </w:p>
    <w:p w14:paraId="501A599C" w14:textId="77777777" w:rsidR="007037ED" w:rsidRPr="007037ED" w:rsidRDefault="007037ED" w:rsidP="007037ED">
      <w:pPr>
        <w:bidi/>
        <w:jc w:val="both"/>
        <w:rPr>
          <w:rFonts w:cs="David" w:hint="cs"/>
          <w:rtl/>
        </w:rPr>
      </w:pPr>
    </w:p>
    <w:p w14:paraId="1DECA16C"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19F9675B" w14:textId="77777777" w:rsidR="007037ED" w:rsidRPr="007037ED" w:rsidRDefault="007037ED" w:rsidP="007037ED">
      <w:pPr>
        <w:bidi/>
        <w:jc w:val="both"/>
        <w:rPr>
          <w:rFonts w:cs="David" w:hint="cs"/>
          <w:rtl/>
        </w:rPr>
      </w:pPr>
    </w:p>
    <w:p w14:paraId="0FFECD9A" w14:textId="77777777" w:rsidR="007037ED" w:rsidRPr="007037ED" w:rsidRDefault="007037ED" w:rsidP="007037ED">
      <w:pPr>
        <w:bidi/>
        <w:jc w:val="both"/>
        <w:rPr>
          <w:rFonts w:cs="David" w:hint="cs"/>
          <w:rtl/>
        </w:rPr>
      </w:pPr>
      <w:r w:rsidRPr="007037ED">
        <w:rPr>
          <w:rFonts w:cs="David" w:hint="cs"/>
          <w:rtl/>
        </w:rPr>
        <w:tab/>
        <w:t xml:space="preserve">יש חדר אחד בתוך הלשכה המשפטית. בגלל שהגודל </w:t>
      </w:r>
      <w:proofErr w:type="spellStart"/>
      <w:r w:rsidRPr="007037ED">
        <w:rPr>
          <w:rFonts w:cs="David" w:hint="cs"/>
          <w:rtl/>
        </w:rPr>
        <w:t>הפרופורציונלי</w:t>
      </w:r>
      <w:proofErr w:type="spellEnd"/>
      <w:r w:rsidRPr="007037ED">
        <w:rPr>
          <w:rFonts w:cs="David" w:hint="cs"/>
          <w:rtl/>
        </w:rPr>
        <w:t xml:space="preserve"> של סיעות הליכוד וקדימה </w:t>
      </w:r>
      <w:r w:rsidRPr="007037ED">
        <w:rPr>
          <w:rFonts w:cs="David"/>
          <w:rtl/>
        </w:rPr>
        <w:t>–</w:t>
      </w:r>
      <w:r w:rsidRPr="007037ED">
        <w:rPr>
          <w:rFonts w:cs="David" w:hint="cs"/>
          <w:rtl/>
        </w:rPr>
        <w:t xml:space="preserve"> הן יותר מ-20 מנדטים, 27 ו-28- -</w:t>
      </w:r>
    </w:p>
    <w:p w14:paraId="3D22419F" w14:textId="77777777" w:rsidR="007037ED" w:rsidRPr="007037ED" w:rsidRDefault="007037ED" w:rsidP="007037ED">
      <w:pPr>
        <w:bidi/>
        <w:jc w:val="both"/>
        <w:rPr>
          <w:rFonts w:cs="David" w:hint="cs"/>
          <w:rtl/>
        </w:rPr>
      </w:pPr>
    </w:p>
    <w:p w14:paraId="663C3ED6" w14:textId="77777777" w:rsidR="007037ED" w:rsidRPr="007037ED" w:rsidRDefault="007037ED" w:rsidP="007037ED">
      <w:pPr>
        <w:bidi/>
        <w:jc w:val="both"/>
        <w:rPr>
          <w:rFonts w:cs="David" w:hint="cs"/>
          <w:u w:val="single"/>
          <w:rtl/>
        </w:rPr>
      </w:pPr>
      <w:r w:rsidRPr="007037ED">
        <w:rPr>
          <w:rFonts w:cs="David" w:hint="cs"/>
          <w:u w:val="single"/>
          <w:rtl/>
        </w:rPr>
        <w:t>קריאה:</w:t>
      </w:r>
    </w:p>
    <w:p w14:paraId="30437BEC" w14:textId="77777777" w:rsidR="007037ED" w:rsidRPr="007037ED" w:rsidRDefault="007037ED" w:rsidP="007037ED">
      <w:pPr>
        <w:bidi/>
        <w:jc w:val="both"/>
        <w:rPr>
          <w:rFonts w:cs="David" w:hint="cs"/>
          <w:u w:val="single"/>
          <w:rtl/>
        </w:rPr>
      </w:pPr>
    </w:p>
    <w:p w14:paraId="27F5E0F5" w14:textId="77777777" w:rsidR="007037ED" w:rsidRPr="007037ED" w:rsidRDefault="007037ED" w:rsidP="007037ED">
      <w:pPr>
        <w:bidi/>
        <w:jc w:val="both"/>
        <w:rPr>
          <w:rFonts w:cs="David" w:hint="cs"/>
          <w:rtl/>
        </w:rPr>
      </w:pPr>
      <w:r w:rsidRPr="007037ED">
        <w:rPr>
          <w:rFonts w:cs="David" w:hint="cs"/>
          <w:rtl/>
        </w:rPr>
        <w:tab/>
        <w:t xml:space="preserve">למה התחלת בליכוד? </w:t>
      </w:r>
    </w:p>
    <w:p w14:paraId="1EC3D0C7" w14:textId="77777777" w:rsidR="007037ED" w:rsidRPr="007037ED" w:rsidRDefault="007037ED" w:rsidP="007037ED">
      <w:pPr>
        <w:bidi/>
        <w:jc w:val="both"/>
        <w:rPr>
          <w:rFonts w:cs="David" w:hint="cs"/>
          <w:rtl/>
        </w:rPr>
      </w:pPr>
    </w:p>
    <w:p w14:paraId="592D177E" w14:textId="77777777" w:rsidR="007037ED" w:rsidRPr="007037ED" w:rsidRDefault="007037ED" w:rsidP="007037ED">
      <w:pPr>
        <w:bidi/>
        <w:jc w:val="both"/>
        <w:rPr>
          <w:rFonts w:cs="David" w:hint="cs"/>
          <w:u w:val="single"/>
          <w:rtl/>
        </w:rPr>
      </w:pPr>
      <w:r w:rsidRPr="007037ED">
        <w:rPr>
          <w:rFonts w:cs="David" w:hint="cs"/>
          <w:u w:val="single"/>
          <w:rtl/>
        </w:rPr>
        <w:t xml:space="preserve">היו"ר זאב </w:t>
      </w:r>
      <w:proofErr w:type="spellStart"/>
      <w:r w:rsidRPr="007037ED">
        <w:rPr>
          <w:rFonts w:cs="David" w:hint="cs"/>
          <w:u w:val="single"/>
          <w:rtl/>
        </w:rPr>
        <w:t>אלקין</w:t>
      </w:r>
      <w:proofErr w:type="spellEnd"/>
      <w:r w:rsidRPr="007037ED">
        <w:rPr>
          <w:rFonts w:cs="David" w:hint="cs"/>
          <w:u w:val="single"/>
          <w:rtl/>
        </w:rPr>
        <w:t>:</w:t>
      </w:r>
    </w:p>
    <w:p w14:paraId="31EB1544" w14:textId="77777777" w:rsidR="007037ED" w:rsidRPr="007037ED" w:rsidRDefault="007037ED" w:rsidP="007037ED">
      <w:pPr>
        <w:bidi/>
        <w:jc w:val="both"/>
        <w:rPr>
          <w:rFonts w:cs="David" w:hint="cs"/>
          <w:rtl/>
        </w:rPr>
      </w:pPr>
    </w:p>
    <w:p w14:paraId="229B9909" w14:textId="77777777" w:rsidR="007037ED" w:rsidRPr="007037ED" w:rsidRDefault="007037ED" w:rsidP="007037ED">
      <w:pPr>
        <w:bidi/>
        <w:jc w:val="both"/>
        <w:rPr>
          <w:rFonts w:cs="David" w:hint="cs"/>
          <w:rtl/>
        </w:rPr>
      </w:pPr>
      <w:r w:rsidRPr="007037ED">
        <w:rPr>
          <w:rFonts w:cs="David" w:hint="cs"/>
          <w:rtl/>
        </w:rPr>
        <w:tab/>
        <w:t xml:space="preserve">אני מקבל את ההערה. חבר הכנסת יואל חסון לא נמצא כאן, אבל אני אטען את הטענה בשמו. נבקש להחליף את הסדר, לפי מספר חברי הכנסת. </w:t>
      </w:r>
    </w:p>
    <w:p w14:paraId="464AC51D" w14:textId="77777777" w:rsidR="007037ED" w:rsidRPr="007037ED" w:rsidRDefault="007037ED" w:rsidP="007037ED">
      <w:pPr>
        <w:bidi/>
        <w:jc w:val="both"/>
        <w:rPr>
          <w:rFonts w:cs="David" w:hint="cs"/>
          <w:rtl/>
        </w:rPr>
      </w:pPr>
    </w:p>
    <w:p w14:paraId="3D78B104" w14:textId="77777777" w:rsidR="007037ED" w:rsidRPr="007037ED" w:rsidRDefault="007037ED" w:rsidP="007037ED">
      <w:pPr>
        <w:bidi/>
        <w:ind w:firstLine="720"/>
        <w:jc w:val="both"/>
        <w:rPr>
          <w:rFonts w:cs="David" w:hint="cs"/>
          <w:rtl/>
        </w:rPr>
      </w:pPr>
      <w:r w:rsidRPr="007037ED">
        <w:rPr>
          <w:rFonts w:cs="David" w:hint="cs"/>
          <w:rtl/>
        </w:rPr>
        <w:t xml:space="preserve">למעשה, שתי הסיעות האלה, אם החלוקה </w:t>
      </w:r>
      <w:proofErr w:type="spellStart"/>
      <w:r w:rsidRPr="007037ED">
        <w:rPr>
          <w:rFonts w:cs="David" w:hint="cs"/>
          <w:rtl/>
        </w:rPr>
        <w:t>היתה</w:t>
      </w:r>
      <w:proofErr w:type="spellEnd"/>
      <w:r w:rsidRPr="007037ED">
        <w:rPr>
          <w:rFonts w:cs="David" w:hint="cs"/>
          <w:rtl/>
        </w:rPr>
        <w:t xml:space="preserve"> הולכת לפי המנדטים, הן היו מקבלות </w:t>
      </w:r>
      <w:proofErr w:type="spellStart"/>
      <w:r w:rsidRPr="007037ED">
        <w:rPr>
          <w:rFonts w:cs="David" w:hint="cs"/>
          <w:rtl/>
        </w:rPr>
        <w:t>פרופורציונלית</w:t>
      </w:r>
      <w:proofErr w:type="spellEnd"/>
      <w:r w:rsidRPr="007037ED">
        <w:rPr>
          <w:rFonts w:cs="David" w:hint="cs"/>
          <w:rtl/>
        </w:rPr>
        <w:t xml:space="preserve"> הרבה יותר, אז הן שתי הסיעות הנפגעות ביותר מהחלוקה הזאת, לכן ההצעה היא </w:t>
      </w:r>
      <w:r w:rsidRPr="007037ED">
        <w:rPr>
          <w:rFonts w:cs="David" w:hint="cs"/>
          <w:rtl/>
        </w:rPr>
        <w:lastRenderedPageBreak/>
        <w:t xml:space="preserve">לפצות כל אחת מהן באמצעות עוד חדר סמך אחד קטן. אני ממשיך את הרשימה: סיעת קדימה -  מתחם ועדת חוץ וביטחון לשעבר + חדר; סיעת ליכוד </w:t>
      </w:r>
      <w:r w:rsidRPr="007037ED">
        <w:rPr>
          <w:rFonts w:cs="David"/>
          <w:rtl/>
        </w:rPr>
        <w:t>–</w:t>
      </w:r>
      <w:r w:rsidRPr="007037ED">
        <w:rPr>
          <w:rFonts w:cs="David" w:hint="cs"/>
          <w:rtl/>
        </w:rPr>
        <w:t xml:space="preserve"> מתחם ועדת הכספים לשעבר + חדר; סיעת ישראל ביתנו</w:t>
      </w:r>
      <w:r w:rsidRPr="007037ED">
        <w:rPr>
          <w:rFonts w:cs="David" w:hint="cs"/>
          <w:b/>
          <w:bCs/>
          <w:rtl/>
        </w:rPr>
        <w:t xml:space="preserve"> </w:t>
      </w:r>
      <w:r w:rsidRPr="007037ED">
        <w:rPr>
          <w:rFonts w:cs="David" w:hint="cs"/>
          <w:rtl/>
        </w:rPr>
        <w:t>- מתחם ועדת החינוך, התרבות והספורט לשעבר; סיעת העבודה - מתחם ועדת הכלכלה לשעבר; סיעת ש"ס - מתחם ועדת העבודה, הרווחה והבריאות לשעבר; סיעת יהדות התורה - מתחם ועדת הפנים לשעבר; סיעת רע"מ-</w:t>
      </w:r>
      <w:proofErr w:type="spellStart"/>
      <w:r w:rsidRPr="007037ED">
        <w:rPr>
          <w:rFonts w:cs="David" w:hint="cs"/>
          <w:rtl/>
        </w:rPr>
        <w:t>תע"ל</w:t>
      </w:r>
      <w:proofErr w:type="spellEnd"/>
      <w:r w:rsidRPr="007037ED">
        <w:rPr>
          <w:rFonts w:cs="David" w:hint="cs"/>
          <w:rtl/>
        </w:rPr>
        <w:t xml:space="preserve"> </w:t>
      </w:r>
      <w:r w:rsidRPr="007037ED">
        <w:rPr>
          <w:rFonts w:cs="David"/>
          <w:rtl/>
        </w:rPr>
        <w:t>–</w:t>
      </w:r>
      <w:r w:rsidRPr="007037ED">
        <w:rPr>
          <w:rFonts w:cs="David" w:hint="cs"/>
          <w:rtl/>
        </w:rPr>
        <w:t xml:space="preserve"> מתחם ועדת הכנסת לשעבר; סיעת </w:t>
      </w:r>
      <w:proofErr w:type="spellStart"/>
      <w:r w:rsidRPr="007037ED">
        <w:rPr>
          <w:rFonts w:cs="David" w:hint="cs"/>
          <w:rtl/>
        </w:rPr>
        <w:t>חד"ש</w:t>
      </w:r>
      <w:proofErr w:type="spellEnd"/>
      <w:r w:rsidRPr="007037ED">
        <w:rPr>
          <w:rFonts w:cs="David" w:hint="cs"/>
          <w:rtl/>
        </w:rPr>
        <w:t xml:space="preserve"> - מתחם ועדת חוקה, חוק ומשפט לשעבר; סיעת האיחוד הלאומי - מתחם ועדת הקליטה לשעבר; סיעת הבית היהודי - 2 חדרים ראשונים בפרוזדור לפני הכניסה למתחם הלשכה המשפטית; סיעת </w:t>
      </w:r>
      <w:proofErr w:type="spellStart"/>
      <w:r w:rsidRPr="007037ED">
        <w:rPr>
          <w:rFonts w:cs="David" w:hint="cs"/>
          <w:rtl/>
        </w:rPr>
        <w:t>מרצ</w:t>
      </w:r>
      <w:proofErr w:type="spellEnd"/>
      <w:r w:rsidRPr="007037ED">
        <w:rPr>
          <w:rFonts w:cs="David" w:hint="cs"/>
          <w:rtl/>
        </w:rPr>
        <w:t xml:space="preserve"> - חדר גדול + חדר קטן יותר בפרוזדור של הלשכה המשפטית </w:t>
      </w:r>
      <w:r w:rsidRPr="007037ED">
        <w:rPr>
          <w:rFonts w:cs="David"/>
          <w:rtl/>
        </w:rPr>
        <w:t>–</w:t>
      </w:r>
      <w:r w:rsidRPr="007037ED">
        <w:rPr>
          <w:rFonts w:cs="David" w:hint="cs"/>
          <w:rtl/>
        </w:rPr>
        <w:t xml:space="preserve"> החדר הסמוך לסיעת הבית היהודי.  כאמור, סיעת בל"ד נשארת במקומה.</w:t>
      </w:r>
      <w:r w:rsidRPr="007037ED">
        <w:rPr>
          <w:rFonts w:cs="David"/>
          <w:b/>
          <w:bCs/>
          <w:rtl/>
        </w:rPr>
        <w:t xml:space="preserve"> </w:t>
      </w:r>
    </w:p>
    <w:p w14:paraId="5A2BCB3B" w14:textId="77777777" w:rsidR="007037ED" w:rsidRPr="007037ED" w:rsidRDefault="007037ED" w:rsidP="007037ED">
      <w:pPr>
        <w:bidi/>
        <w:jc w:val="both"/>
        <w:rPr>
          <w:rFonts w:cs="David" w:hint="cs"/>
          <w:rtl/>
        </w:rPr>
      </w:pPr>
    </w:p>
    <w:p w14:paraId="5D207C09" w14:textId="77777777" w:rsidR="007037ED" w:rsidRPr="007037ED" w:rsidRDefault="007037ED" w:rsidP="007037ED">
      <w:pPr>
        <w:bidi/>
        <w:jc w:val="both"/>
        <w:rPr>
          <w:rFonts w:cs="David" w:hint="cs"/>
          <w:rtl/>
        </w:rPr>
      </w:pPr>
      <w:r w:rsidRPr="007037ED">
        <w:rPr>
          <w:rFonts w:cs="David" w:hint="cs"/>
          <w:rtl/>
        </w:rPr>
        <w:tab/>
        <w:t xml:space="preserve">זאת ההצעה שבאה בפניכם. </w:t>
      </w:r>
    </w:p>
    <w:p w14:paraId="42434ACC" w14:textId="77777777" w:rsidR="007037ED" w:rsidRPr="007037ED" w:rsidRDefault="007037ED" w:rsidP="007037ED">
      <w:pPr>
        <w:bidi/>
        <w:jc w:val="both"/>
        <w:rPr>
          <w:rFonts w:cs="David" w:hint="cs"/>
          <w:rtl/>
        </w:rPr>
      </w:pPr>
    </w:p>
    <w:p w14:paraId="2A9952AC" w14:textId="77777777" w:rsidR="007037ED" w:rsidRPr="007037ED" w:rsidRDefault="007037ED" w:rsidP="007037ED">
      <w:pPr>
        <w:bidi/>
        <w:jc w:val="both"/>
        <w:rPr>
          <w:rFonts w:cs="David" w:hint="cs"/>
          <w:rtl/>
        </w:rPr>
      </w:pPr>
      <w:r w:rsidRPr="007037ED">
        <w:rPr>
          <w:rFonts w:cs="David" w:hint="cs"/>
          <w:u w:val="single"/>
          <w:rtl/>
        </w:rPr>
        <w:t xml:space="preserve">זבולון </w:t>
      </w:r>
      <w:proofErr w:type="spellStart"/>
      <w:r w:rsidRPr="007037ED">
        <w:rPr>
          <w:rFonts w:cs="David" w:hint="cs"/>
          <w:u w:val="single"/>
          <w:rtl/>
        </w:rPr>
        <w:t>אורלב</w:t>
      </w:r>
      <w:proofErr w:type="spellEnd"/>
      <w:r w:rsidRPr="007037ED">
        <w:rPr>
          <w:rFonts w:cs="David" w:hint="cs"/>
          <w:u w:val="single"/>
          <w:rtl/>
        </w:rPr>
        <w:t>:</w:t>
      </w:r>
    </w:p>
    <w:p w14:paraId="57054CCD" w14:textId="77777777" w:rsidR="007037ED" w:rsidRPr="007037ED" w:rsidRDefault="007037ED" w:rsidP="007037ED">
      <w:pPr>
        <w:bidi/>
        <w:jc w:val="both"/>
        <w:rPr>
          <w:rFonts w:cs="David" w:hint="cs"/>
          <w:rtl/>
        </w:rPr>
      </w:pPr>
    </w:p>
    <w:p w14:paraId="016036C8" w14:textId="77777777" w:rsidR="007037ED" w:rsidRPr="007037ED" w:rsidRDefault="007037ED" w:rsidP="007037ED">
      <w:pPr>
        <w:bidi/>
        <w:jc w:val="both"/>
        <w:rPr>
          <w:rFonts w:cs="David" w:hint="cs"/>
          <w:rtl/>
        </w:rPr>
      </w:pPr>
      <w:r w:rsidRPr="007037ED">
        <w:rPr>
          <w:rFonts w:cs="David" w:hint="cs"/>
          <w:rtl/>
        </w:rPr>
        <w:tab/>
        <w:t>מה קורה עם המתחם של ועדת ביקורת המדינה בקומה 2?</w:t>
      </w:r>
    </w:p>
    <w:p w14:paraId="6322561E" w14:textId="77777777" w:rsidR="007037ED" w:rsidRPr="007037ED" w:rsidRDefault="007037ED" w:rsidP="007037ED">
      <w:pPr>
        <w:bidi/>
        <w:jc w:val="both"/>
        <w:rPr>
          <w:rFonts w:cs="David" w:hint="cs"/>
          <w:rtl/>
        </w:rPr>
      </w:pPr>
    </w:p>
    <w:p w14:paraId="374EB755"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61DC158A" w14:textId="77777777" w:rsidR="007037ED" w:rsidRPr="007037ED" w:rsidRDefault="007037ED" w:rsidP="007037ED">
      <w:pPr>
        <w:bidi/>
        <w:jc w:val="both"/>
        <w:rPr>
          <w:rFonts w:cs="David" w:hint="cs"/>
          <w:rtl/>
        </w:rPr>
      </w:pPr>
    </w:p>
    <w:p w14:paraId="53332AEB" w14:textId="77777777" w:rsidR="007037ED" w:rsidRPr="007037ED" w:rsidRDefault="007037ED" w:rsidP="007037ED">
      <w:pPr>
        <w:bidi/>
        <w:jc w:val="both"/>
        <w:rPr>
          <w:rFonts w:cs="David" w:hint="cs"/>
          <w:rtl/>
        </w:rPr>
      </w:pPr>
      <w:r w:rsidRPr="007037ED">
        <w:rPr>
          <w:rFonts w:cs="David" w:hint="cs"/>
          <w:rtl/>
        </w:rPr>
        <w:tab/>
        <w:t>שאלה טובה. הוא נמצא בקומת הממשלה, ולכן הוא בכלל לא נכנס לחלוקה של הסיעות. הסיעות לא אמורות להיות שם. אומרים לי שזה כן מיועד לעבור שינוי לקראת לשכת השר. כפי שאתם יודעים, אין מספיק חדרי שרים- -</w:t>
      </w:r>
    </w:p>
    <w:p w14:paraId="6D0266C4" w14:textId="77777777" w:rsidR="007037ED" w:rsidRPr="007037ED" w:rsidRDefault="007037ED" w:rsidP="007037ED">
      <w:pPr>
        <w:bidi/>
        <w:jc w:val="both"/>
        <w:rPr>
          <w:rFonts w:cs="David" w:hint="cs"/>
          <w:rtl/>
        </w:rPr>
      </w:pPr>
    </w:p>
    <w:p w14:paraId="102D4E8A" w14:textId="77777777" w:rsidR="007037ED" w:rsidRPr="007037ED" w:rsidRDefault="007037ED" w:rsidP="007037ED">
      <w:pPr>
        <w:bidi/>
        <w:jc w:val="both"/>
        <w:rPr>
          <w:rFonts w:cs="David" w:hint="cs"/>
          <w:u w:val="single"/>
          <w:rtl/>
        </w:rPr>
      </w:pPr>
      <w:r w:rsidRPr="007037ED">
        <w:rPr>
          <w:rFonts w:cs="David" w:hint="cs"/>
          <w:u w:val="single"/>
          <w:rtl/>
        </w:rPr>
        <w:t>אחמד טיבי:</w:t>
      </w:r>
    </w:p>
    <w:p w14:paraId="352AB5D0" w14:textId="77777777" w:rsidR="007037ED" w:rsidRPr="007037ED" w:rsidRDefault="007037ED" w:rsidP="007037ED">
      <w:pPr>
        <w:bidi/>
        <w:jc w:val="both"/>
        <w:rPr>
          <w:rFonts w:cs="David" w:hint="cs"/>
          <w:u w:val="single"/>
          <w:rtl/>
        </w:rPr>
      </w:pPr>
    </w:p>
    <w:p w14:paraId="428DB073" w14:textId="77777777" w:rsidR="007037ED" w:rsidRPr="007037ED" w:rsidRDefault="007037ED" w:rsidP="007037ED">
      <w:pPr>
        <w:bidi/>
        <w:jc w:val="both"/>
        <w:rPr>
          <w:rFonts w:cs="David" w:hint="cs"/>
          <w:rtl/>
        </w:rPr>
      </w:pPr>
      <w:r w:rsidRPr="007037ED">
        <w:rPr>
          <w:rFonts w:cs="David" w:hint="cs"/>
          <w:rtl/>
        </w:rPr>
        <w:tab/>
        <w:t xml:space="preserve">אלא אם ביבי יעמוד במילתו </w:t>
      </w:r>
      <w:r w:rsidRPr="007037ED">
        <w:rPr>
          <w:rFonts w:cs="David"/>
          <w:rtl/>
        </w:rPr>
        <w:t>–</w:t>
      </w:r>
      <w:r w:rsidRPr="007037ED">
        <w:rPr>
          <w:rFonts w:cs="David" w:hint="cs"/>
          <w:rtl/>
        </w:rPr>
        <w:t xml:space="preserve"> הוא אמר שהוא נגד ממשלה יותר מ-18 שרים.</w:t>
      </w:r>
    </w:p>
    <w:p w14:paraId="50B6F4FB" w14:textId="77777777" w:rsidR="007037ED" w:rsidRPr="007037ED" w:rsidRDefault="007037ED" w:rsidP="007037ED">
      <w:pPr>
        <w:bidi/>
        <w:jc w:val="both"/>
        <w:rPr>
          <w:rFonts w:cs="David" w:hint="cs"/>
          <w:rtl/>
        </w:rPr>
      </w:pPr>
    </w:p>
    <w:p w14:paraId="15E12CC9" w14:textId="77777777" w:rsidR="007037ED" w:rsidRPr="007037ED" w:rsidRDefault="007037ED" w:rsidP="007037ED">
      <w:pPr>
        <w:bidi/>
        <w:jc w:val="both"/>
        <w:rPr>
          <w:rFonts w:cs="David" w:hint="cs"/>
          <w:u w:val="single"/>
          <w:rtl/>
        </w:rPr>
      </w:pPr>
      <w:r w:rsidRPr="007037ED">
        <w:rPr>
          <w:rFonts w:cs="David" w:hint="cs"/>
          <w:u w:val="single"/>
          <w:rtl/>
        </w:rPr>
        <w:t xml:space="preserve">אברהם </w:t>
      </w:r>
      <w:proofErr w:type="spellStart"/>
      <w:r w:rsidRPr="007037ED">
        <w:rPr>
          <w:rFonts w:cs="David" w:hint="cs"/>
          <w:u w:val="single"/>
          <w:rtl/>
        </w:rPr>
        <w:t>מיכאלי</w:t>
      </w:r>
      <w:proofErr w:type="spellEnd"/>
      <w:r w:rsidRPr="007037ED">
        <w:rPr>
          <w:rFonts w:cs="David" w:hint="cs"/>
          <w:u w:val="single"/>
          <w:rtl/>
        </w:rPr>
        <w:t>:</w:t>
      </w:r>
    </w:p>
    <w:p w14:paraId="7A7FC833" w14:textId="77777777" w:rsidR="007037ED" w:rsidRPr="007037ED" w:rsidRDefault="007037ED" w:rsidP="007037ED">
      <w:pPr>
        <w:bidi/>
        <w:jc w:val="both"/>
        <w:rPr>
          <w:rFonts w:cs="David" w:hint="cs"/>
          <w:u w:val="single"/>
          <w:rtl/>
        </w:rPr>
      </w:pPr>
    </w:p>
    <w:p w14:paraId="13303AAD" w14:textId="77777777" w:rsidR="007037ED" w:rsidRPr="007037ED" w:rsidRDefault="007037ED" w:rsidP="007037ED">
      <w:pPr>
        <w:bidi/>
        <w:jc w:val="both"/>
        <w:rPr>
          <w:rFonts w:cs="David" w:hint="cs"/>
          <w:rtl/>
        </w:rPr>
      </w:pPr>
      <w:r w:rsidRPr="007037ED">
        <w:rPr>
          <w:rFonts w:cs="David" w:hint="cs"/>
          <w:rtl/>
        </w:rPr>
        <w:tab/>
        <w:t>זה היה כשהוא היה באופוזיציה.</w:t>
      </w:r>
    </w:p>
    <w:p w14:paraId="3C47B2EC" w14:textId="77777777" w:rsidR="007037ED" w:rsidRPr="007037ED" w:rsidRDefault="007037ED" w:rsidP="007037ED">
      <w:pPr>
        <w:bidi/>
        <w:jc w:val="both"/>
        <w:rPr>
          <w:rFonts w:cs="David" w:hint="cs"/>
          <w:rtl/>
        </w:rPr>
      </w:pPr>
    </w:p>
    <w:p w14:paraId="25A7EACB" w14:textId="77777777" w:rsidR="007037ED" w:rsidRPr="007037ED" w:rsidRDefault="007037ED" w:rsidP="007037ED">
      <w:pPr>
        <w:bidi/>
        <w:jc w:val="both"/>
        <w:rPr>
          <w:rFonts w:cs="David" w:hint="cs"/>
          <w:u w:val="single"/>
          <w:rtl/>
        </w:rPr>
      </w:pPr>
      <w:r w:rsidRPr="007037ED">
        <w:rPr>
          <w:rFonts w:cs="David" w:hint="cs"/>
          <w:u w:val="single"/>
          <w:rtl/>
        </w:rPr>
        <w:t>מאיר פרוש:</w:t>
      </w:r>
    </w:p>
    <w:p w14:paraId="35E7262B" w14:textId="77777777" w:rsidR="007037ED" w:rsidRPr="007037ED" w:rsidRDefault="007037ED" w:rsidP="007037ED">
      <w:pPr>
        <w:bidi/>
        <w:jc w:val="both"/>
        <w:rPr>
          <w:rFonts w:cs="David" w:hint="cs"/>
          <w:rtl/>
        </w:rPr>
      </w:pPr>
      <w:r w:rsidRPr="007037ED">
        <w:rPr>
          <w:rFonts w:cs="David" w:hint="cs"/>
          <w:rtl/>
        </w:rPr>
        <w:tab/>
      </w:r>
    </w:p>
    <w:p w14:paraId="7FB010D7" w14:textId="77777777" w:rsidR="007037ED" w:rsidRPr="007037ED" w:rsidRDefault="007037ED" w:rsidP="007037ED">
      <w:pPr>
        <w:bidi/>
        <w:ind w:firstLine="720"/>
        <w:jc w:val="both"/>
        <w:rPr>
          <w:rFonts w:cs="David" w:hint="cs"/>
          <w:rtl/>
        </w:rPr>
      </w:pPr>
      <w:r w:rsidRPr="007037ED">
        <w:rPr>
          <w:rFonts w:cs="David" w:hint="cs"/>
          <w:rtl/>
        </w:rPr>
        <w:t xml:space="preserve">ראש הממשלה היחיד שהיו לו רק 18 שרים היה ב-1996 </w:t>
      </w:r>
      <w:r w:rsidRPr="007037ED">
        <w:rPr>
          <w:rFonts w:cs="David"/>
          <w:rtl/>
        </w:rPr>
        <w:t>–</w:t>
      </w:r>
      <w:r w:rsidRPr="007037ED">
        <w:rPr>
          <w:rFonts w:cs="David" w:hint="cs"/>
          <w:rtl/>
        </w:rPr>
        <w:t xml:space="preserve"> ביבי נתניהו.</w:t>
      </w:r>
    </w:p>
    <w:p w14:paraId="2083046A" w14:textId="77777777" w:rsidR="007037ED" w:rsidRPr="007037ED" w:rsidRDefault="007037ED" w:rsidP="007037ED">
      <w:pPr>
        <w:bidi/>
        <w:jc w:val="both"/>
        <w:rPr>
          <w:rFonts w:cs="David" w:hint="cs"/>
          <w:rtl/>
        </w:rPr>
      </w:pPr>
    </w:p>
    <w:p w14:paraId="5D4D172B"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717EC374" w14:textId="77777777" w:rsidR="007037ED" w:rsidRPr="007037ED" w:rsidRDefault="007037ED" w:rsidP="007037ED">
      <w:pPr>
        <w:bidi/>
        <w:jc w:val="both"/>
        <w:rPr>
          <w:rFonts w:cs="David" w:hint="cs"/>
          <w:rtl/>
        </w:rPr>
      </w:pPr>
    </w:p>
    <w:p w14:paraId="271D3C7E" w14:textId="77777777" w:rsidR="007037ED" w:rsidRPr="007037ED" w:rsidRDefault="007037ED" w:rsidP="007037ED">
      <w:pPr>
        <w:bidi/>
        <w:jc w:val="both"/>
        <w:rPr>
          <w:rFonts w:cs="David" w:hint="cs"/>
          <w:rtl/>
        </w:rPr>
      </w:pPr>
      <w:r w:rsidRPr="007037ED">
        <w:rPr>
          <w:rFonts w:cs="David" w:hint="cs"/>
          <w:rtl/>
        </w:rPr>
        <w:tab/>
        <w:t xml:space="preserve"> בדקנו את הצרכים שלנו, ואנו אמורים לקבל את מתחם ועדת חוקה, חוק ומשפט, ואין לנו טענות בעניין הזה, אבל הקושי שלנו הוא עם העובדה שסיעת קדימה אמורה לקבל מתוך אותו מתחם חדר, וזה יוצר לנו קושי מעשי בעבודה. </w:t>
      </w:r>
    </w:p>
    <w:p w14:paraId="27A67149" w14:textId="77777777" w:rsidR="007037ED" w:rsidRPr="007037ED" w:rsidRDefault="007037ED" w:rsidP="007037ED">
      <w:pPr>
        <w:bidi/>
        <w:jc w:val="both"/>
        <w:rPr>
          <w:rFonts w:cs="David" w:hint="cs"/>
          <w:rtl/>
        </w:rPr>
      </w:pPr>
    </w:p>
    <w:p w14:paraId="3754CA3F"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4ADFACBA" w14:textId="77777777" w:rsidR="007037ED" w:rsidRPr="007037ED" w:rsidRDefault="007037ED" w:rsidP="007037ED">
      <w:pPr>
        <w:bidi/>
        <w:jc w:val="both"/>
        <w:rPr>
          <w:rFonts w:cs="David" w:hint="cs"/>
          <w:rtl/>
        </w:rPr>
      </w:pPr>
    </w:p>
    <w:p w14:paraId="01F22D3F" w14:textId="77777777" w:rsidR="007037ED" w:rsidRPr="007037ED" w:rsidRDefault="007037ED" w:rsidP="007037ED">
      <w:pPr>
        <w:bidi/>
        <w:jc w:val="both"/>
        <w:rPr>
          <w:rFonts w:cs="David" w:hint="cs"/>
          <w:rtl/>
        </w:rPr>
      </w:pPr>
      <w:r w:rsidRPr="007037ED">
        <w:rPr>
          <w:rFonts w:cs="David" w:hint="cs"/>
          <w:rtl/>
        </w:rPr>
        <w:tab/>
        <w:t xml:space="preserve">התייעצנו בבעיית ההאזנה הגלויה </w:t>
      </w:r>
      <w:r w:rsidRPr="007037ED">
        <w:rPr>
          <w:rFonts w:cs="David"/>
          <w:rtl/>
        </w:rPr>
        <w:t>–</w:t>
      </w:r>
      <w:r w:rsidRPr="007037ED">
        <w:rPr>
          <w:rFonts w:cs="David" w:hint="cs"/>
          <w:rtl/>
        </w:rPr>
        <w:t xml:space="preserve"> זה לא האזנת סתר - עם </w:t>
      </w:r>
      <w:proofErr w:type="spellStart"/>
      <w:r w:rsidRPr="007037ED">
        <w:rPr>
          <w:rFonts w:cs="David" w:hint="cs"/>
          <w:rtl/>
        </w:rPr>
        <w:t>הבנא"ם</w:t>
      </w:r>
      <w:proofErr w:type="spellEnd"/>
      <w:r w:rsidRPr="007037ED">
        <w:rPr>
          <w:rFonts w:cs="David" w:hint="cs"/>
          <w:rtl/>
        </w:rPr>
        <w:t xml:space="preserve">, ונאמר לנו שאם עושים קירות גבס עם איטום כפול, זה יפתור את הבעיה, וננחה בהתאם לכך את </w:t>
      </w:r>
      <w:proofErr w:type="spellStart"/>
      <w:r w:rsidRPr="007037ED">
        <w:rPr>
          <w:rFonts w:cs="David" w:hint="cs"/>
          <w:rtl/>
        </w:rPr>
        <w:t>בנא"ם</w:t>
      </w:r>
      <w:proofErr w:type="spellEnd"/>
      <w:r w:rsidRPr="007037ED">
        <w:rPr>
          <w:rFonts w:cs="David" w:hint="cs"/>
          <w:rtl/>
        </w:rPr>
        <w:t>.</w:t>
      </w:r>
    </w:p>
    <w:p w14:paraId="42BE7CEA" w14:textId="77777777" w:rsidR="007037ED" w:rsidRPr="007037ED" w:rsidRDefault="007037ED" w:rsidP="007037ED">
      <w:pPr>
        <w:bidi/>
        <w:jc w:val="both"/>
        <w:rPr>
          <w:rFonts w:cs="David" w:hint="cs"/>
          <w:rtl/>
        </w:rPr>
      </w:pPr>
    </w:p>
    <w:p w14:paraId="20CAEB3D"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23AF3F8E" w14:textId="77777777" w:rsidR="007037ED" w:rsidRPr="007037ED" w:rsidRDefault="007037ED" w:rsidP="007037ED">
      <w:pPr>
        <w:bidi/>
        <w:jc w:val="both"/>
        <w:rPr>
          <w:rFonts w:cs="David" w:hint="cs"/>
          <w:rtl/>
        </w:rPr>
      </w:pPr>
    </w:p>
    <w:p w14:paraId="1525ED80" w14:textId="77777777" w:rsidR="007037ED" w:rsidRPr="007037ED" w:rsidRDefault="007037ED" w:rsidP="007037ED">
      <w:pPr>
        <w:bidi/>
        <w:jc w:val="both"/>
        <w:rPr>
          <w:rFonts w:cs="David" w:hint="cs"/>
          <w:rtl/>
        </w:rPr>
      </w:pPr>
      <w:r w:rsidRPr="007037ED">
        <w:rPr>
          <w:rFonts w:cs="David" w:hint="cs"/>
          <w:rtl/>
        </w:rPr>
        <w:tab/>
        <w:t xml:space="preserve"> הדבר השני הוא לגמרי טכני; אני לא רוצה להיות קטנוני ולומר: יש סיעות שהגודל שלהן כמונו ולא לוקחים להם את החדר הזה. אני מבין שיש רציונל מאחורי זה.</w:t>
      </w:r>
    </w:p>
    <w:p w14:paraId="6B1502D7" w14:textId="77777777" w:rsidR="007037ED" w:rsidRPr="007037ED" w:rsidRDefault="007037ED" w:rsidP="007037ED">
      <w:pPr>
        <w:bidi/>
        <w:jc w:val="both"/>
        <w:rPr>
          <w:rFonts w:cs="David" w:hint="cs"/>
          <w:rtl/>
        </w:rPr>
      </w:pPr>
    </w:p>
    <w:p w14:paraId="201AECEA"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43FF9BC2" w14:textId="77777777" w:rsidR="007037ED" w:rsidRPr="007037ED" w:rsidRDefault="007037ED" w:rsidP="007037ED">
      <w:pPr>
        <w:bidi/>
        <w:jc w:val="both"/>
        <w:rPr>
          <w:rFonts w:cs="David" w:hint="cs"/>
          <w:rtl/>
        </w:rPr>
      </w:pPr>
    </w:p>
    <w:p w14:paraId="400737A5" w14:textId="77777777" w:rsidR="007037ED" w:rsidRPr="007037ED" w:rsidRDefault="007037ED" w:rsidP="007037ED">
      <w:pPr>
        <w:bidi/>
        <w:jc w:val="both"/>
        <w:rPr>
          <w:rFonts w:cs="David" w:hint="cs"/>
          <w:rtl/>
        </w:rPr>
      </w:pPr>
      <w:r w:rsidRPr="007037ED">
        <w:rPr>
          <w:rFonts w:cs="David" w:hint="cs"/>
          <w:rtl/>
        </w:rPr>
        <w:tab/>
        <w:t>הרציונל, כשהייתי צריך לקבוע את סדר הבחירה לגבי סיעות שקיבלו אותו מספר מנדטים, לפי העצה שקיבלתי מוותיקי הבית, ואני חושב שהיא נכונה, הלכתי לפי מספר הקולות שכל מפלגה קיבלה. הדברים גלויים ועל השולחן.</w:t>
      </w:r>
    </w:p>
    <w:p w14:paraId="6FEE8A6F" w14:textId="77777777" w:rsidR="007037ED" w:rsidRPr="007037ED" w:rsidRDefault="007037ED" w:rsidP="007037ED">
      <w:pPr>
        <w:bidi/>
        <w:jc w:val="both"/>
        <w:rPr>
          <w:rFonts w:cs="David" w:hint="cs"/>
          <w:rtl/>
        </w:rPr>
      </w:pPr>
    </w:p>
    <w:p w14:paraId="2D41A7D5"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4AD0523F" w14:textId="77777777" w:rsidR="007037ED" w:rsidRPr="007037ED" w:rsidRDefault="007037ED" w:rsidP="007037ED">
      <w:pPr>
        <w:bidi/>
        <w:jc w:val="both"/>
        <w:rPr>
          <w:rFonts w:cs="David" w:hint="cs"/>
          <w:rtl/>
        </w:rPr>
      </w:pPr>
    </w:p>
    <w:p w14:paraId="34F019BF" w14:textId="77777777" w:rsidR="007037ED" w:rsidRPr="007037ED" w:rsidRDefault="007037ED" w:rsidP="007037ED">
      <w:pPr>
        <w:bidi/>
        <w:jc w:val="both"/>
        <w:rPr>
          <w:rFonts w:cs="David" w:hint="cs"/>
          <w:rtl/>
        </w:rPr>
      </w:pPr>
      <w:r w:rsidRPr="007037ED">
        <w:rPr>
          <w:rFonts w:cs="David" w:hint="cs"/>
          <w:rtl/>
        </w:rPr>
        <w:tab/>
        <w:t xml:space="preserve"> אני לא מתווכח עם זה. לא ברמה </w:t>
      </w:r>
      <w:proofErr w:type="spellStart"/>
      <w:r w:rsidRPr="007037ED">
        <w:rPr>
          <w:rFonts w:cs="David" w:hint="cs"/>
          <w:rtl/>
        </w:rPr>
        <w:t>הפורמלית</w:t>
      </w:r>
      <w:proofErr w:type="spellEnd"/>
      <w:r w:rsidRPr="007037ED">
        <w:rPr>
          <w:rFonts w:cs="David" w:hint="cs"/>
          <w:rtl/>
        </w:rPr>
        <w:t xml:space="preserve"> הזאת אלא ברמה המעשית </w:t>
      </w:r>
      <w:r w:rsidRPr="007037ED">
        <w:rPr>
          <w:rFonts w:cs="David"/>
          <w:rtl/>
        </w:rPr>
        <w:t>–</w:t>
      </w:r>
      <w:r w:rsidRPr="007037ED">
        <w:rPr>
          <w:rFonts w:cs="David" w:hint="cs"/>
          <w:rtl/>
        </w:rPr>
        <w:t xml:space="preserve"> ההצעה שלי היא שסיעת קדימה בהחלט תקבל חדר נוסף שמגיע לה, אבל היא תוכל לקבל אותו מול המקום שיש לה היום. </w:t>
      </w:r>
    </w:p>
    <w:p w14:paraId="7A188C93" w14:textId="77777777" w:rsidR="007037ED" w:rsidRPr="007037ED" w:rsidRDefault="007037ED" w:rsidP="007037ED">
      <w:pPr>
        <w:bidi/>
        <w:jc w:val="both"/>
        <w:rPr>
          <w:rFonts w:cs="David" w:hint="cs"/>
          <w:rtl/>
        </w:rPr>
      </w:pPr>
    </w:p>
    <w:p w14:paraId="1AD5DB97" w14:textId="77777777" w:rsidR="007037ED" w:rsidRPr="007037ED" w:rsidRDefault="007037ED" w:rsidP="007037ED">
      <w:pPr>
        <w:bidi/>
        <w:ind w:left="720" w:hanging="720"/>
        <w:jc w:val="both"/>
        <w:rPr>
          <w:rFonts w:cs="David" w:hint="cs"/>
          <w:u w:val="single"/>
          <w:rtl/>
        </w:rPr>
      </w:pPr>
      <w:r w:rsidRPr="007037ED">
        <w:rPr>
          <w:rFonts w:cs="David" w:hint="cs"/>
          <w:u w:val="single"/>
          <w:rtl/>
        </w:rPr>
        <w:t>אחמד טיבי:</w:t>
      </w:r>
    </w:p>
    <w:p w14:paraId="1955F0D2" w14:textId="77777777" w:rsidR="007037ED" w:rsidRPr="007037ED" w:rsidRDefault="007037ED" w:rsidP="007037ED">
      <w:pPr>
        <w:bidi/>
        <w:ind w:left="720" w:hanging="720"/>
        <w:jc w:val="both"/>
        <w:rPr>
          <w:rFonts w:cs="David" w:hint="cs"/>
          <w:rtl/>
        </w:rPr>
      </w:pPr>
    </w:p>
    <w:p w14:paraId="11046E46" w14:textId="77777777" w:rsidR="007037ED" w:rsidRPr="007037ED" w:rsidRDefault="007037ED" w:rsidP="007037ED">
      <w:pPr>
        <w:bidi/>
        <w:ind w:left="720" w:hanging="720"/>
        <w:jc w:val="both"/>
        <w:rPr>
          <w:rFonts w:cs="David" w:hint="cs"/>
          <w:rtl/>
        </w:rPr>
      </w:pPr>
      <w:r w:rsidRPr="007037ED">
        <w:rPr>
          <w:rFonts w:cs="David" w:hint="cs"/>
          <w:rtl/>
        </w:rPr>
        <w:tab/>
        <w:t>במקום בית הכנסת.</w:t>
      </w:r>
    </w:p>
    <w:p w14:paraId="72073FEE" w14:textId="77777777" w:rsidR="007037ED" w:rsidRPr="007037ED" w:rsidRDefault="007037ED" w:rsidP="007037ED">
      <w:pPr>
        <w:bidi/>
        <w:ind w:left="720" w:hanging="720"/>
        <w:jc w:val="both"/>
        <w:rPr>
          <w:rFonts w:cs="David" w:hint="cs"/>
          <w:rtl/>
        </w:rPr>
      </w:pPr>
    </w:p>
    <w:p w14:paraId="1B2C78C3"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14218884" w14:textId="77777777" w:rsidR="007037ED" w:rsidRPr="007037ED" w:rsidRDefault="007037ED" w:rsidP="007037ED">
      <w:pPr>
        <w:bidi/>
        <w:jc w:val="both"/>
        <w:rPr>
          <w:rFonts w:cs="David" w:hint="cs"/>
          <w:rtl/>
        </w:rPr>
      </w:pPr>
    </w:p>
    <w:p w14:paraId="657EE1DA" w14:textId="77777777" w:rsidR="007037ED" w:rsidRPr="007037ED" w:rsidRDefault="007037ED" w:rsidP="007037ED">
      <w:pPr>
        <w:bidi/>
        <w:ind w:left="720" w:hanging="720"/>
        <w:jc w:val="both"/>
        <w:rPr>
          <w:rFonts w:cs="David" w:hint="cs"/>
          <w:rtl/>
        </w:rPr>
      </w:pPr>
      <w:r w:rsidRPr="007037ED">
        <w:rPr>
          <w:rFonts w:cs="David" w:hint="cs"/>
          <w:rtl/>
        </w:rPr>
        <w:tab/>
        <w:t>גם את בית הכנסת אפשר להזיז.</w:t>
      </w:r>
    </w:p>
    <w:p w14:paraId="4FAB6759" w14:textId="77777777" w:rsidR="007037ED" w:rsidRPr="007037ED" w:rsidRDefault="007037ED" w:rsidP="007037ED">
      <w:pPr>
        <w:bidi/>
        <w:ind w:left="720" w:hanging="720"/>
        <w:jc w:val="both"/>
        <w:rPr>
          <w:rFonts w:cs="David" w:hint="cs"/>
          <w:rtl/>
        </w:rPr>
      </w:pPr>
    </w:p>
    <w:p w14:paraId="7DA8A489" w14:textId="77777777" w:rsidR="007037ED" w:rsidRPr="007037ED" w:rsidRDefault="007037ED" w:rsidP="007037ED">
      <w:pPr>
        <w:bidi/>
        <w:ind w:left="720" w:hanging="720"/>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49BD087D" w14:textId="77777777" w:rsidR="007037ED" w:rsidRPr="007037ED" w:rsidRDefault="007037ED" w:rsidP="007037ED">
      <w:pPr>
        <w:bidi/>
        <w:ind w:left="720" w:hanging="720"/>
        <w:jc w:val="both"/>
        <w:rPr>
          <w:rFonts w:cs="David" w:hint="cs"/>
          <w:rtl/>
        </w:rPr>
      </w:pPr>
    </w:p>
    <w:p w14:paraId="73FB92D3" w14:textId="77777777" w:rsidR="007037ED" w:rsidRPr="007037ED" w:rsidRDefault="007037ED" w:rsidP="007037ED">
      <w:pPr>
        <w:bidi/>
        <w:ind w:left="720" w:right="180" w:hanging="720"/>
        <w:jc w:val="both"/>
        <w:rPr>
          <w:rFonts w:cs="David" w:hint="cs"/>
          <w:rtl/>
        </w:rPr>
      </w:pPr>
      <w:r w:rsidRPr="007037ED">
        <w:rPr>
          <w:rFonts w:cs="David" w:hint="cs"/>
          <w:rtl/>
        </w:rPr>
        <w:tab/>
        <w:t xml:space="preserve">לפי סמכותנו כרגע, אנו ועדת חדרים, לא ועדה להזזה של בתי כנסת. תהיה בכך חריגה </w:t>
      </w:r>
    </w:p>
    <w:p w14:paraId="153CACAE" w14:textId="77777777" w:rsidR="007037ED" w:rsidRPr="007037ED" w:rsidRDefault="007037ED" w:rsidP="007037ED">
      <w:pPr>
        <w:bidi/>
        <w:ind w:left="720" w:right="180" w:hanging="720"/>
        <w:jc w:val="both"/>
        <w:rPr>
          <w:rFonts w:cs="David" w:hint="cs"/>
          <w:rtl/>
        </w:rPr>
      </w:pPr>
      <w:r w:rsidRPr="007037ED">
        <w:rPr>
          <w:rFonts w:cs="David" w:hint="cs"/>
          <w:rtl/>
        </w:rPr>
        <w:t>מסמכות הוועדה.</w:t>
      </w:r>
    </w:p>
    <w:p w14:paraId="53B944C9" w14:textId="77777777" w:rsidR="007037ED" w:rsidRPr="007037ED" w:rsidRDefault="007037ED" w:rsidP="007037ED">
      <w:pPr>
        <w:bidi/>
        <w:ind w:left="720" w:right="180" w:hanging="720"/>
        <w:jc w:val="both"/>
        <w:rPr>
          <w:rFonts w:cs="David" w:hint="cs"/>
          <w:rtl/>
        </w:rPr>
      </w:pPr>
    </w:p>
    <w:p w14:paraId="0590A7FE" w14:textId="77777777" w:rsidR="007037ED" w:rsidRPr="007037ED" w:rsidRDefault="007037ED" w:rsidP="007037ED">
      <w:pPr>
        <w:bidi/>
        <w:ind w:right="180"/>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19896E01" w14:textId="77777777" w:rsidR="007037ED" w:rsidRPr="007037ED" w:rsidRDefault="007037ED" w:rsidP="007037ED">
      <w:pPr>
        <w:bidi/>
        <w:ind w:right="180"/>
        <w:jc w:val="both"/>
        <w:rPr>
          <w:rFonts w:cs="David" w:hint="cs"/>
          <w:rtl/>
        </w:rPr>
      </w:pPr>
    </w:p>
    <w:p w14:paraId="484DCEB7" w14:textId="77777777" w:rsidR="007037ED" w:rsidRPr="007037ED" w:rsidRDefault="007037ED" w:rsidP="007037ED">
      <w:pPr>
        <w:bidi/>
        <w:ind w:left="720" w:right="180" w:hanging="720"/>
        <w:jc w:val="both"/>
        <w:rPr>
          <w:rFonts w:cs="David" w:hint="cs"/>
          <w:rtl/>
        </w:rPr>
      </w:pPr>
      <w:r w:rsidRPr="007037ED">
        <w:rPr>
          <w:rFonts w:cs="David" w:hint="cs"/>
          <w:rtl/>
        </w:rPr>
        <w:tab/>
        <w:t xml:space="preserve"> אפשרות שנייה, אדוני, שהיא שסיעת קדימה תקבל חדר שנמצא בתוך מסדרון </w:t>
      </w:r>
    </w:p>
    <w:p w14:paraId="6C001EB7" w14:textId="77777777" w:rsidR="007037ED" w:rsidRPr="007037ED" w:rsidRDefault="007037ED" w:rsidP="007037ED">
      <w:pPr>
        <w:bidi/>
        <w:ind w:left="720" w:right="180" w:hanging="720"/>
        <w:jc w:val="both"/>
        <w:rPr>
          <w:rFonts w:cs="David" w:hint="cs"/>
          <w:rtl/>
        </w:rPr>
      </w:pPr>
      <w:r w:rsidRPr="007037ED">
        <w:rPr>
          <w:rFonts w:cs="David" w:hint="cs"/>
          <w:rtl/>
        </w:rPr>
        <w:t xml:space="preserve">העיתונאים, ממש מול המקום שהם נמצאים בו. הם יכולים לקבל אפילו צירוף של שני חדרים, </w:t>
      </w:r>
    </w:p>
    <w:p w14:paraId="5BA74352" w14:textId="77777777" w:rsidR="007037ED" w:rsidRPr="007037ED" w:rsidRDefault="007037ED" w:rsidP="007037ED">
      <w:pPr>
        <w:bidi/>
        <w:ind w:left="720" w:right="180" w:hanging="720"/>
        <w:jc w:val="both"/>
        <w:rPr>
          <w:rFonts w:cs="David" w:hint="cs"/>
          <w:rtl/>
        </w:rPr>
      </w:pPr>
      <w:r w:rsidRPr="007037ED">
        <w:rPr>
          <w:rFonts w:cs="David" w:hint="cs"/>
          <w:rtl/>
        </w:rPr>
        <w:t xml:space="preserve">ופתרון לעיתונאים אפשר למצוא במקום נוסף. </w:t>
      </w:r>
    </w:p>
    <w:p w14:paraId="3ACE8FE9" w14:textId="77777777" w:rsidR="007037ED" w:rsidRPr="007037ED" w:rsidRDefault="007037ED" w:rsidP="007037ED">
      <w:pPr>
        <w:bidi/>
        <w:ind w:left="720" w:hanging="720"/>
        <w:jc w:val="both"/>
        <w:rPr>
          <w:rFonts w:cs="David" w:hint="cs"/>
          <w:rtl/>
        </w:rPr>
      </w:pPr>
    </w:p>
    <w:p w14:paraId="21739F6F" w14:textId="77777777" w:rsidR="007037ED" w:rsidRPr="007037ED" w:rsidRDefault="007037ED" w:rsidP="007037ED">
      <w:pPr>
        <w:bidi/>
        <w:jc w:val="both"/>
        <w:rPr>
          <w:rFonts w:cs="David" w:hint="cs"/>
          <w:u w:val="single"/>
          <w:rtl/>
        </w:rPr>
      </w:pPr>
      <w:r w:rsidRPr="007037ED">
        <w:rPr>
          <w:rFonts w:cs="David" w:hint="cs"/>
          <w:u w:val="single"/>
          <w:rtl/>
        </w:rPr>
        <w:t>יואל חסון:</w:t>
      </w:r>
    </w:p>
    <w:p w14:paraId="6BB82B3B" w14:textId="77777777" w:rsidR="007037ED" w:rsidRPr="007037ED" w:rsidRDefault="007037ED" w:rsidP="007037ED">
      <w:pPr>
        <w:bidi/>
        <w:jc w:val="both"/>
        <w:rPr>
          <w:rFonts w:cs="David" w:hint="cs"/>
          <w:rtl/>
        </w:rPr>
      </w:pPr>
    </w:p>
    <w:p w14:paraId="135F6255" w14:textId="77777777" w:rsidR="007037ED" w:rsidRPr="007037ED" w:rsidRDefault="007037ED" w:rsidP="007037ED">
      <w:pPr>
        <w:bidi/>
        <w:jc w:val="both"/>
        <w:rPr>
          <w:rFonts w:cs="David" w:hint="cs"/>
          <w:rtl/>
        </w:rPr>
      </w:pPr>
      <w:r w:rsidRPr="007037ED">
        <w:rPr>
          <w:rFonts w:cs="David" w:hint="cs"/>
          <w:rtl/>
        </w:rPr>
        <w:tab/>
        <w:t>אני מתנגד להרעת התנאים של העיתונאים.</w:t>
      </w:r>
    </w:p>
    <w:p w14:paraId="4D4C1FEF" w14:textId="77777777" w:rsidR="007037ED" w:rsidRPr="007037ED" w:rsidRDefault="007037ED" w:rsidP="007037ED">
      <w:pPr>
        <w:bidi/>
        <w:jc w:val="both"/>
        <w:rPr>
          <w:rFonts w:cs="David" w:hint="cs"/>
          <w:rtl/>
        </w:rPr>
      </w:pPr>
    </w:p>
    <w:p w14:paraId="7C71F17B"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3A49FDD6" w14:textId="77777777" w:rsidR="007037ED" w:rsidRPr="007037ED" w:rsidRDefault="007037ED" w:rsidP="007037ED">
      <w:pPr>
        <w:bidi/>
        <w:jc w:val="both"/>
        <w:rPr>
          <w:rFonts w:cs="David" w:hint="cs"/>
          <w:rtl/>
        </w:rPr>
      </w:pPr>
    </w:p>
    <w:p w14:paraId="439BC1D9" w14:textId="77777777" w:rsidR="007037ED" w:rsidRPr="007037ED" w:rsidRDefault="007037ED" w:rsidP="007037ED">
      <w:pPr>
        <w:bidi/>
        <w:jc w:val="both"/>
        <w:rPr>
          <w:rFonts w:cs="David" w:hint="cs"/>
          <w:rtl/>
        </w:rPr>
      </w:pPr>
      <w:r w:rsidRPr="007037ED">
        <w:rPr>
          <w:rFonts w:cs="David" w:hint="cs"/>
          <w:rtl/>
        </w:rPr>
        <w:tab/>
        <w:t xml:space="preserve">שתי ההערות ברורות. לגבי ההערה הראשונה, ניתן לה פתרון טכני, לפחות לפי הייעוץ שהתייעצתי עם מחלקת </w:t>
      </w:r>
      <w:proofErr w:type="spellStart"/>
      <w:r w:rsidRPr="007037ED">
        <w:rPr>
          <w:rFonts w:cs="David" w:hint="cs"/>
          <w:rtl/>
        </w:rPr>
        <w:t>בנא"ם</w:t>
      </w:r>
      <w:proofErr w:type="spellEnd"/>
      <w:r w:rsidRPr="007037ED">
        <w:rPr>
          <w:rFonts w:cs="David" w:hint="cs"/>
          <w:rtl/>
        </w:rPr>
        <w:t>, ואני אכן מאמין שכך ייעשה. לגבי העניין השני, הדבר נשקל, אך בסופו של דבר הגענו להחלטה שזה יהיה לא נכון מבחינת הכנסת לשנות סדרי ישיבה באגף העיתונאים.</w:t>
      </w:r>
    </w:p>
    <w:p w14:paraId="49688A22" w14:textId="77777777" w:rsidR="007037ED" w:rsidRPr="007037ED" w:rsidRDefault="007037ED" w:rsidP="007037ED">
      <w:pPr>
        <w:bidi/>
        <w:jc w:val="both"/>
        <w:rPr>
          <w:rFonts w:cs="David" w:hint="cs"/>
          <w:rtl/>
        </w:rPr>
      </w:pPr>
    </w:p>
    <w:p w14:paraId="4A880E32"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609577D1" w14:textId="77777777" w:rsidR="007037ED" w:rsidRPr="007037ED" w:rsidRDefault="007037ED" w:rsidP="007037ED">
      <w:pPr>
        <w:bidi/>
        <w:jc w:val="both"/>
        <w:rPr>
          <w:rFonts w:cs="David" w:hint="cs"/>
          <w:rtl/>
        </w:rPr>
      </w:pPr>
    </w:p>
    <w:p w14:paraId="61227D17" w14:textId="77777777" w:rsidR="007037ED" w:rsidRPr="007037ED" w:rsidRDefault="007037ED" w:rsidP="007037ED">
      <w:pPr>
        <w:bidi/>
        <w:jc w:val="both"/>
        <w:rPr>
          <w:rFonts w:cs="David" w:hint="cs"/>
          <w:rtl/>
        </w:rPr>
      </w:pPr>
      <w:r w:rsidRPr="007037ED">
        <w:rPr>
          <w:rFonts w:cs="David" w:hint="cs"/>
          <w:rtl/>
        </w:rPr>
        <w:tab/>
        <w:t xml:space="preserve"> אני מבין את הרציונל הזה, אני רוצה להעלות הצעה חלופית, ואסביר את ההיגיון המעשי: יש לנו שני חדרים </w:t>
      </w:r>
      <w:r w:rsidRPr="007037ED">
        <w:rPr>
          <w:rFonts w:cs="David"/>
          <w:rtl/>
        </w:rPr>
        <w:t>–</w:t>
      </w:r>
      <w:r w:rsidRPr="007037ED">
        <w:rPr>
          <w:rFonts w:cs="David" w:hint="cs"/>
          <w:rtl/>
        </w:rPr>
        <w:t xml:space="preserve"> חדר אחד הוא חדר ישיבות והחדר השני צריך להיות חדר עבודה של צוות הסיעה. אם אנו משאירים את החדרים במתכונת הנוכחית של החלוקה שלהם, כלומר יש חדר קדמי שעובר לסיעת קדימה ויש חדר אחורי במתכונת הנוכחית שלו, זה בהחלט חדר שיכול לספק את עבודת הצוות של הסיעה. אם החדר הזה מצטמצם, הצוות של הסיעה יצטרך לעבור לחדר הישיבות, ולמעשה, יהיה לנו חדר אחד גדול, אבל זה לא יהיה כל כך </w:t>
      </w:r>
      <w:proofErr w:type="spellStart"/>
      <w:r w:rsidRPr="007037ED">
        <w:rPr>
          <w:rFonts w:cs="David" w:hint="cs"/>
          <w:rtl/>
        </w:rPr>
        <w:t>פונקציונלי</w:t>
      </w:r>
      <w:proofErr w:type="spellEnd"/>
      <w:r w:rsidRPr="007037ED">
        <w:rPr>
          <w:rFonts w:cs="David" w:hint="cs"/>
          <w:rtl/>
        </w:rPr>
        <w:t>. לכן אם אכן לוקחים מאתנו חדר, הבקשה שלי, שזה יהיה לפי קווי התיחום הקיימים היום. לא לשנות את מפת החלוקה הפנימית.</w:t>
      </w:r>
    </w:p>
    <w:p w14:paraId="0325D857" w14:textId="77777777" w:rsidR="007037ED" w:rsidRPr="007037ED" w:rsidRDefault="007037ED" w:rsidP="007037ED">
      <w:pPr>
        <w:bidi/>
        <w:jc w:val="both"/>
        <w:rPr>
          <w:rFonts w:cs="David" w:hint="cs"/>
          <w:rtl/>
        </w:rPr>
      </w:pPr>
    </w:p>
    <w:p w14:paraId="5DE9342E"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5683B9DB" w14:textId="77777777" w:rsidR="007037ED" w:rsidRPr="007037ED" w:rsidRDefault="007037ED" w:rsidP="007037ED">
      <w:pPr>
        <w:bidi/>
        <w:jc w:val="both"/>
        <w:rPr>
          <w:rFonts w:cs="David" w:hint="cs"/>
          <w:rtl/>
        </w:rPr>
      </w:pPr>
    </w:p>
    <w:p w14:paraId="167DDBAE" w14:textId="77777777" w:rsidR="007037ED" w:rsidRPr="007037ED" w:rsidRDefault="007037ED" w:rsidP="007037ED">
      <w:pPr>
        <w:bidi/>
        <w:jc w:val="both"/>
        <w:rPr>
          <w:rFonts w:cs="David" w:hint="cs"/>
          <w:rtl/>
        </w:rPr>
      </w:pPr>
      <w:r w:rsidRPr="007037ED">
        <w:rPr>
          <w:rFonts w:cs="David" w:hint="cs"/>
          <w:rtl/>
        </w:rPr>
        <w:tab/>
        <w:t xml:space="preserve">זאת בעיה, אבל לפי מיטב הבנתי, למדתי גם את החדרים של סיעת </w:t>
      </w:r>
      <w:proofErr w:type="spellStart"/>
      <w:r w:rsidRPr="007037ED">
        <w:rPr>
          <w:rFonts w:cs="David" w:hint="cs"/>
          <w:rtl/>
        </w:rPr>
        <w:t>חד"ש</w:t>
      </w:r>
      <w:proofErr w:type="spellEnd"/>
      <w:r w:rsidRPr="007037ED">
        <w:rPr>
          <w:rFonts w:cs="David" w:hint="cs"/>
          <w:rtl/>
        </w:rPr>
        <w:t xml:space="preserve"> היום. נדמה לי ששני החדרים שאנו מדברים עליהם, גם בעקבות החלוקה, הרבה יותר גדולים- -</w:t>
      </w:r>
    </w:p>
    <w:p w14:paraId="756162DF" w14:textId="77777777" w:rsidR="007037ED" w:rsidRPr="007037ED" w:rsidRDefault="007037ED" w:rsidP="007037ED">
      <w:pPr>
        <w:bidi/>
        <w:jc w:val="both"/>
        <w:rPr>
          <w:rFonts w:cs="David" w:hint="cs"/>
          <w:rtl/>
        </w:rPr>
      </w:pPr>
    </w:p>
    <w:p w14:paraId="341AFBD9"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0A3C90F9" w14:textId="77777777" w:rsidR="007037ED" w:rsidRPr="007037ED" w:rsidRDefault="007037ED" w:rsidP="007037ED">
      <w:pPr>
        <w:bidi/>
        <w:jc w:val="both"/>
        <w:rPr>
          <w:rFonts w:cs="David" w:hint="cs"/>
          <w:rtl/>
        </w:rPr>
      </w:pPr>
    </w:p>
    <w:p w14:paraId="50924B77" w14:textId="77777777" w:rsidR="007037ED" w:rsidRPr="007037ED" w:rsidRDefault="007037ED" w:rsidP="007037ED">
      <w:pPr>
        <w:bidi/>
        <w:jc w:val="both"/>
        <w:rPr>
          <w:rFonts w:cs="David" w:hint="cs"/>
          <w:rtl/>
        </w:rPr>
      </w:pPr>
      <w:r w:rsidRPr="007037ED">
        <w:rPr>
          <w:rFonts w:cs="David" w:hint="cs"/>
          <w:rtl/>
        </w:rPr>
        <w:tab/>
        <w:t xml:space="preserve"> חדר הצוות הוא יהיה חדר קטן מאוד.</w:t>
      </w:r>
    </w:p>
    <w:p w14:paraId="1765F81D" w14:textId="77777777" w:rsidR="007037ED" w:rsidRPr="007037ED" w:rsidRDefault="007037ED" w:rsidP="007037ED">
      <w:pPr>
        <w:bidi/>
        <w:jc w:val="both"/>
        <w:rPr>
          <w:rFonts w:cs="David" w:hint="cs"/>
          <w:rtl/>
        </w:rPr>
      </w:pPr>
    </w:p>
    <w:p w14:paraId="3DEC28E2" w14:textId="77777777" w:rsidR="007037ED" w:rsidRPr="007037ED" w:rsidRDefault="007037ED" w:rsidP="007037ED">
      <w:pPr>
        <w:bidi/>
        <w:jc w:val="both"/>
        <w:rPr>
          <w:rFonts w:cs="David" w:hint="cs"/>
          <w:rtl/>
        </w:rPr>
      </w:pPr>
    </w:p>
    <w:p w14:paraId="27E9305B" w14:textId="77777777" w:rsidR="007037ED" w:rsidRPr="007037ED" w:rsidRDefault="007037ED" w:rsidP="007037ED">
      <w:pPr>
        <w:bidi/>
        <w:jc w:val="both"/>
        <w:rPr>
          <w:rFonts w:cs="David" w:hint="cs"/>
          <w:rtl/>
        </w:rPr>
      </w:pPr>
    </w:p>
    <w:p w14:paraId="37F0ED20"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30C5A4D7" w14:textId="77777777" w:rsidR="007037ED" w:rsidRPr="007037ED" w:rsidRDefault="007037ED" w:rsidP="007037ED">
      <w:pPr>
        <w:bidi/>
        <w:jc w:val="both"/>
        <w:rPr>
          <w:rFonts w:cs="David" w:hint="cs"/>
          <w:rtl/>
        </w:rPr>
      </w:pPr>
    </w:p>
    <w:p w14:paraId="29519922" w14:textId="77777777" w:rsidR="007037ED" w:rsidRPr="007037ED" w:rsidRDefault="007037ED" w:rsidP="007037ED">
      <w:pPr>
        <w:bidi/>
        <w:jc w:val="both"/>
        <w:rPr>
          <w:rFonts w:cs="David" w:hint="cs"/>
          <w:rtl/>
        </w:rPr>
      </w:pPr>
      <w:r w:rsidRPr="007037ED">
        <w:rPr>
          <w:rFonts w:cs="David" w:hint="cs"/>
          <w:rtl/>
        </w:rPr>
        <w:tab/>
        <w:t xml:space="preserve">הוא יהיה מתאים למה שיש היום, ולא נשכח - בגלל הגודל של חדר הסיעה, </w:t>
      </w:r>
      <w:proofErr w:type="spellStart"/>
      <w:r w:rsidRPr="007037ED">
        <w:rPr>
          <w:rFonts w:cs="David" w:hint="cs"/>
          <w:rtl/>
        </w:rPr>
        <w:t>שאגב</w:t>
      </w:r>
      <w:proofErr w:type="spellEnd"/>
      <w:r w:rsidRPr="007037ED">
        <w:rPr>
          <w:rFonts w:cs="David" w:hint="cs"/>
          <w:rtl/>
        </w:rPr>
        <w:t xml:space="preserve">, הסיעות של 4 הן המרוויחות הגדולות ביותר מכך שסיעות הבית נכנסות למתחמים הקיימים של הוועדות. מי שמפסיד כאן זה בעיקר הסיעות הגדולות. </w:t>
      </w:r>
    </w:p>
    <w:p w14:paraId="3A6C7CB4" w14:textId="77777777" w:rsidR="007037ED" w:rsidRPr="007037ED" w:rsidRDefault="007037ED" w:rsidP="007037ED">
      <w:pPr>
        <w:bidi/>
        <w:jc w:val="both"/>
        <w:rPr>
          <w:rFonts w:cs="David" w:hint="cs"/>
          <w:rtl/>
        </w:rPr>
      </w:pPr>
    </w:p>
    <w:p w14:paraId="6EF8C693" w14:textId="77777777" w:rsidR="007037ED" w:rsidRPr="007037ED" w:rsidRDefault="007037ED" w:rsidP="007037ED">
      <w:pPr>
        <w:bidi/>
        <w:jc w:val="both"/>
        <w:rPr>
          <w:rFonts w:cs="David" w:hint="cs"/>
          <w:rtl/>
        </w:rPr>
      </w:pPr>
      <w:r w:rsidRPr="007037ED">
        <w:rPr>
          <w:rFonts w:cs="David" w:hint="cs"/>
          <w:u w:val="single"/>
          <w:rtl/>
        </w:rPr>
        <w:t xml:space="preserve">זבולון </w:t>
      </w:r>
      <w:proofErr w:type="spellStart"/>
      <w:r w:rsidRPr="007037ED">
        <w:rPr>
          <w:rFonts w:cs="David" w:hint="cs"/>
          <w:u w:val="single"/>
          <w:rtl/>
        </w:rPr>
        <w:t>אורלב</w:t>
      </w:r>
      <w:proofErr w:type="spellEnd"/>
      <w:r w:rsidRPr="007037ED">
        <w:rPr>
          <w:rFonts w:cs="David" w:hint="cs"/>
          <w:u w:val="single"/>
          <w:rtl/>
        </w:rPr>
        <w:t>:</w:t>
      </w:r>
    </w:p>
    <w:p w14:paraId="58E6F6A7" w14:textId="77777777" w:rsidR="007037ED" w:rsidRPr="007037ED" w:rsidRDefault="007037ED" w:rsidP="007037ED">
      <w:pPr>
        <w:bidi/>
        <w:jc w:val="both"/>
        <w:rPr>
          <w:rFonts w:cs="David" w:hint="cs"/>
          <w:rtl/>
        </w:rPr>
      </w:pPr>
    </w:p>
    <w:p w14:paraId="2F914B3F" w14:textId="77777777" w:rsidR="007037ED" w:rsidRPr="007037ED" w:rsidRDefault="007037ED" w:rsidP="007037ED">
      <w:pPr>
        <w:bidi/>
        <w:jc w:val="both"/>
        <w:rPr>
          <w:rFonts w:cs="David" w:hint="cs"/>
          <w:rtl/>
        </w:rPr>
      </w:pPr>
      <w:r w:rsidRPr="007037ED">
        <w:rPr>
          <w:rFonts w:cs="David" w:hint="cs"/>
          <w:rtl/>
        </w:rPr>
        <w:tab/>
        <w:t xml:space="preserve">סיעת הבית היהודי מוכנה להתחלף עם </w:t>
      </w:r>
      <w:proofErr w:type="spellStart"/>
      <w:r w:rsidRPr="007037ED">
        <w:rPr>
          <w:rFonts w:cs="David" w:hint="cs"/>
          <w:rtl/>
        </w:rPr>
        <w:t>חד"ש</w:t>
      </w:r>
      <w:proofErr w:type="spellEnd"/>
      <w:r w:rsidRPr="007037ED">
        <w:rPr>
          <w:rFonts w:cs="David" w:hint="cs"/>
          <w:rtl/>
        </w:rPr>
        <w:t>. יש שני חדרים עצמאיים, אין האזנות. אפשר להציע להם להתחלף.</w:t>
      </w:r>
    </w:p>
    <w:p w14:paraId="74007CE9" w14:textId="77777777" w:rsidR="007037ED" w:rsidRPr="007037ED" w:rsidRDefault="007037ED" w:rsidP="007037ED">
      <w:pPr>
        <w:bidi/>
        <w:jc w:val="both"/>
        <w:rPr>
          <w:rFonts w:cs="David" w:hint="cs"/>
          <w:rtl/>
        </w:rPr>
      </w:pPr>
    </w:p>
    <w:p w14:paraId="51C4EC5B" w14:textId="77777777" w:rsidR="007037ED" w:rsidRPr="007037ED" w:rsidRDefault="007037ED" w:rsidP="007037ED">
      <w:pPr>
        <w:bidi/>
        <w:jc w:val="both"/>
        <w:rPr>
          <w:rFonts w:cs="David" w:hint="cs"/>
          <w:u w:val="single"/>
          <w:rtl/>
        </w:rPr>
      </w:pPr>
      <w:r w:rsidRPr="007037ED">
        <w:rPr>
          <w:rFonts w:cs="David" w:hint="cs"/>
          <w:u w:val="single"/>
          <w:rtl/>
        </w:rPr>
        <w:t>אחמד טיבי:</w:t>
      </w:r>
    </w:p>
    <w:p w14:paraId="0AAC46B0" w14:textId="77777777" w:rsidR="007037ED" w:rsidRPr="007037ED" w:rsidRDefault="007037ED" w:rsidP="007037ED">
      <w:pPr>
        <w:bidi/>
        <w:jc w:val="both"/>
        <w:rPr>
          <w:rFonts w:cs="David" w:hint="cs"/>
          <w:rtl/>
        </w:rPr>
      </w:pPr>
    </w:p>
    <w:p w14:paraId="0E20896F" w14:textId="77777777" w:rsidR="007037ED" w:rsidRPr="007037ED" w:rsidRDefault="007037ED" w:rsidP="007037ED">
      <w:pPr>
        <w:bidi/>
        <w:jc w:val="both"/>
        <w:rPr>
          <w:rFonts w:cs="David" w:hint="cs"/>
          <w:rtl/>
        </w:rPr>
      </w:pPr>
      <w:r w:rsidRPr="007037ED">
        <w:rPr>
          <w:rFonts w:cs="David" w:hint="cs"/>
          <w:rtl/>
        </w:rPr>
        <w:tab/>
        <w:t xml:space="preserve">אני מתנגד כשכן של </w:t>
      </w:r>
      <w:proofErr w:type="spellStart"/>
      <w:r w:rsidRPr="007037ED">
        <w:rPr>
          <w:rFonts w:cs="David" w:hint="cs"/>
          <w:rtl/>
        </w:rPr>
        <w:t>חד"ש</w:t>
      </w:r>
      <w:proofErr w:type="spellEnd"/>
      <w:r w:rsidRPr="007037ED">
        <w:rPr>
          <w:rFonts w:cs="David" w:hint="cs"/>
          <w:rtl/>
        </w:rPr>
        <w:t>.</w:t>
      </w:r>
    </w:p>
    <w:p w14:paraId="11452358" w14:textId="77777777" w:rsidR="007037ED" w:rsidRPr="007037ED" w:rsidRDefault="007037ED" w:rsidP="007037ED">
      <w:pPr>
        <w:bidi/>
        <w:jc w:val="both"/>
        <w:rPr>
          <w:rFonts w:cs="David" w:hint="cs"/>
          <w:rtl/>
        </w:rPr>
      </w:pPr>
    </w:p>
    <w:p w14:paraId="2469AD67"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052E185F" w14:textId="77777777" w:rsidR="007037ED" w:rsidRPr="007037ED" w:rsidRDefault="007037ED" w:rsidP="007037ED">
      <w:pPr>
        <w:bidi/>
        <w:jc w:val="both"/>
        <w:rPr>
          <w:rFonts w:cs="David" w:hint="cs"/>
          <w:rtl/>
        </w:rPr>
      </w:pPr>
    </w:p>
    <w:p w14:paraId="5469A0B8" w14:textId="77777777" w:rsidR="007037ED" w:rsidRPr="007037ED" w:rsidRDefault="007037ED" w:rsidP="007037ED">
      <w:pPr>
        <w:bidi/>
        <w:jc w:val="both"/>
        <w:rPr>
          <w:rFonts w:cs="David" w:hint="cs"/>
          <w:rtl/>
        </w:rPr>
      </w:pPr>
      <w:r w:rsidRPr="007037ED">
        <w:rPr>
          <w:rFonts w:cs="David" w:hint="cs"/>
          <w:rtl/>
        </w:rPr>
        <w:tab/>
        <w:t xml:space="preserve">חבר הכנסת </w:t>
      </w:r>
      <w:proofErr w:type="spellStart"/>
      <w:r w:rsidRPr="007037ED">
        <w:rPr>
          <w:rFonts w:cs="David" w:hint="cs"/>
          <w:rtl/>
        </w:rPr>
        <w:t>אורלב</w:t>
      </w:r>
      <w:proofErr w:type="spellEnd"/>
      <w:r w:rsidRPr="007037ED">
        <w:rPr>
          <w:rFonts w:cs="David" w:hint="cs"/>
          <w:rtl/>
        </w:rPr>
        <w:t xml:space="preserve">, בהתאם לעיקרון הכללי שניסיתי ללכת לקראתו כדי לתאם מול הסיעות את המיקום שלהן, הצעתי את הבחירה הזו לחבר הכנסת </w:t>
      </w:r>
      <w:proofErr w:type="spellStart"/>
      <w:r w:rsidRPr="007037ED">
        <w:rPr>
          <w:rFonts w:cs="David" w:hint="cs"/>
          <w:rtl/>
        </w:rPr>
        <w:t>חנין</w:t>
      </w:r>
      <w:proofErr w:type="spellEnd"/>
      <w:r w:rsidRPr="007037ED">
        <w:rPr>
          <w:rFonts w:cs="David" w:hint="cs"/>
          <w:rtl/>
        </w:rPr>
        <w:t xml:space="preserve">, והוא בחר את הבחירה שהוא בחר. </w:t>
      </w:r>
    </w:p>
    <w:p w14:paraId="73479320" w14:textId="77777777" w:rsidR="007037ED" w:rsidRPr="007037ED" w:rsidRDefault="007037ED" w:rsidP="007037ED">
      <w:pPr>
        <w:bidi/>
        <w:jc w:val="both"/>
        <w:rPr>
          <w:rFonts w:cs="David" w:hint="cs"/>
          <w:rtl/>
        </w:rPr>
      </w:pPr>
    </w:p>
    <w:p w14:paraId="1BE41C20" w14:textId="77777777" w:rsidR="007037ED" w:rsidRPr="007037ED" w:rsidRDefault="007037ED" w:rsidP="007037ED">
      <w:pPr>
        <w:bidi/>
        <w:jc w:val="both"/>
        <w:rPr>
          <w:rFonts w:cs="David" w:hint="cs"/>
          <w:rtl/>
        </w:rPr>
      </w:pPr>
      <w:r w:rsidRPr="007037ED">
        <w:rPr>
          <w:rFonts w:cs="David" w:hint="cs"/>
          <w:rtl/>
        </w:rPr>
        <w:tab/>
        <w:t xml:space="preserve">המתחם הגדול של הוועדה, שהוא הרבה יותר גדול מהחדר הקודם של ישיבת סיעה של סיעת </w:t>
      </w:r>
      <w:proofErr w:type="spellStart"/>
      <w:r w:rsidRPr="007037ED">
        <w:rPr>
          <w:rFonts w:cs="David" w:hint="cs"/>
          <w:rtl/>
        </w:rPr>
        <w:t>חד"ש</w:t>
      </w:r>
      <w:proofErr w:type="spellEnd"/>
      <w:r w:rsidRPr="007037ED">
        <w:rPr>
          <w:rFonts w:cs="David" w:hint="cs"/>
          <w:rtl/>
        </w:rPr>
        <w:t xml:space="preserve"> מאפשר, כפי שהיה נהוג בוועדות לפי מיטב זיכרוני כחבר כנסת שעוד הספיק לשבת בוועדות האלה, למקם שם גם חלק מצוות הוועדה.</w:t>
      </w:r>
    </w:p>
    <w:p w14:paraId="1917C7E0" w14:textId="77777777" w:rsidR="007037ED" w:rsidRPr="007037ED" w:rsidRDefault="007037ED" w:rsidP="007037ED">
      <w:pPr>
        <w:bidi/>
        <w:jc w:val="both"/>
        <w:rPr>
          <w:rFonts w:cs="David" w:hint="cs"/>
          <w:rtl/>
        </w:rPr>
      </w:pPr>
    </w:p>
    <w:p w14:paraId="405BA475"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16C0EC4E" w14:textId="77777777" w:rsidR="007037ED" w:rsidRPr="007037ED" w:rsidRDefault="007037ED" w:rsidP="007037ED">
      <w:pPr>
        <w:bidi/>
        <w:jc w:val="both"/>
        <w:rPr>
          <w:rFonts w:cs="David" w:hint="cs"/>
          <w:rtl/>
        </w:rPr>
      </w:pPr>
    </w:p>
    <w:p w14:paraId="023630F9" w14:textId="77777777" w:rsidR="007037ED" w:rsidRPr="007037ED" w:rsidRDefault="007037ED" w:rsidP="007037ED">
      <w:pPr>
        <w:bidi/>
        <w:jc w:val="both"/>
        <w:rPr>
          <w:rFonts w:cs="David" w:hint="cs"/>
          <w:rtl/>
        </w:rPr>
      </w:pPr>
      <w:r w:rsidRPr="007037ED">
        <w:rPr>
          <w:rFonts w:cs="David" w:hint="cs"/>
          <w:rtl/>
        </w:rPr>
        <w:tab/>
        <w:t xml:space="preserve"> זה בלתי אפשרי. תשאל את עובדות הכנסת ועובדי הכנסת. </w:t>
      </w:r>
    </w:p>
    <w:p w14:paraId="7401829E" w14:textId="77777777" w:rsidR="007037ED" w:rsidRPr="007037ED" w:rsidRDefault="007037ED" w:rsidP="007037ED">
      <w:pPr>
        <w:bidi/>
        <w:jc w:val="both"/>
        <w:rPr>
          <w:rFonts w:cs="David" w:hint="cs"/>
          <w:rtl/>
        </w:rPr>
      </w:pPr>
    </w:p>
    <w:p w14:paraId="78FCD026"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15CA302D" w14:textId="77777777" w:rsidR="007037ED" w:rsidRPr="007037ED" w:rsidRDefault="007037ED" w:rsidP="007037ED">
      <w:pPr>
        <w:bidi/>
        <w:jc w:val="both"/>
        <w:rPr>
          <w:rFonts w:cs="David" w:hint="cs"/>
          <w:rtl/>
        </w:rPr>
      </w:pPr>
    </w:p>
    <w:p w14:paraId="08A6F742" w14:textId="77777777" w:rsidR="007037ED" w:rsidRPr="007037ED" w:rsidRDefault="007037ED" w:rsidP="007037ED">
      <w:pPr>
        <w:bidi/>
        <w:jc w:val="both"/>
        <w:rPr>
          <w:rFonts w:cs="David" w:hint="cs"/>
          <w:rtl/>
        </w:rPr>
      </w:pPr>
      <w:r w:rsidRPr="007037ED">
        <w:rPr>
          <w:rFonts w:cs="David" w:hint="cs"/>
          <w:rtl/>
        </w:rPr>
        <w:tab/>
        <w:t xml:space="preserve">שנים רבות זה עבד בצורה כזאת, ובשונה מהוועדות </w:t>
      </w:r>
      <w:r w:rsidRPr="007037ED">
        <w:rPr>
          <w:rFonts w:cs="David"/>
          <w:rtl/>
        </w:rPr>
        <w:t>–</w:t>
      </w:r>
      <w:r w:rsidRPr="007037ED">
        <w:rPr>
          <w:rFonts w:cs="David" w:hint="cs"/>
          <w:rtl/>
        </w:rPr>
        <w:t xml:space="preserve"> בדרך כלל הסגל הטכני של הסיעות, בזמן שיש ישיבת סיעה, שזה בדרך כלל פעם אחת בשבוע, זה לא קורה באותה תדירות כמו הוועדות, בדרך-כלל הסגל הטכני של הסיעה שותף לישיבת הסיעה ולא מקיים שיחות טלפון.</w:t>
      </w:r>
    </w:p>
    <w:p w14:paraId="08684857" w14:textId="77777777" w:rsidR="007037ED" w:rsidRPr="007037ED" w:rsidRDefault="007037ED" w:rsidP="007037ED">
      <w:pPr>
        <w:bidi/>
        <w:jc w:val="both"/>
        <w:rPr>
          <w:rFonts w:cs="David" w:hint="cs"/>
          <w:rtl/>
        </w:rPr>
      </w:pPr>
    </w:p>
    <w:p w14:paraId="23ABEF46" w14:textId="77777777" w:rsidR="007037ED" w:rsidRPr="007037ED" w:rsidRDefault="007037ED" w:rsidP="007037ED">
      <w:pPr>
        <w:bidi/>
        <w:jc w:val="both"/>
        <w:rPr>
          <w:rFonts w:cs="David" w:hint="cs"/>
          <w:rtl/>
        </w:rPr>
      </w:pPr>
      <w:r w:rsidRPr="007037ED">
        <w:rPr>
          <w:rFonts w:cs="David" w:hint="cs"/>
          <w:rtl/>
        </w:rPr>
        <w:tab/>
        <w:t xml:space="preserve">אם סיעת </w:t>
      </w:r>
      <w:proofErr w:type="spellStart"/>
      <w:r w:rsidRPr="007037ED">
        <w:rPr>
          <w:rFonts w:cs="David" w:hint="cs"/>
          <w:rtl/>
        </w:rPr>
        <w:t>חד"ש</w:t>
      </w:r>
      <w:proofErr w:type="spellEnd"/>
      <w:r w:rsidRPr="007037ED">
        <w:rPr>
          <w:rFonts w:cs="David" w:hint="cs"/>
          <w:rtl/>
        </w:rPr>
        <w:t xml:space="preserve"> חושבת שהיא נפגעה בעקבות הסידור הזה, וזה נכון </w:t>
      </w:r>
      <w:r w:rsidRPr="007037ED">
        <w:rPr>
          <w:rFonts w:cs="David"/>
          <w:rtl/>
        </w:rPr>
        <w:t>–</w:t>
      </w:r>
      <w:r w:rsidRPr="007037ED">
        <w:rPr>
          <w:rFonts w:cs="David" w:hint="cs"/>
          <w:rtl/>
        </w:rPr>
        <w:t xml:space="preserve"> מכל הסיעות של 4 היא זו שנפגעת קצת יותר, למרות שהיא מרוויחה בגדול כמו כל הסיעות של 4, אשמח אם נבוא בדברים ונחפש פיצוי כזה או אחר לקושי שנוצר.</w:t>
      </w:r>
    </w:p>
    <w:p w14:paraId="160716B7" w14:textId="77777777" w:rsidR="007037ED" w:rsidRPr="007037ED" w:rsidRDefault="007037ED" w:rsidP="007037ED">
      <w:pPr>
        <w:bidi/>
        <w:jc w:val="both"/>
        <w:rPr>
          <w:rFonts w:cs="David" w:hint="cs"/>
          <w:rtl/>
        </w:rPr>
      </w:pPr>
    </w:p>
    <w:p w14:paraId="28FF2C7E" w14:textId="77777777" w:rsidR="007037ED" w:rsidRPr="007037ED" w:rsidRDefault="007037ED" w:rsidP="007037ED">
      <w:pPr>
        <w:bidi/>
        <w:jc w:val="both"/>
        <w:rPr>
          <w:rFonts w:cs="David" w:hint="cs"/>
          <w:u w:val="single"/>
          <w:rtl/>
        </w:rPr>
      </w:pPr>
      <w:proofErr w:type="spellStart"/>
      <w:r w:rsidRPr="007037ED">
        <w:rPr>
          <w:rFonts w:cs="David" w:hint="cs"/>
          <w:u w:val="single"/>
          <w:rtl/>
        </w:rPr>
        <w:t>רוברט</w:t>
      </w:r>
      <w:proofErr w:type="spellEnd"/>
      <w:r w:rsidRPr="007037ED">
        <w:rPr>
          <w:rFonts w:cs="David" w:hint="cs"/>
          <w:u w:val="single"/>
          <w:rtl/>
        </w:rPr>
        <w:t xml:space="preserve"> </w:t>
      </w:r>
      <w:proofErr w:type="spellStart"/>
      <w:r w:rsidRPr="007037ED">
        <w:rPr>
          <w:rFonts w:cs="David" w:hint="cs"/>
          <w:u w:val="single"/>
          <w:rtl/>
        </w:rPr>
        <w:t>אילטוב</w:t>
      </w:r>
      <w:proofErr w:type="spellEnd"/>
      <w:r w:rsidRPr="007037ED">
        <w:rPr>
          <w:rFonts w:cs="David" w:hint="cs"/>
          <w:u w:val="single"/>
          <w:rtl/>
        </w:rPr>
        <w:t>:</w:t>
      </w:r>
    </w:p>
    <w:p w14:paraId="605AB896" w14:textId="77777777" w:rsidR="007037ED" w:rsidRPr="007037ED" w:rsidRDefault="007037ED" w:rsidP="007037ED">
      <w:pPr>
        <w:bidi/>
        <w:jc w:val="both"/>
        <w:rPr>
          <w:rFonts w:cs="David" w:hint="cs"/>
          <w:rtl/>
        </w:rPr>
      </w:pPr>
    </w:p>
    <w:p w14:paraId="13683207" w14:textId="77777777" w:rsidR="007037ED" w:rsidRPr="007037ED" w:rsidRDefault="007037ED" w:rsidP="007037ED">
      <w:pPr>
        <w:bidi/>
        <w:jc w:val="both"/>
        <w:rPr>
          <w:rFonts w:cs="David" w:hint="cs"/>
          <w:rtl/>
        </w:rPr>
      </w:pPr>
      <w:r w:rsidRPr="007037ED">
        <w:rPr>
          <w:rFonts w:cs="David" w:hint="cs"/>
          <w:rtl/>
        </w:rPr>
        <w:tab/>
        <w:t>כתוצאה מזה שאנו הסיעה השלישית בגודלה, חסר לנו מקום. אני מבקש להקצות לנו באותו חדר של הליכוד מקום נוסף.</w:t>
      </w:r>
    </w:p>
    <w:p w14:paraId="1F5400B9" w14:textId="77777777" w:rsidR="007037ED" w:rsidRPr="007037ED" w:rsidRDefault="007037ED" w:rsidP="007037ED">
      <w:pPr>
        <w:bidi/>
        <w:jc w:val="both"/>
        <w:rPr>
          <w:rFonts w:cs="David" w:hint="cs"/>
          <w:rtl/>
        </w:rPr>
      </w:pPr>
    </w:p>
    <w:p w14:paraId="74AC8C4D"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1A8F50AC" w14:textId="77777777" w:rsidR="007037ED" w:rsidRPr="007037ED" w:rsidRDefault="007037ED" w:rsidP="007037ED">
      <w:pPr>
        <w:bidi/>
        <w:jc w:val="both"/>
        <w:rPr>
          <w:rFonts w:cs="David" w:hint="cs"/>
          <w:rtl/>
        </w:rPr>
      </w:pPr>
    </w:p>
    <w:p w14:paraId="0716A324" w14:textId="77777777" w:rsidR="007037ED" w:rsidRPr="007037ED" w:rsidRDefault="007037ED" w:rsidP="007037ED">
      <w:pPr>
        <w:bidi/>
        <w:jc w:val="both"/>
        <w:rPr>
          <w:rFonts w:cs="David" w:hint="cs"/>
          <w:rtl/>
        </w:rPr>
      </w:pPr>
      <w:r w:rsidRPr="007037ED">
        <w:rPr>
          <w:rFonts w:cs="David" w:hint="cs"/>
          <w:rtl/>
        </w:rPr>
        <w:tab/>
        <w:t xml:space="preserve">נבדוק את זה. </w:t>
      </w:r>
    </w:p>
    <w:p w14:paraId="0A7D4897" w14:textId="77777777" w:rsidR="007037ED" w:rsidRPr="007037ED" w:rsidRDefault="007037ED" w:rsidP="007037ED">
      <w:pPr>
        <w:bidi/>
        <w:jc w:val="both"/>
        <w:rPr>
          <w:rFonts w:cs="David" w:hint="cs"/>
          <w:rtl/>
        </w:rPr>
      </w:pPr>
    </w:p>
    <w:p w14:paraId="0356784A" w14:textId="77777777" w:rsidR="007037ED" w:rsidRPr="007037ED" w:rsidRDefault="007037ED" w:rsidP="007037ED">
      <w:pPr>
        <w:bidi/>
        <w:jc w:val="both"/>
        <w:rPr>
          <w:rFonts w:cs="David" w:hint="cs"/>
          <w:u w:val="single"/>
          <w:rtl/>
        </w:rPr>
      </w:pPr>
      <w:proofErr w:type="spellStart"/>
      <w:r w:rsidRPr="007037ED">
        <w:rPr>
          <w:rFonts w:cs="David" w:hint="cs"/>
          <w:u w:val="single"/>
          <w:rtl/>
        </w:rPr>
        <w:t>רוברט</w:t>
      </w:r>
      <w:proofErr w:type="spellEnd"/>
      <w:r w:rsidRPr="007037ED">
        <w:rPr>
          <w:rFonts w:cs="David" w:hint="cs"/>
          <w:u w:val="single"/>
          <w:rtl/>
        </w:rPr>
        <w:t xml:space="preserve"> </w:t>
      </w:r>
      <w:proofErr w:type="spellStart"/>
      <w:r w:rsidRPr="007037ED">
        <w:rPr>
          <w:rFonts w:cs="David" w:hint="cs"/>
          <w:u w:val="single"/>
          <w:rtl/>
        </w:rPr>
        <w:t>אילטוב</w:t>
      </w:r>
      <w:proofErr w:type="spellEnd"/>
      <w:r w:rsidRPr="007037ED">
        <w:rPr>
          <w:rFonts w:cs="David" w:hint="cs"/>
          <w:u w:val="single"/>
          <w:rtl/>
        </w:rPr>
        <w:t>:</w:t>
      </w:r>
    </w:p>
    <w:p w14:paraId="27516189" w14:textId="77777777" w:rsidR="007037ED" w:rsidRPr="007037ED" w:rsidRDefault="007037ED" w:rsidP="007037ED">
      <w:pPr>
        <w:bidi/>
        <w:jc w:val="both"/>
        <w:rPr>
          <w:rFonts w:cs="David" w:hint="cs"/>
          <w:rtl/>
        </w:rPr>
      </w:pPr>
    </w:p>
    <w:p w14:paraId="78179683" w14:textId="77777777" w:rsidR="007037ED" w:rsidRPr="007037ED" w:rsidRDefault="007037ED" w:rsidP="007037ED">
      <w:pPr>
        <w:bidi/>
        <w:jc w:val="both"/>
        <w:rPr>
          <w:rFonts w:cs="David" w:hint="cs"/>
          <w:rtl/>
        </w:rPr>
      </w:pPr>
      <w:r w:rsidRPr="007037ED">
        <w:rPr>
          <w:rFonts w:cs="David" w:hint="cs"/>
          <w:rtl/>
        </w:rPr>
        <w:tab/>
        <w:t>חלק גדול מהצוות יישבו באולם הישיבות- -</w:t>
      </w:r>
    </w:p>
    <w:p w14:paraId="3BF62650" w14:textId="77777777" w:rsidR="007037ED" w:rsidRPr="007037ED" w:rsidRDefault="007037ED" w:rsidP="007037ED">
      <w:pPr>
        <w:bidi/>
        <w:jc w:val="both"/>
        <w:rPr>
          <w:rFonts w:cs="David" w:hint="cs"/>
          <w:rtl/>
        </w:rPr>
      </w:pPr>
    </w:p>
    <w:p w14:paraId="6D289550" w14:textId="77777777" w:rsidR="007037ED" w:rsidRPr="007037ED" w:rsidRDefault="007037ED" w:rsidP="007037ED">
      <w:pPr>
        <w:bidi/>
        <w:jc w:val="both"/>
        <w:rPr>
          <w:rFonts w:cs="David" w:hint="cs"/>
          <w:u w:val="single"/>
          <w:rtl/>
        </w:rPr>
      </w:pPr>
      <w:r w:rsidRPr="007037ED">
        <w:rPr>
          <w:rFonts w:cs="David" w:hint="cs"/>
          <w:u w:val="single"/>
          <w:rtl/>
        </w:rPr>
        <w:t xml:space="preserve">היו"ר זאב </w:t>
      </w:r>
      <w:proofErr w:type="spellStart"/>
      <w:r w:rsidRPr="007037ED">
        <w:rPr>
          <w:rFonts w:cs="David" w:hint="cs"/>
          <w:u w:val="single"/>
          <w:rtl/>
        </w:rPr>
        <w:t>אלקין</w:t>
      </w:r>
      <w:proofErr w:type="spellEnd"/>
      <w:r w:rsidRPr="007037ED">
        <w:rPr>
          <w:rFonts w:cs="David" w:hint="cs"/>
          <w:u w:val="single"/>
          <w:rtl/>
        </w:rPr>
        <w:t>:</w:t>
      </w:r>
    </w:p>
    <w:p w14:paraId="48F51E7D" w14:textId="77777777" w:rsidR="007037ED" w:rsidRPr="007037ED" w:rsidRDefault="007037ED" w:rsidP="007037ED">
      <w:pPr>
        <w:bidi/>
        <w:jc w:val="both"/>
        <w:rPr>
          <w:rFonts w:cs="David" w:hint="cs"/>
          <w:u w:val="single"/>
          <w:rtl/>
        </w:rPr>
      </w:pPr>
    </w:p>
    <w:p w14:paraId="7E9F8822" w14:textId="77777777" w:rsidR="007037ED" w:rsidRPr="007037ED" w:rsidRDefault="007037ED" w:rsidP="007037ED">
      <w:pPr>
        <w:bidi/>
        <w:jc w:val="both"/>
        <w:rPr>
          <w:rFonts w:cs="David" w:hint="cs"/>
          <w:rtl/>
        </w:rPr>
      </w:pPr>
      <w:r w:rsidRPr="007037ED">
        <w:rPr>
          <w:rFonts w:cs="David" w:hint="cs"/>
          <w:rtl/>
        </w:rPr>
        <w:tab/>
        <w:t>נשקול את זה בעתיד לגבי המיקום של הלשכה המשפטית.</w:t>
      </w:r>
    </w:p>
    <w:p w14:paraId="493681AD" w14:textId="77777777" w:rsidR="007037ED" w:rsidRPr="007037ED" w:rsidRDefault="007037ED" w:rsidP="007037ED">
      <w:pPr>
        <w:bidi/>
        <w:jc w:val="both"/>
        <w:rPr>
          <w:rFonts w:cs="David" w:hint="cs"/>
          <w:rtl/>
        </w:rPr>
      </w:pPr>
    </w:p>
    <w:p w14:paraId="4B19B778" w14:textId="77777777" w:rsidR="007037ED" w:rsidRPr="007037ED" w:rsidRDefault="007037ED" w:rsidP="007037ED">
      <w:pPr>
        <w:bidi/>
        <w:jc w:val="both"/>
        <w:rPr>
          <w:rFonts w:cs="David" w:hint="cs"/>
          <w:u w:val="single"/>
          <w:rtl/>
        </w:rPr>
      </w:pPr>
    </w:p>
    <w:p w14:paraId="34A04678" w14:textId="77777777" w:rsidR="007037ED" w:rsidRPr="007037ED" w:rsidRDefault="007037ED" w:rsidP="007037ED">
      <w:pPr>
        <w:bidi/>
        <w:jc w:val="both"/>
        <w:rPr>
          <w:rFonts w:cs="David" w:hint="cs"/>
          <w:u w:val="single"/>
          <w:rtl/>
        </w:rPr>
      </w:pPr>
    </w:p>
    <w:p w14:paraId="03BC3533" w14:textId="77777777" w:rsidR="007037ED" w:rsidRPr="007037ED" w:rsidRDefault="007037ED" w:rsidP="007037ED">
      <w:pPr>
        <w:bidi/>
        <w:jc w:val="both"/>
        <w:rPr>
          <w:rFonts w:cs="David" w:hint="cs"/>
          <w:u w:val="single"/>
          <w:rtl/>
        </w:rPr>
      </w:pPr>
      <w:proofErr w:type="spellStart"/>
      <w:r w:rsidRPr="007037ED">
        <w:rPr>
          <w:rFonts w:cs="David" w:hint="cs"/>
          <w:u w:val="single"/>
          <w:rtl/>
        </w:rPr>
        <w:t>ג'מאל</w:t>
      </w:r>
      <w:proofErr w:type="spellEnd"/>
      <w:r w:rsidRPr="007037ED">
        <w:rPr>
          <w:rFonts w:cs="David" w:hint="cs"/>
          <w:u w:val="single"/>
          <w:rtl/>
        </w:rPr>
        <w:t xml:space="preserve"> </w:t>
      </w:r>
      <w:proofErr w:type="spellStart"/>
      <w:r w:rsidRPr="007037ED">
        <w:rPr>
          <w:rFonts w:cs="David" w:hint="cs"/>
          <w:u w:val="single"/>
          <w:rtl/>
        </w:rPr>
        <w:t>זחאלקה</w:t>
      </w:r>
      <w:proofErr w:type="spellEnd"/>
      <w:r w:rsidRPr="007037ED">
        <w:rPr>
          <w:rFonts w:cs="David" w:hint="cs"/>
          <w:u w:val="single"/>
          <w:rtl/>
        </w:rPr>
        <w:t>:</w:t>
      </w:r>
    </w:p>
    <w:p w14:paraId="6651A391" w14:textId="77777777" w:rsidR="007037ED" w:rsidRPr="007037ED" w:rsidRDefault="007037ED" w:rsidP="007037ED">
      <w:pPr>
        <w:bidi/>
        <w:jc w:val="both"/>
        <w:rPr>
          <w:rFonts w:cs="David" w:hint="cs"/>
          <w:u w:val="single"/>
          <w:rtl/>
        </w:rPr>
      </w:pPr>
    </w:p>
    <w:p w14:paraId="64FCDACC" w14:textId="77777777" w:rsidR="007037ED" w:rsidRPr="007037ED" w:rsidRDefault="007037ED" w:rsidP="007037ED">
      <w:pPr>
        <w:bidi/>
        <w:jc w:val="both"/>
        <w:rPr>
          <w:rFonts w:cs="David" w:hint="cs"/>
          <w:rtl/>
        </w:rPr>
      </w:pPr>
      <w:r w:rsidRPr="007037ED">
        <w:rPr>
          <w:rFonts w:cs="David" w:hint="cs"/>
          <w:rtl/>
        </w:rPr>
        <w:tab/>
        <w:t>אין לנו בקשות.</w:t>
      </w:r>
    </w:p>
    <w:p w14:paraId="5362BE3E" w14:textId="77777777" w:rsidR="007037ED" w:rsidRPr="007037ED" w:rsidRDefault="007037ED" w:rsidP="007037ED">
      <w:pPr>
        <w:bidi/>
        <w:jc w:val="both"/>
        <w:rPr>
          <w:rFonts w:cs="David" w:hint="cs"/>
          <w:rtl/>
        </w:rPr>
      </w:pPr>
    </w:p>
    <w:p w14:paraId="0E292D37"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5CB83E8B" w14:textId="77777777" w:rsidR="007037ED" w:rsidRPr="007037ED" w:rsidRDefault="007037ED" w:rsidP="007037ED">
      <w:pPr>
        <w:bidi/>
        <w:jc w:val="both"/>
        <w:rPr>
          <w:rFonts w:cs="David" w:hint="cs"/>
          <w:rtl/>
        </w:rPr>
      </w:pPr>
    </w:p>
    <w:p w14:paraId="234430BE" w14:textId="77777777" w:rsidR="007037ED" w:rsidRPr="007037ED" w:rsidRDefault="007037ED" w:rsidP="007037ED">
      <w:pPr>
        <w:bidi/>
        <w:jc w:val="both"/>
        <w:rPr>
          <w:rFonts w:cs="David" w:hint="cs"/>
          <w:rtl/>
        </w:rPr>
      </w:pPr>
      <w:r w:rsidRPr="007037ED">
        <w:rPr>
          <w:rFonts w:cs="David" w:hint="cs"/>
          <w:rtl/>
        </w:rPr>
        <w:tab/>
        <w:t>אתה היחיד כאן מכל הנציגים שלא תיאמנו מולו, כי אני יודע שטוב לך איפה שאתה.</w:t>
      </w:r>
    </w:p>
    <w:p w14:paraId="0A0E9F20" w14:textId="77777777" w:rsidR="007037ED" w:rsidRPr="007037ED" w:rsidRDefault="007037ED" w:rsidP="007037ED">
      <w:pPr>
        <w:bidi/>
        <w:jc w:val="both"/>
        <w:rPr>
          <w:rFonts w:cs="David" w:hint="cs"/>
          <w:rtl/>
        </w:rPr>
      </w:pPr>
    </w:p>
    <w:p w14:paraId="6DFB47A5" w14:textId="77777777" w:rsidR="007037ED" w:rsidRPr="007037ED" w:rsidRDefault="007037ED" w:rsidP="007037ED">
      <w:pPr>
        <w:bidi/>
        <w:jc w:val="both"/>
        <w:rPr>
          <w:rFonts w:cs="David" w:hint="cs"/>
          <w:u w:val="single"/>
          <w:rtl/>
        </w:rPr>
      </w:pPr>
      <w:r w:rsidRPr="007037ED">
        <w:rPr>
          <w:rFonts w:cs="David" w:hint="cs"/>
          <w:u w:val="single"/>
          <w:rtl/>
        </w:rPr>
        <w:t>זהבה אלוני (מנהלת סיעת העבודה):</w:t>
      </w:r>
    </w:p>
    <w:p w14:paraId="5BF8678C" w14:textId="77777777" w:rsidR="007037ED" w:rsidRPr="007037ED" w:rsidRDefault="007037ED" w:rsidP="007037ED">
      <w:pPr>
        <w:bidi/>
        <w:jc w:val="both"/>
        <w:rPr>
          <w:rFonts w:cs="David" w:hint="cs"/>
          <w:rtl/>
        </w:rPr>
      </w:pPr>
    </w:p>
    <w:p w14:paraId="63A94132" w14:textId="77777777" w:rsidR="007037ED" w:rsidRPr="007037ED" w:rsidRDefault="007037ED" w:rsidP="007037ED">
      <w:pPr>
        <w:bidi/>
        <w:jc w:val="both"/>
        <w:rPr>
          <w:rFonts w:cs="David" w:hint="cs"/>
          <w:rtl/>
        </w:rPr>
      </w:pPr>
      <w:r w:rsidRPr="007037ED">
        <w:rPr>
          <w:rFonts w:cs="David" w:hint="cs"/>
          <w:rtl/>
        </w:rPr>
        <w:tab/>
        <w:t>יש אפשרות באגף החדש, שהוא מייד אחרי ועדת חוץ וביטחון, שיושבי ראש סיעות שלא יושבים אתנו באותה קומה, שיהיו צמוד אלינו, שיהיה קל יותר?</w:t>
      </w:r>
    </w:p>
    <w:p w14:paraId="6F37051C" w14:textId="77777777" w:rsidR="007037ED" w:rsidRPr="007037ED" w:rsidRDefault="007037ED" w:rsidP="007037ED">
      <w:pPr>
        <w:bidi/>
        <w:jc w:val="both"/>
        <w:rPr>
          <w:rFonts w:cs="David" w:hint="cs"/>
          <w:rtl/>
        </w:rPr>
      </w:pPr>
    </w:p>
    <w:p w14:paraId="2CCBFD3B"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28BE963A" w14:textId="77777777" w:rsidR="007037ED" w:rsidRPr="007037ED" w:rsidRDefault="007037ED" w:rsidP="007037ED">
      <w:pPr>
        <w:bidi/>
        <w:jc w:val="both"/>
        <w:rPr>
          <w:rFonts w:cs="David" w:hint="cs"/>
          <w:rtl/>
        </w:rPr>
      </w:pPr>
    </w:p>
    <w:p w14:paraId="32960816" w14:textId="77777777" w:rsidR="007037ED" w:rsidRPr="007037ED" w:rsidRDefault="007037ED" w:rsidP="007037ED">
      <w:pPr>
        <w:bidi/>
        <w:jc w:val="both"/>
        <w:rPr>
          <w:rFonts w:cs="David" w:hint="cs"/>
          <w:rtl/>
        </w:rPr>
      </w:pPr>
      <w:r w:rsidRPr="007037ED">
        <w:rPr>
          <w:rFonts w:cs="David" w:hint="cs"/>
          <w:rtl/>
        </w:rPr>
        <w:tab/>
        <w:t xml:space="preserve">הבקשה נוגעת לסעיף אחר שלא ניגע בו היום, וזה חלוקת החדרים לגבי חברי הכנסת. אנו לא נוגעים בו היום כי אין טעם לעשות את זה כל עוד שלא הורכבה ממשלה ולא חולקו תפקידים בכנסת. הבקשה היא הגיונית, ההערה הגיונית, וכשנגיע לחלק את המקומות לחברי הכנסת, במידת האפשר ננסה להתחשב בזה, כמובן </w:t>
      </w:r>
      <w:r w:rsidRPr="007037ED">
        <w:rPr>
          <w:rFonts w:cs="David"/>
          <w:rtl/>
        </w:rPr>
        <w:t>–</w:t>
      </w:r>
      <w:r w:rsidRPr="007037ED">
        <w:rPr>
          <w:rFonts w:cs="David" w:hint="cs"/>
          <w:rtl/>
        </w:rPr>
        <w:t xml:space="preserve"> יחד עם השיקולים האחרים, וזו המלאכה הקשה שעוד מחכה לנו.</w:t>
      </w:r>
    </w:p>
    <w:p w14:paraId="40C105BD" w14:textId="77777777" w:rsidR="007037ED" w:rsidRPr="007037ED" w:rsidRDefault="007037ED" w:rsidP="007037ED">
      <w:pPr>
        <w:bidi/>
        <w:jc w:val="both"/>
        <w:rPr>
          <w:rFonts w:cs="David" w:hint="cs"/>
          <w:rtl/>
        </w:rPr>
      </w:pPr>
    </w:p>
    <w:p w14:paraId="48060405" w14:textId="77777777" w:rsidR="007037ED" w:rsidRPr="007037ED" w:rsidRDefault="007037ED" w:rsidP="007037ED">
      <w:pPr>
        <w:bidi/>
        <w:jc w:val="both"/>
        <w:rPr>
          <w:rFonts w:cs="David" w:hint="cs"/>
          <w:rtl/>
        </w:rPr>
      </w:pPr>
      <w:r w:rsidRPr="007037ED">
        <w:rPr>
          <w:rFonts w:cs="David" w:hint="cs"/>
          <w:rtl/>
        </w:rPr>
        <w:tab/>
        <w:t>אני מביא לאישור הנוכחים את ההצעה שמונחת בפניכם. מי בעד? מי נגד? מי נמנע?</w:t>
      </w:r>
    </w:p>
    <w:p w14:paraId="29D4FDEC" w14:textId="77777777" w:rsidR="007037ED" w:rsidRPr="007037ED" w:rsidRDefault="007037ED" w:rsidP="007037ED">
      <w:pPr>
        <w:bidi/>
        <w:jc w:val="center"/>
        <w:rPr>
          <w:rFonts w:cs="David" w:hint="cs"/>
          <w:rtl/>
        </w:rPr>
      </w:pPr>
    </w:p>
    <w:p w14:paraId="6B1E12DC" w14:textId="77777777" w:rsidR="007037ED" w:rsidRPr="007037ED" w:rsidRDefault="007037ED" w:rsidP="007037ED">
      <w:pPr>
        <w:bidi/>
        <w:jc w:val="center"/>
        <w:rPr>
          <w:rFonts w:cs="David" w:hint="cs"/>
          <w:rtl/>
        </w:rPr>
      </w:pPr>
    </w:p>
    <w:p w14:paraId="7BC670BD" w14:textId="77777777" w:rsidR="007037ED" w:rsidRPr="007037ED" w:rsidRDefault="007037ED" w:rsidP="007037ED">
      <w:pPr>
        <w:bidi/>
        <w:jc w:val="center"/>
        <w:rPr>
          <w:rFonts w:cs="David" w:hint="cs"/>
          <w:b/>
          <w:bCs/>
          <w:rtl/>
        </w:rPr>
      </w:pPr>
      <w:r w:rsidRPr="007037ED">
        <w:rPr>
          <w:rFonts w:cs="David" w:hint="cs"/>
          <w:b/>
          <w:bCs/>
          <w:rtl/>
        </w:rPr>
        <w:t>הצבעה</w:t>
      </w:r>
    </w:p>
    <w:p w14:paraId="06DFF561" w14:textId="77777777" w:rsidR="007037ED" w:rsidRPr="007037ED" w:rsidRDefault="007037ED" w:rsidP="007037ED">
      <w:pPr>
        <w:bidi/>
        <w:jc w:val="center"/>
        <w:rPr>
          <w:rFonts w:cs="David" w:hint="cs"/>
          <w:b/>
          <w:bCs/>
          <w:rtl/>
        </w:rPr>
      </w:pPr>
    </w:p>
    <w:p w14:paraId="58D5414F" w14:textId="77777777" w:rsidR="007037ED" w:rsidRPr="007037ED" w:rsidRDefault="007037ED" w:rsidP="007037ED">
      <w:pPr>
        <w:bidi/>
        <w:jc w:val="center"/>
        <w:rPr>
          <w:rFonts w:cs="David" w:hint="cs"/>
          <w:b/>
          <w:bCs/>
          <w:rtl/>
        </w:rPr>
      </w:pPr>
      <w:r w:rsidRPr="007037ED">
        <w:rPr>
          <w:rFonts w:cs="David" w:hint="cs"/>
          <w:b/>
          <w:bCs/>
          <w:rtl/>
        </w:rPr>
        <w:t xml:space="preserve">בעד </w:t>
      </w:r>
      <w:r w:rsidRPr="007037ED">
        <w:rPr>
          <w:rFonts w:cs="David"/>
          <w:b/>
          <w:bCs/>
          <w:rtl/>
        </w:rPr>
        <w:t>–</w:t>
      </w:r>
      <w:r w:rsidRPr="007037ED">
        <w:rPr>
          <w:rFonts w:cs="David" w:hint="cs"/>
          <w:b/>
          <w:bCs/>
          <w:rtl/>
        </w:rPr>
        <w:t xml:space="preserve"> 8</w:t>
      </w:r>
    </w:p>
    <w:p w14:paraId="083760F3" w14:textId="77777777" w:rsidR="007037ED" w:rsidRPr="007037ED" w:rsidRDefault="007037ED" w:rsidP="007037ED">
      <w:pPr>
        <w:bidi/>
        <w:jc w:val="center"/>
        <w:rPr>
          <w:rFonts w:cs="David" w:hint="cs"/>
          <w:b/>
          <w:bCs/>
          <w:rtl/>
        </w:rPr>
      </w:pPr>
      <w:r w:rsidRPr="007037ED">
        <w:rPr>
          <w:rFonts w:cs="David" w:hint="cs"/>
          <w:b/>
          <w:bCs/>
          <w:rtl/>
        </w:rPr>
        <w:t xml:space="preserve">נגד </w:t>
      </w:r>
      <w:r w:rsidRPr="007037ED">
        <w:rPr>
          <w:rFonts w:cs="David"/>
          <w:b/>
          <w:bCs/>
          <w:rtl/>
        </w:rPr>
        <w:t>–</w:t>
      </w:r>
      <w:r w:rsidRPr="007037ED">
        <w:rPr>
          <w:rFonts w:cs="David" w:hint="cs"/>
          <w:b/>
          <w:bCs/>
          <w:rtl/>
        </w:rPr>
        <w:t xml:space="preserve"> אין</w:t>
      </w:r>
    </w:p>
    <w:p w14:paraId="4F8EF74F" w14:textId="77777777" w:rsidR="007037ED" w:rsidRPr="007037ED" w:rsidRDefault="007037ED" w:rsidP="007037ED">
      <w:pPr>
        <w:bidi/>
        <w:jc w:val="center"/>
        <w:rPr>
          <w:rFonts w:cs="David" w:hint="cs"/>
          <w:b/>
          <w:bCs/>
          <w:rtl/>
        </w:rPr>
      </w:pPr>
      <w:r w:rsidRPr="007037ED">
        <w:rPr>
          <w:rFonts w:cs="David" w:hint="cs"/>
          <w:b/>
          <w:bCs/>
          <w:rtl/>
        </w:rPr>
        <w:t xml:space="preserve">נמנעים </w:t>
      </w:r>
      <w:r w:rsidRPr="007037ED">
        <w:rPr>
          <w:rFonts w:cs="David"/>
          <w:b/>
          <w:bCs/>
          <w:rtl/>
        </w:rPr>
        <w:t>–</w:t>
      </w:r>
      <w:r w:rsidRPr="007037ED">
        <w:rPr>
          <w:rFonts w:cs="David" w:hint="cs"/>
          <w:b/>
          <w:bCs/>
          <w:rtl/>
        </w:rPr>
        <w:t xml:space="preserve"> אין</w:t>
      </w:r>
    </w:p>
    <w:p w14:paraId="3AB271E8" w14:textId="77777777" w:rsidR="007037ED" w:rsidRPr="007037ED" w:rsidRDefault="007037ED" w:rsidP="007037ED">
      <w:pPr>
        <w:bidi/>
        <w:jc w:val="both"/>
        <w:rPr>
          <w:rFonts w:cs="David" w:hint="cs"/>
          <w:b/>
          <w:bCs/>
          <w:rtl/>
        </w:rPr>
      </w:pPr>
    </w:p>
    <w:p w14:paraId="6AC8B3CF" w14:textId="77777777" w:rsidR="007037ED" w:rsidRPr="007037ED" w:rsidRDefault="007037ED" w:rsidP="007037ED">
      <w:pPr>
        <w:bidi/>
        <w:jc w:val="both"/>
        <w:rPr>
          <w:rFonts w:cs="David" w:hint="cs"/>
          <w:b/>
          <w:bCs/>
          <w:rtl/>
        </w:rPr>
      </w:pPr>
    </w:p>
    <w:p w14:paraId="30A706EF"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12C1C6AF" w14:textId="77777777" w:rsidR="007037ED" w:rsidRPr="007037ED" w:rsidRDefault="007037ED" w:rsidP="007037ED">
      <w:pPr>
        <w:bidi/>
        <w:jc w:val="both"/>
        <w:rPr>
          <w:rFonts w:cs="David" w:hint="cs"/>
          <w:rtl/>
        </w:rPr>
      </w:pPr>
    </w:p>
    <w:p w14:paraId="2EEFE278" w14:textId="77777777" w:rsidR="007037ED" w:rsidRPr="007037ED" w:rsidRDefault="007037ED" w:rsidP="007037ED">
      <w:pPr>
        <w:bidi/>
        <w:jc w:val="both"/>
        <w:rPr>
          <w:rFonts w:cs="David" w:hint="cs"/>
          <w:rtl/>
        </w:rPr>
      </w:pPr>
      <w:r w:rsidRPr="007037ED">
        <w:rPr>
          <w:rFonts w:cs="David" w:hint="cs"/>
          <w:rtl/>
        </w:rPr>
        <w:tab/>
        <w:t>ההצעה אושרה.</w:t>
      </w:r>
    </w:p>
    <w:p w14:paraId="43CFE697" w14:textId="77777777" w:rsidR="007037ED" w:rsidRPr="007037ED" w:rsidRDefault="007037ED" w:rsidP="007037ED">
      <w:pPr>
        <w:bidi/>
        <w:jc w:val="both"/>
        <w:rPr>
          <w:rFonts w:cs="David" w:hint="cs"/>
          <w:rtl/>
        </w:rPr>
      </w:pPr>
    </w:p>
    <w:p w14:paraId="19CE1642" w14:textId="77777777" w:rsidR="007037ED" w:rsidRPr="007037ED" w:rsidRDefault="007037ED" w:rsidP="007037ED">
      <w:pPr>
        <w:bidi/>
        <w:jc w:val="both"/>
        <w:rPr>
          <w:rFonts w:cs="David" w:hint="cs"/>
          <w:u w:val="single"/>
          <w:rtl/>
        </w:rPr>
      </w:pPr>
      <w:r w:rsidRPr="007037ED">
        <w:rPr>
          <w:rFonts w:cs="David" w:hint="cs"/>
          <w:u w:val="single"/>
          <w:rtl/>
        </w:rPr>
        <w:t>אייל ינון:</w:t>
      </w:r>
    </w:p>
    <w:p w14:paraId="1238AEEE" w14:textId="77777777" w:rsidR="007037ED" w:rsidRPr="007037ED" w:rsidRDefault="007037ED" w:rsidP="007037ED">
      <w:pPr>
        <w:bidi/>
        <w:jc w:val="both"/>
        <w:rPr>
          <w:rFonts w:cs="David" w:hint="cs"/>
          <w:rtl/>
        </w:rPr>
      </w:pPr>
    </w:p>
    <w:p w14:paraId="239BA8D8" w14:textId="77777777" w:rsidR="007037ED" w:rsidRPr="007037ED" w:rsidRDefault="007037ED" w:rsidP="007037ED">
      <w:pPr>
        <w:bidi/>
        <w:jc w:val="both"/>
        <w:rPr>
          <w:rFonts w:cs="David" w:hint="cs"/>
          <w:rtl/>
        </w:rPr>
      </w:pPr>
      <w:r w:rsidRPr="007037ED">
        <w:rPr>
          <w:rFonts w:cs="David" w:hint="cs"/>
          <w:rtl/>
        </w:rPr>
        <w:tab/>
        <w:t xml:space="preserve">ברמה </w:t>
      </w:r>
      <w:proofErr w:type="spellStart"/>
      <w:r w:rsidRPr="007037ED">
        <w:rPr>
          <w:rFonts w:cs="David" w:hint="cs"/>
          <w:rtl/>
        </w:rPr>
        <w:t>הפורמלית</w:t>
      </w:r>
      <w:proofErr w:type="spellEnd"/>
      <w:r w:rsidRPr="007037ED">
        <w:rPr>
          <w:rFonts w:cs="David" w:hint="cs"/>
          <w:rtl/>
        </w:rPr>
        <w:t xml:space="preserve">, אין לוועדת החדרים מעמד סטטוטורי </w:t>
      </w:r>
      <w:proofErr w:type="spellStart"/>
      <w:r w:rsidRPr="007037ED">
        <w:rPr>
          <w:rFonts w:cs="David" w:hint="cs"/>
          <w:rtl/>
        </w:rPr>
        <w:t>פורמלי</w:t>
      </w:r>
      <w:proofErr w:type="spellEnd"/>
      <w:r w:rsidRPr="007037ED">
        <w:rPr>
          <w:rFonts w:cs="David" w:hint="cs"/>
          <w:rtl/>
        </w:rPr>
        <w:t xml:space="preserve">, והיא אורגן לא </w:t>
      </w:r>
      <w:proofErr w:type="spellStart"/>
      <w:r w:rsidRPr="007037ED">
        <w:rPr>
          <w:rFonts w:cs="David" w:hint="cs"/>
          <w:rtl/>
        </w:rPr>
        <w:t>פורמלי</w:t>
      </w:r>
      <w:proofErr w:type="spellEnd"/>
      <w:r w:rsidRPr="007037ED">
        <w:rPr>
          <w:rFonts w:cs="David" w:hint="cs"/>
          <w:rtl/>
        </w:rPr>
        <w:t xml:space="preserve"> של הוועדה המסדרת, לכן ההחלטה שהתקבלה עכשיו היא בגדר המלצה שהתקבלה בוועדת החדרים לוועדה המסדרת. </w:t>
      </w:r>
    </w:p>
    <w:p w14:paraId="25A92BC8" w14:textId="77777777" w:rsidR="007037ED" w:rsidRPr="007037ED" w:rsidRDefault="007037ED" w:rsidP="007037ED">
      <w:pPr>
        <w:bidi/>
        <w:jc w:val="both"/>
        <w:rPr>
          <w:rFonts w:cs="David" w:hint="cs"/>
          <w:rtl/>
        </w:rPr>
      </w:pPr>
    </w:p>
    <w:p w14:paraId="66014BCE"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5AC607DC" w14:textId="77777777" w:rsidR="007037ED" w:rsidRPr="007037ED" w:rsidRDefault="007037ED" w:rsidP="007037ED">
      <w:pPr>
        <w:bidi/>
        <w:jc w:val="both"/>
        <w:rPr>
          <w:rFonts w:cs="David" w:hint="cs"/>
          <w:rtl/>
        </w:rPr>
      </w:pPr>
    </w:p>
    <w:p w14:paraId="7A285D95" w14:textId="77777777" w:rsidR="007037ED" w:rsidRPr="007037ED" w:rsidRDefault="007037ED" w:rsidP="007037ED">
      <w:pPr>
        <w:bidi/>
        <w:jc w:val="both"/>
        <w:rPr>
          <w:rFonts w:cs="David" w:hint="cs"/>
          <w:rtl/>
        </w:rPr>
      </w:pPr>
      <w:r w:rsidRPr="007037ED">
        <w:rPr>
          <w:rFonts w:cs="David" w:hint="cs"/>
          <w:rtl/>
        </w:rPr>
        <w:tab/>
        <w:t xml:space="preserve">זאת ההמלצה של ועדת החדרים לוועדה המסדרת. </w:t>
      </w:r>
    </w:p>
    <w:p w14:paraId="799B1516" w14:textId="77777777" w:rsidR="007037ED" w:rsidRPr="007037ED" w:rsidRDefault="007037ED" w:rsidP="007037ED">
      <w:pPr>
        <w:bidi/>
        <w:jc w:val="both"/>
        <w:rPr>
          <w:rFonts w:cs="David" w:hint="cs"/>
          <w:rtl/>
        </w:rPr>
      </w:pPr>
    </w:p>
    <w:p w14:paraId="4D84E5DA" w14:textId="77777777" w:rsidR="007037ED" w:rsidRPr="007037ED" w:rsidRDefault="007037ED" w:rsidP="007037ED">
      <w:pPr>
        <w:bidi/>
        <w:jc w:val="both"/>
        <w:rPr>
          <w:rFonts w:cs="David" w:hint="cs"/>
          <w:u w:val="single"/>
          <w:rtl/>
        </w:rPr>
      </w:pPr>
      <w:r w:rsidRPr="007037ED">
        <w:rPr>
          <w:rFonts w:cs="David" w:hint="cs"/>
          <w:u w:val="single"/>
          <w:rtl/>
        </w:rPr>
        <w:t>יואל חסון:</w:t>
      </w:r>
    </w:p>
    <w:p w14:paraId="7E72B595" w14:textId="77777777" w:rsidR="007037ED" w:rsidRPr="007037ED" w:rsidRDefault="007037ED" w:rsidP="007037ED">
      <w:pPr>
        <w:bidi/>
        <w:jc w:val="both"/>
        <w:rPr>
          <w:rFonts w:cs="David" w:hint="cs"/>
          <w:rtl/>
        </w:rPr>
      </w:pPr>
      <w:r w:rsidRPr="007037ED">
        <w:rPr>
          <w:rFonts w:cs="David" w:hint="cs"/>
          <w:rtl/>
        </w:rPr>
        <w:tab/>
      </w:r>
    </w:p>
    <w:p w14:paraId="11AD09B8" w14:textId="77777777" w:rsidR="007037ED" w:rsidRPr="007037ED" w:rsidRDefault="007037ED" w:rsidP="007037ED">
      <w:pPr>
        <w:bidi/>
        <w:jc w:val="both"/>
        <w:rPr>
          <w:rFonts w:cs="David" w:hint="cs"/>
          <w:rtl/>
        </w:rPr>
      </w:pPr>
      <w:r w:rsidRPr="007037ED">
        <w:rPr>
          <w:rFonts w:cs="David" w:hint="cs"/>
          <w:rtl/>
        </w:rPr>
        <w:tab/>
        <w:t>קדימה הסכימה לדבר הזה בתנאי שאנו לא עוברים עד שלא מסדרים את החדרים.</w:t>
      </w:r>
    </w:p>
    <w:p w14:paraId="365AA399" w14:textId="77777777" w:rsidR="007037ED" w:rsidRPr="007037ED" w:rsidRDefault="007037ED" w:rsidP="007037ED">
      <w:pPr>
        <w:bidi/>
        <w:jc w:val="both"/>
        <w:rPr>
          <w:rFonts w:cs="David" w:hint="cs"/>
          <w:rtl/>
        </w:rPr>
      </w:pPr>
    </w:p>
    <w:p w14:paraId="4E42F08F"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79137ED4" w14:textId="77777777" w:rsidR="007037ED" w:rsidRPr="007037ED" w:rsidRDefault="007037ED" w:rsidP="007037ED">
      <w:pPr>
        <w:bidi/>
        <w:jc w:val="both"/>
        <w:rPr>
          <w:rFonts w:cs="David" w:hint="cs"/>
          <w:rtl/>
        </w:rPr>
      </w:pPr>
    </w:p>
    <w:p w14:paraId="7BF585E5" w14:textId="77777777" w:rsidR="007037ED" w:rsidRPr="007037ED" w:rsidRDefault="007037ED" w:rsidP="007037ED">
      <w:pPr>
        <w:bidi/>
        <w:jc w:val="both"/>
        <w:rPr>
          <w:rFonts w:cs="David" w:hint="cs"/>
          <w:rtl/>
        </w:rPr>
      </w:pPr>
      <w:r w:rsidRPr="007037ED">
        <w:rPr>
          <w:rFonts w:cs="David" w:hint="cs"/>
          <w:rtl/>
        </w:rPr>
        <w:tab/>
        <w:t xml:space="preserve">בהחלט. המטרה של הישיבה היום </w:t>
      </w:r>
      <w:proofErr w:type="spellStart"/>
      <w:r w:rsidRPr="007037ED">
        <w:rPr>
          <w:rFonts w:cs="David" w:hint="cs"/>
          <w:rtl/>
        </w:rPr>
        <w:t>היתה</w:t>
      </w:r>
      <w:proofErr w:type="spellEnd"/>
      <w:r w:rsidRPr="007037ED">
        <w:rPr>
          <w:rFonts w:cs="David" w:hint="cs"/>
          <w:rtl/>
        </w:rPr>
        <w:t xml:space="preserve"> כדי שהכנסת תדע להיערך מבעוד מועד למעבר הסיעות, ולכן הטרחנו אתכם לכאן בהתראה קצרה.</w:t>
      </w:r>
    </w:p>
    <w:p w14:paraId="151E9E33" w14:textId="77777777" w:rsidR="007037ED" w:rsidRPr="007037ED" w:rsidRDefault="007037ED" w:rsidP="007037ED">
      <w:pPr>
        <w:bidi/>
        <w:jc w:val="both"/>
        <w:rPr>
          <w:rFonts w:cs="David" w:hint="cs"/>
          <w:rtl/>
        </w:rPr>
      </w:pPr>
    </w:p>
    <w:p w14:paraId="52A7D5AE" w14:textId="77777777" w:rsidR="007037ED" w:rsidRPr="007037ED" w:rsidRDefault="007037ED" w:rsidP="007037ED">
      <w:pPr>
        <w:bidi/>
        <w:jc w:val="both"/>
        <w:rPr>
          <w:rFonts w:cs="David" w:hint="cs"/>
          <w:u w:val="single"/>
          <w:rtl/>
        </w:rPr>
      </w:pPr>
      <w:r w:rsidRPr="007037ED">
        <w:rPr>
          <w:rFonts w:cs="David" w:hint="cs"/>
          <w:u w:val="single"/>
          <w:rtl/>
        </w:rPr>
        <w:t>קריאה:</w:t>
      </w:r>
    </w:p>
    <w:p w14:paraId="0BBD552C" w14:textId="77777777" w:rsidR="007037ED" w:rsidRPr="007037ED" w:rsidRDefault="007037ED" w:rsidP="007037ED">
      <w:pPr>
        <w:bidi/>
        <w:jc w:val="both"/>
        <w:rPr>
          <w:rFonts w:cs="David" w:hint="cs"/>
          <w:u w:val="single"/>
          <w:rtl/>
        </w:rPr>
      </w:pPr>
    </w:p>
    <w:p w14:paraId="79792E1B" w14:textId="77777777" w:rsidR="007037ED" w:rsidRPr="007037ED" w:rsidRDefault="007037ED" w:rsidP="007037ED">
      <w:pPr>
        <w:bidi/>
        <w:jc w:val="both"/>
        <w:rPr>
          <w:rFonts w:cs="David" w:hint="cs"/>
          <w:rtl/>
        </w:rPr>
      </w:pPr>
      <w:r w:rsidRPr="007037ED">
        <w:rPr>
          <w:rFonts w:cs="David" w:hint="cs"/>
          <w:rtl/>
        </w:rPr>
        <w:tab/>
        <w:t>כולל ריהוט, כן?</w:t>
      </w:r>
    </w:p>
    <w:p w14:paraId="38EAB9B2" w14:textId="77777777" w:rsidR="007037ED" w:rsidRPr="007037ED" w:rsidRDefault="007037ED" w:rsidP="007037ED">
      <w:pPr>
        <w:bidi/>
        <w:jc w:val="both"/>
        <w:rPr>
          <w:rFonts w:cs="David" w:hint="cs"/>
          <w:rtl/>
        </w:rPr>
      </w:pPr>
    </w:p>
    <w:p w14:paraId="1FE2AD1E" w14:textId="77777777" w:rsidR="007037ED" w:rsidRPr="007037ED" w:rsidRDefault="007037ED" w:rsidP="007037ED">
      <w:pPr>
        <w:bidi/>
        <w:jc w:val="both"/>
        <w:rPr>
          <w:rFonts w:cs="David" w:hint="cs"/>
          <w:u w:val="single"/>
          <w:rtl/>
        </w:rPr>
      </w:pPr>
      <w:r w:rsidRPr="007037ED">
        <w:rPr>
          <w:rFonts w:cs="David" w:hint="cs"/>
          <w:u w:val="single"/>
          <w:rtl/>
        </w:rPr>
        <w:t xml:space="preserve">היו"ר זאב </w:t>
      </w:r>
      <w:proofErr w:type="spellStart"/>
      <w:r w:rsidRPr="007037ED">
        <w:rPr>
          <w:rFonts w:cs="David" w:hint="cs"/>
          <w:u w:val="single"/>
          <w:rtl/>
        </w:rPr>
        <w:t>אלקין</w:t>
      </w:r>
      <w:proofErr w:type="spellEnd"/>
      <w:r w:rsidRPr="007037ED">
        <w:rPr>
          <w:rFonts w:cs="David" w:hint="cs"/>
          <w:u w:val="single"/>
          <w:rtl/>
        </w:rPr>
        <w:t>:</w:t>
      </w:r>
    </w:p>
    <w:p w14:paraId="56182E5D" w14:textId="77777777" w:rsidR="007037ED" w:rsidRPr="007037ED" w:rsidRDefault="007037ED" w:rsidP="007037ED">
      <w:pPr>
        <w:bidi/>
        <w:jc w:val="both"/>
        <w:rPr>
          <w:rFonts w:cs="David" w:hint="cs"/>
          <w:u w:val="single"/>
          <w:rtl/>
        </w:rPr>
      </w:pPr>
    </w:p>
    <w:p w14:paraId="78B79726" w14:textId="77777777" w:rsidR="007037ED" w:rsidRPr="007037ED" w:rsidRDefault="007037ED" w:rsidP="007037ED">
      <w:pPr>
        <w:bidi/>
        <w:jc w:val="both"/>
        <w:rPr>
          <w:rFonts w:cs="David" w:hint="cs"/>
          <w:rtl/>
        </w:rPr>
      </w:pPr>
      <w:r w:rsidRPr="007037ED">
        <w:rPr>
          <w:rFonts w:cs="David" w:hint="cs"/>
          <w:rtl/>
        </w:rPr>
        <w:tab/>
        <w:t xml:space="preserve">ודאי. כל נושא המעבר, מחלקת </w:t>
      </w:r>
      <w:proofErr w:type="spellStart"/>
      <w:r w:rsidRPr="007037ED">
        <w:rPr>
          <w:rFonts w:cs="David" w:hint="cs"/>
          <w:rtl/>
        </w:rPr>
        <w:t>בנא"ם</w:t>
      </w:r>
      <w:proofErr w:type="spellEnd"/>
      <w:r w:rsidRPr="007037ED">
        <w:rPr>
          <w:rFonts w:cs="David" w:hint="cs"/>
          <w:rtl/>
        </w:rPr>
        <w:t xml:space="preserve"> של הכנסת תבוא מול הסיעות בדברים- -</w:t>
      </w:r>
    </w:p>
    <w:p w14:paraId="362E8630" w14:textId="77777777" w:rsidR="007037ED" w:rsidRPr="007037ED" w:rsidRDefault="007037ED" w:rsidP="007037ED">
      <w:pPr>
        <w:bidi/>
        <w:jc w:val="both"/>
        <w:rPr>
          <w:rFonts w:cs="David" w:hint="cs"/>
          <w:rtl/>
        </w:rPr>
      </w:pPr>
    </w:p>
    <w:p w14:paraId="31DEC32B" w14:textId="77777777" w:rsidR="007037ED" w:rsidRPr="007037ED" w:rsidRDefault="007037ED" w:rsidP="007037ED">
      <w:pPr>
        <w:bidi/>
        <w:jc w:val="both"/>
        <w:rPr>
          <w:rFonts w:cs="David" w:hint="cs"/>
          <w:u w:val="single"/>
          <w:rtl/>
        </w:rPr>
      </w:pPr>
      <w:r w:rsidRPr="007037ED">
        <w:rPr>
          <w:rFonts w:cs="David" w:hint="cs"/>
          <w:u w:val="single"/>
          <w:rtl/>
        </w:rPr>
        <w:t>מיכאל מלכוב:</w:t>
      </w:r>
    </w:p>
    <w:p w14:paraId="49F21965" w14:textId="77777777" w:rsidR="007037ED" w:rsidRPr="007037ED" w:rsidRDefault="007037ED" w:rsidP="007037ED">
      <w:pPr>
        <w:bidi/>
        <w:jc w:val="both"/>
        <w:rPr>
          <w:rFonts w:cs="David" w:hint="cs"/>
          <w:u w:val="single"/>
          <w:rtl/>
        </w:rPr>
      </w:pPr>
    </w:p>
    <w:p w14:paraId="67C50A2F" w14:textId="77777777" w:rsidR="007037ED" w:rsidRPr="007037ED" w:rsidRDefault="007037ED" w:rsidP="007037ED">
      <w:pPr>
        <w:bidi/>
        <w:jc w:val="both"/>
        <w:rPr>
          <w:rFonts w:cs="David" w:hint="cs"/>
          <w:rtl/>
        </w:rPr>
      </w:pPr>
      <w:r w:rsidRPr="007037ED">
        <w:rPr>
          <w:rFonts w:cs="David" w:hint="cs"/>
          <w:rtl/>
        </w:rPr>
        <w:tab/>
      </w:r>
      <w:proofErr w:type="spellStart"/>
      <w:r w:rsidRPr="007037ED">
        <w:rPr>
          <w:rFonts w:cs="David" w:hint="cs"/>
          <w:rtl/>
        </w:rPr>
        <w:t>מב"ת</w:t>
      </w:r>
      <w:proofErr w:type="spellEnd"/>
      <w:r w:rsidRPr="007037ED">
        <w:rPr>
          <w:rFonts w:cs="David" w:hint="cs"/>
          <w:rtl/>
        </w:rPr>
        <w:t>.</w:t>
      </w:r>
    </w:p>
    <w:p w14:paraId="0D24ACC1" w14:textId="77777777" w:rsidR="007037ED" w:rsidRPr="007037ED" w:rsidRDefault="007037ED" w:rsidP="007037ED">
      <w:pPr>
        <w:bidi/>
        <w:jc w:val="both"/>
        <w:rPr>
          <w:rFonts w:cs="David" w:hint="cs"/>
          <w:rtl/>
        </w:rPr>
      </w:pPr>
    </w:p>
    <w:p w14:paraId="53042F5F"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629A1F62" w14:textId="77777777" w:rsidR="007037ED" w:rsidRPr="007037ED" w:rsidRDefault="007037ED" w:rsidP="007037ED">
      <w:pPr>
        <w:bidi/>
        <w:jc w:val="both"/>
        <w:rPr>
          <w:rFonts w:cs="David" w:hint="cs"/>
          <w:rtl/>
        </w:rPr>
      </w:pPr>
    </w:p>
    <w:p w14:paraId="4DB2E491" w14:textId="77777777" w:rsidR="007037ED" w:rsidRPr="007037ED" w:rsidRDefault="007037ED" w:rsidP="007037ED">
      <w:pPr>
        <w:bidi/>
        <w:jc w:val="both"/>
        <w:rPr>
          <w:rFonts w:cs="David" w:hint="cs"/>
          <w:rtl/>
        </w:rPr>
      </w:pPr>
      <w:r w:rsidRPr="007037ED">
        <w:rPr>
          <w:rFonts w:cs="David" w:hint="cs"/>
          <w:rtl/>
        </w:rPr>
        <w:tab/>
        <w:t xml:space="preserve">התיקון התקבל. ההצעה הזו תלובן מול חשב הכנסת ומול הרשויות האחרות של הכנסת. במידה שהדברים מסתדרים </w:t>
      </w:r>
      <w:r w:rsidRPr="007037ED">
        <w:rPr>
          <w:rFonts w:cs="David"/>
          <w:rtl/>
        </w:rPr>
        <w:t>–</w:t>
      </w:r>
      <w:r w:rsidRPr="007037ED">
        <w:rPr>
          <w:rFonts w:cs="David" w:hint="cs"/>
          <w:rtl/>
        </w:rPr>
        <w:t xml:space="preserve"> מצוין. אם נראה שהדרישות חורגות מהתקציבים שניתן להקצות לכך, נביא את זה כאן לדיון. בכל מקרה, התקציב שיוקצה יחולק בתנאים שוויוניים לפי הסיעות, לפי גודלן, </w:t>
      </w:r>
      <w:proofErr w:type="spellStart"/>
      <w:r w:rsidRPr="007037ED">
        <w:rPr>
          <w:rFonts w:cs="David" w:hint="cs"/>
          <w:rtl/>
        </w:rPr>
        <w:t>הכל</w:t>
      </w:r>
      <w:proofErr w:type="spellEnd"/>
      <w:r w:rsidRPr="007037ED">
        <w:rPr>
          <w:rFonts w:cs="David" w:hint="cs"/>
          <w:rtl/>
        </w:rPr>
        <w:t xml:space="preserve"> לפי המפתחות שבהם נהגנו עד עכשיו.</w:t>
      </w:r>
    </w:p>
    <w:p w14:paraId="62F77314" w14:textId="77777777" w:rsidR="007037ED" w:rsidRPr="007037ED" w:rsidRDefault="007037ED" w:rsidP="007037ED">
      <w:pPr>
        <w:bidi/>
        <w:jc w:val="both"/>
        <w:rPr>
          <w:rFonts w:cs="David" w:hint="cs"/>
          <w:rtl/>
        </w:rPr>
      </w:pPr>
    </w:p>
    <w:p w14:paraId="4A06AF64" w14:textId="77777777" w:rsidR="007037ED" w:rsidRPr="007037ED" w:rsidRDefault="007037ED" w:rsidP="007037ED">
      <w:pPr>
        <w:bidi/>
        <w:jc w:val="both"/>
        <w:rPr>
          <w:rFonts w:cs="David" w:hint="cs"/>
          <w:rtl/>
        </w:rPr>
      </w:pPr>
      <w:r w:rsidRPr="007037ED">
        <w:rPr>
          <w:rFonts w:cs="David" w:hint="cs"/>
          <w:u w:val="single"/>
          <w:rtl/>
        </w:rPr>
        <w:t xml:space="preserve">דב </w:t>
      </w:r>
      <w:proofErr w:type="spellStart"/>
      <w:r w:rsidRPr="007037ED">
        <w:rPr>
          <w:rFonts w:cs="David" w:hint="cs"/>
          <w:u w:val="single"/>
          <w:rtl/>
        </w:rPr>
        <w:t>חנין</w:t>
      </w:r>
      <w:proofErr w:type="spellEnd"/>
      <w:r w:rsidRPr="007037ED">
        <w:rPr>
          <w:rFonts w:cs="David" w:hint="cs"/>
          <w:u w:val="single"/>
          <w:rtl/>
        </w:rPr>
        <w:t>:</w:t>
      </w:r>
    </w:p>
    <w:p w14:paraId="7D836318" w14:textId="77777777" w:rsidR="007037ED" w:rsidRPr="007037ED" w:rsidRDefault="007037ED" w:rsidP="007037ED">
      <w:pPr>
        <w:bidi/>
        <w:jc w:val="both"/>
        <w:rPr>
          <w:rFonts w:cs="David" w:hint="cs"/>
          <w:rtl/>
        </w:rPr>
      </w:pPr>
    </w:p>
    <w:p w14:paraId="347D92C5" w14:textId="77777777" w:rsidR="007037ED" w:rsidRPr="007037ED" w:rsidRDefault="007037ED" w:rsidP="007037ED">
      <w:pPr>
        <w:bidi/>
        <w:jc w:val="both"/>
        <w:rPr>
          <w:rFonts w:cs="David" w:hint="cs"/>
          <w:rtl/>
        </w:rPr>
      </w:pPr>
      <w:r w:rsidRPr="007037ED">
        <w:rPr>
          <w:rFonts w:cs="David" w:hint="cs"/>
          <w:rtl/>
        </w:rPr>
        <w:tab/>
        <w:t xml:space="preserve"> יש תכנון כללי של לוחות זמנים? זה מתכוון להיות בפגרת הפסח?</w:t>
      </w:r>
    </w:p>
    <w:p w14:paraId="50745D91" w14:textId="77777777" w:rsidR="007037ED" w:rsidRPr="007037ED" w:rsidRDefault="007037ED" w:rsidP="007037ED">
      <w:pPr>
        <w:bidi/>
        <w:jc w:val="both"/>
        <w:rPr>
          <w:rFonts w:cs="David" w:hint="cs"/>
          <w:rtl/>
        </w:rPr>
      </w:pPr>
    </w:p>
    <w:p w14:paraId="1B3660E4" w14:textId="77777777" w:rsidR="007037ED" w:rsidRPr="007037ED" w:rsidRDefault="007037ED" w:rsidP="007037ED">
      <w:pPr>
        <w:bidi/>
        <w:jc w:val="both"/>
        <w:rPr>
          <w:rFonts w:cs="David" w:hint="cs"/>
          <w:rtl/>
        </w:rPr>
      </w:pPr>
      <w:r w:rsidRPr="007037ED">
        <w:rPr>
          <w:rFonts w:cs="David" w:hint="cs"/>
          <w:u w:val="single"/>
          <w:rtl/>
        </w:rPr>
        <w:t>היו</w:t>
      </w:r>
      <w:r w:rsidRPr="007037ED">
        <w:rPr>
          <w:rFonts w:cs="David"/>
          <w:u w:val="single"/>
          <w:rtl/>
        </w:rPr>
        <w:t>"</w:t>
      </w:r>
      <w:r w:rsidRPr="007037ED">
        <w:rPr>
          <w:rFonts w:cs="David" w:hint="cs"/>
          <w:u w:val="single"/>
          <w:rtl/>
        </w:rPr>
        <w:t xml:space="preserve">ר זאב </w:t>
      </w:r>
      <w:proofErr w:type="spellStart"/>
      <w:r w:rsidRPr="007037ED">
        <w:rPr>
          <w:rFonts w:cs="David" w:hint="cs"/>
          <w:u w:val="single"/>
          <w:rtl/>
        </w:rPr>
        <w:t>אלקין</w:t>
      </w:r>
      <w:proofErr w:type="spellEnd"/>
      <w:r w:rsidRPr="007037ED">
        <w:rPr>
          <w:rFonts w:cs="David" w:hint="cs"/>
          <w:u w:val="single"/>
          <w:rtl/>
        </w:rPr>
        <w:t>:</w:t>
      </w:r>
    </w:p>
    <w:p w14:paraId="102FBCCF" w14:textId="77777777" w:rsidR="007037ED" w:rsidRPr="007037ED" w:rsidRDefault="007037ED" w:rsidP="007037ED">
      <w:pPr>
        <w:bidi/>
        <w:jc w:val="both"/>
        <w:rPr>
          <w:rFonts w:cs="David" w:hint="cs"/>
          <w:rtl/>
        </w:rPr>
      </w:pPr>
    </w:p>
    <w:p w14:paraId="126B0A99" w14:textId="77777777" w:rsidR="007037ED" w:rsidRPr="007037ED" w:rsidRDefault="007037ED" w:rsidP="007037ED">
      <w:pPr>
        <w:bidi/>
        <w:jc w:val="both"/>
        <w:rPr>
          <w:rFonts w:cs="David" w:hint="cs"/>
          <w:rtl/>
        </w:rPr>
      </w:pPr>
      <w:r w:rsidRPr="007037ED">
        <w:rPr>
          <w:rFonts w:cs="David" w:hint="cs"/>
          <w:rtl/>
        </w:rPr>
        <w:tab/>
        <w:t xml:space="preserve">עד כמה שאני מבין מההתייעצות שעשיתי עם עובדי הכנסת, אכן הכוונה היא לנסות לקדם את המעבר בזמן הפגרה, לכן הזדרזנו עם שיבוץ החדרים </w:t>
      </w:r>
      <w:r w:rsidRPr="007037ED">
        <w:rPr>
          <w:rFonts w:cs="David"/>
          <w:rtl/>
        </w:rPr>
        <w:t>–</w:t>
      </w:r>
      <w:r w:rsidRPr="007037ED">
        <w:rPr>
          <w:rFonts w:cs="David" w:hint="cs"/>
          <w:rtl/>
        </w:rPr>
        <w:t xml:space="preserve"> כמובן, בהתאם מצד אחד לדרישות הסיעות. אם הן יהיו דרישות סבירות, יהיה, כמובן, ניתן לבצע את זה מהר יותר, ואם יהיו דרישות חריגות וזה ידרוש עוד דיונים ודיונים, וגם ועדת המכרזים תתקשה לאשר בסופו של דבר חלק מהבקשות, נצטרך להתכנס תרתי משמע </w:t>
      </w:r>
      <w:r w:rsidRPr="007037ED">
        <w:rPr>
          <w:rFonts w:cs="David"/>
          <w:rtl/>
        </w:rPr>
        <w:t>–</w:t>
      </w:r>
      <w:r w:rsidRPr="007037ED">
        <w:rPr>
          <w:rFonts w:cs="David" w:hint="cs"/>
          <w:rtl/>
        </w:rPr>
        <w:t xml:space="preserve"> גם לכנס את הוועדה וגם להתכנס בהוצאות.</w:t>
      </w:r>
    </w:p>
    <w:p w14:paraId="2F82484E" w14:textId="77777777" w:rsidR="007037ED" w:rsidRPr="007037ED" w:rsidRDefault="007037ED" w:rsidP="007037ED">
      <w:pPr>
        <w:bidi/>
        <w:jc w:val="both"/>
        <w:rPr>
          <w:rFonts w:cs="David" w:hint="cs"/>
          <w:rtl/>
        </w:rPr>
      </w:pPr>
    </w:p>
    <w:p w14:paraId="341C9F12" w14:textId="77777777" w:rsidR="007037ED" w:rsidRPr="007037ED" w:rsidRDefault="007037ED" w:rsidP="007037ED">
      <w:pPr>
        <w:bidi/>
        <w:jc w:val="both"/>
        <w:rPr>
          <w:rFonts w:cs="David" w:hint="cs"/>
          <w:rtl/>
        </w:rPr>
      </w:pPr>
      <w:r w:rsidRPr="007037ED">
        <w:rPr>
          <w:rFonts w:cs="David" w:hint="cs"/>
          <w:rtl/>
        </w:rPr>
        <w:tab/>
        <w:t>תודה רבה, הישיבה נעולה.</w:t>
      </w:r>
    </w:p>
    <w:p w14:paraId="490F3AFF" w14:textId="77777777" w:rsidR="007037ED" w:rsidRPr="007037ED" w:rsidRDefault="007037ED" w:rsidP="007037ED">
      <w:pPr>
        <w:bidi/>
        <w:jc w:val="both"/>
        <w:rPr>
          <w:rFonts w:cs="David" w:hint="cs"/>
          <w:rtl/>
        </w:rPr>
      </w:pPr>
    </w:p>
    <w:p w14:paraId="68573116" w14:textId="77777777" w:rsidR="007037ED" w:rsidRPr="007037ED" w:rsidRDefault="007037ED" w:rsidP="007037ED">
      <w:pPr>
        <w:bidi/>
        <w:jc w:val="both"/>
        <w:rPr>
          <w:rFonts w:cs="David" w:hint="cs"/>
          <w:rtl/>
        </w:rPr>
      </w:pPr>
    </w:p>
    <w:p w14:paraId="7402FAC5" w14:textId="77777777" w:rsidR="007037ED" w:rsidRPr="007037ED" w:rsidRDefault="007037ED" w:rsidP="007037ED">
      <w:pPr>
        <w:bidi/>
        <w:jc w:val="both"/>
        <w:rPr>
          <w:rFonts w:cs="David" w:hint="cs"/>
          <w:rtl/>
        </w:rPr>
      </w:pPr>
    </w:p>
    <w:p w14:paraId="315B5958" w14:textId="77777777" w:rsidR="007037ED" w:rsidRPr="007037ED" w:rsidRDefault="007037ED" w:rsidP="007037ED">
      <w:pPr>
        <w:bidi/>
        <w:jc w:val="both"/>
        <w:rPr>
          <w:rFonts w:cs="David" w:hint="cs"/>
          <w:u w:val="single"/>
          <w:rtl/>
        </w:rPr>
      </w:pPr>
      <w:r w:rsidRPr="007037ED">
        <w:rPr>
          <w:rFonts w:cs="David" w:hint="cs"/>
          <w:u w:val="single"/>
          <w:rtl/>
        </w:rPr>
        <w:t>הישיבה ננעלה בשעה 14:35.</w:t>
      </w:r>
    </w:p>
    <w:p w14:paraId="187F4F86" w14:textId="77777777" w:rsidR="007037ED" w:rsidRPr="007037ED" w:rsidRDefault="007037ED" w:rsidP="007037ED">
      <w:pPr>
        <w:bidi/>
        <w:jc w:val="both"/>
        <w:rPr>
          <w:rFonts w:cs="David" w:hint="cs"/>
          <w:rtl/>
        </w:rPr>
      </w:pPr>
    </w:p>
    <w:p w14:paraId="671A9740" w14:textId="77777777" w:rsidR="007037ED" w:rsidRPr="007037ED" w:rsidRDefault="007037ED" w:rsidP="007037ED">
      <w:pPr>
        <w:pStyle w:val="Header"/>
        <w:tabs>
          <w:tab w:val="clear" w:pos="4153"/>
          <w:tab w:val="clear" w:pos="8306"/>
        </w:tabs>
        <w:jc w:val="both"/>
        <w:rPr>
          <w:rFonts w:cs="David"/>
          <w:rtl/>
        </w:rPr>
      </w:pPr>
    </w:p>
    <w:p w14:paraId="02296EB6" w14:textId="77777777" w:rsidR="007037ED" w:rsidRPr="007037ED" w:rsidRDefault="007037ED" w:rsidP="007037ED">
      <w:pPr>
        <w:bidi/>
        <w:rPr>
          <w:rFonts w:cs="David" w:hint="cs"/>
          <w:rtl/>
        </w:rPr>
      </w:pPr>
    </w:p>
    <w:p w14:paraId="0A88E448" w14:textId="77777777" w:rsidR="00552A80" w:rsidRPr="007037ED" w:rsidRDefault="00552A80" w:rsidP="007037ED">
      <w:pPr>
        <w:bidi/>
        <w:rPr>
          <w:rFonts w:cs="David"/>
        </w:rPr>
      </w:pPr>
    </w:p>
    <w:sectPr w:rsidR="00552A80" w:rsidRPr="007037ED" w:rsidSect="007037E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2A5D" w14:textId="77777777" w:rsidR="00000000" w:rsidRDefault="00D26E25">
      <w:r>
        <w:separator/>
      </w:r>
    </w:p>
  </w:endnote>
  <w:endnote w:type="continuationSeparator" w:id="0">
    <w:p w14:paraId="5DF5E0A3" w14:textId="77777777" w:rsidR="00000000" w:rsidRDefault="00D2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5F6C" w14:textId="77777777" w:rsidR="00000000" w:rsidRDefault="00D26E25">
      <w:r>
        <w:separator/>
      </w:r>
    </w:p>
  </w:footnote>
  <w:footnote w:type="continuationSeparator" w:id="0">
    <w:p w14:paraId="31BF773D" w14:textId="77777777" w:rsidR="00000000" w:rsidRDefault="00D26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97D3" w14:textId="77777777" w:rsidR="007037ED" w:rsidRDefault="007037ED" w:rsidP="007037ED">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676E9E" w14:textId="77777777" w:rsidR="007037ED" w:rsidRDefault="007037ED" w:rsidP="007037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BD18" w14:textId="77777777" w:rsidR="007037ED" w:rsidRDefault="007037ED" w:rsidP="007037ED">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7376205A" w14:textId="77777777" w:rsidR="007037ED" w:rsidRPr="00821D53" w:rsidRDefault="007037ED" w:rsidP="007037ED">
    <w:pPr>
      <w:pStyle w:val="Header"/>
      <w:ind w:right="360"/>
      <w:rPr>
        <w:rFonts w:cs="David" w:hint="cs"/>
        <w:rtl/>
      </w:rPr>
    </w:pPr>
    <w:r w:rsidRPr="00821D53">
      <w:rPr>
        <w:rFonts w:cs="David" w:hint="cs"/>
        <w:rtl/>
      </w:rPr>
      <w:t>ועדת חדרים</w:t>
    </w:r>
  </w:p>
  <w:p w14:paraId="15C40659" w14:textId="77777777" w:rsidR="007037ED" w:rsidRPr="00821D53" w:rsidRDefault="007037ED">
    <w:pPr>
      <w:pStyle w:val="Header"/>
      <w:rPr>
        <w:rFonts w:cs="David" w:hint="cs"/>
      </w:rPr>
    </w:pPr>
    <w:r w:rsidRPr="00821D53">
      <w:rPr>
        <w:rFonts w:cs="David" w:hint="cs"/>
        <w:rtl/>
      </w:rPr>
      <w:t>18.03.2009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1732פרוטוקול_ישיבת_ועדה.doc"/>
    <w:docVar w:name="StartMode" w:val="3"/>
  </w:docVars>
  <w:rsids>
    <w:rsidRoot w:val="00FC4C94"/>
    <w:rsid w:val="00552A80"/>
    <w:rsid w:val="007037ED"/>
    <w:rsid w:val="00965806"/>
    <w:rsid w:val="00B71001"/>
    <w:rsid w:val="00D26E25"/>
    <w:rsid w:val="00FC4C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4BD6D0"/>
  <w15:chartTrackingRefBased/>
  <w15:docId w15:val="{A7548995-33A9-4BA2-BBE0-8523BC9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037ED"/>
    <w:pPr>
      <w:tabs>
        <w:tab w:val="center" w:pos="4153"/>
        <w:tab w:val="right" w:pos="8306"/>
      </w:tabs>
      <w:bidi/>
    </w:pPr>
  </w:style>
  <w:style w:type="character" w:styleId="PageNumber">
    <w:name w:val="page number"/>
    <w:basedOn w:val="DefaultParagraphFont"/>
    <w:rsid w:val="0070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1524</Words>
  <Characters>8691</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