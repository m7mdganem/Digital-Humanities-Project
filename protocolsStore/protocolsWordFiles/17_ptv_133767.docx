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D9DB" w14:textId="77777777" w:rsidR="00BA5EED" w:rsidRPr="00BA5EED" w:rsidRDefault="00BA5EED" w:rsidP="00BA5EED">
      <w:pPr>
        <w:pStyle w:val="Heading5"/>
        <w:rPr>
          <w:rtl/>
        </w:rPr>
      </w:pPr>
      <w:r w:rsidRPr="00BA5EED">
        <w:rPr>
          <w:rtl/>
        </w:rPr>
        <w:t xml:space="preserve">הכנסת </w:t>
      </w:r>
      <w:r w:rsidRPr="00BA5EED">
        <w:rPr>
          <w:rFonts w:hint="cs"/>
          <w:rtl/>
        </w:rPr>
        <w:t>השבע-עשרה</w:t>
      </w:r>
      <w:r w:rsidRPr="00BA5EED">
        <w:rPr>
          <w:rtl/>
        </w:rPr>
        <w:tab/>
      </w:r>
      <w:r w:rsidRPr="00BA5EED">
        <w:rPr>
          <w:rtl/>
        </w:rPr>
        <w:tab/>
      </w:r>
      <w:r w:rsidRPr="00BA5EED">
        <w:rPr>
          <w:rtl/>
        </w:rPr>
        <w:tab/>
      </w:r>
      <w:r w:rsidRPr="00BA5EED">
        <w:rPr>
          <w:rtl/>
        </w:rPr>
        <w:tab/>
      </w:r>
      <w:r w:rsidRPr="00BA5EED">
        <w:rPr>
          <w:rtl/>
        </w:rPr>
        <w:tab/>
      </w:r>
      <w:r w:rsidRPr="00BA5EED">
        <w:rPr>
          <w:rtl/>
        </w:rPr>
        <w:tab/>
      </w:r>
      <w:r w:rsidRPr="00BA5EED">
        <w:rPr>
          <w:rtl/>
        </w:rPr>
        <w:tab/>
        <w:t>נוסח לא מתוקן</w:t>
      </w:r>
    </w:p>
    <w:p w14:paraId="09E1877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t xml:space="preserve">מושב </w:t>
      </w:r>
      <w:r w:rsidRPr="00BA5EED">
        <w:rPr>
          <w:rFonts w:cs="David" w:hint="cs"/>
          <w:rtl/>
        </w:rPr>
        <w:t>שני</w:t>
      </w:r>
    </w:p>
    <w:p w14:paraId="2C15CE92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5BA28CAE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05FBE0A8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2AE640A9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5E4B4CA3" w14:textId="77777777" w:rsidR="00BA5EED" w:rsidRPr="00BA5EED" w:rsidRDefault="00BA5EED" w:rsidP="00BA5EED">
      <w:pPr>
        <w:bidi/>
        <w:jc w:val="center"/>
        <w:rPr>
          <w:rFonts w:cs="David" w:hint="cs"/>
          <w:b/>
          <w:bCs/>
          <w:rtl/>
        </w:rPr>
      </w:pPr>
      <w:r w:rsidRPr="00BA5EED">
        <w:rPr>
          <w:rFonts w:cs="David"/>
          <w:b/>
          <w:bCs/>
          <w:rtl/>
        </w:rPr>
        <w:t>פרוטוקול מס'</w:t>
      </w:r>
      <w:r w:rsidRPr="00BA5EED">
        <w:rPr>
          <w:rFonts w:cs="David" w:hint="cs"/>
          <w:b/>
          <w:bCs/>
          <w:rtl/>
        </w:rPr>
        <w:t xml:space="preserve"> 111</w:t>
      </w:r>
    </w:p>
    <w:p w14:paraId="09C800BB" w14:textId="77777777" w:rsidR="00BA5EED" w:rsidRPr="00BA5EED" w:rsidRDefault="00BA5EED" w:rsidP="00BA5EED">
      <w:pPr>
        <w:bidi/>
        <w:jc w:val="center"/>
        <w:rPr>
          <w:rFonts w:cs="David" w:hint="cs"/>
          <w:b/>
          <w:bCs/>
          <w:rtl/>
        </w:rPr>
      </w:pPr>
      <w:r w:rsidRPr="00BA5EED">
        <w:rPr>
          <w:rFonts w:cs="David" w:hint="cs"/>
          <w:b/>
          <w:bCs/>
          <w:rtl/>
        </w:rPr>
        <w:t>מישיבת ועדת הכנסת</w:t>
      </w:r>
    </w:p>
    <w:p w14:paraId="58D0AE8B" w14:textId="77777777" w:rsidR="00BA5EED" w:rsidRPr="00BA5EED" w:rsidRDefault="00BA5EED" w:rsidP="00BA5EED">
      <w:pPr>
        <w:bidi/>
        <w:jc w:val="center"/>
        <w:rPr>
          <w:rFonts w:cs="David" w:hint="cs"/>
          <w:b/>
          <w:bCs/>
          <w:u w:val="single"/>
          <w:rtl/>
        </w:rPr>
      </w:pPr>
      <w:r w:rsidRPr="00BA5EED">
        <w:rPr>
          <w:rFonts w:cs="David" w:hint="cs"/>
          <w:b/>
          <w:bCs/>
          <w:u w:val="single"/>
          <w:rtl/>
        </w:rPr>
        <w:t xml:space="preserve">יום שני, ד' </w:t>
      </w:r>
      <w:proofErr w:type="spellStart"/>
      <w:r w:rsidRPr="00BA5EED">
        <w:rPr>
          <w:rFonts w:cs="David" w:hint="cs"/>
          <w:b/>
          <w:bCs/>
          <w:u w:val="single"/>
          <w:rtl/>
        </w:rPr>
        <w:t>בסיון</w:t>
      </w:r>
      <w:proofErr w:type="spellEnd"/>
      <w:r w:rsidRPr="00BA5EED">
        <w:rPr>
          <w:rFonts w:cs="David" w:hint="cs"/>
          <w:b/>
          <w:bCs/>
          <w:u w:val="single"/>
          <w:rtl/>
        </w:rPr>
        <w:t xml:space="preserve"> תשס"ז, 21 במאי 2007, שעה 10:00</w:t>
      </w:r>
    </w:p>
    <w:p w14:paraId="58C4F591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170DAB2C" w14:textId="77777777" w:rsidR="00BA5EED" w:rsidRPr="00BA5EED" w:rsidRDefault="00BA5EED" w:rsidP="00BA5EED">
      <w:pPr>
        <w:bidi/>
        <w:jc w:val="both"/>
        <w:rPr>
          <w:rFonts w:cs="David"/>
          <w:b/>
          <w:bCs/>
          <w:rtl/>
        </w:rPr>
      </w:pPr>
    </w:p>
    <w:p w14:paraId="026C7541" w14:textId="77777777" w:rsidR="00BA5EED" w:rsidRPr="00BA5EED" w:rsidRDefault="00BA5EED" w:rsidP="00BA5EED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15DAEFEB" w14:textId="77777777" w:rsidR="00BA5EED" w:rsidRPr="00BA5EED" w:rsidRDefault="00BA5EED" w:rsidP="00BA5EED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  <w:r w:rsidRPr="00BA5EED">
        <w:rPr>
          <w:rFonts w:cs="David"/>
          <w:b/>
          <w:bCs/>
          <w:u w:val="single"/>
          <w:rtl/>
        </w:rPr>
        <w:t>סדר היום</w:t>
      </w:r>
      <w:r w:rsidRPr="00BA5EED">
        <w:rPr>
          <w:rFonts w:cs="David"/>
          <w:rtl/>
        </w:rPr>
        <w:t>:</w:t>
      </w:r>
    </w:p>
    <w:p w14:paraId="0B32D1C9" w14:textId="77777777" w:rsidR="00BA5EED" w:rsidRPr="00BA5EED" w:rsidRDefault="00BA5EED" w:rsidP="00BA5EED">
      <w:pPr>
        <w:tabs>
          <w:tab w:val="left" w:pos="1221"/>
        </w:tabs>
        <w:bidi/>
        <w:jc w:val="both"/>
        <w:rPr>
          <w:rFonts w:cs="David" w:hint="cs"/>
          <w:rtl/>
        </w:rPr>
      </w:pPr>
    </w:p>
    <w:p w14:paraId="37A6B41B" w14:textId="77777777" w:rsidR="00BA5EED" w:rsidRPr="00BA5EED" w:rsidRDefault="00BA5EED" w:rsidP="00BA5EED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>א. קביעת מסגרת הדיון להצעות להביע אי-אמון בממשלה.</w:t>
      </w:r>
    </w:p>
    <w:p w14:paraId="1158507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413CB36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06679244" w14:textId="77777777" w:rsidR="00BA5EED" w:rsidRPr="00BA5EED" w:rsidRDefault="00BA5EED" w:rsidP="00BA5EED">
      <w:pPr>
        <w:bidi/>
        <w:jc w:val="both"/>
        <w:rPr>
          <w:rFonts w:cs="David"/>
          <w:b/>
          <w:bCs/>
          <w:u w:val="single"/>
          <w:rtl/>
        </w:rPr>
      </w:pPr>
      <w:r w:rsidRPr="00BA5EED">
        <w:rPr>
          <w:rFonts w:cs="David"/>
          <w:b/>
          <w:bCs/>
          <w:u w:val="single"/>
          <w:rtl/>
        </w:rPr>
        <w:t>נכחו</w:t>
      </w:r>
      <w:r w:rsidRPr="00BA5EED">
        <w:rPr>
          <w:rFonts w:cs="David"/>
          <w:rtl/>
        </w:rPr>
        <w:t>:</w:t>
      </w:r>
    </w:p>
    <w:p w14:paraId="4E62DE4B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41F6C7CD" w14:textId="77777777" w:rsidR="00BA5EED" w:rsidRPr="00BA5EED" w:rsidRDefault="00BA5EED" w:rsidP="00BA5EED">
      <w:pPr>
        <w:tabs>
          <w:tab w:val="left" w:pos="1788"/>
        </w:tabs>
        <w:bidi/>
        <w:jc w:val="both"/>
        <w:rPr>
          <w:rFonts w:cs="David"/>
          <w:rtl/>
        </w:rPr>
      </w:pPr>
      <w:r w:rsidRPr="00BA5EED">
        <w:rPr>
          <w:rFonts w:cs="David"/>
          <w:b/>
          <w:bCs/>
          <w:u w:val="single"/>
          <w:rtl/>
        </w:rPr>
        <w:t>חברי הוועדה</w:t>
      </w:r>
      <w:r w:rsidRPr="00BA5EED">
        <w:rPr>
          <w:rFonts w:cs="David"/>
          <w:rtl/>
        </w:rPr>
        <w:t>:</w:t>
      </w:r>
    </w:p>
    <w:p w14:paraId="335BD42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יעקב </w:t>
      </w:r>
      <w:proofErr w:type="spellStart"/>
      <w:r w:rsidRPr="00BA5EED">
        <w:rPr>
          <w:rFonts w:cs="David" w:hint="cs"/>
          <w:rtl/>
        </w:rPr>
        <w:t>מרגי</w:t>
      </w:r>
      <w:proofErr w:type="spellEnd"/>
      <w:r w:rsidRPr="00BA5EED">
        <w:rPr>
          <w:rFonts w:cs="David" w:hint="cs"/>
          <w:rtl/>
        </w:rPr>
        <w:t xml:space="preserve">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מ"מ היו"ר</w:t>
      </w:r>
    </w:p>
    <w:p w14:paraId="64E7678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קולט אביטל </w:t>
      </w:r>
    </w:p>
    <w:p w14:paraId="1C7AEA0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יולי (יואל) </w:t>
      </w:r>
      <w:proofErr w:type="spellStart"/>
      <w:r w:rsidRPr="00BA5EED">
        <w:rPr>
          <w:rFonts w:cs="David" w:hint="cs"/>
          <w:rtl/>
        </w:rPr>
        <w:t>אדלשטיין</w:t>
      </w:r>
      <w:proofErr w:type="spellEnd"/>
    </w:p>
    <w:p w14:paraId="3270D56D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זהבה </w:t>
      </w:r>
      <w:proofErr w:type="spellStart"/>
      <w:r w:rsidRPr="00BA5EED">
        <w:rPr>
          <w:rFonts w:cs="David" w:hint="cs"/>
          <w:rtl/>
        </w:rPr>
        <w:t>גלאון</w:t>
      </w:r>
      <w:proofErr w:type="spellEnd"/>
    </w:p>
    <w:p w14:paraId="2DB889F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>נסים זאב</w:t>
      </w:r>
    </w:p>
    <w:p w14:paraId="1B92B57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proofErr w:type="spellStart"/>
      <w:r w:rsidRPr="00BA5EED">
        <w:rPr>
          <w:rFonts w:cs="David" w:hint="cs"/>
          <w:rtl/>
        </w:rPr>
        <w:t>אסתרינה</w:t>
      </w:r>
      <w:proofErr w:type="spellEnd"/>
      <w:r w:rsidRPr="00BA5EED">
        <w:rPr>
          <w:rFonts w:cs="David" w:hint="cs"/>
          <w:rtl/>
        </w:rPr>
        <w:t xml:space="preserve"> </w:t>
      </w:r>
      <w:proofErr w:type="spellStart"/>
      <w:r w:rsidRPr="00BA5EED">
        <w:rPr>
          <w:rFonts w:cs="David" w:hint="cs"/>
          <w:rtl/>
        </w:rPr>
        <w:t>טרטמן</w:t>
      </w:r>
      <w:proofErr w:type="spellEnd"/>
    </w:p>
    <w:p w14:paraId="6649123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יורם </w:t>
      </w:r>
      <w:proofErr w:type="spellStart"/>
      <w:r w:rsidRPr="00BA5EED">
        <w:rPr>
          <w:rFonts w:cs="David" w:hint="cs"/>
          <w:rtl/>
        </w:rPr>
        <w:t>מרציאנו</w:t>
      </w:r>
      <w:proofErr w:type="spellEnd"/>
    </w:p>
    <w:p w14:paraId="1C4C9C5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>גדעון סער</w:t>
      </w:r>
    </w:p>
    <w:p w14:paraId="4216F06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משה </w:t>
      </w:r>
      <w:proofErr w:type="spellStart"/>
      <w:r w:rsidRPr="00BA5EED">
        <w:rPr>
          <w:rFonts w:cs="David" w:hint="cs"/>
          <w:rtl/>
        </w:rPr>
        <w:t>שרוני</w:t>
      </w:r>
      <w:proofErr w:type="spellEnd"/>
    </w:p>
    <w:p w14:paraId="051172B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96B95E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F627F3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0B6E841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03F8AA8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b/>
          <w:bCs/>
          <w:u w:val="single"/>
          <w:rtl/>
        </w:rPr>
        <w:t>סגנית מזכיר הכנסת:</w:t>
      </w:r>
      <w:r w:rsidRPr="00BA5EED">
        <w:rPr>
          <w:rFonts w:cs="David" w:hint="cs"/>
          <w:rtl/>
        </w:rPr>
        <w:tab/>
        <w:t xml:space="preserve">ירדנה </w:t>
      </w:r>
      <w:proofErr w:type="spellStart"/>
      <w:r w:rsidRPr="00BA5EED">
        <w:rPr>
          <w:rFonts w:cs="David" w:hint="cs"/>
          <w:rtl/>
        </w:rPr>
        <w:t>מלר</w:t>
      </w:r>
      <w:proofErr w:type="spellEnd"/>
      <w:r w:rsidRPr="00BA5EED">
        <w:rPr>
          <w:rFonts w:cs="David" w:hint="cs"/>
          <w:rtl/>
        </w:rPr>
        <w:t>-הורוביץ</w:t>
      </w:r>
    </w:p>
    <w:p w14:paraId="75B3D21D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0E90A7A5" w14:textId="77777777" w:rsidR="00BA5EED" w:rsidRPr="00BA5EED" w:rsidRDefault="00BA5EED" w:rsidP="00BA5EED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BA5EED">
        <w:rPr>
          <w:rFonts w:cs="David"/>
          <w:b/>
          <w:bCs/>
          <w:u w:val="single"/>
          <w:rtl/>
        </w:rPr>
        <w:t>יוע</w:t>
      </w:r>
      <w:r w:rsidRPr="00BA5EED">
        <w:rPr>
          <w:rFonts w:cs="David" w:hint="cs"/>
          <w:b/>
          <w:bCs/>
          <w:u w:val="single"/>
          <w:rtl/>
        </w:rPr>
        <w:t>צת</w:t>
      </w:r>
      <w:r w:rsidRPr="00BA5EED">
        <w:rPr>
          <w:rFonts w:cs="David"/>
          <w:b/>
          <w:bCs/>
          <w:u w:val="single"/>
          <w:rtl/>
        </w:rPr>
        <w:t xml:space="preserve"> משפטי</w:t>
      </w:r>
      <w:r w:rsidRPr="00BA5EED">
        <w:rPr>
          <w:rFonts w:cs="David" w:hint="cs"/>
          <w:b/>
          <w:bCs/>
          <w:u w:val="single"/>
          <w:rtl/>
        </w:rPr>
        <w:t>ת</w:t>
      </w:r>
      <w:r w:rsidRPr="00BA5EED">
        <w:rPr>
          <w:rFonts w:cs="David"/>
          <w:rtl/>
        </w:rPr>
        <w:t>:</w:t>
      </w:r>
      <w:r w:rsidRPr="00BA5EED">
        <w:rPr>
          <w:rFonts w:cs="David" w:hint="cs"/>
          <w:rtl/>
        </w:rPr>
        <w:tab/>
      </w:r>
      <w:r w:rsidRPr="00BA5EED">
        <w:rPr>
          <w:rFonts w:cs="David" w:hint="cs"/>
          <w:rtl/>
        </w:rPr>
        <w:tab/>
        <w:t xml:space="preserve">ארבל </w:t>
      </w:r>
      <w:proofErr w:type="spellStart"/>
      <w:r w:rsidRPr="00BA5EED">
        <w:rPr>
          <w:rFonts w:cs="David" w:hint="cs"/>
          <w:rtl/>
        </w:rPr>
        <w:t>אסטרחן</w:t>
      </w:r>
      <w:proofErr w:type="spellEnd"/>
    </w:p>
    <w:p w14:paraId="5E7C17F7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59B05351" w14:textId="77777777" w:rsidR="00BA5EED" w:rsidRPr="00BA5EED" w:rsidRDefault="00BA5EED" w:rsidP="00BA5EED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BA5EED">
        <w:rPr>
          <w:rFonts w:cs="David"/>
          <w:b/>
          <w:bCs/>
          <w:u w:val="single"/>
          <w:rtl/>
        </w:rPr>
        <w:t>מנהלת הוועדה</w:t>
      </w:r>
      <w:r w:rsidRPr="00BA5EED">
        <w:rPr>
          <w:rFonts w:cs="David"/>
          <w:rtl/>
        </w:rPr>
        <w:t>:</w:t>
      </w:r>
      <w:r w:rsidRPr="00BA5EED">
        <w:rPr>
          <w:rFonts w:cs="David" w:hint="cs"/>
          <w:rtl/>
        </w:rPr>
        <w:tab/>
      </w:r>
      <w:r w:rsidRPr="00BA5EED">
        <w:rPr>
          <w:rFonts w:cs="David" w:hint="cs"/>
          <w:rtl/>
        </w:rPr>
        <w:tab/>
        <w:t>אתי בן-יוסף</w:t>
      </w:r>
    </w:p>
    <w:p w14:paraId="5C793C8A" w14:textId="77777777" w:rsidR="00BA5EED" w:rsidRPr="00BA5EED" w:rsidRDefault="00BA5EED" w:rsidP="00BA5EED">
      <w:pPr>
        <w:bidi/>
        <w:jc w:val="both"/>
        <w:rPr>
          <w:rFonts w:cs="David"/>
          <w:rtl/>
        </w:rPr>
      </w:pPr>
    </w:p>
    <w:p w14:paraId="32146C79" w14:textId="77777777" w:rsidR="00BA5EED" w:rsidRPr="00BA5EED" w:rsidRDefault="00BA5EED" w:rsidP="00BA5EED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BA5EED">
        <w:rPr>
          <w:rFonts w:cs="David" w:hint="cs"/>
          <w:b/>
          <w:bCs/>
          <w:u w:val="single"/>
          <w:rtl/>
        </w:rPr>
        <w:t xml:space="preserve">קצרנית </w:t>
      </w:r>
      <w:proofErr w:type="spellStart"/>
      <w:r w:rsidRPr="00BA5EED">
        <w:rPr>
          <w:rFonts w:cs="David" w:hint="cs"/>
          <w:b/>
          <w:bCs/>
          <w:u w:val="single"/>
          <w:rtl/>
        </w:rPr>
        <w:t>פרלמנטרית</w:t>
      </w:r>
      <w:proofErr w:type="spellEnd"/>
      <w:r w:rsidRPr="00BA5EED">
        <w:rPr>
          <w:rFonts w:cs="David" w:hint="cs"/>
          <w:b/>
          <w:bCs/>
          <w:u w:val="single"/>
          <w:rtl/>
        </w:rPr>
        <w:t>:</w:t>
      </w:r>
      <w:r w:rsidRPr="00BA5EED">
        <w:rPr>
          <w:rFonts w:cs="David" w:hint="cs"/>
          <w:rtl/>
        </w:rPr>
        <w:tab/>
      </w:r>
      <w:r w:rsidRPr="00BA5EED">
        <w:rPr>
          <w:rFonts w:cs="David" w:hint="cs"/>
          <w:rtl/>
        </w:rPr>
        <w:tab/>
        <w:t>טלי רם</w:t>
      </w:r>
      <w:r w:rsidRPr="00BA5EED">
        <w:rPr>
          <w:rFonts w:cs="David" w:hint="cs"/>
          <w:rtl/>
        </w:rPr>
        <w:tab/>
      </w:r>
    </w:p>
    <w:p w14:paraId="54923ED7" w14:textId="77777777" w:rsidR="00BA5EED" w:rsidRPr="00BA5EED" w:rsidRDefault="00BA5EED" w:rsidP="00BA5EED">
      <w:pPr>
        <w:bidi/>
        <w:jc w:val="both"/>
        <w:rPr>
          <w:rFonts w:cs="David" w:hint="cs"/>
          <w:b/>
          <w:bCs/>
          <w:rtl/>
        </w:rPr>
      </w:pPr>
    </w:p>
    <w:p w14:paraId="098192A1" w14:textId="77777777" w:rsidR="00BA5EED" w:rsidRPr="00BA5EED" w:rsidRDefault="00BA5EED" w:rsidP="00BA5EED">
      <w:pPr>
        <w:pStyle w:val="Heading5"/>
        <w:rPr>
          <w:rFonts w:hint="cs"/>
          <w:rtl/>
        </w:rPr>
      </w:pPr>
    </w:p>
    <w:p w14:paraId="4AE2D9C5" w14:textId="77777777" w:rsidR="00BA5EED" w:rsidRPr="00BA5EED" w:rsidRDefault="00BA5EED" w:rsidP="00BA5EED">
      <w:pPr>
        <w:pStyle w:val="Heading5"/>
        <w:rPr>
          <w:rtl/>
        </w:rPr>
      </w:pPr>
      <w:r w:rsidRPr="00BA5EED">
        <w:rPr>
          <w:rtl/>
        </w:rPr>
        <w:t xml:space="preserve"> </w:t>
      </w:r>
    </w:p>
    <w:p w14:paraId="7BC925A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EB604EE" w14:textId="77777777" w:rsidR="00BA5EED" w:rsidRPr="00BA5EED" w:rsidRDefault="00BA5EED" w:rsidP="00BA5EED">
      <w:pPr>
        <w:bidi/>
        <w:jc w:val="center"/>
        <w:rPr>
          <w:rFonts w:cs="David" w:hint="cs"/>
          <w:b/>
          <w:bCs/>
          <w:u w:val="single"/>
          <w:rtl/>
        </w:rPr>
      </w:pPr>
      <w:r w:rsidRPr="00BA5EED">
        <w:rPr>
          <w:rFonts w:cs="David"/>
          <w:rtl/>
        </w:rPr>
        <w:br w:type="page"/>
      </w:r>
      <w:r w:rsidRPr="00BA5EED">
        <w:rPr>
          <w:rFonts w:cs="David" w:hint="cs"/>
          <w:b/>
          <w:bCs/>
          <w:u w:val="single"/>
          <w:rtl/>
        </w:rPr>
        <w:lastRenderedPageBreak/>
        <w:t>קביעת מסגרת הדיון להצעות להביע אי-אמון בממשלה</w:t>
      </w:r>
    </w:p>
    <w:p w14:paraId="57E7FE25" w14:textId="77777777" w:rsidR="00BA5EED" w:rsidRPr="00BA5EED" w:rsidRDefault="00BA5EED" w:rsidP="00BA5EED">
      <w:pPr>
        <w:bidi/>
        <w:jc w:val="both"/>
        <w:rPr>
          <w:rFonts w:cs="David" w:hint="cs"/>
          <w:b/>
          <w:bCs/>
          <w:u w:val="single"/>
          <w:rtl/>
        </w:rPr>
      </w:pPr>
    </w:p>
    <w:p w14:paraId="7A0DA9A1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9317DAC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7AAF16C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בוקר טוב, חברותי וחברי חברי הכנסת. בפתיחת הדיון אני מבקש לשלוח תנחומים לחברת הכנסת רוחמה אברהם על מות אביה. אנחנו מאחלים לה מכאן שלא תוסיף לדאבה עוד, בעזרת השם. </w:t>
      </w:r>
    </w:p>
    <w:p w14:paraId="2A0AEF9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0977A50" w14:textId="77777777" w:rsidR="00BA5EED" w:rsidRPr="00BA5EED" w:rsidRDefault="00BA5EED" w:rsidP="00BA5EED">
      <w:pPr>
        <w:bidi/>
        <w:ind w:firstLine="567"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אני מתכבד לפתוח את ישיבת ועדת הכנסת, ישיבה מס' 111. על סדר-היום: קביעת מסגרת הדיון להצעות להביע אי-אמון בממשלה. </w:t>
      </w:r>
    </w:p>
    <w:p w14:paraId="4E3BF07B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C8578F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סיעות הליכוד, איחוד-לאומי-מפד"ל, יהדות התורה, </w:t>
      </w:r>
      <w:proofErr w:type="spellStart"/>
      <w:r w:rsidRPr="00BA5EED">
        <w:rPr>
          <w:rFonts w:cs="David" w:hint="cs"/>
          <w:rtl/>
        </w:rPr>
        <w:t>ובל"ד</w:t>
      </w:r>
      <w:proofErr w:type="spellEnd"/>
      <w:r w:rsidRPr="00BA5EED">
        <w:rPr>
          <w:rFonts w:cs="David" w:hint="cs"/>
          <w:rtl/>
        </w:rPr>
        <w:t>-רע"מ-</w:t>
      </w:r>
      <w:proofErr w:type="spellStart"/>
      <w:r w:rsidRPr="00BA5EED">
        <w:rPr>
          <w:rFonts w:cs="David" w:hint="cs"/>
          <w:rtl/>
        </w:rPr>
        <w:t>תע"ל</w:t>
      </w:r>
      <w:proofErr w:type="spellEnd"/>
      <w:r w:rsidRPr="00BA5EED">
        <w:rPr>
          <w:rFonts w:cs="David" w:hint="cs"/>
          <w:rtl/>
        </w:rPr>
        <w:t>-</w:t>
      </w:r>
      <w:proofErr w:type="spellStart"/>
      <w:r w:rsidRPr="00BA5EED">
        <w:rPr>
          <w:rFonts w:cs="David" w:hint="cs"/>
          <w:rtl/>
        </w:rPr>
        <w:t>חד"ש</w:t>
      </w:r>
      <w:proofErr w:type="spellEnd"/>
      <w:r w:rsidRPr="00BA5EED">
        <w:rPr>
          <w:rFonts w:cs="David" w:hint="cs"/>
          <w:rtl/>
        </w:rPr>
        <w:t xml:space="preserve"> הגישו ליושבת-ראש הכנסת הצעות להביע אי-אמון בממשלה.</w:t>
      </w:r>
    </w:p>
    <w:p w14:paraId="577EC90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נסים זאב:</w:t>
      </w:r>
    </w:p>
    <w:p w14:paraId="35F363B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545509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האם אפשר פעם לקבל החלטה שדוחים את האי-אמון? למה צריך לדון רק על מספר הדקות? נדון באופן רציני האם האי-אמון הוא לעניין, הוא לגופו, האם מתאים בערב חג השבועות להציע אי-אמון בממשלה.</w:t>
      </w:r>
    </w:p>
    <w:p w14:paraId="5F310339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76558A27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4AA2025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היום זה לא ערב חג. מחר ערב חג.</w:t>
      </w:r>
    </w:p>
    <w:p w14:paraId="443F928D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נסים זאב:</w:t>
      </w:r>
    </w:p>
    <w:p w14:paraId="55E5FCB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31DF6D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היום זה נקרא ערב חג. מחר בלילה מתחיל החג.</w:t>
      </w:r>
    </w:p>
    <w:p w14:paraId="5F936C9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35B90E8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17703E8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תגיש בקשה לשינוי התקנון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שלוועדת הכנסת תהיה סמכות לדון ולקבוע האם האי-אמון הוא רציני או לא רציני.</w:t>
      </w:r>
    </w:p>
    <w:p w14:paraId="481C35F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D4FD61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רבותי, אני ממשיך. </w:t>
      </w:r>
    </w:p>
    <w:p w14:paraId="7AD43BFD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נסים זאב:</w:t>
      </w:r>
    </w:p>
    <w:p w14:paraId="3B0E55D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FFF04F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אני יכול לבקש שיתקיים דיון בנושא הזה?</w:t>
      </w:r>
    </w:p>
    <w:p w14:paraId="656E9A53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5F23422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6AD065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אחרי שאני אסיים לקרוא.</w:t>
      </w:r>
    </w:p>
    <w:p w14:paraId="16D9185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נסים זאב:</w:t>
      </w:r>
    </w:p>
    <w:p w14:paraId="2187883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780775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לא. עכשיו אני מבקש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לפרוטוקול. אני מבקש שיתקיים דיון רציני בוועדת הכנסת האם בכל שבוע חייבת ועדת הכנסת לקבל את הצעת האי-אמון. שוועדת הכנסת תדון ותחליט.</w:t>
      </w:r>
    </w:p>
    <w:p w14:paraId="466E757B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169DD0B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3F5CDEF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אני מציע לך להגיש בקשה לשינוי התקנון. </w:t>
      </w:r>
    </w:p>
    <w:p w14:paraId="68E16A9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AC2EEA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רבותי, הצעת האי-אמון הראשונה:  אופן התמודדותה של הממשלה מול ירי </w:t>
      </w:r>
      <w:proofErr w:type="spellStart"/>
      <w:r w:rsidRPr="00BA5EED">
        <w:rPr>
          <w:rFonts w:cs="David" w:hint="cs"/>
          <w:rtl/>
        </w:rPr>
        <w:t>הקסאמים</w:t>
      </w:r>
      <w:proofErr w:type="spellEnd"/>
      <w:r w:rsidRPr="00BA5EED">
        <w:rPr>
          <w:rFonts w:cs="David" w:hint="cs"/>
          <w:rtl/>
        </w:rPr>
        <w:t xml:space="preserve"> על שדרות, אשקלון ויישובי הנגב המערבי, של הליכוד; המועמד להרכיב את הממשלה הינו חבר הכנסת בנימין </w:t>
      </w:r>
      <w:proofErr w:type="spellStart"/>
      <w:r w:rsidRPr="00BA5EED">
        <w:rPr>
          <w:rFonts w:cs="David" w:hint="cs"/>
          <w:rtl/>
        </w:rPr>
        <w:t>נתניהו</w:t>
      </w:r>
      <w:proofErr w:type="spellEnd"/>
      <w:r w:rsidRPr="00BA5EED">
        <w:rPr>
          <w:rFonts w:cs="David" w:hint="cs"/>
          <w:rtl/>
        </w:rPr>
        <w:t xml:space="preserve">. </w:t>
      </w:r>
    </w:p>
    <w:p w14:paraId="134B828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2DB051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הצעת אי-אמון שנייה: עיכוב בבניית המיגון ביישובי עוטף עזה ושדרות על אף הידרדרות המצב הביטחוני באזור, של איחוד לאומי-מפד"ל; המועמד להרכיב את הממשלה הינו חבר הכנסת בנימין אלון. </w:t>
      </w:r>
    </w:p>
    <w:p w14:paraId="375EA52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44F2E80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u w:val="single"/>
          <w:rtl/>
        </w:rPr>
        <w:t>נסים זאב:</w:t>
      </w:r>
    </w:p>
    <w:p w14:paraId="35BBBE4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E7FF8B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סליחה. העיכוב עכשיו על-ידי </w:t>
      </w:r>
      <w:proofErr w:type="spellStart"/>
      <w:r w:rsidRPr="00BA5EED">
        <w:rPr>
          <w:rFonts w:cs="David" w:hint="cs"/>
          <w:rtl/>
        </w:rPr>
        <w:t>גאידמק</w:t>
      </w:r>
      <w:proofErr w:type="spellEnd"/>
      <w:r w:rsidRPr="00BA5EED">
        <w:rPr>
          <w:rFonts w:cs="David" w:hint="cs"/>
          <w:rtl/>
        </w:rPr>
        <w:t>. השאלה - - -</w:t>
      </w:r>
    </w:p>
    <w:p w14:paraId="0E768564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3E8043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6F7EA9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תגיש הצעה חמישית לאי-אמון. </w:t>
      </w:r>
    </w:p>
    <w:p w14:paraId="0FEE4B9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43D698F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הצעה שלישית לאי-אמון: חילול השבת ברכבת ישראל, של יהדות התורה; המועמד להרכיב את הממשלה הינו חבר הכנסת יעקב </w:t>
      </w:r>
      <w:proofErr w:type="spellStart"/>
      <w:r w:rsidRPr="00BA5EED">
        <w:rPr>
          <w:rFonts w:cs="David" w:hint="cs"/>
          <w:rtl/>
        </w:rPr>
        <w:t>ליצמן</w:t>
      </w:r>
      <w:proofErr w:type="spellEnd"/>
      <w:r w:rsidRPr="00BA5EED">
        <w:rPr>
          <w:rFonts w:cs="David" w:hint="cs"/>
          <w:rtl/>
        </w:rPr>
        <w:t xml:space="preserve">. </w:t>
      </w:r>
    </w:p>
    <w:p w14:paraId="1AB68BDB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820016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הצעה רביעית לאי-אמון: מדיניות הריסת הבתים במגזר הערבי והכוונה להריסת בתים בכפר </w:t>
      </w:r>
      <w:proofErr w:type="spellStart"/>
      <w:r w:rsidRPr="00BA5EED">
        <w:rPr>
          <w:rFonts w:cs="David" w:hint="cs"/>
          <w:rtl/>
        </w:rPr>
        <w:t>קאסם</w:t>
      </w:r>
      <w:proofErr w:type="spellEnd"/>
      <w:r w:rsidRPr="00BA5EED">
        <w:rPr>
          <w:rFonts w:cs="David" w:hint="cs"/>
          <w:rtl/>
        </w:rPr>
        <w:t>, טייבה, יפו, רמלה, לוד והנגב, של בל"ד-רע"מ-</w:t>
      </w:r>
      <w:proofErr w:type="spellStart"/>
      <w:r w:rsidRPr="00BA5EED">
        <w:rPr>
          <w:rFonts w:cs="David" w:hint="cs"/>
          <w:rtl/>
        </w:rPr>
        <w:t>תע"ל</w:t>
      </w:r>
      <w:proofErr w:type="spellEnd"/>
      <w:r w:rsidRPr="00BA5EED">
        <w:rPr>
          <w:rFonts w:cs="David" w:hint="cs"/>
          <w:rtl/>
        </w:rPr>
        <w:t>-</w:t>
      </w:r>
      <w:proofErr w:type="spellStart"/>
      <w:r w:rsidRPr="00BA5EED">
        <w:rPr>
          <w:rFonts w:cs="David" w:hint="cs"/>
          <w:rtl/>
        </w:rPr>
        <w:t>חד"ש</w:t>
      </w:r>
      <w:proofErr w:type="spellEnd"/>
      <w:r w:rsidRPr="00BA5EED">
        <w:rPr>
          <w:rFonts w:cs="David" w:hint="cs"/>
          <w:rtl/>
        </w:rPr>
        <w:t xml:space="preserve">; המועמד להרכיב את הממשלה הינו חבר הכנסת </w:t>
      </w:r>
      <w:proofErr w:type="spellStart"/>
      <w:r w:rsidRPr="00BA5EED">
        <w:rPr>
          <w:rFonts w:cs="David" w:hint="cs"/>
          <w:rtl/>
        </w:rPr>
        <w:t>ג'מאל</w:t>
      </w:r>
      <w:proofErr w:type="spellEnd"/>
      <w:r w:rsidRPr="00BA5EED">
        <w:rPr>
          <w:rFonts w:cs="David" w:hint="cs"/>
          <w:rtl/>
        </w:rPr>
        <w:t xml:space="preserve"> </w:t>
      </w:r>
      <w:proofErr w:type="spellStart"/>
      <w:r w:rsidRPr="00BA5EED">
        <w:rPr>
          <w:rFonts w:cs="David" w:hint="cs"/>
          <w:rtl/>
        </w:rPr>
        <w:t>זחאלקה</w:t>
      </w:r>
      <w:proofErr w:type="spellEnd"/>
      <w:r w:rsidRPr="00BA5EED">
        <w:rPr>
          <w:rFonts w:cs="David" w:hint="cs"/>
          <w:rtl/>
        </w:rPr>
        <w:t>.</w:t>
      </w:r>
    </w:p>
    <w:p w14:paraId="2EE3037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608E2C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ההצעות יידונו היום בישיבת הכנסת, יום שני, כשיש הסכמה בין הקואליציה לאופוזיציה. סוכם שהמסגרת תהיה של עשר דקות למציעים, שלוש דקות לכל סיעה.</w:t>
      </w:r>
    </w:p>
    <w:p w14:paraId="2DF060A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יורם </w:t>
      </w:r>
      <w:proofErr w:type="spellStart"/>
      <w:r w:rsidRPr="00BA5EED">
        <w:rPr>
          <w:rFonts w:cs="David" w:hint="cs"/>
          <w:u w:val="single"/>
          <w:rtl/>
        </w:rPr>
        <w:t>מרציאנו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9B9C72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719279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איפה חברי הכנסת הערבים? לא ראיתי אותם מגישים הצעה על כך שיורים טילים על ילדים בשדרות.</w:t>
      </w:r>
    </w:p>
    <w:p w14:paraId="4B1177CB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82D84B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548E50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הערתך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ראוי שתישמע אחרי שנקיים הצבעה.</w:t>
      </w:r>
    </w:p>
    <w:p w14:paraId="588800B5" w14:textId="77777777" w:rsidR="00BA5EED" w:rsidRPr="00BA5EED" w:rsidRDefault="00BA5EED" w:rsidP="00BA5EED">
      <w:pPr>
        <w:bidi/>
        <w:jc w:val="both"/>
        <w:rPr>
          <w:rFonts w:cs="David" w:hint="cs"/>
          <w:i/>
          <w:iCs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קולט אביטל:</w:t>
      </w:r>
    </w:p>
    <w:p w14:paraId="7490098D" w14:textId="77777777" w:rsidR="00BA5EED" w:rsidRPr="00BA5EED" w:rsidRDefault="00BA5EED" w:rsidP="00BA5EED">
      <w:pPr>
        <w:bidi/>
        <w:jc w:val="both"/>
        <w:rPr>
          <w:rFonts w:cs="David" w:hint="cs"/>
          <w:i/>
          <w:iCs/>
          <w:rtl/>
        </w:rPr>
      </w:pPr>
    </w:p>
    <w:p w14:paraId="54CB525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i/>
          <w:iCs/>
          <w:rtl/>
        </w:rPr>
        <w:tab/>
        <w:t xml:space="preserve"> </w:t>
      </w:r>
      <w:r w:rsidRPr="00BA5EED">
        <w:rPr>
          <w:rFonts w:cs="David" w:hint="cs"/>
          <w:rtl/>
        </w:rPr>
        <w:t>צריך להזכיר שהיום פותחים את ישיבת המליאה בשעה 15:00.</w:t>
      </w:r>
    </w:p>
    <w:p w14:paraId="1722D80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קריאות:</w:t>
      </w:r>
    </w:p>
    <w:p w14:paraId="2EC576A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864D74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- - -</w:t>
      </w:r>
    </w:p>
    <w:p w14:paraId="7FA3A1F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יורם </w:t>
      </w:r>
      <w:proofErr w:type="spellStart"/>
      <w:r w:rsidRPr="00BA5EED">
        <w:rPr>
          <w:rFonts w:cs="David" w:hint="cs"/>
          <w:u w:val="single"/>
          <w:rtl/>
        </w:rPr>
        <w:t>מרציאנו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438AA05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3836B27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כי הילדים שלנו לא פחות חשובים מהילדים בעזה. אני דואג גם לילדים בעזה וגם לילדים שלי. הגיע הזמן שהם יתחילו להשמיע את קולם בעניין הזה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ואני אומר את זה כמישהו שמאוד מכבד אותם. </w:t>
      </w:r>
    </w:p>
    <w:p w14:paraId="2569CFF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זהבה </w:t>
      </w:r>
      <w:proofErr w:type="spellStart"/>
      <w:r w:rsidRPr="00BA5EED">
        <w:rPr>
          <w:rFonts w:cs="David" w:hint="cs"/>
          <w:u w:val="single"/>
          <w:rtl/>
        </w:rPr>
        <w:t>גלאון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675CABF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93E367D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תגיד את זה מעל הדוכן. </w:t>
      </w:r>
    </w:p>
    <w:p w14:paraId="12BD3AB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יורם </w:t>
      </w:r>
      <w:proofErr w:type="spellStart"/>
      <w:r w:rsidRPr="00BA5EED">
        <w:rPr>
          <w:rFonts w:cs="David" w:hint="cs"/>
          <w:u w:val="single"/>
          <w:rtl/>
        </w:rPr>
        <w:t>מרציאנו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008362F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4B79673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אני אגיד את זה, ברור שאני אגיד. </w:t>
      </w:r>
    </w:p>
    <w:p w14:paraId="0B789022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2B3E1250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0751561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661623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אנחנו מצביעים על הצעת ועדת ההסכמות לגבי מסגרת דיון של שלוש דקות לכל סיעה, עשר דקות למציעים. מי בעד? מי נגד? מי נמנע?</w:t>
      </w:r>
    </w:p>
    <w:p w14:paraId="71019CFD" w14:textId="77777777" w:rsidR="00BA5EED" w:rsidRPr="00BA5EED" w:rsidRDefault="00BA5EED" w:rsidP="009B6EFD">
      <w:pPr>
        <w:bidi/>
        <w:jc w:val="center"/>
        <w:rPr>
          <w:rFonts w:cs="David" w:hint="cs"/>
          <w:b/>
          <w:bCs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b/>
          <w:bCs/>
          <w:rtl/>
        </w:rPr>
        <w:t>ה צ ב ע ה</w:t>
      </w:r>
    </w:p>
    <w:p w14:paraId="65F07AE9" w14:textId="77777777" w:rsidR="00BA5EED" w:rsidRPr="00BA5EED" w:rsidRDefault="00BA5EED" w:rsidP="009B6EFD">
      <w:pPr>
        <w:bidi/>
        <w:jc w:val="center"/>
        <w:rPr>
          <w:rFonts w:cs="David" w:hint="cs"/>
          <w:b/>
          <w:bCs/>
          <w:rtl/>
        </w:rPr>
      </w:pPr>
    </w:p>
    <w:p w14:paraId="55A83727" w14:textId="77777777" w:rsidR="00BA5EED" w:rsidRPr="00BA5EED" w:rsidRDefault="00BA5EED" w:rsidP="009B6EFD">
      <w:pPr>
        <w:bidi/>
        <w:jc w:val="center"/>
        <w:rPr>
          <w:rFonts w:cs="David" w:hint="cs"/>
          <w:rtl/>
        </w:rPr>
      </w:pPr>
      <w:r w:rsidRPr="00BA5EED">
        <w:rPr>
          <w:rFonts w:cs="David" w:hint="cs"/>
          <w:rtl/>
        </w:rPr>
        <w:t xml:space="preserve">בעד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פה אחד</w:t>
      </w:r>
    </w:p>
    <w:p w14:paraId="3158AC5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31D81890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 w:hint="cs"/>
          <w:u w:val="single"/>
          <w:rtl/>
        </w:rPr>
        <w:lastRenderedPageBreak/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4A33246E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27095AD1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פה אחד, אושרה הצעת מסגרת הדיון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עשר דקות למציעים ושלוש דקות לכל סיעה.</w:t>
      </w:r>
    </w:p>
    <w:p w14:paraId="2CEDC90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39453DB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חבר הכנסת יורם </w:t>
      </w:r>
      <w:proofErr w:type="spellStart"/>
      <w:r w:rsidRPr="00BA5EED">
        <w:rPr>
          <w:rFonts w:cs="David" w:hint="cs"/>
          <w:rtl/>
        </w:rPr>
        <w:t>מרציאנו</w:t>
      </w:r>
      <w:proofErr w:type="spellEnd"/>
      <w:r w:rsidRPr="00BA5EED">
        <w:rPr>
          <w:rFonts w:cs="David" w:hint="cs"/>
          <w:rtl/>
        </w:rPr>
        <w:t xml:space="preserve">, אני חושב שההערה שלך </w:t>
      </w:r>
      <w:proofErr w:type="spellStart"/>
      <w:r w:rsidRPr="00BA5EED">
        <w:rPr>
          <w:rFonts w:cs="David" w:hint="cs"/>
          <w:rtl/>
        </w:rPr>
        <w:t>היתה</w:t>
      </w:r>
      <w:proofErr w:type="spellEnd"/>
      <w:r w:rsidRPr="00BA5EED">
        <w:rPr>
          <w:rFonts w:cs="David" w:hint="cs"/>
          <w:rtl/>
        </w:rPr>
        <w:t xml:space="preserve"> במקום. </w:t>
      </w:r>
    </w:p>
    <w:p w14:paraId="305CCC0D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יורם </w:t>
      </w:r>
      <w:proofErr w:type="spellStart"/>
      <w:r w:rsidRPr="00BA5EED">
        <w:rPr>
          <w:rFonts w:cs="David" w:hint="cs"/>
          <w:u w:val="single"/>
          <w:rtl/>
        </w:rPr>
        <w:t>מרציאנו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30CE84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1372E8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אני אגיד את זה במליאה היום. במסגרת הצעות האי-אמון, אני מתכוון להשיב בשם סיעת העבודה, ואני אגיד את זה.</w:t>
      </w:r>
    </w:p>
    <w:p w14:paraId="4CFFCE86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0CA2C55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B79929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רבותי, ישיבה ועדת הכנסת הסתיימה. כנראה שנצטרך לכנס היום שוב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באישור היושבת-ראש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את ועדת הכנסת לאישור פטור מחובת הנחה של כמה הצעות חשובות. </w:t>
      </w:r>
    </w:p>
    <w:p w14:paraId="61F89718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18C96C6E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02518358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לְמָה? סליחה. </w:t>
      </w:r>
    </w:p>
    <w:p w14:paraId="0C28701C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06618AF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71BDC76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כל מיני פטורים לחוקים.</w:t>
      </w:r>
    </w:p>
    <w:p w14:paraId="32E5902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זהבה </w:t>
      </w:r>
      <w:proofErr w:type="spellStart"/>
      <w:r w:rsidRPr="00BA5EED">
        <w:rPr>
          <w:rFonts w:cs="David" w:hint="cs"/>
          <w:u w:val="single"/>
          <w:rtl/>
        </w:rPr>
        <w:t>גלאון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2BD83A0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137F7A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איזה? כמו מה?</w:t>
      </w:r>
    </w:p>
    <w:p w14:paraId="7B2500A8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55972D4F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23B2085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אדוני יכול לתת לנו מושג?</w:t>
      </w:r>
    </w:p>
    <w:p w14:paraId="7FF6C6D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זהבה </w:t>
      </w:r>
      <w:proofErr w:type="spellStart"/>
      <w:r w:rsidRPr="00BA5EED">
        <w:rPr>
          <w:rFonts w:cs="David" w:hint="cs"/>
          <w:u w:val="single"/>
          <w:rtl/>
        </w:rPr>
        <w:t>גלאון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39384DF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4014382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מה קרה שבאמצע היום מכנסים ועדת כנסת?</w:t>
      </w:r>
    </w:p>
    <w:p w14:paraId="62BA0854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15DE5D27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0EA8647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הרי כל השבוע </w:t>
      </w:r>
      <w:proofErr w:type="spellStart"/>
      <w:r w:rsidRPr="00BA5EED">
        <w:rPr>
          <w:rFonts w:cs="David" w:hint="cs"/>
          <w:rtl/>
        </w:rPr>
        <w:t>הפרלמנטרי</w:t>
      </w:r>
      <w:proofErr w:type="spellEnd"/>
      <w:r w:rsidRPr="00BA5EED">
        <w:rPr>
          <w:rFonts w:cs="David" w:hint="cs"/>
          <w:rtl/>
        </w:rPr>
        <w:t xml:space="preserve"> הוא בן יום אחד. מתוך זה, המליאה מתחילה בשעה 15:00- במסגרת הסכמות שהיו. </w:t>
      </w:r>
    </w:p>
    <w:p w14:paraId="6D22945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62A11A5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עכשיו אנחנו נמצאים אחרי השעה 10:00 בבוקר, ואתה אומר לנו שבאיזושהי נקודה עד השעה 15:00 נצטרך לכנס את הוועדה, אז על מה? מה יכול להיות כל כך דחוף?</w:t>
      </w:r>
    </w:p>
    <w:p w14:paraId="597CE59B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27814F4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6CAA30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יש הצעת חוק ממשלתית בעיבוד, שהיא דחופה.</w:t>
      </w:r>
    </w:p>
    <w:p w14:paraId="46DCBCF3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1D4990B8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2A419F8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מה? מה?</w:t>
      </w:r>
    </w:p>
    <w:p w14:paraId="3292298E" w14:textId="77777777" w:rsidR="00BA5EED" w:rsidRPr="00BA5EED" w:rsidRDefault="00BA5EED" w:rsidP="00BA5EED">
      <w:pPr>
        <w:bidi/>
        <w:jc w:val="both"/>
        <w:rPr>
          <w:rFonts w:cs="David"/>
          <w:u w:val="single"/>
          <w:rtl/>
        </w:rPr>
      </w:pPr>
      <w:r w:rsidRPr="00BA5EED">
        <w:rPr>
          <w:rFonts w:cs="David"/>
          <w:rtl/>
        </w:rPr>
        <w:br/>
      </w:r>
    </w:p>
    <w:p w14:paraId="2C50FDC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u w:val="single"/>
          <w:rtl/>
        </w:rPr>
        <w:br w:type="page"/>
      </w:r>
      <w:r w:rsidRPr="00BA5EED">
        <w:rPr>
          <w:rFonts w:cs="David" w:hint="cs"/>
          <w:u w:val="single"/>
          <w:rtl/>
        </w:rPr>
        <w:t xml:space="preserve">זהבה </w:t>
      </w:r>
      <w:proofErr w:type="spellStart"/>
      <w:r w:rsidRPr="00BA5EED">
        <w:rPr>
          <w:rFonts w:cs="David" w:hint="cs"/>
          <w:u w:val="single"/>
          <w:rtl/>
        </w:rPr>
        <w:t>גלאון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3A25C42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55E2800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איזו? אנחנו חברי הוועדה.</w:t>
      </w:r>
    </w:p>
    <w:p w14:paraId="6D567C69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29EFA941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6A3CE5A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זה סוד? </w:t>
      </w:r>
    </w:p>
    <w:p w14:paraId="3D43E721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7106A930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27958C3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רבותי, אני לא יודע. אני לא רוצה לומר לכם דברים לא מדויקים. נאמר לי שכנראה יהיו כמה הצעות חוק של חברי כנסת.</w:t>
      </w:r>
    </w:p>
    <w:p w14:paraId="2F31553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זהבה </w:t>
      </w:r>
      <w:proofErr w:type="spellStart"/>
      <w:r w:rsidRPr="00BA5EED">
        <w:rPr>
          <w:rFonts w:cs="David" w:hint="cs"/>
          <w:u w:val="single"/>
          <w:rtl/>
        </w:rPr>
        <w:t>גלאון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129F68D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885C09F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חוק נהרי?</w:t>
      </w:r>
    </w:p>
    <w:p w14:paraId="0E3B564D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156A86D7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32C3A8CB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>גם, בין היתר.</w:t>
      </w:r>
    </w:p>
    <w:p w14:paraId="172F408D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0ACC1BAC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534E3CA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חוק נהרי כבר פה.</w:t>
      </w:r>
    </w:p>
    <w:p w14:paraId="7B7A6C3F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22979DF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</w:r>
    </w:p>
    <w:p w14:paraId="2D93773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יש הצעת חוק של חברת הכנסת רונית תירוש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אני לא בקי.</w:t>
      </w:r>
    </w:p>
    <w:p w14:paraId="0D51C0E4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יורם </w:t>
      </w:r>
      <w:proofErr w:type="spellStart"/>
      <w:r w:rsidRPr="00BA5EED">
        <w:rPr>
          <w:rFonts w:cs="David" w:hint="cs"/>
          <w:u w:val="single"/>
          <w:rtl/>
        </w:rPr>
        <w:t>מרציאנו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1461B5FC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038F3F2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מה אמרת? יש דחייה של הבחירות לנשיאות?</w:t>
      </w:r>
    </w:p>
    <w:p w14:paraId="29762391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343F4333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A01C6FA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לא, זה לא על סדר-היום. </w:t>
      </w:r>
    </w:p>
    <w:p w14:paraId="313B61A7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>גדעון סער:</w:t>
      </w:r>
    </w:p>
    <w:p w14:paraId="4E1E0ED2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</w:p>
    <w:p w14:paraId="722B6F3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 אני רק אעדכן את חברי הוועדה שבישיבה בבוקר, עלתה סוגיית הבחירות לנשיאות. סוכם שהיום תבוא לנשיאות הצעה, ובעקבותיה יישלח מכתב </w:t>
      </w:r>
      <w:proofErr w:type="spellStart"/>
      <w:r w:rsidRPr="00BA5EED">
        <w:rPr>
          <w:rFonts w:cs="David" w:hint="cs"/>
          <w:rtl/>
        </w:rPr>
        <w:t>פורמלי</w:t>
      </w:r>
      <w:proofErr w:type="spellEnd"/>
      <w:r w:rsidRPr="00BA5EED">
        <w:rPr>
          <w:rFonts w:cs="David" w:hint="cs"/>
          <w:rtl/>
        </w:rPr>
        <w:t xml:space="preserve"> לכל חברי הכנסת </w:t>
      </w:r>
      <w:r w:rsidRPr="00BA5EED">
        <w:rPr>
          <w:rFonts w:cs="David"/>
          <w:rtl/>
        </w:rPr>
        <w:t>–</w:t>
      </w:r>
      <w:r w:rsidRPr="00BA5EED">
        <w:rPr>
          <w:rFonts w:cs="David" w:hint="cs"/>
          <w:rtl/>
        </w:rPr>
        <w:t xml:space="preserve"> בין התאריכים 13 או 14 ביוני. האופוזיציה הביעה את עמדתה שראוי שהבחירות יתקיימו ב-13 ביוני, ולא לכנס את הכנסת באופן מיוחד ביום נפרד, וזה יוכרע היום בישיבת הנשיאות. </w:t>
      </w:r>
    </w:p>
    <w:p w14:paraId="07579F61" w14:textId="77777777" w:rsidR="00BA5EED" w:rsidRPr="00BA5EED" w:rsidRDefault="00BA5EED" w:rsidP="00BA5EED">
      <w:pPr>
        <w:bidi/>
        <w:jc w:val="both"/>
        <w:rPr>
          <w:rFonts w:cs="David" w:hint="cs"/>
          <w:u w:val="single"/>
          <w:rtl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u w:val="single"/>
          <w:rtl/>
        </w:rPr>
        <w:t xml:space="preserve">היו"ר יעקב </w:t>
      </w:r>
      <w:proofErr w:type="spellStart"/>
      <w:r w:rsidRPr="00BA5EED">
        <w:rPr>
          <w:rFonts w:cs="David" w:hint="cs"/>
          <w:u w:val="single"/>
          <w:rtl/>
        </w:rPr>
        <w:t>מרגי</w:t>
      </w:r>
      <w:proofErr w:type="spellEnd"/>
      <w:r w:rsidRPr="00BA5EED">
        <w:rPr>
          <w:rFonts w:cs="David" w:hint="cs"/>
          <w:u w:val="single"/>
          <w:rtl/>
        </w:rPr>
        <w:t>:</w:t>
      </w:r>
    </w:p>
    <w:p w14:paraId="4789F779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12E7AF62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נחה דעתנו. </w:t>
      </w:r>
    </w:p>
    <w:p w14:paraId="5D3FEE95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</w:p>
    <w:p w14:paraId="78B0BBDE" w14:textId="77777777" w:rsidR="00BA5EED" w:rsidRPr="00BA5EED" w:rsidRDefault="00BA5EED" w:rsidP="00BA5EED">
      <w:pPr>
        <w:bidi/>
        <w:jc w:val="both"/>
        <w:rPr>
          <w:rFonts w:cs="David" w:hint="cs"/>
          <w:rtl/>
        </w:rPr>
      </w:pPr>
      <w:r w:rsidRPr="00BA5EED">
        <w:rPr>
          <w:rFonts w:cs="David" w:hint="cs"/>
          <w:rtl/>
        </w:rPr>
        <w:tab/>
        <w:t xml:space="preserve">תודה רבה, הישיבה נעולה. </w:t>
      </w:r>
    </w:p>
    <w:p w14:paraId="2F242983" w14:textId="77777777" w:rsidR="00552A80" w:rsidRPr="00BA5EED" w:rsidRDefault="00BA5EED" w:rsidP="009B6EFD">
      <w:pPr>
        <w:bidi/>
        <w:jc w:val="both"/>
        <w:rPr>
          <w:rFonts w:cs="David"/>
        </w:rPr>
      </w:pPr>
      <w:r w:rsidRPr="00BA5EED">
        <w:rPr>
          <w:rFonts w:cs="David"/>
          <w:rtl/>
        </w:rPr>
        <w:br/>
      </w:r>
      <w:r w:rsidRPr="00BA5EED">
        <w:rPr>
          <w:rFonts w:cs="David" w:hint="cs"/>
          <w:rtl/>
        </w:rPr>
        <w:br/>
        <w:t>הישיבה ננעלה בשעה 10:15.</w:t>
      </w:r>
    </w:p>
    <w:sectPr w:rsidR="00552A80" w:rsidRPr="00BA5EED" w:rsidSect="00BA5EED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D41B" w14:textId="77777777" w:rsidR="009B6EFD" w:rsidRDefault="009B6EFD">
      <w:r>
        <w:separator/>
      </w:r>
    </w:p>
  </w:endnote>
  <w:endnote w:type="continuationSeparator" w:id="0">
    <w:p w14:paraId="3F8D1CED" w14:textId="77777777" w:rsidR="009B6EFD" w:rsidRDefault="009B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55CB" w14:textId="77777777" w:rsidR="009B6EFD" w:rsidRDefault="009B6EFD">
      <w:r>
        <w:separator/>
      </w:r>
    </w:p>
  </w:footnote>
  <w:footnote w:type="continuationSeparator" w:id="0">
    <w:p w14:paraId="2635BCC5" w14:textId="77777777" w:rsidR="009B6EFD" w:rsidRDefault="009B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1284" w14:textId="77777777" w:rsidR="00BA5EED" w:rsidRDefault="00BA5EED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7F32640" w14:textId="77777777" w:rsidR="00BA5EED" w:rsidRDefault="00BA5EED">
    <w:pPr>
      <w:pStyle w:val="Header"/>
      <w:ind w:right="360"/>
      <w:jc w:val="both"/>
      <w:rPr>
        <w:rtl/>
      </w:rPr>
    </w:pPr>
  </w:p>
  <w:p w14:paraId="060F25FE" w14:textId="77777777" w:rsidR="00BA5EED" w:rsidRDefault="00BA5EED"/>
  <w:p w14:paraId="0E31325B" w14:textId="77777777" w:rsidR="00BA5EED" w:rsidRDefault="00BA5EED"/>
  <w:p w14:paraId="10657F90" w14:textId="77777777" w:rsidR="00BA5EED" w:rsidRDefault="00BA5EED"/>
  <w:p w14:paraId="20DB7B20" w14:textId="77777777" w:rsidR="00BA5EED" w:rsidRDefault="00BA5EED"/>
  <w:p w14:paraId="1F0F3CDD" w14:textId="77777777" w:rsidR="00BA5EED" w:rsidRDefault="00BA5EED"/>
  <w:p w14:paraId="269EB3A4" w14:textId="77777777" w:rsidR="00BA5EED" w:rsidRDefault="00BA5EED"/>
  <w:p w14:paraId="315E6DC0" w14:textId="77777777" w:rsidR="00BA5EED" w:rsidRDefault="00BA5EED"/>
  <w:p w14:paraId="0EA52A0E" w14:textId="77777777" w:rsidR="00BA5EED" w:rsidRDefault="00BA5EED"/>
  <w:p w14:paraId="714B239D" w14:textId="77777777" w:rsidR="00BA5EED" w:rsidRDefault="00BA5E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8749" w14:textId="77777777" w:rsidR="00BA5EED" w:rsidRDefault="00BA5EED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B6EFD">
      <w:rPr>
        <w:rStyle w:val="PageNumber"/>
        <w:noProof/>
        <w:rtl/>
      </w:rPr>
      <w:t>5</w:t>
    </w:r>
    <w:r>
      <w:rPr>
        <w:rStyle w:val="PageNumber"/>
        <w:rtl/>
      </w:rPr>
      <w:fldChar w:fldCharType="end"/>
    </w:r>
  </w:p>
  <w:p w14:paraId="0F7BED44" w14:textId="77777777" w:rsidR="00BA5EED" w:rsidRDefault="00BA5EED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2049F2FE" w14:textId="77777777" w:rsidR="00BA5EED" w:rsidRDefault="00BA5EED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21.5.2007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46971פרוטוקול_ישיבת_ועדה.doc"/>
    <w:docVar w:name="StartMode" w:val="3"/>
  </w:docVars>
  <w:rsids>
    <w:rsidRoot w:val="00EC1855"/>
    <w:rsid w:val="00552A80"/>
    <w:rsid w:val="00965806"/>
    <w:rsid w:val="009B6EFD"/>
    <w:rsid w:val="00AC1428"/>
    <w:rsid w:val="00BA5EED"/>
    <w:rsid w:val="00DD3B84"/>
    <w:rsid w:val="00E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E71912"/>
  <w15:chartTrackingRefBased/>
  <w15:docId w15:val="{249B163C-2094-4EDC-94BC-318ECAFE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BA5EED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5EED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BA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p_yaffa</dc:creator>
  <cp:keywords/>
  <dc:description/>
  <cp:lastModifiedBy>Ghanem Mohammad</cp:lastModifiedBy>
  <cp:revision>2</cp:revision>
  <cp:lastPrinted>1601-01-01T00:00:00Z</cp:lastPrinted>
  <dcterms:created xsi:type="dcterms:W3CDTF">2022-07-09T13:25:00Z</dcterms:created>
  <dcterms:modified xsi:type="dcterms:W3CDTF">2022-07-09T13:25:00Z</dcterms:modified>
</cp:coreProperties>
</file>