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1FEF" w14:textId="77777777" w:rsidR="00256F76" w:rsidRPr="00256F76" w:rsidRDefault="00256F76" w:rsidP="00256F76">
      <w:pPr>
        <w:pStyle w:val="Heading5"/>
        <w:rPr>
          <w:b/>
          <w:bCs/>
          <w:sz w:val="24"/>
          <w:rtl/>
        </w:rPr>
      </w:pPr>
      <w:r w:rsidRPr="00256F76">
        <w:rPr>
          <w:b/>
          <w:bCs/>
          <w:sz w:val="24"/>
          <w:rtl/>
        </w:rPr>
        <w:t xml:space="preserve">הכנסת </w:t>
      </w:r>
      <w:r w:rsidRPr="00256F76">
        <w:rPr>
          <w:rFonts w:hint="cs"/>
          <w:b/>
          <w:bCs/>
          <w:sz w:val="24"/>
          <w:rtl/>
        </w:rPr>
        <w:t>השבע-עשרה</w:t>
      </w:r>
      <w:r w:rsidRPr="00256F76">
        <w:rPr>
          <w:b/>
          <w:bCs/>
          <w:sz w:val="24"/>
          <w:rtl/>
        </w:rPr>
        <w:tab/>
      </w:r>
      <w:r w:rsidRPr="00256F76">
        <w:rPr>
          <w:b/>
          <w:bCs/>
          <w:sz w:val="24"/>
          <w:rtl/>
        </w:rPr>
        <w:tab/>
      </w:r>
      <w:r w:rsidRPr="00256F76">
        <w:rPr>
          <w:b/>
          <w:bCs/>
          <w:sz w:val="24"/>
          <w:rtl/>
        </w:rPr>
        <w:tab/>
      </w:r>
      <w:r w:rsidRPr="00256F76">
        <w:rPr>
          <w:b/>
          <w:bCs/>
          <w:sz w:val="24"/>
          <w:rtl/>
        </w:rPr>
        <w:tab/>
      </w:r>
      <w:r w:rsidRPr="00256F76">
        <w:rPr>
          <w:b/>
          <w:bCs/>
          <w:sz w:val="24"/>
          <w:rtl/>
        </w:rPr>
        <w:tab/>
      </w:r>
      <w:r w:rsidRPr="00256F76">
        <w:rPr>
          <w:b/>
          <w:bCs/>
          <w:sz w:val="24"/>
          <w:rtl/>
        </w:rPr>
        <w:tab/>
      </w:r>
      <w:r w:rsidRPr="00256F76">
        <w:rPr>
          <w:b/>
          <w:bCs/>
          <w:sz w:val="24"/>
          <w:rtl/>
        </w:rPr>
        <w:tab/>
        <w:t>נוסח לא מתוקן</w:t>
      </w:r>
    </w:p>
    <w:p w14:paraId="46AACECB" w14:textId="77777777" w:rsidR="00256F76" w:rsidRPr="00256F76" w:rsidRDefault="00256F76" w:rsidP="00256F76">
      <w:pPr>
        <w:bidi/>
        <w:jc w:val="both"/>
        <w:rPr>
          <w:rFonts w:cs="David" w:hint="cs"/>
          <w:b/>
          <w:bCs/>
          <w:rtl/>
        </w:rPr>
      </w:pPr>
      <w:r w:rsidRPr="00256F76">
        <w:rPr>
          <w:rFonts w:cs="David"/>
          <w:b/>
          <w:bCs/>
          <w:rtl/>
        </w:rPr>
        <w:t xml:space="preserve">מושב </w:t>
      </w:r>
      <w:r w:rsidRPr="00256F76">
        <w:rPr>
          <w:rFonts w:cs="David" w:hint="cs"/>
          <w:b/>
          <w:bCs/>
          <w:rtl/>
        </w:rPr>
        <w:t>שלישי</w:t>
      </w:r>
    </w:p>
    <w:p w14:paraId="21CC19B7" w14:textId="77777777" w:rsidR="00256F76" w:rsidRPr="00256F76" w:rsidRDefault="00256F76" w:rsidP="00256F76">
      <w:pPr>
        <w:bidi/>
        <w:jc w:val="both"/>
        <w:rPr>
          <w:rFonts w:cs="David"/>
          <w:b/>
          <w:bCs/>
          <w:rtl/>
        </w:rPr>
      </w:pPr>
    </w:p>
    <w:p w14:paraId="2E033E66" w14:textId="77777777" w:rsidR="00256F76" w:rsidRPr="00256F76" w:rsidRDefault="00256F76" w:rsidP="00256F76">
      <w:pPr>
        <w:bidi/>
        <w:jc w:val="both"/>
        <w:rPr>
          <w:rFonts w:cs="David"/>
          <w:b/>
          <w:bCs/>
          <w:rtl/>
        </w:rPr>
      </w:pPr>
    </w:p>
    <w:p w14:paraId="4D7D9C61" w14:textId="77777777" w:rsidR="00256F76" w:rsidRPr="00256F76" w:rsidRDefault="00256F76" w:rsidP="00256F76">
      <w:pPr>
        <w:bidi/>
        <w:jc w:val="both"/>
        <w:rPr>
          <w:rFonts w:cs="David"/>
          <w:b/>
          <w:bCs/>
          <w:rtl/>
        </w:rPr>
      </w:pPr>
    </w:p>
    <w:p w14:paraId="66E52075" w14:textId="77777777" w:rsidR="00256F76" w:rsidRPr="00256F76" w:rsidRDefault="00256F76" w:rsidP="00256F76">
      <w:pPr>
        <w:bidi/>
        <w:jc w:val="both"/>
        <w:rPr>
          <w:rFonts w:cs="David"/>
          <w:b/>
          <w:bCs/>
          <w:rtl/>
        </w:rPr>
      </w:pPr>
    </w:p>
    <w:p w14:paraId="7F1B25EE" w14:textId="77777777" w:rsidR="00256F76" w:rsidRPr="00256F76" w:rsidRDefault="00256F76" w:rsidP="00256F76">
      <w:pPr>
        <w:bidi/>
        <w:jc w:val="center"/>
        <w:rPr>
          <w:rFonts w:cs="David" w:hint="cs"/>
          <w:b/>
          <w:bCs/>
          <w:rtl/>
        </w:rPr>
      </w:pPr>
      <w:r w:rsidRPr="00256F76">
        <w:rPr>
          <w:rFonts w:cs="David"/>
          <w:b/>
          <w:bCs/>
          <w:rtl/>
        </w:rPr>
        <w:t>פרוטוקול מס'</w:t>
      </w:r>
      <w:r w:rsidRPr="00256F76">
        <w:rPr>
          <w:rFonts w:cs="David" w:hint="cs"/>
          <w:b/>
          <w:bCs/>
          <w:rtl/>
        </w:rPr>
        <w:t xml:space="preserve"> 180</w:t>
      </w:r>
    </w:p>
    <w:p w14:paraId="4F8B1E36" w14:textId="77777777" w:rsidR="00256F76" w:rsidRPr="00256F76" w:rsidRDefault="00256F76" w:rsidP="00256F76">
      <w:pPr>
        <w:bidi/>
        <w:jc w:val="center"/>
        <w:rPr>
          <w:rFonts w:cs="David" w:hint="cs"/>
          <w:b/>
          <w:bCs/>
          <w:rtl/>
        </w:rPr>
      </w:pPr>
      <w:r w:rsidRPr="00256F76">
        <w:rPr>
          <w:rFonts w:cs="David" w:hint="cs"/>
          <w:b/>
          <w:bCs/>
          <w:rtl/>
        </w:rPr>
        <w:t>מישיבת ועדת הכנסת</w:t>
      </w:r>
    </w:p>
    <w:p w14:paraId="2712D61C" w14:textId="77777777" w:rsidR="00256F76" w:rsidRPr="00256F76" w:rsidRDefault="00256F76" w:rsidP="00256F76">
      <w:pPr>
        <w:bidi/>
        <w:jc w:val="center"/>
        <w:rPr>
          <w:rFonts w:cs="David" w:hint="cs"/>
          <w:b/>
          <w:bCs/>
          <w:u w:val="single"/>
          <w:rtl/>
        </w:rPr>
      </w:pPr>
      <w:r w:rsidRPr="00256F76">
        <w:rPr>
          <w:rFonts w:cs="David" w:hint="cs"/>
          <w:b/>
          <w:bCs/>
          <w:u w:val="single"/>
          <w:rtl/>
        </w:rPr>
        <w:t xml:space="preserve">שהתקיימה ביום רביעי, ג' בטבת </w:t>
      </w:r>
      <w:proofErr w:type="spellStart"/>
      <w:r w:rsidRPr="00256F76">
        <w:rPr>
          <w:rFonts w:cs="David" w:hint="cs"/>
          <w:b/>
          <w:bCs/>
          <w:u w:val="single"/>
          <w:rtl/>
        </w:rPr>
        <w:t>התשס"ח</w:t>
      </w:r>
      <w:proofErr w:type="spellEnd"/>
      <w:r w:rsidRPr="00256F76">
        <w:rPr>
          <w:rFonts w:cs="David" w:hint="cs"/>
          <w:b/>
          <w:bCs/>
          <w:u w:val="single"/>
          <w:rtl/>
        </w:rPr>
        <w:t xml:space="preserve"> </w:t>
      </w:r>
      <w:r w:rsidRPr="00256F76">
        <w:rPr>
          <w:rFonts w:cs="David"/>
          <w:b/>
          <w:bCs/>
          <w:u w:val="single"/>
          <w:rtl/>
        </w:rPr>
        <w:t>–</w:t>
      </w:r>
      <w:r w:rsidRPr="00256F76">
        <w:rPr>
          <w:rFonts w:cs="David" w:hint="cs"/>
          <w:b/>
          <w:bCs/>
          <w:u w:val="single"/>
          <w:rtl/>
        </w:rPr>
        <w:t xml:space="preserve"> 12 בדצמבר 2007 </w:t>
      </w:r>
      <w:r w:rsidRPr="00256F76">
        <w:rPr>
          <w:rFonts w:cs="David"/>
          <w:b/>
          <w:bCs/>
          <w:u w:val="single"/>
          <w:rtl/>
        </w:rPr>
        <w:t>–</w:t>
      </w:r>
      <w:r w:rsidRPr="00256F76">
        <w:rPr>
          <w:rFonts w:cs="David" w:hint="cs"/>
          <w:b/>
          <w:bCs/>
          <w:u w:val="single"/>
          <w:rtl/>
        </w:rPr>
        <w:t xml:space="preserve"> בשעה 09:30</w:t>
      </w:r>
    </w:p>
    <w:p w14:paraId="18ACB782" w14:textId="77777777" w:rsidR="00256F76" w:rsidRPr="00256F76" w:rsidRDefault="00256F76" w:rsidP="00256F76">
      <w:pPr>
        <w:bidi/>
        <w:jc w:val="both"/>
        <w:rPr>
          <w:rFonts w:cs="David"/>
          <w:b/>
          <w:bCs/>
          <w:rtl/>
        </w:rPr>
      </w:pPr>
    </w:p>
    <w:p w14:paraId="3508A6B5" w14:textId="77777777" w:rsidR="00256F76" w:rsidRPr="00256F76" w:rsidRDefault="00256F76" w:rsidP="00256F76">
      <w:pPr>
        <w:bidi/>
        <w:jc w:val="both"/>
        <w:rPr>
          <w:rFonts w:cs="David"/>
          <w:b/>
          <w:bCs/>
          <w:rtl/>
        </w:rPr>
      </w:pPr>
    </w:p>
    <w:p w14:paraId="27F0353D" w14:textId="77777777" w:rsidR="00256F76" w:rsidRPr="00256F76" w:rsidRDefault="00256F76" w:rsidP="00256F76">
      <w:pPr>
        <w:tabs>
          <w:tab w:val="left" w:pos="1221"/>
        </w:tabs>
        <w:bidi/>
        <w:jc w:val="both"/>
        <w:rPr>
          <w:rFonts w:cs="David" w:hint="cs"/>
          <w:b/>
          <w:bCs/>
          <w:u w:val="single"/>
          <w:rtl/>
        </w:rPr>
      </w:pPr>
    </w:p>
    <w:p w14:paraId="45372393" w14:textId="77777777" w:rsidR="00256F76" w:rsidRPr="00256F76" w:rsidRDefault="00256F76" w:rsidP="00256F76">
      <w:pPr>
        <w:tabs>
          <w:tab w:val="left" w:pos="1221"/>
        </w:tabs>
        <w:bidi/>
        <w:jc w:val="both"/>
        <w:rPr>
          <w:rFonts w:cs="David" w:hint="cs"/>
          <w:rtl/>
        </w:rPr>
      </w:pPr>
      <w:r w:rsidRPr="00256F76">
        <w:rPr>
          <w:rFonts w:cs="David"/>
          <w:b/>
          <w:bCs/>
          <w:u w:val="single"/>
          <w:rtl/>
        </w:rPr>
        <w:t>סדר היום</w:t>
      </w:r>
      <w:r w:rsidRPr="00256F76">
        <w:rPr>
          <w:rFonts w:cs="David"/>
          <w:rtl/>
        </w:rPr>
        <w:t>:</w:t>
      </w:r>
      <w:r w:rsidRPr="00256F76">
        <w:rPr>
          <w:rFonts w:cs="David" w:hint="cs"/>
          <w:b/>
          <w:bCs/>
          <w:rtl/>
        </w:rPr>
        <w:tab/>
      </w:r>
      <w:r w:rsidRPr="00256F76">
        <w:rPr>
          <w:rFonts w:cs="David" w:hint="cs"/>
          <w:rtl/>
        </w:rPr>
        <w:t>א. ערעורים על החלטת יו"ר הכנסת והסגנים שלא לאשר דחיפות הצעות לסדר היום</w:t>
      </w:r>
    </w:p>
    <w:p w14:paraId="6F5CA401" w14:textId="77777777" w:rsidR="00256F76" w:rsidRPr="00256F76" w:rsidRDefault="00256F76" w:rsidP="00256F76">
      <w:pPr>
        <w:tabs>
          <w:tab w:val="left" w:pos="1221"/>
        </w:tabs>
        <w:bidi/>
        <w:jc w:val="both"/>
        <w:rPr>
          <w:rFonts w:cs="David" w:hint="cs"/>
          <w:rtl/>
        </w:rPr>
      </w:pPr>
      <w:r w:rsidRPr="00256F76">
        <w:rPr>
          <w:rFonts w:cs="David" w:hint="cs"/>
          <w:rtl/>
        </w:rPr>
        <w:tab/>
        <w:t xml:space="preserve">ב. תנאי שכר עוזר מיוחד ליו"ר האופוזיציה </w:t>
      </w:r>
      <w:r w:rsidRPr="00256F76">
        <w:rPr>
          <w:rFonts w:cs="David"/>
          <w:rtl/>
        </w:rPr>
        <w:t>–</w:t>
      </w:r>
      <w:r w:rsidRPr="00256F76">
        <w:rPr>
          <w:rFonts w:cs="David" w:hint="cs"/>
          <w:rtl/>
        </w:rPr>
        <w:t xml:space="preserve"> השלמת דיון</w:t>
      </w:r>
    </w:p>
    <w:p w14:paraId="500C9FE4" w14:textId="77777777" w:rsidR="00256F76" w:rsidRPr="00256F76" w:rsidRDefault="00256F76" w:rsidP="00256F76">
      <w:pPr>
        <w:tabs>
          <w:tab w:val="left" w:pos="1221"/>
        </w:tabs>
        <w:bidi/>
        <w:jc w:val="both"/>
        <w:rPr>
          <w:rFonts w:cs="David" w:hint="cs"/>
          <w:rtl/>
        </w:rPr>
      </w:pPr>
      <w:r w:rsidRPr="00256F76">
        <w:rPr>
          <w:rFonts w:cs="David" w:hint="cs"/>
          <w:rtl/>
        </w:rPr>
        <w:tab/>
        <w:t>ג. נגישות הכנסת לאנשים עם מוגבלויות</w:t>
      </w:r>
    </w:p>
    <w:p w14:paraId="0F5ECC77" w14:textId="77777777" w:rsidR="00256F76" w:rsidRPr="00256F76" w:rsidRDefault="00256F76" w:rsidP="00256F76">
      <w:pPr>
        <w:bidi/>
        <w:jc w:val="both"/>
        <w:rPr>
          <w:rFonts w:cs="David" w:hint="cs"/>
          <w:rtl/>
        </w:rPr>
      </w:pPr>
    </w:p>
    <w:p w14:paraId="42D6B484" w14:textId="77777777" w:rsidR="00256F76" w:rsidRPr="00256F76" w:rsidRDefault="00256F76" w:rsidP="00256F76">
      <w:pPr>
        <w:bidi/>
        <w:jc w:val="both"/>
        <w:rPr>
          <w:rFonts w:cs="David" w:hint="cs"/>
          <w:rtl/>
        </w:rPr>
      </w:pPr>
    </w:p>
    <w:p w14:paraId="41D80A23" w14:textId="77777777" w:rsidR="00256F76" w:rsidRPr="00256F76" w:rsidRDefault="00256F76" w:rsidP="00256F76">
      <w:pPr>
        <w:bidi/>
        <w:jc w:val="both"/>
        <w:rPr>
          <w:rFonts w:cs="David"/>
          <w:rtl/>
        </w:rPr>
      </w:pPr>
    </w:p>
    <w:p w14:paraId="1809C6EB" w14:textId="77777777" w:rsidR="00256F76" w:rsidRPr="00256F76" w:rsidRDefault="00256F76" w:rsidP="00256F76">
      <w:pPr>
        <w:bidi/>
        <w:jc w:val="both"/>
        <w:rPr>
          <w:rFonts w:cs="David"/>
          <w:b/>
          <w:bCs/>
          <w:u w:val="single"/>
          <w:rtl/>
        </w:rPr>
      </w:pPr>
      <w:r w:rsidRPr="00256F76">
        <w:rPr>
          <w:rFonts w:cs="David"/>
          <w:b/>
          <w:bCs/>
          <w:u w:val="single"/>
          <w:rtl/>
        </w:rPr>
        <w:t>נכחו</w:t>
      </w:r>
      <w:r w:rsidRPr="00256F76">
        <w:rPr>
          <w:rFonts w:cs="David"/>
          <w:rtl/>
        </w:rPr>
        <w:t>:</w:t>
      </w:r>
    </w:p>
    <w:p w14:paraId="4A20F5EB" w14:textId="77777777" w:rsidR="00256F76" w:rsidRPr="00256F76" w:rsidRDefault="00256F76" w:rsidP="00256F76">
      <w:pPr>
        <w:bidi/>
        <w:jc w:val="both"/>
        <w:rPr>
          <w:rFonts w:cs="David"/>
          <w:rtl/>
        </w:rPr>
      </w:pPr>
    </w:p>
    <w:p w14:paraId="6D871C53" w14:textId="77777777" w:rsidR="00256F76" w:rsidRPr="00256F76" w:rsidRDefault="00256F76" w:rsidP="00256F76">
      <w:pPr>
        <w:tabs>
          <w:tab w:val="left" w:pos="1788"/>
        </w:tabs>
        <w:bidi/>
        <w:jc w:val="both"/>
        <w:rPr>
          <w:rFonts w:cs="David"/>
          <w:rtl/>
        </w:rPr>
      </w:pPr>
      <w:r w:rsidRPr="00256F76">
        <w:rPr>
          <w:rFonts w:cs="David"/>
          <w:b/>
          <w:bCs/>
          <w:u w:val="single"/>
          <w:rtl/>
        </w:rPr>
        <w:t>חברי הוועדה</w:t>
      </w:r>
      <w:r w:rsidRPr="00256F76">
        <w:rPr>
          <w:rFonts w:cs="David"/>
          <w:rtl/>
        </w:rPr>
        <w:t>:</w:t>
      </w:r>
    </w:p>
    <w:p w14:paraId="735681D4" w14:textId="77777777" w:rsidR="00256F76" w:rsidRPr="00256F76" w:rsidRDefault="00256F76" w:rsidP="00256F76">
      <w:pPr>
        <w:bidi/>
        <w:jc w:val="both"/>
        <w:rPr>
          <w:rFonts w:cs="David" w:hint="cs"/>
          <w:rtl/>
        </w:rPr>
      </w:pPr>
      <w:r w:rsidRPr="00256F76">
        <w:rPr>
          <w:rFonts w:cs="David" w:hint="cs"/>
          <w:rtl/>
        </w:rPr>
        <w:t xml:space="preserve">דוד טל </w:t>
      </w:r>
      <w:r w:rsidRPr="00256F76">
        <w:rPr>
          <w:rFonts w:cs="David"/>
          <w:rtl/>
        </w:rPr>
        <w:t>–</w:t>
      </w:r>
      <w:r w:rsidRPr="00256F76">
        <w:rPr>
          <w:rFonts w:cs="David" w:hint="cs"/>
          <w:rtl/>
        </w:rPr>
        <w:t xml:space="preserve"> היו"ר</w:t>
      </w:r>
    </w:p>
    <w:p w14:paraId="58BF8E96" w14:textId="77777777" w:rsidR="00256F76" w:rsidRPr="00256F76" w:rsidRDefault="00256F76" w:rsidP="00256F76">
      <w:pPr>
        <w:bidi/>
        <w:jc w:val="both"/>
        <w:rPr>
          <w:rFonts w:cs="David" w:hint="cs"/>
          <w:rtl/>
        </w:rPr>
      </w:pPr>
      <w:proofErr w:type="spellStart"/>
      <w:r w:rsidRPr="00256F76">
        <w:rPr>
          <w:rFonts w:cs="David" w:hint="cs"/>
          <w:rtl/>
        </w:rPr>
        <w:t>רוברט</w:t>
      </w:r>
      <w:proofErr w:type="spellEnd"/>
      <w:r w:rsidRPr="00256F76">
        <w:rPr>
          <w:rFonts w:cs="David" w:hint="cs"/>
          <w:rtl/>
        </w:rPr>
        <w:t xml:space="preserve"> </w:t>
      </w:r>
      <w:proofErr w:type="spellStart"/>
      <w:r w:rsidRPr="00256F76">
        <w:rPr>
          <w:rFonts w:cs="David" w:hint="cs"/>
          <w:rtl/>
        </w:rPr>
        <w:t>אילטוב</w:t>
      </w:r>
      <w:proofErr w:type="spellEnd"/>
    </w:p>
    <w:p w14:paraId="47CDF1F9" w14:textId="77777777" w:rsidR="00256F76" w:rsidRPr="00256F76" w:rsidRDefault="00256F76" w:rsidP="00256F76">
      <w:pPr>
        <w:bidi/>
        <w:jc w:val="both"/>
        <w:rPr>
          <w:rFonts w:cs="David" w:hint="cs"/>
          <w:rtl/>
        </w:rPr>
      </w:pPr>
      <w:r w:rsidRPr="00256F76">
        <w:rPr>
          <w:rFonts w:cs="David" w:hint="cs"/>
          <w:rtl/>
        </w:rPr>
        <w:t xml:space="preserve">זאב </w:t>
      </w:r>
      <w:proofErr w:type="spellStart"/>
      <w:r w:rsidRPr="00256F76">
        <w:rPr>
          <w:rFonts w:cs="David" w:hint="cs"/>
          <w:rtl/>
        </w:rPr>
        <w:t>אלקין</w:t>
      </w:r>
      <w:proofErr w:type="spellEnd"/>
    </w:p>
    <w:p w14:paraId="42C8C35C" w14:textId="77777777" w:rsidR="00256F76" w:rsidRPr="00256F76" w:rsidRDefault="00256F76" w:rsidP="00256F76">
      <w:pPr>
        <w:bidi/>
        <w:jc w:val="both"/>
        <w:rPr>
          <w:rFonts w:cs="David" w:hint="cs"/>
          <w:rtl/>
        </w:rPr>
      </w:pPr>
      <w:r w:rsidRPr="00256F76">
        <w:rPr>
          <w:rFonts w:cs="David" w:hint="cs"/>
          <w:rtl/>
        </w:rPr>
        <w:t>אורי אריאל</w:t>
      </w:r>
    </w:p>
    <w:p w14:paraId="2AFB7B76" w14:textId="77777777" w:rsidR="00256F76" w:rsidRPr="00256F76" w:rsidRDefault="00256F76" w:rsidP="00256F76">
      <w:pPr>
        <w:bidi/>
        <w:jc w:val="both"/>
        <w:rPr>
          <w:rFonts w:cs="David" w:hint="cs"/>
          <w:rtl/>
        </w:rPr>
      </w:pPr>
      <w:r w:rsidRPr="00256F76">
        <w:rPr>
          <w:rFonts w:cs="David" w:hint="cs"/>
          <w:rtl/>
        </w:rPr>
        <w:t>אליהו גבאי</w:t>
      </w:r>
    </w:p>
    <w:p w14:paraId="0CBC2BF2" w14:textId="77777777" w:rsidR="00256F76" w:rsidRPr="00256F76" w:rsidRDefault="00256F76" w:rsidP="00256F76">
      <w:pPr>
        <w:bidi/>
        <w:jc w:val="both"/>
        <w:rPr>
          <w:rFonts w:cs="David" w:hint="cs"/>
          <w:rtl/>
        </w:rPr>
      </w:pPr>
      <w:r w:rsidRPr="00256F76">
        <w:rPr>
          <w:rFonts w:cs="David" w:hint="cs"/>
          <w:rtl/>
        </w:rPr>
        <w:t>משה גפני</w:t>
      </w:r>
    </w:p>
    <w:p w14:paraId="29EEA0BB" w14:textId="77777777" w:rsidR="00256F76" w:rsidRPr="00256F76" w:rsidRDefault="00256F76" w:rsidP="00256F76">
      <w:pPr>
        <w:bidi/>
        <w:jc w:val="both"/>
        <w:rPr>
          <w:rFonts w:cs="David" w:hint="cs"/>
          <w:rtl/>
        </w:rPr>
      </w:pPr>
      <w:r w:rsidRPr="00256F76">
        <w:rPr>
          <w:rFonts w:cs="David" w:hint="cs"/>
          <w:rtl/>
        </w:rPr>
        <w:t>יצחק זיו</w:t>
      </w:r>
    </w:p>
    <w:p w14:paraId="4298FA27" w14:textId="77777777" w:rsidR="00256F76" w:rsidRPr="00256F76" w:rsidRDefault="00256F76" w:rsidP="00256F76">
      <w:pPr>
        <w:bidi/>
        <w:jc w:val="both"/>
        <w:rPr>
          <w:rFonts w:cs="David" w:hint="cs"/>
          <w:rtl/>
        </w:rPr>
      </w:pPr>
      <w:r w:rsidRPr="00256F76">
        <w:rPr>
          <w:rFonts w:cs="David" w:hint="cs"/>
          <w:rtl/>
        </w:rPr>
        <w:t xml:space="preserve">יעקב </w:t>
      </w:r>
      <w:proofErr w:type="spellStart"/>
      <w:r w:rsidRPr="00256F76">
        <w:rPr>
          <w:rFonts w:cs="David" w:hint="cs"/>
          <w:rtl/>
        </w:rPr>
        <w:t>מרגי</w:t>
      </w:r>
      <w:proofErr w:type="spellEnd"/>
    </w:p>
    <w:p w14:paraId="01C18A4E" w14:textId="77777777" w:rsidR="00256F76" w:rsidRPr="00256F76" w:rsidRDefault="00256F76" w:rsidP="00256F76">
      <w:pPr>
        <w:bidi/>
        <w:jc w:val="both"/>
        <w:rPr>
          <w:rFonts w:cs="David" w:hint="cs"/>
          <w:rtl/>
        </w:rPr>
      </w:pPr>
      <w:r w:rsidRPr="00256F76">
        <w:rPr>
          <w:rFonts w:cs="David" w:hint="cs"/>
          <w:rtl/>
        </w:rPr>
        <w:t>גדעון סער</w:t>
      </w:r>
    </w:p>
    <w:p w14:paraId="78E38788" w14:textId="77777777" w:rsidR="00256F76" w:rsidRPr="00256F76" w:rsidRDefault="00256F76" w:rsidP="00256F76">
      <w:pPr>
        <w:bidi/>
        <w:jc w:val="both"/>
        <w:rPr>
          <w:rFonts w:cs="David" w:hint="cs"/>
          <w:rtl/>
        </w:rPr>
      </w:pPr>
      <w:r w:rsidRPr="00256F76">
        <w:rPr>
          <w:rFonts w:cs="David" w:hint="cs"/>
          <w:rtl/>
        </w:rPr>
        <w:t>ראובן ריבלין</w:t>
      </w:r>
    </w:p>
    <w:p w14:paraId="4BD36B43" w14:textId="77777777" w:rsidR="00256F76" w:rsidRPr="00256F76" w:rsidRDefault="00256F76" w:rsidP="00256F76">
      <w:pPr>
        <w:bidi/>
        <w:jc w:val="both"/>
        <w:rPr>
          <w:rFonts w:cs="David" w:hint="cs"/>
          <w:rtl/>
        </w:rPr>
      </w:pPr>
      <w:r w:rsidRPr="00256F76">
        <w:rPr>
          <w:rFonts w:cs="David" w:hint="cs"/>
          <w:rtl/>
        </w:rPr>
        <w:t xml:space="preserve">משה </w:t>
      </w:r>
      <w:proofErr w:type="spellStart"/>
      <w:r w:rsidRPr="00256F76">
        <w:rPr>
          <w:rFonts w:cs="David" w:hint="cs"/>
          <w:rtl/>
        </w:rPr>
        <w:t>שרוני</w:t>
      </w:r>
      <w:proofErr w:type="spellEnd"/>
    </w:p>
    <w:p w14:paraId="08C6C7AE" w14:textId="77777777" w:rsidR="00256F76" w:rsidRPr="00256F76" w:rsidRDefault="00256F76" w:rsidP="00256F76">
      <w:pPr>
        <w:bidi/>
        <w:jc w:val="both"/>
        <w:rPr>
          <w:rFonts w:cs="David" w:hint="cs"/>
          <w:rtl/>
        </w:rPr>
      </w:pPr>
    </w:p>
    <w:p w14:paraId="4CE7059F" w14:textId="77777777" w:rsidR="00256F76" w:rsidRPr="00256F76" w:rsidRDefault="00256F76" w:rsidP="00256F76">
      <w:pPr>
        <w:tabs>
          <w:tab w:val="left" w:pos="1788"/>
          <w:tab w:val="left" w:pos="3631"/>
        </w:tabs>
        <w:bidi/>
        <w:jc w:val="both"/>
        <w:rPr>
          <w:rFonts w:cs="David" w:hint="cs"/>
          <w:rtl/>
        </w:rPr>
      </w:pPr>
      <w:r w:rsidRPr="00256F76">
        <w:rPr>
          <w:rFonts w:cs="David"/>
          <w:b/>
          <w:bCs/>
          <w:u w:val="single"/>
          <w:rtl/>
        </w:rPr>
        <w:t>מוזמנים</w:t>
      </w:r>
      <w:r w:rsidRPr="00256F76">
        <w:rPr>
          <w:rFonts w:cs="David"/>
          <w:rtl/>
        </w:rPr>
        <w:t>:</w:t>
      </w:r>
    </w:p>
    <w:p w14:paraId="55CF936E" w14:textId="77777777" w:rsidR="00256F76" w:rsidRPr="00256F76" w:rsidRDefault="00256F76" w:rsidP="00256F76">
      <w:pPr>
        <w:tabs>
          <w:tab w:val="left" w:pos="1788"/>
          <w:tab w:val="left" w:pos="3631"/>
        </w:tabs>
        <w:bidi/>
        <w:jc w:val="both"/>
        <w:rPr>
          <w:rFonts w:cs="David" w:hint="cs"/>
          <w:rtl/>
        </w:rPr>
      </w:pPr>
      <w:r w:rsidRPr="00256F76">
        <w:rPr>
          <w:rFonts w:cs="David" w:hint="cs"/>
          <w:rtl/>
        </w:rPr>
        <w:t xml:space="preserve">אבי </w:t>
      </w:r>
      <w:proofErr w:type="spellStart"/>
      <w:r w:rsidRPr="00256F76">
        <w:rPr>
          <w:rFonts w:cs="David" w:hint="cs"/>
          <w:rtl/>
        </w:rPr>
        <w:t>בלשניקוב</w:t>
      </w:r>
      <w:proofErr w:type="spellEnd"/>
      <w:r w:rsidRPr="00256F76">
        <w:rPr>
          <w:rFonts w:cs="David" w:hint="cs"/>
          <w:rtl/>
        </w:rPr>
        <w:t>, מנכ"ל הכנסת</w:t>
      </w:r>
    </w:p>
    <w:p w14:paraId="1757C7AB" w14:textId="77777777" w:rsidR="00256F76" w:rsidRPr="00256F76" w:rsidRDefault="00256F76" w:rsidP="00256F76">
      <w:pPr>
        <w:bidi/>
        <w:jc w:val="both"/>
        <w:rPr>
          <w:rFonts w:cs="David" w:hint="cs"/>
          <w:rtl/>
        </w:rPr>
      </w:pPr>
      <w:proofErr w:type="spellStart"/>
      <w:r w:rsidRPr="00256F76">
        <w:rPr>
          <w:rFonts w:cs="David" w:hint="cs"/>
          <w:rtl/>
        </w:rPr>
        <w:t>נאזם</w:t>
      </w:r>
      <w:proofErr w:type="spellEnd"/>
      <w:r w:rsidRPr="00256F76">
        <w:rPr>
          <w:rFonts w:cs="David" w:hint="cs"/>
          <w:rtl/>
        </w:rPr>
        <w:t xml:space="preserve"> בדר, סגן מזכיר הכנסת</w:t>
      </w:r>
    </w:p>
    <w:p w14:paraId="1D93A365" w14:textId="77777777" w:rsidR="00256F76" w:rsidRPr="00256F76" w:rsidRDefault="00256F76" w:rsidP="00256F76">
      <w:pPr>
        <w:bidi/>
        <w:jc w:val="both"/>
        <w:rPr>
          <w:rFonts w:cs="David" w:hint="cs"/>
          <w:rtl/>
        </w:rPr>
      </w:pPr>
      <w:r w:rsidRPr="00256F76">
        <w:rPr>
          <w:rFonts w:cs="David" w:hint="cs"/>
          <w:rtl/>
        </w:rPr>
        <w:t>אבי לוי, חשב הכנסת</w:t>
      </w:r>
    </w:p>
    <w:p w14:paraId="43F01CFA" w14:textId="77777777" w:rsidR="00256F76" w:rsidRPr="00256F76" w:rsidRDefault="00256F76" w:rsidP="00256F76">
      <w:pPr>
        <w:bidi/>
        <w:jc w:val="both"/>
        <w:rPr>
          <w:rFonts w:cs="David" w:hint="cs"/>
          <w:rtl/>
        </w:rPr>
      </w:pPr>
      <w:r w:rsidRPr="00256F76">
        <w:rPr>
          <w:rFonts w:cs="David" w:hint="cs"/>
          <w:rtl/>
        </w:rPr>
        <w:t xml:space="preserve">רונית </w:t>
      </w:r>
      <w:proofErr w:type="spellStart"/>
      <w:r w:rsidRPr="00256F76">
        <w:rPr>
          <w:rFonts w:cs="David" w:hint="cs"/>
          <w:rtl/>
        </w:rPr>
        <w:t>חייקה</w:t>
      </w:r>
      <w:proofErr w:type="spellEnd"/>
      <w:r w:rsidRPr="00256F76">
        <w:rPr>
          <w:rFonts w:cs="David" w:hint="cs"/>
          <w:rtl/>
        </w:rPr>
        <w:t xml:space="preserve">, מנהלת סיעת </w:t>
      </w:r>
      <w:proofErr w:type="spellStart"/>
      <w:r w:rsidRPr="00256F76">
        <w:rPr>
          <w:rFonts w:cs="David" w:hint="cs"/>
          <w:rtl/>
        </w:rPr>
        <w:t>מרצ</w:t>
      </w:r>
      <w:proofErr w:type="spellEnd"/>
    </w:p>
    <w:p w14:paraId="6D948101" w14:textId="77777777" w:rsidR="00256F76" w:rsidRPr="00256F76" w:rsidRDefault="00256F76" w:rsidP="00256F76">
      <w:pPr>
        <w:tabs>
          <w:tab w:val="left" w:pos="1930"/>
        </w:tabs>
        <w:bidi/>
        <w:jc w:val="both"/>
        <w:rPr>
          <w:rFonts w:cs="David" w:hint="cs"/>
          <w:b/>
          <w:bCs/>
          <w:u w:val="single"/>
          <w:rtl/>
        </w:rPr>
      </w:pPr>
    </w:p>
    <w:p w14:paraId="7525E990" w14:textId="77777777" w:rsidR="00256F76" w:rsidRPr="00256F76" w:rsidRDefault="00256F76" w:rsidP="00256F76">
      <w:pPr>
        <w:tabs>
          <w:tab w:val="left" w:pos="1930"/>
        </w:tabs>
        <w:bidi/>
        <w:jc w:val="both"/>
        <w:rPr>
          <w:rFonts w:cs="David" w:hint="cs"/>
          <w:b/>
          <w:bCs/>
          <w:u w:val="single"/>
          <w:rtl/>
        </w:rPr>
      </w:pPr>
    </w:p>
    <w:p w14:paraId="4A7E3039" w14:textId="77777777" w:rsidR="00256F76" w:rsidRPr="00256F76" w:rsidRDefault="00256F76" w:rsidP="00256F76">
      <w:pPr>
        <w:tabs>
          <w:tab w:val="left" w:pos="1930"/>
        </w:tabs>
        <w:bidi/>
        <w:jc w:val="both"/>
        <w:rPr>
          <w:rFonts w:cs="David" w:hint="cs"/>
          <w:b/>
          <w:bCs/>
          <w:u w:val="single"/>
          <w:rtl/>
        </w:rPr>
      </w:pPr>
    </w:p>
    <w:p w14:paraId="660CDEBC" w14:textId="77777777" w:rsidR="00256F76" w:rsidRPr="00256F76" w:rsidRDefault="00256F76" w:rsidP="00256F76">
      <w:pPr>
        <w:tabs>
          <w:tab w:val="left" w:pos="1930"/>
        </w:tabs>
        <w:bidi/>
        <w:jc w:val="both"/>
        <w:rPr>
          <w:rFonts w:cs="David" w:hint="cs"/>
          <w:rtl/>
        </w:rPr>
      </w:pPr>
      <w:r w:rsidRPr="00256F76">
        <w:rPr>
          <w:rFonts w:cs="David"/>
          <w:b/>
          <w:bCs/>
          <w:u w:val="single"/>
          <w:rtl/>
        </w:rPr>
        <w:t>י</w:t>
      </w:r>
      <w:r w:rsidRPr="00256F76">
        <w:rPr>
          <w:rFonts w:cs="David" w:hint="cs"/>
          <w:b/>
          <w:bCs/>
          <w:u w:val="single"/>
          <w:rtl/>
        </w:rPr>
        <w:t>יעוץ משפטי</w:t>
      </w:r>
      <w:r w:rsidRPr="00256F76">
        <w:rPr>
          <w:rFonts w:cs="David"/>
          <w:b/>
          <w:bCs/>
          <w:u w:val="single"/>
          <w:rtl/>
        </w:rPr>
        <w:t>:</w:t>
      </w:r>
      <w:r w:rsidRPr="00256F76">
        <w:rPr>
          <w:rFonts w:cs="David" w:hint="cs"/>
          <w:rtl/>
        </w:rPr>
        <w:tab/>
        <w:t xml:space="preserve">ארבל </w:t>
      </w:r>
      <w:proofErr w:type="spellStart"/>
      <w:r w:rsidRPr="00256F76">
        <w:rPr>
          <w:rFonts w:cs="David" w:hint="cs"/>
          <w:rtl/>
        </w:rPr>
        <w:t>אסטרחן</w:t>
      </w:r>
      <w:proofErr w:type="spellEnd"/>
    </w:p>
    <w:p w14:paraId="16C9BEF2" w14:textId="77777777" w:rsidR="00256F76" w:rsidRPr="00256F76" w:rsidRDefault="00256F76" w:rsidP="00256F76">
      <w:pPr>
        <w:bidi/>
        <w:jc w:val="both"/>
        <w:rPr>
          <w:rFonts w:cs="David" w:hint="cs"/>
          <w:rtl/>
        </w:rPr>
      </w:pPr>
    </w:p>
    <w:p w14:paraId="54AF0BED" w14:textId="77777777" w:rsidR="00256F76" w:rsidRPr="00256F76" w:rsidRDefault="00256F76" w:rsidP="00256F76">
      <w:pPr>
        <w:bidi/>
        <w:jc w:val="both"/>
        <w:rPr>
          <w:rFonts w:cs="David" w:hint="cs"/>
          <w:rtl/>
        </w:rPr>
      </w:pPr>
    </w:p>
    <w:p w14:paraId="5A695DE9" w14:textId="77777777" w:rsidR="00256F76" w:rsidRPr="00256F76" w:rsidRDefault="00256F76" w:rsidP="00256F76">
      <w:pPr>
        <w:tabs>
          <w:tab w:val="left" w:pos="1930"/>
        </w:tabs>
        <w:bidi/>
        <w:jc w:val="both"/>
        <w:rPr>
          <w:rFonts w:cs="David" w:hint="cs"/>
          <w:rtl/>
        </w:rPr>
      </w:pPr>
      <w:r w:rsidRPr="00256F76">
        <w:rPr>
          <w:rFonts w:cs="David"/>
          <w:b/>
          <w:bCs/>
          <w:u w:val="single"/>
          <w:rtl/>
        </w:rPr>
        <w:t>מנהלת הוועדה</w:t>
      </w:r>
      <w:r w:rsidRPr="00256F76">
        <w:rPr>
          <w:rFonts w:cs="David"/>
          <w:rtl/>
        </w:rPr>
        <w:t>:</w:t>
      </w:r>
      <w:r w:rsidRPr="00256F76">
        <w:rPr>
          <w:rFonts w:cs="David" w:hint="cs"/>
          <w:b/>
          <w:bCs/>
          <w:rtl/>
        </w:rPr>
        <w:tab/>
      </w:r>
      <w:r w:rsidRPr="00256F76">
        <w:rPr>
          <w:rFonts w:cs="David" w:hint="cs"/>
          <w:rtl/>
        </w:rPr>
        <w:t>אתי בן-יוסף</w:t>
      </w:r>
    </w:p>
    <w:p w14:paraId="1744932E" w14:textId="77777777" w:rsidR="00256F76" w:rsidRPr="00256F76" w:rsidRDefault="00256F76" w:rsidP="00256F76">
      <w:pPr>
        <w:bidi/>
        <w:jc w:val="both"/>
        <w:rPr>
          <w:rFonts w:cs="David" w:hint="cs"/>
          <w:rtl/>
        </w:rPr>
      </w:pPr>
    </w:p>
    <w:p w14:paraId="3CCF15E4" w14:textId="77777777" w:rsidR="00256F76" w:rsidRPr="00256F76" w:rsidRDefault="00256F76" w:rsidP="00256F76">
      <w:pPr>
        <w:bidi/>
        <w:jc w:val="both"/>
        <w:rPr>
          <w:rFonts w:cs="David" w:hint="cs"/>
          <w:rtl/>
        </w:rPr>
      </w:pPr>
    </w:p>
    <w:p w14:paraId="6F879EEC" w14:textId="77777777" w:rsidR="00256F76" w:rsidRPr="00256F76" w:rsidRDefault="00256F76" w:rsidP="00256F76">
      <w:pPr>
        <w:tabs>
          <w:tab w:val="left" w:pos="1930"/>
        </w:tabs>
        <w:bidi/>
        <w:jc w:val="both"/>
        <w:rPr>
          <w:rFonts w:cs="David" w:hint="cs"/>
          <w:rtl/>
        </w:rPr>
      </w:pPr>
      <w:r w:rsidRPr="00256F76">
        <w:rPr>
          <w:rFonts w:cs="David" w:hint="cs"/>
          <w:b/>
          <w:bCs/>
          <w:u w:val="single"/>
          <w:rtl/>
        </w:rPr>
        <w:t>רשמת פרלמנטרית</w:t>
      </w:r>
      <w:r w:rsidRPr="00256F76">
        <w:rPr>
          <w:rFonts w:cs="David"/>
          <w:rtl/>
        </w:rPr>
        <w:t>:</w:t>
      </w:r>
      <w:r w:rsidRPr="00256F76">
        <w:rPr>
          <w:rFonts w:cs="David" w:hint="cs"/>
          <w:rtl/>
        </w:rPr>
        <w:tab/>
        <w:t xml:space="preserve">הדס </w:t>
      </w:r>
      <w:proofErr w:type="spellStart"/>
      <w:r w:rsidRPr="00256F76">
        <w:rPr>
          <w:rFonts w:cs="David" w:hint="cs"/>
          <w:rtl/>
        </w:rPr>
        <w:t>צנוירט</w:t>
      </w:r>
      <w:proofErr w:type="spellEnd"/>
    </w:p>
    <w:p w14:paraId="40E8AE6F" w14:textId="77777777" w:rsidR="00256F76" w:rsidRPr="00256F76" w:rsidRDefault="00256F76" w:rsidP="00256F76">
      <w:pPr>
        <w:bidi/>
        <w:jc w:val="both"/>
        <w:rPr>
          <w:rFonts w:cs="David" w:hint="cs"/>
          <w:b/>
          <w:bCs/>
          <w:rtl/>
        </w:rPr>
      </w:pPr>
    </w:p>
    <w:p w14:paraId="3978A4FA" w14:textId="77777777" w:rsidR="00256F76" w:rsidRPr="00256F76" w:rsidRDefault="00256F76" w:rsidP="00256F76">
      <w:pPr>
        <w:pStyle w:val="Heading5"/>
        <w:rPr>
          <w:rFonts w:hint="cs"/>
          <w:sz w:val="24"/>
          <w:rtl/>
        </w:rPr>
      </w:pPr>
    </w:p>
    <w:p w14:paraId="645DDDB0" w14:textId="77777777" w:rsidR="00256F76" w:rsidRPr="00256F76" w:rsidRDefault="00256F76" w:rsidP="00256F76">
      <w:pPr>
        <w:pStyle w:val="Heading5"/>
        <w:rPr>
          <w:sz w:val="24"/>
          <w:rtl/>
        </w:rPr>
      </w:pPr>
      <w:r w:rsidRPr="00256F76">
        <w:rPr>
          <w:sz w:val="24"/>
          <w:rtl/>
        </w:rPr>
        <w:t xml:space="preserve"> </w:t>
      </w:r>
    </w:p>
    <w:p w14:paraId="000EA519" w14:textId="77777777" w:rsidR="00256F76" w:rsidRPr="00256F76" w:rsidRDefault="00256F76" w:rsidP="00256F76">
      <w:pPr>
        <w:bidi/>
        <w:jc w:val="both"/>
        <w:rPr>
          <w:rFonts w:cs="David" w:hint="cs"/>
          <w:rtl/>
        </w:rPr>
      </w:pPr>
    </w:p>
    <w:p w14:paraId="4CE062BC" w14:textId="77777777" w:rsidR="00256F76" w:rsidRPr="00256F76" w:rsidRDefault="00256F76" w:rsidP="00256F76">
      <w:pPr>
        <w:tabs>
          <w:tab w:val="left" w:pos="1221"/>
        </w:tabs>
        <w:bidi/>
        <w:jc w:val="both"/>
        <w:rPr>
          <w:rFonts w:cs="David" w:hint="cs"/>
          <w:b/>
          <w:bCs/>
          <w:u w:val="single"/>
          <w:rtl/>
        </w:rPr>
      </w:pPr>
      <w:r w:rsidRPr="00256F76">
        <w:rPr>
          <w:rFonts w:cs="David"/>
          <w:rtl/>
        </w:rPr>
        <w:br w:type="page"/>
      </w:r>
      <w:r w:rsidRPr="00256F76">
        <w:rPr>
          <w:rFonts w:cs="David" w:hint="cs"/>
          <w:b/>
          <w:bCs/>
          <w:u w:val="single"/>
          <w:rtl/>
        </w:rPr>
        <w:lastRenderedPageBreak/>
        <w:t>א. ערעורים על החלטת יו"ר הכנסת והסגנים שלא לאשר דחיפות הצעות לסדר היום</w:t>
      </w:r>
    </w:p>
    <w:p w14:paraId="5738980B" w14:textId="77777777" w:rsidR="00256F76" w:rsidRPr="00256F76" w:rsidRDefault="00256F76" w:rsidP="00256F76">
      <w:pPr>
        <w:bidi/>
        <w:jc w:val="both"/>
        <w:rPr>
          <w:rFonts w:cs="David" w:hint="cs"/>
          <w:u w:val="single"/>
          <w:rtl/>
        </w:rPr>
      </w:pPr>
    </w:p>
    <w:p w14:paraId="312DCBFE" w14:textId="77777777" w:rsidR="00256F76" w:rsidRPr="00256F76" w:rsidRDefault="00256F76" w:rsidP="00256F76">
      <w:pPr>
        <w:bidi/>
        <w:jc w:val="both"/>
        <w:rPr>
          <w:rFonts w:cs="David" w:hint="cs"/>
          <w:u w:val="single"/>
          <w:rtl/>
        </w:rPr>
      </w:pPr>
    </w:p>
    <w:p w14:paraId="44F79BA0"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6A1A267C" w14:textId="77777777" w:rsidR="00256F76" w:rsidRPr="00256F76" w:rsidRDefault="00256F76" w:rsidP="00256F76">
      <w:pPr>
        <w:bidi/>
        <w:jc w:val="both"/>
        <w:rPr>
          <w:rFonts w:cs="David" w:hint="cs"/>
          <w:rtl/>
        </w:rPr>
      </w:pPr>
    </w:p>
    <w:p w14:paraId="08434954" w14:textId="77777777" w:rsidR="00256F76" w:rsidRPr="00256F76" w:rsidRDefault="00256F76" w:rsidP="00256F76">
      <w:pPr>
        <w:tabs>
          <w:tab w:val="left" w:pos="1221"/>
        </w:tabs>
        <w:bidi/>
        <w:jc w:val="both"/>
        <w:rPr>
          <w:rFonts w:cs="David" w:hint="cs"/>
          <w:rtl/>
        </w:rPr>
      </w:pPr>
      <w:r w:rsidRPr="00256F76">
        <w:rPr>
          <w:rFonts w:cs="David" w:hint="cs"/>
          <w:rtl/>
        </w:rPr>
        <w:t xml:space="preserve">        בוקר טוב, אני מתכבד לפתוח את הישיבה. אנו פותחים בסעיף ערעורים על החלטת יו"ר</w:t>
      </w:r>
    </w:p>
    <w:p w14:paraId="1860CCAC" w14:textId="77777777" w:rsidR="00256F76" w:rsidRPr="00256F76" w:rsidRDefault="00256F76" w:rsidP="00256F76">
      <w:pPr>
        <w:tabs>
          <w:tab w:val="left" w:pos="1221"/>
        </w:tabs>
        <w:bidi/>
        <w:jc w:val="both"/>
        <w:rPr>
          <w:rFonts w:cs="David" w:hint="cs"/>
          <w:rtl/>
        </w:rPr>
      </w:pPr>
      <w:r w:rsidRPr="00256F76">
        <w:rPr>
          <w:rFonts w:cs="David" w:hint="cs"/>
          <w:rtl/>
        </w:rPr>
        <w:t>הכנסת והסגנים שלא לאשר דחיפות הצעות לסדר היום.</w:t>
      </w:r>
    </w:p>
    <w:p w14:paraId="54989BF4" w14:textId="77777777" w:rsidR="00256F76" w:rsidRPr="00256F76" w:rsidRDefault="00256F76" w:rsidP="00256F76">
      <w:pPr>
        <w:bidi/>
        <w:jc w:val="both"/>
        <w:rPr>
          <w:rFonts w:cs="David" w:hint="cs"/>
          <w:rtl/>
        </w:rPr>
      </w:pPr>
    </w:p>
    <w:p w14:paraId="7DA3C5B1" w14:textId="77777777" w:rsidR="00256F76" w:rsidRPr="00256F76" w:rsidRDefault="00256F76" w:rsidP="00256F76">
      <w:pPr>
        <w:bidi/>
        <w:jc w:val="both"/>
        <w:rPr>
          <w:rFonts w:cs="David" w:hint="cs"/>
          <w:rtl/>
        </w:rPr>
      </w:pPr>
      <w:r w:rsidRPr="00256F76">
        <w:rPr>
          <w:rFonts w:cs="David" w:hint="cs"/>
          <w:rtl/>
        </w:rPr>
        <w:tab/>
        <w:t>חבר הכנסת גפני, בבקשה.</w:t>
      </w:r>
    </w:p>
    <w:p w14:paraId="0EE40047" w14:textId="77777777" w:rsidR="00256F76" w:rsidRPr="00256F76" w:rsidRDefault="00256F76" w:rsidP="00256F76">
      <w:pPr>
        <w:bidi/>
        <w:jc w:val="both"/>
        <w:rPr>
          <w:rFonts w:cs="David" w:hint="cs"/>
          <w:rtl/>
        </w:rPr>
      </w:pPr>
    </w:p>
    <w:p w14:paraId="5BEB69B3" w14:textId="77777777" w:rsidR="00256F76" w:rsidRPr="00256F76" w:rsidRDefault="00256F76" w:rsidP="00256F76">
      <w:pPr>
        <w:bidi/>
        <w:jc w:val="both"/>
        <w:rPr>
          <w:rFonts w:cs="David" w:hint="cs"/>
          <w:rtl/>
        </w:rPr>
      </w:pPr>
      <w:r w:rsidRPr="00256F76">
        <w:rPr>
          <w:rFonts w:cs="David" w:hint="cs"/>
          <w:u w:val="single"/>
          <w:rtl/>
        </w:rPr>
        <w:t>משה גפני:</w:t>
      </w:r>
    </w:p>
    <w:p w14:paraId="7142E3EC" w14:textId="77777777" w:rsidR="00256F76" w:rsidRPr="00256F76" w:rsidRDefault="00256F76" w:rsidP="00256F76">
      <w:pPr>
        <w:bidi/>
        <w:jc w:val="both"/>
        <w:rPr>
          <w:rFonts w:cs="David" w:hint="cs"/>
          <w:rtl/>
        </w:rPr>
      </w:pPr>
    </w:p>
    <w:p w14:paraId="2E2EC427" w14:textId="77777777" w:rsidR="00256F76" w:rsidRPr="00256F76" w:rsidRDefault="00256F76" w:rsidP="00256F76">
      <w:pPr>
        <w:bidi/>
        <w:jc w:val="both"/>
        <w:rPr>
          <w:rFonts w:cs="David" w:hint="cs"/>
          <w:rtl/>
        </w:rPr>
      </w:pPr>
      <w:r w:rsidRPr="00256F76">
        <w:rPr>
          <w:rFonts w:cs="David" w:hint="cs"/>
          <w:rtl/>
        </w:rPr>
        <w:tab/>
        <w:t>אדוני היושב ראש, בוקר טוב, מה שקרה השבוע בלוד היה מעשה שלדעתי הוא חסר תקדים בחומרתו. היה שם בעל מכולת בשכונת חב"ד בלוד שעל חריגת בנייה, שהגיע להסדר עם העירייה, הוא נשפט בבית המשפט לעשרה חודשי מאסר בפועל ו-100 אלף ₪ קנס. זה משהו חסר תקדים, במיוחד שאנו מדברים בלוד, זה דבר חמור בחומרתו. אני חושב שהכנסת צריכה לדון בעניין הזה. יש פה איפה ואיפה באופן ברור.</w:t>
      </w:r>
    </w:p>
    <w:p w14:paraId="5327E9E7" w14:textId="77777777" w:rsidR="00256F76" w:rsidRPr="00256F76" w:rsidRDefault="00256F76" w:rsidP="00256F76">
      <w:pPr>
        <w:bidi/>
        <w:jc w:val="both"/>
        <w:rPr>
          <w:rFonts w:cs="David" w:hint="cs"/>
          <w:rtl/>
        </w:rPr>
      </w:pPr>
    </w:p>
    <w:p w14:paraId="3D4525AD"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20C320C3" w14:textId="77777777" w:rsidR="00256F76" w:rsidRPr="00256F76" w:rsidRDefault="00256F76" w:rsidP="00256F76">
      <w:pPr>
        <w:bidi/>
        <w:jc w:val="both"/>
        <w:rPr>
          <w:rFonts w:cs="David" w:hint="cs"/>
          <w:rtl/>
        </w:rPr>
      </w:pPr>
    </w:p>
    <w:p w14:paraId="78CC942E" w14:textId="77777777" w:rsidR="00256F76" w:rsidRPr="00256F76" w:rsidRDefault="00256F76" w:rsidP="00256F76">
      <w:pPr>
        <w:bidi/>
        <w:jc w:val="both"/>
        <w:rPr>
          <w:rFonts w:cs="David" w:hint="cs"/>
          <w:rtl/>
        </w:rPr>
      </w:pPr>
      <w:r w:rsidRPr="00256F76">
        <w:rPr>
          <w:rFonts w:cs="David" w:hint="cs"/>
          <w:rtl/>
        </w:rPr>
        <w:tab/>
        <w:t xml:space="preserve"> היות שאישרו קצת יותר מדי נושאים בנשיאות, שבעה נושאים, בדרך כלל - חמישה, עם חריגה כזו או אחרת </w:t>
      </w:r>
      <w:r w:rsidRPr="00256F76">
        <w:rPr>
          <w:rFonts w:cs="David"/>
          <w:rtl/>
        </w:rPr>
        <w:t>–</w:t>
      </w:r>
      <w:r w:rsidRPr="00256F76">
        <w:rPr>
          <w:rFonts w:cs="David" w:hint="cs"/>
          <w:rtl/>
        </w:rPr>
        <w:t xml:space="preserve"> ששה, לפעמים אישרו גם שבעה, אני רוצה להציע לחברי הוועדה שנעביר את זה אולי לוועדת החוקה שתדון בזה, ושזה לא יעלה לסדר היום. נצביע עבור זה, מי בעד? מי נגד? מי נמנע? אושרה המלצה לוועדת חוקה לדון בערעור.</w:t>
      </w:r>
    </w:p>
    <w:p w14:paraId="5B5DA384" w14:textId="77777777" w:rsidR="00256F76" w:rsidRPr="00256F76" w:rsidRDefault="00256F76" w:rsidP="00256F76">
      <w:pPr>
        <w:bidi/>
        <w:jc w:val="both"/>
        <w:rPr>
          <w:rFonts w:cs="David" w:hint="cs"/>
          <w:rtl/>
        </w:rPr>
      </w:pPr>
    </w:p>
    <w:p w14:paraId="3256F411" w14:textId="77777777" w:rsidR="00256F76" w:rsidRPr="00256F76" w:rsidRDefault="00256F76" w:rsidP="00256F76">
      <w:pPr>
        <w:bidi/>
        <w:jc w:val="both"/>
        <w:rPr>
          <w:rFonts w:cs="David" w:hint="cs"/>
          <w:rtl/>
        </w:rPr>
      </w:pPr>
      <w:r w:rsidRPr="00256F76">
        <w:rPr>
          <w:rFonts w:cs="David" w:hint="cs"/>
          <w:rtl/>
        </w:rPr>
        <w:tab/>
        <w:t xml:space="preserve">הנושא הבא הוא של חבר הכנסת זאב </w:t>
      </w:r>
      <w:proofErr w:type="spellStart"/>
      <w:r w:rsidRPr="00256F76">
        <w:rPr>
          <w:rFonts w:cs="David" w:hint="cs"/>
          <w:rtl/>
        </w:rPr>
        <w:t>אלקין</w:t>
      </w:r>
      <w:proofErr w:type="spellEnd"/>
      <w:r w:rsidRPr="00256F76">
        <w:rPr>
          <w:rFonts w:cs="David" w:hint="cs"/>
          <w:rtl/>
        </w:rPr>
        <w:t>, בבקשה.</w:t>
      </w:r>
    </w:p>
    <w:p w14:paraId="4CDE0658" w14:textId="77777777" w:rsidR="00256F76" w:rsidRPr="00256F76" w:rsidRDefault="00256F76" w:rsidP="00256F76">
      <w:pPr>
        <w:bidi/>
        <w:jc w:val="both"/>
        <w:rPr>
          <w:rFonts w:cs="David" w:hint="cs"/>
          <w:rtl/>
        </w:rPr>
      </w:pPr>
    </w:p>
    <w:p w14:paraId="7CA63375" w14:textId="77777777" w:rsidR="00256F76" w:rsidRPr="00256F76" w:rsidRDefault="00256F76" w:rsidP="00256F76">
      <w:pPr>
        <w:bidi/>
        <w:jc w:val="both"/>
        <w:rPr>
          <w:rFonts w:cs="David" w:hint="cs"/>
          <w:rtl/>
        </w:rPr>
      </w:pPr>
      <w:r w:rsidRPr="00256F76">
        <w:rPr>
          <w:rFonts w:cs="David" w:hint="cs"/>
          <w:u w:val="single"/>
          <w:rtl/>
        </w:rPr>
        <w:t xml:space="preserve">זאב </w:t>
      </w:r>
      <w:proofErr w:type="spellStart"/>
      <w:r w:rsidRPr="00256F76">
        <w:rPr>
          <w:rFonts w:cs="David" w:hint="cs"/>
          <w:u w:val="single"/>
          <w:rtl/>
        </w:rPr>
        <w:t>אלקין</w:t>
      </w:r>
      <w:proofErr w:type="spellEnd"/>
      <w:r w:rsidRPr="00256F76">
        <w:rPr>
          <w:rFonts w:cs="David" w:hint="cs"/>
          <w:u w:val="single"/>
          <w:rtl/>
        </w:rPr>
        <w:t>:</w:t>
      </w:r>
    </w:p>
    <w:p w14:paraId="0F111960" w14:textId="77777777" w:rsidR="00256F76" w:rsidRPr="00256F76" w:rsidRDefault="00256F76" w:rsidP="00256F76">
      <w:pPr>
        <w:bidi/>
        <w:jc w:val="both"/>
        <w:rPr>
          <w:rFonts w:cs="David" w:hint="cs"/>
          <w:rtl/>
        </w:rPr>
      </w:pPr>
    </w:p>
    <w:p w14:paraId="1E0733BF" w14:textId="77777777" w:rsidR="00256F76" w:rsidRPr="00256F76" w:rsidRDefault="00256F76" w:rsidP="00256F76">
      <w:pPr>
        <w:bidi/>
        <w:jc w:val="both"/>
        <w:rPr>
          <w:rFonts w:cs="David" w:hint="cs"/>
          <w:rtl/>
        </w:rPr>
      </w:pPr>
      <w:r w:rsidRPr="00256F76">
        <w:rPr>
          <w:rFonts w:cs="David" w:hint="cs"/>
          <w:rtl/>
        </w:rPr>
        <w:tab/>
        <w:t xml:space="preserve">תודה, אדוני היושב ראש, מדובר בהצעה דחופה לסדר במליאה שעוסקת בפרסום הידיעה בשבוע שעבר על כך שהרוצחים של האזרח הישראלי בשומרון הם שוטרים פלסטינים, והצעה לדון בהקשר הזה בשאלות שחרור המחבלים מפתח לאור הגילוי הזה. לדעתי הנושא חשוב מאוד, להעלותו על סדר יומה של הכנסת, לא קיימנו דיון על כך, ואני רואה בכך נושא דחוף. </w:t>
      </w:r>
    </w:p>
    <w:p w14:paraId="1558DEE3" w14:textId="77777777" w:rsidR="00256F76" w:rsidRPr="00256F76" w:rsidRDefault="00256F76" w:rsidP="00256F76">
      <w:pPr>
        <w:bidi/>
        <w:jc w:val="both"/>
        <w:rPr>
          <w:rFonts w:cs="David" w:hint="cs"/>
          <w:rtl/>
        </w:rPr>
      </w:pPr>
    </w:p>
    <w:p w14:paraId="0D6B5C4C" w14:textId="77777777" w:rsidR="00256F76" w:rsidRPr="00256F76" w:rsidRDefault="00256F76" w:rsidP="00256F76">
      <w:pPr>
        <w:bidi/>
        <w:ind w:firstLine="567"/>
        <w:jc w:val="both"/>
        <w:rPr>
          <w:rFonts w:cs="David" w:hint="cs"/>
          <w:rtl/>
        </w:rPr>
      </w:pPr>
      <w:r w:rsidRPr="00256F76">
        <w:rPr>
          <w:rFonts w:cs="David" w:hint="cs"/>
          <w:rtl/>
        </w:rPr>
        <w:t>בשבוע שעבר לא יכולתי להגיש אותו כהצעה דחופה, לצערי, כי לא היו הצעות דחופות, והגשתי אותו השבוע. על כן אני בכל זאת מגיש את הערעור ומבקש את תמיכת הוועדה להביא את הנושא לסדר יומה של הכנסת. אני גם יכול לומר שהגעתי לסיכום עם יו"ר הקואליציה על כך שהקואליציה תתמוך בבקשה הזו.</w:t>
      </w:r>
    </w:p>
    <w:p w14:paraId="6AC07B11" w14:textId="77777777" w:rsidR="00256F76" w:rsidRPr="00256F76" w:rsidRDefault="00256F76" w:rsidP="00256F76">
      <w:pPr>
        <w:bidi/>
        <w:jc w:val="both"/>
        <w:rPr>
          <w:rFonts w:cs="David" w:hint="cs"/>
          <w:rtl/>
        </w:rPr>
      </w:pPr>
    </w:p>
    <w:p w14:paraId="753E2280"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6BBE74D8" w14:textId="77777777" w:rsidR="00256F76" w:rsidRPr="00256F76" w:rsidRDefault="00256F76" w:rsidP="00256F76">
      <w:pPr>
        <w:bidi/>
        <w:jc w:val="both"/>
        <w:rPr>
          <w:rFonts w:cs="David" w:hint="cs"/>
          <w:rtl/>
        </w:rPr>
      </w:pPr>
    </w:p>
    <w:p w14:paraId="0495757D" w14:textId="77777777" w:rsidR="00256F76" w:rsidRPr="00256F76" w:rsidRDefault="00256F76" w:rsidP="00256F76">
      <w:pPr>
        <w:bidi/>
        <w:jc w:val="both"/>
        <w:rPr>
          <w:rFonts w:cs="David" w:hint="cs"/>
          <w:rtl/>
        </w:rPr>
      </w:pPr>
      <w:r w:rsidRPr="00256F76">
        <w:rPr>
          <w:rFonts w:cs="David" w:hint="cs"/>
          <w:rtl/>
        </w:rPr>
        <w:tab/>
        <w:t xml:space="preserve"> אני סבור שזה נושא באמת חשוב אך לאור מספר הנושאים שאושרו כבר, שבעה, בהנחה שחברים יצביעו בעד זה, זה ייכנס לסדר היום, אך אם זה לא יסתייע היום, אז שבוע לאחר מכן. </w:t>
      </w:r>
    </w:p>
    <w:p w14:paraId="74C8E8FD" w14:textId="77777777" w:rsidR="00256F76" w:rsidRPr="00256F76" w:rsidRDefault="00256F76" w:rsidP="00256F76">
      <w:pPr>
        <w:bidi/>
        <w:jc w:val="both"/>
        <w:rPr>
          <w:rFonts w:cs="David" w:hint="cs"/>
          <w:rtl/>
        </w:rPr>
      </w:pPr>
    </w:p>
    <w:p w14:paraId="5A9F3509" w14:textId="77777777" w:rsidR="00256F76" w:rsidRPr="00256F76" w:rsidRDefault="00256F76" w:rsidP="00256F76">
      <w:pPr>
        <w:bidi/>
        <w:jc w:val="both"/>
        <w:rPr>
          <w:rFonts w:cs="David" w:hint="cs"/>
          <w:rtl/>
        </w:rPr>
      </w:pPr>
      <w:r w:rsidRPr="00256F76">
        <w:rPr>
          <w:rFonts w:cs="David" w:hint="cs"/>
          <w:rtl/>
        </w:rPr>
        <w:tab/>
        <w:t xml:space="preserve">רבותיי חברי הוועדה, מי בעד הערעור של חבר הכנסת </w:t>
      </w:r>
      <w:proofErr w:type="spellStart"/>
      <w:r w:rsidRPr="00256F76">
        <w:rPr>
          <w:rFonts w:cs="David" w:hint="cs"/>
          <w:rtl/>
        </w:rPr>
        <w:t>אלקין</w:t>
      </w:r>
      <w:proofErr w:type="spellEnd"/>
      <w:r w:rsidRPr="00256F76">
        <w:rPr>
          <w:rFonts w:cs="David" w:hint="cs"/>
          <w:rtl/>
        </w:rPr>
        <w:t xml:space="preserve"> לגבי הרצח של עידו </w:t>
      </w:r>
      <w:proofErr w:type="spellStart"/>
      <w:r w:rsidRPr="00256F76">
        <w:rPr>
          <w:rFonts w:cs="David" w:hint="cs"/>
          <w:rtl/>
        </w:rPr>
        <w:t>זולדן</w:t>
      </w:r>
      <w:proofErr w:type="spellEnd"/>
      <w:r w:rsidRPr="00256F76">
        <w:rPr>
          <w:rFonts w:cs="David" w:hint="cs"/>
          <w:rtl/>
        </w:rPr>
        <w:t xml:space="preserve"> ז"ל? מי נגד? מי נמנע? הערעור התקבל.</w:t>
      </w:r>
    </w:p>
    <w:p w14:paraId="28C26F51" w14:textId="77777777" w:rsidR="00256F76" w:rsidRPr="00256F76" w:rsidRDefault="00256F76" w:rsidP="00256F76">
      <w:pPr>
        <w:bidi/>
        <w:jc w:val="both"/>
        <w:rPr>
          <w:rFonts w:cs="David" w:hint="cs"/>
          <w:rtl/>
        </w:rPr>
      </w:pPr>
    </w:p>
    <w:p w14:paraId="4635301F" w14:textId="77777777" w:rsidR="00256F76" w:rsidRPr="00256F76" w:rsidRDefault="00256F76" w:rsidP="00256F76">
      <w:pPr>
        <w:tabs>
          <w:tab w:val="left" w:pos="1221"/>
        </w:tabs>
        <w:bidi/>
        <w:jc w:val="both"/>
        <w:rPr>
          <w:rFonts w:cs="David" w:hint="cs"/>
          <w:b/>
          <w:bCs/>
          <w:u w:val="single"/>
          <w:rtl/>
        </w:rPr>
      </w:pPr>
      <w:r w:rsidRPr="00256F76">
        <w:rPr>
          <w:rFonts w:cs="David"/>
          <w:rtl/>
        </w:rPr>
        <w:br w:type="page"/>
      </w:r>
      <w:r w:rsidRPr="00256F76">
        <w:rPr>
          <w:rFonts w:cs="David" w:hint="cs"/>
          <w:b/>
          <w:bCs/>
          <w:u w:val="single"/>
          <w:rtl/>
        </w:rPr>
        <w:lastRenderedPageBreak/>
        <w:t xml:space="preserve">ב. תנאי שכר עוזר מיוחד ליו"ר האופוזיציה </w:t>
      </w:r>
      <w:r w:rsidRPr="00256F76">
        <w:rPr>
          <w:rFonts w:cs="David"/>
          <w:b/>
          <w:bCs/>
          <w:u w:val="single"/>
          <w:rtl/>
        </w:rPr>
        <w:t>–</w:t>
      </w:r>
      <w:r w:rsidRPr="00256F76">
        <w:rPr>
          <w:rFonts w:cs="David" w:hint="cs"/>
          <w:b/>
          <w:bCs/>
          <w:u w:val="single"/>
          <w:rtl/>
        </w:rPr>
        <w:t xml:space="preserve"> השלמת דיון</w:t>
      </w:r>
    </w:p>
    <w:p w14:paraId="0183E9DC" w14:textId="77777777" w:rsidR="00256F76" w:rsidRPr="00256F76" w:rsidRDefault="00256F76" w:rsidP="00256F76">
      <w:pPr>
        <w:bidi/>
        <w:jc w:val="both"/>
        <w:rPr>
          <w:rFonts w:cs="David" w:hint="cs"/>
          <w:rtl/>
        </w:rPr>
      </w:pPr>
    </w:p>
    <w:p w14:paraId="3CAF532C" w14:textId="77777777" w:rsidR="00256F76" w:rsidRPr="00256F76" w:rsidRDefault="00256F76" w:rsidP="00256F76">
      <w:pPr>
        <w:bidi/>
        <w:jc w:val="both"/>
        <w:rPr>
          <w:rFonts w:cs="David" w:hint="cs"/>
          <w:rtl/>
        </w:rPr>
      </w:pPr>
    </w:p>
    <w:p w14:paraId="2D1685F2"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541D5461" w14:textId="77777777" w:rsidR="00256F76" w:rsidRPr="00256F76" w:rsidRDefault="00256F76" w:rsidP="00256F76">
      <w:pPr>
        <w:bidi/>
        <w:jc w:val="both"/>
        <w:rPr>
          <w:rFonts w:cs="David" w:hint="cs"/>
          <w:rtl/>
        </w:rPr>
      </w:pPr>
    </w:p>
    <w:p w14:paraId="043AE150" w14:textId="77777777" w:rsidR="00256F76" w:rsidRPr="00256F76" w:rsidRDefault="00256F76" w:rsidP="00256F76">
      <w:pPr>
        <w:tabs>
          <w:tab w:val="left" w:pos="1221"/>
        </w:tabs>
        <w:bidi/>
        <w:jc w:val="both"/>
        <w:rPr>
          <w:rFonts w:cs="David" w:hint="cs"/>
          <w:rtl/>
        </w:rPr>
      </w:pPr>
      <w:r w:rsidRPr="00256F76">
        <w:rPr>
          <w:rFonts w:cs="David" w:hint="cs"/>
          <w:rtl/>
        </w:rPr>
        <w:t xml:space="preserve">            הנושא הבא על סדר יומנו, תנאי שכר עוזר מיוחד ליו"ר האופוזיציה </w:t>
      </w:r>
      <w:r w:rsidRPr="00256F76">
        <w:rPr>
          <w:rFonts w:cs="David"/>
          <w:rtl/>
        </w:rPr>
        <w:t>–</w:t>
      </w:r>
      <w:r w:rsidRPr="00256F76">
        <w:rPr>
          <w:rFonts w:cs="David" w:hint="cs"/>
          <w:rtl/>
        </w:rPr>
        <w:t xml:space="preserve"> השלמת הדיון. בדיון הקודם אישרנו ברמה העקרונית את המרתו של העוזר </w:t>
      </w:r>
      <w:proofErr w:type="spellStart"/>
      <w:r w:rsidRPr="00256F76">
        <w:rPr>
          <w:rFonts w:cs="David" w:hint="cs"/>
          <w:rtl/>
        </w:rPr>
        <w:t>הפרלמנטרי</w:t>
      </w:r>
      <w:proofErr w:type="spellEnd"/>
      <w:r w:rsidRPr="00256F76">
        <w:rPr>
          <w:rFonts w:cs="David" w:hint="cs"/>
          <w:rtl/>
        </w:rPr>
        <w:t xml:space="preserve"> השלישי בעוזר בכיר, זו משרת אמון. אנו אמורים כרגע לאשר את התנאים הנלווים ואת השכר. אקרא את זה בזריזות ואני מציע לאשר את הדברים הללו. כפי שנאמר, התווסף אחרי סעיף 49א להחלטה העיקרית עוזר בכיר:</w:t>
      </w:r>
    </w:p>
    <w:p w14:paraId="61E265E5" w14:textId="77777777" w:rsidR="00256F76" w:rsidRPr="00256F76" w:rsidRDefault="00256F76" w:rsidP="00256F76">
      <w:pPr>
        <w:bidi/>
        <w:jc w:val="both"/>
        <w:rPr>
          <w:rFonts w:cs="David" w:hint="cs"/>
          <w:rtl/>
        </w:rPr>
      </w:pPr>
    </w:p>
    <w:p w14:paraId="456BE5FF" w14:textId="77777777" w:rsidR="00256F76" w:rsidRPr="00256F76" w:rsidRDefault="00256F76" w:rsidP="00256F76">
      <w:pPr>
        <w:bidi/>
        <w:jc w:val="both"/>
        <w:rPr>
          <w:rFonts w:cs="David" w:hint="cs"/>
          <w:rtl/>
        </w:rPr>
      </w:pPr>
      <w:r w:rsidRPr="00256F76">
        <w:rPr>
          <w:rFonts w:cs="David" w:hint="cs"/>
          <w:rtl/>
        </w:rPr>
        <w:tab/>
        <w:t xml:space="preserve">"(א) בנוסף לזכאותו לפי פרק ה1, זכאי ראש האופוזיציה לעוזר בכיר במשרה מלאה, שייבחר על ידיו ויהיה עובד הכנסת המועסק במשרת אמון. </w:t>
      </w:r>
    </w:p>
    <w:p w14:paraId="57633F60" w14:textId="77777777" w:rsidR="00256F76" w:rsidRPr="00256F76" w:rsidRDefault="00256F76" w:rsidP="00256F76">
      <w:pPr>
        <w:bidi/>
        <w:jc w:val="both"/>
        <w:rPr>
          <w:rFonts w:cs="David" w:hint="cs"/>
          <w:rtl/>
        </w:rPr>
      </w:pPr>
    </w:p>
    <w:p w14:paraId="15833A9E" w14:textId="77777777" w:rsidR="00256F76" w:rsidRPr="00256F76" w:rsidRDefault="00256F76" w:rsidP="00256F76">
      <w:pPr>
        <w:bidi/>
        <w:jc w:val="both"/>
        <w:rPr>
          <w:rFonts w:cs="David" w:hint="cs"/>
          <w:rtl/>
        </w:rPr>
      </w:pPr>
      <w:r w:rsidRPr="00256F76">
        <w:rPr>
          <w:rFonts w:cs="David" w:hint="cs"/>
          <w:rtl/>
        </w:rPr>
        <w:tab/>
        <w:t>(ב) ראש האופוזיציה יקבע את מועד תחילת עבודת העוזר הבכיר אצלו וסיומה ואת המטלות שיבצע. עם סיום כהונתו של ראש האופוזיציה בתפקידו תחדל העסקתו של העוזר הבכיר, אלא אם כן ראש האופוזיציה החדש יבקש להמשיך את העסקתו.</w:t>
      </w:r>
    </w:p>
    <w:p w14:paraId="666C72B9" w14:textId="77777777" w:rsidR="00256F76" w:rsidRPr="00256F76" w:rsidRDefault="00256F76" w:rsidP="00256F76">
      <w:pPr>
        <w:bidi/>
        <w:jc w:val="both"/>
        <w:rPr>
          <w:rFonts w:cs="David" w:hint="cs"/>
          <w:rtl/>
        </w:rPr>
      </w:pPr>
    </w:p>
    <w:p w14:paraId="697A0D4E" w14:textId="77777777" w:rsidR="00256F76" w:rsidRPr="00256F76" w:rsidRDefault="00256F76" w:rsidP="00256F76">
      <w:pPr>
        <w:bidi/>
        <w:jc w:val="both"/>
        <w:rPr>
          <w:rFonts w:cs="David" w:hint="cs"/>
          <w:rtl/>
        </w:rPr>
      </w:pPr>
      <w:r w:rsidRPr="00256F76">
        <w:rPr>
          <w:rFonts w:cs="David" w:hint="cs"/>
          <w:rtl/>
        </w:rPr>
        <w:tab/>
        <w:t>(ג) העוזר הבכיר יועסק בדרגה 150 בדירוג עוזרים בכירים בלשכת שר (דירוג 864), ושכרו יתעדכן בהתאם להנחיות נציבות שירות המדינה. שאר תנאי העסקתו יהיו לפי המקובל בשירות המדינה לאותה דרגה".</w:t>
      </w:r>
    </w:p>
    <w:p w14:paraId="0A5D4AF9" w14:textId="77777777" w:rsidR="00256F76" w:rsidRPr="00256F76" w:rsidRDefault="00256F76" w:rsidP="00256F76">
      <w:pPr>
        <w:bidi/>
        <w:jc w:val="both"/>
        <w:rPr>
          <w:rFonts w:cs="David" w:hint="cs"/>
          <w:rtl/>
        </w:rPr>
      </w:pPr>
    </w:p>
    <w:p w14:paraId="3811D992" w14:textId="77777777" w:rsidR="00256F76" w:rsidRPr="00256F76" w:rsidRDefault="00256F76" w:rsidP="00256F76">
      <w:pPr>
        <w:bidi/>
        <w:jc w:val="both"/>
        <w:rPr>
          <w:rFonts w:cs="David" w:hint="cs"/>
          <w:u w:val="single"/>
          <w:rtl/>
        </w:rPr>
      </w:pPr>
      <w:r w:rsidRPr="00256F76">
        <w:rPr>
          <w:rFonts w:cs="David" w:hint="cs"/>
          <w:u w:val="single"/>
          <w:rtl/>
        </w:rPr>
        <w:t>גדעון סער:</w:t>
      </w:r>
    </w:p>
    <w:p w14:paraId="1FD488D6" w14:textId="77777777" w:rsidR="00256F76" w:rsidRPr="00256F76" w:rsidRDefault="00256F76" w:rsidP="00256F76">
      <w:pPr>
        <w:bidi/>
        <w:jc w:val="both"/>
        <w:rPr>
          <w:rFonts w:cs="David" w:hint="cs"/>
          <w:u w:val="single"/>
          <w:rtl/>
        </w:rPr>
      </w:pPr>
    </w:p>
    <w:p w14:paraId="37924891" w14:textId="77777777" w:rsidR="00256F76" w:rsidRPr="00256F76" w:rsidRDefault="00256F76" w:rsidP="00256F76">
      <w:pPr>
        <w:bidi/>
        <w:jc w:val="both"/>
        <w:rPr>
          <w:rFonts w:cs="David" w:hint="cs"/>
          <w:rtl/>
        </w:rPr>
      </w:pPr>
      <w:r w:rsidRPr="00256F76">
        <w:rPr>
          <w:rFonts w:cs="David" w:hint="cs"/>
          <w:rtl/>
        </w:rPr>
        <w:tab/>
        <w:t xml:space="preserve"> האם עובד הכנסת המועסק במשרת אמון, המשמעות שהוא חייב להיות עובד הכנסת ביום קבלת ההחלטה או ברגע שהוא ייבחר לתפקידו על ידי יו"ר האופוזיציה- -</w:t>
      </w:r>
    </w:p>
    <w:p w14:paraId="01F6BFD1" w14:textId="77777777" w:rsidR="00256F76" w:rsidRPr="00256F76" w:rsidRDefault="00256F76" w:rsidP="00256F76">
      <w:pPr>
        <w:bidi/>
        <w:jc w:val="both"/>
        <w:rPr>
          <w:rFonts w:cs="David" w:hint="cs"/>
          <w:rtl/>
        </w:rPr>
      </w:pPr>
    </w:p>
    <w:p w14:paraId="72295FEF"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385237B5" w14:textId="77777777" w:rsidR="00256F76" w:rsidRPr="00256F76" w:rsidRDefault="00256F76" w:rsidP="00256F76">
      <w:pPr>
        <w:bidi/>
        <w:jc w:val="both"/>
        <w:rPr>
          <w:rFonts w:cs="David" w:hint="cs"/>
          <w:rtl/>
        </w:rPr>
      </w:pPr>
    </w:p>
    <w:p w14:paraId="452FEA1A" w14:textId="77777777" w:rsidR="00256F76" w:rsidRPr="00256F76" w:rsidRDefault="00256F76" w:rsidP="00256F76">
      <w:pPr>
        <w:bidi/>
        <w:jc w:val="both"/>
        <w:rPr>
          <w:rFonts w:cs="David" w:hint="cs"/>
          <w:rtl/>
        </w:rPr>
      </w:pPr>
      <w:r w:rsidRPr="00256F76">
        <w:rPr>
          <w:rFonts w:cs="David" w:hint="cs"/>
          <w:rtl/>
        </w:rPr>
        <w:tab/>
        <w:t xml:space="preserve">כשהוא ייבחר, הוא יהיה ממניין עובדי הכנסת. </w:t>
      </w:r>
    </w:p>
    <w:p w14:paraId="5A34CEFF" w14:textId="77777777" w:rsidR="00256F76" w:rsidRPr="00256F76" w:rsidRDefault="00256F76" w:rsidP="00256F76">
      <w:pPr>
        <w:bidi/>
        <w:jc w:val="both"/>
        <w:rPr>
          <w:rFonts w:cs="David" w:hint="cs"/>
          <w:rtl/>
        </w:rPr>
      </w:pPr>
    </w:p>
    <w:p w14:paraId="36F5E787" w14:textId="77777777" w:rsidR="00256F76" w:rsidRPr="00256F76" w:rsidRDefault="00256F76" w:rsidP="00256F76">
      <w:pPr>
        <w:bidi/>
        <w:jc w:val="both"/>
        <w:rPr>
          <w:rFonts w:cs="David" w:hint="cs"/>
          <w:rtl/>
        </w:rPr>
      </w:pPr>
      <w:r w:rsidRPr="00256F76">
        <w:rPr>
          <w:rFonts w:cs="David" w:hint="cs"/>
          <w:u w:val="single"/>
          <w:rtl/>
        </w:rPr>
        <w:t xml:space="preserve">אבי </w:t>
      </w:r>
      <w:proofErr w:type="spellStart"/>
      <w:r w:rsidRPr="00256F76">
        <w:rPr>
          <w:rFonts w:cs="David" w:hint="cs"/>
          <w:u w:val="single"/>
          <w:rtl/>
        </w:rPr>
        <w:t>בלשניקוב</w:t>
      </w:r>
      <w:proofErr w:type="spellEnd"/>
      <w:r w:rsidRPr="00256F76">
        <w:rPr>
          <w:rFonts w:cs="David" w:hint="cs"/>
          <w:u w:val="single"/>
          <w:rtl/>
        </w:rPr>
        <w:t>:</w:t>
      </w:r>
    </w:p>
    <w:p w14:paraId="12BFE62F" w14:textId="77777777" w:rsidR="00256F76" w:rsidRPr="00256F76" w:rsidRDefault="00256F76" w:rsidP="00256F76">
      <w:pPr>
        <w:bidi/>
        <w:jc w:val="both"/>
        <w:rPr>
          <w:rFonts w:cs="David" w:hint="cs"/>
          <w:rtl/>
        </w:rPr>
      </w:pPr>
    </w:p>
    <w:p w14:paraId="66EE5F21" w14:textId="77777777" w:rsidR="00256F76" w:rsidRPr="00256F76" w:rsidRDefault="00256F76" w:rsidP="00256F76">
      <w:pPr>
        <w:bidi/>
        <w:jc w:val="both"/>
        <w:rPr>
          <w:rFonts w:cs="David" w:hint="cs"/>
          <w:rtl/>
        </w:rPr>
      </w:pPr>
      <w:r w:rsidRPr="00256F76">
        <w:rPr>
          <w:rFonts w:cs="David" w:hint="cs"/>
          <w:rtl/>
        </w:rPr>
        <w:tab/>
        <w:t xml:space="preserve">על פי כללי נציבות שירות המדינה מדובר במשרת אמון, כאשר ההסכם הוא בין העובד לבין הכנסת, בניגוד להסכם של העוזרים </w:t>
      </w:r>
      <w:proofErr w:type="spellStart"/>
      <w:r w:rsidRPr="00256F76">
        <w:rPr>
          <w:rFonts w:cs="David" w:hint="cs"/>
          <w:rtl/>
        </w:rPr>
        <w:t>הפרלמנטריים</w:t>
      </w:r>
      <w:proofErr w:type="spellEnd"/>
      <w:r w:rsidRPr="00256F76">
        <w:rPr>
          <w:rFonts w:cs="David" w:hint="cs"/>
          <w:rtl/>
        </w:rPr>
        <w:t xml:space="preserve"> שהוא בין חבר הכנסת לבין העוזר </w:t>
      </w:r>
      <w:proofErr w:type="spellStart"/>
      <w:r w:rsidRPr="00256F76">
        <w:rPr>
          <w:rFonts w:cs="David" w:hint="cs"/>
          <w:rtl/>
        </w:rPr>
        <w:t>הפרלמנטרי</w:t>
      </w:r>
      <w:proofErr w:type="spellEnd"/>
      <w:r w:rsidRPr="00256F76">
        <w:rPr>
          <w:rFonts w:cs="David" w:hint="cs"/>
          <w:rtl/>
        </w:rPr>
        <w:t>, קרי הוא עובד הכנסת על כל המשתמע, במשרת אמון.</w:t>
      </w:r>
    </w:p>
    <w:p w14:paraId="61C46ED2" w14:textId="77777777" w:rsidR="00256F76" w:rsidRPr="00256F76" w:rsidRDefault="00256F76" w:rsidP="00256F76">
      <w:pPr>
        <w:bidi/>
        <w:jc w:val="both"/>
        <w:rPr>
          <w:rFonts w:cs="David" w:hint="cs"/>
          <w:rtl/>
        </w:rPr>
      </w:pPr>
    </w:p>
    <w:p w14:paraId="47DC5577"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6AC794A3" w14:textId="77777777" w:rsidR="00256F76" w:rsidRPr="00256F76" w:rsidRDefault="00256F76" w:rsidP="00256F76">
      <w:pPr>
        <w:bidi/>
        <w:jc w:val="both"/>
        <w:rPr>
          <w:rFonts w:cs="David" w:hint="cs"/>
          <w:rtl/>
        </w:rPr>
      </w:pPr>
    </w:p>
    <w:p w14:paraId="059E2C53" w14:textId="77777777" w:rsidR="00256F76" w:rsidRPr="00256F76" w:rsidRDefault="00256F76" w:rsidP="00256F76">
      <w:pPr>
        <w:bidi/>
        <w:jc w:val="both"/>
        <w:rPr>
          <w:rFonts w:cs="David" w:hint="cs"/>
          <w:rtl/>
        </w:rPr>
      </w:pPr>
      <w:r w:rsidRPr="00256F76">
        <w:rPr>
          <w:rFonts w:cs="David" w:hint="cs"/>
          <w:rtl/>
        </w:rPr>
        <w:tab/>
        <w:t xml:space="preserve"> אני רוצה לפרט לפרוטוקול: רכיבי שכר יועץ בכיר לשר דרגה 150 בדירוג 864: יסוד משולב </w:t>
      </w:r>
      <w:r w:rsidRPr="00256F76">
        <w:rPr>
          <w:rFonts w:cs="David"/>
          <w:rtl/>
        </w:rPr>
        <w:t>–</w:t>
      </w:r>
      <w:r w:rsidRPr="00256F76">
        <w:rPr>
          <w:rFonts w:cs="David" w:hint="cs"/>
          <w:rtl/>
        </w:rPr>
        <w:t xml:space="preserve"> 23,255.66, רכב שירות ד (כולל גילומים) </w:t>
      </w:r>
      <w:r w:rsidRPr="00256F76">
        <w:rPr>
          <w:rFonts w:cs="David"/>
          <w:rtl/>
        </w:rPr>
        <w:t>–</w:t>
      </w:r>
      <w:r w:rsidRPr="00256F76">
        <w:rPr>
          <w:rFonts w:cs="David" w:hint="cs"/>
          <w:rtl/>
        </w:rPr>
        <w:t xml:space="preserve"> 2,287.65, כלכלה </w:t>
      </w:r>
      <w:r w:rsidRPr="00256F76">
        <w:rPr>
          <w:rFonts w:cs="David"/>
          <w:rtl/>
        </w:rPr>
        <w:t>–</w:t>
      </w:r>
      <w:r w:rsidRPr="00256F76">
        <w:rPr>
          <w:rFonts w:cs="David" w:hint="cs"/>
          <w:rtl/>
        </w:rPr>
        <w:t xml:space="preserve"> 681.7, טלפון </w:t>
      </w:r>
      <w:r w:rsidRPr="00256F76">
        <w:rPr>
          <w:rFonts w:cs="David"/>
          <w:rtl/>
        </w:rPr>
        <w:t>–</w:t>
      </w:r>
      <w:r w:rsidRPr="00256F76">
        <w:rPr>
          <w:rFonts w:cs="David" w:hint="cs"/>
          <w:rtl/>
        </w:rPr>
        <w:t xml:space="preserve"> 48.6, ביטוח ואגרה </w:t>
      </w:r>
      <w:r w:rsidRPr="00256F76">
        <w:rPr>
          <w:rFonts w:cs="David"/>
          <w:rtl/>
        </w:rPr>
        <w:t>–</w:t>
      </w:r>
      <w:r w:rsidRPr="00256F76">
        <w:rPr>
          <w:rFonts w:cs="David" w:hint="cs"/>
          <w:rtl/>
        </w:rPr>
        <w:t xml:space="preserve"> 767, הבראה </w:t>
      </w:r>
      <w:r w:rsidRPr="00256F76">
        <w:rPr>
          <w:rFonts w:cs="David"/>
          <w:rtl/>
        </w:rPr>
        <w:t>–</w:t>
      </w:r>
      <w:r w:rsidRPr="00256F76">
        <w:rPr>
          <w:rFonts w:cs="David" w:hint="cs"/>
          <w:rtl/>
        </w:rPr>
        <w:t xml:space="preserve"> 295, ביגוד </w:t>
      </w:r>
      <w:r w:rsidRPr="00256F76">
        <w:rPr>
          <w:rFonts w:cs="David"/>
          <w:rtl/>
        </w:rPr>
        <w:t>–</w:t>
      </w:r>
      <w:r w:rsidRPr="00256F76">
        <w:rPr>
          <w:rFonts w:cs="David" w:hint="cs"/>
          <w:rtl/>
        </w:rPr>
        <w:t xml:space="preserve"> 255, סך </w:t>
      </w:r>
      <w:proofErr w:type="spellStart"/>
      <w:r w:rsidRPr="00256F76">
        <w:rPr>
          <w:rFonts w:cs="David" w:hint="cs"/>
          <w:rtl/>
        </w:rPr>
        <w:t>הכל</w:t>
      </w:r>
      <w:proofErr w:type="spellEnd"/>
      <w:r w:rsidRPr="00256F76">
        <w:rPr>
          <w:rFonts w:cs="David" w:hint="cs"/>
          <w:rtl/>
        </w:rPr>
        <w:t xml:space="preserve"> ברוטו: 27,591.24.</w:t>
      </w:r>
    </w:p>
    <w:p w14:paraId="2017306A" w14:textId="77777777" w:rsidR="00256F76" w:rsidRPr="00256F76" w:rsidRDefault="00256F76" w:rsidP="00256F76">
      <w:pPr>
        <w:bidi/>
        <w:jc w:val="both"/>
        <w:rPr>
          <w:rFonts w:cs="David" w:hint="cs"/>
          <w:rtl/>
        </w:rPr>
      </w:pPr>
    </w:p>
    <w:p w14:paraId="34A91831" w14:textId="77777777" w:rsidR="00256F76" w:rsidRPr="00256F76" w:rsidRDefault="00256F76" w:rsidP="00256F76">
      <w:pPr>
        <w:bidi/>
        <w:jc w:val="both"/>
        <w:rPr>
          <w:rFonts w:cs="David" w:hint="cs"/>
          <w:rtl/>
        </w:rPr>
      </w:pPr>
      <w:r w:rsidRPr="00256F76">
        <w:rPr>
          <w:rFonts w:cs="David" w:hint="cs"/>
          <w:u w:val="single"/>
          <w:rtl/>
        </w:rPr>
        <w:t>משה גפני:</w:t>
      </w:r>
    </w:p>
    <w:p w14:paraId="5611E6CB" w14:textId="77777777" w:rsidR="00256F76" w:rsidRPr="00256F76" w:rsidRDefault="00256F76" w:rsidP="00256F76">
      <w:pPr>
        <w:bidi/>
        <w:jc w:val="both"/>
        <w:rPr>
          <w:rFonts w:cs="David" w:hint="cs"/>
          <w:rtl/>
        </w:rPr>
      </w:pPr>
    </w:p>
    <w:p w14:paraId="07CFCF2B" w14:textId="77777777" w:rsidR="00256F76" w:rsidRPr="00256F76" w:rsidRDefault="00256F76" w:rsidP="00256F76">
      <w:pPr>
        <w:bidi/>
        <w:jc w:val="both"/>
        <w:rPr>
          <w:rFonts w:cs="David" w:hint="cs"/>
          <w:rtl/>
        </w:rPr>
      </w:pPr>
      <w:r w:rsidRPr="00256F76">
        <w:rPr>
          <w:rFonts w:cs="David" w:hint="cs"/>
          <w:rtl/>
        </w:rPr>
        <w:tab/>
        <w:t xml:space="preserve"> אני בעד, לביבי אין את הכסף הזה מקצבאות הילדים.</w:t>
      </w:r>
    </w:p>
    <w:p w14:paraId="4A4B5ACB" w14:textId="77777777" w:rsidR="00256F76" w:rsidRPr="00256F76" w:rsidRDefault="00256F76" w:rsidP="00256F76">
      <w:pPr>
        <w:bidi/>
        <w:jc w:val="both"/>
        <w:rPr>
          <w:rFonts w:cs="David" w:hint="cs"/>
          <w:rtl/>
        </w:rPr>
      </w:pPr>
    </w:p>
    <w:p w14:paraId="47E70419"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04951192" w14:textId="77777777" w:rsidR="00256F76" w:rsidRPr="00256F76" w:rsidRDefault="00256F76" w:rsidP="00256F76">
      <w:pPr>
        <w:bidi/>
        <w:jc w:val="both"/>
        <w:rPr>
          <w:rFonts w:cs="David" w:hint="cs"/>
          <w:rtl/>
        </w:rPr>
      </w:pPr>
    </w:p>
    <w:p w14:paraId="65CFC363" w14:textId="77777777" w:rsidR="00256F76" w:rsidRPr="00256F76" w:rsidRDefault="00256F76" w:rsidP="00256F76">
      <w:pPr>
        <w:bidi/>
        <w:jc w:val="both"/>
        <w:rPr>
          <w:rFonts w:cs="David" w:hint="cs"/>
          <w:rtl/>
        </w:rPr>
      </w:pPr>
      <w:r w:rsidRPr="00256F76">
        <w:rPr>
          <w:rFonts w:cs="David" w:hint="cs"/>
          <w:rtl/>
        </w:rPr>
        <w:tab/>
        <w:t>נצביע. מי בעד? מי נגד? מי נמנע? רבותיי חברי הכנסת, אושר.</w:t>
      </w:r>
    </w:p>
    <w:p w14:paraId="6E879364" w14:textId="77777777" w:rsidR="00256F76" w:rsidRPr="00256F76" w:rsidRDefault="00256F76" w:rsidP="00256F76">
      <w:pPr>
        <w:bidi/>
        <w:jc w:val="both"/>
        <w:rPr>
          <w:rFonts w:cs="David" w:hint="cs"/>
          <w:rtl/>
        </w:rPr>
      </w:pPr>
    </w:p>
    <w:p w14:paraId="622E48C7" w14:textId="77777777" w:rsidR="00256F76" w:rsidRPr="00256F76" w:rsidRDefault="00256F76" w:rsidP="00256F76">
      <w:pPr>
        <w:bidi/>
        <w:jc w:val="both"/>
        <w:rPr>
          <w:rFonts w:cs="David" w:hint="cs"/>
          <w:b/>
          <w:bCs/>
          <w:u w:val="single"/>
          <w:rtl/>
        </w:rPr>
      </w:pPr>
      <w:r w:rsidRPr="00256F76">
        <w:rPr>
          <w:rFonts w:cs="David"/>
          <w:rtl/>
        </w:rPr>
        <w:br w:type="page"/>
      </w:r>
      <w:r w:rsidRPr="00256F76">
        <w:rPr>
          <w:rFonts w:cs="David" w:hint="cs"/>
          <w:b/>
          <w:bCs/>
          <w:u w:val="single"/>
          <w:rtl/>
        </w:rPr>
        <w:lastRenderedPageBreak/>
        <w:t>ג. נגישות הכנסת לאנשים עם מוגבלויות</w:t>
      </w:r>
    </w:p>
    <w:p w14:paraId="24AAF866" w14:textId="77777777" w:rsidR="00256F76" w:rsidRPr="00256F76" w:rsidRDefault="00256F76" w:rsidP="00256F76">
      <w:pPr>
        <w:bidi/>
        <w:jc w:val="both"/>
        <w:rPr>
          <w:rFonts w:cs="David" w:hint="cs"/>
          <w:rtl/>
        </w:rPr>
      </w:pPr>
    </w:p>
    <w:p w14:paraId="4E082F6E"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2B1068A7" w14:textId="77777777" w:rsidR="00256F76" w:rsidRPr="00256F76" w:rsidRDefault="00256F76" w:rsidP="00256F76">
      <w:pPr>
        <w:bidi/>
        <w:jc w:val="both"/>
        <w:rPr>
          <w:rFonts w:cs="David" w:hint="cs"/>
          <w:rtl/>
        </w:rPr>
      </w:pPr>
    </w:p>
    <w:p w14:paraId="2F8B9268" w14:textId="77777777" w:rsidR="00256F76" w:rsidRPr="00256F76" w:rsidRDefault="00256F76" w:rsidP="00256F76">
      <w:pPr>
        <w:bidi/>
        <w:jc w:val="both"/>
        <w:rPr>
          <w:rFonts w:cs="David" w:hint="cs"/>
          <w:rtl/>
        </w:rPr>
      </w:pPr>
      <w:r w:rsidRPr="00256F76">
        <w:rPr>
          <w:rFonts w:cs="David" w:hint="cs"/>
          <w:rtl/>
        </w:rPr>
        <w:tab/>
        <w:t xml:space="preserve"> רבותיי חברי הכנסת, אתמול היה יום לאנשים נכים ומוגבלים וסברתי שוועדת הכנסת צריכה להתייחס לזה, וביקשתי גם ממנכ"ל הכנסת אך אתמול לא הסתייע, ואתמול הוא לא יכול היה להופיע כאן. הייתי רוצה לבקש ממנכ"ל הכנסת שידווח לוועדה, מה הכנסת עושה למען אנשים עם מוגבלויות, במה היא תורמת להם, מה רמת הנגישות של הבית הזה לאנשים עם מוגבלויות וכל דבר אחר שהם עושים כדי לעזור לאנשים עם מוגבלויות. בבקשה.</w:t>
      </w:r>
    </w:p>
    <w:p w14:paraId="187C5B0D" w14:textId="77777777" w:rsidR="00256F76" w:rsidRPr="00256F76" w:rsidRDefault="00256F76" w:rsidP="00256F76">
      <w:pPr>
        <w:bidi/>
        <w:jc w:val="both"/>
        <w:rPr>
          <w:rFonts w:cs="David" w:hint="cs"/>
          <w:rtl/>
        </w:rPr>
      </w:pPr>
    </w:p>
    <w:p w14:paraId="75BDCF32" w14:textId="77777777" w:rsidR="00256F76" w:rsidRPr="00256F76" w:rsidRDefault="00256F76" w:rsidP="00256F76">
      <w:pPr>
        <w:bidi/>
        <w:jc w:val="both"/>
        <w:rPr>
          <w:rFonts w:cs="David" w:hint="cs"/>
          <w:rtl/>
        </w:rPr>
      </w:pPr>
      <w:r w:rsidRPr="00256F76">
        <w:rPr>
          <w:rFonts w:cs="David" w:hint="cs"/>
          <w:u w:val="single"/>
          <w:rtl/>
        </w:rPr>
        <w:t xml:space="preserve">אבי </w:t>
      </w:r>
      <w:proofErr w:type="spellStart"/>
      <w:r w:rsidRPr="00256F76">
        <w:rPr>
          <w:rFonts w:cs="David" w:hint="cs"/>
          <w:u w:val="single"/>
          <w:rtl/>
        </w:rPr>
        <w:t>בלשניקוב</w:t>
      </w:r>
      <w:proofErr w:type="spellEnd"/>
      <w:r w:rsidRPr="00256F76">
        <w:rPr>
          <w:rFonts w:cs="David" w:hint="cs"/>
          <w:u w:val="single"/>
          <w:rtl/>
        </w:rPr>
        <w:t>:</w:t>
      </w:r>
    </w:p>
    <w:p w14:paraId="0DC2AA54" w14:textId="77777777" w:rsidR="00256F76" w:rsidRPr="00256F76" w:rsidRDefault="00256F76" w:rsidP="00256F76">
      <w:pPr>
        <w:bidi/>
        <w:jc w:val="both"/>
        <w:rPr>
          <w:rFonts w:cs="David" w:hint="cs"/>
          <w:rtl/>
        </w:rPr>
      </w:pPr>
    </w:p>
    <w:p w14:paraId="000D010E" w14:textId="77777777" w:rsidR="00256F76" w:rsidRPr="00256F76" w:rsidRDefault="00256F76" w:rsidP="00256F76">
      <w:pPr>
        <w:bidi/>
        <w:jc w:val="both"/>
        <w:rPr>
          <w:rFonts w:cs="David" w:hint="cs"/>
          <w:rtl/>
        </w:rPr>
      </w:pPr>
      <w:r w:rsidRPr="00256F76">
        <w:rPr>
          <w:rFonts w:cs="David" w:hint="cs"/>
          <w:rtl/>
        </w:rPr>
        <w:tab/>
        <w:t>אדוני היושב ראש, רבותיי חברי הכנסת, בוקר טוב, אני רוצה לתת עדכון קצר לגבי פעילותה של הכנסת בכל הקשור לאנשים עם מוגבלויות; ראשית, על פי יוזמתה של יושבת ראש הכנסת, דליה איציק, הכנסת קלטה בשנה וחצי האחרונות כ-18 אנשים עם מוגבלויות לתפקידים שונים בכל מנגנון ומינהל הבית. כולכם רואים אותם, כולכם באים אתם במגע בצורה כזו או אחרת. חלקם מועסקים בדואר, כסדרנים, במשאבי אנוש, בוועדות, בלשכה המשפטית, בסיעות, בארכיון, במדור משכורת, בספרייה, בלשכת היושבת ראש, במשמר הכנסת, במלתחה, בקשרי חוץ, במדור הדרכה והשתלמויות וכו'.</w:t>
      </w:r>
    </w:p>
    <w:p w14:paraId="0DEE33D5" w14:textId="77777777" w:rsidR="00256F76" w:rsidRPr="00256F76" w:rsidRDefault="00256F76" w:rsidP="00256F76">
      <w:pPr>
        <w:bidi/>
        <w:jc w:val="both"/>
        <w:rPr>
          <w:rFonts w:cs="David" w:hint="cs"/>
          <w:rtl/>
        </w:rPr>
      </w:pPr>
    </w:p>
    <w:p w14:paraId="06471946" w14:textId="77777777" w:rsidR="00256F76" w:rsidRPr="00256F76" w:rsidRDefault="00256F76" w:rsidP="00256F76">
      <w:pPr>
        <w:bidi/>
        <w:jc w:val="both"/>
        <w:rPr>
          <w:rFonts w:cs="David" w:hint="cs"/>
          <w:rtl/>
        </w:rPr>
      </w:pPr>
      <w:r w:rsidRPr="00256F76">
        <w:rPr>
          <w:rFonts w:cs="David" w:hint="cs"/>
          <w:rtl/>
        </w:rPr>
        <w:tab/>
        <w:t>בעקבות פסיקות חדשות בתחום תעסוקה והנחיות של משרד העבודה והרווחה אנו פועלים מול משרד העבודה בהתאם לפסיקות ולהנחיות ומעבירים את אותם אנשים מעין כשירות לקביעות, כך אני חושב שזה מוגדר.</w:t>
      </w:r>
    </w:p>
    <w:p w14:paraId="70A1379C" w14:textId="77777777" w:rsidR="00256F76" w:rsidRPr="00256F76" w:rsidRDefault="00256F76" w:rsidP="00256F76">
      <w:pPr>
        <w:bidi/>
        <w:jc w:val="both"/>
        <w:rPr>
          <w:rFonts w:cs="David" w:hint="cs"/>
          <w:rtl/>
        </w:rPr>
      </w:pPr>
    </w:p>
    <w:p w14:paraId="73DF579F" w14:textId="77777777" w:rsidR="00256F76" w:rsidRPr="00256F76" w:rsidRDefault="00256F76" w:rsidP="00256F76">
      <w:pPr>
        <w:bidi/>
        <w:jc w:val="both"/>
        <w:rPr>
          <w:rFonts w:cs="David" w:hint="cs"/>
          <w:rtl/>
        </w:rPr>
      </w:pPr>
      <w:r w:rsidRPr="00256F76">
        <w:rPr>
          <w:rFonts w:cs="David" w:hint="cs"/>
          <w:rtl/>
        </w:rPr>
        <w:tab/>
      </w:r>
      <w:proofErr w:type="spellStart"/>
      <w:r w:rsidRPr="00256F76">
        <w:rPr>
          <w:rFonts w:cs="David" w:hint="cs"/>
          <w:rtl/>
        </w:rPr>
        <w:t>היתה</w:t>
      </w:r>
      <w:proofErr w:type="spellEnd"/>
      <w:r w:rsidRPr="00256F76">
        <w:rPr>
          <w:rFonts w:cs="David" w:hint="cs"/>
          <w:rtl/>
        </w:rPr>
        <w:t xml:space="preserve"> סיטואציה מאוד מביכה עד לפני מספר חודשים </w:t>
      </w:r>
      <w:proofErr w:type="spellStart"/>
      <w:r w:rsidRPr="00256F76">
        <w:rPr>
          <w:rFonts w:cs="David" w:hint="cs"/>
          <w:rtl/>
        </w:rPr>
        <w:t>והיתה</w:t>
      </w:r>
      <w:proofErr w:type="spellEnd"/>
      <w:r w:rsidRPr="00256F76">
        <w:rPr>
          <w:rFonts w:cs="David" w:hint="cs"/>
          <w:rtl/>
        </w:rPr>
        <w:t xml:space="preserve"> תיקון חקיקה של חברי הכנסת אלי גבאי ורן כהן לגבי העסקת אנשים עם מוגבלויות, לגבי צורת העסקתם. היה נהוג לאורך כל השנים שצורת ההעסקה בכל השירות הציבורי הוא באמצעות עמותות, כלומר הכנסת וכל משרד ממשלתי כזה או אחר מתקשר עם העמותה, משלם לה סכום כסף בהתאם לחוזה שנכרת בין העמותה לבין הכנסת או לכל גוף ציבורי אחר והעמותה משלמת לעובד. היו מספר מקרים, גם זה תוקן בחקיקה, שבהם העמותות היו לכאורה </w:t>
      </w:r>
      <w:r w:rsidRPr="00256F76">
        <w:rPr>
          <w:rFonts w:cs="David"/>
          <w:rtl/>
        </w:rPr>
        <w:t>–</w:t>
      </w:r>
      <w:r w:rsidRPr="00256F76">
        <w:rPr>
          <w:rFonts w:cs="David" w:hint="cs"/>
          <w:rtl/>
        </w:rPr>
        <w:t xml:space="preserve"> היו מקרים רבים של גזירת קופונים, כלומר אם למשל גוף מסוים היה מעביר 3,000 ₪ עבור העסקת העובד, העמותה </w:t>
      </w:r>
      <w:proofErr w:type="spellStart"/>
      <w:r w:rsidRPr="00256F76">
        <w:rPr>
          <w:rFonts w:cs="David" w:hint="cs"/>
          <w:rtl/>
        </w:rPr>
        <w:t>היתה</w:t>
      </w:r>
      <w:proofErr w:type="spellEnd"/>
      <w:r w:rsidRPr="00256F76">
        <w:rPr>
          <w:rFonts w:cs="David" w:hint="cs"/>
          <w:rtl/>
        </w:rPr>
        <w:t xml:space="preserve"> לוקחת מהעובד מעין דמי טיפול של כמה מאות שקלים ובסופו של דבר לעובד היה חיסרון כיס בהתייחסות הזו.</w:t>
      </w:r>
    </w:p>
    <w:p w14:paraId="5A315171" w14:textId="77777777" w:rsidR="00256F76" w:rsidRPr="00256F76" w:rsidRDefault="00256F76" w:rsidP="00256F76">
      <w:pPr>
        <w:bidi/>
        <w:jc w:val="both"/>
        <w:rPr>
          <w:rFonts w:cs="David" w:hint="cs"/>
          <w:rtl/>
        </w:rPr>
      </w:pPr>
    </w:p>
    <w:p w14:paraId="310E3E6F" w14:textId="77777777" w:rsidR="00256F76" w:rsidRPr="00256F76" w:rsidRDefault="00256F76" w:rsidP="00256F76">
      <w:pPr>
        <w:bidi/>
        <w:jc w:val="both"/>
        <w:rPr>
          <w:rFonts w:cs="David" w:hint="cs"/>
          <w:rtl/>
        </w:rPr>
      </w:pPr>
      <w:r w:rsidRPr="00256F76">
        <w:rPr>
          <w:rFonts w:cs="David" w:hint="cs"/>
          <w:rtl/>
        </w:rPr>
        <w:tab/>
        <w:t xml:space="preserve">היו כאלה שטענו מהצד של העמותות שזה נכון, כי העמותות משבחות במקומות העבודה, לא תמיד מקבלות תמיכות כאלה ואחרות ממשרדי הממשלה, אך הכנסת עוברת תהליך, ואם איני טועה, אנו ראשונים בקרב כל משרדי הממשלה, שלחנו את כולם לאבחונים על פי חוק ועל פי הפסיקות האחרונות במשרד העבודה והרווחה ואנו בהליך של קליטת העובדים האלה שלא בצורה של העסקה קבלנית דרך העמותות אלא כעובדים מן המניין על כל המשמעויות הסוציאליות שנגזרות מכך. </w:t>
      </w:r>
    </w:p>
    <w:p w14:paraId="0A7DEEC3" w14:textId="77777777" w:rsidR="00256F76" w:rsidRPr="00256F76" w:rsidRDefault="00256F76" w:rsidP="00256F76">
      <w:pPr>
        <w:bidi/>
        <w:jc w:val="both"/>
        <w:rPr>
          <w:rFonts w:cs="David" w:hint="cs"/>
          <w:rtl/>
        </w:rPr>
      </w:pPr>
    </w:p>
    <w:p w14:paraId="1C3D586D" w14:textId="77777777" w:rsidR="00256F76" w:rsidRPr="00256F76" w:rsidRDefault="00256F76" w:rsidP="00256F76">
      <w:pPr>
        <w:bidi/>
        <w:jc w:val="both"/>
        <w:rPr>
          <w:rFonts w:cs="David" w:hint="cs"/>
          <w:rtl/>
        </w:rPr>
      </w:pPr>
      <w:r w:rsidRPr="00256F76">
        <w:rPr>
          <w:rFonts w:cs="David" w:hint="cs"/>
          <w:rtl/>
        </w:rPr>
        <w:tab/>
        <w:t>הכנסת שתיקנה את החוק הזה, היו חששות כבדים, כי אתה מקבל אנשים עם מוגבלויות כאלה ואחרות ומקבע אותם עד הפנסיה כמו כל עובד רגיל. אנו חושבים שכך צריך להיות, ואנו לא צריכים להתנצל או להסתכל ימינה ושמאלה.</w:t>
      </w:r>
    </w:p>
    <w:p w14:paraId="7876202A" w14:textId="77777777" w:rsidR="00256F76" w:rsidRPr="00256F76" w:rsidRDefault="00256F76" w:rsidP="00256F76">
      <w:pPr>
        <w:bidi/>
        <w:jc w:val="both"/>
        <w:rPr>
          <w:rFonts w:cs="David" w:hint="cs"/>
          <w:rtl/>
        </w:rPr>
      </w:pPr>
    </w:p>
    <w:p w14:paraId="66BCF1E7" w14:textId="77777777" w:rsidR="00256F76" w:rsidRPr="00256F76" w:rsidRDefault="00256F76" w:rsidP="00256F76">
      <w:pPr>
        <w:bidi/>
        <w:jc w:val="both"/>
        <w:rPr>
          <w:rFonts w:cs="David" w:hint="cs"/>
          <w:rtl/>
        </w:rPr>
      </w:pPr>
      <w:r w:rsidRPr="00256F76">
        <w:rPr>
          <w:rFonts w:cs="David" w:hint="cs"/>
          <w:rtl/>
        </w:rPr>
        <w:tab/>
        <w:t>אדוני היושב ראש, בתקציב שאגיש לך בעוד שבוע-שבועיים לאישור תקציב הכנסת לשנת 2008, הסעיף התקציבי שאנו מתקצבים לגבי העסקת עובדים אלה לשנת 2008 יעמוד על כ-720 אלף ₪ בשנה וכל גרוש כאן הוא מבורך.</w:t>
      </w:r>
    </w:p>
    <w:p w14:paraId="7999147D" w14:textId="77777777" w:rsidR="00256F76" w:rsidRPr="00256F76" w:rsidRDefault="00256F76" w:rsidP="00256F76">
      <w:pPr>
        <w:bidi/>
        <w:jc w:val="both"/>
        <w:rPr>
          <w:rFonts w:cs="David" w:hint="cs"/>
          <w:rtl/>
        </w:rPr>
      </w:pPr>
    </w:p>
    <w:p w14:paraId="00B3FCFF" w14:textId="77777777" w:rsidR="00256F76" w:rsidRPr="00256F76" w:rsidRDefault="00256F76" w:rsidP="00256F76">
      <w:pPr>
        <w:bidi/>
        <w:jc w:val="both"/>
        <w:rPr>
          <w:rFonts w:cs="David" w:hint="cs"/>
          <w:rtl/>
        </w:rPr>
      </w:pPr>
      <w:r w:rsidRPr="00256F76">
        <w:rPr>
          <w:rFonts w:cs="David" w:hint="cs"/>
          <w:rtl/>
        </w:rPr>
        <w:tab/>
        <w:t xml:space="preserve">תוך מספר ימים אנו עוברים לאגף החדש, וועדת הכנסת בראשותך, מכובדי, תהיה הראשונה שתעבור. לפי נייר שקיבלתי הבוקר, ביום ששי הזה אני מקבל את הקומה העליונה מוכנה, כמובן שהמעבר שלך ושל הצוות שלך יהיה בתיאום מוחלט אתך. בכל המפלסים של הבניין החדש יש נגישות מלאה באמצעות המעליות על פי כל התקנים הקבועים בחוק. בכל הקבוצות של השירותים ניתנו תאים נפרדים לאנשים עם מוגבלויות. הקישור בין חלקי המפלסים השונים שנדרשו בשל אילוצי המבנה תוכננו ובוצעו ברמפות ולא במדרגות, בין כל הקומות יש גם מדרגות וגם רמפות. המסדרונות בבניין הם רחבים שמאפשרים תנועה נוחה על כיסאות גלגלים. אגב, את ועדת העבודה והרווחה קבענו בקומת המפלס העליונה. במעליות ישנה הודעה קולית על כל התחנות. בכל הרמפות והמדרגות תוכננו ויש מסעדי יד ובכל הוועדות החדשות מותקן מתקן שעלה כסף רב, אגב, לאנשים כבדי שמיעה, כך שגם </w:t>
      </w:r>
      <w:proofErr w:type="spellStart"/>
      <w:r w:rsidRPr="00256F76">
        <w:rPr>
          <w:rFonts w:cs="David" w:hint="cs"/>
          <w:rtl/>
        </w:rPr>
        <w:t>הסוגייה</w:t>
      </w:r>
      <w:proofErr w:type="spellEnd"/>
      <w:r w:rsidRPr="00256F76">
        <w:rPr>
          <w:rFonts w:cs="David" w:hint="cs"/>
          <w:rtl/>
        </w:rPr>
        <w:t xml:space="preserve"> הזו </w:t>
      </w:r>
      <w:r w:rsidRPr="00256F76">
        <w:rPr>
          <w:rFonts w:cs="David"/>
          <w:rtl/>
        </w:rPr>
        <w:t>–</w:t>
      </w:r>
      <w:r w:rsidRPr="00256F76">
        <w:rPr>
          <w:rFonts w:cs="David" w:hint="cs"/>
          <w:rtl/>
        </w:rPr>
        <w:t xml:space="preserve"> מה שאין בבניין הזה </w:t>
      </w:r>
      <w:r w:rsidRPr="00256F76">
        <w:rPr>
          <w:rFonts w:cs="David"/>
          <w:rtl/>
        </w:rPr>
        <w:t>–</w:t>
      </w:r>
      <w:r w:rsidRPr="00256F76">
        <w:rPr>
          <w:rFonts w:cs="David" w:hint="cs"/>
          <w:rtl/>
        </w:rPr>
        <w:t xml:space="preserve"> אנשים </w:t>
      </w:r>
      <w:r w:rsidRPr="00256F76">
        <w:rPr>
          <w:rFonts w:cs="David" w:hint="cs"/>
          <w:rtl/>
        </w:rPr>
        <w:lastRenderedPageBreak/>
        <w:t xml:space="preserve">כבדי שמיעה יוכלו להתקרב לנקודה מסוימת והמכשור יהיה קיים שם. זו סקירה קצרה על </w:t>
      </w:r>
      <w:proofErr w:type="spellStart"/>
      <w:r w:rsidRPr="00256F76">
        <w:rPr>
          <w:rFonts w:cs="David" w:hint="cs"/>
          <w:rtl/>
        </w:rPr>
        <w:t>הסוגייה</w:t>
      </w:r>
      <w:proofErr w:type="spellEnd"/>
      <w:r w:rsidRPr="00256F76">
        <w:rPr>
          <w:rFonts w:cs="David" w:hint="cs"/>
          <w:rtl/>
        </w:rPr>
        <w:t xml:space="preserve"> החשובה, והכנסת מהווה אות, דוגמה ומופת לכל משרדי הממשלה.</w:t>
      </w:r>
    </w:p>
    <w:p w14:paraId="13FD603D" w14:textId="77777777" w:rsidR="00256F76" w:rsidRPr="00256F76" w:rsidRDefault="00256F76" w:rsidP="00256F76">
      <w:pPr>
        <w:bidi/>
        <w:jc w:val="both"/>
        <w:rPr>
          <w:rFonts w:cs="David" w:hint="cs"/>
          <w:rtl/>
        </w:rPr>
      </w:pPr>
    </w:p>
    <w:p w14:paraId="7A61ADF8"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105BF613" w14:textId="77777777" w:rsidR="00256F76" w:rsidRPr="00256F76" w:rsidRDefault="00256F76" w:rsidP="00256F76">
      <w:pPr>
        <w:bidi/>
        <w:jc w:val="both"/>
        <w:rPr>
          <w:rFonts w:cs="David" w:hint="cs"/>
          <w:rtl/>
        </w:rPr>
      </w:pPr>
    </w:p>
    <w:p w14:paraId="32FBF339" w14:textId="77777777" w:rsidR="00256F76" w:rsidRPr="00256F76" w:rsidRDefault="00256F76" w:rsidP="00256F76">
      <w:pPr>
        <w:bidi/>
        <w:jc w:val="both"/>
        <w:rPr>
          <w:rFonts w:cs="David" w:hint="cs"/>
          <w:rtl/>
        </w:rPr>
      </w:pPr>
      <w:r w:rsidRPr="00256F76">
        <w:rPr>
          <w:rFonts w:cs="David" w:hint="cs"/>
          <w:rtl/>
        </w:rPr>
        <w:tab/>
        <w:t xml:space="preserve"> תודה, אדוני המנכ"ל. אני סבור שחוסנה של חברה נמדד בעזרה שהיא מעמידה לרשות אנשים כאלה ואנשים נזקקים אחרים. מבחינה זו יושבת ראש הכנסת ומנכ"ל הכנסת ראויים לכל שבח. אני מאוד מקווה שהבית הזה יהווה דוגמה למשרדי ממשלה אחרים, שכן אנו בשגרת יומנו נוטים לחלוף ואולי להתעלם בצורה כזו או אחרת מהאנשים האלה עם מוגבלות כזו או אחרת. אני מציע שאם מישהו רוצה לדעת איך להתייחס לזה, שיראה כל מוגבל כזה שהוא אח שלו, בן שלו, אחות שלו, ואז ההתייחסות שלו תהיה שונה. ישר כוח, ואני מבקש להעביר את ברכותיי ותודתי ליושבת ראש הכנסת. בבקשה, חברי הכנסת.</w:t>
      </w:r>
    </w:p>
    <w:p w14:paraId="06AE8DA7" w14:textId="77777777" w:rsidR="00256F76" w:rsidRPr="00256F76" w:rsidRDefault="00256F76" w:rsidP="00256F76">
      <w:pPr>
        <w:bidi/>
        <w:jc w:val="both"/>
        <w:rPr>
          <w:rFonts w:cs="David" w:hint="cs"/>
          <w:rtl/>
        </w:rPr>
      </w:pPr>
    </w:p>
    <w:p w14:paraId="717CFF21" w14:textId="77777777" w:rsidR="00256F76" w:rsidRPr="00256F76" w:rsidRDefault="00256F76" w:rsidP="00256F76">
      <w:pPr>
        <w:bidi/>
        <w:jc w:val="both"/>
        <w:rPr>
          <w:rFonts w:cs="David" w:hint="cs"/>
          <w:rtl/>
        </w:rPr>
      </w:pPr>
      <w:r w:rsidRPr="00256F76">
        <w:rPr>
          <w:rFonts w:cs="David" w:hint="cs"/>
          <w:u w:val="single"/>
          <w:rtl/>
        </w:rPr>
        <w:t xml:space="preserve">יעקב </w:t>
      </w:r>
      <w:proofErr w:type="spellStart"/>
      <w:r w:rsidRPr="00256F76">
        <w:rPr>
          <w:rFonts w:cs="David" w:hint="cs"/>
          <w:u w:val="single"/>
          <w:rtl/>
        </w:rPr>
        <w:t>מרגי</w:t>
      </w:r>
      <w:proofErr w:type="spellEnd"/>
      <w:r w:rsidRPr="00256F76">
        <w:rPr>
          <w:rFonts w:cs="David" w:hint="cs"/>
          <w:u w:val="single"/>
          <w:rtl/>
        </w:rPr>
        <w:t>:</w:t>
      </w:r>
    </w:p>
    <w:p w14:paraId="63548F6B" w14:textId="77777777" w:rsidR="00256F76" w:rsidRPr="00256F76" w:rsidRDefault="00256F76" w:rsidP="00256F76">
      <w:pPr>
        <w:bidi/>
        <w:jc w:val="both"/>
        <w:rPr>
          <w:rFonts w:cs="David" w:hint="cs"/>
          <w:rtl/>
        </w:rPr>
      </w:pPr>
    </w:p>
    <w:p w14:paraId="3E0EF495" w14:textId="77777777" w:rsidR="00256F76" w:rsidRPr="00256F76" w:rsidRDefault="00256F76" w:rsidP="00256F76">
      <w:pPr>
        <w:bidi/>
        <w:jc w:val="both"/>
        <w:rPr>
          <w:rFonts w:cs="David" w:hint="cs"/>
          <w:rtl/>
        </w:rPr>
      </w:pPr>
      <w:r w:rsidRPr="00256F76">
        <w:rPr>
          <w:rFonts w:cs="David" w:hint="cs"/>
          <w:rtl/>
        </w:rPr>
        <w:tab/>
        <w:t xml:space="preserve">אדוני היושב ראש, מכובדי המנכ"ל, אני חושב שאנו רואים אותם יום-יום במסדרונות, זה ראוי להערכה ואני רוצה לציין להערכה את אותם עובדים, אני חושב שהחזרתם לאנשים האלה את החיות. המאמצים לשלב בחברה אנשים עם מוגבלויות זה דבר גדול. האגף החדש, גם ללא הסקירה, הייתי בטוח שזה יניח את הדעת. </w:t>
      </w:r>
    </w:p>
    <w:p w14:paraId="5EC9C381" w14:textId="77777777" w:rsidR="00256F76" w:rsidRPr="00256F76" w:rsidRDefault="00256F76" w:rsidP="00256F76">
      <w:pPr>
        <w:bidi/>
        <w:jc w:val="both"/>
        <w:rPr>
          <w:rFonts w:cs="David" w:hint="cs"/>
          <w:rtl/>
        </w:rPr>
      </w:pPr>
    </w:p>
    <w:p w14:paraId="7D5E21B9"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1F40ABB2" w14:textId="77777777" w:rsidR="00256F76" w:rsidRPr="00256F76" w:rsidRDefault="00256F76" w:rsidP="00256F76">
      <w:pPr>
        <w:bidi/>
        <w:jc w:val="both"/>
        <w:rPr>
          <w:rFonts w:cs="David" w:hint="cs"/>
          <w:rtl/>
        </w:rPr>
      </w:pPr>
    </w:p>
    <w:p w14:paraId="0F079E50" w14:textId="77777777" w:rsidR="00256F76" w:rsidRPr="00256F76" w:rsidRDefault="00256F76" w:rsidP="00256F76">
      <w:pPr>
        <w:bidi/>
        <w:jc w:val="both"/>
        <w:rPr>
          <w:rFonts w:cs="David" w:hint="cs"/>
          <w:rtl/>
        </w:rPr>
      </w:pPr>
      <w:r w:rsidRPr="00256F76">
        <w:rPr>
          <w:rFonts w:cs="David" w:hint="cs"/>
          <w:rtl/>
        </w:rPr>
        <w:tab/>
        <w:t xml:space="preserve"> זה לא מובן מאליו. בהרבה משרדי ממשלה אין את זה. אם יש רצון, תימצא הדרך לעשות את זה.</w:t>
      </w:r>
    </w:p>
    <w:p w14:paraId="325123F4" w14:textId="77777777" w:rsidR="00256F76" w:rsidRPr="00256F76" w:rsidRDefault="00256F76" w:rsidP="00256F76">
      <w:pPr>
        <w:bidi/>
        <w:jc w:val="both"/>
        <w:rPr>
          <w:rFonts w:cs="David" w:hint="cs"/>
          <w:rtl/>
        </w:rPr>
      </w:pPr>
    </w:p>
    <w:p w14:paraId="6DDD06A7" w14:textId="77777777" w:rsidR="00256F76" w:rsidRPr="00256F76" w:rsidRDefault="00256F76" w:rsidP="00256F76">
      <w:pPr>
        <w:bidi/>
        <w:jc w:val="both"/>
        <w:rPr>
          <w:rFonts w:cs="David" w:hint="cs"/>
          <w:rtl/>
        </w:rPr>
      </w:pPr>
      <w:r w:rsidRPr="00256F76">
        <w:rPr>
          <w:rFonts w:cs="David" w:hint="cs"/>
          <w:u w:val="single"/>
          <w:rtl/>
        </w:rPr>
        <w:t xml:space="preserve">יעקב </w:t>
      </w:r>
      <w:proofErr w:type="spellStart"/>
      <w:r w:rsidRPr="00256F76">
        <w:rPr>
          <w:rFonts w:cs="David" w:hint="cs"/>
          <w:u w:val="single"/>
          <w:rtl/>
        </w:rPr>
        <w:t>מרגי</w:t>
      </w:r>
      <w:proofErr w:type="spellEnd"/>
      <w:r w:rsidRPr="00256F76">
        <w:rPr>
          <w:rFonts w:cs="David" w:hint="cs"/>
          <w:u w:val="single"/>
          <w:rtl/>
        </w:rPr>
        <w:t>:</w:t>
      </w:r>
    </w:p>
    <w:p w14:paraId="53552BA7" w14:textId="77777777" w:rsidR="00256F76" w:rsidRPr="00256F76" w:rsidRDefault="00256F76" w:rsidP="00256F76">
      <w:pPr>
        <w:bidi/>
        <w:jc w:val="both"/>
        <w:rPr>
          <w:rFonts w:cs="David" w:hint="cs"/>
          <w:rtl/>
        </w:rPr>
      </w:pPr>
    </w:p>
    <w:p w14:paraId="05789098" w14:textId="77777777" w:rsidR="00256F76" w:rsidRPr="00256F76" w:rsidRDefault="00256F76" w:rsidP="00256F76">
      <w:pPr>
        <w:bidi/>
        <w:jc w:val="both"/>
        <w:rPr>
          <w:rFonts w:cs="David" w:hint="cs"/>
          <w:rtl/>
        </w:rPr>
      </w:pPr>
      <w:r w:rsidRPr="00256F76">
        <w:rPr>
          <w:rFonts w:cs="David" w:hint="cs"/>
          <w:rtl/>
        </w:rPr>
        <w:tab/>
        <w:t>אולי לא הבהרתי את עצמי. לא היה לי  ספק שמי שתכנן ומוביל פה לקח את זה בחשבון, לכן איני מופתע.</w:t>
      </w:r>
    </w:p>
    <w:p w14:paraId="7D4FD269" w14:textId="77777777" w:rsidR="00256F76" w:rsidRPr="00256F76" w:rsidRDefault="00256F76" w:rsidP="00256F76">
      <w:pPr>
        <w:bidi/>
        <w:jc w:val="both"/>
        <w:rPr>
          <w:rFonts w:cs="David" w:hint="cs"/>
          <w:rtl/>
        </w:rPr>
      </w:pPr>
    </w:p>
    <w:p w14:paraId="7A47F303" w14:textId="77777777" w:rsidR="00256F76" w:rsidRPr="00256F76" w:rsidRDefault="00256F76" w:rsidP="00256F76">
      <w:pPr>
        <w:bidi/>
        <w:jc w:val="both"/>
        <w:rPr>
          <w:rFonts w:cs="David" w:hint="cs"/>
          <w:rtl/>
        </w:rPr>
      </w:pPr>
      <w:r w:rsidRPr="00256F76">
        <w:rPr>
          <w:rFonts w:cs="David" w:hint="cs"/>
          <w:rtl/>
        </w:rPr>
        <w:tab/>
        <w:t>מחזה שאתמול הציק לי; עמדתי בכניסה למליאה בין מזנון הח"כים לכניסה למליאה לשוחח עם מספר נכים. הם לא חסמו את הגישה. אני התביישתי - הסדרנים עטו עליהם: תיצמדו לקיר, ואמר לו אחד הנכים: זה לא ייצוגי, זה לא נראה יפה. אני התביישתי. לפעמים הפרוזדור הזה חסום על ידי אנשים לא מוגבלים, ואף אחד לא טורח לפנות אותם, והמגמה שלכם לא מתאימה עם מה שנעשה. כנראה ההנחיות, צריך לרענן אותן- -</w:t>
      </w:r>
    </w:p>
    <w:p w14:paraId="3542B772" w14:textId="77777777" w:rsidR="00256F76" w:rsidRPr="00256F76" w:rsidRDefault="00256F76" w:rsidP="00256F76">
      <w:pPr>
        <w:bidi/>
        <w:jc w:val="both"/>
        <w:rPr>
          <w:rFonts w:cs="David" w:hint="cs"/>
          <w:rtl/>
        </w:rPr>
      </w:pPr>
    </w:p>
    <w:p w14:paraId="5B8465E8" w14:textId="77777777" w:rsidR="00256F76" w:rsidRPr="00256F76" w:rsidRDefault="00256F76" w:rsidP="00256F76">
      <w:pPr>
        <w:bidi/>
        <w:jc w:val="both"/>
        <w:rPr>
          <w:rFonts w:cs="David" w:hint="cs"/>
          <w:u w:val="single"/>
          <w:rtl/>
        </w:rPr>
      </w:pPr>
      <w:r w:rsidRPr="00256F76">
        <w:rPr>
          <w:rFonts w:cs="David" w:hint="cs"/>
          <w:u w:val="single"/>
          <w:rtl/>
        </w:rPr>
        <w:t>גדעון סער:</w:t>
      </w:r>
    </w:p>
    <w:p w14:paraId="014658CA" w14:textId="77777777" w:rsidR="00256F76" w:rsidRPr="00256F76" w:rsidRDefault="00256F76" w:rsidP="00256F76">
      <w:pPr>
        <w:bidi/>
        <w:jc w:val="both"/>
        <w:rPr>
          <w:rFonts w:cs="David" w:hint="cs"/>
          <w:u w:val="single"/>
          <w:rtl/>
        </w:rPr>
      </w:pPr>
    </w:p>
    <w:p w14:paraId="02C8F941" w14:textId="77777777" w:rsidR="00256F76" w:rsidRPr="00256F76" w:rsidRDefault="00256F76" w:rsidP="00256F76">
      <w:pPr>
        <w:bidi/>
        <w:jc w:val="both"/>
        <w:rPr>
          <w:rFonts w:cs="David" w:hint="cs"/>
          <w:rtl/>
        </w:rPr>
      </w:pPr>
      <w:r w:rsidRPr="00256F76">
        <w:rPr>
          <w:rFonts w:cs="David" w:hint="cs"/>
          <w:rtl/>
        </w:rPr>
        <w:tab/>
        <w:t xml:space="preserve"> היו הנחיות מיוחדות לציון יום אנשים עם מוגבלויות, שאתמול הכנסת ציינה אותו. </w:t>
      </w:r>
    </w:p>
    <w:p w14:paraId="730EEB1C" w14:textId="77777777" w:rsidR="00256F76" w:rsidRPr="00256F76" w:rsidRDefault="00256F76" w:rsidP="00256F76">
      <w:pPr>
        <w:bidi/>
        <w:jc w:val="both"/>
        <w:rPr>
          <w:rFonts w:cs="David" w:hint="cs"/>
          <w:rtl/>
        </w:rPr>
      </w:pPr>
    </w:p>
    <w:p w14:paraId="1E5E74DD" w14:textId="77777777" w:rsidR="00256F76" w:rsidRPr="00256F76" w:rsidRDefault="00256F76" w:rsidP="00256F76">
      <w:pPr>
        <w:bidi/>
        <w:jc w:val="both"/>
        <w:rPr>
          <w:rFonts w:cs="David" w:hint="cs"/>
          <w:rtl/>
        </w:rPr>
      </w:pPr>
      <w:r w:rsidRPr="00256F76">
        <w:rPr>
          <w:rFonts w:cs="David" w:hint="cs"/>
          <w:u w:val="single"/>
          <w:rtl/>
        </w:rPr>
        <w:t xml:space="preserve">אבי </w:t>
      </w:r>
      <w:proofErr w:type="spellStart"/>
      <w:r w:rsidRPr="00256F76">
        <w:rPr>
          <w:rFonts w:cs="David" w:hint="cs"/>
          <w:u w:val="single"/>
          <w:rtl/>
        </w:rPr>
        <w:t>בלשניקוב</w:t>
      </w:r>
      <w:proofErr w:type="spellEnd"/>
      <w:r w:rsidRPr="00256F76">
        <w:rPr>
          <w:rFonts w:cs="David" w:hint="cs"/>
          <w:u w:val="single"/>
          <w:rtl/>
        </w:rPr>
        <w:t>:</w:t>
      </w:r>
    </w:p>
    <w:p w14:paraId="28B60BCB" w14:textId="77777777" w:rsidR="00256F76" w:rsidRPr="00256F76" w:rsidRDefault="00256F76" w:rsidP="00256F76">
      <w:pPr>
        <w:bidi/>
        <w:jc w:val="both"/>
        <w:rPr>
          <w:rFonts w:cs="David" w:hint="cs"/>
          <w:rtl/>
        </w:rPr>
      </w:pPr>
    </w:p>
    <w:p w14:paraId="6AEF257D" w14:textId="77777777" w:rsidR="00256F76" w:rsidRPr="00256F76" w:rsidRDefault="00256F76" w:rsidP="00256F76">
      <w:pPr>
        <w:bidi/>
        <w:jc w:val="both"/>
        <w:rPr>
          <w:rFonts w:cs="David" w:hint="cs"/>
          <w:rtl/>
        </w:rPr>
      </w:pPr>
      <w:r w:rsidRPr="00256F76">
        <w:rPr>
          <w:rFonts w:cs="David" w:hint="cs"/>
          <w:rtl/>
        </w:rPr>
        <w:tab/>
        <w:t>לא הייתי כאן אתמול. אני שומע רק צד אחד, ואני מבטיח לך לבדוק.</w:t>
      </w:r>
    </w:p>
    <w:p w14:paraId="737E15D5" w14:textId="77777777" w:rsidR="00256F76" w:rsidRPr="00256F76" w:rsidRDefault="00256F76" w:rsidP="00256F76">
      <w:pPr>
        <w:bidi/>
        <w:jc w:val="both"/>
        <w:rPr>
          <w:rFonts w:cs="David" w:hint="cs"/>
          <w:rtl/>
        </w:rPr>
      </w:pPr>
    </w:p>
    <w:p w14:paraId="47187C19" w14:textId="77777777" w:rsidR="00256F76" w:rsidRPr="00256F76" w:rsidRDefault="00256F76" w:rsidP="00256F76">
      <w:pPr>
        <w:pStyle w:val="Heading5"/>
        <w:rPr>
          <w:rFonts w:hint="cs"/>
          <w:sz w:val="24"/>
          <w:rtl/>
        </w:rPr>
      </w:pPr>
      <w:r w:rsidRPr="00256F76">
        <w:rPr>
          <w:rFonts w:hint="cs"/>
          <w:sz w:val="24"/>
          <w:u w:val="single"/>
          <w:rtl/>
        </w:rPr>
        <w:t>יצחק זיו:</w:t>
      </w:r>
    </w:p>
    <w:p w14:paraId="115D9E55" w14:textId="77777777" w:rsidR="00256F76" w:rsidRPr="00256F76" w:rsidRDefault="00256F76" w:rsidP="00256F76">
      <w:pPr>
        <w:pStyle w:val="Heading5"/>
        <w:rPr>
          <w:rFonts w:hint="cs"/>
          <w:sz w:val="24"/>
          <w:rtl/>
        </w:rPr>
      </w:pPr>
    </w:p>
    <w:p w14:paraId="4F8FCEC9" w14:textId="77777777" w:rsidR="00256F76" w:rsidRPr="00256F76" w:rsidRDefault="00256F76" w:rsidP="00256F76">
      <w:pPr>
        <w:bidi/>
        <w:jc w:val="both"/>
        <w:rPr>
          <w:rFonts w:cs="David" w:hint="cs"/>
          <w:rtl/>
        </w:rPr>
      </w:pPr>
      <w:r w:rsidRPr="00256F76">
        <w:rPr>
          <w:rFonts w:cs="David" w:hint="cs"/>
          <w:rtl/>
        </w:rPr>
        <w:tab/>
        <w:t>אני מברך על היוזמה והביצוע, ואנו רואים את הפעולה המבורכת הזו יום-יום.</w:t>
      </w:r>
    </w:p>
    <w:p w14:paraId="5AFCDFCB" w14:textId="77777777" w:rsidR="00256F76" w:rsidRPr="00256F76" w:rsidRDefault="00256F76" w:rsidP="00256F76">
      <w:pPr>
        <w:bidi/>
        <w:jc w:val="both"/>
        <w:rPr>
          <w:rFonts w:cs="David" w:hint="cs"/>
          <w:rtl/>
        </w:rPr>
      </w:pPr>
    </w:p>
    <w:p w14:paraId="3222425E" w14:textId="77777777" w:rsidR="00256F76" w:rsidRPr="00256F76" w:rsidRDefault="00256F76" w:rsidP="00256F76">
      <w:pPr>
        <w:bidi/>
        <w:jc w:val="both"/>
        <w:rPr>
          <w:rFonts w:cs="David" w:hint="cs"/>
          <w:rtl/>
        </w:rPr>
      </w:pPr>
      <w:r w:rsidRPr="00256F76">
        <w:rPr>
          <w:rFonts w:cs="David" w:hint="cs"/>
          <w:rtl/>
        </w:rPr>
        <w:tab/>
        <w:t>באגף החדש, כפי שהמעלית מציינת את מספר הקומה, לחשוב על תוספת: ועדת כלכלה, ועדת כנסת.</w:t>
      </w:r>
    </w:p>
    <w:p w14:paraId="6758DEE5" w14:textId="77777777" w:rsidR="00256F76" w:rsidRPr="00256F76" w:rsidRDefault="00256F76" w:rsidP="00256F76">
      <w:pPr>
        <w:bidi/>
        <w:jc w:val="both"/>
        <w:rPr>
          <w:rFonts w:cs="David" w:hint="cs"/>
          <w:rtl/>
        </w:rPr>
      </w:pPr>
    </w:p>
    <w:p w14:paraId="576BF3B9" w14:textId="77777777" w:rsidR="00256F76" w:rsidRPr="00256F76" w:rsidRDefault="00256F76" w:rsidP="00256F76">
      <w:pPr>
        <w:bidi/>
        <w:jc w:val="both"/>
        <w:rPr>
          <w:rFonts w:cs="David" w:hint="cs"/>
          <w:rtl/>
        </w:rPr>
      </w:pPr>
      <w:r w:rsidRPr="00256F76">
        <w:rPr>
          <w:rFonts w:cs="David" w:hint="cs"/>
          <w:u w:val="single"/>
          <w:rtl/>
        </w:rPr>
        <w:t xml:space="preserve">אבי </w:t>
      </w:r>
      <w:proofErr w:type="spellStart"/>
      <w:r w:rsidRPr="00256F76">
        <w:rPr>
          <w:rFonts w:cs="David" w:hint="cs"/>
          <w:u w:val="single"/>
          <w:rtl/>
        </w:rPr>
        <w:t>בלשניקוב</w:t>
      </w:r>
      <w:proofErr w:type="spellEnd"/>
      <w:r w:rsidRPr="00256F76">
        <w:rPr>
          <w:rFonts w:cs="David" w:hint="cs"/>
          <w:u w:val="single"/>
          <w:rtl/>
        </w:rPr>
        <w:t>:</w:t>
      </w:r>
    </w:p>
    <w:p w14:paraId="6371D5B3" w14:textId="77777777" w:rsidR="00256F76" w:rsidRPr="00256F76" w:rsidRDefault="00256F76" w:rsidP="00256F76">
      <w:pPr>
        <w:bidi/>
        <w:jc w:val="both"/>
        <w:rPr>
          <w:rFonts w:cs="David" w:hint="cs"/>
          <w:rtl/>
        </w:rPr>
      </w:pPr>
    </w:p>
    <w:p w14:paraId="21201789" w14:textId="77777777" w:rsidR="00256F76" w:rsidRPr="00256F76" w:rsidRDefault="00256F76" w:rsidP="00256F76">
      <w:pPr>
        <w:bidi/>
        <w:jc w:val="both"/>
        <w:rPr>
          <w:rFonts w:cs="David" w:hint="cs"/>
          <w:rtl/>
        </w:rPr>
      </w:pPr>
      <w:r w:rsidRPr="00256F76">
        <w:rPr>
          <w:rFonts w:cs="David" w:hint="cs"/>
          <w:rtl/>
        </w:rPr>
        <w:tab/>
        <w:t xml:space="preserve">יש מקומות שיש בהם שש ועדות, תאר לך שיכריזו על כולן. ויש שילוט, יש </w:t>
      </w:r>
      <w:proofErr w:type="spellStart"/>
      <w:r w:rsidRPr="00256F76">
        <w:rPr>
          <w:rFonts w:cs="David" w:hint="cs"/>
          <w:rtl/>
        </w:rPr>
        <w:t>הכל</w:t>
      </w:r>
      <w:proofErr w:type="spellEnd"/>
      <w:r w:rsidRPr="00256F76">
        <w:rPr>
          <w:rFonts w:cs="David" w:hint="cs"/>
          <w:rtl/>
        </w:rPr>
        <w:t>.</w:t>
      </w:r>
    </w:p>
    <w:p w14:paraId="67339EA3" w14:textId="77777777" w:rsidR="00256F76" w:rsidRPr="00256F76" w:rsidRDefault="00256F76" w:rsidP="00256F76">
      <w:pPr>
        <w:bidi/>
        <w:jc w:val="both"/>
        <w:rPr>
          <w:rFonts w:cs="David" w:hint="cs"/>
          <w:rtl/>
        </w:rPr>
      </w:pPr>
    </w:p>
    <w:p w14:paraId="4259B213" w14:textId="77777777" w:rsidR="00256F76" w:rsidRPr="00256F76" w:rsidRDefault="00256F76" w:rsidP="00256F76">
      <w:pPr>
        <w:pStyle w:val="Heading5"/>
        <w:rPr>
          <w:rFonts w:hint="cs"/>
          <w:sz w:val="24"/>
          <w:rtl/>
        </w:rPr>
      </w:pPr>
      <w:r w:rsidRPr="00256F76">
        <w:rPr>
          <w:rFonts w:hint="cs"/>
          <w:sz w:val="24"/>
          <w:u w:val="single"/>
          <w:rtl/>
        </w:rPr>
        <w:t>יצחק זיו:</w:t>
      </w:r>
    </w:p>
    <w:p w14:paraId="06115B19" w14:textId="77777777" w:rsidR="00256F76" w:rsidRPr="00256F76" w:rsidRDefault="00256F76" w:rsidP="00256F76">
      <w:pPr>
        <w:pStyle w:val="Heading5"/>
        <w:rPr>
          <w:rFonts w:hint="cs"/>
          <w:sz w:val="24"/>
          <w:rtl/>
        </w:rPr>
      </w:pPr>
    </w:p>
    <w:p w14:paraId="62E0798A" w14:textId="77777777" w:rsidR="00256F76" w:rsidRPr="00256F76" w:rsidRDefault="00256F76" w:rsidP="00256F76">
      <w:pPr>
        <w:bidi/>
        <w:jc w:val="both"/>
        <w:rPr>
          <w:rFonts w:cs="David" w:hint="cs"/>
          <w:rtl/>
        </w:rPr>
      </w:pPr>
      <w:r w:rsidRPr="00256F76">
        <w:rPr>
          <w:rFonts w:cs="David" w:hint="cs"/>
          <w:rtl/>
        </w:rPr>
        <w:tab/>
        <w:t xml:space="preserve"> ידעתי שזו תהיה התשובה אך צריך לתת את הדעת על הנושא הזה.</w:t>
      </w:r>
    </w:p>
    <w:p w14:paraId="58A38A75" w14:textId="77777777" w:rsidR="00256F76" w:rsidRPr="00256F76" w:rsidRDefault="00256F76" w:rsidP="00256F76">
      <w:pPr>
        <w:bidi/>
        <w:jc w:val="both"/>
        <w:rPr>
          <w:rFonts w:cs="David" w:hint="cs"/>
          <w:rtl/>
        </w:rPr>
      </w:pPr>
    </w:p>
    <w:p w14:paraId="150396DA" w14:textId="77777777" w:rsidR="00256F76" w:rsidRPr="00256F76" w:rsidRDefault="00256F76" w:rsidP="00256F76">
      <w:pPr>
        <w:bidi/>
        <w:jc w:val="both"/>
        <w:rPr>
          <w:rFonts w:cs="David"/>
          <w:rtl/>
        </w:rPr>
      </w:pPr>
      <w:r w:rsidRPr="00256F76">
        <w:rPr>
          <w:rFonts w:cs="David" w:hint="eastAsia"/>
          <w:u w:val="single"/>
          <w:rtl/>
        </w:rPr>
        <w:t>אורי</w:t>
      </w:r>
      <w:r w:rsidRPr="00256F76">
        <w:rPr>
          <w:rFonts w:cs="David"/>
          <w:u w:val="single"/>
          <w:rtl/>
        </w:rPr>
        <w:t xml:space="preserve"> אריאל:</w:t>
      </w:r>
    </w:p>
    <w:p w14:paraId="45BEF5B2" w14:textId="77777777" w:rsidR="00256F76" w:rsidRPr="00256F76" w:rsidRDefault="00256F76" w:rsidP="00256F76">
      <w:pPr>
        <w:bidi/>
        <w:jc w:val="both"/>
        <w:rPr>
          <w:rFonts w:cs="David"/>
          <w:rtl/>
        </w:rPr>
      </w:pPr>
    </w:p>
    <w:p w14:paraId="49E498F6" w14:textId="77777777" w:rsidR="00256F76" w:rsidRPr="00256F76" w:rsidRDefault="00256F76" w:rsidP="00256F76">
      <w:pPr>
        <w:bidi/>
        <w:jc w:val="both"/>
        <w:rPr>
          <w:rFonts w:cs="David" w:hint="cs"/>
          <w:rtl/>
        </w:rPr>
      </w:pPr>
      <w:r w:rsidRPr="00256F76">
        <w:rPr>
          <w:rFonts w:cs="David"/>
          <w:rtl/>
        </w:rPr>
        <w:tab/>
      </w:r>
      <w:r w:rsidRPr="00256F76">
        <w:rPr>
          <w:rFonts w:cs="David" w:hint="cs"/>
          <w:rtl/>
        </w:rPr>
        <w:t xml:space="preserve"> אני רוצה לומר תודה למנכ"ל, ליושב ראש שזימן את הדיון הזה, ואני מבקש להעביר את תודתנו ליושבת ראש הכנסת. הדברים אינם מובנים מאליהם, ישר כוחכם. </w:t>
      </w:r>
    </w:p>
    <w:p w14:paraId="61CCF367" w14:textId="77777777" w:rsidR="00256F76" w:rsidRPr="00256F76" w:rsidRDefault="00256F76" w:rsidP="00256F76">
      <w:pPr>
        <w:bidi/>
        <w:jc w:val="both"/>
        <w:rPr>
          <w:rFonts w:cs="David" w:hint="cs"/>
          <w:rtl/>
        </w:rPr>
      </w:pPr>
    </w:p>
    <w:p w14:paraId="0EA28EB0" w14:textId="77777777" w:rsidR="00256F76" w:rsidRPr="00256F76" w:rsidRDefault="00256F76" w:rsidP="00256F76">
      <w:pPr>
        <w:bidi/>
        <w:jc w:val="both"/>
        <w:rPr>
          <w:rFonts w:cs="David" w:hint="cs"/>
          <w:u w:val="single"/>
          <w:rtl/>
        </w:rPr>
      </w:pPr>
      <w:r w:rsidRPr="00256F76">
        <w:rPr>
          <w:rFonts w:cs="David" w:hint="cs"/>
          <w:u w:val="single"/>
          <w:rtl/>
        </w:rPr>
        <w:t>גדעון סער:</w:t>
      </w:r>
    </w:p>
    <w:p w14:paraId="0D48A85E" w14:textId="77777777" w:rsidR="00256F76" w:rsidRPr="00256F76" w:rsidRDefault="00256F76" w:rsidP="00256F76">
      <w:pPr>
        <w:bidi/>
        <w:jc w:val="both"/>
        <w:rPr>
          <w:rFonts w:cs="David" w:hint="cs"/>
          <w:u w:val="single"/>
          <w:rtl/>
        </w:rPr>
      </w:pPr>
    </w:p>
    <w:p w14:paraId="376FDAFE" w14:textId="77777777" w:rsidR="00256F76" w:rsidRPr="00256F76" w:rsidRDefault="00256F76" w:rsidP="00256F76">
      <w:pPr>
        <w:bidi/>
        <w:jc w:val="both"/>
        <w:rPr>
          <w:rFonts w:cs="David" w:hint="cs"/>
          <w:rtl/>
        </w:rPr>
      </w:pPr>
      <w:r w:rsidRPr="00256F76">
        <w:rPr>
          <w:rFonts w:cs="David" w:hint="cs"/>
          <w:rtl/>
        </w:rPr>
        <w:tab/>
        <w:t xml:space="preserve"> רציתי לציין את הנקודה של אותה העסקת אנשים עם מוגבלויות. אני רוצה לשבח את יושבת ראש הכנסת על היוזמה הזו ואת המנכ"ל. כל מי שמסתובב פה בכנסת מבין את החשיבות של המהלך הזה והלוואי שבשירות הציבורי, גם במשרדי ממשלה ומקומות אחרים, היו מוצאים את המקומות שבהם ניתן לעשות פעולות דומות כי זה בסופו של דבר ההבדל בין הצהרות לבין מעשים בנושא שעליו אנו מדברים.</w:t>
      </w:r>
    </w:p>
    <w:p w14:paraId="593108A1" w14:textId="77777777" w:rsidR="00256F76" w:rsidRPr="00256F76" w:rsidRDefault="00256F76" w:rsidP="00256F76">
      <w:pPr>
        <w:bidi/>
        <w:jc w:val="both"/>
        <w:rPr>
          <w:rFonts w:cs="David" w:hint="cs"/>
          <w:rtl/>
        </w:rPr>
      </w:pPr>
    </w:p>
    <w:p w14:paraId="4924F7D5" w14:textId="77777777" w:rsidR="00256F76" w:rsidRPr="00256F76" w:rsidRDefault="00256F76" w:rsidP="00256F76">
      <w:pPr>
        <w:bidi/>
        <w:jc w:val="both"/>
        <w:rPr>
          <w:rFonts w:cs="David" w:hint="cs"/>
          <w:rtl/>
        </w:rPr>
      </w:pPr>
      <w:r w:rsidRPr="00256F76">
        <w:rPr>
          <w:rFonts w:cs="David" w:hint="cs"/>
          <w:rtl/>
        </w:rPr>
        <w:tab/>
        <w:t>הנקודה השנייה שאני מבקש להעלות בהקשר אחר, אנו בכנסת הקודמת חוקקנו את חוק הנגישות. הוביל את זה חבר הכנסת לשעבר שאול יהלום, ובניגוד לדברים אחרים, הודעתי למשרד האוצר שבנושא הזה הוא יגיע להבנות עם שאול יהלום, כי אם הוא לא יגיע, אז יהיה חוק בלי האוצר, ובאמת הגיעו. החוק הזה חשוב, אחד החוקים הכי חשובים שחוקקו בכנסת.</w:t>
      </w:r>
    </w:p>
    <w:p w14:paraId="2A447D13" w14:textId="77777777" w:rsidR="00256F76" w:rsidRPr="00256F76" w:rsidRDefault="00256F76" w:rsidP="00256F76">
      <w:pPr>
        <w:bidi/>
        <w:jc w:val="both"/>
        <w:rPr>
          <w:rFonts w:cs="David" w:hint="cs"/>
          <w:rtl/>
        </w:rPr>
      </w:pPr>
    </w:p>
    <w:p w14:paraId="207EFB73" w14:textId="77777777" w:rsidR="00256F76" w:rsidRPr="00256F76" w:rsidRDefault="00256F76" w:rsidP="00256F76">
      <w:pPr>
        <w:bidi/>
        <w:jc w:val="both"/>
        <w:rPr>
          <w:rFonts w:cs="David" w:hint="cs"/>
          <w:rtl/>
        </w:rPr>
      </w:pPr>
      <w:r w:rsidRPr="00256F76">
        <w:rPr>
          <w:rFonts w:cs="David" w:hint="cs"/>
          <w:rtl/>
        </w:rPr>
        <w:tab/>
        <w:t>למרבה הצער, למעלה משנתיים מאז שהחוק הזה חוקק, ולא הותקנו התקנות שהן רלוונטיות ליישומו. אני חושב שאנו צריכים- -</w:t>
      </w:r>
    </w:p>
    <w:p w14:paraId="4281316F" w14:textId="77777777" w:rsidR="00256F76" w:rsidRPr="00256F76" w:rsidRDefault="00256F76" w:rsidP="00256F76">
      <w:pPr>
        <w:bidi/>
        <w:jc w:val="both"/>
        <w:rPr>
          <w:rFonts w:cs="David" w:hint="cs"/>
          <w:rtl/>
        </w:rPr>
      </w:pPr>
    </w:p>
    <w:p w14:paraId="7152542D"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7E742EEA" w14:textId="77777777" w:rsidR="00256F76" w:rsidRPr="00256F76" w:rsidRDefault="00256F76" w:rsidP="00256F76">
      <w:pPr>
        <w:bidi/>
        <w:jc w:val="both"/>
        <w:rPr>
          <w:rFonts w:cs="David" w:hint="cs"/>
          <w:rtl/>
        </w:rPr>
      </w:pPr>
    </w:p>
    <w:p w14:paraId="4A38CEDA" w14:textId="77777777" w:rsidR="00256F76" w:rsidRPr="00256F76" w:rsidRDefault="00256F76" w:rsidP="00256F76">
      <w:pPr>
        <w:bidi/>
        <w:jc w:val="both"/>
        <w:rPr>
          <w:rFonts w:cs="David" w:hint="cs"/>
          <w:rtl/>
        </w:rPr>
      </w:pPr>
      <w:r w:rsidRPr="00256F76">
        <w:rPr>
          <w:rFonts w:cs="David" w:hint="cs"/>
          <w:rtl/>
        </w:rPr>
        <w:tab/>
        <w:t xml:space="preserve"> אני מוכן לקבל פה החלטת ועדה, שנפנה לשר- -</w:t>
      </w:r>
    </w:p>
    <w:p w14:paraId="0064672D" w14:textId="77777777" w:rsidR="00256F76" w:rsidRPr="00256F76" w:rsidRDefault="00256F76" w:rsidP="00256F76">
      <w:pPr>
        <w:bidi/>
        <w:jc w:val="both"/>
        <w:rPr>
          <w:rFonts w:cs="David" w:hint="cs"/>
          <w:rtl/>
        </w:rPr>
      </w:pPr>
    </w:p>
    <w:p w14:paraId="26D6E4FE" w14:textId="77777777" w:rsidR="00256F76" w:rsidRPr="00256F76" w:rsidRDefault="00256F76" w:rsidP="00256F76">
      <w:pPr>
        <w:bidi/>
        <w:jc w:val="both"/>
        <w:rPr>
          <w:rFonts w:cs="David" w:hint="cs"/>
          <w:u w:val="single"/>
          <w:rtl/>
        </w:rPr>
      </w:pPr>
      <w:r w:rsidRPr="00256F76">
        <w:rPr>
          <w:rFonts w:cs="David" w:hint="cs"/>
          <w:u w:val="single"/>
          <w:rtl/>
        </w:rPr>
        <w:t xml:space="preserve">ארבל </w:t>
      </w:r>
      <w:proofErr w:type="spellStart"/>
      <w:r w:rsidRPr="00256F76">
        <w:rPr>
          <w:rFonts w:cs="David" w:hint="cs"/>
          <w:u w:val="single"/>
          <w:rtl/>
        </w:rPr>
        <w:t>אסטרחן</w:t>
      </w:r>
      <w:proofErr w:type="spellEnd"/>
      <w:r w:rsidRPr="00256F76">
        <w:rPr>
          <w:rFonts w:cs="David" w:hint="cs"/>
          <w:u w:val="single"/>
          <w:rtl/>
        </w:rPr>
        <w:t>:</w:t>
      </w:r>
    </w:p>
    <w:p w14:paraId="1D1BAE3B" w14:textId="77777777" w:rsidR="00256F76" w:rsidRPr="00256F76" w:rsidRDefault="00256F76" w:rsidP="00256F76">
      <w:pPr>
        <w:bidi/>
        <w:jc w:val="both"/>
        <w:rPr>
          <w:rFonts w:cs="David" w:hint="cs"/>
          <w:u w:val="single"/>
          <w:rtl/>
        </w:rPr>
      </w:pPr>
    </w:p>
    <w:p w14:paraId="49F7DA03" w14:textId="77777777" w:rsidR="00256F76" w:rsidRPr="00256F76" w:rsidRDefault="00256F76" w:rsidP="00256F76">
      <w:pPr>
        <w:bidi/>
        <w:ind w:firstLine="567"/>
        <w:jc w:val="both"/>
        <w:rPr>
          <w:rFonts w:cs="David" w:hint="cs"/>
          <w:rtl/>
        </w:rPr>
      </w:pPr>
      <w:r w:rsidRPr="00256F76">
        <w:rPr>
          <w:rFonts w:cs="David" w:hint="cs"/>
          <w:rtl/>
        </w:rPr>
        <w:t>עדיין דנים בזה.</w:t>
      </w:r>
    </w:p>
    <w:p w14:paraId="447370FE" w14:textId="77777777" w:rsidR="00256F76" w:rsidRPr="00256F76" w:rsidRDefault="00256F76" w:rsidP="00256F76">
      <w:pPr>
        <w:bidi/>
        <w:jc w:val="both"/>
        <w:rPr>
          <w:rFonts w:cs="David" w:hint="cs"/>
          <w:rtl/>
        </w:rPr>
      </w:pPr>
    </w:p>
    <w:p w14:paraId="1BC29A31" w14:textId="77777777" w:rsidR="00256F76" w:rsidRPr="00256F76" w:rsidRDefault="00256F76" w:rsidP="00256F76">
      <w:pPr>
        <w:bidi/>
        <w:jc w:val="both"/>
        <w:rPr>
          <w:rFonts w:cs="David" w:hint="cs"/>
          <w:u w:val="single"/>
          <w:rtl/>
        </w:rPr>
      </w:pPr>
      <w:r w:rsidRPr="00256F76">
        <w:rPr>
          <w:rFonts w:cs="David" w:hint="cs"/>
          <w:u w:val="single"/>
          <w:rtl/>
        </w:rPr>
        <w:t>גדעון סער:</w:t>
      </w:r>
    </w:p>
    <w:p w14:paraId="13A1FC15" w14:textId="77777777" w:rsidR="00256F76" w:rsidRPr="00256F76" w:rsidRDefault="00256F76" w:rsidP="00256F76">
      <w:pPr>
        <w:bidi/>
        <w:jc w:val="both"/>
        <w:rPr>
          <w:rFonts w:cs="David" w:hint="cs"/>
          <w:u w:val="single"/>
          <w:rtl/>
        </w:rPr>
      </w:pPr>
    </w:p>
    <w:p w14:paraId="48506089" w14:textId="77777777" w:rsidR="00256F76" w:rsidRPr="00256F76" w:rsidRDefault="00256F76" w:rsidP="00256F76">
      <w:pPr>
        <w:bidi/>
        <w:jc w:val="both"/>
        <w:rPr>
          <w:rFonts w:cs="David" w:hint="cs"/>
          <w:rtl/>
        </w:rPr>
      </w:pPr>
      <w:r w:rsidRPr="00256F76">
        <w:rPr>
          <w:rFonts w:cs="David" w:hint="cs"/>
          <w:rtl/>
        </w:rPr>
        <w:tab/>
        <w:t xml:space="preserve"> חשוב שתהיה פנייה, כי זה יותר משנתיים. אחרת החוק שאנו חוקקנו הוא בגדר אות מתה.</w:t>
      </w:r>
    </w:p>
    <w:p w14:paraId="4E94365E" w14:textId="77777777" w:rsidR="00256F76" w:rsidRPr="00256F76" w:rsidRDefault="00256F76" w:rsidP="00256F76">
      <w:pPr>
        <w:bidi/>
        <w:jc w:val="both"/>
        <w:rPr>
          <w:rFonts w:cs="David" w:hint="cs"/>
          <w:rtl/>
        </w:rPr>
      </w:pPr>
    </w:p>
    <w:p w14:paraId="26F6A2BF"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5ECE30C2" w14:textId="77777777" w:rsidR="00256F76" w:rsidRPr="00256F76" w:rsidRDefault="00256F76" w:rsidP="00256F76">
      <w:pPr>
        <w:bidi/>
        <w:jc w:val="both"/>
        <w:rPr>
          <w:rFonts w:cs="David" w:hint="cs"/>
          <w:rtl/>
        </w:rPr>
      </w:pPr>
    </w:p>
    <w:p w14:paraId="2731653C" w14:textId="77777777" w:rsidR="00256F76" w:rsidRPr="00256F76" w:rsidRDefault="00256F76" w:rsidP="00256F76">
      <w:pPr>
        <w:bidi/>
        <w:jc w:val="both"/>
        <w:rPr>
          <w:rFonts w:cs="David" w:hint="cs"/>
          <w:rtl/>
        </w:rPr>
      </w:pPr>
      <w:r w:rsidRPr="00256F76">
        <w:rPr>
          <w:rFonts w:cs="David" w:hint="cs"/>
          <w:rtl/>
        </w:rPr>
        <w:tab/>
        <w:t xml:space="preserve"> תהיה פנייה של ועדת הכנסת על דעת כל החברים כאן לשר הרלוונטי, אחרי בדיקה גם של היועצת המשפטית, אם זה נמצא בהליכי התקנה או לא. נבקש מהם להזדרז ולהביא את התקנות הללו.</w:t>
      </w:r>
    </w:p>
    <w:p w14:paraId="2D0571B6" w14:textId="77777777" w:rsidR="00256F76" w:rsidRPr="00256F76" w:rsidRDefault="00256F76" w:rsidP="00256F76">
      <w:pPr>
        <w:bidi/>
        <w:jc w:val="both"/>
        <w:rPr>
          <w:rFonts w:cs="David" w:hint="cs"/>
          <w:rtl/>
        </w:rPr>
      </w:pPr>
    </w:p>
    <w:p w14:paraId="44E80E76" w14:textId="77777777" w:rsidR="00256F76" w:rsidRPr="00256F76" w:rsidRDefault="00256F76" w:rsidP="00256F76">
      <w:pPr>
        <w:bidi/>
        <w:jc w:val="both"/>
        <w:rPr>
          <w:rFonts w:cs="David" w:hint="cs"/>
          <w:rtl/>
        </w:rPr>
      </w:pPr>
      <w:r w:rsidRPr="00256F76">
        <w:rPr>
          <w:rFonts w:cs="David" w:hint="cs"/>
          <w:u w:val="single"/>
          <w:rtl/>
        </w:rPr>
        <w:t xml:space="preserve">רונית </w:t>
      </w:r>
      <w:proofErr w:type="spellStart"/>
      <w:r w:rsidRPr="00256F76">
        <w:rPr>
          <w:rFonts w:cs="David" w:hint="cs"/>
          <w:u w:val="single"/>
          <w:rtl/>
        </w:rPr>
        <w:t>חייקה</w:t>
      </w:r>
      <w:proofErr w:type="spellEnd"/>
      <w:r w:rsidRPr="00256F76">
        <w:rPr>
          <w:rFonts w:cs="David" w:hint="cs"/>
          <w:u w:val="single"/>
          <w:rtl/>
        </w:rPr>
        <w:t>:</w:t>
      </w:r>
    </w:p>
    <w:p w14:paraId="157F9950" w14:textId="77777777" w:rsidR="00256F76" w:rsidRPr="00256F76" w:rsidRDefault="00256F76" w:rsidP="00256F76">
      <w:pPr>
        <w:bidi/>
        <w:jc w:val="both"/>
        <w:rPr>
          <w:rFonts w:cs="David" w:hint="cs"/>
          <w:rtl/>
        </w:rPr>
      </w:pPr>
    </w:p>
    <w:p w14:paraId="5B2960BC" w14:textId="77777777" w:rsidR="00256F76" w:rsidRPr="00256F76" w:rsidRDefault="00256F76" w:rsidP="00256F76">
      <w:pPr>
        <w:bidi/>
        <w:jc w:val="both"/>
        <w:rPr>
          <w:rFonts w:cs="David" w:hint="cs"/>
          <w:rtl/>
        </w:rPr>
      </w:pPr>
      <w:r w:rsidRPr="00256F76">
        <w:rPr>
          <w:rFonts w:cs="David" w:hint="cs"/>
          <w:rtl/>
        </w:rPr>
        <w:tab/>
        <w:t>רציתי רק להודות בשם הסיעות, יש לנו בחור למעלה בקומה שקוראים לו אכרם, שהוא עוזר לנו בכל המטלות, הוא מחכה כל פעם לקבל עוד מטלה, זה מדהים.</w:t>
      </w:r>
    </w:p>
    <w:p w14:paraId="5D7101DC" w14:textId="77777777" w:rsidR="00256F76" w:rsidRPr="00256F76" w:rsidRDefault="00256F76" w:rsidP="00256F76">
      <w:pPr>
        <w:bidi/>
        <w:jc w:val="both"/>
        <w:rPr>
          <w:rFonts w:cs="David" w:hint="cs"/>
          <w:rtl/>
        </w:rPr>
      </w:pPr>
    </w:p>
    <w:p w14:paraId="53612E89"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524320E6" w14:textId="77777777" w:rsidR="00256F76" w:rsidRPr="00256F76" w:rsidRDefault="00256F76" w:rsidP="00256F76">
      <w:pPr>
        <w:bidi/>
        <w:jc w:val="both"/>
        <w:rPr>
          <w:rFonts w:cs="David" w:hint="cs"/>
          <w:rtl/>
        </w:rPr>
      </w:pPr>
    </w:p>
    <w:p w14:paraId="7451FD4E" w14:textId="77777777" w:rsidR="00256F76" w:rsidRPr="00256F76" w:rsidRDefault="00256F76" w:rsidP="00256F76">
      <w:pPr>
        <w:bidi/>
        <w:jc w:val="both"/>
        <w:rPr>
          <w:rFonts w:cs="David" w:hint="cs"/>
          <w:rtl/>
        </w:rPr>
      </w:pPr>
      <w:r w:rsidRPr="00256F76">
        <w:rPr>
          <w:rFonts w:cs="David" w:hint="cs"/>
          <w:rtl/>
        </w:rPr>
        <w:tab/>
        <w:t xml:space="preserve"> תמי בכל פעם שרואה אותי מצביעה עליי ואומרת: דוד טל החמוד...</w:t>
      </w:r>
    </w:p>
    <w:p w14:paraId="086F8CCE" w14:textId="77777777" w:rsidR="00256F76" w:rsidRPr="00256F76" w:rsidRDefault="00256F76" w:rsidP="00256F76">
      <w:pPr>
        <w:bidi/>
        <w:jc w:val="both"/>
        <w:rPr>
          <w:rFonts w:cs="David" w:hint="cs"/>
          <w:rtl/>
        </w:rPr>
      </w:pPr>
    </w:p>
    <w:p w14:paraId="3A796ADE" w14:textId="77777777" w:rsidR="00256F76" w:rsidRPr="00256F76" w:rsidRDefault="00256F76" w:rsidP="00256F76">
      <w:pPr>
        <w:bidi/>
        <w:jc w:val="both"/>
        <w:rPr>
          <w:rFonts w:cs="David" w:hint="cs"/>
          <w:rtl/>
        </w:rPr>
      </w:pPr>
      <w:r w:rsidRPr="00256F76">
        <w:rPr>
          <w:rFonts w:cs="David" w:hint="cs"/>
          <w:u w:val="single"/>
          <w:rtl/>
        </w:rPr>
        <w:t xml:space="preserve">אבי </w:t>
      </w:r>
      <w:proofErr w:type="spellStart"/>
      <w:r w:rsidRPr="00256F76">
        <w:rPr>
          <w:rFonts w:cs="David" w:hint="cs"/>
          <w:u w:val="single"/>
          <w:rtl/>
        </w:rPr>
        <w:t>בלשניקוב</w:t>
      </w:r>
      <w:proofErr w:type="spellEnd"/>
      <w:r w:rsidRPr="00256F76">
        <w:rPr>
          <w:rFonts w:cs="David" w:hint="cs"/>
          <w:u w:val="single"/>
          <w:rtl/>
        </w:rPr>
        <w:t>:</w:t>
      </w:r>
    </w:p>
    <w:p w14:paraId="5F058AAF" w14:textId="77777777" w:rsidR="00256F76" w:rsidRPr="00256F76" w:rsidRDefault="00256F76" w:rsidP="00256F76">
      <w:pPr>
        <w:bidi/>
        <w:jc w:val="both"/>
        <w:rPr>
          <w:rFonts w:cs="David" w:hint="cs"/>
          <w:rtl/>
        </w:rPr>
      </w:pPr>
    </w:p>
    <w:p w14:paraId="72A632B7" w14:textId="77777777" w:rsidR="00256F76" w:rsidRPr="00256F76" w:rsidRDefault="00256F76" w:rsidP="00256F76">
      <w:pPr>
        <w:bidi/>
        <w:jc w:val="both"/>
        <w:rPr>
          <w:rFonts w:cs="David" w:hint="cs"/>
          <w:rtl/>
        </w:rPr>
      </w:pPr>
      <w:r w:rsidRPr="00256F76">
        <w:rPr>
          <w:rFonts w:cs="David" w:hint="cs"/>
          <w:rtl/>
        </w:rPr>
        <w:tab/>
        <w:t>כל העובדים האלה משולבים בכל הפעילויות הרגילות של עובדי הכנסת כולל השתלמויות, ימי עיון וכו'. בשבוע שעבר עשינו לכולם יום עיון במוזיאון המדע. הם נוסעים להשתלמות השנתית של כל עובדי הכנסת לאילת על חשבון הכנסת, וצירפתי גם שני מטפלים שלהם כדי לתת להם תחושה של ביטחון וכו'.</w:t>
      </w:r>
    </w:p>
    <w:p w14:paraId="6CF479D5" w14:textId="77777777" w:rsidR="00256F76" w:rsidRPr="00256F76" w:rsidRDefault="00256F76" w:rsidP="00256F76">
      <w:pPr>
        <w:bidi/>
        <w:jc w:val="both"/>
        <w:rPr>
          <w:rFonts w:cs="David" w:hint="cs"/>
          <w:rtl/>
        </w:rPr>
      </w:pPr>
    </w:p>
    <w:p w14:paraId="79F2DB2F" w14:textId="77777777" w:rsidR="00256F76" w:rsidRPr="00256F76" w:rsidRDefault="00256F76" w:rsidP="00256F76">
      <w:pPr>
        <w:bidi/>
        <w:jc w:val="both"/>
        <w:rPr>
          <w:rFonts w:cs="David" w:hint="cs"/>
          <w:rtl/>
        </w:rPr>
      </w:pPr>
      <w:r w:rsidRPr="00256F76">
        <w:rPr>
          <w:rFonts w:cs="David" w:hint="cs"/>
          <w:rtl/>
        </w:rPr>
        <w:tab/>
        <w:t xml:space="preserve">הערה אישית; לפעמים בית המחוקקים מחוקק חוקים שהוא לא יודע איך בסופו של דבר הוא יכול להשפיע על האיש הקטן, אך כיוון שצורת ההעסקה של האנשים האלה היא בשיטת העמותות, ולצערי, כל עובד כזה שצריך להיכנס לעבוד במשרד ממשלתי, המשרד הממשלתי על פי חוק חובת מכרזים נאלץ לעשות מכרז, כמו שקונים כוסות, פטישים וניירות. עושים מכרז בין כל העמותות האלה, שזה דבר משפיל ודוחה, ואני יכול להבין את עמיתיי ואת משרדי הממשלה, שזה חלק מהדברים שהם לא מוכנים בכלל להיכנס להליך של קליטה כי הם נדרשים לעשות מכרז לקליטת אנשים עם מוגבלויות בכל תנאי המכרז בין כל העמותות, וזה דבר נורא ואיום </w:t>
      </w:r>
      <w:r w:rsidRPr="00256F76">
        <w:rPr>
          <w:rFonts w:cs="David"/>
          <w:rtl/>
        </w:rPr>
        <w:t>–</w:t>
      </w:r>
      <w:r w:rsidRPr="00256F76">
        <w:rPr>
          <w:rFonts w:cs="David" w:hint="cs"/>
          <w:rtl/>
        </w:rPr>
        <w:t xml:space="preserve"> כי זו עמותה. לא </w:t>
      </w:r>
      <w:proofErr w:type="spellStart"/>
      <w:r w:rsidRPr="00256F76">
        <w:rPr>
          <w:rFonts w:cs="David" w:hint="cs"/>
          <w:rtl/>
        </w:rPr>
        <w:t>היתה</w:t>
      </w:r>
      <w:proofErr w:type="spellEnd"/>
      <w:r w:rsidRPr="00256F76">
        <w:rPr>
          <w:rFonts w:cs="David" w:hint="cs"/>
          <w:rtl/>
        </w:rPr>
        <w:t xml:space="preserve"> שום דרך חוקית אפשרית זולת המכרז. אנו עשינו את זה, וזה נורא ואיום.</w:t>
      </w:r>
    </w:p>
    <w:p w14:paraId="74CF8F2F" w14:textId="77777777" w:rsidR="00256F76" w:rsidRPr="00256F76" w:rsidRDefault="00256F76" w:rsidP="00256F76">
      <w:pPr>
        <w:bidi/>
        <w:jc w:val="both"/>
        <w:rPr>
          <w:rFonts w:cs="David" w:hint="cs"/>
          <w:rtl/>
        </w:rPr>
      </w:pPr>
    </w:p>
    <w:p w14:paraId="59B4FAAE" w14:textId="77777777" w:rsidR="00256F76" w:rsidRPr="00256F76" w:rsidRDefault="00256F76" w:rsidP="00256F76">
      <w:pPr>
        <w:bidi/>
        <w:jc w:val="both"/>
        <w:rPr>
          <w:rFonts w:cs="David" w:hint="cs"/>
          <w:rtl/>
        </w:rPr>
      </w:pPr>
      <w:r w:rsidRPr="00256F76">
        <w:rPr>
          <w:rFonts w:cs="David" w:hint="cs"/>
          <w:u w:val="single"/>
          <w:rtl/>
        </w:rPr>
        <w:t xml:space="preserve">יעקב </w:t>
      </w:r>
      <w:proofErr w:type="spellStart"/>
      <w:r w:rsidRPr="00256F76">
        <w:rPr>
          <w:rFonts w:cs="David" w:hint="cs"/>
          <w:u w:val="single"/>
          <w:rtl/>
        </w:rPr>
        <w:t>מרגי</w:t>
      </w:r>
      <w:proofErr w:type="spellEnd"/>
      <w:r w:rsidRPr="00256F76">
        <w:rPr>
          <w:rFonts w:cs="David" w:hint="cs"/>
          <w:u w:val="single"/>
          <w:rtl/>
        </w:rPr>
        <w:t>:</w:t>
      </w:r>
    </w:p>
    <w:p w14:paraId="0F01C1C0" w14:textId="77777777" w:rsidR="00256F76" w:rsidRPr="00256F76" w:rsidRDefault="00256F76" w:rsidP="00256F76">
      <w:pPr>
        <w:bidi/>
        <w:jc w:val="both"/>
        <w:rPr>
          <w:rFonts w:cs="David" w:hint="cs"/>
          <w:rtl/>
        </w:rPr>
      </w:pPr>
    </w:p>
    <w:p w14:paraId="5172A2BD" w14:textId="77777777" w:rsidR="00256F76" w:rsidRPr="00256F76" w:rsidRDefault="00256F76" w:rsidP="00256F76">
      <w:pPr>
        <w:bidi/>
        <w:jc w:val="both"/>
        <w:rPr>
          <w:rFonts w:cs="David" w:hint="cs"/>
          <w:rtl/>
        </w:rPr>
      </w:pPr>
      <w:r w:rsidRPr="00256F76">
        <w:rPr>
          <w:rFonts w:cs="David" w:hint="cs"/>
          <w:rtl/>
        </w:rPr>
        <w:tab/>
        <w:t xml:space="preserve"> זה מופיע בקניית שירותים ולא בהגדלת תקציב כוח אדם.</w:t>
      </w:r>
    </w:p>
    <w:p w14:paraId="35DA0B25" w14:textId="77777777" w:rsidR="00256F76" w:rsidRPr="00256F76" w:rsidRDefault="00256F76" w:rsidP="00256F76">
      <w:pPr>
        <w:bidi/>
        <w:jc w:val="both"/>
        <w:rPr>
          <w:rFonts w:cs="David" w:hint="cs"/>
          <w:rtl/>
        </w:rPr>
      </w:pPr>
    </w:p>
    <w:p w14:paraId="08EA6628" w14:textId="77777777" w:rsidR="00256F76" w:rsidRPr="00256F76" w:rsidRDefault="00256F76" w:rsidP="00256F76">
      <w:pPr>
        <w:bidi/>
        <w:jc w:val="both"/>
        <w:rPr>
          <w:rFonts w:cs="David" w:hint="cs"/>
          <w:rtl/>
        </w:rPr>
      </w:pPr>
      <w:r w:rsidRPr="00256F76">
        <w:rPr>
          <w:rFonts w:cs="David" w:hint="cs"/>
          <w:u w:val="single"/>
          <w:rtl/>
        </w:rPr>
        <w:t xml:space="preserve">סגן מזכיר הכנסת </w:t>
      </w:r>
      <w:proofErr w:type="spellStart"/>
      <w:r w:rsidRPr="00256F76">
        <w:rPr>
          <w:rFonts w:cs="David" w:hint="cs"/>
          <w:u w:val="single"/>
          <w:rtl/>
        </w:rPr>
        <w:t>נאזם</w:t>
      </w:r>
      <w:proofErr w:type="spellEnd"/>
      <w:r w:rsidRPr="00256F76">
        <w:rPr>
          <w:rFonts w:cs="David" w:hint="cs"/>
          <w:u w:val="single"/>
          <w:rtl/>
        </w:rPr>
        <w:t xml:space="preserve"> בדר:</w:t>
      </w:r>
    </w:p>
    <w:p w14:paraId="235DCC99" w14:textId="77777777" w:rsidR="00256F76" w:rsidRPr="00256F76" w:rsidRDefault="00256F76" w:rsidP="00256F76">
      <w:pPr>
        <w:bidi/>
        <w:jc w:val="both"/>
        <w:rPr>
          <w:rFonts w:cs="David" w:hint="cs"/>
          <w:rtl/>
        </w:rPr>
      </w:pPr>
    </w:p>
    <w:p w14:paraId="607EC8AC" w14:textId="77777777" w:rsidR="00256F76" w:rsidRPr="00256F76" w:rsidRDefault="00256F76" w:rsidP="00256F76">
      <w:pPr>
        <w:bidi/>
        <w:jc w:val="both"/>
        <w:rPr>
          <w:rFonts w:cs="David" w:hint="cs"/>
          <w:rtl/>
        </w:rPr>
      </w:pPr>
      <w:r w:rsidRPr="00256F76">
        <w:rPr>
          <w:rFonts w:cs="David" w:hint="cs"/>
          <w:rtl/>
        </w:rPr>
        <w:tab/>
        <w:t>לקחנו את כל העמותות שיכולות לספק אנשים שיכולים להתאים לעבוד בכנסת. בחרנו 30 משרות כאלה, ואיישנו 18.</w:t>
      </w:r>
    </w:p>
    <w:p w14:paraId="7AE54613" w14:textId="77777777" w:rsidR="00256F76" w:rsidRPr="00256F76" w:rsidRDefault="00256F76" w:rsidP="00256F76">
      <w:pPr>
        <w:bidi/>
        <w:jc w:val="both"/>
        <w:rPr>
          <w:rFonts w:cs="David" w:hint="cs"/>
          <w:rtl/>
        </w:rPr>
      </w:pPr>
    </w:p>
    <w:p w14:paraId="48BE2DB4" w14:textId="77777777" w:rsidR="00256F76" w:rsidRPr="00256F76" w:rsidRDefault="00256F76" w:rsidP="00256F76">
      <w:pPr>
        <w:bidi/>
        <w:jc w:val="both"/>
        <w:rPr>
          <w:rFonts w:cs="David" w:hint="cs"/>
          <w:rtl/>
        </w:rPr>
      </w:pPr>
      <w:r w:rsidRPr="00256F76">
        <w:rPr>
          <w:rFonts w:cs="David" w:hint="cs"/>
          <w:u w:val="single"/>
          <w:rtl/>
        </w:rPr>
        <w:t>היו</w:t>
      </w:r>
      <w:r w:rsidRPr="00256F76">
        <w:rPr>
          <w:rFonts w:cs="David"/>
          <w:u w:val="single"/>
          <w:rtl/>
        </w:rPr>
        <w:t>"</w:t>
      </w:r>
      <w:r w:rsidRPr="00256F76">
        <w:rPr>
          <w:rFonts w:cs="David" w:hint="cs"/>
          <w:u w:val="single"/>
          <w:rtl/>
        </w:rPr>
        <w:t>ר דוד טל:</w:t>
      </w:r>
    </w:p>
    <w:p w14:paraId="42EC3452" w14:textId="77777777" w:rsidR="00256F76" w:rsidRPr="00256F76" w:rsidRDefault="00256F76" w:rsidP="00256F76">
      <w:pPr>
        <w:bidi/>
        <w:jc w:val="both"/>
        <w:rPr>
          <w:rFonts w:cs="David" w:hint="cs"/>
          <w:rtl/>
        </w:rPr>
      </w:pPr>
    </w:p>
    <w:p w14:paraId="7AA01723" w14:textId="77777777" w:rsidR="00256F76" w:rsidRPr="00256F76" w:rsidRDefault="00256F76" w:rsidP="00256F76">
      <w:pPr>
        <w:bidi/>
        <w:jc w:val="both"/>
        <w:rPr>
          <w:rFonts w:cs="David" w:hint="cs"/>
          <w:rtl/>
        </w:rPr>
      </w:pPr>
      <w:r w:rsidRPr="00256F76">
        <w:rPr>
          <w:rFonts w:cs="David" w:hint="cs"/>
          <w:rtl/>
        </w:rPr>
        <w:tab/>
        <w:t xml:space="preserve"> אני מודה למנכ"ל, ליושבת ראש הכנסת, נעביר לה את הברכות של סיעות הבית.</w:t>
      </w:r>
    </w:p>
    <w:p w14:paraId="6AA48263" w14:textId="77777777" w:rsidR="00256F76" w:rsidRPr="00256F76" w:rsidRDefault="00256F76" w:rsidP="00256F76">
      <w:pPr>
        <w:bidi/>
        <w:jc w:val="both"/>
        <w:rPr>
          <w:rFonts w:cs="David" w:hint="cs"/>
          <w:rtl/>
        </w:rPr>
      </w:pPr>
    </w:p>
    <w:p w14:paraId="442B06BA" w14:textId="77777777" w:rsidR="00256F76" w:rsidRPr="00256F76" w:rsidRDefault="00256F76" w:rsidP="00256F76">
      <w:pPr>
        <w:bidi/>
        <w:jc w:val="both"/>
        <w:rPr>
          <w:rFonts w:cs="David" w:hint="cs"/>
          <w:rtl/>
        </w:rPr>
      </w:pPr>
      <w:r w:rsidRPr="00256F76">
        <w:rPr>
          <w:rFonts w:cs="David" w:hint="cs"/>
          <w:rtl/>
        </w:rPr>
        <w:tab/>
        <w:t>תודה רבה, הישיבה נעולה.</w:t>
      </w:r>
    </w:p>
    <w:p w14:paraId="41ADE397" w14:textId="77777777" w:rsidR="00256F76" w:rsidRPr="00256F76" w:rsidRDefault="00256F76" w:rsidP="00256F76">
      <w:pPr>
        <w:bidi/>
        <w:jc w:val="both"/>
        <w:rPr>
          <w:rFonts w:cs="David" w:hint="cs"/>
          <w:rtl/>
        </w:rPr>
      </w:pPr>
    </w:p>
    <w:p w14:paraId="4700DF69" w14:textId="77777777" w:rsidR="00256F76" w:rsidRPr="00256F76" w:rsidRDefault="00256F76" w:rsidP="00256F76">
      <w:pPr>
        <w:bidi/>
        <w:jc w:val="both"/>
        <w:rPr>
          <w:rFonts w:cs="David" w:hint="cs"/>
          <w:rtl/>
        </w:rPr>
      </w:pPr>
    </w:p>
    <w:p w14:paraId="0787AAE5" w14:textId="77777777" w:rsidR="00256F76" w:rsidRPr="00256F76" w:rsidRDefault="00256F76" w:rsidP="00256F76">
      <w:pPr>
        <w:bidi/>
        <w:jc w:val="both"/>
        <w:rPr>
          <w:rFonts w:cs="David" w:hint="cs"/>
          <w:u w:val="single"/>
          <w:rtl/>
        </w:rPr>
      </w:pPr>
      <w:r w:rsidRPr="00256F76">
        <w:rPr>
          <w:rFonts w:cs="David" w:hint="cs"/>
          <w:u w:val="single"/>
          <w:rtl/>
        </w:rPr>
        <w:t>הישיבה ננעלה בשעה 10:05.</w:t>
      </w:r>
    </w:p>
    <w:p w14:paraId="7AB3CE4E" w14:textId="77777777" w:rsidR="00256F76" w:rsidRPr="00256F76" w:rsidRDefault="00256F76" w:rsidP="00256F76">
      <w:pPr>
        <w:bidi/>
        <w:jc w:val="both"/>
        <w:rPr>
          <w:rFonts w:cs="David" w:hint="cs"/>
          <w:rtl/>
        </w:rPr>
      </w:pPr>
    </w:p>
    <w:p w14:paraId="5EFE929A" w14:textId="77777777" w:rsidR="00256F76" w:rsidRPr="00256F76" w:rsidRDefault="00256F76" w:rsidP="00256F76">
      <w:pPr>
        <w:bidi/>
        <w:jc w:val="both"/>
        <w:rPr>
          <w:rFonts w:cs="David" w:hint="cs"/>
          <w:rtl/>
        </w:rPr>
      </w:pPr>
      <w:r w:rsidRPr="00256F76">
        <w:rPr>
          <w:rFonts w:cs="David" w:hint="cs"/>
          <w:rtl/>
        </w:rPr>
        <w:tab/>
      </w:r>
    </w:p>
    <w:p w14:paraId="674AF8FB" w14:textId="77777777" w:rsidR="00552A80" w:rsidRPr="00256F76" w:rsidRDefault="00552A80" w:rsidP="00256F76">
      <w:pPr>
        <w:bidi/>
        <w:jc w:val="both"/>
        <w:rPr>
          <w:rFonts w:cs="David"/>
        </w:rPr>
      </w:pPr>
    </w:p>
    <w:sectPr w:rsidR="00552A80" w:rsidRPr="00256F76" w:rsidSect="00256F7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2498" w14:textId="77777777" w:rsidR="00000000" w:rsidRDefault="004F1B75">
      <w:r>
        <w:separator/>
      </w:r>
    </w:p>
  </w:endnote>
  <w:endnote w:type="continuationSeparator" w:id="0">
    <w:p w14:paraId="3C0856AA" w14:textId="77777777" w:rsidR="00000000" w:rsidRDefault="004F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EA99F" w14:textId="77777777" w:rsidR="00000000" w:rsidRDefault="004F1B75">
      <w:r>
        <w:separator/>
      </w:r>
    </w:p>
  </w:footnote>
  <w:footnote w:type="continuationSeparator" w:id="0">
    <w:p w14:paraId="47A91DC5" w14:textId="77777777" w:rsidR="00000000" w:rsidRDefault="004F1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716E" w14:textId="77777777" w:rsidR="00256F76" w:rsidRDefault="00256F7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5244761" w14:textId="77777777" w:rsidR="00256F76" w:rsidRDefault="00256F76">
    <w:pPr>
      <w:pStyle w:val="Header"/>
      <w:ind w:right="360"/>
      <w:jc w:val="both"/>
      <w:rPr>
        <w:rtl/>
      </w:rPr>
    </w:pPr>
  </w:p>
  <w:p w14:paraId="7BD31379" w14:textId="77777777" w:rsidR="00256F76" w:rsidRDefault="00256F76"/>
  <w:p w14:paraId="6B9F14D9" w14:textId="77777777" w:rsidR="00256F76" w:rsidRDefault="00256F76"/>
  <w:p w14:paraId="50EFA777" w14:textId="77777777" w:rsidR="00256F76" w:rsidRDefault="00256F76"/>
  <w:p w14:paraId="14F869F5" w14:textId="77777777" w:rsidR="00256F76" w:rsidRDefault="00256F76"/>
  <w:p w14:paraId="19059ACC" w14:textId="77777777" w:rsidR="00256F76" w:rsidRDefault="00256F76"/>
  <w:p w14:paraId="07103FD5" w14:textId="77777777" w:rsidR="00256F76" w:rsidRDefault="00256F76"/>
  <w:p w14:paraId="156D78F1" w14:textId="77777777" w:rsidR="00256F76" w:rsidRDefault="00256F76"/>
  <w:p w14:paraId="23C56F9F" w14:textId="77777777" w:rsidR="00256F76" w:rsidRDefault="00256F76"/>
  <w:p w14:paraId="6857F7D5" w14:textId="77777777" w:rsidR="00256F76" w:rsidRDefault="00256F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5294" w14:textId="77777777" w:rsidR="00256F76" w:rsidRDefault="00256F7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556AE6E2" w14:textId="77777777" w:rsidR="00256F76" w:rsidRDefault="00256F76">
    <w:pPr>
      <w:pStyle w:val="Header"/>
      <w:ind w:right="360"/>
      <w:jc w:val="both"/>
      <w:rPr>
        <w:rStyle w:val="PageNumber"/>
        <w:rFonts w:hint="cs"/>
        <w:rtl/>
      </w:rPr>
    </w:pPr>
    <w:r>
      <w:rPr>
        <w:rtl/>
      </w:rPr>
      <w:t>ועדת</w:t>
    </w:r>
    <w:r>
      <w:rPr>
        <w:rStyle w:val="PageNumber"/>
        <w:rFonts w:hint="cs"/>
        <w:rtl/>
      </w:rPr>
      <w:t xml:space="preserve"> הכנסת </w:t>
    </w:r>
  </w:p>
  <w:p w14:paraId="01285442" w14:textId="77777777" w:rsidR="00256F76" w:rsidRDefault="00256F76">
    <w:pPr>
      <w:pStyle w:val="Header"/>
      <w:ind w:right="360"/>
      <w:jc w:val="both"/>
      <w:rPr>
        <w:rStyle w:val="PageNumber"/>
        <w:rFonts w:hint="cs"/>
        <w:rtl/>
      </w:rPr>
    </w:pPr>
    <w:r>
      <w:rPr>
        <w:rStyle w:val="PageNumber"/>
        <w:rFonts w:hint="cs"/>
        <w:rtl/>
      </w:rPr>
      <w:t>12.12.07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6067פרוטוקול_ישיבת_ועדה.doc"/>
    <w:docVar w:name="StartMode" w:val="3"/>
  </w:docVars>
  <w:rsids>
    <w:rsidRoot w:val="00605F6A"/>
    <w:rsid w:val="00256F76"/>
    <w:rsid w:val="004F1B75"/>
    <w:rsid w:val="00552A80"/>
    <w:rsid w:val="00605F6A"/>
    <w:rsid w:val="00965806"/>
    <w:rsid w:val="00A646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B33414"/>
  <w15:chartTrackingRefBased/>
  <w15:docId w15:val="{B3CB3E74-F31E-4710-BD59-52F078DE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56F7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56F7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1868</Words>
  <Characters>10653</Characters>
  <Application>Microsoft Office Word</Application>
  <DocSecurity>0</DocSecurity>
  <Lines>88</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