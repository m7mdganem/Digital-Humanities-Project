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462C" w14:textId="77777777" w:rsidR="006327E9" w:rsidRPr="006327E9" w:rsidRDefault="006327E9" w:rsidP="006327E9">
      <w:pPr>
        <w:bidi/>
        <w:jc w:val="both"/>
        <w:rPr>
          <w:rFonts w:cs="David" w:hint="cs"/>
          <w:b/>
          <w:bCs/>
          <w:rtl/>
        </w:rPr>
      </w:pPr>
      <w:r w:rsidRPr="006327E9">
        <w:rPr>
          <w:rFonts w:cs="David" w:hint="cs"/>
          <w:b/>
          <w:bCs/>
          <w:rtl/>
        </w:rPr>
        <w:t>ה</w:t>
      </w:r>
      <w:r w:rsidRPr="006327E9">
        <w:rPr>
          <w:rFonts w:cs="David"/>
          <w:b/>
          <w:bCs/>
          <w:rtl/>
        </w:rPr>
        <w:t xml:space="preserve">כנסת </w:t>
      </w:r>
      <w:r w:rsidRPr="006327E9">
        <w:rPr>
          <w:rFonts w:cs="David" w:hint="cs"/>
          <w:b/>
          <w:bCs/>
          <w:rtl/>
        </w:rPr>
        <w:t>השמונה-עשרה</w:t>
      </w:r>
      <w:r w:rsidRPr="006327E9">
        <w:rPr>
          <w:rFonts w:cs="David" w:hint="cs"/>
          <w:b/>
          <w:bCs/>
          <w:rtl/>
        </w:rPr>
        <w:tab/>
        <w:t xml:space="preserve">                                                                  נוסח לא מתוקן              </w:t>
      </w:r>
    </w:p>
    <w:p w14:paraId="2723ECB7" w14:textId="77777777" w:rsidR="006327E9" w:rsidRPr="006327E9" w:rsidRDefault="006327E9" w:rsidP="006327E9">
      <w:pPr>
        <w:bidi/>
        <w:jc w:val="both"/>
        <w:outlineLvl w:val="0"/>
        <w:rPr>
          <w:rFonts w:cs="David" w:hint="cs"/>
          <w:b/>
          <w:bCs/>
          <w:rtl/>
        </w:rPr>
      </w:pPr>
      <w:r w:rsidRPr="006327E9">
        <w:rPr>
          <w:rFonts w:cs="David" w:hint="cs"/>
          <w:b/>
          <w:bCs/>
          <w:rtl/>
        </w:rPr>
        <w:t>מושב ראשון</w:t>
      </w:r>
      <w:r w:rsidRPr="006327E9">
        <w:rPr>
          <w:rFonts w:cs="David" w:hint="cs"/>
          <w:b/>
          <w:bCs/>
          <w:rtl/>
        </w:rPr>
        <w:tab/>
      </w:r>
      <w:r w:rsidRPr="006327E9">
        <w:rPr>
          <w:rFonts w:cs="David" w:hint="cs"/>
          <w:b/>
          <w:bCs/>
          <w:rtl/>
        </w:rPr>
        <w:tab/>
      </w:r>
      <w:r w:rsidRPr="006327E9">
        <w:rPr>
          <w:rFonts w:cs="David" w:hint="cs"/>
          <w:b/>
          <w:bCs/>
          <w:rtl/>
        </w:rPr>
        <w:tab/>
      </w:r>
      <w:r w:rsidRPr="006327E9">
        <w:rPr>
          <w:rFonts w:cs="David" w:hint="cs"/>
          <w:b/>
          <w:bCs/>
          <w:rtl/>
        </w:rPr>
        <w:tab/>
      </w:r>
      <w:r w:rsidRPr="006327E9">
        <w:rPr>
          <w:rFonts w:cs="David" w:hint="cs"/>
          <w:b/>
          <w:bCs/>
          <w:rtl/>
        </w:rPr>
        <w:tab/>
      </w:r>
      <w:r w:rsidRPr="006327E9">
        <w:rPr>
          <w:rFonts w:cs="David" w:hint="cs"/>
          <w:b/>
          <w:bCs/>
          <w:rtl/>
        </w:rPr>
        <w:tab/>
      </w:r>
      <w:r w:rsidRPr="006327E9">
        <w:rPr>
          <w:rFonts w:cs="David" w:hint="cs"/>
          <w:b/>
          <w:bCs/>
          <w:rtl/>
        </w:rPr>
        <w:tab/>
      </w:r>
      <w:r w:rsidRPr="006327E9">
        <w:rPr>
          <w:rFonts w:cs="David"/>
          <w:b/>
          <w:bCs/>
          <w:rtl/>
        </w:rPr>
        <w:tab/>
      </w:r>
      <w:r w:rsidRPr="006327E9">
        <w:rPr>
          <w:rFonts w:cs="David" w:hint="cs"/>
          <w:b/>
          <w:bCs/>
          <w:rtl/>
        </w:rPr>
        <w:t xml:space="preserve">         </w:t>
      </w:r>
    </w:p>
    <w:p w14:paraId="283CDD15" w14:textId="77777777" w:rsidR="006327E9" w:rsidRPr="006327E9" w:rsidRDefault="006327E9" w:rsidP="006327E9">
      <w:pPr>
        <w:bidi/>
        <w:jc w:val="both"/>
        <w:rPr>
          <w:rFonts w:cs="David"/>
          <w:b/>
          <w:bCs/>
          <w:rtl/>
        </w:rPr>
      </w:pPr>
    </w:p>
    <w:p w14:paraId="41FA35BC" w14:textId="77777777" w:rsidR="006327E9" w:rsidRPr="006327E9" w:rsidRDefault="006327E9" w:rsidP="006327E9">
      <w:pPr>
        <w:bidi/>
        <w:jc w:val="center"/>
        <w:outlineLvl w:val="0"/>
        <w:rPr>
          <w:rFonts w:cs="David" w:hint="cs"/>
          <w:b/>
          <w:bCs/>
          <w:rtl/>
        </w:rPr>
      </w:pPr>
    </w:p>
    <w:p w14:paraId="36EC5599" w14:textId="77777777" w:rsidR="006327E9" w:rsidRPr="006327E9" w:rsidRDefault="006327E9" w:rsidP="006327E9">
      <w:pPr>
        <w:bidi/>
        <w:jc w:val="center"/>
        <w:outlineLvl w:val="0"/>
        <w:rPr>
          <w:rFonts w:cs="David" w:hint="cs"/>
          <w:b/>
          <w:bCs/>
          <w:rtl/>
        </w:rPr>
      </w:pPr>
    </w:p>
    <w:p w14:paraId="239CA26E" w14:textId="77777777" w:rsidR="006327E9" w:rsidRPr="006327E9" w:rsidRDefault="006327E9" w:rsidP="006327E9">
      <w:pPr>
        <w:bidi/>
        <w:jc w:val="center"/>
        <w:outlineLvl w:val="0"/>
        <w:rPr>
          <w:rFonts w:cs="David" w:hint="cs"/>
          <w:b/>
          <w:bCs/>
          <w:rtl/>
        </w:rPr>
      </w:pPr>
    </w:p>
    <w:p w14:paraId="4B101340" w14:textId="77777777" w:rsidR="006327E9" w:rsidRPr="006327E9" w:rsidRDefault="006327E9" w:rsidP="006327E9">
      <w:pPr>
        <w:bidi/>
        <w:jc w:val="center"/>
        <w:outlineLvl w:val="0"/>
        <w:rPr>
          <w:rFonts w:cs="David" w:hint="cs"/>
          <w:b/>
          <w:bCs/>
          <w:rtl/>
        </w:rPr>
      </w:pPr>
      <w:r w:rsidRPr="006327E9">
        <w:rPr>
          <w:rFonts w:cs="David"/>
          <w:b/>
          <w:bCs/>
          <w:rtl/>
        </w:rPr>
        <w:t xml:space="preserve">פרוטוקול מס' </w:t>
      </w:r>
      <w:r w:rsidRPr="006327E9">
        <w:rPr>
          <w:rFonts w:cs="David" w:hint="cs"/>
          <w:b/>
          <w:bCs/>
          <w:rtl/>
        </w:rPr>
        <w:t>5</w:t>
      </w:r>
    </w:p>
    <w:p w14:paraId="42BF6E6B" w14:textId="77777777" w:rsidR="006327E9" w:rsidRPr="006327E9" w:rsidRDefault="006327E9" w:rsidP="006327E9">
      <w:pPr>
        <w:bidi/>
        <w:jc w:val="center"/>
        <w:outlineLvl w:val="0"/>
        <w:rPr>
          <w:rFonts w:cs="David" w:hint="cs"/>
          <w:b/>
          <w:bCs/>
          <w:rtl/>
        </w:rPr>
      </w:pPr>
      <w:r w:rsidRPr="006327E9">
        <w:rPr>
          <w:rFonts w:cs="David"/>
          <w:b/>
          <w:bCs/>
          <w:rtl/>
        </w:rPr>
        <w:t>מישיב</w:t>
      </w:r>
      <w:r w:rsidRPr="006327E9">
        <w:rPr>
          <w:rFonts w:cs="David" w:hint="cs"/>
          <w:b/>
          <w:bCs/>
          <w:rtl/>
        </w:rPr>
        <w:t>ת ועדת הכנסת</w:t>
      </w:r>
    </w:p>
    <w:p w14:paraId="44FBD57D" w14:textId="77777777" w:rsidR="006327E9" w:rsidRPr="006327E9" w:rsidRDefault="006327E9" w:rsidP="006327E9">
      <w:pPr>
        <w:bidi/>
        <w:jc w:val="center"/>
        <w:rPr>
          <w:rFonts w:cs="David"/>
          <w:b/>
          <w:bCs/>
          <w:u w:val="single"/>
          <w:rtl/>
        </w:rPr>
      </w:pPr>
      <w:r w:rsidRPr="006327E9">
        <w:rPr>
          <w:rFonts w:cs="David" w:hint="cs"/>
          <w:b/>
          <w:bCs/>
          <w:u w:val="single"/>
          <w:rtl/>
        </w:rPr>
        <w:t xml:space="preserve">יום רביעי, י"ט באייר </w:t>
      </w:r>
      <w:proofErr w:type="spellStart"/>
      <w:r w:rsidRPr="006327E9">
        <w:rPr>
          <w:rFonts w:cs="David" w:hint="cs"/>
          <w:b/>
          <w:bCs/>
          <w:u w:val="single"/>
          <w:rtl/>
        </w:rPr>
        <w:t>התשס"ט</w:t>
      </w:r>
      <w:proofErr w:type="spellEnd"/>
      <w:r w:rsidRPr="006327E9">
        <w:rPr>
          <w:rFonts w:cs="David" w:hint="cs"/>
          <w:b/>
          <w:bCs/>
          <w:u w:val="single"/>
          <w:rtl/>
        </w:rPr>
        <w:t xml:space="preserve"> (13 במאי 2009), שעה 09:00</w:t>
      </w:r>
      <w:r w:rsidRPr="006327E9">
        <w:rPr>
          <w:rFonts w:cs="David"/>
          <w:b/>
          <w:bCs/>
          <w:u w:val="single"/>
          <w:rtl/>
        </w:rPr>
        <w:t xml:space="preserve"> </w:t>
      </w:r>
    </w:p>
    <w:p w14:paraId="0C39F55B" w14:textId="77777777" w:rsidR="006327E9" w:rsidRPr="006327E9" w:rsidRDefault="006327E9" w:rsidP="006327E9">
      <w:pPr>
        <w:bidi/>
        <w:rPr>
          <w:rFonts w:cs="David"/>
          <w:b/>
          <w:bCs/>
          <w:u w:val="single"/>
          <w:rtl/>
        </w:rPr>
      </w:pPr>
    </w:p>
    <w:p w14:paraId="2686487A" w14:textId="77777777" w:rsidR="006327E9" w:rsidRPr="006327E9" w:rsidRDefault="006327E9" w:rsidP="006327E9">
      <w:pPr>
        <w:bidi/>
        <w:rPr>
          <w:rFonts w:cs="David" w:hint="cs"/>
          <w:b/>
          <w:bCs/>
          <w:u w:val="single"/>
          <w:rtl/>
        </w:rPr>
      </w:pPr>
    </w:p>
    <w:p w14:paraId="08972E71" w14:textId="77777777" w:rsidR="006327E9" w:rsidRPr="006327E9" w:rsidRDefault="006327E9" w:rsidP="006327E9">
      <w:pPr>
        <w:bidi/>
        <w:rPr>
          <w:rFonts w:cs="David" w:hint="cs"/>
          <w:b/>
          <w:bCs/>
          <w:u w:val="single"/>
          <w:rtl/>
        </w:rPr>
      </w:pPr>
    </w:p>
    <w:p w14:paraId="2ADD486B" w14:textId="77777777" w:rsidR="006327E9" w:rsidRPr="006327E9" w:rsidRDefault="006327E9" w:rsidP="006327E9">
      <w:pPr>
        <w:bidi/>
        <w:rPr>
          <w:rFonts w:cs="David" w:hint="cs"/>
          <w:b/>
          <w:bCs/>
          <w:u w:val="single"/>
          <w:rtl/>
        </w:rPr>
      </w:pPr>
    </w:p>
    <w:p w14:paraId="06300086" w14:textId="77777777" w:rsidR="006327E9" w:rsidRPr="006327E9" w:rsidRDefault="006327E9" w:rsidP="006327E9">
      <w:pPr>
        <w:bidi/>
        <w:rPr>
          <w:rFonts w:cs="David" w:hint="cs"/>
          <w:rtl/>
        </w:rPr>
      </w:pPr>
      <w:r w:rsidRPr="006327E9">
        <w:rPr>
          <w:rFonts w:cs="David" w:hint="cs"/>
          <w:b/>
          <w:bCs/>
          <w:u w:val="single"/>
          <w:rtl/>
        </w:rPr>
        <w:t>סדר היום</w:t>
      </w:r>
      <w:r w:rsidRPr="006327E9">
        <w:rPr>
          <w:rFonts w:cs="David"/>
          <w:b/>
          <w:bCs/>
          <w:u w:val="single"/>
          <w:rtl/>
        </w:rPr>
        <w:t>:</w:t>
      </w:r>
      <w:r w:rsidRPr="006327E9">
        <w:rPr>
          <w:rFonts w:cs="David"/>
          <w:rtl/>
        </w:rPr>
        <w:t xml:space="preserve"> </w:t>
      </w:r>
      <w:r w:rsidRPr="006327E9">
        <w:rPr>
          <w:rFonts w:cs="David" w:hint="cs"/>
          <w:rtl/>
        </w:rPr>
        <w:t xml:space="preserve"> </w:t>
      </w:r>
    </w:p>
    <w:p w14:paraId="7A90CB60" w14:textId="77777777" w:rsidR="006327E9" w:rsidRPr="006327E9" w:rsidRDefault="006327E9" w:rsidP="006327E9">
      <w:pPr>
        <w:bidi/>
        <w:rPr>
          <w:rFonts w:cs="David" w:hint="cs"/>
          <w:rtl/>
        </w:rPr>
      </w:pPr>
    </w:p>
    <w:p w14:paraId="1FD712A5" w14:textId="77777777" w:rsidR="006327E9" w:rsidRPr="006327E9" w:rsidRDefault="006327E9" w:rsidP="006327E9">
      <w:pPr>
        <w:numPr>
          <w:ilvl w:val="0"/>
          <w:numId w:val="2"/>
        </w:numPr>
        <w:autoSpaceDE w:val="0"/>
        <w:autoSpaceDN w:val="0"/>
        <w:bidi/>
        <w:rPr>
          <w:rFonts w:cs="David" w:hint="cs"/>
          <w:rtl/>
        </w:rPr>
      </w:pPr>
      <w:r w:rsidRPr="006327E9">
        <w:rPr>
          <w:rFonts w:cs="David" w:hint="cs"/>
          <w:rtl/>
        </w:rPr>
        <w:t>בקשת סיעת ש"ס לרביזיה בעניין ההצבעה על ההצעה לתיקון סעיף 9(ב) לתקנון הכנסת בנושא: החלפת חבר ועדה בידי סיעתו.</w:t>
      </w:r>
    </w:p>
    <w:p w14:paraId="18F305A8" w14:textId="77777777" w:rsidR="006327E9" w:rsidRPr="006327E9" w:rsidRDefault="006327E9" w:rsidP="006327E9">
      <w:pPr>
        <w:numPr>
          <w:ilvl w:val="0"/>
          <w:numId w:val="2"/>
        </w:numPr>
        <w:autoSpaceDE w:val="0"/>
        <w:autoSpaceDN w:val="0"/>
        <w:bidi/>
        <w:rPr>
          <w:rFonts w:cs="David" w:hint="cs"/>
          <w:rtl/>
        </w:rPr>
      </w:pPr>
      <w:r w:rsidRPr="006327E9">
        <w:rPr>
          <w:rFonts w:cs="David" w:hint="cs"/>
          <w:rtl/>
        </w:rPr>
        <w:t xml:space="preserve">בקשת סיעת ש"ס לקיים דיון מחדש בהצעה לתיקון סעיף 9(ב) לתקנון הכנסת בנושא: החלפת חבר ועדה בידי סיעתו. </w:t>
      </w:r>
    </w:p>
    <w:p w14:paraId="3E2CBCF9" w14:textId="77777777" w:rsidR="006327E9" w:rsidRPr="006327E9" w:rsidRDefault="006327E9" w:rsidP="006327E9">
      <w:pPr>
        <w:numPr>
          <w:ilvl w:val="0"/>
          <w:numId w:val="2"/>
        </w:numPr>
        <w:autoSpaceDE w:val="0"/>
        <w:autoSpaceDN w:val="0"/>
        <w:bidi/>
        <w:rPr>
          <w:rFonts w:cs="David" w:hint="cs"/>
          <w:rtl/>
        </w:rPr>
      </w:pPr>
      <w:r w:rsidRPr="006327E9">
        <w:rPr>
          <w:rFonts w:cs="David" w:hint="cs"/>
          <w:rtl/>
        </w:rPr>
        <w:t>הצעה לתיקון תקנון הכנסת בעניין כהונת סגני שרים בוועדות הכנסת.</w:t>
      </w:r>
    </w:p>
    <w:p w14:paraId="555A661C" w14:textId="77777777" w:rsidR="006327E9" w:rsidRPr="006327E9" w:rsidRDefault="006327E9" w:rsidP="006327E9">
      <w:pPr>
        <w:bidi/>
        <w:jc w:val="center"/>
        <w:rPr>
          <w:rFonts w:cs="David" w:hint="cs"/>
          <w:b/>
          <w:bCs/>
          <w:u w:val="single"/>
          <w:rtl/>
        </w:rPr>
      </w:pPr>
    </w:p>
    <w:p w14:paraId="080C2F38" w14:textId="77777777" w:rsidR="006327E9" w:rsidRPr="006327E9" w:rsidRDefault="006327E9" w:rsidP="006327E9">
      <w:pPr>
        <w:bidi/>
        <w:jc w:val="center"/>
        <w:rPr>
          <w:rFonts w:cs="David" w:hint="cs"/>
          <w:b/>
          <w:bCs/>
          <w:u w:val="single"/>
          <w:rtl/>
        </w:rPr>
      </w:pPr>
    </w:p>
    <w:p w14:paraId="567C3229" w14:textId="77777777" w:rsidR="006327E9" w:rsidRPr="006327E9" w:rsidRDefault="006327E9" w:rsidP="006327E9">
      <w:pPr>
        <w:bidi/>
        <w:jc w:val="center"/>
        <w:rPr>
          <w:rFonts w:cs="David" w:hint="cs"/>
          <w:b/>
          <w:bCs/>
          <w:u w:val="single"/>
          <w:rtl/>
        </w:rPr>
      </w:pPr>
    </w:p>
    <w:p w14:paraId="759D3F49" w14:textId="77777777" w:rsidR="006327E9" w:rsidRPr="006327E9" w:rsidRDefault="006327E9" w:rsidP="006327E9">
      <w:pPr>
        <w:bidi/>
        <w:jc w:val="both"/>
        <w:rPr>
          <w:rFonts w:cs="David"/>
          <w:b/>
          <w:bCs/>
          <w:rtl/>
        </w:rPr>
      </w:pPr>
    </w:p>
    <w:p w14:paraId="2C91BF0B" w14:textId="77777777" w:rsidR="006327E9" w:rsidRPr="006327E9" w:rsidRDefault="006327E9" w:rsidP="006327E9">
      <w:pPr>
        <w:bidi/>
        <w:jc w:val="both"/>
        <w:outlineLvl w:val="0"/>
        <w:rPr>
          <w:rFonts w:cs="David"/>
          <w:b/>
          <w:bCs/>
          <w:u w:val="single"/>
          <w:rtl/>
        </w:rPr>
      </w:pPr>
      <w:r w:rsidRPr="006327E9">
        <w:rPr>
          <w:rFonts w:cs="David"/>
          <w:b/>
          <w:bCs/>
          <w:u w:val="single"/>
          <w:rtl/>
        </w:rPr>
        <w:t>נכחו:</w:t>
      </w:r>
    </w:p>
    <w:p w14:paraId="6E5AD5A5" w14:textId="77777777" w:rsidR="006327E9" w:rsidRPr="006327E9" w:rsidRDefault="006327E9" w:rsidP="006327E9">
      <w:pPr>
        <w:bidi/>
        <w:jc w:val="both"/>
        <w:outlineLvl w:val="0"/>
        <w:rPr>
          <w:rFonts w:cs="David" w:hint="cs"/>
          <w:rtl/>
        </w:rPr>
      </w:pPr>
      <w:r w:rsidRPr="006327E9">
        <w:rPr>
          <w:rFonts w:cs="David"/>
          <w:b/>
          <w:bCs/>
          <w:u w:val="single"/>
          <w:rtl/>
        </w:rPr>
        <w:t>חברי הוועדה</w:t>
      </w:r>
      <w:r w:rsidRPr="006327E9">
        <w:rPr>
          <w:rFonts w:cs="David"/>
          <w:rtl/>
        </w:rPr>
        <w:t>:</w:t>
      </w:r>
      <w:r w:rsidRPr="006327E9">
        <w:rPr>
          <w:rFonts w:cs="David"/>
          <w:rtl/>
        </w:rPr>
        <w:tab/>
      </w:r>
    </w:p>
    <w:p w14:paraId="2DC3142D" w14:textId="77777777" w:rsidR="006327E9" w:rsidRPr="006327E9" w:rsidRDefault="006327E9" w:rsidP="006327E9">
      <w:pPr>
        <w:bidi/>
        <w:jc w:val="both"/>
        <w:outlineLvl w:val="0"/>
        <w:rPr>
          <w:rFonts w:cs="David" w:hint="cs"/>
          <w:rtl/>
        </w:rPr>
      </w:pPr>
    </w:p>
    <w:p w14:paraId="2FE9D84B" w14:textId="77777777" w:rsidR="006327E9" w:rsidRPr="006327E9" w:rsidRDefault="006327E9" w:rsidP="006327E9">
      <w:pPr>
        <w:bidi/>
        <w:jc w:val="both"/>
        <w:outlineLvl w:val="0"/>
        <w:rPr>
          <w:rFonts w:cs="David" w:hint="cs"/>
          <w:rtl/>
        </w:rPr>
      </w:pPr>
      <w:r w:rsidRPr="006327E9">
        <w:rPr>
          <w:rFonts w:cs="David" w:hint="cs"/>
          <w:rtl/>
        </w:rPr>
        <w:t xml:space="preserve">זאב </w:t>
      </w:r>
      <w:proofErr w:type="spellStart"/>
      <w:r w:rsidRPr="006327E9">
        <w:rPr>
          <w:rFonts w:cs="David" w:hint="cs"/>
          <w:rtl/>
        </w:rPr>
        <w:t>אלקין</w:t>
      </w:r>
      <w:proofErr w:type="spellEnd"/>
      <w:r w:rsidRPr="006327E9">
        <w:rPr>
          <w:rFonts w:cs="David" w:hint="cs"/>
          <w:rtl/>
        </w:rPr>
        <w:t xml:space="preserve"> </w:t>
      </w:r>
      <w:r w:rsidRPr="006327E9">
        <w:rPr>
          <w:rFonts w:cs="David"/>
          <w:rtl/>
        </w:rPr>
        <w:t>–</w:t>
      </w:r>
      <w:r w:rsidRPr="006327E9">
        <w:rPr>
          <w:rFonts w:cs="David" w:hint="cs"/>
          <w:rtl/>
        </w:rPr>
        <w:t xml:space="preserve"> היו"ר</w:t>
      </w:r>
    </w:p>
    <w:p w14:paraId="391B75D6" w14:textId="77777777" w:rsidR="006327E9" w:rsidRPr="006327E9" w:rsidRDefault="006327E9" w:rsidP="006327E9">
      <w:pPr>
        <w:bidi/>
        <w:jc w:val="both"/>
        <w:outlineLvl w:val="0"/>
        <w:rPr>
          <w:rFonts w:cs="David" w:hint="cs"/>
          <w:rtl/>
        </w:rPr>
      </w:pPr>
      <w:proofErr w:type="spellStart"/>
      <w:r w:rsidRPr="006327E9">
        <w:rPr>
          <w:rFonts w:cs="David" w:hint="cs"/>
          <w:rtl/>
        </w:rPr>
        <w:t>רוברט</w:t>
      </w:r>
      <w:proofErr w:type="spellEnd"/>
      <w:r w:rsidRPr="006327E9">
        <w:rPr>
          <w:rFonts w:cs="David" w:hint="cs"/>
          <w:rtl/>
        </w:rPr>
        <w:t xml:space="preserve"> </w:t>
      </w:r>
      <w:proofErr w:type="spellStart"/>
      <w:r w:rsidRPr="006327E9">
        <w:rPr>
          <w:rFonts w:cs="David" w:hint="cs"/>
          <w:rtl/>
        </w:rPr>
        <w:t>אילטוב</w:t>
      </w:r>
      <w:proofErr w:type="spellEnd"/>
    </w:p>
    <w:p w14:paraId="6D845C3F" w14:textId="77777777" w:rsidR="006327E9" w:rsidRPr="006327E9" w:rsidRDefault="006327E9" w:rsidP="006327E9">
      <w:pPr>
        <w:bidi/>
        <w:jc w:val="both"/>
        <w:outlineLvl w:val="0"/>
        <w:rPr>
          <w:rFonts w:cs="David" w:hint="cs"/>
          <w:rtl/>
        </w:rPr>
      </w:pPr>
      <w:r w:rsidRPr="006327E9">
        <w:rPr>
          <w:rFonts w:cs="David" w:hint="cs"/>
          <w:rtl/>
        </w:rPr>
        <w:t xml:space="preserve">רוחמה אברהם </w:t>
      </w:r>
      <w:proofErr w:type="spellStart"/>
      <w:r w:rsidRPr="006327E9">
        <w:rPr>
          <w:rFonts w:cs="David" w:hint="cs"/>
          <w:rtl/>
        </w:rPr>
        <w:t>בלילא</w:t>
      </w:r>
      <w:proofErr w:type="spellEnd"/>
    </w:p>
    <w:p w14:paraId="09D3BDFF" w14:textId="77777777" w:rsidR="006327E9" w:rsidRPr="006327E9" w:rsidRDefault="006327E9" w:rsidP="006327E9">
      <w:pPr>
        <w:bidi/>
        <w:jc w:val="both"/>
        <w:outlineLvl w:val="0"/>
        <w:rPr>
          <w:rFonts w:cs="David" w:hint="cs"/>
          <w:rtl/>
        </w:rPr>
      </w:pPr>
      <w:r w:rsidRPr="006327E9">
        <w:rPr>
          <w:rFonts w:cs="David" w:hint="cs"/>
          <w:rtl/>
        </w:rPr>
        <w:t>דניאל בן-סימון</w:t>
      </w:r>
    </w:p>
    <w:p w14:paraId="1B2CA2B3" w14:textId="77777777" w:rsidR="006327E9" w:rsidRPr="006327E9" w:rsidRDefault="006327E9" w:rsidP="006327E9">
      <w:pPr>
        <w:bidi/>
        <w:jc w:val="both"/>
        <w:outlineLvl w:val="0"/>
        <w:rPr>
          <w:rFonts w:cs="David" w:hint="cs"/>
          <w:rtl/>
        </w:rPr>
      </w:pPr>
      <w:r w:rsidRPr="006327E9">
        <w:rPr>
          <w:rFonts w:cs="David" w:hint="cs"/>
          <w:rtl/>
        </w:rPr>
        <w:t>רוני בר-און</w:t>
      </w:r>
    </w:p>
    <w:p w14:paraId="1A6A764F" w14:textId="77777777" w:rsidR="006327E9" w:rsidRPr="006327E9" w:rsidRDefault="006327E9" w:rsidP="006327E9">
      <w:pPr>
        <w:bidi/>
        <w:jc w:val="both"/>
        <w:outlineLvl w:val="0"/>
        <w:rPr>
          <w:rFonts w:cs="David" w:hint="cs"/>
          <w:rtl/>
        </w:rPr>
      </w:pPr>
      <w:r w:rsidRPr="006327E9">
        <w:rPr>
          <w:rFonts w:cs="David" w:hint="cs"/>
          <w:rtl/>
        </w:rPr>
        <w:t xml:space="preserve">דני </w:t>
      </w:r>
      <w:proofErr w:type="spellStart"/>
      <w:r w:rsidRPr="006327E9">
        <w:rPr>
          <w:rFonts w:cs="David" w:hint="cs"/>
          <w:rtl/>
        </w:rPr>
        <w:t>דנון</w:t>
      </w:r>
      <w:proofErr w:type="spellEnd"/>
    </w:p>
    <w:p w14:paraId="014980E8" w14:textId="77777777" w:rsidR="006327E9" w:rsidRPr="006327E9" w:rsidRDefault="006327E9" w:rsidP="006327E9">
      <w:pPr>
        <w:bidi/>
        <w:jc w:val="both"/>
        <w:outlineLvl w:val="0"/>
        <w:rPr>
          <w:rFonts w:cs="David" w:hint="cs"/>
          <w:rtl/>
        </w:rPr>
      </w:pPr>
      <w:r w:rsidRPr="006327E9">
        <w:rPr>
          <w:rFonts w:cs="David" w:hint="cs"/>
          <w:rtl/>
        </w:rPr>
        <w:t>נסים זאב</w:t>
      </w:r>
    </w:p>
    <w:p w14:paraId="7BE2ED57" w14:textId="77777777" w:rsidR="006327E9" w:rsidRPr="006327E9" w:rsidRDefault="006327E9" w:rsidP="006327E9">
      <w:pPr>
        <w:bidi/>
        <w:jc w:val="both"/>
        <w:outlineLvl w:val="0"/>
        <w:rPr>
          <w:rFonts w:cs="David" w:hint="cs"/>
          <w:rtl/>
        </w:rPr>
      </w:pPr>
      <w:r w:rsidRPr="006327E9">
        <w:rPr>
          <w:rFonts w:cs="David" w:hint="cs"/>
          <w:rtl/>
        </w:rPr>
        <w:t>אחמד טיבי</w:t>
      </w:r>
    </w:p>
    <w:p w14:paraId="4BB81120" w14:textId="77777777" w:rsidR="006327E9" w:rsidRPr="006327E9" w:rsidRDefault="006327E9" w:rsidP="006327E9">
      <w:pPr>
        <w:bidi/>
        <w:jc w:val="both"/>
        <w:outlineLvl w:val="0"/>
        <w:rPr>
          <w:rFonts w:cs="David" w:hint="cs"/>
          <w:rtl/>
        </w:rPr>
      </w:pPr>
      <w:r w:rsidRPr="006327E9">
        <w:rPr>
          <w:rFonts w:cs="David" w:hint="cs"/>
          <w:rtl/>
        </w:rPr>
        <w:t xml:space="preserve">יריב </w:t>
      </w:r>
      <w:proofErr w:type="spellStart"/>
      <w:r w:rsidRPr="006327E9">
        <w:rPr>
          <w:rFonts w:cs="David" w:hint="cs"/>
          <w:rtl/>
        </w:rPr>
        <w:t>לוין</w:t>
      </w:r>
      <w:proofErr w:type="spellEnd"/>
    </w:p>
    <w:p w14:paraId="6F75DB01" w14:textId="77777777" w:rsidR="006327E9" w:rsidRPr="006327E9" w:rsidRDefault="006327E9" w:rsidP="006327E9">
      <w:pPr>
        <w:bidi/>
        <w:jc w:val="both"/>
        <w:outlineLvl w:val="0"/>
        <w:rPr>
          <w:rFonts w:cs="David" w:hint="cs"/>
          <w:rtl/>
        </w:rPr>
      </w:pPr>
      <w:r w:rsidRPr="006327E9">
        <w:rPr>
          <w:rFonts w:cs="David" w:hint="cs"/>
          <w:rtl/>
        </w:rPr>
        <w:t xml:space="preserve">מנחם אליעזר </w:t>
      </w:r>
      <w:proofErr w:type="spellStart"/>
      <w:r w:rsidRPr="006327E9">
        <w:rPr>
          <w:rFonts w:cs="David" w:hint="cs"/>
          <w:rtl/>
        </w:rPr>
        <w:t>מוזס</w:t>
      </w:r>
      <w:proofErr w:type="spellEnd"/>
    </w:p>
    <w:p w14:paraId="175FA229" w14:textId="77777777" w:rsidR="006327E9" w:rsidRPr="006327E9" w:rsidRDefault="006327E9" w:rsidP="006327E9">
      <w:pPr>
        <w:bidi/>
        <w:jc w:val="both"/>
        <w:outlineLvl w:val="0"/>
        <w:rPr>
          <w:rFonts w:cs="David" w:hint="cs"/>
          <w:rtl/>
        </w:rPr>
      </w:pPr>
      <w:r w:rsidRPr="006327E9">
        <w:rPr>
          <w:rFonts w:cs="David" w:hint="cs"/>
          <w:rtl/>
        </w:rPr>
        <w:t xml:space="preserve">אברהם </w:t>
      </w:r>
      <w:proofErr w:type="spellStart"/>
      <w:r w:rsidRPr="006327E9">
        <w:rPr>
          <w:rFonts w:cs="David" w:hint="cs"/>
          <w:rtl/>
        </w:rPr>
        <w:t>מיכאלי</w:t>
      </w:r>
      <w:proofErr w:type="spellEnd"/>
    </w:p>
    <w:p w14:paraId="4ADCCED8" w14:textId="77777777" w:rsidR="006327E9" w:rsidRPr="006327E9" w:rsidRDefault="006327E9" w:rsidP="006327E9">
      <w:pPr>
        <w:bidi/>
        <w:jc w:val="both"/>
        <w:outlineLvl w:val="0"/>
        <w:rPr>
          <w:rFonts w:cs="David" w:hint="cs"/>
          <w:rtl/>
        </w:rPr>
      </w:pPr>
      <w:r w:rsidRPr="006327E9">
        <w:rPr>
          <w:rFonts w:cs="David" w:hint="cs"/>
          <w:rtl/>
        </w:rPr>
        <w:t xml:space="preserve">ציון </w:t>
      </w:r>
      <w:proofErr w:type="spellStart"/>
      <w:r w:rsidRPr="006327E9">
        <w:rPr>
          <w:rFonts w:cs="David" w:hint="cs"/>
          <w:rtl/>
        </w:rPr>
        <w:t>פיניאן</w:t>
      </w:r>
      <w:proofErr w:type="spellEnd"/>
    </w:p>
    <w:p w14:paraId="13F8070B" w14:textId="77777777" w:rsidR="006327E9" w:rsidRPr="006327E9" w:rsidRDefault="006327E9" w:rsidP="006327E9">
      <w:pPr>
        <w:bidi/>
        <w:jc w:val="both"/>
        <w:outlineLvl w:val="0"/>
        <w:rPr>
          <w:rFonts w:cs="David" w:hint="cs"/>
          <w:rtl/>
        </w:rPr>
      </w:pPr>
      <w:r w:rsidRPr="006327E9">
        <w:rPr>
          <w:rFonts w:cs="David" w:hint="cs"/>
          <w:rtl/>
        </w:rPr>
        <w:t>דוד רותם</w:t>
      </w:r>
    </w:p>
    <w:p w14:paraId="2D32EAEB" w14:textId="77777777" w:rsidR="006327E9" w:rsidRPr="006327E9" w:rsidRDefault="006327E9" w:rsidP="006327E9">
      <w:pPr>
        <w:bidi/>
        <w:jc w:val="both"/>
        <w:outlineLvl w:val="0"/>
        <w:rPr>
          <w:rFonts w:cs="David" w:hint="cs"/>
          <w:rtl/>
        </w:rPr>
      </w:pPr>
    </w:p>
    <w:p w14:paraId="156AFC83" w14:textId="77777777" w:rsidR="006327E9" w:rsidRPr="006327E9" w:rsidRDefault="006327E9" w:rsidP="006327E9">
      <w:pPr>
        <w:bidi/>
        <w:jc w:val="both"/>
        <w:outlineLvl w:val="0"/>
        <w:rPr>
          <w:rFonts w:cs="David" w:hint="cs"/>
          <w:rtl/>
        </w:rPr>
      </w:pPr>
    </w:p>
    <w:p w14:paraId="4465D77A" w14:textId="77777777" w:rsidR="006327E9" w:rsidRPr="006327E9" w:rsidRDefault="006327E9" w:rsidP="006327E9">
      <w:pPr>
        <w:bidi/>
        <w:jc w:val="both"/>
        <w:outlineLvl w:val="0"/>
        <w:rPr>
          <w:rFonts w:cs="David" w:hint="cs"/>
          <w:rtl/>
        </w:rPr>
      </w:pPr>
      <w:r w:rsidRPr="006327E9">
        <w:rPr>
          <w:rFonts w:cs="David" w:hint="cs"/>
          <w:rtl/>
        </w:rPr>
        <w:t xml:space="preserve">רחל </w:t>
      </w:r>
      <w:proofErr w:type="spellStart"/>
      <w:r w:rsidRPr="006327E9">
        <w:rPr>
          <w:rFonts w:cs="David" w:hint="cs"/>
          <w:rtl/>
        </w:rPr>
        <w:t>אדטו</w:t>
      </w:r>
      <w:proofErr w:type="spellEnd"/>
    </w:p>
    <w:p w14:paraId="12082B68" w14:textId="77777777" w:rsidR="006327E9" w:rsidRPr="006327E9" w:rsidRDefault="006327E9" w:rsidP="006327E9">
      <w:pPr>
        <w:bidi/>
        <w:jc w:val="both"/>
        <w:outlineLvl w:val="0"/>
        <w:rPr>
          <w:rFonts w:cs="David" w:hint="cs"/>
          <w:rtl/>
        </w:rPr>
      </w:pPr>
      <w:r w:rsidRPr="006327E9">
        <w:rPr>
          <w:rFonts w:cs="David" w:hint="cs"/>
          <w:rtl/>
        </w:rPr>
        <w:t xml:space="preserve">אורי </w:t>
      </w:r>
      <w:proofErr w:type="spellStart"/>
      <w:r w:rsidRPr="006327E9">
        <w:rPr>
          <w:rFonts w:cs="David" w:hint="cs"/>
          <w:rtl/>
        </w:rPr>
        <w:t>אורבך</w:t>
      </w:r>
      <w:proofErr w:type="spellEnd"/>
    </w:p>
    <w:p w14:paraId="5E75DE37" w14:textId="77777777" w:rsidR="006327E9" w:rsidRPr="006327E9" w:rsidRDefault="006327E9" w:rsidP="006327E9">
      <w:pPr>
        <w:bidi/>
        <w:jc w:val="both"/>
        <w:outlineLvl w:val="0"/>
        <w:rPr>
          <w:rFonts w:cs="David" w:hint="cs"/>
          <w:rtl/>
        </w:rPr>
      </w:pPr>
      <w:r w:rsidRPr="006327E9">
        <w:rPr>
          <w:rFonts w:cs="David" w:hint="cs"/>
          <w:rtl/>
        </w:rPr>
        <w:t>חיים אורון</w:t>
      </w:r>
    </w:p>
    <w:p w14:paraId="6ADACEFA" w14:textId="77777777" w:rsidR="006327E9" w:rsidRPr="006327E9" w:rsidRDefault="006327E9" w:rsidP="006327E9">
      <w:pPr>
        <w:bidi/>
        <w:jc w:val="both"/>
        <w:outlineLvl w:val="0"/>
        <w:rPr>
          <w:rFonts w:cs="David" w:hint="cs"/>
          <w:rtl/>
        </w:rPr>
      </w:pPr>
      <w:r w:rsidRPr="006327E9">
        <w:rPr>
          <w:rFonts w:cs="David" w:hint="cs"/>
          <w:rtl/>
        </w:rPr>
        <w:t xml:space="preserve">חיים </w:t>
      </w:r>
      <w:proofErr w:type="spellStart"/>
      <w:r w:rsidRPr="006327E9">
        <w:rPr>
          <w:rFonts w:cs="David" w:hint="cs"/>
          <w:rtl/>
        </w:rPr>
        <w:t>אמסלם</w:t>
      </w:r>
      <w:proofErr w:type="spellEnd"/>
    </w:p>
    <w:p w14:paraId="67433558" w14:textId="77777777" w:rsidR="006327E9" w:rsidRPr="006327E9" w:rsidRDefault="006327E9" w:rsidP="006327E9">
      <w:pPr>
        <w:bidi/>
        <w:jc w:val="both"/>
        <w:outlineLvl w:val="0"/>
        <w:rPr>
          <w:rFonts w:cs="David" w:hint="cs"/>
          <w:rtl/>
        </w:rPr>
      </w:pPr>
      <w:r w:rsidRPr="006327E9">
        <w:rPr>
          <w:rFonts w:cs="David" w:hint="cs"/>
          <w:rtl/>
        </w:rPr>
        <w:t>אורי אריאל</w:t>
      </w:r>
    </w:p>
    <w:p w14:paraId="186259CC" w14:textId="77777777" w:rsidR="006327E9" w:rsidRPr="006327E9" w:rsidRDefault="006327E9" w:rsidP="006327E9">
      <w:pPr>
        <w:bidi/>
        <w:jc w:val="both"/>
        <w:outlineLvl w:val="0"/>
        <w:rPr>
          <w:rFonts w:cs="David" w:hint="cs"/>
          <w:rtl/>
        </w:rPr>
      </w:pPr>
      <w:proofErr w:type="spellStart"/>
      <w:r w:rsidRPr="006327E9">
        <w:rPr>
          <w:rFonts w:cs="David" w:hint="cs"/>
          <w:rtl/>
        </w:rPr>
        <w:t>טלב</w:t>
      </w:r>
      <w:proofErr w:type="spellEnd"/>
      <w:r w:rsidRPr="006327E9">
        <w:rPr>
          <w:rFonts w:cs="David" w:hint="cs"/>
          <w:rtl/>
        </w:rPr>
        <w:t xml:space="preserve"> </w:t>
      </w:r>
      <w:proofErr w:type="spellStart"/>
      <w:r w:rsidRPr="006327E9">
        <w:rPr>
          <w:rFonts w:cs="David" w:hint="cs"/>
          <w:rtl/>
        </w:rPr>
        <w:t>אלסאנע</w:t>
      </w:r>
      <w:proofErr w:type="spellEnd"/>
    </w:p>
    <w:p w14:paraId="101B9F02" w14:textId="77777777" w:rsidR="006327E9" w:rsidRPr="006327E9" w:rsidRDefault="006327E9" w:rsidP="006327E9">
      <w:pPr>
        <w:bidi/>
        <w:jc w:val="both"/>
        <w:outlineLvl w:val="0"/>
        <w:rPr>
          <w:rFonts w:cs="David" w:hint="cs"/>
          <w:rtl/>
        </w:rPr>
      </w:pPr>
      <w:r w:rsidRPr="006327E9">
        <w:rPr>
          <w:rFonts w:cs="David" w:hint="cs"/>
          <w:rtl/>
        </w:rPr>
        <w:t>אריה ביבי</w:t>
      </w:r>
    </w:p>
    <w:p w14:paraId="0EAFD68A" w14:textId="77777777" w:rsidR="006327E9" w:rsidRPr="006327E9" w:rsidRDefault="006327E9" w:rsidP="006327E9">
      <w:pPr>
        <w:bidi/>
        <w:jc w:val="both"/>
        <w:outlineLvl w:val="0"/>
        <w:rPr>
          <w:rFonts w:cs="David" w:hint="cs"/>
          <w:rtl/>
        </w:rPr>
      </w:pPr>
      <w:r w:rsidRPr="006327E9">
        <w:rPr>
          <w:rFonts w:cs="David" w:hint="cs"/>
          <w:rtl/>
        </w:rPr>
        <w:t xml:space="preserve">זאב </w:t>
      </w:r>
      <w:proofErr w:type="spellStart"/>
      <w:r w:rsidRPr="006327E9">
        <w:rPr>
          <w:rFonts w:cs="David" w:hint="cs"/>
          <w:rtl/>
        </w:rPr>
        <w:t>בילסקי</w:t>
      </w:r>
      <w:proofErr w:type="spellEnd"/>
    </w:p>
    <w:p w14:paraId="0AC61233" w14:textId="77777777" w:rsidR="006327E9" w:rsidRPr="006327E9" w:rsidRDefault="006327E9" w:rsidP="006327E9">
      <w:pPr>
        <w:bidi/>
        <w:jc w:val="both"/>
        <w:outlineLvl w:val="0"/>
        <w:rPr>
          <w:rFonts w:cs="David" w:hint="cs"/>
          <w:rtl/>
        </w:rPr>
      </w:pPr>
      <w:r w:rsidRPr="006327E9">
        <w:rPr>
          <w:rFonts w:cs="David" w:hint="cs"/>
          <w:rtl/>
        </w:rPr>
        <w:t xml:space="preserve">צחי </w:t>
      </w:r>
      <w:proofErr w:type="spellStart"/>
      <w:r w:rsidRPr="006327E9">
        <w:rPr>
          <w:rFonts w:cs="David" w:hint="cs"/>
          <w:rtl/>
        </w:rPr>
        <w:t>הנגבי</w:t>
      </w:r>
      <w:proofErr w:type="spellEnd"/>
    </w:p>
    <w:p w14:paraId="6BB4EC7E" w14:textId="77777777" w:rsidR="006327E9" w:rsidRPr="006327E9" w:rsidRDefault="006327E9" w:rsidP="006327E9">
      <w:pPr>
        <w:bidi/>
        <w:jc w:val="both"/>
        <w:outlineLvl w:val="0"/>
        <w:rPr>
          <w:rFonts w:cs="David" w:hint="cs"/>
          <w:rtl/>
        </w:rPr>
      </w:pPr>
      <w:r w:rsidRPr="006327E9">
        <w:rPr>
          <w:rFonts w:cs="David" w:hint="cs"/>
          <w:rtl/>
        </w:rPr>
        <w:t xml:space="preserve">דב </w:t>
      </w:r>
      <w:proofErr w:type="spellStart"/>
      <w:r w:rsidRPr="006327E9">
        <w:rPr>
          <w:rFonts w:cs="David" w:hint="cs"/>
          <w:rtl/>
        </w:rPr>
        <w:t>חנין</w:t>
      </w:r>
      <w:proofErr w:type="spellEnd"/>
    </w:p>
    <w:p w14:paraId="16E17FEF" w14:textId="77777777" w:rsidR="006327E9" w:rsidRPr="006327E9" w:rsidRDefault="006327E9" w:rsidP="006327E9">
      <w:pPr>
        <w:bidi/>
        <w:jc w:val="both"/>
        <w:outlineLvl w:val="0"/>
        <w:rPr>
          <w:rFonts w:cs="David" w:hint="cs"/>
          <w:rtl/>
        </w:rPr>
      </w:pPr>
      <w:r w:rsidRPr="006327E9">
        <w:rPr>
          <w:rFonts w:cs="David" w:hint="cs"/>
          <w:rtl/>
        </w:rPr>
        <w:t>יואל חסון</w:t>
      </w:r>
    </w:p>
    <w:p w14:paraId="63F5A580" w14:textId="77777777" w:rsidR="006327E9" w:rsidRPr="006327E9" w:rsidRDefault="006327E9" w:rsidP="006327E9">
      <w:pPr>
        <w:bidi/>
        <w:jc w:val="both"/>
        <w:outlineLvl w:val="0"/>
        <w:rPr>
          <w:rFonts w:cs="David" w:hint="cs"/>
          <w:rtl/>
        </w:rPr>
      </w:pPr>
      <w:r w:rsidRPr="006327E9">
        <w:rPr>
          <w:rFonts w:cs="David" w:hint="cs"/>
          <w:rtl/>
        </w:rPr>
        <w:t>שלי יחימוביץ</w:t>
      </w:r>
    </w:p>
    <w:p w14:paraId="61DB09BF" w14:textId="77777777" w:rsidR="006327E9" w:rsidRPr="006327E9" w:rsidRDefault="006327E9" w:rsidP="006327E9">
      <w:pPr>
        <w:bidi/>
        <w:jc w:val="both"/>
        <w:outlineLvl w:val="0"/>
        <w:rPr>
          <w:rFonts w:cs="David" w:hint="cs"/>
          <w:rtl/>
        </w:rPr>
      </w:pPr>
      <w:r w:rsidRPr="006327E9">
        <w:rPr>
          <w:rFonts w:cs="David" w:hint="cs"/>
          <w:rtl/>
        </w:rPr>
        <w:t>שלמה מולה</w:t>
      </w:r>
    </w:p>
    <w:p w14:paraId="2B11D3F5" w14:textId="77777777" w:rsidR="006327E9" w:rsidRPr="006327E9" w:rsidRDefault="006327E9" w:rsidP="006327E9">
      <w:pPr>
        <w:bidi/>
        <w:jc w:val="both"/>
        <w:outlineLvl w:val="0"/>
        <w:rPr>
          <w:rFonts w:cs="David" w:hint="cs"/>
          <w:rtl/>
        </w:rPr>
      </w:pPr>
      <w:r w:rsidRPr="006327E9">
        <w:rPr>
          <w:rFonts w:cs="David" w:hint="cs"/>
          <w:rtl/>
        </w:rPr>
        <w:t>אלכס מילר</w:t>
      </w:r>
    </w:p>
    <w:p w14:paraId="65FD233C" w14:textId="77777777" w:rsidR="006327E9" w:rsidRPr="006327E9" w:rsidRDefault="006327E9" w:rsidP="006327E9">
      <w:pPr>
        <w:bidi/>
        <w:jc w:val="both"/>
        <w:outlineLvl w:val="0"/>
        <w:rPr>
          <w:rFonts w:cs="David" w:hint="cs"/>
          <w:rtl/>
        </w:rPr>
      </w:pPr>
      <w:r w:rsidRPr="006327E9">
        <w:rPr>
          <w:rFonts w:cs="David" w:hint="cs"/>
          <w:rtl/>
        </w:rPr>
        <w:t xml:space="preserve">אורי </w:t>
      </w:r>
      <w:proofErr w:type="spellStart"/>
      <w:r w:rsidRPr="006327E9">
        <w:rPr>
          <w:rFonts w:cs="David" w:hint="cs"/>
          <w:rtl/>
        </w:rPr>
        <w:t>מקלב</w:t>
      </w:r>
      <w:proofErr w:type="spellEnd"/>
    </w:p>
    <w:p w14:paraId="3B3DAEB5" w14:textId="77777777" w:rsidR="006327E9" w:rsidRPr="006327E9" w:rsidRDefault="006327E9" w:rsidP="006327E9">
      <w:pPr>
        <w:bidi/>
        <w:jc w:val="both"/>
        <w:outlineLvl w:val="0"/>
        <w:rPr>
          <w:rFonts w:cs="David" w:hint="cs"/>
          <w:rtl/>
        </w:rPr>
      </w:pPr>
      <w:r w:rsidRPr="006327E9">
        <w:rPr>
          <w:rFonts w:cs="David" w:hint="cs"/>
          <w:rtl/>
        </w:rPr>
        <w:t>אופיר פינס-פז</w:t>
      </w:r>
    </w:p>
    <w:p w14:paraId="48641D89" w14:textId="77777777" w:rsidR="006327E9" w:rsidRPr="006327E9" w:rsidRDefault="006327E9" w:rsidP="006327E9">
      <w:pPr>
        <w:bidi/>
        <w:jc w:val="both"/>
        <w:outlineLvl w:val="0"/>
        <w:rPr>
          <w:rFonts w:cs="David" w:hint="cs"/>
          <w:rtl/>
        </w:rPr>
      </w:pPr>
      <w:r w:rsidRPr="006327E9">
        <w:rPr>
          <w:rFonts w:cs="David" w:hint="cs"/>
          <w:rtl/>
        </w:rPr>
        <w:lastRenderedPageBreak/>
        <w:t xml:space="preserve">יוחנן </w:t>
      </w:r>
      <w:proofErr w:type="spellStart"/>
      <w:r w:rsidRPr="006327E9">
        <w:rPr>
          <w:rFonts w:cs="David" w:hint="cs"/>
          <w:rtl/>
        </w:rPr>
        <w:t>פלסנר</w:t>
      </w:r>
      <w:proofErr w:type="spellEnd"/>
      <w:r w:rsidRPr="006327E9">
        <w:rPr>
          <w:rFonts w:cs="David" w:hint="cs"/>
          <w:rtl/>
        </w:rPr>
        <w:t xml:space="preserve"> </w:t>
      </w:r>
    </w:p>
    <w:p w14:paraId="43CDEB0F" w14:textId="77777777" w:rsidR="006327E9" w:rsidRPr="006327E9" w:rsidRDefault="006327E9" w:rsidP="006327E9">
      <w:pPr>
        <w:bidi/>
        <w:jc w:val="both"/>
        <w:outlineLvl w:val="0"/>
        <w:rPr>
          <w:rFonts w:cs="David" w:hint="cs"/>
          <w:rtl/>
        </w:rPr>
      </w:pPr>
      <w:r w:rsidRPr="006327E9">
        <w:rPr>
          <w:rFonts w:cs="David" w:hint="cs"/>
          <w:rtl/>
        </w:rPr>
        <w:t>חיים רמון</w:t>
      </w:r>
    </w:p>
    <w:p w14:paraId="4DBF7391" w14:textId="77777777" w:rsidR="006327E9" w:rsidRPr="006327E9" w:rsidRDefault="006327E9" w:rsidP="006327E9">
      <w:pPr>
        <w:bidi/>
        <w:jc w:val="both"/>
        <w:outlineLvl w:val="0"/>
        <w:rPr>
          <w:rFonts w:cs="David" w:hint="cs"/>
          <w:rtl/>
        </w:rPr>
      </w:pPr>
      <w:r w:rsidRPr="006327E9">
        <w:rPr>
          <w:rFonts w:cs="David" w:hint="cs"/>
          <w:rtl/>
        </w:rPr>
        <w:t>כרמל שאמי</w:t>
      </w:r>
    </w:p>
    <w:p w14:paraId="44C168B4" w14:textId="77777777" w:rsidR="006327E9" w:rsidRPr="006327E9" w:rsidRDefault="006327E9" w:rsidP="006327E9">
      <w:pPr>
        <w:bidi/>
        <w:jc w:val="both"/>
        <w:outlineLvl w:val="0"/>
        <w:rPr>
          <w:rFonts w:cs="David" w:hint="cs"/>
          <w:rtl/>
        </w:rPr>
      </w:pPr>
      <w:r w:rsidRPr="006327E9">
        <w:rPr>
          <w:rFonts w:cs="David" w:hint="cs"/>
          <w:rtl/>
        </w:rPr>
        <w:t>נחמן שי</w:t>
      </w:r>
    </w:p>
    <w:p w14:paraId="4ADA91DD" w14:textId="77777777" w:rsidR="006327E9" w:rsidRPr="006327E9" w:rsidRDefault="006327E9" w:rsidP="006327E9">
      <w:pPr>
        <w:bidi/>
        <w:jc w:val="both"/>
        <w:outlineLvl w:val="0"/>
        <w:rPr>
          <w:rFonts w:cs="David" w:hint="cs"/>
          <w:rtl/>
        </w:rPr>
      </w:pPr>
      <w:r w:rsidRPr="006327E9">
        <w:rPr>
          <w:rFonts w:cs="David" w:hint="cs"/>
          <w:rtl/>
        </w:rPr>
        <w:t>רונית תירוש</w:t>
      </w:r>
    </w:p>
    <w:p w14:paraId="3E1AA846" w14:textId="77777777" w:rsidR="006327E9" w:rsidRPr="006327E9" w:rsidRDefault="006327E9" w:rsidP="006327E9">
      <w:pPr>
        <w:bidi/>
        <w:jc w:val="both"/>
        <w:outlineLvl w:val="0"/>
        <w:rPr>
          <w:rFonts w:cs="David" w:hint="cs"/>
          <w:b/>
          <w:bCs/>
          <w:u w:val="single"/>
          <w:rtl/>
        </w:rPr>
      </w:pPr>
    </w:p>
    <w:p w14:paraId="1FB648DE" w14:textId="77777777" w:rsidR="006327E9" w:rsidRPr="006327E9" w:rsidRDefault="006327E9" w:rsidP="006327E9">
      <w:pPr>
        <w:bidi/>
        <w:jc w:val="both"/>
        <w:outlineLvl w:val="0"/>
        <w:rPr>
          <w:rFonts w:cs="David" w:hint="cs"/>
          <w:b/>
          <w:bCs/>
          <w:u w:val="single"/>
          <w:rtl/>
        </w:rPr>
      </w:pPr>
    </w:p>
    <w:p w14:paraId="2F163268" w14:textId="77777777" w:rsidR="006327E9" w:rsidRPr="006327E9" w:rsidRDefault="006327E9" w:rsidP="006327E9">
      <w:pPr>
        <w:bidi/>
        <w:jc w:val="both"/>
        <w:outlineLvl w:val="0"/>
        <w:rPr>
          <w:rFonts w:cs="David" w:hint="cs"/>
          <w:rtl/>
        </w:rPr>
      </w:pPr>
      <w:r w:rsidRPr="006327E9">
        <w:rPr>
          <w:rFonts w:cs="David"/>
          <w:b/>
          <w:bCs/>
          <w:u w:val="single"/>
          <w:rtl/>
        </w:rPr>
        <w:t>מוזמנים</w:t>
      </w:r>
      <w:r w:rsidRPr="006327E9">
        <w:rPr>
          <w:rFonts w:cs="David"/>
          <w:rtl/>
        </w:rPr>
        <w:t>:</w:t>
      </w:r>
    </w:p>
    <w:p w14:paraId="01989DBF" w14:textId="77777777" w:rsidR="006327E9" w:rsidRPr="006327E9" w:rsidRDefault="006327E9" w:rsidP="006327E9">
      <w:pPr>
        <w:bidi/>
        <w:jc w:val="both"/>
        <w:outlineLvl w:val="0"/>
        <w:rPr>
          <w:rFonts w:cs="David" w:hint="cs"/>
          <w:rtl/>
        </w:rPr>
      </w:pPr>
    </w:p>
    <w:p w14:paraId="56E85352" w14:textId="77777777" w:rsidR="006327E9" w:rsidRPr="006327E9" w:rsidRDefault="006327E9" w:rsidP="006327E9">
      <w:pPr>
        <w:bidi/>
        <w:jc w:val="both"/>
        <w:outlineLvl w:val="0"/>
        <w:rPr>
          <w:rFonts w:cs="David" w:hint="cs"/>
          <w:rtl/>
        </w:rPr>
      </w:pPr>
      <w:r w:rsidRPr="006327E9">
        <w:rPr>
          <w:rFonts w:cs="David" w:hint="cs"/>
          <w:rtl/>
        </w:rPr>
        <w:t xml:space="preserve">איל ינון </w:t>
      </w:r>
      <w:r w:rsidRPr="006327E9">
        <w:rPr>
          <w:rFonts w:cs="David"/>
          <w:rtl/>
        </w:rPr>
        <w:t>–</w:t>
      </w:r>
      <w:r w:rsidRPr="006327E9">
        <w:rPr>
          <w:rFonts w:cs="David" w:hint="cs"/>
          <w:rtl/>
        </w:rPr>
        <w:t xml:space="preserve"> מזכיר הכנסת</w:t>
      </w:r>
    </w:p>
    <w:p w14:paraId="29D14DB4" w14:textId="77777777" w:rsidR="006327E9" w:rsidRPr="006327E9" w:rsidRDefault="006327E9" w:rsidP="006327E9">
      <w:pPr>
        <w:bidi/>
        <w:jc w:val="both"/>
        <w:outlineLvl w:val="0"/>
        <w:rPr>
          <w:rFonts w:cs="David" w:hint="cs"/>
          <w:rtl/>
        </w:rPr>
      </w:pPr>
      <w:r w:rsidRPr="006327E9">
        <w:rPr>
          <w:rFonts w:cs="David" w:hint="cs"/>
          <w:rtl/>
        </w:rPr>
        <w:t xml:space="preserve">ירדנה </w:t>
      </w:r>
      <w:proofErr w:type="spellStart"/>
      <w:r w:rsidRPr="006327E9">
        <w:rPr>
          <w:rFonts w:cs="David" w:hint="cs"/>
          <w:rtl/>
        </w:rPr>
        <w:t>מלר</w:t>
      </w:r>
      <w:proofErr w:type="spellEnd"/>
      <w:r w:rsidRPr="006327E9">
        <w:rPr>
          <w:rFonts w:cs="David" w:hint="cs"/>
          <w:rtl/>
        </w:rPr>
        <w:t>-</w:t>
      </w:r>
      <w:proofErr w:type="spellStart"/>
      <w:r w:rsidRPr="006327E9">
        <w:rPr>
          <w:rFonts w:cs="David" w:hint="cs"/>
          <w:rtl/>
        </w:rPr>
        <w:t>הורביץ</w:t>
      </w:r>
      <w:proofErr w:type="spellEnd"/>
      <w:r w:rsidRPr="006327E9">
        <w:rPr>
          <w:rFonts w:cs="David" w:hint="cs"/>
          <w:rtl/>
        </w:rPr>
        <w:t xml:space="preserve"> </w:t>
      </w:r>
      <w:r w:rsidRPr="006327E9">
        <w:rPr>
          <w:rFonts w:cs="David"/>
          <w:rtl/>
        </w:rPr>
        <w:t>–</w:t>
      </w:r>
      <w:r w:rsidRPr="006327E9">
        <w:rPr>
          <w:rFonts w:cs="David" w:hint="cs"/>
          <w:rtl/>
        </w:rPr>
        <w:t xml:space="preserve"> סגנית מזכיר הכנסת</w:t>
      </w:r>
    </w:p>
    <w:p w14:paraId="5D9EBA52" w14:textId="77777777" w:rsidR="006327E9" w:rsidRPr="006327E9" w:rsidRDefault="006327E9" w:rsidP="006327E9">
      <w:pPr>
        <w:bidi/>
        <w:jc w:val="both"/>
        <w:outlineLvl w:val="0"/>
        <w:rPr>
          <w:rFonts w:cs="David" w:hint="cs"/>
          <w:rtl/>
        </w:rPr>
      </w:pPr>
    </w:p>
    <w:p w14:paraId="2D5EC404" w14:textId="77777777" w:rsidR="006327E9" w:rsidRPr="006327E9" w:rsidRDefault="006327E9" w:rsidP="006327E9">
      <w:pPr>
        <w:bidi/>
        <w:jc w:val="both"/>
        <w:outlineLvl w:val="0"/>
        <w:rPr>
          <w:rFonts w:cs="David" w:hint="cs"/>
          <w:rtl/>
        </w:rPr>
      </w:pPr>
    </w:p>
    <w:p w14:paraId="27929A55" w14:textId="77777777" w:rsidR="006327E9" w:rsidRPr="006327E9" w:rsidRDefault="006327E9" w:rsidP="006327E9">
      <w:pPr>
        <w:bidi/>
        <w:jc w:val="both"/>
        <w:outlineLvl w:val="0"/>
        <w:rPr>
          <w:rFonts w:cs="David" w:hint="cs"/>
          <w:rtl/>
        </w:rPr>
      </w:pPr>
      <w:r w:rsidRPr="006327E9">
        <w:rPr>
          <w:rFonts w:cs="David" w:hint="cs"/>
          <w:b/>
          <w:bCs/>
          <w:u w:val="single"/>
          <w:rtl/>
        </w:rPr>
        <w:t>יועצת משפטית:</w:t>
      </w:r>
      <w:r w:rsidRPr="006327E9">
        <w:rPr>
          <w:rFonts w:cs="David" w:hint="cs"/>
          <w:rtl/>
        </w:rPr>
        <w:t xml:space="preserve">  ארבל אסטרחן</w:t>
      </w:r>
    </w:p>
    <w:p w14:paraId="3E37704B" w14:textId="77777777" w:rsidR="006327E9" w:rsidRPr="006327E9" w:rsidRDefault="006327E9" w:rsidP="006327E9">
      <w:pPr>
        <w:bidi/>
        <w:jc w:val="both"/>
        <w:outlineLvl w:val="0"/>
        <w:rPr>
          <w:rFonts w:cs="David" w:hint="cs"/>
          <w:rtl/>
        </w:rPr>
      </w:pPr>
    </w:p>
    <w:p w14:paraId="6FDBB6AC" w14:textId="77777777" w:rsidR="006327E9" w:rsidRPr="006327E9" w:rsidRDefault="006327E9" w:rsidP="006327E9">
      <w:pPr>
        <w:bidi/>
        <w:jc w:val="both"/>
        <w:outlineLvl w:val="0"/>
        <w:rPr>
          <w:rFonts w:cs="David" w:hint="cs"/>
          <w:rtl/>
        </w:rPr>
      </w:pPr>
      <w:r w:rsidRPr="006327E9">
        <w:rPr>
          <w:rFonts w:cs="David"/>
          <w:b/>
          <w:bCs/>
          <w:u w:val="single"/>
          <w:rtl/>
        </w:rPr>
        <w:t>מנהלת הוועדה</w:t>
      </w:r>
      <w:r w:rsidRPr="006327E9">
        <w:rPr>
          <w:rFonts w:cs="David"/>
          <w:rtl/>
        </w:rPr>
        <w:t>:</w:t>
      </w:r>
      <w:r w:rsidRPr="006327E9">
        <w:rPr>
          <w:rFonts w:cs="David"/>
          <w:rtl/>
        </w:rPr>
        <w:tab/>
      </w:r>
      <w:r w:rsidRPr="006327E9">
        <w:rPr>
          <w:rFonts w:cs="David" w:hint="cs"/>
          <w:rtl/>
        </w:rPr>
        <w:t>אתי-בן-יוסף</w:t>
      </w:r>
    </w:p>
    <w:p w14:paraId="5AFBE4FC" w14:textId="77777777" w:rsidR="006327E9" w:rsidRPr="006327E9" w:rsidRDefault="006327E9" w:rsidP="006327E9">
      <w:pPr>
        <w:bidi/>
        <w:jc w:val="both"/>
        <w:rPr>
          <w:rFonts w:cs="David" w:hint="cs"/>
          <w:b/>
          <w:bCs/>
          <w:u w:val="single"/>
          <w:rtl/>
        </w:rPr>
      </w:pPr>
    </w:p>
    <w:p w14:paraId="0C8C852C" w14:textId="77777777" w:rsidR="006327E9" w:rsidRPr="006327E9" w:rsidRDefault="006327E9" w:rsidP="006327E9">
      <w:pPr>
        <w:bidi/>
        <w:jc w:val="both"/>
        <w:outlineLvl w:val="0"/>
        <w:rPr>
          <w:rFonts w:cs="David" w:hint="cs"/>
          <w:rtl/>
        </w:rPr>
      </w:pPr>
      <w:r w:rsidRPr="006327E9">
        <w:rPr>
          <w:rFonts w:cs="David" w:hint="cs"/>
          <w:b/>
          <w:bCs/>
          <w:u w:val="single"/>
          <w:rtl/>
        </w:rPr>
        <w:t>רשמה</w:t>
      </w:r>
      <w:r w:rsidRPr="006327E9">
        <w:rPr>
          <w:rFonts w:cs="David"/>
          <w:rtl/>
        </w:rPr>
        <w:t>:</w:t>
      </w:r>
      <w:r w:rsidRPr="006327E9">
        <w:rPr>
          <w:rFonts w:cs="David"/>
          <w:rtl/>
        </w:rPr>
        <w:tab/>
      </w:r>
      <w:r w:rsidRPr="006327E9">
        <w:rPr>
          <w:rFonts w:cs="David" w:hint="cs"/>
          <w:rtl/>
        </w:rPr>
        <w:t>שלומית כהן</w:t>
      </w:r>
    </w:p>
    <w:p w14:paraId="05DD9280" w14:textId="77777777" w:rsidR="006327E9" w:rsidRPr="006327E9" w:rsidRDefault="006327E9" w:rsidP="006327E9">
      <w:pPr>
        <w:keepNext/>
        <w:bidi/>
        <w:jc w:val="both"/>
        <w:rPr>
          <w:rFonts w:cs="David"/>
          <w:rtl/>
        </w:rPr>
      </w:pPr>
      <w:r w:rsidRPr="006327E9">
        <w:rPr>
          <w:rFonts w:cs="David"/>
          <w:rtl/>
        </w:rPr>
        <w:br w:type="page"/>
      </w:r>
      <w:r w:rsidRPr="006327E9">
        <w:rPr>
          <w:rFonts w:cs="David" w:hint="cs"/>
          <w:rtl/>
        </w:rPr>
        <w:lastRenderedPageBreak/>
        <w:tab/>
      </w:r>
    </w:p>
    <w:p w14:paraId="2049DDBE" w14:textId="77777777" w:rsidR="006327E9" w:rsidRPr="006327E9" w:rsidRDefault="006327E9" w:rsidP="006327E9">
      <w:pPr>
        <w:numPr>
          <w:ilvl w:val="0"/>
          <w:numId w:val="4"/>
        </w:numPr>
        <w:autoSpaceDE w:val="0"/>
        <w:autoSpaceDN w:val="0"/>
        <w:bidi/>
        <w:jc w:val="center"/>
        <w:rPr>
          <w:rFonts w:cs="David" w:hint="cs"/>
          <w:b/>
          <w:bCs/>
        </w:rPr>
      </w:pPr>
      <w:r w:rsidRPr="006327E9">
        <w:rPr>
          <w:rFonts w:cs="David" w:hint="cs"/>
          <w:b/>
          <w:bCs/>
          <w:rtl/>
        </w:rPr>
        <w:t>בקשת סיעת ש"ס לרביזיה בעניין ההצבעה על ההצעה</w:t>
      </w:r>
    </w:p>
    <w:p w14:paraId="4CCC8010" w14:textId="77777777" w:rsidR="006327E9" w:rsidRPr="006327E9" w:rsidRDefault="006327E9" w:rsidP="006327E9">
      <w:pPr>
        <w:bidi/>
        <w:ind w:left="360"/>
        <w:jc w:val="center"/>
        <w:rPr>
          <w:rFonts w:cs="David" w:hint="cs"/>
          <w:b/>
          <w:bCs/>
          <w:u w:val="single"/>
          <w:rtl/>
        </w:rPr>
      </w:pPr>
      <w:r w:rsidRPr="006327E9">
        <w:rPr>
          <w:rFonts w:cs="David" w:hint="cs"/>
          <w:b/>
          <w:bCs/>
          <w:u w:val="single"/>
          <w:rtl/>
        </w:rPr>
        <w:t>לתיקון סעיף 9(ב) לתקנון הכנסת בנושא: החלפת חבר ועדה בידי סיעתו</w:t>
      </w:r>
    </w:p>
    <w:p w14:paraId="5C59CEEF" w14:textId="77777777" w:rsidR="006327E9" w:rsidRPr="006327E9" w:rsidRDefault="006327E9" w:rsidP="006327E9">
      <w:pPr>
        <w:keepNext/>
        <w:bidi/>
        <w:jc w:val="both"/>
        <w:rPr>
          <w:rFonts w:cs="David" w:hint="cs"/>
          <w:rtl/>
        </w:rPr>
      </w:pPr>
    </w:p>
    <w:p w14:paraId="7C64A0F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B7FB3B1" w14:textId="77777777" w:rsidR="006327E9" w:rsidRPr="006327E9" w:rsidRDefault="006327E9" w:rsidP="006327E9">
      <w:pPr>
        <w:bidi/>
        <w:ind w:left="-2"/>
        <w:jc w:val="both"/>
        <w:rPr>
          <w:rFonts w:cs="David" w:hint="cs"/>
          <w:u w:val="single"/>
          <w:rtl/>
        </w:rPr>
      </w:pPr>
    </w:p>
    <w:p w14:paraId="2D1D5B4D" w14:textId="77777777" w:rsidR="006327E9" w:rsidRPr="006327E9" w:rsidRDefault="006327E9" w:rsidP="006327E9">
      <w:pPr>
        <w:keepNext/>
        <w:bidi/>
        <w:jc w:val="both"/>
        <w:rPr>
          <w:rFonts w:cs="David" w:hint="cs"/>
          <w:rtl/>
        </w:rPr>
      </w:pPr>
      <w:r w:rsidRPr="006327E9">
        <w:rPr>
          <w:rFonts w:cs="David" w:hint="cs"/>
          <w:rtl/>
        </w:rPr>
        <w:tab/>
        <w:t xml:space="preserve">בוקר טוב, חברים וחברות. אנחנו מתחילים את הדיון. אני רואה שיש היום נוכחות גדולה, ובוודאי יש סעיף רציני מאוד שנדון בו. כמה חברי כנסת ביקשו זכות דיבור, ואנסה ללכת לפנים משורת הדין. </w:t>
      </w:r>
    </w:p>
    <w:p w14:paraId="5A44762F" w14:textId="77777777" w:rsidR="006327E9" w:rsidRPr="006327E9" w:rsidRDefault="006327E9" w:rsidP="006327E9">
      <w:pPr>
        <w:keepNext/>
        <w:bidi/>
        <w:jc w:val="both"/>
        <w:rPr>
          <w:rFonts w:cs="David" w:hint="cs"/>
          <w:rtl/>
        </w:rPr>
      </w:pPr>
    </w:p>
    <w:p w14:paraId="0F76C16B"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9E6DF44" w14:textId="77777777" w:rsidR="006327E9" w:rsidRPr="006327E9" w:rsidRDefault="006327E9" w:rsidP="006327E9">
      <w:pPr>
        <w:bidi/>
        <w:ind w:left="-2"/>
        <w:jc w:val="both"/>
        <w:rPr>
          <w:rFonts w:cs="David" w:hint="cs"/>
          <w:u w:val="single"/>
          <w:rtl/>
        </w:rPr>
      </w:pPr>
    </w:p>
    <w:p w14:paraId="091012CA" w14:textId="77777777" w:rsidR="006327E9" w:rsidRPr="006327E9" w:rsidRDefault="006327E9" w:rsidP="006327E9">
      <w:pPr>
        <w:keepNext/>
        <w:bidi/>
        <w:jc w:val="both"/>
        <w:rPr>
          <w:rFonts w:cs="David" w:hint="cs"/>
          <w:rtl/>
        </w:rPr>
      </w:pPr>
      <w:r w:rsidRPr="006327E9">
        <w:rPr>
          <w:rFonts w:cs="David" w:hint="cs"/>
          <w:rtl/>
        </w:rPr>
        <w:tab/>
        <w:t xml:space="preserve"> אתם כבר קבעתם את שורת הדין?</w:t>
      </w:r>
    </w:p>
    <w:p w14:paraId="48AD961D" w14:textId="77777777" w:rsidR="006327E9" w:rsidRPr="006327E9" w:rsidRDefault="006327E9" w:rsidP="006327E9">
      <w:pPr>
        <w:keepNext/>
        <w:bidi/>
        <w:jc w:val="both"/>
        <w:rPr>
          <w:rFonts w:cs="David" w:hint="cs"/>
          <w:rtl/>
        </w:rPr>
      </w:pPr>
    </w:p>
    <w:p w14:paraId="4664C25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2810583" w14:textId="77777777" w:rsidR="006327E9" w:rsidRPr="006327E9" w:rsidRDefault="006327E9" w:rsidP="006327E9">
      <w:pPr>
        <w:bidi/>
        <w:ind w:left="-2"/>
        <w:jc w:val="both"/>
        <w:rPr>
          <w:rFonts w:cs="David" w:hint="cs"/>
          <w:u w:val="single"/>
          <w:rtl/>
        </w:rPr>
      </w:pPr>
    </w:p>
    <w:p w14:paraId="4ABD2E02" w14:textId="77777777" w:rsidR="006327E9" w:rsidRPr="006327E9" w:rsidRDefault="006327E9" w:rsidP="006327E9">
      <w:pPr>
        <w:keepNext/>
        <w:bidi/>
        <w:jc w:val="both"/>
        <w:rPr>
          <w:rFonts w:cs="David" w:hint="cs"/>
          <w:rtl/>
        </w:rPr>
      </w:pPr>
      <w:r w:rsidRPr="006327E9">
        <w:rPr>
          <w:rFonts w:cs="David" w:hint="cs"/>
          <w:rtl/>
        </w:rPr>
        <w:tab/>
        <w:t xml:space="preserve">חבר הכנסת רוני בר-און, אני נוהג לכבודו של חבר הכנסת חיים אורון, שצריך לצאת קודם. </w:t>
      </w:r>
    </w:p>
    <w:p w14:paraId="569ADE23" w14:textId="77777777" w:rsidR="006327E9" w:rsidRPr="006327E9" w:rsidRDefault="006327E9" w:rsidP="006327E9">
      <w:pPr>
        <w:keepNext/>
        <w:bidi/>
        <w:jc w:val="both"/>
        <w:rPr>
          <w:rFonts w:cs="David" w:hint="cs"/>
          <w:rtl/>
        </w:rPr>
      </w:pPr>
    </w:p>
    <w:p w14:paraId="0E48D5A3"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1B38776E" w14:textId="77777777" w:rsidR="006327E9" w:rsidRPr="006327E9" w:rsidRDefault="006327E9" w:rsidP="006327E9">
      <w:pPr>
        <w:bidi/>
        <w:ind w:left="-2"/>
        <w:jc w:val="both"/>
        <w:rPr>
          <w:rFonts w:cs="David" w:hint="cs"/>
          <w:u w:val="single"/>
          <w:rtl/>
        </w:rPr>
      </w:pPr>
    </w:p>
    <w:p w14:paraId="604A66B0" w14:textId="77777777" w:rsidR="006327E9" w:rsidRPr="006327E9" w:rsidRDefault="006327E9" w:rsidP="006327E9">
      <w:pPr>
        <w:keepNext/>
        <w:bidi/>
        <w:jc w:val="both"/>
        <w:rPr>
          <w:rFonts w:cs="David" w:hint="cs"/>
          <w:rtl/>
        </w:rPr>
      </w:pPr>
      <w:r w:rsidRPr="006327E9">
        <w:rPr>
          <w:rFonts w:cs="David" w:hint="cs"/>
          <w:rtl/>
        </w:rPr>
        <w:tab/>
        <w:t xml:space="preserve"> זה לא לפנים משורת הדין. אל תהיה נדיב. גאון אתה לא, ואכזר גם אתה לא. </w:t>
      </w:r>
    </w:p>
    <w:p w14:paraId="215262D4" w14:textId="77777777" w:rsidR="006327E9" w:rsidRPr="006327E9" w:rsidRDefault="006327E9" w:rsidP="006327E9">
      <w:pPr>
        <w:keepNext/>
        <w:bidi/>
        <w:jc w:val="both"/>
        <w:rPr>
          <w:rFonts w:cs="David" w:hint="cs"/>
          <w:rtl/>
        </w:rPr>
      </w:pPr>
    </w:p>
    <w:p w14:paraId="70A6204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03125A7" w14:textId="77777777" w:rsidR="006327E9" w:rsidRPr="006327E9" w:rsidRDefault="006327E9" w:rsidP="006327E9">
      <w:pPr>
        <w:bidi/>
        <w:ind w:left="-2"/>
        <w:jc w:val="both"/>
        <w:rPr>
          <w:rFonts w:cs="David" w:hint="cs"/>
          <w:u w:val="single"/>
          <w:rtl/>
        </w:rPr>
      </w:pPr>
    </w:p>
    <w:p w14:paraId="687E33D5" w14:textId="77777777" w:rsidR="006327E9" w:rsidRPr="006327E9" w:rsidRDefault="006327E9" w:rsidP="006327E9">
      <w:pPr>
        <w:keepNext/>
        <w:bidi/>
        <w:jc w:val="both"/>
        <w:rPr>
          <w:rFonts w:cs="David" w:hint="cs"/>
          <w:rtl/>
        </w:rPr>
      </w:pPr>
      <w:r w:rsidRPr="006327E9">
        <w:rPr>
          <w:rFonts w:cs="David" w:hint="cs"/>
          <w:rtl/>
        </w:rPr>
        <w:tab/>
        <w:t xml:space="preserve">אני לא גאון ולא אכזר, ואני מנסה לנהוג במסגרת התפקיד שלי. תודה רבה על עצותיך. לפני שאגיע לסעיף השני, שאני מניח שסביבו יתקיים כאן דיון עקרוני, ונכון שיתקיים, אנחנו עוסקים בסעיף הראשון שעל סדר-היום, שהוא המשך הדיון שהתקיים אתמול. אחרי ההצבעה אתמול ביקש נציג סיעת ש"ס רביזיה על ההצבעה </w:t>
      </w:r>
      <w:proofErr w:type="spellStart"/>
      <w:r w:rsidRPr="006327E9">
        <w:rPr>
          <w:rFonts w:cs="David" w:hint="cs"/>
          <w:rtl/>
        </w:rPr>
        <w:t>שהיתה</w:t>
      </w:r>
      <w:proofErr w:type="spellEnd"/>
      <w:r w:rsidRPr="006327E9">
        <w:rPr>
          <w:rFonts w:cs="David" w:hint="cs"/>
          <w:rtl/>
        </w:rPr>
        <w:t xml:space="preserve">. </w:t>
      </w:r>
    </w:p>
    <w:p w14:paraId="4C976D1C" w14:textId="77777777" w:rsidR="006327E9" w:rsidRPr="006327E9" w:rsidRDefault="006327E9" w:rsidP="006327E9">
      <w:pPr>
        <w:keepNext/>
        <w:bidi/>
        <w:jc w:val="both"/>
        <w:rPr>
          <w:rFonts w:cs="David" w:hint="cs"/>
          <w:rtl/>
        </w:rPr>
      </w:pPr>
    </w:p>
    <w:p w14:paraId="6841B93D"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3C6C52D8" w14:textId="77777777" w:rsidR="006327E9" w:rsidRPr="006327E9" w:rsidRDefault="006327E9" w:rsidP="006327E9">
      <w:pPr>
        <w:bidi/>
        <w:ind w:left="-2"/>
        <w:jc w:val="both"/>
        <w:rPr>
          <w:rFonts w:cs="David" w:hint="cs"/>
          <w:u w:val="single"/>
          <w:rtl/>
        </w:rPr>
      </w:pPr>
    </w:p>
    <w:p w14:paraId="22B301B6" w14:textId="77777777" w:rsidR="006327E9" w:rsidRPr="006327E9" w:rsidRDefault="006327E9" w:rsidP="006327E9">
      <w:pPr>
        <w:keepNext/>
        <w:bidi/>
        <w:jc w:val="both"/>
        <w:rPr>
          <w:rFonts w:cs="David" w:hint="cs"/>
          <w:rtl/>
        </w:rPr>
      </w:pPr>
      <w:r w:rsidRPr="006327E9">
        <w:rPr>
          <w:rFonts w:cs="David" w:hint="cs"/>
          <w:rtl/>
        </w:rPr>
        <w:tab/>
        <w:t xml:space="preserve"> עמדתה של ש"ס בהצבעה הזאת התקבלה?</w:t>
      </w:r>
    </w:p>
    <w:p w14:paraId="48556368" w14:textId="77777777" w:rsidR="006327E9" w:rsidRPr="006327E9" w:rsidRDefault="006327E9" w:rsidP="006327E9">
      <w:pPr>
        <w:keepNext/>
        <w:bidi/>
        <w:jc w:val="both"/>
        <w:rPr>
          <w:rFonts w:cs="David" w:hint="cs"/>
          <w:rtl/>
        </w:rPr>
      </w:pPr>
    </w:p>
    <w:p w14:paraId="0ED360C7"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5E347D85" w14:textId="77777777" w:rsidR="006327E9" w:rsidRPr="006327E9" w:rsidRDefault="006327E9" w:rsidP="006327E9">
      <w:pPr>
        <w:bidi/>
        <w:ind w:left="-2"/>
        <w:jc w:val="both"/>
        <w:rPr>
          <w:rFonts w:cs="David" w:hint="cs"/>
          <w:rtl/>
        </w:rPr>
      </w:pPr>
    </w:p>
    <w:p w14:paraId="1EC03F3F" w14:textId="77777777" w:rsidR="006327E9" w:rsidRPr="006327E9" w:rsidRDefault="006327E9" w:rsidP="006327E9">
      <w:pPr>
        <w:keepNext/>
        <w:bidi/>
        <w:jc w:val="both"/>
        <w:rPr>
          <w:rFonts w:cs="David" w:hint="cs"/>
          <w:rtl/>
        </w:rPr>
      </w:pPr>
      <w:r w:rsidRPr="006327E9">
        <w:rPr>
          <w:rFonts w:cs="David" w:hint="cs"/>
          <w:rtl/>
        </w:rPr>
        <w:tab/>
        <w:t xml:space="preserve">כן. </w:t>
      </w:r>
    </w:p>
    <w:p w14:paraId="504704E4" w14:textId="77777777" w:rsidR="006327E9" w:rsidRPr="006327E9" w:rsidRDefault="006327E9" w:rsidP="006327E9">
      <w:pPr>
        <w:keepNext/>
        <w:bidi/>
        <w:jc w:val="both"/>
        <w:rPr>
          <w:rFonts w:cs="David" w:hint="cs"/>
          <w:rtl/>
        </w:rPr>
      </w:pPr>
    </w:p>
    <w:p w14:paraId="4F9370B9"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66585780" w14:textId="77777777" w:rsidR="006327E9" w:rsidRPr="006327E9" w:rsidRDefault="006327E9" w:rsidP="006327E9">
      <w:pPr>
        <w:bidi/>
        <w:ind w:left="-2"/>
        <w:jc w:val="both"/>
        <w:rPr>
          <w:rFonts w:cs="David" w:hint="cs"/>
          <w:u w:val="single"/>
          <w:rtl/>
        </w:rPr>
      </w:pPr>
    </w:p>
    <w:p w14:paraId="6621B1B9" w14:textId="77777777" w:rsidR="006327E9" w:rsidRPr="006327E9" w:rsidRDefault="006327E9" w:rsidP="006327E9">
      <w:pPr>
        <w:keepNext/>
        <w:bidi/>
        <w:jc w:val="both"/>
        <w:rPr>
          <w:rFonts w:cs="David" w:hint="cs"/>
          <w:rtl/>
        </w:rPr>
      </w:pPr>
      <w:r w:rsidRPr="006327E9">
        <w:rPr>
          <w:rFonts w:cs="David" w:hint="cs"/>
          <w:rtl/>
        </w:rPr>
        <w:tab/>
        <w:t xml:space="preserve"> ואז היא גם יכולה לבקש רביזיה על הצבעה שעמדתה התקבלה? זה נראה לך הגיוני?</w:t>
      </w:r>
    </w:p>
    <w:p w14:paraId="35ABF973" w14:textId="77777777" w:rsidR="006327E9" w:rsidRPr="006327E9" w:rsidRDefault="006327E9" w:rsidP="006327E9">
      <w:pPr>
        <w:keepNext/>
        <w:bidi/>
        <w:jc w:val="both"/>
        <w:rPr>
          <w:rFonts w:cs="David" w:hint="cs"/>
          <w:rtl/>
        </w:rPr>
      </w:pPr>
    </w:p>
    <w:p w14:paraId="218D7231"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A628B3B" w14:textId="77777777" w:rsidR="006327E9" w:rsidRPr="006327E9" w:rsidRDefault="006327E9" w:rsidP="006327E9">
      <w:pPr>
        <w:bidi/>
        <w:ind w:left="-2"/>
        <w:jc w:val="both"/>
        <w:rPr>
          <w:rFonts w:cs="David" w:hint="cs"/>
          <w:u w:val="single"/>
          <w:rtl/>
        </w:rPr>
      </w:pPr>
    </w:p>
    <w:p w14:paraId="41843093" w14:textId="77777777" w:rsidR="006327E9" w:rsidRPr="006327E9" w:rsidRDefault="006327E9" w:rsidP="006327E9">
      <w:pPr>
        <w:keepNext/>
        <w:bidi/>
        <w:jc w:val="both"/>
        <w:rPr>
          <w:rFonts w:cs="David" w:hint="cs"/>
          <w:rtl/>
        </w:rPr>
      </w:pPr>
      <w:r w:rsidRPr="006327E9">
        <w:rPr>
          <w:rFonts w:cs="David" w:hint="cs"/>
          <w:rtl/>
        </w:rPr>
        <w:tab/>
        <w:t xml:space="preserve">בוודאי. </w:t>
      </w:r>
    </w:p>
    <w:p w14:paraId="07483E97" w14:textId="77777777" w:rsidR="006327E9" w:rsidRPr="006327E9" w:rsidRDefault="006327E9" w:rsidP="006327E9">
      <w:pPr>
        <w:keepNext/>
        <w:bidi/>
        <w:jc w:val="both"/>
        <w:rPr>
          <w:rFonts w:cs="David" w:hint="cs"/>
          <w:rtl/>
        </w:rPr>
      </w:pPr>
    </w:p>
    <w:p w14:paraId="7995C965"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025C1DC8" w14:textId="77777777" w:rsidR="006327E9" w:rsidRPr="006327E9" w:rsidRDefault="006327E9" w:rsidP="006327E9">
      <w:pPr>
        <w:bidi/>
        <w:ind w:left="-2"/>
        <w:jc w:val="both"/>
        <w:rPr>
          <w:rFonts w:cs="David" w:hint="cs"/>
          <w:u w:val="single"/>
          <w:rtl/>
        </w:rPr>
      </w:pPr>
    </w:p>
    <w:p w14:paraId="22EF3F53" w14:textId="77777777" w:rsidR="006327E9" w:rsidRPr="006327E9" w:rsidRDefault="006327E9" w:rsidP="006327E9">
      <w:pPr>
        <w:keepNext/>
        <w:bidi/>
        <w:jc w:val="both"/>
        <w:rPr>
          <w:rFonts w:cs="David" w:hint="cs"/>
          <w:rtl/>
        </w:rPr>
      </w:pPr>
      <w:r w:rsidRPr="006327E9">
        <w:rPr>
          <w:rFonts w:cs="David" w:hint="cs"/>
          <w:rtl/>
        </w:rPr>
        <w:tab/>
        <w:t xml:space="preserve"> תקנונית אני לא שואל אותך. עוד לא הגיעו הימים שאני אשאל אותך על התקנון. אני שואל אותך ברמה העקרונית. </w:t>
      </w:r>
    </w:p>
    <w:p w14:paraId="4F5D1970" w14:textId="77777777" w:rsidR="006327E9" w:rsidRPr="006327E9" w:rsidRDefault="006327E9" w:rsidP="006327E9">
      <w:pPr>
        <w:keepNext/>
        <w:bidi/>
        <w:jc w:val="both"/>
        <w:rPr>
          <w:rFonts w:cs="David" w:hint="cs"/>
          <w:rtl/>
        </w:rPr>
      </w:pPr>
    </w:p>
    <w:p w14:paraId="41A5B6B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D5EE924" w14:textId="77777777" w:rsidR="006327E9" w:rsidRPr="006327E9" w:rsidRDefault="006327E9" w:rsidP="006327E9">
      <w:pPr>
        <w:bidi/>
        <w:ind w:left="-2"/>
        <w:jc w:val="both"/>
        <w:rPr>
          <w:rFonts w:cs="David" w:hint="cs"/>
          <w:u w:val="single"/>
          <w:rtl/>
        </w:rPr>
      </w:pPr>
    </w:p>
    <w:p w14:paraId="0D22C413" w14:textId="77777777" w:rsidR="006327E9" w:rsidRPr="006327E9" w:rsidRDefault="006327E9" w:rsidP="006327E9">
      <w:pPr>
        <w:keepNext/>
        <w:bidi/>
        <w:jc w:val="both"/>
        <w:rPr>
          <w:rFonts w:cs="David" w:hint="cs"/>
          <w:rtl/>
        </w:rPr>
      </w:pPr>
      <w:r w:rsidRPr="006327E9">
        <w:rPr>
          <w:rFonts w:cs="David" w:hint="cs"/>
          <w:rtl/>
        </w:rPr>
        <w:tab/>
        <w:t xml:space="preserve">חבר הכנסת רוני בר-און, אני מודה לך. נדמה לי שלא ביקשת זכות דיבור, נדמה לי שלא קיבלת זכות דיבור. </w:t>
      </w:r>
    </w:p>
    <w:p w14:paraId="09C8D703" w14:textId="77777777" w:rsidR="006327E9" w:rsidRPr="006327E9" w:rsidRDefault="006327E9" w:rsidP="006327E9">
      <w:pPr>
        <w:keepNext/>
        <w:bidi/>
        <w:jc w:val="both"/>
        <w:rPr>
          <w:rFonts w:cs="David" w:hint="cs"/>
          <w:rtl/>
        </w:rPr>
      </w:pPr>
    </w:p>
    <w:p w14:paraId="78ED33DA" w14:textId="77777777" w:rsidR="006327E9" w:rsidRDefault="006327E9" w:rsidP="006327E9">
      <w:pPr>
        <w:bidi/>
        <w:ind w:left="-2"/>
        <w:jc w:val="both"/>
        <w:rPr>
          <w:rFonts w:cs="David" w:hint="cs"/>
          <w:u w:val="single"/>
          <w:rtl/>
        </w:rPr>
      </w:pPr>
    </w:p>
    <w:p w14:paraId="3EEB2104" w14:textId="77777777" w:rsidR="006327E9" w:rsidRDefault="006327E9" w:rsidP="006327E9">
      <w:pPr>
        <w:bidi/>
        <w:ind w:left="-2"/>
        <w:jc w:val="both"/>
        <w:rPr>
          <w:rFonts w:cs="David" w:hint="cs"/>
          <w:u w:val="single"/>
          <w:rtl/>
        </w:rPr>
      </w:pPr>
    </w:p>
    <w:p w14:paraId="5D5E62CE" w14:textId="77777777" w:rsidR="006327E9" w:rsidRDefault="006327E9" w:rsidP="006327E9">
      <w:pPr>
        <w:bidi/>
        <w:ind w:left="-2"/>
        <w:jc w:val="both"/>
        <w:rPr>
          <w:rFonts w:cs="David" w:hint="cs"/>
          <w:u w:val="single"/>
          <w:rtl/>
        </w:rPr>
      </w:pPr>
    </w:p>
    <w:p w14:paraId="09015633" w14:textId="77777777" w:rsidR="006327E9" w:rsidRDefault="006327E9" w:rsidP="006327E9">
      <w:pPr>
        <w:bidi/>
        <w:ind w:left="-2"/>
        <w:jc w:val="both"/>
        <w:rPr>
          <w:rFonts w:cs="David" w:hint="cs"/>
          <w:u w:val="single"/>
          <w:rtl/>
        </w:rPr>
      </w:pPr>
    </w:p>
    <w:p w14:paraId="1354A272" w14:textId="77777777" w:rsidR="006327E9" w:rsidRDefault="006327E9" w:rsidP="006327E9">
      <w:pPr>
        <w:bidi/>
        <w:ind w:left="-2"/>
        <w:jc w:val="both"/>
        <w:rPr>
          <w:rFonts w:cs="David" w:hint="cs"/>
          <w:u w:val="single"/>
          <w:rtl/>
        </w:rPr>
      </w:pPr>
    </w:p>
    <w:p w14:paraId="30E8A091"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6764BA82" w14:textId="77777777" w:rsidR="006327E9" w:rsidRPr="006327E9" w:rsidRDefault="006327E9" w:rsidP="006327E9">
      <w:pPr>
        <w:bidi/>
        <w:ind w:left="-2"/>
        <w:jc w:val="both"/>
        <w:rPr>
          <w:rFonts w:cs="David" w:hint="cs"/>
          <w:u w:val="single"/>
          <w:rtl/>
        </w:rPr>
      </w:pPr>
    </w:p>
    <w:p w14:paraId="1E53F348" w14:textId="77777777" w:rsidR="006327E9" w:rsidRPr="006327E9" w:rsidRDefault="006327E9" w:rsidP="006327E9">
      <w:pPr>
        <w:keepNext/>
        <w:bidi/>
        <w:jc w:val="both"/>
        <w:rPr>
          <w:rFonts w:cs="David" w:hint="cs"/>
          <w:rtl/>
        </w:rPr>
      </w:pPr>
      <w:r w:rsidRPr="006327E9">
        <w:rPr>
          <w:rFonts w:cs="David" w:hint="cs"/>
          <w:rtl/>
        </w:rPr>
        <w:tab/>
        <w:t xml:space="preserve"> עד שאמרתי לך את האמת הכואבת, נתת לי לדבר. פתאום אין לי זכות דיבור?</w:t>
      </w:r>
    </w:p>
    <w:p w14:paraId="15A8D3C5" w14:textId="77777777" w:rsidR="006327E9" w:rsidRPr="006327E9" w:rsidRDefault="006327E9" w:rsidP="006327E9">
      <w:pPr>
        <w:keepNext/>
        <w:bidi/>
        <w:jc w:val="both"/>
        <w:rPr>
          <w:rFonts w:cs="David" w:hint="cs"/>
          <w:rtl/>
        </w:rPr>
      </w:pPr>
    </w:p>
    <w:p w14:paraId="08D0F26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2F017FB" w14:textId="77777777" w:rsidR="006327E9" w:rsidRPr="006327E9" w:rsidRDefault="006327E9" w:rsidP="006327E9">
      <w:pPr>
        <w:bidi/>
        <w:ind w:left="-2"/>
        <w:jc w:val="both"/>
        <w:rPr>
          <w:rFonts w:cs="David" w:hint="cs"/>
          <w:u w:val="single"/>
          <w:rtl/>
        </w:rPr>
      </w:pPr>
    </w:p>
    <w:p w14:paraId="5FD4EBB9" w14:textId="77777777" w:rsidR="006327E9" w:rsidRPr="006327E9" w:rsidRDefault="006327E9" w:rsidP="006327E9">
      <w:pPr>
        <w:keepNext/>
        <w:bidi/>
        <w:jc w:val="both"/>
        <w:rPr>
          <w:rFonts w:cs="David" w:hint="cs"/>
          <w:rtl/>
        </w:rPr>
      </w:pPr>
      <w:r w:rsidRPr="006327E9">
        <w:rPr>
          <w:rFonts w:cs="David" w:hint="cs"/>
          <w:rtl/>
        </w:rPr>
        <w:tab/>
        <w:t xml:space="preserve">אתה גם תקבל אותה, אבל זכות הדיבור הראשוני מגיע למי שמבקש רביזיה. </w:t>
      </w:r>
    </w:p>
    <w:p w14:paraId="0663F57F" w14:textId="77777777" w:rsidR="006327E9" w:rsidRPr="006327E9" w:rsidRDefault="006327E9" w:rsidP="006327E9">
      <w:pPr>
        <w:keepNext/>
        <w:bidi/>
        <w:jc w:val="both"/>
        <w:rPr>
          <w:rFonts w:cs="David" w:hint="cs"/>
          <w:rtl/>
        </w:rPr>
      </w:pPr>
    </w:p>
    <w:p w14:paraId="43CDC215"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479B7B44" w14:textId="77777777" w:rsidR="006327E9" w:rsidRPr="006327E9" w:rsidRDefault="006327E9" w:rsidP="006327E9">
      <w:pPr>
        <w:bidi/>
        <w:ind w:left="-2"/>
        <w:jc w:val="both"/>
        <w:rPr>
          <w:rFonts w:cs="David" w:hint="cs"/>
          <w:u w:val="single"/>
          <w:rtl/>
        </w:rPr>
      </w:pPr>
    </w:p>
    <w:p w14:paraId="32D4BF2A" w14:textId="77777777" w:rsidR="006327E9" w:rsidRPr="006327E9" w:rsidRDefault="006327E9" w:rsidP="006327E9">
      <w:pPr>
        <w:keepNext/>
        <w:bidi/>
        <w:jc w:val="both"/>
        <w:rPr>
          <w:rFonts w:cs="David" w:hint="cs"/>
          <w:rtl/>
        </w:rPr>
      </w:pPr>
      <w:r w:rsidRPr="006327E9">
        <w:rPr>
          <w:rFonts w:cs="David" w:hint="cs"/>
          <w:rtl/>
        </w:rPr>
        <w:tab/>
        <w:t xml:space="preserve"> יש לי טענה מקדמית נגד הדבר הזה. </w:t>
      </w:r>
    </w:p>
    <w:p w14:paraId="26B67178" w14:textId="77777777" w:rsidR="006327E9" w:rsidRPr="006327E9" w:rsidRDefault="006327E9" w:rsidP="006327E9">
      <w:pPr>
        <w:keepNext/>
        <w:bidi/>
        <w:jc w:val="both"/>
        <w:rPr>
          <w:rFonts w:cs="David" w:hint="cs"/>
          <w:rtl/>
        </w:rPr>
      </w:pPr>
    </w:p>
    <w:p w14:paraId="402BDFD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E35F285" w14:textId="77777777" w:rsidR="006327E9" w:rsidRPr="006327E9" w:rsidRDefault="006327E9" w:rsidP="006327E9">
      <w:pPr>
        <w:bidi/>
        <w:ind w:left="-2"/>
        <w:jc w:val="both"/>
        <w:rPr>
          <w:rFonts w:cs="David" w:hint="cs"/>
          <w:u w:val="single"/>
          <w:rtl/>
        </w:rPr>
      </w:pPr>
    </w:p>
    <w:p w14:paraId="26A5CEDB" w14:textId="77777777" w:rsidR="006327E9" w:rsidRPr="006327E9" w:rsidRDefault="006327E9" w:rsidP="006327E9">
      <w:pPr>
        <w:keepNext/>
        <w:bidi/>
        <w:jc w:val="both"/>
        <w:rPr>
          <w:rFonts w:cs="David" w:hint="cs"/>
          <w:rtl/>
        </w:rPr>
      </w:pPr>
      <w:r w:rsidRPr="006327E9">
        <w:rPr>
          <w:rFonts w:cs="David" w:hint="cs"/>
          <w:rtl/>
        </w:rPr>
        <w:tab/>
        <w:t xml:space="preserve">ברגע שהוא יציג את בקשתו לרביזיה, תטען את הטענות. </w:t>
      </w:r>
    </w:p>
    <w:p w14:paraId="41FD68D2" w14:textId="77777777" w:rsidR="006327E9" w:rsidRPr="006327E9" w:rsidRDefault="006327E9" w:rsidP="006327E9">
      <w:pPr>
        <w:keepNext/>
        <w:bidi/>
        <w:jc w:val="both"/>
        <w:rPr>
          <w:rFonts w:cs="David" w:hint="cs"/>
          <w:rtl/>
        </w:rPr>
      </w:pPr>
    </w:p>
    <w:p w14:paraId="31AB2226"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0D49C7D3" w14:textId="77777777" w:rsidR="006327E9" w:rsidRPr="006327E9" w:rsidRDefault="006327E9" w:rsidP="006327E9">
      <w:pPr>
        <w:bidi/>
        <w:ind w:left="-2"/>
        <w:jc w:val="both"/>
        <w:rPr>
          <w:rFonts w:cs="David" w:hint="cs"/>
          <w:rtl/>
        </w:rPr>
      </w:pPr>
    </w:p>
    <w:p w14:paraId="6283B015" w14:textId="77777777" w:rsidR="006327E9" w:rsidRPr="006327E9" w:rsidRDefault="006327E9" w:rsidP="006327E9">
      <w:pPr>
        <w:keepNext/>
        <w:bidi/>
        <w:jc w:val="both"/>
        <w:rPr>
          <w:rFonts w:cs="David" w:hint="cs"/>
          <w:rtl/>
        </w:rPr>
      </w:pPr>
      <w:r w:rsidRPr="006327E9">
        <w:rPr>
          <w:rFonts w:cs="David" w:hint="cs"/>
          <w:rtl/>
        </w:rPr>
        <w:tab/>
        <w:t xml:space="preserve">השאלה היא על עצם העלאת הנושא על סדר-היום. נשאל את היועצת המשפטית. </w:t>
      </w:r>
    </w:p>
    <w:p w14:paraId="71070BF0" w14:textId="77777777" w:rsidR="006327E9" w:rsidRPr="006327E9" w:rsidRDefault="006327E9" w:rsidP="006327E9">
      <w:pPr>
        <w:keepNext/>
        <w:bidi/>
        <w:jc w:val="both"/>
        <w:rPr>
          <w:rFonts w:cs="David" w:hint="cs"/>
          <w:rtl/>
        </w:rPr>
      </w:pPr>
    </w:p>
    <w:p w14:paraId="3661EF1F"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661F58B1" w14:textId="77777777" w:rsidR="006327E9" w:rsidRPr="006327E9" w:rsidRDefault="006327E9" w:rsidP="006327E9">
      <w:pPr>
        <w:bidi/>
        <w:ind w:left="-2"/>
        <w:jc w:val="both"/>
        <w:rPr>
          <w:rFonts w:cs="David" w:hint="cs"/>
          <w:u w:val="single"/>
          <w:rtl/>
        </w:rPr>
      </w:pPr>
    </w:p>
    <w:p w14:paraId="5B9A75BC" w14:textId="77777777" w:rsidR="006327E9" w:rsidRPr="006327E9" w:rsidRDefault="006327E9" w:rsidP="006327E9">
      <w:pPr>
        <w:keepNext/>
        <w:bidi/>
        <w:jc w:val="both"/>
        <w:rPr>
          <w:rFonts w:cs="David" w:hint="cs"/>
          <w:rtl/>
        </w:rPr>
      </w:pPr>
      <w:r w:rsidRPr="006327E9">
        <w:rPr>
          <w:rFonts w:cs="David" w:hint="cs"/>
          <w:rtl/>
        </w:rPr>
        <w:tab/>
        <w:t xml:space="preserve"> אפילו ש"ס צריכה פעם להסביר איך היא מבקשת בקשה כזאת. </w:t>
      </w:r>
    </w:p>
    <w:p w14:paraId="4FA39BAA" w14:textId="77777777" w:rsidR="006327E9" w:rsidRPr="006327E9" w:rsidRDefault="006327E9" w:rsidP="006327E9">
      <w:pPr>
        <w:keepNext/>
        <w:bidi/>
        <w:jc w:val="both"/>
        <w:rPr>
          <w:rFonts w:cs="David" w:hint="cs"/>
          <w:rtl/>
        </w:rPr>
      </w:pPr>
    </w:p>
    <w:p w14:paraId="5297B7F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178D466" w14:textId="77777777" w:rsidR="006327E9" w:rsidRPr="006327E9" w:rsidRDefault="006327E9" w:rsidP="006327E9">
      <w:pPr>
        <w:bidi/>
        <w:ind w:left="-2"/>
        <w:jc w:val="both"/>
        <w:rPr>
          <w:rFonts w:cs="David" w:hint="cs"/>
          <w:u w:val="single"/>
          <w:rtl/>
        </w:rPr>
      </w:pPr>
    </w:p>
    <w:p w14:paraId="33790ED8" w14:textId="77777777" w:rsidR="006327E9" w:rsidRPr="006327E9" w:rsidRDefault="006327E9" w:rsidP="006327E9">
      <w:pPr>
        <w:keepNext/>
        <w:bidi/>
        <w:jc w:val="both"/>
        <w:rPr>
          <w:rFonts w:cs="David" w:hint="cs"/>
          <w:rtl/>
        </w:rPr>
      </w:pPr>
      <w:r w:rsidRPr="006327E9">
        <w:rPr>
          <w:rFonts w:cs="David" w:hint="cs"/>
          <w:rtl/>
        </w:rPr>
        <w:tab/>
        <w:t xml:space="preserve">חבר הכנסת רוני בר-און, אתה מפריע לניהול הדיון כרגע. זכות הדיבור של חבר הכנסת </w:t>
      </w:r>
      <w:proofErr w:type="spellStart"/>
      <w:r w:rsidRPr="006327E9">
        <w:rPr>
          <w:rFonts w:cs="David" w:hint="cs"/>
          <w:rtl/>
        </w:rPr>
        <w:t>מיכאלי</w:t>
      </w:r>
      <w:proofErr w:type="spellEnd"/>
      <w:r w:rsidRPr="006327E9">
        <w:rPr>
          <w:rFonts w:cs="David" w:hint="cs"/>
          <w:rtl/>
        </w:rPr>
        <w:t xml:space="preserve">, בבקשה. </w:t>
      </w:r>
    </w:p>
    <w:p w14:paraId="463B3A60" w14:textId="77777777" w:rsidR="006327E9" w:rsidRPr="006327E9" w:rsidRDefault="006327E9" w:rsidP="006327E9">
      <w:pPr>
        <w:keepNext/>
        <w:bidi/>
        <w:jc w:val="both"/>
        <w:rPr>
          <w:rFonts w:cs="David" w:hint="cs"/>
          <w:rtl/>
        </w:rPr>
      </w:pPr>
    </w:p>
    <w:p w14:paraId="693B60C5" w14:textId="77777777" w:rsidR="006327E9" w:rsidRPr="006327E9" w:rsidRDefault="006327E9" w:rsidP="006327E9">
      <w:pPr>
        <w:bidi/>
        <w:jc w:val="both"/>
        <w:rPr>
          <w:rFonts w:cs="David" w:hint="cs"/>
          <w:u w:val="single"/>
          <w:rtl/>
        </w:rPr>
      </w:pPr>
      <w:r w:rsidRPr="006327E9">
        <w:rPr>
          <w:rFonts w:cs="David" w:hint="cs"/>
          <w:u w:val="single"/>
          <w:rtl/>
        </w:rPr>
        <w:t xml:space="preserve">אברהם </w:t>
      </w:r>
      <w:proofErr w:type="spellStart"/>
      <w:r w:rsidRPr="006327E9">
        <w:rPr>
          <w:rFonts w:cs="David" w:hint="cs"/>
          <w:u w:val="single"/>
          <w:rtl/>
        </w:rPr>
        <w:t>מיכאלי</w:t>
      </w:r>
      <w:proofErr w:type="spellEnd"/>
      <w:r w:rsidRPr="006327E9">
        <w:rPr>
          <w:rFonts w:cs="David" w:hint="cs"/>
          <w:u w:val="single"/>
          <w:rtl/>
        </w:rPr>
        <w:t>:</w:t>
      </w:r>
    </w:p>
    <w:p w14:paraId="25FC54FD" w14:textId="77777777" w:rsidR="006327E9" w:rsidRPr="006327E9" w:rsidRDefault="006327E9" w:rsidP="006327E9">
      <w:pPr>
        <w:bidi/>
        <w:jc w:val="both"/>
        <w:rPr>
          <w:rFonts w:cs="David" w:hint="cs"/>
          <w:rtl/>
        </w:rPr>
      </w:pPr>
    </w:p>
    <w:p w14:paraId="5C552535" w14:textId="77777777" w:rsidR="006327E9" w:rsidRPr="006327E9" w:rsidRDefault="006327E9" w:rsidP="006327E9">
      <w:pPr>
        <w:keepNext/>
        <w:bidi/>
        <w:jc w:val="both"/>
        <w:rPr>
          <w:rFonts w:cs="David" w:hint="cs"/>
          <w:rtl/>
        </w:rPr>
      </w:pPr>
      <w:r w:rsidRPr="006327E9">
        <w:rPr>
          <w:rFonts w:cs="David" w:hint="cs"/>
          <w:rtl/>
        </w:rPr>
        <w:tab/>
        <w:t xml:space="preserve"> אדוני היושב-ראש, אני מבקש רביזיה על הסעיף שהצבענו בנפרד, סעיף 9(ב). </w:t>
      </w:r>
    </w:p>
    <w:p w14:paraId="49813E0A" w14:textId="77777777" w:rsidR="006327E9" w:rsidRPr="006327E9" w:rsidRDefault="006327E9" w:rsidP="006327E9">
      <w:pPr>
        <w:keepNext/>
        <w:bidi/>
        <w:jc w:val="both"/>
        <w:rPr>
          <w:rFonts w:cs="David" w:hint="cs"/>
          <w:rtl/>
        </w:rPr>
      </w:pPr>
    </w:p>
    <w:p w14:paraId="7E35F306"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76B934DF" w14:textId="77777777" w:rsidR="006327E9" w:rsidRPr="006327E9" w:rsidRDefault="006327E9" w:rsidP="006327E9">
      <w:pPr>
        <w:bidi/>
        <w:ind w:left="-2"/>
        <w:jc w:val="both"/>
        <w:rPr>
          <w:rFonts w:cs="David" w:hint="cs"/>
          <w:u w:val="single"/>
          <w:rtl/>
        </w:rPr>
      </w:pPr>
    </w:p>
    <w:p w14:paraId="3A2E4D6B" w14:textId="77777777" w:rsidR="006327E9" w:rsidRPr="006327E9" w:rsidRDefault="006327E9" w:rsidP="006327E9">
      <w:pPr>
        <w:keepNext/>
        <w:bidi/>
        <w:jc w:val="both"/>
        <w:rPr>
          <w:rFonts w:cs="David" w:hint="cs"/>
          <w:rtl/>
        </w:rPr>
      </w:pPr>
      <w:r w:rsidRPr="006327E9">
        <w:rPr>
          <w:rFonts w:cs="David" w:hint="cs"/>
          <w:rtl/>
        </w:rPr>
        <w:tab/>
        <w:t xml:space="preserve"> לזה יש רק אפשרות אחת: לא הבנתי על מה הצבעתי. </w:t>
      </w:r>
    </w:p>
    <w:p w14:paraId="1D5CC5D5" w14:textId="77777777" w:rsidR="006327E9" w:rsidRPr="006327E9" w:rsidRDefault="006327E9" w:rsidP="006327E9">
      <w:pPr>
        <w:keepNext/>
        <w:bidi/>
        <w:jc w:val="both"/>
        <w:rPr>
          <w:rFonts w:cs="David" w:hint="cs"/>
          <w:rtl/>
        </w:rPr>
      </w:pPr>
    </w:p>
    <w:p w14:paraId="0B1E4C8E" w14:textId="77777777" w:rsidR="006327E9" w:rsidRPr="006327E9" w:rsidRDefault="006327E9" w:rsidP="006327E9">
      <w:pPr>
        <w:bidi/>
        <w:jc w:val="both"/>
        <w:rPr>
          <w:rFonts w:cs="David" w:hint="cs"/>
          <w:u w:val="single"/>
          <w:rtl/>
        </w:rPr>
      </w:pPr>
      <w:r w:rsidRPr="006327E9">
        <w:rPr>
          <w:rFonts w:cs="David" w:hint="cs"/>
          <w:u w:val="single"/>
          <w:rtl/>
        </w:rPr>
        <w:t xml:space="preserve">אברהם </w:t>
      </w:r>
      <w:proofErr w:type="spellStart"/>
      <w:r w:rsidRPr="006327E9">
        <w:rPr>
          <w:rFonts w:cs="David" w:hint="cs"/>
          <w:u w:val="single"/>
          <w:rtl/>
        </w:rPr>
        <w:t>מיכאלי</w:t>
      </w:r>
      <w:proofErr w:type="spellEnd"/>
      <w:r w:rsidRPr="006327E9">
        <w:rPr>
          <w:rFonts w:cs="David" w:hint="cs"/>
          <w:u w:val="single"/>
          <w:rtl/>
        </w:rPr>
        <w:t>:</w:t>
      </w:r>
    </w:p>
    <w:p w14:paraId="246BA4B3" w14:textId="77777777" w:rsidR="006327E9" w:rsidRPr="006327E9" w:rsidRDefault="006327E9" w:rsidP="006327E9">
      <w:pPr>
        <w:bidi/>
        <w:jc w:val="both"/>
        <w:rPr>
          <w:rFonts w:cs="David" w:hint="cs"/>
          <w:rtl/>
        </w:rPr>
      </w:pPr>
    </w:p>
    <w:p w14:paraId="509A3AF2" w14:textId="77777777" w:rsidR="006327E9" w:rsidRPr="006327E9" w:rsidRDefault="006327E9" w:rsidP="006327E9">
      <w:pPr>
        <w:keepNext/>
        <w:bidi/>
        <w:jc w:val="both"/>
        <w:rPr>
          <w:rFonts w:cs="David" w:hint="cs"/>
          <w:rtl/>
        </w:rPr>
      </w:pPr>
      <w:r w:rsidRPr="006327E9">
        <w:rPr>
          <w:rFonts w:cs="David" w:hint="cs"/>
          <w:rtl/>
        </w:rPr>
        <w:tab/>
        <w:t xml:space="preserve"> חבר הכנסת בר-און, עם כל הכבוד, אל תהיה לנו פה לא יועץ משפטי, לא פרשן ולא מחלק ציונים. </w:t>
      </w:r>
    </w:p>
    <w:p w14:paraId="47D44089" w14:textId="77777777" w:rsidR="006327E9" w:rsidRPr="006327E9" w:rsidRDefault="006327E9" w:rsidP="006327E9">
      <w:pPr>
        <w:keepNext/>
        <w:bidi/>
        <w:jc w:val="both"/>
        <w:rPr>
          <w:rFonts w:cs="David" w:hint="cs"/>
          <w:rtl/>
        </w:rPr>
      </w:pPr>
    </w:p>
    <w:p w14:paraId="34BCB3D1" w14:textId="77777777" w:rsidR="006327E9" w:rsidRPr="006327E9" w:rsidRDefault="006327E9" w:rsidP="006327E9">
      <w:pPr>
        <w:keepNext/>
        <w:bidi/>
        <w:jc w:val="both"/>
        <w:rPr>
          <w:rFonts w:cs="David" w:hint="cs"/>
          <w:rtl/>
        </w:rPr>
      </w:pPr>
      <w:r w:rsidRPr="006327E9">
        <w:rPr>
          <w:rFonts w:cs="David" w:hint="cs"/>
          <w:rtl/>
        </w:rPr>
        <w:tab/>
        <w:t xml:space="preserve">לגבי סעיף שהובא אתמול פה בנפרד, ובכוונה זה הובא בנפרד, זה השתלב עם הדיון שהיה פה כמעט לכל אורך הישיבה בנושא של ממלא-מקום. לאחר שישבנו ולמדנו את הסעיף, הגענו למסקנה שזה אכן סעיף ראוי מבחינת הקואליציה. </w:t>
      </w:r>
    </w:p>
    <w:p w14:paraId="464B2FEB" w14:textId="77777777" w:rsidR="006327E9" w:rsidRPr="006327E9" w:rsidRDefault="006327E9" w:rsidP="006327E9">
      <w:pPr>
        <w:keepNext/>
        <w:bidi/>
        <w:jc w:val="both"/>
        <w:rPr>
          <w:rFonts w:cs="David" w:hint="cs"/>
          <w:rtl/>
        </w:rPr>
      </w:pPr>
    </w:p>
    <w:p w14:paraId="4D7A1FCA"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612264EB" w14:textId="77777777" w:rsidR="006327E9" w:rsidRPr="006327E9" w:rsidRDefault="006327E9" w:rsidP="006327E9">
      <w:pPr>
        <w:bidi/>
        <w:ind w:left="-2"/>
        <w:jc w:val="both"/>
        <w:rPr>
          <w:rFonts w:cs="David" w:hint="cs"/>
          <w:rtl/>
        </w:rPr>
      </w:pPr>
    </w:p>
    <w:p w14:paraId="7F8671B8" w14:textId="77777777" w:rsidR="006327E9" w:rsidRPr="006327E9" w:rsidRDefault="006327E9" w:rsidP="006327E9">
      <w:pPr>
        <w:keepNext/>
        <w:bidi/>
        <w:jc w:val="both"/>
        <w:rPr>
          <w:rFonts w:cs="David" w:hint="cs"/>
          <w:rtl/>
        </w:rPr>
      </w:pPr>
      <w:r w:rsidRPr="006327E9">
        <w:rPr>
          <w:rFonts w:cs="David" w:hint="cs"/>
          <w:rtl/>
        </w:rPr>
        <w:tab/>
        <w:t xml:space="preserve"> אתה מוכן להסביר למה הוא ראוי? עד עכשיו, ללא הסעיף הזה, הכנסת התנהלה באופן לא תקין, לא חוקי. </w:t>
      </w:r>
    </w:p>
    <w:p w14:paraId="63C5A4B1" w14:textId="77777777" w:rsidR="006327E9" w:rsidRPr="006327E9" w:rsidRDefault="006327E9" w:rsidP="006327E9">
      <w:pPr>
        <w:keepNext/>
        <w:bidi/>
        <w:jc w:val="both"/>
        <w:rPr>
          <w:rFonts w:cs="David" w:hint="cs"/>
          <w:rtl/>
        </w:rPr>
      </w:pPr>
    </w:p>
    <w:p w14:paraId="304BF617" w14:textId="77777777" w:rsidR="006327E9" w:rsidRDefault="006327E9" w:rsidP="006327E9">
      <w:pPr>
        <w:bidi/>
        <w:ind w:left="-2"/>
        <w:jc w:val="both"/>
        <w:rPr>
          <w:rFonts w:cs="David" w:hint="cs"/>
          <w:u w:val="single"/>
          <w:rtl/>
        </w:rPr>
      </w:pPr>
    </w:p>
    <w:p w14:paraId="6D2C9763" w14:textId="77777777" w:rsidR="006327E9" w:rsidRDefault="006327E9" w:rsidP="006327E9">
      <w:pPr>
        <w:bidi/>
        <w:ind w:left="-2"/>
        <w:jc w:val="both"/>
        <w:rPr>
          <w:rFonts w:cs="David" w:hint="cs"/>
          <w:u w:val="single"/>
          <w:rtl/>
        </w:rPr>
      </w:pPr>
    </w:p>
    <w:p w14:paraId="62B8924B" w14:textId="77777777" w:rsidR="006327E9" w:rsidRDefault="006327E9" w:rsidP="006327E9">
      <w:pPr>
        <w:bidi/>
        <w:ind w:left="-2"/>
        <w:jc w:val="both"/>
        <w:rPr>
          <w:rFonts w:cs="David" w:hint="cs"/>
          <w:u w:val="single"/>
          <w:rtl/>
        </w:rPr>
      </w:pPr>
    </w:p>
    <w:p w14:paraId="5DD145A6" w14:textId="77777777" w:rsidR="006327E9" w:rsidRDefault="006327E9" w:rsidP="006327E9">
      <w:pPr>
        <w:bidi/>
        <w:ind w:left="-2"/>
        <w:jc w:val="both"/>
        <w:rPr>
          <w:rFonts w:cs="David" w:hint="cs"/>
          <w:u w:val="single"/>
          <w:rtl/>
        </w:rPr>
      </w:pPr>
    </w:p>
    <w:p w14:paraId="4069DB8E" w14:textId="77777777" w:rsidR="006327E9" w:rsidRDefault="006327E9" w:rsidP="006327E9">
      <w:pPr>
        <w:bidi/>
        <w:ind w:left="-2"/>
        <w:jc w:val="both"/>
        <w:rPr>
          <w:rFonts w:cs="David" w:hint="cs"/>
          <w:u w:val="single"/>
          <w:rtl/>
        </w:rPr>
      </w:pPr>
    </w:p>
    <w:p w14:paraId="38189FCB" w14:textId="77777777" w:rsidR="006327E9" w:rsidRDefault="006327E9" w:rsidP="006327E9">
      <w:pPr>
        <w:bidi/>
        <w:ind w:left="-2"/>
        <w:jc w:val="both"/>
        <w:rPr>
          <w:rFonts w:cs="David" w:hint="cs"/>
          <w:u w:val="single"/>
          <w:rtl/>
        </w:rPr>
      </w:pPr>
    </w:p>
    <w:p w14:paraId="23B6F3FB" w14:textId="77777777" w:rsidR="006327E9" w:rsidRDefault="006327E9" w:rsidP="006327E9">
      <w:pPr>
        <w:bidi/>
        <w:ind w:left="-2"/>
        <w:jc w:val="both"/>
        <w:rPr>
          <w:rFonts w:cs="David" w:hint="cs"/>
          <w:u w:val="single"/>
          <w:rtl/>
        </w:rPr>
      </w:pPr>
    </w:p>
    <w:p w14:paraId="3CBAB7B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22748B7" w14:textId="77777777" w:rsidR="006327E9" w:rsidRPr="006327E9" w:rsidRDefault="006327E9" w:rsidP="006327E9">
      <w:pPr>
        <w:bidi/>
        <w:ind w:left="-2"/>
        <w:jc w:val="both"/>
        <w:rPr>
          <w:rFonts w:cs="David" w:hint="cs"/>
          <w:u w:val="single"/>
          <w:rtl/>
        </w:rPr>
      </w:pPr>
    </w:p>
    <w:p w14:paraId="181D6EC6" w14:textId="77777777" w:rsidR="006327E9" w:rsidRPr="006327E9" w:rsidRDefault="006327E9" w:rsidP="006327E9">
      <w:pPr>
        <w:keepNext/>
        <w:bidi/>
        <w:jc w:val="both"/>
        <w:rPr>
          <w:rFonts w:cs="David" w:hint="cs"/>
          <w:rtl/>
        </w:rPr>
      </w:pPr>
      <w:r w:rsidRPr="006327E9">
        <w:rPr>
          <w:rFonts w:cs="David" w:hint="cs"/>
          <w:rtl/>
        </w:rPr>
        <w:tab/>
        <w:t xml:space="preserve">אני מזכיר על מה הדיון. </w:t>
      </w:r>
      <w:proofErr w:type="spellStart"/>
      <w:r w:rsidRPr="006327E9">
        <w:rPr>
          <w:rFonts w:cs="David" w:hint="cs"/>
          <w:rtl/>
        </w:rPr>
        <w:t>היתה</w:t>
      </w:r>
      <w:proofErr w:type="spellEnd"/>
      <w:r w:rsidRPr="006327E9">
        <w:rPr>
          <w:rFonts w:cs="David" w:hint="cs"/>
          <w:rtl/>
        </w:rPr>
        <w:t xml:space="preserve"> יוזמה של הייעוץ המשפטי, שאמר שכאשר באים כבר לעסוק בסעיפים של חברים בוועדות וממלאי-מקום בוועדות, ראוי את הנוהג בכנסת שקיים בכנסת מימים ימימה גם להבהיר בתקנון, כי התקנון לא מספיק ברור בנקודה הזאת, למרות שתמיד נהגו כך. לכן, אם כבר נוגעים בתקנון בסעיפים האלה, כדאי את מה שהכנסת נוהגת גם לכתוב באופן מפורש. </w:t>
      </w:r>
    </w:p>
    <w:p w14:paraId="3C2F50AF" w14:textId="77777777" w:rsidR="006327E9" w:rsidRPr="006327E9" w:rsidRDefault="006327E9" w:rsidP="006327E9">
      <w:pPr>
        <w:keepNext/>
        <w:bidi/>
        <w:jc w:val="both"/>
        <w:rPr>
          <w:rFonts w:cs="David" w:hint="cs"/>
          <w:rtl/>
        </w:rPr>
      </w:pPr>
    </w:p>
    <w:p w14:paraId="7E373099"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2650546C" w14:textId="77777777" w:rsidR="006327E9" w:rsidRPr="006327E9" w:rsidRDefault="006327E9" w:rsidP="006327E9">
      <w:pPr>
        <w:bidi/>
        <w:ind w:left="-2"/>
        <w:jc w:val="both"/>
        <w:rPr>
          <w:rFonts w:cs="David" w:hint="cs"/>
          <w:rtl/>
        </w:rPr>
      </w:pPr>
    </w:p>
    <w:p w14:paraId="72C36A01" w14:textId="77777777" w:rsidR="006327E9" w:rsidRPr="006327E9" w:rsidRDefault="006327E9" w:rsidP="006327E9">
      <w:pPr>
        <w:keepNext/>
        <w:bidi/>
        <w:jc w:val="both"/>
        <w:rPr>
          <w:rFonts w:cs="David" w:hint="cs"/>
          <w:rtl/>
        </w:rPr>
      </w:pPr>
      <w:r w:rsidRPr="006327E9">
        <w:rPr>
          <w:rFonts w:cs="David" w:hint="cs"/>
          <w:rtl/>
        </w:rPr>
        <w:tab/>
        <w:t xml:space="preserve"> אני מכבדת אותך, ולא ביקשתי שאתה תבהיר את עמדתך. אני מבינה גם מדוע אתה עושה את זה. בא חבר כנסת, לאחר שהצביע אתמול נגד וחשב שהסעיף לא ראוי, לפחות ארבע או חמש פעמים הסברת אתמול למה הוא לא ראוי. אם אתה אומר שזהו ייעוץ משפטי של הוועדה מימים ימימה, הרי גם הסעיף השני הוא ייעוץ משפטי של הוועדה וגם של היועץ המשפטי לממשלה מימים ימימה. </w:t>
      </w:r>
    </w:p>
    <w:p w14:paraId="4DC6A019" w14:textId="77777777" w:rsidR="006327E9" w:rsidRPr="006327E9" w:rsidRDefault="006327E9" w:rsidP="006327E9">
      <w:pPr>
        <w:keepNext/>
        <w:bidi/>
        <w:jc w:val="both"/>
        <w:rPr>
          <w:rFonts w:cs="David" w:hint="cs"/>
          <w:rtl/>
        </w:rPr>
      </w:pPr>
    </w:p>
    <w:p w14:paraId="57F8C31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D61F5D1" w14:textId="77777777" w:rsidR="006327E9" w:rsidRPr="006327E9" w:rsidRDefault="006327E9" w:rsidP="006327E9">
      <w:pPr>
        <w:bidi/>
        <w:ind w:left="-2"/>
        <w:jc w:val="both"/>
        <w:rPr>
          <w:rFonts w:cs="David" w:hint="cs"/>
          <w:u w:val="single"/>
          <w:rtl/>
        </w:rPr>
      </w:pPr>
    </w:p>
    <w:p w14:paraId="32203B4D" w14:textId="77777777" w:rsidR="006327E9" w:rsidRPr="006327E9" w:rsidRDefault="006327E9" w:rsidP="006327E9">
      <w:pPr>
        <w:keepNext/>
        <w:bidi/>
        <w:jc w:val="both"/>
        <w:rPr>
          <w:rFonts w:cs="David" w:hint="cs"/>
          <w:rtl/>
        </w:rPr>
      </w:pPr>
      <w:r w:rsidRPr="006327E9">
        <w:rPr>
          <w:rFonts w:cs="David" w:hint="cs"/>
          <w:rtl/>
        </w:rPr>
        <w:tab/>
        <w:t xml:space="preserve">נגיע לסעיף השני ונדון בו. </w:t>
      </w:r>
    </w:p>
    <w:p w14:paraId="198FD3DD" w14:textId="77777777" w:rsidR="006327E9" w:rsidRPr="006327E9" w:rsidRDefault="006327E9" w:rsidP="006327E9">
      <w:pPr>
        <w:keepNext/>
        <w:bidi/>
        <w:jc w:val="both"/>
        <w:rPr>
          <w:rFonts w:cs="David" w:hint="cs"/>
          <w:rtl/>
        </w:rPr>
      </w:pPr>
    </w:p>
    <w:p w14:paraId="3DBF856D"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776E6CA7" w14:textId="77777777" w:rsidR="006327E9" w:rsidRPr="006327E9" w:rsidRDefault="006327E9" w:rsidP="006327E9">
      <w:pPr>
        <w:bidi/>
        <w:ind w:left="-2"/>
        <w:jc w:val="both"/>
        <w:rPr>
          <w:rFonts w:cs="David" w:hint="cs"/>
          <w:rtl/>
        </w:rPr>
      </w:pPr>
    </w:p>
    <w:p w14:paraId="624B3C80" w14:textId="77777777" w:rsidR="006327E9" w:rsidRPr="006327E9" w:rsidRDefault="006327E9" w:rsidP="006327E9">
      <w:pPr>
        <w:keepNext/>
        <w:bidi/>
        <w:jc w:val="both"/>
        <w:rPr>
          <w:rFonts w:cs="David" w:hint="cs"/>
          <w:rtl/>
        </w:rPr>
      </w:pPr>
      <w:r w:rsidRPr="006327E9">
        <w:rPr>
          <w:rFonts w:cs="David" w:hint="cs"/>
          <w:rtl/>
        </w:rPr>
        <w:tab/>
        <w:t xml:space="preserve"> אני רוצה שהוא ינסה לשכנע אותנו. אולי אנחנו כאופוזיציה נחליט גם לתמוך. </w:t>
      </w:r>
    </w:p>
    <w:p w14:paraId="7B5CE1D3" w14:textId="77777777" w:rsidR="006327E9" w:rsidRPr="006327E9" w:rsidRDefault="006327E9" w:rsidP="006327E9">
      <w:pPr>
        <w:keepNext/>
        <w:bidi/>
        <w:jc w:val="both"/>
        <w:rPr>
          <w:rFonts w:cs="David" w:hint="cs"/>
          <w:rtl/>
        </w:rPr>
      </w:pPr>
    </w:p>
    <w:p w14:paraId="35504800" w14:textId="77777777" w:rsidR="006327E9" w:rsidRPr="006327E9" w:rsidRDefault="006327E9" w:rsidP="006327E9">
      <w:pPr>
        <w:bidi/>
        <w:ind w:left="-2"/>
        <w:jc w:val="both"/>
        <w:rPr>
          <w:rFonts w:cs="David" w:hint="cs"/>
          <w:u w:val="single"/>
          <w:rtl/>
        </w:rPr>
      </w:pPr>
      <w:r w:rsidRPr="006327E9">
        <w:rPr>
          <w:rFonts w:cs="David" w:hint="cs"/>
          <w:u w:val="single"/>
          <w:rtl/>
        </w:rPr>
        <w:t xml:space="preserve">דני </w:t>
      </w:r>
      <w:proofErr w:type="spellStart"/>
      <w:r w:rsidRPr="006327E9">
        <w:rPr>
          <w:rFonts w:cs="David" w:hint="cs"/>
          <w:u w:val="single"/>
          <w:rtl/>
        </w:rPr>
        <w:t>דנון</w:t>
      </w:r>
      <w:proofErr w:type="spellEnd"/>
      <w:r w:rsidRPr="006327E9">
        <w:rPr>
          <w:rFonts w:cs="David" w:hint="cs"/>
          <w:u w:val="single"/>
          <w:rtl/>
        </w:rPr>
        <w:t>:</w:t>
      </w:r>
    </w:p>
    <w:p w14:paraId="63E6F4A6" w14:textId="77777777" w:rsidR="006327E9" w:rsidRPr="006327E9" w:rsidRDefault="006327E9" w:rsidP="006327E9">
      <w:pPr>
        <w:bidi/>
        <w:ind w:left="-2"/>
        <w:jc w:val="both"/>
        <w:rPr>
          <w:rFonts w:cs="David" w:hint="cs"/>
          <w:rtl/>
        </w:rPr>
      </w:pPr>
    </w:p>
    <w:p w14:paraId="2E447D8A" w14:textId="77777777" w:rsidR="006327E9" w:rsidRPr="006327E9" w:rsidRDefault="006327E9" w:rsidP="006327E9">
      <w:pPr>
        <w:keepNext/>
        <w:bidi/>
        <w:jc w:val="both"/>
        <w:rPr>
          <w:rFonts w:cs="David" w:hint="cs"/>
          <w:rtl/>
        </w:rPr>
      </w:pPr>
      <w:r w:rsidRPr="006327E9">
        <w:rPr>
          <w:rFonts w:cs="David" w:hint="cs"/>
          <w:rtl/>
        </w:rPr>
        <w:tab/>
        <w:t xml:space="preserve">חבר הכנסת </w:t>
      </w:r>
      <w:proofErr w:type="spellStart"/>
      <w:r w:rsidRPr="006327E9">
        <w:rPr>
          <w:rFonts w:cs="David" w:hint="cs"/>
          <w:rtl/>
        </w:rPr>
        <w:t>מיכאלי</w:t>
      </w:r>
      <w:proofErr w:type="spellEnd"/>
      <w:r w:rsidRPr="006327E9">
        <w:rPr>
          <w:rFonts w:cs="David" w:hint="cs"/>
          <w:rtl/>
        </w:rPr>
        <w:t xml:space="preserve"> ברשות דיבור. </w:t>
      </w:r>
    </w:p>
    <w:p w14:paraId="1490ECEE" w14:textId="77777777" w:rsidR="006327E9" w:rsidRPr="006327E9" w:rsidRDefault="006327E9" w:rsidP="006327E9">
      <w:pPr>
        <w:keepNext/>
        <w:bidi/>
        <w:jc w:val="both"/>
        <w:rPr>
          <w:rFonts w:cs="David" w:hint="cs"/>
          <w:rtl/>
        </w:rPr>
      </w:pPr>
    </w:p>
    <w:p w14:paraId="16DE191E"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61763F48" w14:textId="77777777" w:rsidR="006327E9" w:rsidRPr="006327E9" w:rsidRDefault="006327E9" w:rsidP="006327E9">
      <w:pPr>
        <w:bidi/>
        <w:ind w:left="-2"/>
        <w:jc w:val="both"/>
        <w:rPr>
          <w:rFonts w:cs="David" w:hint="cs"/>
          <w:rtl/>
        </w:rPr>
      </w:pPr>
    </w:p>
    <w:p w14:paraId="10668D84" w14:textId="77777777" w:rsidR="006327E9" w:rsidRPr="006327E9" w:rsidRDefault="006327E9" w:rsidP="006327E9">
      <w:pPr>
        <w:keepNext/>
        <w:bidi/>
        <w:jc w:val="both"/>
        <w:rPr>
          <w:rFonts w:cs="David" w:hint="cs"/>
          <w:rtl/>
        </w:rPr>
      </w:pPr>
      <w:r w:rsidRPr="006327E9">
        <w:rPr>
          <w:rFonts w:cs="David" w:hint="cs"/>
          <w:rtl/>
        </w:rPr>
        <w:tab/>
        <w:t xml:space="preserve"> אתה אל תסביר לי איך לנהל את הישיבה. </w:t>
      </w:r>
    </w:p>
    <w:p w14:paraId="494FCB0F" w14:textId="77777777" w:rsidR="006327E9" w:rsidRPr="006327E9" w:rsidRDefault="006327E9" w:rsidP="006327E9">
      <w:pPr>
        <w:keepNext/>
        <w:bidi/>
        <w:jc w:val="both"/>
        <w:rPr>
          <w:rFonts w:cs="David" w:hint="cs"/>
          <w:rtl/>
        </w:rPr>
      </w:pPr>
    </w:p>
    <w:p w14:paraId="152DCA94" w14:textId="77777777" w:rsidR="006327E9" w:rsidRPr="006327E9" w:rsidRDefault="006327E9" w:rsidP="006327E9">
      <w:pPr>
        <w:bidi/>
        <w:ind w:left="-2"/>
        <w:jc w:val="both"/>
        <w:rPr>
          <w:rFonts w:cs="David" w:hint="cs"/>
          <w:u w:val="single"/>
          <w:rtl/>
        </w:rPr>
      </w:pPr>
      <w:r w:rsidRPr="006327E9">
        <w:rPr>
          <w:rFonts w:cs="David" w:hint="cs"/>
          <w:u w:val="single"/>
          <w:rtl/>
        </w:rPr>
        <w:t xml:space="preserve">דני </w:t>
      </w:r>
      <w:proofErr w:type="spellStart"/>
      <w:r w:rsidRPr="006327E9">
        <w:rPr>
          <w:rFonts w:cs="David" w:hint="cs"/>
          <w:u w:val="single"/>
          <w:rtl/>
        </w:rPr>
        <w:t>דנון</w:t>
      </w:r>
      <w:proofErr w:type="spellEnd"/>
      <w:r w:rsidRPr="006327E9">
        <w:rPr>
          <w:rFonts w:cs="David" w:hint="cs"/>
          <w:u w:val="single"/>
          <w:rtl/>
        </w:rPr>
        <w:t>:</w:t>
      </w:r>
    </w:p>
    <w:p w14:paraId="18C15839" w14:textId="77777777" w:rsidR="006327E9" w:rsidRPr="006327E9" w:rsidRDefault="006327E9" w:rsidP="006327E9">
      <w:pPr>
        <w:bidi/>
        <w:ind w:left="-2"/>
        <w:jc w:val="both"/>
        <w:rPr>
          <w:rFonts w:cs="David" w:hint="cs"/>
          <w:rtl/>
        </w:rPr>
      </w:pPr>
    </w:p>
    <w:p w14:paraId="4C624EFC" w14:textId="77777777" w:rsidR="006327E9" w:rsidRPr="006327E9" w:rsidRDefault="006327E9" w:rsidP="006327E9">
      <w:pPr>
        <w:keepNext/>
        <w:bidi/>
        <w:jc w:val="both"/>
        <w:rPr>
          <w:rFonts w:cs="David" w:hint="cs"/>
          <w:rtl/>
        </w:rPr>
      </w:pPr>
      <w:r w:rsidRPr="006327E9">
        <w:rPr>
          <w:rFonts w:cs="David" w:hint="cs"/>
          <w:rtl/>
        </w:rPr>
        <w:tab/>
        <w:t xml:space="preserve">אולי התבלבלתם. היו בחירות, אתם לא בשלטון. </w:t>
      </w:r>
    </w:p>
    <w:p w14:paraId="727CEFF0" w14:textId="77777777" w:rsidR="006327E9" w:rsidRPr="006327E9" w:rsidRDefault="006327E9" w:rsidP="006327E9">
      <w:pPr>
        <w:keepNext/>
        <w:bidi/>
        <w:jc w:val="both"/>
        <w:rPr>
          <w:rFonts w:cs="David" w:hint="cs"/>
          <w:rtl/>
        </w:rPr>
      </w:pPr>
    </w:p>
    <w:p w14:paraId="3E0DB496" w14:textId="77777777" w:rsidR="006327E9" w:rsidRPr="006327E9" w:rsidRDefault="006327E9" w:rsidP="006327E9">
      <w:pPr>
        <w:bidi/>
        <w:jc w:val="both"/>
        <w:rPr>
          <w:rFonts w:cs="David" w:hint="cs"/>
          <w:u w:val="single"/>
          <w:rtl/>
        </w:rPr>
      </w:pPr>
      <w:r w:rsidRPr="006327E9">
        <w:rPr>
          <w:rFonts w:cs="David" w:hint="cs"/>
          <w:u w:val="single"/>
          <w:rtl/>
        </w:rPr>
        <w:t xml:space="preserve">אברהם </w:t>
      </w:r>
      <w:proofErr w:type="spellStart"/>
      <w:r w:rsidRPr="006327E9">
        <w:rPr>
          <w:rFonts w:cs="David" w:hint="cs"/>
          <w:u w:val="single"/>
          <w:rtl/>
        </w:rPr>
        <w:t>מיכאלי</w:t>
      </w:r>
      <w:proofErr w:type="spellEnd"/>
      <w:r w:rsidRPr="006327E9">
        <w:rPr>
          <w:rFonts w:cs="David" w:hint="cs"/>
          <w:u w:val="single"/>
          <w:rtl/>
        </w:rPr>
        <w:t>:</w:t>
      </w:r>
    </w:p>
    <w:p w14:paraId="2ED5B5A3" w14:textId="77777777" w:rsidR="006327E9" w:rsidRPr="006327E9" w:rsidRDefault="006327E9" w:rsidP="006327E9">
      <w:pPr>
        <w:bidi/>
        <w:jc w:val="both"/>
        <w:rPr>
          <w:rFonts w:cs="David" w:hint="cs"/>
          <w:rtl/>
        </w:rPr>
      </w:pPr>
    </w:p>
    <w:p w14:paraId="57A5EB35" w14:textId="77777777" w:rsidR="006327E9" w:rsidRPr="006327E9" w:rsidRDefault="006327E9" w:rsidP="006327E9">
      <w:pPr>
        <w:keepNext/>
        <w:bidi/>
        <w:jc w:val="both"/>
        <w:rPr>
          <w:rFonts w:cs="David" w:hint="cs"/>
          <w:rtl/>
        </w:rPr>
      </w:pPr>
      <w:r w:rsidRPr="006327E9">
        <w:rPr>
          <w:rFonts w:cs="David" w:hint="cs"/>
          <w:rtl/>
        </w:rPr>
        <w:tab/>
        <w:t xml:space="preserve"> מי שלא רוצה לתמוך ברביזיה, לא יתמוך ברביזיה. אני כרגע חוזר על בקשתי, שהוועדה תחליט לקבל את הרביזיה. </w:t>
      </w:r>
    </w:p>
    <w:p w14:paraId="133D248D" w14:textId="77777777" w:rsidR="006327E9" w:rsidRPr="006327E9" w:rsidRDefault="006327E9" w:rsidP="006327E9">
      <w:pPr>
        <w:keepNext/>
        <w:bidi/>
        <w:jc w:val="both"/>
        <w:rPr>
          <w:rFonts w:cs="David" w:hint="cs"/>
          <w:rtl/>
        </w:rPr>
      </w:pPr>
    </w:p>
    <w:p w14:paraId="2BAFF5F6"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187BB5D0" w14:textId="77777777" w:rsidR="006327E9" w:rsidRPr="006327E9" w:rsidRDefault="006327E9" w:rsidP="006327E9">
      <w:pPr>
        <w:bidi/>
        <w:ind w:left="-2"/>
        <w:jc w:val="both"/>
        <w:rPr>
          <w:rFonts w:cs="David" w:hint="cs"/>
          <w:rtl/>
        </w:rPr>
      </w:pPr>
    </w:p>
    <w:p w14:paraId="5CFA9F10" w14:textId="77777777" w:rsidR="006327E9" w:rsidRPr="006327E9" w:rsidRDefault="006327E9" w:rsidP="006327E9">
      <w:pPr>
        <w:keepNext/>
        <w:bidi/>
        <w:jc w:val="both"/>
        <w:rPr>
          <w:rFonts w:cs="David" w:hint="cs"/>
          <w:rtl/>
        </w:rPr>
      </w:pPr>
      <w:r w:rsidRPr="006327E9">
        <w:rPr>
          <w:rFonts w:cs="David" w:hint="cs"/>
          <w:rtl/>
        </w:rPr>
        <w:tab/>
        <w:t xml:space="preserve"> אתה לא מוכן להסביר לנו, לשכנע אותנו. </w:t>
      </w:r>
    </w:p>
    <w:p w14:paraId="15B512FD" w14:textId="77777777" w:rsidR="006327E9" w:rsidRPr="006327E9" w:rsidRDefault="006327E9" w:rsidP="006327E9">
      <w:pPr>
        <w:keepNext/>
        <w:bidi/>
        <w:jc w:val="both"/>
        <w:rPr>
          <w:rFonts w:cs="David" w:hint="cs"/>
          <w:rtl/>
        </w:rPr>
      </w:pPr>
    </w:p>
    <w:p w14:paraId="5EA6362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9781929" w14:textId="77777777" w:rsidR="006327E9" w:rsidRPr="006327E9" w:rsidRDefault="006327E9" w:rsidP="006327E9">
      <w:pPr>
        <w:bidi/>
        <w:ind w:left="-2"/>
        <w:jc w:val="both"/>
        <w:rPr>
          <w:rFonts w:cs="David" w:hint="cs"/>
          <w:u w:val="single"/>
          <w:rtl/>
        </w:rPr>
      </w:pPr>
    </w:p>
    <w:p w14:paraId="7F6A0D10" w14:textId="77777777" w:rsidR="006327E9" w:rsidRPr="006327E9" w:rsidRDefault="006327E9" w:rsidP="006327E9">
      <w:pPr>
        <w:keepNext/>
        <w:bidi/>
        <w:jc w:val="both"/>
        <w:rPr>
          <w:rFonts w:cs="David" w:hint="cs"/>
          <w:rtl/>
        </w:rPr>
      </w:pPr>
      <w:r w:rsidRPr="006327E9">
        <w:rPr>
          <w:rFonts w:cs="David" w:hint="cs"/>
          <w:rtl/>
        </w:rPr>
        <w:tab/>
        <w:t xml:space="preserve"> חברת הכנסת אברהם </w:t>
      </w:r>
      <w:proofErr w:type="spellStart"/>
      <w:r w:rsidRPr="006327E9">
        <w:rPr>
          <w:rFonts w:cs="David" w:hint="cs"/>
          <w:rtl/>
        </w:rPr>
        <w:t>בלילא</w:t>
      </w:r>
      <w:proofErr w:type="spellEnd"/>
      <w:r w:rsidRPr="006327E9">
        <w:rPr>
          <w:rFonts w:cs="David" w:hint="cs"/>
          <w:rtl/>
        </w:rPr>
        <w:t xml:space="preserve">, את מפריעה לחבר הכנסת </w:t>
      </w:r>
      <w:proofErr w:type="spellStart"/>
      <w:r w:rsidRPr="006327E9">
        <w:rPr>
          <w:rFonts w:cs="David" w:hint="cs"/>
          <w:rtl/>
        </w:rPr>
        <w:t>מיכאלי</w:t>
      </w:r>
      <w:proofErr w:type="spellEnd"/>
      <w:r w:rsidRPr="006327E9">
        <w:rPr>
          <w:rFonts w:cs="David" w:hint="cs"/>
          <w:rtl/>
        </w:rPr>
        <w:t xml:space="preserve"> לסיים את דבריו. </w:t>
      </w:r>
    </w:p>
    <w:p w14:paraId="2284107B" w14:textId="77777777" w:rsidR="006327E9" w:rsidRPr="006327E9" w:rsidRDefault="006327E9" w:rsidP="006327E9">
      <w:pPr>
        <w:keepNext/>
        <w:bidi/>
        <w:jc w:val="both"/>
        <w:rPr>
          <w:rFonts w:cs="David" w:hint="cs"/>
          <w:rtl/>
        </w:rPr>
      </w:pPr>
    </w:p>
    <w:p w14:paraId="3F79074A" w14:textId="77777777" w:rsidR="006327E9" w:rsidRPr="006327E9" w:rsidRDefault="006327E9" w:rsidP="006327E9">
      <w:pPr>
        <w:bidi/>
        <w:jc w:val="both"/>
        <w:rPr>
          <w:rFonts w:cs="David" w:hint="cs"/>
          <w:u w:val="single"/>
          <w:rtl/>
        </w:rPr>
      </w:pPr>
      <w:r w:rsidRPr="006327E9">
        <w:rPr>
          <w:rFonts w:cs="David" w:hint="cs"/>
          <w:u w:val="single"/>
          <w:rtl/>
        </w:rPr>
        <w:t xml:space="preserve">אברהם </w:t>
      </w:r>
      <w:proofErr w:type="spellStart"/>
      <w:r w:rsidRPr="006327E9">
        <w:rPr>
          <w:rFonts w:cs="David" w:hint="cs"/>
          <w:u w:val="single"/>
          <w:rtl/>
        </w:rPr>
        <w:t>מיכאלי</w:t>
      </w:r>
      <w:proofErr w:type="spellEnd"/>
      <w:r w:rsidRPr="006327E9">
        <w:rPr>
          <w:rFonts w:cs="David" w:hint="cs"/>
          <w:u w:val="single"/>
          <w:rtl/>
        </w:rPr>
        <w:t>:</w:t>
      </w:r>
    </w:p>
    <w:p w14:paraId="21197C19" w14:textId="77777777" w:rsidR="006327E9" w:rsidRPr="006327E9" w:rsidRDefault="006327E9" w:rsidP="006327E9">
      <w:pPr>
        <w:bidi/>
        <w:jc w:val="both"/>
        <w:rPr>
          <w:rFonts w:cs="David" w:hint="cs"/>
          <w:rtl/>
        </w:rPr>
      </w:pPr>
    </w:p>
    <w:p w14:paraId="69BA993B" w14:textId="77777777" w:rsidR="006327E9" w:rsidRPr="006327E9" w:rsidRDefault="006327E9" w:rsidP="006327E9">
      <w:pPr>
        <w:keepNext/>
        <w:bidi/>
        <w:jc w:val="both"/>
        <w:rPr>
          <w:rFonts w:cs="David" w:hint="cs"/>
          <w:rtl/>
        </w:rPr>
      </w:pPr>
      <w:r w:rsidRPr="006327E9">
        <w:rPr>
          <w:rFonts w:cs="David" w:hint="cs"/>
          <w:rtl/>
        </w:rPr>
        <w:tab/>
        <w:t xml:space="preserve"> אתמול היה פה דיון שלם על הנושא של ממלא-מקום, ואת ישבת פה. </w:t>
      </w:r>
    </w:p>
    <w:p w14:paraId="36955795" w14:textId="77777777" w:rsidR="006327E9" w:rsidRPr="006327E9" w:rsidRDefault="006327E9" w:rsidP="006327E9">
      <w:pPr>
        <w:keepNext/>
        <w:bidi/>
        <w:jc w:val="both"/>
        <w:rPr>
          <w:rFonts w:cs="David" w:hint="cs"/>
          <w:rtl/>
        </w:rPr>
      </w:pPr>
    </w:p>
    <w:p w14:paraId="1A4DBF3B" w14:textId="77777777" w:rsidR="006327E9" w:rsidRDefault="006327E9" w:rsidP="006327E9">
      <w:pPr>
        <w:bidi/>
        <w:ind w:left="-2"/>
        <w:jc w:val="both"/>
        <w:rPr>
          <w:rFonts w:cs="David" w:hint="cs"/>
          <w:u w:val="single"/>
          <w:rtl/>
        </w:rPr>
      </w:pPr>
    </w:p>
    <w:p w14:paraId="33ADF494" w14:textId="77777777" w:rsidR="006327E9" w:rsidRDefault="006327E9" w:rsidP="006327E9">
      <w:pPr>
        <w:bidi/>
        <w:ind w:left="-2"/>
        <w:jc w:val="both"/>
        <w:rPr>
          <w:rFonts w:cs="David" w:hint="cs"/>
          <w:u w:val="single"/>
          <w:rtl/>
        </w:rPr>
      </w:pPr>
    </w:p>
    <w:p w14:paraId="338CA9CF" w14:textId="77777777" w:rsidR="006327E9" w:rsidRDefault="006327E9" w:rsidP="006327E9">
      <w:pPr>
        <w:bidi/>
        <w:ind w:left="-2"/>
        <w:jc w:val="both"/>
        <w:rPr>
          <w:rFonts w:cs="David" w:hint="cs"/>
          <w:u w:val="single"/>
          <w:rtl/>
        </w:rPr>
      </w:pPr>
    </w:p>
    <w:p w14:paraId="365B2E16" w14:textId="77777777" w:rsidR="006327E9" w:rsidRDefault="006327E9" w:rsidP="006327E9">
      <w:pPr>
        <w:bidi/>
        <w:ind w:left="-2"/>
        <w:jc w:val="both"/>
        <w:rPr>
          <w:rFonts w:cs="David" w:hint="cs"/>
          <w:u w:val="single"/>
          <w:rtl/>
        </w:rPr>
      </w:pPr>
    </w:p>
    <w:p w14:paraId="6303CB32"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239728C3" w14:textId="77777777" w:rsidR="006327E9" w:rsidRPr="006327E9" w:rsidRDefault="006327E9" w:rsidP="006327E9">
      <w:pPr>
        <w:bidi/>
        <w:ind w:left="-2"/>
        <w:jc w:val="both"/>
        <w:rPr>
          <w:rFonts w:cs="David" w:hint="cs"/>
          <w:rtl/>
        </w:rPr>
      </w:pPr>
    </w:p>
    <w:p w14:paraId="79039462" w14:textId="77777777" w:rsidR="006327E9" w:rsidRPr="006327E9" w:rsidRDefault="006327E9" w:rsidP="006327E9">
      <w:pPr>
        <w:keepNext/>
        <w:bidi/>
        <w:jc w:val="both"/>
        <w:rPr>
          <w:rFonts w:cs="David" w:hint="cs"/>
          <w:rtl/>
        </w:rPr>
      </w:pPr>
      <w:r w:rsidRPr="006327E9">
        <w:rPr>
          <w:rFonts w:cs="David" w:hint="cs"/>
          <w:rtl/>
        </w:rPr>
        <w:tab/>
        <w:t xml:space="preserve"> אתמול לא השתכנעת, והפטיש הקואליציוני אמר לך את הסדר הקואליציוני. </w:t>
      </w:r>
    </w:p>
    <w:p w14:paraId="196061C0" w14:textId="77777777" w:rsidR="006327E9" w:rsidRPr="006327E9" w:rsidRDefault="006327E9" w:rsidP="006327E9">
      <w:pPr>
        <w:keepNext/>
        <w:bidi/>
        <w:jc w:val="both"/>
        <w:rPr>
          <w:rFonts w:cs="David" w:hint="cs"/>
          <w:rtl/>
        </w:rPr>
      </w:pPr>
    </w:p>
    <w:p w14:paraId="2192B6D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47C9FB6" w14:textId="77777777" w:rsidR="006327E9" w:rsidRPr="006327E9" w:rsidRDefault="006327E9" w:rsidP="006327E9">
      <w:pPr>
        <w:bidi/>
        <w:ind w:left="-2"/>
        <w:jc w:val="both"/>
        <w:rPr>
          <w:rFonts w:cs="David" w:hint="cs"/>
          <w:u w:val="single"/>
          <w:rtl/>
        </w:rPr>
      </w:pPr>
    </w:p>
    <w:p w14:paraId="0C07C18B" w14:textId="77777777" w:rsidR="006327E9" w:rsidRPr="006327E9" w:rsidRDefault="006327E9" w:rsidP="006327E9">
      <w:pPr>
        <w:keepNext/>
        <w:bidi/>
        <w:jc w:val="both"/>
        <w:rPr>
          <w:rFonts w:cs="David" w:hint="cs"/>
          <w:rtl/>
        </w:rPr>
      </w:pPr>
      <w:r w:rsidRPr="006327E9">
        <w:rPr>
          <w:rFonts w:cs="David" w:hint="cs"/>
          <w:rtl/>
        </w:rPr>
        <w:tab/>
        <w:t xml:space="preserve">חברת הכנסת אברהם </w:t>
      </w:r>
      <w:proofErr w:type="spellStart"/>
      <w:r w:rsidRPr="006327E9">
        <w:rPr>
          <w:rFonts w:cs="David" w:hint="cs"/>
          <w:rtl/>
        </w:rPr>
        <w:t>בלילא</w:t>
      </w:r>
      <w:proofErr w:type="spellEnd"/>
      <w:r w:rsidRPr="006327E9">
        <w:rPr>
          <w:rFonts w:cs="David" w:hint="cs"/>
          <w:rtl/>
        </w:rPr>
        <w:t xml:space="preserve">, את מפריעה לניהול הדיון. אני קורא אותך לסדר פעם ראשונה. </w:t>
      </w:r>
    </w:p>
    <w:p w14:paraId="20989C5B" w14:textId="77777777" w:rsidR="006327E9" w:rsidRPr="006327E9" w:rsidRDefault="006327E9" w:rsidP="006327E9">
      <w:pPr>
        <w:keepNext/>
        <w:bidi/>
        <w:jc w:val="both"/>
        <w:rPr>
          <w:rFonts w:cs="David" w:hint="cs"/>
          <w:rtl/>
        </w:rPr>
      </w:pPr>
    </w:p>
    <w:p w14:paraId="19B32501"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089F57F5" w14:textId="77777777" w:rsidR="006327E9" w:rsidRPr="006327E9" w:rsidRDefault="006327E9" w:rsidP="006327E9">
      <w:pPr>
        <w:bidi/>
        <w:ind w:left="-2"/>
        <w:jc w:val="both"/>
        <w:rPr>
          <w:rFonts w:cs="David" w:hint="cs"/>
          <w:rtl/>
        </w:rPr>
      </w:pPr>
    </w:p>
    <w:p w14:paraId="63FDF525" w14:textId="77777777" w:rsidR="006327E9" w:rsidRPr="006327E9" w:rsidRDefault="006327E9" w:rsidP="006327E9">
      <w:pPr>
        <w:keepNext/>
        <w:bidi/>
        <w:jc w:val="both"/>
        <w:rPr>
          <w:rFonts w:cs="David" w:hint="cs"/>
          <w:rtl/>
        </w:rPr>
      </w:pPr>
      <w:r w:rsidRPr="006327E9">
        <w:rPr>
          <w:rFonts w:cs="David" w:hint="cs"/>
          <w:rtl/>
        </w:rPr>
        <w:tab/>
        <w:t xml:space="preserve"> תקרא גם פעם שלישית. </w:t>
      </w:r>
    </w:p>
    <w:p w14:paraId="20B26D8D" w14:textId="77777777" w:rsidR="006327E9" w:rsidRPr="006327E9" w:rsidRDefault="006327E9" w:rsidP="006327E9">
      <w:pPr>
        <w:keepNext/>
        <w:bidi/>
        <w:jc w:val="both"/>
        <w:rPr>
          <w:rFonts w:cs="David" w:hint="cs"/>
          <w:rtl/>
        </w:rPr>
      </w:pPr>
    </w:p>
    <w:p w14:paraId="78217D4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7D022CD" w14:textId="77777777" w:rsidR="006327E9" w:rsidRPr="006327E9" w:rsidRDefault="006327E9" w:rsidP="006327E9">
      <w:pPr>
        <w:bidi/>
        <w:ind w:left="-2"/>
        <w:jc w:val="both"/>
        <w:rPr>
          <w:rFonts w:cs="David" w:hint="cs"/>
          <w:u w:val="single"/>
          <w:rtl/>
        </w:rPr>
      </w:pPr>
    </w:p>
    <w:p w14:paraId="46D3DED3" w14:textId="77777777" w:rsidR="006327E9" w:rsidRPr="006327E9" w:rsidRDefault="006327E9" w:rsidP="006327E9">
      <w:pPr>
        <w:keepNext/>
        <w:bidi/>
        <w:jc w:val="both"/>
        <w:rPr>
          <w:rFonts w:cs="David" w:hint="cs"/>
          <w:rtl/>
        </w:rPr>
      </w:pPr>
      <w:r w:rsidRPr="006327E9">
        <w:rPr>
          <w:rFonts w:cs="David" w:hint="cs"/>
          <w:rtl/>
        </w:rPr>
        <w:tab/>
        <w:t xml:space="preserve">כשיגיע הזמן ואצטרך, אקרא גם פעם שלישית. </w:t>
      </w:r>
    </w:p>
    <w:p w14:paraId="49182203" w14:textId="77777777" w:rsidR="006327E9" w:rsidRPr="006327E9" w:rsidRDefault="006327E9" w:rsidP="006327E9">
      <w:pPr>
        <w:keepNext/>
        <w:bidi/>
        <w:jc w:val="both"/>
        <w:rPr>
          <w:rFonts w:cs="David" w:hint="cs"/>
          <w:rtl/>
        </w:rPr>
      </w:pPr>
    </w:p>
    <w:p w14:paraId="3DDDB35E"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7D36F4A9" w14:textId="77777777" w:rsidR="006327E9" w:rsidRPr="006327E9" w:rsidRDefault="006327E9" w:rsidP="006327E9">
      <w:pPr>
        <w:bidi/>
        <w:ind w:left="-2"/>
        <w:jc w:val="both"/>
        <w:rPr>
          <w:rFonts w:cs="David" w:hint="cs"/>
          <w:rtl/>
        </w:rPr>
      </w:pPr>
    </w:p>
    <w:p w14:paraId="4054FD97" w14:textId="77777777" w:rsidR="006327E9" w:rsidRPr="006327E9" w:rsidRDefault="006327E9" w:rsidP="006327E9">
      <w:pPr>
        <w:keepNext/>
        <w:bidi/>
        <w:jc w:val="both"/>
        <w:rPr>
          <w:rFonts w:cs="David" w:hint="cs"/>
          <w:rtl/>
        </w:rPr>
      </w:pPr>
      <w:r w:rsidRPr="006327E9">
        <w:rPr>
          <w:rFonts w:cs="David" w:hint="cs"/>
          <w:rtl/>
        </w:rPr>
        <w:tab/>
        <w:t xml:space="preserve"> המשמעת הקואליציונית הסוררת. </w:t>
      </w:r>
    </w:p>
    <w:p w14:paraId="17916FFC" w14:textId="77777777" w:rsidR="006327E9" w:rsidRPr="006327E9" w:rsidRDefault="006327E9" w:rsidP="006327E9">
      <w:pPr>
        <w:keepNext/>
        <w:bidi/>
        <w:jc w:val="both"/>
        <w:rPr>
          <w:rFonts w:cs="David" w:hint="cs"/>
          <w:rtl/>
        </w:rPr>
      </w:pPr>
    </w:p>
    <w:p w14:paraId="4181E020" w14:textId="77777777" w:rsidR="006327E9" w:rsidRPr="006327E9" w:rsidRDefault="006327E9" w:rsidP="006327E9">
      <w:pPr>
        <w:bidi/>
        <w:jc w:val="both"/>
        <w:rPr>
          <w:rFonts w:cs="David" w:hint="cs"/>
          <w:u w:val="single"/>
          <w:rtl/>
        </w:rPr>
      </w:pPr>
      <w:r w:rsidRPr="006327E9">
        <w:rPr>
          <w:rFonts w:cs="David" w:hint="cs"/>
          <w:u w:val="single"/>
          <w:rtl/>
        </w:rPr>
        <w:t xml:space="preserve">אברהם </w:t>
      </w:r>
      <w:proofErr w:type="spellStart"/>
      <w:r w:rsidRPr="006327E9">
        <w:rPr>
          <w:rFonts w:cs="David" w:hint="cs"/>
          <w:u w:val="single"/>
          <w:rtl/>
        </w:rPr>
        <w:t>מיכאלי</w:t>
      </w:r>
      <w:proofErr w:type="spellEnd"/>
      <w:r w:rsidRPr="006327E9">
        <w:rPr>
          <w:rFonts w:cs="David" w:hint="cs"/>
          <w:u w:val="single"/>
          <w:rtl/>
        </w:rPr>
        <w:t>:</w:t>
      </w:r>
    </w:p>
    <w:p w14:paraId="2E8013B4" w14:textId="77777777" w:rsidR="006327E9" w:rsidRPr="006327E9" w:rsidRDefault="006327E9" w:rsidP="006327E9">
      <w:pPr>
        <w:bidi/>
        <w:jc w:val="both"/>
        <w:rPr>
          <w:rFonts w:cs="David" w:hint="cs"/>
          <w:rtl/>
        </w:rPr>
      </w:pPr>
    </w:p>
    <w:p w14:paraId="02809F56" w14:textId="77777777" w:rsidR="006327E9" w:rsidRPr="006327E9" w:rsidRDefault="006327E9" w:rsidP="006327E9">
      <w:pPr>
        <w:keepNext/>
        <w:bidi/>
        <w:jc w:val="both"/>
        <w:rPr>
          <w:rFonts w:cs="David" w:hint="cs"/>
          <w:rtl/>
        </w:rPr>
      </w:pPr>
      <w:r w:rsidRPr="006327E9">
        <w:rPr>
          <w:rFonts w:cs="David" w:hint="cs"/>
          <w:rtl/>
        </w:rPr>
        <w:tab/>
        <w:t xml:space="preserve"> מותר גם לבקש רביזיה על משהו שלומדים אותו אחר כך עם ייעוץ משפטי מחדש ויודעים בדיוק מה המשמעות שלו. </w:t>
      </w:r>
    </w:p>
    <w:p w14:paraId="1B6D4989" w14:textId="77777777" w:rsidR="006327E9" w:rsidRPr="006327E9" w:rsidRDefault="006327E9" w:rsidP="006327E9">
      <w:pPr>
        <w:keepNext/>
        <w:bidi/>
        <w:jc w:val="both"/>
        <w:rPr>
          <w:rFonts w:cs="David" w:hint="cs"/>
          <w:rtl/>
        </w:rPr>
      </w:pPr>
    </w:p>
    <w:p w14:paraId="4AAAD57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6CB94F7" w14:textId="77777777" w:rsidR="006327E9" w:rsidRPr="006327E9" w:rsidRDefault="006327E9" w:rsidP="006327E9">
      <w:pPr>
        <w:bidi/>
        <w:ind w:left="-2"/>
        <w:jc w:val="both"/>
        <w:rPr>
          <w:rFonts w:cs="David" w:hint="cs"/>
          <w:u w:val="single"/>
          <w:rtl/>
        </w:rPr>
      </w:pPr>
    </w:p>
    <w:p w14:paraId="1B1E88B2" w14:textId="77777777" w:rsidR="006327E9" w:rsidRPr="006327E9" w:rsidRDefault="006327E9" w:rsidP="006327E9">
      <w:pPr>
        <w:keepNext/>
        <w:bidi/>
        <w:jc w:val="both"/>
        <w:rPr>
          <w:rFonts w:cs="David" w:hint="cs"/>
          <w:rtl/>
        </w:rPr>
      </w:pPr>
      <w:r w:rsidRPr="006327E9">
        <w:rPr>
          <w:rFonts w:cs="David" w:hint="cs"/>
          <w:rtl/>
        </w:rPr>
        <w:tab/>
        <w:t xml:space="preserve">תודה רבה, חבר הכנסת </w:t>
      </w:r>
      <w:proofErr w:type="spellStart"/>
      <w:r w:rsidRPr="006327E9">
        <w:rPr>
          <w:rFonts w:cs="David" w:hint="cs"/>
          <w:rtl/>
        </w:rPr>
        <w:t>מיכאלי</w:t>
      </w:r>
      <w:proofErr w:type="spellEnd"/>
      <w:r w:rsidRPr="006327E9">
        <w:rPr>
          <w:rFonts w:cs="David" w:hint="cs"/>
          <w:rtl/>
        </w:rPr>
        <w:t xml:space="preserve">. </w:t>
      </w:r>
    </w:p>
    <w:p w14:paraId="7D6EDAA5" w14:textId="77777777" w:rsidR="006327E9" w:rsidRPr="006327E9" w:rsidRDefault="006327E9" w:rsidP="006327E9">
      <w:pPr>
        <w:keepNext/>
        <w:bidi/>
        <w:jc w:val="both"/>
        <w:rPr>
          <w:rFonts w:cs="David" w:hint="cs"/>
          <w:rtl/>
        </w:rPr>
      </w:pPr>
    </w:p>
    <w:p w14:paraId="20C6DECF"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085E7036" w14:textId="77777777" w:rsidR="006327E9" w:rsidRPr="006327E9" w:rsidRDefault="006327E9" w:rsidP="006327E9">
      <w:pPr>
        <w:bidi/>
        <w:ind w:left="-2"/>
        <w:jc w:val="both"/>
        <w:rPr>
          <w:rFonts w:cs="David" w:hint="cs"/>
          <w:rtl/>
        </w:rPr>
      </w:pPr>
    </w:p>
    <w:p w14:paraId="2A038642" w14:textId="77777777" w:rsidR="006327E9" w:rsidRPr="006327E9" w:rsidRDefault="006327E9" w:rsidP="006327E9">
      <w:pPr>
        <w:keepNext/>
        <w:bidi/>
        <w:jc w:val="both"/>
        <w:rPr>
          <w:rFonts w:cs="David" w:hint="cs"/>
          <w:rtl/>
        </w:rPr>
      </w:pPr>
      <w:r w:rsidRPr="006327E9">
        <w:rPr>
          <w:rFonts w:cs="David" w:hint="cs"/>
          <w:rtl/>
        </w:rPr>
        <w:tab/>
        <w:t xml:space="preserve"> מעניין אם תתנהלו כך בתקציב. תגישו רביזיה על כל מה שאתם לא מבינים בדיון שנערך שעות. </w:t>
      </w:r>
    </w:p>
    <w:p w14:paraId="6442661F" w14:textId="77777777" w:rsidR="006327E9" w:rsidRPr="006327E9" w:rsidRDefault="006327E9" w:rsidP="006327E9">
      <w:pPr>
        <w:keepNext/>
        <w:bidi/>
        <w:jc w:val="both"/>
        <w:rPr>
          <w:rFonts w:cs="David" w:hint="cs"/>
          <w:rtl/>
        </w:rPr>
      </w:pPr>
    </w:p>
    <w:p w14:paraId="62548C6D"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609C1148" w14:textId="77777777" w:rsidR="006327E9" w:rsidRPr="006327E9" w:rsidRDefault="006327E9" w:rsidP="006327E9">
      <w:pPr>
        <w:bidi/>
        <w:ind w:left="-2"/>
        <w:jc w:val="both"/>
        <w:rPr>
          <w:rFonts w:cs="David" w:hint="cs"/>
          <w:rtl/>
        </w:rPr>
      </w:pPr>
    </w:p>
    <w:p w14:paraId="5E4FCF45" w14:textId="77777777" w:rsidR="006327E9" w:rsidRPr="006327E9" w:rsidRDefault="006327E9" w:rsidP="006327E9">
      <w:pPr>
        <w:keepNext/>
        <w:bidi/>
        <w:jc w:val="both"/>
        <w:rPr>
          <w:rFonts w:cs="David" w:hint="cs"/>
          <w:rtl/>
        </w:rPr>
      </w:pPr>
      <w:r w:rsidRPr="006327E9">
        <w:rPr>
          <w:rFonts w:cs="David" w:hint="cs"/>
          <w:rtl/>
        </w:rPr>
        <w:tab/>
        <w:t xml:space="preserve">אתמול אמרתי בסוף הדיון, שדנו בסוגיה מסוימת כמעט שעה וחצי, ובנושא הנוסף שאדוני הכניס בדקה האחרונה לא התקיים דיון. בכל מקרה, לא בדיון הוועדה שהתקיים אתמול. אדוני אמר "הצבעה", וכולנו הצבענו כמו תוכים, אפילו לא ידענו על מה מדובר. חשבנו שזה חלק מהסעיפים שעליהם דובר. </w:t>
      </w:r>
      <w:proofErr w:type="spellStart"/>
      <w:r w:rsidRPr="006327E9">
        <w:rPr>
          <w:rFonts w:cs="David" w:hint="cs"/>
          <w:rtl/>
        </w:rPr>
        <w:t>היתה</w:t>
      </w:r>
      <w:proofErr w:type="spellEnd"/>
      <w:r w:rsidRPr="006327E9">
        <w:rPr>
          <w:rFonts w:cs="David" w:hint="cs"/>
          <w:rtl/>
        </w:rPr>
        <w:t xml:space="preserve"> פה הטעיה לא מכוונת.</w:t>
      </w:r>
    </w:p>
    <w:p w14:paraId="36CF7B49" w14:textId="77777777" w:rsidR="006327E9" w:rsidRPr="006327E9" w:rsidRDefault="006327E9" w:rsidP="006327E9">
      <w:pPr>
        <w:keepNext/>
        <w:bidi/>
        <w:jc w:val="both"/>
        <w:rPr>
          <w:rFonts w:cs="David" w:hint="cs"/>
          <w:rtl/>
        </w:rPr>
      </w:pPr>
    </w:p>
    <w:p w14:paraId="50B9649A"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735553EA" w14:textId="77777777" w:rsidR="006327E9" w:rsidRPr="006327E9" w:rsidRDefault="006327E9" w:rsidP="006327E9">
      <w:pPr>
        <w:bidi/>
        <w:ind w:left="-2"/>
        <w:jc w:val="both"/>
        <w:rPr>
          <w:rFonts w:cs="David" w:hint="cs"/>
          <w:rtl/>
        </w:rPr>
      </w:pPr>
    </w:p>
    <w:p w14:paraId="2B812E65" w14:textId="77777777" w:rsidR="006327E9" w:rsidRPr="006327E9" w:rsidRDefault="006327E9" w:rsidP="006327E9">
      <w:pPr>
        <w:keepNext/>
        <w:bidi/>
        <w:jc w:val="both"/>
        <w:rPr>
          <w:rFonts w:cs="David" w:hint="cs"/>
          <w:rtl/>
        </w:rPr>
      </w:pPr>
      <w:r w:rsidRPr="006327E9">
        <w:rPr>
          <w:rFonts w:cs="David" w:hint="cs"/>
          <w:rtl/>
        </w:rPr>
        <w:tab/>
        <w:t xml:space="preserve"> עכשיו מאשימים אותך בהטעיה, אדוני היושב-ראש. שערורייה מה שקורה פה. </w:t>
      </w:r>
    </w:p>
    <w:p w14:paraId="15DDB23C" w14:textId="77777777" w:rsidR="006327E9" w:rsidRPr="006327E9" w:rsidRDefault="006327E9" w:rsidP="006327E9">
      <w:pPr>
        <w:keepNext/>
        <w:bidi/>
        <w:jc w:val="both"/>
        <w:rPr>
          <w:rFonts w:cs="David" w:hint="cs"/>
          <w:rtl/>
        </w:rPr>
      </w:pPr>
    </w:p>
    <w:p w14:paraId="750B5D98"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50127A17" w14:textId="77777777" w:rsidR="006327E9" w:rsidRPr="006327E9" w:rsidRDefault="006327E9" w:rsidP="006327E9">
      <w:pPr>
        <w:bidi/>
        <w:ind w:left="-2"/>
        <w:jc w:val="both"/>
        <w:rPr>
          <w:rFonts w:cs="David" w:hint="cs"/>
          <w:rtl/>
        </w:rPr>
      </w:pPr>
    </w:p>
    <w:p w14:paraId="6FE2B785" w14:textId="77777777" w:rsidR="006327E9" w:rsidRPr="006327E9" w:rsidRDefault="006327E9" w:rsidP="006327E9">
      <w:pPr>
        <w:keepNext/>
        <w:bidi/>
        <w:jc w:val="both"/>
        <w:rPr>
          <w:rFonts w:cs="David" w:hint="cs"/>
          <w:rtl/>
        </w:rPr>
      </w:pPr>
      <w:r w:rsidRPr="006327E9">
        <w:rPr>
          <w:rFonts w:cs="David" w:hint="cs"/>
          <w:rtl/>
        </w:rPr>
        <w:tab/>
        <w:t xml:space="preserve">אנחנו מבקשים לפתוח את הדיון מחדש. אני עכשיו רוצה ללמוד אותו. </w:t>
      </w:r>
    </w:p>
    <w:p w14:paraId="67A74A1F" w14:textId="77777777" w:rsidR="006327E9" w:rsidRPr="006327E9" w:rsidRDefault="006327E9" w:rsidP="006327E9">
      <w:pPr>
        <w:keepNext/>
        <w:bidi/>
        <w:jc w:val="both"/>
        <w:rPr>
          <w:rFonts w:cs="David" w:hint="cs"/>
          <w:rtl/>
        </w:rPr>
      </w:pPr>
    </w:p>
    <w:p w14:paraId="17D37B2E"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729471D" w14:textId="77777777" w:rsidR="006327E9" w:rsidRPr="006327E9" w:rsidRDefault="006327E9" w:rsidP="006327E9">
      <w:pPr>
        <w:bidi/>
        <w:ind w:left="-2"/>
        <w:jc w:val="both"/>
        <w:rPr>
          <w:rFonts w:cs="David" w:hint="cs"/>
          <w:u w:val="single"/>
          <w:rtl/>
        </w:rPr>
      </w:pPr>
    </w:p>
    <w:p w14:paraId="7599EE3C" w14:textId="77777777" w:rsidR="006327E9" w:rsidRPr="006327E9" w:rsidRDefault="006327E9" w:rsidP="006327E9">
      <w:pPr>
        <w:keepNext/>
        <w:bidi/>
        <w:jc w:val="both"/>
        <w:rPr>
          <w:rFonts w:cs="David" w:hint="cs"/>
          <w:rtl/>
        </w:rPr>
      </w:pPr>
      <w:r w:rsidRPr="006327E9">
        <w:rPr>
          <w:rFonts w:cs="David" w:hint="cs"/>
          <w:rtl/>
        </w:rPr>
        <w:tab/>
        <w:t>בבקשה, חבר הכנסת בר-און.</w:t>
      </w:r>
    </w:p>
    <w:p w14:paraId="2D5577AC" w14:textId="77777777" w:rsidR="006327E9" w:rsidRPr="006327E9" w:rsidRDefault="006327E9" w:rsidP="006327E9">
      <w:pPr>
        <w:keepNext/>
        <w:bidi/>
        <w:jc w:val="both"/>
        <w:rPr>
          <w:rFonts w:cs="David" w:hint="cs"/>
          <w:rtl/>
        </w:rPr>
      </w:pPr>
    </w:p>
    <w:p w14:paraId="42DCCF56" w14:textId="77777777" w:rsidR="006327E9" w:rsidRDefault="006327E9" w:rsidP="006327E9">
      <w:pPr>
        <w:bidi/>
        <w:ind w:left="-2"/>
        <w:jc w:val="both"/>
        <w:rPr>
          <w:rFonts w:cs="David" w:hint="cs"/>
          <w:u w:val="single"/>
          <w:rtl/>
        </w:rPr>
      </w:pPr>
    </w:p>
    <w:p w14:paraId="2C0AE585" w14:textId="77777777" w:rsidR="006327E9" w:rsidRDefault="006327E9" w:rsidP="006327E9">
      <w:pPr>
        <w:bidi/>
        <w:ind w:left="-2"/>
        <w:jc w:val="both"/>
        <w:rPr>
          <w:rFonts w:cs="David" w:hint="cs"/>
          <w:u w:val="single"/>
          <w:rtl/>
        </w:rPr>
      </w:pPr>
    </w:p>
    <w:p w14:paraId="3913D989" w14:textId="77777777" w:rsidR="006327E9" w:rsidRDefault="006327E9" w:rsidP="006327E9">
      <w:pPr>
        <w:bidi/>
        <w:ind w:left="-2"/>
        <w:jc w:val="both"/>
        <w:rPr>
          <w:rFonts w:cs="David" w:hint="cs"/>
          <w:u w:val="single"/>
          <w:rtl/>
        </w:rPr>
      </w:pPr>
    </w:p>
    <w:p w14:paraId="498D3BC7" w14:textId="77777777" w:rsidR="006327E9" w:rsidRDefault="006327E9" w:rsidP="006327E9">
      <w:pPr>
        <w:bidi/>
        <w:ind w:left="-2"/>
        <w:jc w:val="both"/>
        <w:rPr>
          <w:rFonts w:cs="David" w:hint="cs"/>
          <w:u w:val="single"/>
          <w:rtl/>
        </w:rPr>
      </w:pPr>
    </w:p>
    <w:p w14:paraId="4A3B276C"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A6423D0" w14:textId="77777777" w:rsidR="006327E9" w:rsidRPr="006327E9" w:rsidRDefault="006327E9" w:rsidP="006327E9">
      <w:pPr>
        <w:bidi/>
        <w:ind w:left="-2"/>
        <w:jc w:val="both"/>
        <w:rPr>
          <w:rFonts w:cs="David" w:hint="cs"/>
          <w:u w:val="single"/>
          <w:rtl/>
        </w:rPr>
      </w:pPr>
    </w:p>
    <w:p w14:paraId="4EBECAA3" w14:textId="77777777" w:rsidR="006327E9" w:rsidRPr="006327E9" w:rsidRDefault="006327E9" w:rsidP="006327E9">
      <w:pPr>
        <w:keepNext/>
        <w:bidi/>
        <w:jc w:val="both"/>
        <w:rPr>
          <w:rFonts w:cs="David" w:hint="cs"/>
          <w:rtl/>
        </w:rPr>
      </w:pPr>
      <w:r w:rsidRPr="006327E9">
        <w:rPr>
          <w:rFonts w:cs="David" w:hint="cs"/>
          <w:rtl/>
        </w:rPr>
        <w:tab/>
        <w:t xml:space="preserve"> אדוני היושב-ראש, אני מבקש לפנות אליך וגם למי שיחליף אותך כשיעלה הדבר מלפניה של סיעת הליכוד, שתחליט שתקופת הכשרתו תמה, בבקשה חשובה מאוד, לפחות לטעמי. אני גם ישבתי בוועדה הזאת כמעט שלוש שנים. הוועדה הזאת עוסקת בעיקר בשני סוגי דברים. בסוג דברים שנוגע לניהול הבית, דברים טכניים לחלוטין, לכאורה בלי זוהר ובלי תהילה, ולפעמים עם לא מעט שעמום. אבל אז, מכיוון שהיא קובעת את הגורלות של הסיעות ושל חברי הבית, נעשה שימוש בכלל המשחק הראשון, שלקואליציה יש תמיד יותר קולות מאשר לאופוזיציה. אבל כשהוועדה הזאת באה לטפל באחד התחומים היותר רגישים של הדמוקרטיה הישראלית, וזה תהליכי החקיקה שלה, והיא לא תמיד עוסקת בחקיקה, יש ועדת חוקה, חוק ומשפט. אבל בנושאים הקריטיים של החקיקה, ביכולת של המחוקקים לתפקד, בלב הליבה של מעשה החקיקה. זאת אומרת, המקום שבו מתעצמת, מתגבשת היכולת של המחוקק לחוקק. לא לפעול כאורגן של קדימה או של ליכוד או של עבודה או של </w:t>
      </w:r>
      <w:proofErr w:type="spellStart"/>
      <w:r w:rsidRPr="006327E9">
        <w:rPr>
          <w:rFonts w:cs="David" w:hint="cs"/>
          <w:rtl/>
        </w:rPr>
        <w:t>מרצ</w:t>
      </w:r>
      <w:proofErr w:type="spellEnd"/>
      <w:r w:rsidRPr="006327E9">
        <w:rPr>
          <w:rFonts w:cs="David" w:hint="cs"/>
          <w:rtl/>
        </w:rPr>
        <w:t xml:space="preserve">, אלא כנציגו של האזרח בתהליך החקיקה, זאת חקיקה שמסורה לוועדה הזאת </w:t>
      </w:r>
      <w:r w:rsidRPr="006327E9">
        <w:rPr>
          <w:rFonts w:cs="David"/>
          <w:rtl/>
        </w:rPr>
        <w:t>–</w:t>
      </w:r>
      <w:r w:rsidRPr="006327E9">
        <w:rPr>
          <w:rFonts w:cs="David" w:hint="cs"/>
          <w:rtl/>
        </w:rPr>
        <w:t xml:space="preserve"> תקנון הכנסת, חוקי יסוד של הכנסת, שלפעמים לוקחים אותה ממנה, ואני נלחמתי בחורמה להשאיר אותה פה, חוקי החסינות של חברי הכנסת, רשימה מפוארת של דברים חשובים. </w:t>
      </w:r>
    </w:p>
    <w:p w14:paraId="0870B486" w14:textId="77777777" w:rsidR="006327E9" w:rsidRPr="006327E9" w:rsidRDefault="006327E9" w:rsidP="006327E9">
      <w:pPr>
        <w:keepNext/>
        <w:bidi/>
        <w:jc w:val="both"/>
        <w:rPr>
          <w:rFonts w:cs="David" w:hint="cs"/>
          <w:rtl/>
        </w:rPr>
      </w:pPr>
    </w:p>
    <w:p w14:paraId="66CA1BF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29FE822" w14:textId="77777777" w:rsidR="006327E9" w:rsidRPr="006327E9" w:rsidRDefault="006327E9" w:rsidP="006327E9">
      <w:pPr>
        <w:bidi/>
        <w:ind w:left="-2"/>
        <w:jc w:val="both"/>
        <w:rPr>
          <w:rFonts w:cs="David" w:hint="cs"/>
          <w:u w:val="single"/>
          <w:rtl/>
        </w:rPr>
      </w:pPr>
    </w:p>
    <w:p w14:paraId="7B9967E5" w14:textId="77777777" w:rsidR="006327E9" w:rsidRPr="006327E9" w:rsidRDefault="006327E9" w:rsidP="006327E9">
      <w:pPr>
        <w:keepNext/>
        <w:bidi/>
        <w:jc w:val="both"/>
        <w:rPr>
          <w:rFonts w:cs="David" w:hint="cs"/>
          <w:rtl/>
        </w:rPr>
      </w:pPr>
      <w:r w:rsidRPr="006327E9">
        <w:rPr>
          <w:rFonts w:cs="David" w:hint="cs"/>
          <w:rtl/>
        </w:rPr>
        <w:tab/>
        <w:t xml:space="preserve"> עכשיו לעצם הדיון. </w:t>
      </w:r>
    </w:p>
    <w:p w14:paraId="4733ACA9" w14:textId="77777777" w:rsidR="006327E9" w:rsidRPr="006327E9" w:rsidRDefault="006327E9" w:rsidP="006327E9">
      <w:pPr>
        <w:keepNext/>
        <w:bidi/>
        <w:jc w:val="both"/>
        <w:rPr>
          <w:rFonts w:cs="David" w:hint="cs"/>
          <w:rtl/>
        </w:rPr>
      </w:pPr>
    </w:p>
    <w:p w14:paraId="24739B99"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02250C03" w14:textId="77777777" w:rsidR="006327E9" w:rsidRPr="006327E9" w:rsidRDefault="006327E9" w:rsidP="006327E9">
      <w:pPr>
        <w:bidi/>
        <w:ind w:left="-2"/>
        <w:jc w:val="both"/>
        <w:rPr>
          <w:rFonts w:cs="David" w:hint="cs"/>
          <w:u w:val="single"/>
          <w:rtl/>
        </w:rPr>
      </w:pPr>
    </w:p>
    <w:p w14:paraId="624A70E1" w14:textId="77777777" w:rsidR="006327E9" w:rsidRPr="006327E9" w:rsidRDefault="006327E9" w:rsidP="006327E9">
      <w:pPr>
        <w:keepNext/>
        <w:bidi/>
        <w:jc w:val="both"/>
        <w:rPr>
          <w:rFonts w:cs="David" w:hint="cs"/>
          <w:rtl/>
        </w:rPr>
      </w:pPr>
      <w:r w:rsidRPr="006327E9">
        <w:rPr>
          <w:rFonts w:cs="David" w:hint="cs"/>
          <w:rtl/>
        </w:rPr>
        <w:tab/>
        <w:t xml:space="preserve"> אל תקצר לי את הדיון, אלא אם בהתחלת הזמן שאתה נותן לי תגיד שיש לי דקה. אז אדע לתכנן. </w:t>
      </w:r>
    </w:p>
    <w:p w14:paraId="5CD964DF" w14:textId="77777777" w:rsidR="006327E9" w:rsidRPr="006327E9" w:rsidRDefault="006327E9" w:rsidP="006327E9">
      <w:pPr>
        <w:keepNext/>
        <w:bidi/>
        <w:jc w:val="both"/>
        <w:rPr>
          <w:rFonts w:cs="David" w:hint="cs"/>
          <w:rtl/>
        </w:rPr>
      </w:pPr>
    </w:p>
    <w:p w14:paraId="1AFF968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A3E98E0" w14:textId="77777777" w:rsidR="006327E9" w:rsidRPr="006327E9" w:rsidRDefault="006327E9" w:rsidP="006327E9">
      <w:pPr>
        <w:bidi/>
        <w:ind w:left="-2"/>
        <w:jc w:val="both"/>
        <w:rPr>
          <w:rFonts w:cs="David" w:hint="cs"/>
          <w:u w:val="single"/>
          <w:rtl/>
        </w:rPr>
      </w:pPr>
    </w:p>
    <w:p w14:paraId="2E7BAF6E" w14:textId="77777777" w:rsidR="006327E9" w:rsidRPr="006327E9" w:rsidRDefault="006327E9" w:rsidP="006327E9">
      <w:pPr>
        <w:keepNext/>
        <w:bidi/>
        <w:jc w:val="both"/>
        <w:rPr>
          <w:rFonts w:cs="David" w:hint="cs"/>
          <w:rtl/>
        </w:rPr>
      </w:pPr>
      <w:r w:rsidRPr="006327E9">
        <w:rPr>
          <w:rFonts w:cs="David" w:hint="cs"/>
          <w:rtl/>
        </w:rPr>
        <w:tab/>
        <w:t xml:space="preserve">יש לך שתי דקות לסיים את דבריך. </w:t>
      </w:r>
    </w:p>
    <w:p w14:paraId="5A05D192" w14:textId="77777777" w:rsidR="006327E9" w:rsidRPr="006327E9" w:rsidRDefault="006327E9" w:rsidP="006327E9">
      <w:pPr>
        <w:keepNext/>
        <w:bidi/>
        <w:jc w:val="both"/>
        <w:rPr>
          <w:rFonts w:cs="David" w:hint="cs"/>
          <w:rtl/>
        </w:rPr>
      </w:pPr>
    </w:p>
    <w:p w14:paraId="2C45BA3D"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0A0674BB" w14:textId="77777777" w:rsidR="006327E9" w:rsidRPr="006327E9" w:rsidRDefault="006327E9" w:rsidP="006327E9">
      <w:pPr>
        <w:bidi/>
        <w:ind w:left="-2"/>
        <w:jc w:val="both"/>
        <w:rPr>
          <w:rFonts w:cs="David" w:hint="cs"/>
          <w:u w:val="single"/>
          <w:rtl/>
        </w:rPr>
      </w:pPr>
    </w:p>
    <w:p w14:paraId="34B8D0BF" w14:textId="77777777" w:rsidR="006327E9" w:rsidRPr="006327E9" w:rsidRDefault="006327E9" w:rsidP="006327E9">
      <w:pPr>
        <w:keepNext/>
        <w:bidi/>
        <w:jc w:val="both"/>
        <w:rPr>
          <w:rFonts w:cs="David" w:hint="cs"/>
          <w:rtl/>
        </w:rPr>
      </w:pPr>
      <w:r w:rsidRPr="006327E9">
        <w:rPr>
          <w:rFonts w:cs="David" w:hint="cs"/>
          <w:rtl/>
        </w:rPr>
        <w:tab/>
        <w:t xml:space="preserve"> אז אני אומר שיש פה יושב-ראש עריץ, חצוף. את כל שתי הדקות אני אקדיש לך, ושלא תגביל פה זכויות דיבור, מה שאני מעולם לא עשיתי. אם אין לך סבלנות, לך לחדרך כיושב-ראש הסיעה, שם תהיה </w:t>
      </w:r>
      <w:proofErr w:type="spellStart"/>
      <w:r w:rsidRPr="006327E9">
        <w:rPr>
          <w:rFonts w:cs="David" w:hint="cs"/>
          <w:rtl/>
        </w:rPr>
        <w:t>דיקטטור</w:t>
      </w:r>
      <w:proofErr w:type="spellEnd"/>
      <w:r w:rsidRPr="006327E9">
        <w:rPr>
          <w:rFonts w:cs="David" w:hint="cs"/>
          <w:rtl/>
        </w:rPr>
        <w:t xml:space="preserve">, לא פה. </w:t>
      </w:r>
    </w:p>
    <w:p w14:paraId="312D0CAC" w14:textId="77777777" w:rsidR="006327E9" w:rsidRPr="006327E9" w:rsidRDefault="006327E9" w:rsidP="006327E9">
      <w:pPr>
        <w:keepNext/>
        <w:bidi/>
        <w:jc w:val="both"/>
        <w:rPr>
          <w:rFonts w:cs="David" w:hint="cs"/>
          <w:rtl/>
        </w:rPr>
      </w:pPr>
    </w:p>
    <w:p w14:paraId="284C01C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6EDA463" w14:textId="77777777" w:rsidR="006327E9" w:rsidRPr="006327E9" w:rsidRDefault="006327E9" w:rsidP="006327E9">
      <w:pPr>
        <w:bidi/>
        <w:ind w:left="-2"/>
        <w:jc w:val="both"/>
        <w:rPr>
          <w:rFonts w:cs="David" w:hint="cs"/>
          <w:u w:val="single"/>
          <w:rtl/>
        </w:rPr>
      </w:pPr>
    </w:p>
    <w:p w14:paraId="65C8230F" w14:textId="77777777" w:rsidR="006327E9" w:rsidRPr="006327E9" w:rsidRDefault="006327E9" w:rsidP="006327E9">
      <w:pPr>
        <w:keepNext/>
        <w:bidi/>
        <w:jc w:val="both"/>
        <w:rPr>
          <w:rFonts w:cs="David" w:hint="cs"/>
          <w:rtl/>
        </w:rPr>
      </w:pPr>
      <w:r w:rsidRPr="006327E9">
        <w:rPr>
          <w:rFonts w:cs="David" w:hint="cs"/>
          <w:rtl/>
        </w:rPr>
        <w:tab/>
        <w:t xml:space="preserve">יש לך עוד דקה וחצי. </w:t>
      </w:r>
    </w:p>
    <w:p w14:paraId="49F5E006" w14:textId="77777777" w:rsidR="006327E9" w:rsidRPr="006327E9" w:rsidRDefault="006327E9" w:rsidP="006327E9">
      <w:pPr>
        <w:keepNext/>
        <w:bidi/>
        <w:jc w:val="both"/>
        <w:rPr>
          <w:rFonts w:cs="David" w:hint="cs"/>
          <w:rtl/>
        </w:rPr>
      </w:pPr>
    </w:p>
    <w:p w14:paraId="78A01D65"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31949604" w14:textId="77777777" w:rsidR="006327E9" w:rsidRPr="006327E9" w:rsidRDefault="006327E9" w:rsidP="006327E9">
      <w:pPr>
        <w:bidi/>
        <w:ind w:left="-2"/>
        <w:jc w:val="both"/>
        <w:rPr>
          <w:rFonts w:cs="David" w:hint="cs"/>
          <w:u w:val="single"/>
          <w:rtl/>
        </w:rPr>
      </w:pPr>
    </w:p>
    <w:p w14:paraId="2C4BE7B4" w14:textId="77777777" w:rsidR="006327E9" w:rsidRPr="006327E9" w:rsidRDefault="006327E9" w:rsidP="006327E9">
      <w:pPr>
        <w:keepNext/>
        <w:bidi/>
        <w:jc w:val="both"/>
        <w:rPr>
          <w:rFonts w:cs="David" w:hint="cs"/>
          <w:rtl/>
        </w:rPr>
      </w:pPr>
      <w:r w:rsidRPr="006327E9">
        <w:rPr>
          <w:rFonts w:cs="David" w:hint="cs"/>
          <w:rtl/>
        </w:rPr>
        <w:tab/>
        <w:t xml:space="preserve"> כשמדברים על רביזיה, מדברים על שכל ישר. אפילו במערכת בתי המשפט שלי ושל היושב-ראש המיועד, יריב </w:t>
      </w:r>
      <w:proofErr w:type="spellStart"/>
      <w:r w:rsidRPr="006327E9">
        <w:rPr>
          <w:rFonts w:cs="David" w:hint="cs"/>
          <w:rtl/>
        </w:rPr>
        <w:t>לוין</w:t>
      </w:r>
      <w:proofErr w:type="spellEnd"/>
      <w:r w:rsidRPr="006327E9">
        <w:rPr>
          <w:rFonts w:cs="David" w:hint="cs"/>
          <w:rtl/>
        </w:rPr>
        <w:t xml:space="preserve">, שיש הרבה מה לדבר עליה, לא מרשים לצד שהרוויח במשפט לערער. אתה מבין את זה? לתת למישהו שהרוויח בהצבעה לבקש רביזיה, זה מסתדר רק עם השכל של מפלגה ששלחה אותך לנהל את הוועדה הזאת. </w:t>
      </w:r>
    </w:p>
    <w:p w14:paraId="7704AC78" w14:textId="77777777" w:rsidR="006327E9" w:rsidRPr="006327E9" w:rsidRDefault="006327E9" w:rsidP="006327E9">
      <w:pPr>
        <w:keepNext/>
        <w:bidi/>
        <w:jc w:val="both"/>
        <w:rPr>
          <w:rFonts w:cs="David" w:hint="cs"/>
          <w:rtl/>
        </w:rPr>
      </w:pPr>
    </w:p>
    <w:p w14:paraId="09596DC2"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6D47030" w14:textId="77777777" w:rsidR="006327E9" w:rsidRPr="006327E9" w:rsidRDefault="006327E9" w:rsidP="006327E9">
      <w:pPr>
        <w:bidi/>
        <w:ind w:left="-2"/>
        <w:jc w:val="both"/>
        <w:rPr>
          <w:rFonts w:cs="David" w:hint="cs"/>
          <w:u w:val="single"/>
          <w:rtl/>
        </w:rPr>
      </w:pPr>
    </w:p>
    <w:p w14:paraId="5EE0AA91" w14:textId="77777777" w:rsidR="006327E9" w:rsidRPr="006327E9" w:rsidRDefault="006327E9" w:rsidP="006327E9">
      <w:pPr>
        <w:keepNext/>
        <w:bidi/>
        <w:jc w:val="both"/>
        <w:rPr>
          <w:rFonts w:cs="David" w:hint="cs"/>
          <w:rtl/>
        </w:rPr>
      </w:pPr>
      <w:r w:rsidRPr="006327E9">
        <w:rPr>
          <w:rFonts w:cs="David" w:hint="cs"/>
          <w:rtl/>
        </w:rPr>
        <w:tab/>
        <w:t xml:space="preserve"> תודה רבה. פעם היית חבר בה, אבל בסדר. </w:t>
      </w:r>
    </w:p>
    <w:p w14:paraId="6BFC614D" w14:textId="77777777" w:rsidR="006327E9" w:rsidRPr="006327E9" w:rsidRDefault="006327E9" w:rsidP="006327E9">
      <w:pPr>
        <w:keepNext/>
        <w:bidi/>
        <w:jc w:val="both"/>
        <w:rPr>
          <w:rFonts w:cs="David" w:hint="cs"/>
          <w:rtl/>
        </w:rPr>
      </w:pPr>
    </w:p>
    <w:p w14:paraId="4C2DC500" w14:textId="77777777" w:rsidR="006327E9" w:rsidRDefault="006327E9" w:rsidP="006327E9">
      <w:pPr>
        <w:bidi/>
        <w:ind w:left="-2"/>
        <w:jc w:val="both"/>
        <w:rPr>
          <w:rFonts w:cs="David" w:hint="cs"/>
          <w:u w:val="single"/>
          <w:rtl/>
        </w:rPr>
      </w:pPr>
    </w:p>
    <w:p w14:paraId="12EB7EEC" w14:textId="77777777" w:rsidR="006327E9" w:rsidRDefault="006327E9" w:rsidP="006327E9">
      <w:pPr>
        <w:bidi/>
        <w:ind w:left="-2"/>
        <w:jc w:val="both"/>
        <w:rPr>
          <w:rFonts w:cs="David" w:hint="cs"/>
          <w:u w:val="single"/>
          <w:rtl/>
        </w:rPr>
      </w:pPr>
    </w:p>
    <w:p w14:paraId="6F70E91E" w14:textId="77777777" w:rsidR="006327E9" w:rsidRDefault="006327E9" w:rsidP="006327E9">
      <w:pPr>
        <w:bidi/>
        <w:ind w:left="-2"/>
        <w:jc w:val="both"/>
        <w:rPr>
          <w:rFonts w:cs="David" w:hint="cs"/>
          <w:u w:val="single"/>
          <w:rtl/>
        </w:rPr>
      </w:pPr>
    </w:p>
    <w:p w14:paraId="59AC0561" w14:textId="77777777" w:rsidR="006327E9" w:rsidRDefault="006327E9" w:rsidP="006327E9">
      <w:pPr>
        <w:bidi/>
        <w:ind w:left="-2"/>
        <w:jc w:val="both"/>
        <w:rPr>
          <w:rFonts w:cs="David" w:hint="cs"/>
          <w:u w:val="single"/>
          <w:rtl/>
        </w:rPr>
      </w:pPr>
    </w:p>
    <w:p w14:paraId="37574037" w14:textId="77777777" w:rsidR="006327E9" w:rsidRDefault="006327E9" w:rsidP="006327E9">
      <w:pPr>
        <w:bidi/>
        <w:ind w:left="-2"/>
        <w:jc w:val="both"/>
        <w:rPr>
          <w:rFonts w:cs="David" w:hint="cs"/>
          <w:u w:val="single"/>
          <w:rtl/>
        </w:rPr>
      </w:pPr>
    </w:p>
    <w:p w14:paraId="29475FFD" w14:textId="77777777" w:rsidR="006327E9" w:rsidRDefault="006327E9" w:rsidP="006327E9">
      <w:pPr>
        <w:bidi/>
        <w:ind w:left="-2"/>
        <w:jc w:val="both"/>
        <w:rPr>
          <w:rFonts w:cs="David" w:hint="cs"/>
          <w:u w:val="single"/>
          <w:rtl/>
        </w:rPr>
      </w:pPr>
    </w:p>
    <w:p w14:paraId="323A36DE" w14:textId="77777777" w:rsidR="006327E9" w:rsidRDefault="006327E9" w:rsidP="006327E9">
      <w:pPr>
        <w:bidi/>
        <w:ind w:left="-2"/>
        <w:jc w:val="both"/>
        <w:rPr>
          <w:rFonts w:cs="David" w:hint="cs"/>
          <w:u w:val="single"/>
          <w:rtl/>
        </w:rPr>
      </w:pPr>
    </w:p>
    <w:p w14:paraId="7E57A0D6" w14:textId="77777777" w:rsidR="006327E9" w:rsidRDefault="006327E9" w:rsidP="006327E9">
      <w:pPr>
        <w:bidi/>
        <w:ind w:left="-2"/>
        <w:jc w:val="both"/>
        <w:rPr>
          <w:rFonts w:cs="David" w:hint="cs"/>
          <w:u w:val="single"/>
          <w:rtl/>
        </w:rPr>
      </w:pPr>
    </w:p>
    <w:p w14:paraId="02C228CF"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6DA43270" w14:textId="77777777" w:rsidR="006327E9" w:rsidRPr="006327E9" w:rsidRDefault="006327E9" w:rsidP="006327E9">
      <w:pPr>
        <w:bidi/>
        <w:ind w:left="-2"/>
        <w:jc w:val="both"/>
        <w:rPr>
          <w:rFonts w:cs="David" w:hint="cs"/>
          <w:u w:val="single"/>
          <w:rtl/>
        </w:rPr>
      </w:pPr>
    </w:p>
    <w:p w14:paraId="4F2FD718" w14:textId="77777777" w:rsidR="006327E9" w:rsidRPr="006327E9" w:rsidRDefault="006327E9" w:rsidP="006327E9">
      <w:pPr>
        <w:keepNext/>
        <w:bidi/>
        <w:jc w:val="both"/>
        <w:rPr>
          <w:rFonts w:cs="David" w:hint="cs"/>
          <w:rtl/>
        </w:rPr>
      </w:pPr>
      <w:r w:rsidRPr="006327E9">
        <w:rPr>
          <w:rFonts w:cs="David" w:hint="cs"/>
          <w:rtl/>
        </w:rPr>
        <w:tab/>
        <w:t xml:space="preserve"> זה נכון. גם אתה פעם </w:t>
      </w:r>
      <w:r w:rsidRPr="006327E9">
        <w:rPr>
          <w:rFonts w:cs="David"/>
          <w:rtl/>
        </w:rPr>
        <w:t>–</w:t>
      </w:r>
      <w:r w:rsidRPr="006327E9">
        <w:rPr>
          <w:rFonts w:cs="David" w:hint="cs"/>
          <w:rtl/>
        </w:rPr>
        <w:t xml:space="preserve"> טעינו והכנסנו אותך לקדימה. אני הלכתי עם קבוצה אידיאולוגית, אתה ערקת לבד. </w:t>
      </w:r>
    </w:p>
    <w:p w14:paraId="795B8D8E" w14:textId="77777777" w:rsidR="006327E9" w:rsidRPr="006327E9" w:rsidRDefault="006327E9" w:rsidP="006327E9">
      <w:pPr>
        <w:keepNext/>
        <w:bidi/>
        <w:jc w:val="both"/>
        <w:rPr>
          <w:rFonts w:cs="David" w:hint="cs"/>
          <w:rtl/>
        </w:rPr>
      </w:pPr>
    </w:p>
    <w:p w14:paraId="4852789F" w14:textId="77777777" w:rsidR="006327E9" w:rsidRPr="006327E9" w:rsidRDefault="006327E9" w:rsidP="006327E9">
      <w:pPr>
        <w:bidi/>
        <w:ind w:left="-2"/>
        <w:jc w:val="both"/>
        <w:rPr>
          <w:rFonts w:cs="David" w:hint="cs"/>
          <w:u w:val="single"/>
          <w:rtl/>
        </w:rPr>
      </w:pPr>
      <w:r w:rsidRPr="006327E9">
        <w:rPr>
          <w:rFonts w:cs="David" w:hint="cs"/>
          <w:u w:val="single"/>
          <w:rtl/>
        </w:rPr>
        <w:t xml:space="preserve">דני </w:t>
      </w:r>
      <w:proofErr w:type="spellStart"/>
      <w:r w:rsidRPr="006327E9">
        <w:rPr>
          <w:rFonts w:cs="David" w:hint="cs"/>
          <w:u w:val="single"/>
          <w:rtl/>
        </w:rPr>
        <w:t>דנון</w:t>
      </w:r>
      <w:proofErr w:type="spellEnd"/>
      <w:r w:rsidRPr="006327E9">
        <w:rPr>
          <w:rFonts w:cs="David" w:hint="cs"/>
          <w:u w:val="single"/>
          <w:rtl/>
        </w:rPr>
        <w:t>:</w:t>
      </w:r>
    </w:p>
    <w:p w14:paraId="1EEA454E" w14:textId="77777777" w:rsidR="006327E9" w:rsidRPr="006327E9" w:rsidRDefault="006327E9" w:rsidP="006327E9">
      <w:pPr>
        <w:bidi/>
        <w:ind w:left="-2"/>
        <w:jc w:val="both"/>
        <w:rPr>
          <w:rFonts w:cs="David" w:hint="cs"/>
          <w:rtl/>
        </w:rPr>
      </w:pPr>
    </w:p>
    <w:p w14:paraId="1C717723" w14:textId="77777777" w:rsidR="006327E9" w:rsidRPr="006327E9" w:rsidRDefault="006327E9" w:rsidP="006327E9">
      <w:pPr>
        <w:keepNext/>
        <w:bidi/>
        <w:jc w:val="both"/>
        <w:rPr>
          <w:rFonts w:cs="David" w:hint="cs"/>
          <w:rtl/>
        </w:rPr>
      </w:pPr>
      <w:r w:rsidRPr="006327E9">
        <w:rPr>
          <w:rFonts w:cs="David" w:hint="cs"/>
          <w:rtl/>
        </w:rPr>
        <w:tab/>
        <w:t xml:space="preserve">אידיאולוגיה וקדימה זה לא הולך ביחד. כשאתה מדבר על קדימה אתה רוצה לדבר על הקזינו שאתה היית מבקר בו? </w:t>
      </w:r>
    </w:p>
    <w:p w14:paraId="47F43D3A" w14:textId="77777777" w:rsidR="006327E9" w:rsidRPr="006327E9" w:rsidRDefault="006327E9" w:rsidP="006327E9">
      <w:pPr>
        <w:keepNext/>
        <w:bidi/>
        <w:jc w:val="both"/>
        <w:rPr>
          <w:rFonts w:cs="David" w:hint="cs"/>
          <w:rtl/>
        </w:rPr>
      </w:pPr>
    </w:p>
    <w:p w14:paraId="7FDDA6C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554B9F2" w14:textId="77777777" w:rsidR="006327E9" w:rsidRPr="006327E9" w:rsidRDefault="006327E9" w:rsidP="006327E9">
      <w:pPr>
        <w:bidi/>
        <w:ind w:left="-2"/>
        <w:jc w:val="both"/>
        <w:rPr>
          <w:rFonts w:cs="David" w:hint="cs"/>
          <w:u w:val="single"/>
          <w:rtl/>
        </w:rPr>
      </w:pPr>
    </w:p>
    <w:p w14:paraId="4E6E7106" w14:textId="77777777" w:rsidR="006327E9" w:rsidRPr="006327E9" w:rsidRDefault="006327E9" w:rsidP="006327E9">
      <w:pPr>
        <w:keepNext/>
        <w:bidi/>
        <w:jc w:val="both"/>
        <w:rPr>
          <w:rFonts w:cs="David" w:hint="cs"/>
          <w:rtl/>
        </w:rPr>
      </w:pPr>
      <w:r w:rsidRPr="006327E9">
        <w:rPr>
          <w:rFonts w:cs="David" w:hint="cs"/>
          <w:rtl/>
        </w:rPr>
        <w:tab/>
        <w:t xml:space="preserve">חבר הכנסת בר-און, אני חושב שסיימת את נאומך. נתת ציונים לכולם. אני מודה לך מאוד על הנאום. בבקשה, חברת הכנסת יחימוביץ. </w:t>
      </w:r>
    </w:p>
    <w:p w14:paraId="7DF2D39C" w14:textId="77777777" w:rsidR="006327E9" w:rsidRPr="006327E9" w:rsidRDefault="006327E9" w:rsidP="006327E9">
      <w:pPr>
        <w:keepNext/>
        <w:bidi/>
        <w:jc w:val="both"/>
        <w:rPr>
          <w:rFonts w:cs="David" w:hint="cs"/>
          <w:rtl/>
        </w:rPr>
      </w:pPr>
    </w:p>
    <w:p w14:paraId="67ACFF1B"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72C39D53" w14:textId="77777777" w:rsidR="006327E9" w:rsidRPr="006327E9" w:rsidRDefault="006327E9" w:rsidP="006327E9">
      <w:pPr>
        <w:bidi/>
        <w:ind w:left="-2"/>
        <w:jc w:val="both"/>
        <w:rPr>
          <w:rFonts w:cs="David" w:hint="cs"/>
          <w:rtl/>
        </w:rPr>
      </w:pPr>
    </w:p>
    <w:p w14:paraId="55777648" w14:textId="77777777" w:rsidR="006327E9" w:rsidRPr="006327E9" w:rsidRDefault="006327E9" w:rsidP="006327E9">
      <w:pPr>
        <w:keepNext/>
        <w:bidi/>
        <w:jc w:val="both"/>
        <w:rPr>
          <w:rFonts w:cs="David" w:hint="cs"/>
          <w:rtl/>
        </w:rPr>
      </w:pPr>
      <w:r w:rsidRPr="006327E9">
        <w:rPr>
          <w:rFonts w:cs="David" w:hint="cs"/>
          <w:rtl/>
        </w:rPr>
        <w:tab/>
        <w:t xml:space="preserve"> אדוני היושב-ראש, אני רוצה לדבר לגופה של הרביזיה. אתמול הצבענו כאן נגד תיקון לסעיף, והתיקון מבקש לתקן את נוסח התקנון כך שבמקום "נתפנה מקומו של חבר ועדה" ייאמר "או החליטה סיעה על שינוי נציגה מטעם הוועדה". נאמר כאן שהשינוי הזה הוא שינוי סמנטי בלבד, שכן הנוהג ידוע. לכן אני תוהה למה שינוי סמנטי תקנוני כל כך משעמם, שבכלל היועצת המשפטית הציעה אותו בתום לב, פתאום נהייתה מהומה כזאת בלילה. מה קרה? מה הלחץ פתאום להגיש רביזיה?</w:t>
      </w:r>
    </w:p>
    <w:p w14:paraId="63018F2E" w14:textId="77777777" w:rsidR="006327E9" w:rsidRPr="006327E9" w:rsidRDefault="006327E9" w:rsidP="006327E9">
      <w:pPr>
        <w:keepNext/>
        <w:bidi/>
        <w:jc w:val="both"/>
        <w:rPr>
          <w:rFonts w:cs="David" w:hint="cs"/>
          <w:rtl/>
        </w:rPr>
      </w:pPr>
    </w:p>
    <w:p w14:paraId="4DDECE8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7A6ADD8" w14:textId="77777777" w:rsidR="006327E9" w:rsidRPr="006327E9" w:rsidRDefault="006327E9" w:rsidP="006327E9">
      <w:pPr>
        <w:bidi/>
        <w:ind w:left="-2"/>
        <w:jc w:val="both"/>
        <w:rPr>
          <w:rFonts w:cs="David" w:hint="cs"/>
          <w:u w:val="single"/>
          <w:rtl/>
        </w:rPr>
      </w:pPr>
    </w:p>
    <w:p w14:paraId="50682144" w14:textId="77777777" w:rsidR="006327E9" w:rsidRPr="006327E9" w:rsidRDefault="006327E9" w:rsidP="006327E9">
      <w:pPr>
        <w:keepNext/>
        <w:bidi/>
        <w:jc w:val="both"/>
        <w:rPr>
          <w:rFonts w:cs="David" w:hint="cs"/>
          <w:rtl/>
        </w:rPr>
      </w:pPr>
      <w:r w:rsidRPr="006327E9">
        <w:rPr>
          <w:rFonts w:cs="David" w:hint="cs"/>
          <w:rtl/>
        </w:rPr>
        <w:tab/>
        <w:t xml:space="preserve"> על איזו מהומה בלילה את מדברת?</w:t>
      </w:r>
    </w:p>
    <w:p w14:paraId="45D119D3" w14:textId="77777777" w:rsidR="006327E9" w:rsidRPr="006327E9" w:rsidRDefault="006327E9" w:rsidP="006327E9">
      <w:pPr>
        <w:keepNext/>
        <w:bidi/>
        <w:jc w:val="both"/>
        <w:rPr>
          <w:rFonts w:cs="David" w:hint="cs"/>
          <w:rtl/>
        </w:rPr>
      </w:pPr>
    </w:p>
    <w:p w14:paraId="01D8919E"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6C570554" w14:textId="77777777" w:rsidR="006327E9" w:rsidRPr="006327E9" w:rsidRDefault="006327E9" w:rsidP="006327E9">
      <w:pPr>
        <w:bidi/>
        <w:ind w:left="-2"/>
        <w:jc w:val="both"/>
        <w:rPr>
          <w:rFonts w:cs="David" w:hint="cs"/>
          <w:rtl/>
        </w:rPr>
      </w:pPr>
    </w:p>
    <w:p w14:paraId="61746ACA" w14:textId="77777777" w:rsidR="006327E9" w:rsidRPr="006327E9" w:rsidRDefault="006327E9" w:rsidP="006327E9">
      <w:pPr>
        <w:keepNext/>
        <w:bidi/>
        <w:jc w:val="both"/>
        <w:rPr>
          <w:rFonts w:cs="David" w:hint="cs"/>
          <w:rtl/>
        </w:rPr>
      </w:pPr>
      <w:r w:rsidRPr="006327E9">
        <w:rPr>
          <w:rFonts w:cs="David" w:hint="cs"/>
          <w:rtl/>
        </w:rPr>
        <w:tab/>
        <w:t xml:space="preserve"> אני מדברת על אותה מהומה שגרמה לחברי הכנסת של ש"ס שהצביעו על נוסח מסוים לחזור בהם, להגיש רביזיה ולכנס שוב את הוועדה הנכבדה הזאת כדי לשנות את הנוסח התמים הזה, </w:t>
      </w:r>
      <w:proofErr w:type="spellStart"/>
      <w:r w:rsidRPr="006327E9">
        <w:rPr>
          <w:rFonts w:cs="David" w:hint="cs"/>
          <w:rtl/>
        </w:rPr>
        <w:t>הלכאורה</w:t>
      </w:r>
      <w:proofErr w:type="spellEnd"/>
      <w:r w:rsidRPr="006327E9">
        <w:rPr>
          <w:rFonts w:cs="David" w:hint="cs"/>
          <w:rtl/>
        </w:rPr>
        <w:t xml:space="preserve"> תקנוני. בשביל מה? אנחנו יודעים שהנוהל קיים. כדי לעגן את ההחלטה של סיעה על שינוי נציג מטעמה? בואו נקרא לילד בשמו, מדובר על הדחת חברי כנסת. אני רוצה לפנות אל חבריי בקואליציה, חבר הכנסת אורי </w:t>
      </w:r>
      <w:proofErr w:type="spellStart"/>
      <w:r w:rsidRPr="006327E9">
        <w:rPr>
          <w:rFonts w:cs="David" w:hint="cs"/>
          <w:rtl/>
        </w:rPr>
        <w:t>אורבך</w:t>
      </w:r>
      <w:proofErr w:type="spellEnd"/>
      <w:r w:rsidRPr="006327E9">
        <w:rPr>
          <w:rFonts w:cs="David" w:hint="cs"/>
          <w:rtl/>
        </w:rPr>
        <w:t xml:space="preserve"> למשל, חברי הכנסת מישראל ביתנו, חברי הכנסת של ש"ס, חברי הכנסת החדשים של הליכוד. יבוא יום ואתם תרצו לעמוד על דעתכם ולהיות נאמנים למי ששלחו אתכם לכנסת. יגיע הרגע הזה שבוא יבוא הקו האדום, שבו תתבקשו להצביע עם מצפונכם, ויהיו הצבעות שלא תוכלו להצביע עם הקואליציה. זה קורה לכל אחד, אני מבטיחה לכם. </w:t>
      </w:r>
    </w:p>
    <w:p w14:paraId="4A31C14A" w14:textId="77777777" w:rsidR="006327E9" w:rsidRPr="006327E9" w:rsidRDefault="006327E9" w:rsidP="006327E9">
      <w:pPr>
        <w:keepNext/>
        <w:bidi/>
        <w:jc w:val="both"/>
        <w:rPr>
          <w:rFonts w:cs="David" w:hint="cs"/>
          <w:rtl/>
        </w:rPr>
      </w:pPr>
    </w:p>
    <w:p w14:paraId="71D12206" w14:textId="77777777" w:rsidR="006327E9" w:rsidRPr="006327E9" w:rsidRDefault="006327E9" w:rsidP="006327E9">
      <w:pPr>
        <w:bidi/>
        <w:ind w:left="-2"/>
        <w:jc w:val="both"/>
        <w:rPr>
          <w:rFonts w:cs="David" w:hint="cs"/>
          <w:u w:val="single"/>
          <w:rtl/>
        </w:rPr>
      </w:pPr>
      <w:r w:rsidRPr="006327E9">
        <w:rPr>
          <w:rFonts w:cs="David" w:hint="cs"/>
          <w:u w:val="single"/>
          <w:rtl/>
        </w:rPr>
        <w:t xml:space="preserve">יריב </w:t>
      </w:r>
      <w:proofErr w:type="spellStart"/>
      <w:r w:rsidRPr="006327E9">
        <w:rPr>
          <w:rFonts w:cs="David" w:hint="cs"/>
          <w:u w:val="single"/>
          <w:rtl/>
        </w:rPr>
        <w:t>לוין</w:t>
      </w:r>
      <w:proofErr w:type="spellEnd"/>
      <w:r w:rsidRPr="006327E9">
        <w:rPr>
          <w:rFonts w:cs="David" w:hint="cs"/>
          <w:u w:val="single"/>
          <w:rtl/>
        </w:rPr>
        <w:t>:</w:t>
      </w:r>
    </w:p>
    <w:p w14:paraId="7F1340D4" w14:textId="77777777" w:rsidR="006327E9" w:rsidRPr="006327E9" w:rsidRDefault="006327E9" w:rsidP="006327E9">
      <w:pPr>
        <w:bidi/>
        <w:ind w:left="-2"/>
        <w:jc w:val="both"/>
        <w:rPr>
          <w:rFonts w:cs="David" w:hint="cs"/>
          <w:rtl/>
        </w:rPr>
      </w:pPr>
    </w:p>
    <w:p w14:paraId="20AB0093" w14:textId="77777777" w:rsidR="006327E9" w:rsidRPr="006327E9" w:rsidRDefault="006327E9" w:rsidP="006327E9">
      <w:pPr>
        <w:keepNext/>
        <w:bidi/>
        <w:jc w:val="both"/>
        <w:rPr>
          <w:rFonts w:cs="David" w:hint="cs"/>
          <w:rtl/>
        </w:rPr>
      </w:pPr>
      <w:r w:rsidRPr="006327E9">
        <w:rPr>
          <w:rFonts w:cs="David" w:hint="cs"/>
          <w:rtl/>
        </w:rPr>
        <w:tab/>
        <w:t>נכון, אז מה?</w:t>
      </w:r>
    </w:p>
    <w:p w14:paraId="5B41CF1B" w14:textId="77777777" w:rsidR="006327E9" w:rsidRPr="006327E9" w:rsidRDefault="006327E9" w:rsidP="006327E9">
      <w:pPr>
        <w:keepNext/>
        <w:bidi/>
        <w:jc w:val="both"/>
        <w:rPr>
          <w:rFonts w:cs="David" w:hint="cs"/>
          <w:rtl/>
        </w:rPr>
      </w:pPr>
    </w:p>
    <w:p w14:paraId="06B3387F" w14:textId="77777777" w:rsidR="006327E9" w:rsidRDefault="006327E9" w:rsidP="006327E9">
      <w:pPr>
        <w:bidi/>
        <w:ind w:left="-2"/>
        <w:jc w:val="both"/>
        <w:rPr>
          <w:rFonts w:cs="David" w:hint="cs"/>
          <w:u w:val="single"/>
          <w:rtl/>
        </w:rPr>
      </w:pPr>
    </w:p>
    <w:p w14:paraId="248B1304" w14:textId="77777777" w:rsidR="006327E9" w:rsidRDefault="006327E9" w:rsidP="006327E9">
      <w:pPr>
        <w:bidi/>
        <w:ind w:left="-2"/>
        <w:jc w:val="both"/>
        <w:rPr>
          <w:rFonts w:cs="David" w:hint="cs"/>
          <w:u w:val="single"/>
          <w:rtl/>
        </w:rPr>
      </w:pPr>
    </w:p>
    <w:p w14:paraId="066540BF"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75718D04" w14:textId="77777777" w:rsidR="006327E9" w:rsidRPr="006327E9" w:rsidRDefault="006327E9" w:rsidP="006327E9">
      <w:pPr>
        <w:bidi/>
        <w:ind w:left="-2"/>
        <w:jc w:val="both"/>
        <w:rPr>
          <w:rFonts w:cs="David" w:hint="cs"/>
          <w:rtl/>
        </w:rPr>
      </w:pPr>
    </w:p>
    <w:p w14:paraId="203BC40C" w14:textId="77777777" w:rsidR="006327E9" w:rsidRDefault="006327E9" w:rsidP="006327E9">
      <w:pPr>
        <w:keepNext/>
        <w:bidi/>
        <w:jc w:val="both"/>
        <w:rPr>
          <w:rFonts w:cs="David" w:hint="cs"/>
          <w:rtl/>
        </w:rPr>
      </w:pPr>
      <w:r w:rsidRPr="006327E9">
        <w:rPr>
          <w:rFonts w:cs="David" w:hint="cs"/>
          <w:rtl/>
        </w:rPr>
        <w:tab/>
        <w:t xml:space="preserve"> אני מבקשת מכם לא לקטוע לעצמנו את הרגליים. כי אנחנו יושבים כאן כחברי כנסת. יש לנו עבודה </w:t>
      </w:r>
      <w:proofErr w:type="spellStart"/>
      <w:r w:rsidRPr="006327E9">
        <w:rPr>
          <w:rFonts w:cs="David" w:hint="cs"/>
          <w:rtl/>
        </w:rPr>
        <w:t>פרלמנטרית</w:t>
      </w:r>
      <w:proofErr w:type="spellEnd"/>
      <w:r w:rsidRPr="006327E9">
        <w:rPr>
          <w:rFonts w:cs="David" w:hint="cs"/>
          <w:rtl/>
        </w:rPr>
        <w:t xml:space="preserve"> לעשות. הסעיף הזה הוא עוד סעיף מתוך עשרות סעיפים שמבקש לסרס את עבודתנו כפרלמנטרים ולפגוע באפקטיביות שלנו. חלק מהאפקטיביות שלנו זו היכולת לבחור בהצבעות מה אנחנו מצביעים, מתי אנחנו חורגים מהמשמעת הקואליציונית, מתי אנחנו מצייתים לה. ברגע שאנחנו לוקחים מעצמנו את הכלי הזה, אנחנו לא שווים כלום, אנחנו חותמת גומי. לכל הכנסת אין משמעות. ברגע שאנחנו עושים עוד צעד, קטן אגב, לא משמעותי מאוד, לאפשר הדחה של חבר כנסת שמצביע על-פי צו מצפונו, אנחנו פוגעים בעצמנו, ביכולת </w:t>
      </w:r>
      <w:proofErr w:type="spellStart"/>
      <w:r w:rsidRPr="006327E9">
        <w:rPr>
          <w:rFonts w:cs="David" w:hint="cs"/>
          <w:rtl/>
        </w:rPr>
        <w:t>הפרלמנטרית</w:t>
      </w:r>
      <w:proofErr w:type="spellEnd"/>
      <w:r w:rsidRPr="006327E9">
        <w:rPr>
          <w:rFonts w:cs="David" w:hint="cs"/>
          <w:rtl/>
        </w:rPr>
        <w:t xml:space="preserve"> של עצמנו. אני מבקשת להתעלות ביום הזה, דבר שקורה כאן. אנחנו יושבים כאן לא רק כנציגי קואליציה או </w:t>
      </w:r>
    </w:p>
    <w:p w14:paraId="2FDCC1EC" w14:textId="77777777" w:rsidR="006327E9" w:rsidRPr="006327E9" w:rsidRDefault="006327E9" w:rsidP="006327E9">
      <w:pPr>
        <w:keepNext/>
        <w:bidi/>
        <w:jc w:val="both"/>
        <w:rPr>
          <w:rFonts w:cs="David" w:hint="cs"/>
          <w:rtl/>
        </w:rPr>
      </w:pPr>
      <w:r w:rsidRPr="006327E9">
        <w:rPr>
          <w:rFonts w:cs="David" w:hint="cs"/>
          <w:rtl/>
        </w:rPr>
        <w:t xml:space="preserve">אופוזיציה, אלא בראש ובראשונה כפרלמנטרים. הכנסת היא לעומתית לממשלה מעצם טיבה, ואני מבקשת מכם לא לפגוע בי באופן אישי. זה מכוון אלי באופן אישי, זה מכוון לחברים שלי. אל תאפשרו לפגוע בי ובחבריי. </w:t>
      </w:r>
    </w:p>
    <w:p w14:paraId="4308521A" w14:textId="77777777" w:rsidR="006327E9" w:rsidRPr="006327E9" w:rsidRDefault="006327E9" w:rsidP="006327E9">
      <w:pPr>
        <w:keepNext/>
        <w:bidi/>
        <w:jc w:val="both"/>
        <w:rPr>
          <w:rFonts w:cs="David" w:hint="cs"/>
          <w:rtl/>
        </w:rPr>
      </w:pPr>
    </w:p>
    <w:p w14:paraId="3142815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F68D4E6" w14:textId="77777777" w:rsidR="006327E9" w:rsidRPr="006327E9" w:rsidRDefault="006327E9" w:rsidP="006327E9">
      <w:pPr>
        <w:bidi/>
        <w:ind w:left="-2"/>
        <w:jc w:val="both"/>
        <w:rPr>
          <w:rFonts w:cs="David" w:hint="cs"/>
          <w:u w:val="single"/>
          <w:rtl/>
        </w:rPr>
      </w:pPr>
    </w:p>
    <w:p w14:paraId="53BC63C7" w14:textId="77777777" w:rsidR="006327E9" w:rsidRPr="006327E9" w:rsidRDefault="006327E9" w:rsidP="006327E9">
      <w:pPr>
        <w:keepNext/>
        <w:bidi/>
        <w:jc w:val="both"/>
        <w:rPr>
          <w:rFonts w:cs="David" w:hint="cs"/>
          <w:rtl/>
        </w:rPr>
      </w:pPr>
      <w:r w:rsidRPr="006327E9">
        <w:rPr>
          <w:rFonts w:cs="David" w:hint="cs"/>
          <w:rtl/>
        </w:rPr>
        <w:tab/>
        <w:t xml:space="preserve">חבר הכנסת אורון, בבקשה. לאחר מכן נקיים הצבעה. אגב, אזכיר לכם שלא נהוג לקיים דיון על רביזיה, אבל כדי לתת לאנשים אפשרות להביע את עמדתם בכל זאת פתחתי את זה לדיון קצר. אבל מייד נעבור להצבעה. </w:t>
      </w:r>
    </w:p>
    <w:p w14:paraId="7D4CBC87" w14:textId="77777777" w:rsidR="006327E9" w:rsidRPr="006327E9" w:rsidRDefault="006327E9" w:rsidP="006327E9">
      <w:pPr>
        <w:keepNext/>
        <w:bidi/>
        <w:jc w:val="both"/>
        <w:rPr>
          <w:rFonts w:cs="David" w:hint="cs"/>
          <w:rtl/>
        </w:rPr>
      </w:pPr>
    </w:p>
    <w:p w14:paraId="03E99530"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330CF594" w14:textId="77777777" w:rsidR="006327E9" w:rsidRPr="006327E9" w:rsidRDefault="006327E9" w:rsidP="006327E9">
      <w:pPr>
        <w:bidi/>
        <w:jc w:val="both"/>
        <w:rPr>
          <w:rFonts w:cs="David" w:hint="cs"/>
          <w:rtl/>
        </w:rPr>
      </w:pPr>
    </w:p>
    <w:p w14:paraId="13360FE0" w14:textId="77777777" w:rsidR="006327E9" w:rsidRPr="006327E9" w:rsidRDefault="006327E9" w:rsidP="006327E9">
      <w:pPr>
        <w:keepNext/>
        <w:bidi/>
        <w:jc w:val="both"/>
        <w:rPr>
          <w:rFonts w:cs="David" w:hint="cs"/>
          <w:rtl/>
        </w:rPr>
      </w:pPr>
      <w:r w:rsidRPr="006327E9">
        <w:rPr>
          <w:rFonts w:cs="David" w:hint="cs"/>
          <w:rtl/>
        </w:rPr>
        <w:tab/>
        <w:t xml:space="preserve"> יושב-ראש הכנסת המכהן נוהג לומר שתקנון הכנסת זה המגנה-קרתא שלנו. אני מציע לכולם לנהוג בכל דבר שכרוך בתקנון ט</w:t>
      </w:r>
      <w:smartTag w:uri="urn:schemas-microsoft-com:office:smarttags" w:element="PersonName">
        <w:r w:rsidRPr="006327E9">
          <w:rPr>
            <w:rFonts w:cs="David" w:hint="cs"/>
            <w:rtl/>
          </w:rPr>
          <w:t>יפה</w:t>
        </w:r>
      </w:smartTag>
      <w:r w:rsidRPr="006327E9">
        <w:rPr>
          <w:rFonts w:cs="David" w:hint="cs"/>
          <w:rtl/>
        </w:rPr>
        <w:t xml:space="preserve"> יותר בזהירות, ט</w:t>
      </w:r>
      <w:smartTag w:uri="urn:schemas-microsoft-com:office:smarttags" w:element="PersonName">
        <w:r w:rsidRPr="006327E9">
          <w:rPr>
            <w:rFonts w:cs="David" w:hint="cs"/>
            <w:rtl/>
          </w:rPr>
          <w:t>יפה</w:t>
        </w:r>
      </w:smartTag>
      <w:r w:rsidRPr="006327E9">
        <w:rPr>
          <w:rFonts w:cs="David" w:hint="cs"/>
          <w:rtl/>
        </w:rPr>
        <w:t xml:space="preserve"> יותר באורך רוח ועם ראייה ט</w:t>
      </w:r>
      <w:smartTag w:uri="urn:schemas-microsoft-com:office:smarttags" w:element="PersonName">
        <w:r w:rsidRPr="006327E9">
          <w:rPr>
            <w:rFonts w:cs="David" w:hint="cs"/>
            <w:rtl/>
          </w:rPr>
          <w:t>יפה</w:t>
        </w:r>
      </w:smartTag>
      <w:r w:rsidRPr="006327E9">
        <w:rPr>
          <w:rFonts w:cs="David" w:hint="cs"/>
          <w:rtl/>
        </w:rPr>
        <w:t xml:space="preserve"> יותר ארוכה, כי הגלגל מסתובב פה. אני הייתי בכנסת כשבסיעת הליכוד היו המורדים. הם שיגעו את ראש הממשלה. לא היה לו יום ולא לילה, כי הוא היה בא לשאול אותי כמה אנשים יש להצביע. ולא הפעילו מנגנונים דרקוניים כאלה. זה קשה. </w:t>
      </w:r>
    </w:p>
    <w:p w14:paraId="1C0BC770" w14:textId="77777777" w:rsidR="006327E9" w:rsidRPr="006327E9" w:rsidRDefault="006327E9" w:rsidP="006327E9">
      <w:pPr>
        <w:keepNext/>
        <w:bidi/>
        <w:jc w:val="both"/>
        <w:rPr>
          <w:rFonts w:cs="David" w:hint="cs"/>
          <w:rtl/>
        </w:rPr>
      </w:pPr>
    </w:p>
    <w:p w14:paraId="0AEEDCF9"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089FE24D" w14:textId="77777777" w:rsidR="006327E9" w:rsidRPr="006327E9" w:rsidRDefault="006327E9" w:rsidP="006327E9">
      <w:pPr>
        <w:bidi/>
        <w:ind w:left="-2"/>
        <w:jc w:val="both"/>
        <w:rPr>
          <w:rFonts w:cs="David" w:hint="cs"/>
          <w:u w:val="single"/>
          <w:rtl/>
        </w:rPr>
      </w:pPr>
    </w:p>
    <w:p w14:paraId="78B94D08" w14:textId="77777777" w:rsidR="006327E9" w:rsidRPr="006327E9" w:rsidRDefault="006327E9" w:rsidP="006327E9">
      <w:pPr>
        <w:keepNext/>
        <w:bidi/>
        <w:jc w:val="both"/>
        <w:rPr>
          <w:rFonts w:cs="David" w:hint="cs"/>
          <w:rtl/>
        </w:rPr>
      </w:pPr>
      <w:r w:rsidRPr="006327E9">
        <w:rPr>
          <w:rFonts w:cs="David" w:hint="cs"/>
          <w:rtl/>
        </w:rPr>
        <w:tab/>
        <w:t xml:space="preserve"> ביבי אז הצביע עם שרון על הכול. </w:t>
      </w:r>
    </w:p>
    <w:p w14:paraId="77CD1A6C" w14:textId="77777777" w:rsidR="006327E9" w:rsidRPr="006327E9" w:rsidRDefault="006327E9" w:rsidP="006327E9">
      <w:pPr>
        <w:keepNext/>
        <w:bidi/>
        <w:jc w:val="both"/>
        <w:rPr>
          <w:rFonts w:cs="David" w:hint="cs"/>
          <w:rtl/>
        </w:rPr>
      </w:pPr>
    </w:p>
    <w:p w14:paraId="127B9E71"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2B7A1C9C" w14:textId="77777777" w:rsidR="006327E9" w:rsidRPr="006327E9" w:rsidRDefault="006327E9" w:rsidP="006327E9">
      <w:pPr>
        <w:bidi/>
        <w:jc w:val="both"/>
        <w:rPr>
          <w:rFonts w:cs="David" w:hint="cs"/>
          <w:rtl/>
        </w:rPr>
      </w:pPr>
    </w:p>
    <w:p w14:paraId="06A8520F" w14:textId="77777777" w:rsidR="006327E9" w:rsidRPr="006327E9" w:rsidRDefault="006327E9" w:rsidP="006327E9">
      <w:pPr>
        <w:keepNext/>
        <w:bidi/>
        <w:jc w:val="both"/>
        <w:rPr>
          <w:rFonts w:cs="David" w:hint="cs"/>
          <w:rtl/>
        </w:rPr>
      </w:pPr>
      <w:r w:rsidRPr="006327E9">
        <w:rPr>
          <w:rFonts w:cs="David" w:hint="cs"/>
          <w:rtl/>
        </w:rPr>
        <w:tab/>
        <w:t xml:space="preserve"> כאשר הולכים צעד אחד יותר מדי, פתאום מתברר שנוצר פה מצב אחר. יכול להיות שההצעה של היום, הקטנת הוועדות, סגני השרים, בסוף תהיה פה הצבעה שנתכנס ביחד כמו בחברת מניות ונצביע. זאת לא כנסת. תיזהרו עם זה. השאלה עד כמה חבר כנסת הוא עצמאי ועד כמה הוא חלק מסיעה היא לא פשוטה, אבל אי-אפשר ללכת לקצוות. אי-אפשר להפוך את חבר הכנסת לפיון של הסיעה שלו. לכן קודם כל בכל סעיף תקנוני לא כל כך מהר רביזיות, לא מהבוקר עד הלילה, ט</w:t>
      </w:r>
      <w:smartTag w:uri="urn:schemas-microsoft-com:office:smarttags" w:element="PersonName">
        <w:r w:rsidRPr="006327E9">
          <w:rPr>
            <w:rFonts w:cs="David" w:hint="cs"/>
            <w:rtl/>
          </w:rPr>
          <w:t>יפה</w:t>
        </w:r>
      </w:smartTag>
      <w:r w:rsidRPr="006327E9">
        <w:rPr>
          <w:rFonts w:cs="David" w:hint="cs"/>
          <w:rtl/>
        </w:rPr>
        <w:t xml:space="preserve"> יותר לאט. אל תחטפו את כל הדברים האלה בהתחלה, חכו. אתם הולכים לשלוט שנה-שנתיים, יש זמן. </w:t>
      </w:r>
    </w:p>
    <w:p w14:paraId="0260C492" w14:textId="77777777" w:rsidR="006327E9" w:rsidRPr="006327E9" w:rsidRDefault="006327E9" w:rsidP="006327E9">
      <w:pPr>
        <w:keepNext/>
        <w:bidi/>
        <w:jc w:val="both"/>
        <w:rPr>
          <w:rFonts w:cs="David" w:hint="cs"/>
          <w:rtl/>
        </w:rPr>
      </w:pPr>
    </w:p>
    <w:p w14:paraId="5561D494" w14:textId="77777777" w:rsidR="006327E9" w:rsidRPr="006327E9" w:rsidRDefault="006327E9" w:rsidP="006327E9">
      <w:pPr>
        <w:bidi/>
        <w:rPr>
          <w:rFonts w:cs="David" w:hint="cs"/>
          <w:u w:val="single"/>
          <w:rtl/>
        </w:rPr>
      </w:pPr>
      <w:r w:rsidRPr="006327E9">
        <w:rPr>
          <w:rFonts w:cs="David" w:hint="cs"/>
          <w:u w:val="single"/>
          <w:rtl/>
        </w:rPr>
        <w:t>נחמן שי:</w:t>
      </w:r>
    </w:p>
    <w:p w14:paraId="25250CCF" w14:textId="77777777" w:rsidR="006327E9" w:rsidRPr="006327E9" w:rsidRDefault="006327E9" w:rsidP="006327E9">
      <w:pPr>
        <w:bidi/>
        <w:rPr>
          <w:rFonts w:cs="David" w:hint="cs"/>
          <w:rtl/>
        </w:rPr>
      </w:pPr>
    </w:p>
    <w:p w14:paraId="19691FEB" w14:textId="77777777" w:rsidR="006327E9" w:rsidRPr="006327E9" w:rsidRDefault="006327E9" w:rsidP="006327E9">
      <w:pPr>
        <w:keepNext/>
        <w:bidi/>
        <w:jc w:val="both"/>
        <w:rPr>
          <w:rFonts w:cs="David" w:hint="cs"/>
          <w:rtl/>
        </w:rPr>
      </w:pPr>
      <w:r w:rsidRPr="006327E9">
        <w:rPr>
          <w:rFonts w:cs="David" w:hint="cs"/>
          <w:rtl/>
        </w:rPr>
        <w:tab/>
        <w:t xml:space="preserve"> אל תתחייב. </w:t>
      </w:r>
    </w:p>
    <w:p w14:paraId="70FA2F1E" w14:textId="77777777" w:rsidR="006327E9" w:rsidRPr="006327E9" w:rsidRDefault="006327E9" w:rsidP="006327E9">
      <w:pPr>
        <w:keepNext/>
        <w:bidi/>
        <w:jc w:val="both"/>
        <w:rPr>
          <w:rFonts w:cs="David" w:hint="cs"/>
          <w:rtl/>
        </w:rPr>
      </w:pPr>
    </w:p>
    <w:p w14:paraId="48EE8D4E"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02AFC979" w14:textId="77777777" w:rsidR="006327E9" w:rsidRPr="006327E9" w:rsidRDefault="006327E9" w:rsidP="006327E9">
      <w:pPr>
        <w:bidi/>
        <w:jc w:val="both"/>
        <w:rPr>
          <w:rFonts w:cs="David" w:hint="cs"/>
          <w:rtl/>
        </w:rPr>
      </w:pPr>
    </w:p>
    <w:p w14:paraId="2CD0DC28" w14:textId="77777777" w:rsidR="006327E9" w:rsidRPr="006327E9" w:rsidRDefault="006327E9" w:rsidP="006327E9">
      <w:pPr>
        <w:keepNext/>
        <w:bidi/>
        <w:jc w:val="both"/>
        <w:rPr>
          <w:rFonts w:cs="David" w:hint="cs"/>
          <w:rtl/>
        </w:rPr>
      </w:pPr>
      <w:r w:rsidRPr="006327E9">
        <w:rPr>
          <w:rFonts w:cs="David" w:hint="cs"/>
          <w:rtl/>
        </w:rPr>
        <w:tab/>
        <w:t xml:space="preserve"> לצערי אני מתחייב. אני מתחייב לכולנו, גם לכם, זה לא עסק שהולך להיגמר בחודש. זה פייט של חודשים. אז קודם כל תעשו את זה לאט. דבר שני, אל תעקרו את הזכויות הבסיסיות של חבר הכנסת. מדבר אתך אדם שחושב שהכנסת בסופו של דבר היא התאגדות של סיעות, אבל כשפוגעים בזכותו של חבר הכנסת היחיד בתוך סיעה מעבר למידה מסוימת, הולכים למקום אחר. ואתם תעצרו, אל תפעילו את הסעיף הדרקוני הזה. יכול להיות שיתברר שיושב-ראש סיעה יצטרך עוד פעם ללכת ולשכנע ולכנס את המרכז, כמו שקרה לכם בכנסת הקודמת. אתה היית אלוף בדברים האלה. </w:t>
      </w:r>
    </w:p>
    <w:p w14:paraId="639AC306" w14:textId="77777777" w:rsidR="006327E9" w:rsidRPr="006327E9" w:rsidRDefault="006327E9" w:rsidP="006327E9">
      <w:pPr>
        <w:keepNext/>
        <w:bidi/>
        <w:jc w:val="both"/>
        <w:rPr>
          <w:rFonts w:cs="David" w:hint="cs"/>
          <w:rtl/>
        </w:rPr>
      </w:pPr>
    </w:p>
    <w:p w14:paraId="43389B8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DB2E4BA" w14:textId="77777777" w:rsidR="006327E9" w:rsidRPr="006327E9" w:rsidRDefault="006327E9" w:rsidP="006327E9">
      <w:pPr>
        <w:bidi/>
        <w:ind w:left="-2"/>
        <w:jc w:val="both"/>
        <w:rPr>
          <w:rFonts w:cs="David" w:hint="cs"/>
          <w:u w:val="single"/>
          <w:rtl/>
        </w:rPr>
      </w:pPr>
    </w:p>
    <w:p w14:paraId="02FDA23E" w14:textId="77777777" w:rsidR="006327E9" w:rsidRPr="006327E9" w:rsidRDefault="006327E9" w:rsidP="006327E9">
      <w:pPr>
        <w:keepNext/>
        <w:bidi/>
        <w:jc w:val="both"/>
        <w:rPr>
          <w:rFonts w:cs="David" w:hint="cs"/>
          <w:rtl/>
        </w:rPr>
      </w:pPr>
      <w:r w:rsidRPr="006327E9">
        <w:rPr>
          <w:rFonts w:cs="David" w:hint="cs"/>
          <w:rtl/>
        </w:rPr>
        <w:tab/>
        <w:t xml:space="preserve">נכון. ואני אגיד לך מה עשו לי, העיפו אותי מוועדת הכספים כשסיעתי החליטה, וקיבלתי את זה בהכנעה. יושב כאן יואל שעשה את זה. </w:t>
      </w:r>
    </w:p>
    <w:p w14:paraId="5745E2F0" w14:textId="77777777" w:rsidR="006327E9" w:rsidRPr="006327E9" w:rsidRDefault="006327E9" w:rsidP="006327E9">
      <w:pPr>
        <w:keepNext/>
        <w:bidi/>
        <w:jc w:val="both"/>
        <w:rPr>
          <w:rFonts w:cs="David" w:hint="cs"/>
          <w:rtl/>
        </w:rPr>
      </w:pPr>
    </w:p>
    <w:p w14:paraId="2F1FF6CB"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784B9FE9" w14:textId="77777777" w:rsidR="006327E9" w:rsidRPr="006327E9" w:rsidRDefault="006327E9" w:rsidP="006327E9">
      <w:pPr>
        <w:bidi/>
        <w:ind w:left="-2"/>
        <w:jc w:val="both"/>
        <w:rPr>
          <w:rFonts w:cs="David" w:hint="cs"/>
          <w:rtl/>
        </w:rPr>
      </w:pPr>
    </w:p>
    <w:p w14:paraId="0842A981" w14:textId="77777777" w:rsidR="006327E9" w:rsidRPr="006327E9" w:rsidRDefault="006327E9" w:rsidP="006327E9">
      <w:pPr>
        <w:keepNext/>
        <w:bidi/>
        <w:jc w:val="both"/>
        <w:rPr>
          <w:rFonts w:cs="David" w:hint="cs"/>
          <w:rtl/>
        </w:rPr>
      </w:pPr>
      <w:r w:rsidRPr="006327E9">
        <w:rPr>
          <w:rFonts w:cs="David" w:hint="cs"/>
          <w:rtl/>
        </w:rPr>
        <w:tab/>
        <w:t xml:space="preserve"> אתה מטהר את השרץ הזה היום. </w:t>
      </w:r>
    </w:p>
    <w:p w14:paraId="006D7715" w14:textId="77777777" w:rsidR="006327E9" w:rsidRPr="006327E9" w:rsidRDefault="006327E9" w:rsidP="006327E9">
      <w:pPr>
        <w:keepNext/>
        <w:bidi/>
        <w:jc w:val="both"/>
        <w:rPr>
          <w:rFonts w:cs="David" w:hint="cs"/>
          <w:rtl/>
        </w:rPr>
      </w:pPr>
    </w:p>
    <w:p w14:paraId="027E2378" w14:textId="77777777" w:rsidR="006327E9" w:rsidRDefault="006327E9" w:rsidP="006327E9">
      <w:pPr>
        <w:bidi/>
        <w:jc w:val="both"/>
        <w:rPr>
          <w:rFonts w:cs="David" w:hint="cs"/>
          <w:u w:val="single"/>
          <w:rtl/>
        </w:rPr>
      </w:pPr>
    </w:p>
    <w:p w14:paraId="3C2366F8" w14:textId="77777777" w:rsidR="006327E9" w:rsidRDefault="006327E9" w:rsidP="006327E9">
      <w:pPr>
        <w:bidi/>
        <w:jc w:val="both"/>
        <w:rPr>
          <w:rFonts w:cs="David" w:hint="cs"/>
          <w:u w:val="single"/>
          <w:rtl/>
        </w:rPr>
      </w:pPr>
    </w:p>
    <w:p w14:paraId="35321C29" w14:textId="77777777" w:rsidR="006327E9" w:rsidRDefault="006327E9" w:rsidP="006327E9">
      <w:pPr>
        <w:bidi/>
        <w:jc w:val="both"/>
        <w:rPr>
          <w:rFonts w:cs="David" w:hint="cs"/>
          <w:u w:val="single"/>
          <w:rtl/>
        </w:rPr>
      </w:pPr>
    </w:p>
    <w:p w14:paraId="5E6F16E0" w14:textId="77777777" w:rsidR="006327E9" w:rsidRDefault="006327E9" w:rsidP="006327E9">
      <w:pPr>
        <w:bidi/>
        <w:jc w:val="both"/>
        <w:rPr>
          <w:rFonts w:cs="David" w:hint="cs"/>
          <w:u w:val="single"/>
          <w:rtl/>
        </w:rPr>
      </w:pPr>
    </w:p>
    <w:p w14:paraId="66CD823D"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750A4974" w14:textId="77777777" w:rsidR="006327E9" w:rsidRPr="006327E9" w:rsidRDefault="006327E9" w:rsidP="006327E9">
      <w:pPr>
        <w:bidi/>
        <w:jc w:val="both"/>
        <w:rPr>
          <w:rFonts w:cs="David" w:hint="cs"/>
          <w:rtl/>
        </w:rPr>
      </w:pPr>
    </w:p>
    <w:p w14:paraId="26B0EB8A" w14:textId="77777777" w:rsidR="006327E9" w:rsidRPr="006327E9" w:rsidRDefault="006327E9" w:rsidP="006327E9">
      <w:pPr>
        <w:keepNext/>
        <w:bidi/>
        <w:jc w:val="both"/>
        <w:rPr>
          <w:rFonts w:cs="David" w:hint="cs"/>
          <w:rtl/>
        </w:rPr>
      </w:pPr>
      <w:r w:rsidRPr="006327E9">
        <w:rPr>
          <w:rFonts w:cs="David" w:hint="cs"/>
          <w:rtl/>
        </w:rPr>
        <w:tab/>
      </w:r>
      <w:proofErr w:type="spellStart"/>
      <w:r w:rsidRPr="006327E9">
        <w:rPr>
          <w:rFonts w:cs="David" w:hint="cs"/>
          <w:rtl/>
        </w:rPr>
        <w:t>אלקין</w:t>
      </w:r>
      <w:proofErr w:type="spellEnd"/>
      <w:r w:rsidRPr="006327E9">
        <w:rPr>
          <w:rFonts w:cs="David" w:hint="cs"/>
          <w:rtl/>
        </w:rPr>
        <w:t xml:space="preserve">, אותך אפילו העיפו מאגודת "ידידות". </w:t>
      </w:r>
    </w:p>
    <w:p w14:paraId="6C48E579" w14:textId="77777777" w:rsidR="006327E9" w:rsidRPr="006327E9" w:rsidRDefault="006327E9" w:rsidP="006327E9">
      <w:pPr>
        <w:keepNext/>
        <w:bidi/>
        <w:jc w:val="both"/>
        <w:rPr>
          <w:rFonts w:cs="David" w:hint="cs"/>
          <w:rtl/>
        </w:rPr>
      </w:pPr>
    </w:p>
    <w:p w14:paraId="439832B7"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40DE75B7" w14:textId="77777777" w:rsidR="006327E9" w:rsidRPr="006327E9" w:rsidRDefault="006327E9" w:rsidP="006327E9">
      <w:pPr>
        <w:bidi/>
        <w:jc w:val="both"/>
        <w:rPr>
          <w:rFonts w:cs="David" w:hint="cs"/>
          <w:rtl/>
        </w:rPr>
      </w:pPr>
    </w:p>
    <w:p w14:paraId="3156C227" w14:textId="77777777" w:rsidR="006327E9" w:rsidRPr="006327E9" w:rsidRDefault="006327E9" w:rsidP="006327E9">
      <w:pPr>
        <w:keepNext/>
        <w:bidi/>
        <w:jc w:val="both"/>
        <w:rPr>
          <w:rFonts w:cs="David" w:hint="cs"/>
          <w:rtl/>
        </w:rPr>
      </w:pPr>
      <w:r w:rsidRPr="006327E9">
        <w:rPr>
          <w:rFonts w:cs="David" w:hint="cs"/>
          <w:rtl/>
        </w:rPr>
        <w:tab/>
        <w:t xml:space="preserve"> הסמכות של הסיעה להחליף את החבר שלה קיימת גם היום. אתה לא רוצה את זה, אתה רוצה שאם ההצבעה שלי לא מוצאת חן בעיניך תגיד לי שבסעיף מסוים אני אצא ויבוא מישהו אחר. </w:t>
      </w:r>
    </w:p>
    <w:p w14:paraId="68630F62" w14:textId="77777777" w:rsidR="006327E9" w:rsidRPr="006327E9" w:rsidRDefault="006327E9" w:rsidP="006327E9">
      <w:pPr>
        <w:keepNext/>
        <w:bidi/>
        <w:jc w:val="both"/>
        <w:rPr>
          <w:rFonts w:cs="David" w:hint="cs"/>
          <w:rtl/>
        </w:rPr>
      </w:pPr>
    </w:p>
    <w:p w14:paraId="3B520BCD"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59B9236" w14:textId="77777777" w:rsidR="006327E9" w:rsidRPr="006327E9" w:rsidRDefault="006327E9" w:rsidP="006327E9">
      <w:pPr>
        <w:bidi/>
        <w:ind w:left="-2"/>
        <w:jc w:val="both"/>
        <w:rPr>
          <w:rFonts w:cs="David" w:hint="cs"/>
          <w:u w:val="single"/>
          <w:rtl/>
        </w:rPr>
      </w:pPr>
    </w:p>
    <w:p w14:paraId="4C44FA2F" w14:textId="77777777" w:rsidR="006327E9" w:rsidRPr="006327E9" w:rsidRDefault="006327E9" w:rsidP="006327E9">
      <w:pPr>
        <w:keepNext/>
        <w:bidi/>
        <w:jc w:val="both"/>
        <w:rPr>
          <w:rFonts w:cs="David" w:hint="cs"/>
          <w:rtl/>
        </w:rPr>
      </w:pPr>
      <w:r w:rsidRPr="006327E9">
        <w:rPr>
          <w:rFonts w:cs="David" w:hint="cs"/>
          <w:rtl/>
        </w:rPr>
        <w:tab/>
        <w:t xml:space="preserve">לא. לא קראת את מה שכתוב כאן. אתה מדבר על הסעיף הלא נכון, חבר הכנסת אורון, ואני מופתע, כי אתה בדרך כלל יודע על מה מדברים. </w:t>
      </w:r>
    </w:p>
    <w:p w14:paraId="0D3EAB61" w14:textId="77777777" w:rsidR="006327E9" w:rsidRPr="006327E9" w:rsidRDefault="006327E9" w:rsidP="006327E9">
      <w:pPr>
        <w:keepNext/>
        <w:bidi/>
        <w:jc w:val="both"/>
        <w:rPr>
          <w:rFonts w:cs="David" w:hint="cs"/>
          <w:rtl/>
        </w:rPr>
      </w:pPr>
    </w:p>
    <w:p w14:paraId="38415499"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3D573970" w14:textId="77777777" w:rsidR="006327E9" w:rsidRPr="006327E9" w:rsidRDefault="006327E9" w:rsidP="006327E9">
      <w:pPr>
        <w:bidi/>
        <w:jc w:val="both"/>
        <w:rPr>
          <w:rFonts w:cs="David" w:hint="cs"/>
          <w:rtl/>
        </w:rPr>
      </w:pPr>
    </w:p>
    <w:p w14:paraId="56435EF2" w14:textId="77777777" w:rsidR="006327E9" w:rsidRPr="006327E9" w:rsidRDefault="006327E9" w:rsidP="006327E9">
      <w:pPr>
        <w:keepNext/>
        <w:bidi/>
        <w:jc w:val="both"/>
        <w:rPr>
          <w:rFonts w:cs="David" w:hint="cs"/>
          <w:rtl/>
        </w:rPr>
      </w:pPr>
      <w:r w:rsidRPr="006327E9">
        <w:rPr>
          <w:rFonts w:cs="David" w:hint="cs"/>
          <w:rtl/>
        </w:rPr>
        <w:tab/>
        <w:t xml:space="preserve"> מותר לי. אבל כל הנאום על התקנון הוא נכון. </w:t>
      </w:r>
    </w:p>
    <w:p w14:paraId="719E3AE9" w14:textId="77777777" w:rsidR="006327E9" w:rsidRPr="006327E9" w:rsidRDefault="006327E9" w:rsidP="006327E9">
      <w:pPr>
        <w:keepNext/>
        <w:bidi/>
        <w:jc w:val="both"/>
        <w:rPr>
          <w:rFonts w:cs="David" w:hint="cs"/>
          <w:rtl/>
        </w:rPr>
      </w:pPr>
    </w:p>
    <w:p w14:paraId="5E46E40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0A76D4F" w14:textId="77777777" w:rsidR="006327E9" w:rsidRPr="006327E9" w:rsidRDefault="006327E9" w:rsidP="006327E9">
      <w:pPr>
        <w:bidi/>
        <w:ind w:left="-2"/>
        <w:jc w:val="both"/>
        <w:rPr>
          <w:rFonts w:cs="David" w:hint="cs"/>
          <w:u w:val="single"/>
          <w:rtl/>
        </w:rPr>
      </w:pPr>
    </w:p>
    <w:p w14:paraId="12195E72" w14:textId="77777777" w:rsidR="006327E9" w:rsidRPr="006327E9" w:rsidRDefault="006327E9" w:rsidP="006327E9">
      <w:pPr>
        <w:keepNext/>
        <w:bidi/>
        <w:jc w:val="both"/>
        <w:rPr>
          <w:rFonts w:cs="David" w:hint="cs"/>
          <w:rtl/>
        </w:rPr>
      </w:pPr>
      <w:r w:rsidRPr="006327E9">
        <w:rPr>
          <w:rFonts w:cs="David" w:hint="cs"/>
          <w:rtl/>
        </w:rPr>
        <w:tab/>
        <w:t xml:space="preserve">אני מקבל את כל הנאום על התקנון, הוא חשוב. רק אבהיר עוד פעם שהדיון על הרביזיה מתקיים על הנוהג הקיים בכנסת מימים ימימה, שסיעה יכולה להחליף באופן קבוע חבר שלה בוועדה מסוימת. זה לא הוצאה של חבר מוועדה באופן זמני, אלא החלפה של חבר בוועדה. כך זה תמיד נהג, כך נהגו יושבי-ראש כל הסיעות בחברי סיעה, כך נהגו בי בין השאר, וזה היה הכלל. כל מה שקורה כאן בדיון הזה, המתלהם והמתלהב, זה הבקשה של הייעוץ המשפטי, שהגיע למסקנה שהניסוח היום בתקנון הוא לא מספיק בהיר בעניין הזה, להבהיר את הדברים. </w:t>
      </w:r>
    </w:p>
    <w:p w14:paraId="724900B8" w14:textId="77777777" w:rsidR="006327E9" w:rsidRPr="006327E9" w:rsidRDefault="006327E9" w:rsidP="006327E9">
      <w:pPr>
        <w:keepNext/>
        <w:bidi/>
        <w:jc w:val="both"/>
        <w:rPr>
          <w:rFonts w:cs="David" w:hint="cs"/>
          <w:rtl/>
        </w:rPr>
      </w:pPr>
    </w:p>
    <w:p w14:paraId="75AD93B8"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1F08E3DF" w14:textId="77777777" w:rsidR="006327E9" w:rsidRPr="006327E9" w:rsidRDefault="006327E9" w:rsidP="006327E9">
      <w:pPr>
        <w:bidi/>
        <w:ind w:left="-2"/>
        <w:jc w:val="both"/>
        <w:rPr>
          <w:rFonts w:cs="David" w:hint="cs"/>
          <w:rtl/>
        </w:rPr>
      </w:pPr>
    </w:p>
    <w:p w14:paraId="331A9663" w14:textId="77777777" w:rsidR="006327E9" w:rsidRPr="006327E9" w:rsidRDefault="006327E9" w:rsidP="006327E9">
      <w:pPr>
        <w:keepNext/>
        <w:bidi/>
        <w:jc w:val="both"/>
        <w:rPr>
          <w:rFonts w:cs="David" w:hint="cs"/>
          <w:rtl/>
        </w:rPr>
      </w:pPr>
      <w:r w:rsidRPr="006327E9">
        <w:rPr>
          <w:rFonts w:cs="David" w:hint="cs"/>
          <w:rtl/>
        </w:rPr>
        <w:tab/>
        <w:t xml:space="preserve"> אל תטיל את כל הכובד על כתפיה העדינות של ארבל. </w:t>
      </w:r>
    </w:p>
    <w:p w14:paraId="1E082C88" w14:textId="77777777" w:rsidR="006327E9" w:rsidRPr="006327E9" w:rsidRDefault="006327E9" w:rsidP="006327E9">
      <w:pPr>
        <w:keepNext/>
        <w:bidi/>
        <w:jc w:val="both"/>
        <w:rPr>
          <w:rFonts w:cs="David" w:hint="cs"/>
          <w:rtl/>
        </w:rPr>
      </w:pPr>
    </w:p>
    <w:p w14:paraId="3AA12BB5"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54169179" w14:textId="77777777" w:rsidR="006327E9" w:rsidRPr="006327E9" w:rsidRDefault="006327E9" w:rsidP="006327E9">
      <w:pPr>
        <w:bidi/>
        <w:jc w:val="both"/>
        <w:rPr>
          <w:rFonts w:cs="David" w:hint="cs"/>
          <w:rtl/>
        </w:rPr>
      </w:pPr>
    </w:p>
    <w:p w14:paraId="00D7BD2E" w14:textId="77777777" w:rsidR="006327E9" w:rsidRPr="006327E9" w:rsidRDefault="006327E9" w:rsidP="006327E9">
      <w:pPr>
        <w:keepNext/>
        <w:bidi/>
        <w:jc w:val="both"/>
        <w:rPr>
          <w:rFonts w:cs="David" w:hint="cs"/>
          <w:rtl/>
        </w:rPr>
      </w:pPr>
      <w:r w:rsidRPr="006327E9">
        <w:rPr>
          <w:rFonts w:cs="David" w:hint="cs"/>
          <w:rtl/>
        </w:rPr>
        <w:tab/>
        <w:t xml:space="preserve"> אני מציע להשאיר את הניסוח הלא בהיר. </w:t>
      </w:r>
    </w:p>
    <w:p w14:paraId="6F81489A" w14:textId="77777777" w:rsidR="006327E9" w:rsidRPr="006327E9" w:rsidRDefault="006327E9" w:rsidP="006327E9">
      <w:pPr>
        <w:keepNext/>
        <w:bidi/>
        <w:jc w:val="both"/>
        <w:rPr>
          <w:rFonts w:cs="David" w:hint="cs"/>
          <w:rtl/>
        </w:rPr>
      </w:pPr>
    </w:p>
    <w:p w14:paraId="4DCB334F"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77C2A5B" w14:textId="77777777" w:rsidR="006327E9" w:rsidRPr="006327E9" w:rsidRDefault="006327E9" w:rsidP="006327E9">
      <w:pPr>
        <w:bidi/>
        <w:ind w:left="-2"/>
        <w:jc w:val="both"/>
        <w:rPr>
          <w:rFonts w:cs="David" w:hint="cs"/>
          <w:u w:val="single"/>
          <w:rtl/>
        </w:rPr>
      </w:pPr>
    </w:p>
    <w:p w14:paraId="41719191" w14:textId="77777777" w:rsidR="006327E9" w:rsidRPr="006327E9" w:rsidRDefault="006327E9" w:rsidP="006327E9">
      <w:pPr>
        <w:keepNext/>
        <w:bidi/>
        <w:jc w:val="both"/>
        <w:rPr>
          <w:rFonts w:cs="David" w:hint="cs"/>
          <w:rtl/>
        </w:rPr>
      </w:pPr>
      <w:r w:rsidRPr="006327E9">
        <w:rPr>
          <w:rFonts w:cs="David" w:hint="cs"/>
          <w:rtl/>
        </w:rPr>
        <w:tab/>
        <w:t xml:space="preserve">זאת זכותך להציע. </w:t>
      </w:r>
    </w:p>
    <w:p w14:paraId="3CEA3D78" w14:textId="77777777" w:rsidR="006327E9" w:rsidRPr="006327E9" w:rsidRDefault="006327E9" w:rsidP="006327E9">
      <w:pPr>
        <w:keepNext/>
        <w:bidi/>
        <w:jc w:val="both"/>
        <w:rPr>
          <w:rFonts w:cs="David" w:hint="cs"/>
          <w:rtl/>
        </w:rPr>
      </w:pPr>
    </w:p>
    <w:p w14:paraId="0144FD9D" w14:textId="77777777" w:rsidR="006327E9" w:rsidRPr="006327E9" w:rsidRDefault="006327E9" w:rsidP="006327E9">
      <w:pPr>
        <w:bidi/>
        <w:ind w:left="-2"/>
        <w:jc w:val="both"/>
        <w:rPr>
          <w:rFonts w:cs="David" w:hint="cs"/>
          <w:u w:val="single"/>
          <w:rtl/>
        </w:rPr>
      </w:pPr>
      <w:r w:rsidRPr="006327E9">
        <w:rPr>
          <w:rFonts w:cs="David" w:hint="cs"/>
          <w:rtl/>
        </w:rPr>
        <w:tab/>
      </w: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4EC21B6B" w14:textId="77777777" w:rsidR="006327E9" w:rsidRPr="006327E9" w:rsidRDefault="006327E9" w:rsidP="006327E9">
      <w:pPr>
        <w:bidi/>
        <w:ind w:left="-2"/>
        <w:jc w:val="both"/>
        <w:rPr>
          <w:rFonts w:cs="David" w:hint="cs"/>
          <w:rtl/>
        </w:rPr>
      </w:pPr>
    </w:p>
    <w:p w14:paraId="07A2B83C" w14:textId="77777777" w:rsidR="006327E9" w:rsidRPr="006327E9" w:rsidRDefault="006327E9" w:rsidP="006327E9">
      <w:pPr>
        <w:keepNext/>
        <w:bidi/>
        <w:jc w:val="both"/>
        <w:rPr>
          <w:rFonts w:cs="David" w:hint="cs"/>
          <w:rtl/>
        </w:rPr>
      </w:pPr>
      <w:r w:rsidRPr="006327E9">
        <w:rPr>
          <w:rFonts w:cs="David" w:hint="cs"/>
          <w:rtl/>
        </w:rPr>
        <w:tab/>
        <w:t xml:space="preserve">אני מבקש לדבר. </w:t>
      </w:r>
    </w:p>
    <w:p w14:paraId="08828501" w14:textId="77777777" w:rsidR="006327E9" w:rsidRPr="006327E9" w:rsidRDefault="006327E9" w:rsidP="006327E9">
      <w:pPr>
        <w:keepNext/>
        <w:bidi/>
        <w:jc w:val="both"/>
        <w:rPr>
          <w:rFonts w:cs="David" w:hint="cs"/>
          <w:rtl/>
        </w:rPr>
      </w:pPr>
    </w:p>
    <w:p w14:paraId="12353B7A"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F376F12" w14:textId="77777777" w:rsidR="006327E9" w:rsidRPr="006327E9" w:rsidRDefault="006327E9" w:rsidP="006327E9">
      <w:pPr>
        <w:bidi/>
        <w:ind w:left="-2"/>
        <w:jc w:val="both"/>
        <w:rPr>
          <w:rFonts w:cs="David" w:hint="cs"/>
          <w:u w:val="single"/>
          <w:rtl/>
        </w:rPr>
      </w:pPr>
    </w:p>
    <w:p w14:paraId="2CACBE69" w14:textId="77777777" w:rsidR="006327E9" w:rsidRPr="006327E9" w:rsidRDefault="006327E9" w:rsidP="006327E9">
      <w:pPr>
        <w:keepNext/>
        <w:bidi/>
        <w:jc w:val="both"/>
        <w:rPr>
          <w:rFonts w:cs="David" w:hint="cs"/>
          <w:rtl/>
        </w:rPr>
      </w:pPr>
      <w:r w:rsidRPr="006327E9">
        <w:rPr>
          <w:rFonts w:cs="David" w:hint="cs"/>
          <w:rtl/>
        </w:rPr>
        <w:tab/>
        <w:t xml:space="preserve">סיימנו את הדיון. </w:t>
      </w:r>
    </w:p>
    <w:p w14:paraId="7A1196CF" w14:textId="77777777" w:rsidR="006327E9" w:rsidRPr="006327E9" w:rsidRDefault="006327E9" w:rsidP="006327E9">
      <w:pPr>
        <w:keepNext/>
        <w:bidi/>
        <w:jc w:val="both"/>
        <w:rPr>
          <w:rFonts w:cs="David" w:hint="cs"/>
          <w:rtl/>
        </w:rPr>
      </w:pPr>
    </w:p>
    <w:p w14:paraId="0FD38D25"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41DA875A" w14:textId="77777777" w:rsidR="006327E9" w:rsidRPr="006327E9" w:rsidRDefault="006327E9" w:rsidP="006327E9">
      <w:pPr>
        <w:bidi/>
        <w:ind w:left="-2"/>
        <w:jc w:val="both"/>
        <w:rPr>
          <w:rFonts w:cs="David" w:hint="cs"/>
          <w:rtl/>
        </w:rPr>
      </w:pPr>
    </w:p>
    <w:p w14:paraId="77876966" w14:textId="77777777" w:rsidR="006327E9" w:rsidRPr="006327E9" w:rsidRDefault="006327E9" w:rsidP="006327E9">
      <w:pPr>
        <w:keepNext/>
        <w:bidi/>
        <w:jc w:val="both"/>
        <w:rPr>
          <w:rFonts w:cs="David" w:hint="cs"/>
          <w:rtl/>
        </w:rPr>
      </w:pPr>
      <w:r w:rsidRPr="006327E9">
        <w:rPr>
          <w:rFonts w:cs="David" w:hint="cs"/>
          <w:rtl/>
        </w:rPr>
        <w:tab/>
        <w:t xml:space="preserve">כיוון שאין לי זכות הצבעה, אני מבקש לפחות את זכות הצעקה, כמו שאמר יוסף חיים </w:t>
      </w:r>
      <w:proofErr w:type="spellStart"/>
      <w:r w:rsidRPr="006327E9">
        <w:rPr>
          <w:rFonts w:cs="David" w:hint="cs"/>
          <w:rtl/>
        </w:rPr>
        <w:t>ברנר</w:t>
      </w:r>
      <w:proofErr w:type="spellEnd"/>
      <w:r w:rsidRPr="006327E9">
        <w:rPr>
          <w:rFonts w:cs="David" w:hint="cs"/>
          <w:rtl/>
        </w:rPr>
        <w:t xml:space="preserve">. </w:t>
      </w:r>
    </w:p>
    <w:p w14:paraId="20E368DD" w14:textId="77777777" w:rsidR="006327E9" w:rsidRPr="006327E9" w:rsidRDefault="006327E9" w:rsidP="006327E9">
      <w:pPr>
        <w:keepNext/>
        <w:bidi/>
        <w:jc w:val="both"/>
        <w:rPr>
          <w:rFonts w:cs="David" w:hint="cs"/>
          <w:rtl/>
        </w:rPr>
      </w:pPr>
    </w:p>
    <w:p w14:paraId="4F3AB509" w14:textId="77777777" w:rsidR="006327E9" w:rsidRDefault="006327E9" w:rsidP="006327E9">
      <w:pPr>
        <w:bidi/>
        <w:ind w:left="-2"/>
        <w:jc w:val="both"/>
        <w:rPr>
          <w:rFonts w:cs="David" w:hint="cs"/>
          <w:u w:val="single"/>
          <w:rtl/>
        </w:rPr>
      </w:pPr>
    </w:p>
    <w:p w14:paraId="1A3FF071" w14:textId="77777777" w:rsidR="006327E9" w:rsidRDefault="006327E9" w:rsidP="006327E9">
      <w:pPr>
        <w:bidi/>
        <w:ind w:left="-2"/>
        <w:jc w:val="both"/>
        <w:rPr>
          <w:rFonts w:cs="David" w:hint="cs"/>
          <w:u w:val="single"/>
          <w:rtl/>
        </w:rPr>
      </w:pPr>
    </w:p>
    <w:p w14:paraId="21F7CE2F" w14:textId="77777777" w:rsidR="006327E9" w:rsidRDefault="006327E9" w:rsidP="006327E9">
      <w:pPr>
        <w:bidi/>
        <w:ind w:left="-2"/>
        <w:jc w:val="both"/>
        <w:rPr>
          <w:rFonts w:cs="David" w:hint="cs"/>
          <w:u w:val="single"/>
          <w:rtl/>
        </w:rPr>
      </w:pPr>
    </w:p>
    <w:p w14:paraId="3AAD9E37" w14:textId="77777777" w:rsidR="006327E9" w:rsidRDefault="006327E9" w:rsidP="006327E9">
      <w:pPr>
        <w:bidi/>
        <w:ind w:left="-2"/>
        <w:jc w:val="both"/>
        <w:rPr>
          <w:rFonts w:cs="David" w:hint="cs"/>
          <w:u w:val="single"/>
          <w:rtl/>
        </w:rPr>
      </w:pPr>
    </w:p>
    <w:p w14:paraId="319B8636" w14:textId="77777777" w:rsidR="006327E9" w:rsidRDefault="006327E9" w:rsidP="006327E9">
      <w:pPr>
        <w:bidi/>
        <w:ind w:left="-2"/>
        <w:jc w:val="both"/>
        <w:rPr>
          <w:rFonts w:cs="David" w:hint="cs"/>
          <w:u w:val="single"/>
          <w:rtl/>
        </w:rPr>
      </w:pPr>
    </w:p>
    <w:p w14:paraId="3678A47A"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4D4AB483" w14:textId="77777777" w:rsidR="006327E9" w:rsidRPr="006327E9" w:rsidRDefault="006327E9" w:rsidP="006327E9">
      <w:pPr>
        <w:bidi/>
        <w:ind w:left="-2"/>
        <w:jc w:val="both"/>
        <w:rPr>
          <w:rFonts w:cs="David" w:hint="cs"/>
          <w:rtl/>
        </w:rPr>
      </w:pPr>
    </w:p>
    <w:p w14:paraId="45FBD769" w14:textId="77777777" w:rsidR="006327E9" w:rsidRPr="006327E9" w:rsidRDefault="006327E9" w:rsidP="006327E9">
      <w:pPr>
        <w:keepNext/>
        <w:bidi/>
        <w:jc w:val="both"/>
        <w:rPr>
          <w:rFonts w:cs="David" w:hint="cs"/>
          <w:rtl/>
        </w:rPr>
      </w:pPr>
      <w:r w:rsidRPr="006327E9">
        <w:rPr>
          <w:rFonts w:cs="David" w:hint="cs"/>
          <w:rtl/>
        </w:rPr>
        <w:tab/>
        <w:t xml:space="preserve"> חבר הכנסת </w:t>
      </w:r>
      <w:proofErr w:type="spellStart"/>
      <w:r w:rsidRPr="006327E9">
        <w:rPr>
          <w:rFonts w:cs="David" w:hint="cs"/>
          <w:rtl/>
        </w:rPr>
        <w:t>חנין</w:t>
      </w:r>
      <w:proofErr w:type="spellEnd"/>
      <w:r w:rsidRPr="006327E9">
        <w:rPr>
          <w:rFonts w:cs="David" w:hint="cs"/>
          <w:rtl/>
        </w:rPr>
        <w:t xml:space="preserve">, אתה מצטט את </w:t>
      </w:r>
      <w:proofErr w:type="spellStart"/>
      <w:r w:rsidRPr="006327E9">
        <w:rPr>
          <w:rFonts w:cs="David" w:hint="cs"/>
          <w:rtl/>
        </w:rPr>
        <w:t>ברנר</w:t>
      </w:r>
      <w:proofErr w:type="spellEnd"/>
      <w:r w:rsidRPr="006327E9">
        <w:rPr>
          <w:rFonts w:cs="David" w:hint="cs"/>
          <w:rtl/>
        </w:rPr>
        <w:t xml:space="preserve">, ואני רואה בזה מפנה בדרכה של </w:t>
      </w:r>
      <w:proofErr w:type="spellStart"/>
      <w:r w:rsidRPr="006327E9">
        <w:rPr>
          <w:rFonts w:cs="David" w:hint="cs"/>
          <w:rtl/>
        </w:rPr>
        <w:t>חד"ש</w:t>
      </w:r>
      <w:proofErr w:type="spellEnd"/>
      <w:r w:rsidRPr="006327E9">
        <w:rPr>
          <w:rFonts w:cs="David" w:hint="cs"/>
          <w:rtl/>
        </w:rPr>
        <w:t xml:space="preserve">. </w:t>
      </w:r>
    </w:p>
    <w:p w14:paraId="6983BE78" w14:textId="77777777" w:rsidR="006327E9" w:rsidRPr="006327E9" w:rsidRDefault="006327E9" w:rsidP="006327E9">
      <w:pPr>
        <w:keepNext/>
        <w:bidi/>
        <w:jc w:val="both"/>
        <w:rPr>
          <w:rFonts w:cs="David" w:hint="cs"/>
          <w:rtl/>
        </w:rPr>
      </w:pPr>
    </w:p>
    <w:p w14:paraId="7E2EEDF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96B030D" w14:textId="77777777" w:rsidR="006327E9" w:rsidRPr="006327E9" w:rsidRDefault="006327E9" w:rsidP="006327E9">
      <w:pPr>
        <w:bidi/>
        <w:ind w:left="-2"/>
        <w:jc w:val="both"/>
        <w:rPr>
          <w:rFonts w:cs="David" w:hint="cs"/>
          <w:u w:val="single"/>
          <w:rtl/>
        </w:rPr>
      </w:pPr>
    </w:p>
    <w:p w14:paraId="4960F518" w14:textId="77777777" w:rsidR="006327E9" w:rsidRPr="006327E9" w:rsidRDefault="006327E9" w:rsidP="006327E9">
      <w:pPr>
        <w:keepNext/>
        <w:bidi/>
        <w:jc w:val="both"/>
        <w:rPr>
          <w:rFonts w:cs="David" w:hint="cs"/>
          <w:rtl/>
        </w:rPr>
      </w:pPr>
      <w:r w:rsidRPr="006327E9">
        <w:rPr>
          <w:rFonts w:cs="David" w:hint="cs"/>
          <w:rtl/>
        </w:rPr>
        <w:tab/>
        <w:t xml:space="preserve">תודה רבה, חבר הכנסת </w:t>
      </w:r>
      <w:proofErr w:type="spellStart"/>
      <w:r w:rsidRPr="006327E9">
        <w:rPr>
          <w:rFonts w:cs="David" w:hint="cs"/>
          <w:rtl/>
        </w:rPr>
        <w:t>חנין</w:t>
      </w:r>
      <w:proofErr w:type="spellEnd"/>
      <w:r w:rsidRPr="006327E9">
        <w:rPr>
          <w:rFonts w:cs="David" w:hint="cs"/>
          <w:rtl/>
        </w:rPr>
        <w:t xml:space="preserve">. לידיעתך, הצטרפת עכשיו, אבל מתקיים כרגע דיון על הרביזיה, לא על הסעיף של סגני שרים. אתה צודק שבשונה מהרבה חברים שיש כאן אין לסיעה שלך בשלב הזה זכות הצבעה בוועדת הכנסת, ולכן לפנים משורת הדין, למרות שנעלנו את רשימת הדוברים, אתן זכות דיבור לשניים, לחבר הכנסת נסים זאב ולחבר הכנסת דב </w:t>
      </w:r>
      <w:proofErr w:type="spellStart"/>
      <w:r w:rsidRPr="006327E9">
        <w:rPr>
          <w:rFonts w:cs="David" w:hint="cs"/>
          <w:rtl/>
        </w:rPr>
        <w:t>חנין</w:t>
      </w:r>
      <w:proofErr w:type="spellEnd"/>
      <w:r w:rsidRPr="006327E9">
        <w:rPr>
          <w:rFonts w:cs="David" w:hint="cs"/>
          <w:rtl/>
        </w:rPr>
        <w:t xml:space="preserve">. לאחר מכן נעבור להצבעה. </w:t>
      </w:r>
    </w:p>
    <w:p w14:paraId="27A77EB9" w14:textId="77777777" w:rsidR="006327E9" w:rsidRPr="006327E9" w:rsidRDefault="006327E9" w:rsidP="006327E9">
      <w:pPr>
        <w:keepNext/>
        <w:bidi/>
        <w:jc w:val="both"/>
        <w:rPr>
          <w:rFonts w:cs="David" w:hint="cs"/>
          <w:rtl/>
        </w:rPr>
      </w:pPr>
    </w:p>
    <w:p w14:paraId="5FB5535A"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4A4B7CDC" w14:textId="77777777" w:rsidR="006327E9" w:rsidRPr="006327E9" w:rsidRDefault="006327E9" w:rsidP="006327E9">
      <w:pPr>
        <w:bidi/>
        <w:ind w:left="-2"/>
        <w:jc w:val="both"/>
        <w:rPr>
          <w:rFonts w:cs="David" w:hint="cs"/>
          <w:rtl/>
        </w:rPr>
      </w:pPr>
    </w:p>
    <w:p w14:paraId="4D01E39B" w14:textId="77777777" w:rsidR="006327E9" w:rsidRPr="006327E9" w:rsidRDefault="006327E9" w:rsidP="006327E9">
      <w:pPr>
        <w:keepNext/>
        <w:bidi/>
        <w:jc w:val="both"/>
        <w:rPr>
          <w:rFonts w:cs="David" w:hint="cs"/>
          <w:rtl/>
        </w:rPr>
      </w:pPr>
      <w:r w:rsidRPr="006327E9">
        <w:rPr>
          <w:rFonts w:cs="David" w:hint="cs"/>
          <w:rtl/>
        </w:rPr>
        <w:tab/>
        <w:t xml:space="preserve">תודה רבה, אדוני היושב-ראש, אני מציע להימנע משינוי תקנון בסעיף שאין שום צורך לשנותו. הסעיף הזה קיים, צורת העבודה של הכנסת כמו שהתנהלה עד היום התנהלה. שום דבר לא מפריע להתנהלות הזאת. הנהלים והנוהגים בכנסת הם מקובלים. אני חושש מאוד מהמהלכים המאוד מהירים, חפוזים ולא שקולים שנעשים בכנסת. אני חושב שאין צורך לתקן את מה שאיננו מקולקל. הנהלים בכנסת בתחום הזה עובדים נכון, עובדים טוב. לא צריך לשנות את האיזון, לא צריך לשנות את הניסוח, ואני מציע גם לא לגלגל את האחריות לייעוץ המשפטי. תודה רבה. </w:t>
      </w:r>
    </w:p>
    <w:p w14:paraId="5C85896C" w14:textId="77777777" w:rsidR="006327E9" w:rsidRPr="006327E9" w:rsidRDefault="006327E9" w:rsidP="006327E9">
      <w:pPr>
        <w:keepNext/>
        <w:bidi/>
        <w:jc w:val="both"/>
        <w:rPr>
          <w:rFonts w:cs="David" w:hint="cs"/>
          <w:rtl/>
        </w:rPr>
      </w:pPr>
    </w:p>
    <w:p w14:paraId="09F5E57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970583A" w14:textId="77777777" w:rsidR="006327E9" w:rsidRPr="006327E9" w:rsidRDefault="006327E9" w:rsidP="006327E9">
      <w:pPr>
        <w:bidi/>
        <w:ind w:left="-2"/>
        <w:jc w:val="both"/>
        <w:rPr>
          <w:rFonts w:cs="David" w:hint="cs"/>
          <w:u w:val="single"/>
          <w:rtl/>
        </w:rPr>
      </w:pPr>
    </w:p>
    <w:p w14:paraId="25F56EAE" w14:textId="77777777" w:rsidR="006327E9" w:rsidRPr="006327E9" w:rsidRDefault="006327E9" w:rsidP="006327E9">
      <w:pPr>
        <w:keepNext/>
        <w:bidi/>
        <w:jc w:val="both"/>
        <w:rPr>
          <w:rFonts w:cs="David" w:hint="cs"/>
          <w:rtl/>
        </w:rPr>
      </w:pPr>
      <w:r w:rsidRPr="006327E9">
        <w:rPr>
          <w:rFonts w:cs="David" w:hint="cs"/>
          <w:rtl/>
        </w:rPr>
        <w:tab/>
        <w:t xml:space="preserve">אני במקרה הזה לא מגלגל את האחריות. ארבל כאן, היא יכולה לדבר. אגב, היא דיברה. אם היית בישיבה הקודמת אתמול, היית שומע את ההסבר. </w:t>
      </w:r>
    </w:p>
    <w:p w14:paraId="53A3D93C" w14:textId="77777777" w:rsidR="006327E9" w:rsidRPr="006327E9" w:rsidRDefault="006327E9" w:rsidP="006327E9">
      <w:pPr>
        <w:keepNext/>
        <w:bidi/>
        <w:jc w:val="both"/>
        <w:rPr>
          <w:rFonts w:cs="David" w:hint="cs"/>
          <w:rtl/>
        </w:rPr>
      </w:pPr>
    </w:p>
    <w:p w14:paraId="4FD1AC56"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39CD3B68" w14:textId="77777777" w:rsidR="006327E9" w:rsidRPr="006327E9" w:rsidRDefault="006327E9" w:rsidP="006327E9">
      <w:pPr>
        <w:bidi/>
        <w:jc w:val="both"/>
        <w:rPr>
          <w:rFonts w:cs="David" w:hint="cs"/>
          <w:rtl/>
        </w:rPr>
      </w:pPr>
    </w:p>
    <w:p w14:paraId="116CC84B" w14:textId="77777777" w:rsidR="006327E9" w:rsidRPr="006327E9" w:rsidRDefault="006327E9" w:rsidP="006327E9">
      <w:pPr>
        <w:keepNext/>
        <w:bidi/>
        <w:jc w:val="both"/>
        <w:rPr>
          <w:rFonts w:cs="David" w:hint="cs"/>
          <w:rtl/>
        </w:rPr>
      </w:pPr>
      <w:r w:rsidRPr="006327E9">
        <w:rPr>
          <w:rFonts w:cs="David" w:hint="cs"/>
          <w:rtl/>
        </w:rPr>
        <w:tab/>
        <w:t xml:space="preserve"> נגעו כבר בסעיף הזה בהיבטים אחרים. </w:t>
      </w:r>
    </w:p>
    <w:p w14:paraId="154CB1FA" w14:textId="77777777" w:rsidR="006327E9" w:rsidRPr="006327E9" w:rsidRDefault="006327E9" w:rsidP="006327E9">
      <w:pPr>
        <w:keepNext/>
        <w:bidi/>
        <w:jc w:val="both"/>
        <w:rPr>
          <w:rFonts w:cs="David" w:hint="cs"/>
          <w:rtl/>
        </w:rPr>
      </w:pPr>
    </w:p>
    <w:p w14:paraId="3A54774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5717048" w14:textId="77777777" w:rsidR="006327E9" w:rsidRPr="006327E9" w:rsidRDefault="006327E9" w:rsidP="006327E9">
      <w:pPr>
        <w:bidi/>
        <w:ind w:left="-2"/>
        <w:jc w:val="both"/>
        <w:rPr>
          <w:rFonts w:cs="David" w:hint="cs"/>
          <w:u w:val="single"/>
          <w:rtl/>
        </w:rPr>
      </w:pPr>
    </w:p>
    <w:p w14:paraId="7BED538B" w14:textId="77777777" w:rsidR="006327E9" w:rsidRPr="006327E9" w:rsidRDefault="006327E9" w:rsidP="006327E9">
      <w:pPr>
        <w:keepNext/>
        <w:bidi/>
        <w:jc w:val="both"/>
        <w:rPr>
          <w:rFonts w:cs="David" w:hint="cs"/>
          <w:rtl/>
        </w:rPr>
      </w:pPr>
      <w:r w:rsidRPr="006327E9">
        <w:rPr>
          <w:rFonts w:cs="David" w:hint="cs"/>
          <w:rtl/>
        </w:rPr>
        <w:tab/>
        <w:t xml:space="preserve">חבר הכנסת נסים זאב, בבקשה. </w:t>
      </w:r>
    </w:p>
    <w:p w14:paraId="5AAAF015" w14:textId="77777777" w:rsidR="006327E9" w:rsidRPr="006327E9" w:rsidRDefault="006327E9" w:rsidP="006327E9">
      <w:pPr>
        <w:keepNext/>
        <w:bidi/>
        <w:jc w:val="both"/>
        <w:rPr>
          <w:rFonts w:cs="David" w:hint="cs"/>
          <w:rtl/>
        </w:rPr>
      </w:pPr>
    </w:p>
    <w:p w14:paraId="6AC947BE"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46D2365D" w14:textId="77777777" w:rsidR="006327E9" w:rsidRPr="006327E9" w:rsidRDefault="006327E9" w:rsidP="006327E9">
      <w:pPr>
        <w:bidi/>
        <w:ind w:left="-2"/>
        <w:jc w:val="both"/>
        <w:rPr>
          <w:rFonts w:cs="David" w:hint="cs"/>
          <w:rtl/>
        </w:rPr>
      </w:pPr>
    </w:p>
    <w:p w14:paraId="097C6ED2" w14:textId="77777777" w:rsidR="006327E9" w:rsidRPr="006327E9" w:rsidRDefault="006327E9" w:rsidP="006327E9">
      <w:pPr>
        <w:keepNext/>
        <w:bidi/>
        <w:jc w:val="both"/>
        <w:rPr>
          <w:rFonts w:cs="David" w:hint="cs"/>
          <w:rtl/>
        </w:rPr>
      </w:pPr>
      <w:r w:rsidRPr="006327E9">
        <w:rPr>
          <w:rFonts w:cs="David" w:hint="cs"/>
          <w:rtl/>
        </w:rPr>
        <w:tab/>
        <w:t xml:space="preserve">מעשים בכל יום, אדוני היושב-ראש, שעולה יושב-ראש ועדת הכנסת ומכריז: פלוני במקום אלמוני, ותמיד יש חילופי גברי. גם בנסיעות, גם בתוך דיון סיעתי. זה הדבר הכי אנטי דמוקרטי, שסיעה לא יכולה להחליט איזה חבר מטעמה יישב בוועדה. זכותה של סיעה להחליט מי מטעמה יישב. על מה הוויכוח? לכן, אדוני היושב-ראש, אני חושב שהסעיף הזה היה קיים מאז ומעולם. לא משנים פה דבר וחצי דבר. לכן אני חושב שיש מקום לקיים דיון אחרי הרביזיה. </w:t>
      </w:r>
    </w:p>
    <w:p w14:paraId="05B42A63" w14:textId="77777777" w:rsidR="006327E9" w:rsidRPr="006327E9" w:rsidRDefault="006327E9" w:rsidP="006327E9">
      <w:pPr>
        <w:keepNext/>
        <w:bidi/>
        <w:jc w:val="both"/>
        <w:rPr>
          <w:rFonts w:cs="David" w:hint="cs"/>
          <w:rtl/>
        </w:rPr>
      </w:pPr>
    </w:p>
    <w:p w14:paraId="6BCABF0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C0E5530" w14:textId="77777777" w:rsidR="006327E9" w:rsidRPr="006327E9" w:rsidRDefault="006327E9" w:rsidP="006327E9">
      <w:pPr>
        <w:bidi/>
        <w:ind w:left="-2"/>
        <w:jc w:val="both"/>
        <w:rPr>
          <w:rFonts w:cs="David" w:hint="cs"/>
          <w:u w:val="single"/>
          <w:rtl/>
        </w:rPr>
      </w:pPr>
    </w:p>
    <w:p w14:paraId="2CE70BBF" w14:textId="77777777" w:rsidR="006327E9" w:rsidRPr="006327E9" w:rsidRDefault="006327E9" w:rsidP="006327E9">
      <w:pPr>
        <w:keepNext/>
        <w:bidi/>
        <w:jc w:val="both"/>
        <w:rPr>
          <w:rFonts w:cs="David" w:hint="cs"/>
          <w:rtl/>
        </w:rPr>
      </w:pPr>
      <w:r w:rsidRPr="006327E9">
        <w:rPr>
          <w:rFonts w:cs="David" w:hint="cs"/>
          <w:rtl/>
        </w:rPr>
        <w:tab/>
        <w:t xml:space="preserve">תודה רבה. מי בעד הרביזיה שהציע חבר הכנסת </w:t>
      </w:r>
      <w:proofErr w:type="spellStart"/>
      <w:r w:rsidRPr="006327E9">
        <w:rPr>
          <w:rFonts w:cs="David" w:hint="cs"/>
          <w:rtl/>
        </w:rPr>
        <w:t>מיכאלי</w:t>
      </w:r>
      <w:proofErr w:type="spellEnd"/>
      <w:r w:rsidRPr="006327E9">
        <w:rPr>
          <w:rFonts w:cs="David" w:hint="cs"/>
          <w:rtl/>
        </w:rPr>
        <w:t xml:space="preserve">? הצבעה שמית. חבר הכנסת יריב </w:t>
      </w:r>
      <w:proofErr w:type="spellStart"/>
      <w:r w:rsidRPr="006327E9">
        <w:rPr>
          <w:rFonts w:cs="David" w:hint="cs"/>
          <w:rtl/>
        </w:rPr>
        <w:t>לוין</w:t>
      </w:r>
      <w:proofErr w:type="spellEnd"/>
      <w:r w:rsidRPr="006327E9">
        <w:rPr>
          <w:rFonts w:cs="David" w:hint="cs"/>
          <w:rtl/>
        </w:rPr>
        <w:t xml:space="preserve">. </w:t>
      </w:r>
    </w:p>
    <w:p w14:paraId="36BA7B26" w14:textId="77777777" w:rsidR="006327E9" w:rsidRPr="006327E9" w:rsidRDefault="006327E9" w:rsidP="006327E9">
      <w:pPr>
        <w:keepNext/>
        <w:bidi/>
        <w:jc w:val="both"/>
        <w:rPr>
          <w:rFonts w:cs="David" w:hint="cs"/>
          <w:rtl/>
        </w:rPr>
      </w:pPr>
    </w:p>
    <w:p w14:paraId="2B1335B3" w14:textId="77777777" w:rsidR="006327E9" w:rsidRPr="006327E9" w:rsidRDefault="006327E9" w:rsidP="006327E9">
      <w:pPr>
        <w:bidi/>
        <w:ind w:left="-2"/>
        <w:jc w:val="both"/>
        <w:rPr>
          <w:rFonts w:cs="David" w:hint="cs"/>
          <w:u w:val="single"/>
          <w:rtl/>
        </w:rPr>
      </w:pPr>
      <w:r w:rsidRPr="006327E9">
        <w:rPr>
          <w:rFonts w:cs="David" w:hint="cs"/>
          <w:u w:val="single"/>
          <w:rtl/>
        </w:rPr>
        <w:t xml:space="preserve">יריב </w:t>
      </w:r>
      <w:proofErr w:type="spellStart"/>
      <w:r w:rsidRPr="006327E9">
        <w:rPr>
          <w:rFonts w:cs="David" w:hint="cs"/>
          <w:u w:val="single"/>
          <w:rtl/>
        </w:rPr>
        <w:t>לוין</w:t>
      </w:r>
      <w:proofErr w:type="spellEnd"/>
      <w:r w:rsidRPr="006327E9">
        <w:rPr>
          <w:rFonts w:cs="David" w:hint="cs"/>
          <w:u w:val="single"/>
          <w:rtl/>
        </w:rPr>
        <w:t>:</w:t>
      </w:r>
    </w:p>
    <w:p w14:paraId="1AFFE627" w14:textId="77777777" w:rsidR="006327E9" w:rsidRPr="006327E9" w:rsidRDefault="006327E9" w:rsidP="006327E9">
      <w:pPr>
        <w:bidi/>
        <w:ind w:left="-2"/>
        <w:jc w:val="both"/>
        <w:rPr>
          <w:rFonts w:cs="David" w:hint="cs"/>
          <w:rtl/>
        </w:rPr>
      </w:pPr>
    </w:p>
    <w:p w14:paraId="662D1CA4" w14:textId="77777777" w:rsidR="006327E9" w:rsidRPr="006327E9" w:rsidRDefault="006327E9" w:rsidP="006327E9">
      <w:pPr>
        <w:keepNext/>
        <w:bidi/>
        <w:jc w:val="both"/>
        <w:rPr>
          <w:rFonts w:cs="David" w:hint="cs"/>
          <w:rtl/>
        </w:rPr>
      </w:pPr>
      <w:r w:rsidRPr="006327E9">
        <w:rPr>
          <w:rFonts w:cs="David" w:hint="cs"/>
          <w:rtl/>
        </w:rPr>
        <w:tab/>
        <w:t xml:space="preserve">בעד. </w:t>
      </w:r>
    </w:p>
    <w:p w14:paraId="6BB09B70" w14:textId="77777777" w:rsidR="006327E9" w:rsidRPr="006327E9" w:rsidRDefault="006327E9" w:rsidP="006327E9">
      <w:pPr>
        <w:keepNext/>
        <w:bidi/>
        <w:jc w:val="both"/>
        <w:rPr>
          <w:rFonts w:cs="David" w:hint="cs"/>
          <w:rtl/>
        </w:rPr>
      </w:pPr>
    </w:p>
    <w:p w14:paraId="71480C0C" w14:textId="77777777" w:rsidR="006327E9" w:rsidRDefault="006327E9" w:rsidP="006327E9">
      <w:pPr>
        <w:bidi/>
        <w:ind w:left="-2"/>
        <w:jc w:val="both"/>
        <w:rPr>
          <w:rFonts w:cs="David" w:hint="cs"/>
          <w:u w:val="single"/>
          <w:rtl/>
        </w:rPr>
      </w:pPr>
    </w:p>
    <w:p w14:paraId="74032C01" w14:textId="77777777" w:rsidR="006327E9" w:rsidRDefault="006327E9" w:rsidP="006327E9">
      <w:pPr>
        <w:bidi/>
        <w:ind w:left="-2"/>
        <w:jc w:val="both"/>
        <w:rPr>
          <w:rFonts w:cs="David" w:hint="cs"/>
          <w:u w:val="single"/>
          <w:rtl/>
        </w:rPr>
      </w:pPr>
    </w:p>
    <w:p w14:paraId="38BC281C" w14:textId="77777777" w:rsidR="006327E9" w:rsidRDefault="006327E9" w:rsidP="006327E9">
      <w:pPr>
        <w:bidi/>
        <w:ind w:left="-2"/>
        <w:jc w:val="both"/>
        <w:rPr>
          <w:rFonts w:cs="David" w:hint="cs"/>
          <w:u w:val="single"/>
          <w:rtl/>
        </w:rPr>
      </w:pPr>
    </w:p>
    <w:p w14:paraId="255B9CDB" w14:textId="77777777" w:rsidR="006327E9" w:rsidRDefault="006327E9" w:rsidP="006327E9">
      <w:pPr>
        <w:bidi/>
        <w:ind w:left="-2"/>
        <w:jc w:val="both"/>
        <w:rPr>
          <w:rFonts w:cs="David" w:hint="cs"/>
          <w:u w:val="single"/>
          <w:rtl/>
        </w:rPr>
      </w:pPr>
    </w:p>
    <w:p w14:paraId="469D3980" w14:textId="77777777" w:rsidR="006327E9" w:rsidRDefault="006327E9" w:rsidP="006327E9">
      <w:pPr>
        <w:bidi/>
        <w:ind w:left="-2"/>
        <w:jc w:val="both"/>
        <w:rPr>
          <w:rFonts w:cs="David" w:hint="cs"/>
          <w:u w:val="single"/>
          <w:rtl/>
        </w:rPr>
      </w:pPr>
    </w:p>
    <w:p w14:paraId="18B3C955" w14:textId="77777777" w:rsidR="006327E9" w:rsidRDefault="006327E9" w:rsidP="006327E9">
      <w:pPr>
        <w:bidi/>
        <w:ind w:left="-2"/>
        <w:jc w:val="both"/>
        <w:rPr>
          <w:rFonts w:cs="David" w:hint="cs"/>
          <w:u w:val="single"/>
          <w:rtl/>
        </w:rPr>
      </w:pPr>
    </w:p>
    <w:p w14:paraId="443F6F96" w14:textId="77777777" w:rsidR="006327E9" w:rsidRDefault="006327E9" w:rsidP="006327E9">
      <w:pPr>
        <w:bidi/>
        <w:ind w:left="-2"/>
        <w:jc w:val="both"/>
        <w:rPr>
          <w:rFonts w:cs="David" w:hint="cs"/>
          <w:u w:val="single"/>
          <w:rtl/>
        </w:rPr>
      </w:pPr>
    </w:p>
    <w:p w14:paraId="50A89FB0" w14:textId="77777777" w:rsidR="006327E9" w:rsidRDefault="006327E9" w:rsidP="006327E9">
      <w:pPr>
        <w:bidi/>
        <w:ind w:left="-2"/>
        <w:jc w:val="both"/>
        <w:rPr>
          <w:rFonts w:cs="David" w:hint="cs"/>
          <w:u w:val="single"/>
          <w:rtl/>
        </w:rPr>
      </w:pPr>
    </w:p>
    <w:p w14:paraId="700306BD"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F267EC4" w14:textId="77777777" w:rsidR="006327E9" w:rsidRPr="006327E9" w:rsidRDefault="006327E9" w:rsidP="006327E9">
      <w:pPr>
        <w:bidi/>
        <w:ind w:left="-2"/>
        <w:jc w:val="both"/>
        <w:rPr>
          <w:rFonts w:cs="David" w:hint="cs"/>
          <w:u w:val="single"/>
          <w:rtl/>
        </w:rPr>
      </w:pPr>
    </w:p>
    <w:p w14:paraId="42D9F3A7" w14:textId="77777777" w:rsidR="006327E9" w:rsidRPr="006327E9" w:rsidRDefault="006327E9" w:rsidP="006327E9">
      <w:pPr>
        <w:keepNext/>
        <w:bidi/>
        <w:jc w:val="both"/>
        <w:rPr>
          <w:rFonts w:cs="David" w:hint="cs"/>
          <w:rtl/>
        </w:rPr>
      </w:pPr>
      <w:r w:rsidRPr="006327E9">
        <w:rPr>
          <w:rFonts w:cs="David" w:hint="cs"/>
          <w:rtl/>
        </w:rPr>
        <w:tab/>
        <w:t xml:space="preserve">חבר הכנסת </w:t>
      </w:r>
      <w:proofErr w:type="spellStart"/>
      <w:r w:rsidRPr="006327E9">
        <w:rPr>
          <w:rFonts w:cs="David" w:hint="cs"/>
          <w:rtl/>
        </w:rPr>
        <w:t>אלקין</w:t>
      </w:r>
      <w:proofErr w:type="spellEnd"/>
      <w:r w:rsidRPr="006327E9">
        <w:rPr>
          <w:rFonts w:cs="David" w:hint="cs"/>
          <w:rtl/>
        </w:rPr>
        <w:t xml:space="preserve">, אנוכי, בעד. חבר הכנסת דני </w:t>
      </w:r>
      <w:proofErr w:type="spellStart"/>
      <w:r w:rsidRPr="006327E9">
        <w:rPr>
          <w:rFonts w:cs="David" w:hint="cs"/>
          <w:rtl/>
        </w:rPr>
        <w:t>דנון</w:t>
      </w:r>
      <w:proofErr w:type="spellEnd"/>
      <w:r w:rsidRPr="006327E9">
        <w:rPr>
          <w:rFonts w:cs="David" w:hint="cs"/>
          <w:rtl/>
        </w:rPr>
        <w:t xml:space="preserve">. </w:t>
      </w:r>
    </w:p>
    <w:p w14:paraId="3E652E53" w14:textId="77777777" w:rsidR="006327E9" w:rsidRPr="006327E9" w:rsidRDefault="006327E9" w:rsidP="006327E9">
      <w:pPr>
        <w:keepNext/>
        <w:bidi/>
        <w:jc w:val="both"/>
        <w:rPr>
          <w:rFonts w:cs="David" w:hint="cs"/>
          <w:rtl/>
        </w:rPr>
      </w:pPr>
    </w:p>
    <w:p w14:paraId="4AAF0C21" w14:textId="77777777" w:rsidR="006327E9" w:rsidRPr="006327E9" w:rsidRDefault="006327E9" w:rsidP="006327E9">
      <w:pPr>
        <w:bidi/>
        <w:ind w:left="-2"/>
        <w:jc w:val="both"/>
        <w:rPr>
          <w:rFonts w:cs="David" w:hint="cs"/>
          <w:u w:val="single"/>
          <w:rtl/>
        </w:rPr>
      </w:pPr>
      <w:r w:rsidRPr="006327E9">
        <w:rPr>
          <w:rFonts w:cs="David" w:hint="cs"/>
          <w:u w:val="single"/>
          <w:rtl/>
        </w:rPr>
        <w:t xml:space="preserve">דני </w:t>
      </w:r>
      <w:proofErr w:type="spellStart"/>
      <w:r w:rsidRPr="006327E9">
        <w:rPr>
          <w:rFonts w:cs="David" w:hint="cs"/>
          <w:u w:val="single"/>
          <w:rtl/>
        </w:rPr>
        <w:t>דנון</w:t>
      </w:r>
      <w:proofErr w:type="spellEnd"/>
      <w:r w:rsidRPr="006327E9">
        <w:rPr>
          <w:rFonts w:cs="David" w:hint="cs"/>
          <w:u w:val="single"/>
          <w:rtl/>
        </w:rPr>
        <w:t>:</w:t>
      </w:r>
    </w:p>
    <w:p w14:paraId="38712FFF" w14:textId="77777777" w:rsidR="006327E9" w:rsidRPr="006327E9" w:rsidRDefault="006327E9" w:rsidP="006327E9">
      <w:pPr>
        <w:bidi/>
        <w:ind w:left="-2"/>
        <w:jc w:val="both"/>
        <w:rPr>
          <w:rFonts w:cs="David" w:hint="cs"/>
          <w:rtl/>
        </w:rPr>
      </w:pPr>
    </w:p>
    <w:p w14:paraId="694B1397" w14:textId="77777777" w:rsidR="006327E9" w:rsidRPr="006327E9" w:rsidRDefault="006327E9" w:rsidP="006327E9">
      <w:pPr>
        <w:keepNext/>
        <w:bidi/>
        <w:jc w:val="both"/>
        <w:rPr>
          <w:rFonts w:cs="David" w:hint="cs"/>
          <w:rtl/>
        </w:rPr>
      </w:pPr>
      <w:r w:rsidRPr="006327E9">
        <w:rPr>
          <w:rFonts w:cs="David" w:hint="cs"/>
          <w:rtl/>
        </w:rPr>
        <w:tab/>
        <w:t xml:space="preserve">בעד. </w:t>
      </w:r>
    </w:p>
    <w:p w14:paraId="003B6C6A" w14:textId="77777777" w:rsidR="006327E9" w:rsidRPr="006327E9" w:rsidRDefault="006327E9" w:rsidP="006327E9">
      <w:pPr>
        <w:keepNext/>
        <w:bidi/>
        <w:jc w:val="both"/>
        <w:rPr>
          <w:rFonts w:cs="David" w:hint="cs"/>
          <w:rtl/>
        </w:rPr>
      </w:pPr>
    </w:p>
    <w:p w14:paraId="02BAC8D9"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2B7D1FF" w14:textId="77777777" w:rsidR="006327E9" w:rsidRPr="006327E9" w:rsidRDefault="006327E9" w:rsidP="006327E9">
      <w:pPr>
        <w:bidi/>
        <w:ind w:left="-2"/>
        <w:jc w:val="both"/>
        <w:rPr>
          <w:rFonts w:cs="David" w:hint="cs"/>
          <w:u w:val="single"/>
          <w:rtl/>
        </w:rPr>
      </w:pPr>
    </w:p>
    <w:p w14:paraId="71000F72" w14:textId="77777777" w:rsidR="006327E9" w:rsidRPr="006327E9" w:rsidRDefault="006327E9" w:rsidP="006327E9">
      <w:pPr>
        <w:keepNext/>
        <w:bidi/>
        <w:jc w:val="both"/>
        <w:rPr>
          <w:rFonts w:cs="David" w:hint="cs"/>
          <w:rtl/>
        </w:rPr>
      </w:pPr>
      <w:r w:rsidRPr="006327E9">
        <w:rPr>
          <w:rFonts w:cs="David" w:hint="cs"/>
          <w:rtl/>
        </w:rPr>
        <w:tab/>
        <w:t xml:space="preserve">חבר הכנסת זבולון </w:t>
      </w:r>
      <w:proofErr w:type="spellStart"/>
      <w:r w:rsidRPr="006327E9">
        <w:rPr>
          <w:rFonts w:cs="David" w:hint="cs"/>
          <w:rtl/>
        </w:rPr>
        <w:t>אורלב</w:t>
      </w:r>
      <w:proofErr w:type="spellEnd"/>
      <w:r w:rsidRPr="006327E9">
        <w:rPr>
          <w:rFonts w:cs="David" w:hint="cs"/>
          <w:rtl/>
        </w:rPr>
        <w:t xml:space="preserve">, אינו נוכח. במקומו חבר הכנסת אורי </w:t>
      </w:r>
      <w:proofErr w:type="spellStart"/>
      <w:r w:rsidRPr="006327E9">
        <w:rPr>
          <w:rFonts w:cs="David" w:hint="cs"/>
          <w:rtl/>
        </w:rPr>
        <w:t>אורבך</w:t>
      </w:r>
      <w:proofErr w:type="spellEnd"/>
      <w:r w:rsidRPr="006327E9">
        <w:rPr>
          <w:rFonts w:cs="David" w:hint="cs"/>
          <w:rtl/>
        </w:rPr>
        <w:t xml:space="preserve">. </w:t>
      </w:r>
    </w:p>
    <w:p w14:paraId="2A5D70F1" w14:textId="77777777" w:rsidR="006327E9" w:rsidRPr="006327E9" w:rsidRDefault="006327E9" w:rsidP="006327E9">
      <w:pPr>
        <w:keepNext/>
        <w:bidi/>
        <w:jc w:val="both"/>
        <w:rPr>
          <w:rFonts w:cs="David" w:hint="cs"/>
          <w:rtl/>
        </w:rPr>
      </w:pPr>
    </w:p>
    <w:p w14:paraId="5DC29003" w14:textId="77777777" w:rsidR="006327E9" w:rsidRPr="006327E9" w:rsidRDefault="006327E9" w:rsidP="006327E9">
      <w:pPr>
        <w:keepNext/>
        <w:bidi/>
        <w:jc w:val="both"/>
        <w:rPr>
          <w:rFonts w:cs="David" w:hint="cs"/>
          <w:u w:val="single"/>
          <w:rtl/>
        </w:rPr>
      </w:pPr>
      <w:r w:rsidRPr="006327E9">
        <w:rPr>
          <w:rFonts w:cs="David" w:hint="cs"/>
          <w:u w:val="single"/>
          <w:rtl/>
        </w:rPr>
        <w:t xml:space="preserve">אורי </w:t>
      </w:r>
      <w:proofErr w:type="spellStart"/>
      <w:r w:rsidRPr="006327E9">
        <w:rPr>
          <w:rFonts w:cs="David" w:hint="cs"/>
          <w:u w:val="single"/>
          <w:rtl/>
        </w:rPr>
        <w:t>אורבך</w:t>
      </w:r>
      <w:proofErr w:type="spellEnd"/>
      <w:r w:rsidRPr="006327E9">
        <w:rPr>
          <w:rFonts w:cs="David" w:hint="cs"/>
          <w:u w:val="single"/>
          <w:rtl/>
        </w:rPr>
        <w:t>:</w:t>
      </w:r>
    </w:p>
    <w:p w14:paraId="0C1BA15A" w14:textId="77777777" w:rsidR="006327E9" w:rsidRPr="006327E9" w:rsidRDefault="006327E9" w:rsidP="006327E9">
      <w:pPr>
        <w:keepNext/>
        <w:bidi/>
        <w:jc w:val="both"/>
        <w:rPr>
          <w:rFonts w:cs="David" w:hint="cs"/>
          <w:rtl/>
        </w:rPr>
      </w:pPr>
    </w:p>
    <w:p w14:paraId="1B09C081" w14:textId="77777777" w:rsidR="006327E9" w:rsidRPr="006327E9" w:rsidRDefault="006327E9" w:rsidP="006327E9">
      <w:pPr>
        <w:keepNext/>
        <w:bidi/>
        <w:jc w:val="both"/>
        <w:rPr>
          <w:rFonts w:cs="David" w:hint="cs"/>
          <w:rtl/>
        </w:rPr>
      </w:pPr>
      <w:r w:rsidRPr="006327E9">
        <w:rPr>
          <w:rFonts w:cs="David" w:hint="cs"/>
          <w:rtl/>
        </w:rPr>
        <w:tab/>
        <w:t xml:space="preserve">בעד. </w:t>
      </w:r>
    </w:p>
    <w:p w14:paraId="602AE14A" w14:textId="77777777" w:rsidR="006327E9" w:rsidRPr="006327E9" w:rsidRDefault="006327E9" w:rsidP="006327E9">
      <w:pPr>
        <w:keepNext/>
        <w:bidi/>
        <w:jc w:val="both"/>
        <w:rPr>
          <w:rFonts w:cs="David" w:hint="cs"/>
          <w:rtl/>
        </w:rPr>
      </w:pPr>
    </w:p>
    <w:p w14:paraId="6811B836"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AD4D1C7" w14:textId="77777777" w:rsidR="006327E9" w:rsidRPr="006327E9" w:rsidRDefault="006327E9" w:rsidP="006327E9">
      <w:pPr>
        <w:bidi/>
        <w:ind w:left="-2"/>
        <w:jc w:val="both"/>
        <w:rPr>
          <w:rFonts w:cs="David" w:hint="cs"/>
          <w:u w:val="single"/>
          <w:rtl/>
        </w:rPr>
      </w:pPr>
    </w:p>
    <w:p w14:paraId="218070D3" w14:textId="77777777" w:rsidR="006327E9" w:rsidRPr="006327E9" w:rsidRDefault="006327E9" w:rsidP="006327E9">
      <w:pPr>
        <w:keepNext/>
        <w:bidi/>
        <w:jc w:val="both"/>
        <w:rPr>
          <w:rFonts w:cs="David" w:hint="cs"/>
          <w:rtl/>
        </w:rPr>
      </w:pPr>
      <w:r w:rsidRPr="006327E9">
        <w:rPr>
          <w:rFonts w:cs="David" w:hint="cs"/>
          <w:rtl/>
        </w:rPr>
        <w:tab/>
        <w:t xml:space="preserve">חברת הכנסת דליה איציק, אינה נוכחת. במקומה חבר הכנסת חיים רמון. </w:t>
      </w:r>
    </w:p>
    <w:p w14:paraId="5775049A" w14:textId="77777777" w:rsidR="006327E9" w:rsidRPr="006327E9" w:rsidRDefault="006327E9" w:rsidP="006327E9">
      <w:pPr>
        <w:keepNext/>
        <w:bidi/>
        <w:jc w:val="both"/>
        <w:rPr>
          <w:rFonts w:cs="David" w:hint="cs"/>
          <w:rtl/>
        </w:rPr>
      </w:pPr>
    </w:p>
    <w:p w14:paraId="3F3E5965"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55F83C2D" w14:textId="77777777" w:rsidR="006327E9" w:rsidRPr="006327E9" w:rsidRDefault="006327E9" w:rsidP="006327E9">
      <w:pPr>
        <w:bidi/>
        <w:ind w:left="-2"/>
        <w:jc w:val="both"/>
        <w:rPr>
          <w:rFonts w:cs="David" w:hint="cs"/>
          <w:rtl/>
        </w:rPr>
      </w:pPr>
    </w:p>
    <w:p w14:paraId="2F2964F0" w14:textId="77777777" w:rsidR="006327E9" w:rsidRPr="006327E9" w:rsidRDefault="006327E9" w:rsidP="006327E9">
      <w:pPr>
        <w:keepNext/>
        <w:bidi/>
        <w:jc w:val="both"/>
        <w:rPr>
          <w:rFonts w:cs="David" w:hint="cs"/>
          <w:rtl/>
        </w:rPr>
      </w:pPr>
      <w:r w:rsidRPr="006327E9">
        <w:rPr>
          <w:rFonts w:cs="David" w:hint="cs"/>
          <w:rtl/>
        </w:rPr>
        <w:tab/>
        <w:t xml:space="preserve">נגד. </w:t>
      </w:r>
    </w:p>
    <w:p w14:paraId="621215D0" w14:textId="77777777" w:rsidR="006327E9" w:rsidRPr="006327E9" w:rsidRDefault="006327E9" w:rsidP="006327E9">
      <w:pPr>
        <w:keepNext/>
        <w:bidi/>
        <w:jc w:val="both"/>
        <w:rPr>
          <w:rFonts w:cs="David" w:hint="cs"/>
          <w:rtl/>
        </w:rPr>
      </w:pPr>
    </w:p>
    <w:p w14:paraId="6ADBC97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CCCD292" w14:textId="77777777" w:rsidR="006327E9" w:rsidRPr="006327E9" w:rsidRDefault="006327E9" w:rsidP="006327E9">
      <w:pPr>
        <w:bidi/>
        <w:ind w:left="-2"/>
        <w:jc w:val="both"/>
        <w:rPr>
          <w:rFonts w:cs="David" w:hint="cs"/>
          <w:u w:val="single"/>
          <w:rtl/>
        </w:rPr>
      </w:pPr>
    </w:p>
    <w:p w14:paraId="28B6D3BA" w14:textId="77777777" w:rsidR="006327E9" w:rsidRPr="006327E9" w:rsidRDefault="006327E9" w:rsidP="006327E9">
      <w:pPr>
        <w:keepNext/>
        <w:bidi/>
        <w:jc w:val="both"/>
        <w:rPr>
          <w:rFonts w:cs="David" w:hint="cs"/>
          <w:rtl/>
        </w:rPr>
      </w:pPr>
      <w:r w:rsidRPr="006327E9">
        <w:rPr>
          <w:rFonts w:cs="David" w:hint="cs"/>
          <w:rtl/>
        </w:rPr>
        <w:tab/>
        <w:t xml:space="preserve">חברת הכנסת רוחמה אברהם </w:t>
      </w:r>
      <w:proofErr w:type="spellStart"/>
      <w:r w:rsidRPr="006327E9">
        <w:rPr>
          <w:rFonts w:cs="David" w:hint="cs"/>
          <w:rtl/>
        </w:rPr>
        <w:t>בלילא</w:t>
      </w:r>
      <w:proofErr w:type="spellEnd"/>
      <w:r w:rsidRPr="006327E9">
        <w:rPr>
          <w:rFonts w:cs="David" w:hint="cs"/>
          <w:rtl/>
        </w:rPr>
        <w:t>.</w:t>
      </w:r>
    </w:p>
    <w:p w14:paraId="08E55240" w14:textId="77777777" w:rsidR="006327E9" w:rsidRPr="006327E9" w:rsidRDefault="006327E9" w:rsidP="006327E9">
      <w:pPr>
        <w:keepNext/>
        <w:bidi/>
        <w:jc w:val="both"/>
        <w:rPr>
          <w:rFonts w:cs="David" w:hint="cs"/>
          <w:rtl/>
        </w:rPr>
      </w:pPr>
    </w:p>
    <w:p w14:paraId="60912642"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3B7596FB" w14:textId="77777777" w:rsidR="006327E9" w:rsidRPr="006327E9" w:rsidRDefault="006327E9" w:rsidP="006327E9">
      <w:pPr>
        <w:bidi/>
        <w:ind w:left="-2"/>
        <w:jc w:val="both"/>
        <w:rPr>
          <w:rFonts w:cs="David" w:hint="cs"/>
          <w:rtl/>
        </w:rPr>
      </w:pPr>
    </w:p>
    <w:p w14:paraId="292DEF54"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624342AE" w14:textId="77777777" w:rsidR="006327E9" w:rsidRPr="006327E9" w:rsidRDefault="006327E9" w:rsidP="006327E9">
      <w:pPr>
        <w:keepNext/>
        <w:bidi/>
        <w:jc w:val="both"/>
        <w:rPr>
          <w:rFonts w:cs="David" w:hint="cs"/>
          <w:rtl/>
        </w:rPr>
      </w:pPr>
    </w:p>
    <w:p w14:paraId="4961ECE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CC9E54E" w14:textId="77777777" w:rsidR="006327E9" w:rsidRPr="006327E9" w:rsidRDefault="006327E9" w:rsidP="006327E9">
      <w:pPr>
        <w:bidi/>
        <w:ind w:left="-2"/>
        <w:jc w:val="both"/>
        <w:rPr>
          <w:rFonts w:cs="David" w:hint="cs"/>
          <w:u w:val="single"/>
          <w:rtl/>
        </w:rPr>
      </w:pPr>
    </w:p>
    <w:p w14:paraId="786ED28D" w14:textId="77777777" w:rsidR="006327E9" w:rsidRPr="006327E9" w:rsidRDefault="006327E9" w:rsidP="006327E9">
      <w:pPr>
        <w:keepNext/>
        <w:bidi/>
        <w:jc w:val="both"/>
        <w:rPr>
          <w:rFonts w:cs="David" w:hint="cs"/>
          <w:rtl/>
        </w:rPr>
      </w:pPr>
      <w:r w:rsidRPr="006327E9">
        <w:rPr>
          <w:rFonts w:cs="David" w:hint="cs"/>
          <w:rtl/>
        </w:rPr>
        <w:tab/>
        <w:t xml:space="preserve">חבר הכנסת רוני בר-און. </w:t>
      </w:r>
    </w:p>
    <w:p w14:paraId="4E9056AB" w14:textId="77777777" w:rsidR="006327E9" w:rsidRPr="006327E9" w:rsidRDefault="006327E9" w:rsidP="006327E9">
      <w:pPr>
        <w:keepNext/>
        <w:bidi/>
        <w:jc w:val="both"/>
        <w:rPr>
          <w:rFonts w:cs="David" w:hint="cs"/>
          <w:rtl/>
        </w:rPr>
      </w:pPr>
    </w:p>
    <w:p w14:paraId="1259CA3F"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19B08A7C" w14:textId="77777777" w:rsidR="006327E9" w:rsidRPr="006327E9" w:rsidRDefault="006327E9" w:rsidP="006327E9">
      <w:pPr>
        <w:bidi/>
        <w:ind w:left="-2"/>
        <w:jc w:val="both"/>
        <w:rPr>
          <w:rFonts w:cs="David" w:hint="cs"/>
          <w:u w:val="single"/>
          <w:rtl/>
        </w:rPr>
      </w:pPr>
    </w:p>
    <w:p w14:paraId="24BD8859"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162474E2" w14:textId="77777777" w:rsidR="006327E9" w:rsidRPr="006327E9" w:rsidRDefault="006327E9" w:rsidP="006327E9">
      <w:pPr>
        <w:keepNext/>
        <w:bidi/>
        <w:jc w:val="both"/>
        <w:rPr>
          <w:rFonts w:cs="David" w:hint="cs"/>
          <w:rtl/>
        </w:rPr>
      </w:pPr>
    </w:p>
    <w:p w14:paraId="0FA4BE92"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E2FB0EB" w14:textId="77777777" w:rsidR="006327E9" w:rsidRPr="006327E9" w:rsidRDefault="006327E9" w:rsidP="006327E9">
      <w:pPr>
        <w:bidi/>
        <w:ind w:left="-2"/>
        <w:jc w:val="both"/>
        <w:rPr>
          <w:rFonts w:cs="David" w:hint="cs"/>
          <w:u w:val="single"/>
          <w:rtl/>
        </w:rPr>
      </w:pPr>
    </w:p>
    <w:p w14:paraId="46A304F5" w14:textId="77777777" w:rsidR="006327E9" w:rsidRPr="006327E9" w:rsidRDefault="006327E9" w:rsidP="006327E9">
      <w:pPr>
        <w:keepNext/>
        <w:bidi/>
        <w:jc w:val="both"/>
        <w:rPr>
          <w:rFonts w:cs="David" w:hint="cs"/>
          <w:rtl/>
        </w:rPr>
      </w:pPr>
      <w:r w:rsidRPr="006327E9">
        <w:rPr>
          <w:rFonts w:cs="David" w:hint="cs"/>
          <w:rtl/>
        </w:rPr>
        <w:tab/>
        <w:t xml:space="preserve">חבר הכנסת אילן </w:t>
      </w:r>
      <w:proofErr w:type="spellStart"/>
      <w:r w:rsidRPr="006327E9">
        <w:rPr>
          <w:rFonts w:cs="David" w:hint="cs"/>
          <w:rtl/>
        </w:rPr>
        <w:t>גלאון</w:t>
      </w:r>
      <w:proofErr w:type="spellEnd"/>
      <w:r w:rsidRPr="006327E9">
        <w:rPr>
          <w:rFonts w:cs="David" w:hint="cs"/>
          <w:rtl/>
        </w:rPr>
        <w:t xml:space="preserve">. מחליף אותו חבר הכנסת אורון. </w:t>
      </w:r>
    </w:p>
    <w:p w14:paraId="7701FFD2" w14:textId="77777777" w:rsidR="006327E9" w:rsidRPr="006327E9" w:rsidRDefault="006327E9" w:rsidP="006327E9">
      <w:pPr>
        <w:keepNext/>
        <w:bidi/>
        <w:jc w:val="both"/>
        <w:rPr>
          <w:rFonts w:cs="David" w:hint="cs"/>
          <w:rtl/>
        </w:rPr>
      </w:pPr>
    </w:p>
    <w:p w14:paraId="22C00CCF"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3CB81BDE" w14:textId="77777777" w:rsidR="006327E9" w:rsidRPr="006327E9" w:rsidRDefault="006327E9" w:rsidP="006327E9">
      <w:pPr>
        <w:bidi/>
        <w:jc w:val="both"/>
        <w:rPr>
          <w:rFonts w:cs="David" w:hint="cs"/>
          <w:rtl/>
        </w:rPr>
      </w:pPr>
    </w:p>
    <w:p w14:paraId="7E11F61A"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121B3736" w14:textId="77777777" w:rsidR="006327E9" w:rsidRPr="006327E9" w:rsidRDefault="006327E9" w:rsidP="006327E9">
      <w:pPr>
        <w:keepNext/>
        <w:bidi/>
        <w:jc w:val="both"/>
        <w:rPr>
          <w:rFonts w:cs="David" w:hint="cs"/>
          <w:rtl/>
        </w:rPr>
      </w:pPr>
    </w:p>
    <w:p w14:paraId="3921DE8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3626E3B" w14:textId="77777777" w:rsidR="006327E9" w:rsidRPr="006327E9" w:rsidRDefault="006327E9" w:rsidP="006327E9">
      <w:pPr>
        <w:bidi/>
        <w:ind w:left="-2"/>
        <w:jc w:val="both"/>
        <w:rPr>
          <w:rFonts w:cs="David" w:hint="cs"/>
          <w:u w:val="single"/>
          <w:rtl/>
        </w:rPr>
      </w:pPr>
    </w:p>
    <w:p w14:paraId="522BA613" w14:textId="77777777" w:rsidR="006327E9" w:rsidRPr="006327E9" w:rsidRDefault="006327E9" w:rsidP="006327E9">
      <w:pPr>
        <w:keepNext/>
        <w:bidi/>
        <w:jc w:val="both"/>
        <w:rPr>
          <w:rFonts w:cs="David" w:hint="cs"/>
          <w:rtl/>
        </w:rPr>
      </w:pPr>
      <w:r w:rsidRPr="006327E9">
        <w:rPr>
          <w:rFonts w:cs="David" w:hint="cs"/>
          <w:rtl/>
        </w:rPr>
        <w:tab/>
        <w:t xml:space="preserve">חבר הכנסת דוד רותם. </w:t>
      </w:r>
    </w:p>
    <w:p w14:paraId="6F8EFC2B" w14:textId="77777777" w:rsidR="006327E9" w:rsidRPr="006327E9" w:rsidRDefault="006327E9" w:rsidP="006327E9">
      <w:pPr>
        <w:keepNext/>
        <w:bidi/>
        <w:jc w:val="both"/>
        <w:rPr>
          <w:rFonts w:cs="David" w:hint="cs"/>
          <w:rtl/>
        </w:rPr>
      </w:pPr>
    </w:p>
    <w:p w14:paraId="5B6CF295" w14:textId="77777777" w:rsidR="006327E9" w:rsidRDefault="006327E9" w:rsidP="006327E9">
      <w:pPr>
        <w:bidi/>
        <w:ind w:left="-2"/>
        <w:jc w:val="both"/>
        <w:rPr>
          <w:rFonts w:cs="David" w:hint="cs"/>
          <w:u w:val="single"/>
          <w:rtl/>
        </w:rPr>
      </w:pPr>
    </w:p>
    <w:p w14:paraId="7DA32CCB" w14:textId="77777777" w:rsidR="006327E9" w:rsidRDefault="006327E9" w:rsidP="006327E9">
      <w:pPr>
        <w:bidi/>
        <w:ind w:left="-2"/>
        <w:jc w:val="both"/>
        <w:rPr>
          <w:rFonts w:cs="David" w:hint="cs"/>
          <w:u w:val="single"/>
          <w:rtl/>
        </w:rPr>
      </w:pPr>
    </w:p>
    <w:p w14:paraId="77FA72CF" w14:textId="77777777" w:rsidR="006327E9" w:rsidRDefault="006327E9" w:rsidP="006327E9">
      <w:pPr>
        <w:bidi/>
        <w:ind w:left="-2"/>
        <w:jc w:val="both"/>
        <w:rPr>
          <w:rFonts w:cs="David" w:hint="cs"/>
          <w:u w:val="single"/>
          <w:rtl/>
        </w:rPr>
      </w:pPr>
    </w:p>
    <w:p w14:paraId="5E137432" w14:textId="77777777" w:rsidR="006327E9" w:rsidRDefault="006327E9" w:rsidP="006327E9">
      <w:pPr>
        <w:bidi/>
        <w:ind w:left="-2"/>
        <w:jc w:val="both"/>
        <w:rPr>
          <w:rFonts w:cs="David" w:hint="cs"/>
          <w:u w:val="single"/>
          <w:rtl/>
        </w:rPr>
      </w:pPr>
    </w:p>
    <w:p w14:paraId="2B5D8BE4" w14:textId="77777777" w:rsidR="006327E9" w:rsidRDefault="006327E9" w:rsidP="006327E9">
      <w:pPr>
        <w:bidi/>
        <w:ind w:left="-2"/>
        <w:jc w:val="both"/>
        <w:rPr>
          <w:rFonts w:cs="David" w:hint="cs"/>
          <w:u w:val="single"/>
          <w:rtl/>
        </w:rPr>
      </w:pPr>
    </w:p>
    <w:p w14:paraId="3ECC689E" w14:textId="77777777" w:rsidR="006327E9" w:rsidRDefault="006327E9" w:rsidP="006327E9">
      <w:pPr>
        <w:bidi/>
        <w:ind w:left="-2"/>
        <w:jc w:val="both"/>
        <w:rPr>
          <w:rFonts w:cs="David" w:hint="cs"/>
          <w:u w:val="single"/>
          <w:rtl/>
        </w:rPr>
      </w:pPr>
    </w:p>
    <w:p w14:paraId="42D6577B" w14:textId="77777777" w:rsidR="006327E9" w:rsidRPr="006327E9" w:rsidRDefault="006327E9" w:rsidP="006327E9">
      <w:pPr>
        <w:bidi/>
        <w:ind w:left="-2"/>
        <w:jc w:val="both"/>
        <w:rPr>
          <w:rFonts w:cs="David" w:hint="cs"/>
          <w:u w:val="single"/>
          <w:rtl/>
        </w:rPr>
      </w:pPr>
      <w:r w:rsidRPr="006327E9">
        <w:rPr>
          <w:rFonts w:cs="David" w:hint="cs"/>
          <w:u w:val="single"/>
          <w:rtl/>
        </w:rPr>
        <w:t>אלכס מילר:</w:t>
      </w:r>
    </w:p>
    <w:p w14:paraId="33E6DA9B" w14:textId="77777777" w:rsidR="006327E9" w:rsidRPr="006327E9" w:rsidRDefault="006327E9" w:rsidP="006327E9">
      <w:pPr>
        <w:bidi/>
        <w:ind w:left="-2"/>
        <w:jc w:val="both"/>
        <w:rPr>
          <w:rFonts w:cs="David" w:hint="cs"/>
          <w:rtl/>
        </w:rPr>
      </w:pPr>
    </w:p>
    <w:p w14:paraId="3A5D4CBE" w14:textId="77777777" w:rsidR="006327E9" w:rsidRPr="006327E9" w:rsidRDefault="006327E9" w:rsidP="006327E9">
      <w:pPr>
        <w:keepNext/>
        <w:bidi/>
        <w:jc w:val="both"/>
        <w:rPr>
          <w:rFonts w:cs="David" w:hint="cs"/>
          <w:rtl/>
        </w:rPr>
      </w:pPr>
      <w:r w:rsidRPr="006327E9">
        <w:rPr>
          <w:rFonts w:cs="David" w:hint="cs"/>
          <w:rtl/>
        </w:rPr>
        <w:tab/>
        <w:t xml:space="preserve">אני במקומו, בעד. </w:t>
      </w:r>
    </w:p>
    <w:p w14:paraId="2855E619" w14:textId="77777777" w:rsidR="006327E9" w:rsidRPr="006327E9" w:rsidRDefault="006327E9" w:rsidP="006327E9">
      <w:pPr>
        <w:keepNext/>
        <w:bidi/>
        <w:jc w:val="both"/>
        <w:rPr>
          <w:rFonts w:cs="David" w:hint="cs"/>
          <w:rtl/>
        </w:rPr>
      </w:pPr>
    </w:p>
    <w:p w14:paraId="0269151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45ADC30" w14:textId="77777777" w:rsidR="006327E9" w:rsidRPr="006327E9" w:rsidRDefault="006327E9" w:rsidP="006327E9">
      <w:pPr>
        <w:bidi/>
        <w:ind w:left="-2"/>
        <w:jc w:val="both"/>
        <w:rPr>
          <w:rFonts w:cs="David" w:hint="cs"/>
          <w:u w:val="single"/>
          <w:rtl/>
        </w:rPr>
      </w:pPr>
    </w:p>
    <w:p w14:paraId="7CBDE631" w14:textId="77777777" w:rsidR="006327E9" w:rsidRPr="006327E9" w:rsidRDefault="006327E9" w:rsidP="006327E9">
      <w:pPr>
        <w:keepNext/>
        <w:bidi/>
        <w:jc w:val="both"/>
        <w:rPr>
          <w:rFonts w:cs="David" w:hint="cs"/>
          <w:rtl/>
        </w:rPr>
      </w:pPr>
      <w:r w:rsidRPr="006327E9">
        <w:rPr>
          <w:rFonts w:cs="David" w:hint="cs"/>
          <w:rtl/>
        </w:rPr>
        <w:tab/>
        <w:t xml:space="preserve">חבר הכנסת </w:t>
      </w:r>
      <w:proofErr w:type="spellStart"/>
      <w:r w:rsidRPr="006327E9">
        <w:rPr>
          <w:rFonts w:cs="David" w:hint="cs"/>
          <w:rtl/>
        </w:rPr>
        <w:t>רוברט</w:t>
      </w:r>
      <w:proofErr w:type="spellEnd"/>
      <w:r w:rsidRPr="006327E9">
        <w:rPr>
          <w:rFonts w:cs="David" w:hint="cs"/>
          <w:rtl/>
        </w:rPr>
        <w:t xml:space="preserve"> </w:t>
      </w:r>
      <w:proofErr w:type="spellStart"/>
      <w:r w:rsidRPr="006327E9">
        <w:rPr>
          <w:rFonts w:cs="David" w:hint="cs"/>
          <w:rtl/>
        </w:rPr>
        <w:t>אילטוב</w:t>
      </w:r>
      <w:proofErr w:type="spellEnd"/>
      <w:r w:rsidRPr="006327E9">
        <w:rPr>
          <w:rFonts w:cs="David" w:hint="cs"/>
          <w:rtl/>
        </w:rPr>
        <w:t xml:space="preserve">. </w:t>
      </w:r>
    </w:p>
    <w:p w14:paraId="1C34E4F5" w14:textId="77777777" w:rsidR="006327E9" w:rsidRPr="006327E9" w:rsidRDefault="006327E9" w:rsidP="006327E9">
      <w:pPr>
        <w:keepNext/>
        <w:bidi/>
        <w:jc w:val="both"/>
        <w:rPr>
          <w:rFonts w:cs="David" w:hint="cs"/>
          <w:rtl/>
        </w:rPr>
      </w:pPr>
    </w:p>
    <w:p w14:paraId="344047EC" w14:textId="77777777" w:rsidR="006327E9" w:rsidRPr="006327E9" w:rsidRDefault="006327E9" w:rsidP="006327E9">
      <w:pPr>
        <w:bidi/>
        <w:jc w:val="both"/>
        <w:rPr>
          <w:rFonts w:cs="David" w:hint="cs"/>
          <w:u w:val="single"/>
          <w:rtl/>
        </w:rPr>
      </w:pPr>
      <w:proofErr w:type="spellStart"/>
      <w:r w:rsidRPr="006327E9">
        <w:rPr>
          <w:rFonts w:cs="David" w:hint="cs"/>
          <w:u w:val="single"/>
          <w:rtl/>
        </w:rPr>
        <w:t>רוברט</w:t>
      </w:r>
      <w:proofErr w:type="spellEnd"/>
      <w:r w:rsidRPr="006327E9">
        <w:rPr>
          <w:rFonts w:cs="David" w:hint="cs"/>
          <w:u w:val="single"/>
          <w:rtl/>
        </w:rPr>
        <w:t xml:space="preserve"> </w:t>
      </w:r>
      <w:proofErr w:type="spellStart"/>
      <w:r w:rsidRPr="006327E9">
        <w:rPr>
          <w:rFonts w:cs="David" w:hint="cs"/>
          <w:u w:val="single"/>
          <w:rtl/>
        </w:rPr>
        <w:t>אילטוב</w:t>
      </w:r>
      <w:proofErr w:type="spellEnd"/>
      <w:r w:rsidRPr="006327E9">
        <w:rPr>
          <w:rFonts w:cs="David" w:hint="cs"/>
          <w:u w:val="single"/>
          <w:rtl/>
        </w:rPr>
        <w:t>:</w:t>
      </w:r>
    </w:p>
    <w:p w14:paraId="2113F610" w14:textId="77777777" w:rsidR="006327E9" w:rsidRPr="006327E9" w:rsidRDefault="006327E9" w:rsidP="006327E9">
      <w:pPr>
        <w:bidi/>
        <w:jc w:val="both"/>
        <w:rPr>
          <w:rFonts w:cs="David" w:hint="cs"/>
          <w:rtl/>
        </w:rPr>
      </w:pPr>
    </w:p>
    <w:p w14:paraId="15D388AD" w14:textId="77777777" w:rsidR="006327E9" w:rsidRPr="006327E9" w:rsidRDefault="006327E9" w:rsidP="006327E9">
      <w:pPr>
        <w:keepNext/>
        <w:bidi/>
        <w:jc w:val="both"/>
        <w:rPr>
          <w:rFonts w:cs="David" w:hint="cs"/>
          <w:rtl/>
        </w:rPr>
      </w:pPr>
      <w:r w:rsidRPr="006327E9">
        <w:rPr>
          <w:rFonts w:cs="David" w:hint="cs"/>
          <w:rtl/>
        </w:rPr>
        <w:tab/>
        <w:t xml:space="preserve"> בעד. </w:t>
      </w:r>
    </w:p>
    <w:p w14:paraId="6F2F058C" w14:textId="77777777" w:rsidR="006327E9" w:rsidRPr="006327E9" w:rsidRDefault="006327E9" w:rsidP="006327E9">
      <w:pPr>
        <w:keepNext/>
        <w:bidi/>
        <w:jc w:val="both"/>
        <w:rPr>
          <w:rFonts w:cs="David" w:hint="cs"/>
          <w:rtl/>
        </w:rPr>
      </w:pPr>
    </w:p>
    <w:p w14:paraId="79F4CE9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FA70F2A" w14:textId="77777777" w:rsidR="006327E9" w:rsidRPr="006327E9" w:rsidRDefault="006327E9" w:rsidP="006327E9">
      <w:pPr>
        <w:bidi/>
        <w:ind w:left="-2"/>
        <w:jc w:val="both"/>
        <w:rPr>
          <w:rFonts w:cs="David" w:hint="cs"/>
          <w:u w:val="single"/>
          <w:rtl/>
        </w:rPr>
      </w:pPr>
    </w:p>
    <w:p w14:paraId="06FD85AB" w14:textId="77777777" w:rsidR="006327E9" w:rsidRPr="006327E9" w:rsidRDefault="006327E9" w:rsidP="006327E9">
      <w:pPr>
        <w:keepNext/>
        <w:bidi/>
        <w:jc w:val="both"/>
        <w:rPr>
          <w:rFonts w:cs="David" w:hint="cs"/>
          <w:rtl/>
        </w:rPr>
      </w:pPr>
      <w:r w:rsidRPr="006327E9">
        <w:rPr>
          <w:rFonts w:cs="David" w:hint="cs"/>
          <w:rtl/>
        </w:rPr>
        <w:tab/>
        <w:t>חבר הכנסת דניאל בן-סימון.</w:t>
      </w:r>
    </w:p>
    <w:p w14:paraId="46FDA891" w14:textId="77777777" w:rsidR="006327E9" w:rsidRPr="006327E9" w:rsidRDefault="006327E9" w:rsidP="006327E9">
      <w:pPr>
        <w:keepNext/>
        <w:bidi/>
        <w:jc w:val="both"/>
        <w:rPr>
          <w:rFonts w:cs="David" w:hint="cs"/>
          <w:rtl/>
        </w:rPr>
      </w:pPr>
    </w:p>
    <w:p w14:paraId="0C38AC67" w14:textId="77777777" w:rsidR="006327E9" w:rsidRPr="006327E9" w:rsidRDefault="006327E9" w:rsidP="006327E9">
      <w:pPr>
        <w:keepNext/>
        <w:bidi/>
        <w:jc w:val="both"/>
        <w:rPr>
          <w:rFonts w:cs="David" w:hint="cs"/>
          <w:u w:val="single"/>
          <w:rtl/>
        </w:rPr>
      </w:pPr>
      <w:r w:rsidRPr="006327E9">
        <w:rPr>
          <w:rFonts w:cs="David" w:hint="cs"/>
          <w:u w:val="single"/>
          <w:rtl/>
        </w:rPr>
        <w:t>דניאל בן-סימון:</w:t>
      </w:r>
    </w:p>
    <w:p w14:paraId="753AAA34" w14:textId="77777777" w:rsidR="006327E9" w:rsidRPr="006327E9" w:rsidRDefault="006327E9" w:rsidP="006327E9">
      <w:pPr>
        <w:keepNext/>
        <w:bidi/>
        <w:jc w:val="both"/>
        <w:rPr>
          <w:rFonts w:cs="David" w:hint="cs"/>
          <w:rtl/>
        </w:rPr>
      </w:pPr>
    </w:p>
    <w:p w14:paraId="66A09555" w14:textId="77777777" w:rsidR="006327E9" w:rsidRPr="006327E9" w:rsidRDefault="006327E9" w:rsidP="006327E9">
      <w:pPr>
        <w:keepNext/>
        <w:bidi/>
        <w:jc w:val="both"/>
        <w:rPr>
          <w:rFonts w:cs="David" w:hint="cs"/>
          <w:rtl/>
        </w:rPr>
      </w:pPr>
      <w:r w:rsidRPr="006327E9">
        <w:rPr>
          <w:rFonts w:cs="David" w:hint="cs"/>
          <w:rtl/>
        </w:rPr>
        <w:tab/>
        <w:t xml:space="preserve">נגד. </w:t>
      </w:r>
    </w:p>
    <w:p w14:paraId="398DD53E" w14:textId="77777777" w:rsidR="006327E9" w:rsidRPr="006327E9" w:rsidRDefault="006327E9" w:rsidP="006327E9">
      <w:pPr>
        <w:keepNext/>
        <w:bidi/>
        <w:jc w:val="both"/>
        <w:rPr>
          <w:rFonts w:cs="David" w:hint="cs"/>
          <w:rtl/>
        </w:rPr>
      </w:pPr>
    </w:p>
    <w:p w14:paraId="113A6C9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9639D44" w14:textId="77777777" w:rsidR="006327E9" w:rsidRPr="006327E9" w:rsidRDefault="006327E9" w:rsidP="006327E9">
      <w:pPr>
        <w:bidi/>
        <w:ind w:left="-2"/>
        <w:jc w:val="both"/>
        <w:rPr>
          <w:rFonts w:cs="David" w:hint="cs"/>
          <w:u w:val="single"/>
          <w:rtl/>
        </w:rPr>
      </w:pPr>
    </w:p>
    <w:p w14:paraId="4D950215" w14:textId="77777777" w:rsidR="006327E9" w:rsidRPr="006327E9" w:rsidRDefault="006327E9" w:rsidP="006327E9">
      <w:pPr>
        <w:keepNext/>
        <w:bidi/>
        <w:jc w:val="both"/>
        <w:rPr>
          <w:rFonts w:cs="David" w:hint="cs"/>
          <w:rtl/>
        </w:rPr>
      </w:pPr>
      <w:r w:rsidRPr="006327E9">
        <w:rPr>
          <w:rFonts w:cs="David" w:hint="cs"/>
          <w:rtl/>
        </w:rPr>
        <w:tab/>
        <w:t>חבר הכנסת איתן כבל. מחל</w:t>
      </w:r>
      <w:smartTag w:uri="urn:schemas-microsoft-com:office:smarttags" w:element="PersonName">
        <w:r w:rsidRPr="006327E9">
          <w:rPr>
            <w:rFonts w:cs="David" w:hint="cs"/>
            <w:rtl/>
          </w:rPr>
          <w:t>יפה</w:t>
        </w:r>
      </w:smartTag>
      <w:r w:rsidRPr="006327E9">
        <w:rPr>
          <w:rFonts w:cs="David" w:hint="cs"/>
          <w:rtl/>
        </w:rPr>
        <w:t xml:space="preserve"> אותו חברת הכנסת שלי יחימוביץ. </w:t>
      </w:r>
    </w:p>
    <w:p w14:paraId="687DCB4C" w14:textId="77777777" w:rsidR="006327E9" w:rsidRPr="006327E9" w:rsidRDefault="006327E9" w:rsidP="006327E9">
      <w:pPr>
        <w:keepNext/>
        <w:bidi/>
        <w:jc w:val="both"/>
        <w:rPr>
          <w:rFonts w:cs="David" w:hint="cs"/>
          <w:rtl/>
        </w:rPr>
      </w:pPr>
    </w:p>
    <w:p w14:paraId="3CED237D"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70773611" w14:textId="77777777" w:rsidR="006327E9" w:rsidRPr="006327E9" w:rsidRDefault="006327E9" w:rsidP="006327E9">
      <w:pPr>
        <w:bidi/>
        <w:ind w:left="-2"/>
        <w:jc w:val="both"/>
        <w:rPr>
          <w:rFonts w:cs="David" w:hint="cs"/>
          <w:rtl/>
        </w:rPr>
      </w:pPr>
    </w:p>
    <w:p w14:paraId="28622B34"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59203BA3" w14:textId="77777777" w:rsidR="006327E9" w:rsidRPr="006327E9" w:rsidRDefault="006327E9" w:rsidP="006327E9">
      <w:pPr>
        <w:keepNext/>
        <w:bidi/>
        <w:jc w:val="both"/>
        <w:rPr>
          <w:rFonts w:cs="David" w:hint="cs"/>
          <w:rtl/>
        </w:rPr>
      </w:pPr>
    </w:p>
    <w:p w14:paraId="449CBC9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BFB1D82" w14:textId="77777777" w:rsidR="006327E9" w:rsidRPr="006327E9" w:rsidRDefault="006327E9" w:rsidP="006327E9">
      <w:pPr>
        <w:bidi/>
        <w:ind w:left="-2"/>
        <w:jc w:val="both"/>
        <w:rPr>
          <w:rFonts w:cs="David" w:hint="cs"/>
          <w:u w:val="single"/>
          <w:rtl/>
        </w:rPr>
      </w:pPr>
    </w:p>
    <w:p w14:paraId="7BA7D05A" w14:textId="77777777" w:rsidR="006327E9" w:rsidRPr="006327E9" w:rsidRDefault="006327E9" w:rsidP="006327E9">
      <w:pPr>
        <w:keepNext/>
        <w:bidi/>
        <w:jc w:val="both"/>
        <w:rPr>
          <w:rFonts w:cs="David" w:hint="cs"/>
          <w:rtl/>
        </w:rPr>
      </w:pPr>
      <w:r w:rsidRPr="006327E9">
        <w:rPr>
          <w:rFonts w:cs="David" w:hint="cs"/>
          <w:rtl/>
        </w:rPr>
        <w:tab/>
        <w:t xml:space="preserve">חבר הכנסת אברהם </w:t>
      </w:r>
      <w:proofErr w:type="spellStart"/>
      <w:r w:rsidRPr="006327E9">
        <w:rPr>
          <w:rFonts w:cs="David" w:hint="cs"/>
          <w:rtl/>
        </w:rPr>
        <w:t>מיכאלי</w:t>
      </w:r>
      <w:proofErr w:type="spellEnd"/>
      <w:r w:rsidRPr="006327E9">
        <w:rPr>
          <w:rFonts w:cs="David" w:hint="cs"/>
          <w:rtl/>
        </w:rPr>
        <w:t xml:space="preserve">. </w:t>
      </w:r>
    </w:p>
    <w:p w14:paraId="6FF0FB83" w14:textId="77777777" w:rsidR="006327E9" w:rsidRPr="006327E9" w:rsidRDefault="006327E9" w:rsidP="006327E9">
      <w:pPr>
        <w:keepNext/>
        <w:bidi/>
        <w:jc w:val="both"/>
        <w:rPr>
          <w:rFonts w:cs="David" w:hint="cs"/>
          <w:rtl/>
        </w:rPr>
      </w:pPr>
    </w:p>
    <w:p w14:paraId="0AEDC34F" w14:textId="77777777" w:rsidR="006327E9" w:rsidRPr="006327E9" w:rsidRDefault="006327E9" w:rsidP="006327E9">
      <w:pPr>
        <w:bidi/>
        <w:jc w:val="both"/>
        <w:rPr>
          <w:rFonts w:cs="David" w:hint="cs"/>
          <w:u w:val="single"/>
          <w:rtl/>
        </w:rPr>
      </w:pPr>
      <w:r w:rsidRPr="006327E9">
        <w:rPr>
          <w:rFonts w:cs="David" w:hint="cs"/>
          <w:u w:val="single"/>
          <w:rtl/>
        </w:rPr>
        <w:t xml:space="preserve">אברהם </w:t>
      </w:r>
      <w:proofErr w:type="spellStart"/>
      <w:r w:rsidRPr="006327E9">
        <w:rPr>
          <w:rFonts w:cs="David" w:hint="cs"/>
          <w:u w:val="single"/>
          <w:rtl/>
        </w:rPr>
        <w:t>מיכאלי</w:t>
      </w:r>
      <w:proofErr w:type="spellEnd"/>
      <w:r w:rsidRPr="006327E9">
        <w:rPr>
          <w:rFonts w:cs="David" w:hint="cs"/>
          <w:u w:val="single"/>
          <w:rtl/>
        </w:rPr>
        <w:t>:</w:t>
      </w:r>
    </w:p>
    <w:p w14:paraId="5E6A64C5" w14:textId="77777777" w:rsidR="006327E9" w:rsidRPr="006327E9" w:rsidRDefault="006327E9" w:rsidP="006327E9">
      <w:pPr>
        <w:bidi/>
        <w:jc w:val="both"/>
        <w:rPr>
          <w:rFonts w:cs="David" w:hint="cs"/>
          <w:rtl/>
        </w:rPr>
      </w:pPr>
    </w:p>
    <w:p w14:paraId="32A8C6D0" w14:textId="77777777" w:rsidR="006327E9" w:rsidRPr="006327E9" w:rsidRDefault="006327E9" w:rsidP="006327E9">
      <w:pPr>
        <w:keepNext/>
        <w:bidi/>
        <w:jc w:val="both"/>
        <w:rPr>
          <w:rFonts w:cs="David" w:hint="cs"/>
          <w:rtl/>
        </w:rPr>
      </w:pPr>
      <w:r w:rsidRPr="006327E9">
        <w:rPr>
          <w:rFonts w:cs="David" w:hint="cs"/>
          <w:rtl/>
        </w:rPr>
        <w:tab/>
        <w:t xml:space="preserve"> בעד. </w:t>
      </w:r>
    </w:p>
    <w:p w14:paraId="0FDFECF6" w14:textId="77777777" w:rsidR="006327E9" w:rsidRPr="006327E9" w:rsidRDefault="006327E9" w:rsidP="006327E9">
      <w:pPr>
        <w:keepNext/>
        <w:bidi/>
        <w:jc w:val="both"/>
        <w:rPr>
          <w:rFonts w:cs="David" w:hint="cs"/>
          <w:rtl/>
        </w:rPr>
      </w:pPr>
    </w:p>
    <w:p w14:paraId="1C92533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48F2126" w14:textId="77777777" w:rsidR="006327E9" w:rsidRPr="006327E9" w:rsidRDefault="006327E9" w:rsidP="006327E9">
      <w:pPr>
        <w:bidi/>
        <w:ind w:left="-2"/>
        <w:jc w:val="both"/>
        <w:rPr>
          <w:rFonts w:cs="David" w:hint="cs"/>
          <w:u w:val="single"/>
          <w:rtl/>
        </w:rPr>
      </w:pPr>
    </w:p>
    <w:p w14:paraId="71F7832C" w14:textId="77777777" w:rsidR="006327E9" w:rsidRPr="006327E9" w:rsidRDefault="006327E9" w:rsidP="006327E9">
      <w:pPr>
        <w:keepNext/>
        <w:bidi/>
        <w:jc w:val="both"/>
        <w:rPr>
          <w:rFonts w:cs="David" w:hint="cs"/>
          <w:rtl/>
        </w:rPr>
      </w:pPr>
      <w:r w:rsidRPr="006327E9">
        <w:rPr>
          <w:rFonts w:cs="David" w:hint="cs"/>
          <w:rtl/>
        </w:rPr>
        <w:tab/>
        <w:t xml:space="preserve">חבר הכנסת נסים זאב. </w:t>
      </w:r>
    </w:p>
    <w:p w14:paraId="3F701D0E" w14:textId="77777777" w:rsidR="006327E9" w:rsidRPr="006327E9" w:rsidRDefault="006327E9" w:rsidP="006327E9">
      <w:pPr>
        <w:keepNext/>
        <w:bidi/>
        <w:jc w:val="both"/>
        <w:rPr>
          <w:rFonts w:cs="David" w:hint="cs"/>
          <w:rtl/>
        </w:rPr>
      </w:pPr>
    </w:p>
    <w:p w14:paraId="4B17757B"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5E02CFE4" w14:textId="77777777" w:rsidR="006327E9" w:rsidRPr="006327E9" w:rsidRDefault="006327E9" w:rsidP="006327E9">
      <w:pPr>
        <w:bidi/>
        <w:ind w:left="-2"/>
        <w:jc w:val="both"/>
        <w:rPr>
          <w:rFonts w:cs="David" w:hint="cs"/>
          <w:rtl/>
        </w:rPr>
      </w:pPr>
    </w:p>
    <w:p w14:paraId="2CEE405C" w14:textId="77777777" w:rsidR="006327E9" w:rsidRPr="006327E9" w:rsidRDefault="006327E9" w:rsidP="006327E9">
      <w:pPr>
        <w:keepNext/>
        <w:bidi/>
        <w:jc w:val="both"/>
        <w:rPr>
          <w:rFonts w:cs="David" w:hint="cs"/>
          <w:rtl/>
        </w:rPr>
      </w:pPr>
      <w:r w:rsidRPr="006327E9">
        <w:rPr>
          <w:rFonts w:cs="David" w:hint="cs"/>
          <w:rtl/>
        </w:rPr>
        <w:tab/>
        <w:t xml:space="preserve">בעד. </w:t>
      </w:r>
    </w:p>
    <w:p w14:paraId="4B27DDCA" w14:textId="77777777" w:rsidR="006327E9" w:rsidRPr="006327E9" w:rsidRDefault="006327E9" w:rsidP="006327E9">
      <w:pPr>
        <w:keepNext/>
        <w:bidi/>
        <w:jc w:val="both"/>
        <w:rPr>
          <w:rFonts w:cs="David" w:hint="cs"/>
          <w:rtl/>
        </w:rPr>
      </w:pPr>
    </w:p>
    <w:p w14:paraId="53747C7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6D74176" w14:textId="77777777" w:rsidR="006327E9" w:rsidRPr="006327E9" w:rsidRDefault="006327E9" w:rsidP="006327E9">
      <w:pPr>
        <w:bidi/>
        <w:ind w:left="-2"/>
        <w:jc w:val="both"/>
        <w:rPr>
          <w:rFonts w:cs="David" w:hint="cs"/>
          <w:u w:val="single"/>
          <w:rtl/>
        </w:rPr>
      </w:pPr>
    </w:p>
    <w:p w14:paraId="7AF7251A" w14:textId="77777777" w:rsidR="006327E9" w:rsidRPr="006327E9" w:rsidRDefault="006327E9" w:rsidP="006327E9">
      <w:pPr>
        <w:keepNext/>
        <w:bidi/>
        <w:jc w:val="both"/>
        <w:rPr>
          <w:rFonts w:cs="David" w:hint="cs"/>
          <w:rtl/>
        </w:rPr>
      </w:pPr>
      <w:r w:rsidRPr="006327E9">
        <w:rPr>
          <w:rFonts w:cs="David" w:hint="cs"/>
          <w:rtl/>
        </w:rPr>
        <w:tab/>
        <w:t xml:space="preserve">חבר הכנסת מנחם אליעזר </w:t>
      </w:r>
      <w:proofErr w:type="spellStart"/>
      <w:r w:rsidRPr="006327E9">
        <w:rPr>
          <w:rFonts w:cs="David" w:hint="cs"/>
          <w:rtl/>
        </w:rPr>
        <w:t>מוזס</w:t>
      </w:r>
      <w:proofErr w:type="spellEnd"/>
      <w:r w:rsidRPr="006327E9">
        <w:rPr>
          <w:rFonts w:cs="David" w:hint="cs"/>
          <w:rtl/>
        </w:rPr>
        <w:t xml:space="preserve">. </w:t>
      </w:r>
    </w:p>
    <w:p w14:paraId="76576375" w14:textId="77777777" w:rsidR="006327E9" w:rsidRPr="006327E9" w:rsidRDefault="006327E9" w:rsidP="006327E9">
      <w:pPr>
        <w:keepNext/>
        <w:bidi/>
        <w:jc w:val="both"/>
        <w:rPr>
          <w:rFonts w:cs="David" w:hint="cs"/>
          <w:rtl/>
        </w:rPr>
      </w:pPr>
    </w:p>
    <w:p w14:paraId="118F7A04" w14:textId="77777777" w:rsidR="006327E9" w:rsidRPr="006327E9" w:rsidRDefault="006327E9" w:rsidP="006327E9">
      <w:pPr>
        <w:keepNext/>
        <w:bidi/>
        <w:jc w:val="both"/>
        <w:rPr>
          <w:rFonts w:cs="David" w:hint="cs"/>
          <w:u w:val="single"/>
          <w:rtl/>
        </w:rPr>
      </w:pPr>
      <w:r w:rsidRPr="006327E9">
        <w:rPr>
          <w:rFonts w:cs="David" w:hint="cs"/>
          <w:u w:val="single"/>
          <w:rtl/>
        </w:rPr>
        <w:t xml:space="preserve">מנחם אליעזר </w:t>
      </w:r>
      <w:proofErr w:type="spellStart"/>
      <w:r w:rsidRPr="006327E9">
        <w:rPr>
          <w:rFonts w:cs="David" w:hint="cs"/>
          <w:u w:val="single"/>
          <w:rtl/>
        </w:rPr>
        <w:t>מוזס</w:t>
      </w:r>
      <w:proofErr w:type="spellEnd"/>
      <w:r w:rsidRPr="006327E9">
        <w:rPr>
          <w:rFonts w:cs="David" w:hint="cs"/>
          <w:u w:val="single"/>
          <w:rtl/>
        </w:rPr>
        <w:t>:</w:t>
      </w:r>
    </w:p>
    <w:p w14:paraId="48489E54" w14:textId="77777777" w:rsidR="006327E9" w:rsidRPr="006327E9" w:rsidRDefault="006327E9" w:rsidP="006327E9">
      <w:pPr>
        <w:keepNext/>
        <w:bidi/>
        <w:jc w:val="both"/>
        <w:rPr>
          <w:rFonts w:cs="David" w:hint="cs"/>
          <w:rtl/>
        </w:rPr>
      </w:pPr>
    </w:p>
    <w:p w14:paraId="24EEE32B" w14:textId="77777777" w:rsidR="006327E9" w:rsidRPr="006327E9" w:rsidRDefault="006327E9" w:rsidP="006327E9">
      <w:pPr>
        <w:keepNext/>
        <w:bidi/>
        <w:jc w:val="both"/>
        <w:rPr>
          <w:rFonts w:cs="David" w:hint="cs"/>
          <w:rtl/>
        </w:rPr>
      </w:pPr>
      <w:r w:rsidRPr="006327E9">
        <w:rPr>
          <w:rFonts w:cs="David" w:hint="cs"/>
          <w:rtl/>
        </w:rPr>
        <w:tab/>
        <w:t xml:space="preserve">בעד. </w:t>
      </w:r>
    </w:p>
    <w:p w14:paraId="7B8DBC9D" w14:textId="77777777" w:rsidR="006327E9" w:rsidRPr="006327E9" w:rsidRDefault="006327E9" w:rsidP="006327E9">
      <w:pPr>
        <w:keepNext/>
        <w:bidi/>
        <w:jc w:val="both"/>
        <w:rPr>
          <w:rFonts w:cs="David" w:hint="cs"/>
          <w:rtl/>
        </w:rPr>
      </w:pPr>
    </w:p>
    <w:p w14:paraId="0789C4A1" w14:textId="77777777" w:rsidR="006327E9" w:rsidRDefault="006327E9" w:rsidP="006327E9">
      <w:pPr>
        <w:bidi/>
        <w:ind w:left="-2"/>
        <w:jc w:val="both"/>
        <w:rPr>
          <w:rFonts w:cs="David" w:hint="cs"/>
          <w:u w:val="single"/>
          <w:rtl/>
        </w:rPr>
      </w:pPr>
    </w:p>
    <w:p w14:paraId="4B49160D" w14:textId="77777777" w:rsidR="006327E9" w:rsidRDefault="006327E9" w:rsidP="006327E9">
      <w:pPr>
        <w:bidi/>
        <w:ind w:left="-2"/>
        <w:jc w:val="both"/>
        <w:rPr>
          <w:rFonts w:cs="David" w:hint="cs"/>
          <w:u w:val="single"/>
          <w:rtl/>
        </w:rPr>
      </w:pPr>
    </w:p>
    <w:p w14:paraId="4DDFC817" w14:textId="77777777" w:rsidR="006327E9" w:rsidRDefault="006327E9" w:rsidP="006327E9">
      <w:pPr>
        <w:bidi/>
        <w:ind w:left="-2"/>
        <w:jc w:val="both"/>
        <w:rPr>
          <w:rFonts w:cs="David" w:hint="cs"/>
          <w:u w:val="single"/>
          <w:rtl/>
        </w:rPr>
      </w:pPr>
    </w:p>
    <w:p w14:paraId="1D0BEC41" w14:textId="77777777" w:rsidR="006327E9" w:rsidRDefault="006327E9" w:rsidP="006327E9">
      <w:pPr>
        <w:bidi/>
        <w:ind w:left="-2"/>
        <w:jc w:val="both"/>
        <w:rPr>
          <w:rFonts w:cs="David" w:hint="cs"/>
          <w:u w:val="single"/>
          <w:rtl/>
        </w:rPr>
      </w:pPr>
    </w:p>
    <w:p w14:paraId="6D73418B" w14:textId="77777777" w:rsidR="006327E9" w:rsidRDefault="006327E9" w:rsidP="006327E9">
      <w:pPr>
        <w:bidi/>
        <w:ind w:left="-2"/>
        <w:jc w:val="both"/>
        <w:rPr>
          <w:rFonts w:cs="David" w:hint="cs"/>
          <w:u w:val="single"/>
          <w:rtl/>
        </w:rPr>
      </w:pPr>
    </w:p>
    <w:p w14:paraId="79A659B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DCCDB28" w14:textId="77777777" w:rsidR="006327E9" w:rsidRPr="006327E9" w:rsidRDefault="006327E9" w:rsidP="006327E9">
      <w:pPr>
        <w:bidi/>
        <w:ind w:left="-2"/>
        <w:jc w:val="both"/>
        <w:rPr>
          <w:rFonts w:cs="David" w:hint="cs"/>
          <w:u w:val="single"/>
          <w:rtl/>
        </w:rPr>
      </w:pPr>
    </w:p>
    <w:p w14:paraId="37007C5A" w14:textId="77777777" w:rsidR="006327E9" w:rsidRPr="006327E9" w:rsidRDefault="006327E9" w:rsidP="006327E9">
      <w:pPr>
        <w:keepNext/>
        <w:bidi/>
        <w:jc w:val="both"/>
        <w:rPr>
          <w:rFonts w:cs="David" w:hint="cs"/>
          <w:rtl/>
        </w:rPr>
      </w:pPr>
      <w:r w:rsidRPr="006327E9">
        <w:rPr>
          <w:rFonts w:cs="David" w:hint="cs"/>
          <w:rtl/>
        </w:rPr>
        <w:tab/>
        <w:t xml:space="preserve">חבר הכנסת אחמד טיבי. </w:t>
      </w:r>
    </w:p>
    <w:p w14:paraId="28AF550D" w14:textId="77777777" w:rsidR="006327E9" w:rsidRPr="006327E9" w:rsidRDefault="006327E9" w:rsidP="006327E9">
      <w:pPr>
        <w:keepNext/>
        <w:bidi/>
        <w:jc w:val="both"/>
        <w:rPr>
          <w:rFonts w:cs="David" w:hint="cs"/>
          <w:rtl/>
        </w:rPr>
      </w:pPr>
    </w:p>
    <w:p w14:paraId="695E8AB8" w14:textId="77777777" w:rsidR="006327E9" w:rsidRPr="006327E9" w:rsidRDefault="006327E9" w:rsidP="006327E9">
      <w:pPr>
        <w:bidi/>
        <w:jc w:val="both"/>
        <w:rPr>
          <w:rFonts w:cs="David" w:hint="cs"/>
          <w:u w:val="single"/>
          <w:rtl/>
        </w:rPr>
      </w:pPr>
      <w:proofErr w:type="spellStart"/>
      <w:r w:rsidRPr="006327E9">
        <w:rPr>
          <w:rFonts w:cs="David" w:hint="cs"/>
          <w:u w:val="single"/>
          <w:rtl/>
        </w:rPr>
        <w:t>טלב</w:t>
      </w:r>
      <w:proofErr w:type="spellEnd"/>
      <w:r w:rsidRPr="006327E9">
        <w:rPr>
          <w:rFonts w:cs="David" w:hint="cs"/>
          <w:u w:val="single"/>
          <w:rtl/>
        </w:rPr>
        <w:t xml:space="preserve"> </w:t>
      </w:r>
      <w:proofErr w:type="spellStart"/>
      <w:r w:rsidRPr="006327E9">
        <w:rPr>
          <w:rFonts w:cs="David" w:hint="cs"/>
          <w:u w:val="single"/>
          <w:rtl/>
        </w:rPr>
        <w:t>אלסאנע</w:t>
      </w:r>
      <w:proofErr w:type="spellEnd"/>
      <w:r w:rsidRPr="006327E9">
        <w:rPr>
          <w:rFonts w:cs="David" w:hint="cs"/>
          <w:u w:val="single"/>
          <w:rtl/>
        </w:rPr>
        <w:t>:</w:t>
      </w:r>
    </w:p>
    <w:p w14:paraId="6AFC9B1E" w14:textId="77777777" w:rsidR="006327E9" w:rsidRPr="006327E9" w:rsidRDefault="006327E9" w:rsidP="006327E9">
      <w:pPr>
        <w:bidi/>
        <w:jc w:val="both"/>
        <w:rPr>
          <w:rFonts w:cs="David" w:hint="cs"/>
          <w:rtl/>
        </w:rPr>
      </w:pPr>
    </w:p>
    <w:p w14:paraId="77D7CBC6" w14:textId="77777777" w:rsidR="006327E9" w:rsidRPr="006327E9" w:rsidRDefault="006327E9" w:rsidP="006327E9">
      <w:pPr>
        <w:keepNext/>
        <w:bidi/>
        <w:jc w:val="both"/>
        <w:rPr>
          <w:rFonts w:cs="David" w:hint="cs"/>
          <w:rtl/>
        </w:rPr>
      </w:pPr>
      <w:r w:rsidRPr="006327E9">
        <w:rPr>
          <w:rFonts w:cs="David" w:hint="cs"/>
          <w:rtl/>
        </w:rPr>
        <w:tab/>
        <w:t xml:space="preserve"> אני מחליף אותו. נגד. </w:t>
      </w:r>
    </w:p>
    <w:p w14:paraId="2CB17121" w14:textId="77777777" w:rsidR="006327E9" w:rsidRPr="006327E9" w:rsidRDefault="006327E9" w:rsidP="006327E9">
      <w:pPr>
        <w:keepNext/>
        <w:bidi/>
        <w:jc w:val="both"/>
        <w:rPr>
          <w:rFonts w:cs="David" w:hint="cs"/>
          <w:rtl/>
        </w:rPr>
      </w:pPr>
    </w:p>
    <w:p w14:paraId="2E4DBEC1"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79BBBB1" w14:textId="77777777" w:rsidR="006327E9" w:rsidRPr="006327E9" w:rsidRDefault="006327E9" w:rsidP="006327E9">
      <w:pPr>
        <w:bidi/>
        <w:ind w:left="-2"/>
        <w:jc w:val="both"/>
        <w:rPr>
          <w:rFonts w:cs="David" w:hint="cs"/>
          <w:u w:val="single"/>
          <w:rtl/>
        </w:rPr>
      </w:pPr>
    </w:p>
    <w:p w14:paraId="2C7C5D61" w14:textId="77777777" w:rsidR="006327E9" w:rsidRPr="006327E9" w:rsidRDefault="006327E9" w:rsidP="006327E9">
      <w:pPr>
        <w:keepNext/>
        <w:bidi/>
        <w:jc w:val="both"/>
        <w:rPr>
          <w:rFonts w:cs="David" w:hint="cs"/>
          <w:rtl/>
        </w:rPr>
      </w:pPr>
      <w:r w:rsidRPr="006327E9">
        <w:rPr>
          <w:rFonts w:cs="David" w:hint="cs"/>
          <w:rtl/>
        </w:rPr>
        <w:tab/>
        <w:t xml:space="preserve">חבר הכנסת ציון </w:t>
      </w:r>
      <w:proofErr w:type="spellStart"/>
      <w:r w:rsidRPr="006327E9">
        <w:rPr>
          <w:rFonts w:cs="David" w:hint="cs"/>
          <w:rtl/>
        </w:rPr>
        <w:t>פיניאן</w:t>
      </w:r>
      <w:proofErr w:type="spellEnd"/>
      <w:r w:rsidRPr="006327E9">
        <w:rPr>
          <w:rFonts w:cs="David" w:hint="cs"/>
          <w:rtl/>
        </w:rPr>
        <w:t xml:space="preserve">. </w:t>
      </w:r>
    </w:p>
    <w:p w14:paraId="3A171141" w14:textId="77777777" w:rsidR="006327E9" w:rsidRPr="006327E9" w:rsidRDefault="006327E9" w:rsidP="006327E9">
      <w:pPr>
        <w:keepNext/>
        <w:bidi/>
        <w:jc w:val="both"/>
        <w:rPr>
          <w:rFonts w:cs="David" w:hint="cs"/>
          <w:rtl/>
        </w:rPr>
      </w:pPr>
    </w:p>
    <w:p w14:paraId="21FDBB3D" w14:textId="77777777" w:rsidR="006327E9" w:rsidRPr="006327E9" w:rsidRDefault="006327E9" w:rsidP="006327E9">
      <w:pPr>
        <w:bidi/>
        <w:rPr>
          <w:rFonts w:cs="David" w:hint="cs"/>
          <w:u w:val="single"/>
          <w:rtl/>
        </w:rPr>
      </w:pPr>
      <w:r w:rsidRPr="006327E9">
        <w:rPr>
          <w:rFonts w:cs="David" w:hint="cs"/>
          <w:u w:val="single"/>
          <w:rtl/>
        </w:rPr>
        <w:t xml:space="preserve">ציון </w:t>
      </w:r>
      <w:proofErr w:type="spellStart"/>
      <w:r w:rsidRPr="006327E9">
        <w:rPr>
          <w:rFonts w:cs="David" w:hint="cs"/>
          <w:u w:val="single"/>
          <w:rtl/>
        </w:rPr>
        <w:t>פיניאן</w:t>
      </w:r>
      <w:proofErr w:type="spellEnd"/>
      <w:r w:rsidRPr="006327E9">
        <w:rPr>
          <w:rFonts w:cs="David" w:hint="cs"/>
          <w:u w:val="single"/>
          <w:rtl/>
        </w:rPr>
        <w:t>:</w:t>
      </w:r>
    </w:p>
    <w:p w14:paraId="1E04D7B9" w14:textId="77777777" w:rsidR="006327E9" w:rsidRPr="006327E9" w:rsidRDefault="006327E9" w:rsidP="006327E9">
      <w:pPr>
        <w:bidi/>
        <w:rPr>
          <w:rFonts w:cs="David" w:hint="cs"/>
          <w:u w:val="single"/>
          <w:rtl/>
        </w:rPr>
      </w:pPr>
    </w:p>
    <w:p w14:paraId="3AD48F67" w14:textId="77777777" w:rsidR="006327E9" w:rsidRPr="006327E9" w:rsidRDefault="006327E9" w:rsidP="006327E9">
      <w:pPr>
        <w:keepNext/>
        <w:bidi/>
        <w:jc w:val="both"/>
        <w:rPr>
          <w:rFonts w:cs="David"/>
          <w:rtl/>
        </w:rPr>
      </w:pPr>
      <w:r w:rsidRPr="006327E9">
        <w:rPr>
          <w:rFonts w:cs="David" w:hint="cs"/>
          <w:rtl/>
        </w:rPr>
        <w:tab/>
        <w:t xml:space="preserve"> בעד. </w:t>
      </w:r>
    </w:p>
    <w:p w14:paraId="078E28EE" w14:textId="77777777" w:rsidR="006327E9" w:rsidRPr="006327E9" w:rsidRDefault="006327E9" w:rsidP="006327E9">
      <w:pPr>
        <w:keepNext/>
        <w:bidi/>
        <w:jc w:val="both"/>
        <w:rPr>
          <w:rFonts w:cs="David" w:hint="cs"/>
          <w:rtl/>
        </w:rPr>
      </w:pPr>
    </w:p>
    <w:p w14:paraId="73C4E30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345DEE7" w14:textId="77777777" w:rsidR="006327E9" w:rsidRPr="006327E9" w:rsidRDefault="006327E9" w:rsidP="006327E9">
      <w:pPr>
        <w:bidi/>
        <w:ind w:left="-2"/>
        <w:jc w:val="both"/>
        <w:rPr>
          <w:rFonts w:cs="David" w:hint="cs"/>
          <w:u w:val="single"/>
          <w:rtl/>
        </w:rPr>
      </w:pPr>
    </w:p>
    <w:p w14:paraId="0A8524A7" w14:textId="77777777" w:rsidR="006327E9" w:rsidRPr="006327E9" w:rsidRDefault="006327E9" w:rsidP="006327E9">
      <w:pPr>
        <w:keepNext/>
        <w:bidi/>
        <w:jc w:val="both"/>
        <w:rPr>
          <w:rFonts w:cs="David" w:hint="cs"/>
          <w:rtl/>
        </w:rPr>
      </w:pPr>
      <w:r w:rsidRPr="006327E9">
        <w:rPr>
          <w:rFonts w:cs="David" w:hint="cs"/>
          <w:rtl/>
        </w:rPr>
        <w:tab/>
        <w:t xml:space="preserve">בקשת הרביזיה התקבלה ברוב של 10 בעד ו-7 נגד. </w:t>
      </w:r>
    </w:p>
    <w:p w14:paraId="30DBE140" w14:textId="77777777" w:rsidR="006327E9" w:rsidRPr="006327E9" w:rsidRDefault="006327E9" w:rsidP="006327E9">
      <w:pPr>
        <w:numPr>
          <w:ilvl w:val="0"/>
          <w:numId w:val="4"/>
        </w:numPr>
        <w:autoSpaceDE w:val="0"/>
        <w:autoSpaceDN w:val="0"/>
        <w:bidi/>
        <w:jc w:val="center"/>
        <w:rPr>
          <w:rFonts w:cs="David" w:hint="cs"/>
          <w:b/>
          <w:bCs/>
        </w:rPr>
      </w:pPr>
      <w:r w:rsidRPr="006327E9">
        <w:rPr>
          <w:rFonts w:cs="David"/>
          <w:rtl/>
        </w:rPr>
        <w:br w:type="page"/>
      </w:r>
      <w:r w:rsidRPr="006327E9">
        <w:rPr>
          <w:rFonts w:cs="David" w:hint="cs"/>
          <w:b/>
          <w:bCs/>
          <w:rtl/>
        </w:rPr>
        <w:t>בקשת סיעת ש"ס לקיים דיון מחדש בהצעה לתיקון</w:t>
      </w:r>
    </w:p>
    <w:p w14:paraId="7E5D3222" w14:textId="77777777" w:rsidR="006327E9" w:rsidRPr="006327E9" w:rsidRDefault="006327E9" w:rsidP="006327E9">
      <w:pPr>
        <w:bidi/>
        <w:ind w:left="360"/>
        <w:jc w:val="center"/>
        <w:rPr>
          <w:rFonts w:cs="David" w:hint="cs"/>
          <w:b/>
          <w:bCs/>
          <w:u w:val="single"/>
          <w:rtl/>
        </w:rPr>
      </w:pPr>
      <w:r w:rsidRPr="006327E9">
        <w:rPr>
          <w:rFonts w:cs="David" w:hint="cs"/>
          <w:b/>
          <w:bCs/>
          <w:u w:val="single"/>
          <w:rtl/>
        </w:rPr>
        <w:t>סעיף 9(ב) לתקנון הכנסת בנושא: החלפת חבר ועדה בידי סיעתו</w:t>
      </w:r>
    </w:p>
    <w:p w14:paraId="5859330B" w14:textId="77777777" w:rsidR="006327E9" w:rsidRPr="006327E9" w:rsidRDefault="006327E9" w:rsidP="006327E9">
      <w:pPr>
        <w:keepNext/>
        <w:bidi/>
        <w:jc w:val="both"/>
        <w:rPr>
          <w:rFonts w:cs="David" w:hint="cs"/>
          <w:rtl/>
        </w:rPr>
      </w:pPr>
    </w:p>
    <w:p w14:paraId="71080E0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D0F04FF" w14:textId="77777777" w:rsidR="006327E9" w:rsidRPr="006327E9" w:rsidRDefault="006327E9" w:rsidP="006327E9">
      <w:pPr>
        <w:bidi/>
        <w:ind w:left="-2"/>
        <w:jc w:val="both"/>
        <w:rPr>
          <w:rFonts w:cs="David" w:hint="cs"/>
          <w:u w:val="single"/>
          <w:rtl/>
        </w:rPr>
      </w:pPr>
    </w:p>
    <w:p w14:paraId="243F9E8E" w14:textId="77777777" w:rsidR="006327E9" w:rsidRPr="006327E9" w:rsidRDefault="006327E9" w:rsidP="006327E9">
      <w:pPr>
        <w:keepNext/>
        <w:bidi/>
        <w:jc w:val="both"/>
        <w:rPr>
          <w:rFonts w:cs="David" w:hint="cs"/>
          <w:rtl/>
        </w:rPr>
      </w:pPr>
      <w:r w:rsidRPr="006327E9">
        <w:rPr>
          <w:rFonts w:cs="David" w:hint="cs"/>
          <w:rtl/>
        </w:rPr>
        <w:tab/>
        <w:t xml:space="preserve">אני מביא להצבעה את הנוסח שהונח כאן על-ידי היועצת המשפטית אתמול, והוא מונח גם בפניכם, של הסעיף הרלוונטי. הוא גם יונח על שולחן הכנסת בנפרד מסעיף של ממלא-מקום, כדי להפריד בין הסעיף </w:t>
      </w:r>
      <w:proofErr w:type="spellStart"/>
      <w:r w:rsidRPr="006327E9">
        <w:rPr>
          <w:rFonts w:cs="David" w:hint="cs"/>
          <w:rtl/>
        </w:rPr>
        <w:t>שהיתה</w:t>
      </w:r>
      <w:proofErr w:type="spellEnd"/>
      <w:r w:rsidRPr="006327E9">
        <w:rPr>
          <w:rFonts w:cs="David" w:hint="cs"/>
          <w:rtl/>
        </w:rPr>
        <w:t xml:space="preserve"> הסכמה עליו לבין הסעיף שלא </w:t>
      </w:r>
      <w:proofErr w:type="spellStart"/>
      <w:r w:rsidRPr="006327E9">
        <w:rPr>
          <w:rFonts w:cs="David" w:hint="cs"/>
          <w:rtl/>
        </w:rPr>
        <w:t>היתה</w:t>
      </w:r>
      <w:proofErr w:type="spellEnd"/>
      <w:r w:rsidRPr="006327E9">
        <w:rPr>
          <w:rFonts w:cs="David" w:hint="cs"/>
          <w:rtl/>
        </w:rPr>
        <w:t xml:space="preserve"> הסכמה עליו. אני מביא להצבעה את נוסח הסעיף, ומצביעים עליו שוב בצורה שמית. נא לקרוא את הסעיף. </w:t>
      </w:r>
    </w:p>
    <w:p w14:paraId="37B260FD" w14:textId="77777777" w:rsidR="006327E9" w:rsidRPr="006327E9" w:rsidRDefault="006327E9" w:rsidP="006327E9">
      <w:pPr>
        <w:keepNext/>
        <w:bidi/>
        <w:jc w:val="both"/>
        <w:rPr>
          <w:rFonts w:cs="David" w:hint="cs"/>
          <w:rtl/>
        </w:rPr>
      </w:pPr>
    </w:p>
    <w:p w14:paraId="513F949D"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0F35288D" w14:textId="77777777" w:rsidR="006327E9" w:rsidRPr="006327E9" w:rsidRDefault="006327E9" w:rsidP="006327E9">
      <w:pPr>
        <w:bidi/>
        <w:jc w:val="both"/>
        <w:rPr>
          <w:rFonts w:cs="David" w:hint="cs"/>
          <w:rtl/>
        </w:rPr>
      </w:pPr>
    </w:p>
    <w:p w14:paraId="056150B7" w14:textId="77777777" w:rsidR="006327E9" w:rsidRPr="006327E9" w:rsidRDefault="006327E9" w:rsidP="006327E9">
      <w:pPr>
        <w:keepNext/>
        <w:bidi/>
        <w:jc w:val="both"/>
        <w:rPr>
          <w:rFonts w:cs="David" w:hint="cs"/>
          <w:rtl/>
        </w:rPr>
      </w:pPr>
      <w:r w:rsidRPr="006327E9">
        <w:rPr>
          <w:rFonts w:cs="David" w:hint="cs"/>
          <w:rtl/>
        </w:rPr>
        <w:tab/>
        <w:t xml:space="preserve"> סעיף (ב) בסעיף 9 לתקנון הכנסת יאמר כך: "תפנה מקומו של חבר ועדה או החליטה סיעה על שינוי נציג מטעמה בוועדה, תודיע הסיעה ליושב ראש ועדת הכנסת על מינוי חבר אחר מטעמה במקום חבר הוועדה כאמור, תוך שמירה על העיקרון של נציגות סיעתית". ומה שקיים היום נשאר: "יושב ראש ועדת הכנסת יודיע לכנסת מיהו הנציג החדש של הסיעה בוועדה, בהתאם להודעת יושב ראש הסיעה שנמסרה לו בכתב". </w:t>
      </w:r>
    </w:p>
    <w:p w14:paraId="01622565" w14:textId="77777777" w:rsidR="006327E9" w:rsidRPr="006327E9" w:rsidRDefault="006327E9" w:rsidP="006327E9">
      <w:pPr>
        <w:keepNext/>
        <w:bidi/>
        <w:jc w:val="both"/>
        <w:rPr>
          <w:rFonts w:cs="David" w:hint="cs"/>
          <w:rtl/>
        </w:rPr>
      </w:pPr>
    </w:p>
    <w:p w14:paraId="2D414DEA"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D56C2A8" w14:textId="77777777" w:rsidR="006327E9" w:rsidRPr="006327E9" w:rsidRDefault="006327E9" w:rsidP="006327E9">
      <w:pPr>
        <w:bidi/>
        <w:ind w:left="-2"/>
        <w:jc w:val="both"/>
        <w:rPr>
          <w:rFonts w:cs="David" w:hint="cs"/>
          <w:u w:val="single"/>
          <w:rtl/>
        </w:rPr>
      </w:pPr>
    </w:p>
    <w:p w14:paraId="4476724C" w14:textId="77777777" w:rsidR="006327E9" w:rsidRPr="006327E9" w:rsidRDefault="006327E9" w:rsidP="006327E9">
      <w:pPr>
        <w:keepNext/>
        <w:bidi/>
        <w:jc w:val="both"/>
        <w:rPr>
          <w:rFonts w:cs="David" w:hint="cs"/>
          <w:rtl/>
        </w:rPr>
      </w:pPr>
      <w:r w:rsidRPr="006327E9">
        <w:rPr>
          <w:rFonts w:cs="David" w:hint="cs"/>
          <w:rtl/>
        </w:rPr>
        <w:tab/>
        <w:t xml:space="preserve"> תודה רבה. אנחנו עוברים להצבעה. חבר הכנסת יריב </w:t>
      </w:r>
      <w:proofErr w:type="spellStart"/>
      <w:r w:rsidRPr="006327E9">
        <w:rPr>
          <w:rFonts w:cs="David" w:hint="cs"/>
          <w:rtl/>
        </w:rPr>
        <w:t>לוין</w:t>
      </w:r>
      <w:proofErr w:type="spellEnd"/>
      <w:r w:rsidRPr="006327E9">
        <w:rPr>
          <w:rFonts w:cs="David" w:hint="cs"/>
          <w:rtl/>
        </w:rPr>
        <w:t xml:space="preserve">. </w:t>
      </w:r>
    </w:p>
    <w:p w14:paraId="0F0BA5E1" w14:textId="77777777" w:rsidR="006327E9" w:rsidRPr="006327E9" w:rsidRDefault="006327E9" w:rsidP="006327E9">
      <w:pPr>
        <w:keepNext/>
        <w:bidi/>
        <w:jc w:val="both"/>
        <w:rPr>
          <w:rFonts w:cs="David" w:hint="cs"/>
          <w:rtl/>
        </w:rPr>
      </w:pPr>
    </w:p>
    <w:p w14:paraId="4CE75B2A" w14:textId="77777777" w:rsidR="006327E9" w:rsidRPr="006327E9" w:rsidRDefault="006327E9" w:rsidP="006327E9">
      <w:pPr>
        <w:bidi/>
        <w:ind w:left="-2"/>
        <w:jc w:val="both"/>
        <w:rPr>
          <w:rFonts w:cs="David" w:hint="cs"/>
          <w:u w:val="single"/>
          <w:rtl/>
        </w:rPr>
      </w:pPr>
      <w:r w:rsidRPr="006327E9">
        <w:rPr>
          <w:rFonts w:cs="David" w:hint="cs"/>
          <w:u w:val="single"/>
          <w:rtl/>
        </w:rPr>
        <w:t xml:space="preserve">יריב </w:t>
      </w:r>
      <w:proofErr w:type="spellStart"/>
      <w:r w:rsidRPr="006327E9">
        <w:rPr>
          <w:rFonts w:cs="David" w:hint="cs"/>
          <w:u w:val="single"/>
          <w:rtl/>
        </w:rPr>
        <w:t>לוין</w:t>
      </w:r>
      <w:proofErr w:type="spellEnd"/>
      <w:r w:rsidRPr="006327E9">
        <w:rPr>
          <w:rFonts w:cs="David" w:hint="cs"/>
          <w:u w:val="single"/>
          <w:rtl/>
        </w:rPr>
        <w:t>:</w:t>
      </w:r>
    </w:p>
    <w:p w14:paraId="62A13D76" w14:textId="77777777" w:rsidR="006327E9" w:rsidRPr="006327E9" w:rsidRDefault="006327E9" w:rsidP="006327E9">
      <w:pPr>
        <w:bidi/>
        <w:ind w:left="-2"/>
        <w:jc w:val="both"/>
        <w:rPr>
          <w:rFonts w:cs="David" w:hint="cs"/>
          <w:rtl/>
        </w:rPr>
      </w:pPr>
    </w:p>
    <w:p w14:paraId="5EBFC496" w14:textId="77777777" w:rsidR="006327E9" w:rsidRPr="006327E9" w:rsidRDefault="006327E9" w:rsidP="006327E9">
      <w:pPr>
        <w:keepNext/>
        <w:bidi/>
        <w:jc w:val="both"/>
        <w:rPr>
          <w:rFonts w:cs="David" w:hint="cs"/>
          <w:rtl/>
        </w:rPr>
      </w:pPr>
      <w:r w:rsidRPr="006327E9">
        <w:rPr>
          <w:rFonts w:cs="David" w:hint="cs"/>
          <w:rtl/>
        </w:rPr>
        <w:tab/>
        <w:t xml:space="preserve">בעד. </w:t>
      </w:r>
    </w:p>
    <w:p w14:paraId="7DE59DD5" w14:textId="77777777" w:rsidR="006327E9" w:rsidRPr="006327E9" w:rsidRDefault="006327E9" w:rsidP="006327E9">
      <w:pPr>
        <w:keepNext/>
        <w:bidi/>
        <w:jc w:val="both"/>
        <w:rPr>
          <w:rFonts w:cs="David" w:hint="cs"/>
          <w:rtl/>
        </w:rPr>
      </w:pPr>
    </w:p>
    <w:p w14:paraId="6CE4F16F"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60F0F4F" w14:textId="77777777" w:rsidR="006327E9" w:rsidRPr="006327E9" w:rsidRDefault="006327E9" w:rsidP="006327E9">
      <w:pPr>
        <w:bidi/>
        <w:ind w:left="-2"/>
        <w:jc w:val="both"/>
        <w:rPr>
          <w:rFonts w:cs="David" w:hint="cs"/>
          <w:u w:val="single"/>
          <w:rtl/>
        </w:rPr>
      </w:pPr>
    </w:p>
    <w:p w14:paraId="2ACB1767" w14:textId="77777777" w:rsidR="006327E9" w:rsidRPr="006327E9" w:rsidRDefault="006327E9" w:rsidP="006327E9">
      <w:pPr>
        <w:keepNext/>
        <w:bidi/>
        <w:jc w:val="both"/>
        <w:rPr>
          <w:rFonts w:cs="David" w:hint="cs"/>
          <w:rtl/>
        </w:rPr>
      </w:pPr>
      <w:r w:rsidRPr="006327E9">
        <w:rPr>
          <w:rFonts w:cs="David" w:hint="cs"/>
          <w:rtl/>
        </w:rPr>
        <w:tab/>
        <w:t xml:space="preserve">חבר הכנסת </w:t>
      </w:r>
      <w:proofErr w:type="spellStart"/>
      <w:r w:rsidRPr="006327E9">
        <w:rPr>
          <w:rFonts w:cs="David" w:hint="cs"/>
          <w:rtl/>
        </w:rPr>
        <w:t>אלקין</w:t>
      </w:r>
      <w:proofErr w:type="spellEnd"/>
      <w:r w:rsidRPr="006327E9">
        <w:rPr>
          <w:rFonts w:cs="David" w:hint="cs"/>
          <w:rtl/>
        </w:rPr>
        <w:t xml:space="preserve">, אנוכי, בעד. חבר הכנסת דני </w:t>
      </w:r>
      <w:proofErr w:type="spellStart"/>
      <w:r w:rsidRPr="006327E9">
        <w:rPr>
          <w:rFonts w:cs="David" w:hint="cs"/>
          <w:rtl/>
        </w:rPr>
        <w:t>דנון</w:t>
      </w:r>
      <w:proofErr w:type="spellEnd"/>
      <w:r w:rsidRPr="006327E9">
        <w:rPr>
          <w:rFonts w:cs="David" w:hint="cs"/>
          <w:rtl/>
        </w:rPr>
        <w:t xml:space="preserve">. </w:t>
      </w:r>
    </w:p>
    <w:p w14:paraId="4C4D8BC1" w14:textId="77777777" w:rsidR="006327E9" w:rsidRPr="006327E9" w:rsidRDefault="006327E9" w:rsidP="006327E9">
      <w:pPr>
        <w:keepNext/>
        <w:bidi/>
        <w:jc w:val="both"/>
        <w:rPr>
          <w:rFonts w:cs="David" w:hint="cs"/>
          <w:rtl/>
        </w:rPr>
      </w:pPr>
    </w:p>
    <w:p w14:paraId="55F753F0" w14:textId="77777777" w:rsidR="006327E9" w:rsidRPr="006327E9" w:rsidRDefault="006327E9" w:rsidP="006327E9">
      <w:pPr>
        <w:bidi/>
        <w:ind w:left="-2"/>
        <w:jc w:val="both"/>
        <w:rPr>
          <w:rFonts w:cs="David" w:hint="cs"/>
          <w:u w:val="single"/>
          <w:rtl/>
        </w:rPr>
      </w:pPr>
      <w:r w:rsidRPr="006327E9">
        <w:rPr>
          <w:rFonts w:cs="David" w:hint="cs"/>
          <w:u w:val="single"/>
          <w:rtl/>
        </w:rPr>
        <w:t xml:space="preserve">דני </w:t>
      </w:r>
      <w:proofErr w:type="spellStart"/>
      <w:r w:rsidRPr="006327E9">
        <w:rPr>
          <w:rFonts w:cs="David" w:hint="cs"/>
          <w:u w:val="single"/>
          <w:rtl/>
        </w:rPr>
        <w:t>דנון</w:t>
      </w:r>
      <w:proofErr w:type="spellEnd"/>
      <w:r w:rsidRPr="006327E9">
        <w:rPr>
          <w:rFonts w:cs="David" w:hint="cs"/>
          <w:u w:val="single"/>
          <w:rtl/>
        </w:rPr>
        <w:t>:</w:t>
      </w:r>
    </w:p>
    <w:p w14:paraId="0C5BFC73" w14:textId="77777777" w:rsidR="006327E9" w:rsidRPr="006327E9" w:rsidRDefault="006327E9" w:rsidP="006327E9">
      <w:pPr>
        <w:bidi/>
        <w:ind w:left="-2"/>
        <w:jc w:val="both"/>
        <w:rPr>
          <w:rFonts w:cs="David" w:hint="cs"/>
          <w:rtl/>
        </w:rPr>
      </w:pPr>
    </w:p>
    <w:p w14:paraId="3FF08E96" w14:textId="77777777" w:rsidR="006327E9" w:rsidRPr="006327E9" w:rsidRDefault="006327E9" w:rsidP="006327E9">
      <w:pPr>
        <w:keepNext/>
        <w:bidi/>
        <w:jc w:val="both"/>
        <w:rPr>
          <w:rFonts w:cs="David" w:hint="cs"/>
          <w:rtl/>
        </w:rPr>
      </w:pPr>
      <w:r w:rsidRPr="006327E9">
        <w:rPr>
          <w:rFonts w:cs="David" w:hint="cs"/>
          <w:rtl/>
        </w:rPr>
        <w:tab/>
        <w:t xml:space="preserve">בעד. </w:t>
      </w:r>
    </w:p>
    <w:p w14:paraId="0A9ADCEC" w14:textId="77777777" w:rsidR="006327E9" w:rsidRPr="006327E9" w:rsidRDefault="006327E9" w:rsidP="006327E9">
      <w:pPr>
        <w:keepNext/>
        <w:bidi/>
        <w:jc w:val="both"/>
        <w:rPr>
          <w:rFonts w:cs="David" w:hint="cs"/>
          <w:rtl/>
        </w:rPr>
      </w:pPr>
    </w:p>
    <w:p w14:paraId="721A07B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BA6402E" w14:textId="77777777" w:rsidR="006327E9" w:rsidRPr="006327E9" w:rsidRDefault="006327E9" w:rsidP="006327E9">
      <w:pPr>
        <w:bidi/>
        <w:ind w:left="-2"/>
        <w:jc w:val="both"/>
        <w:rPr>
          <w:rFonts w:cs="David" w:hint="cs"/>
          <w:u w:val="single"/>
          <w:rtl/>
        </w:rPr>
      </w:pPr>
    </w:p>
    <w:p w14:paraId="63F9231D" w14:textId="77777777" w:rsidR="006327E9" w:rsidRPr="006327E9" w:rsidRDefault="006327E9" w:rsidP="006327E9">
      <w:pPr>
        <w:keepNext/>
        <w:bidi/>
        <w:jc w:val="both"/>
        <w:rPr>
          <w:rFonts w:cs="David" w:hint="cs"/>
          <w:rtl/>
        </w:rPr>
      </w:pPr>
      <w:r w:rsidRPr="006327E9">
        <w:rPr>
          <w:rFonts w:cs="David" w:hint="cs"/>
          <w:rtl/>
        </w:rPr>
        <w:tab/>
        <w:t xml:space="preserve">חבר הכנסת זבולון </w:t>
      </w:r>
      <w:proofErr w:type="spellStart"/>
      <w:r w:rsidRPr="006327E9">
        <w:rPr>
          <w:rFonts w:cs="David" w:hint="cs"/>
          <w:rtl/>
        </w:rPr>
        <w:t>אורלב</w:t>
      </w:r>
      <w:proofErr w:type="spellEnd"/>
      <w:r w:rsidRPr="006327E9">
        <w:rPr>
          <w:rFonts w:cs="David" w:hint="cs"/>
          <w:rtl/>
        </w:rPr>
        <w:t xml:space="preserve">, אינו נוכח. במקומו חבר הכנסת אורי </w:t>
      </w:r>
      <w:proofErr w:type="spellStart"/>
      <w:r w:rsidRPr="006327E9">
        <w:rPr>
          <w:rFonts w:cs="David" w:hint="cs"/>
          <w:rtl/>
        </w:rPr>
        <w:t>אורבך</w:t>
      </w:r>
      <w:proofErr w:type="spellEnd"/>
      <w:r w:rsidRPr="006327E9">
        <w:rPr>
          <w:rFonts w:cs="David" w:hint="cs"/>
          <w:rtl/>
        </w:rPr>
        <w:t xml:space="preserve">. </w:t>
      </w:r>
    </w:p>
    <w:p w14:paraId="67C4F9DB" w14:textId="77777777" w:rsidR="006327E9" w:rsidRPr="006327E9" w:rsidRDefault="006327E9" w:rsidP="006327E9">
      <w:pPr>
        <w:keepNext/>
        <w:bidi/>
        <w:jc w:val="both"/>
        <w:rPr>
          <w:rFonts w:cs="David" w:hint="cs"/>
          <w:rtl/>
        </w:rPr>
      </w:pPr>
    </w:p>
    <w:p w14:paraId="0AB23D19" w14:textId="77777777" w:rsidR="006327E9" w:rsidRPr="006327E9" w:rsidRDefault="006327E9" w:rsidP="006327E9">
      <w:pPr>
        <w:keepNext/>
        <w:bidi/>
        <w:jc w:val="both"/>
        <w:rPr>
          <w:rFonts w:cs="David" w:hint="cs"/>
          <w:u w:val="single"/>
          <w:rtl/>
        </w:rPr>
      </w:pPr>
      <w:r w:rsidRPr="006327E9">
        <w:rPr>
          <w:rFonts w:cs="David" w:hint="cs"/>
          <w:u w:val="single"/>
          <w:rtl/>
        </w:rPr>
        <w:t xml:space="preserve">אורי </w:t>
      </w:r>
      <w:proofErr w:type="spellStart"/>
      <w:r w:rsidRPr="006327E9">
        <w:rPr>
          <w:rFonts w:cs="David" w:hint="cs"/>
          <w:u w:val="single"/>
          <w:rtl/>
        </w:rPr>
        <w:t>אורבך</w:t>
      </w:r>
      <w:proofErr w:type="spellEnd"/>
      <w:r w:rsidRPr="006327E9">
        <w:rPr>
          <w:rFonts w:cs="David" w:hint="cs"/>
          <w:u w:val="single"/>
          <w:rtl/>
        </w:rPr>
        <w:t>:</w:t>
      </w:r>
    </w:p>
    <w:p w14:paraId="72DEA931" w14:textId="77777777" w:rsidR="006327E9" w:rsidRPr="006327E9" w:rsidRDefault="006327E9" w:rsidP="006327E9">
      <w:pPr>
        <w:keepNext/>
        <w:bidi/>
        <w:jc w:val="both"/>
        <w:rPr>
          <w:rFonts w:cs="David" w:hint="cs"/>
          <w:rtl/>
        </w:rPr>
      </w:pPr>
    </w:p>
    <w:p w14:paraId="630DB715" w14:textId="77777777" w:rsidR="006327E9" w:rsidRPr="006327E9" w:rsidRDefault="006327E9" w:rsidP="006327E9">
      <w:pPr>
        <w:keepNext/>
        <w:bidi/>
        <w:jc w:val="both"/>
        <w:rPr>
          <w:rFonts w:cs="David" w:hint="cs"/>
          <w:rtl/>
        </w:rPr>
      </w:pPr>
      <w:r w:rsidRPr="006327E9">
        <w:rPr>
          <w:rFonts w:cs="David" w:hint="cs"/>
          <w:rtl/>
        </w:rPr>
        <w:tab/>
        <w:t xml:space="preserve">בעד. </w:t>
      </w:r>
    </w:p>
    <w:p w14:paraId="20358B41" w14:textId="77777777" w:rsidR="006327E9" w:rsidRPr="006327E9" w:rsidRDefault="006327E9" w:rsidP="006327E9">
      <w:pPr>
        <w:keepNext/>
        <w:bidi/>
        <w:jc w:val="both"/>
        <w:rPr>
          <w:rFonts w:cs="David" w:hint="cs"/>
          <w:rtl/>
        </w:rPr>
      </w:pPr>
    </w:p>
    <w:p w14:paraId="412C024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060F49A" w14:textId="77777777" w:rsidR="006327E9" w:rsidRPr="006327E9" w:rsidRDefault="006327E9" w:rsidP="006327E9">
      <w:pPr>
        <w:bidi/>
        <w:ind w:left="-2"/>
        <w:jc w:val="both"/>
        <w:rPr>
          <w:rFonts w:cs="David" w:hint="cs"/>
          <w:u w:val="single"/>
          <w:rtl/>
        </w:rPr>
      </w:pPr>
    </w:p>
    <w:p w14:paraId="32948D5D" w14:textId="77777777" w:rsidR="006327E9" w:rsidRPr="006327E9" w:rsidRDefault="006327E9" w:rsidP="006327E9">
      <w:pPr>
        <w:keepNext/>
        <w:bidi/>
        <w:jc w:val="both"/>
        <w:rPr>
          <w:rFonts w:cs="David" w:hint="cs"/>
          <w:rtl/>
        </w:rPr>
      </w:pPr>
      <w:r w:rsidRPr="006327E9">
        <w:rPr>
          <w:rFonts w:cs="David" w:hint="cs"/>
          <w:rtl/>
        </w:rPr>
        <w:tab/>
        <w:t xml:space="preserve">חברת הכנסת דליה איציק, אינה נוכחת. במקומה חבר הכנסת חיים רמון. </w:t>
      </w:r>
    </w:p>
    <w:p w14:paraId="08000553" w14:textId="77777777" w:rsidR="006327E9" w:rsidRPr="006327E9" w:rsidRDefault="006327E9" w:rsidP="006327E9">
      <w:pPr>
        <w:keepNext/>
        <w:bidi/>
        <w:jc w:val="both"/>
        <w:rPr>
          <w:rFonts w:cs="David" w:hint="cs"/>
          <w:rtl/>
        </w:rPr>
      </w:pPr>
    </w:p>
    <w:p w14:paraId="03D90125"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370DA090" w14:textId="77777777" w:rsidR="006327E9" w:rsidRPr="006327E9" w:rsidRDefault="006327E9" w:rsidP="006327E9">
      <w:pPr>
        <w:bidi/>
        <w:ind w:left="-2"/>
        <w:jc w:val="both"/>
        <w:rPr>
          <w:rFonts w:cs="David" w:hint="cs"/>
          <w:rtl/>
        </w:rPr>
      </w:pPr>
    </w:p>
    <w:p w14:paraId="20D59007" w14:textId="77777777" w:rsidR="006327E9" w:rsidRPr="006327E9" w:rsidRDefault="006327E9" w:rsidP="006327E9">
      <w:pPr>
        <w:keepNext/>
        <w:bidi/>
        <w:jc w:val="both"/>
        <w:rPr>
          <w:rFonts w:cs="David" w:hint="cs"/>
          <w:rtl/>
        </w:rPr>
      </w:pPr>
      <w:r w:rsidRPr="006327E9">
        <w:rPr>
          <w:rFonts w:cs="David" w:hint="cs"/>
          <w:rtl/>
        </w:rPr>
        <w:tab/>
        <w:t xml:space="preserve">נגד. </w:t>
      </w:r>
    </w:p>
    <w:p w14:paraId="3C031C9B" w14:textId="77777777" w:rsidR="006327E9" w:rsidRPr="006327E9" w:rsidRDefault="006327E9" w:rsidP="006327E9">
      <w:pPr>
        <w:keepNext/>
        <w:bidi/>
        <w:jc w:val="both"/>
        <w:rPr>
          <w:rFonts w:cs="David" w:hint="cs"/>
          <w:rtl/>
        </w:rPr>
      </w:pPr>
    </w:p>
    <w:p w14:paraId="5E6D4BC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2004F6F" w14:textId="77777777" w:rsidR="006327E9" w:rsidRPr="006327E9" w:rsidRDefault="006327E9" w:rsidP="006327E9">
      <w:pPr>
        <w:bidi/>
        <w:ind w:left="-2"/>
        <w:jc w:val="both"/>
        <w:rPr>
          <w:rFonts w:cs="David" w:hint="cs"/>
          <w:u w:val="single"/>
          <w:rtl/>
        </w:rPr>
      </w:pPr>
    </w:p>
    <w:p w14:paraId="00F415C4" w14:textId="77777777" w:rsidR="006327E9" w:rsidRPr="006327E9" w:rsidRDefault="006327E9" w:rsidP="006327E9">
      <w:pPr>
        <w:keepNext/>
        <w:bidi/>
        <w:jc w:val="both"/>
        <w:rPr>
          <w:rFonts w:cs="David" w:hint="cs"/>
          <w:rtl/>
        </w:rPr>
      </w:pPr>
      <w:r w:rsidRPr="006327E9">
        <w:rPr>
          <w:rFonts w:cs="David" w:hint="cs"/>
          <w:rtl/>
        </w:rPr>
        <w:tab/>
        <w:t xml:space="preserve">חברת הכנסת רוחמה אברהם </w:t>
      </w:r>
      <w:proofErr w:type="spellStart"/>
      <w:r w:rsidRPr="006327E9">
        <w:rPr>
          <w:rFonts w:cs="David" w:hint="cs"/>
          <w:rtl/>
        </w:rPr>
        <w:t>בלילא</w:t>
      </w:r>
      <w:proofErr w:type="spellEnd"/>
      <w:r w:rsidRPr="006327E9">
        <w:rPr>
          <w:rFonts w:cs="David" w:hint="cs"/>
          <w:rtl/>
        </w:rPr>
        <w:t>.</w:t>
      </w:r>
    </w:p>
    <w:p w14:paraId="2EF3BBC6" w14:textId="77777777" w:rsidR="006327E9" w:rsidRPr="006327E9" w:rsidRDefault="006327E9" w:rsidP="006327E9">
      <w:pPr>
        <w:keepNext/>
        <w:bidi/>
        <w:jc w:val="both"/>
        <w:rPr>
          <w:rFonts w:cs="David" w:hint="cs"/>
          <w:rtl/>
        </w:rPr>
      </w:pPr>
    </w:p>
    <w:p w14:paraId="57775DEA" w14:textId="77777777" w:rsidR="006327E9" w:rsidRDefault="006327E9" w:rsidP="006327E9">
      <w:pPr>
        <w:bidi/>
        <w:ind w:left="-2"/>
        <w:jc w:val="both"/>
        <w:rPr>
          <w:rFonts w:cs="David" w:hint="cs"/>
          <w:u w:val="single"/>
          <w:rtl/>
        </w:rPr>
      </w:pPr>
    </w:p>
    <w:p w14:paraId="195ACE30" w14:textId="77777777" w:rsidR="006327E9" w:rsidRDefault="006327E9" w:rsidP="006327E9">
      <w:pPr>
        <w:bidi/>
        <w:ind w:left="-2"/>
        <w:jc w:val="both"/>
        <w:rPr>
          <w:rFonts w:cs="David" w:hint="cs"/>
          <w:u w:val="single"/>
          <w:rtl/>
        </w:rPr>
      </w:pPr>
    </w:p>
    <w:p w14:paraId="4BA4C015" w14:textId="77777777" w:rsidR="006327E9" w:rsidRDefault="006327E9" w:rsidP="006327E9">
      <w:pPr>
        <w:bidi/>
        <w:ind w:left="-2"/>
        <w:jc w:val="both"/>
        <w:rPr>
          <w:rFonts w:cs="David" w:hint="cs"/>
          <w:u w:val="single"/>
          <w:rtl/>
        </w:rPr>
      </w:pPr>
    </w:p>
    <w:p w14:paraId="0A69CBC2" w14:textId="77777777" w:rsidR="006327E9" w:rsidRDefault="006327E9" w:rsidP="006327E9">
      <w:pPr>
        <w:bidi/>
        <w:ind w:left="-2"/>
        <w:jc w:val="both"/>
        <w:rPr>
          <w:rFonts w:cs="David" w:hint="cs"/>
          <w:u w:val="single"/>
          <w:rtl/>
        </w:rPr>
      </w:pPr>
    </w:p>
    <w:p w14:paraId="17BA9B0F" w14:textId="77777777" w:rsidR="006327E9" w:rsidRDefault="006327E9" w:rsidP="006327E9">
      <w:pPr>
        <w:bidi/>
        <w:ind w:left="-2"/>
        <w:jc w:val="both"/>
        <w:rPr>
          <w:rFonts w:cs="David" w:hint="cs"/>
          <w:u w:val="single"/>
          <w:rtl/>
        </w:rPr>
      </w:pPr>
    </w:p>
    <w:p w14:paraId="6CDB5029" w14:textId="77777777" w:rsidR="006327E9" w:rsidRDefault="006327E9" w:rsidP="006327E9">
      <w:pPr>
        <w:bidi/>
        <w:ind w:left="-2"/>
        <w:jc w:val="both"/>
        <w:rPr>
          <w:rFonts w:cs="David" w:hint="cs"/>
          <w:u w:val="single"/>
          <w:rtl/>
        </w:rPr>
      </w:pPr>
    </w:p>
    <w:p w14:paraId="349F1A33"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56BCE02E" w14:textId="77777777" w:rsidR="006327E9" w:rsidRPr="006327E9" w:rsidRDefault="006327E9" w:rsidP="006327E9">
      <w:pPr>
        <w:bidi/>
        <w:ind w:left="-2"/>
        <w:jc w:val="both"/>
        <w:rPr>
          <w:rFonts w:cs="David" w:hint="cs"/>
          <w:rtl/>
        </w:rPr>
      </w:pPr>
    </w:p>
    <w:p w14:paraId="26F133C2"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0E5B544C" w14:textId="77777777" w:rsidR="006327E9" w:rsidRPr="006327E9" w:rsidRDefault="006327E9" w:rsidP="006327E9">
      <w:pPr>
        <w:keepNext/>
        <w:bidi/>
        <w:jc w:val="both"/>
        <w:rPr>
          <w:rFonts w:cs="David" w:hint="cs"/>
          <w:rtl/>
        </w:rPr>
      </w:pPr>
    </w:p>
    <w:p w14:paraId="60BDB1A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854A5BC" w14:textId="77777777" w:rsidR="006327E9" w:rsidRPr="006327E9" w:rsidRDefault="006327E9" w:rsidP="006327E9">
      <w:pPr>
        <w:bidi/>
        <w:ind w:left="-2"/>
        <w:jc w:val="both"/>
        <w:rPr>
          <w:rFonts w:cs="David" w:hint="cs"/>
          <w:u w:val="single"/>
          <w:rtl/>
        </w:rPr>
      </w:pPr>
    </w:p>
    <w:p w14:paraId="1267103D" w14:textId="77777777" w:rsidR="006327E9" w:rsidRPr="006327E9" w:rsidRDefault="006327E9" w:rsidP="006327E9">
      <w:pPr>
        <w:keepNext/>
        <w:bidi/>
        <w:jc w:val="both"/>
        <w:rPr>
          <w:rFonts w:cs="David" w:hint="cs"/>
          <w:rtl/>
        </w:rPr>
      </w:pPr>
      <w:r w:rsidRPr="006327E9">
        <w:rPr>
          <w:rFonts w:cs="David" w:hint="cs"/>
          <w:rtl/>
        </w:rPr>
        <w:tab/>
        <w:t xml:space="preserve">חבר הכנסת רוני בר-און. </w:t>
      </w:r>
    </w:p>
    <w:p w14:paraId="16E6C011" w14:textId="77777777" w:rsidR="006327E9" w:rsidRPr="006327E9" w:rsidRDefault="006327E9" w:rsidP="006327E9">
      <w:pPr>
        <w:keepNext/>
        <w:bidi/>
        <w:jc w:val="both"/>
        <w:rPr>
          <w:rFonts w:cs="David" w:hint="cs"/>
          <w:rtl/>
        </w:rPr>
      </w:pPr>
    </w:p>
    <w:p w14:paraId="2D62FFBA"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49F95B36" w14:textId="77777777" w:rsidR="006327E9" w:rsidRPr="006327E9" w:rsidRDefault="006327E9" w:rsidP="006327E9">
      <w:pPr>
        <w:bidi/>
        <w:ind w:left="-2"/>
        <w:jc w:val="both"/>
        <w:rPr>
          <w:rFonts w:cs="David" w:hint="cs"/>
          <w:u w:val="single"/>
          <w:rtl/>
        </w:rPr>
      </w:pPr>
    </w:p>
    <w:p w14:paraId="7E2CFBE2"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1EC80211" w14:textId="77777777" w:rsidR="006327E9" w:rsidRPr="006327E9" w:rsidRDefault="006327E9" w:rsidP="006327E9">
      <w:pPr>
        <w:keepNext/>
        <w:bidi/>
        <w:jc w:val="both"/>
        <w:rPr>
          <w:rFonts w:cs="David" w:hint="cs"/>
          <w:rtl/>
        </w:rPr>
      </w:pPr>
    </w:p>
    <w:p w14:paraId="7A040E7A"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8AC6964" w14:textId="77777777" w:rsidR="006327E9" w:rsidRPr="006327E9" w:rsidRDefault="006327E9" w:rsidP="006327E9">
      <w:pPr>
        <w:bidi/>
        <w:ind w:left="-2"/>
        <w:jc w:val="both"/>
        <w:rPr>
          <w:rFonts w:cs="David" w:hint="cs"/>
          <w:u w:val="single"/>
          <w:rtl/>
        </w:rPr>
      </w:pPr>
    </w:p>
    <w:p w14:paraId="5953D999" w14:textId="77777777" w:rsidR="006327E9" w:rsidRPr="006327E9" w:rsidRDefault="006327E9" w:rsidP="006327E9">
      <w:pPr>
        <w:keepNext/>
        <w:bidi/>
        <w:jc w:val="both"/>
        <w:rPr>
          <w:rFonts w:cs="David" w:hint="cs"/>
          <w:rtl/>
        </w:rPr>
      </w:pPr>
      <w:r w:rsidRPr="006327E9">
        <w:rPr>
          <w:rFonts w:cs="David" w:hint="cs"/>
          <w:rtl/>
        </w:rPr>
        <w:tab/>
        <w:t xml:space="preserve">חבר הכנסת אילן </w:t>
      </w:r>
      <w:proofErr w:type="spellStart"/>
      <w:r w:rsidRPr="006327E9">
        <w:rPr>
          <w:rFonts w:cs="David" w:hint="cs"/>
          <w:rtl/>
        </w:rPr>
        <w:t>גלאון</w:t>
      </w:r>
      <w:proofErr w:type="spellEnd"/>
      <w:r w:rsidRPr="006327E9">
        <w:rPr>
          <w:rFonts w:cs="David" w:hint="cs"/>
          <w:rtl/>
        </w:rPr>
        <w:t xml:space="preserve">. מחליף אותו חבר הכנסת אורון. </w:t>
      </w:r>
    </w:p>
    <w:p w14:paraId="00CFAC3C" w14:textId="77777777" w:rsidR="006327E9" w:rsidRPr="006327E9" w:rsidRDefault="006327E9" w:rsidP="006327E9">
      <w:pPr>
        <w:keepNext/>
        <w:bidi/>
        <w:jc w:val="both"/>
        <w:rPr>
          <w:rFonts w:cs="David" w:hint="cs"/>
          <w:rtl/>
        </w:rPr>
      </w:pPr>
    </w:p>
    <w:p w14:paraId="3A0F319F"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73EF6099" w14:textId="77777777" w:rsidR="006327E9" w:rsidRPr="006327E9" w:rsidRDefault="006327E9" w:rsidP="006327E9">
      <w:pPr>
        <w:bidi/>
        <w:jc w:val="both"/>
        <w:rPr>
          <w:rFonts w:cs="David" w:hint="cs"/>
          <w:rtl/>
        </w:rPr>
      </w:pPr>
    </w:p>
    <w:p w14:paraId="4159CFF5"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2D8BC5F1" w14:textId="77777777" w:rsidR="006327E9" w:rsidRPr="006327E9" w:rsidRDefault="006327E9" w:rsidP="006327E9">
      <w:pPr>
        <w:keepNext/>
        <w:bidi/>
        <w:jc w:val="both"/>
        <w:rPr>
          <w:rFonts w:cs="David" w:hint="cs"/>
          <w:rtl/>
        </w:rPr>
      </w:pPr>
    </w:p>
    <w:p w14:paraId="6635838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E035E68" w14:textId="77777777" w:rsidR="006327E9" w:rsidRPr="006327E9" w:rsidRDefault="006327E9" w:rsidP="006327E9">
      <w:pPr>
        <w:bidi/>
        <w:ind w:left="-2"/>
        <w:jc w:val="both"/>
        <w:rPr>
          <w:rFonts w:cs="David" w:hint="cs"/>
          <w:u w:val="single"/>
          <w:rtl/>
        </w:rPr>
      </w:pPr>
    </w:p>
    <w:p w14:paraId="5249947F" w14:textId="77777777" w:rsidR="006327E9" w:rsidRPr="006327E9" w:rsidRDefault="006327E9" w:rsidP="006327E9">
      <w:pPr>
        <w:keepNext/>
        <w:bidi/>
        <w:jc w:val="both"/>
        <w:rPr>
          <w:rFonts w:cs="David" w:hint="cs"/>
          <w:rtl/>
        </w:rPr>
      </w:pPr>
      <w:r w:rsidRPr="006327E9">
        <w:rPr>
          <w:rFonts w:cs="David" w:hint="cs"/>
          <w:rtl/>
        </w:rPr>
        <w:tab/>
        <w:t>חבר הכנסת דוד רותם. במקומו חבר הכנסת אלכס מילר.</w:t>
      </w:r>
    </w:p>
    <w:p w14:paraId="6BD2A85F" w14:textId="77777777" w:rsidR="006327E9" w:rsidRPr="006327E9" w:rsidRDefault="006327E9" w:rsidP="006327E9">
      <w:pPr>
        <w:keepNext/>
        <w:bidi/>
        <w:jc w:val="both"/>
        <w:rPr>
          <w:rFonts w:cs="David" w:hint="cs"/>
          <w:rtl/>
        </w:rPr>
      </w:pPr>
    </w:p>
    <w:p w14:paraId="0B92355B" w14:textId="77777777" w:rsidR="006327E9" w:rsidRPr="006327E9" w:rsidRDefault="006327E9" w:rsidP="006327E9">
      <w:pPr>
        <w:bidi/>
        <w:ind w:left="-2"/>
        <w:jc w:val="both"/>
        <w:rPr>
          <w:rFonts w:cs="David" w:hint="cs"/>
          <w:u w:val="single"/>
          <w:rtl/>
        </w:rPr>
      </w:pPr>
      <w:r w:rsidRPr="006327E9">
        <w:rPr>
          <w:rFonts w:cs="David" w:hint="cs"/>
          <w:u w:val="single"/>
          <w:rtl/>
        </w:rPr>
        <w:t>אלכס מילר:</w:t>
      </w:r>
    </w:p>
    <w:p w14:paraId="0315ACD1" w14:textId="77777777" w:rsidR="006327E9" w:rsidRPr="006327E9" w:rsidRDefault="006327E9" w:rsidP="006327E9">
      <w:pPr>
        <w:bidi/>
        <w:ind w:left="-2"/>
        <w:jc w:val="both"/>
        <w:rPr>
          <w:rFonts w:cs="David" w:hint="cs"/>
          <w:rtl/>
        </w:rPr>
      </w:pPr>
    </w:p>
    <w:p w14:paraId="71938FB6" w14:textId="77777777" w:rsidR="006327E9" w:rsidRPr="006327E9" w:rsidRDefault="006327E9" w:rsidP="006327E9">
      <w:pPr>
        <w:keepNext/>
        <w:bidi/>
        <w:jc w:val="both"/>
        <w:rPr>
          <w:rFonts w:cs="David" w:hint="cs"/>
          <w:rtl/>
        </w:rPr>
      </w:pPr>
      <w:r w:rsidRPr="006327E9">
        <w:rPr>
          <w:rFonts w:cs="David" w:hint="cs"/>
          <w:rtl/>
        </w:rPr>
        <w:tab/>
        <w:t xml:space="preserve">בעד. </w:t>
      </w:r>
    </w:p>
    <w:p w14:paraId="44FD2564" w14:textId="77777777" w:rsidR="006327E9" w:rsidRPr="006327E9" w:rsidRDefault="006327E9" w:rsidP="006327E9">
      <w:pPr>
        <w:keepNext/>
        <w:bidi/>
        <w:jc w:val="both"/>
        <w:rPr>
          <w:rFonts w:cs="David" w:hint="cs"/>
          <w:rtl/>
        </w:rPr>
      </w:pPr>
    </w:p>
    <w:p w14:paraId="3E9049DD"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06E89A3" w14:textId="77777777" w:rsidR="006327E9" w:rsidRPr="006327E9" w:rsidRDefault="006327E9" w:rsidP="006327E9">
      <w:pPr>
        <w:bidi/>
        <w:ind w:left="-2"/>
        <w:jc w:val="both"/>
        <w:rPr>
          <w:rFonts w:cs="David" w:hint="cs"/>
          <w:u w:val="single"/>
          <w:rtl/>
        </w:rPr>
      </w:pPr>
    </w:p>
    <w:p w14:paraId="6BA310B2" w14:textId="77777777" w:rsidR="006327E9" w:rsidRPr="006327E9" w:rsidRDefault="006327E9" w:rsidP="006327E9">
      <w:pPr>
        <w:keepNext/>
        <w:bidi/>
        <w:jc w:val="both"/>
        <w:rPr>
          <w:rFonts w:cs="David" w:hint="cs"/>
          <w:rtl/>
        </w:rPr>
      </w:pPr>
      <w:r w:rsidRPr="006327E9">
        <w:rPr>
          <w:rFonts w:cs="David" w:hint="cs"/>
          <w:rtl/>
        </w:rPr>
        <w:tab/>
        <w:t xml:space="preserve">חבר הכנסת </w:t>
      </w:r>
      <w:proofErr w:type="spellStart"/>
      <w:r w:rsidRPr="006327E9">
        <w:rPr>
          <w:rFonts w:cs="David" w:hint="cs"/>
          <w:rtl/>
        </w:rPr>
        <w:t>רוברט</w:t>
      </w:r>
      <w:proofErr w:type="spellEnd"/>
      <w:r w:rsidRPr="006327E9">
        <w:rPr>
          <w:rFonts w:cs="David" w:hint="cs"/>
          <w:rtl/>
        </w:rPr>
        <w:t xml:space="preserve"> </w:t>
      </w:r>
      <w:proofErr w:type="spellStart"/>
      <w:r w:rsidRPr="006327E9">
        <w:rPr>
          <w:rFonts w:cs="David" w:hint="cs"/>
          <w:rtl/>
        </w:rPr>
        <w:t>אילטוב</w:t>
      </w:r>
      <w:proofErr w:type="spellEnd"/>
      <w:r w:rsidRPr="006327E9">
        <w:rPr>
          <w:rFonts w:cs="David" w:hint="cs"/>
          <w:rtl/>
        </w:rPr>
        <w:t xml:space="preserve">. </w:t>
      </w:r>
    </w:p>
    <w:p w14:paraId="69C47EBD" w14:textId="77777777" w:rsidR="006327E9" w:rsidRPr="006327E9" w:rsidRDefault="006327E9" w:rsidP="006327E9">
      <w:pPr>
        <w:keepNext/>
        <w:bidi/>
        <w:jc w:val="both"/>
        <w:rPr>
          <w:rFonts w:cs="David" w:hint="cs"/>
          <w:rtl/>
        </w:rPr>
      </w:pPr>
    </w:p>
    <w:p w14:paraId="323EFF17" w14:textId="77777777" w:rsidR="006327E9" w:rsidRPr="006327E9" w:rsidRDefault="006327E9" w:rsidP="006327E9">
      <w:pPr>
        <w:bidi/>
        <w:jc w:val="both"/>
        <w:rPr>
          <w:rFonts w:cs="David" w:hint="cs"/>
          <w:u w:val="single"/>
          <w:rtl/>
        </w:rPr>
      </w:pPr>
      <w:proofErr w:type="spellStart"/>
      <w:r w:rsidRPr="006327E9">
        <w:rPr>
          <w:rFonts w:cs="David" w:hint="cs"/>
          <w:u w:val="single"/>
          <w:rtl/>
        </w:rPr>
        <w:t>רוברט</w:t>
      </w:r>
      <w:proofErr w:type="spellEnd"/>
      <w:r w:rsidRPr="006327E9">
        <w:rPr>
          <w:rFonts w:cs="David" w:hint="cs"/>
          <w:u w:val="single"/>
          <w:rtl/>
        </w:rPr>
        <w:t xml:space="preserve"> </w:t>
      </w:r>
      <w:proofErr w:type="spellStart"/>
      <w:r w:rsidRPr="006327E9">
        <w:rPr>
          <w:rFonts w:cs="David" w:hint="cs"/>
          <w:u w:val="single"/>
          <w:rtl/>
        </w:rPr>
        <w:t>אילטוב</w:t>
      </w:r>
      <w:proofErr w:type="spellEnd"/>
      <w:r w:rsidRPr="006327E9">
        <w:rPr>
          <w:rFonts w:cs="David" w:hint="cs"/>
          <w:u w:val="single"/>
          <w:rtl/>
        </w:rPr>
        <w:t>:</w:t>
      </w:r>
    </w:p>
    <w:p w14:paraId="35CCD472" w14:textId="77777777" w:rsidR="006327E9" w:rsidRPr="006327E9" w:rsidRDefault="006327E9" w:rsidP="006327E9">
      <w:pPr>
        <w:bidi/>
        <w:jc w:val="both"/>
        <w:rPr>
          <w:rFonts w:cs="David" w:hint="cs"/>
          <w:rtl/>
        </w:rPr>
      </w:pPr>
    </w:p>
    <w:p w14:paraId="0DFEF102" w14:textId="77777777" w:rsidR="006327E9" w:rsidRPr="006327E9" w:rsidRDefault="006327E9" w:rsidP="006327E9">
      <w:pPr>
        <w:keepNext/>
        <w:bidi/>
        <w:jc w:val="both"/>
        <w:rPr>
          <w:rFonts w:cs="David" w:hint="cs"/>
          <w:rtl/>
        </w:rPr>
      </w:pPr>
      <w:r w:rsidRPr="006327E9">
        <w:rPr>
          <w:rFonts w:cs="David" w:hint="cs"/>
          <w:rtl/>
        </w:rPr>
        <w:tab/>
        <w:t xml:space="preserve"> בעד. </w:t>
      </w:r>
    </w:p>
    <w:p w14:paraId="08709A2B" w14:textId="77777777" w:rsidR="006327E9" w:rsidRPr="006327E9" w:rsidRDefault="006327E9" w:rsidP="006327E9">
      <w:pPr>
        <w:keepNext/>
        <w:bidi/>
        <w:jc w:val="both"/>
        <w:rPr>
          <w:rFonts w:cs="David" w:hint="cs"/>
          <w:rtl/>
        </w:rPr>
      </w:pPr>
    </w:p>
    <w:p w14:paraId="62D71F3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1D45DC9" w14:textId="77777777" w:rsidR="006327E9" w:rsidRPr="006327E9" w:rsidRDefault="006327E9" w:rsidP="006327E9">
      <w:pPr>
        <w:bidi/>
        <w:ind w:left="-2"/>
        <w:jc w:val="both"/>
        <w:rPr>
          <w:rFonts w:cs="David" w:hint="cs"/>
          <w:u w:val="single"/>
          <w:rtl/>
        </w:rPr>
      </w:pPr>
    </w:p>
    <w:p w14:paraId="7B1ED0B1" w14:textId="77777777" w:rsidR="006327E9" w:rsidRPr="006327E9" w:rsidRDefault="006327E9" w:rsidP="006327E9">
      <w:pPr>
        <w:keepNext/>
        <w:bidi/>
        <w:jc w:val="both"/>
        <w:rPr>
          <w:rFonts w:cs="David" w:hint="cs"/>
          <w:rtl/>
        </w:rPr>
      </w:pPr>
      <w:r w:rsidRPr="006327E9">
        <w:rPr>
          <w:rFonts w:cs="David" w:hint="cs"/>
          <w:rtl/>
        </w:rPr>
        <w:tab/>
        <w:t xml:space="preserve">חבר הכנסת דניאל בן-סימון. במקומו חבר הכנסת פינס. </w:t>
      </w:r>
    </w:p>
    <w:p w14:paraId="68390D0F" w14:textId="77777777" w:rsidR="006327E9" w:rsidRPr="006327E9" w:rsidRDefault="006327E9" w:rsidP="006327E9">
      <w:pPr>
        <w:keepNext/>
        <w:bidi/>
        <w:jc w:val="both"/>
        <w:rPr>
          <w:rFonts w:cs="David" w:hint="cs"/>
          <w:rtl/>
        </w:rPr>
      </w:pPr>
    </w:p>
    <w:p w14:paraId="6FB6F4E7"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58DE36CE" w14:textId="77777777" w:rsidR="006327E9" w:rsidRPr="006327E9" w:rsidRDefault="006327E9" w:rsidP="006327E9">
      <w:pPr>
        <w:bidi/>
        <w:jc w:val="both"/>
        <w:rPr>
          <w:rFonts w:cs="David" w:hint="cs"/>
          <w:rtl/>
        </w:rPr>
      </w:pPr>
    </w:p>
    <w:p w14:paraId="5FE96476"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17BFE4BA" w14:textId="77777777" w:rsidR="006327E9" w:rsidRPr="006327E9" w:rsidRDefault="006327E9" w:rsidP="006327E9">
      <w:pPr>
        <w:keepNext/>
        <w:bidi/>
        <w:jc w:val="both"/>
        <w:rPr>
          <w:rFonts w:cs="David" w:hint="cs"/>
          <w:rtl/>
        </w:rPr>
      </w:pPr>
    </w:p>
    <w:p w14:paraId="37B66F9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CE3BA49" w14:textId="77777777" w:rsidR="006327E9" w:rsidRPr="006327E9" w:rsidRDefault="006327E9" w:rsidP="006327E9">
      <w:pPr>
        <w:bidi/>
        <w:ind w:left="-2"/>
        <w:jc w:val="both"/>
        <w:rPr>
          <w:rFonts w:cs="David" w:hint="cs"/>
          <w:u w:val="single"/>
          <w:rtl/>
        </w:rPr>
      </w:pPr>
    </w:p>
    <w:p w14:paraId="776E78D4" w14:textId="77777777" w:rsidR="006327E9" w:rsidRPr="006327E9" w:rsidRDefault="006327E9" w:rsidP="006327E9">
      <w:pPr>
        <w:keepNext/>
        <w:bidi/>
        <w:jc w:val="both"/>
        <w:rPr>
          <w:rFonts w:cs="David" w:hint="cs"/>
          <w:rtl/>
        </w:rPr>
      </w:pPr>
      <w:r w:rsidRPr="006327E9">
        <w:rPr>
          <w:rFonts w:cs="David" w:hint="cs"/>
          <w:rtl/>
        </w:rPr>
        <w:tab/>
        <w:t>חבר הכנסת איתן כבל. מחל</w:t>
      </w:r>
      <w:smartTag w:uri="urn:schemas-microsoft-com:office:smarttags" w:element="PersonName">
        <w:r w:rsidRPr="006327E9">
          <w:rPr>
            <w:rFonts w:cs="David" w:hint="cs"/>
            <w:rtl/>
          </w:rPr>
          <w:t>יפה</w:t>
        </w:r>
      </w:smartTag>
      <w:r w:rsidRPr="006327E9">
        <w:rPr>
          <w:rFonts w:cs="David" w:hint="cs"/>
          <w:rtl/>
        </w:rPr>
        <w:t xml:space="preserve"> אותו חברת הכנסת שלי יחימוביץ. </w:t>
      </w:r>
    </w:p>
    <w:p w14:paraId="641E5606" w14:textId="77777777" w:rsidR="006327E9" w:rsidRPr="006327E9" w:rsidRDefault="006327E9" w:rsidP="006327E9">
      <w:pPr>
        <w:keepNext/>
        <w:bidi/>
        <w:jc w:val="both"/>
        <w:rPr>
          <w:rFonts w:cs="David" w:hint="cs"/>
          <w:rtl/>
        </w:rPr>
      </w:pPr>
    </w:p>
    <w:p w14:paraId="7AD70B81"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26E14036" w14:textId="77777777" w:rsidR="006327E9" w:rsidRPr="006327E9" w:rsidRDefault="006327E9" w:rsidP="006327E9">
      <w:pPr>
        <w:bidi/>
        <w:ind w:left="-2"/>
        <w:jc w:val="both"/>
        <w:rPr>
          <w:rFonts w:cs="David" w:hint="cs"/>
          <w:rtl/>
        </w:rPr>
      </w:pPr>
    </w:p>
    <w:p w14:paraId="2A692445"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1EA13DF1" w14:textId="77777777" w:rsidR="006327E9" w:rsidRPr="006327E9" w:rsidRDefault="006327E9" w:rsidP="006327E9">
      <w:pPr>
        <w:keepNext/>
        <w:bidi/>
        <w:jc w:val="both"/>
        <w:rPr>
          <w:rFonts w:cs="David" w:hint="cs"/>
          <w:rtl/>
        </w:rPr>
      </w:pPr>
    </w:p>
    <w:p w14:paraId="2AD1F5FB" w14:textId="77777777" w:rsidR="006327E9" w:rsidRDefault="006327E9" w:rsidP="006327E9">
      <w:pPr>
        <w:bidi/>
        <w:ind w:left="-2"/>
        <w:jc w:val="both"/>
        <w:rPr>
          <w:rFonts w:cs="David" w:hint="cs"/>
          <w:u w:val="single"/>
          <w:rtl/>
        </w:rPr>
      </w:pPr>
    </w:p>
    <w:p w14:paraId="53D67733" w14:textId="77777777" w:rsidR="006327E9" w:rsidRDefault="006327E9" w:rsidP="006327E9">
      <w:pPr>
        <w:bidi/>
        <w:ind w:left="-2"/>
        <w:jc w:val="both"/>
        <w:rPr>
          <w:rFonts w:cs="David" w:hint="cs"/>
          <w:u w:val="single"/>
          <w:rtl/>
        </w:rPr>
      </w:pPr>
    </w:p>
    <w:p w14:paraId="65A7B146" w14:textId="77777777" w:rsidR="006327E9" w:rsidRDefault="006327E9" w:rsidP="006327E9">
      <w:pPr>
        <w:bidi/>
        <w:ind w:left="-2"/>
        <w:jc w:val="both"/>
        <w:rPr>
          <w:rFonts w:cs="David" w:hint="cs"/>
          <w:u w:val="single"/>
          <w:rtl/>
        </w:rPr>
      </w:pPr>
    </w:p>
    <w:p w14:paraId="6D48AAC9" w14:textId="77777777" w:rsidR="006327E9" w:rsidRDefault="006327E9" w:rsidP="006327E9">
      <w:pPr>
        <w:bidi/>
        <w:ind w:left="-2"/>
        <w:jc w:val="both"/>
        <w:rPr>
          <w:rFonts w:cs="David" w:hint="cs"/>
          <w:u w:val="single"/>
          <w:rtl/>
        </w:rPr>
      </w:pPr>
    </w:p>
    <w:p w14:paraId="17CCD17D" w14:textId="77777777" w:rsidR="006327E9" w:rsidRDefault="006327E9" w:rsidP="006327E9">
      <w:pPr>
        <w:bidi/>
        <w:ind w:left="-2"/>
        <w:jc w:val="both"/>
        <w:rPr>
          <w:rFonts w:cs="David" w:hint="cs"/>
          <w:u w:val="single"/>
          <w:rtl/>
        </w:rPr>
      </w:pPr>
    </w:p>
    <w:p w14:paraId="278D749D" w14:textId="77777777" w:rsidR="006327E9" w:rsidRDefault="006327E9" w:rsidP="006327E9">
      <w:pPr>
        <w:bidi/>
        <w:ind w:left="-2"/>
        <w:jc w:val="both"/>
        <w:rPr>
          <w:rFonts w:cs="David" w:hint="cs"/>
          <w:u w:val="single"/>
          <w:rtl/>
        </w:rPr>
      </w:pPr>
    </w:p>
    <w:p w14:paraId="78BF7A75" w14:textId="77777777" w:rsidR="006327E9" w:rsidRDefault="006327E9" w:rsidP="006327E9">
      <w:pPr>
        <w:bidi/>
        <w:ind w:left="-2"/>
        <w:jc w:val="both"/>
        <w:rPr>
          <w:rFonts w:cs="David" w:hint="cs"/>
          <w:u w:val="single"/>
          <w:rtl/>
        </w:rPr>
      </w:pPr>
    </w:p>
    <w:p w14:paraId="64C9C90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C31C206" w14:textId="77777777" w:rsidR="006327E9" w:rsidRPr="006327E9" w:rsidRDefault="006327E9" w:rsidP="006327E9">
      <w:pPr>
        <w:bidi/>
        <w:ind w:left="-2"/>
        <w:jc w:val="both"/>
        <w:rPr>
          <w:rFonts w:cs="David" w:hint="cs"/>
          <w:u w:val="single"/>
          <w:rtl/>
        </w:rPr>
      </w:pPr>
    </w:p>
    <w:p w14:paraId="0BED27AA" w14:textId="77777777" w:rsidR="006327E9" w:rsidRPr="006327E9" w:rsidRDefault="006327E9" w:rsidP="006327E9">
      <w:pPr>
        <w:keepNext/>
        <w:bidi/>
        <w:jc w:val="both"/>
        <w:rPr>
          <w:rFonts w:cs="David" w:hint="cs"/>
          <w:rtl/>
        </w:rPr>
      </w:pPr>
      <w:r w:rsidRPr="006327E9">
        <w:rPr>
          <w:rFonts w:cs="David" w:hint="cs"/>
          <w:rtl/>
        </w:rPr>
        <w:tab/>
        <w:t xml:space="preserve">חבר הכנסת אברהם </w:t>
      </w:r>
      <w:proofErr w:type="spellStart"/>
      <w:r w:rsidRPr="006327E9">
        <w:rPr>
          <w:rFonts w:cs="David" w:hint="cs"/>
          <w:rtl/>
        </w:rPr>
        <w:t>מיכאלי</w:t>
      </w:r>
      <w:proofErr w:type="spellEnd"/>
      <w:r w:rsidRPr="006327E9">
        <w:rPr>
          <w:rFonts w:cs="David" w:hint="cs"/>
          <w:rtl/>
        </w:rPr>
        <w:t xml:space="preserve">. </w:t>
      </w:r>
    </w:p>
    <w:p w14:paraId="2417632D" w14:textId="77777777" w:rsidR="006327E9" w:rsidRPr="006327E9" w:rsidRDefault="006327E9" w:rsidP="006327E9">
      <w:pPr>
        <w:keepNext/>
        <w:bidi/>
        <w:jc w:val="both"/>
        <w:rPr>
          <w:rFonts w:cs="David" w:hint="cs"/>
          <w:rtl/>
        </w:rPr>
      </w:pPr>
    </w:p>
    <w:p w14:paraId="30447497" w14:textId="77777777" w:rsidR="006327E9" w:rsidRPr="006327E9" w:rsidRDefault="006327E9" w:rsidP="006327E9">
      <w:pPr>
        <w:bidi/>
        <w:jc w:val="both"/>
        <w:rPr>
          <w:rFonts w:cs="David" w:hint="cs"/>
          <w:u w:val="single"/>
          <w:rtl/>
        </w:rPr>
      </w:pPr>
      <w:r w:rsidRPr="006327E9">
        <w:rPr>
          <w:rFonts w:cs="David" w:hint="cs"/>
          <w:u w:val="single"/>
          <w:rtl/>
        </w:rPr>
        <w:t xml:space="preserve">אברהם </w:t>
      </w:r>
      <w:proofErr w:type="spellStart"/>
      <w:r w:rsidRPr="006327E9">
        <w:rPr>
          <w:rFonts w:cs="David" w:hint="cs"/>
          <w:u w:val="single"/>
          <w:rtl/>
        </w:rPr>
        <w:t>מיכאלי</w:t>
      </w:r>
      <w:proofErr w:type="spellEnd"/>
      <w:r w:rsidRPr="006327E9">
        <w:rPr>
          <w:rFonts w:cs="David" w:hint="cs"/>
          <w:u w:val="single"/>
          <w:rtl/>
        </w:rPr>
        <w:t>:</w:t>
      </w:r>
    </w:p>
    <w:p w14:paraId="4D398405" w14:textId="77777777" w:rsidR="006327E9" w:rsidRPr="006327E9" w:rsidRDefault="006327E9" w:rsidP="006327E9">
      <w:pPr>
        <w:bidi/>
        <w:jc w:val="both"/>
        <w:rPr>
          <w:rFonts w:cs="David" w:hint="cs"/>
          <w:rtl/>
        </w:rPr>
      </w:pPr>
    </w:p>
    <w:p w14:paraId="328A9261" w14:textId="77777777" w:rsidR="006327E9" w:rsidRPr="006327E9" w:rsidRDefault="006327E9" w:rsidP="006327E9">
      <w:pPr>
        <w:keepNext/>
        <w:bidi/>
        <w:jc w:val="both"/>
        <w:rPr>
          <w:rFonts w:cs="David" w:hint="cs"/>
          <w:rtl/>
        </w:rPr>
      </w:pPr>
      <w:r w:rsidRPr="006327E9">
        <w:rPr>
          <w:rFonts w:cs="David" w:hint="cs"/>
          <w:rtl/>
        </w:rPr>
        <w:tab/>
        <w:t xml:space="preserve"> בעד. </w:t>
      </w:r>
    </w:p>
    <w:p w14:paraId="091E4F8F" w14:textId="77777777" w:rsidR="006327E9" w:rsidRPr="006327E9" w:rsidRDefault="006327E9" w:rsidP="006327E9">
      <w:pPr>
        <w:keepNext/>
        <w:bidi/>
        <w:jc w:val="both"/>
        <w:rPr>
          <w:rFonts w:cs="David" w:hint="cs"/>
          <w:rtl/>
        </w:rPr>
      </w:pPr>
    </w:p>
    <w:p w14:paraId="6ADEDCE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2CCFCA9" w14:textId="77777777" w:rsidR="006327E9" w:rsidRPr="006327E9" w:rsidRDefault="006327E9" w:rsidP="006327E9">
      <w:pPr>
        <w:bidi/>
        <w:ind w:left="-2"/>
        <w:jc w:val="both"/>
        <w:rPr>
          <w:rFonts w:cs="David" w:hint="cs"/>
          <w:u w:val="single"/>
          <w:rtl/>
        </w:rPr>
      </w:pPr>
    </w:p>
    <w:p w14:paraId="0D058D2E" w14:textId="77777777" w:rsidR="006327E9" w:rsidRPr="006327E9" w:rsidRDefault="006327E9" w:rsidP="006327E9">
      <w:pPr>
        <w:keepNext/>
        <w:bidi/>
        <w:jc w:val="both"/>
        <w:rPr>
          <w:rFonts w:cs="David" w:hint="cs"/>
          <w:rtl/>
        </w:rPr>
      </w:pPr>
      <w:r w:rsidRPr="006327E9">
        <w:rPr>
          <w:rFonts w:cs="David" w:hint="cs"/>
          <w:rtl/>
        </w:rPr>
        <w:tab/>
        <w:t xml:space="preserve">חבר הכנסת נסים זאב. </w:t>
      </w:r>
    </w:p>
    <w:p w14:paraId="2905D084" w14:textId="77777777" w:rsidR="006327E9" w:rsidRPr="006327E9" w:rsidRDefault="006327E9" w:rsidP="006327E9">
      <w:pPr>
        <w:keepNext/>
        <w:bidi/>
        <w:jc w:val="both"/>
        <w:rPr>
          <w:rFonts w:cs="David" w:hint="cs"/>
          <w:rtl/>
        </w:rPr>
      </w:pPr>
    </w:p>
    <w:p w14:paraId="5F1D2844"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7C9E9EDD" w14:textId="77777777" w:rsidR="006327E9" w:rsidRPr="006327E9" w:rsidRDefault="006327E9" w:rsidP="006327E9">
      <w:pPr>
        <w:bidi/>
        <w:ind w:left="-2"/>
        <w:jc w:val="both"/>
        <w:rPr>
          <w:rFonts w:cs="David" w:hint="cs"/>
          <w:rtl/>
        </w:rPr>
      </w:pPr>
    </w:p>
    <w:p w14:paraId="6C418ADB" w14:textId="77777777" w:rsidR="006327E9" w:rsidRPr="006327E9" w:rsidRDefault="006327E9" w:rsidP="006327E9">
      <w:pPr>
        <w:keepNext/>
        <w:bidi/>
        <w:jc w:val="both"/>
        <w:rPr>
          <w:rFonts w:cs="David" w:hint="cs"/>
          <w:rtl/>
        </w:rPr>
      </w:pPr>
      <w:r w:rsidRPr="006327E9">
        <w:rPr>
          <w:rFonts w:cs="David" w:hint="cs"/>
          <w:rtl/>
        </w:rPr>
        <w:tab/>
        <w:t xml:space="preserve">בעד. </w:t>
      </w:r>
    </w:p>
    <w:p w14:paraId="2978D617" w14:textId="77777777" w:rsidR="006327E9" w:rsidRPr="006327E9" w:rsidRDefault="006327E9" w:rsidP="006327E9">
      <w:pPr>
        <w:keepNext/>
        <w:bidi/>
        <w:jc w:val="both"/>
        <w:rPr>
          <w:rFonts w:cs="David" w:hint="cs"/>
          <w:rtl/>
        </w:rPr>
      </w:pPr>
    </w:p>
    <w:p w14:paraId="1BBA04CD"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A56FB26" w14:textId="77777777" w:rsidR="006327E9" w:rsidRPr="006327E9" w:rsidRDefault="006327E9" w:rsidP="006327E9">
      <w:pPr>
        <w:bidi/>
        <w:ind w:left="-2"/>
        <w:jc w:val="both"/>
        <w:rPr>
          <w:rFonts w:cs="David" w:hint="cs"/>
          <w:u w:val="single"/>
          <w:rtl/>
        </w:rPr>
      </w:pPr>
    </w:p>
    <w:p w14:paraId="05EDB002" w14:textId="77777777" w:rsidR="006327E9" w:rsidRPr="006327E9" w:rsidRDefault="006327E9" w:rsidP="006327E9">
      <w:pPr>
        <w:keepNext/>
        <w:bidi/>
        <w:jc w:val="both"/>
        <w:rPr>
          <w:rFonts w:cs="David" w:hint="cs"/>
          <w:rtl/>
        </w:rPr>
      </w:pPr>
      <w:r w:rsidRPr="006327E9">
        <w:rPr>
          <w:rFonts w:cs="David" w:hint="cs"/>
          <w:rtl/>
        </w:rPr>
        <w:tab/>
        <w:t xml:space="preserve">חבר הכנסת מנחם אליעזר </w:t>
      </w:r>
      <w:proofErr w:type="spellStart"/>
      <w:r w:rsidRPr="006327E9">
        <w:rPr>
          <w:rFonts w:cs="David" w:hint="cs"/>
          <w:rtl/>
        </w:rPr>
        <w:t>מוזס</w:t>
      </w:r>
      <w:proofErr w:type="spellEnd"/>
      <w:r w:rsidRPr="006327E9">
        <w:rPr>
          <w:rFonts w:cs="David" w:hint="cs"/>
          <w:rtl/>
        </w:rPr>
        <w:t xml:space="preserve">. </w:t>
      </w:r>
    </w:p>
    <w:p w14:paraId="0A85EFFB" w14:textId="77777777" w:rsidR="006327E9" w:rsidRPr="006327E9" w:rsidRDefault="006327E9" w:rsidP="006327E9">
      <w:pPr>
        <w:keepNext/>
        <w:bidi/>
        <w:jc w:val="both"/>
        <w:rPr>
          <w:rFonts w:cs="David" w:hint="cs"/>
          <w:rtl/>
        </w:rPr>
      </w:pPr>
    </w:p>
    <w:p w14:paraId="4F542CF3" w14:textId="77777777" w:rsidR="006327E9" w:rsidRPr="006327E9" w:rsidRDefault="006327E9" w:rsidP="006327E9">
      <w:pPr>
        <w:keepNext/>
        <w:bidi/>
        <w:jc w:val="both"/>
        <w:rPr>
          <w:rFonts w:cs="David" w:hint="cs"/>
          <w:u w:val="single"/>
          <w:rtl/>
        </w:rPr>
      </w:pPr>
      <w:r w:rsidRPr="006327E9">
        <w:rPr>
          <w:rFonts w:cs="David" w:hint="cs"/>
          <w:u w:val="single"/>
          <w:rtl/>
        </w:rPr>
        <w:t xml:space="preserve">מנחם אליעזר </w:t>
      </w:r>
      <w:proofErr w:type="spellStart"/>
      <w:r w:rsidRPr="006327E9">
        <w:rPr>
          <w:rFonts w:cs="David" w:hint="cs"/>
          <w:u w:val="single"/>
          <w:rtl/>
        </w:rPr>
        <w:t>מוזס</w:t>
      </w:r>
      <w:proofErr w:type="spellEnd"/>
      <w:r w:rsidRPr="006327E9">
        <w:rPr>
          <w:rFonts w:cs="David" w:hint="cs"/>
          <w:u w:val="single"/>
          <w:rtl/>
        </w:rPr>
        <w:t>:</w:t>
      </w:r>
    </w:p>
    <w:p w14:paraId="6B4D4C07" w14:textId="77777777" w:rsidR="006327E9" w:rsidRPr="006327E9" w:rsidRDefault="006327E9" w:rsidP="006327E9">
      <w:pPr>
        <w:keepNext/>
        <w:bidi/>
        <w:jc w:val="both"/>
        <w:rPr>
          <w:rFonts w:cs="David" w:hint="cs"/>
          <w:rtl/>
        </w:rPr>
      </w:pPr>
    </w:p>
    <w:p w14:paraId="0F6A9C03" w14:textId="77777777" w:rsidR="006327E9" w:rsidRPr="006327E9" w:rsidRDefault="006327E9" w:rsidP="006327E9">
      <w:pPr>
        <w:keepNext/>
        <w:bidi/>
        <w:jc w:val="both"/>
        <w:rPr>
          <w:rFonts w:cs="David" w:hint="cs"/>
          <w:rtl/>
        </w:rPr>
      </w:pPr>
      <w:r w:rsidRPr="006327E9">
        <w:rPr>
          <w:rFonts w:cs="David" w:hint="cs"/>
          <w:rtl/>
        </w:rPr>
        <w:tab/>
        <w:t xml:space="preserve">בעד. </w:t>
      </w:r>
    </w:p>
    <w:p w14:paraId="07EFCF1F" w14:textId="77777777" w:rsidR="006327E9" w:rsidRPr="006327E9" w:rsidRDefault="006327E9" w:rsidP="006327E9">
      <w:pPr>
        <w:keepNext/>
        <w:bidi/>
        <w:jc w:val="both"/>
        <w:rPr>
          <w:rFonts w:cs="David" w:hint="cs"/>
          <w:rtl/>
        </w:rPr>
      </w:pPr>
    </w:p>
    <w:p w14:paraId="15E99C4D"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E1DE6C0" w14:textId="77777777" w:rsidR="006327E9" w:rsidRPr="006327E9" w:rsidRDefault="006327E9" w:rsidP="006327E9">
      <w:pPr>
        <w:bidi/>
        <w:ind w:left="-2"/>
        <w:jc w:val="both"/>
        <w:rPr>
          <w:rFonts w:cs="David" w:hint="cs"/>
          <w:u w:val="single"/>
          <w:rtl/>
        </w:rPr>
      </w:pPr>
    </w:p>
    <w:p w14:paraId="1C2A371C" w14:textId="77777777" w:rsidR="006327E9" w:rsidRPr="006327E9" w:rsidRDefault="006327E9" w:rsidP="006327E9">
      <w:pPr>
        <w:keepNext/>
        <w:bidi/>
        <w:jc w:val="both"/>
        <w:rPr>
          <w:rFonts w:cs="David" w:hint="cs"/>
          <w:rtl/>
        </w:rPr>
      </w:pPr>
      <w:r w:rsidRPr="006327E9">
        <w:rPr>
          <w:rFonts w:cs="David" w:hint="cs"/>
          <w:rtl/>
        </w:rPr>
        <w:tab/>
        <w:t xml:space="preserve">חבר הכנסת אחמד טיבי. מחליף אותו חבר הכנסת </w:t>
      </w:r>
      <w:proofErr w:type="spellStart"/>
      <w:r w:rsidRPr="006327E9">
        <w:rPr>
          <w:rFonts w:cs="David" w:hint="cs"/>
          <w:rtl/>
        </w:rPr>
        <w:t>טלב</w:t>
      </w:r>
      <w:proofErr w:type="spellEnd"/>
      <w:r w:rsidRPr="006327E9">
        <w:rPr>
          <w:rFonts w:cs="David" w:hint="cs"/>
          <w:rtl/>
        </w:rPr>
        <w:t xml:space="preserve"> </w:t>
      </w:r>
      <w:proofErr w:type="spellStart"/>
      <w:r w:rsidRPr="006327E9">
        <w:rPr>
          <w:rFonts w:cs="David" w:hint="cs"/>
          <w:rtl/>
        </w:rPr>
        <w:t>אלסאנע</w:t>
      </w:r>
      <w:proofErr w:type="spellEnd"/>
      <w:r w:rsidRPr="006327E9">
        <w:rPr>
          <w:rFonts w:cs="David" w:hint="cs"/>
          <w:rtl/>
        </w:rPr>
        <w:t xml:space="preserve">. </w:t>
      </w:r>
    </w:p>
    <w:p w14:paraId="1A90DB1B" w14:textId="77777777" w:rsidR="006327E9" w:rsidRPr="006327E9" w:rsidRDefault="006327E9" w:rsidP="006327E9">
      <w:pPr>
        <w:keepNext/>
        <w:bidi/>
        <w:jc w:val="both"/>
        <w:rPr>
          <w:rFonts w:cs="David" w:hint="cs"/>
          <w:rtl/>
        </w:rPr>
      </w:pPr>
    </w:p>
    <w:p w14:paraId="42325B8C" w14:textId="77777777" w:rsidR="006327E9" w:rsidRPr="006327E9" w:rsidRDefault="006327E9" w:rsidP="006327E9">
      <w:pPr>
        <w:bidi/>
        <w:jc w:val="both"/>
        <w:rPr>
          <w:rFonts w:cs="David" w:hint="cs"/>
          <w:u w:val="single"/>
          <w:rtl/>
        </w:rPr>
      </w:pPr>
      <w:proofErr w:type="spellStart"/>
      <w:r w:rsidRPr="006327E9">
        <w:rPr>
          <w:rFonts w:cs="David" w:hint="cs"/>
          <w:u w:val="single"/>
          <w:rtl/>
        </w:rPr>
        <w:t>טלב</w:t>
      </w:r>
      <w:proofErr w:type="spellEnd"/>
      <w:r w:rsidRPr="006327E9">
        <w:rPr>
          <w:rFonts w:cs="David" w:hint="cs"/>
          <w:u w:val="single"/>
          <w:rtl/>
        </w:rPr>
        <w:t xml:space="preserve"> </w:t>
      </w:r>
      <w:proofErr w:type="spellStart"/>
      <w:r w:rsidRPr="006327E9">
        <w:rPr>
          <w:rFonts w:cs="David" w:hint="cs"/>
          <w:u w:val="single"/>
          <w:rtl/>
        </w:rPr>
        <w:t>אלסאנע</w:t>
      </w:r>
      <w:proofErr w:type="spellEnd"/>
      <w:r w:rsidRPr="006327E9">
        <w:rPr>
          <w:rFonts w:cs="David" w:hint="cs"/>
          <w:u w:val="single"/>
          <w:rtl/>
        </w:rPr>
        <w:t>:</w:t>
      </w:r>
    </w:p>
    <w:p w14:paraId="20EEE14E" w14:textId="77777777" w:rsidR="006327E9" w:rsidRPr="006327E9" w:rsidRDefault="006327E9" w:rsidP="006327E9">
      <w:pPr>
        <w:bidi/>
        <w:jc w:val="both"/>
        <w:rPr>
          <w:rFonts w:cs="David" w:hint="cs"/>
          <w:rtl/>
        </w:rPr>
      </w:pPr>
    </w:p>
    <w:p w14:paraId="07461FD7" w14:textId="77777777" w:rsidR="006327E9" w:rsidRPr="006327E9" w:rsidRDefault="006327E9" w:rsidP="006327E9">
      <w:pPr>
        <w:keepNext/>
        <w:bidi/>
        <w:jc w:val="both"/>
        <w:rPr>
          <w:rFonts w:cs="David" w:hint="cs"/>
          <w:rtl/>
        </w:rPr>
      </w:pPr>
      <w:r w:rsidRPr="006327E9">
        <w:rPr>
          <w:rFonts w:cs="David" w:hint="cs"/>
          <w:rtl/>
        </w:rPr>
        <w:tab/>
        <w:t xml:space="preserve"> נגד. </w:t>
      </w:r>
    </w:p>
    <w:p w14:paraId="28403EEB" w14:textId="77777777" w:rsidR="006327E9" w:rsidRPr="006327E9" w:rsidRDefault="006327E9" w:rsidP="006327E9">
      <w:pPr>
        <w:keepNext/>
        <w:bidi/>
        <w:jc w:val="both"/>
        <w:rPr>
          <w:rFonts w:cs="David" w:hint="cs"/>
          <w:rtl/>
        </w:rPr>
      </w:pPr>
    </w:p>
    <w:p w14:paraId="43BA7F9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4BE4D06" w14:textId="77777777" w:rsidR="006327E9" w:rsidRPr="006327E9" w:rsidRDefault="006327E9" w:rsidP="006327E9">
      <w:pPr>
        <w:bidi/>
        <w:ind w:left="-2"/>
        <w:jc w:val="both"/>
        <w:rPr>
          <w:rFonts w:cs="David" w:hint="cs"/>
          <w:u w:val="single"/>
          <w:rtl/>
        </w:rPr>
      </w:pPr>
    </w:p>
    <w:p w14:paraId="739DD8B6" w14:textId="77777777" w:rsidR="006327E9" w:rsidRPr="006327E9" w:rsidRDefault="006327E9" w:rsidP="006327E9">
      <w:pPr>
        <w:keepNext/>
        <w:bidi/>
        <w:jc w:val="both"/>
        <w:rPr>
          <w:rFonts w:cs="David" w:hint="cs"/>
          <w:rtl/>
        </w:rPr>
      </w:pPr>
      <w:r w:rsidRPr="006327E9">
        <w:rPr>
          <w:rFonts w:cs="David" w:hint="cs"/>
          <w:rtl/>
        </w:rPr>
        <w:tab/>
        <w:t xml:space="preserve">חבר הכנסת ציון </w:t>
      </w:r>
      <w:proofErr w:type="spellStart"/>
      <w:r w:rsidRPr="006327E9">
        <w:rPr>
          <w:rFonts w:cs="David" w:hint="cs"/>
          <w:rtl/>
        </w:rPr>
        <w:t>פיניאן</w:t>
      </w:r>
      <w:proofErr w:type="spellEnd"/>
      <w:r w:rsidRPr="006327E9">
        <w:rPr>
          <w:rFonts w:cs="David" w:hint="cs"/>
          <w:rtl/>
        </w:rPr>
        <w:t xml:space="preserve">. </w:t>
      </w:r>
    </w:p>
    <w:p w14:paraId="098FAFC9" w14:textId="77777777" w:rsidR="006327E9" w:rsidRPr="006327E9" w:rsidRDefault="006327E9" w:rsidP="006327E9">
      <w:pPr>
        <w:keepNext/>
        <w:bidi/>
        <w:jc w:val="both"/>
        <w:rPr>
          <w:rFonts w:cs="David" w:hint="cs"/>
          <w:rtl/>
        </w:rPr>
      </w:pPr>
    </w:p>
    <w:p w14:paraId="68577A9F" w14:textId="77777777" w:rsidR="006327E9" w:rsidRPr="006327E9" w:rsidRDefault="006327E9" w:rsidP="006327E9">
      <w:pPr>
        <w:bidi/>
        <w:rPr>
          <w:rFonts w:cs="David" w:hint="cs"/>
          <w:u w:val="single"/>
          <w:rtl/>
        </w:rPr>
      </w:pPr>
      <w:r w:rsidRPr="006327E9">
        <w:rPr>
          <w:rFonts w:cs="David" w:hint="cs"/>
          <w:u w:val="single"/>
          <w:rtl/>
        </w:rPr>
        <w:t xml:space="preserve">ציון </w:t>
      </w:r>
      <w:proofErr w:type="spellStart"/>
      <w:r w:rsidRPr="006327E9">
        <w:rPr>
          <w:rFonts w:cs="David" w:hint="cs"/>
          <w:u w:val="single"/>
          <w:rtl/>
        </w:rPr>
        <w:t>פיניאן</w:t>
      </w:r>
      <w:proofErr w:type="spellEnd"/>
      <w:r w:rsidRPr="006327E9">
        <w:rPr>
          <w:rFonts w:cs="David" w:hint="cs"/>
          <w:u w:val="single"/>
          <w:rtl/>
        </w:rPr>
        <w:t>:</w:t>
      </w:r>
    </w:p>
    <w:p w14:paraId="7F082656" w14:textId="77777777" w:rsidR="006327E9" w:rsidRPr="006327E9" w:rsidRDefault="006327E9" w:rsidP="006327E9">
      <w:pPr>
        <w:bidi/>
        <w:rPr>
          <w:rFonts w:cs="David" w:hint="cs"/>
          <w:u w:val="single"/>
          <w:rtl/>
        </w:rPr>
      </w:pPr>
    </w:p>
    <w:p w14:paraId="76B3A5C1" w14:textId="77777777" w:rsidR="006327E9" w:rsidRPr="006327E9" w:rsidRDefault="006327E9" w:rsidP="006327E9">
      <w:pPr>
        <w:keepNext/>
        <w:bidi/>
        <w:jc w:val="both"/>
        <w:rPr>
          <w:rFonts w:cs="David"/>
          <w:rtl/>
        </w:rPr>
      </w:pPr>
      <w:r w:rsidRPr="006327E9">
        <w:rPr>
          <w:rFonts w:cs="David" w:hint="cs"/>
          <w:rtl/>
        </w:rPr>
        <w:tab/>
        <w:t xml:space="preserve"> בעד. </w:t>
      </w:r>
    </w:p>
    <w:p w14:paraId="64EAC855" w14:textId="77777777" w:rsidR="006327E9" w:rsidRPr="006327E9" w:rsidRDefault="006327E9" w:rsidP="006327E9">
      <w:pPr>
        <w:keepNext/>
        <w:bidi/>
        <w:jc w:val="both"/>
        <w:rPr>
          <w:rFonts w:cs="David" w:hint="cs"/>
          <w:rtl/>
        </w:rPr>
      </w:pPr>
    </w:p>
    <w:p w14:paraId="1E14626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F0F2CF6" w14:textId="77777777" w:rsidR="006327E9" w:rsidRPr="006327E9" w:rsidRDefault="006327E9" w:rsidP="006327E9">
      <w:pPr>
        <w:bidi/>
        <w:ind w:left="-2"/>
        <w:jc w:val="both"/>
        <w:rPr>
          <w:rFonts w:cs="David" w:hint="cs"/>
          <w:u w:val="single"/>
          <w:rtl/>
        </w:rPr>
      </w:pPr>
    </w:p>
    <w:p w14:paraId="543C874C" w14:textId="77777777" w:rsidR="006327E9" w:rsidRPr="006327E9" w:rsidRDefault="006327E9" w:rsidP="006327E9">
      <w:pPr>
        <w:keepNext/>
        <w:bidi/>
        <w:jc w:val="both"/>
        <w:rPr>
          <w:rFonts w:cs="David" w:hint="cs"/>
          <w:rtl/>
        </w:rPr>
      </w:pPr>
      <w:r w:rsidRPr="006327E9">
        <w:rPr>
          <w:rFonts w:cs="David" w:hint="cs"/>
          <w:rtl/>
        </w:rPr>
        <w:tab/>
        <w:t xml:space="preserve">התיקון אושר ברוב של 10 בעד ו-7 נגד. הסתיים הדיון בסעיף הראשון על סדר-היום. </w:t>
      </w:r>
    </w:p>
    <w:p w14:paraId="311F55B6" w14:textId="77777777" w:rsidR="006327E9" w:rsidRPr="006327E9" w:rsidRDefault="006327E9" w:rsidP="006327E9">
      <w:pPr>
        <w:keepNext/>
        <w:bidi/>
        <w:jc w:val="both"/>
        <w:rPr>
          <w:rFonts w:cs="David" w:hint="cs"/>
          <w:rtl/>
        </w:rPr>
      </w:pPr>
    </w:p>
    <w:p w14:paraId="1A27FE90" w14:textId="77777777" w:rsidR="006327E9" w:rsidRPr="006327E9" w:rsidRDefault="006327E9" w:rsidP="006327E9">
      <w:pPr>
        <w:keepNext/>
        <w:bidi/>
        <w:jc w:val="both"/>
        <w:rPr>
          <w:rFonts w:cs="David" w:hint="cs"/>
          <w:rtl/>
        </w:rPr>
      </w:pPr>
    </w:p>
    <w:p w14:paraId="0B5D8CD1" w14:textId="77777777" w:rsidR="006327E9" w:rsidRPr="006327E9" w:rsidRDefault="006327E9" w:rsidP="006327E9">
      <w:pPr>
        <w:keepNext/>
        <w:bidi/>
        <w:jc w:val="both"/>
        <w:rPr>
          <w:rFonts w:cs="David" w:hint="cs"/>
          <w:rtl/>
        </w:rPr>
      </w:pPr>
    </w:p>
    <w:p w14:paraId="1EEFF1BD" w14:textId="77777777" w:rsidR="006327E9" w:rsidRPr="006327E9" w:rsidRDefault="006327E9" w:rsidP="006327E9">
      <w:pPr>
        <w:keepNext/>
        <w:bidi/>
        <w:jc w:val="both"/>
        <w:rPr>
          <w:rFonts w:cs="David" w:hint="cs"/>
          <w:rtl/>
        </w:rPr>
      </w:pPr>
    </w:p>
    <w:p w14:paraId="7619A1E5" w14:textId="77777777" w:rsidR="006327E9" w:rsidRPr="006327E9" w:rsidRDefault="006327E9" w:rsidP="006327E9">
      <w:pPr>
        <w:keepNext/>
        <w:bidi/>
        <w:jc w:val="both"/>
        <w:rPr>
          <w:rFonts w:cs="David" w:hint="cs"/>
          <w:rtl/>
        </w:rPr>
      </w:pPr>
    </w:p>
    <w:p w14:paraId="5064BDE9" w14:textId="77777777" w:rsidR="006327E9" w:rsidRPr="006327E9" w:rsidRDefault="006327E9" w:rsidP="006327E9">
      <w:pPr>
        <w:keepNext/>
        <w:bidi/>
        <w:jc w:val="both"/>
        <w:rPr>
          <w:rFonts w:cs="David" w:hint="cs"/>
          <w:rtl/>
        </w:rPr>
      </w:pPr>
    </w:p>
    <w:p w14:paraId="43D666E4" w14:textId="77777777" w:rsidR="006327E9" w:rsidRPr="006327E9" w:rsidRDefault="006327E9" w:rsidP="006327E9">
      <w:pPr>
        <w:keepNext/>
        <w:bidi/>
        <w:jc w:val="both"/>
        <w:rPr>
          <w:rFonts w:cs="David" w:hint="cs"/>
          <w:rtl/>
        </w:rPr>
      </w:pPr>
    </w:p>
    <w:p w14:paraId="13360B1A" w14:textId="77777777" w:rsidR="006327E9" w:rsidRPr="006327E9" w:rsidRDefault="006327E9" w:rsidP="006327E9">
      <w:pPr>
        <w:keepNext/>
        <w:bidi/>
        <w:jc w:val="both"/>
        <w:rPr>
          <w:rFonts w:cs="David" w:hint="cs"/>
          <w:rtl/>
        </w:rPr>
      </w:pPr>
      <w:r w:rsidRPr="006327E9">
        <w:rPr>
          <w:rFonts w:cs="David"/>
          <w:rtl/>
        </w:rPr>
        <w:br w:type="page"/>
      </w:r>
    </w:p>
    <w:p w14:paraId="1B54A8DB" w14:textId="77777777" w:rsidR="006327E9" w:rsidRPr="006327E9" w:rsidRDefault="006327E9" w:rsidP="006327E9">
      <w:pPr>
        <w:bidi/>
        <w:ind w:left="360"/>
        <w:jc w:val="center"/>
        <w:rPr>
          <w:rFonts w:cs="David" w:hint="cs"/>
          <w:b/>
          <w:bCs/>
          <w:u w:val="single"/>
          <w:rtl/>
        </w:rPr>
      </w:pPr>
      <w:r w:rsidRPr="006327E9">
        <w:rPr>
          <w:rFonts w:cs="David" w:hint="cs"/>
          <w:b/>
          <w:bCs/>
          <w:u w:val="single"/>
          <w:rtl/>
        </w:rPr>
        <w:t>3. הצעה לתיקון תקנון הכנסת בעניין כהונת סגני שרים בוועדות הכנסת</w:t>
      </w:r>
    </w:p>
    <w:p w14:paraId="19DEAD2E" w14:textId="77777777" w:rsidR="006327E9" w:rsidRPr="006327E9" w:rsidRDefault="006327E9" w:rsidP="006327E9">
      <w:pPr>
        <w:bidi/>
        <w:ind w:left="360"/>
        <w:jc w:val="center"/>
        <w:rPr>
          <w:rFonts w:cs="David" w:hint="cs"/>
          <w:b/>
          <w:bCs/>
          <w:u w:val="single"/>
          <w:rtl/>
        </w:rPr>
      </w:pPr>
    </w:p>
    <w:p w14:paraId="0EA68C7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6676109" w14:textId="77777777" w:rsidR="006327E9" w:rsidRPr="006327E9" w:rsidRDefault="006327E9" w:rsidP="006327E9">
      <w:pPr>
        <w:bidi/>
        <w:ind w:left="-2"/>
        <w:jc w:val="both"/>
        <w:rPr>
          <w:rFonts w:cs="David" w:hint="cs"/>
          <w:rtl/>
        </w:rPr>
      </w:pPr>
    </w:p>
    <w:p w14:paraId="67026BC3" w14:textId="77777777" w:rsidR="006327E9" w:rsidRPr="006327E9" w:rsidRDefault="006327E9" w:rsidP="006327E9">
      <w:pPr>
        <w:bidi/>
        <w:ind w:left="-2" w:firstLine="283"/>
        <w:jc w:val="both"/>
        <w:rPr>
          <w:rFonts w:cs="David" w:hint="cs"/>
          <w:rtl/>
        </w:rPr>
      </w:pPr>
      <w:r w:rsidRPr="006327E9">
        <w:rPr>
          <w:rFonts w:cs="David" w:hint="cs"/>
          <w:rtl/>
        </w:rPr>
        <w:tab/>
        <w:t xml:space="preserve">הסעיף הבא על סדר-היום הוא סוגיית ההצבעה של סגני שרים. הסוגיה הזאת </w:t>
      </w:r>
      <w:proofErr w:type="spellStart"/>
      <w:r w:rsidRPr="006327E9">
        <w:rPr>
          <w:rFonts w:cs="David" w:hint="cs"/>
          <w:rtl/>
        </w:rPr>
        <w:t>היתה</w:t>
      </w:r>
      <w:proofErr w:type="spellEnd"/>
      <w:r w:rsidRPr="006327E9">
        <w:rPr>
          <w:rFonts w:cs="David" w:hint="cs"/>
          <w:rtl/>
        </w:rPr>
        <w:t xml:space="preserve"> על שולחנה של הכנסת כמעט משנותיה הראשונות של פעילות הכנסת. בשנת 1951 התקיים דיון בוועדת הכנסת בסוגיה של יכולת ההצבעה של סגני שרים. הוצגו שלוש עמדות כבר אז, בשנת 1951. עמדה אחת שהוצגה </w:t>
      </w:r>
      <w:proofErr w:type="spellStart"/>
      <w:r w:rsidRPr="006327E9">
        <w:rPr>
          <w:rFonts w:cs="David" w:hint="cs"/>
          <w:rtl/>
        </w:rPr>
        <w:t>היתה</w:t>
      </w:r>
      <w:proofErr w:type="spellEnd"/>
      <w:r w:rsidRPr="006327E9">
        <w:rPr>
          <w:rFonts w:cs="David" w:hint="cs"/>
          <w:rtl/>
        </w:rPr>
        <w:t xml:space="preserve"> עמדה שסגן שר לא יכול להיות יושב-ראש הוועדה, אבל יכול להיות חבר הוועדה. העמדה השנייה שהוצגה </w:t>
      </w:r>
      <w:proofErr w:type="spellStart"/>
      <w:r w:rsidRPr="006327E9">
        <w:rPr>
          <w:rFonts w:cs="David" w:hint="cs"/>
          <w:rtl/>
        </w:rPr>
        <w:t>היתה</w:t>
      </w:r>
      <w:proofErr w:type="spellEnd"/>
      <w:r w:rsidRPr="006327E9">
        <w:rPr>
          <w:rFonts w:cs="David" w:hint="cs"/>
          <w:rtl/>
        </w:rPr>
        <w:t xml:space="preserve"> עמדה שסגן שר לא יכול בכלל להיות חבר הוועדה. העמדה השלישית שהוצגה </w:t>
      </w:r>
      <w:proofErr w:type="spellStart"/>
      <w:r w:rsidRPr="006327E9">
        <w:rPr>
          <w:rFonts w:cs="David" w:hint="cs"/>
          <w:rtl/>
        </w:rPr>
        <w:t>היתה</w:t>
      </w:r>
      <w:proofErr w:type="spellEnd"/>
      <w:r w:rsidRPr="006327E9">
        <w:rPr>
          <w:rFonts w:cs="David" w:hint="cs"/>
          <w:rtl/>
        </w:rPr>
        <w:t xml:space="preserve"> שסגן שר יכול להיות חבר בוועדה שאיננה קשורה לענייני משרדו. בדיון הזה בוועדת הכנסת בשנת 1951 התקבלה החלטה שתמכה בעמדה שסגן שר יכול להיות חבר כל ועדה, אך לא יכול להיות יושב-ראש הוועדה, ובהתאם לזה נוסח התקנון. למעשה הניסוח הזה של התקנון השתמר עד לפני שנה, עד שנת 2008. </w:t>
      </w:r>
    </w:p>
    <w:p w14:paraId="62ECFB58" w14:textId="77777777" w:rsidR="006327E9" w:rsidRPr="006327E9" w:rsidRDefault="006327E9" w:rsidP="006327E9">
      <w:pPr>
        <w:bidi/>
        <w:ind w:left="-2"/>
        <w:jc w:val="both"/>
        <w:rPr>
          <w:rFonts w:cs="David" w:hint="cs"/>
          <w:rtl/>
        </w:rPr>
      </w:pPr>
    </w:p>
    <w:p w14:paraId="38734133"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38992063" w14:textId="77777777" w:rsidR="006327E9" w:rsidRPr="006327E9" w:rsidRDefault="006327E9" w:rsidP="006327E9">
      <w:pPr>
        <w:bidi/>
        <w:ind w:left="-2"/>
        <w:jc w:val="both"/>
        <w:rPr>
          <w:rFonts w:cs="David" w:hint="cs"/>
          <w:rtl/>
        </w:rPr>
      </w:pPr>
    </w:p>
    <w:p w14:paraId="657C4E27" w14:textId="77777777" w:rsidR="006327E9" w:rsidRPr="006327E9" w:rsidRDefault="006327E9" w:rsidP="006327E9">
      <w:pPr>
        <w:bidi/>
        <w:ind w:left="-2" w:firstLine="708"/>
        <w:jc w:val="both"/>
        <w:rPr>
          <w:rFonts w:cs="David" w:hint="cs"/>
          <w:rtl/>
        </w:rPr>
      </w:pPr>
      <w:r w:rsidRPr="006327E9">
        <w:rPr>
          <w:rFonts w:cs="David" w:hint="cs"/>
          <w:rtl/>
        </w:rPr>
        <w:tab/>
        <w:t>כמה שרים היו אז וכמה סגני שרים?</w:t>
      </w:r>
    </w:p>
    <w:p w14:paraId="6CCF265A" w14:textId="77777777" w:rsidR="006327E9" w:rsidRPr="006327E9" w:rsidRDefault="006327E9" w:rsidP="006327E9">
      <w:pPr>
        <w:bidi/>
        <w:ind w:left="-2"/>
        <w:jc w:val="both"/>
        <w:rPr>
          <w:rFonts w:cs="David" w:hint="cs"/>
          <w:rtl/>
        </w:rPr>
      </w:pPr>
    </w:p>
    <w:p w14:paraId="61FF320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62ED63E" w14:textId="77777777" w:rsidR="006327E9" w:rsidRPr="006327E9" w:rsidRDefault="006327E9" w:rsidP="006327E9">
      <w:pPr>
        <w:bidi/>
        <w:ind w:left="-2"/>
        <w:jc w:val="both"/>
        <w:rPr>
          <w:rFonts w:cs="David" w:hint="cs"/>
          <w:rtl/>
        </w:rPr>
      </w:pPr>
    </w:p>
    <w:p w14:paraId="1DDDB5A2" w14:textId="77777777" w:rsidR="006327E9" w:rsidRPr="006327E9" w:rsidRDefault="006327E9" w:rsidP="006327E9">
      <w:pPr>
        <w:bidi/>
        <w:ind w:left="-2" w:firstLine="708"/>
        <w:jc w:val="both"/>
        <w:rPr>
          <w:rFonts w:cs="David" w:hint="cs"/>
          <w:rtl/>
        </w:rPr>
      </w:pPr>
      <w:r w:rsidRPr="006327E9">
        <w:rPr>
          <w:rFonts w:cs="David" w:hint="cs"/>
          <w:rtl/>
        </w:rPr>
        <w:tab/>
        <w:t xml:space="preserve">חבר הכנסת רוני בר-און, נדמה לי שאתה לא בזכות הדיבור כרגע. אתה רשום לדיון, אתה תקבל את זכות הדיבור ותדבר. </w:t>
      </w:r>
    </w:p>
    <w:p w14:paraId="5D8DC8AA" w14:textId="77777777" w:rsidR="006327E9" w:rsidRPr="006327E9" w:rsidRDefault="006327E9" w:rsidP="006327E9">
      <w:pPr>
        <w:bidi/>
        <w:ind w:left="-2"/>
        <w:jc w:val="both"/>
        <w:rPr>
          <w:rFonts w:cs="David" w:hint="cs"/>
          <w:rtl/>
        </w:rPr>
      </w:pPr>
    </w:p>
    <w:p w14:paraId="2358002B" w14:textId="77777777" w:rsidR="006327E9" w:rsidRPr="006327E9" w:rsidRDefault="006327E9" w:rsidP="006327E9">
      <w:pPr>
        <w:bidi/>
        <w:ind w:left="-2" w:firstLine="708"/>
        <w:jc w:val="both"/>
        <w:rPr>
          <w:rFonts w:cs="David" w:hint="cs"/>
          <w:rtl/>
        </w:rPr>
      </w:pPr>
      <w:r w:rsidRPr="006327E9">
        <w:rPr>
          <w:rFonts w:cs="David" w:hint="cs"/>
          <w:rtl/>
        </w:rPr>
        <w:t xml:space="preserve">במהלך השנים, במסגרת הייעוץ המשפטי, הונחו חוות הדעת של הייעוץ המשפטי בפני הכנסת. בשנת 1985 הונחה חוות הדעת בפני הכנסת לגבי הצבעה של סגן שר בוועדה שעוסקת בתחומי משרדו, ועל-פי חוות הדעת ההצבעה </w:t>
      </w:r>
      <w:proofErr w:type="spellStart"/>
      <w:r w:rsidRPr="006327E9">
        <w:rPr>
          <w:rFonts w:cs="David" w:hint="cs"/>
          <w:rtl/>
        </w:rPr>
        <w:t>היתה</w:t>
      </w:r>
      <w:proofErr w:type="spellEnd"/>
      <w:r w:rsidRPr="006327E9">
        <w:rPr>
          <w:rFonts w:cs="David" w:hint="cs"/>
          <w:rtl/>
        </w:rPr>
        <w:t xml:space="preserve"> </w:t>
      </w:r>
      <w:r w:rsidRPr="006327E9">
        <w:rPr>
          <w:rFonts w:cs="David"/>
          <w:rtl/>
        </w:rPr>
        <w:t>–</w:t>
      </w:r>
      <w:r w:rsidRPr="006327E9">
        <w:rPr>
          <w:rFonts w:cs="David" w:hint="cs"/>
          <w:rtl/>
        </w:rPr>
        <w:t xml:space="preserve"> למרות שזה לא כתוב מפורשות בתקנון אלא לחילופין, באותה הצבעה בוועדת הכנסת אפילו החליטו הפוך </w:t>
      </w:r>
      <w:r w:rsidRPr="006327E9">
        <w:rPr>
          <w:rFonts w:cs="David"/>
          <w:rtl/>
        </w:rPr>
        <w:t>–</w:t>
      </w:r>
      <w:r w:rsidRPr="006327E9">
        <w:rPr>
          <w:rFonts w:cs="David" w:hint="cs"/>
          <w:rtl/>
        </w:rPr>
        <w:t xml:space="preserve"> ההמלצה של הייעוץ המשפטי </w:t>
      </w:r>
      <w:proofErr w:type="spellStart"/>
      <w:r w:rsidRPr="006327E9">
        <w:rPr>
          <w:rFonts w:cs="David" w:hint="cs"/>
          <w:rtl/>
        </w:rPr>
        <w:t>היתה</w:t>
      </w:r>
      <w:proofErr w:type="spellEnd"/>
      <w:r w:rsidRPr="006327E9">
        <w:rPr>
          <w:rFonts w:cs="David" w:hint="cs"/>
          <w:rtl/>
        </w:rPr>
        <w:t xml:space="preserve"> שסגן שר לא יצביע בוועדה שעוסקת בענייני משרדו. חוות הדעת השנייה </w:t>
      </w:r>
      <w:proofErr w:type="spellStart"/>
      <w:r w:rsidRPr="006327E9">
        <w:rPr>
          <w:rFonts w:cs="David" w:hint="cs"/>
          <w:rtl/>
        </w:rPr>
        <w:t>היתה</w:t>
      </w:r>
      <w:proofErr w:type="spellEnd"/>
      <w:r w:rsidRPr="006327E9">
        <w:rPr>
          <w:rFonts w:cs="David" w:hint="cs"/>
          <w:rtl/>
        </w:rPr>
        <w:t xml:space="preserve"> הרבה יותר מאוחר, בשנת 2001, והיא דנה בסוגיה האם סגן שר יכול להצביע ולהיות חבר בוועדת הכספים. </w:t>
      </w:r>
      <w:proofErr w:type="spellStart"/>
      <w:r w:rsidRPr="006327E9">
        <w:rPr>
          <w:rFonts w:cs="David" w:hint="cs"/>
          <w:rtl/>
        </w:rPr>
        <w:t>היתה</w:t>
      </w:r>
      <w:proofErr w:type="spellEnd"/>
      <w:r w:rsidRPr="006327E9">
        <w:rPr>
          <w:rFonts w:cs="David" w:hint="cs"/>
          <w:rtl/>
        </w:rPr>
        <w:t xml:space="preserve"> שם התדיינות. הסוגיה </w:t>
      </w:r>
      <w:proofErr w:type="spellStart"/>
      <w:r w:rsidRPr="006327E9">
        <w:rPr>
          <w:rFonts w:cs="David" w:hint="cs"/>
          <w:rtl/>
        </w:rPr>
        <w:t>היתה</w:t>
      </w:r>
      <w:proofErr w:type="spellEnd"/>
      <w:r w:rsidRPr="006327E9">
        <w:rPr>
          <w:rFonts w:cs="David" w:hint="cs"/>
          <w:rtl/>
        </w:rPr>
        <w:t xml:space="preserve"> לא פשוטה, כי למשל בחוות דעת אחרת, קודם לכן, היועץ המשפטי לממשלה אמר מפורשות שסגן שר יכול להצביע בוועדת הכספים, אבל בסופו של דבר היועצת המשפטית של הכנסת הגיעה למסקנה, שלמרות שסגן שר יכול להצביע בוועדות הכנסת, לא ראוי שהוא יצביע בוועדת הכספים. היא העמידה ספק נוסף באותה חוות הדעת לגבי יכולת של סגן שר להצביע בוועדה לביקורת המדינה. היא אמרה שיש דעות לכאן ולכאן, אבל היות שהיא לא נשאלה היא לא קובעת עמדה סופית בעניין הזה. לאחר מכן, בשנת 2008, בכנסת הקודמת, במסגרת הדיון בשינוי תקנון הכנסת, התקיים כאן דיון  והתקבלה החלטה שסגני שרים בכלל לא יהיו חברי הוועדות. זאת אומרת, זה חזר לאחת משלוש העמדות שהוצגו עוד בשנת 1951. </w:t>
      </w:r>
    </w:p>
    <w:p w14:paraId="020B465E" w14:textId="77777777" w:rsidR="006327E9" w:rsidRPr="006327E9" w:rsidRDefault="006327E9" w:rsidP="006327E9">
      <w:pPr>
        <w:bidi/>
        <w:ind w:left="-2"/>
        <w:jc w:val="both"/>
        <w:rPr>
          <w:rFonts w:cs="David" w:hint="cs"/>
          <w:rtl/>
        </w:rPr>
      </w:pPr>
    </w:p>
    <w:p w14:paraId="05974856" w14:textId="77777777" w:rsidR="006327E9" w:rsidRPr="006327E9" w:rsidRDefault="006327E9" w:rsidP="006327E9">
      <w:pPr>
        <w:bidi/>
        <w:ind w:left="-2" w:firstLine="708"/>
        <w:jc w:val="both"/>
        <w:rPr>
          <w:rFonts w:cs="David" w:hint="cs"/>
          <w:rtl/>
        </w:rPr>
      </w:pPr>
      <w:r w:rsidRPr="006327E9">
        <w:rPr>
          <w:rFonts w:cs="David" w:hint="cs"/>
          <w:rtl/>
        </w:rPr>
        <w:t xml:space="preserve">התיקון שמובא בפניכם כרגע הוא תיקון שמחפש דרך ביניים. מצד אחד הוא לא חוזר לחלוטין למציאות </w:t>
      </w:r>
      <w:proofErr w:type="spellStart"/>
      <w:r w:rsidRPr="006327E9">
        <w:rPr>
          <w:rFonts w:cs="David" w:hint="cs"/>
          <w:rtl/>
        </w:rPr>
        <w:t>שהיתה</w:t>
      </w:r>
      <w:proofErr w:type="spellEnd"/>
      <w:r w:rsidRPr="006327E9">
        <w:rPr>
          <w:rFonts w:cs="David" w:hint="cs"/>
          <w:rtl/>
        </w:rPr>
        <w:t xml:space="preserve"> בכנסת לאורך כל השנים. </w:t>
      </w:r>
    </w:p>
    <w:p w14:paraId="17BEC9F6" w14:textId="77777777" w:rsidR="006327E9" w:rsidRPr="006327E9" w:rsidRDefault="006327E9" w:rsidP="006327E9">
      <w:pPr>
        <w:bidi/>
        <w:ind w:left="-2"/>
        <w:jc w:val="both"/>
        <w:rPr>
          <w:rFonts w:cs="David" w:hint="cs"/>
          <w:rtl/>
        </w:rPr>
      </w:pPr>
    </w:p>
    <w:p w14:paraId="0D56AE1D"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1624B44" w14:textId="77777777" w:rsidR="006327E9" w:rsidRPr="006327E9" w:rsidRDefault="006327E9" w:rsidP="006327E9">
      <w:pPr>
        <w:bidi/>
        <w:ind w:left="-2"/>
        <w:jc w:val="both"/>
        <w:rPr>
          <w:rFonts w:cs="David" w:hint="cs"/>
          <w:rtl/>
        </w:rPr>
      </w:pPr>
    </w:p>
    <w:p w14:paraId="42EE3ECA" w14:textId="77777777" w:rsidR="006327E9" w:rsidRPr="006327E9" w:rsidRDefault="006327E9" w:rsidP="006327E9">
      <w:pPr>
        <w:bidi/>
        <w:ind w:left="-2" w:firstLine="708"/>
        <w:jc w:val="both"/>
        <w:rPr>
          <w:rFonts w:cs="David" w:hint="cs"/>
          <w:rtl/>
        </w:rPr>
      </w:pPr>
      <w:r w:rsidRPr="006327E9">
        <w:rPr>
          <w:rFonts w:cs="David" w:hint="cs"/>
          <w:rtl/>
        </w:rPr>
        <w:tab/>
        <w:t>מי הוא זה שמציע את התיקון?</w:t>
      </w:r>
    </w:p>
    <w:p w14:paraId="48EBADB0" w14:textId="77777777" w:rsidR="006327E9" w:rsidRPr="006327E9" w:rsidRDefault="006327E9" w:rsidP="006327E9">
      <w:pPr>
        <w:bidi/>
        <w:ind w:left="-2"/>
        <w:jc w:val="both"/>
        <w:rPr>
          <w:rFonts w:cs="David" w:hint="cs"/>
          <w:rtl/>
        </w:rPr>
      </w:pPr>
    </w:p>
    <w:p w14:paraId="14731EC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F701946" w14:textId="77777777" w:rsidR="006327E9" w:rsidRPr="006327E9" w:rsidRDefault="006327E9" w:rsidP="006327E9">
      <w:pPr>
        <w:bidi/>
        <w:ind w:left="-2"/>
        <w:jc w:val="both"/>
        <w:rPr>
          <w:rFonts w:cs="David" w:hint="cs"/>
          <w:rtl/>
        </w:rPr>
      </w:pPr>
    </w:p>
    <w:p w14:paraId="2A8664A1" w14:textId="77777777" w:rsidR="006327E9" w:rsidRPr="006327E9" w:rsidRDefault="006327E9" w:rsidP="006327E9">
      <w:pPr>
        <w:bidi/>
        <w:ind w:left="-2" w:firstLine="708"/>
        <w:jc w:val="both"/>
        <w:rPr>
          <w:rFonts w:cs="David" w:hint="cs"/>
          <w:rtl/>
        </w:rPr>
      </w:pPr>
      <w:r w:rsidRPr="006327E9">
        <w:rPr>
          <w:rFonts w:cs="David" w:hint="cs"/>
          <w:rtl/>
        </w:rPr>
        <w:tab/>
        <w:t xml:space="preserve">אני זה שמציע את התיקון, חבר הכנסת רוני בר-און. </w:t>
      </w:r>
    </w:p>
    <w:p w14:paraId="00CF31EF" w14:textId="77777777" w:rsidR="006327E9" w:rsidRPr="006327E9" w:rsidRDefault="006327E9" w:rsidP="006327E9">
      <w:pPr>
        <w:bidi/>
        <w:ind w:left="-2"/>
        <w:jc w:val="both"/>
        <w:rPr>
          <w:rFonts w:cs="David" w:hint="cs"/>
          <w:rtl/>
        </w:rPr>
      </w:pPr>
    </w:p>
    <w:p w14:paraId="27BB4F34"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7DA4C44" w14:textId="77777777" w:rsidR="006327E9" w:rsidRPr="006327E9" w:rsidRDefault="006327E9" w:rsidP="006327E9">
      <w:pPr>
        <w:bidi/>
        <w:ind w:left="-2"/>
        <w:jc w:val="both"/>
        <w:rPr>
          <w:rFonts w:cs="David" w:hint="cs"/>
          <w:rtl/>
        </w:rPr>
      </w:pPr>
    </w:p>
    <w:p w14:paraId="6CACB1E4" w14:textId="77777777" w:rsidR="006327E9" w:rsidRPr="006327E9" w:rsidRDefault="006327E9" w:rsidP="006327E9">
      <w:pPr>
        <w:bidi/>
        <w:ind w:left="-2" w:firstLine="708"/>
        <w:jc w:val="both"/>
        <w:rPr>
          <w:rFonts w:cs="David" w:hint="cs"/>
          <w:rtl/>
        </w:rPr>
      </w:pPr>
      <w:r w:rsidRPr="006327E9">
        <w:rPr>
          <w:rFonts w:cs="David" w:hint="cs"/>
          <w:rtl/>
        </w:rPr>
        <w:tab/>
        <w:t xml:space="preserve"> צריך להדביק את הבושה למישהו, אי-אפשר סתם ככה באוויר. אתה מציע את זה. </w:t>
      </w:r>
    </w:p>
    <w:p w14:paraId="3831709D" w14:textId="77777777" w:rsidR="006327E9" w:rsidRPr="006327E9" w:rsidRDefault="006327E9" w:rsidP="006327E9">
      <w:pPr>
        <w:bidi/>
        <w:ind w:left="-2"/>
        <w:jc w:val="both"/>
        <w:rPr>
          <w:rFonts w:cs="David" w:hint="cs"/>
          <w:rtl/>
        </w:rPr>
      </w:pPr>
    </w:p>
    <w:p w14:paraId="5BBA0961"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B06BFFC" w14:textId="77777777" w:rsidR="006327E9" w:rsidRPr="006327E9" w:rsidRDefault="006327E9" w:rsidP="006327E9">
      <w:pPr>
        <w:bidi/>
        <w:ind w:left="-2"/>
        <w:jc w:val="both"/>
        <w:rPr>
          <w:rFonts w:cs="David" w:hint="cs"/>
          <w:rtl/>
        </w:rPr>
      </w:pPr>
    </w:p>
    <w:p w14:paraId="1CFFCFAF" w14:textId="77777777" w:rsidR="006327E9" w:rsidRPr="006327E9" w:rsidRDefault="006327E9" w:rsidP="006327E9">
      <w:pPr>
        <w:bidi/>
        <w:ind w:left="-2" w:firstLine="708"/>
        <w:jc w:val="both"/>
        <w:rPr>
          <w:rFonts w:cs="David" w:hint="cs"/>
          <w:rtl/>
        </w:rPr>
      </w:pPr>
      <w:r w:rsidRPr="006327E9">
        <w:rPr>
          <w:rFonts w:cs="David" w:hint="cs"/>
          <w:rtl/>
        </w:rPr>
        <w:tab/>
        <w:t xml:space="preserve">חבר הכנסת רוני בר-און, אתה ממשיך ומפריע למהלך התקין של הדיון. אל תחייב אותי לקרוא אותך לסדר. </w:t>
      </w:r>
    </w:p>
    <w:p w14:paraId="1CCF3BB3" w14:textId="77777777" w:rsidR="006327E9" w:rsidRPr="006327E9" w:rsidRDefault="006327E9" w:rsidP="006327E9">
      <w:pPr>
        <w:bidi/>
        <w:ind w:left="-2"/>
        <w:jc w:val="both"/>
        <w:rPr>
          <w:rFonts w:cs="David" w:hint="cs"/>
          <w:rtl/>
        </w:rPr>
      </w:pPr>
    </w:p>
    <w:p w14:paraId="553214AC" w14:textId="77777777" w:rsidR="006327E9" w:rsidRPr="006327E9" w:rsidRDefault="006327E9" w:rsidP="006327E9">
      <w:pPr>
        <w:bidi/>
        <w:ind w:left="-2" w:firstLine="708"/>
        <w:jc w:val="both"/>
        <w:rPr>
          <w:rFonts w:cs="David" w:hint="cs"/>
          <w:rtl/>
        </w:rPr>
      </w:pPr>
      <w:r w:rsidRPr="006327E9">
        <w:rPr>
          <w:rFonts w:cs="David" w:hint="cs"/>
          <w:rtl/>
        </w:rPr>
        <w:t xml:space="preserve">התיקון שמוצע כאן אומנם לא מחזיר את המציאות למציאות </w:t>
      </w:r>
      <w:proofErr w:type="spellStart"/>
      <w:r w:rsidRPr="006327E9">
        <w:rPr>
          <w:rFonts w:cs="David" w:hint="cs"/>
          <w:rtl/>
        </w:rPr>
        <w:t>שהיתה</w:t>
      </w:r>
      <w:proofErr w:type="spellEnd"/>
      <w:r w:rsidRPr="006327E9">
        <w:rPr>
          <w:rFonts w:cs="David" w:hint="cs"/>
          <w:rtl/>
        </w:rPr>
        <w:t xml:space="preserve"> במשך כל השנים עד לפני שנה, שסגן שר יכול להיות חבר בכל הוועדות, ויש חוות דעת משפטיות שממליצות לו לא להיות חבר בוועדות מסוימות, אלא למעשה נוהג לחומרה. התיקון הזה מחפש דרך ביניים. הוא לוקח את כל חוות הדעת המשפטיות שהיו עד עכשיו בסוגיה ומעגן אותן בתקנון הכנסת. בתיקון שמוצע בפניכם כתוב מפורשות שסגן שר לא יכהן כמובן כיושב-ראש ועדה או ועדת משנה, זה היה קיים בתקנון לאורך שנים; שהוא לא יכהן בוועדת הכספים, כפי שהומלץ על-ידי הייעוץ המשפטי בשנת 2001; שהוא לא יכהן בוועדת ביקורת המדינה. אני ממליץ כאן ללכת לחומרה, למרות שאפילו היועצת המשפטית באותה חוות דעת לא קבעה שאסור לסגן שר להיות חבר בוועדה לביקורת המדינה, אלא יש מקום לספק ולדיון. אני חושב שראוי שננהג כאן לחומרה, ונאסור על סגן שר להיות חבר בוועדה לביקורת המדינה. וגם כמובן שסגן שר לא יהיה חבר בוועדה שעוסקת בענייני משרדו. קיים גם סעיף שני, וזה קשור לסעיף הרגיל של ניגוד העניינים שחל על כל חברי כנסת במצבים של ניגוד עניינים, בוודאי חל על סגן שר </w:t>
      </w:r>
      <w:r w:rsidRPr="006327E9">
        <w:rPr>
          <w:rFonts w:cs="David"/>
          <w:rtl/>
        </w:rPr>
        <w:t>–</w:t>
      </w:r>
      <w:r w:rsidRPr="006327E9">
        <w:rPr>
          <w:rFonts w:cs="David" w:hint="cs"/>
          <w:rtl/>
        </w:rPr>
        <w:t xml:space="preserve"> במידה ובוועדה אחרת עולה נושא שקשור לתחומי פעילותו של סגן שר במסגרת תפקידו, יהיה אסור לו להשתתף ולהצביע בדיון הרלוונטי במסגרת חברותו בוועדה. כשם שכאשר יש דיון שיש בו ניגוד עניינים של חבר כנסת מסיבה כזאת או אחרת, אסור לו להשתתף בדיון ולהצביע בעניין. </w:t>
      </w:r>
    </w:p>
    <w:p w14:paraId="7D4FF1BB" w14:textId="77777777" w:rsidR="006327E9" w:rsidRPr="006327E9" w:rsidRDefault="006327E9" w:rsidP="006327E9">
      <w:pPr>
        <w:bidi/>
        <w:ind w:left="-2"/>
        <w:jc w:val="both"/>
        <w:rPr>
          <w:rFonts w:cs="David" w:hint="cs"/>
          <w:rtl/>
        </w:rPr>
      </w:pPr>
    </w:p>
    <w:p w14:paraId="7EF99EAC" w14:textId="77777777" w:rsidR="006327E9" w:rsidRPr="006327E9" w:rsidRDefault="006327E9" w:rsidP="006327E9">
      <w:pPr>
        <w:bidi/>
        <w:ind w:left="-2" w:firstLine="708"/>
        <w:jc w:val="both"/>
        <w:rPr>
          <w:rFonts w:cs="David" w:hint="cs"/>
          <w:rtl/>
        </w:rPr>
      </w:pPr>
      <w:r w:rsidRPr="006327E9">
        <w:rPr>
          <w:rFonts w:cs="David" w:hint="cs"/>
          <w:rtl/>
        </w:rPr>
        <w:t xml:space="preserve">זה התיקון שמובא בפניכם. בעיני זה התיקון שמוצא את דרך המלך בין שתי אפשרויות. אפשרות אחת היא לחזור למה שהיה קיים תמיד, לאפשר לסגני שרים להצביע בכל הוועדות, ומתחשב בכל חוות הדעת המשפטיות. מצד שני, לא מונע מסגני שרים אפשרות מוחלטת של פעולה בוועדות. אגב, אם תסתכלו בפרוטוקולים של כל הדיונים על התפקיד של סגן שר, אחד מתפקידיו העיקריים זה פעולה בכנסת, זה אנשים שפועלים בכנסת, זה אנשים שנמנע מהם להצביע בוועדות השרים בממשלה. יש חוות דעת של היועץ המשפטי בעניין הזה. לכן התיקון הזה מביא, בעיני לפחות, את האיזון הראוי במעמד המיוחד של סגן שר שהוא נמצא בין שתי הרשויות, בין הממשלה מצד אחד לבין הכנסת מצד שני. </w:t>
      </w:r>
    </w:p>
    <w:p w14:paraId="4949238C" w14:textId="77777777" w:rsidR="006327E9" w:rsidRPr="006327E9" w:rsidRDefault="006327E9" w:rsidP="006327E9">
      <w:pPr>
        <w:bidi/>
        <w:ind w:left="-2"/>
        <w:jc w:val="both"/>
        <w:rPr>
          <w:rFonts w:cs="David" w:hint="cs"/>
          <w:rtl/>
        </w:rPr>
      </w:pPr>
    </w:p>
    <w:p w14:paraId="15E57D77"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00AFC46" w14:textId="77777777" w:rsidR="006327E9" w:rsidRPr="006327E9" w:rsidRDefault="006327E9" w:rsidP="006327E9">
      <w:pPr>
        <w:bidi/>
        <w:ind w:left="-2"/>
        <w:jc w:val="both"/>
        <w:rPr>
          <w:rFonts w:cs="David" w:hint="cs"/>
          <w:rtl/>
        </w:rPr>
      </w:pPr>
    </w:p>
    <w:p w14:paraId="607CCC30" w14:textId="77777777" w:rsidR="006327E9" w:rsidRPr="006327E9" w:rsidRDefault="006327E9" w:rsidP="006327E9">
      <w:pPr>
        <w:bidi/>
        <w:ind w:left="-2" w:firstLine="708"/>
        <w:jc w:val="both"/>
        <w:rPr>
          <w:rFonts w:cs="David" w:hint="cs"/>
          <w:rtl/>
        </w:rPr>
      </w:pPr>
      <w:r w:rsidRPr="006327E9">
        <w:rPr>
          <w:rFonts w:cs="David" w:hint="cs"/>
          <w:rtl/>
        </w:rPr>
        <w:tab/>
        <w:t xml:space="preserve"> מה לחץ עליך כל כך במהירות לתקן את אי ההתאמה בין חוות הדעת מ-1951 עד 2008? למה המחלוקת פוסקים הענקית הזאת מ-1951 עד 2008 מדירה שינה בעיניך בישיבה הראשונה של ועדת הכנסת?</w:t>
      </w:r>
    </w:p>
    <w:p w14:paraId="2EB24792" w14:textId="77777777" w:rsidR="006327E9" w:rsidRPr="006327E9" w:rsidRDefault="006327E9" w:rsidP="006327E9">
      <w:pPr>
        <w:bidi/>
        <w:ind w:left="-2"/>
        <w:jc w:val="both"/>
        <w:rPr>
          <w:rFonts w:cs="David" w:hint="cs"/>
          <w:rtl/>
        </w:rPr>
      </w:pPr>
    </w:p>
    <w:p w14:paraId="087088B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03A157E" w14:textId="77777777" w:rsidR="006327E9" w:rsidRPr="006327E9" w:rsidRDefault="006327E9" w:rsidP="006327E9">
      <w:pPr>
        <w:bidi/>
        <w:ind w:left="-2"/>
        <w:jc w:val="both"/>
        <w:rPr>
          <w:rFonts w:cs="David" w:hint="cs"/>
          <w:rtl/>
        </w:rPr>
      </w:pPr>
    </w:p>
    <w:p w14:paraId="2F577F61" w14:textId="77777777" w:rsidR="006327E9" w:rsidRPr="006327E9" w:rsidRDefault="006327E9" w:rsidP="006327E9">
      <w:pPr>
        <w:bidi/>
        <w:ind w:left="-2" w:firstLine="708"/>
        <w:jc w:val="both"/>
        <w:rPr>
          <w:rFonts w:cs="David" w:hint="cs"/>
          <w:rtl/>
        </w:rPr>
      </w:pPr>
      <w:r w:rsidRPr="006327E9">
        <w:rPr>
          <w:rFonts w:cs="David" w:hint="cs"/>
          <w:rtl/>
        </w:rPr>
        <w:tab/>
        <w:t xml:space="preserve"> אולי אדוני לא שם לב, אבל זאת לא הישיבה הראשונה של ועדת הכנסת. </w:t>
      </w:r>
    </w:p>
    <w:p w14:paraId="4ABE88B3" w14:textId="77777777" w:rsidR="006327E9" w:rsidRPr="006327E9" w:rsidRDefault="006327E9" w:rsidP="006327E9">
      <w:pPr>
        <w:bidi/>
        <w:ind w:left="-2"/>
        <w:jc w:val="both"/>
        <w:rPr>
          <w:rFonts w:cs="David" w:hint="cs"/>
          <w:rtl/>
        </w:rPr>
      </w:pPr>
    </w:p>
    <w:p w14:paraId="0A8F1A6A"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EF510C0" w14:textId="77777777" w:rsidR="006327E9" w:rsidRPr="006327E9" w:rsidRDefault="006327E9" w:rsidP="006327E9">
      <w:pPr>
        <w:bidi/>
        <w:ind w:left="-2"/>
        <w:jc w:val="both"/>
        <w:rPr>
          <w:rFonts w:cs="David" w:hint="cs"/>
          <w:rtl/>
        </w:rPr>
      </w:pPr>
    </w:p>
    <w:p w14:paraId="0A907117" w14:textId="77777777" w:rsidR="006327E9" w:rsidRPr="006327E9" w:rsidRDefault="006327E9" w:rsidP="006327E9">
      <w:pPr>
        <w:bidi/>
        <w:ind w:left="-2" w:firstLine="708"/>
        <w:jc w:val="both"/>
        <w:rPr>
          <w:rFonts w:cs="David" w:hint="cs"/>
          <w:rtl/>
        </w:rPr>
      </w:pPr>
      <w:r w:rsidRPr="006327E9">
        <w:rPr>
          <w:rFonts w:cs="David" w:hint="cs"/>
          <w:rtl/>
        </w:rPr>
        <w:tab/>
        <w:t xml:space="preserve"> זה נכון, אתה צודק. בניהולך לא תהיה אף פעם ישיבה ראשונה של ועדת הכנסת. </w:t>
      </w:r>
    </w:p>
    <w:p w14:paraId="624F42F0" w14:textId="77777777" w:rsidR="006327E9" w:rsidRPr="006327E9" w:rsidRDefault="006327E9" w:rsidP="006327E9">
      <w:pPr>
        <w:bidi/>
        <w:ind w:left="-2"/>
        <w:jc w:val="both"/>
        <w:rPr>
          <w:rFonts w:cs="David" w:hint="cs"/>
          <w:rtl/>
        </w:rPr>
      </w:pPr>
    </w:p>
    <w:p w14:paraId="15C7EB4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198A59B" w14:textId="77777777" w:rsidR="006327E9" w:rsidRPr="006327E9" w:rsidRDefault="006327E9" w:rsidP="006327E9">
      <w:pPr>
        <w:bidi/>
        <w:ind w:left="-2"/>
        <w:jc w:val="both"/>
        <w:rPr>
          <w:rFonts w:cs="David" w:hint="cs"/>
          <w:rtl/>
        </w:rPr>
      </w:pPr>
    </w:p>
    <w:p w14:paraId="4815FD5B" w14:textId="77777777" w:rsidR="006327E9" w:rsidRPr="006327E9" w:rsidRDefault="006327E9" w:rsidP="006327E9">
      <w:pPr>
        <w:bidi/>
        <w:ind w:left="-2" w:firstLine="708"/>
        <w:jc w:val="both"/>
        <w:rPr>
          <w:rFonts w:cs="David" w:hint="cs"/>
          <w:rtl/>
        </w:rPr>
      </w:pPr>
      <w:r w:rsidRPr="006327E9">
        <w:rPr>
          <w:rFonts w:cs="David" w:hint="cs"/>
          <w:rtl/>
        </w:rPr>
        <w:tab/>
        <w:t xml:space="preserve"> תודה רבה לאדוני. זכות הדיבור של חברת הכנסת יחימוביץ. </w:t>
      </w:r>
    </w:p>
    <w:p w14:paraId="0EA561EE" w14:textId="77777777" w:rsidR="006327E9" w:rsidRPr="006327E9" w:rsidRDefault="006327E9" w:rsidP="006327E9">
      <w:pPr>
        <w:bidi/>
        <w:ind w:left="-2"/>
        <w:jc w:val="both"/>
        <w:rPr>
          <w:rFonts w:cs="David" w:hint="cs"/>
          <w:rtl/>
        </w:rPr>
      </w:pPr>
    </w:p>
    <w:p w14:paraId="79AAA114"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1F27042" w14:textId="77777777" w:rsidR="006327E9" w:rsidRPr="006327E9" w:rsidRDefault="006327E9" w:rsidP="006327E9">
      <w:pPr>
        <w:bidi/>
        <w:ind w:left="-2"/>
        <w:jc w:val="both"/>
        <w:rPr>
          <w:rFonts w:cs="David" w:hint="cs"/>
          <w:u w:val="single"/>
          <w:rtl/>
        </w:rPr>
      </w:pPr>
    </w:p>
    <w:p w14:paraId="6CC94E58"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למה אי-אפשר לשמוע תשובה?</w:t>
      </w:r>
    </w:p>
    <w:p w14:paraId="01CF72EB" w14:textId="77777777" w:rsidR="006327E9" w:rsidRPr="006327E9" w:rsidRDefault="006327E9" w:rsidP="006327E9">
      <w:pPr>
        <w:bidi/>
        <w:ind w:left="-2"/>
        <w:jc w:val="both"/>
        <w:rPr>
          <w:rFonts w:cs="David" w:hint="cs"/>
          <w:rtl/>
        </w:rPr>
      </w:pPr>
    </w:p>
    <w:p w14:paraId="0E78590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9FCD344" w14:textId="77777777" w:rsidR="006327E9" w:rsidRPr="006327E9" w:rsidRDefault="006327E9" w:rsidP="006327E9">
      <w:pPr>
        <w:bidi/>
        <w:ind w:left="-2"/>
        <w:jc w:val="both"/>
        <w:rPr>
          <w:rFonts w:cs="David" w:hint="cs"/>
          <w:u w:val="single"/>
          <w:rtl/>
        </w:rPr>
      </w:pPr>
    </w:p>
    <w:p w14:paraId="3341A12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חבר הכנסת בר-און, אני קורא אותך לסדר פעם ראשונה. </w:t>
      </w:r>
    </w:p>
    <w:p w14:paraId="77CF6F7D" w14:textId="77777777" w:rsidR="006327E9" w:rsidRPr="006327E9" w:rsidRDefault="006327E9" w:rsidP="006327E9">
      <w:pPr>
        <w:bidi/>
        <w:ind w:left="-2"/>
        <w:jc w:val="both"/>
        <w:rPr>
          <w:rFonts w:cs="David" w:hint="cs"/>
          <w:rtl/>
        </w:rPr>
      </w:pPr>
    </w:p>
    <w:p w14:paraId="6BF4FBF4" w14:textId="77777777" w:rsidR="006327E9" w:rsidRPr="006327E9" w:rsidRDefault="006327E9" w:rsidP="006327E9">
      <w:pPr>
        <w:bidi/>
        <w:ind w:left="-2" w:firstLine="708"/>
        <w:jc w:val="both"/>
        <w:rPr>
          <w:rFonts w:cs="David" w:hint="cs"/>
          <w:rtl/>
        </w:rPr>
      </w:pPr>
      <w:r w:rsidRPr="006327E9">
        <w:rPr>
          <w:rFonts w:cs="David" w:hint="cs"/>
          <w:rtl/>
        </w:rPr>
        <w:t xml:space="preserve">חברת הכנסת יחימוביץ, בבקשה. </w:t>
      </w:r>
    </w:p>
    <w:p w14:paraId="3072AF0F" w14:textId="77777777" w:rsidR="006327E9" w:rsidRPr="006327E9" w:rsidRDefault="006327E9" w:rsidP="006327E9">
      <w:pPr>
        <w:bidi/>
        <w:ind w:left="-2"/>
        <w:jc w:val="both"/>
        <w:rPr>
          <w:rFonts w:cs="David" w:hint="cs"/>
          <w:rtl/>
        </w:rPr>
      </w:pPr>
    </w:p>
    <w:p w14:paraId="3AB2B02F"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741DDDD4" w14:textId="77777777" w:rsidR="006327E9" w:rsidRPr="006327E9" w:rsidRDefault="006327E9" w:rsidP="006327E9">
      <w:pPr>
        <w:bidi/>
        <w:ind w:left="-2"/>
        <w:jc w:val="both"/>
        <w:rPr>
          <w:rFonts w:cs="David" w:hint="cs"/>
          <w:rtl/>
        </w:rPr>
      </w:pPr>
    </w:p>
    <w:p w14:paraId="38D3F74A"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מה ש</w:t>
      </w:r>
      <w:smartTag w:uri="urn:schemas-microsoft-com:office:smarttags" w:element="PersonName">
        <w:r w:rsidRPr="006327E9">
          <w:rPr>
            <w:rFonts w:cs="David" w:hint="cs"/>
            <w:rtl/>
          </w:rPr>
          <w:t>יפה</w:t>
        </w:r>
      </w:smartTag>
      <w:r w:rsidRPr="006327E9">
        <w:rPr>
          <w:rFonts w:cs="David" w:hint="cs"/>
          <w:rtl/>
        </w:rPr>
        <w:t xml:space="preserve"> בוועדת הכנסת, אדוני היושב-ראש, שמאחורי הסעיפים </w:t>
      </w:r>
      <w:proofErr w:type="spellStart"/>
      <w:r w:rsidRPr="006327E9">
        <w:rPr>
          <w:rFonts w:cs="David" w:hint="cs"/>
          <w:rtl/>
        </w:rPr>
        <w:t>הלכאורה</w:t>
      </w:r>
      <w:proofErr w:type="spellEnd"/>
      <w:r w:rsidRPr="006327E9">
        <w:rPr>
          <w:rFonts w:cs="David" w:hint="cs"/>
          <w:rtl/>
        </w:rPr>
        <w:t xml:space="preserve"> פורמליסטים האלה מסתתרת כוונה גדולה. למה בכלל הבאתם בבהילות כזאת את העניין של סגני שרים שיוכלו לשבת בוועדות הכנסת? אפשר לחשוב שהם משתוקקים לשבת בוועדות הכנסת. פשוט כי לא נשארו לכם חברי כנסת. לקואליציה לא נשארו חברי כנסת, וזה קורה מתמטית מספרית אחרי שיש 39 שרים וסגני שרים, שזאת חרפה ממדרגה ראשונה, חסר תקדים, בזבזני, ראוותני. </w:t>
      </w:r>
    </w:p>
    <w:p w14:paraId="36C2B3AA" w14:textId="77777777" w:rsidR="006327E9" w:rsidRPr="006327E9" w:rsidRDefault="006327E9" w:rsidP="006327E9">
      <w:pPr>
        <w:bidi/>
        <w:ind w:left="-2"/>
        <w:jc w:val="both"/>
        <w:rPr>
          <w:rFonts w:cs="David" w:hint="cs"/>
          <w:rtl/>
        </w:rPr>
      </w:pPr>
    </w:p>
    <w:p w14:paraId="66735C2B"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72A3CE89" w14:textId="77777777" w:rsidR="006327E9" w:rsidRPr="006327E9" w:rsidRDefault="006327E9" w:rsidP="006327E9">
      <w:pPr>
        <w:bidi/>
        <w:ind w:left="-2"/>
        <w:jc w:val="both"/>
        <w:rPr>
          <w:rFonts w:cs="David" w:hint="cs"/>
          <w:u w:val="single"/>
          <w:rtl/>
        </w:rPr>
      </w:pPr>
    </w:p>
    <w:p w14:paraId="113753B6"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שלי, אל תתחייבי. עם הממשלה הזאת אל תגידי "חסר תקדים".</w:t>
      </w:r>
    </w:p>
    <w:p w14:paraId="12931D00" w14:textId="77777777" w:rsidR="006327E9" w:rsidRPr="006327E9" w:rsidRDefault="006327E9" w:rsidP="006327E9">
      <w:pPr>
        <w:bidi/>
        <w:ind w:left="-2"/>
        <w:jc w:val="both"/>
        <w:rPr>
          <w:rFonts w:cs="David" w:hint="cs"/>
          <w:rtl/>
        </w:rPr>
      </w:pPr>
    </w:p>
    <w:p w14:paraId="30CC3F19"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69D8178" w14:textId="77777777" w:rsidR="006327E9" w:rsidRPr="006327E9" w:rsidRDefault="006327E9" w:rsidP="006327E9">
      <w:pPr>
        <w:bidi/>
        <w:ind w:left="-2"/>
        <w:jc w:val="both"/>
        <w:rPr>
          <w:rFonts w:cs="David" w:hint="cs"/>
          <w:u w:val="single"/>
          <w:rtl/>
        </w:rPr>
      </w:pPr>
    </w:p>
    <w:p w14:paraId="037C94D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חבר הכנסת בר-און, אל תפריע לחברת הכנסת יחימוביץ. היא בזכות הדיבור, יש לה עוד שתי דקות וחצי. </w:t>
      </w:r>
    </w:p>
    <w:p w14:paraId="5D66B114" w14:textId="77777777" w:rsidR="006327E9" w:rsidRPr="006327E9" w:rsidRDefault="006327E9" w:rsidP="006327E9">
      <w:pPr>
        <w:bidi/>
        <w:ind w:left="-2"/>
        <w:jc w:val="both"/>
        <w:rPr>
          <w:rFonts w:cs="David" w:hint="cs"/>
          <w:rtl/>
        </w:rPr>
      </w:pPr>
    </w:p>
    <w:p w14:paraId="47A43637"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01C0AFAE" w14:textId="77777777" w:rsidR="006327E9" w:rsidRPr="006327E9" w:rsidRDefault="006327E9" w:rsidP="006327E9">
      <w:pPr>
        <w:bidi/>
        <w:ind w:left="-2"/>
        <w:jc w:val="both"/>
        <w:rPr>
          <w:rFonts w:cs="David" w:hint="cs"/>
          <w:rtl/>
        </w:rPr>
      </w:pPr>
    </w:p>
    <w:p w14:paraId="5820559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ממתי מגבילים את הזמן?</w:t>
      </w:r>
    </w:p>
    <w:p w14:paraId="6B7F6DB9" w14:textId="77777777" w:rsidR="006327E9" w:rsidRPr="006327E9" w:rsidRDefault="006327E9" w:rsidP="006327E9">
      <w:pPr>
        <w:bidi/>
        <w:ind w:left="-2"/>
        <w:jc w:val="both"/>
        <w:rPr>
          <w:rFonts w:cs="David" w:hint="cs"/>
          <w:rtl/>
        </w:rPr>
      </w:pPr>
    </w:p>
    <w:p w14:paraId="12A13F1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EFDB942" w14:textId="77777777" w:rsidR="006327E9" w:rsidRPr="006327E9" w:rsidRDefault="006327E9" w:rsidP="006327E9">
      <w:pPr>
        <w:bidi/>
        <w:ind w:left="-2"/>
        <w:jc w:val="both"/>
        <w:rPr>
          <w:rFonts w:cs="David" w:hint="cs"/>
          <w:u w:val="single"/>
          <w:rtl/>
        </w:rPr>
      </w:pPr>
    </w:p>
    <w:p w14:paraId="76B8EE6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לפי מספר הנרשמים, יש שלוש דקות לכל חבר כנסת, כי חשוב שכל מי שביקש ידבר. </w:t>
      </w:r>
    </w:p>
    <w:p w14:paraId="2F9E753B" w14:textId="77777777" w:rsidR="006327E9" w:rsidRPr="006327E9" w:rsidRDefault="006327E9" w:rsidP="006327E9">
      <w:pPr>
        <w:bidi/>
        <w:ind w:left="-2"/>
        <w:jc w:val="both"/>
        <w:rPr>
          <w:rFonts w:cs="David" w:hint="cs"/>
          <w:rtl/>
        </w:rPr>
      </w:pPr>
    </w:p>
    <w:p w14:paraId="6D04187F"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512CA597" w14:textId="77777777" w:rsidR="006327E9" w:rsidRPr="006327E9" w:rsidRDefault="006327E9" w:rsidP="006327E9">
      <w:pPr>
        <w:bidi/>
        <w:ind w:left="-2"/>
        <w:jc w:val="both"/>
        <w:rPr>
          <w:rFonts w:cs="David" w:hint="cs"/>
          <w:rtl/>
        </w:rPr>
      </w:pPr>
    </w:p>
    <w:p w14:paraId="38D9699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אנחנו דנים פה בעניין מאוד משמעותי, יש לו משקל קונסטיטוציוני, יש בו פגיעה בדמוקרטיה. בסעיף הקודם עוד יכולתם איכשהו להגיד שמבהירים נוהג קיים. כאן לא מבהירים שום נוהג קיים, כאן פוגעים בעיקרון הפרדת הרשויות. יכול להיות שאתם חושבים שזה סעיף תקנוני. אני רוצה להסב את תשומת לבכם, והסבתי כבר את תשומת לבם של ראש הממשלה בנימין נתניהו ושל יושב-ראש הכנסת ב-1 במאי, כששמעתי על הכוונה הזאת לאפשר לסגני שרים לשבת בוועדות...</w:t>
      </w:r>
    </w:p>
    <w:p w14:paraId="07B4E0F6" w14:textId="77777777" w:rsidR="006327E9" w:rsidRPr="006327E9" w:rsidRDefault="006327E9" w:rsidP="006327E9">
      <w:pPr>
        <w:bidi/>
        <w:ind w:left="-2"/>
        <w:jc w:val="both"/>
        <w:rPr>
          <w:rFonts w:cs="David" w:hint="cs"/>
          <w:rtl/>
        </w:rPr>
      </w:pPr>
    </w:p>
    <w:p w14:paraId="4126F0B1"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0DECA067" w14:textId="77777777" w:rsidR="006327E9" w:rsidRPr="006327E9" w:rsidRDefault="006327E9" w:rsidP="006327E9">
      <w:pPr>
        <w:bidi/>
        <w:ind w:left="-2"/>
        <w:jc w:val="both"/>
        <w:rPr>
          <w:rFonts w:cs="David" w:hint="cs"/>
          <w:u w:val="single"/>
          <w:rtl/>
        </w:rPr>
      </w:pPr>
    </w:p>
    <w:p w14:paraId="49D24AB0"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ב-1 במאי הם לא עובדים. </w:t>
      </w:r>
    </w:p>
    <w:p w14:paraId="23880F6A" w14:textId="77777777" w:rsidR="006327E9" w:rsidRPr="006327E9" w:rsidRDefault="006327E9" w:rsidP="006327E9">
      <w:pPr>
        <w:bidi/>
        <w:ind w:left="-2"/>
        <w:jc w:val="both"/>
        <w:rPr>
          <w:rFonts w:cs="David" w:hint="cs"/>
          <w:rtl/>
        </w:rPr>
      </w:pPr>
    </w:p>
    <w:p w14:paraId="35C4284E"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414B0729" w14:textId="77777777" w:rsidR="006327E9" w:rsidRPr="006327E9" w:rsidRDefault="006327E9" w:rsidP="006327E9">
      <w:pPr>
        <w:bidi/>
        <w:ind w:left="-2"/>
        <w:jc w:val="both"/>
        <w:rPr>
          <w:rFonts w:cs="David" w:hint="cs"/>
          <w:rtl/>
        </w:rPr>
      </w:pPr>
    </w:p>
    <w:p w14:paraId="765E8D0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שכחתי שנתניהו לוקח חופשה ב-1 במאי, החל מאתמול. </w:t>
      </w:r>
    </w:p>
    <w:p w14:paraId="24553D48" w14:textId="77777777" w:rsidR="006327E9" w:rsidRPr="006327E9" w:rsidRDefault="006327E9" w:rsidP="006327E9">
      <w:pPr>
        <w:bidi/>
        <w:ind w:left="-2"/>
        <w:jc w:val="both"/>
        <w:rPr>
          <w:rFonts w:cs="David" w:hint="cs"/>
          <w:rtl/>
        </w:rPr>
      </w:pPr>
    </w:p>
    <w:p w14:paraId="751CB0D2"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68B854EF" w14:textId="77777777" w:rsidR="006327E9" w:rsidRPr="006327E9" w:rsidRDefault="006327E9" w:rsidP="006327E9">
      <w:pPr>
        <w:bidi/>
        <w:ind w:left="-2"/>
        <w:jc w:val="both"/>
        <w:rPr>
          <w:rFonts w:cs="David" w:hint="cs"/>
          <w:u w:val="single"/>
          <w:rtl/>
        </w:rPr>
      </w:pPr>
    </w:p>
    <w:p w14:paraId="029F3D5A"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הצרה היא לא החופשה שהוא לוקח. </w:t>
      </w:r>
    </w:p>
    <w:p w14:paraId="32016815" w14:textId="77777777" w:rsidR="006327E9" w:rsidRPr="006327E9" w:rsidRDefault="006327E9" w:rsidP="006327E9">
      <w:pPr>
        <w:bidi/>
        <w:ind w:left="-2"/>
        <w:jc w:val="both"/>
        <w:rPr>
          <w:rFonts w:cs="David" w:hint="cs"/>
          <w:rtl/>
        </w:rPr>
      </w:pPr>
    </w:p>
    <w:p w14:paraId="7B02C4E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44973AB" w14:textId="77777777" w:rsidR="006327E9" w:rsidRPr="006327E9" w:rsidRDefault="006327E9" w:rsidP="006327E9">
      <w:pPr>
        <w:bidi/>
        <w:ind w:left="-2"/>
        <w:jc w:val="both"/>
        <w:rPr>
          <w:rFonts w:cs="David" w:hint="cs"/>
          <w:u w:val="single"/>
          <w:rtl/>
        </w:rPr>
      </w:pPr>
    </w:p>
    <w:p w14:paraId="00E72A30"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חבר הכנסת בר-און, אני קורא אותך לסדר פעם שנייה. אתה מפריע לחברת הכנסת יחימוביץ לדבר וגוזל מזמנה. </w:t>
      </w:r>
    </w:p>
    <w:p w14:paraId="3F4A165B" w14:textId="77777777" w:rsidR="006327E9" w:rsidRPr="006327E9" w:rsidRDefault="006327E9" w:rsidP="006327E9">
      <w:pPr>
        <w:bidi/>
        <w:ind w:left="-2"/>
        <w:jc w:val="both"/>
        <w:rPr>
          <w:rFonts w:cs="David" w:hint="cs"/>
          <w:rtl/>
        </w:rPr>
      </w:pPr>
    </w:p>
    <w:p w14:paraId="18486D44"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2D947E3B" w14:textId="77777777" w:rsidR="006327E9" w:rsidRPr="006327E9" w:rsidRDefault="006327E9" w:rsidP="006327E9">
      <w:pPr>
        <w:bidi/>
        <w:ind w:left="-2"/>
        <w:jc w:val="both"/>
        <w:rPr>
          <w:rFonts w:cs="David" w:hint="cs"/>
          <w:rtl/>
        </w:rPr>
      </w:pPr>
    </w:p>
    <w:p w14:paraId="34BB5D9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אני חייבת לומר לפרוטוקול, שחבר הכנסת בר-און אינו מפריע לי. </w:t>
      </w:r>
    </w:p>
    <w:p w14:paraId="13019677" w14:textId="77777777" w:rsidR="006327E9" w:rsidRPr="006327E9" w:rsidRDefault="006327E9" w:rsidP="006327E9">
      <w:pPr>
        <w:bidi/>
        <w:ind w:left="-2"/>
        <w:jc w:val="both"/>
        <w:rPr>
          <w:rFonts w:cs="David" w:hint="cs"/>
          <w:rtl/>
        </w:rPr>
      </w:pPr>
    </w:p>
    <w:p w14:paraId="3EF60056"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E77CA6A" w14:textId="77777777" w:rsidR="006327E9" w:rsidRPr="006327E9" w:rsidRDefault="006327E9" w:rsidP="006327E9">
      <w:pPr>
        <w:bidi/>
        <w:ind w:left="-2"/>
        <w:jc w:val="both"/>
        <w:rPr>
          <w:rFonts w:cs="David" w:hint="cs"/>
          <w:u w:val="single"/>
          <w:rtl/>
        </w:rPr>
      </w:pPr>
    </w:p>
    <w:p w14:paraId="549D4948"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אבל זה על חשבון זמנך. </w:t>
      </w:r>
    </w:p>
    <w:p w14:paraId="311123E7" w14:textId="77777777" w:rsidR="006327E9" w:rsidRPr="006327E9" w:rsidRDefault="006327E9" w:rsidP="006327E9">
      <w:pPr>
        <w:bidi/>
        <w:ind w:left="-2"/>
        <w:jc w:val="both"/>
        <w:rPr>
          <w:rFonts w:cs="David" w:hint="cs"/>
          <w:rtl/>
        </w:rPr>
      </w:pPr>
    </w:p>
    <w:p w14:paraId="799B1919" w14:textId="77777777" w:rsidR="006327E9" w:rsidRDefault="006327E9" w:rsidP="006327E9">
      <w:pPr>
        <w:bidi/>
        <w:ind w:left="-2"/>
        <w:jc w:val="both"/>
        <w:rPr>
          <w:rFonts w:cs="David" w:hint="cs"/>
          <w:u w:val="single"/>
          <w:rtl/>
        </w:rPr>
      </w:pPr>
    </w:p>
    <w:p w14:paraId="4E1EDF86" w14:textId="77777777" w:rsidR="006327E9" w:rsidRDefault="006327E9" w:rsidP="006327E9">
      <w:pPr>
        <w:bidi/>
        <w:ind w:left="-2"/>
        <w:jc w:val="both"/>
        <w:rPr>
          <w:rFonts w:cs="David" w:hint="cs"/>
          <w:u w:val="single"/>
          <w:rtl/>
        </w:rPr>
      </w:pPr>
    </w:p>
    <w:p w14:paraId="1171F2DF" w14:textId="77777777" w:rsidR="006327E9" w:rsidRDefault="006327E9" w:rsidP="006327E9">
      <w:pPr>
        <w:bidi/>
        <w:ind w:left="-2"/>
        <w:jc w:val="both"/>
        <w:rPr>
          <w:rFonts w:cs="David" w:hint="cs"/>
          <w:u w:val="single"/>
          <w:rtl/>
        </w:rPr>
      </w:pPr>
    </w:p>
    <w:p w14:paraId="5B7F0AA9" w14:textId="77777777" w:rsidR="006327E9" w:rsidRDefault="006327E9" w:rsidP="006327E9">
      <w:pPr>
        <w:bidi/>
        <w:ind w:left="-2"/>
        <w:jc w:val="both"/>
        <w:rPr>
          <w:rFonts w:cs="David" w:hint="cs"/>
          <w:u w:val="single"/>
          <w:rtl/>
        </w:rPr>
      </w:pPr>
    </w:p>
    <w:p w14:paraId="33C8D155" w14:textId="77777777" w:rsidR="006327E9" w:rsidRDefault="006327E9" w:rsidP="006327E9">
      <w:pPr>
        <w:bidi/>
        <w:ind w:left="-2"/>
        <w:jc w:val="both"/>
        <w:rPr>
          <w:rFonts w:cs="David" w:hint="cs"/>
          <w:u w:val="single"/>
          <w:rtl/>
        </w:rPr>
      </w:pPr>
    </w:p>
    <w:p w14:paraId="3A137ED9" w14:textId="77777777" w:rsidR="006327E9" w:rsidRDefault="006327E9" w:rsidP="006327E9">
      <w:pPr>
        <w:bidi/>
        <w:ind w:left="-2"/>
        <w:jc w:val="both"/>
        <w:rPr>
          <w:rFonts w:cs="David" w:hint="cs"/>
          <w:u w:val="single"/>
          <w:rtl/>
        </w:rPr>
      </w:pPr>
    </w:p>
    <w:p w14:paraId="18F623ED" w14:textId="77777777" w:rsidR="006327E9" w:rsidRDefault="006327E9" w:rsidP="006327E9">
      <w:pPr>
        <w:bidi/>
        <w:ind w:left="-2"/>
        <w:jc w:val="both"/>
        <w:rPr>
          <w:rFonts w:cs="David" w:hint="cs"/>
          <w:u w:val="single"/>
          <w:rtl/>
        </w:rPr>
      </w:pPr>
    </w:p>
    <w:p w14:paraId="35CCED73"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11BE3104" w14:textId="77777777" w:rsidR="006327E9" w:rsidRPr="006327E9" w:rsidRDefault="006327E9" w:rsidP="006327E9">
      <w:pPr>
        <w:bidi/>
        <w:ind w:left="-2"/>
        <w:jc w:val="both"/>
        <w:rPr>
          <w:rFonts w:cs="David" w:hint="cs"/>
          <w:rtl/>
        </w:rPr>
      </w:pPr>
    </w:p>
    <w:p w14:paraId="486B30EF"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אנחנו לא מדברים כאן על תיקון תקנוני ולא על משהו </w:t>
      </w:r>
      <w:proofErr w:type="spellStart"/>
      <w:r w:rsidRPr="006327E9">
        <w:rPr>
          <w:rFonts w:cs="David" w:hint="cs"/>
          <w:rtl/>
        </w:rPr>
        <w:t>פרוצדורלי</w:t>
      </w:r>
      <w:proofErr w:type="spellEnd"/>
      <w:r w:rsidRPr="006327E9">
        <w:rPr>
          <w:rFonts w:cs="David" w:hint="cs"/>
          <w:rtl/>
        </w:rPr>
        <w:t xml:space="preserve">, אנחנו מדברים על פגיעה בחוק יסוד, ואני מדברת על חוק יסוד: הממשלה, סעיף 25ב, שבו נאמר: "סגן שר יפעל בכנסת ובמשרד שהתמנה לו בשם השר שמינה אותו ובמסגרת העניינים שמסר לו". כלומר, סגן השר הוא חלק בלתי נפרד מהרשות המבצעת. ברגע שאתה מושיב את נציג הרשות המבצעת בתוך ועדת הכנסת, אתה פוגע בעיקרון הפרדת הרשויות. </w:t>
      </w:r>
    </w:p>
    <w:p w14:paraId="5341096E" w14:textId="77777777" w:rsidR="006327E9" w:rsidRPr="006327E9" w:rsidRDefault="006327E9" w:rsidP="006327E9">
      <w:pPr>
        <w:bidi/>
        <w:ind w:left="-2"/>
        <w:jc w:val="both"/>
        <w:rPr>
          <w:rFonts w:cs="David" w:hint="cs"/>
          <w:rtl/>
        </w:rPr>
      </w:pPr>
    </w:p>
    <w:p w14:paraId="01139B2E" w14:textId="77777777" w:rsidR="006327E9" w:rsidRPr="006327E9" w:rsidRDefault="006327E9" w:rsidP="006327E9">
      <w:pPr>
        <w:bidi/>
        <w:ind w:left="-2"/>
        <w:jc w:val="both"/>
        <w:rPr>
          <w:rFonts w:cs="David" w:hint="cs"/>
          <w:u w:val="single"/>
          <w:rtl/>
        </w:rPr>
      </w:pPr>
      <w:r w:rsidRPr="006327E9">
        <w:rPr>
          <w:rFonts w:cs="David" w:hint="cs"/>
          <w:u w:val="single"/>
          <w:rtl/>
        </w:rPr>
        <w:t xml:space="preserve">יריב </w:t>
      </w:r>
      <w:proofErr w:type="spellStart"/>
      <w:r w:rsidRPr="006327E9">
        <w:rPr>
          <w:rFonts w:cs="David" w:hint="cs"/>
          <w:u w:val="single"/>
          <w:rtl/>
        </w:rPr>
        <w:t>לוין</w:t>
      </w:r>
      <w:proofErr w:type="spellEnd"/>
      <w:r w:rsidRPr="006327E9">
        <w:rPr>
          <w:rFonts w:cs="David" w:hint="cs"/>
          <w:u w:val="single"/>
          <w:rtl/>
        </w:rPr>
        <w:t>:</w:t>
      </w:r>
    </w:p>
    <w:p w14:paraId="6834DB7F" w14:textId="77777777" w:rsidR="006327E9" w:rsidRPr="006327E9" w:rsidRDefault="006327E9" w:rsidP="006327E9">
      <w:pPr>
        <w:bidi/>
        <w:ind w:left="-2"/>
        <w:jc w:val="both"/>
        <w:rPr>
          <w:rFonts w:cs="David" w:hint="cs"/>
          <w:rtl/>
        </w:rPr>
      </w:pPr>
    </w:p>
    <w:p w14:paraId="4ED5824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מה קורה כשהוא מצביע במליאה? מה ההבדל?</w:t>
      </w:r>
    </w:p>
    <w:p w14:paraId="6FF40614" w14:textId="77777777" w:rsidR="006327E9" w:rsidRPr="006327E9" w:rsidRDefault="006327E9" w:rsidP="006327E9">
      <w:pPr>
        <w:bidi/>
        <w:ind w:left="-2"/>
        <w:jc w:val="both"/>
        <w:rPr>
          <w:rFonts w:cs="David" w:hint="cs"/>
          <w:rtl/>
        </w:rPr>
      </w:pPr>
    </w:p>
    <w:p w14:paraId="7F9A2C1E"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589B68AB" w14:textId="77777777" w:rsidR="006327E9" w:rsidRPr="006327E9" w:rsidRDefault="006327E9" w:rsidP="006327E9">
      <w:pPr>
        <w:bidi/>
        <w:ind w:left="-2"/>
        <w:jc w:val="both"/>
        <w:rPr>
          <w:rFonts w:cs="David" w:hint="cs"/>
          <w:rtl/>
        </w:rPr>
      </w:pPr>
    </w:p>
    <w:p w14:paraId="5D0B460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זה מאושיות הדמוקרטיה. זכותה לחשוב ש-60 שנה הכנסת פגעה בחוק יסוד ובהפרדת רשויות. </w:t>
      </w:r>
    </w:p>
    <w:p w14:paraId="1489850F" w14:textId="77777777" w:rsidR="006327E9" w:rsidRPr="006327E9" w:rsidRDefault="006327E9" w:rsidP="006327E9">
      <w:pPr>
        <w:bidi/>
        <w:ind w:left="-2"/>
        <w:jc w:val="both"/>
        <w:rPr>
          <w:rFonts w:cs="David" w:hint="cs"/>
          <w:rtl/>
        </w:rPr>
      </w:pPr>
    </w:p>
    <w:p w14:paraId="7AC24B1D"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0AC8A05C" w14:textId="77777777" w:rsidR="006327E9" w:rsidRPr="006327E9" w:rsidRDefault="006327E9" w:rsidP="006327E9">
      <w:pPr>
        <w:bidi/>
        <w:ind w:left="-2"/>
        <w:jc w:val="both"/>
        <w:rPr>
          <w:rFonts w:cs="David" w:hint="cs"/>
          <w:rtl/>
        </w:rPr>
      </w:pPr>
    </w:p>
    <w:p w14:paraId="4DBC909C"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חוק יסוד: הממשלה הוא לא 60 שנה, אדוני היושב-ראש, והסעיף הזה הוא לא 60 שנה. </w:t>
      </w:r>
    </w:p>
    <w:p w14:paraId="56048A6F" w14:textId="77777777" w:rsidR="006327E9" w:rsidRPr="006327E9" w:rsidRDefault="006327E9" w:rsidP="006327E9">
      <w:pPr>
        <w:bidi/>
        <w:ind w:left="-2"/>
        <w:jc w:val="both"/>
        <w:rPr>
          <w:rFonts w:cs="David" w:hint="cs"/>
          <w:rtl/>
        </w:rPr>
      </w:pPr>
    </w:p>
    <w:p w14:paraId="073FB565"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321E9AD7" w14:textId="77777777" w:rsidR="006327E9" w:rsidRPr="006327E9" w:rsidRDefault="006327E9" w:rsidP="006327E9">
      <w:pPr>
        <w:bidi/>
        <w:ind w:left="-2"/>
        <w:jc w:val="both"/>
        <w:rPr>
          <w:rFonts w:cs="David" w:hint="cs"/>
          <w:rtl/>
        </w:rPr>
      </w:pPr>
    </w:p>
    <w:p w14:paraId="5B26F7F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תגידו לי: כך היה בעבר ושונה. למה זה שונה? הרי זה שונה בגלל איזושהי סיבה. זה שונה כיוון שסגני השרים לא הגיעו בכלל לישיבות הוועדות, הם היו עסוקים בענייניהם כסגני שרים. וזה שונה בעיקר כי יש כאן פגיעה בעיקרון הפרדת הרשויות. אתה אומר שהחלטתם ללכת לחומרה ולא לאפשר להחליף בוועדת הכספים ובוועדה לביקורת המדינה. באמת, תודה רבה. מה עם ועדת כלכלה, למשל? מה עם ועדת עבודה ורווחה? מה עם ועדת החוקה, חוק ומשפט? אתם הלכתם לחומרה כי ידעתם שהעניין הזה </w:t>
      </w:r>
      <w:proofErr w:type="spellStart"/>
      <w:r w:rsidRPr="006327E9">
        <w:rPr>
          <w:rFonts w:cs="David" w:hint="cs"/>
          <w:rtl/>
        </w:rPr>
        <w:t>בג"יץ</w:t>
      </w:r>
      <w:proofErr w:type="spellEnd"/>
      <w:r w:rsidRPr="006327E9">
        <w:rPr>
          <w:rFonts w:cs="David" w:hint="cs"/>
          <w:rtl/>
        </w:rPr>
        <w:t xml:space="preserve">, שיש כאן עניין קונסטיטוציוני ממדרגה ראשונה. והיועצים המשפטיים שלכם, ככל הנראה, אמרו לכם שזה לא יעמוד בפני בג"ץ אם אתם לא תרככו. אתם לבד יודעים שיש כאן בעיה מאוד </w:t>
      </w:r>
      <w:proofErr w:type="spellStart"/>
      <w:r w:rsidRPr="006327E9">
        <w:rPr>
          <w:rFonts w:cs="David" w:hint="cs"/>
          <w:rtl/>
        </w:rPr>
        <w:t>מאוד</w:t>
      </w:r>
      <w:proofErr w:type="spellEnd"/>
      <w:r w:rsidRPr="006327E9">
        <w:rPr>
          <w:rFonts w:cs="David" w:hint="cs"/>
          <w:rtl/>
        </w:rPr>
        <w:t xml:space="preserve"> חמורה בעיקרון הפרדת הרשויות, ולכן הלכתם לחומרה. זה לא לחומרה. אתם פוגעים בכבודה של הכנסת, במעמדה של הכנסת, בדמוקרטיה, והכול בשביל לאשר ממשלה מנופחת של 39 שרים וסגני שרים. </w:t>
      </w:r>
    </w:p>
    <w:p w14:paraId="01034148" w14:textId="77777777" w:rsidR="006327E9" w:rsidRPr="006327E9" w:rsidRDefault="006327E9" w:rsidP="006327E9">
      <w:pPr>
        <w:bidi/>
        <w:ind w:left="-2"/>
        <w:jc w:val="both"/>
        <w:rPr>
          <w:rFonts w:cs="David" w:hint="cs"/>
          <w:rtl/>
        </w:rPr>
      </w:pPr>
    </w:p>
    <w:p w14:paraId="74EC215F"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1C93EE3" w14:textId="77777777" w:rsidR="006327E9" w:rsidRPr="006327E9" w:rsidRDefault="006327E9" w:rsidP="006327E9">
      <w:pPr>
        <w:bidi/>
        <w:ind w:left="-2"/>
        <w:jc w:val="both"/>
        <w:rPr>
          <w:rFonts w:cs="David" w:hint="cs"/>
          <w:u w:val="single"/>
          <w:rtl/>
        </w:rPr>
      </w:pPr>
    </w:p>
    <w:p w14:paraId="407E55C5"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תודה. זכות הדיבור לחברת הכנסת אברהם </w:t>
      </w:r>
      <w:proofErr w:type="spellStart"/>
      <w:r w:rsidRPr="006327E9">
        <w:rPr>
          <w:rFonts w:cs="David" w:hint="cs"/>
          <w:rtl/>
        </w:rPr>
        <w:t>בלילא</w:t>
      </w:r>
      <w:proofErr w:type="spellEnd"/>
      <w:r w:rsidRPr="006327E9">
        <w:rPr>
          <w:rFonts w:cs="David" w:hint="cs"/>
          <w:rtl/>
        </w:rPr>
        <w:t xml:space="preserve">, בבקשה. </w:t>
      </w:r>
    </w:p>
    <w:p w14:paraId="49AD2F19" w14:textId="77777777" w:rsidR="006327E9" w:rsidRPr="006327E9" w:rsidRDefault="006327E9" w:rsidP="006327E9">
      <w:pPr>
        <w:bidi/>
        <w:ind w:left="-2"/>
        <w:jc w:val="both"/>
        <w:rPr>
          <w:rFonts w:cs="David" w:hint="cs"/>
          <w:rtl/>
        </w:rPr>
      </w:pPr>
    </w:p>
    <w:p w14:paraId="13F4A555"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B7759CA" w14:textId="77777777" w:rsidR="006327E9" w:rsidRPr="006327E9" w:rsidRDefault="006327E9" w:rsidP="006327E9">
      <w:pPr>
        <w:bidi/>
        <w:ind w:left="-2"/>
        <w:jc w:val="both"/>
        <w:rPr>
          <w:rFonts w:cs="David" w:hint="cs"/>
          <w:u w:val="single"/>
          <w:rtl/>
        </w:rPr>
      </w:pPr>
    </w:p>
    <w:p w14:paraId="1CBC5ECB"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אורית נוקד יכולה להתפטר מלהיות סגנית שרה. לא כתוב לה בשום מקום שהיא צריכה להיות סגנית שרה. </w:t>
      </w:r>
    </w:p>
    <w:p w14:paraId="018D655F" w14:textId="77777777" w:rsidR="006327E9" w:rsidRPr="006327E9" w:rsidRDefault="006327E9" w:rsidP="006327E9">
      <w:pPr>
        <w:bidi/>
        <w:ind w:left="-2"/>
        <w:jc w:val="both"/>
        <w:rPr>
          <w:rFonts w:cs="David" w:hint="cs"/>
          <w:rtl/>
        </w:rPr>
      </w:pPr>
    </w:p>
    <w:p w14:paraId="287695E6"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8616EB9" w14:textId="77777777" w:rsidR="006327E9" w:rsidRPr="006327E9" w:rsidRDefault="006327E9" w:rsidP="006327E9">
      <w:pPr>
        <w:bidi/>
        <w:ind w:left="-2"/>
        <w:jc w:val="both"/>
        <w:rPr>
          <w:rFonts w:cs="David" w:hint="cs"/>
          <w:u w:val="single"/>
          <w:rtl/>
        </w:rPr>
      </w:pPr>
    </w:p>
    <w:p w14:paraId="7CE1903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חבר הכנסת בר-און, עכשיו אתה מפריע לחברת הכנסת אברהם </w:t>
      </w:r>
      <w:proofErr w:type="spellStart"/>
      <w:r w:rsidRPr="006327E9">
        <w:rPr>
          <w:rFonts w:cs="David" w:hint="cs"/>
          <w:rtl/>
        </w:rPr>
        <w:t>בלילא</w:t>
      </w:r>
      <w:proofErr w:type="spellEnd"/>
      <w:r w:rsidRPr="006327E9">
        <w:rPr>
          <w:rFonts w:cs="David" w:hint="cs"/>
          <w:rtl/>
        </w:rPr>
        <w:t xml:space="preserve">, אלא אם כן גם היא תגיד שבמסגרת שלוש הדקות שלה היא מאפשרת לך. </w:t>
      </w:r>
    </w:p>
    <w:p w14:paraId="7465E6B7" w14:textId="77777777" w:rsidR="006327E9" w:rsidRPr="006327E9" w:rsidRDefault="006327E9" w:rsidP="006327E9">
      <w:pPr>
        <w:bidi/>
        <w:ind w:left="-2"/>
        <w:jc w:val="both"/>
        <w:rPr>
          <w:rFonts w:cs="David" w:hint="cs"/>
          <w:rtl/>
        </w:rPr>
      </w:pPr>
    </w:p>
    <w:p w14:paraId="0450F3CB"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30A56938" w14:textId="77777777" w:rsidR="006327E9" w:rsidRPr="006327E9" w:rsidRDefault="006327E9" w:rsidP="006327E9">
      <w:pPr>
        <w:bidi/>
        <w:ind w:left="-2"/>
        <w:jc w:val="both"/>
        <w:rPr>
          <w:rFonts w:cs="David" w:hint="cs"/>
          <w:rtl/>
        </w:rPr>
      </w:pPr>
    </w:p>
    <w:p w14:paraId="54C2653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הרי זה לא סוד שזו הממשלה המנופחת והגדולה בעולם, בין היתר במספר השרים שלה, ובין היתר בכל מה שקשור לחלוקת אותם תיקים של סגני שרים לענייני כלום. הסיטואציה היא כזאת: נתניהו נמצא בשעה של משבר כלכלי, דיונים על תקציב שעדיין אני לא יודעת אם הוא עבר. הרי אתמול עד השעה 16:00 הנושא לא היה על סדר-היום. מה קרה בפרק זמן של אחר-הצהריים בהיר אחד, שבו החלטת להכניס את זה לסדר-היום? אמרת כך: כולם עסוקים בתקציב, אף אחד לא ירגיש בשינוי הדרמטי שאני עומד להביא. התקשורת תהיה עסוקה, מן הסתם, בכל מה שקשור למחלוקות התקציב, ובוא נביא עוד שינוי של הרוב הדורסני של הקואליציה הנוכחית. </w:t>
      </w:r>
    </w:p>
    <w:p w14:paraId="40B17041" w14:textId="77777777" w:rsidR="006327E9" w:rsidRPr="006327E9" w:rsidRDefault="006327E9" w:rsidP="006327E9">
      <w:pPr>
        <w:bidi/>
        <w:ind w:left="-2"/>
        <w:jc w:val="both"/>
        <w:rPr>
          <w:rFonts w:cs="David" w:hint="cs"/>
          <w:rtl/>
        </w:rPr>
      </w:pPr>
    </w:p>
    <w:p w14:paraId="722C4AD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גם אני הייתי יושבת-ראש ועדת הכנסת. אני אולי בין הראשונים שהנהיגה את כל מה שקשור לשינויים בתקנון שמחייבים. ישב פה יושב-ראש הכנסת ראובן ריבלין, ישב פה יושב-ראש הקואליציה גדעון סער. כיושבת-ראש הוועדה, כדי להביא שינויים במיוחד מרחיקי לכת בתקנון, נערכו דיונים, נעשו שימועים, לעתים הזמנו גם מומחים לראות אילו השלכות יש על כל שינוי בתקנון על עבודתם של חברי הכנסת. אבל למעט העובדה שאותם סגנים קיבלו שמונה עוזרים בשבוע שעבר, אני לא שומעת אתכם אומרים: נכניס אותם לוועדות, אבל בתמורה לזה נחזיר את אותם חמישה עוזרים לחברי הכנסת. אנחנו נקצץ ונעזור לתקציב של מדינת ישראל. </w:t>
      </w:r>
    </w:p>
    <w:p w14:paraId="283F58FF" w14:textId="77777777" w:rsidR="006327E9" w:rsidRPr="006327E9" w:rsidRDefault="006327E9" w:rsidP="006327E9">
      <w:pPr>
        <w:bidi/>
        <w:ind w:left="-2"/>
        <w:jc w:val="both"/>
        <w:rPr>
          <w:rFonts w:cs="David" w:hint="cs"/>
          <w:rtl/>
        </w:rPr>
      </w:pPr>
    </w:p>
    <w:p w14:paraId="2145E81C" w14:textId="77777777" w:rsidR="006327E9" w:rsidRPr="006327E9" w:rsidRDefault="006327E9" w:rsidP="006327E9">
      <w:pPr>
        <w:bidi/>
        <w:ind w:left="-2"/>
        <w:jc w:val="both"/>
        <w:rPr>
          <w:rFonts w:cs="David" w:hint="cs"/>
          <w:u w:val="single"/>
          <w:rtl/>
        </w:rPr>
      </w:pPr>
      <w:r w:rsidRPr="006327E9">
        <w:rPr>
          <w:rFonts w:cs="David" w:hint="cs"/>
          <w:u w:val="single"/>
          <w:rtl/>
        </w:rPr>
        <w:t xml:space="preserve">יריב </w:t>
      </w:r>
      <w:proofErr w:type="spellStart"/>
      <w:r w:rsidRPr="006327E9">
        <w:rPr>
          <w:rFonts w:cs="David" w:hint="cs"/>
          <w:u w:val="single"/>
          <w:rtl/>
        </w:rPr>
        <w:t>לוין</w:t>
      </w:r>
      <w:proofErr w:type="spellEnd"/>
      <w:r w:rsidRPr="006327E9">
        <w:rPr>
          <w:rFonts w:cs="David" w:hint="cs"/>
          <w:u w:val="single"/>
          <w:rtl/>
        </w:rPr>
        <w:t>:</w:t>
      </w:r>
    </w:p>
    <w:p w14:paraId="11E639DD" w14:textId="77777777" w:rsidR="006327E9" w:rsidRPr="006327E9" w:rsidRDefault="006327E9" w:rsidP="006327E9">
      <w:pPr>
        <w:bidi/>
        <w:ind w:left="-2"/>
        <w:jc w:val="both"/>
        <w:rPr>
          <w:rFonts w:cs="David" w:hint="cs"/>
          <w:rtl/>
        </w:rPr>
      </w:pPr>
    </w:p>
    <w:p w14:paraId="484695E5"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כמה עוזרים היו לך כשהיית סגנית שרה?</w:t>
      </w:r>
    </w:p>
    <w:p w14:paraId="56F15E63" w14:textId="77777777" w:rsidR="006327E9" w:rsidRPr="006327E9" w:rsidRDefault="006327E9" w:rsidP="006327E9">
      <w:pPr>
        <w:bidi/>
        <w:ind w:left="-2"/>
        <w:jc w:val="both"/>
        <w:rPr>
          <w:rFonts w:cs="David" w:hint="cs"/>
          <w:rtl/>
        </w:rPr>
      </w:pPr>
    </w:p>
    <w:p w14:paraId="04BEE0E6"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29C67E5F" w14:textId="77777777" w:rsidR="006327E9" w:rsidRPr="006327E9" w:rsidRDefault="006327E9" w:rsidP="006327E9">
      <w:pPr>
        <w:bidi/>
        <w:ind w:left="-2"/>
        <w:jc w:val="both"/>
        <w:rPr>
          <w:rFonts w:cs="David" w:hint="cs"/>
          <w:rtl/>
        </w:rPr>
      </w:pPr>
    </w:p>
    <w:p w14:paraId="3EEAB96F"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חמישה. והאמן לי שעבדנו מעל ומעבר. למעט העובדה שאתם עוזרים לנתניהו לעשות הכול כדי לאפשר לאוטובוס הממשלתי שלו לצעוד בבטחה, אין משהו אחר. </w:t>
      </w:r>
    </w:p>
    <w:p w14:paraId="4DD8B6A2" w14:textId="77777777" w:rsidR="006327E9" w:rsidRPr="006327E9" w:rsidRDefault="006327E9" w:rsidP="006327E9">
      <w:pPr>
        <w:bidi/>
        <w:ind w:left="-2"/>
        <w:jc w:val="both"/>
        <w:rPr>
          <w:rFonts w:cs="David" w:hint="cs"/>
          <w:rtl/>
        </w:rPr>
      </w:pPr>
    </w:p>
    <w:p w14:paraId="0DE3407E" w14:textId="77777777" w:rsidR="006327E9" w:rsidRPr="006327E9" w:rsidRDefault="006327E9" w:rsidP="006327E9">
      <w:pPr>
        <w:bidi/>
        <w:ind w:left="-2" w:firstLine="722"/>
        <w:jc w:val="both"/>
        <w:rPr>
          <w:rFonts w:cs="David" w:hint="cs"/>
          <w:rtl/>
        </w:rPr>
      </w:pPr>
      <w:r w:rsidRPr="006327E9">
        <w:rPr>
          <w:rFonts w:cs="David" w:hint="cs"/>
          <w:rtl/>
        </w:rPr>
        <w:t xml:space="preserve">אדוני היושב-ראש, היינו חברים באותה תנועה. גם לך לא היה תמיד נוח עם המשמעת הקואליציונית, ולא אחת היו לנו ויכוחים </w:t>
      </w:r>
      <w:r w:rsidRPr="006327E9">
        <w:rPr>
          <w:rFonts w:cs="David"/>
          <w:rtl/>
        </w:rPr>
        <w:t>–</w:t>
      </w:r>
      <w:r w:rsidRPr="006327E9">
        <w:rPr>
          <w:rFonts w:cs="David" w:hint="cs"/>
          <w:rtl/>
        </w:rPr>
        <w:t xml:space="preserve"> לי כשרה המקשרת ולך כחבר הכנסת </w:t>
      </w:r>
      <w:r w:rsidRPr="006327E9">
        <w:rPr>
          <w:rFonts w:cs="David"/>
          <w:rtl/>
        </w:rPr>
        <w:t>–</w:t>
      </w:r>
      <w:r w:rsidRPr="006327E9">
        <w:rPr>
          <w:rFonts w:cs="David" w:hint="cs"/>
          <w:rtl/>
        </w:rPr>
        <w:t xml:space="preserve"> וכיבדתי את העמדות שלך בנושאים קריטיים מאוד ומשמעותיים עבורך. זהו שינוי דרמטי, גם אם היה לו עבר, והזכרת את כל ההיסטוריה שלו. בשנה שעברה, כאשר נערך הדיון, הוא נועד כדי לחזק את מעמדה של הכנסת בהיבט של פיקוח הכנסת על עבודת הממשלה. למה אתה מבזה את הכנסת הזאת? העלית את זה לדיון, אל תביא את זה להצבעה. בוא תתנהל לפנים משורת הדין, תביא מומחים שידברו בכל הסוגיה כבדת המשקל הזאת. אי-אפשר לנצל את הרוב הדורסני שלכם כדי לשנות את התקנון השכם והערב. </w:t>
      </w:r>
    </w:p>
    <w:p w14:paraId="622DDADE" w14:textId="77777777" w:rsidR="006327E9" w:rsidRPr="006327E9" w:rsidRDefault="006327E9" w:rsidP="006327E9">
      <w:pPr>
        <w:bidi/>
        <w:ind w:left="-2" w:firstLine="722"/>
        <w:jc w:val="both"/>
        <w:rPr>
          <w:rFonts w:cs="David" w:hint="cs"/>
          <w:rtl/>
        </w:rPr>
      </w:pPr>
    </w:p>
    <w:p w14:paraId="1432603A"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BA241EC" w14:textId="77777777" w:rsidR="006327E9" w:rsidRPr="006327E9" w:rsidRDefault="006327E9" w:rsidP="006327E9">
      <w:pPr>
        <w:bidi/>
        <w:ind w:left="-2"/>
        <w:jc w:val="both"/>
        <w:rPr>
          <w:rFonts w:cs="David" w:hint="cs"/>
          <w:u w:val="single"/>
          <w:rtl/>
        </w:rPr>
      </w:pPr>
    </w:p>
    <w:p w14:paraId="4AC7E50F" w14:textId="77777777" w:rsidR="006327E9" w:rsidRPr="006327E9" w:rsidRDefault="006327E9" w:rsidP="006327E9">
      <w:pPr>
        <w:bidi/>
        <w:ind w:left="-2" w:firstLine="722"/>
        <w:jc w:val="both"/>
        <w:rPr>
          <w:rFonts w:cs="David" w:hint="cs"/>
          <w:rtl/>
        </w:rPr>
      </w:pPr>
      <w:r w:rsidRPr="006327E9">
        <w:rPr>
          <w:rFonts w:cs="David" w:hint="cs"/>
          <w:rtl/>
        </w:rPr>
        <w:t xml:space="preserve">תודה. חבר הכנסת </w:t>
      </w:r>
      <w:proofErr w:type="spellStart"/>
      <w:r w:rsidRPr="006327E9">
        <w:rPr>
          <w:rFonts w:cs="David" w:hint="cs"/>
          <w:rtl/>
        </w:rPr>
        <w:t>טלב</w:t>
      </w:r>
      <w:proofErr w:type="spellEnd"/>
      <w:r w:rsidRPr="006327E9">
        <w:rPr>
          <w:rFonts w:cs="David" w:hint="cs"/>
          <w:rtl/>
        </w:rPr>
        <w:t xml:space="preserve"> </w:t>
      </w:r>
      <w:proofErr w:type="spellStart"/>
      <w:r w:rsidRPr="006327E9">
        <w:rPr>
          <w:rFonts w:cs="David" w:hint="cs"/>
          <w:rtl/>
        </w:rPr>
        <w:t>אלסאנע</w:t>
      </w:r>
      <w:proofErr w:type="spellEnd"/>
      <w:r w:rsidRPr="006327E9">
        <w:rPr>
          <w:rFonts w:cs="David" w:hint="cs"/>
          <w:rtl/>
        </w:rPr>
        <w:t xml:space="preserve">, שלוש דקות. </w:t>
      </w:r>
    </w:p>
    <w:p w14:paraId="71AB40B2" w14:textId="77777777" w:rsidR="006327E9" w:rsidRPr="006327E9" w:rsidRDefault="006327E9" w:rsidP="006327E9">
      <w:pPr>
        <w:bidi/>
        <w:ind w:left="-2" w:firstLine="722"/>
        <w:jc w:val="both"/>
        <w:rPr>
          <w:rFonts w:cs="David" w:hint="cs"/>
          <w:rtl/>
        </w:rPr>
      </w:pPr>
    </w:p>
    <w:p w14:paraId="51DDDB1C" w14:textId="77777777" w:rsidR="006327E9" w:rsidRPr="006327E9" w:rsidRDefault="006327E9" w:rsidP="006327E9">
      <w:pPr>
        <w:bidi/>
        <w:jc w:val="both"/>
        <w:rPr>
          <w:rFonts w:cs="David" w:hint="cs"/>
          <w:u w:val="single"/>
          <w:rtl/>
        </w:rPr>
      </w:pPr>
      <w:proofErr w:type="spellStart"/>
      <w:r w:rsidRPr="006327E9">
        <w:rPr>
          <w:rFonts w:cs="David" w:hint="cs"/>
          <w:u w:val="single"/>
          <w:rtl/>
        </w:rPr>
        <w:t>טלב</w:t>
      </w:r>
      <w:proofErr w:type="spellEnd"/>
      <w:r w:rsidRPr="006327E9">
        <w:rPr>
          <w:rFonts w:cs="David" w:hint="cs"/>
          <w:u w:val="single"/>
          <w:rtl/>
        </w:rPr>
        <w:t xml:space="preserve"> </w:t>
      </w:r>
      <w:proofErr w:type="spellStart"/>
      <w:r w:rsidRPr="006327E9">
        <w:rPr>
          <w:rFonts w:cs="David" w:hint="cs"/>
          <w:u w:val="single"/>
          <w:rtl/>
        </w:rPr>
        <w:t>אלסאנע</w:t>
      </w:r>
      <w:proofErr w:type="spellEnd"/>
      <w:r w:rsidRPr="006327E9">
        <w:rPr>
          <w:rFonts w:cs="David" w:hint="cs"/>
          <w:u w:val="single"/>
          <w:rtl/>
        </w:rPr>
        <w:t>:</w:t>
      </w:r>
    </w:p>
    <w:p w14:paraId="472B911F" w14:textId="77777777" w:rsidR="006327E9" w:rsidRPr="006327E9" w:rsidRDefault="006327E9" w:rsidP="006327E9">
      <w:pPr>
        <w:bidi/>
        <w:jc w:val="both"/>
        <w:rPr>
          <w:rFonts w:cs="David" w:hint="cs"/>
          <w:rtl/>
        </w:rPr>
      </w:pPr>
    </w:p>
    <w:p w14:paraId="6D6B24D5" w14:textId="77777777" w:rsidR="006327E9" w:rsidRPr="006327E9" w:rsidRDefault="006327E9" w:rsidP="006327E9">
      <w:pPr>
        <w:bidi/>
        <w:ind w:firstLine="565"/>
        <w:jc w:val="both"/>
        <w:rPr>
          <w:rFonts w:cs="David" w:hint="cs"/>
          <w:rtl/>
        </w:rPr>
      </w:pPr>
      <w:r w:rsidRPr="006327E9">
        <w:rPr>
          <w:rFonts w:cs="David" w:hint="cs"/>
          <w:rtl/>
        </w:rPr>
        <w:tab/>
        <w:t xml:space="preserve">אדוני היושב-ראש, העניין כאן לדעתי איננו דבר של מה בכך או טכני, זו סוגיה מאוד מהותית. נשאלת השאלה לאן רוצה להגיע הקואליציה הזאת בשינוי כללי המשחק שהיא מקיימת. היא יכולה לתפור את הממשלה כראות עיניה, זו הרשות המבצעת. אבל לתפור גם את הכנסת ואת הפעילות שלה, לעשות הלאמה לכנסת ולוועדותיה הכול על-מנת להבטיח את השרידות של הממשלה ושהרוב הקואליציוני יהפוך להיות חותמת גומי של הממשלה? כולם מצייתים מבלי לעשות חשבון שמה שקובעים כאן זה שינוי בתקנון, זה יכול להמשיך גם לאחר שהממשלה הזאת תחלוף מהעולם. ואם מישהו רוצה להשתמש בכוחו, הוא יכול להשתמש עד אין-סוף, להגיע למצב של אבסורד. פעם היה קיסר רומי שנתן זכות לסוס שלו להיות חבר בסנאט. זה כוח, זו סמכות, הוא יכול. לכן לממשלה הזאת יש הכוח ויש היכולת, אבל צריך להיות גם היגיון, צריך להיות גם קצת שכל. העיקרון הוא שהכנסת היא אשר מנהלת את הממשלה. הממשלה שואבת את הכוח שלה מהכנסת, ולא להיפך. כאן רוצים שהממשלה, סגני השרים, הם שיכתיבו, הם שינהלו. אין שום סיבה, אין שום הצדקה. לכן הדבר הזה הוא שינוי קונסטיטוציוני חמור שפוגע בהפרדת הרשויות. אסור לזלזל בדבר הזה ואסור לעשות שיקול מפלגתי ולשנות את כללי המשחק עד כדי כך. </w:t>
      </w:r>
    </w:p>
    <w:p w14:paraId="4270DFA9" w14:textId="77777777" w:rsidR="006327E9" w:rsidRPr="006327E9" w:rsidRDefault="006327E9" w:rsidP="006327E9">
      <w:pPr>
        <w:bidi/>
        <w:ind w:firstLine="565"/>
        <w:jc w:val="both"/>
        <w:rPr>
          <w:rFonts w:cs="David" w:hint="cs"/>
          <w:rtl/>
        </w:rPr>
      </w:pPr>
    </w:p>
    <w:p w14:paraId="7F413FF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53FE450" w14:textId="77777777" w:rsidR="006327E9" w:rsidRPr="006327E9" w:rsidRDefault="006327E9" w:rsidP="006327E9">
      <w:pPr>
        <w:bidi/>
        <w:ind w:left="-2"/>
        <w:jc w:val="both"/>
        <w:rPr>
          <w:rFonts w:cs="David" w:hint="cs"/>
          <w:u w:val="single"/>
          <w:rtl/>
        </w:rPr>
      </w:pPr>
    </w:p>
    <w:p w14:paraId="7F269505" w14:textId="77777777" w:rsidR="006327E9" w:rsidRPr="006327E9" w:rsidRDefault="006327E9" w:rsidP="006327E9">
      <w:pPr>
        <w:bidi/>
        <w:ind w:firstLine="565"/>
        <w:jc w:val="both"/>
        <w:rPr>
          <w:rFonts w:cs="David" w:hint="cs"/>
          <w:rtl/>
        </w:rPr>
      </w:pPr>
      <w:r w:rsidRPr="006327E9">
        <w:rPr>
          <w:rFonts w:cs="David" w:hint="cs"/>
          <w:rtl/>
        </w:rPr>
        <w:tab/>
        <w:t xml:space="preserve">תודה. חברת הכנסת </w:t>
      </w:r>
      <w:proofErr w:type="spellStart"/>
      <w:r w:rsidRPr="006327E9">
        <w:rPr>
          <w:rFonts w:cs="David" w:hint="cs"/>
          <w:rtl/>
        </w:rPr>
        <w:t>אדטו</w:t>
      </w:r>
      <w:proofErr w:type="spellEnd"/>
      <w:r w:rsidRPr="006327E9">
        <w:rPr>
          <w:rFonts w:cs="David" w:hint="cs"/>
          <w:rtl/>
        </w:rPr>
        <w:t xml:space="preserve">, בבקשה. </w:t>
      </w:r>
    </w:p>
    <w:p w14:paraId="062FD75B" w14:textId="77777777" w:rsidR="006327E9" w:rsidRPr="006327E9" w:rsidRDefault="006327E9" w:rsidP="006327E9">
      <w:pPr>
        <w:bidi/>
        <w:ind w:firstLine="565"/>
        <w:jc w:val="both"/>
        <w:rPr>
          <w:rFonts w:cs="David" w:hint="cs"/>
          <w:rtl/>
        </w:rPr>
      </w:pPr>
    </w:p>
    <w:p w14:paraId="74657F51" w14:textId="77777777" w:rsidR="006327E9" w:rsidRDefault="006327E9" w:rsidP="006327E9">
      <w:pPr>
        <w:bidi/>
        <w:jc w:val="both"/>
        <w:rPr>
          <w:rFonts w:cs="David" w:hint="cs"/>
          <w:u w:val="single"/>
          <w:rtl/>
        </w:rPr>
      </w:pPr>
    </w:p>
    <w:p w14:paraId="74D24EA4" w14:textId="77777777" w:rsidR="006327E9" w:rsidRDefault="006327E9" w:rsidP="006327E9">
      <w:pPr>
        <w:bidi/>
        <w:jc w:val="both"/>
        <w:rPr>
          <w:rFonts w:cs="David" w:hint="cs"/>
          <w:u w:val="single"/>
          <w:rtl/>
        </w:rPr>
      </w:pPr>
    </w:p>
    <w:p w14:paraId="431FF279" w14:textId="77777777" w:rsidR="006327E9" w:rsidRDefault="006327E9" w:rsidP="006327E9">
      <w:pPr>
        <w:bidi/>
        <w:jc w:val="both"/>
        <w:rPr>
          <w:rFonts w:cs="David" w:hint="cs"/>
          <w:u w:val="single"/>
          <w:rtl/>
        </w:rPr>
      </w:pPr>
    </w:p>
    <w:p w14:paraId="3BA5E067" w14:textId="77777777" w:rsidR="006327E9" w:rsidRDefault="006327E9" w:rsidP="006327E9">
      <w:pPr>
        <w:bidi/>
        <w:jc w:val="both"/>
        <w:rPr>
          <w:rFonts w:cs="David" w:hint="cs"/>
          <w:u w:val="single"/>
          <w:rtl/>
        </w:rPr>
      </w:pPr>
    </w:p>
    <w:p w14:paraId="659E9E17" w14:textId="77777777" w:rsidR="006327E9" w:rsidRDefault="006327E9" w:rsidP="006327E9">
      <w:pPr>
        <w:bidi/>
        <w:jc w:val="both"/>
        <w:rPr>
          <w:rFonts w:cs="David" w:hint="cs"/>
          <w:u w:val="single"/>
          <w:rtl/>
        </w:rPr>
      </w:pPr>
    </w:p>
    <w:p w14:paraId="1123CDEC" w14:textId="77777777" w:rsidR="006327E9" w:rsidRDefault="006327E9" w:rsidP="006327E9">
      <w:pPr>
        <w:bidi/>
        <w:jc w:val="both"/>
        <w:rPr>
          <w:rFonts w:cs="David" w:hint="cs"/>
          <w:u w:val="single"/>
          <w:rtl/>
        </w:rPr>
      </w:pPr>
    </w:p>
    <w:p w14:paraId="259F89FD" w14:textId="77777777" w:rsidR="006327E9" w:rsidRDefault="006327E9" w:rsidP="006327E9">
      <w:pPr>
        <w:bidi/>
        <w:jc w:val="both"/>
        <w:rPr>
          <w:rFonts w:cs="David" w:hint="cs"/>
          <w:u w:val="single"/>
          <w:rtl/>
        </w:rPr>
      </w:pPr>
    </w:p>
    <w:p w14:paraId="747D6BAD" w14:textId="77777777" w:rsidR="006327E9" w:rsidRDefault="006327E9" w:rsidP="006327E9">
      <w:pPr>
        <w:bidi/>
        <w:jc w:val="both"/>
        <w:rPr>
          <w:rFonts w:cs="David" w:hint="cs"/>
          <w:u w:val="single"/>
          <w:rtl/>
        </w:rPr>
      </w:pPr>
    </w:p>
    <w:p w14:paraId="0A98B19B" w14:textId="77777777" w:rsidR="006327E9" w:rsidRPr="006327E9" w:rsidRDefault="006327E9" w:rsidP="006327E9">
      <w:pPr>
        <w:bidi/>
        <w:jc w:val="both"/>
        <w:rPr>
          <w:rFonts w:cs="David" w:hint="cs"/>
          <w:u w:val="single"/>
          <w:rtl/>
        </w:rPr>
      </w:pPr>
      <w:r w:rsidRPr="006327E9">
        <w:rPr>
          <w:rFonts w:cs="David" w:hint="cs"/>
          <w:u w:val="single"/>
          <w:rtl/>
        </w:rPr>
        <w:t xml:space="preserve">רחל </w:t>
      </w:r>
      <w:proofErr w:type="spellStart"/>
      <w:r w:rsidRPr="006327E9">
        <w:rPr>
          <w:rFonts w:cs="David" w:hint="cs"/>
          <w:u w:val="single"/>
          <w:rtl/>
        </w:rPr>
        <w:t>אדטו</w:t>
      </w:r>
      <w:proofErr w:type="spellEnd"/>
      <w:r w:rsidRPr="006327E9">
        <w:rPr>
          <w:rFonts w:cs="David" w:hint="cs"/>
          <w:u w:val="single"/>
          <w:rtl/>
        </w:rPr>
        <w:t>:</w:t>
      </w:r>
    </w:p>
    <w:p w14:paraId="1EE22E33" w14:textId="77777777" w:rsidR="006327E9" w:rsidRPr="006327E9" w:rsidRDefault="006327E9" w:rsidP="006327E9">
      <w:pPr>
        <w:bidi/>
        <w:jc w:val="both"/>
        <w:rPr>
          <w:rFonts w:cs="David" w:hint="cs"/>
          <w:rtl/>
        </w:rPr>
      </w:pPr>
    </w:p>
    <w:p w14:paraId="6613186B" w14:textId="77777777" w:rsidR="006327E9" w:rsidRPr="006327E9" w:rsidRDefault="006327E9" w:rsidP="006327E9">
      <w:pPr>
        <w:bidi/>
        <w:jc w:val="both"/>
        <w:rPr>
          <w:rFonts w:cs="David" w:hint="cs"/>
          <w:rtl/>
        </w:rPr>
      </w:pPr>
      <w:r w:rsidRPr="006327E9">
        <w:rPr>
          <w:rFonts w:cs="David" w:hint="cs"/>
          <w:rtl/>
        </w:rPr>
        <w:tab/>
        <w:t xml:space="preserve">יש לי ילד בן 18, שעשה לא מזמן בחינת בגרות באזרחות. במסגרת בחינת הבגרות באזרחות עברנו על הספר, וכתוב שהפרדת רשויות, בתור אחד הדברים המכוננים משטר דמוקרטי. יש רשות מחוקקת ורשות מבצעת. מה הולכים לעשות עכשיו בספרי האזרחות האלה, שלמדו אותם רק עכשיו? אנחנו הולכים לשנות את ספרי האזרחות ולהגיד שאין הפרדה בין רשות מבצעת לבין רשות מחוקקת? מה המשמעות של הדבר הזה? שלי יחימוביץ אמרה באופן ברור, אנחנו עדים כרגע למדרון חלקלק שהיום יש לנו סגני שרים מיוצגים בוועדה, ומדוע שלא ישנו שגם שרים למקרה שלא יספיקו סגני השרים? הרי באותה הצבעה דרקונית אפשר גם להכניס את השרים, כי מה ההבדל בין שרים לסגני שרים לצורך העניין? אם קיימת הפרדת רשויות, היא חלק ממהות הדמוקרטיה של מדינת ישראל, היא חלק מחוקי היסוד של מדינת ישראל. כך זה צריך להישמר. הרי מחר גם תביאו הצעה אחרת, לצמצם את מספר הוועדות כך שהניידות של סגני השרים וחברי הכנסת של הקואליציה תהיה קלה יותר. כי אם במקום 12 ועדות תהיינה שלוש ועדות או חמש ועדות במקרה הטוב, יהיה הרבה יותר קל לשלוט על הדבר הזה. אז בואו נכנס שוב את ועדת הכנסת ונשנה תקנון פעם נוספת. הפרדת הרשויות היא אחת מאושיות הדמוקרטיה. פגיעה בהפרדת הרשויות היא המדרון החלקלק שאחריתו מי </w:t>
      </w:r>
      <w:proofErr w:type="spellStart"/>
      <w:r w:rsidRPr="006327E9">
        <w:rPr>
          <w:rFonts w:cs="David" w:hint="cs"/>
          <w:rtl/>
        </w:rPr>
        <w:t>ישורנה</w:t>
      </w:r>
      <w:proofErr w:type="spellEnd"/>
      <w:r w:rsidRPr="006327E9">
        <w:rPr>
          <w:rFonts w:cs="David" w:hint="cs"/>
          <w:rtl/>
        </w:rPr>
        <w:t xml:space="preserve">. </w:t>
      </w:r>
    </w:p>
    <w:p w14:paraId="059C9C10" w14:textId="77777777" w:rsidR="006327E9" w:rsidRPr="006327E9" w:rsidRDefault="006327E9" w:rsidP="006327E9">
      <w:pPr>
        <w:bidi/>
        <w:ind w:firstLine="565"/>
        <w:jc w:val="both"/>
        <w:rPr>
          <w:rFonts w:cs="David" w:hint="cs"/>
          <w:rtl/>
        </w:rPr>
      </w:pPr>
    </w:p>
    <w:p w14:paraId="641BC776"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8BFD5CF" w14:textId="77777777" w:rsidR="006327E9" w:rsidRPr="006327E9" w:rsidRDefault="006327E9" w:rsidP="006327E9">
      <w:pPr>
        <w:bidi/>
        <w:ind w:left="-2"/>
        <w:jc w:val="both"/>
        <w:rPr>
          <w:rFonts w:cs="David" w:hint="cs"/>
          <w:u w:val="single"/>
          <w:rtl/>
        </w:rPr>
      </w:pPr>
    </w:p>
    <w:p w14:paraId="127A14CF"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תודה רבה. בבקשה, חבר הכנסת יואל חסון. </w:t>
      </w:r>
    </w:p>
    <w:p w14:paraId="707CFBEC" w14:textId="77777777" w:rsidR="006327E9" w:rsidRPr="006327E9" w:rsidRDefault="006327E9" w:rsidP="006327E9">
      <w:pPr>
        <w:bidi/>
        <w:ind w:left="-2"/>
        <w:jc w:val="both"/>
        <w:rPr>
          <w:rFonts w:cs="David" w:hint="cs"/>
          <w:rtl/>
        </w:rPr>
      </w:pPr>
    </w:p>
    <w:p w14:paraId="05D98BD1"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05D586CE" w14:textId="77777777" w:rsidR="006327E9" w:rsidRPr="006327E9" w:rsidRDefault="006327E9" w:rsidP="006327E9">
      <w:pPr>
        <w:bidi/>
        <w:ind w:left="-2"/>
        <w:jc w:val="both"/>
        <w:rPr>
          <w:rFonts w:cs="David" w:hint="cs"/>
          <w:rtl/>
        </w:rPr>
      </w:pPr>
    </w:p>
    <w:p w14:paraId="6BA130F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אני יכול לבקש להציע הצעה לסדר?</w:t>
      </w:r>
    </w:p>
    <w:p w14:paraId="21DFC940" w14:textId="77777777" w:rsidR="006327E9" w:rsidRPr="006327E9" w:rsidRDefault="006327E9" w:rsidP="006327E9">
      <w:pPr>
        <w:bidi/>
        <w:ind w:left="-2"/>
        <w:jc w:val="both"/>
        <w:rPr>
          <w:rFonts w:cs="David" w:hint="cs"/>
          <w:rtl/>
        </w:rPr>
      </w:pPr>
    </w:p>
    <w:p w14:paraId="2138502D"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868A378" w14:textId="77777777" w:rsidR="006327E9" w:rsidRPr="006327E9" w:rsidRDefault="006327E9" w:rsidP="006327E9">
      <w:pPr>
        <w:bidi/>
        <w:ind w:left="-2"/>
        <w:jc w:val="both"/>
        <w:rPr>
          <w:rFonts w:cs="David" w:hint="cs"/>
          <w:u w:val="single"/>
          <w:rtl/>
        </w:rPr>
      </w:pPr>
    </w:p>
    <w:p w14:paraId="3153F34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באמצע הדיון?</w:t>
      </w:r>
    </w:p>
    <w:p w14:paraId="7CA7FB72" w14:textId="77777777" w:rsidR="006327E9" w:rsidRPr="006327E9" w:rsidRDefault="006327E9" w:rsidP="006327E9">
      <w:pPr>
        <w:bidi/>
        <w:ind w:left="-2"/>
        <w:jc w:val="both"/>
        <w:rPr>
          <w:rFonts w:cs="David" w:hint="cs"/>
          <w:rtl/>
        </w:rPr>
      </w:pPr>
    </w:p>
    <w:p w14:paraId="536647C3"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15DBEDB7" w14:textId="77777777" w:rsidR="006327E9" w:rsidRPr="006327E9" w:rsidRDefault="006327E9" w:rsidP="006327E9">
      <w:pPr>
        <w:bidi/>
        <w:ind w:left="-2"/>
        <w:jc w:val="both"/>
        <w:rPr>
          <w:rFonts w:cs="David" w:hint="cs"/>
          <w:rtl/>
        </w:rPr>
      </w:pPr>
    </w:p>
    <w:p w14:paraId="313B5235"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אתמול קיבלנו את הנוסח. הנושא הזה הוא נושא מאוד מסובך, הוא לא דבר פשוט. אני מציע שנדחה את הדיון הזה לשבוע הבא.</w:t>
      </w:r>
    </w:p>
    <w:p w14:paraId="4BCD9518" w14:textId="77777777" w:rsidR="006327E9" w:rsidRPr="006327E9" w:rsidRDefault="006327E9" w:rsidP="006327E9">
      <w:pPr>
        <w:bidi/>
        <w:ind w:left="-2"/>
        <w:jc w:val="both"/>
        <w:rPr>
          <w:rFonts w:cs="David" w:hint="cs"/>
          <w:rtl/>
        </w:rPr>
      </w:pPr>
    </w:p>
    <w:p w14:paraId="28DD8B64"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63954B7" w14:textId="77777777" w:rsidR="006327E9" w:rsidRPr="006327E9" w:rsidRDefault="006327E9" w:rsidP="006327E9">
      <w:pPr>
        <w:bidi/>
        <w:ind w:left="-2"/>
        <w:jc w:val="both"/>
        <w:rPr>
          <w:rFonts w:cs="David" w:hint="cs"/>
          <w:u w:val="single"/>
          <w:rtl/>
        </w:rPr>
      </w:pPr>
    </w:p>
    <w:p w14:paraId="7073E51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צריך לציין שמציע את זה יושב-ראש ועדת החוקה, חוק ומשפט. </w:t>
      </w:r>
    </w:p>
    <w:p w14:paraId="2927AF4B" w14:textId="77777777" w:rsidR="006327E9" w:rsidRPr="006327E9" w:rsidRDefault="006327E9" w:rsidP="006327E9">
      <w:pPr>
        <w:bidi/>
        <w:ind w:left="-2"/>
        <w:jc w:val="both"/>
        <w:rPr>
          <w:rFonts w:cs="David" w:hint="cs"/>
          <w:rtl/>
        </w:rPr>
      </w:pPr>
    </w:p>
    <w:p w14:paraId="727C9C4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184F776" w14:textId="77777777" w:rsidR="006327E9" w:rsidRPr="006327E9" w:rsidRDefault="006327E9" w:rsidP="006327E9">
      <w:pPr>
        <w:bidi/>
        <w:ind w:left="-2"/>
        <w:jc w:val="both"/>
        <w:rPr>
          <w:rFonts w:cs="David" w:hint="cs"/>
          <w:u w:val="single"/>
          <w:rtl/>
        </w:rPr>
      </w:pPr>
    </w:p>
    <w:p w14:paraId="55163A6A"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חבר הכנסת רותם, כרגע זכות הדיבור של חבר הכנסת חסון. נרשם לדיבור חבר סיעתך, חבר הכנסת מילר. אם הוא מוכן לוותר לך, בסדר. </w:t>
      </w:r>
    </w:p>
    <w:p w14:paraId="50CBD876" w14:textId="77777777" w:rsidR="006327E9" w:rsidRPr="006327E9" w:rsidRDefault="006327E9" w:rsidP="006327E9">
      <w:pPr>
        <w:bidi/>
        <w:ind w:left="-2"/>
        <w:jc w:val="both"/>
        <w:rPr>
          <w:rFonts w:cs="David" w:hint="cs"/>
          <w:rtl/>
        </w:rPr>
      </w:pPr>
    </w:p>
    <w:p w14:paraId="373C0C8C"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15BA1CFF" w14:textId="77777777" w:rsidR="006327E9" w:rsidRPr="006327E9" w:rsidRDefault="006327E9" w:rsidP="006327E9">
      <w:pPr>
        <w:bidi/>
        <w:ind w:left="-2"/>
        <w:jc w:val="both"/>
        <w:rPr>
          <w:rFonts w:cs="David" w:hint="cs"/>
          <w:rtl/>
        </w:rPr>
      </w:pPr>
    </w:p>
    <w:p w14:paraId="1FF716B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זאת הצעה לסדר. </w:t>
      </w:r>
    </w:p>
    <w:p w14:paraId="652F272C" w14:textId="77777777" w:rsidR="006327E9" w:rsidRPr="006327E9" w:rsidRDefault="006327E9" w:rsidP="006327E9">
      <w:pPr>
        <w:bidi/>
        <w:ind w:left="-2"/>
        <w:jc w:val="both"/>
        <w:rPr>
          <w:rFonts w:cs="David" w:hint="cs"/>
          <w:rtl/>
        </w:rPr>
      </w:pPr>
    </w:p>
    <w:p w14:paraId="5CFEA1C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F90D3CA" w14:textId="77777777" w:rsidR="006327E9" w:rsidRPr="006327E9" w:rsidRDefault="006327E9" w:rsidP="006327E9">
      <w:pPr>
        <w:bidi/>
        <w:ind w:left="-2"/>
        <w:jc w:val="both"/>
        <w:rPr>
          <w:rFonts w:cs="David" w:hint="cs"/>
          <w:u w:val="single"/>
          <w:rtl/>
        </w:rPr>
      </w:pPr>
    </w:p>
    <w:p w14:paraId="6219C25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באמצע הדיון?</w:t>
      </w:r>
    </w:p>
    <w:p w14:paraId="1140D11B" w14:textId="77777777" w:rsidR="006327E9" w:rsidRPr="006327E9" w:rsidRDefault="006327E9" w:rsidP="006327E9">
      <w:pPr>
        <w:bidi/>
        <w:ind w:left="-2"/>
        <w:jc w:val="both"/>
        <w:rPr>
          <w:rFonts w:cs="David" w:hint="cs"/>
          <w:rtl/>
        </w:rPr>
      </w:pPr>
    </w:p>
    <w:p w14:paraId="7EA2C24F" w14:textId="77777777" w:rsidR="006327E9" w:rsidRDefault="006327E9" w:rsidP="006327E9">
      <w:pPr>
        <w:bidi/>
        <w:ind w:left="-2"/>
        <w:jc w:val="both"/>
        <w:rPr>
          <w:rFonts w:cs="David" w:hint="cs"/>
          <w:u w:val="single"/>
          <w:rtl/>
        </w:rPr>
      </w:pPr>
    </w:p>
    <w:p w14:paraId="4505582B" w14:textId="77777777" w:rsidR="006327E9" w:rsidRDefault="006327E9" w:rsidP="006327E9">
      <w:pPr>
        <w:bidi/>
        <w:ind w:left="-2"/>
        <w:jc w:val="both"/>
        <w:rPr>
          <w:rFonts w:cs="David" w:hint="cs"/>
          <w:u w:val="single"/>
          <w:rtl/>
        </w:rPr>
      </w:pPr>
    </w:p>
    <w:p w14:paraId="7914530B" w14:textId="77777777" w:rsidR="006327E9" w:rsidRDefault="006327E9" w:rsidP="006327E9">
      <w:pPr>
        <w:bidi/>
        <w:ind w:left="-2"/>
        <w:jc w:val="both"/>
        <w:rPr>
          <w:rFonts w:cs="David" w:hint="cs"/>
          <w:u w:val="single"/>
          <w:rtl/>
        </w:rPr>
      </w:pPr>
    </w:p>
    <w:p w14:paraId="1BC2BCA4" w14:textId="77777777" w:rsidR="006327E9" w:rsidRDefault="006327E9" w:rsidP="006327E9">
      <w:pPr>
        <w:bidi/>
        <w:ind w:left="-2"/>
        <w:jc w:val="both"/>
        <w:rPr>
          <w:rFonts w:cs="David" w:hint="cs"/>
          <w:u w:val="single"/>
          <w:rtl/>
        </w:rPr>
      </w:pPr>
    </w:p>
    <w:p w14:paraId="18CBABEF" w14:textId="77777777" w:rsidR="006327E9" w:rsidRDefault="006327E9" w:rsidP="006327E9">
      <w:pPr>
        <w:bidi/>
        <w:ind w:left="-2"/>
        <w:jc w:val="both"/>
        <w:rPr>
          <w:rFonts w:cs="David" w:hint="cs"/>
          <w:u w:val="single"/>
          <w:rtl/>
        </w:rPr>
      </w:pPr>
    </w:p>
    <w:p w14:paraId="588FA6D2" w14:textId="77777777" w:rsidR="006327E9" w:rsidRDefault="006327E9" w:rsidP="006327E9">
      <w:pPr>
        <w:bidi/>
        <w:ind w:left="-2"/>
        <w:jc w:val="both"/>
        <w:rPr>
          <w:rFonts w:cs="David" w:hint="cs"/>
          <w:u w:val="single"/>
          <w:rtl/>
        </w:rPr>
      </w:pPr>
    </w:p>
    <w:p w14:paraId="19FFAC92"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008C0E32" w14:textId="77777777" w:rsidR="006327E9" w:rsidRPr="006327E9" w:rsidRDefault="006327E9" w:rsidP="006327E9">
      <w:pPr>
        <w:bidi/>
        <w:ind w:left="-2"/>
        <w:jc w:val="both"/>
        <w:rPr>
          <w:rFonts w:cs="David" w:hint="cs"/>
          <w:u w:val="single"/>
          <w:rtl/>
        </w:rPr>
      </w:pPr>
    </w:p>
    <w:p w14:paraId="18094DA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הצעה לסדר היא תמיד באמצע הדיון. יש לי הפתעה בשבילך, גם מצביעים עליה אחר כך. </w:t>
      </w:r>
    </w:p>
    <w:p w14:paraId="37F425E8" w14:textId="77777777" w:rsidR="006327E9" w:rsidRPr="006327E9" w:rsidRDefault="006327E9" w:rsidP="006327E9">
      <w:pPr>
        <w:bidi/>
        <w:ind w:left="-2"/>
        <w:jc w:val="both"/>
        <w:rPr>
          <w:rFonts w:cs="David" w:hint="cs"/>
          <w:rtl/>
        </w:rPr>
      </w:pPr>
    </w:p>
    <w:p w14:paraId="2C5F036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4120E36" w14:textId="77777777" w:rsidR="006327E9" w:rsidRPr="006327E9" w:rsidRDefault="006327E9" w:rsidP="006327E9">
      <w:pPr>
        <w:bidi/>
        <w:ind w:left="-2"/>
        <w:jc w:val="both"/>
        <w:rPr>
          <w:rFonts w:cs="David" w:hint="cs"/>
          <w:u w:val="single"/>
          <w:rtl/>
        </w:rPr>
      </w:pPr>
    </w:p>
    <w:p w14:paraId="53B8034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אני יודע. חבר הכנסת חסון היה כבר בתוך זכות הדיבור. יסיים חבר הכנסת חסון את דבריו ואתן לחבר הכנסת רותם להציע הצעה לסדר. בבקשה, חבר הכנסת חסון. </w:t>
      </w:r>
    </w:p>
    <w:p w14:paraId="5561EC6B" w14:textId="77777777" w:rsidR="006327E9" w:rsidRPr="006327E9" w:rsidRDefault="006327E9" w:rsidP="006327E9">
      <w:pPr>
        <w:bidi/>
        <w:ind w:left="-2"/>
        <w:jc w:val="both"/>
        <w:rPr>
          <w:rFonts w:cs="David" w:hint="cs"/>
          <w:rtl/>
        </w:rPr>
      </w:pPr>
    </w:p>
    <w:p w14:paraId="28B79EDD"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27563D88" w14:textId="77777777" w:rsidR="006327E9" w:rsidRPr="006327E9" w:rsidRDefault="006327E9" w:rsidP="006327E9">
      <w:pPr>
        <w:bidi/>
        <w:ind w:left="-2"/>
        <w:jc w:val="both"/>
        <w:rPr>
          <w:rFonts w:cs="David" w:hint="cs"/>
          <w:rtl/>
        </w:rPr>
      </w:pPr>
    </w:p>
    <w:p w14:paraId="32835B8E"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חבר הכנסת חסון חושב שההצעה של חבר הכנסת רותם היא טובה. </w:t>
      </w:r>
    </w:p>
    <w:p w14:paraId="745C258F" w14:textId="77777777" w:rsidR="006327E9" w:rsidRPr="006327E9" w:rsidRDefault="006327E9" w:rsidP="006327E9">
      <w:pPr>
        <w:bidi/>
        <w:ind w:left="-2"/>
        <w:jc w:val="both"/>
        <w:rPr>
          <w:rFonts w:cs="David" w:hint="cs"/>
          <w:rtl/>
        </w:rPr>
      </w:pPr>
    </w:p>
    <w:p w14:paraId="0E19CA06"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0E681163" w14:textId="77777777" w:rsidR="006327E9" w:rsidRPr="006327E9" w:rsidRDefault="006327E9" w:rsidP="006327E9">
      <w:pPr>
        <w:bidi/>
        <w:ind w:left="-2"/>
        <w:jc w:val="both"/>
        <w:rPr>
          <w:rFonts w:cs="David" w:hint="cs"/>
          <w:rtl/>
        </w:rPr>
      </w:pPr>
    </w:p>
    <w:p w14:paraId="496FC83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אדוני, אולי נצביע על ההצעה לסדר הזאת, לדחות את הדיון לשבוע הבא? ההצעה לסדר צריכה להתקבל לגבי ההחלטה כרגע, כי אם הדיון נמשך הדיון לא נדחה לשבוע הבא. </w:t>
      </w:r>
    </w:p>
    <w:p w14:paraId="60602012" w14:textId="77777777" w:rsidR="006327E9" w:rsidRPr="006327E9" w:rsidRDefault="006327E9" w:rsidP="006327E9">
      <w:pPr>
        <w:bidi/>
        <w:ind w:left="-2"/>
        <w:jc w:val="both"/>
        <w:rPr>
          <w:rFonts w:cs="David" w:hint="cs"/>
          <w:rtl/>
        </w:rPr>
      </w:pPr>
    </w:p>
    <w:p w14:paraId="62BB40AF"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4AD53DD" w14:textId="77777777" w:rsidR="006327E9" w:rsidRPr="006327E9" w:rsidRDefault="006327E9" w:rsidP="006327E9">
      <w:pPr>
        <w:bidi/>
        <w:ind w:left="-2"/>
        <w:jc w:val="both"/>
        <w:rPr>
          <w:rFonts w:cs="David" w:hint="cs"/>
          <w:u w:val="single"/>
          <w:rtl/>
        </w:rPr>
      </w:pPr>
    </w:p>
    <w:p w14:paraId="48771A6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אלא אם כן חבר הכנסת חסון מוכן לוותר על שלוש הדקות שלו.</w:t>
      </w:r>
    </w:p>
    <w:p w14:paraId="1C3CC872" w14:textId="77777777" w:rsidR="006327E9" w:rsidRPr="006327E9" w:rsidRDefault="006327E9" w:rsidP="006327E9">
      <w:pPr>
        <w:bidi/>
        <w:ind w:left="-2"/>
        <w:jc w:val="both"/>
        <w:rPr>
          <w:rFonts w:cs="David" w:hint="cs"/>
          <w:rtl/>
        </w:rPr>
      </w:pPr>
    </w:p>
    <w:p w14:paraId="62E28DE3"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86A1A74" w14:textId="77777777" w:rsidR="006327E9" w:rsidRPr="006327E9" w:rsidRDefault="006327E9" w:rsidP="006327E9">
      <w:pPr>
        <w:bidi/>
        <w:ind w:left="-2"/>
        <w:jc w:val="both"/>
        <w:rPr>
          <w:rFonts w:cs="David" w:hint="cs"/>
          <w:u w:val="single"/>
          <w:rtl/>
        </w:rPr>
      </w:pPr>
    </w:p>
    <w:p w14:paraId="0985979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למה?</w:t>
      </w:r>
    </w:p>
    <w:p w14:paraId="6514CE86" w14:textId="77777777" w:rsidR="006327E9" w:rsidRPr="006327E9" w:rsidRDefault="006327E9" w:rsidP="006327E9">
      <w:pPr>
        <w:bidi/>
        <w:ind w:left="-2"/>
        <w:jc w:val="both"/>
        <w:rPr>
          <w:rFonts w:cs="David" w:hint="cs"/>
          <w:rtl/>
        </w:rPr>
      </w:pPr>
    </w:p>
    <w:p w14:paraId="6A43C8A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5750CE0" w14:textId="77777777" w:rsidR="006327E9" w:rsidRPr="006327E9" w:rsidRDefault="006327E9" w:rsidP="006327E9">
      <w:pPr>
        <w:bidi/>
        <w:ind w:left="-2"/>
        <w:jc w:val="both"/>
        <w:rPr>
          <w:rFonts w:cs="David" w:hint="cs"/>
          <w:u w:val="single"/>
          <w:rtl/>
        </w:rPr>
      </w:pPr>
    </w:p>
    <w:p w14:paraId="367BCA4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כי הוא היה באמצע זכות דיבור. </w:t>
      </w:r>
    </w:p>
    <w:p w14:paraId="460C355A" w14:textId="77777777" w:rsidR="006327E9" w:rsidRPr="006327E9" w:rsidRDefault="006327E9" w:rsidP="006327E9">
      <w:pPr>
        <w:bidi/>
        <w:ind w:left="-2"/>
        <w:jc w:val="both"/>
        <w:rPr>
          <w:rFonts w:cs="David" w:hint="cs"/>
          <w:rtl/>
        </w:rPr>
      </w:pPr>
    </w:p>
    <w:p w14:paraId="5D678793"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67C8EFFC" w14:textId="77777777" w:rsidR="006327E9" w:rsidRPr="006327E9" w:rsidRDefault="006327E9" w:rsidP="006327E9">
      <w:pPr>
        <w:bidi/>
        <w:ind w:left="-2"/>
        <w:jc w:val="both"/>
        <w:rPr>
          <w:rFonts w:cs="David" w:hint="cs"/>
          <w:rtl/>
        </w:rPr>
      </w:pPr>
    </w:p>
    <w:p w14:paraId="22AB91BB"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אם ההצעה של חבר הכנסת רותם תתקבל, הוא יוותר. </w:t>
      </w:r>
    </w:p>
    <w:p w14:paraId="2B027E17" w14:textId="77777777" w:rsidR="006327E9" w:rsidRPr="006327E9" w:rsidRDefault="006327E9" w:rsidP="006327E9">
      <w:pPr>
        <w:bidi/>
        <w:ind w:left="-2"/>
        <w:jc w:val="both"/>
        <w:rPr>
          <w:rFonts w:cs="David" w:hint="cs"/>
          <w:rtl/>
        </w:rPr>
      </w:pPr>
    </w:p>
    <w:p w14:paraId="19ABF2F4"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74942FC3" w14:textId="77777777" w:rsidR="006327E9" w:rsidRPr="006327E9" w:rsidRDefault="006327E9" w:rsidP="006327E9">
      <w:pPr>
        <w:bidi/>
        <w:ind w:left="-2"/>
        <w:jc w:val="both"/>
        <w:rPr>
          <w:rFonts w:cs="David" w:hint="cs"/>
          <w:rtl/>
        </w:rPr>
      </w:pPr>
    </w:p>
    <w:p w14:paraId="73F943B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העולם הרבה יותר פשוט ממה שהממשלה עושה אותו. </w:t>
      </w:r>
    </w:p>
    <w:p w14:paraId="3CA80206" w14:textId="77777777" w:rsidR="006327E9" w:rsidRPr="006327E9" w:rsidRDefault="006327E9" w:rsidP="006327E9">
      <w:pPr>
        <w:bidi/>
        <w:ind w:left="-2"/>
        <w:jc w:val="both"/>
        <w:rPr>
          <w:rFonts w:cs="David" w:hint="cs"/>
          <w:rtl/>
        </w:rPr>
      </w:pPr>
    </w:p>
    <w:p w14:paraId="146276BA"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2071692E" w14:textId="77777777" w:rsidR="006327E9" w:rsidRPr="006327E9" w:rsidRDefault="006327E9" w:rsidP="006327E9">
      <w:pPr>
        <w:bidi/>
        <w:ind w:left="-2"/>
        <w:jc w:val="both"/>
        <w:rPr>
          <w:rFonts w:cs="David" w:hint="cs"/>
          <w:rtl/>
        </w:rPr>
      </w:pPr>
    </w:p>
    <w:p w14:paraId="39DCD89C"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מה אתם רוצים מהממשלה? מה היא קשורה לעניין? </w:t>
      </w:r>
    </w:p>
    <w:p w14:paraId="686EBCC6" w14:textId="77777777" w:rsidR="006327E9" w:rsidRPr="006327E9" w:rsidRDefault="006327E9" w:rsidP="006327E9">
      <w:pPr>
        <w:bidi/>
        <w:ind w:left="-2"/>
        <w:jc w:val="both"/>
        <w:rPr>
          <w:rFonts w:cs="David" w:hint="cs"/>
          <w:rtl/>
        </w:rPr>
      </w:pPr>
    </w:p>
    <w:p w14:paraId="7B4CEB8A"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50F517C0" w14:textId="77777777" w:rsidR="006327E9" w:rsidRPr="006327E9" w:rsidRDefault="006327E9" w:rsidP="006327E9">
      <w:pPr>
        <w:bidi/>
        <w:ind w:left="-2"/>
        <w:jc w:val="both"/>
        <w:rPr>
          <w:rFonts w:cs="David" w:hint="cs"/>
          <w:rtl/>
        </w:rPr>
      </w:pPr>
    </w:p>
    <w:p w14:paraId="659CFC16"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זה תלוי איך ישראל ביתנו תצביע בתקציב. זה מאוד חשוב. </w:t>
      </w:r>
    </w:p>
    <w:p w14:paraId="527FC1F1" w14:textId="77777777" w:rsidR="006327E9" w:rsidRPr="006327E9" w:rsidRDefault="006327E9" w:rsidP="006327E9">
      <w:pPr>
        <w:bidi/>
        <w:ind w:left="-2"/>
        <w:jc w:val="both"/>
        <w:rPr>
          <w:rFonts w:cs="David" w:hint="cs"/>
          <w:rtl/>
        </w:rPr>
      </w:pPr>
    </w:p>
    <w:p w14:paraId="0A400E40"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566F5C9B" w14:textId="77777777" w:rsidR="006327E9" w:rsidRPr="006327E9" w:rsidRDefault="006327E9" w:rsidP="006327E9">
      <w:pPr>
        <w:bidi/>
        <w:ind w:left="-2"/>
        <w:jc w:val="both"/>
        <w:rPr>
          <w:rFonts w:cs="David" w:hint="cs"/>
          <w:rtl/>
        </w:rPr>
      </w:pPr>
    </w:p>
    <w:p w14:paraId="0940785C"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האם אתה רוצה לקיים דיון בוועדת החוקה קודם, או שזה דיון סיעתי? כי יש לזה נפקא </w:t>
      </w:r>
      <w:proofErr w:type="spellStart"/>
      <w:r w:rsidRPr="006327E9">
        <w:rPr>
          <w:rFonts w:cs="David" w:hint="cs"/>
          <w:rtl/>
        </w:rPr>
        <w:t>מינא</w:t>
      </w:r>
      <w:proofErr w:type="spellEnd"/>
      <w:r w:rsidRPr="006327E9">
        <w:rPr>
          <w:rFonts w:cs="David" w:hint="cs"/>
          <w:rtl/>
        </w:rPr>
        <w:t xml:space="preserve">. אם זה דיון סיעתי, אני רוצה לדחות את זה אולי בחודש. </w:t>
      </w:r>
    </w:p>
    <w:p w14:paraId="095610EE" w14:textId="77777777" w:rsidR="006327E9" w:rsidRPr="006327E9" w:rsidRDefault="006327E9" w:rsidP="006327E9">
      <w:pPr>
        <w:bidi/>
        <w:ind w:left="-2"/>
        <w:jc w:val="both"/>
        <w:rPr>
          <w:rFonts w:cs="David" w:hint="cs"/>
          <w:rtl/>
        </w:rPr>
      </w:pPr>
    </w:p>
    <w:p w14:paraId="45D43415"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78DED740" w14:textId="77777777" w:rsidR="006327E9" w:rsidRPr="006327E9" w:rsidRDefault="006327E9" w:rsidP="006327E9">
      <w:pPr>
        <w:bidi/>
        <w:ind w:left="-2"/>
        <w:jc w:val="both"/>
        <w:rPr>
          <w:rFonts w:cs="David" w:hint="cs"/>
          <w:rtl/>
        </w:rPr>
      </w:pPr>
    </w:p>
    <w:p w14:paraId="17F4B95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דיון משותף לוועדת החוקה ולוועדת הכנסת. זה דיון חוקתי ממדרגה ראשונה. </w:t>
      </w:r>
    </w:p>
    <w:p w14:paraId="227751FE" w14:textId="77777777" w:rsidR="006327E9" w:rsidRPr="006327E9" w:rsidRDefault="006327E9" w:rsidP="006327E9">
      <w:pPr>
        <w:bidi/>
        <w:ind w:left="-2"/>
        <w:jc w:val="both"/>
        <w:rPr>
          <w:rFonts w:cs="David" w:hint="cs"/>
          <w:rtl/>
        </w:rPr>
      </w:pPr>
    </w:p>
    <w:p w14:paraId="56913BC3" w14:textId="77777777" w:rsidR="006327E9" w:rsidRDefault="006327E9" w:rsidP="006327E9">
      <w:pPr>
        <w:bidi/>
        <w:ind w:left="-2"/>
        <w:jc w:val="both"/>
        <w:rPr>
          <w:rFonts w:cs="David" w:hint="cs"/>
          <w:u w:val="single"/>
          <w:rtl/>
        </w:rPr>
      </w:pPr>
    </w:p>
    <w:p w14:paraId="1CAE946A" w14:textId="77777777" w:rsidR="006327E9" w:rsidRDefault="006327E9" w:rsidP="006327E9">
      <w:pPr>
        <w:bidi/>
        <w:ind w:left="-2"/>
        <w:jc w:val="both"/>
        <w:rPr>
          <w:rFonts w:cs="David" w:hint="cs"/>
          <w:u w:val="single"/>
          <w:rtl/>
        </w:rPr>
      </w:pPr>
    </w:p>
    <w:p w14:paraId="7080618C" w14:textId="77777777" w:rsidR="006327E9" w:rsidRDefault="006327E9" w:rsidP="006327E9">
      <w:pPr>
        <w:bidi/>
        <w:ind w:left="-2"/>
        <w:jc w:val="both"/>
        <w:rPr>
          <w:rFonts w:cs="David" w:hint="cs"/>
          <w:u w:val="single"/>
          <w:rtl/>
        </w:rPr>
      </w:pPr>
    </w:p>
    <w:p w14:paraId="082B3D29"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DD606C3" w14:textId="77777777" w:rsidR="006327E9" w:rsidRPr="006327E9" w:rsidRDefault="006327E9" w:rsidP="006327E9">
      <w:pPr>
        <w:bidi/>
        <w:ind w:left="-2"/>
        <w:jc w:val="both"/>
        <w:rPr>
          <w:rFonts w:cs="David" w:hint="cs"/>
          <w:u w:val="single"/>
          <w:rtl/>
        </w:rPr>
      </w:pPr>
    </w:p>
    <w:p w14:paraId="16CE61E0"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כרגע חבר הכנסת חסון בזכות דיבור. בבקשה, שלוש דקות. </w:t>
      </w:r>
    </w:p>
    <w:p w14:paraId="068D8BBF" w14:textId="77777777" w:rsidR="006327E9" w:rsidRPr="006327E9" w:rsidRDefault="006327E9" w:rsidP="006327E9">
      <w:pPr>
        <w:bidi/>
        <w:ind w:left="-2"/>
        <w:jc w:val="both"/>
        <w:rPr>
          <w:rFonts w:cs="David" w:hint="cs"/>
          <w:rtl/>
        </w:rPr>
      </w:pPr>
    </w:p>
    <w:p w14:paraId="7F36C8CB"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73C20C9A" w14:textId="77777777" w:rsidR="006327E9" w:rsidRPr="006327E9" w:rsidRDefault="006327E9" w:rsidP="006327E9">
      <w:pPr>
        <w:bidi/>
        <w:ind w:left="-2"/>
        <w:jc w:val="both"/>
        <w:rPr>
          <w:rFonts w:cs="David" w:hint="cs"/>
          <w:rtl/>
        </w:rPr>
      </w:pPr>
    </w:p>
    <w:p w14:paraId="766A6FB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עכשיו מעמידים להצבעה את ההצעה לסדר. </w:t>
      </w:r>
    </w:p>
    <w:p w14:paraId="6C4BF453" w14:textId="77777777" w:rsidR="006327E9" w:rsidRPr="006327E9" w:rsidRDefault="006327E9" w:rsidP="006327E9">
      <w:pPr>
        <w:bidi/>
        <w:ind w:left="-2"/>
        <w:jc w:val="both"/>
        <w:rPr>
          <w:rFonts w:cs="David" w:hint="cs"/>
          <w:rtl/>
        </w:rPr>
      </w:pPr>
    </w:p>
    <w:p w14:paraId="38E90D5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FB084F6" w14:textId="77777777" w:rsidR="006327E9" w:rsidRPr="006327E9" w:rsidRDefault="006327E9" w:rsidP="006327E9">
      <w:pPr>
        <w:bidi/>
        <w:ind w:left="-2"/>
        <w:jc w:val="both"/>
        <w:rPr>
          <w:rFonts w:cs="David" w:hint="cs"/>
          <w:u w:val="single"/>
          <w:rtl/>
        </w:rPr>
      </w:pPr>
    </w:p>
    <w:p w14:paraId="11E9B57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חבר הכנסת רמון, אתה בוודאי לא היית בזכות הדיבור. </w:t>
      </w:r>
    </w:p>
    <w:p w14:paraId="4DE3B035" w14:textId="77777777" w:rsidR="006327E9" w:rsidRPr="006327E9" w:rsidRDefault="006327E9" w:rsidP="006327E9">
      <w:pPr>
        <w:bidi/>
        <w:ind w:left="-2"/>
        <w:jc w:val="both"/>
        <w:rPr>
          <w:rFonts w:cs="David" w:hint="cs"/>
          <w:rtl/>
        </w:rPr>
      </w:pPr>
    </w:p>
    <w:p w14:paraId="32EBC582"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1A04E76B" w14:textId="77777777" w:rsidR="006327E9" w:rsidRPr="006327E9" w:rsidRDefault="006327E9" w:rsidP="006327E9">
      <w:pPr>
        <w:bidi/>
        <w:ind w:left="-2"/>
        <w:jc w:val="both"/>
        <w:rPr>
          <w:rFonts w:cs="David" w:hint="cs"/>
          <w:rtl/>
        </w:rPr>
      </w:pPr>
    </w:p>
    <w:p w14:paraId="492EA985"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אני עוזר להצעה לסדר. </w:t>
      </w:r>
    </w:p>
    <w:p w14:paraId="1E2A2F41" w14:textId="77777777" w:rsidR="006327E9" w:rsidRPr="006327E9" w:rsidRDefault="006327E9" w:rsidP="006327E9">
      <w:pPr>
        <w:bidi/>
        <w:ind w:left="-2"/>
        <w:jc w:val="both"/>
        <w:rPr>
          <w:rFonts w:cs="David" w:hint="cs"/>
          <w:rtl/>
        </w:rPr>
      </w:pPr>
    </w:p>
    <w:p w14:paraId="5363A595"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30D41E38" w14:textId="77777777" w:rsidR="006327E9" w:rsidRPr="006327E9" w:rsidRDefault="006327E9" w:rsidP="006327E9">
      <w:pPr>
        <w:bidi/>
        <w:ind w:left="-2"/>
        <w:jc w:val="both"/>
        <w:rPr>
          <w:rFonts w:cs="David" w:hint="cs"/>
          <w:rtl/>
        </w:rPr>
      </w:pPr>
    </w:p>
    <w:p w14:paraId="5498230F"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אל תכניסו לו דברים בכוח לפה. למה אתם עושים את זה? תנו לי לדבר. </w:t>
      </w:r>
    </w:p>
    <w:p w14:paraId="6B85D2AF" w14:textId="77777777" w:rsidR="006327E9" w:rsidRPr="006327E9" w:rsidRDefault="006327E9" w:rsidP="006327E9">
      <w:pPr>
        <w:bidi/>
        <w:ind w:left="-2"/>
        <w:jc w:val="both"/>
        <w:rPr>
          <w:rFonts w:cs="David" w:hint="cs"/>
          <w:rtl/>
        </w:rPr>
      </w:pPr>
    </w:p>
    <w:p w14:paraId="07F0746C"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2EAEF5A1" w14:textId="77777777" w:rsidR="006327E9" w:rsidRPr="006327E9" w:rsidRDefault="006327E9" w:rsidP="006327E9">
      <w:pPr>
        <w:bidi/>
        <w:ind w:left="-2"/>
        <w:jc w:val="both"/>
        <w:rPr>
          <w:rFonts w:cs="David" w:hint="cs"/>
          <w:rtl/>
        </w:rPr>
      </w:pPr>
    </w:p>
    <w:p w14:paraId="0911E34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אדוני לקח לי בחזרה את זכות הדיבור. </w:t>
      </w:r>
    </w:p>
    <w:p w14:paraId="0E48E0B4" w14:textId="77777777" w:rsidR="006327E9" w:rsidRPr="006327E9" w:rsidRDefault="006327E9" w:rsidP="006327E9">
      <w:pPr>
        <w:bidi/>
        <w:ind w:left="-2"/>
        <w:jc w:val="both"/>
        <w:rPr>
          <w:rFonts w:cs="David" w:hint="cs"/>
          <w:rtl/>
        </w:rPr>
      </w:pPr>
    </w:p>
    <w:p w14:paraId="1CE11EED"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36C3328" w14:textId="77777777" w:rsidR="006327E9" w:rsidRPr="006327E9" w:rsidRDefault="006327E9" w:rsidP="006327E9">
      <w:pPr>
        <w:bidi/>
        <w:ind w:left="-2"/>
        <w:jc w:val="both"/>
        <w:rPr>
          <w:rFonts w:cs="David" w:hint="cs"/>
          <w:u w:val="single"/>
          <w:rtl/>
        </w:rPr>
      </w:pPr>
    </w:p>
    <w:p w14:paraId="68F33CD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אדוני לקח לעצמו זכות דיבור. חבר הכנסת חסון, בבקשה. לאחר מכן חבר הכנסת דוד רותם יציע בצורה מסודרת את ההצעה לסדר שלו. </w:t>
      </w:r>
    </w:p>
    <w:p w14:paraId="56716CCD" w14:textId="77777777" w:rsidR="006327E9" w:rsidRPr="006327E9" w:rsidRDefault="006327E9" w:rsidP="006327E9">
      <w:pPr>
        <w:bidi/>
        <w:ind w:left="-2"/>
        <w:jc w:val="both"/>
        <w:rPr>
          <w:rFonts w:cs="David" w:hint="cs"/>
          <w:rtl/>
        </w:rPr>
      </w:pPr>
    </w:p>
    <w:p w14:paraId="5867E1DE"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2450E2FB" w14:textId="77777777" w:rsidR="006327E9" w:rsidRPr="006327E9" w:rsidRDefault="006327E9" w:rsidP="006327E9">
      <w:pPr>
        <w:bidi/>
        <w:ind w:left="-2"/>
        <w:jc w:val="both"/>
        <w:rPr>
          <w:rFonts w:cs="David" w:hint="cs"/>
          <w:rtl/>
        </w:rPr>
      </w:pPr>
    </w:p>
    <w:p w14:paraId="4E208F26"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אדוני היושב-ראש, ראינו בבית הזה תרגילים </w:t>
      </w:r>
      <w:proofErr w:type="spellStart"/>
      <w:r w:rsidRPr="006327E9">
        <w:rPr>
          <w:rFonts w:cs="David" w:hint="cs"/>
          <w:rtl/>
        </w:rPr>
        <w:t>פרלמנטריים</w:t>
      </w:r>
      <w:proofErr w:type="spellEnd"/>
      <w:r w:rsidRPr="006327E9">
        <w:rPr>
          <w:rFonts w:cs="David" w:hint="cs"/>
          <w:rtl/>
        </w:rPr>
        <w:t xml:space="preserve">, אבל כל התרגילים </w:t>
      </w:r>
      <w:proofErr w:type="spellStart"/>
      <w:r w:rsidRPr="006327E9">
        <w:rPr>
          <w:rFonts w:cs="David" w:hint="cs"/>
          <w:rtl/>
        </w:rPr>
        <w:t>הפרלמנטריים</w:t>
      </w:r>
      <w:proofErr w:type="spellEnd"/>
      <w:r w:rsidRPr="006327E9">
        <w:rPr>
          <w:rFonts w:cs="David" w:hint="cs"/>
          <w:rtl/>
        </w:rPr>
        <w:t xml:space="preserve"> עד היום היו לפחות עם סטייל. פה אין אפילו סטייל. אתה קבלן ביצוע של ראש הממשלה, שלא שם על הכנסת, שמזלזל בכנסת, ואתה כחבר הכנסת וכחלק מהבית הזה קבלן ביצוע של אדם שהכנסת לא מעניינת אותו והוא מזלזל בה, ואתה מוביל את הדבר הזה. </w:t>
      </w:r>
    </w:p>
    <w:p w14:paraId="52208815" w14:textId="77777777" w:rsidR="006327E9" w:rsidRPr="006327E9" w:rsidRDefault="006327E9" w:rsidP="006327E9">
      <w:pPr>
        <w:bidi/>
        <w:ind w:left="-2"/>
        <w:jc w:val="both"/>
        <w:rPr>
          <w:rFonts w:cs="David" w:hint="cs"/>
          <w:rtl/>
        </w:rPr>
      </w:pPr>
    </w:p>
    <w:p w14:paraId="4511815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אדוני היושב-ראש, אני רוצה להגיד לך משהו שתדע ותעביר את זה לראש הממשלה. הכנסת היא לא סניף הליכוד ולא מזכירות הליכוד. זה לא עובד בשיטות האלה, ואתם לא תהפכו את הכנסת הזאת למקום שבו אתם תעשו מה שאתם רוצים. אתם משתמשים ברוב שהוא כרגע דורסני, הוא קיים. אני מאמין שהוא זמני, אבל אתם משתמשים בו בצורה גסה, אתם פוגעים באפשרות של הציבור לקבל באמת את השירות שהם צריכים לקבל כאזרחים. </w:t>
      </w:r>
    </w:p>
    <w:p w14:paraId="4B9AEBA6" w14:textId="77777777" w:rsidR="006327E9" w:rsidRPr="006327E9" w:rsidRDefault="006327E9" w:rsidP="006327E9">
      <w:pPr>
        <w:bidi/>
        <w:ind w:left="-2"/>
        <w:jc w:val="both"/>
        <w:rPr>
          <w:rFonts w:cs="David" w:hint="cs"/>
          <w:rtl/>
        </w:rPr>
      </w:pPr>
    </w:p>
    <w:p w14:paraId="114F1660" w14:textId="77777777" w:rsidR="006327E9" w:rsidRPr="006327E9" w:rsidRDefault="006327E9" w:rsidP="006327E9">
      <w:pPr>
        <w:bidi/>
        <w:ind w:left="-2"/>
        <w:jc w:val="both"/>
        <w:rPr>
          <w:rFonts w:cs="David" w:hint="cs"/>
          <w:u w:val="single"/>
          <w:rtl/>
        </w:rPr>
      </w:pPr>
      <w:r w:rsidRPr="006327E9">
        <w:rPr>
          <w:rFonts w:cs="David" w:hint="cs"/>
          <w:u w:val="single"/>
          <w:rtl/>
        </w:rPr>
        <w:t xml:space="preserve">יריב </w:t>
      </w:r>
      <w:proofErr w:type="spellStart"/>
      <w:r w:rsidRPr="006327E9">
        <w:rPr>
          <w:rFonts w:cs="David" w:hint="cs"/>
          <w:u w:val="single"/>
          <w:rtl/>
        </w:rPr>
        <w:t>לוין</w:t>
      </w:r>
      <w:proofErr w:type="spellEnd"/>
      <w:r w:rsidRPr="006327E9">
        <w:rPr>
          <w:rFonts w:cs="David" w:hint="cs"/>
          <w:u w:val="single"/>
          <w:rtl/>
        </w:rPr>
        <w:t>:</w:t>
      </w:r>
    </w:p>
    <w:p w14:paraId="221A16E7" w14:textId="77777777" w:rsidR="006327E9" w:rsidRPr="006327E9" w:rsidRDefault="006327E9" w:rsidP="006327E9">
      <w:pPr>
        <w:bidi/>
        <w:ind w:left="-2"/>
        <w:jc w:val="both"/>
        <w:rPr>
          <w:rFonts w:cs="David" w:hint="cs"/>
          <w:rtl/>
        </w:rPr>
      </w:pPr>
    </w:p>
    <w:p w14:paraId="5DED4DF8"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אתה מדבר על ימי שרון עכשיו?</w:t>
      </w:r>
    </w:p>
    <w:p w14:paraId="73D509D1" w14:textId="77777777" w:rsidR="006327E9" w:rsidRPr="006327E9" w:rsidRDefault="006327E9" w:rsidP="006327E9">
      <w:pPr>
        <w:bidi/>
        <w:ind w:left="-2"/>
        <w:jc w:val="both"/>
        <w:rPr>
          <w:rFonts w:cs="David" w:hint="cs"/>
          <w:rtl/>
        </w:rPr>
      </w:pPr>
    </w:p>
    <w:p w14:paraId="4EE69840"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7F6BBCDE" w14:textId="77777777" w:rsidR="006327E9" w:rsidRPr="006327E9" w:rsidRDefault="006327E9" w:rsidP="006327E9">
      <w:pPr>
        <w:bidi/>
        <w:ind w:left="-2"/>
        <w:jc w:val="both"/>
        <w:rPr>
          <w:rFonts w:cs="David" w:hint="cs"/>
          <w:rtl/>
        </w:rPr>
      </w:pPr>
    </w:p>
    <w:p w14:paraId="633986E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זו כנסת פעילה וכנסת אמיתית. מה זה סגני שרים? האם הכנסת צריכה לשלם את המחיר לכך שסגני שרים קמים בבוקר, נכנסים למכונית ולא יודעים לאן לנסוע, והם נורא משועממים? אני מבטיח לך שגם אם אתה שם אותם עכשיו וגם אם התיקון הגרוע הזה יעבור, הם לא יהיו פה בוועדות. אל תבנה על זה. הם יעדיפו להשתעמם בלשכות המפוארות, יחד עם העוזרים ועם הצוות בחדרים המפוארים שבניתם להם. אל תבנה על זה. </w:t>
      </w:r>
    </w:p>
    <w:p w14:paraId="30F87E38" w14:textId="77777777" w:rsidR="006327E9" w:rsidRPr="006327E9" w:rsidRDefault="006327E9" w:rsidP="006327E9">
      <w:pPr>
        <w:bidi/>
        <w:ind w:left="-2"/>
        <w:jc w:val="both"/>
        <w:rPr>
          <w:rFonts w:cs="David" w:hint="cs"/>
          <w:rtl/>
        </w:rPr>
      </w:pPr>
    </w:p>
    <w:p w14:paraId="480EF652" w14:textId="77777777" w:rsidR="006327E9" w:rsidRPr="006327E9" w:rsidRDefault="006327E9" w:rsidP="006327E9">
      <w:pPr>
        <w:bidi/>
        <w:ind w:left="-2"/>
        <w:jc w:val="both"/>
        <w:rPr>
          <w:rFonts w:cs="David" w:hint="cs"/>
          <w:u w:val="single"/>
          <w:rtl/>
        </w:rPr>
      </w:pPr>
      <w:r w:rsidRPr="006327E9">
        <w:rPr>
          <w:rFonts w:cs="David" w:hint="cs"/>
          <w:u w:val="single"/>
          <w:rtl/>
        </w:rPr>
        <w:t xml:space="preserve">דני </w:t>
      </w:r>
      <w:proofErr w:type="spellStart"/>
      <w:r w:rsidRPr="006327E9">
        <w:rPr>
          <w:rFonts w:cs="David" w:hint="cs"/>
          <w:u w:val="single"/>
          <w:rtl/>
        </w:rPr>
        <w:t>דנון</w:t>
      </w:r>
      <w:proofErr w:type="spellEnd"/>
      <w:r w:rsidRPr="006327E9">
        <w:rPr>
          <w:rFonts w:cs="David" w:hint="cs"/>
          <w:u w:val="single"/>
          <w:rtl/>
        </w:rPr>
        <w:t>:</w:t>
      </w:r>
    </w:p>
    <w:p w14:paraId="010C88AD" w14:textId="77777777" w:rsidR="006327E9" w:rsidRPr="006327E9" w:rsidRDefault="006327E9" w:rsidP="006327E9">
      <w:pPr>
        <w:bidi/>
        <w:ind w:left="-2"/>
        <w:jc w:val="both"/>
        <w:rPr>
          <w:rFonts w:cs="David" w:hint="cs"/>
          <w:rtl/>
        </w:rPr>
      </w:pPr>
    </w:p>
    <w:p w14:paraId="58E4030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החדרים היו מהממשלה הקודמת. </w:t>
      </w:r>
    </w:p>
    <w:p w14:paraId="3E541302" w14:textId="77777777" w:rsidR="006327E9" w:rsidRPr="006327E9" w:rsidRDefault="006327E9" w:rsidP="006327E9">
      <w:pPr>
        <w:bidi/>
        <w:ind w:left="-2"/>
        <w:jc w:val="both"/>
        <w:rPr>
          <w:rFonts w:cs="David" w:hint="cs"/>
          <w:rtl/>
        </w:rPr>
      </w:pPr>
    </w:p>
    <w:p w14:paraId="3A6A0A45"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1118CB0B" w14:textId="77777777" w:rsidR="006327E9" w:rsidRPr="006327E9" w:rsidRDefault="006327E9" w:rsidP="006327E9">
      <w:pPr>
        <w:bidi/>
        <w:ind w:left="-2"/>
        <w:jc w:val="both"/>
        <w:rPr>
          <w:rFonts w:cs="David" w:hint="cs"/>
          <w:rtl/>
        </w:rPr>
      </w:pPr>
    </w:p>
    <w:p w14:paraId="7F320D8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הם לא היו, כי לא היו סגני שרים. מה לעשות, לא היו סגני שרים אז אין חדרים. </w:t>
      </w:r>
    </w:p>
    <w:p w14:paraId="3E3DFE83" w14:textId="77777777" w:rsidR="006327E9" w:rsidRPr="006327E9" w:rsidRDefault="006327E9" w:rsidP="006327E9">
      <w:pPr>
        <w:bidi/>
        <w:ind w:left="-2"/>
        <w:jc w:val="both"/>
        <w:rPr>
          <w:rFonts w:cs="David" w:hint="cs"/>
          <w:rtl/>
        </w:rPr>
      </w:pPr>
    </w:p>
    <w:p w14:paraId="6B59B4D7"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6B7B805B" w14:textId="77777777" w:rsidR="006327E9" w:rsidRPr="006327E9" w:rsidRDefault="006327E9" w:rsidP="006327E9">
      <w:pPr>
        <w:bidi/>
        <w:ind w:left="-2"/>
        <w:jc w:val="both"/>
        <w:rPr>
          <w:rFonts w:cs="David" w:hint="cs"/>
          <w:rtl/>
        </w:rPr>
      </w:pPr>
    </w:p>
    <w:p w14:paraId="7BF824C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חבר הכנסת </w:t>
      </w:r>
      <w:proofErr w:type="spellStart"/>
      <w:r w:rsidRPr="006327E9">
        <w:rPr>
          <w:rFonts w:cs="David" w:hint="cs"/>
          <w:rtl/>
        </w:rPr>
        <w:t>דנון</w:t>
      </w:r>
      <w:proofErr w:type="spellEnd"/>
      <w:r w:rsidRPr="006327E9">
        <w:rPr>
          <w:rFonts w:cs="David" w:hint="cs"/>
          <w:rtl/>
        </w:rPr>
        <w:t>, איך הסכמת לא להיות סגן שר?</w:t>
      </w:r>
      <w:r w:rsidRPr="006327E9">
        <w:rPr>
          <w:rFonts w:cs="David" w:hint="cs"/>
          <w:rtl/>
        </w:rPr>
        <w:tab/>
        <w:t xml:space="preserve">נשארת לבד פה בכנסת. </w:t>
      </w:r>
    </w:p>
    <w:p w14:paraId="79A7107F" w14:textId="77777777" w:rsidR="006327E9" w:rsidRPr="006327E9" w:rsidRDefault="006327E9" w:rsidP="006327E9">
      <w:pPr>
        <w:bidi/>
        <w:ind w:left="-2"/>
        <w:jc w:val="both"/>
        <w:rPr>
          <w:rFonts w:cs="David" w:hint="cs"/>
          <w:rtl/>
        </w:rPr>
      </w:pPr>
    </w:p>
    <w:p w14:paraId="1930D93E"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020AD1CE" w14:textId="77777777" w:rsidR="006327E9" w:rsidRPr="006327E9" w:rsidRDefault="006327E9" w:rsidP="006327E9">
      <w:pPr>
        <w:bidi/>
        <w:ind w:left="-2"/>
        <w:jc w:val="both"/>
        <w:rPr>
          <w:rFonts w:cs="David" w:hint="cs"/>
          <w:rtl/>
        </w:rPr>
      </w:pPr>
    </w:p>
    <w:p w14:paraId="741F7ABD"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הוא לקח תפקיד מתאים, ממלא-מקום יושב-ראש הקואליציה. </w:t>
      </w:r>
    </w:p>
    <w:p w14:paraId="76B4999F" w14:textId="77777777" w:rsidR="006327E9" w:rsidRPr="006327E9" w:rsidRDefault="006327E9" w:rsidP="006327E9">
      <w:pPr>
        <w:bidi/>
        <w:ind w:left="-2"/>
        <w:jc w:val="both"/>
        <w:rPr>
          <w:rFonts w:cs="David" w:hint="cs"/>
          <w:rtl/>
        </w:rPr>
      </w:pPr>
    </w:p>
    <w:p w14:paraId="09766E5D"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1F74942B" w14:textId="77777777" w:rsidR="006327E9" w:rsidRPr="006327E9" w:rsidRDefault="006327E9" w:rsidP="006327E9">
      <w:pPr>
        <w:bidi/>
        <w:ind w:left="-2"/>
        <w:jc w:val="both"/>
        <w:rPr>
          <w:rFonts w:cs="David" w:hint="cs"/>
          <w:rtl/>
        </w:rPr>
      </w:pPr>
    </w:p>
    <w:p w14:paraId="5664F9CE"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במקומך הייתי נעלב, איך לא מינו אותך לסגן שר. מה קרה פה? איזה חוסר צדק זה?</w:t>
      </w:r>
    </w:p>
    <w:p w14:paraId="7AD038E9" w14:textId="77777777" w:rsidR="006327E9" w:rsidRPr="006327E9" w:rsidRDefault="006327E9" w:rsidP="006327E9">
      <w:pPr>
        <w:bidi/>
        <w:ind w:left="-2"/>
        <w:jc w:val="both"/>
        <w:rPr>
          <w:rFonts w:cs="David" w:hint="cs"/>
          <w:rtl/>
        </w:rPr>
      </w:pPr>
    </w:p>
    <w:p w14:paraId="2124441F"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07562E4F" w14:textId="77777777" w:rsidR="006327E9" w:rsidRPr="006327E9" w:rsidRDefault="006327E9" w:rsidP="006327E9">
      <w:pPr>
        <w:bidi/>
        <w:ind w:left="-2"/>
        <w:jc w:val="both"/>
        <w:rPr>
          <w:rFonts w:cs="David" w:hint="cs"/>
          <w:rtl/>
        </w:rPr>
      </w:pPr>
    </w:p>
    <w:p w14:paraId="103B4666"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הייתי רוצה לשמוע סגן שר אחד שמצדיק את השינוי הזה. שיבוא לכאן סגן שר כמומחה ויגיד למה הוועדה הזו צריכה לאשר את השינוי הזה. </w:t>
      </w:r>
    </w:p>
    <w:p w14:paraId="4D086549" w14:textId="77777777" w:rsidR="006327E9" w:rsidRPr="006327E9" w:rsidRDefault="006327E9" w:rsidP="006327E9">
      <w:pPr>
        <w:bidi/>
        <w:ind w:left="-2"/>
        <w:jc w:val="both"/>
        <w:rPr>
          <w:rFonts w:cs="David" w:hint="cs"/>
          <w:rtl/>
        </w:rPr>
      </w:pPr>
    </w:p>
    <w:p w14:paraId="56227E21"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044DA550" w14:textId="77777777" w:rsidR="006327E9" w:rsidRPr="006327E9" w:rsidRDefault="006327E9" w:rsidP="006327E9">
      <w:pPr>
        <w:bidi/>
        <w:jc w:val="both"/>
        <w:rPr>
          <w:rFonts w:cs="David" w:hint="cs"/>
          <w:rtl/>
        </w:rPr>
      </w:pPr>
    </w:p>
    <w:p w14:paraId="31CBA210" w14:textId="77777777" w:rsidR="006327E9" w:rsidRPr="006327E9" w:rsidRDefault="006327E9" w:rsidP="006327E9">
      <w:pPr>
        <w:bidi/>
        <w:ind w:left="-2"/>
        <w:jc w:val="both"/>
        <w:rPr>
          <w:rFonts w:cs="David" w:hint="cs"/>
          <w:rtl/>
        </w:rPr>
      </w:pPr>
      <w:r w:rsidRPr="006327E9">
        <w:rPr>
          <w:rFonts w:cs="David" w:hint="cs"/>
          <w:rtl/>
        </w:rPr>
        <w:tab/>
        <w:t xml:space="preserve"> </w:t>
      </w:r>
      <w:r w:rsidRPr="006327E9">
        <w:rPr>
          <w:rFonts w:cs="David" w:hint="cs"/>
          <w:rtl/>
        </w:rPr>
        <w:tab/>
        <w:t xml:space="preserve">שיסביר לנו מה סדר היום שלו. </w:t>
      </w:r>
    </w:p>
    <w:p w14:paraId="6C151BE6" w14:textId="77777777" w:rsidR="006327E9" w:rsidRPr="006327E9" w:rsidRDefault="006327E9" w:rsidP="006327E9">
      <w:pPr>
        <w:bidi/>
        <w:ind w:left="-2"/>
        <w:jc w:val="both"/>
        <w:rPr>
          <w:rFonts w:cs="David" w:hint="cs"/>
          <w:rtl/>
        </w:rPr>
      </w:pPr>
    </w:p>
    <w:p w14:paraId="00DC2977"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192F64B8" w14:textId="77777777" w:rsidR="006327E9" w:rsidRPr="006327E9" w:rsidRDefault="006327E9" w:rsidP="006327E9">
      <w:pPr>
        <w:bidi/>
        <w:ind w:left="-2"/>
        <w:jc w:val="both"/>
        <w:rPr>
          <w:rFonts w:cs="David" w:hint="cs"/>
          <w:rtl/>
        </w:rPr>
      </w:pPr>
    </w:p>
    <w:p w14:paraId="4A3799F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אם אני לא אשכנע אתכם, אביא את סגן השר שלנו. תנו לי לדבר רגע אחד. </w:t>
      </w:r>
    </w:p>
    <w:p w14:paraId="5219B99C" w14:textId="77777777" w:rsidR="006327E9" w:rsidRPr="006327E9" w:rsidRDefault="006327E9" w:rsidP="006327E9">
      <w:pPr>
        <w:bidi/>
        <w:ind w:left="-2"/>
        <w:jc w:val="both"/>
        <w:rPr>
          <w:rFonts w:cs="David" w:hint="cs"/>
          <w:rtl/>
        </w:rPr>
      </w:pPr>
    </w:p>
    <w:p w14:paraId="3FF26BFD"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5225AC57" w14:textId="77777777" w:rsidR="006327E9" w:rsidRPr="006327E9" w:rsidRDefault="006327E9" w:rsidP="006327E9">
      <w:pPr>
        <w:bidi/>
        <w:jc w:val="both"/>
        <w:rPr>
          <w:rFonts w:cs="David" w:hint="cs"/>
          <w:rtl/>
        </w:rPr>
      </w:pPr>
    </w:p>
    <w:p w14:paraId="0A5160DF" w14:textId="77777777" w:rsidR="006327E9" w:rsidRPr="006327E9" w:rsidRDefault="006327E9" w:rsidP="006327E9">
      <w:pPr>
        <w:bidi/>
        <w:ind w:left="-2"/>
        <w:jc w:val="both"/>
        <w:rPr>
          <w:rFonts w:cs="David" w:hint="cs"/>
          <w:rtl/>
        </w:rPr>
      </w:pPr>
      <w:r w:rsidRPr="006327E9">
        <w:rPr>
          <w:rFonts w:cs="David" w:hint="cs"/>
          <w:rtl/>
        </w:rPr>
        <w:tab/>
        <w:t xml:space="preserve"> </w:t>
      </w:r>
      <w:r w:rsidRPr="006327E9">
        <w:rPr>
          <w:rFonts w:cs="David" w:hint="cs"/>
          <w:rtl/>
        </w:rPr>
        <w:tab/>
        <w:t xml:space="preserve"> צריך לאפשר לגילה גמליאל ולאיוב קרא לתת עדות מה סדר יומם, מה הם עושים מהבוקר עד הלילה. </w:t>
      </w:r>
    </w:p>
    <w:p w14:paraId="6EFE07A0" w14:textId="77777777" w:rsidR="006327E9" w:rsidRPr="006327E9" w:rsidRDefault="006327E9" w:rsidP="006327E9">
      <w:pPr>
        <w:bidi/>
        <w:ind w:left="-2"/>
        <w:jc w:val="both"/>
        <w:rPr>
          <w:rFonts w:cs="David" w:hint="cs"/>
          <w:rtl/>
        </w:rPr>
      </w:pPr>
    </w:p>
    <w:p w14:paraId="2277834E"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5DF51CAE" w14:textId="77777777" w:rsidR="006327E9" w:rsidRPr="006327E9" w:rsidRDefault="006327E9" w:rsidP="006327E9">
      <w:pPr>
        <w:bidi/>
        <w:ind w:left="-2"/>
        <w:jc w:val="both"/>
        <w:rPr>
          <w:rFonts w:cs="David" w:hint="cs"/>
          <w:rtl/>
        </w:rPr>
      </w:pPr>
    </w:p>
    <w:p w14:paraId="1F5A14C8"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וגם ללאה נס. </w:t>
      </w:r>
    </w:p>
    <w:p w14:paraId="5DDC00C4" w14:textId="77777777" w:rsidR="006327E9" w:rsidRPr="006327E9" w:rsidRDefault="006327E9" w:rsidP="006327E9">
      <w:pPr>
        <w:bidi/>
        <w:ind w:left="-2"/>
        <w:jc w:val="both"/>
        <w:rPr>
          <w:rFonts w:cs="David" w:hint="cs"/>
          <w:rtl/>
        </w:rPr>
      </w:pPr>
    </w:p>
    <w:p w14:paraId="5C163D50"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5C3B054C" w14:textId="77777777" w:rsidR="006327E9" w:rsidRPr="006327E9" w:rsidRDefault="006327E9" w:rsidP="006327E9">
      <w:pPr>
        <w:bidi/>
        <w:ind w:left="-2"/>
        <w:jc w:val="both"/>
        <w:rPr>
          <w:rFonts w:cs="David" w:hint="cs"/>
          <w:rtl/>
        </w:rPr>
      </w:pPr>
    </w:p>
    <w:p w14:paraId="5F47094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אדוני היושב-ראש, אתם עושים כיבוי אורות לכנסת. אתם הופכים את הבית הזה למיותר. אתם ממש ממשיכים בהתעללות </w:t>
      </w:r>
      <w:proofErr w:type="spellStart"/>
      <w:r w:rsidRPr="006327E9">
        <w:rPr>
          <w:rFonts w:cs="David" w:hint="cs"/>
          <w:rtl/>
        </w:rPr>
        <w:t>הברוטלית</w:t>
      </w:r>
      <w:proofErr w:type="spellEnd"/>
      <w:r w:rsidRPr="006327E9">
        <w:rPr>
          <w:rFonts w:cs="David" w:hint="cs"/>
          <w:rtl/>
        </w:rPr>
        <w:t xml:space="preserve"> שלכם בבית המחוקקים. הציבור ישפוט אתכם לחומרה על העניין הזה. ואחרי שראינו את התנהלות הממשלה, אתם מנסים להביא את צורת ההתנהלות של הממשלה גם לכנסת. אנחנו כאן ב"קדימה" נגן על הבית הזה ונגן על הכנסת מפני ההתעללות שלכם. </w:t>
      </w:r>
    </w:p>
    <w:p w14:paraId="433BCC5F" w14:textId="77777777" w:rsidR="006327E9" w:rsidRPr="006327E9" w:rsidRDefault="006327E9" w:rsidP="006327E9">
      <w:pPr>
        <w:bidi/>
        <w:ind w:left="-2"/>
        <w:jc w:val="both"/>
        <w:rPr>
          <w:rFonts w:cs="David" w:hint="cs"/>
          <w:rtl/>
        </w:rPr>
      </w:pPr>
    </w:p>
    <w:p w14:paraId="681C41B5"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1F11BDDC" w14:textId="77777777" w:rsidR="006327E9" w:rsidRPr="006327E9" w:rsidRDefault="006327E9" w:rsidP="006327E9">
      <w:pPr>
        <w:bidi/>
        <w:ind w:left="-2"/>
        <w:jc w:val="both"/>
        <w:rPr>
          <w:rFonts w:cs="David" w:hint="cs"/>
          <w:rtl/>
        </w:rPr>
      </w:pPr>
    </w:p>
    <w:p w14:paraId="06AD532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אדוני היושב-ראש, אני מבקש הצעה לסדר. </w:t>
      </w:r>
    </w:p>
    <w:p w14:paraId="425AC0ED" w14:textId="77777777" w:rsidR="006327E9" w:rsidRPr="006327E9" w:rsidRDefault="006327E9" w:rsidP="006327E9">
      <w:pPr>
        <w:bidi/>
        <w:ind w:left="-2"/>
        <w:jc w:val="both"/>
        <w:rPr>
          <w:rFonts w:cs="David" w:hint="cs"/>
          <w:rtl/>
        </w:rPr>
      </w:pPr>
    </w:p>
    <w:p w14:paraId="2EA816D2"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1803E26" w14:textId="77777777" w:rsidR="006327E9" w:rsidRPr="006327E9" w:rsidRDefault="006327E9" w:rsidP="006327E9">
      <w:pPr>
        <w:bidi/>
        <w:ind w:left="-2"/>
        <w:jc w:val="both"/>
        <w:rPr>
          <w:rFonts w:cs="David" w:hint="cs"/>
          <w:u w:val="single"/>
          <w:rtl/>
        </w:rPr>
      </w:pPr>
    </w:p>
    <w:p w14:paraId="2FDCF2B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בבקשה, חבר הכנסת רותם. </w:t>
      </w:r>
    </w:p>
    <w:p w14:paraId="4A578E07" w14:textId="77777777" w:rsidR="006327E9" w:rsidRPr="006327E9" w:rsidRDefault="006327E9" w:rsidP="006327E9">
      <w:pPr>
        <w:bidi/>
        <w:ind w:left="-2"/>
        <w:jc w:val="both"/>
        <w:rPr>
          <w:rFonts w:cs="David" w:hint="cs"/>
          <w:rtl/>
        </w:rPr>
      </w:pPr>
    </w:p>
    <w:p w14:paraId="1BF06F16" w14:textId="77777777" w:rsidR="006327E9" w:rsidRDefault="006327E9" w:rsidP="006327E9">
      <w:pPr>
        <w:bidi/>
        <w:ind w:left="-2"/>
        <w:jc w:val="both"/>
        <w:rPr>
          <w:rFonts w:cs="David" w:hint="cs"/>
          <w:u w:val="single"/>
          <w:rtl/>
        </w:rPr>
      </w:pPr>
    </w:p>
    <w:p w14:paraId="71E25430" w14:textId="77777777" w:rsidR="006327E9" w:rsidRDefault="006327E9" w:rsidP="006327E9">
      <w:pPr>
        <w:bidi/>
        <w:ind w:left="-2"/>
        <w:jc w:val="both"/>
        <w:rPr>
          <w:rFonts w:cs="David" w:hint="cs"/>
          <w:u w:val="single"/>
          <w:rtl/>
        </w:rPr>
      </w:pPr>
    </w:p>
    <w:p w14:paraId="12C4B44B" w14:textId="77777777" w:rsidR="006327E9" w:rsidRDefault="006327E9" w:rsidP="006327E9">
      <w:pPr>
        <w:bidi/>
        <w:ind w:left="-2"/>
        <w:jc w:val="both"/>
        <w:rPr>
          <w:rFonts w:cs="David" w:hint="cs"/>
          <w:u w:val="single"/>
          <w:rtl/>
        </w:rPr>
      </w:pPr>
    </w:p>
    <w:p w14:paraId="1F4568A8" w14:textId="77777777" w:rsidR="006327E9" w:rsidRDefault="006327E9" w:rsidP="006327E9">
      <w:pPr>
        <w:bidi/>
        <w:ind w:left="-2"/>
        <w:jc w:val="both"/>
        <w:rPr>
          <w:rFonts w:cs="David" w:hint="cs"/>
          <w:u w:val="single"/>
          <w:rtl/>
        </w:rPr>
      </w:pPr>
    </w:p>
    <w:p w14:paraId="44CCAC7A"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7B01AE0A" w14:textId="77777777" w:rsidR="006327E9" w:rsidRPr="006327E9" w:rsidRDefault="006327E9" w:rsidP="006327E9">
      <w:pPr>
        <w:bidi/>
        <w:ind w:left="-2"/>
        <w:jc w:val="both"/>
        <w:rPr>
          <w:rFonts w:cs="David" w:hint="cs"/>
          <w:rtl/>
        </w:rPr>
      </w:pPr>
    </w:p>
    <w:p w14:paraId="0A7EC12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כדאי שכולנו בקואליציה נלמד מ"קדימה", כי הם היו אלה שהיו כל הזמן שומעים בקולה של הכנסת, לא השתמשו ברוב הדורסני שלהם, מינו שרים בדקה ה-90. אז "קדימה" האחרונה שצריכה לתת מוסר. </w:t>
      </w:r>
    </w:p>
    <w:p w14:paraId="3BC4B109" w14:textId="77777777" w:rsidR="006327E9" w:rsidRPr="006327E9" w:rsidRDefault="006327E9" w:rsidP="006327E9">
      <w:pPr>
        <w:bidi/>
        <w:ind w:left="-2"/>
        <w:jc w:val="both"/>
        <w:rPr>
          <w:rFonts w:cs="David" w:hint="cs"/>
          <w:rtl/>
        </w:rPr>
      </w:pPr>
    </w:p>
    <w:p w14:paraId="03C88522" w14:textId="77777777" w:rsidR="006327E9" w:rsidRPr="006327E9" w:rsidRDefault="006327E9" w:rsidP="006327E9">
      <w:pPr>
        <w:bidi/>
        <w:ind w:left="-2"/>
        <w:jc w:val="both"/>
        <w:rPr>
          <w:rFonts w:cs="David" w:hint="cs"/>
          <w:u w:val="single"/>
          <w:rtl/>
        </w:rPr>
      </w:pPr>
      <w:r w:rsidRPr="006327E9">
        <w:rPr>
          <w:rFonts w:cs="David" w:hint="cs"/>
          <w:u w:val="single"/>
          <w:rtl/>
        </w:rPr>
        <w:t xml:space="preserve">יוחנן </w:t>
      </w:r>
      <w:proofErr w:type="spellStart"/>
      <w:r w:rsidRPr="006327E9">
        <w:rPr>
          <w:rFonts w:cs="David" w:hint="cs"/>
          <w:u w:val="single"/>
          <w:rtl/>
        </w:rPr>
        <w:t>פלסנר</w:t>
      </w:r>
      <w:proofErr w:type="spellEnd"/>
      <w:r w:rsidRPr="006327E9">
        <w:rPr>
          <w:rFonts w:cs="David" w:hint="cs"/>
          <w:u w:val="single"/>
          <w:rtl/>
        </w:rPr>
        <w:t>:</w:t>
      </w:r>
    </w:p>
    <w:p w14:paraId="3EA81B2E" w14:textId="77777777" w:rsidR="006327E9" w:rsidRPr="006327E9" w:rsidRDefault="006327E9" w:rsidP="006327E9">
      <w:pPr>
        <w:bidi/>
        <w:ind w:left="-2"/>
        <w:jc w:val="both"/>
        <w:rPr>
          <w:rFonts w:cs="David" w:hint="cs"/>
          <w:rtl/>
        </w:rPr>
      </w:pPr>
    </w:p>
    <w:p w14:paraId="52278588"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מינו את ליברמן בדקה ה-90. </w:t>
      </w:r>
    </w:p>
    <w:p w14:paraId="513A99BB" w14:textId="77777777" w:rsidR="006327E9" w:rsidRPr="006327E9" w:rsidRDefault="006327E9" w:rsidP="006327E9">
      <w:pPr>
        <w:bidi/>
        <w:ind w:left="-2"/>
        <w:jc w:val="both"/>
        <w:rPr>
          <w:rFonts w:cs="David" w:hint="cs"/>
          <w:rtl/>
        </w:rPr>
      </w:pPr>
    </w:p>
    <w:p w14:paraId="50288747"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3DDAA1A9" w14:textId="77777777" w:rsidR="006327E9" w:rsidRPr="006327E9" w:rsidRDefault="006327E9" w:rsidP="006327E9">
      <w:pPr>
        <w:bidi/>
        <w:ind w:left="-2"/>
        <w:jc w:val="both"/>
        <w:rPr>
          <w:rFonts w:cs="David" w:hint="cs"/>
          <w:rtl/>
        </w:rPr>
      </w:pPr>
    </w:p>
    <w:p w14:paraId="07789555"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אתמול אחר-הצהריים הגיע נוסח התקנה המוצעת. אני חושב שצריך לעשות על זה התייעצויות ולבדוק את הנושא גם מבחינה קואליציונית ומבחינות רבות. אני לא חושב שיש דחיפות לפתור את זה היום. אני מציע לדחות את הישיבה הזאת לשבוע הבא. </w:t>
      </w:r>
    </w:p>
    <w:p w14:paraId="3805958D" w14:textId="77777777" w:rsidR="006327E9" w:rsidRPr="006327E9" w:rsidRDefault="006327E9" w:rsidP="006327E9">
      <w:pPr>
        <w:bidi/>
        <w:ind w:left="-2"/>
        <w:jc w:val="both"/>
        <w:rPr>
          <w:rFonts w:cs="David" w:hint="cs"/>
          <w:rtl/>
        </w:rPr>
      </w:pPr>
    </w:p>
    <w:p w14:paraId="49471A7D"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47D00633" w14:textId="77777777" w:rsidR="006327E9" w:rsidRPr="006327E9" w:rsidRDefault="006327E9" w:rsidP="006327E9">
      <w:pPr>
        <w:bidi/>
        <w:jc w:val="both"/>
        <w:rPr>
          <w:rFonts w:cs="David" w:hint="cs"/>
          <w:rtl/>
        </w:rPr>
      </w:pPr>
    </w:p>
    <w:p w14:paraId="128AB5BC" w14:textId="77777777" w:rsidR="006327E9" w:rsidRPr="006327E9" w:rsidRDefault="006327E9" w:rsidP="006327E9">
      <w:pPr>
        <w:bidi/>
        <w:ind w:left="-2"/>
        <w:jc w:val="both"/>
        <w:rPr>
          <w:rFonts w:cs="David" w:hint="cs"/>
          <w:rtl/>
        </w:rPr>
      </w:pPr>
      <w:r w:rsidRPr="006327E9">
        <w:rPr>
          <w:rFonts w:cs="David" w:hint="cs"/>
          <w:rtl/>
        </w:rPr>
        <w:tab/>
        <w:t xml:space="preserve"> </w:t>
      </w:r>
      <w:r w:rsidRPr="006327E9">
        <w:rPr>
          <w:rFonts w:cs="David" w:hint="cs"/>
          <w:rtl/>
        </w:rPr>
        <w:tab/>
        <w:t xml:space="preserve"> לוועדה משותפת חוקה-כנסת. </w:t>
      </w:r>
    </w:p>
    <w:p w14:paraId="6E6AB3A7" w14:textId="77777777" w:rsidR="006327E9" w:rsidRPr="006327E9" w:rsidRDefault="006327E9" w:rsidP="006327E9">
      <w:pPr>
        <w:bidi/>
        <w:ind w:left="-2"/>
        <w:jc w:val="both"/>
        <w:rPr>
          <w:rFonts w:cs="David" w:hint="cs"/>
          <w:rtl/>
        </w:rPr>
      </w:pPr>
    </w:p>
    <w:p w14:paraId="0E7AFD04"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1F4932EF" w14:textId="77777777" w:rsidR="006327E9" w:rsidRPr="006327E9" w:rsidRDefault="006327E9" w:rsidP="006327E9">
      <w:pPr>
        <w:bidi/>
        <w:ind w:left="-2"/>
        <w:jc w:val="both"/>
        <w:rPr>
          <w:rFonts w:cs="David" w:hint="cs"/>
          <w:rtl/>
        </w:rPr>
      </w:pPr>
    </w:p>
    <w:p w14:paraId="5633C24E"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להעביר לוועדת חוקה. </w:t>
      </w:r>
    </w:p>
    <w:p w14:paraId="1AB20F1E" w14:textId="77777777" w:rsidR="006327E9" w:rsidRPr="006327E9" w:rsidRDefault="006327E9" w:rsidP="006327E9">
      <w:pPr>
        <w:bidi/>
        <w:ind w:left="-2"/>
        <w:jc w:val="both"/>
        <w:rPr>
          <w:rFonts w:cs="David" w:hint="cs"/>
          <w:rtl/>
        </w:rPr>
      </w:pPr>
    </w:p>
    <w:p w14:paraId="3BFAB123"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1B6A713F" w14:textId="77777777" w:rsidR="006327E9" w:rsidRPr="006327E9" w:rsidRDefault="006327E9" w:rsidP="006327E9">
      <w:pPr>
        <w:bidi/>
        <w:ind w:left="-2"/>
        <w:jc w:val="both"/>
        <w:rPr>
          <w:rFonts w:cs="David" w:hint="cs"/>
          <w:rtl/>
        </w:rPr>
      </w:pPr>
    </w:p>
    <w:p w14:paraId="5D873615"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אני מבקש לא לעזור לי. ועדת החוקה עמוסה מעל הראש. </w:t>
      </w:r>
    </w:p>
    <w:p w14:paraId="2732A650" w14:textId="77777777" w:rsidR="006327E9" w:rsidRPr="006327E9" w:rsidRDefault="006327E9" w:rsidP="006327E9">
      <w:pPr>
        <w:bidi/>
        <w:ind w:left="-2"/>
        <w:jc w:val="both"/>
        <w:rPr>
          <w:rFonts w:cs="David" w:hint="cs"/>
          <w:rtl/>
        </w:rPr>
      </w:pPr>
    </w:p>
    <w:p w14:paraId="5D230701"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23D09731" w14:textId="77777777" w:rsidR="006327E9" w:rsidRPr="006327E9" w:rsidRDefault="006327E9" w:rsidP="006327E9">
      <w:pPr>
        <w:bidi/>
        <w:ind w:left="-2"/>
        <w:jc w:val="both"/>
        <w:rPr>
          <w:rFonts w:cs="David" w:hint="cs"/>
          <w:rtl/>
        </w:rPr>
      </w:pPr>
    </w:p>
    <w:p w14:paraId="144506E0"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אבל זה נושא חשוב ממדרגה ראשונה. </w:t>
      </w:r>
    </w:p>
    <w:p w14:paraId="37256B35" w14:textId="77777777" w:rsidR="006327E9" w:rsidRPr="006327E9" w:rsidRDefault="006327E9" w:rsidP="006327E9">
      <w:pPr>
        <w:bidi/>
        <w:ind w:left="-2"/>
        <w:jc w:val="both"/>
        <w:rPr>
          <w:rFonts w:cs="David" w:hint="cs"/>
          <w:rtl/>
        </w:rPr>
      </w:pPr>
    </w:p>
    <w:p w14:paraId="318EB40F"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4A9E7B31" w14:textId="77777777" w:rsidR="006327E9" w:rsidRPr="006327E9" w:rsidRDefault="006327E9" w:rsidP="006327E9">
      <w:pPr>
        <w:bidi/>
        <w:ind w:left="-2"/>
        <w:jc w:val="both"/>
        <w:rPr>
          <w:rFonts w:cs="David" w:hint="cs"/>
          <w:rtl/>
        </w:rPr>
      </w:pPr>
    </w:p>
    <w:p w14:paraId="3CE8D52D"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תקנון הכנסת נמצא בוועדת הכנסת. </w:t>
      </w:r>
    </w:p>
    <w:p w14:paraId="4B46F909" w14:textId="77777777" w:rsidR="006327E9" w:rsidRPr="006327E9" w:rsidRDefault="006327E9" w:rsidP="006327E9">
      <w:pPr>
        <w:bidi/>
        <w:ind w:left="-2"/>
        <w:jc w:val="both"/>
        <w:rPr>
          <w:rFonts w:cs="David" w:hint="cs"/>
          <w:rtl/>
        </w:rPr>
      </w:pPr>
    </w:p>
    <w:p w14:paraId="7CCCB85D"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54C9CFC7" w14:textId="77777777" w:rsidR="006327E9" w:rsidRPr="006327E9" w:rsidRDefault="006327E9" w:rsidP="006327E9">
      <w:pPr>
        <w:bidi/>
        <w:ind w:left="-2"/>
        <w:jc w:val="both"/>
        <w:rPr>
          <w:rFonts w:cs="David" w:hint="cs"/>
          <w:rtl/>
        </w:rPr>
      </w:pPr>
    </w:p>
    <w:p w14:paraId="5D34F935"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זה לא תקנון הכנסת, זה חוק יסוד. </w:t>
      </w:r>
    </w:p>
    <w:p w14:paraId="54494004" w14:textId="77777777" w:rsidR="006327E9" w:rsidRPr="006327E9" w:rsidRDefault="006327E9" w:rsidP="006327E9">
      <w:pPr>
        <w:bidi/>
        <w:ind w:left="-2"/>
        <w:jc w:val="both"/>
        <w:rPr>
          <w:rFonts w:cs="David" w:hint="cs"/>
          <w:rtl/>
        </w:rPr>
      </w:pPr>
    </w:p>
    <w:p w14:paraId="1929CA86"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734B2DD3" w14:textId="77777777" w:rsidR="006327E9" w:rsidRPr="006327E9" w:rsidRDefault="006327E9" w:rsidP="006327E9">
      <w:pPr>
        <w:bidi/>
        <w:ind w:left="-2"/>
        <w:jc w:val="both"/>
        <w:rPr>
          <w:rFonts w:cs="David" w:hint="cs"/>
          <w:rtl/>
        </w:rPr>
      </w:pPr>
    </w:p>
    <w:p w14:paraId="2629EBDE"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זה לא חוק יסוד. זה תקנון הכנסת. </w:t>
      </w:r>
    </w:p>
    <w:p w14:paraId="314A7300" w14:textId="77777777" w:rsidR="006327E9" w:rsidRPr="006327E9" w:rsidRDefault="006327E9" w:rsidP="006327E9">
      <w:pPr>
        <w:bidi/>
        <w:ind w:left="-2"/>
        <w:jc w:val="both"/>
        <w:rPr>
          <w:rFonts w:cs="David" w:hint="cs"/>
          <w:rtl/>
        </w:rPr>
      </w:pPr>
    </w:p>
    <w:p w14:paraId="102A8831"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4AB77453" w14:textId="77777777" w:rsidR="006327E9" w:rsidRPr="006327E9" w:rsidRDefault="006327E9" w:rsidP="006327E9">
      <w:pPr>
        <w:bidi/>
        <w:ind w:left="-2"/>
        <w:jc w:val="both"/>
        <w:rPr>
          <w:rFonts w:cs="David" w:hint="cs"/>
          <w:u w:val="single"/>
          <w:rtl/>
        </w:rPr>
      </w:pPr>
    </w:p>
    <w:p w14:paraId="7AF67AA7"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יש פה התנגשות חוקית בין תקנון הכנסת לחוק היסוד. </w:t>
      </w:r>
    </w:p>
    <w:p w14:paraId="5CCC4516" w14:textId="77777777" w:rsidR="006327E9" w:rsidRPr="006327E9" w:rsidRDefault="006327E9" w:rsidP="006327E9">
      <w:pPr>
        <w:bidi/>
        <w:ind w:left="-2"/>
        <w:jc w:val="both"/>
        <w:rPr>
          <w:rFonts w:cs="David" w:hint="cs"/>
          <w:rtl/>
        </w:rPr>
      </w:pPr>
    </w:p>
    <w:p w14:paraId="238356E7"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00A9A3B4" w14:textId="77777777" w:rsidR="006327E9" w:rsidRPr="006327E9" w:rsidRDefault="006327E9" w:rsidP="006327E9">
      <w:pPr>
        <w:bidi/>
        <w:ind w:left="-2"/>
        <w:jc w:val="both"/>
        <w:rPr>
          <w:rFonts w:cs="David" w:hint="cs"/>
          <w:rtl/>
        </w:rPr>
      </w:pPr>
    </w:p>
    <w:p w14:paraId="06F9E45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היית צריך להגיד שתקנון הכנסת לא חוקי כבר בפעם הקודמת. לא עשית את זה. תציעו אתם מה שאתם רוצים, אני רוצה להציע דבר אחר. אני מבקש לדחות את המשך הדיון הזה לשבוע הבא, ואני מבקש להצביע על זה עכשיו. </w:t>
      </w:r>
    </w:p>
    <w:p w14:paraId="3BB8CC8C" w14:textId="77777777" w:rsidR="006327E9" w:rsidRPr="006327E9" w:rsidRDefault="006327E9" w:rsidP="006327E9">
      <w:pPr>
        <w:bidi/>
        <w:ind w:left="-2"/>
        <w:jc w:val="both"/>
        <w:rPr>
          <w:rFonts w:cs="David" w:hint="cs"/>
          <w:rtl/>
        </w:rPr>
      </w:pPr>
    </w:p>
    <w:p w14:paraId="3B8BE306" w14:textId="77777777" w:rsidR="006327E9" w:rsidRDefault="006327E9" w:rsidP="006327E9">
      <w:pPr>
        <w:bidi/>
        <w:ind w:left="-2"/>
        <w:jc w:val="both"/>
        <w:rPr>
          <w:rFonts w:cs="David" w:hint="cs"/>
          <w:u w:val="single"/>
          <w:rtl/>
        </w:rPr>
      </w:pPr>
    </w:p>
    <w:p w14:paraId="00913C58" w14:textId="77777777" w:rsidR="006327E9" w:rsidRDefault="006327E9" w:rsidP="006327E9">
      <w:pPr>
        <w:bidi/>
        <w:ind w:left="-2"/>
        <w:jc w:val="both"/>
        <w:rPr>
          <w:rFonts w:cs="David" w:hint="cs"/>
          <w:u w:val="single"/>
          <w:rtl/>
        </w:rPr>
      </w:pPr>
    </w:p>
    <w:p w14:paraId="5EC4A34E" w14:textId="77777777" w:rsidR="006327E9" w:rsidRDefault="006327E9" w:rsidP="006327E9">
      <w:pPr>
        <w:bidi/>
        <w:ind w:left="-2"/>
        <w:jc w:val="both"/>
        <w:rPr>
          <w:rFonts w:cs="David" w:hint="cs"/>
          <w:u w:val="single"/>
          <w:rtl/>
        </w:rPr>
      </w:pPr>
    </w:p>
    <w:p w14:paraId="38B9CF0A" w14:textId="77777777" w:rsidR="006327E9" w:rsidRDefault="006327E9" w:rsidP="006327E9">
      <w:pPr>
        <w:bidi/>
        <w:ind w:left="-2"/>
        <w:jc w:val="both"/>
        <w:rPr>
          <w:rFonts w:cs="David" w:hint="cs"/>
          <w:u w:val="single"/>
          <w:rtl/>
        </w:rPr>
      </w:pPr>
    </w:p>
    <w:p w14:paraId="4B48808F"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3778C431" w14:textId="77777777" w:rsidR="006327E9" w:rsidRPr="006327E9" w:rsidRDefault="006327E9" w:rsidP="006327E9">
      <w:pPr>
        <w:bidi/>
        <w:ind w:left="-2"/>
        <w:jc w:val="both"/>
        <w:rPr>
          <w:rFonts w:cs="David" w:hint="cs"/>
          <w:rtl/>
        </w:rPr>
      </w:pPr>
    </w:p>
    <w:p w14:paraId="2F0B684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יישר כוח. אור במנהרה החשוכה הזאת. </w:t>
      </w:r>
    </w:p>
    <w:p w14:paraId="63ABB1B9" w14:textId="77777777" w:rsidR="006327E9" w:rsidRPr="006327E9" w:rsidRDefault="006327E9" w:rsidP="006327E9">
      <w:pPr>
        <w:bidi/>
        <w:ind w:left="-2"/>
        <w:jc w:val="both"/>
        <w:rPr>
          <w:rFonts w:cs="David" w:hint="cs"/>
          <w:rtl/>
        </w:rPr>
      </w:pPr>
    </w:p>
    <w:p w14:paraId="4CCDE8D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2694EE7" w14:textId="77777777" w:rsidR="006327E9" w:rsidRPr="006327E9" w:rsidRDefault="006327E9" w:rsidP="006327E9">
      <w:pPr>
        <w:bidi/>
        <w:ind w:left="-2"/>
        <w:jc w:val="both"/>
        <w:rPr>
          <w:rFonts w:cs="David" w:hint="cs"/>
          <w:u w:val="single"/>
          <w:rtl/>
        </w:rPr>
      </w:pPr>
    </w:p>
    <w:p w14:paraId="6D04B780"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חבר הכנסת רותם, אתה יודע שבסמכותי לא להביא את ההצעה לסדר להצבעה. </w:t>
      </w:r>
    </w:p>
    <w:p w14:paraId="6900A38E" w14:textId="77777777" w:rsidR="006327E9" w:rsidRPr="006327E9" w:rsidRDefault="006327E9" w:rsidP="006327E9">
      <w:pPr>
        <w:bidi/>
        <w:ind w:left="-2"/>
        <w:jc w:val="both"/>
        <w:rPr>
          <w:rFonts w:cs="David" w:hint="cs"/>
          <w:rtl/>
        </w:rPr>
      </w:pPr>
    </w:p>
    <w:p w14:paraId="588F7ABE"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1364A40B" w14:textId="77777777" w:rsidR="006327E9" w:rsidRPr="006327E9" w:rsidRDefault="006327E9" w:rsidP="006327E9">
      <w:pPr>
        <w:bidi/>
        <w:ind w:left="-2"/>
        <w:jc w:val="both"/>
        <w:rPr>
          <w:rFonts w:cs="David" w:hint="cs"/>
          <w:rtl/>
        </w:rPr>
      </w:pPr>
    </w:p>
    <w:p w14:paraId="16F5E56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אבל לא צריך להשתמש בסמכות הזאת. </w:t>
      </w:r>
    </w:p>
    <w:p w14:paraId="726D9A98" w14:textId="77777777" w:rsidR="006327E9" w:rsidRPr="006327E9" w:rsidRDefault="006327E9" w:rsidP="006327E9">
      <w:pPr>
        <w:bidi/>
        <w:ind w:left="-2"/>
        <w:jc w:val="both"/>
        <w:rPr>
          <w:rFonts w:cs="David" w:hint="cs"/>
          <w:rtl/>
        </w:rPr>
      </w:pPr>
    </w:p>
    <w:p w14:paraId="71D0A9AF"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D0A9123" w14:textId="77777777" w:rsidR="006327E9" w:rsidRPr="006327E9" w:rsidRDefault="006327E9" w:rsidP="006327E9">
      <w:pPr>
        <w:bidi/>
        <w:ind w:left="-2"/>
        <w:jc w:val="both"/>
        <w:rPr>
          <w:rFonts w:cs="David" w:hint="cs"/>
          <w:u w:val="single"/>
          <w:rtl/>
        </w:rPr>
      </w:pPr>
    </w:p>
    <w:p w14:paraId="496EE19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מצד שני, אני מבין את רצונם של חברי הכנסת לקיים את הדיון ולקיים דיון רציני. לכן אני מציע שנמשיך כרגע בדיון. כשנגיע לסופו נראה אם נצביע היום או לא. </w:t>
      </w:r>
    </w:p>
    <w:p w14:paraId="3DD0B9F7" w14:textId="77777777" w:rsidR="006327E9" w:rsidRPr="006327E9" w:rsidRDefault="006327E9" w:rsidP="006327E9">
      <w:pPr>
        <w:bidi/>
        <w:ind w:left="-2"/>
        <w:jc w:val="both"/>
        <w:rPr>
          <w:rFonts w:cs="David" w:hint="cs"/>
          <w:rtl/>
        </w:rPr>
      </w:pPr>
    </w:p>
    <w:p w14:paraId="0B7B1259" w14:textId="77777777" w:rsidR="006327E9" w:rsidRPr="006327E9" w:rsidRDefault="006327E9" w:rsidP="006327E9">
      <w:pPr>
        <w:bidi/>
        <w:ind w:left="-2"/>
        <w:jc w:val="both"/>
        <w:rPr>
          <w:rFonts w:cs="David" w:hint="cs"/>
          <w:u w:val="single"/>
          <w:rtl/>
        </w:rPr>
      </w:pPr>
      <w:r w:rsidRPr="006327E9">
        <w:rPr>
          <w:rFonts w:cs="David" w:hint="cs"/>
          <w:u w:val="single"/>
          <w:rtl/>
        </w:rPr>
        <w:t>דוד רותם:</w:t>
      </w:r>
    </w:p>
    <w:p w14:paraId="0B7B9D1A" w14:textId="77777777" w:rsidR="006327E9" w:rsidRPr="006327E9" w:rsidRDefault="006327E9" w:rsidP="006327E9">
      <w:pPr>
        <w:bidi/>
        <w:ind w:left="-2"/>
        <w:jc w:val="both"/>
        <w:rPr>
          <w:rFonts w:cs="David" w:hint="cs"/>
          <w:rtl/>
        </w:rPr>
      </w:pPr>
    </w:p>
    <w:p w14:paraId="2046ADD6"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אין בזה טעם, כי הדיון לא רציני. </w:t>
      </w:r>
    </w:p>
    <w:p w14:paraId="5287B7D8" w14:textId="77777777" w:rsidR="006327E9" w:rsidRPr="006327E9" w:rsidRDefault="006327E9" w:rsidP="006327E9">
      <w:pPr>
        <w:bidi/>
        <w:ind w:left="-2"/>
        <w:jc w:val="both"/>
        <w:rPr>
          <w:rFonts w:cs="David" w:hint="cs"/>
          <w:rtl/>
        </w:rPr>
      </w:pPr>
    </w:p>
    <w:p w14:paraId="3BA4AFC9"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7F89573" w14:textId="77777777" w:rsidR="006327E9" w:rsidRPr="006327E9" w:rsidRDefault="006327E9" w:rsidP="006327E9">
      <w:pPr>
        <w:bidi/>
        <w:ind w:left="-2"/>
        <w:jc w:val="both"/>
        <w:rPr>
          <w:rFonts w:cs="David" w:hint="cs"/>
          <w:u w:val="single"/>
          <w:rtl/>
        </w:rPr>
      </w:pPr>
    </w:p>
    <w:p w14:paraId="568A380A"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בוודאי שאפשר, והדיון נמשך. חבר הכנסת חיים רמון, אתה בזכות הדיבור. </w:t>
      </w:r>
    </w:p>
    <w:p w14:paraId="0F94BA9E" w14:textId="77777777" w:rsidR="006327E9" w:rsidRPr="006327E9" w:rsidRDefault="006327E9" w:rsidP="006327E9">
      <w:pPr>
        <w:bidi/>
        <w:ind w:left="-2"/>
        <w:jc w:val="both"/>
        <w:rPr>
          <w:rFonts w:cs="David" w:hint="cs"/>
          <w:rtl/>
        </w:rPr>
      </w:pPr>
    </w:p>
    <w:p w14:paraId="57C7F0DA"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C6FB08A" w14:textId="77777777" w:rsidR="006327E9" w:rsidRPr="006327E9" w:rsidRDefault="006327E9" w:rsidP="006327E9">
      <w:pPr>
        <w:bidi/>
        <w:ind w:left="-2"/>
        <w:jc w:val="both"/>
        <w:rPr>
          <w:rFonts w:cs="David" w:hint="cs"/>
          <w:u w:val="single"/>
          <w:rtl/>
        </w:rPr>
      </w:pPr>
    </w:p>
    <w:p w14:paraId="53D473B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אני מציע שכל צד יביא חוות דעת, יביא מומחה לדבר 10 דקות בעד או נגד, כדי שהדיון יהיה מגובש. </w:t>
      </w:r>
    </w:p>
    <w:p w14:paraId="18678481" w14:textId="77777777" w:rsidR="006327E9" w:rsidRPr="006327E9" w:rsidRDefault="006327E9" w:rsidP="006327E9">
      <w:pPr>
        <w:bidi/>
        <w:ind w:left="-2"/>
        <w:jc w:val="both"/>
        <w:rPr>
          <w:rFonts w:cs="David" w:hint="cs"/>
          <w:rtl/>
        </w:rPr>
      </w:pPr>
    </w:p>
    <w:p w14:paraId="5653009C"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494B3FE8" w14:textId="77777777" w:rsidR="006327E9" w:rsidRPr="006327E9" w:rsidRDefault="006327E9" w:rsidP="006327E9">
      <w:pPr>
        <w:bidi/>
        <w:ind w:left="-2"/>
        <w:jc w:val="both"/>
        <w:rPr>
          <w:rFonts w:cs="David" w:hint="cs"/>
          <w:rtl/>
        </w:rPr>
      </w:pPr>
    </w:p>
    <w:p w14:paraId="66DF7BF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פיליבסטר. </w:t>
      </w:r>
    </w:p>
    <w:p w14:paraId="26A2FCDC" w14:textId="77777777" w:rsidR="006327E9" w:rsidRPr="006327E9" w:rsidRDefault="006327E9" w:rsidP="006327E9">
      <w:pPr>
        <w:bidi/>
        <w:ind w:left="-2"/>
        <w:jc w:val="both"/>
        <w:rPr>
          <w:rFonts w:cs="David" w:hint="cs"/>
          <w:rtl/>
        </w:rPr>
      </w:pPr>
    </w:p>
    <w:p w14:paraId="55CB46C2"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72665B36" w14:textId="77777777" w:rsidR="006327E9" w:rsidRPr="006327E9" w:rsidRDefault="006327E9" w:rsidP="006327E9">
      <w:pPr>
        <w:bidi/>
        <w:ind w:left="-2"/>
        <w:jc w:val="both"/>
        <w:rPr>
          <w:rFonts w:cs="David" w:hint="cs"/>
          <w:u w:val="single"/>
          <w:rtl/>
        </w:rPr>
      </w:pPr>
    </w:p>
    <w:p w14:paraId="5BC6258B"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לא פיליבסטר, 10 דקות לכל צד. </w:t>
      </w:r>
    </w:p>
    <w:p w14:paraId="5B9B3A4F" w14:textId="77777777" w:rsidR="006327E9" w:rsidRPr="006327E9" w:rsidRDefault="006327E9" w:rsidP="006327E9">
      <w:pPr>
        <w:bidi/>
        <w:ind w:left="-2"/>
        <w:jc w:val="both"/>
        <w:rPr>
          <w:rFonts w:cs="David" w:hint="cs"/>
          <w:rtl/>
        </w:rPr>
      </w:pPr>
    </w:p>
    <w:p w14:paraId="6D18C95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AF18E09" w14:textId="77777777" w:rsidR="006327E9" w:rsidRPr="006327E9" w:rsidRDefault="006327E9" w:rsidP="006327E9">
      <w:pPr>
        <w:bidi/>
        <w:ind w:left="-2"/>
        <w:jc w:val="both"/>
        <w:rPr>
          <w:rFonts w:cs="David" w:hint="cs"/>
          <w:u w:val="single"/>
          <w:rtl/>
        </w:rPr>
      </w:pPr>
    </w:p>
    <w:p w14:paraId="4FE2D15A"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תודה, חבר הכנסת בר-און. כרגע חבר הכנסת רמון בזכות הדיבור. שלוש דקות, בבקשה. </w:t>
      </w:r>
    </w:p>
    <w:p w14:paraId="4B863AB1" w14:textId="77777777" w:rsidR="006327E9" w:rsidRPr="006327E9" w:rsidRDefault="006327E9" w:rsidP="006327E9">
      <w:pPr>
        <w:bidi/>
        <w:ind w:left="-2"/>
        <w:jc w:val="both"/>
        <w:rPr>
          <w:rFonts w:cs="David" w:hint="cs"/>
          <w:rtl/>
        </w:rPr>
      </w:pPr>
    </w:p>
    <w:p w14:paraId="77867FB3"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7DDDE957" w14:textId="77777777" w:rsidR="006327E9" w:rsidRPr="006327E9" w:rsidRDefault="006327E9" w:rsidP="006327E9">
      <w:pPr>
        <w:bidi/>
        <w:ind w:left="-2"/>
        <w:jc w:val="both"/>
        <w:rPr>
          <w:rFonts w:cs="David" w:hint="cs"/>
          <w:rtl/>
        </w:rPr>
      </w:pPr>
    </w:p>
    <w:p w14:paraId="454D9D6D"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ראיתי הרבה ממשלות קמות ונופלות. אל תהיו כל כך יהירים. הסטטיסטיקה אומרת שבעוד שנתיים-שלוש אתה תשב פה, במקרה הטוב. אז למה אתה היום נותן לגיטימציה שנתעלל בך? אנחנו לא רוצים. אנחנו נחזור לשלטון כנראה, לפי הסטטיסטיקה, ואני לא רוצה להתעלל בך, ואתה מכריח אותי להתעלל בך. הרי זה עובר מהר. </w:t>
      </w:r>
    </w:p>
    <w:p w14:paraId="4D9D2AF3" w14:textId="77777777" w:rsidR="006327E9" w:rsidRPr="006327E9" w:rsidRDefault="006327E9" w:rsidP="006327E9">
      <w:pPr>
        <w:bidi/>
        <w:ind w:left="-2"/>
        <w:jc w:val="both"/>
        <w:rPr>
          <w:rFonts w:cs="David" w:hint="cs"/>
          <w:rtl/>
        </w:rPr>
      </w:pPr>
    </w:p>
    <w:p w14:paraId="218589A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AFE187F" w14:textId="77777777" w:rsidR="006327E9" w:rsidRPr="006327E9" w:rsidRDefault="006327E9" w:rsidP="006327E9">
      <w:pPr>
        <w:bidi/>
        <w:ind w:left="-2"/>
        <w:jc w:val="both"/>
        <w:rPr>
          <w:rFonts w:cs="David" w:hint="cs"/>
          <w:u w:val="single"/>
          <w:rtl/>
        </w:rPr>
      </w:pPr>
    </w:p>
    <w:p w14:paraId="20FE714B"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אדוני רוצה להגיד ש-60 שנה הכנסת התעללה באופוזיציה? אתה הרי חבר כנסת ותיק. </w:t>
      </w:r>
    </w:p>
    <w:p w14:paraId="5C4D03B7" w14:textId="77777777" w:rsidR="006327E9" w:rsidRPr="006327E9" w:rsidRDefault="006327E9" w:rsidP="006327E9">
      <w:pPr>
        <w:bidi/>
        <w:ind w:left="-2"/>
        <w:jc w:val="both"/>
        <w:rPr>
          <w:rFonts w:cs="David" w:hint="cs"/>
          <w:rtl/>
        </w:rPr>
      </w:pPr>
    </w:p>
    <w:p w14:paraId="11946989" w14:textId="77777777" w:rsidR="006327E9" w:rsidRDefault="006327E9" w:rsidP="006327E9">
      <w:pPr>
        <w:bidi/>
        <w:ind w:left="-2"/>
        <w:jc w:val="both"/>
        <w:rPr>
          <w:rFonts w:cs="David" w:hint="cs"/>
          <w:u w:val="single"/>
          <w:rtl/>
        </w:rPr>
      </w:pPr>
    </w:p>
    <w:p w14:paraId="05A16F62" w14:textId="77777777" w:rsidR="006327E9" w:rsidRDefault="006327E9" w:rsidP="006327E9">
      <w:pPr>
        <w:bidi/>
        <w:ind w:left="-2"/>
        <w:jc w:val="both"/>
        <w:rPr>
          <w:rFonts w:cs="David" w:hint="cs"/>
          <w:u w:val="single"/>
          <w:rtl/>
        </w:rPr>
      </w:pPr>
    </w:p>
    <w:p w14:paraId="1D3AC870" w14:textId="77777777" w:rsidR="006327E9" w:rsidRDefault="006327E9" w:rsidP="006327E9">
      <w:pPr>
        <w:bidi/>
        <w:ind w:left="-2"/>
        <w:jc w:val="both"/>
        <w:rPr>
          <w:rFonts w:cs="David" w:hint="cs"/>
          <w:u w:val="single"/>
          <w:rtl/>
        </w:rPr>
      </w:pPr>
    </w:p>
    <w:p w14:paraId="73282F40" w14:textId="77777777" w:rsidR="006327E9" w:rsidRDefault="006327E9" w:rsidP="006327E9">
      <w:pPr>
        <w:bidi/>
        <w:ind w:left="-2"/>
        <w:jc w:val="both"/>
        <w:rPr>
          <w:rFonts w:cs="David" w:hint="cs"/>
          <w:u w:val="single"/>
          <w:rtl/>
        </w:rPr>
      </w:pPr>
    </w:p>
    <w:p w14:paraId="67A99DCA" w14:textId="77777777" w:rsidR="006327E9" w:rsidRDefault="006327E9" w:rsidP="006327E9">
      <w:pPr>
        <w:bidi/>
        <w:ind w:left="-2"/>
        <w:jc w:val="both"/>
        <w:rPr>
          <w:rFonts w:cs="David" w:hint="cs"/>
          <w:u w:val="single"/>
          <w:rtl/>
        </w:rPr>
      </w:pPr>
    </w:p>
    <w:p w14:paraId="71172BD1"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20F8DE2C" w14:textId="77777777" w:rsidR="006327E9" w:rsidRPr="006327E9" w:rsidRDefault="006327E9" w:rsidP="006327E9">
      <w:pPr>
        <w:bidi/>
        <w:ind w:left="-2"/>
        <w:jc w:val="both"/>
        <w:rPr>
          <w:rFonts w:cs="David" w:hint="cs"/>
          <w:rtl/>
        </w:rPr>
      </w:pPr>
    </w:p>
    <w:p w14:paraId="0670118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זה עובר מהר. רק לפני חודש ישבנו שם. כהרף עין, פתאום אתה רואה את עצמך פה ובוכה וצועק. למה אתם שוברים את כל כללי המשחק ההוגן שיתנקמו בכם? אתם יודעים את זה. וכאשר אתם עושים את זה, יש לנו לגיטימציה לעשות ממשלה של 40 שרים, ושכולם ישתתפו בוועדות הכנסת. מה דעתך על זה? אז תשב פה, מה תגיד? אני מציע לך </w:t>
      </w:r>
      <w:r w:rsidRPr="006327E9">
        <w:rPr>
          <w:rFonts w:cs="David"/>
          <w:rtl/>
        </w:rPr>
        <w:t>–</w:t>
      </w:r>
      <w:r w:rsidRPr="006327E9">
        <w:rPr>
          <w:rFonts w:cs="David" w:hint="cs"/>
          <w:rtl/>
        </w:rPr>
        <w:t xml:space="preserve"> לאט. </w:t>
      </w:r>
    </w:p>
    <w:p w14:paraId="145D5631" w14:textId="77777777" w:rsidR="006327E9" w:rsidRPr="006327E9" w:rsidRDefault="006327E9" w:rsidP="006327E9">
      <w:pPr>
        <w:bidi/>
        <w:ind w:left="-2"/>
        <w:jc w:val="both"/>
        <w:rPr>
          <w:rFonts w:cs="David" w:hint="cs"/>
          <w:rtl/>
        </w:rPr>
      </w:pPr>
    </w:p>
    <w:p w14:paraId="5BC049BA"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אני מבין </w:t>
      </w:r>
      <w:proofErr w:type="spellStart"/>
      <w:r w:rsidRPr="006327E9">
        <w:rPr>
          <w:rFonts w:cs="David" w:hint="cs"/>
          <w:rtl/>
        </w:rPr>
        <w:t>שהיתה</w:t>
      </w:r>
      <w:proofErr w:type="spellEnd"/>
      <w:r w:rsidRPr="006327E9">
        <w:rPr>
          <w:rFonts w:cs="David" w:hint="cs"/>
          <w:rtl/>
        </w:rPr>
        <w:t xml:space="preserve"> לך הארה אתמול אחרי-הצהריים והבנת שיש בעיה חוקתית. אני מאוד מכבד את זה. אבל תכבד גם אותנו. לנו ההארה הזאת הגיעה רק הבוקר. </w:t>
      </w:r>
    </w:p>
    <w:p w14:paraId="7AD939B0" w14:textId="77777777" w:rsidR="006327E9" w:rsidRPr="006327E9" w:rsidRDefault="006327E9" w:rsidP="006327E9">
      <w:pPr>
        <w:bidi/>
        <w:ind w:left="-2"/>
        <w:jc w:val="both"/>
        <w:rPr>
          <w:rFonts w:cs="David" w:hint="cs"/>
          <w:rtl/>
        </w:rPr>
      </w:pPr>
    </w:p>
    <w:p w14:paraId="7A86FBF6"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77D0348" w14:textId="77777777" w:rsidR="006327E9" w:rsidRPr="006327E9" w:rsidRDefault="006327E9" w:rsidP="006327E9">
      <w:pPr>
        <w:bidi/>
        <w:ind w:left="-2"/>
        <w:jc w:val="both"/>
        <w:rPr>
          <w:rFonts w:cs="David" w:hint="cs"/>
          <w:u w:val="single"/>
          <w:rtl/>
        </w:rPr>
      </w:pPr>
    </w:p>
    <w:p w14:paraId="01F39ED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היא הגיעה אתמול. חברי הכנסת שנמצאים בבניין וקוראים את המייל שלהם, זה הגיע אליהם אתמול. </w:t>
      </w:r>
    </w:p>
    <w:p w14:paraId="7A20CAEF" w14:textId="77777777" w:rsidR="006327E9" w:rsidRPr="006327E9" w:rsidRDefault="006327E9" w:rsidP="006327E9">
      <w:pPr>
        <w:bidi/>
        <w:ind w:left="-2"/>
        <w:jc w:val="both"/>
        <w:rPr>
          <w:rFonts w:cs="David" w:hint="cs"/>
          <w:rtl/>
        </w:rPr>
      </w:pPr>
    </w:p>
    <w:p w14:paraId="57161B33"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061E6559" w14:textId="77777777" w:rsidR="006327E9" w:rsidRPr="006327E9" w:rsidRDefault="006327E9" w:rsidP="006327E9">
      <w:pPr>
        <w:bidi/>
        <w:ind w:left="-2"/>
        <w:jc w:val="both"/>
        <w:rPr>
          <w:rFonts w:cs="David" w:hint="cs"/>
          <w:rtl/>
        </w:rPr>
      </w:pPr>
    </w:p>
    <w:p w14:paraId="5722B76F"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דקה לפני שהכנסת התפזרה. </w:t>
      </w:r>
    </w:p>
    <w:p w14:paraId="69E40EB0" w14:textId="77777777" w:rsidR="006327E9" w:rsidRPr="006327E9" w:rsidRDefault="006327E9" w:rsidP="006327E9">
      <w:pPr>
        <w:bidi/>
        <w:ind w:left="-2"/>
        <w:jc w:val="both"/>
        <w:rPr>
          <w:rFonts w:cs="David" w:hint="cs"/>
          <w:rtl/>
        </w:rPr>
      </w:pPr>
    </w:p>
    <w:p w14:paraId="6D146F52"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43FF8085" w14:textId="77777777" w:rsidR="006327E9" w:rsidRPr="006327E9" w:rsidRDefault="006327E9" w:rsidP="006327E9">
      <w:pPr>
        <w:bidi/>
        <w:ind w:left="-2"/>
        <w:jc w:val="both"/>
        <w:rPr>
          <w:rFonts w:cs="David" w:hint="cs"/>
          <w:rtl/>
        </w:rPr>
      </w:pPr>
    </w:p>
    <w:p w14:paraId="3BF23F2A"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אתה מתלבט, זו סוגיה נכבדה. </w:t>
      </w:r>
    </w:p>
    <w:p w14:paraId="576E07B9" w14:textId="77777777" w:rsidR="006327E9" w:rsidRPr="006327E9" w:rsidRDefault="006327E9" w:rsidP="006327E9">
      <w:pPr>
        <w:bidi/>
        <w:ind w:left="-2"/>
        <w:jc w:val="both"/>
        <w:rPr>
          <w:rFonts w:cs="David" w:hint="cs"/>
          <w:rtl/>
        </w:rPr>
      </w:pPr>
    </w:p>
    <w:p w14:paraId="332B196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77A4C0D" w14:textId="77777777" w:rsidR="006327E9" w:rsidRPr="006327E9" w:rsidRDefault="006327E9" w:rsidP="006327E9">
      <w:pPr>
        <w:bidi/>
        <w:ind w:left="-2"/>
        <w:jc w:val="both"/>
        <w:rPr>
          <w:rFonts w:cs="David" w:hint="cs"/>
          <w:u w:val="single"/>
          <w:rtl/>
        </w:rPr>
      </w:pPr>
    </w:p>
    <w:p w14:paraId="49C45B1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יש חברי כנסת שכבר הביעו את דעתם ב-1 במאי. נכון, שלי? </w:t>
      </w:r>
    </w:p>
    <w:p w14:paraId="0CE6C544" w14:textId="77777777" w:rsidR="006327E9" w:rsidRPr="006327E9" w:rsidRDefault="006327E9" w:rsidP="006327E9">
      <w:pPr>
        <w:bidi/>
        <w:ind w:left="-2"/>
        <w:jc w:val="both"/>
        <w:rPr>
          <w:rFonts w:cs="David" w:hint="cs"/>
          <w:rtl/>
        </w:rPr>
      </w:pPr>
    </w:p>
    <w:p w14:paraId="0C2A819F"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55BB61EA" w14:textId="77777777" w:rsidR="006327E9" w:rsidRPr="006327E9" w:rsidRDefault="006327E9" w:rsidP="006327E9">
      <w:pPr>
        <w:bidi/>
        <w:ind w:left="-2"/>
        <w:jc w:val="both"/>
        <w:rPr>
          <w:rFonts w:cs="David" w:hint="cs"/>
          <w:rtl/>
        </w:rPr>
      </w:pPr>
    </w:p>
    <w:p w14:paraId="10A82DD8"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שלי היא מהירה, היא זריזה. </w:t>
      </w:r>
    </w:p>
    <w:p w14:paraId="1EF37729" w14:textId="77777777" w:rsidR="006327E9" w:rsidRPr="006327E9" w:rsidRDefault="006327E9" w:rsidP="006327E9">
      <w:pPr>
        <w:bidi/>
        <w:ind w:left="-2"/>
        <w:jc w:val="both"/>
        <w:rPr>
          <w:rFonts w:cs="David" w:hint="cs"/>
          <w:rtl/>
        </w:rPr>
      </w:pPr>
    </w:p>
    <w:p w14:paraId="7D2F2281"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144B9B10" w14:textId="77777777" w:rsidR="006327E9" w:rsidRPr="006327E9" w:rsidRDefault="006327E9" w:rsidP="006327E9">
      <w:pPr>
        <w:bidi/>
        <w:ind w:left="-2"/>
        <w:jc w:val="both"/>
        <w:rPr>
          <w:rFonts w:cs="David" w:hint="cs"/>
          <w:rtl/>
        </w:rPr>
      </w:pPr>
    </w:p>
    <w:p w14:paraId="3388736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ידעתי על המזימה, אבל לא ידעתי שהיא אכן תוצא לפועל. </w:t>
      </w:r>
    </w:p>
    <w:p w14:paraId="14BF1D6B" w14:textId="77777777" w:rsidR="006327E9" w:rsidRPr="006327E9" w:rsidRDefault="006327E9" w:rsidP="006327E9">
      <w:pPr>
        <w:bidi/>
        <w:ind w:left="-2"/>
        <w:jc w:val="both"/>
        <w:rPr>
          <w:rFonts w:cs="David" w:hint="cs"/>
          <w:rtl/>
        </w:rPr>
      </w:pPr>
    </w:p>
    <w:p w14:paraId="02D848CC"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3E6D730E" w14:textId="77777777" w:rsidR="006327E9" w:rsidRPr="006327E9" w:rsidRDefault="006327E9" w:rsidP="006327E9">
      <w:pPr>
        <w:bidi/>
        <w:ind w:left="-2"/>
        <w:jc w:val="both"/>
        <w:rPr>
          <w:rFonts w:cs="David" w:hint="cs"/>
          <w:rtl/>
        </w:rPr>
      </w:pPr>
    </w:p>
    <w:p w14:paraId="07E3BBBB"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היו לה מקורות על המזימה. </w:t>
      </w:r>
    </w:p>
    <w:p w14:paraId="46A59EAB" w14:textId="77777777" w:rsidR="006327E9" w:rsidRPr="006327E9" w:rsidRDefault="006327E9" w:rsidP="006327E9">
      <w:pPr>
        <w:bidi/>
        <w:ind w:left="-2"/>
        <w:jc w:val="both"/>
        <w:rPr>
          <w:rFonts w:cs="David" w:hint="cs"/>
          <w:rtl/>
        </w:rPr>
      </w:pPr>
    </w:p>
    <w:p w14:paraId="5AC4E6A1"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4ED08687" w14:textId="77777777" w:rsidR="006327E9" w:rsidRPr="006327E9" w:rsidRDefault="006327E9" w:rsidP="006327E9">
      <w:pPr>
        <w:bidi/>
        <w:ind w:left="-2"/>
        <w:jc w:val="both"/>
        <w:rPr>
          <w:rFonts w:cs="David" w:hint="cs"/>
          <w:u w:val="single"/>
          <w:rtl/>
        </w:rPr>
      </w:pPr>
    </w:p>
    <w:p w14:paraId="30C5D34B"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אמרתי לכם באי-אמון שזה מה שאתם זוממים. שאלתי למה רק סגני שרים, תביאו גם נהגי שרים, מגישות תה. למה רק הסגנים? הנהגים שאני מכיר יותר מוכשרים מסגני השרים. </w:t>
      </w:r>
    </w:p>
    <w:p w14:paraId="3047AD74" w14:textId="77777777" w:rsidR="006327E9" w:rsidRPr="006327E9" w:rsidRDefault="006327E9" w:rsidP="006327E9">
      <w:pPr>
        <w:bidi/>
        <w:ind w:left="-2"/>
        <w:jc w:val="both"/>
        <w:rPr>
          <w:rFonts w:cs="David" w:hint="cs"/>
          <w:rtl/>
        </w:rPr>
      </w:pPr>
    </w:p>
    <w:p w14:paraId="48D60060"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54D9366B" w14:textId="77777777" w:rsidR="006327E9" w:rsidRPr="006327E9" w:rsidRDefault="006327E9" w:rsidP="006327E9">
      <w:pPr>
        <w:bidi/>
        <w:ind w:left="-2"/>
        <w:jc w:val="both"/>
        <w:rPr>
          <w:rFonts w:cs="David" w:hint="cs"/>
          <w:rtl/>
        </w:rPr>
      </w:pPr>
    </w:p>
    <w:p w14:paraId="2C09950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חבר הכנסת </w:t>
      </w:r>
      <w:proofErr w:type="spellStart"/>
      <w:r w:rsidRPr="006327E9">
        <w:rPr>
          <w:rFonts w:cs="David" w:hint="cs"/>
          <w:rtl/>
        </w:rPr>
        <w:t>אלקין</w:t>
      </w:r>
      <w:proofErr w:type="spellEnd"/>
      <w:r w:rsidRPr="006327E9">
        <w:rPr>
          <w:rFonts w:cs="David" w:hint="cs"/>
          <w:rtl/>
        </w:rPr>
        <w:t xml:space="preserve">, אני מציע לך. הרי זה לא ייגמר פה, זה ילך ליושב-ראש הכנסת, הוא צריך לקבוע את זה על סדר-היום. אני משוכנע שחבר הכנסת ריבלין הוא פחות פזיז ממך ובעל ניסיון. הוא כבר היה בכל המקומות. אתה היית רק בקואליציה, הוא כבר היה בכל מיני מקומות. ייקח לו זמן, והוא לא יקבל את זה, גם לא בניסוח הזה. כי תבין שמה שהיה בינואר 2008 היה אחרי ש-50 שנה דנו בסוגיה והכריעו. כי </w:t>
      </w:r>
      <w:proofErr w:type="spellStart"/>
      <w:r w:rsidRPr="006327E9">
        <w:rPr>
          <w:rFonts w:cs="David" w:hint="cs"/>
          <w:rtl/>
        </w:rPr>
        <w:t>היתה</w:t>
      </w:r>
      <w:proofErr w:type="spellEnd"/>
      <w:r w:rsidRPr="006327E9">
        <w:rPr>
          <w:rFonts w:cs="David" w:hint="cs"/>
          <w:rtl/>
        </w:rPr>
        <w:t xml:space="preserve"> התפתחות בעניין של הפרדת רשויות. ואחרי זה הנושא ילך לבג"ץ. </w:t>
      </w:r>
    </w:p>
    <w:p w14:paraId="06A694BF" w14:textId="77777777" w:rsidR="006327E9" w:rsidRPr="006327E9" w:rsidRDefault="006327E9" w:rsidP="006327E9">
      <w:pPr>
        <w:bidi/>
        <w:ind w:left="-2"/>
        <w:jc w:val="both"/>
        <w:rPr>
          <w:rFonts w:cs="David" w:hint="cs"/>
          <w:rtl/>
        </w:rPr>
      </w:pPr>
    </w:p>
    <w:p w14:paraId="3FA51224" w14:textId="77777777" w:rsidR="006327E9" w:rsidRDefault="006327E9" w:rsidP="006327E9">
      <w:pPr>
        <w:bidi/>
        <w:ind w:left="-2"/>
        <w:jc w:val="both"/>
        <w:rPr>
          <w:rFonts w:cs="David" w:hint="cs"/>
          <w:u w:val="single"/>
          <w:rtl/>
        </w:rPr>
      </w:pPr>
    </w:p>
    <w:p w14:paraId="3AB5D61B" w14:textId="77777777" w:rsidR="006327E9" w:rsidRDefault="006327E9" w:rsidP="006327E9">
      <w:pPr>
        <w:bidi/>
        <w:ind w:left="-2"/>
        <w:jc w:val="both"/>
        <w:rPr>
          <w:rFonts w:cs="David" w:hint="cs"/>
          <w:u w:val="single"/>
          <w:rtl/>
        </w:rPr>
      </w:pPr>
    </w:p>
    <w:p w14:paraId="6CE39A47" w14:textId="77777777" w:rsidR="006327E9" w:rsidRDefault="006327E9" w:rsidP="006327E9">
      <w:pPr>
        <w:bidi/>
        <w:ind w:left="-2"/>
        <w:jc w:val="both"/>
        <w:rPr>
          <w:rFonts w:cs="David" w:hint="cs"/>
          <w:u w:val="single"/>
          <w:rtl/>
        </w:rPr>
      </w:pPr>
    </w:p>
    <w:p w14:paraId="72A29924" w14:textId="77777777" w:rsidR="006327E9" w:rsidRDefault="006327E9" w:rsidP="006327E9">
      <w:pPr>
        <w:bidi/>
        <w:ind w:left="-2"/>
        <w:jc w:val="both"/>
        <w:rPr>
          <w:rFonts w:cs="David" w:hint="cs"/>
          <w:u w:val="single"/>
          <w:rtl/>
        </w:rPr>
      </w:pPr>
    </w:p>
    <w:p w14:paraId="62D9E3F3" w14:textId="77777777" w:rsidR="006327E9" w:rsidRDefault="006327E9" w:rsidP="006327E9">
      <w:pPr>
        <w:bidi/>
        <w:ind w:left="-2"/>
        <w:jc w:val="both"/>
        <w:rPr>
          <w:rFonts w:cs="David" w:hint="cs"/>
          <w:u w:val="single"/>
          <w:rtl/>
        </w:rPr>
      </w:pPr>
    </w:p>
    <w:p w14:paraId="5C0AD471"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684D3DC" w14:textId="77777777" w:rsidR="006327E9" w:rsidRPr="006327E9" w:rsidRDefault="006327E9" w:rsidP="006327E9">
      <w:pPr>
        <w:bidi/>
        <w:ind w:left="-2"/>
        <w:jc w:val="both"/>
        <w:rPr>
          <w:rFonts w:cs="David" w:hint="cs"/>
          <w:u w:val="single"/>
          <w:rtl/>
        </w:rPr>
      </w:pPr>
    </w:p>
    <w:p w14:paraId="50C06C79"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זה היה בפברואר. </w:t>
      </w:r>
    </w:p>
    <w:p w14:paraId="010E37BA" w14:textId="77777777" w:rsidR="006327E9" w:rsidRPr="006327E9" w:rsidRDefault="006327E9" w:rsidP="006327E9">
      <w:pPr>
        <w:bidi/>
        <w:ind w:left="-2"/>
        <w:jc w:val="both"/>
        <w:rPr>
          <w:rFonts w:cs="David" w:hint="cs"/>
          <w:rtl/>
        </w:rPr>
      </w:pPr>
    </w:p>
    <w:p w14:paraId="197C7EEA"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581D8E28" w14:textId="77777777" w:rsidR="006327E9" w:rsidRPr="006327E9" w:rsidRDefault="006327E9" w:rsidP="006327E9">
      <w:pPr>
        <w:bidi/>
        <w:ind w:left="-2"/>
        <w:jc w:val="both"/>
        <w:rPr>
          <w:rFonts w:cs="David" w:hint="cs"/>
          <w:rtl/>
        </w:rPr>
      </w:pPr>
    </w:p>
    <w:p w14:paraId="00E36DE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תעשה את הדברים האלה ביחד, במשותף. נשב, נדבר, נחשוב. יש לכם בעיה של הצבעות בוועדות? נחשוב ביחד. אל תהרסו את עקרונות היסוד של הכנסת בגלל שיש לכם בעיה. יש פתרונות יותר חכמים לבעיות של הקואליציה. אני מוכן לסייע לכם בחינם איך לפתור אותם, רק אל תהרסו את מה שקיים. </w:t>
      </w:r>
    </w:p>
    <w:p w14:paraId="2FFB5510" w14:textId="77777777" w:rsidR="006327E9" w:rsidRPr="006327E9" w:rsidRDefault="006327E9" w:rsidP="006327E9">
      <w:pPr>
        <w:bidi/>
        <w:ind w:left="-2"/>
        <w:jc w:val="both"/>
        <w:rPr>
          <w:rFonts w:cs="David" w:hint="cs"/>
          <w:rtl/>
        </w:rPr>
      </w:pPr>
    </w:p>
    <w:p w14:paraId="57FB181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6D8D295" w14:textId="77777777" w:rsidR="006327E9" w:rsidRPr="006327E9" w:rsidRDefault="006327E9" w:rsidP="006327E9">
      <w:pPr>
        <w:bidi/>
        <w:ind w:left="-2"/>
        <w:jc w:val="both"/>
        <w:rPr>
          <w:rFonts w:cs="David" w:hint="cs"/>
          <w:u w:val="single"/>
          <w:rtl/>
        </w:rPr>
      </w:pPr>
    </w:p>
    <w:p w14:paraId="57138F92"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חבר הכנסת פינס, בבקשה. </w:t>
      </w:r>
    </w:p>
    <w:p w14:paraId="2477AE08" w14:textId="77777777" w:rsidR="006327E9" w:rsidRPr="006327E9" w:rsidRDefault="006327E9" w:rsidP="006327E9">
      <w:pPr>
        <w:bidi/>
        <w:ind w:left="-2"/>
        <w:jc w:val="both"/>
        <w:rPr>
          <w:rFonts w:cs="David" w:hint="cs"/>
          <w:rtl/>
        </w:rPr>
      </w:pPr>
    </w:p>
    <w:p w14:paraId="1E5C2227"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4F970351" w14:textId="77777777" w:rsidR="006327E9" w:rsidRPr="006327E9" w:rsidRDefault="006327E9" w:rsidP="006327E9">
      <w:pPr>
        <w:bidi/>
        <w:jc w:val="both"/>
        <w:rPr>
          <w:rFonts w:cs="David" w:hint="cs"/>
          <w:rtl/>
        </w:rPr>
      </w:pPr>
    </w:p>
    <w:p w14:paraId="6F670966" w14:textId="77777777" w:rsidR="006327E9" w:rsidRPr="006327E9" w:rsidRDefault="006327E9" w:rsidP="006327E9">
      <w:pPr>
        <w:bidi/>
        <w:ind w:left="-2"/>
        <w:jc w:val="both"/>
        <w:rPr>
          <w:rFonts w:cs="David" w:hint="cs"/>
          <w:rtl/>
        </w:rPr>
      </w:pPr>
      <w:r w:rsidRPr="006327E9">
        <w:rPr>
          <w:rFonts w:cs="David" w:hint="cs"/>
          <w:rtl/>
        </w:rPr>
        <w:tab/>
        <w:t xml:space="preserve"> </w:t>
      </w:r>
      <w:r w:rsidRPr="006327E9">
        <w:rPr>
          <w:rFonts w:cs="David" w:hint="cs"/>
          <w:rtl/>
        </w:rPr>
        <w:tab/>
        <w:t xml:space="preserve"> אדוני היושב-ראש, מה שמפריע לי כאן הוא שאתה מתייחס לנושא שהוא כל כך שנוי במחלוקת, יש פה היבטים כל כך יסודיים לסדרי המשטר במדינת ישראל, להפרדת הרשויות, לתפקידי הממשלה, לתפקידי הכנסת. אתה לא מביא לכאן מומחים, כמו שאמרה רוחמה אברהם, אתה לא מביא לכאן את יושב-ראש הכנסת, כמו שאמר חיים רמון. הכול מאתמול בערב להיום בבוקר. אתה לא מתייחס ברצינות לתפקיד של עצמך, זאת הבעיה. הכול בדורסנות, הכול </w:t>
      </w:r>
      <w:proofErr w:type="spellStart"/>
      <w:r w:rsidRPr="006327E9">
        <w:rPr>
          <w:rFonts w:cs="David" w:hint="cs"/>
          <w:rtl/>
        </w:rPr>
        <w:t>בצ'יק</w:t>
      </w:r>
      <w:proofErr w:type="spellEnd"/>
      <w:r w:rsidRPr="006327E9">
        <w:rPr>
          <w:rFonts w:cs="David" w:hint="cs"/>
          <w:rtl/>
        </w:rPr>
        <w:t>-</w:t>
      </w:r>
      <w:proofErr w:type="spellStart"/>
      <w:r w:rsidRPr="006327E9">
        <w:rPr>
          <w:rFonts w:cs="David" w:hint="cs"/>
          <w:rtl/>
        </w:rPr>
        <w:t>צ'אק</w:t>
      </w:r>
      <w:proofErr w:type="spellEnd"/>
      <w:r w:rsidRPr="006327E9">
        <w:rPr>
          <w:rFonts w:cs="David" w:hint="cs"/>
          <w:rtl/>
        </w:rPr>
        <w:t xml:space="preserve">, בלי מחשבה לעומק, וזה מצער. אבל הדבר שהכי מצער אותי, וזה אגב עובר כחוט השני בכל פעולות הקואליציה והממשלה עד לרגע הזה, זה אובדן הבושה. לא התביישתם למנות תשעה סגני שרים, רובם לשום דבר. את זה עשיתם ביד נדיבה ובנפש חפצה. ועכשיו אתם מתחכמים ואומרים: רגע, לא באמת אנחנו מעבירים אותם לממשלה, אנחנו עושים רוורס, אנחנו מחזירים אותם לכנסת. אי-אפשר לאכול את העוגה ולהשאיר אותה שלמה בלי לרסק את הדמוקרטיה הישראלית. ואי-אפשר לרסק את הדמוקרטיה הישראלית על כל גחמה ועל כל צורך כזה או אחר של הקואליציה. זה לא סביר, זה לא הגיוני, זה לא מתקבל על הדעת. </w:t>
      </w:r>
    </w:p>
    <w:p w14:paraId="5EE07920" w14:textId="77777777" w:rsidR="006327E9" w:rsidRPr="006327E9" w:rsidRDefault="006327E9" w:rsidP="006327E9">
      <w:pPr>
        <w:bidi/>
        <w:ind w:left="-2"/>
        <w:jc w:val="both"/>
        <w:rPr>
          <w:rFonts w:cs="David" w:hint="cs"/>
          <w:rtl/>
        </w:rPr>
      </w:pPr>
    </w:p>
    <w:p w14:paraId="6493B03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אתן לך דוגמה מראש הממשלה. יש לפעמים דברים שאפשר ללמוד אפילו מראש הממשלה הזה. שמעתי שראש הממשלה החליט להקפיא את כוונתו לשנות את סדרי השלטון הדמוקרטי בישראל, והוא החליט להקפיא את הצעת החוק להגדלת הרוב הדרוש להפלת ממשלה. </w:t>
      </w:r>
    </w:p>
    <w:p w14:paraId="10DB3367" w14:textId="77777777" w:rsidR="006327E9" w:rsidRPr="006327E9" w:rsidRDefault="006327E9" w:rsidP="006327E9">
      <w:pPr>
        <w:bidi/>
        <w:ind w:left="-2"/>
        <w:jc w:val="both"/>
        <w:rPr>
          <w:rFonts w:cs="David" w:hint="cs"/>
          <w:rtl/>
        </w:rPr>
      </w:pPr>
    </w:p>
    <w:p w14:paraId="444FA39A"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3E4412BA" w14:textId="77777777" w:rsidR="006327E9" w:rsidRPr="006327E9" w:rsidRDefault="006327E9" w:rsidP="006327E9">
      <w:pPr>
        <w:bidi/>
        <w:ind w:left="-2"/>
        <w:jc w:val="both"/>
        <w:rPr>
          <w:rFonts w:cs="David" w:hint="cs"/>
          <w:rtl/>
        </w:rPr>
      </w:pPr>
    </w:p>
    <w:p w14:paraId="548F43DC"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באיזו שעה זה היה? כי אצלו בכל שנה יש שינויים. </w:t>
      </w:r>
    </w:p>
    <w:p w14:paraId="172B240B" w14:textId="77777777" w:rsidR="006327E9" w:rsidRPr="006327E9" w:rsidRDefault="006327E9" w:rsidP="006327E9">
      <w:pPr>
        <w:bidi/>
        <w:ind w:left="-2"/>
        <w:jc w:val="both"/>
        <w:rPr>
          <w:rFonts w:cs="David" w:hint="cs"/>
          <w:rtl/>
        </w:rPr>
      </w:pPr>
    </w:p>
    <w:p w14:paraId="6D127AA8"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78F875DD" w14:textId="77777777" w:rsidR="006327E9" w:rsidRPr="006327E9" w:rsidRDefault="006327E9" w:rsidP="006327E9">
      <w:pPr>
        <w:bidi/>
        <w:jc w:val="both"/>
        <w:rPr>
          <w:rFonts w:cs="David" w:hint="cs"/>
          <w:rtl/>
        </w:rPr>
      </w:pPr>
    </w:p>
    <w:p w14:paraId="6ECEA2C8" w14:textId="77777777" w:rsidR="006327E9" w:rsidRPr="006327E9" w:rsidRDefault="006327E9" w:rsidP="006327E9">
      <w:pPr>
        <w:bidi/>
        <w:ind w:left="-2"/>
        <w:jc w:val="both"/>
        <w:rPr>
          <w:rFonts w:cs="David" w:hint="cs"/>
          <w:rtl/>
        </w:rPr>
      </w:pPr>
      <w:r w:rsidRPr="006327E9">
        <w:rPr>
          <w:rFonts w:cs="David" w:hint="cs"/>
          <w:rtl/>
        </w:rPr>
        <w:tab/>
        <w:t xml:space="preserve"> </w:t>
      </w:r>
      <w:r w:rsidRPr="006327E9">
        <w:rPr>
          <w:rFonts w:cs="David" w:hint="cs"/>
          <w:rtl/>
        </w:rPr>
        <w:tab/>
        <w:t xml:space="preserve"> הוא החליט להקפיא את זה. חבר הכנסת </w:t>
      </w:r>
      <w:proofErr w:type="spellStart"/>
      <w:r w:rsidRPr="006327E9">
        <w:rPr>
          <w:rFonts w:cs="David" w:hint="cs"/>
          <w:rtl/>
        </w:rPr>
        <w:t>אלקין</w:t>
      </w:r>
      <w:proofErr w:type="spellEnd"/>
      <w:r w:rsidRPr="006327E9">
        <w:rPr>
          <w:rFonts w:cs="David" w:hint="cs"/>
          <w:rtl/>
        </w:rPr>
        <w:t xml:space="preserve">, אני לא יודע אם ראש הממשלה דיווח לך שהוא החליט להקפיא את העניין הזה לעת הזאת. אני לא יודע אם הוא יחזור לזה או לא. </w:t>
      </w:r>
    </w:p>
    <w:p w14:paraId="0847CA78" w14:textId="77777777" w:rsidR="006327E9" w:rsidRPr="006327E9" w:rsidRDefault="006327E9" w:rsidP="006327E9">
      <w:pPr>
        <w:bidi/>
        <w:ind w:left="-2"/>
        <w:jc w:val="both"/>
        <w:rPr>
          <w:rFonts w:cs="David" w:hint="cs"/>
          <w:rtl/>
        </w:rPr>
      </w:pPr>
    </w:p>
    <w:p w14:paraId="452F2227"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3C3E13BA" w14:textId="77777777" w:rsidR="006327E9" w:rsidRPr="006327E9" w:rsidRDefault="006327E9" w:rsidP="006327E9">
      <w:pPr>
        <w:bidi/>
        <w:ind w:left="-2"/>
        <w:jc w:val="both"/>
        <w:rPr>
          <w:rFonts w:cs="David" w:hint="cs"/>
          <w:rtl/>
        </w:rPr>
      </w:pPr>
    </w:p>
    <w:p w14:paraId="34878D1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אנחנו בעד, לקדנציה הבאה. </w:t>
      </w:r>
    </w:p>
    <w:p w14:paraId="4F3C0F2F" w14:textId="77777777" w:rsidR="006327E9" w:rsidRPr="006327E9" w:rsidRDefault="006327E9" w:rsidP="006327E9">
      <w:pPr>
        <w:bidi/>
        <w:ind w:left="-2"/>
        <w:jc w:val="both"/>
        <w:rPr>
          <w:rFonts w:cs="David" w:hint="cs"/>
          <w:rtl/>
        </w:rPr>
      </w:pPr>
    </w:p>
    <w:p w14:paraId="4E1F4C86"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21C79157" w14:textId="77777777" w:rsidR="006327E9" w:rsidRPr="006327E9" w:rsidRDefault="006327E9" w:rsidP="006327E9">
      <w:pPr>
        <w:bidi/>
        <w:jc w:val="both"/>
        <w:rPr>
          <w:rFonts w:cs="David" w:hint="cs"/>
          <w:rtl/>
        </w:rPr>
      </w:pPr>
    </w:p>
    <w:p w14:paraId="001F7639" w14:textId="77777777" w:rsidR="006327E9" w:rsidRPr="006327E9" w:rsidRDefault="006327E9" w:rsidP="006327E9">
      <w:pPr>
        <w:bidi/>
        <w:ind w:left="-2"/>
        <w:jc w:val="both"/>
        <w:rPr>
          <w:rFonts w:cs="David" w:hint="cs"/>
          <w:rtl/>
        </w:rPr>
      </w:pPr>
      <w:r w:rsidRPr="006327E9">
        <w:rPr>
          <w:rFonts w:cs="David" w:hint="cs"/>
          <w:rtl/>
        </w:rPr>
        <w:tab/>
        <w:t xml:space="preserve"> </w:t>
      </w:r>
      <w:r w:rsidRPr="006327E9">
        <w:rPr>
          <w:rFonts w:cs="David" w:hint="cs"/>
          <w:rtl/>
        </w:rPr>
        <w:tab/>
        <w:t xml:space="preserve"> אני מציע לך להקפיא את העניין הזה. אומרים לך את זה גם אנשים מתוך הקואליציה, אומרים לך את זה אנשים מהאופוזיציה. אם כולם אומרים לך, אז תחשוב על זה פעמיים. </w:t>
      </w:r>
    </w:p>
    <w:p w14:paraId="52072459" w14:textId="77777777" w:rsidR="006327E9" w:rsidRPr="006327E9" w:rsidRDefault="006327E9" w:rsidP="006327E9">
      <w:pPr>
        <w:bidi/>
        <w:ind w:left="-2"/>
        <w:jc w:val="both"/>
        <w:rPr>
          <w:rFonts w:cs="David" w:hint="cs"/>
          <w:rtl/>
        </w:rPr>
      </w:pPr>
    </w:p>
    <w:p w14:paraId="770A5AA6" w14:textId="77777777" w:rsidR="006327E9" w:rsidRDefault="006327E9" w:rsidP="006327E9">
      <w:pPr>
        <w:bidi/>
        <w:ind w:left="-2"/>
        <w:jc w:val="both"/>
        <w:rPr>
          <w:rFonts w:cs="David" w:hint="cs"/>
          <w:u w:val="single"/>
          <w:rtl/>
        </w:rPr>
      </w:pPr>
    </w:p>
    <w:p w14:paraId="6344853E" w14:textId="77777777" w:rsidR="006327E9" w:rsidRDefault="006327E9" w:rsidP="006327E9">
      <w:pPr>
        <w:bidi/>
        <w:ind w:left="-2"/>
        <w:jc w:val="both"/>
        <w:rPr>
          <w:rFonts w:cs="David" w:hint="cs"/>
          <w:u w:val="single"/>
          <w:rtl/>
        </w:rPr>
      </w:pPr>
    </w:p>
    <w:p w14:paraId="56B88DF0" w14:textId="77777777" w:rsidR="006327E9" w:rsidRDefault="006327E9" w:rsidP="006327E9">
      <w:pPr>
        <w:bidi/>
        <w:ind w:left="-2"/>
        <w:jc w:val="both"/>
        <w:rPr>
          <w:rFonts w:cs="David" w:hint="cs"/>
          <w:u w:val="single"/>
          <w:rtl/>
        </w:rPr>
      </w:pPr>
    </w:p>
    <w:p w14:paraId="012A180B" w14:textId="77777777" w:rsidR="006327E9" w:rsidRDefault="006327E9" w:rsidP="006327E9">
      <w:pPr>
        <w:bidi/>
        <w:ind w:left="-2"/>
        <w:jc w:val="both"/>
        <w:rPr>
          <w:rFonts w:cs="David" w:hint="cs"/>
          <w:u w:val="single"/>
          <w:rtl/>
        </w:rPr>
      </w:pPr>
    </w:p>
    <w:p w14:paraId="46E90808" w14:textId="77777777" w:rsidR="006327E9" w:rsidRDefault="006327E9" w:rsidP="006327E9">
      <w:pPr>
        <w:bidi/>
        <w:ind w:left="-2"/>
        <w:jc w:val="both"/>
        <w:rPr>
          <w:rFonts w:cs="David" w:hint="cs"/>
          <w:u w:val="single"/>
          <w:rtl/>
        </w:rPr>
      </w:pPr>
    </w:p>
    <w:p w14:paraId="74E5F0EC" w14:textId="77777777" w:rsidR="006327E9" w:rsidRDefault="006327E9" w:rsidP="006327E9">
      <w:pPr>
        <w:bidi/>
        <w:ind w:left="-2"/>
        <w:jc w:val="both"/>
        <w:rPr>
          <w:rFonts w:cs="David" w:hint="cs"/>
          <w:u w:val="single"/>
          <w:rtl/>
        </w:rPr>
      </w:pPr>
    </w:p>
    <w:p w14:paraId="3458871F"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43446DA1" w14:textId="77777777" w:rsidR="006327E9" w:rsidRPr="006327E9" w:rsidRDefault="006327E9" w:rsidP="006327E9">
      <w:pPr>
        <w:bidi/>
        <w:ind w:left="-2"/>
        <w:jc w:val="both"/>
        <w:rPr>
          <w:rFonts w:cs="David" w:hint="cs"/>
          <w:rtl/>
        </w:rPr>
      </w:pPr>
    </w:p>
    <w:p w14:paraId="332E8A4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יש פה סיעות שהן לא מיוצגות בכלל בוועדה הזאת, ולא שמענו אותן. ישראל ביתנו לא מצביעה על התקציב, לא בטוח שהיא תצביע בעד השינוי התקנוני הזה. מה עם ש"ס? </w:t>
      </w:r>
    </w:p>
    <w:p w14:paraId="1B7AFED7" w14:textId="77777777" w:rsidR="006327E9" w:rsidRPr="006327E9" w:rsidRDefault="006327E9" w:rsidP="006327E9">
      <w:pPr>
        <w:bidi/>
        <w:ind w:left="-2"/>
        <w:jc w:val="both"/>
        <w:rPr>
          <w:rFonts w:cs="David" w:hint="cs"/>
          <w:rtl/>
        </w:rPr>
      </w:pPr>
    </w:p>
    <w:p w14:paraId="588F310E"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0859D3B6" w14:textId="77777777" w:rsidR="006327E9" w:rsidRPr="006327E9" w:rsidRDefault="006327E9" w:rsidP="006327E9">
      <w:pPr>
        <w:bidi/>
        <w:ind w:left="-2"/>
        <w:jc w:val="both"/>
        <w:rPr>
          <w:rFonts w:cs="David" w:hint="cs"/>
          <w:rtl/>
        </w:rPr>
      </w:pPr>
    </w:p>
    <w:p w14:paraId="791B96A0"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ש"ס עוד לא הצביעה מימיה בעד התקציב. </w:t>
      </w:r>
    </w:p>
    <w:p w14:paraId="326E6A18" w14:textId="77777777" w:rsidR="006327E9" w:rsidRPr="006327E9" w:rsidRDefault="006327E9" w:rsidP="006327E9">
      <w:pPr>
        <w:bidi/>
        <w:ind w:left="-2"/>
        <w:jc w:val="both"/>
        <w:rPr>
          <w:rFonts w:cs="David" w:hint="cs"/>
          <w:rtl/>
        </w:rPr>
      </w:pPr>
    </w:p>
    <w:p w14:paraId="50E8D8D5"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0FD3537A" w14:textId="77777777" w:rsidR="006327E9" w:rsidRPr="006327E9" w:rsidRDefault="006327E9" w:rsidP="006327E9">
      <w:pPr>
        <w:bidi/>
        <w:ind w:left="-2"/>
        <w:jc w:val="both"/>
        <w:rPr>
          <w:rFonts w:cs="David" w:hint="cs"/>
          <w:rtl/>
        </w:rPr>
      </w:pPr>
    </w:p>
    <w:p w14:paraId="3936189B"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תמיד יש פעם ראשונה. </w:t>
      </w:r>
    </w:p>
    <w:p w14:paraId="6B5ACF5E" w14:textId="77777777" w:rsidR="006327E9" w:rsidRPr="006327E9" w:rsidRDefault="006327E9" w:rsidP="006327E9">
      <w:pPr>
        <w:bidi/>
        <w:ind w:left="-2"/>
        <w:jc w:val="both"/>
        <w:rPr>
          <w:rFonts w:cs="David" w:hint="cs"/>
          <w:rtl/>
        </w:rPr>
      </w:pPr>
    </w:p>
    <w:p w14:paraId="15D239EB"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3D04AE15" w14:textId="77777777" w:rsidR="006327E9" w:rsidRPr="006327E9" w:rsidRDefault="006327E9" w:rsidP="006327E9">
      <w:pPr>
        <w:bidi/>
        <w:ind w:left="-2"/>
        <w:jc w:val="both"/>
        <w:rPr>
          <w:rFonts w:cs="David" w:hint="cs"/>
          <w:rtl/>
        </w:rPr>
      </w:pPr>
    </w:p>
    <w:p w14:paraId="779740EE"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אין סיכוי. זה הדיבר ה-11: לא תצביע סיעת ש"ס בעד התקציב. </w:t>
      </w:r>
    </w:p>
    <w:p w14:paraId="00A2DA7C" w14:textId="77777777" w:rsidR="006327E9" w:rsidRPr="006327E9" w:rsidRDefault="006327E9" w:rsidP="006327E9">
      <w:pPr>
        <w:bidi/>
        <w:ind w:left="-2"/>
        <w:jc w:val="both"/>
        <w:rPr>
          <w:rFonts w:cs="David" w:hint="cs"/>
          <w:rtl/>
        </w:rPr>
      </w:pPr>
    </w:p>
    <w:p w14:paraId="02A46971"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86DD5D6" w14:textId="77777777" w:rsidR="006327E9" w:rsidRPr="006327E9" w:rsidRDefault="006327E9" w:rsidP="006327E9">
      <w:pPr>
        <w:bidi/>
        <w:ind w:left="-2"/>
        <w:jc w:val="both"/>
        <w:rPr>
          <w:rFonts w:cs="David" w:hint="cs"/>
          <w:u w:val="single"/>
          <w:rtl/>
        </w:rPr>
      </w:pPr>
    </w:p>
    <w:p w14:paraId="28B16A8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חבר הכנסת מילר, בבקשה. </w:t>
      </w:r>
    </w:p>
    <w:p w14:paraId="3950072C" w14:textId="77777777" w:rsidR="006327E9" w:rsidRPr="006327E9" w:rsidRDefault="006327E9" w:rsidP="006327E9">
      <w:pPr>
        <w:bidi/>
        <w:ind w:left="-2"/>
        <w:jc w:val="both"/>
        <w:rPr>
          <w:rFonts w:cs="David" w:hint="cs"/>
          <w:rtl/>
        </w:rPr>
      </w:pPr>
    </w:p>
    <w:p w14:paraId="4E2FE5D2" w14:textId="77777777" w:rsidR="006327E9" w:rsidRPr="006327E9" w:rsidRDefault="006327E9" w:rsidP="006327E9">
      <w:pPr>
        <w:bidi/>
        <w:ind w:left="-2"/>
        <w:jc w:val="both"/>
        <w:rPr>
          <w:rFonts w:cs="David" w:hint="cs"/>
          <w:u w:val="single"/>
          <w:rtl/>
        </w:rPr>
      </w:pPr>
      <w:r w:rsidRPr="006327E9">
        <w:rPr>
          <w:rFonts w:cs="David" w:hint="cs"/>
          <w:u w:val="single"/>
          <w:rtl/>
        </w:rPr>
        <w:t>אלכס מילר:</w:t>
      </w:r>
    </w:p>
    <w:p w14:paraId="1E908408" w14:textId="77777777" w:rsidR="006327E9" w:rsidRPr="006327E9" w:rsidRDefault="006327E9" w:rsidP="006327E9">
      <w:pPr>
        <w:bidi/>
        <w:ind w:left="-2"/>
        <w:jc w:val="both"/>
        <w:rPr>
          <w:rFonts w:cs="David" w:hint="cs"/>
          <w:rtl/>
        </w:rPr>
      </w:pPr>
    </w:p>
    <w:p w14:paraId="2925D91C"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אדוני היושב-ראש, אני חושב שהשינוי כה מהותי בתקנון הכנסת, ולכן מן הראוי שהוא יעלה בדיון בתוך הסיעות. אני מצטרף לבקשה של חבר הכנסת רותם. כמובן, זכותך להחליט אם לקבל את הבקשה או לא. אם בשבוע הבא, אחרי התייעצות סיעתית, נחליט ונתמוך בבקשה, זה יהיה רק בשבוע הבא, כי אנחנו חייבים לשבת ולהעלות את הנושא הזה בסיעה. תודה. </w:t>
      </w:r>
    </w:p>
    <w:p w14:paraId="2C06D579" w14:textId="77777777" w:rsidR="006327E9" w:rsidRPr="006327E9" w:rsidRDefault="006327E9" w:rsidP="006327E9">
      <w:pPr>
        <w:bidi/>
        <w:ind w:left="-2"/>
        <w:jc w:val="both"/>
        <w:rPr>
          <w:rFonts w:cs="David" w:hint="cs"/>
          <w:rtl/>
        </w:rPr>
      </w:pPr>
    </w:p>
    <w:p w14:paraId="1D3855AE"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53BBC12" w14:textId="77777777" w:rsidR="006327E9" w:rsidRPr="006327E9" w:rsidRDefault="006327E9" w:rsidP="006327E9">
      <w:pPr>
        <w:bidi/>
        <w:ind w:left="-2"/>
        <w:jc w:val="both"/>
        <w:rPr>
          <w:rFonts w:cs="David" w:hint="cs"/>
          <w:u w:val="single"/>
          <w:rtl/>
        </w:rPr>
      </w:pPr>
    </w:p>
    <w:p w14:paraId="2FAAB96F"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אתה מבקש התייעצות סיעתית?</w:t>
      </w:r>
    </w:p>
    <w:p w14:paraId="4398A852" w14:textId="77777777" w:rsidR="006327E9" w:rsidRPr="006327E9" w:rsidRDefault="006327E9" w:rsidP="006327E9">
      <w:pPr>
        <w:bidi/>
        <w:ind w:left="-2"/>
        <w:jc w:val="both"/>
        <w:rPr>
          <w:rFonts w:cs="David" w:hint="cs"/>
          <w:rtl/>
        </w:rPr>
      </w:pPr>
    </w:p>
    <w:p w14:paraId="527E3930" w14:textId="77777777" w:rsidR="006327E9" w:rsidRPr="006327E9" w:rsidRDefault="006327E9" w:rsidP="006327E9">
      <w:pPr>
        <w:bidi/>
        <w:ind w:left="-2"/>
        <w:jc w:val="both"/>
        <w:rPr>
          <w:rFonts w:cs="David" w:hint="cs"/>
          <w:u w:val="single"/>
          <w:rtl/>
        </w:rPr>
      </w:pPr>
      <w:r w:rsidRPr="006327E9">
        <w:rPr>
          <w:rFonts w:cs="David" w:hint="cs"/>
          <w:u w:val="single"/>
          <w:rtl/>
        </w:rPr>
        <w:t>אלכס מילר:</w:t>
      </w:r>
    </w:p>
    <w:p w14:paraId="4F64D9C0" w14:textId="77777777" w:rsidR="006327E9" w:rsidRPr="006327E9" w:rsidRDefault="006327E9" w:rsidP="006327E9">
      <w:pPr>
        <w:bidi/>
        <w:ind w:left="-2"/>
        <w:jc w:val="both"/>
        <w:rPr>
          <w:rFonts w:cs="David" w:hint="cs"/>
          <w:rtl/>
        </w:rPr>
      </w:pPr>
    </w:p>
    <w:p w14:paraId="6B02897E"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אני מבקש התייעצות סיעתית עד לשבוע הבא. ביום שני יש ישיבות של הסיעה, שלפחות לא יהיה לפני יום שני הבא. </w:t>
      </w:r>
    </w:p>
    <w:p w14:paraId="5B619272" w14:textId="77777777" w:rsidR="006327E9" w:rsidRPr="006327E9" w:rsidRDefault="006327E9" w:rsidP="006327E9">
      <w:pPr>
        <w:bidi/>
        <w:ind w:left="-2"/>
        <w:jc w:val="both"/>
        <w:rPr>
          <w:rFonts w:cs="David" w:hint="cs"/>
          <w:rtl/>
        </w:rPr>
      </w:pPr>
    </w:p>
    <w:p w14:paraId="493BFA01"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CF2C2FF" w14:textId="77777777" w:rsidR="006327E9" w:rsidRPr="006327E9" w:rsidRDefault="006327E9" w:rsidP="006327E9">
      <w:pPr>
        <w:bidi/>
        <w:ind w:left="-2"/>
        <w:jc w:val="both"/>
        <w:rPr>
          <w:rFonts w:cs="David" w:hint="cs"/>
          <w:u w:val="single"/>
          <w:rtl/>
        </w:rPr>
      </w:pPr>
    </w:p>
    <w:p w14:paraId="282F60D1"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אנחנו נמשיך כרגע את הדיון. </w:t>
      </w:r>
    </w:p>
    <w:p w14:paraId="3CA203E6" w14:textId="77777777" w:rsidR="006327E9" w:rsidRPr="006327E9" w:rsidRDefault="006327E9" w:rsidP="006327E9">
      <w:pPr>
        <w:bidi/>
        <w:ind w:left="-2"/>
        <w:jc w:val="both"/>
        <w:rPr>
          <w:rFonts w:cs="David" w:hint="cs"/>
          <w:rtl/>
        </w:rPr>
      </w:pPr>
    </w:p>
    <w:p w14:paraId="2E7C5D75"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741A0F3E" w14:textId="77777777" w:rsidR="006327E9" w:rsidRPr="006327E9" w:rsidRDefault="006327E9" w:rsidP="006327E9">
      <w:pPr>
        <w:bidi/>
        <w:ind w:left="-2"/>
        <w:jc w:val="both"/>
        <w:rPr>
          <w:rFonts w:cs="David" w:hint="cs"/>
          <w:rtl/>
        </w:rPr>
      </w:pPr>
    </w:p>
    <w:p w14:paraId="26C7B124"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זה אומר שלא אוכל להגיש בג"ץ ביום ראשון?</w:t>
      </w:r>
    </w:p>
    <w:p w14:paraId="55E3700B" w14:textId="77777777" w:rsidR="006327E9" w:rsidRPr="006327E9" w:rsidRDefault="006327E9" w:rsidP="006327E9">
      <w:pPr>
        <w:bidi/>
        <w:ind w:left="-2"/>
        <w:jc w:val="both"/>
        <w:rPr>
          <w:rFonts w:cs="David" w:hint="cs"/>
          <w:rtl/>
        </w:rPr>
      </w:pPr>
    </w:p>
    <w:p w14:paraId="114E382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0CD0810" w14:textId="77777777" w:rsidR="006327E9" w:rsidRPr="006327E9" w:rsidRDefault="006327E9" w:rsidP="006327E9">
      <w:pPr>
        <w:bidi/>
        <w:ind w:left="-2"/>
        <w:jc w:val="both"/>
        <w:rPr>
          <w:rFonts w:cs="David" w:hint="cs"/>
          <w:u w:val="single"/>
          <w:rtl/>
        </w:rPr>
      </w:pPr>
    </w:p>
    <w:p w14:paraId="54BB03C3"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אני אכבד את בקשתך להתייעצות סיעתית. ברגע שנסיים את הדיון, אכריז כמה זמן ניתן להתייעצות סיעתית. תודה רבה חבר הכנסת מילר. חבר הכנסת </w:t>
      </w:r>
      <w:proofErr w:type="spellStart"/>
      <w:r w:rsidRPr="006327E9">
        <w:rPr>
          <w:rFonts w:cs="David" w:hint="cs"/>
          <w:rtl/>
        </w:rPr>
        <w:t>חנין</w:t>
      </w:r>
      <w:proofErr w:type="spellEnd"/>
      <w:r w:rsidRPr="006327E9">
        <w:rPr>
          <w:rFonts w:cs="David" w:hint="cs"/>
          <w:rtl/>
        </w:rPr>
        <w:t xml:space="preserve">, בבקשה. </w:t>
      </w:r>
    </w:p>
    <w:p w14:paraId="258C214A" w14:textId="77777777" w:rsidR="006327E9" w:rsidRPr="006327E9" w:rsidRDefault="006327E9" w:rsidP="006327E9">
      <w:pPr>
        <w:bidi/>
        <w:ind w:left="-2"/>
        <w:jc w:val="both"/>
        <w:rPr>
          <w:rFonts w:cs="David" w:hint="cs"/>
          <w:rtl/>
        </w:rPr>
      </w:pPr>
    </w:p>
    <w:p w14:paraId="0BE5E3D6" w14:textId="77777777" w:rsidR="006327E9" w:rsidRPr="006327E9" w:rsidRDefault="006327E9" w:rsidP="006327E9">
      <w:pPr>
        <w:bidi/>
        <w:ind w:left="-2"/>
        <w:jc w:val="both"/>
        <w:rPr>
          <w:rFonts w:cs="David" w:hint="cs"/>
          <w:u w:val="single"/>
          <w:rtl/>
        </w:rPr>
      </w:pPr>
      <w:r w:rsidRPr="006327E9">
        <w:rPr>
          <w:rFonts w:cs="David" w:hint="cs"/>
          <w:u w:val="single"/>
          <w:rtl/>
        </w:rPr>
        <w:t xml:space="preserve">דב </w:t>
      </w:r>
      <w:proofErr w:type="spellStart"/>
      <w:r w:rsidRPr="006327E9">
        <w:rPr>
          <w:rFonts w:cs="David" w:hint="cs"/>
          <w:u w:val="single"/>
          <w:rtl/>
        </w:rPr>
        <w:t>חנין</w:t>
      </w:r>
      <w:proofErr w:type="spellEnd"/>
      <w:r w:rsidRPr="006327E9">
        <w:rPr>
          <w:rFonts w:cs="David" w:hint="cs"/>
          <w:u w:val="single"/>
          <w:rtl/>
        </w:rPr>
        <w:t>:</w:t>
      </w:r>
    </w:p>
    <w:p w14:paraId="0D6234F4" w14:textId="77777777" w:rsidR="006327E9" w:rsidRPr="006327E9" w:rsidRDefault="006327E9" w:rsidP="006327E9">
      <w:pPr>
        <w:bidi/>
        <w:ind w:left="-2"/>
        <w:jc w:val="both"/>
        <w:rPr>
          <w:rFonts w:cs="David" w:hint="cs"/>
          <w:rtl/>
        </w:rPr>
      </w:pPr>
    </w:p>
    <w:p w14:paraId="0B962E90" w14:textId="77777777" w:rsidR="006327E9" w:rsidRPr="006327E9" w:rsidRDefault="006327E9" w:rsidP="006327E9">
      <w:pPr>
        <w:bidi/>
        <w:ind w:left="-2"/>
        <w:jc w:val="both"/>
        <w:rPr>
          <w:rFonts w:cs="David" w:hint="cs"/>
          <w:rtl/>
        </w:rPr>
      </w:pPr>
      <w:r w:rsidRPr="006327E9">
        <w:rPr>
          <w:rFonts w:cs="David" w:hint="cs"/>
          <w:rtl/>
        </w:rPr>
        <w:tab/>
      </w:r>
      <w:r w:rsidRPr="006327E9">
        <w:rPr>
          <w:rFonts w:cs="David" w:hint="cs"/>
          <w:rtl/>
        </w:rPr>
        <w:tab/>
        <w:t xml:space="preserve"> תודה רבה, אדוני היושב-ראש. יש כאן שלוש בעיות עקרוניות שנמצאות על השולחן שלנו וצריך לשים אליהן לב. הבעיה הראשונה היא שינוי כללי המשחק. הממשלה הזאת משנה את כללי המשחק, והיא משנה אותם תוך כדי המשחק. זה מהלך לא נכון, לא ראוי, לא קרה בכנסת בעבר, עם כל התקדימים שאתה מביא. כאשר הכנסת משנה בצורה דרמטית את כללי המשחק, היא משנה אותם מכאן ולהבא, לא על הסיטואציה הנוכחית שאנחנו נמצאים בה. </w:t>
      </w:r>
    </w:p>
    <w:p w14:paraId="1B850D73" w14:textId="77777777" w:rsidR="006327E9" w:rsidRPr="006327E9" w:rsidRDefault="006327E9" w:rsidP="006327E9">
      <w:pPr>
        <w:bidi/>
        <w:ind w:left="-2"/>
        <w:jc w:val="both"/>
        <w:rPr>
          <w:rFonts w:cs="David" w:hint="cs"/>
          <w:rtl/>
        </w:rPr>
      </w:pPr>
    </w:p>
    <w:p w14:paraId="5A61C506" w14:textId="77777777" w:rsidR="006327E9" w:rsidRPr="006327E9" w:rsidRDefault="006327E9" w:rsidP="006327E9">
      <w:pPr>
        <w:bidi/>
        <w:ind w:left="-2" w:firstLine="708"/>
        <w:jc w:val="both"/>
        <w:rPr>
          <w:rFonts w:cs="David" w:hint="cs"/>
          <w:rtl/>
        </w:rPr>
      </w:pPr>
      <w:r w:rsidRPr="006327E9">
        <w:rPr>
          <w:rFonts w:cs="David" w:hint="cs"/>
          <w:rtl/>
        </w:rPr>
        <w:tab/>
        <w:t xml:space="preserve">סוגיה שנייה, אדוני היושב-ראש, פגיעה בהפרדת הרשויות. דיברו על זה בהרחבה. אני לא מתכוון להרחיב בעניין הזה. </w:t>
      </w:r>
    </w:p>
    <w:p w14:paraId="73D0659F" w14:textId="77777777" w:rsidR="006327E9" w:rsidRPr="006327E9" w:rsidRDefault="006327E9" w:rsidP="006327E9">
      <w:pPr>
        <w:bidi/>
        <w:ind w:left="-2" w:firstLine="708"/>
        <w:jc w:val="both"/>
        <w:rPr>
          <w:rFonts w:cs="David" w:hint="cs"/>
          <w:rtl/>
        </w:rPr>
      </w:pPr>
    </w:p>
    <w:p w14:paraId="1CD77AED" w14:textId="77777777" w:rsidR="006327E9" w:rsidRPr="006327E9" w:rsidRDefault="006327E9" w:rsidP="006327E9">
      <w:pPr>
        <w:bidi/>
        <w:ind w:left="-2" w:firstLine="708"/>
        <w:jc w:val="both"/>
        <w:rPr>
          <w:rFonts w:cs="David" w:hint="cs"/>
          <w:rtl/>
        </w:rPr>
      </w:pPr>
      <w:r w:rsidRPr="006327E9">
        <w:rPr>
          <w:rFonts w:cs="David" w:hint="cs"/>
          <w:rtl/>
        </w:rPr>
        <w:t xml:space="preserve">סוגיה שלישית, אדוני היושב-ראש, פגיעה בחוק יסוד: הממשלה. חוק יסוד: הממשלה, סעיף 25(ב) אומר כך: סגן שר יפעל בכנסת ובמשרד שהתמנה לו בשם השר שמינה אותו ובמסגרת העניינים שמסר לו. </w:t>
      </w:r>
    </w:p>
    <w:p w14:paraId="11939ACF" w14:textId="77777777" w:rsidR="006327E9" w:rsidRPr="006327E9" w:rsidRDefault="006327E9" w:rsidP="006327E9">
      <w:pPr>
        <w:bidi/>
        <w:ind w:left="-2" w:firstLine="708"/>
        <w:jc w:val="both"/>
        <w:rPr>
          <w:rFonts w:cs="David" w:hint="cs"/>
          <w:rtl/>
        </w:rPr>
      </w:pPr>
    </w:p>
    <w:p w14:paraId="66A6C054" w14:textId="77777777" w:rsidR="006327E9" w:rsidRPr="006327E9" w:rsidRDefault="006327E9" w:rsidP="006327E9">
      <w:pPr>
        <w:bidi/>
        <w:ind w:left="-2" w:firstLine="708"/>
        <w:jc w:val="both"/>
        <w:rPr>
          <w:rFonts w:cs="David" w:hint="cs"/>
          <w:rtl/>
        </w:rPr>
      </w:pPr>
      <w:r w:rsidRPr="006327E9">
        <w:rPr>
          <w:rFonts w:cs="David" w:hint="cs"/>
          <w:rtl/>
        </w:rPr>
        <w:t xml:space="preserve">הסעיף קובע את פעולתו של סגן השר. סגן השר פועל במסגרת הזאת. זאת אומרת, סגן השר איננו משול לחבר כנסת רגיל. ההצעה שאתם מציעים להעביר היא במפורש פגיעה בהוראת חוק יסוד: הממשלה. לכן ההצעה הזאת לקויה ופוגעת בעקרונות חוקתיים של מדינת ישראל. שמעתי את חברת הכנסת יחימוביץ בעניין הזה. אני חושב שככל הנראה, אם תתעקשו על המהלך הזה, לא תהיה ברירה אלא ללכת במהלך שאף אחד מאתנו לא רוצה אותו, וזה לעתור לבג"ץ נגד ההחלטה הזאת. אבל זה מה שאתם מובילים אליו את חברי הכנסת. </w:t>
      </w:r>
    </w:p>
    <w:p w14:paraId="262D3B25" w14:textId="77777777" w:rsidR="006327E9" w:rsidRPr="006327E9" w:rsidRDefault="006327E9" w:rsidP="006327E9">
      <w:pPr>
        <w:bidi/>
        <w:ind w:left="-2" w:firstLine="708"/>
        <w:jc w:val="both"/>
        <w:rPr>
          <w:rFonts w:cs="David" w:hint="cs"/>
          <w:rtl/>
        </w:rPr>
      </w:pPr>
    </w:p>
    <w:p w14:paraId="3042D21C" w14:textId="77777777" w:rsidR="006327E9" w:rsidRPr="006327E9" w:rsidRDefault="006327E9" w:rsidP="006327E9">
      <w:pPr>
        <w:bidi/>
        <w:ind w:left="-2" w:firstLine="708"/>
        <w:jc w:val="both"/>
        <w:rPr>
          <w:rFonts w:cs="David" w:hint="cs"/>
          <w:rtl/>
        </w:rPr>
      </w:pPr>
      <w:r w:rsidRPr="006327E9">
        <w:rPr>
          <w:rFonts w:cs="David" w:hint="cs"/>
          <w:rtl/>
        </w:rPr>
        <w:t xml:space="preserve">אדוני היושב-ראש, אני רוצה לומר מילה על הניסוח המופלא שלך, שמדובר בהצעת פשרה. אתה מזכיר את הסיפור על מישהו שהציעו לו להרוג מישהו, והוא אמר: במקום להרוג אותו, אפצע אותו קשה. זאת פשרה בין להרוג אותו לבין לא לפגוע בו בכלל. אתם פוגעים בעקרונות יסוד של המערכת הדמוקרטית, ואתם עושים את זה כדי להקל על עצמכם, כדי לפתור לעצמכם בעיות </w:t>
      </w:r>
      <w:proofErr w:type="spellStart"/>
      <w:r w:rsidRPr="006327E9">
        <w:rPr>
          <w:rFonts w:cs="David" w:hint="cs"/>
          <w:rtl/>
        </w:rPr>
        <w:t>קוניוקטורליות</w:t>
      </w:r>
      <w:proofErr w:type="spellEnd"/>
      <w:r w:rsidRPr="006327E9">
        <w:rPr>
          <w:rFonts w:cs="David" w:hint="cs"/>
          <w:rtl/>
        </w:rPr>
        <w:t xml:space="preserve"> שאתם בעצמכם יצרתם. זה דבר חמור, זה דבר פסול. לכן, אדוני היושב-ראש, הגיע הזמן שאתה והקואליציה בכנסת הזאת תעשו חשבון נפש. אתם רק התחלתם את הדרך, וכבר התחלתם אותה בצורה עקומה. </w:t>
      </w:r>
    </w:p>
    <w:p w14:paraId="0E834395" w14:textId="77777777" w:rsidR="006327E9" w:rsidRPr="006327E9" w:rsidRDefault="006327E9" w:rsidP="006327E9">
      <w:pPr>
        <w:bidi/>
        <w:ind w:left="-2" w:firstLine="708"/>
        <w:jc w:val="both"/>
        <w:rPr>
          <w:rFonts w:cs="David" w:hint="cs"/>
          <w:rtl/>
        </w:rPr>
      </w:pPr>
    </w:p>
    <w:p w14:paraId="5CC4629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5068B20" w14:textId="77777777" w:rsidR="006327E9" w:rsidRPr="006327E9" w:rsidRDefault="006327E9" w:rsidP="006327E9">
      <w:pPr>
        <w:bidi/>
        <w:ind w:left="-2"/>
        <w:jc w:val="both"/>
        <w:rPr>
          <w:rFonts w:cs="David" w:hint="cs"/>
          <w:u w:val="single"/>
          <w:rtl/>
        </w:rPr>
      </w:pPr>
    </w:p>
    <w:p w14:paraId="17142FC8" w14:textId="77777777" w:rsidR="006327E9" w:rsidRPr="006327E9" w:rsidRDefault="006327E9" w:rsidP="006327E9">
      <w:pPr>
        <w:bidi/>
        <w:ind w:left="-2" w:firstLine="708"/>
        <w:jc w:val="both"/>
        <w:rPr>
          <w:rFonts w:cs="David" w:hint="cs"/>
          <w:rtl/>
        </w:rPr>
      </w:pPr>
      <w:r w:rsidRPr="006327E9">
        <w:rPr>
          <w:rFonts w:cs="David" w:hint="cs"/>
          <w:rtl/>
        </w:rPr>
        <w:t xml:space="preserve">תודה, חבר הכנסת </w:t>
      </w:r>
      <w:proofErr w:type="spellStart"/>
      <w:r w:rsidRPr="006327E9">
        <w:rPr>
          <w:rFonts w:cs="David" w:hint="cs"/>
          <w:rtl/>
        </w:rPr>
        <w:t>חנין</w:t>
      </w:r>
      <w:proofErr w:type="spellEnd"/>
      <w:r w:rsidRPr="006327E9">
        <w:rPr>
          <w:rFonts w:cs="David" w:hint="cs"/>
          <w:rtl/>
        </w:rPr>
        <w:t xml:space="preserve">. חבר הכנסת נסים זאב, בבקשה. </w:t>
      </w:r>
    </w:p>
    <w:p w14:paraId="7C79C785" w14:textId="77777777" w:rsidR="006327E9" w:rsidRPr="006327E9" w:rsidRDefault="006327E9" w:rsidP="006327E9">
      <w:pPr>
        <w:bidi/>
        <w:ind w:left="-2" w:firstLine="708"/>
        <w:jc w:val="both"/>
        <w:rPr>
          <w:rFonts w:cs="David" w:hint="cs"/>
          <w:rtl/>
        </w:rPr>
      </w:pPr>
    </w:p>
    <w:p w14:paraId="66E83E89"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76B40C78" w14:textId="77777777" w:rsidR="006327E9" w:rsidRPr="006327E9" w:rsidRDefault="006327E9" w:rsidP="006327E9">
      <w:pPr>
        <w:bidi/>
        <w:ind w:left="-2"/>
        <w:jc w:val="both"/>
        <w:rPr>
          <w:rFonts w:cs="David" w:hint="cs"/>
          <w:rtl/>
        </w:rPr>
      </w:pPr>
    </w:p>
    <w:p w14:paraId="744F5DB6" w14:textId="77777777" w:rsidR="006327E9" w:rsidRPr="006327E9" w:rsidRDefault="006327E9" w:rsidP="006327E9">
      <w:pPr>
        <w:bidi/>
        <w:ind w:left="-2" w:firstLine="708"/>
        <w:jc w:val="both"/>
        <w:rPr>
          <w:rFonts w:cs="David" w:hint="cs"/>
          <w:rtl/>
        </w:rPr>
      </w:pPr>
      <w:r w:rsidRPr="006327E9">
        <w:rPr>
          <w:rFonts w:cs="David" w:hint="cs"/>
          <w:rtl/>
        </w:rPr>
        <w:tab/>
        <w:t xml:space="preserve">אני מבקשת הצעה לסדר לסיכום הישיבה. </w:t>
      </w:r>
    </w:p>
    <w:p w14:paraId="23CB14B7" w14:textId="77777777" w:rsidR="006327E9" w:rsidRPr="006327E9" w:rsidRDefault="006327E9" w:rsidP="006327E9">
      <w:pPr>
        <w:bidi/>
        <w:ind w:left="-2" w:firstLine="708"/>
        <w:jc w:val="both"/>
        <w:rPr>
          <w:rFonts w:cs="David" w:hint="cs"/>
          <w:rtl/>
        </w:rPr>
      </w:pPr>
    </w:p>
    <w:p w14:paraId="40E6853A"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691C641" w14:textId="77777777" w:rsidR="006327E9" w:rsidRPr="006327E9" w:rsidRDefault="006327E9" w:rsidP="006327E9">
      <w:pPr>
        <w:bidi/>
        <w:ind w:left="-2"/>
        <w:jc w:val="both"/>
        <w:rPr>
          <w:rFonts w:cs="David" w:hint="cs"/>
          <w:u w:val="single"/>
          <w:rtl/>
        </w:rPr>
      </w:pPr>
    </w:p>
    <w:p w14:paraId="016F90B2" w14:textId="77777777" w:rsidR="006327E9" w:rsidRPr="006327E9" w:rsidRDefault="006327E9" w:rsidP="006327E9">
      <w:pPr>
        <w:bidi/>
        <w:ind w:left="-2" w:firstLine="567"/>
        <w:jc w:val="both"/>
        <w:rPr>
          <w:rFonts w:cs="David" w:hint="cs"/>
          <w:rtl/>
        </w:rPr>
      </w:pPr>
      <w:r w:rsidRPr="006327E9">
        <w:rPr>
          <w:rFonts w:cs="David" w:hint="cs"/>
          <w:rtl/>
        </w:rPr>
        <w:tab/>
        <w:t xml:space="preserve">אנחנו כרגע בתוך הדיון. </w:t>
      </w:r>
    </w:p>
    <w:p w14:paraId="300EB16A" w14:textId="77777777" w:rsidR="006327E9" w:rsidRPr="006327E9" w:rsidRDefault="006327E9" w:rsidP="006327E9">
      <w:pPr>
        <w:bidi/>
        <w:ind w:left="-2" w:firstLine="567"/>
        <w:jc w:val="both"/>
        <w:rPr>
          <w:rFonts w:cs="David" w:hint="cs"/>
          <w:rtl/>
        </w:rPr>
      </w:pPr>
    </w:p>
    <w:p w14:paraId="3EB9048E"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5AF080C8" w14:textId="77777777" w:rsidR="006327E9" w:rsidRPr="006327E9" w:rsidRDefault="006327E9" w:rsidP="006327E9">
      <w:pPr>
        <w:bidi/>
        <w:ind w:left="-2"/>
        <w:jc w:val="both"/>
        <w:rPr>
          <w:rFonts w:cs="David" w:hint="cs"/>
          <w:rtl/>
        </w:rPr>
      </w:pPr>
    </w:p>
    <w:p w14:paraId="57895BDC" w14:textId="77777777" w:rsidR="006327E9" w:rsidRPr="006327E9" w:rsidRDefault="006327E9" w:rsidP="006327E9">
      <w:pPr>
        <w:bidi/>
        <w:ind w:left="-2" w:firstLine="567"/>
        <w:jc w:val="both"/>
        <w:rPr>
          <w:rFonts w:cs="David" w:hint="cs"/>
          <w:rtl/>
        </w:rPr>
      </w:pPr>
      <w:r w:rsidRPr="006327E9">
        <w:rPr>
          <w:rFonts w:cs="David" w:hint="cs"/>
          <w:rtl/>
        </w:rPr>
        <w:tab/>
        <w:t xml:space="preserve">אדוני היושב-ראש, אני לא יכול שלא להתייחס לדבריו של חיים רמון, כאשר הוא אומר שהקואליציה מתעללת באופוזיציה. זה בדיוק היה הוויכוח בין האתון לבלעם, מי מתעלל במי. האתון פתחה את הפה ואמרה: על מה הכית את אתונך זה שלוש רגלים? ובלעם אמר: כי התעללת בי, לו יש חרב בידי כי עתה הרגתיך. זאת אומרת, זה לא שאנחנו מתעללים בכם, אתם מתעללים בנו. זאת המציאות כרגע, לכן בואו נעמיד את הדברים במקומם. </w:t>
      </w:r>
    </w:p>
    <w:p w14:paraId="4B95F3A4" w14:textId="77777777" w:rsidR="006327E9" w:rsidRPr="006327E9" w:rsidRDefault="006327E9" w:rsidP="006327E9">
      <w:pPr>
        <w:bidi/>
        <w:ind w:left="-2" w:firstLine="567"/>
        <w:jc w:val="both"/>
        <w:rPr>
          <w:rFonts w:cs="David" w:hint="cs"/>
          <w:rtl/>
        </w:rPr>
      </w:pPr>
    </w:p>
    <w:p w14:paraId="52B0C9EC"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633F396D" w14:textId="77777777" w:rsidR="006327E9" w:rsidRPr="006327E9" w:rsidRDefault="006327E9" w:rsidP="006327E9">
      <w:pPr>
        <w:bidi/>
        <w:jc w:val="both"/>
        <w:rPr>
          <w:rFonts w:cs="David" w:hint="cs"/>
          <w:rtl/>
        </w:rPr>
      </w:pPr>
    </w:p>
    <w:p w14:paraId="0B8AEA82" w14:textId="77777777" w:rsidR="006327E9" w:rsidRPr="006327E9" w:rsidRDefault="006327E9" w:rsidP="006327E9">
      <w:pPr>
        <w:bidi/>
        <w:jc w:val="both"/>
        <w:rPr>
          <w:rFonts w:cs="David" w:hint="cs"/>
          <w:rtl/>
        </w:rPr>
      </w:pPr>
      <w:r w:rsidRPr="006327E9">
        <w:rPr>
          <w:rFonts w:cs="David" w:hint="cs"/>
          <w:rtl/>
        </w:rPr>
        <w:tab/>
        <w:t xml:space="preserve">יש תוספת בושה כל יום. </w:t>
      </w:r>
    </w:p>
    <w:p w14:paraId="6B5343E2" w14:textId="77777777" w:rsidR="006327E9" w:rsidRPr="006327E9" w:rsidRDefault="006327E9" w:rsidP="006327E9">
      <w:pPr>
        <w:bidi/>
        <w:jc w:val="both"/>
        <w:rPr>
          <w:rFonts w:cs="David" w:hint="cs"/>
          <w:rtl/>
        </w:rPr>
      </w:pPr>
    </w:p>
    <w:p w14:paraId="746019F4"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25D0925D" w14:textId="77777777" w:rsidR="006327E9" w:rsidRPr="006327E9" w:rsidRDefault="006327E9" w:rsidP="006327E9">
      <w:pPr>
        <w:bidi/>
        <w:ind w:left="-2"/>
        <w:jc w:val="both"/>
        <w:rPr>
          <w:rFonts w:cs="David" w:hint="cs"/>
          <w:rtl/>
        </w:rPr>
      </w:pPr>
    </w:p>
    <w:p w14:paraId="4D8BC2D7" w14:textId="77777777" w:rsidR="006327E9" w:rsidRPr="006327E9" w:rsidRDefault="006327E9" w:rsidP="006327E9">
      <w:pPr>
        <w:bidi/>
        <w:jc w:val="both"/>
        <w:rPr>
          <w:rFonts w:cs="David" w:hint="cs"/>
          <w:rtl/>
        </w:rPr>
      </w:pPr>
      <w:r w:rsidRPr="006327E9">
        <w:rPr>
          <w:rFonts w:cs="David" w:hint="cs"/>
          <w:rtl/>
        </w:rPr>
        <w:tab/>
        <w:t xml:space="preserve">האמן לי שאני אשכנע אתכם, ואולי תקיימו את ההצבעה עוד היום. </w:t>
      </w:r>
    </w:p>
    <w:p w14:paraId="05BE8FC5" w14:textId="77777777" w:rsidR="006327E9" w:rsidRPr="006327E9" w:rsidRDefault="006327E9" w:rsidP="006327E9">
      <w:pPr>
        <w:bidi/>
        <w:jc w:val="both"/>
        <w:rPr>
          <w:rFonts w:cs="David" w:hint="cs"/>
          <w:rtl/>
        </w:rPr>
      </w:pPr>
    </w:p>
    <w:p w14:paraId="7A9E2DFD" w14:textId="77777777" w:rsidR="006327E9" w:rsidRPr="006327E9" w:rsidRDefault="006327E9" w:rsidP="006327E9">
      <w:pPr>
        <w:bidi/>
        <w:jc w:val="both"/>
        <w:rPr>
          <w:rFonts w:cs="David" w:hint="cs"/>
          <w:rtl/>
        </w:rPr>
      </w:pPr>
      <w:r w:rsidRPr="006327E9">
        <w:rPr>
          <w:rFonts w:cs="David" w:hint="cs"/>
          <w:rtl/>
        </w:rPr>
        <w:tab/>
        <w:t xml:space="preserve">אדוני היושב-ראש, הפכו את סגני השרים למוגבלים. </w:t>
      </w:r>
    </w:p>
    <w:p w14:paraId="2157304F" w14:textId="77777777" w:rsidR="006327E9" w:rsidRPr="006327E9" w:rsidRDefault="006327E9" w:rsidP="006327E9">
      <w:pPr>
        <w:bidi/>
        <w:jc w:val="both"/>
        <w:rPr>
          <w:rFonts w:cs="David" w:hint="cs"/>
          <w:rtl/>
        </w:rPr>
      </w:pPr>
    </w:p>
    <w:p w14:paraId="28E501AB" w14:textId="77777777" w:rsidR="006327E9" w:rsidRDefault="006327E9" w:rsidP="006327E9">
      <w:pPr>
        <w:bidi/>
        <w:ind w:left="-2"/>
        <w:jc w:val="both"/>
        <w:rPr>
          <w:rFonts w:cs="David" w:hint="cs"/>
          <w:u w:val="single"/>
          <w:rtl/>
        </w:rPr>
      </w:pPr>
    </w:p>
    <w:p w14:paraId="747DD516" w14:textId="77777777" w:rsidR="006327E9" w:rsidRDefault="006327E9" w:rsidP="006327E9">
      <w:pPr>
        <w:bidi/>
        <w:ind w:left="-2"/>
        <w:jc w:val="both"/>
        <w:rPr>
          <w:rFonts w:cs="David" w:hint="cs"/>
          <w:u w:val="single"/>
          <w:rtl/>
        </w:rPr>
      </w:pPr>
    </w:p>
    <w:p w14:paraId="1A649046" w14:textId="77777777" w:rsidR="006327E9" w:rsidRDefault="006327E9" w:rsidP="006327E9">
      <w:pPr>
        <w:bidi/>
        <w:ind w:left="-2"/>
        <w:jc w:val="both"/>
        <w:rPr>
          <w:rFonts w:cs="David" w:hint="cs"/>
          <w:u w:val="single"/>
          <w:rtl/>
        </w:rPr>
      </w:pPr>
    </w:p>
    <w:p w14:paraId="1EFF9AD5" w14:textId="77777777" w:rsidR="006327E9" w:rsidRDefault="006327E9" w:rsidP="006327E9">
      <w:pPr>
        <w:bidi/>
        <w:ind w:left="-2"/>
        <w:jc w:val="both"/>
        <w:rPr>
          <w:rFonts w:cs="David" w:hint="cs"/>
          <w:u w:val="single"/>
          <w:rtl/>
        </w:rPr>
      </w:pPr>
    </w:p>
    <w:p w14:paraId="4EE3A935" w14:textId="77777777" w:rsidR="006327E9" w:rsidRDefault="006327E9" w:rsidP="006327E9">
      <w:pPr>
        <w:bidi/>
        <w:ind w:left="-2"/>
        <w:jc w:val="both"/>
        <w:rPr>
          <w:rFonts w:cs="David" w:hint="cs"/>
          <w:u w:val="single"/>
          <w:rtl/>
        </w:rPr>
      </w:pPr>
    </w:p>
    <w:p w14:paraId="0EDF2934" w14:textId="77777777" w:rsidR="006327E9" w:rsidRDefault="006327E9" w:rsidP="006327E9">
      <w:pPr>
        <w:bidi/>
        <w:ind w:left="-2"/>
        <w:jc w:val="both"/>
        <w:rPr>
          <w:rFonts w:cs="David" w:hint="cs"/>
          <w:u w:val="single"/>
          <w:rtl/>
        </w:rPr>
      </w:pPr>
    </w:p>
    <w:p w14:paraId="223C664A" w14:textId="77777777" w:rsidR="006327E9" w:rsidRDefault="006327E9" w:rsidP="006327E9">
      <w:pPr>
        <w:bidi/>
        <w:ind w:left="-2"/>
        <w:jc w:val="both"/>
        <w:rPr>
          <w:rFonts w:cs="David" w:hint="cs"/>
          <w:u w:val="single"/>
          <w:rtl/>
        </w:rPr>
      </w:pPr>
    </w:p>
    <w:p w14:paraId="022CF9C8"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1277196B" w14:textId="77777777" w:rsidR="006327E9" w:rsidRPr="006327E9" w:rsidRDefault="006327E9" w:rsidP="006327E9">
      <w:pPr>
        <w:bidi/>
        <w:ind w:left="-2"/>
        <w:jc w:val="both"/>
        <w:rPr>
          <w:rFonts w:cs="David" w:hint="cs"/>
          <w:rtl/>
        </w:rPr>
      </w:pPr>
    </w:p>
    <w:p w14:paraId="7E16D458" w14:textId="77777777" w:rsidR="006327E9" w:rsidRPr="006327E9" w:rsidRDefault="006327E9" w:rsidP="006327E9">
      <w:pPr>
        <w:bidi/>
        <w:jc w:val="both"/>
        <w:rPr>
          <w:rFonts w:cs="David" w:hint="cs"/>
          <w:rtl/>
        </w:rPr>
      </w:pPr>
      <w:r w:rsidRPr="006327E9">
        <w:rPr>
          <w:rFonts w:cs="David" w:hint="cs"/>
          <w:rtl/>
        </w:rPr>
        <w:tab/>
        <w:t xml:space="preserve">במקרה שלכם לשרים. </w:t>
      </w:r>
    </w:p>
    <w:p w14:paraId="4CDD26D5" w14:textId="77777777" w:rsidR="006327E9" w:rsidRPr="006327E9" w:rsidRDefault="006327E9" w:rsidP="006327E9">
      <w:pPr>
        <w:bidi/>
        <w:jc w:val="both"/>
        <w:rPr>
          <w:rFonts w:cs="David" w:hint="cs"/>
          <w:rtl/>
        </w:rPr>
      </w:pPr>
    </w:p>
    <w:p w14:paraId="5B27A4C0"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1AE83EC2" w14:textId="77777777" w:rsidR="006327E9" w:rsidRPr="006327E9" w:rsidRDefault="006327E9" w:rsidP="006327E9">
      <w:pPr>
        <w:bidi/>
        <w:ind w:left="-2"/>
        <w:jc w:val="both"/>
        <w:rPr>
          <w:rFonts w:cs="David" w:hint="cs"/>
          <w:rtl/>
        </w:rPr>
      </w:pPr>
    </w:p>
    <w:p w14:paraId="5ABC4642" w14:textId="77777777" w:rsidR="006327E9" w:rsidRPr="006327E9" w:rsidRDefault="006327E9" w:rsidP="006327E9">
      <w:pPr>
        <w:bidi/>
        <w:jc w:val="both"/>
        <w:rPr>
          <w:rFonts w:cs="David" w:hint="cs"/>
          <w:rtl/>
        </w:rPr>
      </w:pPr>
      <w:r w:rsidRPr="006327E9">
        <w:rPr>
          <w:rFonts w:cs="David" w:hint="cs"/>
          <w:rtl/>
        </w:rPr>
        <w:tab/>
        <w:t xml:space="preserve">אדוני היושב-ראש, סגני השרים הם כביכול מוגבלים. מצד אחד, הם לא יכולים בפועל למלא את תפקידו של השר כשהשר נעדר. האם סגן שר יכול להצביע במקום שר? לא, הוא לא יכול להצביע. הוא יכול להצביע בוועדת שרים? לא. </w:t>
      </w:r>
    </w:p>
    <w:p w14:paraId="03E02B25" w14:textId="77777777" w:rsidR="006327E9" w:rsidRPr="006327E9" w:rsidRDefault="006327E9" w:rsidP="006327E9">
      <w:pPr>
        <w:bidi/>
        <w:rPr>
          <w:rFonts w:cs="David" w:hint="cs"/>
          <w:rtl/>
        </w:rPr>
      </w:pPr>
    </w:p>
    <w:p w14:paraId="49E3E3C3" w14:textId="77777777" w:rsidR="006327E9" w:rsidRPr="006327E9" w:rsidRDefault="006327E9" w:rsidP="006327E9">
      <w:pPr>
        <w:bidi/>
        <w:rPr>
          <w:rFonts w:cs="David" w:hint="cs"/>
          <w:u w:val="single"/>
          <w:rtl/>
        </w:rPr>
      </w:pPr>
      <w:r w:rsidRPr="006327E9">
        <w:rPr>
          <w:rFonts w:cs="David" w:hint="cs"/>
          <w:u w:val="single"/>
          <w:rtl/>
        </w:rPr>
        <w:t>אריה ביבי:</w:t>
      </w:r>
    </w:p>
    <w:p w14:paraId="46A587F5" w14:textId="77777777" w:rsidR="006327E9" w:rsidRPr="006327E9" w:rsidRDefault="006327E9" w:rsidP="006327E9">
      <w:pPr>
        <w:bidi/>
        <w:rPr>
          <w:rFonts w:cs="David" w:hint="cs"/>
          <w:rtl/>
        </w:rPr>
      </w:pPr>
    </w:p>
    <w:p w14:paraId="575D8CDB" w14:textId="77777777" w:rsidR="006327E9" w:rsidRPr="006327E9" w:rsidRDefault="006327E9" w:rsidP="006327E9">
      <w:pPr>
        <w:bidi/>
        <w:rPr>
          <w:rFonts w:cs="David" w:hint="cs"/>
          <w:rtl/>
        </w:rPr>
      </w:pPr>
      <w:r w:rsidRPr="006327E9">
        <w:rPr>
          <w:rFonts w:cs="David" w:hint="cs"/>
          <w:rtl/>
        </w:rPr>
        <w:tab/>
        <w:t xml:space="preserve">אם הם לא היו מוגבלים, לא היו נותנים להם להיות סגן שר. </w:t>
      </w:r>
    </w:p>
    <w:p w14:paraId="3AF19902" w14:textId="77777777" w:rsidR="006327E9" w:rsidRPr="006327E9" w:rsidRDefault="006327E9" w:rsidP="006327E9">
      <w:pPr>
        <w:bidi/>
        <w:rPr>
          <w:rFonts w:cs="David" w:hint="cs"/>
          <w:rtl/>
        </w:rPr>
      </w:pPr>
    </w:p>
    <w:p w14:paraId="6187A755"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2C2B5E44" w14:textId="77777777" w:rsidR="006327E9" w:rsidRPr="006327E9" w:rsidRDefault="006327E9" w:rsidP="006327E9">
      <w:pPr>
        <w:bidi/>
        <w:ind w:left="-2"/>
        <w:jc w:val="both"/>
        <w:rPr>
          <w:rFonts w:cs="David" w:hint="cs"/>
          <w:rtl/>
        </w:rPr>
      </w:pPr>
    </w:p>
    <w:p w14:paraId="16CC303F" w14:textId="77777777" w:rsidR="006327E9" w:rsidRPr="006327E9" w:rsidRDefault="006327E9" w:rsidP="006327E9">
      <w:pPr>
        <w:bidi/>
        <w:rPr>
          <w:rFonts w:cs="David" w:hint="cs"/>
          <w:rtl/>
        </w:rPr>
      </w:pPr>
      <w:r w:rsidRPr="006327E9">
        <w:rPr>
          <w:rFonts w:cs="David" w:hint="cs"/>
          <w:rtl/>
        </w:rPr>
        <w:tab/>
        <w:t xml:space="preserve">זאת לא מוגבלות בנושא של נכות, חלילה וחס. </w:t>
      </w:r>
    </w:p>
    <w:p w14:paraId="326396B0" w14:textId="77777777" w:rsidR="006327E9" w:rsidRPr="006327E9" w:rsidRDefault="006327E9" w:rsidP="006327E9">
      <w:pPr>
        <w:bidi/>
        <w:rPr>
          <w:rFonts w:cs="David" w:hint="cs"/>
          <w:rtl/>
        </w:rPr>
      </w:pPr>
    </w:p>
    <w:p w14:paraId="3198A173" w14:textId="77777777" w:rsidR="006327E9" w:rsidRPr="006327E9" w:rsidRDefault="006327E9" w:rsidP="006327E9">
      <w:pPr>
        <w:bidi/>
        <w:rPr>
          <w:rFonts w:cs="David" w:hint="cs"/>
          <w:u w:val="single"/>
          <w:rtl/>
        </w:rPr>
      </w:pPr>
      <w:r w:rsidRPr="006327E9">
        <w:rPr>
          <w:rFonts w:cs="David" w:hint="cs"/>
          <w:u w:val="single"/>
          <w:rtl/>
        </w:rPr>
        <w:t>נחמן שי:</w:t>
      </w:r>
    </w:p>
    <w:p w14:paraId="47768581" w14:textId="77777777" w:rsidR="006327E9" w:rsidRPr="006327E9" w:rsidRDefault="006327E9" w:rsidP="006327E9">
      <w:pPr>
        <w:bidi/>
        <w:rPr>
          <w:rFonts w:cs="David" w:hint="cs"/>
          <w:rtl/>
        </w:rPr>
      </w:pPr>
    </w:p>
    <w:p w14:paraId="28EC7FB4" w14:textId="77777777" w:rsidR="006327E9" w:rsidRPr="006327E9" w:rsidRDefault="006327E9" w:rsidP="006327E9">
      <w:pPr>
        <w:bidi/>
        <w:rPr>
          <w:rFonts w:cs="David" w:hint="cs"/>
          <w:rtl/>
        </w:rPr>
      </w:pPr>
      <w:r w:rsidRPr="006327E9">
        <w:rPr>
          <w:rFonts w:cs="David" w:hint="cs"/>
          <w:rtl/>
        </w:rPr>
        <w:tab/>
        <w:t>זה נקרא "צרכים מיוחדים". יכול להיות שזה גם תופס.</w:t>
      </w:r>
    </w:p>
    <w:p w14:paraId="13EBEE11" w14:textId="77777777" w:rsidR="006327E9" w:rsidRPr="006327E9" w:rsidRDefault="006327E9" w:rsidP="006327E9">
      <w:pPr>
        <w:bidi/>
        <w:rPr>
          <w:rFonts w:cs="David" w:hint="cs"/>
          <w:rtl/>
        </w:rPr>
      </w:pPr>
    </w:p>
    <w:p w14:paraId="5D18B533"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17EC5A1E" w14:textId="77777777" w:rsidR="006327E9" w:rsidRPr="006327E9" w:rsidRDefault="006327E9" w:rsidP="006327E9">
      <w:pPr>
        <w:bidi/>
        <w:ind w:left="-2"/>
        <w:jc w:val="both"/>
        <w:rPr>
          <w:rFonts w:cs="David" w:hint="cs"/>
          <w:rtl/>
        </w:rPr>
      </w:pPr>
    </w:p>
    <w:p w14:paraId="6149FCA6" w14:textId="77777777" w:rsidR="006327E9" w:rsidRPr="006327E9" w:rsidRDefault="006327E9" w:rsidP="006327E9">
      <w:pPr>
        <w:bidi/>
        <w:rPr>
          <w:rFonts w:cs="David" w:hint="cs"/>
          <w:rtl/>
        </w:rPr>
      </w:pPr>
      <w:r w:rsidRPr="006327E9">
        <w:rPr>
          <w:rFonts w:cs="David" w:hint="cs"/>
          <w:rtl/>
        </w:rPr>
        <w:tab/>
        <w:t xml:space="preserve">יכול להיות. כשיש צרכים מיוחדים בכנסת, צריכים להביא אותם שיצביעו. וזאת לא בושה. </w:t>
      </w:r>
    </w:p>
    <w:p w14:paraId="6E6E5EA5" w14:textId="77777777" w:rsidR="006327E9" w:rsidRPr="006327E9" w:rsidRDefault="006327E9" w:rsidP="006327E9">
      <w:pPr>
        <w:bidi/>
        <w:rPr>
          <w:rFonts w:cs="David" w:hint="cs"/>
          <w:rtl/>
        </w:rPr>
      </w:pPr>
    </w:p>
    <w:p w14:paraId="1B31C0D4"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5EBF333F" w14:textId="77777777" w:rsidR="006327E9" w:rsidRPr="006327E9" w:rsidRDefault="006327E9" w:rsidP="006327E9">
      <w:pPr>
        <w:bidi/>
        <w:ind w:left="-2"/>
        <w:jc w:val="both"/>
        <w:rPr>
          <w:rFonts w:cs="David" w:hint="cs"/>
          <w:rtl/>
        </w:rPr>
      </w:pPr>
    </w:p>
    <w:p w14:paraId="681DD47F" w14:textId="77777777" w:rsidR="006327E9" w:rsidRPr="006327E9" w:rsidRDefault="006327E9" w:rsidP="006327E9">
      <w:pPr>
        <w:bidi/>
        <w:rPr>
          <w:rFonts w:cs="David" w:hint="cs"/>
          <w:rtl/>
        </w:rPr>
      </w:pPr>
      <w:r w:rsidRPr="006327E9">
        <w:rPr>
          <w:rFonts w:cs="David" w:hint="cs"/>
          <w:rtl/>
        </w:rPr>
        <w:tab/>
        <w:t xml:space="preserve">זאת בושה גדולה. </w:t>
      </w:r>
    </w:p>
    <w:p w14:paraId="5B6DF975" w14:textId="77777777" w:rsidR="006327E9" w:rsidRPr="006327E9" w:rsidRDefault="006327E9" w:rsidP="006327E9">
      <w:pPr>
        <w:bidi/>
        <w:rPr>
          <w:rFonts w:cs="David" w:hint="cs"/>
          <w:rtl/>
        </w:rPr>
      </w:pPr>
    </w:p>
    <w:p w14:paraId="2507D7DF"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8F13BBC" w14:textId="77777777" w:rsidR="006327E9" w:rsidRPr="006327E9" w:rsidRDefault="006327E9" w:rsidP="006327E9">
      <w:pPr>
        <w:bidi/>
        <w:ind w:left="-2"/>
        <w:jc w:val="both"/>
        <w:rPr>
          <w:rFonts w:cs="David" w:hint="cs"/>
          <w:u w:val="single"/>
          <w:rtl/>
        </w:rPr>
      </w:pPr>
    </w:p>
    <w:p w14:paraId="198D7E34" w14:textId="77777777" w:rsidR="006327E9" w:rsidRPr="006327E9" w:rsidRDefault="006327E9" w:rsidP="006327E9">
      <w:pPr>
        <w:bidi/>
        <w:rPr>
          <w:rFonts w:cs="David" w:hint="cs"/>
          <w:rtl/>
        </w:rPr>
      </w:pPr>
      <w:r w:rsidRPr="006327E9">
        <w:rPr>
          <w:rFonts w:cs="David" w:hint="cs"/>
          <w:rtl/>
        </w:rPr>
        <w:tab/>
        <w:t xml:space="preserve">חבר הכנסת חסון, בבקשה אל תפריע. </w:t>
      </w:r>
    </w:p>
    <w:p w14:paraId="642F61BD" w14:textId="77777777" w:rsidR="006327E9" w:rsidRPr="006327E9" w:rsidRDefault="006327E9" w:rsidP="006327E9">
      <w:pPr>
        <w:bidi/>
        <w:rPr>
          <w:rFonts w:cs="David" w:hint="cs"/>
          <w:rtl/>
        </w:rPr>
      </w:pPr>
    </w:p>
    <w:p w14:paraId="08C56921"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185EC5D2" w14:textId="77777777" w:rsidR="006327E9" w:rsidRPr="006327E9" w:rsidRDefault="006327E9" w:rsidP="006327E9">
      <w:pPr>
        <w:bidi/>
        <w:ind w:left="-2"/>
        <w:jc w:val="both"/>
        <w:rPr>
          <w:rFonts w:cs="David" w:hint="cs"/>
          <w:rtl/>
        </w:rPr>
      </w:pPr>
    </w:p>
    <w:p w14:paraId="06D7D0ED" w14:textId="77777777" w:rsidR="006327E9" w:rsidRPr="006327E9" w:rsidRDefault="006327E9" w:rsidP="006327E9">
      <w:pPr>
        <w:bidi/>
        <w:rPr>
          <w:rFonts w:cs="David" w:hint="cs"/>
          <w:rtl/>
        </w:rPr>
      </w:pPr>
      <w:r w:rsidRPr="006327E9">
        <w:rPr>
          <w:rFonts w:cs="David" w:hint="cs"/>
          <w:rtl/>
        </w:rPr>
        <w:tab/>
        <w:t xml:space="preserve">בענייני בושה </w:t>
      </w:r>
      <w:proofErr w:type="spellStart"/>
      <w:r w:rsidRPr="006327E9">
        <w:rPr>
          <w:rFonts w:cs="David" w:hint="cs"/>
          <w:rtl/>
        </w:rPr>
        <w:t>היתה</w:t>
      </w:r>
      <w:proofErr w:type="spellEnd"/>
      <w:r w:rsidRPr="006327E9">
        <w:rPr>
          <w:rFonts w:cs="David" w:hint="cs"/>
          <w:rtl/>
        </w:rPr>
        <w:t xml:space="preserve"> פה הסכמה. </w:t>
      </w:r>
    </w:p>
    <w:p w14:paraId="2076BA17" w14:textId="77777777" w:rsidR="006327E9" w:rsidRPr="006327E9" w:rsidRDefault="006327E9" w:rsidP="006327E9">
      <w:pPr>
        <w:bidi/>
        <w:rPr>
          <w:rFonts w:cs="David" w:hint="cs"/>
          <w:rtl/>
        </w:rPr>
      </w:pPr>
    </w:p>
    <w:p w14:paraId="05CDBB5B" w14:textId="77777777" w:rsidR="006327E9" w:rsidRPr="006327E9" w:rsidRDefault="006327E9" w:rsidP="006327E9">
      <w:pPr>
        <w:bidi/>
        <w:jc w:val="both"/>
        <w:rPr>
          <w:rFonts w:cs="David" w:hint="cs"/>
          <w:u w:val="single"/>
          <w:rtl/>
        </w:rPr>
      </w:pPr>
      <w:r w:rsidRPr="006327E9">
        <w:rPr>
          <w:rFonts w:cs="David" w:hint="cs"/>
          <w:u w:val="single"/>
          <w:rtl/>
        </w:rPr>
        <w:t xml:space="preserve">רחל </w:t>
      </w:r>
      <w:proofErr w:type="spellStart"/>
      <w:r w:rsidRPr="006327E9">
        <w:rPr>
          <w:rFonts w:cs="David" w:hint="cs"/>
          <w:u w:val="single"/>
          <w:rtl/>
        </w:rPr>
        <w:t>אדטו</w:t>
      </w:r>
      <w:proofErr w:type="spellEnd"/>
      <w:r w:rsidRPr="006327E9">
        <w:rPr>
          <w:rFonts w:cs="David" w:hint="cs"/>
          <w:u w:val="single"/>
          <w:rtl/>
        </w:rPr>
        <w:t>:</w:t>
      </w:r>
    </w:p>
    <w:p w14:paraId="409951F9" w14:textId="77777777" w:rsidR="006327E9" w:rsidRPr="006327E9" w:rsidRDefault="006327E9" w:rsidP="006327E9">
      <w:pPr>
        <w:bidi/>
        <w:jc w:val="both"/>
        <w:rPr>
          <w:rFonts w:cs="David" w:hint="cs"/>
          <w:rtl/>
        </w:rPr>
      </w:pPr>
    </w:p>
    <w:p w14:paraId="54EA94F9" w14:textId="77777777" w:rsidR="006327E9" w:rsidRPr="006327E9" w:rsidRDefault="006327E9" w:rsidP="006327E9">
      <w:pPr>
        <w:bidi/>
        <w:rPr>
          <w:rFonts w:cs="David" w:hint="cs"/>
          <w:rtl/>
        </w:rPr>
      </w:pPr>
      <w:r w:rsidRPr="006327E9">
        <w:rPr>
          <w:rFonts w:cs="David" w:hint="cs"/>
          <w:rtl/>
        </w:rPr>
        <w:tab/>
        <w:t xml:space="preserve"> האם </w:t>
      </w:r>
      <w:proofErr w:type="spellStart"/>
      <w:r w:rsidRPr="006327E9">
        <w:rPr>
          <w:rFonts w:cs="David" w:hint="cs"/>
          <w:rtl/>
        </w:rPr>
        <w:t>ליצמן</w:t>
      </w:r>
      <w:proofErr w:type="spellEnd"/>
      <w:r w:rsidRPr="006327E9">
        <w:rPr>
          <w:rFonts w:cs="David" w:hint="cs"/>
          <w:rtl/>
        </w:rPr>
        <w:t xml:space="preserve"> יכול להצביע בוועדת העבודה והרווחה?</w:t>
      </w:r>
    </w:p>
    <w:p w14:paraId="4661F44A" w14:textId="77777777" w:rsidR="006327E9" w:rsidRPr="006327E9" w:rsidRDefault="006327E9" w:rsidP="006327E9">
      <w:pPr>
        <w:bidi/>
        <w:rPr>
          <w:rFonts w:cs="David" w:hint="cs"/>
          <w:rtl/>
        </w:rPr>
      </w:pPr>
    </w:p>
    <w:p w14:paraId="36E5A0F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25BD9CD" w14:textId="77777777" w:rsidR="006327E9" w:rsidRPr="006327E9" w:rsidRDefault="006327E9" w:rsidP="006327E9">
      <w:pPr>
        <w:bidi/>
        <w:ind w:left="-2"/>
        <w:jc w:val="both"/>
        <w:rPr>
          <w:rFonts w:cs="David" w:hint="cs"/>
          <w:u w:val="single"/>
          <w:rtl/>
        </w:rPr>
      </w:pPr>
    </w:p>
    <w:p w14:paraId="38BF534E" w14:textId="77777777" w:rsidR="006327E9" w:rsidRPr="006327E9" w:rsidRDefault="006327E9" w:rsidP="006327E9">
      <w:pPr>
        <w:bidi/>
        <w:rPr>
          <w:rFonts w:cs="David" w:hint="cs"/>
          <w:rtl/>
        </w:rPr>
      </w:pPr>
      <w:r w:rsidRPr="006327E9">
        <w:rPr>
          <w:rFonts w:cs="David" w:hint="cs"/>
          <w:rtl/>
        </w:rPr>
        <w:tab/>
        <w:t xml:space="preserve">חברת הכנסת </w:t>
      </w:r>
      <w:proofErr w:type="spellStart"/>
      <w:r w:rsidRPr="006327E9">
        <w:rPr>
          <w:rFonts w:cs="David" w:hint="cs"/>
          <w:rtl/>
        </w:rPr>
        <w:t>אדטו</w:t>
      </w:r>
      <w:proofErr w:type="spellEnd"/>
      <w:r w:rsidRPr="006327E9">
        <w:rPr>
          <w:rFonts w:cs="David" w:hint="cs"/>
          <w:rtl/>
        </w:rPr>
        <w:t xml:space="preserve">, אני קורא אותך לסדר בפעם הראשונה. </w:t>
      </w:r>
    </w:p>
    <w:p w14:paraId="1EEBBC44" w14:textId="77777777" w:rsidR="006327E9" w:rsidRPr="006327E9" w:rsidRDefault="006327E9" w:rsidP="006327E9">
      <w:pPr>
        <w:bidi/>
        <w:rPr>
          <w:rFonts w:cs="David" w:hint="cs"/>
          <w:rtl/>
        </w:rPr>
      </w:pPr>
    </w:p>
    <w:p w14:paraId="54A249E1" w14:textId="77777777" w:rsidR="006327E9" w:rsidRPr="006327E9" w:rsidRDefault="006327E9" w:rsidP="006327E9">
      <w:pPr>
        <w:bidi/>
        <w:rPr>
          <w:rFonts w:cs="David" w:hint="cs"/>
          <w:u w:val="single"/>
          <w:rtl/>
        </w:rPr>
      </w:pPr>
      <w:r w:rsidRPr="006327E9">
        <w:rPr>
          <w:rFonts w:cs="David" w:hint="cs"/>
          <w:u w:val="single"/>
          <w:rtl/>
        </w:rPr>
        <w:t>אריה ביבי:</w:t>
      </w:r>
    </w:p>
    <w:p w14:paraId="70F91A05" w14:textId="77777777" w:rsidR="006327E9" w:rsidRPr="006327E9" w:rsidRDefault="006327E9" w:rsidP="006327E9">
      <w:pPr>
        <w:bidi/>
        <w:rPr>
          <w:rFonts w:cs="David" w:hint="cs"/>
          <w:rtl/>
        </w:rPr>
      </w:pPr>
    </w:p>
    <w:p w14:paraId="1F68377E" w14:textId="77777777" w:rsidR="006327E9" w:rsidRPr="006327E9" w:rsidRDefault="006327E9" w:rsidP="006327E9">
      <w:pPr>
        <w:bidi/>
        <w:rPr>
          <w:rFonts w:cs="David" w:hint="cs"/>
          <w:rtl/>
        </w:rPr>
      </w:pPr>
      <w:r w:rsidRPr="006327E9">
        <w:rPr>
          <w:rFonts w:cs="David" w:hint="cs"/>
          <w:rtl/>
        </w:rPr>
        <w:tab/>
        <w:t xml:space="preserve"> קודם כל בואו נצביע אם זו בושה או לא בושה. </w:t>
      </w:r>
    </w:p>
    <w:p w14:paraId="7C25920B" w14:textId="77777777" w:rsidR="006327E9" w:rsidRPr="006327E9" w:rsidRDefault="006327E9" w:rsidP="006327E9">
      <w:pPr>
        <w:bidi/>
        <w:rPr>
          <w:rFonts w:cs="David" w:hint="cs"/>
          <w:rtl/>
        </w:rPr>
      </w:pPr>
    </w:p>
    <w:p w14:paraId="4860B5D1" w14:textId="77777777" w:rsidR="006327E9" w:rsidRDefault="006327E9" w:rsidP="006327E9">
      <w:pPr>
        <w:bidi/>
        <w:ind w:left="-2"/>
        <w:jc w:val="both"/>
        <w:rPr>
          <w:rFonts w:cs="David" w:hint="cs"/>
          <w:u w:val="single"/>
          <w:rtl/>
        </w:rPr>
      </w:pPr>
    </w:p>
    <w:p w14:paraId="412BFCA6" w14:textId="77777777" w:rsidR="006327E9" w:rsidRDefault="006327E9" w:rsidP="006327E9">
      <w:pPr>
        <w:bidi/>
        <w:ind w:left="-2"/>
        <w:jc w:val="both"/>
        <w:rPr>
          <w:rFonts w:cs="David" w:hint="cs"/>
          <w:u w:val="single"/>
          <w:rtl/>
        </w:rPr>
      </w:pPr>
    </w:p>
    <w:p w14:paraId="4F885175" w14:textId="77777777" w:rsidR="006327E9" w:rsidRDefault="006327E9" w:rsidP="006327E9">
      <w:pPr>
        <w:bidi/>
        <w:ind w:left="-2"/>
        <w:jc w:val="both"/>
        <w:rPr>
          <w:rFonts w:cs="David" w:hint="cs"/>
          <w:u w:val="single"/>
          <w:rtl/>
        </w:rPr>
      </w:pPr>
    </w:p>
    <w:p w14:paraId="3BA9D796" w14:textId="77777777" w:rsidR="006327E9" w:rsidRDefault="006327E9" w:rsidP="006327E9">
      <w:pPr>
        <w:bidi/>
        <w:ind w:left="-2"/>
        <w:jc w:val="both"/>
        <w:rPr>
          <w:rFonts w:cs="David" w:hint="cs"/>
          <w:u w:val="single"/>
          <w:rtl/>
        </w:rPr>
      </w:pPr>
    </w:p>
    <w:p w14:paraId="7DC06669" w14:textId="77777777" w:rsidR="006327E9" w:rsidRDefault="006327E9" w:rsidP="006327E9">
      <w:pPr>
        <w:bidi/>
        <w:ind w:left="-2"/>
        <w:jc w:val="both"/>
        <w:rPr>
          <w:rFonts w:cs="David" w:hint="cs"/>
          <w:u w:val="single"/>
          <w:rtl/>
        </w:rPr>
      </w:pPr>
    </w:p>
    <w:p w14:paraId="5925D0F0" w14:textId="77777777" w:rsidR="006327E9" w:rsidRDefault="006327E9" w:rsidP="006327E9">
      <w:pPr>
        <w:bidi/>
        <w:ind w:left="-2"/>
        <w:jc w:val="both"/>
        <w:rPr>
          <w:rFonts w:cs="David" w:hint="cs"/>
          <w:u w:val="single"/>
          <w:rtl/>
        </w:rPr>
      </w:pPr>
    </w:p>
    <w:p w14:paraId="1ACD7EB3"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58826800" w14:textId="77777777" w:rsidR="006327E9" w:rsidRPr="006327E9" w:rsidRDefault="006327E9" w:rsidP="006327E9">
      <w:pPr>
        <w:bidi/>
        <w:ind w:left="-2"/>
        <w:jc w:val="both"/>
        <w:rPr>
          <w:rFonts w:cs="David" w:hint="cs"/>
          <w:rtl/>
        </w:rPr>
      </w:pPr>
    </w:p>
    <w:p w14:paraId="1DDCB313" w14:textId="77777777" w:rsidR="006327E9" w:rsidRPr="006327E9" w:rsidRDefault="006327E9" w:rsidP="006327E9">
      <w:pPr>
        <w:bidi/>
        <w:jc w:val="both"/>
        <w:rPr>
          <w:rFonts w:cs="David" w:hint="cs"/>
          <w:rtl/>
        </w:rPr>
      </w:pPr>
      <w:r w:rsidRPr="006327E9">
        <w:rPr>
          <w:rFonts w:cs="David" w:hint="cs"/>
          <w:rtl/>
        </w:rPr>
        <w:tab/>
        <w:t>אני חושב שמה שנעשה עד היום כלפי סגני שרים זה לא לשים אותם לא בנישה של השרים ולא בנישה של חברי הכנסת בוועדות השונות. אני חושב שהפשרה שהביא יושב-ראש ועדת הכנסת היא הצעה ראויה ונכונה, כי המגבלה שיש היום בתקנון נגד סגני שרים היא איננה ראויה. נכון, מביאים את ההצעה ואת השינויים האלה בעקבות העובדה שיש יותר מדי שרים ויותר מדי סגני שרים. מה רע בזה? מה פגם יש בזה? אני רוצה לדעת למי זה מפריע. לך, רוחמה, זה מפריע משהו?</w:t>
      </w:r>
    </w:p>
    <w:p w14:paraId="36CEA909" w14:textId="77777777" w:rsidR="006327E9" w:rsidRPr="006327E9" w:rsidRDefault="006327E9" w:rsidP="006327E9">
      <w:pPr>
        <w:bidi/>
        <w:jc w:val="both"/>
        <w:rPr>
          <w:rFonts w:cs="David" w:hint="cs"/>
          <w:rtl/>
        </w:rPr>
      </w:pPr>
    </w:p>
    <w:p w14:paraId="31377C89" w14:textId="77777777" w:rsidR="006327E9" w:rsidRPr="006327E9" w:rsidRDefault="006327E9" w:rsidP="006327E9">
      <w:pPr>
        <w:bidi/>
        <w:ind w:left="-2"/>
        <w:jc w:val="both"/>
        <w:rPr>
          <w:rFonts w:cs="David" w:hint="cs"/>
          <w:u w:val="single"/>
          <w:rtl/>
        </w:rPr>
      </w:pPr>
      <w:r w:rsidRPr="006327E9">
        <w:rPr>
          <w:rFonts w:cs="David" w:hint="cs"/>
          <w:u w:val="single"/>
          <w:rtl/>
        </w:rPr>
        <w:t xml:space="preserve">יוחנן </w:t>
      </w:r>
      <w:proofErr w:type="spellStart"/>
      <w:r w:rsidRPr="006327E9">
        <w:rPr>
          <w:rFonts w:cs="David" w:hint="cs"/>
          <w:u w:val="single"/>
          <w:rtl/>
        </w:rPr>
        <w:t>פלסנר</w:t>
      </w:r>
      <w:proofErr w:type="spellEnd"/>
      <w:r w:rsidRPr="006327E9">
        <w:rPr>
          <w:rFonts w:cs="David" w:hint="cs"/>
          <w:u w:val="single"/>
          <w:rtl/>
        </w:rPr>
        <w:t>:</w:t>
      </w:r>
    </w:p>
    <w:p w14:paraId="38B16B70" w14:textId="77777777" w:rsidR="006327E9" w:rsidRPr="006327E9" w:rsidRDefault="006327E9" w:rsidP="006327E9">
      <w:pPr>
        <w:bidi/>
        <w:ind w:left="-2"/>
        <w:jc w:val="both"/>
        <w:rPr>
          <w:rFonts w:cs="David" w:hint="cs"/>
          <w:rtl/>
        </w:rPr>
      </w:pPr>
    </w:p>
    <w:p w14:paraId="09736F19" w14:textId="77777777" w:rsidR="006327E9" w:rsidRPr="006327E9" w:rsidRDefault="006327E9" w:rsidP="006327E9">
      <w:pPr>
        <w:bidi/>
        <w:jc w:val="both"/>
        <w:rPr>
          <w:rFonts w:cs="David" w:hint="cs"/>
          <w:rtl/>
        </w:rPr>
      </w:pPr>
      <w:r w:rsidRPr="006327E9">
        <w:rPr>
          <w:rFonts w:cs="David" w:hint="cs"/>
          <w:rtl/>
        </w:rPr>
        <w:tab/>
        <w:t>מה רע בג'ובים?</w:t>
      </w:r>
    </w:p>
    <w:p w14:paraId="2C79C988" w14:textId="77777777" w:rsidR="006327E9" w:rsidRPr="006327E9" w:rsidRDefault="006327E9" w:rsidP="006327E9">
      <w:pPr>
        <w:bidi/>
        <w:jc w:val="both"/>
        <w:rPr>
          <w:rFonts w:cs="David" w:hint="cs"/>
          <w:rtl/>
        </w:rPr>
      </w:pPr>
    </w:p>
    <w:p w14:paraId="573529C4" w14:textId="77777777" w:rsidR="006327E9" w:rsidRPr="006327E9" w:rsidRDefault="006327E9" w:rsidP="006327E9">
      <w:pPr>
        <w:bidi/>
        <w:ind w:left="-2"/>
        <w:jc w:val="both"/>
        <w:rPr>
          <w:rFonts w:cs="David" w:hint="cs"/>
          <w:u w:val="single"/>
          <w:rtl/>
        </w:rPr>
      </w:pPr>
      <w:r w:rsidRPr="006327E9">
        <w:rPr>
          <w:rFonts w:cs="David" w:hint="cs"/>
          <w:u w:val="single"/>
          <w:rtl/>
        </w:rPr>
        <w:t xml:space="preserve">רוחמה אברהם </w:t>
      </w:r>
      <w:proofErr w:type="spellStart"/>
      <w:r w:rsidRPr="006327E9">
        <w:rPr>
          <w:rFonts w:cs="David" w:hint="cs"/>
          <w:u w:val="single"/>
          <w:rtl/>
        </w:rPr>
        <w:t>בלילא</w:t>
      </w:r>
      <w:proofErr w:type="spellEnd"/>
      <w:r w:rsidRPr="006327E9">
        <w:rPr>
          <w:rFonts w:cs="David" w:hint="cs"/>
          <w:u w:val="single"/>
          <w:rtl/>
        </w:rPr>
        <w:t>:</w:t>
      </w:r>
    </w:p>
    <w:p w14:paraId="2D90295C" w14:textId="77777777" w:rsidR="006327E9" w:rsidRPr="006327E9" w:rsidRDefault="006327E9" w:rsidP="006327E9">
      <w:pPr>
        <w:bidi/>
        <w:ind w:left="-2"/>
        <w:jc w:val="both"/>
        <w:rPr>
          <w:rFonts w:cs="David" w:hint="cs"/>
          <w:rtl/>
        </w:rPr>
      </w:pPr>
    </w:p>
    <w:p w14:paraId="0E8F6A25" w14:textId="77777777" w:rsidR="006327E9" w:rsidRPr="006327E9" w:rsidRDefault="006327E9" w:rsidP="006327E9">
      <w:pPr>
        <w:bidi/>
        <w:jc w:val="both"/>
        <w:rPr>
          <w:rFonts w:cs="David" w:hint="cs"/>
          <w:rtl/>
        </w:rPr>
      </w:pPr>
      <w:r w:rsidRPr="006327E9">
        <w:rPr>
          <w:rFonts w:cs="David" w:hint="cs"/>
          <w:rtl/>
        </w:rPr>
        <w:tab/>
        <w:t xml:space="preserve">חס וחלילה, רק שזה בא על חשבון הציבור. </w:t>
      </w:r>
    </w:p>
    <w:p w14:paraId="2EE7B801" w14:textId="77777777" w:rsidR="006327E9" w:rsidRPr="006327E9" w:rsidRDefault="006327E9" w:rsidP="006327E9">
      <w:pPr>
        <w:bidi/>
        <w:jc w:val="both"/>
        <w:rPr>
          <w:rFonts w:cs="David" w:hint="cs"/>
          <w:rtl/>
        </w:rPr>
      </w:pPr>
    </w:p>
    <w:p w14:paraId="0A8AB870"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06D24B67" w14:textId="77777777" w:rsidR="006327E9" w:rsidRPr="006327E9" w:rsidRDefault="006327E9" w:rsidP="006327E9">
      <w:pPr>
        <w:bidi/>
        <w:ind w:left="-2"/>
        <w:jc w:val="both"/>
        <w:rPr>
          <w:rFonts w:cs="David" w:hint="cs"/>
          <w:rtl/>
        </w:rPr>
      </w:pPr>
    </w:p>
    <w:p w14:paraId="4CA3500F" w14:textId="77777777" w:rsidR="006327E9" w:rsidRPr="006327E9" w:rsidRDefault="006327E9" w:rsidP="006327E9">
      <w:pPr>
        <w:bidi/>
        <w:jc w:val="both"/>
        <w:rPr>
          <w:rFonts w:cs="David" w:hint="cs"/>
          <w:rtl/>
        </w:rPr>
      </w:pPr>
      <w:r w:rsidRPr="006327E9">
        <w:rPr>
          <w:rFonts w:cs="David" w:hint="cs"/>
          <w:rtl/>
        </w:rPr>
        <w:tab/>
        <w:t xml:space="preserve">מטילים מע"מ על ירקות ופירות על האוכלוסייה שלכם. </w:t>
      </w:r>
    </w:p>
    <w:p w14:paraId="30433EA5" w14:textId="77777777" w:rsidR="006327E9" w:rsidRPr="006327E9" w:rsidRDefault="006327E9" w:rsidP="006327E9">
      <w:pPr>
        <w:bidi/>
        <w:jc w:val="both"/>
        <w:rPr>
          <w:rFonts w:cs="David" w:hint="cs"/>
          <w:rtl/>
        </w:rPr>
      </w:pPr>
    </w:p>
    <w:p w14:paraId="1EC708B3"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54A57CD0" w14:textId="77777777" w:rsidR="006327E9" w:rsidRPr="006327E9" w:rsidRDefault="006327E9" w:rsidP="006327E9">
      <w:pPr>
        <w:bidi/>
        <w:ind w:left="-2"/>
        <w:jc w:val="both"/>
        <w:rPr>
          <w:rFonts w:cs="David" w:hint="cs"/>
          <w:rtl/>
        </w:rPr>
      </w:pPr>
    </w:p>
    <w:p w14:paraId="6BB223D5" w14:textId="77777777" w:rsidR="006327E9" w:rsidRPr="006327E9" w:rsidRDefault="006327E9" w:rsidP="006327E9">
      <w:pPr>
        <w:bidi/>
        <w:jc w:val="both"/>
        <w:rPr>
          <w:rFonts w:cs="David" w:hint="cs"/>
          <w:rtl/>
        </w:rPr>
      </w:pPr>
      <w:r w:rsidRPr="006327E9">
        <w:rPr>
          <w:rFonts w:cs="David" w:hint="cs"/>
          <w:rtl/>
        </w:rPr>
        <w:tab/>
        <w:t xml:space="preserve">אין מקום להגביל סגני שרים מלהצביע, מאחר שהם כבר מוגבלים. </w:t>
      </w:r>
    </w:p>
    <w:p w14:paraId="2C158E47" w14:textId="77777777" w:rsidR="006327E9" w:rsidRPr="006327E9" w:rsidRDefault="006327E9" w:rsidP="006327E9">
      <w:pPr>
        <w:bidi/>
        <w:jc w:val="both"/>
        <w:rPr>
          <w:rFonts w:cs="David" w:hint="cs"/>
          <w:rtl/>
        </w:rPr>
      </w:pPr>
    </w:p>
    <w:p w14:paraId="520002D9"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57A1C7E" w14:textId="77777777" w:rsidR="006327E9" w:rsidRPr="006327E9" w:rsidRDefault="006327E9" w:rsidP="006327E9">
      <w:pPr>
        <w:bidi/>
        <w:ind w:left="-2"/>
        <w:jc w:val="both"/>
        <w:rPr>
          <w:rFonts w:cs="David" w:hint="cs"/>
          <w:u w:val="single"/>
          <w:rtl/>
        </w:rPr>
      </w:pPr>
    </w:p>
    <w:p w14:paraId="18A3E990" w14:textId="77777777" w:rsidR="006327E9" w:rsidRPr="006327E9" w:rsidRDefault="006327E9" w:rsidP="006327E9">
      <w:pPr>
        <w:bidi/>
        <w:jc w:val="both"/>
        <w:rPr>
          <w:rFonts w:cs="David" w:hint="cs"/>
          <w:rtl/>
        </w:rPr>
      </w:pPr>
      <w:r w:rsidRPr="006327E9">
        <w:rPr>
          <w:rFonts w:cs="David" w:hint="cs"/>
          <w:rtl/>
        </w:rPr>
        <w:tab/>
        <w:t xml:space="preserve">חבר הכנסת חסון, אתה מפריע. חבר הכנסת חסון, אני קורא אותך לסדר פעם ראשונה. </w:t>
      </w:r>
    </w:p>
    <w:p w14:paraId="63440058" w14:textId="77777777" w:rsidR="006327E9" w:rsidRPr="006327E9" w:rsidRDefault="006327E9" w:rsidP="006327E9">
      <w:pPr>
        <w:bidi/>
        <w:jc w:val="both"/>
        <w:rPr>
          <w:rFonts w:cs="David" w:hint="cs"/>
          <w:rtl/>
        </w:rPr>
      </w:pPr>
    </w:p>
    <w:p w14:paraId="42CE114D"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767A8EEF" w14:textId="77777777" w:rsidR="006327E9" w:rsidRPr="006327E9" w:rsidRDefault="006327E9" w:rsidP="006327E9">
      <w:pPr>
        <w:bidi/>
        <w:ind w:left="-2"/>
        <w:jc w:val="both"/>
        <w:rPr>
          <w:rFonts w:cs="David" w:hint="cs"/>
          <w:rtl/>
        </w:rPr>
      </w:pPr>
    </w:p>
    <w:p w14:paraId="56CA7077" w14:textId="77777777" w:rsidR="006327E9" w:rsidRPr="006327E9" w:rsidRDefault="006327E9" w:rsidP="006327E9">
      <w:pPr>
        <w:bidi/>
        <w:jc w:val="both"/>
        <w:rPr>
          <w:rFonts w:cs="David" w:hint="cs"/>
          <w:rtl/>
        </w:rPr>
      </w:pPr>
      <w:r w:rsidRPr="006327E9">
        <w:rPr>
          <w:rFonts w:cs="David" w:hint="cs"/>
          <w:rtl/>
        </w:rPr>
        <w:tab/>
        <w:t xml:space="preserve">המע"מ על הפירות והירקות פוגע בציבור שלכם. </w:t>
      </w:r>
    </w:p>
    <w:p w14:paraId="2F4978FF" w14:textId="77777777" w:rsidR="006327E9" w:rsidRPr="006327E9" w:rsidRDefault="006327E9" w:rsidP="006327E9">
      <w:pPr>
        <w:bidi/>
        <w:jc w:val="both"/>
        <w:rPr>
          <w:rFonts w:cs="David" w:hint="cs"/>
          <w:rtl/>
        </w:rPr>
      </w:pPr>
    </w:p>
    <w:p w14:paraId="30B39A7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5399A2C" w14:textId="77777777" w:rsidR="006327E9" w:rsidRPr="006327E9" w:rsidRDefault="006327E9" w:rsidP="006327E9">
      <w:pPr>
        <w:bidi/>
        <w:jc w:val="both"/>
        <w:rPr>
          <w:rFonts w:cs="David" w:hint="cs"/>
          <w:u w:val="single"/>
          <w:rtl/>
        </w:rPr>
      </w:pPr>
    </w:p>
    <w:p w14:paraId="3DDC8D1C" w14:textId="77777777" w:rsidR="006327E9" w:rsidRPr="006327E9" w:rsidRDefault="006327E9" w:rsidP="006327E9">
      <w:pPr>
        <w:bidi/>
        <w:jc w:val="both"/>
        <w:rPr>
          <w:rFonts w:cs="David" w:hint="cs"/>
          <w:rtl/>
        </w:rPr>
      </w:pPr>
      <w:r w:rsidRPr="006327E9">
        <w:rPr>
          <w:rFonts w:cs="David" w:hint="cs"/>
          <w:rtl/>
        </w:rPr>
        <w:tab/>
        <w:t xml:space="preserve">חבר הכנסת חסון, אני קורא אותך לסדר פעם שנייה. </w:t>
      </w:r>
    </w:p>
    <w:p w14:paraId="511E4037" w14:textId="77777777" w:rsidR="006327E9" w:rsidRPr="006327E9" w:rsidRDefault="006327E9" w:rsidP="006327E9">
      <w:pPr>
        <w:bidi/>
        <w:jc w:val="both"/>
        <w:rPr>
          <w:rFonts w:cs="David" w:hint="cs"/>
          <w:rtl/>
        </w:rPr>
      </w:pPr>
    </w:p>
    <w:p w14:paraId="10925E0B"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5A2E7A3A" w14:textId="77777777" w:rsidR="006327E9" w:rsidRPr="006327E9" w:rsidRDefault="006327E9" w:rsidP="006327E9">
      <w:pPr>
        <w:bidi/>
        <w:ind w:left="-2"/>
        <w:jc w:val="both"/>
        <w:rPr>
          <w:rFonts w:cs="David" w:hint="cs"/>
          <w:rtl/>
        </w:rPr>
      </w:pPr>
    </w:p>
    <w:p w14:paraId="4413DFAF" w14:textId="77777777" w:rsidR="006327E9" w:rsidRPr="006327E9" w:rsidRDefault="006327E9" w:rsidP="006327E9">
      <w:pPr>
        <w:bidi/>
        <w:jc w:val="both"/>
        <w:rPr>
          <w:rFonts w:cs="David" w:hint="cs"/>
          <w:rtl/>
        </w:rPr>
      </w:pPr>
      <w:r w:rsidRPr="006327E9">
        <w:rPr>
          <w:rFonts w:cs="David" w:hint="cs"/>
          <w:rtl/>
        </w:rPr>
        <w:tab/>
        <w:t>אין רווח בין הראשונה לשנייה?</w:t>
      </w:r>
    </w:p>
    <w:p w14:paraId="49790388" w14:textId="77777777" w:rsidR="006327E9" w:rsidRPr="006327E9" w:rsidRDefault="006327E9" w:rsidP="006327E9">
      <w:pPr>
        <w:bidi/>
        <w:jc w:val="both"/>
        <w:rPr>
          <w:rFonts w:cs="David" w:hint="cs"/>
          <w:rtl/>
        </w:rPr>
      </w:pPr>
    </w:p>
    <w:p w14:paraId="428952C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9392BA8" w14:textId="77777777" w:rsidR="006327E9" w:rsidRPr="006327E9" w:rsidRDefault="006327E9" w:rsidP="006327E9">
      <w:pPr>
        <w:bidi/>
        <w:ind w:left="-2"/>
        <w:jc w:val="both"/>
        <w:rPr>
          <w:rFonts w:cs="David" w:hint="cs"/>
          <w:u w:val="single"/>
          <w:rtl/>
        </w:rPr>
      </w:pPr>
    </w:p>
    <w:p w14:paraId="114C8894" w14:textId="77777777" w:rsidR="006327E9" w:rsidRPr="006327E9" w:rsidRDefault="006327E9" w:rsidP="006327E9">
      <w:pPr>
        <w:bidi/>
        <w:jc w:val="both"/>
        <w:rPr>
          <w:rFonts w:cs="David" w:hint="cs"/>
          <w:rtl/>
        </w:rPr>
      </w:pPr>
      <w:r w:rsidRPr="006327E9">
        <w:rPr>
          <w:rFonts w:cs="David" w:hint="cs"/>
          <w:rtl/>
        </w:rPr>
        <w:tab/>
        <w:t xml:space="preserve">אתה מדבר תוך כדי כך שאני קורא אותך לסדר. </w:t>
      </w:r>
    </w:p>
    <w:p w14:paraId="40204040" w14:textId="77777777" w:rsidR="006327E9" w:rsidRPr="006327E9" w:rsidRDefault="006327E9" w:rsidP="006327E9">
      <w:pPr>
        <w:bidi/>
        <w:jc w:val="both"/>
        <w:rPr>
          <w:rFonts w:cs="David" w:hint="cs"/>
          <w:rtl/>
        </w:rPr>
      </w:pPr>
    </w:p>
    <w:p w14:paraId="304DB0B7"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2F8131AD" w14:textId="77777777" w:rsidR="006327E9" w:rsidRPr="006327E9" w:rsidRDefault="006327E9" w:rsidP="006327E9">
      <w:pPr>
        <w:bidi/>
        <w:ind w:left="-2"/>
        <w:jc w:val="both"/>
        <w:rPr>
          <w:rFonts w:cs="David" w:hint="cs"/>
          <w:rtl/>
        </w:rPr>
      </w:pPr>
    </w:p>
    <w:p w14:paraId="0A5B817C" w14:textId="77777777" w:rsidR="006327E9" w:rsidRPr="006327E9" w:rsidRDefault="006327E9" w:rsidP="006327E9">
      <w:pPr>
        <w:bidi/>
        <w:jc w:val="both"/>
        <w:rPr>
          <w:rFonts w:cs="David" w:hint="cs"/>
          <w:rtl/>
        </w:rPr>
      </w:pPr>
      <w:r w:rsidRPr="006327E9">
        <w:rPr>
          <w:rFonts w:cs="David" w:hint="cs"/>
          <w:rtl/>
        </w:rPr>
        <w:tab/>
        <w:t xml:space="preserve">אתה דמוקרט גדול, ענק. </w:t>
      </w:r>
    </w:p>
    <w:p w14:paraId="73831808" w14:textId="77777777" w:rsidR="006327E9" w:rsidRPr="006327E9" w:rsidRDefault="006327E9" w:rsidP="006327E9">
      <w:pPr>
        <w:bidi/>
        <w:jc w:val="both"/>
        <w:rPr>
          <w:rFonts w:cs="David" w:hint="cs"/>
          <w:rtl/>
        </w:rPr>
      </w:pPr>
    </w:p>
    <w:p w14:paraId="073DEEA2"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6DF87CEA" w14:textId="77777777" w:rsidR="006327E9" w:rsidRPr="006327E9" w:rsidRDefault="006327E9" w:rsidP="006327E9">
      <w:pPr>
        <w:bidi/>
        <w:ind w:left="-2"/>
        <w:jc w:val="both"/>
        <w:rPr>
          <w:rFonts w:cs="David" w:hint="cs"/>
          <w:rtl/>
        </w:rPr>
      </w:pPr>
    </w:p>
    <w:p w14:paraId="70DD0275" w14:textId="77777777" w:rsidR="006327E9" w:rsidRPr="006327E9" w:rsidRDefault="006327E9" w:rsidP="006327E9">
      <w:pPr>
        <w:bidi/>
        <w:jc w:val="both"/>
        <w:rPr>
          <w:rFonts w:cs="David" w:hint="cs"/>
          <w:rtl/>
        </w:rPr>
      </w:pPr>
      <w:r w:rsidRPr="006327E9">
        <w:rPr>
          <w:rFonts w:cs="David" w:hint="cs"/>
          <w:rtl/>
        </w:rPr>
        <w:tab/>
        <w:t xml:space="preserve">שמעתי את חברת הכנסת הנכבדה, שדיברה על הנושא של ספר האזרחות שבו למה הבן שלה. אני רוצה לשאול אותך, האם משרד החינוך לא משנה כל שנה את הספרים? אז בשנה הבאה ילמדו שוועדת הכנסת השכילה והגיעה לשינוי כל כך מהותי, כל כך רציני, וזה יהיה די מכובד. </w:t>
      </w:r>
    </w:p>
    <w:p w14:paraId="69B4409B" w14:textId="77777777" w:rsidR="006327E9" w:rsidRPr="006327E9" w:rsidRDefault="006327E9" w:rsidP="006327E9">
      <w:pPr>
        <w:bidi/>
        <w:jc w:val="both"/>
        <w:rPr>
          <w:rFonts w:cs="David" w:hint="cs"/>
          <w:rtl/>
        </w:rPr>
      </w:pPr>
    </w:p>
    <w:p w14:paraId="431F6F1F" w14:textId="77777777" w:rsidR="006327E9" w:rsidRDefault="006327E9" w:rsidP="006327E9">
      <w:pPr>
        <w:bidi/>
        <w:jc w:val="both"/>
        <w:rPr>
          <w:rFonts w:cs="David" w:hint="cs"/>
          <w:u w:val="single"/>
          <w:rtl/>
        </w:rPr>
      </w:pPr>
    </w:p>
    <w:p w14:paraId="27F6D8EC" w14:textId="77777777" w:rsidR="006327E9" w:rsidRDefault="006327E9" w:rsidP="006327E9">
      <w:pPr>
        <w:bidi/>
        <w:jc w:val="both"/>
        <w:rPr>
          <w:rFonts w:cs="David" w:hint="cs"/>
          <w:u w:val="single"/>
          <w:rtl/>
        </w:rPr>
      </w:pPr>
    </w:p>
    <w:p w14:paraId="43EC9559" w14:textId="77777777" w:rsidR="006327E9" w:rsidRDefault="006327E9" w:rsidP="006327E9">
      <w:pPr>
        <w:bidi/>
        <w:jc w:val="both"/>
        <w:rPr>
          <w:rFonts w:cs="David" w:hint="cs"/>
          <w:u w:val="single"/>
          <w:rtl/>
        </w:rPr>
      </w:pPr>
    </w:p>
    <w:p w14:paraId="662A5956" w14:textId="77777777" w:rsidR="006327E9" w:rsidRDefault="006327E9" w:rsidP="006327E9">
      <w:pPr>
        <w:bidi/>
        <w:jc w:val="both"/>
        <w:rPr>
          <w:rFonts w:cs="David" w:hint="cs"/>
          <w:u w:val="single"/>
          <w:rtl/>
        </w:rPr>
      </w:pPr>
    </w:p>
    <w:p w14:paraId="01B22890" w14:textId="77777777" w:rsidR="006327E9" w:rsidRPr="006327E9" w:rsidRDefault="006327E9" w:rsidP="006327E9">
      <w:pPr>
        <w:bidi/>
        <w:jc w:val="both"/>
        <w:rPr>
          <w:rFonts w:cs="David" w:hint="cs"/>
          <w:u w:val="single"/>
          <w:rtl/>
        </w:rPr>
      </w:pPr>
      <w:r w:rsidRPr="006327E9">
        <w:rPr>
          <w:rFonts w:cs="David" w:hint="cs"/>
          <w:u w:val="single"/>
          <w:rtl/>
        </w:rPr>
        <w:t xml:space="preserve">רחל </w:t>
      </w:r>
      <w:proofErr w:type="spellStart"/>
      <w:r w:rsidRPr="006327E9">
        <w:rPr>
          <w:rFonts w:cs="David" w:hint="cs"/>
          <w:u w:val="single"/>
          <w:rtl/>
        </w:rPr>
        <w:t>אדטו</w:t>
      </w:r>
      <w:proofErr w:type="spellEnd"/>
      <w:r w:rsidRPr="006327E9">
        <w:rPr>
          <w:rFonts w:cs="David" w:hint="cs"/>
          <w:u w:val="single"/>
          <w:rtl/>
        </w:rPr>
        <w:t>:</w:t>
      </w:r>
    </w:p>
    <w:p w14:paraId="2ACADA81" w14:textId="77777777" w:rsidR="006327E9" w:rsidRPr="006327E9" w:rsidRDefault="006327E9" w:rsidP="006327E9">
      <w:pPr>
        <w:bidi/>
        <w:jc w:val="both"/>
        <w:rPr>
          <w:rFonts w:cs="David" w:hint="cs"/>
          <w:rtl/>
        </w:rPr>
      </w:pPr>
    </w:p>
    <w:p w14:paraId="432D5790" w14:textId="77777777" w:rsidR="006327E9" w:rsidRPr="006327E9" w:rsidRDefault="006327E9" w:rsidP="006327E9">
      <w:pPr>
        <w:bidi/>
        <w:jc w:val="both"/>
        <w:rPr>
          <w:rFonts w:cs="David" w:hint="cs"/>
          <w:rtl/>
        </w:rPr>
      </w:pPr>
      <w:r w:rsidRPr="006327E9">
        <w:rPr>
          <w:rFonts w:cs="David" w:hint="cs"/>
          <w:rtl/>
        </w:rPr>
        <w:tab/>
        <w:t xml:space="preserve"> רק תענה לי אם סגן השר </w:t>
      </w:r>
      <w:proofErr w:type="spellStart"/>
      <w:r w:rsidRPr="006327E9">
        <w:rPr>
          <w:rFonts w:cs="David" w:hint="cs"/>
          <w:rtl/>
        </w:rPr>
        <w:t>ליצמן</w:t>
      </w:r>
      <w:proofErr w:type="spellEnd"/>
      <w:r w:rsidRPr="006327E9">
        <w:rPr>
          <w:rFonts w:cs="David" w:hint="cs"/>
          <w:rtl/>
        </w:rPr>
        <w:t xml:space="preserve"> יכול להצביע בוועדת העבודה והרווחה. </w:t>
      </w:r>
    </w:p>
    <w:p w14:paraId="3D8511D8" w14:textId="77777777" w:rsidR="006327E9" w:rsidRPr="006327E9" w:rsidRDefault="006327E9" w:rsidP="006327E9">
      <w:pPr>
        <w:bidi/>
        <w:jc w:val="both"/>
        <w:rPr>
          <w:rFonts w:cs="David" w:hint="cs"/>
          <w:rtl/>
        </w:rPr>
      </w:pPr>
    </w:p>
    <w:p w14:paraId="350A5FD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A0B82CF" w14:textId="77777777" w:rsidR="006327E9" w:rsidRPr="006327E9" w:rsidRDefault="006327E9" w:rsidP="006327E9">
      <w:pPr>
        <w:bidi/>
        <w:ind w:left="-2"/>
        <w:jc w:val="both"/>
        <w:rPr>
          <w:rFonts w:cs="David" w:hint="cs"/>
          <w:u w:val="single"/>
          <w:rtl/>
        </w:rPr>
      </w:pPr>
    </w:p>
    <w:p w14:paraId="56A638E2" w14:textId="77777777" w:rsidR="006327E9" w:rsidRPr="006327E9" w:rsidRDefault="006327E9" w:rsidP="006327E9">
      <w:pPr>
        <w:bidi/>
        <w:jc w:val="both"/>
        <w:rPr>
          <w:rFonts w:cs="David" w:hint="cs"/>
          <w:rtl/>
        </w:rPr>
      </w:pPr>
      <w:r w:rsidRPr="006327E9">
        <w:rPr>
          <w:rFonts w:cs="David" w:hint="cs"/>
          <w:rtl/>
        </w:rPr>
        <w:tab/>
        <w:t xml:space="preserve">הוא לא חייב לענות לך, את לא חייבת להתפרץ. חבר הכנסת </w:t>
      </w:r>
      <w:proofErr w:type="spellStart"/>
      <w:r w:rsidRPr="006327E9">
        <w:rPr>
          <w:rFonts w:cs="David" w:hint="cs"/>
          <w:rtl/>
        </w:rPr>
        <w:t>פלסנר</w:t>
      </w:r>
      <w:proofErr w:type="spellEnd"/>
      <w:r w:rsidRPr="006327E9">
        <w:rPr>
          <w:rFonts w:cs="David" w:hint="cs"/>
          <w:rtl/>
        </w:rPr>
        <w:t xml:space="preserve">, אתה בזכות דיבור. </w:t>
      </w:r>
    </w:p>
    <w:p w14:paraId="41E10F57" w14:textId="77777777" w:rsidR="006327E9" w:rsidRPr="006327E9" w:rsidRDefault="006327E9" w:rsidP="006327E9">
      <w:pPr>
        <w:bidi/>
        <w:jc w:val="both"/>
        <w:rPr>
          <w:rFonts w:cs="David" w:hint="cs"/>
          <w:rtl/>
        </w:rPr>
      </w:pPr>
    </w:p>
    <w:p w14:paraId="72166341"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5FEAAEF8" w14:textId="77777777" w:rsidR="006327E9" w:rsidRPr="006327E9" w:rsidRDefault="006327E9" w:rsidP="006327E9">
      <w:pPr>
        <w:bidi/>
        <w:ind w:left="-2"/>
        <w:jc w:val="both"/>
        <w:rPr>
          <w:rFonts w:cs="David" w:hint="cs"/>
          <w:rtl/>
        </w:rPr>
      </w:pPr>
    </w:p>
    <w:p w14:paraId="494751C2" w14:textId="77777777" w:rsidR="006327E9" w:rsidRPr="006327E9" w:rsidRDefault="006327E9" w:rsidP="006327E9">
      <w:pPr>
        <w:bidi/>
        <w:jc w:val="both"/>
        <w:rPr>
          <w:rFonts w:cs="David" w:hint="cs"/>
          <w:rtl/>
        </w:rPr>
      </w:pPr>
      <w:r w:rsidRPr="006327E9">
        <w:rPr>
          <w:rFonts w:cs="David" w:hint="cs"/>
          <w:rtl/>
        </w:rPr>
        <w:tab/>
        <w:t xml:space="preserve">יש לי הצעה לסדר. </w:t>
      </w:r>
    </w:p>
    <w:p w14:paraId="50186E5F" w14:textId="77777777" w:rsidR="006327E9" w:rsidRPr="006327E9" w:rsidRDefault="006327E9" w:rsidP="006327E9">
      <w:pPr>
        <w:bidi/>
        <w:jc w:val="both"/>
        <w:rPr>
          <w:rFonts w:cs="David" w:hint="cs"/>
          <w:rtl/>
        </w:rPr>
      </w:pPr>
    </w:p>
    <w:p w14:paraId="544F05C2"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69CB5BF" w14:textId="77777777" w:rsidR="006327E9" w:rsidRPr="006327E9" w:rsidRDefault="006327E9" w:rsidP="006327E9">
      <w:pPr>
        <w:bidi/>
        <w:ind w:left="-2"/>
        <w:jc w:val="both"/>
        <w:rPr>
          <w:rFonts w:cs="David" w:hint="cs"/>
          <w:u w:val="single"/>
          <w:rtl/>
        </w:rPr>
      </w:pPr>
    </w:p>
    <w:p w14:paraId="74F54B28" w14:textId="77777777" w:rsidR="006327E9" w:rsidRPr="006327E9" w:rsidRDefault="006327E9" w:rsidP="006327E9">
      <w:pPr>
        <w:bidi/>
        <w:jc w:val="both"/>
        <w:rPr>
          <w:rFonts w:cs="David" w:hint="cs"/>
          <w:rtl/>
        </w:rPr>
      </w:pPr>
      <w:r w:rsidRPr="006327E9">
        <w:rPr>
          <w:rFonts w:cs="David" w:hint="cs"/>
          <w:rtl/>
        </w:rPr>
        <w:tab/>
        <w:t xml:space="preserve">חבר הכנסת </w:t>
      </w:r>
      <w:proofErr w:type="spellStart"/>
      <w:r w:rsidRPr="006327E9">
        <w:rPr>
          <w:rFonts w:cs="David" w:hint="cs"/>
          <w:rtl/>
        </w:rPr>
        <w:t>פלסנר</w:t>
      </w:r>
      <w:proofErr w:type="spellEnd"/>
      <w:r w:rsidRPr="006327E9">
        <w:rPr>
          <w:rFonts w:cs="David" w:hint="cs"/>
          <w:rtl/>
        </w:rPr>
        <w:t xml:space="preserve"> יסיים קודם. </w:t>
      </w:r>
    </w:p>
    <w:p w14:paraId="01513798" w14:textId="77777777" w:rsidR="006327E9" w:rsidRPr="006327E9" w:rsidRDefault="006327E9" w:rsidP="006327E9">
      <w:pPr>
        <w:bidi/>
        <w:jc w:val="both"/>
        <w:rPr>
          <w:rFonts w:cs="David" w:hint="cs"/>
          <w:rtl/>
        </w:rPr>
      </w:pPr>
    </w:p>
    <w:p w14:paraId="23CE71A7" w14:textId="77777777" w:rsidR="006327E9" w:rsidRPr="006327E9" w:rsidRDefault="006327E9" w:rsidP="006327E9">
      <w:pPr>
        <w:bidi/>
        <w:ind w:left="-2"/>
        <w:jc w:val="both"/>
        <w:rPr>
          <w:rFonts w:cs="David" w:hint="cs"/>
          <w:u w:val="single"/>
          <w:rtl/>
        </w:rPr>
      </w:pPr>
      <w:r w:rsidRPr="006327E9">
        <w:rPr>
          <w:rFonts w:cs="David" w:hint="cs"/>
          <w:u w:val="single"/>
          <w:rtl/>
        </w:rPr>
        <w:t xml:space="preserve">יוחנן </w:t>
      </w:r>
      <w:proofErr w:type="spellStart"/>
      <w:r w:rsidRPr="006327E9">
        <w:rPr>
          <w:rFonts w:cs="David" w:hint="cs"/>
          <w:u w:val="single"/>
          <w:rtl/>
        </w:rPr>
        <w:t>פלסנר</w:t>
      </w:r>
      <w:proofErr w:type="spellEnd"/>
      <w:r w:rsidRPr="006327E9">
        <w:rPr>
          <w:rFonts w:cs="David" w:hint="cs"/>
          <w:u w:val="single"/>
          <w:rtl/>
        </w:rPr>
        <w:t>:</w:t>
      </w:r>
    </w:p>
    <w:p w14:paraId="41EAC652" w14:textId="77777777" w:rsidR="006327E9" w:rsidRPr="006327E9" w:rsidRDefault="006327E9" w:rsidP="006327E9">
      <w:pPr>
        <w:bidi/>
        <w:ind w:left="-2"/>
        <w:jc w:val="both"/>
        <w:rPr>
          <w:rFonts w:cs="David" w:hint="cs"/>
          <w:rtl/>
        </w:rPr>
      </w:pPr>
    </w:p>
    <w:p w14:paraId="66C71509" w14:textId="77777777" w:rsidR="006327E9" w:rsidRPr="006327E9" w:rsidRDefault="006327E9" w:rsidP="006327E9">
      <w:pPr>
        <w:bidi/>
        <w:jc w:val="both"/>
        <w:rPr>
          <w:rFonts w:cs="David" w:hint="cs"/>
          <w:rtl/>
        </w:rPr>
      </w:pPr>
      <w:r w:rsidRPr="006327E9">
        <w:rPr>
          <w:rFonts w:cs="David" w:hint="cs"/>
          <w:rtl/>
        </w:rPr>
        <w:tab/>
        <w:t xml:space="preserve">תודה רבה, אדוני היושב-ראש. אני רוצה להתחיל ולהודות ליושב-ראש על הסקירה ההיסטורית. אני חושב שכולנו למדנו מהסקירה שלך על ההיסטוריה של החוק הזה. אבל אין פה אדם אחד בחדר הזה ואין אדם אחד בציבור שמאמין שיש כאן דיון אמיתי ומעמיק ושיש כאן באמת מוטיבציה חוקתית, שאתה ניסית להציג אותה, לשינוי הזה. אף אחד, כולל לא אתה עצמך. ברור לכולם שיש כאן ראש ממשלה פגיע ומזיע, שמנסה לחזק את מעמדו על-ידי החלשת מעמדה של הכנסת. </w:t>
      </w:r>
    </w:p>
    <w:p w14:paraId="7E7EE94F" w14:textId="77777777" w:rsidR="006327E9" w:rsidRPr="006327E9" w:rsidRDefault="006327E9" w:rsidP="006327E9">
      <w:pPr>
        <w:bidi/>
        <w:jc w:val="both"/>
        <w:rPr>
          <w:rFonts w:cs="David" w:hint="cs"/>
          <w:rtl/>
        </w:rPr>
      </w:pPr>
    </w:p>
    <w:p w14:paraId="65C9833E"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7EBCD1FD" w14:textId="77777777" w:rsidR="006327E9" w:rsidRPr="006327E9" w:rsidRDefault="006327E9" w:rsidP="006327E9">
      <w:pPr>
        <w:bidi/>
        <w:jc w:val="both"/>
        <w:rPr>
          <w:rFonts w:cs="David" w:hint="cs"/>
          <w:rtl/>
        </w:rPr>
      </w:pPr>
    </w:p>
    <w:p w14:paraId="2CD0C967" w14:textId="77777777" w:rsidR="006327E9" w:rsidRPr="006327E9" w:rsidRDefault="006327E9" w:rsidP="006327E9">
      <w:pPr>
        <w:bidi/>
        <w:jc w:val="both"/>
        <w:rPr>
          <w:rFonts w:cs="David" w:hint="cs"/>
          <w:rtl/>
        </w:rPr>
      </w:pPr>
      <w:r w:rsidRPr="006327E9">
        <w:rPr>
          <w:rFonts w:cs="David" w:hint="cs"/>
          <w:rtl/>
        </w:rPr>
        <w:tab/>
        <w:t xml:space="preserve"> מהבוקר אני שומע על הזעות. אין דאודורנטים? </w:t>
      </w:r>
    </w:p>
    <w:p w14:paraId="60CB3CDF" w14:textId="77777777" w:rsidR="006327E9" w:rsidRPr="006327E9" w:rsidRDefault="006327E9" w:rsidP="006327E9">
      <w:pPr>
        <w:bidi/>
        <w:jc w:val="both"/>
        <w:rPr>
          <w:rFonts w:cs="David" w:hint="cs"/>
          <w:rtl/>
        </w:rPr>
      </w:pPr>
    </w:p>
    <w:p w14:paraId="6FEB29A6"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2BA9C210" w14:textId="77777777" w:rsidR="006327E9" w:rsidRPr="006327E9" w:rsidRDefault="006327E9" w:rsidP="006327E9">
      <w:pPr>
        <w:bidi/>
        <w:ind w:left="-2"/>
        <w:jc w:val="both"/>
        <w:rPr>
          <w:rFonts w:cs="David" w:hint="cs"/>
          <w:rtl/>
        </w:rPr>
      </w:pPr>
    </w:p>
    <w:p w14:paraId="2A86A3ED" w14:textId="77777777" w:rsidR="006327E9" w:rsidRPr="006327E9" w:rsidRDefault="006327E9" w:rsidP="006327E9">
      <w:pPr>
        <w:bidi/>
        <w:jc w:val="both"/>
        <w:rPr>
          <w:rFonts w:cs="David" w:hint="cs"/>
          <w:rtl/>
        </w:rPr>
      </w:pPr>
      <w:r w:rsidRPr="006327E9">
        <w:rPr>
          <w:rFonts w:cs="David" w:hint="cs"/>
          <w:rtl/>
        </w:rPr>
        <w:tab/>
        <w:t xml:space="preserve">הוא מזיע אבל לא מסריח. </w:t>
      </w:r>
    </w:p>
    <w:p w14:paraId="0A4B72D9" w14:textId="77777777" w:rsidR="006327E9" w:rsidRPr="006327E9" w:rsidRDefault="006327E9" w:rsidP="006327E9">
      <w:pPr>
        <w:bidi/>
        <w:jc w:val="both"/>
        <w:rPr>
          <w:rFonts w:cs="David" w:hint="cs"/>
          <w:rtl/>
        </w:rPr>
      </w:pPr>
    </w:p>
    <w:p w14:paraId="0B81A7B5" w14:textId="77777777" w:rsidR="006327E9" w:rsidRPr="006327E9" w:rsidRDefault="006327E9" w:rsidP="006327E9">
      <w:pPr>
        <w:bidi/>
        <w:ind w:left="-2"/>
        <w:jc w:val="both"/>
        <w:rPr>
          <w:rFonts w:cs="David" w:hint="cs"/>
          <w:u w:val="single"/>
          <w:rtl/>
        </w:rPr>
      </w:pPr>
      <w:r w:rsidRPr="006327E9">
        <w:rPr>
          <w:rFonts w:cs="David" w:hint="cs"/>
          <w:u w:val="single"/>
          <w:rtl/>
        </w:rPr>
        <w:t xml:space="preserve">יוחנן </w:t>
      </w:r>
      <w:proofErr w:type="spellStart"/>
      <w:r w:rsidRPr="006327E9">
        <w:rPr>
          <w:rFonts w:cs="David" w:hint="cs"/>
          <w:u w:val="single"/>
          <w:rtl/>
        </w:rPr>
        <w:t>פלסנר</w:t>
      </w:r>
      <w:proofErr w:type="spellEnd"/>
      <w:r w:rsidRPr="006327E9">
        <w:rPr>
          <w:rFonts w:cs="David" w:hint="cs"/>
          <w:u w:val="single"/>
          <w:rtl/>
        </w:rPr>
        <w:t>:</w:t>
      </w:r>
    </w:p>
    <w:p w14:paraId="080B7910" w14:textId="77777777" w:rsidR="006327E9" w:rsidRPr="006327E9" w:rsidRDefault="006327E9" w:rsidP="006327E9">
      <w:pPr>
        <w:bidi/>
        <w:ind w:left="-2"/>
        <w:jc w:val="both"/>
        <w:rPr>
          <w:rFonts w:cs="David" w:hint="cs"/>
          <w:rtl/>
        </w:rPr>
      </w:pPr>
    </w:p>
    <w:p w14:paraId="3B301808" w14:textId="77777777" w:rsidR="006327E9" w:rsidRPr="006327E9" w:rsidRDefault="006327E9" w:rsidP="006327E9">
      <w:pPr>
        <w:bidi/>
        <w:jc w:val="both"/>
        <w:rPr>
          <w:rFonts w:cs="David" w:hint="cs"/>
          <w:rtl/>
        </w:rPr>
      </w:pPr>
      <w:r w:rsidRPr="006327E9">
        <w:rPr>
          <w:rFonts w:cs="David" w:hint="cs"/>
          <w:rtl/>
        </w:rPr>
        <w:tab/>
        <w:t xml:space="preserve"> הוא מנסה להחליש את מעמדה של הכנסת עם ביטול האי-אמון, עם צמצום הוועדות, עכשיו עם השינויים בעניין סגני השרים. אדוני היושב-ראש, ראש הממשלה לא אחראי על השינוי הזה, אתה אחראי. אתה מביא אותו. זה שראש הממשלה הוא פגיע </w:t>
      </w:r>
      <w:proofErr w:type="spellStart"/>
      <w:r w:rsidRPr="006327E9">
        <w:rPr>
          <w:rFonts w:cs="David" w:hint="cs"/>
          <w:rtl/>
        </w:rPr>
        <w:t>ומזגזג</w:t>
      </w:r>
      <w:proofErr w:type="spellEnd"/>
      <w:r w:rsidRPr="006327E9">
        <w:rPr>
          <w:rFonts w:cs="David" w:hint="cs"/>
          <w:rtl/>
        </w:rPr>
        <w:t xml:space="preserve">, כבר ראינו. ראינו את ההתנהלות שלו בממשלה, ואין לנו שום ציפיות ממנו. אבל לבית הזה יש אחריות כלפי הציבור, ללא קשר לראש הממשלה. השם שלך ושל יושב-ראש הכנסת חתומים על ההצעה הזאת, ואתה צריך לשקול שוב. אם אתה רוצה דיון רציני, אז אנא תן זמן לקיים אותו. בואו נדון בכל התקדימים ההיסטוריים, בואו ננסה ליצור מערכת חדשה של איזונים. אולי כמו שהציע חבר הכנסת זאב, נדון בכלל בתפקיד סגני השרים. אם זו כוונתך, אם זה ברצינות מה שאתה מתכוון לא. אם לא, אני רוצה להציע פתרון אחר. כנראה שיש כאן מוטיבציה אחרת. כנראה שאיוב קרא הוכיח את עצמו מאוד והוא מאוד מוכשר ומצליח בתפקידו, והוא צריך יותר סמכויות כדי לבוא לידי ביטוי. ואם את זה הוא צריך, אדוני היושב-ראש, אז אנא נפחו יותר את הממשלה, מנו אותו מסגן שר לשום דבר לשר לענייני כלום, אבל אל תגעו בכנסת, אל תפגעו בכנסת. </w:t>
      </w:r>
    </w:p>
    <w:p w14:paraId="3F16ADBE" w14:textId="77777777" w:rsidR="006327E9" w:rsidRPr="006327E9" w:rsidRDefault="006327E9" w:rsidP="006327E9">
      <w:pPr>
        <w:bidi/>
        <w:jc w:val="both"/>
        <w:rPr>
          <w:rFonts w:cs="David" w:hint="cs"/>
          <w:rtl/>
        </w:rPr>
      </w:pPr>
    </w:p>
    <w:p w14:paraId="64142CC2"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5060D67" w14:textId="77777777" w:rsidR="006327E9" w:rsidRPr="006327E9" w:rsidRDefault="006327E9" w:rsidP="006327E9">
      <w:pPr>
        <w:bidi/>
        <w:ind w:left="-2"/>
        <w:jc w:val="both"/>
        <w:rPr>
          <w:rFonts w:cs="David" w:hint="cs"/>
          <w:u w:val="single"/>
          <w:rtl/>
        </w:rPr>
      </w:pPr>
    </w:p>
    <w:p w14:paraId="043D1D16" w14:textId="77777777" w:rsidR="006327E9" w:rsidRPr="006327E9" w:rsidRDefault="006327E9" w:rsidP="006327E9">
      <w:pPr>
        <w:bidi/>
        <w:jc w:val="both"/>
        <w:rPr>
          <w:rFonts w:cs="David" w:hint="cs"/>
          <w:rtl/>
        </w:rPr>
      </w:pPr>
      <w:r w:rsidRPr="006327E9">
        <w:rPr>
          <w:rFonts w:cs="David" w:hint="cs"/>
          <w:rtl/>
        </w:rPr>
        <w:tab/>
        <w:t xml:space="preserve">תודה רבה. חבר הכנסת רוני בר-און, שלוש דקות. </w:t>
      </w:r>
    </w:p>
    <w:p w14:paraId="3791816D" w14:textId="77777777" w:rsidR="006327E9" w:rsidRPr="006327E9" w:rsidRDefault="006327E9" w:rsidP="006327E9">
      <w:pPr>
        <w:bidi/>
        <w:jc w:val="both"/>
        <w:rPr>
          <w:rFonts w:cs="David" w:hint="cs"/>
          <w:rtl/>
        </w:rPr>
      </w:pPr>
    </w:p>
    <w:p w14:paraId="641F016C" w14:textId="77777777" w:rsidR="006327E9" w:rsidRDefault="006327E9" w:rsidP="006327E9">
      <w:pPr>
        <w:bidi/>
        <w:jc w:val="both"/>
        <w:rPr>
          <w:rFonts w:cs="David" w:hint="cs"/>
          <w:u w:val="single"/>
          <w:rtl/>
        </w:rPr>
      </w:pPr>
    </w:p>
    <w:p w14:paraId="14866960" w14:textId="77777777" w:rsidR="006327E9" w:rsidRDefault="006327E9" w:rsidP="006327E9">
      <w:pPr>
        <w:bidi/>
        <w:jc w:val="both"/>
        <w:rPr>
          <w:rFonts w:cs="David" w:hint="cs"/>
          <w:u w:val="single"/>
          <w:rtl/>
        </w:rPr>
      </w:pPr>
    </w:p>
    <w:p w14:paraId="038532E3" w14:textId="77777777" w:rsidR="006327E9" w:rsidRDefault="006327E9" w:rsidP="006327E9">
      <w:pPr>
        <w:bidi/>
        <w:jc w:val="both"/>
        <w:rPr>
          <w:rFonts w:cs="David" w:hint="cs"/>
          <w:u w:val="single"/>
          <w:rtl/>
        </w:rPr>
      </w:pPr>
    </w:p>
    <w:p w14:paraId="27FDEBFC" w14:textId="77777777" w:rsidR="006327E9" w:rsidRDefault="006327E9" w:rsidP="006327E9">
      <w:pPr>
        <w:bidi/>
        <w:jc w:val="both"/>
        <w:rPr>
          <w:rFonts w:cs="David" w:hint="cs"/>
          <w:u w:val="single"/>
          <w:rtl/>
        </w:rPr>
      </w:pPr>
    </w:p>
    <w:p w14:paraId="5352DAE4" w14:textId="77777777" w:rsidR="006327E9" w:rsidRPr="006327E9" w:rsidRDefault="006327E9" w:rsidP="006327E9">
      <w:pPr>
        <w:bidi/>
        <w:jc w:val="both"/>
        <w:rPr>
          <w:rFonts w:cs="David" w:hint="cs"/>
          <w:u w:val="single"/>
          <w:rtl/>
        </w:rPr>
      </w:pPr>
      <w:r w:rsidRPr="006327E9">
        <w:rPr>
          <w:rFonts w:cs="David" w:hint="cs"/>
          <w:u w:val="single"/>
          <w:rtl/>
        </w:rPr>
        <w:t xml:space="preserve">רחל </w:t>
      </w:r>
      <w:proofErr w:type="spellStart"/>
      <w:r w:rsidRPr="006327E9">
        <w:rPr>
          <w:rFonts w:cs="David" w:hint="cs"/>
          <w:u w:val="single"/>
          <w:rtl/>
        </w:rPr>
        <w:t>אדטו</w:t>
      </w:r>
      <w:proofErr w:type="spellEnd"/>
      <w:r w:rsidRPr="006327E9">
        <w:rPr>
          <w:rFonts w:cs="David" w:hint="cs"/>
          <w:u w:val="single"/>
          <w:rtl/>
        </w:rPr>
        <w:t>:</w:t>
      </w:r>
    </w:p>
    <w:p w14:paraId="2CA44D72" w14:textId="77777777" w:rsidR="006327E9" w:rsidRPr="006327E9" w:rsidRDefault="006327E9" w:rsidP="006327E9">
      <w:pPr>
        <w:bidi/>
        <w:jc w:val="both"/>
        <w:rPr>
          <w:rFonts w:cs="David" w:hint="cs"/>
          <w:rtl/>
        </w:rPr>
      </w:pPr>
    </w:p>
    <w:p w14:paraId="363BE87B" w14:textId="77777777" w:rsidR="006327E9" w:rsidRPr="006327E9" w:rsidRDefault="006327E9" w:rsidP="006327E9">
      <w:pPr>
        <w:bidi/>
        <w:jc w:val="both"/>
        <w:rPr>
          <w:rFonts w:cs="David" w:hint="cs"/>
          <w:rtl/>
        </w:rPr>
      </w:pPr>
      <w:r w:rsidRPr="006327E9">
        <w:rPr>
          <w:rFonts w:cs="David" w:hint="cs"/>
          <w:rtl/>
        </w:rPr>
        <w:tab/>
        <w:t xml:space="preserve"> רק רציתי לשאול אם </w:t>
      </w:r>
      <w:proofErr w:type="spellStart"/>
      <w:r w:rsidRPr="006327E9">
        <w:rPr>
          <w:rFonts w:cs="David" w:hint="cs"/>
          <w:rtl/>
        </w:rPr>
        <w:t>ליצמן</w:t>
      </w:r>
      <w:proofErr w:type="spellEnd"/>
      <w:r w:rsidRPr="006327E9">
        <w:rPr>
          <w:rFonts w:cs="David" w:hint="cs"/>
          <w:rtl/>
        </w:rPr>
        <w:t xml:space="preserve"> בתור סגן שר יבוא להצביע בוועדת עבודה ורווחה. </w:t>
      </w:r>
    </w:p>
    <w:p w14:paraId="335276E6" w14:textId="77777777" w:rsidR="006327E9" w:rsidRPr="006327E9" w:rsidRDefault="006327E9" w:rsidP="006327E9">
      <w:pPr>
        <w:bidi/>
        <w:jc w:val="both"/>
        <w:rPr>
          <w:rFonts w:cs="David" w:hint="cs"/>
          <w:rtl/>
        </w:rPr>
      </w:pPr>
    </w:p>
    <w:p w14:paraId="7DA8229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6437D7B" w14:textId="77777777" w:rsidR="006327E9" w:rsidRPr="006327E9" w:rsidRDefault="006327E9" w:rsidP="006327E9">
      <w:pPr>
        <w:bidi/>
        <w:ind w:left="-2"/>
        <w:jc w:val="both"/>
        <w:rPr>
          <w:rFonts w:cs="David" w:hint="cs"/>
          <w:u w:val="single"/>
          <w:rtl/>
        </w:rPr>
      </w:pPr>
    </w:p>
    <w:p w14:paraId="563198F2" w14:textId="77777777" w:rsidR="006327E9" w:rsidRPr="006327E9" w:rsidRDefault="006327E9" w:rsidP="006327E9">
      <w:pPr>
        <w:bidi/>
        <w:jc w:val="both"/>
        <w:rPr>
          <w:rFonts w:cs="David" w:hint="cs"/>
          <w:rtl/>
        </w:rPr>
      </w:pPr>
      <w:r w:rsidRPr="006327E9">
        <w:rPr>
          <w:rFonts w:cs="David" w:hint="cs"/>
          <w:rtl/>
        </w:rPr>
        <w:tab/>
        <w:t xml:space="preserve">על-פי ההצעה הזאת לא. אם תקראי את ההצעה, תראי שלא. כמובן לא חייבים לקרוא משהו שמתדיינים עליו ומצביעים, אבל רצוי. בבקשה, חבר הכנסת רוני בר-און. </w:t>
      </w:r>
    </w:p>
    <w:p w14:paraId="47C55DC5" w14:textId="77777777" w:rsidR="006327E9" w:rsidRPr="006327E9" w:rsidRDefault="006327E9" w:rsidP="006327E9">
      <w:pPr>
        <w:bidi/>
        <w:jc w:val="both"/>
        <w:rPr>
          <w:rFonts w:cs="David" w:hint="cs"/>
          <w:rtl/>
        </w:rPr>
      </w:pPr>
    </w:p>
    <w:p w14:paraId="79AB30F2"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3781A0B6" w14:textId="77777777" w:rsidR="006327E9" w:rsidRPr="006327E9" w:rsidRDefault="006327E9" w:rsidP="006327E9">
      <w:pPr>
        <w:bidi/>
        <w:ind w:left="-2"/>
        <w:jc w:val="both"/>
        <w:rPr>
          <w:rFonts w:cs="David" w:hint="cs"/>
          <w:u w:val="single"/>
          <w:rtl/>
        </w:rPr>
      </w:pPr>
    </w:p>
    <w:p w14:paraId="02FF3612" w14:textId="77777777" w:rsidR="006327E9" w:rsidRPr="006327E9" w:rsidRDefault="006327E9" w:rsidP="006327E9">
      <w:pPr>
        <w:bidi/>
        <w:jc w:val="both"/>
        <w:rPr>
          <w:rFonts w:cs="David" w:hint="cs"/>
          <w:rtl/>
        </w:rPr>
      </w:pPr>
      <w:r w:rsidRPr="006327E9">
        <w:rPr>
          <w:rFonts w:cs="David" w:hint="cs"/>
          <w:rtl/>
        </w:rPr>
        <w:tab/>
        <w:t>אני חוזר על מה שאמרתי לך בתחילת הדיון. מחלוקת הפוסקים בעניין הצבעת סגני השרים בכנסת הולכת מ-1951 ועד 2008. אתה אמרת שב-2008 התקיים דיון מסודר, ביוזמת יושבת-ראש הכנסת דאז, וההלכה הושמה על מכונה. אני שואל מה קפץ לך מאתמול להיום להביא את הדיון הזה תוך פחות מ-24 שעות. למה המחלוקת הזאת איננה ראויה לדיון ראוי, למיצוי, להשמעת חוות דעת? זה שינוי סטטוטורי קונסטיטוציוני לא פשוט, שזקוק לליבון ולא להצבעת ידיים של קואליציה מול אופוזיציה. אגיד לך מא</w:t>
      </w:r>
      <w:smartTag w:uri="urn:schemas-microsoft-com:office:smarttags" w:element="PersonName">
        <w:r w:rsidRPr="006327E9">
          <w:rPr>
            <w:rFonts w:cs="David" w:hint="cs"/>
            <w:rtl/>
          </w:rPr>
          <w:t>יפה</w:t>
        </w:r>
      </w:smartTag>
      <w:r w:rsidRPr="006327E9">
        <w:rPr>
          <w:rFonts w:cs="David" w:hint="cs"/>
          <w:rtl/>
        </w:rPr>
        <w:t xml:space="preserve"> זה בא. אם לקואליציה היו 90 חברי כנסת ורק 15 שרים ועוד חמישה סגני שרים, לא היית משווה בנפשך להביא את הדברים. אגיד לך למה המעשה הזה כל כך מנוול, דווקא לאור העובדה שאת הטיפול ב-2008 הובילה הקואליציה שסילקה את התקלה הזו של הכפפת הכנסת והממשלה. הקואליציה מיוזמתה אמרה, שסגני שרים לא יצביעו כאן. הובילה את זה יושבת-ראש הכנסת, יושבת-ראש ועדת הכנסת. זה בא מהקואליציה. עכשיו תראה איזה כשל קונסטיטוציוני אתה יוצר כאן. יש פה התנגשות חוקים פר-</w:t>
      </w:r>
      <w:proofErr w:type="spellStart"/>
      <w:r w:rsidRPr="006327E9">
        <w:rPr>
          <w:rFonts w:cs="David" w:hint="cs"/>
          <w:rtl/>
        </w:rPr>
        <w:t>אקסלנס</w:t>
      </w:r>
      <w:proofErr w:type="spellEnd"/>
      <w:r w:rsidRPr="006327E9">
        <w:rPr>
          <w:rFonts w:cs="David" w:hint="cs"/>
          <w:rtl/>
        </w:rPr>
        <w:t xml:space="preserve">. אני קורא מהנחיות היועץ המשפטי לממשלה: איסור אצילת סמכויות סטטוטוריות לסגן שר. </w:t>
      </w:r>
    </w:p>
    <w:p w14:paraId="13C9FCC0" w14:textId="77777777" w:rsidR="006327E9" w:rsidRPr="006327E9" w:rsidRDefault="006327E9" w:rsidP="006327E9">
      <w:pPr>
        <w:bidi/>
        <w:jc w:val="both"/>
        <w:rPr>
          <w:rFonts w:cs="David" w:hint="cs"/>
          <w:rtl/>
        </w:rPr>
      </w:pPr>
    </w:p>
    <w:p w14:paraId="46F20BAC" w14:textId="77777777" w:rsidR="006327E9" w:rsidRPr="006327E9" w:rsidRDefault="006327E9" w:rsidP="006327E9">
      <w:pPr>
        <w:bidi/>
        <w:jc w:val="both"/>
        <w:rPr>
          <w:rFonts w:cs="David" w:hint="cs"/>
          <w:rtl/>
        </w:rPr>
      </w:pPr>
      <w:r w:rsidRPr="006327E9">
        <w:rPr>
          <w:rFonts w:cs="David" w:hint="cs"/>
          <w:rtl/>
        </w:rPr>
        <w:tab/>
        <w:t xml:space="preserve">אני אדבר מכיוון אחר. מה זה פרלמנט? פרלמנט זה מקום שבא נציג העם, גם אם הוא סגן השר איוב קרא או גילה גמליאל או מאיר פרוש, או אפילו איציק כהן. </w:t>
      </w:r>
    </w:p>
    <w:p w14:paraId="4EB69F9F" w14:textId="77777777" w:rsidR="006327E9" w:rsidRPr="006327E9" w:rsidRDefault="006327E9" w:rsidP="006327E9">
      <w:pPr>
        <w:bidi/>
        <w:jc w:val="both"/>
        <w:rPr>
          <w:rFonts w:cs="David" w:hint="cs"/>
          <w:rtl/>
        </w:rPr>
      </w:pPr>
    </w:p>
    <w:p w14:paraId="4F16844E"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2DDE939B" w14:textId="77777777" w:rsidR="006327E9" w:rsidRPr="006327E9" w:rsidRDefault="006327E9" w:rsidP="006327E9">
      <w:pPr>
        <w:bidi/>
        <w:ind w:left="-2"/>
        <w:jc w:val="both"/>
        <w:rPr>
          <w:rFonts w:cs="David" w:hint="cs"/>
          <w:rtl/>
        </w:rPr>
      </w:pPr>
    </w:p>
    <w:p w14:paraId="4ED17108" w14:textId="77777777" w:rsidR="006327E9" w:rsidRPr="006327E9" w:rsidRDefault="006327E9" w:rsidP="006327E9">
      <w:pPr>
        <w:bidi/>
        <w:jc w:val="both"/>
        <w:rPr>
          <w:rFonts w:cs="David" w:hint="cs"/>
          <w:rtl/>
        </w:rPr>
      </w:pPr>
      <w:r w:rsidRPr="006327E9">
        <w:rPr>
          <w:rFonts w:cs="David" w:hint="cs"/>
          <w:rtl/>
        </w:rPr>
        <w:tab/>
        <w:t xml:space="preserve">אל תשכח את לאה נס. </w:t>
      </w:r>
    </w:p>
    <w:p w14:paraId="53EA23EF" w14:textId="77777777" w:rsidR="006327E9" w:rsidRPr="006327E9" w:rsidRDefault="006327E9" w:rsidP="006327E9">
      <w:pPr>
        <w:bidi/>
        <w:jc w:val="both"/>
        <w:rPr>
          <w:rFonts w:cs="David" w:hint="cs"/>
          <w:rtl/>
        </w:rPr>
      </w:pPr>
    </w:p>
    <w:p w14:paraId="58717478"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138E07F9" w14:textId="77777777" w:rsidR="006327E9" w:rsidRPr="006327E9" w:rsidRDefault="006327E9" w:rsidP="006327E9">
      <w:pPr>
        <w:bidi/>
        <w:ind w:left="-2"/>
        <w:jc w:val="both"/>
        <w:rPr>
          <w:rFonts w:cs="David" w:hint="cs"/>
          <w:u w:val="single"/>
          <w:rtl/>
        </w:rPr>
      </w:pPr>
    </w:p>
    <w:p w14:paraId="4AD48FE8" w14:textId="77777777" w:rsidR="006327E9" w:rsidRPr="006327E9" w:rsidRDefault="006327E9" w:rsidP="006327E9">
      <w:pPr>
        <w:bidi/>
        <w:jc w:val="both"/>
        <w:rPr>
          <w:rFonts w:cs="David" w:hint="cs"/>
          <w:rtl/>
        </w:rPr>
      </w:pPr>
      <w:r w:rsidRPr="006327E9">
        <w:rPr>
          <w:rFonts w:cs="David" w:hint="cs"/>
          <w:rtl/>
        </w:rPr>
        <w:tab/>
        <w:t xml:space="preserve"> והוא צריך לדבר בשם אלה ששלחו אותו. המקום הזה נקרא פרלמנט, מלשון </w:t>
      </w:r>
      <w:proofErr w:type="spellStart"/>
      <w:r w:rsidRPr="006327E9">
        <w:rPr>
          <w:rFonts w:cs="David" w:hint="cs"/>
          <w:rtl/>
        </w:rPr>
        <w:t>פרלל</w:t>
      </w:r>
      <w:proofErr w:type="spellEnd"/>
      <w:r w:rsidRPr="006327E9">
        <w:rPr>
          <w:rFonts w:cs="David" w:hint="cs"/>
          <w:rtl/>
        </w:rPr>
        <w:t xml:space="preserve">. תראה מה כותב היועץ המשפטי לממשלה: אסור לסגן שר לדבר בכנסת בניגוד לעמדת הממשלה בעניין כלשהו. זה מה שאתה רוצה, שתהיה פה </w:t>
      </w:r>
      <w:proofErr w:type="spellStart"/>
      <w:r w:rsidRPr="006327E9">
        <w:rPr>
          <w:rFonts w:cs="David" w:hint="cs"/>
          <w:rtl/>
        </w:rPr>
        <w:t>אינדוקרינציה</w:t>
      </w:r>
      <w:proofErr w:type="spellEnd"/>
      <w:r w:rsidRPr="006327E9">
        <w:rPr>
          <w:rFonts w:cs="David" w:hint="cs"/>
          <w:rtl/>
        </w:rPr>
        <w:t xml:space="preserve">? שיבואו לפה אנשים שחצי הפה שלהם משותק? ממילא יכולת הדיבור שלהם היא מאוד מוגבלת, כמו שאמר סגן השר זאב. כי אם היא לא </w:t>
      </w:r>
      <w:proofErr w:type="spellStart"/>
      <w:r w:rsidRPr="006327E9">
        <w:rPr>
          <w:rFonts w:cs="David" w:hint="cs"/>
          <w:rtl/>
        </w:rPr>
        <w:t>היתה</w:t>
      </w:r>
      <w:proofErr w:type="spellEnd"/>
      <w:r w:rsidRPr="006327E9">
        <w:rPr>
          <w:rFonts w:cs="David" w:hint="cs"/>
          <w:rtl/>
        </w:rPr>
        <w:t xml:space="preserve"> מוגבלת, הם היו יושבי-ראש ועדה בכנסת, או למזער שרים בלי תיק. אסור להם לדבר בשום עניין נגד הממשלה. </w:t>
      </w:r>
    </w:p>
    <w:p w14:paraId="57A196D0" w14:textId="77777777" w:rsidR="006327E9" w:rsidRPr="006327E9" w:rsidRDefault="006327E9" w:rsidP="006327E9">
      <w:pPr>
        <w:bidi/>
        <w:jc w:val="both"/>
        <w:rPr>
          <w:rFonts w:cs="David" w:hint="cs"/>
          <w:rtl/>
        </w:rPr>
      </w:pPr>
    </w:p>
    <w:p w14:paraId="6D239A1A" w14:textId="77777777" w:rsidR="006327E9" w:rsidRPr="006327E9" w:rsidRDefault="006327E9" w:rsidP="006327E9">
      <w:pPr>
        <w:bidi/>
        <w:jc w:val="both"/>
        <w:rPr>
          <w:rFonts w:cs="David" w:hint="cs"/>
          <w:rtl/>
        </w:rPr>
      </w:pPr>
      <w:r w:rsidRPr="006327E9">
        <w:rPr>
          <w:rFonts w:cs="David" w:hint="cs"/>
          <w:rtl/>
        </w:rPr>
        <w:tab/>
        <w:t xml:space="preserve">תראה איך התחמקתם עוד פעם. פעם הסדר בכנסת, עד שסידרו את זה ב-2008, היה שסגן השר </w:t>
      </w:r>
      <w:r w:rsidRPr="006327E9">
        <w:rPr>
          <w:rFonts w:cs="David"/>
          <w:rtl/>
        </w:rPr>
        <w:t>–</w:t>
      </w:r>
      <w:r w:rsidRPr="006327E9">
        <w:rPr>
          <w:rFonts w:cs="David" w:hint="cs"/>
          <w:rtl/>
        </w:rPr>
        <w:t xml:space="preserve"> הוד קדושתו, הכס הקדוש סגן השר </w:t>
      </w:r>
      <w:r w:rsidRPr="006327E9">
        <w:rPr>
          <w:rFonts w:cs="David"/>
          <w:rtl/>
        </w:rPr>
        <w:t>–</w:t>
      </w:r>
      <w:r w:rsidRPr="006327E9">
        <w:rPr>
          <w:rFonts w:cs="David" w:hint="cs"/>
          <w:rtl/>
        </w:rPr>
        <w:t xml:space="preserve"> אסור לו לדבר בענייני משרדו. איך התחכמתם? עשיתם אותם סגני שרים לשרים בלי משרד. אז עכשיו הם יכולים לדבר על כל דבר. זה כולבויניק כזה, על הכול יש לו מה להגיד ושום דבר אסור לו להגיד. ואנחנו נישא את החרפה הזאת, ואתם מחפירים את הכנסת, כי הדבר הראשון שיש לכם לעשות זה לבזות את הכנסת. לקחתם סיעה מפוררת, וכמה התאמצתם לעשות מה-12 של הליכוד 27. השארתם פה שישה פליטים. </w:t>
      </w:r>
    </w:p>
    <w:p w14:paraId="09DBD0E8" w14:textId="77777777" w:rsidR="006327E9" w:rsidRPr="006327E9" w:rsidRDefault="006327E9" w:rsidP="006327E9">
      <w:pPr>
        <w:bidi/>
        <w:jc w:val="both"/>
        <w:rPr>
          <w:rFonts w:cs="David" w:hint="cs"/>
          <w:rtl/>
        </w:rPr>
      </w:pPr>
    </w:p>
    <w:p w14:paraId="50EA18B1"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3FC211EC" w14:textId="77777777" w:rsidR="006327E9" w:rsidRPr="006327E9" w:rsidRDefault="006327E9" w:rsidP="006327E9">
      <w:pPr>
        <w:bidi/>
        <w:ind w:left="-2"/>
        <w:jc w:val="both"/>
        <w:rPr>
          <w:rFonts w:cs="David" w:hint="cs"/>
          <w:rtl/>
        </w:rPr>
      </w:pPr>
    </w:p>
    <w:p w14:paraId="1336597D" w14:textId="77777777" w:rsidR="006327E9" w:rsidRPr="006327E9" w:rsidRDefault="006327E9" w:rsidP="006327E9">
      <w:pPr>
        <w:bidi/>
        <w:jc w:val="both"/>
        <w:rPr>
          <w:rFonts w:cs="David" w:hint="cs"/>
          <w:rtl/>
        </w:rPr>
      </w:pPr>
      <w:r w:rsidRPr="006327E9">
        <w:rPr>
          <w:rFonts w:cs="David" w:hint="cs"/>
          <w:rtl/>
        </w:rPr>
        <w:tab/>
        <w:t xml:space="preserve">27 זה פחות מ-28. </w:t>
      </w:r>
    </w:p>
    <w:p w14:paraId="2713C037" w14:textId="77777777" w:rsidR="006327E9" w:rsidRPr="006327E9" w:rsidRDefault="006327E9" w:rsidP="006327E9">
      <w:pPr>
        <w:bidi/>
        <w:jc w:val="both"/>
        <w:rPr>
          <w:rFonts w:cs="David" w:hint="cs"/>
          <w:rtl/>
        </w:rPr>
      </w:pPr>
    </w:p>
    <w:p w14:paraId="3BC1D379" w14:textId="77777777" w:rsidR="006327E9" w:rsidRDefault="006327E9" w:rsidP="006327E9">
      <w:pPr>
        <w:bidi/>
        <w:jc w:val="both"/>
        <w:rPr>
          <w:rFonts w:cs="David" w:hint="cs"/>
          <w:u w:val="single"/>
          <w:rtl/>
        </w:rPr>
      </w:pPr>
    </w:p>
    <w:p w14:paraId="15DAAC77" w14:textId="77777777" w:rsidR="006327E9" w:rsidRDefault="006327E9" w:rsidP="006327E9">
      <w:pPr>
        <w:bidi/>
        <w:jc w:val="both"/>
        <w:rPr>
          <w:rFonts w:cs="David" w:hint="cs"/>
          <w:u w:val="single"/>
          <w:rtl/>
        </w:rPr>
      </w:pPr>
    </w:p>
    <w:p w14:paraId="01170D1A" w14:textId="77777777" w:rsidR="006327E9" w:rsidRDefault="006327E9" w:rsidP="006327E9">
      <w:pPr>
        <w:bidi/>
        <w:jc w:val="both"/>
        <w:rPr>
          <w:rFonts w:cs="David" w:hint="cs"/>
          <w:u w:val="single"/>
          <w:rtl/>
        </w:rPr>
      </w:pPr>
    </w:p>
    <w:p w14:paraId="6C5E56F0" w14:textId="77777777" w:rsidR="006327E9" w:rsidRDefault="006327E9" w:rsidP="006327E9">
      <w:pPr>
        <w:bidi/>
        <w:jc w:val="both"/>
        <w:rPr>
          <w:rFonts w:cs="David" w:hint="cs"/>
          <w:u w:val="single"/>
          <w:rtl/>
        </w:rPr>
      </w:pPr>
    </w:p>
    <w:p w14:paraId="7A3A33BD" w14:textId="77777777" w:rsidR="006327E9" w:rsidRDefault="006327E9" w:rsidP="006327E9">
      <w:pPr>
        <w:bidi/>
        <w:jc w:val="both"/>
        <w:rPr>
          <w:rFonts w:cs="David" w:hint="cs"/>
          <w:u w:val="single"/>
          <w:rtl/>
        </w:rPr>
      </w:pPr>
    </w:p>
    <w:p w14:paraId="25DFDD76" w14:textId="77777777" w:rsidR="006327E9" w:rsidRDefault="006327E9" w:rsidP="006327E9">
      <w:pPr>
        <w:bidi/>
        <w:jc w:val="both"/>
        <w:rPr>
          <w:rFonts w:cs="David" w:hint="cs"/>
          <w:u w:val="single"/>
          <w:rtl/>
        </w:rPr>
      </w:pPr>
    </w:p>
    <w:p w14:paraId="183FBED4" w14:textId="77777777" w:rsidR="006327E9" w:rsidRDefault="006327E9" w:rsidP="006327E9">
      <w:pPr>
        <w:bidi/>
        <w:jc w:val="both"/>
        <w:rPr>
          <w:rFonts w:cs="David" w:hint="cs"/>
          <w:u w:val="single"/>
          <w:rtl/>
        </w:rPr>
      </w:pPr>
    </w:p>
    <w:p w14:paraId="60887F04" w14:textId="77777777" w:rsidR="006327E9" w:rsidRPr="006327E9" w:rsidRDefault="006327E9" w:rsidP="006327E9">
      <w:pPr>
        <w:bidi/>
        <w:jc w:val="both"/>
        <w:rPr>
          <w:rFonts w:cs="David" w:hint="cs"/>
          <w:u w:val="single"/>
          <w:rtl/>
        </w:rPr>
      </w:pPr>
      <w:r w:rsidRPr="006327E9">
        <w:rPr>
          <w:rFonts w:cs="David" w:hint="cs"/>
          <w:u w:val="single"/>
          <w:rtl/>
        </w:rPr>
        <w:t>אורי אריאל:</w:t>
      </w:r>
    </w:p>
    <w:p w14:paraId="6F7D988A" w14:textId="77777777" w:rsidR="006327E9" w:rsidRPr="006327E9" w:rsidRDefault="006327E9" w:rsidP="006327E9">
      <w:pPr>
        <w:bidi/>
        <w:jc w:val="both"/>
        <w:rPr>
          <w:rFonts w:cs="David" w:hint="cs"/>
          <w:rtl/>
        </w:rPr>
      </w:pPr>
    </w:p>
    <w:p w14:paraId="4051C90A" w14:textId="77777777" w:rsidR="006327E9" w:rsidRPr="006327E9" w:rsidRDefault="006327E9" w:rsidP="006327E9">
      <w:pPr>
        <w:bidi/>
        <w:jc w:val="both"/>
        <w:rPr>
          <w:rFonts w:cs="David" w:hint="cs"/>
          <w:rtl/>
        </w:rPr>
      </w:pPr>
      <w:r w:rsidRPr="006327E9">
        <w:rPr>
          <w:rFonts w:cs="David" w:hint="cs"/>
          <w:rtl/>
        </w:rPr>
        <w:tab/>
        <w:t xml:space="preserve">אני מבקש לדבר. </w:t>
      </w:r>
    </w:p>
    <w:p w14:paraId="1C9A557C" w14:textId="77777777" w:rsidR="006327E9" w:rsidRPr="006327E9" w:rsidRDefault="006327E9" w:rsidP="006327E9">
      <w:pPr>
        <w:bidi/>
        <w:jc w:val="both"/>
        <w:rPr>
          <w:rFonts w:cs="David" w:hint="cs"/>
          <w:rtl/>
        </w:rPr>
      </w:pPr>
    </w:p>
    <w:p w14:paraId="67CE292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6B0D6BFF" w14:textId="77777777" w:rsidR="006327E9" w:rsidRPr="006327E9" w:rsidRDefault="006327E9" w:rsidP="006327E9">
      <w:pPr>
        <w:bidi/>
        <w:ind w:left="-2"/>
        <w:jc w:val="both"/>
        <w:rPr>
          <w:rFonts w:cs="David" w:hint="cs"/>
          <w:u w:val="single"/>
          <w:rtl/>
        </w:rPr>
      </w:pPr>
    </w:p>
    <w:p w14:paraId="7CF503A1" w14:textId="77777777" w:rsidR="006327E9" w:rsidRPr="006327E9" w:rsidRDefault="006327E9" w:rsidP="006327E9">
      <w:pPr>
        <w:bidi/>
        <w:jc w:val="both"/>
        <w:rPr>
          <w:rFonts w:cs="David" w:hint="cs"/>
          <w:rtl/>
        </w:rPr>
      </w:pPr>
      <w:r w:rsidRPr="006327E9">
        <w:rPr>
          <w:rFonts w:cs="David" w:hint="cs"/>
          <w:rtl/>
        </w:rPr>
        <w:tab/>
        <w:t xml:space="preserve">הרשימה נעולה כבר מזמן. </w:t>
      </w:r>
    </w:p>
    <w:p w14:paraId="5E992A34" w14:textId="77777777" w:rsidR="006327E9" w:rsidRPr="006327E9" w:rsidRDefault="006327E9" w:rsidP="006327E9">
      <w:pPr>
        <w:bidi/>
        <w:jc w:val="both"/>
        <w:rPr>
          <w:rFonts w:cs="David" w:hint="cs"/>
          <w:rtl/>
        </w:rPr>
      </w:pPr>
    </w:p>
    <w:p w14:paraId="34F4EA54"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32CE5F66" w14:textId="77777777" w:rsidR="006327E9" w:rsidRPr="006327E9" w:rsidRDefault="006327E9" w:rsidP="006327E9">
      <w:pPr>
        <w:bidi/>
        <w:ind w:left="-2"/>
        <w:jc w:val="both"/>
        <w:rPr>
          <w:rFonts w:cs="David" w:hint="cs"/>
          <w:u w:val="single"/>
          <w:rtl/>
        </w:rPr>
      </w:pPr>
    </w:p>
    <w:p w14:paraId="322E9F73" w14:textId="77777777" w:rsidR="006327E9" w:rsidRPr="006327E9" w:rsidRDefault="006327E9" w:rsidP="006327E9">
      <w:pPr>
        <w:bidi/>
        <w:jc w:val="both"/>
        <w:rPr>
          <w:rFonts w:cs="David" w:hint="cs"/>
          <w:rtl/>
        </w:rPr>
      </w:pPr>
      <w:r w:rsidRPr="006327E9">
        <w:rPr>
          <w:rFonts w:cs="David" w:hint="cs"/>
          <w:rtl/>
        </w:rPr>
        <w:tab/>
        <w:t xml:space="preserve"> אין דבר כזה נעולה. מי נועל רשימת דוברים? מא</w:t>
      </w:r>
      <w:smartTag w:uri="urn:schemas-microsoft-com:office:smarttags" w:element="PersonName">
        <w:r w:rsidRPr="006327E9">
          <w:rPr>
            <w:rFonts w:cs="David" w:hint="cs"/>
            <w:rtl/>
          </w:rPr>
          <w:t>יפה</w:t>
        </w:r>
      </w:smartTag>
      <w:r w:rsidRPr="006327E9">
        <w:rPr>
          <w:rFonts w:cs="David" w:hint="cs"/>
          <w:rtl/>
        </w:rPr>
        <w:t xml:space="preserve"> המצאתם את זה? זה לא </w:t>
      </w:r>
      <w:proofErr w:type="spellStart"/>
      <w:r w:rsidRPr="006327E9">
        <w:rPr>
          <w:rFonts w:cs="David" w:hint="cs"/>
          <w:rtl/>
        </w:rPr>
        <w:t>בולשביקיה</w:t>
      </w:r>
      <w:proofErr w:type="spellEnd"/>
      <w:r w:rsidRPr="006327E9">
        <w:rPr>
          <w:rFonts w:cs="David" w:hint="cs"/>
          <w:rtl/>
        </w:rPr>
        <w:t xml:space="preserve"> פה. </w:t>
      </w:r>
    </w:p>
    <w:p w14:paraId="41A7DEFC" w14:textId="77777777" w:rsidR="006327E9" w:rsidRPr="006327E9" w:rsidRDefault="006327E9" w:rsidP="006327E9">
      <w:pPr>
        <w:bidi/>
        <w:jc w:val="both"/>
        <w:rPr>
          <w:rFonts w:cs="David" w:hint="cs"/>
          <w:rtl/>
        </w:rPr>
      </w:pPr>
    </w:p>
    <w:p w14:paraId="60224C13"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ECD6FA3" w14:textId="77777777" w:rsidR="006327E9" w:rsidRPr="006327E9" w:rsidRDefault="006327E9" w:rsidP="006327E9">
      <w:pPr>
        <w:bidi/>
        <w:ind w:left="-2"/>
        <w:jc w:val="both"/>
        <w:rPr>
          <w:rFonts w:cs="David" w:hint="cs"/>
          <w:u w:val="single"/>
          <w:rtl/>
        </w:rPr>
      </w:pPr>
    </w:p>
    <w:p w14:paraId="4A4087EC" w14:textId="77777777" w:rsidR="006327E9" w:rsidRPr="006327E9" w:rsidRDefault="006327E9" w:rsidP="006327E9">
      <w:pPr>
        <w:bidi/>
        <w:jc w:val="both"/>
        <w:rPr>
          <w:rFonts w:cs="David" w:hint="cs"/>
          <w:rtl/>
        </w:rPr>
      </w:pPr>
      <w:r w:rsidRPr="006327E9">
        <w:rPr>
          <w:rFonts w:cs="David" w:hint="cs"/>
          <w:rtl/>
        </w:rPr>
        <w:tab/>
        <w:t xml:space="preserve">כדי ללמוד מה זה </w:t>
      </w:r>
      <w:proofErr w:type="spellStart"/>
      <w:r w:rsidRPr="006327E9">
        <w:rPr>
          <w:rFonts w:cs="David" w:hint="cs"/>
          <w:rtl/>
        </w:rPr>
        <w:t>בולשביקיה</w:t>
      </w:r>
      <w:proofErr w:type="spellEnd"/>
      <w:r w:rsidRPr="006327E9">
        <w:rPr>
          <w:rFonts w:cs="David" w:hint="cs"/>
          <w:rtl/>
        </w:rPr>
        <w:t xml:space="preserve"> הייתי צריך להיות כאן בכנסת ה-16, כשאתה היית יושב-ראש ועדת הכנסת. </w:t>
      </w:r>
    </w:p>
    <w:p w14:paraId="28AB3C0E" w14:textId="77777777" w:rsidR="006327E9" w:rsidRPr="006327E9" w:rsidRDefault="006327E9" w:rsidP="006327E9">
      <w:pPr>
        <w:bidi/>
        <w:jc w:val="both"/>
        <w:rPr>
          <w:rFonts w:cs="David" w:hint="cs"/>
          <w:rtl/>
        </w:rPr>
      </w:pPr>
    </w:p>
    <w:p w14:paraId="4C2BBE53"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45315CCE" w14:textId="77777777" w:rsidR="006327E9" w:rsidRPr="006327E9" w:rsidRDefault="006327E9" w:rsidP="006327E9">
      <w:pPr>
        <w:bidi/>
        <w:ind w:left="-2"/>
        <w:jc w:val="both"/>
        <w:rPr>
          <w:rFonts w:cs="David" w:hint="cs"/>
          <w:u w:val="single"/>
          <w:rtl/>
        </w:rPr>
      </w:pPr>
    </w:p>
    <w:p w14:paraId="11C21ED5" w14:textId="77777777" w:rsidR="006327E9" w:rsidRPr="006327E9" w:rsidRDefault="006327E9" w:rsidP="006327E9">
      <w:pPr>
        <w:bidi/>
        <w:jc w:val="both"/>
        <w:rPr>
          <w:rFonts w:cs="David" w:hint="cs"/>
          <w:rtl/>
        </w:rPr>
      </w:pPr>
      <w:r w:rsidRPr="006327E9">
        <w:rPr>
          <w:rFonts w:cs="David" w:hint="cs"/>
          <w:rtl/>
        </w:rPr>
        <w:tab/>
        <w:t xml:space="preserve"> אני נעלתי רשימת דוברים?</w:t>
      </w:r>
    </w:p>
    <w:p w14:paraId="5F259C9B" w14:textId="77777777" w:rsidR="006327E9" w:rsidRPr="006327E9" w:rsidRDefault="006327E9" w:rsidP="006327E9">
      <w:pPr>
        <w:bidi/>
        <w:jc w:val="both"/>
        <w:rPr>
          <w:rFonts w:cs="David" w:hint="cs"/>
          <w:rtl/>
        </w:rPr>
      </w:pPr>
    </w:p>
    <w:p w14:paraId="40F5CE3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0F5AB2A" w14:textId="77777777" w:rsidR="006327E9" w:rsidRPr="006327E9" w:rsidRDefault="006327E9" w:rsidP="006327E9">
      <w:pPr>
        <w:bidi/>
        <w:ind w:left="-2"/>
        <w:jc w:val="both"/>
        <w:rPr>
          <w:rFonts w:cs="David" w:hint="cs"/>
          <w:u w:val="single"/>
          <w:rtl/>
        </w:rPr>
      </w:pPr>
    </w:p>
    <w:p w14:paraId="5BB43C27" w14:textId="77777777" w:rsidR="006327E9" w:rsidRPr="006327E9" w:rsidRDefault="006327E9" w:rsidP="006327E9">
      <w:pPr>
        <w:bidi/>
        <w:jc w:val="both"/>
        <w:rPr>
          <w:rFonts w:cs="David" w:hint="cs"/>
          <w:rtl/>
        </w:rPr>
      </w:pPr>
      <w:r w:rsidRPr="006327E9">
        <w:rPr>
          <w:rFonts w:cs="David" w:hint="cs"/>
          <w:rtl/>
        </w:rPr>
        <w:tab/>
        <w:t xml:space="preserve">אני אבוא לקבל ממך שיעורים. </w:t>
      </w:r>
    </w:p>
    <w:p w14:paraId="2C749277" w14:textId="77777777" w:rsidR="006327E9" w:rsidRPr="006327E9" w:rsidRDefault="006327E9" w:rsidP="006327E9">
      <w:pPr>
        <w:bidi/>
        <w:jc w:val="both"/>
        <w:rPr>
          <w:rFonts w:cs="David" w:hint="cs"/>
          <w:rtl/>
        </w:rPr>
      </w:pPr>
    </w:p>
    <w:p w14:paraId="0F23A119"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64E7E298" w14:textId="77777777" w:rsidR="006327E9" w:rsidRPr="006327E9" w:rsidRDefault="006327E9" w:rsidP="006327E9">
      <w:pPr>
        <w:bidi/>
        <w:ind w:left="-2"/>
        <w:jc w:val="both"/>
        <w:rPr>
          <w:rFonts w:cs="David" w:hint="cs"/>
          <w:rtl/>
        </w:rPr>
      </w:pPr>
    </w:p>
    <w:p w14:paraId="2EECC8FF" w14:textId="77777777" w:rsidR="006327E9" w:rsidRPr="006327E9" w:rsidRDefault="006327E9" w:rsidP="006327E9">
      <w:pPr>
        <w:bidi/>
        <w:jc w:val="both"/>
        <w:rPr>
          <w:rFonts w:cs="David" w:hint="cs"/>
          <w:rtl/>
        </w:rPr>
      </w:pPr>
      <w:r w:rsidRPr="006327E9">
        <w:rPr>
          <w:rFonts w:cs="David" w:hint="cs"/>
          <w:rtl/>
        </w:rPr>
        <w:tab/>
        <w:t xml:space="preserve">כדאי שתקבל שיעורים ממנו, זה יעזור לך. </w:t>
      </w:r>
    </w:p>
    <w:p w14:paraId="4CE7A811" w14:textId="77777777" w:rsidR="006327E9" w:rsidRPr="006327E9" w:rsidRDefault="006327E9" w:rsidP="006327E9">
      <w:pPr>
        <w:bidi/>
        <w:jc w:val="both"/>
        <w:rPr>
          <w:rFonts w:cs="David" w:hint="cs"/>
          <w:rtl/>
        </w:rPr>
      </w:pPr>
    </w:p>
    <w:p w14:paraId="6E276E5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9BFE09B" w14:textId="77777777" w:rsidR="006327E9" w:rsidRPr="006327E9" w:rsidRDefault="006327E9" w:rsidP="006327E9">
      <w:pPr>
        <w:bidi/>
        <w:ind w:left="-2"/>
        <w:jc w:val="both"/>
        <w:rPr>
          <w:rFonts w:cs="David" w:hint="cs"/>
          <w:u w:val="single"/>
          <w:rtl/>
        </w:rPr>
      </w:pPr>
    </w:p>
    <w:p w14:paraId="511889BA" w14:textId="77777777" w:rsidR="006327E9" w:rsidRPr="006327E9" w:rsidRDefault="006327E9" w:rsidP="006327E9">
      <w:pPr>
        <w:bidi/>
        <w:jc w:val="both"/>
        <w:rPr>
          <w:rFonts w:cs="David" w:hint="cs"/>
          <w:rtl/>
        </w:rPr>
      </w:pPr>
      <w:r w:rsidRPr="006327E9">
        <w:rPr>
          <w:rFonts w:cs="David" w:hint="cs"/>
          <w:rtl/>
        </w:rPr>
        <w:tab/>
        <w:t xml:space="preserve">היו עוד שני אנשים, והנה יש שלישי, שביקשו זכות דיבור אחרי שננעלה רשימת הדוברים. אני חושב שנכון לתת להם זכות דיבור, אלא שחבר הכנסת בר-און מתפרץ ולא מאפשר לי לתת להם את זכות הדיבור. </w:t>
      </w:r>
    </w:p>
    <w:p w14:paraId="3568824E" w14:textId="77777777" w:rsidR="006327E9" w:rsidRPr="006327E9" w:rsidRDefault="006327E9" w:rsidP="006327E9">
      <w:pPr>
        <w:bidi/>
        <w:jc w:val="both"/>
        <w:rPr>
          <w:rFonts w:cs="David" w:hint="cs"/>
          <w:rtl/>
        </w:rPr>
      </w:pPr>
    </w:p>
    <w:p w14:paraId="055BCD18"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2DD7D4A2" w14:textId="77777777" w:rsidR="006327E9" w:rsidRPr="006327E9" w:rsidRDefault="006327E9" w:rsidP="006327E9">
      <w:pPr>
        <w:bidi/>
        <w:ind w:left="-2"/>
        <w:jc w:val="both"/>
        <w:rPr>
          <w:rFonts w:cs="David" w:hint="cs"/>
          <w:rtl/>
        </w:rPr>
      </w:pPr>
    </w:p>
    <w:p w14:paraId="4C050632" w14:textId="77777777" w:rsidR="006327E9" w:rsidRPr="006327E9" w:rsidRDefault="006327E9" w:rsidP="006327E9">
      <w:pPr>
        <w:bidi/>
        <w:jc w:val="both"/>
        <w:rPr>
          <w:rFonts w:cs="David" w:hint="cs"/>
          <w:rtl/>
        </w:rPr>
      </w:pPr>
      <w:r w:rsidRPr="006327E9">
        <w:rPr>
          <w:rFonts w:cs="David" w:hint="cs"/>
          <w:rtl/>
        </w:rPr>
        <w:tab/>
        <w:t xml:space="preserve">אני עוד לא שמעתי על דבר כזה, ננעלה הרשימה. חברי כנסת נמצאים בוועדות אחרות שהם מכהנים בהן. </w:t>
      </w:r>
    </w:p>
    <w:p w14:paraId="77CB809B" w14:textId="77777777" w:rsidR="006327E9" w:rsidRPr="006327E9" w:rsidRDefault="006327E9" w:rsidP="006327E9">
      <w:pPr>
        <w:bidi/>
        <w:jc w:val="both"/>
        <w:rPr>
          <w:rFonts w:cs="David" w:hint="cs"/>
          <w:rtl/>
        </w:rPr>
      </w:pPr>
    </w:p>
    <w:p w14:paraId="5511AF5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280B8AF" w14:textId="77777777" w:rsidR="006327E9" w:rsidRPr="006327E9" w:rsidRDefault="006327E9" w:rsidP="006327E9">
      <w:pPr>
        <w:bidi/>
        <w:ind w:left="-2"/>
        <w:jc w:val="both"/>
        <w:rPr>
          <w:rFonts w:cs="David" w:hint="cs"/>
          <w:u w:val="single"/>
          <w:rtl/>
        </w:rPr>
      </w:pPr>
    </w:p>
    <w:p w14:paraId="3F39D2C3" w14:textId="77777777" w:rsidR="006327E9" w:rsidRPr="006327E9" w:rsidRDefault="006327E9" w:rsidP="006327E9">
      <w:pPr>
        <w:bidi/>
        <w:jc w:val="both"/>
        <w:rPr>
          <w:rFonts w:cs="David" w:hint="cs"/>
          <w:rtl/>
        </w:rPr>
      </w:pPr>
      <w:r w:rsidRPr="006327E9">
        <w:rPr>
          <w:rFonts w:cs="David" w:hint="cs"/>
          <w:rtl/>
        </w:rPr>
        <w:tab/>
        <w:t xml:space="preserve">נכון. אבל אתם יודעים את המנהג בוועדות, שנרשם חבר הכנסת לדבר, הגיע תורו לדבר והוא לא נמצא בחדר, אז התור עובר הלאה. התור עבר הלאה. אבל למרות זאת, עכשיו ידבר חבר הכנסת חיים אורון, אחריו חבר הכנסת צחי </w:t>
      </w:r>
      <w:proofErr w:type="spellStart"/>
      <w:r w:rsidRPr="006327E9">
        <w:rPr>
          <w:rFonts w:cs="David" w:hint="cs"/>
          <w:rtl/>
        </w:rPr>
        <w:t>הנגבי</w:t>
      </w:r>
      <w:proofErr w:type="spellEnd"/>
      <w:r w:rsidRPr="006327E9">
        <w:rPr>
          <w:rFonts w:cs="David" w:hint="cs"/>
          <w:rtl/>
        </w:rPr>
        <w:t xml:space="preserve"> ואחריו חברי הכנסת אורי אריאל. בבקשה. </w:t>
      </w:r>
    </w:p>
    <w:p w14:paraId="28575DBB" w14:textId="77777777" w:rsidR="006327E9" w:rsidRPr="006327E9" w:rsidRDefault="006327E9" w:rsidP="006327E9">
      <w:pPr>
        <w:bidi/>
        <w:jc w:val="both"/>
        <w:rPr>
          <w:rFonts w:cs="David" w:hint="cs"/>
          <w:rtl/>
        </w:rPr>
      </w:pPr>
    </w:p>
    <w:p w14:paraId="3AB38F13"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158491F7" w14:textId="77777777" w:rsidR="006327E9" w:rsidRPr="006327E9" w:rsidRDefault="006327E9" w:rsidP="006327E9">
      <w:pPr>
        <w:bidi/>
        <w:jc w:val="both"/>
        <w:rPr>
          <w:rFonts w:cs="David" w:hint="cs"/>
          <w:rtl/>
        </w:rPr>
      </w:pPr>
    </w:p>
    <w:p w14:paraId="19E05DD7" w14:textId="77777777" w:rsidR="006327E9" w:rsidRPr="006327E9" w:rsidRDefault="006327E9" w:rsidP="006327E9">
      <w:pPr>
        <w:bidi/>
        <w:jc w:val="both"/>
        <w:rPr>
          <w:rFonts w:cs="David" w:hint="cs"/>
          <w:rtl/>
        </w:rPr>
      </w:pPr>
      <w:r w:rsidRPr="006327E9">
        <w:rPr>
          <w:rFonts w:cs="David" w:hint="cs"/>
          <w:rtl/>
        </w:rPr>
        <w:tab/>
        <w:t xml:space="preserve">אדוני היושב-ראש, אי-אפשר לראות את הנושא הזה אלא כרצף של נושאים. אתם עוסקים באופן חסר אחריות וקצת מרושל במובן הזה שאני לא בטוח שהאנשים המרכזיים בסיעות שמרכיבות את הקואליציה, בכל סיעות הקואליציה, לוקחים אחריות על מה שהם עושים לכנסת. זה מתחיל מריקון הכנסת מחבריה על-ידי 40 שרים וסגני שרים והפיכת הוועדות לבמה היחידה של האופוזיציה, שהקואליציה משתתפת בה רק בהצבעות. אנחנו נשב שעות שלמות בוועדת הכספים, נדון על חוק ההסדרים רק האופוזיציה, אתם תקבעו ב-11:00 או ב-23:00 להביא את האנשים שלא היו בדיון והם יצביעו. זה עיקור הכנסת מתפקידיה הבסיסיים. אני יודע שזה פחות דרמטי מהצרחות ההדדיות, אבל זה מה שקורה. ההמשך היה הקטנת הוועדות בכל מיני הסדרים, העיקר להבטיח לכולם. וההמשך הוא פגיעה במהות של הסיפור. אם סגן השר הוא לא חלק מהרשות המבצעת, זאת לא בעיה משפטית, זאת קודם כל בעיה של התפיסה שלנו את הכנסת. אם תפקידה של הכנסת הוא לפקח על הממשלה, הוא לחוקק, הוא לעמוד על רגליה, אז מה אתם עושים? אגב, למה רק סגנים ולא שרים? כל ההנמקות שמועלות פה, שסגן שר יכול להצביע בנושאים שאין לו ניגוד עניינים ולא קשורים למשרדו </w:t>
      </w:r>
      <w:r w:rsidRPr="006327E9">
        <w:rPr>
          <w:rFonts w:cs="David"/>
          <w:rtl/>
        </w:rPr>
        <w:t>–</w:t>
      </w:r>
      <w:r w:rsidRPr="006327E9">
        <w:rPr>
          <w:rFonts w:cs="David" w:hint="cs"/>
          <w:rtl/>
        </w:rPr>
        <w:t xml:space="preserve"> יבוא שר העבודה והרווחה ויצביע בוועדת החוקה. מה ההבדל ביניהם? במה שונה השר מסגן השר לענייננו? מעמדם זהה לחלוטין, החובות החלים עליהם זהים לחלוטין, אין שום דבר שונה בין השר ובין סגן השר. אם הייתי מציע פה ששר יצביע בוועדות הכנסת, הייתם אומרים שזה לא יכול להיות, כי אין לו זמן, או כי זה ניגוד עניינים. עם כל הכבוד, על-פי הבנתי ועל-פי התקנון והקונסטיטוציה הישראלית, הממשלה נתונה באחריות קולקטיבית, ומה שקרא פה רוני בר-און מדברי היועץ המשפטי מחייב את סגני השרים כמו את השרים. אז בואו נלך את כל הדרך  ונגיד שאנחנו ממציאים כנסת חדשה, אין הפרדה בין הרשויות, השרים יכולים להצביע בוועדות, סגני השרים יכולים להצביע בוועדות, ובאה המנוחה לשערורייה הנוראית שרוקנתם את הכנסת, שאין לכם אפשרות לנהל אותה והפכתם את הכנסת למכונת הצבעות. כמו שהיה קודם, כך יהיה בהמשך. </w:t>
      </w:r>
    </w:p>
    <w:p w14:paraId="4F7CC1EB" w14:textId="77777777" w:rsidR="006327E9" w:rsidRPr="006327E9" w:rsidRDefault="006327E9" w:rsidP="006327E9">
      <w:pPr>
        <w:bidi/>
        <w:jc w:val="both"/>
        <w:rPr>
          <w:rFonts w:cs="David" w:hint="cs"/>
          <w:rtl/>
        </w:rPr>
      </w:pPr>
    </w:p>
    <w:p w14:paraId="002832C9"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2130F767" w14:textId="77777777" w:rsidR="006327E9" w:rsidRPr="006327E9" w:rsidRDefault="006327E9" w:rsidP="006327E9">
      <w:pPr>
        <w:bidi/>
        <w:ind w:left="-2"/>
        <w:jc w:val="both"/>
        <w:rPr>
          <w:rFonts w:cs="David" w:hint="cs"/>
          <w:u w:val="single"/>
          <w:rtl/>
        </w:rPr>
      </w:pPr>
    </w:p>
    <w:p w14:paraId="6E8FEE9A" w14:textId="77777777" w:rsidR="006327E9" w:rsidRPr="006327E9" w:rsidRDefault="006327E9" w:rsidP="006327E9">
      <w:pPr>
        <w:bidi/>
        <w:jc w:val="both"/>
        <w:rPr>
          <w:rFonts w:cs="David" w:hint="cs"/>
          <w:rtl/>
        </w:rPr>
      </w:pPr>
      <w:r w:rsidRPr="006327E9">
        <w:rPr>
          <w:rFonts w:cs="David" w:hint="cs"/>
          <w:rtl/>
        </w:rPr>
        <w:tab/>
        <w:t xml:space="preserve">תודה רבה. חבר הכנסת צחי </w:t>
      </w:r>
      <w:proofErr w:type="spellStart"/>
      <w:r w:rsidRPr="006327E9">
        <w:rPr>
          <w:rFonts w:cs="David" w:hint="cs"/>
          <w:rtl/>
        </w:rPr>
        <w:t>הנגבי</w:t>
      </w:r>
      <w:proofErr w:type="spellEnd"/>
      <w:r w:rsidRPr="006327E9">
        <w:rPr>
          <w:rFonts w:cs="David" w:hint="cs"/>
          <w:rtl/>
        </w:rPr>
        <w:t xml:space="preserve">, בבקשה. </w:t>
      </w:r>
    </w:p>
    <w:p w14:paraId="22C17D69" w14:textId="77777777" w:rsidR="006327E9" w:rsidRPr="006327E9" w:rsidRDefault="006327E9" w:rsidP="006327E9">
      <w:pPr>
        <w:bidi/>
        <w:jc w:val="both"/>
        <w:rPr>
          <w:rFonts w:cs="David" w:hint="cs"/>
          <w:rtl/>
        </w:rPr>
      </w:pPr>
    </w:p>
    <w:p w14:paraId="73F4FB89" w14:textId="77777777" w:rsidR="006327E9" w:rsidRPr="006327E9" w:rsidRDefault="006327E9" w:rsidP="006327E9">
      <w:pPr>
        <w:bidi/>
        <w:jc w:val="both"/>
        <w:rPr>
          <w:rFonts w:cs="David" w:hint="cs"/>
          <w:u w:val="single"/>
          <w:rtl/>
        </w:rPr>
      </w:pPr>
      <w:r w:rsidRPr="006327E9">
        <w:rPr>
          <w:rFonts w:cs="David" w:hint="cs"/>
          <w:u w:val="single"/>
          <w:rtl/>
        </w:rPr>
        <w:t xml:space="preserve">צחי </w:t>
      </w:r>
      <w:proofErr w:type="spellStart"/>
      <w:r w:rsidRPr="006327E9">
        <w:rPr>
          <w:rFonts w:cs="David" w:hint="cs"/>
          <w:u w:val="single"/>
          <w:rtl/>
        </w:rPr>
        <w:t>הנגבי</w:t>
      </w:r>
      <w:proofErr w:type="spellEnd"/>
      <w:r w:rsidRPr="006327E9">
        <w:rPr>
          <w:rFonts w:cs="David" w:hint="cs"/>
          <w:u w:val="single"/>
          <w:rtl/>
        </w:rPr>
        <w:t>:</w:t>
      </w:r>
    </w:p>
    <w:p w14:paraId="1862A12C" w14:textId="77777777" w:rsidR="006327E9" w:rsidRPr="006327E9" w:rsidRDefault="006327E9" w:rsidP="006327E9">
      <w:pPr>
        <w:bidi/>
        <w:jc w:val="both"/>
        <w:rPr>
          <w:rFonts w:cs="David" w:hint="cs"/>
          <w:rtl/>
        </w:rPr>
      </w:pPr>
    </w:p>
    <w:p w14:paraId="1ACDC5C4" w14:textId="77777777" w:rsidR="006327E9" w:rsidRPr="006327E9" w:rsidRDefault="006327E9" w:rsidP="006327E9">
      <w:pPr>
        <w:bidi/>
        <w:jc w:val="both"/>
        <w:rPr>
          <w:rFonts w:cs="David" w:hint="cs"/>
          <w:rtl/>
        </w:rPr>
      </w:pPr>
      <w:r w:rsidRPr="006327E9">
        <w:rPr>
          <w:rFonts w:cs="David" w:hint="cs"/>
          <w:rtl/>
        </w:rPr>
        <w:tab/>
        <w:t xml:space="preserve">תודה. אני לא יודע אם אגיע לשלוש דקות, כי הטיעון שלי זהה בחלקו לטיעון שחיים השמיע עכשיו, אבל בכל זאת קצת ארחיב אותו. אני כיהנתי כשר, והיו לי פעמיים סגני שרים, במשרד הבריאות ובמשרד לביטחון הפנים. בשני המקרים סגני השרים היו למעשה בעלי אחריות על תחומים משמעותיים מאוד בעבודת המשרד. לעניין זה לא </w:t>
      </w:r>
      <w:proofErr w:type="spellStart"/>
      <w:r w:rsidRPr="006327E9">
        <w:rPr>
          <w:rFonts w:cs="David" w:hint="cs"/>
          <w:rtl/>
        </w:rPr>
        <w:t>היתה</w:t>
      </w:r>
      <w:proofErr w:type="spellEnd"/>
      <w:r w:rsidRPr="006327E9">
        <w:rPr>
          <w:rFonts w:cs="David" w:hint="cs"/>
          <w:rtl/>
        </w:rPr>
        <w:t xml:space="preserve"> שום הבחנה בינם לבין השר, בהקשר של היותם חלק מן הרשות המבצעת. גם בכנסת הם מסיימים את התפקיד המיניסטריאלי והופכים להיות חלק מהעשייה המיניסטריאלית שמשיקה לנושא </w:t>
      </w:r>
      <w:proofErr w:type="spellStart"/>
      <w:r w:rsidRPr="006327E9">
        <w:rPr>
          <w:rFonts w:cs="David" w:hint="cs"/>
          <w:rtl/>
        </w:rPr>
        <w:t>הפרלמנטרי</w:t>
      </w:r>
      <w:proofErr w:type="spellEnd"/>
      <w:r w:rsidRPr="006327E9">
        <w:rPr>
          <w:rFonts w:cs="David" w:hint="cs"/>
          <w:rtl/>
        </w:rPr>
        <w:t xml:space="preserve">. הם משיבים כאן על הצעות לסדר-היום, על שאילתות, הם מגיבים על הצעות חוק. בוועדות הם מייצגים את הממשלה. כמי שעומד בראש ועדה, לאורך כל השנים מי שייצג את הממשלה בוועדה היה סגן שר הביטחון, לעניינים מאוד מהותיים, לעניינים שהם בליבת העבודה של משרד הביטחון. סגן השר אפרים סנה ולאחר מכן סגן השר מתן וילנאי היו שותפים לעבודה שלנו, אבל כנציגים מובהקים של הרשות המבצעת. אנחנו שואלים את עצמנו למה לא הרחקתם עד אבסורד, למה לא החלטתם להביא לכך ש-30 שרים יצביעו בוועדות. הרי מבחינה מעשית בזאת היו נפתרות כל בעיותיכם. 30 האנשים האלה ממילא כאן, ממילא הם יושבים כאן וממתינים להצבעות יומיים מתוך שלושת ימי עבודת הכנסת. אתם כבלתם אותם שלא יוכלו לצאת מהארץ, אתם לא נותנים להם לצאת בלי קיזוז. הם עושים עבודה יום-יומית כאן במליאה. למה לא חשבתם על זה שהם יכולים להיות אותו פתרון לבעיה שמציקה לכם? אפילו כשאתם מחפשים רק פתרון פוליטי, אתם עדיין מקובעים ברעיון שאי-אפשר לקעקע באופן מוחלט את הפרדת הרשויות. אני מציע לכם להפנים את העניין הזה, שאין הבדל בין סגן שר לבין שר, בשום הקשר. בנושאים שאנחנו עוסקים בהם כרגע אין שום הבדל, ולכן אתם צריכים לעשות חשיבה מחדש. </w:t>
      </w:r>
    </w:p>
    <w:p w14:paraId="6328AD31" w14:textId="77777777" w:rsidR="006327E9" w:rsidRPr="006327E9" w:rsidRDefault="006327E9" w:rsidP="006327E9">
      <w:pPr>
        <w:bidi/>
        <w:jc w:val="both"/>
        <w:rPr>
          <w:rFonts w:cs="David" w:hint="cs"/>
          <w:rtl/>
        </w:rPr>
      </w:pPr>
    </w:p>
    <w:p w14:paraId="2A892B76" w14:textId="77777777" w:rsidR="006327E9" w:rsidRPr="006327E9" w:rsidRDefault="006327E9" w:rsidP="006327E9">
      <w:pPr>
        <w:bidi/>
        <w:jc w:val="both"/>
        <w:rPr>
          <w:rFonts w:cs="David" w:hint="cs"/>
          <w:rtl/>
        </w:rPr>
      </w:pPr>
      <w:r w:rsidRPr="006327E9">
        <w:rPr>
          <w:rFonts w:cs="David" w:hint="cs"/>
          <w:rtl/>
        </w:rPr>
        <w:tab/>
        <w:t xml:space="preserve">יש פה שני אנשים שהיו יושבי-ראש ועדות הכנסת, ואני זכיתי להיות חבר ועדת הכנסת לאורך שנים, עוד לפני 20 שנה. אחד הדברים המרכזיים שתמיד רצינו לעשות בוועדת הכנסת הוא למנוע מצב שהכרעות בנושאים </w:t>
      </w:r>
      <w:proofErr w:type="spellStart"/>
      <w:r w:rsidRPr="006327E9">
        <w:rPr>
          <w:rFonts w:cs="David" w:hint="cs"/>
          <w:rtl/>
        </w:rPr>
        <w:t>פרלמנטריים</w:t>
      </w:r>
      <w:proofErr w:type="spellEnd"/>
      <w:r w:rsidRPr="006327E9">
        <w:rPr>
          <w:rFonts w:cs="David" w:hint="cs"/>
          <w:rtl/>
        </w:rPr>
        <w:t xml:space="preserve"> עוברות לבג"ץ. זה ביטוי קלאסי של חולשת הכנסת. זה נושא שתמיד קומם אותנו, בין אם היינו בקואליציה ובין אם באופוזיציה. הדיון שמתנהל כרגע למעשה פותח בפני בג"ץ את החדירה לעולם הזה, כי בג"ץ קבע בעבר שדיונים בכנסת שמתנהלים שלא על בסיס של פרידת יריעה רחבה של דיון אקדמי, של ראיית כלל הסוגיות שעומדות בכל ההקשרים, לפני שחבר הכנסת מצביע, זה דבר שמעיב על שיקול הדעת שבסופו של דבר הופעל. ואתה כיושב-ראש ועדת הכנסת, כראש הממשלה של עבודת הכנסת, צריך לוודא שלפחות בעשייה שאתה אחראי עליה, עבודת ועדת הכנסת, הדיון הוא שלם. הדיון היום הוא לא שלם, הוא דיון שבעיקרו לצערי הוא פוליטי. צריכים להביא לכאן רצף של דוברים שיש להם דעות לכאן ולכאן. אני כאיש אופוזיציה אשמח אם בג"ץ יפסול את ההחלטה, אבל כחבר הכנסת אהיה מאוד עצוב אם זה יקרה. לכן אני נותן לך עצה לא כאיש אופוזיציה, כדי לחזק את הסיכוי שלדיון הזה לא תהיה התערבות חוץ-</w:t>
      </w:r>
      <w:proofErr w:type="spellStart"/>
      <w:r w:rsidRPr="006327E9">
        <w:rPr>
          <w:rFonts w:cs="David" w:hint="cs"/>
          <w:rtl/>
        </w:rPr>
        <w:t>פרלמנטרית</w:t>
      </w:r>
      <w:proofErr w:type="spellEnd"/>
      <w:r w:rsidRPr="006327E9">
        <w:rPr>
          <w:rFonts w:cs="David" w:hint="cs"/>
          <w:rtl/>
        </w:rPr>
        <w:t xml:space="preserve">, התערבות של רשות אחרת שלא צריכה לנגוע בעניין שלנו, ואני מבקש שלא תהיה היום הכרעה. תקיים שניים-שלושה דיונים משמעותיים, בשיתוף או בלי שיתוף ועדת החוקה. אני, אגב, ממליץ לך בלי שיתוף ועדת החוקה, כי זה עניין קלאסי שוועדת הכנסת צריכה להכריע בו. אם לתיקון הזה יהיה רוב בסופו של דבר, ואני מקווה שלא, אז הוא יעבור עוד חודש. אבל לפחות שהנושא הזה יגובש ויעוצב על-פי השקפה שלנו בוועדת הכנסת. </w:t>
      </w:r>
    </w:p>
    <w:p w14:paraId="6B550E9A" w14:textId="77777777" w:rsidR="006327E9" w:rsidRPr="006327E9" w:rsidRDefault="006327E9" w:rsidP="006327E9">
      <w:pPr>
        <w:bidi/>
        <w:jc w:val="both"/>
        <w:rPr>
          <w:rFonts w:cs="David" w:hint="cs"/>
          <w:rtl/>
        </w:rPr>
      </w:pPr>
    </w:p>
    <w:p w14:paraId="391E27C0"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4E7C9B0" w14:textId="77777777" w:rsidR="006327E9" w:rsidRPr="006327E9" w:rsidRDefault="006327E9" w:rsidP="006327E9">
      <w:pPr>
        <w:bidi/>
        <w:ind w:left="-2"/>
        <w:jc w:val="both"/>
        <w:rPr>
          <w:rFonts w:cs="David" w:hint="cs"/>
          <w:u w:val="single"/>
          <w:rtl/>
        </w:rPr>
      </w:pPr>
    </w:p>
    <w:p w14:paraId="5B315614" w14:textId="77777777" w:rsidR="006327E9" w:rsidRPr="006327E9" w:rsidRDefault="006327E9" w:rsidP="006327E9">
      <w:pPr>
        <w:bidi/>
        <w:jc w:val="both"/>
        <w:rPr>
          <w:rFonts w:cs="David" w:hint="cs"/>
          <w:rtl/>
        </w:rPr>
      </w:pPr>
      <w:r w:rsidRPr="006327E9">
        <w:rPr>
          <w:rFonts w:cs="David" w:hint="cs"/>
          <w:rtl/>
        </w:rPr>
        <w:tab/>
        <w:t xml:space="preserve">תודה רבה. אני מניח שאדוני בדק כמה זמן לקח לתקן את התיקון הקודם ב-2008. בבקשה, חבר הכנסת אורי אריאל. </w:t>
      </w:r>
    </w:p>
    <w:p w14:paraId="0EC021BF" w14:textId="77777777" w:rsidR="006327E9" w:rsidRPr="006327E9" w:rsidRDefault="006327E9" w:rsidP="006327E9">
      <w:pPr>
        <w:bidi/>
        <w:jc w:val="both"/>
        <w:rPr>
          <w:rFonts w:cs="David" w:hint="cs"/>
          <w:rtl/>
        </w:rPr>
      </w:pPr>
    </w:p>
    <w:p w14:paraId="7BDB661D" w14:textId="77777777" w:rsidR="006327E9" w:rsidRPr="006327E9" w:rsidRDefault="006327E9" w:rsidP="006327E9">
      <w:pPr>
        <w:bidi/>
        <w:jc w:val="both"/>
        <w:rPr>
          <w:rFonts w:cs="David" w:hint="cs"/>
          <w:u w:val="single"/>
          <w:rtl/>
        </w:rPr>
      </w:pPr>
      <w:r w:rsidRPr="006327E9">
        <w:rPr>
          <w:rFonts w:cs="David" w:hint="cs"/>
          <w:u w:val="single"/>
          <w:rtl/>
        </w:rPr>
        <w:t>אורי אריאל:</w:t>
      </w:r>
    </w:p>
    <w:p w14:paraId="2AE95C8D" w14:textId="77777777" w:rsidR="006327E9" w:rsidRPr="006327E9" w:rsidRDefault="006327E9" w:rsidP="006327E9">
      <w:pPr>
        <w:bidi/>
        <w:jc w:val="both"/>
        <w:rPr>
          <w:rFonts w:cs="David" w:hint="cs"/>
          <w:rtl/>
        </w:rPr>
      </w:pPr>
    </w:p>
    <w:p w14:paraId="559043FF" w14:textId="77777777" w:rsidR="006327E9" w:rsidRPr="006327E9" w:rsidRDefault="006327E9" w:rsidP="006327E9">
      <w:pPr>
        <w:bidi/>
        <w:jc w:val="both"/>
        <w:rPr>
          <w:rFonts w:cs="David" w:hint="cs"/>
          <w:rtl/>
        </w:rPr>
      </w:pPr>
      <w:r w:rsidRPr="006327E9">
        <w:rPr>
          <w:rFonts w:cs="David" w:hint="cs"/>
          <w:rtl/>
        </w:rPr>
        <w:tab/>
        <w:t xml:space="preserve"> תודה, אדוני היושב-ראש. מה שאתם עושים היום זה לחצות את הדמוקרטיה באור אדום במהירות של 180 קילומטר, לא פחות מזה. אתם יודעים את זה. זה לא שאתם חושבים אחרת, אתם עושים דבר במודע, יושבים על הענף ובאותו זמן גם מנסרים אותו, ומרוצים מעצמכם. איך אני יודע שאתם יודעים? כי אמר לי בכיר מאוד בליכוד, בזמן הרכבת הקואליציה בממשלה. הוא הסביר לי למה טוב שיהיו הרבה שרים והרבה סגני שרים, ואני למדתי. הוא אמר: כל אלה מחויבים לבוא להצביע, אני לא צריך לרדוף אחריהם. יושב-ראש הקואליציה שיחליף אותי יודע שהם באים, והם גם ממושמעים. הם יצביעו כפי שהממשלה רוצה. אז מישהו עשה לך, כיושב-ראש הקואליציה, עבודה נוחה. יש לך 40 איש בכיס, עוד לפני שאתה מתחיל להתרוצץ ולספור. אבל זאת שערורייה. לא רק שעשיתם חטא אחד, אתם מוסיפים עליו פשע. אתם אומרים: גם סגני השרים </w:t>
      </w:r>
      <w:r w:rsidRPr="006327E9">
        <w:rPr>
          <w:rFonts w:cs="David"/>
          <w:rtl/>
        </w:rPr>
        <w:t>–</w:t>
      </w:r>
      <w:r w:rsidRPr="006327E9">
        <w:rPr>
          <w:rFonts w:cs="David" w:hint="cs"/>
          <w:rtl/>
        </w:rPr>
        <w:t xml:space="preserve"> ואתה יודע לא פחות טוב ממני, יותר טוב ממני, שהם ממש כמו אנשי הממשלה </w:t>
      </w:r>
      <w:r w:rsidRPr="006327E9">
        <w:rPr>
          <w:rFonts w:cs="David"/>
          <w:rtl/>
        </w:rPr>
        <w:t>–</w:t>
      </w:r>
      <w:r w:rsidRPr="006327E9">
        <w:rPr>
          <w:rFonts w:cs="David" w:hint="cs"/>
          <w:rtl/>
        </w:rPr>
        <w:t xml:space="preserve"> הם ישבו בוועדות ויפעילו את שיקול הדעת הרחב שלהם. זאת השתוללות. </w:t>
      </w:r>
    </w:p>
    <w:p w14:paraId="1A8D5F03" w14:textId="77777777" w:rsidR="006327E9" w:rsidRPr="006327E9" w:rsidRDefault="006327E9" w:rsidP="006327E9">
      <w:pPr>
        <w:bidi/>
        <w:jc w:val="both"/>
        <w:rPr>
          <w:rFonts w:cs="David" w:hint="cs"/>
          <w:rtl/>
        </w:rPr>
      </w:pPr>
    </w:p>
    <w:p w14:paraId="3C82B39B" w14:textId="77777777" w:rsidR="006327E9" w:rsidRPr="006327E9" w:rsidRDefault="006327E9" w:rsidP="006327E9">
      <w:pPr>
        <w:bidi/>
        <w:jc w:val="both"/>
        <w:rPr>
          <w:rFonts w:cs="David" w:hint="cs"/>
          <w:rtl/>
        </w:rPr>
      </w:pPr>
      <w:r w:rsidRPr="006327E9">
        <w:rPr>
          <w:rFonts w:cs="David" w:hint="cs"/>
          <w:rtl/>
        </w:rPr>
        <w:tab/>
        <w:t xml:space="preserve">אני פונה ליושב-ראש הכנסת. הוא לא יושב אתנו בדיון החשוב הזה. </w:t>
      </w:r>
    </w:p>
    <w:p w14:paraId="7D312004" w14:textId="77777777" w:rsidR="006327E9" w:rsidRPr="006327E9" w:rsidRDefault="006327E9" w:rsidP="006327E9">
      <w:pPr>
        <w:bidi/>
        <w:jc w:val="both"/>
        <w:rPr>
          <w:rFonts w:cs="David" w:hint="cs"/>
          <w:rtl/>
        </w:rPr>
      </w:pPr>
    </w:p>
    <w:p w14:paraId="60A62A12"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61A8CEAD" w14:textId="77777777" w:rsidR="006327E9" w:rsidRPr="006327E9" w:rsidRDefault="006327E9" w:rsidP="006327E9">
      <w:pPr>
        <w:bidi/>
        <w:jc w:val="both"/>
        <w:rPr>
          <w:rFonts w:cs="David" w:hint="cs"/>
          <w:rtl/>
        </w:rPr>
      </w:pPr>
    </w:p>
    <w:p w14:paraId="240DB065" w14:textId="77777777" w:rsidR="006327E9" w:rsidRPr="006327E9" w:rsidRDefault="006327E9" w:rsidP="006327E9">
      <w:pPr>
        <w:bidi/>
        <w:jc w:val="both"/>
        <w:rPr>
          <w:rFonts w:cs="David" w:hint="cs"/>
          <w:rtl/>
        </w:rPr>
      </w:pPr>
      <w:r w:rsidRPr="006327E9">
        <w:rPr>
          <w:rFonts w:cs="David" w:hint="cs"/>
          <w:rtl/>
        </w:rPr>
        <w:tab/>
        <w:t xml:space="preserve"> הוא החרים את הדיון?</w:t>
      </w:r>
    </w:p>
    <w:p w14:paraId="3C34DB99" w14:textId="77777777" w:rsidR="006327E9" w:rsidRPr="006327E9" w:rsidRDefault="006327E9" w:rsidP="006327E9">
      <w:pPr>
        <w:bidi/>
        <w:jc w:val="both"/>
        <w:rPr>
          <w:rFonts w:cs="David" w:hint="cs"/>
          <w:rtl/>
        </w:rPr>
      </w:pPr>
    </w:p>
    <w:p w14:paraId="52D94C4E" w14:textId="77777777" w:rsidR="006327E9" w:rsidRPr="006327E9" w:rsidRDefault="006327E9" w:rsidP="006327E9">
      <w:pPr>
        <w:bidi/>
        <w:jc w:val="both"/>
        <w:rPr>
          <w:rFonts w:cs="David" w:hint="cs"/>
          <w:u w:val="single"/>
          <w:rtl/>
        </w:rPr>
      </w:pPr>
      <w:r w:rsidRPr="006327E9">
        <w:rPr>
          <w:rFonts w:cs="David" w:hint="cs"/>
          <w:u w:val="single"/>
          <w:rtl/>
        </w:rPr>
        <w:t>אורי אריאל:</w:t>
      </w:r>
    </w:p>
    <w:p w14:paraId="7551305D" w14:textId="77777777" w:rsidR="006327E9" w:rsidRPr="006327E9" w:rsidRDefault="006327E9" w:rsidP="006327E9">
      <w:pPr>
        <w:bidi/>
        <w:jc w:val="both"/>
        <w:rPr>
          <w:rFonts w:cs="David" w:hint="cs"/>
          <w:rtl/>
        </w:rPr>
      </w:pPr>
    </w:p>
    <w:p w14:paraId="46B94C6E" w14:textId="77777777" w:rsidR="006327E9" w:rsidRPr="006327E9" w:rsidRDefault="006327E9" w:rsidP="006327E9">
      <w:pPr>
        <w:bidi/>
        <w:jc w:val="both"/>
        <w:rPr>
          <w:rFonts w:cs="David" w:hint="cs"/>
          <w:rtl/>
        </w:rPr>
      </w:pPr>
      <w:r w:rsidRPr="006327E9">
        <w:rPr>
          <w:rFonts w:cs="David" w:hint="cs"/>
          <w:rtl/>
        </w:rPr>
        <w:tab/>
        <w:t xml:space="preserve"> היה ראוי שהוא יהיה פה, אבל יכול להיות שיש לו דברים יותר חשובים. לא שאלתי אותו, לא הצלחתי לדבר אתו. אבל אני פונה אליך, מזכיר הכנסת, ופונה אליך, יושב-ראש הוועדה. אל תעשו בעניין הזה מחטף. ואם תעשו מחטף, אני כבר פניתי ליועציי המשפטיים שיבדקו את האפשרות ללכת לבג"ץ. </w:t>
      </w:r>
    </w:p>
    <w:p w14:paraId="4DB6007C" w14:textId="77777777" w:rsidR="006327E9" w:rsidRPr="006327E9" w:rsidRDefault="006327E9" w:rsidP="006327E9">
      <w:pPr>
        <w:bidi/>
        <w:jc w:val="both"/>
        <w:rPr>
          <w:rFonts w:cs="David" w:hint="cs"/>
          <w:rtl/>
        </w:rPr>
      </w:pPr>
    </w:p>
    <w:p w14:paraId="5A3D7DCC"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040FD268" w14:textId="77777777" w:rsidR="006327E9" w:rsidRPr="006327E9" w:rsidRDefault="006327E9" w:rsidP="006327E9">
      <w:pPr>
        <w:bidi/>
        <w:ind w:left="-2"/>
        <w:jc w:val="both"/>
        <w:rPr>
          <w:rFonts w:cs="David" w:hint="cs"/>
          <w:rtl/>
        </w:rPr>
      </w:pPr>
    </w:p>
    <w:p w14:paraId="6E078458" w14:textId="77777777" w:rsidR="006327E9" w:rsidRPr="006327E9" w:rsidRDefault="006327E9" w:rsidP="006327E9">
      <w:pPr>
        <w:bidi/>
        <w:jc w:val="both"/>
        <w:rPr>
          <w:rFonts w:cs="David" w:hint="cs"/>
          <w:rtl/>
        </w:rPr>
      </w:pPr>
      <w:r w:rsidRPr="006327E9">
        <w:rPr>
          <w:rFonts w:cs="David" w:hint="cs"/>
          <w:rtl/>
        </w:rPr>
        <w:tab/>
        <w:t xml:space="preserve">תצטרפו לבג"ץ של שלי. </w:t>
      </w:r>
    </w:p>
    <w:p w14:paraId="316D1663" w14:textId="77777777" w:rsidR="006327E9" w:rsidRPr="006327E9" w:rsidRDefault="006327E9" w:rsidP="006327E9">
      <w:pPr>
        <w:bidi/>
        <w:jc w:val="both"/>
        <w:rPr>
          <w:rFonts w:cs="David" w:hint="cs"/>
          <w:rtl/>
        </w:rPr>
      </w:pPr>
    </w:p>
    <w:p w14:paraId="41009587" w14:textId="77777777" w:rsidR="006327E9" w:rsidRPr="006327E9" w:rsidRDefault="006327E9" w:rsidP="006327E9">
      <w:pPr>
        <w:bidi/>
        <w:jc w:val="both"/>
        <w:rPr>
          <w:rFonts w:cs="David" w:hint="cs"/>
          <w:u w:val="single"/>
          <w:rtl/>
        </w:rPr>
      </w:pPr>
      <w:r w:rsidRPr="006327E9">
        <w:rPr>
          <w:rFonts w:cs="David" w:hint="cs"/>
          <w:u w:val="single"/>
          <w:rtl/>
        </w:rPr>
        <w:t>אורי אריאל:</w:t>
      </w:r>
    </w:p>
    <w:p w14:paraId="4E753369" w14:textId="77777777" w:rsidR="006327E9" w:rsidRPr="006327E9" w:rsidRDefault="006327E9" w:rsidP="006327E9">
      <w:pPr>
        <w:bidi/>
        <w:jc w:val="both"/>
        <w:rPr>
          <w:rFonts w:cs="David" w:hint="cs"/>
          <w:rtl/>
        </w:rPr>
      </w:pPr>
    </w:p>
    <w:p w14:paraId="0142150C" w14:textId="77777777" w:rsidR="006327E9" w:rsidRPr="006327E9" w:rsidRDefault="006327E9" w:rsidP="006327E9">
      <w:pPr>
        <w:bidi/>
        <w:jc w:val="both"/>
        <w:rPr>
          <w:rFonts w:cs="David" w:hint="cs"/>
          <w:rtl/>
        </w:rPr>
      </w:pPr>
      <w:r w:rsidRPr="006327E9">
        <w:rPr>
          <w:rFonts w:cs="David" w:hint="cs"/>
          <w:rtl/>
        </w:rPr>
        <w:tab/>
        <w:t xml:space="preserve"> לא אוסיף דברים על מה שאמר חבר הכנסת </w:t>
      </w:r>
      <w:proofErr w:type="spellStart"/>
      <w:r w:rsidRPr="006327E9">
        <w:rPr>
          <w:rFonts w:cs="David" w:hint="cs"/>
          <w:rtl/>
        </w:rPr>
        <w:t>הנגבי</w:t>
      </w:r>
      <w:proofErr w:type="spellEnd"/>
      <w:r w:rsidRPr="006327E9">
        <w:rPr>
          <w:rFonts w:cs="David" w:hint="cs"/>
          <w:rtl/>
        </w:rPr>
        <w:t xml:space="preserve">. אני לא חסיד של </w:t>
      </w:r>
      <w:proofErr w:type="spellStart"/>
      <w:r w:rsidRPr="006327E9">
        <w:rPr>
          <w:rFonts w:cs="David" w:hint="cs"/>
          <w:rtl/>
        </w:rPr>
        <w:t>הבג"ץ</w:t>
      </w:r>
      <w:proofErr w:type="spellEnd"/>
      <w:r w:rsidRPr="006327E9">
        <w:rPr>
          <w:rFonts w:cs="David" w:hint="cs"/>
          <w:rtl/>
        </w:rPr>
        <w:t xml:space="preserve">, וסיבותיי עמי. אני מציע לכם להמתין עם זה ולעשות דיון כמו שצריך. זה המינימום הנדרש. בכל מקרה, לצערי הרב אין לי פה קול. אתם הולכים בדרך רעה מאוד, שלא תועיל לכם. היא תפגע בכם, ואני מבקש ממך, אדוני היושב-ראש, לשקול את זה פעם נוספת ולא להביא את זה להצבעה היום במליאת הוועדה. תודה. </w:t>
      </w:r>
    </w:p>
    <w:p w14:paraId="5F2E0EED" w14:textId="77777777" w:rsidR="006327E9" w:rsidRPr="006327E9" w:rsidRDefault="006327E9" w:rsidP="006327E9">
      <w:pPr>
        <w:bidi/>
        <w:jc w:val="both"/>
        <w:rPr>
          <w:rFonts w:cs="David" w:hint="cs"/>
          <w:rtl/>
        </w:rPr>
      </w:pPr>
    </w:p>
    <w:p w14:paraId="04FF825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937827E" w14:textId="77777777" w:rsidR="006327E9" w:rsidRPr="006327E9" w:rsidRDefault="006327E9" w:rsidP="006327E9">
      <w:pPr>
        <w:bidi/>
        <w:ind w:left="-2"/>
        <w:jc w:val="both"/>
        <w:rPr>
          <w:rFonts w:cs="David" w:hint="cs"/>
          <w:u w:val="single"/>
          <w:rtl/>
        </w:rPr>
      </w:pPr>
    </w:p>
    <w:p w14:paraId="4195FB88" w14:textId="77777777" w:rsidR="006327E9" w:rsidRPr="006327E9" w:rsidRDefault="006327E9" w:rsidP="006327E9">
      <w:pPr>
        <w:bidi/>
        <w:jc w:val="both"/>
        <w:rPr>
          <w:rFonts w:cs="David" w:hint="cs"/>
          <w:rtl/>
        </w:rPr>
      </w:pPr>
      <w:r w:rsidRPr="006327E9">
        <w:rPr>
          <w:rFonts w:cs="David" w:hint="cs"/>
          <w:rtl/>
        </w:rPr>
        <w:tab/>
        <w:t xml:space="preserve">תודה רבה, חבר הכנסת אורי אריאל. חבר הכנסת נחמן שי, בבקשה. </w:t>
      </w:r>
    </w:p>
    <w:p w14:paraId="31DF6F7E" w14:textId="77777777" w:rsidR="006327E9" w:rsidRPr="006327E9" w:rsidRDefault="006327E9" w:rsidP="006327E9">
      <w:pPr>
        <w:bidi/>
        <w:jc w:val="both"/>
        <w:rPr>
          <w:rFonts w:cs="David" w:hint="cs"/>
          <w:rtl/>
        </w:rPr>
      </w:pPr>
    </w:p>
    <w:p w14:paraId="63C4FB81" w14:textId="77777777" w:rsidR="006327E9" w:rsidRPr="006327E9" w:rsidRDefault="006327E9" w:rsidP="006327E9">
      <w:pPr>
        <w:bidi/>
        <w:rPr>
          <w:rFonts w:cs="David" w:hint="cs"/>
          <w:u w:val="single"/>
          <w:rtl/>
        </w:rPr>
      </w:pPr>
      <w:r w:rsidRPr="006327E9">
        <w:rPr>
          <w:rFonts w:cs="David" w:hint="cs"/>
          <w:u w:val="single"/>
          <w:rtl/>
        </w:rPr>
        <w:t>נחמן שי:</w:t>
      </w:r>
    </w:p>
    <w:p w14:paraId="16F16FB0" w14:textId="77777777" w:rsidR="006327E9" w:rsidRPr="006327E9" w:rsidRDefault="006327E9" w:rsidP="006327E9">
      <w:pPr>
        <w:bidi/>
        <w:rPr>
          <w:rFonts w:cs="David" w:hint="cs"/>
          <w:rtl/>
        </w:rPr>
      </w:pPr>
    </w:p>
    <w:p w14:paraId="47567506" w14:textId="77777777" w:rsidR="006327E9" w:rsidRPr="006327E9" w:rsidRDefault="006327E9" w:rsidP="006327E9">
      <w:pPr>
        <w:bidi/>
        <w:jc w:val="both"/>
        <w:rPr>
          <w:rFonts w:cs="David" w:hint="cs"/>
          <w:rtl/>
        </w:rPr>
      </w:pPr>
      <w:r w:rsidRPr="006327E9">
        <w:rPr>
          <w:rFonts w:cs="David" w:hint="cs"/>
          <w:rtl/>
        </w:rPr>
        <w:tab/>
        <w:t xml:space="preserve"> תודה רבה, אדוני היושב-ראש. יש לנו פה תסריט שנכתב מראש, מוסיפים חטא על פשע. הרי דבר אחד גורר דבר אחר. אילולא הוקמה הממשלה הנפוחה הזאת והמנופחת, אז בכלל לא היינו צריכים את הדיון המיותר הזה, כי </w:t>
      </w:r>
      <w:proofErr w:type="spellStart"/>
      <w:r w:rsidRPr="006327E9">
        <w:rPr>
          <w:rFonts w:cs="David" w:hint="cs"/>
          <w:rtl/>
        </w:rPr>
        <w:t>היתה</w:t>
      </w:r>
      <w:proofErr w:type="spellEnd"/>
      <w:r w:rsidRPr="006327E9">
        <w:rPr>
          <w:rFonts w:cs="David" w:hint="cs"/>
          <w:rtl/>
        </w:rPr>
        <w:t xml:space="preserve"> ממשלה יעילה, קטנה, כמו שהבטיחו לנו, שיודעת לעשות את העבודה שלה, ולא היינו עכשיו יושבים פה כולנו ומבזבזים את זמננו על דבר שהוא מלכתחילה היה מיותר ולא חיוני. עכשיו התהליך הזה נמשך והוא יימשך הלאה. לדעתי הוא לא נגמר. באופן שיטתי פעולה גרועה אחת גוררת פעולה אחרת. </w:t>
      </w:r>
    </w:p>
    <w:p w14:paraId="5AD448F6" w14:textId="77777777" w:rsidR="006327E9" w:rsidRPr="006327E9" w:rsidRDefault="006327E9" w:rsidP="006327E9">
      <w:pPr>
        <w:bidi/>
        <w:jc w:val="both"/>
        <w:rPr>
          <w:rFonts w:cs="David" w:hint="cs"/>
          <w:rtl/>
        </w:rPr>
      </w:pPr>
    </w:p>
    <w:p w14:paraId="1CFFE0C8" w14:textId="77777777" w:rsidR="006327E9" w:rsidRPr="006327E9" w:rsidRDefault="006327E9" w:rsidP="006327E9">
      <w:pPr>
        <w:bidi/>
        <w:jc w:val="both"/>
        <w:rPr>
          <w:rFonts w:cs="David" w:hint="cs"/>
          <w:rtl/>
        </w:rPr>
      </w:pPr>
      <w:r w:rsidRPr="006327E9">
        <w:rPr>
          <w:rFonts w:cs="David" w:hint="cs"/>
          <w:rtl/>
        </w:rPr>
        <w:tab/>
        <w:t xml:space="preserve">אמרתם שאתם רוצים להקטין את ועדות הכנסת כדי שזה יקל על הוועדות. בסדר, זה נעשה. זה כבר החליש את הכנסת בשלב הראשון. עכשיו אתם רוצים להכניס את סגני השרים לתוך הדיונים האלה, וברור לכל שזה דבר אחד שמתנגש בדבר שני. </w:t>
      </w:r>
    </w:p>
    <w:p w14:paraId="1F5F2336" w14:textId="77777777" w:rsidR="006327E9" w:rsidRPr="006327E9" w:rsidRDefault="006327E9" w:rsidP="006327E9">
      <w:pPr>
        <w:bidi/>
        <w:jc w:val="both"/>
        <w:rPr>
          <w:rFonts w:cs="David" w:hint="cs"/>
          <w:rtl/>
        </w:rPr>
      </w:pPr>
    </w:p>
    <w:p w14:paraId="1FD69E31" w14:textId="77777777" w:rsidR="006327E9" w:rsidRPr="006327E9" w:rsidRDefault="006327E9" w:rsidP="006327E9">
      <w:pPr>
        <w:bidi/>
        <w:ind w:firstLine="720"/>
        <w:jc w:val="both"/>
        <w:rPr>
          <w:rFonts w:cs="David" w:hint="cs"/>
          <w:rtl/>
        </w:rPr>
      </w:pPr>
      <w:r w:rsidRPr="006327E9">
        <w:rPr>
          <w:rFonts w:cs="David" w:hint="cs"/>
          <w:rtl/>
        </w:rPr>
        <w:t xml:space="preserve">חבר הכנסת </w:t>
      </w:r>
      <w:proofErr w:type="spellStart"/>
      <w:r w:rsidRPr="006327E9">
        <w:rPr>
          <w:rFonts w:cs="David" w:hint="cs"/>
          <w:rtl/>
        </w:rPr>
        <w:t>אלקין</w:t>
      </w:r>
      <w:proofErr w:type="spellEnd"/>
      <w:r w:rsidRPr="006327E9">
        <w:rPr>
          <w:rFonts w:cs="David" w:hint="cs"/>
          <w:rtl/>
        </w:rPr>
        <w:t xml:space="preserve">, הציעו לך הצעות מכל הכיוונים, מאוד יפות ומאוד הגיוניות, להמתין עם העניין הזה, לתת לו לשקוע, לתת להיגיון לעשות את שלו. יכול להיות שתוכלו לחזור אלינו בשבוע הבא או בעוד שבועיים או בעוד שלושה, לאף אחד זה לא בוער, עם החלטות יותר נבונות. כרגע זו סטירת לחי לדמוקרטיה הישראלית. </w:t>
      </w:r>
    </w:p>
    <w:p w14:paraId="077F93E6" w14:textId="77777777" w:rsidR="006327E9" w:rsidRPr="006327E9" w:rsidRDefault="006327E9" w:rsidP="006327E9">
      <w:pPr>
        <w:bidi/>
        <w:ind w:firstLine="720"/>
        <w:jc w:val="both"/>
        <w:rPr>
          <w:rFonts w:cs="David" w:hint="cs"/>
          <w:rtl/>
        </w:rPr>
      </w:pPr>
    </w:p>
    <w:p w14:paraId="445986B7" w14:textId="77777777" w:rsidR="006327E9" w:rsidRPr="006327E9" w:rsidRDefault="006327E9" w:rsidP="006327E9">
      <w:pPr>
        <w:bidi/>
        <w:ind w:firstLine="720"/>
        <w:jc w:val="both"/>
        <w:rPr>
          <w:rFonts w:cs="David" w:hint="cs"/>
          <w:rtl/>
        </w:rPr>
      </w:pPr>
      <w:r w:rsidRPr="006327E9">
        <w:rPr>
          <w:rFonts w:cs="David" w:hint="cs"/>
          <w:rtl/>
        </w:rPr>
        <w:t xml:space="preserve">יש משהו משקר ומשכר בכוח. זה נדמה שעכשיו הכול אפשרי, עושים הכול. מחר יחליטו שהשמש זורחת מכיוון אחד ושוקעת מכיוון אחר, וזה בסדר. זה עובד, זה נפלא, זה נראה ממש נכון. דע לך שיום בהיר אחד הכול מתפוצץ. כך זה עובד. </w:t>
      </w:r>
    </w:p>
    <w:p w14:paraId="3992021B" w14:textId="77777777" w:rsidR="006327E9" w:rsidRPr="006327E9" w:rsidRDefault="006327E9" w:rsidP="006327E9">
      <w:pPr>
        <w:bidi/>
        <w:ind w:firstLine="720"/>
        <w:jc w:val="both"/>
        <w:rPr>
          <w:rFonts w:cs="David" w:hint="cs"/>
          <w:rtl/>
        </w:rPr>
      </w:pPr>
    </w:p>
    <w:p w14:paraId="3167A7AB"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70980723" w14:textId="77777777" w:rsidR="006327E9" w:rsidRPr="006327E9" w:rsidRDefault="006327E9" w:rsidP="006327E9">
      <w:pPr>
        <w:bidi/>
        <w:ind w:left="-2"/>
        <w:jc w:val="both"/>
        <w:rPr>
          <w:rFonts w:cs="David" w:hint="cs"/>
          <w:u w:val="single"/>
          <w:rtl/>
        </w:rPr>
      </w:pPr>
    </w:p>
    <w:p w14:paraId="1356B684" w14:textId="77777777" w:rsidR="006327E9" w:rsidRPr="006327E9" w:rsidRDefault="006327E9" w:rsidP="006327E9">
      <w:pPr>
        <w:bidi/>
        <w:ind w:firstLine="720"/>
        <w:jc w:val="both"/>
        <w:rPr>
          <w:rFonts w:cs="David" w:hint="cs"/>
          <w:rtl/>
        </w:rPr>
      </w:pPr>
      <w:r w:rsidRPr="006327E9">
        <w:rPr>
          <w:rFonts w:cs="David" w:hint="cs"/>
          <w:rtl/>
        </w:rPr>
        <w:t xml:space="preserve">תודה רבה. חבר הכנסת מולה מבקש את זכות הדיבור. </w:t>
      </w:r>
    </w:p>
    <w:p w14:paraId="00A48F8B" w14:textId="77777777" w:rsidR="006327E9" w:rsidRPr="006327E9" w:rsidRDefault="006327E9" w:rsidP="006327E9">
      <w:pPr>
        <w:bidi/>
        <w:ind w:firstLine="720"/>
        <w:jc w:val="both"/>
        <w:rPr>
          <w:rFonts w:cs="David" w:hint="cs"/>
          <w:rtl/>
        </w:rPr>
      </w:pPr>
    </w:p>
    <w:p w14:paraId="442373B4"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1F1AA0AD" w14:textId="77777777" w:rsidR="006327E9" w:rsidRPr="006327E9" w:rsidRDefault="006327E9" w:rsidP="006327E9">
      <w:pPr>
        <w:bidi/>
        <w:ind w:left="-2"/>
        <w:jc w:val="both"/>
        <w:rPr>
          <w:rFonts w:cs="David" w:hint="cs"/>
          <w:rtl/>
        </w:rPr>
      </w:pPr>
    </w:p>
    <w:p w14:paraId="5B92DB72" w14:textId="77777777" w:rsidR="006327E9" w:rsidRPr="006327E9" w:rsidRDefault="006327E9" w:rsidP="006327E9">
      <w:pPr>
        <w:bidi/>
        <w:ind w:firstLine="720"/>
        <w:jc w:val="both"/>
        <w:rPr>
          <w:rFonts w:cs="David" w:hint="cs"/>
          <w:rtl/>
        </w:rPr>
      </w:pPr>
      <w:r w:rsidRPr="006327E9">
        <w:rPr>
          <w:rFonts w:cs="David" w:hint="cs"/>
          <w:rtl/>
        </w:rPr>
        <w:t>מה קרה שנהיית פתאום נדיב במתן זכות דיבור? פתאום כולם נכנסים לרשימה?</w:t>
      </w:r>
    </w:p>
    <w:p w14:paraId="2BF99303" w14:textId="77777777" w:rsidR="006327E9" w:rsidRPr="006327E9" w:rsidRDefault="006327E9" w:rsidP="006327E9">
      <w:pPr>
        <w:bidi/>
        <w:ind w:firstLine="720"/>
        <w:jc w:val="both"/>
        <w:rPr>
          <w:rFonts w:cs="David" w:hint="cs"/>
          <w:rtl/>
        </w:rPr>
      </w:pPr>
    </w:p>
    <w:p w14:paraId="2089917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89E3E9F" w14:textId="77777777" w:rsidR="006327E9" w:rsidRPr="006327E9" w:rsidRDefault="006327E9" w:rsidP="006327E9">
      <w:pPr>
        <w:bidi/>
        <w:ind w:left="-2"/>
        <w:jc w:val="both"/>
        <w:rPr>
          <w:rFonts w:cs="David" w:hint="cs"/>
          <w:u w:val="single"/>
          <w:rtl/>
        </w:rPr>
      </w:pPr>
    </w:p>
    <w:p w14:paraId="49D54309" w14:textId="77777777" w:rsidR="006327E9" w:rsidRPr="006327E9" w:rsidRDefault="006327E9" w:rsidP="006327E9">
      <w:pPr>
        <w:bidi/>
        <w:ind w:firstLine="720"/>
        <w:jc w:val="both"/>
        <w:rPr>
          <w:rFonts w:cs="David" w:hint="cs"/>
          <w:rtl/>
        </w:rPr>
      </w:pPr>
      <w:r w:rsidRPr="006327E9">
        <w:rPr>
          <w:rFonts w:cs="David" w:hint="cs"/>
          <w:rtl/>
        </w:rPr>
        <w:t xml:space="preserve">אני מוכן לכבד את בקשתך ולא לתת לו לדבר. </w:t>
      </w:r>
    </w:p>
    <w:p w14:paraId="157991FB" w14:textId="77777777" w:rsidR="006327E9" w:rsidRPr="006327E9" w:rsidRDefault="006327E9" w:rsidP="006327E9">
      <w:pPr>
        <w:bidi/>
        <w:jc w:val="both"/>
        <w:rPr>
          <w:rFonts w:cs="David" w:hint="cs"/>
          <w:u w:val="single"/>
          <w:rtl/>
        </w:rPr>
      </w:pPr>
      <w:r w:rsidRPr="006327E9">
        <w:rPr>
          <w:rFonts w:cs="David" w:hint="cs"/>
          <w:u w:val="single"/>
          <w:rtl/>
        </w:rPr>
        <w:t>אחמד טיבי:</w:t>
      </w:r>
    </w:p>
    <w:p w14:paraId="73E1F843" w14:textId="77777777" w:rsidR="006327E9" w:rsidRPr="006327E9" w:rsidRDefault="006327E9" w:rsidP="006327E9">
      <w:pPr>
        <w:bidi/>
        <w:jc w:val="both"/>
        <w:rPr>
          <w:rFonts w:cs="David" w:hint="cs"/>
          <w:rtl/>
        </w:rPr>
      </w:pPr>
    </w:p>
    <w:p w14:paraId="3EFE1761" w14:textId="77777777" w:rsidR="006327E9" w:rsidRPr="006327E9" w:rsidRDefault="006327E9" w:rsidP="006327E9">
      <w:pPr>
        <w:bidi/>
        <w:jc w:val="both"/>
        <w:rPr>
          <w:rFonts w:cs="David" w:hint="cs"/>
          <w:rtl/>
        </w:rPr>
      </w:pPr>
      <w:r w:rsidRPr="006327E9">
        <w:rPr>
          <w:rFonts w:cs="David" w:hint="cs"/>
          <w:rtl/>
        </w:rPr>
        <w:tab/>
        <w:t xml:space="preserve">אני מבקש לדבר אחריו. </w:t>
      </w:r>
    </w:p>
    <w:p w14:paraId="34D3B397" w14:textId="77777777" w:rsidR="006327E9" w:rsidRPr="006327E9" w:rsidRDefault="006327E9" w:rsidP="006327E9">
      <w:pPr>
        <w:bidi/>
        <w:jc w:val="both"/>
        <w:rPr>
          <w:rFonts w:cs="David" w:hint="cs"/>
          <w:rtl/>
        </w:rPr>
      </w:pPr>
    </w:p>
    <w:p w14:paraId="389D690B" w14:textId="77777777" w:rsidR="006327E9" w:rsidRPr="006327E9" w:rsidRDefault="006327E9" w:rsidP="006327E9">
      <w:pPr>
        <w:bidi/>
        <w:jc w:val="both"/>
        <w:rPr>
          <w:rFonts w:cs="David" w:hint="cs"/>
          <w:u w:val="single"/>
          <w:rtl/>
        </w:rPr>
      </w:pPr>
      <w:r w:rsidRPr="006327E9">
        <w:rPr>
          <w:rFonts w:cs="David" w:hint="cs"/>
          <w:u w:val="single"/>
          <w:rtl/>
        </w:rPr>
        <w:t>שלמה מולה:</w:t>
      </w:r>
    </w:p>
    <w:p w14:paraId="09D3A5E3" w14:textId="77777777" w:rsidR="006327E9" w:rsidRPr="006327E9" w:rsidRDefault="006327E9" w:rsidP="006327E9">
      <w:pPr>
        <w:bidi/>
        <w:jc w:val="both"/>
        <w:rPr>
          <w:rFonts w:cs="David" w:hint="cs"/>
          <w:rtl/>
        </w:rPr>
      </w:pPr>
    </w:p>
    <w:p w14:paraId="178FB59B" w14:textId="77777777" w:rsidR="006327E9" w:rsidRPr="006327E9" w:rsidRDefault="006327E9" w:rsidP="006327E9">
      <w:pPr>
        <w:bidi/>
        <w:jc w:val="both"/>
        <w:rPr>
          <w:rFonts w:cs="David" w:hint="cs"/>
          <w:rtl/>
        </w:rPr>
      </w:pPr>
      <w:r w:rsidRPr="006327E9">
        <w:rPr>
          <w:rFonts w:cs="David" w:hint="cs"/>
          <w:rtl/>
        </w:rPr>
        <w:tab/>
        <w:t xml:space="preserve"> אדוני היושב-ראש, הממשלה הזאת, שנולדה בחטא, זאת ממשלת שערורייה. זאת ממשלה שאחרי שהיא הרחיבה את הכיסאות ואחרי שאתמול נתנה שוחד להסתדרות ולהתאחדות התעשיינים, עכשיו אתם רוצים באמצעות החקיקה הזאת שהכנסת תיתן שוחד נוסף לממשלה. </w:t>
      </w:r>
    </w:p>
    <w:p w14:paraId="7F36C15D" w14:textId="77777777" w:rsidR="006327E9" w:rsidRPr="006327E9" w:rsidRDefault="006327E9" w:rsidP="006327E9">
      <w:pPr>
        <w:bidi/>
        <w:jc w:val="both"/>
        <w:rPr>
          <w:rFonts w:cs="David" w:hint="cs"/>
          <w:rtl/>
        </w:rPr>
      </w:pPr>
    </w:p>
    <w:p w14:paraId="72A5069E"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3FFBC2BA" w14:textId="77777777" w:rsidR="006327E9" w:rsidRPr="006327E9" w:rsidRDefault="006327E9" w:rsidP="006327E9">
      <w:pPr>
        <w:bidi/>
        <w:ind w:left="-2"/>
        <w:jc w:val="both"/>
        <w:rPr>
          <w:rFonts w:cs="David" w:hint="cs"/>
          <w:rtl/>
        </w:rPr>
      </w:pPr>
    </w:p>
    <w:p w14:paraId="386A1FA1" w14:textId="77777777" w:rsidR="006327E9" w:rsidRPr="006327E9" w:rsidRDefault="006327E9" w:rsidP="006327E9">
      <w:pPr>
        <w:bidi/>
        <w:jc w:val="both"/>
        <w:rPr>
          <w:rFonts w:cs="David" w:hint="cs"/>
          <w:rtl/>
        </w:rPr>
      </w:pPr>
      <w:r w:rsidRPr="006327E9">
        <w:rPr>
          <w:rFonts w:cs="David" w:hint="cs"/>
          <w:rtl/>
        </w:rPr>
        <w:tab/>
        <w:t xml:space="preserve"> חבר הכנסת מולה, חשבתי שאתה סוציאליסט. השימוש במונח "שוחד" לצרכי העובדים במשק </w:t>
      </w:r>
      <w:r w:rsidRPr="006327E9">
        <w:rPr>
          <w:rFonts w:cs="David"/>
          <w:rtl/>
        </w:rPr>
        <w:t>–</w:t>
      </w:r>
      <w:r w:rsidRPr="006327E9">
        <w:rPr>
          <w:rFonts w:cs="David" w:hint="cs"/>
          <w:rtl/>
        </w:rPr>
        <w:t xml:space="preserve"> לא הייתי מאמינה שממך אשמע אותו. </w:t>
      </w:r>
    </w:p>
    <w:p w14:paraId="5A4C36F5" w14:textId="77777777" w:rsidR="006327E9" w:rsidRPr="006327E9" w:rsidRDefault="006327E9" w:rsidP="006327E9">
      <w:pPr>
        <w:bidi/>
        <w:jc w:val="both"/>
        <w:rPr>
          <w:rFonts w:cs="David" w:hint="cs"/>
          <w:rtl/>
        </w:rPr>
      </w:pPr>
    </w:p>
    <w:p w14:paraId="38E53C2E" w14:textId="77777777" w:rsidR="006327E9" w:rsidRPr="006327E9" w:rsidRDefault="006327E9" w:rsidP="006327E9">
      <w:pPr>
        <w:bidi/>
        <w:jc w:val="both"/>
        <w:rPr>
          <w:rFonts w:cs="David" w:hint="cs"/>
          <w:u w:val="single"/>
          <w:rtl/>
        </w:rPr>
      </w:pPr>
      <w:r w:rsidRPr="006327E9">
        <w:rPr>
          <w:rFonts w:cs="David" w:hint="cs"/>
          <w:u w:val="single"/>
          <w:rtl/>
        </w:rPr>
        <w:t>שלמה מולה:</w:t>
      </w:r>
    </w:p>
    <w:p w14:paraId="4D428F1F" w14:textId="77777777" w:rsidR="006327E9" w:rsidRPr="006327E9" w:rsidRDefault="006327E9" w:rsidP="006327E9">
      <w:pPr>
        <w:bidi/>
        <w:jc w:val="both"/>
        <w:rPr>
          <w:rFonts w:cs="David" w:hint="cs"/>
          <w:rtl/>
        </w:rPr>
      </w:pPr>
    </w:p>
    <w:p w14:paraId="0D796D02" w14:textId="77777777" w:rsidR="006327E9" w:rsidRPr="006327E9" w:rsidRDefault="006327E9" w:rsidP="006327E9">
      <w:pPr>
        <w:bidi/>
        <w:jc w:val="both"/>
        <w:rPr>
          <w:rFonts w:cs="David" w:hint="cs"/>
          <w:rtl/>
        </w:rPr>
      </w:pPr>
      <w:r w:rsidRPr="006327E9">
        <w:rPr>
          <w:rFonts w:cs="David" w:hint="cs"/>
          <w:rtl/>
        </w:rPr>
        <w:tab/>
        <w:t xml:space="preserve"> הוועדה הזאת נדרשת היום לדון בבקשה לרמוס את מהותה ואת קיומה של הדמוקרטיה הישראלית, את כנסת ישראל כמחוקקת. אני מקווה שמישהו יתעורר </w:t>
      </w:r>
      <w:r w:rsidRPr="006327E9">
        <w:rPr>
          <w:rFonts w:cs="David"/>
          <w:rtl/>
        </w:rPr>
        <w:t>–</w:t>
      </w:r>
      <w:r w:rsidRPr="006327E9">
        <w:rPr>
          <w:rFonts w:cs="David" w:hint="cs"/>
          <w:rtl/>
        </w:rPr>
        <w:t xml:space="preserve"> בטח ביבי עדיין ישן, הוא מזיע, קשה לו </w:t>
      </w:r>
      <w:r w:rsidRPr="006327E9">
        <w:rPr>
          <w:rFonts w:cs="David"/>
          <w:rtl/>
        </w:rPr>
        <w:t>–</w:t>
      </w:r>
      <w:r w:rsidRPr="006327E9">
        <w:rPr>
          <w:rFonts w:cs="David" w:hint="cs"/>
          <w:rtl/>
        </w:rPr>
        <w:t xml:space="preserve"> וייתן לכם הוראה להוריד את הנושא מסדר-היום. תודה רבה. </w:t>
      </w:r>
    </w:p>
    <w:p w14:paraId="0657A9EA" w14:textId="77777777" w:rsidR="006327E9" w:rsidRPr="006327E9" w:rsidRDefault="006327E9" w:rsidP="006327E9">
      <w:pPr>
        <w:bidi/>
        <w:jc w:val="both"/>
        <w:rPr>
          <w:rFonts w:cs="David" w:hint="cs"/>
          <w:rtl/>
        </w:rPr>
      </w:pPr>
    </w:p>
    <w:p w14:paraId="6C1E34B8"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5DD97851" w14:textId="77777777" w:rsidR="006327E9" w:rsidRPr="006327E9" w:rsidRDefault="006327E9" w:rsidP="006327E9">
      <w:pPr>
        <w:bidi/>
        <w:ind w:left="-2"/>
        <w:jc w:val="both"/>
        <w:rPr>
          <w:rFonts w:cs="David" w:hint="cs"/>
          <w:u w:val="single"/>
          <w:rtl/>
        </w:rPr>
      </w:pPr>
    </w:p>
    <w:p w14:paraId="7AE9B6D4" w14:textId="77777777" w:rsidR="006327E9" w:rsidRPr="006327E9" w:rsidRDefault="006327E9" w:rsidP="006327E9">
      <w:pPr>
        <w:bidi/>
        <w:jc w:val="both"/>
        <w:rPr>
          <w:rFonts w:cs="David" w:hint="cs"/>
          <w:rtl/>
        </w:rPr>
      </w:pPr>
      <w:r w:rsidRPr="006327E9">
        <w:rPr>
          <w:rFonts w:cs="David" w:hint="cs"/>
          <w:rtl/>
        </w:rPr>
        <w:tab/>
        <w:t xml:space="preserve">תודה רבה. חבר הכנסת טיבי, בבקשה. </w:t>
      </w:r>
    </w:p>
    <w:p w14:paraId="7317E96F" w14:textId="77777777" w:rsidR="006327E9" w:rsidRPr="006327E9" w:rsidRDefault="006327E9" w:rsidP="006327E9">
      <w:pPr>
        <w:bidi/>
        <w:jc w:val="both"/>
        <w:rPr>
          <w:rFonts w:cs="David" w:hint="cs"/>
          <w:rtl/>
        </w:rPr>
      </w:pPr>
    </w:p>
    <w:p w14:paraId="7763426E" w14:textId="77777777" w:rsidR="006327E9" w:rsidRPr="006327E9" w:rsidRDefault="006327E9" w:rsidP="006327E9">
      <w:pPr>
        <w:bidi/>
        <w:jc w:val="both"/>
        <w:rPr>
          <w:rFonts w:cs="David" w:hint="cs"/>
          <w:u w:val="single"/>
          <w:rtl/>
        </w:rPr>
      </w:pPr>
      <w:r w:rsidRPr="006327E9">
        <w:rPr>
          <w:rFonts w:cs="David" w:hint="cs"/>
          <w:u w:val="single"/>
          <w:rtl/>
        </w:rPr>
        <w:t>אחמד טיבי:</w:t>
      </w:r>
    </w:p>
    <w:p w14:paraId="35F86096" w14:textId="77777777" w:rsidR="006327E9" w:rsidRPr="006327E9" w:rsidRDefault="006327E9" w:rsidP="006327E9">
      <w:pPr>
        <w:bidi/>
        <w:jc w:val="both"/>
        <w:rPr>
          <w:rFonts w:cs="David" w:hint="cs"/>
          <w:rtl/>
        </w:rPr>
      </w:pPr>
    </w:p>
    <w:p w14:paraId="149E2041" w14:textId="77777777" w:rsidR="006327E9" w:rsidRPr="006327E9" w:rsidRDefault="006327E9" w:rsidP="006327E9">
      <w:pPr>
        <w:bidi/>
        <w:jc w:val="both"/>
        <w:rPr>
          <w:rFonts w:cs="David" w:hint="cs"/>
          <w:rtl/>
        </w:rPr>
      </w:pPr>
      <w:r w:rsidRPr="006327E9">
        <w:rPr>
          <w:rFonts w:cs="David" w:hint="cs"/>
          <w:rtl/>
        </w:rPr>
        <w:tab/>
        <w:t xml:space="preserve"> דובר על זכויות עובדים והסתדרות. לפני כמה ימים מתחתי ביקורת על עופר עיני מעל לדוכן. בדרך כלל הדברים שלי תמיד מצוטטים, אני לא מתלונן, חוץ מהנושא הזה. אף אחד לא ציטט את ההתקפה שלי על עופר עיני. למה? עד עכשיו אני לא יודע. אני יכול להבין פוליטיקאים שחוששים מעופר עיני. </w:t>
      </w:r>
    </w:p>
    <w:p w14:paraId="11481537" w14:textId="77777777" w:rsidR="006327E9" w:rsidRPr="006327E9" w:rsidRDefault="006327E9" w:rsidP="006327E9">
      <w:pPr>
        <w:bidi/>
        <w:jc w:val="both"/>
        <w:rPr>
          <w:rFonts w:cs="David" w:hint="cs"/>
          <w:rtl/>
        </w:rPr>
      </w:pPr>
    </w:p>
    <w:p w14:paraId="156289EB"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0051B2EC" w14:textId="77777777" w:rsidR="006327E9" w:rsidRPr="006327E9" w:rsidRDefault="006327E9" w:rsidP="006327E9">
      <w:pPr>
        <w:bidi/>
        <w:jc w:val="both"/>
        <w:rPr>
          <w:rFonts w:cs="David" w:hint="cs"/>
          <w:rtl/>
        </w:rPr>
      </w:pPr>
    </w:p>
    <w:p w14:paraId="5949C433" w14:textId="77777777" w:rsidR="006327E9" w:rsidRPr="006327E9" w:rsidRDefault="006327E9" w:rsidP="006327E9">
      <w:pPr>
        <w:bidi/>
        <w:jc w:val="both"/>
        <w:rPr>
          <w:rFonts w:cs="David" w:hint="cs"/>
          <w:rtl/>
        </w:rPr>
      </w:pPr>
      <w:r w:rsidRPr="006327E9">
        <w:rPr>
          <w:rFonts w:cs="David" w:hint="cs"/>
          <w:rtl/>
        </w:rPr>
        <w:tab/>
        <w:t xml:space="preserve"> אתה אומר את זה בדיוק ברגע ששלי יחימוביץ לא בחדר. </w:t>
      </w:r>
    </w:p>
    <w:p w14:paraId="7DF8C8C5" w14:textId="77777777" w:rsidR="006327E9" w:rsidRPr="006327E9" w:rsidRDefault="006327E9" w:rsidP="006327E9">
      <w:pPr>
        <w:bidi/>
        <w:jc w:val="both"/>
        <w:rPr>
          <w:rFonts w:cs="David" w:hint="cs"/>
          <w:rtl/>
        </w:rPr>
      </w:pPr>
    </w:p>
    <w:p w14:paraId="4C3B198A" w14:textId="77777777" w:rsidR="006327E9" w:rsidRPr="006327E9" w:rsidRDefault="006327E9" w:rsidP="006327E9">
      <w:pPr>
        <w:bidi/>
        <w:jc w:val="both"/>
        <w:rPr>
          <w:rFonts w:cs="David" w:hint="cs"/>
          <w:u w:val="single"/>
          <w:rtl/>
        </w:rPr>
      </w:pPr>
      <w:r w:rsidRPr="006327E9">
        <w:rPr>
          <w:rFonts w:cs="David" w:hint="cs"/>
          <w:u w:val="single"/>
          <w:rtl/>
        </w:rPr>
        <w:t>אחמד טיבי:</w:t>
      </w:r>
    </w:p>
    <w:p w14:paraId="124F933C" w14:textId="77777777" w:rsidR="006327E9" w:rsidRPr="006327E9" w:rsidRDefault="006327E9" w:rsidP="006327E9">
      <w:pPr>
        <w:bidi/>
        <w:jc w:val="both"/>
        <w:rPr>
          <w:rFonts w:cs="David" w:hint="cs"/>
          <w:rtl/>
        </w:rPr>
      </w:pPr>
    </w:p>
    <w:p w14:paraId="11D01EF2" w14:textId="77777777" w:rsidR="006327E9" w:rsidRPr="006327E9" w:rsidRDefault="006327E9" w:rsidP="006327E9">
      <w:pPr>
        <w:bidi/>
        <w:jc w:val="both"/>
        <w:rPr>
          <w:rFonts w:cs="David" w:hint="cs"/>
          <w:rtl/>
        </w:rPr>
      </w:pPr>
      <w:r w:rsidRPr="006327E9">
        <w:rPr>
          <w:rFonts w:cs="David" w:hint="cs"/>
          <w:rtl/>
        </w:rPr>
        <w:tab/>
        <w:t xml:space="preserve"> דיברנו, למשל, על מי שסוחר בזכויות עובדים. על מי שהקים ממשלה והתחיל להיות פוליטיקאי במקום להיות יושב-ראש ארגון עובדים, והקים ממשלה מנופחת, עם הוצאות דרקוניות, 30 פלוס תשעה. יש כאלה שיש להם תיקים, יש כאלה שסוחבים את התיקים שאין להם, ברשותך רוני. </w:t>
      </w:r>
    </w:p>
    <w:p w14:paraId="783FDB97" w14:textId="77777777" w:rsidR="006327E9" w:rsidRPr="006327E9" w:rsidRDefault="006327E9" w:rsidP="006327E9">
      <w:pPr>
        <w:bidi/>
        <w:jc w:val="both"/>
        <w:rPr>
          <w:rFonts w:cs="David" w:hint="cs"/>
          <w:rtl/>
        </w:rPr>
      </w:pPr>
    </w:p>
    <w:p w14:paraId="44D81A1B"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316E472A" w14:textId="77777777" w:rsidR="006327E9" w:rsidRPr="006327E9" w:rsidRDefault="006327E9" w:rsidP="006327E9">
      <w:pPr>
        <w:bidi/>
        <w:ind w:left="-2"/>
        <w:jc w:val="both"/>
        <w:rPr>
          <w:rFonts w:cs="David" w:hint="cs"/>
          <w:u w:val="single"/>
          <w:rtl/>
        </w:rPr>
      </w:pPr>
    </w:p>
    <w:p w14:paraId="6EACE96D" w14:textId="77777777" w:rsidR="006327E9" w:rsidRPr="006327E9" w:rsidRDefault="006327E9" w:rsidP="006327E9">
      <w:pPr>
        <w:bidi/>
        <w:jc w:val="both"/>
        <w:rPr>
          <w:rFonts w:cs="David" w:hint="cs"/>
          <w:rtl/>
        </w:rPr>
      </w:pPr>
      <w:r w:rsidRPr="006327E9">
        <w:rPr>
          <w:rFonts w:cs="David" w:hint="cs"/>
          <w:rtl/>
        </w:rPr>
        <w:tab/>
        <w:t xml:space="preserve"> זה ייכנס לתקשורת. </w:t>
      </w:r>
    </w:p>
    <w:p w14:paraId="7A83EC43" w14:textId="77777777" w:rsidR="006327E9" w:rsidRPr="006327E9" w:rsidRDefault="006327E9" w:rsidP="006327E9">
      <w:pPr>
        <w:bidi/>
        <w:jc w:val="both"/>
        <w:rPr>
          <w:rFonts w:cs="David" w:hint="cs"/>
          <w:rtl/>
        </w:rPr>
      </w:pPr>
    </w:p>
    <w:p w14:paraId="320BB54F" w14:textId="77777777" w:rsidR="006327E9" w:rsidRPr="006327E9" w:rsidRDefault="006327E9" w:rsidP="006327E9">
      <w:pPr>
        <w:bidi/>
        <w:jc w:val="both"/>
        <w:rPr>
          <w:rFonts w:cs="David" w:hint="cs"/>
          <w:u w:val="single"/>
          <w:rtl/>
        </w:rPr>
      </w:pPr>
      <w:r w:rsidRPr="006327E9">
        <w:rPr>
          <w:rFonts w:cs="David" w:hint="cs"/>
          <w:u w:val="single"/>
          <w:rtl/>
        </w:rPr>
        <w:t>אחמד טיבי:</w:t>
      </w:r>
    </w:p>
    <w:p w14:paraId="063771FE" w14:textId="77777777" w:rsidR="006327E9" w:rsidRPr="006327E9" w:rsidRDefault="006327E9" w:rsidP="006327E9">
      <w:pPr>
        <w:bidi/>
        <w:jc w:val="both"/>
        <w:rPr>
          <w:rFonts w:cs="David" w:hint="cs"/>
          <w:rtl/>
        </w:rPr>
      </w:pPr>
    </w:p>
    <w:p w14:paraId="181CCC08" w14:textId="77777777" w:rsidR="006327E9" w:rsidRPr="006327E9" w:rsidRDefault="006327E9" w:rsidP="006327E9">
      <w:pPr>
        <w:bidi/>
        <w:jc w:val="both"/>
        <w:rPr>
          <w:rFonts w:cs="David" w:hint="cs"/>
          <w:rtl/>
        </w:rPr>
      </w:pPr>
      <w:r w:rsidRPr="006327E9">
        <w:rPr>
          <w:rFonts w:cs="David" w:hint="cs"/>
          <w:rtl/>
        </w:rPr>
        <w:tab/>
        <w:t xml:space="preserve"> לכן אני תוהה אם ההצעה שלכם לאפשר לסגני שרים לבחור היא עוד נדבך בהרס מעמדה של הכנסת. בלאו הכי יש </w:t>
      </w:r>
      <w:proofErr w:type="spellStart"/>
      <w:r w:rsidRPr="006327E9">
        <w:rPr>
          <w:rFonts w:cs="David" w:hint="cs"/>
          <w:rtl/>
        </w:rPr>
        <w:t>מיוריזציה</w:t>
      </w:r>
      <w:proofErr w:type="spellEnd"/>
      <w:r w:rsidRPr="006327E9">
        <w:rPr>
          <w:rFonts w:cs="David" w:hint="cs"/>
          <w:rtl/>
        </w:rPr>
        <w:t xml:space="preserve"> בוטה בכנסת הזאת. אתם מעבירים כל מה שאתם רוצים. לפני שבוע התוכנית הכלכלית שהוצעה </w:t>
      </w:r>
      <w:proofErr w:type="spellStart"/>
      <w:r w:rsidRPr="006327E9">
        <w:rPr>
          <w:rFonts w:cs="David" w:hint="cs"/>
          <w:rtl/>
        </w:rPr>
        <w:t>היתה</w:t>
      </w:r>
      <w:proofErr w:type="spellEnd"/>
      <w:r w:rsidRPr="006327E9">
        <w:rPr>
          <w:rFonts w:cs="David" w:hint="cs"/>
          <w:rtl/>
        </w:rPr>
        <w:t xml:space="preserve"> הזויה. אני לא יודע מי חיבר אותה ומי העלה על הדעת למשל שיהיה יום אשפוז בתשלום, כמו חדרי לימוד בתשלום עוד מעט. זה אותו קונספט, זה אותו קו שמוליך לאפשר לסגני שרים </w:t>
      </w:r>
      <w:r w:rsidRPr="006327E9">
        <w:rPr>
          <w:rFonts w:cs="David"/>
          <w:rtl/>
        </w:rPr>
        <w:t>–</w:t>
      </w:r>
      <w:r w:rsidRPr="006327E9">
        <w:rPr>
          <w:rFonts w:cs="David" w:hint="cs"/>
          <w:rtl/>
        </w:rPr>
        <w:t xml:space="preserve"> אגב, כולם מוכשרים, מדובר באנשים המוכשרים ביותר במדינה הזאת, כי אחרת לא היו בוחרים דווקא בהם. יש אנשים פה שלא נבחרו להיות סגני שרים. </w:t>
      </w:r>
      <w:proofErr w:type="spellStart"/>
      <w:r w:rsidRPr="006327E9">
        <w:rPr>
          <w:rFonts w:cs="David" w:hint="cs"/>
          <w:rtl/>
        </w:rPr>
        <w:t>היתה</w:t>
      </w:r>
      <w:proofErr w:type="spellEnd"/>
      <w:r w:rsidRPr="006327E9">
        <w:rPr>
          <w:rFonts w:cs="David" w:hint="cs"/>
          <w:rtl/>
        </w:rPr>
        <w:t xml:space="preserve"> סלקציה ברורה, זה יהיה סגן שר וזה לא יהיה סגן שר. </w:t>
      </w:r>
    </w:p>
    <w:p w14:paraId="23CC0F92" w14:textId="77777777" w:rsidR="006327E9" w:rsidRPr="006327E9" w:rsidRDefault="006327E9" w:rsidP="006327E9">
      <w:pPr>
        <w:bidi/>
        <w:jc w:val="both"/>
        <w:rPr>
          <w:rFonts w:cs="David" w:hint="cs"/>
          <w:rtl/>
        </w:rPr>
      </w:pPr>
    </w:p>
    <w:p w14:paraId="667E2483" w14:textId="77777777" w:rsidR="006327E9" w:rsidRPr="006327E9" w:rsidRDefault="006327E9" w:rsidP="006327E9">
      <w:pPr>
        <w:bidi/>
        <w:jc w:val="both"/>
        <w:rPr>
          <w:rFonts w:cs="David" w:hint="cs"/>
          <w:u w:val="single"/>
          <w:rtl/>
        </w:rPr>
      </w:pPr>
      <w:r w:rsidRPr="006327E9">
        <w:rPr>
          <w:rFonts w:cs="David" w:hint="cs"/>
          <w:u w:val="single"/>
          <w:rtl/>
        </w:rPr>
        <w:t>אופיר פינס-פז:</w:t>
      </w:r>
    </w:p>
    <w:p w14:paraId="104B9294" w14:textId="77777777" w:rsidR="006327E9" w:rsidRPr="006327E9" w:rsidRDefault="006327E9" w:rsidP="006327E9">
      <w:pPr>
        <w:bidi/>
        <w:jc w:val="both"/>
        <w:rPr>
          <w:rFonts w:cs="David" w:hint="cs"/>
          <w:rtl/>
        </w:rPr>
      </w:pPr>
    </w:p>
    <w:p w14:paraId="3E42FB34" w14:textId="77777777" w:rsidR="006327E9" w:rsidRPr="006327E9" w:rsidRDefault="006327E9" w:rsidP="006327E9">
      <w:pPr>
        <w:bidi/>
        <w:jc w:val="both"/>
        <w:rPr>
          <w:rFonts w:cs="David" w:hint="cs"/>
          <w:rtl/>
        </w:rPr>
      </w:pPr>
      <w:r w:rsidRPr="006327E9">
        <w:rPr>
          <w:rFonts w:cs="David" w:hint="cs"/>
          <w:rtl/>
        </w:rPr>
        <w:tab/>
        <w:t xml:space="preserve"> שמות, שמות. </w:t>
      </w:r>
    </w:p>
    <w:p w14:paraId="2AABBFA7" w14:textId="77777777" w:rsidR="006327E9" w:rsidRPr="006327E9" w:rsidRDefault="006327E9" w:rsidP="006327E9">
      <w:pPr>
        <w:bidi/>
        <w:jc w:val="both"/>
        <w:rPr>
          <w:rFonts w:cs="David" w:hint="cs"/>
          <w:rtl/>
        </w:rPr>
      </w:pPr>
    </w:p>
    <w:p w14:paraId="19E42144" w14:textId="77777777" w:rsidR="006327E9" w:rsidRPr="006327E9" w:rsidRDefault="006327E9" w:rsidP="006327E9">
      <w:pPr>
        <w:bidi/>
        <w:jc w:val="both"/>
        <w:rPr>
          <w:rFonts w:cs="David" w:hint="cs"/>
          <w:u w:val="single"/>
          <w:rtl/>
        </w:rPr>
      </w:pPr>
      <w:r w:rsidRPr="006327E9">
        <w:rPr>
          <w:rFonts w:cs="David" w:hint="cs"/>
          <w:u w:val="single"/>
          <w:rtl/>
        </w:rPr>
        <w:t>אחמד טיבי:</w:t>
      </w:r>
    </w:p>
    <w:p w14:paraId="5FDCFF00" w14:textId="77777777" w:rsidR="006327E9" w:rsidRPr="006327E9" w:rsidRDefault="006327E9" w:rsidP="006327E9">
      <w:pPr>
        <w:bidi/>
        <w:jc w:val="both"/>
        <w:rPr>
          <w:rFonts w:cs="David" w:hint="cs"/>
          <w:rtl/>
        </w:rPr>
      </w:pPr>
    </w:p>
    <w:p w14:paraId="3C2F7FE9" w14:textId="77777777" w:rsidR="006327E9" w:rsidRPr="006327E9" w:rsidRDefault="006327E9" w:rsidP="006327E9">
      <w:pPr>
        <w:bidi/>
        <w:jc w:val="both"/>
        <w:rPr>
          <w:rFonts w:cs="David" w:hint="cs"/>
          <w:rtl/>
        </w:rPr>
      </w:pPr>
      <w:r w:rsidRPr="006327E9">
        <w:rPr>
          <w:rFonts w:cs="David" w:hint="cs"/>
          <w:rtl/>
        </w:rPr>
        <w:tab/>
        <w:t xml:space="preserve">יש למינציה. למשל יריב </w:t>
      </w:r>
      <w:proofErr w:type="spellStart"/>
      <w:r w:rsidRPr="006327E9">
        <w:rPr>
          <w:rFonts w:cs="David" w:hint="cs"/>
          <w:rtl/>
        </w:rPr>
        <w:t>לוין</w:t>
      </w:r>
      <w:proofErr w:type="spellEnd"/>
      <w:r w:rsidRPr="006327E9">
        <w:rPr>
          <w:rFonts w:cs="David" w:hint="cs"/>
          <w:rtl/>
        </w:rPr>
        <w:t xml:space="preserve"> הוא אחד האנשים האינטליגנטים שנכנסו לכנסת. אבל הוא לא סגן שר. הוא למשל מקופח. הוא שייך לאלה שקופחו בזה שהם לא סגני שרים. לכן, אדוני היושב-ראש, על-מנת שלא תגחכו לחלוטין את עבודת הכנסת הזאת, כדאי לכם למשוך את ההצעה הזאת. תודה. </w:t>
      </w:r>
    </w:p>
    <w:p w14:paraId="054AF07B" w14:textId="77777777" w:rsidR="006327E9" w:rsidRPr="006327E9" w:rsidRDefault="006327E9" w:rsidP="006327E9">
      <w:pPr>
        <w:bidi/>
        <w:jc w:val="both"/>
        <w:rPr>
          <w:rFonts w:cs="David" w:hint="cs"/>
          <w:rtl/>
        </w:rPr>
      </w:pPr>
    </w:p>
    <w:p w14:paraId="26F84234"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1D107C1E" w14:textId="77777777" w:rsidR="006327E9" w:rsidRPr="006327E9" w:rsidRDefault="006327E9" w:rsidP="006327E9">
      <w:pPr>
        <w:bidi/>
        <w:ind w:left="-2"/>
        <w:jc w:val="both"/>
        <w:rPr>
          <w:rFonts w:cs="David" w:hint="cs"/>
          <w:u w:val="single"/>
          <w:rtl/>
        </w:rPr>
      </w:pPr>
    </w:p>
    <w:p w14:paraId="1C76395B" w14:textId="77777777" w:rsidR="006327E9" w:rsidRPr="006327E9" w:rsidRDefault="006327E9" w:rsidP="006327E9">
      <w:pPr>
        <w:bidi/>
        <w:jc w:val="both"/>
        <w:rPr>
          <w:rFonts w:cs="David" w:hint="cs"/>
          <w:rtl/>
        </w:rPr>
      </w:pPr>
      <w:r w:rsidRPr="006327E9">
        <w:rPr>
          <w:rFonts w:cs="David" w:hint="cs"/>
          <w:rtl/>
        </w:rPr>
        <w:tab/>
        <w:t xml:space="preserve"> תודה. היועצת המשפטית, בבקשה. </w:t>
      </w:r>
    </w:p>
    <w:p w14:paraId="7E832335" w14:textId="77777777" w:rsidR="006327E9" w:rsidRPr="006327E9" w:rsidRDefault="006327E9" w:rsidP="006327E9">
      <w:pPr>
        <w:bidi/>
        <w:jc w:val="both"/>
        <w:rPr>
          <w:rFonts w:cs="David" w:hint="cs"/>
          <w:rtl/>
        </w:rPr>
      </w:pPr>
    </w:p>
    <w:p w14:paraId="07EAAF94"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515E760A" w14:textId="77777777" w:rsidR="006327E9" w:rsidRPr="006327E9" w:rsidRDefault="006327E9" w:rsidP="006327E9">
      <w:pPr>
        <w:bidi/>
        <w:jc w:val="both"/>
        <w:rPr>
          <w:rFonts w:cs="David" w:hint="cs"/>
          <w:rtl/>
        </w:rPr>
      </w:pPr>
    </w:p>
    <w:p w14:paraId="2FE33D18" w14:textId="77777777" w:rsidR="006327E9" w:rsidRPr="006327E9" w:rsidRDefault="006327E9" w:rsidP="006327E9">
      <w:pPr>
        <w:bidi/>
        <w:jc w:val="both"/>
        <w:rPr>
          <w:rFonts w:cs="David" w:hint="cs"/>
          <w:rtl/>
        </w:rPr>
      </w:pPr>
      <w:r w:rsidRPr="006327E9">
        <w:rPr>
          <w:rFonts w:cs="David" w:hint="cs"/>
          <w:rtl/>
        </w:rPr>
        <w:tab/>
        <w:t xml:space="preserve">עד חודש פברואר 2008 אכן תקנון הכנסת אפשר לסגני שרים לכהן בוועדות כנסת, והסייג היחיד בתקנון היה שהם לא יכולים להיות יושבי-ראש ועדה. </w:t>
      </w:r>
    </w:p>
    <w:p w14:paraId="3BAB84EE" w14:textId="77777777" w:rsidR="006327E9" w:rsidRPr="006327E9" w:rsidRDefault="006327E9" w:rsidP="006327E9">
      <w:pPr>
        <w:bidi/>
        <w:jc w:val="both"/>
        <w:rPr>
          <w:rFonts w:cs="David" w:hint="cs"/>
          <w:rtl/>
        </w:rPr>
      </w:pPr>
    </w:p>
    <w:p w14:paraId="3E1775AE"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50A582C" w14:textId="77777777" w:rsidR="006327E9" w:rsidRPr="006327E9" w:rsidRDefault="006327E9" w:rsidP="006327E9">
      <w:pPr>
        <w:bidi/>
        <w:ind w:left="-2"/>
        <w:jc w:val="both"/>
        <w:rPr>
          <w:rFonts w:cs="David" w:hint="cs"/>
          <w:u w:val="single"/>
          <w:rtl/>
        </w:rPr>
      </w:pPr>
    </w:p>
    <w:p w14:paraId="18E56029" w14:textId="77777777" w:rsidR="006327E9" w:rsidRPr="006327E9" w:rsidRDefault="006327E9" w:rsidP="006327E9">
      <w:pPr>
        <w:bidi/>
        <w:jc w:val="both"/>
        <w:rPr>
          <w:rFonts w:cs="David" w:hint="cs"/>
          <w:rtl/>
        </w:rPr>
      </w:pPr>
      <w:r w:rsidRPr="006327E9">
        <w:rPr>
          <w:rFonts w:cs="David" w:hint="cs"/>
          <w:rtl/>
        </w:rPr>
        <w:tab/>
        <w:t xml:space="preserve"> ולהצביע בענייני משרדם. </w:t>
      </w:r>
    </w:p>
    <w:p w14:paraId="32A6C602" w14:textId="77777777" w:rsidR="006327E9" w:rsidRPr="006327E9" w:rsidRDefault="006327E9" w:rsidP="006327E9">
      <w:pPr>
        <w:bidi/>
        <w:jc w:val="both"/>
        <w:rPr>
          <w:rFonts w:cs="David" w:hint="cs"/>
          <w:rtl/>
        </w:rPr>
      </w:pPr>
    </w:p>
    <w:p w14:paraId="43070EA5"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00C9BA92" w14:textId="77777777" w:rsidR="006327E9" w:rsidRPr="006327E9" w:rsidRDefault="006327E9" w:rsidP="006327E9">
      <w:pPr>
        <w:bidi/>
        <w:jc w:val="both"/>
        <w:rPr>
          <w:rFonts w:cs="David" w:hint="cs"/>
          <w:rtl/>
        </w:rPr>
      </w:pPr>
    </w:p>
    <w:p w14:paraId="5607125C" w14:textId="77777777" w:rsidR="006327E9" w:rsidRPr="006327E9" w:rsidRDefault="006327E9" w:rsidP="006327E9">
      <w:pPr>
        <w:bidi/>
        <w:jc w:val="both"/>
        <w:rPr>
          <w:rFonts w:cs="David" w:hint="cs"/>
          <w:rtl/>
        </w:rPr>
      </w:pPr>
      <w:r w:rsidRPr="006327E9">
        <w:rPr>
          <w:rFonts w:cs="David" w:hint="cs"/>
          <w:rtl/>
        </w:rPr>
        <w:tab/>
        <w:t xml:space="preserve"> לא בתקנון. במשך השנים ניתנו חוות דעת של הלשכה המשפטית, שגם יושמו בפועל. חוות הדעת הראשונה, של צבי ענבר, קבעה שסגן שר לא יהיה חבר בוועדה שעוסקת דרך קבע בענייני משרדו. מאוחר יותר נתנה אנה </w:t>
      </w:r>
      <w:proofErr w:type="spellStart"/>
      <w:r w:rsidRPr="006327E9">
        <w:rPr>
          <w:rFonts w:cs="David" w:hint="cs"/>
          <w:rtl/>
        </w:rPr>
        <w:t>שניידר</w:t>
      </w:r>
      <w:proofErr w:type="spellEnd"/>
      <w:r w:rsidRPr="006327E9">
        <w:rPr>
          <w:rFonts w:cs="David" w:hint="cs"/>
          <w:rtl/>
        </w:rPr>
        <w:t xml:space="preserve"> חוות דעת, שלפיה סגן שר לא יהיה חבר בוועדת הכספים, ושקלה האם זה גם יהיה נכון לוועדת הביקורת. מכיוון שהיא לא נשאלה על כך, היא לא נתנה על זה תשובה סופית, כפי שציין יושב-ראש הוועדה בתחילת הישיבה. בפועל גם היו תקדימים, גם אם לא רבים. מנהלת הוועדה מצאה כמה מקרים שבהם אכן סגני שרים כיהנו כחברים בוועדות הכנסת. אני יכולה גם להזכיר, שבכנסת ה-16 פעלה ועדת משנה שרצתה לנסח מחדש פרקים בתקנון הכנסת, בראשות חבר הכנסת דאז רשף חן, והיא הציעה לתקן את סעיף התקנון ולהכניס לתוכו את חוות הדעת שניתנו במשך השנים. הנוסח שמונח בפניכם מבוסס על הצעת ועדת רשף חן, שהוא טוב יותר מהנוסח שהיה קיים עד 2008 והוא מכניס פה סייגים, שסגן שר אכן לא יכהן בוועדה. </w:t>
      </w:r>
    </w:p>
    <w:p w14:paraId="68582A6A" w14:textId="77777777" w:rsidR="006327E9" w:rsidRPr="006327E9" w:rsidRDefault="006327E9" w:rsidP="006327E9">
      <w:pPr>
        <w:bidi/>
        <w:jc w:val="both"/>
        <w:rPr>
          <w:rFonts w:cs="David" w:hint="cs"/>
          <w:rtl/>
        </w:rPr>
      </w:pPr>
    </w:p>
    <w:p w14:paraId="19600565"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13BBA1DA" w14:textId="77777777" w:rsidR="006327E9" w:rsidRPr="006327E9" w:rsidRDefault="006327E9" w:rsidP="006327E9">
      <w:pPr>
        <w:bidi/>
        <w:jc w:val="both"/>
        <w:rPr>
          <w:rFonts w:cs="David" w:hint="cs"/>
          <w:rtl/>
        </w:rPr>
      </w:pPr>
    </w:p>
    <w:p w14:paraId="203CD77A" w14:textId="77777777" w:rsidR="006327E9" w:rsidRPr="006327E9" w:rsidRDefault="006327E9" w:rsidP="006327E9">
      <w:pPr>
        <w:bidi/>
        <w:jc w:val="both"/>
        <w:rPr>
          <w:rFonts w:cs="David" w:hint="cs"/>
          <w:rtl/>
        </w:rPr>
      </w:pPr>
      <w:r w:rsidRPr="006327E9">
        <w:rPr>
          <w:rFonts w:cs="David" w:hint="cs"/>
          <w:rtl/>
        </w:rPr>
        <w:tab/>
        <w:t xml:space="preserve"> רשף חן ו"שינוי" לא היו אורגנים לפרלמנטריזם הישראלי. </w:t>
      </w:r>
    </w:p>
    <w:p w14:paraId="59232E66" w14:textId="77777777" w:rsidR="006327E9" w:rsidRPr="006327E9" w:rsidRDefault="006327E9" w:rsidP="006327E9">
      <w:pPr>
        <w:bidi/>
        <w:jc w:val="both"/>
        <w:rPr>
          <w:rFonts w:cs="David" w:hint="cs"/>
          <w:rtl/>
        </w:rPr>
      </w:pPr>
    </w:p>
    <w:p w14:paraId="35B7D90B"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690E5A9A" w14:textId="77777777" w:rsidR="006327E9" w:rsidRPr="006327E9" w:rsidRDefault="006327E9" w:rsidP="006327E9">
      <w:pPr>
        <w:bidi/>
        <w:jc w:val="both"/>
        <w:rPr>
          <w:rFonts w:cs="David" w:hint="cs"/>
          <w:rtl/>
        </w:rPr>
      </w:pPr>
    </w:p>
    <w:p w14:paraId="66B6BD74" w14:textId="77777777" w:rsidR="006327E9" w:rsidRPr="006327E9" w:rsidRDefault="006327E9" w:rsidP="006327E9">
      <w:pPr>
        <w:bidi/>
        <w:jc w:val="both"/>
        <w:rPr>
          <w:rFonts w:cs="David" w:hint="cs"/>
          <w:rtl/>
        </w:rPr>
      </w:pPr>
      <w:r w:rsidRPr="006327E9">
        <w:rPr>
          <w:rFonts w:cs="David" w:hint="cs"/>
          <w:rtl/>
        </w:rPr>
        <w:tab/>
        <w:t xml:space="preserve"> הוא לא ישב שם לבד. </w:t>
      </w:r>
    </w:p>
    <w:p w14:paraId="0B8F007B" w14:textId="77777777" w:rsidR="006327E9" w:rsidRPr="006327E9" w:rsidRDefault="006327E9" w:rsidP="006327E9">
      <w:pPr>
        <w:bidi/>
        <w:jc w:val="both"/>
        <w:rPr>
          <w:rFonts w:cs="David" w:hint="cs"/>
          <w:rtl/>
        </w:rPr>
      </w:pPr>
    </w:p>
    <w:p w14:paraId="08123366"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3D4A72D2" w14:textId="77777777" w:rsidR="006327E9" w:rsidRPr="006327E9" w:rsidRDefault="006327E9" w:rsidP="006327E9">
      <w:pPr>
        <w:bidi/>
        <w:jc w:val="both"/>
        <w:rPr>
          <w:rFonts w:cs="David" w:hint="cs"/>
          <w:rtl/>
        </w:rPr>
      </w:pPr>
    </w:p>
    <w:p w14:paraId="6C23C6EA" w14:textId="77777777" w:rsidR="006327E9" w:rsidRPr="006327E9" w:rsidRDefault="006327E9" w:rsidP="006327E9">
      <w:pPr>
        <w:bidi/>
        <w:jc w:val="both"/>
        <w:rPr>
          <w:rFonts w:cs="David" w:hint="cs"/>
          <w:rtl/>
        </w:rPr>
      </w:pPr>
      <w:r w:rsidRPr="006327E9">
        <w:rPr>
          <w:rFonts w:cs="David" w:hint="cs"/>
          <w:rtl/>
        </w:rPr>
        <w:tab/>
        <w:t xml:space="preserve"> מותר לי להעיר את ההערה הזאת באופן כללי. </w:t>
      </w:r>
    </w:p>
    <w:p w14:paraId="3392FD0A" w14:textId="77777777" w:rsidR="006327E9" w:rsidRPr="006327E9" w:rsidRDefault="006327E9" w:rsidP="006327E9">
      <w:pPr>
        <w:bidi/>
        <w:jc w:val="both"/>
        <w:rPr>
          <w:rFonts w:cs="David" w:hint="cs"/>
          <w:rtl/>
        </w:rPr>
      </w:pPr>
    </w:p>
    <w:p w14:paraId="29023031"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53FF8D2F" w14:textId="77777777" w:rsidR="006327E9" w:rsidRPr="006327E9" w:rsidRDefault="006327E9" w:rsidP="006327E9">
      <w:pPr>
        <w:bidi/>
        <w:jc w:val="both"/>
        <w:rPr>
          <w:rFonts w:cs="David" w:hint="cs"/>
          <w:rtl/>
        </w:rPr>
      </w:pPr>
    </w:p>
    <w:p w14:paraId="0DD8258F" w14:textId="77777777" w:rsidR="006327E9" w:rsidRPr="006327E9" w:rsidRDefault="006327E9" w:rsidP="006327E9">
      <w:pPr>
        <w:bidi/>
        <w:jc w:val="both"/>
        <w:rPr>
          <w:rFonts w:cs="David" w:hint="cs"/>
          <w:rtl/>
        </w:rPr>
      </w:pPr>
      <w:r w:rsidRPr="006327E9">
        <w:rPr>
          <w:rFonts w:cs="David" w:hint="cs"/>
          <w:rtl/>
        </w:rPr>
        <w:tab/>
        <w:t xml:space="preserve"> אני לא אתייחס. </w:t>
      </w:r>
    </w:p>
    <w:p w14:paraId="38259E7D" w14:textId="77777777" w:rsidR="006327E9" w:rsidRPr="006327E9" w:rsidRDefault="006327E9" w:rsidP="006327E9">
      <w:pPr>
        <w:bidi/>
        <w:jc w:val="both"/>
        <w:rPr>
          <w:rFonts w:cs="David" w:hint="cs"/>
          <w:rtl/>
        </w:rPr>
      </w:pPr>
    </w:p>
    <w:p w14:paraId="163DFC73"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630A95DA" w14:textId="77777777" w:rsidR="006327E9" w:rsidRPr="006327E9" w:rsidRDefault="006327E9" w:rsidP="006327E9">
      <w:pPr>
        <w:bidi/>
        <w:ind w:left="-2"/>
        <w:jc w:val="both"/>
        <w:rPr>
          <w:rFonts w:cs="David" w:hint="cs"/>
          <w:u w:val="single"/>
          <w:rtl/>
        </w:rPr>
      </w:pPr>
    </w:p>
    <w:p w14:paraId="2823B060" w14:textId="77777777" w:rsidR="006327E9" w:rsidRPr="006327E9" w:rsidRDefault="006327E9" w:rsidP="006327E9">
      <w:pPr>
        <w:bidi/>
        <w:jc w:val="both"/>
        <w:rPr>
          <w:rFonts w:cs="David" w:hint="cs"/>
          <w:rtl/>
        </w:rPr>
      </w:pPr>
      <w:r w:rsidRPr="006327E9">
        <w:rPr>
          <w:rFonts w:cs="David" w:hint="cs"/>
          <w:rtl/>
        </w:rPr>
        <w:tab/>
        <w:t xml:space="preserve"> יש כלל לטיני שאומר לא לדבר סרה במתים. </w:t>
      </w:r>
    </w:p>
    <w:p w14:paraId="7C322717" w14:textId="77777777" w:rsidR="006327E9" w:rsidRPr="006327E9" w:rsidRDefault="006327E9" w:rsidP="006327E9">
      <w:pPr>
        <w:bidi/>
        <w:jc w:val="both"/>
        <w:rPr>
          <w:rFonts w:cs="David" w:hint="cs"/>
          <w:rtl/>
        </w:rPr>
      </w:pPr>
    </w:p>
    <w:p w14:paraId="2B12A3DA"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0524BDD6" w14:textId="77777777" w:rsidR="006327E9" w:rsidRPr="006327E9" w:rsidRDefault="006327E9" w:rsidP="006327E9">
      <w:pPr>
        <w:bidi/>
        <w:jc w:val="both"/>
        <w:rPr>
          <w:rFonts w:cs="David" w:hint="cs"/>
          <w:rtl/>
        </w:rPr>
      </w:pPr>
    </w:p>
    <w:p w14:paraId="6D9373D6" w14:textId="77777777" w:rsidR="006327E9" w:rsidRPr="006327E9" w:rsidRDefault="006327E9" w:rsidP="006327E9">
      <w:pPr>
        <w:bidi/>
        <w:jc w:val="both"/>
        <w:rPr>
          <w:rFonts w:cs="David" w:hint="cs"/>
          <w:rtl/>
        </w:rPr>
      </w:pPr>
      <w:r w:rsidRPr="006327E9">
        <w:rPr>
          <w:rFonts w:cs="David" w:hint="cs"/>
          <w:rtl/>
        </w:rPr>
        <w:tab/>
        <w:t xml:space="preserve"> לכן ההצעה שמונחת בפניכם כעת קובעת כמה סייגים. היא לא רק אומרת שסגן שר יוכל להיות חבר ועדה, אלא הוא יוכל להיות חבר ועדה אבל לא יושב-ראש ועדה או ועדת משנה, לא חבר בוועדת כספים או בוועדה לענייני ביקורת המדינה או ממלא-מקום, לא חבר בוועדה שענייני משרדו נידונים בה, וגם נאמר שהוא לא ישתתף כחבר או ממלא-מקום בישיבת ועדה הדנה בנושא שהוא ענייני משרדו. </w:t>
      </w:r>
    </w:p>
    <w:p w14:paraId="4CCFC251" w14:textId="77777777" w:rsidR="006327E9" w:rsidRPr="006327E9" w:rsidRDefault="006327E9" w:rsidP="006327E9">
      <w:pPr>
        <w:bidi/>
        <w:jc w:val="both"/>
        <w:rPr>
          <w:rFonts w:cs="David" w:hint="cs"/>
          <w:rtl/>
        </w:rPr>
      </w:pPr>
    </w:p>
    <w:p w14:paraId="595E74B7"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17B081C6" w14:textId="77777777" w:rsidR="006327E9" w:rsidRPr="006327E9" w:rsidRDefault="006327E9" w:rsidP="006327E9">
      <w:pPr>
        <w:bidi/>
        <w:ind w:left="-2"/>
        <w:jc w:val="both"/>
        <w:rPr>
          <w:rFonts w:cs="David" w:hint="cs"/>
          <w:rtl/>
        </w:rPr>
      </w:pPr>
    </w:p>
    <w:p w14:paraId="696F54FB" w14:textId="77777777" w:rsidR="006327E9" w:rsidRPr="006327E9" w:rsidRDefault="006327E9" w:rsidP="006327E9">
      <w:pPr>
        <w:bidi/>
        <w:jc w:val="both"/>
        <w:rPr>
          <w:rFonts w:cs="David" w:hint="cs"/>
          <w:rtl/>
        </w:rPr>
      </w:pPr>
      <w:r w:rsidRPr="006327E9">
        <w:rPr>
          <w:rFonts w:cs="David" w:hint="cs"/>
          <w:rtl/>
        </w:rPr>
        <w:tab/>
        <w:t xml:space="preserve"> ואם אין לו משרד?</w:t>
      </w:r>
    </w:p>
    <w:p w14:paraId="6F1C0908" w14:textId="77777777" w:rsidR="006327E9" w:rsidRPr="006327E9" w:rsidRDefault="006327E9" w:rsidP="006327E9">
      <w:pPr>
        <w:bidi/>
        <w:jc w:val="both"/>
        <w:rPr>
          <w:rFonts w:cs="David" w:hint="cs"/>
          <w:rtl/>
        </w:rPr>
      </w:pPr>
    </w:p>
    <w:p w14:paraId="21936EAB"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30096C37" w14:textId="77777777" w:rsidR="006327E9" w:rsidRPr="006327E9" w:rsidRDefault="006327E9" w:rsidP="006327E9">
      <w:pPr>
        <w:bidi/>
        <w:jc w:val="both"/>
        <w:rPr>
          <w:rFonts w:cs="David" w:hint="cs"/>
          <w:rtl/>
        </w:rPr>
      </w:pPr>
    </w:p>
    <w:p w14:paraId="74894881" w14:textId="77777777" w:rsidR="006327E9" w:rsidRPr="006327E9" w:rsidRDefault="006327E9" w:rsidP="006327E9">
      <w:pPr>
        <w:bidi/>
        <w:jc w:val="both"/>
        <w:rPr>
          <w:rFonts w:cs="David" w:hint="cs"/>
          <w:rtl/>
        </w:rPr>
      </w:pPr>
      <w:r w:rsidRPr="006327E9">
        <w:rPr>
          <w:rFonts w:cs="David" w:hint="cs"/>
          <w:rtl/>
        </w:rPr>
        <w:tab/>
        <w:t xml:space="preserve"> סגן שר ממונה במשרד. הדברים היו, וההצעה כעת טובה ממה שהיה. אבל אכן לפני כשנה יושבת-ראש הכנסת, במסגרת הצעות שונות שהיא הביאה לוועדות הכנסת על יחסים בין הממשלה לבין הכנסת, הציעה לקבוע באופן קטגורי שסגן שר לא יהיה חבר ועדה. עמדתנו </w:t>
      </w:r>
      <w:r w:rsidRPr="006327E9">
        <w:rPr>
          <w:rFonts w:cs="David"/>
          <w:rtl/>
        </w:rPr>
        <w:t>–</w:t>
      </w:r>
      <w:r w:rsidRPr="006327E9">
        <w:rPr>
          <w:rFonts w:cs="David" w:hint="cs"/>
          <w:rtl/>
        </w:rPr>
        <w:t xml:space="preserve"> כך חשבתי וכך גם חשבו חברי הכנסת </w:t>
      </w:r>
      <w:r w:rsidRPr="006327E9">
        <w:rPr>
          <w:rFonts w:cs="David"/>
          <w:rtl/>
        </w:rPr>
        <w:t>–</w:t>
      </w:r>
      <w:r w:rsidRPr="006327E9">
        <w:rPr>
          <w:rFonts w:cs="David" w:hint="cs"/>
          <w:rtl/>
        </w:rPr>
        <w:t xml:space="preserve"> שההצעה היא נכונה מבחינה משפטית ומבחינה קונסטיטוציונית. </w:t>
      </w:r>
    </w:p>
    <w:p w14:paraId="51AF647D" w14:textId="77777777" w:rsidR="006327E9" w:rsidRPr="006327E9" w:rsidRDefault="006327E9" w:rsidP="006327E9">
      <w:pPr>
        <w:bidi/>
        <w:jc w:val="both"/>
        <w:rPr>
          <w:rFonts w:cs="David" w:hint="cs"/>
          <w:rtl/>
        </w:rPr>
      </w:pPr>
    </w:p>
    <w:p w14:paraId="50AEF157"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626D7FF4" w14:textId="77777777" w:rsidR="006327E9" w:rsidRPr="006327E9" w:rsidRDefault="006327E9" w:rsidP="006327E9">
      <w:pPr>
        <w:bidi/>
        <w:ind w:left="-2"/>
        <w:jc w:val="both"/>
        <w:rPr>
          <w:rFonts w:cs="David" w:hint="cs"/>
          <w:u w:val="single"/>
          <w:rtl/>
        </w:rPr>
      </w:pPr>
    </w:p>
    <w:p w14:paraId="1DD29C51" w14:textId="77777777" w:rsidR="006327E9" w:rsidRPr="006327E9" w:rsidRDefault="006327E9" w:rsidP="006327E9">
      <w:pPr>
        <w:bidi/>
        <w:jc w:val="both"/>
        <w:rPr>
          <w:rFonts w:cs="David" w:hint="cs"/>
          <w:rtl/>
        </w:rPr>
      </w:pPr>
      <w:r w:rsidRPr="006327E9">
        <w:rPr>
          <w:rFonts w:cs="David" w:hint="cs"/>
          <w:rtl/>
        </w:rPr>
        <w:tab/>
        <w:t xml:space="preserve"> זאת אומרת, עמדת הייעוץ המשפטי שהמצב הקיים הוא המצב הנכון. </w:t>
      </w:r>
    </w:p>
    <w:p w14:paraId="33C39FC0" w14:textId="77777777" w:rsidR="006327E9" w:rsidRPr="006327E9" w:rsidRDefault="006327E9" w:rsidP="006327E9">
      <w:pPr>
        <w:bidi/>
        <w:jc w:val="both"/>
        <w:rPr>
          <w:rFonts w:cs="David" w:hint="cs"/>
          <w:rtl/>
        </w:rPr>
      </w:pPr>
    </w:p>
    <w:p w14:paraId="72D457CC"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57391F26" w14:textId="77777777" w:rsidR="006327E9" w:rsidRPr="006327E9" w:rsidRDefault="006327E9" w:rsidP="006327E9">
      <w:pPr>
        <w:bidi/>
        <w:ind w:left="-2"/>
        <w:jc w:val="both"/>
        <w:rPr>
          <w:rFonts w:cs="David" w:hint="cs"/>
          <w:rtl/>
        </w:rPr>
      </w:pPr>
    </w:p>
    <w:p w14:paraId="456CE054" w14:textId="77777777" w:rsidR="006327E9" w:rsidRPr="006327E9" w:rsidRDefault="006327E9" w:rsidP="006327E9">
      <w:pPr>
        <w:bidi/>
        <w:jc w:val="both"/>
        <w:rPr>
          <w:rFonts w:cs="David" w:hint="cs"/>
          <w:rtl/>
        </w:rPr>
      </w:pPr>
      <w:r w:rsidRPr="006327E9">
        <w:rPr>
          <w:rFonts w:cs="David" w:hint="cs"/>
          <w:rtl/>
        </w:rPr>
        <w:tab/>
        <w:t xml:space="preserve">כן, מבחינה קונסטיטוציונית. היא אמרה זאת. </w:t>
      </w:r>
    </w:p>
    <w:p w14:paraId="7CE6C317" w14:textId="77777777" w:rsidR="006327E9" w:rsidRPr="006327E9" w:rsidRDefault="006327E9" w:rsidP="006327E9">
      <w:pPr>
        <w:bidi/>
        <w:jc w:val="both"/>
        <w:rPr>
          <w:rFonts w:cs="David" w:hint="cs"/>
          <w:rtl/>
        </w:rPr>
      </w:pPr>
    </w:p>
    <w:p w14:paraId="3BD73B9F" w14:textId="77777777" w:rsidR="006327E9" w:rsidRDefault="006327E9" w:rsidP="006327E9">
      <w:pPr>
        <w:bidi/>
        <w:ind w:left="-2"/>
        <w:jc w:val="both"/>
        <w:rPr>
          <w:rFonts w:cs="David" w:hint="cs"/>
          <w:u w:val="single"/>
          <w:rtl/>
        </w:rPr>
      </w:pPr>
    </w:p>
    <w:p w14:paraId="4B171CC0" w14:textId="77777777" w:rsidR="006327E9" w:rsidRDefault="006327E9" w:rsidP="006327E9">
      <w:pPr>
        <w:bidi/>
        <w:ind w:left="-2"/>
        <w:jc w:val="both"/>
        <w:rPr>
          <w:rFonts w:cs="David" w:hint="cs"/>
          <w:u w:val="single"/>
          <w:rtl/>
        </w:rPr>
      </w:pPr>
    </w:p>
    <w:p w14:paraId="50B6D15C" w14:textId="77777777" w:rsidR="006327E9" w:rsidRDefault="006327E9" w:rsidP="006327E9">
      <w:pPr>
        <w:bidi/>
        <w:ind w:left="-2"/>
        <w:jc w:val="both"/>
        <w:rPr>
          <w:rFonts w:cs="David" w:hint="cs"/>
          <w:u w:val="single"/>
          <w:rtl/>
        </w:rPr>
      </w:pPr>
    </w:p>
    <w:p w14:paraId="108A8793" w14:textId="77777777" w:rsidR="006327E9" w:rsidRDefault="006327E9" w:rsidP="006327E9">
      <w:pPr>
        <w:bidi/>
        <w:ind w:left="-2"/>
        <w:jc w:val="both"/>
        <w:rPr>
          <w:rFonts w:cs="David" w:hint="cs"/>
          <w:u w:val="single"/>
          <w:rtl/>
        </w:rPr>
      </w:pPr>
    </w:p>
    <w:p w14:paraId="2D7FBB04" w14:textId="77777777" w:rsidR="006327E9" w:rsidRDefault="006327E9" w:rsidP="006327E9">
      <w:pPr>
        <w:bidi/>
        <w:ind w:left="-2"/>
        <w:jc w:val="both"/>
        <w:rPr>
          <w:rFonts w:cs="David" w:hint="cs"/>
          <w:u w:val="single"/>
          <w:rtl/>
        </w:rPr>
      </w:pPr>
    </w:p>
    <w:p w14:paraId="18364D2A" w14:textId="77777777" w:rsidR="006327E9" w:rsidRDefault="006327E9" w:rsidP="006327E9">
      <w:pPr>
        <w:bidi/>
        <w:ind w:left="-2"/>
        <w:jc w:val="both"/>
        <w:rPr>
          <w:rFonts w:cs="David" w:hint="cs"/>
          <w:u w:val="single"/>
          <w:rtl/>
        </w:rPr>
      </w:pPr>
    </w:p>
    <w:p w14:paraId="763B0D63"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27D7398" w14:textId="77777777" w:rsidR="006327E9" w:rsidRPr="006327E9" w:rsidRDefault="006327E9" w:rsidP="006327E9">
      <w:pPr>
        <w:bidi/>
        <w:ind w:left="-2"/>
        <w:jc w:val="both"/>
        <w:rPr>
          <w:rFonts w:cs="David" w:hint="cs"/>
          <w:u w:val="single"/>
          <w:rtl/>
        </w:rPr>
      </w:pPr>
    </w:p>
    <w:p w14:paraId="31C865F6" w14:textId="77777777" w:rsidR="006327E9" w:rsidRPr="006327E9" w:rsidRDefault="006327E9" w:rsidP="006327E9">
      <w:pPr>
        <w:bidi/>
        <w:jc w:val="both"/>
        <w:rPr>
          <w:rFonts w:cs="David" w:hint="cs"/>
          <w:rtl/>
        </w:rPr>
      </w:pPr>
      <w:r w:rsidRPr="006327E9">
        <w:rPr>
          <w:rFonts w:cs="David" w:hint="cs"/>
          <w:rtl/>
        </w:rPr>
        <w:tab/>
        <w:t xml:space="preserve"> רציתי לשמוע אותה. </w:t>
      </w:r>
    </w:p>
    <w:p w14:paraId="6FFC5CBD" w14:textId="77777777" w:rsidR="006327E9" w:rsidRPr="006327E9" w:rsidRDefault="006327E9" w:rsidP="006327E9">
      <w:pPr>
        <w:bidi/>
        <w:jc w:val="both"/>
        <w:rPr>
          <w:rFonts w:cs="David" w:hint="cs"/>
          <w:rtl/>
        </w:rPr>
      </w:pPr>
    </w:p>
    <w:p w14:paraId="3F7EBEB7" w14:textId="77777777" w:rsidR="006327E9" w:rsidRPr="006327E9" w:rsidRDefault="006327E9" w:rsidP="006327E9">
      <w:pPr>
        <w:bidi/>
        <w:jc w:val="both"/>
        <w:rPr>
          <w:rFonts w:cs="David" w:hint="cs"/>
          <w:u w:val="single"/>
          <w:rtl/>
        </w:rPr>
      </w:pPr>
      <w:r w:rsidRPr="006327E9">
        <w:rPr>
          <w:rFonts w:cs="David" w:hint="cs"/>
          <w:u w:val="single"/>
          <w:rtl/>
        </w:rPr>
        <w:t>אחמד טיבי:</w:t>
      </w:r>
    </w:p>
    <w:p w14:paraId="7C67364A" w14:textId="77777777" w:rsidR="006327E9" w:rsidRPr="006327E9" w:rsidRDefault="006327E9" w:rsidP="006327E9">
      <w:pPr>
        <w:bidi/>
        <w:jc w:val="both"/>
        <w:rPr>
          <w:rFonts w:cs="David" w:hint="cs"/>
          <w:rtl/>
        </w:rPr>
      </w:pPr>
    </w:p>
    <w:p w14:paraId="1E9A9D7C" w14:textId="77777777" w:rsidR="006327E9" w:rsidRPr="006327E9" w:rsidRDefault="006327E9" w:rsidP="006327E9">
      <w:pPr>
        <w:bidi/>
        <w:jc w:val="both"/>
        <w:rPr>
          <w:rFonts w:cs="David" w:hint="cs"/>
          <w:rtl/>
        </w:rPr>
      </w:pPr>
      <w:r w:rsidRPr="006327E9">
        <w:rPr>
          <w:rFonts w:cs="David" w:hint="cs"/>
          <w:rtl/>
        </w:rPr>
        <w:tab/>
        <w:t xml:space="preserve"> אנחנו מבקשים לשמוע תשובה </w:t>
      </w:r>
      <w:proofErr w:type="spellStart"/>
      <w:r w:rsidRPr="006327E9">
        <w:rPr>
          <w:rFonts w:cs="David" w:hint="cs"/>
          <w:rtl/>
        </w:rPr>
        <w:t>לרוני</w:t>
      </w:r>
      <w:proofErr w:type="spellEnd"/>
      <w:r w:rsidRPr="006327E9">
        <w:rPr>
          <w:rFonts w:cs="David" w:hint="cs"/>
          <w:rtl/>
        </w:rPr>
        <w:t xml:space="preserve"> בר-און. </w:t>
      </w:r>
    </w:p>
    <w:p w14:paraId="2C986767" w14:textId="77777777" w:rsidR="006327E9" w:rsidRPr="006327E9" w:rsidRDefault="006327E9" w:rsidP="006327E9">
      <w:pPr>
        <w:bidi/>
        <w:jc w:val="both"/>
        <w:rPr>
          <w:rFonts w:cs="David" w:hint="cs"/>
          <w:rtl/>
        </w:rPr>
      </w:pPr>
    </w:p>
    <w:p w14:paraId="6DC3AD96"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6E7452A" w14:textId="77777777" w:rsidR="006327E9" w:rsidRPr="006327E9" w:rsidRDefault="006327E9" w:rsidP="006327E9">
      <w:pPr>
        <w:bidi/>
        <w:ind w:left="-2"/>
        <w:jc w:val="both"/>
        <w:rPr>
          <w:rFonts w:cs="David" w:hint="cs"/>
          <w:u w:val="single"/>
          <w:rtl/>
        </w:rPr>
      </w:pPr>
    </w:p>
    <w:p w14:paraId="7154FE7F" w14:textId="77777777" w:rsidR="006327E9" w:rsidRPr="006327E9" w:rsidRDefault="006327E9" w:rsidP="006327E9">
      <w:pPr>
        <w:bidi/>
        <w:jc w:val="both"/>
        <w:rPr>
          <w:rFonts w:cs="David" w:hint="cs"/>
          <w:rtl/>
        </w:rPr>
      </w:pPr>
      <w:r w:rsidRPr="006327E9">
        <w:rPr>
          <w:rFonts w:cs="David" w:hint="cs"/>
          <w:rtl/>
        </w:rPr>
        <w:tab/>
        <w:t xml:space="preserve">היועצת המשפטית תבהיר את דבריה. כולנו מכירים את ארבל ויודעים שהיא תגיד דברים ברורים. בבקשה. </w:t>
      </w:r>
    </w:p>
    <w:p w14:paraId="64B44EB6" w14:textId="77777777" w:rsidR="006327E9" w:rsidRPr="006327E9" w:rsidRDefault="006327E9" w:rsidP="006327E9">
      <w:pPr>
        <w:bidi/>
        <w:jc w:val="both"/>
        <w:rPr>
          <w:rFonts w:cs="David" w:hint="cs"/>
          <w:rtl/>
        </w:rPr>
      </w:pPr>
    </w:p>
    <w:p w14:paraId="743C90A1"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52855BA3" w14:textId="77777777" w:rsidR="006327E9" w:rsidRPr="006327E9" w:rsidRDefault="006327E9" w:rsidP="006327E9">
      <w:pPr>
        <w:bidi/>
        <w:jc w:val="both"/>
        <w:rPr>
          <w:rFonts w:cs="David" w:hint="cs"/>
          <w:rtl/>
        </w:rPr>
      </w:pPr>
    </w:p>
    <w:p w14:paraId="61194C76" w14:textId="77777777" w:rsidR="006327E9" w:rsidRPr="006327E9" w:rsidRDefault="006327E9" w:rsidP="006327E9">
      <w:pPr>
        <w:bidi/>
        <w:jc w:val="both"/>
        <w:rPr>
          <w:rFonts w:cs="David" w:hint="cs"/>
          <w:rtl/>
        </w:rPr>
      </w:pPr>
      <w:r w:rsidRPr="006327E9">
        <w:rPr>
          <w:rFonts w:cs="David" w:hint="cs"/>
          <w:rtl/>
        </w:rPr>
        <w:tab/>
        <w:t xml:space="preserve"> אקדים ואומר, והדברים נאמרים גם על דעתה של היועצת המשפטית לכנסת, שאנחנו לא חושבים שהתיקון אינו אפשרי, אנחנו לא חושבים שיש מניעה משפטית בתיקון המוצע. כמו שאמרתי, סברנו שהתיקון כפי שנעשה לפני שנה, כפי שקיים היום, הוא טוב יותר. </w:t>
      </w:r>
    </w:p>
    <w:p w14:paraId="22973950" w14:textId="77777777" w:rsidR="006327E9" w:rsidRPr="006327E9" w:rsidRDefault="006327E9" w:rsidP="006327E9">
      <w:pPr>
        <w:bidi/>
        <w:jc w:val="both"/>
        <w:rPr>
          <w:rFonts w:cs="David" w:hint="cs"/>
          <w:rtl/>
        </w:rPr>
      </w:pPr>
    </w:p>
    <w:p w14:paraId="1E7E81DD"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7648BFEB" w14:textId="77777777" w:rsidR="006327E9" w:rsidRPr="006327E9" w:rsidRDefault="006327E9" w:rsidP="006327E9">
      <w:pPr>
        <w:bidi/>
        <w:ind w:left="-2"/>
        <w:jc w:val="both"/>
        <w:rPr>
          <w:rFonts w:cs="David" w:hint="cs"/>
          <w:rtl/>
        </w:rPr>
      </w:pPr>
    </w:p>
    <w:p w14:paraId="5FF782E5" w14:textId="77777777" w:rsidR="006327E9" w:rsidRPr="006327E9" w:rsidRDefault="006327E9" w:rsidP="006327E9">
      <w:pPr>
        <w:bidi/>
        <w:jc w:val="both"/>
        <w:rPr>
          <w:rFonts w:cs="David" w:hint="cs"/>
          <w:rtl/>
        </w:rPr>
      </w:pPr>
      <w:r w:rsidRPr="006327E9">
        <w:rPr>
          <w:rFonts w:cs="David" w:hint="cs"/>
          <w:rtl/>
        </w:rPr>
        <w:tab/>
        <w:t xml:space="preserve"> הוא נכון מבחינה קונסטיטוציונית? </w:t>
      </w:r>
    </w:p>
    <w:p w14:paraId="35657404" w14:textId="77777777" w:rsidR="006327E9" w:rsidRPr="006327E9" w:rsidRDefault="006327E9" w:rsidP="006327E9">
      <w:pPr>
        <w:bidi/>
        <w:jc w:val="both"/>
        <w:rPr>
          <w:rFonts w:cs="David" w:hint="cs"/>
          <w:rtl/>
        </w:rPr>
      </w:pPr>
    </w:p>
    <w:p w14:paraId="10209BB7"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E02824A" w14:textId="77777777" w:rsidR="006327E9" w:rsidRPr="006327E9" w:rsidRDefault="006327E9" w:rsidP="006327E9">
      <w:pPr>
        <w:bidi/>
        <w:ind w:left="-2"/>
        <w:jc w:val="both"/>
        <w:rPr>
          <w:rFonts w:cs="David" w:hint="cs"/>
          <w:u w:val="single"/>
          <w:rtl/>
        </w:rPr>
      </w:pPr>
    </w:p>
    <w:p w14:paraId="514D1D4F" w14:textId="77777777" w:rsidR="006327E9" w:rsidRPr="006327E9" w:rsidRDefault="006327E9" w:rsidP="006327E9">
      <w:pPr>
        <w:bidi/>
        <w:jc w:val="both"/>
        <w:rPr>
          <w:rFonts w:cs="David" w:hint="cs"/>
          <w:rtl/>
        </w:rPr>
      </w:pPr>
      <w:r w:rsidRPr="006327E9">
        <w:rPr>
          <w:rFonts w:cs="David" w:hint="cs"/>
          <w:rtl/>
        </w:rPr>
        <w:tab/>
        <w:t xml:space="preserve">חברת הכנסת יחימוביץ, אני קורא אותך לסדר פעם ראשונה. את מפריעה ליועצת המשפטית לדבר. </w:t>
      </w:r>
    </w:p>
    <w:p w14:paraId="166A4408" w14:textId="77777777" w:rsidR="006327E9" w:rsidRPr="006327E9" w:rsidRDefault="006327E9" w:rsidP="006327E9">
      <w:pPr>
        <w:bidi/>
        <w:jc w:val="both"/>
        <w:rPr>
          <w:rFonts w:cs="David" w:hint="cs"/>
          <w:rtl/>
        </w:rPr>
      </w:pPr>
    </w:p>
    <w:p w14:paraId="05C0A2B4"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4A2E84EB" w14:textId="77777777" w:rsidR="006327E9" w:rsidRPr="006327E9" w:rsidRDefault="006327E9" w:rsidP="006327E9">
      <w:pPr>
        <w:bidi/>
        <w:jc w:val="both"/>
        <w:rPr>
          <w:rFonts w:cs="David" w:hint="cs"/>
          <w:rtl/>
        </w:rPr>
      </w:pPr>
    </w:p>
    <w:p w14:paraId="75AE07AE" w14:textId="77777777" w:rsidR="006327E9" w:rsidRPr="006327E9" w:rsidRDefault="006327E9" w:rsidP="006327E9">
      <w:pPr>
        <w:bidi/>
        <w:jc w:val="both"/>
        <w:rPr>
          <w:rFonts w:cs="David" w:hint="cs"/>
          <w:rtl/>
        </w:rPr>
      </w:pPr>
      <w:r w:rsidRPr="006327E9">
        <w:rPr>
          <w:rFonts w:cs="David" w:hint="cs"/>
          <w:rtl/>
        </w:rPr>
        <w:tab/>
        <w:t xml:space="preserve"> המצב הקיים הוא טוב יותר. הפרלמנט לא ירוויח מהתיקון המוצע. </w:t>
      </w:r>
    </w:p>
    <w:p w14:paraId="30699606" w14:textId="77777777" w:rsidR="006327E9" w:rsidRPr="006327E9" w:rsidRDefault="006327E9" w:rsidP="006327E9">
      <w:pPr>
        <w:bidi/>
        <w:jc w:val="both"/>
        <w:rPr>
          <w:rFonts w:cs="David" w:hint="cs"/>
          <w:rtl/>
        </w:rPr>
      </w:pPr>
    </w:p>
    <w:p w14:paraId="5DAD28BD"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5700BC37" w14:textId="77777777" w:rsidR="006327E9" w:rsidRPr="006327E9" w:rsidRDefault="006327E9" w:rsidP="006327E9">
      <w:pPr>
        <w:bidi/>
        <w:ind w:left="-2"/>
        <w:jc w:val="both"/>
        <w:rPr>
          <w:rFonts w:cs="David" w:hint="cs"/>
          <w:rtl/>
        </w:rPr>
      </w:pPr>
    </w:p>
    <w:p w14:paraId="524176DA" w14:textId="77777777" w:rsidR="006327E9" w:rsidRPr="006327E9" w:rsidRDefault="006327E9" w:rsidP="006327E9">
      <w:pPr>
        <w:bidi/>
        <w:jc w:val="both"/>
        <w:rPr>
          <w:rFonts w:cs="David" w:hint="cs"/>
          <w:rtl/>
        </w:rPr>
      </w:pPr>
      <w:r w:rsidRPr="006327E9">
        <w:rPr>
          <w:rFonts w:cs="David" w:hint="cs"/>
          <w:rtl/>
        </w:rPr>
        <w:tab/>
        <w:t xml:space="preserve">את באת מאנגלייה? נראה שהיא </w:t>
      </w:r>
      <w:proofErr w:type="spellStart"/>
      <w:r w:rsidRPr="006327E9">
        <w:rPr>
          <w:rFonts w:cs="David" w:hint="cs"/>
          <w:rtl/>
        </w:rPr>
        <w:t>היתה</w:t>
      </w:r>
      <w:proofErr w:type="spellEnd"/>
      <w:r w:rsidRPr="006327E9">
        <w:rPr>
          <w:rFonts w:cs="David" w:hint="cs"/>
          <w:rtl/>
        </w:rPr>
        <w:t xml:space="preserve"> בפרלמנט הבריטי. </w:t>
      </w:r>
    </w:p>
    <w:p w14:paraId="3479601D" w14:textId="77777777" w:rsidR="006327E9" w:rsidRPr="006327E9" w:rsidRDefault="006327E9" w:rsidP="006327E9">
      <w:pPr>
        <w:bidi/>
        <w:jc w:val="both"/>
        <w:rPr>
          <w:rFonts w:cs="David" w:hint="cs"/>
          <w:rtl/>
        </w:rPr>
      </w:pPr>
    </w:p>
    <w:p w14:paraId="2F6906FD"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6B3DD234" w14:textId="77777777" w:rsidR="006327E9" w:rsidRPr="006327E9" w:rsidRDefault="006327E9" w:rsidP="006327E9">
      <w:pPr>
        <w:bidi/>
        <w:jc w:val="both"/>
        <w:rPr>
          <w:rFonts w:cs="David" w:hint="cs"/>
          <w:rtl/>
        </w:rPr>
      </w:pPr>
    </w:p>
    <w:p w14:paraId="3DB5FADE" w14:textId="77777777" w:rsidR="006327E9" w:rsidRPr="006327E9" w:rsidRDefault="006327E9" w:rsidP="006327E9">
      <w:pPr>
        <w:bidi/>
        <w:jc w:val="both"/>
        <w:rPr>
          <w:rFonts w:cs="David" w:hint="cs"/>
          <w:rtl/>
        </w:rPr>
      </w:pPr>
      <w:r w:rsidRPr="006327E9">
        <w:rPr>
          <w:rFonts w:cs="David" w:hint="cs"/>
          <w:rtl/>
        </w:rPr>
        <w:tab/>
        <w:t xml:space="preserve"> החשש הוא כמובן, שעבודת הוועדות תיפגע גם מהפן המהותי. </w:t>
      </w:r>
    </w:p>
    <w:p w14:paraId="0965F8BC" w14:textId="77777777" w:rsidR="006327E9" w:rsidRPr="006327E9" w:rsidRDefault="006327E9" w:rsidP="006327E9">
      <w:pPr>
        <w:bidi/>
        <w:jc w:val="both"/>
        <w:rPr>
          <w:rFonts w:cs="David" w:hint="cs"/>
          <w:rtl/>
        </w:rPr>
      </w:pPr>
    </w:p>
    <w:p w14:paraId="2803EEDC"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39EF27FE" w14:textId="77777777" w:rsidR="006327E9" w:rsidRPr="006327E9" w:rsidRDefault="006327E9" w:rsidP="006327E9">
      <w:pPr>
        <w:bidi/>
        <w:ind w:left="-2"/>
        <w:jc w:val="both"/>
        <w:rPr>
          <w:rFonts w:cs="David" w:hint="cs"/>
          <w:u w:val="single"/>
          <w:rtl/>
        </w:rPr>
      </w:pPr>
    </w:p>
    <w:p w14:paraId="26DE0C59" w14:textId="77777777" w:rsidR="006327E9" w:rsidRPr="006327E9" w:rsidRDefault="006327E9" w:rsidP="006327E9">
      <w:pPr>
        <w:bidi/>
        <w:jc w:val="both"/>
        <w:rPr>
          <w:rFonts w:cs="David" w:hint="cs"/>
          <w:rtl/>
        </w:rPr>
      </w:pPr>
      <w:r w:rsidRPr="006327E9">
        <w:rPr>
          <w:rFonts w:cs="David" w:hint="cs"/>
          <w:rtl/>
        </w:rPr>
        <w:tab/>
        <w:t xml:space="preserve"> לזה יש פתרון נפלא. </w:t>
      </w:r>
    </w:p>
    <w:p w14:paraId="2F8C7A57" w14:textId="77777777" w:rsidR="006327E9" w:rsidRPr="006327E9" w:rsidRDefault="006327E9" w:rsidP="006327E9">
      <w:pPr>
        <w:bidi/>
        <w:jc w:val="both"/>
        <w:rPr>
          <w:rFonts w:cs="David" w:hint="cs"/>
          <w:rtl/>
        </w:rPr>
      </w:pPr>
    </w:p>
    <w:p w14:paraId="3B3E2470"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5A08A571" w14:textId="77777777" w:rsidR="006327E9" w:rsidRPr="006327E9" w:rsidRDefault="006327E9" w:rsidP="006327E9">
      <w:pPr>
        <w:bidi/>
        <w:jc w:val="both"/>
        <w:rPr>
          <w:rFonts w:cs="David" w:hint="cs"/>
          <w:rtl/>
        </w:rPr>
      </w:pPr>
    </w:p>
    <w:p w14:paraId="18BFC834" w14:textId="77777777" w:rsidR="006327E9" w:rsidRPr="006327E9" w:rsidRDefault="006327E9" w:rsidP="006327E9">
      <w:pPr>
        <w:bidi/>
        <w:jc w:val="both"/>
        <w:rPr>
          <w:rFonts w:cs="David" w:hint="cs"/>
          <w:rtl/>
        </w:rPr>
      </w:pPr>
      <w:r w:rsidRPr="006327E9">
        <w:rPr>
          <w:rFonts w:cs="David" w:hint="cs"/>
          <w:rtl/>
        </w:rPr>
        <w:tab/>
        <w:t xml:space="preserve"> החשש הוא כמובן שתהיה פגיעה במעמד וביעילות של עבודת הוועדות, גם מהפן היום-יומי. לסגני השרים יש אחריות במשרדים, הם נמצאים במשרדיהם, בסיורים, והחשש הוא שלא יגיעו לוועדות. אבל מעבר לכך, גם מהפן המהותי יש חשש שבשל האחריות הקולקטיבית פחות חברי כנסת יבקרו את הממשלה, יעשו את העבודה בוועדות, שזה בעצם עיקר עבודת הוועדות. </w:t>
      </w:r>
    </w:p>
    <w:p w14:paraId="107038CD" w14:textId="77777777" w:rsidR="006327E9" w:rsidRPr="006327E9" w:rsidRDefault="006327E9" w:rsidP="006327E9">
      <w:pPr>
        <w:bidi/>
        <w:jc w:val="both"/>
        <w:rPr>
          <w:rFonts w:cs="David" w:hint="cs"/>
          <w:rtl/>
        </w:rPr>
      </w:pPr>
    </w:p>
    <w:p w14:paraId="3C3FD602" w14:textId="77777777" w:rsidR="006327E9" w:rsidRPr="006327E9" w:rsidRDefault="006327E9" w:rsidP="006327E9">
      <w:pPr>
        <w:bidi/>
        <w:jc w:val="both"/>
        <w:rPr>
          <w:rFonts w:cs="David" w:hint="cs"/>
          <w:rtl/>
        </w:rPr>
      </w:pPr>
      <w:r w:rsidRPr="006327E9">
        <w:rPr>
          <w:rFonts w:cs="David" w:hint="cs"/>
          <w:rtl/>
        </w:rPr>
        <w:tab/>
        <w:t xml:space="preserve">אפשר גם לומר, שניגוד העניינים המובנה הזה קיים גם במליאה. דובר כאן על הפרדת רשויות ודברים מהסוג הזה. צריך לזכור שהפרדת הרשויות אצלנו היא לא טהורה. סגני השרים בהגדרה חייבים להיות גם חברי כנסת, מרבית השרים הם גם חברי כנסת, ובמליאה הם מצביעים על הצעות ממשלתיות. תמיד יש פה ניגוד עניינים מובנה. אבל זה לא מספיק. </w:t>
      </w:r>
    </w:p>
    <w:p w14:paraId="7801D3C7" w14:textId="77777777" w:rsidR="006327E9" w:rsidRPr="006327E9" w:rsidRDefault="006327E9" w:rsidP="006327E9">
      <w:pPr>
        <w:bidi/>
        <w:jc w:val="both"/>
        <w:rPr>
          <w:rFonts w:cs="David" w:hint="cs"/>
          <w:rtl/>
        </w:rPr>
      </w:pPr>
    </w:p>
    <w:p w14:paraId="79267D50" w14:textId="77777777" w:rsidR="006327E9" w:rsidRPr="006327E9" w:rsidRDefault="006327E9" w:rsidP="006327E9">
      <w:pPr>
        <w:bidi/>
        <w:ind w:left="-2"/>
        <w:jc w:val="both"/>
        <w:rPr>
          <w:rFonts w:cs="David" w:hint="cs"/>
          <w:u w:val="single"/>
          <w:rtl/>
        </w:rPr>
      </w:pPr>
      <w:r w:rsidRPr="006327E9">
        <w:rPr>
          <w:rFonts w:cs="David" w:hint="cs"/>
          <w:u w:val="single"/>
          <w:rtl/>
        </w:rPr>
        <w:t>חיים רמון:</w:t>
      </w:r>
    </w:p>
    <w:p w14:paraId="54A2685D" w14:textId="77777777" w:rsidR="006327E9" w:rsidRPr="006327E9" w:rsidRDefault="006327E9" w:rsidP="006327E9">
      <w:pPr>
        <w:bidi/>
        <w:ind w:left="-2"/>
        <w:jc w:val="both"/>
        <w:rPr>
          <w:rFonts w:cs="David" w:hint="cs"/>
          <w:rtl/>
        </w:rPr>
      </w:pPr>
    </w:p>
    <w:p w14:paraId="758A8CD3" w14:textId="77777777" w:rsidR="006327E9" w:rsidRPr="006327E9" w:rsidRDefault="006327E9" w:rsidP="006327E9">
      <w:pPr>
        <w:bidi/>
        <w:jc w:val="both"/>
        <w:rPr>
          <w:rFonts w:cs="David" w:hint="cs"/>
          <w:rtl/>
        </w:rPr>
      </w:pPr>
      <w:r w:rsidRPr="006327E9">
        <w:rPr>
          <w:rFonts w:cs="David" w:hint="cs"/>
          <w:rtl/>
        </w:rPr>
        <w:tab/>
        <w:t xml:space="preserve">אבל יש להם חובה על דרך ההצבעה. </w:t>
      </w:r>
    </w:p>
    <w:p w14:paraId="5F498112" w14:textId="77777777" w:rsidR="006327E9" w:rsidRPr="006327E9" w:rsidRDefault="006327E9" w:rsidP="006327E9">
      <w:pPr>
        <w:bidi/>
        <w:jc w:val="both"/>
        <w:rPr>
          <w:rFonts w:cs="David" w:hint="cs"/>
          <w:rtl/>
        </w:rPr>
      </w:pPr>
    </w:p>
    <w:p w14:paraId="21E98AA6"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1778C67E" w14:textId="77777777" w:rsidR="006327E9" w:rsidRPr="006327E9" w:rsidRDefault="006327E9" w:rsidP="006327E9">
      <w:pPr>
        <w:bidi/>
        <w:jc w:val="both"/>
        <w:rPr>
          <w:rFonts w:cs="David" w:hint="cs"/>
          <w:rtl/>
        </w:rPr>
      </w:pPr>
    </w:p>
    <w:p w14:paraId="0F638E7E" w14:textId="77777777" w:rsidR="006327E9" w:rsidRPr="006327E9" w:rsidRDefault="006327E9" w:rsidP="006327E9">
      <w:pPr>
        <w:bidi/>
        <w:jc w:val="both"/>
        <w:rPr>
          <w:rFonts w:cs="David" w:hint="cs"/>
          <w:rtl/>
        </w:rPr>
      </w:pPr>
      <w:r w:rsidRPr="006327E9">
        <w:rPr>
          <w:rFonts w:cs="David" w:hint="cs"/>
          <w:rtl/>
        </w:rPr>
        <w:tab/>
        <w:t xml:space="preserve"> אבל העובדה שזה נעשה גם במליאה, כפי שנאמר כאן, זו לא תשובה מספיקה, כי צריך לזכור שבוועדות נעשית עיקר עבודת הפיקוח. השיטה </w:t>
      </w:r>
      <w:proofErr w:type="spellStart"/>
      <w:r w:rsidRPr="006327E9">
        <w:rPr>
          <w:rFonts w:cs="David" w:hint="cs"/>
          <w:rtl/>
        </w:rPr>
        <w:t>הפרלמנטרית</w:t>
      </w:r>
      <w:proofErr w:type="spellEnd"/>
      <w:r w:rsidRPr="006327E9">
        <w:rPr>
          <w:rFonts w:cs="David" w:hint="cs"/>
          <w:rtl/>
        </w:rPr>
        <w:t xml:space="preserve"> </w:t>
      </w:r>
      <w:proofErr w:type="spellStart"/>
      <w:r w:rsidRPr="006327E9">
        <w:rPr>
          <w:rFonts w:cs="David" w:hint="cs"/>
          <w:rtl/>
        </w:rPr>
        <w:t>המשטרית</w:t>
      </w:r>
      <w:proofErr w:type="spellEnd"/>
      <w:r w:rsidRPr="006327E9">
        <w:rPr>
          <w:rFonts w:cs="David" w:hint="cs"/>
          <w:rtl/>
        </w:rPr>
        <w:t xml:space="preserve"> שלנו אומרת, שאכן הממשלה יכולה עם הרוב שלה לשלוט בכנסת. אבל אנחנו יודעים שבוועדות נעשית הרבה עבודה של פיקוח וביקורת ושינוי של הצעות הממשלה. במליאה מצביעים בעד או נגד התקציב או חוק ההסדרים. בוועדות נעשית העבודה, בעיקר בדברים הקטנים היום-יומיים, אבל גם בדברים הגדולים. חוק ההסדרים משונה בוועדות. התפקיד העיקרי של הוועדות זה עיצוב החקיקה, ופה עלולה להיות בעיה. לכן אני יכולה להגיד שהתיקון אולי לא יועיל לכנסת, אבל לא ניתן לומר שהתיקון המוצע ימנע מהוועדות לתפקד ומדובר בשאלה של איזונים פוליטיים. אני רוצה להזכיר משפט שאמר היועץ המשפטי לממשלה באחת ההנחיות שלו. הוא התייחס לנושא של התיחום של תפקידי סגני השרים, והוא אמר: "בשאלות מסוג זה אין ניתן לקבוע את קו הגבול, והדבר תלוי בתחושה </w:t>
      </w:r>
      <w:proofErr w:type="spellStart"/>
      <w:r w:rsidRPr="006327E9">
        <w:rPr>
          <w:rFonts w:cs="David" w:hint="cs"/>
          <w:rtl/>
        </w:rPr>
        <w:t>הפלרמנטרית</w:t>
      </w:r>
      <w:proofErr w:type="spellEnd"/>
      <w:r w:rsidRPr="006327E9">
        <w:rPr>
          <w:rFonts w:cs="David" w:hint="cs"/>
          <w:rtl/>
        </w:rPr>
        <w:t xml:space="preserve"> קונסטיטוציונית הנסמכת על חוש המומחיות של הפרלמנטר, על משקל חוש המומחיות של המשפטן". לכן הדיון פה הוא באמת חשוב, ולחברי הכנסת יש דעות משמעותיות מאוד, אבל בסופו של דבר הכוחות הפוליטיים הם שיקבעו את האיזונים. </w:t>
      </w:r>
    </w:p>
    <w:p w14:paraId="795E2C85" w14:textId="77777777" w:rsidR="006327E9" w:rsidRPr="006327E9" w:rsidRDefault="006327E9" w:rsidP="006327E9">
      <w:pPr>
        <w:bidi/>
        <w:jc w:val="both"/>
        <w:rPr>
          <w:rFonts w:cs="David" w:hint="cs"/>
          <w:rtl/>
        </w:rPr>
      </w:pPr>
    </w:p>
    <w:p w14:paraId="2CDEE5BA" w14:textId="77777777" w:rsidR="006327E9" w:rsidRPr="006327E9" w:rsidRDefault="006327E9" w:rsidP="006327E9">
      <w:pPr>
        <w:bidi/>
        <w:jc w:val="both"/>
        <w:rPr>
          <w:rFonts w:cs="David" w:hint="cs"/>
          <w:rtl/>
        </w:rPr>
      </w:pPr>
      <w:r w:rsidRPr="006327E9">
        <w:rPr>
          <w:rFonts w:cs="David" w:hint="cs"/>
          <w:rtl/>
        </w:rPr>
        <w:tab/>
        <w:t xml:space="preserve">לעניין מה שנאמר על חוק יסוד: הממשלה ודברים מהסוג הזה, אני רוצה לציין. סגני השרים הם יצור ייחודי. מצד אחד הם חברי כנסת, הם לא חברי ממשלה, אבל מבחינה קונסטיטוציונית כן רואים אותם כחלק מהרשות המבצעת, והכנסת צריכה לקבוע את הכללים הייחודיים שיחולו עליהם. נקבעו כללים. למשל קובע תקנון הכנסת, שהם לא יכולים להציע הצעות חוק פרטיות. קובע החוק והתקנון, שהם לא יכולים להיות יושב-ראש כנסת או סגני יושב-ראש. הם לא יכולים לדבר בניגוד לעמדת הממשלה בכנסת. לגבי חברות בוועדות מינויים לנושא משרה שיפוטית, שופטים וכו', גם יש הוראות מיוחדות. הם לא יכולים להיבחר, אבל יש פסק-דין של בית-משפט שאמר שאם הם כבר נבחרו ואז מונו לסגן שר לתקופת ביניים, חבר כנסת שמונה לסגן שר כן יכול להמשיך להיות נציג הכנסת בוועדה לבחירת שופטים עד שיבחרו מישהו אחר. צריך למצוא פה את האיזון הזה שבין התפקידים. </w:t>
      </w:r>
    </w:p>
    <w:p w14:paraId="7E1FCA56" w14:textId="77777777" w:rsidR="006327E9" w:rsidRPr="006327E9" w:rsidRDefault="006327E9" w:rsidP="006327E9">
      <w:pPr>
        <w:bidi/>
        <w:jc w:val="both"/>
        <w:rPr>
          <w:rFonts w:cs="David" w:hint="cs"/>
          <w:rtl/>
        </w:rPr>
      </w:pPr>
    </w:p>
    <w:p w14:paraId="24A2472B" w14:textId="77777777" w:rsidR="006327E9" w:rsidRPr="006327E9" w:rsidRDefault="006327E9" w:rsidP="006327E9">
      <w:pPr>
        <w:bidi/>
        <w:jc w:val="both"/>
        <w:rPr>
          <w:rFonts w:cs="David" w:hint="cs"/>
          <w:u w:val="single"/>
          <w:rtl/>
        </w:rPr>
      </w:pPr>
      <w:r w:rsidRPr="006327E9">
        <w:rPr>
          <w:rFonts w:cs="David" w:hint="cs"/>
          <w:u w:val="single"/>
          <w:rtl/>
        </w:rPr>
        <w:t>חיים אורון:</w:t>
      </w:r>
    </w:p>
    <w:p w14:paraId="00911544" w14:textId="77777777" w:rsidR="006327E9" w:rsidRPr="006327E9" w:rsidRDefault="006327E9" w:rsidP="006327E9">
      <w:pPr>
        <w:bidi/>
        <w:jc w:val="both"/>
        <w:rPr>
          <w:rFonts w:cs="David" w:hint="cs"/>
          <w:rtl/>
        </w:rPr>
      </w:pPr>
    </w:p>
    <w:p w14:paraId="58E9809B" w14:textId="77777777" w:rsidR="006327E9" w:rsidRPr="006327E9" w:rsidRDefault="006327E9" w:rsidP="006327E9">
      <w:pPr>
        <w:bidi/>
        <w:jc w:val="both"/>
        <w:rPr>
          <w:rFonts w:cs="David" w:hint="cs"/>
          <w:rtl/>
        </w:rPr>
      </w:pPr>
      <w:r w:rsidRPr="006327E9">
        <w:rPr>
          <w:rFonts w:cs="David" w:hint="cs"/>
          <w:rtl/>
        </w:rPr>
        <w:tab/>
        <w:t xml:space="preserve"> אבל הם חייבים להיות חברי הכנסת. </w:t>
      </w:r>
    </w:p>
    <w:p w14:paraId="10F7AF47" w14:textId="77777777" w:rsidR="006327E9" w:rsidRPr="006327E9" w:rsidRDefault="006327E9" w:rsidP="006327E9">
      <w:pPr>
        <w:bidi/>
        <w:jc w:val="both"/>
        <w:rPr>
          <w:rFonts w:cs="David" w:hint="cs"/>
          <w:rtl/>
        </w:rPr>
      </w:pPr>
    </w:p>
    <w:p w14:paraId="090BE421"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283B7558" w14:textId="77777777" w:rsidR="006327E9" w:rsidRPr="006327E9" w:rsidRDefault="006327E9" w:rsidP="006327E9">
      <w:pPr>
        <w:bidi/>
        <w:jc w:val="both"/>
        <w:rPr>
          <w:rFonts w:cs="David" w:hint="cs"/>
          <w:rtl/>
        </w:rPr>
      </w:pPr>
    </w:p>
    <w:p w14:paraId="0C118305" w14:textId="77777777" w:rsidR="006327E9" w:rsidRPr="006327E9" w:rsidRDefault="006327E9" w:rsidP="006327E9">
      <w:pPr>
        <w:bidi/>
        <w:jc w:val="both"/>
        <w:rPr>
          <w:rFonts w:cs="David" w:hint="cs"/>
          <w:rtl/>
        </w:rPr>
      </w:pPr>
      <w:r w:rsidRPr="006327E9">
        <w:rPr>
          <w:rFonts w:cs="David" w:hint="cs"/>
          <w:rtl/>
        </w:rPr>
        <w:tab/>
        <w:t xml:space="preserve"> נכון, הם חייבים להיות חברי כנסת, ולכן גם ברור שיש להם תפקידים בכנסת. הם שונים משרים שיש להם זכות הצבעה בממשלה, סמכויות. לא ניתן לאצול לסגני שרים סמכויות סטטוטוריות. לכן אסכם את הדברים בכך שהכנסת צריכה לקבוע את קו הגבול ומהם סמכויותיו של סגן השר, שהוא אותו יציר כלאיים בין חבר כנסת לחבר הממשלה. הסייגים שנקבעו בהצעת התקנון בוודאי עוזרים. נאמר פה שיפנו לבית-משפט ודברים מהסוג הזה. עמדתנו היא שאין כאן מקום להתערבות שיפוטית. בשאלה האם נכון או לא נכון וא</w:t>
      </w:r>
      <w:smartTag w:uri="urn:schemas-microsoft-com:office:smarttags" w:element="PersonName">
        <w:r w:rsidRPr="006327E9">
          <w:rPr>
            <w:rFonts w:cs="David" w:hint="cs"/>
            <w:rtl/>
          </w:rPr>
          <w:t>יפה</w:t>
        </w:r>
      </w:smartTag>
      <w:r w:rsidRPr="006327E9">
        <w:rPr>
          <w:rFonts w:cs="David" w:hint="cs"/>
          <w:rtl/>
        </w:rPr>
        <w:t xml:space="preserve"> בדיוק יהיו הגבולות, זה לחוש המומחיות של הפרלמנטר, כפי שנאמר. </w:t>
      </w:r>
    </w:p>
    <w:p w14:paraId="16DC0653" w14:textId="77777777" w:rsidR="006327E9" w:rsidRPr="006327E9" w:rsidRDefault="006327E9" w:rsidP="006327E9">
      <w:pPr>
        <w:bidi/>
        <w:jc w:val="both"/>
        <w:rPr>
          <w:rFonts w:cs="David" w:hint="cs"/>
          <w:rtl/>
        </w:rPr>
      </w:pPr>
    </w:p>
    <w:p w14:paraId="11EB57C6"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C93148F" w14:textId="77777777" w:rsidR="006327E9" w:rsidRPr="006327E9" w:rsidRDefault="006327E9" w:rsidP="006327E9">
      <w:pPr>
        <w:bidi/>
        <w:ind w:left="-2"/>
        <w:jc w:val="both"/>
        <w:rPr>
          <w:rFonts w:cs="David" w:hint="cs"/>
          <w:u w:val="single"/>
          <w:rtl/>
        </w:rPr>
      </w:pPr>
    </w:p>
    <w:p w14:paraId="01886C53" w14:textId="77777777" w:rsidR="006327E9" w:rsidRPr="006327E9" w:rsidRDefault="006327E9" w:rsidP="006327E9">
      <w:pPr>
        <w:bidi/>
        <w:jc w:val="both"/>
        <w:rPr>
          <w:rFonts w:cs="David" w:hint="cs"/>
          <w:rtl/>
        </w:rPr>
      </w:pPr>
      <w:r w:rsidRPr="006327E9">
        <w:rPr>
          <w:rFonts w:cs="David" w:hint="cs"/>
          <w:rtl/>
        </w:rPr>
        <w:tab/>
        <w:t xml:space="preserve">תודה רבה לארבל. </w:t>
      </w:r>
    </w:p>
    <w:p w14:paraId="69B04C5F" w14:textId="77777777" w:rsidR="006327E9" w:rsidRPr="006327E9" w:rsidRDefault="006327E9" w:rsidP="006327E9">
      <w:pPr>
        <w:bidi/>
        <w:jc w:val="both"/>
        <w:rPr>
          <w:rFonts w:cs="David" w:hint="cs"/>
          <w:rtl/>
        </w:rPr>
      </w:pPr>
    </w:p>
    <w:p w14:paraId="2B6EB666"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1583CD9" w14:textId="77777777" w:rsidR="006327E9" w:rsidRPr="006327E9" w:rsidRDefault="006327E9" w:rsidP="006327E9">
      <w:pPr>
        <w:bidi/>
        <w:ind w:left="-2"/>
        <w:jc w:val="both"/>
        <w:rPr>
          <w:rFonts w:cs="David" w:hint="cs"/>
          <w:u w:val="single"/>
          <w:rtl/>
        </w:rPr>
      </w:pPr>
    </w:p>
    <w:p w14:paraId="412329D9" w14:textId="77777777" w:rsidR="006327E9" w:rsidRPr="006327E9" w:rsidRDefault="006327E9" w:rsidP="006327E9">
      <w:pPr>
        <w:bidi/>
        <w:jc w:val="both"/>
        <w:rPr>
          <w:rFonts w:cs="David" w:hint="cs"/>
          <w:rtl/>
        </w:rPr>
      </w:pPr>
      <w:r w:rsidRPr="006327E9">
        <w:rPr>
          <w:rFonts w:cs="David" w:hint="cs"/>
          <w:rtl/>
        </w:rPr>
        <w:tab/>
        <w:t xml:space="preserve"> אני מבקש לשאול אותה שאלה, שרק מאגר המידע והידע שלה יכול להשיב עליה. אני רוצה לשאול בעניין העבודה לקראת השינוי הקודם </w:t>
      </w:r>
      <w:r w:rsidRPr="006327E9">
        <w:rPr>
          <w:rFonts w:cs="David"/>
          <w:rtl/>
        </w:rPr>
        <w:t>–</w:t>
      </w:r>
      <w:r w:rsidRPr="006327E9">
        <w:rPr>
          <w:rFonts w:cs="David" w:hint="cs"/>
          <w:rtl/>
        </w:rPr>
        <w:t xml:space="preserve"> מה היא לקחה, מה היא עשתה, כמה דעות שמעה הכנסת, אם בכלל. </w:t>
      </w:r>
    </w:p>
    <w:p w14:paraId="7D093B93" w14:textId="77777777" w:rsidR="006327E9" w:rsidRPr="006327E9" w:rsidRDefault="006327E9" w:rsidP="006327E9">
      <w:pPr>
        <w:bidi/>
        <w:jc w:val="both"/>
        <w:rPr>
          <w:rFonts w:cs="David" w:hint="cs"/>
          <w:rtl/>
        </w:rPr>
      </w:pPr>
    </w:p>
    <w:p w14:paraId="663F7D1F"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2CAFFEE1" w14:textId="77777777" w:rsidR="006327E9" w:rsidRPr="006327E9" w:rsidRDefault="006327E9" w:rsidP="006327E9">
      <w:pPr>
        <w:bidi/>
        <w:jc w:val="both"/>
        <w:rPr>
          <w:rFonts w:cs="David" w:hint="cs"/>
          <w:rtl/>
        </w:rPr>
      </w:pPr>
    </w:p>
    <w:p w14:paraId="76D1D7CD" w14:textId="77777777" w:rsidR="006327E9" w:rsidRPr="006327E9" w:rsidRDefault="006327E9" w:rsidP="006327E9">
      <w:pPr>
        <w:bidi/>
        <w:jc w:val="both"/>
        <w:rPr>
          <w:rFonts w:cs="David" w:hint="cs"/>
          <w:rtl/>
        </w:rPr>
      </w:pPr>
      <w:r w:rsidRPr="006327E9">
        <w:rPr>
          <w:rFonts w:cs="David" w:hint="cs"/>
          <w:rtl/>
        </w:rPr>
        <w:tab/>
        <w:t xml:space="preserve"> בכנסת הקודמת יושבת-ראש הכנסת פרסמה חוברת עם סט של הצעות שהיא הביאה מטעמה. זה חולק לחברי הכנסת. חלק התקבלו, חלק לא התקבלו. זה היה מהדברים שהתקבלו בהסכמה. </w:t>
      </w:r>
    </w:p>
    <w:p w14:paraId="6B50BA0C" w14:textId="77777777" w:rsidR="006327E9" w:rsidRPr="006327E9" w:rsidRDefault="006327E9" w:rsidP="006327E9">
      <w:pPr>
        <w:bidi/>
        <w:jc w:val="both"/>
        <w:rPr>
          <w:rFonts w:cs="David" w:hint="cs"/>
          <w:rtl/>
        </w:rPr>
      </w:pPr>
    </w:p>
    <w:p w14:paraId="12FE51D4"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4195E20B" w14:textId="77777777" w:rsidR="006327E9" w:rsidRPr="006327E9" w:rsidRDefault="006327E9" w:rsidP="006327E9">
      <w:pPr>
        <w:bidi/>
        <w:ind w:left="-2"/>
        <w:jc w:val="both"/>
        <w:rPr>
          <w:rFonts w:cs="David" w:hint="cs"/>
          <w:u w:val="single"/>
          <w:rtl/>
        </w:rPr>
      </w:pPr>
    </w:p>
    <w:p w14:paraId="2E0DAA65" w14:textId="77777777" w:rsidR="006327E9" w:rsidRPr="006327E9" w:rsidRDefault="006327E9" w:rsidP="006327E9">
      <w:pPr>
        <w:bidi/>
        <w:jc w:val="both"/>
        <w:rPr>
          <w:rFonts w:cs="David" w:hint="cs"/>
          <w:rtl/>
        </w:rPr>
      </w:pPr>
      <w:r w:rsidRPr="006327E9">
        <w:rPr>
          <w:rFonts w:cs="David" w:hint="cs"/>
          <w:rtl/>
        </w:rPr>
        <w:tab/>
        <w:t xml:space="preserve"> המצע לדיון היה עמוק ומקצועי. </w:t>
      </w:r>
    </w:p>
    <w:p w14:paraId="5D4EBBD5" w14:textId="77777777" w:rsidR="006327E9" w:rsidRPr="006327E9" w:rsidRDefault="006327E9" w:rsidP="006327E9">
      <w:pPr>
        <w:bidi/>
        <w:jc w:val="both"/>
        <w:rPr>
          <w:rFonts w:cs="David" w:hint="cs"/>
          <w:rtl/>
        </w:rPr>
      </w:pPr>
    </w:p>
    <w:p w14:paraId="3088BDBC"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08E3A998" w14:textId="77777777" w:rsidR="006327E9" w:rsidRPr="006327E9" w:rsidRDefault="006327E9" w:rsidP="006327E9">
      <w:pPr>
        <w:bidi/>
        <w:ind w:left="-2"/>
        <w:jc w:val="both"/>
        <w:rPr>
          <w:rFonts w:cs="David" w:hint="cs"/>
          <w:u w:val="single"/>
          <w:rtl/>
        </w:rPr>
      </w:pPr>
    </w:p>
    <w:p w14:paraId="20EDECF6" w14:textId="77777777" w:rsidR="006327E9" w:rsidRPr="006327E9" w:rsidRDefault="006327E9" w:rsidP="006327E9">
      <w:pPr>
        <w:bidi/>
        <w:jc w:val="both"/>
        <w:rPr>
          <w:rFonts w:cs="David" w:hint="cs"/>
          <w:rtl/>
        </w:rPr>
      </w:pPr>
      <w:r w:rsidRPr="006327E9">
        <w:rPr>
          <w:rFonts w:cs="David" w:hint="cs"/>
          <w:rtl/>
        </w:rPr>
        <w:tab/>
        <w:t xml:space="preserve"> כמה שאלות זה לקח, ארבל? </w:t>
      </w:r>
    </w:p>
    <w:p w14:paraId="62A84A72" w14:textId="77777777" w:rsidR="006327E9" w:rsidRPr="006327E9" w:rsidRDefault="006327E9" w:rsidP="006327E9">
      <w:pPr>
        <w:bidi/>
        <w:jc w:val="both"/>
        <w:rPr>
          <w:rFonts w:cs="David" w:hint="cs"/>
          <w:rtl/>
        </w:rPr>
      </w:pPr>
    </w:p>
    <w:p w14:paraId="6D3CD047"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510F1DF7" w14:textId="77777777" w:rsidR="006327E9" w:rsidRPr="006327E9" w:rsidRDefault="006327E9" w:rsidP="006327E9">
      <w:pPr>
        <w:bidi/>
        <w:ind w:left="-2"/>
        <w:jc w:val="both"/>
        <w:rPr>
          <w:rFonts w:cs="David" w:hint="cs"/>
          <w:u w:val="single"/>
          <w:rtl/>
        </w:rPr>
      </w:pPr>
    </w:p>
    <w:p w14:paraId="4BFD7568" w14:textId="77777777" w:rsidR="006327E9" w:rsidRPr="006327E9" w:rsidRDefault="006327E9" w:rsidP="006327E9">
      <w:pPr>
        <w:bidi/>
        <w:jc w:val="both"/>
        <w:rPr>
          <w:rFonts w:cs="David" w:hint="cs"/>
          <w:rtl/>
        </w:rPr>
      </w:pPr>
      <w:r w:rsidRPr="006327E9">
        <w:rPr>
          <w:rFonts w:cs="David" w:hint="cs"/>
          <w:rtl/>
        </w:rPr>
        <w:tab/>
        <w:t xml:space="preserve"> זה לא משנה, כי זה היה לטובת האופוזיציה. זה היה בהסכמה של שניים. זה מהלך של הקואליציה לטובת האופוזיציה. </w:t>
      </w:r>
    </w:p>
    <w:p w14:paraId="558DE71A" w14:textId="77777777" w:rsidR="006327E9" w:rsidRPr="006327E9" w:rsidRDefault="006327E9" w:rsidP="006327E9">
      <w:pPr>
        <w:bidi/>
        <w:jc w:val="both"/>
        <w:rPr>
          <w:rFonts w:cs="David" w:hint="cs"/>
          <w:rtl/>
        </w:rPr>
      </w:pPr>
    </w:p>
    <w:p w14:paraId="3FE7C5DC"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399E549A" w14:textId="77777777" w:rsidR="006327E9" w:rsidRPr="006327E9" w:rsidRDefault="006327E9" w:rsidP="006327E9">
      <w:pPr>
        <w:bidi/>
        <w:ind w:left="-2"/>
        <w:jc w:val="both"/>
        <w:rPr>
          <w:rFonts w:cs="David" w:hint="cs"/>
          <w:rtl/>
        </w:rPr>
      </w:pPr>
    </w:p>
    <w:p w14:paraId="0A205CF5" w14:textId="77777777" w:rsidR="006327E9" w:rsidRPr="006327E9" w:rsidRDefault="006327E9" w:rsidP="006327E9">
      <w:pPr>
        <w:bidi/>
        <w:jc w:val="both"/>
        <w:rPr>
          <w:rFonts w:cs="David" w:hint="cs"/>
          <w:rtl/>
        </w:rPr>
      </w:pPr>
      <w:r w:rsidRPr="006327E9">
        <w:rPr>
          <w:rFonts w:cs="David" w:hint="cs"/>
          <w:rtl/>
        </w:rPr>
        <w:tab/>
        <w:t xml:space="preserve"> חוות הדעת שלך נסמכת על ההנחה שלא תהיה פגיעה משמעותית בעבודת הוועדות. </w:t>
      </w:r>
    </w:p>
    <w:p w14:paraId="169AE1A6" w14:textId="77777777" w:rsidR="006327E9" w:rsidRPr="006327E9" w:rsidRDefault="006327E9" w:rsidP="006327E9">
      <w:pPr>
        <w:bidi/>
        <w:jc w:val="both"/>
        <w:rPr>
          <w:rFonts w:cs="David" w:hint="cs"/>
          <w:rtl/>
        </w:rPr>
      </w:pPr>
    </w:p>
    <w:p w14:paraId="4ECF4B16"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01806429" w14:textId="77777777" w:rsidR="006327E9" w:rsidRPr="006327E9" w:rsidRDefault="006327E9" w:rsidP="006327E9">
      <w:pPr>
        <w:bidi/>
        <w:jc w:val="both"/>
        <w:rPr>
          <w:rFonts w:cs="David" w:hint="cs"/>
          <w:rtl/>
        </w:rPr>
      </w:pPr>
    </w:p>
    <w:p w14:paraId="358F3237" w14:textId="77777777" w:rsidR="006327E9" w:rsidRPr="006327E9" w:rsidRDefault="006327E9" w:rsidP="006327E9">
      <w:pPr>
        <w:bidi/>
        <w:jc w:val="both"/>
        <w:rPr>
          <w:rFonts w:cs="David" w:hint="cs"/>
          <w:rtl/>
        </w:rPr>
      </w:pPr>
      <w:r w:rsidRPr="006327E9">
        <w:rPr>
          <w:rFonts w:cs="David" w:hint="cs"/>
          <w:rtl/>
        </w:rPr>
        <w:tab/>
        <w:t xml:space="preserve"> אני לא יכולה להגיד שהן לא יתפקדו לאחר התיקון הזה. אני חושבת שתהיה פגיעה. </w:t>
      </w:r>
    </w:p>
    <w:p w14:paraId="51864019" w14:textId="77777777" w:rsidR="006327E9" w:rsidRPr="006327E9" w:rsidRDefault="006327E9" w:rsidP="006327E9">
      <w:pPr>
        <w:bidi/>
        <w:jc w:val="both"/>
        <w:rPr>
          <w:rFonts w:cs="David" w:hint="cs"/>
          <w:rtl/>
        </w:rPr>
      </w:pPr>
    </w:p>
    <w:p w14:paraId="2655D567" w14:textId="77777777" w:rsidR="006327E9" w:rsidRPr="006327E9" w:rsidRDefault="006327E9" w:rsidP="006327E9">
      <w:pPr>
        <w:bidi/>
        <w:ind w:left="-2"/>
        <w:jc w:val="both"/>
        <w:rPr>
          <w:rFonts w:cs="David" w:hint="cs"/>
          <w:u w:val="single"/>
          <w:rtl/>
        </w:rPr>
      </w:pPr>
      <w:r w:rsidRPr="006327E9">
        <w:rPr>
          <w:rFonts w:cs="David" w:hint="cs"/>
          <w:u w:val="single"/>
          <w:rtl/>
        </w:rPr>
        <w:t>שלי יחימוביץ:</w:t>
      </w:r>
    </w:p>
    <w:p w14:paraId="45E88D7C" w14:textId="77777777" w:rsidR="006327E9" w:rsidRPr="006327E9" w:rsidRDefault="006327E9" w:rsidP="006327E9">
      <w:pPr>
        <w:bidi/>
        <w:ind w:left="-2"/>
        <w:jc w:val="both"/>
        <w:rPr>
          <w:rFonts w:cs="David" w:hint="cs"/>
          <w:rtl/>
        </w:rPr>
      </w:pPr>
    </w:p>
    <w:p w14:paraId="0588A950" w14:textId="77777777" w:rsidR="006327E9" w:rsidRPr="006327E9" w:rsidRDefault="006327E9" w:rsidP="006327E9">
      <w:pPr>
        <w:bidi/>
        <w:jc w:val="both"/>
        <w:rPr>
          <w:rFonts w:cs="David" w:hint="cs"/>
          <w:rtl/>
        </w:rPr>
      </w:pPr>
      <w:r w:rsidRPr="006327E9">
        <w:rPr>
          <w:rFonts w:cs="David" w:hint="cs"/>
          <w:rtl/>
        </w:rPr>
        <w:tab/>
        <w:t xml:space="preserve"> נוכח העובדה שאנחנו יודעים שבפרקטיקה סגני השרים לא ישתתפו בישיבות הוועדה, אלא יובאו להצבעה אד-</w:t>
      </w:r>
      <w:proofErr w:type="spellStart"/>
      <w:r w:rsidRPr="006327E9">
        <w:rPr>
          <w:rFonts w:cs="David" w:hint="cs"/>
          <w:rtl/>
        </w:rPr>
        <w:t>הוק</w:t>
      </w:r>
      <w:proofErr w:type="spellEnd"/>
      <w:r w:rsidRPr="006327E9">
        <w:rPr>
          <w:rFonts w:cs="David" w:hint="cs"/>
          <w:rtl/>
        </w:rPr>
        <w:t xml:space="preserve">, להצבעות דרמטיות, ואז נהיה עדים לתופעה שבה אותם סגני שרים שלא השתתפו בדיונים המהותיים לעצם ההחלטות ולא היו חלק מהתהליכים שהובילו לקבלת ההחלטות, יובאו אך ורק לשם הצבעה. האם את לא רואה בזה פגיעה מהותית בעבודת הוועדות? </w:t>
      </w:r>
    </w:p>
    <w:p w14:paraId="66D41EAD" w14:textId="77777777" w:rsidR="006327E9" w:rsidRPr="006327E9" w:rsidRDefault="006327E9" w:rsidP="006327E9">
      <w:pPr>
        <w:bidi/>
        <w:jc w:val="both"/>
        <w:rPr>
          <w:rFonts w:cs="David" w:hint="cs"/>
          <w:rtl/>
        </w:rPr>
      </w:pPr>
    </w:p>
    <w:p w14:paraId="72A9D106" w14:textId="77777777" w:rsidR="006327E9" w:rsidRPr="006327E9" w:rsidRDefault="006327E9" w:rsidP="006327E9">
      <w:pPr>
        <w:bidi/>
        <w:ind w:left="-2"/>
        <w:jc w:val="both"/>
        <w:rPr>
          <w:rFonts w:cs="David" w:hint="cs"/>
          <w:u w:val="single"/>
          <w:rtl/>
        </w:rPr>
      </w:pPr>
      <w:r w:rsidRPr="006327E9">
        <w:rPr>
          <w:rFonts w:cs="David" w:hint="cs"/>
          <w:u w:val="single"/>
          <w:rtl/>
        </w:rPr>
        <w:t>נסים זאב:</w:t>
      </w:r>
    </w:p>
    <w:p w14:paraId="77C4CEE2" w14:textId="77777777" w:rsidR="006327E9" w:rsidRPr="006327E9" w:rsidRDefault="006327E9" w:rsidP="006327E9">
      <w:pPr>
        <w:bidi/>
        <w:ind w:left="-2"/>
        <w:jc w:val="both"/>
        <w:rPr>
          <w:rFonts w:cs="David" w:hint="cs"/>
          <w:rtl/>
        </w:rPr>
      </w:pPr>
    </w:p>
    <w:p w14:paraId="5441B01B" w14:textId="77777777" w:rsidR="006327E9" w:rsidRPr="006327E9" w:rsidRDefault="006327E9" w:rsidP="006327E9">
      <w:pPr>
        <w:bidi/>
        <w:jc w:val="both"/>
        <w:rPr>
          <w:rFonts w:cs="David" w:hint="cs"/>
          <w:rtl/>
        </w:rPr>
      </w:pPr>
      <w:r w:rsidRPr="006327E9">
        <w:rPr>
          <w:rFonts w:cs="David" w:hint="cs"/>
          <w:rtl/>
        </w:rPr>
        <w:tab/>
        <w:t xml:space="preserve">התופעה קיימת גם אצל חברי כנסת שהם חברי ועדה, שבאים רק להצבעה. </w:t>
      </w:r>
    </w:p>
    <w:p w14:paraId="770DED52" w14:textId="77777777" w:rsidR="006327E9" w:rsidRPr="006327E9" w:rsidRDefault="006327E9" w:rsidP="006327E9">
      <w:pPr>
        <w:bidi/>
        <w:jc w:val="both"/>
        <w:rPr>
          <w:rFonts w:cs="David" w:hint="cs"/>
          <w:rtl/>
        </w:rPr>
      </w:pPr>
    </w:p>
    <w:p w14:paraId="6C566A1B" w14:textId="77777777" w:rsidR="006327E9" w:rsidRPr="006327E9" w:rsidRDefault="006327E9" w:rsidP="006327E9">
      <w:pPr>
        <w:bidi/>
        <w:jc w:val="both"/>
        <w:rPr>
          <w:rFonts w:cs="David" w:hint="cs"/>
          <w:u w:val="single"/>
          <w:rtl/>
        </w:rPr>
      </w:pPr>
      <w:r w:rsidRPr="006327E9">
        <w:rPr>
          <w:rFonts w:cs="David" w:hint="cs"/>
          <w:u w:val="single"/>
          <w:rtl/>
        </w:rPr>
        <w:t>ארבל אסטרחן:</w:t>
      </w:r>
    </w:p>
    <w:p w14:paraId="4A318FCF" w14:textId="77777777" w:rsidR="006327E9" w:rsidRPr="006327E9" w:rsidRDefault="006327E9" w:rsidP="006327E9">
      <w:pPr>
        <w:bidi/>
        <w:jc w:val="both"/>
        <w:rPr>
          <w:rFonts w:cs="David" w:hint="cs"/>
          <w:rtl/>
        </w:rPr>
      </w:pPr>
    </w:p>
    <w:p w14:paraId="6A66D7BB" w14:textId="77777777" w:rsidR="006327E9" w:rsidRPr="006327E9" w:rsidRDefault="006327E9" w:rsidP="006327E9">
      <w:pPr>
        <w:bidi/>
        <w:jc w:val="both"/>
        <w:rPr>
          <w:rFonts w:cs="David" w:hint="cs"/>
          <w:rtl/>
        </w:rPr>
      </w:pPr>
      <w:r w:rsidRPr="006327E9">
        <w:rPr>
          <w:rFonts w:cs="David" w:hint="cs"/>
          <w:rtl/>
        </w:rPr>
        <w:tab/>
        <w:t xml:space="preserve"> כפי שאמר חבר הכנסת זאב, לצערנו הדבר הזה קורה גם עם חברי כנסת. נכון שהסיכון שזה יקרה עם סגני שרים בגלל עיסוקיהם במשרד גדול יותר, אבל כרגע זה תיאורטי. אולי הם כן ייקחו ברצינות את עבודתם, אם אכן הם יהיו חברים בוועדות, וכן יבואו. לכן להגיד שהם לא יתפקדו כראוי בוועדות, אני לא יכולה לומר. </w:t>
      </w:r>
    </w:p>
    <w:p w14:paraId="066F117B" w14:textId="77777777" w:rsidR="006327E9" w:rsidRPr="006327E9" w:rsidRDefault="006327E9" w:rsidP="006327E9">
      <w:pPr>
        <w:bidi/>
        <w:jc w:val="both"/>
        <w:rPr>
          <w:rFonts w:cs="David" w:hint="cs"/>
          <w:rtl/>
        </w:rPr>
      </w:pPr>
    </w:p>
    <w:p w14:paraId="6DFE486A"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4F2CF535" w14:textId="77777777" w:rsidR="006327E9" w:rsidRPr="006327E9" w:rsidRDefault="006327E9" w:rsidP="006327E9">
      <w:pPr>
        <w:bidi/>
        <w:ind w:left="-2"/>
        <w:jc w:val="both"/>
        <w:rPr>
          <w:rFonts w:cs="David" w:hint="cs"/>
          <w:u w:val="single"/>
          <w:rtl/>
        </w:rPr>
      </w:pPr>
    </w:p>
    <w:p w14:paraId="0AC7BEE9" w14:textId="77777777" w:rsidR="006327E9" w:rsidRPr="006327E9" w:rsidRDefault="006327E9" w:rsidP="006327E9">
      <w:pPr>
        <w:bidi/>
        <w:jc w:val="both"/>
        <w:rPr>
          <w:rFonts w:cs="David" w:hint="cs"/>
          <w:rtl/>
        </w:rPr>
      </w:pPr>
      <w:r w:rsidRPr="006327E9">
        <w:rPr>
          <w:rFonts w:cs="David" w:hint="cs"/>
          <w:rtl/>
        </w:rPr>
        <w:tab/>
        <w:t xml:space="preserve">תודה רבה לארבל. </w:t>
      </w:r>
    </w:p>
    <w:p w14:paraId="2BF39D27" w14:textId="77777777" w:rsidR="006327E9" w:rsidRPr="006327E9" w:rsidRDefault="006327E9" w:rsidP="006327E9">
      <w:pPr>
        <w:bidi/>
        <w:jc w:val="both"/>
        <w:rPr>
          <w:rFonts w:cs="David" w:hint="cs"/>
          <w:rtl/>
        </w:rPr>
      </w:pPr>
    </w:p>
    <w:p w14:paraId="3BE0B6F6" w14:textId="77777777" w:rsidR="006327E9" w:rsidRPr="006327E9" w:rsidRDefault="006327E9" w:rsidP="006327E9">
      <w:pPr>
        <w:bidi/>
        <w:ind w:left="-2"/>
        <w:jc w:val="both"/>
        <w:rPr>
          <w:rFonts w:cs="David" w:hint="cs"/>
          <w:u w:val="single"/>
          <w:rtl/>
        </w:rPr>
      </w:pPr>
      <w:r w:rsidRPr="006327E9">
        <w:rPr>
          <w:rFonts w:cs="David" w:hint="cs"/>
          <w:u w:val="single"/>
          <w:rtl/>
        </w:rPr>
        <w:t>יואל חסון:</w:t>
      </w:r>
    </w:p>
    <w:p w14:paraId="36D7D462" w14:textId="77777777" w:rsidR="006327E9" w:rsidRPr="006327E9" w:rsidRDefault="006327E9" w:rsidP="006327E9">
      <w:pPr>
        <w:bidi/>
        <w:ind w:left="-2"/>
        <w:jc w:val="both"/>
        <w:rPr>
          <w:rFonts w:cs="David" w:hint="cs"/>
          <w:rtl/>
        </w:rPr>
      </w:pPr>
    </w:p>
    <w:p w14:paraId="10FB855A" w14:textId="77777777" w:rsidR="006327E9" w:rsidRPr="006327E9" w:rsidRDefault="006327E9" w:rsidP="006327E9">
      <w:pPr>
        <w:bidi/>
        <w:jc w:val="both"/>
        <w:rPr>
          <w:rFonts w:cs="David" w:hint="cs"/>
          <w:rtl/>
        </w:rPr>
      </w:pPr>
      <w:r w:rsidRPr="006327E9">
        <w:rPr>
          <w:rFonts w:cs="David" w:hint="cs"/>
          <w:rtl/>
        </w:rPr>
        <w:tab/>
        <w:t xml:space="preserve"> אדוני היושב-ראש, המליאה התחילה. </w:t>
      </w:r>
    </w:p>
    <w:p w14:paraId="1C3787B1" w14:textId="77777777" w:rsidR="006327E9" w:rsidRPr="006327E9" w:rsidRDefault="006327E9" w:rsidP="006327E9">
      <w:pPr>
        <w:bidi/>
        <w:jc w:val="both"/>
        <w:rPr>
          <w:rFonts w:cs="David" w:hint="cs"/>
          <w:rtl/>
        </w:rPr>
      </w:pPr>
    </w:p>
    <w:p w14:paraId="195D5B68" w14:textId="77777777" w:rsidR="006327E9" w:rsidRPr="006327E9" w:rsidRDefault="006327E9" w:rsidP="006327E9">
      <w:pPr>
        <w:bidi/>
        <w:ind w:left="-2"/>
        <w:jc w:val="both"/>
        <w:rPr>
          <w:rFonts w:cs="David" w:hint="cs"/>
          <w:u w:val="single"/>
          <w:rtl/>
        </w:rPr>
      </w:pPr>
      <w:r w:rsidRPr="006327E9">
        <w:rPr>
          <w:rFonts w:cs="David" w:hint="cs"/>
          <w:u w:val="single"/>
          <w:rtl/>
        </w:rPr>
        <w:t>רוני בר-און:</w:t>
      </w:r>
    </w:p>
    <w:p w14:paraId="2D8870E9" w14:textId="77777777" w:rsidR="006327E9" w:rsidRPr="006327E9" w:rsidRDefault="006327E9" w:rsidP="006327E9">
      <w:pPr>
        <w:bidi/>
        <w:ind w:left="-2"/>
        <w:jc w:val="both"/>
        <w:rPr>
          <w:rFonts w:cs="David" w:hint="cs"/>
          <w:u w:val="single"/>
          <w:rtl/>
        </w:rPr>
      </w:pPr>
    </w:p>
    <w:p w14:paraId="66606319" w14:textId="77777777" w:rsidR="006327E9" w:rsidRPr="006327E9" w:rsidRDefault="006327E9" w:rsidP="006327E9">
      <w:pPr>
        <w:bidi/>
        <w:jc w:val="both"/>
        <w:rPr>
          <w:rFonts w:cs="David" w:hint="cs"/>
          <w:rtl/>
        </w:rPr>
      </w:pPr>
      <w:r w:rsidRPr="006327E9">
        <w:rPr>
          <w:rFonts w:cs="David" w:hint="cs"/>
          <w:rtl/>
        </w:rPr>
        <w:tab/>
        <w:t xml:space="preserve"> אני חושב שאתה גורם לכולנו לעבור על החוק או על תקנון הכנסת. יש לך אישור מיושב-ראש הכנסת? </w:t>
      </w:r>
    </w:p>
    <w:p w14:paraId="1AC6A8BA" w14:textId="77777777" w:rsidR="006327E9" w:rsidRPr="006327E9" w:rsidRDefault="006327E9" w:rsidP="006327E9">
      <w:pPr>
        <w:bidi/>
        <w:jc w:val="both"/>
        <w:rPr>
          <w:rFonts w:cs="David" w:hint="cs"/>
          <w:rtl/>
        </w:rPr>
      </w:pPr>
    </w:p>
    <w:p w14:paraId="52439799" w14:textId="77777777" w:rsidR="006327E9" w:rsidRDefault="006327E9" w:rsidP="006327E9">
      <w:pPr>
        <w:bidi/>
        <w:ind w:left="-2"/>
        <w:jc w:val="both"/>
        <w:rPr>
          <w:rFonts w:cs="David" w:hint="cs"/>
          <w:u w:val="single"/>
          <w:rtl/>
        </w:rPr>
      </w:pPr>
    </w:p>
    <w:p w14:paraId="061BB2FC" w14:textId="77777777" w:rsidR="006327E9" w:rsidRDefault="006327E9" w:rsidP="006327E9">
      <w:pPr>
        <w:bidi/>
        <w:ind w:left="-2"/>
        <w:jc w:val="both"/>
        <w:rPr>
          <w:rFonts w:cs="David" w:hint="cs"/>
          <w:u w:val="single"/>
          <w:rtl/>
        </w:rPr>
      </w:pPr>
    </w:p>
    <w:p w14:paraId="6FAE1E53" w14:textId="77777777" w:rsidR="006327E9" w:rsidRDefault="006327E9" w:rsidP="006327E9">
      <w:pPr>
        <w:bidi/>
        <w:ind w:left="-2"/>
        <w:jc w:val="both"/>
        <w:rPr>
          <w:rFonts w:cs="David" w:hint="cs"/>
          <w:u w:val="single"/>
          <w:rtl/>
        </w:rPr>
      </w:pPr>
    </w:p>
    <w:p w14:paraId="05CE3983" w14:textId="77777777" w:rsidR="006327E9" w:rsidRDefault="006327E9" w:rsidP="006327E9">
      <w:pPr>
        <w:bidi/>
        <w:ind w:left="-2"/>
        <w:jc w:val="both"/>
        <w:rPr>
          <w:rFonts w:cs="David" w:hint="cs"/>
          <w:u w:val="single"/>
          <w:rtl/>
        </w:rPr>
      </w:pPr>
    </w:p>
    <w:p w14:paraId="538104AB" w14:textId="77777777" w:rsidR="006327E9" w:rsidRDefault="006327E9" w:rsidP="006327E9">
      <w:pPr>
        <w:bidi/>
        <w:ind w:left="-2"/>
        <w:jc w:val="both"/>
        <w:rPr>
          <w:rFonts w:cs="David" w:hint="cs"/>
          <w:u w:val="single"/>
          <w:rtl/>
        </w:rPr>
      </w:pPr>
    </w:p>
    <w:p w14:paraId="179D0929" w14:textId="77777777" w:rsidR="006327E9" w:rsidRDefault="006327E9" w:rsidP="006327E9">
      <w:pPr>
        <w:bidi/>
        <w:ind w:left="-2"/>
        <w:jc w:val="both"/>
        <w:rPr>
          <w:rFonts w:cs="David" w:hint="cs"/>
          <w:u w:val="single"/>
          <w:rtl/>
        </w:rPr>
      </w:pPr>
    </w:p>
    <w:p w14:paraId="7E753917" w14:textId="77777777" w:rsidR="006327E9" w:rsidRDefault="006327E9" w:rsidP="006327E9">
      <w:pPr>
        <w:bidi/>
        <w:ind w:left="-2"/>
        <w:jc w:val="both"/>
        <w:rPr>
          <w:rFonts w:cs="David" w:hint="cs"/>
          <w:u w:val="single"/>
          <w:rtl/>
        </w:rPr>
      </w:pPr>
    </w:p>
    <w:p w14:paraId="721C2755" w14:textId="77777777" w:rsidR="006327E9" w:rsidRPr="006327E9" w:rsidRDefault="006327E9" w:rsidP="006327E9">
      <w:pPr>
        <w:bidi/>
        <w:ind w:left="-2"/>
        <w:jc w:val="both"/>
        <w:rPr>
          <w:rFonts w:cs="David" w:hint="cs"/>
          <w:u w:val="single"/>
          <w:rtl/>
        </w:rPr>
      </w:pPr>
      <w:r w:rsidRPr="006327E9">
        <w:rPr>
          <w:rFonts w:cs="David" w:hint="cs"/>
          <w:u w:val="single"/>
          <w:rtl/>
        </w:rPr>
        <w:t xml:space="preserve">היו"ר זאב </w:t>
      </w:r>
      <w:proofErr w:type="spellStart"/>
      <w:r w:rsidRPr="006327E9">
        <w:rPr>
          <w:rFonts w:cs="David" w:hint="cs"/>
          <w:u w:val="single"/>
          <w:rtl/>
        </w:rPr>
        <w:t>אלקין</w:t>
      </w:r>
      <w:proofErr w:type="spellEnd"/>
      <w:r w:rsidRPr="006327E9">
        <w:rPr>
          <w:rFonts w:cs="David" w:hint="cs"/>
          <w:u w:val="single"/>
          <w:rtl/>
        </w:rPr>
        <w:t>:</w:t>
      </w:r>
    </w:p>
    <w:p w14:paraId="3D1DCB02" w14:textId="77777777" w:rsidR="006327E9" w:rsidRPr="006327E9" w:rsidRDefault="006327E9" w:rsidP="006327E9">
      <w:pPr>
        <w:bidi/>
        <w:ind w:left="-2"/>
        <w:jc w:val="both"/>
        <w:rPr>
          <w:rFonts w:cs="David" w:hint="cs"/>
          <w:u w:val="single"/>
          <w:rtl/>
        </w:rPr>
      </w:pPr>
    </w:p>
    <w:p w14:paraId="3B01F18E" w14:textId="77777777" w:rsidR="006327E9" w:rsidRPr="006327E9" w:rsidRDefault="006327E9" w:rsidP="006327E9">
      <w:pPr>
        <w:bidi/>
        <w:jc w:val="both"/>
        <w:rPr>
          <w:rFonts w:cs="David" w:hint="cs"/>
          <w:rtl/>
        </w:rPr>
      </w:pPr>
      <w:r w:rsidRPr="006327E9">
        <w:rPr>
          <w:rFonts w:cs="David" w:hint="cs"/>
          <w:rtl/>
        </w:rPr>
        <w:tab/>
        <w:t xml:space="preserve">אני רוצה לסיים את הישיבה, אם לא תפריע לי. </w:t>
      </w:r>
    </w:p>
    <w:p w14:paraId="549CA8A8" w14:textId="77777777" w:rsidR="006327E9" w:rsidRPr="006327E9" w:rsidRDefault="006327E9" w:rsidP="006327E9">
      <w:pPr>
        <w:bidi/>
        <w:jc w:val="both"/>
        <w:rPr>
          <w:rFonts w:cs="David" w:hint="cs"/>
          <w:rtl/>
        </w:rPr>
      </w:pPr>
    </w:p>
    <w:p w14:paraId="18FF073B" w14:textId="77777777" w:rsidR="006327E9" w:rsidRPr="006327E9" w:rsidRDefault="006327E9" w:rsidP="006327E9">
      <w:pPr>
        <w:bidi/>
        <w:jc w:val="both"/>
        <w:rPr>
          <w:rFonts w:cs="David" w:hint="cs"/>
          <w:rtl/>
        </w:rPr>
      </w:pPr>
      <w:r w:rsidRPr="006327E9">
        <w:rPr>
          <w:rFonts w:cs="David" w:hint="cs"/>
          <w:rtl/>
        </w:rPr>
        <w:tab/>
        <w:t xml:space="preserve">תודה רבה לארבל על הסקירה. אני חושב שהסקירה שקיבלתם תאפשר לכם, בהתאם לסיכום שלה, שזה לשיקול דעתו של הפרלמנט, לקבל את ההחלטה הנכונה. כל אלה שעד 2008 חיו היטב עם התקנון הקודם, כולל יושב-ראש ועדת הכנסת בכנסת ה-16, שכנראה נרדם בשמירה ולא יזם תיקון תקנון ולא הפריע לו שסגני שרים יהיו חברי ועדות, מותר להם כמובן לשנות את עמדתם. אני מכבד את הבקשה של סיעת ישראל ביתנו להתייעצות סיעתית. הודעה על הצבעה בסעיף הזה תבוא מאוחר יותר. תודה רבה. </w:t>
      </w:r>
    </w:p>
    <w:p w14:paraId="0AC51FE1" w14:textId="77777777" w:rsidR="006327E9" w:rsidRDefault="006327E9" w:rsidP="006327E9">
      <w:pPr>
        <w:bidi/>
        <w:jc w:val="both"/>
        <w:rPr>
          <w:rFonts w:cs="David" w:hint="cs"/>
          <w:rtl/>
        </w:rPr>
      </w:pPr>
    </w:p>
    <w:p w14:paraId="4764AC1E" w14:textId="77777777" w:rsidR="006327E9" w:rsidRDefault="006327E9" w:rsidP="006327E9">
      <w:pPr>
        <w:bidi/>
        <w:jc w:val="both"/>
        <w:rPr>
          <w:rFonts w:cs="David" w:hint="cs"/>
          <w:rtl/>
        </w:rPr>
      </w:pPr>
    </w:p>
    <w:p w14:paraId="7C2BC945" w14:textId="77777777" w:rsidR="006327E9" w:rsidRDefault="006327E9" w:rsidP="006327E9">
      <w:pPr>
        <w:bidi/>
        <w:jc w:val="both"/>
        <w:rPr>
          <w:rFonts w:cs="David" w:hint="cs"/>
          <w:rtl/>
        </w:rPr>
      </w:pPr>
    </w:p>
    <w:p w14:paraId="36D55C1F" w14:textId="77777777" w:rsidR="006327E9" w:rsidRPr="006327E9" w:rsidRDefault="006327E9" w:rsidP="006327E9">
      <w:pPr>
        <w:bidi/>
        <w:jc w:val="both"/>
        <w:rPr>
          <w:rFonts w:cs="David" w:hint="cs"/>
          <w:rtl/>
        </w:rPr>
      </w:pPr>
    </w:p>
    <w:p w14:paraId="323BD513" w14:textId="77777777" w:rsidR="006327E9" w:rsidRPr="006327E9" w:rsidRDefault="006327E9" w:rsidP="006327E9">
      <w:pPr>
        <w:bidi/>
        <w:jc w:val="both"/>
        <w:rPr>
          <w:rFonts w:cs="David" w:hint="cs"/>
          <w:rtl/>
        </w:rPr>
      </w:pPr>
    </w:p>
    <w:p w14:paraId="3C69FC24" w14:textId="77777777" w:rsidR="006327E9" w:rsidRPr="006327E9" w:rsidRDefault="006327E9" w:rsidP="006327E9">
      <w:pPr>
        <w:bidi/>
        <w:rPr>
          <w:rFonts w:cs="David" w:hint="cs"/>
          <w:b/>
          <w:bCs/>
          <w:u w:val="single"/>
          <w:rtl/>
        </w:rPr>
      </w:pPr>
      <w:r w:rsidRPr="006327E9">
        <w:rPr>
          <w:rFonts w:cs="David" w:hint="cs"/>
          <w:b/>
          <w:bCs/>
          <w:u w:val="single"/>
          <w:rtl/>
        </w:rPr>
        <w:t>הישיבה ננעלה בשעה 11:05</w:t>
      </w:r>
    </w:p>
    <w:p w14:paraId="48FABA6F" w14:textId="77777777" w:rsidR="006327E9" w:rsidRPr="006327E9" w:rsidRDefault="006327E9" w:rsidP="006327E9">
      <w:pPr>
        <w:bidi/>
        <w:jc w:val="both"/>
        <w:rPr>
          <w:rFonts w:cs="David" w:hint="cs"/>
          <w:u w:val="single"/>
          <w:rtl/>
        </w:rPr>
      </w:pPr>
    </w:p>
    <w:p w14:paraId="55CF077E" w14:textId="77777777" w:rsidR="006327E9" w:rsidRPr="006327E9" w:rsidRDefault="006327E9" w:rsidP="006327E9">
      <w:pPr>
        <w:bidi/>
        <w:jc w:val="both"/>
        <w:rPr>
          <w:rFonts w:cs="David" w:hint="cs"/>
          <w:rtl/>
        </w:rPr>
      </w:pPr>
    </w:p>
    <w:p w14:paraId="025F5E72" w14:textId="77777777" w:rsidR="006327E9" w:rsidRPr="006327E9" w:rsidRDefault="006327E9" w:rsidP="006327E9">
      <w:pPr>
        <w:bidi/>
        <w:jc w:val="both"/>
        <w:rPr>
          <w:rFonts w:cs="David" w:hint="cs"/>
          <w:rtl/>
        </w:rPr>
      </w:pPr>
    </w:p>
    <w:p w14:paraId="1FB6DD95" w14:textId="77777777" w:rsidR="006327E9" w:rsidRPr="006327E9" w:rsidRDefault="006327E9" w:rsidP="006327E9">
      <w:pPr>
        <w:bidi/>
        <w:jc w:val="both"/>
        <w:rPr>
          <w:rFonts w:cs="David" w:hint="cs"/>
          <w:rtl/>
        </w:rPr>
      </w:pPr>
    </w:p>
    <w:p w14:paraId="455F7060" w14:textId="77777777" w:rsidR="006327E9" w:rsidRPr="006327E9" w:rsidRDefault="006327E9" w:rsidP="006327E9">
      <w:pPr>
        <w:bidi/>
        <w:jc w:val="both"/>
        <w:rPr>
          <w:rFonts w:cs="David" w:hint="cs"/>
          <w:rtl/>
        </w:rPr>
      </w:pPr>
    </w:p>
    <w:p w14:paraId="7966FC25" w14:textId="77777777" w:rsidR="006327E9" w:rsidRPr="006327E9" w:rsidRDefault="006327E9" w:rsidP="006327E9">
      <w:pPr>
        <w:bidi/>
        <w:ind w:left="-2" w:firstLine="708"/>
        <w:jc w:val="both"/>
        <w:rPr>
          <w:rFonts w:cs="David" w:hint="cs"/>
          <w:rtl/>
        </w:rPr>
      </w:pPr>
    </w:p>
    <w:p w14:paraId="7EE41F82" w14:textId="77777777" w:rsidR="006327E9" w:rsidRPr="006327E9" w:rsidRDefault="006327E9" w:rsidP="006327E9">
      <w:pPr>
        <w:bidi/>
        <w:ind w:left="-2" w:firstLine="708"/>
        <w:jc w:val="both"/>
        <w:rPr>
          <w:rFonts w:cs="David" w:hint="cs"/>
          <w:rtl/>
        </w:rPr>
      </w:pPr>
    </w:p>
    <w:p w14:paraId="1099B90A" w14:textId="77777777" w:rsidR="006327E9" w:rsidRPr="006327E9" w:rsidRDefault="006327E9" w:rsidP="006327E9">
      <w:pPr>
        <w:bidi/>
        <w:ind w:left="-2"/>
        <w:jc w:val="both"/>
        <w:rPr>
          <w:rFonts w:cs="David" w:hint="cs"/>
          <w:rtl/>
        </w:rPr>
      </w:pPr>
    </w:p>
    <w:p w14:paraId="745C5D04" w14:textId="77777777" w:rsidR="006327E9" w:rsidRPr="006327E9" w:rsidRDefault="006327E9" w:rsidP="006327E9">
      <w:pPr>
        <w:bidi/>
        <w:ind w:left="-2"/>
        <w:jc w:val="both"/>
        <w:rPr>
          <w:rFonts w:cs="David" w:hint="cs"/>
          <w:rtl/>
        </w:rPr>
      </w:pPr>
    </w:p>
    <w:p w14:paraId="16695EFD" w14:textId="77777777" w:rsidR="006327E9" w:rsidRPr="006327E9" w:rsidRDefault="006327E9" w:rsidP="006327E9">
      <w:pPr>
        <w:bidi/>
        <w:ind w:left="-2" w:firstLine="567"/>
        <w:jc w:val="both"/>
        <w:rPr>
          <w:rFonts w:cs="David" w:hint="cs"/>
          <w:rtl/>
        </w:rPr>
      </w:pPr>
      <w:r w:rsidRPr="006327E9">
        <w:rPr>
          <w:rFonts w:cs="David" w:hint="cs"/>
          <w:rtl/>
        </w:rPr>
        <w:tab/>
      </w:r>
    </w:p>
    <w:p w14:paraId="636DBF30" w14:textId="77777777" w:rsidR="006327E9" w:rsidRPr="006327E9" w:rsidRDefault="006327E9" w:rsidP="006327E9">
      <w:pPr>
        <w:bidi/>
        <w:ind w:left="-2"/>
        <w:jc w:val="both"/>
        <w:rPr>
          <w:rFonts w:cs="David" w:hint="cs"/>
          <w:rtl/>
        </w:rPr>
      </w:pPr>
      <w:r w:rsidRPr="006327E9">
        <w:rPr>
          <w:rFonts w:cs="David"/>
          <w:rtl/>
        </w:rPr>
        <w:br/>
      </w:r>
    </w:p>
    <w:p w14:paraId="044C85E2" w14:textId="77777777" w:rsidR="006327E9" w:rsidRPr="006327E9" w:rsidRDefault="006327E9" w:rsidP="006327E9">
      <w:pPr>
        <w:bidi/>
        <w:ind w:left="-2"/>
        <w:jc w:val="both"/>
        <w:rPr>
          <w:rFonts w:cs="David" w:hint="cs"/>
          <w:rtl/>
        </w:rPr>
      </w:pPr>
    </w:p>
    <w:p w14:paraId="06B8E2BB" w14:textId="77777777" w:rsidR="006327E9" w:rsidRPr="006327E9" w:rsidRDefault="006327E9" w:rsidP="006327E9">
      <w:pPr>
        <w:bidi/>
        <w:ind w:left="-2"/>
        <w:jc w:val="center"/>
        <w:rPr>
          <w:rFonts w:cs="David" w:hint="cs"/>
          <w:b/>
          <w:bCs/>
          <w:u w:val="single"/>
          <w:rtl/>
        </w:rPr>
      </w:pPr>
    </w:p>
    <w:p w14:paraId="7DDED92D" w14:textId="77777777" w:rsidR="006327E9" w:rsidRPr="006327E9" w:rsidRDefault="006327E9" w:rsidP="006327E9">
      <w:pPr>
        <w:bidi/>
        <w:jc w:val="both"/>
        <w:rPr>
          <w:rFonts w:cs="David" w:hint="cs"/>
          <w:u w:val="single"/>
          <w:rtl/>
        </w:rPr>
      </w:pPr>
    </w:p>
    <w:p w14:paraId="693E8ADB" w14:textId="77777777" w:rsidR="00552A80" w:rsidRPr="006327E9" w:rsidRDefault="00552A80" w:rsidP="006327E9">
      <w:pPr>
        <w:bidi/>
        <w:rPr>
          <w:rFonts w:cs="David"/>
        </w:rPr>
      </w:pPr>
    </w:p>
    <w:sectPr w:rsidR="00552A80" w:rsidRPr="006327E9" w:rsidSect="006327E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A0C4" w14:textId="77777777" w:rsidR="006327E9" w:rsidRDefault="006327E9">
      <w:r>
        <w:separator/>
      </w:r>
    </w:p>
  </w:endnote>
  <w:endnote w:type="continuationSeparator" w:id="0">
    <w:p w14:paraId="1F15300D" w14:textId="77777777" w:rsidR="006327E9" w:rsidRDefault="0063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E8F9" w14:textId="77777777" w:rsidR="006327E9" w:rsidRDefault="006327E9">
      <w:r>
        <w:separator/>
      </w:r>
    </w:p>
  </w:footnote>
  <w:footnote w:type="continuationSeparator" w:id="0">
    <w:p w14:paraId="709557B9" w14:textId="77777777" w:rsidR="006327E9" w:rsidRDefault="00632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572C" w14:textId="77777777" w:rsidR="006327E9" w:rsidRDefault="006327E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4AC1E6F" w14:textId="77777777" w:rsidR="006327E9" w:rsidRDefault="006327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5997" w14:textId="77777777" w:rsidR="006327E9" w:rsidRDefault="006327E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46</w:t>
    </w:r>
    <w:r>
      <w:rPr>
        <w:rStyle w:val="PageNumber"/>
        <w:rFonts w:cs="David"/>
        <w:szCs w:val="24"/>
      </w:rPr>
      <w:fldChar w:fldCharType="end"/>
    </w:r>
  </w:p>
  <w:p w14:paraId="2111C728" w14:textId="77777777" w:rsidR="006327E9" w:rsidRDefault="006327E9" w:rsidP="006327E9">
    <w:pPr>
      <w:pStyle w:val="Header"/>
      <w:ind w:right="36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93329"/>
    <w:multiLevelType w:val="hybridMultilevel"/>
    <w:tmpl w:val="69E62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53A658C9"/>
    <w:multiLevelType w:val="hybridMultilevel"/>
    <w:tmpl w:val="AC6641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27663A"/>
    <w:multiLevelType w:val="hybridMultilevel"/>
    <w:tmpl w:val="B49E9A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6786131">
    <w:abstractNumId w:val="1"/>
  </w:num>
  <w:num w:numId="2" w16cid:durableId="1824159393">
    <w:abstractNumId w:val="0"/>
  </w:num>
  <w:num w:numId="3" w16cid:durableId="1530751718">
    <w:abstractNumId w:val="3"/>
  </w:num>
  <w:num w:numId="4" w16cid:durableId="1347756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3460פרוטוקול_ישיבת_ועדה.doc"/>
    <w:docVar w:name="StartMode" w:val="3"/>
  </w:docVars>
  <w:rsids>
    <w:rsidRoot w:val="00617732"/>
    <w:rsid w:val="00126B77"/>
    <w:rsid w:val="001562B4"/>
    <w:rsid w:val="00552A80"/>
    <w:rsid w:val="00617732"/>
    <w:rsid w:val="006327E9"/>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60F94F4"/>
  <w15:chartTrackingRefBased/>
  <w15:docId w15:val="{7B95B28D-4060-45C0-9A11-2585A5D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327E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327E9"/>
    <w:rPr>
      <w:rFonts w:cs="Miriam"/>
      <w:lang w:bidi="he-IL"/>
    </w:rPr>
  </w:style>
  <w:style w:type="paragraph" w:styleId="Footer">
    <w:name w:val="footer"/>
    <w:basedOn w:val="Normal"/>
    <w:rsid w:val="006327E9"/>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10567</Words>
  <Characters>60236</Characters>
  <Application>Microsoft Office Word</Application>
  <DocSecurity>0</DocSecurity>
  <Lines>501</Lines>
  <Paragraphs>141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