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25FC2" w14:textId="77777777" w:rsidR="00BD78EF" w:rsidRDefault="00BD78EF" w:rsidP="00BD78EF">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t xml:space="preserve">                                                                נוסח לא מתוקן              </w:t>
      </w:r>
    </w:p>
    <w:p w14:paraId="2B605DA2" w14:textId="77777777" w:rsidR="00BD78EF" w:rsidRDefault="00BD78EF" w:rsidP="00BD78EF">
      <w:pPr>
        <w:bidi/>
        <w:jc w:val="both"/>
        <w:outlineLvl w:val="0"/>
        <w:rPr>
          <w:rFonts w:cs="David" w:hint="cs"/>
          <w:b/>
          <w:bCs/>
          <w:rtl/>
        </w:rPr>
      </w:pPr>
      <w:r>
        <w:rPr>
          <w:rFonts w:cs="David" w:hint="cs"/>
          <w:b/>
          <w:bCs/>
          <w:rtl/>
        </w:rPr>
        <w:t>מושב שני</w:t>
      </w:r>
    </w:p>
    <w:p w14:paraId="2AF4E69F" w14:textId="77777777" w:rsidR="00BD78EF" w:rsidRDefault="00BD78EF" w:rsidP="00BD78EF">
      <w:pPr>
        <w:bidi/>
        <w:jc w:val="both"/>
        <w:rPr>
          <w:rFonts w:cs="David"/>
          <w:b/>
          <w:bCs/>
          <w:rtl/>
        </w:rPr>
      </w:pPr>
    </w:p>
    <w:p w14:paraId="10402247" w14:textId="77777777" w:rsidR="00BD78EF" w:rsidRDefault="00BD78EF" w:rsidP="00BD78EF">
      <w:pPr>
        <w:bidi/>
        <w:jc w:val="center"/>
        <w:outlineLvl w:val="0"/>
        <w:rPr>
          <w:rFonts w:cs="David" w:hint="cs"/>
          <w:b/>
          <w:bCs/>
          <w:rtl/>
        </w:rPr>
      </w:pPr>
    </w:p>
    <w:p w14:paraId="076FC055" w14:textId="77777777" w:rsidR="00BD78EF" w:rsidRDefault="00BD78EF" w:rsidP="00BD78EF">
      <w:pPr>
        <w:bidi/>
        <w:jc w:val="center"/>
        <w:outlineLvl w:val="0"/>
        <w:rPr>
          <w:rFonts w:cs="David" w:hint="cs"/>
          <w:b/>
          <w:bCs/>
          <w:rtl/>
        </w:rPr>
      </w:pPr>
    </w:p>
    <w:p w14:paraId="65323BBE" w14:textId="77777777" w:rsidR="00BD78EF" w:rsidRDefault="00BD78EF" w:rsidP="00BD78EF">
      <w:pPr>
        <w:bidi/>
        <w:jc w:val="center"/>
        <w:outlineLvl w:val="0"/>
        <w:rPr>
          <w:rFonts w:cs="David" w:hint="cs"/>
          <w:b/>
          <w:bCs/>
          <w:rtl/>
        </w:rPr>
      </w:pPr>
    </w:p>
    <w:p w14:paraId="532AD112" w14:textId="77777777" w:rsidR="00BD78EF" w:rsidRDefault="00BD78EF" w:rsidP="00BD78EF">
      <w:pPr>
        <w:bidi/>
        <w:jc w:val="center"/>
        <w:outlineLvl w:val="0"/>
        <w:rPr>
          <w:rFonts w:cs="David" w:hint="cs"/>
          <w:b/>
          <w:bCs/>
          <w:rtl/>
        </w:rPr>
      </w:pPr>
      <w:r>
        <w:rPr>
          <w:rFonts w:cs="David"/>
          <w:b/>
          <w:bCs/>
          <w:rtl/>
        </w:rPr>
        <w:t xml:space="preserve">פרוטוקול מס' </w:t>
      </w:r>
      <w:r>
        <w:rPr>
          <w:rFonts w:cs="David" w:hint="cs"/>
          <w:b/>
          <w:bCs/>
          <w:rtl/>
        </w:rPr>
        <w:t xml:space="preserve"> 76</w:t>
      </w:r>
    </w:p>
    <w:p w14:paraId="2CA392B5" w14:textId="77777777" w:rsidR="00BD78EF" w:rsidRDefault="00BD78EF" w:rsidP="00BD78EF">
      <w:pPr>
        <w:bidi/>
        <w:jc w:val="center"/>
        <w:outlineLvl w:val="0"/>
        <w:rPr>
          <w:rFonts w:cs="David" w:hint="cs"/>
          <w:b/>
          <w:bCs/>
          <w:rtl/>
        </w:rPr>
      </w:pPr>
      <w:r>
        <w:rPr>
          <w:rFonts w:cs="David"/>
          <w:b/>
          <w:bCs/>
          <w:rtl/>
        </w:rPr>
        <w:t>מישיב</w:t>
      </w:r>
      <w:r>
        <w:rPr>
          <w:rFonts w:cs="David" w:hint="cs"/>
          <w:b/>
          <w:bCs/>
          <w:rtl/>
        </w:rPr>
        <w:t>ת ועדת הכנסת</w:t>
      </w:r>
    </w:p>
    <w:p w14:paraId="1A3FE433" w14:textId="77777777" w:rsidR="00BD78EF" w:rsidRPr="00AA2461" w:rsidRDefault="00BD78EF" w:rsidP="00BD78EF">
      <w:pPr>
        <w:bidi/>
        <w:jc w:val="center"/>
        <w:outlineLvl w:val="0"/>
        <w:rPr>
          <w:rFonts w:cs="David" w:hint="cs"/>
          <w:b/>
          <w:bCs/>
          <w:u w:val="single"/>
          <w:rtl/>
        </w:rPr>
      </w:pPr>
      <w:r w:rsidRPr="00AA2461">
        <w:rPr>
          <w:rFonts w:cs="David" w:hint="cs"/>
          <w:b/>
          <w:bCs/>
          <w:u w:val="single"/>
          <w:rtl/>
        </w:rPr>
        <w:t xml:space="preserve">יום שלישי, כ"ג באדר </w:t>
      </w:r>
      <w:proofErr w:type="spellStart"/>
      <w:r w:rsidRPr="00AA2461">
        <w:rPr>
          <w:rFonts w:cs="David" w:hint="cs"/>
          <w:b/>
          <w:bCs/>
          <w:u w:val="single"/>
          <w:rtl/>
        </w:rPr>
        <w:t>התש"ע</w:t>
      </w:r>
      <w:proofErr w:type="spellEnd"/>
      <w:r w:rsidRPr="00AA2461">
        <w:rPr>
          <w:rFonts w:cs="David" w:hint="cs"/>
          <w:b/>
          <w:bCs/>
          <w:u w:val="single"/>
          <w:rtl/>
        </w:rPr>
        <w:t xml:space="preserve"> (9 במארס 2010), שעה 12:00</w:t>
      </w:r>
    </w:p>
    <w:p w14:paraId="20224615" w14:textId="77777777" w:rsidR="00BD78EF" w:rsidRDefault="00BD78EF" w:rsidP="00BD78EF">
      <w:pPr>
        <w:bidi/>
        <w:rPr>
          <w:rFonts w:cs="David"/>
          <w:b/>
          <w:bCs/>
          <w:u w:val="single"/>
          <w:rtl/>
        </w:rPr>
      </w:pPr>
    </w:p>
    <w:p w14:paraId="5DE74707" w14:textId="77777777" w:rsidR="00BD78EF" w:rsidRDefault="00BD78EF" w:rsidP="00BD78EF">
      <w:pPr>
        <w:bidi/>
        <w:rPr>
          <w:rFonts w:cs="David" w:hint="cs"/>
          <w:b/>
          <w:bCs/>
          <w:u w:val="single"/>
          <w:rtl/>
        </w:rPr>
      </w:pPr>
    </w:p>
    <w:p w14:paraId="0C9CC89D" w14:textId="77777777" w:rsidR="00BD78EF" w:rsidRDefault="00BD78EF" w:rsidP="00BD78EF">
      <w:pPr>
        <w:bidi/>
        <w:rPr>
          <w:rFonts w:cs="David" w:hint="cs"/>
          <w:b/>
          <w:bCs/>
          <w:u w:val="single"/>
          <w:rtl/>
        </w:rPr>
      </w:pPr>
    </w:p>
    <w:p w14:paraId="75C8E62E" w14:textId="77777777" w:rsidR="00BD78EF" w:rsidRDefault="00BD78EF" w:rsidP="00BD78EF">
      <w:pPr>
        <w:bidi/>
        <w:rPr>
          <w:rFonts w:cs="David" w:hint="cs"/>
          <w:b/>
          <w:bCs/>
          <w:u w:val="single"/>
          <w:rtl/>
        </w:rPr>
      </w:pPr>
    </w:p>
    <w:p w14:paraId="373366ED" w14:textId="77777777" w:rsidR="00BD78EF" w:rsidRDefault="00BD78EF" w:rsidP="00BD78EF">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א. בקשת יו"ר ועדת הפנים והגנת הסביבה להעברת הצעת חוק רישוי עסקים (תיקון מס' 26) (הגבלה של מכירת משקאות משכרים), </w:t>
      </w:r>
      <w:proofErr w:type="spellStart"/>
      <w:r>
        <w:rPr>
          <w:rFonts w:cs="David" w:hint="cs"/>
          <w:rtl/>
        </w:rPr>
        <w:t>התש"ע</w:t>
      </w:r>
      <w:proofErr w:type="spellEnd"/>
      <w:r>
        <w:rPr>
          <w:rFonts w:cs="David" w:hint="cs"/>
          <w:rtl/>
        </w:rPr>
        <w:t>-2010</w:t>
      </w:r>
    </w:p>
    <w:p w14:paraId="4A006172" w14:textId="77777777" w:rsidR="00BD78EF" w:rsidRDefault="00BD78EF" w:rsidP="00BD78EF">
      <w:pPr>
        <w:bidi/>
        <w:jc w:val="both"/>
        <w:rPr>
          <w:rFonts w:cs="David" w:hint="cs"/>
          <w:rtl/>
        </w:rPr>
      </w:pPr>
      <w:r>
        <w:rPr>
          <w:rFonts w:cs="David" w:hint="cs"/>
          <w:rtl/>
        </w:rPr>
        <w:t xml:space="preserve">                    ב. השגות לתיקון התקנון</w:t>
      </w:r>
    </w:p>
    <w:p w14:paraId="0BA739F8" w14:textId="77777777" w:rsidR="00BD78EF" w:rsidRDefault="00BD78EF" w:rsidP="00BD78EF">
      <w:pPr>
        <w:bidi/>
        <w:jc w:val="both"/>
        <w:rPr>
          <w:rFonts w:cs="David" w:hint="cs"/>
          <w:rtl/>
        </w:rPr>
      </w:pPr>
      <w:r>
        <w:rPr>
          <w:rFonts w:cs="David" w:hint="cs"/>
          <w:rtl/>
        </w:rPr>
        <w:t xml:space="preserve">                    ג. ערעורים על החלטת יו"ר הכנסת והסגנים שלא לאשר דחיפות הצעות לסדר היום</w:t>
      </w:r>
    </w:p>
    <w:p w14:paraId="2967939F" w14:textId="77777777" w:rsidR="00BD78EF" w:rsidRDefault="00BD78EF" w:rsidP="00BD78EF">
      <w:pPr>
        <w:bidi/>
        <w:jc w:val="both"/>
        <w:rPr>
          <w:rFonts w:cs="David" w:hint="cs"/>
          <w:b/>
          <w:bCs/>
          <w:u w:val="single"/>
          <w:rtl/>
        </w:rPr>
      </w:pPr>
    </w:p>
    <w:p w14:paraId="0596FAE7" w14:textId="77777777" w:rsidR="00BD78EF" w:rsidRDefault="00BD78EF" w:rsidP="00BD78EF">
      <w:pPr>
        <w:bidi/>
        <w:jc w:val="both"/>
        <w:rPr>
          <w:rFonts w:cs="David" w:hint="cs"/>
          <w:b/>
          <w:bCs/>
          <w:u w:val="single"/>
          <w:rtl/>
        </w:rPr>
      </w:pPr>
    </w:p>
    <w:p w14:paraId="0C2435FB" w14:textId="77777777" w:rsidR="00BD78EF" w:rsidRDefault="00BD78EF" w:rsidP="00BD78EF">
      <w:pPr>
        <w:bidi/>
        <w:jc w:val="both"/>
        <w:rPr>
          <w:rFonts w:cs="David" w:hint="cs"/>
          <w:b/>
          <w:bCs/>
          <w:u w:val="single"/>
          <w:rtl/>
        </w:rPr>
      </w:pPr>
    </w:p>
    <w:p w14:paraId="64378B4A" w14:textId="77777777" w:rsidR="00BD78EF" w:rsidRDefault="00BD78EF" w:rsidP="00BD78EF">
      <w:pPr>
        <w:bidi/>
        <w:jc w:val="both"/>
        <w:rPr>
          <w:rFonts w:cs="David"/>
          <w:b/>
          <w:bCs/>
          <w:rtl/>
        </w:rPr>
      </w:pPr>
    </w:p>
    <w:p w14:paraId="41E77D0F" w14:textId="77777777" w:rsidR="00BD78EF" w:rsidRDefault="00BD78EF" w:rsidP="00BD78EF">
      <w:pPr>
        <w:bidi/>
        <w:jc w:val="both"/>
        <w:outlineLvl w:val="0"/>
        <w:rPr>
          <w:rFonts w:cs="David"/>
          <w:b/>
          <w:bCs/>
          <w:u w:val="single"/>
          <w:rtl/>
        </w:rPr>
      </w:pPr>
      <w:r>
        <w:rPr>
          <w:rFonts w:cs="David"/>
          <w:b/>
          <w:bCs/>
          <w:u w:val="single"/>
          <w:rtl/>
        </w:rPr>
        <w:t>נכחו:</w:t>
      </w:r>
    </w:p>
    <w:p w14:paraId="68B586DB" w14:textId="77777777" w:rsidR="00BD78EF" w:rsidRDefault="00BD78EF" w:rsidP="00BD78EF">
      <w:pPr>
        <w:bidi/>
        <w:jc w:val="both"/>
        <w:outlineLvl w:val="0"/>
        <w:rPr>
          <w:rFonts w:cs="David" w:hint="cs"/>
          <w:rtl/>
        </w:rPr>
      </w:pPr>
      <w:r>
        <w:rPr>
          <w:rFonts w:cs="David"/>
          <w:b/>
          <w:bCs/>
          <w:u w:val="single"/>
          <w:rtl/>
        </w:rPr>
        <w:t>חברי הוועדה</w:t>
      </w:r>
      <w:r>
        <w:rPr>
          <w:rFonts w:cs="David"/>
          <w:rtl/>
        </w:rPr>
        <w:t>:</w:t>
      </w:r>
      <w:r>
        <w:rPr>
          <w:rFonts w:cs="David" w:hint="cs"/>
          <w:rtl/>
        </w:rPr>
        <w:t xml:space="preserve">  יריב </w:t>
      </w:r>
      <w:proofErr w:type="spellStart"/>
      <w:r>
        <w:rPr>
          <w:rFonts w:cs="David" w:hint="cs"/>
          <w:rtl/>
        </w:rPr>
        <w:t>לוין</w:t>
      </w:r>
      <w:proofErr w:type="spellEnd"/>
      <w:r>
        <w:rPr>
          <w:rFonts w:cs="David" w:hint="cs"/>
          <w:rtl/>
        </w:rPr>
        <w:t>-היו"ר</w:t>
      </w:r>
    </w:p>
    <w:p w14:paraId="17037AAB" w14:textId="77777777" w:rsidR="00BD78EF" w:rsidRDefault="00BD78EF" w:rsidP="00BD78EF">
      <w:pPr>
        <w:bidi/>
        <w:jc w:val="both"/>
        <w:outlineLvl w:val="0"/>
        <w:rPr>
          <w:rFonts w:cs="David" w:hint="cs"/>
          <w:rtl/>
        </w:rPr>
      </w:pPr>
      <w:r>
        <w:rPr>
          <w:rFonts w:cs="David" w:hint="cs"/>
          <w:rtl/>
        </w:rPr>
        <w:t xml:space="preserve">                         רחל אדטו</w:t>
      </w:r>
    </w:p>
    <w:p w14:paraId="7B85B64D" w14:textId="77777777" w:rsidR="00BD78EF" w:rsidRDefault="00BD78EF" w:rsidP="00BD78EF">
      <w:pPr>
        <w:bidi/>
        <w:jc w:val="both"/>
        <w:outlineLvl w:val="0"/>
        <w:rPr>
          <w:rFonts w:cs="David" w:hint="cs"/>
          <w:rtl/>
        </w:rPr>
      </w:pPr>
      <w:r>
        <w:rPr>
          <w:rFonts w:cs="David" w:hint="cs"/>
          <w:rtl/>
        </w:rPr>
        <w:t xml:space="preserve">                         אילן גילאון</w:t>
      </w:r>
    </w:p>
    <w:p w14:paraId="53AFB36A" w14:textId="77777777" w:rsidR="00BD78EF" w:rsidRDefault="00BD78EF" w:rsidP="00BD78EF">
      <w:pPr>
        <w:bidi/>
        <w:jc w:val="both"/>
        <w:outlineLvl w:val="0"/>
        <w:rPr>
          <w:rFonts w:cs="David" w:hint="cs"/>
          <w:rtl/>
        </w:rPr>
      </w:pPr>
      <w:r>
        <w:rPr>
          <w:rFonts w:cs="David" w:hint="cs"/>
          <w:rtl/>
        </w:rPr>
        <w:t xml:space="preserve">                         אברהם מיכאלי</w:t>
      </w:r>
      <w:r>
        <w:rPr>
          <w:rFonts w:cs="David"/>
          <w:rtl/>
        </w:rPr>
        <w:tab/>
      </w:r>
    </w:p>
    <w:p w14:paraId="1682C4B3" w14:textId="77777777" w:rsidR="00BD78EF" w:rsidRDefault="00BD78EF" w:rsidP="00BD78EF">
      <w:pPr>
        <w:bidi/>
        <w:jc w:val="both"/>
        <w:outlineLvl w:val="0"/>
        <w:rPr>
          <w:rFonts w:cs="David" w:hint="cs"/>
          <w:rtl/>
        </w:rPr>
      </w:pPr>
    </w:p>
    <w:p w14:paraId="31C0BCAD" w14:textId="77777777" w:rsidR="00BD78EF" w:rsidRDefault="00BD78EF" w:rsidP="00BD78EF">
      <w:pPr>
        <w:bidi/>
        <w:jc w:val="both"/>
        <w:outlineLvl w:val="0"/>
        <w:rPr>
          <w:rFonts w:cs="David" w:hint="cs"/>
          <w:b/>
          <w:bCs/>
          <w:u w:val="single"/>
          <w:rtl/>
        </w:rPr>
      </w:pPr>
    </w:p>
    <w:p w14:paraId="4A1314C9" w14:textId="77777777" w:rsidR="00BD78EF" w:rsidRDefault="00BD78EF" w:rsidP="00BD78EF">
      <w:pPr>
        <w:bidi/>
        <w:jc w:val="both"/>
        <w:outlineLvl w:val="0"/>
        <w:rPr>
          <w:rFonts w:cs="David" w:hint="cs"/>
          <w:rtl/>
        </w:rPr>
      </w:pPr>
      <w:r>
        <w:rPr>
          <w:rFonts w:cs="David"/>
          <w:b/>
          <w:bCs/>
          <w:u w:val="single"/>
          <w:rtl/>
        </w:rPr>
        <w:t>מוזמנים</w:t>
      </w:r>
      <w:r>
        <w:rPr>
          <w:rFonts w:cs="David"/>
          <w:rtl/>
        </w:rPr>
        <w:t>:</w:t>
      </w:r>
      <w:r>
        <w:rPr>
          <w:rFonts w:cs="David" w:hint="cs"/>
          <w:rtl/>
        </w:rPr>
        <w:t xml:space="preserve">         אייל יינון                      מזכיר הכנסת</w:t>
      </w:r>
    </w:p>
    <w:p w14:paraId="591137FD" w14:textId="77777777" w:rsidR="00BD78EF" w:rsidRDefault="00BD78EF" w:rsidP="00BD78EF">
      <w:pPr>
        <w:bidi/>
        <w:jc w:val="both"/>
        <w:outlineLvl w:val="0"/>
        <w:rPr>
          <w:rFonts w:cs="David" w:hint="cs"/>
          <w:rtl/>
        </w:rPr>
      </w:pPr>
      <w:r>
        <w:rPr>
          <w:rFonts w:cs="David" w:hint="cs"/>
          <w:rtl/>
        </w:rPr>
        <w:t xml:space="preserve">                         סהר פינטו                    יועץ משפטי, סיעת קדימה</w:t>
      </w:r>
    </w:p>
    <w:p w14:paraId="049DBE01" w14:textId="77777777" w:rsidR="00BD78EF" w:rsidRDefault="00BD78EF" w:rsidP="00BD78EF">
      <w:pPr>
        <w:bidi/>
        <w:jc w:val="both"/>
        <w:outlineLvl w:val="0"/>
        <w:rPr>
          <w:rFonts w:cs="David" w:hint="cs"/>
          <w:rtl/>
        </w:rPr>
      </w:pPr>
      <w:r>
        <w:rPr>
          <w:rFonts w:cs="David" w:hint="cs"/>
          <w:rtl/>
        </w:rPr>
        <w:t xml:space="preserve">                         ירדנה </w:t>
      </w:r>
      <w:proofErr w:type="spellStart"/>
      <w:r>
        <w:rPr>
          <w:rFonts w:cs="David" w:hint="cs"/>
          <w:rtl/>
        </w:rPr>
        <w:t>מלר</w:t>
      </w:r>
      <w:proofErr w:type="spellEnd"/>
      <w:r>
        <w:rPr>
          <w:rFonts w:cs="David" w:hint="cs"/>
          <w:rtl/>
        </w:rPr>
        <w:t>-הורוביץ     סגנית מזכיר הכנסת</w:t>
      </w:r>
    </w:p>
    <w:p w14:paraId="328EDEB7" w14:textId="77777777" w:rsidR="00BD78EF" w:rsidRDefault="00BD78EF" w:rsidP="00BD78EF">
      <w:pPr>
        <w:bidi/>
        <w:jc w:val="both"/>
        <w:outlineLvl w:val="0"/>
        <w:rPr>
          <w:rFonts w:cs="David" w:hint="cs"/>
          <w:rtl/>
        </w:rPr>
      </w:pPr>
      <w:r>
        <w:rPr>
          <w:rFonts w:cs="David" w:hint="cs"/>
          <w:rtl/>
        </w:rPr>
        <w:t xml:space="preserve">                         רונית </w:t>
      </w:r>
      <w:proofErr w:type="spellStart"/>
      <w:r>
        <w:rPr>
          <w:rFonts w:cs="David" w:hint="cs"/>
          <w:rtl/>
        </w:rPr>
        <w:t>חייקין</w:t>
      </w:r>
      <w:proofErr w:type="spellEnd"/>
      <w:r>
        <w:rPr>
          <w:rFonts w:cs="David" w:hint="cs"/>
          <w:rtl/>
        </w:rPr>
        <w:t xml:space="preserve"> יעקובי    סיעת מרצ</w:t>
      </w:r>
    </w:p>
    <w:p w14:paraId="2E02EEB8" w14:textId="77777777" w:rsidR="00BD78EF" w:rsidRDefault="00BD78EF" w:rsidP="00BD78EF">
      <w:pPr>
        <w:bidi/>
        <w:jc w:val="both"/>
        <w:outlineLvl w:val="0"/>
        <w:rPr>
          <w:rFonts w:cs="David" w:hint="cs"/>
          <w:u w:val="single"/>
          <w:rtl/>
        </w:rPr>
      </w:pPr>
    </w:p>
    <w:p w14:paraId="418CD353" w14:textId="77777777" w:rsidR="00BD78EF" w:rsidRDefault="00BD78EF" w:rsidP="00BD78EF">
      <w:pPr>
        <w:bidi/>
        <w:jc w:val="both"/>
        <w:outlineLvl w:val="0"/>
        <w:rPr>
          <w:rFonts w:cs="David" w:hint="cs"/>
          <w:u w:val="single"/>
          <w:rtl/>
        </w:rPr>
      </w:pPr>
    </w:p>
    <w:p w14:paraId="5293DFC2" w14:textId="77777777" w:rsidR="00BD78EF" w:rsidRDefault="00BD78EF" w:rsidP="00BD78EF">
      <w:pPr>
        <w:bidi/>
        <w:jc w:val="both"/>
        <w:outlineLvl w:val="0"/>
        <w:rPr>
          <w:rFonts w:cs="David" w:hint="cs"/>
          <w:rtl/>
        </w:rPr>
      </w:pPr>
      <w:r w:rsidRPr="00BD78EF">
        <w:rPr>
          <w:rFonts w:cs="David" w:hint="cs"/>
          <w:b/>
          <w:bCs/>
          <w:u w:val="single"/>
          <w:rtl/>
        </w:rPr>
        <w:t>ייעוץ משפטי:</w:t>
      </w:r>
      <w:r>
        <w:rPr>
          <w:rFonts w:cs="David" w:hint="cs"/>
          <w:u w:val="single"/>
          <w:rtl/>
        </w:rPr>
        <w:t xml:space="preserve">  </w:t>
      </w:r>
      <w:r>
        <w:rPr>
          <w:rFonts w:cs="David" w:hint="cs"/>
          <w:rtl/>
        </w:rPr>
        <w:t xml:space="preserve"> ארבל אסטרחן</w:t>
      </w:r>
    </w:p>
    <w:p w14:paraId="0DFBEFB2" w14:textId="77777777" w:rsidR="00BD78EF" w:rsidRDefault="00BD78EF" w:rsidP="00BD78EF">
      <w:pPr>
        <w:bidi/>
        <w:jc w:val="both"/>
        <w:outlineLvl w:val="0"/>
        <w:rPr>
          <w:rFonts w:cs="David" w:hint="cs"/>
          <w:rtl/>
        </w:rPr>
      </w:pPr>
    </w:p>
    <w:p w14:paraId="15272774" w14:textId="77777777" w:rsidR="00BD78EF" w:rsidRDefault="00BD78EF" w:rsidP="00BD78EF">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hint="cs"/>
          <w:rtl/>
        </w:rPr>
        <w:t>אתי בן-יוסף</w:t>
      </w:r>
    </w:p>
    <w:p w14:paraId="1A2151ED" w14:textId="77777777" w:rsidR="00BD78EF" w:rsidRDefault="00BD78EF" w:rsidP="00BD78EF">
      <w:pPr>
        <w:bidi/>
        <w:jc w:val="both"/>
        <w:outlineLvl w:val="0"/>
        <w:rPr>
          <w:rFonts w:cs="David" w:hint="cs"/>
          <w:rtl/>
        </w:rPr>
      </w:pPr>
    </w:p>
    <w:p w14:paraId="0B50C133" w14:textId="77777777" w:rsidR="00BD78EF" w:rsidRDefault="00BD78EF" w:rsidP="00BD78EF">
      <w:pPr>
        <w:bidi/>
        <w:jc w:val="both"/>
        <w:outlineLvl w:val="0"/>
        <w:rPr>
          <w:rFonts w:cs="David" w:hint="cs"/>
          <w:rtl/>
        </w:rPr>
      </w:pPr>
      <w:r>
        <w:rPr>
          <w:rFonts w:cs="David" w:hint="cs"/>
          <w:b/>
          <w:bCs/>
          <w:u w:val="single"/>
          <w:rtl/>
        </w:rPr>
        <w:t>רשמה</w:t>
      </w:r>
      <w:r>
        <w:rPr>
          <w:rFonts w:cs="David"/>
          <w:rtl/>
        </w:rPr>
        <w:t>:</w:t>
      </w:r>
      <w:r>
        <w:rPr>
          <w:rFonts w:cs="David"/>
          <w:rtl/>
        </w:rPr>
        <w:tab/>
      </w:r>
      <w:r>
        <w:rPr>
          <w:rFonts w:cs="David" w:hint="cs"/>
          <w:rtl/>
        </w:rPr>
        <w:t>יפעת שפרכר</w:t>
      </w:r>
    </w:p>
    <w:p w14:paraId="34107BAC" w14:textId="77777777" w:rsidR="00BD78EF" w:rsidRPr="00DE43C4" w:rsidRDefault="00BD78EF" w:rsidP="00BD78EF">
      <w:pPr>
        <w:keepNext/>
        <w:bidi/>
        <w:jc w:val="center"/>
        <w:rPr>
          <w:rFonts w:cs="David" w:hint="cs"/>
          <w:u w:val="single"/>
          <w:rtl/>
        </w:rPr>
      </w:pPr>
      <w:r>
        <w:rPr>
          <w:rFonts w:cs="David"/>
          <w:rtl/>
        </w:rPr>
        <w:br w:type="page"/>
      </w:r>
    </w:p>
    <w:p w14:paraId="77654D86" w14:textId="77777777" w:rsidR="00BD78EF" w:rsidRPr="00BD78EF" w:rsidRDefault="00BD78EF" w:rsidP="00BD78EF">
      <w:pPr>
        <w:bidi/>
        <w:jc w:val="center"/>
        <w:rPr>
          <w:rFonts w:cs="David" w:hint="cs"/>
          <w:b/>
          <w:bCs/>
          <w:rtl/>
        </w:rPr>
      </w:pPr>
      <w:r w:rsidRPr="00BD78EF">
        <w:rPr>
          <w:rFonts w:cs="David" w:hint="cs"/>
          <w:b/>
          <w:bCs/>
          <w:rtl/>
        </w:rPr>
        <w:t xml:space="preserve">בקשת יו"ר ועדת הפנים והגנת הסביבה </w:t>
      </w:r>
    </w:p>
    <w:p w14:paraId="045BF7EF" w14:textId="77777777" w:rsidR="00BD78EF" w:rsidRPr="00BD78EF" w:rsidRDefault="00BD78EF" w:rsidP="00BD78EF">
      <w:pPr>
        <w:bidi/>
        <w:jc w:val="center"/>
        <w:rPr>
          <w:rFonts w:cs="David" w:hint="cs"/>
          <w:b/>
          <w:bCs/>
          <w:rtl/>
        </w:rPr>
      </w:pPr>
      <w:r w:rsidRPr="00BD78EF">
        <w:rPr>
          <w:rFonts w:cs="David" w:hint="cs"/>
          <w:b/>
          <w:bCs/>
          <w:rtl/>
        </w:rPr>
        <w:t>להעברת הצעת חוק רישוי עסקים (תיקון מס' 26)</w:t>
      </w:r>
    </w:p>
    <w:p w14:paraId="57432ED1" w14:textId="77777777" w:rsidR="00BD78EF" w:rsidRPr="00BD78EF" w:rsidRDefault="00BD78EF" w:rsidP="00BD78EF">
      <w:pPr>
        <w:bidi/>
        <w:jc w:val="center"/>
        <w:rPr>
          <w:rFonts w:cs="David" w:hint="cs"/>
          <w:b/>
          <w:bCs/>
          <w:u w:val="single"/>
          <w:rtl/>
        </w:rPr>
      </w:pPr>
      <w:r w:rsidRPr="00BD78EF">
        <w:rPr>
          <w:rFonts w:cs="David" w:hint="cs"/>
          <w:b/>
          <w:bCs/>
          <w:u w:val="single"/>
          <w:rtl/>
        </w:rPr>
        <w:t xml:space="preserve">(הגבלה של מכירת משקאות משכרים), </w:t>
      </w:r>
      <w:proofErr w:type="spellStart"/>
      <w:r w:rsidRPr="00BD78EF">
        <w:rPr>
          <w:rFonts w:cs="David" w:hint="cs"/>
          <w:b/>
          <w:bCs/>
          <w:u w:val="single"/>
          <w:rtl/>
        </w:rPr>
        <w:t>התש"ע</w:t>
      </w:r>
      <w:proofErr w:type="spellEnd"/>
      <w:r w:rsidRPr="00BD78EF">
        <w:rPr>
          <w:rFonts w:cs="David" w:hint="cs"/>
          <w:b/>
          <w:bCs/>
          <w:u w:val="single"/>
          <w:rtl/>
        </w:rPr>
        <w:t>-2010</w:t>
      </w:r>
    </w:p>
    <w:p w14:paraId="4767DB19" w14:textId="77777777" w:rsidR="00BD78EF" w:rsidRPr="00BD78EF" w:rsidRDefault="00BD78EF" w:rsidP="00BD78EF">
      <w:pPr>
        <w:bidi/>
        <w:jc w:val="both"/>
        <w:rPr>
          <w:rFonts w:cs="David" w:hint="cs"/>
          <w:b/>
          <w:bCs/>
          <w:u w:val="single"/>
          <w:rtl/>
        </w:rPr>
      </w:pPr>
    </w:p>
    <w:p w14:paraId="764D1962" w14:textId="77777777" w:rsidR="00BD78EF" w:rsidRDefault="00BD78EF" w:rsidP="00BD78EF">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6D3B380" w14:textId="77777777" w:rsidR="00BD78EF" w:rsidRDefault="00BD78EF" w:rsidP="00BD78EF">
      <w:pPr>
        <w:bidi/>
        <w:jc w:val="both"/>
        <w:rPr>
          <w:rFonts w:cs="David" w:hint="cs"/>
          <w:rtl/>
        </w:rPr>
      </w:pPr>
    </w:p>
    <w:p w14:paraId="0299E263" w14:textId="77777777" w:rsidR="00BD78EF" w:rsidRDefault="00BD78EF" w:rsidP="00BD78EF">
      <w:pPr>
        <w:bidi/>
        <w:jc w:val="both"/>
        <w:rPr>
          <w:rFonts w:cs="David" w:hint="cs"/>
          <w:rtl/>
        </w:rPr>
      </w:pPr>
      <w:r>
        <w:rPr>
          <w:rFonts w:cs="David" w:hint="cs"/>
          <w:rtl/>
        </w:rPr>
        <w:tab/>
        <w:t xml:space="preserve">בקשת יו"ר ועדת הפנים והגנת הסביבה להעברת הצעת חוק רישוי עסקים (תיקון מס' 26) (הגבלה של מכירת משקאות משכרים), </w:t>
      </w:r>
      <w:proofErr w:type="spellStart"/>
      <w:r>
        <w:rPr>
          <w:rFonts w:cs="David" w:hint="cs"/>
          <w:rtl/>
        </w:rPr>
        <w:t>התש"ע</w:t>
      </w:r>
      <w:proofErr w:type="spellEnd"/>
      <w:r>
        <w:rPr>
          <w:rFonts w:cs="David" w:hint="cs"/>
          <w:rtl/>
        </w:rPr>
        <w:t xml:space="preserve">-2010, מוועדת הפנים והגנת הסביבה לדיון בוועדה המשותפת של ועדת הפנים והגנת הסביבה וועדת החוקה, חוק ומשפט הדנה בהצעת חוק המאבק בתופעת השכרות ומיזוג הצעות החוק. אנחנו הקמנו במסגרת ועדת הכנסת ועדה משותפת לדיון בהצעת חוק ממשלתית שהוגשה למאבק בתופעת השכרות. הוועדה דנה בהצעות החוק הפרטיות, הכינה אותן לקריאה ראשונה והן אושרו במליאת הכנסת אתמול בקריאה ראשונה. עכשיו נדרש להשלים את התהליך של ההכנה לקריאה שנייה ושלישית במשולב עם ההצעה הממשלתית. אתמול היה לנו ויכוח במליאה, כשבסיומו קבעה יושבת-ראש הישיבה שיש להעביר את החוק לוועדת הפנים. בסופו של עניין הסתבר שהדרך הנכונה הייתה להשאיר את  הנושא בידי הוועדה המשותפת של פנים וחוקה. </w:t>
      </w:r>
    </w:p>
    <w:p w14:paraId="648E9BDF" w14:textId="77777777" w:rsidR="00BD78EF" w:rsidRDefault="00BD78EF" w:rsidP="00BD78EF">
      <w:pPr>
        <w:bidi/>
        <w:jc w:val="both"/>
        <w:rPr>
          <w:rFonts w:cs="David" w:hint="cs"/>
          <w:rtl/>
        </w:rPr>
      </w:pPr>
    </w:p>
    <w:p w14:paraId="4DFEA4C9" w14:textId="77777777" w:rsidR="00BD78EF" w:rsidRPr="005F2230" w:rsidRDefault="00BD78EF" w:rsidP="00BD78EF">
      <w:pPr>
        <w:bidi/>
        <w:jc w:val="both"/>
        <w:rPr>
          <w:rFonts w:cs="David" w:hint="cs"/>
          <w:u w:val="single"/>
          <w:rtl/>
        </w:rPr>
      </w:pPr>
      <w:r>
        <w:rPr>
          <w:rFonts w:cs="David" w:hint="cs"/>
          <w:u w:val="single"/>
          <w:rtl/>
        </w:rPr>
        <w:t>אייל יינון:</w:t>
      </w:r>
    </w:p>
    <w:p w14:paraId="3D049DA5" w14:textId="77777777" w:rsidR="00BD78EF" w:rsidRDefault="00BD78EF" w:rsidP="00BD78EF">
      <w:pPr>
        <w:bidi/>
        <w:jc w:val="both"/>
        <w:rPr>
          <w:rFonts w:cs="David" w:hint="cs"/>
          <w:rtl/>
        </w:rPr>
      </w:pPr>
    </w:p>
    <w:p w14:paraId="7520889F" w14:textId="77777777" w:rsidR="00BD78EF" w:rsidRDefault="00BD78EF" w:rsidP="00BD78EF">
      <w:pPr>
        <w:bidi/>
        <w:ind w:firstLine="720"/>
        <w:jc w:val="both"/>
        <w:rPr>
          <w:rFonts w:cs="David" w:hint="cs"/>
          <w:rtl/>
        </w:rPr>
      </w:pPr>
      <w:r>
        <w:rPr>
          <w:rFonts w:cs="David" w:hint="cs"/>
          <w:rtl/>
        </w:rPr>
        <w:t>זה היה בוויכוח?</w:t>
      </w:r>
    </w:p>
    <w:p w14:paraId="7C26391D" w14:textId="77777777" w:rsidR="00BD78EF" w:rsidRDefault="00BD78EF" w:rsidP="00BD78EF">
      <w:pPr>
        <w:bidi/>
        <w:jc w:val="both"/>
        <w:rPr>
          <w:rFonts w:cs="David" w:hint="cs"/>
          <w:rtl/>
        </w:rPr>
      </w:pPr>
    </w:p>
    <w:p w14:paraId="616A0964" w14:textId="77777777" w:rsidR="00BD78EF" w:rsidRDefault="00BD78EF" w:rsidP="00BD78EF">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BF724E9" w14:textId="77777777" w:rsidR="00BD78EF" w:rsidRDefault="00BD78EF" w:rsidP="00BD78EF">
      <w:pPr>
        <w:bidi/>
        <w:jc w:val="both"/>
        <w:rPr>
          <w:rFonts w:cs="David" w:hint="cs"/>
          <w:rtl/>
        </w:rPr>
      </w:pPr>
    </w:p>
    <w:p w14:paraId="134FC17C" w14:textId="77777777" w:rsidR="00BD78EF" w:rsidRPr="005F2230" w:rsidRDefault="00BD78EF" w:rsidP="00BD78EF">
      <w:pPr>
        <w:bidi/>
        <w:jc w:val="both"/>
        <w:rPr>
          <w:rFonts w:cs="David" w:hint="cs"/>
          <w:rtl/>
        </w:rPr>
      </w:pPr>
      <w:r>
        <w:rPr>
          <w:rFonts w:cs="David" w:hint="cs"/>
          <w:rtl/>
        </w:rPr>
        <w:tab/>
        <w:t>אמרתי לה שזה צריך ללכת לוועדה המשותפת.</w:t>
      </w:r>
    </w:p>
    <w:p w14:paraId="75BE666B" w14:textId="77777777" w:rsidR="00BD78EF" w:rsidRDefault="00BD78EF" w:rsidP="00BD78EF">
      <w:pPr>
        <w:bidi/>
        <w:jc w:val="both"/>
        <w:rPr>
          <w:rFonts w:cs="David" w:hint="cs"/>
          <w:rtl/>
        </w:rPr>
      </w:pPr>
    </w:p>
    <w:p w14:paraId="246C15CD" w14:textId="77777777" w:rsidR="00BD78EF" w:rsidRPr="005F2230" w:rsidRDefault="00BD78EF" w:rsidP="00BD78EF">
      <w:pPr>
        <w:bidi/>
        <w:jc w:val="both"/>
        <w:rPr>
          <w:rFonts w:cs="David" w:hint="cs"/>
          <w:u w:val="single"/>
          <w:rtl/>
        </w:rPr>
      </w:pPr>
      <w:r>
        <w:rPr>
          <w:rFonts w:cs="David" w:hint="cs"/>
          <w:u w:val="single"/>
          <w:rtl/>
        </w:rPr>
        <w:t>אברהם מיכאלי:</w:t>
      </w:r>
    </w:p>
    <w:p w14:paraId="618D27EC" w14:textId="77777777" w:rsidR="00BD78EF" w:rsidRDefault="00BD78EF" w:rsidP="00BD78EF">
      <w:pPr>
        <w:bidi/>
        <w:jc w:val="both"/>
        <w:rPr>
          <w:rFonts w:cs="David" w:hint="cs"/>
          <w:rtl/>
        </w:rPr>
      </w:pPr>
    </w:p>
    <w:p w14:paraId="7F416963" w14:textId="77777777" w:rsidR="00BD78EF" w:rsidRDefault="00BD78EF" w:rsidP="00BD78EF">
      <w:pPr>
        <w:bidi/>
        <w:ind w:firstLine="720"/>
        <w:jc w:val="both"/>
        <w:rPr>
          <w:rFonts w:cs="David" w:hint="cs"/>
          <w:rtl/>
        </w:rPr>
      </w:pPr>
      <w:r>
        <w:rPr>
          <w:rFonts w:cs="David" w:hint="cs"/>
          <w:rtl/>
        </w:rPr>
        <w:t xml:space="preserve">היא כנראה אמרה שמכיוון שזה לא צורף מלכתחילה צריך להקים ועדה. </w:t>
      </w:r>
    </w:p>
    <w:p w14:paraId="0B75074F" w14:textId="77777777" w:rsidR="00BD78EF" w:rsidRDefault="00BD78EF" w:rsidP="00BD78EF">
      <w:pPr>
        <w:bidi/>
        <w:jc w:val="both"/>
        <w:rPr>
          <w:rFonts w:cs="David" w:hint="cs"/>
          <w:rtl/>
        </w:rPr>
      </w:pPr>
    </w:p>
    <w:p w14:paraId="23A61D6B" w14:textId="77777777" w:rsidR="00BD78EF" w:rsidRPr="005F2230" w:rsidRDefault="00BD78EF" w:rsidP="00BD78E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6C362CB" w14:textId="77777777" w:rsidR="00BD78EF" w:rsidRDefault="00BD78EF" w:rsidP="00BD78EF">
      <w:pPr>
        <w:bidi/>
        <w:jc w:val="both"/>
        <w:rPr>
          <w:rFonts w:cs="David" w:hint="cs"/>
          <w:rtl/>
        </w:rPr>
      </w:pPr>
    </w:p>
    <w:p w14:paraId="00B1E62F" w14:textId="77777777" w:rsidR="00BD78EF" w:rsidRDefault="00BD78EF" w:rsidP="00BD78EF">
      <w:pPr>
        <w:bidi/>
        <w:ind w:firstLine="720"/>
        <w:jc w:val="both"/>
        <w:rPr>
          <w:rFonts w:cs="David" w:hint="cs"/>
          <w:rtl/>
        </w:rPr>
      </w:pPr>
      <w:r>
        <w:rPr>
          <w:rFonts w:cs="David" w:hint="cs"/>
          <w:rtl/>
        </w:rPr>
        <w:t>היא אמרה שמאחר וזאת לא ועדה סטטוטורית אי אפשר להעביר אליה ישירות למליאה, אלא צריך לבצע איזה שהוא תהליך. זה היה מהות הוויכוח. אני הבנתי שגם נאזם סבר כמוה. אני חשבתי אחרת, אבל מפאת ניסיונם הרב זה מה שנעשה.</w:t>
      </w:r>
    </w:p>
    <w:p w14:paraId="43D843C9" w14:textId="77777777" w:rsidR="00BD78EF" w:rsidRDefault="00BD78EF" w:rsidP="00BD78EF">
      <w:pPr>
        <w:bidi/>
        <w:jc w:val="both"/>
        <w:rPr>
          <w:rFonts w:cs="David" w:hint="cs"/>
          <w:rtl/>
        </w:rPr>
      </w:pPr>
    </w:p>
    <w:p w14:paraId="5AAD3E07" w14:textId="77777777" w:rsidR="00BD78EF" w:rsidRDefault="00BD78EF" w:rsidP="00BD78EF">
      <w:pPr>
        <w:bidi/>
        <w:jc w:val="both"/>
        <w:rPr>
          <w:rFonts w:cs="David" w:hint="cs"/>
          <w:u w:val="single"/>
          <w:rtl/>
        </w:rPr>
      </w:pPr>
      <w:r>
        <w:rPr>
          <w:rFonts w:cs="David" w:hint="cs"/>
          <w:u w:val="single"/>
          <w:rtl/>
        </w:rPr>
        <w:t>אייל יינון:</w:t>
      </w:r>
    </w:p>
    <w:p w14:paraId="433166D6" w14:textId="77777777" w:rsidR="00BD78EF" w:rsidRPr="005F2230" w:rsidRDefault="00BD78EF" w:rsidP="00BD78EF">
      <w:pPr>
        <w:bidi/>
        <w:jc w:val="both"/>
        <w:rPr>
          <w:rFonts w:cs="David" w:hint="cs"/>
          <w:u w:val="single"/>
          <w:rtl/>
        </w:rPr>
      </w:pPr>
    </w:p>
    <w:p w14:paraId="594306D8" w14:textId="77777777" w:rsidR="00BD78EF" w:rsidRDefault="00BD78EF" w:rsidP="00BD78EF">
      <w:pPr>
        <w:bidi/>
        <w:ind w:firstLine="720"/>
        <w:jc w:val="both"/>
        <w:rPr>
          <w:rFonts w:cs="David" w:hint="cs"/>
          <w:rtl/>
        </w:rPr>
      </w:pPr>
      <w:r>
        <w:rPr>
          <w:rFonts w:cs="David" w:hint="cs"/>
          <w:rtl/>
        </w:rPr>
        <w:t>צריך לחזור למקום שבו זה היה.</w:t>
      </w:r>
    </w:p>
    <w:p w14:paraId="7B6A63E8" w14:textId="77777777" w:rsidR="00BD78EF" w:rsidRDefault="00BD78EF" w:rsidP="00BD78EF">
      <w:pPr>
        <w:bidi/>
        <w:jc w:val="both"/>
        <w:rPr>
          <w:rFonts w:cs="David" w:hint="cs"/>
          <w:rtl/>
        </w:rPr>
      </w:pPr>
    </w:p>
    <w:p w14:paraId="3B87BA83" w14:textId="77777777" w:rsidR="00BD78EF" w:rsidRDefault="00BD78EF" w:rsidP="00BD78E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10AF78C" w14:textId="77777777" w:rsidR="00BD78EF" w:rsidRPr="005F2230" w:rsidRDefault="00BD78EF" w:rsidP="00BD78EF">
      <w:pPr>
        <w:bidi/>
        <w:jc w:val="both"/>
        <w:rPr>
          <w:rFonts w:cs="David" w:hint="cs"/>
          <w:u w:val="single"/>
          <w:rtl/>
        </w:rPr>
      </w:pPr>
    </w:p>
    <w:p w14:paraId="7CC7AC64" w14:textId="77777777" w:rsidR="00BD78EF" w:rsidRDefault="00BD78EF" w:rsidP="00BD78EF">
      <w:pPr>
        <w:bidi/>
        <w:ind w:firstLine="720"/>
        <w:jc w:val="both"/>
        <w:rPr>
          <w:rFonts w:cs="David" w:hint="cs"/>
          <w:rtl/>
        </w:rPr>
      </w:pPr>
      <w:r>
        <w:rPr>
          <w:rFonts w:cs="David" w:hint="cs"/>
          <w:rtl/>
        </w:rPr>
        <w:t xml:space="preserve">הסתבר שצריך להחזיר את זה למקום שבו זה היה. אני מציע שנקבל כאן החלטה ש-5 ההצעות שאוחדו להצעה אחת ואושרו בקריאה ראשונה יידונו בוועדה המשותפת של ועדת הפנים וועדת החוקה. </w:t>
      </w:r>
    </w:p>
    <w:p w14:paraId="132D862C" w14:textId="77777777" w:rsidR="00BD78EF" w:rsidRDefault="00BD78EF" w:rsidP="00BD78EF">
      <w:pPr>
        <w:bidi/>
        <w:jc w:val="both"/>
        <w:rPr>
          <w:rFonts w:cs="David" w:hint="cs"/>
          <w:rtl/>
        </w:rPr>
      </w:pPr>
    </w:p>
    <w:p w14:paraId="5480F39D" w14:textId="77777777" w:rsidR="00BD78EF" w:rsidRPr="005F2230" w:rsidRDefault="00BD78EF" w:rsidP="00BD78EF">
      <w:pPr>
        <w:bidi/>
        <w:jc w:val="both"/>
        <w:rPr>
          <w:rFonts w:cs="David" w:hint="cs"/>
          <w:u w:val="single"/>
          <w:rtl/>
        </w:rPr>
      </w:pPr>
      <w:r>
        <w:rPr>
          <w:rFonts w:cs="David" w:hint="cs"/>
          <w:u w:val="single"/>
          <w:rtl/>
        </w:rPr>
        <w:t>אברהם מיכאלי:</w:t>
      </w:r>
    </w:p>
    <w:p w14:paraId="720EBFA0" w14:textId="77777777" w:rsidR="00BD78EF" w:rsidRDefault="00BD78EF" w:rsidP="00BD78EF">
      <w:pPr>
        <w:bidi/>
        <w:jc w:val="both"/>
        <w:rPr>
          <w:rFonts w:cs="David" w:hint="cs"/>
          <w:rtl/>
        </w:rPr>
      </w:pPr>
    </w:p>
    <w:p w14:paraId="3ADA450D" w14:textId="77777777" w:rsidR="00BD78EF" w:rsidRDefault="00BD78EF" w:rsidP="00BD78EF">
      <w:pPr>
        <w:bidi/>
        <w:ind w:firstLine="720"/>
        <w:jc w:val="both"/>
        <w:rPr>
          <w:rFonts w:cs="David" w:hint="cs"/>
          <w:rtl/>
        </w:rPr>
      </w:pPr>
      <w:r>
        <w:rPr>
          <w:rFonts w:cs="David" w:hint="cs"/>
          <w:rtl/>
        </w:rPr>
        <w:t>השאלה אם מבחינה טכנית ניתן כבר לדון בזה.</w:t>
      </w:r>
    </w:p>
    <w:p w14:paraId="6297DB2A" w14:textId="77777777" w:rsidR="00BD78EF" w:rsidRDefault="00BD78EF" w:rsidP="00BD78EF">
      <w:pPr>
        <w:bidi/>
        <w:jc w:val="both"/>
        <w:rPr>
          <w:rFonts w:cs="David" w:hint="cs"/>
          <w:rtl/>
        </w:rPr>
      </w:pPr>
    </w:p>
    <w:p w14:paraId="76BFB31F" w14:textId="77777777" w:rsidR="00BD78EF" w:rsidRDefault="00BD78EF" w:rsidP="00BD78EF">
      <w:pPr>
        <w:bidi/>
        <w:jc w:val="both"/>
        <w:rPr>
          <w:rFonts w:cs="David" w:hint="cs"/>
          <w:rtl/>
        </w:rPr>
      </w:pPr>
      <w:r>
        <w:rPr>
          <w:rFonts w:cs="David" w:hint="cs"/>
          <w:u w:val="single"/>
          <w:rtl/>
        </w:rPr>
        <w:t>אייל יינון:</w:t>
      </w:r>
    </w:p>
    <w:p w14:paraId="33479670" w14:textId="77777777" w:rsidR="00BD78EF" w:rsidRDefault="00BD78EF" w:rsidP="00BD78EF">
      <w:pPr>
        <w:bidi/>
        <w:jc w:val="both"/>
        <w:rPr>
          <w:rFonts w:cs="David" w:hint="cs"/>
          <w:rtl/>
        </w:rPr>
      </w:pPr>
    </w:p>
    <w:p w14:paraId="5C6308FF" w14:textId="77777777" w:rsidR="00BD78EF" w:rsidRPr="005F2230" w:rsidRDefault="00BD78EF" w:rsidP="00BD78EF">
      <w:pPr>
        <w:bidi/>
        <w:jc w:val="both"/>
        <w:rPr>
          <w:rFonts w:cs="David" w:hint="cs"/>
          <w:rtl/>
        </w:rPr>
      </w:pPr>
      <w:r>
        <w:rPr>
          <w:rFonts w:cs="David" w:hint="cs"/>
          <w:rtl/>
        </w:rPr>
        <w:tab/>
        <w:t>צריך להביא את זה למליאה.</w:t>
      </w:r>
    </w:p>
    <w:p w14:paraId="5E5D1552" w14:textId="77777777" w:rsidR="00BD78EF" w:rsidRDefault="00BD78EF" w:rsidP="00BD78EF">
      <w:pPr>
        <w:bidi/>
        <w:jc w:val="both"/>
        <w:rPr>
          <w:rFonts w:cs="David" w:hint="cs"/>
          <w:rtl/>
        </w:rPr>
      </w:pPr>
    </w:p>
    <w:p w14:paraId="3407E034" w14:textId="77777777" w:rsidR="00BD78EF" w:rsidRPr="005F2230" w:rsidRDefault="00BD78EF" w:rsidP="00BD78E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D30F692" w14:textId="77777777" w:rsidR="00BD78EF" w:rsidRDefault="00BD78EF" w:rsidP="00BD78EF">
      <w:pPr>
        <w:bidi/>
        <w:jc w:val="both"/>
        <w:rPr>
          <w:rFonts w:cs="David" w:hint="cs"/>
          <w:rtl/>
        </w:rPr>
      </w:pPr>
    </w:p>
    <w:p w14:paraId="4A70040C" w14:textId="77777777" w:rsidR="00BD78EF" w:rsidRDefault="00BD78EF" w:rsidP="00BD78EF">
      <w:pPr>
        <w:bidi/>
        <w:ind w:firstLine="720"/>
        <w:jc w:val="both"/>
        <w:rPr>
          <w:rFonts w:cs="David" w:hint="cs"/>
          <w:rtl/>
        </w:rPr>
      </w:pPr>
      <w:r>
        <w:rPr>
          <w:rFonts w:cs="David" w:hint="cs"/>
          <w:rtl/>
        </w:rPr>
        <w:t>ההחלטה פה תהיה כפופה לאישור במליאה.  מי בעד הבקשה?</w:t>
      </w:r>
    </w:p>
    <w:p w14:paraId="4658255D" w14:textId="77777777" w:rsidR="00BD78EF" w:rsidRDefault="00BD78EF" w:rsidP="00BD78EF">
      <w:pPr>
        <w:bidi/>
        <w:jc w:val="both"/>
        <w:rPr>
          <w:rFonts w:cs="David" w:hint="cs"/>
          <w:rtl/>
        </w:rPr>
      </w:pPr>
    </w:p>
    <w:p w14:paraId="3E9E34EE" w14:textId="77777777" w:rsidR="00BD78EF" w:rsidRDefault="00BD78EF" w:rsidP="00BD78EF">
      <w:pPr>
        <w:bidi/>
        <w:jc w:val="center"/>
        <w:rPr>
          <w:rFonts w:cs="David" w:hint="cs"/>
          <w:rtl/>
        </w:rPr>
      </w:pPr>
      <w:r>
        <w:rPr>
          <w:rFonts w:cs="David" w:hint="cs"/>
          <w:rtl/>
        </w:rPr>
        <w:t>ה צ ב ע ה</w:t>
      </w:r>
    </w:p>
    <w:p w14:paraId="566167A0" w14:textId="77777777" w:rsidR="00BD78EF" w:rsidRDefault="00BD78EF" w:rsidP="00BD78EF">
      <w:pPr>
        <w:bidi/>
        <w:jc w:val="both"/>
        <w:rPr>
          <w:rFonts w:cs="David" w:hint="cs"/>
          <w:rtl/>
        </w:rPr>
      </w:pPr>
    </w:p>
    <w:p w14:paraId="71D144CE" w14:textId="77777777" w:rsidR="00BD78EF" w:rsidRDefault="00BD78EF" w:rsidP="00BD78EF">
      <w:pPr>
        <w:bidi/>
        <w:jc w:val="center"/>
        <w:rPr>
          <w:rFonts w:cs="David" w:hint="cs"/>
          <w:rtl/>
        </w:rPr>
      </w:pPr>
      <w:r>
        <w:rPr>
          <w:rFonts w:cs="David" w:hint="cs"/>
          <w:rtl/>
        </w:rPr>
        <w:t xml:space="preserve">בעד </w:t>
      </w:r>
      <w:r>
        <w:rPr>
          <w:rFonts w:cs="David"/>
          <w:rtl/>
        </w:rPr>
        <w:t>–</w:t>
      </w:r>
      <w:r>
        <w:rPr>
          <w:rFonts w:cs="David" w:hint="cs"/>
          <w:rtl/>
        </w:rPr>
        <w:t xml:space="preserve"> 2</w:t>
      </w:r>
    </w:p>
    <w:p w14:paraId="04499152" w14:textId="77777777" w:rsidR="00BD78EF" w:rsidRDefault="00BD78EF" w:rsidP="00BD78EF">
      <w:pPr>
        <w:bidi/>
        <w:jc w:val="center"/>
        <w:rPr>
          <w:rFonts w:cs="David" w:hint="cs"/>
          <w:rtl/>
        </w:rPr>
      </w:pPr>
      <w:r>
        <w:rPr>
          <w:rFonts w:cs="David" w:hint="cs"/>
          <w:rtl/>
        </w:rPr>
        <w:t xml:space="preserve">נגד </w:t>
      </w:r>
      <w:r>
        <w:rPr>
          <w:rFonts w:cs="David"/>
          <w:rtl/>
        </w:rPr>
        <w:t>–</w:t>
      </w:r>
      <w:r>
        <w:rPr>
          <w:rFonts w:cs="David" w:hint="cs"/>
          <w:rtl/>
        </w:rPr>
        <w:t xml:space="preserve"> 0</w:t>
      </w:r>
    </w:p>
    <w:p w14:paraId="15589B48" w14:textId="77777777" w:rsidR="00BD78EF" w:rsidRDefault="00BD78EF" w:rsidP="00BD78EF">
      <w:pPr>
        <w:bidi/>
        <w:jc w:val="center"/>
        <w:rPr>
          <w:rFonts w:cs="David" w:hint="cs"/>
          <w:rtl/>
        </w:rPr>
      </w:pPr>
      <w:r>
        <w:rPr>
          <w:rFonts w:cs="David" w:hint="cs"/>
          <w:rtl/>
        </w:rPr>
        <w:t>אושר</w:t>
      </w:r>
    </w:p>
    <w:p w14:paraId="0349DE3F" w14:textId="77777777" w:rsidR="00BD78EF" w:rsidRDefault="00BD78EF" w:rsidP="00BD78EF">
      <w:pPr>
        <w:bidi/>
        <w:jc w:val="center"/>
        <w:rPr>
          <w:rFonts w:cs="David" w:hint="cs"/>
          <w:rtl/>
        </w:rPr>
      </w:pPr>
    </w:p>
    <w:p w14:paraId="43DFB622" w14:textId="77777777" w:rsidR="00BD78EF" w:rsidRDefault="00BD78EF" w:rsidP="00BD78EF">
      <w:pPr>
        <w:bidi/>
        <w:ind w:firstLine="720"/>
        <w:jc w:val="both"/>
        <w:rPr>
          <w:rFonts w:cs="David" w:hint="cs"/>
          <w:rtl/>
        </w:rPr>
      </w:pPr>
      <w:r>
        <w:rPr>
          <w:rFonts w:cs="David" w:hint="cs"/>
          <w:rtl/>
        </w:rPr>
        <w:t>מתבקש גם אישור מטעם הוועדה המשותפת למזג את ההצעה הפרטית יחד עם ההצעה הממשלתית. מי בעד בקשת המיזוג?</w:t>
      </w:r>
    </w:p>
    <w:p w14:paraId="785B0660" w14:textId="77777777" w:rsidR="00BD78EF" w:rsidRDefault="00BD78EF" w:rsidP="00BD78EF">
      <w:pPr>
        <w:bidi/>
        <w:jc w:val="both"/>
        <w:rPr>
          <w:rFonts w:cs="David" w:hint="cs"/>
          <w:rtl/>
        </w:rPr>
      </w:pPr>
    </w:p>
    <w:p w14:paraId="5710816B" w14:textId="77777777" w:rsidR="00BD78EF" w:rsidRDefault="00BD78EF" w:rsidP="00BD78EF">
      <w:pPr>
        <w:bidi/>
        <w:jc w:val="center"/>
        <w:rPr>
          <w:rFonts w:cs="David" w:hint="cs"/>
          <w:rtl/>
        </w:rPr>
      </w:pPr>
      <w:r>
        <w:rPr>
          <w:rFonts w:cs="David" w:hint="cs"/>
          <w:rtl/>
        </w:rPr>
        <w:t>ה צ ב ע ה</w:t>
      </w:r>
    </w:p>
    <w:p w14:paraId="2F41B91E" w14:textId="77777777" w:rsidR="00BD78EF" w:rsidRDefault="00BD78EF" w:rsidP="00BD78EF">
      <w:pPr>
        <w:bidi/>
        <w:jc w:val="center"/>
        <w:rPr>
          <w:rFonts w:cs="David" w:hint="cs"/>
          <w:rtl/>
        </w:rPr>
      </w:pPr>
      <w:r>
        <w:rPr>
          <w:rFonts w:cs="David" w:hint="cs"/>
          <w:rtl/>
        </w:rPr>
        <w:t xml:space="preserve">בעד </w:t>
      </w:r>
      <w:r>
        <w:rPr>
          <w:rFonts w:cs="David"/>
          <w:rtl/>
        </w:rPr>
        <w:t>–</w:t>
      </w:r>
      <w:r>
        <w:rPr>
          <w:rFonts w:cs="David" w:hint="cs"/>
          <w:rtl/>
        </w:rPr>
        <w:t xml:space="preserve"> 2</w:t>
      </w:r>
    </w:p>
    <w:p w14:paraId="0767862C" w14:textId="77777777" w:rsidR="00BD78EF" w:rsidRDefault="00BD78EF" w:rsidP="00BD78EF">
      <w:pPr>
        <w:bidi/>
        <w:jc w:val="center"/>
        <w:rPr>
          <w:rFonts w:cs="David" w:hint="cs"/>
          <w:rtl/>
        </w:rPr>
      </w:pPr>
      <w:r>
        <w:rPr>
          <w:rFonts w:cs="David" w:hint="cs"/>
          <w:rtl/>
        </w:rPr>
        <w:t xml:space="preserve">נגד </w:t>
      </w:r>
      <w:r>
        <w:rPr>
          <w:rFonts w:cs="David"/>
          <w:rtl/>
        </w:rPr>
        <w:t>–</w:t>
      </w:r>
      <w:r>
        <w:rPr>
          <w:rFonts w:cs="David" w:hint="cs"/>
          <w:rtl/>
        </w:rPr>
        <w:t xml:space="preserve"> 0</w:t>
      </w:r>
    </w:p>
    <w:p w14:paraId="29930A65" w14:textId="77777777" w:rsidR="00BD78EF" w:rsidRDefault="00BD78EF" w:rsidP="00BD78EF">
      <w:pPr>
        <w:bidi/>
        <w:jc w:val="center"/>
        <w:rPr>
          <w:rFonts w:cs="David" w:hint="cs"/>
          <w:rtl/>
        </w:rPr>
      </w:pPr>
      <w:r>
        <w:rPr>
          <w:rFonts w:cs="David" w:hint="cs"/>
          <w:rtl/>
        </w:rPr>
        <w:t xml:space="preserve">אושר </w:t>
      </w:r>
    </w:p>
    <w:p w14:paraId="09029851" w14:textId="77777777" w:rsidR="00BD78EF" w:rsidRDefault="00BD78EF" w:rsidP="00BD78EF">
      <w:pPr>
        <w:bidi/>
        <w:jc w:val="both"/>
        <w:rPr>
          <w:rFonts w:cs="David" w:hint="cs"/>
          <w:rtl/>
        </w:rPr>
      </w:pPr>
    </w:p>
    <w:p w14:paraId="439A03D0" w14:textId="77777777" w:rsidR="00BD78EF" w:rsidRPr="005F2230" w:rsidRDefault="00BD78EF" w:rsidP="00BD78EF">
      <w:pPr>
        <w:bidi/>
        <w:jc w:val="both"/>
        <w:rPr>
          <w:rFonts w:cs="David" w:hint="cs"/>
          <w:u w:val="single"/>
          <w:rtl/>
        </w:rPr>
      </w:pPr>
      <w:r>
        <w:rPr>
          <w:rFonts w:cs="David" w:hint="cs"/>
          <w:u w:val="single"/>
          <w:rtl/>
        </w:rPr>
        <w:t>ארבל אסטרחן:</w:t>
      </w:r>
    </w:p>
    <w:p w14:paraId="069118BC" w14:textId="77777777" w:rsidR="00BD78EF" w:rsidRDefault="00BD78EF" w:rsidP="00BD78EF">
      <w:pPr>
        <w:bidi/>
        <w:jc w:val="both"/>
        <w:rPr>
          <w:rFonts w:cs="David" w:hint="cs"/>
          <w:rtl/>
        </w:rPr>
      </w:pPr>
    </w:p>
    <w:p w14:paraId="076E936E" w14:textId="77777777" w:rsidR="00BD78EF" w:rsidRDefault="00BD78EF" w:rsidP="00BD78EF">
      <w:pPr>
        <w:bidi/>
        <w:ind w:firstLine="720"/>
        <w:jc w:val="both"/>
        <w:rPr>
          <w:rFonts w:cs="David" w:hint="cs"/>
          <w:rtl/>
        </w:rPr>
      </w:pPr>
      <w:proofErr w:type="spellStart"/>
      <w:r>
        <w:rPr>
          <w:rFonts w:cs="David" w:hint="cs"/>
          <w:rtl/>
        </w:rPr>
        <w:t>הכל</w:t>
      </w:r>
      <w:proofErr w:type="spellEnd"/>
      <w:r>
        <w:rPr>
          <w:rFonts w:cs="David" w:hint="cs"/>
          <w:rtl/>
        </w:rPr>
        <w:t xml:space="preserve"> כפוף לאישור במליאה.</w:t>
      </w:r>
    </w:p>
    <w:p w14:paraId="381AA01A" w14:textId="77777777" w:rsidR="00BD78EF" w:rsidRDefault="00BD78EF" w:rsidP="00BD78EF">
      <w:pPr>
        <w:bidi/>
        <w:jc w:val="both"/>
        <w:rPr>
          <w:rFonts w:cs="David" w:hint="cs"/>
          <w:rtl/>
        </w:rPr>
      </w:pPr>
    </w:p>
    <w:p w14:paraId="707CE7AC" w14:textId="77777777" w:rsidR="00BD78EF" w:rsidRDefault="00BD78EF" w:rsidP="00BD78EF">
      <w:pPr>
        <w:bidi/>
        <w:jc w:val="both"/>
        <w:rPr>
          <w:rFonts w:cs="David" w:hint="cs"/>
          <w:rtl/>
        </w:rPr>
      </w:pPr>
    </w:p>
    <w:p w14:paraId="02D0B6B6" w14:textId="77777777" w:rsidR="00BD78EF" w:rsidRDefault="00BD78EF" w:rsidP="00BD78EF">
      <w:pPr>
        <w:bidi/>
        <w:jc w:val="both"/>
        <w:rPr>
          <w:rFonts w:cs="David" w:hint="cs"/>
          <w:rtl/>
        </w:rPr>
      </w:pPr>
    </w:p>
    <w:p w14:paraId="1BFE1619" w14:textId="77777777" w:rsidR="00BD78EF" w:rsidRDefault="00BD78EF" w:rsidP="00BD78EF">
      <w:pPr>
        <w:bidi/>
        <w:jc w:val="both"/>
        <w:rPr>
          <w:rFonts w:cs="David" w:hint="cs"/>
          <w:rtl/>
        </w:rPr>
      </w:pPr>
    </w:p>
    <w:p w14:paraId="7DA2767A" w14:textId="77777777" w:rsidR="00BD78EF" w:rsidRDefault="00BD78EF" w:rsidP="00BD78EF">
      <w:pPr>
        <w:bidi/>
        <w:jc w:val="both"/>
        <w:rPr>
          <w:rFonts w:cs="David" w:hint="cs"/>
          <w:rtl/>
        </w:rPr>
      </w:pPr>
    </w:p>
    <w:p w14:paraId="5CA81C68" w14:textId="77777777" w:rsidR="00BD78EF" w:rsidRDefault="00BD78EF" w:rsidP="00BD78EF">
      <w:pPr>
        <w:bidi/>
        <w:jc w:val="both"/>
        <w:rPr>
          <w:rFonts w:cs="David" w:hint="cs"/>
          <w:rtl/>
        </w:rPr>
      </w:pPr>
    </w:p>
    <w:p w14:paraId="3856A5D0" w14:textId="77777777" w:rsidR="00BD78EF" w:rsidRDefault="00BD78EF" w:rsidP="00BD78EF">
      <w:pPr>
        <w:bidi/>
        <w:jc w:val="both"/>
        <w:rPr>
          <w:rFonts w:cs="David" w:hint="cs"/>
          <w:rtl/>
        </w:rPr>
      </w:pPr>
    </w:p>
    <w:p w14:paraId="6F23E2D8" w14:textId="77777777" w:rsidR="00BD78EF" w:rsidRDefault="00BD78EF" w:rsidP="00BD78EF">
      <w:pPr>
        <w:bidi/>
        <w:jc w:val="both"/>
        <w:rPr>
          <w:rFonts w:cs="David" w:hint="cs"/>
          <w:rtl/>
        </w:rPr>
      </w:pPr>
    </w:p>
    <w:p w14:paraId="4EC260D8" w14:textId="77777777" w:rsidR="00BD78EF" w:rsidRDefault="00BD78EF" w:rsidP="00BD78EF">
      <w:pPr>
        <w:bidi/>
        <w:jc w:val="both"/>
        <w:rPr>
          <w:rFonts w:cs="David" w:hint="cs"/>
          <w:rtl/>
        </w:rPr>
      </w:pPr>
    </w:p>
    <w:p w14:paraId="120A195C" w14:textId="77777777" w:rsidR="00BD78EF" w:rsidRDefault="00BD78EF" w:rsidP="00BD78EF">
      <w:pPr>
        <w:bidi/>
        <w:jc w:val="both"/>
        <w:rPr>
          <w:rFonts w:cs="David" w:hint="cs"/>
          <w:rtl/>
        </w:rPr>
      </w:pPr>
    </w:p>
    <w:p w14:paraId="287B9E90" w14:textId="77777777" w:rsidR="00BD78EF" w:rsidRDefault="00BD78EF" w:rsidP="00BD78EF">
      <w:pPr>
        <w:bidi/>
        <w:jc w:val="both"/>
        <w:rPr>
          <w:rFonts w:cs="David" w:hint="cs"/>
          <w:rtl/>
        </w:rPr>
      </w:pPr>
    </w:p>
    <w:p w14:paraId="297EC05F" w14:textId="77777777" w:rsidR="00BD78EF" w:rsidRDefault="00BD78EF" w:rsidP="00BD78EF">
      <w:pPr>
        <w:bidi/>
        <w:jc w:val="both"/>
        <w:rPr>
          <w:rFonts w:cs="David" w:hint="cs"/>
          <w:rtl/>
        </w:rPr>
      </w:pPr>
    </w:p>
    <w:p w14:paraId="7EA6CFFA" w14:textId="77777777" w:rsidR="00BD78EF" w:rsidRDefault="00BD78EF" w:rsidP="00BD78EF">
      <w:pPr>
        <w:bidi/>
        <w:jc w:val="both"/>
        <w:rPr>
          <w:rFonts w:cs="David" w:hint="cs"/>
          <w:rtl/>
        </w:rPr>
      </w:pPr>
    </w:p>
    <w:p w14:paraId="6085B75C" w14:textId="77777777" w:rsidR="00BD78EF" w:rsidRDefault="00BD78EF" w:rsidP="00BD78EF">
      <w:pPr>
        <w:bidi/>
        <w:jc w:val="both"/>
        <w:rPr>
          <w:rFonts w:cs="David" w:hint="cs"/>
          <w:rtl/>
        </w:rPr>
      </w:pPr>
    </w:p>
    <w:p w14:paraId="04D822E9" w14:textId="77777777" w:rsidR="00BD78EF" w:rsidRDefault="00BD78EF" w:rsidP="00BD78EF">
      <w:pPr>
        <w:bidi/>
        <w:jc w:val="both"/>
        <w:rPr>
          <w:rFonts w:cs="David" w:hint="cs"/>
          <w:rtl/>
        </w:rPr>
      </w:pPr>
    </w:p>
    <w:p w14:paraId="72BFF9FE" w14:textId="77777777" w:rsidR="00BD78EF" w:rsidRDefault="00BD78EF" w:rsidP="00BD78EF">
      <w:pPr>
        <w:bidi/>
        <w:jc w:val="both"/>
        <w:rPr>
          <w:rFonts w:cs="David" w:hint="cs"/>
          <w:rtl/>
        </w:rPr>
      </w:pPr>
    </w:p>
    <w:p w14:paraId="49E66BB3" w14:textId="77777777" w:rsidR="00BD78EF" w:rsidRDefault="00BD78EF" w:rsidP="00BD78EF">
      <w:pPr>
        <w:bidi/>
        <w:jc w:val="both"/>
        <w:rPr>
          <w:rFonts w:cs="David" w:hint="cs"/>
          <w:rtl/>
        </w:rPr>
      </w:pPr>
    </w:p>
    <w:p w14:paraId="27BE978F" w14:textId="77777777" w:rsidR="00BD78EF" w:rsidRDefault="00BD78EF" w:rsidP="00BD78EF">
      <w:pPr>
        <w:bidi/>
        <w:jc w:val="both"/>
        <w:rPr>
          <w:rFonts w:cs="David" w:hint="cs"/>
          <w:rtl/>
        </w:rPr>
      </w:pPr>
    </w:p>
    <w:p w14:paraId="55C90125" w14:textId="77777777" w:rsidR="00BD78EF" w:rsidRDefault="00BD78EF" w:rsidP="00BD78EF">
      <w:pPr>
        <w:bidi/>
        <w:jc w:val="both"/>
        <w:rPr>
          <w:rFonts w:cs="David" w:hint="cs"/>
          <w:rtl/>
        </w:rPr>
      </w:pPr>
    </w:p>
    <w:p w14:paraId="1B3DCB20" w14:textId="77777777" w:rsidR="00BD78EF" w:rsidRDefault="00BD78EF" w:rsidP="00BD78EF">
      <w:pPr>
        <w:bidi/>
        <w:jc w:val="both"/>
        <w:rPr>
          <w:rFonts w:cs="David" w:hint="cs"/>
          <w:rtl/>
        </w:rPr>
      </w:pPr>
    </w:p>
    <w:p w14:paraId="2CA64692" w14:textId="77777777" w:rsidR="00BD78EF" w:rsidRDefault="00BD78EF" w:rsidP="00BD78EF">
      <w:pPr>
        <w:bidi/>
        <w:jc w:val="both"/>
        <w:rPr>
          <w:rFonts w:cs="David" w:hint="cs"/>
          <w:rtl/>
        </w:rPr>
      </w:pPr>
    </w:p>
    <w:p w14:paraId="01EE0E82" w14:textId="77777777" w:rsidR="00BD78EF" w:rsidRDefault="00BD78EF" w:rsidP="00BD78EF">
      <w:pPr>
        <w:bidi/>
        <w:jc w:val="both"/>
        <w:rPr>
          <w:rFonts w:cs="David" w:hint="cs"/>
          <w:rtl/>
        </w:rPr>
      </w:pPr>
    </w:p>
    <w:p w14:paraId="24AF3EEF" w14:textId="77777777" w:rsidR="00BD78EF" w:rsidRDefault="00BD78EF" w:rsidP="00BD78EF">
      <w:pPr>
        <w:bidi/>
        <w:jc w:val="both"/>
        <w:rPr>
          <w:rFonts w:cs="David" w:hint="cs"/>
          <w:rtl/>
        </w:rPr>
      </w:pPr>
    </w:p>
    <w:p w14:paraId="720E2905" w14:textId="77777777" w:rsidR="00BD78EF" w:rsidRDefault="00BD78EF" w:rsidP="00BD78EF">
      <w:pPr>
        <w:bidi/>
        <w:jc w:val="both"/>
        <w:rPr>
          <w:rFonts w:cs="David" w:hint="cs"/>
          <w:rtl/>
        </w:rPr>
      </w:pPr>
    </w:p>
    <w:p w14:paraId="24489FA0" w14:textId="77777777" w:rsidR="00BD78EF" w:rsidRDefault="00BD78EF" w:rsidP="00BD78EF">
      <w:pPr>
        <w:bidi/>
        <w:jc w:val="both"/>
        <w:rPr>
          <w:rFonts w:cs="David" w:hint="cs"/>
          <w:rtl/>
        </w:rPr>
      </w:pPr>
    </w:p>
    <w:p w14:paraId="11208BE1" w14:textId="77777777" w:rsidR="00BD78EF" w:rsidRDefault="00BD78EF" w:rsidP="00BD78EF">
      <w:pPr>
        <w:bidi/>
        <w:jc w:val="both"/>
        <w:rPr>
          <w:rFonts w:cs="David" w:hint="cs"/>
          <w:rtl/>
        </w:rPr>
      </w:pPr>
    </w:p>
    <w:p w14:paraId="28A2E68B" w14:textId="77777777" w:rsidR="00BD78EF" w:rsidRDefault="00BD78EF" w:rsidP="00BD78EF">
      <w:pPr>
        <w:bidi/>
        <w:jc w:val="both"/>
        <w:rPr>
          <w:rFonts w:cs="David" w:hint="cs"/>
          <w:rtl/>
        </w:rPr>
      </w:pPr>
    </w:p>
    <w:p w14:paraId="0C7337FE" w14:textId="77777777" w:rsidR="00BD78EF" w:rsidRDefault="00BD78EF" w:rsidP="00BD78EF">
      <w:pPr>
        <w:bidi/>
        <w:jc w:val="both"/>
        <w:rPr>
          <w:rFonts w:cs="David" w:hint="cs"/>
          <w:rtl/>
        </w:rPr>
      </w:pPr>
    </w:p>
    <w:p w14:paraId="3B37C86A" w14:textId="77777777" w:rsidR="00BD78EF" w:rsidRDefault="00BD78EF" w:rsidP="00BD78EF">
      <w:pPr>
        <w:bidi/>
        <w:jc w:val="both"/>
        <w:rPr>
          <w:rFonts w:cs="David" w:hint="cs"/>
          <w:rtl/>
        </w:rPr>
      </w:pPr>
    </w:p>
    <w:p w14:paraId="66106CBD" w14:textId="77777777" w:rsidR="00BD78EF" w:rsidRDefault="00BD78EF" w:rsidP="00BD78EF">
      <w:pPr>
        <w:bidi/>
        <w:jc w:val="both"/>
        <w:rPr>
          <w:rFonts w:cs="David" w:hint="cs"/>
          <w:rtl/>
        </w:rPr>
      </w:pPr>
    </w:p>
    <w:p w14:paraId="1F286D86" w14:textId="77777777" w:rsidR="00BD78EF" w:rsidRDefault="00BD78EF" w:rsidP="00BD78EF">
      <w:pPr>
        <w:bidi/>
        <w:jc w:val="both"/>
        <w:rPr>
          <w:rFonts w:cs="David" w:hint="cs"/>
          <w:rtl/>
        </w:rPr>
      </w:pPr>
    </w:p>
    <w:p w14:paraId="6CFE5F81" w14:textId="77777777" w:rsidR="00BD78EF" w:rsidRDefault="00BD78EF" w:rsidP="00BD78EF">
      <w:pPr>
        <w:bidi/>
        <w:jc w:val="both"/>
        <w:rPr>
          <w:rFonts w:cs="David" w:hint="cs"/>
          <w:rtl/>
        </w:rPr>
      </w:pPr>
    </w:p>
    <w:p w14:paraId="75A2D00C" w14:textId="77777777" w:rsidR="00BD78EF" w:rsidRDefault="00BD78EF" w:rsidP="00BD78EF">
      <w:pPr>
        <w:bidi/>
        <w:jc w:val="both"/>
        <w:rPr>
          <w:rFonts w:cs="David" w:hint="cs"/>
          <w:rtl/>
        </w:rPr>
      </w:pPr>
    </w:p>
    <w:p w14:paraId="021443B1" w14:textId="77777777" w:rsidR="00BD78EF" w:rsidRDefault="00BD78EF" w:rsidP="00BD78EF">
      <w:pPr>
        <w:bidi/>
        <w:jc w:val="both"/>
        <w:rPr>
          <w:rFonts w:cs="David" w:hint="cs"/>
          <w:rtl/>
        </w:rPr>
      </w:pPr>
    </w:p>
    <w:p w14:paraId="5E757CFE" w14:textId="77777777" w:rsidR="00BD78EF" w:rsidRDefault="00BD78EF" w:rsidP="00BD78EF">
      <w:pPr>
        <w:bidi/>
        <w:jc w:val="both"/>
        <w:rPr>
          <w:rFonts w:cs="David" w:hint="cs"/>
          <w:rtl/>
        </w:rPr>
      </w:pPr>
    </w:p>
    <w:p w14:paraId="5C49161C" w14:textId="77777777" w:rsidR="00BD78EF" w:rsidRDefault="00BD78EF" w:rsidP="00BD78EF">
      <w:pPr>
        <w:bidi/>
        <w:jc w:val="both"/>
        <w:rPr>
          <w:rFonts w:cs="David" w:hint="cs"/>
          <w:rtl/>
        </w:rPr>
      </w:pPr>
    </w:p>
    <w:p w14:paraId="7AE207FC" w14:textId="77777777" w:rsidR="00BD78EF" w:rsidRDefault="00BD78EF" w:rsidP="00BD78EF">
      <w:pPr>
        <w:bidi/>
        <w:jc w:val="both"/>
        <w:rPr>
          <w:rFonts w:cs="David" w:hint="cs"/>
          <w:rtl/>
        </w:rPr>
      </w:pPr>
    </w:p>
    <w:p w14:paraId="4C594A41" w14:textId="77777777" w:rsidR="00BD78EF" w:rsidRDefault="00BD78EF" w:rsidP="00BD78EF">
      <w:pPr>
        <w:bidi/>
        <w:jc w:val="both"/>
        <w:rPr>
          <w:rFonts w:cs="David" w:hint="cs"/>
          <w:rtl/>
        </w:rPr>
      </w:pPr>
    </w:p>
    <w:p w14:paraId="18827542" w14:textId="77777777" w:rsidR="00BD78EF" w:rsidRDefault="00BD78EF" w:rsidP="00BD78EF">
      <w:pPr>
        <w:bidi/>
        <w:jc w:val="both"/>
        <w:rPr>
          <w:rFonts w:cs="David" w:hint="cs"/>
          <w:rtl/>
        </w:rPr>
      </w:pPr>
    </w:p>
    <w:p w14:paraId="5FD9300E" w14:textId="77777777" w:rsidR="00BD78EF" w:rsidRDefault="00BD78EF" w:rsidP="00BD78EF">
      <w:pPr>
        <w:bidi/>
        <w:jc w:val="both"/>
        <w:rPr>
          <w:rFonts w:cs="David" w:hint="cs"/>
          <w:rtl/>
        </w:rPr>
      </w:pPr>
    </w:p>
    <w:p w14:paraId="2A156314" w14:textId="77777777" w:rsidR="00BD78EF" w:rsidRDefault="00BD78EF" w:rsidP="00BD78EF">
      <w:pPr>
        <w:bidi/>
        <w:jc w:val="both"/>
        <w:rPr>
          <w:rFonts w:cs="David" w:hint="cs"/>
          <w:rtl/>
        </w:rPr>
      </w:pPr>
    </w:p>
    <w:p w14:paraId="1186AF84" w14:textId="77777777" w:rsidR="00BD78EF" w:rsidRDefault="00BD78EF" w:rsidP="00BD78EF">
      <w:pPr>
        <w:bidi/>
        <w:jc w:val="both"/>
        <w:rPr>
          <w:rFonts w:cs="David" w:hint="cs"/>
          <w:rtl/>
        </w:rPr>
      </w:pPr>
    </w:p>
    <w:p w14:paraId="770805BC" w14:textId="77777777" w:rsidR="00BD78EF" w:rsidRDefault="00BD78EF" w:rsidP="00BD78EF">
      <w:pPr>
        <w:bidi/>
        <w:jc w:val="both"/>
        <w:rPr>
          <w:rFonts w:cs="David" w:hint="cs"/>
          <w:rtl/>
        </w:rPr>
      </w:pPr>
    </w:p>
    <w:p w14:paraId="09D0F2A3" w14:textId="77777777" w:rsidR="00BD78EF" w:rsidRPr="00BD78EF" w:rsidRDefault="00BD78EF" w:rsidP="00BD78EF">
      <w:pPr>
        <w:bidi/>
        <w:jc w:val="center"/>
        <w:rPr>
          <w:rFonts w:cs="David" w:hint="cs"/>
          <w:b/>
          <w:bCs/>
          <w:u w:val="single"/>
          <w:rtl/>
        </w:rPr>
      </w:pPr>
      <w:r w:rsidRPr="00BD78EF">
        <w:rPr>
          <w:rFonts w:cs="David" w:hint="cs"/>
          <w:b/>
          <w:bCs/>
          <w:u w:val="single"/>
          <w:rtl/>
        </w:rPr>
        <w:t>השגות לתיקון תקנון הכנסת</w:t>
      </w:r>
    </w:p>
    <w:p w14:paraId="2FF91C13" w14:textId="77777777" w:rsidR="00BD78EF" w:rsidRDefault="00BD78EF" w:rsidP="00BD78EF">
      <w:pPr>
        <w:bidi/>
        <w:jc w:val="both"/>
        <w:rPr>
          <w:rFonts w:cs="David" w:hint="cs"/>
          <w:rtl/>
        </w:rPr>
      </w:pPr>
    </w:p>
    <w:p w14:paraId="02B6DBF9" w14:textId="77777777" w:rsidR="00BD78EF" w:rsidRPr="005F2230" w:rsidRDefault="00BD78EF" w:rsidP="00BD78E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C21957B" w14:textId="77777777" w:rsidR="00BD78EF" w:rsidRDefault="00BD78EF" w:rsidP="00BD78EF">
      <w:pPr>
        <w:bidi/>
        <w:jc w:val="both"/>
        <w:rPr>
          <w:rFonts w:cs="David" w:hint="cs"/>
          <w:rtl/>
        </w:rPr>
      </w:pPr>
    </w:p>
    <w:p w14:paraId="6F706819" w14:textId="77777777" w:rsidR="00BD78EF" w:rsidRDefault="00BD78EF" w:rsidP="00BD78EF">
      <w:pPr>
        <w:bidi/>
        <w:ind w:firstLine="720"/>
        <w:jc w:val="both"/>
        <w:rPr>
          <w:rFonts w:cs="David" w:hint="cs"/>
          <w:rtl/>
        </w:rPr>
      </w:pPr>
      <w:r>
        <w:rPr>
          <w:rFonts w:cs="David" w:hint="cs"/>
          <w:rtl/>
        </w:rPr>
        <w:t>אנחנו עוסקים בתיקון לסעיף 25 בעקבות הערתה של יושבת-ראש סיעת קדימה, חברת הכנסת דליה איציק. נוכח הבקשה הזאת אני אמליץ לוועדה לאשר ולתקן את העניין בהתאם.</w:t>
      </w:r>
    </w:p>
    <w:p w14:paraId="465684D0" w14:textId="77777777" w:rsidR="00BD78EF" w:rsidRDefault="00BD78EF" w:rsidP="00BD78EF">
      <w:pPr>
        <w:bidi/>
        <w:jc w:val="both"/>
        <w:rPr>
          <w:rFonts w:cs="David" w:hint="cs"/>
          <w:rtl/>
        </w:rPr>
      </w:pPr>
    </w:p>
    <w:p w14:paraId="0031F19D" w14:textId="77777777" w:rsidR="00BD78EF" w:rsidRPr="005F2230" w:rsidRDefault="00BD78EF" w:rsidP="00BD78EF">
      <w:pPr>
        <w:bidi/>
        <w:jc w:val="both"/>
        <w:rPr>
          <w:rFonts w:cs="David" w:hint="cs"/>
          <w:u w:val="single"/>
          <w:rtl/>
        </w:rPr>
      </w:pPr>
      <w:r>
        <w:rPr>
          <w:rFonts w:cs="David" w:hint="cs"/>
          <w:u w:val="single"/>
          <w:rtl/>
        </w:rPr>
        <w:t>ארבל אסטרחן:</w:t>
      </w:r>
    </w:p>
    <w:p w14:paraId="170EC38B" w14:textId="77777777" w:rsidR="00BD78EF" w:rsidRDefault="00BD78EF" w:rsidP="00BD78EF">
      <w:pPr>
        <w:bidi/>
        <w:jc w:val="both"/>
        <w:rPr>
          <w:rFonts w:cs="David" w:hint="cs"/>
          <w:rtl/>
        </w:rPr>
      </w:pPr>
    </w:p>
    <w:p w14:paraId="2C70651E" w14:textId="77777777" w:rsidR="00BD78EF" w:rsidRDefault="00BD78EF" w:rsidP="00BD78EF">
      <w:pPr>
        <w:bidi/>
        <w:ind w:firstLine="720"/>
        <w:jc w:val="both"/>
        <w:rPr>
          <w:rFonts w:cs="David" w:hint="cs"/>
          <w:rtl/>
        </w:rPr>
      </w:pPr>
      <w:r>
        <w:rPr>
          <w:rFonts w:cs="David" w:hint="cs"/>
          <w:rtl/>
        </w:rPr>
        <w:t>לפני כ-3 שבועות, ב-22 בפברואר, הונחה על שולחן הכנסת הצעה די גדולה לתיקון התקנון שעסקה במסגרת העבודה על התקנון החדש בפרקים של סדרי היום וסדרי הדיון. היא הונחה לצורך קבלת השגות למשך שבועיים. לקראת סוף התקופה הזאת נמסרה בקשה מטעם יו"ר הסיעה לתקן עניין מסוים. סעיף 25 מדבר על סדר היום הכללי ועל סדר היום השבועי. סעיף קטן (א) מדבר על סדר היום הכללי. המזכיר יפרסם את רשימת הנושאים שעל סדר יומה של הכנסת לא יאוחר מיום הישיבה האחרון . סעיף קטן (ב) מדבר על סדר היום השבועי המפורט. היו"ר יקבע בתחילת כל שבוע את סדר היום השבועי המפורט של הכנסת בהתאם להוראות סעיף זה, ויציגו בישיבתה השבועית של נשיאות הכנסת. מזכיר הכנסת יפרסם לאחר ישיבת הנשיאות את סדר היום שנקבע. כך קורה. פה חשבה ועדת הכנסת לציין שיו"ר הכנסת רשאי לשנות את סדר היום השבועי, כאשר הודעה על כך תימסר לחברי הכנסת. ההשגה או ההערה שהוגשה לוועדה אמרה שאמנם אנחנו יודעים שיש שינויים במהלך סדר היום, מתווספים דברים, יורדים דברים, אבל אין היום בתקנון מן הסמכה מפורשת שאומרת ליו"ר הכנסת שהוא יכול לקבוע את הסדר ולשנות אותו. מה שהוצע  זה להוריד את ההסמכה המפורשת הזאת לשנות את סדר היום, ולהשאיר בידו את הסמכות לקבוע.</w:t>
      </w:r>
    </w:p>
    <w:p w14:paraId="6EE40BE4" w14:textId="77777777" w:rsidR="00BD78EF" w:rsidRDefault="00BD78EF" w:rsidP="00BD78EF">
      <w:pPr>
        <w:bidi/>
        <w:jc w:val="both"/>
        <w:rPr>
          <w:rFonts w:cs="David" w:hint="cs"/>
          <w:rtl/>
        </w:rPr>
      </w:pPr>
    </w:p>
    <w:p w14:paraId="3DA90DA2" w14:textId="77777777" w:rsidR="00BD78EF" w:rsidRDefault="00BD78EF" w:rsidP="00BD78EF">
      <w:pPr>
        <w:bidi/>
        <w:jc w:val="both"/>
        <w:rPr>
          <w:rFonts w:cs="David" w:hint="cs"/>
          <w:u w:val="single"/>
          <w:rtl/>
        </w:rPr>
      </w:pPr>
      <w:r>
        <w:rPr>
          <w:rFonts w:cs="David" w:hint="cs"/>
          <w:u w:val="single"/>
          <w:rtl/>
        </w:rPr>
        <w:t>אייל יינון:</w:t>
      </w:r>
    </w:p>
    <w:p w14:paraId="197CD798" w14:textId="77777777" w:rsidR="00BD78EF" w:rsidRPr="00783FEE" w:rsidRDefault="00BD78EF" w:rsidP="00BD78EF">
      <w:pPr>
        <w:bidi/>
        <w:jc w:val="both"/>
        <w:rPr>
          <w:rFonts w:cs="David" w:hint="cs"/>
          <w:u w:val="single"/>
          <w:rtl/>
        </w:rPr>
      </w:pPr>
    </w:p>
    <w:p w14:paraId="6567B097" w14:textId="77777777" w:rsidR="00BD78EF" w:rsidRDefault="00BD78EF" w:rsidP="00BD78EF">
      <w:pPr>
        <w:bidi/>
        <w:ind w:firstLine="720"/>
        <w:jc w:val="both"/>
        <w:rPr>
          <w:rFonts w:cs="David" w:hint="cs"/>
          <w:rtl/>
        </w:rPr>
      </w:pPr>
      <w:r>
        <w:rPr>
          <w:rFonts w:cs="David" w:hint="cs"/>
          <w:rtl/>
        </w:rPr>
        <w:t xml:space="preserve">אנחנו לא משנים את המצב הקיים היום. המציאות טיפה יותר מורכבת, לכן קשה לעגן אותה.  </w:t>
      </w:r>
    </w:p>
    <w:p w14:paraId="55EE90E8" w14:textId="77777777" w:rsidR="00BD78EF" w:rsidRDefault="00BD78EF" w:rsidP="00BD78EF">
      <w:pPr>
        <w:bidi/>
        <w:jc w:val="both"/>
        <w:rPr>
          <w:rFonts w:cs="David" w:hint="cs"/>
          <w:rtl/>
        </w:rPr>
      </w:pPr>
    </w:p>
    <w:p w14:paraId="3C39FE61" w14:textId="77777777" w:rsidR="00BD78EF" w:rsidRPr="00783FEE" w:rsidRDefault="00BD78EF" w:rsidP="00BD78EF">
      <w:pPr>
        <w:bidi/>
        <w:jc w:val="both"/>
        <w:rPr>
          <w:rFonts w:cs="David" w:hint="cs"/>
          <w:u w:val="single"/>
          <w:rtl/>
        </w:rPr>
      </w:pPr>
      <w:r>
        <w:rPr>
          <w:rFonts w:cs="David" w:hint="cs"/>
          <w:u w:val="single"/>
          <w:rtl/>
        </w:rPr>
        <w:t>אברהם מיכאלי:</w:t>
      </w:r>
    </w:p>
    <w:p w14:paraId="17E0B0DF" w14:textId="77777777" w:rsidR="00BD78EF" w:rsidRDefault="00BD78EF" w:rsidP="00BD78EF">
      <w:pPr>
        <w:bidi/>
        <w:jc w:val="both"/>
        <w:rPr>
          <w:rFonts w:cs="David" w:hint="cs"/>
          <w:rtl/>
        </w:rPr>
      </w:pPr>
    </w:p>
    <w:p w14:paraId="21EE287D" w14:textId="77777777" w:rsidR="00BD78EF" w:rsidRDefault="00BD78EF" w:rsidP="00BD78EF">
      <w:pPr>
        <w:bidi/>
        <w:ind w:firstLine="720"/>
        <w:jc w:val="both"/>
        <w:rPr>
          <w:rFonts w:cs="David" w:hint="cs"/>
          <w:rtl/>
        </w:rPr>
      </w:pPr>
      <w:r>
        <w:rPr>
          <w:rFonts w:cs="David" w:hint="cs"/>
          <w:rtl/>
        </w:rPr>
        <w:t>מה ייכנס בפועל?</w:t>
      </w:r>
    </w:p>
    <w:p w14:paraId="48941635" w14:textId="77777777" w:rsidR="00BD78EF" w:rsidRDefault="00BD78EF" w:rsidP="00BD78EF">
      <w:pPr>
        <w:bidi/>
        <w:jc w:val="both"/>
        <w:rPr>
          <w:rFonts w:cs="David" w:hint="cs"/>
          <w:rtl/>
        </w:rPr>
      </w:pPr>
    </w:p>
    <w:p w14:paraId="7424BE13" w14:textId="77777777" w:rsidR="00BD78EF" w:rsidRPr="00783FEE" w:rsidRDefault="00BD78EF" w:rsidP="00BD78EF">
      <w:pPr>
        <w:bidi/>
        <w:jc w:val="both"/>
        <w:rPr>
          <w:rFonts w:cs="David" w:hint="cs"/>
          <w:u w:val="single"/>
          <w:rtl/>
        </w:rPr>
      </w:pPr>
      <w:r>
        <w:rPr>
          <w:rFonts w:cs="David" w:hint="cs"/>
          <w:u w:val="single"/>
          <w:rtl/>
        </w:rPr>
        <w:t>אייל יינון:</w:t>
      </w:r>
    </w:p>
    <w:p w14:paraId="409CE267" w14:textId="77777777" w:rsidR="00BD78EF" w:rsidRDefault="00BD78EF" w:rsidP="00BD78EF">
      <w:pPr>
        <w:bidi/>
        <w:jc w:val="both"/>
        <w:rPr>
          <w:rFonts w:cs="David" w:hint="cs"/>
          <w:rtl/>
        </w:rPr>
      </w:pPr>
    </w:p>
    <w:p w14:paraId="5DA65ADD" w14:textId="77777777" w:rsidR="00BD78EF" w:rsidRDefault="00BD78EF" w:rsidP="00BD78EF">
      <w:pPr>
        <w:bidi/>
        <w:ind w:firstLine="720"/>
        <w:jc w:val="both"/>
        <w:rPr>
          <w:rFonts w:cs="David" w:hint="cs"/>
          <w:rtl/>
        </w:rPr>
      </w:pPr>
      <w:r>
        <w:rPr>
          <w:rFonts w:cs="David" w:hint="cs"/>
          <w:rtl/>
        </w:rPr>
        <w:t xml:space="preserve">מה שהיה הוא שיהיה. היות והמצב בפועל יותר מורכב ומסובך מאשר המשפט שנאמר פה, אנחנו מעדיפים להשאיר את המצב כפי שהוא היום, לא לעגן את הסמכות הישירה. אנחנו לא פוגעים במצב הנהוג היום והיה נהוג בכנסת הקודמת ביחס לשינויים בסדר היום. </w:t>
      </w:r>
    </w:p>
    <w:p w14:paraId="51F8BB22" w14:textId="77777777" w:rsidR="00BD78EF" w:rsidRDefault="00BD78EF" w:rsidP="00BD78EF">
      <w:pPr>
        <w:bidi/>
        <w:jc w:val="both"/>
        <w:rPr>
          <w:rFonts w:cs="David" w:hint="cs"/>
          <w:rtl/>
        </w:rPr>
      </w:pPr>
    </w:p>
    <w:p w14:paraId="4E2FE1F0" w14:textId="77777777" w:rsidR="00BD78EF" w:rsidRPr="00783FEE" w:rsidRDefault="00BD78EF" w:rsidP="00BD78EF">
      <w:pPr>
        <w:bidi/>
        <w:jc w:val="both"/>
        <w:rPr>
          <w:rFonts w:cs="David" w:hint="cs"/>
          <w:u w:val="single"/>
          <w:rtl/>
        </w:rPr>
      </w:pPr>
      <w:r>
        <w:rPr>
          <w:rFonts w:cs="David" w:hint="cs"/>
          <w:u w:val="single"/>
          <w:rtl/>
        </w:rPr>
        <w:t>ארבל אסטרחן:</w:t>
      </w:r>
    </w:p>
    <w:p w14:paraId="1DFBA52F" w14:textId="77777777" w:rsidR="00BD78EF" w:rsidRDefault="00BD78EF" w:rsidP="00BD78EF">
      <w:pPr>
        <w:bidi/>
        <w:jc w:val="both"/>
        <w:rPr>
          <w:rFonts w:cs="David" w:hint="cs"/>
          <w:rtl/>
        </w:rPr>
      </w:pPr>
    </w:p>
    <w:p w14:paraId="59FCAC40" w14:textId="77777777" w:rsidR="00BD78EF" w:rsidRDefault="00BD78EF" w:rsidP="00BD78EF">
      <w:pPr>
        <w:bidi/>
        <w:ind w:firstLine="720"/>
        <w:jc w:val="both"/>
        <w:rPr>
          <w:rFonts w:cs="David" w:hint="cs"/>
          <w:rtl/>
        </w:rPr>
      </w:pPr>
      <w:r>
        <w:rPr>
          <w:rFonts w:cs="David" w:hint="cs"/>
          <w:rtl/>
        </w:rPr>
        <w:t>שלא יחשבו  שכשאומרים שהיו"ר קובע בתחילת השבוע זה מונע שינויים.</w:t>
      </w:r>
    </w:p>
    <w:p w14:paraId="4D690B96" w14:textId="77777777" w:rsidR="00BD78EF" w:rsidRDefault="00BD78EF" w:rsidP="00BD78EF">
      <w:pPr>
        <w:bidi/>
        <w:jc w:val="both"/>
        <w:rPr>
          <w:rFonts w:cs="David" w:hint="cs"/>
          <w:rtl/>
        </w:rPr>
      </w:pPr>
    </w:p>
    <w:p w14:paraId="51EE4864" w14:textId="77777777" w:rsidR="00BD78EF" w:rsidRPr="00783FEE" w:rsidRDefault="00BD78EF" w:rsidP="00BD78EF">
      <w:pPr>
        <w:bidi/>
        <w:jc w:val="both"/>
        <w:rPr>
          <w:rFonts w:cs="David" w:hint="cs"/>
          <w:u w:val="single"/>
          <w:rtl/>
        </w:rPr>
      </w:pPr>
      <w:r>
        <w:rPr>
          <w:rFonts w:cs="David" w:hint="cs"/>
          <w:u w:val="single"/>
          <w:rtl/>
        </w:rPr>
        <w:t>אייל יינון:</w:t>
      </w:r>
    </w:p>
    <w:p w14:paraId="3D5C086F" w14:textId="77777777" w:rsidR="00BD78EF" w:rsidRDefault="00BD78EF" w:rsidP="00BD78EF">
      <w:pPr>
        <w:bidi/>
        <w:jc w:val="both"/>
        <w:rPr>
          <w:rFonts w:cs="David" w:hint="cs"/>
          <w:rtl/>
        </w:rPr>
      </w:pPr>
    </w:p>
    <w:p w14:paraId="0EBC5794" w14:textId="77777777" w:rsidR="00BD78EF" w:rsidRDefault="00BD78EF" w:rsidP="00BD78EF">
      <w:pPr>
        <w:bidi/>
        <w:ind w:firstLine="720"/>
        <w:jc w:val="both"/>
        <w:rPr>
          <w:rFonts w:cs="David" w:hint="cs"/>
          <w:rtl/>
        </w:rPr>
      </w:pPr>
      <w:r>
        <w:rPr>
          <w:rFonts w:cs="David" w:hint="cs"/>
          <w:rtl/>
        </w:rPr>
        <w:t xml:space="preserve">זה לא ימנע את השינויים, אבל זה ייעשה </w:t>
      </w:r>
      <w:proofErr w:type="spellStart"/>
      <w:r>
        <w:rPr>
          <w:rFonts w:cs="David" w:hint="cs"/>
          <w:rtl/>
        </w:rPr>
        <w:t>בדינמיקה</w:t>
      </w:r>
      <w:proofErr w:type="spellEnd"/>
      <w:r>
        <w:rPr>
          <w:rFonts w:cs="David" w:hint="cs"/>
          <w:rtl/>
        </w:rPr>
        <w:t xml:space="preserve"> שזה נעשה היום.</w:t>
      </w:r>
    </w:p>
    <w:p w14:paraId="6A7886A7" w14:textId="77777777" w:rsidR="00BD78EF" w:rsidRDefault="00BD78EF" w:rsidP="00BD78EF">
      <w:pPr>
        <w:bidi/>
        <w:jc w:val="both"/>
        <w:rPr>
          <w:rFonts w:cs="David" w:hint="cs"/>
          <w:rtl/>
        </w:rPr>
      </w:pPr>
    </w:p>
    <w:p w14:paraId="2CD2B638" w14:textId="77777777" w:rsidR="00BD78EF" w:rsidRPr="00783FEE" w:rsidRDefault="00BD78EF" w:rsidP="00BD78EF">
      <w:pPr>
        <w:bidi/>
        <w:jc w:val="both"/>
        <w:rPr>
          <w:rFonts w:cs="David" w:hint="cs"/>
          <w:u w:val="single"/>
          <w:rtl/>
        </w:rPr>
      </w:pPr>
      <w:r>
        <w:rPr>
          <w:rFonts w:cs="David" w:hint="cs"/>
          <w:u w:val="single"/>
          <w:rtl/>
        </w:rPr>
        <w:t>ארבל אסטרחן:</w:t>
      </w:r>
    </w:p>
    <w:p w14:paraId="2AA55E5B" w14:textId="77777777" w:rsidR="00BD78EF" w:rsidRDefault="00BD78EF" w:rsidP="00BD78EF">
      <w:pPr>
        <w:bidi/>
        <w:jc w:val="both"/>
        <w:rPr>
          <w:rFonts w:cs="David" w:hint="cs"/>
          <w:rtl/>
        </w:rPr>
      </w:pPr>
    </w:p>
    <w:p w14:paraId="2521A4FF" w14:textId="77777777" w:rsidR="00BD78EF" w:rsidRDefault="00BD78EF" w:rsidP="00BD78EF">
      <w:pPr>
        <w:bidi/>
        <w:ind w:firstLine="720"/>
        <w:jc w:val="both"/>
        <w:rPr>
          <w:rFonts w:cs="David" w:hint="cs"/>
          <w:rtl/>
        </w:rPr>
      </w:pPr>
      <w:r>
        <w:rPr>
          <w:rFonts w:cs="David" w:hint="cs"/>
          <w:rtl/>
        </w:rPr>
        <w:t>סעיף קטן (ד) בא להסדיר מה קורה בימי הישיבות השונים. הוא אמר שישיבות הכנסת בימי שני ושלישי יוקדשו לדיונים בהצעות הממשלה. מה שמודגש פה זה תוספת. בהמשך נאמר שביום ד' הישיבה תוקדש לדיון בהצעות חוק של חברי כנסת בדיון מוקדם ובהצעות לסדר יום. לא נאמר מתי דנים בקריאה ראשונה, שנייה ושלישית בהצעות חוק פרטיות. מוצע להבהיר שישיבות הכנסת בימי ב' וג' יוקדשו לדיונים בהצעות הממשלה ולדיונים בהצעות חוק של חברי כנסת בקריאה ראשונה, שנייה ושלישית. יום רביעי נשאר לטרומיות והצעות לסדר. לא כתוב כאן סדר הדברים. את זה היו"ר קובע.</w:t>
      </w:r>
    </w:p>
    <w:p w14:paraId="16C39F9C" w14:textId="77777777" w:rsidR="00BD78EF" w:rsidRDefault="00BD78EF" w:rsidP="00BD78EF">
      <w:pPr>
        <w:bidi/>
        <w:jc w:val="both"/>
        <w:rPr>
          <w:rFonts w:cs="David" w:hint="cs"/>
          <w:rtl/>
        </w:rPr>
      </w:pPr>
    </w:p>
    <w:p w14:paraId="69CED665" w14:textId="77777777" w:rsidR="00BD78EF" w:rsidRDefault="00BD78EF" w:rsidP="00BD78EF">
      <w:pPr>
        <w:bidi/>
        <w:jc w:val="both"/>
        <w:rPr>
          <w:rFonts w:cs="David" w:hint="cs"/>
          <w:rtl/>
        </w:rPr>
      </w:pPr>
    </w:p>
    <w:p w14:paraId="3F03DFC5" w14:textId="77777777" w:rsidR="00BD78EF" w:rsidRDefault="00BD78EF" w:rsidP="00BD78EF">
      <w:pPr>
        <w:bidi/>
        <w:jc w:val="both"/>
        <w:rPr>
          <w:rFonts w:cs="David" w:hint="cs"/>
          <w:rtl/>
        </w:rPr>
      </w:pPr>
    </w:p>
    <w:p w14:paraId="12AC64CE" w14:textId="77777777" w:rsidR="00BD78EF" w:rsidRDefault="00BD78EF" w:rsidP="00BD78EF">
      <w:pPr>
        <w:bidi/>
        <w:jc w:val="both"/>
        <w:rPr>
          <w:rFonts w:cs="David" w:hint="cs"/>
          <w:rtl/>
        </w:rPr>
      </w:pPr>
    </w:p>
    <w:p w14:paraId="7AA3FD50" w14:textId="77777777" w:rsidR="00BD78EF" w:rsidRPr="00783FEE" w:rsidRDefault="00BD78EF" w:rsidP="00BD78EF">
      <w:pPr>
        <w:bidi/>
        <w:jc w:val="both"/>
        <w:rPr>
          <w:rFonts w:cs="David" w:hint="cs"/>
          <w:u w:val="single"/>
          <w:rtl/>
        </w:rPr>
      </w:pPr>
      <w:r>
        <w:rPr>
          <w:rFonts w:cs="David" w:hint="cs"/>
          <w:u w:val="single"/>
          <w:rtl/>
        </w:rPr>
        <w:t>אברהם מיכאלי:</w:t>
      </w:r>
    </w:p>
    <w:p w14:paraId="0039D509" w14:textId="77777777" w:rsidR="00BD78EF" w:rsidRDefault="00BD78EF" w:rsidP="00BD78EF">
      <w:pPr>
        <w:bidi/>
        <w:jc w:val="both"/>
        <w:rPr>
          <w:rFonts w:cs="David" w:hint="cs"/>
          <w:rtl/>
        </w:rPr>
      </w:pPr>
    </w:p>
    <w:p w14:paraId="45AE6E32" w14:textId="77777777" w:rsidR="00BD78EF" w:rsidRDefault="00BD78EF" w:rsidP="00BD78EF">
      <w:pPr>
        <w:bidi/>
        <w:ind w:firstLine="720"/>
        <w:jc w:val="both"/>
        <w:rPr>
          <w:rFonts w:cs="David" w:hint="cs"/>
          <w:rtl/>
        </w:rPr>
      </w:pPr>
      <w:r>
        <w:rPr>
          <w:rFonts w:cs="David" w:hint="cs"/>
          <w:rtl/>
        </w:rPr>
        <w:t xml:space="preserve">שוב חוזרים לאותו יום שלישי שאומרים שאין נוכחות חובה והמליאה ריקה. זה טוב שאתם מדגישים פה את הנושא של קריאה ראשונה, שנייה ושלישית, אבל אנחנו צריכים לחשוב על אותם ימים שחברי הכנסת לא נמצאים ומועלים חוקים מאוד מהותיים. למה לא לתת ליום שלישי את אותו מעמד של יום שני? </w:t>
      </w:r>
    </w:p>
    <w:p w14:paraId="4FC64949" w14:textId="77777777" w:rsidR="00BD78EF" w:rsidRDefault="00BD78EF" w:rsidP="00BD78EF">
      <w:pPr>
        <w:bidi/>
        <w:jc w:val="both"/>
        <w:rPr>
          <w:rFonts w:cs="David" w:hint="cs"/>
          <w:rtl/>
        </w:rPr>
      </w:pPr>
    </w:p>
    <w:p w14:paraId="04F64493" w14:textId="77777777" w:rsidR="00BD78EF" w:rsidRDefault="00BD78EF" w:rsidP="00BD78EF">
      <w:pPr>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76B160B7" w14:textId="77777777" w:rsidR="00BD78EF" w:rsidRDefault="00BD78EF" w:rsidP="00BD78EF">
      <w:pPr>
        <w:bidi/>
        <w:jc w:val="both"/>
        <w:rPr>
          <w:rFonts w:cs="David" w:hint="cs"/>
          <w:rtl/>
        </w:rPr>
      </w:pPr>
    </w:p>
    <w:p w14:paraId="0DD837DB" w14:textId="77777777" w:rsidR="00BD78EF" w:rsidRPr="00DA6733" w:rsidRDefault="00BD78EF" w:rsidP="00BD78EF">
      <w:pPr>
        <w:bidi/>
        <w:jc w:val="both"/>
        <w:rPr>
          <w:rFonts w:cs="David" w:hint="cs"/>
          <w:rtl/>
        </w:rPr>
      </w:pPr>
      <w:r>
        <w:rPr>
          <w:rFonts w:cs="David" w:hint="cs"/>
          <w:rtl/>
        </w:rPr>
        <w:tab/>
        <w:t xml:space="preserve">פורמאלית יש לו. </w:t>
      </w:r>
    </w:p>
    <w:p w14:paraId="3AE38B46" w14:textId="77777777" w:rsidR="00BD78EF" w:rsidRDefault="00BD78EF" w:rsidP="00BD78EF">
      <w:pPr>
        <w:bidi/>
        <w:ind w:firstLine="720"/>
        <w:jc w:val="both"/>
        <w:rPr>
          <w:rFonts w:cs="David" w:hint="cs"/>
          <w:rtl/>
        </w:rPr>
      </w:pPr>
    </w:p>
    <w:p w14:paraId="4662D78B" w14:textId="77777777" w:rsidR="00BD78EF" w:rsidRPr="00DA6733" w:rsidRDefault="00BD78EF" w:rsidP="00BD78EF">
      <w:pPr>
        <w:bidi/>
        <w:jc w:val="both"/>
        <w:rPr>
          <w:rFonts w:cs="David" w:hint="cs"/>
          <w:u w:val="single"/>
          <w:rtl/>
        </w:rPr>
      </w:pPr>
      <w:r>
        <w:rPr>
          <w:rFonts w:cs="David" w:hint="cs"/>
          <w:u w:val="single"/>
          <w:rtl/>
        </w:rPr>
        <w:t>אייל יינון:</w:t>
      </w:r>
    </w:p>
    <w:p w14:paraId="58F3C48A" w14:textId="77777777" w:rsidR="00BD78EF" w:rsidRDefault="00BD78EF" w:rsidP="00BD78EF">
      <w:pPr>
        <w:bidi/>
        <w:jc w:val="both"/>
        <w:rPr>
          <w:rFonts w:cs="David" w:hint="cs"/>
          <w:rtl/>
        </w:rPr>
      </w:pPr>
    </w:p>
    <w:p w14:paraId="1AC7C232" w14:textId="77777777" w:rsidR="00BD78EF" w:rsidRDefault="00BD78EF" w:rsidP="00BD78EF">
      <w:pPr>
        <w:bidi/>
        <w:ind w:firstLine="720"/>
        <w:jc w:val="both"/>
        <w:rPr>
          <w:rFonts w:cs="David" w:hint="cs"/>
          <w:rtl/>
        </w:rPr>
      </w:pPr>
      <w:r>
        <w:rPr>
          <w:rFonts w:cs="David" w:hint="cs"/>
          <w:rtl/>
        </w:rPr>
        <w:t>זאת לא הבעיה. הבעיה היא שהממשלה לא מגיעה לכנסת ביום שלישי, לכן יום שלישי נראה כפי שהוא נראה. זאת לא בעיה תקנונית.</w:t>
      </w:r>
    </w:p>
    <w:p w14:paraId="7C71A664" w14:textId="77777777" w:rsidR="00BD78EF" w:rsidRDefault="00BD78EF" w:rsidP="00BD78EF">
      <w:pPr>
        <w:bidi/>
        <w:jc w:val="both"/>
        <w:rPr>
          <w:rFonts w:cs="David" w:hint="cs"/>
          <w:rtl/>
        </w:rPr>
      </w:pPr>
    </w:p>
    <w:p w14:paraId="2F094D4E" w14:textId="77777777" w:rsidR="00BD78EF" w:rsidRPr="00DA6733" w:rsidRDefault="00BD78EF" w:rsidP="00BD78EF">
      <w:pPr>
        <w:bidi/>
        <w:jc w:val="both"/>
        <w:rPr>
          <w:rFonts w:cs="David" w:hint="cs"/>
          <w:u w:val="single"/>
          <w:rtl/>
        </w:rPr>
      </w:pPr>
      <w:r>
        <w:rPr>
          <w:rFonts w:cs="David" w:hint="cs"/>
          <w:u w:val="single"/>
          <w:rtl/>
        </w:rPr>
        <w:t>רחל אדטו:</w:t>
      </w:r>
    </w:p>
    <w:p w14:paraId="12E7704C" w14:textId="77777777" w:rsidR="00BD78EF" w:rsidRDefault="00BD78EF" w:rsidP="00BD78EF">
      <w:pPr>
        <w:bidi/>
        <w:jc w:val="both"/>
        <w:rPr>
          <w:rFonts w:cs="David" w:hint="cs"/>
          <w:rtl/>
        </w:rPr>
      </w:pPr>
    </w:p>
    <w:p w14:paraId="53CBC79C" w14:textId="77777777" w:rsidR="00BD78EF" w:rsidRDefault="00BD78EF" w:rsidP="00BD78EF">
      <w:pPr>
        <w:bidi/>
        <w:ind w:firstLine="720"/>
        <w:jc w:val="both"/>
        <w:rPr>
          <w:rFonts w:cs="David" w:hint="cs"/>
          <w:rtl/>
        </w:rPr>
      </w:pPr>
      <w:r>
        <w:rPr>
          <w:rFonts w:cs="David" w:hint="cs"/>
          <w:rtl/>
        </w:rPr>
        <w:t xml:space="preserve">זה מעוגן באיזה שהוא מקום?  </w:t>
      </w:r>
    </w:p>
    <w:p w14:paraId="4BB587C2" w14:textId="77777777" w:rsidR="00BD78EF" w:rsidRDefault="00BD78EF" w:rsidP="00BD78EF">
      <w:pPr>
        <w:bidi/>
        <w:jc w:val="both"/>
        <w:rPr>
          <w:rFonts w:cs="David" w:hint="cs"/>
          <w:rtl/>
        </w:rPr>
      </w:pPr>
    </w:p>
    <w:p w14:paraId="0E260063" w14:textId="77777777" w:rsidR="00BD78EF" w:rsidRDefault="00BD78EF" w:rsidP="00BD78EF">
      <w:pPr>
        <w:bidi/>
        <w:jc w:val="both"/>
        <w:rPr>
          <w:rFonts w:cs="David" w:hint="cs"/>
          <w:u w:val="single"/>
          <w:rtl/>
        </w:rPr>
      </w:pPr>
      <w:r>
        <w:rPr>
          <w:rFonts w:cs="David" w:hint="cs"/>
          <w:u w:val="single"/>
          <w:rtl/>
        </w:rPr>
        <w:t>אייל יינון:</w:t>
      </w:r>
    </w:p>
    <w:p w14:paraId="62E98073" w14:textId="77777777" w:rsidR="00BD78EF" w:rsidRPr="00DA6733" w:rsidRDefault="00BD78EF" w:rsidP="00BD78EF">
      <w:pPr>
        <w:bidi/>
        <w:jc w:val="both"/>
        <w:rPr>
          <w:rFonts w:cs="David" w:hint="cs"/>
          <w:u w:val="single"/>
          <w:rtl/>
        </w:rPr>
      </w:pPr>
    </w:p>
    <w:p w14:paraId="32F1953E" w14:textId="77777777" w:rsidR="00BD78EF" w:rsidRDefault="00BD78EF" w:rsidP="00BD78EF">
      <w:pPr>
        <w:bidi/>
        <w:ind w:firstLine="720"/>
        <w:jc w:val="both"/>
        <w:rPr>
          <w:rFonts w:cs="David" w:hint="cs"/>
          <w:rtl/>
        </w:rPr>
      </w:pPr>
      <w:r>
        <w:rPr>
          <w:rFonts w:cs="David" w:hint="cs"/>
          <w:rtl/>
        </w:rPr>
        <w:t xml:space="preserve">החובה להגיע לא מעוגנת בשום מקום. הנסיבות הפוליטיות מביאות לזה שמגיעים ביום שני ורביעי אבל לא ביום שלישי. </w:t>
      </w:r>
    </w:p>
    <w:p w14:paraId="78F740B7" w14:textId="77777777" w:rsidR="00BD78EF" w:rsidRDefault="00BD78EF" w:rsidP="00BD78EF">
      <w:pPr>
        <w:bidi/>
        <w:jc w:val="both"/>
        <w:rPr>
          <w:rFonts w:cs="David" w:hint="cs"/>
          <w:rtl/>
        </w:rPr>
      </w:pPr>
    </w:p>
    <w:p w14:paraId="407A9A7A" w14:textId="77777777" w:rsidR="00BD78EF" w:rsidRDefault="00BD78EF" w:rsidP="00BD78EF">
      <w:pPr>
        <w:bidi/>
        <w:jc w:val="both"/>
        <w:rPr>
          <w:rFonts w:cs="David" w:hint="cs"/>
          <w:u w:val="single"/>
          <w:rtl/>
        </w:rPr>
      </w:pPr>
      <w:r>
        <w:rPr>
          <w:rFonts w:cs="David" w:hint="cs"/>
          <w:u w:val="single"/>
          <w:rtl/>
        </w:rPr>
        <w:t>רחל אדטו:</w:t>
      </w:r>
    </w:p>
    <w:p w14:paraId="3A8506AC" w14:textId="77777777" w:rsidR="00BD78EF" w:rsidRPr="00DA6733" w:rsidRDefault="00BD78EF" w:rsidP="00BD78EF">
      <w:pPr>
        <w:bidi/>
        <w:jc w:val="both"/>
        <w:rPr>
          <w:rFonts w:cs="David" w:hint="cs"/>
          <w:u w:val="single"/>
          <w:rtl/>
        </w:rPr>
      </w:pPr>
    </w:p>
    <w:p w14:paraId="1C5DD1D9" w14:textId="77777777" w:rsidR="00BD78EF" w:rsidRDefault="00BD78EF" w:rsidP="00BD78EF">
      <w:pPr>
        <w:bidi/>
        <w:ind w:firstLine="720"/>
        <w:jc w:val="both"/>
        <w:rPr>
          <w:rFonts w:cs="David" w:hint="cs"/>
          <w:rtl/>
        </w:rPr>
      </w:pPr>
      <w:r>
        <w:rPr>
          <w:rFonts w:cs="David" w:hint="cs"/>
          <w:rtl/>
        </w:rPr>
        <w:t>הממשלה מעקרת את הכנסת מעבודתה.</w:t>
      </w:r>
    </w:p>
    <w:p w14:paraId="564831BF" w14:textId="77777777" w:rsidR="00BD78EF" w:rsidRDefault="00BD78EF" w:rsidP="00BD78EF">
      <w:pPr>
        <w:bidi/>
        <w:jc w:val="both"/>
        <w:rPr>
          <w:rFonts w:cs="David" w:hint="cs"/>
          <w:rtl/>
        </w:rPr>
      </w:pPr>
    </w:p>
    <w:p w14:paraId="2AA943E8" w14:textId="77777777" w:rsidR="00BD78EF" w:rsidRPr="00DA6733" w:rsidRDefault="00BD78EF" w:rsidP="00BD78EF">
      <w:pPr>
        <w:bidi/>
        <w:jc w:val="both"/>
        <w:rPr>
          <w:rFonts w:cs="David" w:hint="cs"/>
          <w:u w:val="single"/>
          <w:rtl/>
        </w:rPr>
      </w:pPr>
      <w:r>
        <w:rPr>
          <w:rFonts w:cs="David" w:hint="cs"/>
          <w:u w:val="single"/>
          <w:rtl/>
        </w:rPr>
        <w:t>אייל יינון:</w:t>
      </w:r>
    </w:p>
    <w:p w14:paraId="3A9ED4C0" w14:textId="77777777" w:rsidR="00BD78EF" w:rsidRDefault="00BD78EF" w:rsidP="00BD78EF">
      <w:pPr>
        <w:bidi/>
        <w:jc w:val="both"/>
        <w:rPr>
          <w:rFonts w:cs="David" w:hint="cs"/>
          <w:rtl/>
        </w:rPr>
      </w:pPr>
    </w:p>
    <w:p w14:paraId="7A54AFCD" w14:textId="77777777" w:rsidR="00BD78EF" w:rsidRDefault="00BD78EF" w:rsidP="00BD78EF">
      <w:pPr>
        <w:bidi/>
        <w:ind w:firstLine="720"/>
        <w:jc w:val="both"/>
        <w:rPr>
          <w:rFonts w:cs="David" w:hint="cs"/>
          <w:rtl/>
        </w:rPr>
      </w:pPr>
      <w:r>
        <w:rPr>
          <w:rFonts w:cs="David" w:hint="cs"/>
          <w:rtl/>
        </w:rPr>
        <w:t>זה לא קשור לתקנון.</w:t>
      </w:r>
    </w:p>
    <w:p w14:paraId="1DE93473" w14:textId="77777777" w:rsidR="00BD78EF" w:rsidRDefault="00BD78EF" w:rsidP="00BD78EF">
      <w:pPr>
        <w:bidi/>
        <w:jc w:val="both"/>
        <w:rPr>
          <w:rFonts w:cs="David" w:hint="cs"/>
          <w:rtl/>
        </w:rPr>
      </w:pPr>
    </w:p>
    <w:p w14:paraId="168DE5B0" w14:textId="77777777" w:rsidR="00BD78EF" w:rsidRDefault="00BD78EF" w:rsidP="00BD78EF">
      <w:pPr>
        <w:bidi/>
        <w:jc w:val="both"/>
        <w:rPr>
          <w:rFonts w:cs="David" w:hint="cs"/>
          <w:rtl/>
        </w:rPr>
      </w:pPr>
      <w:r>
        <w:rPr>
          <w:rFonts w:cs="David" w:hint="cs"/>
          <w:u w:val="single"/>
          <w:rtl/>
        </w:rPr>
        <w:t>רחל אדטו:</w:t>
      </w:r>
    </w:p>
    <w:p w14:paraId="5CB15678" w14:textId="77777777" w:rsidR="00BD78EF" w:rsidRDefault="00BD78EF" w:rsidP="00BD78EF">
      <w:pPr>
        <w:bidi/>
        <w:jc w:val="both"/>
        <w:rPr>
          <w:rFonts w:cs="David" w:hint="cs"/>
          <w:rtl/>
        </w:rPr>
      </w:pPr>
    </w:p>
    <w:p w14:paraId="1A4F2904" w14:textId="77777777" w:rsidR="00BD78EF" w:rsidRPr="00DA6733" w:rsidRDefault="00BD78EF" w:rsidP="00BD78EF">
      <w:pPr>
        <w:bidi/>
        <w:jc w:val="both"/>
        <w:rPr>
          <w:rFonts w:cs="David" w:hint="cs"/>
          <w:rtl/>
        </w:rPr>
      </w:pPr>
      <w:r>
        <w:rPr>
          <w:rFonts w:cs="David" w:hint="cs"/>
          <w:rtl/>
        </w:rPr>
        <w:tab/>
        <w:t>אנחנו נותנים תוקף לעובדה שהממשלה מעקרת את הכנסת מעבודתה.</w:t>
      </w:r>
    </w:p>
    <w:p w14:paraId="69E535BF" w14:textId="77777777" w:rsidR="00BD78EF" w:rsidRDefault="00BD78EF" w:rsidP="00BD78EF">
      <w:pPr>
        <w:bidi/>
        <w:jc w:val="both"/>
        <w:rPr>
          <w:rFonts w:cs="David" w:hint="cs"/>
          <w:rtl/>
        </w:rPr>
      </w:pPr>
    </w:p>
    <w:p w14:paraId="194BE28A" w14:textId="77777777" w:rsidR="00BD78EF" w:rsidRPr="00DA6733" w:rsidRDefault="00BD78EF" w:rsidP="00BD78E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0F3E8F2B" w14:textId="77777777" w:rsidR="00BD78EF" w:rsidRDefault="00BD78EF" w:rsidP="00BD78EF">
      <w:pPr>
        <w:bidi/>
        <w:jc w:val="both"/>
        <w:rPr>
          <w:rFonts w:cs="David" w:hint="cs"/>
          <w:rtl/>
        </w:rPr>
      </w:pPr>
    </w:p>
    <w:p w14:paraId="6E071F96" w14:textId="77777777" w:rsidR="00BD78EF" w:rsidRDefault="00BD78EF" w:rsidP="00BD78EF">
      <w:pPr>
        <w:bidi/>
        <w:ind w:firstLine="720"/>
        <w:jc w:val="both"/>
        <w:rPr>
          <w:rFonts w:cs="David" w:hint="cs"/>
          <w:rtl/>
        </w:rPr>
      </w:pPr>
      <w:r>
        <w:rPr>
          <w:rFonts w:cs="David" w:hint="cs"/>
          <w:rtl/>
        </w:rPr>
        <w:t>להיפך. אנחנו בתקנון אומרים שהם דנים בכל, כולל קריאה ראשונה, שנייה ושלישית. מה שאנחנו עושים פה זו רק הבהרה של מה שסיכמנו בשעתו.</w:t>
      </w:r>
    </w:p>
    <w:p w14:paraId="2253BBD3" w14:textId="77777777" w:rsidR="00BD78EF" w:rsidRDefault="00BD78EF" w:rsidP="00BD78EF">
      <w:pPr>
        <w:bidi/>
        <w:jc w:val="both"/>
        <w:rPr>
          <w:rFonts w:cs="David" w:hint="cs"/>
          <w:rtl/>
        </w:rPr>
      </w:pPr>
    </w:p>
    <w:p w14:paraId="01594AB9" w14:textId="77777777" w:rsidR="00BD78EF" w:rsidRDefault="00BD78EF" w:rsidP="00BD78EF">
      <w:pPr>
        <w:bidi/>
        <w:jc w:val="both"/>
        <w:rPr>
          <w:rFonts w:cs="David" w:hint="cs"/>
          <w:u w:val="single"/>
          <w:rtl/>
        </w:rPr>
      </w:pPr>
      <w:r>
        <w:rPr>
          <w:rFonts w:cs="David" w:hint="cs"/>
          <w:u w:val="single"/>
          <w:rtl/>
        </w:rPr>
        <w:t>רחל אדטו:</w:t>
      </w:r>
    </w:p>
    <w:p w14:paraId="5994501B" w14:textId="77777777" w:rsidR="00BD78EF" w:rsidRPr="00DA6733" w:rsidRDefault="00BD78EF" w:rsidP="00BD78EF">
      <w:pPr>
        <w:bidi/>
        <w:jc w:val="both"/>
        <w:rPr>
          <w:rFonts w:cs="David" w:hint="cs"/>
          <w:u w:val="single"/>
          <w:rtl/>
        </w:rPr>
      </w:pPr>
    </w:p>
    <w:p w14:paraId="29D1FECB" w14:textId="77777777" w:rsidR="00BD78EF" w:rsidRDefault="00BD78EF" w:rsidP="00BD78EF">
      <w:pPr>
        <w:bidi/>
        <w:ind w:firstLine="720"/>
        <w:jc w:val="both"/>
        <w:rPr>
          <w:rFonts w:cs="David" w:hint="cs"/>
          <w:rtl/>
        </w:rPr>
      </w:pPr>
      <w:r>
        <w:rPr>
          <w:rFonts w:cs="David" w:hint="cs"/>
          <w:rtl/>
        </w:rPr>
        <w:t>בישיבה הקודמת כשדיברנו על זה נשארנו באותם סימני שאלה לגבי איך התקנון יחזק את המעמד של יום שלישי. אני לא זוכרת איך סגרנו את זה.</w:t>
      </w:r>
    </w:p>
    <w:p w14:paraId="78286EA9" w14:textId="77777777" w:rsidR="00BD78EF" w:rsidRDefault="00BD78EF" w:rsidP="00BD78EF">
      <w:pPr>
        <w:bidi/>
        <w:jc w:val="both"/>
        <w:rPr>
          <w:rFonts w:cs="David" w:hint="cs"/>
          <w:rtl/>
        </w:rPr>
      </w:pPr>
    </w:p>
    <w:p w14:paraId="422A3D16" w14:textId="77777777" w:rsidR="00BD78EF" w:rsidRPr="00DA6733" w:rsidRDefault="00BD78EF" w:rsidP="00BD78E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97639D9" w14:textId="77777777" w:rsidR="00BD78EF" w:rsidRDefault="00BD78EF" w:rsidP="00BD78EF">
      <w:pPr>
        <w:bidi/>
        <w:jc w:val="both"/>
        <w:rPr>
          <w:rFonts w:cs="David" w:hint="cs"/>
          <w:rtl/>
        </w:rPr>
      </w:pPr>
    </w:p>
    <w:p w14:paraId="77963742" w14:textId="77777777" w:rsidR="00BD78EF" w:rsidRDefault="00BD78EF" w:rsidP="00BD78EF">
      <w:pPr>
        <w:bidi/>
        <w:ind w:firstLine="720"/>
        <w:jc w:val="both"/>
        <w:rPr>
          <w:rFonts w:cs="David" w:hint="cs"/>
          <w:rtl/>
        </w:rPr>
      </w:pPr>
      <w:r>
        <w:rPr>
          <w:rFonts w:cs="David" w:hint="cs"/>
          <w:rtl/>
        </w:rPr>
        <w:t>אני מקווה שנגיע לאחר הפגרה לייצר כלים שייכנסו ביום שלישי ויהיה להם תוכן. דוגמה אחת היא אפשרות להגיש הצעה מיידית לסדר כך שאם יתרחש משהו ביום שני בבוקר או ביום שלישי בבוקר אפשר יהיה לדון בו ביום שלישי בצהריים, זאת אומרת לייצר משהו שיהפוך את העניין להרבה יותר אקוטי, לא מצב כמו שהוא היום שאתה דן בדברים שהיו נכונים יומיים או שבוע לפני.</w:t>
      </w:r>
    </w:p>
    <w:p w14:paraId="58D2E1BA" w14:textId="77777777" w:rsidR="00BD78EF" w:rsidRDefault="00BD78EF" w:rsidP="00BD78EF">
      <w:pPr>
        <w:bidi/>
        <w:jc w:val="both"/>
        <w:rPr>
          <w:rFonts w:cs="David" w:hint="cs"/>
          <w:rtl/>
        </w:rPr>
      </w:pPr>
    </w:p>
    <w:p w14:paraId="2D2A7510" w14:textId="77777777" w:rsidR="00BD78EF" w:rsidRDefault="00BD78EF" w:rsidP="00BD78EF">
      <w:pPr>
        <w:bidi/>
        <w:jc w:val="both"/>
        <w:rPr>
          <w:rFonts w:cs="David" w:hint="cs"/>
          <w:rtl/>
        </w:rPr>
      </w:pPr>
    </w:p>
    <w:p w14:paraId="50D9AE25" w14:textId="77777777" w:rsidR="00BD78EF" w:rsidRDefault="00BD78EF" w:rsidP="00BD78EF">
      <w:pPr>
        <w:bidi/>
        <w:jc w:val="both"/>
        <w:rPr>
          <w:rFonts w:cs="David" w:hint="cs"/>
          <w:rtl/>
        </w:rPr>
      </w:pPr>
    </w:p>
    <w:p w14:paraId="49FA9848" w14:textId="77777777" w:rsidR="00BD78EF" w:rsidRPr="00DA6733" w:rsidRDefault="00BD78EF" w:rsidP="00BD78EF">
      <w:pPr>
        <w:bidi/>
        <w:jc w:val="both"/>
        <w:rPr>
          <w:rFonts w:cs="David" w:hint="cs"/>
          <w:u w:val="single"/>
          <w:rtl/>
        </w:rPr>
      </w:pPr>
      <w:r>
        <w:rPr>
          <w:rFonts w:cs="David" w:hint="cs"/>
          <w:u w:val="single"/>
          <w:rtl/>
        </w:rPr>
        <w:t>רונית:</w:t>
      </w:r>
    </w:p>
    <w:p w14:paraId="2DB0F001" w14:textId="77777777" w:rsidR="00BD78EF" w:rsidRDefault="00BD78EF" w:rsidP="00BD78EF">
      <w:pPr>
        <w:bidi/>
        <w:jc w:val="both"/>
        <w:rPr>
          <w:rFonts w:cs="David" w:hint="cs"/>
          <w:rtl/>
        </w:rPr>
      </w:pPr>
    </w:p>
    <w:p w14:paraId="77F414C7" w14:textId="77777777" w:rsidR="00BD78EF" w:rsidRDefault="00BD78EF" w:rsidP="00BD78EF">
      <w:pPr>
        <w:bidi/>
        <w:ind w:firstLine="720"/>
        <w:jc w:val="both"/>
        <w:rPr>
          <w:rFonts w:cs="David" w:hint="cs"/>
          <w:rtl/>
        </w:rPr>
      </w:pPr>
      <w:r>
        <w:rPr>
          <w:rFonts w:cs="David" w:hint="cs"/>
          <w:rtl/>
        </w:rPr>
        <w:t>אפשר את ה-40 חתימות לעשות פעם בחודש.</w:t>
      </w:r>
    </w:p>
    <w:p w14:paraId="69CDFBE5" w14:textId="77777777" w:rsidR="00BD78EF" w:rsidRDefault="00BD78EF" w:rsidP="00BD78EF">
      <w:pPr>
        <w:bidi/>
        <w:jc w:val="both"/>
        <w:rPr>
          <w:rFonts w:cs="David" w:hint="cs"/>
          <w:rtl/>
        </w:rPr>
      </w:pPr>
    </w:p>
    <w:p w14:paraId="1E4565B9" w14:textId="77777777" w:rsidR="00BD78EF" w:rsidRPr="00DA6733" w:rsidRDefault="00BD78EF" w:rsidP="00BD78EF">
      <w:pPr>
        <w:bidi/>
        <w:jc w:val="both"/>
        <w:rPr>
          <w:rFonts w:cs="David" w:hint="cs"/>
          <w:u w:val="single"/>
          <w:rtl/>
        </w:rPr>
      </w:pPr>
      <w:r>
        <w:rPr>
          <w:rFonts w:cs="David" w:hint="cs"/>
          <w:u w:val="single"/>
          <w:rtl/>
        </w:rPr>
        <w:t>אייל יינון:</w:t>
      </w:r>
    </w:p>
    <w:p w14:paraId="675C2267" w14:textId="77777777" w:rsidR="00BD78EF" w:rsidRDefault="00BD78EF" w:rsidP="00BD78EF">
      <w:pPr>
        <w:bidi/>
        <w:jc w:val="both"/>
        <w:rPr>
          <w:rFonts w:cs="David" w:hint="cs"/>
          <w:rtl/>
        </w:rPr>
      </w:pPr>
    </w:p>
    <w:p w14:paraId="54A0AC19" w14:textId="77777777" w:rsidR="00BD78EF" w:rsidRDefault="00BD78EF" w:rsidP="00BD78EF">
      <w:pPr>
        <w:bidi/>
        <w:ind w:firstLine="720"/>
        <w:jc w:val="both"/>
        <w:rPr>
          <w:rFonts w:cs="David" w:hint="cs"/>
          <w:rtl/>
        </w:rPr>
      </w:pPr>
      <w:r>
        <w:rPr>
          <w:rFonts w:cs="David" w:hint="cs"/>
          <w:rtl/>
        </w:rPr>
        <w:t xml:space="preserve">זה לא עניין לתקנון. המועד של 40 חתימות נקבע בתיאום בין יו"ר הכנסת ללשכת ראש הממשלה. </w:t>
      </w:r>
    </w:p>
    <w:p w14:paraId="32F71D64" w14:textId="77777777" w:rsidR="00BD78EF" w:rsidRDefault="00BD78EF" w:rsidP="00BD78EF">
      <w:pPr>
        <w:bidi/>
        <w:jc w:val="both"/>
        <w:rPr>
          <w:rFonts w:cs="David" w:hint="cs"/>
          <w:rtl/>
        </w:rPr>
      </w:pPr>
    </w:p>
    <w:p w14:paraId="4D2F44CB" w14:textId="77777777" w:rsidR="00BD78EF" w:rsidRPr="00DA6733" w:rsidRDefault="00BD78EF" w:rsidP="00BD78EF">
      <w:pPr>
        <w:bidi/>
        <w:jc w:val="both"/>
        <w:rPr>
          <w:rFonts w:cs="David" w:hint="cs"/>
          <w:u w:val="single"/>
          <w:rtl/>
        </w:rPr>
      </w:pPr>
      <w:r>
        <w:rPr>
          <w:rFonts w:cs="David" w:hint="cs"/>
          <w:u w:val="single"/>
          <w:rtl/>
        </w:rPr>
        <w:t>אברהם מיכאלי:</w:t>
      </w:r>
    </w:p>
    <w:p w14:paraId="296EF3D1" w14:textId="77777777" w:rsidR="00BD78EF" w:rsidRDefault="00BD78EF" w:rsidP="00BD78EF">
      <w:pPr>
        <w:bidi/>
        <w:jc w:val="both"/>
        <w:rPr>
          <w:rFonts w:cs="David" w:hint="cs"/>
          <w:rtl/>
        </w:rPr>
      </w:pPr>
    </w:p>
    <w:p w14:paraId="208C6B20" w14:textId="77777777" w:rsidR="00BD78EF" w:rsidRDefault="00BD78EF" w:rsidP="00BD78EF">
      <w:pPr>
        <w:bidi/>
        <w:ind w:firstLine="720"/>
        <w:jc w:val="both"/>
        <w:rPr>
          <w:rFonts w:cs="David" w:hint="cs"/>
          <w:rtl/>
        </w:rPr>
      </w:pPr>
      <w:r>
        <w:rPr>
          <w:rFonts w:cs="David" w:hint="cs"/>
          <w:rtl/>
        </w:rPr>
        <w:t xml:space="preserve">הנוסח אומר שיושב-ראש הכנסת צריך לקבוע הצעות ממשלתיות ביום שלישי, אבל הוא לא קובע כי הוא מתחשב בממשלה. צריך להגיע למצב שיחייבו את כולם להיות ביום שלישי בכנסת, כדי שהדיונים לא יהיו עקרים. </w:t>
      </w:r>
    </w:p>
    <w:p w14:paraId="45F66811" w14:textId="77777777" w:rsidR="00BD78EF" w:rsidRDefault="00BD78EF" w:rsidP="00BD78EF">
      <w:pPr>
        <w:bidi/>
        <w:jc w:val="both"/>
        <w:rPr>
          <w:rFonts w:cs="David" w:hint="cs"/>
          <w:rtl/>
        </w:rPr>
      </w:pPr>
    </w:p>
    <w:p w14:paraId="19032BEB" w14:textId="77777777" w:rsidR="00BD78EF" w:rsidRPr="00DA6733" w:rsidRDefault="00BD78EF" w:rsidP="00BD78E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29B8A4BF" w14:textId="77777777" w:rsidR="00BD78EF" w:rsidRDefault="00BD78EF" w:rsidP="00BD78EF">
      <w:pPr>
        <w:bidi/>
        <w:jc w:val="both"/>
        <w:rPr>
          <w:rFonts w:cs="David" w:hint="cs"/>
          <w:rtl/>
        </w:rPr>
      </w:pPr>
    </w:p>
    <w:p w14:paraId="2B950D14" w14:textId="77777777" w:rsidR="00BD78EF" w:rsidRDefault="00BD78EF" w:rsidP="00BD78EF">
      <w:pPr>
        <w:bidi/>
        <w:ind w:firstLine="720"/>
        <w:jc w:val="both"/>
        <w:rPr>
          <w:rFonts w:cs="David" w:hint="cs"/>
          <w:rtl/>
        </w:rPr>
      </w:pPr>
      <w:r>
        <w:rPr>
          <w:rFonts w:cs="David" w:hint="cs"/>
          <w:rtl/>
        </w:rPr>
        <w:t>אני מציע שבשלב הזה נשאיר את הדברים במתכונת הקיימת, זאת אומרת נאפשר ליושב-ראש הכנסת את שיקול הדעת. כאשר נגיע לכלים הפרלמנטרים יכול להיות שנדרש להסתכלות כוללת. תמיד נוכל לעשות התאמות. כרגע המטרה של הישיבה הזאת היא לתקן טעויות טכניות שהיו בהסדר הקודם, או כפי שאמרתי להיעתר לבקשה של חברת הכנסת דליה איציק ולתקן בהתאם.</w:t>
      </w:r>
    </w:p>
    <w:p w14:paraId="10237C01" w14:textId="77777777" w:rsidR="00BD78EF" w:rsidRDefault="00BD78EF" w:rsidP="00BD78EF">
      <w:pPr>
        <w:bidi/>
        <w:jc w:val="both"/>
        <w:rPr>
          <w:rFonts w:cs="David" w:hint="cs"/>
          <w:rtl/>
        </w:rPr>
      </w:pPr>
    </w:p>
    <w:p w14:paraId="3C58EDA2" w14:textId="77777777" w:rsidR="00BD78EF" w:rsidRPr="00813FE6" w:rsidRDefault="00BD78EF" w:rsidP="00BD78EF">
      <w:pPr>
        <w:bidi/>
        <w:jc w:val="both"/>
        <w:rPr>
          <w:rFonts w:cs="David" w:hint="cs"/>
          <w:u w:val="single"/>
          <w:rtl/>
        </w:rPr>
      </w:pPr>
      <w:r>
        <w:rPr>
          <w:rFonts w:cs="David" w:hint="cs"/>
          <w:u w:val="single"/>
          <w:rtl/>
        </w:rPr>
        <w:t>אברהם מיכאלי:</w:t>
      </w:r>
    </w:p>
    <w:p w14:paraId="3AA12D54" w14:textId="77777777" w:rsidR="00BD78EF" w:rsidRDefault="00BD78EF" w:rsidP="00BD78EF">
      <w:pPr>
        <w:bidi/>
        <w:jc w:val="both"/>
        <w:rPr>
          <w:rFonts w:cs="David" w:hint="cs"/>
          <w:rtl/>
        </w:rPr>
      </w:pPr>
    </w:p>
    <w:p w14:paraId="5454C24F" w14:textId="77777777" w:rsidR="00BD78EF" w:rsidRDefault="00BD78EF" w:rsidP="00BD78EF">
      <w:pPr>
        <w:bidi/>
        <w:ind w:firstLine="720"/>
        <w:jc w:val="both"/>
        <w:rPr>
          <w:rFonts w:cs="David" w:hint="cs"/>
          <w:rtl/>
        </w:rPr>
      </w:pPr>
      <w:r>
        <w:rPr>
          <w:rFonts w:cs="David" w:hint="cs"/>
          <w:rtl/>
        </w:rPr>
        <w:t>הסעיף של השאילתות זה לא הסעיף העיקרי.</w:t>
      </w:r>
    </w:p>
    <w:p w14:paraId="52AF45E3" w14:textId="77777777" w:rsidR="00BD78EF" w:rsidRDefault="00BD78EF" w:rsidP="00BD78EF">
      <w:pPr>
        <w:bidi/>
        <w:jc w:val="both"/>
        <w:rPr>
          <w:rFonts w:cs="David" w:hint="cs"/>
          <w:rtl/>
        </w:rPr>
      </w:pPr>
    </w:p>
    <w:p w14:paraId="2918F29A" w14:textId="77777777" w:rsidR="00BD78EF" w:rsidRPr="00813FE6" w:rsidRDefault="00BD78EF" w:rsidP="00BD78E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D1FCF51" w14:textId="77777777" w:rsidR="00BD78EF" w:rsidRDefault="00BD78EF" w:rsidP="00BD78EF">
      <w:pPr>
        <w:bidi/>
        <w:jc w:val="both"/>
        <w:rPr>
          <w:rFonts w:cs="David" w:hint="cs"/>
          <w:rtl/>
        </w:rPr>
      </w:pPr>
    </w:p>
    <w:p w14:paraId="08613A4F" w14:textId="77777777" w:rsidR="00BD78EF" w:rsidRDefault="00BD78EF" w:rsidP="00BD78EF">
      <w:pPr>
        <w:bidi/>
        <w:ind w:firstLine="720"/>
        <w:jc w:val="both"/>
        <w:rPr>
          <w:rFonts w:cs="David" w:hint="cs"/>
          <w:rtl/>
        </w:rPr>
      </w:pPr>
      <w:r>
        <w:rPr>
          <w:rFonts w:cs="David" w:hint="cs"/>
          <w:rtl/>
        </w:rPr>
        <w:t>זה יהיה בנפרד.  מי בעד התיקונים לסעיף 25 כפי שהוצגו על ידי ארבל?</w:t>
      </w:r>
    </w:p>
    <w:p w14:paraId="1506A10C" w14:textId="77777777" w:rsidR="00BD78EF" w:rsidRDefault="00BD78EF" w:rsidP="00BD78EF">
      <w:pPr>
        <w:bidi/>
        <w:jc w:val="both"/>
        <w:rPr>
          <w:rFonts w:cs="David" w:hint="cs"/>
          <w:rtl/>
        </w:rPr>
      </w:pPr>
    </w:p>
    <w:p w14:paraId="3A5D139D" w14:textId="77777777" w:rsidR="00BD78EF" w:rsidRDefault="00BD78EF" w:rsidP="00BD78EF">
      <w:pPr>
        <w:bidi/>
        <w:jc w:val="center"/>
        <w:rPr>
          <w:rFonts w:cs="David" w:hint="cs"/>
          <w:rtl/>
        </w:rPr>
      </w:pPr>
      <w:r>
        <w:rPr>
          <w:rFonts w:cs="David" w:hint="cs"/>
          <w:rtl/>
        </w:rPr>
        <w:t>ה צ ב ע ה</w:t>
      </w:r>
    </w:p>
    <w:p w14:paraId="1FC6481A" w14:textId="77777777" w:rsidR="00BD78EF" w:rsidRDefault="00BD78EF" w:rsidP="00BD78EF">
      <w:pPr>
        <w:bidi/>
        <w:jc w:val="both"/>
        <w:rPr>
          <w:rFonts w:cs="David" w:hint="cs"/>
          <w:rtl/>
        </w:rPr>
      </w:pPr>
    </w:p>
    <w:p w14:paraId="14C8CDA9" w14:textId="77777777" w:rsidR="00BD78EF" w:rsidRDefault="00BD78EF" w:rsidP="00BD78EF">
      <w:pPr>
        <w:bidi/>
        <w:jc w:val="center"/>
        <w:rPr>
          <w:rFonts w:cs="David" w:hint="cs"/>
          <w:rtl/>
        </w:rPr>
      </w:pPr>
      <w:r>
        <w:rPr>
          <w:rFonts w:cs="David" w:hint="cs"/>
          <w:rtl/>
        </w:rPr>
        <w:t xml:space="preserve">בעד </w:t>
      </w:r>
      <w:r>
        <w:rPr>
          <w:rFonts w:cs="David"/>
          <w:rtl/>
        </w:rPr>
        <w:t>–</w:t>
      </w:r>
      <w:r>
        <w:rPr>
          <w:rFonts w:cs="David" w:hint="cs"/>
          <w:rtl/>
        </w:rPr>
        <w:t xml:space="preserve"> 3</w:t>
      </w:r>
    </w:p>
    <w:p w14:paraId="7686996B" w14:textId="77777777" w:rsidR="00BD78EF" w:rsidRDefault="00BD78EF" w:rsidP="00BD78EF">
      <w:pPr>
        <w:bidi/>
        <w:jc w:val="both"/>
        <w:rPr>
          <w:rFonts w:cs="David" w:hint="cs"/>
          <w:rtl/>
        </w:rPr>
      </w:pPr>
    </w:p>
    <w:p w14:paraId="24B89396" w14:textId="77777777" w:rsidR="00BD78EF" w:rsidRDefault="00BD78EF" w:rsidP="00BD78EF">
      <w:pPr>
        <w:bidi/>
        <w:jc w:val="center"/>
        <w:rPr>
          <w:rFonts w:cs="David" w:hint="cs"/>
          <w:rtl/>
        </w:rPr>
      </w:pPr>
      <w:r>
        <w:rPr>
          <w:rFonts w:cs="David" w:hint="cs"/>
          <w:rtl/>
        </w:rPr>
        <w:t xml:space="preserve">נגד </w:t>
      </w:r>
      <w:r>
        <w:rPr>
          <w:rFonts w:cs="David"/>
          <w:rtl/>
        </w:rPr>
        <w:t>–</w:t>
      </w:r>
      <w:r>
        <w:rPr>
          <w:rFonts w:cs="David" w:hint="cs"/>
          <w:rtl/>
        </w:rPr>
        <w:t xml:space="preserve"> 0</w:t>
      </w:r>
    </w:p>
    <w:p w14:paraId="5802A2C1" w14:textId="77777777" w:rsidR="00BD78EF" w:rsidRDefault="00BD78EF" w:rsidP="00BD78EF">
      <w:pPr>
        <w:bidi/>
        <w:jc w:val="center"/>
        <w:rPr>
          <w:rFonts w:cs="David" w:hint="cs"/>
          <w:rtl/>
        </w:rPr>
      </w:pPr>
      <w:r>
        <w:rPr>
          <w:rFonts w:cs="David" w:hint="cs"/>
          <w:rtl/>
        </w:rPr>
        <w:t>אושר</w:t>
      </w:r>
    </w:p>
    <w:p w14:paraId="782AA7F7" w14:textId="77777777" w:rsidR="00BD78EF" w:rsidRDefault="00BD78EF" w:rsidP="00BD78EF">
      <w:pPr>
        <w:bidi/>
        <w:jc w:val="both"/>
        <w:rPr>
          <w:rFonts w:cs="David" w:hint="cs"/>
          <w:rtl/>
        </w:rPr>
      </w:pPr>
    </w:p>
    <w:p w14:paraId="177AB77A" w14:textId="77777777" w:rsidR="00BD78EF" w:rsidRDefault="00BD78EF" w:rsidP="00BD78EF">
      <w:pPr>
        <w:bidi/>
        <w:jc w:val="both"/>
        <w:rPr>
          <w:rFonts w:cs="David" w:hint="cs"/>
          <w:rtl/>
        </w:rPr>
      </w:pPr>
    </w:p>
    <w:p w14:paraId="59DD89D4" w14:textId="77777777" w:rsidR="00BD78EF" w:rsidRDefault="00BD78EF" w:rsidP="00BD78EF">
      <w:pPr>
        <w:bidi/>
        <w:jc w:val="both"/>
        <w:rPr>
          <w:rFonts w:cs="David" w:hint="cs"/>
          <w:rtl/>
        </w:rPr>
      </w:pPr>
    </w:p>
    <w:p w14:paraId="22FD60EF" w14:textId="77777777" w:rsidR="00BD78EF" w:rsidRDefault="00BD78EF" w:rsidP="00BD78EF">
      <w:pPr>
        <w:bidi/>
        <w:jc w:val="both"/>
        <w:rPr>
          <w:rFonts w:cs="David" w:hint="cs"/>
          <w:rtl/>
        </w:rPr>
      </w:pPr>
    </w:p>
    <w:p w14:paraId="6D7C7F46" w14:textId="77777777" w:rsidR="00BD78EF" w:rsidRDefault="00BD78EF" w:rsidP="00BD78EF">
      <w:pPr>
        <w:bidi/>
        <w:jc w:val="both"/>
        <w:rPr>
          <w:rFonts w:cs="David" w:hint="cs"/>
          <w:rtl/>
        </w:rPr>
      </w:pPr>
    </w:p>
    <w:p w14:paraId="5C2B8116" w14:textId="77777777" w:rsidR="00BD78EF" w:rsidRDefault="00BD78EF" w:rsidP="00BD78EF">
      <w:pPr>
        <w:bidi/>
        <w:jc w:val="both"/>
        <w:rPr>
          <w:rFonts w:cs="David" w:hint="cs"/>
          <w:rtl/>
        </w:rPr>
      </w:pPr>
    </w:p>
    <w:p w14:paraId="0C040F1F" w14:textId="77777777" w:rsidR="00BD78EF" w:rsidRDefault="00BD78EF" w:rsidP="00BD78EF">
      <w:pPr>
        <w:bidi/>
        <w:jc w:val="both"/>
        <w:rPr>
          <w:rFonts w:cs="David" w:hint="cs"/>
          <w:rtl/>
        </w:rPr>
      </w:pPr>
    </w:p>
    <w:p w14:paraId="12C4E1D8" w14:textId="77777777" w:rsidR="00BD78EF" w:rsidRDefault="00BD78EF" w:rsidP="00BD78EF">
      <w:pPr>
        <w:bidi/>
        <w:jc w:val="both"/>
        <w:rPr>
          <w:rFonts w:cs="David" w:hint="cs"/>
          <w:rtl/>
        </w:rPr>
      </w:pPr>
    </w:p>
    <w:p w14:paraId="2618DD2F" w14:textId="77777777" w:rsidR="00BD78EF" w:rsidRDefault="00BD78EF" w:rsidP="00BD78EF">
      <w:pPr>
        <w:bidi/>
        <w:jc w:val="both"/>
        <w:rPr>
          <w:rFonts w:cs="David" w:hint="cs"/>
          <w:rtl/>
        </w:rPr>
      </w:pPr>
    </w:p>
    <w:p w14:paraId="22EA1304" w14:textId="77777777" w:rsidR="00BD78EF" w:rsidRDefault="00BD78EF" w:rsidP="00BD78EF">
      <w:pPr>
        <w:bidi/>
        <w:jc w:val="both"/>
        <w:rPr>
          <w:rFonts w:cs="David" w:hint="cs"/>
          <w:rtl/>
        </w:rPr>
      </w:pPr>
    </w:p>
    <w:p w14:paraId="08E84A1C" w14:textId="77777777" w:rsidR="00BD78EF" w:rsidRDefault="00BD78EF" w:rsidP="00BD78EF">
      <w:pPr>
        <w:bidi/>
        <w:jc w:val="both"/>
        <w:rPr>
          <w:rFonts w:cs="David" w:hint="cs"/>
          <w:rtl/>
        </w:rPr>
      </w:pPr>
    </w:p>
    <w:p w14:paraId="526FDCDA" w14:textId="77777777" w:rsidR="00BD78EF" w:rsidRDefault="00BD78EF" w:rsidP="00BD78EF">
      <w:pPr>
        <w:bidi/>
        <w:jc w:val="both"/>
        <w:rPr>
          <w:rFonts w:cs="David" w:hint="cs"/>
          <w:rtl/>
        </w:rPr>
      </w:pPr>
    </w:p>
    <w:p w14:paraId="28787861" w14:textId="77777777" w:rsidR="00BD78EF" w:rsidRDefault="00BD78EF" w:rsidP="00BD78EF">
      <w:pPr>
        <w:bidi/>
        <w:jc w:val="both"/>
        <w:rPr>
          <w:rFonts w:cs="David" w:hint="cs"/>
          <w:rtl/>
        </w:rPr>
      </w:pPr>
    </w:p>
    <w:p w14:paraId="30AEEB45" w14:textId="77777777" w:rsidR="00BD78EF" w:rsidRDefault="00BD78EF" w:rsidP="00BD78EF">
      <w:pPr>
        <w:bidi/>
        <w:jc w:val="both"/>
        <w:rPr>
          <w:rFonts w:cs="David" w:hint="cs"/>
          <w:rtl/>
        </w:rPr>
      </w:pPr>
    </w:p>
    <w:p w14:paraId="41847B3A" w14:textId="77777777" w:rsidR="00BD78EF" w:rsidRDefault="00BD78EF" w:rsidP="00BD78EF">
      <w:pPr>
        <w:bidi/>
        <w:jc w:val="both"/>
        <w:rPr>
          <w:rFonts w:cs="David" w:hint="cs"/>
          <w:rtl/>
        </w:rPr>
      </w:pPr>
    </w:p>
    <w:p w14:paraId="12782CA6" w14:textId="77777777" w:rsidR="00BD78EF" w:rsidRDefault="00BD78EF" w:rsidP="00BD78EF">
      <w:pPr>
        <w:bidi/>
        <w:jc w:val="both"/>
        <w:rPr>
          <w:rFonts w:cs="David" w:hint="cs"/>
          <w:rtl/>
        </w:rPr>
      </w:pPr>
    </w:p>
    <w:p w14:paraId="2755A835" w14:textId="77777777" w:rsidR="00BD78EF" w:rsidRDefault="00BD78EF" w:rsidP="00BD78EF">
      <w:pPr>
        <w:bidi/>
        <w:jc w:val="both"/>
        <w:rPr>
          <w:rFonts w:cs="David" w:hint="cs"/>
          <w:rtl/>
        </w:rPr>
      </w:pPr>
    </w:p>
    <w:p w14:paraId="1C22D32C" w14:textId="77777777" w:rsidR="00BD78EF" w:rsidRDefault="00BD78EF" w:rsidP="00BD78EF">
      <w:pPr>
        <w:bidi/>
        <w:jc w:val="both"/>
        <w:rPr>
          <w:rFonts w:cs="David" w:hint="cs"/>
          <w:rtl/>
        </w:rPr>
      </w:pPr>
    </w:p>
    <w:p w14:paraId="7F0BF142" w14:textId="77777777" w:rsidR="00BD78EF" w:rsidRDefault="00BD78EF" w:rsidP="00BD78EF">
      <w:pPr>
        <w:bidi/>
        <w:jc w:val="both"/>
        <w:rPr>
          <w:rFonts w:cs="David" w:hint="cs"/>
          <w:rtl/>
        </w:rPr>
      </w:pPr>
    </w:p>
    <w:p w14:paraId="08336C9D" w14:textId="77777777" w:rsidR="00BD78EF" w:rsidRDefault="00BD78EF" w:rsidP="00BD78EF">
      <w:pPr>
        <w:bidi/>
        <w:jc w:val="both"/>
        <w:rPr>
          <w:rFonts w:cs="David" w:hint="cs"/>
          <w:rtl/>
        </w:rPr>
      </w:pPr>
    </w:p>
    <w:p w14:paraId="37DA6B6C" w14:textId="77777777" w:rsidR="00BD78EF" w:rsidRDefault="00BD78EF" w:rsidP="00BD78EF">
      <w:pPr>
        <w:bidi/>
        <w:jc w:val="both"/>
        <w:rPr>
          <w:rFonts w:cs="David" w:hint="cs"/>
          <w:rtl/>
        </w:rPr>
      </w:pPr>
    </w:p>
    <w:p w14:paraId="5157E467" w14:textId="77777777" w:rsidR="00BD78EF" w:rsidRPr="00BD78EF" w:rsidRDefault="00BD78EF" w:rsidP="00BD78EF">
      <w:pPr>
        <w:bidi/>
        <w:jc w:val="center"/>
        <w:rPr>
          <w:rFonts w:cs="David" w:hint="cs"/>
          <w:b/>
          <w:bCs/>
          <w:rtl/>
        </w:rPr>
      </w:pPr>
      <w:r w:rsidRPr="00BD78EF">
        <w:rPr>
          <w:rFonts w:cs="David" w:hint="cs"/>
          <w:b/>
          <w:bCs/>
          <w:rtl/>
        </w:rPr>
        <w:t>ערעורים על החלטת יו"ר הכנסת והסגנים</w:t>
      </w:r>
    </w:p>
    <w:p w14:paraId="33E218EA" w14:textId="77777777" w:rsidR="00BD78EF" w:rsidRPr="00BD78EF" w:rsidRDefault="00BD78EF" w:rsidP="00BD78EF">
      <w:pPr>
        <w:bidi/>
        <w:jc w:val="center"/>
        <w:rPr>
          <w:rFonts w:cs="David" w:hint="cs"/>
          <w:b/>
          <w:bCs/>
          <w:u w:val="single"/>
          <w:rtl/>
        </w:rPr>
      </w:pPr>
      <w:r w:rsidRPr="00BD78EF">
        <w:rPr>
          <w:rFonts w:cs="David" w:hint="cs"/>
          <w:b/>
          <w:bCs/>
          <w:u w:val="single"/>
          <w:rtl/>
        </w:rPr>
        <w:t>שלא לאשר דחיפות הצעות לסדר היום</w:t>
      </w:r>
    </w:p>
    <w:p w14:paraId="03E28627" w14:textId="77777777" w:rsidR="00BD78EF" w:rsidRDefault="00BD78EF" w:rsidP="00BD78EF">
      <w:pPr>
        <w:bidi/>
        <w:jc w:val="both"/>
        <w:rPr>
          <w:rFonts w:cs="David" w:hint="cs"/>
          <w:rtl/>
        </w:rPr>
      </w:pPr>
    </w:p>
    <w:p w14:paraId="2441420A" w14:textId="77777777" w:rsidR="00BD78EF" w:rsidRDefault="00BD78EF" w:rsidP="00BD78EF">
      <w:pPr>
        <w:bidi/>
        <w:jc w:val="both"/>
        <w:rPr>
          <w:rFonts w:cs="David" w:hint="cs"/>
          <w:rtl/>
        </w:rPr>
      </w:pPr>
    </w:p>
    <w:p w14:paraId="768F3220" w14:textId="77777777" w:rsidR="00BD78EF" w:rsidRDefault="00BD78EF" w:rsidP="00BD78EF">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6E82F42D" w14:textId="77777777" w:rsidR="00BD78EF" w:rsidRPr="004F39C1" w:rsidRDefault="00BD78EF" w:rsidP="00BD78EF">
      <w:pPr>
        <w:bidi/>
        <w:jc w:val="both"/>
        <w:rPr>
          <w:rFonts w:cs="David" w:hint="cs"/>
          <w:u w:val="single"/>
          <w:rtl/>
        </w:rPr>
      </w:pPr>
    </w:p>
    <w:p w14:paraId="30DE5A9C" w14:textId="77777777" w:rsidR="00BD78EF" w:rsidRDefault="00BD78EF" w:rsidP="00BD78EF">
      <w:pPr>
        <w:bidi/>
        <w:ind w:firstLine="720"/>
        <w:jc w:val="both"/>
        <w:rPr>
          <w:rFonts w:cs="David" w:hint="cs"/>
          <w:rtl/>
        </w:rPr>
      </w:pPr>
      <w:r>
        <w:rPr>
          <w:rFonts w:cs="David" w:hint="cs"/>
          <w:rtl/>
        </w:rPr>
        <w:t>מאחר ונשיאות הכנסת לא הגיעה אני עובר לדיון בערעורים על החלטת יו"ר הכנסת והסגנים שלו לאשר דחיפות הצעות לסדר היום. יש לנו ערעור אחד של חבר הכנסת אילן גילאון  -  התעלמות מהחובה לקיים פסקי דין של בג"ץ מהווה איום על הדמוקרטיה. חבר הכנסת גילאון, אני אחסוך ממך את הצורך להציג את העניין חרף העובדה שאני בטוח שמה שתאמר בעניין הזה מנוגד לדעתי האישית. זה כמובן לא רלוונטי. חבר הכנסת גילאון, מאחר שהנשיאות לא שלחה נציג אנחנו מניחים שאין התנגדות לקבל את הערעור שלך. מי בעד?</w:t>
      </w:r>
    </w:p>
    <w:p w14:paraId="5D46DAAD" w14:textId="77777777" w:rsidR="00BD78EF" w:rsidRDefault="00BD78EF" w:rsidP="00BD78EF">
      <w:pPr>
        <w:bidi/>
        <w:jc w:val="both"/>
        <w:rPr>
          <w:rFonts w:cs="David" w:hint="cs"/>
          <w:rtl/>
        </w:rPr>
      </w:pPr>
    </w:p>
    <w:p w14:paraId="02400E0C" w14:textId="77777777" w:rsidR="00BD78EF" w:rsidRDefault="00BD78EF" w:rsidP="00BD78EF">
      <w:pPr>
        <w:bidi/>
        <w:jc w:val="center"/>
        <w:rPr>
          <w:rFonts w:cs="David" w:hint="cs"/>
          <w:rtl/>
        </w:rPr>
      </w:pPr>
      <w:r>
        <w:rPr>
          <w:rFonts w:cs="David" w:hint="cs"/>
          <w:rtl/>
        </w:rPr>
        <w:t>ה צ ב ע ה</w:t>
      </w:r>
    </w:p>
    <w:p w14:paraId="6E6784C0" w14:textId="77777777" w:rsidR="00BD78EF" w:rsidRDefault="00BD78EF" w:rsidP="00BD78EF">
      <w:pPr>
        <w:bidi/>
        <w:jc w:val="both"/>
        <w:rPr>
          <w:rFonts w:cs="David" w:hint="cs"/>
          <w:rtl/>
        </w:rPr>
      </w:pPr>
    </w:p>
    <w:p w14:paraId="145CA1E8" w14:textId="77777777" w:rsidR="00BD78EF" w:rsidRDefault="00BD78EF" w:rsidP="00BD78EF">
      <w:pPr>
        <w:bidi/>
        <w:jc w:val="center"/>
        <w:rPr>
          <w:rFonts w:cs="David" w:hint="cs"/>
          <w:rtl/>
        </w:rPr>
      </w:pPr>
      <w:r>
        <w:rPr>
          <w:rFonts w:cs="David" w:hint="cs"/>
          <w:rtl/>
        </w:rPr>
        <w:t xml:space="preserve">בעד </w:t>
      </w:r>
      <w:r>
        <w:rPr>
          <w:rFonts w:cs="David"/>
          <w:rtl/>
        </w:rPr>
        <w:t>–</w:t>
      </w:r>
      <w:r>
        <w:rPr>
          <w:rFonts w:cs="David" w:hint="cs"/>
          <w:rtl/>
        </w:rPr>
        <w:t xml:space="preserve"> פה אחד</w:t>
      </w:r>
    </w:p>
    <w:p w14:paraId="40BBF7E7" w14:textId="77777777" w:rsidR="00BD78EF" w:rsidRDefault="00BD78EF" w:rsidP="00BD78EF">
      <w:pPr>
        <w:bidi/>
        <w:jc w:val="center"/>
        <w:rPr>
          <w:rFonts w:cs="David" w:hint="cs"/>
          <w:rtl/>
        </w:rPr>
      </w:pPr>
      <w:r>
        <w:rPr>
          <w:rFonts w:cs="David" w:hint="cs"/>
          <w:rtl/>
        </w:rPr>
        <w:t>אושר</w:t>
      </w:r>
    </w:p>
    <w:p w14:paraId="062242B8" w14:textId="77777777" w:rsidR="00BD78EF" w:rsidRDefault="00BD78EF" w:rsidP="00BD78EF">
      <w:pPr>
        <w:bidi/>
        <w:jc w:val="both"/>
        <w:rPr>
          <w:rFonts w:cs="David" w:hint="cs"/>
          <w:rtl/>
        </w:rPr>
      </w:pPr>
    </w:p>
    <w:p w14:paraId="6B66529A" w14:textId="77777777" w:rsidR="00BD78EF" w:rsidRDefault="00BD78EF" w:rsidP="00BD78EF">
      <w:pPr>
        <w:bidi/>
        <w:ind w:firstLine="720"/>
        <w:jc w:val="both"/>
        <w:rPr>
          <w:rFonts w:cs="David" w:hint="cs"/>
          <w:rtl/>
        </w:rPr>
      </w:pPr>
      <w:r>
        <w:rPr>
          <w:rFonts w:cs="David" w:hint="cs"/>
          <w:rtl/>
        </w:rPr>
        <w:t xml:space="preserve">זאת ההזדמנות לברך אותך, ירדנה </w:t>
      </w:r>
      <w:proofErr w:type="spellStart"/>
      <w:r>
        <w:rPr>
          <w:rFonts w:cs="David" w:hint="cs"/>
          <w:rtl/>
        </w:rPr>
        <w:t>מלר</w:t>
      </w:r>
      <w:proofErr w:type="spellEnd"/>
      <w:r>
        <w:rPr>
          <w:rFonts w:cs="David" w:hint="cs"/>
          <w:rtl/>
        </w:rPr>
        <w:t>-הורוביץ, על בחירתך למזכירת הכנסת. אנחנו מאחלים לך הרבה הצלחה. תודה רבה, הישיבה נעולה.</w:t>
      </w:r>
    </w:p>
    <w:p w14:paraId="4F7BBBE8" w14:textId="77777777" w:rsidR="00BD78EF" w:rsidRDefault="00BD78EF" w:rsidP="00BD78EF">
      <w:pPr>
        <w:bidi/>
        <w:jc w:val="both"/>
        <w:rPr>
          <w:rFonts w:cs="David" w:hint="cs"/>
          <w:rtl/>
        </w:rPr>
      </w:pPr>
    </w:p>
    <w:p w14:paraId="58E484BA" w14:textId="77777777" w:rsidR="00BD78EF" w:rsidRDefault="00BD78EF" w:rsidP="00BD78EF">
      <w:pPr>
        <w:bidi/>
        <w:jc w:val="both"/>
        <w:rPr>
          <w:rFonts w:cs="David" w:hint="cs"/>
          <w:rtl/>
        </w:rPr>
      </w:pPr>
    </w:p>
    <w:p w14:paraId="51C4BE6B" w14:textId="77777777" w:rsidR="00BD78EF" w:rsidRDefault="00BD78EF" w:rsidP="00BD78EF">
      <w:pPr>
        <w:bidi/>
        <w:jc w:val="both"/>
        <w:rPr>
          <w:rFonts w:cs="David" w:hint="cs"/>
          <w:rtl/>
        </w:rPr>
      </w:pPr>
    </w:p>
    <w:p w14:paraId="03C9E977" w14:textId="77777777" w:rsidR="00BD78EF" w:rsidRDefault="00BD78EF" w:rsidP="00BD78EF">
      <w:pPr>
        <w:bidi/>
        <w:jc w:val="both"/>
        <w:rPr>
          <w:rFonts w:cs="David" w:hint="cs"/>
          <w:rtl/>
        </w:rPr>
      </w:pPr>
    </w:p>
    <w:p w14:paraId="740E1E7E" w14:textId="77777777" w:rsidR="00BD78EF" w:rsidRPr="00BD78EF" w:rsidRDefault="00BD78EF" w:rsidP="00BD78EF">
      <w:pPr>
        <w:bidi/>
        <w:jc w:val="both"/>
        <w:rPr>
          <w:rFonts w:cs="David" w:hint="cs"/>
          <w:b/>
          <w:bCs/>
          <w:u w:val="single"/>
          <w:rtl/>
        </w:rPr>
      </w:pPr>
    </w:p>
    <w:p w14:paraId="5CB4C4AD" w14:textId="77777777" w:rsidR="00552A80" w:rsidRPr="00BD78EF" w:rsidRDefault="00BD78EF" w:rsidP="00BD78EF">
      <w:pPr>
        <w:bidi/>
        <w:jc w:val="both"/>
      </w:pPr>
      <w:r w:rsidRPr="00BD78EF">
        <w:rPr>
          <w:rFonts w:cs="David" w:hint="cs"/>
          <w:b/>
          <w:bCs/>
          <w:u w:val="single"/>
          <w:rtl/>
        </w:rPr>
        <w:t>הישיבה ננעלה בשעה 12:25</w:t>
      </w:r>
    </w:p>
    <w:sectPr w:rsidR="00552A80" w:rsidRPr="00BD78EF" w:rsidSect="00BD78EF">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E06EF" w14:textId="77777777" w:rsidR="00BD78EF" w:rsidRDefault="00BD78EF">
      <w:r>
        <w:separator/>
      </w:r>
    </w:p>
  </w:endnote>
  <w:endnote w:type="continuationSeparator" w:id="0">
    <w:p w14:paraId="59DDC29A" w14:textId="77777777" w:rsidR="00BD78EF" w:rsidRDefault="00BD7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A1943" w14:textId="77777777" w:rsidR="00BD78EF" w:rsidRDefault="00BD78EF">
      <w:r>
        <w:separator/>
      </w:r>
    </w:p>
  </w:footnote>
  <w:footnote w:type="continuationSeparator" w:id="0">
    <w:p w14:paraId="4A271474" w14:textId="77777777" w:rsidR="00BD78EF" w:rsidRDefault="00BD7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0FE68" w14:textId="77777777" w:rsidR="00BD78EF" w:rsidRDefault="00BD78EF" w:rsidP="00BD78EF">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5CACBEFC" w14:textId="77777777" w:rsidR="00BD78EF" w:rsidRDefault="00BD78E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83E0D" w14:textId="77777777" w:rsidR="00BD78EF" w:rsidRDefault="00BD78EF" w:rsidP="00BD78EF">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7</w:t>
    </w:r>
    <w:r>
      <w:rPr>
        <w:rStyle w:val="PageNumber"/>
        <w:rFonts w:cs="David"/>
        <w:szCs w:val="24"/>
      </w:rPr>
      <w:fldChar w:fldCharType="end"/>
    </w:r>
  </w:p>
  <w:p w14:paraId="55C1290D" w14:textId="77777777" w:rsidR="00BD78EF" w:rsidRDefault="00BD78EF" w:rsidP="00BD78EF">
    <w:pPr>
      <w:pStyle w:val="Header"/>
      <w:ind w:right="360"/>
      <w:rPr>
        <w:rFonts w:cs="David" w:hint="cs"/>
        <w:sz w:val="24"/>
        <w:szCs w:val="24"/>
        <w:rtl/>
      </w:rPr>
    </w:pPr>
    <w:r>
      <w:rPr>
        <w:rFonts w:cs="David" w:hint="cs"/>
        <w:sz w:val="24"/>
        <w:szCs w:val="24"/>
        <w:rtl/>
      </w:rPr>
      <w:t>ועדת הכנסת</w:t>
    </w:r>
  </w:p>
  <w:p w14:paraId="6E50B7A1" w14:textId="77777777" w:rsidR="00BD78EF" w:rsidRDefault="00BD78EF" w:rsidP="00BD78EF">
    <w:pPr>
      <w:pStyle w:val="Header"/>
      <w:ind w:right="360"/>
      <w:rPr>
        <w:rFonts w:cs="David" w:hint="cs"/>
        <w:sz w:val="24"/>
        <w:szCs w:val="24"/>
        <w:rtl/>
      </w:rPr>
    </w:pPr>
    <w:r>
      <w:rPr>
        <w:rFonts w:cs="David" w:hint="cs"/>
        <w:sz w:val="24"/>
        <w:szCs w:val="24"/>
        <w:rtl/>
      </w:rPr>
      <w:t>9.3.2010</w:t>
    </w:r>
  </w:p>
  <w:p w14:paraId="29A18883" w14:textId="77777777" w:rsidR="00BD78EF" w:rsidRDefault="00BD78EF">
    <w:pPr>
      <w:pStyle w:val="Header"/>
      <w:ind w:right="360"/>
      <w:rPr>
        <w:rFonts w:cs="David" w:hint="cs"/>
        <w:sz w:val="24"/>
        <w:szCs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42091פרוטוקול_ישיבת_ועדה.doc"/>
    <w:docVar w:name="StartMode" w:val="3"/>
  </w:docVars>
  <w:rsids>
    <w:rsidRoot w:val="00642171"/>
    <w:rsid w:val="00552A80"/>
    <w:rsid w:val="00642171"/>
    <w:rsid w:val="00965806"/>
    <w:rsid w:val="00BD78EF"/>
    <w:rsid w:val="00C43191"/>
    <w:rsid w:val="00D522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BFD92F0"/>
  <w15:chartTrackingRefBased/>
  <w15:docId w15:val="{5B844F77-B833-4D57-85EE-9C5DA07F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D78EF"/>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BD78EF"/>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1222</Words>
  <Characters>6972</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