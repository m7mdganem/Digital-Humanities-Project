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07F1" w14:textId="77777777" w:rsidR="00293B0E" w:rsidRPr="00293B0E" w:rsidRDefault="00293B0E" w:rsidP="00293B0E">
      <w:pPr>
        <w:pStyle w:val="Heading5"/>
        <w:rPr>
          <w:b/>
          <w:bCs/>
          <w:rtl/>
        </w:rPr>
      </w:pPr>
      <w:r w:rsidRPr="00293B0E">
        <w:rPr>
          <w:b/>
          <w:bCs/>
          <w:rtl/>
        </w:rPr>
        <w:t xml:space="preserve">הכנסת </w:t>
      </w:r>
      <w:r w:rsidRPr="00293B0E">
        <w:rPr>
          <w:rFonts w:hint="cs"/>
          <w:b/>
          <w:bCs/>
          <w:rtl/>
        </w:rPr>
        <w:t>השבע-עשרה</w:t>
      </w:r>
      <w:r>
        <w:rPr>
          <w:rFonts w:hint="cs"/>
          <w:b/>
          <w:bCs/>
          <w:rtl/>
        </w:rPr>
        <w:t xml:space="preserve">     </w:t>
      </w:r>
      <w:r w:rsidRPr="00293B0E">
        <w:rPr>
          <w:b/>
          <w:bCs/>
          <w:rtl/>
        </w:rPr>
        <w:tab/>
      </w:r>
      <w:r w:rsidRPr="00293B0E">
        <w:rPr>
          <w:b/>
          <w:bCs/>
          <w:rtl/>
        </w:rPr>
        <w:tab/>
      </w:r>
      <w:r w:rsidRPr="00293B0E">
        <w:rPr>
          <w:b/>
          <w:bCs/>
          <w:rtl/>
        </w:rPr>
        <w:tab/>
      </w:r>
      <w:r w:rsidRPr="00293B0E">
        <w:rPr>
          <w:b/>
          <w:bCs/>
          <w:rtl/>
        </w:rPr>
        <w:tab/>
      </w:r>
      <w:r w:rsidRPr="00293B0E">
        <w:rPr>
          <w:b/>
          <w:bCs/>
          <w:rtl/>
        </w:rPr>
        <w:tab/>
      </w:r>
      <w:r w:rsidRPr="00293B0E">
        <w:rPr>
          <w:b/>
          <w:bCs/>
          <w:rtl/>
        </w:rPr>
        <w:tab/>
        <w:t>נוסח לא מתוקן</w:t>
      </w:r>
    </w:p>
    <w:p w14:paraId="1D868996" w14:textId="77777777" w:rsidR="00293B0E" w:rsidRPr="00293B0E" w:rsidRDefault="00293B0E" w:rsidP="00293B0E">
      <w:pPr>
        <w:bidi/>
        <w:jc w:val="both"/>
        <w:rPr>
          <w:rFonts w:cs="David"/>
          <w:b/>
          <w:bCs/>
          <w:rtl/>
        </w:rPr>
      </w:pPr>
      <w:r w:rsidRPr="00293B0E">
        <w:rPr>
          <w:rFonts w:cs="David"/>
          <w:b/>
          <w:bCs/>
          <w:rtl/>
        </w:rPr>
        <w:t xml:space="preserve">מושב </w:t>
      </w:r>
      <w:r w:rsidRPr="00293B0E">
        <w:rPr>
          <w:rFonts w:cs="David" w:hint="cs"/>
          <w:b/>
          <w:bCs/>
          <w:rtl/>
        </w:rPr>
        <w:t>שלישי</w:t>
      </w:r>
    </w:p>
    <w:p w14:paraId="4D58FB96" w14:textId="77777777" w:rsidR="00293B0E" w:rsidRPr="00293B0E" w:rsidRDefault="00293B0E" w:rsidP="00293B0E">
      <w:pPr>
        <w:bidi/>
        <w:jc w:val="both"/>
        <w:rPr>
          <w:rFonts w:cs="David"/>
          <w:b/>
          <w:bCs/>
          <w:rtl/>
        </w:rPr>
      </w:pPr>
    </w:p>
    <w:p w14:paraId="69B876E4" w14:textId="77777777" w:rsidR="00293B0E" w:rsidRPr="00293B0E" w:rsidRDefault="00293B0E" w:rsidP="00293B0E">
      <w:pPr>
        <w:bidi/>
        <w:jc w:val="both"/>
        <w:rPr>
          <w:rFonts w:cs="David"/>
          <w:b/>
          <w:bCs/>
          <w:rtl/>
        </w:rPr>
      </w:pPr>
    </w:p>
    <w:p w14:paraId="64B5FB04" w14:textId="77777777" w:rsidR="00293B0E" w:rsidRPr="00293B0E" w:rsidRDefault="00293B0E" w:rsidP="00293B0E">
      <w:pPr>
        <w:bidi/>
        <w:jc w:val="center"/>
        <w:rPr>
          <w:rFonts w:cs="David" w:hint="cs"/>
          <w:b/>
          <w:bCs/>
          <w:rtl/>
        </w:rPr>
      </w:pPr>
      <w:r w:rsidRPr="00293B0E">
        <w:rPr>
          <w:rFonts w:cs="David"/>
          <w:b/>
          <w:bCs/>
          <w:rtl/>
        </w:rPr>
        <w:t>פרוטוקול מס'</w:t>
      </w:r>
      <w:r w:rsidRPr="00293B0E">
        <w:rPr>
          <w:rFonts w:cs="David" w:hint="cs"/>
          <w:b/>
          <w:bCs/>
          <w:rtl/>
        </w:rPr>
        <w:t xml:space="preserve"> 229</w:t>
      </w:r>
    </w:p>
    <w:p w14:paraId="346BC1C3" w14:textId="77777777" w:rsidR="00293B0E" w:rsidRPr="00293B0E" w:rsidRDefault="00293B0E" w:rsidP="00293B0E">
      <w:pPr>
        <w:bidi/>
        <w:jc w:val="center"/>
        <w:rPr>
          <w:rFonts w:cs="David" w:hint="cs"/>
          <w:b/>
          <w:bCs/>
          <w:rtl/>
        </w:rPr>
      </w:pPr>
      <w:r w:rsidRPr="00293B0E">
        <w:rPr>
          <w:rFonts w:cs="David" w:hint="cs"/>
          <w:b/>
          <w:bCs/>
          <w:rtl/>
        </w:rPr>
        <w:t>מישיבת ועדת הכנסת</w:t>
      </w:r>
    </w:p>
    <w:p w14:paraId="24F5329A" w14:textId="77777777" w:rsidR="00293B0E" w:rsidRPr="00293B0E" w:rsidRDefault="00293B0E" w:rsidP="00293B0E">
      <w:pPr>
        <w:bidi/>
        <w:jc w:val="center"/>
        <w:rPr>
          <w:rFonts w:cs="David" w:hint="cs"/>
          <w:b/>
          <w:bCs/>
          <w:u w:val="single"/>
          <w:rtl/>
        </w:rPr>
      </w:pPr>
      <w:r w:rsidRPr="00293B0E">
        <w:rPr>
          <w:rFonts w:cs="David" w:hint="cs"/>
          <w:b/>
          <w:bCs/>
          <w:u w:val="single"/>
          <w:rtl/>
        </w:rPr>
        <w:t xml:space="preserve">יום שני, ט' בניסן </w:t>
      </w:r>
      <w:proofErr w:type="spellStart"/>
      <w:r w:rsidRPr="00293B0E">
        <w:rPr>
          <w:rFonts w:cs="David" w:hint="cs"/>
          <w:b/>
          <w:bCs/>
          <w:u w:val="single"/>
          <w:rtl/>
        </w:rPr>
        <w:t>התשס"ח</w:t>
      </w:r>
      <w:proofErr w:type="spellEnd"/>
      <w:r w:rsidRPr="00293B0E">
        <w:rPr>
          <w:rFonts w:cs="David" w:hint="cs"/>
          <w:b/>
          <w:bCs/>
          <w:u w:val="single"/>
          <w:rtl/>
        </w:rPr>
        <w:t xml:space="preserve"> (14 באפריל 2008), שעה 09:30</w:t>
      </w:r>
    </w:p>
    <w:p w14:paraId="6DA312D6" w14:textId="77777777" w:rsidR="00293B0E" w:rsidRPr="00293B0E" w:rsidRDefault="00293B0E" w:rsidP="00293B0E">
      <w:pPr>
        <w:tabs>
          <w:tab w:val="left" w:pos="1221"/>
        </w:tabs>
        <w:bidi/>
        <w:jc w:val="both"/>
        <w:rPr>
          <w:rFonts w:cs="David" w:hint="cs"/>
          <w:b/>
          <w:bCs/>
          <w:u w:val="single"/>
          <w:rtl/>
        </w:rPr>
      </w:pPr>
    </w:p>
    <w:p w14:paraId="2416943B" w14:textId="77777777" w:rsidR="00293B0E" w:rsidRPr="00293B0E" w:rsidRDefault="00293B0E" w:rsidP="00293B0E">
      <w:pPr>
        <w:tabs>
          <w:tab w:val="left" w:pos="1221"/>
        </w:tabs>
        <w:bidi/>
        <w:jc w:val="both"/>
        <w:rPr>
          <w:rFonts w:cs="David" w:hint="cs"/>
          <w:rtl/>
        </w:rPr>
      </w:pPr>
      <w:r w:rsidRPr="00293B0E">
        <w:rPr>
          <w:rFonts w:cs="David"/>
          <w:b/>
          <w:bCs/>
          <w:u w:val="single"/>
          <w:rtl/>
        </w:rPr>
        <w:t>סדר היום</w:t>
      </w:r>
      <w:r w:rsidRPr="00293B0E">
        <w:rPr>
          <w:rFonts w:cs="David"/>
          <w:rtl/>
        </w:rPr>
        <w:t>:</w:t>
      </w:r>
    </w:p>
    <w:p w14:paraId="114151E9" w14:textId="77777777" w:rsidR="00293B0E" w:rsidRPr="00293B0E" w:rsidRDefault="00293B0E" w:rsidP="00293B0E">
      <w:pPr>
        <w:tabs>
          <w:tab w:val="left" w:pos="1221"/>
        </w:tabs>
        <w:bidi/>
        <w:jc w:val="both"/>
        <w:rPr>
          <w:rFonts w:cs="David" w:hint="cs"/>
          <w:rtl/>
        </w:rPr>
      </w:pPr>
    </w:p>
    <w:p w14:paraId="11F00D25" w14:textId="77777777" w:rsidR="00293B0E" w:rsidRPr="00293B0E" w:rsidRDefault="00293B0E" w:rsidP="00293B0E">
      <w:pPr>
        <w:numPr>
          <w:ilvl w:val="0"/>
          <w:numId w:val="1"/>
        </w:numPr>
        <w:tabs>
          <w:tab w:val="left" w:pos="1221"/>
        </w:tabs>
        <w:overflowPunct w:val="0"/>
        <w:autoSpaceDE w:val="0"/>
        <w:autoSpaceDN w:val="0"/>
        <w:bidi/>
        <w:adjustRightInd w:val="0"/>
        <w:jc w:val="both"/>
        <w:textAlignment w:val="baseline"/>
        <w:rPr>
          <w:rFonts w:cs="David" w:hint="cs"/>
          <w:rtl/>
        </w:rPr>
      </w:pPr>
      <w:r w:rsidRPr="00293B0E">
        <w:rPr>
          <w:rFonts w:cs="David" w:hint="cs"/>
          <w:rtl/>
        </w:rPr>
        <w:t xml:space="preserve">מינוי ממלא מקום ליושבת ראש הכנסת בעת היעדרה מן הארץ, בהתאם להוראות סעיף 20א לחוק יסוד: הכנסת. </w:t>
      </w:r>
    </w:p>
    <w:p w14:paraId="41351271" w14:textId="77777777" w:rsidR="00293B0E" w:rsidRPr="00293B0E" w:rsidRDefault="00293B0E" w:rsidP="00293B0E">
      <w:pPr>
        <w:numPr>
          <w:ilvl w:val="0"/>
          <w:numId w:val="1"/>
        </w:numPr>
        <w:tabs>
          <w:tab w:val="left" w:pos="1221"/>
        </w:tabs>
        <w:overflowPunct w:val="0"/>
        <w:autoSpaceDE w:val="0"/>
        <w:autoSpaceDN w:val="0"/>
        <w:bidi/>
        <w:adjustRightInd w:val="0"/>
        <w:jc w:val="both"/>
        <w:textAlignment w:val="baseline"/>
        <w:rPr>
          <w:rFonts w:cs="David" w:hint="cs"/>
          <w:b/>
          <w:bCs/>
        </w:rPr>
      </w:pPr>
      <w:r w:rsidRPr="00293B0E">
        <w:rPr>
          <w:rFonts w:cs="David" w:hint="cs"/>
          <w:rtl/>
        </w:rPr>
        <w:t xml:space="preserve">חילופי אישים בוועדה המשותפת לוועדת החוץ והביטחון ולוועדת החוקה, חוק ומשפט לבחינת הצורך להכריז על מצב חירום. </w:t>
      </w:r>
    </w:p>
    <w:p w14:paraId="2C115643" w14:textId="77777777" w:rsidR="00293B0E" w:rsidRPr="00293B0E" w:rsidRDefault="00293B0E" w:rsidP="00293B0E">
      <w:pPr>
        <w:numPr>
          <w:ilvl w:val="0"/>
          <w:numId w:val="1"/>
        </w:numPr>
        <w:tabs>
          <w:tab w:val="left" w:pos="1221"/>
        </w:tabs>
        <w:overflowPunct w:val="0"/>
        <w:autoSpaceDE w:val="0"/>
        <w:autoSpaceDN w:val="0"/>
        <w:bidi/>
        <w:adjustRightInd w:val="0"/>
        <w:jc w:val="both"/>
        <w:textAlignment w:val="baseline"/>
        <w:rPr>
          <w:rFonts w:cs="David" w:hint="cs"/>
          <w:b/>
          <w:bCs/>
        </w:rPr>
      </w:pPr>
      <w:r w:rsidRPr="00293B0E">
        <w:rPr>
          <w:rFonts w:cs="David" w:hint="cs"/>
          <w:rtl/>
        </w:rPr>
        <w:t xml:space="preserve">מתכונת הפצת שידורי ערוץ הכנסת. </w:t>
      </w:r>
    </w:p>
    <w:p w14:paraId="302720AE" w14:textId="77777777" w:rsidR="00293B0E" w:rsidRPr="00293B0E" w:rsidRDefault="00293B0E" w:rsidP="00293B0E">
      <w:pPr>
        <w:tabs>
          <w:tab w:val="left" w:pos="1221"/>
        </w:tabs>
        <w:bidi/>
        <w:ind w:left="360"/>
        <w:jc w:val="both"/>
        <w:rPr>
          <w:rFonts w:cs="David" w:hint="cs"/>
          <w:b/>
          <w:bCs/>
          <w:rtl/>
        </w:rPr>
      </w:pPr>
    </w:p>
    <w:p w14:paraId="681D92F8" w14:textId="77777777" w:rsidR="00293B0E" w:rsidRPr="00293B0E" w:rsidRDefault="00293B0E" w:rsidP="00293B0E">
      <w:pPr>
        <w:bidi/>
        <w:jc w:val="both"/>
        <w:rPr>
          <w:rFonts w:cs="David" w:hint="cs"/>
          <w:b/>
          <w:bCs/>
          <w:rtl/>
        </w:rPr>
      </w:pPr>
    </w:p>
    <w:p w14:paraId="519C132D" w14:textId="77777777" w:rsidR="00293B0E" w:rsidRPr="00293B0E" w:rsidRDefault="00293B0E" w:rsidP="00293B0E">
      <w:pPr>
        <w:bidi/>
        <w:jc w:val="both"/>
        <w:rPr>
          <w:rFonts w:cs="David"/>
          <w:b/>
          <w:bCs/>
          <w:u w:val="single"/>
          <w:rtl/>
        </w:rPr>
      </w:pPr>
      <w:r w:rsidRPr="00293B0E">
        <w:rPr>
          <w:rFonts w:cs="David"/>
          <w:b/>
          <w:bCs/>
          <w:u w:val="single"/>
          <w:rtl/>
        </w:rPr>
        <w:t>נכחו</w:t>
      </w:r>
      <w:r w:rsidRPr="00293B0E">
        <w:rPr>
          <w:rFonts w:cs="David"/>
          <w:rtl/>
        </w:rPr>
        <w:t>:</w:t>
      </w:r>
    </w:p>
    <w:p w14:paraId="6B989271" w14:textId="77777777" w:rsidR="00293B0E" w:rsidRPr="00293B0E" w:rsidRDefault="00293B0E" w:rsidP="00293B0E">
      <w:pPr>
        <w:bidi/>
        <w:jc w:val="both"/>
        <w:rPr>
          <w:rFonts w:cs="David"/>
          <w:rtl/>
        </w:rPr>
      </w:pPr>
    </w:p>
    <w:p w14:paraId="5736E4DF" w14:textId="77777777" w:rsidR="00293B0E" w:rsidRPr="00293B0E" w:rsidRDefault="00293B0E" w:rsidP="00293B0E">
      <w:pPr>
        <w:tabs>
          <w:tab w:val="left" w:pos="1788"/>
        </w:tabs>
        <w:bidi/>
        <w:jc w:val="both"/>
        <w:rPr>
          <w:rFonts w:cs="David"/>
          <w:rtl/>
        </w:rPr>
      </w:pPr>
      <w:r w:rsidRPr="00293B0E">
        <w:rPr>
          <w:rFonts w:cs="David"/>
          <w:b/>
          <w:bCs/>
          <w:u w:val="single"/>
          <w:rtl/>
        </w:rPr>
        <w:t>חברי הוועדה</w:t>
      </w:r>
      <w:r w:rsidRPr="00293B0E">
        <w:rPr>
          <w:rFonts w:cs="David"/>
          <w:rtl/>
        </w:rPr>
        <w:t>:</w:t>
      </w:r>
    </w:p>
    <w:p w14:paraId="6FF72789" w14:textId="77777777" w:rsidR="00293B0E" w:rsidRPr="00293B0E" w:rsidRDefault="00293B0E" w:rsidP="00293B0E">
      <w:pPr>
        <w:bidi/>
        <w:jc w:val="both"/>
        <w:rPr>
          <w:rFonts w:cs="David"/>
          <w:rtl/>
        </w:rPr>
      </w:pPr>
    </w:p>
    <w:p w14:paraId="77B49B84" w14:textId="77777777" w:rsidR="00293B0E" w:rsidRPr="00293B0E" w:rsidRDefault="00293B0E" w:rsidP="00293B0E">
      <w:pPr>
        <w:bidi/>
        <w:jc w:val="both"/>
        <w:rPr>
          <w:rFonts w:cs="David" w:hint="cs"/>
          <w:rtl/>
        </w:rPr>
      </w:pPr>
      <w:r w:rsidRPr="00293B0E">
        <w:rPr>
          <w:rFonts w:cs="David" w:hint="cs"/>
          <w:rtl/>
        </w:rPr>
        <w:t xml:space="preserve">דוד טל </w:t>
      </w:r>
      <w:r w:rsidRPr="00293B0E">
        <w:rPr>
          <w:rFonts w:cs="David"/>
          <w:rtl/>
        </w:rPr>
        <w:t>–</w:t>
      </w:r>
      <w:r w:rsidRPr="00293B0E">
        <w:rPr>
          <w:rFonts w:cs="David" w:hint="cs"/>
          <w:rtl/>
        </w:rPr>
        <w:t xml:space="preserve"> היו"ר</w:t>
      </w:r>
    </w:p>
    <w:p w14:paraId="66BF14C1" w14:textId="77777777" w:rsidR="00293B0E" w:rsidRPr="00293B0E" w:rsidRDefault="00293B0E" w:rsidP="00293B0E">
      <w:pPr>
        <w:bidi/>
        <w:jc w:val="both"/>
        <w:rPr>
          <w:rFonts w:cs="David" w:hint="cs"/>
          <w:rtl/>
        </w:rPr>
      </w:pPr>
      <w:r w:rsidRPr="00293B0E">
        <w:rPr>
          <w:rFonts w:cs="David" w:hint="cs"/>
          <w:rtl/>
        </w:rPr>
        <w:t>יצחק זיו</w:t>
      </w:r>
    </w:p>
    <w:p w14:paraId="4B8C2F6B" w14:textId="77777777" w:rsidR="00293B0E" w:rsidRPr="00293B0E" w:rsidRDefault="00293B0E" w:rsidP="00293B0E">
      <w:pPr>
        <w:bidi/>
        <w:jc w:val="both"/>
        <w:rPr>
          <w:rFonts w:cs="David" w:hint="cs"/>
          <w:rtl/>
        </w:rPr>
      </w:pPr>
      <w:r w:rsidRPr="00293B0E">
        <w:rPr>
          <w:rFonts w:cs="David" w:hint="cs"/>
          <w:rtl/>
        </w:rPr>
        <w:t>יואל חסון</w:t>
      </w:r>
    </w:p>
    <w:p w14:paraId="5C03E6A6" w14:textId="77777777" w:rsidR="00293B0E" w:rsidRPr="00293B0E" w:rsidRDefault="00293B0E" w:rsidP="00293B0E">
      <w:pPr>
        <w:bidi/>
        <w:jc w:val="both"/>
        <w:rPr>
          <w:rFonts w:cs="David" w:hint="cs"/>
          <w:rtl/>
        </w:rPr>
      </w:pPr>
      <w:r w:rsidRPr="00293B0E">
        <w:rPr>
          <w:rFonts w:cs="David" w:hint="cs"/>
          <w:rtl/>
        </w:rPr>
        <w:t xml:space="preserve">שלמה מולה </w:t>
      </w:r>
    </w:p>
    <w:p w14:paraId="1CB452C9" w14:textId="77777777" w:rsidR="00293B0E" w:rsidRPr="00293B0E" w:rsidRDefault="00293B0E" w:rsidP="00293B0E">
      <w:pPr>
        <w:bidi/>
        <w:jc w:val="both"/>
        <w:rPr>
          <w:rFonts w:cs="David" w:hint="cs"/>
          <w:rtl/>
        </w:rPr>
      </w:pPr>
      <w:r w:rsidRPr="00293B0E">
        <w:rPr>
          <w:rFonts w:cs="David" w:hint="cs"/>
          <w:rtl/>
        </w:rPr>
        <w:t>אלכס מילר</w:t>
      </w:r>
    </w:p>
    <w:p w14:paraId="4CD8B2C0" w14:textId="77777777" w:rsidR="00293B0E" w:rsidRPr="00293B0E" w:rsidRDefault="00293B0E" w:rsidP="00293B0E">
      <w:pPr>
        <w:bidi/>
        <w:jc w:val="both"/>
        <w:rPr>
          <w:rFonts w:cs="David" w:hint="cs"/>
          <w:rtl/>
        </w:rPr>
      </w:pPr>
      <w:r w:rsidRPr="00293B0E">
        <w:rPr>
          <w:rFonts w:cs="David" w:hint="cs"/>
          <w:rtl/>
        </w:rPr>
        <w:t xml:space="preserve">יעקב </w:t>
      </w:r>
      <w:proofErr w:type="spellStart"/>
      <w:r w:rsidRPr="00293B0E">
        <w:rPr>
          <w:rFonts w:cs="David" w:hint="cs"/>
          <w:rtl/>
        </w:rPr>
        <w:t>מרגי</w:t>
      </w:r>
      <w:proofErr w:type="spellEnd"/>
    </w:p>
    <w:p w14:paraId="304E3F66" w14:textId="77777777" w:rsidR="00293B0E" w:rsidRPr="00293B0E" w:rsidRDefault="00293B0E" w:rsidP="00293B0E">
      <w:pPr>
        <w:bidi/>
        <w:jc w:val="both"/>
        <w:rPr>
          <w:rFonts w:cs="David" w:hint="cs"/>
          <w:rtl/>
        </w:rPr>
      </w:pPr>
      <w:r w:rsidRPr="00293B0E">
        <w:rPr>
          <w:rFonts w:cs="David" w:hint="cs"/>
          <w:rtl/>
        </w:rPr>
        <w:t xml:space="preserve">יורם </w:t>
      </w:r>
      <w:proofErr w:type="spellStart"/>
      <w:r w:rsidRPr="00293B0E">
        <w:rPr>
          <w:rFonts w:cs="David" w:hint="cs"/>
          <w:rtl/>
        </w:rPr>
        <w:t>מרציאנו</w:t>
      </w:r>
      <w:proofErr w:type="spellEnd"/>
    </w:p>
    <w:p w14:paraId="44E3091E" w14:textId="77777777" w:rsidR="00293B0E" w:rsidRPr="00293B0E" w:rsidRDefault="00293B0E" w:rsidP="00293B0E">
      <w:pPr>
        <w:bidi/>
        <w:jc w:val="both"/>
        <w:rPr>
          <w:rFonts w:cs="David" w:hint="cs"/>
          <w:rtl/>
        </w:rPr>
      </w:pPr>
      <w:r w:rsidRPr="00293B0E">
        <w:rPr>
          <w:rFonts w:cs="David" w:hint="cs"/>
          <w:rtl/>
        </w:rPr>
        <w:t>גדעון סער</w:t>
      </w:r>
    </w:p>
    <w:p w14:paraId="54E18E4D" w14:textId="77777777" w:rsidR="00293B0E" w:rsidRPr="00293B0E" w:rsidRDefault="00293B0E" w:rsidP="00293B0E">
      <w:pPr>
        <w:bidi/>
        <w:jc w:val="both"/>
        <w:rPr>
          <w:rFonts w:cs="David" w:hint="cs"/>
          <w:rtl/>
        </w:rPr>
      </w:pPr>
      <w:r w:rsidRPr="00293B0E">
        <w:rPr>
          <w:rFonts w:cs="David" w:hint="cs"/>
          <w:rtl/>
        </w:rPr>
        <w:t>מאיר פרוש</w:t>
      </w:r>
    </w:p>
    <w:p w14:paraId="6C1D07F9" w14:textId="77777777" w:rsidR="00293B0E" w:rsidRPr="00293B0E" w:rsidRDefault="00293B0E" w:rsidP="00293B0E">
      <w:pPr>
        <w:bidi/>
        <w:jc w:val="both"/>
        <w:rPr>
          <w:rFonts w:cs="David" w:hint="cs"/>
          <w:rtl/>
        </w:rPr>
      </w:pPr>
      <w:r w:rsidRPr="00293B0E">
        <w:rPr>
          <w:rFonts w:cs="David" w:hint="cs"/>
          <w:rtl/>
        </w:rPr>
        <w:t xml:space="preserve">יוחנן </w:t>
      </w:r>
      <w:proofErr w:type="spellStart"/>
      <w:r w:rsidRPr="00293B0E">
        <w:rPr>
          <w:rFonts w:cs="David" w:hint="cs"/>
          <w:rtl/>
        </w:rPr>
        <w:t>פלסנר</w:t>
      </w:r>
      <w:proofErr w:type="spellEnd"/>
    </w:p>
    <w:p w14:paraId="30C7B9CB" w14:textId="77777777" w:rsidR="00293B0E" w:rsidRPr="00293B0E" w:rsidRDefault="00293B0E" w:rsidP="00293B0E">
      <w:pPr>
        <w:bidi/>
        <w:jc w:val="both"/>
        <w:rPr>
          <w:rFonts w:cs="David" w:hint="cs"/>
          <w:rtl/>
        </w:rPr>
      </w:pPr>
    </w:p>
    <w:p w14:paraId="792F6E98" w14:textId="77777777" w:rsidR="00293B0E" w:rsidRPr="00293B0E" w:rsidRDefault="00293B0E" w:rsidP="00293B0E">
      <w:pPr>
        <w:tabs>
          <w:tab w:val="left" w:pos="1788"/>
          <w:tab w:val="left" w:pos="3631"/>
        </w:tabs>
        <w:bidi/>
        <w:jc w:val="both"/>
        <w:rPr>
          <w:rFonts w:cs="David" w:hint="cs"/>
          <w:rtl/>
        </w:rPr>
      </w:pPr>
      <w:r w:rsidRPr="00293B0E">
        <w:rPr>
          <w:rFonts w:cs="David"/>
          <w:b/>
          <w:bCs/>
          <w:u w:val="single"/>
          <w:rtl/>
        </w:rPr>
        <w:t>מוזמנים</w:t>
      </w:r>
      <w:r w:rsidRPr="00293B0E">
        <w:rPr>
          <w:rFonts w:cs="David"/>
          <w:rtl/>
        </w:rPr>
        <w:t>:</w:t>
      </w:r>
    </w:p>
    <w:p w14:paraId="2BB2B2DC" w14:textId="77777777" w:rsidR="00293B0E" w:rsidRPr="00293B0E" w:rsidRDefault="00293B0E" w:rsidP="00293B0E">
      <w:pPr>
        <w:bidi/>
        <w:jc w:val="both"/>
        <w:rPr>
          <w:rFonts w:cs="David"/>
          <w:rtl/>
        </w:rPr>
      </w:pPr>
    </w:p>
    <w:p w14:paraId="01845C4C" w14:textId="77777777" w:rsidR="00293B0E" w:rsidRPr="00293B0E" w:rsidRDefault="00293B0E" w:rsidP="00293B0E">
      <w:pPr>
        <w:bidi/>
        <w:jc w:val="both"/>
        <w:rPr>
          <w:rFonts w:cs="David" w:hint="cs"/>
          <w:rtl/>
        </w:rPr>
      </w:pPr>
      <w:r>
        <w:rPr>
          <w:rFonts w:cs="David" w:hint="cs"/>
          <w:rtl/>
        </w:rPr>
        <w:t xml:space="preserve">מר אבי </w:t>
      </w:r>
      <w:proofErr w:type="spellStart"/>
      <w:r>
        <w:rPr>
          <w:rFonts w:cs="David" w:hint="cs"/>
          <w:rtl/>
        </w:rPr>
        <w:t>בלשניקוב</w:t>
      </w:r>
      <w:proofErr w:type="spellEnd"/>
      <w:r>
        <w:rPr>
          <w:rFonts w:cs="David" w:hint="cs"/>
          <w:rtl/>
        </w:rPr>
        <w:tab/>
      </w:r>
      <w:r w:rsidRPr="00293B0E">
        <w:rPr>
          <w:rFonts w:cs="David" w:hint="cs"/>
          <w:rtl/>
        </w:rPr>
        <w:t>- מנכ"ל הכנסת</w:t>
      </w:r>
    </w:p>
    <w:p w14:paraId="4DD56FD4" w14:textId="77777777" w:rsidR="00293B0E" w:rsidRPr="00293B0E" w:rsidRDefault="00293B0E" w:rsidP="00293B0E">
      <w:pPr>
        <w:bidi/>
        <w:jc w:val="both"/>
        <w:rPr>
          <w:rFonts w:cs="David" w:hint="cs"/>
          <w:rtl/>
        </w:rPr>
      </w:pPr>
      <w:r w:rsidRPr="00293B0E">
        <w:rPr>
          <w:rFonts w:cs="David" w:hint="cs"/>
          <w:rtl/>
        </w:rPr>
        <w:t xml:space="preserve">אתי </w:t>
      </w:r>
      <w:proofErr w:type="spellStart"/>
      <w:r w:rsidRPr="00293B0E">
        <w:rPr>
          <w:rFonts w:cs="David" w:hint="cs"/>
          <w:rtl/>
        </w:rPr>
        <w:t>בנדלר</w:t>
      </w:r>
      <w:proofErr w:type="spellEnd"/>
      <w:r w:rsidRPr="00293B0E">
        <w:rPr>
          <w:rFonts w:cs="David" w:hint="cs"/>
          <w:rtl/>
        </w:rPr>
        <w:tab/>
      </w:r>
      <w:r w:rsidRPr="00293B0E">
        <w:rPr>
          <w:rFonts w:cs="David" w:hint="cs"/>
          <w:rtl/>
        </w:rPr>
        <w:tab/>
        <w:t>-המשנה ליועצת המשפטית לכנסת, והיועצת המשפטית לוועדת הכלכלה</w:t>
      </w:r>
    </w:p>
    <w:p w14:paraId="102FF5E8" w14:textId="77777777" w:rsidR="00293B0E" w:rsidRPr="00293B0E" w:rsidRDefault="00293B0E" w:rsidP="00293B0E">
      <w:pPr>
        <w:bidi/>
        <w:jc w:val="both"/>
        <w:rPr>
          <w:rFonts w:cs="David" w:hint="cs"/>
          <w:rtl/>
        </w:rPr>
      </w:pPr>
      <w:r w:rsidRPr="00293B0E">
        <w:rPr>
          <w:rFonts w:cs="David" w:hint="cs"/>
          <w:rtl/>
        </w:rPr>
        <w:t xml:space="preserve">ירדנה </w:t>
      </w:r>
      <w:proofErr w:type="spellStart"/>
      <w:r w:rsidRPr="00293B0E">
        <w:rPr>
          <w:rFonts w:cs="David" w:hint="cs"/>
          <w:rtl/>
        </w:rPr>
        <w:t>מלר</w:t>
      </w:r>
      <w:proofErr w:type="spellEnd"/>
      <w:r w:rsidRPr="00293B0E">
        <w:rPr>
          <w:rFonts w:cs="David" w:hint="cs"/>
          <w:rtl/>
        </w:rPr>
        <w:t xml:space="preserve"> </w:t>
      </w:r>
      <w:proofErr w:type="spellStart"/>
      <w:r w:rsidRPr="00293B0E">
        <w:rPr>
          <w:rFonts w:cs="David" w:hint="cs"/>
          <w:rtl/>
        </w:rPr>
        <w:t>הורביץ</w:t>
      </w:r>
      <w:proofErr w:type="spellEnd"/>
      <w:r w:rsidRPr="00293B0E">
        <w:rPr>
          <w:rFonts w:cs="David" w:hint="cs"/>
          <w:rtl/>
        </w:rPr>
        <w:tab/>
        <w:t>- סגנית מזכיר הכנסת</w:t>
      </w:r>
    </w:p>
    <w:p w14:paraId="1AF974B7" w14:textId="77777777" w:rsidR="00293B0E" w:rsidRPr="00293B0E" w:rsidRDefault="00293B0E" w:rsidP="00293B0E">
      <w:pPr>
        <w:bidi/>
        <w:jc w:val="both"/>
        <w:rPr>
          <w:rFonts w:cs="David" w:hint="cs"/>
          <w:rtl/>
        </w:rPr>
      </w:pPr>
      <w:r w:rsidRPr="00293B0E">
        <w:rPr>
          <w:rFonts w:cs="David" w:hint="cs"/>
          <w:rtl/>
        </w:rPr>
        <w:t xml:space="preserve">אבי לוי </w:t>
      </w:r>
      <w:r w:rsidRPr="00293B0E">
        <w:rPr>
          <w:rFonts w:cs="David" w:hint="cs"/>
          <w:rtl/>
        </w:rPr>
        <w:tab/>
      </w:r>
      <w:r w:rsidRPr="00293B0E">
        <w:rPr>
          <w:rFonts w:cs="David" w:hint="cs"/>
          <w:rtl/>
        </w:rPr>
        <w:tab/>
      </w:r>
      <w:r>
        <w:rPr>
          <w:rFonts w:cs="David" w:hint="cs"/>
          <w:rtl/>
        </w:rPr>
        <w:tab/>
      </w:r>
      <w:r w:rsidRPr="00293B0E">
        <w:rPr>
          <w:rFonts w:cs="David" w:hint="cs"/>
          <w:rtl/>
        </w:rPr>
        <w:t>- חשב הכנסת</w:t>
      </w:r>
    </w:p>
    <w:p w14:paraId="6EFF4321" w14:textId="77777777" w:rsidR="00293B0E" w:rsidRPr="00293B0E" w:rsidRDefault="00293B0E" w:rsidP="00293B0E">
      <w:pPr>
        <w:bidi/>
        <w:jc w:val="both"/>
        <w:rPr>
          <w:rFonts w:cs="David" w:hint="cs"/>
          <w:rtl/>
        </w:rPr>
      </w:pPr>
      <w:r w:rsidRPr="00293B0E">
        <w:rPr>
          <w:rFonts w:cs="David" w:hint="cs"/>
          <w:rtl/>
        </w:rPr>
        <w:t xml:space="preserve">גיורא </w:t>
      </w:r>
      <w:proofErr w:type="spellStart"/>
      <w:r w:rsidRPr="00293B0E">
        <w:rPr>
          <w:rFonts w:cs="David" w:hint="cs"/>
          <w:rtl/>
        </w:rPr>
        <w:t>פורדס</w:t>
      </w:r>
      <w:proofErr w:type="spellEnd"/>
      <w:r w:rsidRPr="00293B0E">
        <w:rPr>
          <w:rFonts w:cs="David" w:hint="cs"/>
          <w:rtl/>
        </w:rPr>
        <w:t xml:space="preserve"> </w:t>
      </w:r>
      <w:r w:rsidRPr="00293B0E">
        <w:rPr>
          <w:rFonts w:cs="David" w:hint="cs"/>
          <w:rtl/>
        </w:rPr>
        <w:tab/>
      </w:r>
      <w:r w:rsidRPr="00293B0E">
        <w:rPr>
          <w:rFonts w:cs="David" w:hint="cs"/>
          <w:rtl/>
        </w:rPr>
        <w:tab/>
        <w:t>- דובר הכנסת</w:t>
      </w:r>
    </w:p>
    <w:p w14:paraId="51BF4119" w14:textId="77777777" w:rsidR="00293B0E" w:rsidRPr="00293B0E" w:rsidRDefault="00293B0E" w:rsidP="00293B0E">
      <w:pPr>
        <w:bidi/>
        <w:jc w:val="both"/>
        <w:rPr>
          <w:rFonts w:cs="David" w:hint="cs"/>
          <w:rtl/>
        </w:rPr>
      </w:pPr>
    </w:p>
    <w:p w14:paraId="31313C84" w14:textId="77777777" w:rsidR="00293B0E" w:rsidRPr="00293B0E" w:rsidRDefault="00293B0E" w:rsidP="00293B0E">
      <w:pPr>
        <w:bidi/>
        <w:jc w:val="both"/>
        <w:rPr>
          <w:rFonts w:cs="David" w:hint="cs"/>
          <w:rtl/>
        </w:rPr>
      </w:pPr>
      <w:r w:rsidRPr="00293B0E">
        <w:rPr>
          <w:rFonts w:cs="David" w:hint="cs"/>
          <w:rtl/>
        </w:rPr>
        <w:t>אורי פז</w:t>
      </w:r>
      <w:r w:rsidRPr="00293B0E">
        <w:rPr>
          <w:rFonts w:cs="David" w:hint="cs"/>
          <w:rtl/>
        </w:rPr>
        <w:tab/>
      </w:r>
      <w:r w:rsidRPr="00293B0E">
        <w:rPr>
          <w:rFonts w:cs="David" w:hint="cs"/>
          <w:rtl/>
        </w:rPr>
        <w:tab/>
      </w:r>
      <w:r>
        <w:rPr>
          <w:rFonts w:cs="David" w:hint="cs"/>
          <w:rtl/>
        </w:rPr>
        <w:tab/>
      </w:r>
      <w:r w:rsidRPr="00293B0E">
        <w:rPr>
          <w:rFonts w:cs="David" w:hint="cs"/>
          <w:rtl/>
        </w:rPr>
        <w:t>- מנכ"ל ערוץ הכנסת</w:t>
      </w:r>
    </w:p>
    <w:p w14:paraId="48EB6506" w14:textId="77777777" w:rsidR="00293B0E" w:rsidRPr="00293B0E" w:rsidRDefault="00293B0E" w:rsidP="00293B0E">
      <w:pPr>
        <w:bidi/>
        <w:jc w:val="both"/>
        <w:rPr>
          <w:rFonts w:cs="David" w:hint="cs"/>
          <w:rtl/>
        </w:rPr>
      </w:pPr>
      <w:proofErr w:type="spellStart"/>
      <w:r w:rsidRPr="00293B0E">
        <w:rPr>
          <w:rFonts w:cs="David" w:hint="cs"/>
          <w:rtl/>
        </w:rPr>
        <w:t>דורלי</w:t>
      </w:r>
      <w:proofErr w:type="spellEnd"/>
      <w:r w:rsidRPr="00293B0E">
        <w:rPr>
          <w:rFonts w:cs="David" w:hint="cs"/>
          <w:rtl/>
        </w:rPr>
        <w:t xml:space="preserve"> </w:t>
      </w:r>
      <w:proofErr w:type="spellStart"/>
      <w:r w:rsidRPr="00293B0E">
        <w:rPr>
          <w:rFonts w:cs="David" w:hint="cs"/>
          <w:rtl/>
        </w:rPr>
        <w:t>אלמגור</w:t>
      </w:r>
      <w:proofErr w:type="spellEnd"/>
      <w:r w:rsidRPr="00293B0E">
        <w:rPr>
          <w:rFonts w:cs="David" w:hint="cs"/>
          <w:rtl/>
        </w:rPr>
        <w:tab/>
      </w:r>
      <w:r>
        <w:rPr>
          <w:rFonts w:cs="David" w:hint="cs"/>
          <w:rtl/>
        </w:rPr>
        <w:tab/>
      </w:r>
      <w:r w:rsidRPr="00293B0E">
        <w:rPr>
          <w:rFonts w:cs="David" w:hint="cs"/>
          <w:rtl/>
        </w:rPr>
        <w:t xml:space="preserve">- יו"ר </w:t>
      </w:r>
      <w:proofErr w:type="spellStart"/>
      <w:r w:rsidRPr="00293B0E">
        <w:rPr>
          <w:rFonts w:cs="David" w:hint="cs"/>
          <w:rtl/>
        </w:rPr>
        <w:t>מינהלת</w:t>
      </w:r>
      <w:proofErr w:type="spellEnd"/>
      <w:r w:rsidRPr="00293B0E">
        <w:rPr>
          <w:rFonts w:cs="David" w:hint="cs"/>
          <w:rtl/>
        </w:rPr>
        <w:t xml:space="preserve"> הסדרת השידורים, המועצה לשידורי כבלים ולווין </w:t>
      </w:r>
    </w:p>
    <w:p w14:paraId="098F858D" w14:textId="77777777" w:rsidR="00293B0E" w:rsidRPr="00293B0E" w:rsidRDefault="00293B0E" w:rsidP="00293B0E">
      <w:pPr>
        <w:bidi/>
        <w:jc w:val="both"/>
        <w:rPr>
          <w:rFonts w:cs="David" w:hint="cs"/>
          <w:rtl/>
        </w:rPr>
      </w:pPr>
      <w:r w:rsidRPr="00293B0E">
        <w:rPr>
          <w:rFonts w:cs="David" w:hint="cs"/>
          <w:rtl/>
        </w:rPr>
        <w:t xml:space="preserve">נורית </w:t>
      </w:r>
      <w:proofErr w:type="spellStart"/>
      <w:r w:rsidRPr="00293B0E">
        <w:rPr>
          <w:rFonts w:cs="David" w:hint="cs"/>
          <w:rtl/>
        </w:rPr>
        <w:t>דאבוש</w:t>
      </w:r>
      <w:proofErr w:type="spellEnd"/>
      <w:r w:rsidRPr="00293B0E">
        <w:rPr>
          <w:rFonts w:cs="David" w:hint="cs"/>
          <w:rtl/>
        </w:rPr>
        <w:tab/>
      </w:r>
      <w:r w:rsidRPr="00293B0E">
        <w:rPr>
          <w:rFonts w:cs="David" w:hint="cs"/>
          <w:rtl/>
        </w:rPr>
        <w:tab/>
        <w:t>- יו"ר הרשות השנייה לטלוויזיה ורדיו</w:t>
      </w:r>
    </w:p>
    <w:p w14:paraId="62033B0D" w14:textId="77777777" w:rsidR="00293B0E" w:rsidRPr="00293B0E" w:rsidRDefault="00293B0E" w:rsidP="00293B0E">
      <w:pPr>
        <w:bidi/>
        <w:jc w:val="both"/>
        <w:rPr>
          <w:rFonts w:cs="David" w:hint="cs"/>
          <w:rtl/>
        </w:rPr>
      </w:pPr>
      <w:r w:rsidRPr="00293B0E">
        <w:rPr>
          <w:rFonts w:cs="David" w:hint="cs"/>
          <w:rtl/>
        </w:rPr>
        <w:t xml:space="preserve">מנשה </w:t>
      </w:r>
      <w:proofErr w:type="spellStart"/>
      <w:r w:rsidRPr="00293B0E">
        <w:rPr>
          <w:rFonts w:cs="David" w:hint="cs"/>
          <w:rtl/>
        </w:rPr>
        <w:t>סמירה</w:t>
      </w:r>
      <w:proofErr w:type="spellEnd"/>
      <w:r w:rsidRPr="00293B0E">
        <w:rPr>
          <w:rFonts w:cs="David" w:hint="cs"/>
          <w:rtl/>
        </w:rPr>
        <w:tab/>
      </w:r>
      <w:r>
        <w:rPr>
          <w:rFonts w:cs="David" w:hint="cs"/>
          <w:rtl/>
        </w:rPr>
        <w:tab/>
      </w:r>
      <w:r w:rsidRPr="00293B0E">
        <w:rPr>
          <w:rFonts w:cs="David" w:hint="cs"/>
          <w:rtl/>
        </w:rPr>
        <w:t>- מנכ"ל הרשות השנייה לטלוויזיה ורדיו</w:t>
      </w:r>
    </w:p>
    <w:p w14:paraId="30FD50D8" w14:textId="77777777" w:rsidR="00293B0E" w:rsidRPr="00293B0E" w:rsidRDefault="00293B0E" w:rsidP="00293B0E">
      <w:pPr>
        <w:bidi/>
        <w:jc w:val="both"/>
        <w:rPr>
          <w:rFonts w:cs="David" w:hint="cs"/>
          <w:rtl/>
        </w:rPr>
      </w:pPr>
      <w:r w:rsidRPr="00293B0E">
        <w:rPr>
          <w:rFonts w:cs="David" w:hint="cs"/>
          <w:rtl/>
        </w:rPr>
        <w:t>נחי בן אור</w:t>
      </w:r>
      <w:r w:rsidRPr="00293B0E">
        <w:rPr>
          <w:rFonts w:cs="David" w:hint="cs"/>
          <w:rtl/>
        </w:rPr>
        <w:tab/>
      </w:r>
      <w:r w:rsidRPr="00293B0E">
        <w:rPr>
          <w:rFonts w:cs="David" w:hint="cs"/>
          <w:rtl/>
        </w:rPr>
        <w:tab/>
        <w:t>- עוזר מנכ"ל הרשות השנייה לטלוויזיה ורדיו</w:t>
      </w:r>
    </w:p>
    <w:p w14:paraId="01133043" w14:textId="77777777" w:rsidR="00293B0E" w:rsidRPr="00293B0E" w:rsidRDefault="00293B0E" w:rsidP="00293B0E">
      <w:pPr>
        <w:bidi/>
        <w:jc w:val="both"/>
        <w:rPr>
          <w:rFonts w:cs="David" w:hint="cs"/>
          <w:rtl/>
        </w:rPr>
      </w:pPr>
      <w:r w:rsidRPr="00293B0E">
        <w:rPr>
          <w:rFonts w:cs="David" w:hint="cs"/>
          <w:rtl/>
        </w:rPr>
        <w:t>אורי ישראלי</w:t>
      </w:r>
      <w:r w:rsidRPr="00293B0E">
        <w:rPr>
          <w:rFonts w:cs="David" w:hint="cs"/>
          <w:rtl/>
        </w:rPr>
        <w:tab/>
      </w:r>
      <w:r w:rsidRPr="00293B0E">
        <w:rPr>
          <w:rFonts w:cs="David" w:hint="cs"/>
          <w:rtl/>
        </w:rPr>
        <w:tab/>
        <w:t xml:space="preserve">- אגף התקציבים, משרד האוצר </w:t>
      </w:r>
    </w:p>
    <w:p w14:paraId="582F19E2" w14:textId="77777777" w:rsidR="00293B0E" w:rsidRPr="00293B0E" w:rsidRDefault="00293B0E" w:rsidP="00293B0E">
      <w:pPr>
        <w:bidi/>
        <w:jc w:val="both"/>
        <w:rPr>
          <w:rFonts w:cs="David"/>
          <w:rtl/>
        </w:rPr>
      </w:pPr>
    </w:p>
    <w:p w14:paraId="2200DF00" w14:textId="77777777" w:rsidR="00293B0E" w:rsidRPr="00293B0E" w:rsidRDefault="00293B0E" w:rsidP="00293B0E">
      <w:pPr>
        <w:bidi/>
        <w:jc w:val="both"/>
        <w:rPr>
          <w:rFonts w:cs="David" w:hint="cs"/>
          <w:rtl/>
        </w:rPr>
      </w:pPr>
    </w:p>
    <w:p w14:paraId="1677D786" w14:textId="77777777" w:rsidR="00293B0E" w:rsidRPr="00293B0E" w:rsidRDefault="00293B0E" w:rsidP="00293B0E">
      <w:pPr>
        <w:tabs>
          <w:tab w:val="left" w:pos="1930"/>
        </w:tabs>
        <w:bidi/>
        <w:jc w:val="both"/>
        <w:rPr>
          <w:rFonts w:cs="David" w:hint="cs"/>
          <w:rtl/>
        </w:rPr>
      </w:pPr>
      <w:r w:rsidRPr="00293B0E">
        <w:rPr>
          <w:rFonts w:cs="David"/>
          <w:b/>
          <w:bCs/>
          <w:u w:val="single"/>
          <w:rtl/>
        </w:rPr>
        <w:t>יוע</w:t>
      </w:r>
      <w:r w:rsidRPr="00293B0E">
        <w:rPr>
          <w:rFonts w:cs="David" w:hint="cs"/>
          <w:b/>
          <w:bCs/>
          <w:u w:val="single"/>
          <w:rtl/>
        </w:rPr>
        <w:t>צת</w:t>
      </w:r>
      <w:r w:rsidRPr="00293B0E">
        <w:rPr>
          <w:rFonts w:cs="David"/>
          <w:b/>
          <w:bCs/>
          <w:u w:val="single"/>
          <w:rtl/>
        </w:rPr>
        <w:t xml:space="preserve"> משפטי</w:t>
      </w:r>
      <w:r w:rsidRPr="00293B0E">
        <w:rPr>
          <w:rFonts w:cs="David" w:hint="cs"/>
          <w:b/>
          <w:bCs/>
          <w:u w:val="single"/>
          <w:rtl/>
        </w:rPr>
        <w:t>ת</w:t>
      </w:r>
      <w:r w:rsidRPr="00293B0E">
        <w:rPr>
          <w:rFonts w:cs="David"/>
          <w:rtl/>
        </w:rPr>
        <w:t>:</w:t>
      </w:r>
      <w:r w:rsidRPr="00293B0E">
        <w:rPr>
          <w:rFonts w:cs="David" w:hint="cs"/>
          <w:rtl/>
        </w:rPr>
        <w:t xml:space="preserve"> ארבל </w:t>
      </w:r>
      <w:proofErr w:type="spellStart"/>
      <w:r w:rsidRPr="00293B0E">
        <w:rPr>
          <w:rFonts w:cs="David" w:hint="cs"/>
          <w:rtl/>
        </w:rPr>
        <w:t>אסטרחן</w:t>
      </w:r>
      <w:proofErr w:type="spellEnd"/>
      <w:r w:rsidRPr="00293B0E">
        <w:rPr>
          <w:rFonts w:cs="David" w:hint="cs"/>
          <w:rtl/>
        </w:rPr>
        <w:t xml:space="preserve"> </w:t>
      </w:r>
    </w:p>
    <w:p w14:paraId="0E93DEF6" w14:textId="77777777" w:rsidR="00293B0E" w:rsidRPr="00293B0E" w:rsidRDefault="00293B0E" w:rsidP="00293B0E">
      <w:pPr>
        <w:bidi/>
        <w:jc w:val="both"/>
        <w:rPr>
          <w:rFonts w:cs="David"/>
          <w:rtl/>
        </w:rPr>
      </w:pPr>
    </w:p>
    <w:p w14:paraId="59DD4E72" w14:textId="77777777" w:rsidR="00293B0E" w:rsidRPr="00293B0E" w:rsidRDefault="00293B0E" w:rsidP="00293B0E">
      <w:pPr>
        <w:tabs>
          <w:tab w:val="left" w:pos="1930"/>
        </w:tabs>
        <w:bidi/>
        <w:jc w:val="both"/>
        <w:rPr>
          <w:rFonts w:cs="David" w:hint="cs"/>
          <w:b/>
          <w:bCs/>
          <w:rtl/>
        </w:rPr>
      </w:pPr>
      <w:r w:rsidRPr="00293B0E">
        <w:rPr>
          <w:rFonts w:cs="David"/>
          <w:b/>
          <w:bCs/>
          <w:u w:val="single"/>
          <w:rtl/>
        </w:rPr>
        <w:t>מנהלת הוועדה</w:t>
      </w:r>
      <w:r w:rsidRPr="00293B0E">
        <w:rPr>
          <w:rFonts w:cs="David"/>
          <w:rtl/>
        </w:rPr>
        <w:t>:</w:t>
      </w:r>
      <w:r w:rsidRPr="00293B0E">
        <w:rPr>
          <w:rFonts w:cs="David" w:hint="cs"/>
          <w:rtl/>
        </w:rPr>
        <w:t xml:space="preserve"> אתי בן-יוסף</w:t>
      </w:r>
    </w:p>
    <w:p w14:paraId="1A174568" w14:textId="77777777" w:rsidR="00293B0E" w:rsidRPr="00293B0E" w:rsidRDefault="00293B0E" w:rsidP="00293B0E">
      <w:pPr>
        <w:bidi/>
        <w:jc w:val="both"/>
        <w:rPr>
          <w:rFonts w:cs="David"/>
          <w:rtl/>
        </w:rPr>
      </w:pPr>
    </w:p>
    <w:p w14:paraId="09CE6008" w14:textId="77777777" w:rsidR="00293B0E" w:rsidRDefault="00293B0E" w:rsidP="00293B0E">
      <w:pPr>
        <w:tabs>
          <w:tab w:val="left" w:pos="1930"/>
        </w:tabs>
        <w:bidi/>
        <w:jc w:val="both"/>
        <w:rPr>
          <w:rFonts w:cs="David"/>
          <w:rtl/>
        </w:rPr>
      </w:pPr>
      <w:r w:rsidRPr="00293B0E">
        <w:rPr>
          <w:rFonts w:cs="David" w:hint="cs"/>
          <w:b/>
          <w:bCs/>
          <w:u w:val="single"/>
          <w:rtl/>
        </w:rPr>
        <w:t xml:space="preserve">רשמת </w:t>
      </w:r>
      <w:proofErr w:type="spellStart"/>
      <w:r w:rsidRPr="00293B0E">
        <w:rPr>
          <w:rFonts w:cs="David" w:hint="cs"/>
          <w:b/>
          <w:bCs/>
          <w:u w:val="single"/>
          <w:rtl/>
        </w:rPr>
        <w:t>פרלמנטרית</w:t>
      </w:r>
      <w:proofErr w:type="spellEnd"/>
      <w:r w:rsidRPr="00293B0E">
        <w:rPr>
          <w:rFonts w:cs="David"/>
          <w:rtl/>
        </w:rPr>
        <w:t>:</w:t>
      </w:r>
      <w:r w:rsidRPr="00293B0E">
        <w:rPr>
          <w:rFonts w:cs="David" w:hint="cs"/>
          <w:rtl/>
        </w:rPr>
        <w:t xml:space="preserve"> סיגל </w:t>
      </w:r>
      <w:proofErr w:type="spellStart"/>
      <w:r w:rsidRPr="00293B0E">
        <w:rPr>
          <w:rFonts w:cs="David" w:hint="cs"/>
          <w:rtl/>
        </w:rPr>
        <w:t>גורדון</w:t>
      </w:r>
      <w:proofErr w:type="spellEnd"/>
      <w:r w:rsidRPr="00293B0E">
        <w:rPr>
          <w:rFonts w:cs="David" w:hint="cs"/>
          <w:rtl/>
        </w:rPr>
        <w:t xml:space="preserve"> </w:t>
      </w:r>
    </w:p>
    <w:p w14:paraId="4D46BDB1" w14:textId="77777777" w:rsidR="00293B0E" w:rsidRDefault="00293B0E" w:rsidP="00293B0E">
      <w:pPr>
        <w:tabs>
          <w:tab w:val="left" w:pos="1930"/>
        </w:tabs>
        <w:bidi/>
        <w:jc w:val="both"/>
        <w:rPr>
          <w:rFonts w:cs="David" w:hint="cs"/>
          <w:rtl/>
        </w:rPr>
      </w:pPr>
      <w:r>
        <w:rPr>
          <w:rFonts w:cs="David"/>
          <w:rtl/>
        </w:rPr>
        <w:br w:type="page"/>
      </w:r>
    </w:p>
    <w:p w14:paraId="2DE7FE47" w14:textId="77777777" w:rsidR="00293B0E" w:rsidRPr="00293B0E" w:rsidRDefault="00293B0E" w:rsidP="00293B0E">
      <w:pPr>
        <w:tabs>
          <w:tab w:val="left" w:pos="1930"/>
        </w:tabs>
        <w:bidi/>
        <w:jc w:val="both"/>
        <w:rPr>
          <w:rFonts w:cs="David" w:hint="cs"/>
          <w:rtl/>
        </w:rPr>
      </w:pPr>
    </w:p>
    <w:p w14:paraId="3812AE81" w14:textId="77777777" w:rsidR="00293B0E" w:rsidRPr="00293B0E" w:rsidRDefault="00293B0E" w:rsidP="00293B0E">
      <w:pPr>
        <w:pStyle w:val="Heading5"/>
        <w:jc w:val="center"/>
        <w:rPr>
          <w:rFonts w:hint="cs"/>
          <w:b/>
          <w:bCs/>
          <w:u w:val="single"/>
          <w:rtl/>
        </w:rPr>
      </w:pPr>
      <w:r w:rsidRPr="00293B0E">
        <w:rPr>
          <w:rFonts w:hint="cs"/>
          <w:b/>
          <w:bCs/>
          <w:u w:val="single"/>
          <w:rtl/>
        </w:rPr>
        <w:t>1. מינוי ממלא מקום ליושבת ראש הכנסת בעת היעדרה מן הארץ,</w:t>
      </w:r>
    </w:p>
    <w:p w14:paraId="3FBD53FE" w14:textId="77777777" w:rsidR="00293B0E" w:rsidRPr="00293B0E" w:rsidRDefault="00293B0E" w:rsidP="00293B0E">
      <w:pPr>
        <w:pStyle w:val="Heading5"/>
        <w:jc w:val="center"/>
        <w:rPr>
          <w:rFonts w:hint="cs"/>
          <w:b/>
          <w:bCs/>
          <w:u w:val="single"/>
          <w:rtl/>
        </w:rPr>
      </w:pPr>
      <w:r w:rsidRPr="00293B0E">
        <w:rPr>
          <w:rFonts w:hint="cs"/>
          <w:b/>
          <w:bCs/>
          <w:u w:val="single"/>
          <w:rtl/>
        </w:rPr>
        <w:t>בהתאם להוראות סעיף 20א לחוק יסוד: הכנסת</w:t>
      </w:r>
    </w:p>
    <w:p w14:paraId="5D4C1BE7" w14:textId="77777777" w:rsidR="00293B0E" w:rsidRPr="00293B0E" w:rsidRDefault="00293B0E" w:rsidP="00293B0E">
      <w:pPr>
        <w:bidi/>
        <w:jc w:val="both"/>
        <w:rPr>
          <w:rFonts w:cs="David" w:hint="cs"/>
          <w:rtl/>
        </w:rPr>
      </w:pPr>
    </w:p>
    <w:p w14:paraId="4BD74495" w14:textId="77777777" w:rsidR="00293B0E" w:rsidRPr="00293B0E" w:rsidRDefault="00293B0E" w:rsidP="00293B0E">
      <w:pPr>
        <w:bidi/>
        <w:jc w:val="both"/>
        <w:rPr>
          <w:rFonts w:cs="David" w:hint="cs"/>
          <w:rtl/>
        </w:rPr>
      </w:pPr>
    </w:p>
    <w:p w14:paraId="1C6EF5E7" w14:textId="77777777" w:rsidR="00293B0E" w:rsidRPr="00293B0E" w:rsidRDefault="00293B0E" w:rsidP="00293B0E">
      <w:pPr>
        <w:bidi/>
        <w:jc w:val="both"/>
        <w:rPr>
          <w:rFonts w:cs="David" w:hint="cs"/>
          <w:rtl/>
        </w:rPr>
      </w:pPr>
      <w:r w:rsidRPr="00293B0E">
        <w:rPr>
          <w:rFonts w:cs="David" w:hint="cs"/>
          <w:u w:val="single"/>
          <w:rtl/>
        </w:rPr>
        <w:t>היו"ר דוד טל:</w:t>
      </w:r>
    </w:p>
    <w:p w14:paraId="67DC565D" w14:textId="77777777" w:rsidR="00293B0E" w:rsidRPr="00293B0E" w:rsidRDefault="00293B0E" w:rsidP="00293B0E">
      <w:pPr>
        <w:bidi/>
        <w:jc w:val="both"/>
        <w:rPr>
          <w:rFonts w:cs="David" w:hint="cs"/>
          <w:rtl/>
        </w:rPr>
      </w:pPr>
    </w:p>
    <w:p w14:paraId="0AEA1783" w14:textId="77777777" w:rsidR="00293B0E" w:rsidRPr="00293B0E" w:rsidRDefault="00293B0E" w:rsidP="00293B0E">
      <w:pPr>
        <w:bidi/>
        <w:jc w:val="both"/>
        <w:rPr>
          <w:rFonts w:cs="David" w:hint="cs"/>
          <w:rtl/>
        </w:rPr>
      </w:pPr>
      <w:r w:rsidRPr="00293B0E">
        <w:rPr>
          <w:rFonts w:cs="David" w:hint="cs"/>
          <w:rtl/>
        </w:rPr>
        <w:tab/>
        <w:t xml:space="preserve">בוקר טוב, אני מתכבד לפתוח את ישיבת ועדת הכנסת, על סדר יומנו שלושה נושאים, אפתח בנושאים הקלים יותר, נלך מהקל לכבד, הראשון: בחירת ממלא מקום ליושבת ראש הכנסת בעת היעדרה מן הארץ, לפי סעיף 20א לחוק יסוד: הכנסת. יש לי בקשה של מזכיר הכנסת, שבו הוא מבקש לבחור ממלא מקום ליושבת ראש הכנסת שתיעדר מן הארץ בימים 25 באפריל ועד 30 באפריל. היא מציעה לבחור בחבר הכנסת </w:t>
      </w:r>
      <w:proofErr w:type="spellStart"/>
      <w:r w:rsidRPr="00293B0E">
        <w:rPr>
          <w:rFonts w:cs="David" w:hint="cs"/>
          <w:rtl/>
        </w:rPr>
        <w:t>עתניאל</w:t>
      </w:r>
      <w:proofErr w:type="spellEnd"/>
      <w:r w:rsidRPr="00293B0E">
        <w:rPr>
          <w:rFonts w:cs="David" w:hint="cs"/>
          <w:rtl/>
        </w:rPr>
        <w:t xml:space="preserve"> </w:t>
      </w:r>
      <w:proofErr w:type="spellStart"/>
      <w:r w:rsidRPr="00293B0E">
        <w:rPr>
          <w:rFonts w:cs="David" w:hint="cs"/>
          <w:rtl/>
        </w:rPr>
        <w:t>שנלר</w:t>
      </w:r>
      <w:proofErr w:type="spellEnd"/>
      <w:r w:rsidRPr="00293B0E">
        <w:rPr>
          <w:rFonts w:cs="David" w:hint="cs"/>
          <w:rtl/>
        </w:rPr>
        <w:t xml:space="preserve"> כממלא מקום. יש הערות? אין. מי בעד ירים את ידו. </w:t>
      </w:r>
    </w:p>
    <w:p w14:paraId="5194BB61" w14:textId="77777777" w:rsidR="00293B0E" w:rsidRPr="00293B0E" w:rsidRDefault="00293B0E" w:rsidP="00293B0E">
      <w:pPr>
        <w:bidi/>
        <w:jc w:val="both"/>
        <w:rPr>
          <w:rFonts w:cs="David" w:hint="cs"/>
          <w:rtl/>
        </w:rPr>
      </w:pPr>
    </w:p>
    <w:p w14:paraId="51E55A52" w14:textId="77777777" w:rsidR="00293B0E" w:rsidRPr="00293B0E" w:rsidRDefault="00293B0E" w:rsidP="00293B0E">
      <w:pPr>
        <w:bidi/>
        <w:jc w:val="center"/>
        <w:rPr>
          <w:rFonts w:cs="David" w:hint="cs"/>
          <w:b/>
          <w:bCs/>
          <w:rtl/>
        </w:rPr>
      </w:pPr>
      <w:r w:rsidRPr="00293B0E">
        <w:rPr>
          <w:rFonts w:cs="David" w:hint="cs"/>
          <w:b/>
          <w:bCs/>
          <w:rtl/>
        </w:rPr>
        <w:t>הצבעה</w:t>
      </w:r>
    </w:p>
    <w:p w14:paraId="66C6CCB6" w14:textId="77777777" w:rsidR="00293B0E" w:rsidRPr="00293B0E" w:rsidRDefault="00293B0E" w:rsidP="00293B0E">
      <w:pPr>
        <w:bidi/>
        <w:jc w:val="center"/>
        <w:rPr>
          <w:rFonts w:cs="David" w:hint="cs"/>
          <w:b/>
          <w:bCs/>
          <w:rtl/>
        </w:rPr>
      </w:pPr>
    </w:p>
    <w:p w14:paraId="73A8428C" w14:textId="77777777" w:rsidR="00293B0E" w:rsidRPr="00293B0E" w:rsidRDefault="00293B0E" w:rsidP="00293B0E">
      <w:pPr>
        <w:bidi/>
        <w:jc w:val="center"/>
        <w:rPr>
          <w:rFonts w:cs="David" w:hint="cs"/>
          <w:rtl/>
        </w:rPr>
      </w:pPr>
      <w:r w:rsidRPr="00293B0E">
        <w:rPr>
          <w:rFonts w:cs="David" w:hint="cs"/>
          <w:rtl/>
        </w:rPr>
        <w:t xml:space="preserve">בעד </w:t>
      </w:r>
      <w:r w:rsidRPr="00293B0E">
        <w:rPr>
          <w:rFonts w:cs="David"/>
          <w:rtl/>
        </w:rPr>
        <w:t>–</w:t>
      </w:r>
      <w:r w:rsidRPr="00293B0E">
        <w:rPr>
          <w:rFonts w:cs="David" w:hint="cs"/>
          <w:rtl/>
        </w:rPr>
        <w:t xml:space="preserve"> 4</w:t>
      </w:r>
    </w:p>
    <w:p w14:paraId="190DEC4C" w14:textId="77777777" w:rsidR="00293B0E" w:rsidRPr="00293B0E" w:rsidRDefault="00293B0E" w:rsidP="00293B0E">
      <w:pPr>
        <w:bidi/>
        <w:jc w:val="center"/>
        <w:rPr>
          <w:rFonts w:cs="David" w:hint="cs"/>
          <w:rtl/>
        </w:rPr>
      </w:pPr>
      <w:r w:rsidRPr="00293B0E">
        <w:rPr>
          <w:rFonts w:cs="David" w:hint="cs"/>
          <w:rtl/>
        </w:rPr>
        <w:t xml:space="preserve">נגד </w:t>
      </w:r>
      <w:r w:rsidRPr="00293B0E">
        <w:rPr>
          <w:rFonts w:cs="David"/>
          <w:rtl/>
        </w:rPr>
        <w:t>–</w:t>
      </w:r>
      <w:r w:rsidRPr="00293B0E">
        <w:rPr>
          <w:rFonts w:cs="David" w:hint="cs"/>
          <w:rtl/>
        </w:rPr>
        <w:t xml:space="preserve"> אין</w:t>
      </w:r>
    </w:p>
    <w:p w14:paraId="462EE7C4" w14:textId="77777777" w:rsidR="00293B0E" w:rsidRPr="00293B0E" w:rsidRDefault="00293B0E" w:rsidP="00293B0E">
      <w:pPr>
        <w:bidi/>
        <w:jc w:val="center"/>
        <w:rPr>
          <w:rFonts w:cs="David" w:hint="cs"/>
          <w:rtl/>
        </w:rPr>
      </w:pPr>
      <w:r w:rsidRPr="00293B0E">
        <w:rPr>
          <w:rFonts w:cs="David" w:hint="cs"/>
          <w:rtl/>
        </w:rPr>
        <w:t xml:space="preserve">נמנעים </w:t>
      </w:r>
      <w:r w:rsidRPr="00293B0E">
        <w:rPr>
          <w:rFonts w:cs="David"/>
          <w:rtl/>
        </w:rPr>
        <w:t>–</w:t>
      </w:r>
      <w:r w:rsidRPr="00293B0E">
        <w:rPr>
          <w:rFonts w:cs="David" w:hint="cs"/>
          <w:rtl/>
        </w:rPr>
        <w:t xml:space="preserve"> אין</w:t>
      </w:r>
    </w:p>
    <w:p w14:paraId="107E20F9" w14:textId="77777777" w:rsidR="00293B0E" w:rsidRPr="00293B0E" w:rsidRDefault="00293B0E" w:rsidP="00293B0E">
      <w:pPr>
        <w:bidi/>
        <w:jc w:val="center"/>
        <w:rPr>
          <w:rFonts w:cs="David" w:hint="cs"/>
          <w:rtl/>
        </w:rPr>
      </w:pPr>
      <w:r w:rsidRPr="00293B0E">
        <w:rPr>
          <w:rFonts w:cs="David" w:hint="cs"/>
          <w:rtl/>
        </w:rPr>
        <w:t>הבקשה התקבלה.</w:t>
      </w:r>
    </w:p>
    <w:p w14:paraId="51C3B0F8" w14:textId="77777777" w:rsidR="00293B0E" w:rsidRPr="00293B0E" w:rsidRDefault="00293B0E" w:rsidP="00293B0E">
      <w:pPr>
        <w:bidi/>
        <w:jc w:val="both"/>
        <w:rPr>
          <w:rFonts w:cs="David" w:hint="cs"/>
          <w:rtl/>
        </w:rPr>
      </w:pPr>
    </w:p>
    <w:p w14:paraId="5B6902FE" w14:textId="77777777" w:rsidR="00293B0E" w:rsidRPr="00293B0E" w:rsidRDefault="00293B0E" w:rsidP="00293B0E">
      <w:pPr>
        <w:bidi/>
        <w:jc w:val="both"/>
        <w:rPr>
          <w:rFonts w:cs="David" w:hint="cs"/>
          <w:rtl/>
        </w:rPr>
      </w:pPr>
      <w:r w:rsidRPr="00293B0E">
        <w:rPr>
          <w:rFonts w:cs="David" w:hint="cs"/>
          <w:u w:val="single"/>
          <w:rtl/>
        </w:rPr>
        <w:t>היו"ר דוד טל:</w:t>
      </w:r>
    </w:p>
    <w:p w14:paraId="66A4AF80" w14:textId="77777777" w:rsidR="00293B0E" w:rsidRPr="00293B0E" w:rsidRDefault="00293B0E" w:rsidP="00293B0E">
      <w:pPr>
        <w:bidi/>
        <w:jc w:val="both"/>
        <w:rPr>
          <w:rFonts w:cs="David" w:hint="cs"/>
          <w:rtl/>
        </w:rPr>
      </w:pPr>
    </w:p>
    <w:p w14:paraId="56EDAA8C" w14:textId="77777777" w:rsidR="00293B0E" w:rsidRPr="00293B0E" w:rsidRDefault="00293B0E" w:rsidP="00293B0E">
      <w:pPr>
        <w:bidi/>
        <w:jc w:val="both"/>
        <w:rPr>
          <w:rFonts w:cs="David" w:hint="cs"/>
          <w:rtl/>
        </w:rPr>
      </w:pPr>
      <w:r w:rsidRPr="00293B0E">
        <w:rPr>
          <w:rFonts w:cs="David" w:hint="cs"/>
          <w:rtl/>
        </w:rPr>
        <w:tab/>
        <w:t xml:space="preserve">אישרנו את הבקשה וחבר הכנסת </w:t>
      </w:r>
      <w:proofErr w:type="spellStart"/>
      <w:r w:rsidRPr="00293B0E">
        <w:rPr>
          <w:rFonts w:cs="David" w:hint="cs"/>
          <w:rtl/>
        </w:rPr>
        <w:t>עתניאל</w:t>
      </w:r>
      <w:proofErr w:type="spellEnd"/>
      <w:r w:rsidRPr="00293B0E">
        <w:rPr>
          <w:rFonts w:cs="David" w:hint="cs"/>
          <w:rtl/>
        </w:rPr>
        <w:t xml:space="preserve"> </w:t>
      </w:r>
      <w:proofErr w:type="spellStart"/>
      <w:r w:rsidRPr="00293B0E">
        <w:rPr>
          <w:rFonts w:cs="David" w:hint="cs"/>
          <w:rtl/>
        </w:rPr>
        <w:t>שנלר</w:t>
      </w:r>
      <w:proofErr w:type="spellEnd"/>
      <w:r w:rsidRPr="00293B0E">
        <w:rPr>
          <w:rFonts w:cs="David" w:hint="cs"/>
          <w:rtl/>
        </w:rPr>
        <w:t xml:space="preserve"> יהיה ממלא המקום. </w:t>
      </w:r>
    </w:p>
    <w:p w14:paraId="76B4B005" w14:textId="77777777" w:rsidR="00293B0E" w:rsidRPr="00293B0E" w:rsidRDefault="00293B0E" w:rsidP="00293B0E">
      <w:pPr>
        <w:bidi/>
        <w:jc w:val="both"/>
        <w:rPr>
          <w:rFonts w:cs="David" w:hint="cs"/>
          <w:rtl/>
        </w:rPr>
      </w:pPr>
    </w:p>
    <w:p w14:paraId="0CD1B6FE" w14:textId="77777777" w:rsidR="00293B0E" w:rsidRPr="00293B0E" w:rsidRDefault="00293B0E" w:rsidP="00293B0E">
      <w:pPr>
        <w:bidi/>
        <w:jc w:val="both"/>
        <w:rPr>
          <w:rFonts w:cs="David" w:hint="cs"/>
          <w:rtl/>
        </w:rPr>
      </w:pPr>
      <w:r w:rsidRPr="00293B0E">
        <w:rPr>
          <w:rFonts w:cs="David"/>
          <w:rtl/>
        </w:rPr>
        <w:br w:type="page"/>
      </w:r>
    </w:p>
    <w:p w14:paraId="6465D576" w14:textId="77777777" w:rsidR="00293B0E" w:rsidRPr="00293B0E" w:rsidRDefault="00293B0E" w:rsidP="00293B0E">
      <w:pPr>
        <w:bidi/>
        <w:jc w:val="center"/>
        <w:rPr>
          <w:rFonts w:cs="David" w:hint="cs"/>
          <w:b/>
          <w:bCs/>
          <w:u w:val="single"/>
          <w:rtl/>
        </w:rPr>
      </w:pPr>
      <w:r w:rsidRPr="00293B0E">
        <w:rPr>
          <w:rFonts w:cs="David" w:hint="cs"/>
          <w:b/>
          <w:bCs/>
          <w:u w:val="single"/>
          <w:rtl/>
        </w:rPr>
        <w:t>2. חילופי אישים בוועדה המשותפת לוועדת החוץ והביטחון ולוועדת החוקה, חוק ומשפט לבחינת הצורך להכריז על מצב חירום</w:t>
      </w:r>
    </w:p>
    <w:p w14:paraId="31BAE9A2" w14:textId="77777777" w:rsidR="00293B0E" w:rsidRPr="00293B0E" w:rsidRDefault="00293B0E" w:rsidP="00293B0E">
      <w:pPr>
        <w:bidi/>
        <w:jc w:val="both"/>
        <w:rPr>
          <w:rFonts w:cs="David" w:hint="cs"/>
          <w:b/>
          <w:bCs/>
          <w:u w:val="single"/>
          <w:rtl/>
        </w:rPr>
      </w:pPr>
    </w:p>
    <w:p w14:paraId="6AA1B68E" w14:textId="77777777" w:rsidR="00293B0E" w:rsidRPr="00293B0E" w:rsidRDefault="00293B0E" w:rsidP="00293B0E">
      <w:pPr>
        <w:bidi/>
        <w:jc w:val="both"/>
        <w:rPr>
          <w:rFonts w:cs="David" w:hint="cs"/>
          <w:b/>
          <w:bCs/>
          <w:u w:val="single"/>
          <w:rtl/>
        </w:rPr>
      </w:pPr>
    </w:p>
    <w:p w14:paraId="58E54318" w14:textId="77777777" w:rsidR="00293B0E" w:rsidRPr="00293B0E" w:rsidRDefault="00293B0E" w:rsidP="00293B0E">
      <w:pPr>
        <w:bidi/>
        <w:jc w:val="both"/>
        <w:rPr>
          <w:rFonts w:cs="David" w:hint="cs"/>
          <w:rtl/>
        </w:rPr>
      </w:pPr>
      <w:r w:rsidRPr="00293B0E">
        <w:rPr>
          <w:rFonts w:cs="David" w:hint="cs"/>
          <w:u w:val="single"/>
          <w:rtl/>
        </w:rPr>
        <w:t>היו"ר דוד טל:</w:t>
      </w:r>
    </w:p>
    <w:p w14:paraId="6E4BE3EE" w14:textId="77777777" w:rsidR="00293B0E" w:rsidRPr="00293B0E" w:rsidRDefault="00293B0E" w:rsidP="00293B0E">
      <w:pPr>
        <w:bidi/>
        <w:jc w:val="both"/>
        <w:rPr>
          <w:rFonts w:cs="David" w:hint="cs"/>
          <w:rtl/>
        </w:rPr>
      </w:pPr>
    </w:p>
    <w:p w14:paraId="70741719" w14:textId="77777777" w:rsidR="00293B0E" w:rsidRPr="00293B0E" w:rsidRDefault="00293B0E" w:rsidP="00293B0E">
      <w:pPr>
        <w:bidi/>
        <w:jc w:val="both"/>
        <w:rPr>
          <w:rFonts w:cs="David" w:hint="cs"/>
          <w:rtl/>
        </w:rPr>
      </w:pPr>
      <w:r w:rsidRPr="00293B0E">
        <w:rPr>
          <w:rFonts w:cs="David" w:hint="cs"/>
          <w:rtl/>
        </w:rPr>
        <w:tab/>
        <w:t xml:space="preserve">אנחנו עוברים לנושא הבא: חילופי אישים בוועדה המשותפת לוועדת החוץ והביטחון ולוועדת החוקה, חוק ומשפט לבחינת הצורך להכריז על מצב חירום. הוועדה מציעה, שחבר הכנסת אברהם </w:t>
      </w:r>
      <w:proofErr w:type="spellStart"/>
      <w:r w:rsidRPr="00293B0E">
        <w:rPr>
          <w:rFonts w:cs="David" w:hint="cs"/>
          <w:rtl/>
        </w:rPr>
        <w:t>מיכאלי</w:t>
      </w:r>
      <w:proofErr w:type="spellEnd"/>
      <w:r w:rsidRPr="00293B0E">
        <w:rPr>
          <w:rFonts w:cs="David" w:hint="cs"/>
          <w:rtl/>
        </w:rPr>
        <w:t xml:space="preserve"> יהיה במקום חבר הכנסת יצחק גלנטי מטעם ועדת החוקה חוק ומשפט. יש התנגדויות? מי בעד ירים את ידו. </w:t>
      </w:r>
    </w:p>
    <w:p w14:paraId="30A6FAD1" w14:textId="77777777" w:rsidR="00293B0E" w:rsidRPr="00293B0E" w:rsidRDefault="00293B0E" w:rsidP="00293B0E">
      <w:pPr>
        <w:bidi/>
        <w:jc w:val="both"/>
        <w:rPr>
          <w:rFonts w:cs="David" w:hint="cs"/>
          <w:rtl/>
        </w:rPr>
      </w:pPr>
    </w:p>
    <w:p w14:paraId="10F0EA96" w14:textId="77777777" w:rsidR="00293B0E" w:rsidRPr="00293B0E" w:rsidRDefault="00293B0E" w:rsidP="00293B0E">
      <w:pPr>
        <w:bidi/>
        <w:jc w:val="center"/>
        <w:rPr>
          <w:rFonts w:cs="David" w:hint="cs"/>
          <w:b/>
          <w:bCs/>
          <w:rtl/>
        </w:rPr>
      </w:pPr>
      <w:r w:rsidRPr="00293B0E">
        <w:rPr>
          <w:rFonts w:cs="David" w:hint="cs"/>
          <w:b/>
          <w:bCs/>
          <w:rtl/>
        </w:rPr>
        <w:t>הצבעה</w:t>
      </w:r>
    </w:p>
    <w:p w14:paraId="05643AFC" w14:textId="77777777" w:rsidR="00293B0E" w:rsidRPr="00293B0E" w:rsidRDefault="00293B0E" w:rsidP="00293B0E">
      <w:pPr>
        <w:bidi/>
        <w:jc w:val="center"/>
        <w:rPr>
          <w:rFonts w:cs="David" w:hint="cs"/>
          <w:b/>
          <w:bCs/>
          <w:rtl/>
        </w:rPr>
      </w:pPr>
    </w:p>
    <w:p w14:paraId="71379BC1" w14:textId="77777777" w:rsidR="00293B0E" w:rsidRPr="00293B0E" w:rsidRDefault="00293B0E" w:rsidP="00293B0E">
      <w:pPr>
        <w:bidi/>
        <w:jc w:val="center"/>
        <w:rPr>
          <w:rFonts w:cs="David" w:hint="cs"/>
          <w:rtl/>
        </w:rPr>
      </w:pPr>
      <w:r w:rsidRPr="00293B0E">
        <w:rPr>
          <w:rFonts w:cs="David" w:hint="cs"/>
          <w:rtl/>
        </w:rPr>
        <w:t xml:space="preserve">בעד </w:t>
      </w:r>
      <w:r w:rsidRPr="00293B0E">
        <w:rPr>
          <w:rFonts w:cs="David"/>
          <w:rtl/>
        </w:rPr>
        <w:t>–</w:t>
      </w:r>
      <w:r w:rsidRPr="00293B0E">
        <w:rPr>
          <w:rFonts w:cs="David" w:hint="cs"/>
          <w:rtl/>
        </w:rPr>
        <w:t xml:space="preserve"> 5</w:t>
      </w:r>
    </w:p>
    <w:p w14:paraId="7D5F1C84" w14:textId="77777777" w:rsidR="00293B0E" w:rsidRPr="00293B0E" w:rsidRDefault="00293B0E" w:rsidP="00293B0E">
      <w:pPr>
        <w:bidi/>
        <w:jc w:val="center"/>
        <w:rPr>
          <w:rFonts w:cs="David" w:hint="cs"/>
          <w:rtl/>
        </w:rPr>
      </w:pPr>
      <w:r w:rsidRPr="00293B0E">
        <w:rPr>
          <w:rFonts w:cs="David" w:hint="cs"/>
          <w:rtl/>
        </w:rPr>
        <w:t xml:space="preserve">נגד </w:t>
      </w:r>
      <w:r w:rsidRPr="00293B0E">
        <w:rPr>
          <w:rFonts w:cs="David"/>
          <w:rtl/>
        </w:rPr>
        <w:t>–</w:t>
      </w:r>
      <w:r w:rsidRPr="00293B0E">
        <w:rPr>
          <w:rFonts w:cs="David" w:hint="cs"/>
          <w:rtl/>
        </w:rPr>
        <w:t xml:space="preserve"> אין</w:t>
      </w:r>
    </w:p>
    <w:p w14:paraId="44D5F940" w14:textId="77777777" w:rsidR="00293B0E" w:rsidRPr="00293B0E" w:rsidRDefault="00293B0E" w:rsidP="00293B0E">
      <w:pPr>
        <w:bidi/>
        <w:jc w:val="center"/>
        <w:rPr>
          <w:rFonts w:cs="David" w:hint="cs"/>
          <w:rtl/>
        </w:rPr>
      </w:pPr>
      <w:r w:rsidRPr="00293B0E">
        <w:rPr>
          <w:rFonts w:cs="David" w:hint="cs"/>
          <w:rtl/>
        </w:rPr>
        <w:t xml:space="preserve">נמנעים </w:t>
      </w:r>
      <w:r w:rsidRPr="00293B0E">
        <w:rPr>
          <w:rFonts w:cs="David"/>
          <w:rtl/>
        </w:rPr>
        <w:t>–</w:t>
      </w:r>
      <w:r w:rsidRPr="00293B0E">
        <w:rPr>
          <w:rFonts w:cs="David" w:hint="cs"/>
          <w:rtl/>
        </w:rPr>
        <w:t xml:space="preserve"> אין</w:t>
      </w:r>
    </w:p>
    <w:p w14:paraId="5FC7EB7B" w14:textId="77777777" w:rsidR="00293B0E" w:rsidRPr="00293B0E" w:rsidRDefault="00293B0E" w:rsidP="00293B0E">
      <w:pPr>
        <w:bidi/>
        <w:jc w:val="center"/>
        <w:rPr>
          <w:rFonts w:cs="David" w:hint="cs"/>
          <w:rtl/>
        </w:rPr>
      </w:pPr>
      <w:r w:rsidRPr="00293B0E">
        <w:rPr>
          <w:rFonts w:cs="David" w:hint="cs"/>
          <w:rtl/>
        </w:rPr>
        <w:t>הבקשה התקבלה.</w:t>
      </w:r>
    </w:p>
    <w:p w14:paraId="13A1C8B8" w14:textId="77777777" w:rsidR="00293B0E" w:rsidRPr="00293B0E" w:rsidRDefault="00293B0E" w:rsidP="00293B0E">
      <w:pPr>
        <w:bidi/>
        <w:jc w:val="both"/>
        <w:rPr>
          <w:rFonts w:cs="David" w:hint="cs"/>
          <w:rtl/>
        </w:rPr>
      </w:pPr>
    </w:p>
    <w:p w14:paraId="409DF80F" w14:textId="77777777" w:rsidR="00293B0E" w:rsidRPr="00293B0E" w:rsidRDefault="00293B0E" w:rsidP="00293B0E">
      <w:pPr>
        <w:bidi/>
        <w:jc w:val="both"/>
        <w:rPr>
          <w:rFonts w:cs="David" w:hint="cs"/>
          <w:u w:val="single"/>
          <w:rtl/>
        </w:rPr>
      </w:pPr>
    </w:p>
    <w:p w14:paraId="074240A7" w14:textId="77777777" w:rsidR="00293B0E" w:rsidRPr="00293B0E" w:rsidRDefault="00293B0E" w:rsidP="00293B0E">
      <w:pPr>
        <w:bidi/>
        <w:jc w:val="both"/>
        <w:rPr>
          <w:rFonts w:cs="David" w:hint="cs"/>
          <w:rtl/>
        </w:rPr>
      </w:pPr>
      <w:r w:rsidRPr="00293B0E">
        <w:rPr>
          <w:rFonts w:cs="David" w:hint="cs"/>
          <w:u w:val="single"/>
          <w:rtl/>
        </w:rPr>
        <w:t>היו"ר דוד טל:</w:t>
      </w:r>
    </w:p>
    <w:p w14:paraId="13B6FB0C" w14:textId="77777777" w:rsidR="00293B0E" w:rsidRPr="00293B0E" w:rsidRDefault="00293B0E" w:rsidP="00293B0E">
      <w:pPr>
        <w:bidi/>
        <w:jc w:val="both"/>
        <w:rPr>
          <w:rFonts w:cs="David" w:hint="cs"/>
          <w:rtl/>
        </w:rPr>
      </w:pPr>
    </w:p>
    <w:p w14:paraId="6DC9AD8F" w14:textId="77777777" w:rsidR="00293B0E" w:rsidRPr="00293B0E" w:rsidRDefault="00293B0E" w:rsidP="00293B0E">
      <w:pPr>
        <w:bidi/>
        <w:jc w:val="both"/>
        <w:rPr>
          <w:rFonts w:cs="David" w:hint="cs"/>
          <w:rtl/>
        </w:rPr>
      </w:pPr>
      <w:r w:rsidRPr="00293B0E">
        <w:rPr>
          <w:rFonts w:cs="David" w:hint="cs"/>
          <w:rtl/>
        </w:rPr>
        <w:tab/>
        <w:t xml:space="preserve">הנושא אושר.  </w:t>
      </w:r>
    </w:p>
    <w:p w14:paraId="6D143B9C" w14:textId="77777777" w:rsidR="00293B0E" w:rsidRPr="00293B0E" w:rsidRDefault="00293B0E" w:rsidP="00293B0E">
      <w:pPr>
        <w:bidi/>
        <w:jc w:val="both"/>
        <w:rPr>
          <w:rFonts w:cs="David" w:hint="cs"/>
          <w:rtl/>
        </w:rPr>
      </w:pPr>
    </w:p>
    <w:p w14:paraId="3C3FC8D5" w14:textId="77777777" w:rsidR="00293B0E" w:rsidRPr="00293B0E" w:rsidRDefault="00293B0E" w:rsidP="00293B0E">
      <w:pPr>
        <w:bidi/>
        <w:jc w:val="both"/>
        <w:rPr>
          <w:rFonts w:cs="David" w:hint="cs"/>
          <w:b/>
          <w:bCs/>
          <w:u w:val="single"/>
          <w:rtl/>
        </w:rPr>
      </w:pPr>
      <w:r w:rsidRPr="00293B0E">
        <w:rPr>
          <w:rFonts w:cs="David"/>
          <w:rtl/>
        </w:rPr>
        <w:br w:type="page"/>
      </w:r>
    </w:p>
    <w:p w14:paraId="76086247" w14:textId="77777777" w:rsidR="00293B0E" w:rsidRPr="00293B0E" w:rsidRDefault="00293B0E" w:rsidP="00293B0E">
      <w:pPr>
        <w:bidi/>
        <w:jc w:val="center"/>
        <w:rPr>
          <w:rFonts w:cs="David" w:hint="cs"/>
          <w:b/>
          <w:bCs/>
          <w:u w:val="single"/>
          <w:rtl/>
        </w:rPr>
      </w:pPr>
      <w:r w:rsidRPr="00293B0E">
        <w:rPr>
          <w:rFonts w:cs="David" w:hint="cs"/>
          <w:b/>
          <w:bCs/>
          <w:u w:val="single"/>
          <w:rtl/>
        </w:rPr>
        <w:t>3. מתכונת הפצת שידורי ערוץ הכנסת</w:t>
      </w:r>
    </w:p>
    <w:p w14:paraId="3AAF21E6" w14:textId="77777777" w:rsidR="00293B0E" w:rsidRPr="00293B0E" w:rsidRDefault="00293B0E" w:rsidP="00293B0E">
      <w:pPr>
        <w:bidi/>
        <w:jc w:val="both"/>
        <w:rPr>
          <w:rFonts w:cs="David" w:hint="cs"/>
          <w:b/>
          <w:bCs/>
          <w:u w:val="single"/>
          <w:rtl/>
        </w:rPr>
      </w:pPr>
    </w:p>
    <w:p w14:paraId="6BB441CE" w14:textId="77777777" w:rsidR="00293B0E" w:rsidRPr="00293B0E" w:rsidRDefault="00293B0E" w:rsidP="00293B0E">
      <w:pPr>
        <w:bidi/>
        <w:jc w:val="both"/>
        <w:rPr>
          <w:rFonts w:cs="David" w:hint="cs"/>
          <w:rtl/>
        </w:rPr>
      </w:pPr>
      <w:r w:rsidRPr="00293B0E">
        <w:rPr>
          <w:rFonts w:cs="David" w:hint="cs"/>
          <w:u w:val="single"/>
          <w:rtl/>
        </w:rPr>
        <w:t>היו"ר דוד טל:</w:t>
      </w:r>
    </w:p>
    <w:p w14:paraId="7D4D6016" w14:textId="77777777" w:rsidR="00293B0E" w:rsidRPr="00293B0E" w:rsidRDefault="00293B0E" w:rsidP="00293B0E">
      <w:pPr>
        <w:bidi/>
        <w:jc w:val="both"/>
        <w:rPr>
          <w:rFonts w:cs="David" w:hint="cs"/>
          <w:rtl/>
        </w:rPr>
      </w:pPr>
    </w:p>
    <w:p w14:paraId="1C6C2DB2" w14:textId="77777777" w:rsidR="00293B0E" w:rsidRPr="00293B0E" w:rsidRDefault="00293B0E" w:rsidP="00293B0E">
      <w:pPr>
        <w:bidi/>
        <w:jc w:val="both"/>
        <w:rPr>
          <w:rFonts w:cs="David" w:hint="cs"/>
          <w:rtl/>
        </w:rPr>
      </w:pPr>
      <w:r w:rsidRPr="00293B0E">
        <w:rPr>
          <w:rFonts w:cs="David" w:hint="cs"/>
          <w:rtl/>
        </w:rPr>
        <w:tab/>
        <w:t xml:space="preserve">אנחנו עוברים לנושא הבא: מתכונת הפצת שידורי ערוץ הכנסת. גברתי היועצת המשפטית של ועדת הכלכלה, תציגי את הנושא ולמה אנחנו נדרשים לכך. </w:t>
      </w:r>
    </w:p>
    <w:p w14:paraId="7D21C952" w14:textId="77777777" w:rsidR="00293B0E" w:rsidRPr="00293B0E" w:rsidRDefault="00293B0E" w:rsidP="00293B0E">
      <w:pPr>
        <w:bidi/>
        <w:jc w:val="both"/>
        <w:rPr>
          <w:rFonts w:cs="David" w:hint="cs"/>
          <w:rtl/>
        </w:rPr>
      </w:pPr>
    </w:p>
    <w:p w14:paraId="14354FD2"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5C43D6AC" w14:textId="77777777" w:rsidR="00293B0E" w:rsidRPr="00293B0E" w:rsidRDefault="00293B0E" w:rsidP="00293B0E">
      <w:pPr>
        <w:bidi/>
        <w:jc w:val="both"/>
        <w:rPr>
          <w:rFonts w:cs="David" w:hint="cs"/>
          <w:rtl/>
        </w:rPr>
      </w:pPr>
    </w:p>
    <w:p w14:paraId="318F64D8" w14:textId="77777777" w:rsidR="00293B0E" w:rsidRPr="00293B0E" w:rsidRDefault="00293B0E" w:rsidP="00293B0E">
      <w:pPr>
        <w:bidi/>
        <w:jc w:val="both"/>
        <w:rPr>
          <w:rFonts w:cs="David" w:hint="cs"/>
          <w:rtl/>
        </w:rPr>
      </w:pPr>
      <w:r w:rsidRPr="00293B0E">
        <w:rPr>
          <w:rFonts w:cs="David" w:hint="cs"/>
          <w:rtl/>
        </w:rPr>
        <w:tab/>
        <w:t xml:space="preserve">ב-4 בפברואר 2008 קיבלה הכנסת תיקון לחוק הרשות השנייה לטלוויזיה ורדיו, תיקון  מס' 29. בהתאם לתיקון הזה, הרשות השנייה לטלוויזיה ורדיו אמורה לתכנן, להקים ולהפיץ מערך שידורים בשיטה הדיגיטאלית, הספרתית קרקעית, לקליטת אותם ערוצים שמייד אמנה, כפי שנקבעו בחוק. </w:t>
      </w:r>
    </w:p>
    <w:p w14:paraId="651C7C92" w14:textId="77777777" w:rsidR="00293B0E" w:rsidRPr="00293B0E" w:rsidRDefault="00293B0E" w:rsidP="00293B0E">
      <w:pPr>
        <w:bidi/>
        <w:jc w:val="both"/>
        <w:rPr>
          <w:rFonts w:cs="David" w:hint="cs"/>
          <w:rtl/>
        </w:rPr>
      </w:pPr>
    </w:p>
    <w:p w14:paraId="10E3DF88" w14:textId="77777777" w:rsidR="00293B0E" w:rsidRPr="00293B0E" w:rsidRDefault="00293B0E" w:rsidP="00293B0E">
      <w:pPr>
        <w:bidi/>
        <w:jc w:val="both"/>
        <w:rPr>
          <w:rFonts w:cs="David" w:hint="cs"/>
          <w:rtl/>
        </w:rPr>
      </w:pPr>
      <w:r w:rsidRPr="00293B0E">
        <w:rPr>
          <w:rFonts w:cs="David" w:hint="cs"/>
          <w:rtl/>
        </w:rPr>
        <w:tab/>
        <w:t xml:space="preserve">שיטת ההפצה החדשה או מערך ההפצה החדש הזה שיוקם על ידי הרשות השנייה -  שהמנכ"ל שלה יושב כאן </w:t>
      </w:r>
      <w:r w:rsidRPr="00293B0E">
        <w:rPr>
          <w:rFonts w:cs="David"/>
          <w:rtl/>
        </w:rPr>
        <w:t>–</w:t>
      </w:r>
      <w:r w:rsidRPr="00293B0E">
        <w:rPr>
          <w:rFonts w:cs="David" w:hint="cs"/>
          <w:rtl/>
        </w:rPr>
        <w:t xml:space="preserve"> אמור לאפשר קליטה של אותם ערוצים שיופצו באמצעות המערך הזה ללא עלות חודשית כלשהי, העלות היחידה היא הוצאה חד פעמית לרכישת ממיר, היום הוערך עלותו של אותו ממיר </w:t>
      </w:r>
      <w:proofErr w:type="spellStart"/>
      <w:r w:rsidRPr="00293B0E">
        <w:rPr>
          <w:rFonts w:cs="David" w:hint="cs"/>
          <w:rtl/>
        </w:rPr>
        <w:t>בכ</w:t>
      </w:r>
      <w:proofErr w:type="spellEnd"/>
      <w:r w:rsidRPr="00293B0E">
        <w:rPr>
          <w:rFonts w:cs="David" w:hint="cs"/>
          <w:rtl/>
        </w:rPr>
        <w:t xml:space="preserve">-400 שקלים. ומכאן ואילך, הערוצים שיופצו באמצעות אותו מערך הפצה, לא תהיה עלות כלשהי לקליטתם. </w:t>
      </w:r>
    </w:p>
    <w:p w14:paraId="11032CDD" w14:textId="77777777" w:rsidR="00293B0E" w:rsidRPr="00293B0E" w:rsidRDefault="00293B0E" w:rsidP="00293B0E">
      <w:pPr>
        <w:bidi/>
        <w:jc w:val="both"/>
        <w:rPr>
          <w:rFonts w:cs="David" w:hint="cs"/>
          <w:rtl/>
        </w:rPr>
      </w:pPr>
    </w:p>
    <w:p w14:paraId="41DCE690" w14:textId="77777777" w:rsidR="00293B0E" w:rsidRPr="00293B0E" w:rsidRDefault="00293B0E" w:rsidP="00293B0E">
      <w:pPr>
        <w:bidi/>
        <w:jc w:val="both"/>
        <w:rPr>
          <w:rFonts w:cs="David" w:hint="cs"/>
          <w:rtl/>
        </w:rPr>
      </w:pPr>
      <w:r w:rsidRPr="00293B0E">
        <w:rPr>
          <w:rFonts w:cs="David" w:hint="cs"/>
          <w:u w:val="single"/>
          <w:rtl/>
        </w:rPr>
        <w:t>היו"ר דוד טל:</w:t>
      </w:r>
    </w:p>
    <w:p w14:paraId="5285F8B4" w14:textId="77777777" w:rsidR="00293B0E" w:rsidRPr="00293B0E" w:rsidRDefault="00293B0E" w:rsidP="00293B0E">
      <w:pPr>
        <w:bidi/>
        <w:jc w:val="both"/>
        <w:rPr>
          <w:rFonts w:cs="David" w:hint="cs"/>
          <w:rtl/>
        </w:rPr>
      </w:pPr>
    </w:p>
    <w:p w14:paraId="78A2FBC9" w14:textId="77777777" w:rsidR="00293B0E" w:rsidRPr="00293B0E" w:rsidRDefault="00293B0E" w:rsidP="00293B0E">
      <w:pPr>
        <w:bidi/>
        <w:jc w:val="both"/>
        <w:rPr>
          <w:rFonts w:cs="David" w:hint="cs"/>
          <w:rtl/>
        </w:rPr>
      </w:pPr>
      <w:r w:rsidRPr="00293B0E">
        <w:rPr>
          <w:rFonts w:cs="David" w:hint="cs"/>
          <w:rtl/>
        </w:rPr>
        <w:tab/>
        <w:t xml:space="preserve">מי כאן מטעם מועצת הכבלים? </w:t>
      </w:r>
    </w:p>
    <w:p w14:paraId="1FA24B87" w14:textId="77777777" w:rsidR="00293B0E" w:rsidRPr="00293B0E" w:rsidRDefault="00293B0E" w:rsidP="00293B0E">
      <w:pPr>
        <w:bidi/>
        <w:jc w:val="both"/>
        <w:rPr>
          <w:rFonts w:cs="David" w:hint="cs"/>
          <w:rtl/>
        </w:rPr>
      </w:pPr>
    </w:p>
    <w:p w14:paraId="3038371C"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77A7086E" w14:textId="77777777" w:rsidR="00293B0E" w:rsidRPr="00293B0E" w:rsidRDefault="00293B0E" w:rsidP="00293B0E">
      <w:pPr>
        <w:bidi/>
        <w:jc w:val="both"/>
        <w:rPr>
          <w:rFonts w:cs="David" w:hint="cs"/>
          <w:rtl/>
        </w:rPr>
      </w:pPr>
    </w:p>
    <w:p w14:paraId="5DFB6D4E" w14:textId="77777777" w:rsidR="00293B0E" w:rsidRPr="00293B0E" w:rsidRDefault="00293B0E" w:rsidP="00293B0E">
      <w:pPr>
        <w:bidi/>
        <w:jc w:val="both"/>
        <w:rPr>
          <w:rFonts w:cs="David" w:hint="cs"/>
          <w:rtl/>
        </w:rPr>
      </w:pPr>
      <w:r w:rsidRPr="00293B0E">
        <w:rPr>
          <w:rFonts w:cs="David" w:hint="cs"/>
          <w:rtl/>
        </w:rPr>
        <w:tab/>
        <w:t xml:space="preserve">אני. </w:t>
      </w:r>
    </w:p>
    <w:p w14:paraId="119D213B" w14:textId="77777777" w:rsidR="00293B0E" w:rsidRPr="00293B0E" w:rsidRDefault="00293B0E" w:rsidP="00293B0E">
      <w:pPr>
        <w:bidi/>
        <w:jc w:val="both"/>
        <w:rPr>
          <w:rFonts w:cs="David" w:hint="cs"/>
          <w:rtl/>
        </w:rPr>
      </w:pPr>
    </w:p>
    <w:p w14:paraId="54108A62" w14:textId="77777777" w:rsidR="00293B0E" w:rsidRPr="00293B0E" w:rsidRDefault="00293B0E" w:rsidP="00293B0E">
      <w:pPr>
        <w:bidi/>
        <w:jc w:val="both"/>
        <w:rPr>
          <w:rFonts w:cs="David" w:hint="cs"/>
          <w:rtl/>
        </w:rPr>
      </w:pPr>
      <w:r w:rsidRPr="00293B0E">
        <w:rPr>
          <w:rFonts w:cs="David" w:hint="cs"/>
          <w:u w:val="single"/>
          <w:rtl/>
        </w:rPr>
        <w:t>היו"ר דוד טל:</w:t>
      </w:r>
    </w:p>
    <w:p w14:paraId="1999A30D" w14:textId="77777777" w:rsidR="00293B0E" w:rsidRPr="00293B0E" w:rsidRDefault="00293B0E" w:rsidP="00293B0E">
      <w:pPr>
        <w:bidi/>
        <w:jc w:val="both"/>
        <w:rPr>
          <w:rFonts w:cs="David" w:hint="cs"/>
          <w:rtl/>
        </w:rPr>
      </w:pPr>
    </w:p>
    <w:p w14:paraId="3610EE35" w14:textId="77777777" w:rsidR="00293B0E" w:rsidRPr="00293B0E" w:rsidRDefault="00293B0E" w:rsidP="00293B0E">
      <w:pPr>
        <w:bidi/>
        <w:jc w:val="both"/>
        <w:rPr>
          <w:rFonts w:cs="David" w:hint="cs"/>
          <w:rtl/>
        </w:rPr>
      </w:pPr>
      <w:r w:rsidRPr="00293B0E">
        <w:rPr>
          <w:rFonts w:cs="David" w:hint="cs"/>
          <w:rtl/>
        </w:rPr>
        <w:tab/>
        <w:t xml:space="preserve">יש לכם יושב ראש מועצת כבלים? </w:t>
      </w:r>
    </w:p>
    <w:p w14:paraId="428F41D8" w14:textId="77777777" w:rsidR="00293B0E" w:rsidRPr="00293B0E" w:rsidRDefault="00293B0E" w:rsidP="00293B0E">
      <w:pPr>
        <w:bidi/>
        <w:jc w:val="both"/>
        <w:rPr>
          <w:rFonts w:cs="David" w:hint="cs"/>
          <w:rtl/>
        </w:rPr>
      </w:pPr>
    </w:p>
    <w:p w14:paraId="0CDDC61A"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330583A0" w14:textId="77777777" w:rsidR="00293B0E" w:rsidRPr="00293B0E" w:rsidRDefault="00293B0E" w:rsidP="00293B0E">
      <w:pPr>
        <w:bidi/>
        <w:jc w:val="both"/>
        <w:rPr>
          <w:rFonts w:cs="David" w:hint="cs"/>
          <w:rtl/>
        </w:rPr>
      </w:pPr>
    </w:p>
    <w:p w14:paraId="75976318" w14:textId="77777777" w:rsidR="00293B0E" w:rsidRPr="00293B0E" w:rsidRDefault="00293B0E" w:rsidP="00293B0E">
      <w:pPr>
        <w:bidi/>
        <w:jc w:val="both"/>
        <w:rPr>
          <w:rFonts w:cs="David" w:hint="cs"/>
          <w:rtl/>
        </w:rPr>
      </w:pPr>
      <w:r w:rsidRPr="00293B0E">
        <w:rPr>
          <w:rFonts w:cs="David" w:hint="cs"/>
          <w:rtl/>
        </w:rPr>
        <w:tab/>
        <w:t xml:space="preserve">עדיין לא, אנחנו נמצאים בשלבים סופיים. </w:t>
      </w:r>
    </w:p>
    <w:p w14:paraId="4BC184FB" w14:textId="77777777" w:rsidR="00293B0E" w:rsidRPr="00293B0E" w:rsidRDefault="00293B0E" w:rsidP="00293B0E">
      <w:pPr>
        <w:bidi/>
        <w:jc w:val="both"/>
        <w:rPr>
          <w:rFonts w:cs="David" w:hint="cs"/>
          <w:rtl/>
        </w:rPr>
      </w:pPr>
    </w:p>
    <w:p w14:paraId="5A17755D" w14:textId="77777777" w:rsidR="00293B0E" w:rsidRPr="00293B0E" w:rsidRDefault="00293B0E" w:rsidP="00293B0E">
      <w:pPr>
        <w:bidi/>
        <w:jc w:val="both"/>
        <w:rPr>
          <w:rFonts w:cs="David" w:hint="cs"/>
          <w:rtl/>
        </w:rPr>
      </w:pPr>
      <w:r w:rsidRPr="00293B0E">
        <w:rPr>
          <w:rFonts w:cs="David" w:hint="cs"/>
          <w:u w:val="single"/>
          <w:rtl/>
        </w:rPr>
        <w:t>היו"ר דוד טל:</w:t>
      </w:r>
    </w:p>
    <w:p w14:paraId="50FE4501" w14:textId="77777777" w:rsidR="00293B0E" w:rsidRPr="00293B0E" w:rsidRDefault="00293B0E" w:rsidP="00293B0E">
      <w:pPr>
        <w:bidi/>
        <w:jc w:val="both"/>
        <w:rPr>
          <w:rFonts w:cs="David" w:hint="cs"/>
          <w:rtl/>
        </w:rPr>
      </w:pPr>
    </w:p>
    <w:p w14:paraId="45AA177F" w14:textId="77777777" w:rsidR="00293B0E" w:rsidRPr="00293B0E" w:rsidRDefault="00293B0E" w:rsidP="00293B0E">
      <w:pPr>
        <w:bidi/>
        <w:jc w:val="both"/>
        <w:rPr>
          <w:rFonts w:cs="David" w:hint="cs"/>
          <w:rtl/>
        </w:rPr>
      </w:pPr>
      <w:r w:rsidRPr="00293B0E">
        <w:rPr>
          <w:rFonts w:cs="David" w:hint="cs"/>
          <w:rtl/>
        </w:rPr>
        <w:tab/>
        <w:t xml:space="preserve">כמה זמן זה עוד יארך? </w:t>
      </w:r>
    </w:p>
    <w:p w14:paraId="29543EB3" w14:textId="77777777" w:rsidR="00293B0E" w:rsidRPr="00293B0E" w:rsidRDefault="00293B0E" w:rsidP="00293B0E">
      <w:pPr>
        <w:bidi/>
        <w:jc w:val="both"/>
        <w:rPr>
          <w:rFonts w:cs="David" w:hint="cs"/>
          <w:rtl/>
        </w:rPr>
      </w:pPr>
    </w:p>
    <w:p w14:paraId="1FF63185"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42D682A6" w14:textId="77777777" w:rsidR="00293B0E" w:rsidRPr="00293B0E" w:rsidRDefault="00293B0E" w:rsidP="00293B0E">
      <w:pPr>
        <w:bidi/>
        <w:jc w:val="both"/>
        <w:rPr>
          <w:rFonts w:cs="David" w:hint="cs"/>
          <w:rtl/>
        </w:rPr>
      </w:pPr>
    </w:p>
    <w:p w14:paraId="3A5EF126" w14:textId="77777777" w:rsidR="00293B0E" w:rsidRPr="00293B0E" w:rsidRDefault="00293B0E" w:rsidP="00293B0E">
      <w:pPr>
        <w:bidi/>
        <w:jc w:val="both"/>
        <w:rPr>
          <w:rFonts w:cs="David" w:hint="cs"/>
          <w:rtl/>
        </w:rPr>
      </w:pPr>
      <w:r w:rsidRPr="00293B0E">
        <w:rPr>
          <w:rFonts w:cs="David" w:hint="cs"/>
          <w:rtl/>
        </w:rPr>
        <w:tab/>
        <w:t xml:space="preserve">אני מעריכה שעוד כחודש. </w:t>
      </w:r>
    </w:p>
    <w:p w14:paraId="67560649" w14:textId="77777777" w:rsidR="00293B0E" w:rsidRPr="00293B0E" w:rsidRDefault="00293B0E" w:rsidP="00293B0E">
      <w:pPr>
        <w:bidi/>
        <w:jc w:val="both"/>
        <w:rPr>
          <w:rFonts w:cs="David" w:hint="cs"/>
          <w:rtl/>
        </w:rPr>
      </w:pPr>
    </w:p>
    <w:p w14:paraId="6A3C034C" w14:textId="77777777" w:rsidR="00293B0E" w:rsidRPr="00293B0E" w:rsidRDefault="00293B0E" w:rsidP="00293B0E">
      <w:pPr>
        <w:bidi/>
        <w:jc w:val="both"/>
        <w:rPr>
          <w:rFonts w:cs="David" w:hint="cs"/>
          <w:rtl/>
        </w:rPr>
      </w:pPr>
      <w:r w:rsidRPr="00293B0E">
        <w:rPr>
          <w:rFonts w:cs="David" w:hint="cs"/>
          <w:u w:val="single"/>
          <w:rtl/>
        </w:rPr>
        <w:t>היו"ר דוד טל:</w:t>
      </w:r>
    </w:p>
    <w:p w14:paraId="1B576037" w14:textId="77777777" w:rsidR="00293B0E" w:rsidRPr="00293B0E" w:rsidRDefault="00293B0E" w:rsidP="00293B0E">
      <w:pPr>
        <w:bidi/>
        <w:jc w:val="both"/>
        <w:rPr>
          <w:rFonts w:cs="David" w:hint="cs"/>
          <w:rtl/>
        </w:rPr>
      </w:pPr>
    </w:p>
    <w:p w14:paraId="0212DD26" w14:textId="77777777" w:rsidR="00293B0E" w:rsidRPr="00293B0E" w:rsidRDefault="00293B0E" w:rsidP="00293B0E">
      <w:pPr>
        <w:bidi/>
        <w:jc w:val="both"/>
        <w:rPr>
          <w:rFonts w:cs="David" w:hint="cs"/>
          <w:rtl/>
        </w:rPr>
      </w:pPr>
      <w:r w:rsidRPr="00293B0E">
        <w:rPr>
          <w:rFonts w:cs="David" w:hint="cs"/>
          <w:rtl/>
        </w:rPr>
        <w:tab/>
        <w:t xml:space="preserve">יש לי קצת בעיה כי אני רואה את החוק לפניי שכתוב בו: הגוף המשדר... אלא אם כן קבעה המועצה. אם אין לכם יושב ראש מועצה, רק לאחר מכן הוועדה צריכה לאשר </w:t>
      </w:r>
      <w:r w:rsidRPr="00293B0E">
        <w:rPr>
          <w:rFonts w:cs="David"/>
          <w:rtl/>
        </w:rPr>
        <w:t>–</w:t>
      </w:r>
      <w:r w:rsidRPr="00293B0E">
        <w:rPr>
          <w:rFonts w:cs="David" w:hint="cs"/>
          <w:rtl/>
        </w:rPr>
        <w:t xml:space="preserve"> אנחנו הולכים לעשות דבר הפוך, אנחנו הולכים לאשר קודם.</w:t>
      </w:r>
    </w:p>
    <w:p w14:paraId="28BAB301" w14:textId="77777777" w:rsidR="00293B0E" w:rsidRPr="00293B0E" w:rsidRDefault="00293B0E" w:rsidP="00293B0E">
      <w:pPr>
        <w:bidi/>
        <w:jc w:val="both"/>
        <w:rPr>
          <w:rFonts w:cs="David" w:hint="cs"/>
          <w:rtl/>
        </w:rPr>
      </w:pPr>
    </w:p>
    <w:p w14:paraId="1D71E9AF" w14:textId="77777777" w:rsidR="00293B0E" w:rsidRPr="00293B0E" w:rsidRDefault="00293B0E" w:rsidP="00293B0E">
      <w:pPr>
        <w:bidi/>
        <w:jc w:val="both"/>
        <w:rPr>
          <w:rFonts w:cs="David" w:hint="cs"/>
          <w:rtl/>
        </w:rPr>
      </w:pPr>
      <w:r w:rsidRPr="00293B0E">
        <w:rPr>
          <w:rFonts w:cs="David" w:hint="cs"/>
          <w:u w:val="single"/>
          <w:rtl/>
        </w:rPr>
        <w:t>גדעון סער:</w:t>
      </w:r>
    </w:p>
    <w:p w14:paraId="361EB185" w14:textId="77777777" w:rsidR="00293B0E" w:rsidRPr="00293B0E" w:rsidRDefault="00293B0E" w:rsidP="00293B0E">
      <w:pPr>
        <w:bidi/>
        <w:jc w:val="both"/>
        <w:rPr>
          <w:rFonts w:cs="David" w:hint="cs"/>
          <w:rtl/>
        </w:rPr>
      </w:pPr>
    </w:p>
    <w:p w14:paraId="528D1814" w14:textId="77777777" w:rsidR="00293B0E" w:rsidRPr="00293B0E" w:rsidRDefault="00293B0E" w:rsidP="00293B0E">
      <w:pPr>
        <w:bidi/>
        <w:jc w:val="both"/>
        <w:rPr>
          <w:rFonts w:cs="David" w:hint="cs"/>
          <w:rtl/>
        </w:rPr>
      </w:pPr>
      <w:r w:rsidRPr="00293B0E">
        <w:rPr>
          <w:rFonts w:cs="David" w:hint="cs"/>
          <w:rtl/>
        </w:rPr>
        <w:tab/>
        <w:t xml:space="preserve">זה ממש לא נכון. </w:t>
      </w:r>
    </w:p>
    <w:p w14:paraId="09E18C2A" w14:textId="77777777" w:rsidR="00293B0E" w:rsidRPr="00293B0E" w:rsidRDefault="00293B0E" w:rsidP="00293B0E">
      <w:pPr>
        <w:bidi/>
        <w:jc w:val="both"/>
        <w:rPr>
          <w:rFonts w:cs="David" w:hint="cs"/>
          <w:rtl/>
        </w:rPr>
      </w:pPr>
      <w:r w:rsidRPr="00293B0E">
        <w:rPr>
          <w:rFonts w:cs="David"/>
          <w:rtl/>
        </w:rPr>
        <w:br w:type="page"/>
      </w:r>
    </w:p>
    <w:p w14:paraId="2CCAD304" w14:textId="77777777" w:rsidR="00293B0E" w:rsidRPr="00293B0E" w:rsidRDefault="00293B0E" w:rsidP="00293B0E">
      <w:pPr>
        <w:bidi/>
        <w:jc w:val="both"/>
        <w:rPr>
          <w:rFonts w:cs="David" w:hint="cs"/>
          <w:rtl/>
        </w:rPr>
      </w:pPr>
      <w:r w:rsidRPr="00293B0E">
        <w:rPr>
          <w:rFonts w:cs="David" w:hint="cs"/>
          <w:u w:val="single"/>
          <w:rtl/>
        </w:rPr>
        <w:t>היו"ר דוד טל:</w:t>
      </w:r>
    </w:p>
    <w:p w14:paraId="7C0E1D49" w14:textId="77777777" w:rsidR="00293B0E" w:rsidRPr="00293B0E" w:rsidRDefault="00293B0E" w:rsidP="00293B0E">
      <w:pPr>
        <w:bidi/>
        <w:jc w:val="both"/>
        <w:rPr>
          <w:rFonts w:cs="David" w:hint="cs"/>
          <w:rtl/>
        </w:rPr>
      </w:pPr>
    </w:p>
    <w:p w14:paraId="44867BBF" w14:textId="77777777" w:rsidR="00293B0E" w:rsidRPr="00293B0E" w:rsidRDefault="00293B0E" w:rsidP="00293B0E">
      <w:pPr>
        <w:bidi/>
        <w:jc w:val="both"/>
        <w:rPr>
          <w:rFonts w:cs="David" w:hint="cs"/>
          <w:rtl/>
        </w:rPr>
      </w:pPr>
      <w:r w:rsidRPr="00293B0E">
        <w:rPr>
          <w:rFonts w:cs="David" w:hint="cs"/>
          <w:rtl/>
        </w:rPr>
        <w:tab/>
        <w:t xml:space="preserve">לשון החוק אומרת: הגוף המשדר יעביר את שידורי הערוץ להפצה באמצעות לווין בשידורים שאינם משודרים בצופן ואשר מיועדים לקליטה לא מפוענחת בידי כל אדם. ועכשיו אני מדגיש: אלא אם כן קבעה המועצה - המועצה עדיין לא קבעה, היות ואין לה יושב ראש, היא לא קבעה </w:t>
      </w:r>
      <w:r w:rsidRPr="00293B0E">
        <w:rPr>
          <w:rFonts w:cs="David"/>
          <w:rtl/>
        </w:rPr>
        <w:t>–</w:t>
      </w:r>
      <w:r w:rsidRPr="00293B0E">
        <w:rPr>
          <w:rFonts w:cs="David" w:hint="cs"/>
          <w:rtl/>
        </w:rPr>
        <w:t xml:space="preserve"> באישור ועדת הכנסת. כלומר, לאחר שהמועצה תיקבע, אז ועדת הכנסת יכולה לדון בזה ולאשר את זה. אנחנו הולכים לאשר כרגע דבר שאתם עוד לא אישרתם. </w:t>
      </w:r>
    </w:p>
    <w:p w14:paraId="76461C89" w14:textId="77777777" w:rsidR="00293B0E" w:rsidRPr="00293B0E" w:rsidRDefault="00293B0E" w:rsidP="00293B0E">
      <w:pPr>
        <w:bidi/>
        <w:jc w:val="both"/>
        <w:rPr>
          <w:rFonts w:cs="David" w:hint="cs"/>
          <w:rtl/>
        </w:rPr>
      </w:pPr>
    </w:p>
    <w:p w14:paraId="7AC19EEA"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70FA6D9E" w14:textId="77777777" w:rsidR="00293B0E" w:rsidRPr="00293B0E" w:rsidRDefault="00293B0E" w:rsidP="00293B0E">
      <w:pPr>
        <w:bidi/>
        <w:jc w:val="both"/>
        <w:rPr>
          <w:rFonts w:cs="David" w:hint="cs"/>
          <w:rtl/>
        </w:rPr>
      </w:pPr>
    </w:p>
    <w:p w14:paraId="524C34EB" w14:textId="77777777" w:rsidR="00293B0E" w:rsidRPr="00293B0E" w:rsidRDefault="00293B0E" w:rsidP="00293B0E">
      <w:pPr>
        <w:bidi/>
        <w:jc w:val="both"/>
        <w:rPr>
          <w:rFonts w:cs="David" w:hint="cs"/>
          <w:rtl/>
        </w:rPr>
      </w:pPr>
      <w:r w:rsidRPr="00293B0E">
        <w:rPr>
          <w:rFonts w:cs="David" w:hint="cs"/>
          <w:rtl/>
        </w:rPr>
        <w:tab/>
        <w:t xml:space="preserve">יש החלטה של המועצה שתומכת בנושא השידורים של ערוץ הכנסת ומערך ההפצה הקרקעי שהחלה לתאר היועצת המשפטית. יחד עם זאת אני רוצה לומר, שסעיף 14 מדבר על מתכונת אחרת. </w:t>
      </w:r>
    </w:p>
    <w:p w14:paraId="5096F236" w14:textId="77777777" w:rsidR="00293B0E" w:rsidRPr="00293B0E" w:rsidRDefault="00293B0E" w:rsidP="00293B0E">
      <w:pPr>
        <w:bidi/>
        <w:jc w:val="both"/>
        <w:rPr>
          <w:rFonts w:cs="David" w:hint="cs"/>
          <w:rtl/>
        </w:rPr>
      </w:pPr>
    </w:p>
    <w:p w14:paraId="49D6EF76" w14:textId="77777777" w:rsidR="00293B0E" w:rsidRPr="00293B0E" w:rsidRDefault="00293B0E" w:rsidP="00293B0E">
      <w:pPr>
        <w:bidi/>
        <w:jc w:val="both"/>
        <w:rPr>
          <w:rFonts w:cs="David" w:hint="cs"/>
          <w:rtl/>
        </w:rPr>
      </w:pPr>
      <w:r w:rsidRPr="00293B0E">
        <w:rPr>
          <w:rFonts w:cs="David" w:hint="cs"/>
          <w:u w:val="single"/>
          <w:rtl/>
        </w:rPr>
        <w:t>היו"ר דוד טל:</w:t>
      </w:r>
    </w:p>
    <w:p w14:paraId="55AD66A5" w14:textId="77777777" w:rsidR="00293B0E" w:rsidRPr="00293B0E" w:rsidRDefault="00293B0E" w:rsidP="00293B0E">
      <w:pPr>
        <w:bidi/>
        <w:jc w:val="both"/>
        <w:rPr>
          <w:rFonts w:cs="David" w:hint="cs"/>
          <w:rtl/>
        </w:rPr>
      </w:pPr>
    </w:p>
    <w:p w14:paraId="7847AD8B" w14:textId="77777777" w:rsidR="00293B0E" w:rsidRPr="00293B0E" w:rsidRDefault="00293B0E" w:rsidP="00293B0E">
      <w:pPr>
        <w:bidi/>
        <w:jc w:val="both"/>
        <w:rPr>
          <w:rFonts w:cs="David" w:hint="cs"/>
          <w:rtl/>
        </w:rPr>
      </w:pPr>
      <w:r w:rsidRPr="00293B0E">
        <w:rPr>
          <w:rFonts w:cs="David" w:hint="cs"/>
          <w:rtl/>
        </w:rPr>
        <w:tab/>
        <w:t xml:space="preserve">את מדברת על החלטת המועצה מיום 10 בינואר? </w:t>
      </w:r>
    </w:p>
    <w:p w14:paraId="70D99305" w14:textId="77777777" w:rsidR="00293B0E" w:rsidRPr="00293B0E" w:rsidRDefault="00293B0E" w:rsidP="00293B0E">
      <w:pPr>
        <w:bidi/>
        <w:jc w:val="both"/>
        <w:rPr>
          <w:rFonts w:cs="David" w:hint="cs"/>
          <w:rtl/>
        </w:rPr>
      </w:pPr>
    </w:p>
    <w:p w14:paraId="65EA2BD0"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639FB449" w14:textId="77777777" w:rsidR="00293B0E" w:rsidRPr="00293B0E" w:rsidRDefault="00293B0E" w:rsidP="00293B0E">
      <w:pPr>
        <w:bidi/>
        <w:jc w:val="both"/>
        <w:rPr>
          <w:rFonts w:cs="David" w:hint="cs"/>
          <w:rtl/>
        </w:rPr>
      </w:pPr>
    </w:p>
    <w:p w14:paraId="00D439AD" w14:textId="77777777" w:rsidR="00293B0E" w:rsidRPr="00293B0E" w:rsidRDefault="00293B0E" w:rsidP="00293B0E">
      <w:pPr>
        <w:bidi/>
        <w:jc w:val="both"/>
        <w:rPr>
          <w:rFonts w:cs="David" w:hint="cs"/>
          <w:rtl/>
        </w:rPr>
      </w:pPr>
      <w:r w:rsidRPr="00293B0E">
        <w:rPr>
          <w:rFonts w:cs="David" w:hint="cs"/>
          <w:rtl/>
        </w:rPr>
        <w:tab/>
        <w:t xml:space="preserve">נכון. </w:t>
      </w:r>
    </w:p>
    <w:p w14:paraId="68B55D90" w14:textId="77777777" w:rsidR="00293B0E" w:rsidRPr="00293B0E" w:rsidRDefault="00293B0E" w:rsidP="00293B0E">
      <w:pPr>
        <w:bidi/>
        <w:jc w:val="both"/>
        <w:rPr>
          <w:rFonts w:cs="David" w:hint="cs"/>
          <w:rtl/>
        </w:rPr>
      </w:pPr>
    </w:p>
    <w:p w14:paraId="10D3549A" w14:textId="77777777" w:rsidR="00293B0E" w:rsidRPr="00293B0E" w:rsidRDefault="00293B0E" w:rsidP="00293B0E">
      <w:pPr>
        <w:bidi/>
        <w:jc w:val="both"/>
        <w:rPr>
          <w:rFonts w:cs="David" w:hint="cs"/>
          <w:rtl/>
        </w:rPr>
      </w:pPr>
      <w:r w:rsidRPr="00293B0E">
        <w:rPr>
          <w:rFonts w:cs="David" w:hint="cs"/>
          <w:u w:val="single"/>
          <w:rtl/>
        </w:rPr>
        <w:t>היו"ר דוד טל:</w:t>
      </w:r>
    </w:p>
    <w:p w14:paraId="16615D7B" w14:textId="77777777" w:rsidR="00293B0E" w:rsidRPr="00293B0E" w:rsidRDefault="00293B0E" w:rsidP="00293B0E">
      <w:pPr>
        <w:bidi/>
        <w:jc w:val="both"/>
        <w:rPr>
          <w:rFonts w:cs="David" w:hint="cs"/>
          <w:rtl/>
        </w:rPr>
      </w:pPr>
    </w:p>
    <w:p w14:paraId="304C00BD" w14:textId="77777777" w:rsidR="00293B0E" w:rsidRPr="00293B0E" w:rsidRDefault="00293B0E" w:rsidP="00293B0E">
      <w:pPr>
        <w:bidi/>
        <w:jc w:val="both"/>
        <w:rPr>
          <w:rFonts w:cs="David" w:hint="cs"/>
          <w:rtl/>
        </w:rPr>
      </w:pPr>
      <w:r w:rsidRPr="00293B0E">
        <w:rPr>
          <w:rFonts w:cs="David" w:hint="cs"/>
          <w:rtl/>
        </w:rPr>
        <w:tab/>
        <w:t xml:space="preserve">אבל ההחלטה עצמה לא מתייחסת לכנסת בכלל. </w:t>
      </w:r>
    </w:p>
    <w:p w14:paraId="6EC53051" w14:textId="77777777" w:rsidR="00293B0E" w:rsidRPr="00293B0E" w:rsidRDefault="00293B0E" w:rsidP="00293B0E">
      <w:pPr>
        <w:bidi/>
        <w:jc w:val="both"/>
        <w:rPr>
          <w:rFonts w:cs="David" w:hint="cs"/>
          <w:rtl/>
        </w:rPr>
      </w:pPr>
    </w:p>
    <w:p w14:paraId="1DDB9594"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0C0615E0" w14:textId="77777777" w:rsidR="00293B0E" w:rsidRPr="00293B0E" w:rsidRDefault="00293B0E" w:rsidP="00293B0E">
      <w:pPr>
        <w:bidi/>
        <w:jc w:val="both"/>
        <w:rPr>
          <w:rFonts w:cs="David" w:hint="cs"/>
          <w:rtl/>
        </w:rPr>
      </w:pPr>
    </w:p>
    <w:p w14:paraId="6081F44F" w14:textId="77777777" w:rsidR="00293B0E" w:rsidRPr="00293B0E" w:rsidRDefault="00293B0E" w:rsidP="00293B0E">
      <w:pPr>
        <w:bidi/>
        <w:jc w:val="both"/>
        <w:rPr>
          <w:rFonts w:cs="David" w:hint="cs"/>
          <w:rtl/>
        </w:rPr>
      </w:pPr>
      <w:r w:rsidRPr="00293B0E">
        <w:rPr>
          <w:rFonts w:cs="David" w:hint="cs"/>
          <w:rtl/>
        </w:rPr>
        <w:tab/>
        <w:t xml:space="preserve">היא מתייחסת לערוצים שביניהם ערוץ הכנסת כי הצעת החוק התייחסה לערוץ הכנסת והמועצה החליטה לתמוך בה. לכן היא תומכת בכך, שערוץ הכנסת ישודר במערך הקרקעי. אז נכון שזה לא אישור מפורש לפי סעיף 14, אבל אפשר גם לומר, שהמועצה נדרשת לסעיף הזה כאשר מבוקשת מתכונת אחרת במקום המתכונת </w:t>
      </w:r>
      <w:proofErr w:type="spellStart"/>
      <w:r w:rsidRPr="00293B0E">
        <w:rPr>
          <w:rFonts w:cs="David" w:hint="cs"/>
          <w:rtl/>
        </w:rPr>
        <w:t>הלוויינית</w:t>
      </w:r>
      <w:proofErr w:type="spellEnd"/>
      <w:r w:rsidRPr="00293B0E">
        <w:rPr>
          <w:rFonts w:cs="David" w:hint="cs"/>
          <w:rtl/>
        </w:rPr>
        <w:t xml:space="preserve">. כאן למעשה לא מדובר בהפסקת מתכונת השידור </w:t>
      </w:r>
      <w:proofErr w:type="spellStart"/>
      <w:r w:rsidRPr="00293B0E">
        <w:rPr>
          <w:rFonts w:cs="David" w:hint="cs"/>
          <w:rtl/>
        </w:rPr>
        <w:t>הלוויינית</w:t>
      </w:r>
      <w:proofErr w:type="spellEnd"/>
      <w:r w:rsidRPr="00293B0E">
        <w:rPr>
          <w:rFonts w:cs="David" w:hint="cs"/>
          <w:rtl/>
        </w:rPr>
        <w:t xml:space="preserve"> אלא בהוספת מתכונת קרקעית. לטעמי, שני הדברים האלה יכולים  לסייע לנו, בכל מקרה נביא את זה לאשרור - - - </w:t>
      </w:r>
    </w:p>
    <w:p w14:paraId="748674E8" w14:textId="77777777" w:rsidR="00293B0E" w:rsidRPr="00293B0E" w:rsidRDefault="00293B0E" w:rsidP="00293B0E">
      <w:pPr>
        <w:bidi/>
        <w:jc w:val="both"/>
        <w:rPr>
          <w:rFonts w:cs="David" w:hint="cs"/>
          <w:rtl/>
        </w:rPr>
      </w:pPr>
    </w:p>
    <w:p w14:paraId="653FCBEF" w14:textId="77777777" w:rsidR="00293B0E" w:rsidRPr="00293B0E" w:rsidRDefault="00293B0E" w:rsidP="00293B0E">
      <w:pPr>
        <w:bidi/>
        <w:jc w:val="both"/>
        <w:rPr>
          <w:rFonts w:cs="David" w:hint="cs"/>
          <w:rtl/>
        </w:rPr>
      </w:pPr>
      <w:r w:rsidRPr="00293B0E">
        <w:rPr>
          <w:rFonts w:cs="David" w:hint="cs"/>
          <w:u w:val="single"/>
          <w:rtl/>
        </w:rPr>
        <w:t>היו"ר דוד טל:</w:t>
      </w:r>
    </w:p>
    <w:p w14:paraId="5B7F8024" w14:textId="77777777" w:rsidR="00293B0E" w:rsidRPr="00293B0E" w:rsidRDefault="00293B0E" w:rsidP="00293B0E">
      <w:pPr>
        <w:bidi/>
        <w:jc w:val="both"/>
        <w:rPr>
          <w:rFonts w:cs="David" w:hint="cs"/>
          <w:rtl/>
        </w:rPr>
      </w:pPr>
    </w:p>
    <w:p w14:paraId="4563C9A2" w14:textId="77777777" w:rsidR="00293B0E" w:rsidRPr="00293B0E" w:rsidRDefault="00293B0E" w:rsidP="00293B0E">
      <w:pPr>
        <w:bidi/>
        <w:jc w:val="both"/>
        <w:rPr>
          <w:rFonts w:cs="David" w:hint="cs"/>
          <w:rtl/>
        </w:rPr>
      </w:pPr>
      <w:r w:rsidRPr="00293B0E">
        <w:rPr>
          <w:rFonts w:cs="David" w:hint="cs"/>
          <w:rtl/>
        </w:rPr>
        <w:tab/>
        <w:t xml:space="preserve">אשרור החלטת ועדת הכנסת? </w:t>
      </w:r>
    </w:p>
    <w:p w14:paraId="203B1C8D" w14:textId="77777777" w:rsidR="00293B0E" w:rsidRPr="00293B0E" w:rsidRDefault="00293B0E" w:rsidP="00293B0E">
      <w:pPr>
        <w:bidi/>
        <w:jc w:val="both"/>
        <w:rPr>
          <w:rFonts w:cs="David" w:hint="cs"/>
          <w:rtl/>
        </w:rPr>
      </w:pPr>
    </w:p>
    <w:p w14:paraId="16C318C1"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55995B2F" w14:textId="77777777" w:rsidR="00293B0E" w:rsidRPr="00293B0E" w:rsidRDefault="00293B0E" w:rsidP="00293B0E">
      <w:pPr>
        <w:bidi/>
        <w:jc w:val="both"/>
        <w:rPr>
          <w:rFonts w:cs="David" w:hint="cs"/>
          <w:rtl/>
        </w:rPr>
      </w:pPr>
    </w:p>
    <w:p w14:paraId="774C0751" w14:textId="77777777" w:rsidR="00293B0E" w:rsidRPr="00293B0E" w:rsidRDefault="00293B0E" w:rsidP="00293B0E">
      <w:pPr>
        <w:bidi/>
        <w:jc w:val="both"/>
        <w:rPr>
          <w:rFonts w:cs="David" w:hint="cs"/>
          <w:rtl/>
        </w:rPr>
      </w:pPr>
      <w:r w:rsidRPr="00293B0E">
        <w:rPr>
          <w:rFonts w:cs="David" w:hint="cs"/>
          <w:rtl/>
        </w:rPr>
        <w:tab/>
        <w:t xml:space="preserve">כרגע אין לנו יושב ראש מועצה. אני חושבת ששני הדברים האלה שציינתי יכולים לסייע - - - </w:t>
      </w:r>
    </w:p>
    <w:p w14:paraId="3AC1A82F" w14:textId="77777777" w:rsidR="00293B0E" w:rsidRPr="00293B0E" w:rsidRDefault="00293B0E" w:rsidP="00293B0E">
      <w:pPr>
        <w:bidi/>
        <w:jc w:val="both"/>
        <w:rPr>
          <w:rFonts w:cs="David" w:hint="cs"/>
          <w:rtl/>
        </w:rPr>
      </w:pPr>
    </w:p>
    <w:p w14:paraId="325DF35C" w14:textId="77777777" w:rsidR="00293B0E" w:rsidRPr="00293B0E" w:rsidRDefault="00293B0E" w:rsidP="00293B0E">
      <w:pPr>
        <w:bidi/>
        <w:jc w:val="both"/>
        <w:rPr>
          <w:rFonts w:cs="David" w:hint="cs"/>
          <w:rtl/>
        </w:rPr>
      </w:pPr>
      <w:r w:rsidRPr="00293B0E">
        <w:rPr>
          <w:rFonts w:cs="David" w:hint="cs"/>
          <w:u w:val="single"/>
          <w:rtl/>
        </w:rPr>
        <w:t>היו"ר דוד טל:</w:t>
      </w:r>
    </w:p>
    <w:p w14:paraId="594DD38E" w14:textId="77777777" w:rsidR="00293B0E" w:rsidRPr="00293B0E" w:rsidRDefault="00293B0E" w:rsidP="00293B0E">
      <w:pPr>
        <w:bidi/>
        <w:jc w:val="both"/>
        <w:rPr>
          <w:rFonts w:cs="David" w:hint="cs"/>
          <w:rtl/>
        </w:rPr>
      </w:pPr>
    </w:p>
    <w:p w14:paraId="19B9E533" w14:textId="77777777" w:rsidR="00293B0E" w:rsidRPr="00293B0E" w:rsidRDefault="00293B0E" w:rsidP="00293B0E">
      <w:pPr>
        <w:bidi/>
        <w:jc w:val="both"/>
        <w:rPr>
          <w:rFonts w:cs="David" w:hint="cs"/>
          <w:rtl/>
        </w:rPr>
      </w:pPr>
      <w:r w:rsidRPr="00293B0E">
        <w:rPr>
          <w:rFonts w:cs="David" w:hint="cs"/>
          <w:rtl/>
        </w:rPr>
        <w:tab/>
        <w:t xml:space="preserve">מה יקרה אם נמתין עוד חודש ימים? יש דד ליין שאנחנו צריכים לסיים לפני? </w:t>
      </w:r>
    </w:p>
    <w:p w14:paraId="0B9A9D9D" w14:textId="77777777" w:rsidR="00293B0E" w:rsidRPr="00293B0E" w:rsidRDefault="00293B0E" w:rsidP="00293B0E">
      <w:pPr>
        <w:bidi/>
        <w:jc w:val="both"/>
        <w:rPr>
          <w:rFonts w:cs="David" w:hint="cs"/>
          <w:rtl/>
        </w:rPr>
      </w:pPr>
    </w:p>
    <w:p w14:paraId="459D3978"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3BB29B98" w14:textId="77777777" w:rsidR="00293B0E" w:rsidRPr="00293B0E" w:rsidRDefault="00293B0E" w:rsidP="00293B0E">
      <w:pPr>
        <w:bidi/>
        <w:jc w:val="both"/>
        <w:rPr>
          <w:rFonts w:cs="David" w:hint="cs"/>
          <w:rtl/>
        </w:rPr>
      </w:pPr>
    </w:p>
    <w:p w14:paraId="4E07D861" w14:textId="77777777" w:rsidR="00293B0E" w:rsidRPr="00293B0E" w:rsidRDefault="00293B0E" w:rsidP="00293B0E">
      <w:pPr>
        <w:bidi/>
        <w:jc w:val="both"/>
        <w:rPr>
          <w:rFonts w:cs="David" w:hint="cs"/>
          <w:rtl/>
        </w:rPr>
      </w:pPr>
      <w:r w:rsidRPr="00293B0E">
        <w:rPr>
          <w:rFonts w:cs="David" w:hint="cs"/>
          <w:rtl/>
        </w:rPr>
        <w:tab/>
        <w:t xml:space="preserve">לנו אין בעיה עקרונית להמתין. </w:t>
      </w:r>
    </w:p>
    <w:p w14:paraId="1E04E9FE" w14:textId="77777777" w:rsidR="00293B0E" w:rsidRPr="00293B0E" w:rsidRDefault="00293B0E" w:rsidP="00293B0E">
      <w:pPr>
        <w:bidi/>
        <w:jc w:val="both"/>
        <w:rPr>
          <w:rFonts w:cs="David" w:hint="cs"/>
          <w:rtl/>
        </w:rPr>
      </w:pPr>
    </w:p>
    <w:p w14:paraId="3D916634" w14:textId="77777777" w:rsidR="00293B0E" w:rsidRPr="00293B0E" w:rsidRDefault="00293B0E" w:rsidP="00293B0E">
      <w:pPr>
        <w:bidi/>
        <w:jc w:val="both"/>
        <w:rPr>
          <w:rFonts w:cs="David" w:hint="cs"/>
          <w:rtl/>
        </w:rPr>
      </w:pPr>
      <w:r w:rsidRPr="00293B0E">
        <w:rPr>
          <w:rFonts w:cs="David" w:hint="cs"/>
          <w:u w:val="single"/>
          <w:rtl/>
        </w:rPr>
        <w:t>היו"ר דוד טל:</w:t>
      </w:r>
    </w:p>
    <w:p w14:paraId="0E0AA3D3" w14:textId="77777777" w:rsidR="00293B0E" w:rsidRPr="00293B0E" w:rsidRDefault="00293B0E" w:rsidP="00293B0E">
      <w:pPr>
        <w:bidi/>
        <w:jc w:val="both"/>
        <w:rPr>
          <w:rFonts w:cs="David" w:hint="cs"/>
          <w:rtl/>
        </w:rPr>
      </w:pPr>
    </w:p>
    <w:p w14:paraId="493B7B57" w14:textId="77777777" w:rsidR="00293B0E" w:rsidRPr="00293B0E" w:rsidRDefault="00293B0E" w:rsidP="00293B0E">
      <w:pPr>
        <w:bidi/>
        <w:jc w:val="both"/>
        <w:rPr>
          <w:rFonts w:cs="David" w:hint="cs"/>
          <w:rtl/>
        </w:rPr>
      </w:pPr>
      <w:r w:rsidRPr="00293B0E">
        <w:rPr>
          <w:rFonts w:cs="David" w:hint="cs"/>
          <w:rtl/>
        </w:rPr>
        <w:tab/>
        <w:t xml:space="preserve">גברתי היועצת המשפטית? </w:t>
      </w:r>
    </w:p>
    <w:p w14:paraId="09F7A076" w14:textId="77777777" w:rsidR="00293B0E" w:rsidRPr="00293B0E" w:rsidRDefault="00293B0E" w:rsidP="00293B0E">
      <w:pPr>
        <w:bidi/>
        <w:jc w:val="both"/>
        <w:rPr>
          <w:rFonts w:cs="David" w:hint="cs"/>
          <w:rtl/>
        </w:rPr>
      </w:pPr>
      <w:r w:rsidRPr="00293B0E">
        <w:rPr>
          <w:rFonts w:cs="David"/>
          <w:rtl/>
        </w:rPr>
        <w:br w:type="page"/>
      </w:r>
    </w:p>
    <w:p w14:paraId="7BD378E6"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7AD20BEF" w14:textId="77777777" w:rsidR="00293B0E" w:rsidRPr="00293B0E" w:rsidRDefault="00293B0E" w:rsidP="00293B0E">
      <w:pPr>
        <w:bidi/>
        <w:jc w:val="both"/>
        <w:rPr>
          <w:rFonts w:cs="David" w:hint="cs"/>
          <w:rtl/>
        </w:rPr>
      </w:pPr>
    </w:p>
    <w:p w14:paraId="6720BDBE" w14:textId="77777777" w:rsidR="00293B0E" w:rsidRPr="00293B0E" w:rsidRDefault="00293B0E" w:rsidP="00293B0E">
      <w:pPr>
        <w:bidi/>
        <w:jc w:val="both"/>
        <w:rPr>
          <w:rFonts w:cs="David" w:hint="cs"/>
          <w:rtl/>
        </w:rPr>
      </w:pPr>
      <w:r w:rsidRPr="00293B0E">
        <w:rPr>
          <w:rFonts w:cs="David" w:hint="cs"/>
          <w:rtl/>
        </w:rPr>
        <w:tab/>
        <w:t xml:space="preserve">אני אסביר את העניין. כפי שהתחלתי לומר, בהתאם לתיקון 29 לחוק הרשות השנייה, הערוצים שיופצו באמצעות מערך ההפצה הדיגיטאלי החדש, יהיו אותם ערוצים שמלכתחילה החוקים המסמיכים </w:t>
      </w:r>
      <w:r w:rsidRPr="00293B0E">
        <w:rPr>
          <w:rFonts w:cs="David"/>
          <w:rtl/>
        </w:rPr>
        <w:t>–</w:t>
      </w:r>
      <w:r w:rsidRPr="00293B0E">
        <w:rPr>
          <w:rFonts w:cs="David" w:hint="cs"/>
          <w:rtl/>
        </w:rPr>
        <w:t xml:space="preserve"> שמייד אזכיר איזה הם </w:t>
      </w:r>
      <w:r w:rsidRPr="00293B0E">
        <w:rPr>
          <w:rFonts w:cs="David"/>
          <w:rtl/>
        </w:rPr>
        <w:t>–</w:t>
      </w:r>
      <w:r w:rsidRPr="00293B0E">
        <w:rPr>
          <w:rFonts w:cs="David" w:hint="cs"/>
          <w:rtl/>
        </w:rPr>
        <w:t xml:space="preserve"> הקימו אותם כערוצים פתוחים לכלל הציבור. ואלה הם: הערוצים המסחריים המשודרים בהתאם לחוק הרשות השנייה, קרי, ערוץ 2 והערוץ השלישי הידוע כערוץ 10. לכך יכולים להצטרף, בהתאם לבקשה והחלטה של אותם גופים, גם רשות השידור, שמפיצה את שידורי הערוץ הראשון וערוץ 33, וערוץ הכנסת הפועל בהתאם לחוק שידורי טלוויזיה והכנסת.  </w:t>
      </w:r>
    </w:p>
    <w:p w14:paraId="6E1C0DD8" w14:textId="77777777" w:rsidR="00293B0E" w:rsidRPr="00293B0E" w:rsidRDefault="00293B0E" w:rsidP="00293B0E">
      <w:pPr>
        <w:bidi/>
        <w:jc w:val="both"/>
        <w:rPr>
          <w:rFonts w:cs="David" w:hint="cs"/>
          <w:rtl/>
        </w:rPr>
      </w:pPr>
    </w:p>
    <w:p w14:paraId="454BFFEB" w14:textId="77777777" w:rsidR="00293B0E" w:rsidRPr="00293B0E" w:rsidRDefault="00293B0E" w:rsidP="00293B0E">
      <w:pPr>
        <w:bidi/>
        <w:jc w:val="both"/>
        <w:rPr>
          <w:rFonts w:cs="David" w:hint="cs"/>
          <w:u w:val="single"/>
          <w:rtl/>
        </w:rPr>
      </w:pPr>
      <w:r w:rsidRPr="00293B0E">
        <w:rPr>
          <w:rFonts w:cs="David" w:hint="cs"/>
          <w:u w:val="single"/>
          <w:rtl/>
        </w:rPr>
        <w:t>גדעון סער:</w:t>
      </w:r>
    </w:p>
    <w:p w14:paraId="0FA5BC4E" w14:textId="77777777" w:rsidR="00293B0E" w:rsidRPr="00293B0E" w:rsidRDefault="00293B0E" w:rsidP="00293B0E">
      <w:pPr>
        <w:bidi/>
        <w:jc w:val="both"/>
        <w:rPr>
          <w:rFonts w:cs="David" w:hint="cs"/>
          <w:u w:val="single"/>
          <w:rtl/>
        </w:rPr>
      </w:pPr>
    </w:p>
    <w:p w14:paraId="6435BF52" w14:textId="77777777" w:rsidR="00293B0E" w:rsidRPr="00293B0E" w:rsidRDefault="00293B0E" w:rsidP="00293B0E">
      <w:pPr>
        <w:bidi/>
        <w:jc w:val="both"/>
        <w:rPr>
          <w:rFonts w:cs="David" w:hint="cs"/>
          <w:rtl/>
        </w:rPr>
      </w:pPr>
      <w:r w:rsidRPr="00293B0E">
        <w:rPr>
          <w:rFonts w:cs="David" w:hint="cs"/>
          <w:rtl/>
        </w:rPr>
        <w:tab/>
        <w:t xml:space="preserve">את מדברת על החבילות? </w:t>
      </w:r>
    </w:p>
    <w:p w14:paraId="7CF99576" w14:textId="77777777" w:rsidR="00293B0E" w:rsidRPr="00293B0E" w:rsidRDefault="00293B0E" w:rsidP="00293B0E">
      <w:pPr>
        <w:bidi/>
        <w:jc w:val="both"/>
        <w:rPr>
          <w:rFonts w:cs="David" w:hint="cs"/>
          <w:rtl/>
        </w:rPr>
      </w:pPr>
    </w:p>
    <w:p w14:paraId="0DE7C68F"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0FB904A3" w14:textId="77777777" w:rsidR="00293B0E" w:rsidRPr="00293B0E" w:rsidRDefault="00293B0E" w:rsidP="00293B0E">
      <w:pPr>
        <w:bidi/>
        <w:jc w:val="both"/>
        <w:rPr>
          <w:rFonts w:cs="David" w:hint="cs"/>
          <w:rtl/>
        </w:rPr>
      </w:pPr>
    </w:p>
    <w:p w14:paraId="47F3ACE4" w14:textId="77777777" w:rsidR="00293B0E" w:rsidRPr="00293B0E" w:rsidRDefault="00293B0E" w:rsidP="00293B0E">
      <w:pPr>
        <w:bidi/>
        <w:jc w:val="both"/>
        <w:rPr>
          <w:rFonts w:cs="David" w:hint="cs"/>
          <w:rtl/>
        </w:rPr>
      </w:pPr>
      <w:r w:rsidRPr="00293B0E">
        <w:rPr>
          <w:rFonts w:cs="David" w:hint="cs"/>
          <w:rtl/>
        </w:rPr>
        <w:tab/>
        <w:t xml:space="preserve">זאת החבילה של הערוצים שיופצו בסופו של דבר במערך החדש, ערוצים פתוחים: 2, 10, 1, 33 וערוץ הכנסת. </w:t>
      </w:r>
    </w:p>
    <w:p w14:paraId="6A3C9233" w14:textId="77777777" w:rsidR="00293B0E" w:rsidRPr="00293B0E" w:rsidRDefault="00293B0E" w:rsidP="00293B0E">
      <w:pPr>
        <w:bidi/>
        <w:jc w:val="both"/>
        <w:rPr>
          <w:rFonts w:cs="David" w:hint="cs"/>
          <w:rtl/>
        </w:rPr>
      </w:pPr>
    </w:p>
    <w:p w14:paraId="30C19388" w14:textId="77777777" w:rsidR="00293B0E" w:rsidRPr="00293B0E" w:rsidRDefault="00293B0E" w:rsidP="00293B0E">
      <w:pPr>
        <w:bidi/>
        <w:jc w:val="both"/>
        <w:rPr>
          <w:rFonts w:cs="David" w:hint="cs"/>
          <w:rtl/>
        </w:rPr>
      </w:pPr>
      <w:r w:rsidRPr="00293B0E">
        <w:rPr>
          <w:rFonts w:cs="David" w:hint="cs"/>
          <w:u w:val="single"/>
          <w:rtl/>
        </w:rPr>
        <w:t>היו"ר דוד טל:</w:t>
      </w:r>
    </w:p>
    <w:p w14:paraId="0D459C8E" w14:textId="77777777" w:rsidR="00293B0E" w:rsidRPr="00293B0E" w:rsidRDefault="00293B0E" w:rsidP="00293B0E">
      <w:pPr>
        <w:bidi/>
        <w:jc w:val="both"/>
        <w:rPr>
          <w:rFonts w:cs="David" w:hint="cs"/>
          <w:rtl/>
        </w:rPr>
      </w:pPr>
    </w:p>
    <w:p w14:paraId="4293A663" w14:textId="77777777" w:rsidR="00293B0E" w:rsidRPr="00293B0E" w:rsidRDefault="00293B0E" w:rsidP="00293B0E">
      <w:pPr>
        <w:bidi/>
        <w:jc w:val="both"/>
        <w:rPr>
          <w:rFonts w:cs="David" w:hint="cs"/>
          <w:rtl/>
        </w:rPr>
      </w:pPr>
      <w:r w:rsidRPr="00293B0E">
        <w:rPr>
          <w:rFonts w:cs="David" w:hint="cs"/>
          <w:rtl/>
        </w:rPr>
        <w:tab/>
        <w:t xml:space="preserve">ואולי הטלוויזיה החינוכית. </w:t>
      </w:r>
    </w:p>
    <w:p w14:paraId="356303A6" w14:textId="77777777" w:rsidR="00293B0E" w:rsidRPr="00293B0E" w:rsidRDefault="00293B0E" w:rsidP="00293B0E">
      <w:pPr>
        <w:bidi/>
        <w:jc w:val="both"/>
        <w:rPr>
          <w:rFonts w:cs="David" w:hint="cs"/>
          <w:rtl/>
        </w:rPr>
      </w:pPr>
    </w:p>
    <w:p w14:paraId="328FCF6C"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52152D16" w14:textId="77777777" w:rsidR="00293B0E" w:rsidRPr="00293B0E" w:rsidRDefault="00293B0E" w:rsidP="00293B0E">
      <w:pPr>
        <w:bidi/>
        <w:jc w:val="both"/>
        <w:rPr>
          <w:rFonts w:cs="David" w:hint="cs"/>
          <w:rtl/>
        </w:rPr>
      </w:pPr>
    </w:p>
    <w:p w14:paraId="116F9071" w14:textId="77777777" w:rsidR="00293B0E" w:rsidRPr="00293B0E" w:rsidRDefault="00293B0E" w:rsidP="00293B0E">
      <w:pPr>
        <w:bidi/>
        <w:jc w:val="both"/>
        <w:rPr>
          <w:rFonts w:cs="David" w:hint="cs"/>
          <w:rtl/>
        </w:rPr>
      </w:pPr>
      <w:r w:rsidRPr="00293B0E">
        <w:rPr>
          <w:rFonts w:cs="David" w:hint="cs"/>
          <w:rtl/>
        </w:rPr>
        <w:tab/>
        <w:t xml:space="preserve">כרגע לא. </w:t>
      </w:r>
    </w:p>
    <w:p w14:paraId="000504AA" w14:textId="77777777" w:rsidR="00293B0E" w:rsidRPr="00293B0E" w:rsidRDefault="00293B0E" w:rsidP="00293B0E">
      <w:pPr>
        <w:bidi/>
        <w:jc w:val="both"/>
        <w:rPr>
          <w:rFonts w:cs="David" w:hint="cs"/>
          <w:rtl/>
        </w:rPr>
      </w:pPr>
    </w:p>
    <w:p w14:paraId="5B90976B" w14:textId="77777777" w:rsidR="00293B0E" w:rsidRPr="00293B0E" w:rsidRDefault="00293B0E" w:rsidP="00293B0E">
      <w:pPr>
        <w:bidi/>
        <w:jc w:val="both"/>
        <w:rPr>
          <w:rFonts w:cs="David" w:hint="cs"/>
          <w:rtl/>
        </w:rPr>
      </w:pPr>
      <w:r w:rsidRPr="00293B0E">
        <w:rPr>
          <w:rFonts w:cs="David" w:hint="cs"/>
          <w:u w:val="single"/>
          <w:rtl/>
        </w:rPr>
        <w:t>היו"ר דוד טל:</w:t>
      </w:r>
    </w:p>
    <w:p w14:paraId="550DBD69" w14:textId="77777777" w:rsidR="00293B0E" w:rsidRPr="00293B0E" w:rsidRDefault="00293B0E" w:rsidP="00293B0E">
      <w:pPr>
        <w:bidi/>
        <w:jc w:val="both"/>
        <w:rPr>
          <w:rFonts w:cs="David" w:hint="cs"/>
          <w:rtl/>
        </w:rPr>
      </w:pPr>
    </w:p>
    <w:p w14:paraId="0B284F2C" w14:textId="77777777" w:rsidR="00293B0E" w:rsidRPr="00293B0E" w:rsidRDefault="00293B0E" w:rsidP="00293B0E">
      <w:pPr>
        <w:bidi/>
        <w:jc w:val="both"/>
        <w:rPr>
          <w:rFonts w:cs="David" w:hint="cs"/>
          <w:rtl/>
        </w:rPr>
      </w:pPr>
      <w:r w:rsidRPr="00293B0E">
        <w:rPr>
          <w:rFonts w:cs="David" w:hint="cs"/>
          <w:rtl/>
        </w:rPr>
        <w:tab/>
        <w:t xml:space="preserve">אמרתי אולי. </w:t>
      </w:r>
    </w:p>
    <w:p w14:paraId="2471FF49" w14:textId="77777777" w:rsidR="00293B0E" w:rsidRPr="00293B0E" w:rsidRDefault="00293B0E" w:rsidP="00293B0E">
      <w:pPr>
        <w:bidi/>
        <w:jc w:val="both"/>
        <w:rPr>
          <w:rFonts w:cs="David" w:hint="cs"/>
          <w:rtl/>
        </w:rPr>
      </w:pPr>
    </w:p>
    <w:p w14:paraId="445B651E"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01430253" w14:textId="77777777" w:rsidR="00293B0E" w:rsidRPr="00293B0E" w:rsidRDefault="00293B0E" w:rsidP="00293B0E">
      <w:pPr>
        <w:bidi/>
        <w:jc w:val="both"/>
        <w:rPr>
          <w:rFonts w:cs="David" w:hint="cs"/>
          <w:rtl/>
        </w:rPr>
      </w:pPr>
    </w:p>
    <w:p w14:paraId="02BCD624" w14:textId="77777777" w:rsidR="00293B0E" w:rsidRPr="00293B0E" w:rsidRDefault="00293B0E" w:rsidP="00293B0E">
      <w:pPr>
        <w:bidi/>
        <w:jc w:val="both"/>
        <w:rPr>
          <w:rFonts w:cs="David" w:hint="cs"/>
          <w:rtl/>
        </w:rPr>
      </w:pPr>
      <w:r w:rsidRPr="00293B0E">
        <w:rPr>
          <w:rFonts w:cs="David" w:hint="cs"/>
          <w:rtl/>
        </w:rPr>
        <w:tab/>
        <w:t xml:space="preserve">אני מדברת על מה שקיים כרגע בהתאם לחוק, יש הצעות לתיקון חוק הרשות השנייה כדי לצרף למערך הזה ערוצים נוספים, בין היתר, את ערוץ 23, שהוא ערוץ הטלוויזיה החינוכית. יש כאלה שמבקשים להוסיף עוד ערוצים, ערוצים ייעודיים כמו ערוץ המוסיקה, הערוץ הרוסי, אבל כרגע הם לא על השולחן. </w:t>
      </w:r>
    </w:p>
    <w:p w14:paraId="216FC819" w14:textId="77777777" w:rsidR="00293B0E" w:rsidRPr="00293B0E" w:rsidRDefault="00293B0E" w:rsidP="00293B0E">
      <w:pPr>
        <w:bidi/>
        <w:jc w:val="both"/>
        <w:rPr>
          <w:rFonts w:cs="David" w:hint="cs"/>
          <w:rtl/>
        </w:rPr>
      </w:pPr>
    </w:p>
    <w:p w14:paraId="585C1BB7" w14:textId="77777777" w:rsidR="00293B0E" w:rsidRPr="00293B0E" w:rsidRDefault="00293B0E" w:rsidP="00293B0E">
      <w:pPr>
        <w:bidi/>
        <w:jc w:val="both"/>
        <w:rPr>
          <w:rFonts w:cs="David" w:hint="cs"/>
          <w:rtl/>
        </w:rPr>
      </w:pPr>
      <w:r w:rsidRPr="00293B0E">
        <w:rPr>
          <w:rFonts w:cs="David" w:hint="cs"/>
          <w:rtl/>
        </w:rPr>
        <w:tab/>
        <w:t xml:space="preserve">קובע החוק כדלקמן, המימון להקמת המערך הקיים ייעשה מתמלוגי הזכייניות של הרשות השנייה. בעצם, על חשבון המדינה, הם יקוזזו מהתמלוגים. ככל שהכנסת ורשות השידור יודיעו על הצטרפותן למערך הזה עד 15 באפריל, וזה קביעת החוק, הן תהיינה פטורות מתשלום עבור ההקמה. הן לא יצטרכו לשלם כי הרשות השנייה מלכתחילה תקים מערך כזה, שניתן יהיה להפיץ באמצעותו את כל חמשת הערוצים האלה. בשלב מאוחר יותר, אם ההודעה להצטרפות תינתן במועד מאוחר יותר, הרשות השנייה תהיה רשאית לדרוש מרשות השידור או מהכנסת, לפי העניין, את התוספת בשל עיבוי מערך ההפצה. לכן התאריך הזה הוא תאריך משמעותי מבחינת החוק. </w:t>
      </w:r>
    </w:p>
    <w:p w14:paraId="60A0289D" w14:textId="77777777" w:rsidR="00293B0E" w:rsidRPr="00293B0E" w:rsidRDefault="00293B0E" w:rsidP="00293B0E">
      <w:pPr>
        <w:bidi/>
        <w:jc w:val="both"/>
        <w:rPr>
          <w:rFonts w:cs="David" w:hint="cs"/>
          <w:rtl/>
        </w:rPr>
      </w:pPr>
    </w:p>
    <w:p w14:paraId="7B42EB32" w14:textId="77777777" w:rsidR="00293B0E" w:rsidRPr="00293B0E" w:rsidRDefault="00293B0E" w:rsidP="00293B0E">
      <w:pPr>
        <w:bidi/>
        <w:jc w:val="both"/>
        <w:rPr>
          <w:rFonts w:cs="David" w:hint="cs"/>
          <w:rtl/>
        </w:rPr>
      </w:pPr>
      <w:r w:rsidRPr="00293B0E">
        <w:rPr>
          <w:rFonts w:cs="David" w:hint="cs"/>
          <w:u w:val="single"/>
          <w:rtl/>
        </w:rPr>
        <w:t>היו"ר דוד טל:</w:t>
      </w:r>
    </w:p>
    <w:p w14:paraId="5145C709" w14:textId="77777777" w:rsidR="00293B0E" w:rsidRPr="00293B0E" w:rsidRDefault="00293B0E" w:rsidP="00293B0E">
      <w:pPr>
        <w:bidi/>
        <w:jc w:val="both"/>
        <w:rPr>
          <w:rFonts w:cs="David" w:hint="cs"/>
          <w:rtl/>
        </w:rPr>
      </w:pPr>
    </w:p>
    <w:p w14:paraId="7CF1976E" w14:textId="77777777" w:rsidR="00293B0E" w:rsidRPr="00293B0E" w:rsidRDefault="00293B0E" w:rsidP="00293B0E">
      <w:pPr>
        <w:bidi/>
        <w:jc w:val="both"/>
        <w:rPr>
          <w:rFonts w:cs="David" w:hint="cs"/>
          <w:rtl/>
        </w:rPr>
      </w:pPr>
      <w:r w:rsidRPr="00293B0E">
        <w:rPr>
          <w:rFonts w:cs="David" w:hint="cs"/>
          <w:rtl/>
        </w:rPr>
        <w:tab/>
        <w:t xml:space="preserve">כדי למנוע שאנחנו נשלם השתתפות בעבור ההקמה. </w:t>
      </w:r>
    </w:p>
    <w:p w14:paraId="5B4B5E21" w14:textId="77777777" w:rsidR="00293B0E" w:rsidRPr="00293B0E" w:rsidRDefault="00293B0E" w:rsidP="00293B0E">
      <w:pPr>
        <w:bidi/>
        <w:jc w:val="both"/>
        <w:rPr>
          <w:rFonts w:cs="David" w:hint="cs"/>
          <w:rtl/>
        </w:rPr>
      </w:pPr>
    </w:p>
    <w:p w14:paraId="75670BE6"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0D4076AF" w14:textId="77777777" w:rsidR="00293B0E" w:rsidRPr="00293B0E" w:rsidRDefault="00293B0E" w:rsidP="00293B0E">
      <w:pPr>
        <w:bidi/>
        <w:jc w:val="both"/>
        <w:rPr>
          <w:rFonts w:cs="David" w:hint="cs"/>
          <w:rtl/>
        </w:rPr>
      </w:pPr>
    </w:p>
    <w:p w14:paraId="7D15E26D" w14:textId="77777777" w:rsidR="00293B0E" w:rsidRPr="00293B0E" w:rsidRDefault="00293B0E" w:rsidP="00293B0E">
      <w:pPr>
        <w:bidi/>
        <w:jc w:val="both"/>
        <w:rPr>
          <w:rFonts w:cs="David" w:hint="cs"/>
          <w:rtl/>
        </w:rPr>
      </w:pPr>
      <w:r w:rsidRPr="00293B0E">
        <w:rPr>
          <w:rFonts w:cs="David" w:hint="cs"/>
          <w:rtl/>
        </w:rPr>
        <w:tab/>
        <w:t xml:space="preserve">השתתפות עלות ההקמה. בכל מקרה, הכנסת תצטרך, לאחר מכן, לשאת בעלות ההפצה. כפי שציטט היושב ראש, סעיף 14 לחוק שידורי טלוויזיה מהכנסת קובע, ששידורי ערוץ הכנסת יופצו באמצעות לווין. ההפצה פתוחה </w:t>
      </w:r>
      <w:proofErr w:type="spellStart"/>
      <w:r w:rsidRPr="00293B0E">
        <w:rPr>
          <w:rFonts w:cs="David" w:hint="cs"/>
          <w:rtl/>
        </w:rPr>
        <w:t>לוויינית</w:t>
      </w:r>
      <w:proofErr w:type="spellEnd"/>
      <w:r w:rsidRPr="00293B0E">
        <w:rPr>
          <w:rFonts w:cs="David" w:hint="cs"/>
          <w:rtl/>
        </w:rPr>
        <w:t xml:space="preserve">. ההפצה הקרקעית, אומנם בגיבוי הפצה </w:t>
      </w:r>
      <w:proofErr w:type="spellStart"/>
      <w:r w:rsidRPr="00293B0E">
        <w:rPr>
          <w:rFonts w:cs="David" w:hint="cs"/>
          <w:rtl/>
        </w:rPr>
        <w:t>לווינית</w:t>
      </w:r>
      <w:proofErr w:type="spellEnd"/>
      <w:r w:rsidRPr="00293B0E">
        <w:rPr>
          <w:rFonts w:cs="David" w:hint="cs"/>
          <w:rtl/>
        </w:rPr>
        <w:t xml:space="preserve">, תמשיך להיות אותו גיבוי, לכן אפשר היה לומר, שלא מדובר בשינוי שיטת ההפצה אלא בתוספת של שיטת הפצה אחרת ולכן לא היה צורך לקבל החלטת מועצה, שצריכה לקבל אישור ועדת הכנסת. </w:t>
      </w:r>
    </w:p>
    <w:p w14:paraId="4B9C5B0B" w14:textId="77777777" w:rsidR="00293B0E" w:rsidRPr="00293B0E" w:rsidRDefault="00293B0E" w:rsidP="00293B0E">
      <w:pPr>
        <w:bidi/>
        <w:jc w:val="both"/>
        <w:rPr>
          <w:rFonts w:cs="David" w:hint="cs"/>
          <w:rtl/>
        </w:rPr>
      </w:pPr>
    </w:p>
    <w:p w14:paraId="485DA11E" w14:textId="77777777" w:rsidR="00293B0E" w:rsidRPr="00293B0E" w:rsidRDefault="00293B0E" w:rsidP="00293B0E">
      <w:pPr>
        <w:bidi/>
        <w:jc w:val="both"/>
        <w:rPr>
          <w:rFonts w:cs="David" w:hint="cs"/>
          <w:rtl/>
        </w:rPr>
      </w:pPr>
      <w:r w:rsidRPr="00293B0E">
        <w:rPr>
          <w:rFonts w:cs="David" w:hint="cs"/>
          <w:u w:val="single"/>
          <w:rtl/>
        </w:rPr>
        <w:t>היו"ר דוד טל:</w:t>
      </w:r>
    </w:p>
    <w:p w14:paraId="4AFAD9DC" w14:textId="77777777" w:rsidR="00293B0E" w:rsidRPr="00293B0E" w:rsidRDefault="00293B0E" w:rsidP="00293B0E">
      <w:pPr>
        <w:bidi/>
        <w:jc w:val="both"/>
        <w:rPr>
          <w:rFonts w:cs="David" w:hint="cs"/>
          <w:rtl/>
        </w:rPr>
      </w:pPr>
    </w:p>
    <w:p w14:paraId="14849E39" w14:textId="77777777" w:rsidR="00293B0E" w:rsidRPr="00293B0E" w:rsidRDefault="00293B0E" w:rsidP="00293B0E">
      <w:pPr>
        <w:bidi/>
        <w:jc w:val="both"/>
        <w:rPr>
          <w:rFonts w:cs="David" w:hint="cs"/>
          <w:rtl/>
        </w:rPr>
      </w:pPr>
      <w:r w:rsidRPr="00293B0E">
        <w:rPr>
          <w:rFonts w:cs="David" w:hint="cs"/>
          <w:rtl/>
        </w:rPr>
        <w:tab/>
        <w:t xml:space="preserve">נציגת המועצה, מועצת הכבלים מתכנסת? </w:t>
      </w:r>
    </w:p>
    <w:p w14:paraId="3EB6A741" w14:textId="77777777" w:rsidR="00293B0E" w:rsidRPr="00293B0E" w:rsidRDefault="00293B0E" w:rsidP="00293B0E">
      <w:pPr>
        <w:bidi/>
        <w:jc w:val="both"/>
        <w:rPr>
          <w:rFonts w:cs="David" w:hint="cs"/>
          <w:rtl/>
        </w:rPr>
      </w:pPr>
    </w:p>
    <w:p w14:paraId="003B4B73"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7DCA1E4A" w14:textId="77777777" w:rsidR="00293B0E" w:rsidRPr="00293B0E" w:rsidRDefault="00293B0E" w:rsidP="00293B0E">
      <w:pPr>
        <w:bidi/>
        <w:jc w:val="both"/>
        <w:rPr>
          <w:rFonts w:cs="David" w:hint="cs"/>
          <w:rtl/>
        </w:rPr>
      </w:pPr>
    </w:p>
    <w:p w14:paraId="4DF900D5" w14:textId="77777777" w:rsidR="00293B0E" w:rsidRPr="00293B0E" w:rsidRDefault="00293B0E" w:rsidP="00293B0E">
      <w:pPr>
        <w:bidi/>
        <w:jc w:val="both"/>
        <w:rPr>
          <w:rFonts w:cs="David" w:hint="cs"/>
          <w:rtl/>
        </w:rPr>
      </w:pPr>
      <w:r w:rsidRPr="00293B0E">
        <w:rPr>
          <w:rFonts w:cs="David" w:hint="cs"/>
          <w:rtl/>
        </w:rPr>
        <w:tab/>
        <w:t xml:space="preserve">המועצה לא מתכנסת נכון להיום. </w:t>
      </w:r>
    </w:p>
    <w:p w14:paraId="64A1CEA8" w14:textId="77777777" w:rsidR="00293B0E" w:rsidRPr="00293B0E" w:rsidRDefault="00293B0E" w:rsidP="00293B0E">
      <w:pPr>
        <w:bidi/>
        <w:jc w:val="both"/>
        <w:rPr>
          <w:rFonts w:cs="David" w:hint="cs"/>
          <w:rtl/>
        </w:rPr>
      </w:pPr>
    </w:p>
    <w:p w14:paraId="2E81F6B9" w14:textId="77777777" w:rsidR="00293B0E" w:rsidRPr="00293B0E" w:rsidRDefault="00293B0E" w:rsidP="00293B0E">
      <w:pPr>
        <w:bidi/>
        <w:jc w:val="both"/>
        <w:rPr>
          <w:rFonts w:cs="David" w:hint="cs"/>
          <w:rtl/>
        </w:rPr>
      </w:pPr>
      <w:r w:rsidRPr="00293B0E">
        <w:rPr>
          <w:rFonts w:cs="David" w:hint="cs"/>
          <w:u w:val="single"/>
          <w:rtl/>
        </w:rPr>
        <w:t>היו"ר דוד טל:</w:t>
      </w:r>
    </w:p>
    <w:p w14:paraId="4AE2DC11" w14:textId="77777777" w:rsidR="00293B0E" w:rsidRPr="00293B0E" w:rsidRDefault="00293B0E" w:rsidP="00293B0E">
      <w:pPr>
        <w:bidi/>
        <w:jc w:val="both"/>
        <w:rPr>
          <w:rFonts w:cs="David" w:hint="cs"/>
          <w:rtl/>
        </w:rPr>
      </w:pPr>
    </w:p>
    <w:p w14:paraId="7C214F3D" w14:textId="77777777" w:rsidR="00293B0E" w:rsidRPr="00293B0E" w:rsidRDefault="00293B0E" w:rsidP="00293B0E">
      <w:pPr>
        <w:bidi/>
        <w:jc w:val="both"/>
        <w:rPr>
          <w:rFonts w:cs="David" w:hint="cs"/>
          <w:rtl/>
        </w:rPr>
      </w:pPr>
      <w:r w:rsidRPr="00293B0E">
        <w:rPr>
          <w:rFonts w:cs="David" w:hint="cs"/>
          <w:rtl/>
        </w:rPr>
        <w:tab/>
        <w:t xml:space="preserve">זאת אומרת, גם לא מקבלת החלטות. </w:t>
      </w:r>
    </w:p>
    <w:p w14:paraId="24E9D9E9" w14:textId="77777777" w:rsidR="00293B0E" w:rsidRPr="00293B0E" w:rsidRDefault="00293B0E" w:rsidP="00293B0E">
      <w:pPr>
        <w:bidi/>
        <w:jc w:val="both"/>
        <w:rPr>
          <w:rFonts w:cs="David" w:hint="cs"/>
          <w:rtl/>
        </w:rPr>
      </w:pPr>
    </w:p>
    <w:p w14:paraId="3A599823"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1A2E3E0D" w14:textId="77777777" w:rsidR="00293B0E" w:rsidRPr="00293B0E" w:rsidRDefault="00293B0E" w:rsidP="00293B0E">
      <w:pPr>
        <w:bidi/>
        <w:jc w:val="both"/>
        <w:rPr>
          <w:rFonts w:cs="David" w:hint="cs"/>
          <w:rtl/>
        </w:rPr>
      </w:pPr>
    </w:p>
    <w:p w14:paraId="7B0F2933" w14:textId="77777777" w:rsidR="00293B0E" w:rsidRPr="00293B0E" w:rsidRDefault="00293B0E" w:rsidP="00293B0E">
      <w:pPr>
        <w:bidi/>
        <w:jc w:val="both"/>
        <w:rPr>
          <w:rFonts w:cs="David" w:hint="cs"/>
          <w:rtl/>
        </w:rPr>
      </w:pPr>
      <w:r w:rsidRPr="00293B0E">
        <w:rPr>
          <w:rFonts w:cs="David" w:hint="cs"/>
          <w:rtl/>
        </w:rPr>
        <w:tab/>
        <w:t xml:space="preserve">נכון. </w:t>
      </w:r>
    </w:p>
    <w:p w14:paraId="0FAC7760" w14:textId="77777777" w:rsidR="00293B0E" w:rsidRPr="00293B0E" w:rsidRDefault="00293B0E" w:rsidP="00293B0E">
      <w:pPr>
        <w:bidi/>
        <w:jc w:val="both"/>
        <w:rPr>
          <w:rFonts w:cs="David" w:hint="cs"/>
          <w:rtl/>
        </w:rPr>
      </w:pPr>
    </w:p>
    <w:p w14:paraId="666C5C70" w14:textId="77777777" w:rsidR="00293B0E" w:rsidRPr="00293B0E" w:rsidRDefault="00293B0E" w:rsidP="00293B0E">
      <w:pPr>
        <w:bidi/>
        <w:jc w:val="both"/>
        <w:rPr>
          <w:rFonts w:cs="David" w:hint="cs"/>
          <w:rtl/>
        </w:rPr>
      </w:pPr>
      <w:r w:rsidRPr="00293B0E">
        <w:rPr>
          <w:rFonts w:cs="David" w:hint="cs"/>
          <w:u w:val="single"/>
          <w:rtl/>
        </w:rPr>
        <w:t>היו"ר דוד טל:</w:t>
      </w:r>
    </w:p>
    <w:p w14:paraId="6623283A" w14:textId="77777777" w:rsidR="00293B0E" w:rsidRPr="00293B0E" w:rsidRDefault="00293B0E" w:rsidP="00293B0E">
      <w:pPr>
        <w:bidi/>
        <w:jc w:val="both"/>
        <w:rPr>
          <w:rFonts w:cs="David" w:hint="cs"/>
          <w:rtl/>
        </w:rPr>
      </w:pPr>
    </w:p>
    <w:p w14:paraId="6DCB165B" w14:textId="77777777" w:rsidR="00293B0E" w:rsidRPr="00293B0E" w:rsidRDefault="00293B0E" w:rsidP="00293B0E">
      <w:pPr>
        <w:bidi/>
        <w:jc w:val="both"/>
        <w:rPr>
          <w:rFonts w:cs="David" w:hint="cs"/>
          <w:rtl/>
        </w:rPr>
      </w:pPr>
      <w:r w:rsidRPr="00293B0E">
        <w:rPr>
          <w:rFonts w:cs="David" w:hint="cs"/>
          <w:rtl/>
        </w:rPr>
        <w:tab/>
        <w:t xml:space="preserve">את רוצה לומר, שבעצם כל העסק הזה משותק. מי מעכב את המינוי? </w:t>
      </w:r>
    </w:p>
    <w:p w14:paraId="2325805F" w14:textId="77777777" w:rsidR="00293B0E" w:rsidRPr="00293B0E" w:rsidRDefault="00293B0E" w:rsidP="00293B0E">
      <w:pPr>
        <w:bidi/>
        <w:jc w:val="both"/>
        <w:rPr>
          <w:rFonts w:cs="David" w:hint="cs"/>
          <w:rtl/>
        </w:rPr>
      </w:pPr>
    </w:p>
    <w:p w14:paraId="70BA71C8"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3BAC0B7B" w14:textId="77777777" w:rsidR="00293B0E" w:rsidRPr="00293B0E" w:rsidRDefault="00293B0E" w:rsidP="00293B0E">
      <w:pPr>
        <w:bidi/>
        <w:jc w:val="both"/>
        <w:rPr>
          <w:rFonts w:cs="David" w:hint="cs"/>
          <w:rtl/>
        </w:rPr>
      </w:pPr>
    </w:p>
    <w:p w14:paraId="5241310B" w14:textId="77777777" w:rsidR="00293B0E" w:rsidRPr="00293B0E" w:rsidRDefault="00293B0E" w:rsidP="00293B0E">
      <w:pPr>
        <w:bidi/>
        <w:jc w:val="both"/>
        <w:rPr>
          <w:rFonts w:cs="David" w:hint="cs"/>
          <w:rtl/>
        </w:rPr>
      </w:pPr>
      <w:r w:rsidRPr="00293B0E">
        <w:rPr>
          <w:rFonts w:cs="David" w:hint="cs"/>
          <w:rtl/>
        </w:rPr>
        <w:tab/>
        <w:t xml:space="preserve">כרגע אנחנו נמצאים בשלב סופי, ועדת האיתור כבר ראיינה מועמדים. </w:t>
      </w:r>
    </w:p>
    <w:p w14:paraId="2A035827" w14:textId="77777777" w:rsidR="00293B0E" w:rsidRPr="00293B0E" w:rsidRDefault="00293B0E" w:rsidP="00293B0E">
      <w:pPr>
        <w:bidi/>
        <w:jc w:val="both"/>
        <w:rPr>
          <w:rFonts w:cs="David" w:hint="cs"/>
          <w:rtl/>
        </w:rPr>
      </w:pPr>
    </w:p>
    <w:p w14:paraId="5D598BE2" w14:textId="77777777" w:rsidR="00293B0E" w:rsidRPr="00293B0E" w:rsidRDefault="00293B0E" w:rsidP="00293B0E">
      <w:pPr>
        <w:bidi/>
        <w:jc w:val="both"/>
        <w:rPr>
          <w:rFonts w:cs="David" w:hint="cs"/>
          <w:rtl/>
        </w:rPr>
      </w:pPr>
      <w:r w:rsidRPr="00293B0E">
        <w:rPr>
          <w:rFonts w:cs="David" w:hint="cs"/>
          <w:u w:val="single"/>
          <w:rtl/>
        </w:rPr>
        <w:t>היו"ר דוד טל:</w:t>
      </w:r>
    </w:p>
    <w:p w14:paraId="4F585463" w14:textId="77777777" w:rsidR="00293B0E" w:rsidRPr="00293B0E" w:rsidRDefault="00293B0E" w:rsidP="00293B0E">
      <w:pPr>
        <w:bidi/>
        <w:jc w:val="both"/>
        <w:rPr>
          <w:rFonts w:cs="David" w:hint="cs"/>
          <w:rtl/>
        </w:rPr>
      </w:pPr>
    </w:p>
    <w:p w14:paraId="0AAA3A67" w14:textId="77777777" w:rsidR="00293B0E" w:rsidRPr="00293B0E" w:rsidRDefault="00293B0E" w:rsidP="00293B0E">
      <w:pPr>
        <w:bidi/>
        <w:jc w:val="both"/>
        <w:rPr>
          <w:rFonts w:cs="David" w:hint="cs"/>
          <w:rtl/>
        </w:rPr>
      </w:pPr>
      <w:r w:rsidRPr="00293B0E">
        <w:rPr>
          <w:rFonts w:cs="David" w:hint="cs"/>
          <w:rtl/>
        </w:rPr>
        <w:tab/>
        <w:t xml:space="preserve">כמה זמן אין יושב ראש מועצה? </w:t>
      </w:r>
    </w:p>
    <w:p w14:paraId="3F8F2C21" w14:textId="77777777" w:rsidR="00293B0E" w:rsidRPr="00293B0E" w:rsidRDefault="00293B0E" w:rsidP="00293B0E">
      <w:pPr>
        <w:bidi/>
        <w:jc w:val="both"/>
        <w:rPr>
          <w:rFonts w:cs="David" w:hint="cs"/>
          <w:rtl/>
        </w:rPr>
      </w:pPr>
    </w:p>
    <w:p w14:paraId="729CB5FE"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00FEC079" w14:textId="77777777" w:rsidR="00293B0E" w:rsidRPr="00293B0E" w:rsidRDefault="00293B0E" w:rsidP="00293B0E">
      <w:pPr>
        <w:bidi/>
        <w:jc w:val="both"/>
        <w:rPr>
          <w:rFonts w:cs="David" w:hint="cs"/>
          <w:rtl/>
        </w:rPr>
      </w:pPr>
    </w:p>
    <w:p w14:paraId="482A8459" w14:textId="77777777" w:rsidR="00293B0E" w:rsidRPr="00293B0E" w:rsidRDefault="00293B0E" w:rsidP="00293B0E">
      <w:pPr>
        <w:bidi/>
        <w:jc w:val="both"/>
        <w:rPr>
          <w:rFonts w:cs="David" w:hint="cs"/>
          <w:rtl/>
        </w:rPr>
      </w:pPr>
      <w:r w:rsidRPr="00293B0E">
        <w:rPr>
          <w:rFonts w:cs="David" w:hint="cs"/>
          <w:rtl/>
        </w:rPr>
        <w:tab/>
        <w:t xml:space="preserve">מאז שהסתיים המינוי של ממלא המקום, מ-17 בפברואר לא נמצא שם ממלא המקום. </w:t>
      </w:r>
    </w:p>
    <w:p w14:paraId="2224327C" w14:textId="77777777" w:rsidR="00293B0E" w:rsidRPr="00293B0E" w:rsidRDefault="00293B0E" w:rsidP="00293B0E">
      <w:pPr>
        <w:bidi/>
        <w:jc w:val="both"/>
        <w:rPr>
          <w:rFonts w:cs="David" w:hint="cs"/>
          <w:rtl/>
        </w:rPr>
      </w:pPr>
    </w:p>
    <w:p w14:paraId="61B1906B" w14:textId="77777777" w:rsidR="00293B0E" w:rsidRPr="00293B0E" w:rsidRDefault="00293B0E" w:rsidP="00293B0E">
      <w:pPr>
        <w:bidi/>
        <w:jc w:val="both"/>
        <w:rPr>
          <w:rFonts w:cs="David" w:hint="cs"/>
          <w:rtl/>
        </w:rPr>
      </w:pPr>
      <w:r w:rsidRPr="00293B0E">
        <w:rPr>
          <w:rFonts w:cs="David" w:hint="cs"/>
          <w:u w:val="single"/>
          <w:rtl/>
        </w:rPr>
        <w:t>היו"ר דוד טל:</w:t>
      </w:r>
    </w:p>
    <w:p w14:paraId="73FE3CBF" w14:textId="77777777" w:rsidR="00293B0E" w:rsidRPr="00293B0E" w:rsidRDefault="00293B0E" w:rsidP="00293B0E">
      <w:pPr>
        <w:bidi/>
        <w:jc w:val="both"/>
        <w:rPr>
          <w:rFonts w:cs="David" w:hint="cs"/>
          <w:rtl/>
        </w:rPr>
      </w:pPr>
    </w:p>
    <w:p w14:paraId="7B6D7075" w14:textId="77777777" w:rsidR="00293B0E" w:rsidRPr="00293B0E" w:rsidRDefault="00293B0E" w:rsidP="00293B0E">
      <w:pPr>
        <w:bidi/>
        <w:jc w:val="both"/>
        <w:rPr>
          <w:rFonts w:cs="David" w:hint="cs"/>
          <w:rtl/>
        </w:rPr>
      </w:pPr>
      <w:r w:rsidRPr="00293B0E">
        <w:rPr>
          <w:rFonts w:cs="David" w:hint="cs"/>
          <w:rtl/>
        </w:rPr>
        <w:tab/>
        <w:t xml:space="preserve">למה הוא לא ממשיך, בגלל חוות הדעת של היועץ המשפטי לממשלה? </w:t>
      </w:r>
    </w:p>
    <w:p w14:paraId="3080291F" w14:textId="77777777" w:rsidR="00293B0E" w:rsidRPr="00293B0E" w:rsidRDefault="00293B0E" w:rsidP="00293B0E">
      <w:pPr>
        <w:bidi/>
        <w:jc w:val="both"/>
        <w:rPr>
          <w:rFonts w:cs="David" w:hint="cs"/>
          <w:rtl/>
        </w:rPr>
      </w:pPr>
    </w:p>
    <w:p w14:paraId="3FB66467"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53368A99" w14:textId="77777777" w:rsidR="00293B0E" w:rsidRPr="00293B0E" w:rsidRDefault="00293B0E" w:rsidP="00293B0E">
      <w:pPr>
        <w:bidi/>
        <w:jc w:val="both"/>
        <w:rPr>
          <w:rFonts w:cs="David" w:hint="cs"/>
          <w:rtl/>
        </w:rPr>
      </w:pPr>
    </w:p>
    <w:p w14:paraId="6E6FFED9" w14:textId="77777777" w:rsidR="00293B0E" w:rsidRPr="00293B0E" w:rsidRDefault="00293B0E" w:rsidP="00293B0E">
      <w:pPr>
        <w:bidi/>
        <w:jc w:val="both"/>
        <w:rPr>
          <w:rFonts w:cs="David" w:hint="cs"/>
          <w:rtl/>
        </w:rPr>
      </w:pPr>
      <w:r w:rsidRPr="00293B0E">
        <w:rPr>
          <w:rFonts w:cs="David" w:hint="cs"/>
          <w:rtl/>
        </w:rPr>
        <w:tab/>
        <w:t xml:space="preserve">היות והחוק קובע תקופה מקסימאלית של שנה למינוי ממלא מקום והתקופה הזאת חלפה. במשך שנה היה ממלא מקום. </w:t>
      </w:r>
    </w:p>
    <w:p w14:paraId="5990C0EB" w14:textId="77777777" w:rsidR="00293B0E" w:rsidRPr="00293B0E" w:rsidRDefault="00293B0E" w:rsidP="00293B0E">
      <w:pPr>
        <w:bidi/>
        <w:jc w:val="both"/>
        <w:rPr>
          <w:rFonts w:cs="David" w:hint="cs"/>
          <w:rtl/>
        </w:rPr>
      </w:pPr>
    </w:p>
    <w:p w14:paraId="2145DB67" w14:textId="77777777" w:rsidR="00293B0E" w:rsidRPr="00293B0E" w:rsidRDefault="00293B0E" w:rsidP="00293B0E">
      <w:pPr>
        <w:bidi/>
        <w:jc w:val="both"/>
        <w:rPr>
          <w:rFonts w:cs="David" w:hint="cs"/>
          <w:rtl/>
        </w:rPr>
      </w:pPr>
      <w:r w:rsidRPr="00293B0E">
        <w:rPr>
          <w:rFonts w:cs="David" w:hint="cs"/>
          <w:u w:val="single"/>
          <w:rtl/>
        </w:rPr>
        <w:t>היו"ר דוד טל:</w:t>
      </w:r>
    </w:p>
    <w:p w14:paraId="0FFEC4B4" w14:textId="77777777" w:rsidR="00293B0E" w:rsidRPr="00293B0E" w:rsidRDefault="00293B0E" w:rsidP="00293B0E">
      <w:pPr>
        <w:bidi/>
        <w:jc w:val="both"/>
        <w:rPr>
          <w:rFonts w:cs="David" w:hint="cs"/>
          <w:rtl/>
        </w:rPr>
      </w:pPr>
    </w:p>
    <w:p w14:paraId="3BCCEF67" w14:textId="77777777" w:rsidR="00293B0E" w:rsidRPr="00293B0E" w:rsidRDefault="00293B0E" w:rsidP="00293B0E">
      <w:pPr>
        <w:bidi/>
        <w:jc w:val="both"/>
        <w:rPr>
          <w:rFonts w:cs="David" w:hint="cs"/>
          <w:rtl/>
        </w:rPr>
      </w:pPr>
      <w:r w:rsidRPr="00293B0E">
        <w:rPr>
          <w:rFonts w:cs="David" w:hint="cs"/>
          <w:rtl/>
        </w:rPr>
        <w:tab/>
        <w:t xml:space="preserve">את חושבת שזה בסדר, שיש ואקום כזה? </w:t>
      </w:r>
    </w:p>
    <w:p w14:paraId="40091D3B" w14:textId="77777777" w:rsidR="00293B0E" w:rsidRPr="00293B0E" w:rsidRDefault="00293B0E" w:rsidP="00293B0E">
      <w:pPr>
        <w:bidi/>
        <w:jc w:val="both"/>
        <w:rPr>
          <w:rFonts w:cs="David" w:hint="cs"/>
          <w:rtl/>
        </w:rPr>
      </w:pPr>
    </w:p>
    <w:p w14:paraId="38B33FF8" w14:textId="77777777" w:rsidR="00293B0E" w:rsidRPr="00293B0E" w:rsidRDefault="00293B0E" w:rsidP="00293B0E">
      <w:pPr>
        <w:bidi/>
        <w:jc w:val="both"/>
        <w:rPr>
          <w:rFonts w:cs="David" w:hint="cs"/>
          <w:rtl/>
        </w:rPr>
      </w:pPr>
      <w:proofErr w:type="spellStart"/>
      <w:r w:rsidRPr="00293B0E">
        <w:rPr>
          <w:rFonts w:cs="David" w:hint="cs"/>
          <w:u w:val="single"/>
          <w:rtl/>
        </w:rPr>
        <w:t>דורלי</w:t>
      </w:r>
      <w:proofErr w:type="spellEnd"/>
      <w:r w:rsidRPr="00293B0E">
        <w:rPr>
          <w:rFonts w:cs="David" w:hint="cs"/>
          <w:u w:val="single"/>
          <w:rtl/>
        </w:rPr>
        <w:t xml:space="preserve"> </w:t>
      </w:r>
      <w:proofErr w:type="spellStart"/>
      <w:r w:rsidRPr="00293B0E">
        <w:rPr>
          <w:rFonts w:cs="David" w:hint="cs"/>
          <w:u w:val="single"/>
          <w:rtl/>
        </w:rPr>
        <w:t>אלמגור</w:t>
      </w:r>
      <w:proofErr w:type="spellEnd"/>
      <w:r w:rsidRPr="00293B0E">
        <w:rPr>
          <w:rFonts w:cs="David" w:hint="cs"/>
          <w:u w:val="single"/>
          <w:rtl/>
        </w:rPr>
        <w:t>:</w:t>
      </w:r>
    </w:p>
    <w:p w14:paraId="4FA9D746" w14:textId="77777777" w:rsidR="00293B0E" w:rsidRPr="00293B0E" w:rsidRDefault="00293B0E" w:rsidP="00293B0E">
      <w:pPr>
        <w:bidi/>
        <w:jc w:val="both"/>
        <w:rPr>
          <w:rFonts w:cs="David" w:hint="cs"/>
          <w:rtl/>
        </w:rPr>
      </w:pPr>
    </w:p>
    <w:p w14:paraId="41B46B86" w14:textId="77777777" w:rsidR="00293B0E" w:rsidRPr="00293B0E" w:rsidRDefault="00293B0E" w:rsidP="00293B0E">
      <w:pPr>
        <w:bidi/>
        <w:jc w:val="both"/>
        <w:rPr>
          <w:rFonts w:cs="David" w:hint="cs"/>
          <w:rtl/>
        </w:rPr>
      </w:pPr>
      <w:r w:rsidRPr="00293B0E">
        <w:rPr>
          <w:rFonts w:cs="David" w:hint="cs"/>
          <w:rtl/>
        </w:rPr>
        <w:tab/>
        <w:t xml:space="preserve">אני מקווה שהואקום הזה יסתיים לטובת כולם ואני מקווה שזה ייקרה בקרוב. הוא צפוי להתרחש בקרוב כי התהליך נמצא בשלבים האחרונים שלו. </w:t>
      </w:r>
    </w:p>
    <w:p w14:paraId="418DDE61" w14:textId="77777777" w:rsidR="00293B0E" w:rsidRPr="00293B0E" w:rsidRDefault="00293B0E" w:rsidP="00293B0E">
      <w:pPr>
        <w:bidi/>
        <w:jc w:val="both"/>
        <w:rPr>
          <w:rFonts w:cs="David" w:hint="cs"/>
          <w:rtl/>
        </w:rPr>
      </w:pPr>
    </w:p>
    <w:p w14:paraId="7A98FBE3" w14:textId="77777777" w:rsidR="00293B0E" w:rsidRPr="00293B0E" w:rsidRDefault="00293B0E" w:rsidP="00293B0E">
      <w:pPr>
        <w:bidi/>
        <w:jc w:val="both"/>
        <w:rPr>
          <w:rFonts w:cs="David" w:hint="cs"/>
          <w:rtl/>
        </w:rPr>
      </w:pPr>
      <w:r w:rsidRPr="00293B0E">
        <w:rPr>
          <w:rFonts w:cs="David" w:hint="cs"/>
          <w:u w:val="single"/>
          <w:rtl/>
        </w:rPr>
        <w:t>היו"ר דוד טל:</w:t>
      </w:r>
    </w:p>
    <w:p w14:paraId="5A042CB3" w14:textId="77777777" w:rsidR="00293B0E" w:rsidRPr="00293B0E" w:rsidRDefault="00293B0E" w:rsidP="00293B0E">
      <w:pPr>
        <w:bidi/>
        <w:jc w:val="both"/>
        <w:rPr>
          <w:rFonts w:cs="David" w:hint="cs"/>
          <w:rtl/>
        </w:rPr>
      </w:pPr>
    </w:p>
    <w:p w14:paraId="6D33A4F8" w14:textId="77777777" w:rsidR="00293B0E" w:rsidRPr="00293B0E" w:rsidRDefault="00293B0E" w:rsidP="00293B0E">
      <w:pPr>
        <w:bidi/>
        <w:jc w:val="both"/>
        <w:rPr>
          <w:rFonts w:cs="David" w:hint="cs"/>
          <w:rtl/>
        </w:rPr>
      </w:pPr>
      <w:r w:rsidRPr="00293B0E">
        <w:rPr>
          <w:rFonts w:cs="David" w:hint="cs"/>
          <w:rtl/>
        </w:rPr>
        <w:tab/>
        <w:t xml:space="preserve">אדוני המנכ"ל, בהנחה שנאשר את זה, הם לא יוכלו לגבות מאתנו השתתפות, אבל מעבר להשתתפות הזאת, הכנסת אמורה לשלם משהו? </w:t>
      </w:r>
    </w:p>
    <w:p w14:paraId="714CA50B" w14:textId="77777777" w:rsidR="00293B0E" w:rsidRPr="00293B0E" w:rsidRDefault="00293B0E" w:rsidP="00293B0E">
      <w:pPr>
        <w:bidi/>
        <w:jc w:val="both"/>
        <w:rPr>
          <w:rFonts w:cs="David" w:hint="cs"/>
          <w:rtl/>
        </w:rPr>
      </w:pPr>
    </w:p>
    <w:p w14:paraId="24648704" w14:textId="77777777" w:rsidR="00293B0E" w:rsidRPr="00293B0E" w:rsidRDefault="00293B0E" w:rsidP="00293B0E">
      <w:pPr>
        <w:bidi/>
        <w:jc w:val="both"/>
        <w:rPr>
          <w:rFonts w:cs="David" w:hint="cs"/>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3F9C6D35" w14:textId="77777777" w:rsidR="00293B0E" w:rsidRPr="00293B0E" w:rsidRDefault="00293B0E" w:rsidP="00293B0E">
      <w:pPr>
        <w:bidi/>
        <w:jc w:val="both"/>
        <w:rPr>
          <w:rFonts w:cs="David" w:hint="cs"/>
          <w:rtl/>
        </w:rPr>
      </w:pPr>
    </w:p>
    <w:p w14:paraId="6F167267" w14:textId="77777777" w:rsidR="00293B0E" w:rsidRPr="00293B0E" w:rsidRDefault="00293B0E" w:rsidP="00293B0E">
      <w:pPr>
        <w:bidi/>
        <w:jc w:val="both"/>
        <w:rPr>
          <w:rFonts w:cs="David" w:hint="cs"/>
          <w:rtl/>
        </w:rPr>
      </w:pPr>
      <w:r w:rsidRPr="00293B0E">
        <w:rPr>
          <w:rFonts w:cs="David" w:hint="cs"/>
          <w:rtl/>
        </w:rPr>
        <w:tab/>
        <w:t xml:space="preserve">כן, כמובן שלתקציב הכנסת, החל מתקציב 2009, קרי השנה הבאה, במידה והעניינים יתגלגלו כסדרם, לתקציב הכנסת יתווסף סכום של 2-3 מיליון מעבר למה שאנחנו משלמים היום עבור עלות ההפצה, כאשר זה יהיה בכל שנה. </w:t>
      </w:r>
    </w:p>
    <w:p w14:paraId="4B2FC5B0" w14:textId="77777777" w:rsidR="00293B0E" w:rsidRPr="00293B0E" w:rsidRDefault="00293B0E" w:rsidP="00293B0E">
      <w:pPr>
        <w:bidi/>
        <w:jc w:val="both"/>
        <w:rPr>
          <w:rFonts w:cs="David" w:hint="cs"/>
          <w:rtl/>
        </w:rPr>
      </w:pPr>
    </w:p>
    <w:p w14:paraId="02BFDCEA" w14:textId="77777777" w:rsidR="00293B0E" w:rsidRPr="00293B0E" w:rsidRDefault="00293B0E" w:rsidP="00293B0E">
      <w:pPr>
        <w:bidi/>
        <w:jc w:val="both"/>
        <w:rPr>
          <w:rFonts w:cs="David" w:hint="cs"/>
          <w:rtl/>
        </w:rPr>
      </w:pPr>
      <w:r w:rsidRPr="00293B0E">
        <w:rPr>
          <w:rFonts w:cs="David" w:hint="cs"/>
          <w:u w:val="single"/>
          <w:rtl/>
        </w:rPr>
        <w:t>היו"ר דוד טל:</w:t>
      </w:r>
    </w:p>
    <w:p w14:paraId="158AA6AC" w14:textId="77777777" w:rsidR="00293B0E" w:rsidRPr="00293B0E" w:rsidRDefault="00293B0E" w:rsidP="00293B0E">
      <w:pPr>
        <w:bidi/>
        <w:jc w:val="both"/>
        <w:rPr>
          <w:rFonts w:cs="David" w:hint="cs"/>
          <w:rtl/>
        </w:rPr>
      </w:pPr>
    </w:p>
    <w:p w14:paraId="0328C7AB" w14:textId="77777777" w:rsidR="00293B0E" w:rsidRPr="00293B0E" w:rsidRDefault="00293B0E" w:rsidP="00293B0E">
      <w:pPr>
        <w:bidi/>
        <w:jc w:val="both"/>
        <w:rPr>
          <w:rFonts w:cs="David" w:hint="cs"/>
          <w:rtl/>
        </w:rPr>
      </w:pPr>
      <w:r w:rsidRPr="00293B0E">
        <w:rPr>
          <w:rFonts w:cs="David" w:hint="cs"/>
          <w:rtl/>
        </w:rPr>
        <w:tab/>
        <w:t xml:space="preserve">תזכיר לי, כמה אנחנו משלמים היום? </w:t>
      </w:r>
    </w:p>
    <w:p w14:paraId="4E80918F" w14:textId="77777777" w:rsidR="00293B0E" w:rsidRPr="00293B0E" w:rsidRDefault="00293B0E" w:rsidP="00293B0E">
      <w:pPr>
        <w:bidi/>
        <w:jc w:val="both"/>
        <w:rPr>
          <w:rFonts w:cs="David" w:hint="cs"/>
          <w:rtl/>
        </w:rPr>
      </w:pPr>
    </w:p>
    <w:p w14:paraId="355CFBC3" w14:textId="77777777" w:rsidR="00293B0E" w:rsidRPr="00293B0E" w:rsidRDefault="00293B0E" w:rsidP="00293B0E">
      <w:pPr>
        <w:bidi/>
        <w:jc w:val="both"/>
        <w:rPr>
          <w:rFonts w:cs="David" w:hint="cs"/>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4B332608" w14:textId="77777777" w:rsidR="00293B0E" w:rsidRPr="00293B0E" w:rsidRDefault="00293B0E" w:rsidP="00293B0E">
      <w:pPr>
        <w:bidi/>
        <w:jc w:val="both"/>
        <w:rPr>
          <w:rFonts w:cs="David" w:hint="cs"/>
          <w:rtl/>
        </w:rPr>
      </w:pPr>
    </w:p>
    <w:p w14:paraId="0446D19C" w14:textId="77777777" w:rsidR="00293B0E" w:rsidRPr="00293B0E" w:rsidRDefault="00293B0E" w:rsidP="00293B0E">
      <w:pPr>
        <w:bidi/>
        <w:jc w:val="both"/>
        <w:rPr>
          <w:rFonts w:cs="David" w:hint="cs"/>
          <w:rtl/>
        </w:rPr>
      </w:pPr>
      <w:r w:rsidRPr="00293B0E">
        <w:rPr>
          <w:rFonts w:cs="David" w:hint="cs"/>
          <w:rtl/>
        </w:rPr>
        <w:tab/>
        <w:t xml:space="preserve">בתקציב הכנסת אנחנו משלמים היום כ-18 מיליון שקלים עבור ערוץ הכנסת, עבור כל התפעול השוטף היום יומי. יש לנו עלות הפצה נוספת, אבי, מהם המספרים המדויקים? </w:t>
      </w:r>
    </w:p>
    <w:p w14:paraId="2BE3F2D6" w14:textId="77777777" w:rsidR="00293B0E" w:rsidRPr="00293B0E" w:rsidRDefault="00293B0E" w:rsidP="00293B0E">
      <w:pPr>
        <w:bidi/>
        <w:jc w:val="both"/>
        <w:rPr>
          <w:rFonts w:cs="David" w:hint="cs"/>
          <w:rtl/>
        </w:rPr>
      </w:pPr>
    </w:p>
    <w:p w14:paraId="62E7D92D" w14:textId="77777777" w:rsidR="00293B0E" w:rsidRPr="00293B0E" w:rsidRDefault="00293B0E" w:rsidP="00293B0E">
      <w:pPr>
        <w:bidi/>
        <w:jc w:val="both"/>
        <w:rPr>
          <w:rFonts w:cs="David" w:hint="cs"/>
          <w:rtl/>
        </w:rPr>
      </w:pPr>
      <w:r w:rsidRPr="00293B0E">
        <w:rPr>
          <w:rFonts w:cs="David" w:hint="cs"/>
          <w:u w:val="single"/>
          <w:rtl/>
        </w:rPr>
        <w:t>אבי לוי:</w:t>
      </w:r>
    </w:p>
    <w:p w14:paraId="73838097" w14:textId="77777777" w:rsidR="00293B0E" w:rsidRPr="00293B0E" w:rsidRDefault="00293B0E" w:rsidP="00293B0E">
      <w:pPr>
        <w:bidi/>
        <w:jc w:val="both"/>
        <w:rPr>
          <w:rFonts w:cs="David" w:hint="cs"/>
          <w:rtl/>
        </w:rPr>
      </w:pPr>
    </w:p>
    <w:p w14:paraId="16E91A9E" w14:textId="77777777" w:rsidR="00293B0E" w:rsidRPr="00293B0E" w:rsidRDefault="00293B0E" w:rsidP="00293B0E">
      <w:pPr>
        <w:bidi/>
        <w:jc w:val="both"/>
        <w:rPr>
          <w:rFonts w:cs="David" w:hint="cs"/>
          <w:rtl/>
        </w:rPr>
      </w:pPr>
      <w:r w:rsidRPr="00293B0E">
        <w:rPr>
          <w:rFonts w:cs="David" w:hint="cs"/>
          <w:rtl/>
        </w:rPr>
        <w:tab/>
        <w:t xml:space="preserve">נכון להיום, 1.4 מיליון שקלים לשנה, כולל מע"מ. </w:t>
      </w:r>
    </w:p>
    <w:p w14:paraId="07AED952" w14:textId="77777777" w:rsidR="00293B0E" w:rsidRPr="00293B0E" w:rsidRDefault="00293B0E" w:rsidP="00293B0E">
      <w:pPr>
        <w:bidi/>
        <w:jc w:val="both"/>
        <w:rPr>
          <w:rFonts w:cs="David" w:hint="cs"/>
          <w:rtl/>
        </w:rPr>
      </w:pPr>
    </w:p>
    <w:p w14:paraId="59D3E1EC" w14:textId="77777777" w:rsidR="00293B0E" w:rsidRPr="00293B0E" w:rsidRDefault="00293B0E" w:rsidP="00293B0E">
      <w:pPr>
        <w:bidi/>
        <w:jc w:val="both"/>
        <w:rPr>
          <w:rFonts w:cs="David" w:hint="cs"/>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308F1159" w14:textId="77777777" w:rsidR="00293B0E" w:rsidRPr="00293B0E" w:rsidRDefault="00293B0E" w:rsidP="00293B0E">
      <w:pPr>
        <w:bidi/>
        <w:jc w:val="both"/>
        <w:rPr>
          <w:rFonts w:cs="David" w:hint="cs"/>
          <w:rtl/>
        </w:rPr>
      </w:pPr>
    </w:p>
    <w:p w14:paraId="7B994B69" w14:textId="77777777" w:rsidR="00293B0E" w:rsidRPr="00293B0E" w:rsidRDefault="00293B0E" w:rsidP="00293B0E">
      <w:pPr>
        <w:bidi/>
        <w:jc w:val="both"/>
        <w:rPr>
          <w:rFonts w:cs="David" w:hint="cs"/>
          <w:rtl/>
        </w:rPr>
      </w:pPr>
      <w:r w:rsidRPr="00293B0E">
        <w:rPr>
          <w:rFonts w:cs="David" w:hint="cs"/>
          <w:rtl/>
        </w:rPr>
        <w:tab/>
        <w:t xml:space="preserve">כאשר תהיה לנו עלות של 2-3 מיליון שקלים תוספת למה שאנחנו משלמים היום. אבל ראוי שנזכור, ברגע שאנחנו נכנסים לשיטה החדשה של הטלוויזיה הדיגיטאלית, של חבילת הבסיס הסוציאלית הזאת, זה בעצם עידן חדש לערוץ הכנסת. </w:t>
      </w:r>
    </w:p>
    <w:p w14:paraId="42EEF14E" w14:textId="77777777" w:rsidR="00293B0E" w:rsidRPr="00293B0E" w:rsidRDefault="00293B0E" w:rsidP="00293B0E">
      <w:pPr>
        <w:bidi/>
        <w:jc w:val="both"/>
        <w:rPr>
          <w:rFonts w:cs="David" w:hint="cs"/>
          <w:rtl/>
        </w:rPr>
      </w:pPr>
    </w:p>
    <w:p w14:paraId="63AC2868" w14:textId="77777777" w:rsidR="00293B0E" w:rsidRPr="00293B0E" w:rsidRDefault="00293B0E" w:rsidP="00293B0E">
      <w:pPr>
        <w:bidi/>
        <w:jc w:val="both"/>
        <w:rPr>
          <w:rFonts w:cs="David" w:hint="cs"/>
          <w:rtl/>
        </w:rPr>
      </w:pPr>
      <w:r w:rsidRPr="00293B0E">
        <w:rPr>
          <w:rFonts w:cs="David" w:hint="cs"/>
          <w:u w:val="single"/>
          <w:rtl/>
        </w:rPr>
        <w:t>היו"ר דוד טל:</w:t>
      </w:r>
    </w:p>
    <w:p w14:paraId="5E970D46" w14:textId="77777777" w:rsidR="00293B0E" w:rsidRPr="00293B0E" w:rsidRDefault="00293B0E" w:rsidP="00293B0E">
      <w:pPr>
        <w:bidi/>
        <w:jc w:val="both"/>
        <w:rPr>
          <w:rFonts w:cs="David" w:hint="cs"/>
          <w:rtl/>
        </w:rPr>
      </w:pPr>
    </w:p>
    <w:p w14:paraId="63E51B0E" w14:textId="77777777" w:rsidR="00293B0E" w:rsidRPr="00293B0E" w:rsidRDefault="00293B0E" w:rsidP="00293B0E">
      <w:pPr>
        <w:bidi/>
        <w:jc w:val="both"/>
        <w:rPr>
          <w:rFonts w:cs="David" w:hint="cs"/>
          <w:rtl/>
        </w:rPr>
      </w:pPr>
      <w:r w:rsidRPr="00293B0E">
        <w:rPr>
          <w:rFonts w:cs="David" w:hint="cs"/>
          <w:rtl/>
        </w:rPr>
        <w:tab/>
        <w:t xml:space="preserve">לא הבנתי, מדוע אנחנו צריכים להוסיף 1.5-3 מיליון שקלים? </w:t>
      </w:r>
    </w:p>
    <w:p w14:paraId="674BE61D" w14:textId="77777777" w:rsidR="00293B0E" w:rsidRPr="00293B0E" w:rsidRDefault="00293B0E" w:rsidP="00293B0E">
      <w:pPr>
        <w:bidi/>
        <w:jc w:val="both"/>
        <w:rPr>
          <w:rFonts w:cs="David" w:hint="cs"/>
          <w:rtl/>
        </w:rPr>
      </w:pPr>
    </w:p>
    <w:p w14:paraId="65C7D44E" w14:textId="77777777" w:rsidR="00293B0E" w:rsidRPr="00293B0E" w:rsidRDefault="00293B0E" w:rsidP="00293B0E">
      <w:pPr>
        <w:bidi/>
        <w:jc w:val="both"/>
        <w:rPr>
          <w:rFonts w:cs="David" w:hint="cs"/>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3E289226" w14:textId="77777777" w:rsidR="00293B0E" w:rsidRPr="00293B0E" w:rsidRDefault="00293B0E" w:rsidP="00293B0E">
      <w:pPr>
        <w:bidi/>
        <w:jc w:val="both"/>
        <w:rPr>
          <w:rFonts w:cs="David" w:hint="cs"/>
          <w:rtl/>
        </w:rPr>
      </w:pPr>
    </w:p>
    <w:p w14:paraId="357B7F2B" w14:textId="77777777" w:rsidR="00293B0E" w:rsidRPr="00293B0E" w:rsidRDefault="00293B0E" w:rsidP="00293B0E">
      <w:pPr>
        <w:bidi/>
        <w:jc w:val="both"/>
        <w:rPr>
          <w:rFonts w:cs="David" w:hint="cs"/>
          <w:rtl/>
        </w:rPr>
      </w:pPr>
      <w:r w:rsidRPr="00293B0E">
        <w:rPr>
          <w:rFonts w:cs="David" w:hint="cs"/>
          <w:rtl/>
        </w:rPr>
        <w:tab/>
        <w:t xml:space="preserve">נצטרך להוסיף כי אלה התחשיבים. אגב, אין עדיין תחשיבים סופיים. קיימנו מספר ישיבות, הן עם הרשות השנייה לטלוויזיה ורדיו, עם אנשי אגף התקציבים באוצר, עם נציגי רשות השידור וגופים נוספים, אנחנו גם מקיימים התייעצויות בינינו -  כיוון שכל המערך עצמו ציבורי, לא נשלם את מה שאנחנו לא צריכים לשלם, נשלם אחרי בדיקה את מה שנצטרך לשלם. </w:t>
      </w:r>
    </w:p>
    <w:p w14:paraId="5DCA5369" w14:textId="77777777" w:rsidR="00293B0E" w:rsidRPr="00293B0E" w:rsidRDefault="00293B0E" w:rsidP="00293B0E">
      <w:pPr>
        <w:bidi/>
        <w:jc w:val="both"/>
        <w:rPr>
          <w:rFonts w:cs="David" w:hint="cs"/>
          <w:rtl/>
        </w:rPr>
      </w:pPr>
    </w:p>
    <w:p w14:paraId="35EEC53A" w14:textId="77777777" w:rsidR="00293B0E" w:rsidRPr="00293B0E" w:rsidRDefault="00293B0E" w:rsidP="00293B0E">
      <w:pPr>
        <w:bidi/>
        <w:jc w:val="both"/>
        <w:rPr>
          <w:rFonts w:cs="David" w:hint="cs"/>
          <w:rtl/>
        </w:rPr>
      </w:pPr>
      <w:r w:rsidRPr="00293B0E">
        <w:rPr>
          <w:rFonts w:cs="David" w:hint="cs"/>
          <w:u w:val="single"/>
          <w:rtl/>
        </w:rPr>
        <w:t>היו"ר דוד טל:</w:t>
      </w:r>
    </w:p>
    <w:p w14:paraId="241112FF" w14:textId="77777777" w:rsidR="00293B0E" w:rsidRPr="00293B0E" w:rsidRDefault="00293B0E" w:rsidP="00293B0E">
      <w:pPr>
        <w:bidi/>
        <w:jc w:val="both"/>
        <w:rPr>
          <w:rFonts w:cs="David" w:hint="cs"/>
          <w:rtl/>
        </w:rPr>
      </w:pPr>
    </w:p>
    <w:p w14:paraId="3E127AB5" w14:textId="77777777" w:rsidR="00293B0E" w:rsidRPr="00293B0E" w:rsidRDefault="00293B0E" w:rsidP="00293B0E">
      <w:pPr>
        <w:bidi/>
        <w:jc w:val="both"/>
        <w:rPr>
          <w:rFonts w:cs="David" w:hint="cs"/>
          <w:rtl/>
        </w:rPr>
      </w:pPr>
      <w:r w:rsidRPr="00293B0E">
        <w:rPr>
          <w:rFonts w:cs="David" w:hint="cs"/>
          <w:rtl/>
        </w:rPr>
        <w:tab/>
        <w:t xml:space="preserve">אני שואל, מי קבע שנשלם מיליון, שניים, שלושה או ארבעה וחמישה, למה לא עשרה מיליון? </w:t>
      </w:r>
    </w:p>
    <w:p w14:paraId="65FA42D3" w14:textId="77777777" w:rsidR="00293B0E" w:rsidRPr="00293B0E" w:rsidRDefault="00293B0E" w:rsidP="00293B0E">
      <w:pPr>
        <w:bidi/>
        <w:jc w:val="both"/>
        <w:rPr>
          <w:rFonts w:cs="David" w:hint="cs"/>
          <w:rtl/>
        </w:rPr>
      </w:pPr>
    </w:p>
    <w:p w14:paraId="4CE28705" w14:textId="77777777" w:rsidR="00293B0E" w:rsidRPr="00293B0E" w:rsidRDefault="00293B0E" w:rsidP="00293B0E">
      <w:pPr>
        <w:bidi/>
        <w:jc w:val="both"/>
        <w:rPr>
          <w:rFonts w:cs="David" w:hint="cs"/>
          <w:u w:val="single"/>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2962BA03" w14:textId="77777777" w:rsidR="00293B0E" w:rsidRPr="00293B0E" w:rsidRDefault="00293B0E" w:rsidP="00293B0E">
      <w:pPr>
        <w:bidi/>
        <w:jc w:val="both"/>
        <w:rPr>
          <w:rFonts w:cs="David" w:hint="cs"/>
          <w:rtl/>
        </w:rPr>
      </w:pPr>
    </w:p>
    <w:p w14:paraId="4B86CDD8" w14:textId="77777777" w:rsidR="00293B0E" w:rsidRPr="00293B0E" w:rsidRDefault="00293B0E" w:rsidP="00293B0E">
      <w:pPr>
        <w:bidi/>
        <w:jc w:val="both"/>
        <w:rPr>
          <w:rFonts w:cs="David" w:hint="cs"/>
          <w:rtl/>
        </w:rPr>
      </w:pPr>
      <w:r w:rsidRPr="00293B0E">
        <w:rPr>
          <w:rFonts w:cs="David" w:hint="cs"/>
          <w:rtl/>
        </w:rPr>
        <w:tab/>
        <w:t xml:space="preserve">יושב כאן מנכ"ל הרשות השנייה לטלוויזיה  ורדיו, אני מציע - - - </w:t>
      </w:r>
    </w:p>
    <w:p w14:paraId="0D93BF9F" w14:textId="77777777" w:rsidR="00293B0E" w:rsidRPr="00293B0E" w:rsidRDefault="00293B0E" w:rsidP="00293B0E">
      <w:pPr>
        <w:bidi/>
        <w:jc w:val="both"/>
        <w:rPr>
          <w:rFonts w:cs="David" w:hint="cs"/>
          <w:rtl/>
        </w:rPr>
      </w:pPr>
    </w:p>
    <w:p w14:paraId="782AFCAB" w14:textId="77777777" w:rsidR="00293B0E" w:rsidRPr="00293B0E" w:rsidRDefault="00293B0E" w:rsidP="00293B0E">
      <w:pPr>
        <w:bidi/>
        <w:jc w:val="both"/>
        <w:rPr>
          <w:rFonts w:cs="David" w:hint="cs"/>
          <w:rtl/>
        </w:rPr>
      </w:pPr>
      <w:r w:rsidRPr="00293B0E">
        <w:rPr>
          <w:rFonts w:cs="David" w:hint="cs"/>
          <w:u w:val="single"/>
          <w:rtl/>
        </w:rPr>
        <w:t>היו"ר דוד טל:</w:t>
      </w:r>
    </w:p>
    <w:p w14:paraId="242C1805" w14:textId="77777777" w:rsidR="00293B0E" w:rsidRPr="00293B0E" w:rsidRDefault="00293B0E" w:rsidP="00293B0E">
      <w:pPr>
        <w:bidi/>
        <w:jc w:val="both"/>
        <w:rPr>
          <w:rFonts w:cs="David" w:hint="cs"/>
          <w:rtl/>
        </w:rPr>
      </w:pPr>
    </w:p>
    <w:p w14:paraId="4AA240DF" w14:textId="77777777" w:rsidR="00293B0E" w:rsidRPr="00293B0E" w:rsidRDefault="00293B0E" w:rsidP="00293B0E">
      <w:pPr>
        <w:bidi/>
        <w:jc w:val="both"/>
        <w:rPr>
          <w:rFonts w:cs="David" w:hint="cs"/>
          <w:rtl/>
        </w:rPr>
      </w:pPr>
      <w:r w:rsidRPr="00293B0E">
        <w:rPr>
          <w:rFonts w:cs="David" w:hint="cs"/>
          <w:rtl/>
        </w:rPr>
        <w:tab/>
        <w:t xml:space="preserve">רגע, קודם אאפשר ליועצת המשפטית לסיים את דברה. </w:t>
      </w:r>
    </w:p>
    <w:p w14:paraId="4D9F88AC" w14:textId="77777777" w:rsidR="00293B0E" w:rsidRPr="00293B0E" w:rsidRDefault="00293B0E" w:rsidP="00293B0E">
      <w:pPr>
        <w:bidi/>
        <w:jc w:val="both"/>
        <w:rPr>
          <w:rFonts w:cs="David" w:hint="cs"/>
          <w:rtl/>
        </w:rPr>
      </w:pPr>
    </w:p>
    <w:p w14:paraId="7C4B0A45"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65D5E676" w14:textId="77777777" w:rsidR="00293B0E" w:rsidRPr="00293B0E" w:rsidRDefault="00293B0E" w:rsidP="00293B0E">
      <w:pPr>
        <w:bidi/>
        <w:jc w:val="both"/>
        <w:rPr>
          <w:rFonts w:cs="David" w:hint="cs"/>
          <w:rtl/>
        </w:rPr>
      </w:pPr>
    </w:p>
    <w:p w14:paraId="59F71E33" w14:textId="77777777" w:rsidR="00293B0E" w:rsidRPr="00293B0E" w:rsidRDefault="00293B0E" w:rsidP="00293B0E">
      <w:pPr>
        <w:bidi/>
        <w:jc w:val="both"/>
        <w:rPr>
          <w:rFonts w:cs="David" w:hint="cs"/>
          <w:rtl/>
        </w:rPr>
      </w:pPr>
      <w:r w:rsidRPr="00293B0E">
        <w:rPr>
          <w:rFonts w:cs="David" w:hint="cs"/>
          <w:rtl/>
        </w:rPr>
        <w:tab/>
        <w:t xml:space="preserve">בטרם יתייחס מר </w:t>
      </w:r>
      <w:proofErr w:type="spellStart"/>
      <w:r w:rsidRPr="00293B0E">
        <w:rPr>
          <w:rFonts w:cs="David" w:hint="cs"/>
          <w:rtl/>
        </w:rPr>
        <w:t>סמירה</w:t>
      </w:r>
      <w:proofErr w:type="spellEnd"/>
      <w:r w:rsidRPr="00293B0E">
        <w:rPr>
          <w:rFonts w:cs="David" w:hint="cs"/>
          <w:rtl/>
        </w:rPr>
        <w:t xml:space="preserve"> לעלויות ההפצה, חשוב לי להביא בפני הוועדה, לשים את הדגש על היתרונות הגדולים מאוד בהצטרפות לשיטת ההפצה החדשה, יתרונות לכנסת שיש לה עניין רב בכך, שערוץ הכנסת יהיה ערוץ </w:t>
      </w:r>
      <w:proofErr w:type="spellStart"/>
      <w:r w:rsidRPr="00293B0E">
        <w:rPr>
          <w:rFonts w:cs="David" w:hint="cs"/>
          <w:rtl/>
        </w:rPr>
        <w:t>ברודקאסט</w:t>
      </w:r>
      <w:proofErr w:type="spellEnd"/>
      <w:r w:rsidRPr="00293B0E">
        <w:rPr>
          <w:rFonts w:cs="David" w:hint="cs"/>
          <w:rtl/>
        </w:rPr>
        <w:t xml:space="preserve"> מוכר. היתרון הראשון הוא, שניתן יהיה לקלוט אותו בכל רחבי הארץ, גם מי שאיננו מנוי על הכבלים והלוויין ואין לו צלחת קליטה על גג ביתו. היום אלה השיטות היחידות שניתן לקלוט את ערוץ הכנסת, או שיש צלחת קליטה מיוחדת שמכוונת לאלומה שמשודרת על ידי הלוויין "עמוס", לא לכולם יש את זה, גם אם הם לא מחוברים לכבלים וללוויין, או אם אתה מנוי על אחת משתי החברות, הכבלים או הלוויין. הצטרפות למערך החדש תאפשר לכל אדם בכל רחבי המדינה, לקלוט את שידורי ערוץ הכנסת, כאמור, אחרי השקעה חד פעמית ברכישת ממיר קטן. </w:t>
      </w:r>
    </w:p>
    <w:p w14:paraId="784E627D" w14:textId="77777777" w:rsidR="00293B0E" w:rsidRPr="00293B0E" w:rsidRDefault="00293B0E" w:rsidP="00293B0E">
      <w:pPr>
        <w:bidi/>
        <w:jc w:val="both"/>
        <w:rPr>
          <w:rFonts w:cs="David" w:hint="cs"/>
          <w:rtl/>
        </w:rPr>
      </w:pPr>
    </w:p>
    <w:p w14:paraId="72255F0D" w14:textId="77777777" w:rsidR="00293B0E" w:rsidRPr="00293B0E" w:rsidRDefault="00293B0E" w:rsidP="00293B0E">
      <w:pPr>
        <w:bidi/>
        <w:jc w:val="both"/>
        <w:rPr>
          <w:rFonts w:cs="David" w:hint="cs"/>
          <w:rtl/>
        </w:rPr>
      </w:pPr>
      <w:r w:rsidRPr="00293B0E">
        <w:rPr>
          <w:rFonts w:cs="David" w:hint="cs"/>
          <w:u w:val="single"/>
          <w:rtl/>
        </w:rPr>
        <w:t xml:space="preserve">מנכ"ל הכנסת אבי </w:t>
      </w:r>
      <w:proofErr w:type="spellStart"/>
      <w:r w:rsidRPr="00293B0E">
        <w:rPr>
          <w:rFonts w:cs="David" w:hint="cs"/>
          <w:u w:val="single"/>
          <w:rtl/>
        </w:rPr>
        <w:t>בלשניקוב</w:t>
      </w:r>
      <w:proofErr w:type="spellEnd"/>
      <w:r w:rsidRPr="00293B0E">
        <w:rPr>
          <w:rFonts w:cs="David" w:hint="cs"/>
          <w:u w:val="single"/>
          <w:rtl/>
        </w:rPr>
        <w:t>:</w:t>
      </w:r>
    </w:p>
    <w:p w14:paraId="1EBC697D" w14:textId="77777777" w:rsidR="00293B0E" w:rsidRPr="00293B0E" w:rsidRDefault="00293B0E" w:rsidP="00293B0E">
      <w:pPr>
        <w:bidi/>
        <w:jc w:val="both"/>
        <w:rPr>
          <w:rFonts w:cs="David" w:hint="cs"/>
          <w:rtl/>
        </w:rPr>
      </w:pPr>
    </w:p>
    <w:p w14:paraId="3D27AC50" w14:textId="77777777" w:rsidR="00293B0E" w:rsidRPr="00293B0E" w:rsidRDefault="00293B0E" w:rsidP="00293B0E">
      <w:pPr>
        <w:bidi/>
        <w:jc w:val="both"/>
        <w:rPr>
          <w:rFonts w:cs="David" w:hint="cs"/>
          <w:rtl/>
        </w:rPr>
      </w:pPr>
      <w:r w:rsidRPr="00293B0E">
        <w:rPr>
          <w:rFonts w:cs="David" w:hint="cs"/>
          <w:rtl/>
        </w:rPr>
        <w:tab/>
        <w:t xml:space="preserve">בעלות של כ-300-400 שקלים, השקעה חד פעמית. </w:t>
      </w:r>
    </w:p>
    <w:p w14:paraId="360A52FA" w14:textId="77777777" w:rsidR="00293B0E" w:rsidRPr="00293B0E" w:rsidRDefault="00293B0E" w:rsidP="00293B0E">
      <w:pPr>
        <w:bidi/>
        <w:jc w:val="both"/>
        <w:rPr>
          <w:rFonts w:cs="David" w:hint="cs"/>
          <w:rtl/>
        </w:rPr>
      </w:pPr>
    </w:p>
    <w:p w14:paraId="451E1976" w14:textId="77777777" w:rsidR="00293B0E" w:rsidRPr="00293B0E" w:rsidRDefault="00293B0E" w:rsidP="00293B0E">
      <w:pPr>
        <w:bidi/>
        <w:jc w:val="both"/>
        <w:rPr>
          <w:rFonts w:cs="David" w:hint="cs"/>
          <w:rtl/>
        </w:rPr>
      </w:pPr>
      <w:r w:rsidRPr="00293B0E">
        <w:rPr>
          <w:rFonts w:cs="David" w:hint="cs"/>
          <w:u w:val="single"/>
          <w:rtl/>
        </w:rPr>
        <w:t xml:space="preserve">אתי </w:t>
      </w:r>
      <w:proofErr w:type="spellStart"/>
      <w:r w:rsidRPr="00293B0E">
        <w:rPr>
          <w:rFonts w:cs="David" w:hint="cs"/>
          <w:u w:val="single"/>
          <w:rtl/>
        </w:rPr>
        <w:t>בנדלר</w:t>
      </w:r>
      <w:proofErr w:type="spellEnd"/>
      <w:r w:rsidRPr="00293B0E">
        <w:rPr>
          <w:rFonts w:cs="David" w:hint="cs"/>
          <w:u w:val="single"/>
          <w:rtl/>
        </w:rPr>
        <w:t>:</w:t>
      </w:r>
    </w:p>
    <w:p w14:paraId="2EC39923" w14:textId="77777777" w:rsidR="00293B0E" w:rsidRPr="00293B0E" w:rsidRDefault="00293B0E" w:rsidP="00293B0E">
      <w:pPr>
        <w:bidi/>
        <w:jc w:val="both"/>
        <w:rPr>
          <w:rFonts w:cs="David" w:hint="cs"/>
          <w:rtl/>
        </w:rPr>
      </w:pPr>
    </w:p>
    <w:p w14:paraId="20D6A251" w14:textId="77777777" w:rsidR="00293B0E" w:rsidRPr="00293B0E" w:rsidRDefault="00293B0E" w:rsidP="00293B0E">
      <w:pPr>
        <w:bidi/>
        <w:jc w:val="both"/>
        <w:rPr>
          <w:rFonts w:cs="David" w:hint="cs"/>
          <w:rtl/>
        </w:rPr>
      </w:pPr>
      <w:r w:rsidRPr="00293B0E">
        <w:rPr>
          <w:rFonts w:cs="David" w:hint="cs"/>
          <w:rtl/>
        </w:rPr>
        <w:tab/>
        <w:t xml:space="preserve">איכות השידורים הצפויה בשיטה החדשה עולה בצורה משמעותית, כך אומרים על איכות השידורים המוכרת לנו היום. הקליטה תהיה הרבה יותר בהירה, טובה ואיכותית. </w:t>
      </w:r>
    </w:p>
    <w:p w14:paraId="651DC5A8" w14:textId="77777777" w:rsidR="00293B0E" w:rsidRPr="00293B0E" w:rsidRDefault="00293B0E" w:rsidP="00293B0E">
      <w:pPr>
        <w:bidi/>
        <w:jc w:val="both"/>
        <w:rPr>
          <w:rFonts w:cs="David" w:hint="cs"/>
          <w:rtl/>
        </w:rPr>
      </w:pPr>
    </w:p>
    <w:p w14:paraId="42349BC4" w14:textId="77777777" w:rsidR="00293B0E" w:rsidRPr="00293B0E" w:rsidRDefault="00293B0E" w:rsidP="00293B0E">
      <w:pPr>
        <w:bidi/>
        <w:jc w:val="both"/>
        <w:rPr>
          <w:rFonts w:cs="David" w:hint="cs"/>
          <w:rtl/>
        </w:rPr>
      </w:pPr>
      <w:r w:rsidRPr="00293B0E">
        <w:rPr>
          <w:rFonts w:cs="David" w:hint="cs"/>
          <w:rtl/>
        </w:rPr>
        <w:tab/>
        <w:t xml:space="preserve">במערך החדש יש שירותי ערך מוסף, יש את מדריך השידורים, יש אפשרות לכתוביות לכבדי שמיעה, מידע כללי ויתרונות נוספים. יש כמובן יתרונות משקיים, אם תרצו, נציג האוצר יוכל לדבר עליהם. </w:t>
      </w:r>
    </w:p>
    <w:p w14:paraId="774890F5" w14:textId="77777777" w:rsidR="00293B0E" w:rsidRPr="00293B0E" w:rsidRDefault="00293B0E" w:rsidP="00293B0E">
      <w:pPr>
        <w:bidi/>
        <w:jc w:val="both"/>
        <w:rPr>
          <w:rFonts w:cs="David" w:hint="cs"/>
          <w:rtl/>
        </w:rPr>
      </w:pPr>
    </w:p>
    <w:p w14:paraId="35EDF047" w14:textId="77777777" w:rsidR="00293B0E" w:rsidRPr="00293B0E" w:rsidRDefault="00293B0E" w:rsidP="00293B0E">
      <w:pPr>
        <w:bidi/>
        <w:jc w:val="both"/>
        <w:rPr>
          <w:rFonts w:cs="David" w:hint="cs"/>
          <w:rtl/>
        </w:rPr>
      </w:pPr>
      <w:r w:rsidRPr="00293B0E">
        <w:rPr>
          <w:rFonts w:cs="David" w:hint="cs"/>
          <w:rtl/>
        </w:rPr>
        <w:tab/>
        <w:t xml:space="preserve">לא פחות חשוב מכל אלה, אם ערוץ הכנסת יהיה אחד מחמשת הערוצים שישודרו במתכונת הזאת, זה ימצב את הערוץ הזה כערוץ ציבורי, ממלכתי, יגרום לנגישות רבה וגבוהה לכלל הציבור ויביא את הערוץ,  שכולנו מאמינים בחשיבות שלו, לכלל תושבי המדינה. </w:t>
      </w:r>
    </w:p>
    <w:p w14:paraId="0427B594" w14:textId="77777777" w:rsidR="00293B0E" w:rsidRPr="00293B0E" w:rsidRDefault="00293B0E" w:rsidP="00293B0E">
      <w:pPr>
        <w:bidi/>
        <w:jc w:val="both"/>
        <w:rPr>
          <w:rFonts w:cs="David" w:hint="cs"/>
          <w:rtl/>
        </w:rPr>
      </w:pPr>
    </w:p>
    <w:p w14:paraId="026DA3D2" w14:textId="77777777" w:rsidR="00293B0E" w:rsidRPr="00293B0E" w:rsidRDefault="00293B0E" w:rsidP="00293B0E">
      <w:pPr>
        <w:bidi/>
        <w:jc w:val="both"/>
        <w:rPr>
          <w:rFonts w:cs="David" w:hint="cs"/>
          <w:rtl/>
        </w:rPr>
      </w:pPr>
      <w:r w:rsidRPr="00293B0E">
        <w:rPr>
          <w:rFonts w:cs="David" w:hint="cs"/>
          <w:u w:val="single"/>
          <w:rtl/>
        </w:rPr>
        <w:t>היו"ר דוד טל:</w:t>
      </w:r>
    </w:p>
    <w:p w14:paraId="4332537B" w14:textId="77777777" w:rsidR="00293B0E" w:rsidRPr="00293B0E" w:rsidRDefault="00293B0E" w:rsidP="00293B0E">
      <w:pPr>
        <w:bidi/>
        <w:jc w:val="both"/>
        <w:rPr>
          <w:rFonts w:cs="David" w:hint="cs"/>
          <w:rtl/>
        </w:rPr>
      </w:pPr>
    </w:p>
    <w:p w14:paraId="7CB96542" w14:textId="77777777" w:rsidR="00293B0E" w:rsidRPr="00293B0E" w:rsidRDefault="00293B0E" w:rsidP="00293B0E">
      <w:pPr>
        <w:bidi/>
        <w:jc w:val="both"/>
        <w:rPr>
          <w:rFonts w:cs="David" w:hint="cs"/>
          <w:rtl/>
        </w:rPr>
      </w:pPr>
      <w:r w:rsidRPr="00293B0E">
        <w:rPr>
          <w:rFonts w:cs="David" w:hint="cs"/>
          <w:rtl/>
        </w:rPr>
        <w:tab/>
        <w:t xml:space="preserve">מר </w:t>
      </w:r>
      <w:proofErr w:type="spellStart"/>
      <w:r w:rsidRPr="00293B0E">
        <w:rPr>
          <w:rFonts w:cs="David" w:hint="cs"/>
          <w:rtl/>
        </w:rPr>
        <w:t>סמירה</w:t>
      </w:r>
      <w:proofErr w:type="spellEnd"/>
      <w:r w:rsidRPr="00293B0E">
        <w:rPr>
          <w:rFonts w:cs="David" w:hint="cs"/>
          <w:rtl/>
        </w:rPr>
        <w:t xml:space="preserve">, אני חושב שבאחד הדיונים בוועדת הכלכלה נאמר לנו מפי אנשי המקצוע, שאפשר להוסיף עוד ערוצים ועוד ערוצים. אז היה רצון למנוע הצטרפות של אחרים, אבל ככל שנוסיף יותר ויותר ערוצים, האיכות תהיה ירודה יותר. אני מניח שזה נכון. </w:t>
      </w:r>
    </w:p>
    <w:p w14:paraId="6F6E8212" w14:textId="77777777" w:rsidR="00293B0E" w:rsidRPr="00293B0E" w:rsidRDefault="00293B0E" w:rsidP="00293B0E">
      <w:pPr>
        <w:bidi/>
        <w:jc w:val="both"/>
        <w:rPr>
          <w:rFonts w:cs="David" w:hint="cs"/>
          <w:rtl/>
        </w:rPr>
      </w:pPr>
    </w:p>
    <w:p w14:paraId="7D80D85C" w14:textId="77777777" w:rsidR="00293B0E" w:rsidRPr="00293B0E" w:rsidRDefault="00293B0E" w:rsidP="00293B0E">
      <w:pPr>
        <w:bidi/>
        <w:jc w:val="both"/>
        <w:rPr>
          <w:rFonts w:cs="David" w:hint="cs"/>
          <w:rtl/>
        </w:rPr>
      </w:pPr>
      <w:r w:rsidRPr="00293B0E">
        <w:rPr>
          <w:rFonts w:cs="David" w:hint="cs"/>
          <w:u w:val="single"/>
          <w:rtl/>
        </w:rPr>
        <w:t xml:space="preserve">מנשה </w:t>
      </w:r>
      <w:proofErr w:type="spellStart"/>
      <w:r w:rsidRPr="00293B0E">
        <w:rPr>
          <w:rFonts w:cs="David" w:hint="cs"/>
          <w:u w:val="single"/>
          <w:rtl/>
        </w:rPr>
        <w:t>סמירה</w:t>
      </w:r>
      <w:proofErr w:type="spellEnd"/>
      <w:r w:rsidRPr="00293B0E">
        <w:rPr>
          <w:rFonts w:cs="David" w:hint="cs"/>
          <w:u w:val="single"/>
          <w:rtl/>
        </w:rPr>
        <w:t>:</w:t>
      </w:r>
    </w:p>
    <w:p w14:paraId="52F929F2" w14:textId="77777777" w:rsidR="00293B0E" w:rsidRPr="00293B0E" w:rsidRDefault="00293B0E" w:rsidP="00293B0E">
      <w:pPr>
        <w:bidi/>
        <w:jc w:val="both"/>
        <w:rPr>
          <w:rFonts w:cs="David" w:hint="cs"/>
          <w:rtl/>
        </w:rPr>
      </w:pPr>
    </w:p>
    <w:p w14:paraId="3BCB11BD" w14:textId="77777777" w:rsidR="00293B0E" w:rsidRPr="00293B0E" w:rsidRDefault="00293B0E" w:rsidP="00293B0E">
      <w:pPr>
        <w:bidi/>
        <w:jc w:val="both"/>
        <w:rPr>
          <w:rFonts w:cs="David" w:hint="cs"/>
          <w:rtl/>
        </w:rPr>
      </w:pPr>
      <w:r w:rsidRPr="00293B0E">
        <w:rPr>
          <w:rFonts w:cs="David" w:hint="cs"/>
          <w:rtl/>
        </w:rPr>
        <w:tab/>
        <w:t xml:space="preserve">נכון, אתייחס לזה. </w:t>
      </w:r>
    </w:p>
    <w:p w14:paraId="78745DEB" w14:textId="77777777" w:rsidR="00293B0E" w:rsidRPr="00293B0E" w:rsidRDefault="00293B0E" w:rsidP="00293B0E">
      <w:pPr>
        <w:bidi/>
        <w:jc w:val="both"/>
        <w:rPr>
          <w:rFonts w:cs="David" w:hint="cs"/>
          <w:rtl/>
        </w:rPr>
      </w:pPr>
    </w:p>
    <w:p w14:paraId="2343ED8B" w14:textId="77777777" w:rsidR="00293B0E" w:rsidRPr="00293B0E" w:rsidRDefault="00293B0E" w:rsidP="00293B0E">
      <w:pPr>
        <w:bidi/>
        <w:jc w:val="both"/>
        <w:rPr>
          <w:rFonts w:cs="David" w:hint="cs"/>
          <w:rtl/>
        </w:rPr>
      </w:pPr>
      <w:r w:rsidRPr="00293B0E">
        <w:rPr>
          <w:rFonts w:cs="David" w:hint="cs"/>
          <w:u w:val="single"/>
          <w:rtl/>
        </w:rPr>
        <w:t>היו"ר דוד טל:</w:t>
      </w:r>
    </w:p>
    <w:p w14:paraId="7FFCB9FF" w14:textId="77777777" w:rsidR="00293B0E" w:rsidRPr="00293B0E" w:rsidRDefault="00293B0E" w:rsidP="00293B0E">
      <w:pPr>
        <w:bidi/>
        <w:jc w:val="both"/>
        <w:rPr>
          <w:rFonts w:cs="David" w:hint="cs"/>
          <w:rtl/>
        </w:rPr>
      </w:pPr>
    </w:p>
    <w:p w14:paraId="1D7856F0" w14:textId="77777777" w:rsidR="00293B0E" w:rsidRPr="00293B0E" w:rsidRDefault="00293B0E" w:rsidP="00293B0E">
      <w:pPr>
        <w:bidi/>
        <w:jc w:val="both"/>
        <w:rPr>
          <w:rFonts w:cs="David" w:hint="cs"/>
          <w:rtl/>
        </w:rPr>
      </w:pPr>
      <w:r w:rsidRPr="00293B0E">
        <w:rPr>
          <w:rFonts w:cs="David" w:hint="cs"/>
          <w:rtl/>
        </w:rPr>
        <w:tab/>
        <w:t xml:space="preserve">אומרת היועצת המשפטית, שאם אנחנו עוברים לשידור הזה, אנחנו אמורים לקבל איכות טובה יותר ואיכות קליטה טובה יותר. אתה יודע לענות לי, כמה ערוצים אני עוד יכול להוסיף עד שיכולת הקליטה או איכות השידור תרד לרמה כזאת שאגיע למצב של היום? </w:t>
      </w:r>
    </w:p>
    <w:p w14:paraId="2CABECDC" w14:textId="77777777" w:rsidR="00293B0E" w:rsidRPr="00293B0E" w:rsidRDefault="00293B0E" w:rsidP="00293B0E">
      <w:pPr>
        <w:bidi/>
        <w:jc w:val="both"/>
        <w:rPr>
          <w:rFonts w:cs="David" w:hint="cs"/>
          <w:rtl/>
        </w:rPr>
      </w:pPr>
    </w:p>
    <w:p w14:paraId="5AAA8C30" w14:textId="77777777" w:rsidR="00293B0E" w:rsidRPr="00293B0E" w:rsidRDefault="00293B0E" w:rsidP="00293B0E">
      <w:pPr>
        <w:bidi/>
        <w:jc w:val="both"/>
        <w:rPr>
          <w:rFonts w:cs="David" w:hint="cs"/>
          <w:rtl/>
        </w:rPr>
      </w:pPr>
      <w:r w:rsidRPr="00293B0E">
        <w:rPr>
          <w:rFonts w:cs="David" w:hint="cs"/>
          <w:u w:val="single"/>
          <w:rtl/>
        </w:rPr>
        <w:t xml:space="preserve">מנשה </w:t>
      </w:r>
      <w:proofErr w:type="spellStart"/>
      <w:r w:rsidRPr="00293B0E">
        <w:rPr>
          <w:rFonts w:cs="David" w:hint="cs"/>
          <w:u w:val="single"/>
          <w:rtl/>
        </w:rPr>
        <w:t>סמירה</w:t>
      </w:r>
      <w:proofErr w:type="spellEnd"/>
      <w:r w:rsidRPr="00293B0E">
        <w:rPr>
          <w:rFonts w:cs="David" w:hint="cs"/>
          <w:u w:val="single"/>
          <w:rtl/>
        </w:rPr>
        <w:t>:</w:t>
      </w:r>
    </w:p>
    <w:p w14:paraId="5BD0E63A" w14:textId="77777777" w:rsidR="00293B0E" w:rsidRPr="00293B0E" w:rsidRDefault="00293B0E" w:rsidP="00293B0E">
      <w:pPr>
        <w:bidi/>
        <w:jc w:val="both"/>
        <w:rPr>
          <w:rFonts w:cs="David" w:hint="cs"/>
          <w:rtl/>
        </w:rPr>
      </w:pPr>
      <w:r w:rsidRPr="00293B0E">
        <w:rPr>
          <w:rFonts w:cs="David" w:hint="cs"/>
          <w:rtl/>
        </w:rPr>
        <w:tab/>
      </w:r>
    </w:p>
    <w:p w14:paraId="781D2246" w14:textId="77777777" w:rsidR="00293B0E" w:rsidRPr="00293B0E" w:rsidRDefault="00293B0E" w:rsidP="00293B0E">
      <w:pPr>
        <w:bidi/>
        <w:jc w:val="both"/>
        <w:rPr>
          <w:rFonts w:cs="David" w:hint="cs"/>
          <w:rtl/>
        </w:rPr>
      </w:pPr>
      <w:r w:rsidRPr="00293B0E">
        <w:rPr>
          <w:rFonts w:cs="David" w:hint="cs"/>
          <w:rtl/>
        </w:rPr>
        <w:tab/>
        <w:t xml:space="preserve">ברשותכם, משפט על המעבר להפצה הדיגיטאלית, רוב הדברים נאמרו על ידי היועצת המשפטית אבל בכל זאת שני משפטים. מה שקורה כאן עם המעבר להפצה הדיגיטאלית, שהמדינה מאפשר לאזרחיה, אפשר לומר באופן שיטתי ולראשונה, לקלוט את השידורים של הערוצים הפתוחים, הציבוריים, בצורה תקינה בכל בית בישראל. כלומר, המצב הזה לא קיים עד היום, לא כל משק בית יכול לקלוט את הערוץ הראשון, לא כל משק בית בישראל יכול לקלוט את ערוץ 10 ובוודאי גם לא את ערוץ הכנסת. אלא אם הוא מחובר לכבלים וללווין, שזאת הוצאה גדולה, או צלחת </w:t>
      </w:r>
      <w:proofErr w:type="spellStart"/>
      <w:r w:rsidRPr="00293B0E">
        <w:rPr>
          <w:rFonts w:cs="David" w:hint="cs"/>
          <w:rtl/>
        </w:rPr>
        <w:t>לוויינית</w:t>
      </w:r>
      <w:proofErr w:type="spellEnd"/>
      <w:r w:rsidRPr="00293B0E">
        <w:rPr>
          <w:rFonts w:cs="David" w:hint="cs"/>
          <w:rtl/>
        </w:rPr>
        <w:t xml:space="preserve">. המהפכה הזאת מאפשר לכל בית בישראל להתחבר ולקלוט את חמשת הערוצים הפתוחים הציבוריים בעלות חד פעמית וללא תלות בגורם מתווך כגון הכבלים או הלוויין. אם מישהו לא רוצה את החבילה הזאת, כמו אימא שלי, היא אוהבת רק את ערוצי החדשות, עכשיו היא תוכל לחסוך סדר גודל של כ-2,000 שקלים בשנה. </w:t>
      </w:r>
    </w:p>
    <w:p w14:paraId="10B8C427" w14:textId="77777777" w:rsidR="00293B0E" w:rsidRPr="00293B0E" w:rsidRDefault="00293B0E" w:rsidP="00293B0E">
      <w:pPr>
        <w:bidi/>
        <w:jc w:val="both"/>
        <w:rPr>
          <w:rFonts w:cs="David" w:hint="cs"/>
          <w:rtl/>
        </w:rPr>
      </w:pPr>
    </w:p>
    <w:p w14:paraId="1B49D53A" w14:textId="77777777" w:rsidR="00293B0E" w:rsidRPr="00293B0E" w:rsidRDefault="00293B0E" w:rsidP="00293B0E">
      <w:pPr>
        <w:bidi/>
        <w:jc w:val="both"/>
        <w:rPr>
          <w:rFonts w:cs="David" w:hint="cs"/>
          <w:rtl/>
        </w:rPr>
      </w:pPr>
      <w:r w:rsidRPr="00293B0E">
        <w:rPr>
          <w:rFonts w:cs="David" w:hint="cs"/>
          <w:rtl/>
        </w:rPr>
        <w:tab/>
        <w:t xml:space="preserve">שאל יושב ראש הוועדה לגבי האיכות </w:t>
      </w:r>
      <w:r w:rsidRPr="00293B0E">
        <w:rPr>
          <w:rFonts w:cs="David"/>
          <w:rtl/>
        </w:rPr>
        <w:t>–</w:t>
      </w:r>
      <w:r w:rsidRPr="00293B0E">
        <w:rPr>
          <w:rFonts w:cs="David" w:hint="cs"/>
          <w:rtl/>
        </w:rPr>
        <w:t xml:space="preserve"> האיכות נבנתה כדי שתוכל להחיל חמישה ערוצים. המערכת נבנתה בהתאם לחוק והחוק קבע, שיעלו  חמישה ערוצים פתוחים. </w:t>
      </w:r>
      <w:proofErr w:type="spellStart"/>
      <w:r w:rsidRPr="00293B0E">
        <w:rPr>
          <w:rFonts w:cs="David" w:hint="cs"/>
          <w:rtl/>
        </w:rPr>
        <w:t>הכל</w:t>
      </w:r>
      <w:proofErr w:type="spellEnd"/>
      <w:r w:rsidRPr="00293B0E">
        <w:rPr>
          <w:rFonts w:cs="David" w:hint="cs"/>
          <w:rtl/>
        </w:rPr>
        <w:t xml:space="preserve"> עניין של עלות. בוודאי שניתן להעלות עוד שלושה, ארבעה וחמישה ערוצים אבל אז צריך לחזור חזרה לשולחן התכנון ולבנות מערכת אחרת שתהיה מסוגלת להחיל הרבה יותר ערוצים. המערכת הזאת בנויה להחיל חמישה ערוצים, בלחץ, שישה. </w:t>
      </w:r>
    </w:p>
    <w:p w14:paraId="7A85C95D" w14:textId="77777777" w:rsidR="00293B0E" w:rsidRPr="00293B0E" w:rsidRDefault="00293B0E" w:rsidP="00293B0E">
      <w:pPr>
        <w:bidi/>
        <w:jc w:val="both"/>
        <w:rPr>
          <w:rFonts w:cs="David" w:hint="cs"/>
          <w:rtl/>
        </w:rPr>
      </w:pPr>
    </w:p>
    <w:p w14:paraId="798AF6EF" w14:textId="77777777" w:rsidR="00293B0E" w:rsidRPr="00293B0E" w:rsidRDefault="00293B0E" w:rsidP="00293B0E">
      <w:pPr>
        <w:bidi/>
        <w:jc w:val="both"/>
        <w:rPr>
          <w:rFonts w:cs="David" w:hint="cs"/>
          <w:rtl/>
        </w:rPr>
      </w:pPr>
      <w:r w:rsidRPr="00293B0E">
        <w:rPr>
          <w:rFonts w:cs="David" w:hint="cs"/>
          <w:u w:val="single"/>
          <w:rtl/>
        </w:rPr>
        <w:t>היו"ר דוד טל:</w:t>
      </w:r>
    </w:p>
    <w:p w14:paraId="63301C4B" w14:textId="77777777" w:rsidR="00293B0E" w:rsidRPr="00293B0E" w:rsidRDefault="00293B0E" w:rsidP="00293B0E">
      <w:pPr>
        <w:bidi/>
        <w:jc w:val="both"/>
        <w:rPr>
          <w:rFonts w:cs="David" w:hint="cs"/>
          <w:rtl/>
        </w:rPr>
      </w:pPr>
    </w:p>
    <w:p w14:paraId="47BA519F" w14:textId="77777777" w:rsidR="00293B0E" w:rsidRPr="00293B0E" w:rsidRDefault="00293B0E" w:rsidP="00293B0E">
      <w:pPr>
        <w:bidi/>
        <w:jc w:val="both"/>
        <w:rPr>
          <w:rFonts w:cs="David" w:hint="cs"/>
          <w:rtl/>
        </w:rPr>
      </w:pPr>
      <w:r w:rsidRPr="00293B0E">
        <w:rPr>
          <w:rFonts w:cs="David" w:hint="cs"/>
          <w:rtl/>
        </w:rPr>
        <w:tab/>
        <w:t xml:space="preserve">ואני מבין שיהיו עלויות נוספות. </w:t>
      </w:r>
    </w:p>
    <w:p w14:paraId="51DA1B93" w14:textId="77777777" w:rsidR="00293B0E" w:rsidRPr="00293B0E" w:rsidRDefault="00293B0E" w:rsidP="00293B0E">
      <w:pPr>
        <w:bidi/>
        <w:jc w:val="both"/>
        <w:rPr>
          <w:rFonts w:cs="David" w:hint="cs"/>
          <w:rtl/>
        </w:rPr>
      </w:pPr>
    </w:p>
    <w:p w14:paraId="3760B5F0" w14:textId="77777777" w:rsidR="00293B0E" w:rsidRPr="00293B0E" w:rsidRDefault="00293B0E" w:rsidP="00293B0E">
      <w:pPr>
        <w:bidi/>
        <w:jc w:val="both"/>
        <w:rPr>
          <w:rFonts w:cs="David" w:hint="cs"/>
          <w:rtl/>
        </w:rPr>
      </w:pPr>
      <w:r w:rsidRPr="00293B0E">
        <w:rPr>
          <w:rFonts w:cs="David" w:hint="cs"/>
          <w:u w:val="single"/>
          <w:rtl/>
        </w:rPr>
        <w:t xml:space="preserve">מנשה </w:t>
      </w:r>
      <w:proofErr w:type="spellStart"/>
      <w:r w:rsidRPr="00293B0E">
        <w:rPr>
          <w:rFonts w:cs="David" w:hint="cs"/>
          <w:u w:val="single"/>
          <w:rtl/>
        </w:rPr>
        <w:t>סמירה</w:t>
      </w:r>
      <w:proofErr w:type="spellEnd"/>
      <w:r w:rsidRPr="00293B0E">
        <w:rPr>
          <w:rFonts w:cs="David" w:hint="cs"/>
          <w:u w:val="single"/>
          <w:rtl/>
        </w:rPr>
        <w:t>:</w:t>
      </w:r>
    </w:p>
    <w:p w14:paraId="1430825F" w14:textId="77777777" w:rsidR="00293B0E" w:rsidRPr="00293B0E" w:rsidRDefault="00293B0E" w:rsidP="00293B0E">
      <w:pPr>
        <w:bidi/>
        <w:jc w:val="both"/>
        <w:rPr>
          <w:rFonts w:cs="David" w:hint="cs"/>
          <w:rtl/>
        </w:rPr>
      </w:pPr>
    </w:p>
    <w:p w14:paraId="2406233F" w14:textId="77777777" w:rsidR="00293B0E" w:rsidRPr="00293B0E" w:rsidRDefault="00293B0E" w:rsidP="00293B0E">
      <w:pPr>
        <w:bidi/>
        <w:jc w:val="both"/>
        <w:rPr>
          <w:rFonts w:cs="David" w:hint="cs"/>
          <w:rtl/>
        </w:rPr>
      </w:pPr>
      <w:r w:rsidRPr="00293B0E">
        <w:rPr>
          <w:rFonts w:cs="David" w:hint="cs"/>
          <w:rtl/>
        </w:rPr>
        <w:tab/>
        <w:t xml:space="preserve">בוודאי. עלויות במכפלות גבוהות מאוד, בעיקר בעיה בנושא של איכות הסביבה. אגיד משפט חשוב שלא הזכרנו אותו, לוח הזמנים. החוק קבע, שנקים את המערכת בתוך כשנה, שנה מפברואר. אם לא תהיה הודעה בזמן, לפחות עקרונית, של הכנסת ושל רשות השידור, תהיה לנו בעיה לעמוד בלוחות הזמנים, אם נצטרך אחר כך להעלות גם אותם על העגלה הזאת. </w:t>
      </w:r>
    </w:p>
    <w:p w14:paraId="1A82EC39" w14:textId="77777777" w:rsidR="00293B0E" w:rsidRPr="00293B0E" w:rsidRDefault="00293B0E" w:rsidP="00293B0E">
      <w:pPr>
        <w:bidi/>
        <w:jc w:val="both"/>
        <w:rPr>
          <w:rFonts w:cs="David" w:hint="cs"/>
          <w:rtl/>
        </w:rPr>
      </w:pPr>
    </w:p>
    <w:p w14:paraId="2BAD135C" w14:textId="77777777" w:rsidR="00293B0E" w:rsidRPr="00293B0E" w:rsidRDefault="00293B0E" w:rsidP="00293B0E">
      <w:pPr>
        <w:bidi/>
        <w:jc w:val="both"/>
        <w:rPr>
          <w:rFonts w:cs="David" w:hint="cs"/>
          <w:rtl/>
        </w:rPr>
      </w:pPr>
      <w:r w:rsidRPr="00293B0E">
        <w:rPr>
          <w:rFonts w:cs="David" w:hint="cs"/>
          <w:rtl/>
        </w:rPr>
        <w:tab/>
        <w:t xml:space="preserve">הנקודה השנייה של האיכות - - - </w:t>
      </w:r>
    </w:p>
    <w:p w14:paraId="29CC834B" w14:textId="77777777" w:rsidR="00293B0E" w:rsidRPr="00293B0E" w:rsidRDefault="00293B0E" w:rsidP="00293B0E">
      <w:pPr>
        <w:bidi/>
        <w:jc w:val="both"/>
        <w:rPr>
          <w:rFonts w:cs="David" w:hint="cs"/>
          <w:rtl/>
        </w:rPr>
      </w:pPr>
    </w:p>
    <w:p w14:paraId="25D5AA0A" w14:textId="77777777" w:rsidR="00293B0E" w:rsidRPr="00293B0E" w:rsidRDefault="00293B0E" w:rsidP="00293B0E">
      <w:pPr>
        <w:bidi/>
        <w:jc w:val="both"/>
        <w:rPr>
          <w:rFonts w:cs="David" w:hint="cs"/>
          <w:rtl/>
        </w:rPr>
      </w:pPr>
      <w:r w:rsidRPr="00293B0E">
        <w:rPr>
          <w:rFonts w:cs="David" w:hint="cs"/>
          <w:u w:val="single"/>
          <w:rtl/>
        </w:rPr>
        <w:t>היו"ר דוד טל:</w:t>
      </w:r>
    </w:p>
    <w:p w14:paraId="10E91AA7" w14:textId="77777777" w:rsidR="00293B0E" w:rsidRPr="00293B0E" w:rsidRDefault="00293B0E" w:rsidP="00293B0E">
      <w:pPr>
        <w:bidi/>
        <w:jc w:val="both"/>
        <w:rPr>
          <w:rFonts w:cs="David" w:hint="cs"/>
          <w:rtl/>
        </w:rPr>
      </w:pPr>
    </w:p>
    <w:p w14:paraId="59B0240D" w14:textId="77777777" w:rsidR="00293B0E" w:rsidRPr="00293B0E" w:rsidRDefault="00293B0E" w:rsidP="00293B0E">
      <w:pPr>
        <w:bidi/>
        <w:jc w:val="both"/>
        <w:rPr>
          <w:rFonts w:cs="David" w:hint="cs"/>
          <w:rtl/>
        </w:rPr>
      </w:pPr>
      <w:r w:rsidRPr="00293B0E">
        <w:rPr>
          <w:rFonts w:cs="David" w:hint="cs"/>
          <w:rtl/>
        </w:rPr>
        <w:tab/>
        <w:t xml:space="preserve">אבל הבעיה היא לא של ועדת הכנסת, הבעיה היא של מועצת הכבלים, ששם אין יושב ראש כבר שנה וחודשיים. </w:t>
      </w:r>
    </w:p>
    <w:p w14:paraId="5563E714" w14:textId="77777777" w:rsidR="00293B0E" w:rsidRPr="00293B0E" w:rsidRDefault="00293B0E" w:rsidP="00293B0E">
      <w:pPr>
        <w:bidi/>
        <w:jc w:val="both"/>
        <w:rPr>
          <w:rFonts w:cs="David" w:hint="cs"/>
          <w:rtl/>
        </w:rPr>
      </w:pPr>
    </w:p>
    <w:p w14:paraId="74A4DABB" w14:textId="77777777" w:rsidR="00293B0E" w:rsidRPr="00293B0E" w:rsidRDefault="00293B0E" w:rsidP="00293B0E">
      <w:pPr>
        <w:bidi/>
        <w:jc w:val="both"/>
        <w:rPr>
          <w:rFonts w:cs="David" w:hint="cs"/>
          <w:rtl/>
        </w:rPr>
      </w:pPr>
      <w:r w:rsidRPr="00293B0E">
        <w:rPr>
          <w:rFonts w:cs="David" w:hint="cs"/>
          <w:u w:val="single"/>
          <w:rtl/>
        </w:rPr>
        <w:t xml:space="preserve">מנשה </w:t>
      </w:r>
      <w:proofErr w:type="spellStart"/>
      <w:r w:rsidRPr="00293B0E">
        <w:rPr>
          <w:rFonts w:cs="David" w:hint="cs"/>
          <w:u w:val="single"/>
          <w:rtl/>
        </w:rPr>
        <w:t>סמירה</w:t>
      </w:r>
      <w:proofErr w:type="spellEnd"/>
      <w:r w:rsidRPr="00293B0E">
        <w:rPr>
          <w:rFonts w:cs="David" w:hint="cs"/>
          <w:u w:val="single"/>
          <w:rtl/>
        </w:rPr>
        <w:t>:</w:t>
      </w:r>
    </w:p>
    <w:p w14:paraId="73682A6C" w14:textId="77777777" w:rsidR="00293B0E" w:rsidRPr="00293B0E" w:rsidRDefault="00293B0E" w:rsidP="00293B0E">
      <w:pPr>
        <w:bidi/>
        <w:jc w:val="both"/>
        <w:rPr>
          <w:rFonts w:cs="David" w:hint="cs"/>
          <w:rtl/>
        </w:rPr>
      </w:pPr>
    </w:p>
    <w:p w14:paraId="7E30600D" w14:textId="77777777" w:rsidR="00293B0E" w:rsidRPr="00293B0E" w:rsidRDefault="00293B0E" w:rsidP="00293B0E">
      <w:pPr>
        <w:bidi/>
        <w:jc w:val="both"/>
        <w:rPr>
          <w:rFonts w:cs="David" w:hint="cs"/>
          <w:rtl/>
        </w:rPr>
      </w:pPr>
      <w:r w:rsidRPr="00293B0E">
        <w:rPr>
          <w:rFonts w:cs="David" w:hint="cs"/>
          <w:rtl/>
        </w:rPr>
        <w:tab/>
        <w:t xml:space="preserve">בנושא הזה התקיים דיון, מבחינתנו לפחות, לפי ההערכה שלנו, שהתשובה בהחלטה של מועצת הכבלים והלוויין, ששלחה מכתב, שהיא תומכת בקיומו של המהלך הזה, של הקמת המערכת הדיגיטאלית ושל חמשת הערוצים שיעלו עליו, היא תמכה בכך שיעלו רק חמישה ערוצים, לרבות ערוץ הכנסת, אני חושב שהיא בהחלט מספקת אותנו. </w:t>
      </w:r>
    </w:p>
    <w:p w14:paraId="20E1C571" w14:textId="77777777" w:rsidR="00293B0E" w:rsidRPr="00293B0E" w:rsidRDefault="00293B0E" w:rsidP="00293B0E">
      <w:pPr>
        <w:bidi/>
        <w:jc w:val="both"/>
        <w:rPr>
          <w:rFonts w:cs="David" w:hint="cs"/>
          <w:rtl/>
        </w:rPr>
      </w:pPr>
    </w:p>
    <w:p w14:paraId="10603720" w14:textId="77777777" w:rsidR="00293B0E" w:rsidRPr="00293B0E" w:rsidRDefault="00293B0E" w:rsidP="00293B0E">
      <w:pPr>
        <w:bidi/>
        <w:jc w:val="both"/>
        <w:rPr>
          <w:rFonts w:cs="David" w:hint="cs"/>
          <w:rtl/>
        </w:rPr>
      </w:pPr>
      <w:r w:rsidRPr="00293B0E">
        <w:rPr>
          <w:rFonts w:cs="David" w:hint="cs"/>
          <w:u w:val="single"/>
          <w:rtl/>
        </w:rPr>
        <w:t>היו"ר דוד טל:</w:t>
      </w:r>
    </w:p>
    <w:p w14:paraId="562F8D82" w14:textId="77777777" w:rsidR="00293B0E" w:rsidRPr="00293B0E" w:rsidRDefault="00293B0E" w:rsidP="00293B0E">
      <w:pPr>
        <w:bidi/>
        <w:jc w:val="both"/>
        <w:rPr>
          <w:rFonts w:cs="David" w:hint="cs"/>
          <w:rtl/>
        </w:rPr>
      </w:pPr>
    </w:p>
    <w:p w14:paraId="7954879E" w14:textId="77777777" w:rsidR="00293B0E" w:rsidRPr="00293B0E" w:rsidRDefault="00293B0E" w:rsidP="00293B0E">
      <w:pPr>
        <w:bidi/>
        <w:jc w:val="both"/>
        <w:rPr>
          <w:rFonts w:cs="David" w:hint="cs"/>
          <w:rtl/>
        </w:rPr>
      </w:pPr>
      <w:r w:rsidRPr="00293B0E">
        <w:rPr>
          <w:rFonts w:cs="David" w:hint="cs"/>
          <w:rtl/>
        </w:rPr>
        <w:tab/>
        <w:t xml:space="preserve">זאת הערכה משפטית או הערכה שלכם? </w:t>
      </w:r>
    </w:p>
    <w:p w14:paraId="3AE3BEF8" w14:textId="77777777" w:rsidR="00293B0E" w:rsidRPr="00293B0E" w:rsidRDefault="00293B0E" w:rsidP="00293B0E">
      <w:pPr>
        <w:bidi/>
        <w:jc w:val="both"/>
        <w:rPr>
          <w:rFonts w:cs="David" w:hint="cs"/>
          <w:rtl/>
        </w:rPr>
      </w:pPr>
    </w:p>
    <w:p w14:paraId="4E2212A0" w14:textId="77777777" w:rsidR="00293B0E" w:rsidRPr="00293B0E" w:rsidRDefault="00293B0E" w:rsidP="00293B0E">
      <w:pPr>
        <w:bidi/>
        <w:jc w:val="both"/>
        <w:rPr>
          <w:rFonts w:cs="David" w:hint="cs"/>
          <w:rtl/>
        </w:rPr>
      </w:pPr>
      <w:r w:rsidRPr="00293B0E">
        <w:rPr>
          <w:rFonts w:cs="David" w:hint="cs"/>
          <w:u w:val="single"/>
          <w:rtl/>
        </w:rPr>
        <w:t xml:space="preserve">מנשה </w:t>
      </w:r>
      <w:proofErr w:type="spellStart"/>
      <w:r w:rsidRPr="00293B0E">
        <w:rPr>
          <w:rFonts w:cs="David" w:hint="cs"/>
          <w:u w:val="single"/>
          <w:rtl/>
        </w:rPr>
        <w:t>סמירה</w:t>
      </w:r>
      <w:proofErr w:type="spellEnd"/>
      <w:r w:rsidRPr="00293B0E">
        <w:rPr>
          <w:rFonts w:cs="David" w:hint="cs"/>
          <w:u w:val="single"/>
          <w:rtl/>
        </w:rPr>
        <w:t>:</w:t>
      </w:r>
    </w:p>
    <w:p w14:paraId="0C31587F" w14:textId="77777777" w:rsidR="00293B0E" w:rsidRPr="00293B0E" w:rsidRDefault="00293B0E" w:rsidP="00293B0E">
      <w:pPr>
        <w:bidi/>
        <w:jc w:val="both"/>
        <w:rPr>
          <w:rFonts w:cs="David" w:hint="cs"/>
          <w:rtl/>
        </w:rPr>
      </w:pPr>
    </w:p>
    <w:p w14:paraId="5C1CC7D7" w14:textId="77777777" w:rsidR="00293B0E" w:rsidRPr="00293B0E" w:rsidRDefault="00293B0E" w:rsidP="00293B0E">
      <w:pPr>
        <w:bidi/>
        <w:jc w:val="both"/>
        <w:rPr>
          <w:rFonts w:cs="David" w:hint="cs"/>
          <w:rtl/>
        </w:rPr>
      </w:pPr>
      <w:r w:rsidRPr="00293B0E">
        <w:rPr>
          <w:rFonts w:cs="David" w:hint="cs"/>
          <w:rtl/>
        </w:rPr>
        <w:tab/>
        <w:t xml:space="preserve">יש מסמך שהם הוציאו, שהם תומכים במהלך הזה. זה הוצג לוועדת הכלכלה. ממלא מקום יושב ראש המועצה, אמר זאת לפרוטוקול בדיון שהתקיים בוועדת הכלכלה. הם התנגדו לכך, שיעלו ערוצים אחרים. מכאן אתה למד, שלשיטתם ערוץ הכנסת יכול לעלות והם תומכים בו. לנו זה חשוב כדי לעמוד בלוח הזמנים. </w:t>
      </w:r>
    </w:p>
    <w:p w14:paraId="572B7CCA" w14:textId="77777777" w:rsidR="00293B0E" w:rsidRPr="00293B0E" w:rsidRDefault="00293B0E" w:rsidP="00293B0E">
      <w:pPr>
        <w:bidi/>
        <w:jc w:val="both"/>
        <w:rPr>
          <w:rFonts w:cs="David" w:hint="cs"/>
          <w:rtl/>
        </w:rPr>
      </w:pPr>
    </w:p>
    <w:p w14:paraId="3A5F2AA0" w14:textId="77777777" w:rsidR="00293B0E" w:rsidRPr="00293B0E" w:rsidRDefault="00293B0E" w:rsidP="00293B0E">
      <w:pPr>
        <w:bidi/>
        <w:jc w:val="both"/>
        <w:rPr>
          <w:rFonts w:cs="David" w:hint="cs"/>
          <w:rtl/>
        </w:rPr>
      </w:pPr>
      <w:r w:rsidRPr="00293B0E">
        <w:rPr>
          <w:rFonts w:cs="David" w:hint="cs"/>
          <w:rtl/>
        </w:rPr>
        <w:tab/>
        <w:t xml:space="preserve">לגבי שאלת האיכות, כדי לעמוד בלוח הזמנים של שנה ובעלות מינימאלית, על פי הערכות תקציביות שנעשו על ידי יועץ כלכלי, אבי חפץ, המערכת קמה על התשתית של הרשות השנייה שקיימת היום בארץ, 15 תחנות שידור, וזה גם קיבל את האישור של איכות הסביבה מבחינת עוצמות הקרינה. יש כאן חיסכון. כל שינוי עלול לפגוע בכל התהליך הזה וזה פותח את הנושא לסדרת דיונים אינסופית. אם נגיע לזה, נדון  בכך. </w:t>
      </w:r>
    </w:p>
    <w:p w14:paraId="6FF2FC69" w14:textId="77777777" w:rsidR="00293B0E" w:rsidRPr="00293B0E" w:rsidRDefault="00293B0E" w:rsidP="00293B0E">
      <w:pPr>
        <w:bidi/>
        <w:jc w:val="both"/>
        <w:rPr>
          <w:rFonts w:cs="David" w:hint="cs"/>
          <w:rtl/>
        </w:rPr>
      </w:pPr>
    </w:p>
    <w:p w14:paraId="57CA4280" w14:textId="77777777" w:rsidR="00293B0E" w:rsidRPr="00293B0E" w:rsidRDefault="00293B0E" w:rsidP="00293B0E">
      <w:pPr>
        <w:bidi/>
        <w:jc w:val="both"/>
        <w:rPr>
          <w:rFonts w:cs="David" w:hint="cs"/>
          <w:rtl/>
        </w:rPr>
      </w:pPr>
      <w:r w:rsidRPr="00293B0E">
        <w:rPr>
          <w:rFonts w:cs="David" w:hint="cs"/>
          <w:u w:val="single"/>
          <w:rtl/>
        </w:rPr>
        <w:t>היו"ר דוד טל:</w:t>
      </w:r>
    </w:p>
    <w:p w14:paraId="05661A2C" w14:textId="77777777" w:rsidR="00293B0E" w:rsidRPr="00293B0E" w:rsidRDefault="00293B0E" w:rsidP="00293B0E">
      <w:pPr>
        <w:bidi/>
        <w:jc w:val="both"/>
        <w:rPr>
          <w:rFonts w:cs="David" w:hint="cs"/>
          <w:rtl/>
        </w:rPr>
      </w:pPr>
    </w:p>
    <w:p w14:paraId="3906AC27" w14:textId="77777777" w:rsidR="00293B0E" w:rsidRPr="00293B0E" w:rsidRDefault="00293B0E" w:rsidP="00293B0E">
      <w:pPr>
        <w:bidi/>
        <w:jc w:val="both"/>
        <w:rPr>
          <w:rFonts w:cs="David" w:hint="cs"/>
          <w:rtl/>
        </w:rPr>
      </w:pPr>
      <w:r w:rsidRPr="00293B0E">
        <w:rPr>
          <w:rFonts w:cs="David" w:hint="cs"/>
          <w:rtl/>
        </w:rPr>
        <w:tab/>
        <w:t xml:space="preserve">נציג האוצר בבקשה. </w:t>
      </w:r>
    </w:p>
    <w:p w14:paraId="5007276A" w14:textId="77777777" w:rsidR="00293B0E" w:rsidRPr="00293B0E" w:rsidRDefault="00293B0E" w:rsidP="00293B0E">
      <w:pPr>
        <w:bidi/>
        <w:jc w:val="both"/>
        <w:rPr>
          <w:rFonts w:cs="David" w:hint="cs"/>
          <w:rtl/>
        </w:rPr>
      </w:pPr>
    </w:p>
    <w:p w14:paraId="3D7FDFC8" w14:textId="77777777" w:rsidR="00293B0E" w:rsidRPr="00293B0E" w:rsidRDefault="00293B0E" w:rsidP="00293B0E">
      <w:pPr>
        <w:bidi/>
        <w:jc w:val="both"/>
        <w:rPr>
          <w:rFonts w:cs="David" w:hint="cs"/>
          <w:rtl/>
        </w:rPr>
      </w:pPr>
      <w:r w:rsidRPr="00293B0E">
        <w:rPr>
          <w:rFonts w:cs="David" w:hint="cs"/>
          <w:u w:val="single"/>
          <w:rtl/>
        </w:rPr>
        <w:t>אורי ישראלי:</w:t>
      </w:r>
    </w:p>
    <w:p w14:paraId="6DB8C010" w14:textId="77777777" w:rsidR="00293B0E" w:rsidRPr="00293B0E" w:rsidRDefault="00293B0E" w:rsidP="00293B0E">
      <w:pPr>
        <w:bidi/>
        <w:jc w:val="both"/>
        <w:rPr>
          <w:rFonts w:cs="David" w:hint="cs"/>
          <w:rtl/>
        </w:rPr>
      </w:pPr>
    </w:p>
    <w:p w14:paraId="63AD1FCB" w14:textId="77777777" w:rsidR="00293B0E" w:rsidRPr="00293B0E" w:rsidRDefault="00293B0E" w:rsidP="00293B0E">
      <w:pPr>
        <w:bidi/>
        <w:jc w:val="both"/>
        <w:rPr>
          <w:rFonts w:cs="David" w:hint="cs"/>
          <w:rtl/>
        </w:rPr>
      </w:pPr>
      <w:r w:rsidRPr="00293B0E">
        <w:rPr>
          <w:rFonts w:cs="David" w:hint="cs"/>
          <w:rtl/>
        </w:rPr>
        <w:tab/>
        <w:t xml:space="preserve">משרד האוצר, יחד עם משרד התקשורת, קידם את תהליך החקיקה בנושא, מתחילתו ועד לסיום התהליך  בכנסת. למהלך הזה יש יתרונות רבים, גם לגופים המשדרים, ביניהם ערוץ הכנסת, והרבה מאוד יתרונות משקיים, בהיבטים של איכות סביבה, בהיבטים של חסכון כספי, בהיבטים של מספר התחנות המשדרות וכו' </w:t>
      </w:r>
      <w:proofErr w:type="spellStart"/>
      <w:r w:rsidRPr="00293B0E">
        <w:rPr>
          <w:rFonts w:cs="David" w:hint="cs"/>
          <w:rtl/>
        </w:rPr>
        <w:t>וכו'</w:t>
      </w:r>
      <w:proofErr w:type="spellEnd"/>
      <w:r w:rsidRPr="00293B0E">
        <w:rPr>
          <w:rFonts w:cs="David" w:hint="cs"/>
          <w:rtl/>
        </w:rPr>
        <w:t xml:space="preserve">. יש כאן חסכון כספי גדול מאוד ביחס לעלויות השידור שהיו בעבר ברשות השידור וברשות השנייה. השימוש כאן הוא בטכנולוגיה המתקדמת ביותר שקיימת כבר היום באירופה ובארצות הברית ויש יתרון גדול לכל אחת מהתחנות שהצטרפו. לערוץ הכנסת בוודאי ובוודאי שווה להודיע על תמיכתו והצטרפותו לערוץ, בהתאם ללוחות הזמנים שנקבעו בכנסת, כדי שאפשר יהיה להקים את המערך הזה בצורה יעילה והטובה ביותר, בלי הוצאות כספיות לערוץ בהמשך. </w:t>
      </w:r>
    </w:p>
    <w:p w14:paraId="03A9A3DD" w14:textId="77777777" w:rsidR="00293B0E" w:rsidRPr="00293B0E" w:rsidRDefault="00293B0E" w:rsidP="00293B0E">
      <w:pPr>
        <w:bidi/>
        <w:jc w:val="both"/>
        <w:rPr>
          <w:rFonts w:cs="David" w:hint="cs"/>
          <w:rtl/>
        </w:rPr>
      </w:pPr>
      <w:r w:rsidRPr="00293B0E">
        <w:rPr>
          <w:rFonts w:cs="David"/>
          <w:rtl/>
        </w:rPr>
        <w:br w:type="page"/>
      </w:r>
    </w:p>
    <w:p w14:paraId="1E000518" w14:textId="77777777" w:rsidR="00293B0E" w:rsidRPr="00293B0E" w:rsidRDefault="00293B0E" w:rsidP="00293B0E">
      <w:pPr>
        <w:bidi/>
        <w:jc w:val="both"/>
        <w:rPr>
          <w:rFonts w:cs="David" w:hint="cs"/>
          <w:rtl/>
        </w:rPr>
      </w:pPr>
      <w:r w:rsidRPr="00293B0E">
        <w:rPr>
          <w:rFonts w:cs="David" w:hint="cs"/>
          <w:u w:val="single"/>
          <w:rtl/>
        </w:rPr>
        <w:t>היו"ר דוד טל:</w:t>
      </w:r>
    </w:p>
    <w:p w14:paraId="01D018DA" w14:textId="77777777" w:rsidR="00293B0E" w:rsidRPr="00293B0E" w:rsidRDefault="00293B0E" w:rsidP="00293B0E">
      <w:pPr>
        <w:bidi/>
        <w:jc w:val="both"/>
        <w:rPr>
          <w:rFonts w:cs="David" w:hint="cs"/>
          <w:rtl/>
        </w:rPr>
      </w:pPr>
    </w:p>
    <w:p w14:paraId="27562057" w14:textId="77777777" w:rsidR="00293B0E" w:rsidRPr="00293B0E" w:rsidRDefault="00293B0E" w:rsidP="00293B0E">
      <w:pPr>
        <w:bidi/>
        <w:jc w:val="both"/>
        <w:rPr>
          <w:rFonts w:cs="David" w:hint="cs"/>
          <w:rtl/>
        </w:rPr>
      </w:pPr>
      <w:r w:rsidRPr="00293B0E">
        <w:rPr>
          <w:rFonts w:cs="David" w:hint="cs"/>
          <w:rtl/>
        </w:rPr>
        <w:tab/>
        <w:t xml:space="preserve">אדוני, לאנשי האוצר יש הסכם כתוב או בעל פה עם </w:t>
      </w:r>
      <w:r w:rsidRPr="00293B0E">
        <w:rPr>
          <w:rFonts w:cs="David" w:hint="cs"/>
        </w:rPr>
        <w:t>HOT</w:t>
      </w:r>
      <w:r w:rsidRPr="00293B0E">
        <w:rPr>
          <w:rFonts w:cs="David" w:hint="cs"/>
          <w:rtl/>
        </w:rPr>
        <w:t xml:space="preserve"> או עם </w:t>
      </w:r>
      <w:r w:rsidRPr="00293B0E">
        <w:rPr>
          <w:rFonts w:cs="David" w:hint="cs"/>
        </w:rPr>
        <w:t>YES</w:t>
      </w:r>
      <w:r w:rsidRPr="00293B0E">
        <w:rPr>
          <w:rFonts w:cs="David" w:hint="cs"/>
          <w:rtl/>
        </w:rPr>
        <w:t xml:space="preserve">, שלא יעלו יותר מחמישה ערוצים? יש הסכם כזה? </w:t>
      </w:r>
    </w:p>
    <w:p w14:paraId="2E23657A" w14:textId="77777777" w:rsidR="00293B0E" w:rsidRPr="00293B0E" w:rsidRDefault="00293B0E" w:rsidP="00293B0E">
      <w:pPr>
        <w:bidi/>
        <w:jc w:val="both"/>
        <w:rPr>
          <w:rFonts w:cs="David" w:hint="cs"/>
          <w:rtl/>
        </w:rPr>
      </w:pPr>
    </w:p>
    <w:p w14:paraId="1EF8C8D2" w14:textId="77777777" w:rsidR="00293B0E" w:rsidRPr="00293B0E" w:rsidRDefault="00293B0E" w:rsidP="00293B0E">
      <w:pPr>
        <w:bidi/>
        <w:jc w:val="both"/>
        <w:rPr>
          <w:rFonts w:cs="David" w:hint="cs"/>
          <w:rtl/>
        </w:rPr>
      </w:pPr>
      <w:r w:rsidRPr="00293B0E">
        <w:rPr>
          <w:rFonts w:cs="David" w:hint="cs"/>
          <w:u w:val="single"/>
          <w:rtl/>
        </w:rPr>
        <w:t>אורי ישראלי:</w:t>
      </w:r>
    </w:p>
    <w:p w14:paraId="493CEF6A" w14:textId="77777777" w:rsidR="00293B0E" w:rsidRPr="00293B0E" w:rsidRDefault="00293B0E" w:rsidP="00293B0E">
      <w:pPr>
        <w:bidi/>
        <w:jc w:val="both"/>
        <w:rPr>
          <w:rFonts w:cs="David" w:hint="cs"/>
          <w:rtl/>
        </w:rPr>
      </w:pPr>
    </w:p>
    <w:p w14:paraId="41B98827" w14:textId="77777777" w:rsidR="00293B0E" w:rsidRPr="00293B0E" w:rsidRDefault="00293B0E" w:rsidP="00293B0E">
      <w:pPr>
        <w:bidi/>
        <w:jc w:val="both"/>
        <w:rPr>
          <w:rFonts w:cs="David" w:hint="cs"/>
          <w:rtl/>
        </w:rPr>
      </w:pPr>
      <w:r w:rsidRPr="00293B0E">
        <w:rPr>
          <w:rFonts w:cs="David" w:hint="cs"/>
          <w:rtl/>
        </w:rPr>
        <w:tab/>
        <w:t xml:space="preserve">אין שום הסכם בעניין הזה. הרציונאל שעמד בבסיס הצעת החוק, גם כפי שהתקבלה, שהמטרה שלנו היא לא לשנות את סדרי העולם בתחום הטלוויזיה בישראל אלא לאפשר לציבור בישראל לקלוט את הערוצים שמלכתחילה מיועדים להיות פתוחים, בהתאם לחוקים השונים, בצורה הטובה ביותר, היעילה והחסכונית ביותר. </w:t>
      </w:r>
    </w:p>
    <w:p w14:paraId="05A9276C" w14:textId="77777777" w:rsidR="00293B0E" w:rsidRPr="00293B0E" w:rsidRDefault="00293B0E" w:rsidP="00293B0E">
      <w:pPr>
        <w:bidi/>
        <w:jc w:val="both"/>
        <w:rPr>
          <w:rFonts w:cs="David" w:hint="cs"/>
          <w:rtl/>
        </w:rPr>
      </w:pPr>
    </w:p>
    <w:p w14:paraId="455A1940" w14:textId="77777777" w:rsidR="00293B0E" w:rsidRPr="00293B0E" w:rsidRDefault="00293B0E" w:rsidP="00293B0E">
      <w:pPr>
        <w:bidi/>
        <w:jc w:val="both"/>
        <w:rPr>
          <w:rFonts w:cs="David" w:hint="cs"/>
          <w:rtl/>
        </w:rPr>
      </w:pPr>
      <w:r w:rsidRPr="00293B0E">
        <w:rPr>
          <w:rFonts w:cs="David" w:hint="cs"/>
          <w:u w:val="single"/>
          <w:rtl/>
        </w:rPr>
        <w:t>היו"ר דוד טל:</w:t>
      </w:r>
    </w:p>
    <w:p w14:paraId="2C877CE0" w14:textId="77777777" w:rsidR="00293B0E" w:rsidRPr="00293B0E" w:rsidRDefault="00293B0E" w:rsidP="00293B0E">
      <w:pPr>
        <w:bidi/>
        <w:jc w:val="both"/>
        <w:rPr>
          <w:rFonts w:cs="David" w:hint="cs"/>
          <w:rtl/>
        </w:rPr>
      </w:pPr>
    </w:p>
    <w:p w14:paraId="64CE61EF" w14:textId="77777777" w:rsidR="00293B0E" w:rsidRPr="00293B0E" w:rsidRDefault="00293B0E" w:rsidP="00293B0E">
      <w:pPr>
        <w:bidi/>
        <w:jc w:val="both"/>
        <w:rPr>
          <w:rFonts w:cs="David" w:hint="cs"/>
          <w:rtl/>
        </w:rPr>
      </w:pPr>
      <w:r w:rsidRPr="00293B0E">
        <w:rPr>
          <w:rFonts w:cs="David" w:hint="cs"/>
          <w:rtl/>
        </w:rPr>
        <w:tab/>
        <w:t xml:space="preserve">תודה. יש מישהו שרוצה להוסיף? מי בעד לאשר את ההצעה ירים את ידו. </w:t>
      </w:r>
    </w:p>
    <w:p w14:paraId="5C8FEF61" w14:textId="77777777" w:rsidR="00293B0E" w:rsidRPr="00293B0E" w:rsidRDefault="00293B0E" w:rsidP="00293B0E">
      <w:pPr>
        <w:bidi/>
        <w:jc w:val="both"/>
        <w:rPr>
          <w:rFonts w:cs="David" w:hint="cs"/>
          <w:rtl/>
        </w:rPr>
      </w:pPr>
    </w:p>
    <w:p w14:paraId="18DF491D" w14:textId="77777777" w:rsidR="00293B0E" w:rsidRPr="00293B0E" w:rsidRDefault="00293B0E" w:rsidP="00293B0E">
      <w:pPr>
        <w:bidi/>
        <w:jc w:val="center"/>
        <w:rPr>
          <w:rFonts w:cs="David" w:hint="cs"/>
          <w:b/>
          <w:bCs/>
          <w:rtl/>
        </w:rPr>
      </w:pPr>
      <w:r w:rsidRPr="00293B0E">
        <w:rPr>
          <w:rFonts w:cs="David" w:hint="cs"/>
          <w:b/>
          <w:bCs/>
          <w:rtl/>
        </w:rPr>
        <w:t>הצבעה</w:t>
      </w:r>
    </w:p>
    <w:p w14:paraId="49048E17" w14:textId="77777777" w:rsidR="00293B0E" w:rsidRPr="00293B0E" w:rsidRDefault="00293B0E" w:rsidP="00293B0E">
      <w:pPr>
        <w:bidi/>
        <w:jc w:val="center"/>
        <w:rPr>
          <w:rFonts w:cs="David" w:hint="cs"/>
          <w:b/>
          <w:bCs/>
          <w:rtl/>
        </w:rPr>
      </w:pPr>
    </w:p>
    <w:p w14:paraId="4ECBD6CE" w14:textId="77777777" w:rsidR="00293B0E" w:rsidRPr="00293B0E" w:rsidRDefault="00293B0E" w:rsidP="00293B0E">
      <w:pPr>
        <w:bidi/>
        <w:jc w:val="center"/>
        <w:rPr>
          <w:rFonts w:cs="David" w:hint="cs"/>
          <w:rtl/>
        </w:rPr>
      </w:pPr>
      <w:r w:rsidRPr="00293B0E">
        <w:rPr>
          <w:rFonts w:cs="David" w:hint="cs"/>
          <w:rtl/>
        </w:rPr>
        <w:t xml:space="preserve">בעד </w:t>
      </w:r>
      <w:r w:rsidRPr="00293B0E">
        <w:rPr>
          <w:rFonts w:cs="David"/>
          <w:rtl/>
        </w:rPr>
        <w:t>–</w:t>
      </w:r>
      <w:r w:rsidRPr="00293B0E">
        <w:rPr>
          <w:rFonts w:cs="David" w:hint="cs"/>
          <w:rtl/>
        </w:rPr>
        <w:t xml:space="preserve"> 5</w:t>
      </w:r>
    </w:p>
    <w:p w14:paraId="7CFC7D7D" w14:textId="77777777" w:rsidR="00293B0E" w:rsidRPr="00293B0E" w:rsidRDefault="00293B0E" w:rsidP="00293B0E">
      <w:pPr>
        <w:bidi/>
        <w:jc w:val="center"/>
        <w:rPr>
          <w:rFonts w:cs="David" w:hint="cs"/>
          <w:rtl/>
        </w:rPr>
      </w:pPr>
      <w:r w:rsidRPr="00293B0E">
        <w:rPr>
          <w:rFonts w:cs="David" w:hint="cs"/>
          <w:rtl/>
        </w:rPr>
        <w:t xml:space="preserve">נגד </w:t>
      </w:r>
      <w:r w:rsidRPr="00293B0E">
        <w:rPr>
          <w:rFonts w:cs="David"/>
          <w:rtl/>
        </w:rPr>
        <w:t>–</w:t>
      </w:r>
      <w:r w:rsidRPr="00293B0E">
        <w:rPr>
          <w:rFonts w:cs="David" w:hint="cs"/>
          <w:rtl/>
        </w:rPr>
        <w:t xml:space="preserve"> אין</w:t>
      </w:r>
    </w:p>
    <w:p w14:paraId="7D6730BF" w14:textId="77777777" w:rsidR="00293B0E" w:rsidRPr="00293B0E" w:rsidRDefault="00293B0E" w:rsidP="00293B0E">
      <w:pPr>
        <w:bidi/>
        <w:jc w:val="center"/>
        <w:rPr>
          <w:rFonts w:cs="David" w:hint="cs"/>
          <w:rtl/>
        </w:rPr>
      </w:pPr>
      <w:r w:rsidRPr="00293B0E">
        <w:rPr>
          <w:rFonts w:cs="David" w:hint="cs"/>
          <w:rtl/>
        </w:rPr>
        <w:t xml:space="preserve">נמנעים </w:t>
      </w:r>
      <w:r w:rsidRPr="00293B0E">
        <w:rPr>
          <w:rFonts w:cs="David"/>
          <w:rtl/>
        </w:rPr>
        <w:t>–</w:t>
      </w:r>
      <w:r w:rsidRPr="00293B0E">
        <w:rPr>
          <w:rFonts w:cs="David" w:hint="cs"/>
          <w:rtl/>
        </w:rPr>
        <w:t xml:space="preserve"> אין</w:t>
      </w:r>
    </w:p>
    <w:p w14:paraId="7AC617D4" w14:textId="77777777" w:rsidR="00293B0E" w:rsidRPr="00293B0E" w:rsidRDefault="00293B0E" w:rsidP="00293B0E">
      <w:pPr>
        <w:bidi/>
        <w:jc w:val="center"/>
        <w:rPr>
          <w:rFonts w:cs="David" w:hint="cs"/>
          <w:rtl/>
        </w:rPr>
      </w:pPr>
      <w:r w:rsidRPr="00293B0E">
        <w:rPr>
          <w:rFonts w:cs="David" w:hint="cs"/>
          <w:rtl/>
        </w:rPr>
        <w:t>ההצעה התקבלה.</w:t>
      </w:r>
    </w:p>
    <w:p w14:paraId="1C8D1761" w14:textId="77777777" w:rsidR="00293B0E" w:rsidRPr="00293B0E" w:rsidRDefault="00293B0E" w:rsidP="00293B0E">
      <w:pPr>
        <w:bidi/>
        <w:jc w:val="both"/>
        <w:rPr>
          <w:rFonts w:cs="David" w:hint="cs"/>
          <w:rtl/>
        </w:rPr>
      </w:pPr>
    </w:p>
    <w:p w14:paraId="6BC6A559" w14:textId="77777777" w:rsidR="00293B0E" w:rsidRPr="00293B0E" w:rsidRDefault="00293B0E" w:rsidP="00293B0E">
      <w:pPr>
        <w:bidi/>
        <w:jc w:val="both"/>
        <w:rPr>
          <w:rFonts w:cs="David" w:hint="cs"/>
          <w:rtl/>
        </w:rPr>
      </w:pPr>
      <w:r w:rsidRPr="00293B0E">
        <w:rPr>
          <w:rFonts w:cs="David" w:hint="cs"/>
          <w:u w:val="single"/>
          <w:rtl/>
        </w:rPr>
        <w:t>היו"ר דוד טל:</w:t>
      </w:r>
    </w:p>
    <w:p w14:paraId="3EC2419E" w14:textId="77777777" w:rsidR="00293B0E" w:rsidRPr="00293B0E" w:rsidRDefault="00293B0E" w:rsidP="00293B0E">
      <w:pPr>
        <w:bidi/>
        <w:jc w:val="both"/>
        <w:rPr>
          <w:rFonts w:cs="David" w:hint="cs"/>
          <w:rtl/>
        </w:rPr>
      </w:pPr>
    </w:p>
    <w:p w14:paraId="3D5C0EA9" w14:textId="77777777" w:rsidR="00293B0E" w:rsidRPr="00293B0E" w:rsidRDefault="00293B0E" w:rsidP="00293B0E">
      <w:pPr>
        <w:bidi/>
        <w:jc w:val="both"/>
        <w:rPr>
          <w:rFonts w:cs="David" w:hint="cs"/>
          <w:rtl/>
        </w:rPr>
      </w:pPr>
      <w:r w:rsidRPr="00293B0E">
        <w:rPr>
          <w:rFonts w:cs="David" w:hint="cs"/>
          <w:rtl/>
        </w:rPr>
        <w:tab/>
        <w:t xml:space="preserve">ההצעה אושרה, תודה רבה. אני מודה לכולם, הישיבה נעולה. </w:t>
      </w:r>
    </w:p>
    <w:p w14:paraId="0FAB2F15" w14:textId="77777777" w:rsidR="00293B0E" w:rsidRPr="00293B0E" w:rsidRDefault="00293B0E" w:rsidP="00293B0E">
      <w:pPr>
        <w:bidi/>
        <w:jc w:val="both"/>
        <w:rPr>
          <w:rFonts w:cs="David" w:hint="cs"/>
          <w:rtl/>
        </w:rPr>
      </w:pPr>
    </w:p>
    <w:p w14:paraId="3539E942" w14:textId="77777777" w:rsidR="00293B0E" w:rsidRPr="00293B0E" w:rsidRDefault="00293B0E" w:rsidP="00293B0E">
      <w:pPr>
        <w:bidi/>
        <w:jc w:val="both"/>
        <w:rPr>
          <w:rFonts w:cs="David" w:hint="cs"/>
          <w:rtl/>
        </w:rPr>
      </w:pPr>
    </w:p>
    <w:p w14:paraId="09B65E66" w14:textId="77777777" w:rsidR="00293B0E" w:rsidRPr="00293B0E" w:rsidRDefault="00293B0E" w:rsidP="00293B0E">
      <w:pPr>
        <w:bidi/>
        <w:jc w:val="both"/>
        <w:rPr>
          <w:rFonts w:cs="David" w:hint="cs"/>
          <w:rtl/>
        </w:rPr>
      </w:pPr>
    </w:p>
    <w:p w14:paraId="3450253B" w14:textId="77777777" w:rsidR="00293B0E" w:rsidRPr="00293B0E" w:rsidRDefault="00293B0E" w:rsidP="00293B0E">
      <w:pPr>
        <w:bidi/>
        <w:jc w:val="both"/>
        <w:rPr>
          <w:rFonts w:cs="David" w:hint="cs"/>
          <w:b/>
          <w:bCs/>
          <w:u w:val="single"/>
          <w:rtl/>
        </w:rPr>
      </w:pPr>
    </w:p>
    <w:p w14:paraId="01B1086D" w14:textId="77777777" w:rsidR="00552A80" w:rsidRPr="00293B0E" w:rsidRDefault="00293B0E" w:rsidP="00293B0E">
      <w:pPr>
        <w:bidi/>
        <w:jc w:val="both"/>
        <w:rPr>
          <w:rFonts w:cs="David" w:hint="cs"/>
        </w:rPr>
      </w:pPr>
      <w:r w:rsidRPr="00293B0E">
        <w:rPr>
          <w:rFonts w:cs="David" w:hint="cs"/>
          <w:b/>
          <w:bCs/>
          <w:u w:val="single"/>
          <w:rtl/>
        </w:rPr>
        <w:t>הישיבה ננעלה בשעה 10:00.</w:t>
      </w:r>
    </w:p>
    <w:sectPr w:rsidR="00552A80" w:rsidRPr="00293B0E" w:rsidSect="00293B0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536A" w14:textId="77777777" w:rsidR="00000000" w:rsidRDefault="00676B4D">
      <w:r>
        <w:separator/>
      </w:r>
    </w:p>
  </w:endnote>
  <w:endnote w:type="continuationSeparator" w:id="0">
    <w:p w14:paraId="516EAA54" w14:textId="77777777" w:rsidR="00000000" w:rsidRDefault="0067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F5B7" w14:textId="77777777" w:rsidR="00000000" w:rsidRDefault="00676B4D">
      <w:r>
        <w:separator/>
      </w:r>
    </w:p>
  </w:footnote>
  <w:footnote w:type="continuationSeparator" w:id="0">
    <w:p w14:paraId="57439817" w14:textId="77777777" w:rsidR="00000000" w:rsidRDefault="00676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2049" w14:textId="77777777" w:rsidR="00293B0E" w:rsidRDefault="00293B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E524EA2" w14:textId="77777777" w:rsidR="00293B0E" w:rsidRDefault="00293B0E">
    <w:pPr>
      <w:pStyle w:val="Header"/>
      <w:ind w:right="360"/>
      <w:jc w:val="both"/>
      <w:rPr>
        <w:rtl/>
      </w:rPr>
    </w:pPr>
  </w:p>
  <w:p w14:paraId="369F8CF2" w14:textId="77777777" w:rsidR="00293B0E" w:rsidRDefault="00293B0E"/>
  <w:p w14:paraId="21EEEF91" w14:textId="77777777" w:rsidR="00293B0E" w:rsidRDefault="00293B0E"/>
  <w:p w14:paraId="6669445F" w14:textId="77777777" w:rsidR="00293B0E" w:rsidRDefault="00293B0E"/>
  <w:p w14:paraId="6F70E147" w14:textId="77777777" w:rsidR="00293B0E" w:rsidRDefault="00293B0E"/>
  <w:p w14:paraId="587F48CB" w14:textId="77777777" w:rsidR="00293B0E" w:rsidRDefault="00293B0E"/>
  <w:p w14:paraId="26187215" w14:textId="77777777" w:rsidR="00293B0E" w:rsidRDefault="00293B0E"/>
  <w:p w14:paraId="12DD5D68" w14:textId="77777777" w:rsidR="00293B0E" w:rsidRDefault="00293B0E"/>
  <w:p w14:paraId="51552716" w14:textId="77777777" w:rsidR="00293B0E" w:rsidRDefault="00293B0E"/>
  <w:p w14:paraId="4AC95BB2" w14:textId="77777777" w:rsidR="00293B0E" w:rsidRDefault="00293B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3F43" w14:textId="77777777" w:rsidR="00293B0E" w:rsidRDefault="00293B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0D0AA52A" w14:textId="77777777" w:rsidR="00293B0E" w:rsidRDefault="00293B0E">
    <w:pPr>
      <w:pStyle w:val="Header"/>
      <w:ind w:right="360"/>
      <w:jc w:val="both"/>
      <w:rPr>
        <w:rFonts w:hint="cs"/>
        <w:rtl/>
      </w:rPr>
    </w:pPr>
    <w:r>
      <w:rPr>
        <w:rtl/>
      </w:rPr>
      <w:t>ועדת</w:t>
    </w:r>
    <w:r>
      <w:rPr>
        <w:rFonts w:hint="cs"/>
        <w:rtl/>
      </w:rPr>
      <w:t xml:space="preserve"> הכנסת</w:t>
    </w:r>
  </w:p>
  <w:p w14:paraId="6C6EFC18" w14:textId="77777777" w:rsidR="00293B0E" w:rsidRDefault="00293B0E">
    <w:pPr>
      <w:pStyle w:val="Header"/>
      <w:ind w:right="360"/>
      <w:jc w:val="both"/>
      <w:rPr>
        <w:rStyle w:val="PageNumber"/>
        <w:rFonts w:hint="cs"/>
        <w:rtl/>
      </w:rPr>
    </w:pPr>
    <w:r>
      <w:rPr>
        <w:rFonts w:hint="cs"/>
        <w:rtl/>
      </w:rPr>
      <w:t>14.04.2008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40D7"/>
    <w:multiLevelType w:val="hybridMultilevel"/>
    <w:tmpl w:val="D1BCC6FC"/>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006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2253פרוטוקול_ישיבת_ועדה.doc"/>
    <w:docVar w:name="StartMode" w:val="3"/>
  </w:docVars>
  <w:rsids>
    <w:rsidRoot w:val="00C26EAC"/>
    <w:rsid w:val="00293B0E"/>
    <w:rsid w:val="00552A80"/>
    <w:rsid w:val="006671DC"/>
    <w:rsid w:val="00676B4D"/>
    <w:rsid w:val="00965806"/>
    <w:rsid w:val="00C26E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CEC4E6"/>
  <w15:chartTrackingRefBased/>
  <w15:docId w15:val="{B2216FC4-6A3C-478B-80D0-F548D17A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93B0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3B0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9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2293</Words>
  <Characters>13072</Characters>
  <Application>Microsoft Office Word</Application>
  <DocSecurity>0</DocSecurity>
  <Lines>108</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