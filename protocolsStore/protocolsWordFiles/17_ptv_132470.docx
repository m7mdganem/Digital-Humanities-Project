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497F" w14:textId="77777777" w:rsidR="005147C0" w:rsidRPr="005147C0" w:rsidRDefault="005147C0" w:rsidP="005147C0">
      <w:pPr>
        <w:pStyle w:val="Heading5"/>
        <w:jc w:val="left"/>
        <w:rPr>
          <w:b/>
          <w:bCs/>
          <w:rtl/>
        </w:rPr>
      </w:pPr>
      <w:r w:rsidRPr="005147C0">
        <w:rPr>
          <w:b/>
          <w:bCs/>
          <w:rtl/>
        </w:rPr>
        <w:t xml:space="preserve">הכנסת </w:t>
      </w:r>
      <w:r w:rsidRPr="005147C0">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5147C0">
        <w:rPr>
          <w:b/>
          <w:bCs/>
          <w:rtl/>
        </w:rPr>
        <w:tab/>
        <w:t>נוסח לא מתוקן</w:t>
      </w:r>
    </w:p>
    <w:p w14:paraId="283369AD" w14:textId="77777777" w:rsidR="005147C0" w:rsidRPr="005147C0" w:rsidRDefault="005147C0" w:rsidP="005147C0">
      <w:pPr>
        <w:bidi/>
        <w:rPr>
          <w:rFonts w:cs="David"/>
          <w:b/>
          <w:bCs/>
          <w:rtl/>
        </w:rPr>
      </w:pPr>
      <w:r w:rsidRPr="005147C0">
        <w:rPr>
          <w:rFonts w:cs="David"/>
          <w:b/>
          <w:bCs/>
          <w:rtl/>
        </w:rPr>
        <w:t xml:space="preserve">מושב </w:t>
      </w:r>
      <w:r w:rsidRPr="005147C0">
        <w:rPr>
          <w:rFonts w:cs="David" w:hint="cs"/>
          <w:b/>
          <w:bCs/>
          <w:rtl/>
        </w:rPr>
        <w:t>שני</w:t>
      </w:r>
    </w:p>
    <w:p w14:paraId="5769D1D6" w14:textId="77777777" w:rsidR="005147C0" w:rsidRPr="005147C0" w:rsidRDefault="005147C0" w:rsidP="005147C0">
      <w:pPr>
        <w:bidi/>
        <w:rPr>
          <w:rFonts w:cs="David"/>
          <w:b/>
          <w:bCs/>
          <w:rtl/>
        </w:rPr>
      </w:pPr>
    </w:p>
    <w:p w14:paraId="11A3DD3B" w14:textId="77777777" w:rsidR="005147C0" w:rsidRPr="005147C0" w:rsidRDefault="005147C0" w:rsidP="005147C0">
      <w:pPr>
        <w:bidi/>
        <w:rPr>
          <w:rFonts w:cs="David"/>
          <w:b/>
          <w:bCs/>
          <w:rtl/>
        </w:rPr>
      </w:pPr>
    </w:p>
    <w:p w14:paraId="566AD5C8" w14:textId="77777777" w:rsidR="005147C0" w:rsidRPr="005147C0" w:rsidRDefault="005147C0" w:rsidP="005147C0">
      <w:pPr>
        <w:bidi/>
        <w:rPr>
          <w:rFonts w:cs="David"/>
          <w:b/>
          <w:bCs/>
          <w:rtl/>
        </w:rPr>
      </w:pPr>
    </w:p>
    <w:p w14:paraId="5B984015" w14:textId="77777777" w:rsidR="005147C0" w:rsidRPr="005147C0" w:rsidRDefault="005147C0" w:rsidP="005147C0">
      <w:pPr>
        <w:bidi/>
        <w:rPr>
          <w:rFonts w:cs="David"/>
          <w:b/>
          <w:bCs/>
          <w:rtl/>
        </w:rPr>
      </w:pPr>
    </w:p>
    <w:p w14:paraId="7ADF4B14" w14:textId="77777777" w:rsidR="005147C0" w:rsidRPr="005147C0" w:rsidRDefault="005147C0" w:rsidP="005147C0">
      <w:pPr>
        <w:bidi/>
        <w:jc w:val="center"/>
        <w:rPr>
          <w:rFonts w:cs="David" w:hint="cs"/>
          <w:b/>
          <w:bCs/>
          <w:rtl/>
        </w:rPr>
      </w:pPr>
      <w:r w:rsidRPr="005147C0">
        <w:rPr>
          <w:rFonts w:cs="David"/>
          <w:b/>
          <w:bCs/>
          <w:rtl/>
        </w:rPr>
        <w:t>פרוטוקול מס'</w:t>
      </w:r>
      <w:r w:rsidRPr="005147C0">
        <w:rPr>
          <w:rFonts w:cs="David" w:hint="cs"/>
          <w:b/>
          <w:bCs/>
          <w:rtl/>
        </w:rPr>
        <w:t xml:space="preserve"> 42</w:t>
      </w:r>
    </w:p>
    <w:p w14:paraId="63503C38" w14:textId="77777777" w:rsidR="005147C0" w:rsidRPr="005147C0" w:rsidRDefault="005147C0" w:rsidP="005147C0">
      <w:pPr>
        <w:bidi/>
        <w:jc w:val="center"/>
        <w:rPr>
          <w:rFonts w:cs="David" w:hint="cs"/>
          <w:b/>
          <w:bCs/>
          <w:rtl/>
        </w:rPr>
      </w:pPr>
      <w:r w:rsidRPr="005147C0">
        <w:rPr>
          <w:rFonts w:cs="David" w:hint="cs"/>
          <w:b/>
          <w:bCs/>
          <w:rtl/>
        </w:rPr>
        <w:t>מישיבת ועדת הכנסת</w:t>
      </w:r>
    </w:p>
    <w:p w14:paraId="18231739" w14:textId="77777777" w:rsidR="005147C0" w:rsidRPr="005147C0" w:rsidRDefault="005147C0" w:rsidP="005147C0">
      <w:pPr>
        <w:bidi/>
        <w:jc w:val="center"/>
        <w:rPr>
          <w:rFonts w:cs="David"/>
          <w:b/>
          <w:bCs/>
          <w:u w:val="single"/>
          <w:rtl/>
        </w:rPr>
      </w:pPr>
      <w:r w:rsidRPr="005147C0">
        <w:rPr>
          <w:rFonts w:cs="David" w:hint="cs"/>
          <w:b/>
          <w:bCs/>
          <w:u w:val="single"/>
          <w:rtl/>
        </w:rPr>
        <w:t>יום שני, א' בחשון התשס"ז (23 באוקטובר 2006), שעה 10:00</w:t>
      </w:r>
    </w:p>
    <w:p w14:paraId="153EA83F" w14:textId="77777777" w:rsidR="005147C0" w:rsidRPr="005147C0" w:rsidRDefault="005147C0" w:rsidP="005147C0">
      <w:pPr>
        <w:bidi/>
        <w:rPr>
          <w:rFonts w:cs="David"/>
          <w:b/>
          <w:bCs/>
          <w:rtl/>
        </w:rPr>
      </w:pPr>
    </w:p>
    <w:p w14:paraId="1FC937C1" w14:textId="77777777" w:rsidR="005147C0" w:rsidRPr="005147C0" w:rsidRDefault="005147C0" w:rsidP="005147C0">
      <w:pPr>
        <w:bidi/>
        <w:rPr>
          <w:rFonts w:cs="David"/>
          <w:b/>
          <w:bCs/>
          <w:rtl/>
        </w:rPr>
      </w:pPr>
    </w:p>
    <w:p w14:paraId="056CA9CE" w14:textId="77777777" w:rsidR="005147C0" w:rsidRPr="005147C0" w:rsidRDefault="005147C0" w:rsidP="005147C0">
      <w:pPr>
        <w:tabs>
          <w:tab w:val="left" w:pos="1221"/>
        </w:tabs>
        <w:bidi/>
        <w:rPr>
          <w:rFonts w:cs="David" w:hint="cs"/>
          <w:b/>
          <w:bCs/>
          <w:u w:val="single"/>
          <w:rtl/>
        </w:rPr>
      </w:pPr>
    </w:p>
    <w:p w14:paraId="34BAEA46" w14:textId="77777777" w:rsidR="005147C0" w:rsidRPr="005147C0" w:rsidRDefault="005147C0" w:rsidP="005147C0">
      <w:pPr>
        <w:tabs>
          <w:tab w:val="left" w:pos="1221"/>
        </w:tabs>
        <w:bidi/>
        <w:rPr>
          <w:rFonts w:cs="David" w:hint="cs"/>
          <w:rtl/>
        </w:rPr>
      </w:pPr>
      <w:r w:rsidRPr="005147C0">
        <w:rPr>
          <w:rFonts w:cs="David"/>
          <w:b/>
          <w:bCs/>
          <w:u w:val="single"/>
          <w:rtl/>
        </w:rPr>
        <w:t>סדר היום</w:t>
      </w:r>
      <w:r w:rsidRPr="005147C0">
        <w:rPr>
          <w:rFonts w:cs="David"/>
          <w:rtl/>
        </w:rPr>
        <w:t>:</w:t>
      </w:r>
      <w:r w:rsidRPr="005147C0">
        <w:rPr>
          <w:rFonts w:cs="David" w:hint="cs"/>
          <w:b/>
          <w:bCs/>
          <w:rtl/>
        </w:rPr>
        <w:t xml:space="preserve">    </w:t>
      </w:r>
      <w:r w:rsidRPr="005147C0">
        <w:rPr>
          <w:rFonts w:cs="David" w:hint="cs"/>
          <w:rtl/>
        </w:rPr>
        <w:t>א. קביעת מסגרת הדיון להצעות להביע אי אמון בממשלה.</w:t>
      </w:r>
    </w:p>
    <w:p w14:paraId="01BA603E" w14:textId="77777777" w:rsidR="005147C0" w:rsidRPr="005147C0" w:rsidRDefault="005147C0" w:rsidP="005147C0">
      <w:pPr>
        <w:tabs>
          <w:tab w:val="left" w:pos="1221"/>
        </w:tabs>
        <w:bidi/>
        <w:rPr>
          <w:rFonts w:cs="David" w:hint="cs"/>
          <w:rtl/>
        </w:rPr>
      </w:pPr>
      <w:r w:rsidRPr="005147C0">
        <w:rPr>
          <w:rFonts w:cs="David" w:hint="cs"/>
          <w:rtl/>
        </w:rPr>
        <w:tab/>
        <w:t>ב. פניית יו"ר ועדת הכלכלה בדבר טענת חריגה מגדר נושא הצעת חוק התקשורת</w:t>
      </w:r>
    </w:p>
    <w:p w14:paraId="660AD1B5" w14:textId="77777777" w:rsidR="005147C0" w:rsidRPr="005147C0" w:rsidRDefault="005147C0" w:rsidP="005147C0">
      <w:pPr>
        <w:tabs>
          <w:tab w:val="left" w:pos="1221"/>
        </w:tabs>
        <w:bidi/>
        <w:rPr>
          <w:rFonts w:cs="David" w:hint="cs"/>
          <w:rtl/>
        </w:rPr>
      </w:pPr>
      <w:r w:rsidRPr="005147C0">
        <w:rPr>
          <w:rFonts w:cs="David" w:hint="cs"/>
          <w:rtl/>
        </w:rPr>
        <w:tab/>
        <w:t xml:space="preserve">    (בזק ושידורים) (תיקון מס' 34), התשס"ה-2005, הנדונה בוועדת הכלכלה. </w:t>
      </w:r>
    </w:p>
    <w:p w14:paraId="481C0CE2" w14:textId="77777777" w:rsidR="005147C0" w:rsidRPr="005147C0" w:rsidRDefault="005147C0" w:rsidP="005147C0">
      <w:pPr>
        <w:tabs>
          <w:tab w:val="left" w:pos="1221"/>
        </w:tabs>
        <w:bidi/>
        <w:rPr>
          <w:rFonts w:cs="David" w:hint="cs"/>
          <w:rtl/>
        </w:rPr>
      </w:pPr>
    </w:p>
    <w:p w14:paraId="77271BCE" w14:textId="77777777" w:rsidR="005147C0" w:rsidRPr="005147C0" w:rsidRDefault="005147C0" w:rsidP="005147C0">
      <w:pPr>
        <w:tabs>
          <w:tab w:val="left" w:pos="1221"/>
        </w:tabs>
        <w:bidi/>
        <w:rPr>
          <w:rFonts w:cs="David" w:hint="cs"/>
          <w:rtl/>
        </w:rPr>
      </w:pPr>
    </w:p>
    <w:p w14:paraId="3262A8A5" w14:textId="77777777" w:rsidR="005147C0" w:rsidRPr="005147C0" w:rsidRDefault="005147C0" w:rsidP="005147C0">
      <w:pPr>
        <w:bidi/>
        <w:rPr>
          <w:rFonts w:cs="David"/>
          <w:b/>
          <w:bCs/>
          <w:u w:val="single"/>
          <w:rtl/>
        </w:rPr>
      </w:pPr>
      <w:r w:rsidRPr="005147C0">
        <w:rPr>
          <w:rFonts w:cs="David"/>
          <w:b/>
          <w:bCs/>
          <w:u w:val="single"/>
          <w:rtl/>
        </w:rPr>
        <w:t>נכחו</w:t>
      </w:r>
      <w:r w:rsidRPr="005147C0">
        <w:rPr>
          <w:rFonts w:cs="David"/>
          <w:rtl/>
        </w:rPr>
        <w:t>:</w:t>
      </w:r>
    </w:p>
    <w:p w14:paraId="0DEC90B2" w14:textId="77777777" w:rsidR="005147C0" w:rsidRPr="005147C0" w:rsidRDefault="005147C0" w:rsidP="005147C0">
      <w:pPr>
        <w:bidi/>
        <w:rPr>
          <w:rFonts w:cs="David" w:hint="cs"/>
          <w:rtl/>
        </w:rPr>
      </w:pPr>
    </w:p>
    <w:p w14:paraId="4777AC78" w14:textId="77777777" w:rsidR="005147C0" w:rsidRPr="005147C0" w:rsidRDefault="005147C0" w:rsidP="005147C0">
      <w:pPr>
        <w:tabs>
          <w:tab w:val="left" w:pos="1788"/>
        </w:tabs>
        <w:bidi/>
        <w:rPr>
          <w:rFonts w:cs="David" w:hint="cs"/>
          <w:rtl/>
        </w:rPr>
      </w:pPr>
      <w:r w:rsidRPr="005147C0">
        <w:rPr>
          <w:rFonts w:cs="David"/>
          <w:b/>
          <w:bCs/>
          <w:u w:val="single"/>
          <w:rtl/>
        </w:rPr>
        <w:t>חברי הוועדה</w:t>
      </w:r>
      <w:r w:rsidRPr="005147C0">
        <w:rPr>
          <w:rFonts w:cs="David"/>
          <w:rtl/>
        </w:rPr>
        <w:t>:</w:t>
      </w:r>
    </w:p>
    <w:p w14:paraId="55204D16" w14:textId="77777777" w:rsidR="005147C0" w:rsidRPr="005147C0" w:rsidRDefault="005147C0" w:rsidP="005147C0">
      <w:pPr>
        <w:tabs>
          <w:tab w:val="left" w:pos="1788"/>
        </w:tabs>
        <w:bidi/>
        <w:rPr>
          <w:rFonts w:cs="David" w:hint="cs"/>
          <w:rtl/>
        </w:rPr>
      </w:pPr>
    </w:p>
    <w:p w14:paraId="533A287F" w14:textId="77777777" w:rsidR="005147C0" w:rsidRPr="005147C0" w:rsidRDefault="005147C0" w:rsidP="005147C0">
      <w:pPr>
        <w:tabs>
          <w:tab w:val="left" w:pos="1788"/>
        </w:tabs>
        <w:bidi/>
        <w:rPr>
          <w:rFonts w:cs="David" w:hint="cs"/>
          <w:rtl/>
        </w:rPr>
      </w:pPr>
      <w:r w:rsidRPr="005147C0">
        <w:rPr>
          <w:rFonts w:cs="David" w:hint="cs"/>
          <w:rtl/>
        </w:rPr>
        <w:t>היו"ר רוחמה אברהם</w:t>
      </w:r>
    </w:p>
    <w:p w14:paraId="7930725D" w14:textId="77777777" w:rsidR="005147C0" w:rsidRPr="005147C0" w:rsidRDefault="005147C0" w:rsidP="005147C0">
      <w:pPr>
        <w:tabs>
          <w:tab w:val="left" w:pos="1788"/>
        </w:tabs>
        <w:bidi/>
        <w:rPr>
          <w:rFonts w:cs="David" w:hint="cs"/>
          <w:rtl/>
        </w:rPr>
      </w:pPr>
      <w:r w:rsidRPr="005147C0">
        <w:rPr>
          <w:rFonts w:cs="David" w:hint="cs"/>
          <w:rtl/>
        </w:rPr>
        <w:t>קולט אביטל</w:t>
      </w:r>
    </w:p>
    <w:p w14:paraId="52A05F02" w14:textId="77777777" w:rsidR="005147C0" w:rsidRPr="005147C0" w:rsidRDefault="005147C0" w:rsidP="005147C0">
      <w:pPr>
        <w:tabs>
          <w:tab w:val="left" w:pos="1788"/>
        </w:tabs>
        <w:bidi/>
        <w:rPr>
          <w:rFonts w:cs="David" w:hint="cs"/>
          <w:rtl/>
        </w:rPr>
      </w:pPr>
      <w:r w:rsidRPr="005147C0">
        <w:rPr>
          <w:rFonts w:cs="David" w:hint="cs"/>
          <w:rtl/>
        </w:rPr>
        <w:t>זהבה גלאון</w:t>
      </w:r>
    </w:p>
    <w:p w14:paraId="6D69A811" w14:textId="77777777" w:rsidR="005147C0" w:rsidRPr="005147C0" w:rsidRDefault="005147C0" w:rsidP="005147C0">
      <w:pPr>
        <w:tabs>
          <w:tab w:val="left" w:pos="1788"/>
        </w:tabs>
        <w:bidi/>
        <w:rPr>
          <w:rFonts w:cs="David" w:hint="cs"/>
          <w:rtl/>
        </w:rPr>
      </w:pPr>
      <w:r w:rsidRPr="005147C0">
        <w:rPr>
          <w:rFonts w:cs="David" w:hint="cs"/>
          <w:rtl/>
        </w:rPr>
        <w:t>יצחק גלנטי</w:t>
      </w:r>
    </w:p>
    <w:p w14:paraId="096173F0" w14:textId="77777777" w:rsidR="005147C0" w:rsidRPr="005147C0" w:rsidRDefault="005147C0" w:rsidP="005147C0">
      <w:pPr>
        <w:tabs>
          <w:tab w:val="left" w:pos="1788"/>
        </w:tabs>
        <w:bidi/>
        <w:rPr>
          <w:rFonts w:cs="David" w:hint="cs"/>
          <w:rtl/>
        </w:rPr>
      </w:pPr>
      <w:r w:rsidRPr="005147C0">
        <w:rPr>
          <w:rFonts w:cs="David" w:hint="cs"/>
          <w:rtl/>
        </w:rPr>
        <w:t>יואל חסון</w:t>
      </w:r>
    </w:p>
    <w:p w14:paraId="7AA9770E" w14:textId="77777777" w:rsidR="005147C0" w:rsidRPr="005147C0" w:rsidRDefault="005147C0" w:rsidP="005147C0">
      <w:pPr>
        <w:tabs>
          <w:tab w:val="left" w:pos="1788"/>
        </w:tabs>
        <w:bidi/>
        <w:rPr>
          <w:rFonts w:cs="David" w:hint="cs"/>
          <w:rtl/>
        </w:rPr>
      </w:pPr>
      <w:r w:rsidRPr="005147C0">
        <w:rPr>
          <w:rFonts w:cs="David" w:hint="cs"/>
          <w:rtl/>
        </w:rPr>
        <w:t>אביגדור יצחקי</w:t>
      </w:r>
    </w:p>
    <w:p w14:paraId="52494F1E" w14:textId="77777777" w:rsidR="005147C0" w:rsidRPr="005147C0" w:rsidRDefault="005147C0" w:rsidP="005147C0">
      <w:pPr>
        <w:tabs>
          <w:tab w:val="left" w:pos="1788"/>
        </w:tabs>
        <w:bidi/>
        <w:rPr>
          <w:rFonts w:cs="David" w:hint="cs"/>
          <w:rtl/>
        </w:rPr>
      </w:pPr>
      <w:r w:rsidRPr="005147C0">
        <w:rPr>
          <w:rFonts w:cs="David" w:hint="cs"/>
          <w:rtl/>
        </w:rPr>
        <w:t>יעקב מרגי</w:t>
      </w:r>
    </w:p>
    <w:p w14:paraId="616D15A0" w14:textId="77777777" w:rsidR="005147C0" w:rsidRPr="005147C0" w:rsidRDefault="005147C0" w:rsidP="005147C0">
      <w:pPr>
        <w:tabs>
          <w:tab w:val="left" w:pos="1788"/>
        </w:tabs>
        <w:bidi/>
        <w:rPr>
          <w:rFonts w:cs="David" w:hint="cs"/>
          <w:rtl/>
        </w:rPr>
      </w:pPr>
      <w:r w:rsidRPr="005147C0">
        <w:rPr>
          <w:rFonts w:cs="David" w:hint="cs"/>
          <w:rtl/>
        </w:rPr>
        <w:t>יורם מרציאנו</w:t>
      </w:r>
    </w:p>
    <w:p w14:paraId="30E39243" w14:textId="77777777" w:rsidR="005147C0" w:rsidRPr="005147C0" w:rsidRDefault="005147C0" w:rsidP="005147C0">
      <w:pPr>
        <w:tabs>
          <w:tab w:val="left" w:pos="1788"/>
        </w:tabs>
        <w:bidi/>
        <w:rPr>
          <w:rFonts w:cs="David" w:hint="cs"/>
          <w:rtl/>
        </w:rPr>
      </w:pPr>
      <w:r w:rsidRPr="005147C0">
        <w:rPr>
          <w:rFonts w:cs="David" w:hint="cs"/>
          <w:rtl/>
        </w:rPr>
        <w:t>גדעון סער</w:t>
      </w:r>
    </w:p>
    <w:p w14:paraId="256EE6D6" w14:textId="77777777" w:rsidR="005147C0" w:rsidRPr="005147C0" w:rsidRDefault="005147C0" w:rsidP="005147C0">
      <w:pPr>
        <w:tabs>
          <w:tab w:val="left" w:pos="1788"/>
        </w:tabs>
        <w:bidi/>
        <w:rPr>
          <w:rFonts w:cs="David" w:hint="cs"/>
          <w:rtl/>
        </w:rPr>
      </w:pPr>
      <w:r w:rsidRPr="005147C0">
        <w:rPr>
          <w:rFonts w:cs="David" w:hint="cs"/>
          <w:rtl/>
        </w:rPr>
        <w:t>מאיר פרוש</w:t>
      </w:r>
    </w:p>
    <w:p w14:paraId="2A9A790F" w14:textId="77777777" w:rsidR="005147C0" w:rsidRPr="005147C0" w:rsidRDefault="005147C0" w:rsidP="005147C0">
      <w:pPr>
        <w:tabs>
          <w:tab w:val="left" w:pos="1788"/>
        </w:tabs>
        <w:bidi/>
        <w:rPr>
          <w:rFonts w:cs="David" w:hint="cs"/>
          <w:rtl/>
        </w:rPr>
      </w:pPr>
    </w:p>
    <w:p w14:paraId="0322FBB6" w14:textId="77777777" w:rsidR="005147C0" w:rsidRPr="005147C0" w:rsidRDefault="005147C0" w:rsidP="005147C0">
      <w:pPr>
        <w:bidi/>
        <w:rPr>
          <w:rFonts w:cs="David"/>
        </w:rPr>
      </w:pPr>
    </w:p>
    <w:p w14:paraId="701F1EA0" w14:textId="77777777" w:rsidR="005147C0" w:rsidRPr="005147C0" w:rsidRDefault="005147C0" w:rsidP="005147C0">
      <w:pPr>
        <w:tabs>
          <w:tab w:val="left" w:pos="1788"/>
          <w:tab w:val="left" w:pos="3631"/>
        </w:tabs>
        <w:bidi/>
        <w:rPr>
          <w:rFonts w:cs="David" w:hint="cs"/>
          <w:rtl/>
        </w:rPr>
      </w:pPr>
      <w:r w:rsidRPr="005147C0">
        <w:rPr>
          <w:rFonts w:cs="David"/>
          <w:b/>
          <w:bCs/>
          <w:u w:val="single"/>
          <w:rtl/>
        </w:rPr>
        <w:t>מוזמנים</w:t>
      </w:r>
      <w:r w:rsidRPr="005147C0">
        <w:rPr>
          <w:rFonts w:cs="David"/>
          <w:rtl/>
        </w:rPr>
        <w:t>:</w:t>
      </w:r>
    </w:p>
    <w:p w14:paraId="74E6D217" w14:textId="77777777" w:rsidR="005147C0" w:rsidRPr="005147C0" w:rsidRDefault="005147C0" w:rsidP="005147C0">
      <w:pPr>
        <w:bidi/>
        <w:rPr>
          <w:rFonts w:cs="David"/>
          <w:rtl/>
        </w:rPr>
      </w:pPr>
    </w:p>
    <w:p w14:paraId="5616B7C3" w14:textId="77777777" w:rsidR="005147C0" w:rsidRPr="005147C0" w:rsidRDefault="005147C0" w:rsidP="005147C0">
      <w:pPr>
        <w:bidi/>
        <w:rPr>
          <w:rFonts w:cs="David" w:hint="cs"/>
          <w:rtl/>
        </w:rPr>
      </w:pPr>
      <w:r w:rsidRPr="005147C0">
        <w:rPr>
          <w:rFonts w:cs="David" w:hint="cs"/>
          <w:rtl/>
        </w:rPr>
        <w:t>נאזם באדר</w:t>
      </w:r>
      <w:r w:rsidRPr="005147C0">
        <w:rPr>
          <w:rFonts w:cs="David" w:hint="cs"/>
          <w:rtl/>
        </w:rPr>
        <w:tab/>
      </w:r>
      <w:r w:rsidRPr="005147C0">
        <w:rPr>
          <w:rFonts w:cs="David" w:hint="cs"/>
          <w:rtl/>
        </w:rPr>
        <w:tab/>
        <w:t>- סגן מזכיר הכנסת</w:t>
      </w:r>
    </w:p>
    <w:p w14:paraId="409493F9" w14:textId="77777777" w:rsidR="005147C0" w:rsidRPr="005147C0" w:rsidRDefault="005147C0" w:rsidP="005147C0">
      <w:pPr>
        <w:bidi/>
        <w:rPr>
          <w:rFonts w:cs="David" w:hint="cs"/>
          <w:rtl/>
        </w:rPr>
      </w:pPr>
      <w:r w:rsidRPr="005147C0">
        <w:rPr>
          <w:rFonts w:cs="David" w:hint="cs"/>
          <w:rtl/>
        </w:rPr>
        <w:t>ירדנה מלר-הורביץ</w:t>
      </w:r>
      <w:r w:rsidRPr="005147C0">
        <w:rPr>
          <w:rFonts w:cs="David" w:hint="cs"/>
          <w:rtl/>
        </w:rPr>
        <w:tab/>
        <w:t>- סגנית מזכיר הכנסת</w:t>
      </w:r>
    </w:p>
    <w:p w14:paraId="1EFD9306" w14:textId="77777777" w:rsidR="005147C0" w:rsidRPr="005147C0" w:rsidRDefault="005147C0" w:rsidP="005147C0">
      <w:pPr>
        <w:bidi/>
        <w:rPr>
          <w:rFonts w:cs="David" w:hint="cs"/>
          <w:rtl/>
        </w:rPr>
      </w:pPr>
    </w:p>
    <w:p w14:paraId="00FDFF50" w14:textId="77777777" w:rsidR="005147C0" w:rsidRPr="005147C0" w:rsidRDefault="005147C0" w:rsidP="005147C0">
      <w:pPr>
        <w:bidi/>
        <w:rPr>
          <w:rFonts w:cs="David" w:hint="cs"/>
          <w:rtl/>
        </w:rPr>
      </w:pPr>
    </w:p>
    <w:p w14:paraId="2B384108" w14:textId="77777777" w:rsidR="005147C0" w:rsidRPr="005147C0" w:rsidRDefault="005147C0" w:rsidP="005147C0">
      <w:pPr>
        <w:bidi/>
        <w:rPr>
          <w:rFonts w:cs="David" w:hint="cs"/>
          <w:rtl/>
        </w:rPr>
      </w:pPr>
    </w:p>
    <w:p w14:paraId="2823A6C0" w14:textId="77777777" w:rsidR="005147C0" w:rsidRPr="005147C0" w:rsidRDefault="005147C0" w:rsidP="005147C0">
      <w:pPr>
        <w:bidi/>
        <w:rPr>
          <w:rFonts w:cs="David" w:hint="cs"/>
          <w:rtl/>
        </w:rPr>
      </w:pPr>
    </w:p>
    <w:p w14:paraId="7AC0E6BB" w14:textId="77777777" w:rsidR="005147C0" w:rsidRPr="005147C0" w:rsidRDefault="005147C0" w:rsidP="005147C0">
      <w:pPr>
        <w:bidi/>
        <w:rPr>
          <w:rFonts w:cs="David" w:hint="cs"/>
          <w:rtl/>
        </w:rPr>
      </w:pPr>
    </w:p>
    <w:p w14:paraId="5560875C" w14:textId="77777777" w:rsidR="005147C0" w:rsidRPr="005147C0" w:rsidRDefault="005147C0" w:rsidP="005147C0">
      <w:pPr>
        <w:bidi/>
        <w:rPr>
          <w:rFonts w:cs="David" w:hint="cs"/>
          <w:rtl/>
        </w:rPr>
      </w:pPr>
    </w:p>
    <w:p w14:paraId="7335BA8C" w14:textId="77777777" w:rsidR="005147C0" w:rsidRPr="005147C0" w:rsidRDefault="005147C0" w:rsidP="005147C0">
      <w:pPr>
        <w:bidi/>
        <w:rPr>
          <w:rFonts w:cs="David" w:hint="cs"/>
          <w:rtl/>
        </w:rPr>
      </w:pPr>
    </w:p>
    <w:p w14:paraId="6F427CCD" w14:textId="77777777" w:rsidR="005147C0" w:rsidRPr="005147C0" w:rsidRDefault="005147C0" w:rsidP="005147C0">
      <w:pPr>
        <w:tabs>
          <w:tab w:val="left" w:pos="1930"/>
        </w:tabs>
        <w:bidi/>
        <w:rPr>
          <w:rFonts w:cs="David" w:hint="cs"/>
          <w:rtl/>
        </w:rPr>
      </w:pPr>
      <w:r w:rsidRPr="005147C0">
        <w:rPr>
          <w:rFonts w:cs="David"/>
          <w:b/>
          <w:bCs/>
          <w:u w:val="single"/>
          <w:rtl/>
        </w:rPr>
        <w:t>יוע</w:t>
      </w:r>
      <w:r w:rsidRPr="005147C0">
        <w:rPr>
          <w:rFonts w:cs="David" w:hint="cs"/>
          <w:b/>
          <w:bCs/>
          <w:u w:val="single"/>
          <w:rtl/>
        </w:rPr>
        <w:t>צת</w:t>
      </w:r>
      <w:r w:rsidRPr="005147C0">
        <w:rPr>
          <w:rFonts w:cs="David"/>
          <w:b/>
          <w:bCs/>
          <w:u w:val="single"/>
          <w:rtl/>
        </w:rPr>
        <w:t xml:space="preserve"> משפטי</w:t>
      </w:r>
      <w:r w:rsidRPr="005147C0">
        <w:rPr>
          <w:rFonts w:cs="David" w:hint="cs"/>
          <w:b/>
          <w:bCs/>
          <w:u w:val="single"/>
          <w:rtl/>
        </w:rPr>
        <w:t>ת</w:t>
      </w:r>
      <w:r w:rsidRPr="005147C0">
        <w:rPr>
          <w:rFonts w:cs="David"/>
          <w:rtl/>
        </w:rPr>
        <w:t>:</w:t>
      </w:r>
      <w:r w:rsidRPr="005147C0">
        <w:rPr>
          <w:rFonts w:cs="David" w:hint="cs"/>
          <w:rtl/>
        </w:rPr>
        <w:t xml:space="preserve"> אתי בנדלר</w:t>
      </w:r>
    </w:p>
    <w:p w14:paraId="64BAACB2" w14:textId="77777777" w:rsidR="005147C0" w:rsidRPr="005147C0" w:rsidRDefault="005147C0" w:rsidP="005147C0">
      <w:pPr>
        <w:bidi/>
        <w:rPr>
          <w:rFonts w:cs="David"/>
          <w:rtl/>
        </w:rPr>
      </w:pPr>
    </w:p>
    <w:p w14:paraId="68801BFA" w14:textId="77777777" w:rsidR="005147C0" w:rsidRPr="005147C0" w:rsidRDefault="005147C0" w:rsidP="005147C0">
      <w:pPr>
        <w:tabs>
          <w:tab w:val="left" w:pos="1930"/>
        </w:tabs>
        <w:bidi/>
        <w:rPr>
          <w:rFonts w:cs="David" w:hint="cs"/>
          <w:rtl/>
        </w:rPr>
      </w:pPr>
      <w:r w:rsidRPr="005147C0">
        <w:rPr>
          <w:rFonts w:cs="David"/>
          <w:b/>
          <w:bCs/>
          <w:u w:val="single"/>
          <w:rtl/>
        </w:rPr>
        <w:t>מנהלת הוועדה</w:t>
      </w:r>
      <w:r w:rsidRPr="005147C0">
        <w:rPr>
          <w:rFonts w:cs="David"/>
          <w:rtl/>
        </w:rPr>
        <w:t>:</w:t>
      </w:r>
      <w:r w:rsidRPr="005147C0">
        <w:rPr>
          <w:rFonts w:cs="David" w:hint="cs"/>
          <w:rtl/>
        </w:rPr>
        <w:t xml:space="preserve">  אתי בן-יוסף</w:t>
      </w:r>
    </w:p>
    <w:p w14:paraId="15BE3491" w14:textId="77777777" w:rsidR="005147C0" w:rsidRPr="005147C0" w:rsidRDefault="005147C0" w:rsidP="005147C0">
      <w:pPr>
        <w:bidi/>
        <w:rPr>
          <w:rFonts w:cs="David"/>
          <w:rtl/>
        </w:rPr>
      </w:pPr>
    </w:p>
    <w:p w14:paraId="3CF363FC" w14:textId="77777777" w:rsidR="005147C0" w:rsidRPr="005147C0" w:rsidRDefault="005147C0" w:rsidP="005147C0">
      <w:pPr>
        <w:tabs>
          <w:tab w:val="left" w:pos="1930"/>
        </w:tabs>
        <w:bidi/>
        <w:rPr>
          <w:rFonts w:cs="David" w:hint="cs"/>
          <w:rtl/>
        </w:rPr>
      </w:pPr>
      <w:r w:rsidRPr="005147C0">
        <w:rPr>
          <w:rFonts w:cs="David" w:hint="cs"/>
          <w:b/>
          <w:bCs/>
          <w:u w:val="single"/>
          <w:rtl/>
        </w:rPr>
        <w:t>רשמת פרלמנטרית</w:t>
      </w:r>
      <w:r w:rsidRPr="005147C0">
        <w:rPr>
          <w:rFonts w:cs="David"/>
          <w:rtl/>
        </w:rPr>
        <w:t>:</w:t>
      </w:r>
      <w:r w:rsidRPr="005147C0">
        <w:rPr>
          <w:rFonts w:cs="David" w:hint="cs"/>
          <w:rtl/>
        </w:rPr>
        <w:t xml:space="preserve"> סיגל גורדון </w:t>
      </w:r>
      <w:r w:rsidRPr="005147C0">
        <w:rPr>
          <w:rFonts w:cs="David" w:hint="cs"/>
          <w:rtl/>
        </w:rPr>
        <w:tab/>
      </w:r>
    </w:p>
    <w:p w14:paraId="604F950F" w14:textId="77777777" w:rsidR="005147C0" w:rsidRPr="005147C0" w:rsidRDefault="005147C0" w:rsidP="005147C0">
      <w:pPr>
        <w:bidi/>
        <w:rPr>
          <w:rFonts w:cs="David" w:hint="cs"/>
          <w:b/>
          <w:bCs/>
          <w:rtl/>
        </w:rPr>
      </w:pPr>
    </w:p>
    <w:p w14:paraId="68164A78" w14:textId="77777777" w:rsidR="005147C0" w:rsidRPr="005147C0" w:rsidRDefault="005147C0" w:rsidP="005147C0">
      <w:pPr>
        <w:pStyle w:val="Heading5"/>
        <w:jc w:val="left"/>
        <w:rPr>
          <w:rFonts w:hint="cs"/>
          <w:rtl/>
        </w:rPr>
      </w:pPr>
    </w:p>
    <w:p w14:paraId="3A33DE9F" w14:textId="77777777" w:rsidR="005147C0" w:rsidRPr="005147C0" w:rsidRDefault="005147C0" w:rsidP="005147C0">
      <w:pPr>
        <w:pStyle w:val="Heading5"/>
        <w:jc w:val="left"/>
        <w:rPr>
          <w:rtl/>
        </w:rPr>
      </w:pPr>
      <w:r w:rsidRPr="005147C0">
        <w:rPr>
          <w:rtl/>
        </w:rPr>
        <w:t xml:space="preserve"> </w:t>
      </w:r>
    </w:p>
    <w:p w14:paraId="72F04B5B" w14:textId="77777777" w:rsidR="005147C0" w:rsidRPr="005147C0" w:rsidRDefault="005147C0" w:rsidP="005147C0">
      <w:pPr>
        <w:bidi/>
        <w:rPr>
          <w:rFonts w:cs="David" w:hint="cs"/>
          <w:rtl/>
        </w:rPr>
      </w:pPr>
    </w:p>
    <w:p w14:paraId="0787DAD9" w14:textId="77777777" w:rsidR="005147C0" w:rsidRPr="005147C0" w:rsidRDefault="005147C0" w:rsidP="005147C0">
      <w:pPr>
        <w:bidi/>
        <w:jc w:val="center"/>
        <w:rPr>
          <w:rFonts w:cs="David" w:hint="cs"/>
          <w:b/>
          <w:bCs/>
          <w:u w:val="single"/>
          <w:rtl/>
        </w:rPr>
      </w:pPr>
      <w:r w:rsidRPr="005147C0">
        <w:rPr>
          <w:rFonts w:cs="David"/>
          <w:rtl/>
        </w:rPr>
        <w:br w:type="page"/>
      </w:r>
      <w:r w:rsidRPr="005147C0">
        <w:rPr>
          <w:rFonts w:cs="David" w:hint="cs"/>
          <w:b/>
          <w:bCs/>
          <w:u w:val="single"/>
          <w:rtl/>
        </w:rPr>
        <w:lastRenderedPageBreak/>
        <w:t>קביעת מסגרת הדיון להצעות להביע אי אמון בממשלה</w:t>
      </w:r>
    </w:p>
    <w:p w14:paraId="01E362D2" w14:textId="77777777" w:rsidR="005147C0" w:rsidRPr="005147C0" w:rsidRDefault="005147C0" w:rsidP="005147C0">
      <w:pPr>
        <w:bidi/>
        <w:rPr>
          <w:rFonts w:cs="David" w:hint="cs"/>
          <w:b/>
          <w:bCs/>
          <w:u w:val="single"/>
          <w:rtl/>
        </w:rPr>
      </w:pPr>
    </w:p>
    <w:p w14:paraId="0B52B74F" w14:textId="77777777" w:rsidR="005147C0" w:rsidRPr="005147C0" w:rsidRDefault="005147C0" w:rsidP="005147C0">
      <w:pPr>
        <w:bidi/>
        <w:rPr>
          <w:rFonts w:cs="David" w:hint="cs"/>
          <w:b/>
          <w:bCs/>
          <w:u w:val="single"/>
          <w:rtl/>
        </w:rPr>
      </w:pPr>
    </w:p>
    <w:p w14:paraId="7F4EFAD5" w14:textId="77777777" w:rsidR="005147C0" w:rsidRPr="005147C0" w:rsidRDefault="005147C0" w:rsidP="005147C0">
      <w:pPr>
        <w:bidi/>
        <w:rPr>
          <w:rFonts w:cs="David" w:hint="cs"/>
          <w:rtl/>
        </w:rPr>
      </w:pPr>
      <w:r w:rsidRPr="005147C0">
        <w:rPr>
          <w:rFonts w:cs="David" w:hint="cs"/>
          <w:u w:val="single"/>
          <w:rtl/>
        </w:rPr>
        <w:t>היו"ר רוחמה אברהם:</w:t>
      </w:r>
    </w:p>
    <w:p w14:paraId="13F9C9DD" w14:textId="77777777" w:rsidR="005147C0" w:rsidRPr="005147C0" w:rsidRDefault="005147C0" w:rsidP="005147C0">
      <w:pPr>
        <w:bidi/>
        <w:rPr>
          <w:rFonts w:cs="David" w:hint="cs"/>
          <w:rtl/>
        </w:rPr>
      </w:pPr>
    </w:p>
    <w:p w14:paraId="70C1DDA7" w14:textId="77777777" w:rsidR="005147C0" w:rsidRPr="005147C0" w:rsidRDefault="005147C0" w:rsidP="005147C0">
      <w:pPr>
        <w:bidi/>
        <w:rPr>
          <w:rFonts w:cs="David" w:hint="cs"/>
          <w:rtl/>
        </w:rPr>
      </w:pPr>
      <w:r w:rsidRPr="005147C0">
        <w:rPr>
          <w:rFonts w:cs="David" w:hint="cs"/>
          <w:rtl/>
        </w:rPr>
        <w:tab/>
        <w:t xml:space="preserve">בוקר טוב לכולם, אני פותחת את ישיבת ועדת הכנסת. הנושא הראשון על סדר היום: קביעת מסגרת הדיון להצעות להביע אי אמון בממשלה. הצעות האי אמון הן של סיעות הליכוד ויהדות התורה </w:t>
      </w:r>
      <w:r w:rsidRPr="005147C0">
        <w:rPr>
          <w:rFonts w:cs="David"/>
          <w:rtl/>
        </w:rPr>
        <w:t>–</w:t>
      </w:r>
      <w:r w:rsidRPr="005147C0">
        <w:rPr>
          <w:rFonts w:cs="David" w:hint="cs"/>
          <w:rtl/>
        </w:rPr>
        <w:t xml:space="preserve"> איחוד לאומי-מפד"ל.  הצעת האי אמון היא בשל: </w:t>
      </w:r>
    </w:p>
    <w:p w14:paraId="58613C9D" w14:textId="77777777" w:rsidR="005147C0" w:rsidRPr="005147C0" w:rsidRDefault="005147C0" w:rsidP="005147C0">
      <w:pPr>
        <w:bidi/>
        <w:rPr>
          <w:rFonts w:cs="David" w:hint="cs"/>
          <w:rtl/>
        </w:rPr>
      </w:pPr>
    </w:p>
    <w:p w14:paraId="255F3112" w14:textId="77777777" w:rsidR="005147C0" w:rsidRPr="005147C0" w:rsidRDefault="005147C0" w:rsidP="005147C0">
      <w:pPr>
        <w:bidi/>
        <w:rPr>
          <w:rFonts w:cs="David" w:hint="cs"/>
          <w:rtl/>
        </w:rPr>
      </w:pPr>
      <w:r w:rsidRPr="005147C0">
        <w:rPr>
          <w:rFonts w:cs="David" w:hint="cs"/>
          <w:rtl/>
        </w:rPr>
        <w:t xml:space="preserve">א.  אזלת ידה בטיפול בהברחה המסיבית של אמל"ח לרצועת עזה </w:t>
      </w:r>
      <w:r w:rsidRPr="005147C0">
        <w:rPr>
          <w:rFonts w:cs="David"/>
          <w:rtl/>
        </w:rPr>
        <w:t>–</w:t>
      </w:r>
      <w:r w:rsidRPr="005147C0">
        <w:rPr>
          <w:rFonts w:cs="David" w:hint="cs"/>
          <w:rtl/>
        </w:rPr>
        <w:t xml:space="preserve"> המועמד להרכיב את הממשלה הוא חבר הכנסת נתניהו. </w:t>
      </w:r>
    </w:p>
    <w:p w14:paraId="4FEA57CE" w14:textId="77777777" w:rsidR="005147C0" w:rsidRPr="005147C0" w:rsidRDefault="005147C0" w:rsidP="005147C0">
      <w:pPr>
        <w:bidi/>
        <w:rPr>
          <w:rFonts w:cs="David" w:hint="cs"/>
          <w:rtl/>
        </w:rPr>
      </w:pPr>
      <w:r w:rsidRPr="005147C0">
        <w:rPr>
          <w:rFonts w:cs="David" w:hint="cs"/>
          <w:rtl/>
        </w:rPr>
        <w:t xml:space="preserve">ב.  העוני וההחלטה להקפיא את הצמדת קצבאות הילדים והזקנה למדד, של יהדות התורה </w:t>
      </w:r>
      <w:r w:rsidRPr="005147C0">
        <w:rPr>
          <w:rFonts w:cs="David"/>
          <w:rtl/>
        </w:rPr>
        <w:t>–</w:t>
      </w:r>
      <w:r w:rsidRPr="005147C0">
        <w:rPr>
          <w:rFonts w:cs="David" w:hint="cs"/>
          <w:rtl/>
        </w:rPr>
        <w:t xml:space="preserve"> איחוד הלאומי והמפד"ל </w:t>
      </w:r>
      <w:r w:rsidRPr="005147C0">
        <w:rPr>
          <w:rFonts w:cs="David"/>
          <w:rtl/>
        </w:rPr>
        <w:t>–</w:t>
      </w:r>
      <w:r w:rsidRPr="005147C0">
        <w:rPr>
          <w:rFonts w:cs="David" w:hint="cs"/>
          <w:rtl/>
        </w:rPr>
        <w:t xml:space="preserve"> המועמד להרכיב את הממשלה הוא חבר הכנסת יעקב ליצמן. </w:t>
      </w:r>
    </w:p>
    <w:p w14:paraId="6C3752A0" w14:textId="77777777" w:rsidR="005147C0" w:rsidRPr="005147C0" w:rsidRDefault="005147C0" w:rsidP="005147C0">
      <w:pPr>
        <w:bidi/>
        <w:rPr>
          <w:rFonts w:cs="David" w:hint="cs"/>
          <w:rtl/>
        </w:rPr>
      </w:pPr>
    </w:p>
    <w:p w14:paraId="2169A755" w14:textId="77777777" w:rsidR="005147C0" w:rsidRPr="005147C0" w:rsidRDefault="005147C0" w:rsidP="005147C0">
      <w:pPr>
        <w:bidi/>
        <w:rPr>
          <w:rFonts w:cs="David" w:hint="cs"/>
          <w:rtl/>
        </w:rPr>
      </w:pPr>
      <w:r w:rsidRPr="005147C0">
        <w:rPr>
          <w:rFonts w:cs="David" w:hint="cs"/>
          <w:rtl/>
        </w:rPr>
        <w:tab/>
        <w:t xml:space="preserve">סיכמתי עם חבר הכנסת גדעון סער, נציג יושב ראש האופוזיציה,  על דיון, שהמציעים יקבלו עשר דקות, לאחר מכן, כול סיעה תציג את עמדתה חמש דקות. מי בעד ההצעה ירים את ידו. </w:t>
      </w:r>
    </w:p>
    <w:p w14:paraId="6D452E3C" w14:textId="77777777" w:rsidR="005147C0" w:rsidRPr="005147C0" w:rsidRDefault="005147C0" w:rsidP="005147C0">
      <w:pPr>
        <w:bidi/>
        <w:rPr>
          <w:rFonts w:cs="David" w:hint="cs"/>
          <w:rtl/>
        </w:rPr>
      </w:pPr>
    </w:p>
    <w:p w14:paraId="120BA325" w14:textId="77777777" w:rsidR="005147C0" w:rsidRPr="005147C0" w:rsidRDefault="005147C0" w:rsidP="005147C0">
      <w:pPr>
        <w:bidi/>
        <w:jc w:val="center"/>
        <w:rPr>
          <w:rFonts w:cs="David" w:hint="cs"/>
          <w:b/>
          <w:bCs/>
          <w:rtl/>
        </w:rPr>
      </w:pPr>
      <w:r w:rsidRPr="005147C0">
        <w:rPr>
          <w:rFonts w:cs="David" w:hint="cs"/>
          <w:b/>
          <w:bCs/>
          <w:rtl/>
        </w:rPr>
        <w:t>הצבעה</w:t>
      </w:r>
    </w:p>
    <w:p w14:paraId="637E72EB" w14:textId="77777777" w:rsidR="005147C0" w:rsidRPr="005147C0" w:rsidRDefault="005147C0" w:rsidP="005147C0">
      <w:pPr>
        <w:bidi/>
        <w:jc w:val="center"/>
        <w:rPr>
          <w:rFonts w:cs="David" w:hint="cs"/>
          <w:b/>
          <w:bCs/>
          <w:rtl/>
        </w:rPr>
      </w:pPr>
    </w:p>
    <w:p w14:paraId="050B8F38" w14:textId="77777777" w:rsidR="005147C0" w:rsidRPr="005147C0" w:rsidRDefault="005147C0" w:rsidP="005147C0">
      <w:pPr>
        <w:bidi/>
        <w:jc w:val="center"/>
        <w:rPr>
          <w:rFonts w:cs="David" w:hint="cs"/>
          <w:rtl/>
        </w:rPr>
      </w:pPr>
      <w:r w:rsidRPr="005147C0">
        <w:rPr>
          <w:rFonts w:cs="David" w:hint="cs"/>
          <w:rtl/>
        </w:rPr>
        <w:t xml:space="preserve">בעד </w:t>
      </w:r>
      <w:r w:rsidRPr="005147C0">
        <w:rPr>
          <w:rFonts w:cs="David"/>
          <w:rtl/>
        </w:rPr>
        <w:t>–</w:t>
      </w:r>
      <w:r w:rsidRPr="005147C0">
        <w:rPr>
          <w:rFonts w:cs="David" w:hint="cs"/>
          <w:rtl/>
        </w:rPr>
        <w:t xml:space="preserve"> 7</w:t>
      </w:r>
    </w:p>
    <w:p w14:paraId="278215C3" w14:textId="77777777" w:rsidR="005147C0" w:rsidRPr="005147C0" w:rsidRDefault="005147C0" w:rsidP="005147C0">
      <w:pPr>
        <w:bidi/>
        <w:jc w:val="center"/>
        <w:rPr>
          <w:rFonts w:cs="David" w:hint="cs"/>
          <w:rtl/>
        </w:rPr>
      </w:pPr>
      <w:r w:rsidRPr="005147C0">
        <w:rPr>
          <w:rFonts w:cs="David" w:hint="cs"/>
          <w:rtl/>
        </w:rPr>
        <w:t xml:space="preserve">נגד </w:t>
      </w:r>
      <w:r w:rsidRPr="005147C0">
        <w:rPr>
          <w:rFonts w:cs="David"/>
          <w:rtl/>
        </w:rPr>
        <w:t>–</w:t>
      </w:r>
      <w:r w:rsidRPr="005147C0">
        <w:rPr>
          <w:rFonts w:cs="David" w:hint="cs"/>
          <w:rtl/>
        </w:rPr>
        <w:t xml:space="preserve"> אין</w:t>
      </w:r>
    </w:p>
    <w:p w14:paraId="44899914" w14:textId="77777777" w:rsidR="005147C0" w:rsidRPr="005147C0" w:rsidRDefault="005147C0" w:rsidP="005147C0">
      <w:pPr>
        <w:bidi/>
        <w:jc w:val="center"/>
        <w:rPr>
          <w:rFonts w:cs="David" w:hint="cs"/>
          <w:rtl/>
        </w:rPr>
      </w:pPr>
      <w:r w:rsidRPr="005147C0">
        <w:rPr>
          <w:rFonts w:cs="David" w:hint="cs"/>
          <w:rtl/>
        </w:rPr>
        <w:t xml:space="preserve">נמנעים </w:t>
      </w:r>
      <w:r w:rsidRPr="005147C0">
        <w:rPr>
          <w:rFonts w:cs="David"/>
          <w:rtl/>
        </w:rPr>
        <w:t>–</w:t>
      </w:r>
      <w:r w:rsidRPr="005147C0">
        <w:rPr>
          <w:rFonts w:cs="David" w:hint="cs"/>
          <w:rtl/>
        </w:rPr>
        <w:t xml:space="preserve"> אין </w:t>
      </w:r>
    </w:p>
    <w:p w14:paraId="6DC279CA" w14:textId="77777777" w:rsidR="005147C0" w:rsidRPr="005147C0" w:rsidRDefault="005147C0" w:rsidP="005147C0">
      <w:pPr>
        <w:bidi/>
        <w:jc w:val="center"/>
        <w:rPr>
          <w:rFonts w:cs="David" w:hint="cs"/>
          <w:rtl/>
        </w:rPr>
      </w:pPr>
      <w:r w:rsidRPr="005147C0">
        <w:rPr>
          <w:rFonts w:cs="David" w:hint="cs"/>
          <w:rtl/>
        </w:rPr>
        <w:t>ההצעה התקבלה</w:t>
      </w:r>
    </w:p>
    <w:p w14:paraId="58C73F4E" w14:textId="77777777" w:rsidR="005147C0" w:rsidRPr="005147C0" w:rsidRDefault="005147C0" w:rsidP="005147C0">
      <w:pPr>
        <w:bidi/>
        <w:rPr>
          <w:rFonts w:cs="David" w:hint="cs"/>
          <w:rtl/>
        </w:rPr>
      </w:pPr>
    </w:p>
    <w:p w14:paraId="6ED4762A" w14:textId="77777777" w:rsidR="005147C0" w:rsidRPr="005147C0" w:rsidRDefault="005147C0" w:rsidP="005147C0">
      <w:pPr>
        <w:bidi/>
        <w:rPr>
          <w:rFonts w:cs="David" w:hint="cs"/>
          <w:rtl/>
        </w:rPr>
      </w:pPr>
    </w:p>
    <w:p w14:paraId="67C61980" w14:textId="77777777" w:rsidR="005147C0" w:rsidRPr="005147C0" w:rsidRDefault="005147C0" w:rsidP="005147C0">
      <w:pPr>
        <w:bidi/>
        <w:rPr>
          <w:rFonts w:cs="David" w:hint="cs"/>
          <w:rtl/>
        </w:rPr>
      </w:pPr>
      <w:r w:rsidRPr="005147C0">
        <w:rPr>
          <w:rFonts w:cs="David" w:hint="cs"/>
          <w:u w:val="single"/>
          <w:rtl/>
        </w:rPr>
        <w:t>היו"ר רוחמה אברהם:</w:t>
      </w:r>
    </w:p>
    <w:p w14:paraId="35CD213C" w14:textId="77777777" w:rsidR="005147C0" w:rsidRPr="005147C0" w:rsidRDefault="005147C0" w:rsidP="005147C0">
      <w:pPr>
        <w:bidi/>
        <w:rPr>
          <w:rFonts w:cs="David" w:hint="cs"/>
          <w:rtl/>
        </w:rPr>
      </w:pPr>
    </w:p>
    <w:p w14:paraId="1980DD8E" w14:textId="77777777" w:rsidR="005147C0" w:rsidRPr="005147C0" w:rsidRDefault="005147C0" w:rsidP="005147C0">
      <w:pPr>
        <w:bidi/>
        <w:rPr>
          <w:rFonts w:cs="David" w:hint="cs"/>
          <w:rtl/>
        </w:rPr>
      </w:pPr>
      <w:r w:rsidRPr="005147C0">
        <w:rPr>
          <w:rFonts w:cs="David" w:hint="cs"/>
          <w:rtl/>
        </w:rPr>
        <w:tab/>
        <w:t xml:space="preserve">7 בעד, אין מתנגדים, אין נמנעים, ההצעה עברה פה אחד ולכן הדיון יתקיים כלהלן, המציעים יקבלו עשר דקות וחמש דקות לכול סיעה. </w:t>
      </w:r>
    </w:p>
    <w:p w14:paraId="7FC0537E" w14:textId="77777777" w:rsidR="005147C0" w:rsidRPr="005147C0" w:rsidRDefault="005147C0" w:rsidP="005147C0">
      <w:pPr>
        <w:bidi/>
        <w:rPr>
          <w:rFonts w:cs="David" w:hint="cs"/>
          <w:rtl/>
        </w:rPr>
      </w:pPr>
    </w:p>
    <w:p w14:paraId="105010D9" w14:textId="77777777" w:rsidR="005147C0" w:rsidRPr="005147C0" w:rsidRDefault="005147C0" w:rsidP="005147C0">
      <w:pPr>
        <w:bidi/>
        <w:jc w:val="center"/>
        <w:rPr>
          <w:rFonts w:cs="David" w:hint="cs"/>
          <w:b/>
          <w:bCs/>
          <w:u w:val="single"/>
          <w:rtl/>
        </w:rPr>
      </w:pPr>
      <w:r w:rsidRPr="005147C0">
        <w:rPr>
          <w:rFonts w:cs="David"/>
          <w:rtl/>
        </w:rPr>
        <w:br w:type="page"/>
      </w:r>
      <w:r w:rsidRPr="005147C0">
        <w:rPr>
          <w:rFonts w:cs="David" w:hint="cs"/>
          <w:b/>
          <w:bCs/>
          <w:u w:val="single"/>
          <w:rtl/>
        </w:rPr>
        <w:lastRenderedPageBreak/>
        <w:t>פניית יו"ר ועדת הכלכלה בדבר טענת חריגה מגדר נושא הצעת חוק התקשורת</w:t>
      </w:r>
    </w:p>
    <w:p w14:paraId="6AA302E9" w14:textId="77777777" w:rsidR="005147C0" w:rsidRPr="005147C0" w:rsidRDefault="005147C0" w:rsidP="005147C0">
      <w:pPr>
        <w:bidi/>
        <w:jc w:val="center"/>
        <w:rPr>
          <w:rFonts w:cs="David" w:hint="cs"/>
          <w:b/>
          <w:bCs/>
          <w:u w:val="single"/>
          <w:rtl/>
        </w:rPr>
      </w:pPr>
      <w:r w:rsidRPr="005147C0">
        <w:rPr>
          <w:rFonts w:cs="David" w:hint="cs"/>
          <w:b/>
          <w:bCs/>
          <w:u w:val="single"/>
          <w:rtl/>
        </w:rPr>
        <w:t>(בזק ושידורים) (תיקון מס' 34), התשס"ה-2005</w:t>
      </w:r>
    </w:p>
    <w:p w14:paraId="0AB399B0" w14:textId="77777777" w:rsidR="005147C0" w:rsidRPr="005147C0" w:rsidRDefault="005147C0" w:rsidP="005147C0">
      <w:pPr>
        <w:bidi/>
        <w:rPr>
          <w:rFonts w:cs="David" w:hint="cs"/>
          <w:b/>
          <w:bCs/>
          <w:u w:val="single"/>
          <w:rtl/>
        </w:rPr>
      </w:pPr>
    </w:p>
    <w:p w14:paraId="271B9DC6" w14:textId="77777777" w:rsidR="005147C0" w:rsidRPr="005147C0" w:rsidRDefault="005147C0" w:rsidP="005147C0">
      <w:pPr>
        <w:bidi/>
        <w:rPr>
          <w:rFonts w:cs="David" w:hint="cs"/>
          <w:b/>
          <w:bCs/>
          <w:u w:val="single"/>
          <w:rtl/>
        </w:rPr>
      </w:pPr>
    </w:p>
    <w:p w14:paraId="69808E8B" w14:textId="77777777" w:rsidR="005147C0" w:rsidRPr="005147C0" w:rsidRDefault="005147C0" w:rsidP="005147C0">
      <w:pPr>
        <w:bidi/>
        <w:rPr>
          <w:rFonts w:cs="David" w:hint="cs"/>
          <w:rtl/>
        </w:rPr>
      </w:pPr>
      <w:r w:rsidRPr="005147C0">
        <w:rPr>
          <w:rFonts w:cs="David" w:hint="cs"/>
          <w:u w:val="single"/>
          <w:rtl/>
        </w:rPr>
        <w:t>היו"ר רוחמה אברהם:</w:t>
      </w:r>
    </w:p>
    <w:p w14:paraId="03E94DA1" w14:textId="77777777" w:rsidR="005147C0" w:rsidRPr="005147C0" w:rsidRDefault="005147C0" w:rsidP="005147C0">
      <w:pPr>
        <w:bidi/>
        <w:rPr>
          <w:rFonts w:cs="David" w:hint="cs"/>
          <w:rtl/>
        </w:rPr>
      </w:pPr>
    </w:p>
    <w:p w14:paraId="2853D8E1" w14:textId="77777777" w:rsidR="005147C0" w:rsidRPr="005147C0" w:rsidRDefault="005147C0" w:rsidP="005147C0">
      <w:pPr>
        <w:bidi/>
        <w:rPr>
          <w:rFonts w:cs="David" w:hint="cs"/>
          <w:rtl/>
        </w:rPr>
      </w:pPr>
      <w:r w:rsidRPr="005147C0">
        <w:rPr>
          <w:rFonts w:cs="David" w:hint="cs"/>
          <w:rtl/>
        </w:rPr>
        <w:tab/>
        <w:t xml:space="preserve">הנושא הבא: פניית יו"ר ועדת הכלכלה בדבר טענת חריגה מגדר נושא הצעת חוק התקשורת (בזק ושידורים) (תיקון מס' 34), התשס"ה-2005. במהלך חודש אוגוסט התקיים דיון בנושא חוק התקשורת (בזק ושידורים). במהלך הדיון ביקש חבר הכנסת יואל חסון להציג את הנושא כנושא חדש. אני מודיעה לוועדה שברגעים אלה משך את בקשתו חבר הכנסת יואל חסון. חבריי חברי הכנסת, אני מבקשת מכם, אין לי שום בעיה להעלות בוועדה  את הנושאים שאתם מבקשים, אבל לא יכול להיות מצב, שאתם מבקשים להעלות נושאים, אנחנו עושים כמיטב יכולתנו להיענות לבקשתכם וברגע האחרון אתם מושכים את ההצעות. אני מבקשת מכול חברי הכנסת, שזה לא ייקרה שנית. </w:t>
      </w:r>
    </w:p>
    <w:p w14:paraId="33B3FCD7" w14:textId="77777777" w:rsidR="005147C0" w:rsidRPr="005147C0" w:rsidRDefault="005147C0" w:rsidP="005147C0">
      <w:pPr>
        <w:bidi/>
        <w:rPr>
          <w:rFonts w:cs="David" w:hint="cs"/>
          <w:rtl/>
        </w:rPr>
      </w:pPr>
    </w:p>
    <w:p w14:paraId="1AF79A6D" w14:textId="77777777" w:rsidR="005147C0" w:rsidRPr="005147C0" w:rsidRDefault="005147C0" w:rsidP="005147C0">
      <w:pPr>
        <w:pStyle w:val="Heading5"/>
        <w:jc w:val="left"/>
        <w:rPr>
          <w:rFonts w:hint="cs"/>
          <w:rtl/>
        </w:rPr>
      </w:pPr>
      <w:r w:rsidRPr="005147C0">
        <w:rPr>
          <w:rFonts w:hint="cs"/>
          <w:u w:val="single"/>
          <w:rtl/>
        </w:rPr>
        <w:t>אביגדור יצחקי:</w:t>
      </w:r>
    </w:p>
    <w:p w14:paraId="27EC04AA" w14:textId="77777777" w:rsidR="005147C0" w:rsidRPr="005147C0" w:rsidRDefault="005147C0" w:rsidP="005147C0">
      <w:pPr>
        <w:pStyle w:val="Heading5"/>
        <w:jc w:val="left"/>
        <w:rPr>
          <w:rFonts w:hint="cs"/>
          <w:rtl/>
        </w:rPr>
      </w:pPr>
    </w:p>
    <w:p w14:paraId="247BC906" w14:textId="77777777" w:rsidR="005147C0" w:rsidRPr="005147C0" w:rsidRDefault="005147C0" w:rsidP="005147C0">
      <w:pPr>
        <w:bidi/>
        <w:rPr>
          <w:rFonts w:cs="David" w:hint="cs"/>
          <w:rtl/>
        </w:rPr>
      </w:pPr>
      <w:r w:rsidRPr="005147C0">
        <w:rPr>
          <w:rFonts w:cs="David" w:hint="cs"/>
          <w:rtl/>
        </w:rPr>
        <w:tab/>
        <w:t xml:space="preserve"> גברתי היושבת ראש, טבעם של הדברים הפוליטיים במשאים ומתנים, בדרך כלל נגמרים בדקה ה-90 ואפילו בזמן הארכה. לכן אני חושב, צריך לאפשר את זה אם הדבר הוא לטובת העניין. בנוסף לזאת, אם חבר כנסת רואה שאין לו רוב, מן הדין שנגיע לתוצאות הכי טובות ולא משנה מתי מביאים את זה לדיון ומתי מורידים. אני לא חושב שזה פוגע בכבוד הוועדה, בוודאי לא בכבוד יושבת ראש הוועדה, שכידוע, כול חברי הוועדה וכול חברי הכנסת האחרים רוכשים לה הרבה כבוד. </w:t>
      </w:r>
    </w:p>
    <w:p w14:paraId="3BDBA7CC" w14:textId="77777777" w:rsidR="005147C0" w:rsidRPr="005147C0" w:rsidRDefault="005147C0" w:rsidP="005147C0">
      <w:pPr>
        <w:bidi/>
        <w:rPr>
          <w:rFonts w:cs="David" w:hint="cs"/>
          <w:rtl/>
        </w:rPr>
      </w:pPr>
    </w:p>
    <w:p w14:paraId="74C114EC" w14:textId="77777777" w:rsidR="005147C0" w:rsidRPr="005147C0" w:rsidRDefault="005147C0" w:rsidP="005147C0">
      <w:pPr>
        <w:bidi/>
        <w:rPr>
          <w:rFonts w:cs="David" w:hint="cs"/>
          <w:rtl/>
        </w:rPr>
      </w:pPr>
      <w:r w:rsidRPr="005147C0">
        <w:rPr>
          <w:rFonts w:cs="David" w:hint="cs"/>
          <w:u w:val="single"/>
          <w:rtl/>
        </w:rPr>
        <w:t>היו"ר רוחמה אברהם:</w:t>
      </w:r>
    </w:p>
    <w:p w14:paraId="2E4C9D71" w14:textId="77777777" w:rsidR="005147C0" w:rsidRPr="005147C0" w:rsidRDefault="005147C0" w:rsidP="005147C0">
      <w:pPr>
        <w:bidi/>
        <w:rPr>
          <w:rFonts w:cs="David" w:hint="cs"/>
          <w:rtl/>
        </w:rPr>
      </w:pPr>
    </w:p>
    <w:p w14:paraId="4C40CDB2" w14:textId="77777777" w:rsidR="005147C0" w:rsidRPr="005147C0" w:rsidRDefault="005147C0" w:rsidP="005147C0">
      <w:pPr>
        <w:bidi/>
        <w:rPr>
          <w:rFonts w:cs="David" w:hint="cs"/>
          <w:rtl/>
        </w:rPr>
      </w:pPr>
      <w:r w:rsidRPr="005147C0">
        <w:rPr>
          <w:rFonts w:cs="David" w:hint="cs"/>
          <w:rtl/>
        </w:rPr>
        <w:tab/>
        <w:t xml:space="preserve">אני מקבלת את דבריך ותודה על המחמאה, אבל כשאנחנו מזמינים נציגי ממשלה, אני מבקשת לכבד אותם, תבואו בדין ודברים לא ברגע האחרון של בוקר הוועדה. ביום ראשון אני מפרסמת לוח זמנים, אפשר להרים טלפון למנהלת הוועדה ולהפנות את תשומת לבה. </w:t>
      </w:r>
    </w:p>
    <w:p w14:paraId="6D1FF0BD" w14:textId="77777777" w:rsidR="005147C0" w:rsidRPr="005147C0" w:rsidRDefault="005147C0" w:rsidP="005147C0">
      <w:pPr>
        <w:bidi/>
        <w:rPr>
          <w:rFonts w:cs="David" w:hint="cs"/>
          <w:rtl/>
        </w:rPr>
      </w:pPr>
    </w:p>
    <w:p w14:paraId="7D638302" w14:textId="77777777" w:rsidR="005147C0" w:rsidRPr="005147C0" w:rsidRDefault="005147C0" w:rsidP="005147C0">
      <w:pPr>
        <w:pStyle w:val="Heading5"/>
        <w:jc w:val="left"/>
        <w:rPr>
          <w:rFonts w:hint="cs"/>
          <w:rtl/>
        </w:rPr>
      </w:pPr>
      <w:r w:rsidRPr="005147C0">
        <w:rPr>
          <w:rFonts w:hint="cs"/>
          <w:u w:val="single"/>
          <w:rtl/>
        </w:rPr>
        <w:t>אביגדור יצחקי:</w:t>
      </w:r>
    </w:p>
    <w:p w14:paraId="6DA5E9C5" w14:textId="77777777" w:rsidR="005147C0" w:rsidRPr="005147C0" w:rsidRDefault="005147C0" w:rsidP="005147C0">
      <w:pPr>
        <w:pStyle w:val="Heading5"/>
        <w:jc w:val="left"/>
        <w:rPr>
          <w:rFonts w:hint="cs"/>
          <w:rtl/>
        </w:rPr>
      </w:pPr>
    </w:p>
    <w:p w14:paraId="11062920" w14:textId="77777777" w:rsidR="005147C0" w:rsidRPr="005147C0" w:rsidRDefault="005147C0" w:rsidP="005147C0">
      <w:pPr>
        <w:bidi/>
        <w:rPr>
          <w:rFonts w:cs="David" w:hint="cs"/>
          <w:rtl/>
        </w:rPr>
      </w:pPr>
      <w:r w:rsidRPr="005147C0">
        <w:rPr>
          <w:rFonts w:cs="David" w:hint="cs"/>
          <w:rtl/>
        </w:rPr>
        <w:tab/>
        <w:t xml:space="preserve"> במקרה הספציפי הזה, הדיונים שהיו לי עם שר התקשורת התמשכו עד לשעה מאוחרת בלילה, לא אעיר את מנהלת הוועדה על מנת להודיע לה זאת, גם לא רציתי להעיר את חבר הכנסת יואל חסון בעניין הזה. אבל לאחר שהגענו לסיכום, הייתי צריך לקבל גם את רשותו של חבר הכנסת חסון,  העניין הסתיים ממש בכניסה לעיר. </w:t>
      </w:r>
    </w:p>
    <w:p w14:paraId="34645C29" w14:textId="77777777" w:rsidR="005147C0" w:rsidRPr="005147C0" w:rsidRDefault="005147C0" w:rsidP="005147C0">
      <w:pPr>
        <w:bidi/>
        <w:rPr>
          <w:rFonts w:cs="David" w:hint="cs"/>
          <w:rtl/>
        </w:rPr>
      </w:pPr>
    </w:p>
    <w:p w14:paraId="093058D4" w14:textId="77777777" w:rsidR="005147C0" w:rsidRPr="005147C0" w:rsidRDefault="005147C0" w:rsidP="005147C0">
      <w:pPr>
        <w:bidi/>
        <w:rPr>
          <w:rFonts w:cs="David" w:hint="cs"/>
          <w:rtl/>
        </w:rPr>
      </w:pPr>
      <w:r w:rsidRPr="005147C0">
        <w:rPr>
          <w:rFonts w:cs="David" w:hint="cs"/>
          <w:u w:val="single"/>
          <w:rtl/>
        </w:rPr>
        <w:t>היו"ר רוחמה אברהם:</w:t>
      </w:r>
    </w:p>
    <w:p w14:paraId="1ECC7EE1" w14:textId="77777777" w:rsidR="005147C0" w:rsidRPr="005147C0" w:rsidRDefault="005147C0" w:rsidP="005147C0">
      <w:pPr>
        <w:bidi/>
        <w:rPr>
          <w:rFonts w:cs="David" w:hint="cs"/>
          <w:rtl/>
        </w:rPr>
      </w:pPr>
    </w:p>
    <w:p w14:paraId="262C4A9E" w14:textId="77777777" w:rsidR="005147C0" w:rsidRPr="005147C0" w:rsidRDefault="005147C0" w:rsidP="005147C0">
      <w:pPr>
        <w:bidi/>
        <w:rPr>
          <w:rFonts w:cs="David" w:hint="cs"/>
          <w:rtl/>
        </w:rPr>
      </w:pPr>
      <w:r w:rsidRPr="005147C0">
        <w:rPr>
          <w:rFonts w:cs="David" w:hint="cs"/>
          <w:rtl/>
        </w:rPr>
        <w:tab/>
        <w:t xml:space="preserve">אני מבקשת מחבריי להשתדל שלא להגיע למצב הזה. </w:t>
      </w:r>
    </w:p>
    <w:p w14:paraId="0C3750D0" w14:textId="77777777" w:rsidR="005147C0" w:rsidRPr="005147C0" w:rsidRDefault="005147C0" w:rsidP="005147C0">
      <w:pPr>
        <w:bidi/>
        <w:rPr>
          <w:rFonts w:cs="David" w:hint="cs"/>
          <w:rtl/>
        </w:rPr>
      </w:pPr>
    </w:p>
    <w:p w14:paraId="412404FE" w14:textId="77777777" w:rsidR="005147C0" w:rsidRPr="005147C0" w:rsidRDefault="005147C0" w:rsidP="005147C0">
      <w:pPr>
        <w:bidi/>
        <w:rPr>
          <w:rFonts w:cs="David" w:hint="cs"/>
          <w:u w:val="single"/>
          <w:rtl/>
        </w:rPr>
      </w:pPr>
      <w:r w:rsidRPr="005147C0">
        <w:rPr>
          <w:rFonts w:cs="David" w:hint="cs"/>
          <w:u w:val="single"/>
          <w:rtl/>
        </w:rPr>
        <w:t>מאיר פרוש:</w:t>
      </w:r>
    </w:p>
    <w:p w14:paraId="1DE05E6A" w14:textId="77777777" w:rsidR="005147C0" w:rsidRPr="005147C0" w:rsidRDefault="005147C0" w:rsidP="005147C0">
      <w:pPr>
        <w:bidi/>
        <w:rPr>
          <w:rFonts w:cs="David" w:hint="cs"/>
          <w:u w:val="single"/>
        </w:rPr>
      </w:pPr>
    </w:p>
    <w:p w14:paraId="4392CFB1" w14:textId="77777777" w:rsidR="005147C0" w:rsidRPr="005147C0" w:rsidRDefault="005147C0" w:rsidP="005147C0">
      <w:pPr>
        <w:bidi/>
        <w:rPr>
          <w:rFonts w:cs="David" w:hint="cs"/>
          <w:rtl/>
        </w:rPr>
      </w:pPr>
      <w:r w:rsidRPr="005147C0">
        <w:rPr>
          <w:rFonts w:cs="David" w:hint="cs"/>
          <w:rtl/>
        </w:rPr>
        <w:tab/>
        <w:t xml:space="preserve"> שאלה אינפורמטיבית </w:t>
      </w:r>
      <w:r w:rsidRPr="005147C0">
        <w:rPr>
          <w:rFonts w:cs="David"/>
          <w:rtl/>
        </w:rPr>
        <w:t>–</w:t>
      </w:r>
      <w:r w:rsidRPr="005147C0">
        <w:rPr>
          <w:rFonts w:cs="David" w:hint="cs"/>
          <w:rtl/>
        </w:rPr>
        <w:t xml:space="preserve"> נאמר לי, שהשבוע לא יתקיימו הצבעות בגלל עיד אל-פיטר. </w:t>
      </w:r>
    </w:p>
    <w:p w14:paraId="72368234" w14:textId="77777777" w:rsidR="005147C0" w:rsidRPr="005147C0" w:rsidRDefault="005147C0" w:rsidP="005147C0">
      <w:pPr>
        <w:bidi/>
        <w:rPr>
          <w:rFonts w:cs="David" w:hint="cs"/>
          <w:rtl/>
        </w:rPr>
      </w:pPr>
    </w:p>
    <w:p w14:paraId="302DFAFB" w14:textId="77777777" w:rsidR="005147C0" w:rsidRPr="005147C0" w:rsidRDefault="005147C0" w:rsidP="005147C0">
      <w:pPr>
        <w:bidi/>
        <w:rPr>
          <w:rFonts w:cs="David" w:hint="cs"/>
          <w:rtl/>
        </w:rPr>
      </w:pPr>
      <w:r w:rsidRPr="005147C0">
        <w:rPr>
          <w:rFonts w:cs="David" w:hint="cs"/>
          <w:u w:val="single"/>
          <w:rtl/>
        </w:rPr>
        <w:t>היו"ר רוחמה אברהם:</w:t>
      </w:r>
    </w:p>
    <w:p w14:paraId="6F022CD9" w14:textId="77777777" w:rsidR="005147C0" w:rsidRPr="005147C0" w:rsidRDefault="005147C0" w:rsidP="005147C0">
      <w:pPr>
        <w:bidi/>
        <w:rPr>
          <w:rFonts w:cs="David" w:hint="cs"/>
          <w:rtl/>
        </w:rPr>
      </w:pPr>
    </w:p>
    <w:p w14:paraId="417F6D7A" w14:textId="77777777" w:rsidR="005147C0" w:rsidRPr="005147C0" w:rsidRDefault="005147C0" w:rsidP="005147C0">
      <w:pPr>
        <w:bidi/>
        <w:rPr>
          <w:rFonts w:cs="David" w:hint="cs"/>
          <w:rtl/>
        </w:rPr>
      </w:pPr>
      <w:r w:rsidRPr="005147C0">
        <w:rPr>
          <w:rFonts w:cs="David" w:hint="cs"/>
          <w:rtl/>
        </w:rPr>
        <w:tab/>
        <w:t xml:space="preserve">רק הצבעות שיש עמן מחלוקת. </w:t>
      </w:r>
    </w:p>
    <w:p w14:paraId="5097C9D8" w14:textId="77777777" w:rsidR="005147C0" w:rsidRPr="005147C0" w:rsidRDefault="005147C0" w:rsidP="005147C0">
      <w:pPr>
        <w:bidi/>
        <w:rPr>
          <w:rFonts w:cs="David" w:hint="cs"/>
          <w:rtl/>
        </w:rPr>
      </w:pPr>
    </w:p>
    <w:p w14:paraId="6A274C37" w14:textId="77777777" w:rsidR="005147C0" w:rsidRPr="005147C0" w:rsidRDefault="005147C0" w:rsidP="005147C0">
      <w:pPr>
        <w:bidi/>
        <w:rPr>
          <w:rFonts w:cs="David" w:hint="cs"/>
          <w:u w:val="single"/>
          <w:rtl/>
        </w:rPr>
      </w:pPr>
      <w:r w:rsidRPr="005147C0">
        <w:rPr>
          <w:rFonts w:cs="David" w:hint="cs"/>
          <w:u w:val="single"/>
          <w:rtl/>
        </w:rPr>
        <w:t>גדעון סער:</w:t>
      </w:r>
    </w:p>
    <w:p w14:paraId="00A3D7A4" w14:textId="77777777" w:rsidR="005147C0" w:rsidRPr="005147C0" w:rsidRDefault="005147C0" w:rsidP="005147C0">
      <w:pPr>
        <w:bidi/>
        <w:rPr>
          <w:rFonts w:cs="David" w:hint="cs"/>
          <w:u w:val="single"/>
          <w:rtl/>
        </w:rPr>
      </w:pPr>
    </w:p>
    <w:p w14:paraId="28945325" w14:textId="77777777" w:rsidR="005147C0" w:rsidRPr="005147C0" w:rsidRDefault="005147C0" w:rsidP="005147C0">
      <w:pPr>
        <w:bidi/>
        <w:rPr>
          <w:rFonts w:cs="David" w:hint="cs"/>
          <w:rtl/>
        </w:rPr>
      </w:pPr>
      <w:r w:rsidRPr="005147C0">
        <w:rPr>
          <w:rFonts w:cs="David" w:hint="cs"/>
          <w:rtl/>
        </w:rPr>
        <w:tab/>
        <w:t xml:space="preserve"> הסיכום לרגע זה הוא כלהלן: אחד,  להוריד השבוע  את הנושאים שנוגעים לשינוי שיטת הממשל. שנית,  להוריד דין רציפות בנושא - - - </w:t>
      </w:r>
    </w:p>
    <w:p w14:paraId="5D467E7E" w14:textId="77777777" w:rsidR="005147C0" w:rsidRPr="005147C0" w:rsidRDefault="005147C0" w:rsidP="005147C0">
      <w:pPr>
        <w:bidi/>
        <w:rPr>
          <w:rFonts w:cs="David" w:hint="cs"/>
          <w:rtl/>
        </w:rPr>
      </w:pPr>
    </w:p>
    <w:p w14:paraId="746F9B1F" w14:textId="77777777" w:rsidR="005147C0" w:rsidRPr="005147C0" w:rsidRDefault="005147C0" w:rsidP="005147C0">
      <w:pPr>
        <w:bidi/>
        <w:ind w:firstLine="567"/>
        <w:rPr>
          <w:rFonts w:cs="David" w:hint="cs"/>
          <w:rtl/>
        </w:rPr>
      </w:pPr>
      <w:r w:rsidRPr="005147C0">
        <w:rPr>
          <w:rFonts w:cs="David" w:hint="cs"/>
          <w:rtl/>
        </w:rPr>
        <w:t xml:space="preserve">לגבי הצעות החוק הפרטיות, אני אשב עם יושב ראש הקואליציה במהלך השבוע ונגיע להסכמה. </w:t>
      </w:r>
    </w:p>
    <w:p w14:paraId="789EF9A2" w14:textId="77777777" w:rsidR="005147C0" w:rsidRPr="005147C0" w:rsidRDefault="005147C0" w:rsidP="005147C0">
      <w:pPr>
        <w:bidi/>
        <w:rPr>
          <w:rFonts w:cs="David" w:hint="cs"/>
          <w:rtl/>
        </w:rPr>
      </w:pPr>
      <w:r w:rsidRPr="005147C0">
        <w:rPr>
          <w:rFonts w:cs="David"/>
          <w:rtl/>
        </w:rPr>
        <w:br w:type="page"/>
      </w:r>
    </w:p>
    <w:p w14:paraId="05DBA1FC" w14:textId="77777777" w:rsidR="005147C0" w:rsidRPr="005147C0" w:rsidRDefault="005147C0" w:rsidP="005147C0">
      <w:pPr>
        <w:bidi/>
        <w:rPr>
          <w:rFonts w:cs="David" w:hint="cs"/>
          <w:u w:val="single"/>
          <w:rtl/>
        </w:rPr>
      </w:pPr>
      <w:r w:rsidRPr="005147C0">
        <w:rPr>
          <w:rFonts w:cs="David" w:hint="cs"/>
          <w:u w:val="single"/>
          <w:rtl/>
        </w:rPr>
        <w:t>מאיר פרוש:</w:t>
      </w:r>
    </w:p>
    <w:p w14:paraId="55E1E3D6" w14:textId="77777777" w:rsidR="005147C0" w:rsidRPr="005147C0" w:rsidRDefault="005147C0" w:rsidP="005147C0">
      <w:pPr>
        <w:bidi/>
        <w:rPr>
          <w:rFonts w:cs="David" w:hint="cs"/>
          <w:u w:val="single"/>
        </w:rPr>
      </w:pPr>
    </w:p>
    <w:p w14:paraId="55EE77C9" w14:textId="77777777" w:rsidR="005147C0" w:rsidRPr="005147C0" w:rsidRDefault="005147C0" w:rsidP="005147C0">
      <w:pPr>
        <w:bidi/>
        <w:rPr>
          <w:rFonts w:cs="David" w:hint="cs"/>
          <w:rtl/>
        </w:rPr>
      </w:pPr>
      <w:r w:rsidRPr="005147C0">
        <w:rPr>
          <w:rFonts w:cs="David" w:hint="cs"/>
          <w:rtl/>
        </w:rPr>
        <w:tab/>
        <w:t xml:space="preserve"> יש לי בקשה לגבי הצעת חוק ממשלתית מסוימת. </w:t>
      </w:r>
    </w:p>
    <w:p w14:paraId="38763B34" w14:textId="77777777" w:rsidR="005147C0" w:rsidRPr="005147C0" w:rsidRDefault="005147C0" w:rsidP="005147C0">
      <w:pPr>
        <w:bidi/>
        <w:rPr>
          <w:rFonts w:cs="David" w:hint="cs"/>
          <w:rtl/>
        </w:rPr>
      </w:pPr>
    </w:p>
    <w:p w14:paraId="2ACA03EC" w14:textId="77777777" w:rsidR="005147C0" w:rsidRPr="005147C0" w:rsidRDefault="005147C0" w:rsidP="005147C0">
      <w:pPr>
        <w:bidi/>
        <w:rPr>
          <w:rFonts w:cs="David" w:hint="cs"/>
          <w:u w:val="single"/>
          <w:rtl/>
        </w:rPr>
      </w:pPr>
      <w:r w:rsidRPr="005147C0">
        <w:rPr>
          <w:rFonts w:cs="David" w:hint="cs"/>
          <w:u w:val="single"/>
          <w:rtl/>
        </w:rPr>
        <w:t>גדעון סער:</w:t>
      </w:r>
    </w:p>
    <w:p w14:paraId="230539E5" w14:textId="77777777" w:rsidR="005147C0" w:rsidRPr="005147C0" w:rsidRDefault="005147C0" w:rsidP="005147C0">
      <w:pPr>
        <w:bidi/>
        <w:rPr>
          <w:rFonts w:cs="David" w:hint="cs"/>
          <w:u w:val="single"/>
          <w:rtl/>
        </w:rPr>
      </w:pPr>
    </w:p>
    <w:p w14:paraId="1A8AD2C5" w14:textId="77777777" w:rsidR="005147C0" w:rsidRPr="005147C0" w:rsidRDefault="005147C0" w:rsidP="005147C0">
      <w:pPr>
        <w:bidi/>
        <w:rPr>
          <w:rFonts w:cs="David" w:hint="cs"/>
          <w:rtl/>
        </w:rPr>
      </w:pPr>
      <w:r w:rsidRPr="005147C0">
        <w:rPr>
          <w:rFonts w:cs="David" w:hint="cs"/>
          <w:rtl/>
        </w:rPr>
        <w:tab/>
        <w:t xml:space="preserve"> בנושא פטור דת מטעמי מרמה? </w:t>
      </w:r>
    </w:p>
    <w:p w14:paraId="5AC49B78" w14:textId="77777777" w:rsidR="005147C0" w:rsidRPr="005147C0" w:rsidRDefault="005147C0" w:rsidP="005147C0">
      <w:pPr>
        <w:bidi/>
        <w:rPr>
          <w:rFonts w:cs="David" w:hint="cs"/>
          <w:rtl/>
        </w:rPr>
      </w:pPr>
    </w:p>
    <w:p w14:paraId="438D2482" w14:textId="77777777" w:rsidR="005147C0" w:rsidRPr="005147C0" w:rsidRDefault="005147C0" w:rsidP="005147C0">
      <w:pPr>
        <w:bidi/>
        <w:rPr>
          <w:rFonts w:cs="David" w:hint="cs"/>
          <w:u w:val="single"/>
          <w:rtl/>
        </w:rPr>
      </w:pPr>
      <w:r w:rsidRPr="005147C0">
        <w:rPr>
          <w:rFonts w:cs="David" w:hint="cs"/>
          <w:u w:val="single"/>
          <w:rtl/>
        </w:rPr>
        <w:t>מאיר פרוש:</w:t>
      </w:r>
    </w:p>
    <w:p w14:paraId="18BE67DF" w14:textId="77777777" w:rsidR="005147C0" w:rsidRPr="005147C0" w:rsidRDefault="005147C0" w:rsidP="005147C0">
      <w:pPr>
        <w:bidi/>
        <w:rPr>
          <w:rFonts w:cs="David" w:hint="cs"/>
          <w:u w:val="single"/>
        </w:rPr>
      </w:pPr>
    </w:p>
    <w:p w14:paraId="5BA384EA" w14:textId="77777777" w:rsidR="005147C0" w:rsidRPr="005147C0" w:rsidRDefault="005147C0" w:rsidP="005147C0">
      <w:pPr>
        <w:bidi/>
        <w:rPr>
          <w:rFonts w:cs="David" w:hint="cs"/>
          <w:rtl/>
        </w:rPr>
      </w:pPr>
      <w:r w:rsidRPr="005147C0">
        <w:rPr>
          <w:rFonts w:cs="David" w:hint="cs"/>
          <w:rtl/>
        </w:rPr>
        <w:tab/>
        <w:t xml:space="preserve"> כן. יש הצעת חוק מטעם הממשלה, הטענה, אם בת קיבלה פטור  בגלל הצהרה דתית, הטענה היא שהיא קיבלה את זה במרמה. ישנה הצעת חוק ממשלתית שאומרת, עד היום היא היתה צריכה להופיע בפני בית משפט, מבקשים לעשות את זה על ידי אפשרות שקצין יוכל לבטל את הפטור ואנחנו מתנגדים לזה. </w:t>
      </w:r>
    </w:p>
    <w:p w14:paraId="2B2EF9F9" w14:textId="77777777" w:rsidR="005147C0" w:rsidRPr="005147C0" w:rsidRDefault="005147C0" w:rsidP="005147C0">
      <w:pPr>
        <w:bidi/>
        <w:rPr>
          <w:rFonts w:cs="David" w:hint="cs"/>
          <w:rtl/>
        </w:rPr>
      </w:pPr>
    </w:p>
    <w:p w14:paraId="44388DB0" w14:textId="77777777" w:rsidR="005147C0" w:rsidRPr="005147C0" w:rsidRDefault="005147C0" w:rsidP="005147C0">
      <w:pPr>
        <w:bidi/>
        <w:rPr>
          <w:rFonts w:cs="David" w:hint="cs"/>
          <w:rtl/>
        </w:rPr>
      </w:pPr>
      <w:r w:rsidRPr="005147C0">
        <w:rPr>
          <w:rFonts w:cs="David" w:hint="cs"/>
          <w:u w:val="single"/>
          <w:rtl/>
        </w:rPr>
        <w:t>היו"ר רוחמה אברהם:</w:t>
      </w:r>
    </w:p>
    <w:p w14:paraId="48A076AC" w14:textId="77777777" w:rsidR="005147C0" w:rsidRPr="005147C0" w:rsidRDefault="005147C0" w:rsidP="005147C0">
      <w:pPr>
        <w:bidi/>
        <w:rPr>
          <w:rFonts w:cs="David" w:hint="cs"/>
          <w:rtl/>
        </w:rPr>
      </w:pPr>
    </w:p>
    <w:p w14:paraId="4EF5873D" w14:textId="77777777" w:rsidR="005147C0" w:rsidRPr="005147C0" w:rsidRDefault="005147C0" w:rsidP="005147C0">
      <w:pPr>
        <w:bidi/>
        <w:rPr>
          <w:rFonts w:cs="David" w:hint="cs"/>
          <w:rtl/>
        </w:rPr>
      </w:pPr>
      <w:r w:rsidRPr="005147C0">
        <w:rPr>
          <w:rFonts w:cs="David" w:hint="cs"/>
          <w:rtl/>
        </w:rPr>
        <w:tab/>
        <w:t xml:space="preserve">אני מבקשת ממך לבוא בדין ודברים עם יושב ראש הקואליציה. </w:t>
      </w:r>
    </w:p>
    <w:p w14:paraId="3C52186F" w14:textId="77777777" w:rsidR="005147C0" w:rsidRPr="005147C0" w:rsidRDefault="005147C0" w:rsidP="005147C0">
      <w:pPr>
        <w:bidi/>
        <w:rPr>
          <w:rFonts w:cs="David" w:hint="cs"/>
          <w:rtl/>
        </w:rPr>
      </w:pPr>
    </w:p>
    <w:p w14:paraId="34803C08" w14:textId="77777777" w:rsidR="005147C0" w:rsidRPr="005147C0" w:rsidRDefault="005147C0" w:rsidP="005147C0">
      <w:pPr>
        <w:bidi/>
        <w:rPr>
          <w:rFonts w:cs="David" w:hint="cs"/>
          <w:u w:val="single"/>
          <w:rtl/>
        </w:rPr>
      </w:pPr>
      <w:r w:rsidRPr="005147C0">
        <w:rPr>
          <w:rFonts w:cs="David" w:hint="cs"/>
          <w:u w:val="single"/>
          <w:rtl/>
        </w:rPr>
        <w:t>מאיר פרוש:</w:t>
      </w:r>
    </w:p>
    <w:p w14:paraId="368BD35A" w14:textId="77777777" w:rsidR="005147C0" w:rsidRPr="005147C0" w:rsidRDefault="005147C0" w:rsidP="005147C0">
      <w:pPr>
        <w:bidi/>
        <w:rPr>
          <w:rFonts w:cs="David" w:hint="cs"/>
          <w:u w:val="single"/>
        </w:rPr>
      </w:pPr>
    </w:p>
    <w:p w14:paraId="2D37F25F" w14:textId="77777777" w:rsidR="005147C0" w:rsidRPr="005147C0" w:rsidRDefault="005147C0" w:rsidP="005147C0">
      <w:pPr>
        <w:bidi/>
        <w:rPr>
          <w:rFonts w:cs="David" w:hint="cs"/>
          <w:rtl/>
        </w:rPr>
      </w:pPr>
      <w:r w:rsidRPr="005147C0">
        <w:rPr>
          <w:rFonts w:cs="David" w:hint="cs"/>
          <w:rtl/>
        </w:rPr>
        <w:tab/>
        <w:t xml:space="preserve"> אני פניתי, שבכול מצב יורידו את זה. </w:t>
      </w:r>
    </w:p>
    <w:p w14:paraId="5659F5B6" w14:textId="77777777" w:rsidR="005147C0" w:rsidRPr="005147C0" w:rsidRDefault="005147C0" w:rsidP="005147C0">
      <w:pPr>
        <w:bidi/>
        <w:rPr>
          <w:rFonts w:cs="David" w:hint="cs"/>
          <w:rtl/>
        </w:rPr>
      </w:pPr>
    </w:p>
    <w:p w14:paraId="543420BB" w14:textId="77777777" w:rsidR="005147C0" w:rsidRPr="005147C0" w:rsidRDefault="005147C0" w:rsidP="005147C0">
      <w:pPr>
        <w:bidi/>
        <w:rPr>
          <w:rFonts w:cs="David" w:hint="cs"/>
          <w:rtl/>
        </w:rPr>
      </w:pPr>
      <w:r w:rsidRPr="005147C0">
        <w:rPr>
          <w:rFonts w:cs="David" w:hint="cs"/>
          <w:u w:val="single"/>
          <w:rtl/>
        </w:rPr>
        <w:t>היו"ר רוחמה אברהם:</w:t>
      </w:r>
    </w:p>
    <w:p w14:paraId="6ED88910" w14:textId="77777777" w:rsidR="005147C0" w:rsidRPr="005147C0" w:rsidRDefault="005147C0" w:rsidP="005147C0">
      <w:pPr>
        <w:bidi/>
        <w:rPr>
          <w:rFonts w:cs="David" w:hint="cs"/>
          <w:rtl/>
        </w:rPr>
      </w:pPr>
    </w:p>
    <w:p w14:paraId="040F1092" w14:textId="77777777" w:rsidR="005147C0" w:rsidRPr="005147C0" w:rsidRDefault="005147C0" w:rsidP="005147C0">
      <w:pPr>
        <w:bidi/>
        <w:rPr>
          <w:rFonts w:cs="David" w:hint="cs"/>
          <w:rtl/>
        </w:rPr>
      </w:pPr>
      <w:r w:rsidRPr="005147C0">
        <w:rPr>
          <w:rFonts w:cs="David" w:hint="cs"/>
          <w:rtl/>
        </w:rPr>
        <w:tab/>
        <w:t xml:space="preserve">מכיוון שהלך הרוחות לא להעלות דברים מן הסוג הזה, אדוני יושב ראש הקואליציה, אני מבקשת ממך להתחשב בבקשתו של חבר הכנסת פרוש. </w:t>
      </w:r>
    </w:p>
    <w:p w14:paraId="50FB57ED" w14:textId="77777777" w:rsidR="005147C0" w:rsidRPr="005147C0" w:rsidRDefault="005147C0" w:rsidP="005147C0">
      <w:pPr>
        <w:bidi/>
        <w:rPr>
          <w:rFonts w:cs="David" w:hint="cs"/>
          <w:rtl/>
        </w:rPr>
      </w:pPr>
    </w:p>
    <w:p w14:paraId="5569035A" w14:textId="77777777" w:rsidR="005147C0" w:rsidRPr="005147C0" w:rsidRDefault="005147C0" w:rsidP="005147C0">
      <w:pPr>
        <w:pStyle w:val="Heading5"/>
        <w:jc w:val="left"/>
        <w:rPr>
          <w:rFonts w:hint="cs"/>
          <w:rtl/>
        </w:rPr>
      </w:pPr>
      <w:r w:rsidRPr="005147C0">
        <w:rPr>
          <w:rFonts w:hint="cs"/>
          <w:u w:val="single"/>
          <w:rtl/>
        </w:rPr>
        <w:t>אביגדור יצחקי:</w:t>
      </w:r>
    </w:p>
    <w:p w14:paraId="38B26EE2" w14:textId="77777777" w:rsidR="005147C0" w:rsidRPr="005147C0" w:rsidRDefault="005147C0" w:rsidP="005147C0">
      <w:pPr>
        <w:pStyle w:val="Heading5"/>
        <w:jc w:val="left"/>
        <w:rPr>
          <w:rFonts w:hint="cs"/>
          <w:rtl/>
        </w:rPr>
      </w:pPr>
    </w:p>
    <w:p w14:paraId="3054B01D" w14:textId="77777777" w:rsidR="005147C0" w:rsidRPr="005147C0" w:rsidRDefault="005147C0" w:rsidP="005147C0">
      <w:pPr>
        <w:bidi/>
        <w:rPr>
          <w:rFonts w:cs="David" w:hint="cs"/>
          <w:rtl/>
        </w:rPr>
      </w:pPr>
      <w:r w:rsidRPr="005147C0">
        <w:rPr>
          <w:rFonts w:cs="David" w:hint="cs"/>
          <w:rtl/>
        </w:rPr>
        <w:tab/>
        <w:t xml:space="preserve"> אנחנו נענים לבקשתך. </w:t>
      </w:r>
    </w:p>
    <w:p w14:paraId="3BF52479" w14:textId="77777777" w:rsidR="005147C0" w:rsidRPr="005147C0" w:rsidRDefault="005147C0" w:rsidP="005147C0">
      <w:pPr>
        <w:bidi/>
        <w:rPr>
          <w:rFonts w:cs="David" w:hint="cs"/>
          <w:u w:val="single"/>
          <w:rtl/>
        </w:rPr>
      </w:pPr>
    </w:p>
    <w:p w14:paraId="46850AED" w14:textId="77777777" w:rsidR="005147C0" w:rsidRPr="005147C0" w:rsidRDefault="005147C0" w:rsidP="005147C0">
      <w:pPr>
        <w:bidi/>
        <w:rPr>
          <w:rFonts w:cs="David" w:hint="cs"/>
          <w:rtl/>
        </w:rPr>
      </w:pPr>
      <w:r w:rsidRPr="005147C0">
        <w:rPr>
          <w:rFonts w:cs="David" w:hint="cs"/>
          <w:u w:val="single"/>
          <w:rtl/>
        </w:rPr>
        <w:t>היו"ר רוחמה אברהם:</w:t>
      </w:r>
    </w:p>
    <w:p w14:paraId="7900FF2F" w14:textId="77777777" w:rsidR="005147C0" w:rsidRPr="005147C0" w:rsidRDefault="005147C0" w:rsidP="005147C0">
      <w:pPr>
        <w:bidi/>
        <w:rPr>
          <w:rFonts w:cs="David" w:hint="cs"/>
          <w:rtl/>
        </w:rPr>
      </w:pPr>
    </w:p>
    <w:p w14:paraId="364AAD27" w14:textId="77777777" w:rsidR="005147C0" w:rsidRPr="005147C0" w:rsidRDefault="005147C0" w:rsidP="005147C0">
      <w:pPr>
        <w:bidi/>
        <w:rPr>
          <w:rFonts w:cs="David" w:hint="cs"/>
          <w:rtl/>
        </w:rPr>
      </w:pPr>
      <w:r w:rsidRPr="005147C0">
        <w:rPr>
          <w:rFonts w:cs="David" w:hint="cs"/>
          <w:rtl/>
        </w:rPr>
        <w:tab/>
        <w:t xml:space="preserve">תודה רבה, אני מודה לכם, הישיבה נעולה. </w:t>
      </w:r>
    </w:p>
    <w:p w14:paraId="69E18D67" w14:textId="77777777" w:rsidR="005147C0" w:rsidRPr="005147C0" w:rsidRDefault="005147C0" w:rsidP="005147C0">
      <w:pPr>
        <w:bidi/>
        <w:rPr>
          <w:rFonts w:cs="David" w:hint="cs"/>
          <w:rtl/>
        </w:rPr>
      </w:pPr>
    </w:p>
    <w:p w14:paraId="0CFA9943" w14:textId="77777777" w:rsidR="005147C0" w:rsidRPr="005147C0" w:rsidRDefault="005147C0" w:rsidP="005147C0">
      <w:pPr>
        <w:bidi/>
        <w:rPr>
          <w:rFonts w:cs="David" w:hint="cs"/>
          <w:rtl/>
        </w:rPr>
      </w:pPr>
    </w:p>
    <w:p w14:paraId="04D667F3" w14:textId="77777777" w:rsidR="005147C0" w:rsidRPr="005147C0" w:rsidRDefault="005147C0" w:rsidP="005147C0">
      <w:pPr>
        <w:bidi/>
        <w:rPr>
          <w:rFonts w:cs="David" w:hint="cs"/>
          <w:rtl/>
        </w:rPr>
      </w:pPr>
    </w:p>
    <w:p w14:paraId="305E8921" w14:textId="77777777" w:rsidR="005147C0" w:rsidRPr="005147C0" w:rsidRDefault="005147C0" w:rsidP="005147C0">
      <w:pPr>
        <w:bidi/>
        <w:rPr>
          <w:rFonts w:cs="David" w:hint="cs"/>
          <w:u w:val="single"/>
          <w:rtl/>
        </w:rPr>
      </w:pPr>
      <w:r w:rsidRPr="005147C0">
        <w:rPr>
          <w:rFonts w:cs="David" w:hint="cs"/>
          <w:rtl/>
        </w:rPr>
        <w:tab/>
      </w:r>
      <w:r w:rsidRPr="005147C0">
        <w:rPr>
          <w:rFonts w:cs="David" w:hint="cs"/>
          <w:u w:val="single"/>
          <w:rtl/>
        </w:rPr>
        <w:t>הישיבה ננעלה בשעה 10:15.</w:t>
      </w:r>
    </w:p>
    <w:p w14:paraId="35BF8524" w14:textId="77777777" w:rsidR="005147C0" w:rsidRPr="005147C0" w:rsidRDefault="005147C0" w:rsidP="005147C0">
      <w:pPr>
        <w:bidi/>
        <w:rPr>
          <w:rFonts w:cs="David" w:hint="cs"/>
          <w:u w:val="single"/>
          <w:rtl/>
        </w:rPr>
      </w:pPr>
    </w:p>
    <w:p w14:paraId="0F637ADE" w14:textId="77777777" w:rsidR="005147C0" w:rsidRPr="005147C0" w:rsidRDefault="005147C0" w:rsidP="005147C0">
      <w:pPr>
        <w:bidi/>
        <w:rPr>
          <w:rFonts w:cs="David" w:hint="cs"/>
          <w:u w:val="single"/>
          <w:rtl/>
        </w:rPr>
      </w:pPr>
    </w:p>
    <w:p w14:paraId="766D4061" w14:textId="77777777" w:rsidR="005147C0" w:rsidRPr="005147C0" w:rsidRDefault="005147C0" w:rsidP="005147C0">
      <w:pPr>
        <w:bidi/>
        <w:rPr>
          <w:rFonts w:cs="David" w:hint="cs"/>
          <w:rtl/>
        </w:rPr>
      </w:pPr>
      <w:r w:rsidRPr="005147C0">
        <w:rPr>
          <w:rFonts w:cs="David" w:hint="cs"/>
          <w:rtl/>
        </w:rPr>
        <w:tab/>
      </w:r>
    </w:p>
    <w:p w14:paraId="584BD01C" w14:textId="77777777" w:rsidR="00552A80" w:rsidRPr="005147C0" w:rsidRDefault="00552A80" w:rsidP="005147C0">
      <w:pPr>
        <w:bidi/>
        <w:rPr>
          <w:rFonts w:cs="David"/>
        </w:rPr>
      </w:pPr>
    </w:p>
    <w:sectPr w:rsidR="00552A80" w:rsidRPr="005147C0" w:rsidSect="005147C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64F1" w14:textId="77777777" w:rsidR="00000000" w:rsidRDefault="00736D27">
      <w:r>
        <w:separator/>
      </w:r>
    </w:p>
  </w:endnote>
  <w:endnote w:type="continuationSeparator" w:id="0">
    <w:p w14:paraId="75D2BB3C" w14:textId="77777777" w:rsidR="00000000" w:rsidRDefault="00736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9A36" w14:textId="77777777" w:rsidR="00000000" w:rsidRDefault="00736D27">
      <w:r>
        <w:separator/>
      </w:r>
    </w:p>
  </w:footnote>
  <w:footnote w:type="continuationSeparator" w:id="0">
    <w:p w14:paraId="3EB35501" w14:textId="77777777" w:rsidR="00000000" w:rsidRDefault="00736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EBA6" w14:textId="77777777" w:rsidR="005147C0" w:rsidRDefault="005147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0B127C2" w14:textId="77777777" w:rsidR="005147C0" w:rsidRDefault="005147C0">
    <w:pPr>
      <w:pStyle w:val="Header"/>
      <w:ind w:right="360"/>
      <w:jc w:val="both"/>
      <w:rPr>
        <w:rtl/>
      </w:rPr>
    </w:pPr>
  </w:p>
  <w:p w14:paraId="774EF8E4" w14:textId="77777777" w:rsidR="005147C0" w:rsidRDefault="005147C0"/>
  <w:p w14:paraId="2BAF449B" w14:textId="77777777" w:rsidR="005147C0" w:rsidRDefault="005147C0"/>
  <w:p w14:paraId="7DE7B8DC" w14:textId="77777777" w:rsidR="005147C0" w:rsidRDefault="005147C0"/>
  <w:p w14:paraId="3DABC5DC" w14:textId="77777777" w:rsidR="005147C0" w:rsidRDefault="005147C0"/>
  <w:p w14:paraId="01D25F2B" w14:textId="77777777" w:rsidR="005147C0" w:rsidRDefault="005147C0"/>
  <w:p w14:paraId="7E99AAB7" w14:textId="77777777" w:rsidR="005147C0" w:rsidRDefault="005147C0"/>
  <w:p w14:paraId="6837343A" w14:textId="77777777" w:rsidR="005147C0" w:rsidRDefault="005147C0"/>
  <w:p w14:paraId="28DB8EAE" w14:textId="77777777" w:rsidR="005147C0" w:rsidRDefault="005147C0"/>
  <w:p w14:paraId="09FD7B7C" w14:textId="77777777" w:rsidR="005147C0" w:rsidRDefault="005147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441F" w14:textId="77777777" w:rsidR="005147C0" w:rsidRDefault="005147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691E4E5F" w14:textId="77777777" w:rsidR="005147C0" w:rsidRDefault="005147C0">
    <w:pPr>
      <w:pStyle w:val="Header"/>
      <w:ind w:right="360"/>
      <w:jc w:val="both"/>
      <w:rPr>
        <w:rFonts w:hint="cs"/>
        <w:rtl/>
      </w:rPr>
    </w:pPr>
    <w:r>
      <w:rPr>
        <w:rtl/>
      </w:rPr>
      <w:t>ועדת</w:t>
    </w:r>
    <w:r>
      <w:rPr>
        <w:rFonts w:hint="cs"/>
        <w:rtl/>
      </w:rPr>
      <w:t xml:space="preserve"> הכנסת</w:t>
    </w:r>
  </w:p>
  <w:p w14:paraId="4AB18F0B" w14:textId="77777777" w:rsidR="005147C0" w:rsidRDefault="005147C0">
    <w:pPr>
      <w:pStyle w:val="Header"/>
      <w:ind w:right="360"/>
      <w:jc w:val="both"/>
      <w:rPr>
        <w:rStyle w:val="PageNumber"/>
        <w:rFonts w:hint="cs"/>
        <w:rtl/>
      </w:rPr>
    </w:pPr>
    <w:r>
      <w:rPr>
        <w:rFonts w:hint="cs"/>
        <w:rtl/>
      </w:rPr>
      <w:t xml:space="preserve">23.10.2006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7513פרוטוקול_ישיבת_ועדה.doc"/>
    <w:docVar w:name="StartMode" w:val="3"/>
  </w:docVars>
  <w:rsids>
    <w:rsidRoot w:val="004B3D49"/>
    <w:rsid w:val="004B3D49"/>
    <w:rsid w:val="005147C0"/>
    <w:rsid w:val="00552A80"/>
    <w:rsid w:val="00736D27"/>
    <w:rsid w:val="0083373A"/>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EB7E06"/>
  <w15:chartTrackingRefBased/>
  <w15:docId w15:val="{4E3FAF59-141C-496E-A691-1E81CAA4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147C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147C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1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665</Words>
  <Characters>3793</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