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A918" w14:textId="77777777" w:rsidR="0030585B" w:rsidRPr="0030585B" w:rsidRDefault="0030585B" w:rsidP="0030585B">
      <w:pPr>
        <w:bidi/>
        <w:jc w:val="both"/>
        <w:rPr>
          <w:rFonts w:cs="David" w:hint="cs"/>
          <w:b/>
          <w:bCs/>
          <w:rtl/>
        </w:rPr>
      </w:pPr>
      <w:r w:rsidRPr="0030585B">
        <w:rPr>
          <w:rFonts w:cs="David" w:hint="cs"/>
          <w:b/>
          <w:bCs/>
          <w:rtl/>
        </w:rPr>
        <w:t>ה</w:t>
      </w:r>
      <w:r w:rsidRPr="0030585B">
        <w:rPr>
          <w:rFonts w:cs="David"/>
          <w:b/>
          <w:bCs/>
          <w:rtl/>
        </w:rPr>
        <w:t xml:space="preserve">כנסת </w:t>
      </w:r>
      <w:r w:rsidRPr="0030585B">
        <w:rPr>
          <w:rFonts w:cs="David" w:hint="cs"/>
          <w:b/>
          <w:bCs/>
          <w:rtl/>
        </w:rPr>
        <w:t>השמונה-עשרה</w:t>
      </w:r>
      <w:r w:rsidRPr="0030585B">
        <w:rPr>
          <w:rFonts w:cs="David" w:hint="cs"/>
          <w:b/>
          <w:bCs/>
          <w:rtl/>
        </w:rPr>
        <w:tab/>
      </w:r>
      <w:r w:rsidRPr="0030585B">
        <w:rPr>
          <w:rFonts w:cs="David" w:hint="cs"/>
          <w:b/>
          <w:bCs/>
          <w:rtl/>
        </w:rPr>
        <w:tab/>
        <w:t xml:space="preserve">                                                                 נוסח לא מתוקן              </w:t>
      </w:r>
    </w:p>
    <w:p w14:paraId="2BB0B278" w14:textId="77777777" w:rsidR="0030585B" w:rsidRPr="0030585B" w:rsidRDefault="0030585B" w:rsidP="0030585B">
      <w:pPr>
        <w:bidi/>
        <w:jc w:val="both"/>
        <w:outlineLvl w:val="0"/>
        <w:rPr>
          <w:rFonts w:cs="David" w:hint="cs"/>
          <w:b/>
          <w:bCs/>
          <w:rtl/>
        </w:rPr>
      </w:pPr>
      <w:r w:rsidRPr="0030585B">
        <w:rPr>
          <w:rFonts w:cs="David" w:hint="cs"/>
          <w:b/>
          <w:bCs/>
          <w:rtl/>
        </w:rPr>
        <w:t>מושב ראשון</w:t>
      </w:r>
      <w:r w:rsidRPr="0030585B">
        <w:rPr>
          <w:rFonts w:cs="David" w:hint="cs"/>
          <w:b/>
          <w:bCs/>
          <w:rtl/>
        </w:rPr>
        <w:tab/>
      </w:r>
      <w:r w:rsidRPr="0030585B">
        <w:rPr>
          <w:rFonts w:cs="David" w:hint="cs"/>
          <w:b/>
          <w:bCs/>
          <w:rtl/>
        </w:rPr>
        <w:tab/>
      </w:r>
      <w:r w:rsidRPr="0030585B">
        <w:rPr>
          <w:rFonts w:cs="David" w:hint="cs"/>
          <w:b/>
          <w:bCs/>
          <w:rtl/>
        </w:rPr>
        <w:tab/>
      </w:r>
      <w:r w:rsidRPr="0030585B">
        <w:rPr>
          <w:rFonts w:cs="David" w:hint="cs"/>
          <w:b/>
          <w:bCs/>
          <w:rtl/>
        </w:rPr>
        <w:tab/>
      </w:r>
      <w:r w:rsidRPr="0030585B">
        <w:rPr>
          <w:rFonts w:cs="David" w:hint="cs"/>
          <w:b/>
          <w:bCs/>
          <w:rtl/>
        </w:rPr>
        <w:tab/>
      </w:r>
      <w:r w:rsidRPr="0030585B">
        <w:rPr>
          <w:rFonts w:cs="David" w:hint="cs"/>
          <w:b/>
          <w:bCs/>
          <w:rtl/>
        </w:rPr>
        <w:tab/>
      </w:r>
      <w:r w:rsidRPr="0030585B">
        <w:rPr>
          <w:rFonts w:cs="David" w:hint="cs"/>
          <w:b/>
          <w:bCs/>
          <w:rtl/>
        </w:rPr>
        <w:tab/>
      </w:r>
      <w:r w:rsidRPr="0030585B">
        <w:rPr>
          <w:rFonts w:cs="David"/>
          <w:b/>
          <w:bCs/>
          <w:rtl/>
        </w:rPr>
        <w:tab/>
      </w:r>
      <w:r w:rsidRPr="0030585B">
        <w:rPr>
          <w:rFonts w:cs="David" w:hint="cs"/>
          <w:b/>
          <w:bCs/>
          <w:rtl/>
        </w:rPr>
        <w:t xml:space="preserve">         </w:t>
      </w:r>
    </w:p>
    <w:p w14:paraId="34BB7AA3" w14:textId="77777777" w:rsidR="0030585B" w:rsidRDefault="0030585B" w:rsidP="0030585B">
      <w:pPr>
        <w:bidi/>
        <w:jc w:val="center"/>
        <w:outlineLvl w:val="0"/>
        <w:rPr>
          <w:rFonts w:cs="David" w:hint="cs"/>
          <w:b/>
          <w:bCs/>
          <w:rtl/>
        </w:rPr>
      </w:pPr>
    </w:p>
    <w:p w14:paraId="175C9F47" w14:textId="77777777" w:rsidR="0030585B" w:rsidRDefault="0030585B" w:rsidP="0030585B">
      <w:pPr>
        <w:bidi/>
        <w:jc w:val="center"/>
        <w:outlineLvl w:val="0"/>
        <w:rPr>
          <w:rFonts w:cs="David" w:hint="cs"/>
          <w:b/>
          <w:bCs/>
          <w:rtl/>
        </w:rPr>
      </w:pPr>
    </w:p>
    <w:p w14:paraId="57571506" w14:textId="77777777" w:rsidR="0030585B" w:rsidRPr="0030585B" w:rsidRDefault="0030585B" w:rsidP="0030585B">
      <w:pPr>
        <w:bidi/>
        <w:jc w:val="center"/>
        <w:outlineLvl w:val="0"/>
        <w:rPr>
          <w:rFonts w:cs="David" w:hint="cs"/>
          <w:b/>
          <w:bCs/>
          <w:rtl/>
        </w:rPr>
      </w:pPr>
    </w:p>
    <w:p w14:paraId="42CE63CB" w14:textId="77777777" w:rsidR="0030585B" w:rsidRPr="0030585B" w:rsidRDefault="0030585B" w:rsidP="0030585B">
      <w:pPr>
        <w:bidi/>
        <w:jc w:val="center"/>
        <w:outlineLvl w:val="0"/>
        <w:rPr>
          <w:rFonts w:cs="David" w:hint="cs"/>
          <w:b/>
          <w:bCs/>
          <w:rtl/>
        </w:rPr>
      </w:pPr>
      <w:r w:rsidRPr="0030585B">
        <w:rPr>
          <w:rFonts w:cs="David"/>
          <w:b/>
          <w:bCs/>
          <w:rtl/>
        </w:rPr>
        <w:t xml:space="preserve">פרוטוקול מס' </w:t>
      </w:r>
      <w:r w:rsidRPr="0030585B">
        <w:rPr>
          <w:rFonts w:cs="David" w:hint="cs"/>
          <w:b/>
          <w:bCs/>
          <w:rtl/>
        </w:rPr>
        <w:t>31</w:t>
      </w:r>
    </w:p>
    <w:p w14:paraId="02D729B5" w14:textId="77777777" w:rsidR="0030585B" w:rsidRPr="0030585B" w:rsidRDefault="0030585B" w:rsidP="0030585B">
      <w:pPr>
        <w:bidi/>
        <w:jc w:val="center"/>
        <w:outlineLvl w:val="0"/>
        <w:rPr>
          <w:rFonts w:cs="David" w:hint="cs"/>
          <w:b/>
          <w:bCs/>
          <w:rtl/>
        </w:rPr>
      </w:pPr>
      <w:r w:rsidRPr="0030585B">
        <w:rPr>
          <w:rFonts w:cs="David"/>
          <w:b/>
          <w:bCs/>
          <w:rtl/>
        </w:rPr>
        <w:t>מישיב</w:t>
      </w:r>
      <w:r w:rsidRPr="0030585B">
        <w:rPr>
          <w:rFonts w:cs="David" w:hint="cs"/>
          <w:b/>
          <w:bCs/>
          <w:rtl/>
        </w:rPr>
        <w:t>ת ועדת הכנסת</w:t>
      </w:r>
    </w:p>
    <w:p w14:paraId="1367B8C2" w14:textId="77777777" w:rsidR="0030585B" w:rsidRPr="0030585B" w:rsidRDefault="0030585B" w:rsidP="0030585B">
      <w:pPr>
        <w:bidi/>
        <w:jc w:val="center"/>
        <w:outlineLvl w:val="0"/>
        <w:rPr>
          <w:rFonts w:cs="David" w:hint="cs"/>
          <w:b/>
          <w:bCs/>
          <w:u w:val="single"/>
          <w:rtl/>
        </w:rPr>
      </w:pPr>
      <w:r w:rsidRPr="0030585B">
        <w:rPr>
          <w:rFonts w:cs="David" w:hint="cs"/>
          <w:b/>
          <w:bCs/>
          <w:u w:val="single"/>
          <w:rtl/>
        </w:rPr>
        <w:t xml:space="preserve">יום רביעי, א' באב </w:t>
      </w:r>
      <w:proofErr w:type="spellStart"/>
      <w:r w:rsidRPr="0030585B">
        <w:rPr>
          <w:rFonts w:cs="David" w:hint="cs"/>
          <w:b/>
          <w:bCs/>
          <w:u w:val="single"/>
          <w:rtl/>
        </w:rPr>
        <w:t>התשס"ט</w:t>
      </w:r>
      <w:proofErr w:type="spellEnd"/>
      <w:r w:rsidRPr="0030585B">
        <w:rPr>
          <w:rFonts w:cs="David" w:hint="cs"/>
          <w:b/>
          <w:bCs/>
          <w:u w:val="single"/>
          <w:rtl/>
        </w:rPr>
        <w:t xml:space="preserve"> (22 ביולי 2009), שעה 9:30</w:t>
      </w:r>
    </w:p>
    <w:p w14:paraId="0D27A035" w14:textId="77777777" w:rsidR="0030585B" w:rsidRPr="0030585B" w:rsidRDefault="0030585B" w:rsidP="0030585B">
      <w:pPr>
        <w:bidi/>
        <w:rPr>
          <w:rFonts w:cs="David"/>
          <w:b/>
          <w:bCs/>
          <w:u w:val="single"/>
          <w:rtl/>
        </w:rPr>
      </w:pPr>
    </w:p>
    <w:p w14:paraId="4439BE70" w14:textId="77777777" w:rsidR="0030585B" w:rsidRPr="0030585B" w:rsidRDefault="0030585B" w:rsidP="0030585B">
      <w:pPr>
        <w:bidi/>
        <w:rPr>
          <w:rFonts w:cs="David" w:hint="cs"/>
          <w:b/>
          <w:bCs/>
          <w:u w:val="single"/>
          <w:rtl/>
        </w:rPr>
      </w:pPr>
    </w:p>
    <w:p w14:paraId="764B9677" w14:textId="77777777" w:rsidR="0030585B" w:rsidRPr="0030585B" w:rsidRDefault="0030585B" w:rsidP="0030585B">
      <w:pPr>
        <w:bidi/>
        <w:jc w:val="both"/>
        <w:rPr>
          <w:rFonts w:cs="David" w:hint="cs"/>
          <w:rtl/>
        </w:rPr>
      </w:pPr>
      <w:r w:rsidRPr="0030585B">
        <w:rPr>
          <w:rFonts w:cs="David" w:hint="cs"/>
          <w:b/>
          <w:bCs/>
          <w:u w:val="single"/>
          <w:rtl/>
        </w:rPr>
        <w:t>סדר היום</w:t>
      </w:r>
      <w:r w:rsidRPr="0030585B">
        <w:rPr>
          <w:rFonts w:cs="David"/>
          <w:b/>
          <w:bCs/>
          <w:u w:val="single"/>
          <w:rtl/>
        </w:rPr>
        <w:t>:</w:t>
      </w:r>
      <w:r w:rsidRPr="0030585B">
        <w:rPr>
          <w:rFonts w:cs="David"/>
          <w:rtl/>
        </w:rPr>
        <w:t xml:space="preserve"> </w:t>
      </w:r>
      <w:r w:rsidRPr="0030585B">
        <w:rPr>
          <w:rFonts w:cs="David" w:hint="cs"/>
          <w:rtl/>
        </w:rPr>
        <w:t xml:space="preserve"> </w:t>
      </w:r>
    </w:p>
    <w:p w14:paraId="4CD853E2" w14:textId="77777777" w:rsidR="0030585B" w:rsidRPr="0030585B" w:rsidRDefault="0030585B" w:rsidP="0030585B">
      <w:pPr>
        <w:bidi/>
        <w:jc w:val="both"/>
        <w:rPr>
          <w:rFonts w:cs="David" w:hint="cs"/>
          <w:rtl/>
        </w:rPr>
      </w:pPr>
    </w:p>
    <w:p w14:paraId="2216DA4C" w14:textId="77777777" w:rsidR="0030585B" w:rsidRPr="0030585B" w:rsidRDefault="0030585B" w:rsidP="0030585B">
      <w:pPr>
        <w:numPr>
          <w:ilvl w:val="0"/>
          <w:numId w:val="2"/>
        </w:numPr>
        <w:autoSpaceDE w:val="0"/>
        <w:autoSpaceDN w:val="0"/>
        <w:bidi/>
        <w:jc w:val="both"/>
        <w:rPr>
          <w:rFonts w:cs="David" w:hint="cs"/>
          <w:rtl/>
        </w:rPr>
      </w:pPr>
      <w:r w:rsidRPr="0030585B">
        <w:rPr>
          <w:rFonts w:cs="David" w:hint="cs"/>
          <w:rtl/>
        </w:rPr>
        <w:t xml:space="preserve">בקשת חבר הכנסת דוד רותם להקדמת הדיון בהצעת חוק הרבנות הראשית לישראל (תיקון </w:t>
      </w:r>
      <w:r w:rsidRPr="0030585B">
        <w:rPr>
          <w:rFonts w:cs="David"/>
          <w:rtl/>
        </w:rPr>
        <w:t>–</w:t>
      </w:r>
      <w:r w:rsidRPr="0030585B">
        <w:rPr>
          <w:rFonts w:cs="David" w:hint="cs"/>
          <w:rtl/>
        </w:rPr>
        <w:t xml:space="preserve"> סמכות בענייני גיור), </w:t>
      </w:r>
      <w:proofErr w:type="spellStart"/>
      <w:r w:rsidRPr="0030585B">
        <w:rPr>
          <w:rFonts w:cs="David" w:hint="cs"/>
          <w:rtl/>
        </w:rPr>
        <w:t>התשס"ט</w:t>
      </w:r>
      <w:proofErr w:type="spellEnd"/>
      <w:r w:rsidRPr="0030585B">
        <w:rPr>
          <w:rFonts w:cs="David" w:hint="cs"/>
          <w:rtl/>
        </w:rPr>
        <w:t xml:space="preserve">-2009 (פ/1464/18), לפני הקריאה הטרומית. </w:t>
      </w:r>
    </w:p>
    <w:p w14:paraId="61C15D3D" w14:textId="77777777" w:rsidR="0030585B" w:rsidRPr="0030585B" w:rsidRDefault="0030585B" w:rsidP="0030585B">
      <w:pPr>
        <w:numPr>
          <w:ilvl w:val="0"/>
          <w:numId w:val="2"/>
        </w:numPr>
        <w:autoSpaceDE w:val="0"/>
        <w:autoSpaceDN w:val="0"/>
        <w:bidi/>
        <w:jc w:val="both"/>
        <w:rPr>
          <w:rFonts w:cs="David" w:hint="cs"/>
        </w:rPr>
      </w:pPr>
      <w:r w:rsidRPr="0030585B">
        <w:rPr>
          <w:rFonts w:cs="David" w:hint="cs"/>
          <w:rtl/>
        </w:rPr>
        <w:t xml:space="preserve">דיון בהמלצות הוועדה הציבורית לקביעת שכר ותשלומים אחרים לחברי הכנסת, בראשות פרופסור ראובן </w:t>
      </w:r>
      <w:proofErr w:type="spellStart"/>
      <w:r w:rsidRPr="0030585B">
        <w:rPr>
          <w:rFonts w:cs="David" w:hint="cs"/>
          <w:rtl/>
        </w:rPr>
        <w:t>גרנאו</w:t>
      </w:r>
      <w:proofErr w:type="spellEnd"/>
      <w:r w:rsidRPr="0030585B">
        <w:rPr>
          <w:rFonts w:cs="David" w:hint="cs"/>
          <w:rtl/>
        </w:rPr>
        <w:t>, בנושאים הבאים:</w:t>
      </w:r>
    </w:p>
    <w:p w14:paraId="5222DFE0" w14:textId="77777777" w:rsidR="0030585B" w:rsidRPr="0030585B" w:rsidRDefault="0030585B" w:rsidP="0030585B">
      <w:pPr>
        <w:numPr>
          <w:ilvl w:val="1"/>
          <w:numId w:val="2"/>
        </w:numPr>
        <w:autoSpaceDE w:val="0"/>
        <w:autoSpaceDN w:val="0"/>
        <w:bidi/>
        <w:jc w:val="both"/>
        <w:rPr>
          <w:rFonts w:cs="David" w:hint="cs"/>
          <w:rtl/>
        </w:rPr>
      </w:pPr>
      <w:r w:rsidRPr="0030585B">
        <w:rPr>
          <w:rFonts w:cs="David" w:hint="cs"/>
          <w:rtl/>
        </w:rPr>
        <w:t xml:space="preserve">לשכה </w:t>
      </w:r>
      <w:proofErr w:type="spellStart"/>
      <w:r w:rsidRPr="0030585B">
        <w:rPr>
          <w:rFonts w:cs="David" w:hint="cs"/>
          <w:rtl/>
        </w:rPr>
        <w:t>פרלמנטרית</w:t>
      </w:r>
      <w:proofErr w:type="spellEnd"/>
      <w:r w:rsidRPr="0030585B">
        <w:rPr>
          <w:rFonts w:cs="David" w:hint="cs"/>
          <w:rtl/>
        </w:rPr>
        <w:t xml:space="preserve"> וציוד הנרכש לשימוש בה.</w:t>
      </w:r>
    </w:p>
    <w:p w14:paraId="1EF371BD" w14:textId="77777777" w:rsidR="0030585B" w:rsidRPr="0030585B" w:rsidRDefault="0030585B" w:rsidP="0030585B">
      <w:pPr>
        <w:numPr>
          <w:ilvl w:val="1"/>
          <w:numId w:val="2"/>
        </w:numPr>
        <w:autoSpaceDE w:val="0"/>
        <w:autoSpaceDN w:val="0"/>
        <w:bidi/>
        <w:jc w:val="both"/>
        <w:rPr>
          <w:rFonts w:cs="David" w:hint="cs"/>
        </w:rPr>
      </w:pPr>
      <w:r w:rsidRPr="0030585B">
        <w:rPr>
          <w:rFonts w:cs="David" w:hint="cs"/>
          <w:rtl/>
        </w:rPr>
        <w:t xml:space="preserve">עוזר </w:t>
      </w:r>
      <w:proofErr w:type="spellStart"/>
      <w:r w:rsidRPr="0030585B">
        <w:rPr>
          <w:rFonts w:cs="David" w:hint="cs"/>
          <w:rtl/>
        </w:rPr>
        <w:t>פרלמנטרי</w:t>
      </w:r>
      <w:proofErr w:type="spellEnd"/>
      <w:r w:rsidRPr="0030585B">
        <w:rPr>
          <w:rFonts w:cs="David" w:hint="cs"/>
          <w:rtl/>
        </w:rPr>
        <w:t xml:space="preserve"> נוסף ליושבי-ראש הוועדות הקבועות. </w:t>
      </w:r>
    </w:p>
    <w:p w14:paraId="7C5F1F92" w14:textId="77777777" w:rsidR="0030585B" w:rsidRPr="0030585B" w:rsidRDefault="0030585B" w:rsidP="0030585B">
      <w:pPr>
        <w:numPr>
          <w:ilvl w:val="1"/>
          <w:numId w:val="2"/>
        </w:numPr>
        <w:autoSpaceDE w:val="0"/>
        <w:autoSpaceDN w:val="0"/>
        <w:bidi/>
        <w:jc w:val="both"/>
        <w:rPr>
          <w:rFonts w:cs="David" w:hint="cs"/>
        </w:rPr>
      </w:pPr>
      <w:r w:rsidRPr="0030585B">
        <w:rPr>
          <w:rFonts w:cs="David" w:hint="cs"/>
          <w:rtl/>
        </w:rPr>
        <w:t xml:space="preserve">סיוע לחבר כנסת מוגבל בניידות. </w:t>
      </w:r>
    </w:p>
    <w:p w14:paraId="684B21EB" w14:textId="77777777" w:rsidR="0030585B" w:rsidRPr="0030585B" w:rsidRDefault="0030585B" w:rsidP="0030585B">
      <w:pPr>
        <w:numPr>
          <w:ilvl w:val="0"/>
          <w:numId w:val="2"/>
        </w:numPr>
        <w:autoSpaceDE w:val="0"/>
        <w:autoSpaceDN w:val="0"/>
        <w:bidi/>
        <w:jc w:val="both"/>
        <w:rPr>
          <w:rFonts w:cs="David" w:hint="cs"/>
          <w:rtl/>
        </w:rPr>
      </w:pPr>
      <w:r w:rsidRPr="0030585B">
        <w:rPr>
          <w:rFonts w:cs="David" w:hint="cs"/>
          <w:rtl/>
        </w:rPr>
        <w:t xml:space="preserve">חילופין בראשות הוועדה המשותפת לוועדת הכנסת וועדת החוקה, חוק ומשפט לדיון בהצעת חוק סדרי השלטון והמשפט (ביטול החלת המשפט, השיפוט והמינהל) (תיקון) (עריכת משאל עם), </w:t>
      </w:r>
      <w:proofErr w:type="spellStart"/>
      <w:r w:rsidRPr="0030585B">
        <w:rPr>
          <w:rFonts w:cs="David" w:hint="cs"/>
          <w:rtl/>
        </w:rPr>
        <w:t>התשס"ח</w:t>
      </w:r>
      <w:proofErr w:type="spellEnd"/>
      <w:r w:rsidRPr="0030585B">
        <w:rPr>
          <w:rFonts w:cs="David" w:hint="cs"/>
          <w:rtl/>
        </w:rPr>
        <w:t xml:space="preserve">-2008 (כ/238), ושינויים בהרכבה. </w:t>
      </w:r>
    </w:p>
    <w:p w14:paraId="25611435" w14:textId="77777777" w:rsidR="0030585B" w:rsidRPr="0030585B" w:rsidRDefault="0030585B" w:rsidP="0030585B">
      <w:pPr>
        <w:bidi/>
        <w:ind w:left="360"/>
        <w:jc w:val="both"/>
        <w:rPr>
          <w:rFonts w:cs="David" w:hint="cs"/>
          <w:rtl/>
        </w:rPr>
      </w:pPr>
    </w:p>
    <w:p w14:paraId="1850F4F2" w14:textId="77777777" w:rsidR="0030585B" w:rsidRPr="0030585B" w:rsidRDefault="0030585B" w:rsidP="0030585B">
      <w:pPr>
        <w:bidi/>
        <w:rPr>
          <w:rFonts w:cs="David" w:hint="cs"/>
          <w:b/>
          <w:bCs/>
          <w:u w:val="single"/>
        </w:rPr>
      </w:pPr>
    </w:p>
    <w:p w14:paraId="74D1AA86" w14:textId="77777777" w:rsidR="0030585B" w:rsidRPr="0030585B" w:rsidRDefault="0030585B" w:rsidP="0030585B">
      <w:pPr>
        <w:bidi/>
        <w:jc w:val="both"/>
        <w:outlineLvl w:val="0"/>
        <w:rPr>
          <w:rFonts w:cs="David"/>
          <w:b/>
          <w:bCs/>
          <w:u w:val="single"/>
          <w:rtl/>
        </w:rPr>
      </w:pPr>
      <w:r w:rsidRPr="0030585B">
        <w:rPr>
          <w:rFonts w:cs="David"/>
          <w:b/>
          <w:bCs/>
          <w:u w:val="single"/>
          <w:rtl/>
        </w:rPr>
        <w:t>נכחו:</w:t>
      </w:r>
    </w:p>
    <w:p w14:paraId="2A87C2E1" w14:textId="77777777" w:rsidR="0030585B" w:rsidRDefault="0030585B" w:rsidP="0030585B">
      <w:pPr>
        <w:bidi/>
        <w:jc w:val="both"/>
        <w:outlineLvl w:val="0"/>
        <w:rPr>
          <w:rFonts w:cs="David" w:hint="cs"/>
          <w:b/>
          <w:bCs/>
          <w:u w:val="single"/>
          <w:rtl/>
        </w:rPr>
      </w:pPr>
    </w:p>
    <w:p w14:paraId="354BF04E" w14:textId="77777777" w:rsidR="0030585B" w:rsidRPr="0030585B" w:rsidRDefault="0030585B" w:rsidP="0030585B">
      <w:pPr>
        <w:bidi/>
        <w:jc w:val="both"/>
        <w:outlineLvl w:val="0"/>
        <w:rPr>
          <w:rFonts w:cs="David" w:hint="cs"/>
          <w:rtl/>
        </w:rPr>
      </w:pPr>
      <w:r w:rsidRPr="0030585B">
        <w:rPr>
          <w:rFonts w:cs="David"/>
          <w:b/>
          <w:bCs/>
          <w:u w:val="single"/>
          <w:rtl/>
        </w:rPr>
        <w:t>חברי הוועדה</w:t>
      </w:r>
      <w:r w:rsidRPr="0030585B">
        <w:rPr>
          <w:rFonts w:cs="David"/>
          <w:rtl/>
        </w:rPr>
        <w:t>:</w:t>
      </w:r>
      <w:r w:rsidRPr="0030585B">
        <w:rPr>
          <w:rFonts w:cs="David"/>
          <w:rtl/>
        </w:rPr>
        <w:tab/>
      </w:r>
    </w:p>
    <w:p w14:paraId="3D4EAD83" w14:textId="77777777" w:rsidR="0030585B" w:rsidRPr="0030585B" w:rsidRDefault="0030585B" w:rsidP="0030585B">
      <w:pPr>
        <w:bidi/>
        <w:jc w:val="both"/>
        <w:outlineLvl w:val="0"/>
        <w:rPr>
          <w:rFonts w:cs="David" w:hint="cs"/>
          <w:rtl/>
        </w:rPr>
      </w:pPr>
    </w:p>
    <w:p w14:paraId="0E6357E1" w14:textId="77777777" w:rsidR="0030585B" w:rsidRPr="0030585B" w:rsidRDefault="0030585B" w:rsidP="0030585B">
      <w:pPr>
        <w:bidi/>
        <w:jc w:val="both"/>
        <w:outlineLvl w:val="0"/>
        <w:rPr>
          <w:rFonts w:cs="David" w:hint="cs"/>
          <w:rtl/>
        </w:rPr>
      </w:pPr>
      <w:r w:rsidRPr="0030585B">
        <w:rPr>
          <w:rFonts w:cs="David" w:hint="cs"/>
          <w:rtl/>
        </w:rPr>
        <w:t xml:space="preserve">זאב </w:t>
      </w:r>
      <w:proofErr w:type="spellStart"/>
      <w:r w:rsidRPr="0030585B">
        <w:rPr>
          <w:rFonts w:cs="David" w:hint="cs"/>
          <w:rtl/>
        </w:rPr>
        <w:t>אלקין</w:t>
      </w:r>
      <w:proofErr w:type="spellEnd"/>
      <w:r w:rsidRPr="0030585B">
        <w:rPr>
          <w:rFonts w:cs="David" w:hint="cs"/>
          <w:rtl/>
        </w:rPr>
        <w:t xml:space="preserve"> </w:t>
      </w:r>
      <w:r w:rsidRPr="0030585B">
        <w:rPr>
          <w:rFonts w:cs="David"/>
          <w:rtl/>
        </w:rPr>
        <w:t>–</w:t>
      </w:r>
      <w:r w:rsidRPr="0030585B">
        <w:rPr>
          <w:rFonts w:cs="David" w:hint="cs"/>
          <w:rtl/>
        </w:rPr>
        <w:t xml:space="preserve"> היו"ר</w:t>
      </w:r>
    </w:p>
    <w:p w14:paraId="142F0BB0" w14:textId="77777777" w:rsidR="0030585B" w:rsidRPr="0030585B" w:rsidRDefault="0030585B" w:rsidP="0030585B">
      <w:pPr>
        <w:bidi/>
        <w:jc w:val="both"/>
        <w:outlineLvl w:val="0"/>
        <w:rPr>
          <w:rFonts w:cs="David" w:hint="cs"/>
          <w:rtl/>
        </w:rPr>
      </w:pPr>
      <w:r w:rsidRPr="0030585B">
        <w:rPr>
          <w:rFonts w:cs="David" w:hint="cs"/>
          <w:rtl/>
        </w:rPr>
        <w:t>רחל אדטו</w:t>
      </w:r>
    </w:p>
    <w:p w14:paraId="6BE01436" w14:textId="77777777" w:rsidR="0030585B" w:rsidRPr="0030585B" w:rsidRDefault="0030585B" w:rsidP="0030585B">
      <w:pPr>
        <w:bidi/>
        <w:jc w:val="both"/>
        <w:outlineLvl w:val="0"/>
        <w:rPr>
          <w:rFonts w:cs="David" w:hint="cs"/>
          <w:rtl/>
        </w:rPr>
      </w:pPr>
      <w:r w:rsidRPr="0030585B">
        <w:rPr>
          <w:rFonts w:cs="David" w:hint="cs"/>
          <w:rtl/>
        </w:rPr>
        <w:t>חיים אמסלם</w:t>
      </w:r>
    </w:p>
    <w:p w14:paraId="0E743B14" w14:textId="77777777" w:rsidR="0030585B" w:rsidRPr="0030585B" w:rsidRDefault="0030585B" w:rsidP="0030585B">
      <w:pPr>
        <w:bidi/>
        <w:jc w:val="both"/>
        <w:outlineLvl w:val="0"/>
        <w:rPr>
          <w:rFonts w:cs="David" w:hint="cs"/>
          <w:rtl/>
        </w:rPr>
      </w:pPr>
      <w:r w:rsidRPr="0030585B">
        <w:rPr>
          <w:rFonts w:cs="David" w:hint="cs"/>
          <w:rtl/>
        </w:rPr>
        <w:t>דניאל בן-סימון</w:t>
      </w:r>
    </w:p>
    <w:p w14:paraId="1C0B31A1" w14:textId="77777777" w:rsidR="0030585B" w:rsidRPr="0030585B" w:rsidRDefault="0030585B" w:rsidP="0030585B">
      <w:pPr>
        <w:bidi/>
        <w:jc w:val="both"/>
        <w:outlineLvl w:val="0"/>
        <w:rPr>
          <w:rFonts w:cs="David" w:hint="cs"/>
          <w:rtl/>
        </w:rPr>
      </w:pPr>
      <w:r w:rsidRPr="0030585B">
        <w:rPr>
          <w:rFonts w:cs="David" w:hint="cs"/>
          <w:rtl/>
        </w:rPr>
        <w:t>אילן גילאון</w:t>
      </w:r>
    </w:p>
    <w:p w14:paraId="747BAC46" w14:textId="77777777" w:rsidR="0030585B" w:rsidRPr="0030585B" w:rsidRDefault="0030585B" w:rsidP="0030585B">
      <w:pPr>
        <w:bidi/>
        <w:jc w:val="both"/>
        <w:outlineLvl w:val="0"/>
        <w:rPr>
          <w:rFonts w:cs="David" w:hint="cs"/>
          <w:rtl/>
        </w:rPr>
      </w:pPr>
      <w:r w:rsidRPr="0030585B">
        <w:rPr>
          <w:rFonts w:cs="David" w:hint="cs"/>
          <w:rtl/>
        </w:rPr>
        <w:t>נסים זאב</w:t>
      </w:r>
    </w:p>
    <w:p w14:paraId="478D01E0" w14:textId="77777777" w:rsidR="0030585B" w:rsidRPr="0030585B" w:rsidRDefault="0030585B" w:rsidP="0030585B">
      <w:pPr>
        <w:bidi/>
        <w:jc w:val="both"/>
        <w:outlineLvl w:val="0"/>
        <w:rPr>
          <w:rFonts w:cs="David" w:hint="cs"/>
          <w:rtl/>
        </w:rPr>
      </w:pPr>
      <w:r w:rsidRPr="0030585B">
        <w:rPr>
          <w:rFonts w:cs="David" w:hint="cs"/>
          <w:rtl/>
        </w:rPr>
        <w:t>אחמד טיבי</w:t>
      </w:r>
    </w:p>
    <w:p w14:paraId="078DBF60" w14:textId="77777777" w:rsidR="0030585B" w:rsidRPr="0030585B" w:rsidRDefault="0030585B" w:rsidP="0030585B">
      <w:pPr>
        <w:bidi/>
        <w:jc w:val="both"/>
        <w:outlineLvl w:val="0"/>
        <w:rPr>
          <w:rFonts w:cs="David" w:hint="cs"/>
          <w:rtl/>
        </w:rPr>
      </w:pPr>
      <w:r w:rsidRPr="0030585B">
        <w:rPr>
          <w:rFonts w:cs="David" w:hint="cs"/>
          <w:rtl/>
        </w:rPr>
        <w:t xml:space="preserve">יריב </w:t>
      </w:r>
      <w:proofErr w:type="spellStart"/>
      <w:r w:rsidRPr="0030585B">
        <w:rPr>
          <w:rFonts w:cs="David" w:hint="cs"/>
          <w:rtl/>
        </w:rPr>
        <w:t>לוין</w:t>
      </w:r>
      <w:proofErr w:type="spellEnd"/>
    </w:p>
    <w:p w14:paraId="63F386E9" w14:textId="77777777" w:rsidR="0030585B" w:rsidRPr="0030585B" w:rsidRDefault="0030585B" w:rsidP="0030585B">
      <w:pPr>
        <w:bidi/>
        <w:jc w:val="both"/>
        <w:outlineLvl w:val="0"/>
        <w:rPr>
          <w:rFonts w:cs="David" w:hint="cs"/>
          <w:rtl/>
        </w:rPr>
      </w:pPr>
      <w:r w:rsidRPr="0030585B">
        <w:rPr>
          <w:rFonts w:cs="David" w:hint="cs"/>
          <w:rtl/>
        </w:rPr>
        <w:t>שלמה מולה</w:t>
      </w:r>
    </w:p>
    <w:p w14:paraId="108B8BF6" w14:textId="77777777" w:rsidR="0030585B" w:rsidRPr="0030585B" w:rsidRDefault="0030585B" w:rsidP="0030585B">
      <w:pPr>
        <w:bidi/>
        <w:jc w:val="both"/>
        <w:outlineLvl w:val="0"/>
        <w:rPr>
          <w:rFonts w:cs="David" w:hint="cs"/>
          <w:rtl/>
        </w:rPr>
      </w:pPr>
      <w:r w:rsidRPr="0030585B">
        <w:rPr>
          <w:rFonts w:cs="David" w:hint="cs"/>
          <w:rtl/>
        </w:rPr>
        <w:t>אברהם מיכאלי</w:t>
      </w:r>
    </w:p>
    <w:p w14:paraId="548524BF" w14:textId="77777777" w:rsidR="0030585B" w:rsidRPr="0030585B" w:rsidRDefault="0030585B" w:rsidP="0030585B">
      <w:pPr>
        <w:bidi/>
        <w:jc w:val="both"/>
        <w:outlineLvl w:val="0"/>
        <w:rPr>
          <w:rFonts w:cs="David" w:hint="cs"/>
          <w:rtl/>
        </w:rPr>
      </w:pPr>
      <w:r w:rsidRPr="0030585B">
        <w:rPr>
          <w:rFonts w:cs="David" w:hint="cs"/>
          <w:rtl/>
        </w:rPr>
        <w:t xml:space="preserve">אורי </w:t>
      </w:r>
      <w:proofErr w:type="spellStart"/>
      <w:r w:rsidRPr="0030585B">
        <w:rPr>
          <w:rFonts w:cs="David" w:hint="cs"/>
          <w:rtl/>
        </w:rPr>
        <w:t>מקלב</w:t>
      </w:r>
      <w:proofErr w:type="spellEnd"/>
    </w:p>
    <w:p w14:paraId="12DF9F10" w14:textId="77777777" w:rsidR="0030585B" w:rsidRPr="0030585B" w:rsidRDefault="0030585B" w:rsidP="0030585B">
      <w:pPr>
        <w:bidi/>
        <w:jc w:val="both"/>
        <w:outlineLvl w:val="0"/>
        <w:rPr>
          <w:rFonts w:cs="David" w:hint="cs"/>
          <w:rtl/>
        </w:rPr>
      </w:pPr>
      <w:r w:rsidRPr="0030585B">
        <w:rPr>
          <w:rFonts w:cs="David" w:hint="cs"/>
          <w:rtl/>
        </w:rPr>
        <w:t xml:space="preserve">ציון </w:t>
      </w:r>
      <w:proofErr w:type="spellStart"/>
      <w:r w:rsidRPr="0030585B">
        <w:rPr>
          <w:rFonts w:cs="David" w:hint="cs"/>
          <w:rtl/>
        </w:rPr>
        <w:t>פיניאן</w:t>
      </w:r>
      <w:proofErr w:type="spellEnd"/>
    </w:p>
    <w:p w14:paraId="27E5DCF7" w14:textId="77777777" w:rsidR="0030585B" w:rsidRPr="0030585B" w:rsidRDefault="0030585B" w:rsidP="0030585B">
      <w:pPr>
        <w:bidi/>
        <w:jc w:val="both"/>
        <w:outlineLvl w:val="0"/>
        <w:rPr>
          <w:rFonts w:cs="David" w:hint="cs"/>
          <w:rtl/>
        </w:rPr>
      </w:pPr>
      <w:r w:rsidRPr="0030585B">
        <w:rPr>
          <w:rFonts w:cs="David" w:hint="cs"/>
          <w:rtl/>
        </w:rPr>
        <w:t>כרמל שאמה</w:t>
      </w:r>
    </w:p>
    <w:p w14:paraId="385AB364" w14:textId="77777777" w:rsidR="0030585B" w:rsidRPr="0030585B" w:rsidRDefault="0030585B" w:rsidP="0030585B">
      <w:pPr>
        <w:bidi/>
        <w:jc w:val="both"/>
        <w:outlineLvl w:val="0"/>
        <w:rPr>
          <w:rFonts w:cs="David" w:hint="cs"/>
          <w:rtl/>
        </w:rPr>
      </w:pPr>
    </w:p>
    <w:p w14:paraId="0AA0DDFF" w14:textId="77777777" w:rsidR="0030585B" w:rsidRPr="0030585B" w:rsidRDefault="0030585B" w:rsidP="0030585B">
      <w:pPr>
        <w:bidi/>
        <w:jc w:val="both"/>
        <w:outlineLvl w:val="0"/>
        <w:rPr>
          <w:rFonts w:cs="David" w:hint="cs"/>
          <w:rtl/>
        </w:rPr>
      </w:pPr>
      <w:r w:rsidRPr="0030585B">
        <w:rPr>
          <w:rFonts w:cs="David" w:hint="cs"/>
          <w:rtl/>
        </w:rPr>
        <w:t xml:space="preserve">משה גפני </w:t>
      </w:r>
      <w:r w:rsidRPr="0030585B">
        <w:rPr>
          <w:rFonts w:cs="David"/>
          <w:rtl/>
        </w:rPr>
        <w:t>–</w:t>
      </w:r>
      <w:r w:rsidRPr="0030585B">
        <w:rPr>
          <w:rFonts w:cs="David" w:hint="cs"/>
          <w:rtl/>
        </w:rPr>
        <w:t xml:space="preserve"> יו"ר ועדת הכספים</w:t>
      </w:r>
    </w:p>
    <w:p w14:paraId="58712ADF" w14:textId="77777777" w:rsidR="0030585B" w:rsidRPr="0030585B" w:rsidRDefault="0030585B" w:rsidP="0030585B">
      <w:pPr>
        <w:bidi/>
        <w:jc w:val="both"/>
        <w:outlineLvl w:val="0"/>
        <w:rPr>
          <w:rFonts w:cs="David" w:hint="cs"/>
          <w:rtl/>
        </w:rPr>
      </w:pPr>
    </w:p>
    <w:p w14:paraId="08867F70" w14:textId="77777777" w:rsidR="0030585B" w:rsidRPr="0030585B" w:rsidRDefault="0030585B" w:rsidP="0030585B">
      <w:pPr>
        <w:bidi/>
        <w:jc w:val="both"/>
        <w:outlineLvl w:val="0"/>
        <w:rPr>
          <w:rFonts w:cs="David" w:hint="cs"/>
          <w:rtl/>
        </w:rPr>
      </w:pPr>
      <w:r w:rsidRPr="0030585B">
        <w:rPr>
          <w:rFonts w:cs="David"/>
          <w:b/>
          <w:bCs/>
          <w:u w:val="single"/>
          <w:rtl/>
        </w:rPr>
        <w:t>מוזמנים</w:t>
      </w:r>
      <w:r w:rsidRPr="0030585B">
        <w:rPr>
          <w:rFonts w:cs="David"/>
          <w:rtl/>
        </w:rPr>
        <w:t>:</w:t>
      </w:r>
    </w:p>
    <w:p w14:paraId="2AD397AC" w14:textId="77777777" w:rsidR="0030585B" w:rsidRPr="0030585B" w:rsidRDefault="0030585B" w:rsidP="0030585B">
      <w:pPr>
        <w:bidi/>
        <w:jc w:val="both"/>
        <w:outlineLvl w:val="0"/>
        <w:rPr>
          <w:rFonts w:cs="David" w:hint="cs"/>
          <w:rtl/>
        </w:rPr>
      </w:pPr>
    </w:p>
    <w:p w14:paraId="126E6CDE" w14:textId="77777777" w:rsidR="0030585B" w:rsidRPr="0030585B" w:rsidRDefault="0030585B" w:rsidP="0030585B">
      <w:pPr>
        <w:bidi/>
        <w:jc w:val="both"/>
        <w:outlineLvl w:val="0"/>
        <w:rPr>
          <w:rFonts w:cs="David" w:hint="cs"/>
          <w:rtl/>
        </w:rPr>
      </w:pPr>
      <w:r w:rsidRPr="0030585B">
        <w:rPr>
          <w:rFonts w:cs="David" w:hint="cs"/>
          <w:rtl/>
        </w:rPr>
        <w:t>ראובן ריבלין</w:t>
      </w:r>
      <w:r w:rsidRPr="0030585B">
        <w:rPr>
          <w:rFonts w:cs="David" w:hint="cs"/>
          <w:rtl/>
        </w:rPr>
        <w:tab/>
      </w:r>
      <w:r w:rsidRPr="0030585B">
        <w:rPr>
          <w:rFonts w:cs="David" w:hint="cs"/>
          <w:rtl/>
        </w:rPr>
        <w:tab/>
        <w:t>- יו"ר הכנסת</w:t>
      </w:r>
    </w:p>
    <w:p w14:paraId="315329C9" w14:textId="77777777" w:rsidR="0030585B" w:rsidRPr="0030585B" w:rsidRDefault="0030585B" w:rsidP="0030585B">
      <w:pPr>
        <w:bidi/>
        <w:jc w:val="both"/>
        <w:outlineLvl w:val="0"/>
        <w:rPr>
          <w:rFonts w:cs="David" w:hint="cs"/>
          <w:rtl/>
        </w:rPr>
      </w:pPr>
      <w:r w:rsidRPr="0030585B">
        <w:rPr>
          <w:rFonts w:cs="David" w:hint="cs"/>
          <w:rtl/>
        </w:rPr>
        <w:t>דן לנדאו</w:t>
      </w:r>
      <w:r w:rsidRPr="0030585B">
        <w:rPr>
          <w:rFonts w:cs="David" w:hint="cs"/>
          <w:rtl/>
        </w:rPr>
        <w:tab/>
      </w:r>
      <w:r w:rsidRPr="0030585B">
        <w:rPr>
          <w:rFonts w:cs="David" w:hint="cs"/>
          <w:rtl/>
        </w:rPr>
        <w:tab/>
        <w:t>- מנכ"ל הכנסת</w:t>
      </w:r>
    </w:p>
    <w:p w14:paraId="5E76D324" w14:textId="77777777" w:rsidR="0030585B" w:rsidRPr="0030585B" w:rsidRDefault="0030585B" w:rsidP="0030585B">
      <w:pPr>
        <w:bidi/>
        <w:jc w:val="both"/>
        <w:outlineLvl w:val="0"/>
        <w:rPr>
          <w:rFonts w:cs="David" w:hint="cs"/>
          <w:rtl/>
        </w:rPr>
      </w:pPr>
      <w:r w:rsidRPr="0030585B">
        <w:rPr>
          <w:rFonts w:cs="David" w:hint="cs"/>
          <w:rtl/>
        </w:rPr>
        <w:t>איל ינון</w:t>
      </w:r>
      <w:r w:rsidRPr="0030585B">
        <w:rPr>
          <w:rFonts w:cs="David" w:hint="cs"/>
          <w:rtl/>
        </w:rPr>
        <w:tab/>
      </w:r>
      <w:r w:rsidRPr="0030585B">
        <w:rPr>
          <w:rFonts w:cs="David" w:hint="cs"/>
          <w:rtl/>
        </w:rPr>
        <w:tab/>
      </w:r>
      <w:r w:rsidRPr="0030585B">
        <w:rPr>
          <w:rFonts w:cs="David" w:hint="cs"/>
          <w:rtl/>
        </w:rPr>
        <w:tab/>
        <w:t>- מזכיר הכנסת</w:t>
      </w:r>
    </w:p>
    <w:p w14:paraId="0F8F0517" w14:textId="77777777" w:rsidR="0030585B" w:rsidRPr="0030585B" w:rsidRDefault="0030585B" w:rsidP="0030585B">
      <w:pPr>
        <w:bidi/>
        <w:jc w:val="both"/>
        <w:outlineLvl w:val="0"/>
        <w:rPr>
          <w:rFonts w:cs="David" w:hint="cs"/>
          <w:rtl/>
        </w:rPr>
      </w:pPr>
      <w:r w:rsidRPr="0030585B">
        <w:rPr>
          <w:rFonts w:cs="David" w:hint="cs"/>
          <w:rtl/>
        </w:rPr>
        <w:t>אבי לוי</w:t>
      </w:r>
      <w:r w:rsidRPr="0030585B">
        <w:rPr>
          <w:rFonts w:cs="David" w:hint="cs"/>
          <w:rtl/>
        </w:rPr>
        <w:tab/>
      </w:r>
      <w:r w:rsidRPr="0030585B">
        <w:rPr>
          <w:rFonts w:cs="David" w:hint="cs"/>
          <w:rtl/>
        </w:rPr>
        <w:tab/>
      </w:r>
      <w:r w:rsidRPr="0030585B">
        <w:rPr>
          <w:rFonts w:cs="David" w:hint="cs"/>
          <w:rtl/>
        </w:rPr>
        <w:tab/>
        <w:t>- חשב הכנסת</w:t>
      </w:r>
    </w:p>
    <w:p w14:paraId="7CC3043D" w14:textId="77777777" w:rsidR="0030585B" w:rsidRPr="0030585B" w:rsidRDefault="0030585B" w:rsidP="0030585B">
      <w:pPr>
        <w:bidi/>
        <w:jc w:val="both"/>
        <w:outlineLvl w:val="0"/>
        <w:rPr>
          <w:rFonts w:cs="David" w:hint="cs"/>
          <w:rtl/>
        </w:rPr>
      </w:pPr>
      <w:r w:rsidRPr="0030585B">
        <w:rPr>
          <w:rFonts w:cs="David" w:hint="cs"/>
          <w:rtl/>
        </w:rPr>
        <w:t xml:space="preserve">פרופ' ראובן </w:t>
      </w:r>
      <w:proofErr w:type="spellStart"/>
      <w:r w:rsidRPr="0030585B">
        <w:rPr>
          <w:rFonts w:cs="David" w:hint="cs"/>
          <w:rtl/>
        </w:rPr>
        <w:t>גרונאו</w:t>
      </w:r>
      <w:proofErr w:type="spellEnd"/>
      <w:r w:rsidRPr="0030585B">
        <w:rPr>
          <w:rFonts w:cs="David" w:hint="cs"/>
          <w:rtl/>
        </w:rPr>
        <w:tab/>
        <w:t>- יו"ר הוועדה הציבורית לקביעת שכר ותשלומים אחרים לחברי הכנסת</w:t>
      </w:r>
    </w:p>
    <w:p w14:paraId="6086A3E6" w14:textId="77777777" w:rsidR="0030585B" w:rsidRPr="0030585B" w:rsidRDefault="0030585B" w:rsidP="0030585B">
      <w:pPr>
        <w:bidi/>
        <w:jc w:val="both"/>
        <w:outlineLvl w:val="0"/>
        <w:rPr>
          <w:rFonts w:cs="David" w:hint="cs"/>
          <w:rtl/>
        </w:rPr>
      </w:pPr>
      <w:r w:rsidRPr="0030585B">
        <w:rPr>
          <w:rFonts w:cs="David" w:hint="cs"/>
          <w:rtl/>
        </w:rPr>
        <w:t>רו"ח דניאל דורון</w:t>
      </w:r>
      <w:r w:rsidRPr="0030585B">
        <w:rPr>
          <w:rFonts w:cs="David" w:hint="cs"/>
          <w:rtl/>
        </w:rPr>
        <w:tab/>
        <w:t>- חבר הוועדה הציבורית</w:t>
      </w:r>
    </w:p>
    <w:p w14:paraId="284AA59E" w14:textId="77777777" w:rsidR="0030585B" w:rsidRPr="0030585B" w:rsidRDefault="0030585B" w:rsidP="0030585B">
      <w:pPr>
        <w:bidi/>
        <w:jc w:val="both"/>
        <w:outlineLvl w:val="0"/>
        <w:rPr>
          <w:rFonts w:cs="David" w:hint="cs"/>
          <w:rtl/>
        </w:rPr>
      </w:pPr>
      <w:r w:rsidRPr="0030585B">
        <w:rPr>
          <w:rFonts w:cs="David" w:hint="cs"/>
          <w:rtl/>
        </w:rPr>
        <w:t xml:space="preserve">עו"ד יוסף </w:t>
      </w:r>
      <w:proofErr w:type="spellStart"/>
      <w:r w:rsidRPr="0030585B">
        <w:rPr>
          <w:rFonts w:cs="David" w:hint="cs"/>
          <w:rtl/>
        </w:rPr>
        <w:t>גילאור</w:t>
      </w:r>
      <w:proofErr w:type="spellEnd"/>
      <w:r w:rsidRPr="0030585B">
        <w:rPr>
          <w:rFonts w:cs="David" w:hint="cs"/>
          <w:rtl/>
        </w:rPr>
        <w:tab/>
        <w:t>- חבר הוועדה הציבורית</w:t>
      </w:r>
    </w:p>
    <w:p w14:paraId="52C069ED" w14:textId="77777777" w:rsidR="0030585B" w:rsidRPr="0030585B" w:rsidRDefault="0030585B" w:rsidP="0030585B">
      <w:pPr>
        <w:bidi/>
        <w:jc w:val="both"/>
        <w:outlineLvl w:val="0"/>
        <w:rPr>
          <w:rFonts w:cs="David" w:hint="cs"/>
          <w:rtl/>
        </w:rPr>
      </w:pPr>
    </w:p>
    <w:p w14:paraId="3AAC8689" w14:textId="77777777" w:rsidR="0030585B" w:rsidRDefault="0030585B" w:rsidP="0030585B">
      <w:pPr>
        <w:bidi/>
        <w:jc w:val="both"/>
        <w:outlineLvl w:val="0"/>
        <w:rPr>
          <w:rFonts w:cs="David" w:hint="cs"/>
          <w:b/>
          <w:bCs/>
          <w:u w:val="single"/>
          <w:rtl/>
        </w:rPr>
      </w:pPr>
      <w:r w:rsidRPr="0030585B">
        <w:rPr>
          <w:rFonts w:cs="David"/>
          <w:b/>
          <w:bCs/>
          <w:u w:val="single"/>
          <w:rtl/>
        </w:rPr>
        <w:br w:type="page"/>
      </w:r>
    </w:p>
    <w:p w14:paraId="07B1FCA8" w14:textId="77777777" w:rsidR="0030585B" w:rsidRDefault="0030585B" w:rsidP="0030585B">
      <w:pPr>
        <w:bidi/>
        <w:jc w:val="both"/>
        <w:outlineLvl w:val="0"/>
        <w:rPr>
          <w:rFonts w:cs="David" w:hint="cs"/>
          <w:b/>
          <w:bCs/>
          <w:u w:val="single"/>
          <w:rtl/>
        </w:rPr>
      </w:pPr>
    </w:p>
    <w:p w14:paraId="52366610" w14:textId="77777777" w:rsidR="0030585B" w:rsidRDefault="0030585B" w:rsidP="0030585B">
      <w:pPr>
        <w:bidi/>
        <w:jc w:val="both"/>
        <w:outlineLvl w:val="0"/>
        <w:rPr>
          <w:rFonts w:cs="David" w:hint="cs"/>
          <w:b/>
          <w:bCs/>
          <w:u w:val="single"/>
          <w:rtl/>
        </w:rPr>
      </w:pPr>
    </w:p>
    <w:p w14:paraId="0BF65406" w14:textId="77777777" w:rsidR="0030585B" w:rsidRPr="0030585B" w:rsidRDefault="0030585B" w:rsidP="0030585B">
      <w:pPr>
        <w:bidi/>
        <w:jc w:val="both"/>
        <w:outlineLvl w:val="0"/>
        <w:rPr>
          <w:rFonts w:cs="David" w:hint="cs"/>
          <w:rtl/>
        </w:rPr>
      </w:pPr>
      <w:r w:rsidRPr="0030585B">
        <w:rPr>
          <w:rFonts w:cs="David" w:hint="cs"/>
          <w:b/>
          <w:bCs/>
          <w:u w:val="single"/>
          <w:rtl/>
        </w:rPr>
        <w:t>ייעוץ משפטי:</w:t>
      </w:r>
      <w:r w:rsidRPr="0030585B">
        <w:rPr>
          <w:rFonts w:cs="David" w:hint="cs"/>
          <w:rtl/>
        </w:rPr>
        <w:tab/>
      </w:r>
      <w:r w:rsidRPr="0030585B">
        <w:rPr>
          <w:rFonts w:cs="David" w:hint="cs"/>
          <w:rtl/>
        </w:rPr>
        <w:tab/>
        <w:t>ארבל אסטרחן</w:t>
      </w:r>
    </w:p>
    <w:p w14:paraId="0402265A" w14:textId="77777777" w:rsidR="0030585B" w:rsidRPr="0030585B" w:rsidRDefault="0030585B" w:rsidP="0030585B">
      <w:pPr>
        <w:bidi/>
        <w:jc w:val="both"/>
        <w:outlineLvl w:val="0"/>
        <w:rPr>
          <w:rFonts w:cs="David" w:hint="cs"/>
          <w:rtl/>
        </w:rPr>
      </w:pPr>
      <w:r w:rsidRPr="0030585B">
        <w:rPr>
          <w:rFonts w:cs="David" w:hint="cs"/>
          <w:rtl/>
        </w:rPr>
        <w:tab/>
      </w:r>
      <w:r w:rsidRPr="0030585B">
        <w:rPr>
          <w:rFonts w:cs="David" w:hint="cs"/>
          <w:rtl/>
        </w:rPr>
        <w:tab/>
      </w:r>
      <w:r w:rsidRPr="0030585B">
        <w:rPr>
          <w:rFonts w:cs="David" w:hint="cs"/>
          <w:rtl/>
        </w:rPr>
        <w:tab/>
        <w:t xml:space="preserve">יעל </w:t>
      </w:r>
      <w:proofErr w:type="spellStart"/>
      <w:r w:rsidRPr="0030585B">
        <w:rPr>
          <w:rFonts w:cs="David" w:hint="cs"/>
          <w:rtl/>
        </w:rPr>
        <w:t>סלנט</w:t>
      </w:r>
      <w:proofErr w:type="spellEnd"/>
    </w:p>
    <w:p w14:paraId="6185F8B3" w14:textId="77777777" w:rsidR="0030585B" w:rsidRPr="0030585B" w:rsidRDefault="0030585B" w:rsidP="0030585B">
      <w:pPr>
        <w:bidi/>
        <w:jc w:val="both"/>
        <w:outlineLvl w:val="0"/>
        <w:rPr>
          <w:rFonts w:cs="David" w:hint="cs"/>
          <w:rtl/>
        </w:rPr>
      </w:pPr>
    </w:p>
    <w:p w14:paraId="6BA2D918" w14:textId="77777777" w:rsidR="0030585B" w:rsidRPr="0030585B" w:rsidRDefault="0030585B" w:rsidP="0030585B">
      <w:pPr>
        <w:bidi/>
        <w:jc w:val="both"/>
        <w:outlineLvl w:val="0"/>
        <w:rPr>
          <w:rFonts w:cs="David" w:hint="cs"/>
          <w:rtl/>
        </w:rPr>
      </w:pPr>
      <w:r w:rsidRPr="0030585B">
        <w:rPr>
          <w:rFonts w:cs="David"/>
          <w:b/>
          <w:bCs/>
          <w:u w:val="single"/>
          <w:rtl/>
        </w:rPr>
        <w:t>מנהלת הוועדה</w:t>
      </w:r>
      <w:r w:rsidRPr="0030585B">
        <w:rPr>
          <w:rFonts w:cs="David"/>
          <w:rtl/>
        </w:rPr>
        <w:t>:</w:t>
      </w:r>
      <w:r w:rsidRPr="0030585B">
        <w:rPr>
          <w:rFonts w:cs="David"/>
          <w:rtl/>
        </w:rPr>
        <w:tab/>
      </w:r>
      <w:r w:rsidRPr="0030585B">
        <w:rPr>
          <w:rFonts w:cs="David" w:hint="cs"/>
          <w:rtl/>
        </w:rPr>
        <w:tab/>
        <w:t>אתי בן-יוסף</w:t>
      </w:r>
    </w:p>
    <w:p w14:paraId="616F6767" w14:textId="77777777" w:rsidR="0030585B" w:rsidRPr="0030585B" w:rsidRDefault="0030585B" w:rsidP="0030585B">
      <w:pPr>
        <w:bidi/>
        <w:jc w:val="both"/>
        <w:outlineLvl w:val="0"/>
        <w:rPr>
          <w:rFonts w:cs="David" w:hint="cs"/>
          <w:b/>
          <w:bCs/>
          <w:u w:val="single"/>
          <w:rtl/>
        </w:rPr>
      </w:pPr>
    </w:p>
    <w:p w14:paraId="09DEB3A9" w14:textId="77777777" w:rsidR="0030585B" w:rsidRPr="0030585B" w:rsidRDefault="0030585B" w:rsidP="0030585B">
      <w:pPr>
        <w:bidi/>
        <w:jc w:val="both"/>
        <w:outlineLvl w:val="0"/>
        <w:rPr>
          <w:rFonts w:cs="David" w:hint="cs"/>
          <w:rtl/>
        </w:rPr>
      </w:pPr>
      <w:r w:rsidRPr="0030585B">
        <w:rPr>
          <w:rFonts w:cs="David" w:hint="cs"/>
          <w:b/>
          <w:bCs/>
          <w:u w:val="single"/>
          <w:rtl/>
        </w:rPr>
        <w:t xml:space="preserve">רשמת </w:t>
      </w:r>
      <w:proofErr w:type="spellStart"/>
      <w:r w:rsidRPr="0030585B">
        <w:rPr>
          <w:rFonts w:cs="David" w:hint="cs"/>
          <w:b/>
          <w:bCs/>
          <w:u w:val="single"/>
          <w:rtl/>
        </w:rPr>
        <w:t>פרלמנטרית</w:t>
      </w:r>
      <w:proofErr w:type="spellEnd"/>
      <w:r w:rsidRPr="0030585B">
        <w:rPr>
          <w:rFonts w:cs="David"/>
          <w:rtl/>
        </w:rPr>
        <w:t>:</w:t>
      </w:r>
      <w:r w:rsidRPr="0030585B">
        <w:rPr>
          <w:rFonts w:cs="David"/>
          <w:rtl/>
        </w:rPr>
        <w:tab/>
      </w:r>
      <w:smartTag w:uri="urn:schemas-microsoft-com:office:smarttags" w:element="PersonName">
        <w:r w:rsidRPr="0030585B">
          <w:rPr>
            <w:rFonts w:cs="David" w:hint="cs"/>
            <w:rtl/>
          </w:rPr>
          <w:t>יפה קרינצה</w:t>
        </w:r>
      </w:smartTag>
    </w:p>
    <w:p w14:paraId="3F9F1AAF" w14:textId="77777777" w:rsidR="0030585B" w:rsidRPr="0030585B" w:rsidRDefault="0030585B" w:rsidP="0030585B">
      <w:pPr>
        <w:bidi/>
        <w:ind w:left="360"/>
        <w:jc w:val="center"/>
        <w:rPr>
          <w:rFonts w:cs="David" w:hint="cs"/>
          <w:b/>
          <w:bCs/>
          <w:u w:val="single"/>
          <w:rtl/>
        </w:rPr>
      </w:pPr>
      <w:r w:rsidRPr="0030585B">
        <w:rPr>
          <w:rFonts w:cs="David"/>
          <w:rtl/>
        </w:rPr>
        <w:br w:type="page"/>
      </w:r>
      <w:r w:rsidRPr="0030585B">
        <w:rPr>
          <w:rFonts w:cs="David" w:hint="cs"/>
          <w:b/>
          <w:bCs/>
          <w:rtl/>
        </w:rPr>
        <w:lastRenderedPageBreak/>
        <w:t xml:space="preserve">א. בקשת חבר הכנסת דוד רותם להקדמת הדיון בהצעת חוק הרבנות הראשית לישראל (תיקון </w:t>
      </w:r>
      <w:r w:rsidRPr="0030585B">
        <w:rPr>
          <w:rFonts w:cs="David"/>
          <w:b/>
          <w:bCs/>
          <w:rtl/>
        </w:rPr>
        <w:t>–</w:t>
      </w:r>
      <w:r w:rsidRPr="0030585B">
        <w:rPr>
          <w:rFonts w:cs="David" w:hint="cs"/>
          <w:b/>
          <w:bCs/>
          <w:rtl/>
        </w:rPr>
        <w:t xml:space="preserve"> </w:t>
      </w:r>
      <w:r w:rsidRPr="0030585B">
        <w:rPr>
          <w:rFonts w:cs="David" w:hint="cs"/>
          <w:b/>
          <w:bCs/>
          <w:u w:val="single"/>
          <w:rtl/>
        </w:rPr>
        <w:t xml:space="preserve">סמכות בענייני גיור), </w:t>
      </w:r>
      <w:proofErr w:type="spellStart"/>
      <w:r w:rsidRPr="0030585B">
        <w:rPr>
          <w:rFonts w:cs="David" w:hint="cs"/>
          <w:b/>
          <w:bCs/>
          <w:u w:val="single"/>
          <w:rtl/>
        </w:rPr>
        <w:t>התשס"ט</w:t>
      </w:r>
      <w:proofErr w:type="spellEnd"/>
      <w:r w:rsidRPr="0030585B">
        <w:rPr>
          <w:rFonts w:cs="David" w:hint="cs"/>
          <w:b/>
          <w:bCs/>
          <w:u w:val="single"/>
          <w:rtl/>
        </w:rPr>
        <w:t>-2009 (פ/1464/18), לפני הקריאה הטרומית.</w:t>
      </w:r>
    </w:p>
    <w:p w14:paraId="55CF7F91" w14:textId="77777777" w:rsidR="0030585B" w:rsidRPr="0030585B" w:rsidRDefault="0030585B" w:rsidP="0030585B">
      <w:pPr>
        <w:keepNext/>
        <w:bidi/>
        <w:jc w:val="both"/>
        <w:rPr>
          <w:rFonts w:cs="David" w:hint="cs"/>
          <w:rtl/>
        </w:rPr>
      </w:pPr>
    </w:p>
    <w:p w14:paraId="145DCF45" w14:textId="77777777" w:rsidR="0030585B" w:rsidRPr="0030585B" w:rsidRDefault="0030585B" w:rsidP="0030585B">
      <w:pPr>
        <w:bidi/>
        <w:jc w:val="both"/>
        <w:rPr>
          <w:rFonts w:cs="David" w:hint="cs"/>
          <w:u w:val="single"/>
          <w:rtl/>
        </w:rPr>
      </w:pPr>
    </w:p>
    <w:p w14:paraId="6DE54BA0" w14:textId="77777777" w:rsidR="0030585B" w:rsidRPr="0030585B" w:rsidRDefault="0030585B" w:rsidP="0030585B">
      <w:pPr>
        <w:bidi/>
        <w:jc w:val="both"/>
        <w:rPr>
          <w:rFonts w:cs="David" w:hint="cs"/>
          <w:u w:val="single"/>
          <w:rtl/>
        </w:rPr>
      </w:pPr>
    </w:p>
    <w:p w14:paraId="109336DC"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7AAC419A" w14:textId="77777777" w:rsidR="0030585B" w:rsidRPr="0030585B" w:rsidRDefault="0030585B" w:rsidP="0030585B">
      <w:pPr>
        <w:bidi/>
        <w:jc w:val="both"/>
        <w:rPr>
          <w:rFonts w:cs="David" w:hint="cs"/>
          <w:u w:val="single"/>
          <w:rtl/>
        </w:rPr>
      </w:pPr>
    </w:p>
    <w:p w14:paraId="3D5DAD2D" w14:textId="77777777" w:rsidR="0030585B" w:rsidRPr="0030585B" w:rsidRDefault="0030585B" w:rsidP="0030585B">
      <w:pPr>
        <w:bidi/>
        <w:ind w:firstLine="720"/>
        <w:jc w:val="both"/>
        <w:rPr>
          <w:rFonts w:cs="David" w:hint="cs"/>
          <w:rtl/>
        </w:rPr>
      </w:pPr>
      <w:r w:rsidRPr="0030585B">
        <w:rPr>
          <w:rFonts w:cs="David" w:hint="cs"/>
          <w:rtl/>
        </w:rPr>
        <w:t xml:space="preserve">בוקר טוב לחברים, אני פותח את הדיון. הנושא הראשון על סדר היום הוא בקשת חבר הכנסת רותם להקדמת הדיון בהצעת חוק הרבנות הראשית לישראל (תיקון </w:t>
      </w:r>
      <w:r w:rsidRPr="0030585B">
        <w:rPr>
          <w:rFonts w:cs="David"/>
          <w:rtl/>
        </w:rPr>
        <w:t>–</w:t>
      </w:r>
      <w:r w:rsidRPr="0030585B">
        <w:rPr>
          <w:rFonts w:cs="David" w:hint="cs"/>
          <w:rtl/>
        </w:rPr>
        <w:t xml:space="preserve"> סמכויות בענייני גיור), </w:t>
      </w:r>
      <w:proofErr w:type="spellStart"/>
      <w:r w:rsidRPr="0030585B">
        <w:rPr>
          <w:rFonts w:cs="David" w:hint="cs"/>
          <w:rtl/>
        </w:rPr>
        <w:t>התשס"ט</w:t>
      </w:r>
      <w:proofErr w:type="spellEnd"/>
      <w:r w:rsidRPr="0030585B">
        <w:rPr>
          <w:rFonts w:cs="David" w:hint="cs"/>
          <w:rtl/>
        </w:rPr>
        <w:t xml:space="preserve">-2009 (פ/1464/18), לפני הקריאה הטרומית. בבקשה, חבר הכנסת רותם, תנמק בבקשה בקצרה את בקשתך לפטור מחובת הנחה. </w:t>
      </w:r>
    </w:p>
    <w:p w14:paraId="4DC9777B" w14:textId="77777777" w:rsidR="0030585B" w:rsidRPr="0030585B" w:rsidRDefault="0030585B" w:rsidP="0030585B">
      <w:pPr>
        <w:bidi/>
        <w:jc w:val="both"/>
        <w:rPr>
          <w:rFonts w:cs="David" w:hint="cs"/>
          <w:rtl/>
        </w:rPr>
      </w:pPr>
    </w:p>
    <w:p w14:paraId="44F9853F" w14:textId="77777777" w:rsidR="0030585B" w:rsidRPr="0030585B" w:rsidRDefault="0030585B" w:rsidP="0030585B">
      <w:pPr>
        <w:bidi/>
        <w:jc w:val="both"/>
        <w:rPr>
          <w:rFonts w:cs="David" w:hint="cs"/>
          <w:u w:val="single"/>
          <w:rtl/>
        </w:rPr>
      </w:pPr>
      <w:r w:rsidRPr="0030585B">
        <w:rPr>
          <w:rFonts w:cs="David" w:hint="cs"/>
          <w:u w:val="single"/>
          <w:rtl/>
        </w:rPr>
        <w:t>דוד רותם:</w:t>
      </w:r>
    </w:p>
    <w:p w14:paraId="33799A61" w14:textId="77777777" w:rsidR="0030585B" w:rsidRPr="0030585B" w:rsidRDefault="0030585B" w:rsidP="0030585B">
      <w:pPr>
        <w:bidi/>
        <w:jc w:val="both"/>
        <w:rPr>
          <w:rFonts w:cs="David" w:hint="cs"/>
          <w:u w:val="single"/>
          <w:rtl/>
        </w:rPr>
      </w:pPr>
    </w:p>
    <w:p w14:paraId="5B244292" w14:textId="77777777" w:rsidR="0030585B" w:rsidRPr="0030585B" w:rsidRDefault="0030585B" w:rsidP="0030585B">
      <w:pPr>
        <w:bidi/>
        <w:ind w:firstLine="720"/>
        <w:jc w:val="both"/>
        <w:rPr>
          <w:rFonts w:cs="David" w:hint="cs"/>
          <w:rtl/>
        </w:rPr>
      </w:pPr>
      <w:r w:rsidRPr="0030585B">
        <w:rPr>
          <w:rFonts w:cs="David" w:hint="cs"/>
          <w:rtl/>
        </w:rPr>
        <w:t xml:space="preserve">אדוני היושב-ראש, הצעת החוק הזאת היא מהפיכה בענייני הגיור. היא פותרת בעיה של מאות אלפי תושבים במדינת ישראל, אזרחים של מדינת ישראל, שחשוב לפתור להם את הבעיה. אנחנו רוצים להביא את הנושא הזה כבר היום על מנת שפגרה ניתן יהיה להתקדם באופן מהיר בחוק הזה ולהביא אותו לקריאה ראשונה בתום הפגרה. אני חושב שאזרחי ישראל מחכים לפתרונות האלה, ולכן אני מבקש לאשר את הפטור. </w:t>
      </w:r>
    </w:p>
    <w:p w14:paraId="191AB1E2" w14:textId="77777777" w:rsidR="0030585B" w:rsidRPr="0030585B" w:rsidRDefault="0030585B" w:rsidP="0030585B">
      <w:pPr>
        <w:bidi/>
        <w:ind w:firstLine="720"/>
        <w:jc w:val="both"/>
        <w:rPr>
          <w:rFonts w:cs="David" w:hint="cs"/>
          <w:rtl/>
        </w:rPr>
      </w:pPr>
    </w:p>
    <w:p w14:paraId="3026F296" w14:textId="77777777" w:rsidR="0030585B" w:rsidRPr="0030585B" w:rsidRDefault="0030585B" w:rsidP="0030585B">
      <w:pPr>
        <w:bidi/>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613522E8" w14:textId="77777777" w:rsidR="0030585B" w:rsidRPr="0030585B" w:rsidRDefault="0030585B" w:rsidP="0030585B">
      <w:pPr>
        <w:bidi/>
        <w:ind w:firstLine="720"/>
        <w:jc w:val="both"/>
        <w:rPr>
          <w:rFonts w:cs="David" w:hint="cs"/>
          <w:rtl/>
        </w:rPr>
      </w:pPr>
    </w:p>
    <w:p w14:paraId="4E8903E2" w14:textId="77777777" w:rsidR="0030585B" w:rsidRPr="0030585B" w:rsidRDefault="0030585B" w:rsidP="0030585B">
      <w:pPr>
        <w:bidi/>
        <w:ind w:firstLine="720"/>
        <w:jc w:val="both"/>
        <w:rPr>
          <w:rFonts w:cs="David" w:hint="cs"/>
          <w:rtl/>
        </w:rPr>
      </w:pPr>
      <w:r w:rsidRPr="0030585B">
        <w:rPr>
          <w:rFonts w:cs="David" w:hint="cs"/>
          <w:rtl/>
        </w:rPr>
        <w:t xml:space="preserve">תודה רבה לחבר הכנסת רותם. חבר הכנסת מולה, בבקשה. </w:t>
      </w:r>
    </w:p>
    <w:p w14:paraId="7966DAA0" w14:textId="77777777" w:rsidR="0030585B" w:rsidRPr="0030585B" w:rsidRDefault="0030585B" w:rsidP="0030585B">
      <w:pPr>
        <w:bidi/>
        <w:jc w:val="both"/>
        <w:rPr>
          <w:rFonts w:cs="David" w:hint="cs"/>
          <w:rtl/>
        </w:rPr>
      </w:pPr>
    </w:p>
    <w:p w14:paraId="79DE310B"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5C0C7C30" w14:textId="77777777" w:rsidR="0030585B" w:rsidRPr="0030585B" w:rsidRDefault="0030585B" w:rsidP="0030585B">
      <w:pPr>
        <w:bidi/>
        <w:jc w:val="both"/>
        <w:rPr>
          <w:rFonts w:cs="David" w:hint="cs"/>
          <w:u w:val="single"/>
          <w:rtl/>
        </w:rPr>
      </w:pPr>
    </w:p>
    <w:p w14:paraId="66052DC1" w14:textId="77777777" w:rsidR="0030585B" w:rsidRPr="0030585B" w:rsidRDefault="0030585B" w:rsidP="0030585B">
      <w:pPr>
        <w:bidi/>
        <w:ind w:firstLine="720"/>
        <w:jc w:val="both"/>
        <w:rPr>
          <w:rFonts w:cs="David" w:hint="cs"/>
          <w:rtl/>
        </w:rPr>
      </w:pPr>
      <w:r w:rsidRPr="0030585B">
        <w:rPr>
          <w:rFonts w:cs="David" w:hint="cs"/>
          <w:rtl/>
        </w:rPr>
        <w:t xml:space="preserve">אדוני היושב-ראש, אני חושב שהצעת החוק הזאת, שדודו רותם רוצה לקדם, היא הצעת חוק חשובה. בדרך כלל אני לא בעד קיצור הליכי חקיקה, אבל אני רוצה להזכיר לחברים שיש לי הצעת חוק דומה. הצעת החוק שלי מונחת בוועדת השרים לענייני חקיקה, היא כבר נדונה פעמיים. יש שם כמה התלבטויות, למשל, במה שקשור לביטול גיור. הממשלה מתלבטת. אני חושב שיש חיוניות  לאי-שלילת גיור והתמודדות עם בעיית הגיור. אם כל טעוני הגיור היו מתגיירים יכול להיות שלא היה צריך את חוק ברית הזוגיות, יכולנו לפתור את הבעיה בצורה הרבה יותר רחבה. מי שבא לכאן מכוח חוק השבות ורוצה להיות שייך לעם היהודי היה יכול, אפשר היה להקל. </w:t>
      </w:r>
    </w:p>
    <w:p w14:paraId="6FB929AA" w14:textId="77777777" w:rsidR="0030585B" w:rsidRPr="0030585B" w:rsidRDefault="0030585B" w:rsidP="0030585B">
      <w:pPr>
        <w:bidi/>
        <w:ind w:firstLine="720"/>
        <w:jc w:val="both"/>
        <w:rPr>
          <w:rFonts w:cs="David" w:hint="cs"/>
          <w:rtl/>
        </w:rPr>
      </w:pPr>
    </w:p>
    <w:p w14:paraId="2D8055D2" w14:textId="77777777" w:rsidR="0030585B" w:rsidRPr="0030585B" w:rsidRDefault="0030585B" w:rsidP="0030585B">
      <w:pPr>
        <w:bidi/>
        <w:ind w:firstLine="720"/>
        <w:jc w:val="both"/>
        <w:rPr>
          <w:rFonts w:cs="David" w:hint="cs"/>
          <w:rtl/>
        </w:rPr>
      </w:pPr>
      <w:r w:rsidRPr="0030585B">
        <w:rPr>
          <w:rFonts w:cs="David" w:hint="cs"/>
          <w:rtl/>
        </w:rPr>
        <w:t xml:space="preserve">לכן הפתרון, גם למחלוקות האחרות הקיימות, הוא דרך הגיור. אני בעד קיצור הליכי החקיקה והעברת הצעת החוק הזו. </w:t>
      </w:r>
    </w:p>
    <w:p w14:paraId="2F6924E5" w14:textId="77777777" w:rsidR="0030585B" w:rsidRPr="0030585B" w:rsidRDefault="0030585B" w:rsidP="0030585B">
      <w:pPr>
        <w:bidi/>
        <w:jc w:val="both"/>
        <w:rPr>
          <w:rFonts w:cs="David" w:hint="cs"/>
          <w:rtl/>
        </w:rPr>
      </w:pPr>
    </w:p>
    <w:p w14:paraId="6FB9233B" w14:textId="77777777" w:rsidR="0030585B" w:rsidRPr="0030585B" w:rsidRDefault="0030585B" w:rsidP="0030585B">
      <w:pPr>
        <w:bidi/>
        <w:jc w:val="both"/>
        <w:rPr>
          <w:rFonts w:cs="David" w:hint="cs"/>
          <w:u w:val="single"/>
          <w:rtl/>
        </w:rPr>
      </w:pPr>
      <w:r w:rsidRPr="0030585B">
        <w:rPr>
          <w:rFonts w:cs="David" w:hint="cs"/>
          <w:u w:val="single"/>
          <w:rtl/>
        </w:rPr>
        <w:t>נסים זאב:</w:t>
      </w:r>
    </w:p>
    <w:p w14:paraId="2C89778F" w14:textId="77777777" w:rsidR="0030585B" w:rsidRPr="0030585B" w:rsidRDefault="0030585B" w:rsidP="0030585B">
      <w:pPr>
        <w:bidi/>
        <w:jc w:val="both"/>
        <w:rPr>
          <w:rFonts w:cs="David" w:hint="cs"/>
          <w:u w:val="single"/>
          <w:rtl/>
        </w:rPr>
      </w:pPr>
    </w:p>
    <w:p w14:paraId="30BC7CCC" w14:textId="77777777" w:rsidR="0030585B" w:rsidRPr="0030585B" w:rsidRDefault="0030585B" w:rsidP="0030585B">
      <w:pPr>
        <w:bidi/>
        <w:ind w:firstLine="720"/>
        <w:jc w:val="both"/>
        <w:rPr>
          <w:rFonts w:cs="David" w:hint="cs"/>
          <w:rtl/>
        </w:rPr>
      </w:pPr>
      <w:r w:rsidRPr="0030585B">
        <w:rPr>
          <w:rFonts w:cs="David" w:hint="cs"/>
          <w:rtl/>
        </w:rPr>
        <w:t xml:space="preserve">אני מוותר על זכות הדיבור. </w:t>
      </w:r>
    </w:p>
    <w:p w14:paraId="4A0C5B67" w14:textId="77777777" w:rsidR="0030585B" w:rsidRPr="0030585B" w:rsidRDefault="0030585B" w:rsidP="0030585B">
      <w:pPr>
        <w:bidi/>
        <w:jc w:val="both"/>
        <w:rPr>
          <w:rFonts w:cs="David" w:hint="cs"/>
          <w:rtl/>
        </w:rPr>
      </w:pPr>
    </w:p>
    <w:p w14:paraId="571B4839"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4CAE8953" w14:textId="77777777" w:rsidR="0030585B" w:rsidRPr="0030585B" w:rsidRDefault="0030585B" w:rsidP="0030585B">
      <w:pPr>
        <w:bidi/>
        <w:jc w:val="both"/>
        <w:rPr>
          <w:rFonts w:cs="David" w:hint="cs"/>
          <w:u w:val="single"/>
          <w:rtl/>
        </w:rPr>
      </w:pPr>
    </w:p>
    <w:p w14:paraId="5ED70E17" w14:textId="77777777" w:rsidR="0030585B" w:rsidRPr="0030585B" w:rsidRDefault="0030585B" w:rsidP="0030585B">
      <w:pPr>
        <w:bidi/>
        <w:ind w:firstLine="720"/>
        <w:jc w:val="both"/>
        <w:rPr>
          <w:rFonts w:cs="David" w:hint="cs"/>
          <w:rtl/>
        </w:rPr>
      </w:pPr>
      <w:r w:rsidRPr="0030585B">
        <w:rPr>
          <w:rFonts w:cs="David" w:hint="cs"/>
          <w:rtl/>
        </w:rPr>
        <w:t xml:space="preserve">תודה. אם אין עוד מישהו מחברי הכנסת שרוצה לדבר אני מביא להצבעה את בקשתו של חבר הכנסת רותם לפטור מחובת הנחה להצעת חוק (פ/1464/18). </w:t>
      </w:r>
    </w:p>
    <w:p w14:paraId="7B44797E" w14:textId="77777777" w:rsidR="0030585B" w:rsidRPr="0030585B" w:rsidRDefault="0030585B" w:rsidP="0030585B">
      <w:pPr>
        <w:bidi/>
        <w:jc w:val="both"/>
        <w:rPr>
          <w:rFonts w:cs="David" w:hint="cs"/>
          <w:rtl/>
        </w:rPr>
      </w:pPr>
    </w:p>
    <w:p w14:paraId="0CF5E19E" w14:textId="77777777" w:rsidR="0030585B" w:rsidRPr="0030585B" w:rsidRDefault="0030585B" w:rsidP="0030585B">
      <w:pPr>
        <w:bidi/>
        <w:jc w:val="center"/>
        <w:rPr>
          <w:rFonts w:cs="David" w:hint="cs"/>
          <w:b/>
          <w:bCs/>
          <w:rtl/>
        </w:rPr>
      </w:pPr>
      <w:r w:rsidRPr="0030585B">
        <w:rPr>
          <w:rFonts w:cs="David" w:hint="cs"/>
          <w:b/>
          <w:bCs/>
          <w:rtl/>
        </w:rPr>
        <w:t>הצבעה</w:t>
      </w:r>
    </w:p>
    <w:p w14:paraId="4FDD3434" w14:textId="77777777" w:rsidR="0030585B" w:rsidRPr="0030585B" w:rsidRDefault="0030585B" w:rsidP="0030585B">
      <w:pPr>
        <w:bidi/>
        <w:jc w:val="center"/>
        <w:rPr>
          <w:rFonts w:cs="David" w:hint="cs"/>
          <w:b/>
          <w:bCs/>
          <w:rtl/>
        </w:rPr>
      </w:pPr>
    </w:p>
    <w:p w14:paraId="74288581" w14:textId="77777777" w:rsidR="0030585B" w:rsidRPr="0030585B" w:rsidRDefault="0030585B" w:rsidP="0030585B">
      <w:pPr>
        <w:bidi/>
        <w:jc w:val="center"/>
        <w:rPr>
          <w:rFonts w:cs="David" w:hint="cs"/>
          <w:b/>
          <w:bCs/>
          <w:rtl/>
        </w:rPr>
      </w:pPr>
      <w:r w:rsidRPr="0030585B">
        <w:rPr>
          <w:rFonts w:cs="David" w:hint="cs"/>
          <w:b/>
          <w:bCs/>
          <w:rtl/>
        </w:rPr>
        <w:t xml:space="preserve">בעד הבקשה לפטור </w:t>
      </w:r>
      <w:r w:rsidRPr="0030585B">
        <w:rPr>
          <w:rFonts w:cs="David"/>
          <w:b/>
          <w:bCs/>
          <w:rtl/>
        </w:rPr>
        <w:t>–</w:t>
      </w:r>
      <w:r w:rsidRPr="0030585B">
        <w:rPr>
          <w:rFonts w:cs="David" w:hint="cs"/>
          <w:b/>
          <w:bCs/>
          <w:rtl/>
        </w:rPr>
        <w:t xml:space="preserve"> 10</w:t>
      </w:r>
    </w:p>
    <w:p w14:paraId="5196A52A" w14:textId="77777777" w:rsidR="0030585B" w:rsidRPr="0030585B" w:rsidRDefault="0030585B" w:rsidP="0030585B">
      <w:pPr>
        <w:bidi/>
        <w:jc w:val="center"/>
        <w:rPr>
          <w:rFonts w:cs="David" w:hint="cs"/>
          <w:b/>
          <w:bCs/>
          <w:rtl/>
        </w:rPr>
      </w:pPr>
      <w:r w:rsidRPr="0030585B">
        <w:rPr>
          <w:rFonts w:cs="David" w:hint="cs"/>
          <w:b/>
          <w:bCs/>
          <w:rtl/>
        </w:rPr>
        <w:t xml:space="preserve">נגד </w:t>
      </w:r>
      <w:r w:rsidRPr="0030585B">
        <w:rPr>
          <w:rFonts w:cs="David"/>
          <w:b/>
          <w:bCs/>
          <w:rtl/>
        </w:rPr>
        <w:t>–</w:t>
      </w:r>
      <w:r w:rsidRPr="0030585B">
        <w:rPr>
          <w:rFonts w:cs="David" w:hint="cs"/>
          <w:b/>
          <w:bCs/>
          <w:rtl/>
        </w:rPr>
        <w:t xml:space="preserve"> אין</w:t>
      </w:r>
    </w:p>
    <w:p w14:paraId="1B4B2D7A" w14:textId="77777777" w:rsidR="0030585B" w:rsidRPr="0030585B" w:rsidRDefault="0030585B" w:rsidP="0030585B">
      <w:pPr>
        <w:bidi/>
        <w:jc w:val="center"/>
        <w:rPr>
          <w:rFonts w:cs="David" w:hint="cs"/>
          <w:b/>
          <w:bCs/>
          <w:rtl/>
        </w:rPr>
      </w:pPr>
      <w:r w:rsidRPr="0030585B">
        <w:rPr>
          <w:rFonts w:cs="David" w:hint="cs"/>
          <w:b/>
          <w:bCs/>
          <w:rtl/>
        </w:rPr>
        <w:t xml:space="preserve">נמנעים </w:t>
      </w:r>
      <w:r w:rsidRPr="0030585B">
        <w:rPr>
          <w:rFonts w:cs="David"/>
          <w:b/>
          <w:bCs/>
          <w:rtl/>
        </w:rPr>
        <w:t>–</w:t>
      </w:r>
      <w:r w:rsidRPr="0030585B">
        <w:rPr>
          <w:rFonts w:cs="David" w:hint="cs"/>
          <w:b/>
          <w:bCs/>
          <w:rtl/>
        </w:rPr>
        <w:t xml:space="preserve"> 1</w:t>
      </w:r>
    </w:p>
    <w:p w14:paraId="2E1C6668" w14:textId="77777777" w:rsidR="0030585B" w:rsidRPr="0030585B" w:rsidRDefault="0030585B" w:rsidP="0030585B">
      <w:pPr>
        <w:bidi/>
        <w:jc w:val="center"/>
        <w:rPr>
          <w:rFonts w:cs="David" w:hint="cs"/>
          <w:b/>
          <w:bCs/>
          <w:rtl/>
        </w:rPr>
      </w:pPr>
      <w:r w:rsidRPr="0030585B">
        <w:rPr>
          <w:rFonts w:cs="David" w:hint="cs"/>
          <w:b/>
          <w:bCs/>
          <w:rtl/>
        </w:rPr>
        <w:t>הבקשה אושרה.</w:t>
      </w:r>
    </w:p>
    <w:p w14:paraId="12916965" w14:textId="77777777" w:rsidR="0030585B" w:rsidRPr="0030585B" w:rsidRDefault="0030585B" w:rsidP="0030585B">
      <w:pPr>
        <w:bidi/>
        <w:jc w:val="both"/>
        <w:rPr>
          <w:rFonts w:cs="David" w:hint="cs"/>
          <w:rtl/>
        </w:rPr>
      </w:pPr>
    </w:p>
    <w:p w14:paraId="6F84F159"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5A2BE33C" w14:textId="77777777" w:rsidR="0030585B" w:rsidRPr="0030585B" w:rsidRDefault="0030585B" w:rsidP="0030585B">
      <w:pPr>
        <w:bidi/>
        <w:jc w:val="both"/>
        <w:rPr>
          <w:rFonts w:cs="David" w:hint="cs"/>
          <w:u w:val="single"/>
          <w:rtl/>
        </w:rPr>
      </w:pPr>
    </w:p>
    <w:p w14:paraId="60B95108" w14:textId="77777777" w:rsidR="0030585B" w:rsidRPr="0030585B" w:rsidRDefault="0030585B" w:rsidP="0030585B">
      <w:pPr>
        <w:bidi/>
        <w:jc w:val="both"/>
        <w:rPr>
          <w:rFonts w:cs="David" w:hint="cs"/>
          <w:rtl/>
        </w:rPr>
      </w:pPr>
      <w:r w:rsidRPr="0030585B">
        <w:rPr>
          <w:rFonts w:cs="David" w:hint="cs"/>
          <w:rtl/>
        </w:rPr>
        <w:tab/>
        <w:t xml:space="preserve">תודה רבה, בקשתו של חבר הכנסת רותם אושרה. </w:t>
      </w:r>
    </w:p>
    <w:p w14:paraId="406690C0" w14:textId="77777777" w:rsidR="0030585B" w:rsidRPr="0030585B" w:rsidRDefault="0030585B" w:rsidP="0030585B">
      <w:pPr>
        <w:bidi/>
        <w:jc w:val="both"/>
        <w:rPr>
          <w:rFonts w:cs="David" w:hint="cs"/>
          <w:rtl/>
        </w:rPr>
      </w:pPr>
    </w:p>
    <w:p w14:paraId="39CBDE5B" w14:textId="77777777" w:rsidR="0030585B" w:rsidRPr="0030585B" w:rsidRDefault="0030585B" w:rsidP="0030585B">
      <w:pPr>
        <w:bidi/>
        <w:rPr>
          <w:rFonts w:cs="David" w:hint="cs"/>
          <w:u w:val="single"/>
          <w:rtl/>
        </w:rPr>
      </w:pPr>
    </w:p>
    <w:p w14:paraId="5D1E2345" w14:textId="77777777" w:rsidR="0030585B" w:rsidRPr="0030585B" w:rsidRDefault="0030585B" w:rsidP="0030585B">
      <w:pPr>
        <w:bidi/>
        <w:jc w:val="both"/>
        <w:rPr>
          <w:rFonts w:cs="David" w:hint="cs"/>
          <w:rtl/>
        </w:rPr>
      </w:pPr>
      <w:r w:rsidRPr="0030585B">
        <w:rPr>
          <w:rFonts w:cs="David" w:hint="cs"/>
          <w:rtl/>
        </w:rPr>
        <w:tab/>
        <w:t xml:space="preserve">הנושא השני על סדר-היום, והוא הנושא המרכזי שלמענו התכנסנו, זה דיון בהמלצות הוועדה הציבורית לקביעת שכר ותשלומים אחרים לחברי הכנסת, בראשות פרופסור ראובן </w:t>
      </w:r>
      <w:proofErr w:type="spellStart"/>
      <w:r w:rsidRPr="0030585B">
        <w:rPr>
          <w:rFonts w:cs="David" w:hint="cs"/>
          <w:rtl/>
        </w:rPr>
        <w:t>גרונאו</w:t>
      </w:r>
      <w:proofErr w:type="spellEnd"/>
      <w:r w:rsidRPr="0030585B">
        <w:rPr>
          <w:rFonts w:cs="David" w:hint="cs"/>
          <w:rtl/>
        </w:rPr>
        <w:t xml:space="preserve">. אני מפנה את תשומת ליבם של חברי הכנסת שבעניין עוזר </w:t>
      </w:r>
      <w:proofErr w:type="spellStart"/>
      <w:r w:rsidRPr="0030585B">
        <w:rPr>
          <w:rFonts w:cs="David" w:hint="cs"/>
          <w:rtl/>
        </w:rPr>
        <w:t>פרלמנטרי</w:t>
      </w:r>
      <w:proofErr w:type="spellEnd"/>
      <w:r w:rsidRPr="0030585B">
        <w:rPr>
          <w:rFonts w:cs="David" w:hint="cs"/>
          <w:rtl/>
        </w:rPr>
        <w:t xml:space="preserve"> נוסף ליושבי-ראש הוועדות התקבלו שתי החלטות. זה אמנם מופיע כנושא אחד על סדר-היום, אבל למעשה מדובר בהחלטה כללית לגבי ראשי הוועדות הקבועות, ולאחר מכן החלטה נוספת בעניין של ועדת הכספים, שהתקבלה וגם היא הונחה על שולחנה של הכנסת. </w:t>
      </w:r>
    </w:p>
    <w:p w14:paraId="683C0294" w14:textId="77777777" w:rsidR="0030585B" w:rsidRPr="0030585B" w:rsidRDefault="0030585B" w:rsidP="0030585B">
      <w:pPr>
        <w:bidi/>
        <w:jc w:val="both"/>
        <w:rPr>
          <w:rFonts w:cs="David" w:hint="cs"/>
          <w:rtl/>
        </w:rPr>
      </w:pPr>
    </w:p>
    <w:p w14:paraId="613BD2E9"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4F172B1B" w14:textId="77777777" w:rsidR="0030585B" w:rsidRPr="0030585B" w:rsidRDefault="0030585B" w:rsidP="0030585B">
      <w:pPr>
        <w:bidi/>
        <w:jc w:val="both"/>
        <w:rPr>
          <w:rFonts w:cs="David" w:hint="cs"/>
          <w:u w:val="single"/>
          <w:rtl/>
        </w:rPr>
      </w:pPr>
    </w:p>
    <w:p w14:paraId="46DD8B51" w14:textId="77777777" w:rsidR="0030585B" w:rsidRPr="0030585B" w:rsidRDefault="0030585B" w:rsidP="0030585B">
      <w:pPr>
        <w:bidi/>
        <w:ind w:firstLine="720"/>
        <w:jc w:val="both"/>
        <w:rPr>
          <w:rFonts w:cs="David" w:hint="cs"/>
          <w:rtl/>
        </w:rPr>
      </w:pPr>
      <w:r w:rsidRPr="0030585B">
        <w:rPr>
          <w:rFonts w:cs="David" w:hint="cs"/>
          <w:rtl/>
        </w:rPr>
        <w:t xml:space="preserve">אנחנו מבקשים רביזיה על החלטת החוק הזו? אנחנו גם שותפים בקואליציה. </w:t>
      </w:r>
    </w:p>
    <w:p w14:paraId="3C367A78" w14:textId="77777777" w:rsidR="0030585B" w:rsidRPr="0030585B" w:rsidRDefault="0030585B" w:rsidP="0030585B">
      <w:pPr>
        <w:bidi/>
        <w:jc w:val="both"/>
        <w:rPr>
          <w:rFonts w:cs="David" w:hint="cs"/>
          <w:rtl/>
        </w:rPr>
      </w:pPr>
    </w:p>
    <w:p w14:paraId="1105117B" w14:textId="77777777" w:rsidR="0030585B" w:rsidRPr="0030585B" w:rsidRDefault="0030585B" w:rsidP="0030585B">
      <w:pPr>
        <w:bidi/>
        <w:jc w:val="both"/>
        <w:rPr>
          <w:rFonts w:cs="David" w:hint="cs"/>
          <w:u w:val="single"/>
          <w:rtl/>
        </w:rPr>
      </w:pPr>
      <w:r w:rsidRPr="0030585B">
        <w:rPr>
          <w:rFonts w:cs="David" w:hint="cs"/>
          <w:u w:val="single"/>
          <w:rtl/>
        </w:rPr>
        <w:t>ראובן ריבלין:</w:t>
      </w:r>
    </w:p>
    <w:p w14:paraId="0A7C64E4" w14:textId="77777777" w:rsidR="0030585B" w:rsidRPr="0030585B" w:rsidRDefault="0030585B" w:rsidP="0030585B">
      <w:pPr>
        <w:bidi/>
        <w:jc w:val="both"/>
        <w:rPr>
          <w:rFonts w:cs="David" w:hint="cs"/>
          <w:u w:val="single"/>
          <w:rtl/>
        </w:rPr>
      </w:pPr>
    </w:p>
    <w:p w14:paraId="6137440F" w14:textId="77777777" w:rsidR="0030585B" w:rsidRPr="0030585B" w:rsidRDefault="0030585B" w:rsidP="0030585B">
      <w:pPr>
        <w:bidi/>
        <w:ind w:firstLine="720"/>
        <w:jc w:val="both"/>
        <w:rPr>
          <w:rFonts w:cs="David" w:hint="cs"/>
          <w:rtl/>
        </w:rPr>
      </w:pPr>
      <w:r w:rsidRPr="0030585B">
        <w:rPr>
          <w:rFonts w:cs="David" w:hint="cs"/>
          <w:rtl/>
        </w:rPr>
        <w:t xml:space="preserve">עוד לא התקבלה החלטה. </w:t>
      </w:r>
    </w:p>
    <w:p w14:paraId="203AED5C" w14:textId="77777777" w:rsidR="0030585B" w:rsidRPr="0030585B" w:rsidRDefault="0030585B" w:rsidP="0030585B">
      <w:pPr>
        <w:bidi/>
        <w:jc w:val="both"/>
        <w:rPr>
          <w:rFonts w:cs="David" w:hint="cs"/>
          <w:rtl/>
        </w:rPr>
      </w:pPr>
    </w:p>
    <w:p w14:paraId="0FB0AA35"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077E672F" w14:textId="77777777" w:rsidR="0030585B" w:rsidRPr="0030585B" w:rsidRDefault="0030585B" w:rsidP="0030585B">
      <w:pPr>
        <w:bidi/>
        <w:jc w:val="both"/>
        <w:rPr>
          <w:rFonts w:cs="David" w:hint="cs"/>
          <w:u w:val="single"/>
          <w:rtl/>
        </w:rPr>
      </w:pPr>
    </w:p>
    <w:p w14:paraId="174924D5" w14:textId="77777777" w:rsidR="0030585B" w:rsidRPr="0030585B" w:rsidRDefault="0030585B" w:rsidP="0030585B">
      <w:pPr>
        <w:bidi/>
        <w:ind w:firstLine="720"/>
        <w:jc w:val="both"/>
        <w:rPr>
          <w:rFonts w:cs="David" w:hint="cs"/>
          <w:rtl/>
        </w:rPr>
      </w:pPr>
      <w:r w:rsidRPr="0030585B">
        <w:rPr>
          <w:rFonts w:cs="David" w:hint="cs"/>
          <w:rtl/>
        </w:rPr>
        <w:t xml:space="preserve">אתה יודע מה? תעשו מה שאתם רוצים. </w:t>
      </w:r>
    </w:p>
    <w:p w14:paraId="6C16C00A" w14:textId="77777777" w:rsidR="0030585B" w:rsidRPr="0030585B" w:rsidRDefault="0030585B" w:rsidP="0030585B">
      <w:pPr>
        <w:bidi/>
        <w:ind w:firstLine="720"/>
        <w:jc w:val="both"/>
        <w:rPr>
          <w:rFonts w:cs="David" w:hint="cs"/>
          <w:rtl/>
        </w:rPr>
      </w:pPr>
    </w:p>
    <w:p w14:paraId="3FD23678" w14:textId="77777777" w:rsidR="0030585B" w:rsidRPr="0030585B" w:rsidRDefault="0030585B" w:rsidP="0030585B">
      <w:pPr>
        <w:bidi/>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7E8076BA" w14:textId="77777777" w:rsidR="0030585B" w:rsidRPr="0030585B" w:rsidRDefault="0030585B" w:rsidP="0030585B">
      <w:pPr>
        <w:bidi/>
        <w:ind w:firstLine="720"/>
        <w:jc w:val="both"/>
        <w:rPr>
          <w:rFonts w:cs="David" w:hint="cs"/>
          <w:rtl/>
        </w:rPr>
      </w:pPr>
    </w:p>
    <w:p w14:paraId="2157B54F" w14:textId="77777777" w:rsidR="0030585B" w:rsidRPr="0030585B" w:rsidRDefault="0030585B" w:rsidP="0030585B">
      <w:pPr>
        <w:bidi/>
        <w:ind w:firstLine="720"/>
        <w:jc w:val="both"/>
        <w:rPr>
          <w:rFonts w:cs="David" w:hint="cs"/>
          <w:rtl/>
        </w:rPr>
      </w:pPr>
      <w:r w:rsidRPr="0030585B">
        <w:rPr>
          <w:rFonts w:cs="David" w:hint="cs"/>
          <w:rtl/>
        </w:rPr>
        <w:t>אז יש בקשת רביזיה?</w:t>
      </w:r>
    </w:p>
    <w:p w14:paraId="3CD3555E" w14:textId="77777777" w:rsidR="0030585B" w:rsidRPr="0030585B" w:rsidRDefault="0030585B" w:rsidP="0030585B">
      <w:pPr>
        <w:bidi/>
        <w:ind w:firstLine="720"/>
        <w:jc w:val="both"/>
        <w:rPr>
          <w:rFonts w:cs="David" w:hint="cs"/>
          <w:rtl/>
        </w:rPr>
      </w:pPr>
    </w:p>
    <w:p w14:paraId="127EBD6F" w14:textId="77777777" w:rsidR="0030585B" w:rsidRPr="0030585B" w:rsidRDefault="0030585B" w:rsidP="0030585B">
      <w:pPr>
        <w:bidi/>
        <w:rPr>
          <w:rFonts w:cs="David" w:hint="cs"/>
          <w:rtl/>
        </w:rPr>
      </w:pPr>
      <w:r w:rsidRPr="0030585B">
        <w:rPr>
          <w:rFonts w:cs="David" w:hint="cs"/>
          <w:u w:val="single"/>
          <w:rtl/>
        </w:rPr>
        <w:t>משה גפני:</w:t>
      </w:r>
    </w:p>
    <w:p w14:paraId="23360D57" w14:textId="77777777" w:rsidR="0030585B" w:rsidRPr="0030585B" w:rsidRDefault="0030585B" w:rsidP="0030585B">
      <w:pPr>
        <w:bidi/>
        <w:rPr>
          <w:rFonts w:cs="David" w:hint="cs"/>
          <w:rtl/>
        </w:rPr>
      </w:pPr>
    </w:p>
    <w:p w14:paraId="6BAA770E" w14:textId="77777777" w:rsidR="0030585B" w:rsidRPr="0030585B" w:rsidRDefault="0030585B" w:rsidP="0030585B">
      <w:pPr>
        <w:bidi/>
        <w:ind w:firstLine="720"/>
        <w:jc w:val="both"/>
        <w:rPr>
          <w:rFonts w:cs="David" w:hint="cs"/>
          <w:rtl/>
        </w:rPr>
      </w:pPr>
      <w:r w:rsidRPr="0030585B">
        <w:rPr>
          <w:rFonts w:cs="David" w:hint="cs"/>
          <w:rtl/>
        </w:rPr>
        <w:t>יש בקשת רביזיה. אני לא מבקש רביזיה, תעשה מה שאתה רוצה.</w:t>
      </w:r>
    </w:p>
    <w:p w14:paraId="05A633A0" w14:textId="77777777" w:rsidR="0030585B" w:rsidRPr="0030585B" w:rsidRDefault="0030585B" w:rsidP="0030585B">
      <w:pPr>
        <w:bidi/>
        <w:jc w:val="both"/>
        <w:rPr>
          <w:rFonts w:cs="David" w:hint="cs"/>
          <w:rtl/>
        </w:rPr>
      </w:pPr>
    </w:p>
    <w:p w14:paraId="54172504" w14:textId="77777777" w:rsidR="0030585B" w:rsidRPr="0030585B" w:rsidRDefault="0030585B" w:rsidP="0030585B">
      <w:pPr>
        <w:bidi/>
        <w:jc w:val="both"/>
        <w:rPr>
          <w:rFonts w:cs="David" w:hint="cs"/>
          <w:u w:val="single"/>
          <w:rtl/>
        </w:rPr>
      </w:pPr>
      <w:r w:rsidRPr="0030585B">
        <w:rPr>
          <w:rFonts w:cs="David" w:hint="cs"/>
          <w:u w:val="single"/>
          <w:rtl/>
        </w:rPr>
        <w:t>דוד רותם:</w:t>
      </w:r>
    </w:p>
    <w:p w14:paraId="16F3E485" w14:textId="77777777" w:rsidR="0030585B" w:rsidRPr="0030585B" w:rsidRDefault="0030585B" w:rsidP="0030585B">
      <w:pPr>
        <w:bidi/>
        <w:jc w:val="both"/>
        <w:rPr>
          <w:rFonts w:cs="David" w:hint="cs"/>
          <w:u w:val="single"/>
          <w:rtl/>
        </w:rPr>
      </w:pPr>
    </w:p>
    <w:p w14:paraId="25928288" w14:textId="77777777" w:rsidR="0030585B" w:rsidRPr="0030585B" w:rsidRDefault="0030585B" w:rsidP="0030585B">
      <w:pPr>
        <w:bidi/>
        <w:ind w:firstLine="720"/>
        <w:jc w:val="both"/>
        <w:rPr>
          <w:rFonts w:cs="David" w:hint="cs"/>
          <w:rtl/>
        </w:rPr>
      </w:pPr>
      <w:r w:rsidRPr="0030585B">
        <w:rPr>
          <w:rFonts w:cs="David" w:hint="cs"/>
          <w:rtl/>
        </w:rPr>
        <w:t xml:space="preserve">שמענו אותך. אתה חתום על זה בהסכם קואליציוני. </w:t>
      </w:r>
    </w:p>
    <w:p w14:paraId="00A66870" w14:textId="77777777" w:rsidR="0030585B" w:rsidRPr="0030585B" w:rsidRDefault="0030585B" w:rsidP="0030585B">
      <w:pPr>
        <w:bidi/>
        <w:jc w:val="both"/>
        <w:rPr>
          <w:rFonts w:cs="David" w:hint="cs"/>
          <w:rtl/>
        </w:rPr>
      </w:pPr>
    </w:p>
    <w:p w14:paraId="0B0139AD" w14:textId="77777777" w:rsidR="0030585B" w:rsidRPr="0030585B" w:rsidRDefault="0030585B" w:rsidP="0030585B">
      <w:pPr>
        <w:bidi/>
        <w:rPr>
          <w:rFonts w:cs="David" w:hint="cs"/>
          <w:rtl/>
        </w:rPr>
      </w:pPr>
      <w:r w:rsidRPr="0030585B">
        <w:rPr>
          <w:rFonts w:cs="David" w:hint="cs"/>
          <w:u w:val="single"/>
          <w:rtl/>
        </w:rPr>
        <w:t>משה גפני:</w:t>
      </w:r>
    </w:p>
    <w:p w14:paraId="490E6309" w14:textId="77777777" w:rsidR="0030585B" w:rsidRPr="0030585B" w:rsidRDefault="0030585B" w:rsidP="0030585B">
      <w:pPr>
        <w:bidi/>
        <w:rPr>
          <w:rFonts w:cs="David" w:hint="cs"/>
          <w:rtl/>
        </w:rPr>
      </w:pPr>
    </w:p>
    <w:p w14:paraId="47FA36A9" w14:textId="77777777" w:rsidR="0030585B" w:rsidRPr="0030585B" w:rsidRDefault="0030585B" w:rsidP="0030585B">
      <w:pPr>
        <w:bidi/>
        <w:jc w:val="both"/>
        <w:rPr>
          <w:rFonts w:cs="David" w:hint="cs"/>
          <w:rtl/>
        </w:rPr>
      </w:pPr>
      <w:r w:rsidRPr="0030585B">
        <w:rPr>
          <w:rFonts w:cs="David" w:hint="cs"/>
          <w:rtl/>
        </w:rPr>
        <w:tab/>
        <w:t xml:space="preserve"> אתי צריך לדבר. </w:t>
      </w:r>
    </w:p>
    <w:p w14:paraId="650FC038" w14:textId="77777777" w:rsidR="0030585B" w:rsidRPr="0030585B" w:rsidRDefault="0030585B" w:rsidP="0030585B">
      <w:pPr>
        <w:bidi/>
        <w:jc w:val="both"/>
        <w:rPr>
          <w:rFonts w:cs="David" w:hint="cs"/>
          <w:rtl/>
        </w:rPr>
      </w:pPr>
    </w:p>
    <w:p w14:paraId="284E017B" w14:textId="77777777" w:rsidR="0030585B" w:rsidRPr="0030585B" w:rsidRDefault="0030585B" w:rsidP="0030585B">
      <w:pPr>
        <w:bidi/>
        <w:jc w:val="both"/>
        <w:rPr>
          <w:rFonts w:cs="David" w:hint="cs"/>
          <w:u w:val="single"/>
          <w:rtl/>
        </w:rPr>
      </w:pPr>
      <w:r w:rsidRPr="0030585B">
        <w:rPr>
          <w:rFonts w:cs="David" w:hint="cs"/>
          <w:u w:val="single"/>
          <w:rtl/>
        </w:rPr>
        <w:t>אילן גילאון:</w:t>
      </w:r>
    </w:p>
    <w:p w14:paraId="539B9D0E" w14:textId="77777777" w:rsidR="0030585B" w:rsidRPr="0030585B" w:rsidRDefault="0030585B" w:rsidP="0030585B">
      <w:pPr>
        <w:bidi/>
        <w:jc w:val="both"/>
        <w:rPr>
          <w:rFonts w:cs="David" w:hint="cs"/>
          <w:u w:val="single"/>
          <w:rtl/>
        </w:rPr>
      </w:pPr>
    </w:p>
    <w:p w14:paraId="13E505F8" w14:textId="77777777" w:rsidR="0030585B" w:rsidRPr="0030585B" w:rsidRDefault="0030585B" w:rsidP="0030585B">
      <w:pPr>
        <w:bidi/>
        <w:ind w:firstLine="720"/>
        <w:jc w:val="both"/>
        <w:rPr>
          <w:rFonts w:cs="David" w:hint="cs"/>
          <w:rtl/>
        </w:rPr>
      </w:pPr>
      <w:r w:rsidRPr="0030585B">
        <w:rPr>
          <w:rFonts w:cs="David" w:hint="cs"/>
          <w:rtl/>
        </w:rPr>
        <w:t>למה אני צריך לסבול מזה?</w:t>
      </w:r>
    </w:p>
    <w:p w14:paraId="5422B370" w14:textId="77777777" w:rsidR="0030585B" w:rsidRPr="0030585B" w:rsidRDefault="0030585B" w:rsidP="0030585B">
      <w:pPr>
        <w:bidi/>
        <w:jc w:val="both"/>
        <w:rPr>
          <w:rFonts w:cs="David" w:hint="cs"/>
          <w:rtl/>
        </w:rPr>
      </w:pPr>
    </w:p>
    <w:p w14:paraId="524AC04E"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18C04A67" w14:textId="77777777" w:rsidR="0030585B" w:rsidRPr="0030585B" w:rsidRDefault="0030585B" w:rsidP="0030585B">
      <w:pPr>
        <w:bidi/>
        <w:jc w:val="both"/>
        <w:rPr>
          <w:rFonts w:cs="David" w:hint="cs"/>
          <w:u w:val="single"/>
          <w:rtl/>
        </w:rPr>
      </w:pPr>
    </w:p>
    <w:p w14:paraId="23F311A2" w14:textId="77777777" w:rsidR="0030585B" w:rsidRPr="0030585B" w:rsidRDefault="0030585B" w:rsidP="0030585B">
      <w:pPr>
        <w:bidi/>
        <w:ind w:firstLine="720"/>
        <w:jc w:val="both"/>
        <w:rPr>
          <w:rFonts w:cs="David" w:hint="cs"/>
          <w:rtl/>
        </w:rPr>
      </w:pPr>
      <w:r w:rsidRPr="0030585B">
        <w:rPr>
          <w:rFonts w:cs="David" w:hint="cs"/>
          <w:rtl/>
        </w:rPr>
        <w:t xml:space="preserve">בגלל שאתה שותף פה לבניין הזה. </w:t>
      </w:r>
    </w:p>
    <w:p w14:paraId="3EF840E1" w14:textId="77777777" w:rsidR="0030585B" w:rsidRPr="0030585B" w:rsidRDefault="0030585B" w:rsidP="0030585B">
      <w:pPr>
        <w:bidi/>
        <w:ind w:firstLine="720"/>
        <w:jc w:val="both"/>
        <w:rPr>
          <w:rFonts w:cs="David" w:hint="cs"/>
          <w:rtl/>
        </w:rPr>
      </w:pPr>
    </w:p>
    <w:p w14:paraId="54DDC716" w14:textId="77777777" w:rsidR="0030585B" w:rsidRPr="0030585B" w:rsidRDefault="0030585B" w:rsidP="0030585B">
      <w:pPr>
        <w:bidi/>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5B2B7E8B" w14:textId="77777777" w:rsidR="0030585B" w:rsidRPr="0030585B" w:rsidRDefault="0030585B" w:rsidP="0030585B">
      <w:pPr>
        <w:bidi/>
        <w:ind w:firstLine="720"/>
        <w:jc w:val="both"/>
        <w:rPr>
          <w:rFonts w:cs="David" w:hint="cs"/>
          <w:rtl/>
        </w:rPr>
      </w:pPr>
    </w:p>
    <w:p w14:paraId="2EA27563" w14:textId="77777777" w:rsidR="0030585B" w:rsidRPr="0030585B" w:rsidRDefault="0030585B" w:rsidP="0030585B">
      <w:pPr>
        <w:bidi/>
        <w:ind w:firstLine="720"/>
        <w:jc w:val="both"/>
        <w:rPr>
          <w:rFonts w:cs="David" w:hint="cs"/>
          <w:rtl/>
        </w:rPr>
      </w:pPr>
      <w:r w:rsidRPr="0030585B">
        <w:rPr>
          <w:rFonts w:cs="David" w:hint="cs"/>
          <w:rtl/>
        </w:rPr>
        <w:t>חבר הכנסת גפני, אתה רוצה רביזיה או לא?</w:t>
      </w:r>
    </w:p>
    <w:p w14:paraId="297E171B" w14:textId="77777777" w:rsidR="0030585B" w:rsidRPr="0030585B" w:rsidRDefault="0030585B" w:rsidP="0030585B">
      <w:pPr>
        <w:bidi/>
        <w:ind w:firstLine="720"/>
        <w:jc w:val="both"/>
        <w:rPr>
          <w:rFonts w:cs="David" w:hint="cs"/>
          <w:rtl/>
        </w:rPr>
      </w:pPr>
    </w:p>
    <w:p w14:paraId="65492CDD" w14:textId="77777777" w:rsidR="0030585B" w:rsidRPr="0030585B" w:rsidRDefault="0030585B" w:rsidP="0030585B">
      <w:pPr>
        <w:bidi/>
        <w:rPr>
          <w:rFonts w:cs="David" w:hint="cs"/>
          <w:rtl/>
        </w:rPr>
      </w:pPr>
      <w:r w:rsidRPr="0030585B">
        <w:rPr>
          <w:rFonts w:cs="David" w:hint="cs"/>
          <w:u w:val="single"/>
          <w:rtl/>
        </w:rPr>
        <w:t>משה גפני:</w:t>
      </w:r>
    </w:p>
    <w:p w14:paraId="434B141E" w14:textId="77777777" w:rsidR="0030585B" w:rsidRPr="0030585B" w:rsidRDefault="0030585B" w:rsidP="0030585B">
      <w:pPr>
        <w:bidi/>
        <w:rPr>
          <w:rFonts w:cs="David" w:hint="cs"/>
          <w:rtl/>
        </w:rPr>
      </w:pPr>
    </w:p>
    <w:p w14:paraId="324FAA13" w14:textId="77777777" w:rsidR="0030585B" w:rsidRPr="0030585B" w:rsidRDefault="0030585B" w:rsidP="0030585B">
      <w:pPr>
        <w:bidi/>
        <w:ind w:firstLine="720"/>
        <w:jc w:val="both"/>
        <w:rPr>
          <w:rFonts w:cs="David" w:hint="cs"/>
          <w:rtl/>
        </w:rPr>
      </w:pPr>
      <w:r w:rsidRPr="0030585B">
        <w:rPr>
          <w:rFonts w:cs="David" w:hint="cs"/>
          <w:rtl/>
        </w:rPr>
        <w:t xml:space="preserve">אין בעיה, תעשו מה שאתם רוצים. אני רוצה להזכיר - יהדות התורה הוא שותפה לקואליציה. אין לנו שר בממשלה, אין לנו חבר בוועדת השרים לחקיקה ומותר, לפני שאתה מביא את זה לפה להליך מהיר לדבר. אמנם זו מפלגה זניחה של חמישה חברים, אבל כדאי לדבר אתה. תאמין לי שצרות אנחנו יודעים - - - </w:t>
      </w:r>
    </w:p>
    <w:p w14:paraId="353C7950" w14:textId="77777777" w:rsidR="0030585B" w:rsidRPr="0030585B" w:rsidRDefault="0030585B" w:rsidP="0030585B">
      <w:pPr>
        <w:bidi/>
        <w:jc w:val="both"/>
        <w:rPr>
          <w:rFonts w:cs="David" w:hint="cs"/>
          <w:rtl/>
        </w:rPr>
      </w:pPr>
    </w:p>
    <w:p w14:paraId="6C06C6CE" w14:textId="77777777" w:rsidR="0030585B" w:rsidRPr="0030585B" w:rsidRDefault="0030585B" w:rsidP="0030585B">
      <w:pPr>
        <w:bidi/>
        <w:jc w:val="both"/>
        <w:rPr>
          <w:rFonts w:cs="David" w:hint="cs"/>
          <w:u w:val="single"/>
          <w:rtl/>
        </w:rPr>
      </w:pPr>
      <w:r w:rsidRPr="0030585B">
        <w:rPr>
          <w:rFonts w:cs="David" w:hint="cs"/>
          <w:u w:val="single"/>
          <w:rtl/>
        </w:rPr>
        <w:t>אחמד טיבי:</w:t>
      </w:r>
    </w:p>
    <w:p w14:paraId="5B05B762" w14:textId="77777777" w:rsidR="0030585B" w:rsidRPr="0030585B" w:rsidRDefault="0030585B" w:rsidP="0030585B">
      <w:pPr>
        <w:bidi/>
        <w:jc w:val="both"/>
        <w:rPr>
          <w:rFonts w:cs="David" w:hint="cs"/>
          <w:u w:val="single"/>
          <w:rtl/>
        </w:rPr>
      </w:pPr>
    </w:p>
    <w:p w14:paraId="05590FD5" w14:textId="77777777" w:rsidR="0030585B" w:rsidRPr="0030585B" w:rsidRDefault="0030585B" w:rsidP="0030585B">
      <w:pPr>
        <w:bidi/>
        <w:ind w:firstLine="720"/>
        <w:jc w:val="both"/>
        <w:rPr>
          <w:rFonts w:cs="David" w:hint="cs"/>
          <w:rtl/>
        </w:rPr>
      </w:pPr>
      <w:r w:rsidRPr="0030585B">
        <w:rPr>
          <w:rFonts w:cs="David" w:hint="cs"/>
          <w:rtl/>
        </w:rPr>
        <w:t>מה, לא התייעצו אתכם?</w:t>
      </w:r>
    </w:p>
    <w:p w14:paraId="44C12111" w14:textId="77777777" w:rsidR="0030585B" w:rsidRPr="0030585B" w:rsidRDefault="0030585B" w:rsidP="0030585B">
      <w:pPr>
        <w:bidi/>
        <w:jc w:val="both"/>
        <w:rPr>
          <w:rFonts w:cs="David" w:hint="cs"/>
          <w:rtl/>
        </w:rPr>
      </w:pPr>
    </w:p>
    <w:p w14:paraId="401E55FA" w14:textId="77777777" w:rsidR="0030585B" w:rsidRPr="0030585B" w:rsidRDefault="0030585B" w:rsidP="0030585B">
      <w:pPr>
        <w:bidi/>
        <w:rPr>
          <w:rFonts w:cs="David" w:hint="cs"/>
          <w:rtl/>
        </w:rPr>
      </w:pPr>
      <w:r w:rsidRPr="0030585B">
        <w:rPr>
          <w:rFonts w:cs="David" w:hint="cs"/>
          <w:u w:val="single"/>
          <w:rtl/>
        </w:rPr>
        <w:t>משה גפני:</w:t>
      </w:r>
    </w:p>
    <w:p w14:paraId="66D538A0" w14:textId="77777777" w:rsidR="0030585B" w:rsidRPr="0030585B" w:rsidRDefault="0030585B" w:rsidP="0030585B">
      <w:pPr>
        <w:bidi/>
        <w:rPr>
          <w:rFonts w:cs="David" w:hint="cs"/>
          <w:rtl/>
        </w:rPr>
      </w:pPr>
    </w:p>
    <w:p w14:paraId="1CEA460B" w14:textId="77777777" w:rsidR="0030585B" w:rsidRPr="0030585B" w:rsidRDefault="0030585B" w:rsidP="0030585B">
      <w:pPr>
        <w:bidi/>
        <w:jc w:val="both"/>
        <w:rPr>
          <w:rFonts w:cs="David" w:hint="cs"/>
          <w:rtl/>
        </w:rPr>
      </w:pPr>
      <w:r w:rsidRPr="0030585B">
        <w:rPr>
          <w:rFonts w:cs="David" w:hint="cs"/>
          <w:rtl/>
        </w:rPr>
        <w:tab/>
        <w:t xml:space="preserve"> אני מבקש שידברו אתנו. </w:t>
      </w:r>
    </w:p>
    <w:p w14:paraId="628DC765" w14:textId="77777777" w:rsidR="0030585B" w:rsidRPr="0030585B" w:rsidRDefault="0030585B" w:rsidP="0030585B">
      <w:pPr>
        <w:bidi/>
        <w:jc w:val="both"/>
        <w:rPr>
          <w:rFonts w:cs="David" w:hint="cs"/>
          <w:rtl/>
        </w:rPr>
      </w:pPr>
    </w:p>
    <w:p w14:paraId="74275EC1" w14:textId="77777777" w:rsidR="0030585B" w:rsidRPr="0030585B" w:rsidRDefault="0030585B" w:rsidP="0030585B">
      <w:pPr>
        <w:bidi/>
        <w:rPr>
          <w:rFonts w:cs="David" w:hint="cs"/>
          <w:rtl/>
        </w:rPr>
      </w:pPr>
      <w:r w:rsidRPr="0030585B">
        <w:rPr>
          <w:rFonts w:cs="David" w:hint="cs"/>
          <w:u w:val="single"/>
          <w:rtl/>
        </w:rPr>
        <w:t>אלכס מילר:</w:t>
      </w:r>
    </w:p>
    <w:p w14:paraId="256B15FD" w14:textId="77777777" w:rsidR="0030585B" w:rsidRPr="0030585B" w:rsidRDefault="0030585B" w:rsidP="0030585B">
      <w:pPr>
        <w:bidi/>
        <w:rPr>
          <w:rFonts w:cs="David" w:hint="cs"/>
          <w:rtl/>
        </w:rPr>
      </w:pPr>
    </w:p>
    <w:p w14:paraId="183758C3" w14:textId="77777777" w:rsidR="0030585B" w:rsidRPr="0030585B" w:rsidRDefault="0030585B" w:rsidP="0030585B">
      <w:pPr>
        <w:bidi/>
        <w:jc w:val="both"/>
        <w:rPr>
          <w:rFonts w:cs="David" w:hint="cs"/>
          <w:rtl/>
        </w:rPr>
      </w:pPr>
      <w:r w:rsidRPr="0030585B">
        <w:rPr>
          <w:rFonts w:cs="David" w:hint="cs"/>
          <w:rtl/>
        </w:rPr>
        <w:tab/>
        <w:t xml:space="preserve"> נציג של "אגודה" נמצא בנשיאות. </w:t>
      </w:r>
    </w:p>
    <w:p w14:paraId="1E55001E" w14:textId="77777777" w:rsidR="0030585B" w:rsidRPr="0030585B" w:rsidRDefault="0030585B" w:rsidP="0030585B">
      <w:pPr>
        <w:bidi/>
        <w:jc w:val="both"/>
        <w:rPr>
          <w:rFonts w:cs="David" w:hint="cs"/>
          <w:rtl/>
        </w:rPr>
      </w:pPr>
    </w:p>
    <w:p w14:paraId="3DF2391E" w14:textId="77777777" w:rsidR="0030585B" w:rsidRPr="0030585B" w:rsidRDefault="0030585B" w:rsidP="0030585B">
      <w:pPr>
        <w:bidi/>
        <w:rPr>
          <w:rFonts w:cs="David" w:hint="cs"/>
          <w:rtl/>
        </w:rPr>
      </w:pPr>
      <w:r w:rsidRPr="0030585B">
        <w:rPr>
          <w:rFonts w:cs="David" w:hint="cs"/>
          <w:u w:val="single"/>
          <w:rtl/>
        </w:rPr>
        <w:t>דוד רותם:</w:t>
      </w:r>
    </w:p>
    <w:p w14:paraId="108612E9" w14:textId="77777777" w:rsidR="0030585B" w:rsidRPr="0030585B" w:rsidRDefault="0030585B" w:rsidP="0030585B">
      <w:pPr>
        <w:bidi/>
        <w:jc w:val="both"/>
        <w:rPr>
          <w:rFonts w:cs="David" w:hint="cs"/>
          <w:rtl/>
        </w:rPr>
      </w:pPr>
    </w:p>
    <w:p w14:paraId="0290346A" w14:textId="77777777" w:rsidR="0030585B" w:rsidRPr="0030585B" w:rsidRDefault="0030585B" w:rsidP="0030585B">
      <w:pPr>
        <w:bidi/>
        <w:jc w:val="both"/>
        <w:rPr>
          <w:rFonts w:cs="David" w:hint="cs"/>
          <w:rtl/>
        </w:rPr>
      </w:pPr>
      <w:r w:rsidRPr="0030585B">
        <w:rPr>
          <w:rFonts w:cs="David" w:hint="cs"/>
          <w:rtl/>
        </w:rPr>
        <w:tab/>
        <w:t xml:space="preserve">תבקש אתה רביזיה. </w:t>
      </w:r>
    </w:p>
    <w:p w14:paraId="713769B9" w14:textId="77777777" w:rsidR="0030585B" w:rsidRPr="0030585B" w:rsidRDefault="0030585B" w:rsidP="0030585B">
      <w:pPr>
        <w:bidi/>
        <w:jc w:val="both"/>
        <w:rPr>
          <w:rFonts w:cs="David" w:hint="cs"/>
          <w:rtl/>
        </w:rPr>
      </w:pPr>
    </w:p>
    <w:p w14:paraId="75DFC648" w14:textId="77777777" w:rsidR="0030585B" w:rsidRPr="0030585B" w:rsidRDefault="0030585B" w:rsidP="0030585B">
      <w:pPr>
        <w:bidi/>
        <w:jc w:val="both"/>
        <w:rPr>
          <w:rFonts w:cs="David" w:hint="cs"/>
          <w:u w:val="single"/>
          <w:rtl/>
        </w:rPr>
      </w:pPr>
      <w:r w:rsidRPr="0030585B">
        <w:rPr>
          <w:rFonts w:cs="David" w:hint="cs"/>
          <w:u w:val="single"/>
          <w:rtl/>
        </w:rPr>
        <w:t>נסים זאב:</w:t>
      </w:r>
    </w:p>
    <w:p w14:paraId="24C6B477" w14:textId="77777777" w:rsidR="0030585B" w:rsidRPr="0030585B" w:rsidRDefault="0030585B" w:rsidP="0030585B">
      <w:pPr>
        <w:bidi/>
        <w:jc w:val="both"/>
        <w:rPr>
          <w:rFonts w:cs="David" w:hint="cs"/>
          <w:u w:val="single"/>
          <w:rtl/>
        </w:rPr>
      </w:pPr>
    </w:p>
    <w:p w14:paraId="7605F9E4" w14:textId="77777777" w:rsidR="0030585B" w:rsidRPr="0030585B" w:rsidRDefault="0030585B" w:rsidP="0030585B">
      <w:pPr>
        <w:bidi/>
        <w:ind w:firstLine="720"/>
        <w:jc w:val="both"/>
        <w:rPr>
          <w:rFonts w:cs="David" w:hint="cs"/>
          <w:rtl/>
        </w:rPr>
      </w:pPr>
      <w:r w:rsidRPr="0030585B">
        <w:rPr>
          <w:rFonts w:cs="David" w:hint="cs"/>
          <w:rtl/>
        </w:rPr>
        <w:t xml:space="preserve">בנושא הבא. </w:t>
      </w:r>
    </w:p>
    <w:p w14:paraId="5E5096AA" w14:textId="77777777" w:rsidR="0030585B" w:rsidRPr="0030585B" w:rsidRDefault="0030585B" w:rsidP="0030585B">
      <w:pPr>
        <w:bidi/>
        <w:jc w:val="both"/>
        <w:rPr>
          <w:rFonts w:cs="David" w:hint="cs"/>
          <w:rtl/>
        </w:rPr>
      </w:pPr>
    </w:p>
    <w:p w14:paraId="54B0D4E5" w14:textId="77777777" w:rsidR="0030585B" w:rsidRPr="0030585B" w:rsidRDefault="0030585B" w:rsidP="0030585B">
      <w:pPr>
        <w:bidi/>
        <w:jc w:val="both"/>
        <w:rPr>
          <w:rFonts w:cs="David" w:hint="cs"/>
          <w:u w:val="single"/>
          <w:rtl/>
        </w:rPr>
      </w:pPr>
      <w:r w:rsidRPr="0030585B">
        <w:rPr>
          <w:rFonts w:cs="David" w:hint="cs"/>
          <w:u w:val="single"/>
          <w:rtl/>
        </w:rPr>
        <w:t>דוד רותם:</w:t>
      </w:r>
    </w:p>
    <w:p w14:paraId="1EE42691" w14:textId="77777777" w:rsidR="0030585B" w:rsidRPr="0030585B" w:rsidRDefault="0030585B" w:rsidP="0030585B">
      <w:pPr>
        <w:bidi/>
        <w:jc w:val="both"/>
        <w:rPr>
          <w:rFonts w:cs="David" w:hint="cs"/>
          <w:u w:val="single"/>
          <w:rtl/>
        </w:rPr>
      </w:pPr>
    </w:p>
    <w:p w14:paraId="31A84631" w14:textId="77777777" w:rsidR="0030585B" w:rsidRPr="0030585B" w:rsidRDefault="0030585B" w:rsidP="0030585B">
      <w:pPr>
        <w:bidi/>
        <w:ind w:firstLine="720"/>
        <w:jc w:val="both"/>
        <w:rPr>
          <w:rFonts w:cs="David" w:hint="cs"/>
          <w:rtl/>
        </w:rPr>
      </w:pPr>
      <w:r w:rsidRPr="0030585B">
        <w:rPr>
          <w:rFonts w:cs="David" w:hint="cs"/>
          <w:rtl/>
        </w:rPr>
        <w:t>יש בקשת רביזיה של חבר הכנסת - - -</w:t>
      </w:r>
    </w:p>
    <w:p w14:paraId="1F99A483" w14:textId="77777777" w:rsidR="0030585B" w:rsidRPr="0030585B" w:rsidRDefault="0030585B" w:rsidP="0030585B">
      <w:pPr>
        <w:bidi/>
        <w:jc w:val="both"/>
        <w:rPr>
          <w:rFonts w:cs="David" w:hint="cs"/>
          <w:rtl/>
        </w:rPr>
      </w:pPr>
    </w:p>
    <w:p w14:paraId="6448FFD8" w14:textId="77777777" w:rsidR="0030585B" w:rsidRPr="0030585B" w:rsidRDefault="0030585B" w:rsidP="0030585B">
      <w:pPr>
        <w:bidi/>
        <w:jc w:val="both"/>
        <w:rPr>
          <w:rFonts w:cs="David" w:hint="cs"/>
          <w:u w:val="single"/>
          <w:rtl/>
        </w:rPr>
      </w:pPr>
      <w:r w:rsidRPr="0030585B">
        <w:rPr>
          <w:rFonts w:cs="David" w:hint="cs"/>
          <w:u w:val="single"/>
          <w:rtl/>
        </w:rPr>
        <w:t>אחמד טיבי:</w:t>
      </w:r>
    </w:p>
    <w:p w14:paraId="5F8BDB88" w14:textId="77777777" w:rsidR="0030585B" w:rsidRPr="0030585B" w:rsidRDefault="0030585B" w:rsidP="0030585B">
      <w:pPr>
        <w:bidi/>
        <w:jc w:val="both"/>
        <w:rPr>
          <w:rFonts w:cs="David" w:hint="cs"/>
          <w:rtl/>
        </w:rPr>
      </w:pPr>
    </w:p>
    <w:p w14:paraId="1371D6FC" w14:textId="77777777" w:rsidR="0030585B" w:rsidRPr="0030585B" w:rsidRDefault="0030585B" w:rsidP="0030585B">
      <w:pPr>
        <w:bidi/>
        <w:ind w:firstLine="720"/>
        <w:jc w:val="both"/>
        <w:rPr>
          <w:rFonts w:cs="David" w:hint="cs"/>
          <w:rtl/>
        </w:rPr>
      </w:pPr>
      <w:r w:rsidRPr="0030585B">
        <w:rPr>
          <w:rFonts w:cs="David" w:hint="cs"/>
          <w:rtl/>
        </w:rPr>
        <w:t xml:space="preserve">אני נאלץ להתערב. </w:t>
      </w:r>
    </w:p>
    <w:p w14:paraId="11514E94" w14:textId="77777777" w:rsidR="0030585B" w:rsidRPr="0030585B" w:rsidRDefault="0030585B" w:rsidP="0030585B">
      <w:pPr>
        <w:bidi/>
        <w:jc w:val="both"/>
        <w:rPr>
          <w:rFonts w:cs="David" w:hint="cs"/>
          <w:rtl/>
        </w:rPr>
      </w:pPr>
    </w:p>
    <w:p w14:paraId="77402CC0"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7401A94C" w14:textId="77777777" w:rsidR="0030585B" w:rsidRPr="0030585B" w:rsidRDefault="0030585B" w:rsidP="0030585B">
      <w:pPr>
        <w:bidi/>
        <w:jc w:val="both"/>
        <w:rPr>
          <w:rFonts w:cs="David" w:hint="cs"/>
          <w:u w:val="single"/>
          <w:rtl/>
        </w:rPr>
      </w:pPr>
    </w:p>
    <w:p w14:paraId="7EC8CA02" w14:textId="77777777" w:rsidR="0030585B" w:rsidRPr="0030585B" w:rsidRDefault="0030585B" w:rsidP="0030585B">
      <w:pPr>
        <w:bidi/>
        <w:ind w:firstLine="720"/>
        <w:jc w:val="both"/>
        <w:rPr>
          <w:rFonts w:cs="David" w:hint="cs"/>
          <w:rtl/>
        </w:rPr>
      </w:pPr>
      <w:r w:rsidRPr="0030585B">
        <w:rPr>
          <w:rFonts w:cs="David" w:hint="cs"/>
          <w:rtl/>
        </w:rPr>
        <w:t>אדוני היושב-ראש, אפשר להגיד משפט?</w:t>
      </w:r>
    </w:p>
    <w:p w14:paraId="77FAA33D" w14:textId="77777777" w:rsidR="0030585B" w:rsidRPr="0030585B" w:rsidRDefault="0030585B" w:rsidP="0030585B">
      <w:pPr>
        <w:bidi/>
        <w:ind w:firstLine="720"/>
        <w:jc w:val="both"/>
        <w:rPr>
          <w:rFonts w:cs="David" w:hint="cs"/>
          <w:rtl/>
        </w:rPr>
      </w:pPr>
    </w:p>
    <w:p w14:paraId="65554661" w14:textId="77777777" w:rsidR="0030585B" w:rsidRPr="0030585B" w:rsidRDefault="0030585B" w:rsidP="0030585B">
      <w:pPr>
        <w:bidi/>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1379F4BF" w14:textId="77777777" w:rsidR="0030585B" w:rsidRPr="0030585B" w:rsidRDefault="0030585B" w:rsidP="0030585B">
      <w:pPr>
        <w:bidi/>
        <w:ind w:firstLine="720"/>
        <w:jc w:val="both"/>
        <w:rPr>
          <w:rFonts w:cs="David" w:hint="cs"/>
          <w:rtl/>
        </w:rPr>
      </w:pPr>
    </w:p>
    <w:p w14:paraId="48AF0061" w14:textId="77777777" w:rsidR="0030585B" w:rsidRPr="0030585B" w:rsidRDefault="0030585B" w:rsidP="0030585B">
      <w:pPr>
        <w:bidi/>
        <w:ind w:firstLine="720"/>
        <w:jc w:val="both"/>
        <w:rPr>
          <w:rFonts w:cs="David" w:hint="cs"/>
          <w:rtl/>
        </w:rPr>
      </w:pPr>
      <w:r w:rsidRPr="0030585B">
        <w:rPr>
          <w:rFonts w:cs="David" w:hint="cs"/>
          <w:rtl/>
        </w:rPr>
        <w:t xml:space="preserve">בהחלט. </w:t>
      </w:r>
    </w:p>
    <w:p w14:paraId="7CAE5D87" w14:textId="77777777" w:rsidR="0030585B" w:rsidRPr="0030585B" w:rsidRDefault="0030585B" w:rsidP="0030585B">
      <w:pPr>
        <w:bidi/>
        <w:ind w:firstLine="720"/>
        <w:jc w:val="both"/>
        <w:rPr>
          <w:rFonts w:cs="David" w:hint="cs"/>
          <w:rtl/>
        </w:rPr>
      </w:pPr>
    </w:p>
    <w:p w14:paraId="48471182" w14:textId="77777777" w:rsidR="0030585B" w:rsidRPr="0030585B" w:rsidRDefault="0030585B" w:rsidP="0030585B">
      <w:pPr>
        <w:bidi/>
        <w:rPr>
          <w:rFonts w:cs="David" w:hint="cs"/>
          <w:rtl/>
        </w:rPr>
      </w:pPr>
      <w:r w:rsidRPr="0030585B">
        <w:rPr>
          <w:rFonts w:cs="David" w:hint="cs"/>
          <w:u w:val="single"/>
          <w:rtl/>
        </w:rPr>
        <w:t>משה גפני:</w:t>
      </w:r>
    </w:p>
    <w:p w14:paraId="69777FAA" w14:textId="77777777" w:rsidR="0030585B" w:rsidRPr="0030585B" w:rsidRDefault="0030585B" w:rsidP="0030585B">
      <w:pPr>
        <w:bidi/>
        <w:rPr>
          <w:rFonts w:cs="David" w:hint="cs"/>
          <w:rtl/>
        </w:rPr>
      </w:pPr>
    </w:p>
    <w:p w14:paraId="28699BFD" w14:textId="77777777" w:rsidR="0030585B" w:rsidRPr="0030585B" w:rsidRDefault="0030585B" w:rsidP="0030585B">
      <w:pPr>
        <w:bidi/>
        <w:ind w:firstLine="720"/>
        <w:jc w:val="both"/>
        <w:rPr>
          <w:rFonts w:cs="David" w:hint="cs"/>
          <w:rtl/>
        </w:rPr>
      </w:pPr>
      <w:r w:rsidRPr="0030585B">
        <w:rPr>
          <w:rFonts w:cs="David" w:hint="cs"/>
          <w:rtl/>
        </w:rPr>
        <w:t xml:space="preserve">אנחנו שותפים להסכם הקואליציוני. החוק הזה, שאתמול נודע לנו באופן אקראי - - - </w:t>
      </w:r>
    </w:p>
    <w:p w14:paraId="7691FCB8" w14:textId="77777777" w:rsidR="0030585B" w:rsidRPr="0030585B" w:rsidRDefault="0030585B" w:rsidP="0030585B">
      <w:pPr>
        <w:bidi/>
        <w:ind w:firstLine="720"/>
        <w:jc w:val="both"/>
        <w:rPr>
          <w:rFonts w:cs="David" w:hint="cs"/>
          <w:rtl/>
        </w:rPr>
      </w:pPr>
    </w:p>
    <w:p w14:paraId="59990771" w14:textId="77777777" w:rsidR="0030585B" w:rsidRPr="0030585B" w:rsidRDefault="0030585B" w:rsidP="0030585B">
      <w:pPr>
        <w:bidi/>
        <w:jc w:val="both"/>
        <w:rPr>
          <w:rFonts w:cs="David" w:hint="cs"/>
          <w:rtl/>
        </w:rPr>
      </w:pPr>
    </w:p>
    <w:p w14:paraId="5EBF69C4" w14:textId="77777777" w:rsidR="0030585B" w:rsidRPr="0030585B" w:rsidRDefault="0030585B" w:rsidP="0030585B">
      <w:pPr>
        <w:bidi/>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70497DBC" w14:textId="77777777" w:rsidR="0030585B" w:rsidRPr="0030585B" w:rsidRDefault="0030585B" w:rsidP="0030585B">
      <w:pPr>
        <w:bidi/>
        <w:jc w:val="both"/>
        <w:rPr>
          <w:rFonts w:cs="David" w:hint="cs"/>
          <w:rtl/>
        </w:rPr>
      </w:pPr>
    </w:p>
    <w:p w14:paraId="4E6986F6" w14:textId="77777777" w:rsidR="0030585B" w:rsidRPr="0030585B" w:rsidRDefault="0030585B" w:rsidP="0030585B">
      <w:pPr>
        <w:bidi/>
        <w:jc w:val="both"/>
        <w:rPr>
          <w:rFonts w:cs="David" w:hint="cs"/>
          <w:rtl/>
        </w:rPr>
      </w:pPr>
      <w:r w:rsidRPr="0030585B">
        <w:rPr>
          <w:rFonts w:cs="David" w:hint="cs"/>
          <w:rtl/>
        </w:rPr>
        <w:tab/>
        <w:t xml:space="preserve">ממש לא אקראי. </w:t>
      </w:r>
    </w:p>
    <w:p w14:paraId="416B7A56" w14:textId="77777777" w:rsidR="0030585B" w:rsidRPr="0030585B" w:rsidRDefault="0030585B" w:rsidP="0030585B">
      <w:pPr>
        <w:bidi/>
        <w:jc w:val="both"/>
        <w:rPr>
          <w:rFonts w:cs="David" w:hint="cs"/>
          <w:rtl/>
        </w:rPr>
      </w:pPr>
    </w:p>
    <w:p w14:paraId="53410F74" w14:textId="77777777" w:rsidR="0030585B" w:rsidRPr="0030585B" w:rsidRDefault="0030585B" w:rsidP="0030585B">
      <w:pPr>
        <w:bidi/>
        <w:rPr>
          <w:rFonts w:cs="David" w:hint="cs"/>
          <w:rtl/>
        </w:rPr>
      </w:pPr>
      <w:r w:rsidRPr="0030585B">
        <w:rPr>
          <w:rFonts w:cs="David" w:hint="cs"/>
          <w:u w:val="single"/>
          <w:rtl/>
        </w:rPr>
        <w:t>משה גפני:</w:t>
      </w:r>
    </w:p>
    <w:p w14:paraId="01FAC9A9" w14:textId="77777777" w:rsidR="0030585B" w:rsidRPr="0030585B" w:rsidRDefault="0030585B" w:rsidP="0030585B">
      <w:pPr>
        <w:bidi/>
        <w:rPr>
          <w:rFonts w:cs="David" w:hint="cs"/>
          <w:rtl/>
        </w:rPr>
      </w:pPr>
    </w:p>
    <w:p w14:paraId="0D16F6D2" w14:textId="77777777" w:rsidR="0030585B" w:rsidRPr="0030585B" w:rsidRDefault="0030585B" w:rsidP="0030585B">
      <w:pPr>
        <w:bidi/>
        <w:jc w:val="both"/>
        <w:rPr>
          <w:rFonts w:cs="David" w:hint="cs"/>
          <w:rtl/>
        </w:rPr>
      </w:pPr>
      <w:r w:rsidRPr="0030585B">
        <w:rPr>
          <w:rFonts w:cs="David" w:hint="cs"/>
          <w:rtl/>
        </w:rPr>
        <w:tab/>
        <w:t xml:space="preserve"> אקראי, אקראי, משום שאמרתם לחבר הכנסת אורי </w:t>
      </w:r>
      <w:proofErr w:type="spellStart"/>
      <w:r w:rsidRPr="0030585B">
        <w:rPr>
          <w:rFonts w:cs="David" w:hint="cs"/>
          <w:rtl/>
        </w:rPr>
        <w:t>מקלב</w:t>
      </w:r>
      <w:proofErr w:type="spellEnd"/>
      <w:r w:rsidRPr="0030585B">
        <w:rPr>
          <w:rFonts w:cs="David" w:hint="cs"/>
          <w:rtl/>
        </w:rPr>
        <w:t xml:space="preserve">, סגן יושב-ראש הכנסת, שהוא חבר הנשיאות שאתם רוצים להניח על שולחן הכנסת, לא בהליך הרגיל של ישיבת נשיאות אלא במשאל טלפוני. אמר חבר הכנסת אורי </w:t>
      </w:r>
      <w:proofErr w:type="spellStart"/>
      <w:r w:rsidRPr="0030585B">
        <w:rPr>
          <w:rFonts w:cs="David" w:hint="cs"/>
          <w:rtl/>
        </w:rPr>
        <w:t>מקלב</w:t>
      </w:r>
      <w:proofErr w:type="spellEnd"/>
      <w:r w:rsidRPr="0030585B">
        <w:rPr>
          <w:rFonts w:cs="David" w:hint="cs"/>
          <w:rtl/>
        </w:rPr>
        <w:t xml:space="preserve">, סגן יושב-ראש הכנסת, שהוא חבר ביהדות התורה, שהוא רוצה לראות את החוק. זה חוק רגיש שאנחנו צריכים לדון עליו, לראות אותו. הרי לנו לא היה שום הליך שדיברו אתנו. </w:t>
      </w:r>
    </w:p>
    <w:p w14:paraId="45078007" w14:textId="77777777" w:rsidR="0030585B" w:rsidRPr="0030585B" w:rsidRDefault="0030585B" w:rsidP="0030585B">
      <w:pPr>
        <w:bidi/>
        <w:jc w:val="both"/>
        <w:rPr>
          <w:rFonts w:cs="David" w:hint="cs"/>
          <w:rtl/>
        </w:rPr>
      </w:pPr>
    </w:p>
    <w:p w14:paraId="4BC75DAE" w14:textId="77777777" w:rsidR="0030585B" w:rsidRPr="0030585B" w:rsidRDefault="0030585B" w:rsidP="0030585B">
      <w:pPr>
        <w:bidi/>
        <w:ind w:firstLine="720"/>
        <w:jc w:val="both"/>
        <w:rPr>
          <w:rFonts w:cs="David" w:hint="cs"/>
          <w:rtl/>
        </w:rPr>
      </w:pPr>
      <w:r w:rsidRPr="0030585B">
        <w:rPr>
          <w:rFonts w:cs="David" w:hint="cs"/>
          <w:rtl/>
        </w:rPr>
        <w:t xml:space="preserve">אני לא אומר שאני בעד; אני לא אומר שאני נגד; אני לא אומר שאני נמנע; אני אומר: תאפשרו לנו לראות את החוק, לדון עליו. אז אתה, אדוני יושב-ראש הקואליציה, יושב-ראש סיעת הליכוד, יושב-ראש ועדת הכנסת </w:t>
      </w:r>
      <w:r w:rsidRPr="0030585B">
        <w:rPr>
          <w:rFonts w:cs="David"/>
          <w:rtl/>
        </w:rPr>
        <w:t>–</w:t>
      </w:r>
      <w:r w:rsidRPr="0030585B">
        <w:rPr>
          <w:rFonts w:cs="David" w:hint="cs"/>
          <w:rtl/>
        </w:rPr>
        <w:t xml:space="preserve"> שכחתי משהו? לא - מניח את זה על שולחן הכנסת בהליך של משאל טלפוני של הנשיאות, כשחבר הנשיאות מודיע שהוא מתנגד. אתה מביא את זה למחרת בבוקר, אתה מביא את זה לכאן לשחרור מחובת הנחה. אתה נותן לו פטור. אני מבקש רביזיה ואני מנמק מדוע, אז אתה אומר: בואו נצביע מיד. נכון שלא צריך להתחשב בנו, אני מודה בזה. </w:t>
      </w:r>
    </w:p>
    <w:p w14:paraId="3A61C244" w14:textId="77777777" w:rsidR="0030585B" w:rsidRPr="0030585B" w:rsidRDefault="0030585B" w:rsidP="0030585B">
      <w:pPr>
        <w:bidi/>
        <w:jc w:val="both"/>
        <w:rPr>
          <w:rFonts w:cs="David" w:hint="cs"/>
          <w:rtl/>
        </w:rPr>
      </w:pPr>
    </w:p>
    <w:p w14:paraId="53666D50" w14:textId="77777777" w:rsidR="0030585B" w:rsidRDefault="0030585B" w:rsidP="0030585B">
      <w:pPr>
        <w:bidi/>
        <w:jc w:val="both"/>
        <w:rPr>
          <w:rFonts w:cs="David" w:hint="cs"/>
          <w:u w:val="single"/>
          <w:rtl/>
        </w:rPr>
      </w:pPr>
    </w:p>
    <w:p w14:paraId="1B7C8243" w14:textId="77777777" w:rsidR="0030585B" w:rsidRDefault="0030585B" w:rsidP="0030585B">
      <w:pPr>
        <w:bidi/>
        <w:jc w:val="both"/>
        <w:rPr>
          <w:rFonts w:cs="David" w:hint="cs"/>
          <w:u w:val="single"/>
          <w:rtl/>
        </w:rPr>
      </w:pPr>
    </w:p>
    <w:p w14:paraId="129E02E8" w14:textId="77777777" w:rsidR="0030585B" w:rsidRDefault="0030585B" w:rsidP="0030585B">
      <w:pPr>
        <w:bidi/>
        <w:jc w:val="both"/>
        <w:rPr>
          <w:rFonts w:cs="David" w:hint="cs"/>
          <w:u w:val="single"/>
          <w:rtl/>
        </w:rPr>
      </w:pPr>
    </w:p>
    <w:p w14:paraId="52E24B75" w14:textId="77777777" w:rsidR="0030585B" w:rsidRDefault="0030585B" w:rsidP="0030585B">
      <w:pPr>
        <w:bidi/>
        <w:jc w:val="both"/>
        <w:rPr>
          <w:rFonts w:cs="David" w:hint="cs"/>
          <w:u w:val="single"/>
          <w:rtl/>
        </w:rPr>
      </w:pPr>
    </w:p>
    <w:p w14:paraId="4E75A4CA" w14:textId="77777777" w:rsidR="0030585B" w:rsidRPr="0030585B" w:rsidRDefault="0030585B" w:rsidP="0030585B">
      <w:pPr>
        <w:bidi/>
        <w:jc w:val="both"/>
        <w:rPr>
          <w:rFonts w:cs="David" w:hint="cs"/>
          <w:u w:val="single"/>
          <w:rtl/>
        </w:rPr>
      </w:pPr>
      <w:r w:rsidRPr="0030585B">
        <w:rPr>
          <w:rFonts w:cs="David" w:hint="cs"/>
          <w:u w:val="single"/>
          <w:rtl/>
        </w:rPr>
        <w:t>דוד רותם:</w:t>
      </w:r>
    </w:p>
    <w:p w14:paraId="123FB8B2" w14:textId="77777777" w:rsidR="0030585B" w:rsidRPr="0030585B" w:rsidRDefault="0030585B" w:rsidP="0030585B">
      <w:pPr>
        <w:bidi/>
        <w:jc w:val="both"/>
        <w:rPr>
          <w:rFonts w:cs="David" w:hint="cs"/>
          <w:u w:val="single"/>
          <w:rtl/>
        </w:rPr>
      </w:pPr>
    </w:p>
    <w:p w14:paraId="319D39F0" w14:textId="77777777" w:rsidR="0030585B" w:rsidRPr="0030585B" w:rsidRDefault="0030585B" w:rsidP="0030585B">
      <w:pPr>
        <w:bidi/>
        <w:ind w:firstLine="720"/>
        <w:jc w:val="both"/>
        <w:rPr>
          <w:rFonts w:cs="David" w:hint="cs"/>
          <w:rtl/>
        </w:rPr>
      </w:pPr>
      <w:r w:rsidRPr="0030585B">
        <w:rPr>
          <w:rFonts w:cs="David" w:hint="cs"/>
          <w:rtl/>
        </w:rPr>
        <w:t xml:space="preserve">לא, רק בכם צריך להתחשב, בסיעות אחרות לא צריך להתחשב. אני סיעה עם 15 חברי כנסת ואני רוצה עכשיו - - -  </w:t>
      </w:r>
    </w:p>
    <w:p w14:paraId="77C48BA5" w14:textId="77777777" w:rsidR="0030585B" w:rsidRPr="0030585B" w:rsidRDefault="0030585B" w:rsidP="0030585B">
      <w:pPr>
        <w:bidi/>
        <w:jc w:val="both"/>
        <w:rPr>
          <w:rFonts w:cs="David" w:hint="cs"/>
          <w:rtl/>
        </w:rPr>
      </w:pPr>
    </w:p>
    <w:p w14:paraId="4A2E2284"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66EEF93E" w14:textId="77777777" w:rsidR="0030585B" w:rsidRPr="0030585B" w:rsidRDefault="0030585B" w:rsidP="0030585B">
      <w:pPr>
        <w:bidi/>
        <w:jc w:val="both"/>
        <w:rPr>
          <w:rFonts w:cs="David" w:hint="cs"/>
          <w:u w:val="single"/>
          <w:rtl/>
        </w:rPr>
      </w:pPr>
    </w:p>
    <w:p w14:paraId="78DCB0D0" w14:textId="77777777" w:rsidR="0030585B" w:rsidRPr="0030585B" w:rsidRDefault="0030585B" w:rsidP="0030585B">
      <w:pPr>
        <w:bidi/>
        <w:ind w:firstLine="720"/>
        <w:jc w:val="both"/>
        <w:rPr>
          <w:rFonts w:cs="David" w:hint="cs"/>
          <w:rtl/>
        </w:rPr>
      </w:pPr>
      <w:r w:rsidRPr="0030585B">
        <w:rPr>
          <w:rFonts w:cs="David" w:hint="cs"/>
          <w:rtl/>
        </w:rPr>
        <w:t xml:space="preserve">חבר הכנסת גפני, מעדכן אותי מזכיר הכנסת שחבר הכנסת </w:t>
      </w:r>
      <w:proofErr w:type="spellStart"/>
      <w:r w:rsidRPr="0030585B">
        <w:rPr>
          <w:rFonts w:cs="David" w:hint="cs"/>
          <w:rtl/>
        </w:rPr>
        <w:t>מקלב</w:t>
      </w:r>
      <w:proofErr w:type="spellEnd"/>
      <w:r w:rsidRPr="0030585B">
        <w:rPr>
          <w:rFonts w:cs="David" w:hint="cs"/>
          <w:rtl/>
        </w:rPr>
        <w:t xml:space="preserve"> קיבל את החוק עוד אתמול בערב. אגב, גם חברי כנסת שטרחו להיות נוכחים במליאה  - - - </w:t>
      </w:r>
    </w:p>
    <w:p w14:paraId="45780DFA" w14:textId="77777777" w:rsidR="0030585B" w:rsidRPr="0030585B" w:rsidRDefault="0030585B" w:rsidP="0030585B">
      <w:pPr>
        <w:bidi/>
        <w:jc w:val="both"/>
        <w:rPr>
          <w:rFonts w:cs="David" w:hint="cs"/>
          <w:rtl/>
        </w:rPr>
      </w:pPr>
    </w:p>
    <w:p w14:paraId="29BD17BF"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5644D1C1" w14:textId="77777777" w:rsidR="0030585B" w:rsidRPr="0030585B" w:rsidRDefault="0030585B" w:rsidP="0030585B">
      <w:pPr>
        <w:bidi/>
        <w:jc w:val="both"/>
        <w:rPr>
          <w:rFonts w:cs="David" w:hint="cs"/>
          <w:u w:val="single"/>
          <w:rtl/>
        </w:rPr>
      </w:pPr>
    </w:p>
    <w:p w14:paraId="292FAB03" w14:textId="77777777" w:rsidR="0030585B" w:rsidRPr="0030585B" w:rsidRDefault="0030585B" w:rsidP="0030585B">
      <w:pPr>
        <w:bidi/>
        <w:ind w:firstLine="720"/>
        <w:jc w:val="both"/>
        <w:rPr>
          <w:rFonts w:cs="David" w:hint="cs"/>
          <w:rtl/>
        </w:rPr>
      </w:pPr>
      <w:r w:rsidRPr="0030585B">
        <w:rPr>
          <w:rFonts w:cs="David" w:hint="cs"/>
          <w:rtl/>
        </w:rPr>
        <w:t xml:space="preserve">אין לי טענות, לא ליושב-ראש הכנסת ולא למזכיר הכנסת ולא למזכירות הכנסת. </w:t>
      </w:r>
    </w:p>
    <w:p w14:paraId="24C05A06" w14:textId="77777777" w:rsidR="0030585B" w:rsidRPr="0030585B" w:rsidRDefault="0030585B" w:rsidP="0030585B">
      <w:pPr>
        <w:bidi/>
        <w:jc w:val="both"/>
        <w:rPr>
          <w:rFonts w:cs="David" w:hint="cs"/>
          <w:rtl/>
        </w:rPr>
      </w:pPr>
    </w:p>
    <w:p w14:paraId="024A5A0C" w14:textId="77777777" w:rsidR="0030585B" w:rsidRPr="0030585B" w:rsidRDefault="0030585B" w:rsidP="0030585B">
      <w:pPr>
        <w:bidi/>
        <w:jc w:val="both"/>
        <w:rPr>
          <w:rFonts w:cs="David" w:hint="cs"/>
          <w:u w:val="single"/>
          <w:rtl/>
        </w:rPr>
      </w:pPr>
      <w:r w:rsidRPr="0030585B">
        <w:rPr>
          <w:rFonts w:cs="David" w:hint="cs"/>
          <w:u w:val="single"/>
          <w:rtl/>
        </w:rPr>
        <w:t>ראובן ריבלין:</w:t>
      </w:r>
    </w:p>
    <w:p w14:paraId="796D24DF" w14:textId="77777777" w:rsidR="0030585B" w:rsidRPr="0030585B" w:rsidRDefault="0030585B" w:rsidP="0030585B">
      <w:pPr>
        <w:bidi/>
        <w:jc w:val="both"/>
        <w:rPr>
          <w:rFonts w:cs="David" w:hint="cs"/>
          <w:u w:val="single"/>
          <w:rtl/>
        </w:rPr>
      </w:pPr>
    </w:p>
    <w:p w14:paraId="6B2C66CA" w14:textId="77777777" w:rsidR="0030585B" w:rsidRPr="0030585B" w:rsidRDefault="0030585B" w:rsidP="0030585B">
      <w:pPr>
        <w:bidi/>
        <w:ind w:firstLine="720"/>
        <w:jc w:val="both"/>
        <w:rPr>
          <w:rFonts w:cs="David" w:hint="cs"/>
          <w:rtl/>
        </w:rPr>
      </w:pPr>
      <w:r w:rsidRPr="0030585B">
        <w:rPr>
          <w:rFonts w:cs="David" w:hint="cs"/>
          <w:rtl/>
        </w:rPr>
        <w:t xml:space="preserve">לא היה עולה על דעתי שחבר הכנסת </w:t>
      </w:r>
      <w:proofErr w:type="spellStart"/>
      <w:r w:rsidRPr="0030585B">
        <w:rPr>
          <w:rFonts w:cs="David" w:hint="cs"/>
          <w:rtl/>
        </w:rPr>
        <w:t>מקלב</w:t>
      </w:r>
      <w:proofErr w:type="spellEnd"/>
      <w:r w:rsidRPr="0030585B">
        <w:rPr>
          <w:rFonts w:cs="David" w:hint="cs"/>
          <w:rtl/>
        </w:rPr>
        <w:t xml:space="preserve"> יחליט על דבר שהוא לא יודע מהו. </w:t>
      </w:r>
    </w:p>
    <w:p w14:paraId="217033D1" w14:textId="77777777" w:rsidR="0030585B" w:rsidRPr="0030585B" w:rsidRDefault="0030585B" w:rsidP="0030585B">
      <w:pPr>
        <w:bidi/>
        <w:ind w:firstLine="720"/>
        <w:jc w:val="both"/>
        <w:rPr>
          <w:rFonts w:cs="David" w:hint="cs"/>
          <w:rtl/>
        </w:rPr>
      </w:pPr>
    </w:p>
    <w:p w14:paraId="6880AA12" w14:textId="77777777" w:rsidR="0030585B" w:rsidRPr="0030585B" w:rsidRDefault="0030585B" w:rsidP="0030585B">
      <w:pPr>
        <w:bidi/>
        <w:rPr>
          <w:rFonts w:cs="David" w:hint="cs"/>
          <w:rtl/>
        </w:rPr>
      </w:pPr>
      <w:r w:rsidRPr="0030585B">
        <w:rPr>
          <w:rFonts w:cs="David" w:hint="cs"/>
          <w:u w:val="single"/>
          <w:rtl/>
        </w:rPr>
        <w:t>משה גפני:</w:t>
      </w:r>
    </w:p>
    <w:p w14:paraId="2B0969E1" w14:textId="77777777" w:rsidR="0030585B" w:rsidRPr="0030585B" w:rsidRDefault="0030585B" w:rsidP="0030585B">
      <w:pPr>
        <w:bidi/>
        <w:rPr>
          <w:rFonts w:cs="David" w:hint="cs"/>
          <w:rtl/>
        </w:rPr>
      </w:pPr>
    </w:p>
    <w:p w14:paraId="232FA173" w14:textId="77777777" w:rsidR="0030585B" w:rsidRPr="0030585B" w:rsidRDefault="0030585B" w:rsidP="0030585B">
      <w:pPr>
        <w:bidi/>
        <w:ind w:firstLine="720"/>
        <w:jc w:val="both"/>
        <w:rPr>
          <w:rFonts w:cs="David" w:hint="cs"/>
          <w:rtl/>
        </w:rPr>
      </w:pPr>
      <w:r w:rsidRPr="0030585B">
        <w:rPr>
          <w:rFonts w:cs="David" w:hint="cs"/>
          <w:rtl/>
        </w:rPr>
        <w:t xml:space="preserve">כן, אז הוא הודיע שהוא לא מסכים. </w:t>
      </w:r>
    </w:p>
    <w:p w14:paraId="755181E8" w14:textId="77777777" w:rsidR="0030585B" w:rsidRPr="0030585B" w:rsidRDefault="0030585B" w:rsidP="0030585B">
      <w:pPr>
        <w:bidi/>
        <w:ind w:firstLine="720"/>
        <w:jc w:val="both"/>
        <w:rPr>
          <w:rFonts w:cs="David" w:hint="cs"/>
          <w:rtl/>
        </w:rPr>
      </w:pPr>
    </w:p>
    <w:p w14:paraId="52F185E9" w14:textId="77777777" w:rsidR="0030585B" w:rsidRPr="0030585B" w:rsidRDefault="0030585B" w:rsidP="0030585B">
      <w:pPr>
        <w:bidi/>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16AB1363" w14:textId="77777777" w:rsidR="0030585B" w:rsidRPr="0030585B" w:rsidRDefault="0030585B" w:rsidP="0030585B">
      <w:pPr>
        <w:bidi/>
        <w:ind w:firstLine="720"/>
        <w:jc w:val="both"/>
        <w:rPr>
          <w:rFonts w:cs="David" w:hint="cs"/>
          <w:rtl/>
        </w:rPr>
      </w:pPr>
    </w:p>
    <w:p w14:paraId="3C138B57" w14:textId="77777777" w:rsidR="0030585B" w:rsidRPr="0030585B" w:rsidRDefault="0030585B" w:rsidP="0030585B">
      <w:pPr>
        <w:bidi/>
        <w:ind w:firstLine="720"/>
        <w:jc w:val="both"/>
        <w:rPr>
          <w:rFonts w:cs="David" w:hint="cs"/>
          <w:rtl/>
        </w:rPr>
      </w:pPr>
      <w:r w:rsidRPr="0030585B">
        <w:rPr>
          <w:rFonts w:cs="David" w:hint="cs"/>
          <w:rtl/>
        </w:rPr>
        <w:t xml:space="preserve">בסדר, אבל לא היה רוב בנשיאות. </w:t>
      </w:r>
    </w:p>
    <w:p w14:paraId="54D5624B" w14:textId="77777777" w:rsidR="0030585B" w:rsidRPr="0030585B" w:rsidRDefault="0030585B" w:rsidP="0030585B">
      <w:pPr>
        <w:bidi/>
        <w:ind w:firstLine="720"/>
        <w:jc w:val="both"/>
        <w:rPr>
          <w:rFonts w:cs="David" w:hint="cs"/>
          <w:rtl/>
        </w:rPr>
      </w:pPr>
    </w:p>
    <w:p w14:paraId="1928C159" w14:textId="77777777" w:rsidR="0030585B" w:rsidRPr="0030585B" w:rsidRDefault="0030585B" w:rsidP="0030585B">
      <w:pPr>
        <w:bidi/>
        <w:rPr>
          <w:rFonts w:cs="David" w:hint="cs"/>
          <w:rtl/>
        </w:rPr>
      </w:pPr>
      <w:r w:rsidRPr="0030585B">
        <w:rPr>
          <w:rFonts w:cs="David" w:hint="cs"/>
          <w:u w:val="single"/>
          <w:rtl/>
        </w:rPr>
        <w:t>ראובן ריבלין:</w:t>
      </w:r>
    </w:p>
    <w:p w14:paraId="4B8E2E9A" w14:textId="77777777" w:rsidR="0030585B" w:rsidRPr="0030585B" w:rsidRDefault="0030585B" w:rsidP="0030585B">
      <w:pPr>
        <w:bidi/>
        <w:rPr>
          <w:rFonts w:cs="David" w:hint="cs"/>
          <w:rtl/>
        </w:rPr>
      </w:pPr>
    </w:p>
    <w:p w14:paraId="289E976C" w14:textId="77777777" w:rsidR="0030585B" w:rsidRPr="0030585B" w:rsidRDefault="0030585B" w:rsidP="0030585B">
      <w:pPr>
        <w:bidi/>
        <w:ind w:firstLine="720"/>
        <w:jc w:val="both"/>
        <w:rPr>
          <w:rFonts w:cs="David" w:hint="cs"/>
          <w:rtl/>
        </w:rPr>
      </w:pPr>
      <w:r w:rsidRPr="0030585B">
        <w:rPr>
          <w:rFonts w:cs="David" w:hint="cs"/>
          <w:rtl/>
        </w:rPr>
        <w:t xml:space="preserve">מה אני יכול לעשות שבדמוקרטיה הרוב קובע? לא מי שצודק קובע. </w:t>
      </w:r>
    </w:p>
    <w:p w14:paraId="6723DD07" w14:textId="77777777" w:rsidR="0030585B" w:rsidRPr="0030585B" w:rsidRDefault="0030585B" w:rsidP="0030585B">
      <w:pPr>
        <w:bidi/>
        <w:jc w:val="both"/>
        <w:rPr>
          <w:rFonts w:cs="David" w:hint="cs"/>
          <w:rtl/>
        </w:rPr>
      </w:pPr>
    </w:p>
    <w:p w14:paraId="65E34ABB"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5BB6C511" w14:textId="77777777" w:rsidR="0030585B" w:rsidRPr="0030585B" w:rsidRDefault="0030585B" w:rsidP="0030585B">
      <w:pPr>
        <w:bidi/>
        <w:jc w:val="both"/>
        <w:rPr>
          <w:rFonts w:cs="David" w:hint="cs"/>
          <w:u w:val="single"/>
          <w:rtl/>
        </w:rPr>
      </w:pPr>
    </w:p>
    <w:p w14:paraId="0DB314EA" w14:textId="77777777" w:rsidR="0030585B" w:rsidRPr="0030585B" w:rsidRDefault="0030585B" w:rsidP="0030585B">
      <w:pPr>
        <w:bidi/>
        <w:ind w:firstLine="720"/>
        <w:jc w:val="both"/>
        <w:rPr>
          <w:rFonts w:cs="David" w:hint="cs"/>
          <w:rtl/>
        </w:rPr>
      </w:pPr>
      <w:r w:rsidRPr="0030585B">
        <w:rPr>
          <w:rFonts w:cs="David" w:hint="cs"/>
          <w:rtl/>
        </w:rPr>
        <w:t xml:space="preserve">אין לי בעיה. אתה צודק, אדוני היושב-ראש, הרוב קובע. </w:t>
      </w:r>
    </w:p>
    <w:p w14:paraId="2A361287" w14:textId="77777777" w:rsidR="0030585B" w:rsidRPr="0030585B" w:rsidRDefault="0030585B" w:rsidP="0030585B">
      <w:pPr>
        <w:bidi/>
        <w:jc w:val="both"/>
        <w:rPr>
          <w:rFonts w:cs="David" w:hint="cs"/>
          <w:rtl/>
        </w:rPr>
      </w:pPr>
    </w:p>
    <w:p w14:paraId="77717D63" w14:textId="77777777" w:rsidR="0030585B" w:rsidRPr="0030585B" w:rsidRDefault="0030585B" w:rsidP="0030585B">
      <w:pPr>
        <w:bidi/>
        <w:jc w:val="both"/>
        <w:rPr>
          <w:rFonts w:cs="David" w:hint="cs"/>
          <w:u w:val="single"/>
          <w:rtl/>
        </w:rPr>
      </w:pPr>
      <w:r w:rsidRPr="0030585B">
        <w:rPr>
          <w:rFonts w:cs="David" w:hint="cs"/>
          <w:u w:val="single"/>
          <w:rtl/>
        </w:rPr>
        <w:t>אחמד טיבי:</w:t>
      </w:r>
    </w:p>
    <w:p w14:paraId="57E42F95" w14:textId="77777777" w:rsidR="0030585B" w:rsidRPr="0030585B" w:rsidRDefault="0030585B" w:rsidP="0030585B">
      <w:pPr>
        <w:bidi/>
        <w:jc w:val="both"/>
        <w:rPr>
          <w:rFonts w:cs="David" w:hint="cs"/>
          <w:u w:val="single"/>
          <w:rtl/>
        </w:rPr>
      </w:pPr>
    </w:p>
    <w:p w14:paraId="68024144" w14:textId="77777777" w:rsidR="0030585B" w:rsidRPr="0030585B" w:rsidRDefault="0030585B" w:rsidP="0030585B">
      <w:pPr>
        <w:bidi/>
        <w:ind w:firstLine="720"/>
        <w:jc w:val="both"/>
        <w:rPr>
          <w:rFonts w:cs="David" w:hint="cs"/>
          <w:rtl/>
        </w:rPr>
      </w:pPr>
      <w:r w:rsidRPr="0030585B">
        <w:rPr>
          <w:rFonts w:cs="David" w:hint="cs"/>
          <w:rtl/>
        </w:rPr>
        <w:t xml:space="preserve">חבר הכנסת גפני, ביקשתי רביזיה. בי"ת, אני מזכיר לך שהיום יש הצבעה על ממ"י. </w:t>
      </w:r>
    </w:p>
    <w:p w14:paraId="398EBB40" w14:textId="77777777" w:rsidR="0030585B" w:rsidRPr="0030585B" w:rsidRDefault="0030585B" w:rsidP="0030585B">
      <w:pPr>
        <w:bidi/>
        <w:jc w:val="both"/>
        <w:rPr>
          <w:rFonts w:cs="David" w:hint="cs"/>
          <w:rtl/>
        </w:rPr>
      </w:pPr>
    </w:p>
    <w:p w14:paraId="33B24F28"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5A938141" w14:textId="77777777" w:rsidR="0030585B" w:rsidRPr="0030585B" w:rsidRDefault="0030585B" w:rsidP="0030585B">
      <w:pPr>
        <w:bidi/>
        <w:jc w:val="both"/>
        <w:rPr>
          <w:rFonts w:cs="David" w:hint="cs"/>
          <w:u w:val="single"/>
          <w:rtl/>
        </w:rPr>
      </w:pPr>
    </w:p>
    <w:p w14:paraId="67D27EA4" w14:textId="77777777" w:rsidR="0030585B" w:rsidRPr="0030585B" w:rsidRDefault="0030585B" w:rsidP="0030585B">
      <w:pPr>
        <w:bidi/>
        <w:ind w:firstLine="720"/>
        <w:jc w:val="both"/>
        <w:rPr>
          <w:rFonts w:cs="David" w:hint="cs"/>
          <w:rtl/>
        </w:rPr>
      </w:pPr>
      <w:r w:rsidRPr="0030585B">
        <w:rPr>
          <w:rFonts w:cs="David" w:hint="cs"/>
          <w:rtl/>
        </w:rPr>
        <w:t>אני מביא להצבעה את בקשתו של חבר הכנסת טיבי לרביזיה?</w:t>
      </w:r>
    </w:p>
    <w:p w14:paraId="1151463A" w14:textId="77777777" w:rsidR="0030585B" w:rsidRPr="0030585B" w:rsidRDefault="0030585B" w:rsidP="0030585B">
      <w:pPr>
        <w:bidi/>
        <w:ind w:firstLine="720"/>
        <w:jc w:val="both"/>
        <w:rPr>
          <w:rFonts w:cs="David" w:hint="cs"/>
          <w:rtl/>
        </w:rPr>
      </w:pPr>
    </w:p>
    <w:p w14:paraId="75FFE114" w14:textId="77777777" w:rsidR="0030585B" w:rsidRPr="0030585B" w:rsidRDefault="0030585B" w:rsidP="0030585B">
      <w:pPr>
        <w:bidi/>
        <w:rPr>
          <w:rFonts w:cs="David" w:hint="cs"/>
          <w:rtl/>
        </w:rPr>
      </w:pPr>
      <w:r w:rsidRPr="0030585B">
        <w:rPr>
          <w:rFonts w:cs="David" w:hint="cs"/>
          <w:u w:val="single"/>
          <w:rtl/>
        </w:rPr>
        <w:t>אחמד טיבי:</w:t>
      </w:r>
    </w:p>
    <w:p w14:paraId="746ABD70" w14:textId="77777777" w:rsidR="0030585B" w:rsidRPr="0030585B" w:rsidRDefault="0030585B" w:rsidP="0030585B">
      <w:pPr>
        <w:bidi/>
        <w:rPr>
          <w:rFonts w:cs="David" w:hint="cs"/>
          <w:rtl/>
        </w:rPr>
      </w:pPr>
    </w:p>
    <w:p w14:paraId="3DF27796" w14:textId="77777777" w:rsidR="0030585B" w:rsidRPr="0030585B" w:rsidRDefault="0030585B" w:rsidP="0030585B">
      <w:pPr>
        <w:bidi/>
        <w:ind w:firstLine="720"/>
        <w:jc w:val="both"/>
        <w:rPr>
          <w:rFonts w:cs="David" w:hint="cs"/>
          <w:rtl/>
        </w:rPr>
      </w:pPr>
      <w:r w:rsidRPr="0030585B">
        <w:rPr>
          <w:rFonts w:cs="David" w:hint="cs"/>
          <w:rtl/>
        </w:rPr>
        <w:t xml:space="preserve">אני מבקש לדון ברביזיה בשבוע הבא. </w:t>
      </w:r>
    </w:p>
    <w:p w14:paraId="19E27FC0" w14:textId="77777777" w:rsidR="0030585B" w:rsidRPr="0030585B" w:rsidRDefault="0030585B" w:rsidP="0030585B">
      <w:pPr>
        <w:bidi/>
        <w:ind w:firstLine="720"/>
        <w:jc w:val="both"/>
        <w:rPr>
          <w:rFonts w:cs="David" w:hint="cs"/>
          <w:rtl/>
        </w:rPr>
      </w:pPr>
    </w:p>
    <w:p w14:paraId="214B9C74" w14:textId="77777777" w:rsidR="0030585B" w:rsidRPr="0030585B" w:rsidRDefault="0030585B" w:rsidP="0030585B">
      <w:pPr>
        <w:bidi/>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6CBDCE5A" w14:textId="77777777" w:rsidR="0030585B" w:rsidRPr="0030585B" w:rsidRDefault="0030585B" w:rsidP="0030585B">
      <w:pPr>
        <w:bidi/>
        <w:ind w:firstLine="720"/>
        <w:jc w:val="both"/>
        <w:rPr>
          <w:rFonts w:cs="David" w:hint="cs"/>
          <w:rtl/>
        </w:rPr>
      </w:pPr>
    </w:p>
    <w:p w14:paraId="48A24616" w14:textId="77777777" w:rsidR="0030585B" w:rsidRPr="0030585B" w:rsidRDefault="0030585B" w:rsidP="0030585B">
      <w:pPr>
        <w:bidi/>
        <w:ind w:firstLine="720"/>
        <w:jc w:val="both"/>
        <w:rPr>
          <w:rFonts w:cs="David" w:hint="cs"/>
          <w:rtl/>
        </w:rPr>
      </w:pPr>
      <w:r w:rsidRPr="0030585B">
        <w:rPr>
          <w:rFonts w:cs="David" w:hint="cs"/>
          <w:rtl/>
        </w:rPr>
        <w:t>לא, לא, אני מביא את זה עכשיו. מי בעד הרביזיה?</w:t>
      </w:r>
    </w:p>
    <w:p w14:paraId="14678958" w14:textId="77777777" w:rsidR="0030585B" w:rsidRPr="0030585B" w:rsidRDefault="0030585B" w:rsidP="0030585B">
      <w:pPr>
        <w:bidi/>
        <w:jc w:val="both"/>
        <w:rPr>
          <w:rFonts w:cs="David" w:hint="cs"/>
          <w:rtl/>
        </w:rPr>
      </w:pPr>
    </w:p>
    <w:p w14:paraId="630CB628" w14:textId="77777777" w:rsidR="0030585B" w:rsidRPr="0030585B" w:rsidRDefault="0030585B" w:rsidP="0030585B">
      <w:pPr>
        <w:bidi/>
        <w:jc w:val="center"/>
        <w:rPr>
          <w:rFonts w:cs="David" w:hint="cs"/>
          <w:b/>
          <w:bCs/>
          <w:rtl/>
        </w:rPr>
      </w:pPr>
      <w:r w:rsidRPr="0030585B">
        <w:rPr>
          <w:rFonts w:cs="David" w:hint="cs"/>
          <w:b/>
          <w:bCs/>
          <w:rtl/>
        </w:rPr>
        <w:t>הצבעה</w:t>
      </w:r>
    </w:p>
    <w:p w14:paraId="79B4F76B" w14:textId="77777777" w:rsidR="0030585B" w:rsidRPr="0030585B" w:rsidRDefault="0030585B" w:rsidP="0030585B">
      <w:pPr>
        <w:bidi/>
        <w:jc w:val="center"/>
        <w:rPr>
          <w:rFonts w:cs="David" w:hint="cs"/>
          <w:b/>
          <w:bCs/>
          <w:rtl/>
        </w:rPr>
      </w:pPr>
    </w:p>
    <w:p w14:paraId="2E84AA60" w14:textId="77777777" w:rsidR="0030585B" w:rsidRPr="0030585B" w:rsidRDefault="0030585B" w:rsidP="0030585B">
      <w:pPr>
        <w:bidi/>
        <w:jc w:val="center"/>
        <w:rPr>
          <w:rFonts w:cs="David" w:hint="cs"/>
          <w:b/>
          <w:bCs/>
          <w:rtl/>
        </w:rPr>
      </w:pPr>
      <w:r w:rsidRPr="0030585B">
        <w:rPr>
          <w:rFonts w:cs="David" w:hint="cs"/>
          <w:b/>
          <w:bCs/>
          <w:rtl/>
        </w:rPr>
        <w:t xml:space="preserve">בעד הרביזיה </w:t>
      </w:r>
      <w:r w:rsidRPr="0030585B">
        <w:rPr>
          <w:rFonts w:cs="David"/>
          <w:b/>
          <w:bCs/>
          <w:rtl/>
        </w:rPr>
        <w:t>–</w:t>
      </w:r>
      <w:r w:rsidRPr="0030585B">
        <w:rPr>
          <w:rFonts w:cs="David" w:hint="cs"/>
          <w:b/>
          <w:bCs/>
          <w:rtl/>
        </w:rPr>
        <w:t xml:space="preserve"> מיעוט</w:t>
      </w:r>
    </w:p>
    <w:p w14:paraId="3288EAEF" w14:textId="77777777" w:rsidR="0030585B" w:rsidRPr="0030585B" w:rsidRDefault="0030585B" w:rsidP="0030585B">
      <w:pPr>
        <w:bidi/>
        <w:jc w:val="center"/>
        <w:rPr>
          <w:rFonts w:cs="David" w:hint="cs"/>
          <w:b/>
          <w:bCs/>
          <w:rtl/>
        </w:rPr>
      </w:pPr>
      <w:r w:rsidRPr="0030585B">
        <w:rPr>
          <w:rFonts w:cs="David" w:hint="cs"/>
          <w:b/>
          <w:bCs/>
          <w:rtl/>
        </w:rPr>
        <w:t xml:space="preserve">נגד </w:t>
      </w:r>
      <w:r w:rsidRPr="0030585B">
        <w:rPr>
          <w:rFonts w:cs="David"/>
          <w:b/>
          <w:bCs/>
          <w:rtl/>
        </w:rPr>
        <w:t>–</w:t>
      </w:r>
      <w:r w:rsidRPr="0030585B">
        <w:rPr>
          <w:rFonts w:cs="David" w:hint="cs"/>
          <w:b/>
          <w:bCs/>
          <w:rtl/>
        </w:rPr>
        <w:t xml:space="preserve"> רוב</w:t>
      </w:r>
    </w:p>
    <w:p w14:paraId="49A9A64B" w14:textId="77777777" w:rsidR="0030585B" w:rsidRPr="0030585B" w:rsidRDefault="0030585B" w:rsidP="0030585B">
      <w:pPr>
        <w:bidi/>
        <w:jc w:val="center"/>
        <w:rPr>
          <w:rFonts w:cs="David" w:hint="cs"/>
          <w:b/>
          <w:bCs/>
          <w:rtl/>
        </w:rPr>
      </w:pPr>
      <w:r w:rsidRPr="0030585B">
        <w:rPr>
          <w:rFonts w:cs="David" w:hint="cs"/>
          <w:b/>
          <w:bCs/>
          <w:rtl/>
        </w:rPr>
        <w:t>הרביזיה לא נתקבלה.</w:t>
      </w:r>
    </w:p>
    <w:p w14:paraId="0C5D726D" w14:textId="77777777" w:rsidR="0030585B" w:rsidRPr="0030585B" w:rsidRDefault="0030585B" w:rsidP="0030585B">
      <w:pPr>
        <w:bidi/>
        <w:jc w:val="both"/>
        <w:rPr>
          <w:rFonts w:cs="David" w:hint="cs"/>
          <w:u w:val="single"/>
          <w:rtl/>
        </w:rPr>
      </w:pPr>
    </w:p>
    <w:p w14:paraId="77FB77A4" w14:textId="77777777" w:rsidR="0030585B" w:rsidRDefault="0030585B" w:rsidP="0030585B">
      <w:pPr>
        <w:bidi/>
        <w:rPr>
          <w:rFonts w:cs="David" w:hint="cs"/>
          <w:u w:val="single"/>
          <w:rtl/>
        </w:rPr>
      </w:pPr>
    </w:p>
    <w:p w14:paraId="0529C9B0" w14:textId="77777777" w:rsidR="0030585B" w:rsidRDefault="0030585B" w:rsidP="0030585B">
      <w:pPr>
        <w:bidi/>
        <w:rPr>
          <w:rFonts w:cs="David" w:hint="cs"/>
          <w:u w:val="single"/>
          <w:rtl/>
        </w:rPr>
      </w:pPr>
    </w:p>
    <w:p w14:paraId="2F2B2933" w14:textId="77777777" w:rsidR="0030585B" w:rsidRPr="0030585B" w:rsidRDefault="0030585B" w:rsidP="0030585B">
      <w:pPr>
        <w:bidi/>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25D84F36" w14:textId="77777777" w:rsidR="0030585B" w:rsidRPr="0030585B" w:rsidRDefault="0030585B" w:rsidP="0030585B">
      <w:pPr>
        <w:bidi/>
        <w:jc w:val="both"/>
        <w:rPr>
          <w:rFonts w:cs="David" w:hint="cs"/>
          <w:u w:val="single"/>
          <w:rtl/>
        </w:rPr>
      </w:pPr>
    </w:p>
    <w:p w14:paraId="7663A19B" w14:textId="77777777" w:rsidR="0030585B" w:rsidRPr="0030585B" w:rsidRDefault="0030585B" w:rsidP="0030585B">
      <w:pPr>
        <w:bidi/>
        <w:jc w:val="both"/>
        <w:rPr>
          <w:rFonts w:cs="David" w:hint="cs"/>
          <w:rtl/>
        </w:rPr>
      </w:pPr>
      <w:r w:rsidRPr="0030585B">
        <w:rPr>
          <w:rFonts w:cs="David" w:hint="cs"/>
          <w:rtl/>
        </w:rPr>
        <w:tab/>
        <w:t xml:space="preserve">תודה רבה, הרביזיה לא נתקבלה. </w:t>
      </w:r>
    </w:p>
    <w:p w14:paraId="673BB317" w14:textId="77777777" w:rsidR="0030585B" w:rsidRPr="0030585B" w:rsidRDefault="0030585B" w:rsidP="0030585B">
      <w:pPr>
        <w:bidi/>
        <w:jc w:val="both"/>
        <w:rPr>
          <w:rFonts w:cs="David" w:hint="cs"/>
          <w:rtl/>
        </w:rPr>
      </w:pPr>
    </w:p>
    <w:p w14:paraId="785255E4" w14:textId="77777777" w:rsidR="0030585B" w:rsidRPr="0030585B" w:rsidRDefault="0030585B" w:rsidP="0030585B">
      <w:pPr>
        <w:bidi/>
        <w:rPr>
          <w:rFonts w:cs="David" w:hint="cs"/>
          <w:rtl/>
        </w:rPr>
      </w:pPr>
      <w:r w:rsidRPr="0030585B">
        <w:rPr>
          <w:rFonts w:cs="David" w:hint="cs"/>
          <w:u w:val="single"/>
          <w:rtl/>
        </w:rPr>
        <w:t>אחמד טיבי:</w:t>
      </w:r>
    </w:p>
    <w:p w14:paraId="09B5F22F" w14:textId="77777777" w:rsidR="0030585B" w:rsidRPr="0030585B" w:rsidRDefault="0030585B" w:rsidP="0030585B">
      <w:pPr>
        <w:bidi/>
        <w:rPr>
          <w:rFonts w:cs="David" w:hint="cs"/>
          <w:rtl/>
        </w:rPr>
      </w:pPr>
    </w:p>
    <w:p w14:paraId="2418AD59" w14:textId="77777777" w:rsidR="0030585B" w:rsidRPr="0030585B" w:rsidRDefault="0030585B" w:rsidP="0030585B">
      <w:pPr>
        <w:bidi/>
        <w:jc w:val="both"/>
        <w:rPr>
          <w:rFonts w:cs="David" w:hint="cs"/>
          <w:rtl/>
        </w:rPr>
      </w:pPr>
      <w:r w:rsidRPr="0030585B">
        <w:rPr>
          <w:rFonts w:cs="David" w:hint="cs"/>
          <w:rtl/>
        </w:rPr>
        <w:tab/>
        <w:t>לא נותנים לי אפשרות לפייס ביניכם.</w:t>
      </w:r>
    </w:p>
    <w:p w14:paraId="61BEF29E" w14:textId="77777777" w:rsidR="0030585B" w:rsidRPr="0030585B" w:rsidRDefault="0030585B" w:rsidP="0030585B">
      <w:pPr>
        <w:bidi/>
        <w:jc w:val="both"/>
        <w:rPr>
          <w:rFonts w:cs="David" w:hint="cs"/>
          <w:rtl/>
        </w:rPr>
      </w:pPr>
    </w:p>
    <w:p w14:paraId="756E7595"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29A1BB55" w14:textId="77777777" w:rsidR="0030585B" w:rsidRPr="0030585B" w:rsidRDefault="0030585B" w:rsidP="0030585B">
      <w:pPr>
        <w:bidi/>
        <w:jc w:val="both"/>
        <w:rPr>
          <w:rFonts w:cs="David" w:hint="cs"/>
          <w:u w:val="single"/>
          <w:rtl/>
        </w:rPr>
      </w:pPr>
    </w:p>
    <w:p w14:paraId="3C9C7C6D" w14:textId="77777777" w:rsidR="0030585B" w:rsidRPr="0030585B" w:rsidRDefault="0030585B" w:rsidP="0030585B">
      <w:pPr>
        <w:bidi/>
        <w:ind w:firstLine="720"/>
        <w:jc w:val="both"/>
        <w:rPr>
          <w:rFonts w:cs="David" w:hint="cs"/>
          <w:rtl/>
        </w:rPr>
      </w:pPr>
      <w:r w:rsidRPr="0030585B">
        <w:rPr>
          <w:rFonts w:cs="David" w:hint="cs"/>
          <w:rtl/>
        </w:rPr>
        <w:t xml:space="preserve">חבר הכנסת טיבי, הרבה פעמים אני צריך את העזרה שלך. במקרה הזה לא, אנחנו נסתדר לבד. </w:t>
      </w:r>
    </w:p>
    <w:p w14:paraId="5A5E458D" w14:textId="77777777" w:rsidR="0030585B" w:rsidRPr="0030585B" w:rsidRDefault="0030585B" w:rsidP="0030585B">
      <w:pPr>
        <w:bidi/>
        <w:ind w:firstLine="720"/>
        <w:jc w:val="both"/>
        <w:rPr>
          <w:rFonts w:cs="David" w:hint="cs"/>
          <w:rtl/>
        </w:rPr>
      </w:pPr>
    </w:p>
    <w:p w14:paraId="6D9F17E6" w14:textId="77777777" w:rsidR="0030585B" w:rsidRPr="0030585B" w:rsidRDefault="0030585B" w:rsidP="0030585B">
      <w:pPr>
        <w:bidi/>
        <w:rPr>
          <w:rFonts w:cs="David" w:hint="cs"/>
          <w:rtl/>
        </w:rPr>
      </w:pPr>
      <w:r w:rsidRPr="0030585B">
        <w:rPr>
          <w:rFonts w:cs="David" w:hint="cs"/>
          <w:u w:val="single"/>
          <w:rtl/>
        </w:rPr>
        <w:t>אחמד טיבי:</w:t>
      </w:r>
    </w:p>
    <w:p w14:paraId="0B64BF0E" w14:textId="77777777" w:rsidR="0030585B" w:rsidRPr="0030585B" w:rsidRDefault="0030585B" w:rsidP="0030585B">
      <w:pPr>
        <w:bidi/>
        <w:rPr>
          <w:rFonts w:cs="David" w:hint="cs"/>
          <w:rtl/>
        </w:rPr>
      </w:pPr>
    </w:p>
    <w:p w14:paraId="3302302A" w14:textId="77777777" w:rsidR="0030585B" w:rsidRPr="0030585B" w:rsidRDefault="0030585B" w:rsidP="0030585B">
      <w:pPr>
        <w:bidi/>
        <w:ind w:firstLine="720"/>
        <w:jc w:val="both"/>
        <w:rPr>
          <w:rFonts w:cs="David" w:hint="cs"/>
          <w:rtl/>
        </w:rPr>
      </w:pPr>
      <w:r w:rsidRPr="0030585B">
        <w:rPr>
          <w:rFonts w:cs="David" w:hint="cs"/>
          <w:rtl/>
        </w:rPr>
        <w:t>מה תעשו היום ברפורמה במינהל?</w:t>
      </w:r>
    </w:p>
    <w:p w14:paraId="75FE77F2" w14:textId="77777777" w:rsidR="0030585B" w:rsidRPr="0030585B" w:rsidRDefault="0030585B" w:rsidP="0030585B">
      <w:pPr>
        <w:bidi/>
        <w:ind w:firstLine="720"/>
        <w:jc w:val="both"/>
        <w:rPr>
          <w:rFonts w:cs="David" w:hint="cs"/>
          <w:rtl/>
        </w:rPr>
      </w:pPr>
    </w:p>
    <w:p w14:paraId="3E4C8410" w14:textId="77777777" w:rsidR="0030585B" w:rsidRPr="0030585B" w:rsidRDefault="0030585B" w:rsidP="0030585B">
      <w:pPr>
        <w:bidi/>
        <w:rPr>
          <w:rFonts w:cs="David" w:hint="cs"/>
          <w:rtl/>
        </w:rPr>
      </w:pPr>
      <w:r w:rsidRPr="0030585B">
        <w:rPr>
          <w:rFonts w:cs="David" w:hint="cs"/>
          <w:u w:val="single"/>
          <w:rtl/>
        </w:rPr>
        <w:t>משה גפני:</w:t>
      </w:r>
    </w:p>
    <w:p w14:paraId="18732B1D" w14:textId="77777777" w:rsidR="0030585B" w:rsidRPr="0030585B" w:rsidRDefault="0030585B" w:rsidP="0030585B">
      <w:pPr>
        <w:bidi/>
        <w:rPr>
          <w:rFonts w:cs="David" w:hint="cs"/>
          <w:rtl/>
        </w:rPr>
      </w:pPr>
    </w:p>
    <w:p w14:paraId="1549AE16" w14:textId="77777777" w:rsidR="0030585B" w:rsidRPr="0030585B" w:rsidRDefault="0030585B" w:rsidP="0030585B">
      <w:pPr>
        <w:bidi/>
        <w:ind w:firstLine="720"/>
        <w:jc w:val="both"/>
        <w:rPr>
          <w:rFonts w:cs="David" w:hint="cs"/>
          <w:rtl/>
        </w:rPr>
      </w:pPr>
      <w:r w:rsidRPr="0030585B">
        <w:rPr>
          <w:rFonts w:cs="David" w:hint="cs"/>
          <w:rtl/>
        </w:rPr>
        <w:t xml:space="preserve">אני לא יודע מה על סדר היום, עוד לא בדקתי. </w:t>
      </w:r>
    </w:p>
    <w:p w14:paraId="46A83E76" w14:textId="77777777" w:rsidR="0030585B" w:rsidRPr="0030585B" w:rsidRDefault="0030585B" w:rsidP="0030585B">
      <w:pPr>
        <w:bidi/>
        <w:jc w:val="both"/>
        <w:rPr>
          <w:rFonts w:cs="David" w:hint="cs"/>
          <w:rtl/>
        </w:rPr>
      </w:pPr>
    </w:p>
    <w:p w14:paraId="3F70FEBF" w14:textId="77777777" w:rsidR="0030585B" w:rsidRPr="0030585B" w:rsidRDefault="0030585B" w:rsidP="0030585B">
      <w:pPr>
        <w:bidi/>
        <w:jc w:val="both"/>
        <w:rPr>
          <w:rFonts w:cs="David" w:hint="cs"/>
          <w:u w:val="single"/>
          <w:rtl/>
        </w:rPr>
      </w:pPr>
      <w:r w:rsidRPr="0030585B">
        <w:rPr>
          <w:rFonts w:cs="David" w:hint="cs"/>
          <w:u w:val="single"/>
          <w:rtl/>
        </w:rPr>
        <w:t>אחמד טיבי:</w:t>
      </w:r>
    </w:p>
    <w:p w14:paraId="6CE9C2F8" w14:textId="77777777" w:rsidR="0030585B" w:rsidRPr="0030585B" w:rsidRDefault="0030585B" w:rsidP="0030585B">
      <w:pPr>
        <w:bidi/>
        <w:jc w:val="both"/>
        <w:rPr>
          <w:rFonts w:cs="David" w:hint="cs"/>
          <w:u w:val="single"/>
          <w:rtl/>
        </w:rPr>
      </w:pPr>
    </w:p>
    <w:p w14:paraId="5EE99F46" w14:textId="77777777" w:rsidR="0030585B" w:rsidRPr="0030585B" w:rsidRDefault="0030585B" w:rsidP="0030585B">
      <w:pPr>
        <w:bidi/>
        <w:ind w:firstLine="720"/>
        <w:jc w:val="both"/>
        <w:rPr>
          <w:rFonts w:cs="David" w:hint="cs"/>
          <w:rtl/>
        </w:rPr>
      </w:pPr>
      <w:r w:rsidRPr="0030585B">
        <w:rPr>
          <w:rFonts w:cs="David" w:hint="cs"/>
          <w:rtl/>
        </w:rPr>
        <w:t>אתה מוכן לשקול את העניין?</w:t>
      </w:r>
    </w:p>
    <w:p w14:paraId="439031F2" w14:textId="77777777" w:rsidR="0030585B" w:rsidRPr="0030585B" w:rsidRDefault="0030585B" w:rsidP="0030585B">
      <w:pPr>
        <w:bidi/>
        <w:ind w:firstLine="720"/>
        <w:jc w:val="both"/>
        <w:rPr>
          <w:rFonts w:cs="David" w:hint="cs"/>
          <w:rtl/>
        </w:rPr>
      </w:pPr>
    </w:p>
    <w:p w14:paraId="0DD8F1E0" w14:textId="77777777" w:rsidR="0030585B" w:rsidRPr="0030585B" w:rsidRDefault="0030585B" w:rsidP="0030585B">
      <w:pPr>
        <w:bidi/>
        <w:rPr>
          <w:rFonts w:cs="David" w:hint="cs"/>
          <w:rtl/>
        </w:rPr>
      </w:pPr>
      <w:r w:rsidRPr="0030585B">
        <w:rPr>
          <w:rFonts w:cs="David" w:hint="cs"/>
          <w:u w:val="single"/>
          <w:rtl/>
        </w:rPr>
        <w:t>משה גפני:</w:t>
      </w:r>
    </w:p>
    <w:p w14:paraId="56C3D380" w14:textId="77777777" w:rsidR="0030585B" w:rsidRPr="0030585B" w:rsidRDefault="0030585B" w:rsidP="0030585B">
      <w:pPr>
        <w:bidi/>
        <w:rPr>
          <w:rFonts w:cs="David" w:hint="cs"/>
          <w:rtl/>
        </w:rPr>
      </w:pPr>
    </w:p>
    <w:p w14:paraId="3195A706" w14:textId="77777777" w:rsidR="0030585B" w:rsidRPr="0030585B" w:rsidRDefault="0030585B" w:rsidP="0030585B">
      <w:pPr>
        <w:bidi/>
        <w:ind w:firstLine="720"/>
        <w:jc w:val="both"/>
        <w:rPr>
          <w:rFonts w:cs="David" w:hint="cs"/>
          <w:rtl/>
        </w:rPr>
      </w:pPr>
      <w:r w:rsidRPr="0030585B">
        <w:rPr>
          <w:rFonts w:cs="David" w:hint="cs"/>
          <w:rtl/>
        </w:rPr>
        <w:t xml:space="preserve">לא יודע מה על סדר היום. </w:t>
      </w:r>
    </w:p>
    <w:p w14:paraId="55355CA2" w14:textId="77777777" w:rsidR="0030585B" w:rsidRPr="0030585B" w:rsidRDefault="0030585B" w:rsidP="0030585B">
      <w:pPr>
        <w:bidi/>
        <w:ind w:firstLine="720"/>
        <w:jc w:val="both"/>
        <w:rPr>
          <w:rFonts w:cs="David" w:hint="cs"/>
          <w:rtl/>
        </w:rPr>
      </w:pPr>
    </w:p>
    <w:p w14:paraId="7B2F8951" w14:textId="77777777" w:rsidR="0030585B" w:rsidRPr="0030585B" w:rsidRDefault="0030585B" w:rsidP="0030585B">
      <w:pPr>
        <w:bidi/>
        <w:rPr>
          <w:rFonts w:cs="David" w:hint="cs"/>
          <w:rtl/>
        </w:rPr>
      </w:pPr>
      <w:r w:rsidRPr="0030585B">
        <w:rPr>
          <w:rFonts w:cs="David" w:hint="cs"/>
          <w:u w:val="single"/>
          <w:rtl/>
        </w:rPr>
        <w:t>אחמד טיבי:</w:t>
      </w:r>
    </w:p>
    <w:p w14:paraId="69B3D9CA" w14:textId="77777777" w:rsidR="0030585B" w:rsidRPr="0030585B" w:rsidRDefault="0030585B" w:rsidP="0030585B">
      <w:pPr>
        <w:bidi/>
        <w:rPr>
          <w:rFonts w:cs="David" w:hint="cs"/>
          <w:rtl/>
        </w:rPr>
      </w:pPr>
    </w:p>
    <w:p w14:paraId="33B713D8" w14:textId="77777777" w:rsidR="0030585B" w:rsidRPr="0030585B" w:rsidRDefault="0030585B" w:rsidP="0030585B">
      <w:pPr>
        <w:bidi/>
        <w:ind w:firstLine="720"/>
        <w:jc w:val="both"/>
        <w:rPr>
          <w:rFonts w:cs="David" w:hint="cs"/>
          <w:rtl/>
        </w:rPr>
      </w:pPr>
      <w:r w:rsidRPr="0030585B">
        <w:rPr>
          <w:rFonts w:cs="David" w:hint="cs"/>
          <w:rtl/>
        </w:rPr>
        <w:t xml:space="preserve">אעדכן אותך. </w:t>
      </w:r>
    </w:p>
    <w:p w14:paraId="118109CE" w14:textId="77777777" w:rsidR="0030585B" w:rsidRPr="0030585B" w:rsidRDefault="0030585B" w:rsidP="0030585B">
      <w:pPr>
        <w:bidi/>
        <w:jc w:val="both"/>
        <w:rPr>
          <w:rFonts w:cs="David" w:hint="cs"/>
          <w:rtl/>
        </w:rPr>
      </w:pPr>
    </w:p>
    <w:p w14:paraId="1E61F07D" w14:textId="77777777" w:rsidR="0030585B" w:rsidRPr="0030585B" w:rsidRDefault="0030585B" w:rsidP="0030585B">
      <w:pPr>
        <w:bidi/>
        <w:jc w:val="both"/>
        <w:rPr>
          <w:rFonts w:cs="David" w:hint="cs"/>
          <w:u w:val="single"/>
          <w:rtl/>
        </w:rPr>
      </w:pPr>
      <w:r w:rsidRPr="0030585B">
        <w:rPr>
          <w:rFonts w:cs="David" w:hint="cs"/>
          <w:u w:val="single"/>
          <w:rtl/>
        </w:rPr>
        <w:t>נסים זאב:</w:t>
      </w:r>
    </w:p>
    <w:p w14:paraId="2E53BE48" w14:textId="77777777" w:rsidR="0030585B" w:rsidRPr="0030585B" w:rsidRDefault="0030585B" w:rsidP="0030585B">
      <w:pPr>
        <w:bidi/>
        <w:jc w:val="both"/>
        <w:rPr>
          <w:rFonts w:cs="David" w:hint="cs"/>
          <w:u w:val="single"/>
          <w:rtl/>
        </w:rPr>
      </w:pPr>
    </w:p>
    <w:p w14:paraId="5DB7A5F3" w14:textId="77777777" w:rsidR="0030585B" w:rsidRPr="0030585B" w:rsidRDefault="0030585B" w:rsidP="0030585B">
      <w:pPr>
        <w:bidi/>
        <w:ind w:firstLine="720"/>
        <w:jc w:val="both"/>
        <w:rPr>
          <w:rFonts w:cs="David" w:hint="cs"/>
          <w:rtl/>
        </w:rPr>
      </w:pPr>
      <w:r w:rsidRPr="0030585B">
        <w:rPr>
          <w:rFonts w:cs="David" w:hint="cs"/>
          <w:rtl/>
        </w:rPr>
        <w:t xml:space="preserve">אני חושב שזה שכל הרבנים הראשיים בערים השונות הם מטעם הרבנות הראשית לישראל - יש לראות גם את הצד החיובי. זה הרע במיעוטו. בסך הכול יש בעיה, ואם לא נקדם את החוק הזה תבוא עלינו גזירה הרבה יותר קשה, שלא נוכל להתמודד אתה. לכן עדיף החוק הזה מאשר חוק אחר. </w:t>
      </w:r>
    </w:p>
    <w:p w14:paraId="6966344A" w14:textId="77777777" w:rsidR="0030585B" w:rsidRPr="0030585B" w:rsidRDefault="0030585B" w:rsidP="0030585B">
      <w:pPr>
        <w:bidi/>
        <w:jc w:val="both"/>
        <w:rPr>
          <w:rFonts w:cs="David" w:hint="cs"/>
          <w:b/>
          <w:bCs/>
        </w:rPr>
      </w:pPr>
      <w:r w:rsidRPr="0030585B">
        <w:rPr>
          <w:rFonts w:cs="David"/>
          <w:rtl/>
        </w:rPr>
        <w:br w:type="page"/>
      </w:r>
      <w:r w:rsidRPr="0030585B">
        <w:rPr>
          <w:rFonts w:cs="David" w:hint="cs"/>
          <w:b/>
          <w:bCs/>
          <w:rtl/>
        </w:rPr>
        <w:t xml:space="preserve">ב.דיון בהמלצות הוועדה הציבורית לקביעת שכר ותשלומים אחרים לחברי הכנסת, בראשות פרופסור ראובן </w:t>
      </w:r>
      <w:proofErr w:type="spellStart"/>
      <w:r w:rsidRPr="0030585B">
        <w:rPr>
          <w:rFonts w:cs="David" w:hint="cs"/>
          <w:b/>
          <w:bCs/>
          <w:rtl/>
        </w:rPr>
        <w:t>גרנאו</w:t>
      </w:r>
      <w:proofErr w:type="spellEnd"/>
      <w:r w:rsidRPr="0030585B">
        <w:rPr>
          <w:rFonts w:cs="David" w:hint="cs"/>
          <w:b/>
          <w:bCs/>
          <w:rtl/>
        </w:rPr>
        <w:t>, בנושאים הבאים:</w:t>
      </w:r>
    </w:p>
    <w:p w14:paraId="10F0F2FF" w14:textId="77777777" w:rsidR="0030585B" w:rsidRPr="0030585B" w:rsidRDefault="0030585B" w:rsidP="0030585B">
      <w:pPr>
        <w:numPr>
          <w:ilvl w:val="1"/>
          <w:numId w:val="2"/>
        </w:numPr>
        <w:autoSpaceDE w:val="0"/>
        <w:autoSpaceDN w:val="0"/>
        <w:bidi/>
        <w:jc w:val="both"/>
        <w:rPr>
          <w:rFonts w:cs="David" w:hint="cs"/>
          <w:b/>
          <w:bCs/>
          <w:rtl/>
        </w:rPr>
      </w:pPr>
      <w:r w:rsidRPr="0030585B">
        <w:rPr>
          <w:rFonts w:cs="David" w:hint="cs"/>
          <w:b/>
          <w:bCs/>
          <w:rtl/>
        </w:rPr>
        <w:t xml:space="preserve">לשכה </w:t>
      </w:r>
      <w:proofErr w:type="spellStart"/>
      <w:r w:rsidRPr="0030585B">
        <w:rPr>
          <w:rFonts w:cs="David" w:hint="cs"/>
          <w:b/>
          <w:bCs/>
          <w:rtl/>
        </w:rPr>
        <w:t>פרלמנטרית</w:t>
      </w:r>
      <w:proofErr w:type="spellEnd"/>
      <w:r w:rsidRPr="0030585B">
        <w:rPr>
          <w:rFonts w:cs="David" w:hint="cs"/>
          <w:b/>
          <w:bCs/>
          <w:rtl/>
        </w:rPr>
        <w:t xml:space="preserve"> וציוד הנרכש לשימוש בה.</w:t>
      </w:r>
    </w:p>
    <w:p w14:paraId="06A6DAA3" w14:textId="77777777" w:rsidR="0030585B" w:rsidRPr="0030585B" w:rsidRDefault="0030585B" w:rsidP="0030585B">
      <w:pPr>
        <w:numPr>
          <w:ilvl w:val="1"/>
          <w:numId w:val="2"/>
        </w:numPr>
        <w:autoSpaceDE w:val="0"/>
        <w:autoSpaceDN w:val="0"/>
        <w:bidi/>
        <w:jc w:val="both"/>
        <w:rPr>
          <w:rFonts w:cs="David" w:hint="cs"/>
          <w:b/>
          <w:bCs/>
        </w:rPr>
      </w:pPr>
      <w:r w:rsidRPr="0030585B">
        <w:rPr>
          <w:rFonts w:cs="David" w:hint="cs"/>
          <w:b/>
          <w:bCs/>
          <w:rtl/>
        </w:rPr>
        <w:t xml:space="preserve">עוזר </w:t>
      </w:r>
      <w:proofErr w:type="spellStart"/>
      <w:r w:rsidRPr="0030585B">
        <w:rPr>
          <w:rFonts w:cs="David" w:hint="cs"/>
          <w:b/>
          <w:bCs/>
          <w:rtl/>
        </w:rPr>
        <w:t>פרלמנטרי</w:t>
      </w:r>
      <w:proofErr w:type="spellEnd"/>
      <w:r w:rsidRPr="0030585B">
        <w:rPr>
          <w:rFonts w:cs="David" w:hint="cs"/>
          <w:b/>
          <w:bCs/>
          <w:rtl/>
        </w:rPr>
        <w:t xml:space="preserve"> נוסף ליושבי-ראש הוועדות הקבועות. </w:t>
      </w:r>
    </w:p>
    <w:p w14:paraId="4A1E42F5" w14:textId="77777777" w:rsidR="0030585B" w:rsidRPr="0030585B" w:rsidRDefault="0030585B" w:rsidP="0030585B">
      <w:pPr>
        <w:numPr>
          <w:ilvl w:val="1"/>
          <w:numId w:val="2"/>
        </w:numPr>
        <w:autoSpaceDE w:val="0"/>
        <w:autoSpaceDN w:val="0"/>
        <w:bidi/>
        <w:jc w:val="both"/>
        <w:rPr>
          <w:rFonts w:cs="David" w:hint="cs"/>
          <w:b/>
          <w:bCs/>
        </w:rPr>
      </w:pPr>
      <w:r w:rsidRPr="0030585B">
        <w:rPr>
          <w:rFonts w:cs="David" w:hint="cs"/>
          <w:b/>
          <w:bCs/>
          <w:rtl/>
        </w:rPr>
        <w:t xml:space="preserve">סיוע לחבר כנסת מוגבל בניידות. </w:t>
      </w:r>
    </w:p>
    <w:p w14:paraId="05FB7D23" w14:textId="77777777" w:rsidR="0030585B" w:rsidRPr="0030585B" w:rsidRDefault="0030585B" w:rsidP="0030585B">
      <w:pPr>
        <w:bidi/>
        <w:jc w:val="both"/>
        <w:rPr>
          <w:rFonts w:cs="David" w:hint="cs"/>
          <w:rtl/>
        </w:rPr>
      </w:pPr>
    </w:p>
    <w:p w14:paraId="1BFC49CF" w14:textId="77777777" w:rsidR="0030585B" w:rsidRPr="0030585B" w:rsidRDefault="0030585B" w:rsidP="0030585B">
      <w:pPr>
        <w:bidi/>
        <w:ind w:firstLine="720"/>
        <w:jc w:val="both"/>
        <w:rPr>
          <w:rFonts w:cs="David" w:hint="cs"/>
          <w:rtl/>
        </w:rPr>
      </w:pPr>
    </w:p>
    <w:p w14:paraId="38A8567A" w14:textId="77777777" w:rsidR="0030585B" w:rsidRPr="0030585B" w:rsidRDefault="0030585B" w:rsidP="0030585B">
      <w:pPr>
        <w:bidi/>
        <w:jc w:val="both"/>
        <w:rPr>
          <w:rFonts w:cs="David" w:hint="cs"/>
          <w:rtl/>
        </w:rPr>
      </w:pPr>
    </w:p>
    <w:p w14:paraId="2D0A5CB7"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01939C85" w14:textId="77777777" w:rsidR="0030585B" w:rsidRPr="0030585B" w:rsidRDefault="0030585B" w:rsidP="0030585B">
      <w:pPr>
        <w:bidi/>
        <w:jc w:val="both"/>
        <w:rPr>
          <w:rFonts w:cs="David" w:hint="cs"/>
          <w:u w:val="single"/>
          <w:rtl/>
        </w:rPr>
      </w:pPr>
    </w:p>
    <w:p w14:paraId="16E84B19" w14:textId="77777777" w:rsidR="0030585B" w:rsidRPr="0030585B" w:rsidRDefault="0030585B" w:rsidP="0030585B">
      <w:pPr>
        <w:bidi/>
        <w:ind w:firstLine="720"/>
        <w:jc w:val="both"/>
        <w:rPr>
          <w:rFonts w:cs="David" w:hint="cs"/>
          <w:rtl/>
        </w:rPr>
      </w:pPr>
      <w:r w:rsidRPr="0030585B">
        <w:rPr>
          <w:rFonts w:cs="David" w:hint="cs"/>
          <w:rtl/>
        </w:rPr>
        <w:t xml:space="preserve">אני עובר לנושא הבא, דיון בהמלצות הוועדה הציבורית לקביעת שכר ותשלומים אחרים לחברי הכנסת, בראשות ראובן </w:t>
      </w:r>
      <w:proofErr w:type="spellStart"/>
      <w:r w:rsidRPr="0030585B">
        <w:rPr>
          <w:rFonts w:cs="David" w:hint="cs"/>
          <w:rtl/>
        </w:rPr>
        <w:t>גרונאו</w:t>
      </w:r>
      <w:proofErr w:type="spellEnd"/>
      <w:r w:rsidRPr="0030585B">
        <w:rPr>
          <w:rFonts w:cs="David" w:hint="cs"/>
          <w:rtl/>
        </w:rPr>
        <w:t xml:space="preserve">, בנושאים הבאים: לשכה </w:t>
      </w:r>
      <w:proofErr w:type="spellStart"/>
      <w:r w:rsidRPr="0030585B">
        <w:rPr>
          <w:rFonts w:cs="David" w:hint="cs"/>
          <w:rtl/>
        </w:rPr>
        <w:t>פרלמנטרית</w:t>
      </w:r>
      <w:proofErr w:type="spellEnd"/>
      <w:r w:rsidRPr="0030585B">
        <w:rPr>
          <w:rFonts w:cs="David" w:hint="cs"/>
          <w:rtl/>
        </w:rPr>
        <w:t xml:space="preserve"> וציוד הנרכש לשימוש בה, עוזר </w:t>
      </w:r>
      <w:proofErr w:type="spellStart"/>
      <w:r w:rsidRPr="0030585B">
        <w:rPr>
          <w:rFonts w:cs="David" w:hint="cs"/>
          <w:rtl/>
        </w:rPr>
        <w:t>פרלמנטרי</w:t>
      </w:r>
      <w:proofErr w:type="spellEnd"/>
      <w:r w:rsidRPr="0030585B">
        <w:rPr>
          <w:rFonts w:cs="David" w:hint="cs"/>
          <w:rtl/>
        </w:rPr>
        <w:t xml:space="preserve"> נוסף ליושבי-ראש הוועדות הקבועות וסיוע לחבר כנסת מוגבל בניידות. </w:t>
      </w:r>
    </w:p>
    <w:p w14:paraId="6895BB13" w14:textId="77777777" w:rsidR="0030585B" w:rsidRPr="0030585B" w:rsidRDefault="0030585B" w:rsidP="0030585B">
      <w:pPr>
        <w:bidi/>
        <w:jc w:val="both"/>
        <w:rPr>
          <w:rFonts w:cs="David" w:hint="cs"/>
          <w:rtl/>
        </w:rPr>
      </w:pPr>
    </w:p>
    <w:p w14:paraId="5336A7B3" w14:textId="77777777" w:rsidR="0030585B" w:rsidRPr="0030585B" w:rsidRDefault="0030585B" w:rsidP="0030585B">
      <w:pPr>
        <w:bidi/>
        <w:ind w:firstLine="720"/>
        <w:jc w:val="both"/>
        <w:rPr>
          <w:rFonts w:cs="David" w:hint="cs"/>
          <w:rtl/>
        </w:rPr>
      </w:pPr>
      <w:r w:rsidRPr="0030585B">
        <w:rPr>
          <w:rFonts w:cs="David" w:hint="cs"/>
          <w:rtl/>
        </w:rPr>
        <w:t xml:space="preserve">אלה שלושה נושאים שהם ארבע החלטות. נמצאים אתנו חברי הוועדה. אני מברך אותם על הנוכחות שלהם בדיון היום וגם על העבודה שהם עושים נאמנה. זה לא פשוט לעסוק בסוגיות האלה, סוגיות מאוד רגישות שנוגעות להרבה מאוד דברים שמתרחשים בבית הזה. אני מברך את רואה חשבון דניאל דורון, את עורך הדיון יוסי </w:t>
      </w:r>
      <w:proofErr w:type="spellStart"/>
      <w:r w:rsidRPr="0030585B">
        <w:rPr>
          <w:rFonts w:cs="David" w:hint="cs"/>
          <w:rtl/>
        </w:rPr>
        <w:t>גילאור</w:t>
      </w:r>
      <w:proofErr w:type="spellEnd"/>
      <w:r w:rsidRPr="0030585B">
        <w:rPr>
          <w:rFonts w:cs="David" w:hint="cs"/>
          <w:rtl/>
        </w:rPr>
        <w:t xml:space="preserve"> ואת פרופסור ראובן </w:t>
      </w:r>
      <w:proofErr w:type="spellStart"/>
      <w:r w:rsidRPr="0030585B">
        <w:rPr>
          <w:rFonts w:cs="David" w:hint="cs"/>
          <w:rtl/>
        </w:rPr>
        <w:t>גרונאו</w:t>
      </w:r>
      <w:proofErr w:type="spellEnd"/>
      <w:r w:rsidRPr="0030585B">
        <w:rPr>
          <w:rFonts w:cs="David" w:hint="cs"/>
          <w:rtl/>
        </w:rPr>
        <w:t xml:space="preserve">, שמנצח על המלאכה הזאת. </w:t>
      </w:r>
    </w:p>
    <w:p w14:paraId="72CC4D73" w14:textId="77777777" w:rsidR="0030585B" w:rsidRPr="0030585B" w:rsidRDefault="0030585B" w:rsidP="0030585B">
      <w:pPr>
        <w:bidi/>
        <w:ind w:firstLine="720"/>
        <w:jc w:val="both"/>
        <w:rPr>
          <w:rFonts w:cs="David" w:hint="cs"/>
          <w:rtl/>
        </w:rPr>
      </w:pPr>
    </w:p>
    <w:p w14:paraId="22C4234C" w14:textId="77777777" w:rsidR="0030585B" w:rsidRPr="0030585B" w:rsidRDefault="0030585B" w:rsidP="0030585B">
      <w:pPr>
        <w:bidi/>
        <w:ind w:firstLine="720"/>
        <w:jc w:val="both"/>
        <w:rPr>
          <w:rFonts w:cs="David" w:hint="cs"/>
          <w:rtl/>
        </w:rPr>
      </w:pPr>
      <w:r w:rsidRPr="0030585B">
        <w:rPr>
          <w:rFonts w:cs="David" w:hint="cs"/>
          <w:rtl/>
        </w:rPr>
        <w:t xml:space="preserve">נעבור לדיון, אבל לפני כן אמסור את זכות הדיבור ליושב-ראש הכנסת. </w:t>
      </w:r>
    </w:p>
    <w:p w14:paraId="598AF173" w14:textId="77777777" w:rsidR="0030585B" w:rsidRPr="0030585B" w:rsidRDefault="0030585B" w:rsidP="0030585B">
      <w:pPr>
        <w:bidi/>
        <w:jc w:val="both"/>
        <w:rPr>
          <w:rFonts w:cs="David" w:hint="cs"/>
          <w:rtl/>
        </w:rPr>
      </w:pPr>
    </w:p>
    <w:p w14:paraId="425DB69F" w14:textId="77777777" w:rsidR="0030585B" w:rsidRPr="0030585B" w:rsidRDefault="0030585B" w:rsidP="0030585B">
      <w:pPr>
        <w:bidi/>
        <w:jc w:val="both"/>
        <w:rPr>
          <w:rFonts w:cs="David" w:hint="cs"/>
          <w:u w:val="single"/>
          <w:rtl/>
        </w:rPr>
      </w:pPr>
      <w:r w:rsidRPr="0030585B">
        <w:rPr>
          <w:rFonts w:cs="David" w:hint="cs"/>
          <w:u w:val="single"/>
          <w:rtl/>
        </w:rPr>
        <w:t>ראובן ריבלין:</w:t>
      </w:r>
    </w:p>
    <w:p w14:paraId="2033D68B" w14:textId="77777777" w:rsidR="0030585B" w:rsidRPr="0030585B" w:rsidRDefault="0030585B" w:rsidP="0030585B">
      <w:pPr>
        <w:bidi/>
        <w:jc w:val="both"/>
        <w:rPr>
          <w:rFonts w:cs="David" w:hint="cs"/>
          <w:u w:val="single"/>
          <w:rtl/>
        </w:rPr>
      </w:pPr>
    </w:p>
    <w:p w14:paraId="7FBA51BB" w14:textId="77777777" w:rsidR="0030585B" w:rsidRPr="0030585B" w:rsidRDefault="0030585B" w:rsidP="0030585B">
      <w:pPr>
        <w:bidi/>
        <w:ind w:firstLine="720"/>
        <w:jc w:val="both"/>
        <w:rPr>
          <w:rFonts w:cs="David" w:hint="cs"/>
          <w:rtl/>
        </w:rPr>
      </w:pPr>
      <w:r w:rsidRPr="0030585B">
        <w:rPr>
          <w:rFonts w:cs="David" w:hint="cs"/>
          <w:rtl/>
        </w:rPr>
        <w:t xml:space="preserve">תודה רבה. לפעמים אורח שייקרא לוועדת הכספים של הכנסת יכול לצאת במצב טראומטי, שיצטרך לקבל טיפול רפואי. היכולת שלנו בוועדת הכנסת להפליא בוויכוח - - - </w:t>
      </w:r>
    </w:p>
    <w:p w14:paraId="29DE7ED4" w14:textId="77777777" w:rsidR="0030585B" w:rsidRPr="0030585B" w:rsidRDefault="0030585B" w:rsidP="0030585B">
      <w:pPr>
        <w:bidi/>
        <w:jc w:val="both"/>
        <w:rPr>
          <w:rFonts w:cs="David" w:hint="cs"/>
          <w:rtl/>
        </w:rPr>
      </w:pPr>
    </w:p>
    <w:p w14:paraId="57B44349" w14:textId="77777777" w:rsidR="0030585B" w:rsidRPr="0030585B" w:rsidRDefault="0030585B" w:rsidP="0030585B">
      <w:pPr>
        <w:bidi/>
        <w:jc w:val="both"/>
        <w:rPr>
          <w:rFonts w:cs="David" w:hint="cs"/>
          <w:u w:val="single"/>
          <w:rtl/>
        </w:rPr>
      </w:pPr>
      <w:r w:rsidRPr="0030585B">
        <w:rPr>
          <w:rFonts w:cs="David" w:hint="cs"/>
          <w:u w:val="single"/>
          <w:rtl/>
        </w:rPr>
        <w:t>אברהם מיכאלי:</w:t>
      </w:r>
    </w:p>
    <w:p w14:paraId="3986312B" w14:textId="77777777" w:rsidR="0030585B" w:rsidRPr="0030585B" w:rsidRDefault="0030585B" w:rsidP="0030585B">
      <w:pPr>
        <w:bidi/>
        <w:jc w:val="both"/>
        <w:rPr>
          <w:rFonts w:cs="David" w:hint="cs"/>
          <w:u w:val="single"/>
          <w:rtl/>
        </w:rPr>
      </w:pPr>
    </w:p>
    <w:p w14:paraId="6C191CCE" w14:textId="77777777" w:rsidR="0030585B" w:rsidRPr="0030585B" w:rsidRDefault="0030585B" w:rsidP="0030585B">
      <w:pPr>
        <w:bidi/>
        <w:ind w:firstLine="720"/>
        <w:jc w:val="both"/>
        <w:rPr>
          <w:rFonts w:cs="David" w:hint="cs"/>
          <w:rtl/>
        </w:rPr>
      </w:pPr>
      <w:r w:rsidRPr="0030585B">
        <w:rPr>
          <w:rFonts w:cs="David" w:hint="cs"/>
          <w:rtl/>
        </w:rPr>
        <w:t xml:space="preserve">צריך להגיש לוועדת </w:t>
      </w:r>
      <w:proofErr w:type="spellStart"/>
      <w:r w:rsidRPr="0030585B">
        <w:rPr>
          <w:rFonts w:cs="David" w:hint="cs"/>
          <w:rtl/>
        </w:rPr>
        <w:t>גרונאו</w:t>
      </w:r>
      <w:proofErr w:type="spellEnd"/>
      <w:r w:rsidRPr="0030585B">
        <w:rPr>
          <w:rFonts w:cs="David" w:hint="cs"/>
          <w:rtl/>
        </w:rPr>
        <w:t xml:space="preserve"> הצעה לשים פה רופא. </w:t>
      </w:r>
    </w:p>
    <w:p w14:paraId="1A72F10A" w14:textId="77777777" w:rsidR="0030585B" w:rsidRPr="0030585B" w:rsidRDefault="0030585B" w:rsidP="0030585B">
      <w:pPr>
        <w:bidi/>
        <w:jc w:val="both"/>
        <w:rPr>
          <w:rFonts w:cs="David" w:hint="cs"/>
          <w:rtl/>
        </w:rPr>
      </w:pPr>
    </w:p>
    <w:p w14:paraId="4695DD2E" w14:textId="77777777" w:rsidR="0030585B" w:rsidRPr="0030585B" w:rsidRDefault="0030585B" w:rsidP="0030585B">
      <w:pPr>
        <w:bidi/>
        <w:jc w:val="both"/>
        <w:rPr>
          <w:rFonts w:cs="David" w:hint="cs"/>
          <w:u w:val="single"/>
          <w:rtl/>
        </w:rPr>
      </w:pPr>
      <w:r w:rsidRPr="0030585B">
        <w:rPr>
          <w:rFonts w:cs="David" w:hint="cs"/>
          <w:u w:val="single"/>
          <w:rtl/>
        </w:rPr>
        <w:t>אחמד טיבי:</w:t>
      </w:r>
    </w:p>
    <w:p w14:paraId="7E5311A9" w14:textId="77777777" w:rsidR="0030585B" w:rsidRPr="0030585B" w:rsidRDefault="0030585B" w:rsidP="0030585B">
      <w:pPr>
        <w:bidi/>
        <w:jc w:val="both"/>
        <w:rPr>
          <w:rFonts w:cs="David" w:hint="cs"/>
          <w:u w:val="single"/>
          <w:rtl/>
        </w:rPr>
      </w:pPr>
    </w:p>
    <w:p w14:paraId="53D98C6F" w14:textId="77777777" w:rsidR="0030585B" w:rsidRPr="0030585B" w:rsidRDefault="0030585B" w:rsidP="0030585B">
      <w:pPr>
        <w:bidi/>
        <w:ind w:firstLine="720"/>
        <w:jc w:val="both"/>
        <w:rPr>
          <w:rFonts w:cs="David" w:hint="cs"/>
          <w:rtl/>
        </w:rPr>
      </w:pPr>
      <w:r w:rsidRPr="0030585B">
        <w:rPr>
          <w:rFonts w:cs="David" w:hint="cs"/>
          <w:rtl/>
        </w:rPr>
        <w:t xml:space="preserve">יש כל הזמן רופא פה, בכל ישיבה. </w:t>
      </w:r>
    </w:p>
    <w:p w14:paraId="5BED6AE5" w14:textId="77777777" w:rsidR="0030585B" w:rsidRPr="0030585B" w:rsidRDefault="0030585B" w:rsidP="0030585B">
      <w:pPr>
        <w:bidi/>
        <w:jc w:val="both"/>
        <w:rPr>
          <w:rFonts w:cs="David" w:hint="cs"/>
          <w:rtl/>
        </w:rPr>
      </w:pPr>
    </w:p>
    <w:p w14:paraId="3E2AB499" w14:textId="77777777" w:rsidR="0030585B" w:rsidRPr="0030585B" w:rsidRDefault="0030585B" w:rsidP="0030585B">
      <w:pPr>
        <w:bidi/>
        <w:jc w:val="both"/>
        <w:rPr>
          <w:rFonts w:cs="David" w:hint="cs"/>
          <w:u w:val="single"/>
          <w:rtl/>
        </w:rPr>
      </w:pPr>
      <w:r w:rsidRPr="0030585B">
        <w:rPr>
          <w:rFonts w:cs="David" w:hint="cs"/>
          <w:u w:val="single"/>
          <w:rtl/>
        </w:rPr>
        <w:t>יושב-ראש הכנסת ראובן ריבלין:</w:t>
      </w:r>
    </w:p>
    <w:p w14:paraId="075F3085" w14:textId="77777777" w:rsidR="0030585B" w:rsidRPr="0030585B" w:rsidRDefault="0030585B" w:rsidP="0030585B">
      <w:pPr>
        <w:bidi/>
        <w:jc w:val="both"/>
        <w:rPr>
          <w:rFonts w:cs="David" w:hint="cs"/>
          <w:u w:val="single"/>
          <w:rtl/>
        </w:rPr>
      </w:pPr>
    </w:p>
    <w:p w14:paraId="69D5171C" w14:textId="77777777" w:rsidR="0030585B" w:rsidRPr="0030585B" w:rsidRDefault="0030585B" w:rsidP="0030585B">
      <w:pPr>
        <w:bidi/>
        <w:ind w:firstLine="720"/>
        <w:jc w:val="both"/>
        <w:rPr>
          <w:rFonts w:cs="David" w:hint="cs"/>
          <w:rtl/>
        </w:rPr>
      </w:pPr>
      <w:r w:rsidRPr="0030585B">
        <w:rPr>
          <w:rFonts w:cs="David" w:hint="cs"/>
          <w:rtl/>
        </w:rPr>
        <w:t xml:space="preserve">בעיקר אמורים הדברים לגבי סגני יושב-ראש הכנסת. איך אפשר לנהל ישיבה בצורה כזו, שכל אחד מפריע לניהולה התקין? </w:t>
      </w:r>
    </w:p>
    <w:p w14:paraId="2EE4813D" w14:textId="77777777" w:rsidR="0030585B" w:rsidRPr="0030585B" w:rsidRDefault="0030585B" w:rsidP="0030585B">
      <w:pPr>
        <w:bidi/>
        <w:ind w:firstLine="720"/>
        <w:jc w:val="both"/>
        <w:rPr>
          <w:rFonts w:cs="David" w:hint="cs"/>
          <w:rtl/>
        </w:rPr>
      </w:pPr>
    </w:p>
    <w:p w14:paraId="0F3EC280" w14:textId="77777777" w:rsidR="0030585B" w:rsidRPr="0030585B" w:rsidRDefault="0030585B" w:rsidP="0030585B">
      <w:pPr>
        <w:bidi/>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75B86AF5" w14:textId="77777777" w:rsidR="0030585B" w:rsidRPr="0030585B" w:rsidRDefault="0030585B" w:rsidP="0030585B">
      <w:pPr>
        <w:bidi/>
        <w:ind w:firstLine="720"/>
        <w:jc w:val="both"/>
        <w:rPr>
          <w:rFonts w:cs="David" w:hint="cs"/>
          <w:rtl/>
        </w:rPr>
      </w:pPr>
    </w:p>
    <w:p w14:paraId="3EEC3DA1" w14:textId="77777777" w:rsidR="0030585B" w:rsidRPr="0030585B" w:rsidRDefault="0030585B" w:rsidP="0030585B">
      <w:pPr>
        <w:bidi/>
        <w:ind w:firstLine="720"/>
        <w:jc w:val="both"/>
        <w:rPr>
          <w:rFonts w:cs="David" w:hint="cs"/>
          <w:rtl/>
        </w:rPr>
      </w:pPr>
      <w:r w:rsidRPr="0030585B">
        <w:rPr>
          <w:rFonts w:cs="David" w:hint="cs"/>
          <w:rtl/>
        </w:rPr>
        <w:t xml:space="preserve">אני מנסה להיזהר בכבודם של חברי הנשיאות. </w:t>
      </w:r>
    </w:p>
    <w:p w14:paraId="08051073" w14:textId="77777777" w:rsidR="0030585B" w:rsidRPr="0030585B" w:rsidRDefault="0030585B" w:rsidP="0030585B">
      <w:pPr>
        <w:bidi/>
        <w:ind w:firstLine="720"/>
        <w:jc w:val="both"/>
        <w:rPr>
          <w:rFonts w:cs="David" w:hint="cs"/>
          <w:rtl/>
        </w:rPr>
      </w:pPr>
    </w:p>
    <w:p w14:paraId="4554BFC7" w14:textId="77777777" w:rsidR="0030585B" w:rsidRPr="0030585B" w:rsidRDefault="0030585B" w:rsidP="0030585B">
      <w:pPr>
        <w:bidi/>
        <w:jc w:val="both"/>
        <w:rPr>
          <w:rFonts w:cs="David" w:hint="cs"/>
          <w:u w:val="single"/>
          <w:rtl/>
        </w:rPr>
      </w:pPr>
      <w:r w:rsidRPr="0030585B">
        <w:rPr>
          <w:rFonts w:cs="David" w:hint="cs"/>
          <w:u w:val="single"/>
          <w:rtl/>
        </w:rPr>
        <w:t>יושב-ראש הכנסת ראובן ריבלין:</w:t>
      </w:r>
    </w:p>
    <w:p w14:paraId="5F4E1161" w14:textId="77777777" w:rsidR="0030585B" w:rsidRPr="0030585B" w:rsidRDefault="0030585B" w:rsidP="0030585B">
      <w:pPr>
        <w:bidi/>
        <w:ind w:firstLine="720"/>
        <w:jc w:val="both"/>
        <w:rPr>
          <w:rFonts w:cs="David" w:hint="cs"/>
          <w:rtl/>
        </w:rPr>
      </w:pPr>
    </w:p>
    <w:p w14:paraId="50FD9925" w14:textId="77777777" w:rsidR="0030585B" w:rsidRPr="0030585B" w:rsidRDefault="0030585B" w:rsidP="0030585B">
      <w:pPr>
        <w:bidi/>
        <w:ind w:firstLine="720"/>
        <w:jc w:val="both"/>
        <w:rPr>
          <w:rFonts w:cs="David" w:hint="cs"/>
          <w:rtl/>
        </w:rPr>
      </w:pPr>
      <w:r w:rsidRPr="0030585B">
        <w:rPr>
          <w:rFonts w:cs="David" w:hint="cs"/>
          <w:rtl/>
        </w:rPr>
        <w:t xml:space="preserve">אתה צודק. יחד עם זה, חברי הנשיאות הם כמו יושב-ראש הכנסת. כאשר הם באים לוועדה, כולם כפופים ליושב-ראש הוועדה והם צריכים להישמע לו. כמובן, הכנסת זה לא בית נימוסים והליכות, אבל גם בדיון ער ונוקב אנחנו לא יכולים להיות במצב שבו אנדרלמוסיה שלמה, כל אחד מדבר מתי שהוא רוצה. </w:t>
      </w:r>
    </w:p>
    <w:p w14:paraId="2BE8F14A" w14:textId="77777777" w:rsidR="0030585B" w:rsidRPr="0030585B" w:rsidRDefault="0030585B" w:rsidP="0030585B">
      <w:pPr>
        <w:bidi/>
        <w:jc w:val="both"/>
        <w:rPr>
          <w:rFonts w:cs="David" w:hint="cs"/>
          <w:rtl/>
        </w:rPr>
      </w:pPr>
    </w:p>
    <w:p w14:paraId="227D7D59" w14:textId="77777777" w:rsidR="0030585B" w:rsidRPr="0030585B" w:rsidRDefault="0030585B" w:rsidP="0030585B">
      <w:pPr>
        <w:bidi/>
        <w:ind w:firstLine="720"/>
        <w:jc w:val="both"/>
        <w:rPr>
          <w:rFonts w:cs="David" w:hint="cs"/>
          <w:rtl/>
        </w:rPr>
      </w:pPr>
      <w:r w:rsidRPr="0030585B">
        <w:rPr>
          <w:rFonts w:cs="David" w:hint="cs"/>
          <w:rtl/>
        </w:rPr>
        <w:t xml:space="preserve">היום אנחנו מתכבדים לארח אצלנו ועדה ציבורית, הזכיר את שמות חברי הוועדה הנכבדים יושב-ראש ועדת הכנסת. זו ועדה ציבורית אשר הוקמה על-ידנו. אני רוצה לומר לוועדת הכנסת של הכנסת ה-18 שבעבר לפעמים היו השגות כאלה או אחרות בוועדות כנסת של הכנסות הקודמות. יש הרבה חברי כנסת שנמצאים כאן שהיו גם </w:t>
      </w:r>
      <w:proofErr w:type="spellStart"/>
      <w:r w:rsidRPr="0030585B">
        <w:rPr>
          <w:rFonts w:cs="David" w:hint="cs"/>
          <w:rtl/>
        </w:rPr>
        <w:t>בכנסות</w:t>
      </w:r>
      <w:proofErr w:type="spellEnd"/>
      <w:r w:rsidRPr="0030585B">
        <w:rPr>
          <w:rFonts w:cs="David" w:hint="cs"/>
          <w:rtl/>
        </w:rPr>
        <w:t xml:space="preserve"> הקודמות וזכו לשמש גם בכנסת זו. נזדמנה לי הזכות לשמש בכנסת זו כיושב-ראש, על-פי החלטת מליאת הכנסת, וזה דבר באמת מזדמן כי כל חבר כנסת יכול להיבחר כיושב-ראש. אבל יש דבר אחד שהוא יותר גדול מכולנו, וזו הכנסת עצמה, שהיא יותר גדולה מכל מרכיביה, מה שנקרא סינרגיה. אני אומר לכם דבר פשוט: יש עשר דיברות לחברי הכנסת, וודאי לוועדת הכנסת. הדיברה ראשונה היא שוועדה ציבורית שהוקמה על-ידי הכנסת מסקנותיה תמיד צודקות. סעיף 2, כאשר יש מישהו מחברי הכנסת שחושב שהן לא לגמרי צודקות, שיעיין בסעיף 1. </w:t>
      </w:r>
    </w:p>
    <w:p w14:paraId="433E9487" w14:textId="77777777" w:rsidR="0030585B" w:rsidRPr="0030585B" w:rsidRDefault="0030585B" w:rsidP="0030585B">
      <w:pPr>
        <w:bidi/>
        <w:jc w:val="both"/>
        <w:rPr>
          <w:rFonts w:cs="David" w:hint="cs"/>
          <w:rtl/>
        </w:rPr>
      </w:pPr>
    </w:p>
    <w:p w14:paraId="52D4C6AC"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47D6A733" w14:textId="77777777" w:rsidR="0030585B" w:rsidRPr="0030585B" w:rsidRDefault="0030585B" w:rsidP="0030585B">
      <w:pPr>
        <w:bidi/>
        <w:jc w:val="both"/>
        <w:rPr>
          <w:rFonts w:cs="David" w:hint="cs"/>
          <w:u w:val="single"/>
          <w:rtl/>
        </w:rPr>
      </w:pPr>
    </w:p>
    <w:p w14:paraId="10D92CE4" w14:textId="77777777" w:rsidR="0030585B" w:rsidRPr="0030585B" w:rsidRDefault="0030585B" w:rsidP="0030585B">
      <w:pPr>
        <w:bidi/>
        <w:ind w:firstLine="720"/>
        <w:jc w:val="both"/>
        <w:rPr>
          <w:rFonts w:cs="David" w:hint="cs"/>
          <w:rtl/>
        </w:rPr>
      </w:pPr>
      <w:r w:rsidRPr="0030585B">
        <w:rPr>
          <w:rFonts w:cs="David" w:hint="cs"/>
          <w:rtl/>
        </w:rPr>
        <w:t xml:space="preserve">יש שם הערת כוכבית, אדוני היושב-ראש, שהוא יכול לפנות לוועדה הציבורית ולנסות לשכנע אותה. </w:t>
      </w:r>
    </w:p>
    <w:p w14:paraId="769BE6BD" w14:textId="77777777" w:rsidR="0030585B" w:rsidRPr="0030585B" w:rsidRDefault="0030585B" w:rsidP="0030585B">
      <w:pPr>
        <w:bidi/>
        <w:jc w:val="both"/>
        <w:rPr>
          <w:rFonts w:cs="David" w:hint="cs"/>
          <w:rtl/>
        </w:rPr>
      </w:pPr>
    </w:p>
    <w:p w14:paraId="55EFDE8A" w14:textId="77777777" w:rsidR="0030585B" w:rsidRPr="0030585B" w:rsidRDefault="0030585B" w:rsidP="0030585B">
      <w:pPr>
        <w:bidi/>
        <w:jc w:val="both"/>
        <w:rPr>
          <w:rFonts w:cs="David" w:hint="cs"/>
          <w:u w:val="single"/>
          <w:rtl/>
        </w:rPr>
      </w:pPr>
      <w:r w:rsidRPr="0030585B">
        <w:rPr>
          <w:rFonts w:cs="David" w:hint="cs"/>
          <w:u w:val="single"/>
          <w:rtl/>
        </w:rPr>
        <w:t>יושב-ראש הכנסת ראובן ריבלין:</w:t>
      </w:r>
    </w:p>
    <w:p w14:paraId="6E3933F7" w14:textId="77777777" w:rsidR="0030585B" w:rsidRPr="0030585B" w:rsidRDefault="0030585B" w:rsidP="0030585B">
      <w:pPr>
        <w:bidi/>
        <w:jc w:val="both"/>
        <w:rPr>
          <w:rFonts w:cs="David" w:hint="cs"/>
          <w:u w:val="single"/>
          <w:rtl/>
        </w:rPr>
      </w:pPr>
    </w:p>
    <w:p w14:paraId="238B70C9" w14:textId="77777777" w:rsidR="0030585B" w:rsidRPr="0030585B" w:rsidRDefault="0030585B" w:rsidP="0030585B">
      <w:pPr>
        <w:bidi/>
        <w:ind w:firstLine="720"/>
        <w:jc w:val="both"/>
        <w:rPr>
          <w:rFonts w:cs="David" w:hint="cs"/>
          <w:rtl/>
        </w:rPr>
      </w:pPr>
      <w:r w:rsidRPr="0030585B">
        <w:rPr>
          <w:rFonts w:cs="David" w:hint="cs"/>
          <w:rtl/>
        </w:rPr>
        <w:t xml:space="preserve">הוועדה ציבורית בהרכב שנמצא מולנו </w:t>
      </w:r>
      <w:r w:rsidRPr="0030585B">
        <w:rPr>
          <w:rFonts w:cs="David"/>
          <w:rtl/>
        </w:rPr>
        <w:t>–</w:t>
      </w:r>
      <w:r w:rsidRPr="0030585B">
        <w:rPr>
          <w:rFonts w:cs="David" w:hint="cs"/>
          <w:rtl/>
        </w:rPr>
        <w:t xml:space="preserve"> כאשר אני מדבר גם על יושב-הראש פרופסור </w:t>
      </w:r>
      <w:proofErr w:type="spellStart"/>
      <w:r w:rsidRPr="0030585B">
        <w:rPr>
          <w:rFonts w:cs="David" w:hint="cs"/>
          <w:rtl/>
        </w:rPr>
        <w:t>גרונאו</w:t>
      </w:r>
      <w:proofErr w:type="spellEnd"/>
      <w:r w:rsidRPr="0030585B">
        <w:rPr>
          <w:rFonts w:cs="David" w:hint="cs"/>
          <w:rtl/>
        </w:rPr>
        <w:t xml:space="preserve">, גם על-ידי אחד מוותיקי וטובי הפרקליטים בארץ, עורך דין יוסי </w:t>
      </w:r>
      <w:proofErr w:type="spellStart"/>
      <w:r w:rsidRPr="0030585B">
        <w:rPr>
          <w:rFonts w:cs="David" w:hint="cs"/>
          <w:rtl/>
        </w:rPr>
        <w:t>גילאור</w:t>
      </w:r>
      <w:proofErr w:type="spellEnd"/>
      <w:r w:rsidRPr="0030585B">
        <w:rPr>
          <w:rFonts w:cs="David" w:hint="cs"/>
          <w:rtl/>
        </w:rPr>
        <w:t xml:space="preserve">, וגם על-ידי דני דורון, אחד מרואי החשבון היותר מרכזיים בארץ - אף פעם לא סירבה לשמוע כל דבר שהיה לחברי הכנסת לומר להם, כל אחד באופן אישי וכולם יחד באופן ציבורי או כל אחד כאשר באיזושהי נקודה. </w:t>
      </w:r>
    </w:p>
    <w:p w14:paraId="377291C8" w14:textId="77777777" w:rsidR="0030585B" w:rsidRPr="0030585B" w:rsidRDefault="0030585B" w:rsidP="0030585B">
      <w:pPr>
        <w:bidi/>
        <w:ind w:firstLine="720"/>
        <w:jc w:val="both"/>
        <w:rPr>
          <w:rFonts w:cs="David" w:hint="cs"/>
          <w:rtl/>
        </w:rPr>
      </w:pPr>
    </w:p>
    <w:p w14:paraId="414F796D" w14:textId="77777777" w:rsidR="0030585B" w:rsidRPr="0030585B" w:rsidRDefault="0030585B" w:rsidP="0030585B">
      <w:pPr>
        <w:bidi/>
        <w:ind w:firstLine="720"/>
        <w:jc w:val="both"/>
        <w:rPr>
          <w:rFonts w:cs="David" w:hint="cs"/>
          <w:rtl/>
        </w:rPr>
      </w:pPr>
      <w:r w:rsidRPr="0030585B">
        <w:rPr>
          <w:rFonts w:cs="David" w:hint="cs"/>
          <w:rtl/>
        </w:rPr>
        <w:t xml:space="preserve">גוף הממנה ועדה ציבורית ולא נשמע למסקנותיה, יותר טוב שלא יקים ועדות ציבוריות. קודם כול נשים את זה לנגד עינינו. נכון, </w:t>
      </w:r>
      <w:smartTag w:uri="urn:schemas-microsoft-com:office:smarttags" w:element="PersonName">
        <w:r w:rsidRPr="0030585B">
          <w:rPr>
            <w:rFonts w:cs="David" w:hint="cs"/>
            <w:rtl/>
          </w:rPr>
          <w:t>ועדת הכנסת</w:t>
        </w:r>
      </w:smartTag>
      <w:r w:rsidRPr="0030585B">
        <w:rPr>
          <w:rFonts w:cs="David" w:hint="cs"/>
          <w:rtl/>
        </w:rPr>
        <w:t xml:space="preserve"> היא זו שמקבלת המלצות, אבל היא לא הייתה מחויבת להקים ועדה ציבורית. היא הקימה ועדה ציבורית, וכל זאת עשינו כדי לבוא בפני הציבור ולומר: שקופים אנחנו, ואת כל הדברים שקשורים לתנאי חברי הכנסת לדורותיהם אנחנו מפקידים בידי ועדה ציבורית, שלא יאמרו שקבענו איזושהי זכות יתר לחברי הכנסת או הטבה לחברי הכנסת או עזרה כזאת או אחרת היכולה להיחשב בעיני הציבור כהטבה, בלי שוועדה ציבורית תקבע זאת עבורנו, מטעמנו, וגם לא על-פי דעתנו. לכן, חשוב מאוד שבישיבה ראשונה בהשתתפות ועדת </w:t>
      </w:r>
      <w:proofErr w:type="spellStart"/>
      <w:r w:rsidRPr="0030585B">
        <w:rPr>
          <w:rFonts w:cs="David" w:hint="cs"/>
          <w:rtl/>
        </w:rPr>
        <w:t>גרונאו</w:t>
      </w:r>
      <w:proofErr w:type="spellEnd"/>
      <w:r w:rsidRPr="0030585B">
        <w:rPr>
          <w:rFonts w:cs="David" w:hint="cs"/>
          <w:rtl/>
        </w:rPr>
        <w:t xml:space="preserve">, הוועדה הציבורית שאנחנו מקיימים בכנסת ה-18, נרענן את זיכרוננו ונזכור את הדבר הזה. </w:t>
      </w:r>
    </w:p>
    <w:p w14:paraId="20F22749" w14:textId="77777777" w:rsidR="0030585B" w:rsidRPr="0030585B" w:rsidRDefault="0030585B" w:rsidP="0030585B">
      <w:pPr>
        <w:bidi/>
        <w:jc w:val="both"/>
        <w:rPr>
          <w:rFonts w:cs="David" w:hint="cs"/>
          <w:rtl/>
        </w:rPr>
      </w:pPr>
    </w:p>
    <w:p w14:paraId="04D9E973" w14:textId="77777777" w:rsidR="0030585B" w:rsidRPr="0030585B" w:rsidRDefault="0030585B" w:rsidP="0030585B">
      <w:pPr>
        <w:bidi/>
        <w:ind w:firstLine="720"/>
        <w:jc w:val="both"/>
        <w:rPr>
          <w:rFonts w:cs="David" w:hint="cs"/>
          <w:rtl/>
        </w:rPr>
      </w:pPr>
      <w:r w:rsidRPr="0030585B">
        <w:rPr>
          <w:rFonts w:cs="David" w:hint="cs"/>
          <w:rtl/>
        </w:rPr>
        <w:t xml:space="preserve">הוועדה התבקשה על-ידנו לקבוע מספר נושאים ועניינים שחשבנו שצריך להביא לידי הכרעה, משום שהכנסת התפתחה בשנים האחרונות. הראשונים לא שיערו שנגיע למצב שבו הכנסת תהפוך יותר ויותר למוסד כמו הסנאט בארצות הברית. ועדות הכנסת מקיימות דיונים ציבוריים למכביר, היום ועדות הכנסת מלוות את עבודת הממשלה עקב בצד אגודל בזמן אמת, יכולות להתערב. גם על פי חוק, רוב ההחלטות הנלוות לחוקים אשר התקבלו על-ידי הכנסת והמחייבים תקנות ביצוע לא יכולות להתקבל, אלא אם כן יאושרו על-ידי ועדות הכנסת. כתוצאה מכך, נוצרה דרישה נוספת לכוח עבודה. הקמנו את </w:t>
      </w:r>
      <w:proofErr w:type="spellStart"/>
      <w:r w:rsidRPr="0030585B">
        <w:rPr>
          <w:rFonts w:cs="David" w:hint="cs"/>
          <w:rtl/>
        </w:rPr>
        <w:t>הממ"מ</w:t>
      </w:r>
      <w:proofErr w:type="spellEnd"/>
      <w:r w:rsidRPr="0030585B">
        <w:rPr>
          <w:rFonts w:cs="David" w:hint="cs"/>
          <w:rtl/>
        </w:rPr>
        <w:t xml:space="preserve"> מאז הכנסת ה-15, בראשותו של אברום בורג, ומאז </w:t>
      </w:r>
      <w:proofErr w:type="spellStart"/>
      <w:r w:rsidRPr="0030585B">
        <w:rPr>
          <w:rFonts w:cs="David" w:hint="cs"/>
          <w:rtl/>
        </w:rPr>
        <w:t>הממ"מ</w:t>
      </w:r>
      <w:proofErr w:type="spellEnd"/>
      <w:r w:rsidRPr="0030585B">
        <w:rPr>
          <w:rFonts w:cs="David" w:hint="cs"/>
          <w:rtl/>
        </w:rPr>
        <w:t xml:space="preserve"> מתפתח והולך ועומד לרשות ועדות הכנסת בצורה מעוררת התפעלות. הייעוץ המשפטי שהיה לפני 20 שנה אינו דומה בכלל לייעוץ המשפטי הניתן לנו היום, מבחינת כוח האדם ומבחינת מיומנות העוסקים במלאכה. כל הדברים האלה חייבו אותנו להגיש מספר בקשות, שחלקן כבר נעשה </w:t>
      </w:r>
      <w:proofErr w:type="spellStart"/>
      <w:r w:rsidRPr="0030585B">
        <w:rPr>
          <w:rFonts w:cs="David" w:hint="cs"/>
          <w:rtl/>
        </w:rPr>
        <w:t>בכנסות</w:t>
      </w:r>
      <w:proofErr w:type="spellEnd"/>
      <w:r w:rsidRPr="0030585B">
        <w:rPr>
          <w:rFonts w:cs="David" w:hint="cs"/>
          <w:rtl/>
        </w:rPr>
        <w:t xml:space="preserve"> הקודמות ולא היינו ערים לכך שצריך את אישורה של הוועדה לעניין זה. </w:t>
      </w:r>
    </w:p>
    <w:p w14:paraId="36DD90A8" w14:textId="77777777" w:rsidR="0030585B" w:rsidRPr="0030585B" w:rsidRDefault="0030585B" w:rsidP="0030585B">
      <w:pPr>
        <w:bidi/>
        <w:ind w:firstLine="720"/>
        <w:jc w:val="both"/>
        <w:rPr>
          <w:rFonts w:cs="David" w:hint="cs"/>
          <w:rtl/>
        </w:rPr>
      </w:pPr>
    </w:p>
    <w:p w14:paraId="6D03597E" w14:textId="77777777" w:rsidR="0030585B" w:rsidRPr="0030585B" w:rsidRDefault="0030585B" w:rsidP="0030585B">
      <w:pPr>
        <w:bidi/>
        <w:ind w:firstLine="720"/>
        <w:jc w:val="both"/>
        <w:rPr>
          <w:rFonts w:cs="David" w:hint="cs"/>
          <w:rtl/>
        </w:rPr>
      </w:pPr>
      <w:r w:rsidRPr="0030585B">
        <w:rPr>
          <w:rFonts w:cs="David" w:hint="cs"/>
          <w:rtl/>
        </w:rPr>
        <w:t xml:space="preserve">הבאנו מספר נושאים מרכזיים לדיון בפני הוועדה. הוועדה קיימה דיונים עם רבים מנושאי התפקידים בכנסת. ישבתי אתם מספר פעמים, ובסופו של דבר הם הביאו את ההמלצות בפנינו. כמובן, כל אחד יוכל לומר את דברו שהרי בכל זאת הוועדה היא ועדה מייעצת ואתם רוצים לדעת מדוע אתם מקבלים את דעתה ואם יש שאלות לשאול אותם, ולא להיות במצב שאומרים זה ראה וקדש. יחד עם זה, הכבוד שלנו, של הכנסת, מחייב אותנו בלי סייג ושיור לקבל את החלטות הוועדה, שכן אם לא נקבל את החלטות הוועדה מה לנו למנות ועדה שאנחנו לא מקבלים את החלטותיה? מסרנו את המנדט בידי הוועדה הציבורית, על-ידי זה שמסרנו אותו הפקדנו את אותו שיקול דעת בידם. היום אני מבקש מחברי הוועדה לקבל בסופו של דבר את כל המלצות הוועדה, ככתבן וכלשונן. הערות, כמובן, יכולות להישמע ואני בטוח שיש לחברי הכנסת הערות. </w:t>
      </w:r>
    </w:p>
    <w:p w14:paraId="348D1628" w14:textId="77777777" w:rsidR="0030585B" w:rsidRPr="0030585B" w:rsidRDefault="0030585B" w:rsidP="0030585B">
      <w:pPr>
        <w:bidi/>
        <w:jc w:val="both"/>
        <w:rPr>
          <w:rFonts w:cs="David" w:hint="cs"/>
          <w:rtl/>
        </w:rPr>
      </w:pPr>
    </w:p>
    <w:p w14:paraId="2397DF37"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145AFCED" w14:textId="77777777" w:rsidR="0030585B" w:rsidRPr="0030585B" w:rsidRDefault="0030585B" w:rsidP="0030585B">
      <w:pPr>
        <w:bidi/>
        <w:jc w:val="both"/>
        <w:rPr>
          <w:rFonts w:cs="David" w:hint="cs"/>
          <w:u w:val="single"/>
          <w:rtl/>
        </w:rPr>
      </w:pPr>
    </w:p>
    <w:p w14:paraId="01A5CF91" w14:textId="77777777" w:rsidR="0030585B" w:rsidRPr="0030585B" w:rsidRDefault="0030585B" w:rsidP="0030585B">
      <w:pPr>
        <w:bidi/>
        <w:ind w:firstLine="720"/>
        <w:jc w:val="both"/>
        <w:rPr>
          <w:rFonts w:cs="David" w:hint="cs"/>
          <w:rtl/>
        </w:rPr>
      </w:pPr>
      <w:r w:rsidRPr="0030585B">
        <w:rPr>
          <w:rFonts w:cs="David" w:hint="cs"/>
          <w:rtl/>
        </w:rPr>
        <w:t xml:space="preserve">תודה רבה. עוד מעט נפתח את הדיון, אבל אני חושב שלפני שנתחיל בדיון ראוי לתת לפרופסור </w:t>
      </w:r>
      <w:proofErr w:type="spellStart"/>
      <w:r w:rsidRPr="0030585B">
        <w:rPr>
          <w:rFonts w:cs="David" w:hint="cs"/>
          <w:rtl/>
        </w:rPr>
        <w:t>גרונאו</w:t>
      </w:r>
      <w:proofErr w:type="spellEnd"/>
      <w:r w:rsidRPr="0030585B">
        <w:rPr>
          <w:rFonts w:cs="David" w:hint="cs"/>
          <w:rtl/>
        </w:rPr>
        <w:t xml:space="preserve"> להציג את ההחלטות, בשם הוועדה. לאחר מכן אעביר את זכות הדיבור לחברי הכנסת. בבקשה. </w:t>
      </w:r>
    </w:p>
    <w:p w14:paraId="51189B62" w14:textId="77777777" w:rsidR="0030585B" w:rsidRPr="0030585B" w:rsidRDefault="0030585B" w:rsidP="0030585B">
      <w:pPr>
        <w:bidi/>
        <w:jc w:val="both"/>
        <w:rPr>
          <w:rFonts w:cs="David" w:hint="cs"/>
          <w:rtl/>
        </w:rPr>
      </w:pPr>
    </w:p>
    <w:p w14:paraId="380DD0CD" w14:textId="77777777" w:rsidR="0030585B" w:rsidRPr="0030585B" w:rsidRDefault="0030585B" w:rsidP="0030585B">
      <w:pPr>
        <w:bidi/>
        <w:jc w:val="both"/>
        <w:rPr>
          <w:rFonts w:cs="David" w:hint="cs"/>
          <w:u w:val="single"/>
          <w:rtl/>
        </w:rPr>
      </w:pPr>
      <w:r w:rsidRPr="0030585B">
        <w:rPr>
          <w:rFonts w:cs="David" w:hint="cs"/>
          <w:u w:val="single"/>
          <w:rtl/>
        </w:rPr>
        <w:t xml:space="preserve">ראובן </w:t>
      </w:r>
      <w:proofErr w:type="spellStart"/>
      <w:r w:rsidRPr="0030585B">
        <w:rPr>
          <w:rFonts w:cs="David" w:hint="cs"/>
          <w:u w:val="single"/>
          <w:rtl/>
        </w:rPr>
        <w:t>גרונאו</w:t>
      </w:r>
      <w:proofErr w:type="spellEnd"/>
      <w:r w:rsidRPr="0030585B">
        <w:rPr>
          <w:rFonts w:cs="David" w:hint="cs"/>
          <w:u w:val="single"/>
          <w:rtl/>
        </w:rPr>
        <w:t>:</w:t>
      </w:r>
    </w:p>
    <w:p w14:paraId="05101162" w14:textId="77777777" w:rsidR="0030585B" w:rsidRPr="0030585B" w:rsidRDefault="0030585B" w:rsidP="0030585B">
      <w:pPr>
        <w:bidi/>
        <w:jc w:val="both"/>
        <w:rPr>
          <w:rFonts w:cs="David" w:hint="cs"/>
          <w:rtl/>
        </w:rPr>
      </w:pPr>
    </w:p>
    <w:p w14:paraId="547785F6" w14:textId="77777777" w:rsidR="0030585B" w:rsidRPr="0030585B" w:rsidRDefault="0030585B" w:rsidP="0030585B">
      <w:pPr>
        <w:bidi/>
        <w:ind w:firstLine="720"/>
        <w:jc w:val="both"/>
        <w:rPr>
          <w:rFonts w:cs="David" w:hint="cs"/>
          <w:rtl/>
        </w:rPr>
      </w:pPr>
      <w:r w:rsidRPr="0030585B">
        <w:rPr>
          <w:rFonts w:cs="David" w:hint="cs"/>
          <w:rtl/>
        </w:rPr>
        <w:t xml:space="preserve">אני חושב שההחלטות מדברות בעד עצמן. היוזמה לחלק גדול מההמלצות האלה מקורה ביושב-ראש הכנסת ומנכ"ל הכנסת. חלקן נובעות מטענות, שעלו על פני השנים, לגבי השימוש שנראה לציבור שימוש לא ראוי בתקציב קשר עם הציבור. כדי להסיר כל ראות של עשייה שאינה נכונה תיקנו תקנות, שלהערכתנו הן שוליות, בנושא הלשכה </w:t>
      </w:r>
      <w:proofErr w:type="spellStart"/>
      <w:r w:rsidRPr="0030585B">
        <w:rPr>
          <w:rFonts w:cs="David" w:hint="cs"/>
          <w:rtl/>
        </w:rPr>
        <w:t>הפרלמנטרית</w:t>
      </w:r>
      <w:proofErr w:type="spellEnd"/>
      <w:r w:rsidRPr="0030585B">
        <w:rPr>
          <w:rFonts w:cs="David" w:hint="cs"/>
          <w:rtl/>
        </w:rPr>
        <w:t xml:space="preserve">, הציוד הנרכש והשימוש בה. </w:t>
      </w:r>
    </w:p>
    <w:p w14:paraId="085B1266" w14:textId="77777777" w:rsidR="0030585B" w:rsidRPr="0030585B" w:rsidRDefault="0030585B" w:rsidP="0030585B">
      <w:pPr>
        <w:bidi/>
        <w:ind w:firstLine="720"/>
        <w:jc w:val="both"/>
        <w:rPr>
          <w:rFonts w:cs="David" w:hint="cs"/>
          <w:rtl/>
        </w:rPr>
      </w:pPr>
    </w:p>
    <w:p w14:paraId="28DD9957" w14:textId="77777777" w:rsidR="0030585B" w:rsidRPr="0030585B" w:rsidRDefault="0030585B" w:rsidP="0030585B">
      <w:pPr>
        <w:bidi/>
        <w:ind w:firstLine="720"/>
        <w:jc w:val="both"/>
        <w:rPr>
          <w:rFonts w:cs="David" w:hint="cs"/>
          <w:rtl/>
        </w:rPr>
      </w:pPr>
      <w:r w:rsidRPr="0030585B">
        <w:rPr>
          <w:rFonts w:cs="David" w:hint="cs"/>
          <w:rtl/>
        </w:rPr>
        <w:t xml:space="preserve">עלתה סוגיה של העזר שצריכים ראשי ועדות לקבל בעבודתם. זו אינה סוגיה חדשה. היא לא עלתה רק בכנסת ה-18, היא הייתה קיימת קודם. הסוגיה בה התלבטנו היא האם נדרש עוזר קבוע, שהוא איש כנסת, שישמש באותן ועדות שהן יותר עמוסות או האם משרת אמון בצורת של עוזר </w:t>
      </w:r>
      <w:proofErr w:type="spellStart"/>
      <w:r w:rsidRPr="0030585B">
        <w:rPr>
          <w:rFonts w:cs="David" w:hint="cs"/>
          <w:rtl/>
        </w:rPr>
        <w:t>פרלמנטרי</w:t>
      </w:r>
      <w:proofErr w:type="spellEnd"/>
      <w:r w:rsidRPr="0030585B">
        <w:rPr>
          <w:rFonts w:cs="David" w:hint="cs"/>
          <w:rtl/>
        </w:rPr>
        <w:t xml:space="preserve">. החשש במצב השני, כאשר העוזר הוא עוזר </w:t>
      </w:r>
      <w:proofErr w:type="spellStart"/>
      <w:r w:rsidRPr="0030585B">
        <w:rPr>
          <w:rFonts w:cs="David" w:hint="cs"/>
          <w:rtl/>
        </w:rPr>
        <w:t>פרלמנטרי</w:t>
      </w:r>
      <w:proofErr w:type="spellEnd"/>
      <w:r w:rsidRPr="0030585B">
        <w:rPr>
          <w:rFonts w:cs="David" w:hint="cs"/>
          <w:rtl/>
        </w:rPr>
        <w:t xml:space="preserve">, הוא איש אמון, הוא מתחלף עם חילופי יושב-ראש הוועדה. מהניסיון שלנו - ואנחנו מכהנים זו השנה השישית - התחלפות מהירה של יושבי-ראש ועדות. </w:t>
      </w:r>
    </w:p>
    <w:p w14:paraId="5850609E" w14:textId="77777777" w:rsidR="0030585B" w:rsidRPr="0030585B" w:rsidRDefault="0030585B" w:rsidP="0030585B">
      <w:pPr>
        <w:bidi/>
        <w:ind w:firstLine="720"/>
        <w:jc w:val="both"/>
        <w:rPr>
          <w:rFonts w:cs="David" w:hint="cs"/>
          <w:rtl/>
        </w:rPr>
      </w:pPr>
    </w:p>
    <w:p w14:paraId="1E976837" w14:textId="77777777" w:rsidR="0030585B" w:rsidRPr="0030585B" w:rsidRDefault="0030585B" w:rsidP="0030585B">
      <w:pPr>
        <w:bidi/>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3185BF27" w14:textId="77777777" w:rsidR="0030585B" w:rsidRPr="0030585B" w:rsidRDefault="0030585B" w:rsidP="0030585B">
      <w:pPr>
        <w:bidi/>
        <w:ind w:firstLine="720"/>
        <w:jc w:val="both"/>
        <w:rPr>
          <w:rFonts w:cs="David" w:hint="cs"/>
          <w:rtl/>
        </w:rPr>
      </w:pPr>
    </w:p>
    <w:p w14:paraId="73030558" w14:textId="77777777" w:rsidR="0030585B" w:rsidRPr="0030585B" w:rsidRDefault="0030585B" w:rsidP="0030585B">
      <w:pPr>
        <w:bidi/>
        <w:ind w:firstLine="720"/>
        <w:jc w:val="both"/>
        <w:rPr>
          <w:rFonts w:cs="David" w:hint="cs"/>
          <w:rtl/>
        </w:rPr>
      </w:pPr>
      <w:r w:rsidRPr="0030585B">
        <w:rPr>
          <w:rFonts w:cs="David" w:hint="cs"/>
          <w:rtl/>
        </w:rPr>
        <w:t xml:space="preserve">אתם מרכיב הרבה יותר קבוע מאתנו. </w:t>
      </w:r>
    </w:p>
    <w:p w14:paraId="55F0FA6D" w14:textId="77777777" w:rsidR="0030585B" w:rsidRPr="0030585B" w:rsidRDefault="0030585B" w:rsidP="0030585B">
      <w:pPr>
        <w:bidi/>
        <w:jc w:val="both"/>
        <w:rPr>
          <w:rFonts w:cs="David" w:hint="cs"/>
          <w:rtl/>
        </w:rPr>
      </w:pPr>
    </w:p>
    <w:p w14:paraId="18C41260" w14:textId="77777777" w:rsidR="0030585B" w:rsidRPr="0030585B" w:rsidRDefault="0030585B" w:rsidP="0030585B">
      <w:pPr>
        <w:bidi/>
        <w:jc w:val="both"/>
        <w:rPr>
          <w:rFonts w:cs="David" w:hint="cs"/>
          <w:u w:val="single"/>
          <w:rtl/>
        </w:rPr>
      </w:pPr>
      <w:r w:rsidRPr="0030585B">
        <w:rPr>
          <w:rFonts w:cs="David" w:hint="cs"/>
          <w:u w:val="single"/>
          <w:rtl/>
        </w:rPr>
        <w:t xml:space="preserve">ראובן </w:t>
      </w:r>
      <w:proofErr w:type="spellStart"/>
      <w:r w:rsidRPr="0030585B">
        <w:rPr>
          <w:rFonts w:cs="David" w:hint="cs"/>
          <w:u w:val="single"/>
          <w:rtl/>
        </w:rPr>
        <w:t>גרונאו</w:t>
      </w:r>
      <w:proofErr w:type="spellEnd"/>
      <w:r w:rsidRPr="0030585B">
        <w:rPr>
          <w:rFonts w:cs="David" w:hint="cs"/>
          <w:u w:val="single"/>
          <w:rtl/>
        </w:rPr>
        <w:t>:</w:t>
      </w:r>
    </w:p>
    <w:p w14:paraId="35019A22" w14:textId="77777777" w:rsidR="0030585B" w:rsidRPr="0030585B" w:rsidRDefault="0030585B" w:rsidP="0030585B">
      <w:pPr>
        <w:bidi/>
        <w:jc w:val="both"/>
        <w:rPr>
          <w:rFonts w:cs="David" w:hint="cs"/>
          <w:u w:val="single"/>
          <w:rtl/>
        </w:rPr>
      </w:pPr>
    </w:p>
    <w:p w14:paraId="1982D91B" w14:textId="77777777" w:rsidR="0030585B" w:rsidRPr="0030585B" w:rsidRDefault="0030585B" w:rsidP="0030585B">
      <w:pPr>
        <w:bidi/>
        <w:ind w:firstLine="720"/>
        <w:jc w:val="both"/>
        <w:rPr>
          <w:rFonts w:cs="David" w:hint="cs"/>
          <w:rtl/>
        </w:rPr>
      </w:pPr>
      <w:r w:rsidRPr="0030585B">
        <w:rPr>
          <w:rFonts w:cs="David" w:hint="cs"/>
          <w:rtl/>
        </w:rPr>
        <w:t xml:space="preserve">אנחנו יכולים לראות את ההתחלפות המהירה של יושבי-ראש ועדות. לדוגמה, ועדה חשובה כמו ועדת הכספים, היו שלושה עוזרים </w:t>
      </w:r>
      <w:proofErr w:type="spellStart"/>
      <w:r w:rsidRPr="0030585B">
        <w:rPr>
          <w:rFonts w:cs="David" w:hint="cs"/>
          <w:rtl/>
        </w:rPr>
        <w:t>פרלמנטריים</w:t>
      </w:r>
      <w:proofErr w:type="spellEnd"/>
      <w:r w:rsidRPr="0030585B">
        <w:rPr>
          <w:rFonts w:cs="David" w:hint="cs"/>
          <w:rtl/>
        </w:rPr>
        <w:t xml:space="preserve"> בכנסת הקודמת לראש הוועדה, מתוך כך שהיו שלושה ראשי ועדה, כך שאף אחד מהם לא צבר את הניסיון הנדרש בוועדה חשובה כזאת. מחשש התחלופה הגדולה, חשבנו על פני השנים שראוי שאדם שיכהן בתפקידים האלה יהיה אדם קבוע, במכרז של הכנסת, כדי שיהיה זיכרון קולקטיבי שיסייע לצד ראשי הוועדות. הנושא הזה היה שנוי במחלוקת. בסופו של יום הלכנו לקראת בקשתו של יושב-ראש הכנסת, והמלצנו שיהיה עוזר נוסף לראשי ועדות לתקופת הכנסת הנוכחית. </w:t>
      </w:r>
    </w:p>
    <w:p w14:paraId="4BCF909D" w14:textId="77777777" w:rsidR="0030585B" w:rsidRPr="0030585B" w:rsidRDefault="0030585B" w:rsidP="0030585B">
      <w:pPr>
        <w:bidi/>
        <w:jc w:val="both"/>
        <w:rPr>
          <w:rFonts w:cs="David" w:hint="cs"/>
          <w:rtl/>
        </w:rPr>
      </w:pPr>
    </w:p>
    <w:p w14:paraId="74EBAC87" w14:textId="77777777" w:rsidR="0030585B" w:rsidRPr="0030585B" w:rsidRDefault="0030585B" w:rsidP="0030585B">
      <w:pPr>
        <w:bidi/>
        <w:ind w:firstLine="720"/>
        <w:jc w:val="both"/>
        <w:rPr>
          <w:rFonts w:cs="David" w:hint="cs"/>
          <w:rtl/>
        </w:rPr>
      </w:pPr>
      <w:r w:rsidRPr="0030585B">
        <w:rPr>
          <w:rFonts w:cs="David" w:hint="cs"/>
          <w:rtl/>
        </w:rPr>
        <w:t xml:space="preserve">בעיה מיוחדת התגלתה בוועדת הכספים, שהיא לכל הדעות </w:t>
      </w:r>
      <w:r w:rsidRPr="0030585B">
        <w:rPr>
          <w:rFonts w:cs="David"/>
          <w:rtl/>
        </w:rPr>
        <w:t>–</w:t>
      </w:r>
      <w:r w:rsidRPr="0030585B">
        <w:rPr>
          <w:rFonts w:cs="David" w:hint="cs"/>
          <w:rtl/>
        </w:rPr>
        <w:t xml:space="preserve"> או לפחות לכל הסטטיסטיקות המונחות בפנינו - הוועדה העמוסה ביותר בכנסת. </w:t>
      </w:r>
    </w:p>
    <w:p w14:paraId="10469A8D" w14:textId="77777777" w:rsidR="0030585B" w:rsidRPr="0030585B" w:rsidRDefault="0030585B" w:rsidP="0030585B">
      <w:pPr>
        <w:bidi/>
        <w:jc w:val="both"/>
        <w:rPr>
          <w:rFonts w:cs="David" w:hint="cs"/>
          <w:rtl/>
        </w:rPr>
      </w:pPr>
    </w:p>
    <w:p w14:paraId="7FA3CF16" w14:textId="77777777" w:rsidR="0030585B" w:rsidRPr="0030585B" w:rsidRDefault="0030585B" w:rsidP="0030585B">
      <w:pPr>
        <w:bidi/>
        <w:jc w:val="both"/>
        <w:rPr>
          <w:rFonts w:cs="David" w:hint="cs"/>
          <w:u w:val="single"/>
          <w:rtl/>
        </w:rPr>
      </w:pPr>
      <w:r w:rsidRPr="0030585B">
        <w:rPr>
          <w:rFonts w:cs="David" w:hint="cs"/>
          <w:u w:val="single"/>
          <w:rtl/>
        </w:rPr>
        <w:t>ראובן ריבלין:</w:t>
      </w:r>
    </w:p>
    <w:p w14:paraId="4A4C8437" w14:textId="77777777" w:rsidR="0030585B" w:rsidRPr="0030585B" w:rsidRDefault="0030585B" w:rsidP="0030585B">
      <w:pPr>
        <w:bidi/>
        <w:jc w:val="both"/>
        <w:rPr>
          <w:rFonts w:cs="David" w:hint="cs"/>
          <w:u w:val="single"/>
          <w:rtl/>
        </w:rPr>
      </w:pPr>
    </w:p>
    <w:p w14:paraId="74790A51" w14:textId="77777777" w:rsidR="0030585B" w:rsidRPr="0030585B" w:rsidRDefault="0030585B" w:rsidP="0030585B">
      <w:pPr>
        <w:bidi/>
        <w:ind w:firstLine="720"/>
        <w:jc w:val="both"/>
        <w:rPr>
          <w:rFonts w:cs="David" w:hint="cs"/>
          <w:rtl/>
        </w:rPr>
      </w:pPr>
      <w:r w:rsidRPr="0030585B">
        <w:rPr>
          <w:rFonts w:cs="David" w:hint="cs"/>
          <w:rtl/>
        </w:rPr>
        <w:t xml:space="preserve">גם בגלל אישיותו של יושב-ראש הוועדה. </w:t>
      </w:r>
    </w:p>
    <w:p w14:paraId="628DCB8C" w14:textId="77777777" w:rsidR="0030585B" w:rsidRPr="0030585B" w:rsidRDefault="0030585B" w:rsidP="0030585B">
      <w:pPr>
        <w:bidi/>
        <w:jc w:val="both"/>
        <w:rPr>
          <w:rFonts w:cs="David" w:hint="cs"/>
          <w:rtl/>
        </w:rPr>
      </w:pPr>
    </w:p>
    <w:p w14:paraId="74C69917"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01EC0264" w14:textId="77777777" w:rsidR="0030585B" w:rsidRPr="0030585B" w:rsidRDefault="0030585B" w:rsidP="0030585B">
      <w:pPr>
        <w:bidi/>
        <w:jc w:val="both"/>
        <w:rPr>
          <w:rFonts w:cs="David" w:hint="cs"/>
          <w:u w:val="single"/>
          <w:rtl/>
        </w:rPr>
      </w:pPr>
    </w:p>
    <w:p w14:paraId="562473B2" w14:textId="77777777" w:rsidR="0030585B" w:rsidRPr="0030585B" w:rsidRDefault="0030585B" w:rsidP="0030585B">
      <w:pPr>
        <w:bidi/>
        <w:ind w:firstLine="720"/>
        <w:jc w:val="both"/>
        <w:rPr>
          <w:rFonts w:cs="David" w:hint="cs"/>
          <w:rtl/>
        </w:rPr>
      </w:pPr>
      <w:r w:rsidRPr="0030585B">
        <w:rPr>
          <w:rFonts w:cs="David" w:hint="cs"/>
          <w:rtl/>
        </w:rPr>
        <w:t xml:space="preserve">זו סיבה חשובה, אבל לא העיקרית. </w:t>
      </w:r>
    </w:p>
    <w:p w14:paraId="4F774470" w14:textId="77777777" w:rsidR="0030585B" w:rsidRPr="0030585B" w:rsidRDefault="0030585B" w:rsidP="0030585B">
      <w:pPr>
        <w:bidi/>
        <w:jc w:val="both"/>
        <w:rPr>
          <w:rFonts w:cs="David" w:hint="cs"/>
          <w:rtl/>
        </w:rPr>
      </w:pPr>
    </w:p>
    <w:p w14:paraId="2D896630" w14:textId="77777777" w:rsidR="0030585B" w:rsidRPr="0030585B" w:rsidRDefault="0030585B" w:rsidP="0030585B">
      <w:pPr>
        <w:bidi/>
        <w:jc w:val="both"/>
        <w:rPr>
          <w:rFonts w:cs="David" w:hint="cs"/>
          <w:u w:val="single"/>
          <w:rtl/>
        </w:rPr>
      </w:pPr>
      <w:r w:rsidRPr="0030585B">
        <w:rPr>
          <w:rFonts w:cs="David" w:hint="cs"/>
          <w:u w:val="single"/>
          <w:rtl/>
        </w:rPr>
        <w:t xml:space="preserve">ראובן </w:t>
      </w:r>
      <w:proofErr w:type="spellStart"/>
      <w:r w:rsidRPr="0030585B">
        <w:rPr>
          <w:rFonts w:cs="David" w:hint="cs"/>
          <w:u w:val="single"/>
          <w:rtl/>
        </w:rPr>
        <w:t>גרונאו</w:t>
      </w:r>
      <w:proofErr w:type="spellEnd"/>
      <w:r w:rsidRPr="0030585B">
        <w:rPr>
          <w:rFonts w:cs="David" w:hint="cs"/>
          <w:u w:val="single"/>
          <w:rtl/>
        </w:rPr>
        <w:t>:</w:t>
      </w:r>
    </w:p>
    <w:p w14:paraId="0B220FB0" w14:textId="77777777" w:rsidR="0030585B" w:rsidRPr="0030585B" w:rsidRDefault="0030585B" w:rsidP="0030585B">
      <w:pPr>
        <w:bidi/>
        <w:jc w:val="both"/>
        <w:rPr>
          <w:rFonts w:cs="David" w:hint="cs"/>
          <w:rtl/>
        </w:rPr>
      </w:pPr>
    </w:p>
    <w:p w14:paraId="34C09B05" w14:textId="77777777" w:rsidR="0030585B" w:rsidRPr="0030585B" w:rsidRDefault="0030585B" w:rsidP="0030585B">
      <w:pPr>
        <w:bidi/>
        <w:ind w:firstLine="720"/>
        <w:jc w:val="both"/>
        <w:rPr>
          <w:rFonts w:cs="David" w:hint="cs"/>
          <w:rtl/>
        </w:rPr>
      </w:pPr>
      <w:r w:rsidRPr="0030585B">
        <w:rPr>
          <w:rFonts w:cs="David" w:hint="cs"/>
          <w:rtl/>
        </w:rPr>
        <w:t xml:space="preserve">יושבי-ראש כנסת קודמים הכירו בכך ונתנו סיוע נוסף לראש הוועדה הזאת. בתקופה האחרונה הוחמר המצב, מתוך שהיועצת הכלכלית יצאה לגמלאות ולא נמצא לה עדיין חליף. מדובר גם בדוברים לכל ראשי הוועדות, שבמידה מסוימת יכולים להחליף בהמשך את אותם עוזרים שאנחנו מדברים עליהם היום. במקרה המיוחד הזה הייתה לי שיחה עם יושב-ראש הוועדה וסיכמנו שלתקופת ביניים יהיה עוזר רביעי, עד שהכנסת תפתור את הבעיה הזו, וזו ההצעה המונחת בפניכם. </w:t>
      </w:r>
    </w:p>
    <w:p w14:paraId="5C07DE9D" w14:textId="77777777" w:rsidR="0030585B" w:rsidRPr="0030585B" w:rsidRDefault="0030585B" w:rsidP="0030585B">
      <w:pPr>
        <w:bidi/>
        <w:jc w:val="both"/>
        <w:rPr>
          <w:rFonts w:cs="David" w:hint="cs"/>
          <w:rtl/>
        </w:rPr>
      </w:pPr>
    </w:p>
    <w:p w14:paraId="34F41809" w14:textId="77777777" w:rsidR="0030585B" w:rsidRPr="0030585B" w:rsidRDefault="0030585B" w:rsidP="0030585B">
      <w:pPr>
        <w:bidi/>
        <w:ind w:firstLine="720"/>
        <w:jc w:val="both"/>
        <w:rPr>
          <w:rFonts w:cs="David" w:hint="cs"/>
          <w:rtl/>
        </w:rPr>
      </w:pPr>
      <w:r w:rsidRPr="0030585B">
        <w:rPr>
          <w:rFonts w:cs="David" w:hint="cs"/>
          <w:rtl/>
        </w:rPr>
        <w:t xml:space="preserve">לגבי הסיוע לחבר כנסת מוגבל בניידות - ברור שחבר כנסת מוגבל בניידות ראוי שהכנסת תעמיד לרשותו כל אמצעי שיאפשר את עבודתו התקינה בין כותלי הכנסת ומחוצה לה. לא הייתה אפילו דקה של מחלוקת בנושא הזה. התגלתה מחלוקת - אני מציין את זה פה מתוך שהוויכוח הציבורי לא היה ברור - האם אדם שעוזר לחבר כנסת מוגבל בניידות כמוהו כרמפה שמסייעת לו לעלות לדוכן הנואמים או כמוהו כהטבה. על הדברים האלה כמעט חרב המקדש. בסופו של יום פנה אלינו יושב-הראש בשאלה. כדרכם של חברי כנסת, השתמטנו מהתשובה ואמרנו: יינתן סיוע. כל חבר כנסת שנדרש לסיוע כזה יפנה אלינו ואנחנו נהיה אלה שממליצים בפני המנכ"ל. זו לשון ה"רזון </w:t>
      </w:r>
      <w:proofErr w:type="spellStart"/>
      <w:r w:rsidRPr="0030585B">
        <w:rPr>
          <w:rFonts w:cs="David" w:hint="cs"/>
          <w:rtl/>
        </w:rPr>
        <w:t>ד'אטר</w:t>
      </w:r>
      <w:proofErr w:type="spellEnd"/>
      <w:r w:rsidRPr="0030585B">
        <w:rPr>
          <w:rFonts w:cs="David" w:hint="cs"/>
          <w:rtl/>
        </w:rPr>
        <w:t xml:space="preserve">" של המלצתנו השלישית. </w:t>
      </w:r>
    </w:p>
    <w:p w14:paraId="134AD36F" w14:textId="77777777" w:rsidR="0030585B" w:rsidRPr="0030585B" w:rsidRDefault="0030585B" w:rsidP="0030585B">
      <w:pPr>
        <w:bidi/>
        <w:jc w:val="both"/>
        <w:rPr>
          <w:rFonts w:cs="David" w:hint="cs"/>
          <w:rtl/>
        </w:rPr>
      </w:pPr>
    </w:p>
    <w:p w14:paraId="389E0BB6"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22341C69" w14:textId="77777777" w:rsidR="0030585B" w:rsidRPr="0030585B" w:rsidRDefault="0030585B" w:rsidP="0030585B">
      <w:pPr>
        <w:bidi/>
        <w:jc w:val="both"/>
        <w:rPr>
          <w:rFonts w:cs="David" w:hint="cs"/>
          <w:u w:val="single"/>
          <w:rtl/>
        </w:rPr>
      </w:pPr>
    </w:p>
    <w:p w14:paraId="4432B313" w14:textId="77777777" w:rsidR="0030585B" w:rsidRPr="0030585B" w:rsidRDefault="0030585B" w:rsidP="0030585B">
      <w:pPr>
        <w:bidi/>
        <w:ind w:firstLine="720"/>
        <w:jc w:val="both"/>
        <w:rPr>
          <w:rFonts w:cs="David" w:hint="cs"/>
          <w:rtl/>
        </w:rPr>
      </w:pPr>
      <w:r w:rsidRPr="0030585B">
        <w:rPr>
          <w:rFonts w:cs="David" w:hint="cs"/>
          <w:rtl/>
        </w:rPr>
        <w:t xml:space="preserve">כדי להבהיר, לעצמי וגם לחבריי, בעניין הזה ההמלצה שלכם היא שהבקשה תועבר לוועדה והוועדה תקבל החלטה ספציפית בכל מקרה לגופו. </w:t>
      </w:r>
    </w:p>
    <w:p w14:paraId="680CABF4" w14:textId="77777777" w:rsidR="0030585B" w:rsidRPr="0030585B" w:rsidRDefault="0030585B" w:rsidP="0030585B">
      <w:pPr>
        <w:bidi/>
        <w:jc w:val="both"/>
        <w:rPr>
          <w:rFonts w:cs="David" w:hint="cs"/>
          <w:rtl/>
        </w:rPr>
      </w:pPr>
    </w:p>
    <w:p w14:paraId="492D977E" w14:textId="77777777" w:rsidR="0030585B" w:rsidRPr="0030585B" w:rsidRDefault="0030585B" w:rsidP="0030585B">
      <w:pPr>
        <w:bidi/>
        <w:jc w:val="both"/>
        <w:rPr>
          <w:rFonts w:cs="David" w:hint="cs"/>
          <w:u w:val="single"/>
          <w:rtl/>
        </w:rPr>
      </w:pPr>
      <w:r w:rsidRPr="0030585B">
        <w:rPr>
          <w:rFonts w:cs="David" w:hint="cs"/>
          <w:u w:val="single"/>
          <w:rtl/>
        </w:rPr>
        <w:t xml:space="preserve">ראובן </w:t>
      </w:r>
      <w:proofErr w:type="spellStart"/>
      <w:r w:rsidRPr="0030585B">
        <w:rPr>
          <w:rFonts w:cs="David" w:hint="cs"/>
          <w:u w:val="single"/>
          <w:rtl/>
        </w:rPr>
        <w:t>גרונאו</w:t>
      </w:r>
      <w:proofErr w:type="spellEnd"/>
      <w:r w:rsidRPr="0030585B">
        <w:rPr>
          <w:rFonts w:cs="David" w:hint="cs"/>
          <w:u w:val="single"/>
          <w:rtl/>
        </w:rPr>
        <w:t>:</w:t>
      </w:r>
    </w:p>
    <w:p w14:paraId="75198D2B" w14:textId="77777777" w:rsidR="0030585B" w:rsidRPr="0030585B" w:rsidRDefault="0030585B" w:rsidP="0030585B">
      <w:pPr>
        <w:bidi/>
        <w:jc w:val="both"/>
        <w:rPr>
          <w:rFonts w:cs="David" w:hint="cs"/>
          <w:rtl/>
        </w:rPr>
      </w:pPr>
    </w:p>
    <w:p w14:paraId="7049A700" w14:textId="77777777" w:rsidR="0030585B" w:rsidRPr="0030585B" w:rsidRDefault="0030585B" w:rsidP="0030585B">
      <w:pPr>
        <w:bidi/>
        <w:ind w:firstLine="720"/>
        <w:jc w:val="both"/>
        <w:rPr>
          <w:rFonts w:cs="David" w:hint="cs"/>
          <w:rtl/>
        </w:rPr>
      </w:pPr>
      <w:r w:rsidRPr="0030585B">
        <w:rPr>
          <w:rFonts w:cs="David" w:hint="cs"/>
          <w:rtl/>
        </w:rPr>
        <w:t xml:space="preserve">נכון. </w:t>
      </w:r>
    </w:p>
    <w:p w14:paraId="549898EB" w14:textId="77777777" w:rsidR="0030585B" w:rsidRPr="0030585B" w:rsidRDefault="0030585B" w:rsidP="0030585B">
      <w:pPr>
        <w:bidi/>
        <w:ind w:firstLine="720"/>
        <w:jc w:val="both"/>
        <w:rPr>
          <w:rFonts w:cs="David" w:hint="cs"/>
          <w:rtl/>
        </w:rPr>
      </w:pPr>
    </w:p>
    <w:p w14:paraId="7D2F5B31" w14:textId="77777777" w:rsidR="0030585B" w:rsidRPr="0030585B" w:rsidRDefault="0030585B" w:rsidP="0030585B">
      <w:pPr>
        <w:bidi/>
        <w:rPr>
          <w:rFonts w:cs="David" w:hint="cs"/>
          <w:u w:val="single"/>
          <w:rtl/>
        </w:rPr>
      </w:pPr>
      <w:r w:rsidRPr="0030585B">
        <w:rPr>
          <w:rFonts w:cs="David" w:hint="cs"/>
          <w:u w:val="single"/>
          <w:rtl/>
        </w:rPr>
        <w:t>ארבל אסטרחן:</w:t>
      </w:r>
    </w:p>
    <w:p w14:paraId="1CCA4F41" w14:textId="77777777" w:rsidR="0030585B" w:rsidRPr="0030585B" w:rsidRDefault="0030585B" w:rsidP="0030585B">
      <w:pPr>
        <w:bidi/>
        <w:ind w:firstLine="720"/>
        <w:jc w:val="both"/>
        <w:rPr>
          <w:rFonts w:cs="David" w:hint="cs"/>
          <w:rtl/>
        </w:rPr>
      </w:pPr>
    </w:p>
    <w:p w14:paraId="184F2C2F" w14:textId="77777777" w:rsidR="0030585B" w:rsidRPr="0030585B" w:rsidRDefault="0030585B" w:rsidP="0030585B">
      <w:pPr>
        <w:bidi/>
        <w:ind w:firstLine="720"/>
        <w:jc w:val="both"/>
        <w:rPr>
          <w:rFonts w:cs="David" w:hint="cs"/>
          <w:rtl/>
        </w:rPr>
      </w:pPr>
      <w:r w:rsidRPr="0030585B">
        <w:rPr>
          <w:rFonts w:cs="David" w:hint="cs"/>
          <w:rtl/>
        </w:rPr>
        <w:t xml:space="preserve">לוועדה הציבורית. </w:t>
      </w:r>
    </w:p>
    <w:p w14:paraId="305ECA10" w14:textId="77777777" w:rsidR="0030585B" w:rsidRPr="0030585B" w:rsidRDefault="0030585B" w:rsidP="0030585B">
      <w:pPr>
        <w:bidi/>
        <w:ind w:firstLine="720"/>
        <w:jc w:val="both"/>
        <w:rPr>
          <w:rFonts w:cs="David" w:hint="cs"/>
          <w:rtl/>
        </w:rPr>
      </w:pPr>
    </w:p>
    <w:p w14:paraId="3F7A8A20" w14:textId="77777777" w:rsidR="0030585B" w:rsidRPr="0030585B" w:rsidRDefault="0030585B" w:rsidP="0030585B">
      <w:pPr>
        <w:bidi/>
        <w:jc w:val="both"/>
        <w:rPr>
          <w:rFonts w:cs="David" w:hint="cs"/>
          <w:u w:val="single"/>
          <w:rtl/>
        </w:rPr>
      </w:pPr>
      <w:r w:rsidRPr="0030585B">
        <w:rPr>
          <w:rFonts w:cs="David" w:hint="cs"/>
          <w:u w:val="single"/>
          <w:rtl/>
        </w:rPr>
        <w:t xml:space="preserve">ראובן </w:t>
      </w:r>
      <w:proofErr w:type="spellStart"/>
      <w:r w:rsidRPr="0030585B">
        <w:rPr>
          <w:rFonts w:cs="David" w:hint="cs"/>
          <w:u w:val="single"/>
          <w:rtl/>
        </w:rPr>
        <w:t>גרונאו</w:t>
      </w:r>
      <w:proofErr w:type="spellEnd"/>
      <w:r w:rsidRPr="0030585B">
        <w:rPr>
          <w:rFonts w:cs="David" w:hint="cs"/>
          <w:u w:val="single"/>
          <w:rtl/>
        </w:rPr>
        <w:t>:</w:t>
      </w:r>
    </w:p>
    <w:p w14:paraId="5B11BDF2" w14:textId="77777777" w:rsidR="0030585B" w:rsidRPr="0030585B" w:rsidRDefault="0030585B" w:rsidP="0030585B">
      <w:pPr>
        <w:bidi/>
        <w:ind w:firstLine="720"/>
        <w:jc w:val="both"/>
        <w:rPr>
          <w:rFonts w:cs="David" w:hint="cs"/>
          <w:rtl/>
        </w:rPr>
      </w:pPr>
    </w:p>
    <w:p w14:paraId="52B0E253" w14:textId="77777777" w:rsidR="0030585B" w:rsidRPr="0030585B" w:rsidRDefault="0030585B" w:rsidP="0030585B">
      <w:pPr>
        <w:bidi/>
        <w:ind w:firstLine="720"/>
        <w:jc w:val="both"/>
        <w:rPr>
          <w:rFonts w:cs="David" w:hint="cs"/>
          <w:rtl/>
        </w:rPr>
      </w:pPr>
      <w:r w:rsidRPr="0030585B">
        <w:rPr>
          <w:rFonts w:cs="David" w:hint="cs"/>
          <w:rtl/>
        </w:rPr>
        <w:t xml:space="preserve">ברור. ולא תידרש לעניין זה הפומביות, ולא נידרש לבוא בכל המלצה שלנו לוועדת הכנסת. כשם שעולים נושאים בתחום הציוד, שבהם החשב מתייעץ אתנו בלי שאנחנו נדרשים בעניין זה לשיקול דעתה ולבזבוז זמנה של ועדת הכנסת. </w:t>
      </w:r>
    </w:p>
    <w:p w14:paraId="66E77C31" w14:textId="77777777" w:rsidR="0030585B" w:rsidRPr="0030585B" w:rsidRDefault="0030585B" w:rsidP="0030585B">
      <w:pPr>
        <w:bidi/>
        <w:jc w:val="both"/>
        <w:rPr>
          <w:rFonts w:cs="David" w:hint="cs"/>
          <w:rtl/>
        </w:rPr>
      </w:pPr>
    </w:p>
    <w:p w14:paraId="59944F2C" w14:textId="77777777" w:rsidR="0030585B" w:rsidRPr="0030585B" w:rsidRDefault="0030585B" w:rsidP="0030585B">
      <w:pPr>
        <w:bidi/>
        <w:jc w:val="both"/>
        <w:rPr>
          <w:rFonts w:cs="David" w:hint="cs"/>
          <w:u w:val="single"/>
          <w:rtl/>
        </w:rPr>
      </w:pPr>
      <w:r w:rsidRPr="0030585B">
        <w:rPr>
          <w:rFonts w:cs="David" w:hint="cs"/>
          <w:u w:val="single"/>
          <w:rtl/>
        </w:rPr>
        <w:t xml:space="preserve">יוסף </w:t>
      </w:r>
      <w:proofErr w:type="spellStart"/>
      <w:r w:rsidRPr="0030585B">
        <w:rPr>
          <w:rFonts w:cs="David" w:hint="cs"/>
          <w:u w:val="single"/>
          <w:rtl/>
        </w:rPr>
        <w:t>גילאור</w:t>
      </w:r>
      <w:proofErr w:type="spellEnd"/>
      <w:r w:rsidRPr="0030585B">
        <w:rPr>
          <w:rFonts w:cs="David" w:hint="cs"/>
          <w:u w:val="single"/>
          <w:rtl/>
        </w:rPr>
        <w:t>:</w:t>
      </w:r>
    </w:p>
    <w:p w14:paraId="29AE2FFD" w14:textId="77777777" w:rsidR="0030585B" w:rsidRPr="0030585B" w:rsidRDefault="0030585B" w:rsidP="0030585B">
      <w:pPr>
        <w:bidi/>
        <w:jc w:val="both"/>
        <w:rPr>
          <w:rFonts w:cs="David" w:hint="cs"/>
          <w:rtl/>
        </w:rPr>
      </w:pPr>
    </w:p>
    <w:p w14:paraId="1A73D10F" w14:textId="77777777" w:rsidR="0030585B" w:rsidRPr="0030585B" w:rsidRDefault="0030585B" w:rsidP="0030585B">
      <w:pPr>
        <w:bidi/>
        <w:ind w:firstLine="720"/>
        <w:jc w:val="both"/>
        <w:rPr>
          <w:rFonts w:cs="David" w:hint="cs"/>
          <w:rtl/>
        </w:rPr>
      </w:pPr>
      <w:r w:rsidRPr="0030585B">
        <w:rPr>
          <w:rFonts w:cs="David" w:hint="cs"/>
          <w:rtl/>
        </w:rPr>
        <w:t xml:space="preserve">במובן מסוים, גם נתנו דעתנו לצנעת הפרט בנושא הזה. </w:t>
      </w:r>
    </w:p>
    <w:p w14:paraId="6827DF40" w14:textId="77777777" w:rsidR="0030585B" w:rsidRPr="0030585B" w:rsidRDefault="0030585B" w:rsidP="0030585B">
      <w:pPr>
        <w:bidi/>
        <w:jc w:val="both"/>
        <w:rPr>
          <w:rFonts w:cs="David" w:hint="cs"/>
          <w:rtl/>
        </w:rPr>
      </w:pPr>
    </w:p>
    <w:p w14:paraId="5CAC79EF" w14:textId="77777777" w:rsidR="0030585B" w:rsidRPr="0030585B" w:rsidRDefault="0030585B" w:rsidP="0030585B">
      <w:pPr>
        <w:bidi/>
        <w:jc w:val="both"/>
        <w:rPr>
          <w:rFonts w:cs="David" w:hint="cs"/>
          <w:u w:val="single"/>
          <w:rtl/>
        </w:rPr>
      </w:pPr>
      <w:r w:rsidRPr="0030585B">
        <w:rPr>
          <w:rFonts w:cs="David" w:hint="cs"/>
          <w:u w:val="single"/>
          <w:rtl/>
        </w:rPr>
        <w:t>מנחם אליעזר מוזס:</w:t>
      </w:r>
    </w:p>
    <w:p w14:paraId="5FCE9DF0" w14:textId="77777777" w:rsidR="0030585B" w:rsidRPr="0030585B" w:rsidRDefault="0030585B" w:rsidP="0030585B">
      <w:pPr>
        <w:bidi/>
        <w:jc w:val="both"/>
        <w:rPr>
          <w:rFonts w:cs="David" w:hint="cs"/>
          <w:u w:val="single"/>
          <w:rtl/>
        </w:rPr>
      </w:pPr>
    </w:p>
    <w:p w14:paraId="148DF168" w14:textId="77777777" w:rsidR="0030585B" w:rsidRPr="0030585B" w:rsidRDefault="0030585B" w:rsidP="0030585B">
      <w:pPr>
        <w:bidi/>
        <w:ind w:firstLine="720"/>
        <w:jc w:val="both"/>
        <w:rPr>
          <w:rFonts w:cs="David" w:hint="cs"/>
          <w:rtl/>
        </w:rPr>
      </w:pPr>
      <w:r w:rsidRPr="0030585B">
        <w:rPr>
          <w:rFonts w:cs="David" w:hint="cs"/>
          <w:rtl/>
        </w:rPr>
        <w:t>בנושא השלישי צריך להביא התניות? למשל, חבר הכנסת מטלון צריך להביא מסמכים שונים ומשונים?</w:t>
      </w:r>
    </w:p>
    <w:p w14:paraId="2472E7DE" w14:textId="77777777" w:rsidR="0030585B" w:rsidRPr="0030585B" w:rsidRDefault="0030585B" w:rsidP="0030585B">
      <w:pPr>
        <w:bidi/>
        <w:jc w:val="both"/>
        <w:rPr>
          <w:rFonts w:cs="David" w:hint="cs"/>
          <w:rtl/>
        </w:rPr>
      </w:pPr>
    </w:p>
    <w:p w14:paraId="6735F541"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1C0EB501" w14:textId="77777777" w:rsidR="0030585B" w:rsidRPr="0030585B" w:rsidRDefault="0030585B" w:rsidP="0030585B">
      <w:pPr>
        <w:bidi/>
        <w:jc w:val="both"/>
        <w:rPr>
          <w:rFonts w:cs="David" w:hint="cs"/>
          <w:u w:val="single"/>
          <w:rtl/>
        </w:rPr>
      </w:pPr>
    </w:p>
    <w:p w14:paraId="7B429A89" w14:textId="77777777" w:rsidR="0030585B" w:rsidRPr="0030585B" w:rsidRDefault="0030585B" w:rsidP="0030585B">
      <w:pPr>
        <w:bidi/>
        <w:ind w:firstLine="720"/>
        <w:jc w:val="both"/>
        <w:rPr>
          <w:rFonts w:cs="David" w:hint="cs"/>
          <w:rtl/>
        </w:rPr>
      </w:pPr>
      <w:r w:rsidRPr="0030585B">
        <w:rPr>
          <w:rFonts w:cs="David" w:hint="cs"/>
          <w:rtl/>
        </w:rPr>
        <w:t xml:space="preserve">אני מציע שלא נדון בגופו של אדם. </w:t>
      </w:r>
    </w:p>
    <w:p w14:paraId="452F7C4B" w14:textId="77777777" w:rsidR="0030585B" w:rsidRPr="0030585B" w:rsidRDefault="0030585B" w:rsidP="0030585B">
      <w:pPr>
        <w:bidi/>
        <w:jc w:val="both"/>
        <w:rPr>
          <w:rFonts w:cs="David" w:hint="cs"/>
          <w:rtl/>
        </w:rPr>
      </w:pPr>
    </w:p>
    <w:p w14:paraId="49C03345" w14:textId="77777777" w:rsidR="0030585B" w:rsidRPr="0030585B" w:rsidRDefault="0030585B" w:rsidP="0030585B">
      <w:pPr>
        <w:bidi/>
        <w:jc w:val="both"/>
        <w:rPr>
          <w:rFonts w:cs="David" w:hint="cs"/>
          <w:u w:val="single"/>
          <w:rtl/>
        </w:rPr>
      </w:pPr>
      <w:r w:rsidRPr="0030585B">
        <w:rPr>
          <w:rFonts w:cs="David" w:hint="cs"/>
          <w:u w:val="single"/>
          <w:rtl/>
        </w:rPr>
        <w:t xml:space="preserve">ראובן </w:t>
      </w:r>
      <w:proofErr w:type="spellStart"/>
      <w:r w:rsidRPr="0030585B">
        <w:rPr>
          <w:rFonts w:cs="David" w:hint="cs"/>
          <w:u w:val="single"/>
          <w:rtl/>
        </w:rPr>
        <w:t>גרונאו</w:t>
      </w:r>
      <w:proofErr w:type="spellEnd"/>
      <w:r w:rsidRPr="0030585B">
        <w:rPr>
          <w:rFonts w:cs="David" w:hint="cs"/>
          <w:u w:val="single"/>
          <w:rtl/>
        </w:rPr>
        <w:t>:</w:t>
      </w:r>
    </w:p>
    <w:p w14:paraId="6D7BB8BA" w14:textId="77777777" w:rsidR="0030585B" w:rsidRPr="0030585B" w:rsidRDefault="0030585B" w:rsidP="0030585B">
      <w:pPr>
        <w:bidi/>
        <w:jc w:val="both"/>
        <w:rPr>
          <w:rFonts w:cs="David" w:hint="cs"/>
          <w:rtl/>
        </w:rPr>
      </w:pPr>
    </w:p>
    <w:p w14:paraId="3E6AAF88" w14:textId="77777777" w:rsidR="0030585B" w:rsidRPr="0030585B" w:rsidRDefault="0030585B" w:rsidP="0030585B">
      <w:pPr>
        <w:bidi/>
        <w:ind w:firstLine="720"/>
        <w:jc w:val="both"/>
        <w:rPr>
          <w:rFonts w:cs="David" w:hint="cs"/>
          <w:rtl/>
        </w:rPr>
      </w:pPr>
      <w:r w:rsidRPr="0030585B">
        <w:rPr>
          <w:rFonts w:cs="David" w:hint="cs"/>
          <w:rtl/>
        </w:rPr>
        <w:t xml:space="preserve">ישנם עקרונות שחלים על כל תשלום או הטבה שניתנים לחבר כנסת, והם שאין כפל הטבות מהקופה הציבורית. זה הנושא היחיד שבו אנחנו עוסקים ובו נבקש הבהרות, אם יהיה צורך. חזקה על חבר כנסת שאפילו לא צריך לבקש ממנו את זה, משום שהדברים כל כך ברורים וכל כך שקופים. ברור שהוא לא יבקש דברים שיש בהם כפל הטבות, ואנחנו לא נידרש לחקירות בנושאים האלה. </w:t>
      </w:r>
    </w:p>
    <w:p w14:paraId="1DDCC6E8" w14:textId="77777777" w:rsidR="0030585B" w:rsidRPr="0030585B" w:rsidRDefault="0030585B" w:rsidP="0030585B">
      <w:pPr>
        <w:bidi/>
        <w:jc w:val="both"/>
        <w:rPr>
          <w:rFonts w:cs="David" w:hint="cs"/>
          <w:rtl/>
        </w:rPr>
      </w:pPr>
    </w:p>
    <w:p w14:paraId="39C7653C" w14:textId="77777777" w:rsidR="0030585B" w:rsidRPr="0030585B" w:rsidRDefault="0030585B" w:rsidP="0030585B">
      <w:pPr>
        <w:bidi/>
        <w:jc w:val="both"/>
        <w:rPr>
          <w:rFonts w:cs="David" w:hint="cs"/>
          <w:u w:val="single"/>
          <w:rtl/>
        </w:rPr>
      </w:pPr>
      <w:r w:rsidRPr="0030585B">
        <w:rPr>
          <w:rFonts w:cs="David" w:hint="cs"/>
          <w:u w:val="single"/>
          <w:rtl/>
        </w:rPr>
        <w:t>מנחם אליעזר מוזס:</w:t>
      </w:r>
    </w:p>
    <w:p w14:paraId="3183760E" w14:textId="77777777" w:rsidR="0030585B" w:rsidRPr="0030585B" w:rsidRDefault="0030585B" w:rsidP="0030585B">
      <w:pPr>
        <w:bidi/>
        <w:jc w:val="both"/>
        <w:rPr>
          <w:rFonts w:cs="David" w:hint="cs"/>
          <w:u w:val="single"/>
          <w:rtl/>
        </w:rPr>
      </w:pPr>
    </w:p>
    <w:p w14:paraId="1B54C6F6" w14:textId="77777777" w:rsidR="0030585B" w:rsidRPr="0030585B" w:rsidRDefault="0030585B" w:rsidP="0030585B">
      <w:pPr>
        <w:bidi/>
        <w:ind w:firstLine="720"/>
        <w:jc w:val="both"/>
        <w:rPr>
          <w:rFonts w:cs="David" w:hint="cs"/>
          <w:rtl/>
        </w:rPr>
      </w:pPr>
      <w:r w:rsidRPr="0030585B">
        <w:rPr>
          <w:rFonts w:cs="David" w:hint="cs"/>
          <w:rtl/>
        </w:rPr>
        <w:t xml:space="preserve">מה שחשוב שזה יהיה בדרך כבוד. </w:t>
      </w:r>
    </w:p>
    <w:p w14:paraId="1E6196F9" w14:textId="77777777" w:rsidR="0030585B" w:rsidRPr="0030585B" w:rsidRDefault="0030585B" w:rsidP="0030585B">
      <w:pPr>
        <w:bidi/>
        <w:jc w:val="both"/>
        <w:rPr>
          <w:rFonts w:cs="David" w:hint="cs"/>
          <w:rtl/>
        </w:rPr>
      </w:pPr>
    </w:p>
    <w:p w14:paraId="20E98C80" w14:textId="77777777" w:rsidR="0030585B" w:rsidRPr="0030585B" w:rsidRDefault="0030585B" w:rsidP="0030585B">
      <w:pPr>
        <w:bidi/>
        <w:jc w:val="both"/>
        <w:rPr>
          <w:rFonts w:cs="David" w:hint="cs"/>
          <w:u w:val="single"/>
          <w:rtl/>
        </w:rPr>
      </w:pPr>
      <w:r w:rsidRPr="0030585B">
        <w:rPr>
          <w:rFonts w:cs="David" w:hint="cs"/>
          <w:u w:val="single"/>
          <w:rtl/>
        </w:rPr>
        <w:t xml:space="preserve">ראובן </w:t>
      </w:r>
      <w:proofErr w:type="spellStart"/>
      <w:r w:rsidRPr="0030585B">
        <w:rPr>
          <w:rFonts w:cs="David" w:hint="cs"/>
          <w:u w:val="single"/>
          <w:rtl/>
        </w:rPr>
        <w:t>גרונאו</w:t>
      </w:r>
      <w:proofErr w:type="spellEnd"/>
      <w:r w:rsidRPr="0030585B">
        <w:rPr>
          <w:rFonts w:cs="David" w:hint="cs"/>
          <w:u w:val="single"/>
          <w:rtl/>
        </w:rPr>
        <w:t>:</w:t>
      </w:r>
    </w:p>
    <w:p w14:paraId="3ABFCD43" w14:textId="77777777" w:rsidR="0030585B" w:rsidRPr="0030585B" w:rsidRDefault="0030585B" w:rsidP="0030585B">
      <w:pPr>
        <w:bidi/>
        <w:jc w:val="both"/>
        <w:rPr>
          <w:rFonts w:cs="David" w:hint="cs"/>
          <w:rtl/>
        </w:rPr>
      </w:pPr>
    </w:p>
    <w:p w14:paraId="6B32571B" w14:textId="77777777" w:rsidR="0030585B" w:rsidRPr="0030585B" w:rsidRDefault="0030585B" w:rsidP="0030585B">
      <w:pPr>
        <w:bidi/>
        <w:ind w:firstLine="720"/>
        <w:jc w:val="both"/>
        <w:rPr>
          <w:rFonts w:cs="David" w:hint="cs"/>
          <w:rtl/>
        </w:rPr>
      </w:pPr>
      <w:r w:rsidRPr="0030585B">
        <w:rPr>
          <w:rFonts w:cs="David" w:hint="cs"/>
          <w:rtl/>
        </w:rPr>
        <w:t xml:space="preserve">הוועדה שלנו, התפקיד המרכזי שלה הוא שמירת כבוד הכנסת. הכנסת לא הייתה ממנה את הוועדה הזאת אלמלא הייתה חושבת שראוי שתהיה ועדה כזו, ששומרת על כבוד הכנסת, שלעתים קרובות נרמס שלא לעניין. בי"ת, אנשים שמכהנים בה עושים עבודתם נכוחה. </w:t>
      </w:r>
    </w:p>
    <w:p w14:paraId="0544A9DD" w14:textId="77777777" w:rsidR="0030585B" w:rsidRPr="0030585B" w:rsidRDefault="0030585B" w:rsidP="0030585B">
      <w:pPr>
        <w:bidi/>
        <w:jc w:val="both"/>
        <w:rPr>
          <w:rFonts w:cs="David" w:hint="cs"/>
          <w:rtl/>
        </w:rPr>
      </w:pPr>
    </w:p>
    <w:p w14:paraId="36352AEC"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30BC7CF2" w14:textId="77777777" w:rsidR="0030585B" w:rsidRPr="0030585B" w:rsidRDefault="0030585B" w:rsidP="0030585B">
      <w:pPr>
        <w:bidi/>
        <w:jc w:val="both"/>
        <w:rPr>
          <w:rFonts w:cs="David" w:hint="cs"/>
          <w:u w:val="single"/>
          <w:rtl/>
        </w:rPr>
      </w:pPr>
    </w:p>
    <w:p w14:paraId="4A122841" w14:textId="77777777" w:rsidR="0030585B" w:rsidRPr="0030585B" w:rsidRDefault="0030585B" w:rsidP="0030585B">
      <w:pPr>
        <w:bidi/>
        <w:ind w:firstLine="720"/>
        <w:jc w:val="both"/>
        <w:rPr>
          <w:rFonts w:cs="David" w:hint="cs"/>
          <w:rtl/>
        </w:rPr>
      </w:pPr>
      <w:r w:rsidRPr="0030585B">
        <w:rPr>
          <w:rFonts w:cs="David" w:hint="cs"/>
          <w:rtl/>
        </w:rPr>
        <w:t xml:space="preserve">תודה רבה. אנחנו עוברים לדיון. אני רוצה לחדד שני דברים. אחד, ההחלטות האלה הונחו על שולחן הכנסת וחברי הכנסת התבקשו להגיש השגות. ההשגה היחידה שהגיעה אליי היא השגתו של חבר הכנסת גפני, שמתייתרת בעקבות ההמלצה הרביעית שהונחה - - - </w:t>
      </w:r>
    </w:p>
    <w:p w14:paraId="359F255F" w14:textId="77777777" w:rsidR="0030585B" w:rsidRPr="0030585B" w:rsidRDefault="0030585B" w:rsidP="0030585B">
      <w:pPr>
        <w:bidi/>
        <w:jc w:val="both"/>
        <w:rPr>
          <w:rFonts w:cs="David" w:hint="cs"/>
          <w:rtl/>
        </w:rPr>
      </w:pPr>
    </w:p>
    <w:p w14:paraId="35698C99" w14:textId="77777777" w:rsidR="0030585B" w:rsidRDefault="0030585B" w:rsidP="0030585B">
      <w:pPr>
        <w:bidi/>
        <w:jc w:val="both"/>
        <w:rPr>
          <w:rFonts w:cs="David" w:hint="cs"/>
          <w:u w:val="single"/>
          <w:rtl/>
        </w:rPr>
      </w:pPr>
    </w:p>
    <w:p w14:paraId="2D439051" w14:textId="77777777" w:rsidR="0030585B" w:rsidRDefault="0030585B" w:rsidP="0030585B">
      <w:pPr>
        <w:bidi/>
        <w:jc w:val="both"/>
        <w:rPr>
          <w:rFonts w:cs="David" w:hint="cs"/>
          <w:u w:val="single"/>
          <w:rtl/>
        </w:rPr>
      </w:pPr>
    </w:p>
    <w:p w14:paraId="140438E3" w14:textId="77777777" w:rsidR="0030585B" w:rsidRDefault="0030585B" w:rsidP="0030585B">
      <w:pPr>
        <w:bidi/>
        <w:jc w:val="both"/>
        <w:rPr>
          <w:rFonts w:cs="David" w:hint="cs"/>
          <w:u w:val="single"/>
          <w:rtl/>
        </w:rPr>
      </w:pPr>
    </w:p>
    <w:p w14:paraId="01071E8E" w14:textId="77777777" w:rsidR="0030585B" w:rsidRDefault="0030585B" w:rsidP="0030585B">
      <w:pPr>
        <w:bidi/>
        <w:jc w:val="both"/>
        <w:rPr>
          <w:rFonts w:cs="David" w:hint="cs"/>
          <w:u w:val="single"/>
          <w:rtl/>
        </w:rPr>
      </w:pPr>
    </w:p>
    <w:p w14:paraId="092BE902" w14:textId="77777777" w:rsidR="0030585B" w:rsidRPr="0030585B" w:rsidRDefault="0030585B" w:rsidP="0030585B">
      <w:pPr>
        <w:bidi/>
        <w:jc w:val="both"/>
        <w:rPr>
          <w:rFonts w:cs="David" w:hint="cs"/>
          <w:u w:val="single"/>
          <w:rtl/>
        </w:rPr>
      </w:pPr>
      <w:smartTag w:uri="urn:schemas-microsoft-com:office:smarttags" w:element="PersonName">
        <w:r w:rsidRPr="0030585B">
          <w:rPr>
            <w:rFonts w:cs="David" w:hint="cs"/>
            <w:u w:val="single"/>
            <w:rtl/>
          </w:rPr>
          <w:t>משה גפני</w:t>
        </w:r>
      </w:smartTag>
      <w:r w:rsidRPr="0030585B">
        <w:rPr>
          <w:rFonts w:cs="David" w:hint="cs"/>
          <w:u w:val="single"/>
          <w:rtl/>
        </w:rPr>
        <w:t>:</w:t>
      </w:r>
    </w:p>
    <w:p w14:paraId="7496A6C6" w14:textId="77777777" w:rsidR="0030585B" w:rsidRPr="0030585B" w:rsidRDefault="0030585B" w:rsidP="0030585B">
      <w:pPr>
        <w:bidi/>
        <w:jc w:val="both"/>
        <w:rPr>
          <w:rFonts w:cs="David" w:hint="cs"/>
          <w:u w:val="single"/>
          <w:rtl/>
        </w:rPr>
      </w:pPr>
    </w:p>
    <w:p w14:paraId="5288F659" w14:textId="77777777" w:rsidR="0030585B" w:rsidRPr="0030585B" w:rsidRDefault="0030585B" w:rsidP="0030585B">
      <w:pPr>
        <w:bidi/>
        <w:ind w:firstLine="720"/>
        <w:jc w:val="both"/>
        <w:rPr>
          <w:rFonts w:cs="David" w:hint="cs"/>
          <w:rtl/>
        </w:rPr>
      </w:pPr>
      <w:r w:rsidRPr="0030585B">
        <w:rPr>
          <w:rFonts w:cs="David" w:hint="cs"/>
          <w:rtl/>
        </w:rPr>
        <w:t xml:space="preserve">לא מתייתרת. </w:t>
      </w:r>
    </w:p>
    <w:p w14:paraId="6B5F92AA" w14:textId="77777777" w:rsidR="0030585B" w:rsidRPr="0030585B" w:rsidRDefault="0030585B" w:rsidP="0030585B">
      <w:pPr>
        <w:bidi/>
        <w:jc w:val="both"/>
        <w:rPr>
          <w:rFonts w:cs="David" w:hint="cs"/>
          <w:rtl/>
        </w:rPr>
      </w:pPr>
    </w:p>
    <w:p w14:paraId="4C8A77E5"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77267B02" w14:textId="77777777" w:rsidR="0030585B" w:rsidRPr="0030585B" w:rsidRDefault="0030585B" w:rsidP="0030585B">
      <w:pPr>
        <w:bidi/>
        <w:jc w:val="both"/>
        <w:rPr>
          <w:rFonts w:cs="David" w:hint="cs"/>
          <w:u w:val="single"/>
          <w:rtl/>
        </w:rPr>
      </w:pPr>
    </w:p>
    <w:p w14:paraId="1A49EE5F" w14:textId="77777777" w:rsidR="0030585B" w:rsidRPr="0030585B" w:rsidRDefault="0030585B" w:rsidP="0030585B">
      <w:pPr>
        <w:bidi/>
        <w:ind w:firstLine="720"/>
        <w:jc w:val="both"/>
        <w:rPr>
          <w:rFonts w:cs="David" w:hint="cs"/>
          <w:rtl/>
        </w:rPr>
      </w:pPr>
      <w:r w:rsidRPr="0030585B">
        <w:rPr>
          <w:rFonts w:cs="David" w:hint="cs"/>
          <w:rtl/>
        </w:rPr>
        <w:t xml:space="preserve">לא מתייתרת? או. </w:t>
      </w:r>
      <w:proofErr w:type="spellStart"/>
      <w:r w:rsidRPr="0030585B">
        <w:rPr>
          <w:rFonts w:cs="David" w:hint="cs"/>
          <w:rtl/>
        </w:rPr>
        <w:t>קיי</w:t>
      </w:r>
      <w:proofErr w:type="spellEnd"/>
      <w:r w:rsidRPr="0030585B">
        <w:rPr>
          <w:rFonts w:cs="David" w:hint="cs"/>
          <w:rtl/>
        </w:rPr>
        <w:t xml:space="preserve">. כנראה שלא הבנתי נכון. </w:t>
      </w:r>
    </w:p>
    <w:p w14:paraId="214A62B1" w14:textId="77777777" w:rsidR="0030585B" w:rsidRPr="0030585B" w:rsidRDefault="0030585B" w:rsidP="0030585B">
      <w:pPr>
        <w:bidi/>
        <w:jc w:val="both"/>
        <w:rPr>
          <w:rFonts w:cs="David" w:hint="cs"/>
          <w:rtl/>
        </w:rPr>
      </w:pPr>
    </w:p>
    <w:p w14:paraId="3DB8F246"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7B333653" w14:textId="77777777" w:rsidR="0030585B" w:rsidRPr="0030585B" w:rsidRDefault="0030585B" w:rsidP="0030585B">
      <w:pPr>
        <w:bidi/>
        <w:jc w:val="both"/>
        <w:rPr>
          <w:rFonts w:cs="David" w:hint="cs"/>
          <w:u w:val="single"/>
          <w:rtl/>
        </w:rPr>
      </w:pPr>
    </w:p>
    <w:p w14:paraId="76B8189E" w14:textId="77777777" w:rsidR="0030585B" w:rsidRPr="0030585B" w:rsidRDefault="0030585B" w:rsidP="0030585B">
      <w:pPr>
        <w:bidi/>
        <w:ind w:firstLine="720"/>
        <w:jc w:val="both"/>
        <w:rPr>
          <w:rFonts w:cs="David" w:hint="cs"/>
          <w:rtl/>
        </w:rPr>
      </w:pPr>
      <w:r w:rsidRPr="0030585B">
        <w:rPr>
          <w:rFonts w:cs="David" w:hint="cs"/>
          <w:rtl/>
        </w:rPr>
        <w:t xml:space="preserve">הבנת נכון, אבל יש לפעמים דקויות, שהבוקר אתה לא מבין. </w:t>
      </w:r>
    </w:p>
    <w:p w14:paraId="0F955904" w14:textId="77777777" w:rsidR="0030585B" w:rsidRPr="0030585B" w:rsidRDefault="0030585B" w:rsidP="0030585B">
      <w:pPr>
        <w:bidi/>
        <w:jc w:val="both"/>
        <w:rPr>
          <w:rFonts w:cs="David" w:hint="cs"/>
          <w:rtl/>
        </w:rPr>
      </w:pPr>
    </w:p>
    <w:p w14:paraId="6F84AC6B"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4FD76707" w14:textId="77777777" w:rsidR="0030585B" w:rsidRPr="0030585B" w:rsidRDefault="0030585B" w:rsidP="0030585B">
      <w:pPr>
        <w:bidi/>
        <w:jc w:val="both"/>
        <w:rPr>
          <w:rFonts w:cs="David" w:hint="cs"/>
          <w:u w:val="single"/>
          <w:rtl/>
        </w:rPr>
      </w:pPr>
    </w:p>
    <w:p w14:paraId="15984F96" w14:textId="77777777" w:rsidR="0030585B" w:rsidRPr="0030585B" w:rsidRDefault="0030585B" w:rsidP="0030585B">
      <w:pPr>
        <w:bidi/>
        <w:ind w:firstLine="720"/>
        <w:jc w:val="both"/>
        <w:rPr>
          <w:rFonts w:cs="David" w:hint="cs"/>
          <w:rtl/>
        </w:rPr>
      </w:pPr>
      <w:r w:rsidRPr="0030585B">
        <w:rPr>
          <w:rFonts w:cs="David" w:hint="cs"/>
          <w:rtl/>
        </w:rPr>
        <w:t xml:space="preserve">גם לי יש השגה. </w:t>
      </w:r>
    </w:p>
    <w:p w14:paraId="0F31F161" w14:textId="77777777" w:rsidR="0030585B" w:rsidRPr="0030585B" w:rsidRDefault="0030585B" w:rsidP="0030585B">
      <w:pPr>
        <w:bidi/>
        <w:jc w:val="both"/>
        <w:rPr>
          <w:rFonts w:cs="David" w:hint="cs"/>
          <w:rtl/>
        </w:rPr>
      </w:pPr>
    </w:p>
    <w:p w14:paraId="0A05DF72"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1E59DDA6" w14:textId="77777777" w:rsidR="0030585B" w:rsidRPr="0030585B" w:rsidRDefault="0030585B" w:rsidP="0030585B">
      <w:pPr>
        <w:bidi/>
        <w:jc w:val="both"/>
        <w:rPr>
          <w:rFonts w:cs="David" w:hint="cs"/>
          <w:u w:val="single"/>
          <w:rtl/>
        </w:rPr>
      </w:pPr>
    </w:p>
    <w:p w14:paraId="7898FCD9" w14:textId="77777777" w:rsidR="0030585B" w:rsidRPr="0030585B" w:rsidRDefault="0030585B" w:rsidP="0030585B">
      <w:pPr>
        <w:bidi/>
        <w:jc w:val="both"/>
        <w:rPr>
          <w:rFonts w:cs="David" w:hint="cs"/>
          <w:rtl/>
        </w:rPr>
      </w:pPr>
      <w:r w:rsidRPr="0030585B">
        <w:rPr>
          <w:rFonts w:cs="David" w:hint="cs"/>
          <w:rtl/>
        </w:rPr>
        <w:tab/>
        <w:t xml:space="preserve">אם כך, קודם כול אתקן את הודעתי. יש מסתייג רשמי אחד מההמלצות וזה חבר הכנסת גפני. אני מתנצל, חבר הכנסת גפני. אני מתנצל. </w:t>
      </w:r>
    </w:p>
    <w:p w14:paraId="2028FEFB" w14:textId="77777777" w:rsidR="0030585B" w:rsidRPr="0030585B" w:rsidRDefault="0030585B" w:rsidP="0030585B">
      <w:pPr>
        <w:bidi/>
        <w:jc w:val="both"/>
        <w:rPr>
          <w:rFonts w:cs="David" w:hint="cs"/>
          <w:rtl/>
        </w:rPr>
      </w:pPr>
    </w:p>
    <w:p w14:paraId="5FCA9742"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7A19A207" w14:textId="77777777" w:rsidR="0030585B" w:rsidRPr="0030585B" w:rsidRDefault="0030585B" w:rsidP="0030585B">
      <w:pPr>
        <w:bidi/>
        <w:jc w:val="both"/>
        <w:rPr>
          <w:rFonts w:cs="David" w:hint="cs"/>
          <w:u w:val="single"/>
          <w:rtl/>
        </w:rPr>
      </w:pPr>
    </w:p>
    <w:p w14:paraId="4469EBB1" w14:textId="77777777" w:rsidR="0030585B" w:rsidRPr="0030585B" w:rsidRDefault="0030585B" w:rsidP="0030585B">
      <w:pPr>
        <w:bidi/>
        <w:ind w:firstLine="720"/>
        <w:jc w:val="both"/>
        <w:rPr>
          <w:rFonts w:cs="David" w:hint="cs"/>
          <w:rtl/>
        </w:rPr>
      </w:pPr>
      <w:r w:rsidRPr="0030585B">
        <w:rPr>
          <w:rFonts w:cs="David" w:hint="cs"/>
          <w:rtl/>
        </w:rPr>
        <w:t xml:space="preserve">דווקא על זה אתה לא צריך להתנצל, פה אתה נוהג בסדר. על הקודם אתה צריך להתנצל. </w:t>
      </w:r>
    </w:p>
    <w:p w14:paraId="2E83B699" w14:textId="77777777" w:rsidR="0030585B" w:rsidRPr="0030585B" w:rsidRDefault="0030585B" w:rsidP="0030585B">
      <w:pPr>
        <w:bidi/>
        <w:jc w:val="both"/>
        <w:rPr>
          <w:rFonts w:cs="David" w:hint="cs"/>
          <w:rtl/>
        </w:rPr>
      </w:pPr>
    </w:p>
    <w:p w14:paraId="0E00E87F"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53E40C9A" w14:textId="77777777" w:rsidR="0030585B" w:rsidRPr="0030585B" w:rsidRDefault="0030585B" w:rsidP="0030585B">
      <w:pPr>
        <w:bidi/>
        <w:jc w:val="both"/>
        <w:rPr>
          <w:rFonts w:cs="David" w:hint="cs"/>
          <w:u w:val="single"/>
          <w:rtl/>
        </w:rPr>
      </w:pPr>
    </w:p>
    <w:p w14:paraId="6EC4602F" w14:textId="77777777" w:rsidR="0030585B" w:rsidRPr="0030585B" w:rsidRDefault="0030585B" w:rsidP="0030585B">
      <w:pPr>
        <w:bidi/>
        <w:ind w:firstLine="720"/>
        <w:jc w:val="both"/>
        <w:rPr>
          <w:rFonts w:cs="David" w:hint="cs"/>
          <w:rtl/>
        </w:rPr>
      </w:pPr>
      <w:r w:rsidRPr="0030585B">
        <w:rPr>
          <w:rFonts w:cs="David" w:hint="cs"/>
          <w:rtl/>
        </w:rPr>
        <w:t>דבר שני שאני רוצה לחדד לחברי הוועדה, הוועדה לא מוסמכת לשנות את ההחלטות, בוודאי לא בשלב זה של הדיון. הוועדה מוסמכת לאשר את ההחלטה או לדחות אותה ולבקש מהוועדה הציבורית לשקול פעם נוספת. הוועדה גם מוסמכת לאשר את ההחלטה ולבקש מהוועדה הציבורית לשקול. אם מדובר בתוספת, למשל - - -</w:t>
      </w:r>
    </w:p>
    <w:p w14:paraId="7EAAEF05" w14:textId="77777777" w:rsidR="0030585B" w:rsidRPr="0030585B" w:rsidRDefault="0030585B" w:rsidP="0030585B">
      <w:pPr>
        <w:bidi/>
        <w:jc w:val="both"/>
        <w:rPr>
          <w:rFonts w:cs="David" w:hint="cs"/>
          <w:rtl/>
        </w:rPr>
      </w:pPr>
    </w:p>
    <w:p w14:paraId="7EA08E12" w14:textId="77777777" w:rsidR="0030585B" w:rsidRPr="0030585B" w:rsidRDefault="0030585B" w:rsidP="0030585B">
      <w:pPr>
        <w:bidi/>
        <w:jc w:val="both"/>
        <w:rPr>
          <w:rFonts w:cs="David" w:hint="cs"/>
          <w:u w:val="single"/>
          <w:rtl/>
        </w:rPr>
      </w:pPr>
      <w:r w:rsidRPr="0030585B">
        <w:rPr>
          <w:rFonts w:cs="David" w:hint="cs"/>
          <w:u w:val="single"/>
          <w:rtl/>
        </w:rPr>
        <w:t>ראובן ריבלין:</w:t>
      </w:r>
    </w:p>
    <w:p w14:paraId="70774119" w14:textId="77777777" w:rsidR="0030585B" w:rsidRPr="0030585B" w:rsidRDefault="0030585B" w:rsidP="0030585B">
      <w:pPr>
        <w:bidi/>
        <w:jc w:val="both"/>
        <w:rPr>
          <w:rFonts w:cs="David" w:hint="cs"/>
          <w:u w:val="single"/>
          <w:rtl/>
        </w:rPr>
      </w:pPr>
    </w:p>
    <w:p w14:paraId="2A093FF7" w14:textId="77777777" w:rsidR="0030585B" w:rsidRPr="0030585B" w:rsidRDefault="0030585B" w:rsidP="0030585B">
      <w:pPr>
        <w:bidi/>
        <w:ind w:firstLine="720"/>
        <w:jc w:val="both"/>
        <w:rPr>
          <w:rFonts w:cs="David" w:hint="cs"/>
          <w:rtl/>
        </w:rPr>
      </w:pPr>
      <w:r w:rsidRPr="0030585B">
        <w:rPr>
          <w:rFonts w:cs="David" w:hint="cs"/>
          <w:rtl/>
        </w:rPr>
        <w:t>או שינוי.</w:t>
      </w:r>
    </w:p>
    <w:p w14:paraId="3FE79F27" w14:textId="77777777" w:rsidR="0030585B" w:rsidRPr="0030585B" w:rsidRDefault="0030585B" w:rsidP="0030585B">
      <w:pPr>
        <w:bidi/>
        <w:jc w:val="both"/>
        <w:rPr>
          <w:rFonts w:cs="David" w:hint="cs"/>
          <w:rtl/>
        </w:rPr>
      </w:pPr>
    </w:p>
    <w:p w14:paraId="33D16C64"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04380E46" w14:textId="77777777" w:rsidR="0030585B" w:rsidRPr="0030585B" w:rsidRDefault="0030585B" w:rsidP="0030585B">
      <w:pPr>
        <w:bidi/>
        <w:jc w:val="both"/>
        <w:rPr>
          <w:rFonts w:cs="David" w:hint="cs"/>
          <w:u w:val="single"/>
          <w:rtl/>
        </w:rPr>
      </w:pPr>
    </w:p>
    <w:p w14:paraId="75885404" w14:textId="77777777" w:rsidR="0030585B" w:rsidRPr="0030585B" w:rsidRDefault="0030585B" w:rsidP="0030585B">
      <w:pPr>
        <w:bidi/>
        <w:ind w:firstLine="720"/>
        <w:jc w:val="both"/>
        <w:rPr>
          <w:rFonts w:cs="David" w:hint="cs"/>
          <w:rtl/>
        </w:rPr>
      </w:pPr>
      <w:r w:rsidRPr="0030585B">
        <w:rPr>
          <w:rFonts w:cs="David" w:hint="cs"/>
          <w:rtl/>
        </w:rPr>
        <w:t xml:space="preserve">אם יטענו חברי הכנסת שהם רוצים תוספת או שינוי, אנחנו יכולים לפנות, בשם ועדת הכנסת, לחברי הוועדה ואז הם ישקלו האם להיעתר לבקשה הזאת או לא ולהביא את זה בפנינו. בכל מקרה, בישיבה הזאת, בהצבעה הראשונה על ההמלצות, אנחנו לא מוסכמים להכניס בהן שינויים. זה דומה להחלטה על התקנות </w:t>
      </w:r>
      <w:r w:rsidRPr="0030585B">
        <w:rPr>
          <w:rFonts w:cs="David"/>
          <w:rtl/>
        </w:rPr>
        <w:t>–</w:t>
      </w:r>
      <w:r w:rsidRPr="0030585B">
        <w:rPr>
          <w:rFonts w:cs="David" w:hint="cs"/>
          <w:rtl/>
        </w:rPr>
        <w:t xml:space="preserve"> או שמאשרים או שלא מאשרים. זה שונה מהדיון בהצעות החוק. בגלל שזה המצב, אין הרבה משמעות לכך שרק חבר כנסת אחד מסתייג. היות שלא מכניסים שינויים אלא זה אישור או לא אישור, אז גם חברי כנסת שלא הסתייגו באופן רשמי בדיון הזה יכולים להביע את עמדתם, גם אם הם לא שמו לב שהגשת ההשגות מוגבלת מזמן. אלה הדברים שהיה לי חשוב לחדד לצורך ניהול הדיון. </w:t>
      </w:r>
    </w:p>
    <w:p w14:paraId="0A0C0D53" w14:textId="77777777" w:rsidR="0030585B" w:rsidRPr="0030585B" w:rsidRDefault="0030585B" w:rsidP="0030585B">
      <w:pPr>
        <w:bidi/>
        <w:ind w:firstLine="720"/>
        <w:jc w:val="both"/>
        <w:rPr>
          <w:rFonts w:cs="David" w:hint="cs"/>
          <w:rtl/>
        </w:rPr>
      </w:pPr>
    </w:p>
    <w:p w14:paraId="0B67E3F9" w14:textId="77777777" w:rsidR="0030585B" w:rsidRPr="0030585B" w:rsidRDefault="0030585B" w:rsidP="0030585B">
      <w:pPr>
        <w:bidi/>
        <w:ind w:firstLine="720"/>
        <w:jc w:val="both"/>
        <w:rPr>
          <w:rFonts w:cs="David" w:hint="cs"/>
          <w:rtl/>
        </w:rPr>
      </w:pPr>
      <w:r w:rsidRPr="0030585B">
        <w:rPr>
          <w:rFonts w:cs="David" w:hint="cs"/>
          <w:rtl/>
        </w:rPr>
        <w:t xml:space="preserve">לאחר הבהרת המצב אשנה את סדר הדוברים, כי לפני שנפתח בדיון החברים בוועדה, אני מעביר למסתייג, חבר הכנסת גפני, ראשונה את זכות הדיבור כדי שיציג בדיוק מה הסתייגותו, גם לאור ההחלטה הרביעית שהונחה על שולחננו. בבקשה, חבר הכנסת גפני. </w:t>
      </w:r>
    </w:p>
    <w:p w14:paraId="2BA1917D" w14:textId="77777777" w:rsidR="0030585B" w:rsidRPr="0030585B" w:rsidRDefault="0030585B" w:rsidP="0030585B">
      <w:pPr>
        <w:bidi/>
        <w:jc w:val="both"/>
        <w:rPr>
          <w:rFonts w:cs="David" w:hint="cs"/>
          <w:rtl/>
        </w:rPr>
      </w:pPr>
    </w:p>
    <w:p w14:paraId="70572D91"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5B7C069D" w14:textId="77777777" w:rsidR="0030585B" w:rsidRPr="0030585B" w:rsidRDefault="0030585B" w:rsidP="0030585B">
      <w:pPr>
        <w:bidi/>
        <w:jc w:val="both"/>
        <w:rPr>
          <w:rFonts w:cs="David" w:hint="cs"/>
          <w:u w:val="single"/>
          <w:rtl/>
        </w:rPr>
      </w:pPr>
    </w:p>
    <w:p w14:paraId="4016A773" w14:textId="77777777" w:rsidR="0030585B" w:rsidRPr="0030585B" w:rsidRDefault="0030585B" w:rsidP="0030585B">
      <w:pPr>
        <w:bidi/>
        <w:ind w:firstLine="720"/>
        <w:jc w:val="both"/>
        <w:rPr>
          <w:rFonts w:cs="David" w:hint="cs"/>
          <w:rtl/>
        </w:rPr>
      </w:pPr>
      <w:r w:rsidRPr="0030585B">
        <w:rPr>
          <w:rFonts w:cs="David" w:hint="cs"/>
          <w:rtl/>
        </w:rPr>
        <w:t xml:space="preserve">תודה, אדוני היושב-ראש. שוחחתי עם יושב-ראש הכנסת ועם מנכ"ל הכנסת בתקופה האחרונה, מה שלא עשיתי במשך למעלה מ-20 שנה שאני בכנסת </w:t>
      </w:r>
      <w:r w:rsidRPr="0030585B">
        <w:rPr>
          <w:rFonts w:cs="David"/>
          <w:rtl/>
        </w:rPr>
        <w:t>–</w:t>
      </w:r>
      <w:r w:rsidRPr="0030585B">
        <w:rPr>
          <w:rFonts w:cs="David" w:hint="cs"/>
          <w:rtl/>
        </w:rPr>
        <w:t xml:space="preserve"> אמנם בהפסקות. מעולם לא ביקשתי עוזר </w:t>
      </w:r>
      <w:proofErr w:type="spellStart"/>
      <w:r w:rsidRPr="0030585B">
        <w:rPr>
          <w:rFonts w:cs="David" w:hint="cs"/>
          <w:rtl/>
        </w:rPr>
        <w:t>פרלמנטרי</w:t>
      </w:r>
      <w:proofErr w:type="spellEnd"/>
      <w:r w:rsidRPr="0030585B">
        <w:rPr>
          <w:rFonts w:cs="David" w:hint="cs"/>
          <w:rtl/>
        </w:rPr>
        <w:t xml:space="preserve"> נוסף. הייתי גם יושב-ראש ועדת הפנים, בין היתר, ולא היו לי אף פעם בקשות מהסוג הזה. נפלתי לוועדת הכספים </w:t>
      </w:r>
      <w:r w:rsidRPr="0030585B">
        <w:rPr>
          <w:rFonts w:cs="David"/>
          <w:rtl/>
        </w:rPr>
        <w:t>–</w:t>
      </w:r>
      <w:r w:rsidRPr="0030585B">
        <w:rPr>
          <w:rFonts w:cs="David" w:hint="cs"/>
          <w:rtl/>
        </w:rPr>
        <w:t xml:space="preserve"> אבל, אני לא מתלונן - -- </w:t>
      </w:r>
    </w:p>
    <w:p w14:paraId="4022CEA1" w14:textId="77777777" w:rsidR="0030585B" w:rsidRPr="0030585B" w:rsidRDefault="0030585B" w:rsidP="0030585B">
      <w:pPr>
        <w:bidi/>
        <w:jc w:val="both"/>
        <w:rPr>
          <w:rFonts w:cs="David" w:hint="cs"/>
          <w:rtl/>
        </w:rPr>
      </w:pPr>
    </w:p>
    <w:p w14:paraId="125DC6E4"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32A3C87C" w14:textId="77777777" w:rsidR="0030585B" w:rsidRPr="0030585B" w:rsidRDefault="0030585B" w:rsidP="0030585B">
      <w:pPr>
        <w:bidi/>
        <w:jc w:val="both"/>
        <w:rPr>
          <w:rFonts w:cs="David" w:hint="cs"/>
          <w:u w:val="single"/>
          <w:rtl/>
        </w:rPr>
      </w:pPr>
    </w:p>
    <w:p w14:paraId="504F049A" w14:textId="77777777" w:rsidR="0030585B" w:rsidRPr="0030585B" w:rsidRDefault="0030585B" w:rsidP="0030585B">
      <w:pPr>
        <w:bidi/>
        <w:ind w:firstLine="720"/>
        <w:jc w:val="both"/>
        <w:rPr>
          <w:rFonts w:cs="David" w:hint="cs"/>
          <w:rtl/>
        </w:rPr>
      </w:pPr>
      <w:r w:rsidRPr="0030585B">
        <w:rPr>
          <w:rFonts w:cs="David" w:hint="cs"/>
          <w:rtl/>
        </w:rPr>
        <w:t>אני מוחה על המילה "נפלתי".</w:t>
      </w:r>
    </w:p>
    <w:p w14:paraId="027073B2" w14:textId="77777777" w:rsidR="0030585B" w:rsidRPr="0030585B" w:rsidRDefault="0030585B" w:rsidP="0030585B">
      <w:pPr>
        <w:bidi/>
        <w:jc w:val="both"/>
        <w:rPr>
          <w:rFonts w:cs="David" w:hint="cs"/>
          <w:rtl/>
        </w:rPr>
      </w:pPr>
    </w:p>
    <w:p w14:paraId="2F132EC9" w14:textId="77777777" w:rsidR="0030585B" w:rsidRPr="0030585B" w:rsidRDefault="0030585B" w:rsidP="0030585B">
      <w:pPr>
        <w:bidi/>
        <w:rPr>
          <w:rFonts w:cs="David" w:hint="cs"/>
          <w:u w:val="single"/>
          <w:rtl/>
        </w:rPr>
      </w:pPr>
      <w:r w:rsidRPr="0030585B">
        <w:rPr>
          <w:rFonts w:cs="David" w:hint="cs"/>
          <w:u w:val="single"/>
          <w:rtl/>
        </w:rPr>
        <w:t>מנחם אליעזר מוזס:</w:t>
      </w:r>
    </w:p>
    <w:p w14:paraId="0DF69490" w14:textId="77777777" w:rsidR="0030585B" w:rsidRPr="0030585B" w:rsidRDefault="0030585B" w:rsidP="0030585B">
      <w:pPr>
        <w:bidi/>
        <w:jc w:val="both"/>
        <w:rPr>
          <w:rFonts w:cs="David" w:hint="cs"/>
          <w:rtl/>
        </w:rPr>
      </w:pPr>
    </w:p>
    <w:p w14:paraId="47AE23FD" w14:textId="77777777" w:rsidR="0030585B" w:rsidRPr="0030585B" w:rsidRDefault="0030585B" w:rsidP="0030585B">
      <w:pPr>
        <w:bidi/>
        <w:jc w:val="both"/>
        <w:rPr>
          <w:rFonts w:cs="David" w:hint="cs"/>
          <w:rtl/>
        </w:rPr>
      </w:pPr>
      <w:r w:rsidRPr="0030585B">
        <w:rPr>
          <w:rFonts w:cs="David" w:hint="cs"/>
          <w:rtl/>
        </w:rPr>
        <w:tab/>
        <w:t xml:space="preserve">גם אני מוחה על כך. </w:t>
      </w:r>
    </w:p>
    <w:p w14:paraId="7EA78C47" w14:textId="77777777" w:rsidR="0030585B" w:rsidRPr="0030585B" w:rsidRDefault="0030585B" w:rsidP="0030585B">
      <w:pPr>
        <w:bidi/>
        <w:jc w:val="both"/>
        <w:rPr>
          <w:rFonts w:cs="David" w:hint="cs"/>
          <w:rtl/>
        </w:rPr>
      </w:pPr>
    </w:p>
    <w:p w14:paraId="7CBD8B28" w14:textId="77777777" w:rsidR="0030585B" w:rsidRPr="0030585B" w:rsidRDefault="0030585B" w:rsidP="0030585B">
      <w:pPr>
        <w:bidi/>
        <w:jc w:val="both"/>
        <w:rPr>
          <w:rFonts w:cs="David" w:hint="cs"/>
          <w:u w:val="single"/>
          <w:rtl/>
        </w:rPr>
      </w:pPr>
      <w:r w:rsidRPr="0030585B">
        <w:rPr>
          <w:rFonts w:cs="David" w:hint="cs"/>
          <w:u w:val="single"/>
          <w:rtl/>
        </w:rPr>
        <w:t>ראובן ריבלין:</w:t>
      </w:r>
    </w:p>
    <w:p w14:paraId="0E90780B" w14:textId="77777777" w:rsidR="0030585B" w:rsidRPr="0030585B" w:rsidRDefault="0030585B" w:rsidP="0030585B">
      <w:pPr>
        <w:bidi/>
        <w:jc w:val="both"/>
        <w:rPr>
          <w:rFonts w:cs="David" w:hint="cs"/>
          <w:u w:val="single"/>
          <w:rtl/>
        </w:rPr>
      </w:pPr>
    </w:p>
    <w:p w14:paraId="5759F0DF" w14:textId="77777777" w:rsidR="0030585B" w:rsidRPr="0030585B" w:rsidRDefault="0030585B" w:rsidP="0030585B">
      <w:pPr>
        <w:bidi/>
        <w:ind w:firstLine="720"/>
        <w:jc w:val="both"/>
        <w:rPr>
          <w:rFonts w:cs="David" w:hint="cs"/>
          <w:rtl/>
        </w:rPr>
      </w:pPr>
      <w:r w:rsidRPr="0030585B">
        <w:rPr>
          <w:rFonts w:cs="David" w:hint="cs"/>
          <w:rtl/>
        </w:rPr>
        <w:t xml:space="preserve">פעם שאלו רווק צעיר, שהפך להיות רווק מזדקן, איך הוא התחתן עם בת של אחד מעשירי ירושלים. אמרו לו: איך נפלת? התחתנת. הוא אמר? נפלתי? קפצתי. </w:t>
      </w:r>
    </w:p>
    <w:p w14:paraId="307A81AA" w14:textId="77777777" w:rsidR="0030585B" w:rsidRPr="0030585B" w:rsidRDefault="0030585B" w:rsidP="0030585B">
      <w:pPr>
        <w:bidi/>
        <w:jc w:val="both"/>
        <w:rPr>
          <w:rFonts w:cs="David" w:hint="cs"/>
          <w:rtl/>
        </w:rPr>
      </w:pPr>
    </w:p>
    <w:p w14:paraId="66CD2AC0"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67EDF957" w14:textId="77777777" w:rsidR="0030585B" w:rsidRPr="0030585B" w:rsidRDefault="0030585B" w:rsidP="0030585B">
      <w:pPr>
        <w:bidi/>
        <w:jc w:val="both"/>
        <w:rPr>
          <w:rFonts w:cs="David" w:hint="cs"/>
          <w:u w:val="single"/>
          <w:rtl/>
        </w:rPr>
      </w:pPr>
    </w:p>
    <w:p w14:paraId="2F836688" w14:textId="77777777" w:rsidR="0030585B" w:rsidRPr="0030585B" w:rsidRDefault="0030585B" w:rsidP="0030585B">
      <w:pPr>
        <w:bidi/>
        <w:ind w:firstLine="720"/>
        <w:jc w:val="both"/>
        <w:rPr>
          <w:rFonts w:cs="David" w:hint="cs"/>
          <w:rtl/>
        </w:rPr>
      </w:pPr>
      <w:r w:rsidRPr="0030585B">
        <w:rPr>
          <w:rFonts w:cs="David" w:hint="cs"/>
          <w:rtl/>
        </w:rPr>
        <w:t xml:space="preserve">הגעתי לוועדת הכספים, כאשר באופן מיידי היינו צריכים לאשר תקציב דו-שנתי וחוק התייעלות כלכלית חסר תקדים בהיקפו. התקציב לא הסתיים באישור התקציב, מה שהולך לקרות זה הצורך  להדביק פער של כמעט שנה שוועדת הכספים צריכה לעשות, גם בהעברות הכספיות שהיא צריכה לעשות, גם בצווים וגם בתקנות. ועדת הכספים, במשך כל השנים הייתה לה יועצת כלכלית, היה לה דובר. הגעתי לוועדת הכספים כאשר אין יועצת כלכלית </w:t>
      </w:r>
      <w:r w:rsidRPr="0030585B">
        <w:rPr>
          <w:rFonts w:cs="David"/>
          <w:rtl/>
        </w:rPr>
        <w:t>–</w:t>
      </w:r>
      <w:r w:rsidRPr="0030585B">
        <w:rPr>
          <w:rFonts w:cs="David" w:hint="cs"/>
          <w:rtl/>
        </w:rPr>
        <w:t xml:space="preserve"> אגב, היום אנחנו עושים מסיבה לסמדר </w:t>
      </w:r>
      <w:proofErr w:type="spellStart"/>
      <w:r w:rsidRPr="0030585B">
        <w:rPr>
          <w:rFonts w:cs="David" w:hint="cs"/>
          <w:rtl/>
        </w:rPr>
        <w:t>אלחנני</w:t>
      </w:r>
      <w:proofErr w:type="spellEnd"/>
      <w:r w:rsidRPr="0030585B">
        <w:rPr>
          <w:rFonts w:cs="David" w:hint="cs"/>
          <w:rtl/>
        </w:rPr>
        <w:t xml:space="preserve"> - ואין דובר. מה הייתי צריך לעשות? הדבר הראשון שעשיתי, לקחתי בן-אדם שיתחיל לתפעל את הדברים האלה. אז נאמר לי שיש את דוח הוועדה הציבורית, שבראשה עומד פרופסור </w:t>
      </w:r>
      <w:proofErr w:type="spellStart"/>
      <w:r w:rsidRPr="0030585B">
        <w:rPr>
          <w:rFonts w:cs="David" w:hint="cs"/>
          <w:rtl/>
        </w:rPr>
        <w:t>גרונאו</w:t>
      </w:r>
      <w:proofErr w:type="spellEnd"/>
      <w:r w:rsidRPr="0030585B">
        <w:rPr>
          <w:rFonts w:cs="David" w:hint="cs"/>
          <w:rtl/>
        </w:rPr>
        <w:t xml:space="preserve">, שאני מאוד מכבד. מעולם לא היה לי דין ודברים בעניין הזה, בגלל שאני מקבל את החלטותיהם כל השנים ולא הייתה לי שום השגה. </w:t>
      </w:r>
    </w:p>
    <w:p w14:paraId="5F0146C5" w14:textId="77777777" w:rsidR="0030585B" w:rsidRPr="0030585B" w:rsidRDefault="0030585B" w:rsidP="0030585B">
      <w:pPr>
        <w:bidi/>
        <w:ind w:firstLine="720"/>
        <w:jc w:val="both"/>
        <w:rPr>
          <w:rFonts w:cs="David" w:hint="cs"/>
          <w:rtl/>
        </w:rPr>
      </w:pPr>
    </w:p>
    <w:p w14:paraId="4F04EBD3" w14:textId="77777777" w:rsidR="0030585B" w:rsidRPr="0030585B" w:rsidRDefault="0030585B" w:rsidP="0030585B">
      <w:pPr>
        <w:bidi/>
        <w:ind w:firstLine="720"/>
        <w:jc w:val="both"/>
        <w:rPr>
          <w:rFonts w:cs="David" w:hint="cs"/>
          <w:rtl/>
        </w:rPr>
      </w:pPr>
      <w:r w:rsidRPr="0030585B">
        <w:rPr>
          <w:rFonts w:cs="David" w:hint="cs"/>
          <w:rtl/>
        </w:rPr>
        <w:t xml:space="preserve">יושב-ראש הכנסת ביקש שאפגש עם פרופסור </w:t>
      </w:r>
      <w:proofErr w:type="spellStart"/>
      <w:r w:rsidRPr="0030585B">
        <w:rPr>
          <w:rFonts w:cs="David" w:hint="cs"/>
          <w:rtl/>
        </w:rPr>
        <w:t>גרונאו</w:t>
      </w:r>
      <w:proofErr w:type="spellEnd"/>
      <w:r w:rsidRPr="0030585B">
        <w:rPr>
          <w:rFonts w:cs="David" w:hint="cs"/>
          <w:rtl/>
        </w:rPr>
        <w:t xml:space="preserve"> ואני קיימתי את הפגישה הזאת. שמחתי לראות איש משכיל, רציני ומכיר את העבודה </w:t>
      </w:r>
      <w:r w:rsidRPr="0030585B">
        <w:rPr>
          <w:rFonts w:cs="David"/>
          <w:rtl/>
        </w:rPr>
        <w:t>–</w:t>
      </w:r>
      <w:r w:rsidRPr="0030585B">
        <w:rPr>
          <w:rFonts w:cs="David" w:hint="cs"/>
          <w:rtl/>
        </w:rPr>
        <w:t xml:space="preserve"> גם אם הייתם מחליטים אחרת הייתי אומר את זה. בסופו של דבר קיבלו החלטה שעד שהכנסת תעשה במתכונת הרגילה - תביא דובר באמצעות מכרז ויועץ כלכלי באמצעות מכרז - שיהיה מי שעושה את זה, אבל שלא יהיה קבוע אלא זמני. אני מודה על ההחלטה הזאת, לפי דעתי זו החלטה נכונה. צריך לתת לוועדה לעבוד, הרי אי-אפשר לעבוד בלי שיהיו את הכלים לעניין הזה. </w:t>
      </w:r>
    </w:p>
    <w:p w14:paraId="0AD7EBF3" w14:textId="77777777" w:rsidR="0030585B" w:rsidRPr="0030585B" w:rsidRDefault="0030585B" w:rsidP="0030585B">
      <w:pPr>
        <w:bidi/>
        <w:ind w:firstLine="720"/>
        <w:jc w:val="both"/>
        <w:rPr>
          <w:rFonts w:cs="David" w:hint="cs"/>
          <w:rtl/>
        </w:rPr>
      </w:pPr>
    </w:p>
    <w:p w14:paraId="18838B24" w14:textId="77777777" w:rsidR="0030585B" w:rsidRPr="0030585B" w:rsidRDefault="0030585B" w:rsidP="0030585B">
      <w:pPr>
        <w:bidi/>
        <w:ind w:firstLine="720"/>
        <w:jc w:val="both"/>
        <w:rPr>
          <w:rFonts w:cs="David" w:hint="cs"/>
          <w:rtl/>
        </w:rPr>
      </w:pPr>
      <w:r w:rsidRPr="0030585B">
        <w:rPr>
          <w:rFonts w:cs="David" w:hint="cs"/>
          <w:rtl/>
        </w:rPr>
        <w:t xml:space="preserve">ביקשתי את ההסתייגות, על אף שההחלטה היא החלטה, ואמרתי למנכ"ל הכנסת שבמשך מספר חודשים עובד עוזר שלישי, ונאמר לו בחשבות שמאז שיש הסכמה על העניין הזה הוא יקבל משכורת. לפני זה הוא לא יקבל משכורת. אני עומד מול פני האומה, מול העיתונאים ומול חברי הוועדה. מה לעשות? תגידו לי. יש החלטה של הוועדה הציבורית, שהיא הגיונית לחלוטין. היא מכאן ואילך. מה אני עושה? אני לא מדבר על הרביעי אלא על העוזר השלישי, שלכל הדעות היה כל הזמן. לשלם את זה מכיסי? זאת גם החלטה, אני אעשה את זה. </w:t>
      </w:r>
    </w:p>
    <w:p w14:paraId="097DB0F5" w14:textId="77777777" w:rsidR="0030585B" w:rsidRPr="0030585B" w:rsidRDefault="0030585B" w:rsidP="0030585B">
      <w:pPr>
        <w:bidi/>
        <w:jc w:val="both"/>
        <w:rPr>
          <w:rFonts w:cs="David" w:hint="cs"/>
          <w:rtl/>
        </w:rPr>
      </w:pPr>
    </w:p>
    <w:p w14:paraId="35FA686B"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62849A4D" w14:textId="77777777" w:rsidR="0030585B" w:rsidRPr="0030585B" w:rsidRDefault="0030585B" w:rsidP="0030585B">
      <w:pPr>
        <w:bidi/>
        <w:jc w:val="both"/>
        <w:rPr>
          <w:rFonts w:cs="David" w:hint="cs"/>
          <w:u w:val="single"/>
          <w:rtl/>
        </w:rPr>
      </w:pPr>
    </w:p>
    <w:p w14:paraId="1420561D" w14:textId="77777777" w:rsidR="0030585B" w:rsidRPr="0030585B" w:rsidRDefault="0030585B" w:rsidP="0030585B">
      <w:pPr>
        <w:bidi/>
        <w:ind w:firstLine="720"/>
        <w:jc w:val="both"/>
        <w:rPr>
          <w:rFonts w:cs="David" w:hint="cs"/>
          <w:rtl/>
        </w:rPr>
      </w:pPr>
      <w:r w:rsidRPr="0030585B">
        <w:rPr>
          <w:rFonts w:cs="David" w:hint="cs"/>
          <w:rtl/>
        </w:rPr>
        <w:t xml:space="preserve">לפני שאפתח את הדיון, היות שזאת השגה רשמית שהוגשה, אבקש מיושב-ראש הוועדה להתייחס להשגה הזאת. מה עמדתכם? בהחלטה שהבאתם לא דיברתם על זה, אז השאלה היא אם המשמעות של זה שדחיתם את העניין. </w:t>
      </w:r>
    </w:p>
    <w:p w14:paraId="37945DB8" w14:textId="77777777" w:rsidR="0030585B" w:rsidRPr="0030585B" w:rsidRDefault="0030585B" w:rsidP="0030585B">
      <w:pPr>
        <w:bidi/>
        <w:jc w:val="both"/>
        <w:rPr>
          <w:rFonts w:cs="David" w:hint="cs"/>
          <w:rtl/>
        </w:rPr>
      </w:pPr>
    </w:p>
    <w:p w14:paraId="51DC24C0" w14:textId="77777777" w:rsidR="0030585B" w:rsidRPr="0030585B" w:rsidRDefault="0030585B" w:rsidP="0030585B">
      <w:pPr>
        <w:bidi/>
        <w:jc w:val="both"/>
        <w:rPr>
          <w:rFonts w:cs="David" w:hint="cs"/>
          <w:u w:val="single"/>
          <w:rtl/>
        </w:rPr>
      </w:pPr>
      <w:r w:rsidRPr="0030585B">
        <w:rPr>
          <w:rFonts w:cs="David" w:hint="cs"/>
          <w:u w:val="single"/>
          <w:rtl/>
        </w:rPr>
        <w:t xml:space="preserve">ראובן </w:t>
      </w:r>
      <w:proofErr w:type="spellStart"/>
      <w:r w:rsidRPr="0030585B">
        <w:rPr>
          <w:rFonts w:cs="David" w:hint="cs"/>
          <w:u w:val="single"/>
          <w:rtl/>
        </w:rPr>
        <w:t>גרונאו</w:t>
      </w:r>
      <w:proofErr w:type="spellEnd"/>
      <w:r w:rsidRPr="0030585B">
        <w:rPr>
          <w:rFonts w:cs="David" w:hint="cs"/>
          <w:u w:val="single"/>
          <w:rtl/>
        </w:rPr>
        <w:t>:</w:t>
      </w:r>
    </w:p>
    <w:p w14:paraId="057AA97A" w14:textId="77777777" w:rsidR="0030585B" w:rsidRPr="0030585B" w:rsidRDefault="0030585B" w:rsidP="0030585B">
      <w:pPr>
        <w:bidi/>
        <w:jc w:val="both"/>
        <w:rPr>
          <w:rFonts w:cs="David" w:hint="cs"/>
          <w:rtl/>
        </w:rPr>
      </w:pPr>
    </w:p>
    <w:p w14:paraId="4DC46AFC" w14:textId="77777777" w:rsidR="0030585B" w:rsidRPr="0030585B" w:rsidRDefault="0030585B" w:rsidP="0030585B">
      <w:pPr>
        <w:bidi/>
        <w:ind w:firstLine="720"/>
        <w:jc w:val="both"/>
        <w:rPr>
          <w:rFonts w:cs="David" w:hint="cs"/>
          <w:rtl/>
        </w:rPr>
      </w:pPr>
      <w:r w:rsidRPr="0030585B">
        <w:rPr>
          <w:rFonts w:cs="David" w:hint="cs"/>
          <w:rtl/>
        </w:rPr>
        <w:t>בפירוש לא. אחרי שיצאתי מחדרו של חבר הכנסת גפני הלכתי לחדרו של מנכ"ל הכנסת, וביקשתי שיעשה כל מאמץ שאותו אדם יפוצה על העבודה שביצע. אני בטוח  - - -</w:t>
      </w:r>
    </w:p>
    <w:p w14:paraId="03493232" w14:textId="77777777" w:rsidR="0030585B" w:rsidRPr="0030585B" w:rsidRDefault="0030585B" w:rsidP="0030585B">
      <w:pPr>
        <w:bidi/>
        <w:jc w:val="both"/>
        <w:rPr>
          <w:rFonts w:cs="David" w:hint="cs"/>
          <w:rtl/>
        </w:rPr>
      </w:pPr>
    </w:p>
    <w:p w14:paraId="2A176A2D" w14:textId="77777777" w:rsidR="0030585B" w:rsidRPr="0030585B" w:rsidRDefault="0030585B" w:rsidP="0030585B">
      <w:pPr>
        <w:bidi/>
        <w:jc w:val="both"/>
        <w:rPr>
          <w:rFonts w:cs="David" w:hint="cs"/>
          <w:u w:val="single"/>
          <w:rtl/>
        </w:rPr>
      </w:pPr>
      <w:r w:rsidRPr="0030585B">
        <w:rPr>
          <w:rFonts w:cs="David" w:hint="cs"/>
          <w:u w:val="single"/>
          <w:rtl/>
        </w:rPr>
        <w:t>יושב-ראש הכנסת ראובן ריבלין:</w:t>
      </w:r>
    </w:p>
    <w:p w14:paraId="5F511B29" w14:textId="77777777" w:rsidR="0030585B" w:rsidRPr="0030585B" w:rsidRDefault="0030585B" w:rsidP="0030585B">
      <w:pPr>
        <w:bidi/>
        <w:jc w:val="both"/>
        <w:rPr>
          <w:rFonts w:cs="David" w:hint="cs"/>
          <w:u w:val="single"/>
          <w:rtl/>
        </w:rPr>
      </w:pPr>
    </w:p>
    <w:p w14:paraId="458BEA6E" w14:textId="77777777" w:rsidR="0030585B" w:rsidRPr="0030585B" w:rsidRDefault="0030585B" w:rsidP="0030585B">
      <w:pPr>
        <w:bidi/>
        <w:ind w:firstLine="720"/>
        <w:jc w:val="both"/>
        <w:rPr>
          <w:rFonts w:cs="David" w:hint="cs"/>
          <w:rtl/>
        </w:rPr>
      </w:pPr>
      <w:r w:rsidRPr="0030585B">
        <w:rPr>
          <w:rFonts w:cs="David" w:hint="cs"/>
          <w:rtl/>
        </w:rPr>
        <w:t xml:space="preserve">בתורת המשפט יש דבר שקבוע כהנחיה חוקתית, שאדם שעובד צריך לקבל את שכרו. הואיל ושכר לא נקבע, אומרים בלטינית </w:t>
      </w:r>
      <w:r w:rsidRPr="0030585B">
        <w:rPr>
          <w:rFonts w:cs="David"/>
        </w:rPr>
        <w:t xml:space="preserve">quantum </w:t>
      </w:r>
      <w:proofErr w:type="spellStart"/>
      <w:r w:rsidRPr="0030585B">
        <w:rPr>
          <w:rFonts w:cs="David"/>
        </w:rPr>
        <w:t>meruit</w:t>
      </w:r>
      <w:proofErr w:type="spellEnd"/>
      <w:r w:rsidRPr="0030585B">
        <w:rPr>
          <w:rFonts w:cs="David" w:hint="cs"/>
          <w:rtl/>
        </w:rPr>
        <w:t xml:space="preserve"> - לאמור, כמה זה שווה. לא יעלה על הדעת שאדם שעבד, מתוך ידיעה שהוא עובד ולא מתוך התחכמות, שהכנסת תקפח אותו. לא עלה על הדעת ולא יעלה על הדעת. </w:t>
      </w:r>
    </w:p>
    <w:p w14:paraId="23AD6570" w14:textId="77777777" w:rsidR="0030585B" w:rsidRPr="0030585B" w:rsidRDefault="0030585B" w:rsidP="0030585B">
      <w:pPr>
        <w:bidi/>
        <w:jc w:val="both"/>
        <w:rPr>
          <w:rFonts w:cs="David" w:hint="cs"/>
          <w:rtl/>
        </w:rPr>
      </w:pPr>
    </w:p>
    <w:p w14:paraId="4E194D9B"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3BC31DEF" w14:textId="77777777" w:rsidR="0030585B" w:rsidRPr="0030585B" w:rsidRDefault="0030585B" w:rsidP="0030585B">
      <w:pPr>
        <w:bidi/>
        <w:jc w:val="both"/>
        <w:rPr>
          <w:rFonts w:cs="David" w:hint="cs"/>
          <w:u w:val="single"/>
          <w:rtl/>
        </w:rPr>
      </w:pPr>
    </w:p>
    <w:p w14:paraId="47601F82" w14:textId="77777777" w:rsidR="0030585B" w:rsidRPr="0030585B" w:rsidRDefault="0030585B" w:rsidP="0030585B">
      <w:pPr>
        <w:bidi/>
        <w:ind w:firstLine="720"/>
        <w:jc w:val="both"/>
        <w:rPr>
          <w:rFonts w:cs="David" w:hint="cs"/>
          <w:rtl/>
        </w:rPr>
      </w:pPr>
      <w:r w:rsidRPr="0030585B">
        <w:rPr>
          <w:rFonts w:cs="David" w:hint="cs"/>
          <w:rtl/>
        </w:rPr>
        <w:t>אבל מה קורה אם הוא לא התקבל?</w:t>
      </w:r>
    </w:p>
    <w:p w14:paraId="4DA59538" w14:textId="77777777" w:rsidR="0030585B" w:rsidRPr="0030585B" w:rsidRDefault="0030585B" w:rsidP="0030585B">
      <w:pPr>
        <w:bidi/>
        <w:jc w:val="both"/>
        <w:rPr>
          <w:rFonts w:cs="David" w:hint="cs"/>
          <w:rtl/>
        </w:rPr>
      </w:pPr>
    </w:p>
    <w:p w14:paraId="645A5AC3" w14:textId="77777777" w:rsidR="0030585B" w:rsidRPr="0030585B" w:rsidRDefault="0030585B" w:rsidP="0030585B">
      <w:pPr>
        <w:bidi/>
        <w:jc w:val="both"/>
        <w:rPr>
          <w:rFonts w:cs="David" w:hint="cs"/>
          <w:u w:val="single"/>
          <w:rtl/>
        </w:rPr>
      </w:pPr>
      <w:r w:rsidRPr="0030585B">
        <w:rPr>
          <w:rFonts w:cs="David" w:hint="cs"/>
          <w:u w:val="single"/>
          <w:rtl/>
        </w:rPr>
        <w:t>ראובן ריבלין:</w:t>
      </w:r>
    </w:p>
    <w:p w14:paraId="7958C760" w14:textId="77777777" w:rsidR="0030585B" w:rsidRPr="0030585B" w:rsidRDefault="0030585B" w:rsidP="0030585B">
      <w:pPr>
        <w:bidi/>
        <w:jc w:val="both"/>
        <w:rPr>
          <w:rFonts w:cs="David" w:hint="cs"/>
          <w:u w:val="single"/>
          <w:rtl/>
        </w:rPr>
      </w:pPr>
    </w:p>
    <w:p w14:paraId="5DE5943A" w14:textId="77777777" w:rsidR="0030585B" w:rsidRPr="0030585B" w:rsidRDefault="0030585B" w:rsidP="0030585B">
      <w:pPr>
        <w:bidi/>
        <w:ind w:firstLine="720"/>
        <w:jc w:val="both"/>
        <w:rPr>
          <w:rFonts w:cs="David" w:hint="cs"/>
          <w:rtl/>
        </w:rPr>
      </w:pPr>
      <w:r w:rsidRPr="0030585B">
        <w:rPr>
          <w:rFonts w:cs="David" w:hint="cs"/>
          <w:rtl/>
        </w:rPr>
        <w:t xml:space="preserve">ועדת </w:t>
      </w:r>
      <w:proofErr w:type="spellStart"/>
      <w:r w:rsidRPr="0030585B">
        <w:rPr>
          <w:rFonts w:cs="David" w:hint="cs"/>
          <w:rtl/>
        </w:rPr>
        <w:t>גרונאו</w:t>
      </w:r>
      <w:proofErr w:type="spellEnd"/>
      <w:r w:rsidRPr="0030585B">
        <w:rPr>
          <w:rFonts w:cs="David" w:hint="cs"/>
          <w:rtl/>
        </w:rPr>
        <w:t xml:space="preserve"> השאירה את זה לשיקול דעתו של המנכ"ל. אני בטוח שימצא פתרון. </w:t>
      </w:r>
    </w:p>
    <w:p w14:paraId="4B7453B4" w14:textId="77777777" w:rsidR="0030585B" w:rsidRPr="0030585B" w:rsidRDefault="0030585B" w:rsidP="0030585B">
      <w:pPr>
        <w:bidi/>
        <w:jc w:val="both"/>
        <w:rPr>
          <w:rFonts w:cs="David" w:hint="cs"/>
          <w:rtl/>
        </w:rPr>
      </w:pPr>
    </w:p>
    <w:p w14:paraId="48BC0A0A"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70D9FFD1" w14:textId="77777777" w:rsidR="0030585B" w:rsidRPr="0030585B" w:rsidRDefault="0030585B" w:rsidP="0030585B">
      <w:pPr>
        <w:bidi/>
        <w:jc w:val="both"/>
        <w:rPr>
          <w:rFonts w:cs="David" w:hint="cs"/>
          <w:u w:val="single"/>
          <w:rtl/>
        </w:rPr>
      </w:pPr>
    </w:p>
    <w:p w14:paraId="7637DB20" w14:textId="77777777" w:rsidR="0030585B" w:rsidRPr="0030585B" w:rsidRDefault="0030585B" w:rsidP="0030585B">
      <w:pPr>
        <w:bidi/>
        <w:ind w:firstLine="720"/>
        <w:jc w:val="both"/>
        <w:rPr>
          <w:rFonts w:cs="David" w:hint="cs"/>
          <w:rtl/>
        </w:rPr>
      </w:pPr>
      <w:r w:rsidRPr="0030585B">
        <w:rPr>
          <w:rFonts w:cs="David" w:hint="cs"/>
          <w:rtl/>
        </w:rPr>
        <w:t xml:space="preserve">יכול להיות שאנחנו יכולים לעזור למנכ"ל אם הוועדה תסכים שההחלטה לגבי עוזר שלישי בוועדת הכספים תפעל רטרואקטיבית, מהרגע שהתחיל לעבוד. </w:t>
      </w:r>
    </w:p>
    <w:p w14:paraId="57DE5189" w14:textId="77777777" w:rsidR="0030585B" w:rsidRPr="0030585B" w:rsidRDefault="0030585B" w:rsidP="0030585B">
      <w:pPr>
        <w:bidi/>
        <w:rPr>
          <w:rFonts w:cs="David" w:hint="cs"/>
          <w:rtl/>
        </w:rPr>
      </w:pPr>
    </w:p>
    <w:p w14:paraId="06EAD8CD"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7A8BF6C1" w14:textId="77777777" w:rsidR="0030585B" w:rsidRPr="0030585B" w:rsidRDefault="0030585B" w:rsidP="0030585B">
      <w:pPr>
        <w:bidi/>
        <w:jc w:val="both"/>
        <w:rPr>
          <w:rFonts w:cs="David" w:hint="cs"/>
          <w:u w:val="single"/>
          <w:rtl/>
        </w:rPr>
      </w:pPr>
    </w:p>
    <w:p w14:paraId="6686327D" w14:textId="77777777" w:rsidR="0030585B" w:rsidRPr="0030585B" w:rsidRDefault="0030585B" w:rsidP="0030585B">
      <w:pPr>
        <w:bidi/>
        <w:ind w:firstLine="720"/>
        <w:jc w:val="both"/>
        <w:rPr>
          <w:rFonts w:cs="David" w:hint="cs"/>
          <w:rtl/>
        </w:rPr>
      </w:pPr>
      <w:r w:rsidRPr="0030585B">
        <w:rPr>
          <w:rFonts w:cs="David" w:hint="cs"/>
          <w:rtl/>
        </w:rPr>
        <w:t>כמה זמן אותו אדם עובד, ומי נתן לו אישור לעבוד?</w:t>
      </w:r>
    </w:p>
    <w:p w14:paraId="454BC04C" w14:textId="77777777" w:rsidR="0030585B" w:rsidRPr="0030585B" w:rsidRDefault="0030585B" w:rsidP="0030585B">
      <w:pPr>
        <w:bidi/>
        <w:jc w:val="both"/>
        <w:rPr>
          <w:rFonts w:cs="David" w:hint="cs"/>
          <w:rtl/>
        </w:rPr>
      </w:pPr>
    </w:p>
    <w:p w14:paraId="061D0A1D" w14:textId="77777777" w:rsidR="0030585B" w:rsidRPr="0030585B" w:rsidRDefault="0030585B" w:rsidP="0030585B">
      <w:pPr>
        <w:bidi/>
        <w:jc w:val="both"/>
        <w:rPr>
          <w:rFonts w:cs="David" w:hint="cs"/>
          <w:u w:val="single"/>
          <w:rtl/>
        </w:rPr>
      </w:pPr>
      <w:r w:rsidRPr="0030585B">
        <w:rPr>
          <w:rFonts w:cs="David" w:hint="cs"/>
          <w:u w:val="single"/>
          <w:rtl/>
        </w:rPr>
        <w:t>יושב-ראש הכנסת ראובן ריבלין:</w:t>
      </w:r>
    </w:p>
    <w:p w14:paraId="2319C098" w14:textId="77777777" w:rsidR="0030585B" w:rsidRPr="0030585B" w:rsidRDefault="0030585B" w:rsidP="0030585B">
      <w:pPr>
        <w:bidi/>
        <w:jc w:val="both"/>
        <w:rPr>
          <w:rFonts w:cs="David" w:hint="cs"/>
          <w:u w:val="single"/>
          <w:rtl/>
        </w:rPr>
      </w:pPr>
    </w:p>
    <w:p w14:paraId="2DFE5AB1" w14:textId="77777777" w:rsidR="0030585B" w:rsidRPr="0030585B" w:rsidRDefault="0030585B" w:rsidP="0030585B">
      <w:pPr>
        <w:bidi/>
        <w:ind w:firstLine="720"/>
        <w:jc w:val="both"/>
        <w:rPr>
          <w:rFonts w:cs="David" w:hint="cs"/>
          <w:rtl/>
        </w:rPr>
      </w:pPr>
      <w:r w:rsidRPr="0030585B">
        <w:rPr>
          <w:rFonts w:cs="David" w:hint="cs"/>
          <w:rtl/>
        </w:rPr>
        <w:t xml:space="preserve">אסביר לך. בכנסת הקודמת הדבר היה מובן מאליו. הכנסת הזאת היא ממשיכת הכנסת הקודמת </w:t>
      </w:r>
      <w:r w:rsidRPr="0030585B">
        <w:rPr>
          <w:rFonts w:cs="David"/>
          <w:rtl/>
        </w:rPr>
        <w:t>–</w:t>
      </w:r>
      <w:r w:rsidRPr="0030585B">
        <w:rPr>
          <w:rFonts w:cs="David" w:hint="cs"/>
          <w:rtl/>
        </w:rPr>
        <w:t xml:space="preserve"> שהרי ועדת הכספים פעלה בבוקר כוועדת הכספים של הכנסת ה-17 ובערב פעלה כוועדת הכספים של הכנסת ה-18. זכיתי להיות יושב-ראש הוועדה הזמנית, ובדיעבד התברר לי שזה אחד מהתפקידים הכי חשובים שמילאתי בכנסת, כי הייתי סגן יושב-ראש בוועדה שהיושב-ראש שלה הוא גפני. רק </w:t>
      </w:r>
      <w:proofErr w:type="spellStart"/>
      <w:r w:rsidRPr="0030585B">
        <w:rPr>
          <w:rFonts w:cs="David" w:hint="cs"/>
          <w:rtl/>
        </w:rPr>
        <w:t>בדיעבר</w:t>
      </w:r>
      <w:proofErr w:type="spellEnd"/>
      <w:r w:rsidRPr="0030585B">
        <w:rPr>
          <w:rFonts w:cs="David" w:hint="cs"/>
          <w:rtl/>
        </w:rPr>
        <w:t xml:space="preserve"> התברר איזה גודל תפקיד הוטל עלי בתקופת המעבר. היה ברור כשמש, כפי שהיו ליושבי-ראש קודמים, שיש לו עוזר נוסף. נכון, הדברים האלה לא היו מעוגנים בהחלטת הוועדה הציבורית. כמובן שחבר הכנסת גפני, כאשר נכנס לתפקידו, ביקש לקיים את הרציפות שבה נהגה הכנסת בכנסת הקודמת. </w:t>
      </w:r>
    </w:p>
    <w:p w14:paraId="11E9F91E" w14:textId="77777777" w:rsidR="0030585B" w:rsidRPr="0030585B" w:rsidRDefault="0030585B" w:rsidP="0030585B">
      <w:pPr>
        <w:bidi/>
        <w:jc w:val="both"/>
        <w:rPr>
          <w:rFonts w:cs="David" w:hint="cs"/>
          <w:rtl/>
        </w:rPr>
      </w:pPr>
    </w:p>
    <w:p w14:paraId="5806ABF2"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12FF37A9" w14:textId="77777777" w:rsidR="0030585B" w:rsidRPr="0030585B" w:rsidRDefault="0030585B" w:rsidP="0030585B">
      <w:pPr>
        <w:bidi/>
        <w:jc w:val="both"/>
        <w:rPr>
          <w:rFonts w:cs="David" w:hint="cs"/>
          <w:u w:val="single"/>
          <w:rtl/>
        </w:rPr>
      </w:pPr>
    </w:p>
    <w:p w14:paraId="64071294" w14:textId="77777777" w:rsidR="0030585B" w:rsidRPr="0030585B" w:rsidRDefault="0030585B" w:rsidP="0030585B">
      <w:pPr>
        <w:bidi/>
        <w:ind w:firstLine="720"/>
        <w:jc w:val="both"/>
        <w:rPr>
          <w:rFonts w:cs="David" w:hint="cs"/>
          <w:rtl/>
        </w:rPr>
      </w:pPr>
      <w:r w:rsidRPr="0030585B">
        <w:rPr>
          <w:rFonts w:cs="David" w:hint="cs"/>
          <w:rtl/>
        </w:rPr>
        <w:t xml:space="preserve">כל הכנסות. </w:t>
      </w:r>
    </w:p>
    <w:p w14:paraId="7E609CD7" w14:textId="77777777" w:rsidR="0030585B" w:rsidRPr="0030585B" w:rsidRDefault="0030585B" w:rsidP="0030585B">
      <w:pPr>
        <w:bidi/>
        <w:ind w:firstLine="720"/>
        <w:jc w:val="both"/>
        <w:rPr>
          <w:rFonts w:cs="David" w:hint="cs"/>
          <w:rtl/>
        </w:rPr>
      </w:pPr>
    </w:p>
    <w:p w14:paraId="5B6DE595" w14:textId="77777777" w:rsidR="0030585B" w:rsidRPr="0030585B" w:rsidRDefault="0030585B" w:rsidP="0030585B">
      <w:pPr>
        <w:bidi/>
        <w:jc w:val="both"/>
        <w:rPr>
          <w:rFonts w:cs="David" w:hint="cs"/>
          <w:u w:val="single"/>
          <w:rtl/>
        </w:rPr>
      </w:pPr>
      <w:r w:rsidRPr="0030585B">
        <w:rPr>
          <w:rFonts w:cs="David" w:hint="cs"/>
          <w:u w:val="single"/>
          <w:rtl/>
        </w:rPr>
        <w:t>יושב-ראש הכנסת ראובן ריבלין:</w:t>
      </w:r>
    </w:p>
    <w:p w14:paraId="220D5A2D" w14:textId="77777777" w:rsidR="0030585B" w:rsidRPr="0030585B" w:rsidRDefault="0030585B" w:rsidP="0030585B">
      <w:pPr>
        <w:bidi/>
        <w:ind w:firstLine="720"/>
        <w:jc w:val="both"/>
        <w:rPr>
          <w:rFonts w:cs="David" w:hint="cs"/>
          <w:rtl/>
        </w:rPr>
      </w:pPr>
    </w:p>
    <w:p w14:paraId="75492A0A" w14:textId="77777777" w:rsidR="0030585B" w:rsidRPr="0030585B" w:rsidRDefault="0030585B" w:rsidP="0030585B">
      <w:pPr>
        <w:bidi/>
        <w:ind w:firstLine="720"/>
        <w:jc w:val="both"/>
        <w:rPr>
          <w:rFonts w:cs="David" w:hint="cs"/>
          <w:rtl/>
        </w:rPr>
      </w:pPr>
      <w:r w:rsidRPr="0030585B">
        <w:rPr>
          <w:rFonts w:cs="David" w:hint="cs"/>
          <w:rtl/>
        </w:rPr>
        <w:t xml:space="preserve">לא צריך להגזים, מאז </w:t>
      </w:r>
      <w:proofErr w:type="spellStart"/>
      <w:r w:rsidRPr="0030585B">
        <w:rPr>
          <w:rFonts w:cs="David" w:hint="cs"/>
          <w:rtl/>
        </w:rPr>
        <w:t>שליצמן</w:t>
      </w:r>
      <w:proofErr w:type="spellEnd"/>
      <w:r w:rsidRPr="0030585B">
        <w:rPr>
          <w:rFonts w:cs="David" w:hint="cs"/>
          <w:rtl/>
        </w:rPr>
        <w:t xml:space="preserve"> היה. הייתה התפתחות מהכנסת ה-16.</w:t>
      </w:r>
    </w:p>
    <w:p w14:paraId="12DEBC98" w14:textId="77777777" w:rsidR="0030585B" w:rsidRPr="0030585B" w:rsidRDefault="0030585B" w:rsidP="0030585B">
      <w:pPr>
        <w:bidi/>
        <w:ind w:firstLine="720"/>
        <w:jc w:val="both"/>
        <w:rPr>
          <w:rFonts w:cs="David" w:hint="cs"/>
          <w:rtl/>
        </w:rPr>
      </w:pPr>
    </w:p>
    <w:p w14:paraId="05F5C98C" w14:textId="77777777" w:rsidR="0030585B" w:rsidRPr="0030585B" w:rsidRDefault="0030585B" w:rsidP="0030585B">
      <w:pPr>
        <w:bidi/>
        <w:rPr>
          <w:rFonts w:cs="David" w:hint="cs"/>
          <w:rtl/>
        </w:rPr>
      </w:pPr>
      <w:r w:rsidRPr="0030585B">
        <w:rPr>
          <w:rFonts w:cs="David" w:hint="cs"/>
          <w:u w:val="single"/>
          <w:rtl/>
        </w:rPr>
        <w:t>משה גפני:</w:t>
      </w:r>
    </w:p>
    <w:p w14:paraId="4141A76C" w14:textId="77777777" w:rsidR="0030585B" w:rsidRPr="0030585B" w:rsidRDefault="0030585B" w:rsidP="0030585B">
      <w:pPr>
        <w:bidi/>
        <w:rPr>
          <w:rFonts w:cs="David" w:hint="cs"/>
          <w:rtl/>
        </w:rPr>
      </w:pPr>
    </w:p>
    <w:p w14:paraId="0EC0B07B" w14:textId="77777777" w:rsidR="0030585B" w:rsidRPr="0030585B" w:rsidRDefault="0030585B" w:rsidP="0030585B">
      <w:pPr>
        <w:bidi/>
        <w:ind w:firstLine="720"/>
        <w:jc w:val="both"/>
        <w:rPr>
          <w:rFonts w:cs="David" w:hint="cs"/>
          <w:rtl/>
        </w:rPr>
      </w:pPr>
      <w:r w:rsidRPr="0030585B">
        <w:rPr>
          <w:rFonts w:cs="David" w:hint="cs"/>
          <w:rtl/>
        </w:rPr>
        <w:t xml:space="preserve">עוד לפני </w:t>
      </w:r>
      <w:proofErr w:type="spellStart"/>
      <w:r w:rsidRPr="0030585B">
        <w:rPr>
          <w:rFonts w:cs="David" w:hint="cs"/>
          <w:rtl/>
        </w:rPr>
        <w:t>ליצמן</w:t>
      </w:r>
      <w:proofErr w:type="spellEnd"/>
      <w:r w:rsidRPr="0030585B">
        <w:rPr>
          <w:rFonts w:cs="David" w:hint="cs"/>
          <w:rtl/>
        </w:rPr>
        <w:t xml:space="preserve">. </w:t>
      </w:r>
    </w:p>
    <w:p w14:paraId="113F14C9" w14:textId="77777777" w:rsidR="0030585B" w:rsidRPr="0030585B" w:rsidRDefault="0030585B" w:rsidP="0030585B">
      <w:pPr>
        <w:bidi/>
        <w:jc w:val="both"/>
        <w:rPr>
          <w:rFonts w:cs="David" w:hint="cs"/>
          <w:rtl/>
        </w:rPr>
      </w:pPr>
    </w:p>
    <w:p w14:paraId="3C0D1C0A" w14:textId="77777777" w:rsidR="0030585B" w:rsidRPr="0030585B" w:rsidRDefault="0030585B" w:rsidP="0030585B">
      <w:pPr>
        <w:bidi/>
        <w:jc w:val="both"/>
        <w:rPr>
          <w:rFonts w:cs="David" w:hint="cs"/>
          <w:u w:val="single"/>
          <w:rtl/>
        </w:rPr>
      </w:pPr>
      <w:r w:rsidRPr="0030585B">
        <w:rPr>
          <w:rFonts w:cs="David" w:hint="cs"/>
          <w:u w:val="single"/>
          <w:rtl/>
        </w:rPr>
        <w:t>ראובן ריבלין:</w:t>
      </w:r>
    </w:p>
    <w:p w14:paraId="5DF98E3D" w14:textId="77777777" w:rsidR="0030585B" w:rsidRPr="0030585B" w:rsidRDefault="0030585B" w:rsidP="0030585B">
      <w:pPr>
        <w:bidi/>
        <w:jc w:val="both"/>
        <w:rPr>
          <w:rFonts w:cs="David" w:hint="cs"/>
          <w:u w:val="single"/>
          <w:rtl/>
        </w:rPr>
      </w:pPr>
    </w:p>
    <w:p w14:paraId="49D2957F" w14:textId="77777777" w:rsidR="0030585B" w:rsidRPr="0030585B" w:rsidRDefault="0030585B" w:rsidP="0030585B">
      <w:pPr>
        <w:bidi/>
        <w:ind w:firstLine="720"/>
        <w:jc w:val="both"/>
        <w:rPr>
          <w:rFonts w:cs="David" w:hint="cs"/>
          <w:rtl/>
        </w:rPr>
      </w:pPr>
      <w:r w:rsidRPr="0030585B">
        <w:rPr>
          <w:rFonts w:cs="David" w:hint="cs"/>
          <w:rtl/>
        </w:rPr>
        <w:t xml:space="preserve">אולי באמצע, יכול להיות. על כל פנים, מהחברים היותר מוכשרים שוועדת הכספים הייתה בידיהם, וגם אחרים שהם לא מהמוכשרים ביותר קיבלו את אותן הטבות בכנסת בגללם. אני חושב שטענתו צודקת. מה שאומר מנכ"ל הכנסת הוא דבר ברור. אני מעדיף, כמובן, שהדברים האלה ייעשו תוך כדי קבלת החלטה רשמית של ועדת הכנסת. הואיל שחבר הכנסת גפני הוא יושב-ראש ועדת הכספים, ואין הנחתום מאשר לעיסתו, אני מבקש שוועדת הכנסת תאשר את זה. </w:t>
      </w:r>
    </w:p>
    <w:p w14:paraId="2EBE1316" w14:textId="77777777" w:rsidR="0030585B" w:rsidRPr="0030585B" w:rsidRDefault="0030585B" w:rsidP="0030585B">
      <w:pPr>
        <w:bidi/>
        <w:jc w:val="both"/>
        <w:rPr>
          <w:rFonts w:cs="David" w:hint="cs"/>
          <w:rtl/>
        </w:rPr>
      </w:pPr>
    </w:p>
    <w:p w14:paraId="4CEF06B0"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08E063A9" w14:textId="77777777" w:rsidR="0030585B" w:rsidRPr="0030585B" w:rsidRDefault="0030585B" w:rsidP="0030585B">
      <w:pPr>
        <w:bidi/>
        <w:jc w:val="both"/>
        <w:rPr>
          <w:rFonts w:cs="David" w:hint="cs"/>
          <w:u w:val="single"/>
          <w:rtl/>
        </w:rPr>
      </w:pPr>
    </w:p>
    <w:p w14:paraId="235BF614" w14:textId="77777777" w:rsidR="0030585B" w:rsidRPr="0030585B" w:rsidRDefault="0030585B" w:rsidP="0030585B">
      <w:pPr>
        <w:bidi/>
        <w:ind w:firstLine="720"/>
        <w:jc w:val="both"/>
        <w:rPr>
          <w:rFonts w:cs="David" w:hint="cs"/>
          <w:rtl/>
        </w:rPr>
      </w:pPr>
      <w:r w:rsidRPr="0030585B">
        <w:rPr>
          <w:rFonts w:cs="David" w:hint="cs"/>
          <w:rtl/>
        </w:rPr>
        <w:t xml:space="preserve">זה מה שביקשתי. קיבלתי עצה נכונה מארבל, שאם הולכים למסלול הזה, כדי לא לעשות סרבול החלטה הכוללת על העוזר השלישי, הפתרון הפשוט יותר  - - - </w:t>
      </w:r>
    </w:p>
    <w:p w14:paraId="19FC3323" w14:textId="77777777" w:rsidR="0030585B" w:rsidRPr="0030585B" w:rsidRDefault="0030585B" w:rsidP="0030585B">
      <w:pPr>
        <w:bidi/>
        <w:jc w:val="both"/>
        <w:rPr>
          <w:rFonts w:cs="David" w:hint="cs"/>
          <w:rtl/>
        </w:rPr>
      </w:pPr>
    </w:p>
    <w:p w14:paraId="7B427F55" w14:textId="77777777" w:rsidR="0030585B" w:rsidRDefault="0030585B" w:rsidP="0030585B">
      <w:pPr>
        <w:bidi/>
        <w:jc w:val="both"/>
        <w:rPr>
          <w:rFonts w:cs="David" w:hint="cs"/>
          <w:u w:val="single"/>
          <w:rtl/>
        </w:rPr>
      </w:pPr>
    </w:p>
    <w:p w14:paraId="411BD3DE" w14:textId="77777777" w:rsidR="0030585B" w:rsidRDefault="0030585B" w:rsidP="0030585B">
      <w:pPr>
        <w:bidi/>
        <w:jc w:val="both"/>
        <w:rPr>
          <w:rFonts w:cs="David" w:hint="cs"/>
          <w:u w:val="single"/>
          <w:rtl/>
        </w:rPr>
      </w:pPr>
    </w:p>
    <w:p w14:paraId="639BCC61" w14:textId="77777777" w:rsidR="0030585B" w:rsidRDefault="0030585B" w:rsidP="0030585B">
      <w:pPr>
        <w:bidi/>
        <w:jc w:val="both"/>
        <w:rPr>
          <w:rFonts w:cs="David" w:hint="cs"/>
          <w:u w:val="single"/>
          <w:rtl/>
        </w:rPr>
      </w:pPr>
    </w:p>
    <w:p w14:paraId="6AFC922F" w14:textId="77777777" w:rsidR="0030585B" w:rsidRDefault="0030585B" w:rsidP="0030585B">
      <w:pPr>
        <w:bidi/>
        <w:jc w:val="both"/>
        <w:rPr>
          <w:rFonts w:cs="David" w:hint="cs"/>
          <w:u w:val="single"/>
          <w:rtl/>
        </w:rPr>
      </w:pPr>
    </w:p>
    <w:p w14:paraId="7680F2F5" w14:textId="77777777" w:rsidR="0030585B" w:rsidRDefault="0030585B" w:rsidP="0030585B">
      <w:pPr>
        <w:bidi/>
        <w:jc w:val="both"/>
        <w:rPr>
          <w:rFonts w:cs="David" w:hint="cs"/>
          <w:u w:val="single"/>
          <w:rtl/>
        </w:rPr>
      </w:pPr>
    </w:p>
    <w:p w14:paraId="4BF591C5" w14:textId="77777777" w:rsidR="0030585B" w:rsidRPr="0030585B" w:rsidRDefault="0030585B" w:rsidP="0030585B">
      <w:pPr>
        <w:bidi/>
        <w:jc w:val="both"/>
        <w:rPr>
          <w:rFonts w:cs="David" w:hint="cs"/>
          <w:u w:val="single"/>
          <w:rtl/>
        </w:rPr>
      </w:pPr>
      <w:r w:rsidRPr="0030585B">
        <w:rPr>
          <w:rFonts w:cs="David" w:hint="cs"/>
          <w:u w:val="single"/>
          <w:rtl/>
        </w:rPr>
        <w:t>ראובן ריבלין:</w:t>
      </w:r>
    </w:p>
    <w:p w14:paraId="26E61AA5" w14:textId="77777777" w:rsidR="0030585B" w:rsidRPr="0030585B" w:rsidRDefault="0030585B" w:rsidP="0030585B">
      <w:pPr>
        <w:bidi/>
        <w:jc w:val="both"/>
        <w:rPr>
          <w:rFonts w:cs="David" w:hint="cs"/>
          <w:u w:val="single"/>
          <w:rtl/>
        </w:rPr>
      </w:pPr>
    </w:p>
    <w:p w14:paraId="6498EAE1" w14:textId="77777777" w:rsidR="0030585B" w:rsidRPr="0030585B" w:rsidRDefault="0030585B" w:rsidP="0030585B">
      <w:pPr>
        <w:bidi/>
        <w:ind w:firstLine="720"/>
        <w:jc w:val="both"/>
        <w:rPr>
          <w:rFonts w:cs="David" w:hint="cs"/>
          <w:rtl/>
        </w:rPr>
      </w:pPr>
      <w:r w:rsidRPr="0030585B">
        <w:rPr>
          <w:rFonts w:cs="David" w:hint="cs"/>
          <w:rtl/>
        </w:rPr>
        <w:t xml:space="preserve">שני תנאים מצטברים: אחד, מתחילת הקדנציה; השני, מרגע שעבד. </w:t>
      </w:r>
    </w:p>
    <w:p w14:paraId="5977A9C1" w14:textId="77777777" w:rsidR="0030585B" w:rsidRPr="0030585B" w:rsidRDefault="0030585B" w:rsidP="0030585B">
      <w:pPr>
        <w:bidi/>
        <w:jc w:val="both"/>
        <w:rPr>
          <w:rFonts w:cs="David" w:hint="cs"/>
          <w:rtl/>
        </w:rPr>
      </w:pPr>
    </w:p>
    <w:p w14:paraId="5EB84028"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5D821FB6" w14:textId="77777777" w:rsidR="0030585B" w:rsidRPr="0030585B" w:rsidRDefault="0030585B" w:rsidP="0030585B">
      <w:pPr>
        <w:bidi/>
        <w:jc w:val="both"/>
        <w:rPr>
          <w:rFonts w:cs="David" w:hint="cs"/>
          <w:u w:val="single"/>
          <w:rtl/>
        </w:rPr>
      </w:pPr>
    </w:p>
    <w:p w14:paraId="64077982" w14:textId="77777777" w:rsidR="0030585B" w:rsidRPr="0030585B" w:rsidRDefault="0030585B" w:rsidP="0030585B">
      <w:pPr>
        <w:bidi/>
        <w:ind w:firstLine="720"/>
        <w:jc w:val="both"/>
        <w:rPr>
          <w:rFonts w:cs="David" w:hint="cs"/>
          <w:rtl/>
        </w:rPr>
      </w:pPr>
      <w:r w:rsidRPr="0030585B">
        <w:rPr>
          <w:rFonts w:cs="David" w:hint="cs"/>
          <w:rtl/>
        </w:rPr>
        <w:t xml:space="preserve">לפי מה שאומרים יושב-ראש הכנסת ומנכ"ל הכנסת, היות שהייתה אי-בהירות לגבי העסקת העוזר השלישי בחלק מהוועדות - אני מבין שזו בעיה לא רק בוועדת הכספים, רק שבוועדת הכספים זה התחיל לפני שזה התחיל בוועדות האחרות - הבקשה היא, אם הוועדה לא תתנגד - שהאישור להמלצות הוועדה יהיה רטרואקטיבית, מתחילת עבודתה של הכנסת הנוכחית. </w:t>
      </w:r>
    </w:p>
    <w:p w14:paraId="0DCD5BC1" w14:textId="77777777" w:rsidR="0030585B" w:rsidRPr="0030585B" w:rsidRDefault="0030585B" w:rsidP="0030585B">
      <w:pPr>
        <w:bidi/>
        <w:ind w:firstLine="720"/>
        <w:jc w:val="both"/>
        <w:rPr>
          <w:rFonts w:cs="David" w:hint="cs"/>
          <w:rtl/>
        </w:rPr>
      </w:pPr>
    </w:p>
    <w:p w14:paraId="1A45A154" w14:textId="77777777" w:rsidR="0030585B" w:rsidRPr="0030585B" w:rsidRDefault="0030585B" w:rsidP="0030585B">
      <w:pPr>
        <w:bidi/>
        <w:rPr>
          <w:rFonts w:cs="David" w:hint="cs"/>
          <w:rtl/>
        </w:rPr>
      </w:pPr>
      <w:r w:rsidRPr="0030585B">
        <w:rPr>
          <w:rFonts w:cs="David" w:hint="cs"/>
          <w:u w:val="single"/>
          <w:rtl/>
        </w:rPr>
        <w:t>משה גפני:</w:t>
      </w:r>
    </w:p>
    <w:p w14:paraId="7C4ADF6A" w14:textId="77777777" w:rsidR="0030585B" w:rsidRPr="0030585B" w:rsidRDefault="0030585B" w:rsidP="0030585B">
      <w:pPr>
        <w:bidi/>
        <w:rPr>
          <w:rFonts w:cs="David" w:hint="cs"/>
          <w:rtl/>
        </w:rPr>
      </w:pPr>
    </w:p>
    <w:p w14:paraId="5F69E5C9" w14:textId="77777777" w:rsidR="0030585B" w:rsidRPr="0030585B" w:rsidRDefault="0030585B" w:rsidP="0030585B">
      <w:pPr>
        <w:bidi/>
        <w:ind w:firstLine="720"/>
        <w:jc w:val="both"/>
        <w:rPr>
          <w:rFonts w:cs="David" w:hint="cs"/>
          <w:rtl/>
        </w:rPr>
      </w:pPr>
      <w:r w:rsidRPr="0030585B">
        <w:rPr>
          <w:rFonts w:cs="David" w:hint="cs"/>
          <w:rtl/>
        </w:rPr>
        <w:t xml:space="preserve">אם אנשים לא עבדו - - - </w:t>
      </w:r>
    </w:p>
    <w:p w14:paraId="7CA128A8" w14:textId="77777777" w:rsidR="0030585B" w:rsidRPr="0030585B" w:rsidRDefault="0030585B" w:rsidP="0030585B">
      <w:pPr>
        <w:bidi/>
        <w:ind w:firstLine="720"/>
        <w:jc w:val="both"/>
        <w:rPr>
          <w:rFonts w:cs="David" w:hint="cs"/>
          <w:rtl/>
        </w:rPr>
      </w:pPr>
    </w:p>
    <w:p w14:paraId="4DA1B0AA" w14:textId="77777777" w:rsidR="0030585B" w:rsidRPr="0030585B" w:rsidRDefault="0030585B" w:rsidP="0030585B">
      <w:pPr>
        <w:bidi/>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4F033882" w14:textId="77777777" w:rsidR="0030585B" w:rsidRPr="0030585B" w:rsidRDefault="0030585B" w:rsidP="0030585B">
      <w:pPr>
        <w:bidi/>
        <w:ind w:firstLine="720"/>
        <w:jc w:val="both"/>
        <w:rPr>
          <w:rFonts w:cs="David" w:hint="cs"/>
          <w:rtl/>
        </w:rPr>
      </w:pPr>
    </w:p>
    <w:p w14:paraId="499BA965" w14:textId="77777777" w:rsidR="0030585B" w:rsidRPr="0030585B" w:rsidRDefault="0030585B" w:rsidP="0030585B">
      <w:pPr>
        <w:bidi/>
        <w:ind w:firstLine="720"/>
        <w:jc w:val="both"/>
        <w:rPr>
          <w:rFonts w:cs="David" w:hint="cs"/>
          <w:rtl/>
        </w:rPr>
      </w:pPr>
      <w:r w:rsidRPr="0030585B">
        <w:rPr>
          <w:rFonts w:cs="David" w:hint="cs"/>
          <w:rtl/>
        </w:rPr>
        <w:t xml:space="preserve">אם אנשים לא עבדו הם כמובן לא יקבלו שכר. אגב, זה נכון גם מעכשיו והלאה. אם לא יהיה בן-אדם שיתקבל לעבודה בהליך מסודר, אז כמובן שהוא גם לא יקבל משכורת. ארבל מתקנת אותי, שבכל הוועדות זה צריך להיות מ-10 ביוני, בוועדת הכספים </w:t>
      </w:r>
      <w:r w:rsidRPr="0030585B">
        <w:rPr>
          <w:rFonts w:cs="David"/>
          <w:rtl/>
        </w:rPr>
        <w:t>–</w:t>
      </w:r>
      <w:r w:rsidRPr="0030585B">
        <w:rPr>
          <w:rFonts w:cs="David" w:hint="cs"/>
          <w:rtl/>
        </w:rPr>
        <w:t xml:space="preserve"> לגבי העוזר הרביעי - מתחילתה של הכנסת הזאת. זאת הבקשה. </w:t>
      </w:r>
    </w:p>
    <w:p w14:paraId="73BE5D2F" w14:textId="77777777" w:rsidR="0030585B" w:rsidRPr="0030585B" w:rsidRDefault="0030585B" w:rsidP="0030585B">
      <w:pPr>
        <w:bidi/>
        <w:jc w:val="both"/>
        <w:rPr>
          <w:rFonts w:cs="David" w:hint="cs"/>
          <w:rtl/>
        </w:rPr>
      </w:pPr>
    </w:p>
    <w:p w14:paraId="6909B794" w14:textId="77777777" w:rsidR="0030585B" w:rsidRPr="0030585B" w:rsidRDefault="0030585B" w:rsidP="0030585B">
      <w:pPr>
        <w:bidi/>
        <w:jc w:val="both"/>
        <w:rPr>
          <w:rFonts w:cs="David" w:hint="cs"/>
          <w:u w:val="single"/>
          <w:rtl/>
        </w:rPr>
      </w:pPr>
      <w:r w:rsidRPr="0030585B">
        <w:rPr>
          <w:rFonts w:cs="David" w:hint="cs"/>
          <w:u w:val="single"/>
          <w:rtl/>
        </w:rPr>
        <w:t>ראובן ריבלין:</w:t>
      </w:r>
    </w:p>
    <w:p w14:paraId="34D48AFF" w14:textId="77777777" w:rsidR="0030585B" w:rsidRPr="0030585B" w:rsidRDefault="0030585B" w:rsidP="0030585B">
      <w:pPr>
        <w:bidi/>
        <w:jc w:val="both"/>
        <w:rPr>
          <w:rFonts w:cs="David" w:hint="cs"/>
          <w:u w:val="single"/>
          <w:rtl/>
        </w:rPr>
      </w:pPr>
    </w:p>
    <w:p w14:paraId="58E5377F" w14:textId="77777777" w:rsidR="0030585B" w:rsidRPr="0030585B" w:rsidRDefault="0030585B" w:rsidP="0030585B">
      <w:pPr>
        <w:bidi/>
        <w:ind w:firstLine="720"/>
        <w:jc w:val="both"/>
        <w:rPr>
          <w:rFonts w:cs="David" w:hint="cs"/>
          <w:rtl/>
        </w:rPr>
      </w:pPr>
      <w:r w:rsidRPr="0030585B">
        <w:rPr>
          <w:rFonts w:cs="David" w:hint="cs"/>
          <w:rtl/>
        </w:rPr>
        <w:t xml:space="preserve">בוועדת העבודה והרווחה - במסגרת עסקת החבילה בין ההסתדרות לממשלה שהיוותה בסיס לכל הדיונים בחוק ההתייעלות - יש הצעת חוק, שעדיין לא עברה, האומרת שכל מי שמלין שכר הולך לבית סוהר. </w:t>
      </w:r>
    </w:p>
    <w:p w14:paraId="6C8EDB53" w14:textId="77777777" w:rsidR="0030585B" w:rsidRPr="0030585B" w:rsidRDefault="0030585B" w:rsidP="0030585B">
      <w:pPr>
        <w:bidi/>
        <w:jc w:val="both"/>
        <w:rPr>
          <w:rFonts w:cs="David" w:hint="cs"/>
          <w:rtl/>
        </w:rPr>
      </w:pPr>
    </w:p>
    <w:p w14:paraId="3F80F756" w14:textId="77777777" w:rsidR="0030585B" w:rsidRPr="0030585B" w:rsidRDefault="0030585B" w:rsidP="0030585B">
      <w:pPr>
        <w:bidi/>
        <w:jc w:val="both"/>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519D8591" w14:textId="77777777" w:rsidR="0030585B" w:rsidRPr="0030585B" w:rsidRDefault="0030585B" w:rsidP="0030585B">
      <w:pPr>
        <w:bidi/>
        <w:jc w:val="both"/>
        <w:rPr>
          <w:rFonts w:cs="David" w:hint="cs"/>
          <w:u w:val="single"/>
          <w:rtl/>
        </w:rPr>
      </w:pPr>
    </w:p>
    <w:p w14:paraId="2319F806" w14:textId="77777777" w:rsidR="0030585B" w:rsidRPr="0030585B" w:rsidRDefault="0030585B" w:rsidP="0030585B">
      <w:pPr>
        <w:bidi/>
        <w:ind w:firstLine="720"/>
        <w:jc w:val="both"/>
        <w:rPr>
          <w:rFonts w:cs="David" w:hint="cs"/>
          <w:rtl/>
        </w:rPr>
      </w:pPr>
      <w:r w:rsidRPr="0030585B">
        <w:rPr>
          <w:rFonts w:cs="David" w:hint="cs"/>
          <w:rtl/>
        </w:rPr>
        <w:t xml:space="preserve">עכשיו הבנתי. תהיתי למה חבר הכנסת חיים כץ, למרות הלחץ הכבד שלי, מעכב את האישור בקריאה </w:t>
      </w:r>
      <w:proofErr w:type="spellStart"/>
      <w:r w:rsidRPr="0030585B">
        <w:rPr>
          <w:rFonts w:cs="David" w:hint="cs"/>
          <w:rtl/>
        </w:rPr>
        <w:t>שניה</w:t>
      </w:r>
      <w:proofErr w:type="spellEnd"/>
      <w:r w:rsidRPr="0030585B">
        <w:rPr>
          <w:rFonts w:cs="David" w:hint="cs"/>
          <w:rtl/>
        </w:rPr>
        <w:t xml:space="preserve"> ושלישית של הצעת החוק הזאת. הוא עוזר לחבר הכנסת גפני. </w:t>
      </w:r>
    </w:p>
    <w:p w14:paraId="364CCAAF" w14:textId="77777777" w:rsidR="0030585B" w:rsidRPr="0030585B" w:rsidRDefault="0030585B" w:rsidP="0030585B">
      <w:pPr>
        <w:bidi/>
        <w:jc w:val="both"/>
        <w:rPr>
          <w:rFonts w:cs="David" w:hint="cs"/>
          <w:rtl/>
        </w:rPr>
      </w:pPr>
    </w:p>
    <w:p w14:paraId="3B086082" w14:textId="77777777" w:rsidR="0030585B" w:rsidRPr="0030585B" w:rsidRDefault="0030585B" w:rsidP="0030585B">
      <w:pPr>
        <w:bidi/>
        <w:jc w:val="both"/>
        <w:rPr>
          <w:rFonts w:cs="David" w:hint="cs"/>
          <w:u w:val="single"/>
          <w:rtl/>
        </w:rPr>
      </w:pPr>
      <w:r w:rsidRPr="0030585B">
        <w:rPr>
          <w:rFonts w:cs="David" w:hint="cs"/>
          <w:u w:val="single"/>
          <w:rtl/>
        </w:rPr>
        <w:t>יושב-ראש הכנסת ראובן ריבלין:</w:t>
      </w:r>
    </w:p>
    <w:p w14:paraId="4B6B3943" w14:textId="77777777" w:rsidR="0030585B" w:rsidRPr="0030585B" w:rsidRDefault="0030585B" w:rsidP="0030585B">
      <w:pPr>
        <w:bidi/>
        <w:jc w:val="both"/>
        <w:rPr>
          <w:rFonts w:cs="David" w:hint="cs"/>
          <w:u w:val="single"/>
          <w:rtl/>
        </w:rPr>
      </w:pPr>
    </w:p>
    <w:p w14:paraId="6B80979A" w14:textId="77777777" w:rsidR="0030585B" w:rsidRPr="0030585B" w:rsidRDefault="0030585B" w:rsidP="0030585B">
      <w:pPr>
        <w:bidi/>
        <w:ind w:firstLine="720"/>
        <w:jc w:val="both"/>
        <w:rPr>
          <w:rFonts w:cs="David" w:hint="cs"/>
          <w:rtl/>
        </w:rPr>
      </w:pPr>
      <w:r w:rsidRPr="0030585B">
        <w:rPr>
          <w:rFonts w:cs="David" w:hint="cs"/>
          <w:rtl/>
        </w:rPr>
        <w:t xml:space="preserve">יש לו חסינות מהותית. </w:t>
      </w:r>
    </w:p>
    <w:p w14:paraId="3F44EE19" w14:textId="77777777" w:rsidR="0030585B" w:rsidRPr="0030585B" w:rsidRDefault="0030585B" w:rsidP="0030585B">
      <w:pPr>
        <w:bidi/>
        <w:jc w:val="both"/>
        <w:rPr>
          <w:rFonts w:cs="David" w:hint="cs"/>
          <w:rtl/>
        </w:rPr>
      </w:pPr>
    </w:p>
    <w:p w14:paraId="526F185C" w14:textId="77777777" w:rsidR="0030585B" w:rsidRPr="0030585B" w:rsidRDefault="0030585B" w:rsidP="0030585B">
      <w:pPr>
        <w:bidi/>
        <w:jc w:val="both"/>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0B06751D" w14:textId="77777777" w:rsidR="0030585B" w:rsidRPr="0030585B" w:rsidRDefault="0030585B" w:rsidP="0030585B">
      <w:pPr>
        <w:bidi/>
        <w:jc w:val="both"/>
        <w:rPr>
          <w:rFonts w:cs="David" w:hint="cs"/>
          <w:u w:val="single"/>
          <w:rtl/>
        </w:rPr>
      </w:pPr>
    </w:p>
    <w:p w14:paraId="11C79E66" w14:textId="77777777" w:rsidR="0030585B" w:rsidRPr="0030585B" w:rsidRDefault="0030585B" w:rsidP="0030585B">
      <w:pPr>
        <w:bidi/>
        <w:ind w:firstLine="720"/>
        <w:jc w:val="both"/>
        <w:rPr>
          <w:rFonts w:cs="David" w:hint="cs"/>
          <w:rtl/>
        </w:rPr>
      </w:pPr>
      <w:r w:rsidRPr="0030585B">
        <w:rPr>
          <w:rFonts w:cs="David" w:hint="cs"/>
          <w:rtl/>
        </w:rPr>
        <w:t xml:space="preserve">נמצאים כאן כל שלושת חברי הוועדה; האם חברי הוועדה מתנגדים להצעה הזאת, שהחלת החלטות הוועדה תהיה לגבי העוזר השלישי מ-10 ביוני ולגבי העוזר הרביעי בוועדת הכספים מתחילת כהונתה של הכנסת? מישהו מתנגד? לא, אף אחד לא מתנגד. מבחינה זאת, כאילו הוועדה מוכנה לשינוי הזה. </w:t>
      </w:r>
    </w:p>
    <w:p w14:paraId="32145FC2" w14:textId="77777777" w:rsidR="0030585B" w:rsidRPr="0030585B" w:rsidRDefault="0030585B" w:rsidP="0030585B">
      <w:pPr>
        <w:bidi/>
        <w:jc w:val="both"/>
        <w:rPr>
          <w:rFonts w:cs="David" w:hint="cs"/>
          <w:rtl/>
        </w:rPr>
      </w:pPr>
    </w:p>
    <w:p w14:paraId="52AA71DD" w14:textId="77777777" w:rsidR="0030585B" w:rsidRPr="0030585B" w:rsidRDefault="0030585B" w:rsidP="0030585B">
      <w:pPr>
        <w:bidi/>
        <w:jc w:val="both"/>
        <w:rPr>
          <w:rFonts w:cs="David" w:hint="cs"/>
          <w:u w:val="single"/>
          <w:rtl/>
        </w:rPr>
      </w:pPr>
      <w:r w:rsidRPr="0030585B">
        <w:rPr>
          <w:rFonts w:cs="David" w:hint="cs"/>
          <w:u w:val="single"/>
          <w:rtl/>
        </w:rPr>
        <w:t>יושב-ראש הכנסת ראובן ריבלין:</w:t>
      </w:r>
    </w:p>
    <w:p w14:paraId="6FDF03B3" w14:textId="77777777" w:rsidR="0030585B" w:rsidRPr="0030585B" w:rsidRDefault="0030585B" w:rsidP="0030585B">
      <w:pPr>
        <w:bidi/>
        <w:jc w:val="both"/>
        <w:rPr>
          <w:rFonts w:cs="David" w:hint="cs"/>
          <w:u w:val="single"/>
          <w:rtl/>
        </w:rPr>
      </w:pPr>
    </w:p>
    <w:p w14:paraId="599DD0C1" w14:textId="77777777" w:rsidR="0030585B" w:rsidRPr="0030585B" w:rsidRDefault="0030585B" w:rsidP="0030585B">
      <w:pPr>
        <w:bidi/>
        <w:ind w:firstLine="720"/>
        <w:jc w:val="both"/>
        <w:rPr>
          <w:rFonts w:cs="David" w:hint="cs"/>
          <w:rtl/>
        </w:rPr>
      </w:pPr>
      <w:r w:rsidRPr="0030585B">
        <w:rPr>
          <w:rFonts w:cs="David" w:hint="cs"/>
          <w:rtl/>
        </w:rPr>
        <w:t xml:space="preserve">מאמצת את ההסתייגות ומחילה אותה. </w:t>
      </w:r>
    </w:p>
    <w:p w14:paraId="165E5727" w14:textId="77777777" w:rsidR="0030585B" w:rsidRPr="0030585B" w:rsidRDefault="0030585B" w:rsidP="0030585B">
      <w:pPr>
        <w:bidi/>
        <w:jc w:val="both"/>
        <w:rPr>
          <w:rFonts w:cs="David" w:hint="cs"/>
          <w:rtl/>
        </w:rPr>
      </w:pPr>
    </w:p>
    <w:p w14:paraId="3C42413E"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54CDCBB4" w14:textId="77777777" w:rsidR="0030585B" w:rsidRPr="0030585B" w:rsidRDefault="0030585B" w:rsidP="0030585B">
      <w:pPr>
        <w:bidi/>
        <w:jc w:val="both"/>
        <w:rPr>
          <w:rFonts w:cs="David" w:hint="cs"/>
          <w:u w:val="single"/>
          <w:rtl/>
        </w:rPr>
      </w:pPr>
    </w:p>
    <w:p w14:paraId="760C8C9B" w14:textId="77777777" w:rsidR="0030585B" w:rsidRPr="0030585B" w:rsidRDefault="0030585B" w:rsidP="0030585B">
      <w:pPr>
        <w:bidi/>
        <w:ind w:firstLine="720"/>
        <w:jc w:val="both"/>
        <w:rPr>
          <w:rFonts w:cs="David" w:hint="cs"/>
          <w:rtl/>
        </w:rPr>
      </w:pPr>
      <w:r w:rsidRPr="0030585B">
        <w:rPr>
          <w:rFonts w:cs="David" w:hint="cs"/>
          <w:rtl/>
        </w:rPr>
        <w:t xml:space="preserve">עכשיו אנחנו עוברים לדיון, וההשגה הזאת נכנסה פנימה, לנוסח ההחלטות עצמן. בבקשה, חבר הכנסת טיבי.  </w:t>
      </w:r>
    </w:p>
    <w:p w14:paraId="5A7B1CCE" w14:textId="77777777" w:rsidR="0030585B" w:rsidRPr="0030585B" w:rsidRDefault="0030585B" w:rsidP="0030585B">
      <w:pPr>
        <w:bidi/>
        <w:jc w:val="both"/>
        <w:rPr>
          <w:rFonts w:cs="David" w:hint="cs"/>
          <w:rtl/>
        </w:rPr>
      </w:pPr>
    </w:p>
    <w:p w14:paraId="400CE679" w14:textId="77777777" w:rsidR="0030585B" w:rsidRDefault="0030585B" w:rsidP="0030585B">
      <w:pPr>
        <w:bidi/>
        <w:jc w:val="both"/>
        <w:rPr>
          <w:rFonts w:cs="David" w:hint="cs"/>
          <w:u w:val="single"/>
          <w:rtl/>
        </w:rPr>
      </w:pPr>
    </w:p>
    <w:p w14:paraId="49F28F6A" w14:textId="77777777" w:rsidR="0030585B" w:rsidRDefault="0030585B" w:rsidP="0030585B">
      <w:pPr>
        <w:bidi/>
        <w:jc w:val="both"/>
        <w:rPr>
          <w:rFonts w:cs="David" w:hint="cs"/>
          <w:u w:val="single"/>
          <w:rtl/>
        </w:rPr>
      </w:pPr>
    </w:p>
    <w:p w14:paraId="7974BF14" w14:textId="77777777" w:rsidR="0030585B" w:rsidRDefault="0030585B" w:rsidP="0030585B">
      <w:pPr>
        <w:bidi/>
        <w:jc w:val="both"/>
        <w:rPr>
          <w:rFonts w:cs="David" w:hint="cs"/>
          <w:u w:val="single"/>
          <w:rtl/>
        </w:rPr>
      </w:pPr>
    </w:p>
    <w:p w14:paraId="0ED35FD9" w14:textId="77777777" w:rsidR="0030585B" w:rsidRDefault="0030585B" w:rsidP="0030585B">
      <w:pPr>
        <w:bidi/>
        <w:jc w:val="both"/>
        <w:rPr>
          <w:rFonts w:cs="David" w:hint="cs"/>
          <w:u w:val="single"/>
          <w:rtl/>
        </w:rPr>
      </w:pPr>
    </w:p>
    <w:p w14:paraId="5E10CBCA" w14:textId="77777777" w:rsidR="0030585B" w:rsidRPr="0030585B" w:rsidRDefault="0030585B" w:rsidP="0030585B">
      <w:pPr>
        <w:bidi/>
        <w:jc w:val="both"/>
        <w:rPr>
          <w:rFonts w:cs="David" w:hint="cs"/>
          <w:u w:val="single"/>
          <w:rtl/>
        </w:rPr>
      </w:pPr>
      <w:r w:rsidRPr="0030585B">
        <w:rPr>
          <w:rFonts w:cs="David" w:hint="cs"/>
          <w:u w:val="single"/>
          <w:rtl/>
        </w:rPr>
        <w:t>אחמד טיבי:</w:t>
      </w:r>
    </w:p>
    <w:p w14:paraId="4566FAEB" w14:textId="77777777" w:rsidR="0030585B" w:rsidRPr="0030585B" w:rsidRDefault="0030585B" w:rsidP="0030585B">
      <w:pPr>
        <w:bidi/>
        <w:jc w:val="both"/>
        <w:rPr>
          <w:rFonts w:cs="David" w:hint="cs"/>
          <w:u w:val="single"/>
          <w:rtl/>
        </w:rPr>
      </w:pPr>
    </w:p>
    <w:p w14:paraId="1AB4F0DA" w14:textId="77777777" w:rsidR="0030585B" w:rsidRPr="0030585B" w:rsidRDefault="0030585B" w:rsidP="0030585B">
      <w:pPr>
        <w:bidi/>
        <w:ind w:firstLine="720"/>
        <w:jc w:val="both"/>
        <w:rPr>
          <w:rFonts w:cs="David" w:hint="cs"/>
          <w:rtl/>
        </w:rPr>
      </w:pPr>
      <w:r w:rsidRPr="0030585B">
        <w:rPr>
          <w:rFonts w:cs="David" w:hint="cs"/>
          <w:rtl/>
        </w:rPr>
        <w:t xml:space="preserve">תודה, אדוני. אני מבין שהדיון עכשיו הוא על סיוע לחבר כנסת מוגבל בניידות? </w:t>
      </w:r>
    </w:p>
    <w:p w14:paraId="2A8888C1" w14:textId="77777777" w:rsidR="0030585B" w:rsidRPr="0030585B" w:rsidRDefault="0030585B" w:rsidP="0030585B">
      <w:pPr>
        <w:bidi/>
        <w:ind w:firstLine="720"/>
        <w:jc w:val="both"/>
        <w:rPr>
          <w:rFonts w:cs="David" w:hint="cs"/>
          <w:rtl/>
        </w:rPr>
      </w:pPr>
    </w:p>
    <w:p w14:paraId="52F3185F" w14:textId="77777777" w:rsidR="0030585B" w:rsidRPr="0030585B" w:rsidRDefault="0030585B" w:rsidP="0030585B">
      <w:pPr>
        <w:bidi/>
        <w:jc w:val="both"/>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52FAE08F" w14:textId="77777777" w:rsidR="0030585B" w:rsidRPr="0030585B" w:rsidRDefault="0030585B" w:rsidP="0030585B">
      <w:pPr>
        <w:bidi/>
        <w:ind w:firstLine="720"/>
        <w:jc w:val="both"/>
        <w:rPr>
          <w:rFonts w:cs="David" w:hint="cs"/>
          <w:rtl/>
        </w:rPr>
      </w:pPr>
    </w:p>
    <w:p w14:paraId="7D85A4F0" w14:textId="77777777" w:rsidR="0030585B" w:rsidRPr="0030585B" w:rsidRDefault="0030585B" w:rsidP="0030585B">
      <w:pPr>
        <w:bidi/>
        <w:ind w:firstLine="720"/>
        <w:jc w:val="both"/>
        <w:rPr>
          <w:rFonts w:cs="David" w:hint="cs"/>
          <w:rtl/>
        </w:rPr>
      </w:pPr>
      <w:r w:rsidRPr="0030585B">
        <w:rPr>
          <w:rFonts w:cs="David" w:hint="cs"/>
          <w:rtl/>
        </w:rPr>
        <w:t xml:space="preserve">הדיון הוא על כל שלוש ההחלטות. לא נקיים שלושה דיונים. </w:t>
      </w:r>
    </w:p>
    <w:p w14:paraId="0B1586F9" w14:textId="77777777" w:rsidR="0030585B" w:rsidRPr="0030585B" w:rsidRDefault="0030585B" w:rsidP="0030585B">
      <w:pPr>
        <w:bidi/>
        <w:ind w:firstLine="720"/>
        <w:jc w:val="both"/>
        <w:rPr>
          <w:rFonts w:cs="David" w:hint="cs"/>
          <w:rtl/>
        </w:rPr>
      </w:pPr>
    </w:p>
    <w:p w14:paraId="53E7B4A1" w14:textId="77777777" w:rsidR="0030585B" w:rsidRPr="0030585B" w:rsidRDefault="0030585B" w:rsidP="0030585B">
      <w:pPr>
        <w:bidi/>
        <w:rPr>
          <w:rFonts w:cs="David" w:hint="cs"/>
          <w:rtl/>
        </w:rPr>
      </w:pPr>
      <w:r w:rsidRPr="0030585B">
        <w:rPr>
          <w:rFonts w:cs="David" w:hint="cs"/>
          <w:u w:val="single"/>
          <w:rtl/>
        </w:rPr>
        <w:t>אחמד טיבי:</w:t>
      </w:r>
    </w:p>
    <w:p w14:paraId="7B096AD6" w14:textId="77777777" w:rsidR="0030585B" w:rsidRPr="0030585B" w:rsidRDefault="0030585B" w:rsidP="0030585B">
      <w:pPr>
        <w:bidi/>
        <w:rPr>
          <w:rFonts w:cs="David" w:hint="cs"/>
          <w:rtl/>
        </w:rPr>
      </w:pPr>
    </w:p>
    <w:p w14:paraId="33549897" w14:textId="77777777" w:rsidR="0030585B" w:rsidRPr="0030585B" w:rsidRDefault="0030585B" w:rsidP="0030585B">
      <w:pPr>
        <w:bidi/>
        <w:ind w:firstLine="720"/>
        <w:jc w:val="both"/>
        <w:rPr>
          <w:rFonts w:cs="David" w:hint="cs"/>
          <w:rtl/>
        </w:rPr>
      </w:pPr>
      <w:r w:rsidRPr="0030585B">
        <w:rPr>
          <w:rFonts w:cs="David" w:hint="cs"/>
          <w:rtl/>
        </w:rPr>
        <w:t xml:space="preserve">כבר קיבלנו את העיקרון ואין מתנגדים לנושא הראשון. </w:t>
      </w:r>
    </w:p>
    <w:p w14:paraId="4F6EB4A4" w14:textId="77777777" w:rsidR="0030585B" w:rsidRPr="0030585B" w:rsidRDefault="0030585B" w:rsidP="0030585B">
      <w:pPr>
        <w:bidi/>
        <w:jc w:val="both"/>
        <w:rPr>
          <w:rFonts w:cs="David" w:hint="cs"/>
          <w:rtl/>
        </w:rPr>
      </w:pPr>
    </w:p>
    <w:p w14:paraId="6514E4F9"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6DA105C9" w14:textId="77777777" w:rsidR="0030585B" w:rsidRPr="0030585B" w:rsidRDefault="0030585B" w:rsidP="0030585B">
      <w:pPr>
        <w:bidi/>
        <w:jc w:val="both"/>
        <w:rPr>
          <w:rFonts w:cs="David" w:hint="cs"/>
          <w:u w:val="single"/>
          <w:rtl/>
        </w:rPr>
      </w:pPr>
    </w:p>
    <w:p w14:paraId="5567EE59" w14:textId="77777777" w:rsidR="0030585B" w:rsidRPr="0030585B" w:rsidRDefault="0030585B" w:rsidP="0030585B">
      <w:pPr>
        <w:bidi/>
        <w:ind w:firstLine="720"/>
        <w:jc w:val="both"/>
        <w:rPr>
          <w:rFonts w:cs="David" w:hint="cs"/>
          <w:rtl/>
        </w:rPr>
      </w:pPr>
      <w:r w:rsidRPr="0030585B">
        <w:rPr>
          <w:rFonts w:cs="David" w:hint="cs"/>
          <w:rtl/>
        </w:rPr>
        <w:t xml:space="preserve">למה אתה חושב שאין מתנגדים? עוד לא דיברנו. </w:t>
      </w:r>
    </w:p>
    <w:p w14:paraId="0F2FAFC4" w14:textId="77777777" w:rsidR="0030585B" w:rsidRPr="0030585B" w:rsidRDefault="0030585B" w:rsidP="0030585B">
      <w:pPr>
        <w:bidi/>
        <w:ind w:firstLine="720"/>
        <w:jc w:val="both"/>
        <w:rPr>
          <w:rFonts w:cs="David" w:hint="cs"/>
          <w:rtl/>
        </w:rPr>
      </w:pPr>
    </w:p>
    <w:p w14:paraId="3376A71B" w14:textId="77777777" w:rsidR="0030585B" w:rsidRPr="0030585B" w:rsidRDefault="0030585B" w:rsidP="0030585B">
      <w:pPr>
        <w:bidi/>
        <w:jc w:val="both"/>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69F5736C" w14:textId="77777777" w:rsidR="0030585B" w:rsidRPr="0030585B" w:rsidRDefault="0030585B" w:rsidP="0030585B">
      <w:pPr>
        <w:bidi/>
        <w:ind w:firstLine="720"/>
        <w:jc w:val="both"/>
        <w:rPr>
          <w:rFonts w:cs="David" w:hint="cs"/>
          <w:rtl/>
        </w:rPr>
      </w:pPr>
    </w:p>
    <w:p w14:paraId="0859F46B" w14:textId="77777777" w:rsidR="0030585B" w:rsidRPr="0030585B" w:rsidRDefault="0030585B" w:rsidP="0030585B">
      <w:pPr>
        <w:bidi/>
        <w:ind w:firstLine="720"/>
        <w:jc w:val="both"/>
        <w:rPr>
          <w:rFonts w:cs="David" w:hint="cs"/>
          <w:rtl/>
        </w:rPr>
      </w:pPr>
      <w:r w:rsidRPr="0030585B">
        <w:rPr>
          <w:rFonts w:cs="David" w:hint="cs"/>
          <w:rtl/>
        </w:rPr>
        <w:t xml:space="preserve">אין מתנגדים רשמית. אף אחד לא הגיש השגה. </w:t>
      </w:r>
    </w:p>
    <w:p w14:paraId="7E025BD9" w14:textId="77777777" w:rsidR="0030585B" w:rsidRPr="0030585B" w:rsidRDefault="0030585B" w:rsidP="0030585B">
      <w:pPr>
        <w:bidi/>
        <w:jc w:val="both"/>
        <w:rPr>
          <w:rFonts w:cs="David" w:hint="cs"/>
          <w:rtl/>
        </w:rPr>
      </w:pPr>
    </w:p>
    <w:p w14:paraId="3B8A8FC4" w14:textId="77777777" w:rsidR="0030585B" w:rsidRPr="0030585B" w:rsidRDefault="0030585B" w:rsidP="0030585B">
      <w:pPr>
        <w:bidi/>
        <w:jc w:val="both"/>
        <w:rPr>
          <w:rFonts w:cs="David" w:hint="cs"/>
          <w:u w:val="single"/>
          <w:rtl/>
        </w:rPr>
      </w:pPr>
      <w:r w:rsidRPr="0030585B">
        <w:rPr>
          <w:rFonts w:cs="David" w:hint="cs"/>
          <w:u w:val="single"/>
          <w:rtl/>
        </w:rPr>
        <w:t>אחמד טיבי:</w:t>
      </w:r>
    </w:p>
    <w:p w14:paraId="4DBA1676" w14:textId="77777777" w:rsidR="0030585B" w:rsidRPr="0030585B" w:rsidRDefault="0030585B" w:rsidP="0030585B">
      <w:pPr>
        <w:bidi/>
        <w:jc w:val="both"/>
        <w:rPr>
          <w:rFonts w:cs="David" w:hint="cs"/>
          <w:u w:val="single"/>
          <w:rtl/>
        </w:rPr>
      </w:pPr>
    </w:p>
    <w:p w14:paraId="76FC98E9" w14:textId="77777777" w:rsidR="0030585B" w:rsidRPr="0030585B" w:rsidRDefault="0030585B" w:rsidP="0030585B">
      <w:pPr>
        <w:bidi/>
        <w:ind w:firstLine="720"/>
        <w:jc w:val="both"/>
        <w:rPr>
          <w:rFonts w:cs="David" w:hint="cs"/>
          <w:rtl/>
        </w:rPr>
      </w:pPr>
      <w:r w:rsidRPr="0030585B">
        <w:rPr>
          <w:rFonts w:cs="David" w:hint="cs"/>
          <w:rtl/>
        </w:rPr>
        <w:t xml:space="preserve">אדוני היושב-ראש, אני רוצה להתייחס לעניין המוגבלות בניידות. האמת היא שכל הדיון הציבורי מעל דפי העיתונות בעניינו של אחד הקולגות שלנו היה מביך. זה היה מביך לחבר הכנסת, מביך לכנסת, הוא לא היה צריך להתקיים. וכי למה? חבר הכנסת מטלון מוגבל בניידות, זה ידוע, זה גם ברור כשמש. מגיע חבר כנסת ואומר שהוא צריך סיוע נוסף. מתחילים לחטט לו בדברים בצורה כמעט לא אנושית, יש כאלה שאומרים דווקאית. נראה לי שזה לא הוגן. </w:t>
      </w:r>
    </w:p>
    <w:p w14:paraId="53832000" w14:textId="77777777" w:rsidR="0030585B" w:rsidRPr="0030585B" w:rsidRDefault="0030585B" w:rsidP="0030585B">
      <w:pPr>
        <w:bidi/>
        <w:ind w:firstLine="720"/>
        <w:jc w:val="both"/>
        <w:rPr>
          <w:rFonts w:cs="David" w:hint="cs"/>
          <w:rtl/>
        </w:rPr>
      </w:pPr>
    </w:p>
    <w:p w14:paraId="686F757E" w14:textId="77777777" w:rsidR="0030585B" w:rsidRPr="0030585B" w:rsidRDefault="0030585B" w:rsidP="0030585B">
      <w:pPr>
        <w:bidi/>
        <w:ind w:firstLine="720"/>
        <w:jc w:val="both"/>
        <w:rPr>
          <w:rFonts w:cs="David" w:hint="cs"/>
          <w:rtl/>
        </w:rPr>
      </w:pPr>
      <w:r w:rsidRPr="0030585B">
        <w:rPr>
          <w:rFonts w:cs="David" w:hint="cs"/>
          <w:rtl/>
        </w:rPr>
        <w:t xml:space="preserve">יש הצעה, שמוגשת על-ידי הוועדה המכובדת, בסעיף (ב). כתוב: "לצורך קביעה אמור בסעיף קטן (א) יעביר חבר הכנסת לעיון המנהל הכללי של הכנסת והוועדה הציבורית פניה בכתב, בצירוף מסמכים ותיעוד רפואי בדבר מוגבלותו בניידות והצורך בהתאמה ובשירותים המבוקשים. (ג) חבר הכנסת ידווח בפנייתו למנהל הכללי של הכנסת ולוועדה הציבורית על תשלומים או סיוע אחר שהוא מקבל מאוצר המדינה" וכו'. </w:t>
      </w:r>
    </w:p>
    <w:p w14:paraId="16FB4648" w14:textId="77777777" w:rsidR="0030585B" w:rsidRPr="0030585B" w:rsidRDefault="0030585B" w:rsidP="0030585B">
      <w:pPr>
        <w:bidi/>
        <w:ind w:firstLine="720"/>
        <w:jc w:val="both"/>
        <w:rPr>
          <w:rFonts w:cs="David" w:hint="cs"/>
          <w:rtl/>
        </w:rPr>
      </w:pPr>
    </w:p>
    <w:p w14:paraId="40C3F406" w14:textId="77777777" w:rsidR="0030585B" w:rsidRPr="0030585B" w:rsidRDefault="0030585B" w:rsidP="0030585B">
      <w:pPr>
        <w:bidi/>
        <w:ind w:firstLine="720"/>
        <w:jc w:val="both"/>
        <w:rPr>
          <w:rFonts w:cs="David" w:hint="cs"/>
          <w:rtl/>
        </w:rPr>
      </w:pPr>
      <w:r w:rsidRPr="0030585B">
        <w:rPr>
          <w:rFonts w:cs="David" w:hint="cs"/>
          <w:rtl/>
        </w:rPr>
        <w:t xml:space="preserve">מי קבע שמנכ"ל הכנסת הוא אדם שמתאים, מוכשר דיו, כדי לבדוק מסמכים רפואיים? או הוועדה, עם כל הכבוד? מה יעשה אחר כך במסמכים מנכ"ל הכנסת, מר לנדאו המכובד? מגיש לו חבר כנסת </w:t>
      </w:r>
      <w:r w:rsidRPr="0030585B">
        <w:rPr>
          <w:rFonts w:cs="David" w:hint="cs"/>
        </w:rPr>
        <w:t>X</w:t>
      </w:r>
      <w:r w:rsidRPr="0030585B">
        <w:rPr>
          <w:rFonts w:cs="David" w:hint="cs"/>
          <w:rtl/>
        </w:rPr>
        <w:t xml:space="preserve"> מסמך על מוגבלות בניידות. מה הוא יעשה? יקרא ויתרשם? לא מספיק להתרשם מחבר הכנסת מטלון באופן אישי? זה לא אנושי, זה משפיל. לכן, אדוני, אני חושב שאף אחד לא צריך להגיש לך שום מסמך. לא אתה הכתובת. חבר כנסת, אדוני היושב-ראש </w:t>
      </w:r>
      <w:r w:rsidRPr="0030585B">
        <w:rPr>
          <w:rFonts w:cs="David"/>
          <w:rtl/>
        </w:rPr>
        <w:t>–</w:t>
      </w:r>
      <w:r w:rsidRPr="0030585B">
        <w:rPr>
          <w:rFonts w:cs="David" w:hint="cs"/>
          <w:rtl/>
        </w:rPr>
        <w:t xml:space="preserve"> ואתה מגן על זה - נכנס למקום כלשהו בגבול, לא יכולים לבדוק אותו כי הוא חסין. חבר כנסת שהוא חסין מבדיקה ביטחונית או מחקירה משטרתית אקראית, לא יכול להגיש בקשה למוגבלות בניידות? חבר כנסת נכה, מוגבל. ואחר כך אי-אפשר לחטט לו בציציות - אם הוא חסין אז חסין. או שאומרים שחבר כנסת מוגבל הוא לא מוגבל עד שיוכח אחרת. זו המסקנה, ולזה צריך להתנגד. ממי מפחדים? מהעיתונות? מעוד כותרת? יש מידה של </w:t>
      </w:r>
      <w:r w:rsidRPr="0030585B">
        <w:rPr>
          <w:rFonts w:cs="David"/>
        </w:rPr>
        <w:t>common sense</w:t>
      </w:r>
      <w:r w:rsidRPr="0030585B">
        <w:rPr>
          <w:rFonts w:cs="David" w:hint="cs"/>
          <w:rtl/>
        </w:rPr>
        <w:t xml:space="preserve"> והתחשבות בצרכים האנושיים הבסיסיים, שלאחרונה לא קיימת, וחבל. </w:t>
      </w:r>
    </w:p>
    <w:p w14:paraId="3875690A" w14:textId="77777777" w:rsidR="0030585B" w:rsidRPr="0030585B" w:rsidRDefault="0030585B" w:rsidP="0030585B">
      <w:pPr>
        <w:bidi/>
        <w:jc w:val="both"/>
        <w:rPr>
          <w:rFonts w:cs="David" w:hint="cs"/>
          <w:rtl/>
        </w:rPr>
      </w:pPr>
    </w:p>
    <w:p w14:paraId="0B4B7CD4" w14:textId="77777777" w:rsidR="0030585B" w:rsidRPr="0030585B" w:rsidRDefault="0030585B" w:rsidP="0030585B">
      <w:pPr>
        <w:bidi/>
        <w:ind w:firstLine="720"/>
        <w:jc w:val="both"/>
        <w:rPr>
          <w:rFonts w:cs="David" w:hint="cs"/>
          <w:rtl/>
        </w:rPr>
      </w:pPr>
      <w:r w:rsidRPr="0030585B">
        <w:rPr>
          <w:rFonts w:cs="David" w:hint="cs"/>
          <w:rtl/>
        </w:rPr>
        <w:t>יש מספר מוגבל של חברי כנסת מוגבלים. מעט מאוד. כל כמה כנסות - - -</w:t>
      </w:r>
    </w:p>
    <w:p w14:paraId="6A007C79" w14:textId="77777777" w:rsidR="0030585B" w:rsidRPr="0030585B" w:rsidRDefault="0030585B" w:rsidP="0030585B">
      <w:pPr>
        <w:bidi/>
        <w:jc w:val="both"/>
        <w:rPr>
          <w:rFonts w:cs="David" w:hint="cs"/>
          <w:rtl/>
        </w:rPr>
      </w:pPr>
    </w:p>
    <w:p w14:paraId="2FB41549" w14:textId="77777777" w:rsidR="0030585B" w:rsidRPr="0030585B" w:rsidRDefault="0030585B" w:rsidP="0030585B">
      <w:pPr>
        <w:bidi/>
        <w:jc w:val="both"/>
        <w:rPr>
          <w:rFonts w:cs="David" w:hint="cs"/>
          <w:u w:val="single"/>
          <w:rtl/>
        </w:rPr>
      </w:pPr>
      <w:r w:rsidRPr="0030585B">
        <w:rPr>
          <w:rFonts w:cs="David" w:hint="cs"/>
          <w:u w:val="single"/>
          <w:rtl/>
        </w:rPr>
        <w:t>אילן גילאון:</w:t>
      </w:r>
    </w:p>
    <w:p w14:paraId="2AA15781" w14:textId="77777777" w:rsidR="0030585B" w:rsidRPr="0030585B" w:rsidRDefault="0030585B" w:rsidP="0030585B">
      <w:pPr>
        <w:bidi/>
        <w:jc w:val="both"/>
        <w:rPr>
          <w:rFonts w:cs="David" w:hint="cs"/>
          <w:u w:val="single"/>
          <w:rtl/>
        </w:rPr>
      </w:pPr>
    </w:p>
    <w:p w14:paraId="0AA6BC5E" w14:textId="77777777" w:rsidR="0030585B" w:rsidRPr="0030585B" w:rsidRDefault="0030585B" w:rsidP="0030585B">
      <w:pPr>
        <w:bidi/>
        <w:ind w:firstLine="720"/>
        <w:jc w:val="both"/>
        <w:rPr>
          <w:rFonts w:cs="David" w:hint="cs"/>
          <w:rtl/>
        </w:rPr>
      </w:pPr>
      <w:r w:rsidRPr="0030585B">
        <w:rPr>
          <w:rFonts w:cs="David" w:hint="cs"/>
          <w:rtl/>
        </w:rPr>
        <w:t xml:space="preserve">בזה אתה טועה בגדול, כנראה. </w:t>
      </w:r>
    </w:p>
    <w:p w14:paraId="39952715" w14:textId="77777777" w:rsidR="0030585B" w:rsidRPr="0030585B" w:rsidRDefault="0030585B" w:rsidP="0030585B">
      <w:pPr>
        <w:bidi/>
        <w:jc w:val="both"/>
        <w:rPr>
          <w:rFonts w:cs="David" w:hint="cs"/>
          <w:rtl/>
        </w:rPr>
      </w:pPr>
    </w:p>
    <w:p w14:paraId="2A092EAA"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3D500806" w14:textId="77777777" w:rsidR="0030585B" w:rsidRPr="0030585B" w:rsidRDefault="0030585B" w:rsidP="0030585B">
      <w:pPr>
        <w:bidi/>
        <w:jc w:val="both"/>
        <w:rPr>
          <w:rFonts w:cs="David" w:hint="cs"/>
          <w:u w:val="single"/>
          <w:rtl/>
        </w:rPr>
      </w:pPr>
    </w:p>
    <w:p w14:paraId="4250A6F8" w14:textId="77777777" w:rsidR="0030585B" w:rsidRPr="0030585B" w:rsidRDefault="0030585B" w:rsidP="0030585B">
      <w:pPr>
        <w:bidi/>
        <w:ind w:firstLine="720"/>
        <w:jc w:val="both"/>
        <w:rPr>
          <w:rFonts w:cs="David" w:hint="cs"/>
          <w:rtl/>
        </w:rPr>
      </w:pPr>
      <w:r w:rsidRPr="0030585B">
        <w:rPr>
          <w:rFonts w:cs="David" w:hint="cs"/>
          <w:rtl/>
        </w:rPr>
        <w:t xml:space="preserve">הוא התכוון פיזית. </w:t>
      </w:r>
    </w:p>
    <w:p w14:paraId="2B225B4D" w14:textId="77777777" w:rsidR="0030585B" w:rsidRPr="0030585B" w:rsidRDefault="0030585B" w:rsidP="0030585B">
      <w:pPr>
        <w:bidi/>
        <w:jc w:val="both"/>
        <w:rPr>
          <w:rFonts w:cs="David" w:hint="cs"/>
          <w:rtl/>
        </w:rPr>
      </w:pPr>
    </w:p>
    <w:p w14:paraId="60155F54" w14:textId="77777777" w:rsidR="0030585B" w:rsidRPr="0030585B" w:rsidRDefault="0030585B" w:rsidP="0030585B">
      <w:pPr>
        <w:bidi/>
        <w:jc w:val="both"/>
        <w:rPr>
          <w:rFonts w:cs="David" w:hint="cs"/>
          <w:u w:val="single"/>
          <w:rtl/>
        </w:rPr>
      </w:pPr>
      <w:r w:rsidRPr="0030585B">
        <w:rPr>
          <w:rFonts w:cs="David" w:hint="cs"/>
          <w:u w:val="single"/>
          <w:rtl/>
        </w:rPr>
        <w:t>אחמד טיבי:</w:t>
      </w:r>
    </w:p>
    <w:p w14:paraId="2EF708DC" w14:textId="77777777" w:rsidR="0030585B" w:rsidRPr="0030585B" w:rsidRDefault="0030585B" w:rsidP="0030585B">
      <w:pPr>
        <w:bidi/>
        <w:jc w:val="both"/>
        <w:rPr>
          <w:rFonts w:cs="David" w:hint="cs"/>
          <w:u w:val="single"/>
          <w:rtl/>
        </w:rPr>
      </w:pPr>
    </w:p>
    <w:p w14:paraId="561BB69D" w14:textId="77777777" w:rsidR="0030585B" w:rsidRPr="0030585B" w:rsidRDefault="0030585B" w:rsidP="0030585B">
      <w:pPr>
        <w:bidi/>
        <w:ind w:firstLine="720"/>
        <w:jc w:val="both"/>
        <w:rPr>
          <w:rFonts w:cs="David" w:hint="cs"/>
          <w:rtl/>
        </w:rPr>
      </w:pPr>
      <w:r w:rsidRPr="0030585B">
        <w:rPr>
          <w:rFonts w:cs="David" w:hint="cs"/>
          <w:rtl/>
        </w:rPr>
        <w:t>יש מספר מוגבל של חברי כנסת מוגבלים באופן פיזי.</w:t>
      </w:r>
    </w:p>
    <w:p w14:paraId="003984F3" w14:textId="77777777" w:rsidR="0030585B" w:rsidRPr="0030585B" w:rsidRDefault="0030585B" w:rsidP="0030585B">
      <w:pPr>
        <w:bidi/>
        <w:ind w:firstLine="720"/>
        <w:jc w:val="both"/>
        <w:rPr>
          <w:rFonts w:cs="David" w:hint="cs"/>
          <w:rtl/>
        </w:rPr>
      </w:pPr>
    </w:p>
    <w:p w14:paraId="39ADFE92" w14:textId="77777777" w:rsidR="0030585B" w:rsidRPr="0030585B" w:rsidRDefault="0030585B" w:rsidP="0030585B">
      <w:pPr>
        <w:bidi/>
        <w:jc w:val="both"/>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630C0BE4" w14:textId="77777777" w:rsidR="0030585B" w:rsidRPr="0030585B" w:rsidRDefault="0030585B" w:rsidP="0030585B">
      <w:pPr>
        <w:bidi/>
        <w:ind w:firstLine="720"/>
        <w:jc w:val="both"/>
        <w:rPr>
          <w:rFonts w:cs="David" w:hint="cs"/>
          <w:rtl/>
        </w:rPr>
      </w:pPr>
    </w:p>
    <w:p w14:paraId="603124C9" w14:textId="77777777" w:rsidR="0030585B" w:rsidRPr="0030585B" w:rsidRDefault="0030585B" w:rsidP="0030585B">
      <w:pPr>
        <w:bidi/>
        <w:ind w:firstLine="720"/>
        <w:jc w:val="both"/>
        <w:rPr>
          <w:rFonts w:cs="David" w:hint="cs"/>
          <w:rtl/>
        </w:rPr>
      </w:pPr>
      <w:r w:rsidRPr="0030585B">
        <w:rPr>
          <w:rFonts w:cs="David" w:hint="cs"/>
          <w:rtl/>
        </w:rPr>
        <w:t xml:space="preserve">היות שיש מספר מוגבל של חברי כנסת, אז המשפט שלך בוודאי נכון. </w:t>
      </w:r>
    </w:p>
    <w:p w14:paraId="585D0FA1" w14:textId="77777777" w:rsidR="0030585B" w:rsidRPr="0030585B" w:rsidRDefault="0030585B" w:rsidP="0030585B">
      <w:pPr>
        <w:bidi/>
        <w:ind w:firstLine="720"/>
        <w:jc w:val="both"/>
        <w:rPr>
          <w:rFonts w:cs="David" w:hint="cs"/>
          <w:rtl/>
        </w:rPr>
      </w:pPr>
    </w:p>
    <w:p w14:paraId="052D80D0" w14:textId="77777777" w:rsidR="0030585B" w:rsidRPr="0030585B" w:rsidRDefault="0030585B" w:rsidP="0030585B">
      <w:pPr>
        <w:bidi/>
        <w:rPr>
          <w:rFonts w:cs="David" w:hint="cs"/>
          <w:rtl/>
        </w:rPr>
      </w:pPr>
      <w:r w:rsidRPr="0030585B">
        <w:rPr>
          <w:rFonts w:cs="David" w:hint="cs"/>
          <w:u w:val="single"/>
          <w:rtl/>
        </w:rPr>
        <w:t>אחמד טיבי:</w:t>
      </w:r>
    </w:p>
    <w:p w14:paraId="3DB35F90" w14:textId="77777777" w:rsidR="0030585B" w:rsidRPr="0030585B" w:rsidRDefault="0030585B" w:rsidP="0030585B">
      <w:pPr>
        <w:bidi/>
        <w:rPr>
          <w:rFonts w:cs="David" w:hint="cs"/>
          <w:rtl/>
        </w:rPr>
      </w:pPr>
    </w:p>
    <w:p w14:paraId="2565F367" w14:textId="77777777" w:rsidR="0030585B" w:rsidRPr="0030585B" w:rsidRDefault="0030585B" w:rsidP="0030585B">
      <w:pPr>
        <w:bidi/>
        <w:ind w:firstLine="720"/>
        <w:jc w:val="both"/>
        <w:rPr>
          <w:rFonts w:cs="David" w:hint="cs"/>
          <w:rtl/>
        </w:rPr>
      </w:pPr>
      <w:r w:rsidRPr="0030585B">
        <w:rPr>
          <w:rFonts w:cs="David" w:hint="cs"/>
          <w:rtl/>
        </w:rPr>
        <w:t>מוגבל פיזית מבחינת ניידות. לכן, אני מבקש למחוק סעיפים (ב) ו-(ג) מההצעה של הוועדה הציבורית המכובדת.</w:t>
      </w:r>
    </w:p>
    <w:p w14:paraId="533772F6" w14:textId="77777777" w:rsidR="0030585B" w:rsidRPr="0030585B" w:rsidRDefault="0030585B" w:rsidP="0030585B">
      <w:pPr>
        <w:bidi/>
        <w:jc w:val="both"/>
        <w:rPr>
          <w:rFonts w:cs="David" w:hint="cs"/>
          <w:rtl/>
        </w:rPr>
      </w:pPr>
    </w:p>
    <w:p w14:paraId="11421838"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2FA7CF72" w14:textId="77777777" w:rsidR="0030585B" w:rsidRPr="0030585B" w:rsidRDefault="0030585B" w:rsidP="0030585B">
      <w:pPr>
        <w:bidi/>
        <w:jc w:val="both"/>
        <w:rPr>
          <w:rFonts w:cs="David" w:hint="cs"/>
          <w:u w:val="single"/>
          <w:rtl/>
        </w:rPr>
      </w:pPr>
    </w:p>
    <w:p w14:paraId="53CE1D9B" w14:textId="77777777" w:rsidR="0030585B" w:rsidRPr="0030585B" w:rsidRDefault="0030585B" w:rsidP="0030585B">
      <w:pPr>
        <w:bidi/>
        <w:ind w:firstLine="720"/>
        <w:jc w:val="both"/>
        <w:rPr>
          <w:rFonts w:cs="David" w:hint="cs"/>
          <w:rtl/>
        </w:rPr>
      </w:pPr>
      <w:r w:rsidRPr="0030585B">
        <w:rPr>
          <w:rFonts w:cs="David" w:hint="cs"/>
          <w:rtl/>
        </w:rPr>
        <w:t xml:space="preserve">אם אתה מבטל את (ב) אין בקשה בכלל. אם אני מבין נכון את אדוני הוא לא מציע לבטל את כל (ב), אלא את התוספת "בצירוף מסמכים ותיעוד רפואי". </w:t>
      </w:r>
    </w:p>
    <w:p w14:paraId="2552B14E" w14:textId="77777777" w:rsidR="0030585B" w:rsidRPr="0030585B" w:rsidRDefault="0030585B" w:rsidP="0030585B">
      <w:pPr>
        <w:bidi/>
        <w:ind w:firstLine="720"/>
        <w:jc w:val="both"/>
        <w:rPr>
          <w:rFonts w:cs="David" w:hint="cs"/>
          <w:rtl/>
        </w:rPr>
      </w:pPr>
    </w:p>
    <w:p w14:paraId="7068C9AF" w14:textId="77777777" w:rsidR="0030585B" w:rsidRPr="0030585B" w:rsidRDefault="0030585B" w:rsidP="0030585B">
      <w:pPr>
        <w:bidi/>
        <w:rPr>
          <w:rFonts w:cs="David" w:hint="cs"/>
          <w:rtl/>
        </w:rPr>
      </w:pPr>
      <w:r w:rsidRPr="0030585B">
        <w:rPr>
          <w:rFonts w:cs="David" w:hint="cs"/>
          <w:u w:val="single"/>
          <w:rtl/>
        </w:rPr>
        <w:t>אחמד טיבי:</w:t>
      </w:r>
    </w:p>
    <w:p w14:paraId="7F0E424B" w14:textId="77777777" w:rsidR="0030585B" w:rsidRPr="0030585B" w:rsidRDefault="0030585B" w:rsidP="0030585B">
      <w:pPr>
        <w:bidi/>
        <w:rPr>
          <w:rFonts w:cs="David" w:hint="cs"/>
          <w:rtl/>
        </w:rPr>
      </w:pPr>
    </w:p>
    <w:p w14:paraId="61124409" w14:textId="77777777" w:rsidR="0030585B" w:rsidRPr="0030585B" w:rsidRDefault="0030585B" w:rsidP="0030585B">
      <w:pPr>
        <w:bidi/>
        <w:ind w:firstLine="720"/>
        <w:jc w:val="both"/>
        <w:rPr>
          <w:rFonts w:cs="David" w:hint="cs"/>
          <w:rtl/>
        </w:rPr>
      </w:pPr>
      <w:r w:rsidRPr="0030585B">
        <w:rPr>
          <w:rFonts w:cs="David" w:hint="cs"/>
          <w:rtl/>
        </w:rPr>
        <w:t xml:space="preserve">כן, הבנת. </w:t>
      </w:r>
    </w:p>
    <w:p w14:paraId="14C8F2CD" w14:textId="77777777" w:rsidR="0030585B" w:rsidRPr="0030585B" w:rsidRDefault="0030585B" w:rsidP="0030585B">
      <w:pPr>
        <w:bidi/>
        <w:jc w:val="both"/>
        <w:rPr>
          <w:rFonts w:cs="David" w:hint="cs"/>
          <w:rtl/>
        </w:rPr>
      </w:pPr>
    </w:p>
    <w:p w14:paraId="7C175AAA" w14:textId="77777777" w:rsidR="0030585B" w:rsidRPr="0030585B" w:rsidRDefault="0030585B" w:rsidP="0030585B">
      <w:pPr>
        <w:bidi/>
        <w:jc w:val="both"/>
        <w:rPr>
          <w:rFonts w:cs="David" w:hint="cs"/>
          <w:u w:val="single"/>
          <w:rtl/>
        </w:rPr>
      </w:pPr>
      <w:r w:rsidRPr="0030585B">
        <w:rPr>
          <w:rFonts w:cs="David" w:hint="cs"/>
          <w:u w:val="single"/>
          <w:rtl/>
        </w:rPr>
        <w:t>ראובן ריבלין:</w:t>
      </w:r>
    </w:p>
    <w:p w14:paraId="26FE34CE" w14:textId="77777777" w:rsidR="0030585B" w:rsidRPr="0030585B" w:rsidRDefault="0030585B" w:rsidP="0030585B">
      <w:pPr>
        <w:bidi/>
        <w:jc w:val="both"/>
        <w:rPr>
          <w:rFonts w:cs="David" w:hint="cs"/>
          <w:u w:val="single"/>
          <w:rtl/>
        </w:rPr>
      </w:pPr>
    </w:p>
    <w:p w14:paraId="013C7EDC" w14:textId="77777777" w:rsidR="0030585B" w:rsidRPr="0030585B" w:rsidRDefault="0030585B" w:rsidP="0030585B">
      <w:pPr>
        <w:bidi/>
        <w:ind w:firstLine="720"/>
        <w:jc w:val="both"/>
        <w:rPr>
          <w:rFonts w:cs="David" w:hint="cs"/>
          <w:rtl/>
        </w:rPr>
      </w:pPr>
      <w:r w:rsidRPr="0030585B">
        <w:rPr>
          <w:rFonts w:cs="David" w:hint="cs"/>
          <w:rtl/>
        </w:rPr>
        <w:t>הבקשה חייבת להיות, כי מי יאשר אותה?</w:t>
      </w:r>
    </w:p>
    <w:p w14:paraId="08DB5DFF" w14:textId="77777777" w:rsidR="0030585B" w:rsidRPr="0030585B" w:rsidRDefault="0030585B" w:rsidP="0030585B">
      <w:pPr>
        <w:bidi/>
        <w:ind w:firstLine="720"/>
        <w:jc w:val="both"/>
        <w:rPr>
          <w:rFonts w:cs="David" w:hint="cs"/>
          <w:rtl/>
        </w:rPr>
      </w:pPr>
    </w:p>
    <w:p w14:paraId="62B1A939" w14:textId="77777777" w:rsidR="0030585B" w:rsidRPr="0030585B" w:rsidRDefault="0030585B" w:rsidP="0030585B">
      <w:pPr>
        <w:bidi/>
        <w:jc w:val="both"/>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54B5CDC7" w14:textId="77777777" w:rsidR="0030585B" w:rsidRPr="0030585B" w:rsidRDefault="0030585B" w:rsidP="0030585B">
      <w:pPr>
        <w:bidi/>
        <w:ind w:firstLine="720"/>
        <w:jc w:val="both"/>
        <w:rPr>
          <w:rFonts w:cs="David" w:hint="cs"/>
          <w:rtl/>
        </w:rPr>
      </w:pPr>
    </w:p>
    <w:p w14:paraId="5DA43A2F" w14:textId="77777777" w:rsidR="0030585B" w:rsidRPr="0030585B" w:rsidRDefault="0030585B" w:rsidP="0030585B">
      <w:pPr>
        <w:bidi/>
        <w:ind w:firstLine="720"/>
        <w:jc w:val="both"/>
        <w:rPr>
          <w:rFonts w:cs="David" w:hint="cs"/>
          <w:rtl/>
        </w:rPr>
      </w:pPr>
      <w:r w:rsidRPr="0030585B">
        <w:rPr>
          <w:rFonts w:cs="David" w:hint="cs"/>
          <w:rtl/>
        </w:rPr>
        <w:t xml:space="preserve">ברור. אעשה סבב של חברי הכנסת ואז אתן לחברי הוועדה להגיב. בבקשה, חבר הכנסת גילאון. </w:t>
      </w:r>
    </w:p>
    <w:p w14:paraId="005916B0" w14:textId="77777777" w:rsidR="0030585B" w:rsidRPr="0030585B" w:rsidRDefault="0030585B" w:rsidP="0030585B">
      <w:pPr>
        <w:bidi/>
        <w:jc w:val="both"/>
        <w:rPr>
          <w:rFonts w:cs="David" w:hint="cs"/>
          <w:rtl/>
        </w:rPr>
      </w:pPr>
    </w:p>
    <w:p w14:paraId="74C809D8" w14:textId="77777777" w:rsidR="0030585B" w:rsidRPr="0030585B" w:rsidRDefault="0030585B" w:rsidP="0030585B">
      <w:pPr>
        <w:bidi/>
        <w:jc w:val="both"/>
        <w:rPr>
          <w:rFonts w:cs="David" w:hint="cs"/>
          <w:u w:val="single"/>
          <w:rtl/>
        </w:rPr>
      </w:pPr>
      <w:r w:rsidRPr="0030585B">
        <w:rPr>
          <w:rFonts w:cs="David" w:hint="cs"/>
          <w:u w:val="single"/>
          <w:rtl/>
        </w:rPr>
        <w:t>אילן גילאון:</w:t>
      </w:r>
    </w:p>
    <w:p w14:paraId="392E8E3E" w14:textId="77777777" w:rsidR="0030585B" w:rsidRPr="0030585B" w:rsidRDefault="0030585B" w:rsidP="0030585B">
      <w:pPr>
        <w:bidi/>
        <w:jc w:val="both"/>
        <w:rPr>
          <w:rFonts w:cs="David" w:hint="cs"/>
          <w:u w:val="single"/>
          <w:rtl/>
        </w:rPr>
      </w:pPr>
    </w:p>
    <w:p w14:paraId="4A13C29B" w14:textId="77777777" w:rsidR="0030585B" w:rsidRPr="0030585B" w:rsidRDefault="0030585B" w:rsidP="0030585B">
      <w:pPr>
        <w:bidi/>
        <w:ind w:firstLine="720"/>
        <w:jc w:val="both"/>
        <w:rPr>
          <w:rFonts w:cs="David" w:hint="cs"/>
          <w:rtl/>
        </w:rPr>
      </w:pPr>
      <w:r w:rsidRPr="0030585B">
        <w:rPr>
          <w:rFonts w:cs="David" w:hint="cs"/>
          <w:rtl/>
        </w:rPr>
        <w:t xml:space="preserve">אדוני היושב-ראש, היה מערכון של הגשש החיוור שנקרא "חושחש הנחש". שם יש שוטר שתופס בן-אדם שמסתובב עם קולר של כלב, ובינתיים מתבצע שוד על ידו. אבל הוא לא מתעסק עם זה כי זה לא בסמכות שלו. </w:t>
      </w:r>
    </w:p>
    <w:p w14:paraId="731D853A" w14:textId="77777777" w:rsidR="0030585B" w:rsidRPr="0030585B" w:rsidRDefault="0030585B" w:rsidP="0030585B">
      <w:pPr>
        <w:bidi/>
        <w:ind w:firstLine="720"/>
        <w:jc w:val="both"/>
        <w:rPr>
          <w:rFonts w:cs="David" w:hint="cs"/>
          <w:rtl/>
        </w:rPr>
      </w:pPr>
    </w:p>
    <w:p w14:paraId="4E8D08DE" w14:textId="77777777" w:rsidR="0030585B" w:rsidRPr="0030585B" w:rsidRDefault="0030585B" w:rsidP="0030585B">
      <w:pPr>
        <w:bidi/>
        <w:ind w:firstLine="720"/>
        <w:jc w:val="both"/>
        <w:rPr>
          <w:rFonts w:cs="David" w:hint="cs"/>
          <w:rtl/>
        </w:rPr>
      </w:pPr>
      <w:r w:rsidRPr="0030585B">
        <w:rPr>
          <w:rFonts w:cs="David" w:hint="cs"/>
          <w:rtl/>
        </w:rPr>
        <w:t xml:space="preserve">אני רוצה לדבר כמה מילים על המידיות וגם משהו יותר ספציפי לגבי אנשים עם מוגבלות. כאשר אני מדבר על מידתיות אני לא מבין את כל הטירוף שהיה מסביב לעניין של חבר הכנסת מוגבל ולעניין של העזרה. לפי דעתי, אלה החלטות שצריכות להיות בסמכות יושב-ראש הכנסת. אגב, לא לכל דבר צריך להקים ועדה ולא יכול להיות שכל אדם הוא בגדר נאשר כל עוד הוכחה חפותו. אי-אפשר לחשוד בכל אדם שלא הוכיח את צדקתו. כאשר אתה רוצה להשוות את המידתיות, אדוני היושב-ראש, יש אנשים שמשקיעים בבוטקה ושומרים, שאלמלא אלה אף אחד לא היה יודע מי הם. מגיע לכאן בן-אדם ומבקש עזרה כדי שזה יעזור לו בתפקידו. </w:t>
      </w:r>
    </w:p>
    <w:p w14:paraId="1399FDCC" w14:textId="77777777" w:rsidR="0030585B" w:rsidRPr="0030585B" w:rsidRDefault="0030585B" w:rsidP="0030585B">
      <w:pPr>
        <w:bidi/>
        <w:ind w:firstLine="720"/>
        <w:jc w:val="both"/>
        <w:rPr>
          <w:rFonts w:cs="David" w:hint="cs"/>
          <w:rtl/>
        </w:rPr>
      </w:pPr>
    </w:p>
    <w:p w14:paraId="15AA4A16" w14:textId="77777777" w:rsidR="0030585B" w:rsidRPr="0030585B" w:rsidRDefault="0030585B" w:rsidP="0030585B">
      <w:pPr>
        <w:bidi/>
        <w:ind w:firstLine="720"/>
        <w:jc w:val="both"/>
        <w:rPr>
          <w:rFonts w:cs="David" w:hint="cs"/>
          <w:rtl/>
        </w:rPr>
      </w:pPr>
      <w:r w:rsidRPr="0030585B">
        <w:rPr>
          <w:rFonts w:cs="David" w:hint="cs"/>
          <w:rtl/>
        </w:rPr>
        <w:t xml:space="preserve">אני רוצה לומר משהו על אנשים מוגבלים. הדבר הכי קשה אצל מוגבלים זה לבקש בקשה שפוגעת בעצמאותם. להגיע למצב שאני צריך להגיד שאני זקוק - זה הדבר הקשה ביותר. קם פה פיאסקו שלם, גם ציבורי, גם מסע שיסוי שלם על כך שחבר הכנסת משה מטלון ביקש את הבקשה שביקש. אילו הוא היה מבקש פיליפיני זה היה נוח לכולם, זה היה בסדר גמור. כל אחד מכם מוזמן לעשות את הניסוי הזה - לקשור שני קרטונים עם ליטר וחצי קולה ולנסות לעשות את המעשים שעושים כל יום. אז אפשר לראות את מידת הקושי הפיזי שיש בדבר הזה, ואת הקושי הנפשי להיות תלוי. נדמה לי שאחד הפחדים הכי גדולים בעולם זו התלות שלנו בזולתנו. אם אנחנו מגיעים למצב שאנחנו מבקשים את זה, כתוצאה מכך אנחנו זכאים לקבל את זה. </w:t>
      </w:r>
    </w:p>
    <w:p w14:paraId="40E8F2B4" w14:textId="77777777" w:rsidR="0030585B" w:rsidRPr="0030585B" w:rsidRDefault="0030585B" w:rsidP="0030585B">
      <w:pPr>
        <w:bidi/>
        <w:ind w:firstLine="720"/>
        <w:jc w:val="both"/>
        <w:rPr>
          <w:rFonts w:cs="David" w:hint="cs"/>
          <w:rtl/>
        </w:rPr>
      </w:pPr>
    </w:p>
    <w:p w14:paraId="43B3AC85" w14:textId="77777777" w:rsidR="0030585B" w:rsidRPr="0030585B" w:rsidRDefault="0030585B" w:rsidP="0030585B">
      <w:pPr>
        <w:bidi/>
        <w:ind w:firstLine="720"/>
        <w:jc w:val="both"/>
        <w:rPr>
          <w:rFonts w:cs="David" w:hint="cs"/>
          <w:rtl/>
        </w:rPr>
      </w:pPr>
      <w:r w:rsidRPr="0030585B">
        <w:rPr>
          <w:rFonts w:cs="David" w:hint="cs"/>
          <w:rtl/>
        </w:rPr>
        <w:t xml:space="preserve">אם אני צריך פרופורציה להשוואה על מה אנחנו מדברים בקייס הזה לעומת דברים אחרים אני חושב שאנחנו השתגענו. אצלנו היו אומרים: "בלינו נפט". אני חושב שזה צריך לזרום בתוך התקציב הכולל של יושב-ראש הכנסת, ויחליט יושב-ראש הכנסת על פי אמות המידה מי צריך את הדברים האלה. אני יכול להניח את דעתכם שמי שמבקש את זה - כנראה שהוא באמת צריך את זה. בואו ניכנס לקצת מידתיות בחיים האלה, כי אחרת זה דבר מטורף. יש אנשים, נושאי משרה לשעבר, שהאחזקה שלהם עולה משהו כמו חמישה מיליון בשנה, ללא האבטחה. מתוך המקום הזה אנשים מנהלים עסקים ביהלומים ודברים אחרים. אנא אנחנו באים, חבר'ה? זה היה פשוט טירוף. הרגשתי מאוד נבוך, מאוד לא נוח, עד כדי כך שאם פעם באמת אהיה זקוק לדבר כזה אולי מאוד אפחד לבקש את זה, אולי מאוד אתבייש לבקש את זה, וזה אולי יפגע בתפקוד שלי. </w:t>
      </w:r>
    </w:p>
    <w:p w14:paraId="5EEE4EF2" w14:textId="77777777" w:rsidR="0030585B" w:rsidRPr="0030585B" w:rsidRDefault="0030585B" w:rsidP="0030585B">
      <w:pPr>
        <w:bidi/>
        <w:ind w:firstLine="720"/>
        <w:jc w:val="both"/>
        <w:rPr>
          <w:rFonts w:cs="David" w:hint="cs"/>
          <w:rtl/>
        </w:rPr>
      </w:pPr>
    </w:p>
    <w:p w14:paraId="77577194" w14:textId="77777777" w:rsidR="0030585B" w:rsidRPr="0030585B" w:rsidRDefault="0030585B" w:rsidP="0030585B">
      <w:pPr>
        <w:bidi/>
        <w:ind w:firstLine="720"/>
        <w:jc w:val="both"/>
        <w:rPr>
          <w:rFonts w:cs="David" w:hint="cs"/>
          <w:rtl/>
        </w:rPr>
      </w:pPr>
      <w:r w:rsidRPr="0030585B">
        <w:rPr>
          <w:rFonts w:cs="David" w:hint="cs"/>
          <w:rtl/>
        </w:rPr>
        <w:t xml:space="preserve">איפה הפרופורציה? מדובר בחבר כנסת רציני ומועיל, ממש לא מהאסכולה שאני מאמין בה. אני בא מבית ספר שבו כל מה שנגמר </w:t>
      </w:r>
      <w:proofErr w:type="spellStart"/>
      <w:r w:rsidRPr="0030585B">
        <w:rPr>
          <w:rFonts w:cs="David" w:hint="cs"/>
          <w:rtl/>
        </w:rPr>
        <w:t>במ"ש</w:t>
      </w:r>
      <w:proofErr w:type="spellEnd"/>
      <w:r w:rsidRPr="0030585B">
        <w:rPr>
          <w:rFonts w:cs="David" w:hint="cs"/>
          <w:rtl/>
        </w:rPr>
        <w:t xml:space="preserve"> </w:t>
      </w:r>
      <w:r w:rsidRPr="0030585B">
        <w:rPr>
          <w:rFonts w:cs="David"/>
          <w:rtl/>
        </w:rPr>
        <w:t>–</w:t>
      </w:r>
      <w:r w:rsidRPr="0030585B">
        <w:rPr>
          <w:rFonts w:cs="David" w:hint="cs"/>
          <w:rtl/>
        </w:rPr>
        <w:t xml:space="preserve"> יועמ"ש, משפט או שופט - אנחנו מכבדים. אבל יש עוד דבר שאנחנו מכבדים וזה את בני-האדם, מתוך אמונה שאם רוצים שאנשים יהיו גם בני-אדם צריך גם לסמוך עליהם קצת ועל הצרכים שלהם. לא הסתכלתי בדיוק בהצעה. אם היא נוחה ליושב-ראש הכנסת אני מצדד בה, אבל אני מציע לעצמנו להיכנס לפרופורציות בעניין הזה. </w:t>
      </w:r>
    </w:p>
    <w:p w14:paraId="70AD2888" w14:textId="77777777" w:rsidR="0030585B" w:rsidRPr="0030585B" w:rsidRDefault="0030585B" w:rsidP="0030585B">
      <w:pPr>
        <w:bidi/>
        <w:jc w:val="both"/>
        <w:rPr>
          <w:rFonts w:cs="David" w:hint="cs"/>
          <w:rtl/>
        </w:rPr>
      </w:pPr>
    </w:p>
    <w:p w14:paraId="3DF8EDA8"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11C21070" w14:textId="77777777" w:rsidR="0030585B" w:rsidRPr="0030585B" w:rsidRDefault="0030585B" w:rsidP="0030585B">
      <w:pPr>
        <w:bidi/>
        <w:jc w:val="both"/>
        <w:rPr>
          <w:rFonts w:cs="David" w:hint="cs"/>
          <w:u w:val="single"/>
          <w:rtl/>
        </w:rPr>
      </w:pPr>
    </w:p>
    <w:p w14:paraId="5CFD5A53" w14:textId="77777777" w:rsidR="0030585B" w:rsidRPr="0030585B" w:rsidRDefault="0030585B" w:rsidP="0030585B">
      <w:pPr>
        <w:bidi/>
        <w:ind w:firstLine="720"/>
        <w:jc w:val="both"/>
        <w:rPr>
          <w:rFonts w:cs="David" w:hint="cs"/>
          <w:rtl/>
        </w:rPr>
      </w:pPr>
      <w:r w:rsidRPr="0030585B">
        <w:rPr>
          <w:rFonts w:cs="David" w:hint="cs"/>
          <w:rtl/>
        </w:rPr>
        <w:t xml:space="preserve">אתה היית ממליץ, במקום ההמלצה שהובאה לכאן - - - </w:t>
      </w:r>
    </w:p>
    <w:p w14:paraId="7E7F007C" w14:textId="77777777" w:rsidR="0030585B" w:rsidRPr="0030585B" w:rsidRDefault="0030585B" w:rsidP="0030585B">
      <w:pPr>
        <w:bidi/>
        <w:jc w:val="both"/>
        <w:rPr>
          <w:rFonts w:cs="David" w:hint="cs"/>
          <w:rtl/>
        </w:rPr>
      </w:pPr>
    </w:p>
    <w:p w14:paraId="6942892F" w14:textId="77777777" w:rsidR="0030585B" w:rsidRPr="0030585B" w:rsidRDefault="0030585B" w:rsidP="0030585B">
      <w:pPr>
        <w:bidi/>
        <w:jc w:val="both"/>
        <w:rPr>
          <w:rFonts w:cs="David" w:hint="cs"/>
          <w:u w:val="single"/>
          <w:rtl/>
        </w:rPr>
      </w:pPr>
      <w:r w:rsidRPr="0030585B">
        <w:rPr>
          <w:rFonts w:cs="David" w:hint="cs"/>
          <w:u w:val="single"/>
          <w:rtl/>
        </w:rPr>
        <w:t>אילן גילאון:</w:t>
      </w:r>
    </w:p>
    <w:p w14:paraId="3895BEE5" w14:textId="77777777" w:rsidR="0030585B" w:rsidRPr="0030585B" w:rsidRDefault="0030585B" w:rsidP="0030585B">
      <w:pPr>
        <w:bidi/>
        <w:jc w:val="both"/>
        <w:rPr>
          <w:rFonts w:cs="David" w:hint="cs"/>
          <w:u w:val="single"/>
          <w:rtl/>
        </w:rPr>
      </w:pPr>
    </w:p>
    <w:p w14:paraId="63C92377" w14:textId="77777777" w:rsidR="0030585B" w:rsidRPr="0030585B" w:rsidRDefault="0030585B" w:rsidP="0030585B">
      <w:pPr>
        <w:bidi/>
        <w:ind w:firstLine="720"/>
        <w:jc w:val="both"/>
        <w:rPr>
          <w:rFonts w:cs="David" w:hint="cs"/>
          <w:rtl/>
        </w:rPr>
      </w:pPr>
      <w:r w:rsidRPr="0030585B">
        <w:rPr>
          <w:rFonts w:cs="David" w:hint="cs"/>
          <w:rtl/>
        </w:rPr>
        <w:t xml:space="preserve">שלא תבלבלו את המוח למוץ מטלון. זו בושה וחרפה. הוא לא צריך להביא שום אישורים והוא לא צריך להביא שום צילומי רנטגן ושום דבר. תנו לבן-אדם מה שהוא מבקש. </w:t>
      </w:r>
    </w:p>
    <w:p w14:paraId="366288FD" w14:textId="77777777" w:rsidR="0030585B" w:rsidRPr="0030585B" w:rsidRDefault="0030585B" w:rsidP="0030585B">
      <w:pPr>
        <w:bidi/>
        <w:jc w:val="both"/>
        <w:rPr>
          <w:rFonts w:cs="David" w:hint="cs"/>
          <w:rtl/>
        </w:rPr>
      </w:pPr>
    </w:p>
    <w:p w14:paraId="7D2E15F1"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6C0CBC0E" w14:textId="77777777" w:rsidR="0030585B" w:rsidRPr="0030585B" w:rsidRDefault="0030585B" w:rsidP="0030585B">
      <w:pPr>
        <w:bidi/>
        <w:jc w:val="both"/>
        <w:rPr>
          <w:rFonts w:cs="David" w:hint="cs"/>
          <w:u w:val="single"/>
          <w:rtl/>
        </w:rPr>
      </w:pPr>
    </w:p>
    <w:p w14:paraId="3F974884" w14:textId="77777777" w:rsidR="0030585B" w:rsidRPr="0030585B" w:rsidRDefault="0030585B" w:rsidP="0030585B">
      <w:pPr>
        <w:bidi/>
        <w:ind w:firstLine="720"/>
        <w:jc w:val="both"/>
        <w:rPr>
          <w:rFonts w:cs="David" w:hint="cs"/>
          <w:rtl/>
        </w:rPr>
      </w:pPr>
      <w:r w:rsidRPr="0030585B">
        <w:rPr>
          <w:rFonts w:cs="David" w:hint="cs"/>
          <w:rtl/>
        </w:rPr>
        <w:t>זאת אומרת, הייתה ממליץ שלא נאשר כרגע את ההמלצה של הוועדה בעניין הזה אלא נבקש ממנה חוות דעת.</w:t>
      </w:r>
    </w:p>
    <w:p w14:paraId="29C5CB4B" w14:textId="77777777" w:rsidR="0030585B" w:rsidRPr="0030585B" w:rsidRDefault="0030585B" w:rsidP="0030585B">
      <w:pPr>
        <w:bidi/>
        <w:jc w:val="both"/>
        <w:rPr>
          <w:rFonts w:cs="David" w:hint="cs"/>
          <w:rtl/>
        </w:rPr>
      </w:pPr>
    </w:p>
    <w:p w14:paraId="2414BFD5" w14:textId="77777777" w:rsidR="0030585B" w:rsidRPr="0030585B" w:rsidRDefault="0030585B" w:rsidP="0030585B">
      <w:pPr>
        <w:bidi/>
        <w:jc w:val="both"/>
        <w:rPr>
          <w:rFonts w:cs="David" w:hint="cs"/>
          <w:u w:val="single"/>
          <w:rtl/>
        </w:rPr>
      </w:pPr>
      <w:r w:rsidRPr="0030585B">
        <w:rPr>
          <w:rFonts w:cs="David" w:hint="cs"/>
          <w:u w:val="single"/>
          <w:rtl/>
        </w:rPr>
        <w:t>אילן גילאון:</w:t>
      </w:r>
    </w:p>
    <w:p w14:paraId="4B102213" w14:textId="77777777" w:rsidR="0030585B" w:rsidRPr="0030585B" w:rsidRDefault="0030585B" w:rsidP="0030585B">
      <w:pPr>
        <w:bidi/>
        <w:jc w:val="both"/>
        <w:rPr>
          <w:rFonts w:cs="David" w:hint="cs"/>
          <w:u w:val="single"/>
          <w:rtl/>
        </w:rPr>
      </w:pPr>
    </w:p>
    <w:p w14:paraId="44F8089F" w14:textId="77777777" w:rsidR="0030585B" w:rsidRPr="0030585B" w:rsidRDefault="0030585B" w:rsidP="0030585B">
      <w:pPr>
        <w:bidi/>
        <w:ind w:firstLine="720"/>
        <w:jc w:val="both"/>
        <w:rPr>
          <w:rFonts w:cs="David" w:hint="cs"/>
          <w:rtl/>
        </w:rPr>
      </w:pPr>
      <w:r w:rsidRPr="0030585B">
        <w:rPr>
          <w:rFonts w:cs="David" w:hint="cs"/>
          <w:rtl/>
        </w:rPr>
        <w:t xml:space="preserve">לא רוצה שום חוות דעת. אני חושב שיושב-ראש הכנסת מוסמך להחליט וצריך שיהיו לו הכלים. </w:t>
      </w:r>
    </w:p>
    <w:p w14:paraId="7A6F8DCE" w14:textId="77777777" w:rsidR="0030585B" w:rsidRPr="0030585B" w:rsidRDefault="0030585B" w:rsidP="0030585B">
      <w:pPr>
        <w:bidi/>
        <w:jc w:val="both"/>
        <w:rPr>
          <w:rFonts w:cs="David" w:hint="cs"/>
          <w:rtl/>
        </w:rPr>
      </w:pPr>
    </w:p>
    <w:p w14:paraId="24A01412" w14:textId="77777777" w:rsidR="0030585B" w:rsidRPr="0030585B" w:rsidRDefault="0030585B" w:rsidP="0030585B">
      <w:pPr>
        <w:bidi/>
        <w:jc w:val="both"/>
        <w:rPr>
          <w:rFonts w:cs="David" w:hint="cs"/>
          <w:u w:val="single"/>
          <w:rtl/>
        </w:rPr>
      </w:pPr>
      <w:r w:rsidRPr="0030585B">
        <w:rPr>
          <w:rFonts w:cs="David" w:hint="cs"/>
          <w:u w:val="single"/>
          <w:rtl/>
        </w:rPr>
        <w:t>ראובן ריבלין:</w:t>
      </w:r>
    </w:p>
    <w:p w14:paraId="2C2EB04F" w14:textId="77777777" w:rsidR="0030585B" w:rsidRPr="0030585B" w:rsidRDefault="0030585B" w:rsidP="0030585B">
      <w:pPr>
        <w:bidi/>
        <w:jc w:val="both"/>
        <w:rPr>
          <w:rFonts w:cs="David" w:hint="cs"/>
          <w:u w:val="single"/>
          <w:rtl/>
        </w:rPr>
      </w:pPr>
    </w:p>
    <w:p w14:paraId="162EA244" w14:textId="77777777" w:rsidR="0030585B" w:rsidRPr="0030585B" w:rsidRDefault="0030585B" w:rsidP="0030585B">
      <w:pPr>
        <w:bidi/>
        <w:ind w:firstLine="720"/>
        <w:jc w:val="both"/>
        <w:rPr>
          <w:rFonts w:cs="David" w:hint="cs"/>
          <w:rtl/>
        </w:rPr>
      </w:pPr>
      <w:r w:rsidRPr="0030585B">
        <w:rPr>
          <w:rFonts w:cs="David" w:hint="cs"/>
          <w:rtl/>
        </w:rPr>
        <w:t>חבר הכנסת גילאון, במהלך עניינים רגיל ומתוך ה-</w:t>
      </w:r>
      <w:r w:rsidRPr="0030585B">
        <w:rPr>
          <w:rFonts w:cs="David"/>
        </w:rPr>
        <w:t>common sense</w:t>
      </w:r>
      <w:r w:rsidRPr="0030585B">
        <w:rPr>
          <w:rFonts w:cs="David" w:hint="cs"/>
          <w:rtl/>
        </w:rPr>
        <w:t xml:space="preserve">, כאשר נכה 100%  - במקרה גם נכה צה"ל - ביקש ממני נהג, זה היה בעיניי כדבר מובן מאליו. אבל בהחלט מדובר פה בהטבה לחבר כנסת, אין להתווכח. </w:t>
      </w:r>
    </w:p>
    <w:p w14:paraId="1613BCD5" w14:textId="77777777" w:rsidR="0030585B" w:rsidRPr="0030585B" w:rsidRDefault="0030585B" w:rsidP="0030585B">
      <w:pPr>
        <w:bidi/>
        <w:jc w:val="both"/>
        <w:rPr>
          <w:rFonts w:cs="David" w:hint="cs"/>
          <w:rtl/>
        </w:rPr>
      </w:pPr>
    </w:p>
    <w:p w14:paraId="0E3FFEB7" w14:textId="77777777" w:rsidR="0030585B" w:rsidRPr="0030585B" w:rsidRDefault="0030585B" w:rsidP="0030585B">
      <w:pPr>
        <w:bidi/>
        <w:rPr>
          <w:rFonts w:cs="David" w:hint="cs"/>
          <w:u w:val="single"/>
          <w:rtl/>
        </w:rPr>
      </w:pPr>
      <w:r w:rsidRPr="0030585B">
        <w:rPr>
          <w:rFonts w:cs="David" w:hint="cs"/>
          <w:u w:val="single"/>
          <w:rtl/>
        </w:rPr>
        <w:t>שלמה מולה:</w:t>
      </w:r>
    </w:p>
    <w:p w14:paraId="481B62F5" w14:textId="77777777" w:rsidR="0030585B" w:rsidRPr="0030585B" w:rsidRDefault="0030585B" w:rsidP="0030585B">
      <w:pPr>
        <w:bidi/>
        <w:rPr>
          <w:rFonts w:cs="David" w:hint="cs"/>
          <w:u w:val="single"/>
          <w:rtl/>
        </w:rPr>
      </w:pPr>
    </w:p>
    <w:p w14:paraId="5DB03ED9" w14:textId="77777777" w:rsidR="0030585B" w:rsidRPr="0030585B" w:rsidRDefault="0030585B" w:rsidP="0030585B">
      <w:pPr>
        <w:bidi/>
        <w:rPr>
          <w:rFonts w:cs="David" w:hint="cs"/>
          <w:rtl/>
        </w:rPr>
      </w:pPr>
      <w:r w:rsidRPr="0030585B">
        <w:rPr>
          <w:rFonts w:cs="David" w:hint="cs"/>
          <w:rtl/>
        </w:rPr>
        <w:tab/>
        <w:t xml:space="preserve">לא, זו לא הטבה. זה הוויכוח. </w:t>
      </w:r>
    </w:p>
    <w:p w14:paraId="4D67EF9C" w14:textId="77777777" w:rsidR="0030585B" w:rsidRPr="0030585B" w:rsidRDefault="0030585B" w:rsidP="0030585B">
      <w:pPr>
        <w:bidi/>
        <w:rPr>
          <w:rFonts w:cs="David" w:hint="cs"/>
          <w:rtl/>
        </w:rPr>
      </w:pPr>
    </w:p>
    <w:p w14:paraId="27601947" w14:textId="77777777" w:rsidR="0030585B" w:rsidRPr="0030585B" w:rsidRDefault="0030585B" w:rsidP="0030585B">
      <w:pPr>
        <w:bidi/>
        <w:jc w:val="both"/>
        <w:rPr>
          <w:rFonts w:cs="David" w:hint="cs"/>
          <w:u w:val="single"/>
          <w:rtl/>
        </w:rPr>
      </w:pPr>
      <w:r w:rsidRPr="0030585B">
        <w:rPr>
          <w:rFonts w:cs="David" w:hint="cs"/>
          <w:u w:val="single"/>
          <w:rtl/>
        </w:rPr>
        <w:t>דוד רותם:</w:t>
      </w:r>
    </w:p>
    <w:p w14:paraId="2CB677F6" w14:textId="77777777" w:rsidR="0030585B" w:rsidRPr="0030585B" w:rsidRDefault="0030585B" w:rsidP="0030585B">
      <w:pPr>
        <w:bidi/>
        <w:jc w:val="both"/>
        <w:rPr>
          <w:rFonts w:cs="David" w:hint="cs"/>
          <w:u w:val="single"/>
          <w:rtl/>
        </w:rPr>
      </w:pPr>
    </w:p>
    <w:p w14:paraId="6F24D090" w14:textId="77777777" w:rsidR="0030585B" w:rsidRPr="0030585B" w:rsidRDefault="0030585B" w:rsidP="0030585B">
      <w:pPr>
        <w:bidi/>
        <w:ind w:firstLine="720"/>
        <w:jc w:val="both"/>
        <w:rPr>
          <w:rFonts w:cs="David" w:hint="cs"/>
          <w:rtl/>
        </w:rPr>
      </w:pPr>
      <w:r w:rsidRPr="0030585B">
        <w:rPr>
          <w:rFonts w:cs="David" w:hint="cs"/>
          <w:rtl/>
        </w:rPr>
        <w:t>עם כל הכבוד, אדוני, אין פה הטבה לחבר כנסת. האם הרמפה שעשו בכניסה למליאה זה הטבה?</w:t>
      </w:r>
    </w:p>
    <w:p w14:paraId="726206FE" w14:textId="77777777" w:rsidR="0030585B" w:rsidRPr="0030585B" w:rsidRDefault="0030585B" w:rsidP="0030585B">
      <w:pPr>
        <w:bidi/>
        <w:jc w:val="both"/>
        <w:rPr>
          <w:rFonts w:cs="David" w:hint="cs"/>
          <w:rtl/>
        </w:rPr>
      </w:pPr>
    </w:p>
    <w:p w14:paraId="35B320A8" w14:textId="77777777" w:rsidR="0030585B" w:rsidRPr="0030585B" w:rsidRDefault="0030585B" w:rsidP="0030585B">
      <w:pPr>
        <w:bidi/>
        <w:jc w:val="both"/>
        <w:rPr>
          <w:rFonts w:cs="David" w:hint="cs"/>
          <w:u w:val="single"/>
          <w:rtl/>
        </w:rPr>
      </w:pPr>
      <w:r w:rsidRPr="0030585B">
        <w:rPr>
          <w:rFonts w:cs="David" w:hint="cs"/>
          <w:u w:val="single"/>
          <w:rtl/>
        </w:rPr>
        <w:t>ראובן ריבלין:</w:t>
      </w:r>
    </w:p>
    <w:p w14:paraId="33F8938A" w14:textId="77777777" w:rsidR="0030585B" w:rsidRPr="0030585B" w:rsidRDefault="0030585B" w:rsidP="0030585B">
      <w:pPr>
        <w:bidi/>
        <w:jc w:val="both"/>
        <w:rPr>
          <w:rFonts w:cs="David" w:hint="cs"/>
          <w:u w:val="single"/>
          <w:rtl/>
        </w:rPr>
      </w:pPr>
    </w:p>
    <w:p w14:paraId="6240EC0C" w14:textId="77777777" w:rsidR="0030585B" w:rsidRPr="0030585B" w:rsidRDefault="0030585B" w:rsidP="0030585B">
      <w:pPr>
        <w:bidi/>
        <w:ind w:firstLine="720"/>
        <w:jc w:val="both"/>
        <w:rPr>
          <w:rFonts w:cs="David" w:hint="cs"/>
          <w:rtl/>
        </w:rPr>
      </w:pPr>
      <w:r w:rsidRPr="0030585B">
        <w:rPr>
          <w:rFonts w:cs="David" w:hint="cs"/>
          <w:rtl/>
        </w:rPr>
        <w:t xml:space="preserve">ברמת המשפט יש כאן הטבה. אלא מה? חשבתי, ב- </w:t>
      </w:r>
      <w:r w:rsidRPr="0030585B">
        <w:rPr>
          <w:rFonts w:cs="David"/>
        </w:rPr>
        <w:t>common sense</w:t>
      </w:r>
      <w:r w:rsidRPr="0030585B">
        <w:rPr>
          <w:rFonts w:cs="David" w:hint="cs"/>
          <w:rtl/>
        </w:rPr>
        <w:t xml:space="preserve"> שלי, שכאשר אני משווה את התנאים של חבר כנסת נכה לתנאיו של חבר כנסת שאינו נכה אני לא מיטיב אתו אלא רק משווה אותו, מבחינת המשפט, לאותם תנאים שיש לחברי כנסת שאינם נכים. היו אנשים בציבור שאמרו שצריך לבדוק בנוסף, צריך גם לבדוק האם אין פה הטבות כפולות, חלילה. אלה דברים </w:t>
      </w:r>
      <w:proofErr w:type="spellStart"/>
      <w:r w:rsidRPr="0030585B">
        <w:rPr>
          <w:rFonts w:cs="David" w:hint="cs"/>
          <w:rtl/>
        </w:rPr>
        <w:t>פורמליים</w:t>
      </w:r>
      <w:proofErr w:type="spellEnd"/>
      <w:r w:rsidRPr="0030585B">
        <w:rPr>
          <w:rFonts w:cs="David" w:hint="cs"/>
          <w:rtl/>
        </w:rPr>
        <w:t xml:space="preserve"> לחלוטין. </w:t>
      </w:r>
    </w:p>
    <w:p w14:paraId="6FAC7D2C" w14:textId="77777777" w:rsidR="0030585B" w:rsidRPr="0030585B" w:rsidRDefault="0030585B" w:rsidP="0030585B">
      <w:pPr>
        <w:bidi/>
        <w:ind w:firstLine="720"/>
        <w:jc w:val="both"/>
        <w:rPr>
          <w:rFonts w:cs="David" w:hint="cs"/>
          <w:rtl/>
        </w:rPr>
      </w:pPr>
    </w:p>
    <w:p w14:paraId="474AE1A4" w14:textId="77777777" w:rsidR="0030585B" w:rsidRPr="0030585B" w:rsidRDefault="0030585B" w:rsidP="0030585B">
      <w:pPr>
        <w:bidi/>
        <w:ind w:firstLine="720"/>
        <w:jc w:val="both"/>
        <w:rPr>
          <w:rFonts w:cs="David" w:hint="cs"/>
          <w:rtl/>
        </w:rPr>
      </w:pPr>
      <w:r w:rsidRPr="0030585B">
        <w:rPr>
          <w:rFonts w:cs="David" w:hint="cs"/>
          <w:rtl/>
        </w:rPr>
        <w:t xml:space="preserve">ועדת </w:t>
      </w:r>
      <w:proofErr w:type="spellStart"/>
      <w:r w:rsidRPr="0030585B">
        <w:rPr>
          <w:rFonts w:cs="David" w:hint="cs"/>
          <w:rtl/>
        </w:rPr>
        <w:t>גרונאו</w:t>
      </w:r>
      <w:proofErr w:type="spellEnd"/>
      <w:r w:rsidRPr="0030585B">
        <w:rPr>
          <w:rFonts w:cs="David" w:hint="cs"/>
          <w:rtl/>
        </w:rPr>
        <w:t xml:space="preserve"> ביקשה להציב תנאים מקדמיים, שהם </w:t>
      </w:r>
      <w:proofErr w:type="spellStart"/>
      <w:r w:rsidRPr="0030585B">
        <w:rPr>
          <w:rFonts w:cs="David" w:hint="cs"/>
          <w:rtl/>
        </w:rPr>
        <w:t>פורמליים</w:t>
      </w:r>
      <w:proofErr w:type="spellEnd"/>
      <w:r w:rsidRPr="0030585B">
        <w:rPr>
          <w:rFonts w:cs="David" w:hint="cs"/>
          <w:rtl/>
        </w:rPr>
        <w:t xml:space="preserve">, משום שברור שכאשר מדובר בנכה 100% הדברים ברורים כשמש או נכה שצריך עזרה כדי למלא את תפקידו כחבר כנסת. אבל אנחנו לא יכולים להתעלם מכך שהוועדה הציבורית צריכה להיות חלק מהנושא. הוועדה קובעת שמי שיקבל את הבקשה הוא מנכ"ל הכנסת, ובדרך כלל, אני מתאר לעצמי שאפילו לא תהיה התערבות כאן. ברמה </w:t>
      </w:r>
      <w:proofErr w:type="spellStart"/>
      <w:r w:rsidRPr="0030585B">
        <w:rPr>
          <w:rFonts w:cs="David" w:hint="cs"/>
          <w:rtl/>
        </w:rPr>
        <w:t>הפורמלית</w:t>
      </w:r>
      <w:proofErr w:type="spellEnd"/>
      <w:r w:rsidRPr="0030585B">
        <w:rPr>
          <w:rFonts w:cs="David" w:hint="cs"/>
          <w:rtl/>
        </w:rPr>
        <w:t xml:space="preserve">, ברמה הציבורית, ברמת העין הנוספת - - - </w:t>
      </w:r>
    </w:p>
    <w:p w14:paraId="1EBF36B5" w14:textId="77777777" w:rsidR="0030585B" w:rsidRPr="0030585B" w:rsidRDefault="0030585B" w:rsidP="0030585B">
      <w:pPr>
        <w:bidi/>
        <w:jc w:val="both"/>
        <w:rPr>
          <w:rFonts w:cs="David" w:hint="cs"/>
          <w:rtl/>
        </w:rPr>
      </w:pPr>
    </w:p>
    <w:p w14:paraId="28A28756" w14:textId="77777777" w:rsidR="0030585B" w:rsidRPr="0030585B" w:rsidRDefault="0030585B" w:rsidP="0030585B">
      <w:pPr>
        <w:bidi/>
        <w:ind w:firstLine="720"/>
        <w:jc w:val="both"/>
        <w:rPr>
          <w:rFonts w:cs="David" w:hint="cs"/>
          <w:rtl/>
        </w:rPr>
      </w:pPr>
      <w:r w:rsidRPr="0030585B">
        <w:rPr>
          <w:rFonts w:cs="David" w:hint="cs"/>
          <w:rtl/>
        </w:rPr>
        <w:t xml:space="preserve">פעם אמרתי שסיימתי דוקטורט וקיבלו את זה כדבר מובן מאליו, אבל אחר כך התברר שלא סיימתי דוקטורט. זה דבר שפעמים העין הציבורית מבקשת לראות. כמובן, נתתי את זה כדוגמה שהיא מטפורה. אף פעם לא סיימתי דוקטורט, הייתה לי ילדות עם פרופסור כך שלא הייתי צריך להיות דוקטור. יש לפעמים דברים שהם מובנים מאליהם, ופתאום מתברר שבציבור הדברים לא כך. אני בטוח שהדברים האלה יהיו בסופו של דבר אות כתובה, והיא נותנת את העין הציבורית. אין כאן כוונה לפקח. </w:t>
      </w:r>
    </w:p>
    <w:p w14:paraId="7E2EAFF3" w14:textId="77777777" w:rsidR="0030585B" w:rsidRPr="0030585B" w:rsidRDefault="0030585B" w:rsidP="0030585B">
      <w:pPr>
        <w:bidi/>
        <w:ind w:firstLine="720"/>
        <w:jc w:val="both"/>
        <w:rPr>
          <w:rFonts w:cs="David" w:hint="cs"/>
          <w:rtl/>
        </w:rPr>
      </w:pPr>
    </w:p>
    <w:p w14:paraId="602108F1" w14:textId="77777777" w:rsidR="0030585B" w:rsidRPr="0030585B" w:rsidRDefault="0030585B" w:rsidP="0030585B">
      <w:pPr>
        <w:bidi/>
        <w:ind w:firstLine="720"/>
        <w:jc w:val="both"/>
        <w:rPr>
          <w:rFonts w:cs="David" w:hint="cs"/>
          <w:rtl/>
        </w:rPr>
      </w:pPr>
      <w:r w:rsidRPr="0030585B">
        <w:rPr>
          <w:rFonts w:cs="David" w:hint="cs"/>
          <w:rtl/>
        </w:rPr>
        <w:t xml:space="preserve">הבנתי את הערתו של סגן היושב-ראש, טיבי, בכל מה שקשור לסעיף (ג). זה לא דבר מהותי לעניין, זה דבר שהוועדה מבקשת. דיברתם עם הוועדה, אני מציע לקבל את המלצות הוועדה ולבקש ממנה לשקול פעם נוספת האם צריך ללכת ברמה של דקדקנות כזו בנושא שהוא כל כך ברור ומובן מאליו, כפי שהיטיב לתאר זאת חבר הכנסת גילאון. רבותיי, זה לא דבר שיורד למהות, זה בשוליים. </w:t>
      </w:r>
    </w:p>
    <w:p w14:paraId="6E60F591" w14:textId="77777777" w:rsidR="0030585B" w:rsidRPr="0030585B" w:rsidRDefault="0030585B" w:rsidP="0030585B">
      <w:pPr>
        <w:bidi/>
        <w:ind w:firstLine="720"/>
        <w:jc w:val="both"/>
        <w:rPr>
          <w:rFonts w:cs="David" w:hint="cs"/>
          <w:rtl/>
        </w:rPr>
      </w:pPr>
    </w:p>
    <w:p w14:paraId="18B9AAB9" w14:textId="77777777" w:rsidR="0030585B" w:rsidRPr="0030585B" w:rsidRDefault="0030585B" w:rsidP="0030585B">
      <w:pPr>
        <w:bidi/>
        <w:ind w:firstLine="720"/>
        <w:jc w:val="both"/>
        <w:rPr>
          <w:rFonts w:cs="David" w:hint="cs"/>
          <w:rtl/>
        </w:rPr>
      </w:pPr>
      <w:r w:rsidRPr="0030585B">
        <w:rPr>
          <w:rFonts w:cs="David" w:hint="cs"/>
          <w:rtl/>
        </w:rPr>
        <w:t xml:space="preserve">פעם אמרתי לנשיא בית המשפט העליון: כל הדברים שאתה מקבל, מבחינת חידושים במשפט, שהם בעיניך מהפכה הם דברים שכל זמן שאתה נשיא בית המשפט אני מקבל אותם. אבל מה יקרה כשאני אהיה נשיא בית המשפט? אתה לא פוחד לתת לי כל כך הרבה סמכויות? אני, כשאני יושב-ראש כנסת, מקובל עלי שתהיה עלי עין ציבורית. יכול להיות שהכתוב עצמו מעורר הסתייגות ושאט נפש, כמו שאמר חבר הכנסת גילאון. רבותיי, אל תקפידו עם הוועדה. יחד עם זה, הדברים שנאמרו כאן היו בעיניי דבר מובן מאליו בתחילת הדרך. אבל אני לא יכול לזלזל בצורך שלנו בקיום העין הציבורי.  </w:t>
      </w:r>
    </w:p>
    <w:p w14:paraId="25D7362D" w14:textId="77777777" w:rsidR="0030585B" w:rsidRPr="0030585B" w:rsidRDefault="0030585B" w:rsidP="0030585B">
      <w:pPr>
        <w:bidi/>
        <w:jc w:val="both"/>
        <w:rPr>
          <w:rFonts w:cs="David" w:hint="cs"/>
          <w:rtl/>
        </w:rPr>
      </w:pPr>
    </w:p>
    <w:p w14:paraId="4C463450" w14:textId="77777777" w:rsidR="0030585B" w:rsidRPr="0030585B" w:rsidRDefault="0030585B" w:rsidP="0030585B">
      <w:pPr>
        <w:bidi/>
        <w:jc w:val="both"/>
        <w:rPr>
          <w:rFonts w:cs="David" w:hint="cs"/>
          <w:u w:val="single"/>
          <w:rtl/>
        </w:rPr>
      </w:pPr>
      <w:r w:rsidRPr="0030585B">
        <w:rPr>
          <w:rFonts w:cs="David" w:hint="cs"/>
          <w:u w:val="single"/>
          <w:rtl/>
        </w:rPr>
        <w:t>אילן גילאון:</w:t>
      </w:r>
    </w:p>
    <w:p w14:paraId="3C51C458" w14:textId="77777777" w:rsidR="0030585B" w:rsidRPr="0030585B" w:rsidRDefault="0030585B" w:rsidP="0030585B">
      <w:pPr>
        <w:bidi/>
        <w:jc w:val="both"/>
        <w:rPr>
          <w:rFonts w:cs="David" w:hint="cs"/>
          <w:u w:val="single"/>
          <w:rtl/>
        </w:rPr>
      </w:pPr>
    </w:p>
    <w:p w14:paraId="27E6314C" w14:textId="77777777" w:rsidR="0030585B" w:rsidRPr="0030585B" w:rsidRDefault="0030585B" w:rsidP="0030585B">
      <w:pPr>
        <w:bidi/>
        <w:ind w:firstLine="720"/>
        <w:jc w:val="both"/>
        <w:rPr>
          <w:rFonts w:cs="David" w:hint="cs"/>
          <w:rtl/>
        </w:rPr>
      </w:pPr>
      <w:r w:rsidRPr="0030585B">
        <w:rPr>
          <w:rFonts w:cs="David" w:hint="cs"/>
          <w:rtl/>
        </w:rPr>
        <w:t xml:space="preserve">אם יותר לי, אני רוצה לסיים את דבריי. אמרתי שאני חושב שזה צריך להיות בסמכותו של יושב-ראש הכנסת, באמצעות הלשכה שלו. אני עומד בראש ועדת הנגישות, ואני מבקש באותה הזדמנות להעלות את הבעיה של הדוכן לגבי חבר הכנסת מטלון </w:t>
      </w:r>
      <w:r w:rsidRPr="0030585B">
        <w:rPr>
          <w:rFonts w:cs="David"/>
          <w:rtl/>
        </w:rPr>
        <w:t>–</w:t>
      </w:r>
      <w:r w:rsidRPr="0030585B">
        <w:rPr>
          <w:rFonts w:cs="David" w:hint="cs"/>
          <w:rtl/>
        </w:rPr>
        <w:t xml:space="preserve"> ובעתיד זה יכול להיות עוד אנשים. להגיע אל הדוכן מלווה על ידי מישהו ולא באופן עצמוני, כמו שאומרים - אז גם כאשר יש את הנאום הכי חזק בעולם הוא מתקלקל בגלל כל מיני סטיגמות ודעות קדומות כשמראים בן-אדם שמרימים אותו. אצלי במשרד, בכנסת ה-15, הייתה תמונה של אחמד יאסין ששניים נושאים אותו בעגלה שלו. למטה היה כתוב שלא כל הנכים צודקים. זה כדי להעמיד את הדברים בפרופורציה. </w:t>
      </w:r>
    </w:p>
    <w:p w14:paraId="44FDF578" w14:textId="77777777" w:rsidR="0030585B" w:rsidRPr="0030585B" w:rsidRDefault="0030585B" w:rsidP="0030585B">
      <w:pPr>
        <w:bidi/>
        <w:jc w:val="both"/>
        <w:rPr>
          <w:rFonts w:cs="David" w:hint="cs"/>
          <w:rtl/>
        </w:rPr>
      </w:pPr>
    </w:p>
    <w:p w14:paraId="5DBED3A9" w14:textId="77777777" w:rsidR="0030585B" w:rsidRPr="0030585B" w:rsidRDefault="0030585B" w:rsidP="0030585B">
      <w:pPr>
        <w:bidi/>
        <w:jc w:val="both"/>
        <w:rPr>
          <w:rFonts w:cs="David" w:hint="cs"/>
          <w:u w:val="single"/>
          <w:rtl/>
        </w:rPr>
      </w:pPr>
      <w:r w:rsidRPr="0030585B">
        <w:rPr>
          <w:rFonts w:cs="David" w:hint="cs"/>
          <w:u w:val="single"/>
          <w:rtl/>
        </w:rPr>
        <w:t>ראובן ריבלין:</w:t>
      </w:r>
    </w:p>
    <w:p w14:paraId="7CCAD6C7" w14:textId="77777777" w:rsidR="0030585B" w:rsidRPr="0030585B" w:rsidRDefault="0030585B" w:rsidP="0030585B">
      <w:pPr>
        <w:bidi/>
        <w:jc w:val="both"/>
        <w:rPr>
          <w:rFonts w:cs="David" w:hint="cs"/>
          <w:u w:val="single"/>
          <w:rtl/>
        </w:rPr>
      </w:pPr>
    </w:p>
    <w:p w14:paraId="0C9E8F13" w14:textId="77777777" w:rsidR="0030585B" w:rsidRPr="0030585B" w:rsidRDefault="0030585B" w:rsidP="0030585B">
      <w:pPr>
        <w:bidi/>
        <w:ind w:firstLine="720"/>
        <w:jc w:val="both"/>
        <w:rPr>
          <w:rFonts w:cs="David" w:hint="cs"/>
          <w:rtl/>
        </w:rPr>
      </w:pPr>
      <w:r w:rsidRPr="0030585B">
        <w:rPr>
          <w:rFonts w:cs="David" w:hint="cs"/>
          <w:rtl/>
        </w:rPr>
        <w:t xml:space="preserve">אני מתנצל, אני חייב לצאת. </w:t>
      </w:r>
    </w:p>
    <w:p w14:paraId="39E38C44" w14:textId="77777777" w:rsidR="0030585B" w:rsidRPr="0030585B" w:rsidRDefault="0030585B" w:rsidP="0030585B">
      <w:pPr>
        <w:bidi/>
        <w:jc w:val="both"/>
        <w:rPr>
          <w:rFonts w:cs="David" w:hint="cs"/>
          <w:rtl/>
        </w:rPr>
      </w:pPr>
    </w:p>
    <w:p w14:paraId="6988E7AA"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442C523A" w14:textId="77777777" w:rsidR="0030585B" w:rsidRPr="0030585B" w:rsidRDefault="0030585B" w:rsidP="0030585B">
      <w:pPr>
        <w:bidi/>
        <w:jc w:val="both"/>
        <w:rPr>
          <w:rFonts w:cs="David" w:hint="cs"/>
          <w:u w:val="single"/>
          <w:rtl/>
        </w:rPr>
      </w:pPr>
    </w:p>
    <w:p w14:paraId="735B635E" w14:textId="77777777" w:rsidR="0030585B" w:rsidRPr="0030585B" w:rsidRDefault="0030585B" w:rsidP="0030585B">
      <w:pPr>
        <w:bidi/>
        <w:ind w:firstLine="720"/>
        <w:jc w:val="both"/>
        <w:rPr>
          <w:rFonts w:cs="David" w:hint="cs"/>
          <w:rtl/>
        </w:rPr>
      </w:pPr>
      <w:r w:rsidRPr="0030585B">
        <w:rPr>
          <w:rFonts w:cs="David" w:hint="cs"/>
          <w:rtl/>
        </w:rPr>
        <w:t>תודה רבה, אדוני היושב-ראש. אדוני היושב-ראש, לפני שאתה עוזב אותנו אני מבקש את אישורך אם נגלוש כמה דקות מעבר ל-11:00.</w:t>
      </w:r>
    </w:p>
    <w:p w14:paraId="1400075C" w14:textId="77777777" w:rsidR="0030585B" w:rsidRPr="0030585B" w:rsidRDefault="0030585B" w:rsidP="0030585B">
      <w:pPr>
        <w:bidi/>
        <w:ind w:firstLine="720"/>
        <w:jc w:val="both"/>
        <w:rPr>
          <w:rFonts w:cs="David" w:hint="cs"/>
          <w:rtl/>
        </w:rPr>
      </w:pPr>
    </w:p>
    <w:p w14:paraId="602711C9" w14:textId="77777777" w:rsidR="0030585B" w:rsidRPr="0030585B" w:rsidRDefault="0030585B" w:rsidP="0030585B">
      <w:pPr>
        <w:bidi/>
        <w:jc w:val="both"/>
        <w:rPr>
          <w:rFonts w:cs="David" w:hint="cs"/>
          <w:u w:val="single"/>
          <w:rtl/>
        </w:rPr>
      </w:pPr>
      <w:r w:rsidRPr="0030585B">
        <w:rPr>
          <w:rFonts w:cs="David" w:hint="cs"/>
          <w:u w:val="single"/>
          <w:rtl/>
        </w:rPr>
        <w:t>יושב-ראש הכנסת ראובן ריבלין:</w:t>
      </w:r>
    </w:p>
    <w:p w14:paraId="55E24328" w14:textId="77777777" w:rsidR="0030585B" w:rsidRPr="0030585B" w:rsidRDefault="0030585B" w:rsidP="0030585B">
      <w:pPr>
        <w:bidi/>
        <w:ind w:firstLine="720"/>
        <w:jc w:val="both"/>
        <w:rPr>
          <w:rFonts w:cs="David" w:hint="cs"/>
          <w:rtl/>
        </w:rPr>
      </w:pPr>
    </w:p>
    <w:p w14:paraId="64372807" w14:textId="77777777" w:rsidR="0030585B" w:rsidRPr="0030585B" w:rsidRDefault="0030585B" w:rsidP="0030585B">
      <w:pPr>
        <w:bidi/>
        <w:ind w:firstLine="720"/>
        <w:jc w:val="both"/>
        <w:rPr>
          <w:rFonts w:cs="David" w:hint="cs"/>
          <w:rtl/>
        </w:rPr>
      </w:pPr>
      <w:r w:rsidRPr="0030585B">
        <w:rPr>
          <w:rFonts w:cs="David" w:hint="cs"/>
          <w:rtl/>
        </w:rPr>
        <w:t xml:space="preserve">בהחלט, בעיקר כבודה של ועדת </w:t>
      </w:r>
      <w:proofErr w:type="spellStart"/>
      <w:r w:rsidRPr="0030585B">
        <w:rPr>
          <w:rFonts w:cs="David" w:hint="cs"/>
          <w:rtl/>
        </w:rPr>
        <w:t>גרונאו</w:t>
      </w:r>
      <w:proofErr w:type="spellEnd"/>
      <w:r w:rsidRPr="0030585B">
        <w:rPr>
          <w:rFonts w:cs="David" w:hint="cs"/>
          <w:rtl/>
        </w:rPr>
        <w:t xml:space="preserve">. הכנסת צריכה להקפיד על לוח זמנים. </w:t>
      </w:r>
    </w:p>
    <w:p w14:paraId="33076DDC" w14:textId="77777777" w:rsidR="0030585B" w:rsidRPr="0030585B" w:rsidRDefault="0030585B" w:rsidP="0030585B">
      <w:pPr>
        <w:bidi/>
        <w:jc w:val="both"/>
        <w:rPr>
          <w:rFonts w:cs="David" w:hint="cs"/>
          <w:rtl/>
        </w:rPr>
      </w:pPr>
    </w:p>
    <w:p w14:paraId="3F0E582E" w14:textId="77777777" w:rsidR="0030585B" w:rsidRPr="0030585B" w:rsidRDefault="0030585B" w:rsidP="0030585B">
      <w:pPr>
        <w:bidi/>
        <w:jc w:val="both"/>
        <w:rPr>
          <w:rFonts w:cs="David" w:hint="cs"/>
          <w:u w:val="single"/>
          <w:rtl/>
        </w:rPr>
      </w:pPr>
      <w:r w:rsidRPr="0030585B">
        <w:rPr>
          <w:rFonts w:cs="David" w:hint="cs"/>
          <w:u w:val="single"/>
          <w:rtl/>
        </w:rPr>
        <w:t>דן לנדאו:</w:t>
      </w:r>
    </w:p>
    <w:p w14:paraId="2459AC96" w14:textId="77777777" w:rsidR="0030585B" w:rsidRPr="0030585B" w:rsidRDefault="0030585B" w:rsidP="0030585B">
      <w:pPr>
        <w:bidi/>
        <w:jc w:val="both"/>
        <w:rPr>
          <w:rFonts w:cs="David" w:hint="cs"/>
          <w:rtl/>
        </w:rPr>
      </w:pPr>
    </w:p>
    <w:p w14:paraId="1F3EC219" w14:textId="77777777" w:rsidR="0030585B" w:rsidRPr="0030585B" w:rsidRDefault="0030585B" w:rsidP="0030585B">
      <w:pPr>
        <w:bidi/>
        <w:ind w:firstLine="720"/>
        <w:jc w:val="both"/>
        <w:rPr>
          <w:rFonts w:cs="David" w:hint="cs"/>
          <w:rtl/>
        </w:rPr>
      </w:pPr>
      <w:r w:rsidRPr="0030585B">
        <w:rPr>
          <w:rFonts w:cs="David" w:hint="cs"/>
          <w:rtl/>
        </w:rPr>
        <w:t xml:space="preserve">אני רוצה להעיר לחבר הכנסת גילאון הערה קטנה. ראשית, אנחנו בעיצומו של פרויקט הנגשה כללי בכנסת, שהמליאה במרכזו. </w:t>
      </w:r>
    </w:p>
    <w:p w14:paraId="45A8F71F" w14:textId="77777777" w:rsidR="0030585B" w:rsidRPr="0030585B" w:rsidRDefault="0030585B" w:rsidP="0030585B">
      <w:pPr>
        <w:bidi/>
        <w:jc w:val="both"/>
        <w:rPr>
          <w:rFonts w:cs="David" w:hint="cs"/>
          <w:rtl/>
        </w:rPr>
      </w:pPr>
    </w:p>
    <w:p w14:paraId="7E1D4962" w14:textId="77777777" w:rsidR="0030585B" w:rsidRDefault="0030585B" w:rsidP="0030585B">
      <w:pPr>
        <w:bidi/>
        <w:jc w:val="both"/>
        <w:rPr>
          <w:rFonts w:cs="David" w:hint="cs"/>
          <w:u w:val="single"/>
          <w:rtl/>
        </w:rPr>
      </w:pPr>
    </w:p>
    <w:p w14:paraId="44952EBC" w14:textId="77777777" w:rsidR="0030585B" w:rsidRDefault="0030585B" w:rsidP="0030585B">
      <w:pPr>
        <w:bidi/>
        <w:jc w:val="both"/>
        <w:rPr>
          <w:rFonts w:cs="David" w:hint="cs"/>
          <w:u w:val="single"/>
          <w:rtl/>
        </w:rPr>
      </w:pPr>
    </w:p>
    <w:p w14:paraId="2A2EBF22" w14:textId="77777777" w:rsidR="0030585B" w:rsidRDefault="0030585B" w:rsidP="0030585B">
      <w:pPr>
        <w:bidi/>
        <w:jc w:val="both"/>
        <w:rPr>
          <w:rFonts w:cs="David" w:hint="cs"/>
          <w:u w:val="single"/>
          <w:rtl/>
        </w:rPr>
      </w:pPr>
    </w:p>
    <w:p w14:paraId="5E675736" w14:textId="77777777" w:rsidR="0030585B" w:rsidRDefault="0030585B" w:rsidP="0030585B">
      <w:pPr>
        <w:bidi/>
        <w:jc w:val="both"/>
        <w:rPr>
          <w:rFonts w:cs="David" w:hint="cs"/>
          <w:u w:val="single"/>
          <w:rtl/>
        </w:rPr>
      </w:pPr>
    </w:p>
    <w:p w14:paraId="3D89A6FB" w14:textId="77777777" w:rsidR="0030585B" w:rsidRPr="0030585B" w:rsidRDefault="0030585B" w:rsidP="0030585B">
      <w:pPr>
        <w:bidi/>
        <w:jc w:val="both"/>
        <w:rPr>
          <w:rFonts w:cs="David" w:hint="cs"/>
          <w:u w:val="single"/>
          <w:rtl/>
        </w:rPr>
      </w:pPr>
      <w:r w:rsidRPr="0030585B">
        <w:rPr>
          <w:rFonts w:cs="David" w:hint="cs"/>
          <w:u w:val="single"/>
          <w:rtl/>
        </w:rPr>
        <w:t>דוד רותם:</w:t>
      </w:r>
    </w:p>
    <w:p w14:paraId="64D7C864" w14:textId="77777777" w:rsidR="0030585B" w:rsidRPr="0030585B" w:rsidRDefault="0030585B" w:rsidP="0030585B">
      <w:pPr>
        <w:bidi/>
        <w:jc w:val="both"/>
        <w:rPr>
          <w:rFonts w:cs="David" w:hint="cs"/>
          <w:u w:val="single"/>
          <w:rtl/>
        </w:rPr>
      </w:pPr>
    </w:p>
    <w:p w14:paraId="452FA308" w14:textId="77777777" w:rsidR="0030585B" w:rsidRPr="0030585B" w:rsidRDefault="0030585B" w:rsidP="0030585B">
      <w:pPr>
        <w:bidi/>
        <w:ind w:firstLine="720"/>
        <w:jc w:val="both"/>
        <w:rPr>
          <w:rFonts w:cs="David" w:hint="cs"/>
          <w:rtl/>
        </w:rPr>
      </w:pPr>
      <w:r w:rsidRPr="0030585B">
        <w:rPr>
          <w:rFonts w:cs="David" w:hint="cs"/>
          <w:rtl/>
        </w:rPr>
        <w:t>בינתיים, מתי יפסיקו לעשות פוליש כל יום על הרצפות כדי שלא נחליק?</w:t>
      </w:r>
    </w:p>
    <w:p w14:paraId="4F8E49AA" w14:textId="77777777" w:rsidR="0030585B" w:rsidRPr="0030585B" w:rsidRDefault="0030585B" w:rsidP="0030585B">
      <w:pPr>
        <w:bidi/>
        <w:jc w:val="both"/>
        <w:rPr>
          <w:rFonts w:cs="David" w:hint="cs"/>
          <w:rtl/>
        </w:rPr>
      </w:pPr>
    </w:p>
    <w:p w14:paraId="20ACDDD8" w14:textId="77777777" w:rsidR="0030585B" w:rsidRPr="0030585B" w:rsidRDefault="0030585B" w:rsidP="0030585B">
      <w:pPr>
        <w:bidi/>
        <w:jc w:val="both"/>
        <w:rPr>
          <w:rFonts w:cs="David" w:hint="cs"/>
          <w:u w:val="single"/>
          <w:rtl/>
        </w:rPr>
      </w:pPr>
      <w:r w:rsidRPr="0030585B">
        <w:rPr>
          <w:rFonts w:cs="David" w:hint="cs"/>
          <w:u w:val="single"/>
          <w:rtl/>
        </w:rPr>
        <w:t>דן לנדאו:</w:t>
      </w:r>
    </w:p>
    <w:p w14:paraId="22C76E34" w14:textId="77777777" w:rsidR="0030585B" w:rsidRPr="0030585B" w:rsidRDefault="0030585B" w:rsidP="0030585B">
      <w:pPr>
        <w:bidi/>
        <w:jc w:val="both"/>
        <w:rPr>
          <w:rFonts w:cs="David" w:hint="cs"/>
          <w:rtl/>
        </w:rPr>
      </w:pPr>
    </w:p>
    <w:p w14:paraId="57DB8659" w14:textId="77777777" w:rsidR="0030585B" w:rsidRPr="0030585B" w:rsidRDefault="0030585B" w:rsidP="0030585B">
      <w:pPr>
        <w:bidi/>
        <w:ind w:firstLine="720"/>
        <w:jc w:val="both"/>
        <w:rPr>
          <w:rFonts w:cs="David" w:hint="cs"/>
          <w:rtl/>
        </w:rPr>
      </w:pPr>
      <w:r w:rsidRPr="0030585B">
        <w:rPr>
          <w:rFonts w:cs="David" w:hint="cs"/>
          <w:rtl/>
        </w:rPr>
        <w:t xml:space="preserve">את זה אני לא יודע, אבל אנחנו בעיצומו של פרויקט שיעלה מאות אלפי שקלים, ואני גאה להוציא את הכספים האלה. אני במיוחד גאה על כך שמתחת לתמונה של הרצל יהיה מעלון שיסייע לחברי הכנסת להתנייע. תפיסת העולם היא שהם צריכים להיות ניידים ועצמאיים. הסאגה של חבר הכנסת מטלון, בסך הכול, הייתה חלק מהפרויקט הזה והיא לא הייתה אמורה להתנפח. </w:t>
      </w:r>
    </w:p>
    <w:p w14:paraId="1BBDECC9" w14:textId="77777777" w:rsidR="0030585B" w:rsidRPr="0030585B" w:rsidRDefault="0030585B" w:rsidP="0030585B">
      <w:pPr>
        <w:bidi/>
        <w:jc w:val="both"/>
        <w:rPr>
          <w:rFonts w:cs="David" w:hint="cs"/>
          <w:rtl/>
        </w:rPr>
      </w:pPr>
    </w:p>
    <w:p w14:paraId="60319670"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69652219" w14:textId="77777777" w:rsidR="0030585B" w:rsidRPr="0030585B" w:rsidRDefault="0030585B" w:rsidP="0030585B">
      <w:pPr>
        <w:bidi/>
        <w:jc w:val="both"/>
        <w:rPr>
          <w:rFonts w:cs="David" w:hint="cs"/>
          <w:u w:val="single"/>
          <w:rtl/>
        </w:rPr>
      </w:pPr>
    </w:p>
    <w:p w14:paraId="67DA09FF" w14:textId="77777777" w:rsidR="0030585B" w:rsidRPr="0030585B" w:rsidRDefault="0030585B" w:rsidP="0030585B">
      <w:pPr>
        <w:bidi/>
        <w:ind w:firstLine="720"/>
        <w:jc w:val="both"/>
        <w:rPr>
          <w:rFonts w:cs="David" w:hint="cs"/>
          <w:rtl/>
        </w:rPr>
      </w:pPr>
      <w:r w:rsidRPr="0030585B">
        <w:rPr>
          <w:rFonts w:cs="David" w:hint="cs"/>
          <w:rtl/>
        </w:rPr>
        <w:t xml:space="preserve">תודה רבה. חבר הכנסת מולה, בבקשה. אני מבקש מחברי הכנסת, היות שהרשימה ארוכה, נסו לתמצת את דבריכם. </w:t>
      </w:r>
    </w:p>
    <w:p w14:paraId="32BE7193" w14:textId="77777777" w:rsidR="0030585B" w:rsidRPr="0030585B" w:rsidRDefault="0030585B" w:rsidP="0030585B">
      <w:pPr>
        <w:bidi/>
        <w:jc w:val="both"/>
        <w:rPr>
          <w:rFonts w:cs="David" w:hint="cs"/>
          <w:rtl/>
        </w:rPr>
      </w:pPr>
    </w:p>
    <w:p w14:paraId="4F17EA7F"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638BD8A9" w14:textId="77777777" w:rsidR="0030585B" w:rsidRPr="0030585B" w:rsidRDefault="0030585B" w:rsidP="0030585B">
      <w:pPr>
        <w:bidi/>
        <w:jc w:val="both"/>
        <w:rPr>
          <w:rFonts w:cs="David" w:hint="cs"/>
          <w:u w:val="single"/>
          <w:rtl/>
        </w:rPr>
      </w:pPr>
    </w:p>
    <w:p w14:paraId="0703B306" w14:textId="77777777" w:rsidR="0030585B" w:rsidRPr="0030585B" w:rsidRDefault="0030585B" w:rsidP="0030585B">
      <w:pPr>
        <w:bidi/>
        <w:ind w:firstLine="720"/>
        <w:jc w:val="both"/>
        <w:rPr>
          <w:rFonts w:cs="David" w:hint="cs"/>
          <w:rtl/>
        </w:rPr>
      </w:pPr>
      <w:r w:rsidRPr="0030585B">
        <w:rPr>
          <w:rFonts w:cs="David" w:hint="cs"/>
          <w:rtl/>
        </w:rPr>
        <w:t xml:space="preserve">תודה, אדוני היושב-ראש. אני חושב שצריך לעשות הפרדה טוטאלית בין מה שרואים בעין </w:t>
      </w:r>
      <w:r w:rsidRPr="0030585B">
        <w:rPr>
          <w:rFonts w:cs="David"/>
          <w:rtl/>
        </w:rPr>
        <w:t>–</w:t>
      </w:r>
      <w:r w:rsidRPr="0030585B">
        <w:rPr>
          <w:rFonts w:cs="David" w:hint="cs"/>
          <w:rtl/>
        </w:rPr>
        <w:t xml:space="preserve"> מה שאתה רואה ומה שקורה סביבך - לבין דברים אחרים. אני חושב שסביב הסיפור של חבר הכנסת מטלון כולם דיברו. למרות מה שאמר יושב-ראש הכנסת, יש הבדל עצום בין זה שאני אומר שאני אדם שמוגבל פיזית ורואים את זה, לבין אדם שמוגבל בשפה, למשל. אני לא יודע לדבר את השפה העברית, באתי מחוץ לארץ, מאתיופיה, אז גם אני מוגבל ותצמיד לי מתורגמן צמוד. זה שני דברים שונים לחלוטין. </w:t>
      </w:r>
    </w:p>
    <w:p w14:paraId="33F7A8AC" w14:textId="77777777" w:rsidR="0030585B" w:rsidRPr="0030585B" w:rsidRDefault="0030585B" w:rsidP="0030585B">
      <w:pPr>
        <w:bidi/>
        <w:ind w:firstLine="720"/>
        <w:jc w:val="both"/>
        <w:rPr>
          <w:rFonts w:cs="David" w:hint="cs"/>
          <w:rtl/>
        </w:rPr>
      </w:pPr>
    </w:p>
    <w:p w14:paraId="3F0EB0DE" w14:textId="77777777" w:rsidR="0030585B" w:rsidRPr="0030585B" w:rsidRDefault="0030585B" w:rsidP="0030585B">
      <w:pPr>
        <w:bidi/>
        <w:ind w:firstLine="720"/>
        <w:jc w:val="both"/>
        <w:rPr>
          <w:rFonts w:cs="David" w:hint="cs"/>
          <w:rtl/>
        </w:rPr>
      </w:pPr>
      <w:r w:rsidRPr="0030585B">
        <w:rPr>
          <w:rFonts w:cs="David" w:hint="cs"/>
          <w:rtl/>
        </w:rPr>
        <w:t xml:space="preserve">אני חושב, לפחות ממה שנראה מעל דפי העיתונים, העניין של חבר הכנסת מטלון זה היה עניין מבזה. זה מבזה את הכנסת, מבזה כל אחד מאתנו, מבזה אותו כחבר כנסת, כמחוקק. כל הדרישות להציג אישורים רפואיים, אני חושב שזה לא ראוי. אני אפילו לא חושב שהנושא צריך לבוא לדיון בוועדת הכנסת. אני חושב שצריך להשאיר את זה ברמה של יושב ראש הכנסת. אם 120 חברי כנסת בחרו את יושב-ראש הכנסת, חזקה עלי דעתו. אם הוא רוצה להתייעץ עם ועדת </w:t>
      </w:r>
      <w:proofErr w:type="spellStart"/>
      <w:r w:rsidRPr="0030585B">
        <w:rPr>
          <w:rFonts w:cs="David" w:hint="cs"/>
          <w:rtl/>
        </w:rPr>
        <w:t>גרונאו</w:t>
      </w:r>
      <w:proofErr w:type="spellEnd"/>
      <w:r w:rsidRPr="0030585B">
        <w:rPr>
          <w:rFonts w:cs="David" w:hint="cs"/>
          <w:rtl/>
        </w:rPr>
        <w:t xml:space="preserve"> ואחרים - זה עניין שלו. אני לא חושב שזה היה צריך להתנהל כמו שהתנהל, אני חושב שזה לא ראוי. </w:t>
      </w:r>
    </w:p>
    <w:p w14:paraId="31A3FB15" w14:textId="77777777" w:rsidR="0030585B" w:rsidRPr="0030585B" w:rsidRDefault="0030585B" w:rsidP="0030585B">
      <w:pPr>
        <w:bidi/>
        <w:ind w:firstLine="720"/>
        <w:jc w:val="both"/>
        <w:rPr>
          <w:rFonts w:cs="David" w:hint="cs"/>
          <w:rtl/>
        </w:rPr>
      </w:pPr>
    </w:p>
    <w:p w14:paraId="7AE42493" w14:textId="77777777" w:rsidR="0030585B" w:rsidRPr="0030585B" w:rsidRDefault="0030585B" w:rsidP="0030585B">
      <w:pPr>
        <w:bidi/>
        <w:ind w:firstLine="720"/>
        <w:jc w:val="both"/>
        <w:rPr>
          <w:rFonts w:cs="David" w:hint="cs"/>
          <w:rtl/>
        </w:rPr>
      </w:pPr>
      <w:r w:rsidRPr="0030585B">
        <w:rPr>
          <w:rFonts w:cs="David" w:hint="cs"/>
          <w:rtl/>
        </w:rPr>
        <w:t xml:space="preserve">אני משוכנע שיושב-ראש הכנסת, כשיבוא לשפוט את הדברים, יראה את זה בעין אוניברסאלית, ישקול את כל השיקולים הכוללים. לא הייתי כובל את ידו, לא בוועדה ובוודאי לא באישור של ועדת הכנסת, כי מדובר במשהו מאוד ממוקד. </w:t>
      </w:r>
    </w:p>
    <w:p w14:paraId="1D5C1457" w14:textId="77777777" w:rsidR="0030585B" w:rsidRPr="0030585B" w:rsidRDefault="0030585B" w:rsidP="0030585B">
      <w:pPr>
        <w:bidi/>
        <w:ind w:firstLine="720"/>
        <w:jc w:val="both"/>
        <w:rPr>
          <w:rFonts w:cs="David" w:hint="cs"/>
          <w:rtl/>
        </w:rPr>
      </w:pPr>
    </w:p>
    <w:p w14:paraId="708507AC" w14:textId="77777777" w:rsidR="0030585B" w:rsidRPr="0030585B" w:rsidRDefault="0030585B" w:rsidP="0030585B">
      <w:pPr>
        <w:bidi/>
        <w:jc w:val="both"/>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3A8448EC" w14:textId="77777777" w:rsidR="0030585B" w:rsidRPr="0030585B" w:rsidRDefault="0030585B" w:rsidP="0030585B">
      <w:pPr>
        <w:bidi/>
        <w:ind w:firstLine="720"/>
        <w:jc w:val="both"/>
        <w:rPr>
          <w:rFonts w:cs="David" w:hint="cs"/>
          <w:rtl/>
        </w:rPr>
      </w:pPr>
    </w:p>
    <w:p w14:paraId="7FEE4DE3" w14:textId="77777777" w:rsidR="0030585B" w:rsidRPr="0030585B" w:rsidRDefault="0030585B" w:rsidP="0030585B">
      <w:pPr>
        <w:bidi/>
        <w:ind w:firstLine="720"/>
        <w:jc w:val="both"/>
        <w:rPr>
          <w:rFonts w:cs="David" w:hint="cs"/>
          <w:rtl/>
        </w:rPr>
      </w:pPr>
      <w:r w:rsidRPr="0030585B">
        <w:rPr>
          <w:rFonts w:cs="David" w:hint="cs"/>
          <w:rtl/>
        </w:rPr>
        <w:t xml:space="preserve">אתה מצטרף לדעתו של חבר הכנסת גילאון. </w:t>
      </w:r>
    </w:p>
    <w:p w14:paraId="742EFA98" w14:textId="77777777" w:rsidR="0030585B" w:rsidRPr="0030585B" w:rsidRDefault="0030585B" w:rsidP="0030585B">
      <w:pPr>
        <w:bidi/>
        <w:ind w:firstLine="720"/>
        <w:jc w:val="both"/>
        <w:rPr>
          <w:rFonts w:cs="David" w:hint="cs"/>
          <w:rtl/>
        </w:rPr>
      </w:pPr>
    </w:p>
    <w:p w14:paraId="4950803F" w14:textId="77777777" w:rsidR="0030585B" w:rsidRPr="0030585B" w:rsidRDefault="0030585B" w:rsidP="0030585B">
      <w:pPr>
        <w:bidi/>
        <w:rPr>
          <w:rFonts w:cs="David" w:hint="cs"/>
          <w:u w:val="single"/>
          <w:rtl/>
        </w:rPr>
      </w:pPr>
      <w:r w:rsidRPr="0030585B">
        <w:rPr>
          <w:rFonts w:cs="David" w:hint="cs"/>
          <w:u w:val="single"/>
          <w:rtl/>
        </w:rPr>
        <w:t>שלמה מולה:</w:t>
      </w:r>
    </w:p>
    <w:p w14:paraId="3054C170" w14:textId="77777777" w:rsidR="0030585B" w:rsidRPr="0030585B" w:rsidRDefault="0030585B" w:rsidP="0030585B">
      <w:pPr>
        <w:bidi/>
        <w:rPr>
          <w:rFonts w:cs="David" w:hint="cs"/>
          <w:u w:val="single"/>
          <w:rtl/>
        </w:rPr>
      </w:pPr>
    </w:p>
    <w:p w14:paraId="3E8DA347" w14:textId="77777777" w:rsidR="0030585B" w:rsidRPr="0030585B" w:rsidRDefault="0030585B" w:rsidP="0030585B">
      <w:pPr>
        <w:bidi/>
        <w:ind w:firstLine="720"/>
        <w:jc w:val="both"/>
        <w:rPr>
          <w:rFonts w:cs="David" w:hint="cs"/>
          <w:rtl/>
        </w:rPr>
      </w:pPr>
      <w:r w:rsidRPr="0030585B">
        <w:rPr>
          <w:rFonts w:cs="David" w:hint="cs"/>
          <w:rtl/>
        </w:rPr>
        <w:t xml:space="preserve">לחלוטין. זה בעניין הזה, אבל יש עניינים אחרים שעומדים על סדר היום. לתת אדם נוסף ליושבי-ראש הוועדות, זו החלטה שערורייתית ואגיד לך למה. כולם מספרים לנו שאנחנו נמצאים בתקופת משבר. לפני כחצי שנה דרשנו ששכר חברי הכנסת לא יוצמד ולא יעלה. מתקיים גם דיון ששכרם של השרים לא יעלה ולא יוצמד. אמרנו שהמדינה נמצאת במצוקה, הבאתם לנו 400-500 חוקים בחוק הסדרים שמחסל את השכבות החלשות. בלענו את הצפרדע הזאת, הכנסת אמרה את דבריה. יש גם דברים שצריך לעשות למראית עין. כל הסיפור להוסיף עוזר נוסף ליושב-ראש ועדה, יהיה מכובד כאשר יהיה, ועדה שתהיה אשר תהיה, לשנות דברים שעלו על סדר היום </w:t>
      </w:r>
      <w:r w:rsidRPr="0030585B">
        <w:rPr>
          <w:rFonts w:cs="David"/>
          <w:rtl/>
        </w:rPr>
        <w:t>–</w:t>
      </w:r>
      <w:r w:rsidRPr="0030585B">
        <w:rPr>
          <w:rFonts w:cs="David" w:hint="cs"/>
          <w:rtl/>
        </w:rPr>
        <w:t xml:space="preserve"> זה לא מכבד אותנו. אני אומר לך, כיושב-ראש ועדת הכנסת היית צריך לעמוד על הרגליים האחוריות, יושב-ראש הכנסת היה צריך לעמוד על הרגליים האחוריות ולהגיד שעד שהמצב הכלכלי ישתפר לא מוסיפים. אם יש חיוניות - נדון על זה עוד כמה שנים. </w:t>
      </w:r>
    </w:p>
    <w:p w14:paraId="5ABDC078" w14:textId="77777777" w:rsidR="0030585B" w:rsidRPr="0030585B" w:rsidRDefault="0030585B" w:rsidP="0030585B">
      <w:pPr>
        <w:bidi/>
        <w:ind w:firstLine="720"/>
        <w:jc w:val="both"/>
        <w:rPr>
          <w:rFonts w:cs="David" w:hint="cs"/>
          <w:rtl/>
        </w:rPr>
      </w:pPr>
    </w:p>
    <w:p w14:paraId="3C8DA817" w14:textId="77777777" w:rsidR="0030585B" w:rsidRPr="0030585B" w:rsidRDefault="0030585B" w:rsidP="0030585B">
      <w:pPr>
        <w:bidi/>
        <w:ind w:firstLine="720"/>
        <w:jc w:val="both"/>
        <w:rPr>
          <w:rFonts w:cs="David" w:hint="cs"/>
          <w:rtl/>
        </w:rPr>
      </w:pPr>
      <w:r w:rsidRPr="0030585B">
        <w:rPr>
          <w:rFonts w:cs="David" w:hint="cs"/>
          <w:rtl/>
        </w:rPr>
        <w:t xml:space="preserve">הכנסת הזו מביאה חוקים אפילו לבן-אדם אחד, להיטיב אתו - החוק הנורבגי בשביל ניסן סלומינסקי. כל מיני חוקים שעולים בסוף עשרה מיליון שקלים למשלם המיסים? למה לנו את זה? למה אתם צריכים להכביד על הוועדה הציבורית? הרי הוועדה הציבורית הזאת בודקת מקצועית ומביאה חוות דעת אם זה מוצדק או לא מוצדק. גם כאשר זה מוצדק צריך לראות האם זה מצדיק את הוצאת הכסף בעת הזו. בעת הזו זו שערורייה לתת עוד עוזר ליושב-ראש ועדה. יושבי-ראש ועדות יש גם מהמפלגה שלי, מהמפלגה של חבר הכנסת רותם, ממפלגות אחרות. אם יש משהו מיוחד בוועדת הכספים, שאנשים פרשו, אדרבה ואדרבה. תזרזו את המכרז, תכניסו את האנשים, הכול בסדר. אבל לתת בתקופה הזו - גם אם זה שקל אחד - זו שערורייה. </w:t>
      </w:r>
    </w:p>
    <w:p w14:paraId="217654CC" w14:textId="77777777" w:rsidR="0030585B" w:rsidRPr="0030585B" w:rsidRDefault="0030585B" w:rsidP="0030585B">
      <w:pPr>
        <w:bidi/>
        <w:jc w:val="both"/>
        <w:rPr>
          <w:rFonts w:cs="David" w:hint="cs"/>
          <w:rtl/>
        </w:rPr>
      </w:pPr>
    </w:p>
    <w:p w14:paraId="539FD2CD"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3566E142" w14:textId="77777777" w:rsidR="0030585B" w:rsidRPr="0030585B" w:rsidRDefault="0030585B" w:rsidP="0030585B">
      <w:pPr>
        <w:bidi/>
        <w:jc w:val="both"/>
        <w:rPr>
          <w:rFonts w:cs="David" w:hint="cs"/>
          <w:u w:val="single"/>
          <w:rtl/>
        </w:rPr>
      </w:pPr>
    </w:p>
    <w:p w14:paraId="46DC7233" w14:textId="77777777" w:rsidR="0030585B" w:rsidRPr="0030585B" w:rsidRDefault="0030585B" w:rsidP="0030585B">
      <w:pPr>
        <w:bidi/>
        <w:ind w:firstLine="720"/>
        <w:jc w:val="both"/>
        <w:rPr>
          <w:rFonts w:cs="David" w:hint="cs"/>
          <w:rtl/>
        </w:rPr>
      </w:pPr>
      <w:r w:rsidRPr="0030585B">
        <w:rPr>
          <w:rFonts w:cs="David" w:hint="cs"/>
          <w:rtl/>
        </w:rPr>
        <w:t xml:space="preserve">תודה רבה. אז אני מבין שאתה מתכוון להצביע נגד שתי ההמלצות: ההמלצה בעניין עוזר וההמלצה בעניין עוזר רביעי לוועדת הכספים. </w:t>
      </w:r>
    </w:p>
    <w:p w14:paraId="1215E479" w14:textId="77777777" w:rsidR="0030585B" w:rsidRPr="0030585B" w:rsidRDefault="0030585B" w:rsidP="0030585B">
      <w:pPr>
        <w:bidi/>
        <w:jc w:val="both"/>
        <w:rPr>
          <w:rFonts w:cs="David" w:hint="cs"/>
          <w:rtl/>
        </w:rPr>
      </w:pPr>
    </w:p>
    <w:p w14:paraId="6CEAB68B"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0369E25E" w14:textId="77777777" w:rsidR="0030585B" w:rsidRPr="0030585B" w:rsidRDefault="0030585B" w:rsidP="0030585B">
      <w:pPr>
        <w:bidi/>
        <w:jc w:val="both"/>
        <w:rPr>
          <w:rFonts w:cs="David" w:hint="cs"/>
          <w:u w:val="single"/>
          <w:rtl/>
        </w:rPr>
      </w:pPr>
    </w:p>
    <w:p w14:paraId="101DEAF8" w14:textId="77777777" w:rsidR="0030585B" w:rsidRPr="0030585B" w:rsidRDefault="0030585B" w:rsidP="0030585B">
      <w:pPr>
        <w:bidi/>
        <w:ind w:firstLine="720"/>
        <w:jc w:val="both"/>
        <w:rPr>
          <w:rFonts w:cs="David" w:hint="cs"/>
          <w:rtl/>
        </w:rPr>
      </w:pPr>
      <w:r w:rsidRPr="0030585B">
        <w:rPr>
          <w:rFonts w:cs="David" w:hint="cs"/>
          <w:rtl/>
        </w:rPr>
        <w:t xml:space="preserve">חד וחלק. </w:t>
      </w:r>
    </w:p>
    <w:p w14:paraId="66CBF61F" w14:textId="77777777" w:rsidR="0030585B" w:rsidRPr="0030585B" w:rsidRDefault="0030585B" w:rsidP="0030585B">
      <w:pPr>
        <w:bidi/>
        <w:jc w:val="both"/>
        <w:rPr>
          <w:rFonts w:cs="David" w:hint="cs"/>
          <w:rtl/>
        </w:rPr>
      </w:pPr>
    </w:p>
    <w:p w14:paraId="39ADEEC9"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60AE6198" w14:textId="77777777" w:rsidR="0030585B" w:rsidRPr="0030585B" w:rsidRDefault="0030585B" w:rsidP="0030585B">
      <w:pPr>
        <w:bidi/>
        <w:jc w:val="both"/>
        <w:rPr>
          <w:rFonts w:cs="David" w:hint="cs"/>
          <w:u w:val="single"/>
          <w:rtl/>
        </w:rPr>
      </w:pPr>
    </w:p>
    <w:p w14:paraId="1CE2F67D" w14:textId="77777777" w:rsidR="0030585B" w:rsidRPr="0030585B" w:rsidRDefault="0030585B" w:rsidP="0030585B">
      <w:pPr>
        <w:bidi/>
        <w:ind w:firstLine="720"/>
        <w:jc w:val="both"/>
        <w:rPr>
          <w:rFonts w:cs="David" w:hint="cs"/>
          <w:rtl/>
        </w:rPr>
      </w:pPr>
      <w:r w:rsidRPr="0030585B">
        <w:rPr>
          <w:rFonts w:cs="David" w:hint="cs"/>
          <w:rtl/>
        </w:rPr>
        <w:t xml:space="preserve">היות והערת הערה אישית, אני דווקא מרגיש מאוד בנוח לנהל את הדיון הזה כי בטווח הנראה לעין, שבוע-שבוע וחצי, אני הולך לעזוב את הכיסא הזה ולא אהיה יושב-ראש ועדה, ולכן בין המעטים שלא איהנה מההחלטה הזו בשום צורה. </w:t>
      </w:r>
    </w:p>
    <w:p w14:paraId="4A16CCF6" w14:textId="77777777" w:rsidR="0030585B" w:rsidRPr="0030585B" w:rsidRDefault="0030585B" w:rsidP="0030585B">
      <w:pPr>
        <w:bidi/>
        <w:jc w:val="both"/>
        <w:rPr>
          <w:rFonts w:cs="David" w:hint="cs"/>
          <w:rtl/>
        </w:rPr>
      </w:pPr>
    </w:p>
    <w:p w14:paraId="67C1D201" w14:textId="77777777" w:rsidR="0030585B" w:rsidRPr="0030585B" w:rsidRDefault="0030585B" w:rsidP="0030585B">
      <w:pPr>
        <w:bidi/>
        <w:jc w:val="both"/>
        <w:rPr>
          <w:rFonts w:cs="David" w:hint="cs"/>
          <w:u w:val="single"/>
          <w:rtl/>
        </w:rPr>
      </w:pPr>
      <w:r w:rsidRPr="0030585B">
        <w:rPr>
          <w:rFonts w:cs="David" w:hint="cs"/>
          <w:u w:val="single"/>
          <w:rtl/>
        </w:rPr>
        <w:t>אילן גילאון:</w:t>
      </w:r>
    </w:p>
    <w:p w14:paraId="11A26C00" w14:textId="77777777" w:rsidR="0030585B" w:rsidRPr="0030585B" w:rsidRDefault="0030585B" w:rsidP="0030585B">
      <w:pPr>
        <w:bidi/>
        <w:jc w:val="both"/>
        <w:rPr>
          <w:rFonts w:cs="David" w:hint="cs"/>
          <w:u w:val="single"/>
          <w:rtl/>
        </w:rPr>
      </w:pPr>
    </w:p>
    <w:p w14:paraId="1F15E43D" w14:textId="77777777" w:rsidR="0030585B" w:rsidRPr="0030585B" w:rsidRDefault="0030585B" w:rsidP="0030585B">
      <w:pPr>
        <w:bidi/>
        <w:ind w:firstLine="720"/>
        <w:jc w:val="both"/>
        <w:rPr>
          <w:rFonts w:cs="David" w:hint="cs"/>
          <w:rtl/>
        </w:rPr>
      </w:pPr>
      <w:r w:rsidRPr="0030585B">
        <w:rPr>
          <w:rFonts w:cs="David" w:hint="cs"/>
          <w:rtl/>
        </w:rPr>
        <w:t>גם שלמה מולה ואני.</w:t>
      </w:r>
    </w:p>
    <w:p w14:paraId="25E1C065" w14:textId="77777777" w:rsidR="0030585B" w:rsidRPr="0030585B" w:rsidRDefault="0030585B" w:rsidP="0030585B">
      <w:pPr>
        <w:bidi/>
        <w:jc w:val="both"/>
        <w:rPr>
          <w:rFonts w:cs="David" w:hint="cs"/>
          <w:rtl/>
        </w:rPr>
      </w:pPr>
    </w:p>
    <w:p w14:paraId="609E9A10"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3F893A91" w14:textId="77777777" w:rsidR="0030585B" w:rsidRPr="0030585B" w:rsidRDefault="0030585B" w:rsidP="0030585B">
      <w:pPr>
        <w:bidi/>
        <w:jc w:val="both"/>
        <w:rPr>
          <w:rFonts w:cs="David" w:hint="cs"/>
          <w:u w:val="single"/>
          <w:rtl/>
        </w:rPr>
      </w:pPr>
    </w:p>
    <w:p w14:paraId="0E98B5F4" w14:textId="77777777" w:rsidR="0030585B" w:rsidRPr="0030585B" w:rsidRDefault="0030585B" w:rsidP="0030585B">
      <w:pPr>
        <w:bidi/>
        <w:ind w:firstLine="720"/>
        <w:jc w:val="both"/>
        <w:rPr>
          <w:rFonts w:cs="David" w:hint="cs"/>
          <w:rtl/>
        </w:rPr>
      </w:pPr>
      <w:r w:rsidRPr="0030585B">
        <w:rPr>
          <w:rFonts w:cs="David" w:hint="cs"/>
          <w:rtl/>
        </w:rPr>
        <w:t xml:space="preserve">אני יודע. אם היו"ר יקבל עוזר שלישי זה יהיה היו"ר הבא של ועדת הכנסת, לא אני. חבר הכנסת מוזס, בבקשה. </w:t>
      </w:r>
    </w:p>
    <w:p w14:paraId="13890CFD" w14:textId="77777777" w:rsidR="0030585B" w:rsidRPr="0030585B" w:rsidRDefault="0030585B" w:rsidP="0030585B">
      <w:pPr>
        <w:bidi/>
        <w:jc w:val="both"/>
        <w:rPr>
          <w:rFonts w:cs="David" w:hint="cs"/>
          <w:rtl/>
        </w:rPr>
      </w:pPr>
    </w:p>
    <w:p w14:paraId="0BC3F3FF" w14:textId="77777777" w:rsidR="0030585B" w:rsidRPr="0030585B" w:rsidRDefault="0030585B" w:rsidP="0030585B">
      <w:pPr>
        <w:bidi/>
        <w:jc w:val="both"/>
        <w:rPr>
          <w:rFonts w:cs="David" w:hint="cs"/>
          <w:u w:val="single"/>
          <w:rtl/>
        </w:rPr>
      </w:pPr>
      <w:r w:rsidRPr="0030585B">
        <w:rPr>
          <w:rFonts w:cs="David" w:hint="cs"/>
          <w:u w:val="single"/>
          <w:rtl/>
        </w:rPr>
        <w:t>מנחם אליעזר מוזס:</w:t>
      </w:r>
    </w:p>
    <w:p w14:paraId="777425F2" w14:textId="77777777" w:rsidR="0030585B" w:rsidRPr="0030585B" w:rsidRDefault="0030585B" w:rsidP="0030585B">
      <w:pPr>
        <w:bidi/>
        <w:jc w:val="both"/>
        <w:rPr>
          <w:rFonts w:cs="David" w:hint="cs"/>
          <w:u w:val="single"/>
          <w:rtl/>
        </w:rPr>
      </w:pPr>
    </w:p>
    <w:p w14:paraId="3DE0AA7A" w14:textId="77777777" w:rsidR="0030585B" w:rsidRPr="0030585B" w:rsidRDefault="0030585B" w:rsidP="0030585B">
      <w:pPr>
        <w:bidi/>
        <w:ind w:firstLine="720"/>
        <w:jc w:val="both"/>
        <w:rPr>
          <w:rFonts w:cs="David" w:hint="cs"/>
          <w:rtl/>
        </w:rPr>
      </w:pPr>
      <w:r w:rsidRPr="0030585B">
        <w:rPr>
          <w:rFonts w:cs="David" w:hint="cs"/>
          <w:rtl/>
        </w:rPr>
        <w:t xml:space="preserve">אדוני היושב-ראש, חברים מאוד מכובדים של ועדת </w:t>
      </w:r>
      <w:proofErr w:type="spellStart"/>
      <w:r w:rsidRPr="0030585B">
        <w:rPr>
          <w:rFonts w:cs="David" w:hint="cs"/>
          <w:rtl/>
        </w:rPr>
        <w:t>גרונאו</w:t>
      </w:r>
      <w:proofErr w:type="spellEnd"/>
      <w:r w:rsidRPr="0030585B">
        <w:rPr>
          <w:rFonts w:cs="David" w:hint="cs"/>
          <w:rtl/>
        </w:rPr>
        <w:t xml:space="preserve">, אתייחס לנושא של חבר הכנסת מטלון, חברי כנסת מוגבלים. חז"ל אמרו: ישראל רחמנים בני רחמנים, ביישנים בני ביישנים, גומלי חסדים בני גומלי חסדים. אני חושב שמה שקרה כאן, עם כל התקשורת וכל מה שקרה סביב חבר הכנסת שביקש את הבקשה, שפשוט השפילו אותו </w:t>
      </w:r>
      <w:r w:rsidRPr="0030585B">
        <w:rPr>
          <w:rFonts w:cs="David"/>
          <w:rtl/>
        </w:rPr>
        <w:t>–</w:t>
      </w:r>
      <w:r w:rsidRPr="0030585B">
        <w:rPr>
          <w:rFonts w:cs="David" w:hint="cs"/>
          <w:rtl/>
        </w:rPr>
        <w:t xml:space="preserve"> אני לא יודע איזה ביטויים להגיד. הרגשתי שרומסים ממש את כבודו. לא מספיק הסבל שלו, מי שרואה איך הוא נראה כשהוא עולה לדוכן לדבר, ממש מתמלא הלב רחמים. אז באים ומתחילים לדרוך, אם זה מוצדק או לא מוצדק. בשביל מה היו צריכים את כל הסיפור הזה, את כל הפרסום?</w:t>
      </w:r>
    </w:p>
    <w:p w14:paraId="6EF8E402" w14:textId="77777777" w:rsidR="0030585B" w:rsidRPr="0030585B" w:rsidRDefault="0030585B" w:rsidP="0030585B">
      <w:pPr>
        <w:bidi/>
        <w:jc w:val="both"/>
        <w:rPr>
          <w:rFonts w:cs="David" w:hint="cs"/>
          <w:rtl/>
        </w:rPr>
      </w:pPr>
    </w:p>
    <w:p w14:paraId="5D500AD3" w14:textId="77777777" w:rsidR="0030585B" w:rsidRPr="0030585B" w:rsidRDefault="0030585B" w:rsidP="0030585B">
      <w:pPr>
        <w:bidi/>
        <w:jc w:val="both"/>
        <w:rPr>
          <w:rFonts w:cs="David" w:hint="cs"/>
          <w:u w:val="single"/>
          <w:rtl/>
        </w:rPr>
      </w:pPr>
      <w:r w:rsidRPr="0030585B">
        <w:rPr>
          <w:rFonts w:cs="David" w:hint="cs"/>
          <w:u w:val="single"/>
          <w:rtl/>
        </w:rPr>
        <w:t>אילן גילאון:</w:t>
      </w:r>
    </w:p>
    <w:p w14:paraId="62BC2248" w14:textId="77777777" w:rsidR="0030585B" w:rsidRPr="0030585B" w:rsidRDefault="0030585B" w:rsidP="0030585B">
      <w:pPr>
        <w:bidi/>
        <w:jc w:val="both"/>
        <w:rPr>
          <w:rFonts w:cs="David" w:hint="cs"/>
          <w:u w:val="single"/>
          <w:rtl/>
        </w:rPr>
      </w:pPr>
    </w:p>
    <w:p w14:paraId="667C17FE" w14:textId="77777777" w:rsidR="0030585B" w:rsidRPr="0030585B" w:rsidRDefault="0030585B" w:rsidP="0030585B">
      <w:pPr>
        <w:bidi/>
        <w:ind w:firstLine="720"/>
        <w:jc w:val="both"/>
        <w:rPr>
          <w:rFonts w:cs="David" w:hint="cs"/>
          <w:rtl/>
        </w:rPr>
      </w:pPr>
      <w:r w:rsidRPr="0030585B">
        <w:rPr>
          <w:rFonts w:cs="David" w:hint="cs"/>
          <w:rtl/>
        </w:rPr>
        <w:t xml:space="preserve">הרחמים זה הדבר הכי קשה. </w:t>
      </w:r>
    </w:p>
    <w:p w14:paraId="41B1646F" w14:textId="77777777" w:rsidR="0030585B" w:rsidRPr="0030585B" w:rsidRDefault="0030585B" w:rsidP="0030585B">
      <w:pPr>
        <w:bidi/>
        <w:jc w:val="both"/>
        <w:rPr>
          <w:rFonts w:cs="David" w:hint="cs"/>
          <w:rtl/>
        </w:rPr>
      </w:pPr>
    </w:p>
    <w:p w14:paraId="4D66C526" w14:textId="77777777" w:rsidR="0030585B" w:rsidRPr="0030585B" w:rsidRDefault="0030585B" w:rsidP="0030585B">
      <w:pPr>
        <w:bidi/>
        <w:jc w:val="both"/>
        <w:rPr>
          <w:rFonts w:cs="David" w:hint="cs"/>
          <w:u w:val="single"/>
          <w:rtl/>
        </w:rPr>
      </w:pPr>
      <w:r w:rsidRPr="0030585B">
        <w:rPr>
          <w:rFonts w:cs="David" w:hint="cs"/>
          <w:u w:val="single"/>
          <w:rtl/>
        </w:rPr>
        <w:t>מנחם אליעזר מוזס:</w:t>
      </w:r>
    </w:p>
    <w:p w14:paraId="7AA61FF0" w14:textId="77777777" w:rsidR="0030585B" w:rsidRPr="0030585B" w:rsidRDefault="0030585B" w:rsidP="0030585B">
      <w:pPr>
        <w:bidi/>
        <w:jc w:val="both"/>
        <w:rPr>
          <w:rFonts w:cs="David" w:hint="cs"/>
          <w:u w:val="single"/>
          <w:rtl/>
        </w:rPr>
      </w:pPr>
    </w:p>
    <w:p w14:paraId="522431EC" w14:textId="77777777" w:rsidR="0030585B" w:rsidRPr="0030585B" w:rsidRDefault="0030585B" w:rsidP="0030585B">
      <w:pPr>
        <w:bidi/>
        <w:ind w:firstLine="720"/>
        <w:jc w:val="both"/>
        <w:rPr>
          <w:rFonts w:cs="David" w:hint="cs"/>
          <w:rtl/>
        </w:rPr>
      </w:pPr>
      <w:r w:rsidRPr="0030585B">
        <w:rPr>
          <w:rFonts w:cs="David" w:hint="cs"/>
          <w:rtl/>
        </w:rPr>
        <w:t xml:space="preserve">אז איבדנו את הרחמים, איבדנו את הביישנות, מה שנשאר עכשיו זה רק גמילות חסדים, לגמול חסד עם היהודי הזה ולהפסיק לחטט בכל הדברים האלה. איזה מין ועדות? אני חושב שמה שהיה צריך לקרות, הוא היה צריך לפנות בשקט, בדיסקרטיות, ליושב-ראש הכנסת ויושב-ראש הכנסת היה מבין מה צריך לעשות </w:t>
      </w:r>
      <w:r w:rsidRPr="0030585B">
        <w:rPr>
          <w:rFonts w:cs="David"/>
          <w:rtl/>
        </w:rPr>
        <w:t>–</w:t>
      </w:r>
      <w:r w:rsidRPr="0030585B">
        <w:rPr>
          <w:rFonts w:cs="David" w:hint="cs"/>
          <w:rtl/>
        </w:rPr>
        <w:t xml:space="preserve"> האם להתייעץ עם ועדת </w:t>
      </w:r>
      <w:proofErr w:type="spellStart"/>
      <w:r w:rsidRPr="0030585B">
        <w:rPr>
          <w:rFonts w:cs="David" w:hint="cs"/>
          <w:rtl/>
        </w:rPr>
        <w:t>גרונאו</w:t>
      </w:r>
      <w:proofErr w:type="spellEnd"/>
      <w:r w:rsidRPr="0030585B">
        <w:rPr>
          <w:rFonts w:cs="David" w:hint="cs"/>
          <w:rtl/>
        </w:rPr>
        <w:t xml:space="preserve"> ועם מי לדבר. למה היו צריכים להוציא את כל זה לרחובה של עיר? האם זה כבודנו? זה כבוד הבית הזה? זה כבוד הבן-אדם? זה ממש רמיסת כבודו של האדם, להיכנס לכל מיני דברים פרוזאיים. </w:t>
      </w:r>
    </w:p>
    <w:p w14:paraId="519C0EC3" w14:textId="77777777" w:rsidR="0030585B" w:rsidRPr="0030585B" w:rsidRDefault="0030585B" w:rsidP="0030585B">
      <w:pPr>
        <w:bidi/>
        <w:ind w:firstLine="720"/>
        <w:jc w:val="both"/>
        <w:rPr>
          <w:rFonts w:cs="David" w:hint="cs"/>
          <w:rtl/>
        </w:rPr>
      </w:pPr>
    </w:p>
    <w:p w14:paraId="6AEF3B7C" w14:textId="77777777" w:rsidR="0030585B" w:rsidRPr="0030585B" w:rsidRDefault="0030585B" w:rsidP="0030585B">
      <w:pPr>
        <w:bidi/>
        <w:ind w:firstLine="720"/>
        <w:jc w:val="both"/>
        <w:rPr>
          <w:rFonts w:cs="David" w:hint="cs"/>
          <w:rtl/>
        </w:rPr>
      </w:pPr>
      <w:r w:rsidRPr="0030585B">
        <w:rPr>
          <w:rFonts w:cs="David" w:hint="cs"/>
          <w:rtl/>
        </w:rPr>
        <w:t xml:space="preserve">עכשיו הוא צריך להביא כל מיני מסמכים ותיעוד רפואי. לא רואים את על הבן-אדם מי הוא, מה הוא? לא רואים את התעודה הרפואית עליו? הרי רואים מה שקרה, הוא נפצע במלחמת יום הכיפורים. אני יודע מה זה בן-אדם מוגבל, אמא שלי הייתה בימיה האחרונים מוגבלת. אני יודע מה זה. </w:t>
      </w:r>
    </w:p>
    <w:p w14:paraId="76C9EC6B" w14:textId="77777777" w:rsidR="0030585B" w:rsidRPr="0030585B" w:rsidRDefault="0030585B" w:rsidP="0030585B">
      <w:pPr>
        <w:bidi/>
        <w:ind w:firstLine="720"/>
        <w:jc w:val="both"/>
        <w:rPr>
          <w:rFonts w:cs="David" w:hint="cs"/>
          <w:rtl/>
        </w:rPr>
      </w:pPr>
    </w:p>
    <w:p w14:paraId="3B7FC61F" w14:textId="77777777" w:rsidR="0030585B" w:rsidRPr="0030585B" w:rsidRDefault="0030585B" w:rsidP="0030585B">
      <w:pPr>
        <w:bidi/>
        <w:jc w:val="both"/>
        <w:rPr>
          <w:rFonts w:cs="David" w:hint="cs"/>
          <w:u w:val="single"/>
          <w:rtl/>
        </w:rPr>
      </w:pPr>
      <w:r w:rsidRPr="0030585B">
        <w:rPr>
          <w:rFonts w:cs="David" w:hint="cs"/>
          <w:u w:val="single"/>
          <w:rtl/>
        </w:rPr>
        <w:t>אילן גילאון:</w:t>
      </w:r>
    </w:p>
    <w:p w14:paraId="2FE079D7" w14:textId="77777777" w:rsidR="0030585B" w:rsidRPr="0030585B" w:rsidRDefault="0030585B" w:rsidP="0030585B">
      <w:pPr>
        <w:bidi/>
        <w:jc w:val="both"/>
        <w:rPr>
          <w:rFonts w:cs="David" w:hint="cs"/>
          <w:u w:val="single"/>
          <w:rtl/>
        </w:rPr>
      </w:pPr>
    </w:p>
    <w:p w14:paraId="51AEFA22" w14:textId="77777777" w:rsidR="0030585B" w:rsidRPr="0030585B" w:rsidRDefault="0030585B" w:rsidP="0030585B">
      <w:pPr>
        <w:bidi/>
        <w:jc w:val="both"/>
        <w:rPr>
          <w:rFonts w:cs="David" w:hint="cs"/>
          <w:rtl/>
        </w:rPr>
      </w:pPr>
      <w:r w:rsidRPr="0030585B">
        <w:rPr>
          <w:rFonts w:cs="David" w:hint="cs"/>
          <w:rtl/>
        </w:rPr>
        <w:tab/>
        <w:t xml:space="preserve">רוב האנשים די מוגבלים בתקופה האחרונה בחייהם. </w:t>
      </w:r>
    </w:p>
    <w:p w14:paraId="40BEB9B3" w14:textId="77777777" w:rsidR="0030585B" w:rsidRPr="0030585B" w:rsidRDefault="0030585B" w:rsidP="0030585B">
      <w:pPr>
        <w:bidi/>
        <w:jc w:val="both"/>
        <w:rPr>
          <w:rFonts w:cs="David" w:hint="cs"/>
          <w:rtl/>
        </w:rPr>
      </w:pPr>
    </w:p>
    <w:p w14:paraId="6FE6EF93" w14:textId="77777777" w:rsidR="0030585B" w:rsidRPr="0030585B" w:rsidRDefault="0030585B" w:rsidP="0030585B">
      <w:pPr>
        <w:bidi/>
        <w:rPr>
          <w:rFonts w:cs="David" w:hint="cs"/>
          <w:u w:val="single"/>
          <w:rtl/>
        </w:rPr>
      </w:pPr>
      <w:r w:rsidRPr="0030585B">
        <w:rPr>
          <w:rFonts w:cs="David" w:hint="cs"/>
          <w:u w:val="single"/>
          <w:rtl/>
        </w:rPr>
        <w:t>מנחם אליעזר מוזס:</w:t>
      </w:r>
    </w:p>
    <w:p w14:paraId="0981DBA8" w14:textId="77777777" w:rsidR="0030585B" w:rsidRPr="0030585B" w:rsidRDefault="0030585B" w:rsidP="0030585B">
      <w:pPr>
        <w:bidi/>
        <w:jc w:val="both"/>
        <w:rPr>
          <w:rFonts w:cs="David" w:hint="cs"/>
          <w:rtl/>
        </w:rPr>
      </w:pPr>
    </w:p>
    <w:p w14:paraId="55D47C3E" w14:textId="77777777" w:rsidR="0030585B" w:rsidRPr="0030585B" w:rsidRDefault="0030585B" w:rsidP="0030585B">
      <w:pPr>
        <w:bidi/>
        <w:ind w:firstLine="720"/>
        <w:jc w:val="both"/>
        <w:rPr>
          <w:rFonts w:cs="David" w:hint="cs"/>
          <w:rtl/>
        </w:rPr>
      </w:pPr>
      <w:r w:rsidRPr="0030585B">
        <w:rPr>
          <w:rFonts w:cs="David" w:hint="cs"/>
          <w:rtl/>
        </w:rPr>
        <w:t xml:space="preserve">נכון. כמו שצריכים שתי רגליים צריכים את הרגל השלישית. זו העזרה החשובה ביותר. אני לא חושב שהוא צריך להביא מסמכים ותיעוד רפואי בדבר מוגבלותו בניידות. </w:t>
      </w:r>
    </w:p>
    <w:p w14:paraId="53AF49EA" w14:textId="77777777" w:rsidR="0030585B" w:rsidRPr="0030585B" w:rsidRDefault="0030585B" w:rsidP="0030585B">
      <w:pPr>
        <w:bidi/>
        <w:ind w:firstLine="720"/>
        <w:jc w:val="both"/>
        <w:rPr>
          <w:rFonts w:cs="David" w:hint="cs"/>
          <w:rtl/>
        </w:rPr>
      </w:pPr>
    </w:p>
    <w:p w14:paraId="06B3655C" w14:textId="77777777" w:rsidR="0030585B" w:rsidRPr="0030585B" w:rsidRDefault="0030585B" w:rsidP="0030585B">
      <w:pPr>
        <w:bidi/>
        <w:ind w:firstLine="720"/>
        <w:jc w:val="both"/>
        <w:rPr>
          <w:rFonts w:cs="David" w:hint="cs"/>
          <w:rtl/>
        </w:rPr>
      </w:pPr>
      <w:r w:rsidRPr="0030585B">
        <w:rPr>
          <w:rFonts w:cs="David" w:hint="cs"/>
          <w:rtl/>
        </w:rPr>
        <w:t>כתוב גם שחבר הכנסת יודיע למנהל הכללי ולוועדה הציבורית על כל שינוי שחל בקשר למוגבלות שלו. מה זאת אומרת? מחר הוא ירגיש יותר טוב? פתאום הוא יתחיל ללכת על הרגליים? מה קורה במקרה דנן? מישהו יכול להסביר לי מה השינוי שיכול לחול?</w:t>
      </w:r>
    </w:p>
    <w:p w14:paraId="2B443B9C" w14:textId="77777777" w:rsidR="0030585B" w:rsidRPr="0030585B" w:rsidRDefault="0030585B" w:rsidP="0030585B">
      <w:pPr>
        <w:bidi/>
        <w:ind w:firstLine="720"/>
        <w:jc w:val="both"/>
        <w:rPr>
          <w:rFonts w:cs="David" w:hint="cs"/>
          <w:rtl/>
        </w:rPr>
      </w:pPr>
    </w:p>
    <w:p w14:paraId="73AFAA8F" w14:textId="77777777" w:rsidR="0030585B" w:rsidRPr="0030585B" w:rsidRDefault="0030585B" w:rsidP="0030585B">
      <w:pPr>
        <w:bidi/>
        <w:jc w:val="both"/>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352F1674" w14:textId="77777777" w:rsidR="0030585B" w:rsidRPr="0030585B" w:rsidRDefault="0030585B" w:rsidP="0030585B">
      <w:pPr>
        <w:bidi/>
        <w:ind w:firstLine="720"/>
        <w:jc w:val="both"/>
        <w:rPr>
          <w:rFonts w:cs="David" w:hint="cs"/>
          <w:rtl/>
        </w:rPr>
      </w:pPr>
    </w:p>
    <w:p w14:paraId="6A7D2632" w14:textId="77777777" w:rsidR="0030585B" w:rsidRPr="0030585B" w:rsidRDefault="0030585B" w:rsidP="0030585B">
      <w:pPr>
        <w:bidi/>
        <w:ind w:firstLine="720"/>
        <w:jc w:val="both"/>
        <w:rPr>
          <w:rFonts w:cs="David" w:hint="cs"/>
          <w:rtl/>
        </w:rPr>
      </w:pPr>
      <w:r w:rsidRPr="0030585B">
        <w:rPr>
          <w:rFonts w:cs="David" w:hint="cs"/>
          <w:rtl/>
        </w:rPr>
        <w:t xml:space="preserve">הוועדה תשיב אחר כך. אני מציע שתסכם. </w:t>
      </w:r>
    </w:p>
    <w:p w14:paraId="5E2F45FF" w14:textId="77777777" w:rsidR="0030585B" w:rsidRPr="0030585B" w:rsidRDefault="0030585B" w:rsidP="0030585B">
      <w:pPr>
        <w:bidi/>
        <w:ind w:firstLine="720"/>
        <w:jc w:val="both"/>
        <w:rPr>
          <w:rFonts w:cs="David" w:hint="cs"/>
          <w:rtl/>
        </w:rPr>
      </w:pPr>
    </w:p>
    <w:p w14:paraId="569D2ED0" w14:textId="77777777" w:rsidR="0030585B" w:rsidRPr="0030585B" w:rsidRDefault="0030585B" w:rsidP="0030585B">
      <w:pPr>
        <w:bidi/>
        <w:rPr>
          <w:rFonts w:cs="David" w:hint="cs"/>
          <w:u w:val="single"/>
          <w:rtl/>
        </w:rPr>
      </w:pPr>
      <w:r w:rsidRPr="0030585B">
        <w:rPr>
          <w:rFonts w:cs="David" w:hint="cs"/>
          <w:u w:val="single"/>
          <w:rtl/>
        </w:rPr>
        <w:t>מנחם אליעזר מוזס:</w:t>
      </w:r>
    </w:p>
    <w:p w14:paraId="6719BFF8" w14:textId="77777777" w:rsidR="0030585B" w:rsidRPr="0030585B" w:rsidRDefault="0030585B" w:rsidP="0030585B">
      <w:pPr>
        <w:bidi/>
        <w:ind w:firstLine="720"/>
        <w:jc w:val="both"/>
        <w:rPr>
          <w:rFonts w:cs="David" w:hint="cs"/>
          <w:rtl/>
        </w:rPr>
      </w:pPr>
    </w:p>
    <w:p w14:paraId="61E68833" w14:textId="77777777" w:rsidR="0030585B" w:rsidRPr="0030585B" w:rsidRDefault="0030585B" w:rsidP="0030585B">
      <w:pPr>
        <w:bidi/>
        <w:ind w:firstLine="720"/>
        <w:jc w:val="both"/>
        <w:rPr>
          <w:rFonts w:cs="David" w:hint="cs"/>
          <w:rtl/>
        </w:rPr>
      </w:pPr>
      <w:r w:rsidRPr="0030585B">
        <w:rPr>
          <w:rFonts w:cs="David" w:hint="cs"/>
          <w:rtl/>
        </w:rPr>
        <w:t xml:space="preserve">אשר על כן, אני מבקש את שני הסעיפים האלה. </w:t>
      </w:r>
    </w:p>
    <w:p w14:paraId="6403F713" w14:textId="77777777" w:rsidR="0030585B" w:rsidRPr="0030585B" w:rsidRDefault="0030585B" w:rsidP="0030585B">
      <w:pPr>
        <w:bidi/>
        <w:jc w:val="both"/>
        <w:rPr>
          <w:rFonts w:cs="David" w:hint="cs"/>
          <w:rtl/>
        </w:rPr>
      </w:pPr>
    </w:p>
    <w:p w14:paraId="072A78FC"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0370104D" w14:textId="77777777" w:rsidR="0030585B" w:rsidRPr="0030585B" w:rsidRDefault="0030585B" w:rsidP="0030585B">
      <w:pPr>
        <w:bidi/>
        <w:jc w:val="both"/>
        <w:rPr>
          <w:rFonts w:cs="David" w:hint="cs"/>
          <w:u w:val="single"/>
          <w:rtl/>
        </w:rPr>
      </w:pPr>
    </w:p>
    <w:p w14:paraId="7D2E08A6" w14:textId="77777777" w:rsidR="0030585B" w:rsidRPr="0030585B" w:rsidRDefault="0030585B" w:rsidP="0030585B">
      <w:pPr>
        <w:bidi/>
        <w:ind w:firstLine="720"/>
        <w:jc w:val="both"/>
        <w:rPr>
          <w:rFonts w:cs="David" w:hint="cs"/>
          <w:rtl/>
        </w:rPr>
      </w:pPr>
      <w:r w:rsidRPr="0030585B">
        <w:rPr>
          <w:rFonts w:cs="David" w:hint="cs"/>
          <w:rtl/>
        </w:rPr>
        <w:t xml:space="preserve">אתה מצטרף לבקשתו של חבר הכנסת טיבי, והבנתי מדבריך שאתה מצטרף גם לבקשתו של חבר הכנסת גילאון. אלה שתי בקשות שונות. </w:t>
      </w:r>
    </w:p>
    <w:p w14:paraId="6A0ECEB9" w14:textId="77777777" w:rsidR="0030585B" w:rsidRPr="0030585B" w:rsidRDefault="0030585B" w:rsidP="0030585B">
      <w:pPr>
        <w:bidi/>
        <w:ind w:firstLine="720"/>
        <w:jc w:val="both"/>
        <w:rPr>
          <w:rFonts w:cs="David" w:hint="cs"/>
          <w:rtl/>
        </w:rPr>
      </w:pPr>
    </w:p>
    <w:p w14:paraId="551D8A50" w14:textId="77777777" w:rsidR="0030585B" w:rsidRPr="0030585B" w:rsidRDefault="0030585B" w:rsidP="0030585B">
      <w:pPr>
        <w:bidi/>
        <w:rPr>
          <w:rFonts w:cs="David" w:hint="cs"/>
          <w:u w:val="single"/>
          <w:rtl/>
        </w:rPr>
      </w:pPr>
      <w:r w:rsidRPr="0030585B">
        <w:rPr>
          <w:rFonts w:cs="David" w:hint="cs"/>
          <w:u w:val="single"/>
          <w:rtl/>
        </w:rPr>
        <w:t>מנחם אליעזר מוזס:</w:t>
      </w:r>
    </w:p>
    <w:p w14:paraId="6950099C" w14:textId="77777777" w:rsidR="0030585B" w:rsidRPr="0030585B" w:rsidRDefault="0030585B" w:rsidP="0030585B">
      <w:pPr>
        <w:bidi/>
        <w:ind w:firstLine="720"/>
        <w:jc w:val="both"/>
        <w:rPr>
          <w:rFonts w:cs="David" w:hint="cs"/>
          <w:rtl/>
        </w:rPr>
      </w:pPr>
    </w:p>
    <w:p w14:paraId="3E8D8AC0" w14:textId="77777777" w:rsidR="0030585B" w:rsidRPr="0030585B" w:rsidRDefault="0030585B" w:rsidP="0030585B">
      <w:pPr>
        <w:bidi/>
        <w:ind w:firstLine="720"/>
        <w:jc w:val="both"/>
        <w:rPr>
          <w:rFonts w:cs="David" w:hint="cs"/>
          <w:rtl/>
        </w:rPr>
      </w:pPr>
      <w:r w:rsidRPr="0030585B">
        <w:rPr>
          <w:rFonts w:cs="David" w:hint="cs"/>
          <w:rtl/>
        </w:rPr>
        <w:t xml:space="preserve">אני מתחבר לכל קודמיי. </w:t>
      </w:r>
    </w:p>
    <w:p w14:paraId="5710C2DD" w14:textId="77777777" w:rsidR="0030585B" w:rsidRPr="0030585B" w:rsidRDefault="0030585B" w:rsidP="0030585B">
      <w:pPr>
        <w:bidi/>
        <w:ind w:firstLine="720"/>
        <w:jc w:val="both"/>
        <w:rPr>
          <w:rFonts w:cs="David" w:hint="cs"/>
          <w:rtl/>
        </w:rPr>
      </w:pPr>
    </w:p>
    <w:p w14:paraId="39106D54" w14:textId="77777777" w:rsidR="0030585B" w:rsidRPr="0030585B" w:rsidRDefault="0030585B" w:rsidP="0030585B">
      <w:pPr>
        <w:bidi/>
        <w:jc w:val="both"/>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463F0F93" w14:textId="77777777" w:rsidR="0030585B" w:rsidRPr="0030585B" w:rsidRDefault="0030585B" w:rsidP="0030585B">
      <w:pPr>
        <w:bidi/>
        <w:ind w:firstLine="720"/>
        <w:jc w:val="both"/>
        <w:rPr>
          <w:rFonts w:cs="David" w:hint="cs"/>
          <w:rtl/>
        </w:rPr>
      </w:pPr>
    </w:p>
    <w:p w14:paraId="7C454EFE" w14:textId="77777777" w:rsidR="0030585B" w:rsidRPr="0030585B" w:rsidRDefault="0030585B" w:rsidP="0030585B">
      <w:pPr>
        <w:bidi/>
        <w:ind w:firstLine="720"/>
        <w:jc w:val="both"/>
        <w:rPr>
          <w:rFonts w:cs="David" w:hint="cs"/>
          <w:rtl/>
        </w:rPr>
      </w:pPr>
      <w:r w:rsidRPr="0030585B">
        <w:rPr>
          <w:rFonts w:cs="David" w:hint="cs"/>
          <w:rtl/>
        </w:rPr>
        <w:t xml:space="preserve">גם בעניין יושב-ראש הכנסת וגם בעניין המסמכים, בסדר. חבר הכנסת רותם, בבקשה. אני מבקש לתמצת כי צריך להקריא את ההחלטות ואני מקווה שלא נמשוך את זה לעוד דיון.  </w:t>
      </w:r>
    </w:p>
    <w:p w14:paraId="09F46940" w14:textId="77777777" w:rsidR="0030585B" w:rsidRPr="0030585B" w:rsidRDefault="0030585B" w:rsidP="0030585B">
      <w:pPr>
        <w:bidi/>
        <w:jc w:val="both"/>
        <w:rPr>
          <w:rFonts w:cs="David" w:hint="cs"/>
          <w:rtl/>
        </w:rPr>
      </w:pPr>
    </w:p>
    <w:p w14:paraId="00768336" w14:textId="77777777" w:rsidR="0030585B" w:rsidRPr="0030585B" w:rsidRDefault="0030585B" w:rsidP="0030585B">
      <w:pPr>
        <w:bidi/>
        <w:jc w:val="both"/>
        <w:rPr>
          <w:rFonts w:cs="David" w:hint="cs"/>
          <w:u w:val="single"/>
          <w:rtl/>
        </w:rPr>
      </w:pPr>
      <w:r w:rsidRPr="0030585B">
        <w:rPr>
          <w:rFonts w:cs="David" w:hint="cs"/>
          <w:u w:val="single"/>
          <w:rtl/>
        </w:rPr>
        <w:t>דוד רותם:</w:t>
      </w:r>
    </w:p>
    <w:p w14:paraId="5D94629E" w14:textId="77777777" w:rsidR="0030585B" w:rsidRPr="0030585B" w:rsidRDefault="0030585B" w:rsidP="0030585B">
      <w:pPr>
        <w:bidi/>
        <w:jc w:val="both"/>
        <w:rPr>
          <w:rFonts w:cs="David" w:hint="cs"/>
          <w:u w:val="single"/>
          <w:rtl/>
        </w:rPr>
      </w:pPr>
    </w:p>
    <w:p w14:paraId="2098237D" w14:textId="77777777" w:rsidR="0030585B" w:rsidRPr="0030585B" w:rsidRDefault="0030585B" w:rsidP="0030585B">
      <w:pPr>
        <w:bidi/>
        <w:ind w:firstLine="720"/>
        <w:jc w:val="both"/>
        <w:rPr>
          <w:rFonts w:cs="David" w:hint="cs"/>
          <w:rtl/>
        </w:rPr>
      </w:pPr>
      <w:r w:rsidRPr="0030585B">
        <w:rPr>
          <w:rFonts w:cs="David" w:hint="cs"/>
          <w:rtl/>
        </w:rPr>
        <w:t xml:space="preserve">הוועדה הציבורית קיימת לצורך קביעת שכר ותשלומים אחרים לחברי כנסת. האם כאשר ביקשתי מהנהלת הכנסת להתקין לי ידיות אחיזה במקלחות שבחדרי כדי לא להחליק, הייתי צריך לפנות לוועדה כדי לקבל אישור לכך משום שזו הטבה? האם זה תשלום? האם מה שרוצים לתת לחבר כנסת שמוגבל בניידות זה הטבה או תשלום? זה תשלום ציבורי? זה תשלום שצריך ללכת לוועדה? תורת הצדקנות עברה כבר מעבר לכל גבול. כשאני מבקש מהכנסת לשים שטיחים כדי לא להחליק במסדרונות זה הטבה לחבר הכנסת רותם, ולכן אני צריך לבקש את זה דרך הוועדה? </w:t>
      </w:r>
    </w:p>
    <w:p w14:paraId="07963A6C" w14:textId="77777777" w:rsidR="0030585B" w:rsidRPr="0030585B" w:rsidRDefault="0030585B" w:rsidP="0030585B">
      <w:pPr>
        <w:bidi/>
        <w:ind w:firstLine="720"/>
        <w:jc w:val="both"/>
        <w:rPr>
          <w:rFonts w:cs="David" w:hint="cs"/>
          <w:rtl/>
        </w:rPr>
      </w:pPr>
    </w:p>
    <w:p w14:paraId="294BE3B4" w14:textId="77777777" w:rsidR="0030585B" w:rsidRPr="0030585B" w:rsidRDefault="0030585B" w:rsidP="0030585B">
      <w:pPr>
        <w:bidi/>
        <w:ind w:firstLine="720"/>
        <w:jc w:val="both"/>
        <w:rPr>
          <w:rFonts w:cs="David" w:hint="cs"/>
          <w:rtl/>
        </w:rPr>
      </w:pPr>
      <w:r w:rsidRPr="0030585B">
        <w:rPr>
          <w:rFonts w:cs="David" w:hint="cs"/>
          <w:rtl/>
        </w:rPr>
        <w:t xml:space="preserve">הנכים לא צריכים טובות, שיהיה ברור. תאמינו לי, נכים מסתדרים הרבה יותר טוב בלי טובות של אף אחד. לא ביקשנו טובות לפני, לא ביקשנו טובות אחרי. אל תעשו לנו טובות, תנו לנו רק את הזכות שיש לכל חבר כנסת למלא את התפקיד שלו כמו שצריך למלא את התפקיד. אם חבר כנסת שובר רגל ויבקש שייתנו לו נהג כי הוא לא מסוגל להגיע לעבודה בכנסת, הוא לא צריך לעבור את הוועדה הציבורית. אלה תנאי השירות שלו. לכן, כל הפניה לוועדה הציבורית במקרה הזה הייתה טעות מלאה. זה לא קשור להטבות, זה לא קשור לשכר, זה בסך הכול מתן אפשרות לחבר כנסת למלא את תפקידו. </w:t>
      </w:r>
    </w:p>
    <w:p w14:paraId="5F6B3925" w14:textId="77777777" w:rsidR="0030585B" w:rsidRPr="0030585B" w:rsidRDefault="0030585B" w:rsidP="0030585B">
      <w:pPr>
        <w:bidi/>
        <w:ind w:firstLine="720"/>
        <w:jc w:val="both"/>
        <w:rPr>
          <w:rFonts w:cs="David" w:hint="cs"/>
          <w:rtl/>
        </w:rPr>
      </w:pPr>
    </w:p>
    <w:p w14:paraId="2F7C2898" w14:textId="77777777" w:rsidR="0030585B" w:rsidRPr="0030585B" w:rsidRDefault="0030585B" w:rsidP="0030585B">
      <w:pPr>
        <w:bidi/>
        <w:ind w:firstLine="720"/>
        <w:jc w:val="both"/>
        <w:rPr>
          <w:rFonts w:cs="David" w:hint="cs"/>
          <w:rtl/>
        </w:rPr>
      </w:pPr>
      <w:r w:rsidRPr="0030585B">
        <w:rPr>
          <w:rFonts w:cs="David" w:hint="cs"/>
          <w:rtl/>
        </w:rPr>
        <w:t xml:space="preserve">כל הנושא, שהיום כותבים בוועדה שצריך יהיה להגיש בקשה, צריך יהיה לצרף מסמכים רפואיים </w:t>
      </w:r>
      <w:r w:rsidRPr="0030585B">
        <w:rPr>
          <w:rFonts w:cs="David"/>
          <w:rtl/>
        </w:rPr>
        <w:t>–</w:t>
      </w:r>
      <w:r w:rsidRPr="0030585B">
        <w:rPr>
          <w:rFonts w:cs="David" w:hint="cs"/>
          <w:rtl/>
        </w:rPr>
        <w:t xml:space="preserve"> אני לא מבין. אני אבוא לבקש ואצטרף מסמכים רפואיים? מה, אני מבקש טובה ממישהו? רבותיי היקרים, תאמינו לי, הנכים לא יבקשו, לא יביאו מסמכים רפואיים, ולכן אני אומר לכם שאפשר לאשר. אדון גילאון ואני מודיעים לכם כבר: לא נבקש, ורק מטעם אחד ויחיד </w:t>
      </w:r>
      <w:r w:rsidRPr="0030585B">
        <w:rPr>
          <w:rFonts w:cs="David"/>
          <w:rtl/>
        </w:rPr>
        <w:t>–</w:t>
      </w:r>
      <w:r w:rsidRPr="0030585B">
        <w:rPr>
          <w:rFonts w:cs="David" w:hint="cs"/>
          <w:rtl/>
        </w:rPr>
        <w:t xml:space="preserve"> כי אני לא מוכן להתבזות לתת לאף אחד את המסמכים. להגיד לחבר כנסת להביא אישורים שהוא נכה, הרי הדבר היום בתוך המחשב </w:t>
      </w:r>
      <w:r w:rsidRPr="0030585B">
        <w:rPr>
          <w:rFonts w:cs="David"/>
          <w:rtl/>
        </w:rPr>
        <w:t>–</w:t>
      </w:r>
      <w:r w:rsidRPr="0030585B">
        <w:rPr>
          <w:rFonts w:cs="David" w:hint="cs"/>
          <w:rtl/>
        </w:rPr>
        <w:t xml:space="preserve"> מי מקבל קצבת ניידות, מי לא מקבל קצבת ניידות. אין שום בעיה בנושא הזה. זה דבר טכני, מנהלי, בתוך הכנסת, לא קשור לא להטבות ולא לשירותים. אני לא מוכן שמישהו יחשוב שנתנו לי הטבה בגלל שאני נכה. לכן אני מציע לקבוע סעיף אחד ויחיד: יושב-ראש הכנסת, מנכ"ל הכנסת, יהיה רשאי במסגרת הכנסת  לתת לחבר כנסת מוגבל בניידות כל עזרה שתידרש, ובלבד שחבר הכנסת יצהיר שהוא לא מקבל כפל תשלומים. נקודה, סוף פסוק. </w:t>
      </w:r>
    </w:p>
    <w:p w14:paraId="492E1520" w14:textId="77777777" w:rsidR="0030585B" w:rsidRPr="0030585B" w:rsidRDefault="0030585B" w:rsidP="0030585B">
      <w:pPr>
        <w:bidi/>
        <w:jc w:val="both"/>
        <w:rPr>
          <w:rFonts w:cs="David" w:hint="cs"/>
          <w:rtl/>
        </w:rPr>
      </w:pPr>
    </w:p>
    <w:p w14:paraId="07ED5887" w14:textId="77777777" w:rsidR="0030585B" w:rsidRPr="0030585B" w:rsidRDefault="0030585B" w:rsidP="0030585B">
      <w:pPr>
        <w:bidi/>
        <w:ind w:firstLine="720"/>
        <w:jc w:val="both"/>
        <w:rPr>
          <w:rFonts w:cs="David" w:hint="cs"/>
          <w:rtl/>
        </w:rPr>
      </w:pPr>
      <w:r w:rsidRPr="0030585B">
        <w:rPr>
          <w:rFonts w:cs="David" w:hint="cs"/>
          <w:rtl/>
        </w:rPr>
        <w:t>לגבי עוזרים פרלמנטרים ליושבי-ראש ועדות. חבר הכנסת שלמה מולה, אני לא מסכים אתך ואגיד לך למה. עושים לי טובה שנותנים לי? אני מקבל היום, כיושב-ראש ועדה, 350 פניות ציבור ביום. אני יכול לעשות דבר מאוד פשוט, אני יכול לעשות "</w:t>
      </w:r>
      <w:proofErr w:type="spellStart"/>
      <w:r w:rsidRPr="0030585B">
        <w:rPr>
          <w:rFonts w:cs="David" w:hint="cs"/>
          <w:rtl/>
        </w:rPr>
        <w:t>דיליט</w:t>
      </w:r>
      <w:proofErr w:type="spellEnd"/>
      <w:r w:rsidRPr="0030585B">
        <w:rPr>
          <w:rFonts w:cs="David" w:hint="cs"/>
          <w:rtl/>
        </w:rPr>
        <w:t>", למחוק את כולם וללכת הביתה. אתה יודע שעוזרים זה רק בעיה, צריך כל הזמן להסתובב אתם, הם נצמדים אליך, אתה צריך להסביר להם ואתה צריך לשבת אתם. אני מוותר על העוזרים, אני מוותר גם על השניים הראשונים. למה שניים כן ושלושה לא כשאתה אומר לבן-אדם: יש לך עוד מעמסה?</w:t>
      </w:r>
    </w:p>
    <w:p w14:paraId="3769D5BC" w14:textId="77777777" w:rsidR="0030585B" w:rsidRPr="0030585B" w:rsidRDefault="0030585B" w:rsidP="0030585B">
      <w:pPr>
        <w:bidi/>
        <w:jc w:val="both"/>
        <w:rPr>
          <w:rFonts w:cs="David" w:hint="cs"/>
          <w:rtl/>
        </w:rPr>
      </w:pPr>
    </w:p>
    <w:p w14:paraId="72396AF4"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1FC914CB" w14:textId="77777777" w:rsidR="0030585B" w:rsidRPr="0030585B" w:rsidRDefault="0030585B" w:rsidP="0030585B">
      <w:pPr>
        <w:bidi/>
        <w:jc w:val="both"/>
        <w:rPr>
          <w:rFonts w:cs="David" w:hint="cs"/>
          <w:u w:val="single"/>
          <w:rtl/>
        </w:rPr>
      </w:pPr>
    </w:p>
    <w:p w14:paraId="002F76DB" w14:textId="77777777" w:rsidR="0030585B" w:rsidRPr="0030585B" w:rsidRDefault="0030585B" w:rsidP="0030585B">
      <w:pPr>
        <w:bidi/>
        <w:ind w:firstLine="720"/>
        <w:jc w:val="both"/>
        <w:rPr>
          <w:rFonts w:cs="David" w:hint="cs"/>
          <w:rtl/>
        </w:rPr>
      </w:pPr>
      <w:r w:rsidRPr="0030585B">
        <w:rPr>
          <w:rFonts w:cs="David" w:hint="cs"/>
          <w:rtl/>
        </w:rPr>
        <w:t xml:space="preserve">יש לך עובדים של הוועדה. </w:t>
      </w:r>
    </w:p>
    <w:p w14:paraId="37EF717F" w14:textId="77777777" w:rsidR="0030585B" w:rsidRPr="0030585B" w:rsidRDefault="0030585B" w:rsidP="0030585B">
      <w:pPr>
        <w:bidi/>
        <w:jc w:val="both"/>
        <w:rPr>
          <w:rFonts w:cs="David" w:hint="cs"/>
          <w:rtl/>
        </w:rPr>
      </w:pPr>
    </w:p>
    <w:p w14:paraId="77E1E8FB" w14:textId="77777777" w:rsidR="0030585B" w:rsidRPr="0030585B" w:rsidRDefault="0030585B" w:rsidP="0030585B">
      <w:pPr>
        <w:bidi/>
        <w:jc w:val="both"/>
        <w:rPr>
          <w:rFonts w:cs="David" w:hint="cs"/>
          <w:u w:val="single"/>
          <w:rtl/>
        </w:rPr>
      </w:pPr>
      <w:r w:rsidRPr="0030585B">
        <w:rPr>
          <w:rFonts w:cs="David" w:hint="cs"/>
          <w:u w:val="single"/>
          <w:rtl/>
        </w:rPr>
        <w:t>דוד רותם:</w:t>
      </w:r>
    </w:p>
    <w:p w14:paraId="30B3D73A" w14:textId="77777777" w:rsidR="0030585B" w:rsidRPr="0030585B" w:rsidRDefault="0030585B" w:rsidP="0030585B">
      <w:pPr>
        <w:bidi/>
        <w:jc w:val="both"/>
        <w:rPr>
          <w:rFonts w:cs="David" w:hint="cs"/>
          <w:u w:val="single"/>
          <w:rtl/>
        </w:rPr>
      </w:pPr>
    </w:p>
    <w:p w14:paraId="7E54913A" w14:textId="77777777" w:rsidR="0030585B" w:rsidRPr="0030585B" w:rsidRDefault="0030585B" w:rsidP="0030585B">
      <w:pPr>
        <w:bidi/>
        <w:ind w:firstLine="720"/>
        <w:jc w:val="both"/>
        <w:rPr>
          <w:rFonts w:cs="David" w:hint="cs"/>
          <w:rtl/>
        </w:rPr>
      </w:pPr>
      <w:r w:rsidRPr="0030585B">
        <w:rPr>
          <w:rFonts w:cs="David" w:hint="cs"/>
          <w:rtl/>
        </w:rPr>
        <w:t xml:space="preserve">עובדי הוועדה לא עוסקים בפניות ציבור שלך. אסור להם לעשות את זה. </w:t>
      </w:r>
    </w:p>
    <w:p w14:paraId="0D545104" w14:textId="77777777" w:rsidR="0030585B" w:rsidRPr="0030585B" w:rsidRDefault="0030585B" w:rsidP="0030585B">
      <w:pPr>
        <w:bidi/>
        <w:ind w:firstLine="720"/>
        <w:jc w:val="both"/>
        <w:rPr>
          <w:rFonts w:cs="David" w:hint="cs"/>
          <w:rtl/>
        </w:rPr>
      </w:pPr>
    </w:p>
    <w:p w14:paraId="76B4AC24" w14:textId="77777777" w:rsidR="0030585B" w:rsidRPr="0030585B" w:rsidRDefault="0030585B" w:rsidP="0030585B">
      <w:pPr>
        <w:bidi/>
        <w:rPr>
          <w:rFonts w:cs="David" w:hint="cs"/>
          <w:u w:val="single"/>
          <w:rtl/>
        </w:rPr>
      </w:pPr>
      <w:r w:rsidRPr="0030585B">
        <w:rPr>
          <w:rFonts w:cs="David" w:hint="cs"/>
          <w:u w:val="single"/>
          <w:rtl/>
        </w:rPr>
        <w:t>שלמה מולה:</w:t>
      </w:r>
    </w:p>
    <w:p w14:paraId="0C3CC8EF" w14:textId="77777777" w:rsidR="0030585B" w:rsidRPr="0030585B" w:rsidRDefault="0030585B" w:rsidP="0030585B">
      <w:pPr>
        <w:bidi/>
        <w:rPr>
          <w:rFonts w:cs="David" w:hint="cs"/>
          <w:u w:val="single"/>
          <w:rtl/>
        </w:rPr>
      </w:pPr>
    </w:p>
    <w:p w14:paraId="12F52303" w14:textId="77777777" w:rsidR="0030585B" w:rsidRPr="0030585B" w:rsidRDefault="0030585B" w:rsidP="0030585B">
      <w:pPr>
        <w:bidi/>
        <w:ind w:firstLine="720"/>
        <w:jc w:val="both"/>
        <w:rPr>
          <w:rFonts w:cs="David" w:hint="cs"/>
          <w:rtl/>
        </w:rPr>
      </w:pPr>
      <w:r w:rsidRPr="0030585B">
        <w:rPr>
          <w:rFonts w:cs="David" w:hint="cs"/>
          <w:rtl/>
        </w:rPr>
        <w:t xml:space="preserve">בשביל זה אתה חבר כנסת, יש לך עוד שני עוזרים נוספים. </w:t>
      </w:r>
    </w:p>
    <w:p w14:paraId="614CE7AE" w14:textId="77777777" w:rsidR="0030585B" w:rsidRPr="0030585B" w:rsidRDefault="0030585B" w:rsidP="0030585B">
      <w:pPr>
        <w:bidi/>
        <w:ind w:firstLine="720"/>
        <w:jc w:val="both"/>
        <w:rPr>
          <w:rFonts w:cs="David" w:hint="cs"/>
          <w:rtl/>
        </w:rPr>
      </w:pPr>
    </w:p>
    <w:p w14:paraId="5E60E3E3" w14:textId="77777777" w:rsidR="0030585B" w:rsidRPr="0030585B" w:rsidRDefault="0030585B" w:rsidP="0030585B">
      <w:pPr>
        <w:bidi/>
        <w:jc w:val="both"/>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461367F6" w14:textId="77777777" w:rsidR="0030585B" w:rsidRPr="0030585B" w:rsidRDefault="0030585B" w:rsidP="0030585B">
      <w:pPr>
        <w:bidi/>
        <w:jc w:val="both"/>
        <w:rPr>
          <w:rFonts w:cs="David" w:hint="cs"/>
          <w:rtl/>
        </w:rPr>
      </w:pPr>
    </w:p>
    <w:p w14:paraId="718822CE" w14:textId="77777777" w:rsidR="0030585B" w:rsidRPr="0030585B" w:rsidRDefault="0030585B" w:rsidP="0030585B">
      <w:pPr>
        <w:bidi/>
        <w:jc w:val="both"/>
        <w:rPr>
          <w:rFonts w:cs="David" w:hint="cs"/>
          <w:rtl/>
        </w:rPr>
      </w:pPr>
      <w:r w:rsidRPr="0030585B">
        <w:rPr>
          <w:rFonts w:cs="David" w:hint="cs"/>
          <w:rtl/>
        </w:rPr>
        <w:tab/>
        <w:t xml:space="preserve">חבר הכנסת רותם, אני מבקש ממך לסכם. </w:t>
      </w:r>
    </w:p>
    <w:p w14:paraId="0EAC1BE5" w14:textId="77777777" w:rsidR="0030585B" w:rsidRPr="0030585B" w:rsidRDefault="0030585B" w:rsidP="0030585B">
      <w:pPr>
        <w:bidi/>
        <w:jc w:val="both"/>
        <w:rPr>
          <w:rFonts w:cs="David" w:hint="cs"/>
          <w:rtl/>
        </w:rPr>
      </w:pPr>
    </w:p>
    <w:p w14:paraId="7BB6D8C2" w14:textId="77777777" w:rsidR="0030585B" w:rsidRPr="0030585B" w:rsidRDefault="0030585B" w:rsidP="0030585B">
      <w:pPr>
        <w:bidi/>
        <w:rPr>
          <w:rFonts w:cs="David" w:hint="cs"/>
          <w:rtl/>
        </w:rPr>
      </w:pPr>
      <w:r w:rsidRPr="0030585B">
        <w:rPr>
          <w:rFonts w:cs="David" w:hint="cs"/>
          <w:u w:val="single"/>
          <w:rtl/>
        </w:rPr>
        <w:t>דוד רותם:</w:t>
      </w:r>
    </w:p>
    <w:p w14:paraId="30A69000" w14:textId="77777777" w:rsidR="0030585B" w:rsidRPr="0030585B" w:rsidRDefault="0030585B" w:rsidP="0030585B">
      <w:pPr>
        <w:bidi/>
        <w:jc w:val="both"/>
        <w:rPr>
          <w:rFonts w:cs="David" w:hint="cs"/>
          <w:rtl/>
        </w:rPr>
      </w:pPr>
    </w:p>
    <w:p w14:paraId="00EF1DDB" w14:textId="77777777" w:rsidR="0030585B" w:rsidRPr="0030585B" w:rsidRDefault="0030585B" w:rsidP="0030585B">
      <w:pPr>
        <w:bidi/>
        <w:ind w:firstLine="720"/>
        <w:jc w:val="both"/>
        <w:rPr>
          <w:rFonts w:cs="David" w:hint="cs"/>
          <w:rtl/>
        </w:rPr>
      </w:pPr>
      <w:r w:rsidRPr="0030585B">
        <w:rPr>
          <w:rFonts w:cs="David" w:hint="cs"/>
          <w:rtl/>
        </w:rPr>
        <w:t xml:space="preserve">אותה הצדקה שיש לשני עוזרים לחבר כנסת רגיל יש הצדקה לאחד נוסף ליושב-ראש ועדה כי העומס המוטל עליו ענק. </w:t>
      </w:r>
    </w:p>
    <w:p w14:paraId="70590378" w14:textId="77777777" w:rsidR="0030585B" w:rsidRPr="0030585B" w:rsidRDefault="0030585B" w:rsidP="0030585B">
      <w:pPr>
        <w:bidi/>
        <w:jc w:val="both"/>
        <w:rPr>
          <w:rFonts w:cs="David" w:hint="cs"/>
          <w:rtl/>
        </w:rPr>
      </w:pPr>
    </w:p>
    <w:p w14:paraId="21E6F32E"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340BEFF9" w14:textId="77777777" w:rsidR="0030585B" w:rsidRPr="0030585B" w:rsidRDefault="0030585B" w:rsidP="0030585B">
      <w:pPr>
        <w:bidi/>
        <w:jc w:val="both"/>
        <w:rPr>
          <w:rFonts w:cs="David" w:hint="cs"/>
          <w:u w:val="single"/>
          <w:rtl/>
        </w:rPr>
      </w:pPr>
    </w:p>
    <w:p w14:paraId="4901E924" w14:textId="77777777" w:rsidR="0030585B" w:rsidRPr="0030585B" w:rsidRDefault="0030585B" w:rsidP="0030585B">
      <w:pPr>
        <w:bidi/>
        <w:ind w:firstLine="720"/>
        <w:jc w:val="both"/>
        <w:rPr>
          <w:rFonts w:cs="David" w:hint="cs"/>
          <w:rtl/>
        </w:rPr>
      </w:pPr>
      <w:r w:rsidRPr="0030585B">
        <w:rPr>
          <w:rFonts w:cs="David" w:hint="cs"/>
          <w:rtl/>
        </w:rPr>
        <w:t>למה לא היה עד היום?</w:t>
      </w:r>
    </w:p>
    <w:p w14:paraId="6959E111" w14:textId="77777777" w:rsidR="0030585B" w:rsidRPr="0030585B" w:rsidRDefault="0030585B" w:rsidP="0030585B">
      <w:pPr>
        <w:bidi/>
        <w:jc w:val="both"/>
        <w:rPr>
          <w:rFonts w:cs="David" w:hint="cs"/>
          <w:rtl/>
        </w:rPr>
      </w:pPr>
    </w:p>
    <w:p w14:paraId="381C44F5"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2F8E478B" w14:textId="77777777" w:rsidR="0030585B" w:rsidRPr="0030585B" w:rsidRDefault="0030585B" w:rsidP="0030585B">
      <w:pPr>
        <w:bidi/>
        <w:jc w:val="both"/>
        <w:rPr>
          <w:rFonts w:cs="David" w:hint="cs"/>
          <w:u w:val="single"/>
          <w:rtl/>
        </w:rPr>
      </w:pPr>
    </w:p>
    <w:p w14:paraId="005B5F7D" w14:textId="77777777" w:rsidR="0030585B" w:rsidRPr="0030585B" w:rsidRDefault="0030585B" w:rsidP="0030585B">
      <w:pPr>
        <w:bidi/>
        <w:ind w:firstLine="720"/>
        <w:jc w:val="both"/>
        <w:rPr>
          <w:rFonts w:cs="David" w:hint="cs"/>
          <w:rtl/>
        </w:rPr>
      </w:pPr>
      <w:r w:rsidRPr="0030585B">
        <w:rPr>
          <w:rFonts w:cs="David" w:hint="cs"/>
          <w:rtl/>
        </w:rPr>
        <w:t>חבר הכנסת מולה, אני מבקש להפסיק את הדיאלוג הזה. אני חושב שדעתו של חבר הכנסת רותם ברורה והנושא ברור. אני מבקש מהדוברים הבאים, במחילה, לוותר או להגיד רק דבר אחד שעוד לא נאמר כאן. חבר הכנסת מיכאלי, אתה מוותר?</w:t>
      </w:r>
    </w:p>
    <w:p w14:paraId="4C6AF688" w14:textId="77777777" w:rsidR="0030585B" w:rsidRPr="0030585B" w:rsidRDefault="0030585B" w:rsidP="0030585B">
      <w:pPr>
        <w:bidi/>
        <w:jc w:val="both"/>
        <w:rPr>
          <w:rFonts w:cs="David" w:hint="cs"/>
          <w:rtl/>
        </w:rPr>
      </w:pPr>
    </w:p>
    <w:p w14:paraId="3E809B1F" w14:textId="77777777" w:rsidR="0030585B" w:rsidRPr="0030585B" w:rsidRDefault="0030585B" w:rsidP="0030585B">
      <w:pPr>
        <w:bidi/>
        <w:rPr>
          <w:rFonts w:cs="David" w:hint="cs"/>
          <w:rtl/>
        </w:rPr>
      </w:pPr>
      <w:r w:rsidRPr="0030585B">
        <w:rPr>
          <w:rFonts w:cs="David" w:hint="cs"/>
          <w:u w:val="single"/>
          <w:rtl/>
        </w:rPr>
        <w:t>אברהם מיכאלי:</w:t>
      </w:r>
    </w:p>
    <w:p w14:paraId="66CBC2B6" w14:textId="77777777" w:rsidR="0030585B" w:rsidRPr="0030585B" w:rsidRDefault="0030585B" w:rsidP="0030585B">
      <w:pPr>
        <w:bidi/>
        <w:rPr>
          <w:rFonts w:cs="David" w:hint="cs"/>
          <w:rtl/>
        </w:rPr>
      </w:pPr>
    </w:p>
    <w:p w14:paraId="31F9A0C7" w14:textId="77777777" w:rsidR="0030585B" w:rsidRPr="0030585B" w:rsidRDefault="0030585B" w:rsidP="0030585B">
      <w:pPr>
        <w:bidi/>
        <w:jc w:val="both"/>
        <w:rPr>
          <w:rFonts w:cs="David" w:hint="cs"/>
          <w:rtl/>
        </w:rPr>
      </w:pPr>
      <w:r w:rsidRPr="0030585B">
        <w:rPr>
          <w:rFonts w:cs="David" w:hint="cs"/>
          <w:rtl/>
        </w:rPr>
        <w:tab/>
        <w:t xml:space="preserve"> אני מוותר כי יש לי שאילתא בשעה 11:00.</w:t>
      </w:r>
    </w:p>
    <w:p w14:paraId="5099B1E8" w14:textId="77777777" w:rsidR="0030585B" w:rsidRPr="0030585B" w:rsidRDefault="0030585B" w:rsidP="0030585B">
      <w:pPr>
        <w:bidi/>
        <w:jc w:val="both"/>
        <w:rPr>
          <w:rFonts w:cs="David" w:hint="cs"/>
          <w:rtl/>
        </w:rPr>
      </w:pPr>
    </w:p>
    <w:p w14:paraId="334AF34A" w14:textId="77777777" w:rsidR="0030585B" w:rsidRPr="0030585B" w:rsidRDefault="0030585B" w:rsidP="0030585B">
      <w:pPr>
        <w:bidi/>
        <w:jc w:val="both"/>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5D6427D6" w14:textId="77777777" w:rsidR="0030585B" w:rsidRPr="0030585B" w:rsidRDefault="0030585B" w:rsidP="0030585B">
      <w:pPr>
        <w:bidi/>
        <w:jc w:val="both"/>
        <w:rPr>
          <w:rFonts w:cs="David" w:hint="cs"/>
          <w:rtl/>
        </w:rPr>
      </w:pPr>
    </w:p>
    <w:p w14:paraId="6659214B" w14:textId="77777777" w:rsidR="0030585B" w:rsidRPr="0030585B" w:rsidRDefault="0030585B" w:rsidP="0030585B">
      <w:pPr>
        <w:bidi/>
        <w:jc w:val="both"/>
        <w:rPr>
          <w:rFonts w:cs="David" w:hint="cs"/>
          <w:rtl/>
        </w:rPr>
      </w:pPr>
      <w:r w:rsidRPr="0030585B">
        <w:rPr>
          <w:rFonts w:cs="David" w:hint="cs"/>
          <w:rtl/>
        </w:rPr>
        <w:tab/>
        <w:t xml:space="preserve">חבר הכנסת </w:t>
      </w:r>
      <w:proofErr w:type="spellStart"/>
      <w:r w:rsidRPr="0030585B">
        <w:rPr>
          <w:rFonts w:cs="David" w:hint="cs"/>
          <w:rtl/>
        </w:rPr>
        <w:t>פיניאן</w:t>
      </w:r>
      <w:proofErr w:type="spellEnd"/>
      <w:r w:rsidRPr="0030585B">
        <w:rPr>
          <w:rFonts w:cs="David" w:hint="cs"/>
          <w:rtl/>
        </w:rPr>
        <w:t xml:space="preserve">, בקצרה. </w:t>
      </w:r>
    </w:p>
    <w:p w14:paraId="045F3150" w14:textId="77777777" w:rsidR="0030585B" w:rsidRPr="0030585B" w:rsidRDefault="0030585B" w:rsidP="0030585B">
      <w:pPr>
        <w:bidi/>
        <w:jc w:val="both"/>
        <w:rPr>
          <w:rFonts w:cs="David" w:hint="cs"/>
          <w:rtl/>
        </w:rPr>
      </w:pPr>
    </w:p>
    <w:p w14:paraId="52F36F3A" w14:textId="77777777" w:rsidR="0030585B" w:rsidRDefault="0030585B" w:rsidP="0030585B">
      <w:pPr>
        <w:bidi/>
        <w:jc w:val="both"/>
        <w:rPr>
          <w:rFonts w:cs="David" w:hint="cs"/>
          <w:u w:val="single"/>
          <w:rtl/>
        </w:rPr>
      </w:pPr>
    </w:p>
    <w:p w14:paraId="5FFEE181" w14:textId="77777777" w:rsidR="0030585B" w:rsidRDefault="0030585B" w:rsidP="0030585B">
      <w:pPr>
        <w:bidi/>
        <w:jc w:val="both"/>
        <w:rPr>
          <w:rFonts w:cs="David" w:hint="cs"/>
          <w:u w:val="single"/>
          <w:rtl/>
        </w:rPr>
      </w:pPr>
    </w:p>
    <w:p w14:paraId="501DFF1C" w14:textId="77777777" w:rsidR="0030585B" w:rsidRDefault="0030585B" w:rsidP="0030585B">
      <w:pPr>
        <w:bidi/>
        <w:jc w:val="both"/>
        <w:rPr>
          <w:rFonts w:cs="David" w:hint="cs"/>
          <w:u w:val="single"/>
          <w:rtl/>
        </w:rPr>
      </w:pPr>
    </w:p>
    <w:p w14:paraId="29D0A892" w14:textId="77777777" w:rsidR="0030585B" w:rsidRDefault="0030585B" w:rsidP="0030585B">
      <w:pPr>
        <w:bidi/>
        <w:jc w:val="both"/>
        <w:rPr>
          <w:rFonts w:cs="David" w:hint="cs"/>
          <w:u w:val="single"/>
          <w:rtl/>
        </w:rPr>
      </w:pPr>
    </w:p>
    <w:p w14:paraId="44DFA2E2" w14:textId="77777777" w:rsidR="0030585B" w:rsidRPr="0030585B" w:rsidRDefault="0030585B" w:rsidP="0030585B">
      <w:pPr>
        <w:bidi/>
        <w:jc w:val="both"/>
        <w:rPr>
          <w:rFonts w:cs="David" w:hint="cs"/>
          <w:u w:val="single"/>
          <w:rtl/>
        </w:rPr>
      </w:pPr>
      <w:r w:rsidRPr="0030585B">
        <w:rPr>
          <w:rFonts w:cs="David" w:hint="cs"/>
          <w:u w:val="single"/>
          <w:rtl/>
        </w:rPr>
        <w:t xml:space="preserve">ציון </w:t>
      </w:r>
      <w:proofErr w:type="spellStart"/>
      <w:r w:rsidRPr="0030585B">
        <w:rPr>
          <w:rFonts w:cs="David" w:hint="cs"/>
          <w:u w:val="single"/>
          <w:rtl/>
        </w:rPr>
        <w:t>פיניאן</w:t>
      </w:r>
      <w:proofErr w:type="spellEnd"/>
      <w:r w:rsidRPr="0030585B">
        <w:rPr>
          <w:rFonts w:cs="David" w:hint="cs"/>
          <w:u w:val="single"/>
          <w:rtl/>
        </w:rPr>
        <w:t>:</w:t>
      </w:r>
    </w:p>
    <w:p w14:paraId="52789AA2" w14:textId="77777777" w:rsidR="0030585B" w:rsidRPr="0030585B" w:rsidRDefault="0030585B" w:rsidP="0030585B">
      <w:pPr>
        <w:bidi/>
        <w:jc w:val="both"/>
        <w:rPr>
          <w:rFonts w:cs="David" w:hint="cs"/>
          <w:u w:val="single"/>
          <w:rtl/>
        </w:rPr>
      </w:pPr>
    </w:p>
    <w:p w14:paraId="77D10D38" w14:textId="77777777" w:rsidR="0030585B" w:rsidRPr="0030585B" w:rsidRDefault="0030585B" w:rsidP="0030585B">
      <w:pPr>
        <w:bidi/>
        <w:ind w:firstLine="720"/>
        <w:jc w:val="both"/>
        <w:rPr>
          <w:rFonts w:cs="David" w:hint="cs"/>
          <w:rtl/>
        </w:rPr>
      </w:pPr>
      <w:r w:rsidRPr="0030585B">
        <w:rPr>
          <w:rFonts w:cs="David" w:hint="cs"/>
          <w:rtl/>
        </w:rPr>
        <w:t xml:space="preserve">הנושא של הנכים במשכן הכנסת יצא מכלל פרופורציה. כשמדברים היום על נכים מדברים על הכנסת. אין נכים מחוץ לבניין הכנסת, הנכים של הכנסת הם הכי מפורסמים, וגם לא מוזכרים לטובה בשל התקשורת </w:t>
      </w:r>
      <w:r w:rsidRPr="0030585B">
        <w:rPr>
          <w:rFonts w:cs="David"/>
          <w:rtl/>
        </w:rPr>
        <w:t>–</w:t>
      </w:r>
      <w:r w:rsidRPr="0030585B">
        <w:rPr>
          <w:rFonts w:cs="David" w:hint="cs"/>
          <w:rtl/>
        </w:rPr>
        <w:t xml:space="preserve"> אני לא רוצה להגיד עוינת, אבל לא רחוק מזה. </w:t>
      </w:r>
    </w:p>
    <w:p w14:paraId="29F50B6A" w14:textId="77777777" w:rsidR="0030585B" w:rsidRPr="0030585B" w:rsidRDefault="0030585B" w:rsidP="0030585B">
      <w:pPr>
        <w:bidi/>
        <w:ind w:firstLine="720"/>
        <w:jc w:val="both"/>
        <w:rPr>
          <w:rFonts w:cs="David" w:hint="cs"/>
          <w:rtl/>
        </w:rPr>
      </w:pPr>
    </w:p>
    <w:p w14:paraId="38C3B4E7" w14:textId="77777777" w:rsidR="0030585B" w:rsidRPr="0030585B" w:rsidRDefault="0030585B" w:rsidP="0030585B">
      <w:pPr>
        <w:bidi/>
        <w:ind w:firstLine="720"/>
        <w:jc w:val="both"/>
        <w:rPr>
          <w:rFonts w:cs="David" w:hint="cs"/>
          <w:rtl/>
        </w:rPr>
      </w:pPr>
      <w:r w:rsidRPr="0030585B">
        <w:rPr>
          <w:rFonts w:cs="David" w:hint="cs"/>
          <w:rtl/>
        </w:rPr>
        <w:t xml:space="preserve">לגבי מסמכים -  חבר'ה, אנחנו לא נמצאים בוועדה של הביטוח הלאומי. כל מסמך הוא ביזיון. </w:t>
      </w:r>
    </w:p>
    <w:p w14:paraId="46FFE220" w14:textId="77777777" w:rsidR="0030585B" w:rsidRPr="0030585B" w:rsidRDefault="0030585B" w:rsidP="0030585B">
      <w:pPr>
        <w:bidi/>
        <w:jc w:val="both"/>
        <w:rPr>
          <w:rFonts w:cs="David" w:hint="cs"/>
          <w:rtl/>
        </w:rPr>
      </w:pPr>
    </w:p>
    <w:p w14:paraId="6192C827" w14:textId="77777777" w:rsidR="0030585B" w:rsidRPr="0030585B" w:rsidRDefault="0030585B" w:rsidP="0030585B">
      <w:pPr>
        <w:bidi/>
        <w:jc w:val="both"/>
        <w:rPr>
          <w:rFonts w:cs="David" w:hint="cs"/>
          <w:u w:val="single"/>
          <w:rtl/>
        </w:rPr>
      </w:pPr>
      <w:r w:rsidRPr="0030585B">
        <w:rPr>
          <w:rFonts w:cs="David" w:hint="cs"/>
          <w:u w:val="single"/>
          <w:rtl/>
        </w:rPr>
        <w:t>דוד רותם:</w:t>
      </w:r>
    </w:p>
    <w:p w14:paraId="57157AE6" w14:textId="77777777" w:rsidR="0030585B" w:rsidRPr="0030585B" w:rsidRDefault="0030585B" w:rsidP="0030585B">
      <w:pPr>
        <w:bidi/>
        <w:jc w:val="both"/>
        <w:rPr>
          <w:rFonts w:cs="David" w:hint="cs"/>
          <w:u w:val="single"/>
          <w:rtl/>
        </w:rPr>
      </w:pPr>
    </w:p>
    <w:p w14:paraId="6E18B79F" w14:textId="77777777" w:rsidR="0030585B" w:rsidRPr="0030585B" w:rsidRDefault="0030585B" w:rsidP="0030585B">
      <w:pPr>
        <w:bidi/>
        <w:ind w:firstLine="720"/>
        <w:jc w:val="both"/>
        <w:rPr>
          <w:rFonts w:cs="David" w:hint="cs"/>
          <w:rtl/>
        </w:rPr>
      </w:pPr>
      <w:r w:rsidRPr="0030585B">
        <w:rPr>
          <w:rFonts w:cs="David" w:hint="cs"/>
          <w:rtl/>
        </w:rPr>
        <w:t xml:space="preserve">הוא לא ביזיון. אני לא מוכן לזה, אל תציג את זה כביזיון. </w:t>
      </w:r>
    </w:p>
    <w:p w14:paraId="45494872" w14:textId="77777777" w:rsidR="0030585B" w:rsidRPr="0030585B" w:rsidRDefault="0030585B" w:rsidP="0030585B">
      <w:pPr>
        <w:bidi/>
        <w:jc w:val="both"/>
        <w:rPr>
          <w:rFonts w:cs="David" w:hint="cs"/>
          <w:rtl/>
        </w:rPr>
      </w:pPr>
    </w:p>
    <w:p w14:paraId="276D16A8" w14:textId="77777777" w:rsidR="0030585B" w:rsidRPr="0030585B" w:rsidRDefault="0030585B" w:rsidP="0030585B">
      <w:pPr>
        <w:bidi/>
        <w:jc w:val="both"/>
        <w:rPr>
          <w:rFonts w:cs="David" w:hint="cs"/>
          <w:u w:val="single"/>
          <w:rtl/>
        </w:rPr>
      </w:pPr>
      <w:r w:rsidRPr="0030585B">
        <w:rPr>
          <w:rFonts w:cs="David" w:hint="cs"/>
          <w:u w:val="single"/>
          <w:rtl/>
        </w:rPr>
        <w:t xml:space="preserve">ציון </w:t>
      </w:r>
      <w:proofErr w:type="spellStart"/>
      <w:r w:rsidRPr="0030585B">
        <w:rPr>
          <w:rFonts w:cs="David" w:hint="cs"/>
          <w:u w:val="single"/>
          <w:rtl/>
        </w:rPr>
        <w:t>פיניאן</w:t>
      </w:r>
      <w:proofErr w:type="spellEnd"/>
      <w:r w:rsidRPr="0030585B">
        <w:rPr>
          <w:rFonts w:cs="David" w:hint="cs"/>
          <w:u w:val="single"/>
          <w:rtl/>
        </w:rPr>
        <w:t>:</w:t>
      </w:r>
    </w:p>
    <w:p w14:paraId="1F0AEB52" w14:textId="77777777" w:rsidR="0030585B" w:rsidRPr="0030585B" w:rsidRDefault="0030585B" w:rsidP="0030585B">
      <w:pPr>
        <w:bidi/>
        <w:jc w:val="both"/>
        <w:rPr>
          <w:rFonts w:cs="David" w:hint="cs"/>
          <w:u w:val="single"/>
          <w:rtl/>
        </w:rPr>
      </w:pPr>
    </w:p>
    <w:p w14:paraId="00F27CCA" w14:textId="77777777" w:rsidR="0030585B" w:rsidRPr="0030585B" w:rsidRDefault="0030585B" w:rsidP="0030585B">
      <w:pPr>
        <w:bidi/>
        <w:ind w:firstLine="720"/>
        <w:jc w:val="both"/>
        <w:rPr>
          <w:rFonts w:cs="David" w:hint="cs"/>
          <w:rtl/>
        </w:rPr>
      </w:pPr>
      <w:r w:rsidRPr="0030585B">
        <w:rPr>
          <w:rFonts w:cs="David" w:hint="cs"/>
          <w:rtl/>
        </w:rPr>
        <w:t xml:space="preserve">סליחה, חבר הכנסת רותם. אני מתכוון להגשת המסמך, לא למסמך עצמו. בנושא הנכים אני חושב שיש את יושב-ראש הכנסת, יש את מנכ"ל הכנסת, הם כתובת מספיק טובה כדי לדבר אתה ולסגור עניינים. </w:t>
      </w:r>
    </w:p>
    <w:p w14:paraId="71A9F63F" w14:textId="77777777" w:rsidR="0030585B" w:rsidRPr="0030585B" w:rsidRDefault="0030585B" w:rsidP="0030585B">
      <w:pPr>
        <w:bidi/>
        <w:ind w:firstLine="720"/>
        <w:jc w:val="both"/>
        <w:rPr>
          <w:rFonts w:cs="David" w:hint="cs"/>
          <w:rtl/>
        </w:rPr>
      </w:pPr>
    </w:p>
    <w:p w14:paraId="2058B6D1" w14:textId="77777777" w:rsidR="0030585B" w:rsidRPr="0030585B" w:rsidRDefault="0030585B" w:rsidP="0030585B">
      <w:pPr>
        <w:bidi/>
        <w:ind w:firstLine="720"/>
        <w:jc w:val="both"/>
        <w:rPr>
          <w:rFonts w:cs="David" w:hint="cs"/>
          <w:rtl/>
        </w:rPr>
      </w:pPr>
      <w:r w:rsidRPr="0030585B">
        <w:rPr>
          <w:rFonts w:cs="David" w:hint="cs"/>
          <w:rtl/>
        </w:rPr>
        <w:t xml:space="preserve">לגבי העוזרים </w:t>
      </w:r>
      <w:r w:rsidRPr="0030585B">
        <w:rPr>
          <w:rFonts w:cs="David"/>
          <w:rtl/>
        </w:rPr>
        <w:t>–</w:t>
      </w:r>
      <w:r w:rsidRPr="0030585B">
        <w:rPr>
          <w:rFonts w:cs="David" w:hint="cs"/>
          <w:rtl/>
        </w:rPr>
        <w:t xml:space="preserve"> זה דבר הכרחי. משמאלי יושב חברי לסיעה, חבר הכנסת יריב </w:t>
      </w:r>
      <w:proofErr w:type="spellStart"/>
      <w:r w:rsidRPr="0030585B">
        <w:rPr>
          <w:rFonts w:cs="David" w:hint="cs"/>
          <w:rtl/>
        </w:rPr>
        <w:t>לוין</w:t>
      </w:r>
      <w:proofErr w:type="spellEnd"/>
      <w:r w:rsidRPr="0030585B">
        <w:rPr>
          <w:rFonts w:cs="David" w:hint="cs"/>
          <w:rtl/>
        </w:rPr>
        <w:t xml:space="preserve">. הוא צריך להחליף את יושב-ראש הוועדה הזאת, הוא צריך עוזר. אני רואה את העבודה של חבר הכנסת </w:t>
      </w:r>
      <w:proofErr w:type="spellStart"/>
      <w:r w:rsidRPr="0030585B">
        <w:rPr>
          <w:rFonts w:cs="David" w:hint="cs"/>
          <w:rtl/>
        </w:rPr>
        <w:t>אלקין</w:t>
      </w:r>
      <w:proofErr w:type="spellEnd"/>
      <w:r w:rsidRPr="0030585B">
        <w:rPr>
          <w:rFonts w:cs="David" w:hint="cs"/>
          <w:rtl/>
        </w:rPr>
        <w:t xml:space="preserve"> - הוא לא צריך עוזר, הוא צריך שלושה. </w:t>
      </w:r>
    </w:p>
    <w:p w14:paraId="066A2C8C" w14:textId="77777777" w:rsidR="0030585B" w:rsidRPr="0030585B" w:rsidRDefault="0030585B" w:rsidP="0030585B">
      <w:pPr>
        <w:bidi/>
        <w:jc w:val="both"/>
        <w:rPr>
          <w:rFonts w:cs="David" w:hint="cs"/>
          <w:rtl/>
        </w:rPr>
      </w:pPr>
    </w:p>
    <w:p w14:paraId="323BA850"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35B4DA68" w14:textId="77777777" w:rsidR="0030585B" w:rsidRPr="0030585B" w:rsidRDefault="0030585B" w:rsidP="0030585B">
      <w:pPr>
        <w:bidi/>
        <w:jc w:val="both"/>
        <w:rPr>
          <w:rFonts w:cs="David" w:hint="cs"/>
          <w:u w:val="single"/>
          <w:rtl/>
        </w:rPr>
      </w:pPr>
    </w:p>
    <w:p w14:paraId="762B9D59" w14:textId="77777777" w:rsidR="0030585B" w:rsidRPr="0030585B" w:rsidRDefault="0030585B" w:rsidP="0030585B">
      <w:pPr>
        <w:bidi/>
        <w:ind w:firstLine="720"/>
        <w:jc w:val="both"/>
        <w:rPr>
          <w:rFonts w:cs="David" w:hint="cs"/>
          <w:rtl/>
        </w:rPr>
      </w:pPr>
      <w:r w:rsidRPr="0030585B">
        <w:rPr>
          <w:rFonts w:cs="David" w:hint="cs"/>
          <w:rtl/>
        </w:rPr>
        <w:t>אבל למה בתקופה הקשה הזו, שאין כסף?</w:t>
      </w:r>
    </w:p>
    <w:p w14:paraId="024049CF" w14:textId="77777777" w:rsidR="0030585B" w:rsidRPr="0030585B" w:rsidRDefault="0030585B" w:rsidP="0030585B">
      <w:pPr>
        <w:bidi/>
        <w:jc w:val="both"/>
        <w:rPr>
          <w:rFonts w:cs="David" w:hint="cs"/>
          <w:rtl/>
        </w:rPr>
      </w:pPr>
    </w:p>
    <w:p w14:paraId="775C4205" w14:textId="77777777" w:rsidR="0030585B" w:rsidRPr="0030585B" w:rsidRDefault="0030585B" w:rsidP="0030585B">
      <w:pPr>
        <w:bidi/>
        <w:jc w:val="both"/>
        <w:rPr>
          <w:rFonts w:cs="David" w:hint="cs"/>
          <w:u w:val="single"/>
          <w:rtl/>
        </w:rPr>
      </w:pPr>
      <w:r w:rsidRPr="0030585B">
        <w:rPr>
          <w:rFonts w:cs="David" w:hint="cs"/>
          <w:u w:val="single"/>
          <w:rtl/>
        </w:rPr>
        <w:t xml:space="preserve">ציון </w:t>
      </w:r>
      <w:proofErr w:type="spellStart"/>
      <w:r w:rsidRPr="0030585B">
        <w:rPr>
          <w:rFonts w:cs="David" w:hint="cs"/>
          <w:u w:val="single"/>
          <w:rtl/>
        </w:rPr>
        <w:t>פיניאן</w:t>
      </w:r>
      <w:proofErr w:type="spellEnd"/>
      <w:r w:rsidRPr="0030585B">
        <w:rPr>
          <w:rFonts w:cs="David" w:hint="cs"/>
          <w:u w:val="single"/>
          <w:rtl/>
        </w:rPr>
        <w:t>:</w:t>
      </w:r>
    </w:p>
    <w:p w14:paraId="295DA006" w14:textId="77777777" w:rsidR="0030585B" w:rsidRPr="0030585B" w:rsidRDefault="0030585B" w:rsidP="0030585B">
      <w:pPr>
        <w:bidi/>
        <w:jc w:val="both"/>
        <w:rPr>
          <w:rFonts w:cs="David" w:hint="cs"/>
          <w:u w:val="single"/>
          <w:rtl/>
        </w:rPr>
      </w:pPr>
    </w:p>
    <w:p w14:paraId="07D0C772" w14:textId="77777777" w:rsidR="0030585B" w:rsidRPr="0030585B" w:rsidRDefault="0030585B" w:rsidP="0030585B">
      <w:pPr>
        <w:bidi/>
        <w:ind w:firstLine="720"/>
        <w:jc w:val="both"/>
        <w:rPr>
          <w:rFonts w:cs="David" w:hint="cs"/>
          <w:rtl/>
        </w:rPr>
      </w:pPr>
      <w:r w:rsidRPr="0030585B">
        <w:rPr>
          <w:rFonts w:cs="David" w:hint="cs"/>
          <w:rtl/>
        </w:rPr>
        <w:t xml:space="preserve">הכול במסגרת התקציב שאישרת פה. אין חריגות. </w:t>
      </w:r>
    </w:p>
    <w:p w14:paraId="6F801BE8" w14:textId="77777777" w:rsidR="0030585B" w:rsidRPr="0030585B" w:rsidRDefault="0030585B" w:rsidP="0030585B">
      <w:pPr>
        <w:bidi/>
        <w:jc w:val="both"/>
        <w:rPr>
          <w:rFonts w:cs="David" w:hint="cs"/>
          <w:rtl/>
        </w:rPr>
      </w:pPr>
    </w:p>
    <w:p w14:paraId="20BB75AA"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529DC144" w14:textId="77777777" w:rsidR="0030585B" w:rsidRPr="0030585B" w:rsidRDefault="0030585B" w:rsidP="0030585B">
      <w:pPr>
        <w:bidi/>
        <w:jc w:val="both"/>
        <w:rPr>
          <w:rFonts w:cs="David" w:hint="cs"/>
          <w:u w:val="single"/>
          <w:rtl/>
        </w:rPr>
      </w:pPr>
    </w:p>
    <w:p w14:paraId="090C24A0" w14:textId="77777777" w:rsidR="0030585B" w:rsidRPr="0030585B" w:rsidRDefault="0030585B" w:rsidP="0030585B">
      <w:pPr>
        <w:bidi/>
        <w:ind w:firstLine="720"/>
        <w:jc w:val="both"/>
        <w:rPr>
          <w:rFonts w:cs="David" w:hint="cs"/>
          <w:rtl/>
        </w:rPr>
      </w:pPr>
      <w:r w:rsidRPr="0030585B">
        <w:rPr>
          <w:rFonts w:cs="David" w:hint="cs"/>
          <w:rtl/>
        </w:rPr>
        <w:t xml:space="preserve">אין דבר כזה. </w:t>
      </w:r>
    </w:p>
    <w:p w14:paraId="31E5B636" w14:textId="77777777" w:rsidR="0030585B" w:rsidRPr="0030585B" w:rsidRDefault="0030585B" w:rsidP="0030585B">
      <w:pPr>
        <w:bidi/>
        <w:jc w:val="both"/>
        <w:rPr>
          <w:rFonts w:cs="David" w:hint="cs"/>
          <w:rtl/>
        </w:rPr>
      </w:pPr>
    </w:p>
    <w:p w14:paraId="548C1646" w14:textId="77777777" w:rsidR="0030585B" w:rsidRPr="0030585B" w:rsidRDefault="0030585B" w:rsidP="0030585B">
      <w:pPr>
        <w:bidi/>
        <w:rPr>
          <w:rFonts w:cs="David" w:hint="cs"/>
          <w:u w:val="single"/>
          <w:rtl/>
        </w:rPr>
      </w:pPr>
      <w:r w:rsidRPr="0030585B">
        <w:rPr>
          <w:rFonts w:cs="David" w:hint="cs"/>
          <w:u w:val="single"/>
          <w:rtl/>
        </w:rPr>
        <w:t xml:space="preserve">ציון </w:t>
      </w:r>
      <w:proofErr w:type="spellStart"/>
      <w:r w:rsidRPr="0030585B">
        <w:rPr>
          <w:rFonts w:cs="David" w:hint="cs"/>
          <w:u w:val="single"/>
          <w:rtl/>
        </w:rPr>
        <w:t>פיניאן</w:t>
      </w:r>
      <w:proofErr w:type="spellEnd"/>
      <w:r w:rsidRPr="0030585B">
        <w:rPr>
          <w:rFonts w:cs="David" w:hint="cs"/>
          <w:u w:val="single"/>
          <w:rtl/>
        </w:rPr>
        <w:t>:</w:t>
      </w:r>
    </w:p>
    <w:p w14:paraId="1D3F6169" w14:textId="77777777" w:rsidR="0030585B" w:rsidRPr="0030585B" w:rsidRDefault="0030585B" w:rsidP="0030585B">
      <w:pPr>
        <w:bidi/>
        <w:jc w:val="both"/>
        <w:rPr>
          <w:rFonts w:cs="David" w:hint="cs"/>
          <w:rtl/>
        </w:rPr>
      </w:pPr>
    </w:p>
    <w:p w14:paraId="2388B4CA" w14:textId="77777777" w:rsidR="0030585B" w:rsidRPr="0030585B" w:rsidRDefault="0030585B" w:rsidP="0030585B">
      <w:pPr>
        <w:bidi/>
        <w:jc w:val="both"/>
        <w:rPr>
          <w:rFonts w:cs="David" w:hint="cs"/>
          <w:rtl/>
        </w:rPr>
      </w:pPr>
      <w:r w:rsidRPr="0030585B">
        <w:rPr>
          <w:rFonts w:cs="David" w:hint="cs"/>
          <w:rtl/>
        </w:rPr>
        <w:tab/>
        <w:t xml:space="preserve">זה נכון אדוני המנכ"ל, שהכול במסגרת התקציב? או. </w:t>
      </w:r>
      <w:proofErr w:type="spellStart"/>
      <w:r w:rsidRPr="0030585B">
        <w:rPr>
          <w:rFonts w:cs="David" w:hint="cs"/>
          <w:rtl/>
        </w:rPr>
        <w:t>קיי</w:t>
      </w:r>
      <w:proofErr w:type="spellEnd"/>
      <w:r w:rsidRPr="0030585B">
        <w:rPr>
          <w:rFonts w:cs="David" w:hint="cs"/>
          <w:rtl/>
        </w:rPr>
        <w:t xml:space="preserve">. </w:t>
      </w:r>
    </w:p>
    <w:p w14:paraId="4E8C7356" w14:textId="77777777" w:rsidR="0030585B" w:rsidRPr="0030585B" w:rsidRDefault="0030585B" w:rsidP="0030585B">
      <w:pPr>
        <w:bidi/>
        <w:jc w:val="both"/>
        <w:rPr>
          <w:rFonts w:cs="David" w:hint="cs"/>
          <w:rtl/>
        </w:rPr>
      </w:pPr>
    </w:p>
    <w:p w14:paraId="7D318ECB" w14:textId="77777777" w:rsidR="0030585B" w:rsidRPr="0030585B" w:rsidRDefault="0030585B" w:rsidP="0030585B">
      <w:pPr>
        <w:bidi/>
        <w:jc w:val="both"/>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713FF8CE" w14:textId="77777777" w:rsidR="0030585B" w:rsidRPr="0030585B" w:rsidRDefault="0030585B" w:rsidP="0030585B">
      <w:pPr>
        <w:bidi/>
        <w:jc w:val="both"/>
        <w:rPr>
          <w:rFonts w:cs="David" w:hint="cs"/>
          <w:rtl/>
        </w:rPr>
      </w:pPr>
    </w:p>
    <w:p w14:paraId="3E38E8CD" w14:textId="77777777" w:rsidR="0030585B" w:rsidRPr="0030585B" w:rsidRDefault="0030585B" w:rsidP="0030585B">
      <w:pPr>
        <w:bidi/>
        <w:jc w:val="both"/>
        <w:rPr>
          <w:rFonts w:cs="David" w:hint="cs"/>
          <w:rtl/>
        </w:rPr>
      </w:pPr>
      <w:r w:rsidRPr="0030585B">
        <w:rPr>
          <w:rFonts w:cs="David" w:hint="cs"/>
          <w:rtl/>
        </w:rPr>
        <w:tab/>
        <w:t xml:space="preserve">תודה רבה, חבר הכנסת </w:t>
      </w:r>
      <w:proofErr w:type="spellStart"/>
      <w:r w:rsidRPr="0030585B">
        <w:rPr>
          <w:rFonts w:cs="David" w:hint="cs"/>
          <w:rtl/>
        </w:rPr>
        <w:t>פיניאן</w:t>
      </w:r>
      <w:proofErr w:type="spellEnd"/>
      <w:r w:rsidRPr="0030585B">
        <w:rPr>
          <w:rFonts w:cs="David" w:hint="cs"/>
          <w:rtl/>
        </w:rPr>
        <w:t xml:space="preserve">. חבר הכנסת מילר, בבקשה. במשפט אחד,  אם אפשר. </w:t>
      </w:r>
    </w:p>
    <w:p w14:paraId="2847E4F4" w14:textId="77777777" w:rsidR="0030585B" w:rsidRPr="0030585B" w:rsidRDefault="0030585B" w:rsidP="0030585B">
      <w:pPr>
        <w:bidi/>
        <w:jc w:val="both"/>
        <w:rPr>
          <w:rFonts w:cs="David" w:hint="cs"/>
          <w:rtl/>
        </w:rPr>
      </w:pPr>
    </w:p>
    <w:p w14:paraId="69272E5E" w14:textId="77777777" w:rsidR="0030585B" w:rsidRPr="0030585B" w:rsidRDefault="0030585B" w:rsidP="0030585B">
      <w:pPr>
        <w:bidi/>
        <w:jc w:val="both"/>
        <w:rPr>
          <w:rFonts w:cs="David" w:hint="cs"/>
          <w:u w:val="single"/>
          <w:rtl/>
        </w:rPr>
      </w:pPr>
      <w:r w:rsidRPr="0030585B">
        <w:rPr>
          <w:rFonts w:cs="David" w:hint="cs"/>
          <w:u w:val="single"/>
          <w:rtl/>
        </w:rPr>
        <w:t>אלכס מילר:</w:t>
      </w:r>
    </w:p>
    <w:p w14:paraId="1F2AC22A" w14:textId="77777777" w:rsidR="0030585B" w:rsidRPr="0030585B" w:rsidRDefault="0030585B" w:rsidP="0030585B">
      <w:pPr>
        <w:bidi/>
        <w:jc w:val="both"/>
        <w:rPr>
          <w:rFonts w:cs="David" w:hint="cs"/>
          <w:u w:val="single"/>
          <w:rtl/>
        </w:rPr>
      </w:pPr>
    </w:p>
    <w:p w14:paraId="46677BF5" w14:textId="77777777" w:rsidR="0030585B" w:rsidRPr="0030585B" w:rsidRDefault="0030585B" w:rsidP="0030585B">
      <w:pPr>
        <w:bidi/>
        <w:ind w:firstLine="720"/>
        <w:jc w:val="both"/>
        <w:rPr>
          <w:rFonts w:cs="David" w:hint="cs"/>
          <w:rtl/>
        </w:rPr>
      </w:pPr>
      <w:r w:rsidRPr="0030585B">
        <w:rPr>
          <w:rFonts w:cs="David" w:hint="cs"/>
          <w:rtl/>
        </w:rPr>
        <w:t xml:space="preserve">כל מה שנאמר על-ידי חבר הכנסת רותם ושאר החברים בנושא הנכים -  אני מחזק את דבריהם. אני רוצה להתייחס לנושא העוזרים. הייתי מציע שיעשו השוואה לשאר המדינות בגודל של מדינת ישראל, בגודל התקציב של מדינת ישראל ויראו מה קורה שם ומה עומד לטובת העבודה של אותם חברי פרלמנט בשאר המדינות. אני חושב שתופתעו. במדינת ישראל המעגל סביב חברי הכנסת הוא הרבה פחות מאשר בשאר המדינות. כאשר מנסים להציג את זה שאנחנו מחפשים בסך הכול הקלה בעבודתנו זו טעות יסוד גדולה. קיבלנו מנדט מהציבור ואנחנו צריכים לבצע את שליחותנו כאן. אם מישהו מנסה להציג את זה כעבודה או כמשרה זו שוב טעות. זו שליחות ציבורית, שכל אחד מבצע אותה פרק זמן מסוים. אני חושב שהציבור צריך לדעת שאנחנו מבצעים אותה, ויש לנו את כל הכלים לבצע את השליחות ששלחו אותנו לבצע. </w:t>
      </w:r>
    </w:p>
    <w:p w14:paraId="0B0B3069" w14:textId="77777777" w:rsidR="0030585B" w:rsidRPr="0030585B" w:rsidRDefault="0030585B" w:rsidP="0030585B">
      <w:pPr>
        <w:bidi/>
        <w:ind w:firstLine="720"/>
        <w:jc w:val="both"/>
        <w:rPr>
          <w:rFonts w:cs="David" w:hint="cs"/>
          <w:rtl/>
        </w:rPr>
      </w:pPr>
    </w:p>
    <w:p w14:paraId="474CEDC8" w14:textId="77777777" w:rsidR="0030585B" w:rsidRPr="0030585B" w:rsidRDefault="0030585B" w:rsidP="0030585B">
      <w:pPr>
        <w:bidi/>
        <w:ind w:firstLine="720"/>
        <w:jc w:val="both"/>
        <w:rPr>
          <w:rFonts w:cs="David" w:hint="cs"/>
          <w:rtl/>
        </w:rPr>
      </w:pPr>
      <w:r w:rsidRPr="0030585B">
        <w:rPr>
          <w:rFonts w:cs="David" w:hint="cs"/>
          <w:rtl/>
        </w:rPr>
        <w:t xml:space="preserve">המצב היום שונה ממה שהיה פעם, כי פעם היו שולחים מכתב. עד שהמכתב היה מגיע ללשכת חבר הכנסת היו עוברים ימים. היום כל פניית ציבור תוך לחיצה על הכפתור באינטרנט. יש לנו מחויבות בחוק לענות לאותן פניות ציבור, ולכן צריך שיהיה סיוע לפעילות חברי הפרלמנט. תודה. </w:t>
      </w:r>
    </w:p>
    <w:p w14:paraId="6D4AEFFD" w14:textId="77777777" w:rsidR="0030585B" w:rsidRPr="0030585B" w:rsidRDefault="0030585B" w:rsidP="0030585B">
      <w:pPr>
        <w:bidi/>
        <w:jc w:val="both"/>
        <w:rPr>
          <w:rFonts w:cs="David" w:hint="cs"/>
          <w:rtl/>
        </w:rPr>
      </w:pPr>
    </w:p>
    <w:p w14:paraId="6EE5B10C"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7CC6082D" w14:textId="77777777" w:rsidR="0030585B" w:rsidRPr="0030585B" w:rsidRDefault="0030585B" w:rsidP="0030585B">
      <w:pPr>
        <w:bidi/>
        <w:jc w:val="both"/>
        <w:rPr>
          <w:rFonts w:cs="David" w:hint="cs"/>
          <w:u w:val="single"/>
          <w:rtl/>
        </w:rPr>
      </w:pPr>
    </w:p>
    <w:p w14:paraId="54349910" w14:textId="77777777" w:rsidR="0030585B" w:rsidRPr="0030585B" w:rsidRDefault="0030585B" w:rsidP="0030585B">
      <w:pPr>
        <w:bidi/>
        <w:ind w:firstLine="720"/>
        <w:jc w:val="both"/>
        <w:rPr>
          <w:rFonts w:cs="David" w:hint="cs"/>
          <w:rtl/>
        </w:rPr>
      </w:pPr>
      <w:r w:rsidRPr="0030585B">
        <w:rPr>
          <w:rFonts w:cs="David" w:hint="cs"/>
          <w:rtl/>
        </w:rPr>
        <w:t xml:space="preserve">חבר הכנסת </w:t>
      </w:r>
      <w:proofErr w:type="spellStart"/>
      <w:r w:rsidRPr="0030585B">
        <w:rPr>
          <w:rFonts w:cs="David" w:hint="cs"/>
          <w:rtl/>
        </w:rPr>
        <w:t>לוין</w:t>
      </w:r>
      <w:proofErr w:type="spellEnd"/>
      <w:r w:rsidRPr="0030585B">
        <w:rPr>
          <w:rFonts w:cs="David" w:hint="cs"/>
          <w:rtl/>
        </w:rPr>
        <w:t>, אתה מוכן לוותר?</w:t>
      </w:r>
    </w:p>
    <w:p w14:paraId="00E0D841" w14:textId="77777777" w:rsidR="0030585B" w:rsidRPr="0030585B" w:rsidRDefault="0030585B" w:rsidP="0030585B">
      <w:pPr>
        <w:bidi/>
        <w:jc w:val="both"/>
        <w:rPr>
          <w:rFonts w:cs="David" w:hint="cs"/>
          <w:rtl/>
        </w:rPr>
      </w:pPr>
    </w:p>
    <w:p w14:paraId="4CD4D622" w14:textId="77777777" w:rsidR="0030585B" w:rsidRPr="0030585B" w:rsidRDefault="0030585B" w:rsidP="0030585B">
      <w:pPr>
        <w:bidi/>
        <w:jc w:val="both"/>
        <w:rPr>
          <w:rFonts w:cs="David" w:hint="cs"/>
          <w:u w:val="single"/>
          <w:rtl/>
        </w:rPr>
      </w:pPr>
      <w:r w:rsidRPr="0030585B">
        <w:rPr>
          <w:rFonts w:cs="David" w:hint="cs"/>
          <w:u w:val="single"/>
          <w:rtl/>
        </w:rPr>
        <w:t xml:space="preserve">יריב </w:t>
      </w:r>
      <w:proofErr w:type="spellStart"/>
      <w:r w:rsidRPr="0030585B">
        <w:rPr>
          <w:rFonts w:cs="David" w:hint="cs"/>
          <w:u w:val="single"/>
          <w:rtl/>
        </w:rPr>
        <w:t>לוין</w:t>
      </w:r>
      <w:proofErr w:type="spellEnd"/>
      <w:r w:rsidRPr="0030585B">
        <w:rPr>
          <w:rFonts w:cs="David" w:hint="cs"/>
          <w:u w:val="single"/>
          <w:rtl/>
        </w:rPr>
        <w:t>:</w:t>
      </w:r>
    </w:p>
    <w:p w14:paraId="1C27A9C0" w14:textId="77777777" w:rsidR="0030585B" w:rsidRPr="0030585B" w:rsidRDefault="0030585B" w:rsidP="0030585B">
      <w:pPr>
        <w:bidi/>
        <w:jc w:val="both"/>
        <w:rPr>
          <w:rFonts w:cs="David" w:hint="cs"/>
          <w:u w:val="single"/>
          <w:rtl/>
        </w:rPr>
      </w:pPr>
    </w:p>
    <w:p w14:paraId="38A7F00F" w14:textId="77777777" w:rsidR="0030585B" w:rsidRPr="0030585B" w:rsidRDefault="0030585B" w:rsidP="0030585B">
      <w:pPr>
        <w:bidi/>
        <w:ind w:firstLine="720"/>
        <w:jc w:val="both"/>
        <w:rPr>
          <w:rFonts w:cs="David" w:hint="cs"/>
          <w:rtl/>
        </w:rPr>
      </w:pPr>
      <w:r w:rsidRPr="0030585B">
        <w:rPr>
          <w:rFonts w:cs="David" w:hint="cs"/>
          <w:rtl/>
        </w:rPr>
        <w:t xml:space="preserve">כן. </w:t>
      </w:r>
    </w:p>
    <w:p w14:paraId="1DB149F7" w14:textId="77777777" w:rsidR="0030585B" w:rsidRPr="0030585B" w:rsidRDefault="0030585B" w:rsidP="0030585B">
      <w:pPr>
        <w:bidi/>
        <w:jc w:val="both"/>
        <w:rPr>
          <w:rFonts w:cs="David" w:hint="cs"/>
          <w:rtl/>
        </w:rPr>
      </w:pPr>
    </w:p>
    <w:p w14:paraId="356F4C64"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09D272FF" w14:textId="77777777" w:rsidR="0030585B" w:rsidRPr="0030585B" w:rsidRDefault="0030585B" w:rsidP="0030585B">
      <w:pPr>
        <w:bidi/>
        <w:jc w:val="both"/>
        <w:rPr>
          <w:rFonts w:cs="David" w:hint="cs"/>
          <w:u w:val="single"/>
          <w:rtl/>
        </w:rPr>
      </w:pPr>
    </w:p>
    <w:p w14:paraId="69924BDE" w14:textId="77777777" w:rsidR="0030585B" w:rsidRPr="0030585B" w:rsidRDefault="0030585B" w:rsidP="0030585B">
      <w:pPr>
        <w:bidi/>
        <w:ind w:firstLine="720"/>
        <w:jc w:val="both"/>
        <w:rPr>
          <w:rFonts w:cs="David" w:hint="cs"/>
          <w:rtl/>
        </w:rPr>
      </w:pPr>
      <w:r w:rsidRPr="0030585B">
        <w:rPr>
          <w:rFonts w:cs="David" w:hint="cs"/>
          <w:rtl/>
        </w:rPr>
        <w:t xml:space="preserve">תודה רבה. אם אסכם את הדיון הזה, הרושם שלי לגבי ארבע ההחלטות הוא כך. לגבי הלשכה </w:t>
      </w:r>
      <w:proofErr w:type="spellStart"/>
      <w:r w:rsidRPr="0030585B">
        <w:rPr>
          <w:rFonts w:cs="David" w:hint="cs"/>
          <w:rtl/>
        </w:rPr>
        <w:t>הפרלמנטרית</w:t>
      </w:r>
      <w:proofErr w:type="spellEnd"/>
      <w:r w:rsidRPr="0030585B">
        <w:rPr>
          <w:rFonts w:cs="David" w:hint="cs"/>
          <w:rtl/>
        </w:rPr>
        <w:t xml:space="preserve"> לא היו השגות של חברי הכנסת, ובוודאי נביא את זה לאישור. לגבי עוזר נוסף לוועדות, אני מבין שחבר הכנסת מולה מתנגד. נביא את זה להצבעה ואפשר להצביע כן או לא, אין מה לעשות שינויים. לעומת זאת, לגבי ההחלטה על הניידות, אם אני מסכם את העמדות שנשמעו כאן, נשמעו שתי עמדות. אחת, שרוצים לשנות את סעיפים (ב) ו-(ג), לוותר על הגשת המסמכים ודיווח על התשלומים הנוספים. שתיים, להמליץ שהעזרה של עוזר נוסף </w:t>
      </w:r>
      <w:r w:rsidRPr="0030585B">
        <w:rPr>
          <w:rFonts w:cs="David"/>
          <w:rtl/>
        </w:rPr>
        <w:t>–</w:t>
      </w:r>
      <w:r w:rsidRPr="0030585B">
        <w:rPr>
          <w:rFonts w:cs="David" w:hint="cs"/>
          <w:rtl/>
        </w:rPr>
        <w:t xml:space="preserve"> כמו שעושים בכל סוגיות הניידות האחרות </w:t>
      </w:r>
      <w:r w:rsidRPr="0030585B">
        <w:rPr>
          <w:rFonts w:cs="David"/>
          <w:rtl/>
        </w:rPr>
        <w:t>–</w:t>
      </w:r>
      <w:r w:rsidRPr="0030585B">
        <w:rPr>
          <w:rFonts w:cs="David" w:hint="cs"/>
          <w:rtl/>
        </w:rPr>
        <w:t xml:space="preserve"> להכיר בכך שזו לא הטבה וזה לא דורש לעבור דרך ועדה ציבורית אלא רק אישור של יושב-ראש הכנסת והמנכ"ל בהליכים המקובלים. זאת העמדה כאן.  </w:t>
      </w:r>
    </w:p>
    <w:p w14:paraId="2C757C6F" w14:textId="77777777" w:rsidR="0030585B" w:rsidRPr="0030585B" w:rsidRDefault="0030585B" w:rsidP="0030585B">
      <w:pPr>
        <w:bidi/>
        <w:jc w:val="both"/>
        <w:rPr>
          <w:rFonts w:cs="David" w:hint="cs"/>
          <w:rtl/>
        </w:rPr>
      </w:pPr>
    </w:p>
    <w:p w14:paraId="323380AC" w14:textId="77777777" w:rsidR="0030585B" w:rsidRPr="0030585B" w:rsidRDefault="0030585B" w:rsidP="0030585B">
      <w:pPr>
        <w:bidi/>
        <w:jc w:val="both"/>
        <w:rPr>
          <w:rFonts w:cs="David" w:hint="cs"/>
          <w:u w:val="single"/>
          <w:rtl/>
        </w:rPr>
      </w:pPr>
      <w:r w:rsidRPr="0030585B">
        <w:rPr>
          <w:rFonts w:cs="David" w:hint="cs"/>
          <w:u w:val="single"/>
          <w:rtl/>
        </w:rPr>
        <w:t>מנחם אליעזר מוזס:</w:t>
      </w:r>
    </w:p>
    <w:p w14:paraId="7CDC11DC" w14:textId="77777777" w:rsidR="0030585B" w:rsidRPr="0030585B" w:rsidRDefault="0030585B" w:rsidP="0030585B">
      <w:pPr>
        <w:bidi/>
        <w:jc w:val="both"/>
        <w:rPr>
          <w:rFonts w:cs="David" w:hint="cs"/>
          <w:u w:val="single"/>
          <w:rtl/>
        </w:rPr>
      </w:pPr>
    </w:p>
    <w:p w14:paraId="21A61AC9" w14:textId="77777777" w:rsidR="0030585B" w:rsidRPr="0030585B" w:rsidRDefault="0030585B" w:rsidP="0030585B">
      <w:pPr>
        <w:bidi/>
        <w:ind w:firstLine="720"/>
        <w:jc w:val="both"/>
        <w:rPr>
          <w:rFonts w:cs="David" w:hint="cs"/>
          <w:rtl/>
        </w:rPr>
      </w:pPr>
      <w:r w:rsidRPr="0030585B">
        <w:rPr>
          <w:rFonts w:cs="David" w:hint="cs"/>
          <w:rtl/>
        </w:rPr>
        <w:t xml:space="preserve">וגם לוותר על כל שינוי בקשר למוגבלות. </w:t>
      </w:r>
    </w:p>
    <w:p w14:paraId="7C5E6037" w14:textId="77777777" w:rsidR="0030585B" w:rsidRPr="0030585B" w:rsidRDefault="0030585B" w:rsidP="0030585B">
      <w:pPr>
        <w:bidi/>
        <w:jc w:val="both"/>
        <w:rPr>
          <w:rFonts w:cs="David" w:hint="cs"/>
          <w:rtl/>
        </w:rPr>
      </w:pPr>
    </w:p>
    <w:p w14:paraId="4B9E1DF5"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0BF02323" w14:textId="77777777" w:rsidR="0030585B" w:rsidRPr="0030585B" w:rsidRDefault="0030585B" w:rsidP="0030585B">
      <w:pPr>
        <w:bidi/>
        <w:jc w:val="both"/>
        <w:rPr>
          <w:rFonts w:cs="David" w:hint="cs"/>
          <w:u w:val="single"/>
          <w:rtl/>
        </w:rPr>
      </w:pPr>
    </w:p>
    <w:p w14:paraId="1680B51B" w14:textId="77777777" w:rsidR="0030585B" w:rsidRPr="0030585B" w:rsidRDefault="0030585B" w:rsidP="0030585B">
      <w:pPr>
        <w:bidi/>
        <w:ind w:firstLine="720"/>
        <w:jc w:val="both"/>
        <w:rPr>
          <w:rFonts w:cs="David" w:hint="cs"/>
          <w:rtl/>
        </w:rPr>
      </w:pPr>
      <w:r w:rsidRPr="0030585B">
        <w:rPr>
          <w:rFonts w:cs="David" w:hint="cs"/>
          <w:rtl/>
        </w:rPr>
        <w:t>זה חלק מאותו סעיף. לכן, בעיניי, מה שדורש התייחסות זה העניין השלישי, של הניידות. האם מוכנים לשקול פעם נוספת אחרי הדיון ואז לא אביא את זה להצבעה כאן?</w:t>
      </w:r>
    </w:p>
    <w:p w14:paraId="62B099E8" w14:textId="77777777" w:rsidR="0030585B" w:rsidRPr="0030585B" w:rsidRDefault="0030585B" w:rsidP="0030585B">
      <w:pPr>
        <w:bidi/>
        <w:jc w:val="both"/>
        <w:rPr>
          <w:rFonts w:cs="David" w:hint="cs"/>
          <w:rtl/>
        </w:rPr>
      </w:pPr>
    </w:p>
    <w:p w14:paraId="2C0D55F7" w14:textId="77777777" w:rsidR="0030585B" w:rsidRPr="0030585B" w:rsidRDefault="0030585B" w:rsidP="0030585B">
      <w:pPr>
        <w:bidi/>
        <w:jc w:val="both"/>
        <w:rPr>
          <w:rFonts w:cs="David" w:hint="cs"/>
          <w:u w:val="single"/>
          <w:rtl/>
        </w:rPr>
      </w:pPr>
      <w:r w:rsidRPr="0030585B">
        <w:rPr>
          <w:rFonts w:cs="David" w:hint="cs"/>
          <w:u w:val="single"/>
          <w:rtl/>
        </w:rPr>
        <w:t xml:space="preserve">ראובן </w:t>
      </w:r>
      <w:proofErr w:type="spellStart"/>
      <w:r w:rsidRPr="0030585B">
        <w:rPr>
          <w:rFonts w:cs="David" w:hint="cs"/>
          <w:u w:val="single"/>
          <w:rtl/>
        </w:rPr>
        <w:t>גרונאו</w:t>
      </w:r>
      <w:proofErr w:type="spellEnd"/>
      <w:r w:rsidRPr="0030585B">
        <w:rPr>
          <w:rFonts w:cs="David" w:hint="cs"/>
          <w:u w:val="single"/>
          <w:rtl/>
        </w:rPr>
        <w:t>:</w:t>
      </w:r>
    </w:p>
    <w:p w14:paraId="16A7A1CD" w14:textId="77777777" w:rsidR="0030585B" w:rsidRPr="0030585B" w:rsidRDefault="0030585B" w:rsidP="0030585B">
      <w:pPr>
        <w:bidi/>
        <w:jc w:val="both"/>
        <w:rPr>
          <w:rFonts w:cs="David" w:hint="cs"/>
          <w:rtl/>
        </w:rPr>
      </w:pPr>
    </w:p>
    <w:p w14:paraId="37F6EA5F" w14:textId="77777777" w:rsidR="0030585B" w:rsidRPr="0030585B" w:rsidRDefault="0030585B" w:rsidP="0030585B">
      <w:pPr>
        <w:bidi/>
        <w:ind w:firstLine="720"/>
        <w:jc w:val="both"/>
        <w:rPr>
          <w:rFonts w:cs="David" w:hint="cs"/>
          <w:rtl/>
        </w:rPr>
      </w:pPr>
      <w:r w:rsidRPr="0030585B">
        <w:rPr>
          <w:rFonts w:cs="David" w:hint="cs"/>
          <w:rtl/>
        </w:rPr>
        <w:t xml:space="preserve">אנחנו רוצים לענות קודם. לא היה לי נוח שחברי הכנסת דיברו ופנו אלינו. נענינו לפניית יושב-ראש הכנסת. מדוע יושב-ראש הכנסת פנה אלינו? מתוך שלא יעלה אפילו צל צילו של חשד שיש פה איזושהי הטבה, צל צילו של חשד בעיני הציבור שיש פה הטבה. הוא אמר: קחו את זה ממני, אני לא רוצה להיות אותו אדם שיחליט. על פני השנים עשיתם מלאכתכם נכוחה. חברי כנסת פנו אלינו, ואתם לא יודעים בכלל שפנו אלינו. פנו אלינו בעניין א', בעניין ב' </w:t>
      </w:r>
      <w:r w:rsidRPr="0030585B">
        <w:rPr>
          <w:rFonts w:cs="David"/>
          <w:rtl/>
        </w:rPr>
        <w:t>–</w:t>
      </w:r>
      <w:r w:rsidRPr="0030585B">
        <w:rPr>
          <w:rFonts w:cs="David" w:hint="cs"/>
          <w:rtl/>
        </w:rPr>
        <w:t xml:space="preserve"> אם זה היה מחשב, אם זה היה עוזר. בכל דבר שהייתה פניה של חבר הכנסת לוועדה היא נענתה לחבר הכנסת. זה לא הופיע במדיה, זה לא הופיע בשום מקום אחר. זה נשאר ספון בין כותלי הועדה או, לעתים, בין יושב-ראש הוועדה לבין אותו חבר כנסת, והיו עשרות פניות כאלה. </w:t>
      </w:r>
    </w:p>
    <w:p w14:paraId="168A217F" w14:textId="77777777" w:rsidR="0030585B" w:rsidRPr="0030585B" w:rsidRDefault="0030585B" w:rsidP="0030585B">
      <w:pPr>
        <w:bidi/>
        <w:jc w:val="both"/>
        <w:rPr>
          <w:rFonts w:cs="David" w:hint="cs"/>
          <w:rtl/>
        </w:rPr>
      </w:pPr>
    </w:p>
    <w:p w14:paraId="4C33B697" w14:textId="77777777" w:rsidR="0030585B" w:rsidRPr="0030585B" w:rsidRDefault="0030585B" w:rsidP="0030585B">
      <w:pPr>
        <w:bidi/>
        <w:ind w:firstLine="720"/>
        <w:jc w:val="both"/>
        <w:rPr>
          <w:rFonts w:cs="David" w:hint="cs"/>
          <w:rtl/>
        </w:rPr>
      </w:pPr>
      <w:r w:rsidRPr="0030585B">
        <w:rPr>
          <w:rFonts w:cs="David" w:hint="cs"/>
          <w:rtl/>
        </w:rPr>
        <w:t xml:space="preserve">יושב-ראש הכנסת אמר שיש פה ויכוח משפטי -  הטבה או לא הטבה. קחו את זה ממני. אמרנו שנישא בנטל. אף אחד מאתנו לא מעוניין לראות איזשהו משפט  משפטי, למרות שאנחנו יודעים שמסמכים רפואיים מוגשים כשגרה ואין בזה איזושהי פגיעה </w:t>
      </w:r>
      <w:r w:rsidRPr="0030585B">
        <w:rPr>
          <w:rFonts w:cs="David"/>
          <w:rtl/>
        </w:rPr>
        <w:t>–</w:t>
      </w:r>
      <w:r w:rsidRPr="0030585B">
        <w:rPr>
          <w:rFonts w:cs="David" w:hint="cs"/>
          <w:rtl/>
        </w:rPr>
        <w:t xml:space="preserve"> לרשויות המס, לרשויות הביטוח הלאומי. זה סטנדרטי. אני רוצה להרחיק את עצמי, ככל שניתן, מהדיון האישי שפרץ בכנסת הזאת בנושא הזה, ועל כן  הדברים לא מנוסחים לגופו של אדם אלא לגבי כל הדורות; הוועדה הזאת, מי שיחליף אותנו, מי מחברי הכנסת ששבר רגל, מי שחס וחלילה חלה במחלה ממארת ואיננו מסוגל יותר, מבחינה פיזית, לנוע באותה קלות שהוא נע קודם. </w:t>
      </w:r>
    </w:p>
    <w:p w14:paraId="76F09432" w14:textId="77777777" w:rsidR="0030585B" w:rsidRPr="0030585B" w:rsidRDefault="0030585B" w:rsidP="0030585B">
      <w:pPr>
        <w:bidi/>
        <w:ind w:firstLine="720"/>
        <w:jc w:val="both"/>
        <w:rPr>
          <w:rFonts w:cs="David" w:hint="cs"/>
          <w:rtl/>
        </w:rPr>
      </w:pPr>
    </w:p>
    <w:p w14:paraId="06723E19" w14:textId="77777777" w:rsidR="0030585B" w:rsidRPr="0030585B" w:rsidRDefault="0030585B" w:rsidP="0030585B">
      <w:pPr>
        <w:bidi/>
        <w:ind w:firstLine="720"/>
        <w:jc w:val="both"/>
        <w:rPr>
          <w:rFonts w:cs="David" w:hint="cs"/>
          <w:rtl/>
        </w:rPr>
      </w:pPr>
      <w:r w:rsidRPr="0030585B">
        <w:rPr>
          <w:rFonts w:cs="David" w:hint="cs"/>
          <w:rtl/>
        </w:rPr>
        <w:t xml:space="preserve">באותם מקרים שבא אדם, שמצולם על כיסא גלגלים, תסמכו על חוכמת הוועדה שאם לא יהיה מסמך רפואי הם לא יבואו כדרך פקיד בביטוח לאומי ויגידו: תביא לי את המסמך הרפואי. תסמכו על חוכמת הוועדה. אם יש אדם שלא רוצה שמחלתו תיוודע, אני לא רואה שיש הבדל בין יושב-ראש הכנסת, שלא רוצה לדעת על זה, והוועדה. על כן אני חושב שעדיף, גם מבחינתכם, שהדברים ייעשו מול ראש הוועדה. אם הוא נדרש לעצה נוספת הוא פונה לחברי הוועדה. אם יש דבר שהוא זמני, והרי לא מדובר במישהו שהנכות שלו היא קבועה, כי אם הנכות קבועה אין לו על מה להודיע. אבל אם מדובר בנכות זמנית והוא חושב שהוא נדרש לעזרה יפנה אלינו, ואין הבדל מבחינה זו אם הוא פונה אליי, ליושב-ראש הכנסת או למנכ"ל הכנסת. נכון שאת יושב-ראש הכנסת הוא פוגש יומיום ואותי, לשמחתכם, אתם פוגשים פעמיים בקדנציה. אבל מבחינת האנושיות לא רואה את עצמי לעניין החמלה וכו' נופל מיושבי-הראש לדורותיהם. על כן אני לא רואה שיש מקום לשינוי ההצעה. </w:t>
      </w:r>
    </w:p>
    <w:p w14:paraId="67C50957" w14:textId="77777777" w:rsidR="0030585B" w:rsidRPr="0030585B" w:rsidRDefault="0030585B" w:rsidP="0030585B">
      <w:pPr>
        <w:bidi/>
        <w:ind w:firstLine="720"/>
        <w:jc w:val="both"/>
        <w:rPr>
          <w:rFonts w:cs="David" w:hint="cs"/>
          <w:rtl/>
        </w:rPr>
      </w:pPr>
    </w:p>
    <w:p w14:paraId="0D043AA8" w14:textId="77777777" w:rsidR="0030585B" w:rsidRPr="0030585B" w:rsidRDefault="0030585B" w:rsidP="0030585B">
      <w:pPr>
        <w:bidi/>
        <w:ind w:firstLine="720"/>
        <w:jc w:val="both"/>
        <w:rPr>
          <w:rFonts w:cs="David" w:hint="cs"/>
          <w:rtl/>
        </w:rPr>
      </w:pPr>
      <w:r w:rsidRPr="0030585B">
        <w:rPr>
          <w:rFonts w:cs="David" w:hint="cs"/>
          <w:rtl/>
        </w:rPr>
        <w:t xml:space="preserve">אנחנו מבינים את סוגיית הנכים. אני אומר יותר מזה, ולוואי והמקרה הזה שהיה פה לא היה, מתוך שהדיון באמת לא היה לכבודו של עניין. כמו ששמתם לב, אנחנו התרחקנו מהמדיה לכל אורך הדיון הזה. אם היה ציטוט </w:t>
      </w:r>
      <w:proofErr w:type="spellStart"/>
      <w:r w:rsidRPr="0030585B">
        <w:rPr>
          <w:rFonts w:cs="David" w:hint="cs"/>
          <w:rtl/>
        </w:rPr>
        <w:t>שגרונאו</w:t>
      </w:r>
      <w:proofErr w:type="spellEnd"/>
      <w:r w:rsidRPr="0030585B">
        <w:rPr>
          <w:rFonts w:cs="David" w:hint="cs"/>
          <w:rtl/>
        </w:rPr>
        <w:t xml:space="preserve"> הסכים או לא הסכים - זה לא היה מפי </w:t>
      </w:r>
      <w:proofErr w:type="spellStart"/>
      <w:r w:rsidRPr="0030585B">
        <w:rPr>
          <w:rFonts w:cs="David" w:hint="cs"/>
          <w:rtl/>
        </w:rPr>
        <w:t>גרונאו</w:t>
      </w:r>
      <w:proofErr w:type="spellEnd"/>
      <w:r w:rsidRPr="0030585B">
        <w:rPr>
          <w:rFonts w:cs="David" w:hint="cs"/>
          <w:rtl/>
        </w:rPr>
        <w:t xml:space="preserve">, זה היה מפי הצדדים שנכנסו לוויכוח מיותר, ואת זה אמרתי בתחילת דבריי. אני ממליץ שהמלצות הוועדה, שחשבנו עליהן רבות, וחשבנו עליהן לא לגופו של אדם ולא לגופם של האנשים, יתקבלו כפי שהן. אני חושב שהן משרתות את הכנסת, הן משרתות את כבוד הכנסת והן משרתות את המקרים הספציפיים שקיימים בכנסת. </w:t>
      </w:r>
    </w:p>
    <w:p w14:paraId="764AEFA8" w14:textId="77777777" w:rsidR="0030585B" w:rsidRPr="0030585B" w:rsidRDefault="0030585B" w:rsidP="0030585B">
      <w:pPr>
        <w:bidi/>
        <w:jc w:val="both"/>
        <w:rPr>
          <w:rFonts w:cs="David" w:hint="cs"/>
          <w:rtl/>
        </w:rPr>
      </w:pPr>
    </w:p>
    <w:p w14:paraId="33D8FBD0" w14:textId="77777777" w:rsidR="0030585B" w:rsidRPr="0030585B" w:rsidRDefault="0030585B" w:rsidP="0030585B">
      <w:pPr>
        <w:bidi/>
        <w:jc w:val="both"/>
        <w:rPr>
          <w:rFonts w:cs="David" w:hint="cs"/>
          <w:u w:val="single"/>
          <w:rtl/>
        </w:rPr>
      </w:pPr>
      <w:r w:rsidRPr="0030585B">
        <w:rPr>
          <w:rFonts w:cs="David" w:hint="cs"/>
          <w:u w:val="single"/>
          <w:rtl/>
        </w:rPr>
        <w:t>אילן גילאון:</w:t>
      </w:r>
    </w:p>
    <w:p w14:paraId="2641371A" w14:textId="77777777" w:rsidR="0030585B" w:rsidRPr="0030585B" w:rsidRDefault="0030585B" w:rsidP="0030585B">
      <w:pPr>
        <w:bidi/>
        <w:jc w:val="both"/>
        <w:rPr>
          <w:rFonts w:cs="David" w:hint="cs"/>
          <w:u w:val="single"/>
          <w:rtl/>
        </w:rPr>
      </w:pPr>
    </w:p>
    <w:p w14:paraId="2EEBA06F" w14:textId="77777777" w:rsidR="0030585B" w:rsidRPr="0030585B" w:rsidRDefault="0030585B" w:rsidP="0030585B">
      <w:pPr>
        <w:bidi/>
        <w:ind w:firstLine="720"/>
        <w:jc w:val="both"/>
        <w:rPr>
          <w:rFonts w:cs="David" w:hint="cs"/>
          <w:rtl/>
        </w:rPr>
      </w:pPr>
      <w:r w:rsidRPr="0030585B">
        <w:rPr>
          <w:rFonts w:cs="David" w:hint="cs"/>
          <w:rtl/>
        </w:rPr>
        <w:t xml:space="preserve">אני באמת מתנצל, אין לי שום קמצוץ של טענה לוועדה. </w:t>
      </w:r>
    </w:p>
    <w:p w14:paraId="2076A0D0" w14:textId="77777777" w:rsidR="0030585B" w:rsidRPr="0030585B" w:rsidRDefault="0030585B" w:rsidP="0030585B">
      <w:pPr>
        <w:bidi/>
        <w:jc w:val="both"/>
        <w:rPr>
          <w:rFonts w:cs="David" w:hint="cs"/>
          <w:rtl/>
        </w:rPr>
      </w:pPr>
    </w:p>
    <w:p w14:paraId="020400EA" w14:textId="77777777" w:rsidR="0030585B" w:rsidRPr="0030585B" w:rsidRDefault="0030585B" w:rsidP="0030585B">
      <w:pPr>
        <w:bidi/>
        <w:jc w:val="both"/>
        <w:rPr>
          <w:rFonts w:cs="David" w:hint="cs"/>
          <w:u w:val="single"/>
          <w:rtl/>
        </w:rPr>
      </w:pPr>
      <w:r w:rsidRPr="0030585B">
        <w:rPr>
          <w:rFonts w:cs="David" w:hint="cs"/>
          <w:u w:val="single"/>
          <w:rtl/>
        </w:rPr>
        <w:t xml:space="preserve">ראובן </w:t>
      </w:r>
      <w:proofErr w:type="spellStart"/>
      <w:r w:rsidRPr="0030585B">
        <w:rPr>
          <w:rFonts w:cs="David" w:hint="cs"/>
          <w:u w:val="single"/>
          <w:rtl/>
        </w:rPr>
        <w:t>גרונאו</w:t>
      </w:r>
      <w:proofErr w:type="spellEnd"/>
      <w:r w:rsidRPr="0030585B">
        <w:rPr>
          <w:rFonts w:cs="David" w:hint="cs"/>
          <w:u w:val="single"/>
          <w:rtl/>
        </w:rPr>
        <w:t>:</w:t>
      </w:r>
    </w:p>
    <w:p w14:paraId="6EA3D112" w14:textId="77777777" w:rsidR="0030585B" w:rsidRPr="0030585B" w:rsidRDefault="0030585B" w:rsidP="0030585B">
      <w:pPr>
        <w:bidi/>
        <w:jc w:val="both"/>
        <w:rPr>
          <w:rFonts w:cs="David" w:hint="cs"/>
          <w:rtl/>
        </w:rPr>
      </w:pPr>
    </w:p>
    <w:p w14:paraId="1D9884FF" w14:textId="77777777" w:rsidR="0030585B" w:rsidRPr="0030585B" w:rsidRDefault="0030585B" w:rsidP="0030585B">
      <w:pPr>
        <w:bidi/>
        <w:ind w:firstLine="720"/>
        <w:jc w:val="both"/>
        <w:rPr>
          <w:rFonts w:cs="David" w:hint="cs"/>
          <w:rtl/>
        </w:rPr>
      </w:pPr>
      <w:r w:rsidRPr="0030585B">
        <w:rPr>
          <w:rFonts w:cs="David" w:hint="cs"/>
          <w:rtl/>
        </w:rPr>
        <w:t xml:space="preserve">לגופו של עניין, אם אתה כותב לי מכתב או שהעוזרת שלך פונה אליי טלפונית או אם אתה הולך ליושב-ראש הכנסת </w:t>
      </w:r>
      <w:r w:rsidRPr="0030585B">
        <w:rPr>
          <w:rFonts w:cs="David"/>
          <w:rtl/>
        </w:rPr>
        <w:t>–</w:t>
      </w:r>
      <w:r w:rsidRPr="0030585B">
        <w:rPr>
          <w:rFonts w:cs="David" w:hint="cs"/>
          <w:rtl/>
        </w:rPr>
        <w:t xml:space="preserve"> חד הוא. לא מבחינת הבושה, הטרדה או כל אלמנט אחר שתזכיר בעניין הזה. </w:t>
      </w:r>
    </w:p>
    <w:p w14:paraId="7F32F2F0" w14:textId="77777777" w:rsidR="0030585B" w:rsidRPr="0030585B" w:rsidRDefault="0030585B" w:rsidP="0030585B">
      <w:pPr>
        <w:bidi/>
        <w:jc w:val="both"/>
        <w:rPr>
          <w:rFonts w:cs="David" w:hint="cs"/>
          <w:rtl/>
        </w:rPr>
      </w:pPr>
    </w:p>
    <w:p w14:paraId="609EEC41" w14:textId="77777777" w:rsidR="0030585B" w:rsidRPr="0030585B" w:rsidRDefault="0030585B" w:rsidP="0030585B">
      <w:pPr>
        <w:bidi/>
        <w:jc w:val="both"/>
        <w:rPr>
          <w:rFonts w:cs="David" w:hint="cs"/>
          <w:u w:val="single"/>
          <w:rtl/>
        </w:rPr>
      </w:pPr>
      <w:r w:rsidRPr="0030585B">
        <w:rPr>
          <w:rFonts w:cs="David" w:hint="cs"/>
          <w:u w:val="single"/>
          <w:rtl/>
        </w:rPr>
        <w:t>דוד רותם:</w:t>
      </w:r>
    </w:p>
    <w:p w14:paraId="4BDA583F" w14:textId="77777777" w:rsidR="0030585B" w:rsidRPr="0030585B" w:rsidRDefault="0030585B" w:rsidP="0030585B">
      <w:pPr>
        <w:bidi/>
        <w:jc w:val="both"/>
        <w:rPr>
          <w:rFonts w:cs="David" w:hint="cs"/>
          <w:u w:val="single"/>
          <w:rtl/>
        </w:rPr>
      </w:pPr>
    </w:p>
    <w:p w14:paraId="1278528A" w14:textId="77777777" w:rsidR="0030585B" w:rsidRPr="0030585B" w:rsidRDefault="0030585B" w:rsidP="0030585B">
      <w:pPr>
        <w:bidi/>
        <w:ind w:firstLine="720"/>
        <w:jc w:val="both"/>
        <w:rPr>
          <w:rFonts w:cs="David" w:hint="cs"/>
          <w:rtl/>
        </w:rPr>
      </w:pPr>
      <w:r w:rsidRPr="0030585B">
        <w:rPr>
          <w:rFonts w:cs="David" w:hint="cs"/>
          <w:rtl/>
        </w:rPr>
        <w:t xml:space="preserve">אתם, כאנשי ציבור, האם לא היה מקום שתגידו: רבותיי, מה שאתם מבקשים מאתנו לקבוע הוא לא תוספת, הוא לא שירות. תוציאו את חבר הכנסת הנכה ממצב שהוא כאילו מקבל הטבה בגלל נכותו. </w:t>
      </w:r>
    </w:p>
    <w:p w14:paraId="2D032FF5" w14:textId="77777777" w:rsidR="0030585B" w:rsidRPr="0030585B" w:rsidRDefault="0030585B" w:rsidP="0030585B">
      <w:pPr>
        <w:bidi/>
        <w:jc w:val="both"/>
        <w:rPr>
          <w:rFonts w:cs="David" w:hint="cs"/>
          <w:rtl/>
        </w:rPr>
      </w:pPr>
    </w:p>
    <w:p w14:paraId="6E5389D7" w14:textId="77777777" w:rsidR="0030585B" w:rsidRPr="0030585B" w:rsidRDefault="0030585B" w:rsidP="0030585B">
      <w:pPr>
        <w:bidi/>
        <w:jc w:val="both"/>
        <w:rPr>
          <w:rFonts w:cs="David" w:hint="cs"/>
          <w:u w:val="single"/>
          <w:rtl/>
        </w:rPr>
      </w:pPr>
      <w:r w:rsidRPr="0030585B">
        <w:rPr>
          <w:rFonts w:cs="David" w:hint="cs"/>
          <w:u w:val="single"/>
          <w:rtl/>
        </w:rPr>
        <w:t xml:space="preserve">ראובן </w:t>
      </w:r>
      <w:proofErr w:type="spellStart"/>
      <w:r w:rsidRPr="0030585B">
        <w:rPr>
          <w:rFonts w:cs="David" w:hint="cs"/>
          <w:u w:val="single"/>
          <w:rtl/>
        </w:rPr>
        <w:t>גרונאו</w:t>
      </w:r>
      <w:proofErr w:type="spellEnd"/>
      <w:r w:rsidRPr="0030585B">
        <w:rPr>
          <w:rFonts w:cs="David" w:hint="cs"/>
          <w:u w:val="single"/>
          <w:rtl/>
        </w:rPr>
        <w:t>:</w:t>
      </w:r>
    </w:p>
    <w:p w14:paraId="15DBF405" w14:textId="77777777" w:rsidR="0030585B" w:rsidRPr="0030585B" w:rsidRDefault="0030585B" w:rsidP="0030585B">
      <w:pPr>
        <w:bidi/>
        <w:jc w:val="both"/>
        <w:rPr>
          <w:rFonts w:cs="David" w:hint="cs"/>
          <w:rtl/>
        </w:rPr>
      </w:pPr>
    </w:p>
    <w:p w14:paraId="322D217C" w14:textId="77777777" w:rsidR="0030585B" w:rsidRPr="0030585B" w:rsidRDefault="0030585B" w:rsidP="0030585B">
      <w:pPr>
        <w:bidi/>
        <w:ind w:firstLine="720"/>
        <w:jc w:val="both"/>
        <w:rPr>
          <w:rFonts w:cs="David" w:hint="cs"/>
          <w:rtl/>
        </w:rPr>
      </w:pPr>
      <w:r w:rsidRPr="0030585B">
        <w:rPr>
          <w:rFonts w:cs="David" w:hint="cs"/>
          <w:rtl/>
        </w:rPr>
        <w:t xml:space="preserve">בפתיחת דבריי אמרתי שהיה ויכוח האם ההטבה הזאת היא רמפה או האם ההטבה הזאת היא נהג, שזה הופך את מכוניתו ללימוזינה. מאחר שהוויכוח הזה פרץ לציבור ויושב-ראש הכנסת בשלב מסוים אמר: הסירו ויכוח זה ממני, הוא פנה אלינו. </w:t>
      </w:r>
    </w:p>
    <w:p w14:paraId="086A5855" w14:textId="77777777" w:rsidR="0030585B" w:rsidRPr="0030585B" w:rsidRDefault="0030585B" w:rsidP="0030585B">
      <w:pPr>
        <w:bidi/>
        <w:jc w:val="both"/>
        <w:rPr>
          <w:rFonts w:cs="David" w:hint="cs"/>
          <w:rtl/>
        </w:rPr>
      </w:pPr>
    </w:p>
    <w:p w14:paraId="72CB76E3" w14:textId="77777777" w:rsidR="0030585B" w:rsidRPr="0030585B" w:rsidRDefault="0030585B" w:rsidP="0030585B">
      <w:pPr>
        <w:bidi/>
        <w:jc w:val="both"/>
        <w:rPr>
          <w:rFonts w:cs="David" w:hint="cs"/>
          <w:u w:val="single"/>
          <w:rtl/>
        </w:rPr>
      </w:pPr>
      <w:r w:rsidRPr="0030585B">
        <w:rPr>
          <w:rFonts w:cs="David" w:hint="cs"/>
          <w:u w:val="single"/>
          <w:rtl/>
        </w:rPr>
        <w:t>דוד רותם:</w:t>
      </w:r>
    </w:p>
    <w:p w14:paraId="029CE3A5" w14:textId="77777777" w:rsidR="0030585B" w:rsidRPr="0030585B" w:rsidRDefault="0030585B" w:rsidP="0030585B">
      <w:pPr>
        <w:bidi/>
        <w:jc w:val="both"/>
        <w:rPr>
          <w:rFonts w:cs="David" w:hint="cs"/>
          <w:u w:val="single"/>
          <w:rtl/>
        </w:rPr>
      </w:pPr>
    </w:p>
    <w:p w14:paraId="57D5EA1C" w14:textId="77777777" w:rsidR="0030585B" w:rsidRPr="0030585B" w:rsidRDefault="0030585B" w:rsidP="0030585B">
      <w:pPr>
        <w:bidi/>
        <w:ind w:firstLine="720"/>
        <w:jc w:val="both"/>
        <w:rPr>
          <w:rFonts w:cs="David" w:hint="cs"/>
          <w:rtl/>
        </w:rPr>
      </w:pPr>
      <w:r w:rsidRPr="0030585B">
        <w:rPr>
          <w:rFonts w:cs="David" w:hint="cs"/>
          <w:rtl/>
        </w:rPr>
        <w:t xml:space="preserve">ואז הייתם צריכים להגיד שאין פה ויכוח ציבורי, זה כמו רמפה. </w:t>
      </w:r>
    </w:p>
    <w:p w14:paraId="448324B7" w14:textId="77777777" w:rsidR="0030585B" w:rsidRPr="0030585B" w:rsidRDefault="0030585B" w:rsidP="0030585B">
      <w:pPr>
        <w:bidi/>
        <w:jc w:val="both"/>
        <w:rPr>
          <w:rFonts w:cs="David" w:hint="cs"/>
          <w:rtl/>
        </w:rPr>
      </w:pPr>
    </w:p>
    <w:p w14:paraId="76246A93"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6E199165" w14:textId="77777777" w:rsidR="0030585B" w:rsidRPr="0030585B" w:rsidRDefault="0030585B" w:rsidP="0030585B">
      <w:pPr>
        <w:bidi/>
        <w:jc w:val="both"/>
        <w:rPr>
          <w:rFonts w:cs="David" w:hint="cs"/>
          <w:rtl/>
        </w:rPr>
      </w:pPr>
    </w:p>
    <w:p w14:paraId="65EBC39A" w14:textId="77777777" w:rsidR="0030585B" w:rsidRPr="0030585B" w:rsidRDefault="0030585B" w:rsidP="0030585B">
      <w:pPr>
        <w:bidi/>
        <w:jc w:val="both"/>
        <w:rPr>
          <w:rFonts w:cs="David" w:hint="cs"/>
          <w:rtl/>
        </w:rPr>
      </w:pPr>
      <w:r w:rsidRPr="0030585B">
        <w:rPr>
          <w:rFonts w:cs="David" w:hint="cs"/>
          <w:rtl/>
        </w:rPr>
        <w:tab/>
        <w:t xml:space="preserve">אני חושב שהעמדה שלכם ברורה. </w:t>
      </w:r>
    </w:p>
    <w:p w14:paraId="20BBEB26" w14:textId="77777777" w:rsidR="0030585B" w:rsidRPr="0030585B" w:rsidRDefault="0030585B" w:rsidP="0030585B">
      <w:pPr>
        <w:bidi/>
        <w:jc w:val="both"/>
        <w:rPr>
          <w:rFonts w:cs="David" w:hint="cs"/>
          <w:rtl/>
        </w:rPr>
      </w:pPr>
    </w:p>
    <w:p w14:paraId="6438E27A" w14:textId="77777777" w:rsidR="0030585B" w:rsidRPr="0030585B" w:rsidRDefault="0030585B" w:rsidP="0030585B">
      <w:pPr>
        <w:bidi/>
        <w:jc w:val="both"/>
        <w:rPr>
          <w:rFonts w:cs="David" w:hint="cs"/>
          <w:u w:val="single"/>
          <w:rtl/>
        </w:rPr>
      </w:pPr>
      <w:r w:rsidRPr="0030585B">
        <w:rPr>
          <w:rFonts w:cs="David" w:hint="cs"/>
          <w:u w:val="single"/>
          <w:rtl/>
        </w:rPr>
        <w:t xml:space="preserve">ראובן </w:t>
      </w:r>
      <w:proofErr w:type="spellStart"/>
      <w:r w:rsidRPr="0030585B">
        <w:rPr>
          <w:rFonts w:cs="David" w:hint="cs"/>
          <w:u w:val="single"/>
          <w:rtl/>
        </w:rPr>
        <w:t>גרונאו</w:t>
      </w:r>
      <w:proofErr w:type="spellEnd"/>
      <w:r w:rsidRPr="0030585B">
        <w:rPr>
          <w:rFonts w:cs="David" w:hint="cs"/>
          <w:u w:val="single"/>
          <w:rtl/>
        </w:rPr>
        <w:t>:</w:t>
      </w:r>
    </w:p>
    <w:p w14:paraId="75553BB5" w14:textId="77777777" w:rsidR="0030585B" w:rsidRPr="0030585B" w:rsidRDefault="0030585B" w:rsidP="0030585B">
      <w:pPr>
        <w:bidi/>
        <w:jc w:val="both"/>
        <w:rPr>
          <w:rFonts w:cs="David" w:hint="cs"/>
          <w:rtl/>
        </w:rPr>
      </w:pPr>
    </w:p>
    <w:p w14:paraId="61E08357" w14:textId="77777777" w:rsidR="0030585B" w:rsidRPr="0030585B" w:rsidRDefault="0030585B" w:rsidP="0030585B">
      <w:pPr>
        <w:bidi/>
        <w:ind w:firstLine="720"/>
        <w:jc w:val="both"/>
        <w:rPr>
          <w:rFonts w:cs="David" w:hint="cs"/>
          <w:rtl/>
        </w:rPr>
      </w:pPr>
      <w:r w:rsidRPr="0030585B">
        <w:rPr>
          <w:rFonts w:cs="David" w:hint="cs"/>
          <w:rtl/>
        </w:rPr>
        <w:t xml:space="preserve">אנחנו לא אמרנו שזו הטבה. </w:t>
      </w:r>
    </w:p>
    <w:p w14:paraId="7D1B92B8" w14:textId="77777777" w:rsidR="0030585B" w:rsidRPr="0030585B" w:rsidRDefault="0030585B" w:rsidP="0030585B">
      <w:pPr>
        <w:bidi/>
        <w:jc w:val="both"/>
        <w:rPr>
          <w:rFonts w:cs="David" w:hint="cs"/>
          <w:rtl/>
        </w:rPr>
      </w:pPr>
    </w:p>
    <w:p w14:paraId="25D88F30"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7FF9DF1A" w14:textId="77777777" w:rsidR="0030585B" w:rsidRPr="0030585B" w:rsidRDefault="0030585B" w:rsidP="0030585B">
      <w:pPr>
        <w:bidi/>
        <w:jc w:val="both"/>
        <w:rPr>
          <w:rFonts w:cs="David" w:hint="cs"/>
          <w:u w:val="single"/>
          <w:rtl/>
        </w:rPr>
      </w:pPr>
    </w:p>
    <w:p w14:paraId="2FF0F144" w14:textId="77777777" w:rsidR="0030585B" w:rsidRPr="0030585B" w:rsidRDefault="0030585B" w:rsidP="0030585B">
      <w:pPr>
        <w:bidi/>
        <w:ind w:firstLine="720"/>
        <w:jc w:val="both"/>
        <w:rPr>
          <w:rFonts w:cs="David" w:hint="cs"/>
          <w:rtl/>
        </w:rPr>
      </w:pPr>
      <w:r w:rsidRPr="0030585B">
        <w:rPr>
          <w:rFonts w:cs="David" w:hint="cs"/>
          <w:rtl/>
        </w:rPr>
        <w:t xml:space="preserve">אנחנו כבר חורגים הרבה מעבר למה שהיושב-ראש אפשר לנו. אני חושב שהעמדות ברורות. הרי ממה נפשך? אם ההמלצה תאושר </w:t>
      </w:r>
      <w:r w:rsidRPr="0030585B">
        <w:rPr>
          <w:rFonts w:cs="David"/>
          <w:rtl/>
        </w:rPr>
        <w:t>–</w:t>
      </w:r>
      <w:r w:rsidRPr="0030585B">
        <w:rPr>
          <w:rFonts w:cs="David" w:hint="cs"/>
          <w:rtl/>
        </w:rPr>
        <w:t xml:space="preserve"> תאושר, אם לא תאושר </w:t>
      </w:r>
      <w:r w:rsidRPr="0030585B">
        <w:rPr>
          <w:rFonts w:cs="David"/>
          <w:rtl/>
        </w:rPr>
        <w:t>–</w:t>
      </w:r>
      <w:r w:rsidRPr="0030585B">
        <w:rPr>
          <w:rFonts w:cs="David" w:hint="cs"/>
          <w:rtl/>
        </w:rPr>
        <w:t xml:space="preserve"> לפי הכללים היא חוזרת לחשיבה חוזרת. בבקשה, אדוני. </w:t>
      </w:r>
    </w:p>
    <w:p w14:paraId="49648B41" w14:textId="77777777" w:rsidR="0030585B" w:rsidRPr="0030585B" w:rsidRDefault="0030585B" w:rsidP="0030585B">
      <w:pPr>
        <w:bidi/>
        <w:jc w:val="both"/>
        <w:rPr>
          <w:rFonts w:cs="David" w:hint="cs"/>
          <w:rtl/>
        </w:rPr>
      </w:pPr>
    </w:p>
    <w:p w14:paraId="313F1661" w14:textId="77777777" w:rsidR="0030585B" w:rsidRDefault="0030585B" w:rsidP="0030585B">
      <w:pPr>
        <w:bidi/>
        <w:jc w:val="both"/>
        <w:rPr>
          <w:rFonts w:cs="David" w:hint="cs"/>
          <w:u w:val="single"/>
          <w:rtl/>
        </w:rPr>
      </w:pPr>
    </w:p>
    <w:p w14:paraId="5C4A51F1" w14:textId="77777777" w:rsidR="0030585B" w:rsidRDefault="0030585B" w:rsidP="0030585B">
      <w:pPr>
        <w:bidi/>
        <w:jc w:val="both"/>
        <w:rPr>
          <w:rFonts w:cs="David" w:hint="cs"/>
          <w:u w:val="single"/>
          <w:rtl/>
        </w:rPr>
      </w:pPr>
    </w:p>
    <w:p w14:paraId="2A366810" w14:textId="77777777" w:rsidR="0030585B" w:rsidRDefault="0030585B" w:rsidP="0030585B">
      <w:pPr>
        <w:bidi/>
        <w:jc w:val="both"/>
        <w:rPr>
          <w:rFonts w:cs="David" w:hint="cs"/>
          <w:u w:val="single"/>
          <w:rtl/>
        </w:rPr>
      </w:pPr>
    </w:p>
    <w:p w14:paraId="0442FBAB" w14:textId="77777777" w:rsidR="0030585B" w:rsidRDefault="0030585B" w:rsidP="0030585B">
      <w:pPr>
        <w:bidi/>
        <w:jc w:val="both"/>
        <w:rPr>
          <w:rFonts w:cs="David" w:hint="cs"/>
          <w:u w:val="single"/>
          <w:rtl/>
        </w:rPr>
      </w:pPr>
    </w:p>
    <w:p w14:paraId="18BD7809" w14:textId="77777777" w:rsidR="0030585B" w:rsidRPr="0030585B" w:rsidRDefault="0030585B" w:rsidP="0030585B">
      <w:pPr>
        <w:bidi/>
        <w:jc w:val="both"/>
        <w:rPr>
          <w:rFonts w:cs="David" w:hint="cs"/>
          <w:u w:val="single"/>
          <w:rtl/>
        </w:rPr>
      </w:pPr>
      <w:r w:rsidRPr="0030585B">
        <w:rPr>
          <w:rFonts w:cs="David" w:hint="cs"/>
          <w:u w:val="single"/>
          <w:rtl/>
        </w:rPr>
        <w:t>דניאל דורון:</w:t>
      </w:r>
    </w:p>
    <w:p w14:paraId="37B2AB7D" w14:textId="77777777" w:rsidR="0030585B" w:rsidRPr="0030585B" w:rsidRDefault="0030585B" w:rsidP="0030585B">
      <w:pPr>
        <w:bidi/>
        <w:jc w:val="both"/>
        <w:rPr>
          <w:rFonts w:cs="David" w:hint="cs"/>
          <w:rtl/>
        </w:rPr>
      </w:pPr>
    </w:p>
    <w:p w14:paraId="5C69B96B" w14:textId="77777777" w:rsidR="0030585B" w:rsidRPr="0030585B" w:rsidRDefault="0030585B" w:rsidP="0030585B">
      <w:pPr>
        <w:bidi/>
        <w:ind w:firstLine="720"/>
        <w:jc w:val="both"/>
        <w:rPr>
          <w:rFonts w:cs="David" w:hint="cs"/>
          <w:rtl/>
        </w:rPr>
      </w:pPr>
      <w:r w:rsidRPr="0030585B">
        <w:rPr>
          <w:rFonts w:cs="David" w:hint="cs"/>
          <w:rtl/>
        </w:rPr>
        <w:t xml:space="preserve">נאמר פה שעובד ועדה אינו רשאי לענות לפניות ציבור ולכן צריך עוד עוזרים. אם אפשר לסדר שעובד ועדה יענה לפניות ציבור שנוגעות לוועדה, שיסדירו את זה בצורה חוקית ולא יצטרכו כל פעם עוד עוזר. כשאדם מתמנה ליושב-ראש ועדה, הוועדה צריכה לספק לו את כל הצרכים. </w:t>
      </w:r>
    </w:p>
    <w:p w14:paraId="5EFB23FF" w14:textId="77777777" w:rsidR="0030585B" w:rsidRPr="0030585B" w:rsidRDefault="0030585B" w:rsidP="0030585B">
      <w:pPr>
        <w:bidi/>
        <w:jc w:val="both"/>
        <w:rPr>
          <w:rFonts w:cs="David" w:hint="cs"/>
          <w:rtl/>
        </w:rPr>
      </w:pPr>
    </w:p>
    <w:p w14:paraId="63A0DD94" w14:textId="77777777" w:rsidR="0030585B" w:rsidRPr="0030585B" w:rsidRDefault="0030585B" w:rsidP="0030585B">
      <w:pPr>
        <w:bidi/>
        <w:jc w:val="both"/>
        <w:rPr>
          <w:rFonts w:cs="David" w:hint="cs"/>
          <w:u w:val="single"/>
          <w:rtl/>
        </w:rPr>
      </w:pPr>
      <w:r w:rsidRPr="0030585B">
        <w:rPr>
          <w:rFonts w:cs="David" w:hint="cs"/>
          <w:u w:val="single"/>
          <w:rtl/>
        </w:rPr>
        <w:t>דוד רותם:</w:t>
      </w:r>
    </w:p>
    <w:p w14:paraId="2D615ED8" w14:textId="77777777" w:rsidR="0030585B" w:rsidRPr="0030585B" w:rsidRDefault="0030585B" w:rsidP="0030585B">
      <w:pPr>
        <w:bidi/>
        <w:jc w:val="both"/>
        <w:rPr>
          <w:rFonts w:cs="David" w:hint="cs"/>
          <w:u w:val="single"/>
          <w:rtl/>
        </w:rPr>
      </w:pPr>
    </w:p>
    <w:p w14:paraId="0B804369" w14:textId="77777777" w:rsidR="0030585B" w:rsidRPr="0030585B" w:rsidRDefault="0030585B" w:rsidP="0030585B">
      <w:pPr>
        <w:bidi/>
        <w:ind w:firstLine="720"/>
        <w:jc w:val="both"/>
        <w:rPr>
          <w:rFonts w:cs="David" w:hint="cs"/>
          <w:rtl/>
        </w:rPr>
      </w:pPr>
      <w:r w:rsidRPr="0030585B">
        <w:rPr>
          <w:rFonts w:cs="David" w:hint="cs"/>
          <w:rtl/>
        </w:rPr>
        <w:t xml:space="preserve">יושב-ראש ועדה הוא איש פוליטי ועובדי הכנסת הם עובדי הכנסת. אוי ואבוי אם אתן לעובדים של הכנסת להתעסק בעניינים פוליטיים. הרי פניות ציבור זה חלק מהמשחק הפוליטי. </w:t>
      </w:r>
    </w:p>
    <w:p w14:paraId="52A6DCCC" w14:textId="77777777" w:rsidR="0030585B" w:rsidRPr="0030585B" w:rsidRDefault="0030585B" w:rsidP="0030585B">
      <w:pPr>
        <w:bidi/>
        <w:jc w:val="both"/>
        <w:rPr>
          <w:rFonts w:cs="David" w:hint="cs"/>
          <w:rtl/>
        </w:rPr>
      </w:pPr>
    </w:p>
    <w:p w14:paraId="66716D27"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2875525A" w14:textId="77777777" w:rsidR="0030585B" w:rsidRPr="0030585B" w:rsidRDefault="0030585B" w:rsidP="0030585B">
      <w:pPr>
        <w:bidi/>
        <w:jc w:val="both"/>
        <w:rPr>
          <w:rFonts w:cs="David" w:hint="cs"/>
          <w:u w:val="single"/>
          <w:rtl/>
        </w:rPr>
      </w:pPr>
    </w:p>
    <w:p w14:paraId="37E510BA" w14:textId="77777777" w:rsidR="0030585B" w:rsidRPr="0030585B" w:rsidRDefault="0030585B" w:rsidP="0030585B">
      <w:pPr>
        <w:bidi/>
        <w:ind w:firstLine="720"/>
        <w:jc w:val="both"/>
        <w:rPr>
          <w:rFonts w:cs="David" w:hint="cs"/>
          <w:rtl/>
        </w:rPr>
      </w:pPr>
      <w:r w:rsidRPr="0030585B">
        <w:rPr>
          <w:rFonts w:cs="David" w:hint="cs"/>
          <w:rtl/>
        </w:rPr>
        <w:t xml:space="preserve">חברים, אני חושב שהדברים ברורים. אני מבקש מארבל להקריא את ההצעות אחת </w:t>
      </w:r>
      <w:proofErr w:type="spellStart"/>
      <w:r w:rsidRPr="0030585B">
        <w:rPr>
          <w:rFonts w:cs="David" w:hint="cs"/>
          <w:rtl/>
        </w:rPr>
        <w:t>אחת</w:t>
      </w:r>
      <w:proofErr w:type="spellEnd"/>
      <w:r w:rsidRPr="0030585B">
        <w:rPr>
          <w:rFonts w:cs="David" w:hint="cs"/>
          <w:rtl/>
        </w:rPr>
        <w:t xml:space="preserve">, וגם נצביע עליהן אחת </w:t>
      </w:r>
      <w:proofErr w:type="spellStart"/>
      <w:r w:rsidRPr="0030585B">
        <w:rPr>
          <w:rFonts w:cs="David" w:hint="cs"/>
          <w:rtl/>
        </w:rPr>
        <w:t>אחת</w:t>
      </w:r>
      <w:proofErr w:type="spellEnd"/>
      <w:r w:rsidRPr="0030585B">
        <w:rPr>
          <w:rFonts w:cs="David" w:hint="cs"/>
          <w:rtl/>
        </w:rPr>
        <w:t xml:space="preserve">. קודם כול, הלשכה </w:t>
      </w:r>
      <w:proofErr w:type="spellStart"/>
      <w:r w:rsidRPr="0030585B">
        <w:rPr>
          <w:rFonts w:cs="David" w:hint="cs"/>
          <w:rtl/>
        </w:rPr>
        <w:t>הפרלמנטרית</w:t>
      </w:r>
      <w:proofErr w:type="spellEnd"/>
      <w:r w:rsidRPr="0030585B">
        <w:rPr>
          <w:rFonts w:cs="David" w:hint="cs"/>
          <w:rtl/>
        </w:rPr>
        <w:t xml:space="preserve"> וציוד הנרכש לשימוש בה. </w:t>
      </w:r>
    </w:p>
    <w:p w14:paraId="69BF74BA" w14:textId="77777777" w:rsidR="0030585B" w:rsidRPr="0030585B" w:rsidRDefault="0030585B" w:rsidP="0030585B">
      <w:pPr>
        <w:bidi/>
        <w:ind w:firstLine="720"/>
        <w:jc w:val="both"/>
        <w:rPr>
          <w:rFonts w:cs="David" w:hint="cs"/>
          <w:rtl/>
        </w:rPr>
      </w:pPr>
    </w:p>
    <w:p w14:paraId="70EDF682" w14:textId="77777777" w:rsidR="0030585B" w:rsidRPr="0030585B" w:rsidRDefault="0030585B" w:rsidP="0030585B">
      <w:pPr>
        <w:bidi/>
        <w:jc w:val="both"/>
        <w:rPr>
          <w:rFonts w:cs="David" w:hint="cs"/>
          <w:rtl/>
        </w:rPr>
      </w:pPr>
      <w:r w:rsidRPr="0030585B">
        <w:rPr>
          <w:rFonts w:cs="David" w:hint="cs"/>
          <w:u w:val="single"/>
          <w:rtl/>
        </w:rPr>
        <w:t>ארבל אסטרחן:</w:t>
      </w:r>
    </w:p>
    <w:p w14:paraId="7416CB7D" w14:textId="77777777" w:rsidR="0030585B" w:rsidRPr="0030585B" w:rsidRDefault="0030585B" w:rsidP="0030585B">
      <w:pPr>
        <w:bidi/>
        <w:jc w:val="both"/>
        <w:rPr>
          <w:rFonts w:cs="David" w:hint="cs"/>
          <w:rtl/>
        </w:rPr>
      </w:pPr>
    </w:p>
    <w:p w14:paraId="29897AC4" w14:textId="77777777" w:rsidR="0030585B" w:rsidRPr="0030585B" w:rsidRDefault="0030585B" w:rsidP="0030585B">
      <w:pPr>
        <w:bidi/>
        <w:jc w:val="both"/>
        <w:rPr>
          <w:rFonts w:cs="David" w:hint="cs"/>
          <w:rtl/>
        </w:rPr>
      </w:pPr>
      <w:r w:rsidRPr="0030585B">
        <w:rPr>
          <w:rFonts w:cs="David" w:hint="cs"/>
          <w:rtl/>
        </w:rPr>
        <w:tab/>
        <w:t xml:space="preserve">הנוסח המלא נמצא בפניכם, כולל דברי ההסבר. הסעיף המרכזי המונח בפניכם, מוצע להחליף את סעיף 32 להחלטת שכר חברי הכנסת, והוא יקבע כך: (א) רכישת ריהוט וציוד ללשכה </w:t>
      </w:r>
      <w:proofErr w:type="spellStart"/>
      <w:r w:rsidRPr="0030585B">
        <w:rPr>
          <w:rFonts w:cs="David" w:hint="cs"/>
          <w:rtl/>
        </w:rPr>
        <w:t>הפרלמנטרית</w:t>
      </w:r>
      <w:proofErr w:type="spellEnd"/>
      <w:r w:rsidRPr="0030585B">
        <w:rPr>
          <w:rFonts w:cs="David" w:hint="cs"/>
          <w:rtl/>
        </w:rPr>
        <w:t xml:space="preserve"> במסגרת התקציב השנתי, תיעשה מבין הפריטים המנויים בתוספת השביעית בלבד. (ב) רכישה לפי סעיף קטן (א) תבוצע על-ידי הכנסת, לפי בקשת חבר הכנסת, מתוך מבחר של ריהוט וציוד שיקבע חשב הכנסת, בהתאם למקובל בהתקשרויות של הכנסת עם ספקים; בנוסף, רשאי חבר הכנסת לרכוש ריהוט וציוד הנמצאים במחסן הכנסת, במחיר שיקבע חשב הכנסת. (ג) ריהוט וציוד שנרכשו לפי סעיף זה הם רכוש הכנסת, ויוחזרו לכנסת עם סיום כהונתו של חבר הכנסת, או עם סגירת הלשכה </w:t>
      </w:r>
      <w:proofErr w:type="spellStart"/>
      <w:r w:rsidRPr="0030585B">
        <w:rPr>
          <w:rFonts w:cs="David" w:hint="cs"/>
          <w:rtl/>
        </w:rPr>
        <w:t>הפרלמנטרית</w:t>
      </w:r>
      <w:proofErr w:type="spellEnd"/>
      <w:r w:rsidRPr="0030585B">
        <w:rPr>
          <w:rFonts w:cs="David" w:hint="cs"/>
          <w:rtl/>
        </w:rPr>
        <w:t xml:space="preserve">, או במועד מוקדם יותר לפי בקשת חבר הכנסת". </w:t>
      </w:r>
    </w:p>
    <w:p w14:paraId="1A376A87" w14:textId="77777777" w:rsidR="0030585B" w:rsidRPr="0030585B" w:rsidRDefault="0030585B" w:rsidP="0030585B">
      <w:pPr>
        <w:bidi/>
        <w:jc w:val="both"/>
        <w:rPr>
          <w:rFonts w:cs="David" w:hint="cs"/>
          <w:rtl/>
        </w:rPr>
      </w:pPr>
    </w:p>
    <w:p w14:paraId="5AFE6ECB" w14:textId="77777777" w:rsidR="0030585B" w:rsidRPr="0030585B" w:rsidRDefault="0030585B" w:rsidP="0030585B">
      <w:pPr>
        <w:bidi/>
        <w:ind w:firstLine="720"/>
        <w:jc w:val="both"/>
        <w:rPr>
          <w:rFonts w:cs="David" w:hint="cs"/>
          <w:rtl/>
        </w:rPr>
      </w:pPr>
      <w:r w:rsidRPr="0030585B">
        <w:rPr>
          <w:rFonts w:cs="David" w:hint="cs"/>
          <w:rtl/>
        </w:rPr>
        <w:t>עכשיו יש עוד סעיף שהוא חידוש. "(ד) על אף האמור בסעיף קטן (ג), חבר הכנסת רשאי לרכוש עם סיום כהונתו כחבר הכנסת את הריהוט והציוד שעליו להחזיר לכנסת, לפי ערכם ביום שבו הודיע על כך לחשב הכנסת; על רכישה כאמור יחולו הוראות פקודת מס הכנסה, ואולם סכום הפחת לא יעלה על 20% לשנה מהמחיר המקורי, ועל ריהוט וציוד שנרכשו בשנה האחרונה לכהונתו של חבר הכנסת לא יותר ניכוי בעד פחת".</w:t>
      </w:r>
    </w:p>
    <w:p w14:paraId="6DED52F6" w14:textId="77777777" w:rsidR="0030585B" w:rsidRPr="0030585B" w:rsidRDefault="0030585B" w:rsidP="0030585B">
      <w:pPr>
        <w:bidi/>
        <w:ind w:firstLine="720"/>
        <w:jc w:val="both"/>
        <w:rPr>
          <w:rFonts w:cs="David" w:hint="cs"/>
          <w:rtl/>
        </w:rPr>
      </w:pPr>
    </w:p>
    <w:p w14:paraId="449492D0" w14:textId="77777777" w:rsidR="0030585B" w:rsidRPr="0030585B" w:rsidRDefault="0030585B" w:rsidP="0030585B">
      <w:pPr>
        <w:bidi/>
        <w:ind w:firstLine="720"/>
        <w:jc w:val="both"/>
        <w:rPr>
          <w:rFonts w:cs="David" w:hint="cs"/>
          <w:rtl/>
        </w:rPr>
      </w:pPr>
      <w:r w:rsidRPr="0030585B">
        <w:rPr>
          <w:rFonts w:cs="David" w:hint="cs"/>
          <w:rtl/>
        </w:rPr>
        <w:t xml:space="preserve">יש שני דברים נוספים בהחלטה, אומר אותם בקצרה. אחד, איסור על חבר כנסת לשכור לשכה </w:t>
      </w:r>
      <w:proofErr w:type="spellStart"/>
      <w:r w:rsidRPr="0030585B">
        <w:rPr>
          <w:rFonts w:cs="David" w:hint="cs"/>
          <w:rtl/>
        </w:rPr>
        <w:t>פרלמנטרית</w:t>
      </w:r>
      <w:proofErr w:type="spellEnd"/>
      <w:r w:rsidRPr="0030585B">
        <w:rPr>
          <w:rFonts w:cs="David" w:hint="cs"/>
          <w:rtl/>
        </w:rPr>
        <w:t xml:space="preserve"> מגוף, בין אם ציבורי ובין אם אחר, שבו הוא מכהן. שניים, איסור על חבר כנסת לרכוש מזגן ללשכתו </w:t>
      </w:r>
      <w:proofErr w:type="spellStart"/>
      <w:r w:rsidRPr="0030585B">
        <w:rPr>
          <w:rFonts w:cs="David" w:hint="cs"/>
          <w:rtl/>
        </w:rPr>
        <w:t>הפרלמנטרית</w:t>
      </w:r>
      <w:proofErr w:type="spellEnd"/>
      <w:r w:rsidRPr="0030585B">
        <w:rPr>
          <w:rFonts w:cs="David" w:hint="cs"/>
          <w:rtl/>
        </w:rPr>
        <w:t xml:space="preserve">. הרעיון הוא לעודד את חברי הכנסת לקבל לשכות מרוהטות. </w:t>
      </w:r>
    </w:p>
    <w:p w14:paraId="12D121B0" w14:textId="77777777" w:rsidR="0030585B" w:rsidRPr="0030585B" w:rsidRDefault="0030585B" w:rsidP="0030585B">
      <w:pPr>
        <w:bidi/>
        <w:ind w:firstLine="720"/>
        <w:jc w:val="both"/>
        <w:rPr>
          <w:rFonts w:cs="David" w:hint="cs"/>
          <w:rtl/>
        </w:rPr>
      </w:pPr>
    </w:p>
    <w:p w14:paraId="7C061488"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104E9D12" w14:textId="77777777" w:rsidR="0030585B" w:rsidRPr="0030585B" w:rsidRDefault="0030585B" w:rsidP="0030585B">
      <w:pPr>
        <w:bidi/>
        <w:jc w:val="both"/>
        <w:rPr>
          <w:rFonts w:cs="David" w:hint="cs"/>
          <w:rtl/>
        </w:rPr>
      </w:pPr>
    </w:p>
    <w:p w14:paraId="32EC722A" w14:textId="77777777" w:rsidR="0030585B" w:rsidRPr="0030585B" w:rsidRDefault="0030585B" w:rsidP="0030585B">
      <w:pPr>
        <w:bidi/>
        <w:jc w:val="both"/>
        <w:rPr>
          <w:rFonts w:cs="David" w:hint="cs"/>
          <w:rtl/>
        </w:rPr>
      </w:pPr>
      <w:r w:rsidRPr="0030585B">
        <w:rPr>
          <w:rFonts w:cs="David" w:hint="cs"/>
          <w:rtl/>
        </w:rPr>
        <w:tab/>
        <w:t>אני להצבעה את ההמלצה הראשונה. מי בעד? מי נגד?</w:t>
      </w:r>
    </w:p>
    <w:p w14:paraId="33E478B2" w14:textId="77777777" w:rsidR="0030585B" w:rsidRPr="0030585B" w:rsidRDefault="0030585B" w:rsidP="0030585B">
      <w:pPr>
        <w:bidi/>
        <w:jc w:val="both"/>
        <w:rPr>
          <w:rFonts w:cs="David" w:hint="cs"/>
          <w:rtl/>
        </w:rPr>
      </w:pPr>
    </w:p>
    <w:p w14:paraId="5EF70A6C" w14:textId="77777777" w:rsidR="0030585B" w:rsidRPr="0030585B" w:rsidRDefault="0030585B" w:rsidP="0030585B">
      <w:pPr>
        <w:bidi/>
        <w:jc w:val="center"/>
        <w:rPr>
          <w:rFonts w:cs="David" w:hint="cs"/>
          <w:b/>
          <w:bCs/>
          <w:rtl/>
        </w:rPr>
      </w:pPr>
      <w:r w:rsidRPr="0030585B">
        <w:rPr>
          <w:rFonts w:cs="David" w:hint="cs"/>
          <w:b/>
          <w:bCs/>
          <w:rtl/>
        </w:rPr>
        <w:t>הצבעה</w:t>
      </w:r>
    </w:p>
    <w:p w14:paraId="4657AF32" w14:textId="77777777" w:rsidR="0030585B" w:rsidRPr="0030585B" w:rsidRDefault="0030585B" w:rsidP="0030585B">
      <w:pPr>
        <w:bidi/>
        <w:jc w:val="center"/>
        <w:rPr>
          <w:rFonts w:cs="David" w:hint="cs"/>
          <w:b/>
          <w:bCs/>
          <w:rtl/>
        </w:rPr>
      </w:pPr>
    </w:p>
    <w:p w14:paraId="2CE8E276" w14:textId="77777777" w:rsidR="0030585B" w:rsidRPr="0030585B" w:rsidRDefault="0030585B" w:rsidP="0030585B">
      <w:pPr>
        <w:bidi/>
        <w:jc w:val="center"/>
        <w:rPr>
          <w:rFonts w:cs="David" w:hint="cs"/>
          <w:b/>
          <w:bCs/>
          <w:rtl/>
        </w:rPr>
      </w:pPr>
      <w:r w:rsidRPr="0030585B">
        <w:rPr>
          <w:rFonts w:cs="David" w:hint="cs"/>
          <w:b/>
          <w:bCs/>
          <w:rtl/>
        </w:rPr>
        <w:t xml:space="preserve">בעד ההמלצה </w:t>
      </w:r>
      <w:r w:rsidRPr="0030585B">
        <w:rPr>
          <w:rFonts w:cs="David"/>
          <w:b/>
          <w:bCs/>
          <w:rtl/>
        </w:rPr>
        <w:t>–</w:t>
      </w:r>
      <w:r w:rsidRPr="0030585B">
        <w:rPr>
          <w:rFonts w:cs="David" w:hint="cs"/>
          <w:b/>
          <w:bCs/>
          <w:rtl/>
        </w:rPr>
        <w:t xml:space="preserve"> פה אחד</w:t>
      </w:r>
    </w:p>
    <w:p w14:paraId="7D44A5C6" w14:textId="77777777" w:rsidR="0030585B" w:rsidRPr="0030585B" w:rsidRDefault="0030585B" w:rsidP="0030585B">
      <w:pPr>
        <w:bidi/>
        <w:jc w:val="center"/>
        <w:rPr>
          <w:rFonts w:cs="David" w:hint="cs"/>
          <w:b/>
          <w:bCs/>
          <w:rtl/>
        </w:rPr>
      </w:pPr>
      <w:r w:rsidRPr="0030585B">
        <w:rPr>
          <w:rFonts w:cs="David" w:hint="cs"/>
          <w:b/>
          <w:bCs/>
          <w:rtl/>
        </w:rPr>
        <w:t xml:space="preserve">נגד </w:t>
      </w:r>
      <w:r w:rsidRPr="0030585B">
        <w:rPr>
          <w:rFonts w:cs="David"/>
          <w:b/>
          <w:bCs/>
          <w:rtl/>
        </w:rPr>
        <w:t>–</w:t>
      </w:r>
      <w:r w:rsidRPr="0030585B">
        <w:rPr>
          <w:rFonts w:cs="David" w:hint="cs"/>
          <w:b/>
          <w:bCs/>
          <w:rtl/>
        </w:rPr>
        <w:t xml:space="preserve"> אין</w:t>
      </w:r>
    </w:p>
    <w:p w14:paraId="4D98A61F" w14:textId="77777777" w:rsidR="0030585B" w:rsidRPr="0030585B" w:rsidRDefault="0030585B" w:rsidP="0030585B">
      <w:pPr>
        <w:bidi/>
        <w:jc w:val="center"/>
        <w:rPr>
          <w:rFonts w:cs="David" w:hint="cs"/>
          <w:b/>
          <w:bCs/>
          <w:rtl/>
        </w:rPr>
      </w:pPr>
      <w:r w:rsidRPr="0030585B">
        <w:rPr>
          <w:rFonts w:cs="David" w:hint="cs"/>
          <w:b/>
          <w:bCs/>
          <w:rtl/>
        </w:rPr>
        <w:t>ההמלצה אושרה.</w:t>
      </w:r>
    </w:p>
    <w:p w14:paraId="7429E394" w14:textId="77777777" w:rsidR="0030585B" w:rsidRPr="0030585B" w:rsidRDefault="0030585B" w:rsidP="0030585B">
      <w:pPr>
        <w:bidi/>
        <w:jc w:val="both"/>
        <w:rPr>
          <w:rFonts w:cs="David" w:hint="cs"/>
          <w:rtl/>
        </w:rPr>
      </w:pPr>
    </w:p>
    <w:p w14:paraId="060C8953" w14:textId="77777777" w:rsidR="0030585B" w:rsidRPr="0030585B" w:rsidRDefault="0030585B" w:rsidP="0030585B">
      <w:pPr>
        <w:bidi/>
        <w:jc w:val="both"/>
        <w:rPr>
          <w:rFonts w:cs="David" w:hint="cs"/>
          <w:u w:val="single"/>
          <w:rtl/>
        </w:rPr>
      </w:pPr>
    </w:p>
    <w:p w14:paraId="29FCDFA3"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651C49AD" w14:textId="77777777" w:rsidR="0030585B" w:rsidRPr="0030585B" w:rsidRDefault="0030585B" w:rsidP="0030585B">
      <w:pPr>
        <w:bidi/>
        <w:jc w:val="both"/>
        <w:rPr>
          <w:rFonts w:cs="David" w:hint="cs"/>
          <w:u w:val="single"/>
          <w:rtl/>
        </w:rPr>
      </w:pPr>
    </w:p>
    <w:p w14:paraId="09436D68" w14:textId="77777777" w:rsidR="0030585B" w:rsidRPr="0030585B" w:rsidRDefault="0030585B" w:rsidP="0030585B">
      <w:pPr>
        <w:bidi/>
        <w:jc w:val="both"/>
        <w:rPr>
          <w:rFonts w:cs="David" w:hint="cs"/>
          <w:rtl/>
        </w:rPr>
      </w:pPr>
      <w:r w:rsidRPr="0030585B">
        <w:rPr>
          <w:rFonts w:cs="David" w:hint="cs"/>
          <w:rtl/>
        </w:rPr>
        <w:tab/>
        <w:t xml:space="preserve">תודה, ההמלצה אושרה. עכשיו אני מביא את  - - - </w:t>
      </w:r>
    </w:p>
    <w:p w14:paraId="7AC8F669" w14:textId="77777777" w:rsidR="0030585B" w:rsidRPr="0030585B" w:rsidRDefault="0030585B" w:rsidP="0030585B">
      <w:pPr>
        <w:bidi/>
        <w:jc w:val="both"/>
        <w:rPr>
          <w:rFonts w:cs="David" w:hint="cs"/>
          <w:rtl/>
        </w:rPr>
      </w:pPr>
      <w:r w:rsidRPr="0030585B">
        <w:rPr>
          <w:rFonts w:cs="David" w:hint="cs"/>
          <w:rtl/>
        </w:rPr>
        <w:tab/>
      </w:r>
    </w:p>
    <w:p w14:paraId="0AA20CDD"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05D4315D" w14:textId="77777777" w:rsidR="0030585B" w:rsidRPr="0030585B" w:rsidRDefault="0030585B" w:rsidP="0030585B">
      <w:pPr>
        <w:bidi/>
        <w:jc w:val="both"/>
        <w:rPr>
          <w:rFonts w:cs="David" w:hint="cs"/>
          <w:u w:val="single"/>
          <w:rtl/>
        </w:rPr>
      </w:pPr>
    </w:p>
    <w:p w14:paraId="38765D4E" w14:textId="77777777" w:rsidR="0030585B" w:rsidRPr="0030585B" w:rsidRDefault="0030585B" w:rsidP="0030585B">
      <w:pPr>
        <w:bidi/>
        <w:ind w:firstLine="720"/>
        <w:jc w:val="both"/>
        <w:rPr>
          <w:rFonts w:cs="David" w:hint="cs"/>
          <w:rtl/>
        </w:rPr>
      </w:pPr>
      <w:r w:rsidRPr="0030585B">
        <w:rPr>
          <w:rFonts w:cs="David" w:hint="cs"/>
          <w:rtl/>
        </w:rPr>
        <w:t>אפשר לשאול שאלת הבהרה בעניין העוזר השלישי והרביעי?</w:t>
      </w:r>
    </w:p>
    <w:p w14:paraId="2FE64CBC" w14:textId="77777777" w:rsidR="0030585B" w:rsidRPr="0030585B" w:rsidRDefault="0030585B" w:rsidP="0030585B">
      <w:pPr>
        <w:bidi/>
        <w:ind w:firstLine="720"/>
        <w:jc w:val="both"/>
        <w:rPr>
          <w:rFonts w:cs="David" w:hint="cs"/>
          <w:rtl/>
        </w:rPr>
      </w:pPr>
    </w:p>
    <w:p w14:paraId="311A8225" w14:textId="77777777" w:rsidR="0030585B" w:rsidRDefault="0030585B" w:rsidP="0030585B">
      <w:pPr>
        <w:bidi/>
        <w:rPr>
          <w:rFonts w:cs="David" w:hint="cs"/>
          <w:u w:val="single"/>
          <w:rtl/>
        </w:rPr>
      </w:pPr>
    </w:p>
    <w:p w14:paraId="60FF819B" w14:textId="77777777" w:rsidR="0030585B" w:rsidRDefault="0030585B" w:rsidP="0030585B">
      <w:pPr>
        <w:bidi/>
        <w:rPr>
          <w:rFonts w:cs="David" w:hint="cs"/>
          <w:u w:val="single"/>
          <w:rtl/>
        </w:rPr>
      </w:pPr>
    </w:p>
    <w:p w14:paraId="451C120B" w14:textId="77777777" w:rsidR="0030585B" w:rsidRDefault="0030585B" w:rsidP="0030585B">
      <w:pPr>
        <w:bidi/>
        <w:rPr>
          <w:rFonts w:cs="David" w:hint="cs"/>
          <w:u w:val="single"/>
          <w:rtl/>
        </w:rPr>
      </w:pPr>
    </w:p>
    <w:p w14:paraId="60ECF7B3"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7DE787B5" w14:textId="77777777" w:rsidR="0030585B" w:rsidRPr="0030585B" w:rsidRDefault="0030585B" w:rsidP="0030585B">
      <w:pPr>
        <w:bidi/>
        <w:ind w:firstLine="720"/>
        <w:jc w:val="both"/>
        <w:rPr>
          <w:rFonts w:cs="David" w:hint="cs"/>
          <w:rtl/>
        </w:rPr>
      </w:pPr>
    </w:p>
    <w:p w14:paraId="364E2A5C" w14:textId="77777777" w:rsidR="0030585B" w:rsidRPr="0030585B" w:rsidRDefault="0030585B" w:rsidP="0030585B">
      <w:pPr>
        <w:bidi/>
        <w:ind w:firstLine="720"/>
        <w:jc w:val="both"/>
        <w:rPr>
          <w:rFonts w:cs="David" w:hint="cs"/>
          <w:rtl/>
        </w:rPr>
      </w:pPr>
      <w:r w:rsidRPr="0030585B">
        <w:rPr>
          <w:rFonts w:cs="David" w:hint="cs"/>
          <w:rtl/>
        </w:rPr>
        <w:t xml:space="preserve">מיצינו את הדיון. </w:t>
      </w:r>
    </w:p>
    <w:p w14:paraId="6FBBCBC8" w14:textId="77777777" w:rsidR="0030585B" w:rsidRPr="0030585B" w:rsidRDefault="0030585B" w:rsidP="0030585B">
      <w:pPr>
        <w:bidi/>
        <w:ind w:firstLine="720"/>
        <w:jc w:val="both"/>
        <w:rPr>
          <w:rFonts w:cs="David" w:hint="cs"/>
          <w:rtl/>
        </w:rPr>
      </w:pPr>
    </w:p>
    <w:p w14:paraId="1285B8FC" w14:textId="77777777" w:rsidR="0030585B" w:rsidRPr="0030585B" w:rsidRDefault="0030585B" w:rsidP="0030585B">
      <w:pPr>
        <w:bidi/>
        <w:rPr>
          <w:rFonts w:cs="David" w:hint="cs"/>
          <w:u w:val="single"/>
          <w:rtl/>
        </w:rPr>
      </w:pPr>
      <w:r w:rsidRPr="0030585B">
        <w:rPr>
          <w:rFonts w:cs="David" w:hint="cs"/>
          <w:u w:val="single"/>
          <w:rtl/>
        </w:rPr>
        <w:t>שלמה מולה:</w:t>
      </w:r>
    </w:p>
    <w:p w14:paraId="2F1662CE" w14:textId="77777777" w:rsidR="0030585B" w:rsidRPr="0030585B" w:rsidRDefault="0030585B" w:rsidP="0030585B">
      <w:pPr>
        <w:bidi/>
        <w:ind w:firstLine="720"/>
        <w:jc w:val="both"/>
        <w:rPr>
          <w:rFonts w:cs="David" w:hint="cs"/>
          <w:rtl/>
        </w:rPr>
      </w:pPr>
    </w:p>
    <w:p w14:paraId="08D948B7" w14:textId="77777777" w:rsidR="0030585B" w:rsidRPr="0030585B" w:rsidRDefault="0030585B" w:rsidP="0030585B">
      <w:pPr>
        <w:bidi/>
        <w:ind w:firstLine="720"/>
        <w:jc w:val="both"/>
        <w:rPr>
          <w:rFonts w:cs="David" w:hint="cs"/>
          <w:rtl/>
        </w:rPr>
      </w:pPr>
      <w:r w:rsidRPr="0030585B">
        <w:rPr>
          <w:rFonts w:cs="David" w:hint="cs"/>
          <w:rtl/>
        </w:rPr>
        <w:t xml:space="preserve">רק שאלה. אני מבקש לדעת כמה זה עולה לשנה לקופת הציבור. </w:t>
      </w:r>
    </w:p>
    <w:p w14:paraId="12C739B9" w14:textId="77777777" w:rsidR="0030585B" w:rsidRPr="0030585B" w:rsidRDefault="0030585B" w:rsidP="0030585B">
      <w:pPr>
        <w:bidi/>
        <w:jc w:val="both"/>
        <w:rPr>
          <w:rFonts w:cs="David" w:hint="cs"/>
          <w:rtl/>
        </w:rPr>
      </w:pPr>
    </w:p>
    <w:p w14:paraId="7FFE2C3E"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54F45603" w14:textId="77777777" w:rsidR="0030585B" w:rsidRPr="0030585B" w:rsidRDefault="0030585B" w:rsidP="0030585B">
      <w:pPr>
        <w:bidi/>
        <w:jc w:val="both"/>
        <w:rPr>
          <w:rFonts w:cs="David" w:hint="cs"/>
          <w:rtl/>
        </w:rPr>
      </w:pPr>
    </w:p>
    <w:p w14:paraId="3C9484EF" w14:textId="77777777" w:rsidR="0030585B" w:rsidRPr="0030585B" w:rsidRDefault="0030585B" w:rsidP="0030585B">
      <w:pPr>
        <w:bidi/>
        <w:jc w:val="both"/>
        <w:rPr>
          <w:rFonts w:cs="David" w:hint="cs"/>
          <w:rtl/>
        </w:rPr>
      </w:pPr>
      <w:r w:rsidRPr="0030585B">
        <w:rPr>
          <w:rFonts w:cs="David" w:hint="cs"/>
          <w:rtl/>
        </w:rPr>
        <w:tab/>
        <w:t>נמצא פה החשב. האם אתה שואל אם תקציב הכנסת יגדל כתוצאה מזה?</w:t>
      </w:r>
    </w:p>
    <w:p w14:paraId="28BCA87B" w14:textId="77777777" w:rsidR="0030585B" w:rsidRPr="0030585B" w:rsidRDefault="0030585B" w:rsidP="0030585B">
      <w:pPr>
        <w:bidi/>
        <w:jc w:val="both"/>
        <w:rPr>
          <w:rFonts w:cs="David" w:hint="cs"/>
          <w:rtl/>
        </w:rPr>
      </w:pPr>
    </w:p>
    <w:p w14:paraId="6898407C" w14:textId="77777777" w:rsidR="0030585B" w:rsidRPr="0030585B" w:rsidRDefault="0030585B" w:rsidP="0030585B">
      <w:pPr>
        <w:bidi/>
        <w:rPr>
          <w:rFonts w:cs="David" w:hint="cs"/>
          <w:u w:val="single"/>
          <w:rtl/>
        </w:rPr>
      </w:pPr>
      <w:r w:rsidRPr="0030585B">
        <w:rPr>
          <w:rFonts w:cs="David" w:hint="cs"/>
          <w:u w:val="single"/>
          <w:rtl/>
        </w:rPr>
        <w:t>שלמה מולה:</w:t>
      </w:r>
    </w:p>
    <w:p w14:paraId="33EED207" w14:textId="77777777" w:rsidR="0030585B" w:rsidRPr="0030585B" w:rsidRDefault="0030585B" w:rsidP="0030585B">
      <w:pPr>
        <w:bidi/>
        <w:jc w:val="both"/>
        <w:rPr>
          <w:rFonts w:cs="David" w:hint="cs"/>
          <w:rtl/>
        </w:rPr>
      </w:pPr>
    </w:p>
    <w:p w14:paraId="6BFC2F7B" w14:textId="77777777" w:rsidR="0030585B" w:rsidRPr="0030585B" w:rsidRDefault="0030585B" w:rsidP="0030585B">
      <w:pPr>
        <w:bidi/>
        <w:jc w:val="both"/>
        <w:rPr>
          <w:rFonts w:cs="David" w:hint="cs"/>
          <w:rtl/>
        </w:rPr>
      </w:pPr>
      <w:r w:rsidRPr="0030585B">
        <w:rPr>
          <w:rFonts w:cs="David" w:hint="cs"/>
          <w:rtl/>
        </w:rPr>
        <w:tab/>
        <w:t xml:space="preserve">לא, אני מבקש לדעת כמה תעלה לכנסת התוספת של העוזר השלישי והעוזר הרביעי לכל הוועדות. אולי אשנה את דעתי. </w:t>
      </w:r>
    </w:p>
    <w:p w14:paraId="44B672D3" w14:textId="77777777" w:rsidR="0030585B" w:rsidRPr="0030585B" w:rsidRDefault="0030585B" w:rsidP="0030585B">
      <w:pPr>
        <w:bidi/>
        <w:jc w:val="both"/>
        <w:rPr>
          <w:rFonts w:cs="David" w:hint="cs"/>
          <w:rtl/>
        </w:rPr>
      </w:pPr>
    </w:p>
    <w:p w14:paraId="265FED48" w14:textId="77777777" w:rsidR="0030585B" w:rsidRPr="0030585B" w:rsidRDefault="0030585B" w:rsidP="0030585B">
      <w:pPr>
        <w:bidi/>
        <w:jc w:val="both"/>
        <w:rPr>
          <w:rFonts w:cs="David" w:hint="cs"/>
          <w:u w:val="single"/>
          <w:rtl/>
        </w:rPr>
      </w:pPr>
      <w:r w:rsidRPr="0030585B">
        <w:rPr>
          <w:rFonts w:cs="David" w:hint="cs"/>
          <w:u w:val="single"/>
          <w:rtl/>
        </w:rPr>
        <w:t>משה גפני:</w:t>
      </w:r>
    </w:p>
    <w:p w14:paraId="491EBAD2" w14:textId="77777777" w:rsidR="0030585B" w:rsidRPr="0030585B" w:rsidRDefault="0030585B" w:rsidP="0030585B">
      <w:pPr>
        <w:bidi/>
        <w:jc w:val="both"/>
        <w:rPr>
          <w:rFonts w:cs="David" w:hint="cs"/>
          <w:u w:val="single"/>
          <w:rtl/>
        </w:rPr>
      </w:pPr>
    </w:p>
    <w:p w14:paraId="3AF1F80F" w14:textId="77777777" w:rsidR="0030585B" w:rsidRPr="0030585B" w:rsidRDefault="0030585B" w:rsidP="0030585B">
      <w:pPr>
        <w:bidi/>
        <w:ind w:firstLine="720"/>
        <w:jc w:val="both"/>
        <w:rPr>
          <w:rFonts w:cs="David" w:hint="cs"/>
          <w:rtl/>
        </w:rPr>
      </w:pPr>
      <w:r w:rsidRPr="0030585B">
        <w:rPr>
          <w:rFonts w:cs="David" w:hint="cs"/>
          <w:rtl/>
        </w:rPr>
        <w:t xml:space="preserve">האמת שזו שאלה טובה. אפשר לקחת, למשל, את ועדת החוץ והביטחון, שצחי </w:t>
      </w:r>
      <w:proofErr w:type="spellStart"/>
      <w:r w:rsidRPr="0030585B">
        <w:rPr>
          <w:rFonts w:cs="David" w:hint="cs"/>
          <w:rtl/>
        </w:rPr>
        <w:t>הנגבי</w:t>
      </w:r>
      <w:proofErr w:type="spellEnd"/>
      <w:r w:rsidRPr="0030585B">
        <w:rPr>
          <w:rFonts w:cs="David" w:hint="cs"/>
          <w:rtl/>
        </w:rPr>
        <w:t xml:space="preserve"> הוא היושב-ראש שלה, ולשאול כמה עולה שם העוזר השלישי, כמה היועצים, ואת הכול לעשות כפול הוועדות האחרות. זה נותן את הפתרון. </w:t>
      </w:r>
    </w:p>
    <w:p w14:paraId="6FC63542" w14:textId="77777777" w:rsidR="0030585B" w:rsidRPr="0030585B" w:rsidRDefault="0030585B" w:rsidP="0030585B">
      <w:pPr>
        <w:bidi/>
        <w:jc w:val="both"/>
        <w:rPr>
          <w:rFonts w:cs="David" w:hint="cs"/>
          <w:rtl/>
        </w:rPr>
      </w:pPr>
    </w:p>
    <w:p w14:paraId="21F60EB4" w14:textId="77777777" w:rsidR="0030585B" w:rsidRPr="0030585B" w:rsidRDefault="0030585B" w:rsidP="0030585B">
      <w:pPr>
        <w:bidi/>
        <w:rPr>
          <w:rFonts w:cs="David" w:hint="cs"/>
          <w:rtl/>
        </w:rPr>
      </w:pPr>
      <w:r w:rsidRPr="0030585B">
        <w:rPr>
          <w:rFonts w:cs="David" w:hint="cs"/>
          <w:u w:val="single"/>
          <w:rtl/>
        </w:rPr>
        <w:t>אלכס מילר:</w:t>
      </w:r>
    </w:p>
    <w:p w14:paraId="779ECE41" w14:textId="77777777" w:rsidR="0030585B" w:rsidRPr="0030585B" w:rsidRDefault="0030585B" w:rsidP="0030585B">
      <w:pPr>
        <w:bidi/>
        <w:rPr>
          <w:rFonts w:cs="David" w:hint="cs"/>
          <w:rtl/>
        </w:rPr>
      </w:pPr>
    </w:p>
    <w:p w14:paraId="225B7CAA" w14:textId="77777777" w:rsidR="0030585B" w:rsidRPr="0030585B" w:rsidRDefault="0030585B" w:rsidP="0030585B">
      <w:pPr>
        <w:bidi/>
        <w:jc w:val="both"/>
        <w:rPr>
          <w:rFonts w:cs="David" w:hint="cs"/>
          <w:rtl/>
        </w:rPr>
      </w:pPr>
      <w:r w:rsidRPr="0030585B">
        <w:rPr>
          <w:rFonts w:cs="David" w:hint="cs"/>
          <w:rtl/>
        </w:rPr>
        <w:tab/>
        <w:t>גם ועדת המדע כלולה בחוק?</w:t>
      </w:r>
    </w:p>
    <w:p w14:paraId="2ACA52B6" w14:textId="77777777" w:rsidR="0030585B" w:rsidRPr="0030585B" w:rsidRDefault="0030585B" w:rsidP="0030585B">
      <w:pPr>
        <w:bidi/>
        <w:jc w:val="both"/>
        <w:rPr>
          <w:rFonts w:cs="David" w:hint="cs"/>
          <w:rtl/>
        </w:rPr>
      </w:pPr>
    </w:p>
    <w:p w14:paraId="2ED3D880" w14:textId="77777777" w:rsidR="0030585B" w:rsidRPr="0030585B" w:rsidRDefault="0030585B" w:rsidP="0030585B">
      <w:pPr>
        <w:bidi/>
        <w:jc w:val="both"/>
        <w:rPr>
          <w:rFonts w:cs="David" w:hint="cs"/>
          <w:u w:val="single"/>
          <w:rtl/>
        </w:rPr>
      </w:pPr>
      <w:r w:rsidRPr="0030585B">
        <w:rPr>
          <w:rFonts w:cs="David" w:hint="cs"/>
          <w:u w:val="single"/>
          <w:rtl/>
        </w:rPr>
        <w:t xml:space="preserve">ציון </w:t>
      </w:r>
      <w:proofErr w:type="spellStart"/>
      <w:r w:rsidRPr="0030585B">
        <w:rPr>
          <w:rFonts w:cs="David" w:hint="cs"/>
          <w:u w:val="single"/>
          <w:rtl/>
        </w:rPr>
        <w:t>פיניאן</w:t>
      </w:r>
      <w:proofErr w:type="spellEnd"/>
      <w:r w:rsidRPr="0030585B">
        <w:rPr>
          <w:rFonts w:cs="David" w:hint="cs"/>
          <w:u w:val="single"/>
          <w:rtl/>
        </w:rPr>
        <w:t>:</w:t>
      </w:r>
    </w:p>
    <w:p w14:paraId="10256BD0" w14:textId="77777777" w:rsidR="0030585B" w:rsidRPr="0030585B" w:rsidRDefault="0030585B" w:rsidP="0030585B">
      <w:pPr>
        <w:bidi/>
        <w:jc w:val="both"/>
        <w:rPr>
          <w:rFonts w:cs="David" w:hint="cs"/>
          <w:u w:val="single"/>
          <w:rtl/>
        </w:rPr>
      </w:pPr>
    </w:p>
    <w:p w14:paraId="06A5BEB7" w14:textId="77777777" w:rsidR="0030585B" w:rsidRPr="0030585B" w:rsidRDefault="0030585B" w:rsidP="0030585B">
      <w:pPr>
        <w:bidi/>
        <w:ind w:firstLine="720"/>
        <w:jc w:val="both"/>
        <w:rPr>
          <w:rFonts w:cs="David" w:hint="cs"/>
          <w:rtl/>
        </w:rPr>
      </w:pPr>
      <w:r w:rsidRPr="0030585B">
        <w:rPr>
          <w:rFonts w:cs="David" w:hint="cs"/>
          <w:rtl/>
        </w:rPr>
        <w:t xml:space="preserve">כל הזמן אנחנו מדברים על שיפור בוועדות הכנסת. זה שיפור. </w:t>
      </w:r>
    </w:p>
    <w:p w14:paraId="1F923625" w14:textId="77777777" w:rsidR="0030585B" w:rsidRPr="0030585B" w:rsidRDefault="0030585B" w:rsidP="0030585B">
      <w:pPr>
        <w:bidi/>
        <w:jc w:val="both"/>
        <w:rPr>
          <w:rFonts w:cs="David" w:hint="cs"/>
          <w:rtl/>
        </w:rPr>
      </w:pPr>
    </w:p>
    <w:p w14:paraId="4733DDBE" w14:textId="77777777" w:rsidR="0030585B" w:rsidRPr="0030585B" w:rsidRDefault="0030585B" w:rsidP="0030585B">
      <w:pPr>
        <w:bidi/>
        <w:jc w:val="both"/>
        <w:rPr>
          <w:rFonts w:cs="David" w:hint="cs"/>
          <w:u w:val="single"/>
          <w:rtl/>
        </w:rPr>
      </w:pPr>
      <w:r w:rsidRPr="0030585B">
        <w:rPr>
          <w:rFonts w:cs="David" w:hint="cs"/>
          <w:u w:val="single"/>
          <w:rtl/>
        </w:rPr>
        <w:t>דוד רותם:</w:t>
      </w:r>
    </w:p>
    <w:p w14:paraId="2BCE939F" w14:textId="77777777" w:rsidR="0030585B" w:rsidRPr="0030585B" w:rsidRDefault="0030585B" w:rsidP="0030585B">
      <w:pPr>
        <w:bidi/>
        <w:jc w:val="both"/>
        <w:rPr>
          <w:rFonts w:cs="David" w:hint="cs"/>
          <w:u w:val="single"/>
          <w:rtl/>
        </w:rPr>
      </w:pPr>
    </w:p>
    <w:p w14:paraId="2F020D2F" w14:textId="77777777" w:rsidR="0030585B" w:rsidRPr="0030585B" w:rsidRDefault="0030585B" w:rsidP="0030585B">
      <w:pPr>
        <w:bidi/>
        <w:ind w:firstLine="720"/>
        <w:jc w:val="both"/>
        <w:rPr>
          <w:rFonts w:cs="David" w:hint="cs"/>
          <w:rtl/>
        </w:rPr>
      </w:pPr>
      <w:r w:rsidRPr="0030585B">
        <w:rPr>
          <w:rFonts w:cs="David" w:hint="cs"/>
          <w:rtl/>
        </w:rPr>
        <w:t xml:space="preserve">אני חושב שחבר הכנסת מולה צודק. </w:t>
      </w:r>
    </w:p>
    <w:p w14:paraId="7CC0966B" w14:textId="77777777" w:rsidR="0030585B" w:rsidRPr="0030585B" w:rsidRDefault="0030585B" w:rsidP="0030585B">
      <w:pPr>
        <w:bidi/>
        <w:jc w:val="both"/>
        <w:rPr>
          <w:rFonts w:cs="David" w:hint="cs"/>
          <w:rtl/>
        </w:rPr>
      </w:pPr>
    </w:p>
    <w:p w14:paraId="0357789E"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4DBAEEAF" w14:textId="77777777" w:rsidR="0030585B" w:rsidRPr="0030585B" w:rsidRDefault="0030585B" w:rsidP="0030585B">
      <w:pPr>
        <w:bidi/>
        <w:jc w:val="both"/>
        <w:rPr>
          <w:rFonts w:cs="David" w:hint="cs"/>
          <w:u w:val="single"/>
          <w:rtl/>
        </w:rPr>
      </w:pPr>
    </w:p>
    <w:p w14:paraId="17638CA3" w14:textId="77777777" w:rsidR="0030585B" w:rsidRPr="0030585B" w:rsidRDefault="0030585B" w:rsidP="0030585B">
      <w:pPr>
        <w:bidi/>
        <w:ind w:firstLine="720"/>
        <w:jc w:val="both"/>
        <w:rPr>
          <w:rFonts w:cs="David" w:hint="cs"/>
          <w:rtl/>
        </w:rPr>
      </w:pPr>
      <w:r w:rsidRPr="0030585B">
        <w:rPr>
          <w:rFonts w:cs="David" w:hint="cs"/>
          <w:rtl/>
        </w:rPr>
        <w:t xml:space="preserve">עונה לי המנכ"ל שהשאלה לא רלוונטית כי הוועדה - - - </w:t>
      </w:r>
    </w:p>
    <w:p w14:paraId="6117139E" w14:textId="77777777" w:rsidR="0030585B" w:rsidRPr="0030585B" w:rsidRDefault="0030585B" w:rsidP="0030585B">
      <w:pPr>
        <w:bidi/>
        <w:jc w:val="both"/>
        <w:rPr>
          <w:rFonts w:cs="David" w:hint="cs"/>
          <w:rtl/>
        </w:rPr>
      </w:pPr>
    </w:p>
    <w:p w14:paraId="4D587C66"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56A93363" w14:textId="77777777" w:rsidR="0030585B" w:rsidRPr="0030585B" w:rsidRDefault="0030585B" w:rsidP="0030585B">
      <w:pPr>
        <w:bidi/>
        <w:jc w:val="both"/>
        <w:rPr>
          <w:rFonts w:cs="David" w:hint="cs"/>
          <w:u w:val="single"/>
          <w:rtl/>
        </w:rPr>
      </w:pPr>
    </w:p>
    <w:p w14:paraId="3425511B" w14:textId="77777777" w:rsidR="0030585B" w:rsidRPr="0030585B" w:rsidRDefault="0030585B" w:rsidP="0030585B">
      <w:pPr>
        <w:bidi/>
        <w:ind w:firstLine="720"/>
        <w:jc w:val="both"/>
        <w:rPr>
          <w:rFonts w:cs="David" w:hint="cs"/>
          <w:rtl/>
        </w:rPr>
      </w:pPr>
      <w:r w:rsidRPr="0030585B">
        <w:rPr>
          <w:rFonts w:cs="David" w:hint="cs"/>
          <w:rtl/>
        </w:rPr>
        <w:t xml:space="preserve">אתם רוצים להסתיר, אתם לא רוצים שנדע. </w:t>
      </w:r>
    </w:p>
    <w:p w14:paraId="16A5411E" w14:textId="77777777" w:rsidR="0030585B" w:rsidRPr="0030585B" w:rsidRDefault="0030585B" w:rsidP="0030585B">
      <w:pPr>
        <w:bidi/>
        <w:jc w:val="both"/>
        <w:rPr>
          <w:rFonts w:cs="David" w:hint="cs"/>
          <w:rtl/>
        </w:rPr>
      </w:pPr>
    </w:p>
    <w:p w14:paraId="5CBFDA3D"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472434CB" w14:textId="77777777" w:rsidR="0030585B" w:rsidRPr="0030585B" w:rsidRDefault="0030585B" w:rsidP="0030585B">
      <w:pPr>
        <w:bidi/>
        <w:jc w:val="both"/>
        <w:rPr>
          <w:rFonts w:cs="David" w:hint="cs"/>
          <w:u w:val="single"/>
          <w:rtl/>
        </w:rPr>
      </w:pPr>
    </w:p>
    <w:p w14:paraId="530A3965" w14:textId="77777777" w:rsidR="0030585B" w:rsidRPr="0030585B" w:rsidRDefault="0030585B" w:rsidP="0030585B">
      <w:pPr>
        <w:bidi/>
        <w:ind w:firstLine="720"/>
        <w:jc w:val="both"/>
        <w:rPr>
          <w:rFonts w:cs="David" w:hint="cs"/>
          <w:rtl/>
        </w:rPr>
      </w:pPr>
      <w:r w:rsidRPr="0030585B">
        <w:rPr>
          <w:rFonts w:cs="David" w:hint="cs"/>
          <w:rtl/>
        </w:rPr>
        <w:t>חבר הכנסת מולה, אתה לא בזכות דיבור. הייתה ועדה לתקציב הכנסת שדנה בסוגיה הזאת, אישרה את ההקצבה הזאת ולכן זה לא רלוונטי לשולחן הזה. כאן השאלה עקרונית - - -</w:t>
      </w:r>
    </w:p>
    <w:p w14:paraId="4A48B5E0" w14:textId="77777777" w:rsidR="0030585B" w:rsidRPr="0030585B" w:rsidRDefault="0030585B" w:rsidP="0030585B">
      <w:pPr>
        <w:bidi/>
        <w:jc w:val="both"/>
        <w:rPr>
          <w:rFonts w:cs="David" w:hint="cs"/>
          <w:rtl/>
        </w:rPr>
      </w:pPr>
    </w:p>
    <w:p w14:paraId="62763893"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6C655650" w14:textId="77777777" w:rsidR="0030585B" w:rsidRPr="0030585B" w:rsidRDefault="0030585B" w:rsidP="0030585B">
      <w:pPr>
        <w:bidi/>
        <w:jc w:val="both"/>
        <w:rPr>
          <w:rFonts w:cs="David" w:hint="cs"/>
          <w:u w:val="single"/>
          <w:rtl/>
        </w:rPr>
      </w:pPr>
    </w:p>
    <w:p w14:paraId="06AD1F05" w14:textId="77777777" w:rsidR="0030585B" w:rsidRPr="0030585B" w:rsidRDefault="0030585B" w:rsidP="0030585B">
      <w:pPr>
        <w:bidi/>
        <w:ind w:firstLine="720"/>
        <w:jc w:val="both"/>
        <w:rPr>
          <w:rFonts w:cs="David" w:hint="cs"/>
          <w:rtl/>
        </w:rPr>
      </w:pPr>
      <w:r w:rsidRPr="0030585B">
        <w:rPr>
          <w:rFonts w:cs="David" w:hint="cs"/>
          <w:rtl/>
        </w:rPr>
        <w:t>אני רוצה לדעת כמה זה עולה לנו. למה אני לא יכול לדעת כמה זה עולה? אני מבין את הלהיטות שלכם - - -</w:t>
      </w:r>
    </w:p>
    <w:p w14:paraId="3A8BC248" w14:textId="77777777" w:rsidR="0030585B" w:rsidRPr="0030585B" w:rsidRDefault="0030585B" w:rsidP="0030585B">
      <w:pPr>
        <w:bidi/>
        <w:jc w:val="both"/>
        <w:rPr>
          <w:rFonts w:cs="David" w:hint="cs"/>
          <w:rtl/>
        </w:rPr>
      </w:pPr>
    </w:p>
    <w:p w14:paraId="1EA9183A" w14:textId="77777777" w:rsidR="0030585B" w:rsidRPr="0030585B" w:rsidRDefault="0030585B" w:rsidP="0030585B">
      <w:pPr>
        <w:bidi/>
        <w:jc w:val="both"/>
        <w:rPr>
          <w:rFonts w:cs="David" w:hint="cs"/>
          <w:u w:val="single"/>
          <w:rtl/>
        </w:rPr>
      </w:pPr>
      <w:r w:rsidRPr="0030585B">
        <w:rPr>
          <w:rFonts w:cs="David" w:hint="cs"/>
          <w:u w:val="single"/>
          <w:rtl/>
        </w:rPr>
        <w:t>דוד רותם:</w:t>
      </w:r>
    </w:p>
    <w:p w14:paraId="58133B44" w14:textId="77777777" w:rsidR="0030585B" w:rsidRPr="0030585B" w:rsidRDefault="0030585B" w:rsidP="0030585B">
      <w:pPr>
        <w:bidi/>
        <w:jc w:val="both"/>
        <w:rPr>
          <w:rFonts w:cs="David" w:hint="cs"/>
          <w:u w:val="single"/>
          <w:rtl/>
        </w:rPr>
      </w:pPr>
    </w:p>
    <w:p w14:paraId="74D58381" w14:textId="77777777" w:rsidR="0030585B" w:rsidRPr="0030585B" w:rsidRDefault="0030585B" w:rsidP="0030585B">
      <w:pPr>
        <w:bidi/>
        <w:ind w:firstLine="720"/>
        <w:jc w:val="both"/>
        <w:rPr>
          <w:rFonts w:cs="David" w:hint="cs"/>
          <w:rtl/>
        </w:rPr>
      </w:pPr>
      <w:r w:rsidRPr="0030585B">
        <w:rPr>
          <w:rFonts w:cs="David" w:hint="cs"/>
          <w:rtl/>
        </w:rPr>
        <w:t xml:space="preserve">שכר ברוטו של עוזר </w:t>
      </w:r>
      <w:proofErr w:type="spellStart"/>
      <w:r w:rsidRPr="0030585B">
        <w:rPr>
          <w:rFonts w:cs="David" w:hint="cs"/>
          <w:rtl/>
        </w:rPr>
        <w:t>פרלמנטרי</w:t>
      </w:r>
      <w:proofErr w:type="spellEnd"/>
      <w:r w:rsidRPr="0030585B">
        <w:rPr>
          <w:rFonts w:cs="David" w:hint="cs"/>
          <w:rtl/>
        </w:rPr>
        <w:t xml:space="preserve"> הוא כ-8,000 שקלים. </w:t>
      </w:r>
    </w:p>
    <w:p w14:paraId="3E22E9F8" w14:textId="77777777" w:rsidR="0030585B" w:rsidRPr="0030585B" w:rsidRDefault="0030585B" w:rsidP="0030585B">
      <w:pPr>
        <w:bidi/>
        <w:jc w:val="both"/>
        <w:rPr>
          <w:rFonts w:cs="David" w:hint="cs"/>
          <w:rtl/>
        </w:rPr>
      </w:pPr>
    </w:p>
    <w:p w14:paraId="5C769D8B"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4D86BE27" w14:textId="77777777" w:rsidR="0030585B" w:rsidRPr="0030585B" w:rsidRDefault="0030585B" w:rsidP="0030585B">
      <w:pPr>
        <w:bidi/>
        <w:jc w:val="both"/>
        <w:rPr>
          <w:rFonts w:cs="David" w:hint="cs"/>
          <w:rtl/>
        </w:rPr>
      </w:pPr>
    </w:p>
    <w:p w14:paraId="4539C425" w14:textId="77777777" w:rsidR="0030585B" w:rsidRPr="0030585B" w:rsidRDefault="0030585B" w:rsidP="0030585B">
      <w:pPr>
        <w:bidi/>
        <w:jc w:val="both"/>
        <w:rPr>
          <w:rFonts w:cs="David" w:hint="cs"/>
          <w:rtl/>
        </w:rPr>
      </w:pPr>
      <w:r w:rsidRPr="0030585B">
        <w:rPr>
          <w:rFonts w:cs="David" w:hint="cs"/>
          <w:rtl/>
        </w:rPr>
        <w:tab/>
        <w:t xml:space="preserve">חבר הכנסת רותם, אני קורא לך לסדר פעם ראשונה. אתה לא בזכות דיבור. ארבל, תקריאי בבקשה. </w:t>
      </w:r>
    </w:p>
    <w:p w14:paraId="5426A172" w14:textId="77777777" w:rsidR="0030585B" w:rsidRPr="0030585B" w:rsidRDefault="0030585B" w:rsidP="0030585B">
      <w:pPr>
        <w:bidi/>
        <w:jc w:val="both"/>
        <w:rPr>
          <w:rFonts w:cs="David" w:hint="cs"/>
          <w:rtl/>
        </w:rPr>
      </w:pPr>
    </w:p>
    <w:p w14:paraId="690C82BB" w14:textId="77777777" w:rsidR="0030585B" w:rsidRPr="0030585B" w:rsidRDefault="0030585B" w:rsidP="0030585B">
      <w:pPr>
        <w:bidi/>
        <w:jc w:val="both"/>
        <w:rPr>
          <w:rFonts w:cs="David" w:hint="cs"/>
          <w:u w:val="single"/>
          <w:rtl/>
        </w:rPr>
      </w:pPr>
      <w:r w:rsidRPr="0030585B">
        <w:rPr>
          <w:rFonts w:cs="David" w:hint="cs"/>
          <w:u w:val="single"/>
          <w:rtl/>
        </w:rPr>
        <w:t>רחל אדטו:</w:t>
      </w:r>
    </w:p>
    <w:p w14:paraId="2000247D" w14:textId="77777777" w:rsidR="0030585B" w:rsidRPr="0030585B" w:rsidRDefault="0030585B" w:rsidP="0030585B">
      <w:pPr>
        <w:bidi/>
        <w:jc w:val="both"/>
        <w:rPr>
          <w:rFonts w:cs="David" w:hint="cs"/>
          <w:rtl/>
        </w:rPr>
      </w:pPr>
    </w:p>
    <w:p w14:paraId="4084A01C" w14:textId="77777777" w:rsidR="0030585B" w:rsidRPr="0030585B" w:rsidRDefault="0030585B" w:rsidP="0030585B">
      <w:pPr>
        <w:bidi/>
        <w:ind w:firstLine="720"/>
        <w:jc w:val="both"/>
        <w:rPr>
          <w:rFonts w:cs="David" w:hint="cs"/>
          <w:rtl/>
        </w:rPr>
      </w:pPr>
      <w:r w:rsidRPr="0030585B">
        <w:rPr>
          <w:rFonts w:cs="David" w:hint="cs"/>
          <w:rtl/>
        </w:rPr>
        <w:t xml:space="preserve">זה לא אותו דבר. </w:t>
      </w:r>
    </w:p>
    <w:p w14:paraId="3AFF1DB3" w14:textId="77777777" w:rsidR="0030585B" w:rsidRPr="0030585B" w:rsidRDefault="0030585B" w:rsidP="0030585B">
      <w:pPr>
        <w:bidi/>
        <w:jc w:val="both"/>
        <w:rPr>
          <w:rFonts w:cs="David" w:hint="cs"/>
          <w:rtl/>
        </w:rPr>
      </w:pPr>
    </w:p>
    <w:p w14:paraId="68233976" w14:textId="77777777" w:rsidR="0030585B" w:rsidRPr="0030585B" w:rsidRDefault="0030585B" w:rsidP="0030585B">
      <w:pPr>
        <w:bidi/>
        <w:jc w:val="both"/>
        <w:rPr>
          <w:rFonts w:cs="David" w:hint="cs"/>
          <w:u w:val="single"/>
          <w:rtl/>
        </w:rPr>
      </w:pPr>
      <w:r w:rsidRPr="0030585B">
        <w:rPr>
          <w:rFonts w:cs="David" w:hint="cs"/>
          <w:u w:val="single"/>
          <w:rtl/>
        </w:rPr>
        <w:t>ארבל אסטרחן:</w:t>
      </w:r>
    </w:p>
    <w:p w14:paraId="2A60511D" w14:textId="77777777" w:rsidR="0030585B" w:rsidRPr="0030585B" w:rsidRDefault="0030585B" w:rsidP="0030585B">
      <w:pPr>
        <w:bidi/>
        <w:jc w:val="both"/>
        <w:rPr>
          <w:rFonts w:cs="David" w:hint="cs"/>
          <w:rtl/>
        </w:rPr>
      </w:pPr>
    </w:p>
    <w:p w14:paraId="4C1498EE" w14:textId="77777777" w:rsidR="0030585B" w:rsidRPr="0030585B" w:rsidRDefault="0030585B" w:rsidP="0030585B">
      <w:pPr>
        <w:bidi/>
        <w:ind w:firstLine="720"/>
        <w:jc w:val="both"/>
        <w:rPr>
          <w:rFonts w:cs="David" w:hint="cs"/>
          <w:rtl/>
        </w:rPr>
      </w:pPr>
      <w:r w:rsidRPr="0030585B">
        <w:rPr>
          <w:rFonts w:cs="David" w:hint="cs"/>
          <w:rtl/>
        </w:rPr>
        <w:t xml:space="preserve">מוצע שלכל הוועדות הקבועות בכנסת, זאת אומרת הוועדות המנויות בתקנון - 12 במספר </w:t>
      </w:r>
      <w:r w:rsidRPr="0030585B">
        <w:rPr>
          <w:rFonts w:cs="David"/>
          <w:rtl/>
        </w:rPr>
        <w:t>–</w:t>
      </w:r>
      <w:r w:rsidRPr="0030585B">
        <w:rPr>
          <w:rFonts w:cs="David" w:hint="cs"/>
          <w:rtl/>
        </w:rPr>
        <w:t xml:space="preserve"> יתאפשר ליושב-ראש הוועדה להעסיק עוזר </w:t>
      </w:r>
      <w:proofErr w:type="spellStart"/>
      <w:r w:rsidRPr="0030585B">
        <w:rPr>
          <w:rFonts w:cs="David" w:hint="cs"/>
          <w:rtl/>
        </w:rPr>
        <w:t>פרלמנטרי</w:t>
      </w:r>
      <w:proofErr w:type="spellEnd"/>
      <w:r w:rsidRPr="0030585B">
        <w:rPr>
          <w:rFonts w:cs="David" w:hint="cs"/>
          <w:rtl/>
        </w:rPr>
        <w:t xml:space="preserve"> מקצועי אחד נוסף. מוצע שההוראה הזאת תהיה בתוקף החל מיום 10 ביוני ועד תום תקופת כהונתה של הכנסת ה-18. מדובר בהוראת שעה, שלקראת סיומה - - -</w:t>
      </w:r>
    </w:p>
    <w:p w14:paraId="4D3BC2AB" w14:textId="77777777" w:rsidR="0030585B" w:rsidRPr="0030585B" w:rsidRDefault="0030585B" w:rsidP="0030585B">
      <w:pPr>
        <w:bidi/>
        <w:ind w:firstLine="720"/>
        <w:jc w:val="both"/>
        <w:rPr>
          <w:rFonts w:cs="David" w:hint="cs"/>
          <w:rtl/>
        </w:rPr>
      </w:pPr>
    </w:p>
    <w:p w14:paraId="08A7FCA8" w14:textId="77777777" w:rsidR="0030585B" w:rsidRPr="0030585B" w:rsidRDefault="0030585B" w:rsidP="0030585B">
      <w:pPr>
        <w:bidi/>
        <w:jc w:val="both"/>
        <w:rPr>
          <w:rFonts w:cs="David" w:hint="cs"/>
          <w:rtl/>
        </w:rPr>
      </w:pPr>
      <w:r w:rsidRPr="0030585B">
        <w:rPr>
          <w:rFonts w:cs="David" w:hint="cs"/>
          <w:u w:val="single"/>
          <w:rtl/>
        </w:rPr>
        <w:t xml:space="preserve">אילן </w:t>
      </w:r>
      <w:proofErr w:type="spellStart"/>
      <w:r w:rsidRPr="0030585B">
        <w:rPr>
          <w:rFonts w:cs="David" w:hint="cs"/>
          <w:u w:val="single"/>
          <w:rtl/>
        </w:rPr>
        <w:t>גילאון</w:t>
      </w:r>
      <w:proofErr w:type="spellEnd"/>
      <w:r w:rsidRPr="0030585B">
        <w:rPr>
          <w:rFonts w:cs="David" w:hint="cs"/>
          <w:u w:val="single"/>
          <w:rtl/>
        </w:rPr>
        <w:t>:</w:t>
      </w:r>
    </w:p>
    <w:p w14:paraId="2F94670A" w14:textId="77777777" w:rsidR="0030585B" w:rsidRPr="0030585B" w:rsidRDefault="0030585B" w:rsidP="0030585B">
      <w:pPr>
        <w:bidi/>
        <w:jc w:val="both"/>
        <w:rPr>
          <w:rFonts w:cs="David" w:hint="cs"/>
          <w:rtl/>
        </w:rPr>
      </w:pPr>
    </w:p>
    <w:p w14:paraId="6B41B256" w14:textId="77777777" w:rsidR="0030585B" w:rsidRPr="0030585B" w:rsidRDefault="0030585B" w:rsidP="0030585B">
      <w:pPr>
        <w:bidi/>
        <w:jc w:val="both"/>
        <w:rPr>
          <w:rFonts w:cs="David" w:hint="cs"/>
          <w:rtl/>
        </w:rPr>
      </w:pPr>
      <w:r w:rsidRPr="0030585B">
        <w:rPr>
          <w:rFonts w:cs="David" w:hint="cs"/>
          <w:rtl/>
        </w:rPr>
        <w:tab/>
        <w:t>יוני הזה? יש אנשים שכבר לקחו אנשים לעבודה?</w:t>
      </w:r>
    </w:p>
    <w:p w14:paraId="526386ED" w14:textId="77777777" w:rsidR="0030585B" w:rsidRPr="0030585B" w:rsidRDefault="0030585B" w:rsidP="0030585B">
      <w:pPr>
        <w:bidi/>
        <w:jc w:val="both"/>
        <w:rPr>
          <w:rFonts w:cs="David" w:hint="cs"/>
          <w:rtl/>
        </w:rPr>
      </w:pPr>
    </w:p>
    <w:p w14:paraId="4F3C0B56"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4D8BC8E5" w14:textId="77777777" w:rsidR="0030585B" w:rsidRPr="0030585B" w:rsidRDefault="0030585B" w:rsidP="0030585B">
      <w:pPr>
        <w:bidi/>
        <w:jc w:val="both"/>
        <w:rPr>
          <w:rFonts w:cs="David" w:hint="cs"/>
          <w:rtl/>
        </w:rPr>
      </w:pPr>
    </w:p>
    <w:p w14:paraId="06A6CD31" w14:textId="77777777" w:rsidR="0030585B" w:rsidRPr="0030585B" w:rsidRDefault="0030585B" w:rsidP="0030585B">
      <w:pPr>
        <w:bidi/>
        <w:jc w:val="both"/>
        <w:rPr>
          <w:rFonts w:cs="David" w:hint="cs"/>
          <w:rtl/>
        </w:rPr>
      </w:pPr>
      <w:r w:rsidRPr="0030585B">
        <w:rPr>
          <w:rFonts w:cs="David" w:hint="cs"/>
          <w:rtl/>
        </w:rPr>
        <w:tab/>
        <w:t xml:space="preserve">נדמה לי שהיית מתחילת הדיון. העניין הזה כבר נידון כאן בהרחבה והוועדה הסכימה לכך אחרי שהוצגו בפניה הנתונים. </w:t>
      </w:r>
    </w:p>
    <w:p w14:paraId="481A75AA" w14:textId="77777777" w:rsidR="0030585B" w:rsidRPr="0030585B" w:rsidRDefault="0030585B" w:rsidP="0030585B">
      <w:pPr>
        <w:bidi/>
        <w:jc w:val="both"/>
        <w:rPr>
          <w:rFonts w:cs="David" w:hint="cs"/>
          <w:rtl/>
        </w:rPr>
      </w:pPr>
    </w:p>
    <w:p w14:paraId="3A20E2AF" w14:textId="77777777" w:rsidR="0030585B" w:rsidRPr="0030585B" w:rsidRDefault="0030585B" w:rsidP="0030585B">
      <w:pPr>
        <w:bidi/>
        <w:jc w:val="both"/>
        <w:rPr>
          <w:rFonts w:cs="David" w:hint="cs"/>
          <w:u w:val="single"/>
          <w:rtl/>
        </w:rPr>
      </w:pPr>
      <w:r w:rsidRPr="0030585B">
        <w:rPr>
          <w:rFonts w:cs="David" w:hint="cs"/>
          <w:u w:val="single"/>
          <w:rtl/>
        </w:rPr>
        <w:t>ארבל אסטרחן:</w:t>
      </w:r>
    </w:p>
    <w:p w14:paraId="1AA52AF1" w14:textId="77777777" w:rsidR="0030585B" w:rsidRPr="0030585B" w:rsidRDefault="0030585B" w:rsidP="0030585B">
      <w:pPr>
        <w:bidi/>
        <w:jc w:val="both"/>
        <w:rPr>
          <w:rFonts w:cs="David" w:hint="cs"/>
          <w:rtl/>
        </w:rPr>
      </w:pPr>
    </w:p>
    <w:p w14:paraId="4D6D3172" w14:textId="77777777" w:rsidR="0030585B" w:rsidRPr="0030585B" w:rsidRDefault="0030585B" w:rsidP="0030585B">
      <w:pPr>
        <w:bidi/>
        <w:ind w:firstLine="720"/>
        <w:jc w:val="both"/>
        <w:rPr>
          <w:rFonts w:cs="David" w:hint="cs"/>
          <w:rtl/>
        </w:rPr>
      </w:pPr>
      <w:r w:rsidRPr="0030585B">
        <w:rPr>
          <w:rFonts w:cs="David" w:hint="cs"/>
          <w:rtl/>
        </w:rPr>
        <w:t xml:space="preserve">מוסבר בהמלצות מדוע התקופה מוגבלת, ולצד זה מוצע שליושב-ראש וועדת הכספים בלבד תינתן אפשרות להעסיק עוזר </w:t>
      </w:r>
      <w:proofErr w:type="spellStart"/>
      <w:r w:rsidRPr="0030585B">
        <w:rPr>
          <w:rFonts w:cs="David" w:hint="cs"/>
          <w:rtl/>
        </w:rPr>
        <w:t>פרלמנטי</w:t>
      </w:r>
      <w:proofErr w:type="spellEnd"/>
      <w:r w:rsidRPr="0030585B">
        <w:rPr>
          <w:rFonts w:cs="David" w:hint="cs"/>
          <w:rtl/>
        </w:rPr>
        <w:t xml:space="preserve"> נוסף, רביעי. עוזר זה יוכל להיות מועסק לתקופה מוגבלת </w:t>
      </w:r>
      <w:r w:rsidRPr="0030585B">
        <w:rPr>
          <w:rFonts w:cs="David"/>
          <w:rtl/>
        </w:rPr>
        <w:t>–</w:t>
      </w:r>
      <w:r w:rsidRPr="0030585B">
        <w:rPr>
          <w:rFonts w:cs="David" w:hint="cs"/>
          <w:rtl/>
        </w:rPr>
        <w:t xml:space="preserve"> מתחילת כהונתה של הכנסת ה-18 או לאחר מכן, מתי שהחל האדם לעבוד - ועד יום 31 ביולי 2010.</w:t>
      </w:r>
    </w:p>
    <w:p w14:paraId="710ED0B5" w14:textId="77777777" w:rsidR="0030585B" w:rsidRPr="0030585B" w:rsidRDefault="0030585B" w:rsidP="0030585B">
      <w:pPr>
        <w:bidi/>
        <w:jc w:val="both"/>
        <w:rPr>
          <w:rFonts w:cs="David" w:hint="cs"/>
          <w:rtl/>
        </w:rPr>
      </w:pPr>
    </w:p>
    <w:p w14:paraId="606997FA" w14:textId="77777777" w:rsidR="0030585B" w:rsidRPr="0030585B" w:rsidRDefault="0030585B" w:rsidP="0030585B">
      <w:pPr>
        <w:bidi/>
        <w:rPr>
          <w:rFonts w:cs="David" w:hint="cs"/>
          <w:rtl/>
        </w:rPr>
      </w:pPr>
      <w:r w:rsidRPr="0030585B">
        <w:rPr>
          <w:rFonts w:cs="David" w:hint="cs"/>
          <w:u w:val="single"/>
          <w:rtl/>
        </w:rPr>
        <w:t>דוד רותם:</w:t>
      </w:r>
    </w:p>
    <w:p w14:paraId="4DF84522" w14:textId="77777777" w:rsidR="0030585B" w:rsidRPr="0030585B" w:rsidRDefault="0030585B" w:rsidP="0030585B">
      <w:pPr>
        <w:bidi/>
        <w:jc w:val="both"/>
        <w:rPr>
          <w:rFonts w:cs="David" w:hint="cs"/>
          <w:rtl/>
        </w:rPr>
      </w:pPr>
    </w:p>
    <w:p w14:paraId="48811818" w14:textId="77777777" w:rsidR="0030585B" w:rsidRPr="0030585B" w:rsidRDefault="0030585B" w:rsidP="0030585B">
      <w:pPr>
        <w:bidi/>
        <w:jc w:val="both"/>
        <w:rPr>
          <w:rFonts w:cs="David" w:hint="cs"/>
          <w:rtl/>
        </w:rPr>
      </w:pPr>
      <w:r w:rsidRPr="0030585B">
        <w:rPr>
          <w:rFonts w:cs="David" w:hint="cs"/>
          <w:rtl/>
        </w:rPr>
        <w:tab/>
        <w:t>אני לא מבין, אני חבר בקואליציה. למה לא דיברו אתי על זה?</w:t>
      </w:r>
    </w:p>
    <w:p w14:paraId="1B863C65" w14:textId="77777777" w:rsidR="0030585B" w:rsidRPr="0030585B" w:rsidRDefault="0030585B" w:rsidP="0030585B">
      <w:pPr>
        <w:bidi/>
        <w:jc w:val="both"/>
        <w:rPr>
          <w:rFonts w:cs="David" w:hint="cs"/>
          <w:rtl/>
        </w:rPr>
      </w:pPr>
    </w:p>
    <w:p w14:paraId="07C7A2D8" w14:textId="77777777" w:rsidR="0030585B" w:rsidRPr="0030585B" w:rsidRDefault="0030585B" w:rsidP="0030585B">
      <w:pPr>
        <w:bidi/>
        <w:jc w:val="both"/>
        <w:rPr>
          <w:rFonts w:cs="David" w:hint="cs"/>
          <w:u w:val="single"/>
          <w:rtl/>
        </w:rPr>
      </w:pPr>
      <w:r w:rsidRPr="0030585B">
        <w:rPr>
          <w:rFonts w:cs="David" w:hint="cs"/>
          <w:u w:val="single"/>
          <w:rtl/>
        </w:rPr>
        <w:t xml:space="preserve">יריב </w:t>
      </w:r>
      <w:proofErr w:type="spellStart"/>
      <w:r w:rsidRPr="0030585B">
        <w:rPr>
          <w:rFonts w:cs="David" w:hint="cs"/>
          <w:u w:val="single"/>
          <w:rtl/>
        </w:rPr>
        <w:t>לוין</w:t>
      </w:r>
      <w:proofErr w:type="spellEnd"/>
      <w:r w:rsidRPr="0030585B">
        <w:rPr>
          <w:rFonts w:cs="David" w:hint="cs"/>
          <w:u w:val="single"/>
          <w:rtl/>
        </w:rPr>
        <w:t>:</w:t>
      </w:r>
    </w:p>
    <w:p w14:paraId="10BEFC22" w14:textId="77777777" w:rsidR="0030585B" w:rsidRPr="0030585B" w:rsidRDefault="0030585B" w:rsidP="0030585B">
      <w:pPr>
        <w:bidi/>
        <w:jc w:val="both"/>
        <w:rPr>
          <w:rFonts w:cs="David" w:hint="cs"/>
          <w:u w:val="single"/>
          <w:rtl/>
        </w:rPr>
      </w:pPr>
    </w:p>
    <w:p w14:paraId="09DB58A8" w14:textId="77777777" w:rsidR="0030585B" w:rsidRPr="0030585B" w:rsidRDefault="0030585B" w:rsidP="0030585B">
      <w:pPr>
        <w:bidi/>
        <w:ind w:firstLine="720"/>
        <w:jc w:val="both"/>
        <w:rPr>
          <w:rFonts w:cs="David" w:hint="cs"/>
          <w:rtl/>
        </w:rPr>
      </w:pPr>
      <w:r w:rsidRPr="0030585B">
        <w:rPr>
          <w:rFonts w:cs="David" w:hint="cs"/>
          <w:rtl/>
        </w:rPr>
        <w:t xml:space="preserve">אי-אפשר להתחיל לדון מחדש באמצע ההצבעות. אנחנו רוצים לעלות למליאה. </w:t>
      </w:r>
    </w:p>
    <w:p w14:paraId="3EE4D044" w14:textId="77777777" w:rsidR="0030585B" w:rsidRPr="0030585B" w:rsidRDefault="0030585B" w:rsidP="0030585B">
      <w:pPr>
        <w:bidi/>
        <w:ind w:firstLine="720"/>
        <w:jc w:val="both"/>
        <w:rPr>
          <w:rFonts w:cs="David" w:hint="cs"/>
          <w:rtl/>
        </w:rPr>
      </w:pPr>
    </w:p>
    <w:p w14:paraId="6B16931F"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5C1704F8" w14:textId="77777777" w:rsidR="0030585B" w:rsidRPr="0030585B" w:rsidRDefault="0030585B" w:rsidP="0030585B">
      <w:pPr>
        <w:bidi/>
        <w:ind w:firstLine="720"/>
        <w:jc w:val="both"/>
        <w:rPr>
          <w:rFonts w:cs="David" w:hint="cs"/>
          <w:rtl/>
        </w:rPr>
      </w:pPr>
    </w:p>
    <w:p w14:paraId="7A268FE8" w14:textId="77777777" w:rsidR="0030585B" w:rsidRPr="0030585B" w:rsidRDefault="0030585B" w:rsidP="0030585B">
      <w:pPr>
        <w:bidi/>
        <w:ind w:firstLine="720"/>
        <w:jc w:val="both"/>
        <w:rPr>
          <w:rFonts w:cs="David" w:hint="cs"/>
          <w:rtl/>
        </w:rPr>
      </w:pPr>
      <w:r w:rsidRPr="0030585B">
        <w:rPr>
          <w:rFonts w:cs="David" w:hint="cs"/>
          <w:rtl/>
        </w:rPr>
        <w:t xml:space="preserve">אני לא פותח את הדיון מחדש. אם יש הצעה לסדר אאפשר להציע. </w:t>
      </w:r>
    </w:p>
    <w:p w14:paraId="346BB41D" w14:textId="77777777" w:rsidR="0030585B" w:rsidRPr="0030585B" w:rsidRDefault="0030585B" w:rsidP="0030585B">
      <w:pPr>
        <w:bidi/>
        <w:jc w:val="both"/>
        <w:rPr>
          <w:rFonts w:cs="David" w:hint="cs"/>
          <w:rtl/>
        </w:rPr>
      </w:pPr>
    </w:p>
    <w:p w14:paraId="22E987B1" w14:textId="77777777" w:rsidR="0030585B" w:rsidRPr="0030585B" w:rsidRDefault="0030585B" w:rsidP="0030585B">
      <w:pPr>
        <w:bidi/>
        <w:jc w:val="both"/>
        <w:rPr>
          <w:rFonts w:cs="David" w:hint="cs"/>
          <w:u w:val="single"/>
          <w:rtl/>
        </w:rPr>
      </w:pPr>
      <w:r w:rsidRPr="0030585B">
        <w:rPr>
          <w:rFonts w:cs="David" w:hint="cs"/>
          <w:u w:val="single"/>
          <w:rtl/>
        </w:rPr>
        <w:t>רחל אדטו:</w:t>
      </w:r>
    </w:p>
    <w:p w14:paraId="74074BE4" w14:textId="77777777" w:rsidR="0030585B" w:rsidRPr="0030585B" w:rsidRDefault="0030585B" w:rsidP="0030585B">
      <w:pPr>
        <w:bidi/>
        <w:jc w:val="both"/>
        <w:rPr>
          <w:rFonts w:cs="David" w:hint="cs"/>
          <w:u w:val="single"/>
          <w:rtl/>
        </w:rPr>
      </w:pPr>
    </w:p>
    <w:p w14:paraId="56F76BAE" w14:textId="77777777" w:rsidR="0030585B" w:rsidRPr="0030585B" w:rsidRDefault="0030585B" w:rsidP="0030585B">
      <w:pPr>
        <w:bidi/>
        <w:ind w:firstLine="720"/>
        <w:jc w:val="both"/>
        <w:rPr>
          <w:rFonts w:cs="David" w:hint="cs"/>
          <w:rtl/>
        </w:rPr>
      </w:pPr>
      <w:r w:rsidRPr="0030585B">
        <w:rPr>
          <w:rFonts w:cs="David" w:hint="cs"/>
          <w:rtl/>
        </w:rPr>
        <w:t xml:space="preserve">אני מבקשת לדחות את ההצבעה הזאת עד שנקבל תשובה לשאלה של חבר הכנסת מולה. אני חושבת שהשאלה הזאת מאוד עקרונית. זכות הציבור לדעת, ואני חושבת שזו חובה מבחינתנו לדעת על מה אנחנו מצביעים. </w:t>
      </w:r>
    </w:p>
    <w:p w14:paraId="6CEAC3CE" w14:textId="77777777" w:rsidR="0030585B" w:rsidRPr="0030585B" w:rsidRDefault="0030585B" w:rsidP="0030585B">
      <w:pPr>
        <w:bidi/>
        <w:jc w:val="both"/>
        <w:rPr>
          <w:rFonts w:cs="David" w:hint="cs"/>
          <w:rtl/>
        </w:rPr>
      </w:pPr>
    </w:p>
    <w:p w14:paraId="0566AEA0" w14:textId="77777777" w:rsidR="0030585B" w:rsidRPr="0030585B" w:rsidRDefault="0030585B" w:rsidP="0030585B">
      <w:pPr>
        <w:bidi/>
        <w:jc w:val="both"/>
        <w:rPr>
          <w:rFonts w:cs="David" w:hint="cs"/>
          <w:u w:val="single"/>
          <w:rtl/>
        </w:rPr>
      </w:pPr>
      <w:r w:rsidRPr="0030585B">
        <w:rPr>
          <w:rFonts w:cs="David" w:hint="cs"/>
          <w:u w:val="single"/>
          <w:rtl/>
        </w:rPr>
        <w:t>אבי לוי:</w:t>
      </w:r>
    </w:p>
    <w:p w14:paraId="4F45DC1B" w14:textId="77777777" w:rsidR="0030585B" w:rsidRPr="0030585B" w:rsidRDefault="0030585B" w:rsidP="0030585B">
      <w:pPr>
        <w:bidi/>
        <w:jc w:val="both"/>
        <w:rPr>
          <w:rFonts w:cs="David" w:hint="cs"/>
          <w:rtl/>
        </w:rPr>
      </w:pPr>
    </w:p>
    <w:p w14:paraId="4619E98D" w14:textId="77777777" w:rsidR="0030585B" w:rsidRPr="0030585B" w:rsidRDefault="0030585B" w:rsidP="0030585B">
      <w:pPr>
        <w:bidi/>
        <w:ind w:firstLine="720"/>
        <w:jc w:val="both"/>
        <w:rPr>
          <w:rFonts w:cs="David" w:hint="cs"/>
          <w:rtl/>
        </w:rPr>
      </w:pPr>
      <w:r w:rsidRPr="0030585B">
        <w:rPr>
          <w:rFonts w:cs="David" w:hint="cs"/>
          <w:rtl/>
        </w:rPr>
        <w:t xml:space="preserve">12 העוזרים יעלו כ-2.2 מיליון שקלים לשנה. העוזר הרביעי ליושב-ראש ועדת הכספים יעלה כ-170,000 שקלים בשנה. </w:t>
      </w:r>
    </w:p>
    <w:p w14:paraId="6B2195B8" w14:textId="77777777" w:rsidR="0030585B" w:rsidRPr="0030585B" w:rsidRDefault="0030585B" w:rsidP="0030585B">
      <w:pPr>
        <w:bidi/>
        <w:jc w:val="both"/>
        <w:rPr>
          <w:rFonts w:cs="David" w:hint="cs"/>
          <w:rtl/>
        </w:rPr>
      </w:pPr>
    </w:p>
    <w:p w14:paraId="0279A956" w14:textId="77777777" w:rsidR="0030585B" w:rsidRDefault="0030585B" w:rsidP="0030585B">
      <w:pPr>
        <w:bidi/>
        <w:jc w:val="both"/>
        <w:rPr>
          <w:rFonts w:cs="David" w:hint="cs"/>
          <w:u w:val="single"/>
          <w:rtl/>
        </w:rPr>
      </w:pPr>
    </w:p>
    <w:p w14:paraId="1061F487" w14:textId="77777777" w:rsidR="0030585B" w:rsidRDefault="0030585B" w:rsidP="0030585B">
      <w:pPr>
        <w:bidi/>
        <w:jc w:val="both"/>
        <w:rPr>
          <w:rFonts w:cs="David" w:hint="cs"/>
          <w:u w:val="single"/>
          <w:rtl/>
        </w:rPr>
      </w:pPr>
    </w:p>
    <w:p w14:paraId="18EE9FF0" w14:textId="77777777" w:rsidR="0030585B" w:rsidRDefault="0030585B" w:rsidP="0030585B">
      <w:pPr>
        <w:bidi/>
        <w:jc w:val="both"/>
        <w:rPr>
          <w:rFonts w:cs="David" w:hint="cs"/>
          <w:u w:val="single"/>
          <w:rtl/>
        </w:rPr>
      </w:pPr>
    </w:p>
    <w:p w14:paraId="157A69D8" w14:textId="77777777" w:rsidR="0030585B" w:rsidRDefault="0030585B" w:rsidP="0030585B">
      <w:pPr>
        <w:bidi/>
        <w:jc w:val="both"/>
        <w:rPr>
          <w:rFonts w:cs="David" w:hint="cs"/>
          <w:u w:val="single"/>
          <w:rtl/>
        </w:rPr>
      </w:pPr>
    </w:p>
    <w:p w14:paraId="143B4B07" w14:textId="77777777" w:rsidR="0030585B" w:rsidRPr="0030585B" w:rsidRDefault="0030585B" w:rsidP="0030585B">
      <w:pPr>
        <w:bidi/>
        <w:jc w:val="both"/>
        <w:rPr>
          <w:rFonts w:cs="David" w:hint="cs"/>
          <w:u w:val="single"/>
          <w:rtl/>
        </w:rPr>
      </w:pPr>
      <w:r w:rsidRPr="0030585B">
        <w:rPr>
          <w:rFonts w:cs="David" w:hint="cs"/>
          <w:u w:val="single"/>
          <w:rtl/>
        </w:rPr>
        <w:t xml:space="preserve">ציון </w:t>
      </w:r>
      <w:proofErr w:type="spellStart"/>
      <w:r w:rsidRPr="0030585B">
        <w:rPr>
          <w:rFonts w:cs="David" w:hint="cs"/>
          <w:u w:val="single"/>
          <w:rtl/>
        </w:rPr>
        <w:t>פיניאן</w:t>
      </w:r>
      <w:proofErr w:type="spellEnd"/>
      <w:r w:rsidRPr="0030585B">
        <w:rPr>
          <w:rFonts w:cs="David" w:hint="cs"/>
          <w:u w:val="single"/>
          <w:rtl/>
        </w:rPr>
        <w:t>:</w:t>
      </w:r>
    </w:p>
    <w:p w14:paraId="41BA10ED" w14:textId="77777777" w:rsidR="0030585B" w:rsidRPr="0030585B" w:rsidRDefault="0030585B" w:rsidP="0030585B">
      <w:pPr>
        <w:bidi/>
        <w:jc w:val="both"/>
        <w:rPr>
          <w:rFonts w:cs="David" w:hint="cs"/>
          <w:rtl/>
        </w:rPr>
      </w:pPr>
    </w:p>
    <w:p w14:paraId="1A283595" w14:textId="77777777" w:rsidR="0030585B" w:rsidRPr="0030585B" w:rsidRDefault="0030585B" w:rsidP="0030585B">
      <w:pPr>
        <w:bidi/>
        <w:ind w:firstLine="720"/>
        <w:jc w:val="both"/>
        <w:rPr>
          <w:rFonts w:cs="David" w:hint="cs"/>
          <w:rtl/>
        </w:rPr>
      </w:pPr>
      <w:r w:rsidRPr="0030585B">
        <w:rPr>
          <w:rFonts w:cs="David" w:hint="cs"/>
          <w:rtl/>
        </w:rPr>
        <w:t xml:space="preserve">היעילות לא נמדדת בכסף. </w:t>
      </w:r>
    </w:p>
    <w:p w14:paraId="139C54AC" w14:textId="77777777" w:rsidR="0030585B" w:rsidRPr="0030585B" w:rsidRDefault="0030585B" w:rsidP="0030585B">
      <w:pPr>
        <w:bidi/>
        <w:ind w:firstLine="720"/>
        <w:jc w:val="both"/>
        <w:rPr>
          <w:rFonts w:cs="David" w:hint="cs"/>
          <w:rtl/>
        </w:rPr>
      </w:pPr>
    </w:p>
    <w:p w14:paraId="6F68FF28" w14:textId="77777777" w:rsidR="0030585B" w:rsidRPr="0030585B" w:rsidRDefault="0030585B" w:rsidP="0030585B">
      <w:pPr>
        <w:bidi/>
        <w:rPr>
          <w:rFonts w:cs="David" w:hint="cs"/>
          <w:rtl/>
        </w:rPr>
      </w:pPr>
      <w:r w:rsidRPr="0030585B">
        <w:rPr>
          <w:rFonts w:cs="David" w:hint="cs"/>
          <w:u w:val="single"/>
          <w:rtl/>
        </w:rPr>
        <w:t>משה גפני:</w:t>
      </w:r>
    </w:p>
    <w:p w14:paraId="2A1195F9" w14:textId="77777777" w:rsidR="0030585B" w:rsidRPr="0030585B" w:rsidRDefault="0030585B" w:rsidP="0030585B">
      <w:pPr>
        <w:bidi/>
        <w:rPr>
          <w:rFonts w:cs="David" w:hint="cs"/>
          <w:rtl/>
        </w:rPr>
      </w:pPr>
    </w:p>
    <w:p w14:paraId="7FB32F6B" w14:textId="77777777" w:rsidR="0030585B" w:rsidRPr="0030585B" w:rsidRDefault="0030585B" w:rsidP="0030585B">
      <w:pPr>
        <w:bidi/>
        <w:ind w:firstLine="720"/>
        <w:jc w:val="both"/>
        <w:rPr>
          <w:rFonts w:cs="David" w:hint="cs"/>
          <w:rtl/>
        </w:rPr>
      </w:pPr>
      <w:r w:rsidRPr="0030585B">
        <w:rPr>
          <w:rFonts w:cs="David" w:hint="cs"/>
          <w:rtl/>
        </w:rPr>
        <w:t xml:space="preserve">אין יועץ כלכלי לוועדת הכספים ואין דובר. אני חוסך עוד שני אנשים. </w:t>
      </w:r>
    </w:p>
    <w:p w14:paraId="182F2465" w14:textId="77777777" w:rsidR="0030585B" w:rsidRPr="0030585B" w:rsidRDefault="0030585B" w:rsidP="0030585B">
      <w:pPr>
        <w:bidi/>
        <w:ind w:firstLine="720"/>
        <w:jc w:val="both"/>
        <w:rPr>
          <w:rFonts w:cs="David" w:hint="cs"/>
          <w:rtl/>
        </w:rPr>
      </w:pPr>
    </w:p>
    <w:p w14:paraId="6393E85E" w14:textId="77777777" w:rsidR="0030585B" w:rsidRPr="0030585B" w:rsidRDefault="0030585B" w:rsidP="0030585B">
      <w:pPr>
        <w:bidi/>
        <w:jc w:val="both"/>
        <w:rPr>
          <w:rFonts w:cs="David" w:hint="cs"/>
          <w:rtl/>
        </w:rPr>
      </w:pPr>
      <w:r w:rsidRPr="0030585B">
        <w:rPr>
          <w:rFonts w:cs="David" w:hint="cs"/>
          <w:u w:val="single"/>
          <w:rtl/>
        </w:rPr>
        <w:t xml:space="preserve">יריב </w:t>
      </w:r>
      <w:proofErr w:type="spellStart"/>
      <w:r w:rsidRPr="0030585B">
        <w:rPr>
          <w:rFonts w:cs="David" w:hint="cs"/>
          <w:u w:val="single"/>
          <w:rtl/>
        </w:rPr>
        <w:t>לוין</w:t>
      </w:r>
      <w:proofErr w:type="spellEnd"/>
      <w:r w:rsidRPr="0030585B">
        <w:rPr>
          <w:rFonts w:cs="David" w:hint="cs"/>
          <w:u w:val="single"/>
          <w:rtl/>
        </w:rPr>
        <w:t>:</w:t>
      </w:r>
    </w:p>
    <w:p w14:paraId="3C464866" w14:textId="77777777" w:rsidR="0030585B" w:rsidRPr="0030585B" w:rsidRDefault="0030585B" w:rsidP="0030585B">
      <w:pPr>
        <w:bidi/>
        <w:jc w:val="both"/>
        <w:rPr>
          <w:rFonts w:cs="David" w:hint="cs"/>
          <w:rtl/>
        </w:rPr>
      </w:pPr>
    </w:p>
    <w:p w14:paraId="6F543A42" w14:textId="77777777" w:rsidR="0030585B" w:rsidRPr="0030585B" w:rsidRDefault="0030585B" w:rsidP="0030585B">
      <w:pPr>
        <w:bidi/>
        <w:jc w:val="both"/>
        <w:rPr>
          <w:rFonts w:cs="David" w:hint="cs"/>
          <w:rtl/>
        </w:rPr>
      </w:pPr>
      <w:r w:rsidRPr="0030585B">
        <w:rPr>
          <w:rFonts w:cs="David" w:hint="cs"/>
          <w:rtl/>
        </w:rPr>
        <w:tab/>
        <w:t xml:space="preserve">אין בכלל ויכוח. </w:t>
      </w:r>
    </w:p>
    <w:p w14:paraId="0D4BE194" w14:textId="77777777" w:rsidR="0030585B" w:rsidRPr="0030585B" w:rsidRDefault="0030585B" w:rsidP="0030585B">
      <w:pPr>
        <w:bidi/>
        <w:jc w:val="both"/>
        <w:rPr>
          <w:rFonts w:cs="David" w:hint="cs"/>
          <w:u w:val="single"/>
          <w:rtl/>
        </w:rPr>
      </w:pPr>
    </w:p>
    <w:p w14:paraId="331997F3" w14:textId="77777777" w:rsidR="0030585B" w:rsidRPr="0030585B" w:rsidRDefault="0030585B" w:rsidP="0030585B">
      <w:pPr>
        <w:bidi/>
        <w:rPr>
          <w:rFonts w:cs="David" w:hint="cs"/>
          <w:rtl/>
        </w:rPr>
      </w:pPr>
      <w:r w:rsidRPr="0030585B">
        <w:rPr>
          <w:rFonts w:cs="David" w:hint="cs"/>
          <w:u w:val="single"/>
          <w:rtl/>
        </w:rPr>
        <w:t>דוד רותם:</w:t>
      </w:r>
    </w:p>
    <w:p w14:paraId="77E70D0E" w14:textId="77777777" w:rsidR="0030585B" w:rsidRPr="0030585B" w:rsidRDefault="0030585B" w:rsidP="0030585B">
      <w:pPr>
        <w:bidi/>
        <w:jc w:val="both"/>
        <w:rPr>
          <w:rFonts w:cs="David" w:hint="cs"/>
          <w:rtl/>
        </w:rPr>
      </w:pPr>
    </w:p>
    <w:p w14:paraId="75ECD2BC" w14:textId="77777777" w:rsidR="0030585B" w:rsidRPr="0030585B" w:rsidRDefault="0030585B" w:rsidP="0030585B">
      <w:pPr>
        <w:bidi/>
        <w:jc w:val="both"/>
        <w:rPr>
          <w:rFonts w:cs="David" w:hint="cs"/>
          <w:rtl/>
        </w:rPr>
      </w:pPr>
      <w:r w:rsidRPr="0030585B">
        <w:rPr>
          <w:rFonts w:cs="David" w:hint="cs"/>
          <w:rtl/>
        </w:rPr>
        <w:tab/>
        <w:t>למה אתה חושב שאין ויכוח?</w:t>
      </w:r>
    </w:p>
    <w:p w14:paraId="195D71DB" w14:textId="77777777" w:rsidR="0030585B" w:rsidRPr="0030585B" w:rsidRDefault="0030585B" w:rsidP="0030585B">
      <w:pPr>
        <w:bidi/>
        <w:jc w:val="both"/>
        <w:rPr>
          <w:rFonts w:cs="David" w:hint="cs"/>
          <w:rtl/>
        </w:rPr>
      </w:pPr>
    </w:p>
    <w:p w14:paraId="30E5A644"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75285205" w14:textId="77777777" w:rsidR="0030585B" w:rsidRPr="0030585B" w:rsidRDefault="0030585B" w:rsidP="0030585B">
      <w:pPr>
        <w:bidi/>
        <w:jc w:val="both"/>
        <w:rPr>
          <w:rFonts w:cs="David" w:hint="cs"/>
          <w:rtl/>
        </w:rPr>
      </w:pPr>
    </w:p>
    <w:p w14:paraId="26DF896C" w14:textId="77777777" w:rsidR="0030585B" w:rsidRPr="0030585B" w:rsidRDefault="0030585B" w:rsidP="0030585B">
      <w:pPr>
        <w:bidi/>
        <w:jc w:val="both"/>
        <w:rPr>
          <w:rFonts w:cs="David" w:hint="cs"/>
          <w:rtl/>
        </w:rPr>
      </w:pPr>
      <w:r w:rsidRPr="0030585B">
        <w:rPr>
          <w:rFonts w:cs="David" w:hint="cs"/>
          <w:rtl/>
        </w:rPr>
        <w:tab/>
        <w:t>אני חושב שהעמדות ברורות. סיעת קדימה, אתם עומדים בהתנגדות שלכם, כסיעה?</w:t>
      </w:r>
    </w:p>
    <w:p w14:paraId="68A7B498" w14:textId="77777777" w:rsidR="0030585B" w:rsidRPr="0030585B" w:rsidRDefault="0030585B" w:rsidP="0030585B">
      <w:pPr>
        <w:bidi/>
        <w:jc w:val="both"/>
        <w:rPr>
          <w:rFonts w:cs="David" w:hint="cs"/>
          <w:rtl/>
        </w:rPr>
      </w:pPr>
    </w:p>
    <w:p w14:paraId="04C82C8D" w14:textId="77777777" w:rsidR="0030585B" w:rsidRPr="0030585B" w:rsidRDefault="0030585B" w:rsidP="0030585B">
      <w:pPr>
        <w:bidi/>
        <w:jc w:val="both"/>
        <w:rPr>
          <w:rFonts w:cs="David" w:hint="cs"/>
          <w:u w:val="single"/>
          <w:rtl/>
        </w:rPr>
      </w:pPr>
      <w:r w:rsidRPr="0030585B">
        <w:rPr>
          <w:rFonts w:cs="David" w:hint="cs"/>
          <w:u w:val="single"/>
          <w:rtl/>
        </w:rPr>
        <w:t>רחל אדטו:</w:t>
      </w:r>
    </w:p>
    <w:p w14:paraId="0E61BDF8" w14:textId="77777777" w:rsidR="0030585B" w:rsidRPr="0030585B" w:rsidRDefault="0030585B" w:rsidP="0030585B">
      <w:pPr>
        <w:bidi/>
        <w:jc w:val="both"/>
        <w:rPr>
          <w:rFonts w:cs="David" w:hint="cs"/>
          <w:u w:val="single"/>
          <w:rtl/>
        </w:rPr>
      </w:pPr>
    </w:p>
    <w:p w14:paraId="56C19508" w14:textId="77777777" w:rsidR="0030585B" w:rsidRPr="0030585B" w:rsidRDefault="0030585B" w:rsidP="0030585B">
      <w:pPr>
        <w:bidi/>
        <w:ind w:firstLine="720"/>
        <w:jc w:val="both"/>
        <w:rPr>
          <w:rFonts w:cs="David" w:hint="cs"/>
          <w:rtl/>
        </w:rPr>
      </w:pPr>
      <w:r w:rsidRPr="0030585B">
        <w:rPr>
          <w:rFonts w:cs="David" w:hint="cs"/>
          <w:rtl/>
        </w:rPr>
        <w:t xml:space="preserve">זה לא צריך להיות לכל הוועדות באופן אוטומטי. אני חושבת שצריך </w:t>
      </w:r>
      <w:proofErr w:type="spellStart"/>
      <w:r w:rsidRPr="0030585B">
        <w:rPr>
          <w:rFonts w:cs="David" w:hint="cs"/>
          <w:rtl/>
        </w:rPr>
        <w:t>להחריג</w:t>
      </w:r>
      <w:proofErr w:type="spellEnd"/>
      <w:r w:rsidRPr="0030585B">
        <w:rPr>
          <w:rFonts w:cs="David" w:hint="cs"/>
          <w:rtl/>
        </w:rPr>
        <w:t xml:space="preserve"> חלק מהוועדות. </w:t>
      </w:r>
    </w:p>
    <w:p w14:paraId="5B7F27C0" w14:textId="77777777" w:rsidR="0030585B" w:rsidRPr="0030585B" w:rsidRDefault="0030585B" w:rsidP="0030585B">
      <w:pPr>
        <w:bidi/>
        <w:ind w:firstLine="720"/>
        <w:jc w:val="both"/>
        <w:rPr>
          <w:rFonts w:cs="David" w:hint="cs"/>
          <w:rtl/>
        </w:rPr>
      </w:pPr>
    </w:p>
    <w:p w14:paraId="3824D468"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77F56395" w14:textId="77777777" w:rsidR="0030585B" w:rsidRPr="0030585B" w:rsidRDefault="0030585B" w:rsidP="0030585B">
      <w:pPr>
        <w:bidi/>
        <w:ind w:firstLine="720"/>
        <w:jc w:val="both"/>
        <w:rPr>
          <w:rFonts w:cs="David" w:hint="cs"/>
          <w:rtl/>
        </w:rPr>
      </w:pPr>
    </w:p>
    <w:p w14:paraId="1BFA481D" w14:textId="77777777" w:rsidR="0030585B" w:rsidRPr="0030585B" w:rsidRDefault="0030585B" w:rsidP="0030585B">
      <w:pPr>
        <w:bidi/>
        <w:ind w:firstLine="720"/>
        <w:jc w:val="both"/>
        <w:rPr>
          <w:rFonts w:cs="David" w:hint="cs"/>
          <w:rtl/>
        </w:rPr>
      </w:pPr>
      <w:r w:rsidRPr="0030585B">
        <w:rPr>
          <w:rFonts w:cs="David" w:hint="cs"/>
          <w:rtl/>
        </w:rPr>
        <w:t>כמו ביקורת המדינה וועדת מדע?</w:t>
      </w:r>
    </w:p>
    <w:p w14:paraId="6BAD331C" w14:textId="77777777" w:rsidR="0030585B" w:rsidRPr="0030585B" w:rsidRDefault="0030585B" w:rsidP="0030585B">
      <w:pPr>
        <w:bidi/>
        <w:ind w:firstLine="720"/>
        <w:jc w:val="both"/>
        <w:rPr>
          <w:rFonts w:cs="David" w:hint="cs"/>
          <w:rtl/>
        </w:rPr>
      </w:pPr>
    </w:p>
    <w:p w14:paraId="6E8EAA50" w14:textId="77777777" w:rsidR="0030585B" w:rsidRPr="0030585B" w:rsidRDefault="0030585B" w:rsidP="0030585B">
      <w:pPr>
        <w:bidi/>
        <w:jc w:val="both"/>
        <w:rPr>
          <w:rFonts w:cs="David" w:hint="cs"/>
          <w:u w:val="single"/>
          <w:rtl/>
        </w:rPr>
      </w:pPr>
      <w:r w:rsidRPr="0030585B">
        <w:rPr>
          <w:rFonts w:cs="David" w:hint="cs"/>
          <w:u w:val="single"/>
          <w:rtl/>
        </w:rPr>
        <w:t>רחל אדטו:</w:t>
      </w:r>
    </w:p>
    <w:p w14:paraId="7228A3B0" w14:textId="77777777" w:rsidR="0030585B" w:rsidRPr="0030585B" w:rsidRDefault="0030585B" w:rsidP="0030585B">
      <w:pPr>
        <w:bidi/>
        <w:ind w:firstLine="720"/>
        <w:jc w:val="both"/>
        <w:rPr>
          <w:rFonts w:cs="David" w:hint="cs"/>
          <w:rtl/>
        </w:rPr>
      </w:pPr>
    </w:p>
    <w:p w14:paraId="1C1C950B" w14:textId="77777777" w:rsidR="0030585B" w:rsidRPr="0030585B" w:rsidRDefault="0030585B" w:rsidP="0030585B">
      <w:pPr>
        <w:bidi/>
        <w:ind w:firstLine="720"/>
        <w:jc w:val="both"/>
        <w:rPr>
          <w:rFonts w:cs="David" w:hint="cs"/>
          <w:rtl/>
        </w:rPr>
      </w:pPr>
      <w:r w:rsidRPr="0030585B">
        <w:rPr>
          <w:rFonts w:cs="David" w:hint="cs"/>
          <w:rtl/>
        </w:rPr>
        <w:t xml:space="preserve">ועדת מדע, לדוגמה, מתכנסת פעם בשבוע. </w:t>
      </w:r>
    </w:p>
    <w:p w14:paraId="0F8E9573" w14:textId="77777777" w:rsidR="0030585B" w:rsidRPr="0030585B" w:rsidRDefault="0030585B" w:rsidP="0030585B">
      <w:pPr>
        <w:bidi/>
        <w:jc w:val="both"/>
        <w:rPr>
          <w:rFonts w:cs="David" w:hint="cs"/>
          <w:rtl/>
        </w:rPr>
      </w:pPr>
    </w:p>
    <w:p w14:paraId="6C081712" w14:textId="77777777" w:rsidR="0030585B" w:rsidRPr="0030585B" w:rsidRDefault="0030585B" w:rsidP="0030585B">
      <w:pPr>
        <w:bidi/>
        <w:jc w:val="both"/>
        <w:rPr>
          <w:rFonts w:cs="David" w:hint="cs"/>
          <w:u w:val="single"/>
          <w:rtl/>
        </w:rPr>
      </w:pPr>
      <w:r w:rsidRPr="0030585B">
        <w:rPr>
          <w:rFonts w:cs="David" w:hint="cs"/>
          <w:u w:val="single"/>
          <w:rtl/>
        </w:rPr>
        <w:t xml:space="preserve">יריב </w:t>
      </w:r>
      <w:proofErr w:type="spellStart"/>
      <w:r w:rsidRPr="0030585B">
        <w:rPr>
          <w:rFonts w:cs="David" w:hint="cs"/>
          <w:u w:val="single"/>
          <w:rtl/>
        </w:rPr>
        <w:t>לוין</w:t>
      </w:r>
      <w:proofErr w:type="spellEnd"/>
      <w:r w:rsidRPr="0030585B">
        <w:rPr>
          <w:rFonts w:cs="David" w:hint="cs"/>
          <w:u w:val="single"/>
          <w:rtl/>
        </w:rPr>
        <w:t>:</w:t>
      </w:r>
    </w:p>
    <w:p w14:paraId="0D69F385" w14:textId="77777777" w:rsidR="0030585B" w:rsidRPr="0030585B" w:rsidRDefault="0030585B" w:rsidP="0030585B">
      <w:pPr>
        <w:bidi/>
        <w:jc w:val="both"/>
        <w:rPr>
          <w:rFonts w:cs="David" w:hint="cs"/>
          <w:rtl/>
        </w:rPr>
      </w:pPr>
    </w:p>
    <w:p w14:paraId="34AFF109" w14:textId="77777777" w:rsidR="0030585B" w:rsidRPr="0030585B" w:rsidRDefault="0030585B" w:rsidP="0030585B">
      <w:pPr>
        <w:bidi/>
        <w:jc w:val="both"/>
        <w:rPr>
          <w:rFonts w:cs="David" w:hint="cs"/>
          <w:rtl/>
        </w:rPr>
      </w:pPr>
      <w:r w:rsidRPr="0030585B">
        <w:rPr>
          <w:rFonts w:cs="David" w:hint="cs"/>
          <w:rtl/>
        </w:rPr>
        <w:tab/>
        <w:t>אתם דיברתם עם יושב-ראש ועדת ביקורת המדינה, מסיעתכם? דיברתם איתו?</w:t>
      </w:r>
    </w:p>
    <w:p w14:paraId="5CBEB731" w14:textId="77777777" w:rsidR="0030585B" w:rsidRPr="0030585B" w:rsidRDefault="0030585B" w:rsidP="0030585B">
      <w:pPr>
        <w:bidi/>
        <w:jc w:val="both"/>
        <w:rPr>
          <w:rFonts w:cs="David" w:hint="cs"/>
          <w:rtl/>
        </w:rPr>
      </w:pPr>
    </w:p>
    <w:p w14:paraId="1B86B33C"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1996D5DF" w14:textId="77777777" w:rsidR="0030585B" w:rsidRPr="0030585B" w:rsidRDefault="0030585B" w:rsidP="0030585B">
      <w:pPr>
        <w:bidi/>
        <w:jc w:val="both"/>
        <w:rPr>
          <w:rFonts w:cs="David" w:hint="cs"/>
          <w:rtl/>
        </w:rPr>
      </w:pPr>
    </w:p>
    <w:p w14:paraId="4A979404" w14:textId="77777777" w:rsidR="0030585B" w:rsidRPr="0030585B" w:rsidRDefault="0030585B" w:rsidP="0030585B">
      <w:pPr>
        <w:bidi/>
        <w:jc w:val="both"/>
        <w:rPr>
          <w:rFonts w:cs="David" w:hint="cs"/>
          <w:rtl/>
        </w:rPr>
      </w:pPr>
      <w:r w:rsidRPr="0030585B">
        <w:rPr>
          <w:rFonts w:cs="David" w:hint="cs"/>
          <w:rtl/>
        </w:rPr>
        <w:tab/>
        <w:t xml:space="preserve">הם לא חייבים לייצג אותו. </w:t>
      </w:r>
    </w:p>
    <w:p w14:paraId="34164CA6" w14:textId="77777777" w:rsidR="0030585B" w:rsidRPr="0030585B" w:rsidRDefault="0030585B" w:rsidP="0030585B">
      <w:pPr>
        <w:bidi/>
        <w:jc w:val="both"/>
        <w:rPr>
          <w:rFonts w:cs="David" w:hint="cs"/>
          <w:u w:val="single"/>
          <w:rtl/>
        </w:rPr>
      </w:pPr>
    </w:p>
    <w:p w14:paraId="5687450F"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1E71389A" w14:textId="77777777" w:rsidR="0030585B" w:rsidRPr="0030585B" w:rsidRDefault="0030585B" w:rsidP="0030585B">
      <w:pPr>
        <w:bidi/>
        <w:jc w:val="both"/>
        <w:rPr>
          <w:rFonts w:cs="David" w:hint="cs"/>
          <w:u w:val="single"/>
          <w:rtl/>
        </w:rPr>
      </w:pPr>
    </w:p>
    <w:p w14:paraId="789531DA" w14:textId="77777777" w:rsidR="0030585B" w:rsidRPr="0030585B" w:rsidRDefault="0030585B" w:rsidP="0030585B">
      <w:pPr>
        <w:bidi/>
        <w:ind w:firstLine="720"/>
        <w:jc w:val="both"/>
        <w:rPr>
          <w:rFonts w:cs="David" w:hint="cs"/>
          <w:rtl/>
        </w:rPr>
      </w:pPr>
      <w:r w:rsidRPr="0030585B">
        <w:rPr>
          <w:rFonts w:cs="David" w:hint="cs"/>
          <w:rtl/>
        </w:rPr>
        <w:t xml:space="preserve">יש לנו חברי כנסת - - - </w:t>
      </w:r>
    </w:p>
    <w:p w14:paraId="0EA66418" w14:textId="77777777" w:rsidR="0030585B" w:rsidRPr="0030585B" w:rsidRDefault="0030585B" w:rsidP="0030585B">
      <w:pPr>
        <w:bidi/>
        <w:ind w:firstLine="720"/>
        <w:jc w:val="both"/>
        <w:rPr>
          <w:rFonts w:cs="David" w:hint="cs"/>
          <w:rtl/>
        </w:rPr>
      </w:pPr>
    </w:p>
    <w:p w14:paraId="205AB5C7" w14:textId="77777777" w:rsidR="0030585B" w:rsidRPr="0030585B" w:rsidRDefault="0030585B" w:rsidP="0030585B">
      <w:pPr>
        <w:bidi/>
        <w:jc w:val="both"/>
        <w:rPr>
          <w:rFonts w:cs="David" w:hint="cs"/>
          <w:u w:val="single"/>
          <w:rtl/>
        </w:rPr>
      </w:pPr>
      <w:r w:rsidRPr="0030585B">
        <w:rPr>
          <w:rFonts w:cs="David" w:hint="cs"/>
          <w:u w:val="single"/>
          <w:rtl/>
        </w:rPr>
        <w:t xml:space="preserve">יריב </w:t>
      </w:r>
      <w:proofErr w:type="spellStart"/>
      <w:r w:rsidRPr="0030585B">
        <w:rPr>
          <w:rFonts w:cs="David" w:hint="cs"/>
          <w:u w:val="single"/>
          <w:rtl/>
        </w:rPr>
        <w:t>לוין</w:t>
      </w:r>
      <w:proofErr w:type="spellEnd"/>
      <w:r w:rsidRPr="0030585B">
        <w:rPr>
          <w:rFonts w:cs="David" w:hint="cs"/>
          <w:u w:val="single"/>
          <w:rtl/>
        </w:rPr>
        <w:t>:</w:t>
      </w:r>
    </w:p>
    <w:p w14:paraId="52FC4A97" w14:textId="77777777" w:rsidR="0030585B" w:rsidRPr="0030585B" w:rsidRDefault="0030585B" w:rsidP="0030585B">
      <w:pPr>
        <w:bidi/>
        <w:ind w:firstLine="720"/>
        <w:jc w:val="both"/>
        <w:rPr>
          <w:rFonts w:cs="David" w:hint="cs"/>
          <w:rtl/>
        </w:rPr>
      </w:pPr>
    </w:p>
    <w:p w14:paraId="33C65EA5" w14:textId="77777777" w:rsidR="0030585B" w:rsidRPr="0030585B" w:rsidRDefault="0030585B" w:rsidP="0030585B">
      <w:pPr>
        <w:bidi/>
        <w:ind w:firstLine="720"/>
        <w:jc w:val="both"/>
        <w:rPr>
          <w:rFonts w:cs="David" w:hint="cs"/>
          <w:rtl/>
        </w:rPr>
      </w:pPr>
    </w:p>
    <w:p w14:paraId="5C29A6F9" w14:textId="77777777" w:rsidR="0030585B" w:rsidRPr="0030585B" w:rsidRDefault="0030585B" w:rsidP="0030585B">
      <w:pPr>
        <w:bidi/>
        <w:ind w:firstLine="720"/>
        <w:jc w:val="both"/>
        <w:rPr>
          <w:rFonts w:cs="David" w:hint="cs"/>
          <w:rtl/>
        </w:rPr>
      </w:pPr>
      <w:r w:rsidRPr="0030585B">
        <w:rPr>
          <w:rFonts w:cs="David" w:hint="cs"/>
          <w:rtl/>
        </w:rPr>
        <w:t xml:space="preserve">מאה אחוז, אז הבעתם התנגדות. אנחנו באמצע הצבעה, יש מליאה. </w:t>
      </w:r>
    </w:p>
    <w:p w14:paraId="44F77FCA" w14:textId="77777777" w:rsidR="0030585B" w:rsidRPr="0030585B" w:rsidRDefault="0030585B" w:rsidP="0030585B">
      <w:pPr>
        <w:bidi/>
        <w:ind w:firstLine="720"/>
        <w:jc w:val="both"/>
        <w:rPr>
          <w:rFonts w:cs="David" w:hint="cs"/>
          <w:rtl/>
        </w:rPr>
      </w:pPr>
    </w:p>
    <w:p w14:paraId="65EE4059"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0027799E" w14:textId="77777777" w:rsidR="0030585B" w:rsidRPr="0030585B" w:rsidRDefault="0030585B" w:rsidP="0030585B">
      <w:pPr>
        <w:bidi/>
        <w:ind w:firstLine="720"/>
        <w:jc w:val="both"/>
        <w:rPr>
          <w:rFonts w:cs="David" w:hint="cs"/>
          <w:rtl/>
        </w:rPr>
      </w:pPr>
    </w:p>
    <w:p w14:paraId="0571495D" w14:textId="77777777" w:rsidR="0030585B" w:rsidRPr="0030585B" w:rsidRDefault="0030585B" w:rsidP="0030585B">
      <w:pPr>
        <w:bidi/>
        <w:ind w:firstLine="720"/>
        <w:jc w:val="both"/>
        <w:rPr>
          <w:rFonts w:cs="David" w:hint="cs"/>
          <w:rtl/>
        </w:rPr>
      </w:pPr>
      <w:r w:rsidRPr="0030585B">
        <w:rPr>
          <w:rFonts w:cs="David" w:hint="cs"/>
          <w:rtl/>
        </w:rPr>
        <w:t xml:space="preserve">אומרת חברת הכנסת אדטו שיושב-ראש ועדת המדע לא צריך עוזר שלישי. </w:t>
      </w:r>
    </w:p>
    <w:p w14:paraId="661839A5" w14:textId="77777777" w:rsidR="0030585B" w:rsidRPr="0030585B" w:rsidRDefault="0030585B" w:rsidP="0030585B">
      <w:pPr>
        <w:bidi/>
        <w:ind w:firstLine="720"/>
        <w:jc w:val="both"/>
        <w:rPr>
          <w:rFonts w:cs="David" w:hint="cs"/>
          <w:rtl/>
        </w:rPr>
      </w:pPr>
    </w:p>
    <w:p w14:paraId="4A685461" w14:textId="77777777" w:rsidR="0030585B" w:rsidRDefault="0030585B" w:rsidP="0030585B">
      <w:pPr>
        <w:bidi/>
        <w:jc w:val="both"/>
        <w:rPr>
          <w:rFonts w:cs="David" w:hint="cs"/>
          <w:u w:val="single"/>
          <w:rtl/>
        </w:rPr>
      </w:pPr>
    </w:p>
    <w:p w14:paraId="1F79F458" w14:textId="77777777" w:rsidR="0030585B" w:rsidRDefault="0030585B" w:rsidP="0030585B">
      <w:pPr>
        <w:bidi/>
        <w:jc w:val="both"/>
        <w:rPr>
          <w:rFonts w:cs="David" w:hint="cs"/>
          <w:u w:val="single"/>
          <w:rtl/>
        </w:rPr>
      </w:pPr>
    </w:p>
    <w:p w14:paraId="249F850C" w14:textId="77777777" w:rsidR="0030585B" w:rsidRDefault="0030585B" w:rsidP="0030585B">
      <w:pPr>
        <w:bidi/>
        <w:jc w:val="both"/>
        <w:rPr>
          <w:rFonts w:cs="David" w:hint="cs"/>
          <w:u w:val="single"/>
          <w:rtl/>
        </w:rPr>
      </w:pPr>
    </w:p>
    <w:p w14:paraId="16BFF63A" w14:textId="77777777" w:rsidR="0030585B" w:rsidRDefault="0030585B" w:rsidP="0030585B">
      <w:pPr>
        <w:bidi/>
        <w:jc w:val="both"/>
        <w:rPr>
          <w:rFonts w:cs="David" w:hint="cs"/>
          <w:u w:val="single"/>
          <w:rtl/>
        </w:rPr>
      </w:pPr>
    </w:p>
    <w:p w14:paraId="5D55D2E1" w14:textId="77777777" w:rsidR="0030585B" w:rsidRPr="0030585B" w:rsidRDefault="0030585B" w:rsidP="0030585B">
      <w:pPr>
        <w:bidi/>
        <w:jc w:val="both"/>
        <w:rPr>
          <w:rFonts w:cs="David" w:hint="cs"/>
          <w:u w:val="single"/>
          <w:rtl/>
        </w:rPr>
      </w:pPr>
      <w:r w:rsidRPr="0030585B">
        <w:rPr>
          <w:rFonts w:cs="David" w:hint="cs"/>
          <w:u w:val="single"/>
          <w:rtl/>
        </w:rPr>
        <w:t>רחל אדטו:</w:t>
      </w:r>
    </w:p>
    <w:p w14:paraId="4087EA57" w14:textId="77777777" w:rsidR="0030585B" w:rsidRPr="0030585B" w:rsidRDefault="0030585B" w:rsidP="0030585B">
      <w:pPr>
        <w:bidi/>
        <w:ind w:firstLine="720"/>
        <w:jc w:val="both"/>
        <w:rPr>
          <w:rFonts w:cs="David" w:hint="cs"/>
          <w:rtl/>
        </w:rPr>
      </w:pPr>
    </w:p>
    <w:p w14:paraId="3935D4F6" w14:textId="77777777" w:rsidR="0030585B" w:rsidRPr="0030585B" w:rsidRDefault="0030585B" w:rsidP="0030585B">
      <w:pPr>
        <w:bidi/>
        <w:ind w:firstLine="720"/>
        <w:jc w:val="both"/>
        <w:rPr>
          <w:rFonts w:cs="David" w:hint="cs"/>
          <w:rtl/>
        </w:rPr>
      </w:pPr>
      <w:r w:rsidRPr="0030585B">
        <w:rPr>
          <w:rFonts w:cs="David" w:hint="cs"/>
          <w:rtl/>
        </w:rPr>
        <w:t xml:space="preserve">נכון, כדוגמה. </w:t>
      </w:r>
    </w:p>
    <w:p w14:paraId="6137B489" w14:textId="77777777" w:rsidR="0030585B" w:rsidRPr="0030585B" w:rsidRDefault="0030585B" w:rsidP="0030585B">
      <w:pPr>
        <w:bidi/>
        <w:ind w:firstLine="720"/>
        <w:jc w:val="both"/>
        <w:rPr>
          <w:rFonts w:cs="David" w:hint="cs"/>
          <w:rtl/>
        </w:rPr>
      </w:pPr>
    </w:p>
    <w:p w14:paraId="3115DD70" w14:textId="77777777" w:rsidR="0030585B" w:rsidRPr="0030585B" w:rsidRDefault="0030585B" w:rsidP="0030585B">
      <w:pPr>
        <w:bidi/>
        <w:rPr>
          <w:rFonts w:cs="David" w:hint="cs"/>
          <w:u w:val="single"/>
          <w:rtl/>
        </w:rPr>
      </w:pPr>
      <w:r w:rsidRPr="0030585B">
        <w:rPr>
          <w:rFonts w:cs="David" w:hint="cs"/>
          <w:u w:val="single"/>
          <w:rtl/>
        </w:rPr>
        <w:t>שלמה מולה:</w:t>
      </w:r>
    </w:p>
    <w:p w14:paraId="2EDCDA38" w14:textId="77777777" w:rsidR="0030585B" w:rsidRPr="0030585B" w:rsidRDefault="0030585B" w:rsidP="0030585B">
      <w:pPr>
        <w:bidi/>
        <w:jc w:val="both"/>
        <w:rPr>
          <w:rFonts w:cs="David" w:hint="cs"/>
          <w:rtl/>
        </w:rPr>
      </w:pPr>
    </w:p>
    <w:p w14:paraId="69AC6996" w14:textId="77777777" w:rsidR="0030585B" w:rsidRPr="0030585B" w:rsidRDefault="0030585B" w:rsidP="0030585B">
      <w:pPr>
        <w:bidi/>
        <w:ind w:firstLine="720"/>
        <w:jc w:val="both"/>
        <w:rPr>
          <w:rFonts w:cs="David" w:hint="cs"/>
          <w:rtl/>
        </w:rPr>
      </w:pPr>
      <w:r w:rsidRPr="0030585B">
        <w:rPr>
          <w:rFonts w:cs="David" w:hint="cs"/>
          <w:rtl/>
        </w:rPr>
        <w:t>אני אומר לכם, אם הייתם יוצרים דיפרנציאציה בין יושב-ראש ועדת הכספים לבין ועדות אחרות יכול להיות שהיינו שוקלים. אבל אתם מביאים לנו במקשה אחת, כל אחד רוצה להביא עוזר פוליטי משלו. זו בושה וחרפה. עוד 2.2 מיליון שקלים בשנה, למה לא? גם נשבור את הקופה הציבורית?</w:t>
      </w:r>
    </w:p>
    <w:p w14:paraId="165B9821" w14:textId="77777777" w:rsidR="0030585B" w:rsidRPr="0030585B" w:rsidRDefault="0030585B" w:rsidP="0030585B">
      <w:pPr>
        <w:bidi/>
        <w:jc w:val="both"/>
        <w:rPr>
          <w:rFonts w:cs="David" w:hint="cs"/>
          <w:rtl/>
        </w:rPr>
      </w:pPr>
    </w:p>
    <w:p w14:paraId="52E7EE66" w14:textId="77777777" w:rsidR="0030585B" w:rsidRPr="0030585B" w:rsidRDefault="0030585B" w:rsidP="0030585B">
      <w:pPr>
        <w:bidi/>
        <w:jc w:val="both"/>
        <w:rPr>
          <w:rFonts w:cs="David" w:hint="cs"/>
          <w:u w:val="single"/>
          <w:rtl/>
        </w:rPr>
      </w:pPr>
      <w:r w:rsidRPr="0030585B">
        <w:rPr>
          <w:rFonts w:cs="David" w:hint="cs"/>
          <w:u w:val="single"/>
          <w:rtl/>
        </w:rPr>
        <w:t>אילן גילאון:</w:t>
      </w:r>
    </w:p>
    <w:p w14:paraId="26B192AD" w14:textId="77777777" w:rsidR="0030585B" w:rsidRPr="0030585B" w:rsidRDefault="0030585B" w:rsidP="0030585B">
      <w:pPr>
        <w:bidi/>
        <w:jc w:val="both"/>
        <w:rPr>
          <w:rFonts w:cs="David" w:hint="cs"/>
          <w:u w:val="single"/>
          <w:rtl/>
        </w:rPr>
      </w:pPr>
    </w:p>
    <w:p w14:paraId="0554C59A" w14:textId="77777777" w:rsidR="0030585B" w:rsidRPr="0030585B" w:rsidRDefault="0030585B" w:rsidP="0030585B">
      <w:pPr>
        <w:bidi/>
        <w:ind w:firstLine="720"/>
        <w:jc w:val="both"/>
        <w:rPr>
          <w:rFonts w:cs="David" w:hint="cs"/>
          <w:rtl/>
        </w:rPr>
      </w:pPr>
      <w:r w:rsidRPr="0030585B">
        <w:rPr>
          <w:rFonts w:cs="David" w:hint="cs"/>
          <w:rtl/>
        </w:rPr>
        <w:t xml:space="preserve">שלמה, במקומות שקונים עבודה אני בעד, כי אני יודע שמקומות עבודה יותר זולים ממקומות אבטלה. תמיד. </w:t>
      </w:r>
    </w:p>
    <w:p w14:paraId="202D54C0" w14:textId="77777777" w:rsidR="0030585B" w:rsidRPr="0030585B" w:rsidRDefault="0030585B" w:rsidP="0030585B">
      <w:pPr>
        <w:bidi/>
        <w:ind w:firstLine="720"/>
        <w:jc w:val="both"/>
        <w:rPr>
          <w:rFonts w:cs="David" w:hint="cs"/>
          <w:rtl/>
        </w:rPr>
      </w:pPr>
    </w:p>
    <w:p w14:paraId="06191F3F"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0CD07108" w14:textId="77777777" w:rsidR="0030585B" w:rsidRPr="0030585B" w:rsidRDefault="0030585B" w:rsidP="0030585B">
      <w:pPr>
        <w:bidi/>
        <w:ind w:firstLine="720"/>
        <w:jc w:val="both"/>
        <w:rPr>
          <w:rFonts w:cs="David" w:hint="cs"/>
          <w:rtl/>
        </w:rPr>
      </w:pPr>
    </w:p>
    <w:p w14:paraId="338CFBC6" w14:textId="77777777" w:rsidR="0030585B" w:rsidRPr="0030585B" w:rsidRDefault="0030585B" w:rsidP="0030585B">
      <w:pPr>
        <w:bidi/>
        <w:ind w:firstLine="720"/>
        <w:jc w:val="both"/>
        <w:rPr>
          <w:rFonts w:cs="David" w:hint="cs"/>
          <w:rtl/>
        </w:rPr>
      </w:pPr>
      <w:r w:rsidRPr="0030585B">
        <w:rPr>
          <w:rFonts w:cs="David" w:hint="cs"/>
          <w:rtl/>
        </w:rPr>
        <w:t xml:space="preserve">אנחנו לא פותחים את זה מחדש. הצעה לסדר. </w:t>
      </w:r>
    </w:p>
    <w:p w14:paraId="42A3B9CA" w14:textId="77777777" w:rsidR="0030585B" w:rsidRPr="0030585B" w:rsidRDefault="0030585B" w:rsidP="0030585B">
      <w:pPr>
        <w:bidi/>
        <w:ind w:firstLine="720"/>
        <w:jc w:val="both"/>
        <w:rPr>
          <w:rFonts w:cs="David" w:hint="cs"/>
          <w:rtl/>
        </w:rPr>
      </w:pPr>
    </w:p>
    <w:p w14:paraId="1E1B5293" w14:textId="77777777" w:rsidR="0030585B" w:rsidRPr="0030585B" w:rsidRDefault="0030585B" w:rsidP="0030585B">
      <w:pPr>
        <w:bidi/>
        <w:jc w:val="both"/>
        <w:rPr>
          <w:rFonts w:cs="David" w:hint="cs"/>
          <w:u w:val="single"/>
          <w:rtl/>
        </w:rPr>
      </w:pPr>
      <w:r w:rsidRPr="0030585B">
        <w:rPr>
          <w:rFonts w:cs="David" w:hint="cs"/>
          <w:u w:val="single"/>
          <w:rtl/>
        </w:rPr>
        <w:t xml:space="preserve">אילן </w:t>
      </w:r>
      <w:proofErr w:type="spellStart"/>
      <w:r w:rsidRPr="0030585B">
        <w:rPr>
          <w:rFonts w:cs="David" w:hint="cs"/>
          <w:u w:val="single"/>
          <w:rtl/>
        </w:rPr>
        <w:t>גילאון</w:t>
      </w:r>
      <w:proofErr w:type="spellEnd"/>
      <w:r w:rsidRPr="0030585B">
        <w:rPr>
          <w:rFonts w:cs="David" w:hint="cs"/>
          <w:u w:val="single"/>
          <w:rtl/>
        </w:rPr>
        <w:t>:</w:t>
      </w:r>
    </w:p>
    <w:p w14:paraId="193BA33A" w14:textId="77777777" w:rsidR="0030585B" w:rsidRPr="0030585B" w:rsidRDefault="0030585B" w:rsidP="0030585B">
      <w:pPr>
        <w:bidi/>
        <w:jc w:val="both"/>
        <w:rPr>
          <w:rFonts w:cs="David" w:hint="cs"/>
          <w:u w:val="single"/>
          <w:rtl/>
        </w:rPr>
      </w:pPr>
    </w:p>
    <w:p w14:paraId="1FF1A909" w14:textId="77777777" w:rsidR="0030585B" w:rsidRPr="0030585B" w:rsidRDefault="0030585B" w:rsidP="0030585B">
      <w:pPr>
        <w:bidi/>
        <w:ind w:firstLine="720"/>
        <w:jc w:val="both"/>
        <w:rPr>
          <w:rFonts w:cs="David" w:hint="cs"/>
          <w:rtl/>
        </w:rPr>
      </w:pPr>
      <w:r w:rsidRPr="0030585B">
        <w:rPr>
          <w:rFonts w:cs="David" w:hint="cs"/>
          <w:rtl/>
        </w:rPr>
        <w:t xml:space="preserve">זו לא הצעה לסדר, הצעה לכיוון. לא צריך לעשות את העניין נומינלי. צריך שיהיה פול של עוזרים, ויהיה מי שיחליט איך הוא מחלק אותם, לגופו של עניין. </w:t>
      </w:r>
    </w:p>
    <w:p w14:paraId="14EE8441" w14:textId="77777777" w:rsidR="0030585B" w:rsidRPr="0030585B" w:rsidRDefault="0030585B" w:rsidP="0030585B">
      <w:pPr>
        <w:bidi/>
        <w:jc w:val="both"/>
        <w:rPr>
          <w:rFonts w:cs="David" w:hint="cs"/>
          <w:rtl/>
        </w:rPr>
      </w:pPr>
    </w:p>
    <w:p w14:paraId="1D547E1E"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4D7709D5" w14:textId="77777777" w:rsidR="0030585B" w:rsidRPr="0030585B" w:rsidRDefault="0030585B" w:rsidP="0030585B">
      <w:pPr>
        <w:bidi/>
        <w:jc w:val="both"/>
        <w:rPr>
          <w:rFonts w:cs="David" w:hint="cs"/>
          <w:u w:val="single"/>
          <w:rtl/>
        </w:rPr>
      </w:pPr>
    </w:p>
    <w:p w14:paraId="6AC10E69" w14:textId="77777777" w:rsidR="0030585B" w:rsidRPr="0030585B" w:rsidRDefault="0030585B" w:rsidP="0030585B">
      <w:pPr>
        <w:bidi/>
        <w:ind w:firstLine="720"/>
        <w:jc w:val="both"/>
        <w:rPr>
          <w:rFonts w:cs="David" w:hint="cs"/>
          <w:rtl/>
        </w:rPr>
      </w:pPr>
      <w:r w:rsidRPr="0030585B">
        <w:rPr>
          <w:rFonts w:cs="David" w:hint="cs"/>
          <w:rtl/>
        </w:rPr>
        <w:t>זו החלטה חדשה. אפשר לאשר או לא. ההמלצה היא כמות שהיא. יחד עם זה, העירו כמה חברים בו</w:t>
      </w:r>
      <w:smartTag w:uri="urn:schemas-microsoft-com:office:smarttags" w:element="PersonName">
        <w:r w:rsidRPr="0030585B">
          <w:rPr>
            <w:rFonts w:cs="David" w:hint="cs"/>
            <w:rtl/>
          </w:rPr>
          <w:t>ועדת הכנסת</w:t>
        </w:r>
      </w:smartTag>
      <w:r w:rsidRPr="0030585B">
        <w:rPr>
          <w:rFonts w:cs="David" w:hint="cs"/>
          <w:rtl/>
        </w:rPr>
        <w:t xml:space="preserve"> שהם ממליצים לוועדת </w:t>
      </w:r>
      <w:proofErr w:type="spellStart"/>
      <w:r w:rsidRPr="0030585B">
        <w:rPr>
          <w:rFonts w:cs="David" w:hint="cs"/>
          <w:rtl/>
        </w:rPr>
        <w:t>גרונאו</w:t>
      </w:r>
      <w:proofErr w:type="spellEnd"/>
      <w:r w:rsidRPr="0030585B">
        <w:rPr>
          <w:rFonts w:cs="David" w:hint="cs"/>
          <w:rtl/>
        </w:rPr>
        <w:t xml:space="preserve"> לשקול האם כל הוועדות צריכות עוזר שלישי. למשל, לדעתם ועדת המדע לא צריכה עוזר שלישי. </w:t>
      </w:r>
    </w:p>
    <w:p w14:paraId="0B52D0C7" w14:textId="77777777" w:rsidR="0030585B" w:rsidRPr="0030585B" w:rsidRDefault="0030585B" w:rsidP="0030585B">
      <w:pPr>
        <w:bidi/>
        <w:jc w:val="both"/>
        <w:rPr>
          <w:rFonts w:cs="David" w:hint="cs"/>
          <w:rtl/>
        </w:rPr>
      </w:pPr>
    </w:p>
    <w:p w14:paraId="032014B9" w14:textId="77777777" w:rsidR="0030585B" w:rsidRPr="0030585B" w:rsidRDefault="0030585B" w:rsidP="0030585B">
      <w:pPr>
        <w:bidi/>
        <w:jc w:val="both"/>
        <w:rPr>
          <w:rFonts w:cs="David" w:hint="cs"/>
          <w:u w:val="single"/>
          <w:rtl/>
        </w:rPr>
      </w:pPr>
      <w:r w:rsidRPr="0030585B">
        <w:rPr>
          <w:rFonts w:cs="David" w:hint="cs"/>
          <w:u w:val="single"/>
          <w:rtl/>
        </w:rPr>
        <w:t>רחל אדטו:</w:t>
      </w:r>
    </w:p>
    <w:p w14:paraId="00C7BA0E" w14:textId="77777777" w:rsidR="0030585B" w:rsidRPr="0030585B" w:rsidRDefault="0030585B" w:rsidP="0030585B">
      <w:pPr>
        <w:bidi/>
        <w:jc w:val="both"/>
        <w:rPr>
          <w:rFonts w:cs="David" w:hint="cs"/>
          <w:u w:val="single"/>
          <w:rtl/>
        </w:rPr>
      </w:pPr>
    </w:p>
    <w:p w14:paraId="09394B16" w14:textId="77777777" w:rsidR="0030585B" w:rsidRPr="0030585B" w:rsidRDefault="0030585B" w:rsidP="0030585B">
      <w:pPr>
        <w:bidi/>
        <w:ind w:firstLine="720"/>
        <w:jc w:val="both"/>
        <w:rPr>
          <w:rFonts w:cs="David" w:hint="cs"/>
          <w:rtl/>
        </w:rPr>
      </w:pPr>
      <w:r w:rsidRPr="0030585B">
        <w:rPr>
          <w:rFonts w:cs="David" w:hint="cs"/>
          <w:rtl/>
        </w:rPr>
        <w:t xml:space="preserve">שלא יהיה אישי. </w:t>
      </w:r>
    </w:p>
    <w:p w14:paraId="7602449A" w14:textId="77777777" w:rsidR="0030585B" w:rsidRPr="0030585B" w:rsidRDefault="0030585B" w:rsidP="0030585B">
      <w:pPr>
        <w:bidi/>
        <w:ind w:firstLine="720"/>
        <w:jc w:val="both"/>
        <w:rPr>
          <w:rFonts w:cs="David" w:hint="cs"/>
          <w:rtl/>
        </w:rPr>
      </w:pPr>
    </w:p>
    <w:p w14:paraId="500ECF2C"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632EA75E" w14:textId="77777777" w:rsidR="0030585B" w:rsidRPr="0030585B" w:rsidRDefault="0030585B" w:rsidP="0030585B">
      <w:pPr>
        <w:bidi/>
        <w:ind w:firstLine="720"/>
        <w:jc w:val="both"/>
        <w:rPr>
          <w:rFonts w:cs="David" w:hint="cs"/>
          <w:rtl/>
        </w:rPr>
      </w:pPr>
    </w:p>
    <w:p w14:paraId="0FD7BFEE" w14:textId="77777777" w:rsidR="0030585B" w:rsidRPr="0030585B" w:rsidRDefault="0030585B" w:rsidP="0030585B">
      <w:pPr>
        <w:bidi/>
        <w:ind w:firstLine="720"/>
        <w:jc w:val="both"/>
        <w:rPr>
          <w:rFonts w:cs="David" w:hint="cs"/>
          <w:rtl/>
        </w:rPr>
      </w:pPr>
      <w:r w:rsidRPr="0030585B">
        <w:rPr>
          <w:rFonts w:cs="David" w:hint="cs"/>
          <w:rtl/>
        </w:rPr>
        <w:t xml:space="preserve">אני מצטט מה שאמרת. </w:t>
      </w:r>
    </w:p>
    <w:p w14:paraId="62EACDD3" w14:textId="77777777" w:rsidR="0030585B" w:rsidRPr="0030585B" w:rsidRDefault="0030585B" w:rsidP="0030585B">
      <w:pPr>
        <w:bidi/>
        <w:ind w:firstLine="720"/>
        <w:jc w:val="both"/>
        <w:rPr>
          <w:rFonts w:cs="David" w:hint="cs"/>
          <w:rtl/>
        </w:rPr>
      </w:pPr>
    </w:p>
    <w:p w14:paraId="64E6F29D" w14:textId="77777777" w:rsidR="0030585B" w:rsidRPr="0030585B" w:rsidRDefault="0030585B" w:rsidP="0030585B">
      <w:pPr>
        <w:bidi/>
        <w:jc w:val="both"/>
        <w:rPr>
          <w:rFonts w:cs="David" w:hint="cs"/>
          <w:u w:val="single"/>
          <w:rtl/>
        </w:rPr>
      </w:pPr>
      <w:r w:rsidRPr="0030585B">
        <w:rPr>
          <w:rFonts w:cs="David" w:hint="cs"/>
          <w:u w:val="single"/>
          <w:rtl/>
        </w:rPr>
        <w:t>רחל אדטו:</w:t>
      </w:r>
    </w:p>
    <w:p w14:paraId="0AF65E82" w14:textId="77777777" w:rsidR="0030585B" w:rsidRPr="0030585B" w:rsidRDefault="0030585B" w:rsidP="0030585B">
      <w:pPr>
        <w:bidi/>
        <w:ind w:firstLine="720"/>
        <w:jc w:val="both"/>
        <w:rPr>
          <w:rFonts w:cs="David" w:hint="cs"/>
          <w:rtl/>
        </w:rPr>
      </w:pPr>
    </w:p>
    <w:p w14:paraId="2894632A" w14:textId="77777777" w:rsidR="0030585B" w:rsidRPr="0030585B" w:rsidRDefault="0030585B" w:rsidP="0030585B">
      <w:pPr>
        <w:bidi/>
        <w:ind w:firstLine="720"/>
        <w:jc w:val="both"/>
        <w:rPr>
          <w:rFonts w:cs="David" w:hint="cs"/>
          <w:rtl/>
        </w:rPr>
      </w:pPr>
      <w:r w:rsidRPr="0030585B">
        <w:rPr>
          <w:rFonts w:cs="David" w:hint="cs"/>
          <w:rtl/>
        </w:rPr>
        <w:t xml:space="preserve">לא חשבתי על כל הוועדות. למשל, זכויות הילד, מעמד האישה - כל הוועדות שמתכנסות פעם בשבוע. </w:t>
      </w:r>
    </w:p>
    <w:p w14:paraId="5FAD161A" w14:textId="77777777" w:rsidR="0030585B" w:rsidRPr="0030585B" w:rsidRDefault="0030585B" w:rsidP="0030585B">
      <w:pPr>
        <w:bidi/>
        <w:jc w:val="both"/>
        <w:rPr>
          <w:rFonts w:cs="David" w:hint="cs"/>
          <w:rtl/>
        </w:rPr>
      </w:pPr>
    </w:p>
    <w:p w14:paraId="0E35C71A"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4023FA40" w14:textId="77777777" w:rsidR="0030585B" w:rsidRPr="0030585B" w:rsidRDefault="0030585B" w:rsidP="0030585B">
      <w:pPr>
        <w:bidi/>
        <w:jc w:val="both"/>
        <w:rPr>
          <w:rFonts w:cs="David" w:hint="cs"/>
          <w:u w:val="single"/>
          <w:rtl/>
        </w:rPr>
      </w:pPr>
    </w:p>
    <w:p w14:paraId="3F443FDE" w14:textId="77777777" w:rsidR="0030585B" w:rsidRPr="0030585B" w:rsidRDefault="0030585B" w:rsidP="0030585B">
      <w:pPr>
        <w:bidi/>
        <w:ind w:firstLine="720"/>
        <w:jc w:val="both"/>
        <w:rPr>
          <w:rFonts w:cs="David" w:hint="cs"/>
          <w:rtl/>
        </w:rPr>
      </w:pPr>
      <w:r w:rsidRPr="0030585B">
        <w:rPr>
          <w:rFonts w:cs="David" w:hint="cs"/>
          <w:rtl/>
        </w:rPr>
        <w:t xml:space="preserve">מעמד הילד לא מקבלת. אני מביא להמלצה את האישור כמו שהוא, יחד עם זה אני מפנה לתשומת ליבכם את בקשתה של חברת הכנסת אדטו. </w:t>
      </w:r>
    </w:p>
    <w:p w14:paraId="38530097" w14:textId="77777777" w:rsidR="0030585B" w:rsidRPr="0030585B" w:rsidRDefault="0030585B" w:rsidP="0030585B">
      <w:pPr>
        <w:bidi/>
        <w:jc w:val="both"/>
        <w:rPr>
          <w:rFonts w:cs="David" w:hint="cs"/>
          <w:rtl/>
        </w:rPr>
      </w:pPr>
    </w:p>
    <w:p w14:paraId="634A6BA2" w14:textId="77777777" w:rsidR="0030585B" w:rsidRPr="0030585B" w:rsidRDefault="0030585B" w:rsidP="0030585B">
      <w:pPr>
        <w:bidi/>
        <w:jc w:val="both"/>
        <w:rPr>
          <w:rFonts w:cs="David" w:hint="cs"/>
          <w:u w:val="single"/>
          <w:rtl/>
        </w:rPr>
      </w:pPr>
      <w:r w:rsidRPr="0030585B">
        <w:rPr>
          <w:rFonts w:cs="David" w:hint="cs"/>
          <w:u w:val="single"/>
          <w:rtl/>
        </w:rPr>
        <w:t>אילן גילאון:</w:t>
      </w:r>
    </w:p>
    <w:p w14:paraId="39100A55" w14:textId="77777777" w:rsidR="0030585B" w:rsidRPr="0030585B" w:rsidRDefault="0030585B" w:rsidP="0030585B">
      <w:pPr>
        <w:bidi/>
        <w:jc w:val="both"/>
        <w:rPr>
          <w:rFonts w:cs="David" w:hint="cs"/>
          <w:u w:val="single"/>
          <w:rtl/>
        </w:rPr>
      </w:pPr>
    </w:p>
    <w:p w14:paraId="3769289C" w14:textId="77777777" w:rsidR="0030585B" w:rsidRPr="0030585B" w:rsidRDefault="0030585B" w:rsidP="0030585B">
      <w:pPr>
        <w:bidi/>
        <w:ind w:firstLine="720"/>
        <w:jc w:val="both"/>
        <w:rPr>
          <w:rFonts w:cs="David" w:hint="cs"/>
          <w:rtl/>
        </w:rPr>
      </w:pPr>
      <w:r w:rsidRPr="0030585B">
        <w:rPr>
          <w:rFonts w:cs="David" w:hint="cs"/>
          <w:rtl/>
        </w:rPr>
        <w:t xml:space="preserve">אני מצטרף לבקשה. </w:t>
      </w:r>
    </w:p>
    <w:p w14:paraId="5847B852" w14:textId="77777777" w:rsidR="0030585B" w:rsidRPr="0030585B" w:rsidRDefault="0030585B" w:rsidP="0030585B">
      <w:pPr>
        <w:bidi/>
        <w:jc w:val="both"/>
        <w:rPr>
          <w:rFonts w:cs="David" w:hint="cs"/>
          <w:rtl/>
        </w:rPr>
      </w:pPr>
    </w:p>
    <w:p w14:paraId="5276FED9"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3A1BBB9A" w14:textId="77777777" w:rsidR="0030585B" w:rsidRPr="0030585B" w:rsidRDefault="0030585B" w:rsidP="0030585B">
      <w:pPr>
        <w:bidi/>
        <w:jc w:val="both"/>
        <w:rPr>
          <w:rFonts w:cs="David" w:hint="cs"/>
          <w:rtl/>
        </w:rPr>
      </w:pPr>
    </w:p>
    <w:p w14:paraId="54F8C495" w14:textId="77777777" w:rsidR="0030585B" w:rsidRPr="0030585B" w:rsidRDefault="0030585B" w:rsidP="0030585B">
      <w:pPr>
        <w:bidi/>
        <w:jc w:val="both"/>
        <w:rPr>
          <w:rFonts w:cs="David" w:hint="cs"/>
          <w:rtl/>
        </w:rPr>
      </w:pPr>
      <w:r w:rsidRPr="0030585B">
        <w:rPr>
          <w:rFonts w:cs="David" w:hint="cs"/>
          <w:rtl/>
        </w:rPr>
        <w:tab/>
        <w:t xml:space="preserve">בעניין של ועדות כמו ועדת המדע לשקול את זה פעם נוספת. </w:t>
      </w:r>
    </w:p>
    <w:p w14:paraId="669A6676" w14:textId="77777777" w:rsidR="0030585B" w:rsidRPr="0030585B" w:rsidRDefault="0030585B" w:rsidP="0030585B">
      <w:pPr>
        <w:bidi/>
        <w:jc w:val="both"/>
        <w:rPr>
          <w:rFonts w:cs="David" w:hint="cs"/>
          <w:rtl/>
        </w:rPr>
      </w:pPr>
    </w:p>
    <w:p w14:paraId="4C59B101" w14:textId="77777777" w:rsidR="0030585B" w:rsidRPr="0030585B" w:rsidRDefault="0030585B" w:rsidP="0030585B">
      <w:pPr>
        <w:bidi/>
        <w:jc w:val="both"/>
        <w:rPr>
          <w:rFonts w:cs="David" w:hint="cs"/>
          <w:u w:val="single"/>
          <w:rtl/>
        </w:rPr>
      </w:pPr>
      <w:r w:rsidRPr="0030585B">
        <w:rPr>
          <w:rFonts w:cs="David" w:hint="cs"/>
          <w:u w:val="single"/>
          <w:rtl/>
        </w:rPr>
        <w:t xml:space="preserve">אילן </w:t>
      </w:r>
      <w:proofErr w:type="spellStart"/>
      <w:r w:rsidRPr="0030585B">
        <w:rPr>
          <w:rFonts w:cs="David" w:hint="cs"/>
          <w:u w:val="single"/>
          <w:rtl/>
        </w:rPr>
        <w:t>גילאון</w:t>
      </w:r>
      <w:proofErr w:type="spellEnd"/>
      <w:r w:rsidRPr="0030585B">
        <w:rPr>
          <w:rFonts w:cs="David" w:hint="cs"/>
          <w:u w:val="single"/>
          <w:rtl/>
        </w:rPr>
        <w:t>:</w:t>
      </w:r>
    </w:p>
    <w:p w14:paraId="27E86209" w14:textId="77777777" w:rsidR="0030585B" w:rsidRPr="0030585B" w:rsidRDefault="0030585B" w:rsidP="0030585B">
      <w:pPr>
        <w:bidi/>
        <w:jc w:val="both"/>
        <w:rPr>
          <w:rFonts w:cs="David" w:hint="cs"/>
          <w:rtl/>
        </w:rPr>
      </w:pPr>
    </w:p>
    <w:p w14:paraId="1905B19D" w14:textId="77777777" w:rsidR="0030585B" w:rsidRPr="0030585B" w:rsidRDefault="0030585B" w:rsidP="0030585B">
      <w:pPr>
        <w:bidi/>
        <w:jc w:val="both"/>
        <w:rPr>
          <w:rFonts w:cs="David" w:hint="cs"/>
          <w:rtl/>
        </w:rPr>
      </w:pPr>
      <w:r w:rsidRPr="0030585B">
        <w:rPr>
          <w:rFonts w:cs="David" w:hint="cs"/>
          <w:rtl/>
        </w:rPr>
        <w:tab/>
        <w:t xml:space="preserve">מדע ומעמד האישה. </w:t>
      </w:r>
    </w:p>
    <w:p w14:paraId="0A7B8C4F" w14:textId="77777777" w:rsidR="0030585B" w:rsidRPr="0030585B" w:rsidRDefault="0030585B" w:rsidP="0030585B">
      <w:pPr>
        <w:bidi/>
        <w:jc w:val="both"/>
        <w:rPr>
          <w:rFonts w:cs="David" w:hint="cs"/>
          <w:rtl/>
        </w:rPr>
      </w:pPr>
    </w:p>
    <w:p w14:paraId="40C275FC" w14:textId="77777777" w:rsidR="0030585B" w:rsidRPr="0030585B" w:rsidRDefault="0030585B" w:rsidP="0030585B">
      <w:pPr>
        <w:bidi/>
        <w:rPr>
          <w:rFonts w:cs="David" w:hint="cs"/>
          <w:u w:val="single"/>
          <w:rtl/>
        </w:rPr>
      </w:pPr>
      <w:r w:rsidRPr="0030585B">
        <w:rPr>
          <w:rFonts w:cs="David" w:hint="cs"/>
          <w:u w:val="single"/>
          <w:rtl/>
        </w:rPr>
        <w:t>שלמה מולה:</w:t>
      </w:r>
    </w:p>
    <w:p w14:paraId="7F3522BA" w14:textId="77777777" w:rsidR="0030585B" w:rsidRPr="0030585B" w:rsidRDefault="0030585B" w:rsidP="0030585B">
      <w:pPr>
        <w:bidi/>
        <w:jc w:val="both"/>
        <w:rPr>
          <w:rFonts w:cs="David" w:hint="cs"/>
          <w:rtl/>
        </w:rPr>
      </w:pPr>
    </w:p>
    <w:p w14:paraId="34824623" w14:textId="77777777" w:rsidR="0030585B" w:rsidRPr="0030585B" w:rsidRDefault="0030585B" w:rsidP="0030585B">
      <w:pPr>
        <w:bidi/>
        <w:jc w:val="both"/>
        <w:rPr>
          <w:rFonts w:cs="David" w:hint="cs"/>
          <w:rtl/>
        </w:rPr>
      </w:pPr>
      <w:r w:rsidRPr="0030585B">
        <w:rPr>
          <w:rFonts w:cs="David" w:hint="cs"/>
          <w:rtl/>
        </w:rPr>
        <w:tab/>
        <w:t xml:space="preserve">אני מציע לצרף גם את </w:t>
      </w:r>
      <w:smartTag w:uri="urn:schemas-microsoft-com:office:smarttags" w:element="PersonName">
        <w:r w:rsidRPr="0030585B">
          <w:rPr>
            <w:rFonts w:cs="David" w:hint="cs"/>
            <w:rtl/>
          </w:rPr>
          <w:t>ועדת הכנסת</w:t>
        </w:r>
      </w:smartTag>
      <w:r w:rsidRPr="0030585B">
        <w:rPr>
          <w:rFonts w:cs="David" w:hint="cs"/>
          <w:rtl/>
        </w:rPr>
        <w:t>.</w:t>
      </w:r>
    </w:p>
    <w:p w14:paraId="04C97D44" w14:textId="77777777" w:rsidR="0030585B" w:rsidRPr="0030585B" w:rsidRDefault="0030585B" w:rsidP="0030585B">
      <w:pPr>
        <w:bidi/>
        <w:jc w:val="both"/>
        <w:rPr>
          <w:rFonts w:cs="David" w:hint="cs"/>
          <w:rtl/>
        </w:rPr>
      </w:pPr>
    </w:p>
    <w:p w14:paraId="40D7574B" w14:textId="77777777" w:rsidR="0030585B" w:rsidRPr="0030585B" w:rsidRDefault="0030585B" w:rsidP="0030585B">
      <w:pPr>
        <w:bidi/>
        <w:jc w:val="both"/>
        <w:rPr>
          <w:rFonts w:cs="David" w:hint="cs"/>
          <w:u w:val="single"/>
          <w:rtl/>
        </w:rPr>
      </w:pPr>
      <w:r w:rsidRPr="0030585B">
        <w:rPr>
          <w:rFonts w:cs="David" w:hint="cs"/>
          <w:u w:val="single"/>
          <w:rtl/>
        </w:rPr>
        <w:t xml:space="preserve">יריב </w:t>
      </w:r>
      <w:proofErr w:type="spellStart"/>
      <w:r w:rsidRPr="0030585B">
        <w:rPr>
          <w:rFonts w:cs="David" w:hint="cs"/>
          <w:u w:val="single"/>
          <w:rtl/>
        </w:rPr>
        <w:t>לוין</w:t>
      </w:r>
      <w:proofErr w:type="spellEnd"/>
      <w:r w:rsidRPr="0030585B">
        <w:rPr>
          <w:rFonts w:cs="David" w:hint="cs"/>
          <w:u w:val="single"/>
          <w:rtl/>
        </w:rPr>
        <w:t>:</w:t>
      </w:r>
    </w:p>
    <w:p w14:paraId="203CBDED" w14:textId="77777777" w:rsidR="0030585B" w:rsidRPr="0030585B" w:rsidRDefault="0030585B" w:rsidP="0030585B">
      <w:pPr>
        <w:bidi/>
        <w:jc w:val="both"/>
        <w:rPr>
          <w:rFonts w:cs="David" w:hint="cs"/>
          <w:u w:val="single"/>
          <w:rtl/>
        </w:rPr>
      </w:pPr>
    </w:p>
    <w:p w14:paraId="554EF33B" w14:textId="77777777" w:rsidR="0030585B" w:rsidRPr="0030585B" w:rsidRDefault="0030585B" w:rsidP="0030585B">
      <w:pPr>
        <w:bidi/>
        <w:ind w:firstLine="720"/>
        <w:jc w:val="both"/>
        <w:rPr>
          <w:rFonts w:cs="David" w:hint="cs"/>
          <w:rtl/>
        </w:rPr>
      </w:pPr>
      <w:r w:rsidRPr="0030585B">
        <w:rPr>
          <w:rFonts w:cs="David" w:hint="cs"/>
          <w:rtl/>
        </w:rPr>
        <w:t>ראיתם כמה פניות ציבור יש לוועדה למעמד האישה?</w:t>
      </w:r>
    </w:p>
    <w:p w14:paraId="50D5F8DF" w14:textId="77777777" w:rsidR="0030585B" w:rsidRPr="0030585B" w:rsidRDefault="0030585B" w:rsidP="0030585B">
      <w:pPr>
        <w:bidi/>
        <w:jc w:val="both"/>
        <w:rPr>
          <w:rFonts w:cs="David" w:hint="cs"/>
          <w:rtl/>
        </w:rPr>
      </w:pPr>
    </w:p>
    <w:p w14:paraId="3BB96611"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528D78F6" w14:textId="77777777" w:rsidR="0030585B" w:rsidRPr="0030585B" w:rsidRDefault="0030585B" w:rsidP="0030585B">
      <w:pPr>
        <w:bidi/>
        <w:jc w:val="both"/>
        <w:rPr>
          <w:rFonts w:cs="David" w:hint="cs"/>
          <w:u w:val="single"/>
          <w:rtl/>
        </w:rPr>
      </w:pPr>
    </w:p>
    <w:p w14:paraId="18664698" w14:textId="77777777" w:rsidR="0030585B" w:rsidRPr="0030585B" w:rsidRDefault="0030585B" w:rsidP="0030585B">
      <w:pPr>
        <w:bidi/>
        <w:ind w:firstLine="720"/>
        <w:jc w:val="both"/>
        <w:rPr>
          <w:rFonts w:cs="David" w:hint="cs"/>
          <w:rtl/>
        </w:rPr>
      </w:pPr>
      <w:r w:rsidRPr="0030585B">
        <w:rPr>
          <w:rFonts w:cs="David" w:hint="cs"/>
          <w:rtl/>
        </w:rPr>
        <w:t xml:space="preserve">אני מביא להצבעה את שתי ההצעות  יחד, כי הן קשורות אחת </w:t>
      </w:r>
      <w:proofErr w:type="spellStart"/>
      <w:r w:rsidRPr="0030585B">
        <w:rPr>
          <w:rFonts w:cs="David" w:hint="cs"/>
          <w:rtl/>
        </w:rPr>
        <w:t>בשניה</w:t>
      </w:r>
      <w:proofErr w:type="spellEnd"/>
      <w:r w:rsidRPr="0030585B">
        <w:rPr>
          <w:rFonts w:cs="David" w:hint="cs"/>
          <w:rtl/>
        </w:rPr>
        <w:t>, לגבי העוזר השלישי והעוזר הרביעי לוועדת הכספים, מהמועדים כפי שהוקראו. מי בעד ההמלצות האלה? מי נגד?</w:t>
      </w:r>
    </w:p>
    <w:p w14:paraId="26AEE4CD" w14:textId="77777777" w:rsidR="0030585B" w:rsidRPr="0030585B" w:rsidRDefault="0030585B" w:rsidP="0030585B">
      <w:pPr>
        <w:bidi/>
        <w:jc w:val="both"/>
        <w:rPr>
          <w:rFonts w:cs="David" w:hint="cs"/>
          <w:rtl/>
        </w:rPr>
      </w:pPr>
    </w:p>
    <w:p w14:paraId="1E8C4D10" w14:textId="77777777" w:rsidR="0030585B" w:rsidRPr="0030585B" w:rsidRDefault="0030585B" w:rsidP="0030585B">
      <w:pPr>
        <w:bidi/>
        <w:jc w:val="center"/>
        <w:rPr>
          <w:rFonts w:cs="David" w:hint="cs"/>
          <w:b/>
          <w:bCs/>
          <w:rtl/>
        </w:rPr>
      </w:pPr>
      <w:r w:rsidRPr="0030585B">
        <w:rPr>
          <w:rFonts w:cs="David" w:hint="cs"/>
          <w:b/>
          <w:bCs/>
          <w:rtl/>
        </w:rPr>
        <w:t>הצבעה</w:t>
      </w:r>
    </w:p>
    <w:p w14:paraId="07752852" w14:textId="77777777" w:rsidR="0030585B" w:rsidRPr="0030585B" w:rsidRDefault="0030585B" w:rsidP="0030585B">
      <w:pPr>
        <w:bidi/>
        <w:jc w:val="center"/>
        <w:rPr>
          <w:rFonts w:cs="David" w:hint="cs"/>
          <w:b/>
          <w:bCs/>
          <w:rtl/>
        </w:rPr>
      </w:pPr>
    </w:p>
    <w:p w14:paraId="34988C89" w14:textId="77777777" w:rsidR="0030585B" w:rsidRPr="0030585B" w:rsidRDefault="0030585B" w:rsidP="0030585B">
      <w:pPr>
        <w:bidi/>
        <w:jc w:val="center"/>
        <w:rPr>
          <w:rFonts w:cs="David" w:hint="cs"/>
          <w:b/>
          <w:bCs/>
          <w:rtl/>
        </w:rPr>
      </w:pPr>
      <w:r w:rsidRPr="0030585B">
        <w:rPr>
          <w:rFonts w:cs="David" w:hint="cs"/>
          <w:b/>
          <w:bCs/>
          <w:rtl/>
        </w:rPr>
        <w:t xml:space="preserve">בעד ההמלצות </w:t>
      </w:r>
      <w:r w:rsidRPr="0030585B">
        <w:rPr>
          <w:rFonts w:cs="David"/>
          <w:b/>
          <w:bCs/>
          <w:rtl/>
        </w:rPr>
        <w:t>–</w:t>
      </w:r>
      <w:r w:rsidRPr="0030585B">
        <w:rPr>
          <w:rFonts w:cs="David" w:hint="cs"/>
          <w:b/>
          <w:bCs/>
          <w:rtl/>
        </w:rPr>
        <w:t xml:space="preserve"> 6</w:t>
      </w:r>
    </w:p>
    <w:p w14:paraId="5B5426D4" w14:textId="77777777" w:rsidR="0030585B" w:rsidRPr="0030585B" w:rsidRDefault="0030585B" w:rsidP="0030585B">
      <w:pPr>
        <w:bidi/>
        <w:jc w:val="center"/>
        <w:rPr>
          <w:rFonts w:cs="David" w:hint="cs"/>
          <w:b/>
          <w:bCs/>
          <w:rtl/>
        </w:rPr>
      </w:pPr>
      <w:r w:rsidRPr="0030585B">
        <w:rPr>
          <w:rFonts w:cs="David" w:hint="cs"/>
          <w:b/>
          <w:bCs/>
          <w:rtl/>
        </w:rPr>
        <w:t xml:space="preserve">נגד </w:t>
      </w:r>
      <w:r w:rsidRPr="0030585B">
        <w:rPr>
          <w:rFonts w:cs="David"/>
          <w:b/>
          <w:bCs/>
          <w:rtl/>
        </w:rPr>
        <w:t>–</w:t>
      </w:r>
      <w:r w:rsidRPr="0030585B">
        <w:rPr>
          <w:rFonts w:cs="David" w:hint="cs"/>
          <w:b/>
          <w:bCs/>
          <w:rtl/>
        </w:rPr>
        <w:t xml:space="preserve"> 2</w:t>
      </w:r>
    </w:p>
    <w:p w14:paraId="466282A9" w14:textId="77777777" w:rsidR="0030585B" w:rsidRPr="0030585B" w:rsidRDefault="0030585B" w:rsidP="0030585B">
      <w:pPr>
        <w:bidi/>
        <w:jc w:val="center"/>
        <w:rPr>
          <w:rFonts w:cs="David" w:hint="cs"/>
          <w:b/>
          <w:bCs/>
          <w:rtl/>
        </w:rPr>
      </w:pPr>
      <w:r w:rsidRPr="0030585B">
        <w:rPr>
          <w:rFonts w:cs="David" w:hint="cs"/>
          <w:b/>
          <w:bCs/>
          <w:rtl/>
        </w:rPr>
        <w:t>ההמלצות אושרו.</w:t>
      </w:r>
    </w:p>
    <w:p w14:paraId="4C3B5999" w14:textId="77777777" w:rsidR="0030585B" w:rsidRPr="0030585B" w:rsidRDefault="0030585B" w:rsidP="0030585B">
      <w:pPr>
        <w:bidi/>
        <w:jc w:val="both"/>
        <w:rPr>
          <w:rFonts w:cs="David" w:hint="cs"/>
          <w:rtl/>
        </w:rPr>
      </w:pPr>
    </w:p>
    <w:p w14:paraId="1BE91202"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57649EE2" w14:textId="77777777" w:rsidR="0030585B" w:rsidRPr="0030585B" w:rsidRDefault="0030585B" w:rsidP="0030585B">
      <w:pPr>
        <w:bidi/>
        <w:jc w:val="both"/>
        <w:rPr>
          <w:rFonts w:cs="David" w:hint="cs"/>
          <w:rtl/>
        </w:rPr>
      </w:pPr>
    </w:p>
    <w:p w14:paraId="4A301ADE" w14:textId="77777777" w:rsidR="0030585B" w:rsidRPr="0030585B" w:rsidRDefault="0030585B" w:rsidP="0030585B">
      <w:pPr>
        <w:bidi/>
        <w:jc w:val="both"/>
        <w:rPr>
          <w:rFonts w:cs="David" w:hint="cs"/>
          <w:rtl/>
        </w:rPr>
      </w:pPr>
      <w:r w:rsidRPr="0030585B">
        <w:rPr>
          <w:rFonts w:cs="David" w:hint="cs"/>
          <w:rtl/>
        </w:rPr>
        <w:tab/>
        <w:t xml:space="preserve">תודה, ההמלצות אושרו. שמעתם את הבקשה של חברת הכנסת אדטו, ואם תרצו לשקול אותה תביאו לנו - - - </w:t>
      </w:r>
    </w:p>
    <w:p w14:paraId="32839D87" w14:textId="77777777" w:rsidR="0030585B" w:rsidRPr="0030585B" w:rsidRDefault="0030585B" w:rsidP="0030585B">
      <w:pPr>
        <w:bidi/>
        <w:jc w:val="both"/>
        <w:rPr>
          <w:rFonts w:cs="David" w:hint="cs"/>
          <w:rtl/>
        </w:rPr>
      </w:pPr>
    </w:p>
    <w:p w14:paraId="7E3F0693" w14:textId="77777777" w:rsidR="0030585B" w:rsidRPr="0030585B" w:rsidRDefault="0030585B" w:rsidP="0030585B">
      <w:pPr>
        <w:bidi/>
        <w:jc w:val="both"/>
        <w:rPr>
          <w:rFonts w:cs="David" w:hint="cs"/>
          <w:u w:val="single"/>
          <w:rtl/>
        </w:rPr>
      </w:pPr>
      <w:r w:rsidRPr="0030585B">
        <w:rPr>
          <w:rFonts w:cs="David" w:hint="cs"/>
          <w:u w:val="single"/>
          <w:rtl/>
        </w:rPr>
        <w:t xml:space="preserve">ראובן </w:t>
      </w:r>
      <w:proofErr w:type="spellStart"/>
      <w:r w:rsidRPr="0030585B">
        <w:rPr>
          <w:rFonts w:cs="David" w:hint="cs"/>
          <w:u w:val="single"/>
          <w:rtl/>
        </w:rPr>
        <w:t>גרונאו</w:t>
      </w:r>
      <w:proofErr w:type="spellEnd"/>
      <w:r w:rsidRPr="0030585B">
        <w:rPr>
          <w:rFonts w:cs="David" w:hint="cs"/>
          <w:u w:val="single"/>
          <w:rtl/>
        </w:rPr>
        <w:t>:</w:t>
      </w:r>
    </w:p>
    <w:p w14:paraId="52EC40FE" w14:textId="77777777" w:rsidR="0030585B" w:rsidRPr="0030585B" w:rsidRDefault="0030585B" w:rsidP="0030585B">
      <w:pPr>
        <w:bidi/>
        <w:jc w:val="both"/>
        <w:rPr>
          <w:rFonts w:cs="David" w:hint="cs"/>
          <w:rtl/>
        </w:rPr>
      </w:pPr>
    </w:p>
    <w:p w14:paraId="4C863966" w14:textId="77777777" w:rsidR="0030585B" w:rsidRPr="0030585B" w:rsidRDefault="0030585B" w:rsidP="0030585B">
      <w:pPr>
        <w:bidi/>
        <w:ind w:firstLine="720"/>
        <w:jc w:val="both"/>
        <w:rPr>
          <w:rFonts w:cs="David" w:hint="cs"/>
          <w:rtl/>
        </w:rPr>
      </w:pPr>
      <w:r w:rsidRPr="0030585B">
        <w:rPr>
          <w:rFonts w:cs="David" w:hint="cs"/>
          <w:rtl/>
        </w:rPr>
        <w:t xml:space="preserve">קבענו - - - </w:t>
      </w:r>
    </w:p>
    <w:p w14:paraId="5454D1D3" w14:textId="77777777" w:rsidR="0030585B" w:rsidRPr="0030585B" w:rsidRDefault="0030585B" w:rsidP="0030585B">
      <w:pPr>
        <w:bidi/>
        <w:ind w:firstLine="720"/>
        <w:jc w:val="both"/>
        <w:rPr>
          <w:rFonts w:cs="David" w:hint="cs"/>
          <w:rtl/>
        </w:rPr>
      </w:pPr>
    </w:p>
    <w:p w14:paraId="55026856"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58699F88" w14:textId="77777777" w:rsidR="0030585B" w:rsidRPr="0030585B" w:rsidRDefault="0030585B" w:rsidP="0030585B">
      <w:pPr>
        <w:bidi/>
        <w:ind w:firstLine="720"/>
        <w:jc w:val="both"/>
        <w:rPr>
          <w:rFonts w:cs="David" w:hint="cs"/>
          <w:rtl/>
        </w:rPr>
      </w:pPr>
    </w:p>
    <w:p w14:paraId="6719FAA6" w14:textId="77777777" w:rsidR="0030585B" w:rsidRPr="0030585B" w:rsidRDefault="0030585B" w:rsidP="0030585B">
      <w:pPr>
        <w:bidi/>
        <w:ind w:firstLine="720"/>
        <w:jc w:val="both"/>
        <w:rPr>
          <w:rFonts w:cs="David" w:hint="cs"/>
          <w:rtl/>
        </w:rPr>
      </w:pPr>
      <w:r w:rsidRPr="0030585B">
        <w:rPr>
          <w:rFonts w:cs="David" w:hint="cs"/>
          <w:rtl/>
        </w:rPr>
        <w:t>כרגע זה אושר לכל הוועדות.</w:t>
      </w:r>
    </w:p>
    <w:p w14:paraId="6AB18EC4" w14:textId="77777777" w:rsidR="0030585B" w:rsidRPr="0030585B" w:rsidRDefault="0030585B" w:rsidP="0030585B">
      <w:pPr>
        <w:bidi/>
        <w:jc w:val="both"/>
        <w:rPr>
          <w:rFonts w:cs="David" w:hint="cs"/>
          <w:rtl/>
        </w:rPr>
      </w:pPr>
    </w:p>
    <w:p w14:paraId="38BED496" w14:textId="77777777" w:rsidR="0030585B" w:rsidRPr="0030585B" w:rsidRDefault="0030585B" w:rsidP="0030585B">
      <w:pPr>
        <w:bidi/>
        <w:jc w:val="both"/>
        <w:rPr>
          <w:rFonts w:cs="David" w:hint="cs"/>
          <w:u w:val="single"/>
          <w:rtl/>
        </w:rPr>
      </w:pPr>
      <w:r w:rsidRPr="0030585B">
        <w:rPr>
          <w:rFonts w:cs="David" w:hint="cs"/>
          <w:u w:val="single"/>
          <w:rtl/>
        </w:rPr>
        <w:t>אילן גילאון:</w:t>
      </w:r>
    </w:p>
    <w:p w14:paraId="0BEE611A" w14:textId="77777777" w:rsidR="0030585B" w:rsidRPr="0030585B" w:rsidRDefault="0030585B" w:rsidP="0030585B">
      <w:pPr>
        <w:bidi/>
        <w:jc w:val="both"/>
        <w:rPr>
          <w:rFonts w:cs="David" w:hint="cs"/>
          <w:u w:val="single"/>
          <w:rtl/>
        </w:rPr>
      </w:pPr>
    </w:p>
    <w:p w14:paraId="530FD76B" w14:textId="77777777" w:rsidR="0030585B" w:rsidRPr="0030585B" w:rsidRDefault="0030585B" w:rsidP="0030585B">
      <w:pPr>
        <w:bidi/>
        <w:ind w:firstLine="720"/>
        <w:jc w:val="both"/>
        <w:rPr>
          <w:rFonts w:cs="David" w:hint="cs"/>
          <w:rtl/>
        </w:rPr>
      </w:pPr>
      <w:r w:rsidRPr="0030585B">
        <w:rPr>
          <w:rFonts w:cs="David" w:hint="cs"/>
          <w:rtl/>
        </w:rPr>
        <w:t>אני הצטרפתי לחברת הכנסת אדטו כי אני רוצה שזה יישקל, שלא יהיה טייס אוטומטי. צריך מישהו להחליט למי כן ולמי לא, לפי היקף העבודה, לפי הצורך. ועדת החוץ והביטחון היא הכי חשובה, אז חייב שיהיה שם עוזר נוסף? למה?</w:t>
      </w:r>
    </w:p>
    <w:p w14:paraId="21C80DD2" w14:textId="77777777" w:rsidR="0030585B" w:rsidRPr="0030585B" w:rsidRDefault="0030585B" w:rsidP="0030585B">
      <w:pPr>
        <w:bidi/>
        <w:jc w:val="both"/>
        <w:rPr>
          <w:rFonts w:cs="David" w:hint="cs"/>
          <w:rtl/>
        </w:rPr>
      </w:pPr>
    </w:p>
    <w:p w14:paraId="12C704FD"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78170D43" w14:textId="77777777" w:rsidR="0030585B" w:rsidRPr="0030585B" w:rsidRDefault="0030585B" w:rsidP="0030585B">
      <w:pPr>
        <w:bidi/>
        <w:jc w:val="both"/>
        <w:rPr>
          <w:rFonts w:cs="David" w:hint="cs"/>
          <w:u w:val="single"/>
          <w:rtl/>
        </w:rPr>
      </w:pPr>
    </w:p>
    <w:p w14:paraId="2764BBC0" w14:textId="77777777" w:rsidR="0030585B" w:rsidRPr="0030585B" w:rsidRDefault="0030585B" w:rsidP="0030585B">
      <w:pPr>
        <w:bidi/>
        <w:ind w:firstLine="720"/>
        <w:jc w:val="both"/>
        <w:rPr>
          <w:rFonts w:cs="David" w:hint="cs"/>
          <w:rtl/>
        </w:rPr>
      </w:pPr>
      <w:r w:rsidRPr="0030585B">
        <w:rPr>
          <w:rFonts w:cs="David" w:hint="cs"/>
          <w:rtl/>
        </w:rPr>
        <w:t xml:space="preserve">חבר הכנסת </w:t>
      </w:r>
      <w:proofErr w:type="spellStart"/>
      <w:r w:rsidRPr="0030585B">
        <w:rPr>
          <w:rFonts w:cs="David" w:hint="cs"/>
          <w:rtl/>
        </w:rPr>
        <w:t>גילאון</w:t>
      </w:r>
      <w:proofErr w:type="spellEnd"/>
      <w:r w:rsidRPr="0030585B">
        <w:rPr>
          <w:rFonts w:cs="David" w:hint="cs"/>
          <w:rtl/>
        </w:rPr>
        <w:t xml:space="preserve"> מציע לשקול גם לגבי ועדת החוץ והביטחון. ההמלצה השלישית לגבי ניידות, אני חושב שהדברים נאמרו. </w:t>
      </w:r>
    </w:p>
    <w:p w14:paraId="5E838AB1" w14:textId="77777777" w:rsidR="0030585B" w:rsidRPr="0030585B" w:rsidRDefault="0030585B" w:rsidP="0030585B">
      <w:pPr>
        <w:bidi/>
        <w:jc w:val="both"/>
        <w:rPr>
          <w:rFonts w:cs="David" w:hint="cs"/>
          <w:rtl/>
        </w:rPr>
      </w:pPr>
    </w:p>
    <w:p w14:paraId="776C8F40"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1AC07A1F" w14:textId="77777777" w:rsidR="0030585B" w:rsidRPr="0030585B" w:rsidRDefault="0030585B" w:rsidP="0030585B">
      <w:pPr>
        <w:bidi/>
        <w:jc w:val="both"/>
        <w:rPr>
          <w:rFonts w:cs="David" w:hint="cs"/>
          <w:u w:val="single"/>
          <w:rtl/>
        </w:rPr>
      </w:pPr>
    </w:p>
    <w:p w14:paraId="6519B214" w14:textId="77777777" w:rsidR="0030585B" w:rsidRPr="0030585B" w:rsidRDefault="0030585B" w:rsidP="0030585B">
      <w:pPr>
        <w:bidi/>
        <w:ind w:firstLine="720"/>
        <w:jc w:val="both"/>
        <w:rPr>
          <w:rFonts w:cs="David" w:hint="cs"/>
          <w:rtl/>
        </w:rPr>
      </w:pPr>
      <w:r w:rsidRPr="0030585B">
        <w:rPr>
          <w:rFonts w:cs="David" w:hint="cs"/>
          <w:rtl/>
        </w:rPr>
        <w:t xml:space="preserve">בעניין הזה ביקשנו תיקון. </w:t>
      </w:r>
    </w:p>
    <w:p w14:paraId="25D199A9" w14:textId="77777777" w:rsidR="0030585B" w:rsidRPr="0030585B" w:rsidRDefault="0030585B" w:rsidP="0030585B">
      <w:pPr>
        <w:bidi/>
        <w:jc w:val="both"/>
        <w:rPr>
          <w:rFonts w:cs="David" w:hint="cs"/>
          <w:rtl/>
        </w:rPr>
      </w:pPr>
    </w:p>
    <w:p w14:paraId="7500AD8D"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360EED2A" w14:textId="77777777" w:rsidR="0030585B" w:rsidRPr="0030585B" w:rsidRDefault="0030585B" w:rsidP="0030585B">
      <w:pPr>
        <w:bidi/>
        <w:jc w:val="both"/>
        <w:rPr>
          <w:rFonts w:cs="David" w:hint="cs"/>
          <w:u w:val="single"/>
          <w:rtl/>
        </w:rPr>
      </w:pPr>
    </w:p>
    <w:p w14:paraId="75AD304F" w14:textId="77777777" w:rsidR="0030585B" w:rsidRPr="0030585B" w:rsidRDefault="0030585B" w:rsidP="0030585B">
      <w:pPr>
        <w:bidi/>
        <w:ind w:firstLine="720"/>
        <w:jc w:val="both"/>
        <w:rPr>
          <w:rFonts w:cs="David" w:hint="cs"/>
          <w:rtl/>
        </w:rPr>
      </w:pPr>
      <w:r w:rsidRPr="0030585B">
        <w:rPr>
          <w:rFonts w:cs="David" w:hint="cs"/>
          <w:rtl/>
        </w:rPr>
        <w:t xml:space="preserve">אי-אפשר לתקן. אפשר להצביע בעד או נגד. אם זה יהיה נגד זה יחזור לוועדה. </w:t>
      </w:r>
    </w:p>
    <w:p w14:paraId="10232E8E" w14:textId="77777777" w:rsidR="0030585B" w:rsidRPr="0030585B" w:rsidRDefault="0030585B" w:rsidP="0030585B">
      <w:pPr>
        <w:bidi/>
        <w:jc w:val="both"/>
        <w:rPr>
          <w:rFonts w:cs="David" w:hint="cs"/>
          <w:rtl/>
        </w:rPr>
      </w:pPr>
    </w:p>
    <w:p w14:paraId="30BDA7C6" w14:textId="77777777" w:rsidR="0030585B" w:rsidRDefault="0030585B" w:rsidP="0030585B">
      <w:pPr>
        <w:bidi/>
        <w:jc w:val="both"/>
        <w:rPr>
          <w:rFonts w:cs="David" w:hint="cs"/>
          <w:u w:val="single"/>
          <w:rtl/>
        </w:rPr>
      </w:pPr>
    </w:p>
    <w:p w14:paraId="76DA1485" w14:textId="77777777" w:rsidR="0030585B" w:rsidRDefault="0030585B" w:rsidP="0030585B">
      <w:pPr>
        <w:bidi/>
        <w:jc w:val="both"/>
        <w:rPr>
          <w:rFonts w:cs="David" w:hint="cs"/>
          <w:u w:val="single"/>
          <w:rtl/>
        </w:rPr>
      </w:pPr>
    </w:p>
    <w:p w14:paraId="275217FF" w14:textId="77777777" w:rsidR="0030585B" w:rsidRDefault="0030585B" w:rsidP="0030585B">
      <w:pPr>
        <w:bidi/>
        <w:jc w:val="both"/>
        <w:rPr>
          <w:rFonts w:cs="David" w:hint="cs"/>
          <w:u w:val="single"/>
          <w:rtl/>
        </w:rPr>
      </w:pPr>
    </w:p>
    <w:p w14:paraId="136F57D9" w14:textId="77777777" w:rsidR="0030585B" w:rsidRDefault="0030585B" w:rsidP="0030585B">
      <w:pPr>
        <w:bidi/>
        <w:jc w:val="both"/>
        <w:rPr>
          <w:rFonts w:cs="David" w:hint="cs"/>
          <w:u w:val="single"/>
          <w:rtl/>
        </w:rPr>
      </w:pPr>
    </w:p>
    <w:p w14:paraId="3189DAE0" w14:textId="77777777" w:rsidR="0030585B" w:rsidRPr="0030585B" w:rsidRDefault="0030585B" w:rsidP="0030585B">
      <w:pPr>
        <w:bidi/>
        <w:jc w:val="both"/>
        <w:rPr>
          <w:rFonts w:cs="David" w:hint="cs"/>
          <w:rtl/>
        </w:rPr>
      </w:pPr>
      <w:r w:rsidRPr="0030585B">
        <w:rPr>
          <w:rFonts w:cs="David" w:hint="cs"/>
          <w:u w:val="single"/>
          <w:rtl/>
        </w:rPr>
        <w:t xml:space="preserve">יריב </w:t>
      </w:r>
      <w:proofErr w:type="spellStart"/>
      <w:r w:rsidRPr="0030585B">
        <w:rPr>
          <w:rFonts w:cs="David" w:hint="cs"/>
          <w:u w:val="single"/>
          <w:rtl/>
        </w:rPr>
        <w:t>לוין</w:t>
      </w:r>
      <w:proofErr w:type="spellEnd"/>
      <w:r w:rsidRPr="0030585B">
        <w:rPr>
          <w:rFonts w:cs="David" w:hint="cs"/>
          <w:u w:val="single"/>
          <w:rtl/>
        </w:rPr>
        <w:t>:</w:t>
      </w:r>
    </w:p>
    <w:p w14:paraId="109EA250" w14:textId="77777777" w:rsidR="0030585B" w:rsidRPr="0030585B" w:rsidRDefault="0030585B" w:rsidP="0030585B">
      <w:pPr>
        <w:bidi/>
        <w:jc w:val="both"/>
        <w:rPr>
          <w:rFonts w:cs="David" w:hint="cs"/>
          <w:rtl/>
        </w:rPr>
      </w:pPr>
    </w:p>
    <w:p w14:paraId="30C58FDC" w14:textId="77777777" w:rsidR="0030585B" w:rsidRPr="0030585B" w:rsidRDefault="0030585B" w:rsidP="0030585B">
      <w:pPr>
        <w:bidi/>
        <w:jc w:val="both"/>
        <w:rPr>
          <w:rFonts w:cs="David" w:hint="cs"/>
          <w:rtl/>
        </w:rPr>
      </w:pPr>
      <w:r w:rsidRPr="0030585B">
        <w:rPr>
          <w:rFonts w:cs="David" w:hint="cs"/>
          <w:rtl/>
        </w:rPr>
        <w:tab/>
        <w:t xml:space="preserve">אפשר לאשר ולבקש מהם לדון במה שביקשתם. זו לא הצעת חוק. </w:t>
      </w:r>
    </w:p>
    <w:p w14:paraId="262CB8A0" w14:textId="77777777" w:rsidR="0030585B" w:rsidRPr="0030585B" w:rsidRDefault="0030585B" w:rsidP="0030585B">
      <w:pPr>
        <w:bidi/>
        <w:jc w:val="both"/>
        <w:rPr>
          <w:rFonts w:cs="David" w:hint="cs"/>
          <w:rtl/>
        </w:rPr>
      </w:pPr>
    </w:p>
    <w:p w14:paraId="1CB39377"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302CFEB1" w14:textId="77777777" w:rsidR="0030585B" w:rsidRPr="0030585B" w:rsidRDefault="0030585B" w:rsidP="0030585B">
      <w:pPr>
        <w:bidi/>
        <w:jc w:val="both"/>
        <w:rPr>
          <w:rFonts w:cs="David" w:hint="cs"/>
          <w:rtl/>
        </w:rPr>
      </w:pPr>
    </w:p>
    <w:p w14:paraId="4933AA8F" w14:textId="77777777" w:rsidR="0030585B" w:rsidRPr="0030585B" w:rsidRDefault="0030585B" w:rsidP="0030585B">
      <w:pPr>
        <w:bidi/>
        <w:jc w:val="both"/>
        <w:rPr>
          <w:rFonts w:cs="David" w:hint="cs"/>
          <w:rtl/>
        </w:rPr>
      </w:pPr>
      <w:r w:rsidRPr="0030585B">
        <w:rPr>
          <w:rFonts w:cs="David" w:hint="cs"/>
          <w:rtl/>
        </w:rPr>
        <w:tab/>
        <w:t xml:space="preserve">הסברתי את זה בתחילת הדיון. ארבל, נא להקריא את ההמלצה. </w:t>
      </w:r>
    </w:p>
    <w:p w14:paraId="5E231D1E" w14:textId="77777777" w:rsidR="0030585B" w:rsidRPr="0030585B" w:rsidRDefault="0030585B" w:rsidP="0030585B">
      <w:pPr>
        <w:bidi/>
        <w:jc w:val="both"/>
        <w:rPr>
          <w:rFonts w:cs="David" w:hint="cs"/>
          <w:rtl/>
        </w:rPr>
      </w:pPr>
    </w:p>
    <w:p w14:paraId="0420FAB1" w14:textId="77777777" w:rsidR="0030585B" w:rsidRPr="0030585B" w:rsidRDefault="0030585B" w:rsidP="0030585B">
      <w:pPr>
        <w:bidi/>
        <w:jc w:val="both"/>
        <w:rPr>
          <w:rFonts w:cs="David" w:hint="cs"/>
          <w:u w:val="single"/>
          <w:rtl/>
        </w:rPr>
      </w:pPr>
      <w:r w:rsidRPr="0030585B">
        <w:rPr>
          <w:rFonts w:cs="David" w:hint="cs"/>
          <w:u w:val="single"/>
          <w:rtl/>
        </w:rPr>
        <w:t>ארבל אסטרחן:</w:t>
      </w:r>
    </w:p>
    <w:p w14:paraId="003E1645" w14:textId="77777777" w:rsidR="0030585B" w:rsidRPr="0030585B" w:rsidRDefault="0030585B" w:rsidP="0030585B">
      <w:pPr>
        <w:bidi/>
        <w:jc w:val="both"/>
        <w:rPr>
          <w:rFonts w:cs="David" w:hint="cs"/>
          <w:rtl/>
        </w:rPr>
      </w:pPr>
    </w:p>
    <w:p w14:paraId="68E910DB" w14:textId="77777777" w:rsidR="0030585B" w:rsidRPr="0030585B" w:rsidRDefault="0030585B" w:rsidP="0030585B">
      <w:pPr>
        <w:bidi/>
        <w:jc w:val="both"/>
        <w:rPr>
          <w:rFonts w:cs="David" w:hint="cs"/>
          <w:rtl/>
        </w:rPr>
      </w:pPr>
      <w:r w:rsidRPr="0030585B">
        <w:rPr>
          <w:rFonts w:cs="David" w:hint="cs"/>
          <w:rtl/>
        </w:rPr>
        <w:tab/>
        <w:t xml:space="preserve">מוצע להוסיף סעיף חדש להמלצה שיקבע כך: "(א) הכנסת תממן התאמות ושירותים הנדרשים לצורך מילוי תפקידו של חבר הכנסת שהוא מוגבל בניידות בשל לקות פיזית, לרבות בדרך של סיוע באמצעות עובד מקרב עובדי הכנסת, כפי שיקבע המנהל הכללי של הכנסת באישור הוועדה הציבורית. </w:t>
      </w:r>
    </w:p>
    <w:p w14:paraId="50389FD0" w14:textId="77777777" w:rsidR="0030585B" w:rsidRPr="0030585B" w:rsidRDefault="0030585B" w:rsidP="0030585B">
      <w:pPr>
        <w:bidi/>
        <w:jc w:val="both"/>
        <w:rPr>
          <w:rFonts w:cs="David" w:hint="cs"/>
          <w:rtl/>
        </w:rPr>
      </w:pPr>
    </w:p>
    <w:p w14:paraId="2757D943" w14:textId="77777777" w:rsidR="0030585B" w:rsidRPr="0030585B" w:rsidRDefault="0030585B" w:rsidP="0030585B">
      <w:pPr>
        <w:bidi/>
        <w:jc w:val="both"/>
        <w:rPr>
          <w:rFonts w:cs="David" w:hint="cs"/>
          <w:rtl/>
        </w:rPr>
      </w:pPr>
      <w:r w:rsidRPr="0030585B">
        <w:rPr>
          <w:rFonts w:cs="David" w:hint="cs"/>
          <w:rtl/>
        </w:rPr>
        <w:tab/>
        <w:t xml:space="preserve">(ב) לצורך קביעה כאמור יעביר חבר הכנסת לעיון המנהל הכללי של הכנסת והוועדה הציבורית פניה בכתב, בצירוף מסמכים ותיעוד רפואי בדבר מוגבלותו בניידות והצורך בהתאמות ובשירותים המבוקשים; חבר הכנסת יודיע למנכ"ל ולוועדה הציבורית על כל שינוי שחל בקשר למוגבלות כאמור. </w:t>
      </w:r>
    </w:p>
    <w:p w14:paraId="7036ABFD" w14:textId="77777777" w:rsidR="0030585B" w:rsidRPr="0030585B" w:rsidRDefault="0030585B" w:rsidP="0030585B">
      <w:pPr>
        <w:bidi/>
        <w:jc w:val="both"/>
        <w:rPr>
          <w:rFonts w:cs="David" w:hint="cs"/>
          <w:rtl/>
        </w:rPr>
      </w:pPr>
    </w:p>
    <w:p w14:paraId="7C710224" w14:textId="77777777" w:rsidR="0030585B" w:rsidRPr="0030585B" w:rsidRDefault="0030585B" w:rsidP="0030585B">
      <w:pPr>
        <w:bidi/>
        <w:jc w:val="both"/>
        <w:rPr>
          <w:rFonts w:cs="David" w:hint="cs"/>
          <w:rtl/>
        </w:rPr>
      </w:pPr>
      <w:r w:rsidRPr="0030585B">
        <w:rPr>
          <w:rFonts w:cs="David" w:hint="cs"/>
          <w:rtl/>
        </w:rPr>
        <w:tab/>
        <w:t xml:space="preserve">(ג) חבר הכנסת ידווח בפנייתו למנהל הכללי של הכנסת ולוועדה הציבורית על תשלומים או סיוע אחר שהוא מקבל מאוצר המדינה בקשר למוגבלותו בניידות ועל כל שינוי שחל בהם;" </w:t>
      </w:r>
      <w:r w:rsidRPr="0030585B">
        <w:rPr>
          <w:rFonts w:cs="David"/>
          <w:rtl/>
        </w:rPr>
        <w:t>–</w:t>
      </w:r>
      <w:r w:rsidRPr="0030585B">
        <w:rPr>
          <w:rFonts w:cs="David" w:hint="cs"/>
          <w:rtl/>
        </w:rPr>
        <w:t xml:space="preserve"> ופה הדגש </w:t>
      </w:r>
      <w:r w:rsidRPr="0030585B">
        <w:rPr>
          <w:rFonts w:cs="David"/>
          <w:rtl/>
        </w:rPr>
        <w:t>–</w:t>
      </w:r>
      <w:r w:rsidRPr="0030585B">
        <w:rPr>
          <w:rFonts w:cs="David" w:hint="cs"/>
          <w:rtl/>
        </w:rPr>
        <w:t xml:space="preserve"> "לא ישולמו מאוצר המדינה תשלומי כפל עבור התאמות ושירותים כאמור בסעיף קטן (א).</w:t>
      </w:r>
    </w:p>
    <w:p w14:paraId="166C1B63" w14:textId="77777777" w:rsidR="0030585B" w:rsidRPr="0030585B" w:rsidRDefault="0030585B" w:rsidP="0030585B">
      <w:pPr>
        <w:bidi/>
        <w:jc w:val="both"/>
        <w:rPr>
          <w:rFonts w:cs="David" w:hint="cs"/>
          <w:rtl/>
        </w:rPr>
      </w:pPr>
    </w:p>
    <w:p w14:paraId="4C6365A1" w14:textId="77777777" w:rsidR="0030585B" w:rsidRPr="0030585B" w:rsidRDefault="0030585B" w:rsidP="0030585B">
      <w:pPr>
        <w:bidi/>
        <w:jc w:val="both"/>
        <w:rPr>
          <w:rFonts w:cs="David" w:hint="cs"/>
          <w:rtl/>
        </w:rPr>
      </w:pPr>
      <w:r w:rsidRPr="0030585B">
        <w:rPr>
          <w:rFonts w:cs="David" w:hint="cs"/>
          <w:rtl/>
        </w:rPr>
        <w:tab/>
        <w:t xml:space="preserve">(ד) על עובד הכנסת המסייע לחבר כנסת מוגבל בניידות יחולו הדינים החלים על עובדי הכנסת". פה שמים דגש מיוחד על העניין שמדובר בעובד כנסת ולא בתוספת של עוזרים </w:t>
      </w:r>
      <w:proofErr w:type="spellStart"/>
      <w:r w:rsidRPr="0030585B">
        <w:rPr>
          <w:rFonts w:cs="David" w:hint="cs"/>
          <w:rtl/>
        </w:rPr>
        <w:t>פרלמנטריים</w:t>
      </w:r>
      <w:proofErr w:type="spellEnd"/>
      <w:r w:rsidRPr="0030585B">
        <w:rPr>
          <w:rFonts w:cs="David" w:hint="cs"/>
          <w:rtl/>
        </w:rPr>
        <w:t>, ושחלים עליהם כל דיני הכנסת, לרבות כפיפות, קבלה לעבודה וכו'.</w:t>
      </w:r>
    </w:p>
    <w:p w14:paraId="1C3EA1F7" w14:textId="77777777" w:rsidR="0030585B" w:rsidRPr="0030585B" w:rsidRDefault="0030585B" w:rsidP="0030585B">
      <w:pPr>
        <w:bidi/>
        <w:jc w:val="both"/>
        <w:rPr>
          <w:rFonts w:cs="David" w:hint="cs"/>
          <w:rtl/>
        </w:rPr>
      </w:pPr>
    </w:p>
    <w:p w14:paraId="29D8375B" w14:textId="77777777" w:rsidR="0030585B" w:rsidRPr="0030585B" w:rsidRDefault="0030585B" w:rsidP="0030585B">
      <w:pPr>
        <w:bidi/>
        <w:jc w:val="both"/>
        <w:rPr>
          <w:rFonts w:cs="David" w:hint="cs"/>
          <w:rtl/>
        </w:rPr>
      </w:pPr>
      <w:r w:rsidRPr="0030585B">
        <w:rPr>
          <w:rFonts w:cs="David" w:hint="cs"/>
          <w:rtl/>
        </w:rPr>
        <w:tab/>
        <w:t xml:space="preserve">"(ה) מנכ"ל הכנסת והוועדה הציבורית ישמרו על סודיות המידע שמסר להם חבר הכנסת לפי סעיף זה, ולא יגלו כל פרט ממנו אלא בהסכמת חבר הכנסת או לצורך מילוי הוראות לפי כל דין". כאן אולי יש תשובה לדברים שנאמרו. </w:t>
      </w:r>
    </w:p>
    <w:p w14:paraId="66D0617E" w14:textId="77777777" w:rsidR="0030585B" w:rsidRPr="0030585B" w:rsidRDefault="0030585B" w:rsidP="0030585B">
      <w:pPr>
        <w:bidi/>
        <w:jc w:val="both"/>
        <w:rPr>
          <w:rFonts w:cs="David" w:hint="cs"/>
          <w:rtl/>
        </w:rPr>
      </w:pPr>
    </w:p>
    <w:p w14:paraId="63390AE5"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1E63D127" w14:textId="77777777" w:rsidR="0030585B" w:rsidRPr="0030585B" w:rsidRDefault="0030585B" w:rsidP="0030585B">
      <w:pPr>
        <w:bidi/>
        <w:jc w:val="both"/>
        <w:rPr>
          <w:rFonts w:cs="David" w:hint="cs"/>
          <w:u w:val="single"/>
          <w:rtl/>
        </w:rPr>
      </w:pPr>
    </w:p>
    <w:p w14:paraId="765B9676" w14:textId="77777777" w:rsidR="0030585B" w:rsidRPr="0030585B" w:rsidRDefault="0030585B" w:rsidP="0030585B">
      <w:pPr>
        <w:bidi/>
        <w:ind w:firstLine="720"/>
        <w:jc w:val="both"/>
        <w:rPr>
          <w:rFonts w:cs="David" w:hint="cs"/>
          <w:rtl/>
        </w:rPr>
      </w:pPr>
      <w:r w:rsidRPr="0030585B">
        <w:rPr>
          <w:rFonts w:cs="David" w:hint="cs"/>
          <w:rtl/>
        </w:rPr>
        <w:t xml:space="preserve">תודה רבה. אני רוצה להבהיר לחברי הכנסת מה משמעות ההצבעה. מי שמצביע בעד מאשר את זה כמות שזה. מי שמצביע נגד, על-ידי אומר לוועדה: אני רוצה שתשקלו את זה מחדש ותסירו את הסעיפים שביקשו להסיר או שתהפכו את זה להחלטה שמסמיכה את יושב-ראש הכנסת והמנכ"ל לקבוע, ואז זה חוזר לוועדה לשיקול דעת נוסף. </w:t>
      </w:r>
    </w:p>
    <w:p w14:paraId="32A83025" w14:textId="77777777" w:rsidR="0030585B" w:rsidRPr="0030585B" w:rsidRDefault="0030585B" w:rsidP="0030585B">
      <w:pPr>
        <w:bidi/>
        <w:ind w:firstLine="720"/>
        <w:jc w:val="both"/>
        <w:rPr>
          <w:rFonts w:cs="David" w:hint="cs"/>
          <w:rtl/>
        </w:rPr>
      </w:pPr>
    </w:p>
    <w:p w14:paraId="794BB7E8" w14:textId="77777777" w:rsidR="0030585B" w:rsidRPr="0030585B" w:rsidRDefault="0030585B" w:rsidP="0030585B">
      <w:pPr>
        <w:bidi/>
        <w:ind w:firstLine="720"/>
        <w:jc w:val="both"/>
        <w:rPr>
          <w:rFonts w:cs="David" w:hint="cs"/>
          <w:rtl/>
        </w:rPr>
      </w:pPr>
      <w:r w:rsidRPr="0030585B">
        <w:rPr>
          <w:rFonts w:cs="David" w:hint="cs"/>
          <w:rtl/>
        </w:rPr>
        <w:t>אני מביא את ההצעה להצבעה. מי בעד ההצעה כפי שהובאה בפני הוועדה? מי נגד?</w:t>
      </w:r>
    </w:p>
    <w:p w14:paraId="68DB2F86" w14:textId="77777777" w:rsidR="0030585B" w:rsidRPr="0030585B" w:rsidRDefault="0030585B" w:rsidP="0030585B">
      <w:pPr>
        <w:bidi/>
        <w:ind w:firstLine="720"/>
        <w:jc w:val="both"/>
        <w:rPr>
          <w:rFonts w:cs="David" w:hint="cs"/>
          <w:rtl/>
        </w:rPr>
      </w:pPr>
    </w:p>
    <w:p w14:paraId="3BBB056A" w14:textId="77777777" w:rsidR="0030585B" w:rsidRPr="0030585B" w:rsidRDefault="0030585B" w:rsidP="0030585B">
      <w:pPr>
        <w:bidi/>
        <w:ind w:firstLine="720"/>
        <w:jc w:val="both"/>
        <w:rPr>
          <w:rFonts w:cs="David" w:hint="cs"/>
          <w:rtl/>
        </w:rPr>
      </w:pPr>
    </w:p>
    <w:p w14:paraId="10CB9644" w14:textId="77777777" w:rsidR="0030585B" w:rsidRPr="0030585B" w:rsidRDefault="0030585B" w:rsidP="0030585B">
      <w:pPr>
        <w:bidi/>
        <w:jc w:val="center"/>
        <w:rPr>
          <w:rFonts w:cs="David" w:hint="cs"/>
          <w:b/>
          <w:bCs/>
          <w:rtl/>
        </w:rPr>
      </w:pPr>
      <w:r w:rsidRPr="0030585B">
        <w:rPr>
          <w:rFonts w:cs="David" w:hint="cs"/>
          <w:b/>
          <w:bCs/>
          <w:rtl/>
        </w:rPr>
        <w:t>הצבעה</w:t>
      </w:r>
    </w:p>
    <w:p w14:paraId="6D50719D" w14:textId="77777777" w:rsidR="0030585B" w:rsidRPr="0030585B" w:rsidRDefault="0030585B" w:rsidP="0030585B">
      <w:pPr>
        <w:bidi/>
        <w:jc w:val="center"/>
        <w:rPr>
          <w:rFonts w:cs="David" w:hint="cs"/>
          <w:b/>
          <w:bCs/>
          <w:rtl/>
        </w:rPr>
      </w:pPr>
    </w:p>
    <w:p w14:paraId="422375BE" w14:textId="77777777" w:rsidR="0030585B" w:rsidRPr="0030585B" w:rsidRDefault="0030585B" w:rsidP="0030585B">
      <w:pPr>
        <w:bidi/>
        <w:jc w:val="center"/>
        <w:rPr>
          <w:rFonts w:cs="David" w:hint="cs"/>
          <w:b/>
          <w:bCs/>
          <w:rtl/>
        </w:rPr>
      </w:pPr>
      <w:r w:rsidRPr="0030585B">
        <w:rPr>
          <w:rFonts w:cs="David" w:hint="cs"/>
          <w:b/>
          <w:bCs/>
          <w:rtl/>
        </w:rPr>
        <w:t xml:space="preserve">בעד </w:t>
      </w:r>
      <w:r w:rsidRPr="0030585B">
        <w:rPr>
          <w:rFonts w:cs="David"/>
          <w:b/>
          <w:bCs/>
          <w:rtl/>
        </w:rPr>
        <w:t>–</w:t>
      </w:r>
      <w:r w:rsidRPr="0030585B">
        <w:rPr>
          <w:rFonts w:cs="David" w:hint="cs"/>
          <w:b/>
          <w:bCs/>
          <w:rtl/>
        </w:rPr>
        <w:t xml:space="preserve"> אין</w:t>
      </w:r>
    </w:p>
    <w:p w14:paraId="6568CE77" w14:textId="77777777" w:rsidR="0030585B" w:rsidRPr="0030585B" w:rsidRDefault="0030585B" w:rsidP="0030585B">
      <w:pPr>
        <w:bidi/>
        <w:jc w:val="center"/>
        <w:rPr>
          <w:rFonts w:cs="David" w:hint="cs"/>
          <w:b/>
          <w:bCs/>
          <w:rtl/>
        </w:rPr>
      </w:pPr>
      <w:r w:rsidRPr="0030585B">
        <w:rPr>
          <w:rFonts w:cs="David" w:hint="cs"/>
          <w:b/>
          <w:bCs/>
          <w:rtl/>
        </w:rPr>
        <w:t xml:space="preserve">נגד </w:t>
      </w:r>
      <w:r w:rsidRPr="0030585B">
        <w:rPr>
          <w:rFonts w:cs="David"/>
          <w:b/>
          <w:bCs/>
          <w:rtl/>
        </w:rPr>
        <w:t>–</w:t>
      </w:r>
      <w:r w:rsidRPr="0030585B">
        <w:rPr>
          <w:rFonts w:cs="David" w:hint="cs"/>
          <w:b/>
          <w:bCs/>
          <w:rtl/>
        </w:rPr>
        <w:t xml:space="preserve"> רוב</w:t>
      </w:r>
    </w:p>
    <w:p w14:paraId="00C5A046" w14:textId="77777777" w:rsidR="0030585B" w:rsidRPr="0030585B" w:rsidRDefault="0030585B" w:rsidP="0030585B">
      <w:pPr>
        <w:bidi/>
        <w:jc w:val="center"/>
        <w:rPr>
          <w:rFonts w:cs="David" w:hint="cs"/>
          <w:b/>
          <w:bCs/>
          <w:rtl/>
        </w:rPr>
      </w:pPr>
      <w:r w:rsidRPr="0030585B">
        <w:rPr>
          <w:rFonts w:cs="David" w:hint="cs"/>
          <w:b/>
          <w:bCs/>
          <w:rtl/>
        </w:rPr>
        <w:t xml:space="preserve">נמנעים </w:t>
      </w:r>
      <w:r w:rsidRPr="0030585B">
        <w:rPr>
          <w:rFonts w:cs="David"/>
          <w:b/>
          <w:bCs/>
          <w:rtl/>
        </w:rPr>
        <w:t>–</w:t>
      </w:r>
      <w:r w:rsidRPr="0030585B">
        <w:rPr>
          <w:rFonts w:cs="David" w:hint="cs"/>
          <w:b/>
          <w:bCs/>
          <w:rtl/>
        </w:rPr>
        <w:t xml:space="preserve"> 1</w:t>
      </w:r>
    </w:p>
    <w:p w14:paraId="38A24644" w14:textId="77777777" w:rsidR="0030585B" w:rsidRPr="0030585B" w:rsidRDefault="0030585B" w:rsidP="0030585B">
      <w:pPr>
        <w:bidi/>
        <w:jc w:val="center"/>
        <w:rPr>
          <w:rFonts w:cs="David" w:hint="cs"/>
          <w:b/>
          <w:bCs/>
          <w:rtl/>
        </w:rPr>
      </w:pPr>
      <w:r w:rsidRPr="0030585B">
        <w:rPr>
          <w:rFonts w:cs="David" w:hint="cs"/>
          <w:b/>
          <w:bCs/>
          <w:rtl/>
        </w:rPr>
        <w:t xml:space="preserve">ההמלצה לא אושרה. </w:t>
      </w:r>
    </w:p>
    <w:p w14:paraId="446E7852" w14:textId="77777777" w:rsidR="0030585B" w:rsidRPr="0030585B" w:rsidRDefault="0030585B" w:rsidP="0030585B">
      <w:pPr>
        <w:bidi/>
        <w:jc w:val="both"/>
        <w:rPr>
          <w:rFonts w:cs="David" w:hint="cs"/>
          <w:rtl/>
        </w:rPr>
      </w:pPr>
    </w:p>
    <w:p w14:paraId="5D0AAA05"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7D295F8C" w14:textId="77777777" w:rsidR="0030585B" w:rsidRPr="0030585B" w:rsidRDefault="0030585B" w:rsidP="0030585B">
      <w:pPr>
        <w:bidi/>
        <w:jc w:val="both"/>
        <w:rPr>
          <w:rFonts w:cs="David" w:hint="cs"/>
          <w:rtl/>
        </w:rPr>
      </w:pPr>
    </w:p>
    <w:p w14:paraId="374386FB" w14:textId="77777777" w:rsidR="0030585B" w:rsidRPr="0030585B" w:rsidRDefault="0030585B" w:rsidP="0030585B">
      <w:pPr>
        <w:bidi/>
        <w:jc w:val="both"/>
        <w:rPr>
          <w:rFonts w:cs="David" w:hint="cs"/>
          <w:rtl/>
        </w:rPr>
      </w:pPr>
      <w:r w:rsidRPr="0030585B">
        <w:rPr>
          <w:rFonts w:cs="David" w:hint="cs"/>
          <w:rtl/>
        </w:rPr>
        <w:tab/>
        <w:t xml:space="preserve">ההמלצה לא אושרה. זה חוזר לוועדה לקבלת המלצה נוספת. </w:t>
      </w:r>
    </w:p>
    <w:p w14:paraId="349E0E3F" w14:textId="77777777" w:rsidR="0030585B" w:rsidRPr="0030585B" w:rsidRDefault="0030585B" w:rsidP="0030585B">
      <w:pPr>
        <w:bidi/>
        <w:jc w:val="both"/>
        <w:rPr>
          <w:rFonts w:cs="David" w:hint="cs"/>
          <w:rtl/>
        </w:rPr>
      </w:pPr>
    </w:p>
    <w:p w14:paraId="2E95502B" w14:textId="77777777" w:rsidR="0030585B" w:rsidRDefault="0030585B" w:rsidP="0030585B">
      <w:pPr>
        <w:bidi/>
        <w:jc w:val="both"/>
        <w:rPr>
          <w:rFonts w:cs="David" w:hint="cs"/>
          <w:u w:val="single"/>
          <w:rtl/>
        </w:rPr>
      </w:pPr>
    </w:p>
    <w:p w14:paraId="31314DD3" w14:textId="77777777" w:rsidR="0030585B" w:rsidRDefault="0030585B" w:rsidP="0030585B">
      <w:pPr>
        <w:bidi/>
        <w:jc w:val="both"/>
        <w:rPr>
          <w:rFonts w:cs="David" w:hint="cs"/>
          <w:u w:val="single"/>
          <w:rtl/>
        </w:rPr>
      </w:pPr>
    </w:p>
    <w:p w14:paraId="4B836713" w14:textId="77777777" w:rsidR="0030585B" w:rsidRDefault="0030585B" w:rsidP="0030585B">
      <w:pPr>
        <w:bidi/>
        <w:jc w:val="both"/>
        <w:rPr>
          <w:rFonts w:cs="David" w:hint="cs"/>
          <w:u w:val="single"/>
          <w:rtl/>
        </w:rPr>
      </w:pPr>
    </w:p>
    <w:p w14:paraId="0B16326D" w14:textId="77777777" w:rsidR="0030585B" w:rsidRDefault="0030585B" w:rsidP="0030585B">
      <w:pPr>
        <w:bidi/>
        <w:jc w:val="both"/>
        <w:rPr>
          <w:rFonts w:cs="David" w:hint="cs"/>
          <w:u w:val="single"/>
          <w:rtl/>
        </w:rPr>
      </w:pPr>
    </w:p>
    <w:p w14:paraId="6D993000" w14:textId="77777777" w:rsidR="0030585B" w:rsidRPr="0030585B" w:rsidRDefault="0030585B" w:rsidP="0030585B">
      <w:pPr>
        <w:bidi/>
        <w:jc w:val="both"/>
        <w:rPr>
          <w:rFonts w:cs="David" w:hint="cs"/>
          <w:u w:val="single"/>
          <w:rtl/>
        </w:rPr>
      </w:pPr>
      <w:r w:rsidRPr="0030585B">
        <w:rPr>
          <w:rFonts w:cs="David" w:hint="cs"/>
          <w:u w:val="single"/>
          <w:rtl/>
        </w:rPr>
        <w:t>דניאל דורון:</w:t>
      </w:r>
    </w:p>
    <w:p w14:paraId="28D356E1" w14:textId="77777777" w:rsidR="0030585B" w:rsidRPr="0030585B" w:rsidRDefault="0030585B" w:rsidP="0030585B">
      <w:pPr>
        <w:bidi/>
        <w:jc w:val="both"/>
        <w:rPr>
          <w:rFonts w:cs="David" w:hint="cs"/>
          <w:rtl/>
        </w:rPr>
      </w:pPr>
    </w:p>
    <w:p w14:paraId="4EB8B859" w14:textId="77777777" w:rsidR="0030585B" w:rsidRPr="0030585B" w:rsidRDefault="0030585B" w:rsidP="0030585B">
      <w:pPr>
        <w:bidi/>
        <w:ind w:firstLine="720"/>
        <w:jc w:val="both"/>
        <w:rPr>
          <w:rFonts w:cs="David" w:hint="cs"/>
          <w:rtl/>
        </w:rPr>
      </w:pPr>
      <w:r w:rsidRPr="0030585B">
        <w:rPr>
          <w:rFonts w:cs="David" w:hint="cs"/>
          <w:rtl/>
        </w:rPr>
        <w:t>מה קורה בינתיים?</w:t>
      </w:r>
    </w:p>
    <w:p w14:paraId="1F851A88" w14:textId="77777777" w:rsidR="0030585B" w:rsidRPr="0030585B" w:rsidRDefault="0030585B" w:rsidP="0030585B">
      <w:pPr>
        <w:bidi/>
        <w:jc w:val="both"/>
        <w:rPr>
          <w:rFonts w:cs="David" w:hint="cs"/>
          <w:rtl/>
        </w:rPr>
      </w:pPr>
    </w:p>
    <w:p w14:paraId="505791F9"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4A87CAA2" w14:textId="77777777" w:rsidR="0030585B" w:rsidRPr="0030585B" w:rsidRDefault="0030585B" w:rsidP="0030585B">
      <w:pPr>
        <w:bidi/>
        <w:jc w:val="both"/>
        <w:rPr>
          <w:rFonts w:cs="David" w:hint="cs"/>
          <w:u w:val="single"/>
          <w:rtl/>
        </w:rPr>
      </w:pPr>
    </w:p>
    <w:p w14:paraId="56758623" w14:textId="77777777" w:rsidR="0030585B" w:rsidRPr="0030585B" w:rsidRDefault="0030585B" w:rsidP="0030585B">
      <w:pPr>
        <w:bidi/>
        <w:ind w:firstLine="720"/>
        <w:jc w:val="both"/>
        <w:rPr>
          <w:rFonts w:cs="David" w:hint="cs"/>
          <w:rtl/>
        </w:rPr>
      </w:pPr>
      <w:r w:rsidRPr="0030585B">
        <w:rPr>
          <w:rFonts w:cs="David" w:hint="cs"/>
          <w:rtl/>
        </w:rPr>
        <w:t xml:space="preserve">בינתיים אין כלום. </w:t>
      </w:r>
    </w:p>
    <w:p w14:paraId="75A7CC05" w14:textId="77777777" w:rsidR="0030585B" w:rsidRPr="0030585B" w:rsidRDefault="0030585B" w:rsidP="0030585B">
      <w:pPr>
        <w:bidi/>
        <w:jc w:val="both"/>
        <w:rPr>
          <w:rFonts w:cs="David" w:hint="cs"/>
          <w:rtl/>
        </w:rPr>
      </w:pPr>
    </w:p>
    <w:p w14:paraId="414ADDD1" w14:textId="77777777" w:rsidR="0030585B" w:rsidRPr="0030585B" w:rsidRDefault="0030585B" w:rsidP="0030585B">
      <w:pPr>
        <w:bidi/>
        <w:jc w:val="both"/>
        <w:rPr>
          <w:rFonts w:cs="David" w:hint="cs"/>
          <w:u w:val="single"/>
          <w:rtl/>
        </w:rPr>
      </w:pPr>
      <w:r w:rsidRPr="0030585B">
        <w:rPr>
          <w:rFonts w:cs="David" w:hint="cs"/>
          <w:u w:val="single"/>
          <w:rtl/>
        </w:rPr>
        <w:t>מנחם אליעזר מוזס:</w:t>
      </w:r>
    </w:p>
    <w:p w14:paraId="702C7A75" w14:textId="77777777" w:rsidR="0030585B" w:rsidRPr="0030585B" w:rsidRDefault="0030585B" w:rsidP="0030585B">
      <w:pPr>
        <w:bidi/>
        <w:jc w:val="both"/>
        <w:rPr>
          <w:rFonts w:cs="David" w:hint="cs"/>
          <w:u w:val="single"/>
          <w:rtl/>
        </w:rPr>
      </w:pPr>
    </w:p>
    <w:p w14:paraId="7562CB0B" w14:textId="77777777" w:rsidR="0030585B" w:rsidRPr="0030585B" w:rsidRDefault="0030585B" w:rsidP="0030585B">
      <w:pPr>
        <w:bidi/>
        <w:ind w:firstLine="720"/>
        <w:jc w:val="both"/>
        <w:rPr>
          <w:rFonts w:cs="David" w:hint="cs"/>
          <w:rtl/>
        </w:rPr>
      </w:pPr>
      <w:r w:rsidRPr="0030585B">
        <w:rPr>
          <w:rFonts w:cs="David" w:hint="cs"/>
          <w:rtl/>
        </w:rPr>
        <w:t>אני מבקש הבהרה בקשר להצבעה שהייתה עכשיו. זה יזיק למטלון?</w:t>
      </w:r>
    </w:p>
    <w:p w14:paraId="6A145E9A" w14:textId="77777777" w:rsidR="0030585B" w:rsidRPr="0030585B" w:rsidRDefault="0030585B" w:rsidP="0030585B">
      <w:pPr>
        <w:bidi/>
        <w:jc w:val="both"/>
        <w:rPr>
          <w:rFonts w:cs="David" w:hint="cs"/>
          <w:rtl/>
        </w:rPr>
      </w:pPr>
    </w:p>
    <w:p w14:paraId="2A7E32A8"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466A2269" w14:textId="77777777" w:rsidR="0030585B" w:rsidRPr="0030585B" w:rsidRDefault="0030585B" w:rsidP="0030585B">
      <w:pPr>
        <w:bidi/>
        <w:jc w:val="both"/>
        <w:rPr>
          <w:rFonts w:cs="David" w:hint="cs"/>
          <w:u w:val="single"/>
          <w:rtl/>
        </w:rPr>
      </w:pPr>
    </w:p>
    <w:p w14:paraId="70B6E5A4" w14:textId="77777777" w:rsidR="0030585B" w:rsidRPr="0030585B" w:rsidRDefault="0030585B" w:rsidP="0030585B">
      <w:pPr>
        <w:bidi/>
        <w:ind w:firstLine="720"/>
        <w:jc w:val="both"/>
        <w:rPr>
          <w:rFonts w:cs="David" w:hint="cs"/>
          <w:rtl/>
        </w:rPr>
      </w:pPr>
      <w:r w:rsidRPr="0030585B">
        <w:rPr>
          <w:rFonts w:cs="David" w:hint="cs"/>
          <w:rtl/>
        </w:rPr>
        <w:t xml:space="preserve">לא, זה לא יזיק. </w:t>
      </w:r>
    </w:p>
    <w:p w14:paraId="3394BA11" w14:textId="77777777" w:rsidR="0030585B" w:rsidRPr="0030585B" w:rsidRDefault="0030585B" w:rsidP="0030585B">
      <w:pPr>
        <w:bidi/>
        <w:ind w:firstLine="720"/>
        <w:jc w:val="both"/>
        <w:rPr>
          <w:rFonts w:cs="David" w:hint="cs"/>
          <w:rtl/>
        </w:rPr>
      </w:pPr>
    </w:p>
    <w:p w14:paraId="6BB2F0D2" w14:textId="77777777" w:rsidR="0030585B" w:rsidRPr="0030585B" w:rsidRDefault="0030585B" w:rsidP="0030585B">
      <w:pPr>
        <w:bidi/>
        <w:rPr>
          <w:rFonts w:cs="David" w:hint="cs"/>
          <w:rtl/>
        </w:rPr>
      </w:pPr>
      <w:r w:rsidRPr="0030585B">
        <w:rPr>
          <w:rFonts w:cs="David" w:hint="cs"/>
          <w:u w:val="single"/>
          <w:rtl/>
        </w:rPr>
        <w:t>דוד רותם:</w:t>
      </w:r>
    </w:p>
    <w:p w14:paraId="4ACD8F8A" w14:textId="77777777" w:rsidR="0030585B" w:rsidRPr="0030585B" w:rsidRDefault="0030585B" w:rsidP="0030585B">
      <w:pPr>
        <w:bidi/>
        <w:ind w:firstLine="720"/>
        <w:jc w:val="both"/>
        <w:rPr>
          <w:rFonts w:cs="David" w:hint="cs"/>
          <w:rtl/>
        </w:rPr>
      </w:pPr>
    </w:p>
    <w:p w14:paraId="4B0886A9" w14:textId="77777777" w:rsidR="0030585B" w:rsidRPr="0030585B" w:rsidRDefault="0030585B" w:rsidP="0030585B">
      <w:pPr>
        <w:bidi/>
        <w:ind w:firstLine="720"/>
        <w:jc w:val="both"/>
        <w:rPr>
          <w:rFonts w:cs="David"/>
          <w:rtl/>
        </w:rPr>
      </w:pPr>
      <w:r w:rsidRPr="0030585B">
        <w:rPr>
          <w:rFonts w:cs="David" w:hint="cs"/>
          <w:rtl/>
        </w:rPr>
        <w:t xml:space="preserve">זה לא </w:t>
      </w:r>
      <w:proofErr w:type="spellStart"/>
      <w:r w:rsidRPr="0030585B">
        <w:rPr>
          <w:rFonts w:cs="David" w:hint="cs"/>
          <w:rtl/>
        </w:rPr>
        <w:t>מטלון</w:t>
      </w:r>
      <w:proofErr w:type="spellEnd"/>
      <w:r w:rsidRPr="0030585B">
        <w:rPr>
          <w:rFonts w:cs="David" w:hint="cs"/>
          <w:rtl/>
        </w:rPr>
        <w:t xml:space="preserve">, למה אתה מעמיד את זה כך? זה יזיק לי, עכשיו אין לי נהג. עזבו את </w:t>
      </w:r>
      <w:proofErr w:type="spellStart"/>
      <w:r w:rsidRPr="0030585B">
        <w:rPr>
          <w:rFonts w:cs="David" w:hint="cs"/>
          <w:rtl/>
        </w:rPr>
        <w:t>מטלון</w:t>
      </w:r>
      <w:proofErr w:type="spellEnd"/>
      <w:r w:rsidRPr="0030585B">
        <w:rPr>
          <w:rFonts w:cs="David" w:hint="cs"/>
          <w:rtl/>
        </w:rPr>
        <w:t>.</w:t>
      </w:r>
    </w:p>
    <w:p w14:paraId="2122DFF5" w14:textId="77777777" w:rsidR="0030585B" w:rsidRPr="0030585B" w:rsidRDefault="0030585B" w:rsidP="0030585B">
      <w:pPr>
        <w:numPr>
          <w:ilvl w:val="0"/>
          <w:numId w:val="2"/>
        </w:numPr>
        <w:autoSpaceDE w:val="0"/>
        <w:autoSpaceDN w:val="0"/>
        <w:bidi/>
        <w:jc w:val="center"/>
        <w:rPr>
          <w:rFonts w:cs="David" w:hint="cs"/>
          <w:b/>
          <w:bCs/>
          <w:u w:val="single"/>
          <w:rtl/>
        </w:rPr>
      </w:pPr>
      <w:r w:rsidRPr="0030585B">
        <w:rPr>
          <w:rFonts w:cs="David"/>
          <w:rtl/>
        </w:rPr>
        <w:br w:type="page"/>
      </w:r>
      <w:r w:rsidRPr="0030585B">
        <w:rPr>
          <w:rFonts w:cs="David" w:hint="cs"/>
          <w:b/>
          <w:bCs/>
          <w:rtl/>
        </w:rPr>
        <w:t>חילופין בראשות הוועדה המשותפת לו</w:t>
      </w:r>
      <w:smartTag w:uri="urn:schemas-microsoft-com:office:smarttags" w:element="PersonName">
        <w:r w:rsidRPr="0030585B">
          <w:rPr>
            <w:rFonts w:cs="David" w:hint="cs"/>
            <w:b/>
            <w:bCs/>
            <w:rtl/>
          </w:rPr>
          <w:t>ועדת הכנסת</w:t>
        </w:r>
      </w:smartTag>
      <w:r w:rsidRPr="0030585B">
        <w:rPr>
          <w:rFonts w:cs="David" w:hint="cs"/>
          <w:b/>
          <w:bCs/>
          <w:rtl/>
        </w:rPr>
        <w:t xml:space="preserve"> וועדת החוקה, חוק ומשפט לדיון בהצעת חוק סדרי השלטון והמשפט (ביטול החלת המשפט, השיפוט והמינהל) (תיקון) (עריכת משאל עם), </w:t>
      </w:r>
      <w:proofErr w:type="spellStart"/>
      <w:r w:rsidRPr="0030585B">
        <w:rPr>
          <w:rFonts w:cs="David" w:hint="cs"/>
          <w:b/>
          <w:bCs/>
          <w:u w:val="single"/>
          <w:rtl/>
        </w:rPr>
        <w:t>התשס"ח</w:t>
      </w:r>
      <w:proofErr w:type="spellEnd"/>
      <w:r w:rsidRPr="0030585B">
        <w:rPr>
          <w:rFonts w:cs="David" w:hint="cs"/>
          <w:b/>
          <w:bCs/>
          <w:u w:val="single"/>
          <w:rtl/>
        </w:rPr>
        <w:t>-2008 (כ/238), ושינויים בהרכבה.</w:t>
      </w:r>
    </w:p>
    <w:p w14:paraId="51F67652" w14:textId="77777777" w:rsidR="0030585B" w:rsidRPr="0030585B" w:rsidRDefault="0030585B" w:rsidP="0030585B">
      <w:pPr>
        <w:bidi/>
        <w:ind w:firstLine="720"/>
        <w:jc w:val="both"/>
        <w:rPr>
          <w:rFonts w:cs="David" w:hint="cs"/>
          <w:rtl/>
        </w:rPr>
      </w:pPr>
      <w:r w:rsidRPr="0030585B">
        <w:rPr>
          <w:rFonts w:cs="David" w:hint="cs"/>
          <w:rtl/>
        </w:rPr>
        <w:t xml:space="preserve"> </w:t>
      </w:r>
    </w:p>
    <w:p w14:paraId="77260A18" w14:textId="77777777" w:rsidR="0030585B" w:rsidRPr="0030585B" w:rsidRDefault="0030585B" w:rsidP="0030585B">
      <w:pPr>
        <w:bidi/>
        <w:ind w:firstLine="720"/>
        <w:jc w:val="both"/>
        <w:rPr>
          <w:rFonts w:cs="David" w:hint="cs"/>
          <w:rtl/>
        </w:rPr>
      </w:pPr>
    </w:p>
    <w:p w14:paraId="095E208D"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7B136F00" w14:textId="77777777" w:rsidR="0030585B" w:rsidRPr="0030585B" w:rsidRDefault="0030585B" w:rsidP="0030585B">
      <w:pPr>
        <w:bidi/>
        <w:ind w:firstLine="720"/>
        <w:jc w:val="both"/>
        <w:rPr>
          <w:rFonts w:cs="David" w:hint="cs"/>
          <w:rtl/>
        </w:rPr>
      </w:pPr>
    </w:p>
    <w:p w14:paraId="33965287" w14:textId="77777777" w:rsidR="0030585B" w:rsidRPr="0030585B" w:rsidRDefault="0030585B" w:rsidP="0030585B">
      <w:pPr>
        <w:bidi/>
        <w:ind w:firstLine="720"/>
        <w:jc w:val="both"/>
        <w:rPr>
          <w:rFonts w:cs="David" w:hint="cs"/>
          <w:rtl/>
        </w:rPr>
      </w:pPr>
      <w:r w:rsidRPr="0030585B">
        <w:rPr>
          <w:rFonts w:cs="David" w:hint="cs"/>
          <w:rtl/>
        </w:rPr>
        <w:t>כידוע, הוקמה בוועדה זו ועדת משותפת לוועדת חוקה, חוק ומשפט ו</w:t>
      </w:r>
      <w:smartTag w:uri="urn:schemas-microsoft-com:office:smarttags" w:element="PersonName">
        <w:r w:rsidRPr="0030585B">
          <w:rPr>
            <w:rFonts w:cs="David" w:hint="cs"/>
            <w:rtl/>
          </w:rPr>
          <w:t>ועדת הכנסת</w:t>
        </w:r>
      </w:smartTag>
      <w:r w:rsidRPr="0030585B">
        <w:rPr>
          <w:rFonts w:cs="David" w:hint="cs"/>
          <w:rtl/>
        </w:rPr>
        <w:t xml:space="preserve"> לגבי דיון בהצעת חוק סדרי השלטון והמשפט. שם, בוועדה הזאת, יש שני שינויים טכניים שצריכים לבצע. אחד, שני חברי הכנסת שייצגו את סיעת קדימה כבר לא יכולים לייצג אותה. אחד, כי הוא כבר לא חבר כנסת - חיים רמון, והשני הוא חבר הכנסת רוני בר-און. הוא בא לשם חבר ועדת החוק, והוא כבר לא חבר ועדת החוקה. בינתיים כל חבר כנסת מסיעת קדימה יכול לייצג אותה. לצערי, סיעת קדימה עדיין לא החליטה מי יהיו חברי הכנסת שייצגו אותה, לכן אני מבקש שהשינוי היה שבמקום חברי הכנסת האלה, שלא יכולים להיות, יירשם "שני נציגי סיעת קדימה" כאשר אחר כך נרשום את השמות. </w:t>
      </w:r>
    </w:p>
    <w:p w14:paraId="28E8E4E1" w14:textId="77777777" w:rsidR="0030585B" w:rsidRPr="0030585B" w:rsidRDefault="0030585B" w:rsidP="0030585B">
      <w:pPr>
        <w:bidi/>
        <w:jc w:val="both"/>
        <w:rPr>
          <w:rFonts w:cs="David" w:hint="cs"/>
          <w:rtl/>
        </w:rPr>
      </w:pPr>
    </w:p>
    <w:p w14:paraId="09A14B6E" w14:textId="77777777" w:rsidR="0030585B" w:rsidRPr="0030585B" w:rsidRDefault="0030585B" w:rsidP="0030585B">
      <w:pPr>
        <w:bidi/>
        <w:rPr>
          <w:rFonts w:cs="David" w:hint="cs"/>
          <w:rtl/>
        </w:rPr>
      </w:pPr>
      <w:r w:rsidRPr="0030585B">
        <w:rPr>
          <w:rFonts w:cs="David" w:hint="cs"/>
          <w:u w:val="single"/>
          <w:rtl/>
        </w:rPr>
        <w:t>דוד רותם:</w:t>
      </w:r>
    </w:p>
    <w:p w14:paraId="0BD77D93" w14:textId="77777777" w:rsidR="0030585B" w:rsidRPr="0030585B" w:rsidRDefault="0030585B" w:rsidP="0030585B">
      <w:pPr>
        <w:bidi/>
        <w:jc w:val="both"/>
        <w:rPr>
          <w:rFonts w:cs="David" w:hint="cs"/>
          <w:rtl/>
        </w:rPr>
      </w:pPr>
    </w:p>
    <w:p w14:paraId="64F9363C" w14:textId="77777777" w:rsidR="0030585B" w:rsidRPr="0030585B" w:rsidRDefault="0030585B" w:rsidP="0030585B">
      <w:pPr>
        <w:bidi/>
        <w:jc w:val="both"/>
        <w:rPr>
          <w:rFonts w:cs="David" w:hint="cs"/>
          <w:rtl/>
        </w:rPr>
      </w:pPr>
      <w:r w:rsidRPr="0030585B">
        <w:rPr>
          <w:rFonts w:cs="David" w:hint="cs"/>
          <w:rtl/>
        </w:rPr>
        <w:tab/>
        <w:t xml:space="preserve">אחד מוועדת החוקה. </w:t>
      </w:r>
    </w:p>
    <w:p w14:paraId="47A280BA" w14:textId="77777777" w:rsidR="0030585B" w:rsidRPr="0030585B" w:rsidRDefault="0030585B" w:rsidP="0030585B">
      <w:pPr>
        <w:bidi/>
        <w:jc w:val="both"/>
        <w:rPr>
          <w:rFonts w:cs="David" w:hint="cs"/>
          <w:rtl/>
        </w:rPr>
      </w:pPr>
    </w:p>
    <w:p w14:paraId="40312CBF"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398E78AC" w14:textId="77777777" w:rsidR="0030585B" w:rsidRPr="0030585B" w:rsidRDefault="0030585B" w:rsidP="0030585B">
      <w:pPr>
        <w:bidi/>
        <w:jc w:val="both"/>
        <w:rPr>
          <w:rFonts w:cs="David" w:hint="cs"/>
          <w:rtl/>
        </w:rPr>
      </w:pPr>
    </w:p>
    <w:p w14:paraId="29B83DCB" w14:textId="77777777" w:rsidR="0030585B" w:rsidRPr="0030585B" w:rsidRDefault="0030585B" w:rsidP="0030585B">
      <w:pPr>
        <w:bidi/>
        <w:jc w:val="both"/>
        <w:rPr>
          <w:rFonts w:cs="David" w:hint="cs"/>
          <w:rtl/>
        </w:rPr>
      </w:pPr>
      <w:r w:rsidRPr="0030585B">
        <w:rPr>
          <w:rFonts w:cs="David" w:hint="cs"/>
          <w:rtl/>
        </w:rPr>
        <w:tab/>
        <w:t>אחד מוועדת החוקה ואחד מו</w:t>
      </w:r>
      <w:smartTag w:uri="urn:schemas-microsoft-com:office:smarttags" w:element="PersonName">
        <w:r w:rsidRPr="0030585B">
          <w:rPr>
            <w:rFonts w:cs="David" w:hint="cs"/>
            <w:rtl/>
          </w:rPr>
          <w:t>ועדת הכנסת</w:t>
        </w:r>
      </w:smartTag>
      <w:r w:rsidRPr="0030585B">
        <w:rPr>
          <w:rFonts w:cs="David" w:hint="cs"/>
          <w:rtl/>
        </w:rPr>
        <w:t xml:space="preserve">. סיעת קדימה מי מהנציגים שלה בוועדת החוקה - - - </w:t>
      </w:r>
    </w:p>
    <w:p w14:paraId="1C277063" w14:textId="77777777" w:rsidR="0030585B" w:rsidRPr="0030585B" w:rsidRDefault="0030585B" w:rsidP="0030585B">
      <w:pPr>
        <w:bidi/>
        <w:jc w:val="both"/>
        <w:rPr>
          <w:rFonts w:cs="David" w:hint="cs"/>
          <w:rtl/>
        </w:rPr>
      </w:pPr>
    </w:p>
    <w:p w14:paraId="300F3F10" w14:textId="77777777" w:rsidR="0030585B" w:rsidRPr="0030585B" w:rsidRDefault="0030585B" w:rsidP="0030585B">
      <w:pPr>
        <w:bidi/>
        <w:jc w:val="both"/>
        <w:rPr>
          <w:rFonts w:cs="David" w:hint="cs"/>
          <w:u w:val="single"/>
          <w:rtl/>
        </w:rPr>
      </w:pPr>
      <w:r w:rsidRPr="0030585B">
        <w:rPr>
          <w:rFonts w:cs="David" w:hint="cs"/>
          <w:u w:val="single"/>
          <w:rtl/>
        </w:rPr>
        <w:t>שלמה מולה:</w:t>
      </w:r>
    </w:p>
    <w:p w14:paraId="53F30C06" w14:textId="77777777" w:rsidR="0030585B" w:rsidRPr="0030585B" w:rsidRDefault="0030585B" w:rsidP="0030585B">
      <w:pPr>
        <w:bidi/>
        <w:jc w:val="both"/>
        <w:rPr>
          <w:rFonts w:cs="David" w:hint="cs"/>
          <w:u w:val="single"/>
          <w:rtl/>
        </w:rPr>
      </w:pPr>
    </w:p>
    <w:p w14:paraId="2E211966" w14:textId="77777777" w:rsidR="0030585B" w:rsidRPr="0030585B" w:rsidRDefault="0030585B" w:rsidP="0030585B">
      <w:pPr>
        <w:bidi/>
        <w:ind w:firstLine="720"/>
        <w:jc w:val="both"/>
        <w:rPr>
          <w:rFonts w:cs="David" w:hint="cs"/>
          <w:rtl/>
        </w:rPr>
      </w:pPr>
      <w:r w:rsidRPr="0030585B">
        <w:rPr>
          <w:rFonts w:cs="David" w:hint="cs"/>
          <w:rtl/>
        </w:rPr>
        <w:t xml:space="preserve">נמסור בצורה מסודרת בהקדם האפשרי. </w:t>
      </w:r>
    </w:p>
    <w:p w14:paraId="46D82204" w14:textId="77777777" w:rsidR="0030585B" w:rsidRPr="0030585B" w:rsidRDefault="0030585B" w:rsidP="0030585B">
      <w:pPr>
        <w:bidi/>
        <w:jc w:val="both"/>
        <w:rPr>
          <w:rFonts w:cs="David" w:hint="cs"/>
          <w:rtl/>
        </w:rPr>
      </w:pPr>
    </w:p>
    <w:p w14:paraId="6C9DC3A0" w14:textId="77777777" w:rsidR="0030585B" w:rsidRPr="0030585B" w:rsidRDefault="0030585B" w:rsidP="0030585B">
      <w:pPr>
        <w:bidi/>
        <w:jc w:val="both"/>
        <w:rPr>
          <w:rFonts w:cs="David" w:hint="cs"/>
          <w:u w:val="single"/>
          <w:rtl/>
        </w:rPr>
      </w:pPr>
      <w:r w:rsidRPr="0030585B">
        <w:rPr>
          <w:rFonts w:cs="David" w:hint="cs"/>
          <w:u w:val="single"/>
          <w:rtl/>
        </w:rPr>
        <w:t>היו</w:t>
      </w:r>
      <w:r w:rsidRPr="0030585B">
        <w:rPr>
          <w:rFonts w:cs="David"/>
          <w:u w:val="single"/>
          <w:rtl/>
        </w:rPr>
        <w:t>"</w:t>
      </w:r>
      <w:r w:rsidRPr="0030585B">
        <w:rPr>
          <w:rFonts w:cs="David" w:hint="cs"/>
          <w:u w:val="single"/>
          <w:rtl/>
        </w:rPr>
        <w:t xml:space="preserve">ר זאב </w:t>
      </w:r>
      <w:proofErr w:type="spellStart"/>
      <w:r w:rsidRPr="0030585B">
        <w:rPr>
          <w:rFonts w:cs="David" w:hint="cs"/>
          <w:u w:val="single"/>
          <w:rtl/>
        </w:rPr>
        <w:t>אלקין</w:t>
      </w:r>
      <w:proofErr w:type="spellEnd"/>
      <w:r w:rsidRPr="0030585B">
        <w:rPr>
          <w:rFonts w:cs="David" w:hint="cs"/>
          <w:u w:val="single"/>
          <w:rtl/>
        </w:rPr>
        <w:t>:</w:t>
      </w:r>
    </w:p>
    <w:p w14:paraId="7B66B899" w14:textId="77777777" w:rsidR="0030585B" w:rsidRPr="0030585B" w:rsidRDefault="0030585B" w:rsidP="0030585B">
      <w:pPr>
        <w:bidi/>
        <w:jc w:val="both"/>
        <w:rPr>
          <w:rFonts w:cs="David" w:hint="cs"/>
          <w:u w:val="single"/>
          <w:rtl/>
        </w:rPr>
      </w:pPr>
    </w:p>
    <w:p w14:paraId="2EC4BFF1" w14:textId="77777777" w:rsidR="0030585B" w:rsidRPr="0030585B" w:rsidRDefault="0030585B" w:rsidP="0030585B">
      <w:pPr>
        <w:bidi/>
        <w:ind w:firstLine="720"/>
        <w:jc w:val="both"/>
        <w:rPr>
          <w:rFonts w:cs="David" w:hint="cs"/>
          <w:rtl/>
        </w:rPr>
      </w:pPr>
      <w:r w:rsidRPr="0030585B">
        <w:rPr>
          <w:rFonts w:cs="David" w:hint="cs"/>
          <w:rtl/>
        </w:rPr>
        <w:t xml:space="preserve">התמניתי ליושב-ראש של הוועדה הזאת, אבל אמרתי שהדבר הוא זמני בלבד ולקראת החילופים שיהיה גם בכיסא הזה, בוועדה הגדולה, אני מבקש לאשר גם בוועדה המשותפת הזאת את חבר הכנסת יריב </w:t>
      </w:r>
      <w:proofErr w:type="spellStart"/>
      <w:r w:rsidRPr="0030585B">
        <w:rPr>
          <w:rFonts w:cs="David" w:hint="cs"/>
          <w:rtl/>
        </w:rPr>
        <w:t>לוין</w:t>
      </w:r>
      <w:proofErr w:type="spellEnd"/>
      <w:r w:rsidRPr="0030585B">
        <w:rPr>
          <w:rFonts w:cs="David" w:hint="cs"/>
          <w:rtl/>
        </w:rPr>
        <w:t xml:space="preserve"> כיושב-ראש הוועדה המשותפת. </w:t>
      </w:r>
    </w:p>
    <w:p w14:paraId="4D044BDA" w14:textId="77777777" w:rsidR="0030585B" w:rsidRPr="0030585B" w:rsidRDefault="0030585B" w:rsidP="0030585B">
      <w:pPr>
        <w:bidi/>
        <w:ind w:firstLine="720"/>
        <w:jc w:val="both"/>
        <w:rPr>
          <w:rFonts w:cs="David" w:hint="cs"/>
          <w:rtl/>
        </w:rPr>
      </w:pPr>
    </w:p>
    <w:p w14:paraId="38DED917" w14:textId="77777777" w:rsidR="0030585B" w:rsidRPr="0030585B" w:rsidRDefault="0030585B" w:rsidP="0030585B">
      <w:pPr>
        <w:bidi/>
        <w:ind w:firstLine="720"/>
        <w:jc w:val="both"/>
        <w:rPr>
          <w:rFonts w:cs="David" w:hint="cs"/>
          <w:rtl/>
        </w:rPr>
      </w:pPr>
      <w:r w:rsidRPr="0030585B">
        <w:rPr>
          <w:rFonts w:cs="David" w:hint="cs"/>
          <w:rtl/>
        </w:rPr>
        <w:t>מי בעד שני השינויים שהצעתי?</w:t>
      </w:r>
    </w:p>
    <w:p w14:paraId="583B1A9A" w14:textId="77777777" w:rsidR="0030585B" w:rsidRPr="0030585B" w:rsidRDefault="0030585B" w:rsidP="0030585B">
      <w:pPr>
        <w:bidi/>
        <w:jc w:val="both"/>
        <w:rPr>
          <w:rFonts w:cs="David" w:hint="cs"/>
          <w:rtl/>
        </w:rPr>
      </w:pPr>
    </w:p>
    <w:p w14:paraId="6E785837" w14:textId="77777777" w:rsidR="0030585B" w:rsidRPr="0030585B" w:rsidRDefault="0030585B" w:rsidP="0030585B">
      <w:pPr>
        <w:bidi/>
        <w:jc w:val="center"/>
        <w:rPr>
          <w:rFonts w:cs="David" w:hint="cs"/>
          <w:b/>
          <w:bCs/>
          <w:rtl/>
        </w:rPr>
      </w:pPr>
      <w:r w:rsidRPr="0030585B">
        <w:rPr>
          <w:rFonts w:cs="David" w:hint="cs"/>
          <w:b/>
          <w:bCs/>
          <w:rtl/>
        </w:rPr>
        <w:t>הצבעה</w:t>
      </w:r>
    </w:p>
    <w:p w14:paraId="19DD20C2" w14:textId="77777777" w:rsidR="0030585B" w:rsidRPr="0030585B" w:rsidRDefault="0030585B" w:rsidP="0030585B">
      <w:pPr>
        <w:bidi/>
        <w:jc w:val="center"/>
        <w:rPr>
          <w:rFonts w:cs="David" w:hint="cs"/>
          <w:b/>
          <w:bCs/>
          <w:rtl/>
        </w:rPr>
      </w:pPr>
    </w:p>
    <w:p w14:paraId="533E5FCF" w14:textId="77777777" w:rsidR="0030585B" w:rsidRPr="0030585B" w:rsidRDefault="0030585B" w:rsidP="0030585B">
      <w:pPr>
        <w:bidi/>
        <w:jc w:val="center"/>
        <w:rPr>
          <w:rFonts w:cs="David" w:hint="cs"/>
          <w:b/>
          <w:bCs/>
          <w:rtl/>
        </w:rPr>
      </w:pPr>
      <w:r w:rsidRPr="0030585B">
        <w:rPr>
          <w:rFonts w:cs="David" w:hint="cs"/>
          <w:b/>
          <w:bCs/>
          <w:rtl/>
        </w:rPr>
        <w:t xml:space="preserve">בעד </w:t>
      </w:r>
      <w:r w:rsidRPr="0030585B">
        <w:rPr>
          <w:rFonts w:cs="David"/>
          <w:b/>
          <w:bCs/>
          <w:rtl/>
        </w:rPr>
        <w:t>–</w:t>
      </w:r>
      <w:r w:rsidRPr="0030585B">
        <w:rPr>
          <w:rFonts w:cs="David" w:hint="cs"/>
          <w:b/>
          <w:bCs/>
          <w:rtl/>
        </w:rPr>
        <w:t xml:space="preserve"> פה אחד</w:t>
      </w:r>
    </w:p>
    <w:p w14:paraId="1AEE5DEB" w14:textId="77777777" w:rsidR="0030585B" w:rsidRPr="0030585B" w:rsidRDefault="0030585B" w:rsidP="0030585B">
      <w:pPr>
        <w:bidi/>
        <w:jc w:val="center"/>
        <w:rPr>
          <w:rFonts w:cs="David" w:hint="cs"/>
          <w:b/>
          <w:bCs/>
          <w:rtl/>
        </w:rPr>
      </w:pPr>
      <w:r w:rsidRPr="0030585B">
        <w:rPr>
          <w:rFonts w:cs="David" w:hint="cs"/>
          <w:b/>
          <w:bCs/>
          <w:rtl/>
        </w:rPr>
        <w:t xml:space="preserve">נגד </w:t>
      </w:r>
      <w:r w:rsidRPr="0030585B">
        <w:rPr>
          <w:rFonts w:cs="David"/>
          <w:b/>
          <w:bCs/>
          <w:rtl/>
        </w:rPr>
        <w:t>–</w:t>
      </w:r>
      <w:r w:rsidRPr="0030585B">
        <w:rPr>
          <w:rFonts w:cs="David" w:hint="cs"/>
          <w:b/>
          <w:bCs/>
          <w:rtl/>
        </w:rPr>
        <w:t xml:space="preserve"> אין</w:t>
      </w:r>
    </w:p>
    <w:p w14:paraId="4595D26B" w14:textId="77777777" w:rsidR="0030585B" w:rsidRPr="0030585B" w:rsidRDefault="0030585B" w:rsidP="0030585B">
      <w:pPr>
        <w:bidi/>
        <w:jc w:val="center"/>
        <w:rPr>
          <w:rFonts w:cs="David" w:hint="cs"/>
          <w:b/>
          <w:bCs/>
          <w:rtl/>
        </w:rPr>
      </w:pPr>
      <w:r w:rsidRPr="0030585B">
        <w:rPr>
          <w:rFonts w:cs="David" w:hint="cs"/>
          <w:b/>
          <w:bCs/>
          <w:rtl/>
        </w:rPr>
        <w:t xml:space="preserve">אושר. </w:t>
      </w:r>
    </w:p>
    <w:p w14:paraId="1FB628BE" w14:textId="77777777" w:rsidR="0030585B" w:rsidRPr="0030585B" w:rsidRDefault="0030585B" w:rsidP="0030585B">
      <w:pPr>
        <w:bidi/>
        <w:jc w:val="center"/>
        <w:rPr>
          <w:rFonts w:cs="David" w:hint="cs"/>
          <w:b/>
          <w:bCs/>
          <w:rtl/>
        </w:rPr>
      </w:pPr>
    </w:p>
    <w:p w14:paraId="2A45BAA5" w14:textId="77777777" w:rsidR="0030585B" w:rsidRPr="0030585B" w:rsidRDefault="0030585B" w:rsidP="0030585B">
      <w:pPr>
        <w:bidi/>
        <w:rPr>
          <w:rFonts w:cs="David" w:hint="cs"/>
          <w:u w:val="single"/>
          <w:rtl/>
        </w:rPr>
      </w:pPr>
      <w:r w:rsidRPr="0030585B">
        <w:rPr>
          <w:rFonts w:cs="David" w:hint="cs"/>
          <w:u w:val="single"/>
          <w:rtl/>
        </w:rPr>
        <w:t xml:space="preserve">היו"ר זאב </w:t>
      </w:r>
      <w:proofErr w:type="spellStart"/>
      <w:r w:rsidRPr="0030585B">
        <w:rPr>
          <w:rFonts w:cs="David" w:hint="cs"/>
          <w:u w:val="single"/>
          <w:rtl/>
        </w:rPr>
        <w:t>אלקין</w:t>
      </w:r>
      <w:proofErr w:type="spellEnd"/>
      <w:r w:rsidRPr="0030585B">
        <w:rPr>
          <w:rFonts w:cs="David" w:hint="cs"/>
          <w:u w:val="single"/>
          <w:rtl/>
        </w:rPr>
        <w:t>:</w:t>
      </w:r>
    </w:p>
    <w:p w14:paraId="50161991" w14:textId="77777777" w:rsidR="0030585B" w:rsidRPr="0030585B" w:rsidRDefault="0030585B" w:rsidP="0030585B">
      <w:pPr>
        <w:bidi/>
        <w:rPr>
          <w:rFonts w:cs="David" w:hint="cs"/>
          <w:rtl/>
        </w:rPr>
      </w:pPr>
    </w:p>
    <w:p w14:paraId="7ADFB068" w14:textId="77777777" w:rsidR="0030585B" w:rsidRPr="0030585B" w:rsidRDefault="0030585B" w:rsidP="0030585B">
      <w:pPr>
        <w:bidi/>
        <w:rPr>
          <w:rFonts w:cs="David" w:hint="cs"/>
          <w:rtl/>
        </w:rPr>
      </w:pPr>
      <w:r w:rsidRPr="0030585B">
        <w:rPr>
          <w:rFonts w:cs="David" w:hint="cs"/>
          <w:rtl/>
        </w:rPr>
        <w:tab/>
        <w:t xml:space="preserve">אושר, תודה רבה. אני נועל את הישיבה. </w:t>
      </w:r>
    </w:p>
    <w:p w14:paraId="727F72B9" w14:textId="77777777" w:rsidR="0030585B" w:rsidRPr="0030585B" w:rsidRDefault="0030585B" w:rsidP="0030585B">
      <w:pPr>
        <w:bidi/>
        <w:jc w:val="both"/>
        <w:rPr>
          <w:rFonts w:cs="David" w:hint="cs"/>
          <w:rtl/>
        </w:rPr>
      </w:pPr>
    </w:p>
    <w:p w14:paraId="1E61279C" w14:textId="77777777" w:rsidR="0030585B" w:rsidRPr="0030585B" w:rsidRDefault="0030585B" w:rsidP="0030585B">
      <w:pPr>
        <w:bidi/>
        <w:jc w:val="both"/>
        <w:rPr>
          <w:rFonts w:cs="David" w:hint="cs"/>
          <w:rtl/>
        </w:rPr>
      </w:pPr>
    </w:p>
    <w:p w14:paraId="10393DA7" w14:textId="77777777" w:rsidR="0030585B" w:rsidRPr="0030585B" w:rsidRDefault="0030585B" w:rsidP="0030585B">
      <w:pPr>
        <w:bidi/>
        <w:jc w:val="both"/>
        <w:rPr>
          <w:rFonts w:cs="David" w:hint="cs"/>
          <w:b/>
          <w:bCs/>
          <w:u w:val="single"/>
          <w:rtl/>
        </w:rPr>
      </w:pPr>
      <w:r w:rsidRPr="0030585B">
        <w:rPr>
          <w:rFonts w:cs="David" w:hint="cs"/>
          <w:b/>
          <w:bCs/>
          <w:u w:val="single"/>
          <w:rtl/>
        </w:rPr>
        <w:t>הישיבה ננעלה בשעה 11:25.</w:t>
      </w:r>
    </w:p>
    <w:p w14:paraId="7EFEE90F" w14:textId="77777777" w:rsidR="00552A80" w:rsidRPr="0030585B" w:rsidRDefault="00552A80" w:rsidP="0030585B">
      <w:pPr>
        <w:bidi/>
        <w:rPr>
          <w:rFonts w:cs="David"/>
        </w:rPr>
      </w:pPr>
    </w:p>
    <w:sectPr w:rsidR="00552A80" w:rsidRPr="0030585B" w:rsidSect="0030585B">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46012" w14:textId="77777777" w:rsidR="0030585B" w:rsidRDefault="0030585B">
      <w:r>
        <w:separator/>
      </w:r>
    </w:p>
  </w:endnote>
  <w:endnote w:type="continuationSeparator" w:id="0">
    <w:p w14:paraId="5EADDA45" w14:textId="77777777" w:rsidR="0030585B" w:rsidRDefault="0030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FE9E6" w14:textId="77777777" w:rsidR="0030585B" w:rsidRDefault="0030585B">
      <w:r>
        <w:separator/>
      </w:r>
    </w:p>
  </w:footnote>
  <w:footnote w:type="continuationSeparator" w:id="0">
    <w:p w14:paraId="6AAB3336" w14:textId="77777777" w:rsidR="0030585B" w:rsidRDefault="0030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BFC39" w14:textId="77777777" w:rsidR="0030585B" w:rsidRDefault="0030585B" w:rsidP="0030585B">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6F7F14B" w14:textId="77777777" w:rsidR="0030585B" w:rsidRDefault="0030585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BE9B4" w14:textId="77777777" w:rsidR="0030585B" w:rsidRDefault="0030585B" w:rsidP="0030585B">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35</w:t>
    </w:r>
    <w:r>
      <w:rPr>
        <w:rStyle w:val="PageNumber"/>
        <w:rFonts w:cs="David"/>
        <w:szCs w:val="24"/>
      </w:rPr>
      <w:fldChar w:fldCharType="end"/>
    </w:r>
  </w:p>
  <w:p w14:paraId="0151705E" w14:textId="77777777" w:rsidR="0030585B" w:rsidRDefault="0030585B" w:rsidP="0030585B">
    <w:pPr>
      <w:pStyle w:val="Header"/>
      <w:ind w:right="360"/>
      <w:rPr>
        <w:rFonts w:cs="David" w:hint="cs"/>
        <w:sz w:val="24"/>
        <w:szCs w:val="24"/>
        <w:rtl/>
      </w:rPr>
    </w:pPr>
    <w:r>
      <w:rPr>
        <w:rFonts w:cs="David" w:hint="cs"/>
        <w:sz w:val="24"/>
        <w:szCs w:val="24"/>
        <w:rtl/>
      </w:rPr>
      <w:t>ועדת הכנסת</w:t>
    </w:r>
  </w:p>
  <w:p w14:paraId="2C506EB0" w14:textId="77777777" w:rsidR="0030585B" w:rsidRDefault="0030585B">
    <w:pPr>
      <w:pStyle w:val="Header"/>
      <w:ind w:right="360"/>
      <w:rPr>
        <w:rFonts w:cs="David" w:hint="cs"/>
        <w:sz w:val="24"/>
        <w:szCs w:val="24"/>
        <w:rtl/>
      </w:rPr>
    </w:pPr>
    <w:r>
      <w:rPr>
        <w:rFonts w:cs="David" w:hint="cs"/>
        <w:sz w:val="24"/>
        <w:szCs w:val="24"/>
        <w:rtl/>
      </w:rPr>
      <w:t>22.7.2009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57B7416E"/>
    <w:multiLevelType w:val="hybridMultilevel"/>
    <w:tmpl w:val="38F81504"/>
    <w:lvl w:ilvl="0" w:tplc="DB503450">
      <w:start w:val="1"/>
      <w:numFmt w:val="hebrew1"/>
      <w:lvlText w:val="%1."/>
      <w:lvlJc w:val="left"/>
      <w:pPr>
        <w:tabs>
          <w:tab w:val="num" w:pos="644"/>
        </w:tabs>
        <w:ind w:left="644" w:hanging="360"/>
      </w:pPr>
      <w:rPr>
        <w:rFonts w:hint="default"/>
      </w:rPr>
    </w:lvl>
    <w:lvl w:ilvl="1" w:tplc="B73E330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89914599">
    <w:abstractNumId w:val="0"/>
  </w:num>
  <w:num w:numId="2" w16cid:durableId="588974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7940פרוטוקול_ישיבת_ועדה.doc"/>
    <w:docVar w:name="StartMode" w:val="3"/>
  </w:docVars>
  <w:rsids>
    <w:rsidRoot w:val="00D62494"/>
    <w:rsid w:val="002164FE"/>
    <w:rsid w:val="0030585B"/>
    <w:rsid w:val="00552A80"/>
    <w:rsid w:val="00965806"/>
    <w:rsid w:val="00D32C88"/>
    <w:rsid w:val="00D624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A74A4AB"/>
  <w15:chartTrackingRefBased/>
  <w15:docId w15:val="{FFDF2145-5609-4310-A868-CED73823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0585B"/>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30585B"/>
    <w:rPr>
      <w:rFonts w:cs="Miriam"/>
      <w:lang w:bidi="he-IL"/>
    </w:rPr>
  </w:style>
  <w:style w:type="paragraph" w:styleId="Footer">
    <w:name w:val="footer"/>
    <w:basedOn w:val="Normal"/>
    <w:rsid w:val="0030585B"/>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9018</Words>
  <Characters>51409</Characters>
  <Application>Microsoft Office Word</Application>
  <DocSecurity>0</DocSecurity>
  <Lines>428</Lines>
  <Paragraphs>120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