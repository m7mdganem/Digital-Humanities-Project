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61C1" w:rsidRPr="004A3439" w:rsidRDefault="006861C1" w:rsidP="006861C1">
      <w:pPr>
        <w:pStyle w:val="Heading5"/>
        <w:rPr>
          <w:rFonts w:cs="David"/>
          <w:b/>
          <w:bCs/>
          <w:sz w:val="24"/>
          <w:rtl/>
        </w:rPr>
      </w:pPr>
      <w:r>
        <w:rPr>
          <w:rFonts w:cs="David" w:hint="cs"/>
          <w:b/>
          <w:bCs/>
          <w:sz w:val="24"/>
          <w:rtl/>
        </w:rPr>
        <w:t xml:space="preserve">הכנסת </w:t>
      </w:r>
      <w:r w:rsidRPr="004A3439">
        <w:rPr>
          <w:rFonts w:cs="David"/>
          <w:b/>
          <w:bCs/>
          <w:sz w:val="24"/>
          <w:rtl/>
        </w:rPr>
        <w:t>השמונה-עשרה</w:t>
      </w:r>
      <w:r w:rsidRPr="004A3439">
        <w:rPr>
          <w:rFonts w:cs="David"/>
          <w:b/>
          <w:bCs/>
          <w:sz w:val="24"/>
          <w:rtl/>
        </w:rPr>
        <w:tab/>
      </w:r>
      <w:r w:rsidRPr="004A3439">
        <w:rPr>
          <w:rFonts w:cs="David"/>
          <w:b/>
          <w:bCs/>
          <w:sz w:val="24"/>
          <w:rtl/>
        </w:rPr>
        <w:tab/>
      </w:r>
      <w:r w:rsidRPr="004A3439">
        <w:rPr>
          <w:rFonts w:cs="David"/>
          <w:b/>
          <w:bCs/>
          <w:sz w:val="24"/>
          <w:rtl/>
        </w:rPr>
        <w:tab/>
      </w:r>
      <w:r w:rsidRPr="004A3439">
        <w:rPr>
          <w:rFonts w:cs="David"/>
          <w:b/>
          <w:bCs/>
          <w:sz w:val="24"/>
          <w:rtl/>
        </w:rPr>
        <w:tab/>
      </w:r>
      <w:r w:rsidRPr="004A3439">
        <w:rPr>
          <w:rFonts w:cs="David"/>
          <w:b/>
          <w:bCs/>
          <w:sz w:val="24"/>
          <w:rtl/>
        </w:rPr>
        <w:tab/>
      </w:r>
      <w:r w:rsidRPr="004A3439">
        <w:rPr>
          <w:rFonts w:cs="David"/>
          <w:b/>
          <w:bCs/>
          <w:sz w:val="24"/>
          <w:rtl/>
        </w:rPr>
        <w:tab/>
      </w:r>
      <w:r w:rsidRPr="004A3439">
        <w:rPr>
          <w:rFonts w:cs="David"/>
          <w:b/>
          <w:bCs/>
          <w:sz w:val="24"/>
          <w:rtl/>
        </w:rPr>
        <w:tab/>
        <w:t>נוסח לא מתוקן</w:t>
      </w:r>
    </w:p>
    <w:p w:rsidR="006861C1" w:rsidRDefault="006861C1" w:rsidP="006861C1">
      <w:pPr>
        <w:bidi/>
        <w:jc w:val="both"/>
        <w:rPr>
          <w:rFonts w:cs="David" w:hint="cs"/>
          <w:b/>
          <w:bCs/>
          <w:rtl/>
        </w:rPr>
      </w:pPr>
      <w:r>
        <w:rPr>
          <w:rFonts w:cs="David" w:hint="cs"/>
          <w:b/>
          <w:bCs/>
          <w:rtl/>
        </w:rPr>
        <w:t>מושב שלישי</w:t>
      </w:r>
    </w:p>
    <w:p w:rsidR="006861C1" w:rsidRDefault="006861C1" w:rsidP="006861C1">
      <w:pPr>
        <w:bidi/>
        <w:jc w:val="both"/>
        <w:rPr>
          <w:rFonts w:cs="David" w:hint="cs"/>
          <w:b/>
          <w:bCs/>
          <w:rtl/>
        </w:rPr>
      </w:pPr>
    </w:p>
    <w:p w:rsidR="006861C1" w:rsidRPr="004A3439" w:rsidRDefault="006861C1" w:rsidP="006861C1">
      <w:pPr>
        <w:bidi/>
        <w:jc w:val="both"/>
        <w:rPr>
          <w:rFonts w:cs="David" w:hint="cs"/>
          <w:b/>
          <w:bCs/>
          <w:rtl/>
        </w:rPr>
      </w:pPr>
    </w:p>
    <w:p w:rsidR="006861C1" w:rsidRDefault="006861C1" w:rsidP="006861C1">
      <w:pPr>
        <w:bidi/>
        <w:jc w:val="center"/>
        <w:rPr>
          <w:rFonts w:cs="David" w:hint="cs"/>
          <w:b/>
          <w:bCs/>
          <w:rtl/>
        </w:rPr>
      </w:pPr>
      <w:r>
        <w:rPr>
          <w:rFonts w:cs="David" w:hint="cs"/>
          <w:b/>
          <w:bCs/>
          <w:rtl/>
        </w:rPr>
        <w:t>פרוטוקול מס' 183</w:t>
      </w:r>
    </w:p>
    <w:p w:rsidR="006861C1" w:rsidRPr="004A3439" w:rsidRDefault="006861C1" w:rsidP="006861C1">
      <w:pPr>
        <w:bidi/>
        <w:jc w:val="center"/>
        <w:rPr>
          <w:rFonts w:cs="David" w:hint="cs"/>
          <w:b/>
          <w:bCs/>
          <w:rtl/>
        </w:rPr>
      </w:pPr>
      <w:r>
        <w:rPr>
          <w:rFonts w:cs="David" w:hint="cs"/>
          <w:b/>
          <w:bCs/>
          <w:rtl/>
        </w:rPr>
        <w:t>מישיבת ועדת הכנסת</w:t>
      </w:r>
    </w:p>
    <w:p w:rsidR="006861C1" w:rsidRPr="004A3439" w:rsidRDefault="006861C1" w:rsidP="006861C1">
      <w:pPr>
        <w:bidi/>
        <w:jc w:val="center"/>
        <w:rPr>
          <w:rFonts w:cs="David" w:hint="cs"/>
          <w:rtl/>
        </w:rPr>
      </w:pPr>
      <w:r>
        <w:rPr>
          <w:rFonts w:cs="David" w:hint="cs"/>
          <w:b/>
          <w:bCs/>
          <w:u w:val="single"/>
          <w:rtl/>
        </w:rPr>
        <w:t>יום שלישי</w:t>
      </w:r>
      <w:r w:rsidRPr="004A3439">
        <w:rPr>
          <w:rFonts w:cs="David" w:hint="cs"/>
          <w:b/>
          <w:bCs/>
          <w:u w:val="single"/>
          <w:rtl/>
        </w:rPr>
        <w:t xml:space="preserve">, </w:t>
      </w:r>
      <w:r>
        <w:rPr>
          <w:rFonts w:cs="David" w:hint="cs"/>
          <w:b/>
          <w:bCs/>
          <w:u w:val="single"/>
          <w:rtl/>
        </w:rPr>
        <w:t xml:space="preserve">כ"ז באייר התשע"א </w:t>
      </w:r>
      <w:r w:rsidRPr="004A3439">
        <w:rPr>
          <w:rFonts w:cs="David" w:hint="cs"/>
          <w:b/>
          <w:bCs/>
          <w:u w:val="single"/>
          <w:rtl/>
        </w:rPr>
        <w:t>(</w:t>
      </w:r>
      <w:r>
        <w:rPr>
          <w:rFonts w:cs="David" w:hint="cs"/>
          <w:b/>
          <w:bCs/>
          <w:u w:val="single"/>
          <w:rtl/>
        </w:rPr>
        <w:t xml:space="preserve">31 במאי </w:t>
      </w:r>
      <w:r w:rsidRPr="004A3439">
        <w:rPr>
          <w:rFonts w:cs="David" w:hint="cs"/>
          <w:b/>
          <w:bCs/>
          <w:u w:val="single"/>
          <w:rtl/>
        </w:rPr>
        <w:t>201</w:t>
      </w:r>
      <w:r>
        <w:rPr>
          <w:rFonts w:cs="David" w:hint="cs"/>
          <w:b/>
          <w:bCs/>
          <w:u w:val="single"/>
          <w:rtl/>
        </w:rPr>
        <w:t>1</w:t>
      </w:r>
      <w:r w:rsidRPr="004A3439">
        <w:rPr>
          <w:rFonts w:cs="David" w:hint="cs"/>
          <w:b/>
          <w:bCs/>
          <w:u w:val="single"/>
          <w:rtl/>
        </w:rPr>
        <w:t xml:space="preserve">), שעה </w:t>
      </w:r>
      <w:r>
        <w:rPr>
          <w:rFonts w:cs="David" w:hint="cs"/>
          <w:b/>
          <w:bCs/>
          <w:u w:val="single"/>
          <w:rtl/>
        </w:rPr>
        <w:t>13:00</w:t>
      </w:r>
    </w:p>
    <w:p w:rsidR="006861C1" w:rsidRDefault="006861C1" w:rsidP="006861C1">
      <w:pPr>
        <w:bidi/>
        <w:ind w:left="1466" w:hanging="1466"/>
        <w:jc w:val="both"/>
        <w:rPr>
          <w:rFonts w:cs="David" w:hint="cs"/>
          <w:b/>
          <w:bCs/>
          <w:u w:val="single"/>
          <w:rtl/>
        </w:rPr>
      </w:pPr>
    </w:p>
    <w:p w:rsidR="006861C1" w:rsidRDefault="006861C1" w:rsidP="006861C1">
      <w:pPr>
        <w:bidi/>
        <w:ind w:left="1466" w:hanging="1466"/>
        <w:jc w:val="both"/>
        <w:rPr>
          <w:rFonts w:cs="David" w:hint="cs"/>
          <w:b/>
          <w:bCs/>
          <w:u w:val="single"/>
          <w:rtl/>
        </w:rPr>
      </w:pPr>
    </w:p>
    <w:p w:rsidR="006861C1" w:rsidRDefault="006861C1" w:rsidP="006861C1">
      <w:pPr>
        <w:bidi/>
        <w:ind w:left="1466" w:hanging="1466"/>
        <w:jc w:val="both"/>
        <w:rPr>
          <w:rFonts w:cs="David" w:hint="cs"/>
          <w:rtl/>
        </w:rPr>
      </w:pPr>
      <w:r w:rsidRPr="004A3439">
        <w:rPr>
          <w:rFonts w:cs="David" w:hint="cs"/>
          <w:b/>
          <w:bCs/>
          <w:u w:val="single"/>
          <w:rtl/>
        </w:rPr>
        <w:t>סדר היום</w:t>
      </w:r>
      <w:r w:rsidRPr="004A3439">
        <w:rPr>
          <w:rFonts w:cs="David" w:hint="cs"/>
          <w:rtl/>
        </w:rPr>
        <w:t xml:space="preserve">:  </w:t>
      </w:r>
    </w:p>
    <w:p w:rsidR="006861C1" w:rsidRDefault="006861C1" w:rsidP="006861C1">
      <w:pPr>
        <w:bidi/>
        <w:ind w:left="1466" w:hanging="1466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left="357" w:hanging="357"/>
        <w:jc w:val="both"/>
        <w:rPr>
          <w:rFonts w:cs="David" w:hint="cs"/>
          <w:rtl/>
        </w:rPr>
      </w:pPr>
      <w:r>
        <w:rPr>
          <w:rFonts w:cs="David" w:hint="cs"/>
          <w:rtl/>
        </w:rPr>
        <w:t>1. ערעורים על החלטת יו"ר הכנסת והסגנים שלא לאשר דחיפות הצעות לסדר היום.</w:t>
      </w:r>
    </w:p>
    <w:p w:rsidR="006861C1" w:rsidRDefault="006861C1" w:rsidP="006861C1">
      <w:pPr>
        <w:bidi/>
        <w:jc w:val="both"/>
        <w:rPr>
          <w:rFonts w:cs="David" w:hint="cs"/>
          <w:rtl/>
        </w:rPr>
      </w:pPr>
    </w:p>
    <w:p w:rsidR="006861C1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2. הצעות לתיקון תקנון הכנסת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פרק החקיקה.</w:t>
      </w:r>
    </w:p>
    <w:p w:rsidR="006861C1" w:rsidRDefault="006861C1" w:rsidP="006861C1">
      <w:pPr>
        <w:bidi/>
        <w:ind w:left="1286" w:hanging="1286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left="1286" w:hanging="1286"/>
        <w:jc w:val="both"/>
        <w:rPr>
          <w:rFonts w:cs="David" w:hint="cs"/>
          <w:rtl/>
        </w:rPr>
      </w:pPr>
    </w:p>
    <w:p w:rsidR="006861C1" w:rsidRPr="004A3439" w:rsidRDefault="006861C1" w:rsidP="006861C1">
      <w:pPr>
        <w:bidi/>
        <w:ind w:left="1286" w:hanging="1286"/>
        <w:jc w:val="both"/>
        <w:rPr>
          <w:rFonts w:cs="David" w:hint="cs"/>
          <w:rtl/>
        </w:rPr>
      </w:pPr>
    </w:p>
    <w:p w:rsidR="006861C1" w:rsidRPr="004A3439" w:rsidRDefault="006861C1" w:rsidP="006861C1">
      <w:pPr>
        <w:bidi/>
        <w:ind w:left="1286" w:hanging="1286"/>
        <w:jc w:val="both"/>
        <w:rPr>
          <w:rFonts w:cs="David" w:hint="cs"/>
          <w:b/>
          <w:bCs/>
          <w:rtl/>
        </w:rPr>
      </w:pPr>
      <w:r w:rsidRPr="004A3439">
        <w:rPr>
          <w:rFonts w:cs="David" w:hint="cs"/>
          <w:b/>
          <w:bCs/>
          <w:u w:val="single"/>
          <w:rtl/>
        </w:rPr>
        <w:t>נכחו</w:t>
      </w:r>
      <w:r w:rsidRPr="004A3439">
        <w:rPr>
          <w:rFonts w:cs="David" w:hint="cs"/>
          <w:b/>
          <w:bCs/>
          <w:rtl/>
        </w:rPr>
        <w:t>:</w:t>
      </w:r>
    </w:p>
    <w:p w:rsidR="006861C1" w:rsidRPr="004A3439" w:rsidRDefault="006861C1" w:rsidP="006861C1">
      <w:pPr>
        <w:bidi/>
        <w:ind w:left="1286" w:hanging="1286"/>
        <w:jc w:val="both"/>
        <w:rPr>
          <w:rFonts w:cs="David" w:hint="cs"/>
          <w:rtl/>
        </w:rPr>
      </w:pPr>
      <w:r w:rsidRPr="004A3439">
        <w:rPr>
          <w:rFonts w:cs="David" w:hint="cs"/>
          <w:b/>
          <w:bCs/>
          <w:u w:val="single"/>
          <w:rtl/>
        </w:rPr>
        <w:t>חברי הוועדה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left="1286" w:hanging="1286"/>
        <w:jc w:val="both"/>
        <w:rPr>
          <w:rFonts w:cs="David" w:hint="cs"/>
          <w:rtl/>
        </w:rPr>
      </w:pPr>
      <w:r>
        <w:rPr>
          <w:rFonts w:cs="David" w:hint="cs"/>
          <w:rtl/>
        </w:rPr>
        <w:t>יריב לוין - היו"ר</w:t>
      </w:r>
    </w:p>
    <w:p w:rsidR="006861C1" w:rsidRDefault="006861C1" w:rsidP="006861C1">
      <w:pPr>
        <w:bidi/>
        <w:ind w:left="1286" w:hanging="1286"/>
        <w:jc w:val="both"/>
        <w:rPr>
          <w:rFonts w:cs="David" w:hint="cs"/>
          <w:rtl/>
        </w:rPr>
      </w:pPr>
      <w:r>
        <w:rPr>
          <w:rFonts w:cs="David" w:hint="cs"/>
          <w:rtl/>
        </w:rPr>
        <w:t>אברהם מיכאלי</w:t>
      </w:r>
    </w:p>
    <w:p w:rsidR="006861C1" w:rsidRDefault="006861C1" w:rsidP="006861C1">
      <w:pPr>
        <w:bidi/>
        <w:ind w:left="1286" w:hanging="1286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Default="006861C1" w:rsidP="006861C1">
      <w:pPr>
        <w:bidi/>
        <w:ind w:left="1286" w:hanging="1286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left="1286" w:hanging="1286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left="1286" w:hanging="1286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left="1286" w:hanging="1286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left="1286" w:hanging="1286"/>
        <w:jc w:val="both"/>
        <w:rPr>
          <w:rFonts w:cs="David" w:hint="cs"/>
          <w:rtl/>
        </w:rPr>
      </w:pPr>
      <w:r w:rsidRPr="004A3439">
        <w:rPr>
          <w:rFonts w:cs="David" w:hint="cs"/>
          <w:b/>
          <w:bCs/>
          <w:u w:val="single"/>
          <w:rtl/>
        </w:rPr>
        <w:t>מוזמנים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>ירדנה מלר-הורוביץ</w:t>
      </w:r>
      <w:r>
        <w:rPr>
          <w:rFonts w:cs="David" w:hint="cs"/>
          <w:rtl/>
        </w:rPr>
        <w:tab/>
        <w:t>- מזכירת הכנסת</w:t>
      </w:r>
    </w:p>
    <w:p w:rsidR="006861C1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>אייל זנדברג</w:t>
      </w:r>
      <w:r>
        <w:rPr>
          <w:rFonts w:cs="David" w:hint="cs"/>
          <w:rtl/>
        </w:rPr>
        <w:tab/>
      </w:r>
      <w:r>
        <w:rPr>
          <w:rFonts w:cs="David" w:hint="cs"/>
          <w:rtl/>
        </w:rPr>
        <w:tab/>
        <w:t>- ראש תחום משפט ציבורי, משרד המשפטים</w:t>
      </w:r>
    </w:p>
    <w:p w:rsidR="006861C1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>עו"ד סהר פינטו</w:t>
      </w:r>
      <w:r>
        <w:rPr>
          <w:rFonts w:cs="David" w:hint="cs"/>
          <w:rtl/>
        </w:rPr>
        <w:tab/>
      </w:r>
      <w:r>
        <w:rPr>
          <w:rFonts w:cs="David" w:hint="cs"/>
          <w:rtl/>
        </w:rPr>
        <w:tab/>
        <w:t>- יועמ"ש ומנהל סיעת קדימה</w:t>
      </w:r>
    </w:p>
    <w:p w:rsidR="006861C1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>תמר כנפו</w:t>
      </w:r>
      <w:r>
        <w:rPr>
          <w:rFonts w:cs="David" w:hint="cs"/>
          <w:rtl/>
        </w:rPr>
        <w:tab/>
      </w:r>
      <w:r>
        <w:rPr>
          <w:rFonts w:cs="David" w:hint="cs"/>
          <w:rtl/>
        </w:rPr>
        <w:tab/>
        <w:t>- מנהלת סיעת הבית היהודי</w:t>
      </w:r>
    </w:p>
    <w:p w:rsidR="006861C1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>רונית יעקבי חייקין</w:t>
      </w:r>
      <w:r>
        <w:rPr>
          <w:rFonts w:cs="David" w:hint="cs"/>
          <w:rtl/>
        </w:rPr>
        <w:tab/>
        <w:t>- מנהלת סיעת מרצ</w:t>
      </w:r>
    </w:p>
    <w:p w:rsidR="006861C1" w:rsidRDefault="006861C1" w:rsidP="006861C1">
      <w:pPr>
        <w:bidi/>
        <w:jc w:val="both"/>
        <w:rPr>
          <w:rFonts w:cs="David" w:hint="cs"/>
          <w:b/>
          <w:bCs/>
          <w:u w:val="single"/>
          <w:rtl/>
        </w:rPr>
      </w:pPr>
      <w:r>
        <w:rPr>
          <w:rFonts w:cs="David" w:hint="cs"/>
          <w:rtl/>
        </w:rPr>
        <w:t>בועז כבל</w:t>
      </w:r>
      <w:r>
        <w:rPr>
          <w:rFonts w:cs="David" w:hint="cs"/>
          <w:rtl/>
        </w:rPr>
        <w:tab/>
      </w:r>
      <w:r>
        <w:rPr>
          <w:rFonts w:cs="David" w:hint="cs"/>
          <w:rtl/>
        </w:rPr>
        <w:tab/>
        <w:t>- מנהל סיעת העצמאות</w:t>
      </w:r>
    </w:p>
    <w:p w:rsidR="006861C1" w:rsidRDefault="006861C1" w:rsidP="006861C1">
      <w:pPr>
        <w:bidi/>
        <w:jc w:val="both"/>
        <w:rPr>
          <w:rFonts w:cs="David" w:hint="cs"/>
          <w:rtl/>
        </w:rPr>
      </w:pPr>
      <w:r w:rsidRPr="00127297">
        <w:rPr>
          <w:rFonts w:cs="David" w:hint="cs"/>
          <w:rtl/>
        </w:rPr>
        <w:t>דנה גורדו</w:t>
      </w:r>
      <w:r>
        <w:rPr>
          <w:rFonts w:cs="David" w:hint="cs"/>
          <w:rtl/>
        </w:rPr>
        <w:t xml:space="preserve">ן </w:t>
      </w:r>
      <w:r>
        <w:rPr>
          <w:rFonts w:cs="David" w:hint="cs"/>
          <w:rtl/>
        </w:rPr>
        <w:tab/>
      </w:r>
      <w:r>
        <w:rPr>
          <w:rFonts w:cs="David" w:hint="cs"/>
          <w:rtl/>
        </w:rPr>
        <w:tab/>
        <w:t>- מנהלת ועדת העלייה, הקליטה והתפוצות</w:t>
      </w:r>
    </w:p>
    <w:p w:rsidR="006861C1" w:rsidRPr="00127297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>דורית ואג</w:t>
      </w:r>
      <w:r>
        <w:rPr>
          <w:rFonts w:cs="David" w:hint="cs"/>
          <w:rtl/>
        </w:rPr>
        <w:tab/>
      </w:r>
      <w:r>
        <w:rPr>
          <w:rFonts w:cs="David" w:hint="cs"/>
          <w:rtl/>
        </w:rPr>
        <w:tab/>
        <w:t>- מנהלת ועדת החוקה, חוק ומשפט</w:t>
      </w:r>
    </w:p>
    <w:p w:rsidR="006861C1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>שילה רולף</w:t>
      </w:r>
      <w:r>
        <w:rPr>
          <w:rFonts w:cs="David" w:hint="cs"/>
          <w:rtl/>
        </w:rPr>
        <w:tab/>
      </w:r>
      <w:r>
        <w:rPr>
          <w:rFonts w:cs="David" w:hint="cs"/>
          <w:rtl/>
        </w:rPr>
        <w:tab/>
        <w:t>- מתרגמת התקנון לאנגלית</w:t>
      </w:r>
    </w:p>
    <w:p w:rsidR="006861C1" w:rsidRDefault="006861C1" w:rsidP="006861C1">
      <w:pPr>
        <w:bidi/>
        <w:jc w:val="both"/>
        <w:rPr>
          <w:rFonts w:cs="David" w:hint="cs"/>
          <w:b/>
          <w:bCs/>
          <w:u w:val="single"/>
          <w:rtl/>
        </w:rPr>
      </w:pPr>
    </w:p>
    <w:p w:rsidR="006861C1" w:rsidRDefault="006861C1" w:rsidP="006861C1">
      <w:pPr>
        <w:bidi/>
        <w:jc w:val="both"/>
        <w:rPr>
          <w:rFonts w:cs="David" w:hint="cs"/>
          <w:b/>
          <w:bCs/>
          <w:u w:val="single"/>
          <w:rtl/>
        </w:rPr>
      </w:pPr>
    </w:p>
    <w:p w:rsidR="006861C1" w:rsidRDefault="006861C1" w:rsidP="006861C1">
      <w:pPr>
        <w:bidi/>
        <w:jc w:val="both"/>
        <w:rPr>
          <w:rFonts w:cs="David" w:hint="cs"/>
          <w:b/>
          <w:bCs/>
          <w:u w:val="single"/>
          <w:rtl/>
        </w:rPr>
      </w:pPr>
    </w:p>
    <w:p w:rsidR="006861C1" w:rsidRDefault="006861C1" w:rsidP="006861C1">
      <w:pPr>
        <w:bidi/>
        <w:jc w:val="both"/>
        <w:rPr>
          <w:rFonts w:cs="David" w:hint="cs"/>
          <w:b/>
          <w:bCs/>
          <w:u w:val="single"/>
          <w:rtl/>
        </w:rPr>
      </w:pPr>
    </w:p>
    <w:p w:rsidR="006861C1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b/>
          <w:bCs/>
          <w:u w:val="single"/>
          <w:rtl/>
        </w:rPr>
        <w:t>מנהלת הוועדה</w:t>
      </w:r>
      <w:r w:rsidRPr="004A3439">
        <w:rPr>
          <w:rFonts w:cs="David" w:hint="cs"/>
          <w:rtl/>
        </w:rPr>
        <w:t>:</w:t>
      </w:r>
      <w:r w:rsidRPr="004A3439">
        <w:rPr>
          <w:rFonts w:cs="David" w:hint="cs"/>
          <w:rtl/>
        </w:rPr>
        <w:tab/>
        <w:t xml:space="preserve"> </w:t>
      </w:r>
    </w:p>
    <w:p w:rsidR="006861C1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>אתי בן יוסף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</w:p>
    <w:p w:rsidR="006861C1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b/>
          <w:bCs/>
          <w:u w:val="single"/>
          <w:rtl/>
        </w:rPr>
        <w:t>ייעוץ משפטי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>ארבל אסטרחן</w:t>
      </w:r>
    </w:p>
    <w:p w:rsidR="006861C1" w:rsidRDefault="006861C1" w:rsidP="006861C1">
      <w:pPr>
        <w:bidi/>
        <w:jc w:val="both"/>
        <w:rPr>
          <w:rFonts w:cs="David" w:hint="cs"/>
          <w:rtl/>
        </w:rPr>
      </w:pPr>
    </w:p>
    <w:p w:rsidR="006861C1" w:rsidRDefault="006861C1" w:rsidP="006861C1">
      <w:pPr>
        <w:tabs>
          <w:tab w:val="left" w:pos="1930"/>
        </w:tabs>
        <w:bidi/>
        <w:jc w:val="both"/>
        <w:rPr>
          <w:rFonts w:cs="David" w:hint="cs"/>
          <w:b/>
          <w:bCs/>
          <w:u w:val="single"/>
          <w:rtl/>
        </w:rPr>
      </w:pPr>
    </w:p>
    <w:p w:rsidR="006861C1" w:rsidRDefault="006861C1" w:rsidP="006861C1">
      <w:pPr>
        <w:tabs>
          <w:tab w:val="left" w:pos="1930"/>
        </w:tabs>
        <w:bidi/>
        <w:jc w:val="both"/>
        <w:rPr>
          <w:rFonts w:cs="David" w:hint="cs"/>
          <w:rtl/>
        </w:rPr>
      </w:pPr>
      <w:r w:rsidRPr="004A3439">
        <w:rPr>
          <w:rFonts w:cs="David"/>
          <w:b/>
          <w:bCs/>
          <w:u w:val="single"/>
          <w:rtl/>
        </w:rPr>
        <w:t>רשמה וערכה</w:t>
      </w:r>
      <w:r w:rsidRPr="004A3439">
        <w:rPr>
          <w:rFonts w:cs="David"/>
          <w:b/>
          <w:bCs/>
          <w:rtl/>
        </w:rPr>
        <w:t>:</w:t>
      </w:r>
    </w:p>
    <w:p w:rsidR="006861C1" w:rsidRPr="004A3439" w:rsidRDefault="006861C1" w:rsidP="006861C1">
      <w:pPr>
        <w:tabs>
          <w:tab w:val="left" w:pos="1930"/>
        </w:tabs>
        <w:bidi/>
        <w:jc w:val="both"/>
        <w:rPr>
          <w:rFonts w:cs="David"/>
          <w:rtl/>
        </w:rPr>
      </w:pPr>
      <w:r w:rsidRPr="004A3439">
        <w:rPr>
          <w:rFonts w:cs="David" w:hint="cs"/>
          <w:rtl/>
        </w:rPr>
        <w:t xml:space="preserve">ס.ל. </w:t>
      </w:r>
      <w:r w:rsidRPr="004A3439">
        <w:rPr>
          <w:rFonts w:cs="David"/>
          <w:rtl/>
        </w:rPr>
        <w:t>חבר המתרגמים בע"מ</w:t>
      </w:r>
    </w:p>
    <w:p w:rsidR="006861C1" w:rsidRDefault="006861C1" w:rsidP="006861C1">
      <w:pPr>
        <w:bidi/>
        <w:ind w:left="1466" w:hanging="1466"/>
        <w:jc w:val="both"/>
        <w:rPr>
          <w:rFonts w:cs="David" w:hint="cs"/>
          <w:rtl/>
        </w:rPr>
      </w:pPr>
      <w:r w:rsidRPr="004A3439">
        <w:rPr>
          <w:rFonts w:cs="David"/>
          <w:rtl/>
        </w:rPr>
        <w:br w:type="page"/>
      </w:r>
    </w:p>
    <w:p w:rsidR="006861C1" w:rsidRPr="00FD3AE6" w:rsidRDefault="006861C1" w:rsidP="006861C1">
      <w:pPr>
        <w:bidi/>
        <w:ind w:left="357" w:hanging="357"/>
        <w:jc w:val="center"/>
        <w:rPr>
          <w:rFonts w:cs="David" w:hint="cs"/>
          <w:b/>
          <w:bCs/>
          <w:u w:val="single"/>
          <w:rtl/>
        </w:rPr>
      </w:pPr>
      <w:r>
        <w:rPr>
          <w:rFonts w:cs="David" w:hint="cs"/>
          <w:b/>
          <w:bCs/>
          <w:u w:val="single"/>
          <w:rtl/>
        </w:rPr>
        <w:t>1</w:t>
      </w:r>
      <w:r w:rsidRPr="00FD3AE6">
        <w:rPr>
          <w:rFonts w:cs="David" w:hint="cs"/>
          <w:b/>
          <w:bCs/>
          <w:u w:val="single"/>
          <w:rtl/>
        </w:rPr>
        <w:t>. ערעורים על החלטת יו"ר הכנסת והסגנים שלא לאשר דחיפות הצעות לסדר היום.</w:t>
      </w:r>
    </w:p>
    <w:p w:rsidR="006861C1" w:rsidRPr="00FD3AE6" w:rsidRDefault="006861C1" w:rsidP="006861C1">
      <w:pPr>
        <w:bidi/>
        <w:jc w:val="center"/>
        <w:rPr>
          <w:rFonts w:cs="David" w:hint="cs"/>
          <w:b/>
          <w:bCs/>
          <w:u w:val="single"/>
          <w:rtl/>
        </w:rPr>
      </w:pPr>
    </w:p>
    <w:p w:rsidR="006861C1" w:rsidRPr="00FD3AE6" w:rsidRDefault="006861C1" w:rsidP="006861C1">
      <w:pPr>
        <w:bidi/>
        <w:jc w:val="center"/>
        <w:rPr>
          <w:rFonts w:cs="David" w:hint="cs"/>
          <w:b/>
          <w:bCs/>
          <w:u w:val="single"/>
          <w:rtl/>
        </w:rPr>
      </w:pPr>
      <w:r>
        <w:rPr>
          <w:rFonts w:cs="David" w:hint="cs"/>
          <w:b/>
          <w:bCs/>
          <w:u w:val="single"/>
          <w:rtl/>
        </w:rPr>
        <w:t>2</w:t>
      </w:r>
      <w:r w:rsidRPr="00FD3AE6">
        <w:rPr>
          <w:rFonts w:cs="David" w:hint="cs"/>
          <w:b/>
          <w:bCs/>
          <w:u w:val="single"/>
          <w:rtl/>
        </w:rPr>
        <w:t xml:space="preserve">. הצעות לתיקון תקנון הכנסת </w:t>
      </w:r>
      <w:r w:rsidRPr="00FD3AE6">
        <w:rPr>
          <w:rFonts w:cs="David"/>
          <w:b/>
          <w:bCs/>
          <w:u w:val="single"/>
          <w:rtl/>
        </w:rPr>
        <w:t>–</w:t>
      </w:r>
      <w:r w:rsidRPr="00FD3AE6">
        <w:rPr>
          <w:rFonts w:cs="David" w:hint="cs"/>
          <w:b/>
          <w:bCs/>
          <w:u w:val="single"/>
          <w:rtl/>
        </w:rPr>
        <w:t xml:space="preserve"> פרק החקיקה.</w:t>
      </w:r>
    </w:p>
    <w:p w:rsidR="006861C1" w:rsidRPr="00B663E9" w:rsidRDefault="006861C1" w:rsidP="006861C1">
      <w:pPr>
        <w:bidi/>
        <w:jc w:val="center"/>
        <w:rPr>
          <w:rFonts w:cs="David" w:hint="cs"/>
          <w:b/>
          <w:bCs/>
          <w:u w:val="single"/>
          <w:rtl/>
        </w:rPr>
      </w:pPr>
    </w:p>
    <w:p w:rsidR="006861C1" w:rsidRDefault="006861C1" w:rsidP="006861C1">
      <w:pPr>
        <w:bidi/>
        <w:jc w:val="both"/>
        <w:rPr>
          <w:rFonts w:cs="David" w:hint="cs"/>
          <w:b/>
          <w:bCs/>
          <w:u w:val="single"/>
          <w:rtl/>
        </w:rPr>
      </w:pP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0" w:name="_ETM_Q_1919"/>
      <w:bookmarkEnd w:id="0"/>
      <w:r>
        <w:rPr>
          <w:rFonts w:cs="David" w:hint="cs"/>
          <w:rtl/>
        </w:rPr>
        <w:t>צהריים טובים. רבותיי, אני פותח את הישיבה בתקווה שזו הישיבה</w:t>
      </w:r>
      <w:bookmarkStart w:id="1" w:name="_ETM_Q_29259"/>
      <w:bookmarkEnd w:id="1"/>
      <w:r>
        <w:rPr>
          <w:rFonts w:cs="David" w:hint="cs"/>
          <w:rtl/>
        </w:rPr>
        <w:t xml:space="preserve"> האחרונה לעניין פרק החקיקה של תיקון התקנון. נדמה לי </w:t>
      </w:r>
      <w:bookmarkStart w:id="2" w:name="_ETM_Q_36310"/>
      <w:bookmarkEnd w:id="2"/>
      <w:r>
        <w:rPr>
          <w:rFonts w:cs="David" w:hint="cs"/>
          <w:rtl/>
        </w:rPr>
        <w:t xml:space="preserve">שזו ישיבה מספר עשר בנושא הזה, או משהו כזה. אנחנו </w:t>
      </w:r>
      <w:bookmarkStart w:id="3" w:name="_ETM_Q_43364"/>
      <w:bookmarkEnd w:id="3"/>
      <w:r>
        <w:rPr>
          <w:rFonts w:cs="David" w:hint="cs"/>
          <w:rtl/>
        </w:rPr>
        <w:t xml:space="preserve">הגענו פחות או יותר למחצית הדרך בישיבה הקודמת. יש כמה </w:t>
      </w:r>
      <w:bookmarkStart w:id="4" w:name="_ETM_Q_47451"/>
      <w:bookmarkEnd w:id="4"/>
      <w:r>
        <w:rPr>
          <w:rFonts w:cs="David" w:hint="cs"/>
          <w:rtl/>
        </w:rPr>
        <w:t>הערות אחורה</w:t>
      </w:r>
      <w:bookmarkStart w:id="5" w:name="_ETM_Q_49511"/>
      <w:bookmarkEnd w:id="5"/>
      <w:r>
        <w:rPr>
          <w:rFonts w:cs="David" w:hint="cs"/>
          <w:rtl/>
        </w:rPr>
        <w:t xml:space="preserve">, ומכאן הלאה. </w:t>
      </w:r>
      <w:bookmarkStart w:id="6" w:name="_ETM_Q_55163"/>
      <w:bookmarkEnd w:id="6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7" w:name="_ETM_Q_55291"/>
      <w:bookmarkEnd w:id="7"/>
      <w:r>
        <w:rPr>
          <w:rFonts w:cs="David" w:hint="cs"/>
          <w:rtl/>
        </w:rPr>
        <w:t>מה שאנחנו עושים, אני מזכיר לכולם,</w:t>
      </w:r>
      <w:bookmarkStart w:id="8" w:name="_ETM_Q_54561"/>
      <w:bookmarkEnd w:id="8"/>
      <w:r>
        <w:rPr>
          <w:rFonts w:cs="David" w:hint="cs"/>
          <w:rtl/>
        </w:rPr>
        <w:t xml:space="preserve"> אנחנו עוברים מעבר שני על כל החומר ומאירים את </w:t>
      </w:r>
      <w:bookmarkStart w:id="9" w:name="_ETM_Q_56473"/>
      <w:bookmarkEnd w:id="9"/>
      <w:r>
        <w:rPr>
          <w:rFonts w:cs="David" w:hint="cs"/>
          <w:rtl/>
        </w:rPr>
        <w:t xml:space="preserve">הנקודות שהשארנו אותן להכרעה, או לחילופין נקודות </w:t>
      </w:r>
      <w:bookmarkStart w:id="10" w:name="_ETM_Q_62231"/>
      <w:bookmarkEnd w:id="10"/>
      <w:r>
        <w:rPr>
          <w:rFonts w:cs="David" w:hint="cs"/>
          <w:rtl/>
        </w:rPr>
        <w:t xml:space="preserve">שבהן עשינו תיקונים שהם בעיקרם תיקוני ניסוח. </w:t>
      </w:r>
      <w:bookmarkStart w:id="11" w:name="_ETM_Q_67889"/>
      <w:bookmarkEnd w:id="11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2" w:name="_ETM_Q_68053"/>
      <w:bookmarkEnd w:id="12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בבקשה. </w:t>
      </w:r>
      <w:bookmarkStart w:id="13" w:name="_ETM_Q_69042"/>
      <w:bookmarkEnd w:id="13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4" w:name="_ETM_Q_76547"/>
      <w:bookmarkEnd w:id="14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אני</w:t>
      </w:r>
      <w:bookmarkStart w:id="15" w:name="_ETM_Q_77013"/>
      <w:bookmarkEnd w:id="15"/>
      <w:r>
        <w:rPr>
          <w:rFonts w:cs="David" w:hint="cs"/>
          <w:rtl/>
        </w:rPr>
        <w:t xml:space="preserve"> אתחיל אולי עם הערה כללית. הנוסח שמונח</w:t>
      </w:r>
      <w:bookmarkStart w:id="16" w:name="_ETM_Q_83956"/>
      <w:bookmarkEnd w:id="16"/>
      <w:r>
        <w:rPr>
          <w:rFonts w:cs="David" w:hint="cs"/>
          <w:rtl/>
        </w:rPr>
        <w:t xml:space="preserve"> בפניכם כולל את ההערות מהישיבה הקודמת. בנוסף היו שני </w:t>
      </w:r>
      <w:bookmarkStart w:id="17" w:name="_ETM_Q_94844"/>
      <w:bookmarkEnd w:id="17"/>
      <w:r>
        <w:rPr>
          <w:rFonts w:cs="David" w:hint="cs"/>
          <w:rtl/>
        </w:rPr>
        <w:t>דברים שבישיבה הקודמת אמרתי שנבדוק בעניין רוחב, אני רוצה</w:t>
      </w:r>
      <w:bookmarkStart w:id="18" w:name="_ETM_Q_99418"/>
      <w:bookmarkEnd w:id="18"/>
      <w:r>
        <w:rPr>
          <w:rFonts w:cs="David" w:hint="cs"/>
          <w:rtl/>
        </w:rPr>
        <w:t xml:space="preserve"> להגיד את זה כבר עכשיו למרות שנגיע לזה גם בהמשך.</w:t>
      </w:r>
      <w:bookmarkStart w:id="19" w:name="_ETM_Q_104249"/>
      <w:bookmarkEnd w:id="19"/>
      <w:r>
        <w:rPr>
          <w:rFonts w:cs="David" w:hint="cs"/>
          <w:rtl/>
        </w:rPr>
        <w:t xml:space="preserve"> אנחנו הגענו בישיבה הקודמת עד סעיף 18, אז חלק מ</w:t>
      </w:r>
      <w:bookmarkStart w:id="20" w:name="_ETM_Q_105241"/>
      <w:bookmarkEnd w:id="20"/>
      <w:r>
        <w:rPr>
          <w:rFonts w:cs="David" w:hint="cs"/>
          <w:rtl/>
        </w:rPr>
        <w:t>זה נראה גם בהמשך, אבל אני רוצה להגיד את זה</w:t>
      </w:r>
      <w:bookmarkStart w:id="21" w:name="_ETM_Q_110305"/>
      <w:bookmarkEnd w:id="21"/>
      <w:r>
        <w:rPr>
          <w:rFonts w:cs="David" w:hint="cs"/>
          <w:rtl/>
        </w:rPr>
        <w:t xml:space="preserve"> כבר עכשיו. אם אתם זוכרים, הכנתי אז טבלה שנמצאת </w:t>
      </w:r>
      <w:bookmarkStart w:id="22" w:name="_ETM_Q_110762"/>
      <w:bookmarkEnd w:id="22"/>
      <w:r>
        <w:rPr>
          <w:rFonts w:cs="David" w:hint="cs"/>
          <w:rtl/>
        </w:rPr>
        <w:t>אצלכם בסוף, שכוללת את כל המקומות שבהם יש התייחסות לעמדת</w:t>
      </w:r>
      <w:bookmarkStart w:id="23" w:name="_ETM_Q_117551"/>
      <w:bookmarkEnd w:id="23"/>
      <w:r>
        <w:rPr>
          <w:rFonts w:cs="David" w:hint="cs"/>
          <w:rtl/>
        </w:rPr>
        <w:t xml:space="preserve"> הממשלה.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  <w:bookmarkStart w:id="24" w:name="_ETM_Q_113502"/>
      <w:bookmarkEnd w:id="24"/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היא גדלה מהפעם הקודמת, לפי דעתי.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ארבטל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5" w:name="_ETM_Q_119257"/>
      <w:bookmarkEnd w:id="25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לא הוספו</w:t>
      </w:r>
      <w:bookmarkStart w:id="26" w:name="_ETM_Q_120154"/>
      <w:bookmarkEnd w:id="26"/>
      <w:r>
        <w:rPr>
          <w:rFonts w:cs="David" w:hint="cs"/>
          <w:rtl/>
        </w:rPr>
        <w:t xml:space="preserve"> עוד דברים, הוספתי עוד שורה בכל אחד עם התשובה. מקומות</w:t>
      </w:r>
      <w:bookmarkStart w:id="27" w:name="_ETM_Q_121309"/>
      <w:bookmarkEnd w:id="27"/>
      <w:r>
        <w:rPr>
          <w:rFonts w:cs="David" w:hint="cs"/>
          <w:rtl/>
        </w:rPr>
        <w:t xml:space="preserve"> שיש התייחסות לעמדת הממשלה, עמדת שר, סגן שר, ורצינו </w:t>
      </w:r>
      <w:bookmarkStart w:id="28" w:name="_ETM_Q_126077"/>
      <w:bookmarkEnd w:id="28"/>
      <w:r>
        <w:rPr>
          <w:rFonts w:cs="David" w:hint="cs"/>
          <w:rtl/>
        </w:rPr>
        <w:t xml:space="preserve">לראות שאנחנו יוצרים פה אחידות בעניינים האלה. ישבתי גם עם </w:t>
      </w:r>
      <w:bookmarkStart w:id="29" w:name="_ETM_Q_131071"/>
      <w:bookmarkEnd w:id="29"/>
      <w:r>
        <w:rPr>
          <w:rFonts w:cs="David" w:hint="cs"/>
          <w:rtl/>
        </w:rPr>
        <w:t xml:space="preserve">אייל זנדברג ממשרד המשפטים בעניין הזה ומה שמוצע בסופו </w:t>
      </w:r>
      <w:bookmarkStart w:id="30" w:name="_ETM_Q_137960"/>
      <w:bookmarkEnd w:id="30"/>
      <w:r>
        <w:rPr>
          <w:rFonts w:cs="David" w:hint="cs"/>
          <w:rtl/>
        </w:rPr>
        <w:t xml:space="preserve">של דבר הוא שהכלל יהיה שכאשר מאפשרים לסגן שר לדבר </w:t>
      </w:r>
      <w:bookmarkStart w:id="31" w:name="_ETM_Q_143999"/>
      <w:bookmarkEnd w:id="31"/>
      <w:r>
        <w:rPr>
          <w:rFonts w:cs="David" w:hint="cs"/>
          <w:rtl/>
        </w:rPr>
        <w:t>במליאה, או בוועדה, כפי שנאמר כאן כבר בהרבה מקרים, אבל</w:t>
      </w:r>
      <w:bookmarkStart w:id="32" w:name="_ETM_Q_147565"/>
      <w:bookmarkEnd w:id="32"/>
      <w:r>
        <w:rPr>
          <w:rFonts w:cs="David" w:hint="cs"/>
          <w:rtl/>
        </w:rPr>
        <w:t xml:space="preserve"> הרעיון הוא לעשות את זה אחיד, הוא יוכל לדבר רק </w:t>
      </w:r>
      <w:bookmarkStart w:id="33" w:name="_ETM_Q_152254"/>
      <w:bookmarkEnd w:id="33"/>
      <w:r>
        <w:rPr>
          <w:rFonts w:cs="David" w:hint="cs"/>
          <w:rtl/>
        </w:rPr>
        <w:t xml:space="preserve">בענייני משרדו. זה מבחינת סגן שר שמדבר. וכאשר </w:t>
      </w:r>
      <w:bookmarkStart w:id="34" w:name="_ETM_Q_160947"/>
      <w:bookmarkEnd w:id="34"/>
      <w:r>
        <w:rPr>
          <w:rFonts w:cs="David" w:hint="cs"/>
          <w:rtl/>
        </w:rPr>
        <w:t xml:space="preserve">נמסרות הודעות של הממשלה בכתב לכנסת, הן יימסרו על ידי </w:t>
      </w:r>
      <w:bookmarkStart w:id="35" w:name="_ETM_Q_167463"/>
      <w:bookmarkEnd w:id="35"/>
      <w:r>
        <w:rPr>
          <w:rFonts w:cs="David" w:hint="cs"/>
          <w:rtl/>
        </w:rPr>
        <w:t xml:space="preserve">מזכיר הממשלה. </w:t>
      </w:r>
      <w:bookmarkStart w:id="36" w:name="_ETM_Q_166971"/>
      <w:bookmarkEnd w:id="36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37" w:name="_ETM_Q_167210"/>
      <w:bookmarkEnd w:id="37"/>
      <w:r>
        <w:rPr>
          <w:rFonts w:cs="David" w:hint="cs"/>
          <w:rtl/>
        </w:rPr>
        <w:t>איפה הם הדברים האלה מופיעים? למשל כאשר הממשלה צריכה</w:t>
      </w:r>
      <w:bookmarkStart w:id="38" w:name="_ETM_Q_170334"/>
      <w:bookmarkEnd w:id="38"/>
      <w:r>
        <w:rPr>
          <w:rFonts w:cs="David" w:hint="cs"/>
          <w:rtl/>
        </w:rPr>
        <w:t xml:space="preserve"> למסור מראש את עמדתה לגבי הצעת חוק לפני הדיון המוקדם, </w:t>
      </w:r>
      <w:bookmarkStart w:id="39" w:name="_ETM_Q_174350"/>
      <w:bookmarkEnd w:id="39"/>
      <w:r>
        <w:rPr>
          <w:rFonts w:cs="David" w:hint="cs"/>
          <w:rtl/>
        </w:rPr>
        <w:t>או כשהיא מסכימה שהצעת חוק תידון בישיבה מיוחדת, הודעה</w:t>
      </w:r>
      <w:bookmarkStart w:id="40" w:name="_ETM_Q_178806"/>
      <w:bookmarkEnd w:id="40"/>
      <w:r>
        <w:rPr>
          <w:rFonts w:cs="David" w:hint="cs"/>
          <w:rtl/>
        </w:rPr>
        <w:t xml:space="preserve"> כזאת תימסר על ידי מזכיר הממשלה. כאשר היא מוסרת גם</w:t>
      </w:r>
      <w:bookmarkStart w:id="41" w:name="_ETM_Q_182875"/>
      <w:bookmarkEnd w:id="41"/>
      <w:r>
        <w:rPr>
          <w:rFonts w:cs="David" w:hint="cs"/>
          <w:rtl/>
        </w:rPr>
        <w:t xml:space="preserve"> את העמדה שלה, כדי לדעת, שחבר כנסת יכול לנמק</w:t>
      </w:r>
      <w:bookmarkStart w:id="42" w:name="_ETM_Q_185174"/>
      <w:bookmarkEnd w:id="42"/>
      <w:r>
        <w:rPr>
          <w:rFonts w:cs="David" w:hint="cs"/>
          <w:rtl/>
        </w:rPr>
        <w:t xml:space="preserve"> מהמקום - הודעה של מזכיר הממשלה.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או בקשה של הממשלה לפטור</w:t>
      </w:r>
      <w:bookmarkStart w:id="43" w:name="_ETM_Q_190877"/>
      <w:bookmarkEnd w:id="43"/>
      <w:r>
        <w:rPr>
          <w:rFonts w:cs="David" w:hint="cs"/>
          <w:rtl/>
        </w:rPr>
        <w:t xml:space="preserve"> מחובת הנחה על הצעה ממשלתית, לפני קריאה ראשונה, או שנייה</w:t>
      </w:r>
      <w:bookmarkStart w:id="44" w:name="_ETM_Q_193748"/>
      <w:bookmarkEnd w:id="44"/>
      <w:r>
        <w:rPr>
          <w:rFonts w:cs="David" w:hint="cs"/>
          <w:rtl/>
        </w:rPr>
        <w:t xml:space="preserve"> שלישית - בקשת מזכיר הממשלה.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45" w:name="_ETM_Q_198769"/>
      <w:bookmarkEnd w:id="45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46" w:name="_ETM_Q_198938"/>
      <w:bookmarkEnd w:id="46"/>
      <w:r>
        <w:rPr>
          <w:rFonts w:cs="David" w:hint="cs"/>
          <w:rtl/>
        </w:rPr>
        <w:t xml:space="preserve">הודעת הממשלה לוועדה לגבי עמדתה </w:t>
      </w:r>
      <w:bookmarkStart w:id="47" w:name="_ETM_Q_198322"/>
      <w:bookmarkEnd w:id="47"/>
      <w:r>
        <w:rPr>
          <w:rFonts w:cs="David" w:hint="cs"/>
          <w:rtl/>
        </w:rPr>
        <w:t>על הצעת חוק שיש לה עלות, בשביל הוועדה תחליט א</w:t>
      </w:r>
      <w:bookmarkStart w:id="48" w:name="_ETM_Q_201578"/>
      <w:bookmarkEnd w:id="48"/>
      <w:r>
        <w:rPr>
          <w:rFonts w:cs="David" w:hint="cs"/>
          <w:rtl/>
        </w:rPr>
        <w:t>ם ההצעה תקציבית או לא - מזכיר הממשלה.</w:t>
      </w:r>
      <w:bookmarkStart w:id="49" w:name="_ETM_Q_207210"/>
      <w:bookmarkEnd w:id="49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50" w:name="_ETM_Q_207335"/>
      <w:bookmarkEnd w:id="50"/>
      <w:r>
        <w:rPr>
          <w:rFonts w:cs="David" w:hint="cs"/>
          <w:rtl/>
        </w:rPr>
        <w:t xml:space="preserve">אלה </w:t>
      </w:r>
      <w:bookmarkStart w:id="51" w:name="_ETM_Q_207801"/>
      <w:bookmarkEnd w:id="51"/>
      <w:r>
        <w:rPr>
          <w:rFonts w:cs="David" w:hint="cs"/>
          <w:rtl/>
        </w:rPr>
        <w:t xml:space="preserve">בעצם דברים שהממשלה בדרך כלל מקבלת אותם בהחלטות של ועדת </w:t>
      </w:r>
      <w:bookmarkStart w:id="52" w:name="_ETM_Q_210999"/>
      <w:bookmarkEnd w:id="52"/>
      <w:r>
        <w:rPr>
          <w:rFonts w:cs="David" w:hint="cs"/>
          <w:rtl/>
        </w:rPr>
        <w:t xml:space="preserve">השרים לענייני חקיקה או בפורום של הממשלה.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53" w:name="_ETM_Q_214969"/>
      <w:bookmarkStart w:id="54" w:name="_ETM_Q_215083"/>
      <w:bookmarkEnd w:id="53"/>
      <w:bookmarkEnd w:id="54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מה שאמרתי </w:t>
      </w:r>
      <w:bookmarkStart w:id="55" w:name="_ETM_Q_216831"/>
      <w:bookmarkEnd w:id="55"/>
      <w:r>
        <w:rPr>
          <w:rFonts w:cs="David" w:hint="cs"/>
          <w:rtl/>
        </w:rPr>
        <w:t>לגבי הנושא של סגן שר בענייני משרדו, אז למשל הנושא</w:t>
      </w:r>
      <w:bookmarkStart w:id="56" w:name="_ETM_Q_220024"/>
      <w:bookmarkEnd w:id="56"/>
      <w:r>
        <w:rPr>
          <w:rFonts w:cs="David" w:hint="cs"/>
          <w:rtl/>
        </w:rPr>
        <w:t xml:space="preserve"> של קריאה ראשונה בהצעת חוק ממשלתית. מי שיכול להציג או</w:t>
      </w:r>
      <w:bookmarkStart w:id="57" w:name="_ETM_Q_223482"/>
      <w:bookmarkEnd w:id="57"/>
      <w:r>
        <w:rPr>
          <w:rFonts w:cs="David" w:hint="cs"/>
          <w:rtl/>
        </w:rPr>
        <w:t xml:space="preserve">תה זה שר, או סגן שר, רק אם ההצעה היא בענייני </w:t>
      </w:r>
      <w:bookmarkStart w:id="58" w:name="_ETM_Q_225414"/>
      <w:bookmarkEnd w:id="58"/>
      <w:r>
        <w:rPr>
          <w:rFonts w:cs="David" w:hint="cs"/>
          <w:rtl/>
        </w:rPr>
        <w:t xml:space="preserve">משרדו. </w:t>
      </w:r>
      <w:bookmarkStart w:id="59" w:name="_ETM_Q_228234"/>
      <w:bookmarkEnd w:id="59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60" w:name="_ETM_Q_228432"/>
      <w:bookmarkEnd w:id="60"/>
      <w:r>
        <w:rPr>
          <w:rFonts w:cs="David" w:hint="cs"/>
          <w:rtl/>
        </w:rPr>
        <w:t xml:space="preserve">כך גם קריאה ראשונה בהצעת חוק פרטית. מי יכול </w:t>
      </w:r>
      <w:bookmarkStart w:id="61" w:name="_ETM_Q_231374"/>
      <w:bookmarkEnd w:id="61"/>
      <w:r>
        <w:rPr>
          <w:rFonts w:cs="David" w:hint="cs"/>
          <w:rtl/>
        </w:rPr>
        <w:t xml:space="preserve">להביע את עמדת הממשלה. </w:t>
      </w:r>
      <w:bookmarkStart w:id="62" w:name="_ETM_Q_231435"/>
      <w:bookmarkStart w:id="63" w:name="_ETM_Q_231622"/>
      <w:bookmarkEnd w:id="62"/>
      <w:bookmarkEnd w:id="63"/>
      <w:r>
        <w:rPr>
          <w:rFonts w:cs="David" w:hint="cs"/>
          <w:rtl/>
        </w:rPr>
        <w:t>כך גם טענת נושא חדש. נוספה עכשיו</w:t>
      </w:r>
      <w:bookmarkStart w:id="64" w:name="_ETM_Q_233607"/>
      <w:bookmarkEnd w:id="64"/>
      <w:r>
        <w:rPr>
          <w:rFonts w:cs="David" w:hint="cs"/>
          <w:rtl/>
        </w:rPr>
        <w:t xml:space="preserve"> אפשרות, אם אתם זוכרים, לשר או סגן שר לטעון נושא </w:t>
      </w:r>
      <w:bookmarkStart w:id="65" w:name="_ETM_Q_239270"/>
      <w:bookmarkEnd w:id="65"/>
      <w:r>
        <w:rPr>
          <w:rFonts w:cs="David" w:hint="cs"/>
          <w:rtl/>
        </w:rPr>
        <w:t xml:space="preserve">חדש </w:t>
      </w:r>
      <w:r>
        <w:rPr>
          <w:rFonts w:cs="David" w:hint="cs"/>
          <w:rtl/>
        </w:rPr>
        <w:lastRenderedPageBreak/>
        <w:t xml:space="preserve">במפורש, מה שהיום לא מובהר בתקנון, אז סגן שר </w:t>
      </w:r>
      <w:bookmarkStart w:id="66" w:name="_ETM_Q_243242"/>
      <w:bookmarkEnd w:id="66"/>
      <w:r>
        <w:rPr>
          <w:rFonts w:cs="David" w:hint="cs"/>
          <w:rtl/>
        </w:rPr>
        <w:t xml:space="preserve">בענייני משרדו. </w:t>
      </w:r>
      <w:bookmarkStart w:id="67" w:name="_ETM_Q_245190"/>
      <w:bookmarkStart w:id="68" w:name="_ETM_Q_245345"/>
      <w:bookmarkEnd w:id="67"/>
      <w:bookmarkEnd w:id="68"/>
      <w:r>
        <w:rPr>
          <w:rFonts w:cs="David" w:hint="cs"/>
          <w:rtl/>
        </w:rPr>
        <w:t>כך גם הגשת הסתייגויות על ידי סגן שר.</w:t>
      </w:r>
      <w:bookmarkStart w:id="69" w:name="_ETM_Q_249069"/>
      <w:bookmarkEnd w:id="69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70" w:name="_ETM_Q_257230"/>
      <w:bookmarkStart w:id="71" w:name="_ETM_Q_257343"/>
      <w:bookmarkEnd w:id="70"/>
      <w:bookmarkEnd w:id="71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כאשר יש הצעה להסיר הצעת חוק מסדר היום, מי</w:t>
      </w:r>
      <w:bookmarkStart w:id="72" w:name="_ETM_Q_259534"/>
      <w:bookmarkEnd w:id="72"/>
      <w:r>
        <w:rPr>
          <w:rFonts w:cs="David" w:hint="cs"/>
          <w:rtl/>
        </w:rPr>
        <w:t xml:space="preserve"> יכול להביע את העמדה? זה בעצם אותו דבר כמו הקריאות</w:t>
      </w:r>
      <w:bookmarkStart w:id="73" w:name="_ETM_Q_262511"/>
      <w:bookmarkEnd w:id="73"/>
      <w:r>
        <w:rPr>
          <w:rFonts w:cs="David" w:hint="cs"/>
          <w:rtl/>
        </w:rPr>
        <w:t xml:space="preserve"> הקודמות.</w:t>
      </w:r>
      <w:bookmarkStart w:id="74" w:name="_ETM_Q_263744"/>
      <w:bookmarkEnd w:id="74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הודעת הממשלה על חזרה מהצעת חוק, זה סעיף שעוד מ</w:t>
      </w:r>
      <w:bookmarkStart w:id="75" w:name="_ETM_Q_266369"/>
      <w:bookmarkEnd w:id="75"/>
      <w:r>
        <w:rPr>
          <w:rFonts w:cs="David" w:hint="cs"/>
          <w:rtl/>
        </w:rPr>
        <w:t xml:space="preserve">עט נגיע אליו. הודעת הממשלה על רצונה להחיל רציפות, </w:t>
      </w:r>
      <w:bookmarkStart w:id="76" w:name="_ETM_Q_267720"/>
      <w:bookmarkEnd w:id="76"/>
      <w:r>
        <w:rPr>
          <w:rFonts w:cs="David" w:hint="cs"/>
          <w:rtl/>
        </w:rPr>
        <w:t xml:space="preserve">כל שר או סגן שר בענייני משרדו, והנמקה כאשר סיעה </w:t>
      </w:r>
      <w:bookmarkStart w:id="77" w:name="_ETM_Q_273362"/>
      <w:bookmarkEnd w:id="77"/>
      <w:r>
        <w:rPr>
          <w:rFonts w:cs="David" w:hint="cs"/>
          <w:rtl/>
        </w:rPr>
        <w:t xml:space="preserve">מתנגדת לרציפות. </w:t>
      </w:r>
      <w:bookmarkStart w:id="78" w:name="_ETM_Q_275854"/>
      <w:bookmarkEnd w:id="78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79" w:name="_ETM_Q_276719"/>
      <w:bookmarkEnd w:id="79"/>
      <w:r>
        <w:rPr>
          <w:rFonts w:cs="David" w:hint="cs"/>
          <w:rtl/>
        </w:rPr>
        <w:t>זאת אומרת זה יהיה איזה שהוא כלל. אני</w:t>
      </w:r>
      <w:bookmarkStart w:id="80" w:name="_ETM_Q_277192"/>
      <w:bookmarkEnd w:id="80"/>
      <w:r>
        <w:rPr>
          <w:rFonts w:cs="David" w:hint="cs"/>
          <w:rtl/>
        </w:rPr>
        <w:t xml:space="preserve"> אצטרך עוד לראות, כשנעשה את הניסוח הסופי, אם זה יהיה</w:t>
      </w:r>
      <w:bookmarkStart w:id="81" w:name="_ETM_Q_279991"/>
      <w:bookmarkEnd w:id="81"/>
      <w:r>
        <w:rPr>
          <w:rFonts w:cs="David" w:hint="cs"/>
          <w:rtl/>
        </w:rPr>
        <w:t xml:space="preserve"> בכל סעיף וסעיף או שיהיה סעיף כללי שיגיד את זה</w:t>
      </w:r>
      <w:bookmarkStart w:id="82" w:name="_ETM_Q_283653"/>
      <w:bookmarkEnd w:id="82"/>
      <w:r>
        <w:rPr>
          <w:rFonts w:cs="David" w:hint="cs"/>
          <w:rtl/>
        </w:rPr>
        <w:t xml:space="preserve"> לגבי כל הפרק.</w:t>
      </w:r>
      <w:bookmarkStart w:id="83" w:name="_ETM_Q_285045"/>
      <w:bookmarkEnd w:id="83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84" w:name="_ETM_Q_285418"/>
      <w:bookmarkEnd w:id="84"/>
      <w:r>
        <w:rPr>
          <w:rFonts w:cs="David" w:hint="cs"/>
          <w:rtl/>
        </w:rPr>
        <w:t>זה  דבר אחד כללי</w:t>
      </w:r>
      <w:bookmarkStart w:id="85" w:name="_ETM_Q_294361"/>
      <w:bookmarkEnd w:id="85"/>
      <w:r>
        <w:rPr>
          <w:rFonts w:cs="David" w:hint="cs"/>
          <w:rtl/>
        </w:rPr>
        <w:t xml:space="preserve"> שהשארנו. עכשיו הגענו עד סעיף 18. </w:t>
      </w:r>
      <w:bookmarkStart w:id="86" w:name="_ETM_Q_303502"/>
      <w:bookmarkEnd w:id="86"/>
      <w:r>
        <w:rPr>
          <w:rFonts w:cs="David" w:hint="cs"/>
          <w:rtl/>
        </w:rPr>
        <w:t xml:space="preserve">אתם יכולים לראות בנוסח שלכם את מה </w:t>
      </w:r>
      <w:bookmarkStart w:id="87" w:name="_ETM_Q_320031"/>
      <w:bookmarkEnd w:id="87"/>
      <w:r>
        <w:rPr>
          <w:rFonts w:cs="David" w:hint="cs"/>
          <w:rtl/>
        </w:rPr>
        <w:t>שאמרתי עד עכשיו לגבי הודעות הממשלה וסגני השרים, זה מופיע</w:t>
      </w:r>
      <w:bookmarkStart w:id="88" w:name="_ETM_Q_328109"/>
      <w:bookmarkEnd w:id="88"/>
      <w:r>
        <w:rPr>
          <w:rFonts w:cs="David" w:hint="cs"/>
          <w:rtl/>
        </w:rPr>
        <w:t xml:space="preserve"> ממורקר בסעיפים השונים.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89" w:name="_ETM_Q_338407"/>
      <w:bookmarkStart w:id="90" w:name="_ETM_Q_338589"/>
      <w:bookmarkEnd w:id="89"/>
      <w:bookmarkEnd w:id="90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דבר נוסף, כשעברתי על הדברים, אלה דברים שנאמרו כאן בוועדה, גם על ידי וגם על ידי אחרים,</w:t>
      </w:r>
      <w:bookmarkStart w:id="91" w:name="_ETM_Q_346349"/>
      <w:bookmarkEnd w:id="91"/>
      <w:r>
        <w:rPr>
          <w:rFonts w:cs="David" w:hint="cs"/>
          <w:rtl/>
        </w:rPr>
        <w:t xml:space="preserve"> ראיתי שאין לנו מנגנון הכרעה בין יוזמי הצעת חוק לגבי כל </w:t>
      </w:r>
      <w:bookmarkStart w:id="92" w:name="_ETM_Q_349373"/>
      <w:bookmarkEnd w:id="92"/>
      <w:r>
        <w:rPr>
          <w:rFonts w:cs="David" w:hint="cs"/>
          <w:rtl/>
        </w:rPr>
        <w:t xml:space="preserve">מיני דברים שנתנו סמכות ליוזמים. זאת אומרת נקבע בסעיף </w:t>
      </w:r>
      <w:bookmarkStart w:id="93" w:name="_ETM_Q_354307"/>
      <w:bookmarkEnd w:id="93"/>
      <w:r>
        <w:rPr>
          <w:rFonts w:cs="David" w:hint="cs"/>
          <w:rtl/>
        </w:rPr>
        <w:t xml:space="preserve">2 שכל הודעה או בקשה בנוגע להצעת חוק פרטית תימסר </w:t>
      </w:r>
      <w:bookmarkStart w:id="94" w:name="_ETM_Q_357264"/>
      <w:bookmarkEnd w:id="94"/>
      <w:r>
        <w:rPr>
          <w:rFonts w:cs="David" w:hint="cs"/>
          <w:rtl/>
        </w:rPr>
        <w:t>על ידי אחד היוזמים. המונח הזה 'אחד היוזמים', מופיע בכל</w:t>
      </w:r>
      <w:bookmarkStart w:id="95" w:name="_ETM_Q_361669"/>
      <w:bookmarkEnd w:id="95"/>
      <w:r>
        <w:rPr>
          <w:rFonts w:cs="David" w:hint="cs"/>
          <w:rtl/>
        </w:rPr>
        <w:t xml:space="preserve"> מיני מקומות; אחד היוזמים מציג את ההצעה, אחד היוזמים יכול</w:t>
      </w:r>
      <w:bookmarkStart w:id="96" w:name="_ETM_Q_364134"/>
      <w:bookmarkEnd w:id="96"/>
      <w:r>
        <w:rPr>
          <w:rFonts w:cs="David" w:hint="cs"/>
          <w:rtl/>
        </w:rPr>
        <w:t xml:space="preserve"> להסכים שההצבעה בקריאה טרומית תידחה, אחד היוזמים מסכים בשמם להפוך </w:t>
      </w:r>
      <w:bookmarkStart w:id="97" w:name="_ETM_Q_371051"/>
      <w:bookmarkEnd w:id="97"/>
      <w:r>
        <w:rPr>
          <w:rFonts w:cs="David" w:hint="cs"/>
          <w:rtl/>
        </w:rPr>
        <w:t xml:space="preserve">את זה להצעה לסדר וכולי.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98" w:name="_ETM_Q_374073"/>
      <w:bookmarkEnd w:id="98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99" w:name="_ETM_Q_374226"/>
      <w:bookmarkEnd w:id="99"/>
      <w:r>
        <w:rPr>
          <w:rFonts w:cs="David" w:hint="cs"/>
          <w:rtl/>
        </w:rPr>
        <w:t xml:space="preserve">אם אתם זוכרים בזמנו דיבר </w:t>
      </w:r>
      <w:bookmarkStart w:id="100" w:name="_ETM_Q_373903"/>
      <w:bookmarkEnd w:id="100"/>
      <w:r>
        <w:rPr>
          <w:rFonts w:cs="David" w:hint="cs"/>
          <w:rtl/>
        </w:rPr>
        <w:t xml:space="preserve">גם עורך </w:t>
      </w:r>
      <w:bookmarkStart w:id="101" w:name="_ETM_Q_375409"/>
      <w:bookmarkEnd w:id="101"/>
      <w:r>
        <w:rPr>
          <w:rFonts w:cs="David" w:hint="cs"/>
          <w:rtl/>
        </w:rPr>
        <w:t xml:space="preserve">דין פינטו על כך שיש בעיה פרקטית לקבוע מנגנון </w:t>
      </w:r>
      <w:bookmarkStart w:id="102" w:name="_ETM_Q_379979"/>
      <w:bookmarkEnd w:id="102"/>
      <w:r>
        <w:rPr>
          <w:rFonts w:cs="David" w:hint="cs"/>
          <w:rtl/>
        </w:rPr>
        <w:t>הכרעה, להגיד שזה תמיד היוזם הראשון, כי לפעמים יש שיתופי פעולה בין קואליציה ואופוזיציה והוחלט כאן לא לקבוע מנגנון</w:t>
      </w:r>
      <w:bookmarkStart w:id="103" w:name="_ETM_Q_384808"/>
      <w:bookmarkEnd w:id="103"/>
      <w:r>
        <w:rPr>
          <w:rFonts w:cs="David" w:hint="cs"/>
          <w:rtl/>
        </w:rPr>
        <w:t xml:space="preserve"> כזה. אני חושבת שזה עלול לעורר בעיות בעתיד, אבל </w:t>
      </w:r>
      <w:bookmarkStart w:id="104" w:name="_ETM_Q_389738"/>
      <w:bookmarkEnd w:id="104"/>
      <w:r>
        <w:rPr>
          <w:rFonts w:cs="David" w:hint="cs"/>
          <w:rtl/>
        </w:rPr>
        <w:t>בסדר. מה שכן, דיברתי גם עם עורך דין פינטו וגם עם יושב</w:t>
      </w:r>
      <w:bookmarkStart w:id="105" w:name="_ETM_Q_396453"/>
      <w:bookmarkEnd w:id="105"/>
      <w:r>
        <w:rPr>
          <w:rFonts w:cs="David" w:hint="cs"/>
          <w:rtl/>
        </w:rPr>
        <w:t xml:space="preserve"> ראש הוועדה, יש שני מקומות שבהם נדרשת הסכמה בין </w:t>
      </w:r>
      <w:bookmarkStart w:id="106" w:name="_ETM_Q_399931"/>
      <w:bookmarkEnd w:id="106"/>
      <w:r>
        <w:rPr>
          <w:rFonts w:cs="David" w:hint="cs"/>
          <w:rtl/>
        </w:rPr>
        <w:t>יוזמים, כאשר הצעות חוק מוזגו. אז יותר קשה לדרוש מהם להגיע להסכמה, כי כשחברי כנסת יזמו ביחד הצעה, אפשר</w:t>
      </w:r>
      <w:bookmarkStart w:id="107" w:name="_ETM_Q_405689"/>
      <w:bookmarkEnd w:id="107"/>
      <w:r>
        <w:rPr>
          <w:rFonts w:cs="David" w:hint="cs"/>
          <w:rtl/>
        </w:rPr>
        <w:t xml:space="preserve"> להגיד להם 'סליחה, אתם הגשתם את זה ביחד, תגידו מי</w:t>
      </w:r>
      <w:bookmarkStart w:id="108" w:name="_ETM_Q_410060"/>
      <w:bookmarkEnd w:id="108"/>
      <w:r>
        <w:rPr>
          <w:rFonts w:cs="David" w:hint="cs"/>
          <w:rtl/>
        </w:rPr>
        <w:t xml:space="preserve"> מדבר מטעמכם'. למשל כאשר בקריאה ראשונה הצעת חוק מוצגת והיא מ</w:t>
      </w:r>
      <w:bookmarkStart w:id="109" w:name="_ETM_Q_420486"/>
      <w:bookmarkEnd w:id="109"/>
      <w:r>
        <w:rPr>
          <w:rFonts w:cs="David" w:hint="cs"/>
          <w:rtl/>
        </w:rPr>
        <w:t>וזגה מכמה הצעות חוק פרטיות, אחד מהיוזמים מציג, אבל מי</w:t>
      </w:r>
      <w:bookmarkStart w:id="110" w:name="_ETM_Q_424366"/>
      <w:bookmarkEnd w:id="110"/>
      <w:r>
        <w:rPr>
          <w:rFonts w:cs="David" w:hint="cs"/>
          <w:rtl/>
        </w:rPr>
        <w:t xml:space="preserve"> זה יהיה? זה מופיע בסעיף 13 אצלכם.</w:t>
      </w:r>
      <w:bookmarkStart w:id="111" w:name="_ETM_Q_428614"/>
      <w:bookmarkEnd w:id="111"/>
      <w:r>
        <w:rPr>
          <w:rFonts w:cs="David" w:hint="cs"/>
          <w:rtl/>
        </w:rPr>
        <w:t xml:space="preserve"> בישיבה הקודמת, כשדיברנו על הסעיף הזה, אמרנו שהדיון ייפתח</w:t>
      </w:r>
      <w:bookmarkStart w:id="112" w:name="_ETM_Q_433752"/>
      <w:bookmarkEnd w:id="112"/>
      <w:r>
        <w:rPr>
          <w:rFonts w:cs="David" w:hint="cs"/>
          <w:rtl/>
        </w:rPr>
        <w:t xml:space="preserve"> ויסוכם על ידי אחד היוזמים. אני מזכירה שמדובר על</w:t>
      </w:r>
      <w:bookmarkStart w:id="113" w:name="_ETM_Q_436342"/>
      <w:bookmarkEnd w:id="113"/>
      <w:r>
        <w:rPr>
          <w:rFonts w:cs="David" w:hint="cs"/>
          <w:rtl/>
        </w:rPr>
        <w:t xml:space="preserve"> הצעת חוק בקריאה ראשונה שמורכבת מכמה הצעות טרומיות נפרדות, ובאין</w:t>
      </w:r>
      <w:bookmarkStart w:id="114" w:name="_ETM_Q_439911"/>
      <w:bookmarkEnd w:id="114"/>
      <w:r>
        <w:rPr>
          <w:rFonts w:cs="David" w:hint="cs"/>
          <w:rtl/>
        </w:rPr>
        <w:t xml:space="preserve"> הסכמה בין היוזמים בישיבה קודמת דיברנו על כך שזה יוצג</w:t>
      </w:r>
      <w:bookmarkStart w:id="115" w:name="_ETM_Q_444765"/>
      <w:bookmarkEnd w:id="115"/>
      <w:r>
        <w:rPr>
          <w:rFonts w:cs="David" w:hint="cs"/>
          <w:rtl/>
        </w:rPr>
        <w:t xml:space="preserve"> על ידי יושב ראש הוועדה, אבל הציע עורך דין פינטו, ו</w:t>
      </w:r>
      <w:bookmarkStart w:id="116" w:name="_ETM_Q_447744"/>
      <w:bookmarkEnd w:id="116"/>
      <w:r>
        <w:rPr>
          <w:rFonts w:cs="David" w:hint="cs"/>
          <w:rtl/>
        </w:rPr>
        <w:t>זו גם הצעה הגיונית, שזה יהיה על יד</w:t>
      </w:r>
      <w:bookmarkStart w:id="117" w:name="_ETM_Q_447621"/>
      <w:bookmarkEnd w:id="117"/>
      <w:r>
        <w:rPr>
          <w:rFonts w:cs="David" w:hint="cs"/>
          <w:rtl/>
        </w:rPr>
        <w:t xml:space="preserve">י היוזם ששמו מופיע ראשון על גבי הצעת החוק.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  <w:bookmarkStart w:id="118" w:name="_ETM_Q_452039"/>
      <w:bookmarkEnd w:id="118"/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שהוא בדרך</w:t>
      </w:r>
      <w:bookmarkStart w:id="119" w:name="_ETM_Q_454206"/>
      <w:bookmarkEnd w:id="119"/>
      <w:r>
        <w:rPr>
          <w:rFonts w:cs="David" w:hint="cs"/>
          <w:rtl/>
        </w:rPr>
        <w:t xml:space="preserve"> כלל הראשון שהגיש.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20" w:name="_ETM_Q_454949"/>
      <w:bookmarkEnd w:id="120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הוראה דומה גם תיכנס בהמשך בסעיפים </w:t>
      </w:r>
      <w:bookmarkStart w:id="121" w:name="_ETM_Q_463427"/>
      <w:bookmarkEnd w:id="121"/>
      <w:r>
        <w:rPr>
          <w:rFonts w:cs="David" w:hint="cs"/>
          <w:rtl/>
        </w:rPr>
        <w:t xml:space="preserve">שנראה היום. בקריאה שנייה שלישית ניתנה הזדמנות, אחרי שחוק </w:t>
      </w:r>
      <w:bookmarkStart w:id="122" w:name="_ETM_Q_467530"/>
      <w:bookmarkEnd w:id="122"/>
      <w:r>
        <w:rPr>
          <w:rFonts w:cs="David" w:hint="cs"/>
          <w:rtl/>
        </w:rPr>
        <w:t>עבר ל---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23" w:name="_ETM_Q_463779"/>
      <w:bookmarkEnd w:id="123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אבל את לא סוגרת, אם הוא איננו </w:t>
      </w:r>
      <w:bookmarkStart w:id="124" w:name="_ETM_Q_467225"/>
      <w:bookmarkEnd w:id="124"/>
      <w:r>
        <w:rPr>
          <w:rFonts w:cs="David" w:hint="cs"/>
          <w:rtl/>
        </w:rPr>
        <w:t xml:space="preserve">והוא רוצה שמישהו אחר יציג, אפשר.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25" w:name="_ETM_Q_471084"/>
      <w:bookmarkEnd w:id="125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פה? לא. פה אמרנו</w:t>
      </w:r>
      <w:bookmarkStart w:id="126" w:name="_ETM_Q_476725"/>
      <w:bookmarkEnd w:id="126"/>
      <w:r>
        <w:rPr>
          <w:rFonts w:cs="David" w:hint="cs"/>
          <w:rtl/>
        </w:rPr>
        <w:t xml:space="preserve"> על ידי אחד היוזמים. אם אין הסכמה, על ידי זה </w:t>
      </w:r>
      <w:bookmarkStart w:id="127" w:name="_ETM_Q_478336"/>
      <w:bookmarkEnd w:id="127"/>
      <w:r>
        <w:rPr>
          <w:rFonts w:cs="David" w:hint="cs"/>
          <w:rtl/>
        </w:rPr>
        <w:t>ששמו מופיע ראשון. אם הם מסכימים, אין בעיה. ואני מזכירה עוד פעם שכל פעם שאנחנו מזכירים יוזמים, זה לא מ</w:t>
      </w:r>
      <w:bookmarkStart w:id="128" w:name="_ETM_Q_483151"/>
      <w:bookmarkEnd w:id="128"/>
      <w:r>
        <w:rPr>
          <w:rFonts w:cs="David" w:hint="cs"/>
          <w:rtl/>
        </w:rPr>
        <w:t xml:space="preserve">צטרפים. </w:t>
      </w:r>
      <w:bookmarkStart w:id="129" w:name="_ETM_Q_487590"/>
      <w:bookmarkStart w:id="130" w:name="_ETM_Q_487646"/>
      <w:bookmarkEnd w:id="129"/>
      <w:bookmarkEnd w:id="130"/>
      <w:r>
        <w:rPr>
          <w:rFonts w:cs="David" w:hint="cs"/>
          <w:rtl/>
        </w:rPr>
        <w:t xml:space="preserve">זה היה שינוי אחד לעומת הישיבה הקודמת וזה מופיע </w:t>
      </w:r>
      <w:bookmarkStart w:id="131" w:name="_ETM_Q_488466"/>
      <w:bookmarkEnd w:id="131"/>
      <w:r>
        <w:rPr>
          <w:rFonts w:cs="David" w:hint="cs"/>
          <w:rtl/>
        </w:rPr>
        <w:t xml:space="preserve">לכם בסעיף 13(א), מודגש עם קו.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32" w:name="_ETM_Q_497191"/>
      <w:bookmarkEnd w:id="132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עניין נוסף, שגם</w:t>
      </w:r>
      <w:bookmarkStart w:id="133" w:name="_ETM_Q_496732"/>
      <w:bookmarkEnd w:id="133"/>
      <w:r>
        <w:rPr>
          <w:rFonts w:cs="David" w:hint="cs"/>
          <w:rtl/>
        </w:rPr>
        <w:t xml:space="preserve"> הפנו את תשומת הלב שלי אחרי הישיבה; בסעיף 17,</w:t>
      </w:r>
      <w:bookmarkStart w:id="134" w:name="_ETM_Q_502270"/>
      <w:bookmarkEnd w:id="134"/>
      <w:r>
        <w:rPr>
          <w:rFonts w:cs="David" w:hint="cs"/>
          <w:rtl/>
        </w:rPr>
        <w:t xml:space="preserve"> סעיף ההסתייגויות, בסעיף קטן (ד) דובר על מה </w:t>
      </w:r>
      <w:bookmarkStart w:id="135" w:name="_ETM_Q_505822"/>
      <w:bookmarkEnd w:id="135"/>
      <w:r>
        <w:rPr>
          <w:rFonts w:cs="David" w:hint="cs"/>
          <w:rtl/>
        </w:rPr>
        <w:t>לא יכללו הסתייגויות. הסתייגות לא תשלול את עצם החוק, זו</w:t>
      </w:r>
      <w:bookmarkStart w:id="136" w:name="_ETM_Q_508625"/>
      <w:bookmarkEnd w:id="136"/>
      <w:r>
        <w:rPr>
          <w:rFonts w:cs="David" w:hint="cs"/>
          <w:rtl/>
        </w:rPr>
        <w:t xml:space="preserve"> הוראה שקיימת גם היום בתקנון, ואז פסקה (2) זו</w:t>
      </w:r>
      <w:bookmarkStart w:id="137" w:name="_ETM_Q_516075"/>
      <w:bookmarkEnd w:id="137"/>
      <w:r>
        <w:rPr>
          <w:rFonts w:cs="David" w:hint="cs"/>
          <w:rtl/>
        </w:rPr>
        <w:t xml:space="preserve"> פסקה שהוצע כאן להוסיף, שהסתייגות לא תשלול את קיומה</w:t>
      </w:r>
      <w:bookmarkStart w:id="138" w:name="_ETM_Q_519268"/>
      <w:bookmarkEnd w:id="138"/>
      <w:r>
        <w:rPr>
          <w:rFonts w:cs="David" w:hint="cs"/>
          <w:rtl/>
        </w:rPr>
        <w:t xml:space="preserve"> של מדינת ישראל כמדינתו של העם היהודי, לא תהיה</w:t>
      </w:r>
      <w:bookmarkStart w:id="139" w:name="_ETM_Q_521550"/>
      <w:bookmarkEnd w:id="139"/>
      <w:r>
        <w:rPr>
          <w:rFonts w:cs="David" w:hint="cs"/>
          <w:rtl/>
        </w:rPr>
        <w:t xml:space="preserve"> גזענית במהותה, שאלה המונחים, אני מזכירה, שקיימים לנו היום בתקנון,</w:t>
      </w:r>
      <w:bookmarkStart w:id="140" w:name="_ETM_Q_526289"/>
      <w:bookmarkEnd w:id="140"/>
      <w:r>
        <w:rPr>
          <w:rFonts w:cs="David" w:hint="cs"/>
          <w:rtl/>
        </w:rPr>
        <w:t xml:space="preserve"> ב-134, לעניין הצעת חוק, שהנשיאות לא תאשר הנחת הצעת </w:t>
      </w:r>
      <w:bookmarkStart w:id="141" w:name="_ETM_Q_529392"/>
      <w:bookmarkEnd w:id="141"/>
      <w:r>
        <w:rPr>
          <w:rFonts w:cs="David" w:hint="cs"/>
          <w:rtl/>
        </w:rPr>
        <w:t>חוק שקיימים בה הדברים האלה. זה קיים בתקנון הנוכחי</w:t>
      </w:r>
      <w:bookmarkStart w:id="142" w:name="_ETM_Q_532206"/>
      <w:bookmarkEnd w:id="142"/>
      <w:r>
        <w:rPr>
          <w:rFonts w:cs="David" w:hint="cs"/>
          <w:rtl/>
        </w:rPr>
        <w:t xml:space="preserve"> והחדש. וגם לא תכיל חריצת משפט, כינוי או</w:t>
      </w:r>
      <w:bookmarkStart w:id="143" w:name="_ETM_Q_536972"/>
      <w:bookmarkEnd w:id="143"/>
      <w:r>
        <w:rPr>
          <w:rFonts w:cs="David" w:hint="cs"/>
          <w:rtl/>
        </w:rPr>
        <w:t xml:space="preserve"> ביטוי פוגע או גזעני, או פגיעה בכבוד הכנסת, שזה קיים</w:t>
      </w:r>
      <w:bookmarkStart w:id="144" w:name="_ETM_Q_540659"/>
      <w:bookmarkEnd w:id="144"/>
      <w:r>
        <w:rPr>
          <w:rFonts w:cs="David" w:hint="cs"/>
          <w:rtl/>
        </w:rPr>
        <w:t xml:space="preserve"> היום. </w:t>
      </w:r>
      <w:bookmarkStart w:id="145" w:name="_ETM_Q_541037"/>
      <w:bookmarkEnd w:id="145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46" w:name="_ETM_Q_541148"/>
      <w:bookmarkEnd w:id="146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פה שאלו אותי שתי שאלות. אחת, מה המשמעות של</w:t>
      </w:r>
      <w:bookmarkStart w:id="147" w:name="_ETM_Q_544099"/>
      <w:bookmarkEnd w:id="147"/>
      <w:r>
        <w:rPr>
          <w:rFonts w:cs="David" w:hint="cs"/>
          <w:rtl/>
        </w:rPr>
        <w:t xml:space="preserve"> חריצת משפט, והאמת שגם אחרי שהסתכלתי במילון היה לי קצת </w:t>
      </w:r>
      <w:bookmarkStart w:id="148" w:name="_ETM_Q_547711"/>
      <w:bookmarkEnd w:id="148"/>
      <w:r>
        <w:rPr>
          <w:rFonts w:cs="David" w:hint="cs"/>
          <w:rtl/>
        </w:rPr>
        <w:t xml:space="preserve">קשה לענות על זה. חשבנו שזה מונח לא כל כך </w:t>
      </w:r>
      <w:bookmarkStart w:id="149" w:name="_ETM_Q_548951"/>
      <w:bookmarkEnd w:id="149"/>
      <w:r>
        <w:rPr>
          <w:rFonts w:cs="David" w:hint="cs"/>
          <w:rtl/>
        </w:rPr>
        <w:t>ברור. יש חריצת לשון, יכול להיות שהכוונה היא</w:t>
      </w:r>
      <w:bookmarkStart w:id="150" w:name="_ETM_Q_554796"/>
      <w:bookmarkEnd w:id="150"/>
      <w:r>
        <w:rPr>
          <w:rFonts w:cs="David" w:hint="cs"/>
          <w:rtl/>
        </w:rPr>
        <w:t xml:space="preserve"> חריצת לשון. מוצע להוריד את הביטוי הזה וגם בסעיף</w:t>
      </w:r>
      <w:bookmarkStart w:id="151" w:name="_ETM_Q_560136"/>
      <w:bookmarkEnd w:id="151"/>
      <w:r>
        <w:rPr>
          <w:rFonts w:cs="David" w:hint="cs"/>
          <w:rtl/>
        </w:rPr>
        <w:t xml:space="preserve"> השאילתות, גם הכנסנו את </w:t>
      </w:r>
      <w:bookmarkStart w:id="152" w:name="_ETM_Q_560489"/>
      <w:bookmarkEnd w:id="152"/>
      <w:r>
        <w:rPr>
          <w:rFonts w:cs="David" w:hint="cs"/>
          <w:rtl/>
        </w:rPr>
        <w:t xml:space="preserve">זה, אז גם שם להוריד את זה. </w:t>
      </w:r>
      <w:bookmarkStart w:id="153" w:name="_ETM_Q_563983"/>
      <w:bookmarkEnd w:id="153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54" w:name="_ETM_Q_564089"/>
      <w:bookmarkEnd w:id="154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הדבר השני שנשאלתי הוא מה קורה אם </w:t>
      </w:r>
      <w:bookmarkStart w:id="155" w:name="_ETM_Q_567312"/>
      <w:bookmarkEnd w:id="155"/>
      <w:r>
        <w:rPr>
          <w:rFonts w:cs="David" w:hint="cs"/>
          <w:rtl/>
        </w:rPr>
        <w:t>יש ספק. הפסקה הראשונה, לא תשלול את עצם החוק, זה</w:t>
      </w:r>
      <w:bookmarkStart w:id="156" w:name="_ETM_Q_569712"/>
      <w:bookmarkEnd w:id="156"/>
      <w:r>
        <w:rPr>
          <w:rFonts w:cs="David" w:hint="cs"/>
          <w:rtl/>
        </w:rPr>
        <w:t xml:space="preserve"> משהו שהוא משפטי פרופר ופה בדרך כלל אומר היועץ </w:t>
      </w:r>
      <w:bookmarkStart w:id="157" w:name="_ETM_Q_573668"/>
      <w:bookmarkEnd w:id="157"/>
      <w:r>
        <w:rPr>
          <w:rFonts w:cs="David" w:hint="cs"/>
          <w:rtl/>
        </w:rPr>
        <w:t xml:space="preserve">המשפטי, 'זה שולל, אי אפשר'. פסקה (3) שאומרת שלהצעת חוק </w:t>
      </w:r>
      <w:bookmarkStart w:id="158" w:name="_ETM_Q_579428"/>
      <w:bookmarkEnd w:id="158"/>
      <w:r>
        <w:rPr>
          <w:rFonts w:cs="David" w:hint="cs"/>
          <w:rtl/>
        </w:rPr>
        <w:t xml:space="preserve">שמתקנת חוק קיים, חוק העונשין תיקון מספר 100, לא תצורף </w:t>
      </w:r>
      <w:bookmarkStart w:id="159" w:name="_ETM_Q_583623"/>
      <w:bookmarkEnd w:id="159"/>
      <w:r>
        <w:rPr>
          <w:rFonts w:cs="David" w:hint="cs"/>
          <w:rtl/>
        </w:rPr>
        <w:t>הסתייגות לשם, הוא ייקרא חוק העונשין, תיקון מספר</w:t>
      </w:r>
      <w:bookmarkStart w:id="160" w:name="_ETM_Q_584271"/>
      <w:bookmarkEnd w:id="160"/>
      <w:r>
        <w:rPr>
          <w:rFonts w:cs="David" w:hint="cs"/>
          <w:rtl/>
        </w:rPr>
        <w:t xml:space="preserve"> 100, אי אפשר לשנות את השם שלו, זה גם משהו </w:t>
      </w:r>
      <w:bookmarkStart w:id="161" w:name="_ETM_Q_589352"/>
      <w:bookmarkEnd w:id="161"/>
      <w:r>
        <w:rPr>
          <w:rFonts w:cs="David" w:hint="cs"/>
          <w:rtl/>
        </w:rPr>
        <w:t>משפטי, אין פה ספק. יכול להיות ספק אם חבר</w:t>
      </w:r>
      <w:bookmarkStart w:id="162" w:name="_ETM_Q_590820"/>
      <w:bookmarkEnd w:id="162"/>
      <w:r>
        <w:rPr>
          <w:rFonts w:cs="David" w:hint="cs"/>
          <w:rtl/>
        </w:rPr>
        <w:t xml:space="preserve"> כנסת מגיש הצעת חוק, אומר יושב ראש הוועדה, או בשיתוף </w:t>
      </w:r>
      <w:bookmarkStart w:id="163" w:name="_ETM_Q_593797"/>
      <w:bookmarkEnd w:id="163"/>
      <w:r>
        <w:rPr>
          <w:rFonts w:cs="David" w:hint="cs"/>
          <w:rtl/>
        </w:rPr>
        <w:t>עם היועץ המשפטי, 'אתה לא יכול לצרף את ההסתייגות</w:t>
      </w:r>
      <w:bookmarkStart w:id="164" w:name="_ETM_Q_595496"/>
      <w:bookmarkEnd w:id="164"/>
      <w:r>
        <w:rPr>
          <w:rFonts w:cs="David" w:hint="cs"/>
          <w:rtl/>
        </w:rPr>
        <w:t xml:space="preserve"> הזאת, כי היא גזענית במהותה',</w:t>
      </w:r>
      <w:bookmarkStart w:id="165" w:name="_ETM_Q_598084"/>
      <w:bookmarkEnd w:id="165"/>
      <w:r>
        <w:rPr>
          <w:rFonts w:cs="David" w:hint="cs"/>
          <w:rtl/>
        </w:rPr>
        <w:t xml:space="preserve"> ויש מחלוקת, מי יכריע? אחרי התייעצות עם יושב ראש </w:t>
      </w:r>
      <w:bookmarkStart w:id="166" w:name="_ETM_Q_604857"/>
      <w:bookmarkEnd w:id="166"/>
      <w:r>
        <w:rPr>
          <w:rFonts w:cs="David" w:hint="cs"/>
          <w:rtl/>
        </w:rPr>
        <w:t>הוועדה חשבנו אולי לעשות איזה שהוא מנגנון</w:t>
      </w:r>
      <w:bookmarkStart w:id="167" w:name="_ETM_Q_608938"/>
      <w:bookmarkEnd w:id="167"/>
      <w:r>
        <w:rPr>
          <w:rFonts w:cs="David" w:hint="cs"/>
          <w:rtl/>
        </w:rPr>
        <w:t>, להחליט שיהיה איזה שהוא מנגנון הכרעה ושהמנגנון הזה יהיה</w:t>
      </w:r>
      <w:bookmarkStart w:id="168" w:name="_ETM_Q_610127"/>
      <w:bookmarkEnd w:id="168"/>
      <w:r>
        <w:rPr>
          <w:rFonts w:cs="David" w:hint="cs"/>
          <w:rtl/>
        </w:rPr>
        <w:t xml:space="preserve"> יושב ראש הכנסת. זאת אומרת שאם מתעורר הספק, יכריע בעניין</w:t>
      </w:r>
      <w:bookmarkStart w:id="169" w:name="_ETM_Q_613626"/>
      <w:bookmarkEnd w:id="169"/>
      <w:r>
        <w:rPr>
          <w:rFonts w:cs="David" w:hint="cs"/>
          <w:rtl/>
        </w:rPr>
        <w:t xml:space="preserve"> יושב ראש הכנסת. האמת שיושב ראש הוועדה חשב גם </w:t>
      </w:r>
      <w:bookmarkStart w:id="170" w:name="_ETM_Q_618069"/>
      <w:bookmarkEnd w:id="170"/>
      <w:r>
        <w:rPr>
          <w:rFonts w:cs="David" w:hint="cs"/>
          <w:rtl/>
        </w:rPr>
        <w:t>שאולי צריך לעשות את זה בפסקה (1), אבל אני חושב</w:t>
      </w:r>
      <w:bookmarkStart w:id="171" w:name="_ETM_Q_618368"/>
      <w:bookmarkEnd w:id="171"/>
      <w:r>
        <w:rPr>
          <w:rFonts w:cs="David" w:hint="cs"/>
          <w:rtl/>
        </w:rPr>
        <w:t xml:space="preserve">ת שלא נכון לעשות את זה.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72" w:name="_ETM_Q_627176"/>
      <w:bookmarkEnd w:id="172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אני מזכירה שבהקשר דומה, </w:t>
      </w:r>
      <w:bookmarkStart w:id="173" w:name="_ETM_Q_626681"/>
      <w:bookmarkEnd w:id="173"/>
      <w:r>
        <w:rPr>
          <w:rFonts w:cs="David" w:hint="cs"/>
          <w:rtl/>
        </w:rPr>
        <w:t>לגבי הצעות חוק, זה הנשיאות. הרעיון הוא ששם</w:t>
      </w:r>
      <w:bookmarkStart w:id="174" w:name="_ETM_Q_627066"/>
      <w:bookmarkEnd w:id="174"/>
      <w:r>
        <w:rPr>
          <w:rFonts w:cs="David" w:hint="cs"/>
          <w:rtl/>
        </w:rPr>
        <w:t xml:space="preserve"> יש איזה שהוא איזון, זה אמנם גוף פוליטי, אבל...</w:t>
      </w:r>
      <w:bookmarkStart w:id="175" w:name="_ETM_Q_632010"/>
      <w:bookmarkEnd w:id="175"/>
      <w:r>
        <w:rPr>
          <w:rFonts w:cs="David" w:hint="cs"/>
          <w:rtl/>
        </w:rPr>
        <w:t xml:space="preserve"> הבעיה היא שנשיאות מתכנסת פעם בשבוע. זאת אומרת אם זה</w:t>
      </w:r>
      <w:bookmarkStart w:id="176" w:name="_ETM_Q_633341"/>
      <w:bookmarkEnd w:id="176"/>
      <w:r>
        <w:rPr>
          <w:rFonts w:cs="David" w:hint="cs"/>
          <w:rtl/>
        </w:rPr>
        <w:t xml:space="preserve"> קורה בוועדה שמצביעה כבר על הסתייגויות ומסיימת חוק---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77" w:name="_ETM_Q_637118"/>
      <w:bookmarkEnd w:id="177"/>
      <w:r>
        <w:rPr>
          <w:rFonts w:cs="David" w:hint="cs"/>
          <w:rtl/>
        </w:rPr>
        <w:t xml:space="preserve">אז מה? אז </w:t>
      </w:r>
      <w:bookmarkStart w:id="178" w:name="_ETM_Q_638257"/>
      <w:bookmarkEnd w:id="178"/>
      <w:r>
        <w:rPr>
          <w:rFonts w:cs="David" w:hint="cs"/>
          <w:rtl/>
        </w:rPr>
        <w:t xml:space="preserve">תרוצי ליושב ראש הכנסת באמצע ישיבה והוא יענה במקום?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 xml:space="preserve">רונית יעקבי </w:t>
      </w:r>
      <w:bookmarkStart w:id="179" w:name="_ETM_Q_640448"/>
      <w:bookmarkEnd w:id="179"/>
      <w:r>
        <w:rPr>
          <w:rFonts w:cs="David" w:hint="cs"/>
          <w:u w:val="single"/>
          <w:rtl/>
        </w:rPr>
        <w:t>חייקין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זה </w:t>
      </w:r>
      <w:bookmarkStart w:id="180" w:name="_ETM_Q_642676"/>
      <w:bookmarkEnd w:id="180"/>
      <w:r>
        <w:rPr>
          <w:rFonts w:cs="David" w:hint="cs"/>
          <w:rtl/>
        </w:rPr>
        <w:t xml:space="preserve">נראה די דבילי, יושב ראש הכנסת יכריע בעניין הסתייגות?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81" w:name="_ETM_Q_646958"/>
      <w:bookmarkEnd w:id="181"/>
      <w:r>
        <w:rPr>
          <w:rFonts w:cs="David" w:hint="cs"/>
          <w:rtl/>
        </w:rPr>
        <w:t>לא,</w:t>
      </w:r>
      <w:bookmarkStart w:id="182" w:name="_ETM_Q_647481"/>
      <w:bookmarkEnd w:id="182"/>
      <w:r>
        <w:rPr>
          <w:rFonts w:cs="David" w:hint="cs"/>
          <w:rtl/>
        </w:rPr>
        <w:t xml:space="preserve"> את לא צריכה לרוץ עם זה באמצע ישיבה. בסופו של</w:t>
      </w:r>
      <w:bookmarkStart w:id="183" w:name="_ETM_Q_651647"/>
      <w:bookmarkEnd w:id="183"/>
      <w:r>
        <w:rPr>
          <w:rFonts w:cs="David" w:hint="cs"/>
          <w:rtl/>
        </w:rPr>
        <w:t xml:space="preserve"> דבר מביאים את ההסתייגויות ובעצם פרקטית מי שמאשר להניח אותן</w:t>
      </w:r>
      <w:bookmarkStart w:id="184" w:name="_ETM_Q_657668"/>
      <w:bookmarkEnd w:id="184"/>
      <w:r>
        <w:rPr>
          <w:rFonts w:cs="David" w:hint="cs"/>
          <w:rtl/>
        </w:rPr>
        <w:t xml:space="preserve"> במליאה זה יושב ראש הכנסת. בנקודה הזו שבה הוא </w:t>
      </w:r>
      <w:bookmarkStart w:id="185" w:name="_ETM_Q_659307"/>
      <w:bookmarkEnd w:id="185"/>
      <w:r>
        <w:rPr>
          <w:rFonts w:cs="David" w:hint="cs"/>
          <w:rtl/>
        </w:rPr>
        <w:t>מאשר את ההנחה במליאה, אם תהיה טענה שיש הסתייגות---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86" w:name="_ETM_Q_665493"/>
      <w:bookmarkEnd w:id="186"/>
    </w:p>
    <w:p w:rsidR="006861C1" w:rsidRPr="00B25C87" w:rsidRDefault="006861C1" w:rsidP="006861C1">
      <w:pPr>
        <w:bidi/>
        <w:jc w:val="both"/>
        <w:rPr>
          <w:rFonts w:cs="David" w:hint="cs"/>
          <w:u w:val="single"/>
          <w:rtl/>
        </w:rPr>
      </w:pPr>
      <w:r>
        <w:rPr>
          <w:rFonts w:cs="David" w:hint="cs"/>
          <w:u w:val="single"/>
          <w:rtl/>
        </w:rPr>
        <w:t>דורית</w:t>
      </w:r>
      <w:bookmarkStart w:id="187" w:name="_ETM_Q_663815"/>
      <w:bookmarkEnd w:id="187"/>
      <w:r>
        <w:rPr>
          <w:rFonts w:cs="David" w:hint="cs"/>
          <w:u w:val="single"/>
          <w:rtl/>
        </w:rPr>
        <w:t xml:space="preserve"> וא</w:t>
      </w:r>
      <w:bookmarkStart w:id="188" w:name="_ETM_Q_664519"/>
      <w:bookmarkEnd w:id="188"/>
      <w:r>
        <w:rPr>
          <w:rFonts w:cs="David" w:hint="cs"/>
          <w:u w:val="single"/>
          <w:rtl/>
        </w:rPr>
        <w:t>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89" w:name="_ETM_Q_662116"/>
      <w:bookmarkEnd w:id="189"/>
      <w:r>
        <w:rPr>
          <w:rFonts w:cs="David" w:hint="cs"/>
          <w:rtl/>
        </w:rPr>
        <w:t xml:space="preserve">אבל בדרך כלל הוויכוח יהיה משפטי, אם זה כן או לא. </w:t>
      </w:r>
      <w:bookmarkStart w:id="190" w:name="_ETM_Q_668258"/>
      <w:bookmarkEnd w:id="190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91" w:name="_ETM_Q_668230"/>
      <w:bookmarkEnd w:id="191"/>
      <w:r>
        <w:rPr>
          <w:rFonts w:cs="David" w:hint="cs"/>
          <w:rtl/>
        </w:rPr>
        <w:t>גם על הצעות חוק שמונחות ויש ספק אם ההצעה</w:t>
      </w:r>
      <w:bookmarkStart w:id="192" w:name="_ETM_Q_673607"/>
      <w:bookmarkEnd w:id="192"/>
      <w:r>
        <w:rPr>
          <w:rFonts w:cs="David" w:hint="cs"/>
          <w:rtl/>
        </w:rPr>
        <w:t xml:space="preserve"> היא גזענית במהותה או שוללת את קיומה של המדינה וכולי, ב</w:t>
      </w:r>
      <w:bookmarkStart w:id="193" w:name="_ETM_Q_676511"/>
      <w:bookmarkEnd w:id="193"/>
      <w:r>
        <w:rPr>
          <w:rFonts w:cs="David" w:hint="cs"/>
          <w:rtl/>
        </w:rPr>
        <w:t xml:space="preserve">סופו של דבר גם אם יש המלצה של הלשכה המשפטית, </w:t>
      </w:r>
      <w:bookmarkStart w:id="194" w:name="_ETM_Q_679754"/>
      <w:bookmarkEnd w:id="194"/>
      <w:r>
        <w:rPr>
          <w:rFonts w:cs="David" w:hint="cs"/>
          <w:rtl/>
        </w:rPr>
        <w:t>כמובן הדבר הזה לשמחתנו לא קורה כמעט, אז הנשיאות היא</w:t>
      </w:r>
      <w:bookmarkStart w:id="195" w:name="_ETM_Q_680946"/>
      <w:bookmarkEnd w:id="195"/>
      <w:r>
        <w:rPr>
          <w:rFonts w:cs="David" w:hint="cs"/>
          <w:rtl/>
        </w:rPr>
        <w:t xml:space="preserve"> זו שמכריעה כי זו הכרעה גם ערכית, מהותית.</w:t>
      </w:r>
      <w:bookmarkStart w:id="196" w:name="_ETM_Q_686656"/>
      <w:bookmarkEnd w:id="196"/>
      <w:r>
        <w:rPr>
          <w:rFonts w:cs="David" w:hint="cs"/>
          <w:rtl/>
        </w:rPr>
        <w:t xml:space="preserve">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bookmarkStart w:id="197" w:name="_ETM_Q_684800"/>
      <w:bookmarkEnd w:id="197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אני חושב שזאת הכרעה שצריכה להישאר בדרג הפוליטי ולא בדרג... אני לא מתנגד שהיא תלך לנשיאות, השאלה איך אנחנו </w:t>
      </w:r>
      <w:bookmarkStart w:id="198" w:name="_ETM_Q_690733"/>
      <w:bookmarkEnd w:id="198"/>
      <w:r>
        <w:rPr>
          <w:rFonts w:cs="David" w:hint="cs"/>
          <w:rtl/>
        </w:rPr>
        <w:t>מקיימים את זה בנשיאות במובן הפרקטי של העניין. זו השאלה</w:t>
      </w:r>
      <w:bookmarkStart w:id="199" w:name="_ETM_Q_694130"/>
      <w:bookmarkEnd w:id="199"/>
      <w:r>
        <w:rPr>
          <w:rFonts w:cs="David" w:hint="cs"/>
          <w:rtl/>
        </w:rPr>
        <w:t xml:space="preserve"> היחידה. אני חושב שהנשיאות זה הכי נכון, השאלה היא רק איך עושים</w:t>
      </w:r>
      <w:bookmarkStart w:id="200" w:name="_ETM_Q_700650"/>
      <w:bookmarkEnd w:id="200"/>
      <w:r>
        <w:rPr>
          <w:rFonts w:cs="David" w:hint="cs"/>
          <w:rtl/>
        </w:rPr>
        <w:t xml:space="preserve"> את זה פרקטית ולכן הצענו שזה יישאר אצל יושב ראש</w:t>
      </w:r>
      <w:bookmarkStart w:id="201" w:name="_ETM_Q_702829"/>
      <w:bookmarkEnd w:id="201"/>
      <w:r>
        <w:rPr>
          <w:rFonts w:cs="David" w:hint="cs"/>
          <w:rtl/>
        </w:rPr>
        <w:t xml:space="preserve"> הכנסת בגלל הבעיה הפרקטית. שוב, אני מזכיר עוד פעם, זו</w:t>
      </w:r>
      <w:bookmarkStart w:id="202" w:name="_ETM_Q_705397"/>
      <w:bookmarkEnd w:id="202"/>
      <w:r>
        <w:rPr>
          <w:rFonts w:cs="David" w:hint="cs"/>
          <w:rtl/>
        </w:rPr>
        <w:t xml:space="preserve"> הסתייגות שיש ויכוח אם להעלות אותה. צריך גם לזכור את </w:t>
      </w:r>
      <w:bookmarkStart w:id="203" w:name="_ETM_Q_710815"/>
      <w:bookmarkEnd w:id="203"/>
      <w:r>
        <w:rPr>
          <w:rFonts w:cs="David" w:hint="cs"/>
          <w:rtl/>
        </w:rPr>
        <w:t>הקונטקסט, זה לא בדיוק איזה סוגיה הרת גורל, אבל צריך</w:t>
      </w:r>
      <w:bookmarkStart w:id="204" w:name="_ETM_Q_716377"/>
      <w:bookmarkEnd w:id="204"/>
      <w:r>
        <w:rPr>
          <w:rFonts w:cs="David" w:hint="cs"/>
          <w:rtl/>
        </w:rPr>
        <w:t xml:space="preserve"> לתת איזה שהוא מנגנון שאם למישהו יש טענה הוא יוכל</w:t>
      </w:r>
      <w:bookmarkStart w:id="205" w:name="_ETM_Q_719356"/>
      <w:bookmarkEnd w:id="205"/>
      <w:r>
        <w:rPr>
          <w:rFonts w:cs="David" w:hint="cs"/>
          <w:rtl/>
        </w:rPr>
        <w:t xml:space="preserve"> לבוא ליושב ראש הכנסת ויהיה איזה שהוא גורם שיכול לקבל </w:t>
      </w:r>
      <w:bookmarkStart w:id="206" w:name="_ETM_Q_719312"/>
      <w:bookmarkEnd w:id="206"/>
      <w:r>
        <w:rPr>
          <w:rFonts w:cs="David" w:hint="cs"/>
          <w:rtl/>
        </w:rPr>
        <w:t xml:space="preserve">פה החלטה.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07" w:name="_ETM_Q_719664"/>
      <w:bookmarkEnd w:id="207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שבעצם הוועדה תוכל לסיים את הטיעונים.</w:t>
      </w:r>
      <w:bookmarkStart w:id="208" w:name="_ETM_Q_723015"/>
      <w:bookmarkEnd w:id="208"/>
      <w:r>
        <w:rPr>
          <w:rFonts w:cs="David" w:hint="cs"/>
          <w:rtl/>
        </w:rPr>
        <w:t xml:space="preserve"> הם יגידו, את ההסתייגות הזאת, שלא הצלחנו להכריע---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09" w:name="_ETM_Q_726706"/>
      <w:bookmarkEnd w:id="209"/>
      <w:r>
        <w:rPr>
          <w:rFonts w:cs="David" w:hint="cs"/>
          <w:rtl/>
        </w:rPr>
        <w:t>אם הם</w:t>
      </w:r>
      <w:bookmarkStart w:id="210" w:name="_ETM_Q_727286"/>
      <w:bookmarkEnd w:id="210"/>
      <w:r>
        <w:rPr>
          <w:rFonts w:cs="David" w:hint="cs"/>
          <w:rtl/>
        </w:rPr>
        <w:t xml:space="preserve"> ירצו למרוח או למשוך זמן על הצעת חוק, יתחילו---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תמר כנפו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11" w:name="_ETM_Q_733827"/>
      <w:bookmarkEnd w:id="211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אז נשיאו</w:t>
      </w:r>
      <w:bookmarkStart w:id="212" w:name="_ETM_Q_731553"/>
      <w:bookmarkEnd w:id="212"/>
      <w:r>
        <w:rPr>
          <w:rFonts w:cs="David" w:hint="cs"/>
          <w:rtl/>
        </w:rPr>
        <w:t>ת הכנסת כן, לא יושב ראש</w:t>
      </w:r>
      <w:bookmarkStart w:id="213" w:name="_ETM_Q_733259"/>
      <w:bookmarkEnd w:id="213"/>
      <w:r>
        <w:rPr>
          <w:rFonts w:cs="David" w:hint="cs"/>
          <w:rtl/>
        </w:rPr>
        <w:t xml:space="preserve"> הכנסת.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14" w:name="_ETM_Q_736913"/>
      <w:bookmarkEnd w:id="214"/>
      <w:r>
        <w:rPr>
          <w:rFonts w:cs="David" w:hint="cs"/>
          <w:rtl/>
        </w:rPr>
        <w:t>לא, השאלה מה יקרה אם</w:t>
      </w:r>
      <w:bookmarkStart w:id="215" w:name="_ETM_Q_735625"/>
      <w:bookmarkEnd w:id="215"/>
      <w:r>
        <w:rPr>
          <w:rFonts w:cs="David" w:hint="cs"/>
          <w:rtl/>
        </w:rPr>
        <w:t xml:space="preserve"> רוצים להניח את זה לפני שיש ישיבה של הנשיאות.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יעקב חייקין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16" w:name="_ETM_Q_744321"/>
      <w:bookmarkEnd w:id="216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17" w:name="_ETM_Q_746446"/>
      <w:bookmarkEnd w:id="217"/>
      <w:r>
        <w:rPr>
          <w:rFonts w:cs="David" w:hint="cs"/>
          <w:rtl/>
        </w:rPr>
        <w:t xml:space="preserve">יעשו משאל טלפוני.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bookmarkStart w:id="218" w:name="_ETM_Q_746793"/>
      <w:bookmarkEnd w:id="218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אי אפשר על כזה דבר לעשות</w:t>
      </w:r>
      <w:bookmarkStart w:id="219" w:name="_ETM_Q_742619"/>
      <w:bookmarkEnd w:id="219"/>
      <w:r>
        <w:rPr>
          <w:rFonts w:cs="David" w:hint="cs"/>
          <w:rtl/>
        </w:rPr>
        <w:t xml:space="preserve"> משאל טלפוני.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תמר כנפו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20" w:name="_ETM_Q_743832"/>
      <w:bookmarkEnd w:id="220"/>
      <w:r>
        <w:rPr>
          <w:rFonts w:cs="David" w:hint="cs"/>
          <w:rtl/>
        </w:rPr>
        <w:t xml:space="preserve">יש משאל טלפוני. </w:t>
      </w:r>
      <w:bookmarkStart w:id="221" w:name="_ETM_Q_748412"/>
      <w:bookmarkEnd w:id="221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22" w:name="_ETM_Q_745818"/>
      <w:bookmarkEnd w:id="222"/>
      <w:r>
        <w:rPr>
          <w:rFonts w:cs="David" w:hint="cs"/>
          <w:rtl/>
        </w:rPr>
        <w:t>מה פתאום, אין משאל טלפוני, כי משאל טלפוני לא מאפ</w:t>
      </w:r>
      <w:bookmarkStart w:id="223" w:name="_ETM_Q_750725"/>
      <w:bookmarkEnd w:id="223"/>
      <w:r>
        <w:rPr>
          <w:rFonts w:cs="David" w:hint="cs"/>
          <w:rtl/>
        </w:rPr>
        <w:t xml:space="preserve">שר התייעצות.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יעקבי חייקין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24" w:name="_ETM_Q_750641"/>
      <w:bookmarkEnd w:id="224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אבל איך עושים משאל טלפוני</w:t>
      </w:r>
      <w:bookmarkStart w:id="225" w:name="_ETM_Q_751446"/>
      <w:bookmarkEnd w:id="225"/>
      <w:r>
        <w:rPr>
          <w:rFonts w:cs="David" w:hint="cs"/>
          <w:rtl/>
        </w:rPr>
        <w:t xml:space="preserve"> לגבי הצעה,  כשמגישים שוב הצעה דחופה לסדר? עושים משאל</w:t>
      </w:r>
      <w:bookmarkStart w:id="226" w:name="_ETM_Q_755765"/>
      <w:bookmarkEnd w:id="226"/>
      <w:r>
        <w:rPr>
          <w:rFonts w:cs="David" w:hint="cs"/>
          <w:rtl/>
        </w:rPr>
        <w:t xml:space="preserve"> טלפוני.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27" w:name="_ETM_Q_754747"/>
      <w:bookmarkEnd w:id="227"/>
      <w:r>
        <w:rPr>
          <w:rFonts w:cs="David" w:hint="cs"/>
          <w:rtl/>
        </w:rPr>
        <w:t>משאל טלפוני הוא בעיקרון דבר בעייתי, כי הוא</w:t>
      </w:r>
      <w:bookmarkStart w:id="228" w:name="_ETM_Q_756719"/>
      <w:bookmarkEnd w:id="228"/>
      <w:r>
        <w:rPr>
          <w:rFonts w:cs="David" w:hint="cs"/>
          <w:rtl/>
        </w:rPr>
        <w:t xml:space="preserve"> לא מאפשר סיג ושיח ולשמוע דעות של אחרים.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סהר פינטו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29" w:name="_ETM_Q_762260"/>
      <w:bookmarkEnd w:id="229"/>
      <w:r>
        <w:rPr>
          <w:rFonts w:cs="David" w:hint="cs"/>
          <w:rtl/>
        </w:rPr>
        <w:t>אבל</w:t>
      </w:r>
      <w:bookmarkStart w:id="230" w:name="_ETM_Q_762726"/>
      <w:bookmarkEnd w:id="230"/>
      <w:r>
        <w:rPr>
          <w:rFonts w:cs="David" w:hint="cs"/>
          <w:rtl/>
        </w:rPr>
        <w:t xml:space="preserve"> לרוב זה לא קורה, יש חובת הנחה של יום וביום </w:t>
      </w:r>
      <w:bookmarkStart w:id="231" w:name="_ETM_Q_767719"/>
      <w:bookmarkEnd w:id="231"/>
      <w:r>
        <w:rPr>
          <w:rFonts w:cs="David" w:hint="cs"/>
          <w:rtl/>
        </w:rPr>
        <w:t>רביעי אין הצעות חוק לקיים---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ירדנה מלר הורוביץ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32" w:name="_ETM_Q_768491"/>
      <w:bookmarkEnd w:id="232"/>
      <w:r>
        <w:rPr>
          <w:rFonts w:cs="David" w:hint="cs"/>
          <w:rtl/>
        </w:rPr>
        <w:t xml:space="preserve">אבל לפעמים כן יש.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keepLines/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keepLines/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keepLines/>
        <w:bidi/>
        <w:ind w:firstLine="720"/>
        <w:jc w:val="both"/>
        <w:rPr>
          <w:rFonts w:cs="David" w:hint="cs"/>
          <w:rtl/>
        </w:rPr>
      </w:pPr>
      <w:bookmarkStart w:id="233" w:name="_ETM_Q_769873"/>
      <w:bookmarkEnd w:id="233"/>
      <w:r>
        <w:rPr>
          <w:rFonts w:cs="David" w:hint="cs"/>
          <w:rtl/>
        </w:rPr>
        <w:t xml:space="preserve">והיא </w:t>
      </w:r>
      <w:bookmarkStart w:id="234" w:name="_ETM_Q_770570"/>
      <w:bookmarkEnd w:id="234"/>
      <w:r>
        <w:rPr>
          <w:rFonts w:cs="David" w:hint="cs"/>
          <w:rtl/>
        </w:rPr>
        <w:t>רוצה להניח ביום שני כדי להביא את זה ביום שלישי.</w:t>
      </w:r>
      <w:bookmarkStart w:id="235" w:name="_ETM_Q_774148"/>
      <w:bookmarkEnd w:id="235"/>
      <w:r>
        <w:rPr>
          <w:rFonts w:cs="David" w:hint="cs"/>
          <w:rtl/>
        </w:rPr>
        <w:t xml:space="preserve">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סהר פינטו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36" w:name="_ETM_Q_774690"/>
      <w:bookmarkEnd w:id="236"/>
      <w:r>
        <w:rPr>
          <w:rFonts w:cs="David" w:hint="cs"/>
          <w:rtl/>
        </w:rPr>
        <w:t>ביום שני אחרי ה---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37" w:name="_ETM_Q_774215"/>
      <w:bookmarkEnd w:id="237"/>
      <w:r>
        <w:rPr>
          <w:rFonts w:cs="David" w:hint="cs"/>
          <w:rtl/>
        </w:rPr>
        <w:t xml:space="preserve">אחרי הנשיאות.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38" w:name="_ETM_Q_773769"/>
      <w:bookmarkEnd w:id="238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ביום שלישי </w:t>
      </w:r>
      <w:bookmarkStart w:id="239" w:name="_ETM_Q_774764"/>
      <w:bookmarkEnd w:id="239"/>
      <w:r>
        <w:rPr>
          <w:rFonts w:cs="David" w:hint="cs"/>
          <w:rtl/>
        </w:rPr>
        <w:t xml:space="preserve">בבוקר היא סיימה חקיקה.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תמר כנפו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40" w:name="_ETM_Q_775608"/>
      <w:bookmarkEnd w:id="240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אתה עושה את זה בהתניה,</w:t>
      </w:r>
      <w:bookmarkStart w:id="241" w:name="_ETM_Q_779679"/>
      <w:bookmarkEnd w:id="241"/>
      <w:r>
        <w:rPr>
          <w:rFonts w:cs="David" w:hint="cs"/>
          <w:rtl/>
        </w:rPr>
        <w:t xml:space="preserve"> שאם הנשיאות מחליטה.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42" w:name="_ETM_Q_779200"/>
      <w:bookmarkEnd w:id="242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אבל הנשיאות מתכנסת רק ביום שני </w:t>
      </w:r>
      <w:bookmarkStart w:id="243" w:name="_ETM_Q_782994"/>
      <w:bookmarkEnd w:id="243"/>
      <w:r>
        <w:rPr>
          <w:rFonts w:cs="David" w:hint="cs"/>
          <w:rtl/>
        </w:rPr>
        <w:t>אחרי זה. זה סוג של פיליבסטר, אפשר לעשות מזה---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44" w:name="_ETM_Q_784669"/>
      <w:bookmarkEnd w:id="244"/>
      <w:r>
        <w:rPr>
          <w:rFonts w:cs="David" w:hint="cs"/>
          <w:rtl/>
        </w:rPr>
        <w:t>אין לי</w:t>
      </w:r>
      <w:bookmarkStart w:id="245" w:name="_ETM_Q_786839"/>
      <w:bookmarkEnd w:id="245"/>
      <w:r>
        <w:rPr>
          <w:rFonts w:cs="David" w:hint="cs"/>
          <w:rtl/>
        </w:rPr>
        <w:t xml:space="preserve"> בעיה. אתם רוצים שזה יהיה נשיאות?</w:t>
      </w:r>
      <w:r>
        <w:rPr>
          <w:rFonts w:cs="David" w:hint="cs"/>
        </w:rPr>
        <w:t xml:space="preserve"> </w:t>
      </w:r>
      <w:r>
        <w:rPr>
          <w:rFonts w:cs="David" w:hint="cs"/>
          <w:rtl/>
        </w:rPr>
        <w:t xml:space="preserve">אין לי בעיה.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יעקבי חייקין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46" w:name="_ETM_Q_794835"/>
      <w:bookmarkEnd w:id="246"/>
      <w:r>
        <w:rPr>
          <w:rFonts w:cs="David" w:hint="cs"/>
          <w:rtl/>
        </w:rPr>
        <w:t>זה עבר ל</w:t>
      </w:r>
      <w:bookmarkStart w:id="247" w:name="_ETM_Q_797307"/>
      <w:bookmarkEnd w:id="247"/>
      <w:r>
        <w:rPr>
          <w:rFonts w:cs="David" w:hint="cs"/>
          <w:rtl/>
        </w:rPr>
        <w:t xml:space="preserve">יועץ המשפטי של הוועדה, אז מי שמכריע הוא היועץ המשפטי </w:t>
      </w:r>
      <w:bookmarkStart w:id="248" w:name="_ETM_Q_799619"/>
      <w:bookmarkEnd w:id="248"/>
      <w:r>
        <w:rPr>
          <w:rFonts w:cs="David" w:hint="cs"/>
          <w:rtl/>
        </w:rPr>
        <w:t xml:space="preserve">של הכנסת אולי.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תמר כנפו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49" w:name="_ETM_Q_800222"/>
      <w:bookmarkEnd w:id="249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אבל זה לא נושא משפטי, זה</w:t>
      </w:r>
      <w:bookmarkStart w:id="250" w:name="_ETM_Q_802885"/>
      <w:bookmarkEnd w:id="250"/>
      <w:r>
        <w:rPr>
          <w:rFonts w:cs="David" w:hint="cs"/>
          <w:rtl/>
        </w:rPr>
        <w:t xml:space="preserve"> נושא---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51" w:name="_ETM_Q_803289"/>
      <w:bookmarkEnd w:id="251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זה לא נושא משפטי, זה נושא ערכי. זה כמו שבהצעת חוק ההכרעה בסוגיה </w:t>
      </w:r>
      <w:bookmarkStart w:id="252" w:name="_ETM_Q_808399"/>
      <w:bookmarkEnd w:id="252"/>
      <w:r>
        <w:rPr>
          <w:rFonts w:cs="David" w:hint="cs"/>
          <w:rtl/>
        </w:rPr>
        <w:t xml:space="preserve">הזו היא הכרעה של הנשיאות ולא של הייעוץ המשפטי.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535ED5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ירדנה מלר הורוביץ</w:t>
      </w:r>
      <w:r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53" w:name="_ETM_Q_810337"/>
      <w:bookmarkEnd w:id="253"/>
      <w:r>
        <w:rPr>
          <w:rFonts w:cs="David" w:hint="cs"/>
          <w:rtl/>
        </w:rPr>
        <w:t>הם</w:t>
      </w:r>
      <w:bookmarkStart w:id="254" w:name="_ETM_Q_810774"/>
      <w:bookmarkEnd w:id="254"/>
      <w:r>
        <w:rPr>
          <w:rFonts w:cs="David" w:hint="cs"/>
          <w:rtl/>
        </w:rPr>
        <w:t xml:space="preserve"> יכולים להגיד שיש בעיה, אבל הם לא מחליטים, הנשיאות מחליטה.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55" w:name="_ETM_Q_820991"/>
      <w:bookmarkEnd w:id="255"/>
      <w:r>
        <w:rPr>
          <w:rFonts w:cs="David" w:hint="cs"/>
          <w:rtl/>
        </w:rPr>
        <w:t>אין בעיה. אז אנחנו נקבע</w:t>
      </w:r>
      <w:bookmarkStart w:id="256" w:name="_ETM_Q_819806"/>
      <w:bookmarkEnd w:id="256"/>
      <w:r>
        <w:rPr>
          <w:rFonts w:cs="David" w:hint="cs"/>
          <w:rtl/>
        </w:rPr>
        <w:t xml:space="preserve"> שזה יהיה הנשיאות, ובכל מקרה זה כל כך שולי, זה </w:t>
      </w:r>
      <w:bookmarkStart w:id="257" w:name="_ETM_Q_825291"/>
      <w:bookmarkEnd w:id="257"/>
      <w:r>
        <w:rPr>
          <w:rFonts w:cs="David" w:hint="cs"/>
          <w:rtl/>
        </w:rPr>
        <w:t>רק כדי ליצור קו אחיד, שמה שחל לגבי הצעות חוק</w:t>
      </w:r>
      <w:bookmarkStart w:id="258" w:name="_ETM_Q_826745"/>
      <w:bookmarkEnd w:id="258"/>
      <w:r>
        <w:rPr>
          <w:rFonts w:cs="David" w:hint="cs"/>
          <w:rtl/>
        </w:rPr>
        <w:t xml:space="preserve"> יחול גם לגבי הסתייגויות ולא נהיה באבסורד שאתה לא יכול </w:t>
      </w:r>
      <w:bookmarkStart w:id="259" w:name="_ETM_Q_831473"/>
      <w:bookmarkEnd w:id="259"/>
      <w:r>
        <w:rPr>
          <w:rFonts w:cs="David" w:hint="cs"/>
          <w:rtl/>
        </w:rPr>
        <w:t xml:space="preserve">לעשות את זה בדרך של הצעת חוק, אבל אתה יכול </w:t>
      </w:r>
      <w:bookmarkStart w:id="260" w:name="_ETM_Q_833386"/>
      <w:bookmarkEnd w:id="260"/>
      <w:r>
        <w:rPr>
          <w:rFonts w:cs="David" w:hint="cs"/>
          <w:rtl/>
        </w:rPr>
        <w:t xml:space="preserve">לעקוף את העניין דרך הסתייגות.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61" w:name="_ETM_Q_838598"/>
      <w:bookmarkEnd w:id="261"/>
      <w:r>
        <w:rPr>
          <w:rFonts w:cs="David" w:hint="cs"/>
          <w:rtl/>
        </w:rPr>
        <w:t xml:space="preserve">יכול להיות שיהיה צריך </w:t>
      </w:r>
      <w:bookmarkStart w:id="262" w:name="_ETM_Q_837291"/>
      <w:bookmarkEnd w:id="262"/>
      <w:r>
        <w:rPr>
          <w:rFonts w:cs="David" w:hint="cs"/>
          <w:rtl/>
        </w:rPr>
        <w:t>לראות אם ייעשה שימוש לרעה בסעיף הזה, או במנגנון הזה</w:t>
      </w:r>
      <w:bookmarkStart w:id="263" w:name="_ETM_Q_843831"/>
      <w:bookmarkEnd w:id="263"/>
      <w:r>
        <w:rPr>
          <w:rFonts w:cs="David" w:hint="cs"/>
          <w:rtl/>
        </w:rPr>
        <w:t xml:space="preserve">, ולבדוק את זה מחדש. </w:t>
      </w:r>
      <w:bookmarkStart w:id="264" w:name="_ETM_Q_848991"/>
      <w:bookmarkEnd w:id="264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65" w:name="_ETM_Q_849154"/>
      <w:bookmarkEnd w:id="265"/>
      <w:r>
        <w:rPr>
          <w:rFonts w:cs="David" w:hint="cs"/>
          <w:rtl/>
        </w:rPr>
        <w:t xml:space="preserve">אז אני חושבת שאלה הם </w:t>
      </w:r>
      <w:bookmarkStart w:id="266" w:name="_ETM_Q_851139"/>
      <w:bookmarkEnd w:id="266"/>
      <w:r>
        <w:rPr>
          <w:rFonts w:cs="David" w:hint="cs"/>
          <w:rtl/>
        </w:rPr>
        <w:t xml:space="preserve">השינויים מהישיבה הקודמת.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סהר פינטו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67" w:name="_ETM_Q_852804"/>
      <w:bookmarkEnd w:id="267"/>
      <w:r>
        <w:rPr>
          <w:rFonts w:cs="David" w:hint="cs"/>
          <w:rtl/>
        </w:rPr>
        <w:t>אם החוק עצמו שעולה הוא עונה</w:t>
      </w:r>
      <w:bookmarkStart w:id="268" w:name="_ETM_Q_856469"/>
      <w:bookmarkEnd w:id="268"/>
      <w:r>
        <w:rPr>
          <w:rFonts w:cs="David" w:hint="cs"/>
          <w:rtl/>
        </w:rPr>
        <w:t xml:space="preserve"> להגדרה הזו?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6904A5" w:rsidRDefault="006861C1" w:rsidP="006861C1">
      <w:pPr>
        <w:bidi/>
        <w:jc w:val="both"/>
        <w:rPr>
          <w:rFonts w:cs="David" w:hint="cs"/>
          <w:u w:val="single"/>
          <w:rtl/>
        </w:rPr>
      </w:pPr>
      <w:r>
        <w:rPr>
          <w:rFonts w:cs="David" w:hint="cs"/>
          <w:u w:val="single"/>
          <w:rtl/>
        </w:rPr>
        <w:t>ארבל אסטרחן</w:t>
      </w:r>
      <w:bookmarkStart w:id="269" w:name="_ETM_Q_857514"/>
      <w:bookmarkEnd w:id="269"/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70" w:name="_ETM_Q_856139"/>
      <w:bookmarkEnd w:id="270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היום הבחינה במובן הזה נעשית רק לפני ההנחה</w:t>
      </w:r>
      <w:bookmarkStart w:id="271" w:name="_ETM_Q_857765"/>
      <w:bookmarkEnd w:id="271"/>
      <w:r>
        <w:rPr>
          <w:rFonts w:cs="David" w:hint="cs"/>
          <w:rtl/>
        </w:rPr>
        <w:t xml:space="preserve"> לטרומית.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סהר פינטו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72" w:name="_ETM_Q_860349"/>
      <w:bookmarkEnd w:id="272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במועד ההנחה ובהסתייגות.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73" w:name="_ETM_Q_861280"/>
      <w:bookmarkEnd w:id="273"/>
      <w:r>
        <w:rPr>
          <w:rFonts w:cs="David" w:hint="cs"/>
          <w:rtl/>
        </w:rPr>
        <w:t xml:space="preserve">נכון. בוודאי שזה משליך </w:t>
      </w:r>
      <w:bookmarkStart w:id="274" w:name="_ETM_Q_863771"/>
      <w:bookmarkEnd w:id="274"/>
      <w:r>
        <w:rPr>
          <w:rFonts w:cs="David" w:hint="cs"/>
          <w:rtl/>
        </w:rPr>
        <w:t xml:space="preserve">על הבחינה של החוק בוועדה.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סהר פינטו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75" w:name="_ETM_Q_865164"/>
      <w:bookmarkEnd w:id="275"/>
      <w:r>
        <w:rPr>
          <w:rFonts w:cs="David" w:hint="cs"/>
          <w:rtl/>
        </w:rPr>
        <w:t xml:space="preserve">זאת אומרת אם הוועדה </w:t>
      </w:r>
      <w:bookmarkStart w:id="276" w:name="_ETM_Q_867151"/>
      <w:bookmarkEnd w:id="276"/>
      <w:r>
        <w:rPr>
          <w:rFonts w:cs="David" w:hint="cs"/>
          <w:rtl/>
        </w:rPr>
        <w:t xml:space="preserve">קיבלה את ההסתייגות והיא נכנסה לתוכן החוק, אז אף אחד </w:t>
      </w:r>
      <w:bookmarkStart w:id="277" w:name="_ETM_Q_870148"/>
      <w:bookmarkEnd w:id="277"/>
      <w:r>
        <w:rPr>
          <w:rFonts w:cs="David" w:hint="cs"/>
          <w:rtl/>
        </w:rPr>
        <w:t>לא יוכל לבקר את היותה גזענית. אבל אם ההסתייגות נדחתה</w:t>
      </w:r>
      <w:bookmarkStart w:id="278" w:name="_ETM_Q_876157"/>
      <w:bookmarkEnd w:id="278"/>
      <w:r>
        <w:rPr>
          <w:rFonts w:cs="David" w:hint="cs"/>
          <w:rtl/>
        </w:rPr>
        <w:t>, דווקא אז אפשר לבחון אותה. אם ההסתייגות נדחתה, הסיכוי</w:t>
      </w:r>
      <w:bookmarkStart w:id="279" w:name="_ETM_Q_880357"/>
      <w:bookmarkEnd w:id="279"/>
      <w:r>
        <w:rPr>
          <w:rFonts w:cs="David" w:hint="cs"/>
          <w:rtl/>
        </w:rPr>
        <w:t xml:space="preserve"> שהיא תעבור במליאה---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80" w:name="_ETM_Q_880135"/>
      <w:bookmarkEnd w:id="280"/>
      <w:r>
        <w:rPr>
          <w:rFonts w:cs="David" w:hint="cs"/>
          <w:rtl/>
        </w:rPr>
        <w:t xml:space="preserve">לא הבנתי, מה זאת אומרת?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81" w:name="_ETM_Q_884008"/>
      <w:bookmarkEnd w:id="281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82" w:name="_ETM_Q_884414"/>
      <w:bookmarkEnd w:id="282"/>
      <w:r>
        <w:rPr>
          <w:rFonts w:cs="David" w:hint="cs"/>
          <w:rtl/>
        </w:rPr>
        <w:t>אומר סהר, אם מכניסים סעיף גזעני---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 xml:space="preserve">דורית </w:t>
      </w:r>
      <w:bookmarkStart w:id="283" w:name="_ETM_Q_884031"/>
      <w:bookmarkEnd w:id="283"/>
      <w:r>
        <w:rPr>
          <w:rFonts w:cs="David" w:hint="cs"/>
          <w:u w:val="single"/>
          <w:rtl/>
        </w:rPr>
        <w:t>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84" w:name="_ETM_Q_884968"/>
      <w:bookmarkEnd w:id="284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ולא הסתייגות גזענית.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85" w:name="_ETM_Q_885973"/>
      <w:bookmarkEnd w:id="285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אין אף אחד שיכול למנוע את זה.</w:t>
      </w:r>
      <w:bookmarkStart w:id="286" w:name="_ETM_Q_889181"/>
      <w:bookmarkEnd w:id="286"/>
      <w:r>
        <w:rPr>
          <w:rFonts w:cs="David" w:hint="cs"/>
          <w:rtl/>
        </w:rPr>
        <w:t xml:space="preserve"> אחר כך אולי יפסלו את החוק בבית המשפט, כי הבחינה היום היא רק בשלב של הטרומית, </w:t>
      </w:r>
      <w:bookmarkStart w:id="287" w:name="_ETM_Q_895903"/>
      <w:bookmarkEnd w:id="287"/>
      <w:r>
        <w:rPr>
          <w:rFonts w:cs="David" w:hint="cs"/>
          <w:rtl/>
        </w:rPr>
        <w:t xml:space="preserve">שלפני ההנחה.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סהר פינטו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88" w:name="_ETM_Q_897339"/>
      <w:bookmarkEnd w:id="288"/>
      <w:r>
        <w:rPr>
          <w:rFonts w:cs="David" w:hint="cs"/>
          <w:rtl/>
        </w:rPr>
        <w:t xml:space="preserve">אני הצעתי הסתייגות שהיא גזענית במהותה. אם </w:t>
      </w:r>
      <w:bookmarkStart w:id="289" w:name="_ETM_Q_902028"/>
      <w:bookmarkEnd w:id="289"/>
      <w:r>
        <w:rPr>
          <w:rFonts w:cs="David" w:hint="cs"/>
          <w:rtl/>
        </w:rPr>
        <w:t xml:space="preserve">היא לא התקבלה, היא עולה לנשיאות שתאשר לי האם להעלות </w:t>
      </w:r>
      <w:bookmarkStart w:id="290" w:name="_ETM_Q_903728"/>
      <w:bookmarkEnd w:id="290"/>
      <w:r>
        <w:rPr>
          <w:rFonts w:cs="David" w:hint="cs"/>
          <w:rtl/>
        </w:rPr>
        <w:t xml:space="preserve">אותה  במליאה. אם היא התקבלה ונכנסה לתוכן החוק, אף </w:t>
      </w:r>
      <w:bookmarkStart w:id="291" w:name="_ETM_Q_907486"/>
      <w:bookmarkEnd w:id="291"/>
      <w:r>
        <w:rPr>
          <w:rFonts w:cs="David" w:hint="cs"/>
          <w:rtl/>
        </w:rPr>
        <w:t>אחד לא---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92" w:name="_ETM_Q_911278"/>
      <w:bookmarkEnd w:id="292"/>
      <w:r>
        <w:rPr>
          <w:rFonts w:cs="David" w:hint="cs"/>
          <w:rtl/>
        </w:rPr>
        <w:t xml:space="preserve">למה? אני יכול כחבר כנסת לערער, לפנות לנשיאות </w:t>
      </w:r>
      <w:bookmarkStart w:id="293" w:name="_ETM_Q_912283"/>
      <w:bookmarkEnd w:id="293"/>
      <w:r>
        <w:rPr>
          <w:rFonts w:cs="David" w:hint="cs"/>
          <w:rtl/>
        </w:rPr>
        <w:t>ולהגיד 'רבותיי, זה---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94" w:name="_ETM_Q_918237"/>
      <w:bookmarkEnd w:id="294"/>
      <w:r>
        <w:rPr>
          <w:rFonts w:cs="David" w:hint="cs"/>
          <w:rtl/>
        </w:rPr>
        <w:t>לא, הוא רוצה להוסיף שלב ש</w:t>
      </w:r>
      <w:bookmarkStart w:id="295" w:name="_ETM_Q_920240"/>
      <w:bookmarkEnd w:id="295"/>
      <w:r>
        <w:rPr>
          <w:rFonts w:cs="David" w:hint="cs"/>
          <w:rtl/>
        </w:rPr>
        <w:t xml:space="preserve">לא רק הסתייגות במחלוקת תלך לנשיאות, אלא גם אם הוועדה </w:t>
      </w:r>
      <w:bookmarkStart w:id="296" w:name="_ETM_Q_925162"/>
      <w:bookmarkEnd w:id="296"/>
      <w:r>
        <w:rPr>
          <w:rFonts w:cs="David" w:hint="cs"/>
          <w:rtl/>
        </w:rPr>
        <w:t xml:space="preserve">עשתה איזה שהוא... כמו שיש טענת נושא חדש שבאה הנה, </w:t>
      </w:r>
      <w:bookmarkStart w:id="297" w:name="_ETM_Q_927914"/>
      <w:bookmarkEnd w:id="297"/>
      <w:r>
        <w:rPr>
          <w:rFonts w:cs="David" w:hint="cs"/>
          <w:rtl/>
        </w:rPr>
        <w:t xml:space="preserve">אז יהיה טענת גזענות שתלך לשם.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98" w:name="_ETM_Q_930215"/>
      <w:bookmarkEnd w:id="298"/>
      <w:r>
        <w:rPr>
          <w:rFonts w:cs="David" w:hint="cs"/>
          <w:rtl/>
        </w:rPr>
        <w:t xml:space="preserve">בשלבי החקיקה הבחינה </w:t>
      </w:r>
      <w:bookmarkStart w:id="299" w:name="_ETM_Q_932564"/>
      <w:bookmarkEnd w:id="299"/>
      <w:r>
        <w:rPr>
          <w:rFonts w:cs="David" w:hint="cs"/>
          <w:rtl/>
        </w:rPr>
        <w:t xml:space="preserve">היא חוקתית.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אייל זנדברג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300" w:name="_ETM_Q_933115"/>
      <w:bookmarkEnd w:id="300"/>
      <w:r>
        <w:rPr>
          <w:rFonts w:cs="David" w:hint="cs"/>
          <w:rtl/>
        </w:rPr>
        <w:t xml:space="preserve">אני לא בטוח בכלל, אני חייב </w:t>
      </w:r>
      <w:bookmarkStart w:id="301" w:name="_ETM_Q_938349"/>
      <w:bookmarkEnd w:id="301"/>
      <w:r>
        <w:rPr>
          <w:rFonts w:cs="David" w:hint="cs"/>
          <w:rtl/>
        </w:rPr>
        <w:t>לומר בפתח הדברים שהכוח של התקנון להגביל את הדבר הזה</w:t>
      </w:r>
      <w:bookmarkStart w:id="302" w:name="_ETM_Q_939080"/>
      <w:bookmarkEnd w:id="302"/>
      <w:r>
        <w:rPr>
          <w:rFonts w:cs="David" w:hint="cs"/>
          <w:rtl/>
        </w:rPr>
        <w:t xml:space="preserve"> הוא בעיניי לא נקי מספק, אבל זאת לא השאלה כרגע. </w:t>
      </w:r>
      <w:bookmarkStart w:id="303" w:name="_ETM_Q_943074"/>
      <w:bookmarkEnd w:id="303"/>
      <w:r>
        <w:rPr>
          <w:rFonts w:cs="David" w:hint="cs"/>
          <w:rtl/>
        </w:rPr>
        <w:t>לשיטתכם, יש הבדל בין פעולות שעושה הוועדה לפעולות שעושה היחיד.</w:t>
      </w:r>
      <w:bookmarkStart w:id="304" w:name="_ETM_Q_948945"/>
      <w:bookmarkEnd w:id="304"/>
      <w:r>
        <w:rPr>
          <w:rFonts w:cs="David" w:hint="cs"/>
          <w:rtl/>
        </w:rPr>
        <w:t xml:space="preserve"> הצעת חוק פרטית בשלב המאוד מאוד מוקדם, היה חשש </w:t>
      </w:r>
      <w:bookmarkStart w:id="305" w:name="_ETM_Q_951125"/>
      <w:bookmarkEnd w:id="305"/>
      <w:r>
        <w:rPr>
          <w:rFonts w:cs="David" w:hint="cs"/>
          <w:rtl/>
        </w:rPr>
        <w:t>שחבר כנסת יכול ליזום כל דבר שהוא רוצה, כך אני</w:t>
      </w:r>
      <w:bookmarkStart w:id="306" w:name="_ETM_Q_956013"/>
      <w:bookmarkEnd w:id="306"/>
      <w:r>
        <w:rPr>
          <w:rFonts w:cs="David" w:hint="cs"/>
          <w:rtl/>
        </w:rPr>
        <w:t xml:space="preserve"> מבין, אז קבעו שהנשיאות שהיא גוף רחב יותר, ימתן הצעות </w:t>
      </w:r>
      <w:bookmarkStart w:id="307" w:name="_ETM_Q_959975"/>
      <w:bookmarkEnd w:id="307"/>
      <w:r>
        <w:rPr>
          <w:rFonts w:cs="David" w:hint="cs"/>
          <w:rtl/>
        </w:rPr>
        <w:t>חוק כל כך קשות כי לא רוצים שאפילו זה יבוא לדיון. בניגוד לעיקרון שהכל אפשר לדון בפרלמנט, לא ידונו בו.</w:t>
      </w:r>
      <w:bookmarkStart w:id="308" w:name="_ETM_Q_963620"/>
      <w:bookmarkEnd w:id="308"/>
      <w:r>
        <w:rPr>
          <w:rFonts w:cs="David" w:hint="cs"/>
          <w:rtl/>
        </w:rPr>
        <w:t xml:space="preserve"> דומה לכך המקרה של הסתייגות, שחבר כנסת יחיד יכול להכניס </w:t>
      </w:r>
      <w:bookmarkStart w:id="309" w:name="_ETM_Q_968589"/>
      <w:bookmarkEnd w:id="309"/>
      <w:r>
        <w:rPr>
          <w:rFonts w:cs="David" w:hint="cs"/>
          <w:rtl/>
        </w:rPr>
        <w:t>מסר שכזה, ואז אולי רוצים, אני לא אומר אם זה</w:t>
      </w:r>
      <w:bookmarkStart w:id="310" w:name="_ETM_Q_970707"/>
      <w:bookmarkEnd w:id="310"/>
      <w:r>
        <w:rPr>
          <w:rFonts w:cs="David" w:hint="cs"/>
          <w:rtl/>
        </w:rPr>
        <w:t xml:space="preserve"> טוב או לא טוב, רוצים לבלום את זה. ההנחה, אני </w:t>
      </w:r>
      <w:bookmarkStart w:id="311" w:name="_ETM_Q_972267"/>
      <w:bookmarkEnd w:id="311"/>
      <w:r>
        <w:rPr>
          <w:rFonts w:cs="David" w:hint="cs"/>
          <w:rtl/>
        </w:rPr>
        <w:t>מניח, שהגוף הקולגיאלי שקרוי ועדה לא ייצר מסרים כל</w:t>
      </w:r>
      <w:bookmarkStart w:id="312" w:name="_ETM_Q_974442"/>
      <w:bookmarkEnd w:id="312"/>
      <w:r>
        <w:rPr>
          <w:rFonts w:cs="David" w:hint="cs"/>
          <w:rtl/>
        </w:rPr>
        <w:t xml:space="preserve"> כך קשים, או יש פחות סיכוי שהוא ייצר אותם, </w:t>
      </w:r>
      <w:bookmarkStart w:id="313" w:name="_ETM_Q_979503"/>
      <w:bookmarkEnd w:id="313"/>
      <w:r>
        <w:rPr>
          <w:rFonts w:cs="David" w:hint="cs"/>
          <w:rtl/>
        </w:rPr>
        <w:t xml:space="preserve">ולכן אולי זה היה הרציונל.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314" w:name="_ETM_Q_982159"/>
      <w:bookmarkEnd w:id="314"/>
      <w:r>
        <w:rPr>
          <w:rFonts w:cs="David" w:hint="cs"/>
          <w:rtl/>
        </w:rPr>
        <w:t xml:space="preserve">באיזה מדינה?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אייל זנדברג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315" w:name="_ETM_Q_983006"/>
      <w:bookmarkEnd w:id="315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לא, </w:t>
      </w:r>
      <w:bookmarkStart w:id="316" w:name="_ETM_Q_983698"/>
      <w:bookmarkEnd w:id="316"/>
      <w:r>
        <w:rPr>
          <w:rFonts w:cs="David" w:hint="cs"/>
          <w:rtl/>
        </w:rPr>
        <w:t xml:space="preserve">זה הרציונל, בשונה מאשר היחיד יכול לקרוא תיגר </w:t>
      </w:r>
      <w:bookmarkStart w:id="317" w:name="_ETM_Q_988866"/>
      <w:bookmarkEnd w:id="317"/>
      <w:r>
        <w:rPr>
          <w:rFonts w:cs="David" w:hint="cs"/>
          <w:rtl/>
        </w:rPr>
        <w:t>לבין קבוצה. ועדיין לא בטוח שהדבר</w:t>
      </w:r>
      <w:bookmarkStart w:id="318" w:name="_ETM_Q_988736"/>
      <w:bookmarkEnd w:id="318"/>
      <w:r>
        <w:rPr>
          <w:rFonts w:cs="David" w:hint="cs"/>
          <w:rtl/>
        </w:rPr>
        <w:t xml:space="preserve"> הזה הוא נכון, כי זה באמת מוזר שנוצרים פה פערים </w:t>
      </w:r>
      <w:bookmarkStart w:id="319" w:name="_ETM_Q_991286"/>
      <w:bookmarkEnd w:id="319"/>
      <w:r>
        <w:rPr>
          <w:rFonts w:cs="David" w:hint="cs"/>
          <w:rtl/>
        </w:rPr>
        <w:t>בין מסרים מותרים, כשהשאלה העקרונית היא האם פרלמנט בולם תכנים</w:t>
      </w:r>
      <w:bookmarkStart w:id="320" w:name="_ETM_Q_994931"/>
      <w:bookmarkEnd w:id="320"/>
      <w:r>
        <w:rPr>
          <w:rFonts w:cs="David" w:hint="cs"/>
          <w:rtl/>
        </w:rPr>
        <w:t xml:space="preserve"> כאלה בסוף, או גם מונע את עצם הדיון בהם.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חייקין יעקב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321" w:name="_ETM_Q_998125"/>
      <w:bookmarkEnd w:id="321"/>
      <w:r>
        <w:rPr>
          <w:rFonts w:cs="David" w:hint="cs"/>
          <w:rtl/>
        </w:rPr>
        <w:t xml:space="preserve">אם הוא פספס את זה בטרומית? זה כמו הצעת </w:t>
      </w:r>
      <w:bookmarkStart w:id="322" w:name="_ETM_Q_1000488"/>
      <w:bookmarkEnd w:id="322"/>
      <w:r>
        <w:rPr>
          <w:rFonts w:cs="David" w:hint="cs"/>
          <w:rtl/>
        </w:rPr>
        <w:t>החוק שעברה---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אייל זנדברג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323" w:name="_ETM_Q_1004754"/>
      <w:bookmarkEnd w:id="323"/>
      <w:r>
        <w:rPr>
          <w:rFonts w:cs="David" w:hint="cs"/>
          <w:rtl/>
        </w:rPr>
        <w:t xml:space="preserve">זה לא מה שבא למנוע.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חייקין יעקב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324" w:name="_ETM_Q_1006723"/>
      <w:bookmarkEnd w:id="324"/>
      <w:r>
        <w:rPr>
          <w:rFonts w:cs="David" w:hint="cs"/>
          <w:rtl/>
        </w:rPr>
        <w:t>על</w:t>
      </w:r>
      <w:bookmarkStart w:id="325" w:name="_ETM_Q_1007545"/>
      <w:bookmarkEnd w:id="325"/>
      <w:r>
        <w:rPr>
          <w:rFonts w:cs="David" w:hint="cs"/>
          <w:rtl/>
        </w:rPr>
        <w:t xml:space="preserve"> החיילים המשוחררים.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326" w:name="_ETM_Q_1007821"/>
      <w:bookmarkEnd w:id="326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זה לא גזעני. היא ממש לא</w:t>
      </w:r>
      <w:bookmarkStart w:id="327" w:name="_ETM_Q_1011684"/>
      <w:bookmarkEnd w:id="327"/>
      <w:r>
        <w:rPr>
          <w:rFonts w:cs="David" w:hint="cs"/>
          <w:rtl/>
        </w:rPr>
        <w:t xml:space="preserve"> גזענית. הוויכוח שם הוא אחר.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  <w:r>
        <w:rPr>
          <w:rFonts w:cs="David" w:hint="cs"/>
          <w:u w:val="single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חייקין יעקב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328" w:name="_ETM_Q_1016658"/>
      <w:bookmarkEnd w:id="328"/>
      <w:r>
        <w:rPr>
          <w:rFonts w:cs="David" w:hint="cs"/>
          <w:rtl/>
        </w:rPr>
        <w:t xml:space="preserve">מה הוויכוח </w:t>
      </w:r>
      <w:bookmarkStart w:id="329" w:name="_ETM_Q_1018050"/>
      <w:bookmarkEnd w:id="329"/>
      <w:r>
        <w:rPr>
          <w:rFonts w:cs="David" w:hint="cs"/>
          <w:rtl/>
        </w:rPr>
        <w:t xml:space="preserve">שם?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אייל זנדברג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330" w:name="_ETM_Q_1017426"/>
      <w:bookmarkEnd w:id="330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אם החוק יחוקק מה יהיה דינו, ולא </w:t>
      </w:r>
      <w:bookmarkStart w:id="331" w:name="_ETM_Q_1020478"/>
      <w:bookmarkEnd w:id="331"/>
      <w:r>
        <w:rPr>
          <w:rFonts w:cs="David" w:hint="cs"/>
          <w:rtl/>
        </w:rPr>
        <w:t>אם---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יעקבי חייקין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332" w:name="_ETM_Q_1019549"/>
      <w:bookmarkEnd w:id="332"/>
      <w:r>
        <w:rPr>
          <w:rFonts w:cs="David" w:hint="cs"/>
          <w:rtl/>
        </w:rPr>
        <w:t>מה זה אפליה? אפליה זה לא---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333" w:name="_ETM_Q_1022189"/>
      <w:bookmarkEnd w:id="333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אפליה זה לא </w:t>
      </w:r>
      <w:bookmarkStart w:id="334" w:name="_ETM_Q_1024336"/>
      <w:bookmarkEnd w:id="334"/>
      <w:r>
        <w:rPr>
          <w:rFonts w:cs="David" w:hint="cs"/>
          <w:rtl/>
        </w:rPr>
        <w:t xml:space="preserve">בהכרח גזענות.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335" w:name="_ETM_Q_1024194"/>
      <w:bookmarkEnd w:id="335"/>
      <w:r>
        <w:rPr>
          <w:rFonts w:cs="David" w:hint="cs"/>
          <w:rtl/>
        </w:rPr>
        <w:t xml:space="preserve">הוא ביקש לבדוק אותה לאור 134, אמרנו </w:t>
      </w:r>
      <w:bookmarkStart w:id="336" w:name="_ETM_Q_1024065"/>
      <w:bookmarkEnd w:id="336"/>
      <w:r>
        <w:rPr>
          <w:rFonts w:cs="David" w:hint="cs"/>
          <w:rtl/>
        </w:rPr>
        <w:t xml:space="preserve">ש-134 נבחן בשלב ההנחה.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יעקבי חייקין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337" w:name="_ETM_Q_1030924"/>
      <w:bookmarkEnd w:id="337"/>
      <w:r>
        <w:rPr>
          <w:rFonts w:cs="David" w:hint="cs"/>
          <w:rtl/>
        </w:rPr>
        <w:t xml:space="preserve">מה קורה נניח </w:t>
      </w:r>
      <w:bookmarkStart w:id="338" w:name="_ETM_Q_1028938"/>
      <w:bookmarkEnd w:id="338"/>
      <w:r>
        <w:rPr>
          <w:rFonts w:cs="David" w:hint="cs"/>
          <w:rtl/>
        </w:rPr>
        <w:t xml:space="preserve">שנשיאות לפעמים מפספסת?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339" w:name="_ETM_Q_1031184"/>
      <w:bookmarkEnd w:id="339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היא לא מפספסת, היא מחליטה.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יעקבי חייקין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340" w:name="_ETM_Q_1036447"/>
      <w:bookmarkEnd w:id="340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מה היא החליטה? הנשיאות מה? היא קוראת את כל </w:t>
      </w:r>
      <w:bookmarkStart w:id="341" w:name="_ETM_Q_1038305"/>
      <w:bookmarkEnd w:id="341"/>
      <w:r>
        <w:rPr>
          <w:rFonts w:cs="David" w:hint="cs"/>
          <w:rtl/>
        </w:rPr>
        <w:t>ההצעות ו---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342" w:name="_ETM_Q_1039197"/>
      <w:bookmarkEnd w:id="342"/>
      <w:r>
        <w:rPr>
          <w:rFonts w:cs="David" w:hint="cs"/>
          <w:rtl/>
        </w:rPr>
        <w:t>לא, חזקה על היועץ המשפטי לכנסת---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ירדנה מלר הורביץ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343" w:name="_ETM_Q_1041254"/>
      <w:bookmarkEnd w:id="343"/>
      <w:r>
        <w:rPr>
          <w:rFonts w:cs="David" w:hint="cs"/>
          <w:rtl/>
        </w:rPr>
        <w:t>ההצעות</w:t>
      </w:r>
      <w:bookmarkStart w:id="344" w:name="_ETM_Q_1042137"/>
      <w:bookmarkEnd w:id="344"/>
      <w:r>
        <w:rPr>
          <w:rFonts w:cs="David" w:hint="cs"/>
          <w:rtl/>
        </w:rPr>
        <w:t xml:space="preserve"> מונחות ואנחנו מקבלים מכתב מהלשכה המשפטית שהם בחנו את ההצעו</w:t>
      </w:r>
      <w:bookmarkStart w:id="345" w:name="_ETM_Q_1051012"/>
      <w:bookmarkEnd w:id="345"/>
      <w:r>
        <w:rPr>
          <w:rFonts w:cs="David" w:hint="cs"/>
          <w:rtl/>
        </w:rPr>
        <w:t xml:space="preserve">ת ואין להם שום הערה ואפשר להניח אותן על שולחן </w:t>
      </w:r>
      <w:bookmarkStart w:id="346" w:name="_ETM_Q_1053480"/>
      <w:bookmarkEnd w:id="346"/>
      <w:r>
        <w:rPr>
          <w:rFonts w:cs="David" w:hint="cs"/>
          <w:rtl/>
        </w:rPr>
        <w:t>הכנסת. בעבר הייתי נוכחת בישיבה ששם הפנו תשומת לב</w:t>
      </w:r>
      <w:bookmarkStart w:id="347" w:name="_ETM_Q_1057189"/>
      <w:bookmarkEnd w:id="347"/>
      <w:r>
        <w:rPr>
          <w:rFonts w:cs="David" w:hint="cs"/>
          <w:rtl/>
        </w:rPr>
        <w:t xml:space="preserve"> להצעת חוק שיש איתה בעייתיות והיה דיון. היו כמה כאלה</w:t>
      </w:r>
      <w:bookmarkStart w:id="348" w:name="_ETM_Q_1062253"/>
      <w:bookmarkEnd w:id="348"/>
      <w:r>
        <w:rPr>
          <w:rFonts w:cs="David" w:hint="cs"/>
          <w:rtl/>
        </w:rPr>
        <w:t xml:space="preserve">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349" w:name="_ETM_Q_1066789"/>
      <w:bookmarkEnd w:id="349"/>
      <w:r>
        <w:rPr>
          <w:rFonts w:cs="David" w:hint="cs"/>
          <w:rtl/>
        </w:rPr>
        <w:t>אני מסכים שבכל הרעיון יש בעייתיות מעצם ייסודו</w:t>
      </w:r>
      <w:bookmarkStart w:id="350" w:name="_ETM_Q_1069811"/>
      <w:bookmarkEnd w:id="350"/>
      <w:r>
        <w:rPr>
          <w:rFonts w:cs="David" w:hint="cs"/>
          <w:rtl/>
        </w:rPr>
        <w:t xml:space="preserve"> אבל מכיוון שזה ההסדר שישנו לגבי החקיקה, יש היגיון ליישר </w:t>
      </w:r>
      <w:bookmarkStart w:id="351" w:name="_ETM_Q_1075988"/>
      <w:bookmarkEnd w:id="351"/>
      <w:r>
        <w:rPr>
          <w:rFonts w:cs="David" w:hint="cs"/>
          <w:rtl/>
        </w:rPr>
        <w:t>קו גם בהסתייגויות ולא ליצור מצב אבסורדי שבו דרך ההסתייגות א</w:t>
      </w:r>
      <w:bookmarkStart w:id="352" w:name="_ETM_Q_1081978"/>
      <w:bookmarkEnd w:id="352"/>
      <w:r>
        <w:rPr>
          <w:rFonts w:cs="David" w:hint="cs"/>
          <w:rtl/>
        </w:rPr>
        <w:t>תה עוקף את התהליך שקיים היום בחקיקה. לא</w:t>
      </w:r>
      <w:bookmarkStart w:id="353" w:name="_ETM_Q_1084953"/>
      <w:bookmarkEnd w:id="353"/>
      <w:r>
        <w:rPr>
          <w:rFonts w:cs="David" w:hint="cs"/>
          <w:rtl/>
        </w:rPr>
        <w:t xml:space="preserve"> מעבר לזה. גם השימוש בזה הוא הרי שולי שבשולי.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אייל זנדברג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354" w:name="_ETM_Q_1088852"/>
      <w:bookmarkEnd w:id="354"/>
      <w:r>
        <w:rPr>
          <w:rFonts w:cs="David" w:hint="cs"/>
          <w:rtl/>
        </w:rPr>
        <w:t xml:space="preserve">השאלה אם צריך את הסיפה או שאפשר להסתפק באמירה ערכית, </w:t>
      </w:r>
      <w:bookmarkStart w:id="355" w:name="_ETM_Q_1090442"/>
      <w:bookmarkEnd w:id="355"/>
      <w:r>
        <w:rPr>
          <w:rFonts w:cs="David" w:hint="cs"/>
          <w:rtl/>
        </w:rPr>
        <w:t xml:space="preserve">שההסתייגות לא תשלול, בלי לבנות מנגנון.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כן, אבל אז מי יחליט? מישהו צריך </w:t>
      </w:r>
      <w:bookmarkStart w:id="356" w:name="_ETM_Q_1096853"/>
      <w:bookmarkEnd w:id="356"/>
      <w:r>
        <w:rPr>
          <w:rFonts w:cs="David" w:hint="cs"/>
          <w:rtl/>
        </w:rPr>
        <w:t xml:space="preserve">להכריע בזה. הרי זה לא בלתי סביר שתישמע טענה כזאת </w:t>
      </w:r>
      <w:bookmarkStart w:id="357" w:name="_ETM_Q_1100955"/>
      <w:bookmarkEnd w:id="357"/>
      <w:r>
        <w:rPr>
          <w:rFonts w:cs="David" w:hint="cs"/>
          <w:rtl/>
        </w:rPr>
        <w:t>ב...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358" w:name="_ETM_Q_1102502"/>
      <w:bookmarkEnd w:id="358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ברגע שיהיה סעיף, יישמעו הרבה.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359" w:name="_ETM_Q_1103037"/>
      <w:bookmarkEnd w:id="359"/>
      <w:r>
        <w:rPr>
          <w:rFonts w:cs="David" w:hint="cs"/>
          <w:rtl/>
        </w:rPr>
        <w:t>בטח,</w:t>
      </w:r>
      <w:bookmarkStart w:id="360" w:name="_ETM_Q_1105443"/>
      <w:bookmarkEnd w:id="360"/>
      <w:r>
        <w:rPr>
          <w:rFonts w:cs="David" w:hint="cs"/>
          <w:rtl/>
        </w:rPr>
        <w:t xml:space="preserve"> כן. זה יישמע. ההיגיון אומר, עוד פעם, שזה</w:t>
      </w:r>
      <w:bookmarkStart w:id="361" w:name="_ETM_Q_1110106"/>
      <w:bookmarkEnd w:id="361"/>
      <w:r>
        <w:rPr>
          <w:rFonts w:cs="David" w:hint="cs"/>
          <w:rtl/>
        </w:rPr>
        <w:t xml:space="preserve"> יהיה אותו גורם שמכריע. אנחנו חשבנו לכתוב את יושב </w:t>
      </w:r>
      <w:bookmarkStart w:id="362" w:name="_ETM_Q_1112387"/>
      <w:bookmarkEnd w:id="362"/>
      <w:r>
        <w:rPr>
          <w:rFonts w:cs="David" w:hint="cs"/>
          <w:rtl/>
        </w:rPr>
        <w:t xml:space="preserve">ראש הכנסת בגלל הבעיה הטכנית של לכנס את הנשיאות </w:t>
      </w:r>
      <w:bookmarkStart w:id="363" w:name="_ETM_Q_1116229"/>
      <w:bookmarkEnd w:id="363"/>
      <w:r>
        <w:rPr>
          <w:rFonts w:cs="David" w:hint="cs"/>
          <w:rtl/>
        </w:rPr>
        <w:t xml:space="preserve">וכל זה. אתם מעדיפים שזה יישאר הנשיאות? </w:t>
      </w:r>
      <w:bookmarkStart w:id="364" w:name="_ETM_Q_1120618"/>
      <w:bookmarkEnd w:id="364"/>
      <w:r>
        <w:rPr>
          <w:rFonts w:cs="David" w:hint="cs"/>
          <w:rtl/>
        </w:rPr>
        <w:t xml:space="preserve">בסדר.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ירדנה מלר הורוביץ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365" w:name="_ETM_Q_1120066"/>
      <w:bookmarkEnd w:id="365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אני מניחה שבפרקטיקה ירצו לשמוע גם לגבי</w:t>
      </w:r>
      <w:bookmarkStart w:id="366" w:name="_ETM_Q_1121773"/>
      <w:bookmarkEnd w:id="366"/>
      <w:r>
        <w:rPr>
          <w:rFonts w:cs="David" w:hint="cs"/>
          <w:rtl/>
        </w:rPr>
        <w:t xml:space="preserve"> הסתייגות את הייעוץ המשפטי.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סהר פינטו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367" w:name="_ETM_Q_1122009"/>
      <w:bookmarkEnd w:id="367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זה אבסורד, אם החוק עובר, זה </w:t>
      </w:r>
      <w:bookmarkStart w:id="368" w:name="_ETM_Q_1120819"/>
      <w:bookmarkEnd w:id="368"/>
      <w:r>
        <w:rPr>
          <w:rFonts w:cs="David" w:hint="cs"/>
          <w:rtl/>
        </w:rPr>
        <w:t>בסדר, אף אחד לא יכול לעצור אותו, ואם</w:t>
      </w:r>
      <w:bookmarkStart w:id="369" w:name="_ETM_Q_1124350"/>
      <w:bookmarkEnd w:id="369"/>
      <w:r>
        <w:rPr>
          <w:rFonts w:cs="David" w:hint="cs"/>
          <w:rtl/>
        </w:rPr>
        <w:t xml:space="preserve"> ההסתייגות לא עוברת, אז עוצרים אותה.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370" w:name="_ETM_Q_1128493"/>
      <w:bookmarkEnd w:id="370"/>
      <w:r>
        <w:rPr>
          <w:rFonts w:cs="David" w:hint="cs"/>
          <w:rtl/>
        </w:rPr>
        <w:t>לא, מה זה</w:t>
      </w:r>
      <w:bookmarkStart w:id="371" w:name="_ETM_Q_1130086"/>
      <w:bookmarkEnd w:id="371"/>
      <w:r>
        <w:rPr>
          <w:rFonts w:cs="David" w:hint="cs"/>
          <w:rtl/>
        </w:rPr>
        <w:t xml:space="preserve"> אם החוק עובר? אם החוק עובר בוועדה, הוא עובר. </w:t>
      </w:r>
      <w:bookmarkStart w:id="372" w:name="_ETM_Q_1132560"/>
      <w:bookmarkEnd w:id="372"/>
      <w:r>
        <w:rPr>
          <w:rFonts w:cs="David" w:hint="cs"/>
          <w:rtl/>
        </w:rPr>
        <w:t>כמו שאמר אייל, זה לא איזה יוזמה פרטית של מישה</w:t>
      </w:r>
      <w:bookmarkStart w:id="373" w:name="_ETM_Q_1137243"/>
      <w:bookmarkEnd w:id="373"/>
      <w:r>
        <w:rPr>
          <w:rFonts w:cs="David" w:hint="cs"/>
          <w:rtl/>
        </w:rPr>
        <w:t>ו. נעשה דיון, יש רוב שתומך בדבר הזה</w:t>
      </w:r>
      <w:bookmarkStart w:id="374" w:name="_ETM_Q_1140143"/>
      <w:bookmarkEnd w:id="374"/>
      <w:r>
        <w:rPr>
          <w:rFonts w:cs="David" w:hint="cs"/>
          <w:rtl/>
        </w:rPr>
        <w:t>. עם כל הכבוד, אנחנו לא... תשמע, אם הרוב ח</w:t>
      </w:r>
      <w:bookmarkStart w:id="375" w:name="_ETM_Q_1139841"/>
      <w:bookmarkEnd w:id="375"/>
      <w:r>
        <w:rPr>
          <w:rFonts w:cs="David" w:hint="cs"/>
          <w:rtl/>
        </w:rPr>
        <w:t>ושב שהדבר הזה לא שולל את קיום המדינה---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יעקבי חייקין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376" w:name="_ETM_Q_1142514"/>
      <w:bookmarkEnd w:id="376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הרבה פעמים הרוב</w:t>
      </w:r>
      <w:bookmarkStart w:id="377" w:name="_ETM_Q_1146284"/>
      <w:bookmarkEnd w:id="377"/>
      <w:r>
        <w:rPr>
          <w:rFonts w:cs="David" w:hint="cs"/>
          <w:rtl/>
        </w:rPr>
        <w:t xml:space="preserve"> זה רק יושב ראש הוועדה.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סהר פינטו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378" w:name="_ETM_Q_1143424"/>
      <w:bookmarkEnd w:id="378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בדיוק, הרוב זה יושב</w:t>
      </w:r>
      <w:bookmarkStart w:id="379" w:name="_ETM_Q_1148246"/>
      <w:bookmarkEnd w:id="379"/>
      <w:r>
        <w:rPr>
          <w:rFonts w:cs="David" w:hint="cs"/>
          <w:rtl/>
        </w:rPr>
        <w:t xml:space="preserve"> ראש הוועדה.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380" w:name="_ETM_Q_1150172"/>
      <w:bookmarkEnd w:id="380"/>
      <w:r>
        <w:rPr>
          <w:rFonts w:cs="David" w:hint="cs"/>
          <w:rtl/>
        </w:rPr>
        <w:t>זו טענה מאוד נכונה במישור המעשי, אבל היא</w:t>
      </w:r>
      <w:bookmarkStart w:id="381" w:name="_ETM_Q_1156075"/>
      <w:bookmarkEnd w:id="381"/>
      <w:r>
        <w:rPr>
          <w:rFonts w:cs="David" w:hint="cs"/>
          <w:rtl/>
        </w:rPr>
        <w:t xml:space="preserve"> לא יכולה לעמוד במישור העיוני לעולם, כי אם אנשים לא </w:t>
      </w:r>
      <w:bookmarkStart w:id="382" w:name="_ETM_Q_1163405"/>
      <w:bookmarkEnd w:id="382"/>
      <w:r>
        <w:rPr>
          <w:rFonts w:cs="David" w:hint="cs"/>
          <w:rtl/>
        </w:rPr>
        <w:t xml:space="preserve">באים, אז יושב ראש הוועדה מחליט.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383" w:name="_ETM_Q_1163442"/>
      <w:bookmarkEnd w:id="383"/>
      <w:r>
        <w:rPr>
          <w:rFonts w:cs="David" w:hint="cs"/>
          <w:rtl/>
        </w:rPr>
        <w:t>כל זמן שאין</w:t>
      </w:r>
      <w:bookmarkStart w:id="384" w:name="_ETM_Q_1164537"/>
      <w:bookmarkEnd w:id="384"/>
      <w:r>
        <w:rPr>
          <w:rFonts w:cs="David" w:hint="cs"/>
          <w:rtl/>
        </w:rPr>
        <w:t xml:space="preserve"> קוורום זה המצב, ואם יהיה קוורום אז לא יהיו ישיבות,</w:t>
      </w:r>
      <w:bookmarkStart w:id="385" w:name="_ETM_Q_1168128"/>
      <w:bookmarkEnd w:id="385"/>
      <w:r>
        <w:rPr>
          <w:rFonts w:cs="David" w:hint="cs"/>
          <w:rtl/>
        </w:rPr>
        <w:t xml:space="preserve"> לא יהיו הצבעות. שום דבר לא ייגמר.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386" w:name="_ETM_Q_1174139"/>
      <w:bookmarkEnd w:id="386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נכון. לבוא להגיד שעכשיו</w:t>
      </w:r>
      <w:bookmarkStart w:id="387" w:name="_ETM_Q_1173750"/>
      <w:bookmarkEnd w:id="387"/>
      <w:r>
        <w:rPr>
          <w:rFonts w:cs="David" w:hint="cs"/>
          <w:rtl/>
        </w:rPr>
        <w:t xml:space="preserve"> אנחנו נטיל מגבלות בגלל שאנשים לא באים לישיבות, עם כל </w:t>
      </w:r>
      <w:bookmarkStart w:id="388" w:name="_ETM_Q_1180530"/>
      <w:bookmarkEnd w:id="388"/>
      <w:r>
        <w:rPr>
          <w:rFonts w:cs="David" w:hint="cs"/>
          <w:rtl/>
        </w:rPr>
        <w:t>הכבוד, זה לא...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389" w:name="_ETM_Q_1184001"/>
      <w:bookmarkEnd w:id="389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אז אנחנו אומרים נשיאות. </w:t>
      </w:r>
      <w:bookmarkStart w:id="390" w:name="_ETM_Q_1188087"/>
      <w:bookmarkStart w:id="391" w:name="_ETM_Q_1188268"/>
      <w:bookmarkStart w:id="392" w:name="_ETM_Q_1188829"/>
      <w:bookmarkEnd w:id="390"/>
      <w:bookmarkEnd w:id="391"/>
      <w:bookmarkEnd w:id="392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393" w:name="_ETM_Q_1187044"/>
      <w:bookmarkEnd w:id="393"/>
      <w:r>
        <w:rPr>
          <w:rFonts w:cs="David" w:hint="cs"/>
          <w:rtl/>
        </w:rPr>
        <w:t xml:space="preserve">כן.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394" w:name="_ETM_Q_1186317"/>
      <w:bookmarkEnd w:id="394"/>
      <w:r>
        <w:rPr>
          <w:rFonts w:cs="David" w:hint="cs"/>
          <w:rtl/>
        </w:rPr>
        <w:t>ועוד הערה אחת לסעיף 17.</w:t>
      </w:r>
      <w:bookmarkStart w:id="395" w:name="_ETM_Q_1191535"/>
      <w:bookmarkEnd w:id="395"/>
      <w:r>
        <w:rPr>
          <w:rFonts w:cs="David" w:hint="cs"/>
          <w:rtl/>
        </w:rPr>
        <w:t xml:space="preserve"> ב-17ב, לגבי ההסתייגויות, זה משהו שהוא טכני, אבל אני</w:t>
      </w:r>
      <w:bookmarkStart w:id="396" w:name="_ETM_Q_1195503"/>
      <w:bookmarkEnd w:id="396"/>
      <w:r>
        <w:rPr>
          <w:rFonts w:cs="David" w:hint="cs"/>
          <w:rtl/>
        </w:rPr>
        <w:t xml:space="preserve"> רוצה להגיד אותו, אמרנו שיש שלוש אפשרויות להגיש הסתייגות</w:t>
      </w:r>
      <w:bookmarkStart w:id="397" w:name="_ETM_Q_1199243"/>
      <w:bookmarkEnd w:id="397"/>
      <w:r>
        <w:rPr>
          <w:rFonts w:cs="David" w:hint="cs"/>
          <w:rtl/>
        </w:rPr>
        <w:t xml:space="preserve"> או שאדם מציג בעצמו או שהוא הסמיך מישהו אחר ופה </w:t>
      </w:r>
      <w:bookmarkStart w:id="398" w:name="_ETM_Q_1199691"/>
      <w:bookmarkEnd w:id="398"/>
      <w:r>
        <w:rPr>
          <w:rFonts w:cs="David" w:hint="cs"/>
          <w:rtl/>
        </w:rPr>
        <w:t xml:space="preserve">העירו לי, כתבנו שחבר כנסת יכול להסמיך חבר כנסת אחר </w:t>
      </w:r>
      <w:bookmarkStart w:id="399" w:name="_ETM_Q_1206035"/>
      <w:bookmarkEnd w:id="399"/>
      <w:r>
        <w:rPr>
          <w:rFonts w:cs="David" w:hint="cs"/>
          <w:rtl/>
        </w:rPr>
        <w:t>ושר יכול להסמיך---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400" w:name="_ETM_Q_1207313"/>
      <w:bookmarkEnd w:id="400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ודודו התנגד.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401" w:name="_ETM_Q_1207693"/>
      <w:bookmarkEnd w:id="401"/>
      <w:r>
        <w:rPr>
          <w:rFonts w:cs="David" w:hint="cs"/>
          <w:rtl/>
        </w:rPr>
        <w:t>וסגן שר יכול להסמיך</w:t>
      </w:r>
      <w:bookmarkStart w:id="402" w:name="_ETM_Q_1209881"/>
      <w:bookmarkEnd w:id="402"/>
      <w:r>
        <w:rPr>
          <w:rFonts w:cs="David" w:hint="cs"/>
          <w:rtl/>
        </w:rPr>
        <w:t xml:space="preserve"> את נציג הממשלה, ואז העירו לי שהמלה 'הסמכה' היא חזקה </w:t>
      </w:r>
      <w:bookmarkStart w:id="403" w:name="_ETM_Q_1212856"/>
      <w:bookmarkEnd w:id="403"/>
      <w:r>
        <w:rPr>
          <w:rFonts w:cs="David" w:hint="cs"/>
          <w:rtl/>
        </w:rPr>
        <w:t>מדי, כי הוא לא ממש מסמיך אותו להגיש הסתייגות ואחר</w:t>
      </w:r>
      <w:bookmarkStart w:id="404" w:name="_ETM_Q_1215872"/>
      <w:bookmarkEnd w:id="404"/>
      <w:r>
        <w:rPr>
          <w:rFonts w:cs="David" w:hint="cs"/>
          <w:rtl/>
        </w:rPr>
        <w:t xml:space="preserve"> כך כמובן השר צריך לתת את זה בחתימתו, אבל </w:t>
      </w:r>
      <w:bookmarkStart w:id="405" w:name="_ETM_Q_1216438"/>
      <w:bookmarkEnd w:id="405"/>
      <w:r>
        <w:rPr>
          <w:rFonts w:cs="David" w:hint="cs"/>
          <w:rtl/>
        </w:rPr>
        <w:t xml:space="preserve">נציג הממשלה מתחייב בשמו, אז חשבנו להגיד שחבר כנסת אחר </w:t>
      </w:r>
      <w:bookmarkStart w:id="406" w:name="_ETM_Q_1219019"/>
      <w:bookmarkEnd w:id="406"/>
      <w:r>
        <w:rPr>
          <w:rFonts w:cs="David" w:hint="cs"/>
          <w:rtl/>
        </w:rPr>
        <w:t>הציג בשמו את הצעתו וסגן השר, נציג הממשלה, הציג</w:t>
      </w:r>
      <w:bookmarkStart w:id="407" w:name="_ETM_Q_1223788"/>
      <w:bookmarkEnd w:id="407"/>
      <w:r>
        <w:rPr>
          <w:rFonts w:cs="David" w:hint="cs"/>
          <w:rtl/>
        </w:rPr>
        <w:t xml:space="preserve"> את הצעתו. להבהיר שאין פה איזה שהיא הסמכה מפורשת.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408" w:name="_ETM_Q_1231762"/>
      <w:bookmarkEnd w:id="408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409" w:name="_ETM_Q_1231876"/>
      <w:bookmarkEnd w:id="409"/>
      <w:r>
        <w:rPr>
          <w:rFonts w:cs="David" w:hint="cs"/>
          <w:rtl/>
        </w:rPr>
        <w:t>עכשיו א</w:t>
      </w:r>
      <w:bookmarkStart w:id="410" w:name="_ETM_Q_1232526"/>
      <w:bookmarkEnd w:id="410"/>
      <w:r>
        <w:rPr>
          <w:rFonts w:cs="David" w:hint="cs"/>
          <w:rtl/>
        </w:rPr>
        <w:t xml:space="preserve">נחנו יכולים להמשיך לסעיף 19, הפרק השלישי, הקריאה השנייה והשלישית. </w:t>
      </w:r>
      <w:bookmarkStart w:id="411" w:name="_ETM_Q_1236742"/>
      <w:bookmarkEnd w:id="411"/>
      <w:r>
        <w:rPr>
          <w:rFonts w:cs="David" w:hint="cs"/>
          <w:rtl/>
        </w:rPr>
        <w:t xml:space="preserve">הפרק הקודם היה הכנה לקריאה שנייה ושלישית ועכשיו הקריאה השנייה </w:t>
      </w:r>
      <w:bookmarkStart w:id="412" w:name="_ETM_Q_1241895"/>
      <w:bookmarkEnd w:id="412"/>
      <w:r>
        <w:rPr>
          <w:rFonts w:cs="David" w:hint="cs"/>
          <w:rtl/>
        </w:rPr>
        <w:t>והשלישית במליאה. פה אמרנו, כזכור, שמזכיר הכנסת מניח את ההצעה</w:t>
      </w:r>
      <w:bookmarkStart w:id="413" w:name="_ETM_Q_1245081"/>
      <w:bookmarkEnd w:id="413"/>
      <w:r>
        <w:rPr>
          <w:rFonts w:cs="David" w:hint="cs"/>
          <w:rtl/>
        </w:rPr>
        <w:t xml:space="preserve"> על השולחן. הקריאה תתחיל למחרת. זה מקום, למשל, שיש כאן </w:t>
      </w:r>
      <w:bookmarkStart w:id="414" w:name="_ETM_Q_1255866"/>
      <w:bookmarkEnd w:id="414"/>
      <w:r>
        <w:rPr>
          <w:rFonts w:cs="David" w:hint="cs"/>
          <w:rtl/>
        </w:rPr>
        <w:t xml:space="preserve">הערה, אלא אם ועדת הכנסת החליטה על קיצור התקופה לפי </w:t>
      </w:r>
      <w:bookmarkStart w:id="415" w:name="_ETM_Q_1261409"/>
      <w:bookmarkEnd w:id="415"/>
      <w:r>
        <w:rPr>
          <w:rFonts w:cs="David" w:hint="cs"/>
          <w:rtl/>
        </w:rPr>
        <w:t>בקשה של הוועדה שהכינה את הצעת החוק, או של הממשלה.</w:t>
      </w:r>
      <w:bookmarkStart w:id="416" w:name="_ETM_Q_1263865"/>
      <w:bookmarkEnd w:id="416"/>
      <w:r>
        <w:rPr>
          <w:rFonts w:cs="David" w:hint="cs"/>
          <w:rtl/>
        </w:rPr>
        <w:t xml:space="preserve"> פה למשל מוצע שמי שיעביר את הבקשה הזאת זה מזכיר</w:t>
      </w:r>
      <w:bookmarkStart w:id="417" w:name="_ETM_Q_1267940"/>
      <w:bookmarkEnd w:id="417"/>
      <w:r>
        <w:rPr>
          <w:rFonts w:cs="David" w:hint="cs"/>
          <w:rtl/>
        </w:rPr>
        <w:t xml:space="preserve"> הממשלה.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418" w:name="_ETM_Q_1270072"/>
      <w:bookmarkEnd w:id="418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419" w:name="_ETM_Q_1270241"/>
      <w:bookmarkEnd w:id="419"/>
      <w:r>
        <w:rPr>
          <w:rFonts w:cs="David" w:hint="cs"/>
          <w:rtl/>
        </w:rPr>
        <w:t>סעיף 20 הוא מה שהיום מופיע ב-124, אפשרות</w:t>
      </w:r>
      <w:bookmarkStart w:id="420" w:name="_ETM_Q_1275572"/>
      <w:bookmarkEnd w:id="420"/>
      <w:r>
        <w:rPr>
          <w:rFonts w:cs="David" w:hint="cs"/>
          <w:rtl/>
        </w:rPr>
        <w:t xml:space="preserve"> של ועדה לחדש את הדיונים בהצעת חוק אחרי שההצעה הונחה</w:t>
      </w:r>
      <w:bookmarkStart w:id="421" w:name="_ETM_Q_1280785"/>
      <w:bookmarkEnd w:id="421"/>
      <w:r>
        <w:rPr>
          <w:rFonts w:cs="David" w:hint="cs"/>
          <w:rtl/>
        </w:rPr>
        <w:t xml:space="preserve"> וכל עוד לא החלו בקריאה השנייה. פה, בסעיף </w:t>
      </w:r>
      <w:bookmarkStart w:id="422" w:name="_ETM_Q_1289826"/>
      <w:bookmarkEnd w:id="422"/>
      <w:r>
        <w:rPr>
          <w:rFonts w:cs="David" w:hint="cs"/>
          <w:rtl/>
        </w:rPr>
        <w:t xml:space="preserve">קטן (ב) הובהר שאחרי שהוועדה מחדשת את הדיונים, מסיימת אותם, </w:t>
      </w:r>
      <w:bookmarkStart w:id="423" w:name="_ETM_Q_1295885"/>
      <w:bookmarkEnd w:id="423"/>
      <w:r>
        <w:rPr>
          <w:rFonts w:cs="David" w:hint="cs"/>
          <w:rtl/>
        </w:rPr>
        <w:t>מביאה נוסח חדש שאליו יצורפו הסתייגויות ובקשות דיבור, לרבות הסתייגויות</w:t>
      </w:r>
      <w:bookmarkStart w:id="424" w:name="_ETM_Q_1303194"/>
      <w:bookmarkEnd w:id="424"/>
      <w:r>
        <w:rPr>
          <w:rFonts w:cs="David" w:hint="cs"/>
          <w:rtl/>
        </w:rPr>
        <w:t xml:space="preserve"> ובקשות שהתבקשו לפני שהדיון חודש, ככל שהן מתאימות. זאת אומרת</w:t>
      </w:r>
      <w:bookmarkStart w:id="425" w:name="_ETM_Q_1305521"/>
      <w:bookmarkEnd w:id="425"/>
      <w:r>
        <w:rPr>
          <w:rFonts w:cs="David" w:hint="cs"/>
          <w:rtl/>
        </w:rPr>
        <w:t xml:space="preserve"> מה שהוגש לפני שהוועדה משכה את זה נשאר ולא</w:t>
      </w:r>
      <w:bookmarkStart w:id="426" w:name="_ETM_Q_1308443"/>
      <w:bookmarkEnd w:id="426"/>
      <w:r>
        <w:rPr>
          <w:rFonts w:cs="David" w:hint="cs"/>
          <w:rtl/>
        </w:rPr>
        <w:t xml:space="preserve"> צריך להגיש מחדש.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427" w:name="_ETM_Q_1307551"/>
      <w:bookmarkEnd w:id="427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צריך לבדוק אם זה מתאים לנוסח</w:t>
      </w:r>
      <w:bookmarkStart w:id="428" w:name="_ETM_Q_1310593"/>
      <w:bookmarkEnd w:id="428"/>
      <w:r>
        <w:rPr>
          <w:rFonts w:cs="David" w:hint="cs"/>
          <w:rtl/>
        </w:rPr>
        <w:t xml:space="preserve"> החדש.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429" w:name="_ETM_Q_1315323"/>
      <w:bookmarkEnd w:id="429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סעיף 21. פה היתה הערה שסוכם בזמנו שנדבר</w:t>
      </w:r>
      <w:bookmarkStart w:id="430" w:name="_ETM_Q_1328216"/>
      <w:bookmarkEnd w:id="430"/>
      <w:r>
        <w:rPr>
          <w:rFonts w:cs="David" w:hint="cs"/>
          <w:rtl/>
        </w:rPr>
        <w:t xml:space="preserve"> עליה שוב. הקריאה השנייה נפתחת בהנמקה של יושב ראש הוועדה</w:t>
      </w:r>
      <w:bookmarkStart w:id="431" w:name="_ETM_Q_1332263"/>
      <w:bookmarkEnd w:id="431"/>
      <w:r>
        <w:rPr>
          <w:rFonts w:cs="David" w:hint="cs"/>
          <w:rtl/>
        </w:rPr>
        <w:t xml:space="preserve"> וכזכור יושב ראש הוועדה זה יכול להיות גם חבר ועדה</w:t>
      </w:r>
      <w:bookmarkStart w:id="432" w:name="_ETM_Q_1336453"/>
      <w:bookmarkEnd w:id="432"/>
      <w:r>
        <w:rPr>
          <w:rFonts w:cs="David" w:hint="cs"/>
          <w:rtl/>
        </w:rPr>
        <w:t xml:space="preserve"> שהוא הסמיך, עכשיו הנמקת ההסתייגויות. מה שדובר כאן </w:t>
      </w:r>
      <w:bookmarkStart w:id="433" w:name="_ETM_Q_1342086"/>
      <w:bookmarkEnd w:id="433"/>
      <w:r>
        <w:rPr>
          <w:rFonts w:cs="David" w:hint="cs"/>
          <w:rtl/>
        </w:rPr>
        <w:t>זה שכל מסתייג מנמק חמש דקות, ואז דובר על כך</w:t>
      </w:r>
      <w:bookmarkStart w:id="434" w:name="_ETM_Q_1347738"/>
      <w:bookmarkEnd w:id="434"/>
      <w:r>
        <w:rPr>
          <w:rFonts w:cs="David" w:hint="cs"/>
          <w:rtl/>
        </w:rPr>
        <w:t xml:space="preserve"> שההסתייגויות ינומקו לגבי כל סעיף בנפרד, לפי הסדר</w:t>
      </w:r>
      <w:bookmarkStart w:id="435" w:name="_ETM_Q_1356188"/>
      <w:bookmarkEnd w:id="435"/>
      <w:r>
        <w:rPr>
          <w:rFonts w:cs="David" w:hint="cs"/>
          <w:rtl/>
        </w:rPr>
        <w:t xml:space="preserve"> שבו נרשמו בנוסח, ונשארו כאן שתי שאלות פתוחות; אחת, האם </w:t>
      </w:r>
      <w:bookmarkStart w:id="436" w:name="_ETM_Q_1359715"/>
      <w:bookmarkEnd w:id="436"/>
      <w:r>
        <w:rPr>
          <w:rFonts w:cs="David" w:hint="cs"/>
          <w:rtl/>
        </w:rPr>
        <w:t xml:space="preserve">לאפשר בכל זאת לעשות מה שהיום קורה בפועל, שחבר כנסת </w:t>
      </w:r>
      <w:bookmarkStart w:id="437" w:name="_ETM_Q_1363732"/>
      <w:bookmarkEnd w:id="437"/>
      <w:r>
        <w:rPr>
          <w:rFonts w:cs="David" w:hint="cs"/>
          <w:rtl/>
        </w:rPr>
        <w:t>מנמק את כל ההסתייגויות שלו לחוק. אני חושבת שזה</w:t>
      </w:r>
      <w:bookmarkStart w:id="438" w:name="_ETM_Q_1370947"/>
      <w:bookmarkEnd w:id="438"/>
      <w:r>
        <w:rPr>
          <w:rFonts w:cs="David" w:hint="cs"/>
          <w:rtl/>
        </w:rPr>
        <w:t xml:space="preserve"> מאוד הגיוני, אבל זה נשאר כאן פתוח.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439" w:name="_ETM_Q_1376855"/>
      <w:bookmarkEnd w:id="439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על זה</w:t>
      </w:r>
      <w:bookmarkStart w:id="440" w:name="_ETM_Q_1378145"/>
      <w:bookmarkEnd w:id="440"/>
      <w:r>
        <w:rPr>
          <w:rFonts w:cs="David" w:hint="cs"/>
          <w:rtl/>
        </w:rPr>
        <w:t xml:space="preserve"> יש הסכמה.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אברהם מיכאלי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הכל בזמן מוגבל או שכל הסתייגות</w:t>
      </w:r>
      <w:bookmarkStart w:id="441" w:name="_ETM_Q_1380138"/>
      <w:bookmarkEnd w:id="441"/>
      <w:r>
        <w:rPr>
          <w:rFonts w:cs="David" w:hint="cs"/>
          <w:rtl/>
        </w:rPr>
        <w:t xml:space="preserve"> חמש דקות?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442" w:name="_ETM_Q_1378992"/>
      <w:bookmarkEnd w:id="442"/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443" w:name="_ETM_Q_1380514"/>
      <w:bookmarkEnd w:id="443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לא, כל הסתייגות חמש דקות, זה מה שקבעו, אבל יש </w:t>
      </w:r>
      <w:bookmarkStart w:id="444" w:name="_ETM_Q_1383970"/>
      <w:bookmarkEnd w:id="444"/>
      <w:r>
        <w:rPr>
          <w:rFonts w:cs="David" w:hint="cs"/>
          <w:rtl/>
        </w:rPr>
        <w:t>חמישה סעיפים וחבר כנסת הגיש הסתייגות---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</w:t>
      </w:r>
      <w:bookmarkStart w:id="445" w:name="_ETM_Q_1382456"/>
      <w:bookmarkEnd w:id="445"/>
      <w:r>
        <w:rPr>
          <w:rFonts w:cs="David" w:hint="cs"/>
          <w:u w:val="single"/>
          <w:rtl/>
        </w:rPr>
        <w:t xml:space="preserve">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446" w:name="_ETM_Q_1384219"/>
      <w:bookmarkEnd w:id="446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אם יש עשרה מסתייגים ושישה מסכימים, העשירי, גם אם הוא לא</w:t>
      </w:r>
      <w:bookmarkStart w:id="447" w:name="_ETM_Q_1386201"/>
      <w:bookmarkEnd w:id="447"/>
      <w:r>
        <w:rPr>
          <w:rFonts w:cs="David" w:hint="cs"/>
          <w:rtl/>
        </w:rPr>
        <w:t xml:space="preserve"> מסכים, זה לא יעזור לו.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448" w:name="_ETM_Q_1389441"/>
      <w:bookmarkEnd w:id="448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אם יש בחוק חמישה </w:t>
      </w:r>
      <w:bookmarkStart w:id="449" w:name="_ETM_Q_1391074"/>
      <w:bookmarkEnd w:id="449"/>
      <w:r>
        <w:rPr>
          <w:rFonts w:cs="David" w:hint="cs"/>
          <w:rtl/>
        </w:rPr>
        <w:t>סעיפים והוא הגיש הסתייגות לסעיף 1, 2 ו-5.</w:t>
      </w:r>
      <w:bookmarkStart w:id="450" w:name="_ETM_Q_1395438"/>
      <w:bookmarkEnd w:id="450"/>
      <w:r>
        <w:rPr>
          <w:rFonts w:cs="David" w:hint="cs"/>
          <w:rtl/>
        </w:rPr>
        <w:t xml:space="preserve"> יש לו 15 דקות על זה, אין ספק, עכשי</w:t>
      </w:r>
      <w:bookmarkStart w:id="451" w:name="_ETM_Q_1397269"/>
      <w:bookmarkEnd w:id="451"/>
      <w:r>
        <w:rPr>
          <w:rFonts w:cs="David" w:hint="cs"/>
          <w:rtl/>
        </w:rPr>
        <w:t>ו השאלה היא האם הוא צריך לעלות פעם אחת כשמנמקים סעי</w:t>
      </w:r>
      <w:bookmarkStart w:id="452" w:name="_ETM_Q_1396871"/>
      <w:bookmarkEnd w:id="452"/>
      <w:r>
        <w:rPr>
          <w:rFonts w:cs="David" w:hint="cs"/>
          <w:rtl/>
        </w:rPr>
        <w:t xml:space="preserve">ף 1, לעלות פעם שנייה כשמנמקים סעיף 2, לעלות כשמנמקים </w:t>
      </w:r>
      <w:bookmarkStart w:id="453" w:name="_ETM_Q_1399139"/>
      <w:bookmarkEnd w:id="453"/>
      <w:r>
        <w:rPr>
          <w:rFonts w:cs="David" w:hint="cs"/>
          <w:rtl/>
        </w:rPr>
        <w:t xml:space="preserve">את סעיף 3, או שהוא יכול בפעם אחת. אז השאלה </w:t>
      </w:r>
      <w:bookmarkStart w:id="454" w:name="_ETM_Q_1404599"/>
      <w:bookmarkEnd w:id="454"/>
      <w:r>
        <w:rPr>
          <w:rFonts w:cs="David" w:hint="cs"/>
          <w:rtl/>
        </w:rPr>
        <w:t>האם רוצים שהכלל יהיה שזה מרוכז, או ש---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קריאות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לא, לא.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יעקבי חייקין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455" w:name="_ETM_Q_1408633"/>
      <w:bookmarkEnd w:id="455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לא,</w:t>
      </w:r>
      <w:bookmarkStart w:id="456" w:name="_ETM_Q_1409111"/>
      <w:bookmarkEnd w:id="456"/>
      <w:r>
        <w:rPr>
          <w:rFonts w:cs="David" w:hint="cs"/>
          <w:rtl/>
        </w:rPr>
        <w:t xml:space="preserve"> מה פתאום. תארי לעצמך למשל אחד עולה ומדבר 60 </w:t>
      </w:r>
      <w:bookmarkStart w:id="457" w:name="_ETM_Q_1410296"/>
      <w:bookmarkEnd w:id="457"/>
      <w:r>
        <w:rPr>
          <w:rFonts w:cs="David" w:hint="cs"/>
          <w:rtl/>
        </w:rPr>
        <w:t xml:space="preserve">דקות, השני ידבר 50 דקות.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keepLines/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keepLines/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keepLines/>
        <w:bidi/>
        <w:ind w:firstLine="720"/>
        <w:jc w:val="both"/>
        <w:rPr>
          <w:rFonts w:cs="David" w:hint="cs"/>
          <w:rtl/>
        </w:rPr>
      </w:pPr>
      <w:bookmarkStart w:id="458" w:name="_ETM_Q_1411849"/>
      <w:bookmarkEnd w:id="458"/>
      <w:r>
        <w:rPr>
          <w:rFonts w:cs="David" w:hint="cs"/>
          <w:rtl/>
        </w:rPr>
        <w:t>לא, כשיש סדרי דיון</w:t>
      </w:r>
      <w:bookmarkStart w:id="459" w:name="_ETM_Q_1414981"/>
      <w:bookmarkEnd w:id="459"/>
      <w:r>
        <w:rPr>
          <w:rFonts w:cs="David" w:hint="cs"/>
          <w:rtl/>
        </w:rPr>
        <w:t xml:space="preserve"> מיוחדים, הכללים---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יעקבי חייקין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460" w:name="_ETM_Q_1412716"/>
      <w:bookmarkEnd w:id="460"/>
      <w:r>
        <w:rPr>
          <w:rFonts w:cs="David" w:hint="cs"/>
          <w:rtl/>
        </w:rPr>
        <w:t xml:space="preserve">לא, אני </w:t>
      </w:r>
      <w:bookmarkStart w:id="461" w:name="_ETM_Q_1413734"/>
      <w:bookmarkEnd w:id="461"/>
      <w:r>
        <w:rPr>
          <w:rFonts w:cs="David" w:hint="cs"/>
          <w:rtl/>
        </w:rPr>
        <w:t>לא מדברת על תקציב.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462" w:name="_ETM_Q_1415312"/>
      <w:bookmarkEnd w:id="462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היום אנחנו יודעים שבפועל מה שקורה הוא שחבר כנסת מנמק את כל הסתייגויותיו ביחד.</w:t>
      </w:r>
      <w:bookmarkStart w:id="463" w:name="_ETM_Q_1419506"/>
      <w:bookmarkEnd w:id="463"/>
      <w:r>
        <w:rPr>
          <w:rFonts w:cs="David" w:hint="cs"/>
          <w:rtl/>
        </w:rPr>
        <w:t xml:space="preserve"> השאלה אם רוצים לסטות מזה.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יעקבי חייקין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464" w:name="_ETM_Q_1419978"/>
      <w:bookmarkEnd w:id="464"/>
      <w:r>
        <w:rPr>
          <w:rFonts w:cs="David" w:hint="cs"/>
          <w:rtl/>
        </w:rPr>
        <w:t xml:space="preserve">תלוי מתי.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465" w:name="_ETM_Q_1424075"/>
      <w:bookmarkEnd w:id="465"/>
      <w:r>
        <w:rPr>
          <w:rFonts w:cs="David" w:hint="cs"/>
          <w:rtl/>
        </w:rPr>
        <w:t>ב-90% מהמקרים</w:t>
      </w:r>
      <w:bookmarkStart w:id="466" w:name="_ETM_Q_1424402"/>
      <w:bookmarkEnd w:id="466"/>
      <w:r>
        <w:rPr>
          <w:rFonts w:cs="David" w:hint="cs"/>
          <w:rtl/>
        </w:rPr>
        <w:t xml:space="preserve"> בטח.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ירדנה מלר הורוביץ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467" w:name="_ETM_Q_1426387"/>
      <w:bookmarkEnd w:id="467"/>
      <w:r>
        <w:rPr>
          <w:rFonts w:cs="David" w:hint="cs"/>
          <w:rtl/>
        </w:rPr>
        <w:t>רונית, גם כשא</w:t>
      </w:r>
      <w:bookmarkStart w:id="468" w:name="_ETM_Q_1428235"/>
      <w:bookmarkEnd w:id="468"/>
      <w:r>
        <w:rPr>
          <w:rFonts w:cs="David" w:hint="cs"/>
          <w:rtl/>
        </w:rPr>
        <w:t xml:space="preserve">ין הסדר, אנחנו שואלים, לא בחוקים הגדולים גדולים, אבל </w:t>
      </w:r>
      <w:bookmarkStart w:id="469" w:name="_ETM_Q_1430754"/>
      <w:bookmarkEnd w:id="469"/>
      <w:r>
        <w:rPr>
          <w:rFonts w:cs="David" w:hint="cs"/>
          <w:rtl/>
        </w:rPr>
        <w:t>בחוקים ה... אנחנו שואלים 'אתה רוצה לנמק את כולם ביחד?'</w:t>
      </w:r>
      <w:bookmarkStart w:id="470" w:name="_ETM_Q_1434719"/>
      <w:bookmarkEnd w:id="470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יעקבי חייקין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471" w:name="_ETM_Q_1433394"/>
      <w:bookmarkEnd w:id="471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זאת אומרת, שלא אחד יגנוב את הבמה, ידבר </w:t>
      </w:r>
      <w:bookmarkStart w:id="472" w:name="_ETM_Q_1437258"/>
      <w:bookmarkEnd w:id="472"/>
      <w:r>
        <w:rPr>
          <w:rFonts w:cs="David" w:hint="cs"/>
          <w:rtl/>
        </w:rPr>
        <w:t>60 דקות והשני 50 דקות... את יודעת על</w:t>
      </w:r>
      <w:bookmarkStart w:id="473" w:name="_ETM_Q_1437720"/>
      <w:bookmarkEnd w:id="473"/>
      <w:r>
        <w:rPr>
          <w:rFonts w:cs="David" w:hint="cs"/>
          <w:rtl/>
        </w:rPr>
        <w:t xml:space="preserve"> מה אני מדברת.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קריאה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474" w:name="_ETM_Q_1438972"/>
      <w:bookmarkEnd w:id="474"/>
      <w:r>
        <w:rPr>
          <w:rFonts w:cs="David" w:hint="cs"/>
          <w:rtl/>
        </w:rPr>
        <w:t xml:space="preserve">נשאיר את שתי האופציות.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יעקבי חייקין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כן, זה לא טוב?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ירדנה מלר הורוביץ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475" w:name="_ETM_Q_1441277"/>
      <w:bookmarkStart w:id="476" w:name="_ETM_Q_1443901"/>
      <w:bookmarkEnd w:id="475"/>
      <w:bookmarkEnd w:id="476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תשאירי </w:t>
      </w:r>
      <w:bookmarkStart w:id="477" w:name="_ETM_Q_1444055"/>
      <w:bookmarkEnd w:id="477"/>
      <w:r>
        <w:rPr>
          <w:rFonts w:cs="David" w:hint="cs"/>
          <w:rtl/>
        </w:rPr>
        <w:t xml:space="preserve">את האופציה שאפשר.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478" w:name="_ETM_Q_1444412"/>
      <w:bookmarkEnd w:id="478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אז מי יחליט?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אברהם מיכאלי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ההיגיון אומר</w:t>
      </w:r>
      <w:bookmarkStart w:id="479" w:name="_ETM_Q_1450180"/>
      <w:bookmarkEnd w:id="479"/>
      <w:r>
        <w:rPr>
          <w:rFonts w:cs="David" w:hint="cs"/>
          <w:rtl/>
        </w:rPr>
        <w:t xml:space="preserve"> שאם</w:t>
      </w:r>
      <w:bookmarkStart w:id="480" w:name="_ETM_Q_1454251"/>
      <w:bookmarkEnd w:id="480"/>
      <w:r>
        <w:rPr>
          <w:rFonts w:cs="David" w:hint="cs"/>
          <w:rtl/>
        </w:rPr>
        <w:t xml:space="preserve"> יש נושא אחד שפחות או יותר... נושא אחד באותו </w:t>
      </w:r>
      <w:bookmarkStart w:id="481" w:name="_ETM_Q_1456677"/>
      <w:bookmarkEnd w:id="481"/>
      <w:r>
        <w:rPr>
          <w:rFonts w:cs="David" w:hint="cs"/>
          <w:rtl/>
        </w:rPr>
        <w:t xml:space="preserve">חוק, שהוא ירכז את הכל ביחד.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482" w:name="_ETM_Q_1458575"/>
      <w:bookmarkEnd w:id="482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483" w:name="_ETM_Q_1457963"/>
      <w:bookmarkEnd w:id="483"/>
      <w:r>
        <w:rPr>
          <w:rFonts w:cs="David" w:hint="cs"/>
          <w:rtl/>
        </w:rPr>
        <w:t xml:space="preserve">אי אפשר לדעת. </w:t>
      </w:r>
      <w:bookmarkStart w:id="484" w:name="_ETM_Q_1457010"/>
      <w:bookmarkEnd w:id="484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יעקבי חייקין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485" w:name="_ETM_Q_1457541"/>
      <w:bookmarkEnd w:id="485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מה פתאום? זה לא טוב לאופוזיציה.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486" w:name="_ETM_Q_1462599"/>
      <w:bookmarkEnd w:id="486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מה הבעיה לתת</w:t>
      </w:r>
      <w:bookmarkStart w:id="487" w:name="_ETM_Q_1462647"/>
      <w:bookmarkEnd w:id="487"/>
      <w:r>
        <w:rPr>
          <w:rFonts w:cs="David" w:hint="cs"/>
          <w:rtl/>
        </w:rPr>
        <w:t xml:space="preserve"> כך או כך, כל אחד מה שהוא רוצה?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תמר כנפו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488" w:name="_ETM_Q_1464217"/>
      <w:bookmarkEnd w:id="488"/>
      <w:r>
        <w:rPr>
          <w:rFonts w:cs="David" w:hint="cs"/>
          <w:rtl/>
        </w:rPr>
        <w:t>נכון,</w:t>
      </w:r>
      <w:bookmarkStart w:id="489" w:name="_ETM_Q_1465020"/>
      <w:bookmarkEnd w:id="489"/>
      <w:r>
        <w:rPr>
          <w:rFonts w:cs="David" w:hint="cs"/>
          <w:rtl/>
        </w:rPr>
        <w:t xml:space="preserve"> כמו שהיה המצב, להשאיר גם את האפשרות הזאת וגם</w:t>
      </w:r>
      <w:bookmarkStart w:id="490" w:name="_ETM_Q_1469825"/>
      <w:bookmarkEnd w:id="490"/>
      <w:r>
        <w:rPr>
          <w:rFonts w:cs="David" w:hint="cs"/>
          <w:rtl/>
        </w:rPr>
        <w:t xml:space="preserve"> את האפשרות הזאת, כשהם מגיעים להסכמה, כמו שקיים היום. כשזה </w:t>
      </w:r>
      <w:bookmarkStart w:id="491" w:name="_ETM_Q_1473758"/>
      <w:bookmarkEnd w:id="491"/>
      <w:r>
        <w:rPr>
          <w:rFonts w:cs="David" w:hint="cs"/>
          <w:rtl/>
        </w:rPr>
        <w:t xml:space="preserve">חוקים קטנים, אז... שתי האפשרויות. 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היום חבר הכנסת עולה ומנמק את</w:t>
      </w:r>
      <w:bookmarkStart w:id="492" w:name="_ETM_Q_1481689"/>
      <w:bookmarkEnd w:id="492"/>
      <w:r>
        <w:rPr>
          <w:rFonts w:cs="David" w:hint="cs"/>
          <w:rtl/>
        </w:rPr>
        <w:t xml:space="preserve"> הסתייגויותיו, הוא לא עולה כמה פעמים. 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493" w:name="_ETM_Q_1474782"/>
      <w:bookmarkEnd w:id="493"/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494" w:name="_ETM_Q_1488164"/>
      <w:bookmarkEnd w:id="494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לא, אין ויכוח ששתי </w:t>
      </w:r>
      <w:bookmarkStart w:id="495" w:name="_ETM_Q_1493466"/>
      <w:bookmarkEnd w:id="495"/>
      <w:r>
        <w:rPr>
          <w:rFonts w:cs="David" w:hint="cs"/>
          <w:rtl/>
        </w:rPr>
        <w:t xml:space="preserve">האפשרויות יהיו ואין ויכוח שזה עניין של כל אחד מה </w:t>
      </w:r>
      <w:bookmarkStart w:id="496" w:name="_ETM_Q_1497157"/>
      <w:bookmarkEnd w:id="496"/>
      <w:r>
        <w:rPr>
          <w:rFonts w:cs="David" w:hint="cs"/>
          <w:rtl/>
        </w:rPr>
        <w:t>הוא מסכים, השאלה רק מה אנחנו קובעים כבררת המחדל. האם</w:t>
      </w:r>
      <w:bookmarkStart w:id="497" w:name="_ETM_Q_1502219"/>
      <w:bookmarkEnd w:id="497"/>
      <w:r>
        <w:rPr>
          <w:rFonts w:cs="David" w:hint="cs"/>
          <w:rtl/>
        </w:rPr>
        <w:t xml:space="preserve"> אנחנו באים ואומרים, מי שרוצה לעשות בנפרד, יצטרך לבוא להגיד </w:t>
      </w:r>
      <w:bookmarkStart w:id="498" w:name="_ETM_Q_1504884"/>
      <w:bookmarkEnd w:id="498"/>
      <w:r>
        <w:rPr>
          <w:rFonts w:cs="David" w:hint="cs"/>
          <w:rtl/>
        </w:rPr>
        <w:t>'אני מבקש בנפרד', כדי שיפצלו לו את</w:t>
      </w:r>
      <w:bookmarkStart w:id="499" w:name="_ETM_Q_1508160"/>
      <w:bookmarkEnd w:id="499"/>
      <w:r>
        <w:rPr>
          <w:rFonts w:cs="David" w:hint="cs"/>
          <w:rtl/>
        </w:rPr>
        <w:t xml:space="preserve"> זה, או שהוא יצטרך לבואו להגיד 'אני מבקש ביחד', </w:t>
      </w:r>
      <w:bookmarkStart w:id="500" w:name="_ETM_Q_1509910"/>
      <w:bookmarkEnd w:id="500"/>
      <w:r>
        <w:rPr>
          <w:rFonts w:cs="David" w:hint="cs"/>
          <w:rtl/>
        </w:rPr>
        <w:t xml:space="preserve">כדי שיאחדו לו את זה. זאת השאלה.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501" w:name="_ETM_Q_1512709"/>
      <w:bookmarkEnd w:id="501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כאן צריך</w:t>
      </w:r>
      <w:bookmarkStart w:id="502" w:name="_ETM_Q_1514030"/>
      <w:bookmarkEnd w:id="502"/>
      <w:r>
        <w:rPr>
          <w:rFonts w:cs="David" w:hint="cs"/>
          <w:rtl/>
        </w:rPr>
        <w:t xml:space="preserve"> להיות מה שנוהג.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סהר פינטו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503" w:name="_ETM_Q_1513566"/>
      <w:bookmarkEnd w:id="503"/>
      <w:r>
        <w:rPr>
          <w:rFonts w:cs="David" w:hint="cs"/>
          <w:rtl/>
        </w:rPr>
        <w:t xml:space="preserve">אם בררת המחדל היא אחד, אז מה </w:t>
      </w:r>
      <w:bookmarkStart w:id="504" w:name="_ETM_Q_1519116"/>
      <w:bookmarkEnd w:id="504"/>
      <w:r>
        <w:rPr>
          <w:rFonts w:cs="David" w:hint="cs"/>
          <w:rtl/>
        </w:rPr>
        <w:t xml:space="preserve">סדר הדוברים? לפי מה אתה מחליט מי הראשון? הראשון </w:t>
      </w:r>
      <w:bookmarkStart w:id="505" w:name="_ETM_Q_1520711"/>
      <w:bookmarkEnd w:id="505"/>
      <w:r>
        <w:rPr>
          <w:rFonts w:cs="David" w:hint="cs"/>
          <w:rtl/>
        </w:rPr>
        <w:t xml:space="preserve">שרץ והגיש את ההסתייגות?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תמר כנפו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506" w:name="_ETM_Q_1520458"/>
      <w:bookmarkEnd w:id="506"/>
      <w:r>
        <w:rPr>
          <w:rFonts w:cs="David" w:hint="cs"/>
          <w:rtl/>
        </w:rPr>
        <w:t>לפי רישום</w:t>
      </w:r>
      <w:bookmarkStart w:id="507" w:name="_ETM_Q_1521606"/>
      <w:bookmarkEnd w:id="507"/>
      <w:r>
        <w:rPr>
          <w:rFonts w:cs="David" w:hint="cs"/>
          <w:rtl/>
        </w:rPr>
        <w:t xml:space="preserve"> ההסתייגויות.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סהר פינטו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508" w:name="_ETM_Q_1523579"/>
      <w:bookmarkEnd w:id="508"/>
      <w:r>
        <w:rPr>
          <w:rFonts w:cs="David" w:hint="cs"/>
          <w:rtl/>
        </w:rPr>
        <w:t>הראשון שהגיש את ההסתייגות הראשונה? ואז אם הוא</w:t>
      </w:r>
      <w:bookmarkStart w:id="509" w:name="_ETM_Q_1524970"/>
      <w:bookmarkEnd w:id="509"/>
      <w:r>
        <w:rPr>
          <w:rFonts w:cs="David" w:hint="cs"/>
          <w:rtl/>
        </w:rPr>
        <w:t xml:space="preserve"> יגיש עוד 100 הסתייגויות?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יעקבי חייקין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510" w:name="_ETM_Q_1526937"/>
      <w:bookmarkEnd w:id="510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הוא ידבר 500 דקות.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קריאה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511" w:name="_ETM_Q_1528086"/>
      <w:bookmarkEnd w:id="511"/>
      <w:r>
        <w:rPr>
          <w:rFonts w:cs="David" w:hint="cs"/>
          <w:rtl/>
        </w:rPr>
        <w:t>בדיוק,</w:t>
      </w:r>
      <w:bookmarkStart w:id="512" w:name="_ETM_Q_1529023"/>
      <w:bookmarkEnd w:id="512"/>
      <w:r>
        <w:rPr>
          <w:rFonts w:cs="David" w:hint="cs"/>
          <w:rtl/>
        </w:rPr>
        <w:t xml:space="preserve"> והבא בתור יעלה ב-10 בלילה.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סהר פינטו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513" w:name="_ETM_Q_1530722"/>
      <w:bookmarkEnd w:id="513"/>
      <w:r>
        <w:rPr>
          <w:rFonts w:cs="David" w:hint="cs"/>
          <w:rtl/>
        </w:rPr>
        <w:t xml:space="preserve">בדיוק, </w:t>
      </w:r>
      <w:bookmarkStart w:id="514" w:name="_ETM_Q_1529558"/>
      <w:bookmarkEnd w:id="514"/>
      <w:r>
        <w:rPr>
          <w:rFonts w:cs="David" w:hint="cs"/>
          <w:rtl/>
        </w:rPr>
        <w:t xml:space="preserve">והבא בתור יעלה ב-10 בלילה.  </w:t>
      </w:r>
      <w:bookmarkStart w:id="515" w:name="_ETM_Q_1533630"/>
      <w:bookmarkEnd w:id="515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516" w:name="_ETM_Q_1533993"/>
      <w:bookmarkEnd w:id="516"/>
      <w:r>
        <w:rPr>
          <w:rFonts w:cs="David" w:hint="cs"/>
          <w:rtl/>
        </w:rPr>
        <w:t xml:space="preserve">אבל ככה עובדת הכנסת.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אז הוא יגיש 50 הסתייגויות</w:t>
      </w:r>
      <w:bookmarkStart w:id="517" w:name="_ETM_Q_1538384"/>
      <w:bookmarkEnd w:id="517"/>
      <w:r>
        <w:rPr>
          <w:rFonts w:cs="David" w:hint="cs"/>
          <w:rtl/>
        </w:rPr>
        <w:t xml:space="preserve"> חילופיות לסעיף הראשון. אין בעיה, אם הוא רוצה להשתלט על </w:t>
      </w:r>
      <w:bookmarkStart w:id="518" w:name="_ETM_Q_1541895"/>
      <w:bookmarkEnd w:id="518"/>
      <w:r>
        <w:rPr>
          <w:rFonts w:cs="David" w:hint="cs"/>
          <w:rtl/>
        </w:rPr>
        <w:t xml:space="preserve">הבמה... זה פשוט, זה לא סיפור מסובך.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סהר פינטו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519" w:name="_ETM_Q_1544408"/>
      <w:bookmarkEnd w:id="519"/>
      <w:r>
        <w:rPr>
          <w:rFonts w:cs="David" w:hint="cs"/>
          <w:rtl/>
        </w:rPr>
        <w:t>זה צריך להיות</w:t>
      </w:r>
      <w:bookmarkStart w:id="520" w:name="_ETM_Q_1546453"/>
      <w:bookmarkEnd w:id="520"/>
      <w:r>
        <w:rPr>
          <w:rFonts w:cs="David" w:hint="cs"/>
          <w:rtl/>
        </w:rPr>
        <w:t xml:space="preserve"> בנפרד, עם אפשרות לחבר. היושב ראש, בהסכמת המסתייג.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 xml:space="preserve"> תמר כנפו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521" w:name="_ETM_Q_1545970"/>
      <w:bookmarkEnd w:id="521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תכל'ס בחוקים הגדולים, הבעייתיים יש הסדרים.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522" w:name="_ETM_Q_1553417"/>
      <w:bookmarkEnd w:id="522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אז היושב ראש </w:t>
      </w:r>
      <w:bookmarkStart w:id="523" w:name="_ETM_Q_1553483"/>
      <w:bookmarkEnd w:id="523"/>
      <w:r>
        <w:rPr>
          <w:rFonts w:cs="David" w:hint="cs"/>
          <w:rtl/>
        </w:rPr>
        <w:t xml:space="preserve">יגיד 'עכשיו מנמקים את ההסתייגויות לסעיף 1' ויקרא לכל </w:t>
      </w:r>
      <w:bookmarkStart w:id="524" w:name="_ETM_Q_1555893"/>
      <w:bookmarkEnd w:id="524"/>
      <w:r>
        <w:rPr>
          <w:rFonts w:cs="David" w:hint="cs"/>
          <w:rtl/>
        </w:rPr>
        <w:t>המסתייגים לסעיף 1. 'עכשיו מנמקים את ההסתייגויות</w:t>
      </w:r>
      <w:bookmarkStart w:id="525" w:name="_ETM_Q_1556175"/>
      <w:bookmarkEnd w:id="525"/>
      <w:r>
        <w:rPr>
          <w:rFonts w:cs="David" w:hint="cs"/>
          <w:rtl/>
        </w:rPr>
        <w:t xml:space="preserve"> לסעיף 2'---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526" w:name="_ETM_Q_1559793"/>
      <w:bookmarkEnd w:id="526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בפועל זה לא עובד כך.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תמר</w:t>
      </w:r>
      <w:bookmarkStart w:id="527" w:name="_ETM_Q_1561561"/>
      <w:bookmarkEnd w:id="527"/>
      <w:r>
        <w:rPr>
          <w:rFonts w:cs="David" w:hint="cs"/>
          <w:u w:val="single"/>
          <w:rtl/>
        </w:rPr>
        <w:t xml:space="preserve"> כנפו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528" w:name="_ETM_Q_1560313"/>
      <w:bookmarkEnd w:id="528"/>
      <w:r>
        <w:rPr>
          <w:rFonts w:cs="David" w:hint="cs"/>
          <w:rtl/>
        </w:rPr>
        <w:t xml:space="preserve">בפועל זה עבד </w:t>
      </w:r>
      <w:bookmarkStart w:id="529" w:name="_ETM_Q_1561727"/>
      <w:bookmarkEnd w:id="529"/>
      <w:r>
        <w:rPr>
          <w:rFonts w:cs="David" w:hint="cs"/>
          <w:rtl/>
        </w:rPr>
        <w:t xml:space="preserve">כך והצבענו אחרי כל סעיף וסעיף. בפועל ככה זה </w:t>
      </w:r>
      <w:bookmarkStart w:id="530" w:name="_ETM_Q_1566751"/>
      <w:bookmarkEnd w:id="530"/>
      <w:r>
        <w:rPr>
          <w:rFonts w:cs="David" w:hint="cs"/>
          <w:rtl/>
        </w:rPr>
        <w:t xml:space="preserve">היה.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531" w:name="_ETM_Q_1566077"/>
      <w:bookmarkEnd w:id="531"/>
      <w:r>
        <w:rPr>
          <w:rFonts w:cs="David" w:hint="cs"/>
          <w:rtl/>
        </w:rPr>
        <w:t xml:space="preserve">אבל כבר שנים זה לא כך.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תמר כנפו</w:t>
      </w:r>
      <w:r w:rsidRPr="004A3439">
        <w:rPr>
          <w:rFonts w:cs="David" w:hint="cs"/>
          <w:rtl/>
        </w:rPr>
        <w:t>:</w:t>
      </w:r>
      <w:bookmarkStart w:id="532" w:name="_ETM_Q_1569696"/>
      <w:bookmarkEnd w:id="532"/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בסדר,</w:t>
      </w:r>
      <w:bookmarkStart w:id="533" w:name="_ETM_Q_1567457"/>
      <w:bookmarkEnd w:id="533"/>
      <w:r>
        <w:rPr>
          <w:rFonts w:cs="David" w:hint="cs"/>
          <w:rtl/>
        </w:rPr>
        <w:t xml:space="preserve"> אבל אני אומרת שבפועל ככה זה היה. נימקו והצביעו.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סהר פינטו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534" w:name="_ETM_Q_1572631"/>
      <w:bookmarkEnd w:id="534"/>
      <w:r>
        <w:rPr>
          <w:rFonts w:cs="David" w:hint="cs"/>
          <w:rtl/>
        </w:rPr>
        <w:t>וזה</w:t>
      </w:r>
      <w:bookmarkStart w:id="535" w:name="_ETM_Q_1573274"/>
      <w:bookmarkEnd w:id="535"/>
      <w:r>
        <w:rPr>
          <w:rFonts w:cs="David" w:hint="cs"/>
          <w:rtl/>
        </w:rPr>
        <w:t xml:space="preserve"> היה טוב יותר.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תמר כנפו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536" w:name="_ETM_Q_1575644"/>
      <w:bookmarkEnd w:id="536"/>
      <w:r>
        <w:rPr>
          <w:rFonts w:cs="David" w:hint="cs"/>
          <w:rtl/>
        </w:rPr>
        <w:t xml:space="preserve">נכון וככה הצליחו להעביר דברים.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סהר פינטו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537" w:name="_ETM_Q_1574290"/>
      <w:bookmarkEnd w:id="537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היה </w:t>
      </w:r>
      <w:bookmarkStart w:id="538" w:name="_ETM_Q_1574770"/>
      <w:bookmarkEnd w:id="538"/>
      <w:r>
        <w:rPr>
          <w:rFonts w:cs="David" w:hint="cs"/>
          <w:rtl/>
        </w:rPr>
        <w:t>דיון ענייני.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אברהם מיכאלי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539" w:name="_ETM_Q_1588308"/>
      <w:bookmarkEnd w:id="539"/>
      <w:r>
        <w:rPr>
          <w:rFonts w:cs="David" w:hint="cs"/>
          <w:rtl/>
        </w:rPr>
        <w:t>אין לי בעיה שזה יישאר כאופציה</w:t>
      </w:r>
      <w:bookmarkStart w:id="540" w:name="_ETM_Q_1584683"/>
      <w:bookmarkEnd w:id="540"/>
      <w:r>
        <w:rPr>
          <w:rFonts w:cs="David" w:hint="cs"/>
          <w:rtl/>
        </w:rPr>
        <w:t xml:space="preserve">, </w:t>
      </w:r>
      <w:bookmarkStart w:id="541" w:name="_ETM_Q_1595390"/>
      <w:bookmarkEnd w:id="541"/>
      <w:r>
        <w:rPr>
          <w:rFonts w:cs="David" w:hint="cs"/>
          <w:rtl/>
        </w:rPr>
        <w:t>אלא אם כן הוא הסכים---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  <w:bookmarkStart w:id="542" w:name="_ETM_Q_1592350"/>
      <w:bookmarkEnd w:id="542"/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אבל זה לא רק הוא, </w:t>
      </w:r>
      <w:bookmarkStart w:id="543" w:name="_ETM_Q_1594719"/>
      <w:bookmarkEnd w:id="543"/>
      <w:r>
        <w:rPr>
          <w:rFonts w:cs="David" w:hint="cs"/>
          <w:rtl/>
        </w:rPr>
        <w:t>זה כל המסתייגים, כי אם הוא עולה כל פעם, אז</w:t>
      </w:r>
      <w:bookmarkStart w:id="544" w:name="_ETM_Q_1596892"/>
      <w:bookmarkEnd w:id="544"/>
      <w:r>
        <w:rPr>
          <w:rFonts w:cs="David" w:hint="cs"/>
          <w:rtl/>
        </w:rPr>
        <w:t xml:space="preserve"> גם האחרים יעלו כל פעם.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סהר פינטו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545" w:name="_ETM_Q_1598454"/>
      <w:bookmarkEnd w:id="545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לא, אז תעשי את היושב </w:t>
      </w:r>
      <w:bookmarkStart w:id="546" w:name="_ETM_Q_1600733"/>
      <w:bookmarkEnd w:id="546"/>
      <w:r>
        <w:rPr>
          <w:rFonts w:cs="David" w:hint="cs"/>
          <w:rtl/>
        </w:rPr>
        <w:t xml:space="preserve">ראש שהוא סוג של בקרה לעניין, בהסכמת המסתייג. כמו </w:t>
      </w:r>
      <w:bookmarkStart w:id="547" w:name="_ETM_Q_1604058"/>
      <w:bookmarkEnd w:id="547"/>
      <w:r>
        <w:rPr>
          <w:rFonts w:cs="David" w:hint="cs"/>
          <w:rtl/>
        </w:rPr>
        <w:t xml:space="preserve">שיש היום, בלי יושב ראש הוועדה. היושב ראש, בהסכמת המסתייג. </w:t>
      </w:r>
      <w:bookmarkStart w:id="548" w:name="_ETM_Q_1608814"/>
      <w:bookmarkEnd w:id="548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תמר</w:t>
      </w:r>
      <w:bookmarkStart w:id="549" w:name="_ETM_Q_1610841"/>
      <w:bookmarkEnd w:id="549"/>
      <w:r>
        <w:rPr>
          <w:rFonts w:cs="David" w:hint="cs"/>
          <w:u w:val="single"/>
          <w:rtl/>
        </w:rPr>
        <w:t xml:space="preserve"> כנפו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550" w:name="_ETM_Q_1608533"/>
      <w:bookmarkEnd w:id="550"/>
      <w:r>
        <w:rPr>
          <w:rFonts w:cs="David" w:hint="cs"/>
          <w:rtl/>
        </w:rPr>
        <w:t>בסדר, זה בדרך כלל ועדת השרים---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סהר פינטו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551" w:name="_ETM_Q_1611084"/>
      <w:bookmarkEnd w:id="551"/>
      <w:r>
        <w:rPr>
          <w:rFonts w:cs="David" w:hint="cs"/>
          <w:rtl/>
        </w:rPr>
        <w:t xml:space="preserve">ואז את משאירה שיקול </w:t>
      </w:r>
      <w:bookmarkStart w:id="552" w:name="_ETM_Q_1609776"/>
      <w:bookmarkEnd w:id="552"/>
      <w:r>
        <w:rPr>
          <w:rFonts w:cs="David" w:hint="cs"/>
          <w:rtl/>
        </w:rPr>
        <w:t>דעת למישהו שהוא---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אייל זנדברג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553" w:name="_ETM_Q_1615233"/>
      <w:bookmarkEnd w:id="553"/>
      <w:r>
        <w:rPr>
          <w:rFonts w:cs="David" w:hint="cs"/>
          <w:rtl/>
        </w:rPr>
        <w:t xml:space="preserve">ההחלטה שלו להסתייג במרוכז משפיעה על המסתייג </w:t>
      </w:r>
      <w:bookmarkStart w:id="554" w:name="_ETM_Q_1618805"/>
      <w:bookmarkEnd w:id="554"/>
      <w:r>
        <w:rPr>
          <w:rFonts w:cs="David" w:hint="cs"/>
          <w:rtl/>
        </w:rPr>
        <w:t xml:space="preserve">הבא שצריך לנאום ב-3 בלילה. צריך לתת כוח, נדמה </w:t>
      </w:r>
      <w:bookmarkStart w:id="555" w:name="_ETM_Q_1621654"/>
      <w:bookmarkEnd w:id="555"/>
      <w:r>
        <w:rPr>
          <w:rFonts w:cs="David" w:hint="cs"/>
          <w:rtl/>
        </w:rPr>
        <w:t>לי, לפי מה שאתם מתארים פה את הבעיה, למסתייג</w:t>
      </w:r>
      <w:bookmarkStart w:id="556" w:name="_ETM_Q_1621973"/>
      <w:bookmarkEnd w:id="556"/>
      <w:r>
        <w:rPr>
          <w:rFonts w:cs="David" w:hint="cs"/>
          <w:rtl/>
        </w:rPr>
        <w:t xml:space="preserve"> האחר להתנגד לניצול הזכות הזאת.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יעקבי חייקין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557" w:name="_ETM_Q_1624823"/>
      <w:bookmarkEnd w:id="557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בוודאי, צריך לשמור על המיעוט.</w:t>
      </w:r>
      <w:bookmarkStart w:id="558" w:name="_ETM_Q_1628487"/>
      <w:bookmarkEnd w:id="558"/>
      <w:r>
        <w:rPr>
          <w:rFonts w:cs="David" w:hint="cs"/>
          <w:rtl/>
        </w:rPr>
        <w:t xml:space="preserve">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559" w:name="_ETM_Q_1629250"/>
      <w:bookmarkEnd w:id="559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מה שאומרת רונית, זה אם לא כולם הסכימו במרוכז, </w:t>
      </w:r>
      <w:bookmarkStart w:id="560" w:name="_ETM_Q_1634539"/>
      <w:bookmarkEnd w:id="560"/>
      <w:r>
        <w:rPr>
          <w:rFonts w:cs="David" w:hint="cs"/>
          <w:rtl/>
        </w:rPr>
        <w:t xml:space="preserve">לא יהיה במרוכז. זה מה שהיא אומרת.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יעקבי חייקין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561" w:name="_ETM_Q_1637047"/>
      <w:bookmarkEnd w:id="561"/>
      <w:r>
        <w:rPr>
          <w:rFonts w:cs="David" w:hint="cs"/>
          <w:rtl/>
        </w:rPr>
        <w:t>ב-99% ה</w:t>
      </w:r>
      <w:bookmarkStart w:id="562" w:name="_ETM_Q_1640264"/>
      <w:bookmarkEnd w:id="562"/>
      <w:r>
        <w:rPr>
          <w:rFonts w:cs="David" w:hint="cs"/>
          <w:rtl/>
        </w:rPr>
        <w:t xml:space="preserve">ם מסכימים במרוכז.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איל זנדברג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563" w:name="_ETM_Q_1631651"/>
      <w:bookmarkEnd w:id="563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הם לא יתנגדו, כי יצטרכו להתנגד לזה, כי מבחינת היעילות</w:t>
      </w:r>
      <w:bookmarkStart w:id="564" w:name="_ETM_Q_1637037"/>
      <w:bookmarkEnd w:id="564"/>
      <w:r>
        <w:rPr>
          <w:rFonts w:cs="David" w:hint="cs"/>
          <w:rtl/>
        </w:rPr>
        <w:t xml:space="preserve"> יותר נוח לדבר </w:t>
      </w:r>
      <w:bookmarkStart w:id="565" w:name="_ETM_Q_1644236"/>
      <w:bookmarkEnd w:id="565"/>
      <w:r>
        <w:rPr>
          <w:rFonts w:cs="David" w:hint="cs"/>
          <w:rtl/>
        </w:rPr>
        <w:t xml:space="preserve">במרוכז. בררת המחדל צריכה להשיג יעילות, עם זכות להתנגד. אם </w:t>
      </w:r>
      <w:bookmarkStart w:id="566" w:name="_ETM_Q_1648907"/>
      <w:bookmarkEnd w:id="566"/>
      <w:r>
        <w:rPr>
          <w:rFonts w:cs="David" w:hint="cs"/>
          <w:rtl/>
        </w:rPr>
        <w:t>מסתייג אחד לא רוצה שיהיה ככה, אז לא יהיה ככה</w:t>
      </w:r>
      <w:bookmarkStart w:id="567" w:name="_ETM_Q_1652304"/>
      <w:bookmarkEnd w:id="567"/>
      <w:r>
        <w:rPr>
          <w:rFonts w:cs="David" w:hint="cs"/>
          <w:rtl/>
        </w:rPr>
        <w:t xml:space="preserve">, אבל הוא יצטרך לבוא ולהגיד שהוא לא רוצה, אחרת </w:t>
      </w:r>
      <w:bookmarkStart w:id="568" w:name="_ETM_Q_1652062"/>
      <w:bookmarkEnd w:id="568"/>
      <w:r>
        <w:rPr>
          <w:rFonts w:cs="David" w:hint="cs"/>
          <w:rtl/>
        </w:rPr>
        <w:t xml:space="preserve">השתיקה שלו גורמת לחוסר יעילות.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יעקבי חייקין</w:t>
      </w:r>
      <w:r w:rsidRPr="004A3439">
        <w:rPr>
          <w:rFonts w:cs="David" w:hint="cs"/>
          <w:rtl/>
        </w:rPr>
        <w:t>: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bookmarkStart w:id="569" w:name="_ETM_Q_1653338"/>
      <w:bookmarkEnd w:id="569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אני אומרת להשאיר</w:t>
      </w:r>
      <w:bookmarkStart w:id="570" w:name="_ETM_Q_1655581"/>
      <w:bookmarkEnd w:id="570"/>
      <w:r>
        <w:rPr>
          <w:rFonts w:cs="David" w:hint="cs"/>
          <w:rtl/>
        </w:rPr>
        <w:t xml:space="preserve"> את זה לפי הסדר שפה נרשמו בנוסח שהונח </w:t>
      </w:r>
      <w:bookmarkStart w:id="571" w:name="_ETM_Q_1657892"/>
      <w:bookmarkEnd w:id="571"/>
      <w:r>
        <w:rPr>
          <w:rFonts w:cs="David" w:hint="cs"/>
          <w:rtl/>
        </w:rPr>
        <w:t>על השולחן, ויש גם אופציה לנמק את זה במרוכז. זאת</w:t>
      </w:r>
      <w:bookmarkStart w:id="572" w:name="_ETM_Q_1660589"/>
      <w:bookmarkEnd w:id="572"/>
      <w:r>
        <w:rPr>
          <w:rFonts w:cs="David" w:hint="cs"/>
          <w:rtl/>
        </w:rPr>
        <w:t xml:space="preserve"> תהיה האופציה השנייה.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573" w:name="_ETM_Q_1660692"/>
      <w:bookmarkEnd w:id="573"/>
      <w:r>
        <w:rPr>
          <w:rFonts w:cs="David" w:hint="cs"/>
          <w:rtl/>
        </w:rPr>
        <w:t>זאת אומרת הכלל יהיה שבכל חוק</w:t>
      </w:r>
      <w:bookmarkStart w:id="574" w:name="_ETM_Q_1661998"/>
      <w:bookmarkEnd w:id="574"/>
      <w:r>
        <w:rPr>
          <w:rFonts w:cs="David" w:hint="cs"/>
          <w:rtl/>
        </w:rPr>
        <w:t xml:space="preserve"> היושב ראש יגיד 'עכשיו מנמקים את ההסתייגות של סעיף 1'.</w:t>
      </w:r>
      <w:bookmarkStart w:id="575" w:name="_ETM_Q_1665086"/>
      <w:bookmarkEnd w:id="575"/>
      <w:r>
        <w:rPr>
          <w:rFonts w:cs="David" w:hint="cs"/>
          <w:rtl/>
        </w:rPr>
        <w:t xml:space="preserve">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יעקבי חייקין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576" w:name="_ETM_Q_1663753"/>
      <w:bookmarkEnd w:id="576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הכלל הזה לא עובד, ב-99% הוא לא עובד.</w:t>
      </w:r>
      <w:bookmarkStart w:id="577" w:name="_ETM_Q_1665758"/>
      <w:bookmarkEnd w:id="577"/>
      <w:r>
        <w:rPr>
          <w:rFonts w:cs="David" w:hint="cs"/>
          <w:rtl/>
        </w:rPr>
        <w:t xml:space="preserve">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זה לא קיים ככה היום.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578" w:name="_ETM_Q_1669518"/>
      <w:bookmarkEnd w:id="578"/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תמר כנפו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579" w:name="_ETM_Q_1668918"/>
      <w:bookmarkEnd w:id="579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כי יש הסכמות</w:t>
      </w:r>
      <w:bookmarkStart w:id="580" w:name="_ETM_Q_1670308"/>
      <w:bookmarkEnd w:id="580"/>
      <w:r>
        <w:rPr>
          <w:rFonts w:cs="David" w:hint="cs"/>
          <w:rtl/>
        </w:rPr>
        <w:t xml:space="preserve"> בין קואליציה ואופוזיציה בפועל.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581" w:name="_ETM_Q_1673937"/>
      <w:bookmarkEnd w:id="581"/>
      <w:r>
        <w:rPr>
          <w:rFonts w:cs="David" w:hint="cs"/>
          <w:rtl/>
        </w:rPr>
        <w:t xml:space="preserve">היום </w:t>
      </w:r>
      <w:bookmarkStart w:id="582" w:name="_ETM_Q_1678030"/>
      <w:bookmarkEnd w:id="582"/>
      <w:r>
        <w:rPr>
          <w:rFonts w:cs="David" w:hint="cs"/>
          <w:rtl/>
        </w:rPr>
        <w:t>כל מסתייג</w:t>
      </w:r>
      <w:bookmarkStart w:id="583" w:name="_ETM_Q_1674903"/>
      <w:bookmarkEnd w:id="583"/>
      <w:r>
        <w:rPr>
          <w:rFonts w:cs="David" w:hint="cs"/>
          <w:rtl/>
        </w:rPr>
        <w:t xml:space="preserve"> מנמק את כל הסתייגויותיו. לא כשיש סדרי דיון מיוחדים או </w:t>
      </w:r>
      <w:bookmarkStart w:id="584" w:name="_ETM_Q_1680816"/>
      <w:bookmarkEnd w:id="584"/>
      <w:r>
        <w:rPr>
          <w:rFonts w:cs="David" w:hint="cs"/>
          <w:rtl/>
        </w:rPr>
        <w:t>הסכמות---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תמר כנפו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585" w:name="_ETM_Q_1681081"/>
      <w:bookmarkEnd w:id="585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לא צריך סדרי דיון מיוחדים.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586" w:name="_ETM_Q_1685078"/>
      <w:bookmarkEnd w:id="586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עולה איזה שהוא </w:t>
      </w:r>
      <w:bookmarkStart w:id="587" w:name="_ETM_Q_1682957"/>
      <w:bookmarkEnd w:id="587"/>
      <w:r>
        <w:rPr>
          <w:rFonts w:cs="David" w:hint="cs"/>
          <w:rtl/>
        </w:rPr>
        <w:t xml:space="preserve">חוק רגיל, לא חוק מיוחד, לא שום דבר, כל מסתייג </w:t>
      </w:r>
      <w:bookmarkStart w:id="588" w:name="_ETM_Q_1686102"/>
      <w:bookmarkEnd w:id="588"/>
      <w:r>
        <w:rPr>
          <w:rFonts w:cs="David" w:hint="cs"/>
          <w:rtl/>
        </w:rPr>
        <w:t>מנמק את כל הסתייגויותיו---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589" w:name="_ETM_Q_1687207"/>
      <w:bookmarkEnd w:id="589"/>
      <w:r>
        <w:rPr>
          <w:rFonts w:cs="David" w:hint="cs"/>
          <w:rtl/>
        </w:rPr>
        <w:t>זה בתנאי שחבר הכנסת אלקין בא ועשה</w:t>
      </w:r>
      <w:bookmarkStart w:id="590" w:name="_ETM_Q_1689428"/>
      <w:bookmarkEnd w:id="590"/>
      <w:r>
        <w:rPr>
          <w:rFonts w:cs="David" w:hint="cs"/>
          <w:rtl/>
        </w:rPr>
        <w:t xml:space="preserve"> עבודה קודם. </w:t>
      </w:r>
    </w:p>
    <w:p w:rsidR="006861C1" w:rsidRDefault="006861C1" w:rsidP="006861C1">
      <w:pPr>
        <w:bidi/>
        <w:jc w:val="both"/>
        <w:rPr>
          <w:rFonts w:cs="David" w:hint="cs"/>
          <w:u w:val="single"/>
          <w:rtl/>
        </w:rPr>
      </w:pP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bookmarkStart w:id="591" w:name="_ETM_Q_1691897"/>
      <w:bookmarkEnd w:id="591"/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592" w:name="_ETM_Q_1692894"/>
      <w:bookmarkEnd w:id="592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אף אחד לא עשה שום עבודה </w:t>
      </w:r>
      <w:bookmarkStart w:id="593" w:name="_ETM_Q_1693719"/>
      <w:bookmarkEnd w:id="593"/>
      <w:r>
        <w:rPr>
          <w:rFonts w:cs="David" w:hint="cs"/>
          <w:rtl/>
        </w:rPr>
        <w:t>ואף אחד לא מבקש כלום---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יעקבי חייקין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594" w:name="_ETM_Q_1695675"/>
      <w:bookmarkEnd w:id="594"/>
      <w:r>
        <w:rPr>
          <w:rFonts w:cs="David" w:hint="cs"/>
          <w:rtl/>
        </w:rPr>
        <w:t xml:space="preserve">אנחנו מדברים על הבעייתיים.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תמר כנפו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595" w:name="_ETM_Q_1698588"/>
      <w:bookmarkEnd w:id="595"/>
      <w:r>
        <w:rPr>
          <w:rFonts w:cs="David" w:hint="cs"/>
          <w:rtl/>
        </w:rPr>
        <w:t xml:space="preserve">למה את הולכת לבעייתיים, הרי אין הסכמות.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596" w:name="_ETM_Q_1701129"/>
      <w:bookmarkEnd w:id="596"/>
      <w:r>
        <w:rPr>
          <w:rFonts w:cs="David" w:hint="cs"/>
          <w:rtl/>
        </w:rPr>
        <w:t xml:space="preserve">אף </w:t>
      </w:r>
      <w:bookmarkStart w:id="597" w:name="_ETM_Q_1701518"/>
      <w:bookmarkEnd w:id="597"/>
      <w:r>
        <w:rPr>
          <w:rFonts w:cs="David" w:hint="cs"/>
          <w:rtl/>
        </w:rPr>
        <w:t>אחד לא עושה כלום, כל אחד מנמק את כל ההסתייגויות.</w:t>
      </w:r>
      <w:bookmarkStart w:id="598" w:name="_ETM_Q_1701146"/>
      <w:bookmarkEnd w:id="598"/>
      <w:r>
        <w:rPr>
          <w:rFonts w:cs="David" w:hint="cs"/>
          <w:rtl/>
        </w:rPr>
        <w:t xml:space="preserve">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יעקבי חייקין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לא נכון, אלקין עושה עבודה---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599" w:name="_ETM_Q_1705249"/>
      <w:bookmarkEnd w:id="599"/>
      <w:r>
        <w:rPr>
          <w:rFonts w:cs="David" w:hint="cs"/>
          <w:rtl/>
        </w:rPr>
        <w:t>אם יש למישהו</w:t>
      </w:r>
      <w:bookmarkStart w:id="600" w:name="_ETM_Q_1706425"/>
      <w:bookmarkEnd w:id="600"/>
      <w:r>
        <w:rPr>
          <w:rFonts w:cs="David" w:hint="cs"/>
          <w:rtl/>
        </w:rPr>
        <w:t xml:space="preserve"> שתי הסתייגויות, היושב ראש אומר לו 'יש לך עשר דקות'.</w:t>
      </w:r>
      <w:bookmarkStart w:id="601" w:name="_ETM_Q_1709178"/>
      <w:bookmarkEnd w:id="601"/>
      <w:r>
        <w:rPr>
          <w:rFonts w:cs="David" w:hint="cs"/>
          <w:rtl/>
        </w:rPr>
        <w:t xml:space="preserve"> ככה זה.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אייל זנדברג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602" w:name="_ETM_Q_1710063"/>
      <w:bookmarkEnd w:id="602"/>
      <w:r>
        <w:rPr>
          <w:rFonts w:cs="David" w:hint="cs"/>
          <w:rtl/>
        </w:rPr>
        <w:t xml:space="preserve">רונית, זה מפריע לכם אם </w:t>
      </w:r>
      <w:bookmarkStart w:id="603" w:name="_ETM_Q_1711077"/>
      <w:bookmarkEnd w:id="603"/>
      <w:r>
        <w:rPr>
          <w:rFonts w:cs="David" w:hint="cs"/>
          <w:rtl/>
        </w:rPr>
        <w:t xml:space="preserve">יש אפשרות שמישהו מהמסתייגים יבקש 'אני מתנגד לכלל הזה'?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יעקבי חייקין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604" w:name="_ETM_Q_1711973"/>
      <w:bookmarkEnd w:id="604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אני רוצה לשמור על דעת המיעוט. אני רוצה שזה </w:t>
      </w:r>
      <w:bookmarkStart w:id="605" w:name="_ETM_Q_1716071"/>
      <w:bookmarkEnd w:id="605"/>
      <w:r>
        <w:rPr>
          <w:rFonts w:cs="David" w:hint="cs"/>
          <w:rtl/>
        </w:rPr>
        <w:t>יהיה בסדר הזה. וכבר אני אומרת לכם</w:t>
      </w:r>
      <w:r>
        <w:rPr>
          <w:rFonts w:cs="David" w:hint="cs"/>
        </w:rPr>
        <w:t xml:space="preserve"> </w:t>
      </w:r>
      <w:r>
        <w:rPr>
          <w:rFonts w:cs="David" w:hint="cs"/>
          <w:rtl/>
        </w:rPr>
        <w:t xml:space="preserve">שב-99% זה עובד כמו </w:t>
      </w:r>
      <w:bookmarkStart w:id="606" w:name="_ETM_Q_1719074"/>
      <w:bookmarkEnd w:id="606"/>
      <w:r>
        <w:rPr>
          <w:rFonts w:cs="David" w:hint="cs"/>
          <w:rtl/>
        </w:rPr>
        <w:t xml:space="preserve">שירדנה אומרת.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אייל זנדברג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607" w:name="_ETM_Q_1722640"/>
      <w:bookmarkEnd w:id="607"/>
      <w:r>
        <w:rPr>
          <w:rFonts w:cs="David" w:hint="cs"/>
          <w:rtl/>
        </w:rPr>
        <w:t>אני לא</w:t>
      </w:r>
      <w:bookmarkStart w:id="608" w:name="_ETM_Q_1721611"/>
      <w:bookmarkEnd w:id="608"/>
      <w:r>
        <w:rPr>
          <w:rFonts w:cs="David" w:hint="cs"/>
          <w:rtl/>
        </w:rPr>
        <w:t xml:space="preserve"> הבנתי מה הכלל שאת מציעה פרקטית.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יעקבי חייקין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609" w:name="_ETM_Q_1729178"/>
      <w:bookmarkEnd w:id="609"/>
      <w:r>
        <w:rPr>
          <w:rFonts w:cs="David" w:hint="cs"/>
          <w:rtl/>
        </w:rPr>
        <w:t>שזה יהיה</w:t>
      </w:r>
      <w:bookmarkStart w:id="610" w:name="_ETM_Q_1727585"/>
      <w:bookmarkEnd w:id="610"/>
      <w:r>
        <w:rPr>
          <w:rFonts w:cs="David" w:hint="cs"/>
          <w:rtl/>
        </w:rPr>
        <w:t xml:space="preserve"> לפי הסדר.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אייל זנדברג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611" w:name="_ETM_Q_1726911"/>
      <w:bookmarkEnd w:id="611"/>
      <w:r>
        <w:rPr>
          <w:rFonts w:cs="David" w:hint="cs"/>
          <w:rtl/>
        </w:rPr>
        <w:t xml:space="preserve">מה הכלל? </w:t>
      </w:r>
      <w:bookmarkStart w:id="612" w:name="_ETM_Q_1728756"/>
      <w:bookmarkEnd w:id="612"/>
      <w:r>
        <w:rPr>
          <w:rFonts w:cs="David" w:hint="cs"/>
          <w:rtl/>
        </w:rPr>
        <w:t xml:space="preserve">מתי זה לא יהיה סעיף </w:t>
      </w:r>
      <w:bookmarkStart w:id="613" w:name="_ETM_Q_1727711"/>
      <w:bookmarkEnd w:id="613"/>
      <w:r>
        <w:rPr>
          <w:rFonts w:cs="David" w:hint="cs"/>
          <w:rtl/>
        </w:rPr>
        <w:t xml:space="preserve">סעיף?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614" w:name="_ETM_Q_1730524"/>
      <w:bookmarkEnd w:id="614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בהסכמת כל המסתייגים. זה מה שהיא אומרת.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615" w:name="_ETM_Q_1738655"/>
      <w:bookmarkEnd w:id="615"/>
      <w:r>
        <w:rPr>
          <w:rFonts w:cs="David" w:hint="cs"/>
          <w:rtl/>
        </w:rPr>
        <w:t xml:space="preserve">לא, אבל אני אגיד לך, רונית, </w:t>
      </w:r>
      <w:bookmarkStart w:id="616" w:name="_ETM_Q_1738599"/>
      <w:bookmarkEnd w:id="616"/>
      <w:r>
        <w:rPr>
          <w:rFonts w:cs="David" w:hint="cs"/>
          <w:rtl/>
        </w:rPr>
        <w:t xml:space="preserve">מה תהיה הבעיה בהצעה שלך. הרי אם יהיו נניח 8 </w:t>
      </w:r>
      <w:bookmarkStart w:id="617" w:name="_ETM_Q_1742626"/>
      <w:bookmarkEnd w:id="617"/>
      <w:r>
        <w:rPr>
          <w:rFonts w:cs="David" w:hint="cs"/>
          <w:rtl/>
        </w:rPr>
        <w:t>מסתייגים, אנחנו נמצאים באולם, מתחיל הדיון, מסתייג מספר 7</w:t>
      </w:r>
      <w:bookmarkStart w:id="618" w:name="_ETM_Q_1748491"/>
      <w:bookmarkEnd w:id="618"/>
      <w:r>
        <w:rPr>
          <w:rFonts w:cs="David" w:hint="cs"/>
          <w:rtl/>
        </w:rPr>
        <w:t xml:space="preserve"> איננו באותו רגע שם, יבוא היושב ראש ויגיד 'תראו,</w:t>
      </w:r>
      <w:bookmarkStart w:id="619" w:name="_ETM_Q_1752920"/>
      <w:bookmarkEnd w:id="619"/>
      <w:r>
        <w:rPr>
          <w:rFonts w:cs="David" w:hint="cs"/>
          <w:rtl/>
        </w:rPr>
        <w:t xml:space="preserve"> אני מציע שכשכולם ידברו, כל אחד במרוכז', צריך את הסכמת </w:t>
      </w:r>
      <w:bookmarkStart w:id="620" w:name="_ETM_Q_1757448"/>
      <w:bookmarkEnd w:id="620"/>
      <w:r>
        <w:rPr>
          <w:rFonts w:cs="David" w:hint="cs"/>
          <w:rtl/>
        </w:rPr>
        <w:t xml:space="preserve">כולם, לפי שיטתך, השביעי איננו, באותו רגע אין דרך להגיע </w:t>
      </w:r>
      <w:bookmarkStart w:id="621" w:name="_ETM_Q_1758827"/>
      <w:bookmarkEnd w:id="621"/>
      <w:r>
        <w:rPr>
          <w:rFonts w:cs="David" w:hint="cs"/>
          <w:rtl/>
        </w:rPr>
        <w:t xml:space="preserve">להסכמה.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 xml:space="preserve">תמר </w:t>
      </w:r>
      <w:bookmarkStart w:id="622" w:name="_ETM_Q_1759515"/>
      <w:bookmarkEnd w:id="622"/>
      <w:r>
        <w:rPr>
          <w:rFonts w:cs="David" w:hint="cs"/>
          <w:u w:val="single"/>
          <w:rtl/>
        </w:rPr>
        <w:t>כנפו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623" w:name="_ETM_Q_1759883"/>
      <w:bookmarkEnd w:id="623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לא, אם הוא לא נמצא, אין הסתייגויות. </w:t>
      </w:r>
      <w:bookmarkStart w:id="624" w:name="_ETM_Q_1762279"/>
      <w:bookmarkEnd w:id="624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625" w:name="_ETM_Q_1764925"/>
      <w:bookmarkEnd w:id="625"/>
      <w:r>
        <w:rPr>
          <w:rFonts w:cs="David" w:hint="cs"/>
          <w:rtl/>
        </w:rPr>
        <w:t xml:space="preserve">לא, הוא יכול היה להיכנס אחרי שלוש דקות.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אייל זנדברג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אבל הוא</w:t>
      </w:r>
      <w:bookmarkStart w:id="626" w:name="_ETM_Q_1767870"/>
      <w:bookmarkEnd w:id="626"/>
      <w:r>
        <w:rPr>
          <w:rFonts w:cs="David" w:hint="cs"/>
          <w:rtl/>
        </w:rPr>
        <w:t xml:space="preserve"> גם לא מנמק והוא גם לא מצביע.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2527BC" w:rsidRDefault="006861C1" w:rsidP="006861C1">
      <w:pPr>
        <w:bidi/>
        <w:jc w:val="both"/>
        <w:rPr>
          <w:rFonts w:cs="David" w:hint="cs"/>
          <w:u w:val="single"/>
          <w:rtl/>
        </w:rPr>
      </w:pPr>
      <w:bookmarkStart w:id="627" w:name="_ETM_Q_1772160"/>
      <w:bookmarkEnd w:id="627"/>
      <w:r>
        <w:rPr>
          <w:rFonts w:cs="David" w:hint="cs"/>
          <w:u w:val="single"/>
          <w:rtl/>
        </w:rPr>
        <w:t>תמר כנפו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628" w:name="_ETM_Q_1769907"/>
      <w:bookmarkEnd w:id="628"/>
      <w:r>
        <w:rPr>
          <w:rFonts w:cs="David" w:hint="cs"/>
          <w:rtl/>
        </w:rPr>
        <w:t xml:space="preserve">הוא לא </w:t>
      </w:r>
      <w:bookmarkStart w:id="629" w:name="_ETM_Q_1770603"/>
      <w:bookmarkEnd w:id="629"/>
      <w:r>
        <w:rPr>
          <w:rFonts w:cs="David" w:hint="cs"/>
          <w:rtl/>
        </w:rPr>
        <w:t xml:space="preserve">מנמק כי הוא לא נמצא.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אברהם מיכאלי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630" w:name="_ETM_Q_1773267"/>
      <w:bookmarkEnd w:id="630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לא, הוא יגיע בתורו. </w:t>
      </w:r>
      <w:bookmarkStart w:id="631" w:name="_ETM_Q_1775425"/>
      <w:bookmarkEnd w:id="631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632" w:name="_ETM_Q_1776201"/>
      <w:bookmarkEnd w:id="632"/>
      <w:r>
        <w:rPr>
          <w:rFonts w:cs="David" w:hint="cs"/>
          <w:rtl/>
        </w:rPr>
        <w:t xml:space="preserve">ואם הוא מגיע בתורו? הוא אומר 'אני שביעי, אני אכנס </w:t>
      </w:r>
      <w:bookmarkStart w:id="633" w:name="_ETM_Q_1778374"/>
      <w:bookmarkEnd w:id="633"/>
      <w:r>
        <w:rPr>
          <w:rFonts w:cs="David" w:hint="cs"/>
          <w:rtl/>
        </w:rPr>
        <w:t xml:space="preserve">עוד עשר דקות'.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ירדנה מלר הורוביץ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634" w:name="_ETM_Q_1777472"/>
      <w:bookmarkEnd w:id="634"/>
      <w:r>
        <w:rPr>
          <w:rFonts w:cs="David" w:hint="cs"/>
          <w:rtl/>
        </w:rPr>
        <w:t xml:space="preserve">בשביל זה יש מנהלי סיעות שיבואו ויקראו </w:t>
      </w:r>
      <w:bookmarkStart w:id="635" w:name="_ETM_Q_1780393"/>
      <w:bookmarkEnd w:id="635"/>
      <w:r>
        <w:rPr>
          <w:rFonts w:cs="David" w:hint="cs"/>
          <w:rtl/>
        </w:rPr>
        <w:t xml:space="preserve">לכם.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636" w:name="_ETM_Q_1780903"/>
      <w:bookmarkEnd w:id="636"/>
      <w:r>
        <w:rPr>
          <w:rFonts w:cs="David" w:hint="cs"/>
          <w:rtl/>
        </w:rPr>
        <w:t xml:space="preserve">לא, מה זה יבואו ויקראו?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אברהם מיכאלי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637" w:name="_ETM_Q_1783071"/>
      <w:bookmarkEnd w:id="637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יריב, אני מציע</w:t>
      </w:r>
      <w:bookmarkStart w:id="638" w:name="_ETM_Q_1784820"/>
      <w:bookmarkEnd w:id="638"/>
      <w:r>
        <w:rPr>
          <w:rFonts w:cs="David" w:hint="cs"/>
          <w:rtl/>
        </w:rPr>
        <w:t>, אל תשנו כלום, תשאיר אותו דבר, הסכמות</w:t>
      </w:r>
      <w:bookmarkStart w:id="639" w:name="_ETM_Q_1784957"/>
      <w:bookmarkEnd w:id="639"/>
      <w:r>
        <w:rPr>
          <w:rFonts w:cs="David" w:hint="cs"/>
          <w:rtl/>
        </w:rPr>
        <w:t xml:space="preserve"> יש? יש, אין? אין.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640" w:name="_ETM_Q_1785773"/>
      <w:bookmarkEnd w:id="640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לא, אבל הוא צודק, מה שאייל</w:t>
      </w:r>
      <w:bookmarkStart w:id="641" w:name="_ETM_Q_1788349"/>
      <w:bookmarkEnd w:id="641"/>
      <w:r>
        <w:rPr>
          <w:rFonts w:cs="David" w:hint="cs"/>
          <w:rtl/>
        </w:rPr>
        <w:t xml:space="preserve"> אומר יפתור לה את הבעיה, כי אם יהיה כתוב שהאופציה </w:t>
      </w:r>
      <w:bookmarkStart w:id="642" w:name="_ETM_Q_1792302"/>
      <w:bookmarkEnd w:id="642"/>
      <w:r>
        <w:rPr>
          <w:rFonts w:cs="David" w:hint="cs"/>
          <w:rtl/>
        </w:rPr>
        <w:t>הראשונה, כמו שאמרנו, סעיף סעיף, האופציה השנייה</w:t>
      </w:r>
      <w:bookmarkStart w:id="643" w:name="_ETM_Q_1794532"/>
      <w:bookmarkEnd w:id="643"/>
      <w:r>
        <w:rPr>
          <w:rFonts w:cs="David" w:hint="cs"/>
          <w:rtl/>
        </w:rPr>
        <w:t xml:space="preserve"> הכל ביחד, אלא אם כן התנגד אחד המסתייגים, ואז אם הוא לא באולם, להתנגד, אז זו בעיה </w:t>
      </w:r>
      <w:bookmarkStart w:id="644" w:name="_ETM_Q_1802870"/>
      <w:bookmarkEnd w:id="644"/>
      <w:r>
        <w:rPr>
          <w:rFonts w:cs="David" w:hint="cs"/>
          <w:rtl/>
        </w:rPr>
        <w:t xml:space="preserve">שלו.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אייל זנדברג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645" w:name="_ETM_Q_1802489"/>
      <w:bookmarkEnd w:id="645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אם זה חשוב לו, הוא יתנגד. בררת המחדל תהיה </w:t>
      </w:r>
      <w:bookmarkStart w:id="646" w:name="_ETM_Q_1803766"/>
      <w:bookmarkEnd w:id="646"/>
      <w:r>
        <w:rPr>
          <w:rFonts w:cs="David" w:hint="cs"/>
          <w:rtl/>
        </w:rPr>
        <w:t>לפי היעילות---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647" w:name="_ETM_Q_1805368"/>
      <w:bookmarkEnd w:id="647"/>
      <w:r>
        <w:rPr>
          <w:rFonts w:cs="David" w:hint="cs"/>
          <w:rtl/>
        </w:rPr>
        <w:t xml:space="preserve">אין דרך פרקטית אחרת. אחרת זה יעבור לכלל </w:t>
      </w:r>
      <w:bookmarkStart w:id="648" w:name="_ETM_Q_1808205"/>
      <w:bookmarkEnd w:id="648"/>
      <w:r>
        <w:rPr>
          <w:rFonts w:cs="David" w:hint="cs"/>
          <w:rtl/>
        </w:rPr>
        <w:t>של אחד אחד, כי אנשים לא יהיו ואי אפשר יהיה</w:t>
      </w:r>
      <w:bookmarkStart w:id="649" w:name="_ETM_Q_1810933"/>
      <w:bookmarkEnd w:id="649"/>
      <w:r>
        <w:rPr>
          <w:rFonts w:cs="David" w:hint="cs"/>
          <w:rtl/>
        </w:rPr>
        <w:t xml:space="preserve"> לקבל הסכמה מכולם. צריך שמישהו יהיה שם כדי להגיד 'אני </w:t>
      </w:r>
      <w:bookmarkStart w:id="650" w:name="_ETM_Q_1817301"/>
      <w:bookmarkEnd w:id="650"/>
      <w:r>
        <w:rPr>
          <w:rFonts w:cs="David" w:hint="cs"/>
          <w:rtl/>
        </w:rPr>
        <w:t>מבקש שזה יהיה אחד אחד'. באותו רגע הוא מקבל את</w:t>
      </w:r>
      <w:bookmarkStart w:id="651" w:name="_ETM_Q_1819291"/>
      <w:bookmarkEnd w:id="651"/>
      <w:r>
        <w:rPr>
          <w:rFonts w:cs="David" w:hint="cs"/>
          <w:rtl/>
        </w:rPr>
        <w:t xml:space="preserve"> זה, אבל אם הוא לא נמצא שם, לא יעבוד </w:t>
      </w:r>
      <w:bookmarkStart w:id="652" w:name="_ETM_Q_1822900"/>
      <w:bookmarkEnd w:id="652"/>
      <w:r>
        <w:rPr>
          <w:rFonts w:cs="David" w:hint="cs"/>
          <w:rtl/>
        </w:rPr>
        <w:t xml:space="preserve">העניין.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ירדנה</w:t>
      </w:r>
      <w:bookmarkStart w:id="653" w:name="_ETM_Q_1825972"/>
      <w:bookmarkEnd w:id="653"/>
      <w:r>
        <w:rPr>
          <w:rFonts w:cs="David" w:hint="cs"/>
          <w:u w:val="single"/>
          <w:rtl/>
        </w:rPr>
        <w:t xml:space="preserve"> מלר הורוביץ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654" w:name="_ETM_Q_1821607"/>
      <w:bookmarkEnd w:id="654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אתה אומר 'ינמקו', אבל אם רוצים לעשות מקבץ של</w:t>
      </w:r>
      <w:bookmarkStart w:id="655" w:name="_ETM_Q_1827211"/>
      <w:bookmarkEnd w:id="655"/>
      <w:r>
        <w:rPr>
          <w:rFonts w:cs="David" w:hint="cs"/>
          <w:rtl/>
        </w:rPr>
        <w:t xml:space="preserve"> הסתייגויות, אפשר.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656" w:name="_ETM_Q_1826844"/>
      <w:bookmarkEnd w:id="656"/>
      <w:r>
        <w:rPr>
          <w:rFonts w:cs="David" w:hint="cs"/>
          <w:rtl/>
        </w:rPr>
        <w:t xml:space="preserve">זה לא מה שקורה בפרקטיקה. בפרקטיקה יושב </w:t>
      </w:r>
      <w:bookmarkStart w:id="657" w:name="_ETM_Q_1832763"/>
      <w:bookmarkEnd w:id="657"/>
      <w:r>
        <w:rPr>
          <w:rFonts w:cs="David" w:hint="cs"/>
          <w:rtl/>
        </w:rPr>
        <w:t xml:space="preserve">ראש הכנסת רואה שיש לחבר כנסת שתי הסתייגויות, הוא אומר </w:t>
      </w:r>
      <w:bookmarkStart w:id="658" w:name="_ETM_Q_1834055"/>
      <w:bookmarkEnd w:id="658"/>
      <w:r>
        <w:rPr>
          <w:rFonts w:cs="David" w:hint="cs"/>
          <w:rtl/>
        </w:rPr>
        <w:t xml:space="preserve">לו 'יש לך עשר דקות'.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659" w:name="_ETM_Q_1838190"/>
      <w:bookmarkEnd w:id="659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כן, אבל הוא</w:t>
      </w:r>
      <w:bookmarkStart w:id="660" w:name="_ETM_Q_1836051"/>
      <w:bookmarkEnd w:id="660"/>
      <w:r>
        <w:rPr>
          <w:rFonts w:cs="David" w:hint="cs"/>
          <w:rtl/>
        </w:rPr>
        <w:t xml:space="preserve"> לא שואל את הסכמת האחרים.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661" w:name="_ETM_Q_1838710"/>
      <w:bookmarkEnd w:id="661"/>
      <w:r>
        <w:rPr>
          <w:rFonts w:cs="David" w:hint="cs"/>
          <w:rtl/>
        </w:rPr>
        <w:t xml:space="preserve">המתנגד הרי יכול </w:t>
      </w:r>
      <w:bookmarkStart w:id="662" w:name="_ETM_Q_1841867"/>
      <w:bookmarkEnd w:id="662"/>
      <w:r>
        <w:rPr>
          <w:rFonts w:cs="David" w:hint="cs"/>
          <w:rtl/>
        </w:rPr>
        <w:t>מראש להודיע למזכירת הכנסת, 'תדעי לך, בחוק הזה אני מתנגד</w:t>
      </w:r>
      <w:bookmarkStart w:id="663" w:name="_ETM_Q_1844778"/>
      <w:bookmarkEnd w:id="663"/>
      <w:r>
        <w:rPr>
          <w:rFonts w:cs="David" w:hint="cs"/>
          <w:rtl/>
        </w:rPr>
        <w:t xml:space="preserve"> להצגה מרוכזת של ההסתייגויות'.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664" w:name="_ETM_Q_1848558"/>
      <w:bookmarkEnd w:id="664"/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ירדנה מלר הורוביץ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665" w:name="_ETM_Q_1850334"/>
      <w:bookmarkEnd w:id="665"/>
      <w:r>
        <w:rPr>
          <w:rFonts w:cs="David" w:hint="cs"/>
          <w:rtl/>
        </w:rPr>
        <w:t xml:space="preserve">הם אומרים את זה, הם אומרים לנו. </w:t>
      </w:r>
      <w:bookmarkStart w:id="666" w:name="_ETM_Q_1854575"/>
      <w:bookmarkEnd w:id="666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667" w:name="_ETM_Q_1855434"/>
      <w:bookmarkEnd w:id="667"/>
      <w:r>
        <w:rPr>
          <w:rFonts w:cs="David" w:hint="cs"/>
          <w:rtl/>
        </w:rPr>
        <w:t xml:space="preserve">אין בעיה, הנקודה היא לא הסכמת המסתייג עצמו לזה, הכשל </w:t>
      </w:r>
      <w:bookmarkStart w:id="668" w:name="_ETM_Q_1860771"/>
      <w:bookmarkEnd w:id="668"/>
      <w:r>
        <w:rPr>
          <w:rFonts w:cs="David" w:hint="cs"/>
          <w:rtl/>
        </w:rPr>
        <w:t>פה הוא במקום שמישהו רוצה להתנגד, אז הוא צריך להגיד</w:t>
      </w:r>
      <w:bookmarkStart w:id="669" w:name="_ETM_Q_1865532"/>
      <w:bookmarkEnd w:id="669"/>
      <w:r>
        <w:rPr>
          <w:rFonts w:cs="David" w:hint="cs"/>
          <w:rtl/>
        </w:rPr>
        <w:t xml:space="preserve"> את זה, כי אחרת נצטרך לחפש אותו כדי לקבל את </w:t>
      </w:r>
      <w:bookmarkStart w:id="670" w:name="_ETM_Q_1866284"/>
      <w:bookmarkEnd w:id="670"/>
      <w:r>
        <w:rPr>
          <w:rFonts w:cs="David" w:hint="cs"/>
          <w:rtl/>
        </w:rPr>
        <w:t xml:space="preserve">הסכמתו. זה לא הגיוני. זה לא יעבוד.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בועז רבל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671" w:name="_ETM_Q_1874946"/>
      <w:bookmarkEnd w:id="671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מה שאייל </w:t>
      </w:r>
      <w:bookmarkStart w:id="672" w:name="_ETM_Q_1876024"/>
      <w:bookmarkEnd w:id="672"/>
      <w:r>
        <w:rPr>
          <w:rFonts w:cs="David" w:hint="cs"/>
          <w:rtl/>
        </w:rPr>
        <w:t>מציע, הפתרון הוא פתרון הגיוני.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673" w:name="_ETM_Q_1877255"/>
      <w:bookmarkEnd w:id="673"/>
      <w:r>
        <w:rPr>
          <w:rFonts w:cs="David" w:hint="cs"/>
          <w:rtl/>
        </w:rPr>
        <w:t>הכי נכון. כן. הוא היחיד שי</w:t>
      </w:r>
      <w:bookmarkStart w:id="674" w:name="_ETM_Q_1880863"/>
      <w:bookmarkEnd w:id="674"/>
      <w:r>
        <w:rPr>
          <w:rFonts w:cs="David" w:hint="cs"/>
          <w:rtl/>
        </w:rPr>
        <w:t xml:space="preserve">כול לעבוד פרקטית. אין בררה, זה עניין טכני.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קריאה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675" w:name="_ETM_Q_1887162"/>
      <w:bookmarkEnd w:id="675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רק המתנגד</w:t>
      </w:r>
      <w:bookmarkStart w:id="676" w:name="_ETM_Q_1888568"/>
      <w:bookmarkEnd w:id="676"/>
      <w:r>
        <w:rPr>
          <w:rFonts w:cs="David" w:hint="cs"/>
          <w:rtl/>
        </w:rPr>
        <w:t xml:space="preserve"> צריך להגיד?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סהר פינטו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677" w:name="_ETM_Q_1887839"/>
      <w:bookmarkEnd w:id="677"/>
      <w:r>
        <w:rPr>
          <w:rFonts w:cs="David" w:hint="cs"/>
          <w:rtl/>
        </w:rPr>
        <w:t xml:space="preserve">לדעתי זה הרבה יותר פרקטי. האפשרות </w:t>
      </w:r>
      <w:bookmarkStart w:id="678" w:name="_ETM_Q_1890418"/>
      <w:bookmarkEnd w:id="678"/>
      <w:r>
        <w:rPr>
          <w:rFonts w:cs="David" w:hint="cs"/>
          <w:rtl/>
        </w:rPr>
        <w:t>להביא את כולם להסכים---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679" w:name="_ETM_Q_1895589"/>
      <w:bookmarkEnd w:id="679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היא לא מעשית.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סהר פינטו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680" w:name="_ETM_Q_1893135"/>
      <w:bookmarkEnd w:id="680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ואז אנחנו נמצא את </w:t>
      </w:r>
      <w:bookmarkStart w:id="681" w:name="_ETM_Q_1894995"/>
      <w:bookmarkEnd w:id="681"/>
      <w:r>
        <w:rPr>
          <w:rFonts w:cs="David" w:hint="cs"/>
          <w:rtl/>
        </w:rPr>
        <w:t>עצמנו שגם במצב שאנחנו רוצים להסכים---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682" w:name="_ETM_Q_1898232"/>
      <w:bookmarkEnd w:id="682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ולא מוצאים את האנשים כדי</w:t>
      </w:r>
      <w:bookmarkStart w:id="683" w:name="_ETM_Q_1900474"/>
      <w:bookmarkEnd w:id="683"/>
      <w:r>
        <w:rPr>
          <w:rFonts w:cs="David" w:hint="cs"/>
          <w:rtl/>
        </w:rPr>
        <w:t xml:space="preserve"> להביא אותם להסכים.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יעקבי חייקין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684" w:name="_ETM_Q_1901521"/>
      <w:bookmarkEnd w:id="684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אם אתה לא מוצא אותו, אז אתה </w:t>
      </w:r>
      <w:bookmarkStart w:id="685" w:name="_ETM_Q_1904657"/>
      <w:bookmarkEnd w:id="685"/>
      <w:r>
        <w:rPr>
          <w:rFonts w:cs="David" w:hint="cs"/>
          <w:rtl/>
        </w:rPr>
        <w:t xml:space="preserve">לא צריך אותו.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אברהם מיכאלי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686" w:name="_ETM_Q_1907670"/>
      <w:bookmarkEnd w:id="686"/>
      <w:r>
        <w:rPr>
          <w:rFonts w:cs="David" w:hint="cs"/>
          <w:rtl/>
        </w:rPr>
        <w:t>הוא יודע שהתור שלו עוד חצי</w:t>
      </w:r>
      <w:bookmarkStart w:id="687" w:name="_ETM_Q_1911490"/>
      <w:bookmarkEnd w:id="687"/>
      <w:r>
        <w:rPr>
          <w:rFonts w:cs="David" w:hint="cs"/>
          <w:rtl/>
        </w:rPr>
        <w:t xml:space="preserve"> שעה. </w:t>
      </w:r>
    </w:p>
    <w:p w:rsidR="006861C1" w:rsidRDefault="006861C1" w:rsidP="006861C1">
      <w:pPr>
        <w:bidi/>
        <w:jc w:val="both"/>
        <w:rPr>
          <w:rFonts w:cs="David" w:hint="cs"/>
          <w:u w:val="single"/>
          <w:rtl/>
        </w:rPr>
      </w:pP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bookmarkStart w:id="688" w:name="_ETM_Q_1910650"/>
      <w:bookmarkEnd w:id="688"/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689" w:name="_ETM_Q_1911183"/>
      <w:bookmarkEnd w:id="689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לך זה טוב, זה נותן לך אופציה לפני </w:t>
      </w:r>
      <w:bookmarkStart w:id="690" w:name="_ETM_Q_1915496"/>
      <w:bookmarkEnd w:id="690"/>
      <w:r>
        <w:rPr>
          <w:rFonts w:cs="David" w:hint="cs"/>
          <w:rtl/>
        </w:rPr>
        <w:t>שהתחילו במליאה כבר להודיע שאתם מתנגדים ל---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691" w:name="_ETM_Q_1915691"/>
      <w:bookmarkEnd w:id="691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רונית, זה הרבה יותר טוב.</w:t>
      </w:r>
      <w:bookmarkStart w:id="692" w:name="_ETM_Q_1918674"/>
      <w:bookmarkEnd w:id="692"/>
      <w:r>
        <w:rPr>
          <w:rFonts w:cs="David" w:hint="cs"/>
          <w:rtl/>
        </w:rPr>
        <w:t xml:space="preserve">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סהר פינטו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693" w:name="_ETM_Q_1919525"/>
      <w:bookmarkEnd w:id="693"/>
      <w:r>
        <w:rPr>
          <w:rFonts w:cs="David" w:hint="cs"/>
          <w:rtl/>
        </w:rPr>
        <w:t>רונית, ברגע שאחד מודיע וזה פותח את זה</w:t>
      </w:r>
      <w:bookmarkStart w:id="694" w:name="_ETM_Q_1921612"/>
      <w:bookmarkEnd w:id="694"/>
      <w:r>
        <w:rPr>
          <w:rFonts w:cs="David" w:hint="cs"/>
          <w:rtl/>
        </w:rPr>
        <w:t>, אז---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יעקבי חייקין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695" w:name="_ETM_Q_1922545"/>
      <w:bookmarkEnd w:id="695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סהר, אני סומכת עליכם.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696" w:name="_ETM_Q_1924250"/>
      <w:bookmarkEnd w:id="696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אנחנו </w:t>
      </w:r>
      <w:bookmarkStart w:id="697" w:name="_ETM_Q_1924878"/>
      <w:bookmarkEnd w:id="697"/>
      <w:r>
        <w:rPr>
          <w:rFonts w:cs="David" w:hint="cs"/>
          <w:rtl/>
        </w:rPr>
        <w:t xml:space="preserve">מקווים שלא תעשו את זה הרבה, כי אנחנו לא אוהבים </w:t>
      </w:r>
      <w:bookmarkStart w:id="698" w:name="_ETM_Q_1927892"/>
      <w:bookmarkEnd w:id="698"/>
      <w:r>
        <w:rPr>
          <w:rFonts w:cs="David" w:hint="cs"/>
          <w:rtl/>
        </w:rPr>
        <w:t>ש---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סהר פינטו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699" w:name="_ETM_Q_1926124"/>
      <w:bookmarkEnd w:id="699"/>
      <w:r>
        <w:rPr>
          <w:rFonts w:cs="David" w:hint="cs"/>
          <w:rtl/>
        </w:rPr>
        <w:t>שבררת המחדל היא במרוכז אלא אם אחד המסתייגים מתנגד.</w:t>
      </w:r>
      <w:bookmarkStart w:id="700" w:name="_ETM_Q_1935842"/>
      <w:bookmarkEnd w:id="700"/>
      <w:r>
        <w:rPr>
          <w:rFonts w:cs="David" w:hint="cs"/>
          <w:rtl/>
        </w:rPr>
        <w:t xml:space="preserve">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701" w:name="_ETM_Q_1936387"/>
      <w:bookmarkEnd w:id="701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זאת אומרת מספיק שאחד המסתייגים יבקש... הוא צריך להגיד את זה לפני תחילת הנמקת ההסתייגויות, נכון? הוא</w:t>
      </w:r>
      <w:bookmarkStart w:id="702" w:name="_ETM_Q_1943030"/>
      <w:bookmarkEnd w:id="702"/>
      <w:r>
        <w:rPr>
          <w:rFonts w:cs="David" w:hint="cs"/>
          <w:rtl/>
        </w:rPr>
        <w:t xml:space="preserve"> לא יכול להגיד את זה באמצע.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703" w:name="_ETM_Q_1936717"/>
      <w:bookmarkEnd w:id="703"/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 xml:space="preserve">בועז </w:t>
      </w:r>
      <w:bookmarkStart w:id="704" w:name="_ETM_Q_1946100"/>
      <w:bookmarkEnd w:id="704"/>
      <w:r>
        <w:rPr>
          <w:rFonts w:cs="David" w:hint="cs"/>
          <w:u w:val="single"/>
          <w:rtl/>
        </w:rPr>
        <w:t>רבל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705" w:name="_ETM_Q_1947464"/>
      <w:bookmarkEnd w:id="705"/>
      <w:r>
        <w:rPr>
          <w:rFonts w:cs="David" w:hint="cs"/>
          <w:rtl/>
        </w:rPr>
        <w:t xml:space="preserve">ברור.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יעקבי חייקין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706" w:name="_ETM_Q_1946609"/>
      <w:bookmarkEnd w:id="706"/>
      <w:r>
        <w:rPr>
          <w:rFonts w:cs="David" w:hint="cs"/>
          <w:rtl/>
        </w:rPr>
        <w:t>אם התחילו כבר</w:t>
      </w:r>
      <w:bookmarkStart w:id="707" w:name="_ETM_Q_1948265"/>
      <w:bookmarkEnd w:id="707"/>
      <w:r>
        <w:rPr>
          <w:rFonts w:cs="David" w:hint="cs"/>
          <w:rtl/>
        </w:rPr>
        <w:t xml:space="preserve"> במרוכז, אז מה?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708" w:name="_ETM_Q_1947490"/>
      <w:bookmarkEnd w:id="708"/>
      <w:r>
        <w:rPr>
          <w:rFonts w:cs="David" w:hint="cs"/>
          <w:rtl/>
        </w:rPr>
        <w:t xml:space="preserve">עוד פעם אני אחזור על זה. </w:t>
      </w:r>
      <w:bookmarkStart w:id="709" w:name="_ETM_Q_1950689"/>
      <w:bookmarkEnd w:id="709"/>
      <w:r>
        <w:rPr>
          <w:rFonts w:cs="David" w:hint="cs"/>
          <w:rtl/>
        </w:rPr>
        <w:t>הנמקת ההסתייגויות תהיה במרוכז לכל מסתייג, אלא אם כן א</w:t>
      </w:r>
      <w:bookmarkStart w:id="710" w:name="_ETM_Q_1958649"/>
      <w:bookmarkEnd w:id="710"/>
      <w:r>
        <w:rPr>
          <w:rFonts w:cs="David" w:hint="cs"/>
          <w:rtl/>
        </w:rPr>
        <w:t>חד המסתייגים הודיע לפני תחילת הנמקת ההסתייגויות---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יעקבי חייקין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711" w:name="_ETM_Q_1964466"/>
      <w:bookmarkEnd w:id="711"/>
      <w:r>
        <w:rPr>
          <w:rFonts w:cs="David" w:hint="cs"/>
          <w:rtl/>
        </w:rPr>
        <w:t xml:space="preserve">את מורידה לפי סעיף סעיף? לא </w:t>
      </w:r>
      <w:bookmarkStart w:id="712" w:name="_ETM_Q_1967817"/>
      <w:bookmarkEnd w:id="712"/>
      <w:r>
        <w:rPr>
          <w:rFonts w:cs="David" w:hint="cs"/>
          <w:rtl/>
        </w:rPr>
        <w:t xml:space="preserve">הבנתי.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713" w:name="_ETM_Q_1964486"/>
      <w:bookmarkEnd w:id="713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זה מה שכרגע סהר אמר. אז תחליטו.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 xml:space="preserve">דורית </w:t>
      </w:r>
      <w:bookmarkStart w:id="714" w:name="_ETM_Q_1966457"/>
      <w:bookmarkEnd w:id="714"/>
      <w:r>
        <w:rPr>
          <w:rFonts w:cs="David" w:hint="cs"/>
          <w:u w:val="single"/>
          <w:rtl/>
        </w:rPr>
        <w:t>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715" w:name="_ETM_Q_1967293"/>
      <w:bookmarkEnd w:id="715"/>
      <w:r>
        <w:rPr>
          <w:rFonts w:cs="David" w:hint="cs"/>
          <w:rtl/>
        </w:rPr>
        <w:t xml:space="preserve">לא, הם רוצים שתחלקי את זה לשתיים; אופציה ראשונה סעיף-סעיף, אופציה </w:t>
      </w:r>
      <w:bookmarkStart w:id="716" w:name="_ETM_Q_1975105"/>
      <w:bookmarkEnd w:id="716"/>
      <w:r>
        <w:rPr>
          <w:rFonts w:cs="David" w:hint="cs"/>
          <w:rtl/>
        </w:rPr>
        <w:t xml:space="preserve">שנייה במרוכז, אלא אם אחד הנציגים התנגד.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717" w:name="_ETM_Q_1975012"/>
      <w:bookmarkEnd w:id="717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מה </w:t>
      </w:r>
      <w:bookmarkStart w:id="718" w:name="_ETM_Q_1975382"/>
      <w:bookmarkEnd w:id="718"/>
      <w:r>
        <w:rPr>
          <w:rFonts w:cs="David" w:hint="cs"/>
          <w:rtl/>
        </w:rPr>
        <w:t xml:space="preserve">זה אופציה שנייה? מי מחליט בין שתי האופציות? אי אפשר </w:t>
      </w:r>
      <w:bookmarkStart w:id="719" w:name="_ETM_Q_1979061"/>
      <w:bookmarkEnd w:id="719"/>
      <w:r>
        <w:rPr>
          <w:rFonts w:cs="David" w:hint="cs"/>
          <w:rtl/>
        </w:rPr>
        <w:t>שתי אופציות, צריך אחת---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720" w:name="_ETM_Q_1980487"/>
      <w:bookmarkEnd w:id="720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רבותיי, הסדר יהיה כזה; אנחנו נכתוב ככה,</w:t>
      </w:r>
      <w:bookmarkStart w:id="721" w:name="_ETM_Q_1986275"/>
      <w:bookmarkEnd w:id="721"/>
      <w:r>
        <w:rPr>
          <w:rFonts w:cs="David" w:hint="cs"/>
          <w:rtl/>
        </w:rPr>
        <w:t xml:space="preserve"> כדי לפתור את הוויכוח הזה, שהסתייגויות ינומקו לפי</w:t>
      </w:r>
      <w:bookmarkStart w:id="722" w:name="_ETM_Q_1993318"/>
      <w:bookmarkEnd w:id="722"/>
      <w:r>
        <w:rPr>
          <w:rFonts w:cs="David" w:hint="cs"/>
          <w:rtl/>
        </w:rPr>
        <w:t xml:space="preserve"> הסדר שנרשמו, או במרוכז. יהיו שתי אפשרויות. קודם כל </w:t>
      </w:r>
      <w:bookmarkStart w:id="723" w:name="_ETM_Q_1999310"/>
      <w:bookmarkEnd w:id="723"/>
      <w:r>
        <w:rPr>
          <w:rFonts w:cs="David" w:hint="cs"/>
          <w:rtl/>
        </w:rPr>
        <w:t xml:space="preserve">נגדיר שישנן שתי אפשרויות לעניין הזה. הצעד השני יהיה לבוא </w:t>
      </w:r>
      <w:bookmarkStart w:id="724" w:name="_ETM_Q_2004742"/>
      <w:bookmarkEnd w:id="724"/>
      <w:r>
        <w:rPr>
          <w:rFonts w:cs="David" w:hint="cs"/>
          <w:rtl/>
        </w:rPr>
        <w:t>ולומר שביקש חבר כנסת שההסתייגויות ינומקו בנפרד, בקשתו תחייב את</w:t>
      </w:r>
      <w:bookmarkStart w:id="725" w:name="_ETM_Q_2015158"/>
      <w:bookmarkEnd w:id="725"/>
      <w:r>
        <w:rPr>
          <w:rFonts w:cs="David" w:hint="cs"/>
          <w:rtl/>
        </w:rPr>
        <w:t xml:space="preserve"> כולם והעניין ינומק בנפרד. לא היתה בקשה כזאת, יראו</w:t>
      </w:r>
      <w:bookmarkStart w:id="726" w:name="_ETM_Q_2019611"/>
      <w:bookmarkEnd w:id="726"/>
      <w:r>
        <w:rPr>
          <w:rFonts w:cs="David" w:hint="cs"/>
          <w:rtl/>
        </w:rPr>
        <w:t xml:space="preserve"> את האנשים כמסכימים שההסתייגויות ינומקו במרוכז.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יעקבי חייקין</w:t>
      </w:r>
      <w:r w:rsidRPr="004A3439">
        <w:rPr>
          <w:rFonts w:cs="David" w:hint="cs"/>
          <w:rtl/>
        </w:rPr>
        <w:t>:</w:t>
      </w:r>
      <w:bookmarkStart w:id="727" w:name="_ETM_Q_2023371"/>
      <w:bookmarkEnd w:id="727"/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אז קודם כל לפי </w:t>
      </w:r>
      <w:bookmarkStart w:id="728" w:name="_ETM_Q_2023486"/>
      <w:bookmarkEnd w:id="728"/>
      <w:r>
        <w:rPr>
          <w:rFonts w:cs="David" w:hint="cs"/>
          <w:rtl/>
        </w:rPr>
        <w:t xml:space="preserve">הסדר.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תמר כנפו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729" w:name="_ETM_Q_2025051"/>
      <w:bookmarkEnd w:id="729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לפי סדר זה סדר.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730" w:name="_ETM_Q_2026407"/>
      <w:bookmarkEnd w:id="730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היא אומרת הפוך ממה שאתה אומר. אתה אומר ש---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731" w:name="_ETM_Q_2035999"/>
      <w:bookmarkEnd w:id="731"/>
      <w:r>
        <w:rPr>
          <w:rFonts w:cs="David" w:hint="cs"/>
          <w:rtl/>
        </w:rPr>
        <w:t xml:space="preserve">אני אומר עוד פעם, השורה התחתונה תהיה שכדי להפעיל </w:t>
      </w:r>
      <w:bookmarkStart w:id="732" w:name="_ETM_Q_2039252"/>
      <w:bookmarkEnd w:id="732"/>
      <w:r>
        <w:rPr>
          <w:rFonts w:cs="David" w:hint="cs"/>
          <w:rtl/>
        </w:rPr>
        <w:t>את הלפי סדר, מישהו צריך לקום ולהגיד 'אני מבקש שזה</w:t>
      </w:r>
      <w:bookmarkStart w:id="733" w:name="_ETM_Q_2043402"/>
      <w:bookmarkEnd w:id="733"/>
      <w:r>
        <w:rPr>
          <w:rFonts w:cs="David" w:hint="cs"/>
          <w:rtl/>
        </w:rPr>
        <w:t xml:space="preserve"> יופעל', כי אם הוא לא יגיד את זה, אז הכלל</w:t>
      </w:r>
      <w:bookmarkStart w:id="734" w:name="_ETM_Q_2044556"/>
      <w:bookmarkEnd w:id="734"/>
      <w:r>
        <w:rPr>
          <w:rFonts w:cs="David" w:hint="cs"/>
          <w:rtl/>
        </w:rPr>
        <w:t xml:space="preserve"> יהיה שמאחדים. כי </w:t>
      </w:r>
      <w:bookmarkStart w:id="735" w:name="_ETM_Q_2050237"/>
      <w:bookmarkEnd w:id="735"/>
      <w:r>
        <w:rPr>
          <w:rFonts w:cs="David" w:hint="cs"/>
          <w:rtl/>
        </w:rPr>
        <w:t xml:space="preserve">אחרת נצטרך כל פעם הסכמה של כולם לאחד. </w:t>
      </w:r>
      <w:bookmarkStart w:id="736" w:name="_ETM_Q_2049356"/>
      <w:bookmarkEnd w:id="736"/>
      <w:r>
        <w:rPr>
          <w:rFonts w:cs="David" w:hint="cs"/>
          <w:rtl/>
        </w:rPr>
        <w:t xml:space="preserve">לא נגמור עם זה.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bookmarkStart w:id="737" w:name="_ETM_Q_2051069"/>
      <w:bookmarkEnd w:id="737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מישהו זה מסתייג, לא חבר כנסת אחר.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738" w:name="_ETM_Q_2054851"/>
      <w:bookmarkEnd w:id="738"/>
      <w:r>
        <w:rPr>
          <w:rFonts w:cs="David" w:hint="cs"/>
          <w:rtl/>
        </w:rPr>
        <w:t xml:space="preserve">המסתייגים, ודאי, זה ברור.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ירדנה מלר הורביץ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739" w:name="_ETM_Q_2058260"/>
      <w:bookmarkEnd w:id="739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יש לי שאלה, יש הצעת</w:t>
      </w:r>
      <w:bookmarkStart w:id="740" w:name="_ETM_Q_2060741"/>
      <w:bookmarkEnd w:id="740"/>
      <w:r>
        <w:rPr>
          <w:rFonts w:cs="David" w:hint="cs"/>
          <w:rtl/>
        </w:rPr>
        <w:t xml:space="preserve"> חוק שהיא עם הרבה הסתייגויות, ולא תקציב, והגיעו להסכמה בין </w:t>
      </w:r>
      <w:bookmarkStart w:id="741" w:name="_ETM_Q_2064800"/>
      <w:bookmarkEnd w:id="741"/>
      <w:r>
        <w:rPr>
          <w:rFonts w:cs="David" w:hint="cs"/>
          <w:rtl/>
        </w:rPr>
        <w:t>קואליציה ואופוזיציה על נימוק מרוכז ובאה סיעה מהאופוזיציה, ואני מדברת</w:t>
      </w:r>
      <w:bookmarkStart w:id="742" w:name="_ETM_Q_2071834"/>
      <w:bookmarkEnd w:id="742"/>
      <w:r>
        <w:rPr>
          <w:rFonts w:cs="David" w:hint="cs"/>
          <w:rtl/>
        </w:rPr>
        <w:t xml:space="preserve"> על דברים שהיו, ואומרת, 'סליחה, נורא נחמד מה שזה... אבל </w:t>
      </w:r>
      <w:bookmarkStart w:id="743" w:name="_ETM_Q_2077177"/>
      <w:bookmarkEnd w:id="743"/>
      <w:r>
        <w:rPr>
          <w:rFonts w:cs="David" w:hint="cs"/>
          <w:rtl/>
        </w:rPr>
        <w:t>אנחנו צד בעניין הזה, לא מקובל עלינו', מה אני עושה?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 xml:space="preserve">ארבל </w:t>
      </w:r>
      <w:bookmarkStart w:id="744" w:name="_ETM_Q_2082072"/>
      <w:bookmarkEnd w:id="744"/>
      <w:r>
        <w:rPr>
          <w:rFonts w:cs="David" w:hint="cs"/>
          <w:u w:val="single"/>
          <w:rtl/>
        </w:rPr>
        <w:t>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745" w:name="_ETM_Q_2079777"/>
      <w:bookmarkEnd w:id="745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סעיף-סעיף.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746" w:name="_ETM_Q_2081333"/>
      <w:bookmarkEnd w:id="746"/>
      <w:r>
        <w:rPr>
          <w:rFonts w:cs="David" w:hint="cs"/>
          <w:rtl/>
        </w:rPr>
        <w:t xml:space="preserve">זכותם, אז זה יהיה סעיף-סעיף.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747" w:name="_ETM_Q_2088547"/>
      <w:bookmarkEnd w:id="747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עוד פעם, הכלל </w:t>
      </w:r>
      <w:bookmarkStart w:id="748" w:name="_ETM_Q_2091038"/>
      <w:bookmarkEnd w:id="748"/>
      <w:r>
        <w:rPr>
          <w:rFonts w:cs="David" w:hint="cs"/>
          <w:rtl/>
        </w:rPr>
        <w:t xml:space="preserve">יהיה שההסתייגויות ינומקו... כל חבר כנסת שיגיש הסתייגות ינמק את </w:t>
      </w:r>
      <w:bookmarkStart w:id="749" w:name="_ETM_Q_2095684"/>
      <w:bookmarkEnd w:id="749"/>
      <w:r>
        <w:rPr>
          <w:rFonts w:cs="David" w:hint="cs"/>
          <w:rtl/>
        </w:rPr>
        <w:t xml:space="preserve">ההסתייגויות שלו במרוכז, אבל אם ביקש זאת אחד המסתייגים, תהיה </w:t>
      </w:r>
      <w:bookmarkStart w:id="750" w:name="_ETM_Q_2100742"/>
      <w:bookmarkEnd w:id="750"/>
      <w:r>
        <w:rPr>
          <w:rFonts w:cs="David" w:hint="cs"/>
          <w:rtl/>
        </w:rPr>
        <w:t xml:space="preserve">הסתייגות נפרדת לכל סעיף.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751" w:name="_ETM_Q_2104297"/>
      <w:bookmarkEnd w:id="751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הנמקה לפי סעיפים.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752" w:name="_ETM_Q_2105037"/>
      <w:bookmarkEnd w:id="752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כן, אחרת מה? אם לא יבוא לפחות חבר הכנסת המסתייג </w:t>
      </w:r>
      <w:bookmarkStart w:id="753" w:name="_ETM_Q_2110156"/>
      <w:bookmarkEnd w:id="753"/>
      <w:r>
        <w:rPr>
          <w:rFonts w:cs="David" w:hint="cs"/>
          <w:rtl/>
        </w:rPr>
        <w:t xml:space="preserve">בפתח הזה, יודיע מראש בכתב ויגיד 'אני מבקש שזה יהיה </w:t>
      </w:r>
      <w:bookmarkStart w:id="754" w:name="_ETM_Q_2112141"/>
      <w:bookmarkEnd w:id="754"/>
      <w:r>
        <w:rPr>
          <w:rFonts w:cs="David" w:hint="cs"/>
          <w:rtl/>
        </w:rPr>
        <w:t xml:space="preserve">סעיף-סעיף', התוצאה תהיה שאני אצטרך לחפש את ההסכמה של כולם </w:t>
      </w:r>
      <w:bookmarkStart w:id="755" w:name="_ETM_Q_2116271"/>
      <w:bookmarkEnd w:id="755"/>
      <w:r>
        <w:rPr>
          <w:rFonts w:cs="David" w:hint="cs"/>
          <w:rtl/>
        </w:rPr>
        <w:t>כדי לנמק במרוכז. זה לא הגיוני, רונית. זה ל</w:t>
      </w:r>
      <w:bookmarkStart w:id="756" w:name="_ETM_Q_2124079"/>
      <w:bookmarkEnd w:id="756"/>
      <w:r>
        <w:rPr>
          <w:rFonts w:cs="David" w:hint="cs"/>
          <w:rtl/>
        </w:rPr>
        <w:t>א מעשי גם לך, אף אחד לא יכול לעבוד ככה.</w:t>
      </w:r>
      <w:bookmarkStart w:id="757" w:name="_ETM_Q_2126256"/>
      <w:bookmarkEnd w:id="757"/>
      <w:r>
        <w:rPr>
          <w:rFonts w:cs="David" w:hint="cs"/>
          <w:rtl/>
        </w:rPr>
        <w:t xml:space="preserve"> את יודעת שבחוק הזה את רוצה שזה יהיה סעיף-סעיף? תכניסי</w:t>
      </w:r>
      <w:bookmarkStart w:id="758" w:name="_ETM_Q_2128911"/>
      <w:bookmarkEnd w:id="758"/>
      <w:r>
        <w:rPr>
          <w:rFonts w:cs="David" w:hint="cs"/>
          <w:rtl/>
        </w:rPr>
        <w:t xml:space="preserve"> הודעה בחמישה לארבע שאת מבקשת סעיף-סעיף ונגמר </w:t>
      </w:r>
      <w:bookmarkStart w:id="759" w:name="_ETM_Q_2133107"/>
      <w:bookmarkEnd w:id="759"/>
      <w:r>
        <w:rPr>
          <w:rFonts w:cs="David" w:hint="cs"/>
          <w:rtl/>
        </w:rPr>
        <w:t xml:space="preserve">הסיפור, או דקה לפני שמתחיל הדיון בסעיף הזה בסדר היום. </w:t>
      </w:r>
      <w:bookmarkStart w:id="760" w:name="_ETM_Q_2140302"/>
      <w:bookmarkEnd w:id="760"/>
      <w:r>
        <w:rPr>
          <w:rFonts w:cs="David" w:hint="cs"/>
          <w:rtl/>
        </w:rPr>
        <w:t>אבל אם יהיה מצב של 8 מסתייגים, כולם מסכימים, רק</w:t>
      </w:r>
      <w:bookmarkStart w:id="761" w:name="_ETM_Q_2146095"/>
      <w:bookmarkEnd w:id="761"/>
      <w:r>
        <w:rPr>
          <w:rFonts w:cs="David" w:hint="cs"/>
          <w:rtl/>
        </w:rPr>
        <w:t xml:space="preserve"> מסתייג מספר 7 נמצא שותה קפה מאחורי המליאה, מה נעשה אז?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762" w:name="_ETM_Q_2118785"/>
      <w:bookmarkEnd w:id="762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לא, הוא לא נמצא. שותה קפה מאחורי המליאה</w:t>
      </w:r>
      <w:bookmarkStart w:id="763" w:name="_ETM_Q_2151953"/>
      <w:bookmarkEnd w:id="763"/>
      <w:r>
        <w:rPr>
          <w:rFonts w:cs="David" w:hint="cs"/>
          <w:rtl/>
        </w:rPr>
        <w:t xml:space="preserve"> זה לא בעיה למצוא.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יעקבי חייקין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764" w:name="_ETM_Q_2152092"/>
      <w:bookmarkEnd w:id="764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יש בשביל זה מנהל</w:t>
      </w:r>
      <w:bookmarkStart w:id="765" w:name="_ETM_Q_2154277"/>
      <w:bookmarkEnd w:id="765"/>
      <w:r>
        <w:rPr>
          <w:rFonts w:cs="David" w:hint="cs"/>
          <w:rtl/>
        </w:rPr>
        <w:t xml:space="preserve"> סיעה, תפסיקו. זה התפקיד שלנו, מה זה נמצא מאחורי </w:t>
      </w:r>
      <w:bookmarkStart w:id="766" w:name="_ETM_Q_2154852"/>
      <w:bookmarkEnd w:id="766"/>
      <w:r>
        <w:rPr>
          <w:rFonts w:cs="David" w:hint="cs"/>
          <w:rtl/>
        </w:rPr>
        <w:t xml:space="preserve">המליאה? אם יש חברי כנסת שצריכים לדבר, אני קוראת להם, </w:t>
      </w:r>
      <w:bookmarkStart w:id="767" w:name="_ETM_Q_2157865"/>
      <w:bookmarkEnd w:id="767"/>
      <w:r>
        <w:rPr>
          <w:rFonts w:cs="David" w:hint="cs"/>
          <w:rtl/>
        </w:rPr>
        <w:t xml:space="preserve">מושכת אותם באוזניים.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768" w:name="_ETM_Q_2158244"/>
      <w:bookmarkEnd w:id="768"/>
      <w:r>
        <w:rPr>
          <w:rFonts w:cs="David" w:hint="cs"/>
          <w:rtl/>
        </w:rPr>
        <w:t xml:space="preserve">ואם לא הצלחת לקרוא לו?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יעקבי חייקין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769" w:name="_ETM_Q_2158453"/>
      <w:bookmarkEnd w:id="769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אין לא הצלחתי, מה זה לא הצלחתי?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770" w:name="_ETM_Q_2162869"/>
      <w:bookmarkEnd w:id="770"/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771" w:name="_ETM_Q_2163818"/>
      <w:bookmarkEnd w:id="771"/>
      <w:r>
        <w:rPr>
          <w:rFonts w:cs="David" w:hint="cs"/>
          <w:rtl/>
        </w:rPr>
        <w:t xml:space="preserve">לך יש </w:t>
      </w:r>
      <w:bookmarkStart w:id="772" w:name="_ETM_Q_2161451"/>
      <w:bookmarkEnd w:id="772"/>
      <w:r>
        <w:rPr>
          <w:rFonts w:cs="David" w:hint="cs"/>
          <w:rtl/>
        </w:rPr>
        <w:t xml:space="preserve">3, מה הם יעשו עם 28?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יעקבי חייקין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773" w:name="_ETM_Q_2164028"/>
      <w:bookmarkEnd w:id="773"/>
      <w:r>
        <w:rPr>
          <w:rFonts w:cs="David" w:hint="cs"/>
          <w:rtl/>
        </w:rPr>
        <w:t xml:space="preserve">וכשהיו </w:t>
      </w:r>
      <w:bookmarkStart w:id="774" w:name="_ETM_Q_2164853"/>
      <w:bookmarkEnd w:id="774"/>
      <w:r>
        <w:rPr>
          <w:rFonts w:cs="David" w:hint="cs"/>
          <w:rtl/>
        </w:rPr>
        <w:t xml:space="preserve">לי 12, לא עשיתי את זה?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775" w:name="_ETM_Q_2167276"/>
      <w:bookmarkEnd w:id="775"/>
      <w:r>
        <w:rPr>
          <w:rFonts w:cs="David" w:hint="cs"/>
          <w:rtl/>
        </w:rPr>
        <w:t xml:space="preserve">רונית, זה לא הגיוני.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776" w:name="_ETM_Q_2166535"/>
      <w:bookmarkEnd w:id="776"/>
      <w:r>
        <w:rPr>
          <w:rFonts w:cs="David" w:hint="cs"/>
          <w:rtl/>
        </w:rPr>
        <w:t xml:space="preserve">רונית, הניסוח הזה משאיר לך אופציה לבקש בנפרד.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777" w:name="_ETM_Q_2173464"/>
      <w:bookmarkEnd w:id="777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ויש לי עוד שאלה, זה הגיוני ב---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יעקבי חייקין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778" w:name="_ETM_Q_2173771"/>
      <w:bookmarkEnd w:id="778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לא, אני לא </w:t>
      </w:r>
      <w:bookmarkStart w:id="779" w:name="_ETM_Q_2174779"/>
      <w:bookmarkEnd w:id="779"/>
      <w:r>
        <w:rPr>
          <w:rFonts w:cs="David" w:hint="cs"/>
          <w:rtl/>
        </w:rPr>
        <w:t xml:space="preserve">רוצה שרוני בראון יעלה וידבר 50 דקות.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אבל זה תלוי</w:t>
      </w:r>
      <w:bookmarkStart w:id="780" w:name="_ETM_Q_2176680"/>
      <w:bookmarkEnd w:id="780"/>
      <w:r>
        <w:rPr>
          <w:rFonts w:cs="David" w:hint="cs"/>
          <w:rtl/>
        </w:rPr>
        <w:t xml:space="preserve"> בך, מה הבעיה? רונית, זה לא הגיוני. תסלחי</w:t>
      </w:r>
      <w:bookmarkStart w:id="781" w:name="_ETM_Q_2185177"/>
      <w:bookmarkEnd w:id="781"/>
      <w:r>
        <w:rPr>
          <w:rFonts w:cs="David" w:hint="cs"/>
          <w:rtl/>
        </w:rPr>
        <w:t xml:space="preserve"> לי, זה לא הגיוני, זו סתם התעקשות.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782" w:name="_ETM_Q_2182613"/>
      <w:bookmarkEnd w:id="782"/>
    </w:p>
    <w:p w:rsidR="006861C1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יעקבי חייקין</w:t>
      </w:r>
      <w:r w:rsidRPr="004A3439">
        <w:rPr>
          <w:rFonts w:cs="David" w:hint="cs"/>
          <w:rtl/>
        </w:rPr>
        <w:t>: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bookmarkStart w:id="783" w:name="_ETM_Q_2185435"/>
      <w:bookmarkEnd w:id="783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זה</w:t>
      </w:r>
      <w:bookmarkStart w:id="784" w:name="_ETM_Q_2186181"/>
      <w:bookmarkEnd w:id="784"/>
      <w:r>
        <w:rPr>
          <w:rFonts w:cs="David" w:hint="cs"/>
          <w:rtl/>
        </w:rPr>
        <w:t xml:space="preserve"> עבד עד היום ככה.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785" w:name="_ETM_Q_2185381"/>
      <w:bookmarkEnd w:id="785"/>
      <w:r>
        <w:rPr>
          <w:rFonts w:cs="David" w:hint="cs"/>
          <w:rtl/>
        </w:rPr>
        <w:t>לא, זה לא עובד עד היום</w:t>
      </w:r>
      <w:bookmarkStart w:id="786" w:name="_ETM_Q_2188379"/>
      <w:bookmarkEnd w:id="786"/>
      <w:r>
        <w:rPr>
          <w:rFonts w:cs="David" w:hint="cs"/>
          <w:rtl/>
        </w:rPr>
        <w:t xml:space="preserve"> ככה.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יעקבי חייקין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787" w:name="_ETM_Q_2187914"/>
      <w:bookmarkEnd w:id="787"/>
      <w:r>
        <w:rPr>
          <w:rFonts w:cs="David" w:hint="cs"/>
          <w:rtl/>
        </w:rPr>
        <w:t xml:space="preserve">זה עבד עד היום ככה.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788" w:name="_ETM_Q_2189319"/>
      <w:bookmarkEnd w:id="788"/>
      <w:r>
        <w:rPr>
          <w:rFonts w:cs="David" w:hint="cs"/>
          <w:rtl/>
        </w:rPr>
        <w:t>בפרקטיקה</w:t>
      </w:r>
      <w:bookmarkStart w:id="789" w:name="_ETM_Q_2191469"/>
      <w:bookmarkEnd w:id="789"/>
      <w:r>
        <w:rPr>
          <w:rFonts w:cs="David" w:hint="cs"/>
          <w:rtl/>
        </w:rPr>
        <w:t xml:space="preserve"> זה כן היה.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יעקבי חייקין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790" w:name="_ETM_Q_2190040"/>
      <w:bookmarkEnd w:id="790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זה שאלקין עושה הסכמות, זה</w:t>
      </w:r>
      <w:bookmarkStart w:id="791" w:name="_ETM_Q_2193056"/>
      <w:bookmarkEnd w:id="791"/>
      <w:r>
        <w:rPr>
          <w:rFonts w:cs="David" w:hint="cs"/>
          <w:rtl/>
        </w:rPr>
        <w:t xml:space="preserve"> משהו אחר. עד היום זה ככה רשום.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א</w:t>
      </w:r>
      <w:bookmarkStart w:id="792" w:name="_ETM_Q_2195033"/>
      <w:bookmarkEnd w:id="792"/>
      <w:r>
        <w:rPr>
          <w:rFonts w:cs="David" w:hint="cs"/>
          <w:rtl/>
        </w:rPr>
        <w:t>בל זה לא</w:t>
      </w:r>
      <w:bookmarkStart w:id="793" w:name="_ETM_Q_2195898"/>
      <w:bookmarkEnd w:id="793"/>
      <w:r>
        <w:rPr>
          <w:rFonts w:cs="David" w:hint="cs"/>
          <w:rtl/>
        </w:rPr>
        <w:t xml:space="preserve"> מבוצע בפועל.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תמר כנפו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על הסדר הוא מסכים איתך, הסדר זה </w:t>
      </w:r>
      <w:bookmarkStart w:id="794" w:name="_ETM_Q_2199816"/>
      <w:bookmarkEnd w:id="794"/>
      <w:r>
        <w:rPr>
          <w:rFonts w:cs="David" w:hint="cs"/>
          <w:rtl/>
        </w:rPr>
        <w:t xml:space="preserve">לפי המסתייגים. הסדר לא משתנה.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795" w:name="_ETM_Q_2201827"/>
      <w:bookmarkEnd w:id="795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הסדר הוא לפי המסתייגים, אבל</w:t>
      </w:r>
      <w:bookmarkStart w:id="796" w:name="_ETM_Q_2205638"/>
      <w:bookmarkEnd w:id="796"/>
      <w:r>
        <w:rPr>
          <w:rFonts w:cs="David" w:hint="cs"/>
          <w:rtl/>
        </w:rPr>
        <w:t xml:space="preserve"> כדי להפעיל את זה---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יעקבי חייקין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797" w:name="_ETM_Q_2206873"/>
      <w:bookmarkEnd w:id="797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אבל אני לא רוצה שאחד</w:t>
      </w:r>
      <w:bookmarkStart w:id="798" w:name="_ETM_Q_2206260"/>
      <w:bookmarkEnd w:id="798"/>
      <w:r>
        <w:rPr>
          <w:rFonts w:cs="David" w:hint="cs"/>
          <w:rtl/>
        </w:rPr>
        <w:t xml:space="preserve"> שיש לו 100 ידבר 500 דקות. תמי, אנחנו מדברים על</w:t>
      </w:r>
      <w:bookmarkStart w:id="799" w:name="_ETM_Q_2211280"/>
      <w:bookmarkEnd w:id="799"/>
      <w:r>
        <w:rPr>
          <w:rFonts w:cs="David" w:hint="cs"/>
          <w:rtl/>
        </w:rPr>
        <w:t xml:space="preserve"> החוקים שהם בעייתיים ואז---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800" w:name="_ETM_Q_2211770"/>
      <w:bookmarkEnd w:id="800"/>
      <w:r>
        <w:rPr>
          <w:rFonts w:cs="David" w:hint="cs"/>
          <w:rtl/>
        </w:rPr>
        <w:t>אז תבואי ותודיעי 'אני מבקשת</w:t>
      </w:r>
      <w:bookmarkStart w:id="801" w:name="_ETM_Q_2214674"/>
      <w:bookmarkEnd w:id="801"/>
      <w:r>
        <w:rPr>
          <w:rFonts w:cs="David" w:hint="cs"/>
          <w:rtl/>
        </w:rPr>
        <w:t xml:space="preserve"> להפעיל את הזה...'. מספיק מסתייג אחד, יש 60 חברי כנסת </w:t>
      </w:r>
      <w:bookmarkStart w:id="802" w:name="_ETM_Q_2219275"/>
      <w:bookmarkEnd w:id="802"/>
      <w:r>
        <w:rPr>
          <w:rFonts w:cs="David" w:hint="cs"/>
          <w:rtl/>
        </w:rPr>
        <w:t>שהסתייגו, מספיק אחד שיגיד 'אני מבקש לפי סדר', בז</w:t>
      </w:r>
      <w:bookmarkStart w:id="803" w:name="_ETM_Q_2226615"/>
      <w:bookmarkEnd w:id="803"/>
      <w:r>
        <w:rPr>
          <w:rFonts w:cs="David" w:hint="cs"/>
          <w:rtl/>
        </w:rPr>
        <w:t xml:space="preserve">ה זה נגמר. את יודעת איזו עוצמה זאת?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סהר פינטו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804" w:name="_ETM_Q_2233339"/>
      <w:bookmarkEnd w:id="804"/>
      <w:r>
        <w:rPr>
          <w:rFonts w:cs="David" w:hint="cs"/>
          <w:rtl/>
        </w:rPr>
        <w:t xml:space="preserve">באמת זה יותר מדי </w:t>
      </w:r>
      <w:bookmarkStart w:id="805" w:name="_ETM_Q_2234602"/>
      <w:bookmarkEnd w:id="805"/>
      <w:r>
        <w:rPr>
          <w:rFonts w:cs="David" w:hint="cs"/>
          <w:rtl/>
        </w:rPr>
        <w:t xml:space="preserve">כוח בידי חבר כנסת.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806" w:name="_ETM_Q_2236333"/>
      <w:bookmarkEnd w:id="806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מספיק שאחד אומר ואף אחד </w:t>
      </w:r>
      <w:bookmarkStart w:id="807" w:name="_ETM_Q_2235880"/>
      <w:bookmarkEnd w:id="807"/>
      <w:r>
        <w:rPr>
          <w:rFonts w:cs="David" w:hint="cs"/>
          <w:rtl/>
        </w:rPr>
        <w:t xml:space="preserve">לא מנמק במרוכז.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808" w:name="_ETM_Q_2238619"/>
      <w:bookmarkEnd w:id="808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רונית, את יכולה לפי הניסוח הזה,</w:t>
      </w:r>
      <w:bookmarkStart w:id="809" w:name="_ETM_Q_2243663"/>
      <w:bookmarkEnd w:id="809"/>
      <w:r>
        <w:rPr>
          <w:rFonts w:cs="David" w:hint="cs"/>
          <w:rtl/>
        </w:rPr>
        <w:t xml:space="preserve"> להודיע שאתם מתנגדים לריכוז ההסתייגויות.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810" w:name="_ETM_Q_2247292"/>
      <w:bookmarkEnd w:id="810"/>
      <w:r>
        <w:rPr>
          <w:rFonts w:cs="David" w:hint="cs"/>
          <w:rtl/>
        </w:rPr>
        <w:t xml:space="preserve">נכון, ונגמר הסיפור.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 xml:space="preserve">סהר </w:t>
      </w:r>
      <w:bookmarkStart w:id="811" w:name="_ETM_Q_2251219"/>
      <w:bookmarkEnd w:id="811"/>
      <w:r>
        <w:rPr>
          <w:rFonts w:cs="David" w:hint="cs"/>
          <w:u w:val="single"/>
          <w:rtl/>
        </w:rPr>
        <w:t>פינטו</w:t>
      </w:r>
      <w:r w:rsidRPr="004A3439">
        <w:rPr>
          <w:rFonts w:cs="David" w:hint="cs"/>
          <w:rtl/>
        </w:rPr>
        <w:t>:</w:t>
      </w:r>
      <w:bookmarkStart w:id="812" w:name="_ETM_Q_2251127"/>
      <w:bookmarkEnd w:id="812"/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זה בעייתי.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813" w:name="_ETM_Q_2256066"/>
      <w:bookmarkEnd w:id="813"/>
      <w:r>
        <w:rPr>
          <w:rFonts w:cs="David" w:hint="cs"/>
          <w:rtl/>
        </w:rPr>
        <w:t xml:space="preserve">זה כוח אדיר.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אייל זנדברג</w:t>
      </w:r>
      <w:r w:rsidRPr="004A3439">
        <w:rPr>
          <w:rFonts w:cs="David" w:hint="cs"/>
          <w:rtl/>
        </w:rPr>
        <w:t>: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bookmarkStart w:id="814" w:name="_ETM_Q_2258880"/>
      <w:bookmarkEnd w:id="814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את יכולה גם להודיע לכל הכנסת מראש</w:t>
      </w:r>
      <w:bookmarkStart w:id="815" w:name="_ETM_Q_2261516"/>
      <w:bookmarkEnd w:id="815"/>
      <w:r>
        <w:rPr>
          <w:rFonts w:cs="David" w:hint="cs"/>
          <w:rtl/>
        </w:rPr>
        <w:t xml:space="preserve"> ואז לעקוף את התקנון.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816" w:name="_ETM_Q_2264389"/>
      <w:bookmarkEnd w:id="816"/>
      <w:r>
        <w:rPr>
          <w:rFonts w:cs="David" w:hint="cs"/>
          <w:rtl/>
        </w:rPr>
        <w:t>אני אומר עוד פעם, לו התקנון</w:t>
      </w:r>
      <w:bookmarkStart w:id="817" w:name="_ETM_Q_2265624"/>
      <w:bookmarkEnd w:id="817"/>
      <w:r>
        <w:rPr>
          <w:rFonts w:cs="David" w:hint="cs"/>
          <w:rtl/>
        </w:rPr>
        <w:t xml:space="preserve"> לא היה מנוסח ככה היום, אז הייתי אומר שאין בכלל</w:t>
      </w:r>
      <w:bookmarkStart w:id="818" w:name="_ETM_Q_2266688"/>
      <w:bookmarkEnd w:id="818"/>
      <w:r>
        <w:rPr>
          <w:rFonts w:cs="David" w:hint="cs"/>
          <w:rtl/>
        </w:rPr>
        <w:t xml:space="preserve"> מקום ללכת להסדר מרחיק לכת כזה, זאת האמת, אבל מכיוון </w:t>
      </w:r>
      <w:bookmarkStart w:id="819" w:name="_ETM_Q_2270021"/>
      <w:bookmarkEnd w:id="819"/>
      <w:r>
        <w:rPr>
          <w:rFonts w:cs="David" w:hint="cs"/>
          <w:rtl/>
        </w:rPr>
        <w:t xml:space="preserve">שזה היום הניסוח הקיים, אז אני לא רוצה עכשיו לברוח </w:t>
      </w:r>
      <w:bookmarkStart w:id="820" w:name="_ETM_Q_2273386"/>
      <w:bookmarkEnd w:id="820"/>
      <w:r>
        <w:rPr>
          <w:rFonts w:cs="David" w:hint="cs"/>
          <w:rtl/>
        </w:rPr>
        <w:t xml:space="preserve">מהניסוח הקיים למקומות אחרים לגמרי.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סהר פינטו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821" w:name="_ETM_Q_2275887"/>
      <w:bookmarkEnd w:id="821"/>
      <w:r>
        <w:rPr>
          <w:rFonts w:cs="David" w:hint="cs"/>
          <w:rtl/>
        </w:rPr>
        <w:t>לא, אבל הניסוח הקיים מדבר</w:t>
      </w:r>
      <w:bookmarkStart w:id="822" w:name="_ETM_Q_2278526"/>
      <w:bookmarkEnd w:id="822"/>
      <w:r>
        <w:rPr>
          <w:rFonts w:cs="David" w:hint="cs"/>
          <w:rtl/>
        </w:rPr>
        <w:t xml:space="preserve"> על זה שהיושב ראש רשאי, בהסכמת המסתייגים, ואז כן</w:t>
      </w:r>
      <w:bookmarkStart w:id="823" w:name="_ETM_Q_2279924"/>
      <w:bookmarkEnd w:id="823"/>
      <w:r>
        <w:rPr>
          <w:rFonts w:cs="David" w:hint="cs"/>
          <w:rtl/>
        </w:rPr>
        <w:t xml:space="preserve"> יש לך מישהו שרואה את כל התמונה, רואה האם </w:t>
      </w:r>
      <w:bookmarkStart w:id="824" w:name="_ETM_Q_2284405"/>
      <w:bookmarkEnd w:id="824"/>
      <w:r>
        <w:rPr>
          <w:rFonts w:cs="David" w:hint="cs"/>
          <w:rtl/>
        </w:rPr>
        <w:t xml:space="preserve">יש פה באמת עניין שהוא מספיק חשוב או האם... היושב ראש גם מנהל את הישיבה, הוא רואה אם </w:t>
      </w:r>
      <w:bookmarkStart w:id="825" w:name="_ETM_Q_2290251"/>
      <w:bookmarkEnd w:id="825"/>
      <w:r>
        <w:rPr>
          <w:rFonts w:cs="David" w:hint="cs"/>
          <w:rtl/>
        </w:rPr>
        <w:t xml:space="preserve">רשומות ארבע-חמש הסתייגויות וזה בסדר, או האם כרגע זה חוק </w:t>
      </w:r>
      <w:bookmarkStart w:id="826" w:name="_ETM_Q_2295727"/>
      <w:bookmarkEnd w:id="826"/>
      <w:r>
        <w:rPr>
          <w:rFonts w:cs="David" w:hint="cs"/>
          <w:rtl/>
        </w:rPr>
        <w:t xml:space="preserve">מאוד מאוד כבד ויש המון הסתייגויות וכולי. לא סתם הכוח היום הוא בידיים של היושב ראש, אז יכול להיות שכן </w:t>
      </w:r>
      <w:bookmarkStart w:id="827" w:name="_ETM_Q_2302686"/>
      <w:bookmarkEnd w:id="827"/>
      <w:r>
        <w:rPr>
          <w:rFonts w:cs="David" w:hint="cs"/>
          <w:rtl/>
        </w:rPr>
        <w:t>צריך לחזור למנגנון שהיושב ראש הוא זה שבעצם יש לו</w:t>
      </w:r>
      <w:bookmarkStart w:id="828" w:name="_ETM_Q_2305262"/>
      <w:bookmarkEnd w:id="828"/>
      <w:r>
        <w:rPr>
          <w:rFonts w:cs="David" w:hint="cs"/>
          <w:rtl/>
        </w:rPr>
        <w:t xml:space="preserve"> את ה---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829" w:name="_ETM_Q_2307961"/>
      <w:bookmarkEnd w:id="829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שהוא זה שצריך לשאול.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מה קורה בפרקטיקה </w:t>
      </w:r>
      <w:bookmarkStart w:id="830" w:name="_ETM_Q_2317435"/>
      <w:bookmarkEnd w:id="830"/>
      <w:r>
        <w:rPr>
          <w:rFonts w:cs="David" w:hint="cs"/>
          <w:rtl/>
        </w:rPr>
        <w:t xml:space="preserve">היום, אני </w:t>
      </w:r>
      <w:bookmarkStart w:id="831" w:name="_ETM_Q_2313364"/>
      <w:bookmarkEnd w:id="831"/>
      <w:r>
        <w:rPr>
          <w:rFonts w:cs="David" w:hint="cs"/>
          <w:rtl/>
        </w:rPr>
        <w:t xml:space="preserve">יודע. מה אומר הסעיף בניסוח הנוכחי?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832" w:name="_ETM_Q_2321706"/>
      <w:bookmarkEnd w:id="832"/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אברהם מיכאלי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833" w:name="_ETM_Q_2319758"/>
      <w:bookmarkEnd w:id="833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הנוכחי אומר</w:t>
      </w:r>
      <w:bookmarkStart w:id="834" w:name="_ETM_Q_2320987"/>
      <w:bookmarkEnd w:id="834"/>
      <w:r>
        <w:rPr>
          <w:rFonts w:cs="David" w:hint="cs"/>
          <w:rtl/>
        </w:rPr>
        <w:t xml:space="preserve"> שההסכמות נשענות רק במידה ומסכימים, אחרת זה נשאר---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835" w:name="_ETM_Q_2323246"/>
      <w:bookmarkEnd w:id="835"/>
      <w:r>
        <w:rPr>
          <w:rFonts w:cs="David" w:hint="cs"/>
          <w:rtl/>
        </w:rPr>
        <w:t xml:space="preserve">כן, זה ברור, אבל מה נשאר?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אברהם מיכאלי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836" w:name="_ETM_Q_2329349"/>
      <w:bookmarkEnd w:id="836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לא </w:t>
      </w:r>
      <w:bookmarkStart w:id="837" w:name="_ETM_Q_2329702"/>
      <w:bookmarkEnd w:id="837"/>
      <w:r>
        <w:rPr>
          <w:rFonts w:cs="David" w:hint="cs"/>
          <w:rtl/>
        </w:rPr>
        <w:t xml:space="preserve">צריך לשנות כלום.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ירדנה מלר הורוביץ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838" w:name="_ETM_Q_2328360"/>
      <w:bookmarkEnd w:id="838"/>
      <w:r>
        <w:rPr>
          <w:rFonts w:cs="David" w:hint="cs"/>
          <w:rtl/>
        </w:rPr>
        <w:t>בפרקטיקה זה אפילו קורה תוך כדי הליכה.</w:t>
      </w:r>
      <w:bookmarkStart w:id="839" w:name="_ETM_Q_2331279"/>
      <w:bookmarkEnd w:id="839"/>
      <w:r>
        <w:rPr>
          <w:rFonts w:cs="David" w:hint="cs"/>
          <w:rtl/>
        </w:rPr>
        <w:t xml:space="preserve"> עולה חבר הכנסת, אומר לו יושב הראש המנהל את הישיבה</w:t>
      </w:r>
      <w:bookmarkStart w:id="840" w:name="_ETM_Q_2333433"/>
      <w:bookmarkEnd w:id="840"/>
      <w:r>
        <w:rPr>
          <w:rFonts w:cs="David" w:hint="cs"/>
          <w:rtl/>
        </w:rPr>
        <w:t xml:space="preserve">, 'אני רואה שיש לך שלוש הסתייגויות, אתה רוצה לנמק את </w:t>
      </w:r>
      <w:bookmarkStart w:id="841" w:name="_ETM_Q_2333799"/>
      <w:bookmarkEnd w:id="841"/>
      <w:r>
        <w:rPr>
          <w:rFonts w:cs="David" w:hint="cs"/>
          <w:rtl/>
        </w:rPr>
        <w:t>כולן ביחד?'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סהר פינטו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842" w:name="_ETM_Q_2338651"/>
      <w:bookmarkEnd w:id="842"/>
      <w:r>
        <w:rPr>
          <w:rFonts w:cs="David" w:hint="cs"/>
          <w:rtl/>
        </w:rPr>
        <w:t>זה ברור, אבל אנחנו מדברים על היוצא מן הכלל</w:t>
      </w:r>
      <w:bookmarkStart w:id="843" w:name="_ETM_Q_2341043"/>
      <w:bookmarkEnd w:id="843"/>
      <w:r>
        <w:rPr>
          <w:rFonts w:cs="David" w:hint="cs"/>
          <w:rtl/>
        </w:rPr>
        <w:t xml:space="preserve"> הזה.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844" w:name="_ETM_Q_2343224"/>
      <w:bookmarkEnd w:id="844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אם נרשמה הסתייגות לסעיף מסוים, יקבל המסתייג רשות</w:t>
      </w:r>
      <w:bookmarkStart w:id="845" w:name="_ETM_Q_2348442"/>
      <w:bookmarkEnd w:id="845"/>
      <w:r>
        <w:rPr>
          <w:rFonts w:cs="David" w:hint="cs"/>
          <w:rtl/>
        </w:rPr>
        <w:t xml:space="preserve"> דיבור לחמש דקות להנמקת ההסתייגות. היושב ראש, בהסכמת המסתייג ויושב </w:t>
      </w:r>
      <w:bookmarkStart w:id="846" w:name="_ETM_Q_2353835"/>
      <w:bookmarkEnd w:id="846"/>
      <w:r>
        <w:rPr>
          <w:rFonts w:cs="David" w:hint="cs"/>
          <w:rtl/>
        </w:rPr>
        <w:t xml:space="preserve">ראש הוועדה, רשאי לרכז את הנמקת ההסתייגויות למספר </w:t>
      </w:r>
      <w:bookmarkStart w:id="847" w:name="_ETM_Q_2357036"/>
      <w:bookmarkEnd w:id="847"/>
      <w:r>
        <w:rPr>
          <w:rFonts w:cs="David" w:hint="cs"/>
          <w:rtl/>
        </w:rPr>
        <w:t xml:space="preserve">סעיפים בבת אחת.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יעקבי חייקין</w:t>
      </w:r>
      <w:r w:rsidRPr="004A3439">
        <w:rPr>
          <w:rFonts w:cs="David" w:hint="cs"/>
          <w:rtl/>
        </w:rPr>
        <w:t>: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bookmarkStart w:id="848" w:name="_ETM_Q_2356467"/>
      <w:bookmarkEnd w:id="848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למה יושב ראש הוועדה?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849" w:name="_ETM_Q_2360973"/>
      <w:bookmarkEnd w:id="849"/>
      <w:r>
        <w:rPr>
          <w:rFonts w:cs="David" w:hint="cs"/>
          <w:rtl/>
        </w:rPr>
        <w:t xml:space="preserve">לא </w:t>
      </w:r>
      <w:bookmarkStart w:id="850" w:name="_ETM_Q_2361409"/>
      <w:bookmarkEnd w:id="850"/>
      <w:r>
        <w:rPr>
          <w:rFonts w:cs="David" w:hint="cs"/>
          <w:rtl/>
        </w:rPr>
        <w:t>חשוב, בכל מקרה צריך את הסכמת המסתייג, לכן אני אומר</w:t>
      </w:r>
      <w:bookmarkStart w:id="851" w:name="_ETM_Q_2364622"/>
      <w:bookmarkEnd w:id="851"/>
      <w:r>
        <w:rPr>
          <w:rFonts w:cs="David" w:hint="cs"/>
          <w:rtl/>
        </w:rPr>
        <w:t xml:space="preserve"> עוד פעם, ההצעה הזאת---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סהר פינטו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852" w:name="_ETM_Q_2365603"/>
      <w:bookmarkEnd w:id="852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לא, אבל זה אחרת, אם מסתייג אחד </w:t>
      </w:r>
      <w:bookmarkStart w:id="853" w:name="_ETM_Q_2369368"/>
      <w:bookmarkEnd w:id="853"/>
      <w:r>
        <w:rPr>
          <w:rFonts w:cs="David" w:hint="cs"/>
          <w:rtl/>
        </w:rPr>
        <w:t>לא מסכים, אז הוא ימשיך כל פעם ברצף, אבל</w:t>
      </w:r>
      <w:bookmarkStart w:id="854" w:name="_ETM_Q_2372480"/>
      <w:bookmarkEnd w:id="854"/>
      <w:r>
        <w:rPr>
          <w:rFonts w:cs="David" w:hint="cs"/>
          <w:rtl/>
        </w:rPr>
        <w:t xml:space="preserve"> מסתייג אחר יכול.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855" w:name="_ETM_Q_2371712"/>
      <w:bookmarkEnd w:id="855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לא, אי אפשר. איך?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יעקבי חייקין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856" w:name="_ETM_Q_2373489"/>
      <w:bookmarkEnd w:id="856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אחד כן ואחד לא? </w:t>
      </w:r>
      <w:bookmarkStart w:id="857" w:name="_ETM_Q_2376469"/>
      <w:bookmarkEnd w:id="857"/>
      <w:r>
        <w:rPr>
          <w:rFonts w:cs="David" w:hint="cs"/>
          <w:rtl/>
        </w:rPr>
        <w:t xml:space="preserve">תגיד לי, השתגעת?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 xml:space="preserve">אייל </w:t>
      </w:r>
      <w:bookmarkStart w:id="858" w:name="_ETM_Q_2379243"/>
      <w:bookmarkEnd w:id="858"/>
      <w:r>
        <w:rPr>
          <w:rFonts w:cs="David" w:hint="cs"/>
          <w:u w:val="single"/>
          <w:rtl/>
        </w:rPr>
        <w:t>זנדברג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859" w:name="_ETM_Q_2376000"/>
      <w:bookmarkEnd w:id="859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היום יש פחות כוח, היום</w:t>
      </w:r>
      <w:bookmarkStart w:id="860" w:name="_ETM_Q_2378813"/>
      <w:bookmarkEnd w:id="860"/>
      <w:r>
        <w:rPr>
          <w:rFonts w:cs="David" w:hint="cs"/>
          <w:rtl/>
        </w:rPr>
        <w:t xml:space="preserve"> ההסדר אמור להיות רק מהעמדה שרונית מציגה. די בכך שמסתייג</w:t>
      </w:r>
      <w:bookmarkStart w:id="861" w:name="_ETM_Q_2381711"/>
      <w:bookmarkEnd w:id="861"/>
      <w:r>
        <w:rPr>
          <w:rFonts w:cs="David" w:hint="cs"/>
          <w:rtl/>
        </w:rPr>
        <w:t xml:space="preserve"> אחד רוצה והוא יכול לדחות את האחרים</w:t>
      </w:r>
      <w:bookmarkStart w:id="862" w:name="_ETM_Q_2387852"/>
      <w:bookmarkEnd w:id="862"/>
      <w:r>
        <w:rPr>
          <w:rFonts w:cs="David" w:hint="cs"/>
          <w:rtl/>
        </w:rPr>
        <w:t xml:space="preserve"> ל-3 בלילה.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סהר פינטו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863" w:name="_ETM_Q_2386306"/>
      <w:bookmarkEnd w:id="863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לדעתי זו הדרך הנכונה, אבל היושב ראש </w:t>
      </w:r>
      <w:bookmarkStart w:id="864" w:name="_ETM_Q_2389539"/>
      <w:bookmarkEnd w:id="864"/>
      <w:r>
        <w:rPr>
          <w:rFonts w:cs="David" w:hint="cs"/>
          <w:rtl/>
        </w:rPr>
        <w:t xml:space="preserve">אמור למנוע את זה. אם הוא רואה מצב שאחד עכשיו </w:t>
      </w:r>
      <w:bookmarkStart w:id="865" w:name="_ETM_Q_2390497"/>
      <w:bookmarkEnd w:id="865"/>
      <w:r>
        <w:rPr>
          <w:rFonts w:cs="David" w:hint="cs"/>
          <w:rtl/>
        </w:rPr>
        <w:t>לוקח את הדיון לשעה, אבל אם היושב ראש רואה שב-1</w:t>
      </w:r>
      <w:bookmarkStart w:id="866" w:name="_ETM_Q_2395861"/>
      <w:bookmarkEnd w:id="866"/>
      <w:r>
        <w:rPr>
          <w:rFonts w:cs="David" w:hint="cs"/>
          <w:rtl/>
        </w:rPr>
        <w:t xml:space="preserve">2 בלילה חבר הכנסת לא בא עכשיו לעלות חמש דקות, </w:t>
      </w:r>
      <w:bookmarkStart w:id="867" w:name="_ETM_Q_2396192"/>
      <w:bookmarkEnd w:id="867"/>
      <w:r>
        <w:rPr>
          <w:rFonts w:cs="David" w:hint="cs"/>
          <w:rtl/>
        </w:rPr>
        <w:t>לחכות שעה, לעלות עוד חמש דקות והוא מבקש כן לרכז</w:t>
      </w:r>
      <w:bookmarkStart w:id="868" w:name="_ETM_Q_2401709"/>
      <w:bookmarkEnd w:id="868"/>
      <w:r>
        <w:rPr>
          <w:rFonts w:cs="David" w:hint="cs"/>
          <w:rtl/>
        </w:rPr>
        <w:t xml:space="preserve"> את זה. זו הסמכות של היושב ראש שמנהל את הישיבה</w:t>
      </w:r>
      <w:bookmarkStart w:id="869" w:name="_ETM_Q_2403638"/>
      <w:bookmarkEnd w:id="869"/>
      <w:r>
        <w:rPr>
          <w:rFonts w:cs="David" w:hint="cs"/>
          <w:rtl/>
        </w:rPr>
        <w:t xml:space="preserve"> ורואה בדיוק מה קורה.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870" w:name="_ETM_Q_2404474"/>
      <w:bookmarkEnd w:id="870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אני מוכן להישאר בהסדר הזה.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סהר פינטו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871" w:name="_ETM_Q_2410299"/>
      <w:bookmarkEnd w:id="871"/>
      <w:r>
        <w:rPr>
          <w:rFonts w:cs="David" w:hint="cs"/>
          <w:rtl/>
        </w:rPr>
        <w:t xml:space="preserve">גם </w:t>
      </w:r>
      <w:bookmarkStart w:id="872" w:name="_ETM_Q_2410686"/>
      <w:bookmarkEnd w:id="872"/>
      <w:r>
        <w:rPr>
          <w:rFonts w:cs="David" w:hint="cs"/>
          <w:rtl/>
        </w:rPr>
        <w:t>בסוף זה עבד. עד היום לא נתקלנו ב...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בועז רבל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873" w:name="_ETM_Q_2415197"/>
      <w:bookmarkEnd w:id="873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יש לך סיעות שבתוך הסיעה שלהם יש שלושה אנשים, בלי</w:t>
      </w:r>
      <w:bookmarkStart w:id="874" w:name="_ETM_Q_2419288"/>
      <w:bookmarkEnd w:id="874"/>
      <w:r>
        <w:rPr>
          <w:rFonts w:cs="David" w:hint="cs"/>
          <w:rtl/>
        </w:rPr>
        <w:t xml:space="preserve"> שמות, כל אחד ודעתו הוא. יבוא מסתייג אחד </w:t>
      </w:r>
      <w:bookmarkStart w:id="875" w:name="_ETM_Q_2424561"/>
      <w:bookmarkEnd w:id="875"/>
      <w:r>
        <w:rPr>
          <w:rFonts w:cs="David" w:hint="cs"/>
          <w:rtl/>
        </w:rPr>
        <w:t xml:space="preserve">עד 3 בלילה יחזיק את האנשים פה? זה מטורף.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אייל זנדברג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876" w:name="_ETM_Q_2428614"/>
      <w:bookmarkEnd w:id="876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יושב </w:t>
      </w:r>
      <w:bookmarkStart w:id="877" w:name="_ETM_Q_2429237"/>
      <w:bookmarkEnd w:id="877"/>
      <w:r>
        <w:rPr>
          <w:rFonts w:cs="David" w:hint="cs"/>
          <w:rtl/>
        </w:rPr>
        <w:t xml:space="preserve">ראש הוועדה יכול להחליט לוותר עליו.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בועז רבל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או</w:t>
      </w:r>
      <w:bookmarkStart w:id="878" w:name="_ETM_Q_2430753"/>
      <w:bookmarkEnd w:id="878"/>
      <w:r>
        <w:rPr>
          <w:rFonts w:cs="David" w:hint="cs"/>
          <w:rtl/>
        </w:rPr>
        <w:t xml:space="preserve"> יושב ראש הכנסת יכול להגיד, לפי שיקול דעתו, מתי</w:t>
      </w:r>
      <w:bookmarkStart w:id="879" w:name="_ETM_Q_2435082"/>
      <w:bookmarkEnd w:id="879"/>
      <w:r>
        <w:rPr>
          <w:rFonts w:cs="David" w:hint="cs"/>
          <w:rtl/>
        </w:rPr>
        <w:t xml:space="preserve"> כן, מתי לא.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880" w:name="_ETM_Q_2438520"/>
      <w:bookmarkEnd w:id="880"/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881" w:name="_ETM_Q_2438665"/>
      <w:bookmarkEnd w:id="881"/>
      <w:r>
        <w:rPr>
          <w:rFonts w:cs="David" w:hint="cs"/>
          <w:rtl/>
        </w:rPr>
        <w:t xml:space="preserve">אני מסכים שנשאיר את הסמכות </w:t>
      </w:r>
      <w:bookmarkStart w:id="882" w:name="_ETM_Q_2440066"/>
      <w:bookmarkEnd w:id="882"/>
      <w:r>
        <w:rPr>
          <w:rFonts w:cs="David" w:hint="cs"/>
          <w:rtl/>
        </w:rPr>
        <w:t xml:space="preserve">בידי יושב ראש הכנסת.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אברהם מיכאלי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883" w:name="_ETM_Q_2443235"/>
      <w:bookmarkEnd w:id="883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לא משנים כלום, בקיצור.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884" w:name="_ETM_Q_2451698"/>
      <w:bookmarkEnd w:id="884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אז אנחנו חוזרים לזה עוד</w:t>
      </w:r>
      <w:bookmarkStart w:id="885" w:name="_ETM_Q_2459864"/>
      <w:bookmarkEnd w:id="885"/>
      <w:r>
        <w:rPr>
          <w:rFonts w:cs="David" w:hint="cs"/>
          <w:rtl/>
        </w:rPr>
        <w:t xml:space="preserve"> פעם; ההנמקה תהיה כל סעיף בנפרד, לפי הסדר שבו</w:t>
      </w:r>
      <w:bookmarkStart w:id="886" w:name="_ETM_Q_2469148"/>
      <w:bookmarkEnd w:id="886"/>
      <w:r>
        <w:rPr>
          <w:rFonts w:cs="David" w:hint="cs"/>
          <w:rtl/>
        </w:rPr>
        <w:t xml:space="preserve"> נרשמו</w:t>
      </w:r>
      <w:bookmarkStart w:id="887" w:name="_ETM_Q_2470142"/>
      <w:bookmarkEnd w:id="887"/>
      <w:r>
        <w:rPr>
          <w:rFonts w:cs="David" w:hint="cs"/>
          <w:rtl/>
        </w:rPr>
        <w:t>, ואולם רשאי יושב ראש הכנסת לרכז</w:t>
      </w:r>
      <w:bookmarkStart w:id="888" w:name="_ETM_Q_2475550"/>
      <w:bookmarkEnd w:id="888"/>
      <w:r>
        <w:rPr>
          <w:rFonts w:cs="David" w:hint="cs"/>
          <w:rtl/>
        </w:rPr>
        <w:t xml:space="preserve"> את הנמקת ההסתייגויות בהסכמת המסתייג, מסתייג אחד נכון?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אברהם מיכאלי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889" w:name="_ETM_Q_2482087"/>
      <w:bookmarkEnd w:id="889"/>
      <w:r>
        <w:rPr>
          <w:rFonts w:cs="David" w:hint="cs"/>
          <w:rtl/>
        </w:rPr>
        <w:t xml:space="preserve">כל תוספת תסבך.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בועז רבל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890" w:name="_ETM_Q_2484050"/>
      <w:bookmarkEnd w:id="890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לא יושב ראש הכנסת, אלא היושב ראש, מי שמנהל את</w:t>
      </w:r>
      <w:bookmarkStart w:id="891" w:name="_ETM_Q_2485387"/>
      <w:bookmarkEnd w:id="891"/>
      <w:r>
        <w:rPr>
          <w:rFonts w:cs="David" w:hint="cs"/>
          <w:rtl/>
        </w:rPr>
        <w:t xml:space="preserve"> הישיבה באותו רגע. לא יקראו לחבר הכנסת ריבלין מהבית, או מאיזה אירוע</w:t>
      </w:r>
      <w:bookmarkStart w:id="892" w:name="_ETM_Q_2492094"/>
      <w:bookmarkEnd w:id="892"/>
      <w:r>
        <w:rPr>
          <w:rFonts w:cs="David" w:hint="cs"/>
          <w:rtl/>
        </w:rPr>
        <w:t>, בשביל...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893" w:name="_ETM_Q_2492308"/>
      <w:bookmarkEnd w:id="893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הוא רשאי, בהסכמת מסתייג, לרכז את הנמקת ההסתייגויות. </w:t>
      </w:r>
      <w:bookmarkStart w:id="894" w:name="_ETM_Q_2501658"/>
      <w:bookmarkEnd w:id="894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סהר פינטו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895" w:name="_ETM_Q_2498173"/>
      <w:bookmarkEnd w:id="895"/>
      <w:r>
        <w:rPr>
          <w:rFonts w:cs="David" w:hint="cs"/>
          <w:rtl/>
        </w:rPr>
        <w:t xml:space="preserve">כמו 126(ה) של היום, רק בלי יושב </w:t>
      </w:r>
      <w:bookmarkStart w:id="896" w:name="_ETM_Q_2503477"/>
      <w:bookmarkEnd w:id="896"/>
      <w:r>
        <w:rPr>
          <w:rFonts w:cs="David" w:hint="cs"/>
          <w:rtl/>
        </w:rPr>
        <w:t xml:space="preserve">הראש של הוועדה.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יעקבי חייקין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897" w:name="_ETM_Q_2505839"/>
      <w:bookmarkEnd w:id="897"/>
      <w:r>
        <w:rPr>
          <w:rFonts w:cs="David" w:hint="cs"/>
          <w:rtl/>
        </w:rPr>
        <w:t>זה</w:t>
      </w:r>
      <w:bookmarkStart w:id="898" w:name="_ETM_Q_2508402"/>
      <w:bookmarkEnd w:id="898"/>
      <w:r>
        <w:rPr>
          <w:rFonts w:cs="David" w:hint="cs"/>
          <w:rtl/>
        </w:rPr>
        <w:t xml:space="preserve"> יותר גרוע בשבילי.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מה שקיים היום יותר גרוע </w:t>
      </w:r>
      <w:bookmarkStart w:id="899" w:name="_ETM_Q_2512358"/>
      <w:bookmarkEnd w:id="899"/>
      <w:r>
        <w:rPr>
          <w:rFonts w:cs="David" w:hint="cs"/>
          <w:rtl/>
        </w:rPr>
        <w:t xml:space="preserve">בשבילך. כי מה שקיים היום זה שאין לך זכות </w:t>
      </w:r>
      <w:bookmarkStart w:id="900" w:name="_ETM_Q_2516386"/>
      <w:bookmarkEnd w:id="900"/>
      <w:r>
        <w:rPr>
          <w:rFonts w:cs="David" w:hint="cs"/>
          <w:rtl/>
        </w:rPr>
        <w:t>וטו. את לא מסכימה, ורוני בראון הסכים, אז</w:t>
      </w:r>
      <w:bookmarkStart w:id="901" w:name="_ETM_Q_2524704"/>
      <w:bookmarkEnd w:id="901"/>
      <w:r>
        <w:rPr>
          <w:rFonts w:cs="David" w:hint="cs"/>
          <w:rtl/>
        </w:rPr>
        <w:t xml:space="preserve"> הוא יעלה וידבר חמש שעות ואז כשיגיע התור שלך---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902" w:name="_ETM_Q_2526747"/>
      <w:bookmarkEnd w:id="902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לא, א</w:t>
      </w:r>
      <w:bookmarkStart w:id="903" w:name="_ETM_Q_2527337"/>
      <w:bookmarkEnd w:id="903"/>
      <w:r>
        <w:rPr>
          <w:rFonts w:cs="David" w:hint="cs"/>
          <w:rtl/>
        </w:rPr>
        <w:t>ם יושב ראש הישיבה אישר לו.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בועז רבל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904" w:name="_ETM_Q_2532341"/>
      <w:bookmarkEnd w:id="904"/>
      <w:r>
        <w:rPr>
          <w:rFonts w:cs="David" w:hint="cs"/>
          <w:rtl/>
        </w:rPr>
        <w:t>הרי בשביל זה הבאנו</w:t>
      </w:r>
      <w:bookmarkStart w:id="905" w:name="_ETM_Q_2532043"/>
      <w:bookmarkEnd w:id="905"/>
      <w:r>
        <w:rPr>
          <w:rFonts w:cs="David" w:hint="cs"/>
          <w:rtl/>
        </w:rPr>
        <w:t xml:space="preserve"> ליושב ראש, מי שמנהל את הישיבה. </w:t>
      </w:r>
      <w:bookmarkStart w:id="906" w:name="_ETM_Q_2534804"/>
      <w:bookmarkEnd w:id="906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bookmarkStart w:id="907" w:name="_ETM_Q_2535038"/>
      <w:bookmarkEnd w:id="907"/>
      <w:r>
        <w:rPr>
          <w:rFonts w:cs="David" w:hint="cs"/>
          <w:u w:val="single"/>
          <w:rtl/>
        </w:rPr>
        <w:t>רונית יעקבי חייקין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908" w:name="_ETM_Q_2535425"/>
      <w:bookmarkEnd w:id="908"/>
      <w:r>
        <w:rPr>
          <w:rFonts w:cs="David" w:hint="cs"/>
          <w:rtl/>
        </w:rPr>
        <w:t>ארבל, אפשר בפעם האחרונה---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909" w:name="_ETM_Q_2535995"/>
      <w:bookmarkEnd w:id="909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ההסתייגויות שנומקו לגבי כל סעיף של הצעת החוק בנפרד, לפי הסדר שבו נרשמו</w:t>
      </w:r>
      <w:bookmarkStart w:id="910" w:name="_ETM_Q_2540192"/>
      <w:bookmarkEnd w:id="910"/>
      <w:r>
        <w:rPr>
          <w:rFonts w:cs="David" w:hint="cs"/>
          <w:rtl/>
        </w:rPr>
        <w:t xml:space="preserve"> בנוסח שהונח, ואולם רשאי יושב ראש </w:t>
      </w:r>
      <w:bookmarkStart w:id="911" w:name="_ETM_Q_2544015"/>
      <w:bookmarkEnd w:id="911"/>
      <w:r>
        <w:rPr>
          <w:rFonts w:cs="David" w:hint="cs"/>
          <w:rtl/>
        </w:rPr>
        <w:t xml:space="preserve">הישיבה, בהסכמת המסתייג, לרכז את הנמקת הסתייגויותיו. כל הסעיפים.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זה</w:t>
      </w:r>
      <w:bookmarkStart w:id="912" w:name="_ETM_Q_2554231"/>
      <w:bookmarkEnd w:id="912"/>
      <w:r>
        <w:rPr>
          <w:rFonts w:cs="David" w:hint="cs"/>
          <w:rtl/>
        </w:rPr>
        <w:t xml:space="preserve"> המצב של היום, בניסוח קצת יותר ברור.</w:t>
      </w:r>
      <w:bookmarkStart w:id="913" w:name="_ETM_Q_2555932"/>
      <w:bookmarkEnd w:id="913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914" w:name="_ETM_Q_2555387"/>
      <w:bookmarkEnd w:id="914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כל אחד </w:t>
      </w:r>
      <w:bookmarkStart w:id="915" w:name="_ETM_Q_2556111"/>
      <w:bookmarkEnd w:id="915"/>
      <w:r>
        <w:rPr>
          <w:rFonts w:cs="David" w:hint="cs"/>
          <w:rtl/>
        </w:rPr>
        <w:t xml:space="preserve">יכול להגיד 'תן לי לנמק את כל ההסתייגויות שלי', </w:t>
      </w:r>
      <w:bookmarkStart w:id="916" w:name="_ETM_Q_2557335"/>
      <w:bookmarkEnd w:id="916"/>
      <w:r>
        <w:rPr>
          <w:rFonts w:cs="David" w:hint="cs"/>
          <w:rtl/>
        </w:rPr>
        <w:t xml:space="preserve">והיושב ראש יכול להסכים או לא להסכים.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ב</w:t>
      </w:r>
      <w:bookmarkStart w:id="917" w:name="_ETM_Q_2565939"/>
      <w:bookmarkEnd w:id="917"/>
      <w:r>
        <w:rPr>
          <w:rFonts w:cs="David" w:hint="cs"/>
          <w:rtl/>
        </w:rPr>
        <w:t xml:space="preserve">סדר.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יעקבי חייקין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918" w:name="_ETM_Q_2563965"/>
      <w:bookmarkEnd w:id="918"/>
      <w:r>
        <w:rPr>
          <w:rFonts w:cs="David" w:hint="cs"/>
          <w:rtl/>
        </w:rPr>
        <w:t xml:space="preserve">זה לא </w:t>
      </w:r>
      <w:bookmarkStart w:id="919" w:name="_ETM_Q_2564544"/>
      <w:bookmarkEnd w:id="919"/>
      <w:r>
        <w:rPr>
          <w:rFonts w:cs="David" w:hint="cs"/>
          <w:rtl/>
        </w:rPr>
        <w:t xml:space="preserve">טוב.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920" w:name="_ETM_Q_2568784"/>
      <w:bookmarkEnd w:id="920"/>
      <w:r>
        <w:rPr>
          <w:rFonts w:cs="David" w:hint="cs"/>
          <w:rtl/>
        </w:rPr>
        <w:t xml:space="preserve">כן, אבל זה המצב הקיים.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</w:t>
      </w:r>
      <w:bookmarkStart w:id="921" w:name="_ETM_Q_2574377"/>
      <w:bookmarkEnd w:id="921"/>
      <w:r>
        <w:rPr>
          <w:rFonts w:cs="David" w:hint="cs"/>
          <w:u w:val="single"/>
          <w:rtl/>
        </w:rPr>
        <w:t>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922" w:name="_ETM_Q_2575093"/>
      <w:bookmarkEnd w:id="922"/>
      <w:r>
        <w:rPr>
          <w:rFonts w:cs="David" w:hint="cs"/>
          <w:rtl/>
        </w:rPr>
        <w:t>מה שהוצע לך פה על ידי חבר הכנסת לוין היה יותר טוב.</w:t>
      </w:r>
      <w:bookmarkStart w:id="923" w:name="_ETM_Q_2577612"/>
      <w:bookmarkEnd w:id="923"/>
      <w:r>
        <w:rPr>
          <w:rFonts w:cs="David" w:hint="cs"/>
          <w:rtl/>
        </w:rPr>
        <w:t xml:space="preserve">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היה יותר טוב, אבל פחות נכון.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924" w:name="_ETM_Q_2586441"/>
      <w:bookmarkEnd w:id="924"/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925" w:name="_ETM_Q_2584961"/>
      <w:bookmarkEnd w:id="925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עוד</w:t>
      </w:r>
      <w:bookmarkStart w:id="926" w:name="_ETM_Q_2586646"/>
      <w:bookmarkEnd w:id="926"/>
      <w:r>
        <w:rPr>
          <w:rFonts w:cs="David" w:hint="cs"/>
          <w:rtl/>
        </w:rPr>
        <w:t xml:space="preserve"> דבר </w:t>
      </w:r>
      <w:bookmarkStart w:id="927" w:name="_ETM_Q_2589972"/>
      <w:bookmarkEnd w:id="927"/>
      <w:r>
        <w:rPr>
          <w:rFonts w:cs="David" w:hint="cs"/>
          <w:rtl/>
        </w:rPr>
        <w:t>שבישיבה הקודמת התחיל בו דיון, האם להגביל את הזמן</w:t>
      </w:r>
      <w:bookmarkStart w:id="928" w:name="_ETM_Q_2590889"/>
      <w:bookmarkEnd w:id="928"/>
      <w:r>
        <w:rPr>
          <w:rFonts w:cs="David" w:hint="cs"/>
          <w:rtl/>
        </w:rPr>
        <w:t xml:space="preserve"> הכולל של ההסתייגויות בשביל למנוע את השימוש ב---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929" w:name="_ETM_Q_2592840"/>
      <w:bookmarkEnd w:id="929"/>
      <w:r>
        <w:rPr>
          <w:rFonts w:cs="David" w:hint="cs"/>
          <w:rtl/>
        </w:rPr>
        <w:t>פה יש</w:t>
      </w:r>
      <w:bookmarkStart w:id="930" w:name="_ETM_Q_2593472"/>
      <w:bookmarkEnd w:id="930"/>
      <w:r>
        <w:rPr>
          <w:rFonts w:cs="David" w:hint="cs"/>
          <w:rtl/>
        </w:rPr>
        <w:t xml:space="preserve"> לי ויכוח עם סהר, שהוא רוצה הגבלות הרבה יותר קשות ממה </w:t>
      </w:r>
      <w:bookmarkStart w:id="931" w:name="_ETM_Q_2595826"/>
      <w:bookmarkEnd w:id="931"/>
      <w:r>
        <w:rPr>
          <w:rFonts w:cs="David" w:hint="cs"/>
          <w:rtl/>
        </w:rPr>
        <w:t xml:space="preserve">שאני מסכים להן.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סהר פינטו</w:t>
      </w:r>
      <w:r w:rsidRPr="004A3439">
        <w:rPr>
          <w:rFonts w:cs="David" w:hint="cs"/>
          <w:rtl/>
        </w:rPr>
        <w:t>:</w:t>
      </w:r>
      <w:bookmarkStart w:id="932" w:name="_ETM_Q_2600698"/>
      <w:bookmarkEnd w:id="932"/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הגבלות חמורות.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אני מציע, מטעמי</w:t>
      </w:r>
      <w:bookmarkStart w:id="933" w:name="_ETM_Q_2604036"/>
      <w:bookmarkEnd w:id="933"/>
      <w:r>
        <w:rPr>
          <w:rFonts w:cs="David" w:hint="cs"/>
          <w:rtl/>
        </w:rPr>
        <w:t xml:space="preserve"> ייאוש, שנדלג על עצם העניין הזה כרגע. </w:t>
      </w:r>
      <w:bookmarkStart w:id="934" w:name="_ETM_Q_2610074"/>
      <w:bookmarkEnd w:id="934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יעקבי חייקין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935" w:name="_ETM_Q_2609978"/>
      <w:bookmarkEnd w:id="935"/>
      <w:r>
        <w:rPr>
          <w:rFonts w:cs="David" w:hint="cs"/>
          <w:rtl/>
        </w:rPr>
        <w:t xml:space="preserve">חבר'ה, </w:t>
      </w:r>
      <w:bookmarkStart w:id="936" w:name="_ETM_Q_2609910"/>
      <w:bookmarkEnd w:id="936"/>
      <w:r>
        <w:rPr>
          <w:rFonts w:cs="David" w:hint="cs"/>
          <w:rtl/>
        </w:rPr>
        <w:t xml:space="preserve">יום אחד אתם באופוזיציה, יום אחד אתם בקואליציה, תבינו.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</w:t>
      </w:r>
      <w:bookmarkStart w:id="937" w:name="_ETM_Q_2614925"/>
      <w:bookmarkEnd w:id="937"/>
      <w:r>
        <w:rPr>
          <w:rFonts w:cs="David" w:hint="cs"/>
          <w:u w:val="single"/>
          <w:rtl/>
        </w:rPr>
        <w:t>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כן, אבל תקינות הליך החקיקה זה משהו ש---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938" w:name="_ETM_Q_2621331"/>
      <w:bookmarkEnd w:id="938"/>
      <w:r>
        <w:rPr>
          <w:rFonts w:cs="David" w:hint="cs"/>
          <w:rtl/>
        </w:rPr>
        <w:t>רונית,</w:t>
      </w:r>
      <w:bookmarkStart w:id="939" w:name="_ETM_Q_2622136"/>
      <w:bookmarkEnd w:id="939"/>
      <w:r>
        <w:rPr>
          <w:rFonts w:cs="David" w:hint="cs"/>
          <w:rtl/>
        </w:rPr>
        <w:t xml:space="preserve"> אני אגיד לך משהו, באופן אובייקטיבי עד כמה שאפשר להיות</w:t>
      </w:r>
      <w:bookmarkStart w:id="940" w:name="_ETM_Q_2626051"/>
      <w:bookmarkEnd w:id="940"/>
      <w:r>
        <w:rPr>
          <w:rFonts w:cs="David" w:hint="cs"/>
          <w:rtl/>
        </w:rPr>
        <w:t>. צריך להגביל את זה, אין בזה היגיון.</w:t>
      </w:r>
      <w:bookmarkStart w:id="941" w:name="_ETM_Q_2630038"/>
      <w:bookmarkEnd w:id="941"/>
      <w:r>
        <w:rPr>
          <w:rFonts w:cs="David" w:hint="cs"/>
          <w:rtl/>
        </w:rPr>
        <w:t xml:space="preserve"> אם יהיו 40 מסתייגים וכל אחד הוגבל לשעה,</w:t>
      </w:r>
      <w:bookmarkStart w:id="942" w:name="_ETM_Q_2631334"/>
      <w:bookmarkEnd w:id="942"/>
      <w:r>
        <w:rPr>
          <w:rFonts w:cs="David" w:hint="cs"/>
          <w:rtl/>
        </w:rPr>
        <w:t xml:space="preserve"> זה עדיין 40 שעות דיון, זה גם כן יותר מדי.</w:t>
      </w:r>
      <w:bookmarkStart w:id="943" w:name="_ETM_Q_2633912"/>
      <w:bookmarkEnd w:id="943"/>
      <w:r>
        <w:rPr>
          <w:rFonts w:cs="David" w:hint="cs"/>
          <w:rtl/>
        </w:rPr>
        <w:t xml:space="preserve">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944" w:name="_ETM_Q_2636385"/>
      <w:bookmarkEnd w:id="944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אני מכירה חוקים שדנו בהם שלושה ימים. </w:t>
      </w:r>
      <w:bookmarkStart w:id="945" w:name="_ETM_Q_2638608"/>
      <w:bookmarkEnd w:id="945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946" w:name="_ETM_Q_2640422"/>
      <w:bookmarkEnd w:id="946"/>
      <w:r>
        <w:rPr>
          <w:rFonts w:cs="David" w:hint="cs"/>
          <w:rtl/>
        </w:rPr>
        <w:t xml:space="preserve">ומה זה נתן? ועל מה דנו? דנו בהם? דנו, זה </w:t>
      </w:r>
      <w:bookmarkStart w:id="947" w:name="_ETM_Q_2643843"/>
      <w:bookmarkEnd w:id="947"/>
      <w:r>
        <w:rPr>
          <w:rFonts w:cs="David" w:hint="cs"/>
          <w:rtl/>
        </w:rPr>
        <w:t xml:space="preserve">כן, בהם? בטח שלא. </w:t>
      </w:r>
      <w:bookmarkStart w:id="948" w:name="_ETM_Q_2648094"/>
      <w:bookmarkEnd w:id="948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בועז רבל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949" w:name="_ETM_Q_2646227"/>
      <w:bookmarkEnd w:id="949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דנו, 80% מהדברים לא דנו </w:t>
      </w:r>
      <w:bookmarkStart w:id="950" w:name="_ETM_Q_2648485"/>
      <w:bookmarkEnd w:id="950"/>
      <w:r>
        <w:rPr>
          <w:rFonts w:cs="David" w:hint="cs"/>
          <w:rtl/>
        </w:rPr>
        <w:t xml:space="preserve">במה שדנו.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951" w:name="_ETM_Q_2649211"/>
      <w:bookmarkEnd w:id="951"/>
      <w:r>
        <w:rPr>
          <w:rFonts w:cs="David" w:hint="cs"/>
          <w:rtl/>
        </w:rPr>
        <w:t>כן, דיברו על משחקי הכדורגל ועל אני לא יודע</w:t>
      </w:r>
      <w:bookmarkStart w:id="952" w:name="_ETM_Q_2654573"/>
      <w:bookmarkEnd w:id="952"/>
      <w:r>
        <w:rPr>
          <w:rFonts w:cs="David" w:hint="cs"/>
          <w:rtl/>
        </w:rPr>
        <w:t xml:space="preserve"> מה.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953" w:name="_ETM_Q_2655190"/>
      <w:bookmarkEnd w:id="953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והקריאו לאה גולדברג.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954" w:name="_ETM_Q_2659611"/>
      <w:bookmarkEnd w:id="954"/>
      <w:r>
        <w:rPr>
          <w:rFonts w:cs="David" w:hint="cs"/>
          <w:rtl/>
        </w:rPr>
        <w:t xml:space="preserve">את שואלת אותי? זה </w:t>
      </w:r>
      <w:bookmarkStart w:id="955" w:name="_ETM_Q_2657908"/>
      <w:bookmarkEnd w:id="955"/>
      <w:r>
        <w:rPr>
          <w:rFonts w:cs="David" w:hint="cs"/>
          <w:rtl/>
        </w:rPr>
        <w:t xml:space="preserve">דבר נכון לעשות, אבל אנחנו לא עושים אותו. זה ברור </w:t>
      </w:r>
      <w:bookmarkStart w:id="956" w:name="_ETM_Q_2659886"/>
      <w:bookmarkEnd w:id="956"/>
      <w:r>
        <w:rPr>
          <w:rFonts w:cs="David" w:hint="cs"/>
          <w:rtl/>
        </w:rPr>
        <w:t xml:space="preserve">שאי אפשר יהיה להגיע לגבי זה לשום הסכמה וחבל לבזבז </w:t>
      </w:r>
      <w:bookmarkStart w:id="957" w:name="_ETM_Q_2665712"/>
      <w:bookmarkEnd w:id="957"/>
      <w:r>
        <w:rPr>
          <w:rFonts w:cs="David" w:hint="cs"/>
          <w:rtl/>
        </w:rPr>
        <w:t xml:space="preserve">את הזמן.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958" w:name="_ETM_Q_2674776"/>
      <w:bookmarkEnd w:id="958"/>
      <w:r>
        <w:rPr>
          <w:rFonts w:cs="David" w:hint="cs"/>
          <w:rtl/>
        </w:rPr>
        <w:t xml:space="preserve">אנחנו עדיין בסעיף 21. אני מזכירה שאמרנו </w:t>
      </w:r>
      <w:bookmarkStart w:id="959" w:name="_ETM_Q_2680885"/>
      <w:bookmarkEnd w:id="959"/>
      <w:r>
        <w:rPr>
          <w:rFonts w:cs="David" w:hint="cs"/>
          <w:rtl/>
        </w:rPr>
        <w:t>קריאה שנייה, הנמקה, זמן דיבור למסתייגים וחמש דקות למי שלא</w:t>
      </w:r>
      <w:bookmarkStart w:id="960" w:name="_ETM_Q_2688800"/>
      <w:bookmarkEnd w:id="960"/>
      <w:r>
        <w:rPr>
          <w:rFonts w:cs="David" w:hint="cs"/>
          <w:rtl/>
        </w:rPr>
        <w:t xml:space="preserve"> הגיש הסתייגות וביקש רשות דיבור. זה המנגנון החדש.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יעקבי חייקין</w:t>
      </w:r>
      <w:r w:rsidRPr="004A3439">
        <w:rPr>
          <w:rFonts w:cs="David" w:hint="cs"/>
          <w:rtl/>
        </w:rPr>
        <w:t>: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bookmarkStart w:id="961" w:name="_ETM_Q_2693063"/>
      <w:bookmarkEnd w:id="961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כדי ל</w:t>
      </w:r>
      <w:bookmarkStart w:id="962" w:name="_ETM_Q_2691587"/>
      <w:bookmarkEnd w:id="962"/>
      <w:r>
        <w:rPr>
          <w:rFonts w:cs="David" w:hint="cs"/>
          <w:rtl/>
        </w:rPr>
        <w:t xml:space="preserve">מנוע את הדיבור.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963" w:name="_ETM_Q_2692372"/>
      <w:bookmarkEnd w:id="963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שימו לב, אין פה זמן דיבור</w:t>
      </w:r>
      <w:bookmarkStart w:id="964" w:name="_ETM_Q_2695018"/>
      <w:bookmarkEnd w:id="964"/>
      <w:r>
        <w:rPr>
          <w:rFonts w:cs="David" w:hint="cs"/>
          <w:rtl/>
        </w:rPr>
        <w:t xml:space="preserve"> למציעים.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965" w:name="_ETM_Q_2697445"/>
      <w:bookmarkEnd w:id="965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לא צריך להיות גם.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966" w:name="_ETM_Q_2695649"/>
      <w:bookmarkEnd w:id="966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הם יוכלו לדבר רק</w:t>
      </w:r>
      <w:bookmarkStart w:id="967" w:name="_ETM_Q_2698165"/>
      <w:bookmarkEnd w:id="967"/>
      <w:r>
        <w:rPr>
          <w:rFonts w:cs="David" w:hint="cs"/>
          <w:rtl/>
        </w:rPr>
        <w:t xml:space="preserve"> אם הם יגישו הסתייגות או בקשה לרשות דיבור.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968" w:name="_ETM_Q_2699485"/>
      <w:bookmarkEnd w:id="968"/>
      <w:r>
        <w:rPr>
          <w:rFonts w:cs="David" w:hint="cs"/>
          <w:rtl/>
        </w:rPr>
        <w:t xml:space="preserve">היום </w:t>
      </w:r>
      <w:bookmarkStart w:id="969" w:name="_ETM_Q_2700146"/>
      <w:bookmarkEnd w:id="969"/>
      <w:r>
        <w:rPr>
          <w:rFonts w:cs="David" w:hint="cs"/>
          <w:rtl/>
        </w:rPr>
        <w:t xml:space="preserve">נותנים להם אחרי, נכון?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bookmarkStart w:id="970" w:name="_ETM_Q_2704561"/>
      <w:r>
        <w:rPr>
          <w:rFonts w:cs="David" w:hint="cs"/>
          <w:u w:val="single"/>
          <w:rtl/>
        </w:rPr>
        <w:t>היו"ר יריב לוין</w:t>
      </w:r>
      <w:bookmarkEnd w:id="970"/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נכון.</w:t>
      </w:r>
      <w:bookmarkStart w:id="971" w:name="_ETM_Q_2704288"/>
      <w:bookmarkEnd w:id="971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972" w:name="_ETM_Q_2712659"/>
      <w:bookmarkEnd w:id="972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הדבר הזה של זמן דיבור</w:t>
      </w:r>
      <w:bookmarkStart w:id="973" w:name="_ETM_Q_2711896"/>
      <w:bookmarkEnd w:id="973"/>
      <w:r>
        <w:rPr>
          <w:rFonts w:cs="David" w:hint="cs"/>
          <w:rtl/>
        </w:rPr>
        <w:t xml:space="preserve"> יאפשר---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974" w:name="_ETM_Q_2713911"/>
      <w:bookmarkEnd w:id="974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יפתור את הבעיה הזאת.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975" w:name="_ETM_Q_2714475"/>
      <w:bookmarkEnd w:id="975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ייתן אפשרויות דיבור באמת למי </w:t>
      </w:r>
      <w:bookmarkStart w:id="976" w:name="_ETM_Q_2714314"/>
      <w:bookmarkEnd w:id="976"/>
      <w:r>
        <w:rPr>
          <w:rFonts w:cs="David" w:hint="cs"/>
          <w:rtl/>
        </w:rPr>
        <w:t>שרוצה לדבר על הצעת החוק, לא להגיש הסתייגות ולא באמת</w:t>
      </w:r>
      <w:bookmarkStart w:id="977" w:name="_ETM_Q_2717917"/>
      <w:bookmarkEnd w:id="977"/>
      <w:r>
        <w:rPr>
          <w:rFonts w:cs="David" w:hint="cs"/>
          <w:rtl/>
        </w:rPr>
        <w:t xml:space="preserve"> מתנגד וכולי. </w:t>
      </w:r>
    </w:p>
    <w:p w:rsidR="006861C1" w:rsidRDefault="006861C1" w:rsidP="006861C1">
      <w:pPr>
        <w:bidi/>
        <w:jc w:val="both"/>
        <w:rPr>
          <w:rFonts w:cs="David" w:hint="cs"/>
          <w:u w:val="single"/>
          <w:rtl/>
        </w:rPr>
      </w:pPr>
      <w:bookmarkStart w:id="978" w:name="_ETM_Q_2719541"/>
      <w:bookmarkEnd w:id="978"/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bookmarkStart w:id="979" w:name="_ETM_Q_2724256"/>
      <w:bookmarkEnd w:id="979"/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980" w:name="_ETM_Q_2719805"/>
      <w:bookmarkEnd w:id="980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אבל מי שרשם</w:t>
      </w:r>
      <w:bookmarkStart w:id="981" w:name="_ETM_Q_2722360"/>
      <w:bookmarkEnd w:id="981"/>
      <w:r>
        <w:rPr>
          <w:rFonts w:cs="David" w:hint="cs"/>
          <w:rtl/>
        </w:rPr>
        <w:t xml:space="preserve"> הסתייגות מהותית, לא יכול לבקש דיבור.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982" w:name="_ETM_Q_2723446"/>
      <w:bookmarkEnd w:id="982"/>
      <w:r>
        <w:rPr>
          <w:rFonts w:cs="David" w:hint="cs"/>
          <w:rtl/>
        </w:rPr>
        <w:t>לא יכול, ודאי שלא. מי שרשם</w:t>
      </w:r>
      <w:bookmarkStart w:id="983" w:name="_ETM_Q_2726791"/>
      <w:bookmarkEnd w:id="983"/>
      <w:r>
        <w:rPr>
          <w:rFonts w:cs="David" w:hint="cs"/>
          <w:rtl/>
        </w:rPr>
        <w:t xml:space="preserve"> הסתייגות בכלל, לא מהותית ולא---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יעקבי חייקין</w:t>
      </w:r>
      <w:r w:rsidRPr="004A3439">
        <w:rPr>
          <w:rFonts w:cs="David" w:hint="cs"/>
          <w:rtl/>
        </w:rPr>
        <w:t>:</w:t>
      </w:r>
      <w:bookmarkStart w:id="984" w:name="_ETM_Q_2730665"/>
      <w:bookmarkEnd w:id="984"/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כדי לאפשר לדבר ולא להגיש </w:t>
      </w:r>
      <w:bookmarkStart w:id="985" w:name="_ETM_Q_2729840"/>
      <w:bookmarkEnd w:id="985"/>
      <w:r>
        <w:rPr>
          <w:rFonts w:cs="David" w:hint="cs"/>
          <w:rtl/>
        </w:rPr>
        <w:t xml:space="preserve">הסתייגויות דיבור.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986" w:name="_ETM_Q_2734301"/>
      <w:bookmarkEnd w:id="986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---שמונח היה</w:t>
      </w:r>
      <w:bookmarkStart w:id="987" w:name="_ETM_Q_2735921"/>
      <w:bookmarkEnd w:id="987"/>
      <w:r>
        <w:rPr>
          <w:rFonts w:cs="David" w:hint="cs"/>
          <w:rtl/>
        </w:rPr>
        <w:t xml:space="preserve"> כתוב את שמות המסתייגים ושמות מבקשי רשות הדיבור. </w:t>
      </w:r>
      <w:bookmarkStart w:id="988" w:name="_ETM_Q_2741947"/>
      <w:bookmarkEnd w:id="988"/>
      <w:r>
        <w:rPr>
          <w:rFonts w:cs="David" w:hint="cs"/>
          <w:rtl/>
        </w:rPr>
        <w:t xml:space="preserve">זאת </w:t>
      </w:r>
      <w:bookmarkStart w:id="989" w:name="_ETM_Q_2742253"/>
      <w:bookmarkEnd w:id="989"/>
      <w:r>
        <w:rPr>
          <w:rFonts w:cs="David" w:hint="cs"/>
          <w:rtl/>
        </w:rPr>
        <w:t xml:space="preserve">אומרת </w:t>
      </w:r>
      <w:bookmarkStart w:id="990" w:name="_ETM_Q_2742113"/>
      <w:bookmarkEnd w:id="990"/>
      <w:r>
        <w:rPr>
          <w:rFonts w:cs="David" w:hint="cs"/>
          <w:rtl/>
        </w:rPr>
        <w:t xml:space="preserve">אחרי שההצעה כבר הונחה אי אפשר לבקש </w:t>
      </w:r>
      <w:bookmarkStart w:id="991" w:name="_ETM_Q_2744308"/>
      <w:bookmarkEnd w:id="991"/>
      <w:r>
        <w:rPr>
          <w:rFonts w:cs="David" w:hint="cs"/>
          <w:rtl/>
        </w:rPr>
        <w:t xml:space="preserve">עוד רשות דיבור.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992" w:name="_ETM_Q_2745849"/>
      <w:bookmarkEnd w:id="992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כן, זה ברור.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</w:t>
      </w:r>
      <w:bookmarkStart w:id="993" w:name="_ETM_Q_2750704"/>
      <w:bookmarkEnd w:id="993"/>
      <w:r>
        <w:rPr>
          <w:rFonts w:cs="David" w:hint="cs"/>
          <w:u w:val="single"/>
          <w:rtl/>
        </w:rPr>
        <w:t>אג</w:t>
      </w:r>
      <w:r w:rsidRPr="004A3439">
        <w:rPr>
          <w:rFonts w:cs="David" w:hint="cs"/>
          <w:rtl/>
        </w:rPr>
        <w:t>: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bookmarkStart w:id="994" w:name="_ETM_Q_2751315"/>
      <w:bookmarkEnd w:id="994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איפה כתוב שאם הגשת... אני לא מבינה את זה ככה. </w:t>
      </w:r>
      <w:bookmarkStart w:id="995" w:name="_ETM_Q_2755041"/>
      <w:bookmarkEnd w:id="995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bookmarkStart w:id="996" w:name="_ETM_Q_2756612"/>
      <w:bookmarkEnd w:id="996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סעיף 18.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997" w:name="_ETM_Q_2755675"/>
      <w:bookmarkEnd w:id="997"/>
      <w:r>
        <w:rPr>
          <w:rFonts w:cs="David" w:hint="cs"/>
          <w:rtl/>
        </w:rPr>
        <w:t xml:space="preserve">אני מסתכלת ב-18.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998" w:name="_ETM_Q_2757849"/>
      <w:bookmarkEnd w:id="998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ב-17(ו): חבר כנסת</w:t>
      </w:r>
      <w:bookmarkStart w:id="999" w:name="_ETM_Q_2759425"/>
      <w:bookmarkEnd w:id="999"/>
      <w:r>
        <w:rPr>
          <w:rFonts w:cs="David" w:hint="cs"/>
          <w:rtl/>
        </w:rPr>
        <w:t xml:space="preserve"> רשאי לבקש רשות דיבור במליאת הכנסת לאחר הנמקת ההסתייגויות, ובלבד </w:t>
      </w:r>
      <w:bookmarkStart w:id="1000" w:name="_ETM_Q_2763665"/>
      <w:bookmarkEnd w:id="1000"/>
      <w:r>
        <w:rPr>
          <w:rFonts w:cs="David" w:hint="cs"/>
          <w:rtl/>
        </w:rPr>
        <w:t xml:space="preserve">שלא ביקש להסתייג מהצעת החוק. </w:t>
      </w:r>
      <w:bookmarkStart w:id="1001" w:name="_ETM_Q_2768153"/>
      <w:bookmarkEnd w:id="1001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אייל זנדברג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002" w:name="_ETM_Q_2769515"/>
      <w:bookmarkEnd w:id="1002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כל עוד לא הצביעו בוועדה,</w:t>
      </w:r>
      <w:bookmarkStart w:id="1003" w:name="_ETM_Q_2772343"/>
      <w:bookmarkEnd w:id="1003"/>
      <w:r>
        <w:rPr>
          <w:rFonts w:cs="David" w:hint="cs"/>
          <w:rtl/>
        </w:rPr>
        <w:t xml:space="preserve"> לא אישרו... לכאורה אחרי שאישרו, אפילו שזה עניין טכני, אי </w:t>
      </w:r>
      <w:bookmarkStart w:id="1004" w:name="_ETM_Q_2773991"/>
      <w:bookmarkEnd w:id="1004"/>
      <w:r>
        <w:rPr>
          <w:rFonts w:cs="David" w:hint="cs"/>
          <w:rtl/>
        </w:rPr>
        <w:t xml:space="preserve">אפשר יהיה לבקש לדבר, אפילו שהלחץ יהיה גדול.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005" w:name="_ETM_Q_2779993"/>
      <w:bookmarkEnd w:id="1005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כן,</w:t>
      </w:r>
      <w:bookmarkStart w:id="1006" w:name="_ETM_Q_2781637"/>
      <w:bookmarkEnd w:id="1006"/>
      <w:r>
        <w:rPr>
          <w:rFonts w:cs="David" w:hint="cs"/>
          <w:rtl/>
        </w:rPr>
        <w:t xml:space="preserve"> זה ברור.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  <w:bookmarkStart w:id="1007" w:name="_ETM_Q_2780782"/>
      <w:bookmarkEnd w:id="1007"/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באמת היה צריך להגיד כל עוד ל</w:t>
      </w:r>
      <w:bookmarkStart w:id="1008" w:name="_ETM_Q_2783587"/>
      <w:bookmarkEnd w:id="1008"/>
      <w:r>
        <w:rPr>
          <w:rFonts w:cs="David" w:hint="cs"/>
          <w:rtl/>
        </w:rPr>
        <w:t>א סיימה הוועדה את דיוניה בהצעת... אישרו לשנייה</w:t>
      </w:r>
      <w:bookmarkStart w:id="1009" w:name="_ETM_Q_2787855"/>
      <w:bookmarkEnd w:id="1009"/>
      <w:r>
        <w:rPr>
          <w:rFonts w:cs="David" w:hint="cs"/>
          <w:rtl/>
        </w:rPr>
        <w:t xml:space="preserve"> שלישית ואז הם מגישים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010" w:name="_ETM_Q_2791879"/>
      <w:bookmarkEnd w:id="1010"/>
      <w:r>
        <w:rPr>
          <w:rFonts w:cs="David" w:hint="cs"/>
          <w:rtl/>
        </w:rPr>
        <w:t xml:space="preserve">לא, לא. כמו הסתייגויות בדיוק.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</w:t>
      </w:r>
      <w:bookmarkStart w:id="1011" w:name="_ETM_Q_2798104"/>
      <w:bookmarkEnd w:id="1011"/>
      <w:r>
        <w:rPr>
          <w:rFonts w:cs="David" w:hint="cs"/>
          <w:u w:val="single"/>
          <w:rtl/>
        </w:rPr>
        <w:t>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012" w:name="_ETM_Q_2798025"/>
      <w:bookmarkEnd w:id="1012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אחרי שדיברו המסתייגים ואלה שביקשו זמן דיבור, סעיף קטן </w:t>
      </w:r>
      <w:bookmarkStart w:id="1013" w:name="_ETM_Q_2802557"/>
      <w:bookmarkEnd w:id="1013"/>
      <w:r>
        <w:rPr>
          <w:rFonts w:cs="David" w:hint="cs"/>
          <w:rtl/>
        </w:rPr>
        <w:t>(ד), לפני ההצבעה רשאי יושב ראש הוועדה שהכינה את</w:t>
      </w:r>
      <w:bookmarkStart w:id="1014" w:name="_ETM_Q_2803924"/>
      <w:bookmarkEnd w:id="1014"/>
      <w:r>
        <w:rPr>
          <w:rFonts w:cs="David" w:hint="cs"/>
          <w:rtl/>
        </w:rPr>
        <w:t xml:space="preserve"> הצעת החוק להשיב למסתייגים. אני מזכירה, דיברנו על</w:t>
      </w:r>
      <w:bookmarkStart w:id="1015" w:name="_ETM_Q_2810024"/>
      <w:bookmarkEnd w:id="1015"/>
      <w:r>
        <w:rPr>
          <w:rFonts w:cs="David" w:hint="cs"/>
          <w:rtl/>
        </w:rPr>
        <w:t xml:space="preserve"> האם הוא יכול לבקש לדחות את התשובה וההצבעה ומה</w:t>
      </w:r>
      <w:bookmarkStart w:id="1016" w:name="_ETM_Q_2815632"/>
      <w:bookmarkEnd w:id="1016"/>
      <w:r>
        <w:rPr>
          <w:rFonts w:cs="David" w:hint="cs"/>
          <w:rtl/>
        </w:rPr>
        <w:t xml:space="preserve"> שהוצע כאן שלא תהיה אפשרות כזאת. כל הסעיף צריך להימחק</w:t>
      </w:r>
      <w:bookmarkStart w:id="1017" w:name="_ETM_Q_2821822"/>
      <w:bookmarkEnd w:id="1017"/>
      <w:r>
        <w:rPr>
          <w:rFonts w:cs="David" w:hint="cs"/>
          <w:rtl/>
        </w:rPr>
        <w:t xml:space="preserve"> בעצם, לא רק מה שמודגש.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אייל זנדברג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018" w:name="_ETM_Q_2823966"/>
      <w:bookmarkEnd w:id="1018"/>
      <w:r>
        <w:rPr>
          <w:rFonts w:cs="David" w:hint="cs"/>
          <w:rtl/>
        </w:rPr>
        <w:t xml:space="preserve">מה קורה אם </w:t>
      </w:r>
      <w:bookmarkStart w:id="1019" w:name="_ETM_Q_2826108"/>
      <w:bookmarkEnd w:id="1019"/>
      <w:r>
        <w:rPr>
          <w:rFonts w:cs="David" w:hint="cs"/>
          <w:rtl/>
        </w:rPr>
        <w:t>מסתייגים אבל יש דוברים תחת הקטגוריה---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020" w:name="_ETM_Q_2830996"/>
      <w:bookmarkEnd w:id="1020"/>
      <w:r>
        <w:rPr>
          <w:rFonts w:cs="David" w:hint="cs"/>
          <w:rtl/>
        </w:rPr>
        <w:t>אז הם ידברו וזהו.</w:t>
      </w:r>
      <w:bookmarkStart w:id="1021" w:name="_ETM_Q_2833096"/>
      <w:bookmarkEnd w:id="1021"/>
      <w:r>
        <w:rPr>
          <w:rFonts w:cs="David" w:hint="cs"/>
          <w:rtl/>
        </w:rPr>
        <w:t xml:space="preserve">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אייל זנדברג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022" w:name="_ETM_Q_2830809"/>
      <w:bookmarkEnd w:id="1022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אני מבין, אבל יושב ראש הוועדה לא יכול---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023" w:name="_ETM_Q_2834129"/>
      <w:bookmarkEnd w:id="1023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להשיב </w:t>
      </w:r>
      <w:bookmarkStart w:id="1024" w:name="_ETM_Q_2832599"/>
      <w:bookmarkEnd w:id="1024"/>
      <w:r>
        <w:rPr>
          <w:rFonts w:cs="David" w:hint="cs"/>
          <w:rtl/>
        </w:rPr>
        <w:t xml:space="preserve">למסתייגים?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אייל זנדברג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025" w:name="_ETM_Q_2833881"/>
      <w:bookmarkEnd w:id="1025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הכוונה להשיב למסתייגים, למסתייגים---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026" w:name="_ETM_Q_2836990"/>
      <w:bookmarkEnd w:id="1026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למסתייגים, ודאי, כי אין לו למה</w:t>
      </w:r>
      <w:bookmarkStart w:id="1027" w:name="_ETM_Q_2839210"/>
      <w:bookmarkEnd w:id="1027"/>
      <w:r>
        <w:rPr>
          <w:rFonts w:cs="David" w:hint="cs"/>
          <w:rtl/>
        </w:rPr>
        <w:t xml:space="preserve"> להשיב, אם אנשים עולים כדי להגיד שהחוק הוא</w:t>
      </w:r>
      <w:bookmarkStart w:id="1028" w:name="_ETM_Q_2842430"/>
      <w:bookmarkEnd w:id="1028"/>
      <w:r>
        <w:rPr>
          <w:rFonts w:cs="David" w:hint="cs"/>
          <w:rtl/>
        </w:rPr>
        <w:t xml:space="preserve"> זה...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029" w:name="_ETM_Q_2848347"/>
      <w:bookmarkEnd w:id="1029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זה באמת רק אם נומקו הסתייגויות. כי </w:t>
      </w:r>
      <w:bookmarkStart w:id="1030" w:name="_ETM_Q_2850566"/>
      <w:bookmarkEnd w:id="1030"/>
      <w:r>
        <w:rPr>
          <w:rFonts w:cs="David" w:hint="cs"/>
          <w:rtl/>
        </w:rPr>
        <w:t>אם הגישו הסתייגות בלי לנמק... אוקי, נומקו הסתייגויות, א</w:t>
      </w:r>
      <w:bookmarkStart w:id="1031" w:name="_ETM_Q_2855445"/>
      <w:bookmarkEnd w:id="1031"/>
      <w:r>
        <w:rPr>
          <w:rFonts w:cs="David" w:hint="cs"/>
          <w:rtl/>
        </w:rPr>
        <w:t>ז הוא רשאי להשיב.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032" w:name="_ETM_Q_2854935"/>
      <w:bookmarkEnd w:id="1032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ואז סעיף 22, עוברים להצבעה. יושב ראש הישיבה </w:t>
      </w:r>
      <w:bookmarkStart w:id="1033" w:name="_ETM_Q_2857433"/>
      <w:bookmarkEnd w:id="1033"/>
      <w:r>
        <w:rPr>
          <w:rFonts w:cs="David" w:hint="cs"/>
          <w:rtl/>
        </w:rPr>
        <w:t>יעמיד להצבעה בקריאה השנייה את הסעיפים. אמרנו שאם אין הסתייגויות</w:t>
      </w:r>
      <w:bookmarkStart w:id="1034" w:name="_ETM_Q_2862457"/>
      <w:bookmarkEnd w:id="1034"/>
      <w:r>
        <w:rPr>
          <w:rFonts w:cs="David" w:hint="cs"/>
          <w:rtl/>
        </w:rPr>
        <w:t xml:space="preserve"> אפשר להצביע ביחד, אלא אם יש דרישה להצביע בנפרד. איך מצביעים כשיש הסתייגות; קודם על ההסתייגות, אחר כך ע</w:t>
      </w:r>
      <w:bookmarkStart w:id="1035" w:name="_ETM_Q_2869569"/>
      <w:bookmarkEnd w:id="1035"/>
      <w:r>
        <w:rPr>
          <w:rFonts w:cs="David" w:hint="cs"/>
          <w:rtl/>
        </w:rPr>
        <w:t>ל הסעיף. יש פה את ההסדרה של הסתייגות לנושא, אלה דברי</w:t>
      </w:r>
      <w:bookmarkStart w:id="1036" w:name="_ETM_Q_2871993"/>
      <w:bookmarkEnd w:id="1036"/>
      <w:r>
        <w:rPr>
          <w:rFonts w:cs="David" w:hint="cs"/>
          <w:rtl/>
        </w:rPr>
        <w:t>ם שדיברנו עליהם. הסתייגויות שאינן מתיישבות זו עם זו, הכנסת תצביע</w:t>
      </w:r>
      <w:bookmarkStart w:id="1037" w:name="_ETM_Q_2878830"/>
      <w:bookmarkEnd w:id="1037"/>
      <w:r>
        <w:rPr>
          <w:rFonts w:cs="David" w:hint="cs"/>
          <w:rtl/>
        </w:rPr>
        <w:t xml:space="preserve"> ביניהן מיד. מסתייג שנעדר, לא מצביעים על ההסתייגות שלו,</w:t>
      </w:r>
      <w:bookmarkStart w:id="1038" w:name="_ETM_Q_2881139"/>
      <w:bookmarkEnd w:id="1038"/>
      <w:r>
        <w:rPr>
          <w:rFonts w:cs="David" w:hint="cs"/>
          <w:rtl/>
        </w:rPr>
        <w:t xml:space="preserve"> ועכשיו זה יחול גם על שר ונוסף סגן שר שיגיש</w:t>
      </w:r>
      <w:bookmarkStart w:id="1039" w:name="_ETM_Q_2884374"/>
      <w:bookmarkEnd w:id="1039"/>
      <w:r>
        <w:rPr>
          <w:rFonts w:cs="David" w:hint="cs"/>
          <w:rtl/>
        </w:rPr>
        <w:t xml:space="preserve"> את ההסתייגות. אבל אמרנו שיצביעו, אם שר הגיש</w:t>
      </w:r>
      <w:bookmarkStart w:id="1040" w:name="_ETM_Q_2891264"/>
      <w:bookmarkEnd w:id="1040"/>
      <w:r>
        <w:rPr>
          <w:rFonts w:cs="David" w:hint="cs"/>
          <w:rtl/>
        </w:rPr>
        <w:t xml:space="preserve"> הסתייגות, מספיק שנכח אחד השרים. אם סגן</w:t>
      </w:r>
      <w:bookmarkStart w:id="1041" w:name="_ETM_Q_2894942"/>
      <w:bookmarkEnd w:id="1041"/>
      <w:r>
        <w:rPr>
          <w:rFonts w:cs="David" w:hint="cs"/>
          <w:rtl/>
        </w:rPr>
        <w:t xml:space="preserve"> שר הגיש, רק הוא צריך להיות במליאה.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אייל זנדברג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042" w:name="_ETM_Q_2895256"/>
      <w:bookmarkEnd w:id="1042"/>
      <w:r>
        <w:rPr>
          <w:rFonts w:cs="David" w:hint="cs"/>
          <w:rtl/>
        </w:rPr>
        <w:t>שהוא השר</w:t>
      </w:r>
      <w:bookmarkStart w:id="1043" w:name="_ETM_Q_2896616"/>
      <w:bookmarkEnd w:id="1043"/>
      <w:r>
        <w:rPr>
          <w:rFonts w:cs="David" w:hint="cs"/>
          <w:rtl/>
        </w:rPr>
        <w:t xml:space="preserve"> שלו. הוא רושם את זה בשם השר, אז אין לזה </w:t>
      </w:r>
      <w:bookmarkStart w:id="1044" w:name="_ETM_Q_2900262"/>
      <w:bookmarkEnd w:id="1044"/>
      <w:r>
        <w:rPr>
          <w:rFonts w:cs="David" w:hint="cs"/>
          <w:rtl/>
        </w:rPr>
        <w:t xml:space="preserve">משמעות כי שר ודאי יכול להחליף את סגנו.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045" w:name="_ETM_Q_2903480"/>
      <w:bookmarkEnd w:id="1045"/>
      <w:r>
        <w:rPr>
          <w:rFonts w:cs="David" w:hint="cs"/>
          <w:rtl/>
        </w:rPr>
        <w:t>נכון.</w:t>
      </w:r>
      <w:bookmarkStart w:id="1046" w:name="_ETM_Q_2904192"/>
      <w:bookmarkEnd w:id="1046"/>
      <w:r>
        <w:rPr>
          <w:rFonts w:cs="David" w:hint="cs"/>
          <w:rtl/>
        </w:rPr>
        <w:t xml:space="preserve"> או סגן השר שהגיש את ההסתייגות או השר </w:t>
      </w:r>
      <w:bookmarkStart w:id="1047" w:name="_ETM_Q_2912561"/>
      <w:bookmarkEnd w:id="1047"/>
      <w:r>
        <w:rPr>
          <w:rFonts w:cs="David" w:hint="cs"/>
          <w:rtl/>
        </w:rPr>
        <w:t xml:space="preserve">הממונה עליו.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תמר כנפו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048" w:name="_ETM_Q_2914769"/>
      <w:bookmarkEnd w:id="1048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מצב כמו שהיה לפני הפגרה עם ועדות </w:t>
      </w:r>
      <w:bookmarkStart w:id="1049" w:name="_ETM_Q_2918922"/>
      <w:bookmarkEnd w:id="1049"/>
      <w:r>
        <w:rPr>
          <w:rFonts w:cs="David" w:hint="cs"/>
          <w:rtl/>
        </w:rPr>
        <w:t>הקבלה? זה מצב גם אם ביקשו מהיושב ראש והכל לא</w:t>
      </w:r>
      <w:bookmarkStart w:id="1050" w:name="_ETM_Q_2922273"/>
      <w:bookmarkEnd w:id="1050"/>
      <w:r>
        <w:rPr>
          <w:rFonts w:cs="David" w:hint="cs"/>
          <w:rtl/>
        </w:rPr>
        <w:t xml:space="preserve"> יהיה?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051" w:name="_ETM_Q_2921591"/>
      <w:bookmarkEnd w:id="1051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תזכירי לי.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תמר כנפו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052" w:name="_ETM_Q_2924472"/>
      <w:bookmarkEnd w:id="1052"/>
      <w:r>
        <w:rPr>
          <w:rFonts w:cs="David" w:hint="cs"/>
          <w:rtl/>
        </w:rPr>
        <w:t>שהצביעו על ההסתייגויות של חד"ש</w:t>
      </w:r>
      <w:bookmarkStart w:id="1053" w:name="_ETM_Q_2926180"/>
      <w:bookmarkEnd w:id="1053"/>
      <w:r>
        <w:rPr>
          <w:rFonts w:cs="David" w:hint="cs"/>
          <w:rtl/>
        </w:rPr>
        <w:t xml:space="preserve"> כשאף אחד לא היה באולם.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054" w:name="_ETM_Q_2927466"/>
      <w:bookmarkEnd w:id="1054"/>
      <w:r>
        <w:rPr>
          <w:rFonts w:cs="David" w:hint="cs"/>
          <w:rtl/>
        </w:rPr>
        <w:t>היום זה לא אמור</w:t>
      </w:r>
      <w:bookmarkStart w:id="1055" w:name="_ETM_Q_2927854"/>
      <w:bookmarkEnd w:id="1055"/>
      <w:r>
        <w:rPr>
          <w:rFonts w:cs="David" w:hint="cs"/>
          <w:rtl/>
        </w:rPr>
        <w:t xml:space="preserve"> להיות אפשרי, וגם פה זה לא אפשרי.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ירדנה מלר הורוביץ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056" w:name="_ETM_Q_2931938"/>
      <w:bookmarkEnd w:id="1056"/>
      <w:r>
        <w:rPr>
          <w:rFonts w:cs="David" w:hint="cs"/>
          <w:rtl/>
        </w:rPr>
        <w:t xml:space="preserve">זה אסור.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CE0A71" w:rsidRDefault="006861C1" w:rsidP="006861C1">
      <w:pPr>
        <w:bidi/>
        <w:jc w:val="both"/>
        <w:rPr>
          <w:rFonts w:cs="David" w:hint="cs"/>
          <w:u w:val="single"/>
          <w:rtl/>
        </w:rPr>
      </w:pPr>
      <w:r>
        <w:rPr>
          <w:rFonts w:cs="David" w:hint="cs"/>
          <w:u w:val="single"/>
          <w:rtl/>
        </w:rPr>
        <w:t>תמר כנפ</w:t>
      </w:r>
      <w:bookmarkStart w:id="1057" w:name="_ETM_Q_2931040"/>
      <w:bookmarkEnd w:id="1057"/>
      <w:r>
        <w:rPr>
          <w:rFonts w:cs="David" w:hint="cs"/>
          <w:u w:val="single"/>
          <w:rtl/>
        </w:rPr>
        <w:t>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058" w:name="_ETM_Q_2932248"/>
      <w:bookmarkEnd w:id="1058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מה אסור? לא הצביעו את כל ההצבעות של יום </w:t>
      </w:r>
      <w:bookmarkStart w:id="1059" w:name="_ETM_Q_2937237"/>
      <w:bookmarkEnd w:id="1059"/>
      <w:r>
        <w:rPr>
          <w:rFonts w:cs="David" w:hint="cs"/>
          <w:rtl/>
        </w:rPr>
        <w:t xml:space="preserve">האדמה?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060" w:name="_ETM_Q_2939885"/>
      <w:bookmarkEnd w:id="1060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כי ש</w:t>
      </w:r>
      <w:bookmarkStart w:id="1061" w:name="_ETM_Q_2940515"/>
      <w:bookmarkEnd w:id="1061"/>
      <w:r>
        <w:rPr>
          <w:rFonts w:cs="David" w:hint="cs"/>
          <w:rtl/>
        </w:rPr>
        <w:t>ם היו החלטות ש---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ירדנה מלר הורביץ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062" w:name="_ETM_Q_2941214"/>
      <w:bookmarkEnd w:id="1062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הוא הבטיח שלא יהיו הצבעות שנויות במחלוקת ואחר כך </w:t>
      </w:r>
      <w:bookmarkStart w:id="1063" w:name="_ETM_Q_2944558"/>
      <w:bookmarkEnd w:id="1063"/>
      <w:r>
        <w:rPr>
          <w:rFonts w:cs="David" w:hint="cs"/>
          <w:rtl/>
        </w:rPr>
        <w:t>הם הסכימו שבכל אופן זה יעלה,</w:t>
      </w:r>
      <w:bookmarkStart w:id="1064" w:name="_ETM_Q_2946650"/>
      <w:bookmarkEnd w:id="1064"/>
      <w:r>
        <w:rPr>
          <w:rFonts w:cs="David" w:hint="cs"/>
          <w:rtl/>
        </w:rPr>
        <w:t xml:space="preserve"> הוא אמר 'אני אעלה לפנים משורת הדין את ההסתייגויות </w:t>
      </w:r>
      <w:bookmarkStart w:id="1065" w:name="_ETM_Q_2950182"/>
      <w:bookmarkEnd w:id="1065"/>
      <w:r>
        <w:rPr>
          <w:rFonts w:cs="David" w:hint="cs"/>
          <w:rtl/>
        </w:rPr>
        <w:t>כדי ש---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066" w:name="_ETM_Q_2953703"/>
      <w:bookmarkEnd w:id="1066"/>
      <w:r>
        <w:rPr>
          <w:rFonts w:cs="David" w:hint="cs"/>
          <w:rtl/>
        </w:rPr>
        <w:t>מסקנה, לא להבטיח שביום האדמה לא יעלו הצעות---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 xml:space="preserve">תמר </w:t>
      </w:r>
      <w:bookmarkStart w:id="1067" w:name="_ETM_Q_2954545"/>
      <w:bookmarkEnd w:id="1067"/>
      <w:r>
        <w:rPr>
          <w:rFonts w:cs="David" w:hint="cs"/>
          <w:u w:val="single"/>
          <w:rtl/>
        </w:rPr>
        <w:t>כנפו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068" w:name="_ETM_Q_2955497"/>
      <w:bookmarkEnd w:id="1068"/>
      <w:r>
        <w:rPr>
          <w:rFonts w:cs="David" w:hint="cs"/>
          <w:rtl/>
        </w:rPr>
        <w:t>זה היה ממש מצב אבסורדי, להצביע על ההסתייגויות---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069" w:name="_ETM_Q_2962652"/>
      <w:bookmarkEnd w:id="1069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לא, את </w:t>
      </w:r>
      <w:bookmarkStart w:id="1070" w:name="_ETM_Q_2963393"/>
      <w:bookmarkEnd w:id="1070"/>
      <w:r>
        <w:rPr>
          <w:rFonts w:cs="David" w:hint="cs"/>
          <w:rtl/>
        </w:rPr>
        <w:t>צריכה לתת ליושב ראש איזה שהוא חופש פעולה במסגרת הגיונית.</w:t>
      </w:r>
      <w:bookmarkStart w:id="1071" w:name="_ETM_Q_2969916"/>
      <w:bookmarkEnd w:id="1071"/>
      <w:r>
        <w:rPr>
          <w:rFonts w:cs="David" w:hint="cs"/>
          <w:rtl/>
        </w:rPr>
        <w:t xml:space="preserve">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יעקבי חייקין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072" w:name="_ETM_Q_2971133"/>
      <w:bookmarkEnd w:id="1072"/>
      <w:r>
        <w:rPr>
          <w:rFonts w:cs="David" w:hint="cs"/>
          <w:rtl/>
        </w:rPr>
        <w:t>לחצו עליו להעלות את זה. תמי</w:t>
      </w:r>
      <w:bookmarkStart w:id="1073" w:name="_ETM_Q_2972143"/>
      <w:bookmarkEnd w:id="1073"/>
      <w:r>
        <w:rPr>
          <w:rFonts w:cs="David" w:hint="cs"/>
          <w:rtl/>
        </w:rPr>
        <w:t>, אל תוציאי דברים מהקשרם. לחצו עליו להעלות חוק מאוד בעייתי,</w:t>
      </w:r>
      <w:bookmarkStart w:id="1074" w:name="_ETM_Q_2975372"/>
      <w:bookmarkEnd w:id="1074"/>
      <w:r>
        <w:rPr>
          <w:rFonts w:cs="David" w:hint="cs"/>
          <w:rtl/>
        </w:rPr>
        <w:t xml:space="preserve"> באה קבוצה אחרת ואמרה 'אנחנו מבקשים ביום כזה וכזה לא</w:t>
      </w:r>
      <w:bookmarkStart w:id="1075" w:name="_ETM_Q_2979389"/>
      <w:bookmarkEnd w:id="1075"/>
      <w:r>
        <w:rPr>
          <w:rFonts w:cs="David" w:hint="cs"/>
          <w:rtl/>
        </w:rPr>
        <w:t xml:space="preserve"> להעלות', כן נכון או לא נכון, הוא הבטיח והיה צריך</w:t>
      </w:r>
      <w:bookmarkStart w:id="1076" w:name="_ETM_Q_2983503"/>
      <w:bookmarkEnd w:id="1076"/>
      <w:r>
        <w:rPr>
          <w:rFonts w:cs="David" w:hint="cs"/>
          <w:rtl/>
        </w:rPr>
        <w:t xml:space="preserve"> לקיים. אז הוא אמר, 'אני אעלה את זה להצבעה', כדי </w:t>
      </w:r>
      <w:bookmarkStart w:id="1077" w:name="_ETM_Q_2984818"/>
      <w:bookmarkEnd w:id="1077"/>
      <w:r>
        <w:rPr>
          <w:rFonts w:cs="David" w:hint="cs"/>
          <w:rtl/>
        </w:rPr>
        <w:t>שלא ייראה שחטפו הצבעה, שידעו שלא יכולים להגיע ולא יכולים</w:t>
      </w:r>
      <w:bookmarkStart w:id="1078" w:name="_ETM_Q_2988636"/>
      <w:bookmarkEnd w:id="1078"/>
      <w:r>
        <w:rPr>
          <w:rFonts w:cs="David" w:hint="cs"/>
          <w:rtl/>
        </w:rPr>
        <w:t xml:space="preserve"> לנמק הסתייגויות, אולי היה צ'אנס לקבל את ההסתייגויות. לא, נדחו</w:t>
      </w:r>
      <w:bookmarkStart w:id="1079" w:name="_ETM_Q_2992516"/>
      <w:bookmarkEnd w:id="1079"/>
      <w:r>
        <w:rPr>
          <w:rFonts w:cs="David" w:hint="cs"/>
          <w:rtl/>
        </w:rPr>
        <w:t xml:space="preserve"> ההסתייגויות ונגמר.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080" w:name="_ETM_Q_2996413"/>
      <w:bookmarkEnd w:id="1080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אבל זה נדיר, ואת יודעת שזה </w:t>
      </w:r>
      <w:bookmarkStart w:id="1081" w:name="_ETM_Q_2995724"/>
      <w:bookmarkEnd w:id="1081"/>
      <w:r>
        <w:rPr>
          <w:rFonts w:cs="David" w:hint="cs"/>
          <w:rtl/>
        </w:rPr>
        <w:t xml:space="preserve">לא קורה.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082" w:name="_ETM_Q_2996275"/>
      <w:bookmarkEnd w:id="1082"/>
      <w:r>
        <w:rPr>
          <w:rFonts w:cs="David" w:hint="cs"/>
          <w:rtl/>
        </w:rPr>
        <w:t>אני אומר לפרוטוקול שההסבר הזה לא מקובל</w:t>
      </w:r>
      <w:bookmarkStart w:id="1083" w:name="_ETM_Q_3000181"/>
      <w:bookmarkEnd w:id="1083"/>
      <w:r>
        <w:rPr>
          <w:rFonts w:cs="David" w:hint="cs"/>
          <w:rtl/>
        </w:rPr>
        <w:t xml:space="preserve"> עליי באופן אישי, אבל בסדר.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יעקבי חייקין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אני לא נכנסתי</w:t>
      </w:r>
      <w:bookmarkStart w:id="1084" w:name="_ETM_Q_3002328"/>
      <w:bookmarkEnd w:id="1084"/>
      <w:r>
        <w:rPr>
          <w:rFonts w:cs="David" w:hint="cs"/>
          <w:rtl/>
        </w:rPr>
        <w:t xml:space="preserve"> לגופו של חוק, תיארתי מצב. </w:t>
      </w:r>
      <w:bookmarkStart w:id="1085" w:name="_ETM_Q_3007256"/>
      <w:bookmarkEnd w:id="1085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bookmarkStart w:id="1086" w:name="_ETM_Q_3007521"/>
      <w:bookmarkEnd w:id="1086"/>
      <w:r>
        <w:rPr>
          <w:rFonts w:cs="David" w:hint="cs"/>
          <w:u w:val="single"/>
          <w:rtl/>
        </w:rPr>
        <w:t>סהר פינטו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את המקרה שהוא נבצר, ביטלנו?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  <w:bookmarkStart w:id="1087" w:name="_ETM_Q_3007237"/>
      <w:bookmarkEnd w:id="1087"/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ארבל, את הסעיף של הנבצרות אנחנו משאירים</w:t>
      </w:r>
      <w:bookmarkStart w:id="1088" w:name="_ETM_Q_3011055"/>
      <w:bookmarkEnd w:id="1088"/>
      <w:r>
        <w:rPr>
          <w:rFonts w:cs="David" w:hint="cs"/>
          <w:rtl/>
        </w:rPr>
        <w:t xml:space="preserve">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089" w:name="_ETM_Q_3031092"/>
      <w:bookmarkEnd w:id="1089"/>
      <w:r>
        <w:rPr>
          <w:rFonts w:cs="David" w:hint="cs"/>
          <w:rtl/>
        </w:rPr>
        <w:t>לא, זה במפורש מה שכתבתי</w:t>
      </w:r>
      <w:bookmarkStart w:id="1090" w:name="_ETM_Q_3031593"/>
      <w:bookmarkEnd w:id="1090"/>
      <w:r>
        <w:rPr>
          <w:rFonts w:cs="David" w:hint="cs"/>
          <w:rtl/>
        </w:rPr>
        <w:t xml:space="preserve"> בצד, 128(ב)(2) בוטל. דובר כאן על להוריד אותו.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091" w:name="_ETM_Q_3036441"/>
      <w:bookmarkEnd w:id="1091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כן.</w:t>
      </w:r>
      <w:bookmarkStart w:id="1092" w:name="_ETM_Q_3036690"/>
      <w:bookmarkEnd w:id="1092"/>
      <w:r>
        <w:rPr>
          <w:rFonts w:cs="David" w:hint="cs"/>
          <w:rtl/>
        </w:rPr>
        <w:t xml:space="preserve"> אני, אגב, בעד להוריד אותו. אני חושב שאין בזה שו</w:t>
      </w:r>
      <w:bookmarkStart w:id="1093" w:name="_ETM_Q_3038412"/>
      <w:bookmarkEnd w:id="1093"/>
      <w:r>
        <w:rPr>
          <w:rFonts w:cs="David" w:hint="cs"/>
          <w:rtl/>
        </w:rPr>
        <w:t xml:space="preserve">ם היגיון.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094" w:name="_ETM_Q_3043238"/>
      <w:bookmarkEnd w:id="1094"/>
      <w:r>
        <w:rPr>
          <w:rFonts w:cs="David" w:hint="cs"/>
          <w:rtl/>
        </w:rPr>
        <w:t xml:space="preserve">מהסיעה שלו שידאגו שיהיה עוד מישהו.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אז ידאגו,</w:t>
      </w:r>
      <w:bookmarkStart w:id="1095" w:name="_ETM_Q_3046180"/>
      <w:bookmarkEnd w:id="1095"/>
      <w:r>
        <w:rPr>
          <w:rFonts w:cs="David" w:hint="cs"/>
          <w:rtl/>
        </w:rPr>
        <w:t xml:space="preserve"> אין בעיה. מאה אחוז. לא מפריע לי. אבל אם כל</w:t>
      </w:r>
      <w:bookmarkStart w:id="1096" w:name="_ETM_Q_3055234"/>
      <w:bookmarkEnd w:id="1096"/>
      <w:r>
        <w:rPr>
          <w:rFonts w:cs="David" w:hint="cs"/>
          <w:rtl/>
        </w:rPr>
        <w:t xml:space="preserve"> הסיעה איננה, אז עם כל הכבוד, הם מטיילים ואנחנו יושבים </w:t>
      </w:r>
      <w:bookmarkStart w:id="1097" w:name="_ETM_Q_3056350"/>
      <w:bookmarkEnd w:id="1097"/>
      <w:r>
        <w:rPr>
          <w:rFonts w:cs="David" w:hint="cs"/>
          <w:rtl/>
        </w:rPr>
        <w:t xml:space="preserve">פה ומרימים ידיים ומבזבזים את הזמן?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098" w:name="_ETM_Q_3060537"/>
      <w:bookmarkEnd w:id="1098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היום יש</w:t>
      </w:r>
      <w:bookmarkStart w:id="1099" w:name="_ETM_Q_3058756"/>
      <w:bookmarkEnd w:id="1099"/>
      <w:r>
        <w:rPr>
          <w:rFonts w:cs="David" w:hint="cs"/>
          <w:rtl/>
        </w:rPr>
        <w:t xml:space="preserve"> סעיף שנעדר המסתייג לא יצביעו על הסתייגותו, והכוכבית אומרת </w:t>
      </w:r>
      <w:bookmarkStart w:id="1100" w:name="_ETM_Q_3062166"/>
      <w:bookmarkEnd w:id="1100"/>
      <w:r>
        <w:rPr>
          <w:rFonts w:cs="David" w:hint="cs"/>
          <w:rtl/>
        </w:rPr>
        <w:t>לנו 'ההוראה חלה גם על הסתייגויות הממשלה'. תמיד זה</w:t>
      </w:r>
      <w:bookmarkStart w:id="1101" w:name="_ETM_Q_3067480"/>
      <w:bookmarkEnd w:id="1101"/>
      <w:r>
        <w:rPr>
          <w:rFonts w:cs="David" w:hint="cs"/>
          <w:rtl/>
        </w:rPr>
        <w:t xml:space="preserve"> לא ברור, האם השר שהגיש את ההסתייגות חייב להיות או</w:t>
      </w:r>
      <w:bookmarkStart w:id="1102" w:name="_ETM_Q_3066923"/>
      <w:bookmarkEnd w:id="1102"/>
      <w:r>
        <w:rPr>
          <w:rFonts w:cs="David" w:hint="cs"/>
          <w:rtl/>
        </w:rPr>
        <w:t xml:space="preserve"> שמספיק שיהיה איזה שהוא שר? אז כאן יכולים להבהיר את </w:t>
      </w:r>
      <w:bookmarkStart w:id="1103" w:name="_ETM_Q_3071018"/>
      <w:bookmarkEnd w:id="1103"/>
      <w:r>
        <w:rPr>
          <w:rFonts w:cs="David" w:hint="cs"/>
          <w:rtl/>
        </w:rPr>
        <w:t xml:space="preserve">זה, שמספיק שיהיה איזה שהוא שר.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ירדנה</w:t>
      </w:r>
      <w:bookmarkStart w:id="1104" w:name="_ETM_Q_3079004"/>
      <w:bookmarkEnd w:id="1104"/>
      <w:r>
        <w:rPr>
          <w:rFonts w:cs="David" w:hint="cs"/>
          <w:u w:val="single"/>
          <w:rtl/>
        </w:rPr>
        <w:t xml:space="preserve"> מלר הורוביץ</w:t>
      </w:r>
      <w:r w:rsidRPr="004A3439">
        <w:rPr>
          <w:rFonts w:cs="David" w:hint="cs"/>
          <w:rtl/>
        </w:rPr>
        <w:t>: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bookmarkStart w:id="1105" w:name="_ETM_Q_3074539"/>
      <w:bookmarkEnd w:id="1105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למה באמת? למה </w:t>
      </w:r>
      <w:bookmarkStart w:id="1106" w:name="_ETM_Q_3076113"/>
      <w:bookmarkEnd w:id="1106"/>
      <w:r>
        <w:rPr>
          <w:rFonts w:cs="David" w:hint="cs"/>
          <w:rtl/>
        </w:rPr>
        <w:t xml:space="preserve">לא השר הנוגע בדבר?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107" w:name="_ETM_Q_3078114"/>
      <w:bookmarkEnd w:id="1107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כך דיברנו בישיבה שעשינו את</w:t>
      </w:r>
      <w:bookmarkStart w:id="1108" w:name="_ETM_Q_3081917"/>
      <w:bookmarkEnd w:id="1108"/>
      <w:r>
        <w:rPr>
          <w:rFonts w:cs="David" w:hint="cs"/>
          <w:rtl/>
        </w:rPr>
        <w:t xml:space="preserve"> זה.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אייל זנדברג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109" w:name="_ETM_Q_3081230"/>
      <w:bookmarkEnd w:id="1109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כי הממשלה היא גוף קולגיאלי ובהרבה הקשרים---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סהר פינטו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110" w:name="_ETM_Q_3084326"/>
      <w:bookmarkEnd w:id="1110"/>
      <w:r>
        <w:rPr>
          <w:rFonts w:cs="David" w:hint="cs"/>
          <w:rtl/>
        </w:rPr>
        <w:t>גם</w:t>
      </w:r>
      <w:bookmarkStart w:id="1111" w:name="_ETM_Q_3084641"/>
      <w:bookmarkEnd w:id="1111"/>
      <w:r>
        <w:rPr>
          <w:rFonts w:cs="David" w:hint="cs"/>
          <w:rtl/>
        </w:rPr>
        <w:t xml:space="preserve"> הסיעה היא קולגיאלית ואם חבר כנסת אחד לא נמצא, אז</w:t>
      </w:r>
      <w:bookmarkStart w:id="1112" w:name="_ETM_Q_3088568"/>
      <w:bookmarkEnd w:id="1112"/>
      <w:r>
        <w:rPr>
          <w:rFonts w:cs="David" w:hint="cs"/>
          <w:rtl/>
        </w:rPr>
        <w:t xml:space="preserve">... זה צריך להיות אחיד פה.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עם כל הכבוד, לא</w:t>
      </w:r>
      <w:bookmarkStart w:id="1113" w:name="_ETM_Q_3093498"/>
      <w:bookmarkEnd w:id="1113"/>
      <w:r>
        <w:rPr>
          <w:rFonts w:cs="David" w:hint="cs"/>
          <w:rtl/>
        </w:rPr>
        <w:t xml:space="preserve"> יכול להיות שמישהו שהכין את ההסתייגות הוא ייסע לטייל וישאיר אותי פה. </w:t>
      </w:r>
      <w:bookmarkStart w:id="1114" w:name="_ETM_Q_3095428"/>
      <w:bookmarkEnd w:id="1114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115" w:name="_ETM_Q_3108005"/>
      <w:bookmarkStart w:id="1116" w:name="_ETM_Q_3108172"/>
      <w:bookmarkEnd w:id="1115"/>
      <w:bookmarkEnd w:id="1116"/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117" w:name="_ETM_Q_3112199"/>
      <w:bookmarkEnd w:id="1117"/>
      <w:r>
        <w:rPr>
          <w:rFonts w:cs="David" w:hint="cs"/>
          <w:rtl/>
        </w:rPr>
        <w:t>אז מסתייג שנעדר, לא מצביעים, אין כאן</w:t>
      </w:r>
      <w:bookmarkStart w:id="1118" w:name="_ETM_Q_3116903"/>
      <w:bookmarkEnd w:id="1118"/>
      <w:r>
        <w:rPr>
          <w:rFonts w:cs="David" w:hint="cs"/>
          <w:rtl/>
        </w:rPr>
        <w:t xml:space="preserve"> אפשרויות מילוט. על הסתייגויות של שר יצביעו אם נכח אחד</w:t>
      </w:r>
      <w:bookmarkStart w:id="1119" w:name="_ETM_Q_3121271"/>
      <w:bookmarkEnd w:id="1119"/>
      <w:r>
        <w:rPr>
          <w:rFonts w:cs="David" w:hint="cs"/>
          <w:rtl/>
        </w:rPr>
        <w:t xml:space="preserve"> השרים. אם הגיש סגן שר, רק אם נכח הוא או</w:t>
      </w:r>
      <w:bookmarkStart w:id="1120" w:name="_ETM_Q_3123770"/>
      <w:bookmarkEnd w:id="1120"/>
      <w:r>
        <w:rPr>
          <w:rFonts w:cs="David" w:hint="cs"/>
          <w:rtl/>
        </w:rPr>
        <w:t xml:space="preserve"> השר הממונה.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סהר פינטו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121" w:name="_ETM_Q_3125860"/>
      <w:bookmarkEnd w:id="1121"/>
      <w:r>
        <w:rPr>
          <w:rFonts w:cs="David" w:hint="cs"/>
          <w:rtl/>
        </w:rPr>
        <w:t xml:space="preserve">אבל יש לנו בעיה עם זה.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בועז רבל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122" w:name="_ETM_Q_3126425"/>
      <w:bookmarkEnd w:id="1122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יש ה</w:t>
      </w:r>
      <w:bookmarkStart w:id="1123" w:name="_ETM_Q_3126789"/>
      <w:bookmarkEnd w:id="1123"/>
      <w:r>
        <w:rPr>
          <w:rFonts w:cs="David" w:hint="cs"/>
          <w:rtl/>
        </w:rPr>
        <w:t xml:space="preserve">יגיון במה שהוא אומר, אם זה חל על חבר כנסת שהוא מסתייג והוא לא נמצא, </w:t>
      </w:r>
      <w:bookmarkStart w:id="1124" w:name="_ETM_Q_3138551"/>
      <w:bookmarkEnd w:id="1124"/>
      <w:r>
        <w:rPr>
          <w:rFonts w:cs="David" w:hint="cs"/>
          <w:rtl/>
        </w:rPr>
        <w:t xml:space="preserve">חבר הכנסת מסיעתו </w:t>
      </w:r>
      <w:bookmarkStart w:id="1125" w:name="_ETM_Q_3136078"/>
      <w:bookmarkEnd w:id="1125"/>
      <w:r>
        <w:rPr>
          <w:rFonts w:cs="David" w:hint="cs"/>
          <w:rtl/>
        </w:rPr>
        <w:t>לא יכול לענות על ההסתייגות, אז אצל שר</w:t>
      </w:r>
      <w:bookmarkStart w:id="1126" w:name="_ETM_Q_3143161"/>
      <w:bookmarkEnd w:id="1126"/>
      <w:r>
        <w:rPr>
          <w:rFonts w:cs="David" w:hint="cs"/>
          <w:rtl/>
        </w:rPr>
        <w:t xml:space="preserve"> זה אותו דבר.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127" w:name="_ETM_Q_3141984"/>
      <w:bookmarkEnd w:id="1127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לא.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אייל זנדברג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128" w:name="_ETM_Q_3143790"/>
      <w:bookmarkEnd w:id="1128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צריך להבהיר שההסתייגות </w:t>
      </w:r>
      <w:bookmarkStart w:id="1129" w:name="_ETM_Q_3143170"/>
      <w:bookmarkEnd w:id="1129"/>
      <w:r>
        <w:rPr>
          <w:rFonts w:cs="David" w:hint="cs"/>
          <w:rtl/>
        </w:rPr>
        <w:t xml:space="preserve">של השר היא בעצם הסתייגות של הממשלה.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130" w:name="_ETM_Q_3150827"/>
      <w:bookmarkEnd w:id="1130"/>
      <w:r>
        <w:rPr>
          <w:rFonts w:cs="David" w:hint="cs"/>
          <w:rtl/>
        </w:rPr>
        <w:t>של הממשלה, בטח.</w:t>
      </w:r>
      <w:bookmarkStart w:id="1131" w:name="_ETM_Q_3150860"/>
      <w:bookmarkEnd w:id="1131"/>
      <w:r>
        <w:rPr>
          <w:rFonts w:cs="David" w:hint="cs"/>
          <w:rtl/>
        </w:rPr>
        <w:t xml:space="preserve">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קריאה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132" w:name="_ETM_Q_3146982"/>
      <w:bookmarkEnd w:id="1132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אפשר להגיד שהכנסת זה התנגדות של </w:t>
      </w:r>
      <w:bookmarkStart w:id="1133" w:name="_ETM_Q_3151108"/>
      <w:bookmarkEnd w:id="1133"/>
      <w:r>
        <w:rPr>
          <w:rFonts w:cs="David" w:hint="cs"/>
          <w:rtl/>
        </w:rPr>
        <w:t xml:space="preserve">הסיעה.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134" w:name="_ETM_Q_3151447"/>
      <w:bookmarkEnd w:id="1134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לא, מה פתאום? חסרות אפשרויות שאני אסתייג ממשהו שהוא לא </w:t>
      </w:r>
      <w:bookmarkStart w:id="1135" w:name="_ETM_Q_3153871"/>
      <w:bookmarkEnd w:id="1135"/>
      <w:r>
        <w:rPr>
          <w:rFonts w:cs="David" w:hint="cs"/>
          <w:rtl/>
        </w:rPr>
        <w:t xml:space="preserve">על דעת סיעתי?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יעקבי חייקין</w:t>
      </w:r>
      <w:r w:rsidRPr="004A3439">
        <w:rPr>
          <w:rFonts w:cs="David" w:hint="cs"/>
          <w:rtl/>
        </w:rPr>
        <w:t>: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bookmarkStart w:id="1136" w:name="_ETM_Q_3154065"/>
      <w:bookmarkEnd w:id="1136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אבל אצלנו הרוב הוא סיעתי.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אצלכם, בסדר גמור. כל עוד סיעתכם עובדת בלכידות כזאת,</w:t>
      </w:r>
      <w:bookmarkStart w:id="1137" w:name="_ETM_Q_3158332"/>
      <w:bookmarkEnd w:id="1137"/>
      <w:r>
        <w:rPr>
          <w:rFonts w:cs="David" w:hint="cs"/>
          <w:rtl/>
        </w:rPr>
        <w:t xml:space="preserve"> זה טוב מאוד---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138" w:name="_ETM_Q_3159547"/>
      <w:bookmarkEnd w:id="1138"/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יעקבי חייקין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139" w:name="_ETM_Q_3157532"/>
      <w:bookmarkEnd w:id="1139"/>
      <w:r>
        <w:rPr>
          <w:rFonts w:cs="David" w:hint="cs"/>
          <w:rtl/>
        </w:rPr>
        <w:t>אבל אני אומרת שזה כאילו אתם עושים אפליה בין</w:t>
      </w:r>
      <w:bookmarkStart w:id="1140" w:name="_ETM_Q_3162582"/>
      <w:bookmarkEnd w:id="1140"/>
      <w:r>
        <w:rPr>
          <w:rFonts w:cs="David" w:hint="cs"/>
          <w:rtl/>
        </w:rPr>
        <w:t>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141" w:name="_ETM_Q_3161944"/>
      <w:bookmarkEnd w:id="1141"/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אבל ברור שהממשלה היא ממשלה. אי </w:t>
      </w:r>
      <w:bookmarkStart w:id="1142" w:name="_ETM_Q_3166365"/>
      <w:bookmarkEnd w:id="1142"/>
      <w:r>
        <w:rPr>
          <w:rFonts w:cs="David" w:hint="cs"/>
          <w:rtl/>
        </w:rPr>
        <w:t>אפשר לבוא להגיד לממשלה, אם הממשלה תרצה להסתייג ויש לה</w:t>
      </w:r>
      <w:bookmarkStart w:id="1143" w:name="_ETM_Q_3169188"/>
      <w:bookmarkEnd w:id="1143"/>
      <w:r>
        <w:rPr>
          <w:rFonts w:cs="David" w:hint="cs"/>
          <w:rtl/>
        </w:rPr>
        <w:t xml:space="preserve"> הסתייגות ממשהו ושר החינוך נמצא בחוץ לארץ, אז שר אחר </w:t>
      </w:r>
      <w:bookmarkStart w:id="1144" w:name="_ETM_Q_3175992"/>
      <w:bookmarkEnd w:id="1144"/>
      <w:r>
        <w:rPr>
          <w:rFonts w:cs="David" w:hint="cs"/>
          <w:rtl/>
        </w:rPr>
        <w:t xml:space="preserve">לא יכול להחליף אותו. זה לא הגיוני.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145" w:name="_ETM_Q_3161865"/>
      <w:bookmarkEnd w:id="1145"/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146" w:name="_ETM_Q_3178556"/>
      <w:bookmarkEnd w:id="1146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כמו </w:t>
      </w:r>
      <w:bookmarkStart w:id="1147" w:name="_ETM_Q_3179418"/>
      <w:bookmarkEnd w:id="1147"/>
      <w:r>
        <w:rPr>
          <w:rFonts w:cs="David" w:hint="cs"/>
          <w:rtl/>
        </w:rPr>
        <w:t>שהממשלה מגישה הצעת חוק לכנסת---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148" w:name="_ETM_Q_3179299"/>
      <w:bookmarkEnd w:id="1148"/>
      <w:r>
        <w:rPr>
          <w:rFonts w:cs="David" w:hint="cs"/>
          <w:rtl/>
        </w:rPr>
        <w:t>זו עמדה של ממשלה.</w:t>
      </w:r>
      <w:bookmarkStart w:id="1149" w:name="_ETM_Q_3184949"/>
      <w:bookmarkEnd w:id="1149"/>
      <w:r>
        <w:rPr>
          <w:rFonts w:cs="David" w:hint="cs"/>
          <w:rtl/>
        </w:rPr>
        <w:t xml:space="preserve"> הרי גם שר לא יכול להגיש הסתייגות שלא </w:t>
      </w:r>
      <w:bookmarkStart w:id="1150" w:name="_ETM_Q_3187392"/>
      <w:bookmarkEnd w:id="1150"/>
      <w:r>
        <w:rPr>
          <w:rFonts w:cs="David" w:hint="cs"/>
          <w:rtl/>
        </w:rPr>
        <w:t xml:space="preserve">מקובלת על הממשלה.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בועז רבל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151" w:name="_ETM_Q_3194301"/>
      <w:bookmarkEnd w:id="1151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אבל חבר הכנסת לוין מדבר בהיגיון, הוא צודק לגבי השרים.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152" w:name="_ETM_Q_3201494"/>
      <w:bookmarkEnd w:id="1152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זה ברור</w:t>
      </w:r>
      <w:bookmarkStart w:id="1153" w:name="_ETM_Q_3202600"/>
      <w:bookmarkEnd w:id="1153"/>
      <w:r>
        <w:rPr>
          <w:rFonts w:cs="David" w:hint="cs"/>
          <w:rtl/>
        </w:rPr>
        <w:t xml:space="preserve"> לגמרי. זה לא </w:t>
      </w:r>
      <w:bookmarkStart w:id="1154" w:name="_ETM_Q_3199448"/>
      <w:bookmarkEnd w:id="1154"/>
      <w:r>
        <w:rPr>
          <w:rFonts w:cs="David" w:hint="cs"/>
          <w:rtl/>
        </w:rPr>
        <w:t xml:space="preserve">גזרה שווה.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בועז רבל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155" w:name="_ETM_Q_3201847"/>
      <w:bookmarkEnd w:id="1155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אם השר לא נמצא, אז השר השני </w:t>
      </w:r>
      <w:bookmarkStart w:id="1156" w:name="_ETM_Q_3202790"/>
      <w:bookmarkEnd w:id="1156"/>
      <w:r>
        <w:rPr>
          <w:rFonts w:cs="David" w:hint="cs"/>
          <w:rtl/>
        </w:rPr>
        <w:t>לא יכול להעלות בהסתייגות---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157" w:name="_ETM_Q_3204708"/>
      <w:bookmarkEnd w:id="1157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בטח, אי אפשר.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158" w:name="_ETM_Q_3208553"/>
      <w:bookmarkEnd w:id="1158"/>
      <w:r>
        <w:rPr>
          <w:rFonts w:cs="David" w:hint="cs"/>
          <w:rtl/>
        </w:rPr>
        <w:t xml:space="preserve">אוקי. סעיף קטן </w:t>
      </w:r>
      <w:bookmarkStart w:id="1159" w:name="_ETM_Q_3210964"/>
      <w:bookmarkEnd w:id="1159"/>
      <w:r>
        <w:rPr>
          <w:rFonts w:cs="David" w:hint="cs"/>
          <w:rtl/>
        </w:rPr>
        <w:t>(ד) מדבר על כך שרוב לא נדרש על</w:t>
      </w:r>
      <w:bookmarkStart w:id="1160" w:name="_ETM_Q_3214305"/>
      <w:bookmarkEnd w:id="1160"/>
      <w:r>
        <w:rPr>
          <w:rFonts w:cs="David" w:hint="cs"/>
          <w:rtl/>
        </w:rPr>
        <w:t xml:space="preserve"> הסתייגויות, אלא על הסעיפים הסתייגויות, אלא אם ההסתייגות היא</w:t>
      </w:r>
      <w:bookmarkStart w:id="1161" w:name="_ETM_Q_3220896"/>
      <w:bookmarkEnd w:id="1161"/>
      <w:r>
        <w:rPr>
          <w:rFonts w:cs="David" w:hint="cs"/>
          <w:rtl/>
        </w:rPr>
        <w:t xml:space="preserve"> ייצוגית. דיברנו על כך.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162" w:name="_ETM_Q_3226374"/>
      <w:bookmarkEnd w:id="1162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163" w:name="_ETM_Q_3226575"/>
      <w:bookmarkEnd w:id="1163"/>
      <w:r>
        <w:rPr>
          <w:rFonts w:cs="David" w:hint="cs"/>
          <w:rtl/>
        </w:rPr>
        <w:t>סעיף 23 זה סעיף שיש בו</w:t>
      </w:r>
      <w:bookmarkStart w:id="1164" w:name="_ETM_Q_3230325"/>
      <w:bookmarkEnd w:id="1164"/>
      <w:r>
        <w:rPr>
          <w:rFonts w:cs="David" w:hint="cs"/>
          <w:rtl/>
        </w:rPr>
        <w:t xml:space="preserve"> כמה שינויים, אני אפנה את תשומת הלב אליהם. זה סעיף חשוב. זה מה שהיום 127, אפשרות להחזיר הצעת חוק אחרי</w:t>
      </w:r>
      <w:bookmarkStart w:id="1165" w:name="_ETM_Q_3233998"/>
      <w:bookmarkEnd w:id="1165"/>
      <w:r>
        <w:rPr>
          <w:rFonts w:cs="David" w:hint="cs"/>
          <w:rtl/>
        </w:rPr>
        <w:t xml:space="preserve"> שהחלה הקריאה השנייה. אמרנו שכל עוד לא החלה קריאה שנייה, יש אפשרות לוועדה להחליט שהיא מחדשת את הדיונים. זה הסעיף</w:t>
      </w:r>
      <w:bookmarkStart w:id="1166" w:name="_ETM_Q_3241897"/>
      <w:bookmarkEnd w:id="1166"/>
      <w:r>
        <w:rPr>
          <w:rFonts w:cs="David" w:hint="cs"/>
          <w:rtl/>
        </w:rPr>
        <w:t xml:space="preserve"> שמדבר על כך שהחלה הקריאה השנייה, כלומר אפשר להיות עדיין</w:t>
      </w:r>
      <w:bookmarkStart w:id="1167" w:name="_ETM_Q_3246272"/>
      <w:bookmarkEnd w:id="1167"/>
      <w:r>
        <w:rPr>
          <w:rFonts w:cs="David" w:hint="cs"/>
          <w:rtl/>
        </w:rPr>
        <w:t xml:space="preserve"> בשלב ההסתייגויות, אפשר להיות בשלב ההצבעה, זה יכול להיות אחרי</w:t>
      </w:r>
      <w:bookmarkStart w:id="1168" w:name="_ETM_Q_3251393"/>
      <w:bookmarkEnd w:id="1168"/>
      <w:r>
        <w:rPr>
          <w:rFonts w:cs="David" w:hint="cs"/>
          <w:rtl/>
        </w:rPr>
        <w:t xml:space="preserve"> שהתקבלה ההסתייגות, יש הסתייגות, אין הסתייגות, לא משנה. אחרי שהחלה הקריאה השנייה וכל עוד לא החלה הקריאה </w:t>
      </w:r>
      <w:bookmarkStart w:id="1169" w:name="_ETM_Q_3256106"/>
      <w:bookmarkEnd w:id="1169"/>
      <w:r>
        <w:rPr>
          <w:rFonts w:cs="David" w:hint="cs"/>
          <w:rtl/>
        </w:rPr>
        <w:t xml:space="preserve">השלישית, יכול או יושב ראש הוועדה שהכינה את ההצעה, או </w:t>
      </w:r>
      <w:bookmarkStart w:id="1170" w:name="_ETM_Q_3260028"/>
      <w:bookmarkEnd w:id="1170"/>
      <w:r>
        <w:rPr>
          <w:rFonts w:cs="David" w:hint="cs"/>
          <w:rtl/>
        </w:rPr>
        <w:t xml:space="preserve">הממשלה, לבקש למשוך את הצעת החוק כולה, או עניין מסוים, </w:t>
      </w:r>
      <w:bookmarkStart w:id="1171" w:name="_ETM_Q_3268547"/>
      <w:bookmarkEnd w:id="1171"/>
      <w:r>
        <w:rPr>
          <w:rFonts w:cs="David" w:hint="cs"/>
          <w:rtl/>
        </w:rPr>
        <w:t xml:space="preserve">לוועדה. זה לא משהו שקורה הרבה, אבל צריך להסדיר </w:t>
      </w:r>
      <w:bookmarkStart w:id="1172" w:name="_ETM_Q_3270425"/>
      <w:bookmarkEnd w:id="1172"/>
      <w:r>
        <w:rPr>
          <w:rFonts w:cs="David" w:hint="cs"/>
          <w:rtl/>
        </w:rPr>
        <w:t xml:space="preserve">את העניין; או שמושכים את הכל או שמושכים נושא </w:t>
      </w:r>
      <w:bookmarkStart w:id="1173" w:name="_ETM_Q_3275324"/>
      <w:bookmarkEnd w:id="1173"/>
      <w:r>
        <w:rPr>
          <w:rFonts w:cs="David" w:hint="cs"/>
          <w:rtl/>
        </w:rPr>
        <w:t xml:space="preserve">או סעיף.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174" w:name="_ETM_Q_3275423"/>
      <w:bookmarkEnd w:id="1174"/>
      <w:r>
        <w:rPr>
          <w:rFonts w:cs="David" w:hint="cs"/>
          <w:rtl/>
        </w:rPr>
        <w:t xml:space="preserve">קודם כל יש כאן הסדרה של מי יכול </w:t>
      </w:r>
      <w:bookmarkStart w:id="1175" w:name="_ETM_Q_3278727"/>
      <w:bookmarkEnd w:id="1175"/>
      <w:r>
        <w:rPr>
          <w:rFonts w:cs="David" w:hint="cs"/>
          <w:rtl/>
        </w:rPr>
        <w:t xml:space="preserve">לדבר מטעם הממשלה. מוצע כאן שזה יהיה ראש הממשלה, השר </w:t>
      </w:r>
      <w:bookmarkStart w:id="1176" w:name="_ETM_Q_3282821"/>
      <w:bookmarkEnd w:id="1176"/>
      <w:r>
        <w:rPr>
          <w:rFonts w:cs="David" w:hint="cs"/>
          <w:rtl/>
        </w:rPr>
        <w:t xml:space="preserve">שדיבר בשם הממשלה לגבי הצעת החוק בקריאה השנייה, השר המקשר, </w:t>
      </w:r>
      <w:bookmarkStart w:id="1177" w:name="_ETM_Q_3285396"/>
      <w:bookmarkEnd w:id="1177"/>
      <w:r>
        <w:rPr>
          <w:rFonts w:cs="David" w:hint="cs"/>
          <w:rtl/>
        </w:rPr>
        <w:t>או שר אחר, ובלבד שהם נוכחים, כי זו בקשה שנמסרת</w:t>
      </w:r>
      <w:bookmarkStart w:id="1178" w:name="_ETM_Q_3292623"/>
      <w:bookmarkEnd w:id="1178"/>
      <w:r>
        <w:rPr>
          <w:rFonts w:cs="David" w:hint="cs"/>
          <w:rtl/>
        </w:rPr>
        <w:t xml:space="preserve"> תמיד במקום, או---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179" w:name="_ETM_Q_3290789"/>
      <w:bookmarkEnd w:id="1179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יש לי שאלה, לפי</w:t>
      </w:r>
      <w:bookmarkStart w:id="1180" w:name="_ETM_Q_3293595"/>
      <w:bookmarkEnd w:id="1180"/>
      <w:r>
        <w:rPr>
          <w:rFonts w:cs="David" w:hint="cs"/>
          <w:rtl/>
        </w:rPr>
        <w:t xml:space="preserve"> זה, זה כל אחד מהממשלה, אז למה צריך לכתוב את </w:t>
      </w:r>
      <w:bookmarkStart w:id="1181" w:name="_ETM_Q_3296803"/>
      <w:bookmarkEnd w:id="1181"/>
      <w:r>
        <w:rPr>
          <w:rFonts w:cs="David" w:hint="cs"/>
          <w:rtl/>
        </w:rPr>
        <w:t xml:space="preserve">זה?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182" w:name="_ETM_Q_3296348"/>
      <w:bookmarkEnd w:id="1182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הרעיון היה שאם יש איזה שהן מחלוקות, </w:t>
      </w:r>
      <w:bookmarkStart w:id="1183" w:name="_ETM_Q_3299296"/>
      <w:bookmarkEnd w:id="1183"/>
      <w:r>
        <w:rPr>
          <w:rFonts w:cs="David" w:hint="cs"/>
          <w:rtl/>
        </w:rPr>
        <w:t xml:space="preserve">יש פה איזה שהוא סדר. 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184" w:name="_ETM_Q_3299277"/>
      <w:bookmarkStart w:id="1185" w:name="_ETM_Q_3299406"/>
      <w:bookmarkEnd w:id="1184"/>
      <w:bookmarkEnd w:id="1185"/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סהר פינטו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186" w:name="_ETM_Q_3300768"/>
      <w:bookmarkEnd w:id="1186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אם יש מחלוקת בין השרים.</w:t>
      </w:r>
      <w:bookmarkStart w:id="1187" w:name="_ETM_Q_3303964"/>
      <w:bookmarkEnd w:id="1187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 xml:space="preserve">ארבל </w:t>
      </w:r>
      <w:bookmarkStart w:id="1188" w:name="_ETM_Q_3305663"/>
      <w:bookmarkEnd w:id="1188"/>
      <w:r>
        <w:rPr>
          <w:rFonts w:cs="David" w:hint="cs"/>
          <w:u w:val="single"/>
          <w:rtl/>
        </w:rPr>
        <w:t>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189" w:name="_ETM_Q_3304282"/>
      <w:bookmarkEnd w:id="1189"/>
      <w:r>
        <w:rPr>
          <w:rFonts w:cs="David" w:hint="cs"/>
          <w:rtl/>
        </w:rPr>
        <w:t>זה לא קורה הרבה, אבל זה יכול להיות---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190" w:name="_ETM_Q_3306770"/>
      <w:bookmarkEnd w:id="1190"/>
      <w:r>
        <w:rPr>
          <w:rFonts w:cs="David" w:hint="cs"/>
          <w:rtl/>
        </w:rPr>
        <w:t xml:space="preserve">אבל כשזה </w:t>
      </w:r>
      <w:bookmarkStart w:id="1191" w:name="_ETM_Q_3307802"/>
      <w:bookmarkEnd w:id="1191"/>
      <w:r>
        <w:rPr>
          <w:rFonts w:cs="David" w:hint="cs"/>
          <w:rtl/>
        </w:rPr>
        <w:t xml:space="preserve">קורה, זה דבר מהותי מאוד.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192" w:name="_ETM_Q_3310155"/>
      <w:bookmarkEnd w:id="1192"/>
      <w:r>
        <w:rPr>
          <w:rFonts w:cs="David" w:hint="cs"/>
          <w:rtl/>
        </w:rPr>
        <w:t xml:space="preserve">במצב הזה מפסיקים את </w:t>
      </w:r>
      <w:bookmarkStart w:id="1193" w:name="_ETM_Q_3312155"/>
      <w:bookmarkEnd w:id="1193"/>
      <w:r>
        <w:rPr>
          <w:rFonts w:cs="David" w:hint="cs"/>
          <w:rtl/>
        </w:rPr>
        <w:t>הקריאה השנייה, הוועדה מחדשת את הדיונים. אם היא משכה את כ</w:t>
      </w:r>
      <w:bookmarkStart w:id="1194" w:name="_ETM_Q_3315760"/>
      <w:bookmarkEnd w:id="1194"/>
      <w:r>
        <w:rPr>
          <w:rFonts w:cs="David" w:hint="cs"/>
          <w:rtl/>
        </w:rPr>
        <w:t>ל החוק, הכל פתוח. זאת אומרת היא יכולה לעשות דיון אחד ולהחליט לא לשנות כלום, אבל היא גם יכולה לעשות</w:t>
      </w:r>
      <w:bookmarkStart w:id="1195" w:name="_ETM_Q_3319468"/>
      <w:bookmarkEnd w:id="1195"/>
      <w:r>
        <w:rPr>
          <w:rFonts w:cs="David" w:hint="cs"/>
          <w:rtl/>
        </w:rPr>
        <w:t xml:space="preserve"> 20 דיונים ולהפוך את כל החוק. אם היא משכה נושא,</w:t>
      </w:r>
      <w:bookmarkStart w:id="1196" w:name="_ETM_Q_3324081"/>
      <w:bookmarkEnd w:id="1196"/>
      <w:r>
        <w:rPr>
          <w:rFonts w:cs="David" w:hint="cs"/>
          <w:rtl/>
        </w:rPr>
        <w:t xml:space="preserve"> רק אותו נושא או אותו סעיף פתוח, ואז סעיף</w:t>
      </w:r>
      <w:bookmarkStart w:id="1197" w:name="_ETM_Q_3328133"/>
      <w:bookmarkEnd w:id="1197"/>
      <w:r>
        <w:rPr>
          <w:rFonts w:cs="David" w:hint="cs"/>
          <w:rtl/>
        </w:rPr>
        <w:t xml:space="preserve"> קטן (ד) אומר שאם היא סיימה היא תחזיר </w:t>
      </w:r>
      <w:bookmarkStart w:id="1198" w:name="_ETM_Q_3332812"/>
      <w:bookmarkEnd w:id="1198"/>
      <w:r>
        <w:rPr>
          <w:rFonts w:cs="David" w:hint="cs"/>
          <w:rtl/>
        </w:rPr>
        <w:t xml:space="preserve">את זה בנוסח שהיא קבעה, עם הסתייגויות ובקשות רשות דיבור, </w:t>
      </w:r>
      <w:bookmarkStart w:id="1199" w:name="_ETM_Q_3339662"/>
      <w:bookmarkEnd w:id="1199"/>
      <w:r>
        <w:rPr>
          <w:rFonts w:cs="David" w:hint="cs"/>
          <w:rtl/>
        </w:rPr>
        <w:t xml:space="preserve">אבל אנחנו דיברנו כאן בישיבה קודמת, מה שמופיע לכם </w:t>
      </w:r>
      <w:bookmarkStart w:id="1200" w:name="_ETM_Q_3340230"/>
      <w:bookmarkEnd w:id="1200"/>
      <w:r>
        <w:rPr>
          <w:rFonts w:cs="David" w:hint="cs"/>
          <w:rtl/>
        </w:rPr>
        <w:t>בפסקה 2, שאם הוחזר רק עניין לוועדה, לא יצורפו</w:t>
      </w:r>
      <w:bookmarkStart w:id="1201" w:name="_ETM_Q_3344652"/>
      <w:bookmarkEnd w:id="1201"/>
      <w:r>
        <w:rPr>
          <w:rFonts w:cs="David" w:hint="cs"/>
          <w:rtl/>
        </w:rPr>
        <w:t xml:space="preserve"> הסתייגויות שלא נובעות משינויי הנוסח שאישרה. אם החזירו רק סעי</w:t>
      </w:r>
      <w:bookmarkStart w:id="1202" w:name="_ETM_Q_3352303"/>
      <w:bookmarkEnd w:id="1202"/>
      <w:r>
        <w:rPr>
          <w:rFonts w:cs="David" w:hint="cs"/>
          <w:rtl/>
        </w:rPr>
        <w:t>ף או נושא, לא יפתחו עכשיו את הכל להסתייגויות.</w:t>
      </w:r>
      <w:bookmarkStart w:id="1203" w:name="_ETM_Q_3356417"/>
      <w:bookmarkEnd w:id="1203"/>
      <w:r>
        <w:rPr>
          <w:rFonts w:cs="David" w:hint="cs"/>
          <w:rtl/>
        </w:rPr>
        <w:t xml:space="preserve"> רק אם היו שינויים ואליו הוגשו הסתייגויות. </w:t>
      </w:r>
      <w:bookmarkStart w:id="1204" w:name="_ETM_Q_3367639"/>
      <w:bookmarkEnd w:id="1204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205" w:name="_ETM_Q_3367828"/>
      <w:bookmarkEnd w:id="1205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אם זה חזר לוועדה אחרי שהתחילה הצבעה בקריאה השנייה, זאת אומרת </w:t>
      </w:r>
      <w:bookmarkStart w:id="1206" w:name="_ETM_Q_3365254"/>
      <w:bookmarkEnd w:id="1206"/>
      <w:r>
        <w:rPr>
          <w:rFonts w:cs="David" w:hint="cs"/>
          <w:rtl/>
        </w:rPr>
        <w:t>אחרי שנגמרו ההנמקות, לא יצורפו גם בקשות רשות דיבור</w:t>
      </w:r>
      <w:bookmarkStart w:id="1207" w:name="_ETM_Q_3370263"/>
      <w:bookmarkEnd w:id="1207"/>
      <w:r>
        <w:rPr>
          <w:rFonts w:cs="David" w:hint="cs"/>
          <w:rtl/>
        </w:rPr>
        <w:t xml:space="preserve"> ו</w:t>
      </w:r>
      <w:bookmarkStart w:id="1208" w:name="_ETM_Q_3370388"/>
      <w:bookmarkEnd w:id="1208"/>
      <w:r>
        <w:rPr>
          <w:rFonts w:cs="David" w:hint="cs"/>
          <w:rtl/>
        </w:rPr>
        <w:t xml:space="preserve">זה יונח </w:t>
      </w:r>
      <w:bookmarkStart w:id="1209" w:name="_ETM_Q_3371562"/>
      <w:bookmarkEnd w:id="1209"/>
      <w:r>
        <w:rPr>
          <w:rFonts w:cs="David" w:hint="cs"/>
          <w:rtl/>
        </w:rPr>
        <w:t xml:space="preserve">על שולחן הכנסת להמשך הקריאה השנייה. </w:t>
      </w:r>
      <w:bookmarkStart w:id="1210" w:name="_ETM_Q_3374492"/>
      <w:bookmarkEnd w:id="1210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211" w:name="_ETM_Q_3374674"/>
      <w:bookmarkEnd w:id="1211"/>
      <w:r>
        <w:rPr>
          <w:rFonts w:cs="David" w:hint="cs"/>
          <w:rtl/>
        </w:rPr>
        <w:t>בישיבה הקודמת, כשדיברנו</w:t>
      </w:r>
      <w:bookmarkStart w:id="1212" w:name="_ETM_Q_3374183"/>
      <w:bookmarkEnd w:id="1212"/>
      <w:r>
        <w:rPr>
          <w:rFonts w:cs="David" w:hint="cs"/>
          <w:rtl/>
        </w:rPr>
        <w:t xml:space="preserve"> על זה, אמרנו שהקריאה השנייה תמשיך מאיפה שהיא מפסיקה. פה </w:t>
      </w:r>
      <w:bookmarkStart w:id="1213" w:name="_ETM_Q_3378842"/>
      <w:bookmarkEnd w:id="1213"/>
      <w:r>
        <w:rPr>
          <w:rFonts w:cs="David" w:hint="cs"/>
          <w:rtl/>
        </w:rPr>
        <w:t>אני קיבלתי הערות אצלנו בלשכה המשפטית שזה עלול ליצור תקלות</w:t>
      </w:r>
      <w:bookmarkStart w:id="1214" w:name="_ETM_Q_3382684"/>
      <w:bookmarkEnd w:id="1214"/>
      <w:r>
        <w:rPr>
          <w:rFonts w:cs="David" w:hint="cs"/>
          <w:rtl/>
        </w:rPr>
        <w:t xml:space="preserve"> ולכן מה שמוצע כאן הוא לעשות הבחנה, אם כל החוק</w:t>
      </w:r>
      <w:bookmarkStart w:id="1215" w:name="_ETM_Q_3385742"/>
      <w:bookmarkEnd w:id="1215"/>
      <w:r>
        <w:rPr>
          <w:rFonts w:cs="David" w:hint="cs"/>
          <w:rtl/>
        </w:rPr>
        <w:t xml:space="preserve"> חזר לוועדה, מתחילים את הקריאה השנייה מחדש, כל הנמקת ההסתייגויות,</w:t>
      </w:r>
      <w:bookmarkStart w:id="1216" w:name="_ETM_Q_3392558"/>
      <w:bookmarkEnd w:id="1216"/>
      <w:r>
        <w:rPr>
          <w:rFonts w:cs="David" w:hint="cs"/>
          <w:rtl/>
        </w:rPr>
        <w:t xml:space="preserve"> רשות דיבור והצבעות מחדש, לא משנה אם הוועדה שינתה או </w:t>
      </w:r>
      <w:bookmarkStart w:id="1217" w:name="_ETM_Q_3394250"/>
      <w:bookmarkEnd w:id="1217"/>
      <w:r>
        <w:rPr>
          <w:rFonts w:cs="David" w:hint="cs"/>
          <w:rtl/>
        </w:rPr>
        <w:t>לא שינתה. זה אם כל החוק חזר. לעומת זאת, תראו</w:t>
      </w:r>
      <w:bookmarkStart w:id="1218" w:name="_ETM_Q_3399638"/>
      <w:bookmarkEnd w:id="1218"/>
      <w:r>
        <w:rPr>
          <w:rFonts w:cs="David" w:hint="cs"/>
          <w:rtl/>
        </w:rPr>
        <w:t xml:space="preserve"> מה שמופיע בפסקה (2), אם הוחזר לוועדה רק עניין מסוים,</w:t>
      </w:r>
      <w:bookmarkStart w:id="1219" w:name="_ETM_Q_3403481"/>
      <w:bookmarkEnd w:id="1219"/>
      <w:r>
        <w:rPr>
          <w:rFonts w:cs="David" w:hint="cs"/>
          <w:rtl/>
        </w:rPr>
        <w:t xml:space="preserve"> במקרה הזה מניחים רק אותו, לא מניחים את כל </w:t>
      </w:r>
      <w:bookmarkStart w:id="1220" w:name="_ETM_Q_3407888"/>
      <w:bookmarkEnd w:id="1220"/>
      <w:r>
        <w:rPr>
          <w:rFonts w:cs="David" w:hint="cs"/>
          <w:rtl/>
        </w:rPr>
        <w:t>החוק, תימשך הקריאה השנייה מהמקום שבו הופסקה על פי</w:t>
      </w:r>
      <w:bookmarkStart w:id="1221" w:name="_ETM_Q_3412792"/>
      <w:bookmarkEnd w:id="1221"/>
      <w:r>
        <w:rPr>
          <w:rFonts w:cs="David" w:hint="cs"/>
          <w:rtl/>
        </w:rPr>
        <w:t xml:space="preserve"> הנוסח החדש. זאת אומרת הצביעו על סעיפים 1 עד 5,</w:t>
      </w:r>
      <w:bookmarkStart w:id="1222" w:name="_ETM_Q_3414068"/>
      <w:bookmarkEnd w:id="1222"/>
      <w:r>
        <w:rPr>
          <w:rFonts w:cs="David" w:hint="cs"/>
          <w:rtl/>
        </w:rPr>
        <w:t xml:space="preserve"> פתאום בסעיף 6 החליטו להחזיר את סעיף 6 לוועדה, הוועדה </w:t>
      </w:r>
      <w:bookmarkStart w:id="1223" w:name="_ETM_Q_3420497"/>
      <w:bookmarkEnd w:id="1223"/>
      <w:r>
        <w:rPr>
          <w:rFonts w:cs="David" w:hint="cs"/>
          <w:rtl/>
        </w:rPr>
        <w:t xml:space="preserve">הניחה את סעיף 6 מחדש, ממשיכים להצביע מסעיף 6, </w:t>
      </w:r>
      <w:bookmarkStart w:id="1224" w:name="_ETM_Q_3423275"/>
      <w:bookmarkEnd w:id="1224"/>
      <w:r>
        <w:rPr>
          <w:rFonts w:cs="David" w:hint="cs"/>
          <w:rtl/>
        </w:rPr>
        <w:t xml:space="preserve">לא צריך שוב להצביע על סעיפים 1 עד 5. אבל </w:t>
      </w:r>
      <w:bookmarkStart w:id="1225" w:name="_ETM_Q_3426403"/>
      <w:bookmarkEnd w:id="1225"/>
      <w:r>
        <w:rPr>
          <w:rFonts w:cs="David" w:hint="cs"/>
          <w:rtl/>
        </w:rPr>
        <w:t>אם שונו סעיפים שהכנסת הצביעה עליהם, החזירו את סעיף 5</w:t>
      </w:r>
      <w:bookmarkStart w:id="1226" w:name="_ETM_Q_3431175"/>
      <w:bookmarkEnd w:id="1226"/>
      <w:r>
        <w:rPr>
          <w:rFonts w:cs="David" w:hint="cs"/>
          <w:rtl/>
        </w:rPr>
        <w:t xml:space="preserve"> או את העניין שבו, אבל עכשיו זה גם מחייב שינוי</w:t>
      </w:r>
      <w:bookmarkStart w:id="1227" w:name="_ETM_Q_3432462"/>
      <w:bookmarkEnd w:id="1227"/>
      <w:r>
        <w:rPr>
          <w:rFonts w:cs="David" w:hint="cs"/>
          <w:rtl/>
        </w:rPr>
        <w:t xml:space="preserve"> של סעיף ההגדרות, סעיף 1 למשל, אם שונו סעיפים שהכנסת </w:t>
      </w:r>
      <w:bookmarkStart w:id="1228" w:name="_ETM_Q_3434303"/>
      <w:bookmarkEnd w:id="1228"/>
      <w:r>
        <w:rPr>
          <w:rFonts w:cs="David" w:hint="cs"/>
          <w:rtl/>
        </w:rPr>
        <w:t xml:space="preserve">הצביעה עליהם לפני שהחליטה על החזרת הצעת החוק לוועדה, תצביע </w:t>
      </w:r>
      <w:bookmarkStart w:id="1229" w:name="_ETM_Q_3438296"/>
      <w:bookmarkEnd w:id="1229"/>
      <w:r>
        <w:rPr>
          <w:rFonts w:cs="David" w:hint="cs"/>
          <w:rtl/>
        </w:rPr>
        <w:t xml:space="preserve">עליהם ועל ההסתייגויות שצורפו להם מחדש. </w:t>
      </w:r>
      <w:bookmarkStart w:id="1230" w:name="_ETM_Q_3447689"/>
      <w:bookmarkStart w:id="1231" w:name="_ETM_Q_3447876"/>
      <w:bookmarkStart w:id="1232" w:name="_ETM_Q_3448710"/>
      <w:bookmarkEnd w:id="1230"/>
      <w:bookmarkEnd w:id="1231"/>
      <w:bookmarkEnd w:id="1232"/>
      <w:r>
        <w:rPr>
          <w:rFonts w:cs="David" w:hint="cs"/>
          <w:rtl/>
        </w:rPr>
        <w:t>שוב, זה משהו די נדיר, אבל שיהיה מוסדר.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233" w:name="_ETM_Q_3447939"/>
      <w:bookmarkEnd w:id="1233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234" w:name="_ETM_Q_3448128"/>
      <w:bookmarkEnd w:id="1234"/>
      <w:r>
        <w:rPr>
          <w:rFonts w:cs="David" w:hint="cs"/>
          <w:rtl/>
        </w:rPr>
        <w:t>עוד דבר אחד,</w:t>
      </w:r>
      <w:bookmarkStart w:id="1235" w:name="_ETM_Q_3449585"/>
      <w:bookmarkEnd w:id="1235"/>
      <w:r>
        <w:rPr>
          <w:rFonts w:cs="David" w:hint="cs"/>
          <w:rtl/>
        </w:rPr>
        <w:t xml:space="preserve"> אם הוועדה שינתה את נוסח הצעת החוק, כשהחזירה רק חלק,</w:t>
      </w:r>
      <w:bookmarkStart w:id="1236" w:name="_ETM_Q_3455690"/>
      <w:bookmarkEnd w:id="1236"/>
      <w:r>
        <w:rPr>
          <w:rFonts w:cs="David" w:hint="cs"/>
          <w:rtl/>
        </w:rPr>
        <w:t xml:space="preserve"> ייתנו ליושב ראש הוועדה לנמק את השינויים במסגרת זמן שלא </w:t>
      </w:r>
      <w:bookmarkStart w:id="1237" w:name="_ETM_Q_3456531"/>
      <w:bookmarkEnd w:id="1237"/>
      <w:r>
        <w:rPr>
          <w:rFonts w:cs="David" w:hint="cs"/>
          <w:rtl/>
        </w:rPr>
        <w:t>תעלה על 5 דקות, וכל מסתייג שיגיש הסתייגות חדשה, יוכל</w:t>
      </w:r>
      <w:bookmarkStart w:id="1238" w:name="_ETM_Q_3463868"/>
      <w:bookmarkEnd w:id="1238"/>
      <w:r>
        <w:rPr>
          <w:rFonts w:cs="David" w:hint="cs"/>
          <w:rtl/>
        </w:rPr>
        <w:t xml:space="preserve"> לנמק את ההסתייגויות שלו מהמקום במסגרת זמן שלא תעלה על</w:t>
      </w:r>
      <w:bookmarkStart w:id="1239" w:name="_ETM_Q_3470030"/>
      <w:bookmarkEnd w:id="1239"/>
      <w:r>
        <w:rPr>
          <w:rFonts w:cs="David" w:hint="cs"/>
          <w:rtl/>
        </w:rPr>
        <w:t xml:space="preserve"> דקה. זה לגבי הסתייגויות חדשות שהוגשו כשעניין הוחזר לוועדה. </w:t>
      </w:r>
      <w:bookmarkStart w:id="1240" w:name="_ETM_Q_3472637"/>
      <w:bookmarkEnd w:id="1240"/>
      <w:r>
        <w:rPr>
          <w:rFonts w:cs="David" w:hint="cs"/>
          <w:rtl/>
        </w:rPr>
        <w:t>אם כל</w:t>
      </w:r>
      <w:bookmarkStart w:id="1241" w:name="_ETM_Q_3473393"/>
      <w:bookmarkEnd w:id="1241"/>
      <w:r>
        <w:rPr>
          <w:rFonts w:cs="David" w:hint="cs"/>
          <w:rtl/>
        </w:rPr>
        <w:t xml:space="preserve"> החוק הוחזר, אפשר לתת הסתייגויות כמו שרוצים.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ירדנה מלר הורוביץ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242" w:name="_ETM_Q_3480980"/>
      <w:bookmarkEnd w:id="1242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אם כל החוק הוחזר, אז בעצם מתחילה קריאה---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243" w:name="_ETM_Q_3484313"/>
      <w:bookmarkEnd w:id="1243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מהתחלה, כולל </w:t>
      </w:r>
      <w:bookmarkStart w:id="1244" w:name="_ETM_Q_3486245"/>
      <w:bookmarkEnd w:id="1244"/>
      <w:r>
        <w:rPr>
          <w:rFonts w:cs="David" w:hint="cs"/>
          <w:rtl/>
        </w:rPr>
        <w:t xml:space="preserve">הנמקת ההסתייגויות, הכל הכל. אם חלק, אז יש כללים.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יעקבי חייקין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245" w:name="_ETM_Q_3494115"/>
      <w:bookmarkEnd w:id="1245"/>
      <w:r>
        <w:rPr>
          <w:rFonts w:cs="David" w:hint="cs"/>
          <w:rtl/>
        </w:rPr>
        <w:t xml:space="preserve">אם חלק, אבל משתנה המספור?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זה טכני.</w:t>
      </w:r>
      <w:bookmarkStart w:id="1246" w:name="_ETM_Q_3496667"/>
      <w:bookmarkEnd w:id="1246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הכלל הוא שלא</w:t>
      </w:r>
      <w:bookmarkStart w:id="1247" w:name="_ETM_Q_3499297"/>
      <w:bookmarkEnd w:id="1247"/>
      <w:r>
        <w:rPr>
          <w:rFonts w:cs="David" w:hint="cs"/>
          <w:rtl/>
        </w:rPr>
        <w:t xml:space="preserve"> מוסיפים הסתייגויות חדשות. מי שמגיש הסתייגות למה ששונה, יכול לנמק</w:t>
      </w:r>
      <w:bookmarkStart w:id="1248" w:name="_ETM_Q_3507062"/>
      <w:bookmarkEnd w:id="1248"/>
      <w:r>
        <w:rPr>
          <w:rFonts w:cs="David" w:hint="cs"/>
          <w:rtl/>
        </w:rPr>
        <w:t xml:space="preserve"> אותה, בכל זאת מאפשרים לו לנמק אבל רק מהמקום זמן</w:t>
      </w:r>
      <w:bookmarkStart w:id="1249" w:name="_ETM_Q_3509340"/>
      <w:bookmarkEnd w:id="1249"/>
      <w:r>
        <w:rPr>
          <w:rFonts w:cs="David" w:hint="cs"/>
          <w:rtl/>
        </w:rPr>
        <w:t xml:space="preserve"> קצר וממשיכים להצביע על---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סהר פינטו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250" w:name="_ETM_Q_3512493"/>
      <w:bookmarkEnd w:id="1250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וההסתייגויות הקודמות?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251" w:name="_ETM_Q_3516021"/>
      <w:bookmarkEnd w:id="1251"/>
      <w:r>
        <w:rPr>
          <w:rFonts w:cs="David" w:hint="cs"/>
          <w:rtl/>
        </w:rPr>
        <w:t>ההסתייגויות הקודמות נשארות</w:t>
      </w:r>
      <w:bookmarkStart w:id="1252" w:name="_ETM_Q_3519431"/>
      <w:bookmarkEnd w:id="1252"/>
      <w:r>
        <w:rPr>
          <w:rFonts w:cs="David" w:hint="cs"/>
          <w:rtl/>
        </w:rPr>
        <w:t xml:space="preserve">, לא נמחקות.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אייל זנדברג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253" w:name="_ETM_Q_3520916"/>
      <w:bookmarkEnd w:id="1253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זה משליך על העניין האחר. זאת</w:t>
      </w:r>
      <w:bookmarkStart w:id="1254" w:name="_ETM_Q_3525638"/>
      <w:bookmarkEnd w:id="1254"/>
      <w:r>
        <w:rPr>
          <w:rFonts w:cs="David" w:hint="cs"/>
          <w:rtl/>
        </w:rPr>
        <w:t xml:space="preserve"> אומרת מהותית יכול להיות מצב שבו העניין, אני מתייחס </w:t>
      </w:r>
      <w:bookmarkStart w:id="1255" w:name="_ETM_Q_3529302"/>
      <w:bookmarkEnd w:id="1255"/>
      <w:r>
        <w:rPr>
          <w:rFonts w:cs="David" w:hint="cs"/>
          <w:rtl/>
        </w:rPr>
        <w:t xml:space="preserve">לסיטואציה בה לא כל החוק נמשך, סעיפים 1 עד 5 </w:t>
      </w:r>
      <w:bookmarkStart w:id="1256" w:name="_ETM_Q_3534016"/>
      <w:bookmarkEnd w:id="1256"/>
      <w:r>
        <w:rPr>
          <w:rFonts w:cs="David" w:hint="cs"/>
          <w:rtl/>
        </w:rPr>
        <w:t xml:space="preserve">בדוגמה של ארבל כבר הוצבעו, בהחלט יכול להיות שחבר </w:t>
      </w:r>
      <w:bookmarkStart w:id="1257" w:name="_ETM_Q_3541164"/>
      <w:bookmarkEnd w:id="1257"/>
      <w:r>
        <w:rPr>
          <w:rFonts w:cs="David" w:hint="cs"/>
          <w:rtl/>
        </w:rPr>
        <w:t xml:space="preserve">כנסת שהיה בעקבות השינוי בעניין מסוים שהוא עניין אחר, הוא </w:t>
      </w:r>
      <w:bookmarkStart w:id="1258" w:name="_ETM_Q_3544462"/>
      <w:bookmarkEnd w:id="1258"/>
      <w:r>
        <w:rPr>
          <w:rFonts w:cs="David" w:hint="cs"/>
          <w:rtl/>
        </w:rPr>
        <w:t>לא רוצה לשנות את עמדתו לעניין האחר, אלא רוצה לשנות</w:t>
      </w:r>
      <w:bookmarkStart w:id="1259" w:name="_ETM_Q_3545571"/>
      <w:bookmarkEnd w:id="1259"/>
      <w:r>
        <w:rPr>
          <w:rFonts w:cs="David" w:hint="cs"/>
          <w:rtl/>
        </w:rPr>
        <w:t xml:space="preserve"> אותה על סעיפים 1 עד 5, כי</w:t>
      </w:r>
      <w:bookmarkStart w:id="1260" w:name="_ETM_Q_3549535"/>
      <w:bookmarkEnd w:id="1260"/>
      <w:r>
        <w:rPr>
          <w:rFonts w:cs="David" w:hint="cs"/>
          <w:rtl/>
        </w:rPr>
        <w:t xml:space="preserve"> הדברים קשורים. הרבה פעמים זה בהחלט יכול להיות דרמטי, </w:t>
      </w:r>
      <w:bookmarkStart w:id="1261" w:name="_ETM_Q_3553882"/>
      <w:bookmarkEnd w:id="1261"/>
      <w:r>
        <w:rPr>
          <w:rFonts w:cs="David" w:hint="cs"/>
          <w:rtl/>
        </w:rPr>
        <w:t>גם בהיבט תקציב וגם בהיבט מהותי, כי הפרק השני של</w:t>
      </w:r>
      <w:bookmarkStart w:id="1262" w:name="_ETM_Q_3554123"/>
      <w:bookmarkEnd w:id="1262"/>
      <w:r>
        <w:rPr>
          <w:rFonts w:cs="David" w:hint="cs"/>
          <w:rtl/>
        </w:rPr>
        <w:t xml:space="preserve"> החוק פתאום מחמיר, הוחמר בוועדה, ואז זה משליך על האיזון </w:t>
      </w:r>
      <w:bookmarkStart w:id="1263" w:name="_ETM_Q_3558762"/>
      <w:bookmarkEnd w:id="1263"/>
      <w:r>
        <w:rPr>
          <w:rFonts w:cs="David" w:hint="cs"/>
          <w:rtl/>
        </w:rPr>
        <w:t xml:space="preserve">אל מול הפרק הראשון שכשלעצמו חבר הכנסת תמך בו </w:t>
      </w:r>
      <w:bookmarkStart w:id="1264" w:name="_ETM_Q_3564935"/>
      <w:bookmarkEnd w:id="1264"/>
      <w:r>
        <w:rPr>
          <w:rFonts w:cs="David" w:hint="cs"/>
          <w:rtl/>
        </w:rPr>
        <w:t>ואז אתה לא מאפשר לו---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265" w:name="_ETM_Q_3566174"/>
      <w:bookmarkEnd w:id="1265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אין לזה סוף.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אייל זנדברג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266" w:name="_ETM_Q_3569130"/>
      <w:bookmarkEnd w:id="1266"/>
      <w:r>
        <w:rPr>
          <w:rFonts w:cs="David" w:hint="cs"/>
          <w:rtl/>
        </w:rPr>
        <w:t xml:space="preserve">אז הוא יסתייג בעצם בפרק החדש?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סהר פינטו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267" w:name="_ETM_Q_3569926"/>
      <w:bookmarkEnd w:id="1267"/>
      <w:r>
        <w:rPr>
          <w:rFonts w:cs="David" w:hint="cs"/>
          <w:rtl/>
        </w:rPr>
        <w:t xml:space="preserve">למה מהמקום ודקה אחת?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כי אחרת</w:t>
      </w:r>
      <w:bookmarkStart w:id="1268" w:name="_ETM_Q_3573083"/>
      <w:bookmarkEnd w:id="1268"/>
      <w:r>
        <w:rPr>
          <w:rFonts w:cs="David" w:hint="cs"/>
          <w:rtl/>
        </w:rPr>
        <w:t xml:space="preserve"> אין לזה סוף</w:t>
      </w:r>
      <w:bookmarkStart w:id="1269" w:name="_ETM_Q_3575544"/>
      <w:bookmarkEnd w:id="1269"/>
      <w:r>
        <w:rPr>
          <w:rFonts w:cs="David" w:hint="cs"/>
          <w:rtl/>
        </w:rPr>
        <w:t>, זה יכול להימשך ימים ולילות.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ירדנה מלר</w:t>
      </w:r>
      <w:bookmarkStart w:id="1270" w:name="_ETM_Q_3589290"/>
      <w:bookmarkEnd w:id="1270"/>
      <w:r>
        <w:rPr>
          <w:rFonts w:cs="David" w:hint="cs"/>
          <w:u w:val="single"/>
          <w:rtl/>
        </w:rPr>
        <w:t xml:space="preserve"> הורוביץ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271" w:name="_ETM_Q_3582893"/>
      <w:bookmarkEnd w:id="1271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יהיה די</w:t>
      </w:r>
      <w:bookmarkStart w:id="1272" w:name="_ETM_Q_3584104"/>
      <w:bookmarkEnd w:id="1272"/>
      <w:r>
        <w:rPr>
          <w:rFonts w:cs="David" w:hint="cs"/>
          <w:rtl/>
        </w:rPr>
        <w:t xml:space="preserve">ון בוועדה, יחזירו את כל החוק, יחליטו לדון מחדש.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סהר פינטו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273" w:name="_ETM_Q_3591483"/>
      <w:bookmarkEnd w:id="1273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העניין שגם כל ההסתייגויות בבת אחת וגם דקה </w:t>
      </w:r>
      <w:bookmarkStart w:id="1274" w:name="_ETM_Q_3593963"/>
      <w:bookmarkEnd w:id="1274"/>
      <w:r>
        <w:rPr>
          <w:rFonts w:cs="David" w:hint="cs"/>
          <w:rtl/>
        </w:rPr>
        <w:t xml:space="preserve">בלבד, זה נראה לי כמו מגבלה קשה מדי. זאת אומרת </w:t>
      </w:r>
      <w:bookmarkStart w:id="1275" w:name="_ETM_Q_3601553"/>
      <w:bookmarkEnd w:id="1275"/>
      <w:r>
        <w:rPr>
          <w:rFonts w:cs="David" w:hint="cs"/>
          <w:rtl/>
        </w:rPr>
        <w:t xml:space="preserve">אפשר להחליט שמנמקים דקה ולא מגבילים, או שהכל בשלוש דקות </w:t>
      </w:r>
      <w:bookmarkStart w:id="1276" w:name="_ETM_Q_3604774"/>
      <w:bookmarkEnd w:id="1276"/>
      <w:r>
        <w:rPr>
          <w:rFonts w:cs="David" w:hint="cs"/>
          <w:rtl/>
        </w:rPr>
        <w:t xml:space="preserve">או חמש דקות, אבל דקה אחת?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277" w:name="_ETM_Q_3608236"/>
      <w:bookmarkEnd w:id="1277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זה היה רעיון </w:t>
      </w:r>
      <w:bookmarkStart w:id="1278" w:name="_ETM_Q_3609483"/>
      <w:bookmarkEnd w:id="1278"/>
      <w:r>
        <w:rPr>
          <w:rFonts w:cs="David" w:hint="cs"/>
          <w:rtl/>
        </w:rPr>
        <w:t xml:space="preserve">של יושב ראש הוועדה. </w:t>
      </w:r>
      <w:bookmarkStart w:id="1279" w:name="_ETM_Q_1840"/>
      <w:bookmarkEnd w:id="1279"/>
      <w:r>
        <w:rPr>
          <w:rFonts w:cs="David" w:hint="cs"/>
          <w:rtl/>
        </w:rPr>
        <w:t xml:space="preserve">עורך דין פינטו העיר למה צריך לנמק את כל ההסתייגויות בדקה.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סהר פינטו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280" w:name="_ETM_Q_5523"/>
      <w:bookmarkEnd w:id="1280"/>
      <w:r>
        <w:rPr>
          <w:rFonts w:cs="David" w:hint="cs"/>
          <w:rtl/>
        </w:rPr>
        <w:t>אלה</w:t>
      </w:r>
      <w:bookmarkStart w:id="1281" w:name="_ETM_Q_5941"/>
      <w:bookmarkEnd w:id="1281"/>
      <w:r>
        <w:rPr>
          <w:rFonts w:cs="David" w:hint="cs"/>
          <w:rtl/>
        </w:rPr>
        <w:t xml:space="preserve"> שתי מגבלות שהן קשות. ביחד הן מעקרות את כל היכולת</w:t>
      </w:r>
      <w:bookmarkStart w:id="1282" w:name="_ETM_Q_10149"/>
      <w:bookmarkEnd w:id="1282"/>
      <w:r>
        <w:rPr>
          <w:rFonts w:cs="David" w:hint="cs"/>
          <w:rtl/>
        </w:rPr>
        <w:t xml:space="preserve"> שלך להתנגד לשינוי שיכול להיות שהוא שינוי עוד יותר משמעותי </w:t>
      </w:r>
      <w:bookmarkStart w:id="1283" w:name="_ETM_Q_13256"/>
      <w:bookmarkEnd w:id="1283"/>
      <w:r>
        <w:rPr>
          <w:rFonts w:cs="David" w:hint="cs"/>
          <w:rtl/>
        </w:rPr>
        <w:t xml:space="preserve">מכל הדברים שהסתייגת קודם לכן. אתה גם מגביל את הזמן </w:t>
      </w:r>
      <w:bookmarkStart w:id="1284" w:name="_ETM_Q_17495"/>
      <w:bookmarkEnd w:id="1284"/>
      <w:r>
        <w:rPr>
          <w:rFonts w:cs="David" w:hint="cs"/>
          <w:rtl/>
        </w:rPr>
        <w:t xml:space="preserve">לדקה וגם אומר שאת כל ההסתייגויות הוא ינמק באותה דקה. </w:t>
      </w:r>
      <w:bookmarkStart w:id="1285" w:name="_ETM_Q_22018"/>
      <w:bookmarkEnd w:id="1285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286" w:name="_ETM_Q_19380"/>
      <w:bookmarkEnd w:id="1286"/>
      <w:r>
        <w:rPr>
          <w:rFonts w:cs="David" w:hint="cs"/>
          <w:rtl/>
        </w:rPr>
        <w:t xml:space="preserve">כי עד היום הם לא יכלו לנמק הסתייגויות בכלל.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</w:t>
      </w:r>
      <w:bookmarkStart w:id="1287" w:name="_ETM_Q_28225"/>
      <w:bookmarkEnd w:id="1287"/>
      <w:r>
        <w:rPr>
          <w:rFonts w:cs="David" w:hint="cs"/>
          <w:u w:val="single"/>
          <w:rtl/>
        </w:rPr>
        <w:t>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לא היתה הוראה אם למשל זה חוזר.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סהר פינטו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288" w:name="_ETM_Q_28094"/>
      <w:bookmarkEnd w:id="1288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אבל בהחלט</w:t>
      </w:r>
      <w:bookmarkStart w:id="1289" w:name="_ETM_Q_29175"/>
      <w:bookmarkEnd w:id="1289"/>
      <w:r>
        <w:rPr>
          <w:rFonts w:cs="David" w:hint="cs"/>
          <w:rtl/>
        </w:rPr>
        <w:t xml:space="preserve"> היו מגישים הסתייגויות.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290" w:name="_ETM_Q_29797"/>
      <w:bookmarkEnd w:id="1290"/>
      <w:r>
        <w:rPr>
          <w:rFonts w:cs="David" w:hint="cs"/>
          <w:rtl/>
        </w:rPr>
        <w:t xml:space="preserve">היו מגישים אבל לא מנמקים.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291" w:name="_ETM_Q_30548"/>
      <w:bookmarkEnd w:id="1291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כשהחזירו</w:t>
      </w:r>
      <w:bookmarkStart w:id="1292" w:name="_ETM_Q_31434"/>
      <w:bookmarkEnd w:id="1292"/>
      <w:r>
        <w:rPr>
          <w:rFonts w:cs="David" w:hint="cs"/>
          <w:rtl/>
        </w:rPr>
        <w:t xml:space="preserve"> את זה באמצע הצבעות, לא נתנו פתאום לאנשים לדבר,</w:t>
      </w:r>
      <w:bookmarkStart w:id="1293" w:name="_ETM_Q_36063"/>
      <w:bookmarkEnd w:id="1293"/>
      <w:r>
        <w:rPr>
          <w:rFonts w:cs="David" w:hint="cs"/>
          <w:rtl/>
        </w:rPr>
        <w:t xml:space="preserve"> המשיכו בהצבעות.</w:t>
      </w:r>
      <w:bookmarkStart w:id="1294" w:name="_ETM_Q_38211"/>
      <w:bookmarkEnd w:id="1294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סהר פינטו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295" w:name="_ETM_Q_37582"/>
      <w:bookmarkEnd w:id="1295"/>
      <w:r>
        <w:rPr>
          <w:rFonts w:cs="David" w:hint="cs"/>
          <w:rtl/>
        </w:rPr>
        <w:t>שלוש דקות, חמש דקות, משהו ש---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296" w:name="_ETM_Q_40176"/>
      <w:bookmarkEnd w:id="1296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לא, אבל</w:t>
      </w:r>
      <w:bookmarkStart w:id="1297" w:name="_ETM_Q_38332"/>
      <w:bookmarkEnd w:id="1297"/>
      <w:r>
        <w:rPr>
          <w:rFonts w:cs="David" w:hint="cs"/>
          <w:rtl/>
        </w:rPr>
        <w:t xml:space="preserve"> מה זה שלוש דקות? שלוש דקות כפול---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סהר פינטו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298" w:name="_ETM_Q_40431"/>
      <w:bookmarkEnd w:id="1298"/>
      <w:r>
        <w:rPr>
          <w:rFonts w:cs="David" w:hint="cs"/>
          <w:rtl/>
        </w:rPr>
        <w:t>לא כפול,</w:t>
      </w:r>
      <w:bookmarkStart w:id="1299" w:name="_ETM_Q_42889"/>
      <w:bookmarkEnd w:id="1299"/>
      <w:r>
        <w:rPr>
          <w:rFonts w:cs="David" w:hint="cs"/>
          <w:rtl/>
        </w:rPr>
        <w:t xml:space="preserve"> אתה אומר שאת כל ההסתייגויות הוא מנמק בבת אחת. זה </w:t>
      </w:r>
      <w:bookmarkStart w:id="1300" w:name="_ETM_Q_43438"/>
      <w:bookmarkEnd w:id="1300"/>
      <w:r>
        <w:rPr>
          <w:rFonts w:cs="David" w:hint="cs"/>
          <w:rtl/>
        </w:rPr>
        <w:t>מה שאמרת פה, אם היית נותן לו דקה על כל ה</w:t>
      </w:r>
      <w:bookmarkStart w:id="1301" w:name="_ETM_Q_47785"/>
      <w:bookmarkEnd w:id="1301"/>
      <w:r>
        <w:rPr>
          <w:rFonts w:cs="David" w:hint="cs"/>
          <w:rtl/>
        </w:rPr>
        <w:t>סתייגות---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302" w:name="_ETM_Q_49219"/>
      <w:bookmarkEnd w:id="1302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אני אגיד לך מה קורה. מה שקרה עד היום הוא </w:t>
      </w:r>
      <w:bookmarkStart w:id="1303" w:name="_ETM_Q_53266"/>
      <w:bookmarkEnd w:id="1303"/>
      <w:r>
        <w:rPr>
          <w:rFonts w:cs="David" w:hint="cs"/>
          <w:rtl/>
        </w:rPr>
        <w:t xml:space="preserve">שבמצב כזה לא היה נימוק הסתייגויות בכלל.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סהר פינטו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304" w:name="_ETM_Q_56245"/>
      <w:bookmarkEnd w:id="1304"/>
      <w:r>
        <w:rPr>
          <w:rFonts w:cs="David" w:hint="cs"/>
          <w:rtl/>
        </w:rPr>
        <w:t xml:space="preserve">אבל כן </w:t>
      </w:r>
      <w:bookmarkStart w:id="1305" w:name="_ETM_Q_53391"/>
      <w:bookmarkEnd w:id="1305"/>
      <w:r>
        <w:rPr>
          <w:rFonts w:cs="David" w:hint="cs"/>
          <w:rtl/>
        </w:rPr>
        <w:t xml:space="preserve">היו מגישים הסתייגויות.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306" w:name="_ETM_Q_56475"/>
      <w:bookmarkEnd w:id="1306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היו מגישים, לא מנמקים. מגישים כן, לא</w:t>
      </w:r>
      <w:bookmarkStart w:id="1307" w:name="_ETM_Q_61109"/>
      <w:bookmarkEnd w:id="1307"/>
      <w:r>
        <w:rPr>
          <w:rFonts w:cs="David" w:hint="cs"/>
          <w:rtl/>
        </w:rPr>
        <w:t xml:space="preserve"> מנמקים. לא היה נימוק הסתייגות, זו עובדה, זה המצב</w:t>
      </w:r>
      <w:bookmarkStart w:id="1308" w:name="_ETM_Q_65216"/>
      <w:bookmarkEnd w:id="1308"/>
      <w:r>
        <w:rPr>
          <w:rFonts w:cs="David" w:hint="cs"/>
          <w:rtl/>
        </w:rPr>
        <w:t xml:space="preserve"> העובדתי, לכן באנו ואמרנו, אתה יכול להגיש הסתייגויות ולא נותנים</w:t>
      </w:r>
      <w:bookmarkStart w:id="1309" w:name="_ETM_Q_67970"/>
      <w:bookmarkEnd w:id="1309"/>
      <w:r>
        <w:rPr>
          <w:rFonts w:cs="David" w:hint="cs"/>
          <w:rtl/>
        </w:rPr>
        <w:t xml:space="preserve"> לך בכלל לנמק אותן? לא סביר. מצד שני, לבוא עכשיו </w:t>
      </w:r>
      <w:bookmarkStart w:id="1310" w:name="_ETM_Q_71704"/>
      <w:bookmarkEnd w:id="1310"/>
      <w:r>
        <w:rPr>
          <w:rFonts w:cs="David" w:hint="cs"/>
          <w:rtl/>
        </w:rPr>
        <w:t>ולייצר מצב שכל הפסקה כזאת תפתח פתח לדיון של 5 שעות נוספות---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סהר פינטו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311" w:name="_ETM_Q_76451"/>
      <w:bookmarkEnd w:id="1311"/>
      <w:r>
        <w:rPr>
          <w:rFonts w:cs="David" w:hint="cs"/>
          <w:rtl/>
        </w:rPr>
        <w:t xml:space="preserve">זו הפסקה משמעותית, היא יכולה לשנות את החוק </w:t>
      </w:r>
      <w:bookmarkStart w:id="1312" w:name="_ETM_Q_77946"/>
      <w:bookmarkEnd w:id="1312"/>
      <w:r>
        <w:rPr>
          <w:rFonts w:cs="David" w:hint="cs"/>
          <w:rtl/>
        </w:rPr>
        <w:t>בצורה---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מאה אחוז, אבל אני אומר עוד פעם, עד היום לא</w:t>
      </w:r>
      <w:bookmarkStart w:id="1313" w:name="_ETM_Q_84779"/>
      <w:bookmarkEnd w:id="1313"/>
      <w:r>
        <w:rPr>
          <w:rFonts w:cs="David" w:hint="cs"/>
          <w:rtl/>
        </w:rPr>
        <w:t xml:space="preserve"> אפשרו לנמק הסתייגויות בכלל במצב הזה, זה היה המצב. אנחנו</w:t>
      </w:r>
      <w:bookmarkStart w:id="1314" w:name="_ETM_Q_89439"/>
      <w:bookmarkEnd w:id="1314"/>
      <w:r>
        <w:rPr>
          <w:rFonts w:cs="David" w:hint="cs"/>
          <w:rtl/>
        </w:rPr>
        <w:t xml:space="preserve"> הולכים למהלך שאומר 'לא, בואו נאפשר בכל זאת</w:t>
      </w:r>
      <w:bookmarkStart w:id="1315" w:name="_ETM_Q_91184"/>
      <w:bookmarkEnd w:id="1315"/>
      <w:r>
        <w:rPr>
          <w:rFonts w:cs="David" w:hint="cs"/>
          <w:rtl/>
        </w:rPr>
        <w:t xml:space="preserve">...', אתה רוצה שזה יהיה שתי דקות? שיהיה </w:t>
      </w:r>
      <w:bookmarkStart w:id="1316" w:name="_ETM_Q_94884"/>
      <w:bookmarkEnd w:id="1316"/>
      <w:r>
        <w:rPr>
          <w:rFonts w:cs="David" w:hint="cs"/>
          <w:rtl/>
        </w:rPr>
        <w:t xml:space="preserve">שתי דקות, אבל תבין ששתי דקות כפול 40 מסתייגים, זה שעה </w:t>
      </w:r>
      <w:bookmarkStart w:id="1317" w:name="_ETM_Q_102357"/>
      <w:bookmarkEnd w:id="1317"/>
      <w:r>
        <w:rPr>
          <w:rFonts w:cs="David" w:hint="cs"/>
          <w:rtl/>
        </w:rPr>
        <w:t xml:space="preserve">וחצי.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סהר פינטו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318" w:name="_ETM_Q_103515"/>
      <w:bookmarkEnd w:id="1318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זה קורה כשזה רלוונטי ודקה זה...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319" w:name="_ETM_Q_109545"/>
      <w:bookmarkEnd w:id="1319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אז יהיה </w:t>
      </w:r>
      <w:bookmarkStart w:id="1320" w:name="_ETM_Q_106983"/>
      <w:bookmarkEnd w:id="1320"/>
      <w:r>
        <w:rPr>
          <w:rFonts w:cs="David" w:hint="cs"/>
          <w:rtl/>
        </w:rPr>
        <w:t>שתי דקות. תאמין לי שאפשר בדקה להספיק טוב מאוד. אותם דברים שאתה אומר בדקה, אתה יכול להגיד בחמש דקות וב</w:t>
      </w:r>
      <w:bookmarkStart w:id="1321" w:name="_ETM_Q_115820"/>
      <w:bookmarkEnd w:id="1321"/>
      <w:r>
        <w:rPr>
          <w:rFonts w:cs="David" w:hint="cs"/>
          <w:rtl/>
        </w:rPr>
        <w:t>עשר דקות גם. זה היה הרעיון, פתחנו פתח שלא</w:t>
      </w:r>
      <w:bookmarkStart w:id="1322" w:name="_ETM_Q_129102"/>
      <w:bookmarkEnd w:id="1322"/>
      <w:r>
        <w:rPr>
          <w:rFonts w:cs="David" w:hint="cs"/>
          <w:rtl/>
        </w:rPr>
        <w:t xml:space="preserve"> היה עד היום, אז עכשיו להפוך אותו לשער עצום, זה </w:t>
      </w:r>
      <w:bookmarkStart w:id="1323" w:name="_ETM_Q_131620"/>
      <w:bookmarkEnd w:id="1323"/>
      <w:r>
        <w:rPr>
          <w:rFonts w:cs="David" w:hint="cs"/>
          <w:rtl/>
        </w:rPr>
        <w:t xml:space="preserve">נראה לי קצת מרחיק לכת. פתחנו פתח שעד </w:t>
      </w:r>
      <w:bookmarkStart w:id="1324" w:name="_ETM_Q_144447"/>
      <w:bookmarkEnd w:id="1324"/>
      <w:r>
        <w:rPr>
          <w:rFonts w:cs="David" w:hint="cs"/>
          <w:rtl/>
        </w:rPr>
        <w:t xml:space="preserve">היום לא היה בכלל, עד היום זה לא היה.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סהר פינטו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325" w:name="_ETM_Q_137410"/>
      <w:bookmarkEnd w:id="1325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זה </w:t>
      </w:r>
      <w:bookmarkStart w:id="1326" w:name="_ETM_Q_146731"/>
      <w:bookmarkEnd w:id="1326"/>
      <w:r>
        <w:rPr>
          <w:rFonts w:cs="David" w:hint="cs"/>
          <w:rtl/>
        </w:rPr>
        <w:t xml:space="preserve">לא היה כשמשכו זמן הצבעות. אם משכו בזמן הנמקות, זה </w:t>
      </w:r>
      <w:bookmarkStart w:id="1327" w:name="_ETM_Q_149536"/>
      <w:bookmarkEnd w:id="1327"/>
      <w:r>
        <w:rPr>
          <w:rFonts w:cs="David" w:hint="cs"/>
          <w:rtl/>
        </w:rPr>
        <w:t xml:space="preserve">כן היה. תלוי בשלב שמשכו.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328" w:name="_ETM_Q_152431"/>
      <w:bookmarkEnd w:id="1328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זה לא קרה כמעט,</w:t>
      </w:r>
      <w:bookmarkStart w:id="1329" w:name="_ETM_Q_154509"/>
      <w:bookmarkEnd w:id="1329"/>
      <w:r>
        <w:rPr>
          <w:rFonts w:cs="David" w:hint="cs"/>
          <w:rtl/>
        </w:rPr>
        <w:t xml:space="preserve"> לא היתה הוראה על זה.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אייל זנדברג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330" w:name="_ETM_Q_155678"/>
      <w:bookmarkEnd w:id="1330"/>
      <w:r>
        <w:rPr>
          <w:rFonts w:cs="David" w:hint="cs"/>
          <w:rtl/>
        </w:rPr>
        <w:t>אין סיבה עניינית להבחין</w:t>
      </w:r>
      <w:bookmarkStart w:id="1331" w:name="_ETM_Q_159852"/>
      <w:bookmarkEnd w:id="1331"/>
      <w:r>
        <w:rPr>
          <w:rFonts w:cs="David" w:hint="cs"/>
          <w:rtl/>
        </w:rPr>
        <w:t>. אם יש מסתייג, צריך לאפשר לו לנמק הסתייגותו. אם</w:t>
      </w:r>
      <w:bookmarkStart w:id="1332" w:name="_ETM_Q_162927"/>
      <w:bookmarkEnd w:id="1332"/>
      <w:r>
        <w:rPr>
          <w:rFonts w:cs="David" w:hint="cs"/>
          <w:rtl/>
        </w:rPr>
        <w:t xml:space="preserve"> משכו, הוא לא אשם, כמו שאומרים הילדים, בזה שמשכו </w:t>
      </w:r>
      <w:bookmarkStart w:id="1333" w:name="_ETM_Q_164710"/>
      <w:bookmarkEnd w:id="1333"/>
      <w:r>
        <w:rPr>
          <w:rFonts w:cs="David" w:hint="cs"/>
          <w:rtl/>
        </w:rPr>
        <w:t>את ה---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סהר פינטו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334" w:name="_ETM_Q_164739"/>
      <w:bookmarkEnd w:id="1334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אני חושב שצריך להשאיר את המצב. אם</w:t>
      </w:r>
      <w:bookmarkStart w:id="1335" w:name="_ETM_Q_167818"/>
      <w:bookmarkEnd w:id="1335"/>
      <w:r>
        <w:rPr>
          <w:rFonts w:cs="David" w:hint="cs"/>
          <w:rtl/>
        </w:rPr>
        <w:t xml:space="preserve"> משכו בשלב של ההנמקות---</w:t>
      </w:r>
    </w:p>
    <w:p w:rsidR="006861C1" w:rsidRDefault="006861C1" w:rsidP="006861C1">
      <w:pPr>
        <w:bidi/>
        <w:jc w:val="both"/>
        <w:rPr>
          <w:rFonts w:cs="David" w:hint="cs"/>
          <w:u w:val="single"/>
          <w:rtl/>
        </w:rPr>
      </w:pPr>
      <w:bookmarkStart w:id="1336" w:name="_ETM_Q_166460"/>
      <w:bookmarkEnd w:id="1336"/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ירדנה מלר הורוביץ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337" w:name="_ETM_Q_166891"/>
      <w:bookmarkEnd w:id="1337"/>
      <w:r>
        <w:rPr>
          <w:rFonts w:cs="David" w:hint="cs"/>
          <w:rtl/>
        </w:rPr>
        <w:t xml:space="preserve">ברוב המקרים היו משיכות כשהתקבלו </w:t>
      </w:r>
      <w:bookmarkStart w:id="1338" w:name="_ETM_Q_169999"/>
      <w:bookmarkEnd w:id="1338"/>
      <w:r>
        <w:rPr>
          <w:rFonts w:cs="David" w:hint="cs"/>
          <w:rtl/>
        </w:rPr>
        <w:t xml:space="preserve">הסתייגויות. התקבלה הסתייגות, או הממשלה או יושב ראש הוועדה קפץ, </w:t>
      </w:r>
      <w:bookmarkStart w:id="1339" w:name="_ETM_Q_175916"/>
      <w:bookmarkEnd w:id="1339"/>
      <w:r>
        <w:rPr>
          <w:rFonts w:cs="David" w:hint="cs"/>
          <w:rtl/>
        </w:rPr>
        <w:t xml:space="preserve">אמר, 'סליחה, בואו נפסיק', לפעמים היו מחכים עד תום </w:t>
      </w:r>
      <w:bookmarkStart w:id="1340" w:name="_ETM_Q_179346"/>
      <w:bookmarkEnd w:id="1340"/>
      <w:r>
        <w:rPr>
          <w:rFonts w:cs="David" w:hint="cs"/>
          <w:rtl/>
        </w:rPr>
        <w:t>הקריאה השנייה, לפעמים באמצע הקריאה היו אומרים 'אוקי, בעניין</w:t>
      </w:r>
      <w:bookmarkStart w:id="1341" w:name="_ETM_Q_180557"/>
      <w:bookmarkEnd w:id="1341"/>
      <w:r>
        <w:rPr>
          <w:rFonts w:cs="David" w:hint="cs"/>
          <w:rtl/>
        </w:rPr>
        <w:t xml:space="preserve"> המסוים הזה אנחנו נרד', היו עושים הפסקה, הוועדה הרלוונטית היתה</w:t>
      </w:r>
      <w:bookmarkStart w:id="1342" w:name="_ETM_Q_184529"/>
      <w:bookmarkEnd w:id="1342"/>
      <w:r>
        <w:rPr>
          <w:rFonts w:cs="David" w:hint="cs"/>
          <w:rtl/>
        </w:rPr>
        <w:t xml:space="preserve"> מתקנת, מחזירים, ולא היו עוד פעם הנמקות.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343" w:name="_ETM_Q_186960"/>
      <w:bookmarkEnd w:id="1343"/>
      <w:r>
        <w:rPr>
          <w:rFonts w:cs="David" w:hint="cs"/>
          <w:rtl/>
        </w:rPr>
        <w:t>ולא מדברים</w:t>
      </w:r>
      <w:bookmarkStart w:id="1344" w:name="_ETM_Q_189474"/>
      <w:bookmarkEnd w:id="1344"/>
      <w:r>
        <w:rPr>
          <w:rFonts w:cs="David" w:hint="cs"/>
          <w:rtl/>
        </w:rPr>
        <w:t xml:space="preserve"> ולא כלום, בטח. ממשיכים.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סהר פינטו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345" w:name="_ETM_Q_190905"/>
      <w:bookmarkEnd w:id="1345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346" w:name="_ETM_Q_188731"/>
      <w:bookmarkEnd w:id="1346"/>
      <w:r>
        <w:rPr>
          <w:rFonts w:cs="David" w:hint="cs"/>
          <w:rtl/>
        </w:rPr>
        <w:t xml:space="preserve">בסדר, אין בעיה, אם זה </w:t>
      </w:r>
      <w:bookmarkStart w:id="1347" w:name="_ETM_Q_191058"/>
      <w:bookmarkEnd w:id="1347"/>
      <w:r>
        <w:rPr>
          <w:rFonts w:cs="David" w:hint="cs"/>
          <w:rtl/>
        </w:rPr>
        <w:t>בשלב הזה של ההצבעות, אז נשאיר את זה במצב הקיים. א</w:t>
      </w:r>
      <w:bookmarkStart w:id="1348" w:name="_ETM_Q_195183"/>
      <w:bookmarkEnd w:id="1348"/>
      <w:r>
        <w:rPr>
          <w:rFonts w:cs="David" w:hint="cs"/>
          <w:rtl/>
        </w:rPr>
        <w:t xml:space="preserve">ם זה בשלב של ההצבעות, שלא תהיה בכלל אפשרות </w:t>
      </w:r>
      <w:bookmarkStart w:id="1349" w:name="_ETM_Q_195632"/>
      <w:bookmarkEnd w:id="1349"/>
      <w:r>
        <w:rPr>
          <w:rFonts w:cs="David" w:hint="cs"/>
          <w:rtl/>
        </w:rPr>
        <w:t xml:space="preserve">לנמק.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350" w:name="_ETM_Q_200731"/>
      <w:bookmarkEnd w:id="1350"/>
      <w:r>
        <w:rPr>
          <w:rFonts w:cs="David" w:hint="cs"/>
          <w:rtl/>
        </w:rPr>
        <w:t xml:space="preserve">למה? בכל זאת לבן אדם יש הסתייגויות, תן לבן אדם </w:t>
      </w:r>
      <w:bookmarkStart w:id="1351" w:name="_ETM_Q_204705"/>
      <w:bookmarkEnd w:id="1351"/>
      <w:r>
        <w:rPr>
          <w:rFonts w:cs="David" w:hint="cs"/>
          <w:rtl/>
        </w:rPr>
        <w:t xml:space="preserve">אפשרות להגיד, להתייחס לתהליך שקרה בוועדה.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סהר פינטו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352" w:name="_ETM_Q_207611"/>
      <w:bookmarkEnd w:id="1352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הוועדה סיימה את </w:t>
      </w:r>
      <w:bookmarkStart w:id="1353" w:name="_ETM_Q_209299"/>
      <w:bookmarkEnd w:id="1353"/>
      <w:r>
        <w:rPr>
          <w:rFonts w:cs="David" w:hint="cs"/>
          <w:rtl/>
        </w:rPr>
        <w:t xml:space="preserve">הכנתה, דקה אחר כך החליטה למשוך את זה, שינתה את </w:t>
      </w:r>
      <w:bookmarkStart w:id="1354" w:name="_ETM_Q_213598"/>
      <w:bookmarkEnd w:id="1354"/>
      <w:r>
        <w:rPr>
          <w:rFonts w:cs="David" w:hint="cs"/>
          <w:rtl/>
        </w:rPr>
        <w:t xml:space="preserve">החוק מקצה לקצה, עכשיו אתה מונע ממני את האפשרות להגיש הסתייגויות.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אבל זה גם נכון כאשר זה היה באמצע </w:t>
      </w:r>
      <w:bookmarkStart w:id="1355" w:name="_ETM_Q_219131"/>
      <w:bookmarkEnd w:id="1355"/>
      <w:r>
        <w:rPr>
          <w:rFonts w:cs="David" w:hint="cs"/>
          <w:rtl/>
        </w:rPr>
        <w:t xml:space="preserve">הצבעות.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אייל זנדברג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356" w:name="_ETM_Q_217267"/>
      <w:bookmarkEnd w:id="1356"/>
      <w:r>
        <w:rPr>
          <w:rFonts w:cs="David" w:hint="cs"/>
          <w:rtl/>
        </w:rPr>
        <w:t>היא רק נותנת שהוא יוכל לנמק בכל עת.</w:t>
      </w:r>
      <w:bookmarkStart w:id="1357" w:name="_ETM_Q_223358"/>
      <w:bookmarkEnd w:id="1357"/>
      <w:r>
        <w:rPr>
          <w:rFonts w:cs="David" w:hint="cs"/>
          <w:rtl/>
        </w:rPr>
        <w:t xml:space="preserve">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358" w:name="_ETM_Q_227964"/>
      <w:bookmarkEnd w:id="1358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תשמעו, הרי בבסיס אנחנו חיים בעולם שבו ההסתייגויות הן </w:t>
      </w:r>
      <w:bookmarkStart w:id="1359" w:name="_ETM_Q_231629"/>
      <w:bookmarkEnd w:id="1359"/>
      <w:r>
        <w:rPr>
          <w:rFonts w:cs="David" w:hint="cs"/>
          <w:rtl/>
        </w:rPr>
        <w:t xml:space="preserve">לכאורה בלתי מוגבלות. אני אומר עוד פעם, בעיניי יש </w:t>
      </w:r>
      <w:bookmarkStart w:id="1360" w:name="_ETM_Q_234577"/>
      <w:bookmarkEnd w:id="1360"/>
      <w:r>
        <w:rPr>
          <w:rFonts w:cs="David" w:hint="cs"/>
          <w:rtl/>
        </w:rPr>
        <w:t>פה בעייתיות על פניו כי הרעיון בהסתייגויות הוא לא</w:t>
      </w:r>
      <w:bookmarkStart w:id="1361" w:name="_ETM_Q_235841"/>
      <w:bookmarkEnd w:id="1361"/>
      <w:r>
        <w:rPr>
          <w:rFonts w:cs="David" w:hint="cs"/>
          <w:rtl/>
        </w:rPr>
        <w:t>פשר לך להסתייג ולאפשר לך לנמק בצורה תמציתית ומסודרת</w:t>
      </w:r>
      <w:bookmarkStart w:id="1362" w:name="_ETM_Q_239362"/>
      <w:bookmarkEnd w:id="1362"/>
      <w:r>
        <w:rPr>
          <w:rFonts w:cs="David" w:hint="cs"/>
          <w:rtl/>
        </w:rPr>
        <w:t xml:space="preserve"> ושמישהו יבין על מה אתה מדבר, לא לעמוד ולנאום לקיר </w:t>
      </w:r>
      <w:bookmarkStart w:id="1363" w:name="_ETM_Q_243410"/>
      <w:bookmarkEnd w:id="1363"/>
      <w:r>
        <w:rPr>
          <w:rFonts w:cs="David" w:hint="cs"/>
          <w:rtl/>
        </w:rPr>
        <w:t>לתוך הלילה, כמו שזה הפך פה---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אייל זנדברג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364" w:name="_ETM_Q_242763"/>
      <w:bookmarkEnd w:id="1364"/>
      <w:r>
        <w:rPr>
          <w:rFonts w:cs="David" w:hint="cs"/>
          <w:rtl/>
        </w:rPr>
        <w:t xml:space="preserve">אבל אתה פותר את </w:t>
      </w:r>
      <w:bookmarkStart w:id="1365" w:name="_ETM_Q_245893"/>
      <w:bookmarkEnd w:id="1365"/>
      <w:r>
        <w:rPr>
          <w:rFonts w:cs="David" w:hint="cs"/>
          <w:rtl/>
        </w:rPr>
        <w:t xml:space="preserve">הבעיה במקרה החריג. זה המקרה החריג.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366" w:name="_ETM_Q_250225"/>
      <w:bookmarkEnd w:id="1366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אין ויכוח,</w:t>
      </w:r>
      <w:bookmarkStart w:id="1367" w:name="_ETM_Q_251248"/>
      <w:bookmarkEnd w:id="1367"/>
      <w:r>
        <w:rPr>
          <w:rFonts w:cs="David" w:hint="cs"/>
          <w:rtl/>
        </w:rPr>
        <w:t xml:space="preserve"> אבל אני אעצים את הבעיה? אני לא רוצה להעצים א</w:t>
      </w:r>
      <w:bookmarkStart w:id="1368" w:name="_ETM_Q_255758"/>
      <w:bookmarkEnd w:id="1368"/>
      <w:r>
        <w:rPr>
          <w:rFonts w:cs="David" w:hint="cs"/>
          <w:rtl/>
        </w:rPr>
        <w:t xml:space="preserve">ותה.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אייל זנדברג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369" w:name="_ETM_Q_255770"/>
      <w:bookmarkEnd w:id="1369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המקרה הנדיר הוא לא זה שגורם לתקלות של</w:t>
      </w:r>
      <w:bookmarkStart w:id="1370" w:name="_ETM_Q_259659"/>
      <w:bookmarkEnd w:id="1370"/>
      <w:r>
        <w:rPr>
          <w:rFonts w:cs="David" w:hint="cs"/>
          <w:rtl/>
        </w:rPr>
        <w:t xml:space="preserve"> היקף זמן דיבור מוגזם, אני משער.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371" w:name="_ETM_Q_262693"/>
      <w:bookmarkEnd w:id="1371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כן, אבל אז</w:t>
      </w:r>
      <w:bookmarkStart w:id="1372" w:name="_ETM_Q_261296"/>
      <w:bookmarkEnd w:id="1372"/>
      <w:r>
        <w:rPr>
          <w:rFonts w:cs="David" w:hint="cs"/>
          <w:rtl/>
        </w:rPr>
        <w:t xml:space="preserve"> במקרה הזה אתה פותח פתח ללא גבול. אתה נמצא באמצע</w:t>
      </w:r>
      <w:bookmarkStart w:id="1373" w:name="_ETM_Q_269378"/>
      <w:bookmarkEnd w:id="1373"/>
      <w:r>
        <w:rPr>
          <w:rFonts w:cs="David" w:hint="cs"/>
          <w:rtl/>
        </w:rPr>
        <w:t xml:space="preserve"> הצבעה, באמצע הכל, כשעד היום בכלל לא יכולת לנמק</w:t>
      </w:r>
      <w:bookmarkStart w:id="1374" w:name="_ETM_Q_272259"/>
      <w:bookmarkEnd w:id="1374"/>
      <w:r>
        <w:rPr>
          <w:rFonts w:cs="David" w:hint="cs"/>
          <w:rtl/>
        </w:rPr>
        <w:t xml:space="preserve">, אז עכשיו תיתן את זה?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סהר פינטו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375" w:name="_ETM_Q_274431"/>
      <w:bookmarkEnd w:id="1375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אבל אני לא מדבר על מצב של אמצע הצבעה, אני מדבר על מצב</w:t>
      </w:r>
      <w:bookmarkStart w:id="1376" w:name="_ETM_Q_276787"/>
      <w:bookmarkEnd w:id="1376"/>
      <w:r>
        <w:rPr>
          <w:rFonts w:cs="David" w:hint="cs"/>
          <w:rtl/>
        </w:rPr>
        <w:t xml:space="preserve"> של לפני שהתחילו ההצבעות.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377" w:name="_ETM_Q_279211"/>
      <w:bookmarkEnd w:id="1377"/>
      <w:r>
        <w:rPr>
          <w:rFonts w:cs="David" w:hint="cs"/>
          <w:rtl/>
        </w:rPr>
        <w:t>לפני שהתחילו הצבעות, אין לי בעיה.</w:t>
      </w:r>
      <w:bookmarkStart w:id="1378" w:name="_ETM_Q_282883"/>
      <w:bookmarkEnd w:id="1378"/>
      <w:r>
        <w:rPr>
          <w:rFonts w:cs="David" w:hint="cs"/>
          <w:rtl/>
        </w:rPr>
        <w:t xml:space="preserve"> לפני שהתחילו הצבעות, זה לא מטריד אותי.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ירדנה מלר</w:t>
      </w:r>
      <w:bookmarkStart w:id="1379" w:name="_ETM_Q_285266"/>
      <w:bookmarkEnd w:id="1379"/>
      <w:r>
        <w:rPr>
          <w:rFonts w:cs="David" w:hint="cs"/>
          <w:u w:val="single"/>
          <w:rtl/>
        </w:rPr>
        <w:t xml:space="preserve"> הורוביץ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380" w:name="_ETM_Q_288123"/>
      <w:bookmarkEnd w:id="1380"/>
      <w:r>
        <w:rPr>
          <w:rFonts w:cs="David" w:hint="cs"/>
          <w:rtl/>
        </w:rPr>
        <w:t>סהר, בדרך כלל בסעיף הזה השתמשו כשהתחילה הקריאה השנייה, נגמרו</w:t>
      </w:r>
      <w:bookmarkStart w:id="1381" w:name="_ETM_Q_292968"/>
      <w:bookmarkEnd w:id="1381"/>
      <w:r>
        <w:rPr>
          <w:rFonts w:cs="David" w:hint="cs"/>
          <w:rtl/>
        </w:rPr>
        <w:t xml:space="preserve"> ההנמקות, עברו להצבעות, תוך כדי תהליך ההצבעה התקבלו הסתייגויות,</w:t>
      </w:r>
      <w:bookmarkStart w:id="1382" w:name="_ETM_Q_300332"/>
      <w:bookmarkEnd w:id="1382"/>
      <w:r>
        <w:rPr>
          <w:rFonts w:cs="David" w:hint="cs"/>
          <w:rtl/>
        </w:rPr>
        <w:t xml:space="preserve"> או הממשלה, או יושב ראש הוועדה אמר 'סליחה, תעצרו, אני </w:t>
      </w:r>
      <w:bookmarkStart w:id="1383" w:name="_ETM_Q_304747"/>
      <w:bookmarkEnd w:id="1383"/>
      <w:r>
        <w:rPr>
          <w:rFonts w:cs="David" w:hint="cs"/>
          <w:rtl/>
        </w:rPr>
        <w:t>מבקש להחזיר', היתה לו אפשרות או את כל</w:t>
      </w:r>
      <w:bookmarkStart w:id="1384" w:name="_ETM_Q_305420"/>
      <w:bookmarkEnd w:id="1384"/>
      <w:r>
        <w:rPr>
          <w:rFonts w:cs="David" w:hint="cs"/>
          <w:rtl/>
        </w:rPr>
        <w:t xml:space="preserve"> החוק או חלק מהחוק. כשחזרו לתהליך הצבעה, לא התחילו עוד </w:t>
      </w:r>
      <w:bookmarkStart w:id="1385" w:name="_ETM_Q_309186"/>
      <w:bookmarkEnd w:id="1385"/>
      <w:r>
        <w:rPr>
          <w:rFonts w:cs="David" w:hint="cs"/>
          <w:rtl/>
        </w:rPr>
        <w:t>פעם לדבר. פה אומר היושב ראש---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סהר פינטו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386" w:name="_ETM_Q_309233"/>
      <w:bookmarkEnd w:id="1386"/>
      <w:r>
        <w:rPr>
          <w:rFonts w:cs="David" w:hint="cs"/>
          <w:rtl/>
        </w:rPr>
        <w:t>אני מקבל את</w:t>
      </w:r>
      <w:bookmarkStart w:id="1387" w:name="_ETM_Q_310504"/>
      <w:bookmarkEnd w:id="1387"/>
      <w:r>
        <w:rPr>
          <w:rFonts w:cs="David" w:hint="cs"/>
          <w:rtl/>
        </w:rPr>
        <w:t xml:space="preserve"> זה לגבי הצבעה, הבעיה שלי לא עם זה, הבעיה </w:t>
      </w:r>
      <w:bookmarkStart w:id="1388" w:name="_ETM_Q_316415"/>
      <w:bookmarkEnd w:id="1388"/>
      <w:r>
        <w:rPr>
          <w:rFonts w:cs="David" w:hint="cs"/>
          <w:rtl/>
        </w:rPr>
        <w:t>שלי כשמשכו את זה רגע אחרי שאישרו את</w:t>
      </w:r>
      <w:bookmarkStart w:id="1389" w:name="_ETM_Q_319206"/>
      <w:bookmarkEnd w:id="1389"/>
      <w:r>
        <w:rPr>
          <w:rFonts w:cs="David" w:hint="cs"/>
          <w:rtl/>
        </w:rPr>
        <w:t xml:space="preserve"> זה, או משכו את זה בשלב ההנמקות ואז אני עוד </w:t>
      </w:r>
      <w:bookmarkStart w:id="1390" w:name="_ETM_Q_325007"/>
      <w:bookmarkEnd w:id="1390"/>
      <w:r>
        <w:rPr>
          <w:rFonts w:cs="David" w:hint="cs"/>
          <w:rtl/>
        </w:rPr>
        <w:t>לא נימקתי, שינו את החוק, ההסתייגות הקודמת שלי כבר</w:t>
      </w:r>
      <w:bookmarkStart w:id="1391" w:name="_ETM_Q_325864"/>
      <w:bookmarkEnd w:id="1391"/>
      <w:r>
        <w:rPr>
          <w:rFonts w:cs="David" w:hint="cs"/>
          <w:rtl/>
        </w:rPr>
        <w:t xml:space="preserve"> לא רלוונטית ואני גם לא יכול להגיש הסתייגות.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מה אתם</w:t>
      </w:r>
      <w:bookmarkStart w:id="1392" w:name="_ETM_Q_331161"/>
      <w:bookmarkEnd w:id="1392"/>
      <w:r>
        <w:rPr>
          <w:rFonts w:cs="David" w:hint="cs"/>
          <w:rtl/>
        </w:rPr>
        <w:t xml:space="preserve"> רוצים לעשות? בשורה התחתונה.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393" w:name="_ETM_Q_334769"/>
      <w:bookmarkEnd w:id="1393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אפשר להבחין בין מתי היתה</w:t>
      </w:r>
      <w:bookmarkStart w:id="1394" w:name="_ETM_Q_338383"/>
      <w:bookmarkEnd w:id="1394"/>
      <w:r>
        <w:rPr>
          <w:rFonts w:cs="David" w:hint="cs"/>
          <w:rtl/>
        </w:rPr>
        <w:t xml:space="preserve"> המשיכה.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395" w:name="_ETM_Q_336596"/>
      <w:bookmarkEnd w:id="1395"/>
      <w:r>
        <w:rPr>
          <w:rFonts w:cs="David" w:hint="cs"/>
          <w:rtl/>
        </w:rPr>
        <w:t xml:space="preserve">לא אכפת לי, זה אפשרי.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סהר פינטו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396" w:name="_ETM_Q_340215"/>
      <w:bookmarkEnd w:id="1396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כפי שזה היום</w:t>
      </w:r>
      <w:bookmarkStart w:id="1397" w:name="_ETM_Q_341569"/>
      <w:bookmarkEnd w:id="1397"/>
      <w:r>
        <w:rPr>
          <w:rFonts w:cs="David" w:hint="cs"/>
          <w:rtl/>
        </w:rPr>
        <w:t xml:space="preserve"> לכאורה, שיש הבחנה בין שני המצבים, או היתה הבחנה בנוהג, </w:t>
      </w:r>
      <w:bookmarkStart w:id="1398" w:name="_ETM_Q_345399"/>
      <w:bookmarkEnd w:id="1398"/>
      <w:r>
        <w:rPr>
          <w:rFonts w:cs="David" w:hint="cs"/>
          <w:rtl/>
        </w:rPr>
        <w:t xml:space="preserve">לא בתקנות.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399" w:name="_ETM_Q_346688"/>
      <w:bookmarkEnd w:id="1399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כמו שאמרה ירדנה, זה בדרך כלל נמשך</w:t>
      </w:r>
      <w:bookmarkStart w:id="1400" w:name="_ETM_Q_350582"/>
      <w:bookmarkEnd w:id="1400"/>
      <w:r>
        <w:rPr>
          <w:rFonts w:cs="David" w:hint="cs"/>
          <w:rtl/>
        </w:rPr>
        <w:t xml:space="preserve"> בשלב ההצבעות.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סהר פינטו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401" w:name="_ETM_Q_354709"/>
      <w:bookmarkEnd w:id="1401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כל עוד לא החלה ההצבעה, זה מושג </w:t>
      </w:r>
      <w:bookmarkStart w:id="1402" w:name="_ETM_Q_355498"/>
      <w:bookmarkEnd w:id="1402"/>
      <w:r>
        <w:rPr>
          <w:rFonts w:cs="David" w:hint="cs"/>
          <w:rtl/>
        </w:rPr>
        <w:t xml:space="preserve">שאנחנו משתמשים בו, לא?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403" w:name="_ETM_Q_357594"/>
      <w:bookmarkEnd w:id="1403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כן, אנחנו משתמשים בזה ב-3, </w:t>
      </w:r>
      <w:bookmarkStart w:id="1404" w:name="_ETM_Q_361972"/>
      <w:bookmarkEnd w:id="1404"/>
      <w:r>
        <w:rPr>
          <w:rFonts w:cs="David" w:hint="cs"/>
          <w:rtl/>
        </w:rPr>
        <w:t>כשלא---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סהר פינטו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405" w:name="_ETM_Q_362547"/>
      <w:bookmarkEnd w:id="1405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אם משכו את זה כל עוד לא החלה הצבעה,</w:t>
      </w:r>
      <w:bookmarkStart w:id="1406" w:name="_ETM_Q_366168"/>
      <w:bookmarkEnd w:id="1406"/>
      <w:r>
        <w:rPr>
          <w:rFonts w:cs="David" w:hint="cs"/>
          <w:rtl/>
        </w:rPr>
        <w:t xml:space="preserve"> אז בעצם ההסתייגויות זה כמו כשמכינים את החוק. אבל אם</w:t>
      </w:r>
      <w:bookmarkStart w:id="1407" w:name="_ETM_Q_372064"/>
      <w:bookmarkEnd w:id="1407"/>
      <w:r>
        <w:rPr>
          <w:rFonts w:cs="David" w:hint="cs"/>
          <w:rtl/>
        </w:rPr>
        <w:t xml:space="preserve"> כבר התחילו ההצבעות, אז המנגנון שהוצע פה.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408" w:name="_ETM_Q_376170"/>
      <w:bookmarkEnd w:id="1408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עוד פעם, א</w:t>
      </w:r>
      <w:bookmarkStart w:id="1409" w:name="_ETM_Q_377366"/>
      <w:bookmarkEnd w:id="1409"/>
      <w:r>
        <w:rPr>
          <w:rFonts w:cs="David" w:hint="cs"/>
          <w:rtl/>
        </w:rPr>
        <w:t>ם כל החוק נמשך, לא משנה באיזה שלב, אפשר להגיש</w:t>
      </w:r>
      <w:bookmarkStart w:id="1410" w:name="_ETM_Q_378568"/>
      <w:bookmarkEnd w:id="1410"/>
      <w:r>
        <w:rPr>
          <w:rFonts w:cs="David" w:hint="cs"/>
          <w:rtl/>
        </w:rPr>
        <w:t xml:space="preserve"> מחדש הסתייגויות, כל הזמן, ההנמקה והדיבור והכל. אם </w:t>
      </w:r>
      <w:bookmarkStart w:id="1411" w:name="_ETM_Q_384547"/>
      <w:bookmarkEnd w:id="1411"/>
      <w:r>
        <w:rPr>
          <w:rFonts w:cs="David" w:hint="cs"/>
          <w:rtl/>
        </w:rPr>
        <w:t>נמשך חלק, אז גם פה אפשר לעשות חלוקה, אם זה</w:t>
      </w:r>
      <w:bookmarkStart w:id="1412" w:name="_ETM_Q_386838"/>
      <w:bookmarkEnd w:id="1412"/>
      <w:r>
        <w:rPr>
          <w:rFonts w:cs="David" w:hint="cs"/>
          <w:rtl/>
        </w:rPr>
        <w:t xml:space="preserve"> נמשך לפני שהחלה ההצבעה, והוגשו הסתייגויות חדשות שנובעות משינויי הנוסח יינתן להם זמן דיבור כמו כל הסתייגות. ואם זה</w:t>
      </w:r>
      <w:bookmarkStart w:id="1413" w:name="_ETM_Q_393298"/>
      <w:bookmarkEnd w:id="1413"/>
      <w:r>
        <w:rPr>
          <w:rFonts w:cs="David" w:hint="cs"/>
          <w:rtl/>
        </w:rPr>
        <w:t xml:space="preserve"> נמשך אחרי שהחלה ההצבעה, אז---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אייל זנדברג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414" w:name="_ETM_Q_399899"/>
      <w:bookmarkEnd w:id="1414"/>
      <w:r>
        <w:rPr>
          <w:rFonts w:cs="David" w:hint="cs"/>
          <w:rtl/>
        </w:rPr>
        <w:t>אם הוגשו הסתייגויות שנובעות משינויי</w:t>
      </w:r>
      <w:bookmarkStart w:id="1415" w:name="_ETM_Q_402208"/>
      <w:bookmarkEnd w:id="1415"/>
      <w:r>
        <w:rPr>
          <w:rFonts w:cs="David" w:hint="cs"/>
          <w:rtl/>
        </w:rPr>
        <w:t xml:space="preserve"> הנוסח, אז מה פתאום אין הצדקה?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416" w:name="_ETM_Q_404504"/>
      <w:bookmarkEnd w:id="1416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אנחנו לא נצא מזה.</w:t>
      </w:r>
      <w:bookmarkStart w:id="1417" w:name="_ETM_Q_406158"/>
      <w:bookmarkEnd w:id="1417"/>
      <w:r>
        <w:rPr>
          <w:rFonts w:cs="David" w:hint="cs"/>
          <w:rtl/>
        </w:rPr>
        <w:t xml:space="preserve">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סהר פינטו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418" w:name="_ETM_Q_410093"/>
      <w:bookmarkEnd w:id="1418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איך זה מנוסח היום?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419" w:name="_ETM_Q_410960"/>
      <w:bookmarkEnd w:id="1419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היום אין סעיף כזה</w:t>
      </w:r>
      <w:bookmarkStart w:id="1420" w:name="_ETM_Q_413203"/>
      <w:bookmarkEnd w:id="1420"/>
      <w:r>
        <w:rPr>
          <w:rFonts w:cs="David" w:hint="cs"/>
          <w:rtl/>
        </w:rPr>
        <w:t xml:space="preserve"> בכלל. לא כתוב מה קורה אחרי שזה נמשך.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421" w:name="_ETM_Q_418250"/>
      <w:bookmarkEnd w:id="1421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לא, זה</w:t>
      </w:r>
      <w:bookmarkStart w:id="1422" w:name="_ETM_Q_416439"/>
      <w:bookmarkEnd w:id="1422"/>
      <w:r>
        <w:rPr>
          <w:rFonts w:cs="David" w:hint="cs"/>
          <w:rtl/>
        </w:rPr>
        <w:t xml:space="preserve"> יהיה מסורבל נורא.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bookmarkStart w:id="1423" w:name="_ETM_Q_416243"/>
      <w:bookmarkEnd w:id="1423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היום כתוב שזה נמשך לוועדה</w:t>
      </w:r>
      <w:bookmarkStart w:id="1424" w:name="_ETM_Q_420144"/>
      <w:bookmarkEnd w:id="1424"/>
      <w:r>
        <w:rPr>
          <w:rFonts w:cs="David" w:hint="cs"/>
          <w:rtl/>
        </w:rPr>
        <w:t>, היא תדון ותביא בפני הכנסת---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425" w:name="_ETM_Q_428517"/>
      <w:bookmarkEnd w:id="1425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אני אומר יירד, אז לא יהיו הנמקות בכלל. בעיניי לאפשר הנמקה</w:t>
      </w:r>
      <w:bookmarkStart w:id="1426" w:name="_ETM_Q_435814"/>
      <w:bookmarkEnd w:id="1426"/>
      <w:r>
        <w:rPr>
          <w:rFonts w:cs="David" w:hint="cs"/>
          <w:rtl/>
        </w:rPr>
        <w:t xml:space="preserve"> כאשר משכו את זה באמצע הצבעה, לתת דקה לנמק זה </w:t>
      </w:r>
      <w:bookmarkStart w:id="1427" w:name="_ETM_Q_438425"/>
      <w:bookmarkEnd w:id="1427"/>
      <w:r>
        <w:rPr>
          <w:rFonts w:cs="David" w:hint="cs"/>
          <w:rtl/>
        </w:rPr>
        <w:t xml:space="preserve">דבר נכון, זה סביר.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סהר פינטו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428" w:name="_ETM_Q_437785"/>
      <w:bookmarkEnd w:id="1428"/>
      <w:r>
        <w:rPr>
          <w:rFonts w:cs="David" w:hint="cs"/>
          <w:rtl/>
        </w:rPr>
        <w:t xml:space="preserve">זה מה שאני אומר, למה </w:t>
      </w:r>
      <w:bookmarkStart w:id="1429" w:name="_ETM_Q_439542"/>
      <w:bookmarkEnd w:id="1429"/>
      <w:r>
        <w:rPr>
          <w:rFonts w:cs="David" w:hint="cs"/>
          <w:rtl/>
        </w:rPr>
        <w:t xml:space="preserve">מסורבל? אם אנחנו מבחינים את זה, שאם משכו את </w:t>
      </w:r>
      <w:bookmarkStart w:id="1430" w:name="_ETM_Q_442041"/>
      <w:bookmarkEnd w:id="1430"/>
      <w:r>
        <w:rPr>
          <w:rFonts w:cs="David" w:hint="cs"/>
          <w:rtl/>
        </w:rPr>
        <w:t>זה לפני תחילת ההצבעה, אז הוועדה מכינה לכל דבר, היא</w:t>
      </w:r>
      <w:bookmarkStart w:id="1431" w:name="_ETM_Q_445361"/>
      <w:bookmarkEnd w:id="1431"/>
      <w:r>
        <w:rPr>
          <w:rFonts w:cs="David" w:hint="cs"/>
          <w:rtl/>
        </w:rPr>
        <w:t xml:space="preserve"> רושמת, הסתייגויות, אפשר לנמק וכולי, כל עוד לא התחילה </w:t>
      </w:r>
      <w:bookmarkStart w:id="1432" w:name="_ETM_Q_447828"/>
      <w:bookmarkEnd w:id="1432"/>
      <w:r>
        <w:rPr>
          <w:rFonts w:cs="David" w:hint="cs"/>
          <w:rtl/>
        </w:rPr>
        <w:t>ההצבעה. אם משכו אחרי שהתחילה ההצבעה, שזה גם המקרה, אתם</w:t>
      </w:r>
      <w:bookmarkStart w:id="1433" w:name="_ETM_Q_452207"/>
      <w:bookmarkEnd w:id="1433"/>
      <w:r>
        <w:rPr>
          <w:rFonts w:cs="David" w:hint="cs"/>
          <w:rtl/>
        </w:rPr>
        <w:t xml:space="preserve"> אומרים, הנפוץ, אז המנגנון שהוצע פה.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אייל זנדברג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434" w:name="_ETM_Q_455170"/>
      <w:bookmarkEnd w:id="1434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אם אתה פותר </w:t>
      </w:r>
      <w:bookmarkStart w:id="1435" w:name="_ETM_Q_456560"/>
      <w:bookmarkEnd w:id="1435"/>
      <w:r>
        <w:rPr>
          <w:rFonts w:cs="David" w:hint="cs"/>
          <w:rtl/>
        </w:rPr>
        <w:t>את המקרה הלא נפוץ, למה ליצור מנגנון מסורבל שהתוצר שלו,</w:t>
      </w:r>
      <w:bookmarkStart w:id="1436" w:name="_ETM_Q_460327"/>
      <w:bookmarkEnd w:id="1436"/>
      <w:r>
        <w:rPr>
          <w:rFonts w:cs="David" w:hint="cs"/>
          <w:rtl/>
        </w:rPr>
        <w:t xml:space="preserve"> התועלת מבחינתך היא זניחה. אתה אומר שזה המקרה</w:t>
      </w:r>
      <w:bookmarkStart w:id="1437" w:name="_ETM_Q_466307"/>
      <w:bookmarkEnd w:id="1437"/>
      <w:r>
        <w:rPr>
          <w:rFonts w:cs="David" w:hint="cs"/>
          <w:rtl/>
        </w:rPr>
        <w:t xml:space="preserve"> הנדיר. אני לא רואה את ההבחנה המהותית, אבל אני מהצד---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סהר פינטו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438" w:name="_ETM_Q_468303"/>
      <w:bookmarkEnd w:id="1438"/>
      <w:r>
        <w:rPr>
          <w:rFonts w:cs="David" w:hint="cs"/>
          <w:rtl/>
        </w:rPr>
        <w:t>כי קורים מצבים שמחזירים את זה, ול</w:t>
      </w:r>
      <w:bookmarkStart w:id="1439" w:name="_ETM_Q_469087"/>
      <w:bookmarkEnd w:id="1439"/>
      <w:r>
        <w:rPr>
          <w:rFonts w:cs="David" w:hint="cs"/>
          <w:rtl/>
        </w:rPr>
        <w:t xml:space="preserve">א בגלל... כי כשזה באמצע הצבעות זה בדרך כלל כי האופוזיציה הצליחה לגנוב </w:t>
      </w:r>
      <w:bookmarkStart w:id="1440" w:name="_ETM_Q_476373"/>
      <w:bookmarkEnd w:id="1440"/>
      <w:r>
        <w:rPr>
          <w:rFonts w:cs="David" w:hint="cs"/>
          <w:rtl/>
        </w:rPr>
        <w:t xml:space="preserve">הצבעה, כי מישהו התבלבל, אלה שינויים קטנים, אז זה קורה, </w:t>
      </w:r>
      <w:bookmarkStart w:id="1441" w:name="_ETM_Q_480541"/>
      <w:bookmarkEnd w:id="1441"/>
      <w:r>
        <w:rPr>
          <w:rFonts w:cs="David" w:hint="cs"/>
          <w:rtl/>
        </w:rPr>
        <w:t>אבל קרה כבר שחוקים אושרו לשנייה ושלישית, לא העלו, כן</w:t>
      </w:r>
      <w:bookmarkStart w:id="1442" w:name="_ETM_Q_484309"/>
      <w:bookmarkEnd w:id="1442"/>
      <w:r>
        <w:rPr>
          <w:rFonts w:cs="David" w:hint="cs"/>
          <w:rtl/>
        </w:rPr>
        <w:t xml:space="preserve"> העלו, התחילו לדבר, ואז פתאום החזירו ל... כשזה קורה, </w:t>
      </w:r>
      <w:bookmarkStart w:id="1443" w:name="_ETM_Q_486889"/>
      <w:bookmarkEnd w:id="1443"/>
      <w:r>
        <w:rPr>
          <w:rFonts w:cs="David" w:hint="cs"/>
          <w:rtl/>
        </w:rPr>
        <w:t xml:space="preserve">גם אם זה פחות נפוץ, השינוי הוא הרבה יותר משמעותי. </w:t>
      </w:r>
      <w:bookmarkStart w:id="1444" w:name="_ETM_Q_490725"/>
      <w:bookmarkEnd w:id="1444"/>
      <w:r>
        <w:rPr>
          <w:rFonts w:cs="David" w:hint="cs"/>
          <w:rtl/>
        </w:rPr>
        <w:t xml:space="preserve">אתה לא סתם מחזיר את זה לוועדה.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445" w:name="_ETM_Q_491707"/>
      <w:bookmarkEnd w:id="1445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אבל אז </w:t>
      </w:r>
      <w:bookmarkStart w:id="1446" w:name="_ETM_Q_492595"/>
      <w:bookmarkEnd w:id="1446"/>
      <w:r>
        <w:rPr>
          <w:rFonts w:cs="David" w:hint="cs"/>
          <w:rtl/>
        </w:rPr>
        <w:t xml:space="preserve">מושכים את כל החוק ואז אמרנו שהכל פתוח.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תמר כנפו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447" w:name="_ETM_Q_495941"/>
      <w:bookmarkEnd w:id="1447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אז א</w:t>
      </w:r>
      <w:bookmarkStart w:id="1448" w:name="_ETM_Q_496314"/>
      <w:bookmarkEnd w:id="1448"/>
      <w:r>
        <w:rPr>
          <w:rFonts w:cs="David" w:hint="cs"/>
          <w:rtl/>
        </w:rPr>
        <w:t xml:space="preserve">ין לך בעיה, הכל פתוח.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449" w:name="_ETM_Q_499722"/>
      <w:bookmarkEnd w:id="1449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אם מושכים את </w:t>
      </w:r>
      <w:bookmarkStart w:id="1450" w:name="_ETM_Q_501012"/>
      <w:bookmarkEnd w:id="1450"/>
      <w:r>
        <w:rPr>
          <w:rFonts w:cs="David" w:hint="cs"/>
          <w:rtl/>
        </w:rPr>
        <w:t xml:space="preserve">כל החוק ופתאום יש משא ומתן והממשלה מסכימה, אם </w:t>
      </w:r>
      <w:bookmarkStart w:id="1451" w:name="_ETM_Q_504619"/>
      <w:bookmarkEnd w:id="1451"/>
      <w:r>
        <w:rPr>
          <w:rFonts w:cs="David" w:hint="cs"/>
          <w:rtl/>
        </w:rPr>
        <w:t>ישנו משהו וכולי, אז הכל פתוח, לא משנה באיזה שלב.</w:t>
      </w:r>
      <w:bookmarkStart w:id="1452" w:name="_ETM_Q_508075"/>
      <w:bookmarkEnd w:id="1452"/>
      <w:r>
        <w:rPr>
          <w:rFonts w:cs="David" w:hint="cs"/>
          <w:rtl/>
        </w:rPr>
        <w:t xml:space="preserve">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453" w:name="_ETM_Q_508769"/>
      <w:bookmarkEnd w:id="1453"/>
      <w:r>
        <w:rPr>
          <w:rFonts w:cs="David" w:hint="cs"/>
          <w:rtl/>
        </w:rPr>
        <w:t xml:space="preserve">בואו נעשה דברים פשוטים.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סהר פינטו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454" w:name="_ETM_Q_510815"/>
      <w:bookmarkEnd w:id="1454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אז נחדד, כל התוספת שלי</w:t>
      </w:r>
      <w:bookmarkStart w:id="1455" w:name="_ETM_Q_513626"/>
      <w:bookmarkEnd w:id="1455"/>
      <w:r>
        <w:rPr>
          <w:rFonts w:cs="David" w:hint="cs"/>
          <w:rtl/>
        </w:rPr>
        <w:t xml:space="preserve"> זה שהסיפה הזאת תחול רק במצב שזה נמשך אחרי</w:t>
      </w:r>
      <w:bookmarkStart w:id="1456" w:name="_ETM_Q_518786"/>
      <w:bookmarkEnd w:id="1456"/>
      <w:r>
        <w:rPr>
          <w:rFonts w:cs="David" w:hint="cs"/>
          <w:rtl/>
        </w:rPr>
        <w:t xml:space="preserve"> שהתחילו ההצבעות במליאה.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אייל זנדברג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457" w:name="_ETM_Q_521977"/>
      <w:bookmarkEnd w:id="1457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זה מה שאמרת קודם.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סהר פינטו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458" w:name="_ETM_Q_523027"/>
      <w:bookmarkEnd w:id="1458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בסדר,</w:t>
      </w:r>
      <w:bookmarkStart w:id="1459" w:name="_ETM_Q_524517"/>
      <w:bookmarkEnd w:id="1459"/>
      <w:r>
        <w:rPr>
          <w:rFonts w:cs="David" w:hint="cs"/>
          <w:rtl/>
        </w:rPr>
        <w:t xml:space="preserve"> אבל אתם אומרים איך לא לסבך את מה שכתוב פה. </w:t>
      </w:r>
      <w:bookmarkStart w:id="1460" w:name="_ETM_Q_527425"/>
      <w:bookmarkEnd w:id="1460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ירדנה מלר הורוביץ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461" w:name="_ETM_Q_526386"/>
      <w:bookmarkEnd w:id="1461"/>
      <w:r>
        <w:rPr>
          <w:rFonts w:cs="David" w:hint="cs"/>
          <w:rtl/>
        </w:rPr>
        <w:t xml:space="preserve">אתה רוצה שתוך כדי תהליך ההצבעה יחזרו עוד </w:t>
      </w:r>
      <w:bookmarkStart w:id="1462" w:name="_ETM_Q_531054"/>
      <w:bookmarkEnd w:id="1462"/>
      <w:r>
        <w:rPr>
          <w:rFonts w:cs="David" w:hint="cs"/>
          <w:rtl/>
        </w:rPr>
        <w:t xml:space="preserve">פעם לנאומים.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סהר פינטו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463" w:name="_ETM_Q_532153"/>
      <w:bookmarkEnd w:id="1463"/>
      <w:r>
        <w:rPr>
          <w:rFonts w:cs="David" w:hint="cs"/>
          <w:rtl/>
        </w:rPr>
        <w:t>לא, אני מקבל את מה שהצעתם פה</w:t>
      </w:r>
      <w:bookmarkStart w:id="1464" w:name="_ETM_Q_535390"/>
      <w:bookmarkEnd w:id="1464"/>
      <w:r>
        <w:rPr>
          <w:rFonts w:cs="David" w:hint="cs"/>
          <w:rtl/>
        </w:rPr>
        <w:t xml:space="preserve"> תוך כדי הצבעה, הבעיה שלי זה אם משכו את זה</w:t>
      </w:r>
      <w:bookmarkStart w:id="1465" w:name="_ETM_Q_536871"/>
      <w:bookmarkEnd w:id="1465"/>
      <w:r>
        <w:rPr>
          <w:rFonts w:cs="David" w:hint="cs"/>
          <w:rtl/>
        </w:rPr>
        <w:t xml:space="preserve"> לפני שהתחילה ההצבעה, ואתם אומרים שאין לי בעיה, אנ</w:t>
      </w:r>
      <w:bookmarkStart w:id="1466" w:name="_ETM_Q_540291"/>
      <w:bookmarkEnd w:id="1466"/>
      <w:r>
        <w:rPr>
          <w:rFonts w:cs="David" w:hint="cs"/>
          <w:rtl/>
        </w:rPr>
        <w:t>י רק אומר שמהמלל---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467" w:name="_ETM_Q_542425"/>
      <w:bookmarkEnd w:id="1467"/>
      <w:r>
        <w:rPr>
          <w:rFonts w:cs="David" w:hint="cs"/>
          <w:rtl/>
        </w:rPr>
        <w:t>אתה רוצה, אם מושכים לפני שהתחילה הצבעה</w:t>
      </w:r>
      <w:bookmarkStart w:id="1468" w:name="_ETM_Q_544832"/>
      <w:bookmarkEnd w:id="1468"/>
      <w:r>
        <w:rPr>
          <w:rFonts w:cs="David" w:hint="cs"/>
          <w:rtl/>
        </w:rPr>
        <w:t xml:space="preserve"> ולא משכו את כל החוק. כשלא משכו את כל החוק </w:t>
      </w:r>
      <w:bookmarkStart w:id="1469" w:name="_ETM_Q_546928"/>
      <w:bookmarkEnd w:id="1469"/>
      <w:r>
        <w:rPr>
          <w:rFonts w:cs="David" w:hint="cs"/>
          <w:rtl/>
        </w:rPr>
        <w:t>כבר יש פתרון, כי אז הכל פתוח. זאת אומרת אם משכו</w:t>
      </w:r>
      <w:bookmarkStart w:id="1470" w:name="_ETM_Q_549623"/>
      <w:bookmarkEnd w:id="1470"/>
      <w:r>
        <w:rPr>
          <w:rFonts w:cs="David" w:hint="cs"/>
          <w:rtl/>
        </w:rPr>
        <w:t xml:space="preserve"> לפני שהתחילה הצבעה ומשכו רק חלק. זו הפינה </w:t>
      </w:r>
      <w:bookmarkStart w:id="1471" w:name="_ETM_Q_553658"/>
      <w:bookmarkEnd w:id="1471"/>
      <w:r>
        <w:rPr>
          <w:rFonts w:cs="David" w:hint="cs"/>
          <w:rtl/>
        </w:rPr>
        <w:t xml:space="preserve">שעליה מדובר עכשיו.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סהר פינטו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472" w:name="_ETM_Q_556464"/>
      <w:bookmarkEnd w:id="1472"/>
      <w:r>
        <w:rPr>
          <w:rFonts w:cs="David" w:hint="cs"/>
          <w:rtl/>
        </w:rPr>
        <w:t>נכון. אם משכו את כל החוק,</w:t>
      </w:r>
      <w:bookmarkStart w:id="1473" w:name="_ETM_Q_555509"/>
      <w:bookmarkEnd w:id="1473"/>
      <w:r>
        <w:rPr>
          <w:rFonts w:cs="David" w:hint="cs"/>
          <w:rtl/>
        </w:rPr>
        <w:t xml:space="preserve"> איפה זה מוסדר לנו?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474" w:name="_ETM_Q_558128"/>
      <w:bookmarkEnd w:id="1474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זה (1). (ו)(1) אומר,</w:t>
      </w:r>
      <w:bookmarkStart w:id="1475" w:name="_ETM_Q_561237"/>
      <w:bookmarkEnd w:id="1475"/>
      <w:r>
        <w:rPr>
          <w:rFonts w:cs="David" w:hint="cs"/>
          <w:rtl/>
        </w:rPr>
        <w:t xml:space="preserve"> 'הוחזרה לוועדה כל הצעת החוק והונחה שוב, תיפתח הקריאה השנייה</w:t>
      </w:r>
      <w:bookmarkStart w:id="1476" w:name="_ETM_Q_563252"/>
      <w:bookmarkEnd w:id="1476"/>
      <w:r>
        <w:rPr>
          <w:rFonts w:cs="David" w:hint="cs"/>
          <w:rtl/>
        </w:rPr>
        <w:t xml:space="preserve"> מחדש', הקריאה השנייה נפתחת בהנמקת הסתייגויות, זאת אומרת מתחילים </w:t>
      </w:r>
      <w:bookmarkStart w:id="1477" w:name="_ETM_Q_568513"/>
      <w:bookmarkEnd w:id="1477"/>
      <w:r>
        <w:rPr>
          <w:rFonts w:cs="David" w:hint="cs"/>
          <w:rtl/>
        </w:rPr>
        <w:t>מאפס. אם מחזירים רק סעיף, אז עשינו את הסייגים,</w:t>
      </w:r>
      <w:bookmarkStart w:id="1478" w:name="_ETM_Q_572265"/>
      <w:bookmarkEnd w:id="1478"/>
      <w:r>
        <w:rPr>
          <w:rFonts w:cs="David" w:hint="cs"/>
          <w:rtl/>
        </w:rPr>
        <w:t xml:space="preserve"> שבעיקרון במצב כזה אמורים להמשיך את הקריאה השנייה מאיפה שהיא </w:t>
      </w:r>
      <w:bookmarkStart w:id="1479" w:name="_ETM_Q_576580"/>
      <w:bookmarkEnd w:id="1479"/>
      <w:r>
        <w:rPr>
          <w:rFonts w:cs="David" w:hint="cs"/>
          <w:rtl/>
        </w:rPr>
        <w:t xml:space="preserve">הופסקה; מי שכבר נימק, נימק, סעיפים שכבר הוצבעו הוצבעו, </w:t>
      </w:r>
      <w:bookmarkStart w:id="1480" w:name="_ETM_Q_581101"/>
      <w:bookmarkEnd w:id="1480"/>
      <w:r>
        <w:rPr>
          <w:rFonts w:cs="David" w:hint="cs"/>
          <w:rtl/>
        </w:rPr>
        <w:t xml:space="preserve">ולכן פה מה שיושב ראש הוועדה רצה זה לתת אקסטרה, להגיד אפילו שכבר מי שנימק נימק וכולי, אם מישהו </w:t>
      </w:r>
      <w:bookmarkStart w:id="1481" w:name="_ETM_Q_585277"/>
      <w:bookmarkEnd w:id="1481"/>
      <w:r>
        <w:rPr>
          <w:rFonts w:cs="David" w:hint="cs"/>
          <w:rtl/>
        </w:rPr>
        <w:t xml:space="preserve">הוסיף הסתייגות, ניתן לו דקה.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אייל זנדברג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482" w:name="_ETM_Q_589269"/>
      <w:bookmarkEnd w:id="1482"/>
      <w:r>
        <w:rPr>
          <w:rFonts w:cs="David" w:hint="cs"/>
          <w:rtl/>
        </w:rPr>
        <w:t>לשיטתך עדיף דקה</w:t>
      </w:r>
      <w:bookmarkStart w:id="1483" w:name="_ETM_Q_591404"/>
      <w:bookmarkEnd w:id="1483"/>
      <w:r>
        <w:rPr>
          <w:rFonts w:cs="David" w:hint="cs"/>
          <w:rtl/>
        </w:rPr>
        <w:t xml:space="preserve"> מכלום.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סהר פינטו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484" w:name="_ETM_Q_590652"/>
      <w:bookmarkEnd w:id="1484"/>
      <w:r>
        <w:rPr>
          <w:rFonts w:cs="David" w:hint="cs"/>
          <w:rtl/>
        </w:rPr>
        <w:t xml:space="preserve">אמרתי שאני מקבל את ההסדר הזה לעניין המשיכה. </w:t>
      </w:r>
      <w:bookmarkStart w:id="1485" w:name="_ETM_Q_596109"/>
      <w:bookmarkEnd w:id="1485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486" w:name="_ETM_Q_594899"/>
      <w:bookmarkEnd w:id="1486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אתה רוצה לעשות עוד הבחנה, שאם משכו רק חלק---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B00F73" w:rsidRDefault="006861C1" w:rsidP="006861C1">
      <w:pPr>
        <w:bidi/>
        <w:jc w:val="both"/>
        <w:rPr>
          <w:rFonts w:cs="David" w:hint="cs"/>
          <w:u w:val="single"/>
          <w:rtl/>
        </w:rPr>
      </w:pPr>
      <w:r>
        <w:rPr>
          <w:rFonts w:cs="David" w:hint="cs"/>
          <w:u w:val="single"/>
          <w:rtl/>
        </w:rPr>
        <w:t>סהר פינט</w:t>
      </w:r>
      <w:bookmarkStart w:id="1487" w:name="_ETM_Q_598687"/>
      <w:bookmarkEnd w:id="1487"/>
      <w:r>
        <w:rPr>
          <w:rFonts w:cs="David" w:hint="cs"/>
          <w:u w:val="single"/>
          <w:rtl/>
        </w:rPr>
        <w:t>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488" w:name="_ETM_Q_600679"/>
      <w:bookmarkEnd w:id="1488"/>
      <w:r>
        <w:rPr>
          <w:rFonts w:cs="David" w:hint="cs"/>
          <w:rtl/>
        </w:rPr>
        <w:t xml:space="preserve">ההבחנה שלי היא לא בין חלק לבין הכל. ההבחנה שלי </w:t>
      </w:r>
      <w:bookmarkStart w:id="1489" w:name="_ETM_Q_602185"/>
      <w:bookmarkEnd w:id="1489"/>
      <w:r>
        <w:rPr>
          <w:rFonts w:cs="David" w:hint="cs"/>
          <w:rtl/>
        </w:rPr>
        <w:t xml:space="preserve">היא בין נקודת ההצבעה, אם זה לפני הצבעה, בין אם </w:t>
      </w:r>
      <w:bookmarkStart w:id="1490" w:name="_ETM_Q_605474"/>
      <w:bookmarkEnd w:id="1490"/>
      <w:r>
        <w:rPr>
          <w:rFonts w:cs="David" w:hint="cs"/>
          <w:rtl/>
        </w:rPr>
        <w:t>משכו הכל או חלק---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491" w:name="_ETM_Q_609311"/>
      <w:bookmarkEnd w:id="1491"/>
      <w:r>
        <w:rPr>
          <w:rFonts w:cs="David" w:hint="cs"/>
          <w:rtl/>
        </w:rPr>
        <w:t>לא, יש שתי שאלות. יש</w:t>
      </w:r>
      <w:bookmarkStart w:id="1492" w:name="_ETM_Q_612308"/>
      <w:bookmarkEnd w:id="1492"/>
      <w:r>
        <w:rPr>
          <w:rFonts w:cs="David" w:hint="cs"/>
          <w:rtl/>
        </w:rPr>
        <w:t xml:space="preserve"> שאלה מה נמשך, האם כל החוק או רק סעיף, ויש </w:t>
      </w:r>
      <w:bookmarkStart w:id="1493" w:name="_ETM_Q_615052"/>
      <w:bookmarkEnd w:id="1493"/>
      <w:r>
        <w:rPr>
          <w:rFonts w:cs="David" w:hint="cs"/>
          <w:rtl/>
        </w:rPr>
        <w:t xml:space="preserve">שאלה מתי נמשך, האם לפני הצבעות או תוך כדי הצבעות. </w:t>
      </w:r>
      <w:bookmarkStart w:id="1494" w:name="_ETM_Q_619756"/>
      <w:bookmarkEnd w:id="1494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495" w:name="_ETM_Q_618542"/>
      <w:bookmarkEnd w:id="1495"/>
      <w:r>
        <w:rPr>
          <w:rFonts w:cs="David" w:hint="cs"/>
          <w:rtl/>
        </w:rPr>
        <w:t xml:space="preserve">אם הכל נמשך, לא משנה באיזה שלב, הכל </w:t>
      </w:r>
      <w:bookmarkStart w:id="1496" w:name="_ETM_Q_622181"/>
      <w:bookmarkEnd w:id="1496"/>
      <w:r>
        <w:rPr>
          <w:rFonts w:cs="David" w:hint="cs"/>
          <w:rtl/>
        </w:rPr>
        <w:t xml:space="preserve">נפתח.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497" w:name="_ETM_Q_621583"/>
      <w:bookmarkEnd w:id="1497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אנחנו נתחיל הכל מהתחלה, נשארנו רק עם מצב שבו</w:t>
      </w:r>
      <w:bookmarkStart w:id="1498" w:name="_ETM_Q_624462"/>
      <w:bookmarkEnd w:id="1498"/>
      <w:r>
        <w:rPr>
          <w:rFonts w:cs="David" w:hint="cs"/>
          <w:rtl/>
        </w:rPr>
        <w:t xml:space="preserve"> משכו סעיף. אם משכו רק סעיף, משכו עניין מסוים אחד,</w:t>
      </w:r>
      <w:bookmarkStart w:id="1499" w:name="_ETM_Q_632728"/>
      <w:bookmarkEnd w:id="1499"/>
      <w:r>
        <w:rPr>
          <w:rFonts w:cs="David" w:hint="cs"/>
          <w:rtl/>
        </w:rPr>
        <w:t xml:space="preserve"> נקבע שהכלל יהיה שבמצב הזה אתה מקבל עוד דקה</w:t>
      </w:r>
      <w:bookmarkStart w:id="1500" w:name="_ETM_Q_636992"/>
      <w:bookmarkEnd w:id="1500"/>
      <w:r>
        <w:rPr>
          <w:rFonts w:cs="David" w:hint="cs"/>
          <w:rtl/>
        </w:rPr>
        <w:t xml:space="preserve"> לנמק את ההסתייגויות הנוספות שלך.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סהר פינטו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501" w:name="_ETM_Q_638712"/>
      <w:bookmarkEnd w:id="1501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אין שום סיבה להבחין</w:t>
      </w:r>
      <w:bookmarkStart w:id="1502" w:name="_ETM_Q_641100"/>
      <w:bookmarkEnd w:id="1502"/>
      <w:r>
        <w:rPr>
          <w:rFonts w:cs="David" w:hint="cs"/>
          <w:rtl/>
        </w:rPr>
        <w:t xml:space="preserve"> אם משכו פרק או אם משכו את כל החוק.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503" w:name="_ETM_Q_647499"/>
      <w:bookmarkEnd w:id="1503"/>
      <w:r>
        <w:rPr>
          <w:rFonts w:cs="David" w:hint="cs"/>
          <w:rtl/>
        </w:rPr>
        <w:t xml:space="preserve">אם </w:t>
      </w:r>
      <w:bookmarkStart w:id="1504" w:name="_ETM_Q_647944"/>
      <w:bookmarkEnd w:id="1504"/>
      <w:r>
        <w:rPr>
          <w:rFonts w:cs="David" w:hint="cs"/>
          <w:rtl/>
        </w:rPr>
        <w:t xml:space="preserve">ככה, הכלל יהיה שלפני הצבעה הסתייגויות מלאות על הכל. </w:t>
      </w:r>
      <w:bookmarkStart w:id="1505" w:name="_ETM_Q_650754"/>
      <w:bookmarkEnd w:id="1505"/>
      <w:r>
        <w:rPr>
          <w:rFonts w:cs="David" w:hint="cs"/>
          <w:rtl/>
        </w:rPr>
        <w:t xml:space="preserve">אם נמשך תוך כדי הצבעות, אין נימוקים בכלל וגמרנו. נשאיר </w:t>
      </w:r>
      <w:bookmarkStart w:id="1506" w:name="_ETM_Q_656997"/>
      <w:bookmarkEnd w:id="1506"/>
      <w:r>
        <w:rPr>
          <w:rFonts w:cs="David" w:hint="cs"/>
          <w:rtl/>
        </w:rPr>
        <w:t>את זה ככה וגמרנו. בעיניי, אני אומר</w:t>
      </w:r>
      <w:bookmarkStart w:id="1507" w:name="_ETM_Q_658211"/>
      <w:bookmarkEnd w:id="1507"/>
      <w:r>
        <w:rPr>
          <w:rFonts w:cs="David" w:hint="cs"/>
          <w:rtl/>
        </w:rPr>
        <w:t xml:space="preserve"> לך, טעות גדולה, אבל בסדר.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סהר פינטו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508" w:name="_ETM_Q_662674"/>
      <w:bookmarkEnd w:id="1508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למה טעות? 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509" w:name="_ETM_Q_662132"/>
      <w:bookmarkEnd w:id="1509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כי זו</w:t>
      </w:r>
      <w:bookmarkStart w:id="1510" w:name="_ETM_Q_662917"/>
      <w:bookmarkEnd w:id="1510"/>
      <w:r>
        <w:rPr>
          <w:rFonts w:cs="David" w:hint="cs"/>
          <w:rtl/>
        </w:rPr>
        <w:t xml:space="preserve"> טעות, כי ההיגיון אומר שכאשר אתה משכת תוך כדי </w:t>
      </w:r>
      <w:bookmarkStart w:id="1511" w:name="_ETM_Q_667722"/>
      <w:bookmarkEnd w:id="1511"/>
      <w:r>
        <w:rPr>
          <w:rFonts w:cs="David" w:hint="cs"/>
          <w:rtl/>
        </w:rPr>
        <w:t xml:space="preserve">הצבעה ויש שינוי, יאפשרו לאנשים להתייחס לתהליך שקרה.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סהר פינטו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אין לי בעיה עם זה.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512" w:name="_ETM_Q_670107"/>
      <w:bookmarkEnd w:id="1512"/>
      <w:r>
        <w:rPr>
          <w:rFonts w:cs="David" w:hint="cs"/>
          <w:rtl/>
        </w:rPr>
        <w:t xml:space="preserve">לא, אבל אנחנו לא נעשה </w:t>
      </w:r>
      <w:bookmarkStart w:id="1513" w:name="_ETM_Q_673886"/>
      <w:bookmarkEnd w:id="1513"/>
      <w:r>
        <w:rPr>
          <w:rFonts w:cs="David" w:hint="cs"/>
          <w:rtl/>
        </w:rPr>
        <w:t xml:space="preserve">עכשיו לכל תת אפשרות משהו נפרד.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סהר פינטו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514" w:name="_ETM_Q_675569"/>
      <w:bookmarkEnd w:id="1514"/>
      <w:r>
        <w:rPr>
          <w:rFonts w:cs="David" w:hint="cs"/>
          <w:rtl/>
        </w:rPr>
        <w:t xml:space="preserve">זה לא כל </w:t>
      </w:r>
      <w:bookmarkStart w:id="1515" w:name="_ETM_Q_676390"/>
      <w:bookmarkEnd w:id="1515"/>
      <w:r>
        <w:rPr>
          <w:rFonts w:cs="David" w:hint="cs"/>
          <w:rtl/>
        </w:rPr>
        <w:t>תת אפשרות. אחרת זו אפשרות לעשות תרגיל, כי במקום למשוך</w:t>
      </w:r>
      <w:bookmarkStart w:id="1516" w:name="_ETM_Q_680013"/>
      <w:bookmarkEnd w:id="1516"/>
      <w:r>
        <w:rPr>
          <w:rFonts w:cs="David" w:hint="cs"/>
          <w:rtl/>
        </w:rPr>
        <w:t xml:space="preserve"> את כל החוק אני מושך רק סעיף 2 עד 10, </w:t>
      </w:r>
      <w:bookmarkStart w:id="1517" w:name="_ETM_Q_684204"/>
      <w:bookmarkEnd w:id="1517"/>
      <w:r>
        <w:rPr>
          <w:rFonts w:cs="David" w:hint="cs"/>
          <w:rtl/>
        </w:rPr>
        <w:t>ואז---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518" w:name="_ETM_Q_683153"/>
      <w:bookmarkEnd w:id="1518"/>
      <w:r>
        <w:rPr>
          <w:rFonts w:cs="David" w:hint="cs"/>
          <w:rtl/>
        </w:rPr>
        <w:t xml:space="preserve">קיבלנו. סהר, נשאר, זה הכלל.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ירדנה מלר הורוביץ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519" w:name="_ETM_Q_686394"/>
      <w:bookmarkEnd w:id="1519"/>
      <w:r>
        <w:rPr>
          <w:rFonts w:cs="David" w:hint="cs"/>
          <w:rtl/>
        </w:rPr>
        <w:t>סהר, תחשוב חיובי</w:t>
      </w:r>
      <w:bookmarkStart w:id="1520" w:name="_ETM_Q_688642"/>
      <w:bookmarkEnd w:id="1520"/>
      <w:r>
        <w:rPr>
          <w:rFonts w:cs="David" w:hint="cs"/>
          <w:rtl/>
        </w:rPr>
        <w:t xml:space="preserve">, מחר צריך לעזור לשרים שלך להעביר חקיקה.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521" w:name="_ETM_Q_695687"/>
      <w:bookmarkEnd w:id="1521"/>
      <w:r>
        <w:rPr>
          <w:rFonts w:cs="David" w:hint="cs"/>
          <w:rtl/>
        </w:rPr>
        <w:t>רבותיי,</w:t>
      </w:r>
      <w:bookmarkStart w:id="1522" w:name="_ETM_Q_697000"/>
      <w:bookmarkEnd w:id="1522"/>
      <w:r>
        <w:rPr>
          <w:rFonts w:cs="David" w:hint="cs"/>
          <w:rtl/>
        </w:rPr>
        <w:t xml:space="preserve"> התוצאה היא כזאת; אם הכל הוחזר, מתחילים את</w:t>
      </w:r>
      <w:bookmarkStart w:id="1523" w:name="_ETM_Q_701263"/>
      <w:bookmarkEnd w:id="1523"/>
      <w:r>
        <w:rPr>
          <w:rFonts w:cs="David" w:hint="cs"/>
          <w:rtl/>
        </w:rPr>
        <w:t xml:space="preserve"> הכל מהתחלה. אם הוחזר חלק, כאשר זה נעשה בשלב של</w:t>
      </w:r>
      <w:bookmarkStart w:id="1524" w:name="_ETM_Q_707860"/>
      <w:bookmarkEnd w:id="1524"/>
      <w:r>
        <w:rPr>
          <w:rFonts w:cs="David" w:hint="cs"/>
          <w:rtl/>
        </w:rPr>
        <w:t xml:space="preserve"> לפני תחילת ההצבעות, מנמקים הסתייגויות באופן חופשי, כמו שהיה במצב </w:t>
      </w:r>
      <w:bookmarkStart w:id="1525" w:name="_ETM_Q_712227"/>
      <w:bookmarkEnd w:id="1525"/>
      <w:r>
        <w:rPr>
          <w:rFonts w:cs="David" w:hint="cs"/>
          <w:rtl/>
        </w:rPr>
        <w:t xml:space="preserve">הכולל. כאשר זה נעשה אחרי שהחלה הצבעה, לא מנמקים הסתייגויות </w:t>
      </w:r>
      <w:bookmarkStart w:id="1526" w:name="_ETM_Q_715567"/>
      <w:bookmarkEnd w:id="1526"/>
      <w:r>
        <w:rPr>
          <w:rFonts w:cs="David" w:hint="cs"/>
          <w:rtl/>
        </w:rPr>
        <w:t xml:space="preserve">בכלל. זה הכלל.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527" w:name="_ETM_Q_717630"/>
      <w:bookmarkEnd w:id="1527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רק יושב ראש הוועדה יוכל להגיד</w:t>
      </w:r>
      <w:bookmarkStart w:id="1528" w:name="_ETM_Q_718206"/>
      <w:bookmarkEnd w:id="1528"/>
      <w:r>
        <w:rPr>
          <w:rFonts w:cs="David" w:hint="cs"/>
          <w:rtl/>
        </w:rPr>
        <w:t xml:space="preserve"> מה השינויים, אם הוא מצרף הסתייגויות של </w:t>
      </w:r>
      <w:bookmarkStart w:id="1529" w:name="_ETM_Q_721259"/>
      <w:bookmarkEnd w:id="1529"/>
      <w:r>
        <w:rPr>
          <w:rFonts w:cs="David" w:hint="cs"/>
          <w:rtl/>
        </w:rPr>
        <w:t>השינוי, מביא הנמקות.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530" w:name="_ETM_Q_724890"/>
      <w:bookmarkEnd w:id="1530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אוקי. בסדר, מאה אחוז.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531" w:name="_ETM_Q_727105"/>
      <w:bookmarkEnd w:id="1531"/>
      <w:r>
        <w:rPr>
          <w:rFonts w:cs="David" w:hint="cs"/>
          <w:rtl/>
        </w:rPr>
        <w:t xml:space="preserve">ואז הקריאה השלישית </w:t>
      </w:r>
      <w:bookmarkStart w:id="1532" w:name="_ETM_Q_729139"/>
      <w:bookmarkEnd w:id="1532"/>
      <w:r>
        <w:rPr>
          <w:rFonts w:cs="David" w:hint="cs"/>
          <w:rtl/>
        </w:rPr>
        <w:t>תתקיים מיד אחרי הקריאה השנייה. אני מזכירה שהורדנו את סעיף</w:t>
      </w:r>
      <w:bookmarkStart w:id="1533" w:name="_ETM_Q_732120"/>
      <w:bookmarkEnd w:id="1533"/>
      <w:r>
        <w:rPr>
          <w:rFonts w:cs="David" w:hint="cs"/>
          <w:rtl/>
        </w:rPr>
        <w:t xml:space="preserve"> 130 שמאפשר דחייה של שבוע, לא צריך יותר לשאול, ל</w:t>
      </w:r>
      <w:bookmarkStart w:id="1534" w:name="_ETM_Q_735765"/>
      <w:bookmarkEnd w:id="1534"/>
      <w:r>
        <w:rPr>
          <w:rFonts w:cs="David" w:hint="cs"/>
          <w:rtl/>
        </w:rPr>
        <w:t>א צריך הסכמות, כי בעצם היום ההסתייגויות מנומקות, כך שאפשר</w:t>
      </w:r>
      <w:bookmarkStart w:id="1535" w:name="_ETM_Q_737923"/>
      <w:bookmarkEnd w:id="1535"/>
      <w:r>
        <w:rPr>
          <w:rFonts w:cs="David" w:hint="cs"/>
          <w:rtl/>
        </w:rPr>
        <w:t xml:space="preserve"> לשלב אותן.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ירדנה מלר הורוביץ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536" w:name="_ETM_Q_740237"/>
      <w:bookmarkEnd w:id="1536"/>
      <w:r>
        <w:rPr>
          <w:rFonts w:cs="David" w:hint="cs"/>
          <w:rtl/>
        </w:rPr>
        <w:t>לפעמים ישתמשו</w:t>
      </w:r>
      <w:bookmarkStart w:id="1537" w:name="_ETM_Q_747937"/>
      <w:bookmarkEnd w:id="1537"/>
      <w:r>
        <w:rPr>
          <w:rFonts w:cs="David" w:hint="cs"/>
          <w:rtl/>
        </w:rPr>
        <w:t xml:space="preserve"> בסעיף הזה כדי לראות אחר כך בוועדה איזה שינויים </w:t>
      </w:r>
      <w:bookmarkStart w:id="1538" w:name="_ETM_Q_750315"/>
      <w:bookmarkEnd w:id="1538"/>
      <w:r>
        <w:rPr>
          <w:rFonts w:cs="David" w:hint="cs"/>
          <w:rtl/>
        </w:rPr>
        <w:t xml:space="preserve">זה עשה, אם התקבלה הסתייגות על החוק.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FE2233" w:rsidRDefault="006861C1" w:rsidP="006861C1">
      <w:pPr>
        <w:bidi/>
        <w:jc w:val="both"/>
        <w:rPr>
          <w:rFonts w:cs="David" w:hint="cs"/>
          <w:u w:val="single"/>
          <w:rtl/>
        </w:rPr>
      </w:pPr>
      <w:r>
        <w:rPr>
          <w:rFonts w:cs="David" w:hint="cs"/>
          <w:u w:val="single"/>
          <w:rtl/>
        </w:rPr>
        <w:t>ארבל אסטרח</w:t>
      </w:r>
      <w:bookmarkStart w:id="1539" w:name="_ETM_Q_753062"/>
      <w:bookmarkEnd w:id="1539"/>
      <w:r>
        <w:rPr>
          <w:rFonts w:cs="David" w:hint="cs"/>
          <w:u w:val="single"/>
          <w:rtl/>
        </w:rPr>
        <w:t>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540" w:name="_ETM_Q_754822"/>
      <w:bookmarkEnd w:id="1540"/>
      <w:r>
        <w:rPr>
          <w:rFonts w:cs="David" w:hint="cs"/>
          <w:rtl/>
        </w:rPr>
        <w:t xml:space="preserve">כל הסמכות שהיתה לוועדה לפי 130 היתה לשלב את ההסתייגויות. </w:t>
      </w:r>
      <w:bookmarkStart w:id="1541" w:name="_ETM_Q_755819"/>
      <w:bookmarkEnd w:id="1541"/>
      <w:r>
        <w:rPr>
          <w:rFonts w:cs="David" w:hint="cs"/>
          <w:rtl/>
        </w:rPr>
        <w:t>היא לא יכלה לדחות הסתייגות ש---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ירדנה מלר הורוביץ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542" w:name="_ETM_Q_757981"/>
      <w:bookmarkEnd w:id="1542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ברור, אבל---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543" w:name="_ETM_Q_758375"/>
      <w:bookmarkEnd w:id="1543"/>
      <w:r>
        <w:rPr>
          <w:rFonts w:cs="David" w:hint="cs"/>
          <w:rtl/>
        </w:rPr>
        <w:t xml:space="preserve">לכן אמרנו שאין לזה משמעות, כי ההסתייגויות היום מנוסחות </w:t>
      </w:r>
      <w:bookmarkStart w:id="1544" w:name="_ETM_Q_763723"/>
      <w:bookmarkEnd w:id="1544"/>
      <w:r>
        <w:rPr>
          <w:rFonts w:cs="David" w:hint="cs"/>
          <w:rtl/>
        </w:rPr>
        <w:t>כמו תיקון לחוק. אחרי זה יבוא זה, במקום זה יבוא</w:t>
      </w:r>
      <w:bookmarkStart w:id="1545" w:name="_ETM_Q_769283"/>
      <w:bookmarkEnd w:id="1545"/>
      <w:r>
        <w:rPr>
          <w:rFonts w:cs="David" w:hint="cs"/>
          <w:rtl/>
        </w:rPr>
        <w:t xml:space="preserve"> זה, ולכן אין לוועדה מה לעשות.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יעקבי חייקין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546" w:name="_ETM_Q_771641"/>
      <w:bookmarkEnd w:id="1546"/>
      <w:r>
        <w:rPr>
          <w:rFonts w:cs="David" w:hint="cs"/>
          <w:rtl/>
        </w:rPr>
        <w:t xml:space="preserve">אין את זה, אז </w:t>
      </w:r>
      <w:bookmarkStart w:id="1547" w:name="_ETM_Q_770061"/>
      <w:bookmarkEnd w:id="1547"/>
      <w:r>
        <w:rPr>
          <w:rFonts w:cs="David" w:hint="cs"/>
          <w:rtl/>
        </w:rPr>
        <w:t xml:space="preserve">האפשרות היא להצביע.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548" w:name="_ETM_Q_771201"/>
      <w:bookmarkEnd w:id="1548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נכון, מיד עוברים לקריאה השלישית.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אייל זנדברג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549" w:name="_ETM_Q_773027"/>
      <w:bookmarkEnd w:id="1549"/>
      <w:r>
        <w:rPr>
          <w:rFonts w:cs="David" w:hint="cs"/>
          <w:rtl/>
        </w:rPr>
        <w:t>ולמה היתה אפשרות, לפי 130(ב) לממשלה לב</w:t>
      </w:r>
      <w:bookmarkStart w:id="1550" w:name="_ETM_Q_774995"/>
      <w:bookmarkEnd w:id="1550"/>
      <w:r>
        <w:rPr>
          <w:rFonts w:cs="David" w:hint="cs"/>
          <w:rtl/>
        </w:rPr>
        <w:t>קש דחייה בשבוע נוסף? אם לכאורה אי אפשר לעשות שום</w:t>
      </w:r>
      <w:bookmarkStart w:id="1551" w:name="_ETM_Q_777637"/>
      <w:bookmarkEnd w:id="1551"/>
      <w:r>
        <w:rPr>
          <w:rFonts w:cs="David" w:hint="cs"/>
          <w:rtl/>
        </w:rPr>
        <w:t xml:space="preserve"> דבר---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552" w:name="_ETM_Q_781445"/>
      <w:bookmarkEnd w:id="1552"/>
      <w:r>
        <w:rPr>
          <w:rFonts w:cs="David" w:hint="cs"/>
          <w:rtl/>
        </w:rPr>
        <w:t xml:space="preserve">אי אפשר לעשות שום דבר.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יעקבי חייקין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553" w:name="_ETM_Q_782551"/>
      <w:bookmarkEnd w:id="1553"/>
      <w:r>
        <w:rPr>
          <w:rFonts w:cs="David" w:hint="cs"/>
          <w:rtl/>
        </w:rPr>
        <w:t>אני</w:t>
      </w:r>
      <w:bookmarkStart w:id="1554" w:name="_ETM_Q_782921"/>
      <w:bookmarkEnd w:id="1554"/>
      <w:r>
        <w:rPr>
          <w:rFonts w:cs="David" w:hint="cs"/>
          <w:rtl/>
        </w:rPr>
        <w:t xml:space="preserve"> אגיד לך למה, כדי לתת לה אפשרות לחשוב, אולי היא </w:t>
      </w:r>
      <w:bookmarkStart w:id="1555" w:name="_ETM_Q_784778"/>
      <w:bookmarkEnd w:id="1555"/>
      <w:r>
        <w:rPr>
          <w:rFonts w:cs="David" w:hint="cs"/>
          <w:rtl/>
        </w:rPr>
        <w:t xml:space="preserve">רוצה למשוך את כל החוק בכלל, לחזור בה מהצעת החוק. </w:t>
      </w:r>
      <w:bookmarkStart w:id="1556" w:name="_ETM_Q_786259"/>
      <w:bookmarkEnd w:id="1556"/>
      <w:r>
        <w:rPr>
          <w:rFonts w:cs="David" w:hint="cs"/>
          <w:rtl/>
        </w:rPr>
        <w:t xml:space="preserve">זה היה הסעיף הזה.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אייל זנדברג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557" w:name="_ETM_Q_788128"/>
      <w:bookmarkEnd w:id="1557"/>
      <w:r>
        <w:rPr>
          <w:rFonts w:cs="David" w:hint="cs"/>
          <w:rtl/>
        </w:rPr>
        <w:t>אז אולי כדאי לשמר את</w:t>
      </w:r>
      <w:bookmarkStart w:id="1558" w:name="_ETM_Q_790453"/>
      <w:bookmarkEnd w:id="1558"/>
      <w:r>
        <w:rPr>
          <w:rFonts w:cs="David" w:hint="cs"/>
          <w:rtl/>
        </w:rPr>
        <w:t xml:space="preserve"> זה. כי 130(א) אני מבין למה להשמיט, אם את אומרת</w:t>
      </w:r>
      <w:bookmarkStart w:id="1559" w:name="_ETM_Q_791681"/>
      <w:bookmarkEnd w:id="1559"/>
      <w:r>
        <w:rPr>
          <w:rFonts w:cs="David" w:hint="cs"/>
          <w:rtl/>
        </w:rPr>
        <w:t xml:space="preserve"> שזה עניין טכני ובינתיים השתנה הנוהג והסתייגויות מנוסחות בצורה מתמטית---</w:t>
      </w:r>
      <w:bookmarkStart w:id="1560" w:name="_ETM_Q_798834"/>
      <w:bookmarkEnd w:id="1560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 xml:space="preserve">ירדנה </w:t>
      </w:r>
      <w:bookmarkStart w:id="1561" w:name="_ETM_Q_793674"/>
      <w:bookmarkEnd w:id="1561"/>
      <w:r>
        <w:rPr>
          <w:rFonts w:cs="David" w:hint="cs"/>
          <w:u w:val="single"/>
          <w:rtl/>
        </w:rPr>
        <w:t>מלר הורוביץ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562" w:name="_ETM_Q_795355"/>
      <w:bookmarkEnd w:id="1562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זה אפשר להם לחשוב אם הם רוצים, בגלל שהתקבלה</w:t>
      </w:r>
      <w:bookmarkStart w:id="1563" w:name="_ETM_Q_797987"/>
      <w:bookmarkEnd w:id="1563"/>
      <w:r>
        <w:rPr>
          <w:rFonts w:cs="David" w:hint="cs"/>
          <w:rtl/>
        </w:rPr>
        <w:t xml:space="preserve"> הסתייגות והמשמעות שלה, למשוך את כל הצעת החוק.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 xml:space="preserve">אייל </w:t>
      </w:r>
      <w:bookmarkStart w:id="1564" w:name="_ETM_Q_802298"/>
      <w:bookmarkEnd w:id="1564"/>
      <w:r>
        <w:rPr>
          <w:rFonts w:cs="David" w:hint="cs"/>
          <w:u w:val="single"/>
          <w:rtl/>
        </w:rPr>
        <w:t>זנדברג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565" w:name="_ETM_Q_803296"/>
      <w:bookmarkEnd w:id="1565"/>
      <w:r>
        <w:rPr>
          <w:rFonts w:cs="David" w:hint="cs"/>
          <w:rtl/>
        </w:rPr>
        <w:t xml:space="preserve">כך אני מציע להשאיר את 130(ב) באיזה שהוא אופן.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 xml:space="preserve">ארבל </w:t>
      </w:r>
      <w:bookmarkStart w:id="1566" w:name="_ETM_Q_803655"/>
      <w:bookmarkEnd w:id="1566"/>
      <w:r>
        <w:rPr>
          <w:rFonts w:cs="David" w:hint="cs"/>
          <w:u w:val="single"/>
          <w:rtl/>
        </w:rPr>
        <w:t>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567" w:name="_ETM_Q_804627"/>
      <w:bookmarkEnd w:id="1567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לא, הבעיה היא שסעיף 130 הפך לסעיף שכל תכליתו היתה</w:t>
      </w:r>
      <w:bookmarkStart w:id="1568" w:name="_ETM_Q_807323"/>
      <w:bookmarkEnd w:id="1568"/>
      <w:r>
        <w:rPr>
          <w:rFonts w:cs="David" w:hint="cs"/>
          <w:rtl/>
        </w:rPr>
        <w:t xml:space="preserve"> דחיית הצבעה בקריאה השלישית.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אייל זנדברג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569" w:name="_ETM_Q_813627"/>
      <w:bookmarkEnd w:id="1569"/>
      <w:r>
        <w:rPr>
          <w:rFonts w:cs="David" w:hint="cs"/>
          <w:rtl/>
        </w:rPr>
        <w:t xml:space="preserve">אבל הוא נותן אופציה, כמו </w:t>
      </w:r>
      <w:bookmarkStart w:id="1570" w:name="_ETM_Q_812710"/>
      <w:bookmarkEnd w:id="1570"/>
      <w:r>
        <w:rPr>
          <w:rFonts w:cs="David" w:hint="cs"/>
          <w:rtl/>
        </w:rPr>
        <w:t xml:space="preserve">שאמרה מזכירת הכנסת, לממשלה לחשוב לרגע לפני שמצביעים, כדי להבין מה המשמעות של קבלת הסתייגויות.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571" w:name="_ETM_Q_820339"/>
      <w:bookmarkEnd w:id="1571"/>
      <w:r>
        <w:rPr>
          <w:rFonts w:cs="David" w:hint="cs"/>
          <w:rtl/>
        </w:rPr>
        <w:t xml:space="preserve">אבל הממשלה </w:t>
      </w:r>
      <w:bookmarkStart w:id="1572" w:name="_ETM_Q_821489"/>
      <w:bookmarkEnd w:id="1572"/>
      <w:r>
        <w:rPr>
          <w:rFonts w:cs="David" w:hint="cs"/>
          <w:rtl/>
        </w:rPr>
        <w:t xml:space="preserve">נמצאת שם, היא רואה מה התקבל.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אייל זנדברג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573" w:name="_ETM_Q_823494"/>
      <w:bookmarkEnd w:id="1573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כשיש חוק של </w:t>
      </w:r>
      <w:bookmarkStart w:id="1574" w:name="_ETM_Q_821576"/>
      <w:bookmarkEnd w:id="1574"/>
      <w:r>
        <w:rPr>
          <w:rFonts w:cs="David" w:hint="cs"/>
          <w:rtl/>
        </w:rPr>
        <w:t>100 סעיפים והתקבלו הסתייגויות ולהבין מה המשמעות של סעיף</w:t>
      </w:r>
      <w:bookmarkStart w:id="1575" w:name="_ETM_Q_827243"/>
      <w:bookmarkEnd w:id="1575"/>
      <w:r>
        <w:rPr>
          <w:rFonts w:cs="David" w:hint="cs"/>
          <w:rtl/>
        </w:rPr>
        <w:t xml:space="preserve"> 29, 25 ו-32, וצריך לקיים התייעצות---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576" w:name="_ETM_Q_829158"/>
      <w:bookmarkEnd w:id="1576"/>
      <w:r>
        <w:rPr>
          <w:rFonts w:cs="David" w:hint="cs"/>
          <w:rtl/>
        </w:rPr>
        <w:t xml:space="preserve">אבל, אייל, אתם לא יכולים </w:t>
      </w:r>
      <w:bookmarkStart w:id="1577" w:name="_ETM_Q_831815"/>
      <w:bookmarkEnd w:id="1577"/>
      <w:r>
        <w:rPr>
          <w:rFonts w:cs="David" w:hint="cs"/>
          <w:rtl/>
        </w:rPr>
        <w:t xml:space="preserve">לפתוח, אחרי חצי שנה שאנחנו דנים פה, את </w:t>
      </w:r>
      <w:bookmarkStart w:id="1578" w:name="_ETM_Q_834457"/>
      <w:bookmarkEnd w:id="1578"/>
      <w:r>
        <w:rPr>
          <w:rFonts w:cs="David" w:hint="cs"/>
          <w:rtl/>
        </w:rPr>
        <w:t xml:space="preserve">הכל עכשיו מהתחלה. מספיק עשיתם את זה אתמול.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אייל</w:t>
      </w:r>
      <w:bookmarkStart w:id="1579" w:name="_ETM_Q_833580"/>
      <w:bookmarkEnd w:id="1579"/>
      <w:r>
        <w:rPr>
          <w:rFonts w:cs="David" w:hint="cs"/>
          <w:u w:val="single"/>
          <w:rtl/>
        </w:rPr>
        <w:t xml:space="preserve"> זנדברג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580" w:name="_ETM_Q_834571"/>
      <w:bookmarkEnd w:id="1580"/>
      <w:r>
        <w:rPr>
          <w:rFonts w:cs="David" w:hint="cs"/>
          <w:rtl/>
        </w:rPr>
        <w:t xml:space="preserve">אני לא פתחתי שום דבר.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581" w:name="_ETM_Q_837663"/>
      <w:bookmarkEnd w:id="1581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אתמול פתחתם. הבוקר לא</w:t>
      </w:r>
      <w:bookmarkStart w:id="1582" w:name="_ETM_Q_838022"/>
      <w:bookmarkStart w:id="1583" w:name="_ETM_Q_840313"/>
      <w:bookmarkEnd w:id="1582"/>
      <w:bookmarkEnd w:id="1583"/>
      <w:r>
        <w:rPr>
          <w:rFonts w:cs="David" w:hint="cs"/>
          <w:rtl/>
        </w:rPr>
        <w:t xml:space="preserve">, אתמול כן.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אייל זנדברג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584" w:name="_ETM_Q_837520"/>
      <w:bookmarkEnd w:id="1584"/>
      <w:r>
        <w:rPr>
          <w:rFonts w:cs="David" w:hint="cs"/>
          <w:rtl/>
        </w:rPr>
        <w:t xml:space="preserve">ככל שאני יודע, </w:t>
      </w:r>
      <w:bookmarkStart w:id="1585" w:name="_ETM_Q_840930"/>
      <w:bookmarkEnd w:id="1585"/>
      <w:r>
        <w:rPr>
          <w:rFonts w:cs="David" w:hint="cs"/>
          <w:rtl/>
        </w:rPr>
        <w:t>בסך הכל החזירו למצב קיים רעיון שעלה ב---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586" w:name="_ETM_Q_846410"/>
      <w:bookmarkEnd w:id="1586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רעיון שעלה וכבר</w:t>
      </w:r>
      <w:bookmarkStart w:id="1587" w:name="_ETM_Q_845960"/>
      <w:bookmarkEnd w:id="1587"/>
      <w:r>
        <w:rPr>
          <w:rFonts w:cs="David" w:hint="cs"/>
          <w:rtl/>
        </w:rPr>
        <w:t xml:space="preserve"> עלה לפני אני לא יודע כמה זמן. אי אפשר עכשיו</w:t>
      </w:r>
      <w:bookmarkStart w:id="1588" w:name="_ETM_Q_850068"/>
      <w:bookmarkEnd w:id="1588"/>
      <w:r>
        <w:rPr>
          <w:rFonts w:cs="David" w:hint="cs"/>
          <w:rtl/>
        </w:rPr>
        <w:t xml:space="preserve"> להתחיל את כל התהליך מהתחלה.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589" w:name="_ETM_Q_853599"/>
      <w:bookmarkEnd w:id="1589"/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אייל זנדברג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590" w:name="_ETM_Q_854100"/>
      <w:bookmarkEnd w:id="1590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אבל אני לא מבין, </w:t>
      </w:r>
      <w:bookmarkStart w:id="1591" w:name="_ETM_Q_855684"/>
      <w:bookmarkEnd w:id="1591"/>
      <w:r>
        <w:rPr>
          <w:rFonts w:cs="David" w:hint="cs"/>
          <w:rtl/>
        </w:rPr>
        <w:t>סעיף 130(ב) מאפשר איזה שהיא היערכות לממשלה למחשבה---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592" w:name="_ETM_Q_861242"/>
      <w:bookmarkEnd w:id="1592"/>
      <w:r>
        <w:rPr>
          <w:rFonts w:cs="David" w:hint="cs"/>
          <w:rtl/>
        </w:rPr>
        <w:t xml:space="preserve">מחשבה על מה? </w:t>
      </w:r>
      <w:bookmarkStart w:id="1593" w:name="_ETM_Q_862831"/>
      <w:bookmarkEnd w:id="1593"/>
      <w:r>
        <w:rPr>
          <w:rFonts w:cs="David" w:hint="cs"/>
          <w:rtl/>
        </w:rPr>
        <w:t xml:space="preserve">איזה מחשבה?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אייל זנדברג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594" w:name="_ETM_Q_864357"/>
      <w:bookmarkEnd w:id="1594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אם מתקבלות הסתייגויות רבות להצעת חוק, לא דבר</w:t>
      </w:r>
      <w:bookmarkStart w:id="1595" w:name="_ETM_Q_866105"/>
      <w:bookmarkEnd w:id="1595"/>
      <w:r>
        <w:rPr>
          <w:rFonts w:cs="David" w:hint="cs"/>
          <w:rtl/>
        </w:rPr>
        <w:t xml:space="preserve"> שלא יכול לקרות וצריך להבין מה המשמעות של </w:t>
      </w:r>
      <w:bookmarkStart w:id="1596" w:name="_ETM_Q_871008"/>
      <w:bookmarkEnd w:id="1596"/>
      <w:r>
        <w:rPr>
          <w:rFonts w:cs="David" w:hint="cs"/>
          <w:rtl/>
        </w:rPr>
        <w:t xml:space="preserve">קבלת ההסתייגויות האלה, לא ברמה הלשונית, כי זה מטפל 130(א), </w:t>
      </w:r>
      <w:bookmarkStart w:id="1597" w:name="_ETM_Q_878037"/>
      <w:bookmarkEnd w:id="1597"/>
      <w:r>
        <w:rPr>
          <w:rFonts w:cs="David" w:hint="cs"/>
          <w:rtl/>
        </w:rPr>
        <w:t>הוועדה לא צריכה לטפל ברמה הלשונית, כפי שאמרה ארבל, הממשלה</w:t>
      </w:r>
      <w:bookmarkStart w:id="1598" w:name="_ETM_Q_877725"/>
      <w:bookmarkEnd w:id="1598"/>
      <w:r>
        <w:rPr>
          <w:rFonts w:cs="David" w:hint="cs"/>
          <w:rtl/>
        </w:rPr>
        <w:t xml:space="preserve"> צריכה להחליט אם למשוך או לא למשוך. בעצם האפשרות לדחייה הזאת צריכה לקבל ביטוי. יכול להיות שהיא תקבל ביטוי ביכולת </w:t>
      </w:r>
      <w:bookmarkStart w:id="1599" w:name="_ETM_Q_885963"/>
      <w:bookmarkEnd w:id="1599"/>
      <w:r>
        <w:rPr>
          <w:rFonts w:cs="David" w:hint="cs"/>
          <w:rtl/>
        </w:rPr>
        <w:t>למשוך את הצעת החוק, שמשום מה תבקש לעצור, אולי</w:t>
      </w:r>
      <w:bookmarkStart w:id="1600" w:name="_ETM_Q_891261"/>
      <w:bookmarkEnd w:id="1600"/>
      <w:r>
        <w:rPr>
          <w:rFonts w:cs="David" w:hint="cs"/>
          <w:rtl/>
        </w:rPr>
        <w:t xml:space="preserve"> זה המענה לזה, אולי זה מיותר, ואז אין לי בעיה,</w:t>
      </w:r>
      <w:bookmarkStart w:id="1601" w:name="_ETM_Q_893666"/>
      <w:bookmarkEnd w:id="1601"/>
      <w:r>
        <w:rPr>
          <w:rFonts w:cs="David" w:hint="cs"/>
          <w:rtl/>
        </w:rPr>
        <w:t xml:space="preserve"> אבל מהותית או הליכית צריך לשמר את הכוח </w:t>
      </w:r>
      <w:bookmarkStart w:id="1602" w:name="_ETM_Q_895543"/>
      <w:bookmarkEnd w:id="1602"/>
      <w:r>
        <w:rPr>
          <w:rFonts w:cs="David" w:hint="cs"/>
          <w:rtl/>
        </w:rPr>
        <w:t xml:space="preserve">הזה.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603" w:name="_ETM_Q_894809"/>
      <w:bookmarkEnd w:id="1603"/>
      <w:r>
        <w:rPr>
          <w:rFonts w:cs="David" w:hint="cs"/>
          <w:rtl/>
        </w:rPr>
        <w:t xml:space="preserve">תיכף נגיע לאפשרות לעצור.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אייל זנדברג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604" w:name="_ETM_Q_896679"/>
      <w:bookmarkEnd w:id="1604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אם יש </w:t>
      </w:r>
      <w:bookmarkStart w:id="1605" w:name="_ETM_Q_897225"/>
      <w:bookmarkEnd w:id="1605"/>
      <w:r>
        <w:rPr>
          <w:rFonts w:cs="David" w:hint="cs"/>
          <w:rtl/>
        </w:rPr>
        <w:t>לממשלה אפשרות לבקש לעצור את הדיון, אז אולי</w:t>
      </w:r>
      <w:bookmarkStart w:id="1606" w:name="_ETM_Q_902667"/>
      <w:bookmarkEnd w:id="1606"/>
      <w:r>
        <w:rPr>
          <w:rFonts w:cs="David" w:hint="cs"/>
          <w:rtl/>
        </w:rPr>
        <w:t xml:space="preserve"> צריך להשיג את </w:t>
      </w:r>
      <w:bookmarkStart w:id="1607" w:name="_ETM_Q_899754"/>
      <w:bookmarkEnd w:id="1607"/>
      <w:r>
        <w:rPr>
          <w:rFonts w:cs="David" w:hint="cs"/>
          <w:rtl/>
        </w:rPr>
        <w:t xml:space="preserve">אותה תוצאה.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608" w:name="_ETM_Q_899813"/>
      <w:bookmarkEnd w:id="1608"/>
      <w:r>
        <w:rPr>
          <w:rFonts w:cs="David" w:hint="cs"/>
          <w:rtl/>
        </w:rPr>
        <w:t xml:space="preserve">יש אפשרות, לכן אני לא מבין למה צריך להביא.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אייל זנדברג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609" w:name="_ETM_Q_904636"/>
      <w:bookmarkEnd w:id="1609"/>
      <w:r>
        <w:rPr>
          <w:rFonts w:cs="David" w:hint="cs"/>
          <w:rtl/>
        </w:rPr>
        <w:t>צריך להשיג את אותה תוצאה, זה</w:t>
      </w:r>
      <w:bookmarkStart w:id="1610" w:name="_ETM_Q_904646"/>
      <w:bookmarkEnd w:id="1610"/>
      <w:r>
        <w:rPr>
          <w:rFonts w:cs="David" w:hint="cs"/>
          <w:rtl/>
        </w:rPr>
        <w:t xml:space="preserve"> כל מה שאני רוצה לוודא.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611" w:name="_ETM_Q_905383"/>
      <w:bookmarkEnd w:id="1611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זה משיג את </w:t>
      </w:r>
      <w:bookmarkStart w:id="1612" w:name="_ETM_Q_906530"/>
      <w:bookmarkEnd w:id="1612"/>
      <w:r>
        <w:rPr>
          <w:rFonts w:cs="David" w:hint="cs"/>
          <w:rtl/>
        </w:rPr>
        <w:t xml:space="preserve">אותה תוצאה, כי היא מבקשת לעצור. העניין הוא שברגע </w:t>
      </w:r>
      <w:bookmarkStart w:id="1613" w:name="_ETM_Q_910135"/>
      <w:bookmarkEnd w:id="1613"/>
      <w:r>
        <w:rPr>
          <w:rFonts w:cs="David" w:hint="cs"/>
          <w:rtl/>
        </w:rPr>
        <w:t>שהיא ביקשה לעצור, קודם כל חייבים להפסיק שבוע,</w:t>
      </w:r>
      <w:bookmarkStart w:id="1614" w:name="_ETM_Q_913982"/>
      <w:bookmarkEnd w:id="1614"/>
      <w:r>
        <w:rPr>
          <w:rFonts w:cs="David" w:hint="cs"/>
          <w:rtl/>
        </w:rPr>
        <w:t xml:space="preserve"> גם כאן זה שבוע. היא ל</w:t>
      </w:r>
      <w:bookmarkStart w:id="1615" w:name="_ETM_Q_915707"/>
      <w:bookmarkEnd w:id="1615"/>
      <w:r>
        <w:rPr>
          <w:rFonts w:cs="David" w:hint="cs"/>
          <w:rtl/>
        </w:rPr>
        <w:t xml:space="preserve">א יכולה אחרי רגע להגיד, 'לא, בעצם התחרטתי, תמשיכו'. </w:t>
      </w:r>
      <w:bookmarkStart w:id="1616" w:name="_ETM_Q_919811"/>
      <w:bookmarkEnd w:id="1616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617" w:name="_ETM_Q_922532"/>
      <w:bookmarkEnd w:id="1617"/>
      <w:r>
        <w:rPr>
          <w:rFonts w:cs="David" w:hint="cs"/>
          <w:rtl/>
        </w:rPr>
        <w:t xml:space="preserve">זה המצב, זה ישנו.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618" w:name="_ETM_Q_920331"/>
      <w:bookmarkEnd w:id="1618"/>
      <w:r>
        <w:rPr>
          <w:rFonts w:cs="David" w:hint="cs"/>
          <w:rtl/>
        </w:rPr>
        <w:t>היות וסוכם לחזור לאפשרות של</w:t>
      </w:r>
      <w:bookmarkStart w:id="1619" w:name="_ETM_Q_923793"/>
      <w:bookmarkEnd w:id="1619"/>
      <w:r>
        <w:rPr>
          <w:rFonts w:cs="David" w:hint="cs"/>
          <w:rtl/>
        </w:rPr>
        <w:t xml:space="preserve"> הממשלה לחזור בה.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אייל זנדברג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620" w:name="_ETM_Q_923489"/>
      <w:bookmarkEnd w:id="1620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אבל היום היו שני סעיפים שיכול</w:t>
      </w:r>
      <w:bookmarkStart w:id="1621" w:name="_ETM_Q_925442"/>
      <w:bookmarkEnd w:id="1621"/>
      <w:r>
        <w:rPr>
          <w:rFonts w:cs="David" w:hint="cs"/>
          <w:rtl/>
        </w:rPr>
        <w:t xml:space="preserve"> להיות שהם אמרו את אותו דבר, אבל אמרו אותו בדרכים</w:t>
      </w:r>
      <w:bookmarkStart w:id="1622" w:name="_ETM_Q_926792"/>
      <w:bookmarkEnd w:id="1622"/>
      <w:r>
        <w:rPr>
          <w:rFonts w:cs="David" w:hint="cs"/>
          <w:rtl/>
        </w:rPr>
        <w:t xml:space="preserve"> שונות, 130(ב), שדיבר על כך שנציג הממשלה יכול לבקש שהקריאה</w:t>
      </w:r>
      <w:bookmarkStart w:id="1623" w:name="_ETM_Q_935122"/>
      <w:bookmarkEnd w:id="1623"/>
      <w:r>
        <w:rPr>
          <w:rFonts w:cs="David" w:hint="cs"/>
          <w:rtl/>
        </w:rPr>
        <w:t xml:space="preserve"> השלישית תתקיים גם מיד, זה כנראה בררת המחדל היום, ושיידחה </w:t>
      </w:r>
      <w:bookmarkStart w:id="1624" w:name="_ETM_Q_939206"/>
      <w:bookmarkEnd w:id="1624"/>
      <w:r>
        <w:rPr>
          <w:rFonts w:cs="David" w:hint="cs"/>
          <w:rtl/>
        </w:rPr>
        <w:t xml:space="preserve">בשבוע נוסף.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625" w:name="_ETM_Q_940004"/>
      <w:bookmarkEnd w:id="1625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ו-132(ב) דיבר על שאחרי שהתחילה הקריאה השנייה,</w:t>
      </w:r>
      <w:bookmarkStart w:id="1626" w:name="_ETM_Q_944194"/>
      <w:bookmarkEnd w:id="1626"/>
      <w:r>
        <w:rPr>
          <w:rFonts w:cs="David" w:hint="cs"/>
          <w:rtl/>
        </w:rPr>
        <w:t xml:space="preserve"> הממשלה יכולה להגיד 'תעצרו, אני חושבת לחזור בי, קודם כל </w:t>
      </w:r>
      <w:bookmarkStart w:id="1627" w:name="_ETM_Q_946803"/>
      <w:bookmarkEnd w:id="1627"/>
      <w:r>
        <w:rPr>
          <w:rFonts w:cs="David" w:hint="cs"/>
          <w:rtl/>
        </w:rPr>
        <w:t xml:space="preserve">תעשו הפסקה'.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סהר פינטו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628" w:name="_ETM_Q_950016"/>
      <w:bookmarkEnd w:id="1628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הם יוכלו לבקש שזה יהיה </w:t>
      </w:r>
      <w:bookmarkStart w:id="1629" w:name="_ETM_Q_950520"/>
      <w:bookmarkEnd w:id="1629"/>
      <w:r>
        <w:rPr>
          <w:rFonts w:cs="David" w:hint="cs"/>
          <w:rtl/>
        </w:rPr>
        <w:t xml:space="preserve">אמון, לא?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אייל זנדברג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630" w:name="_ETM_Q_950351"/>
      <w:bookmarkEnd w:id="1630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אם בעקבות כל התיקונים אפשר להגיע לאותה </w:t>
      </w:r>
      <w:bookmarkStart w:id="1631" w:name="_ETM_Q_954242"/>
      <w:bookmarkEnd w:id="1631"/>
      <w:r>
        <w:rPr>
          <w:rFonts w:cs="David" w:hint="cs"/>
          <w:rtl/>
        </w:rPr>
        <w:t>מסקנה...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632" w:name="_ETM_Q_955446"/>
      <w:bookmarkEnd w:id="1632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כן, אנחנו נמצאים באותו מקום.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אייל זנדברג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633" w:name="_ETM_Q_960917"/>
      <w:bookmarkEnd w:id="1633"/>
      <w:r>
        <w:rPr>
          <w:rFonts w:cs="David" w:hint="cs"/>
          <w:rtl/>
        </w:rPr>
        <w:t>הנה סיטואציה שהממשלה זקוקה</w:t>
      </w:r>
      <w:bookmarkStart w:id="1634" w:name="_ETM_Q_961175"/>
      <w:bookmarkEnd w:id="1634"/>
      <w:r>
        <w:rPr>
          <w:rFonts w:cs="David" w:hint="cs"/>
          <w:rtl/>
        </w:rPr>
        <w:t xml:space="preserve"> לשבוע, אנחנו רוצים להבין מה המשמעות של התיקונים. </w:t>
      </w:r>
    </w:p>
    <w:p w:rsidR="006861C1" w:rsidRDefault="006861C1" w:rsidP="006861C1">
      <w:pPr>
        <w:bidi/>
        <w:jc w:val="both"/>
        <w:rPr>
          <w:rFonts w:cs="David" w:hint="cs"/>
          <w:u w:val="single"/>
          <w:rtl/>
        </w:rPr>
      </w:pP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bookmarkStart w:id="1635" w:name="_ETM_Q_963073"/>
      <w:bookmarkEnd w:id="1635"/>
      <w:r>
        <w:rPr>
          <w:rFonts w:cs="David" w:hint="cs"/>
          <w:u w:val="single"/>
          <w:rtl/>
        </w:rPr>
        <w:t>ארבל</w:t>
      </w:r>
      <w:bookmarkStart w:id="1636" w:name="_ETM_Q_961511"/>
      <w:bookmarkEnd w:id="1636"/>
      <w:r>
        <w:rPr>
          <w:rFonts w:cs="David" w:hint="cs"/>
          <w:u w:val="single"/>
          <w:rtl/>
        </w:rPr>
        <w:t xml:space="preserve">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637" w:name="_ETM_Q_963449"/>
      <w:bookmarkEnd w:id="1637"/>
      <w:r>
        <w:rPr>
          <w:rFonts w:cs="David" w:hint="cs"/>
          <w:rtl/>
        </w:rPr>
        <w:t xml:space="preserve">החזרה של הממשלה, תיכף נגיע לזה.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אייל זנדברג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638" w:name="_ETM_Q_968610"/>
      <w:bookmarkEnd w:id="1638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אם</w:t>
      </w:r>
      <w:bookmarkStart w:id="1639" w:name="_ETM_Q_968892"/>
      <w:bookmarkEnd w:id="1639"/>
      <w:r>
        <w:rPr>
          <w:rFonts w:cs="David" w:hint="cs"/>
          <w:rtl/>
        </w:rPr>
        <w:t xml:space="preserve"> זה מוסדר שם, אני כמובן לא אעכב את הדיונים כאן. </w:t>
      </w:r>
      <w:bookmarkStart w:id="1640" w:name="_ETM_Q_970889"/>
      <w:bookmarkEnd w:id="1640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641" w:name="_ETM_Q_971799"/>
      <w:bookmarkEnd w:id="1641"/>
      <w:r>
        <w:rPr>
          <w:rFonts w:cs="David" w:hint="cs"/>
          <w:rtl/>
        </w:rPr>
        <w:t xml:space="preserve">בסעיף קטן (ג) ב-24, אחרי שחוק התקבל, אחד היוזמים </w:t>
      </w:r>
      <w:bookmarkStart w:id="1642" w:name="_ETM_Q_974782"/>
      <w:bookmarkEnd w:id="1642"/>
      <w:r>
        <w:rPr>
          <w:rFonts w:cs="David" w:hint="cs"/>
          <w:rtl/>
        </w:rPr>
        <w:t>יכול לקבל את רשות הדיבור ואותו דבר פה, הצעה של</w:t>
      </w:r>
      <w:bookmarkStart w:id="1643" w:name="_ETM_Q_980784"/>
      <w:bookmarkEnd w:id="1643"/>
      <w:r>
        <w:rPr>
          <w:rFonts w:cs="David" w:hint="cs"/>
          <w:rtl/>
        </w:rPr>
        <w:t xml:space="preserve"> שר, אם אין הסכמה. מי מהם? היוזם הראשון ששמו</w:t>
      </w:r>
      <w:bookmarkStart w:id="1644" w:name="_ETM_Q_983375"/>
      <w:bookmarkEnd w:id="1644"/>
      <w:r>
        <w:rPr>
          <w:rFonts w:cs="David" w:hint="cs"/>
          <w:rtl/>
        </w:rPr>
        <w:t xml:space="preserve"> מופיע על הצעת החוק ויושב ראש הישיבה רשאי לתת</w:t>
      </w:r>
      <w:bookmarkStart w:id="1645" w:name="_ETM_Q_982293"/>
      <w:bookmarkEnd w:id="1645"/>
      <w:r>
        <w:rPr>
          <w:rFonts w:cs="David" w:hint="cs"/>
          <w:rtl/>
        </w:rPr>
        <w:t xml:space="preserve"> רשות דיבור ליוזמים נוספים.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646" w:name="_ETM_Q_987820"/>
      <w:bookmarkStart w:id="1647" w:name="_ETM_Q_987939"/>
      <w:bookmarkEnd w:id="1646"/>
      <w:bookmarkEnd w:id="1647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עכשיו אנחנו מגיעים להוראות השונות. סיימנ</w:t>
      </w:r>
      <w:bookmarkStart w:id="1648" w:name="_ETM_Q_992127"/>
      <w:bookmarkEnd w:id="1648"/>
      <w:r>
        <w:rPr>
          <w:rFonts w:cs="David" w:hint="cs"/>
          <w:rtl/>
        </w:rPr>
        <w:t>ו את הליך החקיקה בסדר הכרונולוגי שלו, אחרי הקריאה השלישית, עכשיו</w:t>
      </w:r>
      <w:bookmarkStart w:id="1649" w:name="_ETM_Q_996027"/>
      <w:bookmarkEnd w:id="1649"/>
      <w:r>
        <w:rPr>
          <w:rFonts w:cs="David" w:hint="cs"/>
          <w:rtl/>
        </w:rPr>
        <w:t xml:space="preserve"> יש לנו עוד כמה סעיפים, לא רבים. העלות התקציבית </w:t>
      </w:r>
      <w:bookmarkStart w:id="1650" w:name="_ETM_Q_999675"/>
      <w:bookmarkEnd w:id="1650"/>
      <w:r>
        <w:rPr>
          <w:rFonts w:cs="David" w:hint="cs"/>
          <w:rtl/>
        </w:rPr>
        <w:t>זה סעיף שדיברנו עליו. אני גם דיברתי עליו</w:t>
      </w:r>
      <w:bookmarkStart w:id="1651" w:name="_ETM_Q_1006956"/>
      <w:bookmarkEnd w:id="1651"/>
      <w:r>
        <w:rPr>
          <w:rFonts w:cs="David" w:hint="cs"/>
          <w:rtl/>
        </w:rPr>
        <w:t xml:space="preserve"> עם האוצר. יש פה כמה שינויים, אנחנו לא נחזור עליהם</w:t>
      </w:r>
      <w:bookmarkStart w:id="1652" w:name="_ETM_Q_1008348"/>
      <w:bookmarkEnd w:id="1652"/>
      <w:r>
        <w:rPr>
          <w:rFonts w:cs="David" w:hint="cs"/>
          <w:rtl/>
        </w:rPr>
        <w:t xml:space="preserve"> כי דיברנו עליהם, אבל יש הערה אחת קטנה בסעיף קטן</w:t>
      </w:r>
      <w:bookmarkStart w:id="1653" w:name="_ETM_Q_1014393"/>
      <w:bookmarkEnd w:id="1653"/>
      <w:r>
        <w:rPr>
          <w:rFonts w:cs="David" w:hint="cs"/>
          <w:rtl/>
        </w:rPr>
        <w:t xml:space="preserve"> (ד), מתי תימסר הערכת שר האוצר לוועדה על העלות התקציבית. </w:t>
      </w:r>
      <w:bookmarkStart w:id="1654" w:name="_ETM_Q_1020980"/>
      <w:bookmarkEnd w:id="1654"/>
      <w:r>
        <w:rPr>
          <w:rFonts w:cs="David" w:hint="cs"/>
          <w:rtl/>
        </w:rPr>
        <w:t>זה יוגש לוועדה לפני הדיון בהכנת הצעת החוק, לקריאה ראשונה</w:t>
      </w:r>
      <w:bookmarkStart w:id="1655" w:name="_ETM_Q_1023653"/>
      <w:bookmarkEnd w:id="1655"/>
      <w:r>
        <w:rPr>
          <w:rFonts w:cs="David" w:hint="cs"/>
          <w:rtl/>
        </w:rPr>
        <w:t xml:space="preserve"> או שנייה ושלישית, ואם לא ניתן למסור לפני הדיון, </w:t>
      </w:r>
      <w:bookmarkStart w:id="1656" w:name="_ETM_Q_1027335"/>
      <w:bookmarkEnd w:id="1656"/>
      <w:r>
        <w:rPr>
          <w:rFonts w:cs="David" w:hint="cs"/>
          <w:rtl/>
        </w:rPr>
        <w:t>בעת הדיון או אחריו. בתוך זמן, היום</w:t>
      </w:r>
      <w:bookmarkStart w:id="1657" w:name="_ETM_Q_1027796"/>
      <w:bookmarkEnd w:id="1657"/>
      <w:r>
        <w:rPr>
          <w:rFonts w:cs="David" w:hint="cs"/>
          <w:rtl/>
        </w:rPr>
        <w:t xml:space="preserve"> קיים בתקנון 'סביר', פה חשבנו להוריד את זה, האוצר ביקש</w:t>
      </w:r>
      <w:bookmarkStart w:id="1658" w:name="_ETM_Q_1034495"/>
      <w:bookmarkEnd w:id="1658"/>
      <w:r>
        <w:rPr>
          <w:rFonts w:cs="David" w:hint="cs"/>
          <w:rtl/>
        </w:rPr>
        <w:t xml:space="preserve"> להשאיר את זה, 'בתוך זמן סביר שקצב לכך יושב ראש</w:t>
      </w:r>
      <w:bookmarkStart w:id="1659" w:name="_ETM_Q_1036583"/>
      <w:bookmarkEnd w:id="1659"/>
      <w:r>
        <w:rPr>
          <w:rFonts w:cs="David" w:hint="cs"/>
          <w:rtl/>
        </w:rPr>
        <w:t xml:space="preserve"> הוועדה'.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660" w:name="_ETM_Q_1036098"/>
      <w:bookmarkEnd w:id="1660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661" w:name="_ETM_Q_1036234"/>
      <w:bookmarkEnd w:id="1661"/>
      <w:r>
        <w:rPr>
          <w:rFonts w:cs="David" w:hint="cs"/>
          <w:rtl/>
        </w:rPr>
        <w:t xml:space="preserve">בסעיף קטן (ה) הממשלה מוסרת לוועדה את עמדתה, מוצע שזה </w:t>
      </w:r>
      <w:bookmarkStart w:id="1662" w:name="_ETM_Q_1040259"/>
      <w:bookmarkEnd w:id="1662"/>
      <w:r>
        <w:rPr>
          <w:rFonts w:cs="David" w:hint="cs"/>
          <w:rtl/>
        </w:rPr>
        <w:t>יהיה מזכיר הממשלה.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663" w:name="_ETM_Q_1052403"/>
      <w:bookmarkEnd w:id="1663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664" w:name="_ETM_Q_1052525"/>
      <w:bookmarkEnd w:id="1664"/>
      <w:r>
        <w:rPr>
          <w:rFonts w:cs="David" w:hint="cs"/>
          <w:rtl/>
        </w:rPr>
        <w:t>סעיף קטן (ו) גם כן, הודעה</w:t>
      </w:r>
      <w:bookmarkStart w:id="1665" w:name="_ETM_Q_1045560"/>
      <w:bookmarkEnd w:id="1665"/>
      <w:r>
        <w:rPr>
          <w:rFonts w:cs="David" w:hint="cs"/>
          <w:rtl/>
        </w:rPr>
        <w:t xml:space="preserve"> על שינוי עמדת הממשלה, דיברנו על זה שאם הממשלה משנה </w:t>
      </w:r>
      <w:bookmarkStart w:id="1666" w:name="_ETM_Q_1051894"/>
      <w:bookmarkEnd w:id="1666"/>
      <w:r>
        <w:rPr>
          <w:rFonts w:cs="David" w:hint="cs"/>
          <w:rtl/>
        </w:rPr>
        <w:t xml:space="preserve">את עמדתה מתמיכה להתנגדות, מה שהופך את ההצעה לתקציבית, היא </w:t>
      </w:r>
      <w:bookmarkStart w:id="1667" w:name="_ETM_Q_1054002"/>
      <w:bookmarkEnd w:id="1667"/>
      <w:r>
        <w:rPr>
          <w:rFonts w:cs="David" w:hint="cs"/>
          <w:rtl/>
        </w:rPr>
        <w:t>צריכה למסור את זה לא יאוחר מיום לפני הדיון. אם ההצבעה היא ביום ההנחה, זאת אומרת ניתן פטור, באותו יום</w:t>
      </w:r>
      <w:bookmarkStart w:id="1668" w:name="_ETM_Q_1062725"/>
      <w:bookmarkEnd w:id="1668"/>
      <w:r>
        <w:rPr>
          <w:rFonts w:cs="David" w:hint="cs"/>
          <w:rtl/>
        </w:rPr>
        <w:t xml:space="preserve"> לפני תחילת הדיון, בשביל לא להפתיע שפתאום ההצעה הפכה לתקציבית.</w:t>
      </w:r>
      <w:bookmarkStart w:id="1669" w:name="_ETM_Q_1066707"/>
      <w:bookmarkEnd w:id="1669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670" w:name="_ETM_Q_1066896"/>
      <w:bookmarkEnd w:id="1670"/>
      <w:r>
        <w:rPr>
          <w:rFonts w:cs="David" w:hint="cs"/>
          <w:rtl/>
        </w:rPr>
        <w:t xml:space="preserve">בסימן </w:t>
      </w:r>
      <w:bookmarkStart w:id="1671" w:name="_ETM_Q_1064160"/>
      <w:bookmarkEnd w:id="1671"/>
      <w:r>
        <w:rPr>
          <w:rFonts w:cs="David" w:hint="cs"/>
          <w:rtl/>
        </w:rPr>
        <w:t>ב', הסרת הצעת חוק. פה אני רוצה להבהיר, יש</w:t>
      </w:r>
      <w:bookmarkStart w:id="1672" w:name="_ETM_Q_1070899"/>
      <w:bookmarkEnd w:id="1672"/>
      <w:r>
        <w:rPr>
          <w:rFonts w:cs="David" w:hint="cs"/>
          <w:rtl/>
        </w:rPr>
        <w:t xml:space="preserve"> איזה שהוא שינוי בעקבות דיונים פנימיים שעשינו ממה שדובר כאן. </w:t>
      </w:r>
      <w:bookmarkStart w:id="1673" w:name="_ETM_Q_1075077"/>
      <w:bookmarkEnd w:id="1673"/>
      <w:r>
        <w:rPr>
          <w:rFonts w:cs="David" w:hint="cs"/>
          <w:rtl/>
        </w:rPr>
        <w:t>יש אפשרות להחלטת ועדה להסיר הצעת חוק. וע</w:t>
      </w:r>
      <w:bookmarkStart w:id="1674" w:name="_ETM_Q_1086876"/>
      <w:bookmarkEnd w:id="1674"/>
      <w:r>
        <w:rPr>
          <w:rFonts w:cs="David" w:hint="cs"/>
          <w:rtl/>
        </w:rPr>
        <w:t>דה שמכינה הצעת חוק לקריאה ראשונה או לקריאה שנייה ושלישית, זאת א</w:t>
      </w:r>
      <w:bookmarkStart w:id="1675" w:name="_ETM_Q_1089636"/>
      <w:bookmarkEnd w:id="1675"/>
      <w:r>
        <w:rPr>
          <w:rFonts w:cs="David" w:hint="cs"/>
          <w:rtl/>
        </w:rPr>
        <w:t xml:space="preserve">ומרת עברה אליה הצעת חוק אחרי קריאה ראשונה או שנייה </w:t>
      </w:r>
      <w:bookmarkStart w:id="1676" w:name="_ETM_Q_1092598"/>
      <w:bookmarkEnd w:id="1676"/>
      <w:r>
        <w:rPr>
          <w:rFonts w:cs="David" w:hint="cs"/>
          <w:rtl/>
        </w:rPr>
        <w:t>ושלישית, צריכה להכין אותה; אחרי טרומית לקריאה ראשונה, אחרי ראשונה</w:t>
      </w:r>
      <w:bookmarkStart w:id="1677" w:name="_ETM_Q_1097637"/>
      <w:bookmarkEnd w:id="1677"/>
      <w:r>
        <w:rPr>
          <w:rFonts w:cs="David" w:hint="cs"/>
          <w:rtl/>
        </w:rPr>
        <w:t xml:space="preserve"> לשנייה ושלישית, או להציע לכנסת להסיר אותה מסדר היום. מה </w:t>
      </w:r>
      <w:bookmarkStart w:id="1678" w:name="_ETM_Q_1102838"/>
      <w:bookmarkEnd w:id="1678"/>
      <w:r>
        <w:rPr>
          <w:rFonts w:cs="David" w:hint="cs"/>
          <w:rtl/>
        </w:rPr>
        <w:t xml:space="preserve">זה אומר? מה שהוועדה מביאה למליאה זה הצעה להסיר </w:t>
      </w:r>
      <w:bookmarkStart w:id="1679" w:name="_ETM_Q_1109320"/>
      <w:bookmarkEnd w:id="1679"/>
      <w:r>
        <w:rPr>
          <w:rFonts w:cs="David" w:hint="cs"/>
          <w:rtl/>
        </w:rPr>
        <w:t>מסדר היום. ההצעה הזאת מונחת על שולחן הכנסת. זה לא</w:t>
      </w:r>
      <w:bookmarkStart w:id="1680" w:name="_ETM_Q_1111063"/>
      <w:bookmarkEnd w:id="1680"/>
      <w:r>
        <w:rPr>
          <w:rFonts w:cs="David" w:hint="cs"/>
          <w:rtl/>
        </w:rPr>
        <w:t xml:space="preserve"> נוסח של הצעת חוק, זה הצעה. יושב ראש הוועדה מציג </w:t>
      </w:r>
      <w:bookmarkStart w:id="1681" w:name="_ETM_Q_1117184"/>
      <w:bookmarkEnd w:id="1681"/>
      <w:r>
        <w:rPr>
          <w:rFonts w:cs="David" w:hint="cs"/>
          <w:rtl/>
        </w:rPr>
        <w:t>את זה, אמרנו מי יכול להתייחס לזה, להשיב, גם פה</w:t>
      </w:r>
      <w:bookmarkStart w:id="1682" w:name="_ETM_Q_1120457"/>
      <w:bookmarkEnd w:id="1682"/>
      <w:r>
        <w:rPr>
          <w:rFonts w:cs="David" w:hint="cs"/>
          <w:rtl/>
        </w:rPr>
        <w:t xml:space="preserve"> אמרנו שר או סגן שר בענייני משרדו, יש דיון אישי</w:t>
      </w:r>
      <w:bookmarkStart w:id="1683" w:name="_ETM_Q_1123536"/>
      <w:bookmarkEnd w:id="1683"/>
      <w:r>
        <w:rPr>
          <w:rFonts w:cs="David" w:hint="cs"/>
          <w:rtl/>
        </w:rPr>
        <w:t>. אם הכנסת החליטה לקבל את הצעת הוועדה,</w:t>
      </w:r>
      <w:bookmarkStart w:id="1684" w:name="_ETM_Q_1127051"/>
      <w:bookmarkEnd w:id="1684"/>
      <w:r>
        <w:rPr>
          <w:rFonts w:cs="David" w:hint="cs"/>
          <w:rtl/>
        </w:rPr>
        <w:t xml:space="preserve"> ההצעה מוסרת מסדר היום. אין בעיה. מה קורה אם הכנסת</w:t>
      </w:r>
      <w:bookmarkStart w:id="1685" w:name="_ETM_Q_1133363"/>
      <w:bookmarkEnd w:id="1685"/>
      <w:r>
        <w:rPr>
          <w:rFonts w:cs="David" w:hint="cs"/>
          <w:rtl/>
        </w:rPr>
        <w:t xml:space="preserve"> דוחה את הצעת הוועדה? בעניין הזה היה כאן ויכוח.</w:t>
      </w:r>
      <w:bookmarkStart w:id="1686" w:name="_ETM_Q_1140041"/>
      <w:bookmarkEnd w:id="1686"/>
      <w:r>
        <w:rPr>
          <w:rFonts w:cs="David" w:hint="cs"/>
          <w:rtl/>
        </w:rPr>
        <w:t xml:space="preserve"> לפי המצב המשפטי בתקנון היום, אם הכנסת דוחה את הצעת</w:t>
      </w:r>
      <w:bookmarkStart w:id="1687" w:name="_ETM_Q_1144417"/>
      <w:bookmarkEnd w:id="1687"/>
      <w:r>
        <w:rPr>
          <w:rFonts w:cs="David" w:hint="cs"/>
          <w:rtl/>
        </w:rPr>
        <w:t xml:space="preserve"> הוועדה, צריך להביא את הצעת החוק לקריאה. אם זה היה</w:t>
      </w:r>
      <w:bookmarkStart w:id="1688" w:name="_ETM_Q_1149337"/>
      <w:bookmarkEnd w:id="1688"/>
      <w:r>
        <w:rPr>
          <w:rFonts w:cs="David" w:hint="cs"/>
          <w:rtl/>
        </w:rPr>
        <w:t xml:space="preserve"> אחרי קריאה טרומית והוועדה הציעה להסיר, צריך להביא</w:t>
      </w:r>
      <w:bookmarkStart w:id="1689" w:name="_ETM_Q_1150402"/>
      <w:bookmarkEnd w:id="1689"/>
      <w:r>
        <w:rPr>
          <w:rFonts w:cs="David" w:hint="cs"/>
          <w:rtl/>
        </w:rPr>
        <w:t xml:space="preserve"> נוסח לקריאה ראשונה. אם זה היה אחרי קריאה</w:t>
      </w:r>
      <w:bookmarkStart w:id="1690" w:name="_ETM_Q_1155057"/>
      <w:bookmarkEnd w:id="1690"/>
      <w:r>
        <w:rPr>
          <w:rFonts w:cs="David" w:hint="cs"/>
          <w:rtl/>
        </w:rPr>
        <w:t xml:space="preserve"> ראשונה, צריך להביא נוסח לשנייה שלישית. פה דובר על </w:t>
      </w:r>
      <w:bookmarkStart w:id="1691" w:name="_ETM_Q_1160311"/>
      <w:bookmarkEnd w:id="1691"/>
      <w:r>
        <w:rPr>
          <w:rFonts w:cs="David" w:hint="cs"/>
          <w:rtl/>
        </w:rPr>
        <w:t xml:space="preserve">למה צריך לעשות את זה פעמיים. נראה את זה שהכנסת דחתה </w:t>
      </w:r>
      <w:bookmarkStart w:id="1692" w:name="_ETM_Q_1162681"/>
      <w:bookmarkEnd w:id="1692"/>
      <w:r>
        <w:rPr>
          <w:rFonts w:cs="David" w:hint="cs"/>
          <w:rtl/>
        </w:rPr>
        <w:t xml:space="preserve">את הצעת הוועדה להסיר, כאילו זה היה קריאה </w:t>
      </w:r>
      <w:bookmarkStart w:id="1693" w:name="_ETM_Q_1166259"/>
      <w:bookmarkEnd w:id="1693"/>
      <w:r>
        <w:rPr>
          <w:rFonts w:cs="David" w:hint="cs"/>
          <w:rtl/>
        </w:rPr>
        <w:t xml:space="preserve">ראשונה. פה אנשים בלשכה המשפטית ובמיוחד הממונה על נוסח </w:t>
      </w:r>
      <w:bookmarkStart w:id="1694" w:name="_ETM_Q_1170605"/>
      <w:bookmarkEnd w:id="1694"/>
      <w:r>
        <w:rPr>
          <w:rFonts w:cs="David" w:hint="cs"/>
          <w:rtl/>
        </w:rPr>
        <w:t>החוק נזעקו, אמרו לי 'אין דבר כזה יראו כאילו', חוק</w:t>
      </w:r>
      <w:bookmarkStart w:id="1695" w:name="_ETM_Q_1173926"/>
      <w:bookmarkEnd w:id="1695"/>
      <w:r>
        <w:rPr>
          <w:rFonts w:cs="David" w:hint="cs"/>
          <w:rtl/>
        </w:rPr>
        <w:t xml:space="preserve"> לא כאילו עובר קריאה ראשונה, חוק עובר קריאה ראשונה או</w:t>
      </w:r>
      <w:bookmarkStart w:id="1696" w:name="_ETM_Q_1173956"/>
      <w:bookmarkEnd w:id="1696"/>
      <w:r>
        <w:rPr>
          <w:rFonts w:cs="David" w:hint="cs"/>
          <w:rtl/>
        </w:rPr>
        <w:t xml:space="preserve"> לא עובר קריאה ראשונה. אין כאילו קריאה ראשונה. בנוסף לפעמים בקרי</w:t>
      </w:r>
      <w:bookmarkStart w:id="1697" w:name="_ETM_Q_1177395"/>
      <w:bookmarkEnd w:id="1697"/>
      <w:r>
        <w:rPr>
          <w:rFonts w:cs="David" w:hint="cs"/>
          <w:rtl/>
        </w:rPr>
        <w:t>אה ראשונה צריך רוב מיוחד, אז מה, הרוב הזה צריך</w:t>
      </w:r>
      <w:bookmarkStart w:id="1698" w:name="_ETM_Q_1181283"/>
      <w:bookmarkEnd w:id="1698"/>
      <w:r>
        <w:rPr>
          <w:rFonts w:cs="David" w:hint="cs"/>
          <w:rtl/>
        </w:rPr>
        <w:t xml:space="preserve"> להיות עכשיו על ההסרה? בהסרה לא צריך שום רוב. לכן מבחינתנו</w:t>
      </w:r>
      <w:bookmarkStart w:id="1699" w:name="_ETM_Q_1186871"/>
      <w:bookmarkEnd w:id="1699"/>
      <w:r>
        <w:rPr>
          <w:rFonts w:cs="David" w:hint="cs"/>
          <w:rtl/>
        </w:rPr>
        <w:t xml:space="preserve"> הליך החקיקה מחייב שיהיו פה שתי הצבעות. אי אפשר לראות </w:t>
      </w:r>
      <w:bookmarkStart w:id="1700" w:name="_ETM_Q_1189907"/>
      <w:bookmarkEnd w:id="1700"/>
      <w:r>
        <w:rPr>
          <w:rFonts w:cs="David" w:hint="cs"/>
          <w:rtl/>
        </w:rPr>
        <w:t>הצבעה על הצעה להסיר כאילו התקבל חוק בקריאה</w:t>
      </w:r>
      <w:bookmarkStart w:id="1701" w:name="_ETM_Q_1198474"/>
      <w:bookmarkEnd w:id="1701"/>
      <w:r>
        <w:rPr>
          <w:rFonts w:cs="David" w:hint="cs"/>
          <w:rtl/>
        </w:rPr>
        <w:t xml:space="preserve"> ראשונה.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702" w:name="_ETM_Q_1196691"/>
      <w:bookmarkEnd w:id="1702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אני חייבת לומר שזו היתה מההערות הכי משמעותיות שקיבלתי, שזה</w:t>
      </w:r>
      <w:bookmarkStart w:id="1703" w:name="_ETM_Q_1201988"/>
      <w:bookmarkEnd w:id="1703"/>
      <w:r>
        <w:rPr>
          <w:rFonts w:cs="David" w:hint="cs"/>
          <w:rtl/>
        </w:rPr>
        <w:t xml:space="preserve"> ממש לא הליך חקיקה תקין. זאת אומרת זה מעבר לוויכוחים</w:t>
      </w:r>
      <w:bookmarkStart w:id="1704" w:name="_ETM_Q_1204792"/>
      <w:bookmarkEnd w:id="1704"/>
      <w:r>
        <w:rPr>
          <w:rFonts w:cs="David" w:hint="cs"/>
          <w:rtl/>
        </w:rPr>
        <w:t xml:space="preserve"> הרגילים שיש, איך נעשה וכמה ידברו וזה, שזה סתם</w:t>
      </w:r>
      <w:bookmarkStart w:id="1705" w:name="_ETM_Q_1208035"/>
      <w:bookmarkEnd w:id="1705"/>
      <w:r>
        <w:rPr>
          <w:rFonts w:cs="David" w:hint="cs"/>
          <w:rtl/>
        </w:rPr>
        <w:t xml:space="preserve"> הערות לשיפור. לכן דיברתי גם עם יושב ראש הוועדה.</w:t>
      </w:r>
      <w:bookmarkStart w:id="1706" w:name="_ETM_Q_1212513"/>
      <w:bookmarkEnd w:id="1706"/>
      <w:r>
        <w:rPr>
          <w:rFonts w:cs="David" w:hint="cs"/>
          <w:rtl/>
        </w:rPr>
        <w:t xml:space="preserve"> אני אגיד לכם מה מוצע כאן. כמו שאמרתי, גם היום</w:t>
      </w:r>
      <w:bookmarkStart w:id="1707" w:name="_ETM_Q_1216080"/>
      <w:bookmarkEnd w:id="1707"/>
      <w:r>
        <w:rPr>
          <w:rFonts w:cs="David" w:hint="cs"/>
          <w:rtl/>
        </w:rPr>
        <w:t xml:space="preserve"> יש תמיד שתי הצבעות, למרות שהיה כאן בלבול, מונחת הצעה,</w:t>
      </w:r>
      <w:bookmarkStart w:id="1708" w:name="_ETM_Q_1219671"/>
      <w:bookmarkEnd w:id="1708"/>
      <w:r>
        <w:rPr>
          <w:rFonts w:cs="David" w:hint="cs"/>
          <w:rtl/>
        </w:rPr>
        <w:t xml:space="preserve"> מתקבלת הצעה מסוימת לסדר היום, נדחית, יש קריאה שנייה או</w:t>
      </w:r>
      <w:bookmarkStart w:id="1709" w:name="_ETM_Q_1223609"/>
      <w:bookmarkEnd w:id="1709"/>
      <w:r>
        <w:rPr>
          <w:rFonts w:cs="David" w:hint="cs"/>
          <w:rtl/>
        </w:rPr>
        <w:t xml:space="preserve"> קריאה שנייה ושלישית. אז מה שמוצע, תסתכלו בסעיף קטן 26(ד)</w:t>
      </w:r>
      <w:bookmarkStart w:id="1710" w:name="_ETM_Q_1227073"/>
      <w:bookmarkEnd w:id="1710"/>
      <w:r>
        <w:rPr>
          <w:rFonts w:cs="David" w:hint="cs"/>
          <w:rtl/>
        </w:rPr>
        <w:t xml:space="preserve"> אצלכם, 'החליטה הכנסת לדחות את הצעת הוועדה, הוועדה הציעה להסיר את הצעת החוק מסדר היום, או </w:t>
      </w:r>
      <w:bookmarkStart w:id="1711" w:name="_ETM_Q_1239255"/>
      <w:bookmarkEnd w:id="1711"/>
      <w:r>
        <w:rPr>
          <w:rFonts w:cs="David" w:hint="cs"/>
          <w:rtl/>
        </w:rPr>
        <w:t>היו הקולות שקולים', זה לצורך הבהרה שהורדנו את כל הגרסאות,</w:t>
      </w:r>
      <w:bookmarkStart w:id="1712" w:name="_ETM_Q_1245442"/>
      <w:bookmarkEnd w:id="1712"/>
      <w:r>
        <w:rPr>
          <w:rFonts w:cs="David" w:hint="cs"/>
          <w:rtl/>
        </w:rPr>
        <w:t xml:space="preserve"> אם החלטת הכנסת התקבלה לאחר שהצעת החוק אושרה</w:t>
      </w:r>
      <w:bookmarkStart w:id="1713" w:name="_ETM_Q_1247179"/>
      <w:bookmarkEnd w:id="1713"/>
      <w:r>
        <w:rPr>
          <w:rFonts w:cs="David" w:hint="cs"/>
          <w:rtl/>
        </w:rPr>
        <w:t xml:space="preserve"> בדיון המוקדם, אחרי טרומית זה עבר לוועדה, הוועדה הציעה להס</w:t>
      </w:r>
      <w:bookmarkStart w:id="1714" w:name="_ETM_Q_1253385"/>
      <w:bookmarkEnd w:id="1714"/>
      <w:r>
        <w:rPr>
          <w:rFonts w:cs="David" w:hint="cs"/>
          <w:rtl/>
        </w:rPr>
        <w:t xml:space="preserve">יר, תפורסם הצעת החוק ברשומות, הצעות חוק הכנסת, ותונח </w:t>
      </w:r>
      <w:bookmarkStart w:id="1715" w:name="_ETM_Q_1258110"/>
      <w:bookmarkEnd w:id="1715"/>
      <w:r>
        <w:rPr>
          <w:rFonts w:cs="David" w:hint="cs"/>
          <w:rtl/>
        </w:rPr>
        <w:t xml:space="preserve">על שולחן הכנסת לקריאה ראשונה, בנוסח שאושר בדיון המוקדם, בנוסח </w:t>
      </w:r>
      <w:bookmarkStart w:id="1716" w:name="_ETM_Q_1263670"/>
      <w:bookmarkEnd w:id="1716"/>
      <w:r>
        <w:rPr>
          <w:rFonts w:cs="David" w:hint="cs"/>
          <w:rtl/>
        </w:rPr>
        <w:t>של התכלת, כי הוועדה לא רוצה את זה, בצירוף דברי</w:t>
      </w:r>
      <w:bookmarkStart w:id="1717" w:name="_ETM_Q_1265740"/>
      <w:bookmarkEnd w:id="1717"/>
      <w:r>
        <w:rPr>
          <w:rFonts w:cs="David" w:hint="cs"/>
          <w:rtl/>
        </w:rPr>
        <w:t xml:space="preserve"> הסבר ובציון עלותה התקציבית כפי שקבעה הוועדה, בתוך שבועיים מיום</w:t>
      </w:r>
      <w:bookmarkStart w:id="1718" w:name="_ETM_Q_1273019"/>
      <w:bookmarkEnd w:id="1718"/>
      <w:r>
        <w:rPr>
          <w:rFonts w:cs="David" w:hint="cs"/>
          <w:rtl/>
        </w:rPr>
        <w:t xml:space="preserve"> החלטת הכנסת.</w:t>
      </w:r>
      <w:bookmarkStart w:id="1719" w:name="_ETM_Q_1271833"/>
      <w:bookmarkEnd w:id="1719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720" w:name="_ETM_Q_1273842"/>
      <w:bookmarkEnd w:id="1720"/>
      <w:r>
        <w:rPr>
          <w:rFonts w:cs="David" w:hint="cs"/>
          <w:rtl/>
        </w:rPr>
        <w:t xml:space="preserve">זה לא ריאלי.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721" w:name="_ETM_Q_1278085"/>
      <w:bookmarkEnd w:id="1721"/>
      <w:r>
        <w:rPr>
          <w:rFonts w:cs="David" w:hint="cs"/>
          <w:rtl/>
        </w:rPr>
        <w:t xml:space="preserve">הוועדה יכולה לקבוע את </w:t>
      </w:r>
      <w:bookmarkStart w:id="1722" w:name="_ETM_Q_1281268"/>
      <w:bookmarkEnd w:id="1722"/>
      <w:r>
        <w:rPr>
          <w:rFonts w:cs="David" w:hint="cs"/>
          <w:rtl/>
        </w:rPr>
        <w:t>העלות התקציבית כבר כשהיא מחליטה להציע להסיר. זאת אומרת היא</w:t>
      </w:r>
      <w:bookmarkStart w:id="1723" w:name="_ETM_Q_1285246"/>
      <w:bookmarkEnd w:id="1723"/>
      <w:r>
        <w:rPr>
          <w:rFonts w:cs="David" w:hint="cs"/>
          <w:rtl/>
        </w:rPr>
        <w:t xml:space="preserve"> אומרת 'אני מציעה להסיר, אבל האוצר אמר לי שזה עולה </w:t>
      </w:r>
      <w:bookmarkStart w:id="1724" w:name="_ETM_Q_1287490"/>
      <w:bookmarkEnd w:id="1724"/>
      <w:r>
        <w:rPr>
          <w:rFonts w:cs="David" w:hint="cs"/>
          <w:rtl/>
        </w:rPr>
        <w:t xml:space="preserve">10 מיליון ואני מקבלת את זה'.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725" w:name="_ETM_Q_1294101"/>
      <w:bookmarkEnd w:id="1725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726" w:name="_ETM_Q_1294284"/>
      <w:bookmarkEnd w:id="1726"/>
      <w:r>
        <w:rPr>
          <w:rFonts w:cs="David" w:hint="cs"/>
          <w:rtl/>
        </w:rPr>
        <w:t xml:space="preserve">לעומת זאת אם החלטת </w:t>
      </w:r>
      <w:bookmarkStart w:id="1727" w:name="_ETM_Q_1301611"/>
      <w:bookmarkEnd w:id="1727"/>
      <w:r>
        <w:rPr>
          <w:rFonts w:cs="David" w:hint="cs"/>
          <w:rtl/>
        </w:rPr>
        <w:t xml:space="preserve">הכנסת מתקבלת אחרי שהצעת החוק אושרה בקריאה הראשונה, זאת </w:t>
      </w:r>
      <w:bookmarkStart w:id="1728" w:name="_ETM_Q_1306470"/>
      <w:bookmarkEnd w:id="1728"/>
      <w:r>
        <w:rPr>
          <w:rFonts w:cs="David" w:hint="cs"/>
          <w:rtl/>
        </w:rPr>
        <w:t>אומרת הצעת החוק עברה בקריאה ראשונה, הלכה לוועדה, הוועדה</w:t>
      </w:r>
      <w:bookmarkStart w:id="1729" w:name="_ETM_Q_1306953"/>
      <w:bookmarkEnd w:id="1729"/>
      <w:r>
        <w:rPr>
          <w:rFonts w:cs="David" w:hint="cs"/>
          <w:rtl/>
        </w:rPr>
        <w:t xml:space="preserve"> הציעה להסיר והצעת הוועדה נדחתה, תדון הוועדה בהצעת החוק כאמ</w:t>
      </w:r>
      <w:bookmarkStart w:id="1730" w:name="_ETM_Q_1314584"/>
      <w:bookmarkEnd w:id="1730"/>
      <w:r>
        <w:rPr>
          <w:rFonts w:cs="David" w:hint="cs"/>
          <w:rtl/>
        </w:rPr>
        <w:t>ור בפרק החמישי, זאת אומרת היא תהיה חייבת להכין אותה ל</w:t>
      </w:r>
      <w:bookmarkStart w:id="1731" w:name="_ETM_Q_1316815"/>
      <w:bookmarkEnd w:id="1731"/>
      <w:r>
        <w:rPr>
          <w:rFonts w:cs="David" w:hint="cs"/>
          <w:rtl/>
        </w:rPr>
        <w:t xml:space="preserve">שנייה שלישית ותגישה ליושב ראש הכנסת לשם הנחתה על </w:t>
      </w:r>
      <w:bookmarkStart w:id="1732" w:name="_ETM_Q_1319741"/>
      <w:bookmarkEnd w:id="1732"/>
      <w:r>
        <w:rPr>
          <w:rFonts w:cs="David" w:hint="cs"/>
          <w:rtl/>
        </w:rPr>
        <w:t xml:space="preserve">שולחן הכנסת בתוך חודש מיום החלטת הכנסת, ולבקשת הוועדה רשאית </w:t>
      </w:r>
      <w:bookmarkStart w:id="1733" w:name="_ETM_Q_1324011"/>
      <w:bookmarkEnd w:id="1733"/>
      <w:r>
        <w:rPr>
          <w:rFonts w:cs="David" w:hint="cs"/>
          <w:rtl/>
        </w:rPr>
        <w:t xml:space="preserve">ועדת הכנסת להאריך את התקופה והפגרה לא נספרת.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 xml:space="preserve">דורית </w:t>
      </w:r>
      <w:bookmarkStart w:id="1734" w:name="_ETM_Q_1327956"/>
      <w:bookmarkEnd w:id="1734"/>
      <w:r>
        <w:rPr>
          <w:rFonts w:cs="David" w:hint="cs"/>
          <w:u w:val="single"/>
          <w:rtl/>
        </w:rPr>
        <w:t>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735" w:name="_ETM_Q_1328866"/>
      <w:bookmarkEnd w:id="1735"/>
      <w:r>
        <w:rPr>
          <w:rFonts w:cs="David" w:hint="cs"/>
          <w:rtl/>
        </w:rPr>
        <w:t xml:space="preserve">אני הייתי מגדילה את הזמן, מקסימום יגמרו קודם. לפעמים הצעת </w:t>
      </w:r>
      <w:bookmarkStart w:id="1736" w:name="_ETM_Q_1334649"/>
      <w:bookmarkEnd w:id="1736"/>
      <w:r>
        <w:rPr>
          <w:rFonts w:cs="David" w:hint="cs"/>
          <w:rtl/>
        </w:rPr>
        <w:t>חוק אפשר ביום ולפעמים זה לוקח שלושה חודשים או חמיש</w:t>
      </w:r>
      <w:bookmarkStart w:id="1737" w:name="_ETM_Q_1340857"/>
      <w:bookmarkEnd w:id="1737"/>
      <w:r>
        <w:rPr>
          <w:rFonts w:cs="David" w:hint="cs"/>
          <w:rtl/>
        </w:rPr>
        <w:t xml:space="preserve">ה חודשים, כי החוק כבד עם הרבה שאלות.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738" w:name="_ETM_Q_1342667"/>
      <w:bookmarkEnd w:id="1738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צריך</w:t>
      </w:r>
      <w:bookmarkStart w:id="1739" w:name="_ETM_Q_1343141"/>
      <w:bookmarkEnd w:id="1739"/>
      <w:r>
        <w:rPr>
          <w:rFonts w:cs="David" w:hint="cs"/>
          <w:rtl/>
        </w:rPr>
        <w:t xml:space="preserve"> לזכור שהחוק שהוועדה כן רצתה, אין הגבלת זמן.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740" w:name="_ETM_Q_1346931"/>
      <w:bookmarkEnd w:id="1740"/>
      <w:r>
        <w:rPr>
          <w:rFonts w:cs="David" w:hint="cs"/>
          <w:rtl/>
        </w:rPr>
        <w:t xml:space="preserve">זה </w:t>
      </w:r>
      <w:bookmarkStart w:id="1741" w:name="_ETM_Q_1348234"/>
      <w:bookmarkEnd w:id="1741"/>
      <w:r>
        <w:rPr>
          <w:rFonts w:cs="David" w:hint="cs"/>
          <w:rtl/>
        </w:rPr>
        <w:t>ברור, אבל פה היא הלכה למליאה ואמרו לה לא, יש</w:t>
      </w:r>
      <w:bookmarkStart w:id="1742" w:name="_ETM_Q_1351122"/>
      <w:bookmarkEnd w:id="1742"/>
      <w:r>
        <w:rPr>
          <w:rFonts w:cs="David" w:hint="cs"/>
          <w:rtl/>
        </w:rPr>
        <w:t xml:space="preserve"> לזה משמעות.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743" w:name="_ETM_Q_1351890"/>
      <w:bookmarkEnd w:id="1743"/>
      <w:r>
        <w:rPr>
          <w:rFonts w:cs="David" w:hint="cs"/>
          <w:rtl/>
        </w:rPr>
        <w:t>נכון, אז אומרים לה, 'עכשיו את כן</w:t>
      </w:r>
      <w:bookmarkStart w:id="1744" w:name="_ETM_Q_1353331"/>
      <w:bookmarkEnd w:id="1744"/>
      <w:r>
        <w:rPr>
          <w:rFonts w:cs="David" w:hint="cs"/>
          <w:rtl/>
        </w:rPr>
        <w:t xml:space="preserve"> צריכה להכין את זה לשנייה שלישית'.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745" w:name="_ETM_Q_1359907"/>
      <w:bookmarkEnd w:id="1745"/>
      <w:r>
        <w:rPr>
          <w:rFonts w:cs="David" w:hint="cs"/>
          <w:rtl/>
        </w:rPr>
        <w:t xml:space="preserve">אז מה רוצים?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 xml:space="preserve">תמר </w:t>
      </w:r>
      <w:bookmarkStart w:id="1746" w:name="_ETM_Q_1359048"/>
      <w:bookmarkEnd w:id="1746"/>
      <w:r>
        <w:rPr>
          <w:rFonts w:cs="David" w:hint="cs"/>
          <w:u w:val="single"/>
          <w:rtl/>
        </w:rPr>
        <w:t>כנפו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747" w:name="_ETM_Q_1360629"/>
      <w:bookmarkEnd w:id="1747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זה לא מובן. את אומרת שתי הצבעות, הצבעה אחת?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 xml:space="preserve">ארבל </w:t>
      </w:r>
      <w:bookmarkStart w:id="1748" w:name="_ETM_Q_1365990"/>
      <w:bookmarkEnd w:id="1748"/>
      <w:r>
        <w:rPr>
          <w:rFonts w:cs="David" w:hint="cs"/>
          <w:u w:val="single"/>
          <w:rtl/>
        </w:rPr>
        <w:t>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על הדחייה של ההצעה.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תמר כנפו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749" w:name="_ETM_Q_1368225"/>
      <w:bookmarkEnd w:id="1749"/>
      <w:r>
        <w:rPr>
          <w:rFonts w:cs="David" w:hint="cs"/>
          <w:rtl/>
        </w:rPr>
        <w:t xml:space="preserve">בסדר, הכנסת לא קיבלה.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 xml:space="preserve">ארבל </w:t>
      </w:r>
      <w:bookmarkStart w:id="1750" w:name="_ETM_Q_1369402"/>
      <w:bookmarkEnd w:id="1750"/>
      <w:r>
        <w:rPr>
          <w:rFonts w:cs="David" w:hint="cs"/>
          <w:u w:val="single"/>
          <w:rtl/>
        </w:rPr>
        <w:t>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751" w:name="_ETM_Q_1370358"/>
      <w:bookmarkEnd w:id="1751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עכשיו צריך להכין את החוק לשנייה שלישית. </w:t>
      </w:r>
    </w:p>
    <w:p w:rsidR="006861C1" w:rsidRDefault="006861C1" w:rsidP="006861C1">
      <w:pPr>
        <w:bidi/>
        <w:jc w:val="both"/>
        <w:rPr>
          <w:rFonts w:cs="David" w:hint="cs"/>
          <w:u w:val="single"/>
          <w:rtl/>
        </w:rPr>
      </w:pP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bookmarkStart w:id="1752" w:name="_ETM_Q_1371673"/>
      <w:bookmarkEnd w:id="1752"/>
      <w:r>
        <w:rPr>
          <w:rFonts w:cs="David" w:hint="cs"/>
          <w:u w:val="single"/>
          <w:rtl/>
        </w:rPr>
        <w:t>תמר כנפו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753" w:name="_ETM_Q_1372091"/>
      <w:bookmarkEnd w:id="1753"/>
      <w:r>
        <w:rPr>
          <w:rFonts w:cs="David" w:hint="cs"/>
          <w:rtl/>
        </w:rPr>
        <w:t xml:space="preserve">אז את </w:t>
      </w:r>
      <w:bookmarkStart w:id="1754" w:name="_ETM_Q_1372729"/>
      <w:bookmarkEnd w:id="1754"/>
      <w:r>
        <w:rPr>
          <w:rFonts w:cs="David" w:hint="cs"/>
          <w:rtl/>
        </w:rPr>
        <w:t xml:space="preserve">צריכה להצביע באותו יום?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755" w:name="_ETM_Q_1374063"/>
      <w:bookmarkEnd w:id="1755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לא, את נותנת לה חודש. </w:t>
      </w:r>
      <w:bookmarkStart w:id="1756" w:name="_ETM_Q_1374739"/>
      <w:bookmarkEnd w:id="1756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תמר כנפו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757" w:name="_ETM_Q_1376268"/>
      <w:bookmarkEnd w:id="1757"/>
      <w:r>
        <w:rPr>
          <w:rFonts w:cs="David" w:hint="cs"/>
          <w:rtl/>
        </w:rPr>
        <w:t>לאפשר לוועדה ואז היא---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758" w:name="_ETM_Q_1378453"/>
      <w:bookmarkEnd w:id="1758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הוועדה צריכה להכין </w:t>
      </w:r>
      <w:bookmarkStart w:id="1759" w:name="_ETM_Q_1381240"/>
      <w:bookmarkEnd w:id="1759"/>
      <w:r>
        <w:rPr>
          <w:rFonts w:cs="David" w:hint="cs"/>
          <w:rtl/>
        </w:rPr>
        <w:t xml:space="preserve">נוסח לשנייה ושלישית.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760" w:name="_ETM_Q_1379922"/>
      <w:bookmarkEnd w:id="1760"/>
      <w:r>
        <w:rPr>
          <w:rFonts w:cs="David" w:hint="cs"/>
          <w:rtl/>
        </w:rPr>
        <w:t>כשיש הצעת חוק פרטית בוועדה ולא</w:t>
      </w:r>
      <w:bookmarkStart w:id="1761" w:name="_ETM_Q_1385934"/>
      <w:bookmarkEnd w:id="1761"/>
      <w:r>
        <w:rPr>
          <w:rFonts w:cs="David" w:hint="cs"/>
          <w:rtl/>
        </w:rPr>
        <w:t xml:space="preserve"> דנים, אחרי שישה חודשים יכול חבר הכנסת לפנות ל...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762" w:name="_ETM_Q_1390312"/>
      <w:bookmarkEnd w:id="1762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נכון. </w:t>
      </w:r>
      <w:bookmarkStart w:id="1763" w:name="_ETM_Q_1390913"/>
      <w:bookmarkEnd w:id="1763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764" w:name="_ETM_Q_1391938"/>
      <w:bookmarkEnd w:id="1764"/>
      <w:r>
        <w:rPr>
          <w:rFonts w:cs="David" w:hint="cs"/>
          <w:rtl/>
        </w:rPr>
        <w:t xml:space="preserve">הייתי עושה פה אותו דבר.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אייל זנדברג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765" w:name="_ETM_Q_1394191"/>
      <w:bookmarkEnd w:id="1765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זו הכבדה על</w:t>
      </w:r>
      <w:bookmarkStart w:id="1766" w:name="_ETM_Q_1396016"/>
      <w:bookmarkEnd w:id="1766"/>
      <w:r>
        <w:rPr>
          <w:rFonts w:cs="David" w:hint="cs"/>
          <w:rtl/>
        </w:rPr>
        <w:t xml:space="preserve"> הוועדות. הוועדה יכולה להציע למליאה. דווקא כשחוק נראה</w:t>
      </w:r>
      <w:bookmarkStart w:id="1767" w:name="_ETM_Q_1397838"/>
      <w:bookmarkEnd w:id="1767"/>
      <w:r>
        <w:rPr>
          <w:rFonts w:cs="David" w:hint="cs"/>
          <w:rtl/>
        </w:rPr>
        <w:t xml:space="preserve"> לה כל כך נורא, היא לא תשקיע בזה רגע</w:t>
      </w:r>
      <w:bookmarkStart w:id="1768" w:name="_ETM_Q_1399989"/>
      <w:bookmarkEnd w:id="1768"/>
      <w:r>
        <w:rPr>
          <w:rFonts w:cs="David" w:hint="cs"/>
          <w:rtl/>
        </w:rPr>
        <w:t xml:space="preserve"> ותשלח למליאה. ככל שהוא גרוע יותר, היא תמליץ יותר על דחייתו. המליאה לא קיבלה את זה, עכשיו הוועדה </w:t>
      </w:r>
      <w:bookmarkStart w:id="1769" w:name="_ETM_Q_1408222"/>
      <w:bookmarkEnd w:id="1769"/>
      <w:r>
        <w:rPr>
          <w:rFonts w:cs="David" w:hint="cs"/>
          <w:rtl/>
        </w:rPr>
        <w:t>פתאום בחודש, חודשיים, שלושה צריכה לחסל חוק שמבחינתה הוא...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770" w:name="_ETM_Q_1411198"/>
      <w:bookmarkEnd w:id="1770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אני </w:t>
      </w:r>
      <w:bookmarkStart w:id="1771" w:name="_ETM_Q_1408900"/>
      <w:bookmarkEnd w:id="1771"/>
      <w:r>
        <w:rPr>
          <w:rFonts w:cs="David" w:hint="cs"/>
          <w:rtl/>
        </w:rPr>
        <w:t>הייתי הולכת על אותו עיקרון כמו כשמכריחים לדון בהצעת חוק</w:t>
      </w:r>
      <w:bookmarkStart w:id="1772" w:name="_ETM_Q_1415737"/>
      <w:bookmarkEnd w:id="1772"/>
      <w:r>
        <w:rPr>
          <w:rFonts w:cs="David" w:hint="cs"/>
          <w:rtl/>
        </w:rPr>
        <w:t xml:space="preserve"> פרטית של חבר כנסת. הרי חבר כנסת שהצעת חוק שלו מונחת בוועדה ושישה חודשים לא נגעו בה יכול </w:t>
      </w:r>
      <w:bookmarkStart w:id="1773" w:name="_ETM_Q_1422197"/>
      <w:bookmarkEnd w:id="1773"/>
      <w:r>
        <w:rPr>
          <w:rFonts w:cs="David" w:hint="cs"/>
          <w:rtl/>
        </w:rPr>
        <w:t>לבוא לוועדת הכנסת וכבר היו דברים מעולם. אני הייתי משחקת</w:t>
      </w:r>
      <w:bookmarkStart w:id="1774" w:name="_ETM_Q_1428880"/>
      <w:bookmarkEnd w:id="1774"/>
      <w:r>
        <w:rPr>
          <w:rFonts w:cs="David" w:hint="cs"/>
          <w:rtl/>
        </w:rPr>
        <w:t xml:space="preserve"> עם אותם שישה חודשים.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3450DA" w:rsidRDefault="006861C1" w:rsidP="006861C1">
      <w:pPr>
        <w:bidi/>
        <w:jc w:val="both"/>
        <w:rPr>
          <w:rFonts w:cs="David" w:hint="cs"/>
          <w:u w:val="single"/>
          <w:rtl/>
        </w:rPr>
      </w:pPr>
      <w:r>
        <w:rPr>
          <w:rFonts w:cs="David" w:hint="cs"/>
          <w:u w:val="single"/>
          <w:rtl/>
        </w:rPr>
        <w:t>ארבל אסטרחן</w:t>
      </w:r>
      <w:bookmarkStart w:id="1775" w:name="_ETM_Q_1428403"/>
      <w:bookmarkEnd w:id="1775"/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776" w:name="_ETM_Q_1429602"/>
      <w:bookmarkEnd w:id="1776"/>
      <w:r>
        <w:rPr>
          <w:rFonts w:cs="David" w:hint="cs"/>
          <w:rtl/>
        </w:rPr>
        <w:t>הרעיון היה שהיות והוועדה לא</w:t>
      </w:r>
      <w:bookmarkStart w:id="1777" w:name="_ETM_Q_1431309"/>
      <w:bookmarkEnd w:id="1777"/>
      <w:r>
        <w:rPr>
          <w:rFonts w:cs="David" w:hint="cs"/>
          <w:rtl/>
        </w:rPr>
        <w:t xml:space="preserve"> רוצה את זה והמליאה אמרה 'למרות שאת לא רוצה</w:t>
      </w:r>
      <w:bookmarkStart w:id="1778" w:name="_ETM_Q_1434789"/>
      <w:bookmarkEnd w:id="1778"/>
      <w:r>
        <w:rPr>
          <w:rFonts w:cs="David" w:hint="cs"/>
          <w:rtl/>
        </w:rPr>
        <w:t xml:space="preserve"> את זה, את חייבת לעשות את זה', רוצים לתחום</w:t>
      </w:r>
      <w:bookmarkStart w:id="1779" w:name="_ETM_Q_1437928"/>
      <w:bookmarkEnd w:id="1779"/>
      <w:r>
        <w:rPr>
          <w:rFonts w:cs="David" w:hint="cs"/>
          <w:rtl/>
        </w:rPr>
        <w:t xml:space="preserve"> אותה.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780" w:name="_ETM_Q_1437983"/>
      <w:bookmarkEnd w:id="1780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בסדר, אבל אם זו הצעת חוק מסובכת, קשה,</w:t>
      </w:r>
      <w:bookmarkStart w:id="1781" w:name="_ETM_Q_1442168"/>
      <w:bookmarkEnd w:id="1781"/>
      <w:r>
        <w:rPr>
          <w:rFonts w:cs="David" w:hint="cs"/>
          <w:rtl/>
        </w:rPr>
        <w:t xml:space="preserve"> עם שאלות חוקתיות, אז כל רגע נבוא לוועדת הכנסת? בשביל</w:t>
      </w:r>
      <w:bookmarkStart w:id="1782" w:name="_ETM_Q_1446231"/>
      <w:bookmarkEnd w:id="1782"/>
      <w:r>
        <w:rPr>
          <w:rFonts w:cs="David" w:hint="cs"/>
          <w:rtl/>
        </w:rPr>
        <w:t xml:space="preserve"> מה? אני הייתי עושה על אותו עיקרון של שישה חודשים. </w:t>
      </w:r>
      <w:bookmarkStart w:id="1783" w:name="_ETM_Q_1451433"/>
      <w:bookmarkEnd w:id="1783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ירדנה מלר הורוביץ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784" w:name="_ETM_Q_1449218"/>
      <w:bookmarkEnd w:id="1784"/>
      <w:r>
        <w:rPr>
          <w:rFonts w:cs="David" w:hint="cs"/>
          <w:rtl/>
        </w:rPr>
        <w:t xml:space="preserve">זה לא ארוך מדי?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785" w:name="_ETM_Q_1451961"/>
      <w:bookmarkEnd w:id="1785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ואז בלי הארכה. </w:t>
      </w:r>
      <w:bookmarkStart w:id="1786" w:name="_ETM_Q_1454003"/>
      <w:bookmarkEnd w:id="1786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תמר כנפו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787" w:name="_ETM_Q_1456415"/>
      <w:bookmarkEnd w:id="1787"/>
      <w:r>
        <w:rPr>
          <w:rFonts w:cs="David" w:hint="cs"/>
          <w:rtl/>
        </w:rPr>
        <w:t xml:space="preserve">עד שישה חודשים.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788" w:name="_ETM_Q_1457987"/>
      <w:bookmarkEnd w:id="1788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עד שישה ובלי הארכות.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</w:t>
      </w:r>
      <w:bookmarkStart w:id="1789" w:name="_ETM_Q_1463475"/>
      <w:bookmarkEnd w:id="1789"/>
      <w:r>
        <w:rPr>
          <w:rFonts w:cs="David" w:hint="cs"/>
          <w:u w:val="single"/>
          <w:rtl/>
        </w:rPr>
        <w:t xml:space="preserve">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790" w:name="_ETM_Q_1461358"/>
      <w:bookmarkEnd w:id="1790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אני הייתי משאירה הארכה, כי אם זה משהו מאוד מורכב...</w:t>
      </w:r>
      <w:bookmarkStart w:id="1791" w:name="_ETM_Q_1466383"/>
      <w:bookmarkEnd w:id="1791"/>
      <w:r>
        <w:rPr>
          <w:rFonts w:cs="David" w:hint="cs"/>
          <w:rtl/>
        </w:rPr>
        <w:t xml:space="preserve"> באישור ועדת כנסת בכל זאת.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792" w:name="_ETM_Q_1467764"/>
      <w:bookmarkEnd w:id="1792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יש לי </w:t>
      </w:r>
      <w:bookmarkStart w:id="1793" w:name="_ETM_Q_1469844"/>
      <w:bookmarkEnd w:id="1793"/>
      <w:r>
        <w:rPr>
          <w:rFonts w:cs="David" w:hint="cs"/>
          <w:rtl/>
        </w:rPr>
        <w:t xml:space="preserve">קצת בעיה גם קודם, בינתיים כשחבר הכנסת לוין לא פה. </w:t>
      </w:r>
      <w:bookmarkStart w:id="1794" w:name="_ETM_Q_1475744"/>
      <w:bookmarkEnd w:id="1794"/>
      <w:r>
        <w:rPr>
          <w:rFonts w:cs="David" w:hint="cs"/>
          <w:rtl/>
        </w:rPr>
        <w:t>בסעיף 25(ד), אומר פה אם אי אפשר לתת הערכה תקציבית בדיון, שזה אף פעם לא נותנים, אז בתוך</w:t>
      </w:r>
      <w:bookmarkStart w:id="1795" w:name="_ETM_Q_1489964"/>
      <w:bookmarkEnd w:id="1795"/>
      <w:r>
        <w:rPr>
          <w:rFonts w:cs="David" w:hint="cs"/>
          <w:rtl/>
        </w:rPr>
        <w:t xml:space="preserve"> זמן סביר. מה זה זמן סביר?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796" w:name="_ETM_Q_1492234"/>
      <w:bookmarkEnd w:id="1796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תלוי. בדיון הצעת </w:t>
      </w:r>
      <w:bookmarkStart w:id="1797" w:name="_ETM_Q_1496518"/>
      <w:bookmarkEnd w:id="1797"/>
      <w:r>
        <w:rPr>
          <w:rFonts w:cs="David" w:hint="cs"/>
          <w:rtl/>
        </w:rPr>
        <w:t>החוק היתה על משהו מסוים, פתאום בדיון הפכו את</w:t>
      </w:r>
      <w:bookmarkStart w:id="1798" w:name="_ETM_Q_1498479"/>
      <w:bookmarkEnd w:id="1798"/>
      <w:r>
        <w:rPr>
          <w:rFonts w:cs="David" w:hint="cs"/>
          <w:rtl/>
        </w:rPr>
        <w:t xml:space="preserve"> ההצעה לעניין אחר, האוצר צריך לבדוק כמה משרות הוא צריך,</w:t>
      </w:r>
      <w:bookmarkStart w:id="1799" w:name="_ETM_Q_1502736"/>
      <w:bookmarkEnd w:id="1799"/>
      <w:r>
        <w:rPr>
          <w:rFonts w:cs="David" w:hint="cs"/>
          <w:rtl/>
        </w:rPr>
        <w:t xml:space="preserve"> כמה דברים הוא צריך להקים, אז זה תלוי בהצעה.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</w:t>
      </w:r>
      <w:bookmarkStart w:id="1800" w:name="_ETM_Q_1506139"/>
      <w:bookmarkEnd w:id="1800"/>
      <w:r>
        <w:rPr>
          <w:rFonts w:cs="David" w:hint="cs"/>
          <w:u w:val="single"/>
          <w:rtl/>
        </w:rPr>
        <w:t>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801" w:name="_ETM_Q_1508508"/>
      <w:bookmarkEnd w:id="1801"/>
      <w:r>
        <w:rPr>
          <w:rFonts w:cs="David" w:hint="cs"/>
          <w:rtl/>
        </w:rPr>
        <w:t xml:space="preserve">יש לי מקרה כעת שהאוצר טוען שיש עלות. </w:t>
      </w:r>
      <w:bookmarkStart w:id="1802" w:name="_ETM_Q_1511747"/>
      <w:bookmarkEnd w:id="1802"/>
      <w:r>
        <w:rPr>
          <w:rFonts w:cs="David" w:hint="cs"/>
          <w:rtl/>
        </w:rPr>
        <w:t xml:space="preserve">לא שינינו כלום, אמרנו אין בעיה, תביאו לנו </w:t>
      </w:r>
      <w:bookmarkStart w:id="1803" w:name="_ETM_Q_1514536"/>
      <w:bookmarkEnd w:id="1803"/>
      <w:r>
        <w:rPr>
          <w:rFonts w:cs="David" w:hint="cs"/>
          <w:rtl/>
        </w:rPr>
        <w:t xml:space="preserve">כמה מקרים כאלה, מדובר על פיצויים לקטין. לא ביקשנו </w:t>
      </w:r>
      <w:bookmarkStart w:id="1804" w:name="_ETM_Q_1519015"/>
      <w:bookmarkEnd w:id="1804"/>
      <w:r>
        <w:rPr>
          <w:rFonts w:cs="David" w:hint="cs"/>
          <w:rtl/>
        </w:rPr>
        <w:t>עלות תקציבית, כמה מקרים יש. אני רודפת אחריהם ורודפת אחריהם.</w:t>
      </w:r>
      <w:bookmarkStart w:id="1805" w:name="_ETM_Q_1524430"/>
      <w:bookmarkEnd w:id="1805"/>
      <w:r>
        <w:rPr>
          <w:rFonts w:cs="David" w:hint="cs"/>
          <w:rtl/>
        </w:rPr>
        <w:t xml:space="preserve"> </w:t>
      </w:r>
    </w:p>
    <w:p w:rsidR="006861C1" w:rsidRDefault="006861C1" w:rsidP="006861C1">
      <w:pPr>
        <w:bidi/>
        <w:jc w:val="both"/>
        <w:rPr>
          <w:rFonts w:cs="David" w:hint="cs"/>
          <w:u w:val="single"/>
          <w:rtl/>
        </w:rPr>
      </w:pP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bookmarkStart w:id="1806" w:name="_ETM_Q_1524840"/>
      <w:bookmarkEnd w:id="1806"/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807" w:name="_ETM_Q_1525713"/>
      <w:bookmarkEnd w:id="1807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זה מפוזר בכל הארץ, יש למישהו את הנתון הזה? אני </w:t>
      </w:r>
      <w:bookmarkStart w:id="1808" w:name="_ETM_Q_1527941"/>
      <w:bookmarkEnd w:id="1808"/>
      <w:r>
        <w:rPr>
          <w:rFonts w:cs="David" w:hint="cs"/>
          <w:rtl/>
        </w:rPr>
        <w:t xml:space="preserve">לא יודעת.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809" w:name="_ETM_Q_1527348"/>
      <w:bookmarkEnd w:id="1809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אתה לא יכול לבוא ולהגיד שזה עולה</w:t>
      </w:r>
      <w:bookmarkStart w:id="1810" w:name="_ETM_Q_1530499"/>
      <w:bookmarkEnd w:id="1810"/>
      <w:r>
        <w:rPr>
          <w:rFonts w:cs="David" w:hint="cs"/>
          <w:rtl/>
        </w:rPr>
        <w:t xml:space="preserve"> הרבה, אם אין לך איזה שהוא מושג אם מדובר בעשרה </w:t>
      </w:r>
      <w:bookmarkStart w:id="1811" w:name="_ETM_Q_1533515"/>
      <w:bookmarkEnd w:id="1811"/>
      <w:r>
        <w:rPr>
          <w:rFonts w:cs="David" w:hint="cs"/>
          <w:rtl/>
        </w:rPr>
        <w:t xml:space="preserve">מקרים בשנה או באלף.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812" w:name="_ETM_Q_1534271"/>
      <w:bookmarkEnd w:id="1812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הסמכות היא של יושב ראש</w:t>
      </w:r>
      <w:bookmarkStart w:id="1813" w:name="_ETM_Q_1536492"/>
      <w:bookmarkEnd w:id="1813"/>
      <w:r>
        <w:rPr>
          <w:rFonts w:cs="David" w:hint="cs"/>
          <w:rtl/>
        </w:rPr>
        <w:t xml:space="preserve"> הוועדה. יושב ראש הוועדה יכול להגיד לכם, 'פה יש </w:t>
      </w:r>
      <w:bookmarkStart w:id="1814" w:name="_ETM_Q_1535980"/>
      <w:bookmarkEnd w:id="1814"/>
      <w:r>
        <w:rPr>
          <w:rFonts w:cs="David" w:hint="cs"/>
          <w:rtl/>
        </w:rPr>
        <w:t xml:space="preserve">לכם שבוע'.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815" w:name="_ETM_Q_1543691"/>
      <w:bookmarkEnd w:id="1815"/>
      <w:r>
        <w:rPr>
          <w:rFonts w:cs="David" w:hint="cs"/>
          <w:rtl/>
        </w:rPr>
        <w:t xml:space="preserve">אני שולחת מיילים ואני מטלפנת.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יעקבי חייקין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816" w:name="_ETM_Q_1547734"/>
      <w:bookmarkEnd w:id="1816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יושב ראש ועדה, לא מנהלת.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817" w:name="_ETM_Q_1547111"/>
      <w:bookmarkEnd w:id="1817"/>
      <w:r>
        <w:rPr>
          <w:rFonts w:cs="David" w:hint="cs"/>
          <w:rtl/>
        </w:rPr>
        <w:t xml:space="preserve">ארבל, מה שאת אומרת זה שכל </w:t>
      </w:r>
      <w:bookmarkStart w:id="1818" w:name="_ETM_Q_1547799"/>
      <w:bookmarkEnd w:id="1818"/>
      <w:r>
        <w:rPr>
          <w:rFonts w:cs="David" w:hint="cs"/>
          <w:rtl/>
        </w:rPr>
        <w:t xml:space="preserve">פעם בעצם תהיינה שתי הצבעות.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819" w:name="_ETM_Q_1551757"/>
      <w:bookmarkEnd w:id="1819"/>
      <w:r>
        <w:rPr>
          <w:rFonts w:cs="David" w:hint="cs"/>
          <w:rtl/>
        </w:rPr>
        <w:t xml:space="preserve">זה תמיד היה </w:t>
      </w:r>
      <w:bookmarkStart w:id="1820" w:name="_ETM_Q_1552896"/>
      <w:bookmarkEnd w:id="1820"/>
      <w:r>
        <w:rPr>
          <w:rFonts w:cs="David" w:hint="cs"/>
          <w:rtl/>
        </w:rPr>
        <w:t xml:space="preserve">ככה. מה שאמרתי, אי אפשר לראות כאילו חוק עבר בקריאה. </w:t>
      </w:r>
      <w:bookmarkStart w:id="1821" w:name="_ETM_Q_1555997"/>
      <w:bookmarkEnd w:id="1821"/>
      <w:r>
        <w:rPr>
          <w:rFonts w:cs="David" w:hint="cs"/>
          <w:rtl/>
        </w:rPr>
        <w:t>אין דבר כזה. מצביעים על הצעת חוק או לא מצביעים</w:t>
      </w:r>
      <w:bookmarkStart w:id="1822" w:name="_ETM_Q_1560449"/>
      <w:bookmarkEnd w:id="1822"/>
      <w:r>
        <w:rPr>
          <w:rFonts w:cs="David" w:hint="cs"/>
          <w:rtl/>
        </w:rPr>
        <w:t xml:space="preserve"> על הצעת חוק.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823" w:name="_ETM_Q_1584288"/>
      <w:bookmarkEnd w:id="1823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824" w:name="_ETM_Q_1584534"/>
      <w:bookmarkEnd w:id="1824"/>
      <w:r>
        <w:rPr>
          <w:rFonts w:cs="David" w:hint="cs"/>
          <w:rtl/>
        </w:rPr>
        <w:t>רונית, תסתכלי בעמוד 31. היום יש</w:t>
      </w:r>
      <w:bookmarkStart w:id="1825" w:name="_ETM_Q_1587954"/>
      <w:bookmarkEnd w:id="1825"/>
      <w:r>
        <w:rPr>
          <w:rFonts w:cs="David" w:hint="cs"/>
          <w:rtl/>
        </w:rPr>
        <w:t xml:space="preserve"> סעיף שלא כל כך הבנתי אותו. יש היום הוראה בתקנון </w:t>
      </w:r>
      <w:bookmarkStart w:id="1826" w:name="_ETM_Q_1595221"/>
      <w:bookmarkEnd w:id="1826"/>
      <w:r>
        <w:rPr>
          <w:rFonts w:cs="David" w:hint="cs"/>
          <w:rtl/>
        </w:rPr>
        <w:t>החדש, בהתחלה של התקנון, פרק שכבר עברנו עליו, סעיף 31.</w:t>
      </w:r>
      <w:bookmarkStart w:id="1827" w:name="_ETM_Q_1601472"/>
      <w:bookmarkEnd w:id="1827"/>
      <w:r>
        <w:rPr>
          <w:rFonts w:cs="David" w:hint="cs"/>
          <w:rtl/>
        </w:rPr>
        <w:t xml:space="preserve"> שר שמדבר בשם הממשלה רשאי לקבל את רשות הדיבור</w:t>
      </w:r>
      <w:bookmarkStart w:id="1828" w:name="_ETM_Q_1605467"/>
      <w:bookmarkEnd w:id="1828"/>
      <w:r>
        <w:rPr>
          <w:rFonts w:cs="David" w:hint="cs"/>
          <w:rtl/>
        </w:rPr>
        <w:t xml:space="preserve"> בכל שלב, ושר נוסף באישור היושב ראש 5 דקות. </w:t>
      </w:r>
      <w:bookmarkStart w:id="1829" w:name="_ETM_Q_1611126"/>
      <w:bookmarkEnd w:id="1829"/>
      <w:r>
        <w:rPr>
          <w:rFonts w:cs="David" w:hint="cs"/>
          <w:rtl/>
        </w:rPr>
        <w:t>ואז (ב) אומר ככה: 'על אף האמור, בדיון מוקדם בהצעת</w:t>
      </w:r>
      <w:bookmarkStart w:id="1830" w:name="_ETM_Q_1614617"/>
      <w:bookmarkEnd w:id="1830"/>
      <w:r>
        <w:rPr>
          <w:rFonts w:cs="David" w:hint="cs"/>
          <w:rtl/>
        </w:rPr>
        <w:t xml:space="preserve"> חוק פרטית תינתן רשות דיבור כאמור באותו סעיף קטן, רק אם הסכים לכך המציע ובמסגרת זמן שלא תעלה על 5</w:t>
      </w:r>
      <w:bookmarkStart w:id="1831" w:name="_ETM_Q_1622066"/>
      <w:bookmarkEnd w:id="1831"/>
      <w:r>
        <w:rPr>
          <w:rFonts w:cs="David" w:hint="cs"/>
          <w:rtl/>
        </w:rPr>
        <w:t xml:space="preserve"> דקות'. מאיפה זה בא? זה את בזמנו אמרת. להגביל את השרים</w:t>
      </w:r>
      <w:bookmarkStart w:id="1832" w:name="_ETM_Q_1628324"/>
      <w:bookmarkEnd w:id="1832"/>
      <w:r>
        <w:rPr>
          <w:rFonts w:cs="David" w:hint="cs"/>
          <w:rtl/>
        </w:rPr>
        <w:t xml:space="preserve"> במתן תשובה בדיון מוקדם.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יעקבי חייקין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833" w:name="_ETM_Q_1630399"/>
      <w:bookmarkEnd w:id="1833"/>
      <w:r>
        <w:rPr>
          <w:rFonts w:cs="David" w:hint="cs"/>
          <w:rtl/>
        </w:rPr>
        <w:t>אני</w:t>
      </w:r>
      <w:bookmarkStart w:id="1834" w:name="_ETM_Q_1634175"/>
      <w:bookmarkEnd w:id="1834"/>
      <w:r>
        <w:rPr>
          <w:rFonts w:cs="David" w:hint="cs"/>
          <w:rtl/>
        </w:rPr>
        <w:t xml:space="preserve"> לא זוכרת שאמרתי.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תמר כנפו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835" w:name="_ETM_Q_1640679"/>
      <w:bookmarkEnd w:id="1835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בדרך כלל </w:t>
      </w:r>
      <w:bookmarkStart w:id="1836" w:name="_ETM_Q_1637487"/>
      <w:bookmarkEnd w:id="1836"/>
      <w:r>
        <w:rPr>
          <w:rFonts w:cs="David" w:hint="cs"/>
          <w:rtl/>
        </w:rPr>
        <w:t xml:space="preserve">בהצעת חוק פרטית רק שר אחד עונה. אם זה נוגע לפעמים לשני </w:t>
      </w:r>
      <w:bookmarkStart w:id="1837" w:name="_ETM_Q_1641178"/>
      <w:bookmarkEnd w:id="1837"/>
      <w:r>
        <w:rPr>
          <w:rFonts w:cs="David" w:hint="cs"/>
          <w:rtl/>
        </w:rPr>
        <w:t xml:space="preserve">משרדים או משהו, אז כן יכולים לתת.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יעקבי חייקין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838" w:name="_ETM_Q_1648199"/>
      <w:bookmarkEnd w:id="1838"/>
      <w:r>
        <w:rPr>
          <w:rFonts w:cs="David" w:hint="cs"/>
          <w:rtl/>
        </w:rPr>
        <w:t>יכול להיות</w:t>
      </w:r>
      <w:bookmarkStart w:id="1839" w:name="_ETM_Q_1647154"/>
      <w:bookmarkEnd w:id="1839"/>
      <w:r>
        <w:rPr>
          <w:rFonts w:cs="David" w:hint="cs"/>
          <w:rtl/>
        </w:rPr>
        <w:t xml:space="preserve"> שאמרתי, כדי שלא יעשה פיליבסטר או משהו. יכול </w:t>
      </w:r>
      <w:bookmarkStart w:id="1840" w:name="_ETM_Q_1652238"/>
      <w:bookmarkEnd w:id="1840"/>
      <w:r>
        <w:rPr>
          <w:rFonts w:cs="David" w:hint="cs"/>
          <w:rtl/>
        </w:rPr>
        <w:t xml:space="preserve">להיות שאמרנו חמש דקות.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841" w:name="_ETM_Q_1655462"/>
      <w:bookmarkEnd w:id="1841"/>
      <w:r>
        <w:rPr>
          <w:rFonts w:cs="David" w:hint="cs"/>
          <w:rtl/>
        </w:rPr>
        <w:t xml:space="preserve">עוד שרים ועוד שרים? </w:t>
      </w:r>
      <w:bookmarkStart w:id="1842" w:name="_ETM_Q_1657530"/>
      <w:bookmarkEnd w:id="1842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יעקבי חייקין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843" w:name="_ETM_Q_1654960"/>
      <w:bookmarkEnd w:id="1843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בדיוק, כן.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844" w:name="_ETM_Q_1656991"/>
      <w:bookmarkEnd w:id="1844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אז צריך להוציא</w:t>
      </w:r>
      <w:bookmarkStart w:id="1845" w:name="_ETM_Q_1658701"/>
      <w:bookmarkEnd w:id="1845"/>
      <w:r>
        <w:rPr>
          <w:rFonts w:cs="David" w:hint="cs"/>
          <w:rtl/>
        </w:rPr>
        <w:t xml:space="preserve"> את זה מסעיף 31, צריך להעביר את זה לפרק החקיקה. </w:t>
      </w:r>
      <w:bookmarkStart w:id="1846" w:name="_ETM_Q_1661154"/>
      <w:bookmarkEnd w:id="1846"/>
      <w:r>
        <w:rPr>
          <w:rFonts w:cs="David" w:hint="cs"/>
          <w:rtl/>
        </w:rPr>
        <w:t>היום בפרק החקיקה---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847" w:name="_ETM_Q_1661329"/>
      <w:bookmarkEnd w:id="1847"/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848" w:name="_ETM_Q_1665123"/>
      <w:bookmarkEnd w:id="1848"/>
      <w:r>
        <w:rPr>
          <w:rFonts w:cs="David" w:hint="cs"/>
          <w:rtl/>
        </w:rPr>
        <w:t xml:space="preserve">הגענו לנוסחה גואלת?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849" w:name="_ETM_Q_1669675"/>
      <w:bookmarkEnd w:id="1849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הציעה דורית עד</w:t>
      </w:r>
      <w:bookmarkStart w:id="1850" w:name="_ETM_Q_1671296"/>
      <w:bookmarkEnd w:id="1850"/>
      <w:r>
        <w:rPr>
          <w:rFonts w:cs="David" w:hint="cs"/>
          <w:rtl/>
        </w:rPr>
        <w:t xml:space="preserve"> שישה חודשים.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851" w:name="_ETM_Q_1673025"/>
      <w:bookmarkEnd w:id="1851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אני אמרתי שהיום, כשעוברת לוועדה הצעת</w:t>
      </w:r>
      <w:bookmarkStart w:id="1852" w:name="_ETM_Q_1680502"/>
      <w:bookmarkEnd w:id="1852"/>
      <w:r>
        <w:rPr>
          <w:rFonts w:cs="David" w:hint="cs"/>
          <w:rtl/>
        </w:rPr>
        <w:t xml:space="preserve"> חוק בקריאה טרומית של חבר כנסת ולא דנים בה</w:t>
      </w:r>
      <w:bookmarkStart w:id="1853" w:name="_ETM_Q_1683350"/>
      <w:bookmarkEnd w:id="1853"/>
      <w:r>
        <w:rPr>
          <w:rFonts w:cs="David" w:hint="cs"/>
          <w:rtl/>
        </w:rPr>
        <w:t xml:space="preserve"> שישה חודשים, הוא יכול לבוא אליך, ליילל ואתה תכריח</w:t>
      </w:r>
      <w:bookmarkStart w:id="1854" w:name="_ETM_Q_1686857"/>
      <w:bookmarkEnd w:id="1854"/>
      <w:r>
        <w:rPr>
          <w:rFonts w:cs="David" w:hint="cs"/>
          <w:rtl/>
        </w:rPr>
        <w:t xml:space="preserve"> אותי לדון בה. זה היה לנו פעם אחת, אני לא</w:t>
      </w:r>
      <w:bookmarkStart w:id="1855" w:name="_ETM_Q_1688558"/>
      <w:bookmarkEnd w:id="1855"/>
      <w:r>
        <w:rPr>
          <w:rFonts w:cs="David" w:hint="cs"/>
          <w:rtl/>
        </w:rPr>
        <w:t xml:space="preserve"> יודעת כמה שנים שאני בוועדה, בביטול הבחירה הישירה. חבר הכנסת</w:t>
      </w:r>
      <w:bookmarkStart w:id="1856" w:name="_ETM_Q_1695640"/>
      <w:bookmarkEnd w:id="1856"/>
      <w:r>
        <w:rPr>
          <w:rFonts w:cs="David" w:hint="cs"/>
          <w:rtl/>
        </w:rPr>
        <w:t xml:space="preserve"> שחל הלך לוועדת הכנסת ואילצו אותנו להתחיל </w:t>
      </w:r>
      <w:bookmarkStart w:id="1857" w:name="_ETM_Q_1697178"/>
      <w:bookmarkEnd w:id="1857"/>
      <w:r>
        <w:rPr>
          <w:rFonts w:cs="David" w:hint="cs"/>
          <w:rtl/>
        </w:rPr>
        <w:t xml:space="preserve">לדון. אני הייתי הולכת פה על אותו עיקרון. אני </w:t>
      </w:r>
      <w:bookmarkStart w:id="1858" w:name="_ETM_Q_1702515"/>
      <w:bookmarkEnd w:id="1858"/>
      <w:r>
        <w:rPr>
          <w:rFonts w:cs="David" w:hint="cs"/>
          <w:rtl/>
        </w:rPr>
        <w:t>אגיד לך מה? אם זו הצעה מורכבת, כל רגע</w:t>
      </w:r>
      <w:bookmarkStart w:id="1859" w:name="_ETM_Q_1704555"/>
      <w:bookmarkEnd w:id="1859"/>
      <w:r>
        <w:rPr>
          <w:rFonts w:cs="David" w:hint="cs"/>
          <w:rtl/>
        </w:rPr>
        <w:t xml:space="preserve"> נבוא אליך לבקש הארכה? זה מצחיק.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יעקבי חייקין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860" w:name="_ETM_Q_1710106"/>
      <w:bookmarkEnd w:id="1860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אבל </w:t>
      </w:r>
      <w:bookmarkStart w:id="1861" w:name="_ETM_Q_1709341"/>
      <w:bookmarkEnd w:id="1861"/>
      <w:r>
        <w:rPr>
          <w:rFonts w:cs="David" w:hint="cs"/>
          <w:rtl/>
        </w:rPr>
        <w:t>הפגרה לא</w:t>
      </w:r>
      <w:bookmarkStart w:id="1862" w:name="_ETM_Q_1710360"/>
      <w:bookmarkEnd w:id="1862"/>
      <w:r>
        <w:rPr>
          <w:rFonts w:cs="David" w:hint="cs"/>
          <w:rtl/>
        </w:rPr>
        <w:t xml:space="preserve"> נכללת, אז לפעמים זה לא שישה חודשים, זה תשעה חודשים.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863" w:name="_ETM_Q_1713337"/>
      <w:bookmarkEnd w:id="1863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בסדר, אבל אם זה קרה </w:t>
      </w:r>
      <w:bookmarkStart w:id="1864" w:name="_ETM_Q_1712454"/>
      <w:bookmarkEnd w:id="1864"/>
      <w:r>
        <w:rPr>
          <w:rFonts w:cs="David" w:hint="cs"/>
          <w:rtl/>
        </w:rPr>
        <w:t xml:space="preserve">ב-1 לינואר, אז ב-1 בפברואר אני חייבת להניח את זה. </w:t>
      </w:r>
      <w:bookmarkStart w:id="1865" w:name="_ETM_Q_1717534"/>
      <w:bookmarkEnd w:id="1865"/>
      <w:r>
        <w:rPr>
          <w:rFonts w:cs="David" w:hint="cs"/>
          <w:rtl/>
        </w:rPr>
        <w:t>לא תמיד זה קורה ב-30 ביולי, שיש לי שלושה חודשי---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 xml:space="preserve">ארבל </w:t>
      </w:r>
      <w:bookmarkStart w:id="1866" w:name="_ETM_Q_1721232"/>
      <w:bookmarkEnd w:id="1866"/>
      <w:r>
        <w:rPr>
          <w:rFonts w:cs="David" w:hint="cs"/>
          <w:u w:val="single"/>
          <w:rtl/>
        </w:rPr>
        <w:t>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867" w:name="_ETM_Q_1724268"/>
      <w:bookmarkEnd w:id="1867"/>
      <w:r>
        <w:rPr>
          <w:rFonts w:cs="David" w:hint="cs"/>
          <w:rtl/>
        </w:rPr>
        <w:t>הציעה דורית עד חצי שנה---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ירדנה מלר הורוביץ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868" w:name="_ETM_Q_1724411"/>
      <w:bookmarkEnd w:id="1868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אם את</w:t>
      </w:r>
      <w:bookmarkStart w:id="1869" w:name="_ETM_Q_1726744"/>
      <w:bookmarkEnd w:id="1869"/>
      <w:r>
        <w:rPr>
          <w:rFonts w:cs="David" w:hint="cs"/>
          <w:rtl/>
        </w:rPr>
        <w:t xml:space="preserve"> אומרת 'עד', זה יהיה חצי שנה. קחו את זה בחשבון.</w:t>
      </w:r>
      <w:bookmarkStart w:id="1870" w:name="_ETM_Q_1729456"/>
      <w:bookmarkEnd w:id="1870"/>
      <w:r>
        <w:rPr>
          <w:rFonts w:cs="David" w:hint="cs"/>
          <w:rtl/>
        </w:rPr>
        <w:t xml:space="preserve">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871" w:name="_ETM_Q_1727800"/>
      <w:bookmarkEnd w:id="1871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היום הוועדות לא מוגבלות. כשעובר לוועדה חוק אחרי קריאה ראשונה, היא תכין אותו בתוך כמה זמן שהיא </w:t>
      </w:r>
      <w:bookmarkStart w:id="1872" w:name="_ETM_Q_1732670"/>
      <w:bookmarkEnd w:id="1872"/>
      <w:r>
        <w:rPr>
          <w:rFonts w:cs="David" w:hint="cs"/>
          <w:rtl/>
        </w:rPr>
        <w:t>תכין אותו. נכון שאחרי חצי שנה אפשר לפנות לוועדת הכנסת</w:t>
      </w:r>
      <w:bookmarkStart w:id="1873" w:name="_ETM_Q_1736541"/>
      <w:bookmarkEnd w:id="1873"/>
      <w:r>
        <w:rPr>
          <w:rFonts w:cs="David" w:hint="cs"/>
          <w:rtl/>
        </w:rPr>
        <w:t xml:space="preserve"> ולבקש את התערבותה.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874" w:name="_ETM_Q_1746384"/>
      <w:bookmarkEnd w:id="1874"/>
      <w:r>
        <w:rPr>
          <w:rFonts w:cs="David" w:hint="cs"/>
          <w:rtl/>
        </w:rPr>
        <w:t xml:space="preserve">אם זה חוק בעייתי אז </w:t>
      </w:r>
      <w:bookmarkStart w:id="1875" w:name="_ETM_Q_1748102"/>
      <w:bookmarkEnd w:id="1875"/>
      <w:r>
        <w:rPr>
          <w:rFonts w:cs="David" w:hint="cs"/>
          <w:rtl/>
        </w:rPr>
        <w:t xml:space="preserve">צריך את הזמן.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876" w:name="_ETM_Q_1750971"/>
      <w:bookmarkEnd w:id="1876"/>
      <w:r>
        <w:rPr>
          <w:rFonts w:cs="David" w:hint="cs"/>
          <w:rtl/>
        </w:rPr>
        <w:t>השאלה היחידה שמטרידה אותי פה היא העובדה</w:t>
      </w:r>
      <w:bookmarkStart w:id="1877" w:name="_ETM_Q_1753702"/>
      <w:bookmarkEnd w:id="1877"/>
      <w:r>
        <w:rPr>
          <w:rFonts w:cs="David" w:hint="cs"/>
          <w:rtl/>
        </w:rPr>
        <w:t xml:space="preserve"> שבכל אופן הוועדה החליט שהיא רוצה להביא את החוק לדחייה</w:t>
      </w:r>
      <w:bookmarkStart w:id="1878" w:name="_ETM_Q_1760327"/>
      <w:bookmarkEnd w:id="1878"/>
      <w:r>
        <w:rPr>
          <w:rFonts w:cs="David" w:hint="cs"/>
          <w:rtl/>
        </w:rPr>
        <w:t xml:space="preserve"> והמליאה קיבלה החלטה קטגורית שאומרת לה 'לא, רבותיי, אנחנו רוצים</w:t>
      </w:r>
      <w:bookmarkStart w:id="1879" w:name="_ETM_Q_1762173"/>
      <w:bookmarkEnd w:id="1879"/>
      <w:r>
        <w:rPr>
          <w:rFonts w:cs="David" w:hint="cs"/>
          <w:rtl/>
        </w:rPr>
        <w:t xml:space="preserve"> בכל זאת שהעסק הזה ייגמר', ואז לבוא ולהגיד עכשיו חכי חצי </w:t>
      </w:r>
      <w:bookmarkStart w:id="1880" w:name="_ETM_Q_1765057"/>
      <w:bookmarkEnd w:id="1880"/>
      <w:r>
        <w:rPr>
          <w:rFonts w:cs="David" w:hint="cs"/>
          <w:rtl/>
        </w:rPr>
        <w:t>שנה, זה נראה לי הרבה. זאת היתה הסיבה ש---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 xml:space="preserve">בועז </w:t>
      </w:r>
      <w:bookmarkStart w:id="1881" w:name="_ETM_Q_1770378"/>
      <w:bookmarkEnd w:id="1881"/>
      <w:r>
        <w:rPr>
          <w:rFonts w:cs="David" w:hint="cs"/>
          <w:u w:val="single"/>
          <w:rtl/>
        </w:rPr>
        <w:t>רבל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882" w:name="_ETM_Q_1770861"/>
      <w:bookmarkEnd w:id="1882"/>
      <w:r>
        <w:rPr>
          <w:rFonts w:cs="David" w:hint="cs"/>
          <w:rtl/>
        </w:rPr>
        <w:t xml:space="preserve">אבל אפשר להגיד שלושה חודשים והיושב ראש רשאי להאריך את </w:t>
      </w:r>
      <w:bookmarkStart w:id="1883" w:name="_ETM_Q_1775687"/>
      <w:bookmarkEnd w:id="1883"/>
      <w:r>
        <w:rPr>
          <w:rFonts w:cs="David" w:hint="cs"/>
          <w:rtl/>
        </w:rPr>
        <w:t>זה ב---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884" w:name="_ETM_Q_1779457"/>
      <w:bookmarkEnd w:id="1884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אני מוציאה סדר יום לבין חודש </w:t>
      </w:r>
      <w:bookmarkStart w:id="1885" w:name="_ETM_Q_1779028"/>
      <w:bookmarkEnd w:id="1885"/>
      <w:r>
        <w:rPr>
          <w:rFonts w:cs="David" w:hint="cs"/>
          <w:rtl/>
        </w:rPr>
        <w:t xml:space="preserve">לחודש וחצי קדימה. מה אתה אומר לי? בטלי את כל סדר </w:t>
      </w:r>
      <w:bookmarkStart w:id="1886" w:name="_ETM_Q_1785791"/>
      <w:bookmarkEnd w:id="1886"/>
      <w:r>
        <w:rPr>
          <w:rFonts w:cs="David" w:hint="cs"/>
          <w:rtl/>
        </w:rPr>
        <w:t>היום, תתעסקי רק בזה עכשיו. זה מה שאתה אומר.</w:t>
      </w:r>
      <w:bookmarkStart w:id="1887" w:name="_ETM_Q_1790840"/>
      <w:bookmarkEnd w:id="1887"/>
      <w:r>
        <w:rPr>
          <w:rFonts w:cs="David" w:hint="cs"/>
          <w:rtl/>
        </w:rPr>
        <w:t xml:space="preserve">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ירדנה מלר הורוביץ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888" w:name="_ETM_Q_1792891"/>
      <w:bookmarkEnd w:id="1888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זה דבר שהוועדה כבר דנה בהצעת החוק, הביאה </w:t>
      </w:r>
      <w:bookmarkStart w:id="1889" w:name="_ETM_Q_1803822"/>
      <w:bookmarkEnd w:id="1889"/>
      <w:r>
        <w:rPr>
          <w:rFonts w:cs="David" w:hint="cs"/>
          <w:rtl/>
        </w:rPr>
        <w:t xml:space="preserve">הצעה למליאה וזה חזר אליה. זה כבר המשך הליך, חצי שנה זה הרבה.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890" w:name="_ETM_Q_1805350"/>
      <w:bookmarkEnd w:id="1890"/>
      <w:r>
        <w:rPr>
          <w:rFonts w:cs="David" w:hint="cs"/>
          <w:rtl/>
        </w:rPr>
        <w:t xml:space="preserve">אז </w:t>
      </w:r>
      <w:bookmarkStart w:id="1891" w:name="_ETM_Q_1805636"/>
      <w:bookmarkEnd w:id="1891"/>
      <w:r>
        <w:rPr>
          <w:rFonts w:cs="David" w:hint="cs"/>
          <w:rtl/>
        </w:rPr>
        <w:t xml:space="preserve">תעשו משהו באמצע, אבל שבועיים זה לא ריאלי.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892" w:name="_ETM_Q_1813134"/>
      <w:bookmarkEnd w:id="1892"/>
      <w:r>
        <w:rPr>
          <w:rFonts w:cs="David" w:hint="cs"/>
          <w:rtl/>
        </w:rPr>
        <w:t>אז אנחנו</w:t>
      </w:r>
      <w:bookmarkStart w:id="1893" w:name="_ETM_Q_1814237"/>
      <w:bookmarkEnd w:id="1893"/>
      <w:r>
        <w:rPr>
          <w:rFonts w:cs="David" w:hint="cs"/>
          <w:rtl/>
        </w:rPr>
        <w:t xml:space="preserve"> נלך ב-(ד)(1) לחודש וב-(ד)(2) לשלושה חודשים. זה מה שאת מציעה</w:t>
      </w:r>
      <w:bookmarkStart w:id="1894" w:name="_ETM_Q_1818604"/>
      <w:bookmarkEnd w:id="1894"/>
      <w:r>
        <w:rPr>
          <w:rFonts w:cs="David" w:hint="cs"/>
          <w:rtl/>
        </w:rPr>
        <w:t xml:space="preserve"> בשורה התחתונה?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בועז רבל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895" w:name="_ETM_Q_1820314"/>
      <w:bookmarkEnd w:id="1895"/>
      <w:r>
        <w:rPr>
          <w:rFonts w:cs="David" w:hint="cs"/>
          <w:rtl/>
        </w:rPr>
        <w:t xml:space="preserve">נשמע יותר הגיוני.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896" w:name="_ETM_Q_1824546"/>
      <w:bookmarkEnd w:id="1896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897" w:name="_ETM_Q_1826632"/>
      <w:bookmarkEnd w:id="1897"/>
      <w:r>
        <w:rPr>
          <w:rFonts w:cs="David" w:hint="cs"/>
          <w:rtl/>
        </w:rPr>
        <w:t xml:space="preserve">בסדר גמור.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898" w:name="_ETM_Q_1825957"/>
      <w:bookmarkEnd w:id="1898"/>
      <w:r>
        <w:rPr>
          <w:rFonts w:cs="David" w:hint="cs"/>
          <w:rtl/>
        </w:rPr>
        <w:t>אני רק רוצה להגיד לכם שזה קרה לנו פעם</w:t>
      </w:r>
      <w:bookmarkStart w:id="1899" w:name="_ETM_Q_1830721"/>
      <w:bookmarkEnd w:id="1899"/>
      <w:r>
        <w:rPr>
          <w:rFonts w:cs="David" w:hint="cs"/>
          <w:rtl/>
        </w:rPr>
        <w:t xml:space="preserve"> ואנחנו הבאנו את ההצעה ב'טיל', כי לוועדה לא היה</w:t>
      </w:r>
      <w:bookmarkStart w:id="1900" w:name="_ETM_Q_1835585"/>
      <w:bookmarkEnd w:id="1900"/>
      <w:r>
        <w:rPr>
          <w:rFonts w:cs="David" w:hint="cs"/>
          <w:rtl/>
        </w:rPr>
        <w:t xml:space="preserve"> רוב והיושב ראש ידע שבמליאה יהיה רוב, זה היה </w:t>
      </w:r>
      <w:bookmarkStart w:id="1901" w:name="_ETM_Q_1841768"/>
      <w:bookmarkEnd w:id="1901"/>
      <w:r>
        <w:rPr>
          <w:rFonts w:cs="David" w:hint="cs"/>
          <w:rtl/>
        </w:rPr>
        <w:t xml:space="preserve">חוק קיצור תקופת ההתמחות.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902" w:name="_ETM_Q_1844797"/>
      <w:bookmarkEnd w:id="1902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מפאת קוצר הזמן אני לא אספר</w:t>
      </w:r>
      <w:bookmarkStart w:id="1903" w:name="_ETM_Q_1845941"/>
      <w:bookmarkEnd w:id="1903"/>
      <w:r>
        <w:rPr>
          <w:rFonts w:cs="David" w:hint="cs"/>
          <w:rtl/>
        </w:rPr>
        <w:t xml:space="preserve"> איך הוא נולד.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  <w:bookmarkStart w:id="1904" w:name="_ETM_Q_1846365"/>
      <w:bookmarkEnd w:id="1904"/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וב'טיל' זה נגמר בוועדה.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ה</w:t>
      </w:r>
      <w:bookmarkStart w:id="1905" w:name="_ETM_Q_1852506"/>
      <w:bookmarkEnd w:id="1905"/>
      <w:r>
        <w:rPr>
          <w:rFonts w:cs="David" w:hint="cs"/>
          <w:rtl/>
        </w:rPr>
        <w:t>סימן הבא; חזרה מהצעת חוק. פה אני גם רוצה להעיר,</w:t>
      </w:r>
      <w:bookmarkStart w:id="1906" w:name="_ETM_Q_1857489"/>
      <w:bookmarkEnd w:id="1906"/>
      <w:r>
        <w:rPr>
          <w:rFonts w:cs="David" w:hint="cs"/>
          <w:rtl/>
        </w:rPr>
        <w:t xml:space="preserve"> היו כמה שינויים, אולי גם יושב ראש הוועדה להתייחס. </w:t>
      </w:r>
      <w:bookmarkStart w:id="1907" w:name="_ETM_Q_1861743"/>
      <w:bookmarkEnd w:id="1907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908" w:name="_ETM_Q_1861923"/>
      <w:bookmarkEnd w:id="1908"/>
      <w:r>
        <w:rPr>
          <w:rFonts w:cs="David" w:hint="cs"/>
          <w:rtl/>
        </w:rPr>
        <w:t>היום בתקנון כידוע יש הבחנה בין חזרה מהצעת חוק פרטית</w:t>
      </w:r>
      <w:bookmarkStart w:id="1909" w:name="_ETM_Q_1862167"/>
      <w:bookmarkEnd w:id="1909"/>
      <w:r>
        <w:rPr>
          <w:rFonts w:cs="David" w:hint="cs"/>
          <w:rtl/>
        </w:rPr>
        <w:t xml:space="preserve"> והצעת חוק ממשלתית. אחד ההבדלים העיקריים זה עד מתי אפשר. </w:t>
      </w:r>
      <w:bookmarkStart w:id="1910" w:name="_ETM_Q_1868574"/>
      <w:bookmarkEnd w:id="1910"/>
      <w:r>
        <w:rPr>
          <w:rFonts w:cs="David" w:hint="cs"/>
          <w:rtl/>
        </w:rPr>
        <w:t>הממשלה יכולה לחזור בה כל עוד לא התקבל החוק בקריא</w:t>
      </w:r>
      <w:bookmarkStart w:id="1911" w:name="_ETM_Q_1871177"/>
      <w:bookmarkEnd w:id="1911"/>
      <w:r>
        <w:rPr>
          <w:rFonts w:cs="David" w:hint="cs"/>
          <w:rtl/>
        </w:rPr>
        <w:t>ה השלישית. זאת אומרת גם במליאה, אחרי שהתחילה קריאה שנייה וכולי.</w:t>
      </w:r>
      <w:bookmarkStart w:id="1912" w:name="_ETM_Q_1872320"/>
      <w:bookmarkEnd w:id="1912"/>
      <w:r>
        <w:rPr>
          <w:rFonts w:cs="David" w:hint="cs"/>
          <w:rtl/>
        </w:rPr>
        <w:t xml:space="preserve"> חבר כנסת יכול לחזור בו רק עד שהוועדה אישרה את</w:t>
      </w:r>
      <w:bookmarkStart w:id="1913" w:name="_ETM_Q_1875039"/>
      <w:bookmarkEnd w:id="1913"/>
      <w:r>
        <w:rPr>
          <w:rFonts w:cs="David" w:hint="cs"/>
          <w:rtl/>
        </w:rPr>
        <w:t xml:space="preserve"> הצעת החוק לשנייה והשלישית. באחת הישיבות שהיו כאן הציע </w:t>
      </w:r>
      <w:bookmarkStart w:id="1914" w:name="_ETM_Q_1880984"/>
      <w:bookmarkEnd w:id="1914"/>
      <w:r>
        <w:rPr>
          <w:rFonts w:cs="David" w:hint="cs"/>
          <w:rtl/>
        </w:rPr>
        <w:t xml:space="preserve">יושב ראש ועדת חוקה להשוות את המצב ולאפשר גם לממשלה </w:t>
      </w:r>
      <w:bookmarkStart w:id="1915" w:name="_ETM_Q_1885091"/>
      <w:bookmarkEnd w:id="1915"/>
      <w:r>
        <w:rPr>
          <w:rFonts w:cs="David" w:hint="cs"/>
          <w:rtl/>
        </w:rPr>
        <w:t>לחזור בה מהצעתה רק עד סיום הדיון בוועדה. בעקבות ההער</w:t>
      </w:r>
      <w:bookmarkStart w:id="1916" w:name="_ETM_Q_1892148"/>
      <w:bookmarkEnd w:id="1916"/>
      <w:r>
        <w:rPr>
          <w:rFonts w:cs="David" w:hint="cs"/>
          <w:rtl/>
        </w:rPr>
        <w:t>ה הזאת, שבעצם סוכמה כאן, נציגי הממשלה דיברו עם יושב ראש</w:t>
      </w:r>
      <w:bookmarkStart w:id="1917" w:name="_ETM_Q_1895280"/>
      <w:bookmarkEnd w:id="1917"/>
      <w:r>
        <w:rPr>
          <w:rFonts w:cs="David" w:hint="cs"/>
          <w:rtl/>
        </w:rPr>
        <w:t xml:space="preserve"> הוועדה, גם באוזניי השמיעו התנגדויות קשות---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918" w:name="_ETM_Q_1899395"/>
      <w:bookmarkEnd w:id="1918"/>
      <w:r>
        <w:rPr>
          <w:rFonts w:cs="David" w:hint="cs"/>
          <w:rtl/>
        </w:rPr>
        <w:t xml:space="preserve">ועמדו על כך שנחזור </w:t>
      </w:r>
      <w:bookmarkStart w:id="1919" w:name="_ETM_Q_1901401"/>
      <w:bookmarkEnd w:id="1919"/>
      <w:r>
        <w:rPr>
          <w:rFonts w:cs="David" w:hint="cs"/>
          <w:rtl/>
        </w:rPr>
        <w:t xml:space="preserve">לנוסח הקיים כיום ואין לנו הרבה בררות, כי זה </w:t>
      </w:r>
      <w:bookmarkStart w:id="1920" w:name="_ETM_Q_1903531"/>
      <w:bookmarkEnd w:id="1920"/>
      <w:r>
        <w:rPr>
          <w:rFonts w:cs="David" w:hint="cs"/>
          <w:rtl/>
        </w:rPr>
        <w:t xml:space="preserve">הסיכום.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921" w:name="_ETM_Q_1903709"/>
      <w:bookmarkEnd w:id="1921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בהתאם להסכמות שהיו כאן, שכאשר יש חוסר הסכמות קשות,</w:t>
      </w:r>
      <w:bookmarkStart w:id="1922" w:name="_ETM_Q_1905033"/>
      <w:bookmarkEnd w:id="1922"/>
      <w:r>
        <w:rPr>
          <w:rFonts w:cs="David" w:hint="cs"/>
          <w:rtl/>
        </w:rPr>
        <w:t xml:space="preserve"> יחזרו למצב הקיים ואז מה שיהיה הוא שיהיה לנו סעיף, </w:t>
      </w:r>
      <w:bookmarkStart w:id="1923" w:name="_ETM_Q_1911647"/>
      <w:bookmarkEnd w:id="1923"/>
      <w:r>
        <w:rPr>
          <w:rFonts w:cs="David" w:hint="cs"/>
          <w:rtl/>
        </w:rPr>
        <w:t>שהוא בפניכם, 27, שמדבר על חזרת הממשלה, אני אגיד מה</w:t>
      </w:r>
      <w:bookmarkStart w:id="1924" w:name="_ETM_Q_1915427"/>
      <w:bookmarkEnd w:id="1924"/>
      <w:r>
        <w:rPr>
          <w:rFonts w:cs="David" w:hint="cs"/>
          <w:rtl/>
        </w:rPr>
        <w:t xml:space="preserve"> הוא אומר, ואחריו סעיף 28, חזרה מהצעת חוק פרטית.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925" w:name="_ETM_Q_1921134"/>
      <w:bookmarkEnd w:id="1925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926" w:name="_ETM_Q_1921311"/>
      <w:bookmarkEnd w:id="1926"/>
      <w:r>
        <w:rPr>
          <w:rFonts w:cs="David" w:hint="cs"/>
          <w:rtl/>
        </w:rPr>
        <w:t>הממשלה תוכל</w:t>
      </w:r>
      <w:bookmarkStart w:id="1927" w:name="_ETM_Q_1919038"/>
      <w:bookmarkEnd w:id="1927"/>
      <w:r>
        <w:rPr>
          <w:rFonts w:cs="David" w:hint="cs"/>
          <w:rtl/>
        </w:rPr>
        <w:t xml:space="preserve"> לחזור בה מהצעת חוק ממשלתית, כל עוד לא התקב</w:t>
      </w:r>
      <w:bookmarkStart w:id="1928" w:name="_ETM_Q_1926126"/>
      <w:bookmarkEnd w:id="1928"/>
      <w:r>
        <w:rPr>
          <w:rFonts w:cs="David" w:hint="cs"/>
          <w:rtl/>
        </w:rPr>
        <w:t xml:space="preserve">ל החוק בקריאה השלישית. זאת אומרת היא יכולה עדיין במליאה לראות </w:t>
      </w:r>
      <w:bookmarkStart w:id="1929" w:name="_ETM_Q_1928869"/>
      <w:bookmarkEnd w:id="1929"/>
      <w:r>
        <w:rPr>
          <w:rFonts w:cs="David" w:hint="cs"/>
          <w:rtl/>
        </w:rPr>
        <w:t>מה קורה עם ההסתייגויות. זה בידיים שלה עד ש---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E11C35" w:rsidRDefault="006861C1" w:rsidP="006861C1">
      <w:pPr>
        <w:bidi/>
        <w:jc w:val="both"/>
        <w:rPr>
          <w:rFonts w:cs="David" w:hint="cs"/>
          <w:u w:val="single"/>
          <w:rtl/>
        </w:rPr>
      </w:pPr>
      <w:r>
        <w:rPr>
          <w:rFonts w:cs="David" w:hint="cs"/>
          <w:u w:val="single"/>
          <w:rtl/>
        </w:rPr>
        <w:t>יר</w:t>
      </w:r>
      <w:bookmarkStart w:id="1930" w:name="_ETM_Q_1930676"/>
      <w:bookmarkEnd w:id="1930"/>
      <w:r>
        <w:rPr>
          <w:rFonts w:cs="David" w:hint="cs"/>
          <w:u w:val="single"/>
          <w:rtl/>
        </w:rPr>
        <w:t>דנה מלר הורוביץ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931" w:name="_ETM_Q_1929336"/>
      <w:bookmarkEnd w:id="1931"/>
      <w:r>
        <w:rPr>
          <w:rFonts w:cs="David" w:hint="cs"/>
          <w:rtl/>
        </w:rPr>
        <w:t xml:space="preserve">עד אחרי ההצבעה בקריאה השנייה ושלישית.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932" w:name="_ETM_Q_1933084"/>
      <w:bookmarkEnd w:id="1932"/>
      <w:r>
        <w:rPr>
          <w:rFonts w:cs="David" w:hint="cs"/>
          <w:rtl/>
        </w:rPr>
        <w:t>איך היא חוזרת?</w:t>
      </w:r>
      <w:bookmarkStart w:id="1933" w:name="_ETM_Q_1934795"/>
      <w:bookmarkEnd w:id="1933"/>
      <w:r>
        <w:rPr>
          <w:rFonts w:cs="David" w:hint="cs"/>
          <w:rtl/>
        </w:rPr>
        <w:t xml:space="preserve"> בהודעה לכנסת, במליאה. שר או סגן שר בענייני משרדו, </w:t>
      </w:r>
      <w:bookmarkStart w:id="1934" w:name="_ETM_Q_1937170"/>
      <w:bookmarkEnd w:id="1934"/>
      <w:r>
        <w:rPr>
          <w:rFonts w:cs="David" w:hint="cs"/>
          <w:rtl/>
        </w:rPr>
        <w:t xml:space="preserve">או בכתב למזכיר הממשלה, על זה דיברנו.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אם זה בין השנייה לשלישית, אין לו זמן לכתוב. </w:t>
      </w:r>
    </w:p>
    <w:p w:rsidR="006861C1" w:rsidRDefault="006861C1" w:rsidP="006861C1">
      <w:pPr>
        <w:bidi/>
        <w:jc w:val="both"/>
        <w:rPr>
          <w:rFonts w:cs="David" w:hint="cs"/>
          <w:u w:val="single"/>
          <w:rtl/>
        </w:rPr>
      </w:pPr>
      <w:bookmarkStart w:id="1935" w:name="_ETM_Q_1949255"/>
      <w:bookmarkEnd w:id="1935"/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וזה מוסר, הבהרנו כאן</w:t>
      </w:r>
      <w:bookmarkStart w:id="1936" w:name="_ETM_Q_1947972"/>
      <w:bookmarkEnd w:id="1936"/>
      <w:r>
        <w:rPr>
          <w:rFonts w:cs="David" w:hint="cs"/>
          <w:rtl/>
        </w:rPr>
        <w:t xml:space="preserve"> מה קורה אם זה ממוזג, אז רואים כאילו לא היה</w:t>
      </w:r>
      <w:bookmarkStart w:id="1937" w:name="_ETM_Q_1953081"/>
      <w:bookmarkEnd w:id="1937"/>
      <w:r>
        <w:rPr>
          <w:rFonts w:cs="David" w:hint="cs"/>
          <w:rtl/>
        </w:rPr>
        <w:t xml:space="preserve"> מיזוג. מה שמופיע אצלכם בסעיף קטן (ג) בע</w:t>
      </w:r>
      <w:bookmarkStart w:id="1938" w:name="_ETM_Q_1954651"/>
      <w:bookmarkEnd w:id="1938"/>
      <w:r>
        <w:rPr>
          <w:rFonts w:cs="David" w:hint="cs"/>
          <w:rtl/>
        </w:rPr>
        <w:t>מוד 25, זה גם משהו שקיים היום, שאם התחילה כבר</w:t>
      </w:r>
      <w:bookmarkStart w:id="1939" w:name="_ETM_Q_1960742"/>
      <w:bookmarkEnd w:id="1939"/>
      <w:r>
        <w:rPr>
          <w:rFonts w:cs="David" w:hint="cs"/>
          <w:rtl/>
        </w:rPr>
        <w:t xml:space="preserve"> הקריאה השנייה והממשלה מודיעה שהיא חוזרת בה, קודם כל יש ה</w:t>
      </w:r>
      <w:bookmarkStart w:id="1940" w:name="_ETM_Q_1964964"/>
      <w:bookmarkEnd w:id="1940"/>
      <w:r>
        <w:rPr>
          <w:rFonts w:cs="David" w:hint="cs"/>
          <w:rtl/>
        </w:rPr>
        <w:t>פסקה. שוב, זה משהו שקורה פעם בלא יודעת כמה שנים, א</w:t>
      </w:r>
      <w:bookmarkStart w:id="1941" w:name="_ETM_Q_1968377"/>
      <w:bookmarkEnd w:id="1941"/>
      <w:r>
        <w:rPr>
          <w:rFonts w:cs="David" w:hint="cs"/>
          <w:rtl/>
        </w:rPr>
        <w:t>בל צריך להסדיר את זה. קודם כל יש הפסקה, זאת</w:t>
      </w:r>
      <w:bookmarkStart w:id="1942" w:name="_ETM_Q_1969907"/>
      <w:bookmarkEnd w:id="1942"/>
      <w:r>
        <w:rPr>
          <w:rFonts w:cs="David" w:hint="cs"/>
          <w:rtl/>
        </w:rPr>
        <w:t xml:space="preserve"> אומרת זה לא שזה מוסר מסדר היום, כי פתאום הממשלה</w:t>
      </w:r>
      <w:bookmarkStart w:id="1943" w:name="_ETM_Q_1969508"/>
      <w:bookmarkEnd w:id="1943"/>
      <w:r>
        <w:rPr>
          <w:rFonts w:cs="David" w:hint="cs"/>
          <w:rtl/>
        </w:rPr>
        <w:t xml:space="preserve"> ראתה שקרה משהו בקריאה השנייה, מפסיקים, גם אם ההצעה---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יעקבי חייקין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944" w:name="_ETM_Q_1977476"/>
      <w:bookmarkEnd w:id="1944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מתי הוא יכתוב את המכתב?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945" w:name="_ETM_Q_1978723"/>
      <w:bookmarkEnd w:id="1945"/>
      <w:r>
        <w:rPr>
          <w:rFonts w:cs="David" w:hint="cs"/>
          <w:rtl/>
        </w:rPr>
        <w:t xml:space="preserve">לא, קודם כל </w:t>
      </w:r>
      <w:bookmarkStart w:id="1946" w:name="_ETM_Q_1979850"/>
      <w:bookmarkEnd w:id="1946"/>
      <w:r>
        <w:rPr>
          <w:rFonts w:cs="David" w:hint="cs"/>
          <w:rtl/>
        </w:rPr>
        <w:t xml:space="preserve">שר במליאה אומר 'אני מבקש להפסיק', ואז סעיף קטן (ד) </w:t>
      </w:r>
      <w:bookmarkStart w:id="1947" w:name="_ETM_Q_1987241"/>
      <w:bookmarkEnd w:id="1947"/>
      <w:r>
        <w:rPr>
          <w:rFonts w:cs="David" w:hint="cs"/>
          <w:rtl/>
        </w:rPr>
        <w:t>אומר שברגע שהיתה הפסקה הממשלה רשאית לחזור בה מההודעה</w:t>
      </w:r>
      <w:bookmarkStart w:id="1948" w:name="_ETM_Q_1989470"/>
      <w:bookmarkEnd w:id="1948"/>
      <w:r>
        <w:rPr>
          <w:rFonts w:cs="David" w:hint="cs"/>
          <w:rtl/>
        </w:rPr>
        <w:t xml:space="preserve"> בחלוף שבוע ולא יאוחר משלושה שבועות מיום שנמסרה.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949" w:name="_ETM_Q_1994772"/>
      <w:bookmarkEnd w:id="1949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950" w:name="_ETM_Q_1994879"/>
      <w:bookmarkEnd w:id="1950"/>
      <w:r>
        <w:rPr>
          <w:rFonts w:cs="David" w:hint="cs"/>
          <w:rtl/>
        </w:rPr>
        <w:t xml:space="preserve">מניין התקופות, </w:t>
      </w:r>
      <w:bookmarkStart w:id="1951" w:name="_ETM_Q_1996633"/>
      <w:bookmarkEnd w:id="1951"/>
      <w:r>
        <w:rPr>
          <w:rFonts w:cs="David" w:hint="cs"/>
          <w:rtl/>
        </w:rPr>
        <w:t>מביאים בחשבון את יום מסירת ההודעה וימי הפגרה לא באים</w:t>
      </w:r>
      <w:bookmarkStart w:id="1952" w:name="_ETM_Q_2000649"/>
      <w:bookmarkEnd w:id="1952"/>
      <w:r>
        <w:rPr>
          <w:rFonts w:cs="David" w:hint="cs"/>
          <w:rtl/>
        </w:rPr>
        <w:t xml:space="preserve"> במניין. זאת אומרת יש את הפגרה פלוס הזמן הזה, ואז </w:t>
      </w:r>
      <w:bookmarkStart w:id="1953" w:name="_ETM_Q_2007265"/>
      <w:bookmarkEnd w:id="1953"/>
      <w:r>
        <w:rPr>
          <w:rFonts w:cs="David" w:hint="cs"/>
          <w:rtl/>
        </w:rPr>
        <w:t>אחרי שעבר שבוע, ולא יותר משלושה שבועות, אם היא</w:t>
      </w:r>
      <w:bookmarkStart w:id="1954" w:name="_ETM_Q_2010213"/>
      <w:bookmarkEnd w:id="1954"/>
      <w:r>
        <w:rPr>
          <w:rFonts w:cs="David" w:hint="cs"/>
          <w:rtl/>
        </w:rPr>
        <w:t xml:space="preserve"> מודיעה שהיא חוזרת בה מהודעתה, ממשיכים בקריאה השנייה.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955" w:name="_ETM_Q_2014016"/>
      <w:bookmarkEnd w:id="1955"/>
      <w:r>
        <w:rPr>
          <w:rFonts w:cs="David" w:hint="cs"/>
          <w:rtl/>
        </w:rPr>
        <w:t>ולמ</w:t>
      </w:r>
      <w:bookmarkStart w:id="1956" w:name="_ETM_Q_2012272"/>
      <w:bookmarkEnd w:id="1956"/>
      <w:r>
        <w:rPr>
          <w:rFonts w:cs="David" w:hint="cs"/>
          <w:rtl/>
        </w:rPr>
        <w:t xml:space="preserve">ה נותנים לה שבוע לחזור בה?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ירדנה מלר הורוביץ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957" w:name="_ETM_Q_2018583"/>
      <w:bookmarkEnd w:id="1957"/>
      <w:r>
        <w:rPr>
          <w:rFonts w:cs="David" w:hint="cs"/>
          <w:rtl/>
        </w:rPr>
        <w:t>בסעיף הקודם</w:t>
      </w:r>
      <w:bookmarkStart w:id="1958" w:name="_ETM_Q_2020358"/>
      <w:bookmarkEnd w:id="1958"/>
      <w:r>
        <w:rPr>
          <w:rFonts w:cs="David" w:hint="cs"/>
          <w:rtl/>
        </w:rPr>
        <w:t xml:space="preserve"> זה עבר לוועדה והוועדה יכולה לעשות שם, בסעיף הזה היא</w:t>
      </w:r>
      <w:bookmarkStart w:id="1959" w:name="_ETM_Q_2023943"/>
      <w:bookmarkEnd w:id="1959"/>
      <w:r>
        <w:rPr>
          <w:rFonts w:cs="David" w:hint="cs"/>
          <w:rtl/>
        </w:rPr>
        <w:t xml:space="preserve"> רק בינתיים חוזרת בה.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960" w:name="_ETM_Q_2027325"/>
      <w:bookmarkEnd w:id="1960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למה מונעים מהממשלה לחזור בה </w:t>
      </w:r>
      <w:bookmarkStart w:id="1961" w:name="_ETM_Q_2026985"/>
      <w:bookmarkEnd w:id="1961"/>
      <w:r>
        <w:rPr>
          <w:rFonts w:cs="David" w:hint="cs"/>
          <w:rtl/>
        </w:rPr>
        <w:t xml:space="preserve">לפני שבוע?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962" w:name="_ETM_Q_2033610"/>
      <w:bookmarkEnd w:id="1962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כי זה היה על סדר היום, עכשיו</w:t>
      </w:r>
      <w:bookmarkStart w:id="1963" w:name="_ETM_Q_2034295"/>
      <w:bookmarkEnd w:id="1963"/>
      <w:r>
        <w:rPr>
          <w:rFonts w:cs="David" w:hint="cs"/>
          <w:rtl/>
        </w:rPr>
        <w:t xml:space="preserve"> הממשלה אומרת 'רגע, אני רוצה הפסקה', בסדר, סגרו את המליאה,</w:t>
      </w:r>
      <w:bookmarkStart w:id="1964" w:name="_ETM_Q_2034968"/>
      <w:bookmarkEnd w:id="1964"/>
      <w:r>
        <w:rPr>
          <w:rFonts w:cs="David" w:hint="cs"/>
          <w:rtl/>
        </w:rPr>
        <w:t xml:space="preserve"> אנשים---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סהר פינטו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965" w:name="_ETM_Q_2035933"/>
      <w:bookmarkEnd w:id="1965"/>
      <w:r>
        <w:rPr>
          <w:rFonts w:cs="David" w:hint="cs"/>
          <w:rtl/>
        </w:rPr>
        <w:t xml:space="preserve">שהממשלה לא תעשה טריק.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966" w:name="_ETM_Q_2039754"/>
      <w:bookmarkEnd w:id="1966"/>
      <w:r>
        <w:rPr>
          <w:rFonts w:cs="David" w:hint="cs"/>
          <w:rtl/>
        </w:rPr>
        <w:t xml:space="preserve">ההפסקה היא לשבוע.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יעקבי חייקין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967" w:name="_ETM_Q_2039693"/>
      <w:bookmarkEnd w:id="1967"/>
      <w:r>
        <w:rPr>
          <w:rFonts w:cs="David" w:hint="cs"/>
          <w:rtl/>
        </w:rPr>
        <w:t xml:space="preserve">אני רוצה לראות את המצב של האופוזיציה.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968" w:name="_ETM_Q_2047343"/>
      <w:bookmarkEnd w:id="1968"/>
      <w:r>
        <w:rPr>
          <w:rFonts w:cs="David" w:hint="cs"/>
          <w:rtl/>
        </w:rPr>
        <w:t>זה</w:t>
      </w:r>
      <w:bookmarkStart w:id="1969" w:name="_ETM_Q_2047635"/>
      <w:bookmarkEnd w:id="1969"/>
      <w:r>
        <w:rPr>
          <w:rFonts w:cs="David" w:hint="cs"/>
          <w:rtl/>
        </w:rPr>
        <w:t xml:space="preserve"> טוב לך שבוע. כי הם לא יכולים להגיד 'אני מושכת'</w:t>
      </w:r>
      <w:bookmarkStart w:id="1970" w:name="_ETM_Q_2050772"/>
      <w:bookmarkEnd w:id="1970"/>
      <w:r>
        <w:rPr>
          <w:rFonts w:cs="David" w:hint="cs"/>
          <w:rtl/>
        </w:rPr>
        <w:t xml:space="preserve">, את תלכי הביתה, כולם יילכו הביתה, </w:t>
      </w:r>
      <w:bookmarkStart w:id="1971" w:name="_ETM_Q_2057375"/>
      <w:bookmarkEnd w:id="1971"/>
      <w:r>
        <w:rPr>
          <w:rFonts w:cs="David" w:hint="cs"/>
          <w:rtl/>
        </w:rPr>
        <w:t>כי שאר הנושאים הם שטויות---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תמר כנפו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972" w:name="_ETM_Q_2057353"/>
      <w:bookmarkEnd w:id="1972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הם מש</w:t>
      </w:r>
      <w:bookmarkStart w:id="1973" w:name="_ETM_Q_2058138"/>
      <w:bookmarkEnd w:id="1973"/>
      <w:r>
        <w:rPr>
          <w:rFonts w:cs="David" w:hint="cs"/>
          <w:rtl/>
        </w:rPr>
        <w:t xml:space="preserve">כו כי פתאום הם ראו שאין להם רוב, אבל אחרי </w:t>
      </w:r>
      <w:bookmarkStart w:id="1974" w:name="_ETM_Q_2060834"/>
      <w:bookmarkEnd w:id="1974"/>
      <w:r>
        <w:rPr>
          <w:rFonts w:cs="David" w:hint="cs"/>
          <w:rtl/>
        </w:rPr>
        <w:t xml:space="preserve">שבוע הם יכנסו את הרוב.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975" w:name="_ETM_Q_2063555"/>
      <w:bookmarkEnd w:id="1975"/>
      <w:r>
        <w:rPr>
          <w:rFonts w:cs="David" w:hint="cs"/>
          <w:rtl/>
        </w:rPr>
        <w:t xml:space="preserve">זה המצב היום גם.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אייל זנדברג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976" w:name="_ETM_Q_2062911"/>
      <w:bookmarkEnd w:id="1976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זה הכוח העודף של הממשלה.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ירדנה מלר הורוביץ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977" w:name="_ETM_Q_2067361"/>
      <w:bookmarkEnd w:id="1977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הם עשו את</w:t>
      </w:r>
      <w:bookmarkStart w:id="1978" w:name="_ETM_Q_2068284"/>
      <w:bookmarkEnd w:id="1978"/>
      <w:r>
        <w:rPr>
          <w:rFonts w:cs="David" w:hint="cs"/>
          <w:rtl/>
        </w:rPr>
        <w:t xml:space="preserve"> זה במשיכה שלהם ולא הורידו לוועדה כדי שלא יעשו להם </w:t>
      </w:r>
      <w:bookmarkStart w:id="1979" w:name="_ETM_Q_2068826"/>
      <w:bookmarkEnd w:id="1979"/>
      <w:r>
        <w:rPr>
          <w:rFonts w:cs="David" w:hint="cs"/>
          <w:rtl/>
        </w:rPr>
        <w:t xml:space="preserve">סלט בוועדה.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980" w:name="_ETM_Q_2072880"/>
      <w:bookmarkEnd w:id="1980"/>
      <w:r>
        <w:rPr>
          <w:rFonts w:cs="David" w:hint="cs"/>
          <w:rtl/>
        </w:rPr>
        <w:t xml:space="preserve">זה המצב גם היום, אין מה לעשות.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ירדנה</w:t>
      </w:r>
      <w:bookmarkStart w:id="1981" w:name="_ETM_Q_2073052"/>
      <w:bookmarkEnd w:id="1981"/>
      <w:r>
        <w:rPr>
          <w:rFonts w:cs="David" w:hint="cs"/>
          <w:u w:val="single"/>
          <w:rtl/>
        </w:rPr>
        <w:t xml:space="preserve"> מלר הורוביץ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982" w:name="_ETM_Q_2074906"/>
      <w:bookmarkEnd w:id="1982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הם השתמשו בזה כשהיה הדיון הגדול על מינהל מקרקעי </w:t>
      </w:r>
      <w:bookmarkStart w:id="1983" w:name="_ETM_Q_2076229"/>
      <w:bookmarkEnd w:id="1983"/>
      <w:r>
        <w:rPr>
          <w:rFonts w:cs="David" w:hint="cs"/>
          <w:rtl/>
        </w:rPr>
        <w:t xml:space="preserve">ישראל בתחילת הקדנציה.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984" w:name="_ETM_Q_2078912"/>
      <w:bookmarkEnd w:id="1984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אני אגלה לך סוד, גם אני לא אוהב את זה.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985" w:name="_ETM_Q_2081027"/>
      <w:bookmarkEnd w:id="1985"/>
      <w:r>
        <w:rPr>
          <w:rFonts w:cs="David" w:hint="cs"/>
          <w:rtl/>
        </w:rPr>
        <w:t xml:space="preserve">אני קוראת את </w:t>
      </w:r>
      <w:bookmarkStart w:id="1986" w:name="_ETM_Q_2083430"/>
      <w:bookmarkEnd w:id="1986"/>
      <w:r>
        <w:rPr>
          <w:rFonts w:cs="David" w:hint="cs"/>
          <w:rtl/>
        </w:rPr>
        <w:t>המצב הקיים; ההפסקה תארך לא פחות משבוע</w:t>
      </w:r>
      <w:bookmarkStart w:id="1987" w:name="_ETM_Q_2082479"/>
      <w:bookmarkEnd w:id="1987"/>
      <w:r>
        <w:rPr>
          <w:rFonts w:cs="David" w:hint="cs"/>
          <w:rtl/>
        </w:rPr>
        <w:t xml:space="preserve"> ולא יותר משלושה שבועות. רק שינינו קצת, סידרנו.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  <w:r>
        <w:rPr>
          <w:rFonts w:cs="David" w:hint="cs"/>
          <w:u w:val="single"/>
          <w:rtl/>
        </w:rPr>
        <w:t>רונית יעקבי חייקין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פעם </w:t>
      </w:r>
      <w:bookmarkStart w:id="1988" w:name="_ETM_Q_2091492"/>
      <w:bookmarkEnd w:id="1988"/>
      <w:r>
        <w:rPr>
          <w:rFonts w:cs="David" w:hint="cs"/>
          <w:rtl/>
        </w:rPr>
        <w:t xml:space="preserve">היו מביאים לאי אמון שהיה פעם בשנה, היום כבר לא </w:t>
      </w:r>
      <w:bookmarkStart w:id="1989" w:name="_ETM_Q_2090289"/>
      <w:bookmarkEnd w:id="1989"/>
      <w:r>
        <w:rPr>
          <w:rFonts w:cs="David" w:hint="cs"/>
          <w:rtl/>
        </w:rPr>
        <w:t xml:space="preserve">מביאים בכלל. </w:t>
      </w:r>
      <w:bookmarkStart w:id="1990" w:name="_ETM_Q_2093234"/>
      <w:bookmarkEnd w:id="1990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991" w:name="_ETM_Q_2113092"/>
      <w:bookmarkEnd w:id="1991"/>
      <w:r>
        <w:rPr>
          <w:rFonts w:cs="David" w:hint="cs"/>
          <w:rtl/>
        </w:rPr>
        <w:t>אז מפסיקים לשבוע. אם הממשלה מודיעה שהיא</w:t>
      </w:r>
      <w:bookmarkStart w:id="1992" w:name="_ETM_Q_2115924"/>
      <w:bookmarkEnd w:id="1992"/>
      <w:r>
        <w:rPr>
          <w:rFonts w:cs="David" w:hint="cs"/>
          <w:rtl/>
        </w:rPr>
        <w:t xml:space="preserve"> חוזרת בה, ממשיכים בקריאה השנייה, מהמקום שבו היא הופסקה, כלומר</w:t>
      </w:r>
      <w:bookmarkStart w:id="1993" w:name="_ETM_Q_2120144"/>
      <w:bookmarkEnd w:id="1993"/>
      <w:r>
        <w:rPr>
          <w:rFonts w:cs="David" w:hint="cs"/>
          <w:rtl/>
        </w:rPr>
        <w:t xml:space="preserve"> אם התקבלו הסתייגויות, הם התקבלו כבר, לא עושים הצבעה חוזרת.</w:t>
      </w:r>
      <w:bookmarkStart w:id="1994" w:name="_ETM_Q_2126876"/>
      <w:bookmarkEnd w:id="1994"/>
      <w:r>
        <w:rPr>
          <w:rFonts w:cs="David" w:hint="cs"/>
          <w:rtl/>
        </w:rPr>
        <w:t xml:space="preserve">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יעקבי חייקין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995" w:name="_ETM_Q_2124520"/>
      <w:bookmarkEnd w:id="1995"/>
      <w:r>
        <w:rPr>
          <w:rFonts w:cs="David" w:hint="cs"/>
          <w:rtl/>
        </w:rPr>
        <w:t xml:space="preserve">בעצם נשאר לנו רק קריאה שלישית.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 xml:space="preserve">ארבל </w:t>
      </w:r>
      <w:bookmarkStart w:id="1996" w:name="_ETM_Q_2125811"/>
      <w:bookmarkEnd w:id="1996"/>
      <w:r>
        <w:rPr>
          <w:rFonts w:cs="David" w:hint="cs"/>
          <w:u w:val="single"/>
          <w:rtl/>
        </w:rPr>
        <w:t>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1997" w:name="_ETM_Q_2126848"/>
      <w:bookmarkEnd w:id="1997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לא, יכול להיות שאנחנו באמצע הקריאה השנייה, ממשיכים בקריאה השנייה. </w:t>
      </w:r>
      <w:bookmarkStart w:id="1998" w:name="_ETM_Q_2132028"/>
      <w:bookmarkEnd w:id="1998"/>
      <w:r>
        <w:rPr>
          <w:rFonts w:cs="David" w:hint="cs"/>
          <w:rtl/>
        </w:rPr>
        <w:t>הממשלה יכולה לחזור</w:t>
      </w:r>
      <w:bookmarkStart w:id="1999" w:name="_ETM_Q_2136421"/>
      <w:bookmarkEnd w:id="1999"/>
      <w:r>
        <w:rPr>
          <w:rFonts w:cs="David" w:hint="cs"/>
          <w:rtl/>
        </w:rPr>
        <w:t xml:space="preserve"> בה. ואם היא לא מודיעה שהיא </w:t>
      </w:r>
      <w:bookmarkStart w:id="2000" w:name="_ETM_Q_2139026"/>
      <w:bookmarkEnd w:id="2000"/>
      <w:r>
        <w:rPr>
          <w:rFonts w:cs="David" w:hint="cs"/>
          <w:rtl/>
        </w:rPr>
        <w:t xml:space="preserve">חוזרת בה, ההצעה מוסרת מסדר היום. אם </w:t>
      </w:r>
      <w:bookmarkStart w:id="2001" w:name="_ETM_Q_2143521"/>
      <w:bookmarkEnd w:id="2001"/>
      <w:r>
        <w:rPr>
          <w:rFonts w:cs="David" w:hint="cs"/>
          <w:rtl/>
        </w:rPr>
        <w:t>היא היתה ממוזגת עם הצעה אחרת, יראו כאילו לא</w:t>
      </w:r>
      <w:bookmarkStart w:id="2002" w:name="_ETM_Q_2146556"/>
      <w:bookmarkEnd w:id="2002"/>
      <w:r>
        <w:rPr>
          <w:rFonts w:cs="David" w:hint="cs"/>
          <w:rtl/>
        </w:rPr>
        <w:t xml:space="preserve"> היה מיזוג. </w:t>
      </w:r>
      <w:bookmarkStart w:id="2003" w:name="_ETM_Q_2151912"/>
      <w:bookmarkEnd w:id="2003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004" w:name="_ETM_Q_2152093"/>
      <w:bookmarkEnd w:id="2004"/>
      <w:r>
        <w:rPr>
          <w:rFonts w:cs="David" w:hint="cs"/>
          <w:rtl/>
        </w:rPr>
        <w:t xml:space="preserve">פתאום אני חושבת שפה צריך להבהיר, נגיד שהיא </w:t>
      </w:r>
      <w:bookmarkStart w:id="2005" w:name="_ETM_Q_2151257"/>
      <w:bookmarkEnd w:id="2005"/>
      <w:r>
        <w:rPr>
          <w:rFonts w:cs="David" w:hint="cs"/>
          <w:rtl/>
        </w:rPr>
        <w:t>מוזגה עם הצעת חוק פרטית שעברה קריאה ראשונה---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אז בעצם</w:t>
      </w:r>
      <w:bookmarkStart w:id="2006" w:name="_ETM_Q_2152897"/>
      <w:bookmarkEnd w:id="2006"/>
      <w:r>
        <w:rPr>
          <w:rFonts w:cs="David" w:hint="cs"/>
          <w:rtl/>
        </w:rPr>
        <w:t xml:space="preserve"> כאילו ההצבעה יכולה להמשיך בפרטית. ומה קורה אם זה שילוב?</w:t>
      </w:r>
      <w:bookmarkStart w:id="2007" w:name="_ETM_Q_2162664"/>
      <w:bookmarkEnd w:id="2007"/>
      <w:r>
        <w:rPr>
          <w:rFonts w:cs="David" w:hint="cs"/>
          <w:rtl/>
        </w:rPr>
        <w:t xml:space="preserve"> שילוב לא יתפוס.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008" w:name="_ETM_Q_2164903"/>
      <w:bookmarkEnd w:id="2008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אם זה שילוב, אז הפרטית</w:t>
      </w:r>
      <w:bookmarkStart w:id="2009" w:name="_ETM_Q_2166021"/>
      <w:bookmarkEnd w:id="2009"/>
      <w:r>
        <w:rPr>
          <w:rFonts w:cs="David" w:hint="cs"/>
          <w:rtl/>
        </w:rPr>
        <w:t xml:space="preserve"> חוזרת למצב של אחרי טרומית.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010" w:name="_ETM_Q_2168082"/>
      <w:bookmarkEnd w:id="2010"/>
      <w:r>
        <w:rPr>
          <w:rFonts w:cs="David" w:hint="cs"/>
          <w:rtl/>
        </w:rPr>
        <w:t xml:space="preserve">צריך להבהיר את זה. </w:t>
      </w:r>
      <w:bookmarkStart w:id="2011" w:name="_ETM_Q_2166654"/>
      <w:bookmarkEnd w:id="2011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012" w:name="_ETM_Q_2169985"/>
      <w:bookmarkEnd w:id="2012"/>
      <w:r>
        <w:rPr>
          <w:rFonts w:cs="David" w:hint="cs"/>
          <w:rtl/>
        </w:rPr>
        <w:t xml:space="preserve">אני אראה אם צריך להבהיר, שאם הפרטית </w:t>
      </w:r>
      <w:bookmarkStart w:id="2013" w:name="_ETM_Q_2170538"/>
      <w:bookmarkEnd w:id="2013"/>
      <w:r>
        <w:rPr>
          <w:rFonts w:cs="David" w:hint="cs"/>
          <w:rtl/>
        </w:rPr>
        <w:t>היתה אחרי טרומית היא חוזרת למצב שהיא אחרי טרומית, אבל</w:t>
      </w:r>
      <w:bookmarkStart w:id="2014" w:name="_ETM_Q_2171286"/>
      <w:bookmarkEnd w:id="2014"/>
      <w:r>
        <w:rPr>
          <w:rFonts w:cs="David" w:hint="cs"/>
          <w:rtl/>
        </w:rPr>
        <w:t xml:space="preserve"> אם הפרטית היתה אחרי ראשונה יכול להיות שפשוט צריך להמשי</w:t>
      </w:r>
      <w:bookmarkStart w:id="2015" w:name="_ETM_Q_2175713"/>
      <w:bookmarkEnd w:id="2015"/>
      <w:r>
        <w:rPr>
          <w:rFonts w:cs="David" w:hint="cs"/>
          <w:rtl/>
        </w:rPr>
        <w:t>ך בהצבעה, כי כבר הכינו אותה---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אז מה ייצא לממשלה?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</w:t>
      </w:r>
      <w:bookmarkStart w:id="2016" w:name="_ETM_Q_2177093"/>
      <w:bookmarkEnd w:id="2016"/>
      <w:r>
        <w:rPr>
          <w:rFonts w:cs="David" w:hint="cs"/>
          <w:u w:val="single"/>
          <w:rtl/>
        </w:rPr>
        <w:t xml:space="preserve">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017" w:name="_ETM_Q_2178107"/>
      <w:bookmarkEnd w:id="2017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זה המחיר, שמיזגו אותה עם הצעה פרטית.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018" w:name="_ETM_Q_2180803"/>
      <w:bookmarkEnd w:id="2018"/>
      <w:r>
        <w:rPr>
          <w:rFonts w:cs="David" w:hint="cs"/>
          <w:rtl/>
        </w:rPr>
        <w:t xml:space="preserve">אז אני אגיד לך מה זה יעשה, הממשלה לא תיתן </w:t>
      </w:r>
      <w:bookmarkStart w:id="2019" w:name="_ETM_Q_2186241"/>
      <w:bookmarkEnd w:id="2019"/>
      <w:r>
        <w:rPr>
          <w:rFonts w:cs="David" w:hint="cs"/>
          <w:rtl/>
        </w:rPr>
        <w:t xml:space="preserve">למזג חוקים.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020" w:name="_ETM_Q_2190330"/>
      <w:bookmarkEnd w:id="2020"/>
      <w:r>
        <w:rPr>
          <w:rFonts w:cs="David" w:hint="cs"/>
          <w:rtl/>
        </w:rPr>
        <w:t>יכול להיות, יש לזה מחיר. אם היא</w:t>
      </w:r>
      <w:bookmarkStart w:id="2021" w:name="_ETM_Q_2195131"/>
      <w:bookmarkEnd w:id="2021"/>
      <w:r>
        <w:rPr>
          <w:rFonts w:cs="David" w:hint="cs"/>
          <w:rtl/>
        </w:rPr>
        <w:t xml:space="preserve"> מוזגה עם הצעת חוק פרטית שעברה קריאה ראשונה, אם הממשלה</w:t>
      </w:r>
      <w:bookmarkStart w:id="2022" w:name="_ETM_Q_2194865"/>
      <w:bookmarkEnd w:id="2022"/>
      <w:r>
        <w:rPr>
          <w:rFonts w:cs="David" w:hint="cs"/>
          <w:rtl/>
        </w:rPr>
        <w:t xml:space="preserve"> חזרה בה, מה עם הפרטית? ממשיכים להצביע.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קריאה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023" w:name="_ETM_Q_2202170"/>
      <w:bookmarkEnd w:id="2023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כי במיזוג כל </w:t>
      </w:r>
      <w:bookmarkStart w:id="2024" w:name="_ETM_Q_2203673"/>
      <w:bookmarkEnd w:id="2024"/>
      <w:r>
        <w:rPr>
          <w:rFonts w:cs="David" w:hint="cs"/>
          <w:rtl/>
        </w:rPr>
        <w:t xml:space="preserve">השותפים הם בעלי הכוח.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025" w:name="_ETM_Q_2205016"/>
      <w:bookmarkEnd w:id="2025"/>
      <w:r>
        <w:rPr>
          <w:rFonts w:cs="David" w:hint="cs"/>
          <w:rtl/>
        </w:rPr>
        <w:t>אם זה מיזוג אחרי</w:t>
      </w:r>
      <w:bookmarkStart w:id="2026" w:name="_ETM_Q_2204027"/>
      <w:bookmarkEnd w:id="2026"/>
      <w:r>
        <w:rPr>
          <w:rFonts w:cs="David" w:hint="cs"/>
          <w:rtl/>
        </w:rPr>
        <w:t xml:space="preserve"> ראשונה. אם זה מיזוג אחרי טרומית, לא צריך לחזור לוועדה. </w:t>
      </w:r>
      <w:bookmarkStart w:id="2027" w:name="_ETM_Q_2210144"/>
      <w:bookmarkEnd w:id="2027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028" w:name="_ETM_Q_2214377"/>
      <w:bookmarkEnd w:id="2028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הממשלה לא תיתן לעשות מיזוגים, זה מה שיקרה. </w:t>
      </w:r>
      <w:bookmarkStart w:id="2029" w:name="_ETM_Q_2217579"/>
      <w:bookmarkEnd w:id="2029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030" w:name="_ETM_Q_2213170"/>
      <w:bookmarkEnd w:id="2030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אם הפרטית היתה אחרי ראשונה, זאת אומרת מוזגו פרטית</w:t>
      </w:r>
      <w:bookmarkStart w:id="2031" w:name="_ETM_Q_2217748"/>
      <w:bookmarkEnd w:id="2031"/>
      <w:r>
        <w:rPr>
          <w:rFonts w:cs="David" w:hint="cs"/>
          <w:rtl/>
        </w:rPr>
        <w:t xml:space="preserve"> וממשלתית שעברו קריאה ראשונה. התחילה הקריאה השנייה, הממשלה חזרה בה,</w:t>
      </w:r>
      <w:bookmarkStart w:id="2032" w:name="_ETM_Q_2221797"/>
      <w:bookmarkEnd w:id="2032"/>
      <w:r>
        <w:rPr>
          <w:rFonts w:cs="David" w:hint="cs"/>
          <w:rtl/>
        </w:rPr>
        <w:t xml:space="preserve"> אז ההפסקה היא הפסקה, אפילו שיש שם פרטית, אבל אחרי</w:t>
      </w:r>
      <w:bookmarkStart w:id="2033" w:name="_ETM_Q_2226110"/>
      <w:bookmarkEnd w:id="2033"/>
      <w:r>
        <w:rPr>
          <w:rFonts w:cs="David" w:hint="cs"/>
          <w:rtl/>
        </w:rPr>
        <w:t xml:space="preserve"> ההפסקה הממשלה אומרת 'אני חוזרת בי לגמרי', בפרטית</w:t>
      </w:r>
      <w:bookmarkStart w:id="2034" w:name="_ETM_Q_2234385"/>
      <w:bookmarkEnd w:id="2034"/>
      <w:r>
        <w:rPr>
          <w:rFonts w:cs="David" w:hint="cs"/>
          <w:rtl/>
        </w:rPr>
        <w:t xml:space="preserve"> ממשיכים להצביע.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035" w:name="_ETM_Q_2231331"/>
      <w:bookmarkEnd w:id="2035"/>
      <w:r>
        <w:rPr>
          <w:rFonts w:cs="David" w:hint="cs"/>
          <w:rtl/>
        </w:rPr>
        <w:t>זאת אומרת לא ממשיכים באותו יום? כי</w:t>
      </w:r>
      <w:bookmarkStart w:id="2036" w:name="_ETM_Q_2237188"/>
      <w:bookmarkEnd w:id="2036"/>
      <w:r>
        <w:rPr>
          <w:rFonts w:cs="David" w:hint="cs"/>
          <w:rtl/>
        </w:rPr>
        <w:t xml:space="preserve"> אם הממשלה רק משכה את שלה, לכאורה---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037" w:name="_ETM_Q_2237136"/>
      <w:bookmarkEnd w:id="2037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לא, צריך</w:t>
      </w:r>
      <w:bookmarkStart w:id="2038" w:name="_ETM_Q_2238293"/>
      <w:bookmarkEnd w:id="2038"/>
      <w:r>
        <w:rPr>
          <w:rFonts w:cs="David" w:hint="cs"/>
          <w:rtl/>
        </w:rPr>
        <w:t xml:space="preserve"> לקבוע את זה על סדר היום והיושב ראש---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039" w:name="_ETM_Q_2241865"/>
      <w:bookmarkEnd w:id="2039"/>
      <w:r>
        <w:rPr>
          <w:rFonts w:cs="David" w:hint="cs"/>
          <w:rtl/>
        </w:rPr>
        <w:t>אני</w:t>
      </w:r>
      <w:bookmarkStart w:id="2040" w:name="_ETM_Q_2242332"/>
      <w:bookmarkEnd w:id="2040"/>
      <w:r>
        <w:rPr>
          <w:rFonts w:cs="David" w:hint="cs"/>
          <w:rtl/>
        </w:rPr>
        <w:t xml:space="preserve"> אומרת קחו בחשבון שהממשלה לא תיתן למזג, ואצלי למשל זה</w:t>
      </w:r>
      <w:bookmarkStart w:id="2041" w:name="_ETM_Q_2248313"/>
      <w:bookmarkEnd w:id="2041"/>
      <w:r>
        <w:rPr>
          <w:rFonts w:cs="David" w:hint="cs"/>
          <w:rtl/>
        </w:rPr>
        <w:t xml:space="preserve"> על בסיס קבוע.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042" w:name="_ETM_Q_2246897"/>
      <w:bookmarkEnd w:id="2042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היום זה אמנם לא כתוב, א</w:t>
      </w:r>
      <w:bookmarkStart w:id="2043" w:name="_ETM_Q_2249478"/>
      <w:bookmarkEnd w:id="2043"/>
      <w:r>
        <w:rPr>
          <w:rFonts w:cs="David" w:hint="cs"/>
          <w:rtl/>
        </w:rPr>
        <w:t xml:space="preserve">בל אני חושבת שגם היום זה המצב.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זה אותו מצב </w:t>
      </w:r>
      <w:bookmarkStart w:id="2044" w:name="_ETM_Q_2249924"/>
      <w:bookmarkEnd w:id="2044"/>
      <w:r>
        <w:rPr>
          <w:rFonts w:cs="David" w:hint="cs"/>
          <w:rtl/>
        </w:rPr>
        <w:t xml:space="preserve">גם היום.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045" w:name="_ETM_Q_2251104"/>
      <w:bookmarkEnd w:id="2045"/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046" w:name="_ETM_Q_2251907"/>
      <w:bookmarkEnd w:id="2046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אם מיזגו ממשלתית ופרטית, ששתיהן עברו</w:t>
      </w:r>
      <w:bookmarkStart w:id="2047" w:name="_ETM_Q_2255119"/>
      <w:bookmarkEnd w:id="2047"/>
      <w:r>
        <w:rPr>
          <w:rFonts w:cs="David" w:hint="cs"/>
          <w:rtl/>
        </w:rPr>
        <w:t xml:space="preserve"> ראשונה, לא חוזרים ל---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048" w:name="_ETM_Q_2251106"/>
      <w:bookmarkEnd w:id="2048"/>
      <w:r>
        <w:rPr>
          <w:rFonts w:cs="David" w:hint="cs"/>
          <w:rtl/>
        </w:rPr>
        <w:t xml:space="preserve">ברור, ברור.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049" w:name="_ETM_Q_2254659"/>
      <w:bookmarkEnd w:id="2049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הממשלה חזרה בה,</w:t>
      </w:r>
      <w:bookmarkStart w:id="2050" w:name="_ETM_Q_2258641"/>
      <w:bookmarkEnd w:id="2050"/>
      <w:r>
        <w:rPr>
          <w:rFonts w:cs="David" w:hint="cs"/>
          <w:rtl/>
        </w:rPr>
        <w:t xml:space="preserve"> ברור שהחוק הפרטי ממשיך.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ירדנה מלר הורוביץ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051" w:name="_ETM_Q_2276978"/>
      <w:bookmarkEnd w:id="2051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הממשלה תתנגד לכל מיזוג.</w:t>
      </w:r>
      <w:bookmarkStart w:id="2052" w:name="_ETM_Q_2282057"/>
      <w:bookmarkEnd w:id="2052"/>
      <w:r>
        <w:rPr>
          <w:rFonts w:cs="David" w:hint="cs"/>
          <w:rtl/>
        </w:rPr>
        <w:t xml:space="preserve">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053" w:name="_ETM_Q_2281188"/>
      <w:bookmarkEnd w:id="2053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אז בואו נחשוב רגע עוד. יש הצעת חוק פרטית</w:t>
      </w:r>
      <w:bookmarkStart w:id="2054" w:name="_ETM_Q_2282905"/>
      <w:bookmarkEnd w:id="2054"/>
      <w:r>
        <w:rPr>
          <w:rFonts w:cs="David" w:hint="cs"/>
          <w:rtl/>
        </w:rPr>
        <w:t xml:space="preserve"> שעברה ראשונה וממשלתית שעברה ראשונה, הוועדה הכינה אותן ביחד לשנייה</w:t>
      </w:r>
      <w:bookmarkStart w:id="2055" w:name="_ETM_Q_2287882"/>
      <w:bookmarkEnd w:id="2055"/>
      <w:r>
        <w:rPr>
          <w:rFonts w:cs="David" w:hint="cs"/>
          <w:rtl/>
        </w:rPr>
        <w:t xml:space="preserve"> שלישית. התחילה ההצבעה בקריאה השנייה, הממשלה ביקשה הפסקה, הפסיקו לשבוע </w:t>
      </w:r>
      <w:bookmarkStart w:id="2056" w:name="_ETM_Q_2295284"/>
      <w:bookmarkEnd w:id="2056"/>
      <w:r>
        <w:rPr>
          <w:rFonts w:cs="David" w:hint="cs"/>
          <w:rtl/>
        </w:rPr>
        <w:t>ואחרי השבוע היא אומרת 'אני חוזרת בי', מה עם הראשונה?</w:t>
      </w:r>
      <w:bookmarkStart w:id="2057" w:name="_ETM_Q_2295933"/>
      <w:bookmarkEnd w:id="2057"/>
      <w:r>
        <w:rPr>
          <w:rFonts w:cs="David" w:hint="cs"/>
          <w:rtl/>
        </w:rPr>
        <w:t xml:space="preserve"> מה אנחנו רוצים, לחזור לוועדה? הכינו אותה לשנייה ושלישית.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</w:t>
      </w:r>
      <w:bookmarkStart w:id="2058" w:name="_ETM_Q_2300282"/>
      <w:bookmarkEnd w:id="2058"/>
      <w:r>
        <w:rPr>
          <w:rFonts w:cs="David" w:hint="cs"/>
          <w:u w:val="single"/>
          <w:rtl/>
        </w:rPr>
        <w:t xml:space="preserve">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059" w:name="_ETM_Q_2300874"/>
      <w:bookmarkEnd w:id="2059"/>
      <w:r>
        <w:rPr>
          <w:rFonts w:cs="David" w:hint="cs"/>
          <w:rtl/>
        </w:rPr>
        <w:t xml:space="preserve">לא, ההיגיון שלי אומר שהממשלה יכולה למשוך וצריך להמשיך בהצבעות </w:t>
      </w:r>
      <w:bookmarkStart w:id="2060" w:name="_ETM_Q_2307328"/>
      <w:bookmarkEnd w:id="2060"/>
      <w:r>
        <w:rPr>
          <w:rFonts w:cs="David" w:hint="cs"/>
          <w:rtl/>
        </w:rPr>
        <w:t>על החלק הפרטי, אבל זה לא ייתן לממשלה כלום. זה</w:t>
      </w:r>
      <w:bookmarkStart w:id="2061" w:name="_ETM_Q_2309200"/>
      <w:bookmarkEnd w:id="2061"/>
      <w:r>
        <w:rPr>
          <w:rFonts w:cs="David" w:hint="cs"/>
          <w:rtl/>
        </w:rPr>
        <w:t xml:space="preserve"> אומר שהממשלה תתנגד למיזוג באופן גורף ובצדק.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062" w:name="_ETM_Q_2313417"/>
      <w:bookmarkEnd w:id="2062"/>
      <w:r>
        <w:rPr>
          <w:rFonts w:cs="David" w:hint="cs"/>
          <w:rtl/>
        </w:rPr>
        <w:t xml:space="preserve">מה </w:t>
      </w:r>
      <w:bookmarkStart w:id="2063" w:name="_ETM_Q_2313779"/>
      <w:bookmarkEnd w:id="2063"/>
      <w:r>
        <w:rPr>
          <w:rFonts w:cs="David" w:hint="cs"/>
          <w:rtl/>
        </w:rPr>
        <w:t>החלופה? שיגידו לפרטית, לא הכינו אותך לשנייה שלישית, אבל---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064" w:name="_ETM_Q_2318133"/>
      <w:bookmarkEnd w:id="2064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צרי</w:t>
      </w:r>
      <w:bookmarkStart w:id="2065" w:name="_ETM_Q_2318734"/>
      <w:bookmarkEnd w:id="2065"/>
      <w:r>
        <w:rPr>
          <w:rFonts w:cs="David" w:hint="cs"/>
          <w:rtl/>
        </w:rPr>
        <w:t xml:space="preserve">ך למצוא משהו באמצע.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תמר כנפו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066" w:name="_ETM_Q_2319350"/>
      <w:bookmarkEnd w:id="2066"/>
      <w:r>
        <w:rPr>
          <w:rFonts w:cs="David" w:hint="cs"/>
          <w:rtl/>
        </w:rPr>
        <w:t>צריך לחזור לוועדה ואז הוועדה</w:t>
      </w:r>
      <w:bookmarkStart w:id="2067" w:name="_ETM_Q_2319361"/>
      <w:bookmarkEnd w:id="2067"/>
      <w:r>
        <w:rPr>
          <w:rFonts w:cs="David" w:hint="cs"/>
          <w:rtl/>
        </w:rPr>
        <w:t xml:space="preserve"> תחליט.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068" w:name="_ETM_Q_2322921"/>
      <w:bookmarkEnd w:id="2068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אבל אם היה לה רוב היא לא הי</w:t>
      </w:r>
      <w:bookmarkStart w:id="2069" w:name="_ETM_Q_2326216"/>
      <w:bookmarkEnd w:id="2069"/>
      <w:r>
        <w:rPr>
          <w:rFonts w:cs="David" w:hint="cs"/>
          <w:rtl/>
        </w:rPr>
        <w:t xml:space="preserve">תה מושכת.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תמר כנפו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070" w:name="_ETM_Q_2313908"/>
      <w:bookmarkEnd w:id="2070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זה קאטצ'.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אייל זנדברג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071" w:name="_ETM_Q_2319329"/>
      <w:bookmarkEnd w:id="2071"/>
      <w:r>
        <w:rPr>
          <w:rFonts w:cs="David" w:hint="cs"/>
          <w:rtl/>
        </w:rPr>
        <w:t>זה לא קאטצ',</w:t>
      </w:r>
      <w:bookmarkStart w:id="2072" w:name="_ETM_Q_2325276"/>
      <w:bookmarkEnd w:id="2072"/>
      <w:r>
        <w:rPr>
          <w:rFonts w:cs="David" w:hint="cs"/>
          <w:rtl/>
        </w:rPr>
        <w:t xml:space="preserve"> למיזוג יש מחירים.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073" w:name="_ETM_Q_2333496"/>
      <w:bookmarkEnd w:id="2073"/>
      <w:r>
        <w:rPr>
          <w:rFonts w:cs="David" w:hint="cs"/>
          <w:rtl/>
        </w:rPr>
        <w:t xml:space="preserve">לא, אבל זה מחיר יקר מדי, </w:t>
      </w:r>
      <w:bookmarkStart w:id="2074" w:name="_ETM_Q_2334866"/>
      <w:bookmarkEnd w:id="2074"/>
      <w:r>
        <w:rPr>
          <w:rFonts w:cs="David" w:hint="cs"/>
          <w:rtl/>
        </w:rPr>
        <w:t xml:space="preserve">כי הממשלה תתנגד למיזוג גם כשאין בעיה.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אייל זנדברג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מה היתרון במיזוג?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יעקבי חייקין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075" w:name="_ETM_Q_2341606"/>
      <w:bookmarkEnd w:id="2075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076" w:name="_ETM_Q_2339729"/>
      <w:bookmarkEnd w:id="2076"/>
      <w:r>
        <w:rPr>
          <w:rFonts w:cs="David" w:hint="cs"/>
          <w:rtl/>
        </w:rPr>
        <w:t xml:space="preserve">שהוועדה לא תכין הצעת חוק </w:t>
      </w:r>
      <w:bookmarkStart w:id="2077" w:name="_ETM_Q_2345820"/>
      <w:bookmarkEnd w:id="2077"/>
      <w:r>
        <w:rPr>
          <w:rFonts w:cs="David" w:hint="cs"/>
          <w:rtl/>
        </w:rPr>
        <w:t xml:space="preserve">פעמיים, בוורסיה אחרת.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אייל זנדברג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א</w:t>
      </w:r>
      <w:bookmarkStart w:id="2078" w:name="_ETM_Q_2346532"/>
      <w:bookmarkEnd w:id="2078"/>
      <w:r>
        <w:rPr>
          <w:rFonts w:cs="David" w:hint="cs"/>
          <w:rtl/>
        </w:rPr>
        <w:t>נחנו יודעים איך נולדות הצעות חוק</w:t>
      </w:r>
      <w:bookmarkStart w:id="2079" w:name="_ETM_Q_2350350"/>
      <w:bookmarkEnd w:id="2079"/>
      <w:r>
        <w:rPr>
          <w:rFonts w:cs="David" w:hint="cs"/>
          <w:rtl/>
        </w:rPr>
        <w:t xml:space="preserve"> פעמיים.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080" w:name="_ETM_Q_2349602"/>
      <w:bookmarkEnd w:id="2080"/>
      <w:r>
        <w:rPr>
          <w:rFonts w:cs="David" w:hint="cs"/>
          <w:rtl/>
        </w:rPr>
        <w:t>לא, הן נולדות כי חבר הכנסת יוזם הצעת</w:t>
      </w:r>
      <w:bookmarkStart w:id="2081" w:name="_ETM_Q_2350939"/>
      <w:bookmarkEnd w:id="2081"/>
      <w:r>
        <w:rPr>
          <w:rFonts w:cs="David" w:hint="cs"/>
          <w:rtl/>
        </w:rPr>
        <w:t xml:space="preserve"> חוק פרטית, כדי לשים קצת פלפל על הזנב של הממשלה, </w:t>
      </w:r>
      <w:bookmarkStart w:id="2082" w:name="_ETM_Q_2360401"/>
      <w:bookmarkEnd w:id="2082"/>
      <w:r>
        <w:rPr>
          <w:rFonts w:cs="David" w:hint="cs"/>
          <w:rtl/>
        </w:rPr>
        <w:t>אם חבר הכנסת הוא חכם אז הוא מתעקש שההצעה תמתין</w:t>
      </w:r>
      <w:bookmarkStart w:id="2083" w:name="_ETM_Q_2364397"/>
      <w:bookmarkEnd w:id="2083"/>
      <w:r>
        <w:rPr>
          <w:rFonts w:cs="David" w:hint="cs"/>
          <w:rtl/>
        </w:rPr>
        <w:t xml:space="preserve"> בוועדה אחרי ראשונה ולא אחרי טרומית, ואז עושים מיזוג ואז </w:t>
      </w:r>
      <w:bookmarkStart w:id="2084" w:name="_ETM_Q_2368754"/>
      <w:bookmarkEnd w:id="2084"/>
      <w:r>
        <w:rPr>
          <w:rFonts w:cs="David" w:hint="cs"/>
          <w:rtl/>
        </w:rPr>
        <w:t xml:space="preserve">מצבו טוב.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085" w:name="_ETM_Q_2368420"/>
      <w:bookmarkEnd w:id="2085"/>
      <w:r>
        <w:rPr>
          <w:rFonts w:cs="David" w:hint="cs"/>
          <w:rtl/>
        </w:rPr>
        <w:t>על זה אנחנו מדברים, שתיים שעברו ראשונה</w:t>
      </w:r>
      <w:bookmarkStart w:id="2086" w:name="_ETM_Q_2374155"/>
      <w:bookmarkStart w:id="2087" w:name="_ETM_Q_2372655"/>
      <w:bookmarkEnd w:id="2086"/>
      <w:bookmarkEnd w:id="2087"/>
      <w:r>
        <w:rPr>
          <w:rFonts w:cs="David" w:hint="cs"/>
          <w:rtl/>
        </w:rPr>
        <w:t>. זה בדרך כלל בקשת הממשלה, במקום שהממשלה ת</w:t>
      </w:r>
      <w:bookmarkStart w:id="2088" w:name="_ETM_Q_2373994"/>
      <w:bookmarkEnd w:id="2088"/>
      <w:r>
        <w:rPr>
          <w:rFonts w:cs="David" w:hint="cs"/>
          <w:rtl/>
        </w:rPr>
        <w:t>תמוך בהצעה של חבר כנסת פרטי, היא אומרת לו</w:t>
      </w:r>
      <w:bookmarkStart w:id="2089" w:name="_ETM_Q_2377346"/>
      <w:bookmarkEnd w:id="2089"/>
      <w:r>
        <w:rPr>
          <w:rFonts w:cs="David" w:hint="cs"/>
          <w:rtl/>
        </w:rPr>
        <w:t xml:space="preserve"> 'תחכה, אני גם אביא את שלי לראשונה'.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אייל זנדברג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090" w:name="_ETM_Q_2381549"/>
      <w:bookmarkEnd w:id="2090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היא היתה יכולה להתנגד, הרי היא מבינה את המציאות. 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091" w:name="_ETM_Q_2384511"/>
      <w:bookmarkEnd w:id="2091"/>
      <w:r>
        <w:rPr>
          <w:rFonts w:cs="David" w:hint="cs"/>
          <w:rtl/>
        </w:rPr>
        <w:t>עד היום</w:t>
      </w:r>
      <w:bookmarkStart w:id="2092" w:name="_ETM_Q_2385272"/>
      <w:bookmarkEnd w:id="2092"/>
      <w:r>
        <w:rPr>
          <w:rFonts w:cs="David" w:hint="cs"/>
          <w:rtl/>
        </w:rPr>
        <w:t xml:space="preserve"> זה עבד טוב.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093" w:name="_ETM_Q_2387728"/>
      <w:bookmarkEnd w:id="2093"/>
      <w:r>
        <w:rPr>
          <w:rFonts w:cs="David" w:hint="cs"/>
          <w:rtl/>
        </w:rPr>
        <w:t xml:space="preserve">אין לי בעיה, אני רק אומרת </w:t>
      </w:r>
      <w:bookmarkStart w:id="2094" w:name="_ETM_Q_2390115"/>
      <w:bookmarkEnd w:id="2094"/>
      <w:r>
        <w:rPr>
          <w:rFonts w:cs="David" w:hint="cs"/>
          <w:rtl/>
        </w:rPr>
        <w:t xml:space="preserve">לכם שזה יכול לקרות.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095" w:name="_ETM_Q_2394721"/>
      <w:bookmarkEnd w:id="2095"/>
      <w:r>
        <w:rPr>
          <w:rFonts w:cs="David" w:hint="cs"/>
          <w:rtl/>
        </w:rPr>
        <w:t>אם אני אראה שאני מוצף בבקשות</w:t>
      </w:r>
      <w:bookmarkStart w:id="2096" w:name="_ETM_Q_2395470"/>
      <w:bookmarkEnd w:id="2096"/>
      <w:r>
        <w:rPr>
          <w:rFonts w:cs="David" w:hint="cs"/>
          <w:rtl/>
        </w:rPr>
        <w:t xml:space="preserve"> כאלה, אז נחזור ונעשה בזה סדר אחר.</w:t>
      </w:r>
      <w:bookmarkStart w:id="2097" w:name="_ETM_Q_2405423"/>
      <w:bookmarkEnd w:id="2097"/>
      <w:r>
        <w:rPr>
          <w:rFonts w:cs="David" w:hint="cs"/>
          <w:rtl/>
        </w:rPr>
        <w:t xml:space="preserve"> לא נראה לי שזה יקרה.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098" w:name="_ETM_Q_2406044"/>
      <w:bookmarkEnd w:id="2098"/>
      <w:r>
        <w:rPr>
          <w:rFonts w:cs="David" w:hint="cs"/>
          <w:rtl/>
        </w:rPr>
        <w:t>את יכולה לעשות משהו</w:t>
      </w:r>
      <w:bookmarkStart w:id="2099" w:name="_ETM_Q_2407957"/>
      <w:bookmarkEnd w:id="2099"/>
      <w:r>
        <w:rPr>
          <w:rFonts w:cs="David" w:hint="cs"/>
          <w:rtl/>
        </w:rPr>
        <w:t xml:space="preserve"> אחר, אפשר לקבוע שימשיכו בהצבעות על הפרטית בישיבת המליאה הבאה.</w:t>
      </w:r>
      <w:bookmarkStart w:id="2100" w:name="_ETM_Q_2414452"/>
      <w:bookmarkEnd w:id="2100"/>
      <w:r>
        <w:rPr>
          <w:rFonts w:cs="David" w:hint="cs"/>
          <w:rtl/>
        </w:rPr>
        <w:t xml:space="preserve">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101" w:name="_ETM_Q_2413902"/>
      <w:bookmarkEnd w:id="2101"/>
      <w:r>
        <w:rPr>
          <w:rFonts w:cs="David" w:hint="cs"/>
          <w:rtl/>
        </w:rPr>
        <w:t xml:space="preserve">היושב ראש יקבע מתי מחזירים את זה לסדר היום. </w:t>
      </w:r>
      <w:bookmarkStart w:id="2102" w:name="_ETM_Q_2416222"/>
      <w:bookmarkEnd w:id="2102"/>
      <w:r>
        <w:rPr>
          <w:rFonts w:cs="David" w:hint="cs"/>
          <w:rtl/>
        </w:rPr>
        <w:t>זאת אומרת זה עכשיו נושא לסדר היום---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103" w:name="_ETM_Q_2417970"/>
      <w:bookmarkEnd w:id="2103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לא, סליחה, עם</w:t>
      </w:r>
      <w:bookmarkStart w:id="2104" w:name="_ETM_Q_2419464"/>
      <w:bookmarkEnd w:id="2104"/>
      <w:r>
        <w:rPr>
          <w:rFonts w:cs="David" w:hint="cs"/>
          <w:rtl/>
        </w:rPr>
        <w:t xml:space="preserve"> כל הכבוד, אמנם אני לא מנהלת סיעה, אבל אם היושב</w:t>
      </w:r>
      <w:bookmarkStart w:id="2105" w:name="_ETM_Q_2422312"/>
      <w:bookmarkEnd w:id="2105"/>
      <w:r>
        <w:rPr>
          <w:rFonts w:cs="David" w:hint="cs"/>
          <w:rtl/>
        </w:rPr>
        <w:t xml:space="preserve"> ראש תקבע, היושב ראש שייך למשהו, אז היושב ראש יקבע את זה בעוד חצי שנה.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106" w:name="_ETM_Q_2423248"/>
      <w:bookmarkEnd w:id="2106"/>
      <w:r>
        <w:rPr>
          <w:rFonts w:cs="David" w:hint="cs"/>
          <w:rtl/>
        </w:rPr>
        <w:t>בכל חוק שמונח לשניי</w:t>
      </w:r>
      <w:bookmarkStart w:id="2107" w:name="_ETM_Q_2427141"/>
      <w:bookmarkEnd w:id="2107"/>
      <w:r>
        <w:rPr>
          <w:rFonts w:cs="David" w:hint="cs"/>
          <w:rtl/>
        </w:rPr>
        <w:t>ה ושלישית, היושב ראש קובע ל---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יעקבי חייקין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108" w:name="_ETM_Q_2428814"/>
      <w:bookmarkEnd w:id="2108"/>
      <w:r>
        <w:rPr>
          <w:rFonts w:cs="David" w:hint="cs"/>
          <w:rtl/>
        </w:rPr>
        <w:t xml:space="preserve">אבל יש גם גבול כמה הוא דוחה את זה. </w:t>
      </w:r>
    </w:p>
    <w:p w:rsidR="006861C1" w:rsidRDefault="006861C1" w:rsidP="006861C1">
      <w:pPr>
        <w:bidi/>
        <w:jc w:val="both"/>
        <w:rPr>
          <w:rFonts w:cs="David" w:hint="cs"/>
          <w:u w:val="single"/>
          <w:rtl/>
        </w:rPr>
      </w:pPr>
      <w:bookmarkStart w:id="2109" w:name="_ETM_Q_2432906"/>
      <w:bookmarkEnd w:id="2109"/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 xml:space="preserve">דורית </w:t>
      </w:r>
      <w:bookmarkStart w:id="2110" w:name="_ETM_Q_2431638"/>
      <w:bookmarkEnd w:id="2110"/>
      <w:r>
        <w:rPr>
          <w:rFonts w:cs="David" w:hint="cs"/>
          <w:u w:val="single"/>
          <w:rtl/>
        </w:rPr>
        <w:t>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111" w:name="_ETM_Q_2433309"/>
      <w:bookmarkEnd w:id="2111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אני כן הייתי עושה הצבעה על הפרטית, ממשיכה בה, אבל </w:t>
      </w:r>
      <w:bookmarkStart w:id="2112" w:name="_ETM_Q_2437209"/>
      <w:bookmarkEnd w:id="2112"/>
      <w:r>
        <w:rPr>
          <w:rFonts w:cs="David" w:hint="cs"/>
          <w:rtl/>
        </w:rPr>
        <w:t xml:space="preserve">לא באותו יום, וגם לא בעוד שבוע. </w:t>
      </w:r>
      <w:bookmarkStart w:id="2113" w:name="_ETM_Q_2437245"/>
      <w:bookmarkEnd w:id="2113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114" w:name="_ETM_Q_2437971"/>
      <w:bookmarkEnd w:id="2114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אי אפשר </w:t>
      </w:r>
      <w:bookmarkStart w:id="2115" w:name="_ETM_Q_2438885"/>
      <w:bookmarkEnd w:id="2115"/>
      <w:r>
        <w:rPr>
          <w:rFonts w:cs="David" w:hint="cs"/>
          <w:rtl/>
        </w:rPr>
        <w:t>באותו יום, זה חייב להיות אחרי שבוע, לפחות, כי עשו</w:t>
      </w:r>
      <w:bookmarkStart w:id="2116" w:name="_ETM_Q_2441539"/>
      <w:bookmarkEnd w:id="2116"/>
      <w:r>
        <w:rPr>
          <w:rFonts w:cs="David" w:hint="cs"/>
          <w:rtl/>
        </w:rPr>
        <w:t xml:space="preserve"> הפסקה לשבוע.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117" w:name="_ETM_Q_2443731"/>
      <w:bookmarkEnd w:id="2117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בכל מקרה זה נדחה בשבוע.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118" w:name="_ETM_Q_2443090"/>
      <w:bookmarkEnd w:id="2118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נדחה בשבוע, </w:t>
      </w:r>
      <w:bookmarkStart w:id="2119" w:name="_ETM_Q_2444155"/>
      <w:bookmarkEnd w:id="2119"/>
      <w:r>
        <w:rPr>
          <w:rFonts w:cs="David" w:hint="cs"/>
          <w:rtl/>
        </w:rPr>
        <w:t xml:space="preserve">הממשלה הודיעה שהיא חוזרת בה, עכשיו בפני היושב ראש יש </w:t>
      </w:r>
      <w:bookmarkStart w:id="2120" w:name="_ETM_Q_2446655"/>
      <w:bookmarkEnd w:id="2120"/>
      <w:r>
        <w:rPr>
          <w:rFonts w:cs="David" w:hint="cs"/>
          <w:rtl/>
        </w:rPr>
        <w:t xml:space="preserve">הצעת חוק לסדר היום.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יעקבי חייקין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121" w:name="_ETM_Q_2447690"/>
      <w:bookmarkEnd w:id="2121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גם צריך להדפיס נוסח </w:t>
      </w:r>
      <w:bookmarkStart w:id="2122" w:name="_ETM_Q_2450587"/>
      <w:bookmarkEnd w:id="2122"/>
      <w:r>
        <w:rPr>
          <w:rFonts w:cs="David" w:hint="cs"/>
          <w:rtl/>
        </w:rPr>
        <w:t xml:space="preserve">חדש... מה יהיה כתוב?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123" w:name="_ETM_Q_2453759"/>
      <w:bookmarkEnd w:id="2123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הממשלה נמחקת.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124" w:name="_ETM_Q_2463185"/>
      <w:bookmarkEnd w:id="2124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יש</w:t>
      </w:r>
      <w:bookmarkStart w:id="2125" w:name="_ETM_Q_2463165"/>
      <w:bookmarkEnd w:id="2125"/>
      <w:r>
        <w:rPr>
          <w:rFonts w:cs="David" w:hint="cs"/>
          <w:rtl/>
        </w:rPr>
        <w:t xml:space="preserve"> פה סעיף קטן (ה) שקיים גם היום, שאם הממשלה חוזרת בה,</w:t>
      </w:r>
      <w:bookmarkStart w:id="2126" w:name="_ETM_Q_2466340"/>
      <w:bookmarkEnd w:id="2126"/>
      <w:r>
        <w:rPr>
          <w:rFonts w:cs="David" w:hint="cs"/>
          <w:rtl/>
        </w:rPr>
        <w:t xml:space="preserve"> היא לא יכולה באותו מושב להביא הצעה באותו נושא, אלא </w:t>
      </w:r>
      <w:bookmarkStart w:id="2127" w:name="_ETM_Q_2469008"/>
      <w:bookmarkEnd w:id="2127"/>
      <w:r>
        <w:rPr>
          <w:rFonts w:cs="David" w:hint="cs"/>
          <w:rtl/>
        </w:rPr>
        <w:t>אם ועדת הכנסת התירה זאת, אבל היא יכולה לחזור בה</w:t>
      </w:r>
      <w:bookmarkStart w:id="2128" w:name="_ETM_Q_2470942"/>
      <w:bookmarkEnd w:id="2128"/>
      <w:r>
        <w:rPr>
          <w:rFonts w:cs="David" w:hint="cs"/>
          <w:rtl/>
        </w:rPr>
        <w:t xml:space="preserve"> מהחזרה.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אייל זנדברג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129" w:name="_ETM_Q_2514528"/>
      <w:bookmarkEnd w:id="2129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לאחר שקראנו עכשיו את הסעיף של חזרה מהצעת</w:t>
      </w:r>
      <w:bookmarkStart w:id="2130" w:name="_ETM_Q_2517165"/>
      <w:bookmarkEnd w:id="2130"/>
      <w:r>
        <w:rPr>
          <w:rFonts w:cs="David" w:hint="cs"/>
          <w:rtl/>
        </w:rPr>
        <w:t xml:space="preserve"> חוק ממשלתית וכשעיינתי שוב ב-130(ב) לתקנון הקיים, אני בכל זאת</w:t>
      </w:r>
      <w:bookmarkStart w:id="2131" w:name="_ETM_Q_2519188"/>
      <w:bookmarkEnd w:id="2131"/>
      <w:r>
        <w:rPr>
          <w:rFonts w:cs="David" w:hint="cs"/>
          <w:rtl/>
        </w:rPr>
        <w:t xml:space="preserve"> מבקש להשאיר את 130(ב), לא לשנות את המצב הקיים. אני </w:t>
      </w:r>
      <w:bookmarkStart w:id="2132" w:name="_ETM_Q_2523207"/>
      <w:bookmarkEnd w:id="2132"/>
      <w:r>
        <w:rPr>
          <w:rFonts w:cs="David" w:hint="cs"/>
          <w:rtl/>
        </w:rPr>
        <w:t xml:space="preserve">מוכן אפילו לנמק, אם צריך, למה זה דרוש. סעיף 130(ב) אומר שלמרות שככלל במצב שבו התקבלה הסתייגות בקריאה שנייה מה </w:t>
      </w:r>
      <w:bookmarkStart w:id="2133" w:name="_ETM_Q_2536423"/>
      <w:bookmarkEnd w:id="2133"/>
      <w:r>
        <w:rPr>
          <w:rFonts w:cs="David" w:hint="cs"/>
          <w:rtl/>
        </w:rPr>
        <w:t xml:space="preserve">קורה, היום בררת המחדל היא דחייה בשבוע ו-130(ב) מאפשר לנציג </w:t>
      </w:r>
      <w:bookmarkStart w:id="2134" w:name="_ETM_Q_2540238"/>
      <w:bookmarkEnd w:id="2134"/>
      <w:r>
        <w:rPr>
          <w:rFonts w:cs="David" w:hint="cs"/>
          <w:rtl/>
        </w:rPr>
        <w:t>הממשלה או ליושב ראש הוועדה לבקש הצבעה מיידית</w:t>
      </w:r>
      <w:bookmarkStart w:id="2135" w:name="_ETM_Q_2545147"/>
      <w:bookmarkEnd w:id="2135"/>
      <w:r>
        <w:rPr>
          <w:rFonts w:cs="David" w:hint="cs"/>
          <w:rtl/>
        </w:rPr>
        <w:t xml:space="preserve"> או דחייה בשבוע נוסף. בררת המחדל לפי התקנון המוצע, </w:t>
      </w:r>
      <w:bookmarkStart w:id="2136" w:name="_ETM_Q_2549951"/>
      <w:bookmarkEnd w:id="2136"/>
      <w:r>
        <w:rPr>
          <w:rFonts w:cs="David" w:hint="cs"/>
          <w:rtl/>
        </w:rPr>
        <w:t>הפרק המוצע בתקנון, היא בררת מחדל של הצבעה מיידית. אנ</w:t>
      </w:r>
      <w:bookmarkStart w:id="2137" w:name="_ETM_Q_2552730"/>
      <w:bookmarkEnd w:id="2137"/>
      <w:r>
        <w:rPr>
          <w:rFonts w:cs="David" w:hint="cs"/>
          <w:rtl/>
        </w:rPr>
        <w:t xml:space="preserve">י מבקש לשמר את האפשרות של הממשלה, או גם של יושב </w:t>
      </w:r>
      <w:bookmarkStart w:id="2138" w:name="_ETM_Q_2555515"/>
      <w:bookmarkEnd w:id="2138"/>
      <w:r>
        <w:rPr>
          <w:rFonts w:cs="David" w:hint="cs"/>
          <w:rtl/>
        </w:rPr>
        <w:t>ראש ועדה, אני לא נוקט בזה עמדה, לאפשר דחייה</w:t>
      </w:r>
      <w:bookmarkStart w:id="2139" w:name="_ETM_Q_2558909"/>
      <w:bookmarkEnd w:id="2139"/>
      <w:r>
        <w:rPr>
          <w:rFonts w:cs="David" w:hint="cs"/>
          <w:rtl/>
        </w:rPr>
        <w:t xml:space="preserve"> בשבוע. הסעיף של חזרה מהצעת חוק בוודאי לא נותן מענה</w:t>
      </w:r>
      <w:bookmarkStart w:id="2140" w:name="_ETM_Q_2561946"/>
      <w:bookmarkEnd w:id="2140"/>
      <w:r>
        <w:rPr>
          <w:rFonts w:cs="David" w:hint="cs"/>
          <w:rtl/>
        </w:rPr>
        <w:t xml:space="preserve">, כפי שהבנתי במחשבה שנייה, כי החזרה מהצעה היא רק </w:t>
      </w:r>
      <w:bookmarkStart w:id="2141" w:name="_ETM_Q_2564278"/>
      <w:bookmarkEnd w:id="2141"/>
      <w:r>
        <w:rPr>
          <w:rFonts w:cs="David" w:hint="cs"/>
          <w:rtl/>
        </w:rPr>
        <w:t xml:space="preserve">מהצעה ממשלתית. במקרה שמתקבלות הסתייגויות מורכבות, או גם לא מורכבות, </w:t>
      </w:r>
      <w:bookmarkStart w:id="2142" w:name="_ETM_Q_2570918"/>
      <w:bookmarkEnd w:id="2142"/>
      <w:r>
        <w:rPr>
          <w:rFonts w:cs="David" w:hint="cs"/>
          <w:rtl/>
        </w:rPr>
        <w:t>במליאה, הממשלה צריכה לערוך את כוחותיה ולהבין מה המשמעות של</w:t>
      </w:r>
      <w:bookmarkStart w:id="2143" w:name="_ETM_Q_2575554"/>
      <w:bookmarkEnd w:id="2143"/>
      <w:r>
        <w:rPr>
          <w:rFonts w:cs="David" w:hint="cs"/>
          <w:rtl/>
        </w:rPr>
        <w:t xml:space="preserve"> הדבר ולכן היא זקוקה לשבוע של דחייה. שבוע זה זמן</w:t>
      </w:r>
      <w:bookmarkStart w:id="2144" w:name="_ETM_Q_2580692"/>
      <w:bookmarkEnd w:id="2144"/>
      <w:r>
        <w:rPr>
          <w:rFonts w:cs="David" w:hint="cs"/>
          <w:rtl/>
        </w:rPr>
        <w:t xml:space="preserve"> מוגבל, הוא לא משבש בכלל, הוא קיים היום בתקנון</w:t>
      </w:r>
      <w:bookmarkStart w:id="2145" w:name="_ETM_Q_2585991"/>
      <w:bookmarkEnd w:id="2145"/>
      <w:r>
        <w:rPr>
          <w:rFonts w:cs="David" w:hint="cs"/>
          <w:rtl/>
        </w:rPr>
        <w:t>. כשמוגשות עשרות הסתייגויות, קשה להעריך את המצב, מי מההסתייגויות,</w:t>
      </w:r>
      <w:bookmarkStart w:id="2146" w:name="_ETM_Q_2589251"/>
      <w:bookmarkEnd w:id="2146"/>
      <w:r>
        <w:rPr>
          <w:rFonts w:cs="David" w:hint="cs"/>
          <w:rtl/>
        </w:rPr>
        <w:t xml:space="preserve"> באיזה אופן יתקבלו ומה השילובים, אני רק מבקש לאפשר את </w:t>
      </w:r>
      <w:bookmarkStart w:id="2147" w:name="_ETM_Q_2591413"/>
      <w:bookmarkEnd w:id="2147"/>
      <w:r>
        <w:rPr>
          <w:rFonts w:cs="David" w:hint="cs"/>
          <w:rtl/>
        </w:rPr>
        <w:t>השבוע הנוסף הזה של הדחייה, שאם לא כן הצבעה מי</w:t>
      </w:r>
      <w:bookmarkStart w:id="2148" w:name="_ETM_Q_2594715"/>
      <w:bookmarkEnd w:id="2148"/>
      <w:r>
        <w:rPr>
          <w:rFonts w:cs="David" w:hint="cs"/>
          <w:rtl/>
        </w:rPr>
        <w:t xml:space="preserve">ידית בעצם אומרת שהממשלה צריכה לשבת בפורום מלא ולקיים את </w:t>
      </w:r>
      <w:bookmarkStart w:id="2149" w:name="_ETM_Q_2599443"/>
      <w:bookmarkEnd w:id="2149"/>
      <w:r>
        <w:rPr>
          <w:rFonts w:cs="David" w:hint="cs"/>
          <w:rtl/>
        </w:rPr>
        <w:t>ההתייעצות הזאת במליאה. הדבר הזה היה</w:t>
      </w:r>
      <w:bookmarkStart w:id="2150" w:name="_ETM_Q_2600395"/>
      <w:bookmarkEnd w:id="2150"/>
      <w:r>
        <w:rPr>
          <w:rFonts w:cs="David" w:hint="cs"/>
          <w:rtl/>
        </w:rPr>
        <w:t xml:space="preserve"> קיים לאורך כל השנים, אני מבין שקיצצו את השבוע כבררת </w:t>
      </w:r>
      <w:bookmarkStart w:id="2151" w:name="_ETM_Q_2603611"/>
      <w:bookmarkEnd w:id="2151"/>
      <w:r>
        <w:rPr>
          <w:rFonts w:cs="David" w:hint="cs"/>
          <w:rtl/>
        </w:rPr>
        <w:t>מחדל, אבל אני לא חושב שזה כורך בתוכו גם</w:t>
      </w:r>
      <w:bookmarkStart w:id="2152" w:name="_ETM_Q_2608071"/>
      <w:bookmarkEnd w:id="2152"/>
      <w:r>
        <w:rPr>
          <w:rFonts w:cs="David" w:hint="cs"/>
          <w:rtl/>
        </w:rPr>
        <w:t xml:space="preserve"> הגבלה נוספת.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153" w:name="_ETM_Q_2609738"/>
      <w:bookmarkEnd w:id="2153"/>
      <w:r>
        <w:rPr>
          <w:rFonts w:cs="David" w:hint="cs"/>
          <w:rtl/>
        </w:rPr>
        <w:t xml:space="preserve">אוקי.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154" w:name="_ETM_Q_2613416"/>
      <w:bookmarkEnd w:id="2154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אז אנחנו נגיד שזה יחול רק כשמתקבלת הסתייגות.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אייל זנדברג</w:t>
      </w:r>
      <w:r w:rsidRPr="004A3439">
        <w:rPr>
          <w:rFonts w:cs="David" w:hint="cs"/>
          <w:rtl/>
        </w:rPr>
        <w:t>: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bookmarkStart w:id="2155" w:name="_ETM_Q_2619366"/>
      <w:bookmarkEnd w:id="2155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נכון, אם התקבלה הסתייגות בקריאה השנייה.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</w:t>
      </w:r>
      <w:bookmarkStart w:id="2156" w:name="_ETM_Q_2622893"/>
      <w:bookmarkEnd w:id="2156"/>
      <w:r>
        <w:rPr>
          <w:rFonts w:cs="David" w:hint="cs"/>
          <w:u w:val="single"/>
          <w:rtl/>
        </w:rPr>
        <w:t>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157" w:name="_ETM_Q_2622213"/>
      <w:bookmarkEnd w:id="2157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אני חושבת שהכלל יהיה שההצבעה תתקיים מיד, כי זה גם </w:t>
      </w:r>
      <w:bookmarkStart w:id="2158" w:name="_ETM_Q_2624028"/>
      <w:bookmarkEnd w:id="2158"/>
      <w:r>
        <w:rPr>
          <w:rFonts w:cs="David" w:hint="cs"/>
          <w:rtl/>
        </w:rPr>
        <w:t xml:space="preserve">מה שקורה בפועל.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יעקבי חייקין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את יכולה להגיד</w:t>
      </w:r>
      <w:bookmarkStart w:id="2159" w:name="_ETM_Q_2628236"/>
      <w:bookmarkEnd w:id="2159"/>
      <w:r>
        <w:rPr>
          <w:rFonts w:cs="David" w:hint="cs"/>
          <w:rtl/>
        </w:rPr>
        <w:t xml:space="preserve"> לנו את הסעיף?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160" w:name="_ETM_Q_2629485"/>
      <w:bookmarkEnd w:id="2160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זה לא מופיע בפניכם כרגע.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אייל זנדברג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161" w:name="_ETM_Q_2637813"/>
      <w:bookmarkEnd w:id="2161"/>
      <w:r>
        <w:rPr>
          <w:rFonts w:cs="David" w:hint="cs"/>
          <w:rtl/>
        </w:rPr>
        <w:t xml:space="preserve">24, זה העוגן.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162" w:name="_ETM_Q_2644445"/>
      <w:bookmarkEnd w:id="2162"/>
      <w:r>
        <w:rPr>
          <w:rFonts w:cs="David" w:hint="cs"/>
          <w:rtl/>
        </w:rPr>
        <w:t>היום סעיף 130 אומר שתמיד אם</w:t>
      </w:r>
      <w:bookmarkStart w:id="2163" w:name="_ETM_Q_2650108"/>
      <w:bookmarkEnd w:id="2163"/>
      <w:r>
        <w:rPr>
          <w:rFonts w:cs="David" w:hint="cs"/>
          <w:rtl/>
        </w:rPr>
        <w:t xml:space="preserve"> מתקבלת הסתייגות, הקריאה השלישית צריכה להידחות בשבוע. זה מה שאתם מכירים שתמיד יושב ראש הכנסת שואל 'אתה מוכן ש...'. הכלל הוא שאם התקבלה הסתייגות, הקריאה השלישית נדחית בשבוע כשבשבוע </w:t>
      </w:r>
      <w:bookmarkStart w:id="2164" w:name="_ETM_Q_2663892"/>
      <w:bookmarkEnd w:id="2164"/>
      <w:r>
        <w:rPr>
          <w:rFonts w:cs="David" w:hint="cs"/>
          <w:rtl/>
        </w:rPr>
        <w:t xml:space="preserve">הזה אין סמכות להגיד לוועדה לשנות או משהו כזה, היא </w:t>
      </w:r>
      <w:bookmarkStart w:id="2165" w:name="_ETM_Q_2667065"/>
      <w:bookmarkEnd w:id="2165"/>
      <w:r>
        <w:rPr>
          <w:rFonts w:cs="David" w:hint="cs"/>
          <w:rtl/>
        </w:rPr>
        <w:t>יכולה רק לשלב את ההסתייגות, אבל זה הכלל.</w:t>
      </w:r>
      <w:bookmarkStart w:id="2166" w:name="_ETM_Q_2668521"/>
      <w:bookmarkEnd w:id="2166"/>
      <w:r>
        <w:rPr>
          <w:rFonts w:cs="David" w:hint="cs"/>
          <w:rtl/>
        </w:rPr>
        <w:t xml:space="preserve"> בפועל גם לא משתמשים בזה כי ההסתייגויות כתובות טוב, זה</w:t>
      </w:r>
      <w:bookmarkStart w:id="2167" w:name="_ETM_Q_2671875"/>
      <w:bookmarkEnd w:id="2167"/>
      <w:r>
        <w:rPr>
          <w:rFonts w:cs="David" w:hint="cs"/>
          <w:rtl/>
        </w:rPr>
        <w:t xml:space="preserve"> לא שהוועדה צריכה לעשות משהו בשביל לשלב, הרי אנחנו כותבי</w:t>
      </w:r>
      <w:bookmarkStart w:id="2168" w:name="_ETM_Q_2674982"/>
      <w:bookmarkEnd w:id="2168"/>
      <w:r>
        <w:rPr>
          <w:rFonts w:cs="David" w:hint="cs"/>
          <w:rtl/>
        </w:rPr>
        <w:t>ם את ההסתייגויות במדויק, אבל יש את הטיעון שאמר אייל</w:t>
      </w:r>
      <w:bookmarkStart w:id="2169" w:name="_ETM_Q_2676812"/>
      <w:bookmarkEnd w:id="2169"/>
      <w:r>
        <w:rPr>
          <w:rFonts w:cs="David" w:hint="cs"/>
          <w:rtl/>
        </w:rPr>
        <w:t xml:space="preserve"> ולכן מה שאפשר לקבוע זה שאם התקבלה הסתייגות, הקריאה השלישית</w:t>
      </w:r>
      <w:bookmarkStart w:id="2170" w:name="_ETM_Q_2682591"/>
      <w:bookmarkEnd w:id="2170"/>
      <w:r>
        <w:rPr>
          <w:rFonts w:cs="David" w:hint="cs"/>
          <w:rtl/>
        </w:rPr>
        <w:t xml:space="preserve"> תתקיים מיד. אתה מוכן שזו תהיה בררת המחדל?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אייל</w:t>
      </w:r>
      <w:bookmarkStart w:id="2171" w:name="_ETM_Q_2685863"/>
      <w:bookmarkEnd w:id="2171"/>
      <w:r>
        <w:rPr>
          <w:rFonts w:cs="David" w:hint="cs"/>
          <w:u w:val="single"/>
          <w:rtl/>
        </w:rPr>
        <w:t xml:space="preserve"> זנדברג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172" w:name="_ETM_Q_2683449"/>
      <w:bookmarkEnd w:id="2172"/>
      <w:r>
        <w:rPr>
          <w:rFonts w:cs="David" w:hint="cs"/>
          <w:rtl/>
        </w:rPr>
        <w:t xml:space="preserve">כן.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173" w:name="_ETM_Q_2687636"/>
      <w:bookmarkEnd w:id="2173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אלא אם כן ביקשו הממשלה שזה יהיה שר</w:t>
      </w:r>
      <w:bookmarkStart w:id="2174" w:name="_ETM_Q_2693391"/>
      <w:bookmarkStart w:id="2175" w:name="_ETM_Q_2692797"/>
      <w:bookmarkEnd w:id="2174"/>
      <w:bookmarkEnd w:id="2175"/>
      <w:r>
        <w:rPr>
          <w:rFonts w:cs="David" w:hint="cs"/>
          <w:rtl/>
        </w:rPr>
        <w:t xml:space="preserve"> או סגן שר, או אולי נעשה את זה לפי</w:t>
      </w:r>
      <w:bookmarkStart w:id="2176" w:name="_ETM_Q_2698378"/>
      <w:bookmarkEnd w:id="2176"/>
      <w:r>
        <w:rPr>
          <w:rFonts w:cs="David" w:hint="cs"/>
          <w:rtl/>
        </w:rPr>
        <w:t xml:space="preserve"> הסדר.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אייל זנדברג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177" w:name="_ETM_Q_2690481"/>
      <w:bookmarkEnd w:id="2177"/>
      <w:r>
        <w:rPr>
          <w:rFonts w:cs="David" w:hint="cs"/>
          <w:rtl/>
        </w:rPr>
        <w:t xml:space="preserve">זה צריך להיות משהו מיידי, זה בזמן </w:t>
      </w:r>
      <w:bookmarkStart w:id="2178" w:name="_ETM_Q_2698029"/>
      <w:bookmarkEnd w:id="2178"/>
      <w:r>
        <w:rPr>
          <w:rFonts w:cs="David" w:hint="cs"/>
          <w:rtl/>
        </w:rPr>
        <w:t xml:space="preserve">אמת.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179" w:name="_ETM_Q_2697882"/>
      <w:bookmarkEnd w:id="2179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נכון, לפי הסדר; ראש ממשלה, השר, השר המקשר, </w:t>
      </w:r>
      <w:bookmarkStart w:id="2180" w:name="_ETM_Q_2702197"/>
      <w:bookmarkEnd w:id="2180"/>
      <w:r>
        <w:rPr>
          <w:rFonts w:cs="David" w:hint="cs"/>
          <w:rtl/>
        </w:rPr>
        <w:t xml:space="preserve">או סגן שר בענייני משרדו, כשהקריאה השלישית תידחה בשבוע. </w:t>
      </w:r>
      <w:bookmarkStart w:id="2181" w:name="_ETM_Q_2711581"/>
      <w:bookmarkEnd w:id="2181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182" w:name="_ETM_Q_2713540"/>
      <w:bookmarkEnd w:id="2182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183" w:name="_ETM_Q_2713706"/>
      <w:bookmarkEnd w:id="2183"/>
      <w:r>
        <w:rPr>
          <w:rFonts w:cs="David" w:hint="cs"/>
          <w:rtl/>
        </w:rPr>
        <w:t>אתה רוצה שתהיה אפשרות לעוד שבוע? או שבוע מספיק? אוקי,</w:t>
      </w:r>
      <w:bookmarkStart w:id="2184" w:name="_ETM_Q_2717934"/>
      <w:bookmarkEnd w:id="2184"/>
      <w:r>
        <w:rPr>
          <w:rFonts w:cs="David" w:hint="cs"/>
          <w:rtl/>
        </w:rPr>
        <w:t xml:space="preserve"> ביקשו דחייה בשבוע? הפגרה לא נספרת. זאת אומרת אם בקשה</w:t>
      </w:r>
      <w:bookmarkStart w:id="2185" w:name="_ETM_Q_2718682"/>
      <w:bookmarkEnd w:id="2185"/>
      <w:r>
        <w:rPr>
          <w:rFonts w:cs="David" w:hint="cs"/>
          <w:rtl/>
        </w:rPr>
        <w:t xml:space="preserve"> כזו מוגשת לפני הפגרה, זה נדחה לאחרי הפגרה. זה סעיף </w:t>
      </w:r>
      <w:bookmarkStart w:id="2186" w:name="_ETM_Q_2726872"/>
      <w:bookmarkEnd w:id="2186"/>
      <w:r>
        <w:rPr>
          <w:rFonts w:cs="David" w:hint="cs"/>
          <w:rtl/>
        </w:rPr>
        <w:t xml:space="preserve">130 הנוכחי, אנחנו עכשיו מוסיפים אותו.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187" w:name="_ETM_Q_2732665"/>
      <w:bookmarkEnd w:id="2187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188" w:name="_ETM_Q_2732735"/>
      <w:bookmarkEnd w:id="2188"/>
      <w:r>
        <w:rPr>
          <w:rFonts w:cs="David" w:hint="cs"/>
          <w:rtl/>
        </w:rPr>
        <w:t xml:space="preserve">מה קורה אם הממשלה </w:t>
      </w:r>
      <w:bookmarkStart w:id="2189" w:name="_ETM_Q_2731319"/>
      <w:bookmarkEnd w:id="2189"/>
      <w:r>
        <w:rPr>
          <w:rFonts w:cs="David" w:hint="cs"/>
          <w:rtl/>
        </w:rPr>
        <w:t>מבקשת משהו אחד ויושב ראש הוועדה מבקש משהו אחר? מספיק</w:t>
      </w:r>
      <w:bookmarkStart w:id="2190" w:name="_ETM_Q_2736424"/>
      <w:bookmarkEnd w:id="2190"/>
      <w:r>
        <w:rPr>
          <w:rFonts w:cs="David" w:hint="cs"/>
          <w:rtl/>
        </w:rPr>
        <w:t xml:space="preserve"> שאחד מהם מבקש, זה נדחה. </w:t>
      </w:r>
    </w:p>
    <w:p w:rsidR="006861C1" w:rsidRDefault="006861C1" w:rsidP="006861C1">
      <w:pPr>
        <w:bidi/>
        <w:jc w:val="both"/>
        <w:rPr>
          <w:rFonts w:cs="David" w:hint="cs"/>
          <w:u w:val="single"/>
          <w:rtl/>
        </w:rPr>
      </w:pP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bookmarkStart w:id="2191" w:name="_ETM_Q_2738436"/>
      <w:bookmarkEnd w:id="2191"/>
      <w:r>
        <w:rPr>
          <w:rFonts w:cs="David" w:hint="cs"/>
          <w:u w:val="single"/>
          <w:rtl/>
        </w:rPr>
        <w:t>אייל זנדברג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192" w:name="_ETM_Q_2738872"/>
      <w:bookmarkEnd w:id="2192"/>
      <w:r>
        <w:rPr>
          <w:rFonts w:cs="David" w:hint="cs"/>
          <w:rtl/>
        </w:rPr>
        <w:t xml:space="preserve">זה המצב היום.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193" w:name="_ETM_Q_2750536"/>
      <w:bookmarkEnd w:id="2193"/>
      <w:r>
        <w:rPr>
          <w:rFonts w:cs="David" w:hint="cs"/>
          <w:rtl/>
        </w:rPr>
        <w:t xml:space="preserve">הודעה על כך תימסר לכנסת.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 xml:space="preserve">ארבל </w:t>
      </w:r>
      <w:bookmarkStart w:id="2194" w:name="_ETM_Q_2745904"/>
      <w:bookmarkEnd w:id="2194"/>
      <w:r>
        <w:rPr>
          <w:rFonts w:cs="David" w:hint="cs"/>
          <w:u w:val="single"/>
          <w:rtl/>
        </w:rPr>
        <w:t>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195" w:name="_ETM_Q_2747183"/>
      <w:bookmarkEnd w:id="2195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זה קורה במליאה. </w:t>
      </w:r>
      <w:bookmarkStart w:id="2196" w:name="_ETM_Q_2757490"/>
      <w:bookmarkEnd w:id="2196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אז עוד </w:t>
      </w:r>
      <w:bookmarkStart w:id="2197" w:name="_ETM_Q_2758491"/>
      <w:bookmarkEnd w:id="2197"/>
      <w:r>
        <w:rPr>
          <w:rFonts w:cs="David" w:hint="cs"/>
          <w:rtl/>
        </w:rPr>
        <w:t>פעם, התקבלה הסתייגות בקריאה השנייה, תתקיים הקריאה השלישית מיד, אלא</w:t>
      </w:r>
      <w:bookmarkStart w:id="2198" w:name="_ETM_Q_2758854"/>
      <w:bookmarkEnd w:id="2198"/>
      <w:r>
        <w:rPr>
          <w:rFonts w:cs="David" w:hint="cs"/>
          <w:rtl/>
        </w:rPr>
        <w:t xml:space="preserve"> אם כן ביקשו הממשלה, בסדר הזה, ראש</w:t>
      </w:r>
      <w:bookmarkStart w:id="2199" w:name="_ETM_Q_2764653"/>
      <w:bookmarkEnd w:id="2199"/>
      <w:r>
        <w:rPr>
          <w:rFonts w:cs="David" w:hint="cs"/>
          <w:rtl/>
        </w:rPr>
        <w:t xml:space="preserve"> ממשלה, שר, השר המקשר, שר אחר או סגן שר, או</w:t>
      </w:r>
      <w:bookmarkStart w:id="2200" w:name="_ETM_Q_2780238"/>
      <w:bookmarkEnd w:id="2200"/>
      <w:r>
        <w:rPr>
          <w:rFonts w:cs="David" w:hint="cs"/>
          <w:rtl/>
        </w:rPr>
        <w:t xml:space="preserve"> יושב ראש הוועדה, כי </w:t>
      </w:r>
      <w:bookmarkStart w:id="2201" w:name="_ETM_Q_2766079"/>
      <w:bookmarkEnd w:id="2201"/>
      <w:r>
        <w:rPr>
          <w:rFonts w:cs="David" w:hint="cs"/>
          <w:rtl/>
        </w:rPr>
        <w:t xml:space="preserve">הקריאה השלישית תידחה בשבוע והפגרה לא נספרת.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202" w:name="_ETM_Q_2779567"/>
      <w:bookmarkEnd w:id="2202"/>
      <w:r>
        <w:rPr>
          <w:rFonts w:cs="David" w:hint="cs"/>
          <w:rtl/>
        </w:rPr>
        <w:t>ואם הממשלה בתוך השמונה שניות של</w:t>
      </w:r>
      <w:bookmarkStart w:id="2203" w:name="_ETM_Q_2780467"/>
      <w:bookmarkEnd w:id="2203"/>
      <w:r>
        <w:rPr>
          <w:rFonts w:cs="David" w:hint="cs"/>
          <w:rtl/>
        </w:rPr>
        <w:t xml:space="preserve"> הספירה של ההצבעה רוצה לשנות את החלטתה, </w:t>
      </w:r>
      <w:bookmarkStart w:id="2204" w:name="_ETM_Q_2785070"/>
      <w:bookmarkEnd w:id="2204"/>
      <w:r>
        <w:rPr>
          <w:rFonts w:cs="David" w:hint="cs"/>
          <w:rtl/>
        </w:rPr>
        <w:t>מה אז קורה? איך היא תספיק לעשות? אולי נדח</w:t>
      </w:r>
      <w:bookmarkStart w:id="2205" w:name="_ETM_Q_2788696"/>
      <w:bookmarkEnd w:id="2205"/>
      <w:r>
        <w:rPr>
          <w:rFonts w:cs="David" w:hint="cs"/>
          <w:rtl/>
        </w:rPr>
        <w:t xml:space="preserve">ה בשנתיים? מה אתה אומר?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206" w:name="_ETM_Q_2790052"/>
      <w:bookmarkEnd w:id="2206"/>
      <w:r>
        <w:rPr>
          <w:rFonts w:cs="David" w:hint="cs"/>
          <w:rtl/>
        </w:rPr>
        <w:t>אולי אייל יישב במליאה.</w:t>
      </w:r>
      <w:bookmarkStart w:id="2207" w:name="_ETM_Q_2789143"/>
      <w:bookmarkEnd w:id="2207"/>
      <w:r>
        <w:rPr>
          <w:rFonts w:cs="David" w:hint="cs"/>
          <w:rtl/>
        </w:rPr>
        <w:t xml:space="preserve">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208" w:name="_ETM_Q_2789896"/>
      <w:bookmarkEnd w:id="2208"/>
      <w:r>
        <w:rPr>
          <w:rFonts w:cs="David" w:hint="cs"/>
          <w:rtl/>
        </w:rPr>
        <w:t xml:space="preserve">הוא עושה את עבודתו ומגן על הממשלה בחירוף נפש.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</w:t>
      </w:r>
      <w:bookmarkStart w:id="2209" w:name="_ETM_Q_2810307"/>
      <w:bookmarkEnd w:id="2209"/>
      <w:r>
        <w:rPr>
          <w:rFonts w:cs="David" w:hint="cs"/>
          <w:u w:val="single"/>
          <w:rtl/>
        </w:rPr>
        <w:t>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אז הוספנו את זה אחרי 24. </w:t>
      </w:r>
      <w:bookmarkStart w:id="2210" w:name="_ETM_Q_2811720"/>
      <w:bookmarkEnd w:id="2210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211" w:name="_ETM_Q_2811893"/>
      <w:bookmarkEnd w:id="2211"/>
      <w:r>
        <w:rPr>
          <w:rFonts w:cs="David" w:hint="cs"/>
          <w:rtl/>
        </w:rPr>
        <w:t>הגענו לחזרה מהצעת חוק.</w:t>
      </w:r>
      <w:bookmarkStart w:id="2212" w:name="_ETM_Q_2814304"/>
      <w:bookmarkEnd w:id="2212"/>
      <w:r>
        <w:rPr>
          <w:rFonts w:cs="David" w:hint="cs"/>
          <w:rtl/>
        </w:rPr>
        <w:t xml:space="preserve"> אז על חזרה מהצעת חוק ממשלתית דיברנו, עכשיו חזרה מהצעת </w:t>
      </w:r>
      <w:bookmarkStart w:id="2213" w:name="_ETM_Q_2819103"/>
      <w:bookmarkEnd w:id="2213"/>
      <w:r>
        <w:rPr>
          <w:rFonts w:cs="David" w:hint="cs"/>
          <w:rtl/>
        </w:rPr>
        <w:t>חוק פרטית. פה לא היו הרבה שינויים, אז אני אזכיר ממש במלה. דיברנו על זה שחבר כנסת יכול לחזור בו</w:t>
      </w:r>
      <w:bookmarkStart w:id="2214" w:name="_ETM_Q_2821776"/>
      <w:bookmarkEnd w:id="2214"/>
      <w:r>
        <w:rPr>
          <w:rFonts w:cs="David" w:hint="cs"/>
          <w:rtl/>
        </w:rPr>
        <w:t xml:space="preserve"> כל עוד הצעת החוק לא אושרה לקריאה שנייה ושלישית. עשינו פ</w:t>
      </w:r>
      <w:bookmarkStart w:id="2215" w:name="_ETM_Q_2830052"/>
      <w:bookmarkEnd w:id="2215"/>
      <w:r>
        <w:rPr>
          <w:rFonts w:cs="David" w:hint="cs"/>
          <w:rtl/>
        </w:rPr>
        <w:t>ה שינוי אחד משמעותי, אבל זה משהו שכבר דוסקס</w:t>
      </w:r>
      <w:bookmarkStart w:id="2216" w:name="_ETM_Q_2831532"/>
      <w:bookmarkEnd w:id="2216"/>
      <w:r>
        <w:rPr>
          <w:rFonts w:cs="David" w:hint="cs"/>
          <w:rtl/>
        </w:rPr>
        <w:t xml:space="preserve"> כאן והוסכם על ידי כולם שאם כל היוזמים חוזרים בהם, הצעת החוק מוסרת מסדר היום, גם א</w:t>
      </w:r>
      <w:bookmarkStart w:id="2217" w:name="_ETM_Q_2841080"/>
      <w:bookmarkEnd w:id="2217"/>
      <w:r>
        <w:rPr>
          <w:rFonts w:cs="David" w:hint="cs"/>
          <w:rtl/>
        </w:rPr>
        <w:t xml:space="preserve">ם כל המצטרפים לא חתמו. גם מצטרף יכול לחזור </w:t>
      </w:r>
      <w:bookmarkStart w:id="2218" w:name="_ETM_Q_2842446"/>
      <w:bookmarkEnd w:id="2218"/>
      <w:r>
        <w:rPr>
          <w:rFonts w:cs="David" w:hint="cs"/>
          <w:rtl/>
        </w:rPr>
        <w:t>בו וגם יוזם, אבל כל היוזמים חזרו, ההצעה יורדת מסדר</w:t>
      </w:r>
      <w:bookmarkStart w:id="2219" w:name="_ETM_Q_2846637"/>
      <w:bookmarkEnd w:id="2219"/>
      <w:r>
        <w:rPr>
          <w:rFonts w:cs="David" w:hint="cs"/>
          <w:rtl/>
        </w:rPr>
        <w:t xml:space="preserve"> היום. ואז היה לנו את כל ההסדר הזה עם </w:t>
      </w:r>
      <w:bookmarkStart w:id="2220" w:name="_ETM_Q_2847684"/>
      <w:bookmarkEnd w:id="2220"/>
      <w:r>
        <w:rPr>
          <w:rFonts w:cs="David" w:hint="cs"/>
          <w:rtl/>
        </w:rPr>
        <w:t xml:space="preserve">חבר כנסת שמתמנה לשר או לסגן שר, שרואים כאילו </w:t>
      </w:r>
      <w:bookmarkStart w:id="2221" w:name="_ETM_Q_2849310"/>
      <w:bookmarkEnd w:id="2221"/>
      <w:r>
        <w:rPr>
          <w:rFonts w:cs="David" w:hint="cs"/>
          <w:rtl/>
        </w:rPr>
        <w:t xml:space="preserve"> הוא חוזר בו, אבל עם האפשרות לחזור ולהיות מציע </w:t>
      </w:r>
      <w:bookmarkStart w:id="2222" w:name="_ETM_Q_2854780"/>
      <w:bookmarkEnd w:id="2222"/>
      <w:r>
        <w:rPr>
          <w:rFonts w:cs="David" w:hint="cs"/>
          <w:rtl/>
        </w:rPr>
        <w:t xml:space="preserve">או יוזם הוא חוזר בדיוק למקום. באחת הישיבות האחרונות הוארכה </w:t>
      </w:r>
      <w:bookmarkStart w:id="2223" w:name="_ETM_Q_2858119"/>
      <w:bookmarkEnd w:id="2223"/>
      <w:r>
        <w:rPr>
          <w:rFonts w:cs="David" w:hint="cs"/>
          <w:rtl/>
        </w:rPr>
        <w:t xml:space="preserve">האפשרות להודיע גם שבוע אחרי המינוי, מה שמופיע ב-(ה)(3), ולא </w:t>
      </w:r>
      <w:bookmarkStart w:id="2224" w:name="_ETM_Q_2863414"/>
      <w:bookmarkEnd w:id="2224"/>
      <w:r>
        <w:rPr>
          <w:rFonts w:cs="David" w:hint="cs"/>
          <w:rtl/>
        </w:rPr>
        <w:t>משנה מה היוזם, יחיד, לא יחיד, זה נושא שדיברנו</w:t>
      </w:r>
      <w:bookmarkStart w:id="2225" w:name="_ETM_Q_2871165"/>
      <w:bookmarkEnd w:id="2225"/>
      <w:r>
        <w:rPr>
          <w:rFonts w:cs="David" w:hint="cs"/>
          <w:rtl/>
        </w:rPr>
        <w:t xml:space="preserve"> עליו ארוכות.</w:t>
      </w:r>
      <w:bookmarkStart w:id="2226" w:name="_ETM_Q_2869497"/>
      <w:bookmarkEnd w:id="2226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227" w:name="_ETM_Q_2869551"/>
      <w:bookmarkEnd w:id="2227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סעיף קטן (ז) אומר שמזכיר הכנסת יודיע לכנסת </w:t>
      </w:r>
      <w:bookmarkStart w:id="2228" w:name="_ETM_Q_2872239"/>
      <w:bookmarkEnd w:id="2228"/>
      <w:r>
        <w:rPr>
          <w:rFonts w:cs="David" w:hint="cs"/>
          <w:rtl/>
        </w:rPr>
        <w:t xml:space="preserve">על חזרת חבר כנסת. זה קורה בפועל, אני חושבת, היום. </w:t>
      </w:r>
      <w:bookmarkStart w:id="2229" w:name="_ETM_Q_2878263"/>
      <w:bookmarkEnd w:id="2229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ירדנה מלר הורוביץ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230" w:name="_ETM_Q_2875337"/>
      <w:bookmarkEnd w:id="2230"/>
      <w:r>
        <w:rPr>
          <w:rFonts w:cs="David" w:hint="cs"/>
          <w:rtl/>
        </w:rPr>
        <w:t xml:space="preserve">כן.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231" w:name="_ETM_Q_2878296"/>
      <w:bookmarkEnd w:id="2231"/>
      <w:r>
        <w:rPr>
          <w:rFonts w:cs="David" w:hint="cs"/>
          <w:rtl/>
        </w:rPr>
        <w:t xml:space="preserve">כן, את מכירה את זה </w:t>
      </w:r>
      <w:bookmarkStart w:id="2232" w:name="_ETM_Q_2880410"/>
      <w:bookmarkEnd w:id="2232"/>
      <w:r>
        <w:rPr>
          <w:rFonts w:cs="David" w:hint="cs"/>
          <w:rtl/>
        </w:rPr>
        <w:t>ועושה את זה.</w:t>
      </w:r>
      <w:bookmarkStart w:id="2233" w:name="_ETM_Q_2881684"/>
      <w:bookmarkEnd w:id="2233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234" w:name="_ETM_Q_2882222"/>
      <w:bookmarkEnd w:id="2234"/>
      <w:r>
        <w:rPr>
          <w:rFonts w:cs="David" w:hint="cs"/>
          <w:rtl/>
        </w:rPr>
        <w:t xml:space="preserve">סימן ד': רציפות. פה אם אתם זוכרים, אלה </w:t>
      </w:r>
      <w:bookmarkStart w:id="2235" w:name="_ETM_Q_2884108"/>
      <w:bookmarkEnd w:id="2235"/>
      <w:r>
        <w:rPr>
          <w:rFonts w:cs="David" w:hint="cs"/>
          <w:rtl/>
        </w:rPr>
        <w:t>השלמות לחוק הרציפות, זה גם דברים שדיברנו עליהם. אני חושב</w:t>
      </w:r>
      <w:bookmarkStart w:id="2236" w:name="_ETM_Q_2887339"/>
      <w:bookmarkEnd w:id="2236"/>
      <w:r>
        <w:rPr>
          <w:rFonts w:cs="David" w:hint="cs"/>
          <w:rtl/>
        </w:rPr>
        <w:t>ת שלא היו פה שינויים. הזכרתי כבר לגבי איזה סגן שר</w:t>
      </w:r>
      <w:bookmarkStart w:id="2237" w:name="_ETM_Q_2892255"/>
      <w:bookmarkEnd w:id="2237"/>
      <w:r>
        <w:rPr>
          <w:rFonts w:cs="David" w:hint="cs"/>
          <w:rtl/>
        </w:rPr>
        <w:t xml:space="preserve"> יכול לדבר. יש פה דבר אחד. הכלל היום הוא </w:t>
      </w:r>
      <w:bookmarkStart w:id="2238" w:name="_ETM_Q_2899223"/>
      <w:bookmarkEnd w:id="2238"/>
      <w:r>
        <w:rPr>
          <w:rFonts w:cs="David" w:hint="cs"/>
          <w:rtl/>
        </w:rPr>
        <w:t>שמה שמחייב את הכנסת החדשה, הכנסת הנכנסת, זה הכחול, שעבר</w:t>
      </w:r>
      <w:bookmarkStart w:id="2239" w:name="_ETM_Q_2906992"/>
      <w:bookmarkEnd w:id="2239"/>
      <w:r>
        <w:rPr>
          <w:rFonts w:cs="David" w:hint="cs"/>
          <w:rtl/>
        </w:rPr>
        <w:t xml:space="preserve"> קריאה ראשונה, והוועדה יכולה להחליט להיעזר בדיונים שהיו אחרי הקריאה</w:t>
      </w:r>
      <w:bookmarkStart w:id="2240" w:name="_ETM_Q_2909398"/>
      <w:bookmarkEnd w:id="2240"/>
      <w:r>
        <w:rPr>
          <w:rFonts w:cs="David" w:hint="cs"/>
          <w:rtl/>
        </w:rPr>
        <w:t xml:space="preserve"> הראשונה. אבל מה שמונח בפניה זה מה שעבר קריאה ראשונה,</w:t>
      </w:r>
      <w:bookmarkStart w:id="2241" w:name="_ETM_Q_2912396"/>
      <w:bookmarkEnd w:id="2241"/>
      <w:r>
        <w:rPr>
          <w:rFonts w:cs="David" w:hint="cs"/>
          <w:rtl/>
        </w:rPr>
        <w:t xml:space="preserve"> גם אם אחר כך דנו ודנו, אפילו אם הניחו</w:t>
      </w:r>
      <w:bookmarkStart w:id="2242" w:name="_ETM_Q_2914244"/>
      <w:bookmarkEnd w:id="2242"/>
      <w:r>
        <w:rPr>
          <w:rFonts w:cs="David" w:hint="cs"/>
          <w:rtl/>
        </w:rPr>
        <w:t xml:space="preserve"> את זה כבר לשנייה ושלישית. פה דובר אולי לחייב את</w:t>
      </w:r>
      <w:bookmarkStart w:id="2243" w:name="_ETM_Q_2920740"/>
      <w:bookmarkEnd w:id="2243"/>
      <w:r>
        <w:rPr>
          <w:rFonts w:cs="David" w:hint="cs"/>
          <w:rtl/>
        </w:rPr>
        <w:t xml:space="preserve"> הכנסת הנכנסת בכל מיני החלטות של הכנסת היוצאת ובעצם אמרנו</w:t>
      </w:r>
      <w:bookmarkStart w:id="2244" w:name="_ETM_Q_2923596"/>
      <w:bookmarkEnd w:id="2244"/>
      <w:r>
        <w:rPr>
          <w:rFonts w:cs="David" w:hint="cs"/>
          <w:rtl/>
        </w:rPr>
        <w:t xml:space="preserve"> שזה לא כל כך ברור אם החליטו על מיזוגים </w:t>
      </w:r>
      <w:bookmarkStart w:id="2245" w:name="_ETM_Q_2927034"/>
      <w:bookmarkEnd w:id="2245"/>
      <w:r>
        <w:rPr>
          <w:rFonts w:cs="David" w:hint="cs"/>
          <w:rtl/>
        </w:rPr>
        <w:t>ופיצולים---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ירדנה מלר הורוביץ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246" w:name="_ETM_Q_2928938"/>
      <w:bookmarkEnd w:id="2246"/>
      <w:r>
        <w:rPr>
          <w:rFonts w:cs="David" w:hint="cs"/>
          <w:rtl/>
        </w:rPr>
        <w:t xml:space="preserve">אם התחיל דיון בשנייה ושלישית.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247" w:name="_ETM_Q_2931410"/>
      <w:bookmarkEnd w:id="2247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עשיתי על זה גם דיון אצלנו וגם חשבתי על העניין</w:t>
      </w:r>
      <w:bookmarkStart w:id="2248" w:name="_ETM_Q_2933628"/>
      <w:bookmarkEnd w:id="2248"/>
      <w:r>
        <w:rPr>
          <w:rFonts w:cs="David" w:hint="cs"/>
          <w:rtl/>
        </w:rPr>
        <w:t xml:space="preserve"> ובעצם הגענו למסקנה שמה שיכול לחייב את הכנסת הבאה, הכנסת </w:t>
      </w:r>
      <w:bookmarkStart w:id="2249" w:name="_ETM_Q_2940610"/>
      <w:bookmarkEnd w:id="2249"/>
      <w:r>
        <w:rPr>
          <w:rFonts w:cs="David" w:hint="cs"/>
          <w:rtl/>
        </w:rPr>
        <w:t xml:space="preserve">החדשה, זה רק מה שמליאת הכנסת החליטה. זאת אומרת הנוסח </w:t>
      </w:r>
      <w:bookmarkStart w:id="2250" w:name="_ETM_Q_2944236"/>
      <w:bookmarkEnd w:id="2250"/>
      <w:r>
        <w:rPr>
          <w:rFonts w:cs="David" w:hint="cs"/>
          <w:rtl/>
        </w:rPr>
        <w:t>שעבר קריאה ראשונה ואם המליאה החליטה על פיצולים. אם היו,</w:t>
      </w:r>
      <w:bookmarkStart w:id="2251" w:name="_ETM_Q_2945364"/>
      <w:bookmarkEnd w:id="2251"/>
      <w:r>
        <w:rPr>
          <w:rFonts w:cs="David" w:hint="cs"/>
          <w:rtl/>
        </w:rPr>
        <w:t xml:space="preserve"> למשל, מיזוגים שהוועדה החליטה עליהם או שוועדת הכנסת החליטה</w:t>
      </w:r>
      <w:bookmarkStart w:id="2252" w:name="_ETM_Q_2948164"/>
      <w:bookmarkEnd w:id="2252"/>
      <w:r>
        <w:rPr>
          <w:rFonts w:cs="David" w:hint="cs"/>
          <w:rtl/>
        </w:rPr>
        <w:t xml:space="preserve"> עליהם, זה לא יכול לחייב את הכנסת הנכנסת. אז זה </w:t>
      </w:r>
      <w:bookmarkStart w:id="2253" w:name="_ETM_Q_2953368"/>
      <w:bookmarkEnd w:id="2253"/>
      <w:r>
        <w:rPr>
          <w:rFonts w:cs="David" w:hint="cs"/>
          <w:rtl/>
        </w:rPr>
        <w:t>מה שמופיע בפניכם בסעיף 31</w:t>
      </w:r>
      <w:bookmarkStart w:id="2254" w:name="_ETM_Q_2956899"/>
      <w:bookmarkEnd w:id="2254"/>
      <w:r>
        <w:rPr>
          <w:rFonts w:cs="David" w:hint="cs"/>
          <w:rtl/>
        </w:rPr>
        <w:t>.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255" w:name="_ETM_Q_2957065"/>
      <w:bookmarkEnd w:id="2255"/>
      <w:r>
        <w:rPr>
          <w:rFonts w:cs="David" w:hint="cs"/>
          <w:rtl/>
        </w:rPr>
        <w:t>סעיף 32, דיברנו עליו, סמכו</w:t>
      </w:r>
      <w:bookmarkStart w:id="2256" w:name="_ETM_Q_2958375"/>
      <w:bookmarkEnd w:id="2256"/>
      <w:r>
        <w:rPr>
          <w:rFonts w:cs="David" w:hint="cs"/>
          <w:rtl/>
        </w:rPr>
        <w:t>ת לוועדת הכנסת לקבוע סדרי דיון מיוחדים.</w:t>
      </w:r>
      <w:bookmarkStart w:id="2257" w:name="_ETM_Q_2961290"/>
      <w:bookmarkEnd w:id="2257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258" w:name="_ETM_Q_2961551"/>
      <w:bookmarkEnd w:id="2258"/>
      <w:r>
        <w:rPr>
          <w:rFonts w:cs="David" w:hint="cs"/>
          <w:rtl/>
        </w:rPr>
        <w:t xml:space="preserve">סעיף 33, שלא ראיתם </w:t>
      </w:r>
      <w:bookmarkStart w:id="2259" w:name="_ETM_Q_2964335"/>
      <w:bookmarkEnd w:id="2259"/>
      <w:r>
        <w:rPr>
          <w:rFonts w:cs="David" w:hint="cs"/>
          <w:rtl/>
        </w:rPr>
        <w:t>אותו עדיין, והוא בעצם הסעיף האחרון. זה סעיף התחילה.</w:t>
      </w:r>
      <w:bookmarkStart w:id="2260" w:name="_ETM_Q_2969676"/>
      <w:bookmarkEnd w:id="2260"/>
      <w:r>
        <w:rPr>
          <w:rFonts w:cs="David" w:hint="cs"/>
          <w:rtl/>
        </w:rPr>
        <w:t xml:space="preserve"> אם אתם זוכרים, כל הזמן אמרתי שאחרי שנראה את כל </w:t>
      </w:r>
      <w:bookmarkStart w:id="2261" w:name="_ETM_Q_2971451"/>
      <w:bookmarkEnd w:id="2261"/>
      <w:r>
        <w:rPr>
          <w:rFonts w:cs="David" w:hint="cs"/>
          <w:rtl/>
        </w:rPr>
        <w:t>הפרק אפשר יהיה לדעת האם צריך לעשות הוראות מעבר מיוחדות א</w:t>
      </w:r>
      <w:bookmarkStart w:id="2262" w:name="_ETM_Q_2972088"/>
      <w:bookmarkEnd w:id="2262"/>
      <w:r>
        <w:rPr>
          <w:rFonts w:cs="David" w:hint="cs"/>
          <w:rtl/>
        </w:rPr>
        <w:t>ו תחילה עתידית במיוחד. אחרי שעברתי על זה בעצם ראית</w:t>
      </w:r>
      <w:bookmarkStart w:id="2263" w:name="_ETM_Q_2979680"/>
      <w:bookmarkEnd w:id="2263"/>
      <w:r>
        <w:rPr>
          <w:rFonts w:cs="David" w:hint="cs"/>
          <w:rtl/>
        </w:rPr>
        <w:t xml:space="preserve">י שאין פה מהפכים גדולים. אמנם זה מאוד מסודר וכרונולוגי, </w:t>
      </w:r>
      <w:bookmarkStart w:id="2264" w:name="_ETM_Q_2983528"/>
      <w:bookmarkEnd w:id="2264"/>
      <w:r>
        <w:rPr>
          <w:rFonts w:cs="David" w:hint="cs"/>
          <w:rtl/>
        </w:rPr>
        <w:t>וכל הכוכביות האלה, אבל העקרונות נשארו ולכן נראה לי שאפשר</w:t>
      </w:r>
      <w:bookmarkStart w:id="2265" w:name="_ETM_Q_2987511"/>
      <w:bookmarkEnd w:id="2265"/>
      <w:r>
        <w:rPr>
          <w:rFonts w:cs="David" w:hint="cs"/>
          <w:rtl/>
        </w:rPr>
        <w:t xml:space="preserve"> לקבוע שהתחילה היא ממש מהכנס הבא, לבד מדבר אחד,</w:t>
      </w:r>
      <w:bookmarkStart w:id="2266" w:name="_ETM_Q_2997188"/>
      <w:bookmarkEnd w:id="2266"/>
      <w:r>
        <w:rPr>
          <w:rFonts w:cs="David" w:hint="cs"/>
          <w:rtl/>
        </w:rPr>
        <w:t xml:space="preserve"> ואז נאמר שתחילתו של חלק ז' ביום תחילתו של הכנס </w:t>
      </w:r>
      <w:bookmarkStart w:id="2267" w:name="_ETM_Q_3000649"/>
      <w:bookmarkEnd w:id="2267"/>
      <w:r>
        <w:rPr>
          <w:rFonts w:cs="David" w:hint="cs"/>
          <w:rtl/>
        </w:rPr>
        <w:t>הבא אחרי קבלתו, חוץ מהדבר הזה שאם חזרו בהם כל</w:t>
      </w:r>
      <w:bookmarkStart w:id="2268" w:name="_ETM_Q_3004314"/>
      <w:bookmarkEnd w:id="2268"/>
      <w:r>
        <w:rPr>
          <w:rFonts w:cs="David" w:hint="cs"/>
          <w:rtl/>
        </w:rPr>
        <w:t xml:space="preserve"> היוזמים מההצעה המוסרת, אז זה לא יחול על הצעות שכבר </w:t>
      </w:r>
      <w:bookmarkStart w:id="2269" w:name="_ETM_Q_3007683"/>
      <w:bookmarkEnd w:id="2269"/>
      <w:r>
        <w:rPr>
          <w:rFonts w:cs="David" w:hint="cs"/>
          <w:rtl/>
        </w:rPr>
        <w:t>הונחו. זאת אומרת אם הונחו כבר על שולחן הכנסת</w:t>
      </w:r>
      <w:bookmarkStart w:id="2270" w:name="_ETM_Q_3011853"/>
      <w:bookmarkEnd w:id="2270"/>
      <w:r>
        <w:rPr>
          <w:rFonts w:cs="David" w:hint="cs"/>
          <w:rtl/>
        </w:rPr>
        <w:t xml:space="preserve"> הצעות עם יוזמים נוספים---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271" w:name="_ETM_Q_3014877"/>
      <w:bookmarkEnd w:id="2271"/>
      <w:r>
        <w:rPr>
          <w:rFonts w:cs="David" w:hint="cs"/>
          <w:rtl/>
        </w:rPr>
        <w:t xml:space="preserve">והם לא היו מודעים לזה.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קריאה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272" w:name="_ETM_Q_3013189"/>
      <w:bookmarkEnd w:id="2272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כשהם חתמו</w:t>
      </w:r>
      <w:bookmarkStart w:id="2273" w:name="_ETM_Q_3015070"/>
      <w:bookmarkEnd w:id="2273"/>
      <w:r>
        <w:rPr>
          <w:rFonts w:cs="David" w:hint="cs"/>
          <w:rtl/>
        </w:rPr>
        <w:t xml:space="preserve"> הם לא ידעו.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274" w:name="_ETM_Q_3016035"/>
      <w:bookmarkEnd w:id="2274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וזה לא יחול על הצעות ש---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יעקבי חייקין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275" w:name="_ETM_Q_3018808"/>
      <w:bookmarkEnd w:id="2275"/>
      <w:r>
        <w:rPr>
          <w:rFonts w:cs="David" w:hint="cs"/>
          <w:rtl/>
        </w:rPr>
        <w:t xml:space="preserve">וזה מחייב אותנו גם לעשות טפסים הרבה.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אייל זנדברג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276" w:name="_ETM_Q_3020348"/>
      <w:bookmarkEnd w:id="2276"/>
      <w:r>
        <w:rPr>
          <w:rFonts w:cs="David" w:hint="cs"/>
          <w:rtl/>
        </w:rPr>
        <w:t>גם כיוזמים? גם המודגשים והלא מודגשים, כולם יכולים---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יעקבי חייקין</w:t>
      </w:r>
      <w:r w:rsidRPr="004A3439">
        <w:rPr>
          <w:rFonts w:cs="David" w:hint="cs"/>
          <w:rtl/>
        </w:rPr>
        <w:t>:</w:t>
      </w:r>
      <w:bookmarkStart w:id="2277" w:name="_ETM_Q_3022355"/>
      <w:bookmarkEnd w:id="2277"/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ארבל, </w:t>
      </w:r>
      <w:bookmarkStart w:id="2278" w:name="_ETM_Q_3022045"/>
      <w:bookmarkEnd w:id="2278"/>
      <w:r>
        <w:rPr>
          <w:rFonts w:cs="David" w:hint="cs"/>
          <w:rtl/>
        </w:rPr>
        <w:t xml:space="preserve">אנחנו צריכים גם טפסים להצעת חוק, נכון?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279" w:name="_ETM_Q_3022531"/>
      <w:bookmarkEnd w:id="2279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כן, אלה דברים שאנחנו בינינו נעשה. יכול להיות שבמחשוב היום </w:t>
      </w:r>
      <w:bookmarkStart w:id="2280" w:name="_ETM_Q_3027760"/>
      <w:bookmarkEnd w:id="2280"/>
      <w:r>
        <w:rPr>
          <w:rFonts w:cs="David" w:hint="cs"/>
          <w:rtl/>
        </w:rPr>
        <w:t xml:space="preserve">זה נקרא יוזמים ותומכים, אז יהיה יוזמים ומצטרפים.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יעקבי חייקין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281" w:name="_ETM_Q_3032902"/>
      <w:bookmarkEnd w:id="2281"/>
      <w:r>
        <w:rPr>
          <w:rFonts w:cs="David" w:hint="cs"/>
          <w:rtl/>
        </w:rPr>
        <w:t xml:space="preserve">ממש נעשה האחדה של מושגים.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אייל זנדברג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282" w:name="_ETM_Q_3034192"/>
      <w:bookmarkEnd w:id="2282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אבל מה יהיה </w:t>
      </w:r>
      <w:bookmarkStart w:id="2283" w:name="_ETM_Q_3035429"/>
      <w:bookmarkEnd w:id="2283"/>
      <w:r>
        <w:rPr>
          <w:rFonts w:cs="David" w:hint="cs"/>
          <w:rtl/>
        </w:rPr>
        <w:t xml:space="preserve">דין הרשימות היום, כשיש את המודגש ולא מודגש? </w:t>
      </w:r>
      <w:bookmarkStart w:id="2284" w:name="_ETM_Q_3036381"/>
      <w:bookmarkEnd w:id="2284"/>
      <w:r>
        <w:rPr>
          <w:rFonts w:cs="David" w:hint="cs"/>
          <w:rtl/>
        </w:rPr>
        <w:t xml:space="preserve">שאלה של נוהג, מה יהיה דינם?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285" w:name="_ETM_Q_3036784"/>
      <w:bookmarkEnd w:id="2285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ההבדל היחיד</w:t>
      </w:r>
      <w:bookmarkStart w:id="2286" w:name="_ETM_Q_3038129"/>
      <w:bookmarkEnd w:id="2286"/>
      <w:r>
        <w:rPr>
          <w:rFonts w:cs="David" w:hint="cs"/>
          <w:rtl/>
        </w:rPr>
        <w:t xml:space="preserve"> שקבענו פה זה הדבר הזה, שאם כל המודגשי</w:t>
      </w:r>
      <w:bookmarkStart w:id="2287" w:name="_ETM_Q_3044292"/>
      <w:bookmarkEnd w:id="2287"/>
      <w:r>
        <w:rPr>
          <w:rFonts w:cs="David" w:hint="cs"/>
          <w:rtl/>
        </w:rPr>
        <w:t>ם חוזרים בהם---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אייל זנדברג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288" w:name="_ETM_Q_3044649"/>
      <w:bookmarkEnd w:id="2288"/>
      <w:r>
        <w:rPr>
          <w:rFonts w:cs="David" w:hint="cs"/>
          <w:rtl/>
        </w:rPr>
        <w:t>גם במיזוגים, את לוקחת רק את</w:t>
      </w:r>
      <w:bookmarkStart w:id="2289" w:name="_ETM_Q_3047354"/>
      <w:bookmarkEnd w:id="2289"/>
      <w:r>
        <w:rPr>
          <w:rFonts w:cs="David" w:hint="cs"/>
          <w:rtl/>
        </w:rPr>
        <w:t xml:space="preserve"> היוזמים? רק אותם את מצרפת לפי הסדר ואחרי זה את</w:t>
      </w:r>
      <w:bookmarkStart w:id="2290" w:name="_ETM_Q_3048383"/>
      <w:bookmarkEnd w:id="2290"/>
      <w:r>
        <w:rPr>
          <w:rFonts w:cs="David" w:hint="cs"/>
          <w:rtl/>
        </w:rPr>
        <w:t xml:space="preserve"> המצטרפים? השאלה מה יהיה דינם, לכאורה היום כולם נחשבים</w:t>
      </w:r>
      <w:bookmarkStart w:id="2291" w:name="_ETM_Q_3055370"/>
      <w:bookmarkEnd w:id="2291"/>
      <w:r>
        <w:rPr>
          <w:rFonts w:cs="David" w:hint="cs"/>
          <w:rtl/>
        </w:rPr>
        <w:t xml:space="preserve"> יוזמים כי בפרקטיקה אולי היה הבדל אבל משפטית לא</w:t>
      </w:r>
      <w:bookmarkStart w:id="2292" w:name="_ETM_Q_3058208"/>
      <w:bookmarkEnd w:id="2292"/>
      <w:r>
        <w:rPr>
          <w:rFonts w:cs="David" w:hint="cs"/>
          <w:rtl/>
        </w:rPr>
        <w:t xml:space="preserve"> היה הבדל.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בועז רבל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293" w:name="_ETM_Q_3057322"/>
      <w:bookmarkEnd w:id="2293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זה נכון, הוא צודק.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אייל זנדברג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294" w:name="_ETM_Q_3049892"/>
      <w:bookmarkEnd w:id="2294"/>
      <w:r>
        <w:rPr>
          <w:rFonts w:cs="David" w:hint="cs"/>
          <w:rtl/>
        </w:rPr>
        <w:t xml:space="preserve">היה צריך להגיד שלכל דבר ועניין </w:t>
      </w:r>
      <w:bookmarkStart w:id="2295" w:name="_ETM_Q_3062460"/>
      <w:bookmarkEnd w:id="2295"/>
      <w:r>
        <w:rPr>
          <w:rFonts w:cs="David" w:hint="cs"/>
          <w:rtl/>
        </w:rPr>
        <w:t xml:space="preserve">כשהשמות איך שהם רלוונטיים, כל החתומים עד היום הם </w:t>
      </w:r>
      <w:bookmarkStart w:id="2296" w:name="_ETM_Q_3065805"/>
      <w:bookmarkEnd w:id="2296"/>
      <w:r>
        <w:rPr>
          <w:rFonts w:cs="David" w:hint="cs"/>
          <w:rtl/>
        </w:rPr>
        <w:t xml:space="preserve">יוזמים, כי בעצם פוליטית היה הבדל, אבל משפטית לא </w:t>
      </w:r>
      <w:bookmarkStart w:id="2297" w:name="_ETM_Q_3072847"/>
      <w:bookmarkEnd w:id="2297"/>
      <w:r>
        <w:rPr>
          <w:rFonts w:cs="David" w:hint="cs"/>
          <w:rtl/>
        </w:rPr>
        <w:t xml:space="preserve">היה הבדל.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יעקבי חייקין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298" w:name="_ETM_Q_3073202"/>
      <w:bookmarkEnd w:id="2298"/>
      <w:r>
        <w:rPr>
          <w:rFonts w:cs="David" w:hint="cs"/>
          <w:rtl/>
        </w:rPr>
        <w:t xml:space="preserve">היוזמים צריכים לדעת מזה.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299" w:name="_ETM_Q_3074325"/>
      <w:bookmarkEnd w:id="2299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אתה לא יכול.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אייל זנדברג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300" w:name="_ETM_Q_3076841"/>
      <w:bookmarkEnd w:id="2300"/>
      <w:r>
        <w:rPr>
          <w:rFonts w:cs="David" w:hint="cs"/>
          <w:rtl/>
        </w:rPr>
        <w:t>בררת המחדל לא יכולה להיות שהם</w:t>
      </w:r>
      <w:bookmarkStart w:id="2301" w:name="_ETM_Q_3078119"/>
      <w:bookmarkEnd w:id="2301"/>
      <w:r>
        <w:rPr>
          <w:rFonts w:cs="David" w:hint="cs"/>
          <w:rtl/>
        </w:rPr>
        <w:t xml:space="preserve"> לא יוזמים.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302" w:name="_ETM_Q_3079662"/>
      <w:bookmarkEnd w:id="2302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זה אמור להיות כל מה שהונח</w:t>
      </w:r>
      <w:bookmarkStart w:id="2303" w:name="_ETM_Q_3080789"/>
      <w:bookmarkEnd w:id="2303"/>
      <w:r>
        <w:rPr>
          <w:rFonts w:cs="David" w:hint="cs"/>
          <w:rtl/>
        </w:rPr>
        <w:t xml:space="preserve"> כבר.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  <w:bookmarkStart w:id="2304" w:name="_ETM_Q_3079206"/>
      <w:bookmarkEnd w:id="2304"/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אפשר להגיד שאלה שנרשמו כיוזמים, הם</w:t>
      </w:r>
      <w:bookmarkStart w:id="2305" w:name="_ETM_Q_3080431"/>
      <w:bookmarkEnd w:id="2305"/>
      <w:r>
        <w:rPr>
          <w:rFonts w:cs="David" w:hint="cs"/>
          <w:rtl/>
        </w:rPr>
        <w:t xml:space="preserve"> נרשמו כיוזמים, כי המחשב היום  אומר להם להירשם </w:t>
      </w:r>
      <w:bookmarkStart w:id="2306" w:name="_ETM_Q_3083454"/>
      <w:bookmarkEnd w:id="2306"/>
      <w:r>
        <w:rPr>
          <w:rFonts w:cs="David" w:hint="cs"/>
          <w:rtl/>
        </w:rPr>
        <w:t xml:space="preserve">כיוזמים, אבל התקנון לא אומר להם.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אייל זנדברג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307" w:name="_ETM_Q_3084760"/>
      <w:bookmarkEnd w:id="2307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אני לא יכול </w:t>
      </w:r>
      <w:bookmarkStart w:id="2308" w:name="_ETM_Q_3085785"/>
      <w:bookmarkEnd w:id="2308"/>
      <w:r>
        <w:rPr>
          <w:rFonts w:cs="David" w:hint="cs"/>
          <w:rtl/>
        </w:rPr>
        <w:t xml:space="preserve">לגרוע מזכותם להיות יוזמים, אולי גם אני לא יכול לכפות </w:t>
      </w:r>
      <w:bookmarkStart w:id="2309" w:name="_ETM_Q_3086704"/>
      <w:bookmarkEnd w:id="2309"/>
      <w:r>
        <w:rPr>
          <w:rFonts w:cs="David" w:hint="cs"/>
          <w:rtl/>
        </w:rPr>
        <w:t>עליהם, אבל לא יכול לגרוע מזכותם, בגלל---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310" w:name="_ETM_Q_3089905"/>
      <w:bookmarkEnd w:id="2310"/>
      <w:r>
        <w:rPr>
          <w:rFonts w:cs="David" w:hint="cs"/>
          <w:rtl/>
        </w:rPr>
        <w:t>אז כ</w:t>
      </w:r>
      <w:bookmarkStart w:id="2311" w:name="_ETM_Q_3090856"/>
      <w:bookmarkEnd w:id="2311"/>
      <w:r>
        <w:rPr>
          <w:rFonts w:cs="David" w:hint="cs"/>
          <w:rtl/>
        </w:rPr>
        <w:t>ל מה שהונח עד עכשיו---</w:t>
      </w:r>
    </w:p>
    <w:p w:rsidR="006861C1" w:rsidRDefault="006861C1" w:rsidP="006861C1">
      <w:pPr>
        <w:bidi/>
        <w:jc w:val="both"/>
        <w:rPr>
          <w:rFonts w:cs="David" w:hint="cs"/>
          <w:u w:val="single"/>
          <w:rtl/>
        </w:rPr>
      </w:pP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bookmarkStart w:id="2312" w:name="_ETM_Q_3091064"/>
      <w:bookmarkEnd w:id="2312"/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313" w:name="_ETM_Q_3091378"/>
      <w:bookmarkEnd w:id="2313"/>
      <w:r>
        <w:rPr>
          <w:rFonts w:cs="David" w:hint="cs"/>
          <w:rtl/>
        </w:rPr>
        <w:t>אולי צריך להגיד שסדר</w:t>
      </w:r>
      <w:bookmarkStart w:id="2314" w:name="_ETM_Q_3092358"/>
      <w:bookmarkEnd w:id="2314"/>
      <w:r>
        <w:rPr>
          <w:rFonts w:cs="David" w:hint="cs"/>
          <w:rtl/>
        </w:rPr>
        <w:t xml:space="preserve"> השמות של כמה שהונח יישאר כפי שהיה.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אני לא רואה</w:t>
      </w:r>
      <w:bookmarkStart w:id="2315" w:name="_ETM_Q_3097236"/>
      <w:bookmarkEnd w:id="2315"/>
      <w:r>
        <w:rPr>
          <w:rFonts w:cs="David" w:hint="cs"/>
          <w:rtl/>
        </w:rPr>
        <w:t xml:space="preserve"> מה הבעיה, אני לא גורע. הם הרי רשומים, רשום</w:t>
      </w:r>
      <w:bookmarkStart w:id="2316" w:name="_ETM_Q_3101436"/>
      <w:bookmarkEnd w:id="2316"/>
      <w:r>
        <w:rPr>
          <w:rFonts w:cs="David" w:hint="cs"/>
          <w:rtl/>
        </w:rPr>
        <w:t xml:space="preserve"> יוזם ואחר כך רשומים רשימה של כל המצטרפים.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317" w:name="_ETM_Q_3101653"/>
      <w:bookmarkEnd w:id="2317"/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אייל זנדברג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318" w:name="_ETM_Q_3100026"/>
      <w:bookmarkEnd w:id="2318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אבל אין</w:t>
      </w:r>
      <w:bookmarkStart w:id="2319" w:name="_ETM_Q_3100817"/>
      <w:bookmarkEnd w:id="2319"/>
      <w:r>
        <w:rPr>
          <w:rFonts w:cs="David" w:hint="cs"/>
          <w:rtl/>
        </w:rPr>
        <w:t xml:space="preserve"> היום מצטרפים.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320" w:name="_ETM_Q_3105302"/>
      <w:bookmarkEnd w:id="2320"/>
      <w:r>
        <w:rPr>
          <w:rFonts w:cs="David" w:hint="cs"/>
          <w:rtl/>
        </w:rPr>
        <w:t xml:space="preserve">יש, לא מבחינת התקנון.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321" w:name="_ETM_Q_3107109"/>
      <w:bookmarkEnd w:id="2321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אבל מבחינה</w:t>
      </w:r>
      <w:bookmarkStart w:id="2322" w:name="_ETM_Q_3105071"/>
      <w:bookmarkEnd w:id="2322"/>
      <w:r>
        <w:rPr>
          <w:rFonts w:cs="David" w:hint="cs"/>
          <w:rtl/>
        </w:rPr>
        <w:t xml:space="preserve"> טכנית יש. הם לא יהיו כתובים בבולד, כי הם </w:t>
      </w:r>
      <w:bookmarkStart w:id="2323" w:name="_ETM_Q_3111594"/>
      <w:bookmarkEnd w:id="2323"/>
      <w:r>
        <w:rPr>
          <w:rFonts w:cs="David" w:hint="cs"/>
          <w:rtl/>
        </w:rPr>
        <w:t xml:space="preserve">לא כתובים מלכתחילה. זה עניין טכני.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אייל זנדברג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שלא תיווצר תקלה.</w:t>
      </w:r>
      <w:bookmarkStart w:id="2324" w:name="_ETM_Q_3116097"/>
      <w:bookmarkEnd w:id="2324"/>
      <w:r>
        <w:rPr>
          <w:rFonts w:cs="David" w:hint="cs"/>
          <w:rtl/>
        </w:rPr>
        <w:t xml:space="preserve"> </w:t>
      </w:r>
      <w:bookmarkStart w:id="2325" w:name="_ETM_Q_3116641"/>
      <w:bookmarkEnd w:id="2325"/>
    </w:p>
    <w:p w:rsidR="006861C1" w:rsidRDefault="006861C1" w:rsidP="006861C1">
      <w:pPr>
        <w:bidi/>
        <w:jc w:val="both"/>
        <w:rPr>
          <w:rFonts w:cs="David" w:hint="cs"/>
          <w:u w:val="single"/>
          <w:rtl/>
        </w:rPr>
      </w:pPr>
      <w:bookmarkStart w:id="2326" w:name="_ETM_Q_3112888"/>
      <w:bookmarkEnd w:id="2326"/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327" w:name="_ETM_Q_3113831"/>
      <w:bookmarkEnd w:id="2327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מבחינת התקנון, כל אחד שידע שאפילו הוא לא</w:t>
      </w:r>
      <w:bookmarkStart w:id="2328" w:name="_ETM_Q_3117850"/>
      <w:bookmarkEnd w:id="2328"/>
      <w:r>
        <w:rPr>
          <w:rFonts w:cs="David" w:hint="cs"/>
          <w:rtl/>
        </w:rPr>
        <w:t xml:space="preserve"> בבולד, הוא יכול לנמק את זה. ופה אומרים שרק אחד</w:t>
      </w:r>
      <w:bookmarkStart w:id="2329" w:name="_ETM_Q_3120017"/>
      <w:bookmarkEnd w:id="2329"/>
      <w:r>
        <w:rPr>
          <w:rFonts w:cs="David" w:hint="cs"/>
          <w:rtl/>
        </w:rPr>
        <w:t xml:space="preserve"> מהיוזמים יכול להציג---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 w:rsidRPr="0060536F">
        <w:rPr>
          <w:rFonts w:cs="David" w:hint="cs"/>
          <w:u w:val="single"/>
          <w:rtl/>
        </w:rPr>
        <w:t xml:space="preserve">אייל </w:t>
      </w:r>
      <w:r>
        <w:rPr>
          <w:rFonts w:cs="David" w:hint="cs"/>
          <w:u w:val="single"/>
          <w:rtl/>
        </w:rPr>
        <w:t>זנדברג</w:t>
      </w:r>
      <w:r>
        <w:rPr>
          <w:rFonts w:cs="David" w:hint="cs"/>
          <w:rtl/>
        </w:rPr>
        <w:t xml:space="preserve">: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330" w:name="_ETM_Q_3122506"/>
      <w:bookmarkEnd w:id="2330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זה המצב שאתה מפחית</w:t>
      </w:r>
      <w:bookmarkStart w:id="2331" w:name="_ETM_Q_3124418"/>
      <w:bookmarkEnd w:id="2331"/>
      <w:r>
        <w:rPr>
          <w:rFonts w:cs="David" w:hint="cs"/>
          <w:rtl/>
        </w:rPr>
        <w:t xml:space="preserve"> מאיזה שהיא זכות שהיתה לחבר כנסת.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332" w:name="_ETM_Q_3128451"/>
      <w:bookmarkEnd w:id="2332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זה נכון. הדבר </w:t>
      </w:r>
      <w:bookmarkStart w:id="2333" w:name="_ETM_Q_3127224"/>
      <w:bookmarkEnd w:id="2333"/>
      <w:r>
        <w:rPr>
          <w:rFonts w:cs="David" w:hint="cs"/>
          <w:rtl/>
        </w:rPr>
        <w:t>הזה של החזרה הוא הדבר המהותי, אבל אי אפשר---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334" w:name="_ETM_Q_3128858"/>
      <w:bookmarkEnd w:id="2334"/>
      <w:r>
        <w:rPr>
          <w:rFonts w:cs="David" w:hint="cs"/>
          <w:rtl/>
        </w:rPr>
        <w:t xml:space="preserve">אז כל מה שהונח עד עכשיו הונח.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335" w:name="_ETM_Q_3131645"/>
      <w:bookmarkEnd w:id="2335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מה שיונח,</w:t>
      </w:r>
      <w:bookmarkStart w:id="2336" w:name="_ETM_Q_3132594"/>
      <w:bookmarkEnd w:id="2336"/>
      <w:r>
        <w:rPr>
          <w:rFonts w:cs="David" w:hint="cs"/>
          <w:rtl/>
        </w:rPr>
        <w:t xml:space="preserve"> יראו את כולם כיוזמים בעצם.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337" w:name="_ETM_Q_3136812"/>
      <w:bookmarkEnd w:id="2337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לא, את לא יכולה </w:t>
      </w:r>
      <w:bookmarkStart w:id="2338" w:name="_ETM_Q_3137346"/>
      <w:bookmarkEnd w:id="2338"/>
      <w:r>
        <w:rPr>
          <w:rFonts w:cs="David" w:hint="cs"/>
          <w:rtl/>
        </w:rPr>
        <w:t xml:space="preserve">לקבוע כזה דבר, בגלל שאז למצטרף יהיה מעמד </w:t>
      </w:r>
      <w:bookmarkStart w:id="2339" w:name="_ETM_Q_3145819"/>
      <w:bookmarkEnd w:id="2339"/>
      <w:r>
        <w:rPr>
          <w:rFonts w:cs="David" w:hint="cs"/>
          <w:rtl/>
        </w:rPr>
        <w:t>שהוא ייחשב כאילו הוא יזם את הצעת החוק ו---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340" w:name="_ETM_Q_3148984"/>
      <w:bookmarkEnd w:id="2340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הוא בכלל לא זוכר שהוא חתום על הצעת החוק.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341" w:name="_ETM_Q_3152425"/>
      <w:bookmarkEnd w:id="2341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לא, </w:t>
      </w:r>
      <w:bookmarkStart w:id="2342" w:name="_ETM_Q_3152863"/>
      <w:bookmarkEnd w:id="2342"/>
      <w:r>
        <w:rPr>
          <w:rFonts w:cs="David" w:hint="cs"/>
          <w:rtl/>
        </w:rPr>
        <w:t xml:space="preserve">לא.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ירדנה מלר הורוביץ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343" w:name="_ETM_Q_3152404"/>
      <w:bookmarkEnd w:id="2343"/>
      <w:r>
        <w:rPr>
          <w:rFonts w:cs="David" w:hint="cs"/>
          <w:rtl/>
        </w:rPr>
        <w:t xml:space="preserve">הוא יוכל לנמק?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יעקבי חייקין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344" w:name="_ETM_Q_3152527"/>
      <w:bookmarkEnd w:id="2344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תעשו</w:t>
      </w:r>
      <w:bookmarkStart w:id="2345" w:name="_ETM_Q_3153276"/>
      <w:bookmarkEnd w:id="2345"/>
      <w:r>
        <w:rPr>
          <w:rFonts w:cs="David" w:hint="cs"/>
          <w:rtl/>
        </w:rPr>
        <w:t xml:space="preserve"> את זה אולי מהכנסת הבאה.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346" w:name="_ETM_Q_3153959"/>
      <w:bookmarkEnd w:id="2346"/>
      <w:r>
        <w:rPr>
          <w:rFonts w:cs="David" w:hint="cs"/>
          <w:rtl/>
        </w:rPr>
        <w:t>לא, לא, לא,</w:t>
      </w:r>
      <w:bookmarkStart w:id="2347" w:name="_ETM_Q_3156832"/>
      <w:bookmarkEnd w:id="2347"/>
      <w:r>
        <w:rPr>
          <w:rFonts w:cs="David" w:hint="cs"/>
          <w:rtl/>
        </w:rPr>
        <w:t xml:space="preserve"> זה רק העניין הזה, חבל לעשות את זה מהכנסת הבאה </w:t>
      </w:r>
      <w:bookmarkStart w:id="2348" w:name="_ETM_Q_3158350"/>
      <w:bookmarkEnd w:id="2348"/>
      <w:r>
        <w:rPr>
          <w:rFonts w:cs="David" w:hint="cs"/>
          <w:rtl/>
        </w:rPr>
        <w:t>בשביל---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349" w:name="_ETM_Q_3158515"/>
      <w:bookmarkEnd w:id="2349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לא, לא. אז הדבר היחיד שאפשר לקבוע פה זה לא</w:t>
      </w:r>
      <w:bookmarkStart w:id="2350" w:name="_ETM_Q_3160742"/>
      <w:bookmarkEnd w:id="2350"/>
      <w:r>
        <w:rPr>
          <w:rFonts w:cs="David" w:hint="cs"/>
          <w:rtl/>
        </w:rPr>
        <w:t xml:space="preserve"> שיראו אותו כיוזם, אלא לכתוב שעל אף הדבר הזה,</w:t>
      </w:r>
      <w:bookmarkStart w:id="2351" w:name="_ETM_Q_3167743"/>
      <w:bookmarkEnd w:id="2351"/>
      <w:r>
        <w:rPr>
          <w:rFonts w:cs="David" w:hint="cs"/>
          <w:rtl/>
        </w:rPr>
        <w:t xml:space="preserve"> תוקנה לו הזכות לנמק והזכות לכל מיני פעולות. אבל אנחנו </w:t>
      </w:r>
      <w:bookmarkStart w:id="2352" w:name="_ETM_Q_3169630"/>
      <w:bookmarkEnd w:id="2352"/>
      <w:r>
        <w:rPr>
          <w:rFonts w:cs="David" w:hint="cs"/>
          <w:rtl/>
        </w:rPr>
        <w:t xml:space="preserve">לא נהפוך אותו למעמד של יוזם.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אייל זנדברג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353" w:name="_ETM_Q_3174615"/>
      <w:bookmarkEnd w:id="2353"/>
      <w:r>
        <w:rPr>
          <w:rFonts w:cs="David" w:hint="cs"/>
          <w:rtl/>
        </w:rPr>
        <w:t>לאיזה צורך אתה</w:t>
      </w:r>
      <w:bookmarkStart w:id="2354" w:name="_ETM_Q_3173333"/>
      <w:bookmarkEnd w:id="2354"/>
      <w:r>
        <w:rPr>
          <w:rFonts w:cs="David" w:hint="cs"/>
          <w:rtl/>
        </w:rPr>
        <w:t xml:space="preserve"> לא רוצה שהוא יהיה יוזם?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355" w:name="_ETM_Q_3169471"/>
      <w:bookmarkEnd w:id="2355"/>
      <w:r>
        <w:rPr>
          <w:rFonts w:cs="David" w:hint="cs"/>
          <w:rtl/>
        </w:rPr>
        <w:t>כל מיני צרכים, החל מהגדרת המעמד</w:t>
      </w:r>
      <w:bookmarkStart w:id="2356" w:name="_ETM_Q_3180699"/>
      <w:bookmarkEnd w:id="2356"/>
      <w:r>
        <w:rPr>
          <w:rFonts w:cs="David" w:hint="cs"/>
          <w:rtl/>
        </w:rPr>
        <w:t xml:space="preserve"> וכלה בסטטיסטיקה, מכל בחינה.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אייל זנדברג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סטטיסטיקה זה בכל מקרה לא </w:t>
      </w:r>
      <w:bookmarkStart w:id="2357" w:name="_ETM_Q_3182970"/>
      <w:bookmarkEnd w:id="2357"/>
      <w:r>
        <w:rPr>
          <w:rFonts w:cs="David" w:hint="cs"/>
          <w:rtl/>
        </w:rPr>
        <w:t>עניין תקנוני, זה עניין---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358" w:name="_ETM_Q_3188172"/>
      <w:bookmarkEnd w:id="2358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לא חשוב, כשאני מכריז על</w:t>
      </w:r>
      <w:bookmarkStart w:id="2359" w:name="_ETM_Q_3189389"/>
      <w:bookmarkEnd w:id="2359"/>
      <w:r>
        <w:rPr>
          <w:rFonts w:cs="David" w:hint="cs"/>
          <w:rtl/>
        </w:rPr>
        <w:t xml:space="preserve">יו כיוזם, זה יעורר פה התנגדות קשה מאוד ובצדק.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jc w:val="both"/>
        <w:rPr>
          <w:rFonts w:cs="David" w:hint="cs"/>
          <w:rtl/>
        </w:rPr>
      </w:pPr>
    </w:p>
    <w:p w:rsidR="006861C1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אז לעניין רשימת השמות, היכולת להציג במליאה. </w:t>
      </w:r>
      <w:bookmarkStart w:id="2360" w:name="_ETM_Q_3201463"/>
      <w:bookmarkEnd w:id="2360"/>
      <w:r>
        <w:rPr>
          <w:rFonts w:cs="David" w:hint="cs"/>
          <w:rtl/>
        </w:rPr>
        <w:t>והחזרה, מה שכבר הונח---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361" w:name="_ETM_Q_3201970"/>
      <w:bookmarkEnd w:id="2361"/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362" w:name="_ETM_Q_3202915"/>
      <w:bookmarkEnd w:id="2362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363" w:name="_ETM_Q_3202713"/>
      <w:bookmarkEnd w:id="2363"/>
      <w:r>
        <w:rPr>
          <w:rFonts w:cs="David" w:hint="cs"/>
          <w:rtl/>
        </w:rPr>
        <w:t xml:space="preserve">כן, ליד מספרי הסעיפים </w:t>
      </w:r>
      <w:bookmarkStart w:id="2364" w:name="_ETM_Q_3205170"/>
      <w:bookmarkEnd w:id="2364"/>
      <w:r>
        <w:rPr>
          <w:rFonts w:cs="David" w:hint="cs"/>
          <w:rtl/>
        </w:rPr>
        <w:t xml:space="preserve">שנוגעים לזה, כן.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365" w:name="_ETM_Q_3209668"/>
      <w:bookmarkEnd w:id="2365"/>
      <w:r>
        <w:rPr>
          <w:rFonts w:cs="David" w:hint="cs"/>
          <w:rtl/>
        </w:rPr>
        <w:t>אני אגיד ש---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366" w:name="_ETM_Q_3209878"/>
      <w:bookmarkEnd w:id="2366"/>
      <w:r>
        <w:rPr>
          <w:rFonts w:cs="David" w:hint="cs"/>
          <w:rtl/>
        </w:rPr>
        <w:t>אבל לא נשדרג אותם.</w:t>
      </w:r>
      <w:bookmarkStart w:id="2367" w:name="_ETM_Q_3213265"/>
      <w:bookmarkEnd w:id="2367"/>
      <w:r>
        <w:rPr>
          <w:rFonts w:cs="David" w:hint="cs"/>
          <w:rtl/>
        </w:rPr>
        <w:t xml:space="preserve">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368" w:name="_ETM_Q_3213374"/>
      <w:bookmarkEnd w:id="2368"/>
      <w:r>
        <w:rPr>
          <w:rFonts w:cs="David" w:hint="cs"/>
          <w:rtl/>
        </w:rPr>
        <w:t>אבל ירדנה, את לא צריכה זמן היערכות, שום דבר?</w:t>
      </w:r>
      <w:bookmarkStart w:id="2369" w:name="_ETM_Q_3215500"/>
      <w:bookmarkEnd w:id="2369"/>
      <w:r>
        <w:rPr>
          <w:rFonts w:cs="David" w:hint="cs"/>
          <w:rtl/>
        </w:rPr>
        <w:t xml:space="preserve">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ירדנה מלר הורוביץ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370" w:name="_ETM_Q_3217516"/>
      <w:bookmarkEnd w:id="2370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תעשו את זה מאוקטובר 2011 וזהו, </w:t>
      </w:r>
      <w:bookmarkStart w:id="2371" w:name="_ETM_Q_3219288"/>
      <w:bookmarkEnd w:id="2371"/>
      <w:r>
        <w:rPr>
          <w:rFonts w:cs="David" w:hint="cs"/>
          <w:rtl/>
        </w:rPr>
        <w:t xml:space="preserve">יהיה לכם יותר קל.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קריאה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372" w:name="_ETM_Q_3230781"/>
      <w:bookmarkEnd w:id="2372"/>
      <w:r>
        <w:rPr>
          <w:rFonts w:cs="David" w:hint="cs"/>
          <w:rtl/>
        </w:rPr>
        <w:t>הכנס הבא, במושב רביעי.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כל מה שהונח כבר לעניין רישום השמות, הסמכות להציג</w:t>
      </w:r>
      <w:bookmarkStart w:id="2373" w:name="_ETM_Q_3237525"/>
      <w:bookmarkEnd w:id="2373"/>
      <w:r>
        <w:rPr>
          <w:rFonts w:cs="David" w:hint="cs"/>
          <w:rtl/>
        </w:rPr>
        <w:t xml:space="preserve"> את ההצעה ודלבר בשמה במליאה, יישאר כפי שהיה קודם.</w:t>
      </w:r>
      <w:bookmarkStart w:id="2374" w:name="_ETM_Q_3243193"/>
      <w:bookmarkEnd w:id="2374"/>
      <w:r>
        <w:rPr>
          <w:rFonts w:cs="David" w:hint="cs"/>
          <w:rtl/>
        </w:rPr>
        <w:t xml:space="preserve">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375" w:name="_ETM_Q_3243406"/>
      <w:bookmarkEnd w:id="2375"/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376" w:name="_ETM_Q_3244207"/>
      <w:bookmarkEnd w:id="2376"/>
      <w:r>
        <w:rPr>
          <w:rFonts w:cs="David" w:hint="cs"/>
          <w:rtl/>
        </w:rPr>
        <w:t xml:space="preserve">אבל לא לעניין המעמד, בדיוק. </w:t>
      </w:r>
      <w:bookmarkStart w:id="2377" w:name="_ETM_Q_3239820"/>
      <w:bookmarkEnd w:id="2377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378" w:name="_ETM_Q_3244518"/>
      <w:bookmarkEnd w:id="2378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ומובהר פה</w:t>
      </w:r>
      <w:bookmarkStart w:id="2379" w:name="_ETM_Q_3246141"/>
      <w:bookmarkEnd w:id="2379"/>
      <w:r>
        <w:rPr>
          <w:rFonts w:cs="David" w:hint="cs"/>
          <w:rtl/>
        </w:rPr>
        <w:t xml:space="preserve"> שכל החלטה שהתקבלה בקשר להצעת החוק, לפני תחילת הפרק, </w:t>
      </w:r>
      <w:bookmarkStart w:id="2380" w:name="_ETM_Q_3249252"/>
      <w:bookmarkEnd w:id="2380"/>
      <w:r>
        <w:rPr>
          <w:rFonts w:cs="David" w:hint="cs"/>
          <w:rtl/>
        </w:rPr>
        <w:t>תעמוד בתוקפה. כלומר, אם יש דברים שעכשיו יצריכו אישור</w:t>
      </w:r>
      <w:bookmarkStart w:id="2381" w:name="_ETM_Q_3253946"/>
      <w:bookmarkEnd w:id="2381"/>
      <w:r>
        <w:rPr>
          <w:rFonts w:cs="David" w:hint="cs"/>
          <w:rtl/>
        </w:rPr>
        <w:t xml:space="preserve"> ועדת כנסת וקודם לא, כל מה שהיה בתוקף קודם</w:t>
      </w:r>
      <w:bookmarkStart w:id="2382" w:name="_ETM_Q_3255778"/>
      <w:bookmarkEnd w:id="2382"/>
      <w:r>
        <w:rPr>
          <w:rFonts w:cs="David" w:hint="cs"/>
          <w:rtl/>
        </w:rPr>
        <w:t xml:space="preserve"> הוא בתוקף, ומכאן ולהבא, גם אם זה על הצעת חוק</w:t>
      </w:r>
      <w:bookmarkStart w:id="2383" w:name="_ETM_Q_3258529"/>
      <w:bookmarkEnd w:id="2383"/>
      <w:r>
        <w:rPr>
          <w:rFonts w:cs="David" w:hint="cs"/>
          <w:rtl/>
        </w:rPr>
        <w:t xml:space="preserve"> שכבר הונחה, יחול הדין החדש.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384" w:name="_ETM_Q_3265944"/>
      <w:bookmarkEnd w:id="2384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385" w:name="_ETM_Q_3266113"/>
      <w:bookmarkEnd w:id="2385"/>
      <w:r>
        <w:rPr>
          <w:rFonts w:cs="David" w:hint="cs"/>
          <w:rtl/>
        </w:rPr>
        <w:t xml:space="preserve">אמרתי פה שאם היו גרסאות, </w:t>
      </w:r>
      <w:bookmarkStart w:id="2386" w:name="_ETM_Q_3269081"/>
      <w:bookmarkEnd w:id="2386"/>
      <w:r>
        <w:rPr>
          <w:rFonts w:cs="David" w:hint="cs"/>
          <w:rtl/>
        </w:rPr>
        <w:t>אז יחולו גם ה... כבר היו גרסאות, נגיד כבר הונחה</w:t>
      </w:r>
      <w:bookmarkStart w:id="2387" w:name="_ETM_Q_3268701"/>
      <w:bookmarkEnd w:id="2387"/>
      <w:r>
        <w:rPr>
          <w:rFonts w:cs="David" w:hint="cs"/>
          <w:rtl/>
        </w:rPr>
        <w:t xml:space="preserve"> הצעת חוק לשנייה ושלישית עם גרסאות, יחולו ההוראות הקודמות.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ירדנה מלר הורוביץ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מה יהיה לגבי הגרסאות?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388" w:name="_ETM_Q_3273748"/>
      <w:bookmarkEnd w:id="2388"/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389" w:name="_ETM_Q_3276363"/>
      <w:bookmarkEnd w:id="2389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אם זה כבר יונח</w:t>
      </w:r>
      <w:bookmarkStart w:id="2390" w:name="_ETM_Q_3279842"/>
      <w:bookmarkEnd w:id="2390"/>
      <w:r>
        <w:rPr>
          <w:rFonts w:cs="David" w:hint="cs"/>
          <w:rtl/>
        </w:rPr>
        <w:t xml:space="preserve"> נגיד בכנס הזה ויצביעו בכנס הבא, אז יצטרכו להצביע על </w:t>
      </w:r>
      <w:bookmarkStart w:id="2391" w:name="_ETM_Q_3283084"/>
      <w:bookmarkEnd w:id="2391"/>
      <w:r>
        <w:rPr>
          <w:rFonts w:cs="David" w:hint="cs"/>
          <w:rtl/>
        </w:rPr>
        <w:t xml:space="preserve">הגרסאות, כמו שהיה תמיד.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אייל זנדברג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392" w:name="_ETM_Q_3283713"/>
      <w:bookmarkEnd w:id="2392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ואם מושכים הצעת חוק</w:t>
      </w:r>
      <w:bookmarkStart w:id="2393" w:name="_ETM_Q_3286130"/>
      <w:bookmarkEnd w:id="2393"/>
      <w:r>
        <w:rPr>
          <w:rFonts w:cs="David" w:hint="cs"/>
          <w:rtl/>
        </w:rPr>
        <w:t xml:space="preserve"> רגע לפני שהכנסת יוצאת לפגרה והמשך הדיון יהיה במושב הבא,</w:t>
      </w:r>
      <w:bookmarkStart w:id="2394" w:name="_ETM_Q_3291571"/>
      <w:bookmarkEnd w:id="2394"/>
      <w:r>
        <w:rPr>
          <w:rFonts w:cs="David" w:hint="cs"/>
          <w:rtl/>
        </w:rPr>
        <w:t xml:space="preserve"> אז יחול עליו מגבלת הזמן שהוועדה תהיה חייבת---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דורית ואג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395" w:name="_ETM_Q_3297770"/>
      <w:bookmarkEnd w:id="2395"/>
      <w:r>
        <w:rPr>
          <w:rFonts w:cs="David" w:hint="cs"/>
          <w:rtl/>
        </w:rPr>
        <w:t xml:space="preserve">לא, הם אמרו שהפגרה לא באה במניין, לדעתי. </w:t>
      </w:r>
      <w:bookmarkStart w:id="2396" w:name="_ETM_Q_3295673"/>
      <w:bookmarkEnd w:id="2396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אייל</w:t>
      </w:r>
      <w:bookmarkStart w:id="2397" w:name="_ETM_Q_3300034"/>
      <w:bookmarkEnd w:id="2397"/>
      <w:r>
        <w:rPr>
          <w:rFonts w:cs="David" w:hint="cs"/>
          <w:u w:val="single"/>
          <w:rtl/>
        </w:rPr>
        <w:t xml:space="preserve"> זנדברג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זה נכון, אבל מבחינה מהותית, חזרו, באותה סיטואציה שדיברתם קודם,</w:t>
      </w:r>
      <w:bookmarkStart w:id="2398" w:name="_ETM_Q_3304544"/>
      <w:bookmarkEnd w:id="2398"/>
      <w:r>
        <w:rPr>
          <w:rFonts w:cs="David" w:hint="cs"/>
          <w:rtl/>
        </w:rPr>
        <w:t xml:space="preserve"> שצריך חודש, חודשיים, שלושה חודשים---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ירדנה מלר הורוביץ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399" w:name="_ETM_Q_3305404"/>
      <w:bookmarkEnd w:id="2399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אם עלתה בקשה </w:t>
      </w:r>
      <w:bookmarkStart w:id="2400" w:name="_ETM_Q_3306768"/>
      <w:bookmarkEnd w:id="2400"/>
      <w:r>
        <w:rPr>
          <w:rFonts w:cs="David" w:hint="cs"/>
          <w:rtl/>
        </w:rPr>
        <w:t xml:space="preserve">להסיר הצעת חוק והכנסת דחתה אותה?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אייל זנדברג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401" w:name="_ETM_Q_3305735"/>
      <w:bookmarkEnd w:id="2401"/>
      <w:r>
        <w:rPr>
          <w:rFonts w:cs="David" w:hint="cs"/>
          <w:rtl/>
        </w:rPr>
        <w:t xml:space="preserve">נכון, והכנסת </w:t>
      </w:r>
      <w:bookmarkStart w:id="2402" w:name="_ETM_Q_3307218"/>
      <w:bookmarkEnd w:id="2402"/>
      <w:r>
        <w:rPr>
          <w:rFonts w:cs="David" w:hint="cs"/>
          <w:rtl/>
        </w:rPr>
        <w:t xml:space="preserve">דחתה אותה רגע לפני היציאה לפגרה, הפעולה נעשתה לפני המושב, אבל מגבלת הזמן תחול כבר? הפעולה היתה </w:t>
      </w:r>
      <w:bookmarkStart w:id="2403" w:name="_ETM_Q_3319068"/>
      <w:bookmarkEnd w:id="2403"/>
      <w:r>
        <w:rPr>
          <w:rFonts w:cs="David" w:hint="cs"/>
          <w:rtl/>
        </w:rPr>
        <w:t xml:space="preserve">להחזיר לוועדה?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404" w:name="_ETM_Q_3321593"/>
      <w:bookmarkEnd w:id="2404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אין לי ספק שיהיו שאלות מסוימות,</w:t>
      </w:r>
      <w:bookmarkStart w:id="2405" w:name="_ETM_Q_3323844"/>
      <w:bookmarkEnd w:id="2405"/>
      <w:r>
        <w:rPr>
          <w:rFonts w:cs="David" w:hint="cs"/>
          <w:rtl/>
        </w:rPr>
        <w:t xml:space="preserve"> אבל נראה ל י שזה עולה בהרבה על לדחות את זה</w:t>
      </w:r>
      <w:bookmarkStart w:id="2406" w:name="_ETM_Q_3326088"/>
      <w:bookmarkEnd w:id="2406"/>
      <w:r>
        <w:rPr>
          <w:rFonts w:cs="David" w:hint="cs"/>
          <w:rtl/>
        </w:rPr>
        <w:t xml:space="preserve"> נגיד לתחילת ה---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407" w:name="_ETM_Q_3328057"/>
      <w:bookmarkEnd w:id="2407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לא, בטח, לא, לא. אין שום הצדקה. </w:t>
      </w:r>
    </w:p>
    <w:p w:rsidR="006861C1" w:rsidRDefault="006861C1" w:rsidP="006861C1">
      <w:pPr>
        <w:bidi/>
        <w:jc w:val="both"/>
        <w:rPr>
          <w:rFonts w:cs="David" w:hint="cs"/>
          <w:u w:val="single"/>
          <w:rtl/>
        </w:rPr>
      </w:pPr>
      <w:bookmarkStart w:id="2408" w:name="_ETM_Q_3332425"/>
      <w:bookmarkEnd w:id="2408"/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bookmarkStart w:id="2409" w:name="_ETM_Q_3335035"/>
      <w:bookmarkEnd w:id="2409"/>
      <w:r>
        <w:rPr>
          <w:rFonts w:cs="David" w:hint="cs"/>
          <w:u w:val="single"/>
          <w:rtl/>
        </w:rPr>
        <w:t>אייל זנדברג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410" w:name="_ETM_Q_3329751"/>
      <w:bookmarkEnd w:id="2410"/>
      <w:r>
        <w:rPr>
          <w:rFonts w:cs="David" w:hint="cs"/>
          <w:rtl/>
        </w:rPr>
        <w:t xml:space="preserve">אלא אם כן הממשלה מבקשת עוד שבוע.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411" w:name="_ETM_Q_3332532"/>
      <w:bookmarkEnd w:id="2411"/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</w:t>
      </w:r>
      <w:bookmarkStart w:id="2412" w:name="_ETM_Q_3327023"/>
      <w:bookmarkEnd w:id="2412"/>
      <w:r>
        <w:rPr>
          <w:rFonts w:cs="David" w:hint="cs"/>
          <w:u w:val="single"/>
          <w:rtl/>
        </w:rPr>
        <w:t>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413" w:name="_ETM_Q_3330509"/>
      <w:bookmarkEnd w:id="2413"/>
      <w:r>
        <w:rPr>
          <w:rFonts w:cs="David" w:hint="cs"/>
          <w:rtl/>
        </w:rPr>
        <w:t>היום, לפי הנוסח שמחזיקים</w:t>
      </w:r>
      <w:bookmarkStart w:id="2414" w:name="_ETM_Q_3340180"/>
      <w:bookmarkEnd w:id="2414"/>
      <w:r>
        <w:rPr>
          <w:rFonts w:cs="David" w:hint="cs"/>
          <w:rtl/>
        </w:rPr>
        <w:t xml:space="preserve"> כרגע, בקריאה הטרומית, אחרי שחבר הכנסת מנמק, הממשלה יכולה להביע</w:t>
      </w:r>
      <w:bookmarkStart w:id="2415" w:name="_ETM_Q_3345671"/>
      <w:bookmarkEnd w:id="2415"/>
      <w:r>
        <w:rPr>
          <w:rFonts w:cs="David" w:hint="cs"/>
          <w:rtl/>
        </w:rPr>
        <w:t xml:space="preserve"> את עמדתה ביחס להצעת החוק במסגרת של עשר דקות והיא </w:t>
      </w:r>
      <w:bookmarkStart w:id="2416" w:name="_ETM_Q_3346141"/>
      <w:bookmarkEnd w:id="2416"/>
      <w:r>
        <w:rPr>
          <w:rFonts w:cs="David" w:hint="cs"/>
          <w:rtl/>
        </w:rPr>
        <w:t>יכולה במרוכז על כמה נושאים. יש לנו סעיף 31, שזה ס</w:t>
      </w:r>
      <w:bookmarkStart w:id="2417" w:name="_ETM_Q_3351025"/>
      <w:bookmarkEnd w:id="2417"/>
      <w:r>
        <w:rPr>
          <w:rFonts w:cs="David" w:hint="cs"/>
          <w:rtl/>
        </w:rPr>
        <w:t xml:space="preserve">עיף שנמצא בתקנון החדש כבר, בפרק הכללי, שמדבר על רשות דיבור של שר או סגן שר, והוא כללי, הוא </w:t>
      </w:r>
      <w:bookmarkStart w:id="2418" w:name="_ETM_Q_3359540"/>
      <w:bookmarkEnd w:id="2418"/>
      <w:r>
        <w:rPr>
          <w:rFonts w:cs="David" w:hint="cs"/>
          <w:rtl/>
        </w:rPr>
        <w:t>אומר 'שר אחד בשם הממשלה יכול לקבל את רשות הדיבור</w:t>
      </w:r>
      <w:bookmarkStart w:id="2419" w:name="_ETM_Q_3361441"/>
      <w:bookmarkEnd w:id="2419"/>
      <w:r>
        <w:rPr>
          <w:rFonts w:cs="David" w:hint="cs"/>
          <w:rtl/>
        </w:rPr>
        <w:t xml:space="preserve"> בכל שלב משלבי הדיון, ושר נוסף יכול לדבר בשם הממשלה---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קריאה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420" w:name="_ETM_Q_3374945"/>
      <w:bookmarkEnd w:id="2420"/>
      <w:r>
        <w:rPr>
          <w:rFonts w:cs="David" w:hint="cs"/>
          <w:rtl/>
        </w:rPr>
        <w:t>ל</w:t>
      </w:r>
      <w:bookmarkStart w:id="2421" w:name="_ETM_Q_3375298"/>
      <w:bookmarkEnd w:id="2421"/>
      <w:r>
        <w:rPr>
          <w:rFonts w:cs="David" w:hint="cs"/>
          <w:rtl/>
        </w:rPr>
        <w:t xml:space="preserve">א יותר מחמש דקות.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422" w:name="_ETM_Q_3375652"/>
      <w:bookmarkEnd w:id="2422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לא יותר מחמש דקות,</w:t>
      </w:r>
      <w:bookmarkStart w:id="2423" w:name="_ETM_Q_3378496"/>
      <w:bookmarkEnd w:id="2423"/>
      <w:r>
        <w:rPr>
          <w:rFonts w:cs="David" w:hint="cs"/>
          <w:rtl/>
        </w:rPr>
        <w:t xml:space="preserve"> באישור יושב ראש הישיבה'. ואז יש סעיף שמדבר במפורש על</w:t>
      </w:r>
      <w:bookmarkStart w:id="2424" w:name="_ETM_Q_3380983"/>
      <w:bookmarkEnd w:id="2424"/>
      <w:r>
        <w:rPr>
          <w:rFonts w:cs="David" w:hint="cs"/>
          <w:rtl/>
        </w:rPr>
        <w:t xml:space="preserve"> חקיקה. על אף האמור, אם אנחנו בדיוק בהצעת חוק בקריאה</w:t>
      </w:r>
      <w:bookmarkStart w:id="2425" w:name="_ETM_Q_3384819"/>
      <w:bookmarkEnd w:id="2425"/>
      <w:r>
        <w:rPr>
          <w:rFonts w:cs="David" w:hint="cs"/>
          <w:rtl/>
        </w:rPr>
        <w:t xml:space="preserve"> טרומית, יתנו רשות דיבור לעוד שר רק אם המציע </w:t>
      </w:r>
      <w:bookmarkStart w:id="2426" w:name="_ETM_Q_3391658"/>
      <w:bookmarkEnd w:id="2426"/>
      <w:r>
        <w:rPr>
          <w:rFonts w:cs="David" w:hint="cs"/>
          <w:rtl/>
        </w:rPr>
        <w:t>הסכים ורק חמש דקות. אל"ף, זה בוודאי לא יכול</w:t>
      </w:r>
      <w:bookmarkStart w:id="2427" w:name="_ETM_Q_3395250"/>
      <w:bookmarkEnd w:id="2427"/>
      <w:r>
        <w:rPr>
          <w:rFonts w:cs="David" w:hint="cs"/>
          <w:rtl/>
        </w:rPr>
        <w:t xml:space="preserve"> להיות שם, זה חייב להיכנס עכשיו לפרק של החקיקה, אבל </w:t>
      </w:r>
      <w:bookmarkStart w:id="2428" w:name="_ETM_Q_3397976"/>
      <w:bookmarkEnd w:id="2428"/>
      <w:r>
        <w:rPr>
          <w:rFonts w:cs="David" w:hint="cs"/>
          <w:rtl/>
        </w:rPr>
        <w:t>איך רוצים שיהיה? אמרנו שהיום בחקיקה יכול שר לדבר עד</w:t>
      </w:r>
      <w:bookmarkStart w:id="2429" w:name="_ETM_Q_3402587"/>
      <w:bookmarkEnd w:id="2429"/>
      <w:r>
        <w:rPr>
          <w:rFonts w:cs="David" w:hint="cs"/>
          <w:rtl/>
        </w:rPr>
        <w:t xml:space="preserve"> עשר דקות, האם רוצים לעשות פה איזה שהיא הוראה מיוחדת </w:t>
      </w:r>
      <w:bookmarkStart w:id="2430" w:name="_ETM_Q_3408906"/>
      <w:bookmarkEnd w:id="2430"/>
      <w:r>
        <w:rPr>
          <w:rFonts w:cs="David" w:hint="cs"/>
          <w:rtl/>
        </w:rPr>
        <w:t xml:space="preserve">על עוד שר? </w:t>
      </w:r>
    </w:p>
    <w:p w:rsidR="006861C1" w:rsidRDefault="006861C1" w:rsidP="006861C1">
      <w:pPr>
        <w:bidi/>
        <w:jc w:val="both"/>
        <w:rPr>
          <w:rFonts w:cs="David" w:hint="cs"/>
          <w:u w:val="single"/>
          <w:rtl/>
        </w:rPr>
      </w:pP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bookmarkStart w:id="2431" w:name="_ETM_Q_3411899"/>
      <w:bookmarkEnd w:id="2431"/>
      <w:r>
        <w:rPr>
          <w:rFonts w:cs="David" w:hint="cs"/>
          <w:u w:val="single"/>
          <w:rtl/>
        </w:rPr>
        <w:t>בועז רבל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432" w:name="_ETM_Q_3412152"/>
      <w:bookmarkEnd w:id="2432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אבל אם זה נדון בשני</w:t>
      </w:r>
      <w:bookmarkStart w:id="2433" w:name="_ETM_Q_3414759"/>
      <w:bookmarkEnd w:id="2433"/>
      <w:r>
        <w:rPr>
          <w:rFonts w:cs="David" w:hint="cs"/>
          <w:rtl/>
        </w:rPr>
        <w:t xml:space="preserve"> משרדים, אז שר כזה צריך לתת תגובה והשר השני</w:t>
      </w:r>
      <w:bookmarkStart w:id="2434" w:name="_ETM_Q_3417548"/>
      <w:bookmarkEnd w:id="2434"/>
      <w:r>
        <w:rPr>
          <w:rFonts w:cs="David" w:hint="cs"/>
          <w:rtl/>
        </w:rPr>
        <w:t xml:space="preserve"> גם אמור להגיב---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יעקבי חייקין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435" w:name="_ETM_Q_3416807"/>
      <w:bookmarkEnd w:id="2435"/>
      <w:r>
        <w:rPr>
          <w:rFonts w:cs="David" w:hint="cs"/>
          <w:rtl/>
        </w:rPr>
        <w:t>ואז יבוא גם השר השלישי והרביעי?</w:t>
      </w:r>
      <w:bookmarkStart w:id="2436" w:name="_ETM_Q_3421424"/>
      <w:bookmarkEnd w:id="2436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בועז רבל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437" w:name="_ETM_Q_3419601"/>
      <w:bookmarkEnd w:id="2437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לא, אם זה קשור לאותם משרדים, מה זה רביעי וחמישי?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438" w:name="_ETM_Q_3423712"/>
      <w:bookmarkEnd w:id="2438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אז אפשר לחלק את עשר הדקות לשתיים, או להגיד במפורש שיושב ראש הכנסת יכול להתיר לשר נוסף.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בועז רבל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439" w:name="_ETM_Q_3432717"/>
      <w:bookmarkEnd w:id="2439"/>
      <w:r>
        <w:rPr>
          <w:rFonts w:cs="David" w:hint="cs"/>
          <w:rtl/>
        </w:rPr>
        <w:t xml:space="preserve">שר </w:t>
      </w:r>
      <w:bookmarkStart w:id="2440" w:name="_ETM_Q_3433114"/>
      <w:bookmarkEnd w:id="2440"/>
      <w:r>
        <w:rPr>
          <w:rFonts w:cs="David" w:hint="cs"/>
          <w:rtl/>
        </w:rPr>
        <w:t xml:space="preserve">נוסף שנוגע בדבר, באותו עניין.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441" w:name="_ETM_Q_3433830"/>
      <w:bookmarkEnd w:id="2441"/>
      <w:r>
        <w:rPr>
          <w:rFonts w:cs="David" w:hint="cs"/>
          <w:rtl/>
        </w:rPr>
        <w:t xml:space="preserve">לשיקול הדעת של יושב </w:t>
      </w:r>
      <w:bookmarkStart w:id="2442" w:name="_ETM_Q_3434296"/>
      <w:bookmarkEnd w:id="2442"/>
      <w:r>
        <w:rPr>
          <w:rFonts w:cs="David" w:hint="cs"/>
          <w:rtl/>
        </w:rPr>
        <w:t xml:space="preserve">ראש הכנסת פה.  </w:t>
      </w:r>
      <w:bookmarkStart w:id="2443" w:name="_ETM_Q_3438547"/>
      <w:bookmarkEnd w:id="2443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יעקבי חייקין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444" w:name="_ETM_Q_3445066"/>
      <w:bookmarkEnd w:id="2444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זה בדיוק העניין,</w:t>
      </w:r>
      <w:bookmarkStart w:id="2445" w:name="_ETM_Q_3442740"/>
      <w:bookmarkEnd w:id="2445"/>
      <w:r>
        <w:rPr>
          <w:rFonts w:cs="David" w:hint="cs"/>
          <w:rtl/>
        </w:rPr>
        <w:t xml:space="preserve"> אם אתה משאיר את זה לשיקול דעתו, אז יאשימו </w:t>
      </w:r>
      <w:bookmarkStart w:id="2446" w:name="_ETM_Q_3447257"/>
      <w:bookmarkEnd w:id="2446"/>
      <w:r>
        <w:rPr>
          <w:rFonts w:cs="David" w:hint="cs"/>
          <w:rtl/>
        </w:rPr>
        <w:t>אותו אם זה משהו ששנוי במחלוקת, שהוא כאילו עוזר</w:t>
      </w:r>
      <w:bookmarkStart w:id="2447" w:name="_ETM_Q_3451091"/>
      <w:bookmarkEnd w:id="2447"/>
      <w:r>
        <w:rPr>
          <w:rFonts w:cs="David" w:hint="cs"/>
          <w:rtl/>
        </w:rPr>
        <w:t xml:space="preserve"> לממשלה לסחוב זמן.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448" w:name="_ETM_Q_3450647"/>
      <w:bookmarkEnd w:id="2448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אוקי, אז אנחנו נקבע---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יעקבי חייקין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449" w:name="_ETM_Q_3450630"/>
      <w:bookmarkEnd w:id="2449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450" w:name="_ETM_Q_3451510"/>
      <w:bookmarkEnd w:id="2450"/>
      <w:r>
        <w:rPr>
          <w:rFonts w:cs="David" w:hint="cs"/>
          <w:rtl/>
        </w:rPr>
        <w:t xml:space="preserve">פה הכוונה היתה שזה באמת שני שרים שנוגעים לאותה </w:t>
      </w:r>
      <w:bookmarkStart w:id="2451" w:name="_ETM_Q_3456537"/>
      <w:bookmarkEnd w:id="2451"/>
      <w:r>
        <w:rPr>
          <w:rFonts w:cs="David" w:hint="cs"/>
          <w:rtl/>
        </w:rPr>
        <w:t xml:space="preserve">הצעת חוק.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בועז רבל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452" w:name="_ETM_Q_3456008"/>
      <w:bookmarkEnd w:id="2452"/>
      <w:r>
        <w:rPr>
          <w:rFonts w:cs="David" w:hint="cs"/>
          <w:rtl/>
        </w:rPr>
        <w:t>אז חבר'ה, זה חייב להיות בפנים</w:t>
      </w:r>
      <w:bookmarkStart w:id="2453" w:name="_ETM_Q_3456597"/>
      <w:bookmarkEnd w:id="2453"/>
      <w:r>
        <w:rPr>
          <w:rFonts w:cs="David" w:hint="cs"/>
          <w:rtl/>
        </w:rPr>
        <w:t xml:space="preserve"> בתוך הקטע הזה. אם שר אחד מגיב, אז השני,</w:t>
      </w:r>
      <w:bookmarkStart w:id="2454" w:name="_ETM_Q_3460312"/>
      <w:bookmarkEnd w:id="2454"/>
      <w:r>
        <w:rPr>
          <w:rFonts w:cs="David" w:hint="cs"/>
          <w:rtl/>
        </w:rPr>
        <w:t xml:space="preserve"> שנוגע לו, נוגע גם לאותו משרד שלו---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יעקבי חייקין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455" w:name="_ETM_Q_3463189"/>
      <w:bookmarkEnd w:id="2455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אז </w:t>
      </w:r>
      <w:bookmarkStart w:id="2456" w:name="_ETM_Q_3463417"/>
      <w:bookmarkEnd w:id="2456"/>
      <w:r>
        <w:rPr>
          <w:rFonts w:cs="David" w:hint="cs"/>
          <w:rtl/>
        </w:rPr>
        <w:t xml:space="preserve">לכן תיקחו את עשר הדקות ותחלקו חמש-חמש.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תמר כנפו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457" w:name="_ETM_Q_3466311"/>
      <w:bookmarkEnd w:id="2457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זה נראה</w:t>
      </w:r>
      <w:bookmarkStart w:id="2458" w:name="_ETM_Q_3467317"/>
      <w:bookmarkEnd w:id="2458"/>
      <w:r>
        <w:rPr>
          <w:rFonts w:cs="David" w:hint="cs"/>
          <w:rtl/>
        </w:rPr>
        <w:t xml:space="preserve"> אבסורד.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יעקבי חייקין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רק שני השרים ידברו רבע שעה ואז </w:t>
      </w:r>
      <w:bookmarkStart w:id="2459" w:name="_ETM_Q_3475465"/>
      <w:bookmarkEnd w:id="2459"/>
      <w:r>
        <w:rPr>
          <w:rFonts w:cs="David" w:hint="cs"/>
          <w:rtl/>
        </w:rPr>
        <w:t xml:space="preserve">יעשו גיוס?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460" w:name="_ETM_Q_3477735"/>
      <w:bookmarkEnd w:id="2460"/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461" w:name="_ETM_Q_3475713"/>
      <w:bookmarkEnd w:id="2461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היום גם כתוב ששר נוסף זה בהסכמת </w:t>
      </w:r>
      <w:bookmarkStart w:id="2462" w:name="_ETM_Q_3479749"/>
      <w:bookmarkEnd w:id="2462"/>
      <w:r>
        <w:rPr>
          <w:rFonts w:cs="David" w:hint="cs"/>
          <w:rtl/>
        </w:rPr>
        <w:t xml:space="preserve">המציע.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תמר כנפו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463" w:name="_ETM_Q_3480270"/>
      <w:bookmarkEnd w:id="2463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גם, הנה את רואה שיש לו הגבלה, 'בהסכמת</w:t>
      </w:r>
      <w:bookmarkStart w:id="2464" w:name="_ETM_Q_3483203"/>
      <w:bookmarkEnd w:id="2464"/>
      <w:r>
        <w:rPr>
          <w:rFonts w:cs="David" w:hint="cs"/>
          <w:rtl/>
        </w:rPr>
        <w:t xml:space="preserve"> המציע', אם המציע יגיד 'אני לא רוצה'?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יעקבי חייקין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465" w:name="_ETM_Q_3485454"/>
      <w:bookmarkEnd w:id="2465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השר </w:t>
      </w:r>
      <w:bookmarkStart w:id="2466" w:name="_ETM_Q_3485766"/>
      <w:bookmarkEnd w:id="2466"/>
      <w:r>
        <w:rPr>
          <w:rFonts w:cs="David" w:hint="cs"/>
          <w:rtl/>
        </w:rPr>
        <w:t xml:space="preserve">השני הוא בהסכמתי.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467" w:name="_ETM_Q_3488683"/>
      <w:bookmarkEnd w:id="2467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אני רוצה להבין רגע משהו. בפרק החקיקה,</w:t>
      </w:r>
      <w:bookmarkStart w:id="2468" w:name="_ETM_Q_3494443"/>
      <w:bookmarkEnd w:id="2468"/>
      <w:r>
        <w:rPr>
          <w:rFonts w:cs="David" w:hint="cs"/>
          <w:rtl/>
        </w:rPr>
        <w:t xml:space="preserve"> הרעיון ב-31(ב) היה רק להעביר אותו טכנית לפרק החקיקה. אני </w:t>
      </w:r>
      <w:bookmarkStart w:id="2469" w:name="_ETM_Q_3499284"/>
      <w:bookmarkEnd w:id="2469"/>
      <w:r>
        <w:rPr>
          <w:rFonts w:cs="David" w:hint="cs"/>
          <w:rtl/>
        </w:rPr>
        <w:t>לא מציע לפתוח אותו עכשיו מחדש, כבר אישרנו אותו ודנו</w:t>
      </w:r>
      <w:bookmarkStart w:id="2470" w:name="_ETM_Q_3501206"/>
      <w:bookmarkEnd w:id="2470"/>
      <w:r>
        <w:rPr>
          <w:rFonts w:cs="David" w:hint="cs"/>
          <w:rtl/>
        </w:rPr>
        <w:t xml:space="preserve"> בו אז. אם יש פה אי הסכמות על</w:t>
      </w:r>
      <w:bookmarkStart w:id="2471" w:name="_ETM_Q_3504692"/>
      <w:bookmarkEnd w:id="2471"/>
      <w:r>
        <w:rPr>
          <w:rFonts w:cs="David" w:hint="cs"/>
          <w:rtl/>
        </w:rPr>
        <w:t xml:space="preserve"> זה, חבל על הזמן, זה יישאר כמו שהוא, רק צרי</w:t>
      </w:r>
      <w:bookmarkStart w:id="2472" w:name="_ETM_Q_3509031"/>
      <w:bookmarkEnd w:id="2472"/>
      <w:r>
        <w:rPr>
          <w:rFonts w:cs="David" w:hint="cs"/>
          <w:rtl/>
        </w:rPr>
        <w:t xml:space="preserve">ך לייבא אותו לכאן מבחינה טכנית כדי שהוא יהיה חלק מהתהליך </w:t>
      </w:r>
      <w:bookmarkStart w:id="2473" w:name="_ETM_Q_3510459"/>
      <w:bookmarkEnd w:id="2473"/>
      <w:r>
        <w:rPr>
          <w:rFonts w:cs="David" w:hint="cs"/>
          <w:rtl/>
        </w:rPr>
        <w:t>של החקיקה ולא יישב במקום אחר כמו שהוא היה עד</w:t>
      </w:r>
      <w:bookmarkStart w:id="2474" w:name="_ETM_Q_3518630"/>
      <w:bookmarkEnd w:id="2474"/>
      <w:r>
        <w:rPr>
          <w:rFonts w:cs="David" w:hint="cs"/>
          <w:rtl/>
        </w:rPr>
        <w:t xml:space="preserve"> עכשיו.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475" w:name="_ETM_Q_3517108"/>
      <w:bookmarkEnd w:id="2475"/>
      <w:r>
        <w:rPr>
          <w:rFonts w:cs="David" w:hint="cs"/>
          <w:rtl/>
        </w:rPr>
        <w:t xml:space="preserve">בסדר, אז נגיד 'שר נוסף, כאמור ב-31(א), רק </w:t>
      </w:r>
      <w:bookmarkStart w:id="2476" w:name="_ETM_Q_3520879"/>
      <w:bookmarkEnd w:id="2476"/>
      <w:r>
        <w:rPr>
          <w:rFonts w:cs="David" w:hint="cs"/>
          <w:rtl/>
        </w:rPr>
        <w:t xml:space="preserve">בהסכמת המציע'. וחמש דקות.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477" w:name="_ETM_Q_3523074"/>
      <w:bookmarkEnd w:id="2477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בדיוק כן.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יעקבי חייקין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478" w:name="_ETM_Q_3523507"/>
      <w:bookmarkEnd w:id="2478"/>
      <w:r>
        <w:rPr>
          <w:rFonts w:cs="David" w:hint="cs"/>
          <w:rtl/>
        </w:rPr>
        <w:t xml:space="preserve">בהסכמת </w:t>
      </w:r>
      <w:bookmarkStart w:id="2479" w:name="_ETM_Q_3524695"/>
      <w:bookmarkEnd w:id="2479"/>
      <w:r>
        <w:rPr>
          <w:rFonts w:cs="David" w:hint="cs"/>
          <w:rtl/>
        </w:rPr>
        <w:t>המציע וחמש דקות, אז מקסימום יש רבע שעה.</w:t>
      </w:r>
      <w:bookmarkStart w:id="2480" w:name="_ETM_Q_3527410"/>
      <w:bookmarkEnd w:id="2480"/>
      <w:r>
        <w:rPr>
          <w:rFonts w:cs="David" w:hint="cs"/>
          <w:rtl/>
        </w:rPr>
        <w:t xml:space="preserve">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481" w:name="_ETM_Q_3526181"/>
      <w:bookmarkEnd w:id="2481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כן, אמת.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בע</w:t>
      </w:r>
      <w:bookmarkStart w:id="2482" w:name="_ETM_Q_3528276"/>
      <w:bookmarkEnd w:id="2482"/>
      <w:r>
        <w:rPr>
          <w:rFonts w:cs="David" w:hint="cs"/>
          <w:rtl/>
        </w:rPr>
        <w:t>צם בזה עברנו על הכל. השלב הבא הוא</w:t>
      </w:r>
      <w:bookmarkStart w:id="2483" w:name="_ETM_Q_3529982"/>
      <w:bookmarkEnd w:id="2483"/>
      <w:r>
        <w:rPr>
          <w:rFonts w:cs="David" w:hint="cs"/>
          <w:rtl/>
        </w:rPr>
        <w:t xml:space="preserve"> שאני אצטרך בעצם, כמו בכל חקיקה, לעבור על זה עם </w:t>
      </w:r>
      <w:bookmarkStart w:id="2484" w:name="_ETM_Q_3531462"/>
      <w:bookmarkEnd w:id="2484"/>
      <w:r>
        <w:rPr>
          <w:rFonts w:cs="David" w:hint="cs"/>
          <w:rtl/>
        </w:rPr>
        <w:t xml:space="preserve">הממונה על נוסח. </w:t>
      </w:r>
      <w:bookmarkStart w:id="2485" w:name="_ETM_Q_3536010"/>
      <w:bookmarkEnd w:id="2485"/>
      <w:r>
        <w:rPr>
          <w:rFonts w:cs="David" w:hint="cs"/>
          <w:rtl/>
        </w:rPr>
        <w:t xml:space="preserve">נכניס כמובן רק שינויי נוסח, זה </w:t>
      </w:r>
      <w:bookmarkStart w:id="2486" w:name="_ETM_Q_3541459"/>
      <w:bookmarkEnd w:id="2486"/>
      <w:r>
        <w:rPr>
          <w:rFonts w:cs="David" w:hint="cs"/>
          <w:rtl/>
        </w:rPr>
        <w:t>ברור, כפי שמקובל. יש דברים שאמרתי במשך הדיונים, יכול להיות</w:t>
      </w:r>
      <w:bookmarkStart w:id="2487" w:name="_ETM_Q_3545634"/>
      <w:bookmarkEnd w:id="2487"/>
      <w:r>
        <w:rPr>
          <w:rFonts w:cs="David" w:hint="cs"/>
          <w:rtl/>
        </w:rPr>
        <w:t xml:space="preserve"> שנוסיף לסעיף ההגדרות, חוק הרציפות, דברים כאלה. צריך לעבור על י</w:t>
      </w:r>
      <w:bookmarkStart w:id="2488" w:name="_ETM_Q_3550013"/>
      <w:bookmarkEnd w:id="2488"/>
      <w:r>
        <w:rPr>
          <w:rFonts w:cs="David" w:hint="cs"/>
          <w:rtl/>
        </w:rPr>
        <w:t>וזם, יוזמים.</w:t>
      </w:r>
      <w:bookmarkStart w:id="2489" w:name="_ETM_Q_3553804"/>
      <w:bookmarkEnd w:id="2489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יש  שני דברים קטנים שהסכמנו</w:t>
      </w:r>
      <w:bookmarkStart w:id="2490" w:name="_ETM_Q_3552118"/>
      <w:bookmarkEnd w:id="2490"/>
      <w:r>
        <w:rPr>
          <w:rFonts w:cs="David" w:hint="cs"/>
          <w:rtl/>
        </w:rPr>
        <w:t xml:space="preserve"> פה, שיהיו תיקונים לסעיפים אחרים בפרק אחר, להוריד את חריצת</w:t>
      </w:r>
      <w:bookmarkStart w:id="2491" w:name="_ETM_Q_3555411"/>
      <w:bookmarkEnd w:id="2491"/>
      <w:r>
        <w:rPr>
          <w:rFonts w:cs="David" w:hint="cs"/>
          <w:rtl/>
        </w:rPr>
        <w:t xml:space="preserve"> המשפט בשאילתות, הורדנו את הסמכות של יושב ראש ועדת</w:t>
      </w:r>
      <w:bookmarkStart w:id="2492" w:name="_ETM_Q_3559078"/>
      <w:bookmarkEnd w:id="2492"/>
      <w:r>
        <w:rPr>
          <w:rFonts w:cs="David" w:hint="cs"/>
          <w:rtl/>
        </w:rPr>
        <w:t xml:space="preserve"> הכנסת להעביר הצעת חוק מוועדה לוועדה, ואמרנו שזה יחול גם</w:t>
      </w:r>
      <w:bookmarkStart w:id="2493" w:name="_ETM_Q_3563261"/>
      <w:bookmarkEnd w:id="2493"/>
      <w:r>
        <w:rPr>
          <w:rFonts w:cs="David" w:hint="cs"/>
          <w:rtl/>
        </w:rPr>
        <w:t xml:space="preserve"> על הצעה לסדר ושאפשר יהיה לעשות... בקיצור, מה שקבענו פה</w:t>
      </w:r>
      <w:bookmarkStart w:id="2494" w:name="_ETM_Q_3567713"/>
      <w:bookmarkEnd w:id="2494"/>
      <w:r>
        <w:rPr>
          <w:rFonts w:cs="David" w:hint="cs"/>
          <w:rtl/>
        </w:rPr>
        <w:t xml:space="preserve"> על העברה מוועדה לוועדה על הצעת חוק, דיברנו שנחיל את</w:t>
      </w:r>
      <w:bookmarkStart w:id="2495" w:name="_ETM_Q_3570038"/>
      <w:bookmarkEnd w:id="2495"/>
      <w:r>
        <w:rPr>
          <w:rFonts w:cs="David" w:hint="cs"/>
          <w:rtl/>
        </w:rPr>
        <w:t xml:space="preserve"> אותו דבר גם על הצעות לסדר, זה יהיה </w:t>
      </w:r>
      <w:bookmarkStart w:id="2496" w:name="_ETM_Q_3572869"/>
      <w:bookmarkEnd w:id="2496"/>
      <w:r>
        <w:rPr>
          <w:rFonts w:cs="David" w:hint="cs"/>
          <w:rtl/>
        </w:rPr>
        <w:t>תיקון עקיף.</w:t>
      </w:r>
      <w:bookmarkStart w:id="2497" w:name="_ETM_Q_3574519"/>
      <w:bookmarkEnd w:id="2497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498" w:name="_ETM_Q_3574733"/>
      <w:bookmarkEnd w:id="2498"/>
      <w:r>
        <w:rPr>
          <w:rFonts w:cs="David" w:hint="cs"/>
          <w:rtl/>
        </w:rPr>
        <w:t>וגם יש היום בפרק הוועדות איזה שהוא סעיף לגבי</w:t>
      </w:r>
      <w:bookmarkStart w:id="2499" w:name="_ETM_Q_3575826"/>
      <w:bookmarkEnd w:id="2499"/>
      <w:r>
        <w:rPr>
          <w:rFonts w:cs="David" w:hint="cs"/>
          <w:rtl/>
        </w:rPr>
        <w:t xml:space="preserve"> הסתייגויות, כשהסיעה מיוצגת ולא מיוצגת. </w:t>
      </w:r>
      <w:bookmarkStart w:id="2500" w:name="_ETM_Q_3580753"/>
      <w:bookmarkStart w:id="2501" w:name="_ETM_Q_3580987"/>
      <w:bookmarkEnd w:id="2500"/>
      <w:bookmarkEnd w:id="2501"/>
      <w:r>
        <w:rPr>
          <w:rFonts w:cs="David" w:hint="cs"/>
          <w:rtl/>
        </w:rPr>
        <w:t>כל ההוראות</w:t>
      </w:r>
      <w:bookmarkStart w:id="2502" w:name="_ETM_Q_3583134"/>
      <w:bookmarkEnd w:id="2502"/>
      <w:r>
        <w:rPr>
          <w:rFonts w:cs="David" w:hint="cs"/>
          <w:rtl/>
        </w:rPr>
        <w:t xml:space="preserve"> מהפרקים האחרים יימחקו, אני צריכה</w:t>
      </w:r>
      <w:bookmarkStart w:id="2503" w:name="_ETM_Q_3583915"/>
      <w:bookmarkEnd w:id="2503"/>
      <w:r>
        <w:rPr>
          <w:rFonts w:cs="David" w:hint="cs"/>
          <w:rtl/>
        </w:rPr>
        <w:t xml:space="preserve"> לעשות איזה שהיא סריקה על כל התקנון וזהו. הוא יונח.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רונית יעקבי חייקין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504" w:name="_ETM_Q_3590367"/>
      <w:bookmarkEnd w:id="2504"/>
      <w:r>
        <w:rPr>
          <w:rFonts w:cs="David" w:hint="cs"/>
          <w:rtl/>
        </w:rPr>
        <w:t xml:space="preserve">אני רוצה לשאול שאלה, משבוע שעבר משהו במליאה. ארבל, </w:t>
      </w:r>
      <w:bookmarkStart w:id="2505" w:name="_ETM_Q_3596684"/>
      <w:bookmarkEnd w:id="2505"/>
      <w:r>
        <w:rPr>
          <w:rFonts w:cs="David" w:hint="cs"/>
          <w:rtl/>
        </w:rPr>
        <w:t>יש הצעת חוק שעולה במליאה, עלה לדבר חבר הכנסת</w:t>
      </w:r>
      <w:bookmarkStart w:id="2506" w:name="_ETM_Q_3601174"/>
      <w:bookmarkEnd w:id="2506"/>
      <w:r>
        <w:rPr>
          <w:rFonts w:cs="David" w:hint="cs"/>
          <w:rtl/>
        </w:rPr>
        <w:t xml:space="preserve"> אילן גילאון ואחר כך הוא החליט שהוא מסכים עם השר</w:t>
      </w:r>
      <w:bookmarkStart w:id="2507" w:name="_ETM_Q_3604835"/>
      <w:bookmarkEnd w:id="2507"/>
      <w:r>
        <w:rPr>
          <w:rFonts w:cs="David" w:hint="cs"/>
          <w:rtl/>
        </w:rPr>
        <w:t xml:space="preserve">, שזה הופך להצעה לסדר.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תמר כנפו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508" w:name="_ETM_Q_3609030"/>
      <w:bookmarkEnd w:id="2508"/>
      <w:r>
        <w:rPr>
          <w:rFonts w:cs="David" w:hint="cs"/>
          <w:rtl/>
        </w:rPr>
        <w:t xml:space="preserve">אבל לא קיימת </w:t>
      </w:r>
      <w:bookmarkStart w:id="2509" w:name="_ETM_Q_3610172"/>
      <w:bookmarkEnd w:id="2509"/>
      <w:r>
        <w:rPr>
          <w:rFonts w:cs="David" w:hint="cs"/>
          <w:rtl/>
        </w:rPr>
        <w:t>הצעת חוק---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510" w:name="_ETM_Q_3609297"/>
      <w:bookmarkEnd w:id="2510"/>
      <w:r>
        <w:rPr>
          <w:rFonts w:cs="David" w:hint="cs"/>
          <w:rtl/>
        </w:rPr>
        <w:t xml:space="preserve">אין הצעת חוק.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ירדנה מלר הורוביץ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511" w:name="_ETM_Q_3613349"/>
      <w:bookmarkEnd w:id="2511"/>
      <w:r>
        <w:rPr>
          <w:rFonts w:cs="David" w:hint="cs"/>
          <w:rtl/>
        </w:rPr>
        <w:t>אבל הוא</w:t>
      </w:r>
      <w:bookmarkStart w:id="2512" w:name="_ETM_Q_3610022"/>
      <w:bookmarkEnd w:id="2512"/>
      <w:r>
        <w:rPr>
          <w:rFonts w:cs="David" w:hint="cs"/>
          <w:rtl/>
        </w:rPr>
        <w:t xml:space="preserve"> ביקש חוות דעת.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תמר כנפו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513" w:name="_ETM_Q_3612922"/>
      <w:bookmarkEnd w:id="2513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זה מה שקרה, והיה </w:t>
      </w:r>
      <w:bookmarkStart w:id="2514" w:name="_ETM_Q_3619760"/>
      <w:bookmarkEnd w:id="2514"/>
      <w:r>
        <w:rPr>
          <w:rFonts w:cs="David" w:hint="cs"/>
          <w:rtl/>
        </w:rPr>
        <w:t>לי מצב שפתאום חבר כנסת שלי רצה את זה בתור---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515" w:name="_ETM_Q_3622247"/>
      <w:bookmarkEnd w:id="2515"/>
      <w:r>
        <w:rPr>
          <w:rFonts w:cs="David" w:hint="cs"/>
          <w:rtl/>
        </w:rPr>
        <w:t>אין הצעת חוק כי זה---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ירדנה מלר הורוביץ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516" w:name="_ETM_Q_3625171"/>
      <w:bookmarkEnd w:id="2516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אין </w:t>
      </w:r>
      <w:bookmarkStart w:id="2517" w:name="_ETM_Q_3625599"/>
      <w:bookmarkEnd w:id="2517"/>
      <w:r>
        <w:rPr>
          <w:rFonts w:cs="David" w:hint="cs"/>
          <w:rtl/>
        </w:rPr>
        <w:t>הצעת חוק. אם זה הצעה לסדר... אני גם מעבירה את</w:t>
      </w:r>
      <w:bookmarkStart w:id="2518" w:name="_ETM_Q_3625703"/>
      <w:bookmarkEnd w:id="2518"/>
      <w:r>
        <w:rPr>
          <w:rFonts w:cs="David" w:hint="cs"/>
          <w:rtl/>
        </w:rPr>
        <w:t xml:space="preserve"> זה לוועדה כהצעה לסדר.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תמר כנפו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519" w:name="_ETM_Q_3627263"/>
      <w:bookmarkEnd w:id="2519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כן, אבל הוא חוזר </w:t>
      </w:r>
      <w:bookmarkStart w:id="2520" w:name="_ETM_Q_3628960"/>
      <w:bookmarkEnd w:id="2520"/>
      <w:r>
        <w:rPr>
          <w:rFonts w:cs="David" w:hint="cs"/>
          <w:rtl/>
        </w:rPr>
        <w:t>ואומר במליאה ושומעים, אז---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521" w:name="_ETM_Q_3630417"/>
      <w:bookmarkEnd w:id="2521"/>
      <w:r>
        <w:rPr>
          <w:rFonts w:cs="David" w:hint="cs"/>
          <w:rtl/>
        </w:rPr>
        <w:t>צריך לרענן את הדברים.</w:t>
      </w:r>
      <w:bookmarkStart w:id="2522" w:name="_ETM_Q_3635361"/>
      <w:bookmarkEnd w:id="2522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תמר כנפו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523" w:name="_ETM_Q_3634511"/>
      <w:bookmarkEnd w:id="2523"/>
      <w:r>
        <w:rPr>
          <w:rFonts w:cs="David" w:hint="cs"/>
          <w:rtl/>
        </w:rPr>
        <w:t>זה היה ממש</w:t>
      </w:r>
      <w:bookmarkStart w:id="2524" w:name="_ETM_Q_3635852"/>
      <w:bookmarkEnd w:id="2524"/>
      <w:r>
        <w:rPr>
          <w:rFonts w:cs="David" w:hint="cs"/>
          <w:rtl/>
        </w:rPr>
        <w:t xml:space="preserve"> בשבוע שעבר, זה נורא בלט. הוא דיבר כאילו זו היתה הצעת חוק ואחר כך... ואתמול שמעתי משהו חדש, אם זה</w:t>
      </w:r>
      <w:bookmarkStart w:id="2525" w:name="_ETM_Q_3646964"/>
      <w:bookmarkEnd w:id="2525"/>
      <w:r>
        <w:rPr>
          <w:rFonts w:cs="David" w:hint="cs"/>
          <w:rtl/>
        </w:rPr>
        <w:t xml:space="preserve"> עבר בתור הצעה לסדר, חבר כנסת לא יכול להביא</w:t>
      </w:r>
      <w:bookmarkStart w:id="2526" w:name="_ETM_Q_3651037"/>
      <w:bookmarkEnd w:id="2526"/>
      <w:r>
        <w:rPr>
          <w:rFonts w:cs="David" w:hint="cs"/>
          <w:rtl/>
        </w:rPr>
        <w:t xml:space="preserve"> אותו נושא חצי שנה?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527" w:name="_ETM_Q_3652331"/>
      <w:bookmarkEnd w:id="2527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הכלל של החצי </w:t>
      </w:r>
      <w:bookmarkStart w:id="2528" w:name="_ETM_Q_3653855"/>
      <w:bookmarkEnd w:id="2528"/>
      <w:r>
        <w:rPr>
          <w:rFonts w:cs="David" w:hint="cs"/>
          <w:rtl/>
        </w:rPr>
        <w:t>שנה חל ב---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תמר כנפו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529" w:name="_ETM_Q_3653166"/>
      <w:bookmarkEnd w:id="2529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בתור הצעה לסדר? </w:t>
      </w:r>
      <w:bookmarkStart w:id="2530" w:name="_ETM_Q_3655502"/>
      <w:bookmarkEnd w:id="2530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ארבל אסטרחן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531" w:name="_ETM_Q_3655137"/>
      <w:bookmarkEnd w:id="2531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זה הפך להצעה</w:t>
      </w:r>
      <w:bookmarkStart w:id="2532" w:name="_ETM_Q_3657103"/>
      <w:bookmarkEnd w:id="2532"/>
      <w:r>
        <w:rPr>
          <w:rFonts w:cs="David" w:hint="cs"/>
          <w:rtl/>
        </w:rPr>
        <w:t xml:space="preserve"> לסדר, יסירו את הצעת החוק. גם היום וגם בנוסח החדש.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4A3439" w:rsidRDefault="006861C1" w:rsidP="006861C1">
      <w:pPr>
        <w:bidi/>
        <w:jc w:val="both"/>
        <w:rPr>
          <w:rFonts w:cs="David" w:hint="cs"/>
          <w:rtl/>
        </w:rPr>
      </w:pPr>
      <w:r>
        <w:rPr>
          <w:rFonts w:cs="David" w:hint="cs"/>
          <w:u w:val="single"/>
          <w:rtl/>
        </w:rPr>
        <w:t>היו"ר יריב לוין</w:t>
      </w:r>
      <w:r w:rsidRPr="004A3439">
        <w:rPr>
          <w:rFonts w:cs="David" w:hint="cs"/>
          <w:rtl/>
        </w:rPr>
        <w:t>: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533" w:name="_ETM_Q_3661451"/>
      <w:bookmarkEnd w:id="2533"/>
      <w:r>
        <w:rPr>
          <w:rFonts w:cs="David" w:hint="cs"/>
          <w:rtl/>
        </w:rPr>
        <w:t>כן,</w:t>
      </w:r>
      <w:bookmarkStart w:id="2534" w:name="_ETM_Q_3661872"/>
      <w:bookmarkEnd w:id="2534"/>
      <w:r>
        <w:rPr>
          <w:rFonts w:cs="David" w:hint="cs"/>
          <w:rtl/>
        </w:rPr>
        <w:t xml:space="preserve"> זה הכלל שקבענו. </w:t>
      </w:r>
      <w:bookmarkStart w:id="2535" w:name="_ETM_Q_3666328"/>
      <w:bookmarkEnd w:id="2535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536" w:name="_ETM_Q_3666498"/>
      <w:bookmarkEnd w:id="2536"/>
      <w:r>
        <w:rPr>
          <w:rFonts w:cs="David" w:hint="cs"/>
          <w:rtl/>
        </w:rPr>
        <w:t>רבותיי, אני באמת מודה לכולם. אני חושב</w:t>
      </w:r>
      <w:bookmarkStart w:id="2537" w:name="_ETM_Q_3668134"/>
      <w:bookmarkEnd w:id="2537"/>
      <w:r>
        <w:rPr>
          <w:rFonts w:cs="David" w:hint="cs"/>
          <w:rtl/>
        </w:rPr>
        <w:t xml:space="preserve"> שהיתה פה עבודת צוות מדהימה. הגענו לתוצאות שהן</w:t>
      </w:r>
      <w:bookmarkStart w:id="2538" w:name="_ETM_Q_3673614"/>
      <w:bookmarkEnd w:id="2538"/>
      <w:r>
        <w:rPr>
          <w:rFonts w:cs="David" w:hint="cs"/>
          <w:rtl/>
        </w:rPr>
        <w:t xml:space="preserve"> רחוקות מה-100%, אבל הן הרבה יותר טובות ממה שהיה לנו </w:t>
      </w:r>
      <w:bookmarkStart w:id="2539" w:name="_ETM_Q_3680561"/>
      <w:bookmarkEnd w:id="2539"/>
      <w:r>
        <w:rPr>
          <w:rFonts w:cs="David" w:hint="cs"/>
          <w:rtl/>
        </w:rPr>
        <w:t>עד עכשיו ומה שחשוב, שגם עשינו את זה באמת בהסכמ</w:t>
      </w:r>
      <w:bookmarkStart w:id="2540" w:name="_ETM_Q_3682264"/>
      <w:bookmarkEnd w:id="2540"/>
      <w:r>
        <w:rPr>
          <w:rFonts w:cs="David" w:hint="cs"/>
          <w:rtl/>
        </w:rPr>
        <w:t>ה ובצורה ששומרת פה על כללי משחק שהם בסך הכל</w:t>
      </w:r>
      <w:bookmarkStart w:id="2541" w:name="_ETM_Q_3688422"/>
      <w:bookmarkEnd w:id="2541"/>
      <w:r>
        <w:rPr>
          <w:rFonts w:cs="David" w:hint="cs"/>
          <w:rtl/>
        </w:rPr>
        <w:t xml:space="preserve"> סבירים.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542" w:name="_ETM_Q_3690234"/>
      <w:bookmarkEnd w:id="2542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אני מעמיד את זה להצבעה ומאשר את זה פה</w:t>
      </w:r>
      <w:bookmarkStart w:id="2543" w:name="_ETM_Q_3690719"/>
      <w:bookmarkEnd w:id="2543"/>
      <w:r>
        <w:rPr>
          <w:rFonts w:cs="David" w:hint="cs"/>
          <w:rtl/>
        </w:rPr>
        <w:t xml:space="preserve"> אחד, את פרק החקיקה. </w:t>
      </w:r>
      <w:bookmarkStart w:id="2544" w:name="_ETM_Q_3698652"/>
      <w:bookmarkEnd w:id="2544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545" w:name="_ETM_Q_3698905"/>
      <w:bookmarkEnd w:id="2545"/>
      <w:r>
        <w:rPr>
          <w:rFonts w:cs="David" w:hint="cs"/>
          <w:rtl/>
        </w:rPr>
        <w:t xml:space="preserve">אנחנו ניפגש כאן בתחילת הדיונים </w:t>
      </w:r>
      <w:bookmarkStart w:id="2546" w:name="_ETM_Q_3701987"/>
      <w:bookmarkEnd w:id="2546"/>
      <w:r>
        <w:rPr>
          <w:rFonts w:cs="David" w:hint="cs"/>
          <w:rtl/>
        </w:rPr>
        <w:t xml:space="preserve">על פרק הוועדות. יש קצת חופש עכשיו מהעניין הזה, </w:t>
      </w:r>
      <w:bookmarkStart w:id="2547" w:name="_ETM_Q_3704568"/>
      <w:bookmarkEnd w:id="2547"/>
      <w:r>
        <w:rPr>
          <w:rFonts w:cs="David" w:hint="cs"/>
          <w:rtl/>
        </w:rPr>
        <w:t xml:space="preserve">עד שעורכת דין אסטרחן תסיים עם העניין, תניח אותו </w:t>
      </w:r>
      <w:bookmarkStart w:id="2548" w:name="_ETM_Q_3708710"/>
      <w:bookmarkEnd w:id="2548"/>
      <w:r>
        <w:rPr>
          <w:rFonts w:cs="David" w:hint="cs"/>
          <w:rtl/>
        </w:rPr>
        <w:t xml:space="preserve">ותתפנה לפרק הוועדות וזה הפרק האחרון שנשאר.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bookmarkStart w:id="2549" w:name="_ETM_Q_3718265"/>
      <w:bookmarkStart w:id="2550" w:name="_ETM_Q_3718496"/>
      <w:bookmarkEnd w:id="2549"/>
      <w:bookmarkEnd w:id="2550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הקוד האתי, </w:t>
      </w:r>
      <w:bookmarkStart w:id="2551" w:name="_ETM_Q_3718676"/>
      <w:bookmarkEnd w:id="2551"/>
      <w:r>
        <w:rPr>
          <w:rFonts w:cs="David" w:hint="cs"/>
          <w:rtl/>
        </w:rPr>
        <w:t xml:space="preserve">אני מודה שבעוונותיי, אחרי ששלוש פעמים קבעתי פגישות עם </w:t>
      </w:r>
      <w:bookmarkStart w:id="2552" w:name="_ETM_Q_3723759"/>
      <w:bookmarkEnd w:id="2552"/>
      <w:r>
        <w:rPr>
          <w:rFonts w:cs="David" w:hint="cs"/>
          <w:rtl/>
        </w:rPr>
        <w:t>חבר הכנסת אלקין ועם סהר, כדי לנסות להביא</w:t>
      </w:r>
      <w:bookmarkStart w:id="2553" w:name="_ETM_Q_3723875"/>
      <w:bookmarkEnd w:id="2553"/>
      <w:r>
        <w:rPr>
          <w:rFonts w:cs="David" w:hint="cs"/>
          <w:rtl/>
        </w:rPr>
        <w:t xml:space="preserve"> את כולם לאיזה שהוא מכנה משותף והן בוטלו שלא באשמתי,</w:t>
      </w:r>
      <w:bookmarkStart w:id="2554" w:name="_ETM_Q_3728762"/>
      <w:bookmarkEnd w:id="2554"/>
      <w:r>
        <w:rPr>
          <w:rFonts w:cs="David" w:hint="cs"/>
          <w:rtl/>
        </w:rPr>
        <w:t xml:space="preserve"> את הפגישה הרביעית אני נאלצתי להזיז, אבל אני מניח שאנחנו</w:t>
      </w:r>
      <w:bookmarkStart w:id="2555" w:name="_ETM_Q_3733808"/>
      <w:bookmarkEnd w:id="2555"/>
      <w:r>
        <w:rPr>
          <w:rFonts w:cs="David" w:hint="cs"/>
          <w:rtl/>
        </w:rPr>
        <w:t xml:space="preserve"> נשב בעוד שבוע-שבועיים, כשיש למעשה שתי אפשרויות; או שננסה</w:t>
      </w:r>
      <w:bookmarkStart w:id="2556" w:name="_ETM_Q_3738847"/>
      <w:bookmarkEnd w:id="2556"/>
      <w:r>
        <w:rPr>
          <w:rFonts w:cs="David" w:hint="cs"/>
          <w:rtl/>
        </w:rPr>
        <w:t xml:space="preserve"> להגיע למכנה משותף ולגמור את כל העניין כמכלול, או שלפחות</w:t>
      </w:r>
      <w:bookmarkStart w:id="2557" w:name="_ETM_Q_3740979"/>
      <w:bookmarkEnd w:id="2557"/>
      <w:r>
        <w:rPr>
          <w:rFonts w:cs="David" w:hint="cs"/>
          <w:rtl/>
        </w:rPr>
        <w:t xml:space="preserve"> נסכים על חלק מהדברים ואותם לפחות ננסה לגמור. </w:t>
      </w:r>
      <w:bookmarkStart w:id="2558" w:name="_ETM_Q_3749645"/>
      <w:bookmarkEnd w:id="2558"/>
      <w:r>
        <w:rPr>
          <w:rFonts w:cs="David" w:hint="cs"/>
          <w:rtl/>
        </w:rPr>
        <w:t xml:space="preserve">עכשיו שהתפניתי גם מהעניין הזה, אני מקווה שנצליח לשבת על </w:t>
      </w:r>
      <w:bookmarkStart w:id="2559" w:name="_ETM_Q_3751458"/>
      <w:bookmarkEnd w:id="2559"/>
      <w:r>
        <w:rPr>
          <w:rFonts w:cs="David" w:hint="cs"/>
          <w:rtl/>
        </w:rPr>
        <w:t>זה ובאמת ל... רק הפערים הם עצומים, יש פערי</w:t>
      </w:r>
      <w:bookmarkStart w:id="2560" w:name="_ETM_Q_3761103"/>
      <w:bookmarkEnd w:id="2560"/>
      <w:r>
        <w:rPr>
          <w:rFonts w:cs="David" w:hint="cs"/>
          <w:rtl/>
        </w:rPr>
        <w:t>ם בתפיסות עולם ברמה של עצם הצורך בעניין בכלל, שלא</w:t>
      </w:r>
      <w:bookmarkStart w:id="2561" w:name="_ETM_Q_3764081"/>
      <w:bookmarkEnd w:id="2561"/>
      <w:r>
        <w:rPr>
          <w:rFonts w:cs="David" w:hint="cs"/>
          <w:rtl/>
        </w:rPr>
        <w:t xml:space="preserve"> לדבר על פרקים שלמים שהם שם במחלוקת. ננסה להגיע שם</w:t>
      </w:r>
      <w:bookmarkStart w:id="2562" w:name="_ETM_Q_3771709"/>
      <w:bookmarkEnd w:id="2562"/>
      <w:r>
        <w:rPr>
          <w:rFonts w:cs="David" w:hint="cs"/>
          <w:rtl/>
        </w:rPr>
        <w:t xml:space="preserve"> לאיזה שהוא הסדר, לפחות על החלק שלגביו אנשים יכולים להסכים.</w:t>
      </w:r>
      <w:bookmarkStart w:id="2563" w:name="_ETM_Q_3773642"/>
      <w:bookmarkEnd w:id="2563"/>
      <w:r>
        <w:rPr>
          <w:rFonts w:cs="David" w:hint="cs"/>
          <w:rtl/>
        </w:rPr>
        <w:t xml:space="preserve"> </w:t>
      </w:r>
      <w:bookmarkStart w:id="2564" w:name="_ETM_Q_3776266"/>
      <w:bookmarkEnd w:id="2564"/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>ת</w:t>
      </w:r>
      <w:bookmarkStart w:id="2565" w:name="_ETM_Q_3776836"/>
      <w:bookmarkEnd w:id="2565"/>
      <w:r>
        <w:rPr>
          <w:rFonts w:cs="David" w:hint="cs"/>
          <w:rtl/>
        </w:rPr>
        <w:t>ודה רבה, הישיבה נעולה.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Pr="005058F8" w:rsidRDefault="006861C1" w:rsidP="006861C1">
      <w:pPr>
        <w:bidi/>
        <w:jc w:val="both"/>
        <w:rPr>
          <w:rFonts w:cs="David" w:hint="cs"/>
          <w:b/>
          <w:bCs/>
          <w:rtl/>
        </w:rPr>
      </w:pPr>
      <w:r>
        <w:rPr>
          <w:rFonts w:cs="David" w:hint="cs"/>
          <w:b/>
          <w:bCs/>
          <w:u w:val="single"/>
          <w:rtl/>
        </w:rPr>
        <w:t>הישיבה ננעלה בשעה</w:t>
      </w:r>
      <w:r w:rsidRPr="00736F27">
        <w:rPr>
          <w:rFonts w:cs="David" w:hint="cs"/>
          <w:b/>
          <w:bCs/>
          <w:u w:val="single"/>
          <w:rtl/>
        </w:rPr>
        <w:t xml:space="preserve"> 15:10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:rsidR="006861C1" w:rsidRDefault="006861C1" w:rsidP="006861C1">
      <w:pPr>
        <w:bidi/>
        <w:ind w:firstLine="720"/>
        <w:jc w:val="both"/>
        <w:rPr>
          <w:rFonts w:cs="David" w:hint="cs"/>
          <w:rtl/>
        </w:rPr>
      </w:pPr>
    </w:p>
    <w:p w:rsidR="006861C1" w:rsidRDefault="006861C1" w:rsidP="006861C1">
      <w:pPr>
        <w:bidi/>
      </w:pPr>
    </w:p>
    <w:p w:rsidR="00552A80" w:rsidRPr="006861C1" w:rsidRDefault="00552A80" w:rsidP="006861C1">
      <w:pPr>
        <w:bidi/>
      </w:pPr>
    </w:p>
    <w:sectPr w:rsidR="00552A80" w:rsidRPr="006861C1" w:rsidSect="006861C1">
      <w:headerReference w:type="even" r:id="rId9"/>
      <w:headerReference w:type="default" r:id="rId10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61C1" w:rsidRDefault="006861C1">
      <w:r>
        <w:separator/>
      </w:r>
    </w:p>
  </w:endnote>
  <w:endnote w:type="continuationSeparator" w:id="0">
    <w:p w:rsidR="006861C1" w:rsidRDefault="00686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61C1" w:rsidRDefault="006861C1">
      <w:r>
        <w:separator/>
      </w:r>
    </w:p>
  </w:footnote>
  <w:footnote w:type="continuationSeparator" w:id="0">
    <w:p w:rsidR="006861C1" w:rsidRDefault="00686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61C1" w:rsidRDefault="006861C1" w:rsidP="006861C1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6861C1" w:rsidRDefault="006861C1" w:rsidP="006861C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61C1" w:rsidRPr="0074053F" w:rsidRDefault="006861C1" w:rsidP="006861C1">
    <w:pPr>
      <w:pStyle w:val="Header"/>
      <w:framePr w:wrap="around" w:vAnchor="text" w:hAnchor="margin" w:y="1"/>
      <w:rPr>
        <w:rStyle w:val="PageNumber"/>
        <w:rFonts w:cs="David"/>
      </w:rPr>
    </w:pPr>
    <w:r w:rsidRPr="0074053F">
      <w:rPr>
        <w:rStyle w:val="PageNumber"/>
        <w:rFonts w:cs="David"/>
        <w:rtl/>
      </w:rPr>
      <w:fldChar w:fldCharType="begin"/>
    </w:r>
    <w:r w:rsidRPr="0074053F">
      <w:rPr>
        <w:rStyle w:val="PageNumber"/>
        <w:rFonts w:cs="David"/>
      </w:rPr>
      <w:instrText xml:space="preserve">PAGE  </w:instrText>
    </w:r>
    <w:r w:rsidRPr="0074053F">
      <w:rPr>
        <w:rStyle w:val="PageNumber"/>
        <w:rFonts w:cs="David"/>
        <w:rtl/>
      </w:rPr>
      <w:fldChar w:fldCharType="separate"/>
    </w:r>
    <w:r w:rsidR="004B1623">
      <w:rPr>
        <w:rStyle w:val="PageNumber"/>
        <w:rFonts w:cs="David"/>
        <w:noProof/>
        <w:rtl/>
      </w:rPr>
      <w:t>70</w:t>
    </w:r>
    <w:r w:rsidRPr="0074053F">
      <w:rPr>
        <w:rStyle w:val="PageNumber"/>
        <w:rFonts w:cs="David"/>
        <w:rtl/>
      </w:rPr>
      <w:fldChar w:fldCharType="end"/>
    </w:r>
  </w:p>
  <w:tbl>
    <w:tblPr>
      <w:bidiVisual/>
      <w:tblW w:w="0" w:type="auto"/>
      <w:tblLayout w:type="fixed"/>
      <w:tblLook w:val="0000" w:firstRow="0" w:lastRow="0" w:firstColumn="0" w:lastColumn="0" w:noHBand="0" w:noVBand="0"/>
    </w:tblPr>
    <w:tblGrid>
      <w:gridCol w:w="8522"/>
    </w:tblGrid>
    <w:tr w:rsidR="006861C1">
      <w:tblPrEx>
        <w:tblCellMar>
          <w:top w:w="0" w:type="dxa"/>
          <w:bottom w:w="0" w:type="dxa"/>
        </w:tblCellMar>
      </w:tblPrEx>
      <w:tc>
        <w:tcPr>
          <w:tcW w:w="8522" w:type="dxa"/>
        </w:tcPr>
        <w:p w:rsidR="006861C1" w:rsidRPr="0074053F" w:rsidRDefault="006861C1" w:rsidP="006861C1">
          <w:pPr>
            <w:pStyle w:val="Header"/>
            <w:ind w:right="360"/>
            <w:rPr>
              <w:rFonts w:cs="David" w:hint="cs"/>
              <w:rtl/>
            </w:rPr>
          </w:pPr>
          <w:bookmarkStart w:id="2566" w:name="_ETM_Q_1608800"/>
          <w:bookmarkEnd w:id="2566"/>
          <w:r>
            <w:rPr>
              <w:rFonts w:cs="David" w:hint="cs"/>
              <w:rtl/>
            </w:rPr>
            <w:t>ועדת הכנסת</w:t>
          </w:r>
        </w:p>
      </w:tc>
    </w:tr>
  </w:tbl>
  <w:p w:rsidR="006861C1" w:rsidRPr="00A67EFB" w:rsidRDefault="006861C1">
    <w:pPr>
      <w:pStyle w:val="Header"/>
      <w:rPr>
        <w:rFonts w:cs="David" w:hint="cs"/>
      </w:rPr>
    </w:pPr>
    <w:r>
      <w:rPr>
        <w:rFonts w:cs="David" w:hint="cs"/>
        <w:rtl/>
      </w:rPr>
      <w:t>31.5.2011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OriginalName" w:val="tmp412429פרוטוקול_ישיבת_ועדה.doc"/>
    <w:docVar w:name="StartMode" w:val="3"/>
  </w:docVars>
  <w:rsids>
    <w:rsidRoot w:val="00AB24B1"/>
    <w:rsid w:val="004B1623"/>
    <w:rsid w:val="00552A80"/>
    <w:rsid w:val="006861C1"/>
    <w:rsid w:val="00890739"/>
    <w:rsid w:val="00965806"/>
    <w:rsid w:val="00AB24B1"/>
    <w:rsid w:val="00CC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188879C-B116-4A38-8445-332EF4768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bidi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bidi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bidi/>
      <w:jc w:val="center"/>
      <w:outlineLvl w:val="2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rsid w:val="006861C1"/>
    <w:pPr>
      <w:keepNext/>
      <w:overflowPunct w:val="0"/>
      <w:autoSpaceDE w:val="0"/>
      <w:autoSpaceDN w:val="0"/>
      <w:bidi/>
      <w:adjustRightInd w:val="0"/>
      <w:jc w:val="both"/>
      <w:textAlignment w:val="baseline"/>
      <w:outlineLvl w:val="4"/>
    </w:pPr>
    <w:rPr>
      <w:sz w:val="22"/>
      <w:lang w:eastAsia="he-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PageNumber">
    <w:name w:val="page number"/>
    <w:basedOn w:val="DefaultParagraphFont"/>
    <w:rsid w:val="006861C1"/>
  </w:style>
  <w:style w:type="paragraph" w:styleId="Header">
    <w:name w:val="header"/>
    <w:basedOn w:val="Normal"/>
    <w:rsid w:val="006861C1"/>
    <w:pPr>
      <w:tabs>
        <w:tab w:val="center" w:pos="4153"/>
        <w:tab w:val="right" w:pos="8306"/>
      </w:tabs>
      <w:bidi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nhedrinTempDoc\p_ilana\&#1508;&#1512;&#1493;&#1496;&#1493;&#1511;&#1493;&#1500;_&#1497;&#1513;&#1497;&#1489;&#1514;_&#1493;&#1506;&#1491;&#1492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1E08BD4CF0EB9A4CBC18976C4557B0D7" ma:contentTypeVersion="0" ma:contentTypeDescription="צור מסמך חדש." ma:contentTypeScope="" ma:versionID="afab255bdd9a86a339c6a4fdcc3710f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c69e330b17b26747b49104fe0872e0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C08448-4BA4-4185-A21A-77110E942B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88C2A4-BA9C-4780-8E09-A475BC01AF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F93CF6-8209-49B7-A17C-040F1A08591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פרוטוקול_ישיבת_ועדה</Template>
  <TotalTime>0</TotalTime>
  <Pages>3</Pages>
  <Words>14580</Words>
  <Characters>83110</Characters>
  <Application>Microsoft Office Word</Application>
  <DocSecurity>0</DocSecurity>
  <Lines>692</Lines>
  <Paragraphs>194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הכנסת השמונה-עשרה</vt:lpstr>
    </vt:vector>
  </TitlesOfParts>
  <Company>Liraz</Company>
  <LinksUpToDate>false</LinksUpToDate>
  <CharactersWithSpaces>97496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הכנסת השמונה-עשרה</dc:title>
  <dc:subject/>
  <dc:creator>com_alex</dc:creator>
  <cp:keywords/>
  <dc:description/>
  <cp:lastModifiedBy>Ghanem Mohammad</cp:lastModifiedBy>
  <cp:revision>2</cp:revision>
  <cp:lastPrinted>1601-01-01T00:00:00Z</cp:lastPrinted>
  <dcterms:created xsi:type="dcterms:W3CDTF">2022-07-09T13:32:00Z</dcterms:created>
  <dcterms:modified xsi:type="dcterms:W3CDTF">2022-07-09T13:32:00Z</dcterms:modified>
</cp:coreProperties>
</file>