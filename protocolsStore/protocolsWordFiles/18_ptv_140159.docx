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9EDE9" w14:textId="77777777" w:rsidR="00244E7E" w:rsidRPr="00244E7E" w:rsidRDefault="00244E7E" w:rsidP="00244E7E">
      <w:pPr>
        <w:bidi/>
        <w:jc w:val="both"/>
        <w:rPr>
          <w:rFonts w:cs="David" w:hint="cs"/>
          <w:b/>
          <w:bCs/>
          <w:rtl/>
        </w:rPr>
      </w:pPr>
      <w:r w:rsidRPr="00244E7E">
        <w:rPr>
          <w:rFonts w:cs="David" w:hint="cs"/>
          <w:b/>
          <w:bCs/>
          <w:rtl/>
        </w:rPr>
        <w:t>ה</w:t>
      </w:r>
      <w:r w:rsidRPr="00244E7E">
        <w:rPr>
          <w:rFonts w:cs="David"/>
          <w:b/>
          <w:bCs/>
          <w:rtl/>
        </w:rPr>
        <w:t xml:space="preserve">כנסת </w:t>
      </w:r>
      <w:r w:rsidRPr="00244E7E">
        <w:rPr>
          <w:rFonts w:cs="David" w:hint="cs"/>
          <w:b/>
          <w:bCs/>
          <w:rtl/>
        </w:rPr>
        <w:t>השמונה-עשרה</w:t>
      </w:r>
      <w:r w:rsidRPr="00244E7E">
        <w:rPr>
          <w:rFonts w:cs="David" w:hint="cs"/>
          <w:b/>
          <w:bCs/>
          <w:rtl/>
        </w:rPr>
        <w:tab/>
      </w:r>
      <w:r w:rsidRPr="00244E7E">
        <w:rPr>
          <w:rFonts w:cs="David" w:hint="cs"/>
          <w:b/>
          <w:bCs/>
          <w:rtl/>
        </w:rPr>
        <w:tab/>
        <w:t xml:space="preserve">                                                                 נוסח לא מתוקן              </w:t>
      </w:r>
    </w:p>
    <w:p w14:paraId="55B8D7F0" w14:textId="77777777" w:rsidR="00244E7E" w:rsidRPr="00244E7E" w:rsidRDefault="00244E7E" w:rsidP="00244E7E">
      <w:pPr>
        <w:bidi/>
        <w:jc w:val="both"/>
        <w:outlineLvl w:val="0"/>
        <w:rPr>
          <w:rFonts w:cs="David" w:hint="cs"/>
          <w:b/>
          <w:bCs/>
          <w:rtl/>
        </w:rPr>
      </w:pPr>
      <w:r w:rsidRPr="00244E7E">
        <w:rPr>
          <w:rFonts w:cs="David" w:hint="cs"/>
          <w:b/>
          <w:bCs/>
          <w:rtl/>
        </w:rPr>
        <w:t>מושב שני</w:t>
      </w:r>
      <w:r w:rsidRPr="00244E7E">
        <w:rPr>
          <w:rFonts w:cs="David" w:hint="cs"/>
          <w:b/>
          <w:bCs/>
          <w:rtl/>
        </w:rPr>
        <w:tab/>
      </w:r>
      <w:r w:rsidRPr="00244E7E">
        <w:rPr>
          <w:rFonts w:cs="David" w:hint="cs"/>
          <w:b/>
          <w:bCs/>
          <w:rtl/>
        </w:rPr>
        <w:tab/>
      </w:r>
      <w:r w:rsidRPr="00244E7E">
        <w:rPr>
          <w:rFonts w:cs="David" w:hint="cs"/>
          <w:b/>
          <w:bCs/>
          <w:rtl/>
        </w:rPr>
        <w:tab/>
      </w:r>
      <w:r w:rsidRPr="00244E7E">
        <w:rPr>
          <w:rFonts w:cs="David" w:hint="cs"/>
          <w:b/>
          <w:bCs/>
          <w:rtl/>
        </w:rPr>
        <w:tab/>
      </w:r>
      <w:r w:rsidRPr="00244E7E">
        <w:rPr>
          <w:rFonts w:cs="David" w:hint="cs"/>
          <w:b/>
          <w:bCs/>
          <w:rtl/>
        </w:rPr>
        <w:tab/>
      </w:r>
      <w:r w:rsidRPr="00244E7E">
        <w:rPr>
          <w:rFonts w:cs="David" w:hint="cs"/>
          <w:b/>
          <w:bCs/>
          <w:rtl/>
        </w:rPr>
        <w:tab/>
      </w:r>
      <w:r w:rsidRPr="00244E7E">
        <w:rPr>
          <w:rFonts w:cs="David" w:hint="cs"/>
          <w:b/>
          <w:bCs/>
          <w:rtl/>
        </w:rPr>
        <w:tab/>
      </w:r>
      <w:r w:rsidRPr="00244E7E">
        <w:rPr>
          <w:rFonts w:cs="David"/>
          <w:b/>
          <w:bCs/>
          <w:rtl/>
        </w:rPr>
        <w:tab/>
      </w:r>
      <w:r w:rsidRPr="00244E7E">
        <w:rPr>
          <w:rFonts w:cs="David" w:hint="cs"/>
          <w:b/>
          <w:bCs/>
          <w:rtl/>
        </w:rPr>
        <w:t xml:space="preserve">         </w:t>
      </w:r>
    </w:p>
    <w:p w14:paraId="2F40F94A" w14:textId="77777777" w:rsidR="00244E7E" w:rsidRPr="00244E7E" w:rsidRDefault="00244E7E" w:rsidP="00244E7E">
      <w:pPr>
        <w:bidi/>
        <w:jc w:val="both"/>
        <w:rPr>
          <w:rFonts w:cs="David"/>
          <w:b/>
          <w:bCs/>
          <w:rtl/>
        </w:rPr>
      </w:pPr>
    </w:p>
    <w:p w14:paraId="6AA86352" w14:textId="77777777" w:rsidR="00244E7E" w:rsidRPr="00244E7E" w:rsidRDefault="00244E7E" w:rsidP="00244E7E">
      <w:pPr>
        <w:bidi/>
        <w:jc w:val="center"/>
        <w:outlineLvl w:val="0"/>
        <w:rPr>
          <w:rFonts w:cs="David" w:hint="cs"/>
          <w:b/>
          <w:bCs/>
          <w:rtl/>
        </w:rPr>
      </w:pPr>
    </w:p>
    <w:p w14:paraId="58F74004" w14:textId="77777777" w:rsidR="00244E7E" w:rsidRPr="00244E7E" w:rsidRDefault="00244E7E" w:rsidP="00244E7E">
      <w:pPr>
        <w:bidi/>
        <w:jc w:val="center"/>
        <w:outlineLvl w:val="0"/>
        <w:rPr>
          <w:rFonts w:cs="David" w:hint="cs"/>
          <w:b/>
          <w:bCs/>
          <w:rtl/>
        </w:rPr>
      </w:pPr>
    </w:p>
    <w:p w14:paraId="205FC3A1" w14:textId="77777777" w:rsidR="00244E7E" w:rsidRPr="00244E7E" w:rsidRDefault="00244E7E" w:rsidP="00244E7E">
      <w:pPr>
        <w:bidi/>
        <w:jc w:val="center"/>
        <w:outlineLvl w:val="0"/>
        <w:rPr>
          <w:rFonts w:cs="David" w:hint="cs"/>
          <w:b/>
          <w:bCs/>
          <w:rtl/>
        </w:rPr>
      </w:pPr>
    </w:p>
    <w:p w14:paraId="14E0B9BA" w14:textId="77777777" w:rsidR="00244E7E" w:rsidRPr="00244E7E" w:rsidRDefault="00244E7E" w:rsidP="00244E7E">
      <w:pPr>
        <w:bidi/>
        <w:jc w:val="center"/>
        <w:outlineLvl w:val="0"/>
        <w:rPr>
          <w:rFonts w:cs="David" w:hint="cs"/>
          <w:b/>
          <w:bCs/>
          <w:rtl/>
        </w:rPr>
      </w:pPr>
      <w:r w:rsidRPr="00244E7E">
        <w:rPr>
          <w:rFonts w:cs="David"/>
          <w:b/>
          <w:bCs/>
          <w:rtl/>
        </w:rPr>
        <w:t xml:space="preserve">פרוטוקול מס' </w:t>
      </w:r>
      <w:r w:rsidRPr="00244E7E">
        <w:rPr>
          <w:rFonts w:cs="David" w:hint="cs"/>
          <w:b/>
          <w:bCs/>
          <w:rtl/>
        </w:rPr>
        <w:t>8</w:t>
      </w:r>
    </w:p>
    <w:p w14:paraId="0C41DDEE" w14:textId="77777777" w:rsidR="00244E7E" w:rsidRPr="00244E7E" w:rsidRDefault="00244E7E" w:rsidP="00244E7E">
      <w:pPr>
        <w:bidi/>
        <w:jc w:val="center"/>
        <w:outlineLvl w:val="0"/>
        <w:rPr>
          <w:rFonts w:cs="David" w:hint="cs"/>
          <w:b/>
          <w:bCs/>
          <w:rtl/>
        </w:rPr>
      </w:pPr>
      <w:r w:rsidRPr="00244E7E">
        <w:rPr>
          <w:rFonts w:cs="David"/>
          <w:b/>
          <w:bCs/>
          <w:rtl/>
        </w:rPr>
        <w:t>מישיב</w:t>
      </w:r>
      <w:r w:rsidRPr="00244E7E">
        <w:rPr>
          <w:rFonts w:cs="David" w:hint="cs"/>
          <w:b/>
          <w:bCs/>
          <w:rtl/>
        </w:rPr>
        <w:t>ת הוועדה המשותפת לוועדת הכנסת ולוועדת החוקה, חוק ומשפט</w:t>
      </w:r>
    </w:p>
    <w:p w14:paraId="55EBA044" w14:textId="77777777" w:rsidR="00244E7E" w:rsidRPr="00244E7E" w:rsidRDefault="00244E7E" w:rsidP="00244E7E">
      <w:pPr>
        <w:bidi/>
        <w:jc w:val="center"/>
        <w:rPr>
          <w:rFonts w:cs="David"/>
          <w:b/>
          <w:bCs/>
          <w:u w:val="single"/>
          <w:rtl/>
        </w:rPr>
      </w:pPr>
      <w:r w:rsidRPr="00244E7E">
        <w:rPr>
          <w:rFonts w:cs="David" w:hint="cs"/>
          <w:b/>
          <w:bCs/>
          <w:u w:val="single"/>
          <w:rtl/>
        </w:rPr>
        <w:t xml:space="preserve">יום שני, ח' באדר </w:t>
      </w:r>
      <w:proofErr w:type="spellStart"/>
      <w:r w:rsidRPr="00244E7E">
        <w:rPr>
          <w:rFonts w:cs="David" w:hint="cs"/>
          <w:b/>
          <w:bCs/>
          <w:u w:val="single"/>
          <w:rtl/>
        </w:rPr>
        <w:t>התש"ע</w:t>
      </w:r>
      <w:proofErr w:type="spellEnd"/>
      <w:r w:rsidRPr="00244E7E">
        <w:rPr>
          <w:rFonts w:cs="David" w:hint="cs"/>
          <w:b/>
          <w:bCs/>
          <w:u w:val="single"/>
          <w:rtl/>
        </w:rPr>
        <w:t xml:space="preserve"> (22 בפברואר 2010), שעה 13:00</w:t>
      </w:r>
      <w:r w:rsidRPr="00244E7E">
        <w:rPr>
          <w:rFonts w:cs="David"/>
          <w:b/>
          <w:bCs/>
          <w:u w:val="single"/>
          <w:rtl/>
        </w:rPr>
        <w:t xml:space="preserve"> </w:t>
      </w:r>
    </w:p>
    <w:p w14:paraId="4B70425E" w14:textId="77777777" w:rsidR="00244E7E" w:rsidRPr="00244E7E" w:rsidRDefault="00244E7E" w:rsidP="00244E7E">
      <w:pPr>
        <w:bidi/>
        <w:rPr>
          <w:rFonts w:cs="David"/>
          <w:b/>
          <w:bCs/>
          <w:u w:val="single"/>
          <w:rtl/>
        </w:rPr>
      </w:pPr>
    </w:p>
    <w:p w14:paraId="2CAEFF0B" w14:textId="77777777" w:rsidR="00244E7E" w:rsidRPr="00244E7E" w:rsidRDefault="00244E7E" w:rsidP="00244E7E">
      <w:pPr>
        <w:bidi/>
        <w:rPr>
          <w:rFonts w:cs="David" w:hint="cs"/>
          <w:b/>
          <w:bCs/>
          <w:u w:val="single"/>
          <w:rtl/>
        </w:rPr>
      </w:pPr>
    </w:p>
    <w:p w14:paraId="507B1C3E" w14:textId="77777777" w:rsidR="00244E7E" w:rsidRPr="00244E7E" w:rsidRDefault="00244E7E" w:rsidP="00244E7E">
      <w:pPr>
        <w:bidi/>
        <w:rPr>
          <w:rFonts w:cs="David" w:hint="cs"/>
          <w:b/>
          <w:bCs/>
          <w:u w:val="single"/>
          <w:rtl/>
        </w:rPr>
      </w:pPr>
    </w:p>
    <w:p w14:paraId="1DF748CC" w14:textId="77777777" w:rsidR="00244E7E" w:rsidRPr="00244E7E" w:rsidRDefault="00244E7E" w:rsidP="00244E7E">
      <w:pPr>
        <w:bidi/>
        <w:rPr>
          <w:rFonts w:cs="David" w:hint="cs"/>
          <w:b/>
          <w:bCs/>
          <w:u w:val="single"/>
          <w:rtl/>
        </w:rPr>
      </w:pPr>
    </w:p>
    <w:p w14:paraId="32B07E85" w14:textId="77777777" w:rsidR="00244E7E" w:rsidRPr="00244E7E" w:rsidRDefault="00244E7E" w:rsidP="00244E7E">
      <w:pPr>
        <w:bidi/>
        <w:jc w:val="both"/>
        <w:rPr>
          <w:rFonts w:cs="David" w:hint="cs"/>
          <w:rtl/>
        </w:rPr>
      </w:pPr>
      <w:r w:rsidRPr="00244E7E">
        <w:rPr>
          <w:rFonts w:cs="David" w:hint="cs"/>
          <w:b/>
          <w:bCs/>
          <w:u w:val="single"/>
          <w:rtl/>
        </w:rPr>
        <w:t>סדר היום</w:t>
      </w:r>
      <w:r w:rsidRPr="00244E7E">
        <w:rPr>
          <w:rFonts w:cs="David"/>
          <w:b/>
          <w:bCs/>
          <w:u w:val="single"/>
          <w:rtl/>
        </w:rPr>
        <w:t>:</w:t>
      </w:r>
      <w:r w:rsidRPr="00244E7E">
        <w:rPr>
          <w:rFonts w:cs="David"/>
          <w:rtl/>
        </w:rPr>
        <w:t xml:space="preserve"> </w:t>
      </w:r>
      <w:r w:rsidRPr="00244E7E">
        <w:rPr>
          <w:rFonts w:cs="David" w:hint="cs"/>
          <w:rtl/>
        </w:rPr>
        <w:t xml:space="preserve"> </w:t>
      </w:r>
    </w:p>
    <w:p w14:paraId="37F287F0" w14:textId="77777777" w:rsidR="00244E7E" w:rsidRPr="00244E7E" w:rsidRDefault="00244E7E" w:rsidP="00244E7E">
      <w:pPr>
        <w:bidi/>
        <w:jc w:val="both"/>
        <w:rPr>
          <w:rFonts w:cs="David" w:hint="cs"/>
          <w:b/>
          <w:bCs/>
          <w:u w:val="single"/>
          <w:rtl/>
        </w:rPr>
      </w:pPr>
    </w:p>
    <w:p w14:paraId="6E55D0EF" w14:textId="77777777" w:rsidR="00244E7E" w:rsidRPr="00244E7E" w:rsidRDefault="00244E7E" w:rsidP="00244E7E">
      <w:pPr>
        <w:bidi/>
        <w:jc w:val="both"/>
        <w:rPr>
          <w:rFonts w:cs="David" w:hint="cs"/>
          <w:rtl/>
        </w:rPr>
      </w:pPr>
      <w:r w:rsidRPr="00244E7E">
        <w:rPr>
          <w:rFonts w:cs="David" w:hint="cs"/>
          <w:rtl/>
        </w:rPr>
        <w:t xml:space="preserve">הצעת חוק סדרי השלטון והמשפט (ביטול החלת המשפט, השיפוט והמינהל) (תיקון) (עריכת משאל עם), </w:t>
      </w:r>
      <w:proofErr w:type="spellStart"/>
      <w:r w:rsidRPr="00244E7E">
        <w:rPr>
          <w:rFonts w:cs="David" w:hint="cs"/>
          <w:rtl/>
        </w:rPr>
        <w:t>התשס"ח</w:t>
      </w:r>
      <w:proofErr w:type="spellEnd"/>
      <w:r w:rsidRPr="00244E7E">
        <w:rPr>
          <w:rFonts w:cs="David" w:hint="cs"/>
          <w:rtl/>
        </w:rPr>
        <w:t xml:space="preserve">-2008 (כ/238) </w:t>
      </w:r>
      <w:r w:rsidRPr="00244E7E">
        <w:rPr>
          <w:rFonts w:cs="David"/>
          <w:rtl/>
        </w:rPr>
        <w:t>–</w:t>
      </w:r>
      <w:r w:rsidRPr="00244E7E">
        <w:rPr>
          <w:rFonts w:cs="David" w:hint="cs"/>
          <w:rtl/>
        </w:rPr>
        <w:t xml:space="preserve"> הכנה לקריאה שנייה ושלישית, לאחר שהוחל דין רציפות. </w:t>
      </w:r>
    </w:p>
    <w:p w14:paraId="6D3D5D5A" w14:textId="77777777" w:rsidR="00244E7E" w:rsidRPr="00244E7E" w:rsidRDefault="00244E7E" w:rsidP="00244E7E">
      <w:pPr>
        <w:bidi/>
        <w:jc w:val="both"/>
        <w:rPr>
          <w:rFonts w:cs="David" w:hint="cs"/>
          <w:b/>
          <w:bCs/>
          <w:u w:val="single"/>
          <w:rtl/>
        </w:rPr>
      </w:pPr>
    </w:p>
    <w:p w14:paraId="663341B3" w14:textId="77777777" w:rsidR="00244E7E" w:rsidRPr="00244E7E" w:rsidRDefault="00244E7E" w:rsidP="00244E7E">
      <w:pPr>
        <w:bidi/>
        <w:jc w:val="both"/>
        <w:rPr>
          <w:rFonts w:cs="David"/>
          <w:b/>
          <w:bCs/>
          <w:rtl/>
        </w:rPr>
      </w:pPr>
    </w:p>
    <w:p w14:paraId="576C618B" w14:textId="77777777" w:rsidR="00244E7E" w:rsidRPr="00244E7E" w:rsidRDefault="00244E7E" w:rsidP="00244E7E">
      <w:pPr>
        <w:bidi/>
        <w:jc w:val="both"/>
        <w:outlineLvl w:val="0"/>
        <w:rPr>
          <w:rFonts w:cs="David"/>
          <w:b/>
          <w:bCs/>
          <w:u w:val="single"/>
          <w:rtl/>
        </w:rPr>
      </w:pPr>
      <w:r w:rsidRPr="00244E7E">
        <w:rPr>
          <w:rFonts w:cs="David"/>
          <w:b/>
          <w:bCs/>
          <w:u w:val="single"/>
          <w:rtl/>
        </w:rPr>
        <w:t>נכחו:</w:t>
      </w:r>
    </w:p>
    <w:p w14:paraId="73E6F273" w14:textId="77777777" w:rsidR="00244E7E" w:rsidRPr="00244E7E" w:rsidRDefault="00244E7E" w:rsidP="00244E7E">
      <w:pPr>
        <w:bidi/>
        <w:jc w:val="both"/>
        <w:outlineLvl w:val="0"/>
        <w:rPr>
          <w:rFonts w:cs="David" w:hint="cs"/>
          <w:rtl/>
        </w:rPr>
      </w:pPr>
      <w:r w:rsidRPr="00244E7E">
        <w:rPr>
          <w:rFonts w:cs="David"/>
          <w:b/>
          <w:bCs/>
          <w:u w:val="single"/>
          <w:rtl/>
        </w:rPr>
        <w:t>חברי הוועדה</w:t>
      </w:r>
      <w:r w:rsidRPr="00244E7E">
        <w:rPr>
          <w:rFonts w:cs="David"/>
          <w:rtl/>
        </w:rPr>
        <w:t>:</w:t>
      </w:r>
      <w:r w:rsidRPr="00244E7E">
        <w:rPr>
          <w:rFonts w:cs="David"/>
          <w:rtl/>
        </w:rPr>
        <w:tab/>
      </w:r>
    </w:p>
    <w:p w14:paraId="7DF027A0" w14:textId="77777777" w:rsidR="00244E7E" w:rsidRPr="00244E7E" w:rsidRDefault="00244E7E" w:rsidP="00244E7E">
      <w:pPr>
        <w:bidi/>
        <w:jc w:val="both"/>
        <w:outlineLvl w:val="0"/>
        <w:rPr>
          <w:rFonts w:cs="David" w:hint="cs"/>
          <w:rtl/>
        </w:rPr>
      </w:pPr>
    </w:p>
    <w:p w14:paraId="012D1D17" w14:textId="77777777" w:rsidR="00244E7E" w:rsidRPr="00244E7E" w:rsidRDefault="00244E7E" w:rsidP="00244E7E">
      <w:pPr>
        <w:bidi/>
        <w:jc w:val="both"/>
        <w:outlineLvl w:val="0"/>
        <w:rPr>
          <w:rFonts w:cs="David" w:hint="cs"/>
          <w:rtl/>
        </w:rPr>
      </w:pPr>
      <w:r w:rsidRPr="00244E7E">
        <w:rPr>
          <w:rFonts w:cs="David" w:hint="cs"/>
          <w:rtl/>
        </w:rPr>
        <w:t xml:space="preserve">יריב </w:t>
      </w:r>
      <w:proofErr w:type="spellStart"/>
      <w:r w:rsidRPr="00244E7E">
        <w:rPr>
          <w:rFonts w:cs="David" w:hint="cs"/>
          <w:rtl/>
        </w:rPr>
        <w:t>לוין</w:t>
      </w:r>
      <w:proofErr w:type="spellEnd"/>
      <w:r w:rsidRPr="00244E7E">
        <w:rPr>
          <w:rFonts w:cs="David" w:hint="cs"/>
          <w:rtl/>
        </w:rPr>
        <w:t xml:space="preserve"> </w:t>
      </w:r>
      <w:r w:rsidRPr="00244E7E">
        <w:rPr>
          <w:rFonts w:cs="David"/>
          <w:rtl/>
        </w:rPr>
        <w:t>–</w:t>
      </w:r>
      <w:r w:rsidRPr="00244E7E">
        <w:rPr>
          <w:rFonts w:cs="David" w:hint="cs"/>
          <w:rtl/>
        </w:rPr>
        <w:t xml:space="preserve"> היו"ר</w:t>
      </w:r>
    </w:p>
    <w:p w14:paraId="3AC1A77D" w14:textId="77777777" w:rsidR="00244E7E" w:rsidRPr="00244E7E" w:rsidRDefault="00244E7E" w:rsidP="00244E7E">
      <w:pPr>
        <w:bidi/>
        <w:jc w:val="both"/>
        <w:outlineLvl w:val="0"/>
        <w:rPr>
          <w:rFonts w:cs="David" w:hint="cs"/>
          <w:rtl/>
        </w:rPr>
      </w:pPr>
      <w:r w:rsidRPr="00244E7E">
        <w:rPr>
          <w:rFonts w:cs="David" w:hint="cs"/>
          <w:rtl/>
        </w:rPr>
        <w:t>רחל אדטו</w:t>
      </w:r>
    </w:p>
    <w:p w14:paraId="32433FBA" w14:textId="77777777" w:rsidR="00244E7E" w:rsidRPr="00244E7E" w:rsidRDefault="00244E7E" w:rsidP="00244E7E">
      <w:pPr>
        <w:bidi/>
        <w:jc w:val="both"/>
        <w:outlineLvl w:val="0"/>
        <w:rPr>
          <w:rFonts w:cs="David" w:hint="cs"/>
          <w:rtl/>
        </w:rPr>
      </w:pPr>
      <w:r w:rsidRPr="00244E7E">
        <w:rPr>
          <w:rFonts w:cs="David" w:hint="cs"/>
          <w:rtl/>
        </w:rPr>
        <w:t>אריה אלדד</w:t>
      </w:r>
    </w:p>
    <w:p w14:paraId="58F0954A" w14:textId="77777777" w:rsidR="00244E7E" w:rsidRPr="00244E7E" w:rsidRDefault="00244E7E" w:rsidP="00244E7E">
      <w:pPr>
        <w:bidi/>
        <w:jc w:val="both"/>
        <w:outlineLvl w:val="0"/>
        <w:rPr>
          <w:rFonts w:cs="David" w:hint="cs"/>
          <w:rtl/>
        </w:rPr>
      </w:pPr>
      <w:r w:rsidRPr="00244E7E">
        <w:rPr>
          <w:rFonts w:cs="David" w:hint="cs"/>
          <w:rtl/>
        </w:rPr>
        <w:t>שלמה מולה</w:t>
      </w:r>
    </w:p>
    <w:p w14:paraId="209C261B" w14:textId="77777777" w:rsidR="00244E7E" w:rsidRPr="00244E7E" w:rsidRDefault="00244E7E" w:rsidP="00244E7E">
      <w:pPr>
        <w:bidi/>
        <w:jc w:val="both"/>
        <w:outlineLvl w:val="0"/>
        <w:rPr>
          <w:rFonts w:cs="David" w:hint="cs"/>
          <w:rtl/>
        </w:rPr>
      </w:pPr>
      <w:r w:rsidRPr="00244E7E">
        <w:rPr>
          <w:rFonts w:cs="David" w:hint="cs"/>
          <w:rtl/>
        </w:rPr>
        <w:t>דוד רותם</w:t>
      </w:r>
    </w:p>
    <w:p w14:paraId="216E94B4" w14:textId="77777777" w:rsidR="00244E7E" w:rsidRPr="00244E7E" w:rsidRDefault="00244E7E" w:rsidP="00244E7E">
      <w:pPr>
        <w:bidi/>
        <w:jc w:val="both"/>
        <w:outlineLvl w:val="0"/>
        <w:rPr>
          <w:rFonts w:cs="David" w:hint="cs"/>
          <w:b/>
          <w:bCs/>
          <w:u w:val="single"/>
          <w:rtl/>
        </w:rPr>
      </w:pPr>
    </w:p>
    <w:p w14:paraId="2A4B8E64" w14:textId="77777777" w:rsidR="00244E7E" w:rsidRPr="00244E7E" w:rsidRDefault="00244E7E" w:rsidP="00244E7E">
      <w:pPr>
        <w:bidi/>
        <w:jc w:val="both"/>
        <w:outlineLvl w:val="0"/>
        <w:rPr>
          <w:rFonts w:cs="David" w:hint="cs"/>
          <w:rtl/>
        </w:rPr>
      </w:pPr>
      <w:r w:rsidRPr="00244E7E">
        <w:rPr>
          <w:rFonts w:cs="David"/>
          <w:b/>
          <w:bCs/>
          <w:u w:val="single"/>
          <w:rtl/>
        </w:rPr>
        <w:t>מוזמנים</w:t>
      </w:r>
      <w:r w:rsidRPr="00244E7E">
        <w:rPr>
          <w:rFonts w:cs="David"/>
          <w:rtl/>
        </w:rPr>
        <w:t>:</w:t>
      </w:r>
    </w:p>
    <w:p w14:paraId="2FA2535E" w14:textId="77777777" w:rsidR="00244E7E" w:rsidRPr="00244E7E" w:rsidRDefault="00244E7E" w:rsidP="00244E7E">
      <w:pPr>
        <w:bidi/>
        <w:jc w:val="both"/>
        <w:outlineLvl w:val="0"/>
        <w:rPr>
          <w:rFonts w:cs="David" w:hint="cs"/>
          <w:rtl/>
        </w:rPr>
      </w:pPr>
    </w:p>
    <w:p w14:paraId="01650A1B" w14:textId="77777777" w:rsidR="00244E7E" w:rsidRPr="00244E7E" w:rsidRDefault="00244E7E" w:rsidP="00244E7E">
      <w:pPr>
        <w:bidi/>
        <w:jc w:val="both"/>
        <w:outlineLvl w:val="0"/>
        <w:rPr>
          <w:rFonts w:cs="David" w:hint="cs"/>
          <w:rtl/>
        </w:rPr>
      </w:pPr>
      <w:r w:rsidRPr="00244E7E">
        <w:rPr>
          <w:rFonts w:cs="David" w:hint="cs"/>
          <w:rtl/>
        </w:rPr>
        <w:t xml:space="preserve">עו"ד אורלי עדס </w:t>
      </w:r>
      <w:r w:rsidRPr="00244E7E">
        <w:rPr>
          <w:rFonts w:cs="David"/>
          <w:rtl/>
        </w:rPr>
        <w:t>–</w:t>
      </w:r>
      <w:r w:rsidRPr="00244E7E">
        <w:rPr>
          <w:rFonts w:cs="David" w:hint="cs"/>
          <w:rtl/>
        </w:rPr>
        <w:t xml:space="preserve"> מנכ"ל ועדת הבחירות (בפועל)</w:t>
      </w:r>
    </w:p>
    <w:p w14:paraId="1C414FD4" w14:textId="77777777" w:rsidR="00244E7E" w:rsidRPr="00244E7E" w:rsidRDefault="00244E7E" w:rsidP="00244E7E">
      <w:pPr>
        <w:bidi/>
        <w:jc w:val="both"/>
        <w:outlineLvl w:val="0"/>
        <w:rPr>
          <w:rFonts w:cs="David" w:hint="cs"/>
          <w:rtl/>
        </w:rPr>
      </w:pPr>
      <w:r w:rsidRPr="00244E7E">
        <w:rPr>
          <w:rFonts w:cs="David" w:hint="cs"/>
          <w:rtl/>
        </w:rPr>
        <w:t xml:space="preserve">עו"ד עמי </w:t>
      </w:r>
      <w:proofErr w:type="spellStart"/>
      <w:r w:rsidRPr="00244E7E">
        <w:rPr>
          <w:rFonts w:cs="David" w:hint="cs"/>
          <w:rtl/>
        </w:rPr>
        <w:t>ברקוביץ</w:t>
      </w:r>
      <w:proofErr w:type="spellEnd"/>
      <w:r w:rsidRPr="00244E7E">
        <w:rPr>
          <w:rFonts w:cs="David" w:hint="cs"/>
          <w:rtl/>
        </w:rPr>
        <w:t xml:space="preserve"> </w:t>
      </w:r>
      <w:r w:rsidRPr="00244E7E">
        <w:rPr>
          <w:rFonts w:cs="David"/>
          <w:rtl/>
        </w:rPr>
        <w:t>–</w:t>
      </w:r>
      <w:r w:rsidRPr="00244E7E">
        <w:rPr>
          <w:rFonts w:cs="David" w:hint="cs"/>
          <w:rtl/>
        </w:rPr>
        <w:t xml:space="preserve"> יועץ משפטי, משרד המשפטים</w:t>
      </w:r>
    </w:p>
    <w:p w14:paraId="10A03D54" w14:textId="77777777" w:rsidR="00244E7E" w:rsidRPr="00244E7E" w:rsidRDefault="00244E7E" w:rsidP="00244E7E">
      <w:pPr>
        <w:bidi/>
        <w:jc w:val="both"/>
        <w:outlineLvl w:val="0"/>
        <w:rPr>
          <w:rFonts w:cs="David" w:hint="cs"/>
          <w:rtl/>
        </w:rPr>
      </w:pPr>
      <w:r w:rsidRPr="00244E7E">
        <w:rPr>
          <w:rFonts w:cs="David" w:hint="cs"/>
          <w:rtl/>
        </w:rPr>
        <w:t xml:space="preserve">עו"ד איילת </w:t>
      </w:r>
      <w:proofErr w:type="spellStart"/>
      <w:r w:rsidRPr="00244E7E">
        <w:rPr>
          <w:rFonts w:cs="David" w:hint="cs"/>
          <w:rtl/>
        </w:rPr>
        <w:t>פישמן</w:t>
      </w:r>
      <w:proofErr w:type="spellEnd"/>
      <w:r w:rsidRPr="00244E7E">
        <w:rPr>
          <w:rFonts w:cs="David" w:hint="cs"/>
          <w:rtl/>
        </w:rPr>
        <w:t xml:space="preserve"> </w:t>
      </w:r>
      <w:r w:rsidRPr="00244E7E">
        <w:rPr>
          <w:rFonts w:cs="David"/>
          <w:rtl/>
        </w:rPr>
        <w:t>–</w:t>
      </w:r>
      <w:r w:rsidRPr="00244E7E">
        <w:rPr>
          <w:rFonts w:cs="David" w:hint="cs"/>
          <w:rtl/>
        </w:rPr>
        <w:t xml:space="preserve"> יועצת משפטית, משרד הפנים</w:t>
      </w:r>
    </w:p>
    <w:p w14:paraId="6E5D7F2A" w14:textId="77777777" w:rsidR="00244E7E" w:rsidRPr="00244E7E" w:rsidRDefault="00244E7E" w:rsidP="00244E7E">
      <w:pPr>
        <w:bidi/>
        <w:jc w:val="both"/>
        <w:outlineLvl w:val="0"/>
        <w:rPr>
          <w:rFonts w:cs="David" w:hint="cs"/>
          <w:rtl/>
        </w:rPr>
      </w:pPr>
      <w:r w:rsidRPr="00244E7E">
        <w:rPr>
          <w:rFonts w:cs="David" w:hint="cs"/>
          <w:rtl/>
        </w:rPr>
        <w:t xml:space="preserve">עו"ד אסתר אפרת </w:t>
      </w:r>
      <w:r w:rsidRPr="00244E7E">
        <w:rPr>
          <w:rFonts w:cs="David"/>
          <w:rtl/>
        </w:rPr>
        <w:t>–</w:t>
      </w:r>
      <w:r w:rsidRPr="00244E7E">
        <w:rPr>
          <w:rFonts w:cs="David" w:hint="cs"/>
          <w:rtl/>
        </w:rPr>
        <w:t xml:space="preserve"> סגן היועץ המשפטי, משרד החוץ</w:t>
      </w:r>
    </w:p>
    <w:p w14:paraId="13E466EF" w14:textId="77777777" w:rsidR="00244E7E" w:rsidRPr="00244E7E" w:rsidRDefault="00244E7E" w:rsidP="00244E7E">
      <w:pPr>
        <w:bidi/>
        <w:jc w:val="both"/>
        <w:outlineLvl w:val="0"/>
        <w:rPr>
          <w:rFonts w:cs="David" w:hint="cs"/>
          <w:rtl/>
        </w:rPr>
      </w:pPr>
      <w:r w:rsidRPr="00244E7E">
        <w:rPr>
          <w:rFonts w:cs="David" w:hint="cs"/>
          <w:rtl/>
        </w:rPr>
        <w:t xml:space="preserve">יעל סלנט </w:t>
      </w:r>
      <w:r w:rsidRPr="00244E7E">
        <w:rPr>
          <w:rFonts w:cs="David"/>
          <w:rtl/>
        </w:rPr>
        <w:t>–</w:t>
      </w:r>
      <w:r w:rsidRPr="00244E7E">
        <w:rPr>
          <w:rFonts w:cs="David" w:hint="cs"/>
          <w:rtl/>
        </w:rPr>
        <w:t xml:space="preserve"> מתמחה, הלשכה המשפטית, הכנסת</w:t>
      </w:r>
    </w:p>
    <w:p w14:paraId="3C4D93A6" w14:textId="77777777" w:rsidR="00244E7E" w:rsidRPr="00244E7E" w:rsidRDefault="00244E7E" w:rsidP="00244E7E">
      <w:pPr>
        <w:bidi/>
        <w:jc w:val="both"/>
        <w:outlineLvl w:val="0"/>
        <w:rPr>
          <w:rFonts w:cs="David" w:hint="cs"/>
          <w:rtl/>
        </w:rPr>
      </w:pPr>
    </w:p>
    <w:p w14:paraId="07262352" w14:textId="77777777" w:rsidR="00244E7E" w:rsidRPr="00244E7E" w:rsidRDefault="00244E7E" w:rsidP="00244E7E">
      <w:pPr>
        <w:bidi/>
        <w:jc w:val="both"/>
        <w:outlineLvl w:val="0"/>
        <w:rPr>
          <w:rFonts w:cs="David" w:hint="cs"/>
          <w:rtl/>
        </w:rPr>
      </w:pPr>
    </w:p>
    <w:p w14:paraId="5D25B65D" w14:textId="77777777" w:rsidR="00244E7E" w:rsidRPr="00244E7E" w:rsidRDefault="00244E7E" w:rsidP="00244E7E">
      <w:pPr>
        <w:bidi/>
        <w:jc w:val="both"/>
        <w:outlineLvl w:val="0"/>
        <w:rPr>
          <w:rFonts w:cs="David" w:hint="cs"/>
          <w:rtl/>
        </w:rPr>
      </w:pPr>
    </w:p>
    <w:p w14:paraId="0AD1E2C2" w14:textId="77777777" w:rsidR="00244E7E" w:rsidRPr="00244E7E" w:rsidRDefault="00244E7E" w:rsidP="00244E7E">
      <w:pPr>
        <w:bidi/>
        <w:jc w:val="both"/>
        <w:outlineLvl w:val="0"/>
        <w:rPr>
          <w:rFonts w:cs="David" w:hint="cs"/>
          <w:rtl/>
        </w:rPr>
      </w:pPr>
    </w:p>
    <w:p w14:paraId="30F4DF34" w14:textId="77777777" w:rsidR="00244E7E" w:rsidRPr="00244E7E" w:rsidRDefault="00244E7E" w:rsidP="00244E7E">
      <w:pPr>
        <w:bidi/>
        <w:jc w:val="both"/>
        <w:outlineLvl w:val="0"/>
        <w:rPr>
          <w:rFonts w:cs="David" w:hint="cs"/>
          <w:rtl/>
        </w:rPr>
      </w:pPr>
      <w:r w:rsidRPr="00244E7E">
        <w:rPr>
          <w:rFonts w:cs="David"/>
          <w:b/>
          <w:bCs/>
          <w:u w:val="single"/>
          <w:rtl/>
        </w:rPr>
        <w:t>מנהלת הוועדה</w:t>
      </w:r>
      <w:r w:rsidRPr="00244E7E">
        <w:rPr>
          <w:rFonts w:cs="David"/>
          <w:rtl/>
        </w:rPr>
        <w:t>:</w:t>
      </w:r>
      <w:r w:rsidRPr="00244E7E">
        <w:rPr>
          <w:rFonts w:cs="David"/>
          <w:rtl/>
        </w:rPr>
        <w:tab/>
      </w:r>
      <w:r w:rsidRPr="00244E7E">
        <w:rPr>
          <w:rFonts w:cs="David" w:hint="cs"/>
          <w:rtl/>
        </w:rPr>
        <w:tab/>
        <w:t>אתי בן-יוסף</w:t>
      </w:r>
    </w:p>
    <w:p w14:paraId="3D23A69B" w14:textId="77777777" w:rsidR="00244E7E" w:rsidRPr="00244E7E" w:rsidRDefault="00244E7E" w:rsidP="00244E7E">
      <w:pPr>
        <w:bidi/>
        <w:jc w:val="both"/>
        <w:outlineLvl w:val="0"/>
        <w:rPr>
          <w:rFonts w:cs="David" w:hint="cs"/>
          <w:rtl/>
        </w:rPr>
      </w:pPr>
    </w:p>
    <w:p w14:paraId="1BBB648C" w14:textId="77777777" w:rsidR="00244E7E" w:rsidRPr="00244E7E" w:rsidRDefault="00244E7E" w:rsidP="00244E7E">
      <w:pPr>
        <w:bidi/>
        <w:jc w:val="both"/>
        <w:outlineLvl w:val="0"/>
        <w:rPr>
          <w:rFonts w:cs="David" w:hint="cs"/>
          <w:rtl/>
        </w:rPr>
      </w:pPr>
      <w:r w:rsidRPr="00244E7E">
        <w:rPr>
          <w:rFonts w:cs="David" w:hint="cs"/>
          <w:b/>
          <w:bCs/>
          <w:u w:val="single"/>
          <w:rtl/>
        </w:rPr>
        <w:t>יועצת משפטית:</w:t>
      </w:r>
      <w:r w:rsidRPr="00244E7E">
        <w:rPr>
          <w:rFonts w:cs="David" w:hint="cs"/>
          <w:rtl/>
        </w:rPr>
        <w:tab/>
        <w:t>ארבל אסטרחן</w:t>
      </w:r>
    </w:p>
    <w:p w14:paraId="7F0D1956" w14:textId="77777777" w:rsidR="00244E7E" w:rsidRPr="00244E7E" w:rsidRDefault="00244E7E" w:rsidP="00244E7E">
      <w:pPr>
        <w:bidi/>
        <w:jc w:val="both"/>
        <w:outlineLvl w:val="0"/>
        <w:rPr>
          <w:rFonts w:cs="David" w:hint="cs"/>
          <w:b/>
          <w:bCs/>
          <w:u w:val="single"/>
          <w:rtl/>
        </w:rPr>
      </w:pPr>
    </w:p>
    <w:p w14:paraId="3491E736" w14:textId="77777777" w:rsidR="00244E7E" w:rsidRPr="00244E7E" w:rsidRDefault="00244E7E" w:rsidP="00244E7E">
      <w:pPr>
        <w:bidi/>
        <w:jc w:val="both"/>
        <w:outlineLvl w:val="0"/>
        <w:rPr>
          <w:rFonts w:cs="David" w:hint="cs"/>
          <w:rtl/>
        </w:rPr>
      </w:pPr>
      <w:r w:rsidRPr="00244E7E">
        <w:rPr>
          <w:rFonts w:cs="David" w:hint="cs"/>
          <w:b/>
          <w:bCs/>
          <w:u w:val="single"/>
          <w:rtl/>
        </w:rPr>
        <w:t>קצרנית</w:t>
      </w:r>
      <w:r w:rsidRPr="00244E7E">
        <w:rPr>
          <w:rFonts w:cs="David"/>
          <w:rtl/>
        </w:rPr>
        <w:t>:</w:t>
      </w:r>
      <w:r w:rsidRPr="00244E7E">
        <w:rPr>
          <w:rFonts w:cs="David" w:hint="cs"/>
          <w:rtl/>
        </w:rPr>
        <w:tab/>
      </w:r>
      <w:r w:rsidRPr="00244E7E">
        <w:rPr>
          <w:rFonts w:cs="David" w:hint="cs"/>
          <w:rtl/>
        </w:rPr>
        <w:tab/>
      </w:r>
      <w:smartTag w:uri="urn:schemas-microsoft-com:office:smarttags" w:element="PersonName">
        <w:r w:rsidRPr="00244E7E">
          <w:rPr>
            <w:rFonts w:cs="David" w:hint="cs"/>
            <w:rtl/>
          </w:rPr>
          <w:t>שלומית כהן</w:t>
        </w:r>
      </w:smartTag>
    </w:p>
    <w:p w14:paraId="5C5FDCE8" w14:textId="77777777" w:rsidR="00244E7E" w:rsidRPr="00244E7E" w:rsidRDefault="00244E7E" w:rsidP="00244E7E">
      <w:pPr>
        <w:bidi/>
        <w:jc w:val="center"/>
        <w:rPr>
          <w:rFonts w:cs="David" w:hint="cs"/>
          <w:b/>
          <w:bCs/>
          <w:rtl/>
        </w:rPr>
      </w:pPr>
      <w:r w:rsidRPr="00244E7E">
        <w:rPr>
          <w:rFonts w:cs="David"/>
          <w:rtl/>
        </w:rPr>
        <w:br w:type="page"/>
      </w:r>
      <w:r w:rsidRPr="00244E7E">
        <w:rPr>
          <w:rFonts w:cs="David" w:hint="cs"/>
          <w:b/>
          <w:bCs/>
          <w:rtl/>
        </w:rPr>
        <w:lastRenderedPageBreak/>
        <w:t xml:space="preserve">הצעת חוק סדרי השלטון והמשפט (ביטול החלת המשפט, השיפוט והמינהל) (תיקון) (עריכת </w:t>
      </w:r>
    </w:p>
    <w:p w14:paraId="64AA8566" w14:textId="77777777" w:rsidR="00244E7E" w:rsidRPr="00244E7E" w:rsidRDefault="00244E7E" w:rsidP="00244E7E">
      <w:pPr>
        <w:bidi/>
        <w:jc w:val="center"/>
        <w:rPr>
          <w:rFonts w:cs="David" w:hint="cs"/>
          <w:b/>
          <w:bCs/>
          <w:u w:val="single"/>
          <w:rtl/>
        </w:rPr>
      </w:pPr>
      <w:r w:rsidRPr="00244E7E">
        <w:rPr>
          <w:rFonts w:cs="David" w:hint="cs"/>
          <w:b/>
          <w:bCs/>
          <w:u w:val="single"/>
          <w:rtl/>
        </w:rPr>
        <w:t xml:space="preserve">משאל עם), </w:t>
      </w:r>
      <w:proofErr w:type="spellStart"/>
      <w:r w:rsidRPr="00244E7E">
        <w:rPr>
          <w:rFonts w:cs="David" w:hint="cs"/>
          <w:b/>
          <w:bCs/>
          <w:u w:val="single"/>
          <w:rtl/>
        </w:rPr>
        <w:t>התשס"ח</w:t>
      </w:r>
      <w:proofErr w:type="spellEnd"/>
      <w:r w:rsidRPr="00244E7E">
        <w:rPr>
          <w:rFonts w:cs="David" w:hint="cs"/>
          <w:b/>
          <w:bCs/>
          <w:u w:val="single"/>
          <w:rtl/>
        </w:rPr>
        <w:t xml:space="preserve">-2008 (כ/238) </w:t>
      </w:r>
      <w:r w:rsidRPr="00244E7E">
        <w:rPr>
          <w:rFonts w:cs="David"/>
          <w:b/>
          <w:bCs/>
          <w:u w:val="single"/>
          <w:rtl/>
        </w:rPr>
        <w:t>–</w:t>
      </w:r>
      <w:r w:rsidRPr="00244E7E">
        <w:rPr>
          <w:rFonts w:cs="David" w:hint="cs"/>
          <w:b/>
          <w:bCs/>
          <w:u w:val="single"/>
          <w:rtl/>
        </w:rPr>
        <w:t xml:space="preserve"> הכנה לקריאה שנייה ושלישית, לאחר שהוחל דין רציפות</w:t>
      </w:r>
    </w:p>
    <w:p w14:paraId="7CCC8114" w14:textId="77777777" w:rsidR="00244E7E" w:rsidRPr="00244E7E" w:rsidRDefault="00244E7E" w:rsidP="00244E7E">
      <w:pPr>
        <w:keepNext/>
        <w:bidi/>
        <w:jc w:val="both"/>
        <w:rPr>
          <w:rFonts w:cs="David" w:hint="cs"/>
          <w:rtl/>
        </w:rPr>
      </w:pPr>
    </w:p>
    <w:p w14:paraId="4C80D31A" w14:textId="77777777" w:rsidR="00244E7E" w:rsidRPr="00244E7E" w:rsidRDefault="00244E7E" w:rsidP="00244E7E">
      <w:pPr>
        <w:bidi/>
        <w:jc w:val="both"/>
        <w:rPr>
          <w:rFonts w:cs="David" w:hint="cs"/>
          <w:u w:val="single"/>
          <w:rtl/>
        </w:rPr>
      </w:pPr>
    </w:p>
    <w:p w14:paraId="052F6996"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6F24A81" w14:textId="77777777" w:rsidR="00244E7E" w:rsidRPr="00244E7E" w:rsidRDefault="00244E7E" w:rsidP="00244E7E">
      <w:pPr>
        <w:bidi/>
        <w:jc w:val="both"/>
        <w:rPr>
          <w:rFonts w:cs="David" w:hint="cs"/>
          <w:u w:val="single"/>
          <w:rtl/>
        </w:rPr>
      </w:pPr>
    </w:p>
    <w:p w14:paraId="1820F462" w14:textId="77777777" w:rsidR="00244E7E" w:rsidRPr="00244E7E" w:rsidRDefault="00244E7E" w:rsidP="00244E7E">
      <w:pPr>
        <w:keepNext/>
        <w:bidi/>
        <w:jc w:val="both"/>
        <w:rPr>
          <w:rFonts w:cs="David" w:hint="cs"/>
          <w:rtl/>
        </w:rPr>
      </w:pPr>
      <w:r w:rsidRPr="00244E7E">
        <w:rPr>
          <w:rFonts w:cs="David" w:hint="cs"/>
          <w:rtl/>
        </w:rPr>
        <w:tab/>
        <w:t xml:space="preserve">אני פותח את הישיבה. המטרה בישיבה היום היא לעשות מעבר על כל ההתאמות והדברים שנשארו פתוחים. </w:t>
      </w:r>
    </w:p>
    <w:p w14:paraId="434C0BF3" w14:textId="77777777" w:rsidR="00244E7E" w:rsidRPr="00244E7E" w:rsidRDefault="00244E7E" w:rsidP="00244E7E">
      <w:pPr>
        <w:keepNext/>
        <w:bidi/>
        <w:jc w:val="both"/>
        <w:rPr>
          <w:rFonts w:cs="David" w:hint="cs"/>
          <w:rtl/>
        </w:rPr>
      </w:pPr>
    </w:p>
    <w:p w14:paraId="57733388"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798CC278" w14:textId="77777777" w:rsidR="00244E7E" w:rsidRPr="00244E7E" w:rsidRDefault="00244E7E" w:rsidP="00244E7E">
      <w:pPr>
        <w:bidi/>
        <w:jc w:val="both"/>
        <w:rPr>
          <w:rFonts w:cs="David" w:hint="cs"/>
          <w:u w:val="single"/>
          <w:rtl/>
        </w:rPr>
      </w:pPr>
    </w:p>
    <w:p w14:paraId="280D5C2C" w14:textId="77777777" w:rsidR="00244E7E" w:rsidRPr="00244E7E" w:rsidRDefault="00244E7E" w:rsidP="00244E7E">
      <w:pPr>
        <w:keepNext/>
        <w:bidi/>
        <w:ind w:firstLine="706"/>
        <w:jc w:val="both"/>
        <w:rPr>
          <w:rFonts w:cs="David" w:hint="cs"/>
          <w:rtl/>
        </w:rPr>
      </w:pPr>
      <w:r w:rsidRPr="00244E7E">
        <w:rPr>
          <w:rFonts w:cs="David" w:hint="cs"/>
          <w:rtl/>
        </w:rPr>
        <w:t>האם חזרת עם תשובות משר החינוך?</w:t>
      </w:r>
    </w:p>
    <w:p w14:paraId="2395D116" w14:textId="77777777" w:rsidR="00244E7E" w:rsidRPr="00244E7E" w:rsidRDefault="00244E7E" w:rsidP="00244E7E">
      <w:pPr>
        <w:keepNext/>
        <w:bidi/>
        <w:ind w:firstLine="706"/>
        <w:jc w:val="both"/>
        <w:rPr>
          <w:rFonts w:cs="David" w:hint="cs"/>
          <w:rtl/>
        </w:rPr>
      </w:pPr>
    </w:p>
    <w:p w14:paraId="45830F4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4FEF2D21" w14:textId="77777777" w:rsidR="00244E7E" w:rsidRPr="00244E7E" w:rsidRDefault="00244E7E" w:rsidP="00244E7E">
      <w:pPr>
        <w:bidi/>
        <w:jc w:val="both"/>
        <w:rPr>
          <w:rFonts w:cs="David" w:hint="cs"/>
          <w:u w:val="single"/>
          <w:rtl/>
        </w:rPr>
      </w:pPr>
    </w:p>
    <w:p w14:paraId="25A32641" w14:textId="77777777" w:rsidR="00244E7E" w:rsidRPr="00244E7E" w:rsidRDefault="00244E7E" w:rsidP="00244E7E">
      <w:pPr>
        <w:keepNext/>
        <w:bidi/>
        <w:ind w:firstLine="706"/>
        <w:jc w:val="both"/>
        <w:rPr>
          <w:rFonts w:cs="David" w:hint="cs"/>
          <w:rtl/>
        </w:rPr>
      </w:pPr>
      <w:r w:rsidRPr="00244E7E">
        <w:rPr>
          <w:rFonts w:cs="David" w:hint="cs"/>
          <w:rtl/>
        </w:rPr>
        <w:tab/>
        <w:t xml:space="preserve"> שר החינוך צריך לתת לי תשובה. העברתי לו מכתב, והוא ייתן לי תשובה בשבוע או בשבועיים הקרובים. </w:t>
      </w:r>
    </w:p>
    <w:p w14:paraId="7EFF483A" w14:textId="77777777" w:rsidR="00244E7E" w:rsidRPr="00244E7E" w:rsidRDefault="00244E7E" w:rsidP="00244E7E">
      <w:pPr>
        <w:keepNext/>
        <w:bidi/>
        <w:ind w:firstLine="706"/>
        <w:jc w:val="both"/>
        <w:rPr>
          <w:rFonts w:cs="David" w:hint="cs"/>
          <w:rtl/>
        </w:rPr>
      </w:pPr>
    </w:p>
    <w:p w14:paraId="2282D740"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10888799" w14:textId="77777777" w:rsidR="00244E7E" w:rsidRPr="00244E7E" w:rsidRDefault="00244E7E" w:rsidP="00244E7E">
      <w:pPr>
        <w:bidi/>
        <w:jc w:val="both"/>
        <w:rPr>
          <w:rFonts w:cs="David" w:hint="cs"/>
          <w:u w:val="single"/>
          <w:rtl/>
        </w:rPr>
      </w:pPr>
    </w:p>
    <w:p w14:paraId="60C6A7C9" w14:textId="77777777" w:rsidR="00244E7E" w:rsidRPr="00244E7E" w:rsidRDefault="00244E7E" w:rsidP="00244E7E">
      <w:pPr>
        <w:keepNext/>
        <w:bidi/>
        <w:ind w:firstLine="706"/>
        <w:jc w:val="both"/>
        <w:rPr>
          <w:rFonts w:cs="David" w:hint="cs"/>
          <w:rtl/>
        </w:rPr>
      </w:pPr>
      <w:r w:rsidRPr="00244E7E">
        <w:rPr>
          <w:rFonts w:cs="David" w:hint="cs"/>
          <w:rtl/>
        </w:rPr>
        <w:t xml:space="preserve">היה סעיף שאני ביקשתי לשנות אותו ואתה לא הסכמת, הסעיף שמדבר על פיצול קלפיות. </w:t>
      </w:r>
    </w:p>
    <w:p w14:paraId="401FB47E" w14:textId="77777777" w:rsidR="00244E7E" w:rsidRPr="00244E7E" w:rsidRDefault="00244E7E" w:rsidP="00244E7E">
      <w:pPr>
        <w:keepNext/>
        <w:bidi/>
        <w:ind w:firstLine="706"/>
        <w:jc w:val="both"/>
        <w:rPr>
          <w:rFonts w:cs="David" w:hint="cs"/>
          <w:rtl/>
        </w:rPr>
      </w:pPr>
    </w:p>
    <w:p w14:paraId="1B5C23E3"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38D97456" w14:textId="77777777" w:rsidR="00244E7E" w:rsidRPr="00244E7E" w:rsidRDefault="00244E7E" w:rsidP="00244E7E">
      <w:pPr>
        <w:bidi/>
        <w:jc w:val="both"/>
        <w:rPr>
          <w:rFonts w:cs="David" w:hint="cs"/>
          <w:u w:val="single"/>
          <w:rtl/>
        </w:rPr>
      </w:pPr>
    </w:p>
    <w:p w14:paraId="0950DBEA" w14:textId="77777777" w:rsidR="00244E7E" w:rsidRPr="00244E7E" w:rsidRDefault="00244E7E" w:rsidP="00244E7E">
      <w:pPr>
        <w:keepNext/>
        <w:bidi/>
        <w:ind w:firstLine="706"/>
        <w:jc w:val="both"/>
        <w:rPr>
          <w:rFonts w:cs="David" w:hint="cs"/>
          <w:rtl/>
        </w:rPr>
      </w:pPr>
      <w:r w:rsidRPr="00244E7E">
        <w:rPr>
          <w:rFonts w:cs="David" w:hint="cs"/>
          <w:rtl/>
        </w:rPr>
        <w:tab/>
        <w:t xml:space="preserve"> מדובר בסעיף 14, ששינינו ל-750. </w:t>
      </w:r>
    </w:p>
    <w:p w14:paraId="7E115D39" w14:textId="77777777" w:rsidR="00244E7E" w:rsidRPr="00244E7E" w:rsidRDefault="00244E7E" w:rsidP="00244E7E">
      <w:pPr>
        <w:keepNext/>
        <w:bidi/>
        <w:ind w:firstLine="706"/>
        <w:jc w:val="both"/>
        <w:rPr>
          <w:rFonts w:cs="David" w:hint="cs"/>
          <w:rtl/>
        </w:rPr>
      </w:pPr>
    </w:p>
    <w:p w14:paraId="7B323CE7"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51576B05" w14:textId="77777777" w:rsidR="00244E7E" w:rsidRPr="00244E7E" w:rsidRDefault="00244E7E" w:rsidP="00244E7E">
      <w:pPr>
        <w:bidi/>
        <w:jc w:val="both"/>
        <w:rPr>
          <w:rFonts w:cs="David" w:hint="cs"/>
          <w:rtl/>
        </w:rPr>
      </w:pPr>
    </w:p>
    <w:p w14:paraId="21B17775" w14:textId="77777777" w:rsidR="00244E7E" w:rsidRPr="00244E7E" w:rsidRDefault="00244E7E" w:rsidP="00244E7E">
      <w:pPr>
        <w:keepNext/>
        <w:bidi/>
        <w:ind w:firstLine="706"/>
        <w:jc w:val="both"/>
        <w:rPr>
          <w:rFonts w:cs="David" w:hint="cs"/>
          <w:rtl/>
        </w:rPr>
      </w:pPr>
      <w:r w:rsidRPr="00244E7E">
        <w:rPr>
          <w:rFonts w:cs="David" w:hint="cs"/>
          <w:rtl/>
        </w:rPr>
        <w:tab/>
        <w:t xml:space="preserve"> במקום 900 נקבעו 750. </w:t>
      </w:r>
    </w:p>
    <w:p w14:paraId="304098C6" w14:textId="77777777" w:rsidR="00244E7E" w:rsidRPr="00244E7E" w:rsidRDefault="00244E7E" w:rsidP="00244E7E">
      <w:pPr>
        <w:keepNext/>
        <w:bidi/>
        <w:ind w:firstLine="706"/>
        <w:jc w:val="both"/>
        <w:rPr>
          <w:rFonts w:cs="David" w:hint="cs"/>
          <w:rtl/>
        </w:rPr>
      </w:pPr>
    </w:p>
    <w:p w14:paraId="3931B288"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429AD3A3" w14:textId="77777777" w:rsidR="00244E7E" w:rsidRPr="00244E7E" w:rsidRDefault="00244E7E" w:rsidP="00244E7E">
      <w:pPr>
        <w:bidi/>
        <w:jc w:val="both"/>
        <w:rPr>
          <w:rFonts w:cs="David" w:hint="cs"/>
          <w:u w:val="single"/>
          <w:rtl/>
        </w:rPr>
      </w:pPr>
    </w:p>
    <w:p w14:paraId="48B5F1F3" w14:textId="77777777" w:rsidR="00244E7E" w:rsidRPr="00244E7E" w:rsidRDefault="00244E7E" w:rsidP="00244E7E">
      <w:pPr>
        <w:keepNext/>
        <w:bidi/>
        <w:ind w:firstLine="706"/>
        <w:jc w:val="both"/>
        <w:rPr>
          <w:rFonts w:cs="David" w:hint="cs"/>
          <w:rtl/>
        </w:rPr>
      </w:pPr>
      <w:r w:rsidRPr="00244E7E">
        <w:rPr>
          <w:rFonts w:cs="David" w:hint="cs"/>
          <w:rtl/>
        </w:rPr>
        <w:t xml:space="preserve">אני ביקשתי שזה יהיה 650. כי ועדת הבחירות אומרת שהיא לא מסוגלת. </w:t>
      </w:r>
    </w:p>
    <w:p w14:paraId="070FDA09" w14:textId="77777777" w:rsidR="00244E7E" w:rsidRPr="00244E7E" w:rsidRDefault="00244E7E" w:rsidP="00244E7E">
      <w:pPr>
        <w:keepNext/>
        <w:bidi/>
        <w:ind w:firstLine="706"/>
        <w:jc w:val="both"/>
        <w:rPr>
          <w:rFonts w:cs="David" w:hint="cs"/>
          <w:rtl/>
        </w:rPr>
      </w:pPr>
    </w:p>
    <w:p w14:paraId="062C4E2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6CC01C6A" w14:textId="77777777" w:rsidR="00244E7E" w:rsidRPr="00244E7E" w:rsidRDefault="00244E7E" w:rsidP="00244E7E">
      <w:pPr>
        <w:bidi/>
        <w:jc w:val="both"/>
        <w:rPr>
          <w:rFonts w:cs="David" w:hint="cs"/>
          <w:u w:val="single"/>
          <w:rtl/>
        </w:rPr>
      </w:pPr>
    </w:p>
    <w:p w14:paraId="210F0951" w14:textId="77777777" w:rsidR="00244E7E" w:rsidRPr="00244E7E" w:rsidRDefault="00244E7E" w:rsidP="00244E7E">
      <w:pPr>
        <w:keepNext/>
        <w:bidi/>
        <w:ind w:firstLine="706"/>
        <w:jc w:val="both"/>
        <w:rPr>
          <w:rFonts w:cs="David" w:hint="cs"/>
          <w:rtl/>
        </w:rPr>
      </w:pPr>
      <w:r w:rsidRPr="00244E7E">
        <w:rPr>
          <w:rFonts w:cs="David" w:hint="cs"/>
          <w:rtl/>
        </w:rPr>
        <w:tab/>
        <w:t xml:space="preserve"> היא מסוגלת. </w:t>
      </w:r>
    </w:p>
    <w:p w14:paraId="58E5372D" w14:textId="77777777" w:rsidR="00244E7E" w:rsidRPr="00244E7E" w:rsidRDefault="00244E7E" w:rsidP="00244E7E">
      <w:pPr>
        <w:keepNext/>
        <w:bidi/>
        <w:ind w:firstLine="706"/>
        <w:jc w:val="both"/>
        <w:rPr>
          <w:rFonts w:cs="David" w:hint="cs"/>
          <w:rtl/>
        </w:rPr>
      </w:pPr>
    </w:p>
    <w:p w14:paraId="6C828F83"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67C89072" w14:textId="77777777" w:rsidR="00244E7E" w:rsidRPr="00244E7E" w:rsidRDefault="00244E7E" w:rsidP="00244E7E">
      <w:pPr>
        <w:bidi/>
        <w:jc w:val="both"/>
        <w:rPr>
          <w:rFonts w:cs="David" w:hint="cs"/>
          <w:u w:val="single"/>
          <w:rtl/>
        </w:rPr>
      </w:pPr>
    </w:p>
    <w:p w14:paraId="145A48FF" w14:textId="77777777" w:rsidR="00244E7E" w:rsidRPr="00244E7E" w:rsidRDefault="00244E7E" w:rsidP="00244E7E">
      <w:pPr>
        <w:keepNext/>
        <w:bidi/>
        <w:ind w:firstLine="706"/>
        <w:jc w:val="both"/>
        <w:rPr>
          <w:rFonts w:cs="David" w:hint="cs"/>
          <w:rtl/>
        </w:rPr>
      </w:pPr>
      <w:r w:rsidRPr="00244E7E">
        <w:rPr>
          <w:rFonts w:cs="David" w:hint="cs"/>
          <w:rtl/>
        </w:rPr>
        <w:t xml:space="preserve">תעשה חשבון פשוט. אנחנו מצביעים 10 איש. לפי 750 איש, זה 75 אנשים בשעה ב-100% הצבעה. </w:t>
      </w:r>
    </w:p>
    <w:p w14:paraId="66AF2179" w14:textId="77777777" w:rsidR="00244E7E" w:rsidRPr="00244E7E" w:rsidRDefault="00244E7E" w:rsidP="00244E7E">
      <w:pPr>
        <w:keepNext/>
        <w:bidi/>
        <w:jc w:val="both"/>
        <w:rPr>
          <w:rFonts w:cs="David" w:hint="cs"/>
          <w:rtl/>
        </w:rPr>
      </w:pPr>
    </w:p>
    <w:p w14:paraId="67A3F9B1" w14:textId="77777777" w:rsidR="00244E7E" w:rsidRPr="00244E7E" w:rsidRDefault="00244E7E" w:rsidP="00244E7E">
      <w:pPr>
        <w:keepNext/>
        <w:bidi/>
        <w:jc w:val="both"/>
        <w:rPr>
          <w:rFonts w:cs="David" w:hint="cs"/>
          <w:u w:val="single"/>
          <w:rtl/>
        </w:rPr>
      </w:pPr>
      <w:r w:rsidRPr="00244E7E">
        <w:rPr>
          <w:rFonts w:cs="David" w:hint="cs"/>
          <w:u w:val="single"/>
          <w:rtl/>
        </w:rPr>
        <w:t xml:space="preserve">עו"ד איילת </w:t>
      </w:r>
      <w:proofErr w:type="spellStart"/>
      <w:r w:rsidRPr="00244E7E">
        <w:rPr>
          <w:rFonts w:cs="David" w:hint="cs"/>
          <w:u w:val="single"/>
          <w:rtl/>
        </w:rPr>
        <w:t>פישמן</w:t>
      </w:r>
      <w:proofErr w:type="spellEnd"/>
      <w:r w:rsidRPr="00244E7E">
        <w:rPr>
          <w:rFonts w:cs="David" w:hint="cs"/>
          <w:u w:val="single"/>
          <w:rtl/>
        </w:rPr>
        <w:t>:</w:t>
      </w:r>
    </w:p>
    <w:p w14:paraId="18AEFA3B" w14:textId="77777777" w:rsidR="00244E7E" w:rsidRPr="00244E7E" w:rsidRDefault="00244E7E" w:rsidP="00244E7E">
      <w:pPr>
        <w:keepNext/>
        <w:bidi/>
        <w:jc w:val="both"/>
        <w:rPr>
          <w:rFonts w:cs="David" w:hint="cs"/>
          <w:rtl/>
        </w:rPr>
      </w:pPr>
    </w:p>
    <w:p w14:paraId="0BC277BD" w14:textId="77777777" w:rsidR="00244E7E" w:rsidRPr="00244E7E" w:rsidRDefault="00244E7E" w:rsidP="00244E7E">
      <w:pPr>
        <w:keepNext/>
        <w:bidi/>
        <w:jc w:val="both"/>
        <w:rPr>
          <w:rFonts w:cs="David" w:hint="cs"/>
          <w:rtl/>
        </w:rPr>
      </w:pPr>
      <w:r w:rsidRPr="00244E7E">
        <w:rPr>
          <w:rFonts w:cs="David" w:hint="cs"/>
          <w:rtl/>
        </w:rPr>
        <w:tab/>
        <w:t xml:space="preserve">זה בלתי סביר. </w:t>
      </w:r>
    </w:p>
    <w:p w14:paraId="3E783A05" w14:textId="77777777" w:rsidR="00244E7E" w:rsidRPr="00244E7E" w:rsidRDefault="00244E7E" w:rsidP="00244E7E">
      <w:pPr>
        <w:keepNext/>
        <w:bidi/>
        <w:jc w:val="both"/>
        <w:rPr>
          <w:rFonts w:cs="David" w:hint="cs"/>
          <w:rtl/>
        </w:rPr>
      </w:pPr>
    </w:p>
    <w:p w14:paraId="255699AD"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06523CBF" w14:textId="77777777" w:rsidR="00244E7E" w:rsidRPr="00244E7E" w:rsidRDefault="00244E7E" w:rsidP="00244E7E">
      <w:pPr>
        <w:bidi/>
        <w:jc w:val="both"/>
        <w:rPr>
          <w:rFonts w:cs="David" w:hint="cs"/>
          <w:u w:val="single"/>
          <w:rtl/>
        </w:rPr>
      </w:pPr>
    </w:p>
    <w:p w14:paraId="1BF11606" w14:textId="77777777" w:rsidR="00244E7E" w:rsidRPr="00244E7E" w:rsidRDefault="00244E7E" w:rsidP="00244E7E">
      <w:pPr>
        <w:bidi/>
        <w:ind w:firstLine="706"/>
        <w:jc w:val="both"/>
        <w:rPr>
          <w:rFonts w:cs="David" w:hint="cs"/>
          <w:rtl/>
        </w:rPr>
      </w:pPr>
      <w:r w:rsidRPr="00244E7E">
        <w:rPr>
          <w:rFonts w:cs="David" w:hint="cs"/>
          <w:rtl/>
        </w:rPr>
        <w:t>זה מסוג הדברים שאי-אפשר להיכנס לסיכון.</w:t>
      </w:r>
    </w:p>
    <w:p w14:paraId="0AE6A539" w14:textId="77777777" w:rsidR="00244E7E" w:rsidRPr="00244E7E" w:rsidRDefault="00244E7E" w:rsidP="00244E7E">
      <w:pPr>
        <w:bidi/>
        <w:ind w:firstLine="706"/>
        <w:jc w:val="both"/>
        <w:rPr>
          <w:rFonts w:cs="David" w:hint="cs"/>
          <w:u w:val="single"/>
          <w:rtl/>
        </w:rPr>
      </w:pPr>
    </w:p>
    <w:p w14:paraId="4D5D224B"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8F985FE" w14:textId="77777777" w:rsidR="00244E7E" w:rsidRPr="00244E7E" w:rsidRDefault="00244E7E" w:rsidP="00244E7E">
      <w:pPr>
        <w:bidi/>
        <w:jc w:val="both"/>
        <w:rPr>
          <w:rFonts w:cs="David" w:hint="cs"/>
          <w:u w:val="single"/>
          <w:rtl/>
        </w:rPr>
      </w:pPr>
    </w:p>
    <w:p w14:paraId="67962694" w14:textId="77777777" w:rsidR="00244E7E" w:rsidRPr="00244E7E" w:rsidRDefault="00244E7E" w:rsidP="00244E7E">
      <w:pPr>
        <w:bidi/>
        <w:ind w:firstLine="706"/>
        <w:jc w:val="both"/>
        <w:rPr>
          <w:rFonts w:cs="David" w:hint="cs"/>
          <w:rtl/>
        </w:rPr>
      </w:pPr>
      <w:r w:rsidRPr="00244E7E">
        <w:rPr>
          <w:rFonts w:cs="David" w:hint="cs"/>
          <w:rtl/>
        </w:rPr>
        <w:tab/>
        <w:t xml:space="preserve"> אבל יש לך שני פרגודים. </w:t>
      </w:r>
    </w:p>
    <w:p w14:paraId="0652FCA5" w14:textId="77777777" w:rsidR="00244E7E" w:rsidRPr="00244E7E" w:rsidRDefault="00244E7E" w:rsidP="00244E7E">
      <w:pPr>
        <w:bidi/>
        <w:ind w:firstLine="706"/>
        <w:jc w:val="both"/>
        <w:rPr>
          <w:rFonts w:cs="David" w:hint="cs"/>
          <w:rtl/>
        </w:rPr>
      </w:pPr>
    </w:p>
    <w:p w14:paraId="38B3099A" w14:textId="77777777" w:rsidR="00244E7E" w:rsidRPr="00244E7E" w:rsidRDefault="00244E7E" w:rsidP="00244E7E">
      <w:pPr>
        <w:keepLines/>
        <w:bidi/>
        <w:jc w:val="both"/>
        <w:rPr>
          <w:rFonts w:cs="David" w:hint="cs"/>
          <w:u w:val="single"/>
          <w:rtl/>
        </w:rPr>
      </w:pPr>
      <w:r w:rsidRPr="00244E7E">
        <w:rPr>
          <w:rFonts w:cs="David" w:hint="cs"/>
          <w:u w:val="single"/>
          <w:rtl/>
        </w:rPr>
        <w:t>דוד רותם:</w:t>
      </w:r>
    </w:p>
    <w:p w14:paraId="4784339C" w14:textId="77777777" w:rsidR="00244E7E" w:rsidRPr="00244E7E" w:rsidRDefault="00244E7E" w:rsidP="00244E7E">
      <w:pPr>
        <w:keepLines/>
        <w:bidi/>
        <w:jc w:val="both"/>
        <w:rPr>
          <w:rFonts w:cs="David" w:hint="cs"/>
          <w:u w:val="single"/>
          <w:rtl/>
        </w:rPr>
      </w:pPr>
    </w:p>
    <w:p w14:paraId="35BCB945" w14:textId="77777777" w:rsidR="00244E7E" w:rsidRPr="00244E7E" w:rsidRDefault="00244E7E" w:rsidP="00244E7E">
      <w:pPr>
        <w:keepLines/>
        <w:bidi/>
        <w:ind w:firstLine="706"/>
        <w:jc w:val="both"/>
        <w:rPr>
          <w:rFonts w:cs="David" w:hint="cs"/>
          <w:rtl/>
        </w:rPr>
      </w:pPr>
      <w:r w:rsidRPr="00244E7E">
        <w:rPr>
          <w:rFonts w:cs="David" w:hint="cs"/>
          <w:rtl/>
        </w:rPr>
        <w:t xml:space="preserve">שני פרגודים זה לא מספיק. </w:t>
      </w:r>
    </w:p>
    <w:p w14:paraId="241C5E7D" w14:textId="77777777" w:rsidR="00244E7E" w:rsidRPr="00244E7E" w:rsidRDefault="00244E7E" w:rsidP="00244E7E">
      <w:pPr>
        <w:bidi/>
        <w:ind w:firstLine="706"/>
        <w:jc w:val="both"/>
        <w:rPr>
          <w:rFonts w:cs="David" w:hint="cs"/>
          <w:rtl/>
        </w:rPr>
      </w:pPr>
    </w:p>
    <w:p w14:paraId="6F61B3C1"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1239E4DC" w14:textId="77777777" w:rsidR="00244E7E" w:rsidRPr="00244E7E" w:rsidRDefault="00244E7E" w:rsidP="00244E7E">
      <w:pPr>
        <w:keepNext/>
        <w:bidi/>
        <w:jc w:val="both"/>
        <w:rPr>
          <w:rFonts w:cs="David" w:hint="cs"/>
          <w:rtl/>
        </w:rPr>
      </w:pPr>
    </w:p>
    <w:p w14:paraId="520D7535" w14:textId="77777777" w:rsidR="00244E7E" w:rsidRPr="00244E7E" w:rsidRDefault="00244E7E" w:rsidP="00244E7E">
      <w:pPr>
        <w:bidi/>
        <w:ind w:firstLine="706"/>
        <w:jc w:val="both"/>
        <w:rPr>
          <w:rFonts w:cs="David" w:hint="cs"/>
          <w:rtl/>
        </w:rPr>
      </w:pPr>
      <w:r w:rsidRPr="00244E7E">
        <w:rPr>
          <w:rFonts w:cs="David" w:hint="cs"/>
          <w:rtl/>
        </w:rPr>
        <w:tab/>
        <w:t xml:space="preserve"> זה לא יהיה בכל הקלפיות. </w:t>
      </w:r>
    </w:p>
    <w:p w14:paraId="69564F50" w14:textId="77777777" w:rsidR="00244E7E" w:rsidRPr="00244E7E" w:rsidRDefault="00244E7E" w:rsidP="00244E7E">
      <w:pPr>
        <w:bidi/>
        <w:ind w:firstLine="706"/>
        <w:jc w:val="both"/>
        <w:rPr>
          <w:rFonts w:cs="David" w:hint="cs"/>
          <w:rtl/>
        </w:rPr>
      </w:pPr>
    </w:p>
    <w:p w14:paraId="2F2DA0D5"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047FCD05" w14:textId="77777777" w:rsidR="00244E7E" w:rsidRPr="00244E7E" w:rsidRDefault="00244E7E" w:rsidP="00244E7E">
      <w:pPr>
        <w:bidi/>
        <w:jc w:val="both"/>
        <w:rPr>
          <w:rFonts w:cs="David" w:hint="cs"/>
          <w:u w:val="single"/>
          <w:rtl/>
        </w:rPr>
      </w:pPr>
    </w:p>
    <w:p w14:paraId="35E8F0CA" w14:textId="77777777" w:rsidR="00244E7E" w:rsidRPr="00244E7E" w:rsidRDefault="00244E7E" w:rsidP="00244E7E">
      <w:pPr>
        <w:bidi/>
        <w:ind w:firstLine="706"/>
        <w:jc w:val="both"/>
        <w:rPr>
          <w:rFonts w:cs="David" w:hint="cs"/>
          <w:rtl/>
        </w:rPr>
      </w:pPr>
      <w:r w:rsidRPr="00244E7E">
        <w:rPr>
          <w:rFonts w:cs="David" w:hint="cs"/>
          <w:rtl/>
        </w:rPr>
        <w:t xml:space="preserve">לוקח זמן לזהות את האדם, לוקח לו זמן להיכנס. יבואו אנשים ויעמדו בתור. </w:t>
      </w:r>
    </w:p>
    <w:p w14:paraId="446A4329" w14:textId="77777777" w:rsidR="00244E7E" w:rsidRPr="00244E7E" w:rsidRDefault="00244E7E" w:rsidP="00244E7E">
      <w:pPr>
        <w:bidi/>
        <w:ind w:firstLine="706"/>
        <w:jc w:val="both"/>
        <w:rPr>
          <w:rFonts w:cs="David" w:hint="cs"/>
          <w:rtl/>
        </w:rPr>
      </w:pPr>
    </w:p>
    <w:p w14:paraId="3B9F4433" w14:textId="77777777" w:rsidR="00244E7E" w:rsidRPr="00244E7E" w:rsidRDefault="00244E7E" w:rsidP="00244E7E">
      <w:pPr>
        <w:keepNext/>
        <w:bidi/>
        <w:jc w:val="both"/>
        <w:rPr>
          <w:rFonts w:cs="David" w:hint="cs"/>
          <w:u w:val="single"/>
          <w:rtl/>
        </w:rPr>
      </w:pPr>
      <w:r w:rsidRPr="00244E7E">
        <w:rPr>
          <w:rFonts w:cs="David" w:hint="cs"/>
          <w:u w:val="single"/>
          <w:rtl/>
        </w:rPr>
        <w:t xml:space="preserve">עו"ד איילת </w:t>
      </w:r>
      <w:proofErr w:type="spellStart"/>
      <w:r w:rsidRPr="00244E7E">
        <w:rPr>
          <w:rFonts w:cs="David" w:hint="cs"/>
          <w:u w:val="single"/>
          <w:rtl/>
        </w:rPr>
        <w:t>פישמן</w:t>
      </w:r>
      <w:proofErr w:type="spellEnd"/>
      <w:r w:rsidRPr="00244E7E">
        <w:rPr>
          <w:rFonts w:cs="David" w:hint="cs"/>
          <w:u w:val="single"/>
          <w:rtl/>
        </w:rPr>
        <w:t>:</w:t>
      </w:r>
    </w:p>
    <w:p w14:paraId="68083D3B" w14:textId="77777777" w:rsidR="00244E7E" w:rsidRPr="00244E7E" w:rsidRDefault="00244E7E" w:rsidP="00244E7E">
      <w:pPr>
        <w:keepNext/>
        <w:bidi/>
        <w:jc w:val="both"/>
        <w:rPr>
          <w:rFonts w:cs="David" w:hint="cs"/>
          <w:rtl/>
        </w:rPr>
      </w:pPr>
    </w:p>
    <w:p w14:paraId="1F21DF12" w14:textId="77777777" w:rsidR="00244E7E" w:rsidRPr="00244E7E" w:rsidRDefault="00244E7E" w:rsidP="00244E7E">
      <w:pPr>
        <w:bidi/>
        <w:ind w:firstLine="706"/>
        <w:jc w:val="both"/>
        <w:rPr>
          <w:rFonts w:cs="David" w:hint="cs"/>
          <w:rtl/>
        </w:rPr>
      </w:pPr>
      <w:r w:rsidRPr="00244E7E">
        <w:rPr>
          <w:rFonts w:cs="David" w:hint="cs"/>
          <w:rtl/>
        </w:rPr>
        <w:tab/>
        <w:t xml:space="preserve"> זו מראש הגדרה שאנחנו מקשים על המצביעים ויוצרים לחץ בקלפיות. למה? </w:t>
      </w:r>
    </w:p>
    <w:p w14:paraId="717778D2" w14:textId="77777777" w:rsidR="00244E7E" w:rsidRPr="00244E7E" w:rsidRDefault="00244E7E" w:rsidP="00244E7E">
      <w:pPr>
        <w:bidi/>
        <w:ind w:firstLine="706"/>
        <w:jc w:val="both"/>
        <w:rPr>
          <w:rFonts w:cs="David" w:hint="cs"/>
          <w:rtl/>
        </w:rPr>
      </w:pPr>
    </w:p>
    <w:p w14:paraId="0F6314D7"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67233C04" w14:textId="77777777" w:rsidR="00244E7E" w:rsidRPr="00244E7E" w:rsidRDefault="00244E7E" w:rsidP="00244E7E">
      <w:pPr>
        <w:bidi/>
        <w:jc w:val="both"/>
        <w:rPr>
          <w:rFonts w:cs="David" w:hint="cs"/>
          <w:u w:val="single"/>
          <w:rtl/>
        </w:rPr>
      </w:pPr>
    </w:p>
    <w:p w14:paraId="4DC26355" w14:textId="77777777" w:rsidR="00244E7E" w:rsidRPr="00244E7E" w:rsidRDefault="00244E7E" w:rsidP="00244E7E">
      <w:pPr>
        <w:bidi/>
        <w:ind w:firstLine="706"/>
        <w:jc w:val="both"/>
        <w:rPr>
          <w:rFonts w:cs="David" w:hint="cs"/>
          <w:rtl/>
        </w:rPr>
      </w:pPr>
      <w:r w:rsidRPr="00244E7E">
        <w:rPr>
          <w:rFonts w:cs="David" w:hint="cs"/>
          <w:rtl/>
        </w:rPr>
        <w:t xml:space="preserve">אני לא רוצה. 650 מספיק לי. </w:t>
      </w:r>
    </w:p>
    <w:p w14:paraId="356993B7" w14:textId="77777777" w:rsidR="00244E7E" w:rsidRPr="00244E7E" w:rsidRDefault="00244E7E" w:rsidP="00244E7E">
      <w:pPr>
        <w:bidi/>
        <w:ind w:firstLine="706"/>
        <w:jc w:val="both"/>
        <w:rPr>
          <w:rFonts w:cs="David" w:hint="cs"/>
          <w:rtl/>
        </w:rPr>
      </w:pPr>
    </w:p>
    <w:p w14:paraId="2E54932C"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D9EC198" w14:textId="77777777" w:rsidR="00244E7E" w:rsidRPr="00244E7E" w:rsidRDefault="00244E7E" w:rsidP="00244E7E">
      <w:pPr>
        <w:bidi/>
        <w:jc w:val="both"/>
        <w:rPr>
          <w:rFonts w:cs="David" w:hint="cs"/>
          <w:u w:val="single"/>
          <w:rtl/>
        </w:rPr>
      </w:pPr>
    </w:p>
    <w:p w14:paraId="4E75D06A" w14:textId="77777777" w:rsidR="00244E7E" w:rsidRPr="00244E7E" w:rsidRDefault="00244E7E" w:rsidP="00244E7E">
      <w:pPr>
        <w:bidi/>
        <w:ind w:firstLine="706"/>
        <w:jc w:val="both"/>
        <w:rPr>
          <w:rFonts w:cs="David" w:hint="cs"/>
          <w:rtl/>
        </w:rPr>
      </w:pPr>
      <w:r w:rsidRPr="00244E7E">
        <w:rPr>
          <w:rFonts w:cs="David" w:hint="cs"/>
          <w:rtl/>
        </w:rPr>
        <w:tab/>
        <w:t xml:space="preserve">אבל הבעיה היא בעיה של עלויות. </w:t>
      </w:r>
    </w:p>
    <w:p w14:paraId="18C95770" w14:textId="77777777" w:rsidR="00244E7E" w:rsidRPr="00244E7E" w:rsidRDefault="00244E7E" w:rsidP="00244E7E">
      <w:pPr>
        <w:bidi/>
        <w:ind w:firstLine="706"/>
        <w:jc w:val="both"/>
        <w:rPr>
          <w:rFonts w:cs="David" w:hint="cs"/>
          <w:rtl/>
        </w:rPr>
      </w:pPr>
    </w:p>
    <w:p w14:paraId="7F2C30DC"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5D5B6B92" w14:textId="77777777" w:rsidR="00244E7E" w:rsidRPr="00244E7E" w:rsidRDefault="00244E7E" w:rsidP="00244E7E">
      <w:pPr>
        <w:keepNext/>
        <w:bidi/>
        <w:jc w:val="both"/>
        <w:rPr>
          <w:rFonts w:cs="David" w:hint="cs"/>
          <w:rtl/>
        </w:rPr>
      </w:pPr>
    </w:p>
    <w:p w14:paraId="173A9F6D" w14:textId="77777777" w:rsidR="00244E7E" w:rsidRPr="00244E7E" w:rsidRDefault="00244E7E" w:rsidP="00244E7E">
      <w:pPr>
        <w:bidi/>
        <w:ind w:firstLine="706"/>
        <w:jc w:val="both"/>
        <w:rPr>
          <w:rFonts w:cs="David" w:hint="cs"/>
          <w:rtl/>
        </w:rPr>
      </w:pPr>
      <w:r w:rsidRPr="00244E7E">
        <w:rPr>
          <w:rFonts w:cs="David" w:hint="cs"/>
          <w:rtl/>
        </w:rPr>
        <w:tab/>
        <w:t xml:space="preserve"> אבל בביטול השבתון נחסכים מיליוני שקלים. </w:t>
      </w:r>
    </w:p>
    <w:p w14:paraId="3F02D4D7" w14:textId="77777777" w:rsidR="00244E7E" w:rsidRPr="00244E7E" w:rsidRDefault="00244E7E" w:rsidP="00244E7E">
      <w:pPr>
        <w:bidi/>
        <w:ind w:firstLine="706"/>
        <w:jc w:val="both"/>
        <w:rPr>
          <w:rFonts w:cs="David" w:hint="cs"/>
          <w:rtl/>
        </w:rPr>
      </w:pPr>
    </w:p>
    <w:p w14:paraId="6AAC1771"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670C33FF" w14:textId="77777777" w:rsidR="00244E7E" w:rsidRPr="00244E7E" w:rsidRDefault="00244E7E" w:rsidP="00244E7E">
      <w:pPr>
        <w:bidi/>
        <w:jc w:val="both"/>
        <w:rPr>
          <w:rFonts w:cs="David" w:hint="cs"/>
          <w:u w:val="single"/>
          <w:rtl/>
        </w:rPr>
      </w:pPr>
    </w:p>
    <w:p w14:paraId="5A33B7B2" w14:textId="77777777" w:rsidR="00244E7E" w:rsidRPr="00244E7E" w:rsidRDefault="00244E7E" w:rsidP="00244E7E">
      <w:pPr>
        <w:bidi/>
        <w:ind w:firstLine="706"/>
        <w:jc w:val="both"/>
        <w:rPr>
          <w:rFonts w:cs="David" w:hint="cs"/>
          <w:rtl/>
        </w:rPr>
      </w:pPr>
      <w:r w:rsidRPr="00244E7E">
        <w:rPr>
          <w:rFonts w:cs="David" w:hint="cs"/>
          <w:rtl/>
        </w:rPr>
        <w:t xml:space="preserve">דמוקרטיה עולה כסף. אנחנו מדברים פה על דבר שהוא מאוד קריטי לקיומה של מדינת ישראל, ולכן אני רוצה לאפשר לאנשים להצביע. אני לא רוצה שיבואו אנשים ויראו שיש 20 איש בתור ולכן ילכו הביתה. אין פה מפלגות שיסיעו אנשים. </w:t>
      </w:r>
    </w:p>
    <w:p w14:paraId="0D1AFD63" w14:textId="77777777" w:rsidR="00244E7E" w:rsidRPr="00244E7E" w:rsidRDefault="00244E7E" w:rsidP="00244E7E">
      <w:pPr>
        <w:bidi/>
        <w:ind w:firstLine="706"/>
        <w:jc w:val="both"/>
        <w:rPr>
          <w:rFonts w:cs="David" w:hint="cs"/>
          <w:rtl/>
        </w:rPr>
      </w:pPr>
    </w:p>
    <w:p w14:paraId="5F776AA5"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343382D" w14:textId="77777777" w:rsidR="00244E7E" w:rsidRPr="00244E7E" w:rsidRDefault="00244E7E" w:rsidP="00244E7E">
      <w:pPr>
        <w:bidi/>
        <w:jc w:val="both"/>
        <w:rPr>
          <w:rFonts w:cs="David" w:hint="cs"/>
          <w:u w:val="single"/>
          <w:rtl/>
        </w:rPr>
      </w:pPr>
    </w:p>
    <w:p w14:paraId="44CECFF8" w14:textId="77777777" w:rsidR="00244E7E" w:rsidRPr="00244E7E" w:rsidRDefault="00244E7E" w:rsidP="00244E7E">
      <w:pPr>
        <w:bidi/>
        <w:ind w:firstLine="706"/>
        <w:jc w:val="both"/>
        <w:rPr>
          <w:rFonts w:cs="David" w:hint="cs"/>
          <w:rtl/>
        </w:rPr>
      </w:pPr>
      <w:r w:rsidRPr="00244E7E">
        <w:rPr>
          <w:rFonts w:cs="David" w:hint="cs"/>
          <w:rtl/>
        </w:rPr>
        <w:tab/>
        <w:t>לפיצול של כמה קלפיות נוספות הפער הזה בין 750 ל-650 יגרום?</w:t>
      </w:r>
    </w:p>
    <w:p w14:paraId="4D0D2AB9" w14:textId="77777777" w:rsidR="00244E7E" w:rsidRPr="00244E7E" w:rsidRDefault="00244E7E" w:rsidP="00244E7E">
      <w:pPr>
        <w:bidi/>
        <w:ind w:firstLine="706"/>
        <w:jc w:val="both"/>
        <w:rPr>
          <w:rFonts w:cs="David" w:hint="cs"/>
          <w:rtl/>
        </w:rPr>
      </w:pPr>
    </w:p>
    <w:p w14:paraId="0D2CCC95"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0AB12DA6" w14:textId="77777777" w:rsidR="00244E7E" w:rsidRPr="00244E7E" w:rsidRDefault="00244E7E" w:rsidP="00244E7E">
      <w:pPr>
        <w:keepNext/>
        <w:bidi/>
        <w:jc w:val="both"/>
        <w:rPr>
          <w:rFonts w:cs="David" w:hint="cs"/>
          <w:rtl/>
        </w:rPr>
      </w:pPr>
    </w:p>
    <w:p w14:paraId="4A30F1A7" w14:textId="77777777" w:rsidR="00244E7E" w:rsidRPr="00244E7E" w:rsidRDefault="00244E7E" w:rsidP="00244E7E">
      <w:pPr>
        <w:bidi/>
        <w:ind w:firstLine="706"/>
        <w:jc w:val="both"/>
        <w:rPr>
          <w:rFonts w:cs="David" w:hint="cs"/>
          <w:rtl/>
        </w:rPr>
      </w:pPr>
      <w:r w:rsidRPr="00244E7E">
        <w:rPr>
          <w:rFonts w:cs="David" w:hint="cs"/>
          <w:rtl/>
        </w:rPr>
        <w:tab/>
        <w:t xml:space="preserve"> יש 2,500 קלפיות שהן מעל 650 מצביעים שצריך יהיה לפצל אותן לעומת 1,500 או 1,700. </w:t>
      </w:r>
    </w:p>
    <w:p w14:paraId="52B35DEC" w14:textId="77777777" w:rsidR="00244E7E" w:rsidRPr="00244E7E" w:rsidRDefault="00244E7E" w:rsidP="00244E7E">
      <w:pPr>
        <w:bidi/>
        <w:ind w:firstLine="706"/>
        <w:jc w:val="both"/>
        <w:rPr>
          <w:rFonts w:cs="David" w:hint="cs"/>
          <w:rtl/>
        </w:rPr>
      </w:pPr>
    </w:p>
    <w:p w14:paraId="462700CC"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615678AF" w14:textId="77777777" w:rsidR="00244E7E" w:rsidRPr="00244E7E" w:rsidRDefault="00244E7E" w:rsidP="00244E7E">
      <w:pPr>
        <w:bidi/>
        <w:jc w:val="both"/>
        <w:rPr>
          <w:rFonts w:cs="David" w:hint="cs"/>
          <w:u w:val="single"/>
          <w:rtl/>
        </w:rPr>
      </w:pPr>
    </w:p>
    <w:p w14:paraId="4D60C4F7" w14:textId="77777777" w:rsidR="00244E7E" w:rsidRPr="00244E7E" w:rsidRDefault="00244E7E" w:rsidP="00244E7E">
      <w:pPr>
        <w:bidi/>
        <w:ind w:firstLine="706"/>
        <w:jc w:val="both"/>
        <w:rPr>
          <w:rFonts w:cs="David" w:hint="cs"/>
          <w:rtl/>
        </w:rPr>
      </w:pPr>
      <w:r w:rsidRPr="00244E7E">
        <w:rPr>
          <w:rFonts w:cs="David" w:hint="cs"/>
          <w:rtl/>
        </w:rPr>
        <w:t xml:space="preserve">היום את צריכה לפצל 1,700 קלפיות, אם זה 750, ואם זה יהיה 650 אז זה הבדל של 700 קלפיות. זה לא מי יודע מה. </w:t>
      </w:r>
    </w:p>
    <w:p w14:paraId="14710715" w14:textId="77777777" w:rsidR="00244E7E" w:rsidRPr="00244E7E" w:rsidRDefault="00244E7E" w:rsidP="00244E7E">
      <w:pPr>
        <w:bidi/>
        <w:ind w:firstLine="706"/>
        <w:jc w:val="both"/>
        <w:rPr>
          <w:rFonts w:cs="David" w:hint="cs"/>
          <w:rtl/>
        </w:rPr>
      </w:pPr>
    </w:p>
    <w:p w14:paraId="4F2971D1"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040039D1" w14:textId="77777777" w:rsidR="00244E7E" w:rsidRPr="00244E7E" w:rsidRDefault="00244E7E" w:rsidP="00244E7E">
      <w:pPr>
        <w:keepNext/>
        <w:bidi/>
        <w:jc w:val="both"/>
        <w:rPr>
          <w:rFonts w:cs="David" w:hint="cs"/>
          <w:rtl/>
        </w:rPr>
      </w:pPr>
    </w:p>
    <w:p w14:paraId="17B6C711" w14:textId="77777777" w:rsidR="00244E7E" w:rsidRPr="00244E7E" w:rsidRDefault="00244E7E" w:rsidP="00244E7E">
      <w:pPr>
        <w:bidi/>
        <w:ind w:firstLine="706"/>
        <w:jc w:val="both"/>
        <w:rPr>
          <w:rFonts w:cs="David" w:hint="cs"/>
          <w:rtl/>
        </w:rPr>
      </w:pPr>
      <w:r w:rsidRPr="00244E7E">
        <w:rPr>
          <w:rFonts w:cs="David" w:hint="cs"/>
          <w:rtl/>
        </w:rPr>
        <w:tab/>
        <w:t xml:space="preserve"> זה יהיה המחיר הקטן של ביטול השבתון. </w:t>
      </w:r>
    </w:p>
    <w:p w14:paraId="59FF9D3C" w14:textId="77777777" w:rsidR="00244E7E" w:rsidRPr="00244E7E" w:rsidRDefault="00244E7E" w:rsidP="00244E7E">
      <w:pPr>
        <w:bidi/>
        <w:ind w:firstLine="706"/>
        <w:jc w:val="both"/>
        <w:rPr>
          <w:rFonts w:cs="David" w:hint="cs"/>
          <w:rtl/>
        </w:rPr>
      </w:pPr>
    </w:p>
    <w:p w14:paraId="3E3FDA44"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32A549E1" w14:textId="77777777" w:rsidR="00244E7E" w:rsidRPr="00244E7E" w:rsidRDefault="00244E7E" w:rsidP="00244E7E">
      <w:pPr>
        <w:bidi/>
        <w:jc w:val="both"/>
        <w:rPr>
          <w:rFonts w:cs="David" w:hint="cs"/>
          <w:u w:val="single"/>
          <w:rtl/>
        </w:rPr>
      </w:pPr>
    </w:p>
    <w:p w14:paraId="0A101B27" w14:textId="77777777" w:rsidR="00244E7E" w:rsidRPr="00244E7E" w:rsidRDefault="00244E7E" w:rsidP="00244E7E">
      <w:pPr>
        <w:bidi/>
        <w:ind w:firstLine="706"/>
        <w:jc w:val="both"/>
        <w:rPr>
          <w:rFonts w:cs="David" w:hint="cs"/>
          <w:rtl/>
        </w:rPr>
      </w:pPr>
      <w:r w:rsidRPr="00244E7E">
        <w:rPr>
          <w:rFonts w:cs="David" w:hint="cs"/>
          <w:rtl/>
        </w:rPr>
        <w:t>למה לא יהיה שבתון?</w:t>
      </w:r>
    </w:p>
    <w:p w14:paraId="26EE558D" w14:textId="77777777" w:rsidR="00244E7E" w:rsidRPr="00244E7E" w:rsidRDefault="00244E7E" w:rsidP="00244E7E">
      <w:pPr>
        <w:bidi/>
        <w:ind w:firstLine="706"/>
        <w:jc w:val="both"/>
        <w:rPr>
          <w:rFonts w:cs="David" w:hint="cs"/>
          <w:rtl/>
        </w:rPr>
      </w:pPr>
    </w:p>
    <w:p w14:paraId="2054C669"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6F4C68DB" w14:textId="77777777" w:rsidR="00244E7E" w:rsidRPr="00244E7E" w:rsidRDefault="00244E7E" w:rsidP="00244E7E">
      <w:pPr>
        <w:bidi/>
        <w:jc w:val="both"/>
        <w:rPr>
          <w:rFonts w:cs="David" w:hint="cs"/>
          <w:u w:val="single"/>
          <w:rtl/>
        </w:rPr>
      </w:pPr>
    </w:p>
    <w:p w14:paraId="615F9B08" w14:textId="77777777" w:rsidR="00244E7E" w:rsidRPr="00244E7E" w:rsidRDefault="00244E7E" w:rsidP="00244E7E">
      <w:pPr>
        <w:bidi/>
        <w:ind w:firstLine="706"/>
        <w:jc w:val="both"/>
        <w:rPr>
          <w:rFonts w:cs="David" w:hint="cs"/>
          <w:rtl/>
        </w:rPr>
      </w:pPr>
      <w:r w:rsidRPr="00244E7E">
        <w:rPr>
          <w:rFonts w:cs="David" w:hint="cs"/>
          <w:rtl/>
        </w:rPr>
        <w:tab/>
        <w:t xml:space="preserve">אם אתה רוצה שבתון, תציע הסתייגות. </w:t>
      </w:r>
    </w:p>
    <w:p w14:paraId="2BCB7D51" w14:textId="77777777" w:rsidR="00244E7E" w:rsidRPr="00244E7E" w:rsidRDefault="00244E7E" w:rsidP="00244E7E">
      <w:pPr>
        <w:bidi/>
        <w:ind w:firstLine="706"/>
        <w:jc w:val="both"/>
        <w:rPr>
          <w:rFonts w:cs="David" w:hint="cs"/>
          <w:rtl/>
        </w:rPr>
      </w:pPr>
    </w:p>
    <w:p w14:paraId="3893461F" w14:textId="77777777" w:rsidR="00244E7E" w:rsidRPr="00244E7E" w:rsidRDefault="00244E7E" w:rsidP="00244E7E">
      <w:pPr>
        <w:keepLines/>
        <w:bidi/>
        <w:jc w:val="both"/>
        <w:rPr>
          <w:rFonts w:cs="David" w:hint="cs"/>
          <w:u w:val="single"/>
          <w:rtl/>
        </w:rPr>
      </w:pPr>
      <w:r w:rsidRPr="00244E7E">
        <w:rPr>
          <w:rFonts w:cs="David" w:hint="cs"/>
          <w:u w:val="single"/>
          <w:rtl/>
        </w:rPr>
        <w:t>דוד רותם:</w:t>
      </w:r>
    </w:p>
    <w:p w14:paraId="04F5E7DC" w14:textId="77777777" w:rsidR="00244E7E" w:rsidRPr="00244E7E" w:rsidRDefault="00244E7E" w:rsidP="00244E7E">
      <w:pPr>
        <w:keepLines/>
        <w:bidi/>
        <w:jc w:val="both"/>
        <w:rPr>
          <w:rFonts w:cs="David" w:hint="cs"/>
          <w:u w:val="single"/>
          <w:rtl/>
        </w:rPr>
      </w:pPr>
    </w:p>
    <w:p w14:paraId="68CC992B" w14:textId="77777777" w:rsidR="00244E7E" w:rsidRPr="00244E7E" w:rsidRDefault="00244E7E" w:rsidP="00244E7E">
      <w:pPr>
        <w:bidi/>
        <w:ind w:firstLine="706"/>
        <w:jc w:val="both"/>
        <w:rPr>
          <w:rFonts w:cs="David" w:hint="cs"/>
          <w:rtl/>
        </w:rPr>
      </w:pPr>
      <w:r w:rsidRPr="00244E7E">
        <w:rPr>
          <w:rFonts w:cs="David" w:hint="cs"/>
          <w:rtl/>
        </w:rPr>
        <w:t xml:space="preserve">אתה רוצה שבתון כי אתה לא רוצה שהממשלה תחליט. אתם רק מדברים על שלום. </w:t>
      </w:r>
    </w:p>
    <w:p w14:paraId="0C1CF3F2" w14:textId="77777777" w:rsidR="00244E7E" w:rsidRPr="00244E7E" w:rsidRDefault="00244E7E" w:rsidP="00244E7E">
      <w:pPr>
        <w:bidi/>
        <w:ind w:firstLine="706"/>
        <w:jc w:val="both"/>
        <w:rPr>
          <w:rFonts w:cs="David" w:hint="cs"/>
          <w:rtl/>
        </w:rPr>
      </w:pPr>
    </w:p>
    <w:p w14:paraId="4DC73EEA" w14:textId="77777777" w:rsidR="00244E7E" w:rsidRPr="00244E7E" w:rsidRDefault="00244E7E" w:rsidP="00244E7E">
      <w:pPr>
        <w:bidi/>
        <w:ind w:firstLine="706"/>
        <w:jc w:val="both"/>
        <w:rPr>
          <w:rFonts w:cs="David" w:hint="cs"/>
          <w:rtl/>
        </w:rPr>
      </w:pPr>
      <w:r w:rsidRPr="00244E7E">
        <w:rPr>
          <w:rFonts w:cs="David" w:hint="cs"/>
          <w:rtl/>
        </w:rPr>
        <w:t xml:space="preserve">יש אותה הסתייגות שבזמנו העלה שלמה, בשאלה מה קורה אם החליטה הממשלה, קבענו משאל עם ואז הכנסת מתפזרת והולכים לבחירות. שלמה ביקש, ואני חשבתי שהוא צודק, שאם יש בחירות אין משאל עם. אחרי הבחירות הממשלה תחליט עוד פעם. למה צריך לעשות משאל עם באותו יום? יכול להיות שהממשלה הבאה תחליט אחרת. </w:t>
      </w:r>
    </w:p>
    <w:p w14:paraId="6FC57318" w14:textId="77777777" w:rsidR="00244E7E" w:rsidRPr="00244E7E" w:rsidRDefault="00244E7E" w:rsidP="00244E7E">
      <w:pPr>
        <w:bidi/>
        <w:ind w:firstLine="706"/>
        <w:jc w:val="both"/>
        <w:rPr>
          <w:rFonts w:cs="David" w:hint="cs"/>
          <w:rtl/>
        </w:rPr>
      </w:pPr>
    </w:p>
    <w:p w14:paraId="04DD42A1"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3751C4F9" w14:textId="77777777" w:rsidR="00244E7E" w:rsidRPr="00244E7E" w:rsidRDefault="00244E7E" w:rsidP="00244E7E">
      <w:pPr>
        <w:bidi/>
        <w:jc w:val="both"/>
        <w:rPr>
          <w:rFonts w:cs="David" w:hint="cs"/>
          <w:rtl/>
        </w:rPr>
      </w:pPr>
    </w:p>
    <w:p w14:paraId="56FE5DEC" w14:textId="77777777" w:rsidR="00244E7E" w:rsidRPr="00244E7E" w:rsidRDefault="00244E7E" w:rsidP="00244E7E">
      <w:pPr>
        <w:bidi/>
        <w:ind w:firstLine="706"/>
        <w:jc w:val="both"/>
        <w:rPr>
          <w:rFonts w:cs="David" w:hint="cs"/>
          <w:rtl/>
        </w:rPr>
      </w:pPr>
      <w:r w:rsidRPr="00244E7E">
        <w:rPr>
          <w:rFonts w:cs="David" w:hint="cs"/>
          <w:rtl/>
        </w:rPr>
        <w:tab/>
        <w:t xml:space="preserve"> זה הנוסח שהיה בכחול. </w:t>
      </w:r>
    </w:p>
    <w:p w14:paraId="7765FBED" w14:textId="77777777" w:rsidR="00244E7E" w:rsidRPr="00244E7E" w:rsidRDefault="00244E7E" w:rsidP="00244E7E">
      <w:pPr>
        <w:bidi/>
        <w:ind w:firstLine="706"/>
        <w:jc w:val="both"/>
        <w:rPr>
          <w:rFonts w:cs="David" w:hint="cs"/>
          <w:rtl/>
        </w:rPr>
      </w:pPr>
    </w:p>
    <w:p w14:paraId="1E7EA118"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7AF6E211" w14:textId="77777777" w:rsidR="00244E7E" w:rsidRPr="00244E7E" w:rsidRDefault="00244E7E" w:rsidP="00244E7E">
      <w:pPr>
        <w:bidi/>
        <w:jc w:val="both"/>
        <w:rPr>
          <w:rFonts w:cs="David" w:hint="cs"/>
          <w:u w:val="single"/>
          <w:rtl/>
        </w:rPr>
      </w:pPr>
    </w:p>
    <w:p w14:paraId="6C4BA9E6" w14:textId="77777777" w:rsidR="00244E7E" w:rsidRPr="00244E7E" w:rsidRDefault="00244E7E" w:rsidP="00244E7E">
      <w:pPr>
        <w:bidi/>
        <w:ind w:firstLine="706"/>
        <w:jc w:val="both"/>
        <w:rPr>
          <w:rFonts w:cs="David" w:hint="cs"/>
          <w:rtl/>
        </w:rPr>
      </w:pPr>
      <w:r w:rsidRPr="00244E7E">
        <w:rPr>
          <w:rFonts w:cs="David" w:hint="cs"/>
          <w:rtl/>
        </w:rPr>
        <w:t xml:space="preserve">אני חושב ששלמה צודק בעניין הזה. </w:t>
      </w:r>
    </w:p>
    <w:p w14:paraId="2DC1C2FC" w14:textId="77777777" w:rsidR="00244E7E" w:rsidRPr="00244E7E" w:rsidRDefault="00244E7E" w:rsidP="00244E7E">
      <w:pPr>
        <w:bidi/>
        <w:ind w:firstLine="706"/>
        <w:jc w:val="both"/>
        <w:rPr>
          <w:rFonts w:cs="David" w:hint="cs"/>
          <w:rtl/>
        </w:rPr>
      </w:pPr>
    </w:p>
    <w:p w14:paraId="7D61FCB5"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3328B0AE" w14:textId="77777777" w:rsidR="00244E7E" w:rsidRPr="00244E7E" w:rsidRDefault="00244E7E" w:rsidP="00244E7E">
      <w:pPr>
        <w:bidi/>
        <w:jc w:val="both"/>
        <w:rPr>
          <w:rFonts w:cs="David" w:hint="cs"/>
          <w:rtl/>
        </w:rPr>
      </w:pPr>
    </w:p>
    <w:p w14:paraId="3B0EBFAE" w14:textId="77777777" w:rsidR="00244E7E" w:rsidRPr="00244E7E" w:rsidRDefault="00244E7E" w:rsidP="00244E7E">
      <w:pPr>
        <w:bidi/>
        <w:ind w:firstLine="706"/>
        <w:jc w:val="both"/>
        <w:rPr>
          <w:rFonts w:cs="David" w:hint="cs"/>
          <w:rtl/>
        </w:rPr>
      </w:pPr>
      <w:r w:rsidRPr="00244E7E">
        <w:rPr>
          <w:rFonts w:cs="David" w:hint="cs"/>
          <w:rtl/>
        </w:rPr>
        <w:tab/>
        <w:t xml:space="preserve"> סעיף 5 היום אומר, שאם אישרה הכנסת הסכם ב-30 יום מיום אישור ההסכם עד 120 יום מאותו יום שחל יום הבחירות, ייערך משאל העם ביום הבחירות. </w:t>
      </w:r>
    </w:p>
    <w:p w14:paraId="3FDC4017" w14:textId="77777777" w:rsidR="00244E7E" w:rsidRPr="00244E7E" w:rsidRDefault="00244E7E" w:rsidP="00244E7E">
      <w:pPr>
        <w:bidi/>
        <w:ind w:firstLine="706"/>
        <w:jc w:val="both"/>
        <w:rPr>
          <w:rFonts w:cs="David" w:hint="cs"/>
          <w:rtl/>
        </w:rPr>
      </w:pPr>
    </w:p>
    <w:p w14:paraId="7F938FF0"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5B05E55E" w14:textId="77777777" w:rsidR="00244E7E" w:rsidRPr="00244E7E" w:rsidRDefault="00244E7E" w:rsidP="00244E7E">
      <w:pPr>
        <w:bidi/>
        <w:jc w:val="both"/>
        <w:rPr>
          <w:rFonts w:cs="David" w:hint="cs"/>
          <w:u w:val="single"/>
          <w:rtl/>
        </w:rPr>
      </w:pPr>
    </w:p>
    <w:p w14:paraId="0C3D38AB" w14:textId="77777777" w:rsidR="00244E7E" w:rsidRPr="00244E7E" w:rsidRDefault="00244E7E" w:rsidP="00244E7E">
      <w:pPr>
        <w:bidi/>
        <w:ind w:firstLine="706"/>
        <w:jc w:val="both"/>
        <w:rPr>
          <w:rFonts w:cs="David" w:hint="cs"/>
          <w:rtl/>
        </w:rPr>
      </w:pPr>
      <w:r w:rsidRPr="00244E7E">
        <w:rPr>
          <w:rFonts w:cs="David" w:hint="cs"/>
          <w:rtl/>
        </w:rPr>
        <w:t xml:space="preserve">הממשלה הנוכחית החליטה שהיא רוצה לעשות נסיגה ברמת הגולן. היא הגישה את ההסכם ואז אנחנו הולכים לבחירות. באותו יום יש משאל עם ומחליטים לאשר את ההסכם. אבל קמה ממשלה אחרי הבחירות שאומרת שהיא לא רוצה את ההסכם הזה. </w:t>
      </w:r>
    </w:p>
    <w:p w14:paraId="23B3B2B8" w14:textId="77777777" w:rsidR="00244E7E" w:rsidRPr="00244E7E" w:rsidRDefault="00244E7E" w:rsidP="00244E7E">
      <w:pPr>
        <w:bidi/>
        <w:ind w:firstLine="706"/>
        <w:jc w:val="both"/>
        <w:rPr>
          <w:rFonts w:cs="David" w:hint="cs"/>
          <w:rtl/>
        </w:rPr>
      </w:pPr>
    </w:p>
    <w:p w14:paraId="3FDBF1F8"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73DE889D" w14:textId="77777777" w:rsidR="00244E7E" w:rsidRPr="00244E7E" w:rsidRDefault="00244E7E" w:rsidP="00244E7E">
      <w:pPr>
        <w:bidi/>
        <w:jc w:val="both"/>
        <w:rPr>
          <w:rFonts w:cs="David" w:hint="cs"/>
          <w:rtl/>
        </w:rPr>
      </w:pPr>
    </w:p>
    <w:p w14:paraId="3B2BE0DA" w14:textId="77777777" w:rsidR="00244E7E" w:rsidRPr="00244E7E" w:rsidRDefault="00244E7E" w:rsidP="00244E7E">
      <w:pPr>
        <w:bidi/>
        <w:ind w:firstLine="706"/>
        <w:jc w:val="both"/>
        <w:rPr>
          <w:rFonts w:cs="David" w:hint="cs"/>
          <w:rtl/>
        </w:rPr>
      </w:pPr>
      <w:r w:rsidRPr="00244E7E">
        <w:rPr>
          <w:rFonts w:cs="David" w:hint="cs"/>
          <w:rtl/>
        </w:rPr>
        <w:tab/>
        <w:t xml:space="preserve"> זה לא מחייב אותה. </w:t>
      </w:r>
    </w:p>
    <w:p w14:paraId="1D5DE1BD" w14:textId="77777777" w:rsidR="00244E7E" w:rsidRPr="00244E7E" w:rsidRDefault="00244E7E" w:rsidP="00244E7E">
      <w:pPr>
        <w:bidi/>
        <w:ind w:firstLine="706"/>
        <w:jc w:val="both"/>
        <w:rPr>
          <w:rFonts w:cs="David" w:hint="cs"/>
          <w:rtl/>
        </w:rPr>
      </w:pPr>
    </w:p>
    <w:p w14:paraId="35A9E1A2" w14:textId="77777777" w:rsidR="00244E7E" w:rsidRPr="00244E7E" w:rsidRDefault="00244E7E" w:rsidP="00244E7E">
      <w:pPr>
        <w:bidi/>
        <w:jc w:val="both"/>
        <w:rPr>
          <w:rFonts w:cs="David" w:hint="cs"/>
          <w:u w:val="single"/>
          <w:rtl/>
        </w:rPr>
      </w:pPr>
      <w:r w:rsidRPr="00244E7E">
        <w:rPr>
          <w:rFonts w:cs="David" w:hint="cs"/>
          <w:u w:val="single"/>
          <w:rtl/>
        </w:rPr>
        <w:t xml:space="preserve">עו"ד עמי </w:t>
      </w:r>
      <w:proofErr w:type="spellStart"/>
      <w:r w:rsidRPr="00244E7E">
        <w:rPr>
          <w:rFonts w:cs="David" w:hint="cs"/>
          <w:u w:val="single"/>
          <w:rtl/>
        </w:rPr>
        <w:t>ברקוביץ</w:t>
      </w:r>
      <w:proofErr w:type="spellEnd"/>
      <w:r w:rsidRPr="00244E7E">
        <w:rPr>
          <w:rFonts w:cs="David" w:hint="cs"/>
          <w:u w:val="single"/>
          <w:rtl/>
        </w:rPr>
        <w:t>:</w:t>
      </w:r>
    </w:p>
    <w:p w14:paraId="5141D2C0" w14:textId="77777777" w:rsidR="00244E7E" w:rsidRPr="00244E7E" w:rsidRDefault="00244E7E" w:rsidP="00244E7E">
      <w:pPr>
        <w:bidi/>
        <w:jc w:val="both"/>
        <w:rPr>
          <w:rFonts w:cs="David" w:hint="cs"/>
          <w:rtl/>
        </w:rPr>
      </w:pPr>
    </w:p>
    <w:p w14:paraId="653EF3DA" w14:textId="77777777" w:rsidR="00244E7E" w:rsidRPr="00244E7E" w:rsidRDefault="00244E7E" w:rsidP="00244E7E">
      <w:pPr>
        <w:bidi/>
        <w:ind w:firstLine="706"/>
        <w:jc w:val="both"/>
        <w:rPr>
          <w:rFonts w:cs="David" w:hint="cs"/>
          <w:rtl/>
        </w:rPr>
      </w:pPr>
      <w:r w:rsidRPr="00244E7E">
        <w:rPr>
          <w:rFonts w:cs="David" w:hint="cs"/>
          <w:rtl/>
        </w:rPr>
        <w:t xml:space="preserve">אין לה חובה לאשרר אותו. </w:t>
      </w:r>
    </w:p>
    <w:p w14:paraId="3B1DE5CF" w14:textId="77777777" w:rsidR="00244E7E" w:rsidRPr="00244E7E" w:rsidRDefault="00244E7E" w:rsidP="00244E7E">
      <w:pPr>
        <w:bidi/>
        <w:ind w:firstLine="706"/>
        <w:jc w:val="both"/>
        <w:rPr>
          <w:rFonts w:cs="David" w:hint="cs"/>
          <w:rtl/>
        </w:rPr>
      </w:pPr>
    </w:p>
    <w:p w14:paraId="05061A75"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5631AF54" w14:textId="77777777" w:rsidR="00244E7E" w:rsidRPr="00244E7E" w:rsidRDefault="00244E7E" w:rsidP="00244E7E">
      <w:pPr>
        <w:bidi/>
        <w:jc w:val="both"/>
        <w:rPr>
          <w:rFonts w:cs="David" w:hint="cs"/>
          <w:u w:val="single"/>
          <w:rtl/>
        </w:rPr>
      </w:pPr>
    </w:p>
    <w:p w14:paraId="4B200587" w14:textId="77777777" w:rsidR="00244E7E" w:rsidRPr="00244E7E" w:rsidRDefault="00244E7E" w:rsidP="00244E7E">
      <w:pPr>
        <w:bidi/>
        <w:ind w:firstLine="706"/>
        <w:jc w:val="both"/>
        <w:rPr>
          <w:rFonts w:cs="David" w:hint="cs"/>
          <w:rtl/>
        </w:rPr>
      </w:pPr>
      <w:r w:rsidRPr="00244E7E">
        <w:rPr>
          <w:rFonts w:cs="David" w:hint="cs"/>
          <w:rtl/>
        </w:rPr>
        <w:t xml:space="preserve">שלמה אמר, והוא צודק: באה ממשלה חדשה, תן לה לעשות את העסק הזה, והיא תחליט אם היא רוצה. אם היא תרצה, היא תבוא למשאל עם. </w:t>
      </w:r>
    </w:p>
    <w:p w14:paraId="2680E7FB" w14:textId="77777777" w:rsidR="00244E7E" w:rsidRPr="00244E7E" w:rsidRDefault="00244E7E" w:rsidP="00244E7E">
      <w:pPr>
        <w:bidi/>
        <w:ind w:firstLine="706"/>
        <w:jc w:val="both"/>
        <w:rPr>
          <w:rFonts w:cs="David" w:hint="cs"/>
          <w:rtl/>
        </w:rPr>
      </w:pPr>
    </w:p>
    <w:p w14:paraId="3A505D27"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38127A42" w14:textId="77777777" w:rsidR="00244E7E" w:rsidRPr="00244E7E" w:rsidRDefault="00244E7E" w:rsidP="00244E7E">
      <w:pPr>
        <w:bidi/>
        <w:jc w:val="both"/>
        <w:rPr>
          <w:rFonts w:cs="David" w:hint="cs"/>
          <w:rtl/>
        </w:rPr>
      </w:pPr>
    </w:p>
    <w:p w14:paraId="37E90EB1" w14:textId="77777777" w:rsidR="00244E7E" w:rsidRPr="00244E7E" w:rsidRDefault="00244E7E" w:rsidP="00244E7E">
      <w:pPr>
        <w:bidi/>
        <w:ind w:firstLine="706"/>
        <w:jc w:val="both"/>
        <w:rPr>
          <w:rFonts w:cs="David" w:hint="cs"/>
          <w:rtl/>
        </w:rPr>
      </w:pPr>
      <w:r w:rsidRPr="00244E7E">
        <w:rPr>
          <w:rFonts w:cs="David" w:hint="cs"/>
          <w:rtl/>
        </w:rPr>
        <w:tab/>
        <w:t xml:space="preserve"> זה מה שהיה בנוסח הכחול. </w:t>
      </w:r>
    </w:p>
    <w:p w14:paraId="02E5788B" w14:textId="77777777" w:rsidR="00244E7E" w:rsidRPr="00244E7E" w:rsidRDefault="00244E7E" w:rsidP="00244E7E">
      <w:pPr>
        <w:bidi/>
        <w:ind w:firstLine="706"/>
        <w:jc w:val="both"/>
        <w:rPr>
          <w:rFonts w:cs="David" w:hint="cs"/>
          <w:rtl/>
        </w:rPr>
      </w:pPr>
    </w:p>
    <w:p w14:paraId="384E109D"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5E01FA5" w14:textId="77777777" w:rsidR="00244E7E" w:rsidRPr="00244E7E" w:rsidRDefault="00244E7E" w:rsidP="00244E7E">
      <w:pPr>
        <w:bidi/>
        <w:jc w:val="both"/>
        <w:rPr>
          <w:rFonts w:cs="David" w:hint="cs"/>
          <w:u w:val="single"/>
          <w:rtl/>
        </w:rPr>
      </w:pPr>
    </w:p>
    <w:p w14:paraId="222AC7CC" w14:textId="77777777" w:rsidR="00244E7E" w:rsidRPr="00244E7E" w:rsidRDefault="00244E7E" w:rsidP="00244E7E">
      <w:pPr>
        <w:bidi/>
        <w:ind w:firstLine="706"/>
        <w:jc w:val="both"/>
        <w:rPr>
          <w:rFonts w:cs="David" w:hint="cs"/>
          <w:rtl/>
        </w:rPr>
      </w:pPr>
      <w:r w:rsidRPr="00244E7E">
        <w:rPr>
          <w:rFonts w:cs="David" w:hint="cs"/>
          <w:rtl/>
        </w:rPr>
        <w:tab/>
        <w:t xml:space="preserve"> אבל יש לי שאלה שאני רוצה להבין מבחינה משפטית. אם הממשלה קיבלה החלטה ללכת למהלך הזה, אישרה הסכם, והחליטו שבד בבד מתפזרים והולכים לבחירות. הסתיימו הבחירות, הממשלה תצטרך לאשר. </w:t>
      </w:r>
    </w:p>
    <w:p w14:paraId="5E3FA231" w14:textId="77777777" w:rsidR="00244E7E" w:rsidRPr="00244E7E" w:rsidRDefault="00244E7E" w:rsidP="00244E7E">
      <w:pPr>
        <w:bidi/>
        <w:ind w:firstLine="706"/>
        <w:jc w:val="both"/>
        <w:rPr>
          <w:rFonts w:cs="David" w:hint="cs"/>
          <w:rtl/>
        </w:rPr>
      </w:pPr>
    </w:p>
    <w:p w14:paraId="4A3E1DC6"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4C0904F4" w14:textId="77777777" w:rsidR="00244E7E" w:rsidRPr="00244E7E" w:rsidRDefault="00244E7E" w:rsidP="00244E7E">
      <w:pPr>
        <w:bidi/>
        <w:jc w:val="both"/>
        <w:rPr>
          <w:rFonts w:cs="David" w:hint="cs"/>
          <w:u w:val="single"/>
          <w:rtl/>
        </w:rPr>
      </w:pPr>
    </w:p>
    <w:p w14:paraId="110FDE2F" w14:textId="77777777" w:rsidR="00244E7E" w:rsidRPr="00244E7E" w:rsidRDefault="00244E7E" w:rsidP="00244E7E">
      <w:pPr>
        <w:bidi/>
        <w:ind w:firstLine="706"/>
        <w:jc w:val="both"/>
        <w:rPr>
          <w:rFonts w:cs="David" w:hint="cs"/>
          <w:rtl/>
        </w:rPr>
      </w:pPr>
      <w:r w:rsidRPr="00244E7E">
        <w:rPr>
          <w:rFonts w:cs="David" w:hint="cs"/>
          <w:rtl/>
        </w:rPr>
        <w:t>הממשלה תצטרך לקבל מחדש החלטה, הכנסת תצטרך להחליט מחדש, ואז ילכו למשאל עם. יש ממשלה חדשה, למה אני צריך לכבול ממשלה חדשה וכנסת חדשה?</w:t>
      </w:r>
    </w:p>
    <w:p w14:paraId="28CB66E0" w14:textId="77777777" w:rsidR="00244E7E" w:rsidRPr="00244E7E" w:rsidRDefault="00244E7E" w:rsidP="00244E7E">
      <w:pPr>
        <w:bidi/>
        <w:ind w:firstLine="706"/>
        <w:jc w:val="both"/>
        <w:rPr>
          <w:rFonts w:cs="David" w:hint="cs"/>
          <w:rtl/>
        </w:rPr>
      </w:pPr>
    </w:p>
    <w:p w14:paraId="1E3662E3"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277C6B31" w14:textId="77777777" w:rsidR="00244E7E" w:rsidRPr="00244E7E" w:rsidRDefault="00244E7E" w:rsidP="00244E7E">
      <w:pPr>
        <w:bidi/>
        <w:jc w:val="both"/>
        <w:rPr>
          <w:rFonts w:cs="David" w:hint="cs"/>
          <w:u w:val="single"/>
          <w:rtl/>
        </w:rPr>
      </w:pPr>
    </w:p>
    <w:p w14:paraId="6B2910A3" w14:textId="77777777" w:rsidR="00244E7E" w:rsidRPr="00244E7E" w:rsidRDefault="00244E7E" w:rsidP="00244E7E">
      <w:pPr>
        <w:bidi/>
        <w:ind w:firstLine="706"/>
        <w:jc w:val="both"/>
        <w:rPr>
          <w:rFonts w:cs="David" w:hint="cs"/>
          <w:rtl/>
        </w:rPr>
      </w:pPr>
      <w:r w:rsidRPr="00244E7E">
        <w:rPr>
          <w:rFonts w:cs="David" w:hint="cs"/>
          <w:rtl/>
        </w:rPr>
        <w:t xml:space="preserve">בעיקרון אני אתך, אבל בסייג אחד. נניח שהממשלה מגיעה להסכם שלום, הבחירות יהיו עוד 90 יום והממשלה מביאה הסכם היום, מקבלת את הרוב בממשלה, מביאים את ההסכם לכנסת. הכנסת מאשרת, והממשלה אומרת לאחר מכן: יחד עם הבחירות גם אביא את משאל העם. </w:t>
      </w:r>
    </w:p>
    <w:p w14:paraId="21703541" w14:textId="77777777" w:rsidR="00244E7E" w:rsidRPr="00244E7E" w:rsidRDefault="00244E7E" w:rsidP="00244E7E">
      <w:pPr>
        <w:bidi/>
        <w:ind w:firstLine="706"/>
        <w:jc w:val="both"/>
        <w:rPr>
          <w:rFonts w:cs="David" w:hint="cs"/>
          <w:rtl/>
        </w:rPr>
      </w:pPr>
    </w:p>
    <w:p w14:paraId="68B7B1CA"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6A2C6E8B" w14:textId="77777777" w:rsidR="00244E7E" w:rsidRPr="00244E7E" w:rsidRDefault="00244E7E" w:rsidP="00244E7E">
      <w:pPr>
        <w:bidi/>
        <w:jc w:val="both"/>
        <w:rPr>
          <w:rFonts w:cs="David" w:hint="cs"/>
          <w:u w:val="single"/>
          <w:rtl/>
        </w:rPr>
      </w:pPr>
    </w:p>
    <w:p w14:paraId="4599B45F" w14:textId="77777777" w:rsidR="00244E7E" w:rsidRPr="00244E7E" w:rsidRDefault="00244E7E" w:rsidP="00244E7E">
      <w:pPr>
        <w:bidi/>
        <w:ind w:firstLine="706"/>
        <w:jc w:val="both"/>
        <w:rPr>
          <w:rFonts w:cs="David" w:hint="cs"/>
          <w:rtl/>
        </w:rPr>
      </w:pPr>
      <w:r w:rsidRPr="00244E7E">
        <w:rPr>
          <w:rFonts w:cs="David" w:hint="cs"/>
          <w:rtl/>
        </w:rPr>
        <w:t xml:space="preserve">זה מה שכתוב היום, ואתה התנגדת לזה, ובצדק. </w:t>
      </w:r>
    </w:p>
    <w:p w14:paraId="34A96D3D" w14:textId="77777777" w:rsidR="00244E7E" w:rsidRPr="00244E7E" w:rsidRDefault="00244E7E" w:rsidP="00244E7E">
      <w:pPr>
        <w:bidi/>
        <w:ind w:firstLine="706"/>
        <w:jc w:val="both"/>
        <w:rPr>
          <w:rFonts w:cs="David" w:hint="cs"/>
          <w:rtl/>
        </w:rPr>
      </w:pPr>
    </w:p>
    <w:p w14:paraId="62D096FF"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73DACAB" w14:textId="77777777" w:rsidR="00244E7E" w:rsidRPr="00244E7E" w:rsidRDefault="00244E7E" w:rsidP="00244E7E">
      <w:pPr>
        <w:bidi/>
        <w:jc w:val="both"/>
        <w:rPr>
          <w:rFonts w:cs="David" w:hint="cs"/>
          <w:u w:val="single"/>
          <w:rtl/>
        </w:rPr>
      </w:pPr>
    </w:p>
    <w:p w14:paraId="14161BE0" w14:textId="77777777" w:rsidR="00244E7E" w:rsidRPr="00244E7E" w:rsidRDefault="00244E7E" w:rsidP="00244E7E">
      <w:pPr>
        <w:bidi/>
        <w:ind w:firstLine="706"/>
        <w:jc w:val="both"/>
        <w:rPr>
          <w:rFonts w:cs="David" w:hint="cs"/>
          <w:rtl/>
        </w:rPr>
      </w:pPr>
      <w:r w:rsidRPr="00244E7E">
        <w:rPr>
          <w:rFonts w:cs="David" w:hint="cs"/>
          <w:rtl/>
        </w:rPr>
        <w:t xml:space="preserve">השאלה שלי </w:t>
      </w:r>
      <w:proofErr w:type="spellStart"/>
      <w:r w:rsidRPr="00244E7E">
        <w:rPr>
          <w:rFonts w:cs="David" w:hint="cs"/>
          <w:rtl/>
        </w:rPr>
        <w:t>היתה</w:t>
      </w:r>
      <w:proofErr w:type="spellEnd"/>
      <w:r w:rsidRPr="00244E7E">
        <w:rPr>
          <w:rFonts w:cs="David" w:hint="cs"/>
          <w:rtl/>
        </w:rPr>
        <w:t xml:space="preserve"> אחרת. במידה שהממשלה לא אישרה, יש הסכם אבל הממשלה לא הביאה את זה לכנסת ויצאנו לבחירות, זאת אומרת לא חל משאל עם, אז מה קורה לאחר מכן?</w:t>
      </w:r>
    </w:p>
    <w:p w14:paraId="2F382EAD" w14:textId="77777777" w:rsidR="00244E7E" w:rsidRPr="00244E7E" w:rsidRDefault="00244E7E" w:rsidP="00244E7E">
      <w:pPr>
        <w:bidi/>
        <w:ind w:firstLine="706"/>
        <w:jc w:val="both"/>
        <w:rPr>
          <w:rFonts w:cs="David" w:hint="cs"/>
          <w:rtl/>
        </w:rPr>
      </w:pPr>
    </w:p>
    <w:p w14:paraId="19637592"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17A229E6" w14:textId="77777777" w:rsidR="00244E7E" w:rsidRPr="00244E7E" w:rsidRDefault="00244E7E" w:rsidP="00244E7E">
      <w:pPr>
        <w:bidi/>
        <w:jc w:val="both"/>
        <w:rPr>
          <w:rFonts w:cs="David" w:hint="cs"/>
          <w:u w:val="single"/>
          <w:rtl/>
        </w:rPr>
      </w:pPr>
    </w:p>
    <w:p w14:paraId="432E1773" w14:textId="77777777" w:rsidR="00244E7E" w:rsidRPr="00244E7E" w:rsidRDefault="00244E7E" w:rsidP="00244E7E">
      <w:pPr>
        <w:bidi/>
        <w:ind w:firstLine="706"/>
        <w:jc w:val="both"/>
        <w:rPr>
          <w:rFonts w:cs="David" w:hint="cs"/>
          <w:rtl/>
        </w:rPr>
      </w:pPr>
      <w:r w:rsidRPr="00244E7E">
        <w:rPr>
          <w:rFonts w:cs="David" w:hint="cs"/>
          <w:rtl/>
        </w:rPr>
        <w:t xml:space="preserve">צריכים לעשות אחר כך משאל עם. </w:t>
      </w:r>
    </w:p>
    <w:p w14:paraId="5A4667C6" w14:textId="77777777" w:rsidR="00244E7E" w:rsidRPr="00244E7E" w:rsidRDefault="00244E7E" w:rsidP="00244E7E">
      <w:pPr>
        <w:bidi/>
        <w:ind w:firstLine="706"/>
        <w:jc w:val="both"/>
        <w:rPr>
          <w:rFonts w:cs="David" w:hint="cs"/>
          <w:rtl/>
        </w:rPr>
      </w:pPr>
    </w:p>
    <w:p w14:paraId="5A07FE54"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FB4CFD4" w14:textId="77777777" w:rsidR="00244E7E" w:rsidRPr="00244E7E" w:rsidRDefault="00244E7E" w:rsidP="00244E7E">
      <w:pPr>
        <w:bidi/>
        <w:jc w:val="both"/>
        <w:rPr>
          <w:rFonts w:cs="David" w:hint="cs"/>
          <w:u w:val="single"/>
          <w:rtl/>
        </w:rPr>
      </w:pPr>
    </w:p>
    <w:p w14:paraId="5695E6C2" w14:textId="77777777" w:rsidR="00244E7E" w:rsidRPr="00244E7E" w:rsidRDefault="00244E7E" w:rsidP="00244E7E">
      <w:pPr>
        <w:bidi/>
        <w:ind w:firstLine="706"/>
        <w:jc w:val="both"/>
        <w:rPr>
          <w:rFonts w:cs="David" w:hint="cs"/>
          <w:rtl/>
        </w:rPr>
      </w:pPr>
      <w:r w:rsidRPr="00244E7E">
        <w:rPr>
          <w:rFonts w:cs="David" w:hint="cs"/>
          <w:rtl/>
        </w:rPr>
        <w:t xml:space="preserve">בדיוק. לזה התכוונתי. </w:t>
      </w:r>
    </w:p>
    <w:p w14:paraId="4FC28C4C" w14:textId="77777777" w:rsidR="00244E7E" w:rsidRPr="00244E7E" w:rsidRDefault="00244E7E" w:rsidP="00244E7E">
      <w:pPr>
        <w:bidi/>
        <w:ind w:firstLine="706"/>
        <w:jc w:val="both"/>
        <w:rPr>
          <w:rFonts w:cs="David" w:hint="cs"/>
          <w:rtl/>
        </w:rPr>
      </w:pPr>
    </w:p>
    <w:p w14:paraId="758D280E"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4346A93B" w14:textId="77777777" w:rsidR="00244E7E" w:rsidRPr="00244E7E" w:rsidRDefault="00244E7E" w:rsidP="00244E7E">
      <w:pPr>
        <w:bidi/>
        <w:jc w:val="both"/>
        <w:rPr>
          <w:rFonts w:cs="David" w:hint="cs"/>
          <w:u w:val="single"/>
          <w:rtl/>
        </w:rPr>
      </w:pPr>
    </w:p>
    <w:p w14:paraId="08D717ED" w14:textId="77777777" w:rsidR="00244E7E" w:rsidRPr="00244E7E" w:rsidRDefault="00244E7E" w:rsidP="00244E7E">
      <w:pPr>
        <w:bidi/>
        <w:ind w:firstLine="706"/>
        <w:jc w:val="both"/>
        <w:rPr>
          <w:rFonts w:cs="David" w:hint="cs"/>
          <w:rtl/>
        </w:rPr>
      </w:pPr>
      <w:r w:rsidRPr="00244E7E">
        <w:rPr>
          <w:rFonts w:cs="David" w:hint="cs"/>
          <w:rtl/>
        </w:rPr>
        <w:t xml:space="preserve">אתה צודק. </w:t>
      </w:r>
    </w:p>
    <w:p w14:paraId="3EBD8A42" w14:textId="77777777" w:rsidR="00244E7E" w:rsidRPr="00244E7E" w:rsidRDefault="00244E7E" w:rsidP="00244E7E">
      <w:pPr>
        <w:bidi/>
        <w:ind w:firstLine="706"/>
        <w:jc w:val="both"/>
        <w:rPr>
          <w:rFonts w:cs="David" w:hint="cs"/>
          <w:rtl/>
        </w:rPr>
      </w:pPr>
    </w:p>
    <w:p w14:paraId="086DD16F"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8083F6D" w14:textId="77777777" w:rsidR="00244E7E" w:rsidRPr="00244E7E" w:rsidRDefault="00244E7E" w:rsidP="00244E7E">
      <w:pPr>
        <w:bidi/>
        <w:jc w:val="both"/>
        <w:rPr>
          <w:rFonts w:cs="David" w:hint="cs"/>
          <w:u w:val="single"/>
          <w:rtl/>
        </w:rPr>
      </w:pPr>
    </w:p>
    <w:p w14:paraId="6F7629F6" w14:textId="77777777" w:rsidR="00244E7E" w:rsidRPr="00244E7E" w:rsidRDefault="00244E7E" w:rsidP="00244E7E">
      <w:pPr>
        <w:bidi/>
        <w:ind w:firstLine="706"/>
        <w:jc w:val="both"/>
        <w:rPr>
          <w:rFonts w:cs="David" w:hint="cs"/>
          <w:rtl/>
        </w:rPr>
      </w:pPr>
      <w:r w:rsidRPr="00244E7E">
        <w:rPr>
          <w:rFonts w:cs="David" w:hint="cs"/>
          <w:rtl/>
        </w:rPr>
        <w:t xml:space="preserve">נניח שהכנסת לא מעבירה את ההצעה שהממשלה העבירה, אין רוב בכנסת. </w:t>
      </w:r>
    </w:p>
    <w:p w14:paraId="2334BBD4" w14:textId="77777777" w:rsidR="00244E7E" w:rsidRPr="00244E7E" w:rsidRDefault="00244E7E" w:rsidP="00244E7E">
      <w:pPr>
        <w:bidi/>
        <w:ind w:firstLine="706"/>
        <w:jc w:val="both"/>
        <w:rPr>
          <w:rFonts w:cs="David" w:hint="cs"/>
          <w:rtl/>
        </w:rPr>
      </w:pPr>
    </w:p>
    <w:p w14:paraId="3916786D"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2E16C138" w14:textId="77777777" w:rsidR="00244E7E" w:rsidRPr="00244E7E" w:rsidRDefault="00244E7E" w:rsidP="00244E7E">
      <w:pPr>
        <w:bidi/>
        <w:jc w:val="both"/>
        <w:rPr>
          <w:rFonts w:cs="David" w:hint="cs"/>
          <w:u w:val="single"/>
          <w:rtl/>
        </w:rPr>
      </w:pPr>
    </w:p>
    <w:p w14:paraId="39FF5018" w14:textId="77777777" w:rsidR="00244E7E" w:rsidRPr="00244E7E" w:rsidRDefault="00244E7E" w:rsidP="00244E7E">
      <w:pPr>
        <w:bidi/>
        <w:ind w:firstLine="706"/>
        <w:jc w:val="both"/>
        <w:rPr>
          <w:rFonts w:cs="David" w:hint="cs"/>
          <w:rtl/>
        </w:rPr>
      </w:pPr>
      <w:r w:rsidRPr="00244E7E">
        <w:rPr>
          <w:rFonts w:cs="David" w:hint="cs"/>
          <w:rtl/>
        </w:rPr>
        <w:t xml:space="preserve">אז אין משאל עם. </w:t>
      </w:r>
    </w:p>
    <w:p w14:paraId="12B07EE4" w14:textId="77777777" w:rsidR="00244E7E" w:rsidRPr="00244E7E" w:rsidRDefault="00244E7E" w:rsidP="00244E7E">
      <w:pPr>
        <w:bidi/>
        <w:ind w:firstLine="706"/>
        <w:jc w:val="both"/>
        <w:rPr>
          <w:rFonts w:cs="David" w:hint="cs"/>
          <w:rtl/>
        </w:rPr>
      </w:pPr>
    </w:p>
    <w:p w14:paraId="18009FF6"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6B055D82" w14:textId="77777777" w:rsidR="00244E7E" w:rsidRPr="00244E7E" w:rsidRDefault="00244E7E" w:rsidP="00244E7E">
      <w:pPr>
        <w:bidi/>
        <w:jc w:val="both"/>
        <w:rPr>
          <w:rFonts w:cs="David" w:hint="cs"/>
          <w:u w:val="single"/>
          <w:rtl/>
        </w:rPr>
      </w:pPr>
    </w:p>
    <w:p w14:paraId="47E12675" w14:textId="77777777" w:rsidR="00244E7E" w:rsidRPr="00244E7E" w:rsidRDefault="00244E7E" w:rsidP="00244E7E">
      <w:pPr>
        <w:bidi/>
        <w:ind w:firstLine="706"/>
        <w:jc w:val="both"/>
        <w:rPr>
          <w:rFonts w:cs="David" w:hint="cs"/>
          <w:rtl/>
        </w:rPr>
      </w:pPr>
      <w:r w:rsidRPr="00244E7E">
        <w:rPr>
          <w:rFonts w:cs="David" w:hint="cs"/>
          <w:rtl/>
        </w:rPr>
        <w:t xml:space="preserve">השאלה שאני שאלתי, האם את החלטת הממשלה רק החלטת ממשלה יכולה לבטל. הרי הממשלה הקודמת כן קיבלה את האישור, הכנסת לא אישרה, והממשלה שתיבחר לא יכולה להמשיך בכנסת החדשה באותה פרוצדורה. יש הממשלה הקודמת שקיבלה את הסכם השלום, והכנסת לא אישרה ולכן זה לא הגיע למשאל עם. הממשלה החדשה יכולה להמשיך את אותו רצף של הסכם שלום ולהגיד: אני מביאה עכשיו לכנסת, ואחר כך אנחנו הולכים למשאל עם. </w:t>
      </w:r>
    </w:p>
    <w:p w14:paraId="238D3571" w14:textId="77777777" w:rsidR="00244E7E" w:rsidRPr="00244E7E" w:rsidRDefault="00244E7E" w:rsidP="00244E7E">
      <w:pPr>
        <w:bidi/>
        <w:ind w:firstLine="706"/>
        <w:jc w:val="both"/>
        <w:rPr>
          <w:rFonts w:cs="David" w:hint="cs"/>
          <w:rtl/>
        </w:rPr>
      </w:pPr>
    </w:p>
    <w:p w14:paraId="7B47E8D8"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10BC9A89" w14:textId="77777777" w:rsidR="00244E7E" w:rsidRPr="00244E7E" w:rsidRDefault="00244E7E" w:rsidP="00244E7E">
      <w:pPr>
        <w:bidi/>
        <w:jc w:val="both"/>
        <w:rPr>
          <w:rFonts w:cs="David" w:hint="cs"/>
          <w:u w:val="single"/>
          <w:rtl/>
        </w:rPr>
      </w:pPr>
    </w:p>
    <w:p w14:paraId="2E813B2F" w14:textId="77777777" w:rsidR="00244E7E" w:rsidRPr="00244E7E" w:rsidRDefault="00244E7E" w:rsidP="00244E7E">
      <w:pPr>
        <w:bidi/>
        <w:ind w:firstLine="706"/>
        <w:jc w:val="both"/>
        <w:rPr>
          <w:rFonts w:cs="David" w:hint="cs"/>
          <w:rtl/>
        </w:rPr>
      </w:pPr>
      <w:r w:rsidRPr="00244E7E">
        <w:rPr>
          <w:rFonts w:cs="David" w:hint="cs"/>
          <w:rtl/>
        </w:rPr>
        <w:t xml:space="preserve">יש רק בעיה אחת במה שאתה אומר, ואתה כאופוזיציה צריך לחשוב עליה. </w:t>
      </w:r>
    </w:p>
    <w:p w14:paraId="2EC84381" w14:textId="77777777" w:rsidR="00244E7E" w:rsidRPr="00244E7E" w:rsidRDefault="00244E7E" w:rsidP="00244E7E">
      <w:pPr>
        <w:bidi/>
        <w:ind w:firstLine="706"/>
        <w:jc w:val="both"/>
        <w:rPr>
          <w:rFonts w:cs="David" w:hint="cs"/>
          <w:rtl/>
        </w:rPr>
      </w:pPr>
    </w:p>
    <w:p w14:paraId="53D28600"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4E6B9B8B" w14:textId="77777777" w:rsidR="00244E7E" w:rsidRPr="00244E7E" w:rsidRDefault="00244E7E" w:rsidP="00244E7E">
      <w:pPr>
        <w:bidi/>
        <w:jc w:val="both"/>
        <w:rPr>
          <w:rFonts w:cs="David" w:hint="cs"/>
          <w:u w:val="single"/>
          <w:rtl/>
        </w:rPr>
      </w:pPr>
    </w:p>
    <w:p w14:paraId="113B12C5" w14:textId="77777777" w:rsidR="00244E7E" w:rsidRPr="00244E7E" w:rsidRDefault="00244E7E" w:rsidP="00244E7E">
      <w:pPr>
        <w:bidi/>
        <w:ind w:firstLine="706"/>
        <w:jc w:val="both"/>
        <w:rPr>
          <w:rFonts w:cs="David" w:hint="cs"/>
          <w:rtl/>
        </w:rPr>
      </w:pPr>
      <w:r w:rsidRPr="00244E7E">
        <w:rPr>
          <w:rFonts w:cs="David" w:hint="cs"/>
          <w:rtl/>
        </w:rPr>
        <w:t xml:space="preserve">אנחנו עוסקים בעניין חוקתי. </w:t>
      </w:r>
    </w:p>
    <w:p w14:paraId="224BB8EE" w14:textId="77777777" w:rsidR="00244E7E" w:rsidRPr="00244E7E" w:rsidRDefault="00244E7E" w:rsidP="00244E7E">
      <w:pPr>
        <w:bidi/>
        <w:ind w:firstLine="706"/>
        <w:jc w:val="both"/>
        <w:rPr>
          <w:rFonts w:cs="David" w:hint="cs"/>
          <w:rtl/>
        </w:rPr>
      </w:pPr>
    </w:p>
    <w:p w14:paraId="4E024020"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4762F845" w14:textId="77777777" w:rsidR="00244E7E" w:rsidRPr="00244E7E" w:rsidRDefault="00244E7E" w:rsidP="00244E7E">
      <w:pPr>
        <w:bidi/>
        <w:jc w:val="both"/>
        <w:rPr>
          <w:rFonts w:cs="David" w:hint="cs"/>
          <w:u w:val="single"/>
          <w:rtl/>
        </w:rPr>
      </w:pPr>
    </w:p>
    <w:p w14:paraId="3ADB5771" w14:textId="77777777" w:rsidR="00244E7E" w:rsidRPr="00244E7E" w:rsidRDefault="00244E7E" w:rsidP="00244E7E">
      <w:pPr>
        <w:bidi/>
        <w:ind w:firstLine="706"/>
        <w:jc w:val="both"/>
        <w:rPr>
          <w:rFonts w:cs="David" w:hint="cs"/>
          <w:rtl/>
        </w:rPr>
      </w:pPr>
      <w:r w:rsidRPr="00244E7E">
        <w:rPr>
          <w:rFonts w:cs="David" w:hint="cs"/>
          <w:rtl/>
        </w:rPr>
        <w:t xml:space="preserve">הבעיה היא שאני לא רוצה לאפשר לממשלה לומר: עשיתי הסכם שלום, עכשיו אני הולכת לבחירות ולמשאל עם, ואני אנצח בגדול כי מכרתי את מחיר השלום. אני לא רוצה שזה ישפיע על הבחירות, לכן אני אומר: אם אתם רוצים לעשות הסכם שלום, אם אתם רוצים לעשות משאל עם, הולכים לבחירות ותעצרו את הכול. אחרי הבחירות תקום ממשלה, ואם היא תחליט שהיא רוצה להמשיך את הפרויקט הזה או לעשות שלום, היא תלך למשאל עם. אל תלכו על הסכם שלום כאילו לבחירות, כי אתם מרמים את כל הציבור. </w:t>
      </w:r>
    </w:p>
    <w:p w14:paraId="0BB664DE" w14:textId="77777777" w:rsidR="00244E7E" w:rsidRPr="00244E7E" w:rsidRDefault="00244E7E" w:rsidP="00244E7E">
      <w:pPr>
        <w:bidi/>
        <w:ind w:firstLine="706"/>
        <w:jc w:val="both"/>
        <w:rPr>
          <w:rFonts w:cs="David" w:hint="cs"/>
          <w:rtl/>
        </w:rPr>
      </w:pPr>
    </w:p>
    <w:p w14:paraId="6F4851D1"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4477AF78" w14:textId="77777777" w:rsidR="00244E7E" w:rsidRPr="00244E7E" w:rsidRDefault="00244E7E" w:rsidP="00244E7E">
      <w:pPr>
        <w:bidi/>
        <w:jc w:val="both"/>
        <w:rPr>
          <w:rFonts w:cs="David" w:hint="cs"/>
          <w:u w:val="single"/>
          <w:rtl/>
        </w:rPr>
      </w:pPr>
    </w:p>
    <w:p w14:paraId="3E9361D7" w14:textId="77777777" w:rsidR="00244E7E" w:rsidRPr="00244E7E" w:rsidRDefault="00244E7E" w:rsidP="00244E7E">
      <w:pPr>
        <w:bidi/>
        <w:ind w:firstLine="706"/>
        <w:jc w:val="both"/>
        <w:rPr>
          <w:rFonts w:cs="David" w:hint="cs"/>
          <w:rtl/>
        </w:rPr>
      </w:pPr>
      <w:r w:rsidRPr="00244E7E">
        <w:rPr>
          <w:rFonts w:cs="David" w:hint="cs"/>
          <w:rtl/>
        </w:rPr>
        <w:t>למה?</w:t>
      </w:r>
    </w:p>
    <w:p w14:paraId="371D4761" w14:textId="77777777" w:rsidR="00244E7E" w:rsidRPr="00244E7E" w:rsidRDefault="00244E7E" w:rsidP="00244E7E">
      <w:pPr>
        <w:bidi/>
        <w:ind w:firstLine="706"/>
        <w:jc w:val="both"/>
        <w:rPr>
          <w:rFonts w:cs="David" w:hint="cs"/>
          <w:rtl/>
        </w:rPr>
      </w:pPr>
    </w:p>
    <w:p w14:paraId="794818A5"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5DE66BEC" w14:textId="77777777" w:rsidR="00244E7E" w:rsidRPr="00244E7E" w:rsidRDefault="00244E7E" w:rsidP="00244E7E">
      <w:pPr>
        <w:bidi/>
        <w:jc w:val="both"/>
        <w:rPr>
          <w:rFonts w:cs="David" w:hint="cs"/>
          <w:u w:val="single"/>
          <w:rtl/>
        </w:rPr>
      </w:pPr>
    </w:p>
    <w:p w14:paraId="6BC731D8" w14:textId="77777777" w:rsidR="00244E7E" w:rsidRPr="00244E7E" w:rsidRDefault="00244E7E" w:rsidP="00244E7E">
      <w:pPr>
        <w:bidi/>
        <w:ind w:firstLine="706"/>
        <w:jc w:val="both"/>
        <w:rPr>
          <w:rFonts w:cs="David" w:hint="cs"/>
          <w:rtl/>
        </w:rPr>
      </w:pPr>
      <w:r w:rsidRPr="00244E7E">
        <w:rPr>
          <w:rFonts w:cs="David" w:hint="cs"/>
          <w:rtl/>
        </w:rPr>
        <w:t xml:space="preserve">אתן לך דוגמה. נניח שערב הבחירות האחרונות קדימה </w:t>
      </w:r>
      <w:proofErr w:type="spellStart"/>
      <w:r w:rsidRPr="00244E7E">
        <w:rPr>
          <w:rFonts w:cs="David" w:hint="cs"/>
          <w:rtl/>
        </w:rPr>
        <w:t>היתה</w:t>
      </w:r>
      <w:proofErr w:type="spellEnd"/>
      <w:r w:rsidRPr="00244E7E">
        <w:rPr>
          <w:rFonts w:cs="David" w:hint="cs"/>
          <w:rtl/>
        </w:rPr>
        <w:t xml:space="preserve"> בשלטון </w:t>
      </w:r>
      <w:proofErr w:type="spellStart"/>
      <w:r w:rsidRPr="00244E7E">
        <w:rPr>
          <w:rFonts w:cs="David" w:hint="cs"/>
          <w:rtl/>
        </w:rPr>
        <w:t>והיתה</w:t>
      </w:r>
      <w:proofErr w:type="spellEnd"/>
      <w:r w:rsidRPr="00244E7E">
        <w:rPr>
          <w:rFonts w:cs="David" w:hint="cs"/>
          <w:rtl/>
        </w:rPr>
        <w:t xml:space="preserve"> אומרת שהיא רוצה ללכת לשלום, חותמת על הסכם, עכשיו הולכים לבחירות. קדימה </w:t>
      </w:r>
      <w:proofErr w:type="spellStart"/>
      <w:r w:rsidRPr="00244E7E">
        <w:rPr>
          <w:rFonts w:cs="David" w:hint="cs"/>
          <w:rtl/>
        </w:rPr>
        <w:t>היתה</w:t>
      </w:r>
      <w:proofErr w:type="spellEnd"/>
      <w:r w:rsidRPr="00244E7E">
        <w:rPr>
          <w:rFonts w:cs="David" w:hint="cs"/>
          <w:rtl/>
        </w:rPr>
        <w:t xml:space="preserve"> מקבלת במקום 28 מנדטים, 35 מנדטים, אבל עדיין </w:t>
      </w:r>
      <w:proofErr w:type="spellStart"/>
      <w:r w:rsidRPr="00244E7E">
        <w:rPr>
          <w:rFonts w:cs="David" w:hint="cs"/>
          <w:rtl/>
        </w:rPr>
        <w:t>היתה</w:t>
      </w:r>
      <w:proofErr w:type="spellEnd"/>
      <w:r w:rsidRPr="00244E7E">
        <w:rPr>
          <w:rFonts w:cs="David" w:hint="cs"/>
          <w:rtl/>
        </w:rPr>
        <w:t xml:space="preserve"> צריכה את ישראל ביתנו כדי לעשות הסכם. אני רוצה שאם היו בחירות, תתחיל את הסיפור מחדש. </w:t>
      </w:r>
    </w:p>
    <w:p w14:paraId="53D02800" w14:textId="77777777" w:rsidR="00244E7E" w:rsidRPr="00244E7E" w:rsidRDefault="00244E7E" w:rsidP="00244E7E">
      <w:pPr>
        <w:bidi/>
        <w:ind w:firstLine="706"/>
        <w:jc w:val="both"/>
        <w:rPr>
          <w:rFonts w:cs="David" w:hint="cs"/>
          <w:rtl/>
        </w:rPr>
      </w:pPr>
    </w:p>
    <w:p w14:paraId="739B5DA4"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A644E05" w14:textId="77777777" w:rsidR="00244E7E" w:rsidRPr="00244E7E" w:rsidRDefault="00244E7E" w:rsidP="00244E7E">
      <w:pPr>
        <w:bidi/>
        <w:jc w:val="both"/>
        <w:rPr>
          <w:rFonts w:cs="David" w:hint="cs"/>
          <w:u w:val="single"/>
          <w:rtl/>
        </w:rPr>
      </w:pPr>
    </w:p>
    <w:p w14:paraId="6511EFF4" w14:textId="77777777" w:rsidR="00244E7E" w:rsidRPr="00244E7E" w:rsidRDefault="00244E7E" w:rsidP="00244E7E">
      <w:pPr>
        <w:bidi/>
        <w:ind w:firstLine="706"/>
        <w:jc w:val="both"/>
        <w:rPr>
          <w:rFonts w:cs="David" w:hint="cs"/>
          <w:rtl/>
        </w:rPr>
      </w:pPr>
      <w:r w:rsidRPr="00244E7E">
        <w:rPr>
          <w:rFonts w:cs="David" w:hint="cs"/>
          <w:rtl/>
        </w:rPr>
        <w:tab/>
        <w:t xml:space="preserve"> אבל אתה מבין שיש בעיה קשה. </w:t>
      </w:r>
    </w:p>
    <w:p w14:paraId="7C2F512F" w14:textId="77777777" w:rsidR="00244E7E" w:rsidRPr="00244E7E" w:rsidRDefault="00244E7E" w:rsidP="00244E7E">
      <w:pPr>
        <w:bidi/>
        <w:ind w:firstLine="706"/>
        <w:jc w:val="both"/>
        <w:rPr>
          <w:rFonts w:cs="David" w:hint="cs"/>
          <w:rtl/>
        </w:rPr>
      </w:pPr>
    </w:p>
    <w:p w14:paraId="3E4A6758"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476B6AC4" w14:textId="77777777" w:rsidR="00244E7E" w:rsidRPr="00244E7E" w:rsidRDefault="00244E7E" w:rsidP="00244E7E">
      <w:pPr>
        <w:bidi/>
        <w:jc w:val="both"/>
        <w:rPr>
          <w:rFonts w:cs="David" w:hint="cs"/>
          <w:u w:val="single"/>
          <w:rtl/>
        </w:rPr>
      </w:pPr>
    </w:p>
    <w:p w14:paraId="7EEBCC32" w14:textId="77777777" w:rsidR="00244E7E" w:rsidRPr="00244E7E" w:rsidRDefault="00244E7E" w:rsidP="00244E7E">
      <w:pPr>
        <w:bidi/>
        <w:ind w:firstLine="706"/>
        <w:jc w:val="both"/>
        <w:rPr>
          <w:rFonts w:cs="David" w:hint="cs"/>
          <w:rtl/>
        </w:rPr>
      </w:pPr>
      <w:r w:rsidRPr="00244E7E">
        <w:rPr>
          <w:rFonts w:cs="David" w:hint="cs"/>
          <w:rtl/>
        </w:rPr>
        <w:t>מבחינת הכסף?</w:t>
      </w:r>
    </w:p>
    <w:p w14:paraId="3705A90E" w14:textId="77777777" w:rsidR="00244E7E" w:rsidRPr="00244E7E" w:rsidRDefault="00244E7E" w:rsidP="00244E7E">
      <w:pPr>
        <w:bidi/>
        <w:ind w:firstLine="706"/>
        <w:jc w:val="both"/>
        <w:rPr>
          <w:rFonts w:cs="David" w:hint="cs"/>
          <w:rtl/>
        </w:rPr>
      </w:pPr>
    </w:p>
    <w:p w14:paraId="6F33408B"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C40191F" w14:textId="77777777" w:rsidR="00244E7E" w:rsidRPr="00244E7E" w:rsidRDefault="00244E7E" w:rsidP="00244E7E">
      <w:pPr>
        <w:bidi/>
        <w:jc w:val="both"/>
        <w:rPr>
          <w:rFonts w:cs="David" w:hint="cs"/>
          <w:u w:val="single"/>
          <w:rtl/>
        </w:rPr>
      </w:pPr>
    </w:p>
    <w:p w14:paraId="62108138" w14:textId="77777777" w:rsidR="00244E7E" w:rsidRPr="00244E7E" w:rsidRDefault="00244E7E" w:rsidP="00244E7E">
      <w:pPr>
        <w:bidi/>
        <w:ind w:firstLine="706"/>
        <w:jc w:val="both"/>
        <w:rPr>
          <w:rFonts w:cs="David" w:hint="cs"/>
          <w:rtl/>
        </w:rPr>
      </w:pPr>
      <w:r w:rsidRPr="00244E7E">
        <w:rPr>
          <w:rFonts w:cs="David" w:hint="cs"/>
          <w:rtl/>
        </w:rPr>
        <w:tab/>
        <w:t xml:space="preserve"> לא. מה קורה אם הממשלה אישרה וכעבור חודש התפזרה הכנסת?</w:t>
      </w:r>
      <w:r w:rsidRPr="00244E7E">
        <w:rPr>
          <w:rFonts w:cs="David" w:hint="cs"/>
          <w:rtl/>
        </w:rPr>
        <w:tab/>
      </w:r>
    </w:p>
    <w:p w14:paraId="2E3A1BB5" w14:textId="77777777" w:rsidR="00244E7E" w:rsidRPr="00244E7E" w:rsidRDefault="00244E7E" w:rsidP="00244E7E">
      <w:pPr>
        <w:bidi/>
        <w:ind w:firstLine="706"/>
        <w:jc w:val="both"/>
        <w:rPr>
          <w:rFonts w:cs="David" w:hint="cs"/>
          <w:rtl/>
        </w:rPr>
      </w:pPr>
    </w:p>
    <w:p w14:paraId="0645CAD8"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3E837D03" w14:textId="77777777" w:rsidR="00244E7E" w:rsidRPr="00244E7E" w:rsidRDefault="00244E7E" w:rsidP="00244E7E">
      <w:pPr>
        <w:bidi/>
        <w:jc w:val="both"/>
        <w:rPr>
          <w:rFonts w:cs="David" w:hint="cs"/>
          <w:u w:val="single"/>
          <w:rtl/>
        </w:rPr>
      </w:pPr>
    </w:p>
    <w:p w14:paraId="555FACF0" w14:textId="77777777" w:rsidR="00244E7E" w:rsidRPr="00244E7E" w:rsidRDefault="00244E7E" w:rsidP="00244E7E">
      <w:pPr>
        <w:bidi/>
        <w:ind w:firstLine="706"/>
        <w:jc w:val="both"/>
        <w:rPr>
          <w:rFonts w:cs="David" w:hint="cs"/>
          <w:rtl/>
        </w:rPr>
      </w:pPr>
      <w:r w:rsidRPr="00244E7E">
        <w:rPr>
          <w:rFonts w:cs="David" w:hint="cs"/>
          <w:rtl/>
        </w:rPr>
        <w:t xml:space="preserve">זה בסדר אם תוך 90 יום אין בחירות, אז אין משאל עם. זה מה שכתוב בחוק היום. </w:t>
      </w:r>
    </w:p>
    <w:p w14:paraId="527A4CA7" w14:textId="77777777" w:rsidR="00244E7E" w:rsidRPr="00244E7E" w:rsidRDefault="00244E7E" w:rsidP="00244E7E">
      <w:pPr>
        <w:bidi/>
        <w:ind w:firstLine="706"/>
        <w:jc w:val="both"/>
        <w:rPr>
          <w:rFonts w:cs="David" w:hint="cs"/>
          <w:rtl/>
        </w:rPr>
      </w:pPr>
    </w:p>
    <w:p w14:paraId="38DB77DD"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569220EA" w14:textId="77777777" w:rsidR="00244E7E" w:rsidRPr="00244E7E" w:rsidRDefault="00244E7E" w:rsidP="00244E7E">
      <w:pPr>
        <w:bidi/>
        <w:jc w:val="both"/>
        <w:rPr>
          <w:rFonts w:cs="David" w:hint="cs"/>
          <w:u w:val="single"/>
          <w:rtl/>
        </w:rPr>
      </w:pPr>
    </w:p>
    <w:p w14:paraId="3F05A3B9" w14:textId="77777777" w:rsidR="00244E7E" w:rsidRPr="00244E7E" w:rsidRDefault="00244E7E" w:rsidP="00244E7E">
      <w:pPr>
        <w:bidi/>
        <w:ind w:firstLine="706"/>
        <w:jc w:val="both"/>
        <w:rPr>
          <w:rFonts w:cs="David" w:hint="cs"/>
          <w:rtl/>
        </w:rPr>
      </w:pPr>
      <w:r w:rsidRPr="00244E7E">
        <w:rPr>
          <w:rFonts w:cs="David" w:hint="cs"/>
          <w:rtl/>
        </w:rPr>
        <w:tab/>
        <w:t xml:space="preserve"> זה לא מה שכתוב בחוק היום. </w:t>
      </w:r>
    </w:p>
    <w:p w14:paraId="5666CD91" w14:textId="77777777" w:rsidR="00244E7E" w:rsidRPr="00244E7E" w:rsidRDefault="00244E7E" w:rsidP="00244E7E">
      <w:pPr>
        <w:bidi/>
        <w:ind w:firstLine="706"/>
        <w:jc w:val="both"/>
        <w:rPr>
          <w:rFonts w:cs="David" w:hint="cs"/>
          <w:rtl/>
        </w:rPr>
      </w:pPr>
    </w:p>
    <w:p w14:paraId="40E919F4"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49957D28" w14:textId="77777777" w:rsidR="00244E7E" w:rsidRPr="00244E7E" w:rsidRDefault="00244E7E" w:rsidP="00244E7E">
      <w:pPr>
        <w:bidi/>
        <w:jc w:val="both"/>
        <w:rPr>
          <w:rFonts w:cs="David" w:hint="cs"/>
          <w:u w:val="single"/>
          <w:rtl/>
        </w:rPr>
      </w:pPr>
    </w:p>
    <w:p w14:paraId="06EF475E" w14:textId="77777777" w:rsidR="00244E7E" w:rsidRPr="00244E7E" w:rsidRDefault="00244E7E" w:rsidP="00244E7E">
      <w:pPr>
        <w:bidi/>
        <w:ind w:firstLine="706"/>
        <w:jc w:val="both"/>
        <w:rPr>
          <w:rFonts w:cs="David" w:hint="cs"/>
          <w:rtl/>
        </w:rPr>
      </w:pPr>
      <w:r w:rsidRPr="00244E7E">
        <w:rPr>
          <w:rFonts w:cs="David" w:hint="cs"/>
          <w:rtl/>
        </w:rPr>
        <w:t xml:space="preserve">יש ממשלה חדשה, מתחילים את הסיפור מחדש. זה אומר לקבל החלטה ולהביא לכנסת וללכת למשאל עם. </w:t>
      </w:r>
    </w:p>
    <w:p w14:paraId="2491A0D7" w14:textId="77777777" w:rsidR="00244E7E" w:rsidRPr="00244E7E" w:rsidRDefault="00244E7E" w:rsidP="00244E7E">
      <w:pPr>
        <w:bidi/>
        <w:ind w:firstLine="706"/>
        <w:jc w:val="both"/>
        <w:rPr>
          <w:rFonts w:cs="David" w:hint="cs"/>
          <w:rtl/>
        </w:rPr>
      </w:pPr>
    </w:p>
    <w:p w14:paraId="01D41AB9"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4111CAAD" w14:textId="77777777" w:rsidR="00244E7E" w:rsidRPr="00244E7E" w:rsidRDefault="00244E7E" w:rsidP="00244E7E">
      <w:pPr>
        <w:bidi/>
        <w:jc w:val="both"/>
        <w:rPr>
          <w:rFonts w:cs="David" w:hint="cs"/>
          <w:u w:val="single"/>
          <w:rtl/>
        </w:rPr>
      </w:pPr>
    </w:p>
    <w:p w14:paraId="629933C7" w14:textId="77777777" w:rsidR="00244E7E" w:rsidRPr="00244E7E" w:rsidRDefault="00244E7E" w:rsidP="00244E7E">
      <w:pPr>
        <w:bidi/>
        <w:ind w:firstLine="706"/>
        <w:jc w:val="both"/>
        <w:rPr>
          <w:rFonts w:cs="David" w:hint="cs"/>
          <w:rtl/>
        </w:rPr>
      </w:pPr>
      <w:r w:rsidRPr="00244E7E">
        <w:rPr>
          <w:rFonts w:cs="David" w:hint="cs"/>
          <w:rtl/>
        </w:rPr>
        <w:t xml:space="preserve">אפשר להחליט במקרה כזה שיום הבחירות הוא יום משאל עם. </w:t>
      </w:r>
    </w:p>
    <w:p w14:paraId="2A643D79" w14:textId="77777777" w:rsidR="00244E7E" w:rsidRPr="00244E7E" w:rsidRDefault="00244E7E" w:rsidP="00244E7E">
      <w:pPr>
        <w:bidi/>
        <w:ind w:firstLine="706"/>
        <w:jc w:val="both"/>
        <w:rPr>
          <w:rFonts w:cs="David" w:hint="cs"/>
          <w:rtl/>
        </w:rPr>
      </w:pPr>
    </w:p>
    <w:p w14:paraId="62971F2D"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5A93E17B" w14:textId="77777777" w:rsidR="00244E7E" w:rsidRPr="00244E7E" w:rsidRDefault="00244E7E" w:rsidP="00244E7E">
      <w:pPr>
        <w:bidi/>
        <w:jc w:val="both"/>
        <w:rPr>
          <w:rFonts w:cs="David" w:hint="cs"/>
          <w:u w:val="single"/>
          <w:rtl/>
        </w:rPr>
      </w:pPr>
    </w:p>
    <w:p w14:paraId="763E073E" w14:textId="77777777" w:rsidR="00244E7E" w:rsidRPr="00244E7E" w:rsidRDefault="00244E7E" w:rsidP="00244E7E">
      <w:pPr>
        <w:bidi/>
        <w:ind w:firstLine="706"/>
        <w:jc w:val="both"/>
        <w:rPr>
          <w:rFonts w:cs="David" w:hint="cs"/>
          <w:rtl/>
        </w:rPr>
      </w:pPr>
      <w:r w:rsidRPr="00244E7E">
        <w:rPr>
          <w:rFonts w:cs="David" w:hint="cs"/>
          <w:rtl/>
        </w:rPr>
        <w:t xml:space="preserve">זה מה שכתוב בהצעה. </w:t>
      </w:r>
    </w:p>
    <w:p w14:paraId="44A8D461" w14:textId="77777777" w:rsidR="00244E7E" w:rsidRPr="00244E7E" w:rsidRDefault="00244E7E" w:rsidP="00244E7E">
      <w:pPr>
        <w:bidi/>
        <w:ind w:firstLine="706"/>
        <w:jc w:val="both"/>
        <w:rPr>
          <w:rFonts w:cs="David" w:hint="cs"/>
          <w:rtl/>
        </w:rPr>
      </w:pPr>
    </w:p>
    <w:p w14:paraId="1BE854A6"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3B041BC1" w14:textId="77777777" w:rsidR="00244E7E" w:rsidRPr="00244E7E" w:rsidRDefault="00244E7E" w:rsidP="00244E7E">
      <w:pPr>
        <w:bidi/>
        <w:jc w:val="both"/>
        <w:rPr>
          <w:rFonts w:cs="David" w:hint="cs"/>
          <w:u w:val="single"/>
          <w:rtl/>
        </w:rPr>
      </w:pPr>
    </w:p>
    <w:p w14:paraId="27A97E7A" w14:textId="77777777" w:rsidR="00244E7E" w:rsidRPr="00244E7E" w:rsidRDefault="00244E7E" w:rsidP="00244E7E">
      <w:pPr>
        <w:bidi/>
        <w:ind w:firstLine="706"/>
        <w:jc w:val="both"/>
        <w:rPr>
          <w:rFonts w:cs="David" w:hint="cs"/>
          <w:rtl/>
        </w:rPr>
      </w:pPr>
      <w:r w:rsidRPr="00244E7E">
        <w:rPr>
          <w:rFonts w:cs="David" w:hint="cs"/>
          <w:rtl/>
        </w:rPr>
        <w:t xml:space="preserve">ואז קמה ממשלה חדשה שמחליטה לא לקיים את רצון העם? העם החליט במשאל העם שהוא בעד נסיגה מהגולן. </w:t>
      </w:r>
    </w:p>
    <w:p w14:paraId="2C65CD1D" w14:textId="77777777" w:rsidR="00244E7E" w:rsidRPr="00244E7E" w:rsidRDefault="00244E7E" w:rsidP="00244E7E">
      <w:pPr>
        <w:bidi/>
        <w:ind w:firstLine="706"/>
        <w:jc w:val="both"/>
        <w:rPr>
          <w:rFonts w:cs="David" w:hint="cs"/>
          <w:rtl/>
        </w:rPr>
      </w:pPr>
    </w:p>
    <w:p w14:paraId="587A8D40"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7089C788" w14:textId="77777777" w:rsidR="00244E7E" w:rsidRPr="00244E7E" w:rsidRDefault="00244E7E" w:rsidP="00244E7E">
      <w:pPr>
        <w:bidi/>
        <w:jc w:val="both"/>
        <w:rPr>
          <w:rFonts w:cs="David" w:hint="cs"/>
          <w:u w:val="single"/>
          <w:rtl/>
        </w:rPr>
      </w:pPr>
    </w:p>
    <w:p w14:paraId="70B8B333" w14:textId="77777777" w:rsidR="00244E7E" w:rsidRPr="00244E7E" w:rsidRDefault="00244E7E" w:rsidP="00244E7E">
      <w:pPr>
        <w:bidi/>
        <w:ind w:firstLine="706"/>
        <w:jc w:val="both"/>
        <w:rPr>
          <w:rFonts w:cs="David" w:hint="cs"/>
          <w:rtl/>
        </w:rPr>
      </w:pPr>
      <w:r w:rsidRPr="00244E7E">
        <w:rPr>
          <w:rFonts w:cs="David" w:hint="cs"/>
          <w:rtl/>
        </w:rPr>
        <w:t xml:space="preserve">אם אין הסכם ואם הממשלה החדשה החליטה שהיא לא חותמת על ההסכם. </w:t>
      </w:r>
    </w:p>
    <w:p w14:paraId="78BFA309" w14:textId="77777777" w:rsidR="00244E7E" w:rsidRPr="00244E7E" w:rsidRDefault="00244E7E" w:rsidP="00244E7E">
      <w:pPr>
        <w:bidi/>
        <w:ind w:firstLine="706"/>
        <w:jc w:val="both"/>
        <w:rPr>
          <w:rFonts w:cs="David" w:hint="cs"/>
          <w:rtl/>
        </w:rPr>
      </w:pPr>
    </w:p>
    <w:p w14:paraId="6ADE85AE"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75BB5653" w14:textId="77777777" w:rsidR="00244E7E" w:rsidRPr="00244E7E" w:rsidRDefault="00244E7E" w:rsidP="00244E7E">
      <w:pPr>
        <w:bidi/>
        <w:jc w:val="both"/>
        <w:rPr>
          <w:rFonts w:cs="David" w:hint="cs"/>
          <w:u w:val="single"/>
          <w:rtl/>
        </w:rPr>
      </w:pPr>
    </w:p>
    <w:p w14:paraId="2EEBA092" w14:textId="77777777" w:rsidR="00244E7E" w:rsidRPr="00244E7E" w:rsidRDefault="00244E7E" w:rsidP="00244E7E">
      <w:pPr>
        <w:bidi/>
        <w:ind w:firstLine="706"/>
        <w:jc w:val="both"/>
        <w:rPr>
          <w:rFonts w:cs="David" w:hint="cs"/>
          <w:rtl/>
        </w:rPr>
      </w:pPr>
      <w:r w:rsidRPr="00244E7E">
        <w:rPr>
          <w:rFonts w:cs="David" w:hint="cs"/>
          <w:rtl/>
        </w:rPr>
        <w:t xml:space="preserve">הממשלה חתמה כבר על ההסכם, הכנסת כבר אישרה את זה ואז הולכים לבחירות. </w:t>
      </w:r>
    </w:p>
    <w:p w14:paraId="207BC29B" w14:textId="77777777" w:rsidR="00244E7E" w:rsidRPr="00244E7E" w:rsidRDefault="00244E7E" w:rsidP="00244E7E">
      <w:pPr>
        <w:bidi/>
        <w:ind w:firstLine="706"/>
        <w:jc w:val="both"/>
        <w:rPr>
          <w:rFonts w:cs="David" w:hint="cs"/>
          <w:rtl/>
        </w:rPr>
      </w:pPr>
    </w:p>
    <w:p w14:paraId="46E56550"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696C7FF5" w14:textId="77777777" w:rsidR="00244E7E" w:rsidRPr="00244E7E" w:rsidRDefault="00244E7E" w:rsidP="00244E7E">
      <w:pPr>
        <w:bidi/>
        <w:jc w:val="both"/>
        <w:rPr>
          <w:rFonts w:cs="David" w:hint="cs"/>
          <w:u w:val="single"/>
          <w:rtl/>
        </w:rPr>
      </w:pPr>
    </w:p>
    <w:p w14:paraId="0275C84D" w14:textId="77777777" w:rsidR="00244E7E" w:rsidRPr="00244E7E" w:rsidRDefault="00244E7E" w:rsidP="00244E7E">
      <w:pPr>
        <w:bidi/>
        <w:ind w:firstLine="706"/>
        <w:jc w:val="both"/>
        <w:rPr>
          <w:rFonts w:cs="David" w:hint="cs"/>
          <w:rtl/>
        </w:rPr>
      </w:pPr>
      <w:r w:rsidRPr="00244E7E">
        <w:rPr>
          <w:rFonts w:cs="David" w:hint="cs"/>
          <w:rtl/>
        </w:rPr>
        <w:t xml:space="preserve">אתה מבין שהממשלה יכולה לחתום על ההסכם בראשי תיבות בלי לאשרר אותו. השלב האחרון הוא משאל העם. </w:t>
      </w:r>
    </w:p>
    <w:p w14:paraId="7B91F3D5" w14:textId="77777777" w:rsidR="00244E7E" w:rsidRPr="00244E7E" w:rsidRDefault="00244E7E" w:rsidP="00244E7E">
      <w:pPr>
        <w:bidi/>
        <w:ind w:firstLine="706"/>
        <w:jc w:val="both"/>
        <w:rPr>
          <w:rFonts w:cs="David" w:hint="cs"/>
          <w:rtl/>
        </w:rPr>
      </w:pPr>
    </w:p>
    <w:p w14:paraId="2944259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36641D41" w14:textId="77777777" w:rsidR="00244E7E" w:rsidRPr="00244E7E" w:rsidRDefault="00244E7E" w:rsidP="00244E7E">
      <w:pPr>
        <w:bidi/>
        <w:jc w:val="both"/>
        <w:rPr>
          <w:rFonts w:cs="David" w:hint="cs"/>
          <w:u w:val="single"/>
          <w:rtl/>
        </w:rPr>
      </w:pPr>
    </w:p>
    <w:p w14:paraId="39C30DF2" w14:textId="77777777" w:rsidR="00244E7E" w:rsidRPr="00244E7E" w:rsidRDefault="00244E7E" w:rsidP="00244E7E">
      <w:pPr>
        <w:bidi/>
        <w:ind w:firstLine="706"/>
        <w:jc w:val="both"/>
        <w:rPr>
          <w:rFonts w:cs="David" w:hint="cs"/>
          <w:rtl/>
        </w:rPr>
      </w:pPr>
      <w:r w:rsidRPr="00244E7E">
        <w:rPr>
          <w:rFonts w:cs="David" w:hint="cs"/>
          <w:rtl/>
        </w:rPr>
        <w:tab/>
        <w:t xml:space="preserve">אם הכנסת לא אישרה, אין בכלל משאל עם. </w:t>
      </w:r>
    </w:p>
    <w:p w14:paraId="0AFAD3C2" w14:textId="77777777" w:rsidR="00244E7E" w:rsidRPr="00244E7E" w:rsidRDefault="00244E7E" w:rsidP="00244E7E">
      <w:pPr>
        <w:bidi/>
        <w:ind w:firstLine="706"/>
        <w:jc w:val="both"/>
        <w:rPr>
          <w:rFonts w:cs="David" w:hint="cs"/>
          <w:rtl/>
        </w:rPr>
      </w:pPr>
    </w:p>
    <w:p w14:paraId="539A80F5"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69521BC8" w14:textId="77777777" w:rsidR="00244E7E" w:rsidRPr="00244E7E" w:rsidRDefault="00244E7E" w:rsidP="00244E7E">
      <w:pPr>
        <w:bidi/>
        <w:jc w:val="both"/>
        <w:rPr>
          <w:rFonts w:cs="David" w:hint="cs"/>
          <w:u w:val="single"/>
          <w:rtl/>
        </w:rPr>
      </w:pPr>
    </w:p>
    <w:p w14:paraId="0E00AD43" w14:textId="77777777" w:rsidR="00244E7E" w:rsidRPr="00244E7E" w:rsidRDefault="00244E7E" w:rsidP="00244E7E">
      <w:pPr>
        <w:bidi/>
        <w:ind w:firstLine="706"/>
        <w:jc w:val="both"/>
        <w:rPr>
          <w:rFonts w:cs="David" w:hint="cs"/>
          <w:rtl/>
        </w:rPr>
      </w:pPr>
      <w:r w:rsidRPr="00244E7E">
        <w:rPr>
          <w:rFonts w:cs="David" w:hint="cs"/>
          <w:rtl/>
        </w:rPr>
        <w:t xml:space="preserve">הכנסת אישרה. </w:t>
      </w:r>
    </w:p>
    <w:p w14:paraId="4B03A281" w14:textId="77777777" w:rsidR="00244E7E" w:rsidRPr="00244E7E" w:rsidRDefault="00244E7E" w:rsidP="00244E7E">
      <w:pPr>
        <w:bidi/>
        <w:ind w:firstLine="706"/>
        <w:jc w:val="both"/>
        <w:rPr>
          <w:rFonts w:cs="David" w:hint="cs"/>
          <w:rtl/>
        </w:rPr>
      </w:pPr>
    </w:p>
    <w:p w14:paraId="657E0D6C"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2FD5CAEB" w14:textId="77777777" w:rsidR="00244E7E" w:rsidRPr="00244E7E" w:rsidRDefault="00244E7E" w:rsidP="00244E7E">
      <w:pPr>
        <w:bidi/>
        <w:jc w:val="both"/>
        <w:rPr>
          <w:rFonts w:cs="David" w:hint="cs"/>
          <w:u w:val="single"/>
          <w:rtl/>
        </w:rPr>
      </w:pPr>
    </w:p>
    <w:p w14:paraId="37D65551" w14:textId="77777777" w:rsidR="00244E7E" w:rsidRPr="00244E7E" w:rsidRDefault="00244E7E" w:rsidP="00244E7E">
      <w:pPr>
        <w:bidi/>
        <w:ind w:firstLine="706"/>
        <w:jc w:val="both"/>
        <w:rPr>
          <w:rFonts w:cs="David" w:hint="cs"/>
          <w:rtl/>
        </w:rPr>
      </w:pPr>
      <w:r w:rsidRPr="00244E7E">
        <w:rPr>
          <w:rFonts w:cs="David" w:hint="cs"/>
          <w:rtl/>
        </w:rPr>
        <w:t xml:space="preserve">הכנסת אישרה, הולכים למשאל עם ואז הכנסת מתפזרת. להבנתי אין הסכם במובן המשפטי הבין-לאומי שלו, במובן הציבורי. </w:t>
      </w:r>
    </w:p>
    <w:p w14:paraId="3493C3E4" w14:textId="77777777" w:rsidR="00244E7E" w:rsidRPr="00244E7E" w:rsidRDefault="00244E7E" w:rsidP="00244E7E">
      <w:pPr>
        <w:bidi/>
        <w:ind w:firstLine="706"/>
        <w:jc w:val="both"/>
        <w:rPr>
          <w:rFonts w:cs="David" w:hint="cs"/>
          <w:rtl/>
        </w:rPr>
      </w:pPr>
    </w:p>
    <w:p w14:paraId="23CED5E6"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50F0AAC0" w14:textId="77777777" w:rsidR="00244E7E" w:rsidRPr="00244E7E" w:rsidRDefault="00244E7E" w:rsidP="00244E7E">
      <w:pPr>
        <w:bidi/>
        <w:jc w:val="both"/>
        <w:rPr>
          <w:rFonts w:cs="David" w:hint="cs"/>
          <w:u w:val="single"/>
          <w:rtl/>
        </w:rPr>
      </w:pPr>
    </w:p>
    <w:p w14:paraId="3BD36B8E" w14:textId="77777777" w:rsidR="00244E7E" w:rsidRPr="00244E7E" w:rsidRDefault="00244E7E" w:rsidP="00244E7E">
      <w:pPr>
        <w:bidi/>
        <w:ind w:firstLine="706"/>
        <w:jc w:val="both"/>
        <w:rPr>
          <w:rFonts w:cs="David" w:hint="cs"/>
          <w:rtl/>
        </w:rPr>
      </w:pPr>
      <w:r w:rsidRPr="00244E7E">
        <w:rPr>
          <w:rFonts w:cs="David" w:hint="cs"/>
          <w:rtl/>
        </w:rPr>
        <w:t xml:space="preserve">פירושו של דבר שאין טעם במשאל עם, ואתה אומר לעשות את משאל העם באותו יום. זה בדיוק מה שאני טוען. </w:t>
      </w:r>
    </w:p>
    <w:p w14:paraId="38D1FE54" w14:textId="77777777" w:rsidR="00244E7E" w:rsidRPr="00244E7E" w:rsidRDefault="00244E7E" w:rsidP="00244E7E">
      <w:pPr>
        <w:bidi/>
        <w:ind w:firstLine="706"/>
        <w:jc w:val="both"/>
        <w:rPr>
          <w:rFonts w:cs="David" w:hint="cs"/>
          <w:rtl/>
        </w:rPr>
      </w:pPr>
    </w:p>
    <w:p w14:paraId="6B16AAE3"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5FA6C684" w14:textId="77777777" w:rsidR="00244E7E" w:rsidRPr="00244E7E" w:rsidRDefault="00244E7E" w:rsidP="00244E7E">
      <w:pPr>
        <w:bidi/>
        <w:jc w:val="both"/>
        <w:rPr>
          <w:rFonts w:cs="David" w:hint="cs"/>
          <w:u w:val="single"/>
          <w:rtl/>
        </w:rPr>
      </w:pPr>
    </w:p>
    <w:p w14:paraId="1C1AA021" w14:textId="77777777" w:rsidR="00244E7E" w:rsidRPr="00244E7E" w:rsidRDefault="00244E7E" w:rsidP="00244E7E">
      <w:pPr>
        <w:bidi/>
        <w:ind w:firstLine="706"/>
        <w:jc w:val="both"/>
        <w:rPr>
          <w:rFonts w:cs="David" w:hint="cs"/>
          <w:rtl/>
        </w:rPr>
      </w:pPr>
      <w:r w:rsidRPr="00244E7E">
        <w:rPr>
          <w:rFonts w:cs="David" w:hint="cs"/>
          <w:rtl/>
        </w:rPr>
        <w:tab/>
        <w:t xml:space="preserve">אתם צריכים לזכור שזה לא רק הסכם. </w:t>
      </w:r>
    </w:p>
    <w:p w14:paraId="447DD43A" w14:textId="77777777" w:rsidR="00244E7E" w:rsidRPr="00244E7E" w:rsidRDefault="00244E7E" w:rsidP="00244E7E">
      <w:pPr>
        <w:bidi/>
        <w:ind w:firstLine="706"/>
        <w:jc w:val="both"/>
        <w:rPr>
          <w:rFonts w:cs="David" w:hint="cs"/>
          <w:rtl/>
        </w:rPr>
      </w:pPr>
    </w:p>
    <w:p w14:paraId="2A437E6D"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7A55EEC4" w14:textId="77777777" w:rsidR="00244E7E" w:rsidRPr="00244E7E" w:rsidRDefault="00244E7E" w:rsidP="00244E7E">
      <w:pPr>
        <w:bidi/>
        <w:jc w:val="both"/>
        <w:rPr>
          <w:rFonts w:cs="David" w:hint="cs"/>
          <w:u w:val="single"/>
          <w:rtl/>
        </w:rPr>
      </w:pPr>
    </w:p>
    <w:p w14:paraId="4DB5C6DE" w14:textId="77777777" w:rsidR="00244E7E" w:rsidRPr="00244E7E" w:rsidRDefault="00244E7E" w:rsidP="00244E7E">
      <w:pPr>
        <w:bidi/>
        <w:ind w:firstLine="706"/>
        <w:jc w:val="both"/>
        <w:rPr>
          <w:rFonts w:cs="David" w:hint="cs"/>
          <w:rtl/>
        </w:rPr>
      </w:pPr>
      <w:r w:rsidRPr="00244E7E">
        <w:rPr>
          <w:rFonts w:cs="David" w:hint="cs"/>
          <w:rtl/>
        </w:rPr>
        <w:t>למה שזה לא יבוא עוד פעם לממשלה?</w:t>
      </w:r>
    </w:p>
    <w:p w14:paraId="519B219E" w14:textId="77777777" w:rsidR="00244E7E" w:rsidRPr="00244E7E" w:rsidRDefault="00244E7E" w:rsidP="00244E7E">
      <w:pPr>
        <w:bidi/>
        <w:ind w:firstLine="706"/>
        <w:jc w:val="both"/>
        <w:rPr>
          <w:rFonts w:cs="David" w:hint="cs"/>
          <w:rtl/>
        </w:rPr>
      </w:pPr>
    </w:p>
    <w:p w14:paraId="4765849D"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C9D4930" w14:textId="77777777" w:rsidR="00244E7E" w:rsidRPr="00244E7E" w:rsidRDefault="00244E7E" w:rsidP="00244E7E">
      <w:pPr>
        <w:bidi/>
        <w:jc w:val="both"/>
        <w:rPr>
          <w:rFonts w:cs="David" w:hint="cs"/>
          <w:u w:val="single"/>
          <w:rtl/>
        </w:rPr>
      </w:pPr>
    </w:p>
    <w:p w14:paraId="590D7B38" w14:textId="77777777" w:rsidR="00244E7E" w:rsidRPr="00244E7E" w:rsidRDefault="00244E7E" w:rsidP="00244E7E">
      <w:pPr>
        <w:bidi/>
        <w:ind w:firstLine="706"/>
        <w:jc w:val="both"/>
        <w:rPr>
          <w:rFonts w:cs="David" w:hint="cs"/>
          <w:rtl/>
        </w:rPr>
      </w:pPr>
      <w:r w:rsidRPr="00244E7E">
        <w:rPr>
          <w:rFonts w:cs="David" w:hint="cs"/>
          <w:rtl/>
        </w:rPr>
        <w:tab/>
        <w:t xml:space="preserve">אני לא מתנגד שזה יבוא עוד פעם לממשלה. </w:t>
      </w:r>
    </w:p>
    <w:p w14:paraId="753D09CD" w14:textId="77777777" w:rsidR="00244E7E" w:rsidRPr="00244E7E" w:rsidRDefault="00244E7E" w:rsidP="00244E7E">
      <w:pPr>
        <w:bidi/>
        <w:ind w:firstLine="706"/>
        <w:jc w:val="both"/>
        <w:rPr>
          <w:rFonts w:cs="David" w:hint="cs"/>
          <w:rtl/>
        </w:rPr>
      </w:pPr>
    </w:p>
    <w:p w14:paraId="41AE0458"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4BE97C02" w14:textId="77777777" w:rsidR="00244E7E" w:rsidRPr="00244E7E" w:rsidRDefault="00244E7E" w:rsidP="00244E7E">
      <w:pPr>
        <w:bidi/>
        <w:jc w:val="both"/>
        <w:rPr>
          <w:rFonts w:cs="David" w:hint="cs"/>
          <w:u w:val="single"/>
          <w:rtl/>
        </w:rPr>
      </w:pPr>
    </w:p>
    <w:p w14:paraId="574742F9" w14:textId="77777777" w:rsidR="00244E7E" w:rsidRPr="00244E7E" w:rsidRDefault="00244E7E" w:rsidP="00244E7E">
      <w:pPr>
        <w:bidi/>
        <w:ind w:firstLine="706"/>
        <w:jc w:val="both"/>
        <w:rPr>
          <w:rFonts w:cs="David" w:hint="cs"/>
          <w:rtl/>
        </w:rPr>
      </w:pPr>
      <w:r w:rsidRPr="00244E7E">
        <w:rPr>
          <w:rFonts w:cs="David" w:hint="cs"/>
          <w:rtl/>
        </w:rPr>
        <w:t>אתם רואים כמה קשה לנו עם משאל העם הזה?</w:t>
      </w:r>
    </w:p>
    <w:p w14:paraId="63E13A06" w14:textId="77777777" w:rsidR="00244E7E" w:rsidRPr="00244E7E" w:rsidRDefault="00244E7E" w:rsidP="00244E7E">
      <w:pPr>
        <w:bidi/>
        <w:ind w:firstLine="706"/>
        <w:jc w:val="both"/>
        <w:rPr>
          <w:rFonts w:cs="David" w:hint="cs"/>
          <w:rtl/>
        </w:rPr>
      </w:pPr>
    </w:p>
    <w:p w14:paraId="527BE3C7"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5DE1CD6" w14:textId="77777777" w:rsidR="00244E7E" w:rsidRPr="00244E7E" w:rsidRDefault="00244E7E" w:rsidP="00244E7E">
      <w:pPr>
        <w:bidi/>
        <w:jc w:val="both"/>
        <w:rPr>
          <w:rFonts w:cs="David" w:hint="cs"/>
          <w:u w:val="single"/>
          <w:rtl/>
        </w:rPr>
      </w:pPr>
    </w:p>
    <w:p w14:paraId="65052BE3" w14:textId="77777777" w:rsidR="00244E7E" w:rsidRPr="00244E7E" w:rsidRDefault="00244E7E" w:rsidP="00244E7E">
      <w:pPr>
        <w:bidi/>
        <w:ind w:firstLine="706"/>
        <w:jc w:val="both"/>
        <w:rPr>
          <w:rFonts w:cs="David" w:hint="cs"/>
          <w:rtl/>
        </w:rPr>
      </w:pPr>
      <w:r w:rsidRPr="00244E7E">
        <w:rPr>
          <w:rFonts w:cs="David" w:hint="cs"/>
          <w:rtl/>
        </w:rPr>
        <w:tab/>
        <w:t xml:space="preserve">בטח שקשה. אבל עוד יותר קשה צריך להיות אם לוותר על חלקי מולדת. זו החלטה הרבה יותר קשה מלפתור קושי טכני במשאל עם. </w:t>
      </w:r>
    </w:p>
    <w:p w14:paraId="12717DE8" w14:textId="77777777" w:rsidR="00244E7E" w:rsidRPr="00244E7E" w:rsidRDefault="00244E7E" w:rsidP="00244E7E">
      <w:pPr>
        <w:bidi/>
        <w:ind w:firstLine="706"/>
        <w:jc w:val="both"/>
        <w:rPr>
          <w:rFonts w:cs="David" w:hint="cs"/>
          <w:rtl/>
        </w:rPr>
      </w:pPr>
    </w:p>
    <w:p w14:paraId="26F7E9FA"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0FD7D43F" w14:textId="77777777" w:rsidR="00244E7E" w:rsidRPr="00244E7E" w:rsidRDefault="00244E7E" w:rsidP="00244E7E">
      <w:pPr>
        <w:bidi/>
        <w:jc w:val="both"/>
        <w:rPr>
          <w:rFonts w:cs="David" w:hint="cs"/>
          <w:u w:val="single"/>
          <w:rtl/>
        </w:rPr>
      </w:pPr>
    </w:p>
    <w:p w14:paraId="65F61FBE" w14:textId="77777777" w:rsidR="00244E7E" w:rsidRPr="00244E7E" w:rsidRDefault="00244E7E" w:rsidP="00244E7E">
      <w:pPr>
        <w:bidi/>
        <w:ind w:firstLine="706"/>
        <w:jc w:val="both"/>
        <w:rPr>
          <w:rFonts w:cs="David" w:hint="cs"/>
          <w:rtl/>
        </w:rPr>
      </w:pPr>
      <w:r w:rsidRPr="00244E7E">
        <w:rPr>
          <w:rFonts w:cs="David" w:hint="cs"/>
          <w:rtl/>
        </w:rPr>
        <w:t>לא אמרתי שאני בעד לוותר על חלקי מולדת. אני רוצה חכירה למאה שנה, גם על יהודה ושומרון וגם על רמת הגולן.</w:t>
      </w:r>
    </w:p>
    <w:p w14:paraId="2E2CB855" w14:textId="77777777" w:rsidR="00244E7E" w:rsidRPr="00244E7E" w:rsidRDefault="00244E7E" w:rsidP="00244E7E">
      <w:pPr>
        <w:bidi/>
        <w:ind w:firstLine="706"/>
        <w:jc w:val="both"/>
        <w:rPr>
          <w:rFonts w:cs="David" w:hint="cs"/>
          <w:rtl/>
        </w:rPr>
      </w:pPr>
    </w:p>
    <w:p w14:paraId="04A85579"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48E3A619" w14:textId="77777777" w:rsidR="00244E7E" w:rsidRPr="00244E7E" w:rsidRDefault="00244E7E" w:rsidP="00244E7E">
      <w:pPr>
        <w:bidi/>
        <w:jc w:val="both"/>
        <w:rPr>
          <w:rFonts w:cs="David" w:hint="cs"/>
          <w:u w:val="single"/>
          <w:rtl/>
        </w:rPr>
      </w:pPr>
    </w:p>
    <w:p w14:paraId="6067EE30" w14:textId="77777777" w:rsidR="00244E7E" w:rsidRPr="00244E7E" w:rsidRDefault="00244E7E" w:rsidP="00244E7E">
      <w:pPr>
        <w:bidi/>
        <w:ind w:firstLine="706"/>
        <w:jc w:val="both"/>
        <w:rPr>
          <w:rFonts w:cs="David" w:hint="cs"/>
          <w:rtl/>
        </w:rPr>
      </w:pPr>
      <w:r w:rsidRPr="00244E7E">
        <w:rPr>
          <w:rFonts w:cs="David" w:hint="cs"/>
          <w:rtl/>
        </w:rPr>
        <w:t xml:space="preserve">אני לא רואה בזה עניין עקרוני עד כדי כך. אפשר כך ואפשר כך. </w:t>
      </w:r>
    </w:p>
    <w:p w14:paraId="0E2990DD" w14:textId="77777777" w:rsidR="00244E7E" w:rsidRPr="00244E7E" w:rsidRDefault="00244E7E" w:rsidP="00244E7E">
      <w:pPr>
        <w:bidi/>
        <w:ind w:firstLine="706"/>
        <w:jc w:val="both"/>
        <w:rPr>
          <w:rFonts w:cs="David" w:hint="cs"/>
          <w:rtl/>
        </w:rPr>
      </w:pPr>
    </w:p>
    <w:p w14:paraId="6BA73790"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90B81E2" w14:textId="77777777" w:rsidR="00244E7E" w:rsidRPr="00244E7E" w:rsidRDefault="00244E7E" w:rsidP="00244E7E">
      <w:pPr>
        <w:bidi/>
        <w:jc w:val="both"/>
        <w:rPr>
          <w:rFonts w:cs="David" w:hint="cs"/>
          <w:u w:val="single"/>
          <w:rtl/>
        </w:rPr>
      </w:pPr>
    </w:p>
    <w:p w14:paraId="1982643D" w14:textId="77777777" w:rsidR="00244E7E" w:rsidRPr="00244E7E" w:rsidRDefault="00244E7E" w:rsidP="00244E7E">
      <w:pPr>
        <w:bidi/>
        <w:ind w:firstLine="706"/>
        <w:jc w:val="both"/>
        <w:rPr>
          <w:rFonts w:cs="David" w:hint="cs"/>
          <w:rtl/>
        </w:rPr>
      </w:pPr>
      <w:r w:rsidRPr="00244E7E">
        <w:rPr>
          <w:rFonts w:cs="David" w:hint="cs"/>
          <w:rtl/>
        </w:rPr>
        <w:tab/>
        <w:t xml:space="preserve">אני מסכים. </w:t>
      </w:r>
    </w:p>
    <w:p w14:paraId="3A4C4749" w14:textId="77777777" w:rsidR="00244E7E" w:rsidRPr="00244E7E" w:rsidRDefault="00244E7E" w:rsidP="00244E7E">
      <w:pPr>
        <w:bidi/>
        <w:ind w:firstLine="706"/>
        <w:jc w:val="both"/>
        <w:rPr>
          <w:rFonts w:cs="David" w:hint="cs"/>
          <w:rtl/>
        </w:rPr>
      </w:pPr>
    </w:p>
    <w:p w14:paraId="1B578E2B"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08F5C883" w14:textId="77777777" w:rsidR="00244E7E" w:rsidRPr="00244E7E" w:rsidRDefault="00244E7E" w:rsidP="00244E7E">
      <w:pPr>
        <w:bidi/>
        <w:jc w:val="both"/>
        <w:rPr>
          <w:rFonts w:cs="David" w:hint="cs"/>
          <w:u w:val="single"/>
          <w:rtl/>
        </w:rPr>
      </w:pPr>
    </w:p>
    <w:p w14:paraId="581A089A" w14:textId="77777777" w:rsidR="00244E7E" w:rsidRPr="00244E7E" w:rsidRDefault="00244E7E" w:rsidP="00244E7E">
      <w:pPr>
        <w:bidi/>
        <w:ind w:firstLine="706"/>
        <w:jc w:val="both"/>
        <w:rPr>
          <w:rFonts w:cs="David" w:hint="cs"/>
          <w:rtl/>
        </w:rPr>
      </w:pPr>
      <w:r w:rsidRPr="00244E7E">
        <w:rPr>
          <w:rFonts w:cs="David" w:hint="cs"/>
          <w:rtl/>
        </w:rPr>
        <w:t xml:space="preserve">זה לא אמור להפיל את החוק. </w:t>
      </w:r>
    </w:p>
    <w:p w14:paraId="79C8F2EE" w14:textId="77777777" w:rsidR="00244E7E" w:rsidRPr="00244E7E" w:rsidRDefault="00244E7E" w:rsidP="00244E7E">
      <w:pPr>
        <w:bidi/>
        <w:ind w:firstLine="706"/>
        <w:jc w:val="both"/>
        <w:rPr>
          <w:rFonts w:cs="David" w:hint="cs"/>
          <w:rtl/>
        </w:rPr>
      </w:pPr>
    </w:p>
    <w:p w14:paraId="2D1C7F63"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394FB43C" w14:textId="77777777" w:rsidR="00244E7E" w:rsidRPr="00244E7E" w:rsidRDefault="00244E7E" w:rsidP="00244E7E">
      <w:pPr>
        <w:bidi/>
        <w:jc w:val="both"/>
        <w:rPr>
          <w:rFonts w:cs="David" w:hint="cs"/>
          <w:u w:val="single"/>
          <w:rtl/>
        </w:rPr>
      </w:pPr>
    </w:p>
    <w:p w14:paraId="41C22F46" w14:textId="77777777" w:rsidR="00244E7E" w:rsidRPr="00244E7E" w:rsidRDefault="00244E7E" w:rsidP="00244E7E">
      <w:pPr>
        <w:bidi/>
        <w:ind w:firstLine="706"/>
        <w:jc w:val="both"/>
        <w:rPr>
          <w:rFonts w:cs="David" w:hint="cs"/>
          <w:rtl/>
        </w:rPr>
      </w:pPr>
      <w:r w:rsidRPr="00244E7E">
        <w:rPr>
          <w:rFonts w:cs="David" w:hint="cs"/>
          <w:rtl/>
        </w:rPr>
        <w:tab/>
        <w:t xml:space="preserve">זו סוגיה טכנית. </w:t>
      </w:r>
    </w:p>
    <w:p w14:paraId="519C633A" w14:textId="77777777" w:rsidR="00244E7E" w:rsidRPr="00244E7E" w:rsidRDefault="00244E7E" w:rsidP="00244E7E">
      <w:pPr>
        <w:bidi/>
        <w:ind w:firstLine="706"/>
        <w:jc w:val="both"/>
        <w:rPr>
          <w:rFonts w:cs="David" w:hint="cs"/>
          <w:rtl/>
        </w:rPr>
      </w:pPr>
    </w:p>
    <w:p w14:paraId="779776E4"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08B90C55" w14:textId="77777777" w:rsidR="00244E7E" w:rsidRPr="00244E7E" w:rsidRDefault="00244E7E" w:rsidP="00244E7E">
      <w:pPr>
        <w:bidi/>
        <w:jc w:val="both"/>
        <w:rPr>
          <w:rFonts w:cs="David" w:hint="cs"/>
          <w:u w:val="single"/>
          <w:rtl/>
        </w:rPr>
      </w:pPr>
    </w:p>
    <w:p w14:paraId="3E1AC3F7" w14:textId="77777777" w:rsidR="00244E7E" w:rsidRPr="00244E7E" w:rsidRDefault="00244E7E" w:rsidP="00244E7E">
      <w:pPr>
        <w:bidi/>
        <w:ind w:firstLine="706"/>
        <w:jc w:val="both"/>
        <w:rPr>
          <w:rFonts w:cs="David" w:hint="cs"/>
          <w:rtl/>
        </w:rPr>
      </w:pPr>
      <w:r w:rsidRPr="00244E7E">
        <w:rPr>
          <w:rFonts w:cs="David" w:hint="cs"/>
          <w:rtl/>
        </w:rPr>
        <w:t xml:space="preserve">צריך לתקן את החוק עכשיו, לפני שמביאים אותו. </w:t>
      </w:r>
    </w:p>
    <w:p w14:paraId="23DC9F38" w14:textId="77777777" w:rsidR="00244E7E" w:rsidRPr="00244E7E" w:rsidRDefault="00244E7E" w:rsidP="00244E7E">
      <w:pPr>
        <w:bidi/>
        <w:ind w:firstLine="706"/>
        <w:jc w:val="both"/>
        <w:rPr>
          <w:rFonts w:cs="David" w:hint="cs"/>
          <w:rtl/>
        </w:rPr>
      </w:pPr>
    </w:p>
    <w:p w14:paraId="61D4DB91"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3DF83AAB" w14:textId="77777777" w:rsidR="00244E7E" w:rsidRPr="00244E7E" w:rsidRDefault="00244E7E" w:rsidP="00244E7E">
      <w:pPr>
        <w:bidi/>
        <w:jc w:val="both"/>
        <w:rPr>
          <w:rFonts w:cs="David" w:hint="cs"/>
          <w:u w:val="single"/>
          <w:rtl/>
        </w:rPr>
      </w:pPr>
    </w:p>
    <w:p w14:paraId="76EF88A9" w14:textId="77777777" w:rsidR="00244E7E" w:rsidRPr="00244E7E" w:rsidRDefault="00244E7E" w:rsidP="00244E7E">
      <w:pPr>
        <w:bidi/>
        <w:ind w:firstLine="706"/>
        <w:jc w:val="both"/>
        <w:rPr>
          <w:rFonts w:cs="David" w:hint="cs"/>
          <w:rtl/>
        </w:rPr>
      </w:pPr>
      <w:r w:rsidRPr="00244E7E">
        <w:rPr>
          <w:rFonts w:cs="David" w:hint="cs"/>
          <w:rtl/>
        </w:rPr>
        <w:t>אולי אפשר לקבל חוות דעת של מומחה?</w:t>
      </w:r>
    </w:p>
    <w:p w14:paraId="5E5AB3BA" w14:textId="77777777" w:rsidR="00244E7E" w:rsidRPr="00244E7E" w:rsidRDefault="00244E7E" w:rsidP="00244E7E">
      <w:pPr>
        <w:bidi/>
        <w:ind w:firstLine="706"/>
        <w:jc w:val="both"/>
        <w:rPr>
          <w:rFonts w:cs="David" w:hint="cs"/>
          <w:rtl/>
        </w:rPr>
      </w:pPr>
    </w:p>
    <w:p w14:paraId="58ADDBFB"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0DD1E3A" w14:textId="77777777" w:rsidR="00244E7E" w:rsidRPr="00244E7E" w:rsidRDefault="00244E7E" w:rsidP="00244E7E">
      <w:pPr>
        <w:bidi/>
        <w:jc w:val="both"/>
        <w:rPr>
          <w:rFonts w:cs="David" w:hint="cs"/>
          <w:u w:val="single"/>
          <w:rtl/>
        </w:rPr>
      </w:pPr>
    </w:p>
    <w:p w14:paraId="5DDD5C14" w14:textId="77777777" w:rsidR="00244E7E" w:rsidRPr="00244E7E" w:rsidRDefault="00244E7E" w:rsidP="00244E7E">
      <w:pPr>
        <w:bidi/>
        <w:ind w:firstLine="706"/>
        <w:jc w:val="both"/>
        <w:rPr>
          <w:rFonts w:cs="David" w:hint="cs"/>
          <w:rtl/>
        </w:rPr>
      </w:pPr>
      <w:r w:rsidRPr="00244E7E">
        <w:rPr>
          <w:rFonts w:cs="David" w:hint="cs"/>
          <w:rtl/>
        </w:rPr>
        <w:tab/>
        <w:t xml:space="preserve">אין פה עניין של מומחה. יש פה שאלה עקרונית שצריך להכריע בה. </w:t>
      </w:r>
    </w:p>
    <w:p w14:paraId="10225046" w14:textId="77777777" w:rsidR="00244E7E" w:rsidRPr="00244E7E" w:rsidRDefault="00244E7E" w:rsidP="00244E7E">
      <w:pPr>
        <w:bidi/>
        <w:ind w:firstLine="706"/>
        <w:jc w:val="both"/>
        <w:rPr>
          <w:rFonts w:cs="David" w:hint="cs"/>
          <w:rtl/>
        </w:rPr>
      </w:pPr>
    </w:p>
    <w:p w14:paraId="0F6E3B37"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12E25FC9" w14:textId="77777777" w:rsidR="00244E7E" w:rsidRPr="00244E7E" w:rsidRDefault="00244E7E" w:rsidP="00244E7E">
      <w:pPr>
        <w:bidi/>
        <w:jc w:val="both"/>
        <w:rPr>
          <w:rFonts w:cs="David" w:hint="cs"/>
          <w:u w:val="single"/>
          <w:rtl/>
        </w:rPr>
      </w:pPr>
    </w:p>
    <w:p w14:paraId="11815B58" w14:textId="77777777" w:rsidR="00244E7E" w:rsidRPr="00244E7E" w:rsidRDefault="00244E7E" w:rsidP="00244E7E">
      <w:pPr>
        <w:bidi/>
        <w:ind w:firstLine="706"/>
        <w:jc w:val="both"/>
        <w:rPr>
          <w:rFonts w:cs="David" w:hint="cs"/>
          <w:rtl/>
        </w:rPr>
      </w:pPr>
      <w:r w:rsidRPr="00244E7E">
        <w:rPr>
          <w:rFonts w:cs="David" w:hint="cs"/>
          <w:rtl/>
        </w:rPr>
        <w:t xml:space="preserve">אני לא מבין ממה אתה מפחד. </w:t>
      </w:r>
    </w:p>
    <w:p w14:paraId="2A99F0B9" w14:textId="77777777" w:rsidR="00244E7E" w:rsidRPr="00244E7E" w:rsidRDefault="00244E7E" w:rsidP="00244E7E">
      <w:pPr>
        <w:bidi/>
        <w:ind w:firstLine="706"/>
        <w:jc w:val="both"/>
        <w:rPr>
          <w:rFonts w:cs="David" w:hint="cs"/>
          <w:rtl/>
        </w:rPr>
      </w:pPr>
    </w:p>
    <w:p w14:paraId="6EB4B40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56C8EE6" w14:textId="77777777" w:rsidR="00244E7E" w:rsidRPr="00244E7E" w:rsidRDefault="00244E7E" w:rsidP="00244E7E">
      <w:pPr>
        <w:bidi/>
        <w:jc w:val="both"/>
        <w:rPr>
          <w:rFonts w:cs="David" w:hint="cs"/>
          <w:u w:val="single"/>
          <w:rtl/>
        </w:rPr>
      </w:pPr>
    </w:p>
    <w:p w14:paraId="50B2D350" w14:textId="77777777" w:rsidR="00244E7E" w:rsidRPr="00244E7E" w:rsidRDefault="00244E7E" w:rsidP="00244E7E">
      <w:pPr>
        <w:bidi/>
        <w:ind w:firstLine="706"/>
        <w:jc w:val="both"/>
        <w:rPr>
          <w:rFonts w:cs="David" w:hint="cs"/>
          <w:rtl/>
        </w:rPr>
      </w:pPr>
      <w:r w:rsidRPr="00244E7E">
        <w:rPr>
          <w:rFonts w:cs="David" w:hint="cs"/>
          <w:rtl/>
        </w:rPr>
        <w:tab/>
        <w:t>אני אגיד לך למה אני חושב שצריך להשאיר את הנוסח הקיים, כי הרי באופן עקרוני לא היו בחירות, יש משאל עם, יש הכרעה במשאל עם. למחרת הממשלה מחליטה שהיא בכל זאת רוצה לעשות אחרת, גם אז מותר. אז איפה ההבדל?</w:t>
      </w:r>
    </w:p>
    <w:p w14:paraId="77618205" w14:textId="77777777" w:rsidR="00244E7E" w:rsidRPr="00244E7E" w:rsidRDefault="00244E7E" w:rsidP="00244E7E">
      <w:pPr>
        <w:bidi/>
        <w:ind w:firstLine="706"/>
        <w:jc w:val="both"/>
        <w:rPr>
          <w:rFonts w:cs="David" w:hint="cs"/>
          <w:rtl/>
        </w:rPr>
      </w:pPr>
    </w:p>
    <w:p w14:paraId="72C5F179"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2ECDB24F" w14:textId="77777777" w:rsidR="00244E7E" w:rsidRPr="00244E7E" w:rsidRDefault="00244E7E" w:rsidP="00244E7E">
      <w:pPr>
        <w:bidi/>
        <w:jc w:val="both"/>
        <w:rPr>
          <w:rFonts w:cs="David" w:hint="cs"/>
          <w:u w:val="single"/>
          <w:rtl/>
        </w:rPr>
      </w:pPr>
    </w:p>
    <w:p w14:paraId="243E4436" w14:textId="77777777" w:rsidR="00244E7E" w:rsidRPr="00244E7E" w:rsidRDefault="00244E7E" w:rsidP="00244E7E">
      <w:pPr>
        <w:bidi/>
        <w:ind w:firstLine="706"/>
        <w:jc w:val="both"/>
        <w:rPr>
          <w:rFonts w:cs="David" w:hint="cs"/>
          <w:rtl/>
        </w:rPr>
      </w:pPr>
      <w:r w:rsidRPr="00244E7E">
        <w:rPr>
          <w:rFonts w:cs="David" w:hint="cs"/>
          <w:rtl/>
        </w:rPr>
        <w:t xml:space="preserve">אתם שוללים את כל הרעיון שנקרא משאל עם. אני לא מאמין שיש ממשלה שכאשר היא הולכת למשאל עם היא לא תקיים את החלטת משאל העם. זה לא מפקד הבוחרים. </w:t>
      </w:r>
    </w:p>
    <w:p w14:paraId="03CB9859" w14:textId="77777777" w:rsidR="00244E7E" w:rsidRPr="00244E7E" w:rsidRDefault="00244E7E" w:rsidP="00244E7E">
      <w:pPr>
        <w:bidi/>
        <w:ind w:firstLine="706"/>
        <w:jc w:val="both"/>
        <w:rPr>
          <w:rFonts w:cs="David" w:hint="cs"/>
          <w:rtl/>
        </w:rPr>
      </w:pPr>
    </w:p>
    <w:p w14:paraId="34A041C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30973E0" w14:textId="77777777" w:rsidR="00244E7E" w:rsidRPr="00244E7E" w:rsidRDefault="00244E7E" w:rsidP="00244E7E">
      <w:pPr>
        <w:bidi/>
        <w:jc w:val="both"/>
        <w:rPr>
          <w:rFonts w:cs="David" w:hint="cs"/>
          <w:u w:val="single"/>
          <w:rtl/>
        </w:rPr>
      </w:pPr>
    </w:p>
    <w:p w14:paraId="1CAF0B67" w14:textId="77777777" w:rsidR="00244E7E" w:rsidRPr="00244E7E" w:rsidRDefault="00244E7E" w:rsidP="00244E7E">
      <w:pPr>
        <w:bidi/>
        <w:ind w:firstLine="706"/>
        <w:jc w:val="both"/>
        <w:rPr>
          <w:rFonts w:cs="David" w:hint="cs"/>
          <w:rtl/>
        </w:rPr>
      </w:pPr>
      <w:r w:rsidRPr="00244E7E">
        <w:rPr>
          <w:rFonts w:cs="David" w:hint="cs"/>
          <w:rtl/>
        </w:rPr>
        <w:tab/>
        <w:t xml:space="preserve">הלוואי שהנחת היסוד הזאת שלך נכונה. עובדה שמי שעשה את מה שעשה גם עם משאל מתפקדים, בסוף לא קיבל את דעתם. </w:t>
      </w:r>
    </w:p>
    <w:p w14:paraId="02553CA6" w14:textId="77777777" w:rsidR="00244E7E" w:rsidRPr="00244E7E" w:rsidRDefault="00244E7E" w:rsidP="00244E7E">
      <w:pPr>
        <w:bidi/>
        <w:ind w:firstLine="706"/>
        <w:jc w:val="both"/>
        <w:rPr>
          <w:rFonts w:cs="David" w:hint="cs"/>
          <w:rtl/>
        </w:rPr>
      </w:pPr>
    </w:p>
    <w:p w14:paraId="1B0468B3"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13315DF2" w14:textId="77777777" w:rsidR="00244E7E" w:rsidRPr="00244E7E" w:rsidRDefault="00244E7E" w:rsidP="00244E7E">
      <w:pPr>
        <w:bidi/>
        <w:jc w:val="both"/>
        <w:rPr>
          <w:rFonts w:cs="David" w:hint="cs"/>
          <w:u w:val="single"/>
          <w:rtl/>
        </w:rPr>
      </w:pPr>
    </w:p>
    <w:p w14:paraId="67EDB8E5" w14:textId="77777777" w:rsidR="00244E7E" w:rsidRPr="00244E7E" w:rsidRDefault="00244E7E" w:rsidP="00244E7E">
      <w:pPr>
        <w:bidi/>
        <w:ind w:firstLine="706"/>
        <w:jc w:val="both"/>
        <w:rPr>
          <w:rFonts w:cs="David" w:hint="cs"/>
          <w:rtl/>
        </w:rPr>
      </w:pPr>
      <w:r w:rsidRPr="00244E7E">
        <w:rPr>
          <w:rFonts w:cs="David" w:hint="cs"/>
          <w:rtl/>
        </w:rPr>
        <w:t>כמה זה בסך הכול משאל המתפקדים?</w:t>
      </w:r>
    </w:p>
    <w:p w14:paraId="25DB1AEF" w14:textId="77777777" w:rsidR="00244E7E" w:rsidRPr="00244E7E" w:rsidRDefault="00244E7E" w:rsidP="00244E7E">
      <w:pPr>
        <w:bidi/>
        <w:ind w:firstLine="706"/>
        <w:jc w:val="both"/>
        <w:rPr>
          <w:rFonts w:cs="David" w:hint="cs"/>
          <w:rtl/>
        </w:rPr>
      </w:pPr>
    </w:p>
    <w:p w14:paraId="61A51252"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4BCC948" w14:textId="77777777" w:rsidR="00244E7E" w:rsidRPr="00244E7E" w:rsidRDefault="00244E7E" w:rsidP="00244E7E">
      <w:pPr>
        <w:bidi/>
        <w:jc w:val="both"/>
        <w:rPr>
          <w:rFonts w:cs="David" w:hint="cs"/>
          <w:u w:val="single"/>
          <w:rtl/>
        </w:rPr>
      </w:pPr>
    </w:p>
    <w:p w14:paraId="29827B71" w14:textId="77777777" w:rsidR="00244E7E" w:rsidRPr="00244E7E" w:rsidRDefault="00244E7E" w:rsidP="00244E7E">
      <w:pPr>
        <w:bidi/>
        <w:ind w:firstLine="706"/>
        <w:jc w:val="both"/>
        <w:rPr>
          <w:rFonts w:cs="David" w:hint="cs"/>
          <w:rtl/>
        </w:rPr>
      </w:pPr>
      <w:r w:rsidRPr="00244E7E">
        <w:rPr>
          <w:rFonts w:cs="David" w:hint="cs"/>
          <w:rtl/>
        </w:rPr>
        <w:tab/>
        <w:t xml:space="preserve">זה לא חשוב. עם התוצאות של הפופולאריות שהוא הגיע אליה אחרי שהוא עשה את זה אי-אפשר להתווכח. אני לא מציע שנשנה בעניין הזה. 650 זה בסדר, אנחנו מאשרים. </w:t>
      </w:r>
    </w:p>
    <w:p w14:paraId="0DC65EF1" w14:textId="77777777" w:rsidR="00244E7E" w:rsidRPr="00244E7E" w:rsidRDefault="00244E7E" w:rsidP="00244E7E">
      <w:pPr>
        <w:bidi/>
        <w:ind w:firstLine="706"/>
        <w:jc w:val="both"/>
        <w:rPr>
          <w:rFonts w:cs="David" w:hint="cs"/>
          <w:rtl/>
        </w:rPr>
      </w:pPr>
    </w:p>
    <w:p w14:paraId="0E350292"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22B0454D" w14:textId="77777777" w:rsidR="00244E7E" w:rsidRPr="00244E7E" w:rsidRDefault="00244E7E" w:rsidP="00244E7E">
      <w:pPr>
        <w:bidi/>
        <w:jc w:val="both"/>
        <w:rPr>
          <w:rFonts w:cs="David" w:hint="cs"/>
          <w:u w:val="single"/>
          <w:rtl/>
        </w:rPr>
      </w:pPr>
    </w:p>
    <w:p w14:paraId="5F5F5F88" w14:textId="77777777" w:rsidR="00244E7E" w:rsidRPr="00244E7E" w:rsidRDefault="00244E7E" w:rsidP="00244E7E">
      <w:pPr>
        <w:bidi/>
        <w:ind w:firstLine="706"/>
        <w:jc w:val="both"/>
        <w:rPr>
          <w:rFonts w:cs="David" w:hint="cs"/>
          <w:rtl/>
        </w:rPr>
      </w:pPr>
      <w:r w:rsidRPr="00244E7E">
        <w:rPr>
          <w:rFonts w:cs="David" w:hint="cs"/>
          <w:rtl/>
        </w:rPr>
        <w:t xml:space="preserve">אם תראה לנכון שאנחנו ניוועץ במומחים, אז נשמח. אני לא לוחץ אותך, אבל אשמח מאוד שתאפשר לנו. בעם שלנו השינויים הפוליטיים הם לעתים מאוד קרובות. אתה לא יכול לחזות ולהגיד שלא יהיה. </w:t>
      </w:r>
    </w:p>
    <w:p w14:paraId="68E0C5F6" w14:textId="77777777" w:rsidR="00244E7E" w:rsidRPr="00244E7E" w:rsidRDefault="00244E7E" w:rsidP="00244E7E">
      <w:pPr>
        <w:bidi/>
        <w:ind w:firstLine="706"/>
        <w:jc w:val="both"/>
        <w:rPr>
          <w:rFonts w:cs="David" w:hint="cs"/>
          <w:rtl/>
        </w:rPr>
      </w:pPr>
    </w:p>
    <w:p w14:paraId="12175B3E"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5140A14" w14:textId="77777777" w:rsidR="00244E7E" w:rsidRPr="00244E7E" w:rsidRDefault="00244E7E" w:rsidP="00244E7E">
      <w:pPr>
        <w:bidi/>
        <w:jc w:val="both"/>
        <w:rPr>
          <w:rFonts w:cs="David" w:hint="cs"/>
          <w:u w:val="single"/>
          <w:rtl/>
        </w:rPr>
      </w:pPr>
    </w:p>
    <w:p w14:paraId="0CD36FB8" w14:textId="77777777" w:rsidR="00244E7E" w:rsidRPr="00244E7E" w:rsidRDefault="00244E7E" w:rsidP="00244E7E">
      <w:pPr>
        <w:bidi/>
        <w:ind w:firstLine="706"/>
        <w:jc w:val="both"/>
        <w:rPr>
          <w:rFonts w:cs="David" w:hint="cs"/>
          <w:rtl/>
        </w:rPr>
      </w:pPr>
      <w:r w:rsidRPr="00244E7E">
        <w:rPr>
          <w:rFonts w:cs="David" w:hint="cs"/>
          <w:rtl/>
        </w:rPr>
        <w:tab/>
        <w:t xml:space="preserve">נראה מה נכריע בסופו של עניין בסוגיה הזאת. נשארה לנו הסוגיה של שלטי חוצות וההתאמות של התעמולה. בבקשה. </w:t>
      </w:r>
    </w:p>
    <w:p w14:paraId="2671A024" w14:textId="77777777" w:rsidR="00244E7E" w:rsidRPr="00244E7E" w:rsidRDefault="00244E7E" w:rsidP="00244E7E">
      <w:pPr>
        <w:bidi/>
        <w:ind w:firstLine="706"/>
        <w:jc w:val="both"/>
        <w:rPr>
          <w:rFonts w:cs="David" w:hint="cs"/>
          <w:rtl/>
        </w:rPr>
      </w:pPr>
    </w:p>
    <w:p w14:paraId="701944B1"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146D1C4F" w14:textId="77777777" w:rsidR="00244E7E" w:rsidRPr="00244E7E" w:rsidRDefault="00244E7E" w:rsidP="00244E7E">
      <w:pPr>
        <w:bidi/>
        <w:jc w:val="both"/>
        <w:rPr>
          <w:rFonts w:cs="David" w:hint="cs"/>
          <w:u w:val="single"/>
          <w:rtl/>
        </w:rPr>
      </w:pPr>
    </w:p>
    <w:p w14:paraId="38E3CCA7" w14:textId="77777777" w:rsidR="00244E7E" w:rsidRPr="00244E7E" w:rsidRDefault="00244E7E" w:rsidP="00244E7E">
      <w:pPr>
        <w:bidi/>
        <w:ind w:firstLine="706"/>
        <w:jc w:val="both"/>
        <w:rPr>
          <w:rFonts w:cs="David" w:hint="cs"/>
          <w:rtl/>
        </w:rPr>
      </w:pPr>
      <w:r w:rsidRPr="00244E7E">
        <w:rPr>
          <w:rFonts w:cs="David" w:hint="cs"/>
          <w:rtl/>
        </w:rPr>
        <w:t>איך תיקנתם את הסעיף של הרשויות המקומיות?</w:t>
      </w:r>
    </w:p>
    <w:p w14:paraId="162F073A" w14:textId="77777777" w:rsidR="00244E7E" w:rsidRPr="00244E7E" w:rsidRDefault="00244E7E" w:rsidP="00244E7E">
      <w:pPr>
        <w:bidi/>
        <w:ind w:firstLine="706"/>
        <w:jc w:val="both"/>
        <w:rPr>
          <w:rFonts w:cs="David" w:hint="cs"/>
          <w:rtl/>
        </w:rPr>
      </w:pPr>
    </w:p>
    <w:p w14:paraId="2534E668"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7977EF4E" w14:textId="77777777" w:rsidR="00244E7E" w:rsidRPr="00244E7E" w:rsidRDefault="00244E7E" w:rsidP="00244E7E">
      <w:pPr>
        <w:bidi/>
        <w:jc w:val="both"/>
        <w:rPr>
          <w:rFonts w:cs="David" w:hint="cs"/>
          <w:rtl/>
        </w:rPr>
      </w:pPr>
    </w:p>
    <w:p w14:paraId="09248723" w14:textId="77777777" w:rsidR="00244E7E" w:rsidRPr="00244E7E" w:rsidRDefault="00244E7E" w:rsidP="00244E7E">
      <w:pPr>
        <w:bidi/>
        <w:ind w:firstLine="706"/>
        <w:jc w:val="both"/>
        <w:rPr>
          <w:rFonts w:cs="David" w:hint="cs"/>
          <w:rtl/>
        </w:rPr>
      </w:pPr>
      <w:r w:rsidRPr="00244E7E">
        <w:rPr>
          <w:rFonts w:cs="David" w:hint="cs"/>
          <w:rtl/>
        </w:rPr>
        <w:tab/>
        <w:t xml:space="preserve"> הורדנו את המיידית, ההשפעה הישירה. </w:t>
      </w:r>
    </w:p>
    <w:p w14:paraId="596110AC" w14:textId="77777777" w:rsidR="00244E7E" w:rsidRPr="00244E7E" w:rsidRDefault="00244E7E" w:rsidP="00244E7E">
      <w:pPr>
        <w:bidi/>
        <w:ind w:firstLine="706"/>
        <w:jc w:val="both"/>
        <w:rPr>
          <w:rFonts w:cs="David" w:hint="cs"/>
          <w:rtl/>
        </w:rPr>
      </w:pPr>
    </w:p>
    <w:p w14:paraId="7BC970D8" w14:textId="77777777" w:rsidR="00244E7E" w:rsidRPr="00244E7E" w:rsidRDefault="00244E7E" w:rsidP="00244E7E">
      <w:pPr>
        <w:bidi/>
        <w:ind w:firstLine="706"/>
        <w:jc w:val="both"/>
        <w:rPr>
          <w:rFonts w:cs="David" w:hint="cs"/>
          <w:rtl/>
        </w:rPr>
      </w:pPr>
      <w:r w:rsidRPr="00244E7E">
        <w:rPr>
          <w:rFonts w:cs="David" w:hint="cs"/>
          <w:rtl/>
        </w:rPr>
        <w:tab/>
        <w:t xml:space="preserve"> יש שני נושאים שנשארו די פתוחים. בעמוד 24 למטה יש פסקה (7), שבאה לתקן את סעיף 10(ב) בחוק התעמולה. סעיף 10(ב) הוא סעיף ארוך שמדבר היום על פרסום על גבי שלטי חוצות ואוטובוסים. אני היום קובע חוק התעמולה, לגבי בחירות רגילות, שפרסום על גבי שלטי חוצות ואוטובוסים ייעשה רק על-ידי מתמודד בבחירות, ואז הוא קובע שמשווק פרסום, שזה מי שעוסק בהפעלה של מתקני פרסום חוצות, לא יפלה בין מתמודדים בבחירות בכל דרך, לרבות מחיר, מועדי פרסום, שיבוץ תעמולה, ומשווק כזה שמפעיל למעלה מ-10% מכלל מתקני הפרסום בשטח המדינה כולה או בשטח רשות מקומית מסוימת, לא יקצה למתמודד אחד שטח שעולה על 10% משטחי הפרסום שלו, במדינה או ברשות מקומית מסוימת. הוא גם אוסר על מתמודד לפרסם יותר מ-10%, והוא מטיל חובות מסירת הודעות על משווק הפרסום למבקר המדינה. הוא צריך להודיע את מספרם, מיקומם ושטח הפרסום של מתקני פרסום החוצות שלו, חבילות הפרסום, המחירים </w:t>
      </w:r>
      <w:proofErr w:type="spellStart"/>
      <w:r w:rsidRPr="00244E7E">
        <w:rPr>
          <w:rFonts w:cs="David" w:hint="cs"/>
          <w:rtl/>
        </w:rPr>
        <w:t>וכו</w:t>
      </w:r>
      <w:proofErr w:type="spellEnd"/>
      <w:r w:rsidRPr="00244E7E">
        <w:rPr>
          <w:rFonts w:cs="David" w:hint="cs"/>
          <w:rtl/>
        </w:rPr>
        <w:t xml:space="preserve">', ומודיע על זה גם לוועדת הבחירות. עוד קובע היום סעיף 10(ב), שבתקופה שאינה תקופת הבחירות, זאת אומרת שלפני 90 הימים שלפני הבחירות, לא יחולו המגבלות האלה. </w:t>
      </w:r>
    </w:p>
    <w:p w14:paraId="79FB10EA" w14:textId="77777777" w:rsidR="00244E7E" w:rsidRPr="00244E7E" w:rsidRDefault="00244E7E" w:rsidP="00244E7E">
      <w:pPr>
        <w:bidi/>
        <w:ind w:firstLine="706"/>
        <w:jc w:val="both"/>
        <w:rPr>
          <w:rFonts w:cs="David" w:hint="cs"/>
          <w:rtl/>
        </w:rPr>
      </w:pPr>
    </w:p>
    <w:p w14:paraId="2FC4EA5A"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305F5696" w14:textId="77777777" w:rsidR="00244E7E" w:rsidRPr="00244E7E" w:rsidRDefault="00244E7E" w:rsidP="00244E7E">
      <w:pPr>
        <w:bidi/>
        <w:jc w:val="both"/>
        <w:rPr>
          <w:rFonts w:cs="David" w:hint="cs"/>
          <w:u w:val="single"/>
          <w:rtl/>
        </w:rPr>
      </w:pPr>
    </w:p>
    <w:p w14:paraId="548994CE" w14:textId="77777777" w:rsidR="00244E7E" w:rsidRPr="00244E7E" w:rsidRDefault="00244E7E" w:rsidP="00244E7E">
      <w:pPr>
        <w:bidi/>
        <w:ind w:firstLine="706"/>
        <w:jc w:val="both"/>
        <w:rPr>
          <w:rFonts w:cs="David" w:hint="cs"/>
          <w:rtl/>
        </w:rPr>
      </w:pPr>
      <w:r w:rsidRPr="00244E7E">
        <w:rPr>
          <w:rFonts w:cs="David" w:hint="cs"/>
          <w:rtl/>
        </w:rPr>
        <w:t>מה החלטנו לגבי מימון התעמולה?</w:t>
      </w:r>
    </w:p>
    <w:p w14:paraId="3D1E7449" w14:textId="77777777" w:rsidR="00244E7E" w:rsidRPr="00244E7E" w:rsidRDefault="00244E7E" w:rsidP="00244E7E">
      <w:pPr>
        <w:bidi/>
        <w:ind w:firstLine="706"/>
        <w:jc w:val="both"/>
        <w:rPr>
          <w:rFonts w:cs="David" w:hint="cs"/>
          <w:rtl/>
        </w:rPr>
      </w:pPr>
    </w:p>
    <w:p w14:paraId="545FD901"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7C14D5F3" w14:textId="77777777" w:rsidR="00244E7E" w:rsidRPr="00244E7E" w:rsidRDefault="00244E7E" w:rsidP="00244E7E">
      <w:pPr>
        <w:bidi/>
        <w:jc w:val="both"/>
        <w:rPr>
          <w:rFonts w:cs="David" w:hint="cs"/>
          <w:rtl/>
        </w:rPr>
      </w:pPr>
    </w:p>
    <w:p w14:paraId="4660BC45" w14:textId="77777777" w:rsidR="00244E7E" w:rsidRPr="00244E7E" w:rsidRDefault="00244E7E" w:rsidP="00244E7E">
      <w:pPr>
        <w:bidi/>
        <w:ind w:firstLine="706"/>
        <w:jc w:val="both"/>
        <w:rPr>
          <w:rFonts w:cs="David" w:hint="cs"/>
          <w:rtl/>
        </w:rPr>
      </w:pPr>
      <w:r w:rsidRPr="00244E7E">
        <w:rPr>
          <w:rFonts w:cs="David" w:hint="cs"/>
          <w:rtl/>
        </w:rPr>
        <w:tab/>
        <w:t xml:space="preserve"> דובר שהמדינה לא תשתתף במימון. </w:t>
      </w:r>
    </w:p>
    <w:p w14:paraId="0823799D" w14:textId="77777777" w:rsidR="00244E7E" w:rsidRPr="00244E7E" w:rsidRDefault="00244E7E" w:rsidP="00244E7E">
      <w:pPr>
        <w:bidi/>
        <w:ind w:firstLine="706"/>
        <w:jc w:val="both"/>
        <w:rPr>
          <w:rFonts w:cs="David" w:hint="cs"/>
          <w:rtl/>
        </w:rPr>
      </w:pPr>
    </w:p>
    <w:p w14:paraId="53FD27A4"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31E6B3D8" w14:textId="77777777" w:rsidR="00244E7E" w:rsidRPr="00244E7E" w:rsidRDefault="00244E7E" w:rsidP="00244E7E">
      <w:pPr>
        <w:bidi/>
        <w:jc w:val="both"/>
        <w:rPr>
          <w:rFonts w:cs="David" w:hint="cs"/>
          <w:u w:val="single"/>
          <w:rtl/>
        </w:rPr>
      </w:pPr>
    </w:p>
    <w:p w14:paraId="7A8E2335" w14:textId="77777777" w:rsidR="00244E7E" w:rsidRPr="00244E7E" w:rsidRDefault="00244E7E" w:rsidP="00244E7E">
      <w:pPr>
        <w:bidi/>
        <w:ind w:firstLine="706"/>
        <w:jc w:val="both"/>
        <w:rPr>
          <w:rFonts w:cs="David" w:hint="cs"/>
          <w:rtl/>
        </w:rPr>
      </w:pPr>
      <w:r w:rsidRPr="00244E7E">
        <w:rPr>
          <w:rFonts w:cs="David" w:hint="cs"/>
          <w:rtl/>
        </w:rPr>
        <w:t>דובר שזה יהיה מימון פרטי?</w:t>
      </w:r>
    </w:p>
    <w:p w14:paraId="39E99BDE" w14:textId="77777777" w:rsidR="00244E7E" w:rsidRPr="00244E7E" w:rsidRDefault="00244E7E" w:rsidP="00244E7E">
      <w:pPr>
        <w:bidi/>
        <w:ind w:firstLine="706"/>
        <w:jc w:val="both"/>
        <w:rPr>
          <w:rFonts w:cs="David" w:hint="cs"/>
          <w:rtl/>
        </w:rPr>
      </w:pPr>
    </w:p>
    <w:p w14:paraId="520D77FA"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69C093F9" w14:textId="77777777" w:rsidR="00244E7E" w:rsidRPr="00244E7E" w:rsidRDefault="00244E7E" w:rsidP="00244E7E">
      <w:pPr>
        <w:bidi/>
        <w:jc w:val="both"/>
        <w:rPr>
          <w:rFonts w:cs="David" w:hint="cs"/>
          <w:rtl/>
        </w:rPr>
      </w:pPr>
    </w:p>
    <w:p w14:paraId="1BF9B5B7" w14:textId="77777777" w:rsidR="00244E7E" w:rsidRPr="00244E7E" w:rsidRDefault="00244E7E" w:rsidP="00244E7E">
      <w:pPr>
        <w:bidi/>
        <w:ind w:firstLine="706"/>
        <w:jc w:val="both"/>
        <w:rPr>
          <w:rFonts w:cs="David" w:hint="cs"/>
          <w:rtl/>
        </w:rPr>
      </w:pPr>
      <w:r w:rsidRPr="00244E7E">
        <w:rPr>
          <w:rFonts w:cs="David" w:hint="cs"/>
          <w:rtl/>
        </w:rPr>
        <w:tab/>
        <w:t xml:space="preserve"> היות שמי שמשתתף במימון זה לא מפלגות, או לא רק מפלגות. </w:t>
      </w:r>
    </w:p>
    <w:p w14:paraId="55BCE36E" w14:textId="77777777" w:rsidR="00244E7E" w:rsidRPr="00244E7E" w:rsidRDefault="00244E7E" w:rsidP="00244E7E">
      <w:pPr>
        <w:bidi/>
        <w:ind w:firstLine="706"/>
        <w:jc w:val="both"/>
        <w:rPr>
          <w:rFonts w:cs="David" w:hint="cs"/>
          <w:rtl/>
        </w:rPr>
      </w:pPr>
    </w:p>
    <w:p w14:paraId="4A6DC468"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014B4A0" w14:textId="77777777" w:rsidR="00244E7E" w:rsidRPr="00244E7E" w:rsidRDefault="00244E7E" w:rsidP="00244E7E">
      <w:pPr>
        <w:bidi/>
        <w:jc w:val="both"/>
        <w:rPr>
          <w:rFonts w:cs="David" w:hint="cs"/>
          <w:u w:val="single"/>
          <w:rtl/>
        </w:rPr>
      </w:pPr>
    </w:p>
    <w:p w14:paraId="65625F13" w14:textId="77777777" w:rsidR="00244E7E" w:rsidRPr="00244E7E" w:rsidRDefault="00244E7E" w:rsidP="00244E7E">
      <w:pPr>
        <w:bidi/>
        <w:ind w:firstLine="706"/>
        <w:jc w:val="both"/>
        <w:rPr>
          <w:rFonts w:cs="David" w:hint="cs"/>
          <w:rtl/>
        </w:rPr>
      </w:pPr>
      <w:r w:rsidRPr="00244E7E">
        <w:rPr>
          <w:rFonts w:cs="David" w:hint="cs"/>
          <w:rtl/>
        </w:rPr>
        <w:t xml:space="preserve">יש פה בעיה. אתם רוצים שאני אביא עכשיו מאיזה שיח' סעודי כסף, אבוא לפה ואשטוף את המדינה בתעמולת בחירות? </w:t>
      </w:r>
    </w:p>
    <w:p w14:paraId="09E64CF9" w14:textId="77777777" w:rsidR="00244E7E" w:rsidRPr="00244E7E" w:rsidRDefault="00244E7E" w:rsidP="00244E7E">
      <w:pPr>
        <w:bidi/>
        <w:ind w:firstLine="706"/>
        <w:jc w:val="both"/>
        <w:rPr>
          <w:rFonts w:cs="David" w:hint="cs"/>
          <w:rtl/>
        </w:rPr>
      </w:pPr>
    </w:p>
    <w:p w14:paraId="6323A39A"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69483F28" w14:textId="77777777" w:rsidR="00244E7E" w:rsidRPr="00244E7E" w:rsidRDefault="00244E7E" w:rsidP="00244E7E">
      <w:pPr>
        <w:bidi/>
        <w:jc w:val="both"/>
        <w:rPr>
          <w:rFonts w:cs="David" w:hint="cs"/>
          <w:u w:val="single"/>
          <w:rtl/>
        </w:rPr>
      </w:pPr>
    </w:p>
    <w:p w14:paraId="13ABD72C" w14:textId="77777777" w:rsidR="00244E7E" w:rsidRPr="00244E7E" w:rsidRDefault="00244E7E" w:rsidP="00244E7E">
      <w:pPr>
        <w:bidi/>
        <w:ind w:firstLine="706"/>
        <w:jc w:val="both"/>
        <w:rPr>
          <w:rFonts w:cs="David" w:hint="cs"/>
          <w:rtl/>
        </w:rPr>
      </w:pPr>
      <w:r w:rsidRPr="00244E7E">
        <w:rPr>
          <w:rFonts w:cs="David" w:hint="cs"/>
          <w:rtl/>
        </w:rPr>
        <w:t>בעד או נגד?</w:t>
      </w:r>
    </w:p>
    <w:p w14:paraId="426A6D34" w14:textId="77777777" w:rsidR="00244E7E" w:rsidRPr="00244E7E" w:rsidRDefault="00244E7E" w:rsidP="00244E7E">
      <w:pPr>
        <w:bidi/>
        <w:ind w:firstLine="706"/>
        <w:jc w:val="both"/>
        <w:rPr>
          <w:rFonts w:cs="David" w:hint="cs"/>
          <w:rtl/>
        </w:rPr>
      </w:pPr>
    </w:p>
    <w:p w14:paraId="07EC42E7"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0DCF57AF" w14:textId="77777777" w:rsidR="00244E7E" w:rsidRPr="00244E7E" w:rsidRDefault="00244E7E" w:rsidP="00244E7E">
      <w:pPr>
        <w:bidi/>
        <w:jc w:val="both"/>
        <w:rPr>
          <w:rFonts w:cs="David" w:hint="cs"/>
          <w:u w:val="single"/>
          <w:rtl/>
        </w:rPr>
      </w:pPr>
    </w:p>
    <w:p w14:paraId="66639E27" w14:textId="77777777" w:rsidR="00244E7E" w:rsidRPr="00244E7E" w:rsidRDefault="00244E7E" w:rsidP="00244E7E">
      <w:pPr>
        <w:bidi/>
        <w:ind w:firstLine="706"/>
        <w:jc w:val="both"/>
        <w:rPr>
          <w:rFonts w:cs="David" w:hint="cs"/>
          <w:rtl/>
        </w:rPr>
      </w:pPr>
      <w:r w:rsidRPr="00244E7E">
        <w:rPr>
          <w:rFonts w:cs="David" w:hint="cs"/>
          <w:rtl/>
        </w:rPr>
        <w:t>מה זה משנה?</w:t>
      </w:r>
    </w:p>
    <w:p w14:paraId="16B7263F" w14:textId="77777777" w:rsidR="00244E7E" w:rsidRPr="00244E7E" w:rsidRDefault="00244E7E" w:rsidP="00244E7E">
      <w:pPr>
        <w:bidi/>
        <w:ind w:firstLine="706"/>
        <w:jc w:val="both"/>
        <w:rPr>
          <w:rFonts w:cs="David" w:hint="cs"/>
          <w:rtl/>
        </w:rPr>
      </w:pPr>
    </w:p>
    <w:p w14:paraId="0B42FDD4" w14:textId="77777777" w:rsidR="00244E7E" w:rsidRPr="00244E7E" w:rsidRDefault="00244E7E" w:rsidP="00244E7E">
      <w:pPr>
        <w:bidi/>
        <w:jc w:val="both"/>
        <w:rPr>
          <w:rFonts w:cs="David" w:hint="cs"/>
          <w:u w:val="single"/>
          <w:rtl/>
        </w:rPr>
      </w:pPr>
      <w:r w:rsidRPr="00244E7E">
        <w:rPr>
          <w:rFonts w:cs="David" w:hint="cs"/>
          <w:u w:val="single"/>
          <w:rtl/>
        </w:rPr>
        <w:t>דוד רותם:</w:t>
      </w:r>
    </w:p>
    <w:p w14:paraId="241077AC" w14:textId="77777777" w:rsidR="00244E7E" w:rsidRPr="00244E7E" w:rsidRDefault="00244E7E" w:rsidP="00244E7E">
      <w:pPr>
        <w:bidi/>
        <w:jc w:val="both"/>
        <w:rPr>
          <w:rFonts w:cs="David" w:hint="cs"/>
          <w:u w:val="single"/>
          <w:rtl/>
        </w:rPr>
      </w:pPr>
    </w:p>
    <w:p w14:paraId="26CBCA2B" w14:textId="77777777" w:rsidR="00244E7E" w:rsidRPr="00244E7E" w:rsidRDefault="00244E7E" w:rsidP="00244E7E">
      <w:pPr>
        <w:bidi/>
        <w:ind w:firstLine="706"/>
        <w:jc w:val="both"/>
        <w:rPr>
          <w:rFonts w:cs="David" w:hint="cs"/>
          <w:rtl/>
        </w:rPr>
      </w:pPr>
      <w:r w:rsidRPr="00244E7E">
        <w:rPr>
          <w:rFonts w:cs="David" w:hint="cs"/>
          <w:rtl/>
        </w:rPr>
        <w:t xml:space="preserve">זה משנה. בעד זה הרי המדינה. הממשלה תשים את כל כובד משקלה. </w:t>
      </w:r>
    </w:p>
    <w:p w14:paraId="73178E70" w14:textId="77777777" w:rsidR="00244E7E" w:rsidRPr="00244E7E" w:rsidRDefault="00244E7E" w:rsidP="00244E7E">
      <w:pPr>
        <w:bidi/>
        <w:ind w:firstLine="706"/>
        <w:jc w:val="both"/>
        <w:rPr>
          <w:rFonts w:cs="David" w:hint="cs"/>
          <w:rtl/>
        </w:rPr>
      </w:pPr>
    </w:p>
    <w:p w14:paraId="69C04F14"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11A69DCA" w14:textId="77777777" w:rsidR="00244E7E" w:rsidRPr="00244E7E" w:rsidRDefault="00244E7E" w:rsidP="00244E7E">
      <w:pPr>
        <w:bidi/>
        <w:jc w:val="both"/>
        <w:rPr>
          <w:rFonts w:cs="David" w:hint="cs"/>
          <w:u w:val="single"/>
          <w:rtl/>
        </w:rPr>
      </w:pPr>
    </w:p>
    <w:p w14:paraId="40001AF6" w14:textId="77777777" w:rsidR="00244E7E" w:rsidRPr="00244E7E" w:rsidRDefault="00244E7E" w:rsidP="00244E7E">
      <w:pPr>
        <w:bidi/>
        <w:ind w:firstLine="706"/>
        <w:jc w:val="both"/>
        <w:rPr>
          <w:rFonts w:cs="David" w:hint="cs"/>
          <w:rtl/>
        </w:rPr>
      </w:pPr>
      <w:r w:rsidRPr="00244E7E">
        <w:rPr>
          <w:rFonts w:cs="David" w:hint="cs"/>
          <w:rtl/>
        </w:rPr>
        <w:t xml:space="preserve">אבל התקציב הזה הרי בא ממקום כלשהו. </w:t>
      </w:r>
    </w:p>
    <w:p w14:paraId="5F171B45" w14:textId="77777777" w:rsidR="00244E7E" w:rsidRPr="00244E7E" w:rsidRDefault="00244E7E" w:rsidP="00244E7E">
      <w:pPr>
        <w:bidi/>
        <w:ind w:firstLine="706"/>
        <w:jc w:val="both"/>
        <w:rPr>
          <w:rFonts w:cs="David" w:hint="cs"/>
          <w:rtl/>
        </w:rPr>
      </w:pPr>
    </w:p>
    <w:p w14:paraId="147DFFFC"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40D218D3" w14:textId="77777777" w:rsidR="00244E7E" w:rsidRPr="00244E7E" w:rsidRDefault="00244E7E" w:rsidP="00244E7E">
      <w:pPr>
        <w:bidi/>
        <w:jc w:val="both"/>
        <w:rPr>
          <w:rFonts w:cs="David" w:hint="cs"/>
          <w:u w:val="single"/>
          <w:rtl/>
        </w:rPr>
      </w:pPr>
    </w:p>
    <w:p w14:paraId="570F2BEB" w14:textId="77777777" w:rsidR="00244E7E" w:rsidRPr="00244E7E" w:rsidRDefault="00244E7E" w:rsidP="00244E7E">
      <w:pPr>
        <w:bidi/>
        <w:ind w:firstLine="706"/>
        <w:jc w:val="both"/>
        <w:rPr>
          <w:rFonts w:cs="David" w:hint="cs"/>
          <w:rtl/>
        </w:rPr>
      </w:pPr>
      <w:r w:rsidRPr="00244E7E">
        <w:rPr>
          <w:rFonts w:cs="David" w:hint="cs"/>
          <w:rtl/>
        </w:rPr>
        <w:t>מה זה המדינה? האם משרד ראש הממשלה או משרד החוץ?</w:t>
      </w:r>
    </w:p>
    <w:p w14:paraId="7C14CB55" w14:textId="77777777" w:rsidR="00244E7E" w:rsidRPr="00244E7E" w:rsidRDefault="00244E7E" w:rsidP="00244E7E">
      <w:pPr>
        <w:bidi/>
        <w:ind w:firstLine="706"/>
        <w:jc w:val="both"/>
        <w:rPr>
          <w:rFonts w:cs="David" w:hint="cs"/>
          <w:rtl/>
        </w:rPr>
      </w:pPr>
    </w:p>
    <w:p w14:paraId="44C96A79"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E0681B0" w14:textId="77777777" w:rsidR="00244E7E" w:rsidRPr="00244E7E" w:rsidRDefault="00244E7E" w:rsidP="00244E7E">
      <w:pPr>
        <w:bidi/>
        <w:jc w:val="both"/>
        <w:rPr>
          <w:rFonts w:cs="David" w:hint="cs"/>
          <w:u w:val="single"/>
          <w:rtl/>
        </w:rPr>
      </w:pPr>
    </w:p>
    <w:p w14:paraId="5AAA460E" w14:textId="77777777" w:rsidR="00244E7E" w:rsidRPr="00244E7E" w:rsidRDefault="00244E7E" w:rsidP="00244E7E">
      <w:pPr>
        <w:bidi/>
        <w:ind w:firstLine="706"/>
        <w:jc w:val="both"/>
        <w:rPr>
          <w:rFonts w:cs="David" w:hint="cs"/>
          <w:rtl/>
        </w:rPr>
      </w:pPr>
      <w:r w:rsidRPr="00244E7E">
        <w:rPr>
          <w:rFonts w:cs="David" w:hint="cs"/>
          <w:rtl/>
        </w:rPr>
        <w:tab/>
        <w:t xml:space="preserve">אנחנו נגמור את סוגיית השילוט. אם תרצו לחזור לנושא שכבר דיברנו עליו, אפשר יהיה. </w:t>
      </w:r>
    </w:p>
    <w:p w14:paraId="514E7082" w14:textId="77777777" w:rsidR="00244E7E" w:rsidRPr="00244E7E" w:rsidRDefault="00244E7E" w:rsidP="00244E7E">
      <w:pPr>
        <w:bidi/>
        <w:ind w:firstLine="706"/>
        <w:jc w:val="both"/>
        <w:rPr>
          <w:rFonts w:cs="David" w:hint="cs"/>
          <w:rtl/>
        </w:rPr>
      </w:pPr>
    </w:p>
    <w:p w14:paraId="493F1ADF"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14F6A937" w14:textId="77777777" w:rsidR="00244E7E" w:rsidRPr="00244E7E" w:rsidRDefault="00244E7E" w:rsidP="00244E7E">
      <w:pPr>
        <w:bidi/>
        <w:jc w:val="both"/>
        <w:rPr>
          <w:rFonts w:cs="David" w:hint="cs"/>
          <w:u w:val="single"/>
          <w:rtl/>
        </w:rPr>
      </w:pPr>
    </w:p>
    <w:p w14:paraId="55C67267" w14:textId="77777777" w:rsidR="00244E7E" w:rsidRPr="00244E7E" w:rsidRDefault="00244E7E" w:rsidP="00244E7E">
      <w:pPr>
        <w:bidi/>
        <w:ind w:firstLine="706"/>
        <w:jc w:val="both"/>
        <w:rPr>
          <w:rFonts w:cs="David" w:hint="cs"/>
          <w:rtl/>
        </w:rPr>
      </w:pPr>
      <w:r w:rsidRPr="00244E7E">
        <w:rPr>
          <w:rFonts w:cs="David" w:hint="cs"/>
          <w:rtl/>
        </w:rPr>
        <w:t xml:space="preserve">זה מתקשר לנושא. </w:t>
      </w:r>
    </w:p>
    <w:p w14:paraId="391FC7F0" w14:textId="77777777" w:rsidR="00244E7E" w:rsidRPr="00244E7E" w:rsidRDefault="00244E7E" w:rsidP="00244E7E">
      <w:pPr>
        <w:bidi/>
        <w:ind w:firstLine="706"/>
        <w:jc w:val="both"/>
        <w:rPr>
          <w:rFonts w:cs="David" w:hint="cs"/>
          <w:rtl/>
        </w:rPr>
      </w:pPr>
    </w:p>
    <w:p w14:paraId="134618F5"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3382F85" w14:textId="77777777" w:rsidR="00244E7E" w:rsidRPr="00244E7E" w:rsidRDefault="00244E7E" w:rsidP="00244E7E">
      <w:pPr>
        <w:bidi/>
        <w:jc w:val="both"/>
        <w:rPr>
          <w:rFonts w:cs="David" w:hint="cs"/>
          <w:u w:val="single"/>
          <w:rtl/>
        </w:rPr>
      </w:pPr>
    </w:p>
    <w:p w14:paraId="1D83C3DB" w14:textId="77777777" w:rsidR="00244E7E" w:rsidRPr="00244E7E" w:rsidRDefault="00244E7E" w:rsidP="00244E7E">
      <w:pPr>
        <w:bidi/>
        <w:ind w:firstLine="706"/>
        <w:jc w:val="both"/>
        <w:rPr>
          <w:rFonts w:cs="David" w:hint="cs"/>
          <w:rtl/>
        </w:rPr>
      </w:pPr>
      <w:r w:rsidRPr="00244E7E">
        <w:rPr>
          <w:rFonts w:cs="David" w:hint="cs"/>
          <w:rtl/>
        </w:rPr>
        <w:tab/>
        <w:t xml:space="preserve">זה לא מתקשר מטעם אחד פשוט, כי בכל מקרה, גם אם יהיה מימון מדינה, עדיין אתה לא יכול למנוע מכל מיני גופים שהם גופים פרטיים לקבל כסף ולעשות פרסומת. אם תרצו, נבדוק גם את העניין הזה פעם נוספת. </w:t>
      </w:r>
    </w:p>
    <w:p w14:paraId="62FD676D" w14:textId="77777777" w:rsidR="00244E7E" w:rsidRPr="00244E7E" w:rsidRDefault="00244E7E" w:rsidP="00244E7E">
      <w:pPr>
        <w:bidi/>
        <w:ind w:firstLine="706"/>
        <w:jc w:val="both"/>
        <w:rPr>
          <w:rFonts w:cs="David" w:hint="cs"/>
          <w:rtl/>
        </w:rPr>
      </w:pPr>
    </w:p>
    <w:p w14:paraId="2E759A4A"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70ACCC9E" w14:textId="77777777" w:rsidR="00244E7E" w:rsidRPr="00244E7E" w:rsidRDefault="00244E7E" w:rsidP="00244E7E">
      <w:pPr>
        <w:bidi/>
        <w:jc w:val="both"/>
        <w:rPr>
          <w:rFonts w:cs="David" w:hint="cs"/>
          <w:rtl/>
        </w:rPr>
      </w:pPr>
    </w:p>
    <w:p w14:paraId="3032AB08" w14:textId="77777777" w:rsidR="00244E7E" w:rsidRPr="00244E7E" w:rsidRDefault="00244E7E" w:rsidP="00244E7E">
      <w:pPr>
        <w:bidi/>
        <w:ind w:firstLine="706"/>
        <w:jc w:val="both"/>
        <w:rPr>
          <w:rFonts w:cs="David" w:hint="cs"/>
          <w:rtl/>
        </w:rPr>
      </w:pPr>
      <w:r w:rsidRPr="00244E7E">
        <w:rPr>
          <w:rFonts w:cs="David" w:hint="cs"/>
          <w:rtl/>
        </w:rPr>
        <w:tab/>
        <w:t xml:space="preserve"> יש פה ניסיון בנוסח שבפניכם להתאים את הסעיף הזה במטרה ליצור בכל זאת איזשהו שוויון ומניעת השתלטות של גוף אחד או צד אחד על כל שלטי החוץ, ואיזשהו רצון לשמור על שוויון גם במחירים </w:t>
      </w:r>
      <w:proofErr w:type="spellStart"/>
      <w:r w:rsidRPr="00244E7E">
        <w:rPr>
          <w:rFonts w:cs="David" w:hint="cs"/>
          <w:rtl/>
        </w:rPr>
        <w:t>וכו</w:t>
      </w:r>
      <w:proofErr w:type="spellEnd"/>
      <w:r w:rsidRPr="00244E7E">
        <w:rPr>
          <w:rFonts w:cs="David" w:hint="cs"/>
          <w:rtl/>
        </w:rPr>
        <w:t xml:space="preserve">'. אבל מצד שני יש הידיעה שאין מתמודד בבחירות ולא רוצים להגביל מי יכול לפרסם. הנוסח שמוצע כעת, שזה הנוסח שדובר עליו גם בכנסת הקודמת, מדבר גם הוא על תקופת בחירות שזה מעת שאישרה הכנסת את ההסכם, זה מה שמופיע בעמוד 25 למעלה. נמחקת ההוראה שהתעמולה היא מטעם מתמודד בבחירות, זאת אומרת כל אדם או גוף יוכל לפרסם תעמולה בקשר למשאל העם, אבל ייקבע שמשווק פרסום לא יפלה בין המבקשים לפרסם מסר פרסומי של תעמולה לקראת משאל עם בכל דרך שהיא, מה שקבוע גם היום, לרבות במחיר, מועדי פרסום, שיבוץ תעמולה. אחר כך, במקום שכתוב היום הנושא של לא יותר מ-10% למפלגה, מוצע שמשווק שמפעיל למעלה מ-10% מכלל מתקני פרסום החוצות בשטח המדינה כולה או בשטח רשות מקומית לא יקצה לכלל המבקשים לפרסם מסר פרסומי בעד כל אחת מהעמדות יותר מ-30% משטח הפרסום שלו במדינה כולה או ברשות המקומית. פה מוצע להוסיף, שאם יש לו ספק מהי העמדה, אם מביאים לו שלט והוא לא יודע אם זה צריך להיכנס ל-30% של </w:t>
      </w:r>
      <w:proofErr w:type="spellStart"/>
      <w:r w:rsidRPr="00244E7E">
        <w:rPr>
          <w:rFonts w:cs="David" w:hint="cs"/>
          <w:rtl/>
        </w:rPr>
        <w:t>הבעד</w:t>
      </w:r>
      <w:proofErr w:type="spellEnd"/>
      <w:r w:rsidRPr="00244E7E">
        <w:rPr>
          <w:rFonts w:cs="David" w:hint="cs"/>
          <w:rtl/>
        </w:rPr>
        <w:t xml:space="preserve"> או הנגד, הוא יפנה ליושב-ראש ועדת הבחירות המרכזית שיכריע בדבר, וראשי היושב-ראש לדרוש מהמבקש לפרסם את המסר כל מידע בעניין. </w:t>
      </w:r>
    </w:p>
    <w:p w14:paraId="22D81F76" w14:textId="77777777" w:rsidR="00244E7E" w:rsidRPr="00244E7E" w:rsidRDefault="00244E7E" w:rsidP="00244E7E">
      <w:pPr>
        <w:bidi/>
        <w:ind w:firstLine="706"/>
        <w:jc w:val="both"/>
        <w:rPr>
          <w:rFonts w:cs="David" w:hint="cs"/>
          <w:rtl/>
        </w:rPr>
      </w:pPr>
    </w:p>
    <w:p w14:paraId="583BA544"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034012C6" w14:textId="77777777" w:rsidR="00244E7E" w:rsidRPr="00244E7E" w:rsidRDefault="00244E7E" w:rsidP="00244E7E">
      <w:pPr>
        <w:bidi/>
        <w:jc w:val="both"/>
        <w:rPr>
          <w:rFonts w:cs="David" w:hint="cs"/>
          <w:u w:val="single"/>
          <w:rtl/>
        </w:rPr>
      </w:pPr>
    </w:p>
    <w:p w14:paraId="4C1CED14" w14:textId="77777777" w:rsidR="00244E7E" w:rsidRPr="00244E7E" w:rsidRDefault="00244E7E" w:rsidP="00244E7E">
      <w:pPr>
        <w:bidi/>
        <w:ind w:firstLine="706"/>
        <w:jc w:val="both"/>
        <w:rPr>
          <w:rFonts w:cs="David" w:hint="cs"/>
          <w:rtl/>
        </w:rPr>
      </w:pPr>
      <w:r w:rsidRPr="00244E7E">
        <w:rPr>
          <w:rFonts w:cs="David" w:hint="cs"/>
          <w:rtl/>
        </w:rPr>
        <w:t>מה קורה אם אני רוצה למנוע נסיגה מהגולן, ומייד כשמתחילה תקופת התעמולה אני פונה למפרסם מסוים ורוכש ממנו 30% מהשטח, ולמחרת בא עוד מישהו, הוא צריך להגיד לו שנמכרו כל השטחים?</w:t>
      </w:r>
    </w:p>
    <w:p w14:paraId="0CBFE61F" w14:textId="77777777" w:rsidR="00244E7E" w:rsidRPr="00244E7E" w:rsidRDefault="00244E7E" w:rsidP="00244E7E">
      <w:pPr>
        <w:bidi/>
        <w:ind w:firstLine="706"/>
        <w:jc w:val="both"/>
        <w:rPr>
          <w:rFonts w:cs="David" w:hint="cs"/>
          <w:rtl/>
        </w:rPr>
      </w:pPr>
    </w:p>
    <w:p w14:paraId="38EBF32D"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4EDCDCDD" w14:textId="77777777" w:rsidR="00244E7E" w:rsidRPr="00244E7E" w:rsidRDefault="00244E7E" w:rsidP="00244E7E">
      <w:pPr>
        <w:bidi/>
        <w:jc w:val="both"/>
        <w:rPr>
          <w:rFonts w:cs="David" w:hint="cs"/>
          <w:rtl/>
        </w:rPr>
      </w:pPr>
    </w:p>
    <w:p w14:paraId="0A11EA1F" w14:textId="77777777" w:rsidR="00244E7E" w:rsidRPr="00244E7E" w:rsidRDefault="00244E7E" w:rsidP="00244E7E">
      <w:pPr>
        <w:bidi/>
        <w:ind w:firstLine="706"/>
        <w:jc w:val="both"/>
        <w:rPr>
          <w:rFonts w:cs="David" w:hint="cs"/>
          <w:rtl/>
        </w:rPr>
      </w:pPr>
      <w:r w:rsidRPr="00244E7E">
        <w:rPr>
          <w:rFonts w:cs="David" w:hint="cs"/>
          <w:rtl/>
        </w:rPr>
        <w:tab/>
        <w:t xml:space="preserve"> כן. </w:t>
      </w:r>
    </w:p>
    <w:p w14:paraId="6C4F66F3" w14:textId="77777777" w:rsidR="00244E7E" w:rsidRPr="00244E7E" w:rsidRDefault="00244E7E" w:rsidP="00244E7E">
      <w:pPr>
        <w:bidi/>
        <w:ind w:firstLine="706"/>
        <w:jc w:val="both"/>
        <w:rPr>
          <w:rFonts w:cs="David" w:hint="cs"/>
          <w:rtl/>
        </w:rPr>
      </w:pPr>
    </w:p>
    <w:p w14:paraId="3D2D6141"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10F8C086" w14:textId="77777777" w:rsidR="00244E7E" w:rsidRPr="00244E7E" w:rsidRDefault="00244E7E" w:rsidP="00244E7E">
      <w:pPr>
        <w:bidi/>
        <w:jc w:val="both"/>
        <w:rPr>
          <w:rFonts w:cs="David" w:hint="cs"/>
          <w:u w:val="single"/>
          <w:rtl/>
        </w:rPr>
      </w:pPr>
    </w:p>
    <w:p w14:paraId="31FE9A37" w14:textId="77777777" w:rsidR="00244E7E" w:rsidRPr="00244E7E" w:rsidRDefault="00244E7E" w:rsidP="00244E7E">
      <w:pPr>
        <w:bidi/>
        <w:ind w:firstLine="706"/>
        <w:jc w:val="both"/>
        <w:rPr>
          <w:rFonts w:cs="David" w:hint="cs"/>
          <w:rtl/>
        </w:rPr>
      </w:pPr>
      <w:r w:rsidRPr="00244E7E">
        <w:rPr>
          <w:rFonts w:cs="David" w:hint="cs"/>
          <w:rtl/>
        </w:rPr>
        <w:t xml:space="preserve">לכן רלוונטי מה ששלמה אמר לגבי בעל המעה ובעל הדעה. </w:t>
      </w:r>
    </w:p>
    <w:p w14:paraId="0F6EF90A" w14:textId="77777777" w:rsidR="00244E7E" w:rsidRPr="00244E7E" w:rsidRDefault="00244E7E" w:rsidP="00244E7E">
      <w:pPr>
        <w:bidi/>
        <w:ind w:firstLine="706"/>
        <w:jc w:val="both"/>
        <w:rPr>
          <w:rFonts w:cs="David" w:hint="cs"/>
          <w:rtl/>
        </w:rPr>
      </w:pPr>
    </w:p>
    <w:p w14:paraId="2F54ABEE"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5E54A53F" w14:textId="77777777" w:rsidR="00244E7E" w:rsidRPr="00244E7E" w:rsidRDefault="00244E7E" w:rsidP="00244E7E">
      <w:pPr>
        <w:bidi/>
        <w:jc w:val="both"/>
        <w:rPr>
          <w:rFonts w:cs="David" w:hint="cs"/>
          <w:u w:val="single"/>
          <w:rtl/>
        </w:rPr>
      </w:pPr>
    </w:p>
    <w:p w14:paraId="70544F48" w14:textId="77777777" w:rsidR="00244E7E" w:rsidRPr="00244E7E" w:rsidRDefault="00244E7E" w:rsidP="00244E7E">
      <w:pPr>
        <w:bidi/>
        <w:ind w:firstLine="706"/>
        <w:jc w:val="both"/>
        <w:rPr>
          <w:rFonts w:cs="David" w:hint="cs"/>
          <w:rtl/>
        </w:rPr>
      </w:pPr>
      <w:r w:rsidRPr="00244E7E">
        <w:rPr>
          <w:rFonts w:cs="David" w:hint="cs"/>
          <w:rtl/>
        </w:rPr>
        <w:t xml:space="preserve">זה סוג של מגבלה, שהחוק היום קובע, ששיח' סעודי לא יכול להשתלט על 100% משטחי הפרסום. </w:t>
      </w:r>
    </w:p>
    <w:p w14:paraId="6D725E7C" w14:textId="77777777" w:rsidR="00244E7E" w:rsidRPr="00244E7E" w:rsidRDefault="00244E7E" w:rsidP="00244E7E">
      <w:pPr>
        <w:bidi/>
        <w:ind w:firstLine="706"/>
        <w:jc w:val="both"/>
        <w:rPr>
          <w:rFonts w:cs="David" w:hint="cs"/>
          <w:rtl/>
        </w:rPr>
      </w:pPr>
    </w:p>
    <w:p w14:paraId="579FB973"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259A5B1A" w14:textId="77777777" w:rsidR="00244E7E" w:rsidRPr="00244E7E" w:rsidRDefault="00244E7E" w:rsidP="00244E7E">
      <w:pPr>
        <w:bidi/>
        <w:jc w:val="both"/>
        <w:rPr>
          <w:rFonts w:cs="David" w:hint="cs"/>
          <w:u w:val="single"/>
          <w:rtl/>
        </w:rPr>
      </w:pPr>
    </w:p>
    <w:p w14:paraId="2DA5C49F" w14:textId="77777777" w:rsidR="00244E7E" w:rsidRPr="00244E7E" w:rsidRDefault="00244E7E" w:rsidP="00244E7E">
      <w:pPr>
        <w:bidi/>
        <w:ind w:firstLine="706"/>
        <w:jc w:val="both"/>
        <w:rPr>
          <w:rFonts w:cs="David" w:hint="cs"/>
          <w:rtl/>
        </w:rPr>
      </w:pPr>
      <w:r w:rsidRPr="00244E7E">
        <w:rPr>
          <w:rFonts w:cs="David" w:hint="cs"/>
          <w:rtl/>
        </w:rPr>
        <w:t xml:space="preserve">נתייחס למשהו רלוונטי. "ישראל היום" זה העיתון של הליכוד. </w:t>
      </w:r>
    </w:p>
    <w:p w14:paraId="4B74C8E0" w14:textId="77777777" w:rsidR="00244E7E" w:rsidRPr="00244E7E" w:rsidRDefault="00244E7E" w:rsidP="00244E7E">
      <w:pPr>
        <w:bidi/>
        <w:ind w:firstLine="706"/>
        <w:jc w:val="both"/>
        <w:rPr>
          <w:rFonts w:cs="David" w:hint="cs"/>
          <w:rtl/>
        </w:rPr>
      </w:pPr>
    </w:p>
    <w:p w14:paraId="5A4B0D4B"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0C49E0DF" w14:textId="77777777" w:rsidR="00244E7E" w:rsidRPr="00244E7E" w:rsidRDefault="00244E7E" w:rsidP="00244E7E">
      <w:pPr>
        <w:bidi/>
        <w:jc w:val="both"/>
        <w:rPr>
          <w:rFonts w:cs="David" w:hint="cs"/>
          <w:u w:val="single"/>
          <w:rtl/>
        </w:rPr>
      </w:pPr>
    </w:p>
    <w:p w14:paraId="094490B3" w14:textId="77777777" w:rsidR="00244E7E" w:rsidRPr="00244E7E" w:rsidRDefault="00244E7E" w:rsidP="00244E7E">
      <w:pPr>
        <w:bidi/>
        <w:ind w:firstLine="706"/>
        <w:jc w:val="both"/>
        <w:rPr>
          <w:rFonts w:cs="David" w:hint="cs"/>
          <w:rtl/>
        </w:rPr>
      </w:pPr>
      <w:r w:rsidRPr="00244E7E">
        <w:rPr>
          <w:rFonts w:cs="David" w:hint="cs"/>
          <w:rtl/>
        </w:rPr>
        <w:t xml:space="preserve">האם "ידיעות" הוא עיתון של קדימה? </w:t>
      </w:r>
    </w:p>
    <w:p w14:paraId="266FD3A8" w14:textId="77777777" w:rsidR="00244E7E" w:rsidRPr="00244E7E" w:rsidRDefault="00244E7E" w:rsidP="00244E7E">
      <w:pPr>
        <w:bidi/>
        <w:ind w:firstLine="706"/>
        <w:jc w:val="both"/>
        <w:rPr>
          <w:rFonts w:cs="David" w:hint="cs"/>
          <w:rtl/>
        </w:rPr>
      </w:pPr>
    </w:p>
    <w:p w14:paraId="2B17A973"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45CC7D50" w14:textId="77777777" w:rsidR="00244E7E" w:rsidRPr="00244E7E" w:rsidRDefault="00244E7E" w:rsidP="00244E7E">
      <w:pPr>
        <w:bidi/>
        <w:jc w:val="both"/>
        <w:rPr>
          <w:rFonts w:cs="David" w:hint="cs"/>
          <w:u w:val="single"/>
          <w:rtl/>
        </w:rPr>
      </w:pPr>
    </w:p>
    <w:p w14:paraId="50F04C6A" w14:textId="77777777" w:rsidR="00244E7E" w:rsidRPr="00244E7E" w:rsidRDefault="00244E7E" w:rsidP="00244E7E">
      <w:pPr>
        <w:bidi/>
        <w:ind w:firstLine="706"/>
        <w:jc w:val="both"/>
        <w:rPr>
          <w:rFonts w:cs="David" w:hint="cs"/>
          <w:rtl/>
        </w:rPr>
      </w:pPr>
      <w:r w:rsidRPr="00244E7E">
        <w:rPr>
          <w:rFonts w:cs="David" w:hint="cs"/>
          <w:rtl/>
        </w:rPr>
        <w:t xml:space="preserve">לא יודעת. </w:t>
      </w:r>
    </w:p>
    <w:p w14:paraId="2DB05CFE" w14:textId="77777777" w:rsidR="00244E7E" w:rsidRPr="00244E7E" w:rsidRDefault="00244E7E" w:rsidP="00244E7E">
      <w:pPr>
        <w:bidi/>
        <w:ind w:firstLine="706"/>
        <w:jc w:val="both"/>
        <w:rPr>
          <w:rFonts w:cs="David" w:hint="cs"/>
          <w:rtl/>
        </w:rPr>
      </w:pPr>
    </w:p>
    <w:p w14:paraId="61EC57FC"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42F844F9" w14:textId="77777777" w:rsidR="00244E7E" w:rsidRPr="00244E7E" w:rsidRDefault="00244E7E" w:rsidP="00244E7E">
      <w:pPr>
        <w:bidi/>
        <w:jc w:val="both"/>
        <w:rPr>
          <w:rFonts w:cs="David" w:hint="cs"/>
          <w:u w:val="single"/>
          <w:rtl/>
        </w:rPr>
      </w:pPr>
    </w:p>
    <w:p w14:paraId="497AE9E9" w14:textId="77777777" w:rsidR="00244E7E" w:rsidRPr="00244E7E" w:rsidRDefault="00244E7E" w:rsidP="00244E7E">
      <w:pPr>
        <w:bidi/>
        <w:ind w:firstLine="706"/>
        <w:jc w:val="both"/>
        <w:rPr>
          <w:rFonts w:cs="David" w:hint="cs"/>
          <w:rtl/>
        </w:rPr>
      </w:pPr>
      <w:r w:rsidRPr="00244E7E">
        <w:rPr>
          <w:rFonts w:cs="David" w:hint="cs"/>
          <w:rtl/>
        </w:rPr>
        <w:t xml:space="preserve">לדעתי כן. כך הרגשתי בתקופת ההתנתקות. </w:t>
      </w:r>
    </w:p>
    <w:p w14:paraId="0B6C673D" w14:textId="77777777" w:rsidR="00244E7E" w:rsidRPr="00244E7E" w:rsidRDefault="00244E7E" w:rsidP="00244E7E">
      <w:pPr>
        <w:bidi/>
        <w:ind w:firstLine="706"/>
        <w:jc w:val="both"/>
        <w:rPr>
          <w:rFonts w:cs="David" w:hint="cs"/>
          <w:rtl/>
        </w:rPr>
      </w:pPr>
    </w:p>
    <w:p w14:paraId="58C14F99"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0B178284" w14:textId="77777777" w:rsidR="00244E7E" w:rsidRPr="00244E7E" w:rsidRDefault="00244E7E" w:rsidP="00244E7E">
      <w:pPr>
        <w:bidi/>
        <w:jc w:val="both"/>
        <w:rPr>
          <w:rFonts w:cs="David" w:hint="cs"/>
          <w:u w:val="single"/>
          <w:rtl/>
        </w:rPr>
      </w:pPr>
    </w:p>
    <w:p w14:paraId="1FF6C4F1" w14:textId="77777777" w:rsidR="00244E7E" w:rsidRPr="00244E7E" w:rsidRDefault="00244E7E" w:rsidP="00244E7E">
      <w:pPr>
        <w:bidi/>
        <w:ind w:firstLine="706"/>
        <w:jc w:val="both"/>
        <w:rPr>
          <w:rFonts w:cs="David" w:hint="cs"/>
          <w:rtl/>
        </w:rPr>
      </w:pPr>
      <w:proofErr w:type="spellStart"/>
      <w:r w:rsidRPr="00244E7E">
        <w:rPr>
          <w:rFonts w:cs="David" w:hint="cs"/>
          <w:rtl/>
        </w:rPr>
        <w:t>אדלסון</w:t>
      </w:r>
      <w:proofErr w:type="spellEnd"/>
      <w:r w:rsidRPr="00244E7E">
        <w:rPr>
          <w:rFonts w:cs="David" w:hint="cs"/>
          <w:rtl/>
        </w:rPr>
        <w:t xml:space="preserve"> רוצה לעזור עכשיו לממשלה, והוא מקצה את השטחים ב"ישראל היום" רק בעד הנסיגה או רק נגד הנסיגה. </w:t>
      </w:r>
    </w:p>
    <w:p w14:paraId="58EE13DC" w14:textId="77777777" w:rsidR="00244E7E" w:rsidRPr="00244E7E" w:rsidRDefault="00244E7E" w:rsidP="00244E7E">
      <w:pPr>
        <w:bidi/>
        <w:ind w:firstLine="706"/>
        <w:jc w:val="both"/>
        <w:rPr>
          <w:rFonts w:cs="David" w:hint="cs"/>
          <w:rtl/>
        </w:rPr>
      </w:pPr>
    </w:p>
    <w:p w14:paraId="407CD59C"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01B90B9" w14:textId="77777777" w:rsidR="00244E7E" w:rsidRPr="00244E7E" w:rsidRDefault="00244E7E" w:rsidP="00244E7E">
      <w:pPr>
        <w:bidi/>
        <w:jc w:val="both"/>
        <w:rPr>
          <w:rFonts w:cs="David" w:hint="cs"/>
          <w:u w:val="single"/>
          <w:rtl/>
        </w:rPr>
      </w:pPr>
    </w:p>
    <w:p w14:paraId="0C8BD4E3" w14:textId="77777777" w:rsidR="00244E7E" w:rsidRPr="00244E7E" w:rsidRDefault="00244E7E" w:rsidP="00244E7E">
      <w:pPr>
        <w:bidi/>
        <w:ind w:firstLine="706"/>
        <w:jc w:val="both"/>
        <w:rPr>
          <w:rFonts w:cs="David" w:hint="cs"/>
          <w:rtl/>
        </w:rPr>
      </w:pPr>
      <w:r w:rsidRPr="00244E7E">
        <w:rPr>
          <w:rFonts w:cs="David" w:hint="cs"/>
          <w:rtl/>
        </w:rPr>
        <w:tab/>
        <w:t xml:space="preserve">לא מדברים על פרסום בעיתון. פרסום בעיתון יכול לעשות מה שהוא רוצה. </w:t>
      </w:r>
    </w:p>
    <w:p w14:paraId="6B72CD79" w14:textId="77777777" w:rsidR="00244E7E" w:rsidRPr="00244E7E" w:rsidRDefault="00244E7E" w:rsidP="00244E7E">
      <w:pPr>
        <w:bidi/>
        <w:ind w:firstLine="706"/>
        <w:jc w:val="both"/>
        <w:rPr>
          <w:rFonts w:cs="David" w:hint="cs"/>
          <w:rtl/>
        </w:rPr>
      </w:pPr>
    </w:p>
    <w:p w14:paraId="2E417FF6"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21D6D484" w14:textId="77777777" w:rsidR="00244E7E" w:rsidRPr="00244E7E" w:rsidRDefault="00244E7E" w:rsidP="00244E7E">
      <w:pPr>
        <w:bidi/>
        <w:jc w:val="both"/>
        <w:rPr>
          <w:rFonts w:cs="David" w:hint="cs"/>
          <w:u w:val="single"/>
          <w:rtl/>
        </w:rPr>
      </w:pPr>
    </w:p>
    <w:p w14:paraId="49A37EC1" w14:textId="77777777" w:rsidR="00244E7E" w:rsidRPr="00244E7E" w:rsidRDefault="00244E7E" w:rsidP="00244E7E">
      <w:pPr>
        <w:bidi/>
        <w:ind w:firstLine="706"/>
        <w:jc w:val="both"/>
        <w:rPr>
          <w:rFonts w:cs="David" w:hint="cs"/>
          <w:rtl/>
        </w:rPr>
      </w:pPr>
      <w:r w:rsidRPr="00244E7E">
        <w:rPr>
          <w:rFonts w:cs="David" w:hint="cs"/>
          <w:rtl/>
        </w:rPr>
        <w:t xml:space="preserve">זו אותה סוגיה. </w:t>
      </w:r>
    </w:p>
    <w:p w14:paraId="204291CD" w14:textId="77777777" w:rsidR="00244E7E" w:rsidRPr="00244E7E" w:rsidRDefault="00244E7E" w:rsidP="00244E7E">
      <w:pPr>
        <w:bidi/>
        <w:ind w:firstLine="706"/>
        <w:jc w:val="both"/>
        <w:rPr>
          <w:rFonts w:cs="David" w:hint="cs"/>
          <w:rtl/>
        </w:rPr>
      </w:pPr>
    </w:p>
    <w:p w14:paraId="34E0173A"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3E7D6ED" w14:textId="77777777" w:rsidR="00244E7E" w:rsidRPr="00244E7E" w:rsidRDefault="00244E7E" w:rsidP="00244E7E">
      <w:pPr>
        <w:bidi/>
        <w:jc w:val="both"/>
        <w:rPr>
          <w:rFonts w:cs="David" w:hint="cs"/>
          <w:u w:val="single"/>
          <w:rtl/>
        </w:rPr>
      </w:pPr>
    </w:p>
    <w:p w14:paraId="402D072F" w14:textId="77777777" w:rsidR="00244E7E" w:rsidRPr="00244E7E" w:rsidRDefault="00244E7E" w:rsidP="00244E7E">
      <w:pPr>
        <w:bidi/>
        <w:ind w:firstLine="706"/>
        <w:jc w:val="both"/>
        <w:rPr>
          <w:rFonts w:cs="David" w:hint="cs"/>
          <w:rtl/>
        </w:rPr>
      </w:pPr>
      <w:r w:rsidRPr="00244E7E">
        <w:rPr>
          <w:rFonts w:cs="David" w:hint="cs"/>
          <w:rtl/>
        </w:rPr>
        <w:tab/>
        <w:t xml:space="preserve">את לא יכולה לכפות עליו בעיתון לתת פרסומות למי שהוא לא רוצה. </w:t>
      </w:r>
    </w:p>
    <w:p w14:paraId="1A795BAF" w14:textId="77777777" w:rsidR="00244E7E" w:rsidRPr="00244E7E" w:rsidRDefault="00244E7E" w:rsidP="00244E7E">
      <w:pPr>
        <w:bidi/>
        <w:ind w:firstLine="706"/>
        <w:jc w:val="both"/>
        <w:rPr>
          <w:rFonts w:cs="David" w:hint="cs"/>
          <w:rtl/>
        </w:rPr>
      </w:pPr>
    </w:p>
    <w:p w14:paraId="3CBF1899"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0A1F7F20" w14:textId="77777777" w:rsidR="00244E7E" w:rsidRPr="00244E7E" w:rsidRDefault="00244E7E" w:rsidP="00244E7E">
      <w:pPr>
        <w:bidi/>
        <w:jc w:val="both"/>
        <w:rPr>
          <w:rFonts w:cs="David" w:hint="cs"/>
          <w:u w:val="single"/>
          <w:rtl/>
        </w:rPr>
      </w:pPr>
    </w:p>
    <w:p w14:paraId="755CA46C" w14:textId="77777777" w:rsidR="00244E7E" w:rsidRPr="00244E7E" w:rsidRDefault="00244E7E" w:rsidP="00244E7E">
      <w:pPr>
        <w:bidi/>
        <w:ind w:firstLine="706"/>
        <w:jc w:val="both"/>
        <w:rPr>
          <w:rFonts w:cs="David" w:hint="cs"/>
          <w:rtl/>
        </w:rPr>
      </w:pPr>
      <w:r w:rsidRPr="00244E7E">
        <w:rPr>
          <w:rFonts w:cs="David" w:hint="cs"/>
          <w:rtl/>
        </w:rPr>
        <w:t xml:space="preserve">תנסי לפרסם ב"הארץ" משהו שהם לא מסכימים אתו. </w:t>
      </w:r>
    </w:p>
    <w:p w14:paraId="7E1CAD1B" w14:textId="77777777" w:rsidR="00244E7E" w:rsidRPr="00244E7E" w:rsidRDefault="00244E7E" w:rsidP="00244E7E">
      <w:pPr>
        <w:bidi/>
        <w:ind w:firstLine="706"/>
        <w:jc w:val="both"/>
        <w:rPr>
          <w:rFonts w:cs="David" w:hint="cs"/>
          <w:rtl/>
        </w:rPr>
      </w:pPr>
    </w:p>
    <w:p w14:paraId="2D29D7FA"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394F4C57" w14:textId="77777777" w:rsidR="00244E7E" w:rsidRPr="00244E7E" w:rsidRDefault="00244E7E" w:rsidP="00244E7E">
      <w:pPr>
        <w:bidi/>
        <w:jc w:val="both"/>
        <w:rPr>
          <w:rFonts w:cs="David" w:hint="cs"/>
          <w:u w:val="single"/>
          <w:rtl/>
        </w:rPr>
      </w:pPr>
    </w:p>
    <w:p w14:paraId="32307A20" w14:textId="77777777" w:rsidR="00244E7E" w:rsidRPr="00244E7E" w:rsidRDefault="00244E7E" w:rsidP="00244E7E">
      <w:pPr>
        <w:bidi/>
        <w:ind w:firstLine="706"/>
        <w:jc w:val="both"/>
        <w:rPr>
          <w:rFonts w:cs="David" w:hint="cs"/>
          <w:rtl/>
        </w:rPr>
      </w:pPr>
      <w:r w:rsidRPr="00244E7E">
        <w:rPr>
          <w:rFonts w:cs="David" w:hint="cs"/>
          <w:rtl/>
        </w:rPr>
        <w:tab/>
        <w:t xml:space="preserve">שלטי החוצות הם המשאב היחיד שהוא משאב מוגבל מבחינה כמותית, ולכן השאלה האם צריך להידרש שם להסדר. חשבנו שנכון לעשות שם איזשהו הסדר, כפי שקיים גם בבחירות, לא באופן שונה מבחירות, ולחלק אותו באיזושהי צורה בין שתי הקבוצות בגדול של </w:t>
      </w:r>
      <w:proofErr w:type="spellStart"/>
      <w:r w:rsidRPr="00244E7E">
        <w:rPr>
          <w:rFonts w:cs="David" w:hint="cs"/>
          <w:rtl/>
        </w:rPr>
        <w:t>הבעד</w:t>
      </w:r>
      <w:proofErr w:type="spellEnd"/>
      <w:r w:rsidRPr="00244E7E">
        <w:rPr>
          <w:rFonts w:cs="David" w:hint="cs"/>
          <w:rtl/>
        </w:rPr>
        <w:t xml:space="preserve"> ונגד. זה מה שאפשר לעשות. </w:t>
      </w:r>
    </w:p>
    <w:p w14:paraId="08C9F346" w14:textId="77777777" w:rsidR="00244E7E" w:rsidRPr="00244E7E" w:rsidRDefault="00244E7E" w:rsidP="00244E7E">
      <w:pPr>
        <w:bidi/>
        <w:ind w:firstLine="706"/>
        <w:jc w:val="both"/>
        <w:rPr>
          <w:rFonts w:cs="David" w:hint="cs"/>
          <w:rtl/>
        </w:rPr>
      </w:pPr>
    </w:p>
    <w:p w14:paraId="46866925"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2D7C8A6F" w14:textId="77777777" w:rsidR="00244E7E" w:rsidRPr="00244E7E" w:rsidRDefault="00244E7E" w:rsidP="00244E7E">
      <w:pPr>
        <w:bidi/>
        <w:jc w:val="both"/>
        <w:rPr>
          <w:rFonts w:cs="David" w:hint="cs"/>
          <w:u w:val="single"/>
          <w:rtl/>
        </w:rPr>
      </w:pPr>
    </w:p>
    <w:p w14:paraId="1DD77D92" w14:textId="77777777" w:rsidR="00244E7E" w:rsidRPr="00244E7E" w:rsidRDefault="00244E7E" w:rsidP="00244E7E">
      <w:pPr>
        <w:bidi/>
        <w:ind w:firstLine="706"/>
        <w:jc w:val="both"/>
        <w:rPr>
          <w:rFonts w:cs="David" w:hint="cs"/>
          <w:rtl/>
        </w:rPr>
      </w:pPr>
      <w:r w:rsidRPr="00244E7E">
        <w:rPr>
          <w:rFonts w:cs="David" w:hint="cs"/>
          <w:rtl/>
        </w:rPr>
        <w:t xml:space="preserve">אני חושב שכל הנושא הזה של הכספים שמגויסים, אפילו חבר כנסת שפונה לפריימריס אתה מגביל אותו מראש בהוצאות. זה קשור הכול בכול. </w:t>
      </w:r>
    </w:p>
    <w:p w14:paraId="6EF91B2F" w14:textId="77777777" w:rsidR="00244E7E" w:rsidRPr="00244E7E" w:rsidRDefault="00244E7E" w:rsidP="00244E7E">
      <w:pPr>
        <w:bidi/>
        <w:ind w:firstLine="706"/>
        <w:jc w:val="both"/>
        <w:rPr>
          <w:rFonts w:cs="David" w:hint="cs"/>
          <w:rtl/>
        </w:rPr>
      </w:pPr>
    </w:p>
    <w:p w14:paraId="6594CF69"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8E5DA5F" w14:textId="77777777" w:rsidR="00244E7E" w:rsidRPr="00244E7E" w:rsidRDefault="00244E7E" w:rsidP="00244E7E">
      <w:pPr>
        <w:bidi/>
        <w:jc w:val="both"/>
        <w:rPr>
          <w:rFonts w:cs="David" w:hint="cs"/>
          <w:u w:val="single"/>
          <w:rtl/>
        </w:rPr>
      </w:pPr>
    </w:p>
    <w:p w14:paraId="44F71F37" w14:textId="77777777" w:rsidR="00244E7E" w:rsidRPr="00244E7E" w:rsidRDefault="00244E7E" w:rsidP="00244E7E">
      <w:pPr>
        <w:bidi/>
        <w:ind w:firstLine="706"/>
        <w:jc w:val="both"/>
        <w:rPr>
          <w:rFonts w:cs="David" w:hint="cs"/>
          <w:rtl/>
        </w:rPr>
      </w:pPr>
      <w:r w:rsidRPr="00244E7E">
        <w:rPr>
          <w:rFonts w:cs="David" w:hint="cs"/>
          <w:rtl/>
        </w:rPr>
        <w:tab/>
        <w:t xml:space="preserve">אני בעד. אתה מוכן להכין לי הצעה כתובה שאפשר יהיה לדון בה בעניין הזה? הרי אלה דברים בעלמא. הרי איך אפשר לייצר מנגנון שמונע מיריב </w:t>
      </w:r>
      <w:proofErr w:type="spellStart"/>
      <w:r w:rsidRPr="00244E7E">
        <w:rPr>
          <w:rFonts w:cs="David" w:hint="cs"/>
          <w:rtl/>
        </w:rPr>
        <w:t>לוין</w:t>
      </w:r>
      <w:proofErr w:type="spellEnd"/>
      <w:r w:rsidRPr="00244E7E">
        <w:rPr>
          <w:rFonts w:cs="David" w:hint="cs"/>
          <w:rtl/>
        </w:rPr>
        <w:t>, שיושב אצלו בבית וכואב לו הלב על מה שקורה עם רמת-הגולן, ללכת לבית דפוס, להדפיס 20 שלטים, להדביק אותם על מכוניות חונות בדרך, לשלוח שני ילדים שאני נותן להם כסף כי אני חושב שזה חשוב שיעמדו בצומת ויחלקו סטיקרים למכוניות. האם אתה רוצה לעצור את האדם הזה? מה תעשה אתו?</w:t>
      </w:r>
    </w:p>
    <w:p w14:paraId="57755D5E" w14:textId="77777777" w:rsidR="00244E7E" w:rsidRPr="00244E7E" w:rsidRDefault="00244E7E" w:rsidP="00244E7E">
      <w:pPr>
        <w:bidi/>
        <w:ind w:firstLine="706"/>
        <w:jc w:val="both"/>
        <w:rPr>
          <w:rFonts w:cs="David" w:hint="cs"/>
          <w:rtl/>
        </w:rPr>
      </w:pPr>
    </w:p>
    <w:p w14:paraId="4C8BB790" w14:textId="77777777" w:rsidR="00244E7E" w:rsidRPr="00244E7E" w:rsidRDefault="00244E7E" w:rsidP="00244E7E">
      <w:pPr>
        <w:keepLines/>
        <w:bidi/>
        <w:jc w:val="both"/>
        <w:rPr>
          <w:rFonts w:cs="David" w:hint="cs"/>
          <w:u w:val="single"/>
          <w:rtl/>
        </w:rPr>
      </w:pPr>
      <w:r w:rsidRPr="00244E7E">
        <w:rPr>
          <w:rFonts w:cs="David" w:hint="cs"/>
          <w:u w:val="single"/>
          <w:rtl/>
        </w:rPr>
        <w:t>רחל אדטו:</w:t>
      </w:r>
    </w:p>
    <w:p w14:paraId="270DF60B" w14:textId="77777777" w:rsidR="00244E7E" w:rsidRPr="00244E7E" w:rsidRDefault="00244E7E" w:rsidP="00244E7E">
      <w:pPr>
        <w:keepLines/>
        <w:bidi/>
        <w:jc w:val="both"/>
        <w:rPr>
          <w:rFonts w:cs="David" w:hint="cs"/>
          <w:u w:val="single"/>
          <w:rtl/>
        </w:rPr>
      </w:pPr>
    </w:p>
    <w:p w14:paraId="5DA4B898" w14:textId="77777777" w:rsidR="00244E7E" w:rsidRPr="00244E7E" w:rsidRDefault="00244E7E" w:rsidP="00244E7E">
      <w:pPr>
        <w:keepLines/>
        <w:bidi/>
        <w:ind w:firstLine="706"/>
        <w:jc w:val="both"/>
        <w:rPr>
          <w:rFonts w:cs="David" w:hint="cs"/>
          <w:rtl/>
        </w:rPr>
      </w:pPr>
      <w:r w:rsidRPr="00244E7E">
        <w:rPr>
          <w:rFonts w:cs="David" w:hint="cs"/>
          <w:rtl/>
        </w:rPr>
        <w:t xml:space="preserve">לבטל את כל החוק הזה. </w:t>
      </w:r>
    </w:p>
    <w:p w14:paraId="134A8CB1" w14:textId="77777777" w:rsidR="00244E7E" w:rsidRPr="00244E7E" w:rsidRDefault="00244E7E" w:rsidP="00244E7E">
      <w:pPr>
        <w:bidi/>
        <w:ind w:firstLine="706"/>
        <w:jc w:val="both"/>
        <w:rPr>
          <w:rFonts w:cs="David" w:hint="cs"/>
          <w:rtl/>
        </w:rPr>
      </w:pPr>
    </w:p>
    <w:p w14:paraId="2E04243D"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6FEF0C01" w14:textId="77777777" w:rsidR="00244E7E" w:rsidRPr="00244E7E" w:rsidRDefault="00244E7E" w:rsidP="00244E7E">
      <w:pPr>
        <w:bidi/>
        <w:jc w:val="both"/>
        <w:rPr>
          <w:rFonts w:cs="David" w:hint="cs"/>
          <w:u w:val="single"/>
          <w:rtl/>
        </w:rPr>
      </w:pPr>
    </w:p>
    <w:p w14:paraId="40AC6605" w14:textId="77777777" w:rsidR="00244E7E" w:rsidRPr="00244E7E" w:rsidRDefault="00244E7E" w:rsidP="00244E7E">
      <w:pPr>
        <w:bidi/>
        <w:ind w:firstLine="706"/>
        <w:jc w:val="both"/>
        <w:rPr>
          <w:rFonts w:cs="David" w:hint="cs"/>
          <w:rtl/>
        </w:rPr>
      </w:pPr>
      <w:r w:rsidRPr="00244E7E">
        <w:rPr>
          <w:rFonts w:cs="David" w:hint="cs"/>
          <w:rtl/>
        </w:rPr>
        <w:tab/>
        <w:t xml:space="preserve">הסברתי כבר, שאם הכוונה היא לשים עזים כדי לעשות סחבת, זה לא יועיל. אז תהיה ישיבה ביום חמישי והכול ייגמר. אם יש הצעות קונסטרוקטיביות, בהנחה שיש חוק, איך עושים אותו נכון, אני בעד לשמוע. </w:t>
      </w:r>
    </w:p>
    <w:p w14:paraId="30D297C6" w14:textId="77777777" w:rsidR="00244E7E" w:rsidRPr="00244E7E" w:rsidRDefault="00244E7E" w:rsidP="00244E7E">
      <w:pPr>
        <w:bidi/>
        <w:ind w:firstLine="706"/>
        <w:jc w:val="both"/>
        <w:rPr>
          <w:rFonts w:cs="David" w:hint="cs"/>
          <w:rtl/>
        </w:rPr>
      </w:pPr>
    </w:p>
    <w:p w14:paraId="1A15451F"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3D0986F6" w14:textId="77777777" w:rsidR="00244E7E" w:rsidRPr="00244E7E" w:rsidRDefault="00244E7E" w:rsidP="00244E7E">
      <w:pPr>
        <w:bidi/>
        <w:jc w:val="both"/>
        <w:rPr>
          <w:rFonts w:cs="David" w:hint="cs"/>
          <w:u w:val="single"/>
          <w:rtl/>
        </w:rPr>
      </w:pPr>
    </w:p>
    <w:p w14:paraId="318B56E5" w14:textId="77777777" w:rsidR="00244E7E" w:rsidRPr="00244E7E" w:rsidRDefault="00244E7E" w:rsidP="00244E7E">
      <w:pPr>
        <w:bidi/>
        <w:ind w:firstLine="706"/>
        <w:jc w:val="both"/>
        <w:rPr>
          <w:rFonts w:cs="David" w:hint="cs"/>
          <w:rtl/>
        </w:rPr>
      </w:pPr>
      <w:r w:rsidRPr="00244E7E">
        <w:rPr>
          <w:rFonts w:cs="David" w:hint="cs"/>
          <w:rtl/>
        </w:rPr>
        <w:t xml:space="preserve">מה שאמרתי לבטל את החוק לא קשור למה שאמר חבר הכנסת מולה. מה שהוא אמר היה מאוד ענייני. </w:t>
      </w:r>
    </w:p>
    <w:p w14:paraId="49916CA0" w14:textId="77777777" w:rsidR="00244E7E" w:rsidRPr="00244E7E" w:rsidRDefault="00244E7E" w:rsidP="00244E7E">
      <w:pPr>
        <w:bidi/>
        <w:ind w:firstLine="706"/>
        <w:jc w:val="both"/>
        <w:rPr>
          <w:rFonts w:cs="David" w:hint="cs"/>
          <w:rtl/>
        </w:rPr>
      </w:pPr>
    </w:p>
    <w:p w14:paraId="6B01235E"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5B6C6E9" w14:textId="77777777" w:rsidR="00244E7E" w:rsidRPr="00244E7E" w:rsidRDefault="00244E7E" w:rsidP="00244E7E">
      <w:pPr>
        <w:bidi/>
        <w:jc w:val="both"/>
        <w:rPr>
          <w:rFonts w:cs="David" w:hint="cs"/>
          <w:u w:val="single"/>
          <w:rtl/>
        </w:rPr>
      </w:pPr>
    </w:p>
    <w:p w14:paraId="6FF99290" w14:textId="77777777" w:rsidR="00244E7E" w:rsidRPr="00244E7E" w:rsidRDefault="00244E7E" w:rsidP="00244E7E">
      <w:pPr>
        <w:bidi/>
        <w:ind w:firstLine="706"/>
        <w:jc w:val="both"/>
        <w:rPr>
          <w:rFonts w:cs="David" w:hint="cs"/>
          <w:rtl/>
        </w:rPr>
      </w:pPr>
      <w:r w:rsidRPr="00244E7E">
        <w:rPr>
          <w:rFonts w:cs="David" w:hint="cs"/>
          <w:rtl/>
        </w:rPr>
        <w:tab/>
        <w:t xml:space="preserve">אז תגידו לי שיש לכם רעיון גאוני איך אתם חוסמים את המימון החיצוני באופן טוטאלי. </w:t>
      </w:r>
    </w:p>
    <w:p w14:paraId="547887D0" w14:textId="77777777" w:rsidR="00244E7E" w:rsidRPr="00244E7E" w:rsidRDefault="00244E7E" w:rsidP="00244E7E">
      <w:pPr>
        <w:bidi/>
        <w:ind w:firstLine="706"/>
        <w:jc w:val="both"/>
        <w:rPr>
          <w:rFonts w:cs="David" w:hint="cs"/>
          <w:rtl/>
        </w:rPr>
      </w:pPr>
    </w:p>
    <w:p w14:paraId="2EFF06D0"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08B521A6" w14:textId="77777777" w:rsidR="00244E7E" w:rsidRPr="00244E7E" w:rsidRDefault="00244E7E" w:rsidP="00244E7E">
      <w:pPr>
        <w:bidi/>
        <w:jc w:val="both"/>
        <w:rPr>
          <w:rFonts w:cs="David" w:hint="cs"/>
          <w:u w:val="single"/>
          <w:rtl/>
        </w:rPr>
      </w:pPr>
    </w:p>
    <w:p w14:paraId="27D886BE" w14:textId="77777777" w:rsidR="00244E7E" w:rsidRPr="00244E7E" w:rsidRDefault="00244E7E" w:rsidP="00244E7E">
      <w:pPr>
        <w:bidi/>
        <w:ind w:firstLine="706"/>
        <w:jc w:val="both"/>
        <w:rPr>
          <w:rFonts w:cs="David" w:hint="cs"/>
          <w:rtl/>
        </w:rPr>
      </w:pPr>
      <w:r w:rsidRPr="00244E7E">
        <w:rPr>
          <w:rFonts w:cs="David" w:hint="cs"/>
          <w:rtl/>
        </w:rPr>
        <w:t>אתם רוצים עכשיו שהאיחוד האירופי ייתן כסף?</w:t>
      </w:r>
    </w:p>
    <w:p w14:paraId="38B5EBA9" w14:textId="77777777" w:rsidR="00244E7E" w:rsidRPr="00244E7E" w:rsidRDefault="00244E7E" w:rsidP="00244E7E">
      <w:pPr>
        <w:bidi/>
        <w:ind w:firstLine="706"/>
        <w:jc w:val="both"/>
        <w:rPr>
          <w:rFonts w:cs="David" w:hint="cs"/>
          <w:rtl/>
        </w:rPr>
      </w:pPr>
    </w:p>
    <w:p w14:paraId="361E748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496A5456" w14:textId="77777777" w:rsidR="00244E7E" w:rsidRPr="00244E7E" w:rsidRDefault="00244E7E" w:rsidP="00244E7E">
      <w:pPr>
        <w:bidi/>
        <w:jc w:val="both"/>
        <w:rPr>
          <w:rFonts w:cs="David" w:hint="cs"/>
          <w:u w:val="single"/>
          <w:rtl/>
        </w:rPr>
      </w:pPr>
    </w:p>
    <w:p w14:paraId="0F323E89" w14:textId="77777777" w:rsidR="00244E7E" w:rsidRPr="00244E7E" w:rsidRDefault="00244E7E" w:rsidP="00244E7E">
      <w:pPr>
        <w:bidi/>
        <w:ind w:firstLine="706"/>
        <w:jc w:val="both"/>
        <w:rPr>
          <w:rFonts w:cs="David" w:hint="cs"/>
          <w:rtl/>
        </w:rPr>
      </w:pPr>
      <w:r w:rsidRPr="00244E7E">
        <w:rPr>
          <w:rFonts w:cs="David" w:hint="cs"/>
          <w:rtl/>
        </w:rPr>
        <w:tab/>
        <w:t>אנחנו לא רוצים, אז מה?</w:t>
      </w:r>
    </w:p>
    <w:p w14:paraId="1595D8B3" w14:textId="77777777" w:rsidR="00244E7E" w:rsidRPr="00244E7E" w:rsidRDefault="00244E7E" w:rsidP="00244E7E">
      <w:pPr>
        <w:bidi/>
        <w:ind w:firstLine="706"/>
        <w:jc w:val="both"/>
        <w:rPr>
          <w:rFonts w:cs="David" w:hint="cs"/>
          <w:rtl/>
        </w:rPr>
      </w:pPr>
    </w:p>
    <w:p w14:paraId="30A71715"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152D421F" w14:textId="77777777" w:rsidR="00244E7E" w:rsidRPr="00244E7E" w:rsidRDefault="00244E7E" w:rsidP="00244E7E">
      <w:pPr>
        <w:bidi/>
        <w:jc w:val="both"/>
        <w:rPr>
          <w:rFonts w:cs="David" w:hint="cs"/>
          <w:u w:val="single"/>
          <w:rtl/>
        </w:rPr>
      </w:pPr>
    </w:p>
    <w:p w14:paraId="044E494D" w14:textId="77777777" w:rsidR="00244E7E" w:rsidRPr="00244E7E" w:rsidRDefault="00244E7E" w:rsidP="00244E7E">
      <w:pPr>
        <w:bidi/>
        <w:ind w:firstLine="706"/>
        <w:jc w:val="both"/>
        <w:rPr>
          <w:rFonts w:cs="David" w:hint="cs"/>
          <w:rtl/>
        </w:rPr>
      </w:pPr>
      <w:r w:rsidRPr="00244E7E">
        <w:rPr>
          <w:rFonts w:cs="David" w:hint="cs"/>
          <w:rtl/>
        </w:rPr>
        <w:t xml:space="preserve">הוא נותן למעלה ממאה מיליון יורו. </w:t>
      </w:r>
    </w:p>
    <w:p w14:paraId="4A5EBEA0" w14:textId="77777777" w:rsidR="00244E7E" w:rsidRPr="00244E7E" w:rsidRDefault="00244E7E" w:rsidP="00244E7E">
      <w:pPr>
        <w:bidi/>
        <w:ind w:firstLine="706"/>
        <w:jc w:val="both"/>
        <w:rPr>
          <w:rFonts w:cs="David" w:hint="cs"/>
          <w:rtl/>
        </w:rPr>
      </w:pPr>
    </w:p>
    <w:p w14:paraId="2FC3EE0C"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0A9007BF" w14:textId="77777777" w:rsidR="00244E7E" w:rsidRPr="00244E7E" w:rsidRDefault="00244E7E" w:rsidP="00244E7E">
      <w:pPr>
        <w:bidi/>
        <w:jc w:val="both"/>
        <w:rPr>
          <w:rFonts w:cs="David" w:hint="cs"/>
          <w:u w:val="single"/>
          <w:rtl/>
        </w:rPr>
      </w:pPr>
    </w:p>
    <w:p w14:paraId="5285E581" w14:textId="77777777" w:rsidR="00244E7E" w:rsidRPr="00244E7E" w:rsidRDefault="00244E7E" w:rsidP="00244E7E">
      <w:pPr>
        <w:bidi/>
        <w:ind w:firstLine="706"/>
        <w:jc w:val="both"/>
        <w:rPr>
          <w:rFonts w:cs="David" w:hint="cs"/>
          <w:rtl/>
        </w:rPr>
      </w:pPr>
      <w:r w:rsidRPr="00244E7E">
        <w:rPr>
          <w:rFonts w:cs="David" w:hint="cs"/>
          <w:rtl/>
        </w:rPr>
        <w:t xml:space="preserve">אתה רוצה שהוא ייתן מיליארד יורו כדי להעביר את משאל העם? </w:t>
      </w:r>
    </w:p>
    <w:p w14:paraId="75C26BC3" w14:textId="77777777" w:rsidR="00244E7E" w:rsidRPr="00244E7E" w:rsidRDefault="00244E7E" w:rsidP="00244E7E">
      <w:pPr>
        <w:bidi/>
        <w:ind w:firstLine="706"/>
        <w:jc w:val="both"/>
        <w:rPr>
          <w:rFonts w:cs="David" w:hint="cs"/>
          <w:rtl/>
        </w:rPr>
      </w:pPr>
    </w:p>
    <w:p w14:paraId="3EAD193E"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1AE2DAD" w14:textId="77777777" w:rsidR="00244E7E" w:rsidRPr="00244E7E" w:rsidRDefault="00244E7E" w:rsidP="00244E7E">
      <w:pPr>
        <w:bidi/>
        <w:jc w:val="both"/>
        <w:rPr>
          <w:rFonts w:cs="David" w:hint="cs"/>
          <w:u w:val="single"/>
          <w:rtl/>
        </w:rPr>
      </w:pPr>
    </w:p>
    <w:p w14:paraId="621B0AA1" w14:textId="77777777" w:rsidR="00244E7E" w:rsidRPr="00244E7E" w:rsidRDefault="00244E7E" w:rsidP="00244E7E">
      <w:pPr>
        <w:bidi/>
        <w:ind w:firstLine="706"/>
        <w:jc w:val="both"/>
        <w:rPr>
          <w:rFonts w:cs="David" w:hint="cs"/>
          <w:rtl/>
        </w:rPr>
      </w:pPr>
      <w:r w:rsidRPr="00244E7E">
        <w:rPr>
          <w:rFonts w:cs="David" w:hint="cs"/>
          <w:rtl/>
        </w:rPr>
        <w:tab/>
        <w:t>אם עכשיו ארגון "</w:t>
      </w:r>
      <w:proofErr w:type="spellStart"/>
      <w:r w:rsidRPr="00244E7E">
        <w:rPr>
          <w:rFonts w:cs="David" w:hint="cs"/>
          <w:rtl/>
        </w:rPr>
        <w:t>עדאללה</w:t>
      </w:r>
      <w:proofErr w:type="spellEnd"/>
      <w:r w:rsidRPr="00244E7E">
        <w:rPr>
          <w:rFonts w:cs="David" w:hint="cs"/>
          <w:rtl/>
        </w:rPr>
        <w:t xml:space="preserve">" יעשה מסיבת עיתונאים ויודיע שהוא תומך בנסיגה מרמת הגולן, מה אתה מציע שאני אעשה אתו, אתלה אותו? אוריד את כל שלטי החוצות במדינה, כי מישהו כתב משהו הפוך? תבואו עם רעיון ישים, מאה אחוז. </w:t>
      </w:r>
    </w:p>
    <w:p w14:paraId="4273B8F3" w14:textId="77777777" w:rsidR="00244E7E" w:rsidRPr="00244E7E" w:rsidRDefault="00244E7E" w:rsidP="00244E7E">
      <w:pPr>
        <w:bidi/>
        <w:ind w:firstLine="706"/>
        <w:jc w:val="both"/>
        <w:rPr>
          <w:rFonts w:cs="David" w:hint="cs"/>
          <w:rtl/>
        </w:rPr>
      </w:pPr>
    </w:p>
    <w:p w14:paraId="6C8B22C8"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30C25110" w14:textId="77777777" w:rsidR="00244E7E" w:rsidRPr="00244E7E" w:rsidRDefault="00244E7E" w:rsidP="00244E7E">
      <w:pPr>
        <w:bidi/>
        <w:jc w:val="both"/>
        <w:rPr>
          <w:rFonts w:cs="David" w:hint="cs"/>
          <w:u w:val="single"/>
          <w:rtl/>
        </w:rPr>
      </w:pPr>
    </w:p>
    <w:p w14:paraId="29AC96C6" w14:textId="77777777" w:rsidR="00244E7E" w:rsidRPr="00244E7E" w:rsidRDefault="00244E7E" w:rsidP="00244E7E">
      <w:pPr>
        <w:bidi/>
        <w:ind w:firstLine="706"/>
        <w:jc w:val="both"/>
        <w:rPr>
          <w:rFonts w:cs="David" w:hint="cs"/>
          <w:rtl/>
        </w:rPr>
      </w:pPr>
      <w:r w:rsidRPr="00244E7E">
        <w:rPr>
          <w:rFonts w:cs="David" w:hint="cs"/>
          <w:rtl/>
        </w:rPr>
        <w:t xml:space="preserve">אני מודה לך שאמרת שיתקיים דיון על הנושא של המימון. </w:t>
      </w:r>
    </w:p>
    <w:p w14:paraId="5D20FA1A" w14:textId="77777777" w:rsidR="00244E7E" w:rsidRPr="00244E7E" w:rsidRDefault="00244E7E" w:rsidP="00244E7E">
      <w:pPr>
        <w:bidi/>
        <w:ind w:firstLine="706"/>
        <w:jc w:val="both"/>
        <w:rPr>
          <w:rFonts w:cs="David" w:hint="cs"/>
          <w:rtl/>
        </w:rPr>
      </w:pPr>
    </w:p>
    <w:p w14:paraId="55279EEC"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6C0897A7" w14:textId="77777777" w:rsidR="00244E7E" w:rsidRPr="00244E7E" w:rsidRDefault="00244E7E" w:rsidP="00244E7E">
      <w:pPr>
        <w:bidi/>
        <w:jc w:val="both"/>
        <w:rPr>
          <w:rFonts w:cs="David" w:hint="cs"/>
          <w:u w:val="single"/>
          <w:rtl/>
        </w:rPr>
      </w:pPr>
    </w:p>
    <w:p w14:paraId="20AECC4B" w14:textId="77777777" w:rsidR="00244E7E" w:rsidRPr="00244E7E" w:rsidRDefault="00244E7E" w:rsidP="00244E7E">
      <w:pPr>
        <w:bidi/>
        <w:ind w:firstLine="706"/>
        <w:jc w:val="both"/>
        <w:rPr>
          <w:rFonts w:cs="David" w:hint="cs"/>
          <w:rtl/>
        </w:rPr>
      </w:pPr>
      <w:r w:rsidRPr="00244E7E">
        <w:rPr>
          <w:rFonts w:cs="David" w:hint="cs"/>
          <w:rtl/>
        </w:rPr>
        <w:tab/>
        <w:t xml:space="preserve">הדיון על הנושא של המימון כבר התקיים. </w:t>
      </w:r>
    </w:p>
    <w:p w14:paraId="6CE01F00" w14:textId="77777777" w:rsidR="00244E7E" w:rsidRPr="00244E7E" w:rsidRDefault="00244E7E" w:rsidP="00244E7E">
      <w:pPr>
        <w:bidi/>
        <w:ind w:firstLine="706"/>
        <w:jc w:val="both"/>
        <w:rPr>
          <w:rFonts w:cs="David" w:hint="cs"/>
          <w:rtl/>
        </w:rPr>
      </w:pPr>
    </w:p>
    <w:p w14:paraId="6D124752"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1470C99" w14:textId="77777777" w:rsidR="00244E7E" w:rsidRPr="00244E7E" w:rsidRDefault="00244E7E" w:rsidP="00244E7E">
      <w:pPr>
        <w:bidi/>
        <w:jc w:val="both"/>
        <w:rPr>
          <w:rFonts w:cs="David" w:hint="cs"/>
          <w:u w:val="single"/>
          <w:rtl/>
        </w:rPr>
      </w:pPr>
    </w:p>
    <w:p w14:paraId="4DBB3481" w14:textId="77777777" w:rsidR="00244E7E" w:rsidRPr="00244E7E" w:rsidRDefault="00244E7E" w:rsidP="00244E7E">
      <w:pPr>
        <w:bidi/>
        <w:ind w:firstLine="706"/>
        <w:jc w:val="both"/>
        <w:rPr>
          <w:rFonts w:cs="David" w:hint="cs"/>
          <w:rtl/>
        </w:rPr>
      </w:pPr>
      <w:r w:rsidRPr="00244E7E">
        <w:rPr>
          <w:rFonts w:cs="David" w:hint="cs"/>
          <w:rtl/>
        </w:rPr>
        <w:t xml:space="preserve">חייב להיות מימון שוויוני של המדינה. </w:t>
      </w:r>
    </w:p>
    <w:p w14:paraId="21DA1A7F" w14:textId="77777777" w:rsidR="00244E7E" w:rsidRPr="00244E7E" w:rsidRDefault="00244E7E" w:rsidP="00244E7E">
      <w:pPr>
        <w:bidi/>
        <w:ind w:firstLine="706"/>
        <w:jc w:val="both"/>
        <w:rPr>
          <w:rFonts w:cs="David" w:hint="cs"/>
          <w:rtl/>
        </w:rPr>
      </w:pPr>
    </w:p>
    <w:p w14:paraId="4737479D"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EC324D5" w14:textId="77777777" w:rsidR="00244E7E" w:rsidRPr="00244E7E" w:rsidRDefault="00244E7E" w:rsidP="00244E7E">
      <w:pPr>
        <w:bidi/>
        <w:jc w:val="both"/>
        <w:rPr>
          <w:rFonts w:cs="David" w:hint="cs"/>
          <w:u w:val="single"/>
          <w:rtl/>
        </w:rPr>
      </w:pPr>
    </w:p>
    <w:p w14:paraId="0F68CE35" w14:textId="77777777" w:rsidR="00244E7E" w:rsidRPr="00244E7E" w:rsidRDefault="00244E7E" w:rsidP="00244E7E">
      <w:pPr>
        <w:bidi/>
        <w:ind w:firstLine="706"/>
        <w:jc w:val="both"/>
        <w:rPr>
          <w:rFonts w:cs="David" w:hint="cs"/>
          <w:rtl/>
        </w:rPr>
      </w:pPr>
      <w:r w:rsidRPr="00244E7E">
        <w:rPr>
          <w:rFonts w:cs="David" w:hint="cs"/>
          <w:rtl/>
        </w:rPr>
        <w:tab/>
        <w:t xml:space="preserve">אין דבר כזה מימון שוויוני של המדינה. </w:t>
      </w:r>
    </w:p>
    <w:p w14:paraId="42BB7E07" w14:textId="77777777" w:rsidR="00244E7E" w:rsidRPr="00244E7E" w:rsidRDefault="00244E7E" w:rsidP="00244E7E">
      <w:pPr>
        <w:bidi/>
        <w:ind w:firstLine="706"/>
        <w:jc w:val="both"/>
        <w:rPr>
          <w:rFonts w:cs="David" w:hint="cs"/>
          <w:rtl/>
        </w:rPr>
      </w:pPr>
    </w:p>
    <w:p w14:paraId="2DDEA3EB"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51432BE3" w14:textId="77777777" w:rsidR="00244E7E" w:rsidRPr="00244E7E" w:rsidRDefault="00244E7E" w:rsidP="00244E7E">
      <w:pPr>
        <w:bidi/>
        <w:jc w:val="both"/>
        <w:rPr>
          <w:rFonts w:cs="David" w:hint="cs"/>
          <w:u w:val="single"/>
          <w:rtl/>
        </w:rPr>
      </w:pPr>
    </w:p>
    <w:p w14:paraId="18F7822D" w14:textId="77777777" w:rsidR="00244E7E" w:rsidRPr="00244E7E" w:rsidRDefault="00244E7E" w:rsidP="00244E7E">
      <w:pPr>
        <w:bidi/>
        <w:ind w:firstLine="706"/>
        <w:jc w:val="both"/>
        <w:rPr>
          <w:rFonts w:cs="David" w:hint="cs"/>
          <w:rtl/>
        </w:rPr>
      </w:pPr>
      <w:r w:rsidRPr="00244E7E">
        <w:rPr>
          <w:rFonts w:cs="David" w:hint="cs"/>
          <w:rtl/>
        </w:rPr>
        <w:t xml:space="preserve">יש לך אינספור ערוצים של פרסום לא ממומן. </w:t>
      </w:r>
    </w:p>
    <w:p w14:paraId="6A49C299" w14:textId="77777777" w:rsidR="00244E7E" w:rsidRPr="00244E7E" w:rsidRDefault="00244E7E" w:rsidP="00244E7E">
      <w:pPr>
        <w:bidi/>
        <w:ind w:firstLine="706"/>
        <w:jc w:val="both"/>
        <w:rPr>
          <w:rFonts w:cs="David" w:hint="cs"/>
          <w:rtl/>
        </w:rPr>
      </w:pPr>
    </w:p>
    <w:p w14:paraId="2ABB6803"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291FB4D" w14:textId="77777777" w:rsidR="00244E7E" w:rsidRPr="00244E7E" w:rsidRDefault="00244E7E" w:rsidP="00244E7E">
      <w:pPr>
        <w:bidi/>
        <w:jc w:val="both"/>
        <w:rPr>
          <w:rFonts w:cs="David" w:hint="cs"/>
          <w:u w:val="single"/>
          <w:rtl/>
        </w:rPr>
      </w:pPr>
    </w:p>
    <w:p w14:paraId="6562AC5C" w14:textId="77777777" w:rsidR="00244E7E" w:rsidRPr="00244E7E" w:rsidRDefault="00244E7E" w:rsidP="00244E7E">
      <w:pPr>
        <w:bidi/>
        <w:ind w:firstLine="706"/>
        <w:jc w:val="both"/>
        <w:rPr>
          <w:rFonts w:cs="David" w:hint="cs"/>
          <w:rtl/>
        </w:rPr>
      </w:pPr>
      <w:r w:rsidRPr="00244E7E">
        <w:rPr>
          <w:rFonts w:cs="David" w:hint="cs"/>
          <w:rtl/>
        </w:rPr>
        <w:t>את הבחירות המדינה מממנת?</w:t>
      </w:r>
    </w:p>
    <w:p w14:paraId="157B3B23" w14:textId="77777777" w:rsidR="00244E7E" w:rsidRPr="00244E7E" w:rsidRDefault="00244E7E" w:rsidP="00244E7E">
      <w:pPr>
        <w:bidi/>
        <w:ind w:firstLine="706"/>
        <w:jc w:val="both"/>
        <w:rPr>
          <w:rFonts w:cs="David" w:hint="cs"/>
          <w:rtl/>
        </w:rPr>
      </w:pPr>
    </w:p>
    <w:p w14:paraId="33986EE7"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9E36ECE" w14:textId="77777777" w:rsidR="00244E7E" w:rsidRPr="00244E7E" w:rsidRDefault="00244E7E" w:rsidP="00244E7E">
      <w:pPr>
        <w:bidi/>
        <w:jc w:val="both"/>
        <w:rPr>
          <w:rFonts w:cs="David" w:hint="cs"/>
          <w:u w:val="single"/>
          <w:rtl/>
        </w:rPr>
      </w:pPr>
    </w:p>
    <w:p w14:paraId="251EBB57" w14:textId="77777777" w:rsidR="00244E7E" w:rsidRPr="00244E7E" w:rsidRDefault="00244E7E" w:rsidP="00244E7E">
      <w:pPr>
        <w:bidi/>
        <w:ind w:firstLine="706"/>
        <w:jc w:val="both"/>
        <w:rPr>
          <w:rFonts w:cs="David" w:hint="cs"/>
          <w:rtl/>
        </w:rPr>
      </w:pPr>
      <w:r w:rsidRPr="00244E7E">
        <w:rPr>
          <w:rFonts w:cs="David" w:hint="cs"/>
          <w:rtl/>
        </w:rPr>
        <w:tab/>
        <w:t xml:space="preserve">בחירות זה לא אותו דבר. </w:t>
      </w:r>
    </w:p>
    <w:p w14:paraId="2705BEAA" w14:textId="77777777" w:rsidR="00244E7E" w:rsidRPr="00244E7E" w:rsidRDefault="00244E7E" w:rsidP="00244E7E">
      <w:pPr>
        <w:bidi/>
        <w:ind w:firstLine="706"/>
        <w:jc w:val="both"/>
        <w:rPr>
          <w:rFonts w:cs="David" w:hint="cs"/>
          <w:rtl/>
        </w:rPr>
      </w:pPr>
    </w:p>
    <w:p w14:paraId="2270533B"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4A35BF3F" w14:textId="77777777" w:rsidR="00244E7E" w:rsidRPr="00244E7E" w:rsidRDefault="00244E7E" w:rsidP="00244E7E">
      <w:pPr>
        <w:bidi/>
        <w:jc w:val="both"/>
        <w:rPr>
          <w:rFonts w:cs="David" w:hint="cs"/>
          <w:u w:val="single"/>
          <w:rtl/>
        </w:rPr>
      </w:pPr>
    </w:p>
    <w:p w14:paraId="0AF6B24D" w14:textId="77777777" w:rsidR="00244E7E" w:rsidRPr="00244E7E" w:rsidRDefault="00244E7E" w:rsidP="00244E7E">
      <w:pPr>
        <w:bidi/>
        <w:ind w:firstLine="706"/>
        <w:jc w:val="both"/>
        <w:rPr>
          <w:rFonts w:cs="David" w:hint="cs"/>
          <w:rtl/>
        </w:rPr>
      </w:pPr>
      <w:r w:rsidRPr="00244E7E">
        <w:rPr>
          <w:rFonts w:cs="David" w:hint="cs"/>
          <w:rtl/>
        </w:rPr>
        <w:t xml:space="preserve">כי בבחירות נבחרת מפלגה או מתמודד. </w:t>
      </w:r>
    </w:p>
    <w:p w14:paraId="3522E25B" w14:textId="77777777" w:rsidR="00244E7E" w:rsidRPr="00244E7E" w:rsidRDefault="00244E7E" w:rsidP="00244E7E">
      <w:pPr>
        <w:bidi/>
        <w:ind w:firstLine="706"/>
        <w:jc w:val="both"/>
        <w:rPr>
          <w:rFonts w:cs="David" w:hint="cs"/>
          <w:rtl/>
        </w:rPr>
      </w:pPr>
    </w:p>
    <w:p w14:paraId="1652813F"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6350C99" w14:textId="77777777" w:rsidR="00244E7E" w:rsidRPr="00244E7E" w:rsidRDefault="00244E7E" w:rsidP="00244E7E">
      <w:pPr>
        <w:bidi/>
        <w:jc w:val="both"/>
        <w:rPr>
          <w:rFonts w:cs="David" w:hint="cs"/>
          <w:u w:val="single"/>
          <w:rtl/>
        </w:rPr>
      </w:pPr>
    </w:p>
    <w:p w14:paraId="6C314B0E" w14:textId="77777777" w:rsidR="00244E7E" w:rsidRPr="00244E7E" w:rsidRDefault="00244E7E" w:rsidP="00244E7E">
      <w:pPr>
        <w:bidi/>
        <w:ind w:firstLine="706"/>
        <w:jc w:val="both"/>
        <w:rPr>
          <w:rFonts w:cs="David" w:hint="cs"/>
          <w:rtl/>
        </w:rPr>
      </w:pPr>
      <w:r w:rsidRPr="00244E7E">
        <w:rPr>
          <w:rFonts w:cs="David" w:hint="cs"/>
          <w:rtl/>
        </w:rPr>
        <w:t xml:space="preserve">פה יש בעד ונגד. </w:t>
      </w:r>
    </w:p>
    <w:p w14:paraId="3A19537E" w14:textId="77777777" w:rsidR="00244E7E" w:rsidRPr="00244E7E" w:rsidRDefault="00244E7E" w:rsidP="00244E7E">
      <w:pPr>
        <w:bidi/>
        <w:ind w:firstLine="706"/>
        <w:jc w:val="both"/>
        <w:rPr>
          <w:rFonts w:cs="David" w:hint="cs"/>
          <w:rtl/>
        </w:rPr>
      </w:pPr>
    </w:p>
    <w:p w14:paraId="78A4E8E7"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6987E7D7" w14:textId="77777777" w:rsidR="00244E7E" w:rsidRPr="00244E7E" w:rsidRDefault="00244E7E" w:rsidP="00244E7E">
      <w:pPr>
        <w:bidi/>
        <w:jc w:val="both"/>
        <w:rPr>
          <w:rFonts w:cs="David" w:hint="cs"/>
          <w:u w:val="single"/>
          <w:rtl/>
        </w:rPr>
      </w:pPr>
    </w:p>
    <w:p w14:paraId="1DD6221D" w14:textId="77777777" w:rsidR="00244E7E" w:rsidRPr="00244E7E" w:rsidRDefault="00244E7E" w:rsidP="00244E7E">
      <w:pPr>
        <w:bidi/>
        <w:ind w:firstLine="706"/>
        <w:jc w:val="both"/>
        <w:rPr>
          <w:rFonts w:cs="David" w:hint="cs"/>
          <w:rtl/>
        </w:rPr>
      </w:pPr>
      <w:r w:rsidRPr="00244E7E">
        <w:rPr>
          <w:rFonts w:cs="David" w:hint="cs"/>
          <w:rtl/>
        </w:rPr>
        <w:tab/>
        <w:t xml:space="preserve">פה יש רעיון, פה כל המדינה שחקנים. כל עמותה, כל ארגון, כל רשות מקומית, כל אדם שהולך ברחוב. </w:t>
      </w:r>
    </w:p>
    <w:p w14:paraId="3AE76171" w14:textId="77777777" w:rsidR="00244E7E" w:rsidRPr="00244E7E" w:rsidRDefault="00244E7E" w:rsidP="00244E7E">
      <w:pPr>
        <w:bidi/>
        <w:ind w:firstLine="706"/>
        <w:jc w:val="both"/>
        <w:rPr>
          <w:rFonts w:cs="David" w:hint="cs"/>
          <w:rtl/>
        </w:rPr>
      </w:pPr>
    </w:p>
    <w:p w14:paraId="5991FAA6"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5049A0E6" w14:textId="77777777" w:rsidR="00244E7E" w:rsidRPr="00244E7E" w:rsidRDefault="00244E7E" w:rsidP="00244E7E">
      <w:pPr>
        <w:bidi/>
        <w:jc w:val="both"/>
        <w:rPr>
          <w:rFonts w:cs="David" w:hint="cs"/>
          <w:u w:val="single"/>
          <w:rtl/>
        </w:rPr>
      </w:pPr>
    </w:p>
    <w:p w14:paraId="33AE754B" w14:textId="77777777" w:rsidR="00244E7E" w:rsidRPr="00244E7E" w:rsidRDefault="00244E7E" w:rsidP="00244E7E">
      <w:pPr>
        <w:bidi/>
        <w:ind w:firstLine="706"/>
        <w:jc w:val="both"/>
        <w:rPr>
          <w:rFonts w:cs="David" w:hint="cs"/>
          <w:rtl/>
        </w:rPr>
      </w:pPr>
      <w:r w:rsidRPr="00244E7E">
        <w:rPr>
          <w:rFonts w:cs="David" w:hint="cs"/>
          <w:rtl/>
        </w:rPr>
        <w:t xml:space="preserve">בבחירות יש לך מפלגה שהיא בעלת עניין, אתה אומר שכל פרסומת לטובת המפלגה משויכת על-פי החוק למפלגה. ברעיון אין לך כתובת. </w:t>
      </w:r>
    </w:p>
    <w:p w14:paraId="46D67AA3" w14:textId="77777777" w:rsidR="00244E7E" w:rsidRPr="00244E7E" w:rsidRDefault="00244E7E" w:rsidP="00244E7E">
      <w:pPr>
        <w:bidi/>
        <w:ind w:firstLine="706"/>
        <w:jc w:val="both"/>
        <w:rPr>
          <w:rFonts w:cs="David" w:hint="cs"/>
          <w:rtl/>
        </w:rPr>
      </w:pPr>
    </w:p>
    <w:p w14:paraId="2D2BA87E"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EEBA51D" w14:textId="77777777" w:rsidR="00244E7E" w:rsidRPr="00244E7E" w:rsidRDefault="00244E7E" w:rsidP="00244E7E">
      <w:pPr>
        <w:bidi/>
        <w:jc w:val="both"/>
        <w:rPr>
          <w:rFonts w:cs="David" w:hint="cs"/>
          <w:u w:val="single"/>
          <w:rtl/>
        </w:rPr>
      </w:pPr>
    </w:p>
    <w:p w14:paraId="312A4458" w14:textId="77777777" w:rsidR="00244E7E" w:rsidRPr="00244E7E" w:rsidRDefault="00244E7E" w:rsidP="00244E7E">
      <w:pPr>
        <w:bidi/>
        <w:ind w:firstLine="706"/>
        <w:jc w:val="both"/>
        <w:rPr>
          <w:rFonts w:cs="David" w:hint="cs"/>
          <w:rtl/>
        </w:rPr>
      </w:pPr>
      <w:r w:rsidRPr="00244E7E">
        <w:rPr>
          <w:rFonts w:cs="David" w:hint="cs"/>
          <w:rtl/>
        </w:rPr>
        <w:t xml:space="preserve">אני אומר שכל מי שבעד יצטרך לדווח על הוצאת הכסף. </w:t>
      </w:r>
    </w:p>
    <w:p w14:paraId="3D8CB2B8" w14:textId="77777777" w:rsidR="00244E7E" w:rsidRPr="00244E7E" w:rsidRDefault="00244E7E" w:rsidP="00244E7E">
      <w:pPr>
        <w:bidi/>
        <w:ind w:firstLine="706"/>
        <w:jc w:val="both"/>
        <w:rPr>
          <w:rFonts w:cs="David" w:hint="cs"/>
          <w:rtl/>
        </w:rPr>
      </w:pPr>
    </w:p>
    <w:p w14:paraId="59B11303"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9332F94" w14:textId="77777777" w:rsidR="00244E7E" w:rsidRPr="00244E7E" w:rsidRDefault="00244E7E" w:rsidP="00244E7E">
      <w:pPr>
        <w:bidi/>
        <w:jc w:val="both"/>
        <w:rPr>
          <w:rFonts w:cs="David" w:hint="cs"/>
          <w:u w:val="single"/>
          <w:rtl/>
        </w:rPr>
      </w:pPr>
    </w:p>
    <w:p w14:paraId="3BB54AA2" w14:textId="77777777" w:rsidR="00244E7E" w:rsidRPr="00244E7E" w:rsidRDefault="00244E7E" w:rsidP="00244E7E">
      <w:pPr>
        <w:bidi/>
        <w:ind w:firstLine="706"/>
        <w:jc w:val="both"/>
        <w:rPr>
          <w:rFonts w:cs="David" w:hint="cs"/>
          <w:rtl/>
        </w:rPr>
      </w:pPr>
      <w:r w:rsidRPr="00244E7E">
        <w:rPr>
          <w:rFonts w:cs="David" w:hint="cs"/>
          <w:rtl/>
        </w:rPr>
        <w:tab/>
        <w:t xml:space="preserve">אני אפתח את המטה הכי גדול של המתנגדים ביישוב תפוח. אני אזרים לשם 20 מיליון דולר, ואז אגיד לך שדיווחתי לך וכיסיתי, עכשיו יותר אי-אפשר לעשות שום דבר. כל התעמולה הסתיימה, הוצאו כל הכספים המותרים. איך יכול להיות דבר כזה? תבואו עם דברים שהם בני ביצוע בקונטקסט הקיים. אני לא נגד להכניס דברים טובים, אבל תבואו עם משהו שאפשר לעשות אתו משהו. </w:t>
      </w:r>
    </w:p>
    <w:p w14:paraId="34FD0B15" w14:textId="77777777" w:rsidR="00244E7E" w:rsidRPr="00244E7E" w:rsidRDefault="00244E7E" w:rsidP="00244E7E">
      <w:pPr>
        <w:bidi/>
        <w:ind w:firstLine="706"/>
        <w:jc w:val="both"/>
        <w:rPr>
          <w:rFonts w:cs="David" w:hint="cs"/>
          <w:rtl/>
        </w:rPr>
      </w:pPr>
    </w:p>
    <w:p w14:paraId="6A9F037C" w14:textId="77777777" w:rsidR="00244E7E" w:rsidRPr="00244E7E" w:rsidRDefault="00244E7E" w:rsidP="00244E7E">
      <w:pPr>
        <w:bidi/>
        <w:ind w:firstLine="706"/>
        <w:jc w:val="both"/>
        <w:rPr>
          <w:rFonts w:cs="David" w:hint="cs"/>
          <w:rtl/>
        </w:rPr>
      </w:pPr>
      <w:r w:rsidRPr="00244E7E">
        <w:rPr>
          <w:rFonts w:cs="David" w:hint="cs"/>
          <w:rtl/>
        </w:rPr>
        <w:t xml:space="preserve">בשורה התחתונה, אם אני מבין נכון, אנחנו מגיעים להסדר של 30% וכן הלאה. יש לנו המסלול של פנייה ליושב-ראש ועדת הבחירות, במידה שיש תלונות וטענות וספקות וכן הלאה. </w:t>
      </w:r>
    </w:p>
    <w:p w14:paraId="7155AA99" w14:textId="77777777" w:rsidR="00244E7E" w:rsidRPr="00244E7E" w:rsidRDefault="00244E7E" w:rsidP="00244E7E">
      <w:pPr>
        <w:bidi/>
        <w:ind w:firstLine="706"/>
        <w:jc w:val="both"/>
        <w:rPr>
          <w:rFonts w:cs="David" w:hint="cs"/>
          <w:rtl/>
        </w:rPr>
      </w:pPr>
    </w:p>
    <w:p w14:paraId="7E7EA7C3"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5BF6F187" w14:textId="77777777" w:rsidR="00244E7E" w:rsidRPr="00244E7E" w:rsidRDefault="00244E7E" w:rsidP="00244E7E">
      <w:pPr>
        <w:bidi/>
        <w:jc w:val="both"/>
        <w:rPr>
          <w:rFonts w:cs="David" w:hint="cs"/>
          <w:rtl/>
        </w:rPr>
      </w:pPr>
    </w:p>
    <w:p w14:paraId="2B9CB477" w14:textId="77777777" w:rsidR="00244E7E" w:rsidRPr="00244E7E" w:rsidRDefault="00244E7E" w:rsidP="00244E7E">
      <w:pPr>
        <w:bidi/>
        <w:ind w:firstLine="706"/>
        <w:jc w:val="both"/>
        <w:rPr>
          <w:rFonts w:cs="David" w:hint="cs"/>
          <w:rtl/>
        </w:rPr>
      </w:pPr>
      <w:r w:rsidRPr="00244E7E">
        <w:rPr>
          <w:rFonts w:cs="David" w:hint="cs"/>
          <w:rtl/>
        </w:rPr>
        <w:tab/>
        <w:t xml:space="preserve"> ברור שזה גם מעורר שאלות, אבל זה הנוסח שהוועדה הגיע אליו, בשביל ליצור איזשהו שוויון, לחייב את בעלי שלטי החוצות לאפשר לשני הצדדים לפרסם. כמובן, כל אחד מהצדדים רק אם ירצו ויהיה כסף, אבל זה לפחות מונע מצב שצד אחד משתלט על כל השלטים. </w:t>
      </w:r>
    </w:p>
    <w:p w14:paraId="35C40CB4" w14:textId="77777777" w:rsidR="00244E7E" w:rsidRPr="00244E7E" w:rsidRDefault="00244E7E" w:rsidP="00244E7E">
      <w:pPr>
        <w:bidi/>
        <w:ind w:firstLine="706"/>
        <w:jc w:val="both"/>
        <w:rPr>
          <w:rFonts w:cs="David" w:hint="cs"/>
          <w:rtl/>
        </w:rPr>
      </w:pPr>
    </w:p>
    <w:p w14:paraId="3D281634" w14:textId="77777777" w:rsidR="00244E7E" w:rsidRPr="00244E7E" w:rsidRDefault="00244E7E" w:rsidP="00244E7E">
      <w:pPr>
        <w:bidi/>
        <w:ind w:firstLine="706"/>
        <w:jc w:val="both"/>
        <w:rPr>
          <w:rFonts w:cs="David" w:hint="cs"/>
          <w:rtl/>
        </w:rPr>
      </w:pPr>
      <w:r w:rsidRPr="00244E7E">
        <w:rPr>
          <w:rFonts w:cs="David" w:hint="cs"/>
          <w:rtl/>
        </w:rPr>
        <w:t xml:space="preserve">מוצע להשאיר את ההוראות שמחייבות את משווקי הפרסום לדווח למבקר המדינה על השילוט והחבילות. היום יש הוראה, שבתקופה שאינה תקופת בחירות, זאת אומרת לפני 90 הימים, לא יחולו ההוראות על שימוש במתקנים לפי החוק הזה. אנחנו הצענו למחוק את זה, כי חשבנו שלפני שהכנסת אישרה בעצם לא מתחיל הקמפיין. אבל יש לנו מחשבה שנייה, אומנם לפני שהכנסת אישרה, אבל הממשלה כבר אישרה, ואז אולי גם בתקופה שלפני שזה בא לכנסת כדאי להשאיר את זה. </w:t>
      </w:r>
    </w:p>
    <w:p w14:paraId="45E8A74D" w14:textId="77777777" w:rsidR="00244E7E" w:rsidRPr="00244E7E" w:rsidRDefault="00244E7E" w:rsidP="00244E7E">
      <w:pPr>
        <w:bidi/>
        <w:ind w:firstLine="706"/>
        <w:jc w:val="both"/>
        <w:rPr>
          <w:rFonts w:cs="David" w:hint="cs"/>
          <w:rtl/>
        </w:rPr>
      </w:pPr>
    </w:p>
    <w:p w14:paraId="096709B8"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50EC9C07" w14:textId="77777777" w:rsidR="00244E7E" w:rsidRPr="00244E7E" w:rsidRDefault="00244E7E" w:rsidP="00244E7E">
      <w:pPr>
        <w:bidi/>
        <w:jc w:val="both"/>
        <w:rPr>
          <w:rFonts w:cs="David" w:hint="cs"/>
          <w:u w:val="single"/>
          <w:rtl/>
        </w:rPr>
      </w:pPr>
    </w:p>
    <w:p w14:paraId="202A9DA0" w14:textId="77777777" w:rsidR="00244E7E" w:rsidRPr="00244E7E" w:rsidRDefault="00244E7E" w:rsidP="00244E7E">
      <w:pPr>
        <w:bidi/>
        <w:ind w:firstLine="706"/>
        <w:jc w:val="both"/>
        <w:rPr>
          <w:rFonts w:cs="David" w:hint="cs"/>
          <w:rtl/>
        </w:rPr>
      </w:pPr>
      <w:r w:rsidRPr="00244E7E">
        <w:rPr>
          <w:rFonts w:cs="David" w:hint="cs"/>
          <w:rtl/>
        </w:rPr>
        <w:tab/>
        <w:t xml:space="preserve"> אין בעיה. זה לא קריטי. </w:t>
      </w:r>
    </w:p>
    <w:p w14:paraId="1DEDB7E0" w14:textId="77777777" w:rsidR="00244E7E" w:rsidRPr="00244E7E" w:rsidRDefault="00244E7E" w:rsidP="00244E7E">
      <w:pPr>
        <w:bidi/>
        <w:ind w:firstLine="706"/>
        <w:jc w:val="both"/>
        <w:rPr>
          <w:rFonts w:cs="David" w:hint="cs"/>
          <w:rtl/>
        </w:rPr>
      </w:pPr>
    </w:p>
    <w:p w14:paraId="43B3E16B"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66DBA5ED" w14:textId="77777777" w:rsidR="00244E7E" w:rsidRPr="00244E7E" w:rsidRDefault="00244E7E" w:rsidP="00244E7E">
      <w:pPr>
        <w:keepNext/>
        <w:bidi/>
        <w:jc w:val="both"/>
        <w:rPr>
          <w:rFonts w:cs="David" w:hint="cs"/>
          <w:rtl/>
        </w:rPr>
      </w:pPr>
    </w:p>
    <w:p w14:paraId="1379700F" w14:textId="77777777" w:rsidR="00244E7E" w:rsidRPr="00244E7E" w:rsidRDefault="00244E7E" w:rsidP="00244E7E">
      <w:pPr>
        <w:bidi/>
        <w:ind w:firstLine="706"/>
        <w:jc w:val="both"/>
        <w:rPr>
          <w:rFonts w:cs="David" w:hint="cs"/>
          <w:rtl/>
        </w:rPr>
      </w:pPr>
      <w:r w:rsidRPr="00244E7E">
        <w:rPr>
          <w:rFonts w:cs="David" w:hint="cs"/>
          <w:rtl/>
        </w:rPr>
        <w:tab/>
        <w:t xml:space="preserve"> לגבי הסמכות של יושב-ראש הוועדה להכריע במקרה של ספק, גם בסעיף הזה וגם בסעיף 17(ב), מאחר שמדובר בסמכות ישירה של יושבת-ראש הוועדה, אנחנו מבקשים להעביר את הנוסח להערותיה. </w:t>
      </w:r>
    </w:p>
    <w:p w14:paraId="34CCA5B3" w14:textId="77777777" w:rsidR="00244E7E" w:rsidRPr="00244E7E" w:rsidRDefault="00244E7E" w:rsidP="00244E7E">
      <w:pPr>
        <w:bidi/>
        <w:ind w:firstLine="706"/>
        <w:jc w:val="both"/>
        <w:rPr>
          <w:rFonts w:cs="David" w:hint="cs"/>
          <w:rtl/>
        </w:rPr>
      </w:pPr>
    </w:p>
    <w:p w14:paraId="29FD8AFC"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EC9BFE8" w14:textId="77777777" w:rsidR="00244E7E" w:rsidRPr="00244E7E" w:rsidRDefault="00244E7E" w:rsidP="00244E7E">
      <w:pPr>
        <w:bidi/>
        <w:jc w:val="both"/>
        <w:rPr>
          <w:rFonts w:cs="David" w:hint="cs"/>
          <w:u w:val="single"/>
          <w:rtl/>
        </w:rPr>
      </w:pPr>
    </w:p>
    <w:p w14:paraId="1CD429BC" w14:textId="77777777" w:rsidR="00244E7E" w:rsidRPr="00244E7E" w:rsidRDefault="00244E7E" w:rsidP="00244E7E">
      <w:pPr>
        <w:bidi/>
        <w:ind w:firstLine="706"/>
        <w:jc w:val="both"/>
        <w:rPr>
          <w:rFonts w:cs="David" w:hint="cs"/>
          <w:rtl/>
        </w:rPr>
      </w:pPr>
      <w:r w:rsidRPr="00244E7E">
        <w:rPr>
          <w:rFonts w:cs="David" w:hint="cs"/>
          <w:rtl/>
        </w:rPr>
        <w:tab/>
        <w:t xml:space="preserve">אפשר לעשות כך. </w:t>
      </w:r>
    </w:p>
    <w:p w14:paraId="1251CDEB" w14:textId="77777777" w:rsidR="00244E7E" w:rsidRPr="00244E7E" w:rsidRDefault="00244E7E" w:rsidP="00244E7E">
      <w:pPr>
        <w:bidi/>
        <w:ind w:firstLine="706"/>
        <w:jc w:val="both"/>
        <w:rPr>
          <w:rFonts w:cs="David" w:hint="cs"/>
          <w:rtl/>
        </w:rPr>
      </w:pPr>
    </w:p>
    <w:p w14:paraId="675561D2"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5196B0FF" w14:textId="77777777" w:rsidR="00244E7E" w:rsidRPr="00244E7E" w:rsidRDefault="00244E7E" w:rsidP="00244E7E">
      <w:pPr>
        <w:bidi/>
        <w:jc w:val="both"/>
        <w:rPr>
          <w:rFonts w:cs="David" w:hint="cs"/>
          <w:rtl/>
        </w:rPr>
      </w:pPr>
    </w:p>
    <w:p w14:paraId="1D10FC35" w14:textId="77777777" w:rsidR="00244E7E" w:rsidRPr="00244E7E" w:rsidRDefault="00244E7E" w:rsidP="00244E7E">
      <w:pPr>
        <w:bidi/>
        <w:ind w:firstLine="706"/>
        <w:jc w:val="both"/>
        <w:rPr>
          <w:rFonts w:cs="David" w:hint="cs"/>
          <w:rtl/>
        </w:rPr>
      </w:pPr>
      <w:r w:rsidRPr="00244E7E">
        <w:rPr>
          <w:rFonts w:cs="David" w:hint="cs"/>
          <w:rtl/>
        </w:rPr>
        <w:tab/>
        <w:t xml:space="preserve"> אנחנו נעביר גם למבקר המדינה את הסעיף שנשאר, לראות אם יש משמעות לדיווח אליו או שזה רק קשור למפלגות היום, ואז זה לא רלוונטי. </w:t>
      </w:r>
    </w:p>
    <w:p w14:paraId="2FA8415D" w14:textId="77777777" w:rsidR="00244E7E" w:rsidRPr="00244E7E" w:rsidRDefault="00244E7E" w:rsidP="00244E7E">
      <w:pPr>
        <w:bidi/>
        <w:ind w:firstLine="706"/>
        <w:jc w:val="both"/>
        <w:rPr>
          <w:rFonts w:cs="David" w:hint="cs"/>
          <w:rtl/>
        </w:rPr>
      </w:pPr>
    </w:p>
    <w:p w14:paraId="64E06AE5"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1071B26E" w14:textId="77777777" w:rsidR="00244E7E" w:rsidRPr="00244E7E" w:rsidRDefault="00244E7E" w:rsidP="00244E7E">
      <w:pPr>
        <w:bidi/>
        <w:jc w:val="both"/>
        <w:rPr>
          <w:rFonts w:cs="David" w:hint="cs"/>
          <w:rtl/>
        </w:rPr>
      </w:pPr>
    </w:p>
    <w:p w14:paraId="74D6D444" w14:textId="77777777" w:rsidR="00244E7E" w:rsidRPr="00244E7E" w:rsidRDefault="00244E7E" w:rsidP="00244E7E">
      <w:pPr>
        <w:bidi/>
        <w:ind w:firstLine="706"/>
        <w:jc w:val="both"/>
        <w:rPr>
          <w:rFonts w:cs="David" w:hint="cs"/>
          <w:rtl/>
        </w:rPr>
      </w:pPr>
      <w:r w:rsidRPr="00244E7E">
        <w:rPr>
          <w:rFonts w:cs="David" w:hint="cs"/>
          <w:rtl/>
        </w:rPr>
        <w:tab/>
        <w:t xml:space="preserve"> דבר נוסף שנשאר זה מה קורה כאשר הבחירות לכנסת ומשאל העם נערכים באותו יום. התעוררו כל מיני שאלות, כי יש הגבלות על בחירות שלא קיימות במשאל עם, מטבע הדברים, בגלל הצדדים השונים שמשתתפים. זה מופיע אצלכם בעמוד 27 למטה. </w:t>
      </w:r>
    </w:p>
    <w:p w14:paraId="709A1848" w14:textId="77777777" w:rsidR="00244E7E" w:rsidRPr="00244E7E" w:rsidRDefault="00244E7E" w:rsidP="00244E7E">
      <w:pPr>
        <w:bidi/>
        <w:ind w:firstLine="706"/>
        <w:jc w:val="both"/>
        <w:rPr>
          <w:rFonts w:cs="David" w:hint="cs"/>
          <w:rtl/>
        </w:rPr>
      </w:pPr>
    </w:p>
    <w:p w14:paraId="62A26B6E"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0C003CBF" w14:textId="77777777" w:rsidR="00244E7E" w:rsidRPr="00244E7E" w:rsidRDefault="00244E7E" w:rsidP="00244E7E">
      <w:pPr>
        <w:bidi/>
        <w:jc w:val="both"/>
        <w:rPr>
          <w:rFonts w:cs="David" w:hint="cs"/>
          <w:u w:val="single"/>
          <w:rtl/>
        </w:rPr>
      </w:pPr>
    </w:p>
    <w:p w14:paraId="00272071" w14:textId="77777777" w:rsidR="00244E7E" w:rsidRPr="00244E7E" w:rsidRDefault="00244E7E" w:rsidP="00244E7E">
      <w:pPr>
        <w:bidi/>
        <w:ind w:firstLine="706"/>
        <w:jc w:val="both"/>
        <w:rPr>
          <w:rFonts w:cs="David" w:hint="cs"/>
          <w:rtl/>
        </w:rPr>
      </w:pPr>
      <w:r w:rsidRPr="00244E7E">
        <w:rPr>
          <w:rFonts w:cs="David" w:hint="cs"/>
          <w:rtl/>
        </w:rPr>
        <w:t xml:space="preserve">אמרנו שיש בעיה עם העניין הזה של משאל עם ובחירות באותו יום. זאת </w:t>
      </w:r>
      <w:proofErr w:type="spellStart"/>
      <w:r w:rsidRPr="00244E7E">
        <w:rPr>
          <w:rFonts w:cs="David" w:hint="cs"/>
          <w:rtl/>
        </w:rPr>
        <w:t>היתה</w:t>
      </w:r>
      <w:proofErr w:type="spellEnd"/>
      <w:r w:rsidRPr="00244E7E">
        <w:rPr>
          <w:rFonts w:cs="David" w:hint="cs"/>
          <w:rtl/>
        </w:rPr>
        <w:t xml:space="preserve"> בעיה שנשארה פתוחה.</w:t>
      </w:r>
    </w:p>
    <w:p w14:paraId="7814333D" w14:textId="77777777" w:rsidR="00244E7E" w:rsidRPr="00244E7E" w:rsidRDefault="00244E7E" w:rsidP="00244E7E">
      <w:pPr>
        <w:bidi/>
        <w:ind w:firstLine="706"/>
        <w:jc w:val="both"/>
        <w:rPr>
          <w:rFonts w:cs="David" w:hint="cs"/>
          <w:rtl/>
        </w:rPr>
      </w:pPr>
    </w:p>
    <w:p w14:paraId="39FEA119"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877208F" w14:textId="77777777" w:rsidR="00244E7E" w:rsidRPr="00244E7E" w:rsidRDefault="00244E7E" w:rsidP="00244E7E">
      <w:pPr>
        <w:bidi/>
        <w:jc w:val="both"/>
        <w:rPr>
          <w:rFonts w:cs="David" w:hint="cs"/>
          <w:u w:val="single"/>
          <w:rtl/>
        </w:rPr>
      </w:pPr>
    </w:p>
    <w:p w14:paraId="0D28FE0C" w14:textId="77777777" w:rsidR="00244E7E" w:rsidRPr="00244E7E" w:rsidRDefault="00244E7E" w:rsidP="00244E7E">
      <w:pPr>
        <w:bidi/>
        <w:ind w:firstLine="706"/>
        <w:jc w:val="both"/>
        <w:rPr>
          <w:rFonts w:cs="David" w:hint="cs"/>
          <w:rtl/>
        </w:rPr>
      </w:pPr>
      <w:r w:rsidRPr="00244E7E">
        <w:rPr>
          <w:rFonts w:cs="David" w:hint="cs"/>
          <w:rtl/>
        </w:rPr>
        <w:tab/>
        <w:t xml:space="preserve">יש הצעה שהציע פה גם דוד רותם, לקבוע שאם יש בחירות, לא יהיה באותו יום משאל עם, ואז יהיה משאל עם רק אחר כך. אני מכוון שההצעה גם מקובלת עליך, חבר הכנסת מולה. אני מוכן לזה, למרות שאני לא בטוח שזה נכון. </w:t>
      </w:r>
    </w:p>
    <w:p w14:paraId="78A6BBA4" w14:textId="77777777" w:rsidR="00244E7E" w:rsidRPr="00244E7E" w:rsidRDefault="00244E7E" w:rsidP="00244E7E">
      <w:pPr>
        <w:bidi/>
        <w:ind w:firstLine="706"/>
        <w:jc w:val="both"/>
        <w:rPr>
          <w:rFonts w:cs="David" w:hint="cs"/>
          <w:rtl/>
        </w:rPr>
      </w:pPr>
    </w:p>
    <w:p w14:paraId="2F798601"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64169EEA" w14:textId="77777777" w:rsidR="00244E7E" w:rsidRPr="00244E7E" w:rsidRDefault="00244E7E" w:rsidP="00244E7E">
      <w:pPr>
        <w:bidi/>
        <w:jc w:val="both"/>
        <w:rPr>
          <w:rFonts w:cs="David" w:hint="cs"/>
          <w:u w:val="single"/>
          <w:rtl/>
        </w:rPr>
      </w:pPr>
    </w:p>
    <w:p w14:paraId="52DB6CF2" w14:textId="77777777" w:rsidR="00244E7E" w:rsidRPr="00244E7E" w:rsidRDefault="00244E7E" w:rsidP="00244E7E">
      <w:pPr>
        <w:bidi/>
        <w:ind w:firstLine="706"/>
        <w:jc w:val="both"/>
        <w:rPr>
          <w:rFonts w:cs="David" w:hint="cs"/>
          <w:rtl/>
        </w:rPr>
      </w:pPr>
      <w:r w:rsidRPr="00244E7E">
        <w:rPr>
          <w:rFonts w:cs="David" w:hint="cs"/>
          <w:rtl/>
        </w:rPr>
        <w:t xml:space="preserve">לכן ביקשתי בנקודה הזאת כן להביא לכאן מומחים שייתנו חוות דעת אם זה בסדר. </w:t>
      </w:r>
    </w:p>
    <w:p w14:paraId="46EF5602" w14:textId="77777777" w:rsidR="00244E7E" w:rsidRPr="00244E7E" w:rsidRDefault="00244E7E" w:rsidP="00244E7E">
      <w:pPr>
        <w:bidi/>
        <w:ind w:firstLine="706"/>
        <w:jc w:val="both"/>
        <w:rPr>
          <w:rFonts w:cs="David" w:hint="cs"/>
          <w:rtl/>
        </w:rPr>
      </w:pPr>
    </w:p>
    <w:p w14:paraId="66C35940"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6F43D3E0" w14:textId="77777777" w:rsidR="00244E7E" w:rsidRPr="00244E7E" w:rsidRDefault="00244E7E" w:rsidP="00244E7E">
      <w:pPr>
        <w:bidi/>
        <w:jc w:val="both"/>
        <w:rPr>
          <w:rFonts w:cs="David" w:hint="cs"/>
          <w:u w:val="single"/>
          <w:rtl/>
        </w:rPr>
      </w:pPr>
    </w:p>
    <w:p w14:paraId="18241A3C" w14:textId="77777777" w:rsidR="00244E7E" w:rsidRPr="00244E7E" w:rsidRDefault="00244E7E" w:rsidP="00244E7E">
      <w:pPr>
        <w:bidi/>
        <w:ind w:firstLine="706"/>
        <w:jc w:val="both"/>
        <w:rPr>
          <w:rFonts w:cs="David" w:hint="cs"/>
          <w:rtl/>
        </w:rPr>
      </w:pPr>
      <w:r w:rsidRPr="00244E7E">
        <w:rPr>
          <w:rFonts w:cs="David" w:hint="cs"/>
          <w:rtl/>
        </w:rPr>
        <w:tab/>
        <w:t xml:space="preserve">אין פה עניין של מומחיות. </w:t>
      </w:r>
    </w:p>
    <w:p w14:paraId="3C0F2BF7" w14:textId="77777777" w:rsidR="00244E7E" w:rsidRPr="00244E7E" w:rsidRDefault="00244E7E" w:rsidP="00244E7E">
      <w:pPr>
        <w:bidi/>
        <w:ind w:firstLine="706"/>
        <w:jc w:val="both"/>
        <w:rPr>
          <w:rFonts w:cs="David" w:hint="cs"/>
          <w:rtl/>
        </w:rPr>
      </w:pPr>
    </w:p>
    <w:p w14:paraId="2D16771A"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51E3E827" w14:textId="77777777" w:rsidR="00244E7E" w:rsidRPr="00244E7E" w:rsidRDefault="00244E7E" w:rsidP="00244E7E">
      <w:pPr>
        <w:bidi/>
        <w:jc w:val="both"/>
        <w:rPr>
          <w:rFonts w:cs="David" w:hint="cs"/>
          <w:u w:val="single"/>
          <w:rtl/>
        </w:rPr>
      </w:pPr>
    </w:p>
    <w:p w14:paraId="2F4DF37D" w14:textId="77777777" w:rsidR="00244E7E" w:rsidRPr="00244E7E" w:rsidRDefault="00244E7E" w:rsidP="00244E7E">
      <w:pPr>
        <w:bidi/>
        <w:ind w:firstLine="706"/>
        <w:jc w:val="both"/>
        <w:rPr>
          <w:rFonts w:cs="David" w:hint="cs"/>
          <w:rtl/>
        </w:rPr>
      </w:pPr>
      <w:r w:rsidRPr="00244E7E">
        <w:rPr>
          <w:rFonts w:cs="David" w:hint="cs"/>
          <w:rtl/>
        </w:rPr>
        <w:t xml:space="preserve">הרי אנחנו מדברים רק על מתאר אחד, שהממשלה החליטה לוותר על שטחים, ומשאל העם אולי יפיל אותו. אנחנו נשמח עכשיו לדחות את זה בעוד 90 יום. אולי יבוא המשיח, אולי הערבים יתחרטו, אולי יקרה משהו. לכן לא צריך פה מומחה. </w:t>
      </w:r>
    </w:p>
    <w:p w14:paraId="5C82DBA6" w14:textId="77777777" w:rsidR="00244E7E" w:rsidRPr="00244E7E" w:rsidRDefault="00244E7E" w:rsidP="00244E7E">
      <w:pPr>
        <w:bidi/>
        <w:ind w:firstLine="706"/>
        <w:jc w:val="both"/>
        <w:rPr>
          <w:rFonts w:cs="David" w:hint="cs"/>
          <w:rtl/>
        </w:rPr>
      </w:pPr>
    </w:p>
    <w:p w14:paraId="233155F5"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36BB6C00" w14:textId="77777777" w:rsidR="00244E7E" w:rsidRPr="00244E7E" w:rsidRDefault="00244E7E" w:rsidP="00244E7E">
      <w:pPr>
        <w:bidi/>
        <w:jc w:val="both"/>
        <w:rPr>
          <w:rFonts w:cs="David" w:hint="cs"/>
          <w:u w:val="single"/>
          <w:rtl/>
        </w:rPr>
      </w:pPr>
    </w:p>
    <w:p w14:paraId="4F2B073A" w14:textId="77777777" w:rsidR="00244E7E" w:rsidRPr="00244E7E" w:rsidRDefault="00244E7E" w:rsidP="00244E7E">
      <w:pPr>
        <w:bidi/>
        <w:ind w:firstLine="706"/>
        <w:jc w:val="both"/>
        <w:rPr>
          <w:rFonts w:cs="David" w:hint="cs"/>
          <w:rtl/>
        </w:rPr>
      </w:pPr>
      <w:r w:rsidRPr="00244E7E">
        <w:rPr>
          <w:rFonts w:cs="David" w:hint="cs"/>
          <w:rtl/>
        </w:rPr>
        <w:tab/>
        <w:t xml:space="preserve">לכן אני לא אוהב את זה, כי אני חושב שאת ההכרעה הזאת צריך להכריע בלי ויכוחים. </w:t>
      </w:r>
    </w:p>
    <w:p w14:paraId="40C123FF" w14:textId="77777777" w:rsidR="00244E7E" w:rsidRPr="00244E7E" w:rsidRDefault="00244E7E" w:rsidP="00244E7E">
      <w:pPr>
        <w:bidi/>
        <w:ind w:firstLine="706"/>
        <w:jc w:val="both"/>
        <w:rPr>
          <w:rFonts w:cs="David" w:hint="cs"/>
          <w:rtl/>
        </w:rPr>
      </w:pPr>
    </w:p>
    <w:p w14:paraId="4C8EC501"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1C288943" w14:textId="77777777" w:rsidR="00244E7E" w:rsidRPr="00244E7E" w:rsidRDefault="00244E7E" w:rsidP="00244E7E">
      <w:pPr>
        <w:bidi/>
        <w:jc w:val="both"/>
        <w:rPr>
          <w:rFonts w:cs="David" w:hint="cs"/>
          <w:u w:val="single"/>
          <w:rtl/>
        </w:rPr>
      </w:pPr>
    </w:p>
    <w:p w14:paraId="5A269745" w14:textId="77777777" w:rsidR="00244E7E" w:rsidRPr="00244E7E" w:rsidRDefault="00244E7E" w:rsidP="00244E7E">
      <w:pPr>
        <w:bidi/>
        <w:ind w:firstLine="706"/>
        <w:jc w:val="both"/>
        <w:rPr>
          <w:rFonts w:cs="David" w:hint="cs"/>
          <w:rtl/>
        </w:rPr>
      </w:pPr>
      <w:r w:rsidRPr="00244E7E">
        <w:rPr>
          <w:rFonts w:cs="David" w:hint="cs"/>
          <w:rtl/>
        </w:rPr>
        <w:t xml:space="preserve">אם הממשלה הבאה היא ממשלה שלנו, אז היא ממילא תקדם את הדבר הזה. </w:t>
      </w:r>
    </w:p>
    <w:p w14:paraId="15861A4B" w14:textId="77777777" w:rsidR="00244E7E" w:rsidRPr="00244E7E" w:rsidRDefault="00244E7E" w:rsidP="00244E7E">
      <w:pPr>
        <w:bidi/>
        <w:ind w:firstLine="706"/>
        <w:jc w:val="both"/>
        <w:rPr>
          <w:rFonts w:cs="David" w:hint="cs"/>
          <w:rtl/>
        </w:rPr>
      </w:pPr>
    </w:p>
    <w:p w14:paraId="54AB7C1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51C59909" w14:textId="77777777" w:rsidR="00244E7E" w:rsidRPr="00244E7E" w:rsidRDefault="00244E7E" w:rsidP="00244E7E">
      <w:pPr>
        <w:bidi/>
        <w:jc w:val="both"/>
        <w:rPr>
          <w:rFonts w:cs="David" w:hint="cs"/>
          <w:u w:val="single"/>
          <w:rtl/>
        </w:rPr>
      </w:pPr>
    </w:p>
    <w:p w14:paraId="248CDE11" w14:textId="77777777" w:rsidR="00244E7E" w:rsidRPr="00244E7E" w:rsidRDefault="00244E7E" w:rsidP="00244E7E">
      <w:pPr>
        <w:bidi/>
        <w:ind w:firstLine="706"/>
        <w:jc w:val="both"/>
        <w:rPr>
          <w:rFonts w:cs="David" w:hint="cs"/>
          <w:rtl/>
        </w:rPr>
      </w:pPr>
      <w:r w:rsidRPr="00244E7E">
        <w:rPr>
          <w:rFonts w:cs="David" w:hint="cs"/>
          <w:rtl/>
        </w:rPr>
        <w:tab/>
        <w:t xml:space="preserve"> אני חושב שזה לא נכון תפיסתית, למרות שהתוצאה של זה היא יותר טובה למי שרוצה למנוע את הביצוע של זה. לא נראה לי נכון לייצר טווח זמן ארוך מדי. כל הזמן ניסינו להתכנס פה לטווחי זמן שהם סבירים. </w:t>
      </w:r>
    </w:p>
    <w:p w14:paraId="4B2FE5F3" w14:textId="77777777" w:rsidR="00244E7E" w:rsidRPr="00244E7E" w:rsidRDefault="00244E7E" w:rsidP="00244E7E">
      <w:pPr>
        <w:bidi/>
        <w:ind w:firstLine="706"/>
        <w:jc w:val="both"/>
        <w:rPr>
          <w:rFonts w:cs="David" w:hint="cs"/>
          <w:rtl/>
        </w:rPr>
      </w:pPr>
    </w:p>
    <w:p w14:paraId="079588D4"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0EAECF90" w14:textId="77777777" w:rsidR="00244E7E" w:rsidRPr="00244E7E" w:rsidRDefault="00244E7E" w:rsidP="00244E7E">
      <w:pPr>
        <w:bidi/>
        <w:jc w:val="both"/>
        <w:rPr>
          <w:rFonts w:cs="David" w:hint="cs"/>
          <w:u w:val="single"/>
          <w:rtl/>
        </w:rPr>
      </w:pPr>
    </w:p>
    <w:p w14:paraId="635D70AC" w14:textId="77777777" w:rsidR="00244E7E" w:rsidRPr="00244E7E" w:rsidRDefault="00244E7E" w:rsidP="00244E7E">
      <w:pPr>
        <w:bidi/>
        <w:ind w:firstLine="706"/>
        <w:jc w:val="both"/>
        <w:rPr>
          <w:rFonts w:cs="David" w:hint="cs"/>
          <w:rtl/>
        </w:rPr>
      </w:pPr>
      <w:r w:rsidRPr="00244E7E">
        <w:rPr>
          <w:rFonts w:cs="David" w:hint="cs"/>
          <w:rtl/>
        </w:rPr>
        <w:t xml:space="preserve">זו הצעה שיכולה ליפול בבג"ץ, לדעתי. </w:t>
      </w:r>
    </w:p>
    <w:p w14:paraId="12B85A84" w14:textId="77777777" w:rsidR="00244E7E" w:rsidRPr="00244E7E" w:rsidRDefault="00244E7E" w:rsidP="00244E7E">
      <w:pPr>
        <w:bidi/>
        <w:ind w:firstLine="706"/>
        <w:jc w:val="both"/>
        <w:rPr>
          <w:rFonts w:cs="David" w:hint="cs"/>
          <w:rtl/>
        </w:rPr>
      </w:pPr>
    </w:p>
    <w:p w14:paraId="4575403C"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3E2E262C" w14:textId="77777777" w:rsidR="00244E7E" w:rsidRPr="00244E7E" w:rsidRDefault="00244E7E" w:rsidP="00244E7E">
      <w:pPr>
        <w:bidi/>
        <w:jc w:val="both"/>
        <w:rPr>
          <w:rFonts w:cs="David" w:hint="cs"/>
          <w:u w:val="single"/>
          <w:rtl/>
        </w:rPr>
      </w:pPr>
    </w:p>
    <w:p w14:paraId="0B7B40CD" w14:textId="77777777" w:rsidR="00244E7E" w:rsidRPr="00244E7E" w:rsidRDefault="00244E7E" w:rsidP="00244E7E">
      <w:pPr>
        <w:bidi/>
        <w:ind w:firstLine="706"/>
        <w:jc w:val="both"/>
        <w:rPr>
          <w:rFonts w:cs="David" w:hint="cs"/>
          <w:rtl/>
        </w:rPr>
      </w:pPr>
      <w:r w:rsidRPr="00244E7E">
        <w:rPr>
          <w:rFonts w:cs="David" w:hint="cs"/>
          <w:rtl/>
        </w:rPr>
        <w:t xml:space="preserve">כל החוק הזה יגיע לבג"ץ. </w:t>
      </w:r>
    </w:p>
    <w:p w14:paraId="1271B1A5" w14:textId="77777777" w:rsidR="00244E7E" w:rsidRPr="00244E7E" w:rsidRDefault="00244E7E" w:rsidP="00244E7E">
      <w:pPr>
        <w:bidi/>
        <w:ind w:firstLine="706"/>
        <w:jc w:val="both"/>
        <w:rPr>
          <w:rFonts w:cs="David" w:hint="cs"/>
          <w:rtl/>
        </w:rPr>
      </w:pPr>
    </w:p>
    <w:p w14:paraId="2EB8D11F"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033B655C" w14:textId="77777777" w:rsidR="00244E7E" w:rsidRPr="00244E7E" w:rsidRDefault="00244E7E" w:rsidP="00244E7E">
      <w:pPr>
        <w:bidi/>
        <w:jc w:val="both"/>
        <w:rPr>
          <w:rFonts w:cs="David" w:hint="cs"/>
          <w:u w:val="single"/>
          <w:rtl/>
        </w:rPr>
      </w:pPr>
    </w:p>
    <w:p w14:paraId="18AC3EC2" w14:textId="77777777" w:rsidR="00244E7E" w:rsidRPr="00244E7E" w:rsidRDefault="00244E7E" w:rsidP="00244E7E">
      <w:pPr>
        <w:bidi/>
        <w:ind w:firstLine="706"/>
        <w:jc w:val="both"/>
        <w:rPr>
          <w:rFonts w:cs="David" w:hint="cs"/>
          <w:rtl/>
        </w:rPr>
      </w:pPr>
      <w:r w:rsidRPr="00244E7E">
        <w:rPr>
          <w:rFonts w:cs="David" w:hint="cs"/>
          <w:rtl/>
        </w:rPr>
        <w:t xml:space="preserve">השאלה הספציפית הזאת היא בהחלט לבג"ץ, שאפשר שהיא תישאל, אם ממשלה שיוצאת יכולה לקבוע בהחלטות של משאל עם. </w:t>
      </w:r>
    </w:p>
    <w:p w14:paraId="22F06522" w14:textId="77777777" w:rsidR="00244E7E" w:rsidRPr="00244E7E" w:rsidRDefault="00244E7E" w:rsidP="00244E7E">
      <w:pPr>
        <w:bidi/>
        <w:ind w:firstLine="706"/>
        <w:jc w:val="both"/>
        <w:rPr>
          <w:rFonts w:cs="David" w:hint="cs"/>
          <w:rtl/>
        </w:rPr>
      </w:pPr>
    </w:p>
    <w:p w14:paraId="7B648CDC"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5B7CC703" w14:textId="77777777" w:rsidR="00244E7E" w:rsidRPr="00244E7E" w:rsidRDefault="00244E7E" w:rsidP="00244E7E">
      <w:pPr>
        <w:bidi/>
        <w:jc w:val="both"/>
        <w:rPr>
          <w:rFonts w:cs="David" w:hint="cs"/>
          <w:u w:val="single"/>
          <w:rtl/>
        </w:rPr>
      </w:pPr>
    </w:p>
    <w:p w14:paraId="5CEB97ED" w14:textId="77777777" w:rsidR="00244E7E" w:rsidRPr="00244E7E" w:rsidRDefault="00244E7E" w:rsidP="00244E7E">
      <w:pPr>
        <w:bidi/>
        <w:ind w:firstLine="706"/>
        <w:jc w:val="both"/>
        <w:rPr>
          <w:rFonts w:cs="David" w:hint="cs"/>
          <w:rtl/>
        </w:rPr>
      </w:pPr>
      <w:r w:rsidRPr="00244E7E">
        <w:rPr>
          <w:rFonts w:cs="David" w:hint="cs"/>
          <w:rtl/>
        </w:rPr>
        <w:tab/>
        <w:t xml:space="preserve">אם זאת עמדתכם, אם אתם אומרים לי שאתם חושבים שזה הדבר הנכון לעשות, אני לא מתנגד לזה. ראיתי בעיני רוחי את הצורך לנסות לצמצם את פרק הזמן, עד כמה שניתן, כי זה לא מצב נכון שהדבר הזה יתארך ויתמשך ללא סוף. אם אתם חושבים שהשיקולים האלה, הנכונים, שאתם מעלים גוברים על השיקול של מידת הזמן, אני מוכן ללכת אתכם בעניין הזה. </w:t>
      </w:r>
    </w:p>
    <w:p w14:paraId="55305722" w14:textId="77777777" w:rsidR="00244E7E" w:rsidRPr="00244E7E" w:rsidRDefault="00244E7E" w:rsidP="00244E7E">
      <w:pPr>
        <w:bidi/>
        <w:ind w:firstLine="706"/>
        <w:jc w:val="both"/>
        <w:rPr>
          <w:rFonts w:cs="David" w:hint="cs"/>
          <w:rtl/>
        </w:rPr>
      </w:pPr>
    </w:p>
    <w:p w14:paraId="3A8B8CBE"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16A32340" w14:textId="77777777" w:rsidR="00244E7E" w:rsidRPr="00244E7E" w:rsidRDefault="00244E7E" w:rsidP="00244E7E">
      <w:pPr>
        <w:bidi/>
        <w:jc w:val="both"/>
        <w:rPr>
          <w:rFonts w:cs="David" w:hint="cs"/>
          <w:u w:val="single"/>
          <w:rtl/>
        </w:rPr>
      </w:pPr>
    </w:p>
    <w:p w14:paraId="0B8C1A02" w14:textId="77777777" w:rsidR="00244E7E" w:rsidRPr="00244E7E" w:rsidRDefault="00244E7E" w:rsidP="00244E7E">
      <w:pPr>
        <w:bidi/>
        <w:ind w:firstLine="706"/>
        <w:jc w:val="both"/>
        <w:rPr>
          <w:rFonts w:cs="David" w:hint="cs"/>
          <w:rtl/>
        </w:rPr>
      </w:pPr>
      <w:r w:rsidRPr="00244E7E">
        <w:rPr>
          <w:rFonts w:cs="David" w:hint="cs"/>
          <w:rtl/>
        </w:rPr>
        <w:t xml:space="preserve">הרי אני מהישיבה הראשונה אומרת שאנחנו מדברים על משאל עם רק לגבי רמת הגולן, ואני אומרת שאם אנחנו עושים חוק משאל עם, זה חוק שיתפוס גם לגבי הלכה ומדינה וכל מיני דברים אחרים. אתה מתייחס לחוק כאילו שהוא יעסוק רק בשאלה ספציפית. </w:t>
      </w:r>
    </w:p>
    <w:p w14:paraId="18CE6458" w14:textId="77777777" w:rsidR="00244E7E" w:rsidRPr="00244E7E" w:rsidRDefault="00244E7E" w:rsidP="00244E7E">
      <w:pPr>
        <w:bidi/>
        <w:ind w:firstLine="706"/>
        <w:jc w:val="both"/>
        <w:rPr>
          <w:rFonts w:cs="David" w:hint="cs"/>
          <w:rtl/>
        </w:rPr>
      </w:pPr>
    </w:p>
    <w:p w14:paraId="40EC3E7D"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422615EE" w14:textId="77777777" w:rsidR="00244E7E" w:rsidRPr="00244E7E" w:rsidRDefault="00244E7E" w:rsidP="00244E7E">
      <w:pPr>
        <w:bidi/>
        <w:jc w:val="both"/>
        <w:rPr>
          <w:rFonts w:cs="David" w:hint="cs"/>
          <w:u w:val="single"/>
          <w:rtl/>
        </w:rPr>
      </w:pPr>
    </w:p>
    <w:p w14:paraId="4A24211B" w14:textId="77777777" w:rsidR="00244E7E" w:rsidRPr="00244E7E" w:rsidRDefault="00244E7E" w:rsidP="00244E7E">
      <w:pPr>
        <w:bidi/>
        <w:ind w:firstLine="706"/>
        <w:jc w:val="both"/>
        <w:rPr>
          <w:rFonts w:cs="David" w:hint="cs"/>
          <w:rtl/>
        </w:rPr>
      </w:pPr>
      <w:r w:rsidRPr="00244E7E">
        <w:rPr>
          <w:rFonts w:cs="David" w:hint="cs"/>
          <w:rtl/>
        </w:rPr>
        <w:tab/>
        <w:t xml:space="preserve">הבטחתי לך, ואני לא אחזור בי, שאם תהיה כאן החלטה לקבל הסתייגות שלכם שהעניין הזה חל על משהו שהוא מעבר לפקודת סדרי השלטון והמשפט, אנחנו נתחיל את כל הדיון בחוק מהתחלה לאור ההחלטה הזאת. מאחר שאני מעריך שלא זה מה שיוחלט, אני לא רואה טעם שנעסוק בתיאוריה. הבטחתי, אבל לא יהיה מצב שנאשר את זה עם הסתייגות כזאת ונלך עם הנוסח הקיים. </w:t>
      </w:r>
    </w:p>
    <w:p w14:paraId="6716D3E2" w14:textId="77777777" w:rsidR="00244E7E" w:rsidRPr="00244E7E" w:rsidRDefault="00244E7E" w:rsidP="00244E7E">
      <w:pPr>
        <w:bidi/>
        <w:ind w:firstLine="706"/>
        <w:jc w:val="both"/>
        <w:rPr>
          <w:rFonts w:cs="David" w:hint="cs"/>
          <w:rtl/>
        </w:rPr>
      </w:pPr>
    </w:p>
    <w:p w14:paraId="71CB8573"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27CB92C0" w14:textId="77777777" w:rsidR="00244E7E" w:rsidRPr="00244E7E" w:rsidRDefault="00244E7E" w:rsidP="00244E7E">
      <w:pPr>
        <w:bidi/>
        <w:jc w:val="both"/>
        <w:rPr>
          <w:rFonts w:cs="David" w:hint="cs"/>
          <w:u w:val="single"/>
          <w:rtl/>
        </w:rPr>
      </w:pPr>
    </w:p>
    <w:p w14:paraId="47C9A0E6" w14:textId="77777777" w:rsidR="00244E7E" w:rsidRPr="00244E7E" w:rsidRDefault="00244E7E" w:rsidP="00244E7E">
      <w:pPr>
        <w:bidi/>
        <w:ind w:firstLine="706"/>
        <w:jc w:val="both"/>
        <w:rPr>
          <w:rFonts w:cs="David" w:hint="cs"/>
          <w:rtl/>
        </w:rPr>
      </w:pPr>
      <w:r w:rsidRPr="00244E7E">
        <w:rPr>
          <w:rFonts w:cs="David" w:hint="cs"/>
          <w:rtl/>
        </w:rPr>
        <w:t xml:space="preserve">אני מודע למגבלות ההצבעה שיש לנו. אבל אני מבטיח לך שזה יגיע לבג"ץ, ואני מקווה שבג"ץ יפתור את הבעיה. </w:t>
      </w:r>
    </w:p>
    <w:p w14:paraId="1D2E6688" w14:textId="77777777" w:rsidR="00244E7E" w:rsidRPr="00244E7E" w:rsidRDefault="00244E7E" w:rsidP="00244E7E">
      <w:pPr>
        <w:bidi/>
        <w:ind w:firstLine="706"/>
        <w:jc w:val="both"/>
        <w:rPr>
          <w:rFonts w:cs="David" w:hint="cs"/>
          <w:rtl/>
        </w:rPr>
      </w:pPr>
    </w:p>
    <w:p w14:paraId="1820341E"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67C2C08" w14:textId="77777777" w:rsidR="00244E7E" w:rsidRPr="00244E7E" w:rsidRDefault="00244E7E" w:rsidP="00244E7E">
      <w:pPr>
        <w:bidi/>
        <w:jc w:val="both"/>
        <w:rPr>
          <w:rFonts w:cs="David" w:hint="cs"/>
          <w:u w:val="single"/>
          <w:rtl/>
        </w:rPr>
      </w:pPr>
    </w:p>
    <w:p w14:paraId="04B1ED2D" w14:textId="77777777" w:rsidR="00244E7E" w:rsidRPr="00244E7E" w:rsidRDefault="00244E7E" w:rsidP="00244E7E">
      <w:pPr>
        <w:bidi/>
        <w:ind w:firstLine="706"/>
        <w:jc w:val="both"/>
        <w:rPr>
          <w:rFonts w:cs="David" w:hint="cs"/>
          <w:rtl/>
        </w:rPr>
      </w:pPr>
      <w:r w:rsidRPr="00244E7E">
        <w:rPr>
          <w:rFonts w:cs="David" w:hint="cs"/>
          <w:rtl/>
        </w:rPr>
        <w:tab/>
        <w:t xml:space="preserve">מזה משתמע שאתה חושב שלצד מסוים במפה הפוליטית יש רוב בבג"ץ, אז זה כבר נשמע לא טוב. כנראה שזה אולי נכון. </w:t>
      </w:r>
    </w:p>
    <w:p w14:paraId="38E488A7" w14:textId="77777777" w:rsidR="00244E7E" w:rsidRPr="00244E7E" w:rsidRDefault="00244E7E" w:rsidP="00244E7E">
      <w:pPr>
        <w:bidi/>
        <w:ind w:firstLine="706"/>
        <w:jc w:val="both"/>
        <w:rPr>
          <w:rFonts w:cs="David" w:hint="cs"/>
          <w:rtl/>
        </w:rPr>
      </w:pPr>
    </w:p>
    <w:p w14:paraId="325B3613" w14:textId="77777777" w:rsidR="00244E7E" w:rsidRPr="00244E7E" w:rsidRDefault="00244E7E" w:rsidP="00244E7E">
      <w:pPr>
        <w:bidi/>
        <w:jc w:val="both"/>
        <w:rPr>
          <w:rFonts w:cs="David" w:hint="cs"/>
          <w:u w:val="single"/>
          <w:rtl/>
        </w:rPr>
      </w:pPr>
      <w:r w:rsidRPr="00244E7E">
        <w:rPr>
          <w:rFonts w:cs="David" w:hint="cs"/>
          <w:u w:val="single"/>
          <w:rtl/>
        </w:rPr>
        <w:t>שלמה מולה:</w:t>
      </w:r>
    </w:p>
    <w:p w14:paraId="703654B6" w14:textId="77777777" w:rsidR="00244E7E" w:rsidRPr="00244E7E" w:rsidRDefault="00244E7E" w:rsidP="00244E7E">
      <w:pPr>
        <w:bidi/>
        <w:jc w:val="both"/>
        <w:rPr>
          <w:rFonts w:cs="David" w:hint="cs"/>
          <w:u w:val="single"/>
          <w:rtl/>
        </w:rPr>
      </w:pPr>
    </w:p>
    <w:p w14:paraId="6F5CB3D7" w14:textId="77777777" w:rsidR="00244E7E" w:rsidRPr="00244E7E" w:rsidRDefault="00244E7E" w:rsidP="00244E7E">
      <w:pPr>
        <w:bidi/>
        <w:ind w:firstLine="706"/>
        <w:jc w:val="both"/>
        <w:rPr>
          <w:rFonts w:cs="David" w:hint="cs"/>
          <w:rtl/>
        </w:rPr>
      </w:pPr>
      <w:r w:rsidRPr="00244E7E">
        <w:rPr>
          <w:rFonts w:cs="David" w:hint="cs"/>
          <w:rtl/>
        </w:rPr>
        <w:t xml:space="preserve">החוק לא חוקתי. </w:t>
      </w:r>
    </w:p>
    <w:p w14:paraId="526C2455" w14:textId="77777777" w:rsidR="00244E7E" w:rsidRPr="00244E7E" w:rsidRDefault="00244E7E" w:rsidP="00244E7E">
      <w:pPr>
        <w:bidi/>
        <w:ind w:firstLine="706"/>
        <w:jc w:val="both"/>
        <w:rPr>
          <w:rFonts w:cs="David" w:hint="cs"/>
          <w:rtl/>
        </w:rPr>
      </w:pPr>
    </w:p>
    <w:p w14:paraId="19BABA02"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B7E8C22" w14:textId="77777777" w:rsidR="00244E7E" w:rsidRPr="00244E7E" w:rsidRDefault="00244E7E" w:rsidP="00244E7E">
      <w:pPr>
        <w:bidi/>
        <w:jc w:val="both"/>
        <w:rPr>
          <w:rFonts w:cs="David" w:hint="cs"/>
          <w:u w:val="single"/>
          <w:rtl/>
        </w:rPr>
      </w:pPr>
    </w:p>
    <w:p w14:paraId="30D2D10A" w14:textId="77777777" w:rsidR="00244E7E" w:rsidRPr="00244E7E" w:rsidRDefault="00244E7E" w:rsidP="00244E7E">
      <w:pPr>
        <w:bidi/>
        <w:ind w:firstLine="706"/>
        <w:jc w:val="both"/>
        <w:rPr>
          <w:rFonts w:cs="David" w:hint="cs"/>
          <w:rtl/>
        </w:rPr>
      </w:pPr>
      <w:r w:rsidRPr="00244E7E">
        <w:rPr>
          <w:rFonts w:cs="David" w:hint="cs"/>
          <w:rtl/>
        </w:rPr>
        <w:tab/>
        <w:t xml:space="preserve">אני עוד לא יודע שיש פה חוקה, אז החוקים לא חוקתיים לפני שיש חוקה? בואו לא נחליט מה יחליט בג"ץ, אם יחליט בכלל, ובואו לא ננהל את ענייננו כאילו אנחנו עובדים אצל מישהו אחר. </w:t>
      </w:r>
    </w:p>
    <w:p w14:paraId="22AA3A8F" w14:textId="77777777" w:rsidR="00244E7E" w:rsidRPr="00244E7E" w:rsidRDefault="00244E7E" w:rsidP="00244E7E">
      <w:pPr>
        <w:bidi/>
        <w:ind w:firstLine="706"/>
        <w:jc w:val="both"/>
        <w:rPr>
          <w:rFonts w:cs="David" w:hint="cs"/>
          <w:rtl/>
        </w:rPr>
      </w:pPr>
    </w:p>
    <w:p w14:paraId="77955630"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37187243" w14:textId="77777777" w:rsidR="00244E7E" w:rsidRPr="00244E7E" w:rsidRDefault="00244E7E" w:rsidP="00244E7E">
      <w:pPr>
        <w:bidi/>
        <w:jc w:val="both"/>
        <w:rPr>
          <w:rFonts w:cs="David" w:hint="cs"/>
          <w:rtl/>
        </w:rPr>
      </w:pPr>
    </w:p>
    <w:p w14:paraId="3FE453E0" w14:textId="77777777" w:rsidR="00244E7E" w:rsidRPr="00244E7E" w:rsidRDefault="00244E7E" w:rsidP="00244E7E">
      <w:pPr>
        <w:bidi/>
        <w:ind w:firstLine="706"/>
        <w:jc w:val="both"/>
        <w:rPr>
          <w:rFonts w:cs="David" w:hint="cs"/>
          <w:rtl/>
        </w:rPr>
      </w:pPr>
      <w:r w:rsidRPr="00244E7E">
        <w:rPr>
          <w:rFonts w:cs="David" w:hint="cs"/>
          <w:rtl/>
        </w:rPr>
        <w:tab/>
        <w:t xml:space="preserve"> בעמוד 27 יש שני דברים. האחד, לפני ה"באותו יום" דובר בישיבה הקודמת על רצון להביא לחובות איזון בשידורי הרדיו והטלוויזיה בגלל שמוחקים את הסעיף שאוסר תעמולה 60 ימים לפני הבחירות. מה שמופיע בעמוד 27, שבא לתקן את סעיף 17(ב) לחוק התעמולה, זה הסעיף שמאפשר ליושב-ראש ועדת הבחירות להוציא צו שמונע עבירות לפי חוק התעמולה. מוצע פה לאפשר לו להוציא צו גם על הפרה של חובות האיזון לפי חוק רשות השידור וחוק הרשות השנייה. מדובר פה בסמכות מאוד משמעותית, שדובר עליה בישיבה הקודמת או בזו שלפניה, לבחון לראות שהוא בסדר. היום חוק רשות השידור אומר שהרשות תבטיח שבשידורים יינתן מקום לביטוי מתאים של השקפות ודעות שונות הרווחות בציבור ותשודר אינפורמציה מהימנה. חוק הרשות השנייה קובע הוראות דומות בתקנות למשל. בתקנות הרשות השנייה לאתיקה בשידורי טלוויזיה ורדיו כתוב, למשל,  שבנושא בעל משמעות ציבורית ייתן בעל זיכיון בשידוריו ביטוי נאות ומאוזן לדעות השונות הרווחות בציבור, ולא יעדיף דעה מסוימת על פני דעה אחרת. יש הוראות נוספות בעניין הזה. הרשות השנייה תפעל לשידור מידע מהימן, הוגן ומאוזן. יש הוראות על חברת החדשות ועוד. מוצע שליושב-ראש הוועדה יהיו סמכויות להוציא צווים למניעת המשך או הפרה של חובות האיזון הללו. </w:t>
      </w:r>
    </w:p>
    <w:p w14:paraId="3572828E" w14:textId="77777777" w:rsidR="00244E7E" w:rsidRPr="00244E7E" w:rsidRDefault="00244E7E" w:rsidP="00244E7E">
      <w:pPr>
        <w:bidi/>
        <w:ind w:firstLine="706"/>
        <w:jc w:val="both"/>
        <w:rPr>
          <w:rFonts w:cs="David" w:hint="cs"/>
          <w:rtl/>
        </w:rPr>
      </w:pPr>
    </w:p>
    <w:p w14:paraId="050754AF" w14:textId="77777777" w:rsidR="00244E7E" w:rsidRPr="00244E7E" w:rsidRDefault="00244E7E" w:rsidP="00244E7E">
      <w:pPr>
        <w:keepNext/>
        <w:bidi/>
        <w:jc w:val="both"/>
        <w:rPr>
          <w:rFonts w:cs="David" w:hint="cs"/>
          <w:u w:val="single"/>
          <w:rtl/>
        </w:rPr>
      </w:pPr>
      <w:r w:rsidRPr="00244E7E">
        <w:rPr>
          <w:rFonts w:cs="David" w:hint="cs"/>
          <w:u w:val="single"/>
          <w:rtl/>
        </w:rPr>
        <w:t xml:space="preserve">עו"ד איילת </w:t>
      </w:r>
      <w:proofErr w:type="spellStart"/>
      <w:r w:rsidRPr="00244E7E">
        <w:rPr>
          <w:rFonts w:cs="David" w:hint="cs"/>
          <w:u w:val="single"/>
          <w:rtl/>
        </w:rPr>
        <w:t>פישמן</w:t>
      </w:r>
      <w:proofErr w:type="spellEnd"/>
      <w:r w:rsidRPr="00244E7E">
        <w:rPr>
          <w:rFonts w:cs="David" w:hint="cs"/>
          <w:u w:val="single"/>
          <w:rtl/>
        </w:rPr>
        <w:t>:</w:t>
      </w:r>
    </w:p>
    <w:p w14:paraId="054881EA" w14:textId="77777777" w:rsidR="00244E7E" w:rsidRPr="00244E7E" w:rsidRDefault="00244E7E" w:rsidP="00244E7E">
      <w:pPr>
        <w:keepNext/>
        <w:bidi/>
        <w:jc w:val="both"/>
        <w:rPr>
          <w:rFonts w:cs="David" w:hint="cs"/>
          <w:rtl/>
        </w:rPr>
      </w:pPr>
    </w:p>
    <w:p w14:paraId="49AC944C" w14:textId="77777777" w:rsidR="00244E7E" w:rsidRPr="00244E7E" w:rsidRDefault="00244E7E" w:rsidP="00244E7E">
      <w:pPr>
        <w:bidi/>
        <w:ind w:firstLine="706"/>
        <w:jc w:val="both"/>
        <w:rPr>
          <w:rFonts w:cs="David" w:hint="cs"/>
          <w:rtl/>
        </w:rPr>
      </w:pPr>
      <w:r w:rsidRPr="00244E7E">
        <w:rPr>
          <w:rFonts w:cs="David" w:hint="cs"/>
          <w:rtl/>
        </w:rPr>
        <w:tab/>
        <w:t xml:space="preserve"> לא מסתדר לי משהו. אני לא מדברת בשם השופטת, כי השופטת לא הביעה את דעתה. יש כאן נושא של האיזון הקדוש, שאני לא רואה שיש כאן עמדה אחידה. לגבי עיתונות כתובה הכול פרוץ, כל אחד עושה מה שהוא רוצה בהתאם לכסף שיש לו. אין איזון, אין בקרה, אין כלום. לגבי שלטי חוצות יש מגבלות מסוימות. לגבי טלוויזיה ורדיו, מצד אחד אין תשדירים, כפי שאנחנו מכירים, מצד שני מטילים כאן איזושהי סמכות על השופט, שזה בכלל לא תפקידו. כי כפי שהרשות השנייה ורשות השידור עושות את זה בכל ימות השנה, למה לא יעשו את זה בתקופת בחירות? אז אם יש איזשהו קו, בואו נהיה עקביים לאורך כל הקו. אי-אפשר שבכל מדיה תהיה עמדה שונה לחלוטין. </w:t>
      </w:r>
    </w:p>
    <w:p w14:paraId="7CC1FA7A" w14:textId="77777777" w:rsidR="00244E7E" w:rsidRPr="00244E7E" w:rsidRDefault="00244E7E" w:rsidP="00244E7E">
      <w:pPr>
        <w:bidi/>
        <w:ind w:firstLine="706"/>
        <w:jc w:val="both"/>
        <w:rPr>
          <w:rFonts w:cs="David" w:hint="cs"/>
          <w:rtl/>
        </w:rPr>
      </w:pPr>
    </w:p>
    <w:p w14:paraId="38B3167A"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49721F69" w14:textId="77777777" w:rsidR="00244E7E" w:rsidRPr="00244E7E" w:rsidRDefault="00244E7E" w:rsidP="00244E7E">
      <w:pPr>
        <w:bidi/>
        <w:jc w:val="both"/>
        <w:rPr>
          <w:rFonts w:cs="David" w:hint="cs"/>
          <w:u w:val="single"/>
          <w:rtl/>
        </w:rPr>
      </w:pPr>
    </w:p>
    <w:p w14:paraId="3A2BD7DC" w14:textId="77777777" w:rsidR="00244E7E" w:rsidRPr="00244E7E" w:rsidRDefault="00244E7E" w:rsidP="00244E7E">
      <w:pPr>
        <w:bidi/>
        <w:ind w:firstLine="706"/>
        <w:jc w:val="both"/>
        <w:rPr>
          <w:rFonts w:cs="David" w:hint="cs"/>
          <w:rtl/>
        </w:rPr>
      </w:pPr>
      <w:r w:rsidRPr="00244E7E">
        <w:rPr>
          <w:rFonts w:cs="David" w:hint="cs"/>
          <w:rtl/>
        </w:rPr>
        <w:tab/>
        <w:t xml:space="preserve"> ההבדל הוא שבמה שקשור למשדרים בתקשורת האלקטרונית, יש נטייה, לא רק במקרה הזה אלא בכלל, לקיים איזושהי מנגנון של איזונים ואיזושהי יכולת שאדם יכול להגיד: אני חושב שפה השידורים לא מאוזנים או צד מסוים לא מקבל ביטוי מספיק, ומאפשרים ויוצרים את המנגנונים שנותנים את האפשרות ליצור איזון כזה. עיתונות כתובה או אתרי אינטרנט הם מטבעם בנויים אחרת. זה בהחלט לגיטימי שיהיה עיתון שהוא מגויס למטרה מסוימת והוא דברה של תנועה מסוימת או של רעיון מסוים, ולכן שם אתה לא עושה את אותם הסדרים שקיימים. </w:t>
      </w:r>
    </w:p>
    <w:p w14:paraId="3F04EF29" w14:textId="77777777" w:rsidR="00244E7E" w:rsidRPr="00244E7E" w:rsidRDefault="00244E7E" w:rsidP="00244E7E">
      <w:pPr>
        <w:bidi/>
        <w:ind w:firstLine="706"/>
        <w:jc w:val="both"/>
        <w:rPr>
          <w:rFonts w:cs="David" w:hint="cs"/>
          <w:rtl/>
        </w:rPr>
      </w:pPr>
    </w:p>
    <w:p w14:paraId="3B57C260" w14:textId="77777777" w:rsidR="00244E7E" w:rsidRPr="00244E7E" w:rsidRDefault="00244E7E" w:rsidP="00244E7E">
      <w:pPr>
        <w:keepNext/>
        <w:bidi/>
        <w:jc w:val="both"/>
        <w:rPr>
          <w:rFonts w:cs="David" w:hint="cs"/>
          <w:u w:val="single"/>
          <w:rtl/>
        </w:rPr>
      </w:pPr>
      <w:r w:rsidRPr="00244E7E">
        <w:rPr>
          <w:rFonts w:cs="David" w:hint="cs"/>
          <w:u w:val="single"/>
          <w:rtl/>
        </w:rPr>
        <w:t xml:space="preserve">עו"ד איילת </w:t>
      </w:r>
      <w:proofErr w:type="spellStart"/>
      <w:r w:rsidRPr="00244E7E">
        <w:rPr>
          <w:rFonts w:cs="David" w:hint="cs"/>
          <w:u w:val="single"/>
          <w:rtl/>
        </w:rPr>
        <w:t>פישמן</w:t>
      </w:r>
      <w:proofErr w:type="spellEnd"/>
      <w:r w:rsidRPr="00244E7E">
        <w:rPr>
          <w:rFonts w:cs="David" w:hint="cs"/>
          <w:u w:val="single"/>
          <w:rtl/>
        </w:rPr>
        <w:t>:</w:t>
      </w:r>
    </w:p>
    <w:p w14:paraId="30C8A57B" w14:textId="77777777" w:rsidR="00244E7E" w:rsidRPr="00244E7E" w:rsidRDefault="00244E7E" w:rsidP="00244E7E">
      <w:pPr>
        <w:keepNext/>
        <w:bidi/>
        <w:jc w:val="both"/>
        <w:rPr>
          <w:rFonts w:cs="David" w:hint="cs"/>
          <w:rtl/>
        </w:rPr>
      </w:pPr>
    </w:p>
    <w:p w14:paraId="1C8139E6" w14:textId="77777777" w:rsidR="00244E7E" w:rsidRPr="00244E7E" w:rsidRDefault="00244E7E" w:rsidP="00244E7E">
      <w:pPr>
        <w:bidi/>
        <w:ind w:firstLine="706"/>
        <w:jc w:val="both"/>
        <w:rPr>
          <w:rFonts w:cs="David" w:hint="cs"/>
          <w:rtl/>
        </w:rPr>
      </w:pPr>
      <w:r w:rsidRPr="00244E7E">
        <w:rPr>
          <w:rFonts w:cs="David" w:hint="cs"/>
          <w:rtl/>
        </w:rPr>
        <w:tab/>
        <w:t xml:space="preserve"> אני מבינה את הטענה. זה עדיין לא לחלוטין פותר בעיני את העניין הכספי. אבל לנושא הפיתוח והאיזון, אם רשות השידור והרשות השנייה במשך כל ימי השנה מקיימות איזשהו איזון מסוים, למה שהם לא ימשיכו לתפקד בתפקידם הרגיל והטבעי בתקופת המשאל? </w:t>
      </w:r>
    </w:p>
    <w:p w14:paraId="2496FAB5" w14:textId="77777777" w:rsidR="00244E7E" w:rsidRPr="00244E7E" w:rsidRDefault="00244E7E" w:rsidP="00244E7E">
      <w:pPr>
        <w:bidi/>
        <w:ind w:firstLine="706"/>
        <w:jc w:val="both"/>
        <w:rPr>
          <w:rFonts w:cs="David" w:hint="cs"/>
          <w:rtl/>
        </w:rPr>
      </w:pPr>
    </w:p>
    <w:p w14:paraId="4F1CB68A"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B939C3C" w14:textId="77777777" w:rsidR="00244E7E" w:rsidRPr="00244E7E" w:rsidRDefault="00244E7E" w:rsidP="00244E7E">
      <w:pPr>
        <w:bidi/>
        <w:jc w:val="both"/>
        <w:rPr>
          <w:rFonts w:cs="David" w:hint="cs"/>
          <w:u w:val="single"/>
          <w:rtl/>
        </w:rPr>
      </w:pPr>
    </w:p>
    <w:p w14:paraId="08DD63F2" w14:textId="77777777" w:rsidR="00244E7E" w:rsidRPr="00244E7E" w:rsidRDefault="00244E7E" w:rsidP="00244E7E">
      <w:pPr>
        <w:bidi/>
        <w:ind w:firstLine="706"/>
        <w:jc w:val="both"/>
        <w:rPr>
          <w:rFonts w:cs="David" w:hint="cs"/>
          <w:rtl/>
        </w:rPr>
      </w:pPr>
      <w:r w:rsidRPr="00244E7E">
        <w:rPr>
          <w:rFonts w:cs="David" w:hint="cs"/>
          <w:rtl/>
        </w:rPr>
        <w:tab/>
        <w:t xml:space="preserve">יש שתי בעיות, בעיני לפחות. האחת היא שהמנגנונים שלהם בדרך כלל לא מיועדים להחלטה מהירה מהיום למחר. דבר שני, אני חושב שהסוגיה הזאת היא סוגיה כל כך משמעותית וכבר יש לנו תקדים של יושב-ראש ועדת בחירות שבמידה כזאת או אחרת כבר התערב בשידורים, שאני חושב שראוי ונכון לעגן את הסמכות שלו. </w:t>
      </w:r>
    </w:p>
    <w:p w14:paraId="304FEC98" w14:textId="77777777" w:rsidR="00244E7E" w:rsidRPr="00244E7E" w:rsidRDefault="00244E7E" w:rsidP="00244E7E">
      <w:pPr>
        <w:bidi/>
        <w:ind w:firstLine="706"/>
        <w:jc w:val="both"/>
        <w:rPr>
          <w:rFonts w:cs="David" w:hint="cs"/>
          <w:rtl/>
        </w:rPr>
      </w:pPr>
    </w:p>
    <w:p w14:paraId="0534471C"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4198A004" w14:textId="77777777" w:rsidR="00244E7E" w:rsidRPr="00244E7E" w:rsidRDefault="00244E7E" w:rsidP="00244E7E">
      <w:pPr>
        <w:keepNext/>
        <w:bidi/>
        <w:jc w:val="both"/>
        <w:rPr>
          <w:rFonts w:cs="David" w:hint="cs"/>
          <w:rtl/>
        </w:rPr>
      </w:pPr>
    </w:p>
    <w:p w14:paraId="173F7EB1" w14:textId="77777777" w:rsidR="00244E7E" w:rsidRPr="00244E7E" w:rsidRDefault="00244E7E" w:rsidP="00244E7E">
      <w:pPr>
        <w:bidi/>
        <w:ind w:firstLine="706"/>
        <w:jc w:val="both"/>
        <w:rPr>
          <w:rFonts w:cs="David" w:hint="cs"/>
          <w:rtl/>
        </w:rPr>
      </w:pPr>
      <w:r w:rsidRPr="00244E7E">
        <w:rPr>
          <w:rFonts w:cs="David" w:hint="cs"/>
          <w:rtl/>
        </w:rPr>
        <w:tab/>
        <w:t xml:space="preserve"> זה לא מכוח חוק רשות השידור או מכוח חוק הרשות השנייה. </w:t>
      </w:r>
    </w:p>
    <w:p w14:paraId="79EBF97B" w14:textId="77777777" w:rsidR="00244E7E" w:rsidRPr="00244E7E" w:rsidRDefault="00244E7E" w:rsidP="00244E7E">
      <w:pPr>
        <w:bidi/>
        <w:ind w:firstLine="706"/>
        <w:jc w:val="both"/>
        <w:rPr>
          <w:rFonts w:cs="David" w:hint="cs"/>
          <w:rtl/>
        </w:rPr>
      </w:pPr>
    </w:p>
    <w:p w14:paraId="6CCED1D3"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55548C74" w14:textId="77777777" w:rsidR="00244E7E" w:rsidRPr="00244E7E" w:rsidRDefault="00244E7E" w:rsidP="00244E7E">
      <w:pPr>
        <w:bidi/>
        <w:jc w:val="both"/>
        <w:rPr>
          <w:rFonts w:cs="David" w:hint="cs"/>
          <w:u w:val="single"/>
          <w:rtl/>
        </w:rPr>
      </w:pPr>
    </w:p>
    <w:p w14:paraId="279D2146" w14:textId="77777777" w:rsidR="00244E7E" w:rsidRPr="00244E7E" w:rsidRDefault="00244E7E" w:rsidP="00244E7E">
      <w:pPr>
        <w:bidi/>
        <w:ind w:firstLine="706"/>
        <w:jc w:val="both"/>
        <w:rPr>
          <w:rFonts w:cs="David" w:hint="cs"/>
          <w:rtl/>
        </w:rPr>
      </w:pPr>
      <w:r w:rsidRPr="00244E7E">
        <w:rPr>
          <w:rFonts w:cs="David" w:hint="cs"/>
          <w:rtl/>
        </w:rPr>
        <w:tab/>
        <w:t xml:space="preserve">נכון. זה מכוח הסמכות הכללית שלו. </w:t>
      </w:r>
    </w:p>
    <w:p w14:paraId="521239D1" w14:textId="77777777" w:rsidR="00244E7E" w:rsidRPr="00244E7E" w:rsidRDefault="00244E7E" w:rsidP="00244E7E">
      <w:pPr>
        <w:bidi/>
        <w:ind w:firstLine="706"/>
        <w:jc w:val="both"/>
        <w:rPr>
          <w:rFonts w:cs="David" w:hint="cs"/>
          <w:rtl/>
        </w:rPr>
      </w:pPr>
    </w:p>
    <w:p w14:paraId="2040FA64"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77D2A4A4" w14:textId="77777777" w:rsidR="00244E7E" w:rsidRPr="00244E7E" w:rsidRDefault="00244E7E" w:rsidP="00244E7E">
      <w:pPr>
        <w:keepNext/>
        <w:bidi/>
        <w:jc w:val="both"/>
        <w:rPr>
          <w:rFonts w:cs="David" w:hint="cs"/>
          <w:rtl/>
        </w:rPr>
      </w:pPr>
    </w:p>
    <w:p w14:paraId="6703315F" w14:textId="77777777" w:rsidR="00244E7E" w:rsidRPr="00244E7E" w:rsidRDefault="00244E7E" w:rsidP="00244E7E">
      <w:pPr>
        <w:bidi/>
        <w:ind w:firstLine="706"/>
        <w:jc w:val="both"/>
        <w:rPr>
          <w:rFonts w:cs="David" w:hint="cs"/>
          <w:rtl/>
        </w:rPr>
      </w:pPr>
      <w:r w:rsidRPr="00244E7E">
        <w:rPr>
          <w:rFonts w:cs="David" w:hint="cs"/>
          <w:rtl/>
        </w:rPr>
        <w:tab/>
        <w:t xml:space="preserve"> זה מכוח סעיף 24 לחוק יסוד: הכנסת. </w:t>
      </w:r>
    </w:p>
    <w:p w14:paraId="0089E4DA" w14:textId="77777777" w:rsidR="00244E7E" w:rsidRPr="00244E7E" w:rsidRDefault="00244E7E" w:rsidP="00244E7E">
      <w:pPr>
        <w:bidi/>
        <w:ind w:firstLine="706"/>
        <w:jc w:val="both"/>
        <w:rPr>
          <w:rFonts w:cs="David" w:hint="cs"/>
          <w:rtl/>
        </w:rPr>
      </w:pPr>
    </w:p>
    <w:p w14:paraId="451D42C8" w14:textId="77777777" w:rsidR="00244E7E" w:rsidRPr="00244E7E" w:rsidRDefault="00244E7E" w:rsidP="00244E7E">
      <w:pPr>
        <w:bidi/>
        <w:jc w:val="both"/>
        <w:rPr>
          <w:rFonts w:cs="David" w:hint="cs"/>
          <w:u w:val="single"/>
          <w:rtl/>
        </w:rPr>
      </w:pPr>
      <w:r w:rsidRPr="00244E7E">
        <w:rPr>
          <w:rFonts w:cs="David" w:hint="cs"/>
          <w:u w:val="single"/>
          <w:rtl/>
        </w:rPr>
        <w:t xml:space="preserve">עו"ד עמי </w:t>
      </w:r>
      <w:proofErr w:type="spellStart"/>
      <w:r w:rsidRPr="00244E7E">
        <w:rPr>
          <w:rFonts w:cs="David" w:hint="cs"/>
          <w:u w:val="single"/>
          <w:rtl/>
        </w:rPr>
        <w:t>ברקוביץ</w:t>
      </w:r>
      <w:proofErr w:type="spellEnd"/>
      <w:r w:rsidRPr="00244E7E">
        <w:rPr>
          <w:rFonts w:cs="David" w:hint="cs"/>
          <w:u w:val="single"/>
          <w:rtl/>
        </w:rPr>
        <w:t>:</w:t>
      </w:r>
    </w:p>
    <w:p w14:paraId="0E97C65B" w14:textId="77777777" w:rsidR="00244E7E" w:rsidRPr="00244E7E" w:rsidRDefault="00244E7E" w:rsidP="00244E7E">
      <w:pPr>
        <w:bidi/>
        <w:jc w:val="both"/>
        <w:rPr>
          <w:rFonts w:cs="David" w:hint="cs"/>
          <w:rtl/>
        </w:rPr>
      </w:pPr>
    </w:p>
    <w:p w14:paraId="6FA14BE0" w14:textId="77777777" w:rsidR="00244E7E" w:rsidRPr="00244E7E" w:rsidRDefault="00244E7E" w:rsidP="00244E7E">
      <w:pPr>
        <w:bidi/>
        <w:ind w:firstLine="706"/>
        <w:jc w:val="both"/>
        <w:rPr>
          <w:rFonts w:cs="David" w:hint="cs"/>
          <w:rtl/>
        </w:rPr>
      </w:pPr>
      <w:r w:rsidRPr="00244E7E">
        <w:rPr>
          <w:rFonts w:cs="David" w:hint="cs"/>
          <w:rtl/>
        </w:rPr>
        <w:tab/>
        <w:t xml:space="preserve"> זה מכוח סעיף 5 לחוק התעמולה. </w:t>
      </w:r>
    </w:p>
    <w:p w14:paraId="19E8C0C5" w14:textId="77777777" w:rsidR="00244E7E" w:rsidRPr="00244E7E" w:rsidRDefault="00244E7E" w:rsidP="00244E7E">
      <w:pPr>
        <w:bidi/>
        <w:ind w:firstLine="706"/>
        <w:jc w:val="both"/>
        <w:rPr>
          <w:rFonts w:cs="David" w:hint="cs"/>
          <w:rtl/>
        </w:rPr>
      </w:pPr>
    </w:p>
    <w:p w14:paraId="11380ABA"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2E004E26" w14:textId="77777777" w:rsidR="00244E7E" w:rsidRPr="00244E7E" w:rsidRDefault="00244E7E" w:rsidP="00244E7E">
      <w:pPr>
        <w:bidi/>
        <w:jc w:val="both"/>
        <w:rPr>
          <w:rFonts w:cs="David" w:hint="cs"/>
          <w:u w:val="single"/>
          <w:rtl/>
        </w:rPr>
      </w:pPr>
    </w:p>
    <w:p w14:paraId="5CC2D3B5" w14:textId="77777777" w:rsidR="00244E7E" w:rsidRPr="00244E7E" w:rsidRDefault="00244E7E" w:rsidP="00244E7E">
      <w:pPr>
        <w:bidi/>
        <w:ind w:firstLine="706"/>
        <w:jc w:val="both"/>
        <w:rPr>
          <w:rFonts w:cs="David" w:hint="cs"/>
          <w:rtl/>
        </w:rPr>
      </w:pPr>
      <w:r w:rsidRPr="00244E7E">
        <w:rPr>
          <w:rFonts w:cs="David" w:hint="cs"/>
          <w:rtl/>
        </w:rPr>
        <w:t xml:space="preserve">אם </w:t>
      </w:r>
      <w:proofErr w:type="spellStart"/>
      <w:r w:rsidRPr="00244E7E">
        <w:rPr>
          <w:rFonts w:cs="David" w:hint="cs"/>
          <w:rtl/>
        </w:rPr>
        <w:t>היתה</w:t>
      </w:r>
      <w:proofErr w:type="spellEnd"/>
      <w:r w:rsidRPr="00244E7E">
        <w:rPr>
          <w:rFonts w:cs="David" w:hint="cs"/>
          <w:rtl/>
        </w:rPr>
        <w:t xml:space="preserve"> לו סמכות גם על "ישראל היום" וגם על "הארץ", את מבינה שזה בלתי אפשרי. לפחות נעשה סדר. </w:t>
      </w:r>
    </w:p>
    <w:p w14:paraId="3940A0AB" w14:textId="77777777" w:rsidR="00244E7E" w:rsidRPr="00244E7E" w:rsidRDefault="00244E7E" w:rsidP="00244E7E">
      <w:pPr>
        <w:bidi/>
        <w:ind w:firstLine="706"/>
        <w:jc w:val="both"/>
        <w:rPr>
          <w:rFonts w:cs="David" w:hint="cs"/>
          <w:rtl/>
        </w:rPr>
      </w:pPr>
    </w:p>
    <w:p w14:paraId="7F6098C2"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37D1461C" w14:textId="77777777" w:rsidR="00244E7E" w:rsidRPr="00244E7E" w:rsidRDefault="00244E7E" w:rsidP="00244E7E">
      <w:pPr>
        <w:bidi/>
        <w:jc w:val="both"/>
        <w:rPr>
          <w:rFonts w:cs="David" w:hint="cs"/>
          <w:u w:val="single"/>
          <w:rtl/>
        </w:rPr>
      </w:pPr>
    </w:p>
    <w:p w14:paraId="727B6EEB" w14:textId="77777777" w:rsidR="00244E7E" w:rsidRPr="00244E7E" w:rsidRDefault="00244E7E" w:rsidP="00244E7E">
      <w:pPr>
        <w:bidi/>
        <w:ind w:firstLine="706"/>
        <w:jc w:val="both"/>
        <w:rPr>
          <w:rFonts w:cs="David" w:hint="cs"/>
          <w:rtl/>
        </w:rPr>
      </w:pPr>
      <w:r w:rsidRPr="00244E7E">
        <w:rPr>
          <w:rFonts w:cs="David" w:hint="cs"/>
          <w:rtl/>
        </w:rPr>
        <w:tab/>
        <w:t xml:space="preserve">השאלה היא אם מפריע לכם שיש לו הסמכות או מפריע לכם שהסמכות באה כאילו מתוך החוק. היא לא באה מתוך החוק. </w:t>
      </w:r>
    </w:p>
    <w:p w14:paraId="045B29E8" w14:textId="77777777" w:rsidR="00244E7E" w:rsidRPr="00244E7E" w:rsidRDefault="00244E7E" w:rsidP="00244E7E">
      <w:pPr>
        <w:bidi/>
        <w:ind w:firstLine="706"/>
        <w:jc w:val="both"/>
        <w:rPr>
          <w:rFonts w:cs="David" w:hint="cs"/>
          <w:rtl/>
        </w:rPr>
      </w:pPr>
    </w:p>
    <w:p w14:paraId="38635890"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56495764" w14:textId="77777777" w:rsidR="00244E7E" w:rsidRPr="00244E7E" w:rsidRDefault="00244E7E" w:rsidP="00244E7E">
      <w:pPr>
        <w:keepNext/>
        <w:bidi/>
        <w:jc w:val="both"/>
        <w:rPr>
          <w:rFonts w:cs="David" w:hint="cs"/>
          <w:rtl/>
        </w:rPr>
      </w:pPr>
    </w:p>
    <w:p w14:paraId="56AA7151" w14:textId="77777777" w:rsidR="00244E7E" w:rsidRPr="00244E7E" w:rsidRDefault="00244E7E" w:rsidP="00244E7E">
      <w:pPr>
        <w:bidi/>
        <w:ind w:firstLine="706"/>
        <w:jc w:val="both"/>
        <w:rPr>
          <w:rFonts w:cs="David" w:hint="cs"/>
          <w:rtl/>
        </w:rPr>
      </w:pPr>
      <w:r w:rsidRPr="00244E7E">
        <w:rPr>
          <w:rFonts w:cs="David" w:hint="cs"/>
          <w:rtl/>
        </w:rPr>
        <w:tab/>
        <w:t xml:space="preserve"> אנחנו נבקש להעביר את זה ליושבת-ראש הוועדה. </w:t>
      </w:r>
    </w:p>
    <w:p w14:paraId="63CA1008" w14:textId="77777777" w:rsidR="00244E7E" w:rsidRPr="00244E7E" w:rsidRDefault="00244E7E" w:rsidP="00244E7E">
      <w:pPr>
        <w:bidi/>
        <w:ind w:firstLine="706"/>
        <w:jc w:val="both"/>
        <w:rPr>
          <w:rFonts w:cs="David" w:hint="cs"/>
          <w:rtl/>
        </w:rPr>
      </w:pPr>
    </w:p>
    <w:p w14:paraId="59D5FA6A"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0F4A9DA" w14:textId="77777777" w:rsidR="00244E7E" w:rsidRPr="00244E7E" w:rsidRDefault="00244E7E" w:rsidP="00244E7E">
      <w:pPr>
        <w:bidi/>
        <w:jc w:val="both"/>
        <w:rPr>
          <w:rFonts w:cs="David" w:hint="cs"/>
          <w:u w:val="single"/>
          <w:rtl/>
        </w:rPr>
      </w:pPr>
    </w:p>
    <w:p w14:paraId="4524AE8B" w14:textId="77777777" w:rsidR="00244E7E" w:rsidRPr="00244E7E" w:rsidRDefault="00244E7E" w:rsidP="00244E7E">
      <w:pPr>
        <w:bidi/>
        <w:ind w:firstLine="706"/>
        <w:jc w:val="both"/>
        <w:rPr>
          <w:rFonts w:cs="David" w:hint="cs"/>
          <w:rtl/>
        </w:rPr>
      </w:pPr>
      <w:r w:rsidRPr="00244E7E">
        <w:rPr>
          <w:rFonts w:cs="David" w:hint="cs"/>
          <w:rtl/>
        </w:rPr>
        <w:tab/>
        <w:t xml:space="preserve"> אין בעיה. </w:t>
      </w:r>
    </w:p>
    <w:p w14:paraId="2B48D3A1" w14:textId="77777777" w:rsidR="00244E7E" w:rsidRPr="00244E7E" w:rsidRDefault="00244E7E" w:rsidP="00244E7E">
      <w:pPr>
        <w:bidi/>
        <w:ind w:firstLine="706"/>
        <w:jc w:val="both"/>
        <w:rPr>
          <w:rFonts w:cs="David" w:hint="cs"/>
          <w:rtl/>
        </w:rPr>
      </w:pPr>
    </w:p>
    <w:p w14:paraId="23EB9138"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1F2EE0FF" w14:textId="77777777" w:rsidR="00244E7E" w:rsidRPr="00244E7E" w:rsidRDefault="00244E7E" w:rsidP="00244E7E">
      <w:pPr>
        <w:keepNext/>
        <w:bidi/>
        <w:jc w:val="both"/>
        <w:rPr>
          <w:rFonts w:cs="David" w:hint="cs"/>
          <w:rtl/>
        </w:rPr>
      </w:pPr>
    </w:p>
    <w:p w14:paraId="647A4D55" w14:textId="77777777" w:rsidR="00244E7E" w:rsidRPr="00244E7E" w:rsidRDefault="00244E7E" w:rsidP="00244E7E">
      <w:pPr>
        <w:bidi/>
        <w:ind w:firstLine="706"/>
        <w:jc w:val="both"/>
        <w:rPr>
          <w:rFonts w:cs="David" w:hint="cs"/>
          <w:rtl/>
        </w:rPr>
      </w:pPr>
      <w:r w:rsidRPr="00244E7E">
        <w:rPr>
          <w:rFonts w:cs="David" w:hint="cs"/>
          <w:rtl/>
        </w:rPr>
        <w:tab/>
        <w:t xml:space="preserve">כמו שאמרה איילת, גם בדיונים הקודמים דובר על כך שנצמדים בסופו של דבר למתכונות הקיימת של חוק התעמולה, והוחלט שזה לא המקום לשנות את זה בכל שזה נוגע למשאל עם ולשנות רק הוראות שהן חיוניות לעניין. כמו שאמרה איילת, אי-אפשר לטעמנו להשאיר תחום אחד פרוץ כמו הפרסום בעיתון, שמבטלים את כל המגבלות של 40 </w:t>
      </w:r>
      <w:proofErr w:type="spellStart"/>
      <w:r w:rsidRPr="00244E7E">
        <w:rPr>
          <w:rFonts w:cs="David" w:hint="cs"/>
          <w:rtl/>
        </w:rPr>
        <w:t>אינץ</w:t>
      </w:r>
      <w:proofErr w:type="spellEnd"/>
      <w:r w:rsidRPr="00244E7E">
        <w:rPr>
          <w:rFonts w:cs="David" w:hint="cs"/>
          <w:rtl/>
        </w:rPr>
        <w:t xml:space="preserve">' ומודעה אחת ביום. נכון שהמתכונת של כל חוק התעמולה הוא השוויון בין כל המפלגות, שוויון כלשהו. אבל עדיין להשאיר את זה פרוץ בלי שום מגבלה, לטעמנו זה בעייתי. </w:t>
      </w:r>
    </w:p>
    <w:p w14:paraId="42F5A6A5" w14:textId="77777777" w:rsidR="00244E7E" w:rsidRPr="00244E7E" w:rsidRDefault="00244E7E" w:rsidP="00244E7E">
      <w:pPr>
        <w:bidi/>
        <w:ind w:firstLine="706"/>
        <w:jc w:val="both"/>
        <w:rPr>
          <w:rFonts w:cs="David" w:hint="cs"/>
          <w:rtl/>
        </w:rPr>
      </w:pPr>
    </w:p>
    <w:p w14:paraId="6506EFF1"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562FCEE2" w14:textId="77777777" w:rsidR="00244E7E" w:rsidRPr="00244E7E" w:rsidRDefault="00244E7E" w:rsidP="00244E7E">
      <w:pPr>
        <w:bidi/>
        <w:jc w:val="both"/>
        <w:rPr>
          <w:rFonts w:cs="David" w:hint="cs"/>
          <w:u w:val="single"/>
          <w:rtl/>
        </w:rPr>
      </w:pPr>
    </w:p>
    <w:p w14:paraId="0320A83F" w14:textId="77777777" w:rsidR="00244E7E" w:rsidRPr="00244E7E" w:rsidRDefault="00244E7E" w:rsidP="00244E7E">
      <w:pPr>
        <w:bidi/>
        <w:ind w:firstLine="706"/>
        <w:jc w:val="both"/>
        <w:rPr>
          <w:rFonts w:cs="David" w:hint="cs"/>
          <w:rtl/>
        </w:rPr>
      </w:pPr>
      <w:r w:rsidRPr="00244E7E">
        <w:rPr>
          <w:rFonts w:cs="David" w:hint="cs"/>
          <w:rtl/>
        </w:rPr>
        <w:tab/>
        <w:t xml:space="preserve">אבל אין דרך. איזו מגבלה אפשר להטיל פה? </w:t>
      </w:r>
    </w:p>
    <w:p w14:paraId="16E31AD5" w14:textId="77777777" w:rsidR="00244E7E" w:rsidRPr="00244E7E" w:rsidRDefault="00244E7E" w:rsidP="00244E7E">
      <w:pPr>
        <w:bidi/>
        <w:ind w:firstLine="706"/>
        <w:jc w:val="both"/>
        <w:rPr>
          <w:rFonts w:cs="David" w:hint="cs"/>
          <w:rtl/>
        </w:rPr>
      </w:pPr>
    </w:p>
    <w:p w14:paraId="21891BB9"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23F9577C" w14:textId="77777777" w:rsidR="00244E7E" w:rsidRPr="00244E7E" w:rsidRDefault="00244E7E" w:rsidP="00244E7E">
      <w:pPr>
        <w:bidi/>
        <w:jc w:val="both"/>
        <w:rPr>
          <w:rFonts w:cs="David" w:hint="cs"/>
          <w:u w:val="single"/>
          <w:rtl/>
        </w:rPr>
      </w:pPr>
    </w:p>
    <w:p w14:paraId="2F9DEA44" w14:textId="77777777" w:rsidR="00244E7E" w:rsidRPr="00244E7E" w:rsidRDefault="00244E7E" w:rsidP="00244E7E">
      <w:pPr>
        <w:bidi/>
        <w:ind w:firstLine="706"/>
        <w:jc w:val="both"/>
        <w:rPr>
          <w:rFonts w:cs="David" w:hint="cs"/>
          <w:rtl/>
        </w:rPr>
      </w:pPr>
      <w:r w:rsidRPr="00244E7E">
        <w:rPr>
          <w:rFonts w:cs="David" w:hint="cs"/>
          <w:rtl/>
        </w:rPr>
        <w:t xml:space="preserve">40 </w:t>
      </w:r>
      <w:proofErr w:type="spellStart"/>
      <w:r w:rsidRPr="00244E7E">
        <w:rPr>
          <w:rFonts w:cs="David" w:hint="cs"/>
          <w:rtl/>
        </w:rPr>
        <w:t>אינץ</w:t>
      </w:r>
      <w:proofErr w:type="spellEnd"/>
      <w:r w:rsidRPr="00244E7E">
        <w:rPr>
          <w:rFonts w:cs="David" w:hint="cs"/>
          <w:rtl/>
        </w:rPr>
        <w:t xml:space="preserve">' אתה יכול להטיל. לא יפרסם אדם הודעה בקשר למשאל עם יותר מ-40 </w:t>
      </w:r>
      <w:proofErr w:type="spellStart"/>
      <w:r w:rsidRPr="00244E7E">
        <w:rPr>
          <w:rFonts w:cs="David" w:hint="cs"/>
          <w:rtl/>
        </w:rPr>
        <w:t>אינץ</w:t>
      </w:r>
      <w:proofErr w:type="spellEnd"/>
      <w:r w:rsidRPr="00244E7E">
        <w:rPr>
          <w:rFonts w:cs="David" w:hint="cs"/>
          <w:rtl/>
        </w:rPr>
        <w:t xml:space="preserve">'. </w:t>
      </w:r>
    </w:p>
    <w:p w14:paraId="583111B6" w14:textId="77777777" w:rsidR="00244E7E" w:rsidRPr="00244E7E" w:rsidRDefault="00244E7E" w:rsidP="00244E7E">
      <w:pPr>
        <w:bidi/>
        <w:ind w:firstLine="706"/>
        <w:jc w:val="both"/>
        <w:rPr>
          <w:rFonts w:cs="David" w:hint="cs"/>
          <w:rtl/>
        </w:rPr>
      </w:pPr>
    </w:p>
    <w:p w14:paraId="6D81593E" w14:textId="77777777" w:rsidR="00244E7E" w:rsidRPr="00244E7E" w:rsidRDefault="00244E7E" w:rsidP="00244E7E">
      <w:pPr>
        <w:bidi/>
        <w:jc w:val="both"/>
        <w:rPr>
          <w:rFonts w:cs="David" w:hint="cs"/>
          <w:u w:val="single"/>
          <w:rtl/>
        </w:rPr>
      </w:pPr>
      <w:r w:rsidRPr="00244E7E">
        <w:rPr>
          <w:rFonts w:cs="David" w:hint="cs"/>
          <w:u w:val="single"/>
          <w:rtl/>
        </w:rPr>
        <w:t xml:space="preserve">עו"ד עמי </w:t>
      </w:r>
      <w:proofErr w:type="spellStart"/>
      <w:r w:rsidRPr="00244E7E">
        <w:rPr>
          <w:rFonts w:cs="David" w:hint="cs"/>
          <w:u w:val="single"/>
          <w:rtl/>
        </w:rPr>
        <w:t>ברקוביץ</w:t>
      </w:r>
      <w:proofErr w:type="spellEnd"/>
      <w:r w:rsidRPr="00244E7E">
        <w:rPr>
          <w:rFonts w:cs="David" w:hint="cs"/>
          <w:u w:val="single"/>
          <w:rtl/>
        </w:rPr>
        <w:t>:</w:t>
      </w:r>
    </w:p>
    <w:p w14:paraId="16498F78" w14:textId="77777777" w:rsidR="00244E7E" w:rsidRPr="00244E7E" w:rsidRDefault="00244E7E" w:rsidP="00244E7E">
      <w:pPr>
        <w:bidi/>
        <w:jc w:val="both"/>
        <w:rPr>
          <w:rFonts w:cs="David" w:hint="cs"/>
          <w:rtl/>
        </w:rPr>
      </w:pPr>
    </w:p>
    <w:p w14:paraId="1F11B075" w14:textId="77777777" w:rsidR="00244E7E" w:rsidRPr="00244E7E" w:rsidRDefault="00244E7E" w:rsidP="00244E7E">
      <w:pPr>
        <w:bidi/>
        <w:ind w:firstLine="706"/>
        <w:jc w:val="both"/>
        <w:rPr>
          <w:rFonts w:cs="David" w:hint="cs"/>
          <w:rtl/>
        </w:rPr>
      </w:pPr>
      <w:r w:rsidRPr="00244E7E">
        <w:rPr>
          <w:rFonts w:cs="David" w:hint="cs"/>
          <w:rtl/>
        </w:rPr>
        <w:tab/>
        <w:t xml:space="preserve"> בגלל שיש לך מספר בלתי מוגבל של שחקנים, קל מאוד לעקוף את זה, להבדיל ממפלגות. </w:t>
      </w:r>
    </w:p>
    <w:p w14:paraId="04AB4562" w14:textId="77777777" w:rsidR="00244E7E" w:rsidRPr="00244E7E" w:rsidRDefault="00244E7E" w:rsidP="00244E7E">
      <w:pPr>
        <w:bidi/>
        <w:ind w:firstLine="706"/>
        <w:jc w:val="both"/>
        <w:rPr>
          <w:rFonts w:cs="David" w:hint="cs"/>
          <w:rtl/>
        </w:rPr>
      </w:pPr>
    </w:p>
    <w:p w14:paraId="39918204"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1E359CE3" w14:textId="77777777" w:rsidR="00244E7E" w:rsidRPr="00244E7E" w:rsidRDefault="00244E7E" w:rsidP="00244E7E">
      <w:pPr>
        <w:bidi/>
        <w:jc w:val="both"/>
        <w:rPr>
          <w:rFonts w:cs="David" w:hint="cs"/>
          <w:u w:val="single"/>
          <w:rtl/>
        </w:rPr>
      </w:pPr>
    </w:p>
    <w:p w14:paraId="09D0643E" w14:textId="77777777" w:rsidR="00244E7E" w:rsidRPr="00244E7E" w:rsidRDefault="00244E7E" w:rsidP="00244E7E">
      <w:pPr>
        <w:bidi/>
        <w:ind w:firstLine="706"/>
        <w:jc w:val="both"/>
        <w:rPr>
          <w:rFonts w:cs="David" w:hint="cs"/>
          <w:rtl/>
        </w:rPr>
      </w:pPr>
      <w:r w:rsidRPr="00244E7E">
        <w:rPr>
          <w:rFonts w:cs="David" w:hint="cs"/>
          <w:rtl/>
        </w:rPr>
        <w:tab/>
        <w:t>אם יוסי ביילין מצרף חוברת שלמה לעיתון על יתרונות השלום, המיזמים הכלכליים העתידיים, הפיתוח שיהיה. מצרף את ספרו החדש, שולח אותו לכל עם ישראל, האם מישהו יכול למנוע ממנו את זה?</w:t>
      </w:r>
    </w:p>
    <w:p w14:paraId="1AA265B5" w14:textId="77777777" w:rsidR="00244E7E" w:rsidRPr="00244E7E" w:rsidRDefault="00244E7E" w:rsidP="00244E7E">
      <w:pPr>
        <w:bidi/>
        <w:ind w:firstLine="706"/>
        <w:jc w:val="both"/>
        <w:rPr>
          <w:rFonts w:cs="David" w:hint="cs"/>
          <w:rtl/>
        </w:rPr>
      </w:pPr>
    </w:p>
    <w:p w14:paraId="632499A8"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0E27B81F" w14:textId="77777777" w:rsidR="00244E7E" w:rsidRPr="00244E7E" w:rsidRDefault="00244E7E" w:rsidP="00244E7E">
      <w:pPr>
        <w:bidi/>
        <w:jc w:val="both"/>
        <w:rPr>
          <w:rFonts w:cs="David" w:hint="cs"/>
          <w:u w:val="single"/>
          <w:rtl/>
        </w:rPr>
      </w:pPr>
    </w:p>
    <w:p w14:paraId="24CF3AEE" w14:textId="77777777" w:rsidR="00244E7E" w:rsidRPr="00244E7E" w:rsidRDefault="00244E7E" w:rsidP="00244E7E">
      <w:pPr>
        <w:bidi/>
        <w:ind w:firstLine="706"/>
        <w:jc w:val="both"/>
        <w:rPr>
          <w:rFonts w:cs="David" w:hint="cs"/>
          <w:rtl/>
        </w:rPr>
      </w:pPr>
      <w:r w:rsidRPr="00244E7E">
        <w:rPr>
          <w:rFonts w:cs="David" w:hint="cs"/>
          <w:rtl/>
        </w:rPr>
        <w:t xml:space="preserve">ביום שישי, לפני שאני פותח את העיתון אני מנער אותו כדי שכל התוספות ינשרו ממנו, ואני פטור מקריאתן. </w:t>
      </w:r>
    </w:p>
    <w:p w14:paraId="3D1482BF" w14:textId="77777777" w:rsidR="00244E7E" w:rsidRPr="00244E7E" w:rsidRDefault="00244E7E" w:rsidP="00244E7E">
      <w:pPr>
        <w:bidi/>
        <w:ind w:firstLine="706"/>
        <w:jc w:val="both"/>
        <w:rPr>
          <w:rFonts w:cs="David" w:hint="cs"/>
          <w:rtl/>
        </w:rPr>
      </w:pPr>
    </w:p>
    <w:p w14:paraId="56E89B66"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349E72DE" w14:textId="77777777" w:rsidR="00244E7E" w:rsidRPr="00244E7E" w:rsidRDefault="00244E7E" w:rsidP="00244E7E">
      <w:pPr>
        <w:bidi/>
        <w:jc w:val="both"/>
        <w:rPr>
          <w:rFonts w:cs="David" w:hint="cs"/>
          <w:u w:val="single"/>
          <w:rtl/>
        </w:rPr>
      </w:pPr>
    </w:p>
    <w:p w14:paraId="3DA98E2F" w14:textId="77777777" w:rsidR="00244E7E" w:rsidRPr="00244E7E" w:rsidRDefault="00244E7E" w:rsidP="00244E7E">
      <w:pPr>
        <w:bidi/>
        <w:ind w:firstLine="706"/>
        <w:jc w:val="both"/>
        <w:rPr>
          <w:rFonts w:cs="David" w:hint="cs"/>
          <w:rtl/>
        </w:rPr>
      </w:pPr>
      <w:r w:rsidRPr="00244E7E">
        <w:rPr>
          <w:rFonts w:cs="David" w:hint="cs"/>
          <w:rtl/>
        </w:rPr>
        <w:tab/>
        <w:t xml:space="preserve">זה היינו הך. אז יהיה מוסף שלם על יתרונות השלום. עיתון "ידיעות אחרונות" יעשה לפני המשאל מוסף שלם: "היום שאחרי" </w:t>
      </w:r>
      <w:r w:rsidRPr="00244E7E">
        <w:rPr>
          <w:rFonts w:cs="David"/>
          <w:rtl/>
        </w:rPr>
        <w:t>–</w:t>
      </w:r>
      <w:r w:rsidRPr="00244E7E">
        <w:rPr>
          <w:rFonts w:cs="David" w:hint="cs"/>
          <w:rtl/>
        </w:rPr>
        <w:t xml:space="preserve"> האתרים הכי יפים בסוריה, המיזמים הכלכליים הכי גדולים. </w:t>
      </w:r>
    </w:p>
    <w:p w14:paraId="2CC06B41" w14:textId="77777777" w:rsidR="00244E7E" w:rsidRPr="00244E7E" w:rsidRDefault="00244E7E" w:rsidP="00244E7E">
      <w:pPr>
        <w:bidi/>
        <w:ind w:firstLine="706"/>
        <w:jc w:val="both"/>
        <w:rPr>
          <w:rFonts w:cs="David" w:hint="cs"/>
          <w:rtl/>
        </w:rPr>
      </w:pPr>
    </w:p>
    <w:p w14:paraId="6CDF6FB5"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52CD5D73" w14:textId="77777777" w:rsidR="00244E7E" w:rsidRPr="00244E7E" w:rsidRDefault="00244E7E" w:rsidP="00244E7E">
      <w:pPr>
        <w:bidi/>
        <w:jc w:val="both"/>
        <w:rPr>
          <w:rFonts w:cs="David" w:hint="cs"/>
          <w:u w:val="single"/>
          <w:rtl/>
        </w:rPr>
      </w:pPr>
    </w:p>
    <w:p w14:paraId="2B86F7CB" w14:textId="77777777" w:rsidR="00244E7E" w:rsidRPr="00244E7E" w:rsidRDefault="00244E7E" w:rsidP="00244E7E">
      <w:pPr>
        <w:bidi/>
        <w:ind w:firstLine="706"/>
        <w:jc w:val="both"/>
        <w:rPr>
          <w:rFonts w:cs="David" w:hint="cs"/>
          <w:rtl/>
        </w:rPr>
      </w:pPr>
      <w:r w:rsidRPr="00244E7E">
        <w:rPr>
          <w:rFonts w:cs="David" w:hint="cs"/>
          <w:rtl/>
        </w:rPr>
        <w:t>היום הופיעה מודעה בעניין ז'נבה: המדינה ביום שאחרי, ה' באייר, 14 במאי, ואז הופיע דף ריק. כלומר, אם אין הסכם ז'נבה אין מדינה, אין כלום. זה הופיע על עמוד שלם ב"הארץ".</w:t>
      </w:r>
    </w:p>
    <w:p w14:paraId="73DCF99D" w14:textId="77777777" w:rsidR="00244E7E" w:rsidRPr="00244E7E" w:rsidRDefault="00244E7E" w:rsidP="00244E7E">
      <w:pPr>
        <w:bidi/>
        <w:ind w:firstLine="706"/>
        <w:jc w:val="both"/>
        <w:rPr>
          <w:rFonts w:cs="David" w:hint="cs"/>
          <w:rtl/>
        </w:rPr>
      </w:pPr>
    </w:p>
    <w:p w14:paraId="7F60F830"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461E48E4" w14:textId="77777777" w:rsidR="00244E7E" w:rsidRPr="00244E7E" w:rsidRDefault="00244E7E" w:rsidP="00244E7E">
      <w:pPr>
        <w:bidi/>
        <w:jc w:val="both"/>
        <w:rPr>
          <w:rFonts w:cs="David" w:hint="cs"/>
          <w:u w:val="single"/>
          <w:rtl/>
        </w:rPr>
      </w:pPr>
    </w:p>
    <w:p w14:paraId="12DF2B9F" w14:textId="77777777" w:rsidR="00244E7E" w:rsidRPr="00244E7E" w:rsidRDefault="00244E7E" w:rsidP="00244E7E">
      <w:pPr>
        <w:bidi/>
        <w:ind w:firstLine="706"/>
        <w:jc w:val="both"/>
        <w:rPr>
          <w:rFonts w:cs="David" w:hint="cs"/>
          <w:rtl/>
        </w:rPr>
      </w:pPr>
      <w:r w:rsidRPr="00244E7E">
        <w:rPr>
          <w:rFonts w:cs="David" w:hint="cs"/>
          <w:rtl/>
        </w:rPr>
        <w:tab/>
        <w:t xml:space="preserve">אנחנו חשבנו שנכון לתת לו סמכות מיוחדת ברחל בתך הקטנה, מעבר לזה. אם זה מפריע לכם, בעיני אפשר להוריד. </w:t>
      </w:r>
    </w:p>
    <w:p w14:paraId="16992F9B" w14:textId="77777777" w:rsidR="00244E7E" w:rsidRPr="00244E7E" w:rsidRDefault="00244E7E" w:rsidP="00244E7E">
      <w:pPr>
        <w:bidi/>
        <w:ind w:firstLine="706"/>
        <w:jc w:val="both"/>
        <w:rPr>
          <w:rFonts w:cs="David" w:hint="cs"/>
          <w:rtl/>
        </w:rPr>
      </w:pPr>
    </w:p>
    <w:p w14:paraId="0DC413AB" w14:textId="77777777" w:rsidR="00244E7E" w:rsidRPr="00244E7E" w:rsidRDefault="00244E7E" w:rsidP="00244E7E">
      <w:pPr>
        <w:keepNext/>
        <w:bidi/>
        <w:jc w:val="both"/>
        <w:rPr>
          <w:rFonts w:cs="David" w:hint="cs"/>
          <w:u w:val="single"/>
          <w:rtl/>
        </w:rPr>
      </w:pPr>
      <w:r w:rsidRPr="00244E7E">
        <w:rPr>
          <w:rFonts w:cs="David" w:hint="cs"/>
          <w:u w:val="single"/>
          <w:rtl/>
        </w:rPr>
        <w:t>עו"ד אורלי עדס:</w:t>
      </w:r>
    </w:p>
    <w:p w14:paraId="3633501A" w14:textId="77777777" w:rsidR="00244E7E" w:rsidRPr="00244E7E" w:rsidRDefault="00244E7E" w:rsidP="00244E7E">
      <w:pPr>
        <w:keepNext/>
        <w:bidi/>
        <w:jc w:val="both"/>
        <w:rPr>
          <w:rFonts w:cs="David" w:hint="cs"/>
          <w:rtl/>
        </w:rPr>
      </w:pPr>
    </w:p>
    <w:p w14:paraId="6994CC23" w14:textId="77777777" w:rsidR="00244E7E" w:rsidRPr="00244E7E" w:rsidRDefault="00244E7E" w:rsidP="00244E7E">
      <w:pPr>
        <w:bidi/>
        <w:ind w:firstLine="706"/>
        <w:jc w:val="both"/>
        <w:rPr>
          <w:rFonts w:cs="David" w:hint="cs"/>
          <w:rtl/>
        </w:rPr>
      </w:pPr>
      <w:r w:rsidRPr="00244E7E">
        <w:rPr>
          <w:rFonts w:cs="David" w:hint="cs"/>
          <w:rtl/>
        </w:rPr>
        <w:tab/>
        <w:t xml:space="preserve"> אנחנו מבקשים להעביר את זה להערות יושבת-ראש הוועדה. </w:t>
      </w:r>
    </w:p>
    <w:p w14:paraId="0C683AA0" w14:textId="77777777" w:rsidR="00244E7E" w:rsidRPr="00244E7E" w:rsidRDefault="00244E7E" w:rsidP="00244E7E">
      <w:pPr>
        <w:bidi/>
        <w:ind w:firstLine="706"/>
        <w:jc w:val="both"/>
        <w:rPr>
          <w:rFonts w:cs="David" w:hint="cs"/>
          <w:rtl/>
        </w:rPr>
      </w:pPr>
    </w:p>
    <w:p w14:paraId="159DD2C9"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62AC2782" w14:textId="77777777" w:rsidR="00244E7E" w:rsidRPr="00244E7E" w:rsidRDefault="00244E7E" w:rsidP="00244E7E">
      <w:pPr>
        <w:bidi/>
        <w:jc w:val="both"/>
        <w:rPr>
          <w:rFonts w:cs="David" w:hint="cs"/>
          <w:u w:val="single"/>
          <w:rtl/>
        </w:rPr>
      </w:pPr>
    </w:p>
    <w:p w14:paraId="017492CD" w14:textId="77777777" w:rsidR="00244E7E" w:rsidRPr="00244E7E" w:rsidRDefault="00244E7E" w:rsidP="00244E7E">
      <w:pPr>
        <w:bidi/>
        <w:ind w:firstLine="706"/>
        <w:jc w:val="both"/>
        <w:rPr>
          <w:rFonts w:cs="David" w:hint="cs"/>
          <w:rtl/>
        </w:rPr>
      </w:pPr>
      <w:r w:rsidRPr="00244E7E">
        <w:rPr>
          <w:rFonts w:cs="David" w:hint="cs"/>
          <w:rtl/>
        </w:rPr>
        <w:tab/>
        <w:t xml:space="preserve"> אל תשכחו שאנחנו גם מבטלים את ההגבלה שישנה על 60 יום, שהיא באמת ארכאית. </w:t>
      </w:r>
    </w:p>
    <w:p w14:paraId="70307D83" w14:textId="77777777" w:rsidR="00244E7E" w:rsidRPr="00244E7E" w:rsidRDefault="00244E7E" w:rsidP="00244E7E">
      <w:pPr>
        <w:bidi/>
        <w:ind w:firstLine="706"/>
        <w:jc w:val="both"/>
        <w:rPr>
          <w:rFonts w:cs="David" w:hint="cs"/>
          <w:rtl/>
        </w:rPr>
      </w:pPr>
    </w:p>
    <w:p w14:paraId="0F4C0FE4"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740A623C" w14:textId="77777777" w:rsidR="00244E7E" w:rsidRPr="00244E7E" w:rsidRDefault="00244E7E" w:rsidP="00244E7E">
      <w:pPr>
        <w:bidi/>
        <w:jc w:val="both"/>
        <w:rPr>
          <w:rFonts w:cs="David" w:hint="cs"/>
          <w:rtl/>
        </w:rPr>
      </w:pPr>
    </w:p>
    <w:p w14:paraId="4D6791C8" w14:textId="77777777" w:rsidR="00244E7E" w:rsidRPr="00244E7E" w:rsidRDefault="00244E7E" w:rsidP="00244E7E">
      <w:pPr>
        <w:bidi/>
        <w:ind w:firstLine="706"/>
        <w:jc w:val="both"/>
        <w:rPr>
          <w:rFonts w:cs="David" w:hint="cs"/>
          <w:rtl/>
        </w:rPr>
      </w:pPr>
      <w:r w:rsidRPr="00244E7E">
        <w:rPr>
          <w:rFonts w:cs="David" w:hint="cs"/>
          <w:rtl/>
        </w:rPr>
        <w:tab/>
        <w:t xml:space="preserve"> אפשר לסמוך על גופי השידור שיקיימו את החובות. </w:t>
      </w:r>
    </w:p>
    <w:p w14:paraId="19507469" w14:textId="77777777" w:rsidR="00244E7E" w:rsidRPr="00244E7E" w:rsidRDefault="00244E7E" w:rsidP="00244E7E">
      <w:pPr>
        <w:bidi/>
        <w:ind w:firstLine="706"/>
        <w:jc w:val="both"/>
        <w:rPr>
          <w:rFonts w:cs="David" w:hint="cs"/>
          <w:rtl/>
        </w:rPr>
      </w:pPr>
    </w:p>
    <w:p w14:paraId="3E8E8FF3"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E3532C4" w14:textId="77777777" w:rsidR="00244E7E" w:rsidRPr="00244E7E" w:rsidRDefault="00244E7E" w:rsidP="00244E7E">
      <w:pPr>
        <w:bidi/>
        <w:jc w:val="both"/>
        <w:rPr>
          <w:rFonts w:cs="David" w:hint="cs"/>
          <w:u w:val="single"/>
          <w:rtl/>
        </w:rPr>
      </w:pPr>
    </w:p>
    <w:p w14:paraId="59E99312" w14:textId="77777777" w:rsidR="00244E7E" w:rsidRPr="00244E7E" w:rsidRDefault="00244E7E" w:rsidP="00244E7E">
      <w:pPr>
        <w:bidi/>
        <w:ind w:firstLine="706"/>
        <w:jc w:val="both"/>
        <w:rPr>
          <w:rFonts w:cs="David" w:hint="cs"/>
          <w:rtl/>
        </w:rPr>
      </w:pPr>
      <w:r w:rsidRPr="00244E7E">
        <w:rPr>
          <w:rFonts w:cs="David" w:hint="cs"/>
          <w:rtl/>
        </w:rPr>
        <w:tab/>
        <w:t xml:space="preserve">אם אתם מרגישים יותר בנוח לבטל את זה, אפשר להוריד את זה. </w:t>
      </w:r>
    </w:p>
    <w:p w14:paraId="70BBFBC4" w14:textId="77777777" w:rsidR="00244E7E" w:rsidRPr="00244E7E" w:rsidRDefault="00244E7E" w:rsidP="00244E7E">
      <w:pPr>
        <w:bidi/>
        <w:ind w:firstLine="706"/>
        <w:jc w:val="both"/>
        <w:rPr>
          <w:rFonts w:cs="David" w:hint="cs"/>
          <w:rtl/>
        </w:rPr>
      </w:pPr>
    </w:p>
    <w:p w14:paraId="76B6936C"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554294F0" w14:textId="77777777" w:rsidR="00244E7E" w:rsidRPr="00244E7E" w:rsidRDefault="00244E7E" w:rsidP="00244E7E">
      <w:pPr>
        <w:bidi/>
        <w:jc w:val="both"/>
        <w:rPr>
          <w:rFonts w:cs="David" w:hint="cs"/>
          <w:u w:val="single"/>
          <w:rtl/>
        </w:rPr>
      </w:pPr>
    </w:p>
    <w:p w14:paraId="76589B05" w14:textId="77777777" w:rsidR="00244E7E" w:rsidRPr="00244E7E" w:rsidRDefault="00244E7E" w:rsidP="00244E7E">
      <w:pPr>
        <w:bidi/>
        <w:ind w:firstLine="706"/>
        <w:jc w:val="both"/>
        <w:rPr>
          <w:rFonts w:cs="David" w:hint="cs"/>
          <w:rtl/>
        </w:rPr>
      </w:pPr>
      <w:r w:rsidRPr="00244E7E">
        <w:rPr>
          <w:rFonts w:cs="David" w:hint="cs"/>
          <w:rtl/>
        </w:rPr>
        <w:t xml:space="preserve">יש טעם לצמצם הודעות ל-40 </w:t>
      </w:r>
      <w:proofErr w:type="spellStart"/>
      <w:r w:rsidRPr="00244E7E">
        <w:rPr>
          <w:rFonts w:cs="David" w:hint="cs"/>
          <w:rtl/>
        </w:rPr>
        <w:t>אינץ</w:t>
      </w:r>
      <w:proofErr w:type="spellEnd"/>
      <w:r w:rsidRPr="00244E7E">
        <w:rPr>
          <w:rFonts w:cs="David" w:hint="cs"/>
          <w:rtl/>
        </w:rPr>
        <w:t xml:space="preserve">' למודעה בודדת? </w:t>
      </w:r>
    </w:p>
    <w:p w14:paraId="403FF4DE" w14:textId="77777777" w:rsidR="00244E7E" w:rsidRPr="00244E7E" w:rsidRDefault="00244E7E" w:rsidP="00244E7E">
      <w:pPr>
        <w:bidi/>
        <w:ind w:firstLine="706"/>
        <w:jc w:val="both"/>
        <w:rPr>
          <w:rFonts w:cs="David" w:hint="cs"/>
          <w:rtl/>
        </w:rPr>
      </w:pPr>
    </w:p>
    <w:p w14:paraId="70A1D1C5"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AF96CB4" w14:textId="77777777" w:rsidR="00244E7E" w:rsidRPr="00244E7E" w:rsidRDefault="00244E7E" w:rsidP="00244E7E">
      <w:pPr>
        <w:bidi/>
        <w:jc w:val="both"/>
        <w:rPr>
          <w:rFonts w:cs="David" w:hint="cs"/>
          <w:u w:val="single"/>
          <w:rtl/>
        </w:rPr>
      </w:pPr>
    </w:p>
    <w:p w14:paraId="1DCBEBDE" w14:textId="77777777" w:rsidR="00244E7E" w:rsidRPr="00244E7E" w:rsidRDefault="00244E7E" w:rsidP="00244E7E">
      <w:pPr>
        <w:bidi/>
        <w:ind w:firstLine="706"/>
        <w:jc w:val="both"/>
        <w:rPr>
          <w:rFonts w:cs="David" w:hint="cs"/>
          <w:rtl/>
        </w:rPr>
      </w:pPr>
      <w:r w:rsidRPr="00244E7E">
        <w:rPr>
          <w:rFonts w:cs="David" w:hint="cs"/>
          <w:rtl/>
        </w:rPr>
        <w:tab/>
        <w:t xml:space="preserve">אתה לא יכול, כי נתתי עכשיו דוגמאות כמו מוספים. אז תהיה כתבה בעמוד 3 של יום שישי על אתרי התיירות הכי יפים בסוריה. </w:t>
      </w:r>
    </w:p>
    <w:p w14:paraId="33245926" w14:textId="77777777" w:rsidR="00244E7E" w:rsidRPr="00244E7E" w:rsidRDefault="00244E7E" w:rsidP="00244E7E">
      <w:pPr>
        <w:bidi/>
        <w:ind w:firstLine="706"/>
        <w:jc w:val="both"/>
        <w:rPr>
          <w:rFonts w:cs="David" w:hint="cs"/>
          <w:rtl/>
        </w:rPr>
      </w:pPr>
    </w:p>
    <w:p w14:paraId="147CD4CF"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13FCC00D" w14:textId="77777777" w:rsidR="00244E7E" w:rsidRPr="00244E7E" w:rsidRDefault="00244E7E" w:rsidP="00244E7E">
      <w:pPr>
        <w:bidi/>
        <w:jc w:val="both"/>
        <w:rPr>
          <w:rFonts w:cs="David" w:hint="cs"/>
          <w:u w:val="single"/>
          <w:rtl/>
        </w:rPr>
      </w:pPr>
    </w:p>
    <w:p w14:paraId="626064B3" w14:textId="77777777" w:rsidR="00244E7E" w:rsidRPr="00244E7E" w:rsidRDefault="00244E7E" w:rsidP="00244E7E">
      <w:pPr>
        <w:bidi/>
        <w:ind w:firstLine="706"/>
        <w:jc w:val="both"/>
        <w:rPr>
          <w:rFonts w:cs="David" w:hint="cs"/>
          <w:rtl/>
        </w:rPr>
      </w:pPr>
      <w:r w:rsidRPr="00244E7E">
        <w:rPr>
          <w:rFonts w:cs="David" w:hint="cs"/>
          <w:rtl/>
        </w:rPr>
        <w:t xml:space="preserve">כתבות זה יכול להיות לשני הכיוונים. </w:t>
      </w:r>
    </w:p>
    <w:p w14:paraId="270406CA" w14:textId="77777777" w:rsidR="00244E7E" w:rsidRPr="00244E7E" w:rsidRDefault="00244E7E" w:rsidP="00244E7E">
      <w:pPr>
        <w:bidi/>
        <w:ind w:firstLine="706"/>
        <w:jc w:val="both"/>
        <w:rPr>
          <w:rFonts w:cs="David" w:hint="cs"/>
          <w:rtl/>
        </w:rPr>
      </w:pPr>
    </w:p>
    <w:p w14:paraId="60852C1A"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6FF9CE8A" w14:textId="77777777" w:rsidR="00244E7E" w:rsidRPr="00244E7E" w:rsidRDefault="00244E7E" w:rsidP="00244E7E">
      <w:pPr>
        <w:bidi/>
        <w:jc w:val="both"/>
        <w:rPr>
          <w:rFonts w:cs="David" w:hint="cs"/>
          <w:u w:val="single"/>
          <w:rtl/>
        </w:rPr>
      </w:pPr>
    </w:p>
    <w:p w14:paraId="5D756FF4" w14:textId="77777777" w:rsidR="00244E7E" w:rsidRPr="00244E7E" w:rsidRDefault="00244E7E" w:rsidP="00244E7E">
      <w:pPr>
        <w:bidi/>
        <w:ind w:firstLine="706"/>
        <w:jc w:val="both"/>
        <w:rPr>
          <w:rFonts w:cs="David" w:hint="cs"/>
          <w:rtl/>
        </w:rPr>
      </w:pPr>
      <w:r w:rsidRPr="00244E7E">
        <w:rPr>
          <w:rFonts w:cs="David" w:hint="cs"/>
          <w:rtl/>
        </w:rPr>
        <w:tab/>
        <w:t xml:space="preserve">נכון, אבל זה מלאכותי. אתה יכול לכתוב שתהיה הגבלה של מודעה על 40 </w:t>
      </w:r>
      <w:proofErr w:type="spellStart"/>
      <w:r w:rsidRPr="00244E7E">
        <w:rPr>
          <w:rFonts w:cs="David" w:hint="cs"/>
          <w:rtl/>
        </w:rPr>
        <w:t>אינץ</w:t>
      </w:r>
      <w:proofErr w:type="spellEnd"/>
      <w:r w:rsidRPr="00244E7E">
        <w:rPr>
          <w:rFonts w:cs="David" w:hint="cs"/>
          <w:rtl/>
        </w:rPr>
        <w:t xml:space="preserve">', אבל יתחכמו אתך. </w:t>
      </w:r>
    </w:p>
    <w:p w14:paraId="7D54CC2A" w14:textId="77777777" w:rsidR="00244E7E" w:rsidRPr="00244E7E" w:rsidRDefault="00244E7E" w:rsidP="00244E7E">
      <w:pPr>
        <w:bidi/>
        <w:ind w:firstLine="706"/>
        <w:jc w:val="both"/>
        <w:rPr>
          <w:rFonts w:cs="David" w:hint="cs"/>
          <w:rtl/>
        </w:rPr>
      </w:pPr>
    </w:p>
    <w:p w14:paraId="39295002" w14:textId="77777777" w:rsidR="00244E7E" w:rsidRPr="00244E7E" w:rsidRDefault="00244E7E" w:rsidP="00244E7E">
      <w:pPr>
        <w:bidi/>
        <w:jc w:val="both"/>
        <w:rPr>
          <w:rFonts w:cs="David" w:hint="cs"/>
          <w:u w:val="single"/>
          <w:rtl/>
        </w:rPr>
      </w:pPr>
      <w:r w:rsidRPr="00244E7E">
        <w:rPr>
          <w:rFonts w:cs="David" w:hint="cs"/>
          <w:u w:val="single"/>
          <w:rtl/>
        </w:rPr>
        <w:t xml:space="preserve">עו"ד עמי </w:t>
      </w:r>
      <w:proofErr w:type="spellStart"/>
      <w:r w:rsidRPr="00244E7E">
        <w:rPr>
          <w:rFonts w:cs="David" w:hint="cs"/>
          <w:u w:val="single"/>
          <w:rtl/>
        </w:rPr>
        <w:t>ברקוביץ</w:t>
      </w:r>
      <w:proofErr w:type="spellEnd"/>
      <w:r w:rsidRPr="00244E7E">
        <w:rPr>
          <w:rFonts w:cs="David" w:hint="cs"/>
          <w:u w:val="single"/>
          <w:rtl/>
        </w:rPr>
        <w:t>:</w:t>
      </w:r>
    </w:p>
    <w:p w14:paraId="00EF342C" w14:textId="77777777" w:rsidR="00244E7E" w:rsidRPr="00244E7E" w:rsidRDefault="00244E7E" w:rsidP="00244E7E">
      <w:pPr>
        <w:bidi/>
        <w:jc w:val="both"/>
        <w:rPr>
          <w:rFonts w:cs="David" w:hint="cs"/>
          <w:rtl/>
        </w:rPr>
      </w:pPr>
    </w:p>
    <w:p w14:paraId="73B12E7C" w14:textId="77777777" w:rsidR="00244E7E" w:rsidRPr="00244E7E" w:rsidRDefault="00244E7E" w:rsidP="00244E7E">
      <w:pPr>
        <w:bidi/>
        <w:ind w:firstLine="706"/>
        <w:jc w:val="both"/>
        <w:rPr>
          <w:rFonts w:cs="David" w:hint="cs"/>
          <w:rtl/>
        </w:rPr>
      </w:pPr>
      <w:r w:rsidRPr="00244E7E">
        <w:rPr>
          <w:rFonts w:cs="David" w:hint="cs"/>
          <w:rtl/>
        </w:rPr>
        <w:tab/>
        <w:t xml:space="preserve"> ואם מישהו פותח עיתון שלם, מה אתה יכול לעשות נגד זה?</w:t>
      </w:r>
    </w:p>
    <w:p w14:paraId="6F513538" w14:textId="77777777" w:rsidR="00244E7E" w:rsidRPr="00244E7E" w:rsidRDefault="00244E7E" w:rsidP="00244E7E">
      <w:pPr>
        <w:bidi/>
        <w:ind w:firstLine="706"/>
        <w:jc w:val="both"/>
        <w:rPr>
          <w:rFonts w:cs="David" w:hint="cs"/>
          <w:rtl/>
        </w:rPr>
      </w:pPr>
    </w:p>
    <w:p w14:paraId="1973998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2D6D24D" w14:textId="77777777" w:rsidR="00244E7E" w:rsidRPr="00244E7E" w:rsidRDefault="00244E7E" w:rsidP="00244E7E">
      <w:pPr>
        <w:bidi/>
        <w:jc w:val="both"/>
        <w:rPr>
          <w:rFonts w:cs="David" w:hint="cs"/>
          <w:u w:val="single"/>
          <w:rtl/>
        </w:rPr>
      </w:pPr>
    </w:p>
    <w:p w14:paraId="064E952A" w14:textId="77777777" w:rsidR="00244E7E" w:rsidRPr="00244E7E" w:rsidRDefault="00244E7E" w:rsidP="00244E7E">
      <w:pPr>
        <w:bidi/>
        <w:ind w:firstLine="706"/>
        <w:jc w:val="both"/>
        <w:rPr>
          <w:rFonts w:cs="David" w:hint="cs"/>
          <w:rtl/>
        </w:rPr>
      </w:pPr>
      <w:r w:rsidRPr="00244E7E">
        <w:rPr>
          <w:rFonts w:cs="David" w:hint="cs"/>
          <w:rtl/>
        </w:rPr>
        <w:tab/>
        <w:t xml:space="preserve">נכון. עיתון כמו "דבר הגולן". האם תגיד שאי-אפשר לעשות ביטאון בגולן בנושא? האם ל"מרכז פרס לשלום" יהיה אסור להוציא פרסומים בגלל שכתובה בכותרת המילה "לשלום"? זה לא מעשי. </w:t>
      </w:r>
    </w:p>
    <w:p w14:paraId="0FBD20CA" w14:textId="77777777" w:rsidR="00244E7E" w:rsidRPr="00244E7E" w:rsidRDefault="00244E7E" w:rsidP="00244E7E">
      <w:pPr>
        <w:bidi/>
        <w:ind w:firstLine="706"/>
        <w:jc w:val="both"/>
        <w:rPr>
          <w:rFonts w:cs="David" w:hint="cs"/>
          <w:rtl/>
        </w:rPr>
      </w:pPr>
    </w:p>
    <w:p w14:paraId="659F9626"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36502A47" w14:textId="77777777" w:rsidR="00244E7E" w:rsidRPr="00244E7E" w:rsidRDefault="00244E7E" w:rsidP="00244E7E">
      <w:pPr>
        <w:bidi/>
        <w:jc w:val="both"/>
        <w:rPr>
          <w:rFonts w:cs="David" w:hint="cs"/>
          <w:rtl/>
        </w:rPr>
      </w:pPr>
    </w:p>
    <w:p w14:paraId="3C72A854" w14:textId="77777777" w:rsidR="00244E7E" w:rsidRPr="00244E7E" w:rsidRDefault="00244E7E" w:rsidP="00244E7E">
      <w:pPr>
        <w:bidi/>
        <w:ind w:firstLine="706"/>
        <w:jc w:val="both"/>
        <w:rPr>
          <w:rFonts w:cs="David" w:hint="cs"/>
          <w:rtl/>
        </w:rPr>
      </w:pPr>
      <w:r w:rsidRPr="00244E7E">
        <w:rPr>
          <w:rFonts w:cs="David" w:hint="cs"/>
          <w:rtl/>
        </w:rPr>
        <w:tab/>
        <w:t xml:space="preserve"> היום יש גם גודל מודעה וגם סך הכול. </w:t>
      </w:r>
    </w:p>
    <w:p w14:paraId="15B083BF" w14:textId="77777777" w:rsidR="00244E7E" w:rsidRPr="00244E7E" w:rsidRDefault="00244E7E" w:rsidP="00244E7E">
      <w:pPr>
        <w:bidi/>
        <w:ind w:firstLine="706"/>
        <w:jc w:val="both"/>
        <w:rPr>
          <w:rFonts w:cs="David" w:hint="cs"/>
          <w:rtl/>
        </w:rPr>
      </w:pPr>
    </w:p>
    <w:p w14:paraId="2FBAF913"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32F21AB4" w14:textId="77777777" w:rsidR="00244E7E" w:rsidRPr="00244E7E" w:rsidRDefault="00244E7E" w:rsidP="00244E7E">
      <w:pPr>
        <w:bidi/>
        <w:jc w:val="both"/>
        <w:rPr>
          <w:rFonts w:cs="David" w:hint="cs"/>
          <w:u w:val="single"/>
          <w:rtl/>
        </w:rPr>
      </w:pPr>
    </w:p>
    <w:p w14:paraId="0CF74C34" w14:textId="77777777" w:rsidR="00244E7E" w:rsidRPr="00244E7E" w:rsidRDefault="00244E7E" w:rsidP="00244E7E">
      <w:pPr>
        <w:bidi/>
        <w:ind w:firstLine="706"/>
        <w:jc w:val="both"/>
        <w:rPr>
          <w:rFonts w:cs="David" w:hint="cs"/>
          <w:rtl/>
        </w:rPr>
      </w:pPr>
      <w:r w:rsidRPr="00244E7E">
        <w:rPr>
          <w:rFonts w:cs="David" w:hint="cs"/>
          <w:rtl/>
        </w:rPr>
        <w:t xml:space="preserve">סך הכול אמרנו שאנחנו לא יכולים, כי יש המון גופים שזכותם של כל אחד להתבטא. אבל פר גודל מודעה כן. </w:t>
      </w:r>
    </w:p>
    <w:p w14:paraId="06330E15" w14:textId="77777777" w:rsidR="00244E7E" w:rsidRPr="00244E7E" w:rsidRDefault="00244E7E" w:rsidP="00244E7E">
      <w:pPr>
        <w:bidi/>
        <w:ind w:firstLine="706"/>
        <w:jc w:val="both"/>
        <w:rPr>
          <w:rFonts w:cs="David" w:hint="cs"/>
          <w:rtl/>
        </w:rPr>
      </w:pPr>
    </w:p>
    <w:p w14:paraId="6FAFEF07"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4B71D09C" w14:textId="77777777" w:rsidR="00244E7E" w:rsidRPr="00244E7E" w:rsidRDefault="00244E7E" w:rsidP="00244E7E">
      <w:pPr>
        <w:bidi/>
        <w:jc w:val="both"/>
        <w:rPr>
          <w:rFonts w:cs="David" w:hint="cs"/>
          <w:u w:val="single"/>
          <w:rtl/>
        </w:rPr>
      </w:pPr>
    </w:p>
    <w:p w14:paraId="685CCE41" w14:textId="77777777" w:rsidR="00244E7E" w:rsidRPr="00244E7E" w:rsidRDefault="00244E7E" w:rsidP="00244E7E">
      <w:pPr>
        <w:bidi/>
        <w:ind w:firstLine="706"/>
        <w:jc w:val="both"/>
        <w:rPr>
          <w:rFonts w:cs="David" w:hint="cs"/>
          <w:rtl/>
        </w:rPr>
      </w:pPr>
      <w:r w:rsidRPr="00244E7E">
        <w:rPr>
          <w:rFonts w:cs="David" w:hint="cs"/>
          <w:rtl/>
        </w:rPr>
        <w:tab/>
        <w:t xml:space="preserve">ומה תעשה באינטרנט? אנחנו נמחק 100%. </w:t>
      </w:r>
    </w:p>
    <w:p w14:paraId="4B618ECC" w14:textId="77777777" w:rsidR="00244E7E" w:rsidRPr="00244E7E" w:rsidRDefault="00244E7E" w:rsidP="00244E7E">
      <w:pPr>
        <w:bidi/>
        <w:ind w:firstLine="706"/>
        <w:jc w:val="both"/>
        <w:rPr>
          <w:rFonts w:cs="David" w:hint="cs"/>
          <w:rtl/>
        </w:rPr>
      </w:pPr>
    </w:p>
    <w:p w14:paraId="78AFF342"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1114324D" w14:textId="77777777" w:rsidR="00244E7E" w:rsidRPr="00244E7E" w:rsidRDefault="00244E7E" w:rsidP="00244E7E">
      <w:pPr>
        <w:bidi/>
        <w:jc w:val="both"/>
        <w:rPr>
          <w:rFonts w:cs="David" w:hint="cs"/>
          <w:rtl/>
        </w:rPr>
      </w:pPr>
    </w:p>
    <w:p w14:paraId="4EDA693F" w14:textId="77777777" w:rsidR="00244E7E" w:rsidRPr="00244E7E" w:rsidRDefault="00244E7E" w:rsidP="00244E7E">
      <w:pPr>
        <w:bidi/>
        <w:ind w:firstLine="706"/>
        <w:jc w:val="both"/>
        <w:rPr>
          <w:rFonts w:cs="David" w:hint="cs"/>
          <w:rtl/>
        </w:rPr>
      </w:pPr>
      <w:r w:rsidRPr="00244E7E">
        <w:rPr>
          <w:rFonts w:cs="David" w:hint="cs"/>
          <w:rtl/>
        </w:rPr>
        <w:tab/>
        <w:t xml:space="preserve"> אני רוצה להזכיר גם תיקון שדובר עליו בישיבה הקודמת, הצעה של חבר הכנסת רותם. 17(ג) היום מאפשר ליושב-ראש ועדת הבחירות להוציא צו להסרת מודעות וניקוי ושיקום מקרקעין, ופה הוצע להוסיף שלשלם הפעלת הסמכות שלו הוא יוכל לדרוש ממי שהדפיס חומר שיש בו תעמולה לקראת משאל עם פרטים בדבר מזמין ההדפסה והחומר שנמסר למזמין. המחשבה פה </w:t>
      </w:r>
      <w:proofErr w:type="spellStart"/>
      <w:r w:rsidRPr="00244E7E">
        <w:rPr>
          <w:rFonts w:cs="David" w:hint="cs"/>
          <w:rtl/>
        </w:rPr>
        <w:t>היתה</w:t>
      </w:r>
      <w:proofErr w:type="spellEnd"/>
      <w:r w:rsidRPr="00244E7E">
        <w:rPr>
          <w:rFonts w:cs="David" w:hint="cs"/>
          <w:rtl/>
        </w:rPr>
        <w:t xml:space="preserve"> שהוא יוכל להוציא צו נגד כל אדם או גוף שקיימו תעמולה לקראת משאל עם, כי זה לא רק מפלגות, ואז לא תמיד הוא ידע מי זה הגוף הזה ויוכל לדרוש מהמדפיס. </w:t>
      </w:r>
    </w:p>
    <w:p w14:paraId="2C047559" w14:textId="77777777" w:rsidR="00244E7E" w:rsidRPr="00244E7E" w:rsidRDefault="00244E7E" w:rsidP="00244E7E">
      <w:pPr>
        <w:bidi/>
        <w:ind w:firstLine="706"/>
        <w:jc w:val="both"/>
        <w:rPr>
          <w:rFonts w:cs="David" w:hint="cs"/>
          <w:rtl/>
        </w:rPr>
      </w:pPr>
    </w:p>
    <w:p w14:paraId="42169A8B"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78339DB6" w14:textId="77777777" w:rsidR="00244E7E" w:rsidRPr="00244E7E" w:rsidRDefault="00244E7E" w:rsidP="00244E7E">
      <w:pPr>
        <w:bidi/>
        <w:jc w:val="both"/>
        <w:rPr>
          <w:rFonts w:cs="David" w:hint="cs"/>
          <w:u w:val="single"/>
          <w:rtl/>
        </w:rPr>
      </w:pPr>
    </w:p>
    <w:p w14:paraId="6F363970" w14:textId="77777777" w:rsidR="00244E7E" w:rsidRPr="00244E7E" w:rsidRDefault="00244E7E" w:rsidP="00244E7E">
      <w:pPr>
        <w:bidi/>
        <w:ind w:firstLine="706"/>
        <w:jc w:val="both"/>
        <w:rPr>
          <w:rFonts w:cs="David" w:hint="cs"/>
          <w:rtl/>
        </w:rPr>
      </w:pPr>
      <w:r w:rsidRPr="00244E7E">
        <w:rPr>
          <w:rFonts w:cs="David" w:hint="cs"/>
          <w:rtl/>
        </w:rPr>
        <w:tab/>
        <w:t xml:space="preserve">אני חושב שזו הערכה נכונה וטובה. </w:t>
      </w:r>
    </w:p>
    <w:p w14:paraId="0E46744D" w14:textId="77777777" w:rsidR="00244E7E" w:rsidRPr="00244E7E" w:rsidRDefault="00244E7E" w:rsidP="00244E7E">
      <w:pPr>
        <w:bidi/>
        <w:ind w:firstLine="706"/>
        <w:jc w:val="both"/>
        <w:rPr>
          <w:rFonts w:cs="David" w:hint="cs"/>
          <w:rtl/>
        </w:rPr>
      </w:pPr>
    </w:p>
    <w:p w14:paraId="3FE87621"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5408A6C1" w14:textId="77777777" w:rsidR="00244E7E" w:rsidRPr="00244E7E" w:rsidRDefault="00244E7E" w:rsidP="00244E7E">
      <w:pPr>
        <w:bidi/>
        <w:jc w:val="both"/>
        <w:rPr>
          <w:rFonts w:cs="David" w:hint="cs"/>
          <w:rtl/>
        </w:rPr>
      </w:pPr>
    </w:p>
    <w:p w14:paraId="6AF220FD" w14:textId="77777777" w:rsidR="00244E7E" w:rsidRPr="00244E7E" w:rsidRDefault="00244E7E" w:rsidP="00244E7E">
      <w:pPr>
        <w:bidi/>
        <w:ind w:firstLine="706"/>
        <w:jc w:val="both"/>
        <w:rPr>
          <w:rFonts w:cs="David" w:hint="cs"/>
          <w:rtl/>
        </w:rPr>
      </w:pPr>
      <w:r w:rsidRPr="00244E7E">
        <w:rPr>
          <w:rFonts w:cs="David" w:hint="cs"/>
          <w:rtl/>
        </w:rPr>
        <w:tab/>
        <w:t xml:space="preserve"> הדבר האחרון בעמוד 27. דובר על מה קורה כאשר יש משאל עם ובחירות באותו יום מבחינת התעמולה. הרעיון הוא שכאשר הם מתקיימים באותו יום, המפלגות ורשימת המתמודדים יפרסמו תעמולה לבחירות ויכול שהם גם יפרסמו תעמולה שקשורה למשאל עם, וגם כל אדם או גוף או עמותות יוכלו לפרסם תעמולה בעניין משאל העם. מה שמוצע, כפי שמופיע בפסקה (1) בעמוד 28: יחולו הוראות חוק התעמולה, למעט סעיף 5 </w:t>
      </w:r>
      <w:r w:rsidRPr="00244E7E">
        <w:rPr>
          <w:rFonts w:cs="David"/>
          <w:rtl/>
        </w:rPr>
        <w:t>–</w:t>
      </w:r>
      <w:r w:rsidRPr="00244E7E">
        <w:rPr>
          <w:rFonts w:cs="David" w:hint="cs"/>
          <w:rtl/>
        </w:rPr>
        <w:t xml:space="preserve"> שזה הסעיף שמגביל 60 ימים תעמולה ברדיו ובטלוויזיה </w:t>
      </w:r>
      <w:r w:rsidRPr="00244E7E">
        <w:rPr>
          <w:rFonts w:cs="David"/>
          <w:rtl/>
        </w:rPr>
        <w:t>–</w:t>
      </w:r>
      <w:r w:rsidRPr="00244E7E">
        <w:rPr>
          <w:rFonts w:cs="David" w:hint="cs"/>
          <w:rtl/>
        </w:rPr>
        <w:t xml:space="preserve"> על כל תעמולה הנעשית על-ידי מפלגה המתמודדת בבחירות, סיעה או רשימת מועמדים מטעמן או למענן, בין אם עסקה התעמולה בבחירות לכנסת ובין אם עסקה במשאל העם. </w:t>
      </w:r>
    </w:p>
    <w:p w14:paraId="65E872CF" w14:textId="77777777" w:rsidR="00244E7E" w:rsidRPr="00244E7E" w:rsidRDefault="00244E7E" w:rsidP="00244E7E">
      <w:pPr>
        <w:bidi/>
        <w:ind w:firstLine="706"/>
        <w:jc w:val="both"/>
        <w:rPr>
          <w:rFonts w:cs="David" w:hint="cs"/>
          <w:rtl/>
        </w:rPr>
      </w:pPr>
    </w:p>
    <w:p w14:paraId="2189546E" w14:textId="77777777" w:rsidR="00244E7E" w:rsidRPr="00244E7E" w:rsidRDefault="00244E7E" w:rsidP="00244E7E">
      <w:pPr>
        <w:bidi/>
        <w:ind w:firstLine="706"/>
        <w:jc w:val="both"/>
        <w:rPr>
          <w:rFonts w:cs="David" w:hint="cs"/>
          <w:rtl/>
        </w:rPr>
      </w:pPr>
      <w:r w:rsidRPr="00244E7E">
        <w:rPr>
          <w:rFonts w:cs="David" w:hint="cs"/>
          <w:rtl/>
        </w:rPr>
        <w:t xml:space="preserve">פסקה (2): יחולו הוראות חוק התעמולה בשינויים האמורים </w:t>
      </w:r>
      <w:r w:rsidRPr="00244E7E">
        <w:rPr>
          <w:rFonts w:cs="David"/>
          <w:rtl/>
        </w:rPr>
        <w:t>–</w:t>
      </w:r>
      <w:r w:rsidRPr="00244E7E">
        <w:rPr>
          <w:rFonts w:cs="David" w:hint="cs"/>
          <w:rtl/>
        </w:rPr>
        <w:t xml:space="preserve"> השינויים שדיברנו עליהם לגבי משאל עם כשהוא נערך בלי קשר לבחירות </w:t>
      </w:r>
      <w:r w:rsidRPr="00244E7E">
        <w:rPr>
          <w:rFonts w:cs="David"/>
          <w:rtl/>
        </w:rPr>
        <w:t>–</w:t>
      </w:r>
      <w:r w:rsidRPr="00244E7E">
        <w:rPr>
          <w:rFonts w:cs="David" w:hint="cs"/>
          <w:rtl/>
        </w:rPr>
        <w:t xml:space="preserve"> על תעמולה לקראת משאל עם שנעשית על-ידי אדם או גוף שאינו מנוי בפסקה (1), ובלבד שאין בה משום תעמולה למען מפלגה או רשימת מועמדים מסוימת או למען מועמד מסוים. סמכויות יושב-ראש הוועדה, רק 17(ג) כי 17(ב) ירד, יחולו גם בקשר לתעמולת בחירות. </w:t>
      </w:r>
    </w:p>
    <w:p w14:paraId="2C78C2A6" w14:textId="77777777" w:rsidR="00244E7E" w:rsidRPr="00244E7E" w:rsidRDefault="00244E7E" w:rsidP="00244E7E">
      <w:pPr>
        <w:bidi/>
        <w:ind w:firstLine="706"/>
        <w:jc w:val="both"/>
        <w:rPr>
          <w:rFonts w:cs="David" w:hint="cs"/>
          <w:rtl/>
        </w:rPr>
      </w:pPr>
    </w:p>
    <w:p w14:paraId="2FD0271C"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5F79179D" w14:textId="77777777" w:rsidR="00244E7E" w:rsidRPr="00244E7E" w:rsidRDefault="00244E7E" w:rsidP="00244E7E">
      <w:pPr>
        <w:bidi/>
        <w:jc w:val="both"/>
        <w:rPr>
          <w:rFonts w:cs="David" w:hint="cs"/>
          <w:u w:val="single"/>
          <w:rtl/>
        </w:rPr>
      </w:pPr>
    </w:p>
    <w:p w14:paraId="438BD5F3" w14:textId="77777777" w:rsidR="00244E7E" w:rsidRPr="00244E7E" w:rsidRDefault="00244E7E" w:rsidP="00244E7E">
      <w:pPr>
        <w:bidi/>
        <w:ind w:firstLine="706"/>
        <w:jc w:val="both"/>
        <w:rPr>
          <w:rFonts w:cs="David" w:hint="cs"/>
          <w:rtl/>
        </w:rPr>
      </w:pPr>
      <w:r w:rsidRPr="00244E7E">
        <w:rPr>
          <w:rFonts w:cs="David" w:hint="cs"/>
          <w:rtl/>
        </w:rPr>
        <w:t>כשישבנו בדיונים על התקנון של הכנסת, על אלה שפורשים וסיעות וכדומה, יכול להיות שיש מישהו שפורש על הרקע הזה. אז מה יחול לגביו בכללים האלה?</w:t>
      </w:r>
    </w:p>
    <w:p w14:paraId="669BA50A" w14:textId="77777777" w:rsidR="00244E7E" w:rsidRPr="00244E7E" w:rsidRDefault="00244E7E" w:rsidP="00244E7E">
      <w:pPr>
        <w:bidi/>
        <w:ind w:firstLine="706"/>
        <w:jc w:val="both"/>
        <w:rPr>
          <w:rFonts w:cs="David" w:hint="cs"/>
          <w:rtl/>
        </w:rPr>
      </w:pPr>
    </w:p>
    <w:p w14:paraId="7C1761B2" w14:textId="77777777" w:rsidR="00244E7E" w:rsidRPr="00244E7E" w:rsidRDefault="00244E7E" w:rsidP="00244E7E">
      <w:pPr>
        <w:bidi/>
        <w:jc w:val="both"/>
        <w:rPr>
          <w:rFonts w:cs="David" w:hint="cs"/>
          <w:u w:val="single"/>
          <w:rtl/>
        </w:rPr>
      </w:pPr>
      <w:r w:rsidRPr="00244E7E">
        <w:rPr>
          <w:rFonts w:cs="David" w:hint="cs"/>
          <w:u w:val="single"/>
          <w:rtl/>
        </w:rPr>
        <w:t>אריה אלדד:</w:t>
      </w:r>
    </w:p>
    <w:p w14:paraId="280BED8A" w14:textId="77777777" w:rsidR="00244E7E" w:rsidRPr="00244E7E" w:rsidRDefault="00244E7E" w:rsidP="00244E7E">
      <w:pPr>
        <w:bidi/>
        <w:jc w:val="both"/>
        <w:rPr>
          <w:rFonts w:cs="David" w:hint="cs"/>
          <w:u w:val="single"/>
          <w:rtl/>
        </w:rPr>
      </w:pPr>
    </w:p>
    <w:p w14:paraId="6CA494FB" w14:textId="77777777" w:rsidR="00244E7E" w:rsidRPr="00244E7E" w:rsidRDefault="00244E7E" w:rsidP="00244E7E">
      <w:pPr>
        <w:bidi/>
        <w:ind w:firstLine="706"/>
        <w:jc w:val="both"/>
        <w:rPr>
          <w:rFonts w:cs="David" w:hint="cs"/>
          <w:rtl/>
        </w:rPr>
      </w:pPr>
      <w:r w:rsidRPr="00244E7E">
        <w:rPr>
          <w:rFonts w:cs="David" w:hint="cs"/>
          <w:rtl/>
        </w:rPr>
        <w:t xml:space="preserve">כמו על אדם פרטי. </w:t>
      </w:r>
    </w:p>
    <w:p w14:paraId="00F456D3" w14:textId="77777777" w:rsidR="00244E7E" w:rsidRPr="00244E7E" w:rsidRDefault="00244E7E" w:rsidP="00244E7E">
      <w:pPr>
        <w:bidi/>
        <w:ind w:firstLine="706"/>
        <w:jc w:val="both"/>
        <w:rPr>
          <w:rFonts w:cs="David" w:hint="cs"/>
          <w:rtl/>
        </w:rPr>
      </w:pPr>
    </w:p>
    <w:p w14:paraId="38B39706"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5CB587C3" w14:textId="77777777" w:rsidR="00244E7E" w:rsidRPr="00244E7E" w:rsidRDefault="00244E7E" w:rsidP="00244E7E">
      <w:pPr>
        <w:bidi/>
        <w:jc w:val="both"/>
        <w:rPr>
          <w:rFonts w:cs="David" w:hint="cs"/>
          <w:u w:val="single"/>
          <w:rtl/>
        </w:rPr>
      </w:pPr>
    </w:p>
    <w:p w14:paraId="3B262D31" w14:textId="77777777" w:rsidR="00244E7E" w:rsidRPr="00244E7E" w:rsidRDefault="00244E7E" w:rsidP="00244E7E">
      <w:pPr>
        <w:bidi/>
        <w:jc w:val="both"/>
        <w:rPr>
          <w:rFonts w:cs="David" w:hint="cs"/>
          <w:rtl/>
        </w:rPr>
      </w:pPr>
      <w:r w:rsidRPr="00244E7E">
        <w:rPr>
          <w:rFonts w:cs="David" w:hint="cs"/>
          <w:rtl/>
        </w:rPr>
        <w:tab/>
        <w:t xml:space="preserve">אמרנו אז שיש דברים שחלים עליו. </w:t>
      </w:r>
    </w:p>
    <w:p w14:paraId="42A0731D" w14:textId="77777777" w:rsidR="00244E7E" w:rsidRPr="00244E7E" w:rsidRDefault="00244E7E" w:rsidP="00244E7E">
      <w:pPr>
        <w:bidi/>
        <w:jc w:val="both"/>
        <w:rPr>
          <w:rFonts w:cs="David" w:hint="cs"/>
          <w:rtl/>
        </w:rPr>
      </w:pPr>
    </w:p>
    <w:p w14:paraId="206CEFDC"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E3A99F9" w14:textId="77777777" w:rsidR="00244E7E" w:rsidRPr="00244E7E" w:rsidRDefault="00244E7E" w:rsidP="00244E7E">
      <w:pPr>
        <w:bidi/>
        <w:jc w:val="both"/>
        <w:rPr>
          <w:rFonts w:cs="David" w:hint="cs"/>
          <w:u w:val="single"/>
          <w:rtl/>
        </w:rPr>
      </w:pPr>
    </w:p>
    <w:p w14:paraId="7931B122" w14:textId="77777777" w:rsidR="00244E7E" w:rsidRPr="00244E7E" w:rsidRDefault="00244E7E" w:rsidP="00244E7E">
      <w:pPr>
        <w:bidi/>
        <w:jc w:val="both"/>
        <w:rPr>
          <w:rFonts w:cs="David" w:hint="cs"/>
          <w:rtl/>
        </w:rPr>
      </w:pPr>
      <w:r w:rsidRPr="00244E7E">
        <w:rPr>
          <w:rFonts w:cs="David" w:hint="cs"/>
          <w:rtl/>
        </w:rPr>
        <w:tab/>
        <w:t xml:space="preserve">חוק הבחירות נוגע לשאלה של מה יקרה אתו. אם הוא ירוץ לבחירות כסיעה עצמאית, יש לו דקות שידור ומימון כסיעה עצמאית. אנחנו מדברים על מצב של משאל עם ביחד עם בחירות. אם הוא יחליט שהוא לא מתמודד, אז לא מגיע לו זמן. </w:t>
      </w:r>
    </w:p>
    <w:p w14:paraId="026550BA" w14:textId="77777777" w:rsidR="00244E7E" w:rsidRPr="00244E7E" w:rsidRDefault="00244E7E" w:rsidP="00244E7E">
      <w:pPr>
        <w:bidi/>
        <w:jc w:val="both"/>
        <w:rPr>
          <w:rFonts w:cs="David" w:hint="cs"/>
          <w:rtl/>
        </w:rPr>
      </w:pPr>
    </w:p>
    <w:p w14:paraId="03D6AE4A" w14:textId="77777777" w:rsidR="00244E7E" w:rsidRPr="00244E7E" w:rsidRDefault="00244E7E" w:rsidP="00244E7E">
      <w:pPr>
        <w:bidi/>
        <w:jc w:val="both"/>
        <w:rPr>
          <w:rFonts w:cs="David" w:hint="cs"/>
          <w:rtl/>
        </w:rPr>
      </w:pPr>
      <w:r w:rsidRPr="00244E7E">
        <w:rPr>
          <w:rFonts w:cs="David" w:hint="cs"/>
          <w:rtl/>
        </w:rPr>
        <w:tab/>
        <w:t xml:space="preserve">לדעתי סיימנו הכול, מלבד הערה אחת שאתם ביקשתם לדבר על השאלה האם לתת מימון מדינה. הבעיה היא פשוטה, שמכיוון שמדובר בריבוי כל כך גדול של גורמים, אין דרך למנוע את זה שאנשים יעשו פעילויות שהן במימון חיצוני כזה או אחר. אנחנו למעשה דנו בזה, אבל חבר הכנסת מולה שאל. לכן ההחלטה והכיוון שאליו הלכנו הם כאלה שמכיוון שאי-אפשר לייצר מגבלות על מימון, עדיף ונכון לחסוך מהקופה הציבורית את המימון הציבורי, בפרט משום שהממשלה ממילא תציג את העמדה שלה ואנשים פוליטיים שמתנגדים יציגו מנגד את העמדה שלהם ומפלגות שמתנגדות יהיו מעורבות. </w:t>
      </w:r>
    </w:p>
    <w:p w14:paraId="5DE901A2" w14:textId="77777777" w:rsidR="00244E7E" w:rsidRPr="00244E7E" w:rsidRDefault="00244E7E" w:rsidP="00244E7E">
      <w:pPr>
        <w:bidi/>
        <w:jc w:val="both"/>
        <w:rPr>
          <w:rFonts w:cs="David" w:hint="cs"/>
          <w:rtl/>
        </w:rPr>
      </w:pPr>
    </w:p>
    <w:p w14:paraId="4EF08FE3"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7DCCE588" w14:textId="77777777" w:rsidR="00244E7E" w:rsidRPr="00244E7E" w:rsidRDefault="00244E7E" w:rsidP="00244E7E">
      <w:pPr>
        <w:bidi/>
        <w:jc w:val="both"/>
        <w:rPr>
          <w:rFonts w:cs="David" w:hint="cs"/>
          <w:rtl/>
        </w:rPr>
      </w:pPr>
    </w:p>
    <w:p w14:paraId="388E8C17" w14:textId="77777777" w:rsidR="00244E7E" w:rsidRPr="00244E7E" w:rsidRDefault="00244E7E" w:rsidP="00244E7E">
      <w:pPr>
        <w:bidi/>
        <w:jc w:val="both"/>
        <w:rPr>
          <w:rFonts w:cs="David" w:hint="cs"/>
          <w:rtl/>
        </w:rPr>
      </w:pPr>
      <w:r w:rsidRPr="00244E7E">
        <w:rPr>
          <w:rFonts w:cs="David" w:hint="cs"/>
          <w:rtl/>
        </w:rPr>
        <w:tab/>
        <w:t xml:space="preserve"> יש מפלגות חלוקות. </w:t>
      </w:r>
    </w:p>
    <w:p w14:paraId="4FA12798" w14:textId="77777777" w:rsidR="00244E7E" w:rsidRPr="00244E7E" w:rsidRDefault="00244E7E" w:rsidP="00244E7E">
      <w:pPr>
        <w:bidi/>
        <w:jc w:val="both"/>
        <w:rPr>
          <w:rFonts w:cs="David" w:hint="cs"/>
          <w:rtl/>
        </w:rPr>
      </w:pPr>
    </w:p>
    <w:p w14:paraId="7478D8DE"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5B24B701" w14:textId="77777777" w:rsidR="00244E7E" w:rsidRPr="00244E7E" w:rsidRDefault="00244E7E" w:rsidP="00244E7E">
      <w:pPr>
        <w:bidi/>
        <w:jc w:val="both"/>
        <w:rPr>
          <w:rFonts w:cs="David" w:hint="cs"/>
          <w:u w:val="single"/>
          <w:rtl/>
        </w:rPr>
      </w:pPr>
    </w:p>
    <w:p w14:paraId="2A8D9308" w14:textId="77777777" w:rsidR="00244E7E" w:rsidRPr="00244E7E" w:rsidRDefault="00244E7E" w:rsidP="00244E7E">
      <w:pPr>
        <w:bidi/>
        <w:jc w:val="both"/>
        <w:rPr>
          <w:rFonts w:cs="David" w:hint="cs"/>
          <w:rtl/>
        </w:rPr>
      </w:pPr>
      <w:r w:rsidRPr="00244E7E">
        <w:rPr>
          <w:rFonts w:cs="David" w:hint="cs"/>
          <w:rtl/>
        </w:rPr>
        <w:tab/>
        <w:t xml:space="preserve">אני לא מבינה מה זה שאי-אפשר לעשות הגבלות על מימון. </w:t>
      </w:r>
    </w:p>
    <w:p w14:paraId="144E6271" w14:textId="77777777" w:rsidR="00244E7E" w:rsidRPr="00244E7E" w:rsidRDefault="00244E7E" w:rsidP="00244E7E">
      <w:pPr>
        <w:bidi/>
        <w:jc w:val="both"/>
        <w:rPr>
          <w:rFonts w:cs="David" w:hint="cs"/>
          <w:rtl/>
        </w:rPr>
      </w:pPr>
    </w:p>
    <w:p w14:paraId="1E2335E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47D8E418" w14:textId="77777777" w:rsidR="00244E7E" w:rsidRPr="00244E7E" w:rsidRDefault="00244E7E" w:rsidP="00244E7E">
      <w:pPr>
        <w:bidi/>
        <w:jc w:val="both"/>
        <w:rPr>
          <w:rFonts w:cs="David" w:hint="cs"/>
          <w:u w:val="single"/>
          <w:rtl/>
        </w:rPr>
      </w:pPr>
    </w:p>
    <w:p w14:paraId="66B3577D" w14:textId="77777777" w:rsidR="00244E7E" w:rsidRPr="00244E7E" w:rsidRDefault="00244E7E" w:rsidP="00244E7E">
      <w:pPr>
        <w:bidi/>
        <w:jc w:val="both"/>
        <w:rPr>
          <w:rFonts w:cs="David" w:hint="cs"/>
          <w:rtl/>
        </w:rPr>
      </w:pPr>
      <w:r w:rsidRPr="00244E7E">
        <w:rPr>
          <w:rFonts w:cs="David" w:hint="cs"/>
          <w:rtl/>
        </w:rPr>
        <w:tab/>
        <w:t xml:space="preserve">את לא יכולה לעשות הגבלות על מימון חיצוני. </w:t>
      </w:r>
    </w:p>
    <w:p w14:paraId="09305066" w14:textId="77777777" w:rsidR="00244E7E" w:rsidRPr="00244E7E" w:rsidRDefault="00244E7E" w:rsidP="00244E7E">
      <w:pPr>
        <w:bidi/>
        <w:jc w:val="both"/>
        <w:rPr>
          <w:rFonts w:cs="David" w:hint="cs"/>
          <w:rtl/>
        </w:rPr>
      </w:pPr>
    </w:p>
    <w:p w14:paraId="1D890172"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2C092238" w14:textId="77777777" w:rsidR="00244E7E" w:rsidRPr="00244E7E" w:rsidRDefault="00244E7E" w:rsidP="00244E7E">
      <w:pPr>
        <w:bidi/>
        <w:jc w:val="both"/>
        <w:rPr>
          <w:rFonts w:cs="David" w:hint="cs"/>
          <w:u w:val="single"/>
          <w:rtl/>
        </w:rPr>
      </w:pPr>
    </w:p>
    <w:p w14:paraId="757293D6" w14:textId="77777777" w:rsidR="00244E7E" w:rsidRPr="00244E7E" w:rsidRDefault="00244E7E" w:rsidP="00244E7E">
      <w:pPr>
        <w:bidi/>
        <w:ind w:firstLine="706"/>
        <w:jc w:val="both"/>
        <w:rPr>
          <w:rFonts w:cs="David" w:hint="cs"/>
          <w:rtl/>
        </w:rPr>
      </w:pPr>
      <w:r w:rsidRPr="00244E7E">
        <w:rPr>
          <w:rFonts w:cs="David" w:hint="cs"/>
          <w:rtl/>
        </w:rPr>
        <w:t>מה קורה כשאתה עושה בחירות בפריימריס?</w:t>
      </w:r>
    </w:p>
    <w:p w14:paraId="479E5C3F" w14:textId="77777777" w:rsidR="00244E7E" w:rsidRPr="00244E7E" w:rsidRDefault="00244E7E" w:rsidP="00244E7E">
      <w:pPr>
        <w:bidi/>
        <w:ind w:firstLine="706"/>
        <w:jc w:val="both"/>
        <w:rPr>
          <w:rFonts w:cs="David" w:hint="cs"/>
          <w:rtl/>
        </w:rPr>
      </w:pPr>
    </w:p>
    <w:p w14:paraId="2145BF1F"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BC1C0C3" w14:textId="77777777" w:rsidR="00244E7E" w:rsidRPr="00244E7E" w:rsidRDefault="00244E7E" w:rsidP="00244E7E">
      <w:pPr>
        <w:bidi/>
        <w:jc w:val="both"/>
        <w:rPr>
          <w:rFonts w:cs="David" w:hint="cs"/>
          <w:u w:val="single"/>
          <w:rtl/>
        </w:rPr>
      </w:pPr>
    </w:p>
    <w:p w14:paraId="230CAAAB" w14:textId="77777777" w:rsidR="00244E7E" w:rsidRPr="00244E7E" w:rsidRDefault="00244E7E" w:rsidP="00244E7E">
      <w:pPr>
        <w:bidi/>
        <w:ind w:firstLine="706"/>
        <w:jc w:val="both"/>
        <w:rPr>
          <w:rFonts w:cs="David" w:hint="cs"/>
          <w:rtl/>
        </w:rPr>
      </w:pPr>
      <w:r w:rsidRPr="00244E7E">
        <w:rPr>
          <w:rFonts w:cs="David" w:hint="cs"/>
          <w:rtl/>
        </w:rPr>
        <w:tab/>
        <w:t xml:space="preserve"> זה לא אותו דבר, כי שם יש נקודת ייחוס. </w:t>
      </w:r>
    </w:p>
    <w:p w14:paraId="37FC33F2" w14:textId="77777777" w:rsidR="00244E7E" w:rsidRPr="00244E7E" w:rsidRDefault="00244E7E" w:rsidP="00244E7E">
      <w:pPr>
        <w:bidi/>
        <w:ind w:firstLine="706"/>
        <w:jc w:val="both"/>
        <w:rPr>
          <w:rFonts w:cs="David" w:hint="cs"/>
          <w:rtl/>
        </w:rPr>
      </w:pPr>
    </w:p>
    <w:p w14:paraId="61618BE0"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763FFCB8" w14:textId="77777777" w:rsidR="00244E7E" w:rsidRPr="00244E7E" w:rsidRDefault="00244E7E" w:rsidP="00244E7E">
      <w:pPr>
        <w:bidi/>
        <w:jc w:val="both"/>
        <w:rPr>
          <w:rFonts w:cs="David" w:hint="cs"/>
          <w:rtl/>
        </w:rPr>
      </w:pPr>
    </w:p>
    <w:p w14:paraId="0FCF11B6" w14:textId="77777777" w:rsidR="00244E7E" w:rsidRPr="00244E7E" w:rsidRDefault="00244E7E" w:rsidP="00244E7E">
      <w:pPr>
        <w:bidi/>
        <w:ind w:firstLine="706"/>
        <w:jc w:val="both"/>
        <w:rPr>
          <w:rFonts w:cs="David" w:hint="cs"/>
          <w:rtl/>
        </w:rPr>
      </w:pPr>
      <w:r w:rsidRPr="00244E7E">
        <w:rPr>
          <w:rFonts w:cs="David" w:hint="cs"/>
          <w:rtl/>
        </w:rPr>
        <w:tab/>
        <w:t xml:space="preserve"> ההנחה היא שרק מי שמתמודד מוציא כספים והוא מפרסם את עצמו. אנחנו יודעים, יש לנו מספר מוגבל של שחקנים. בעוד שבמשאל עם זה בלתי מוגבל. כל אדם, כל עמותה, כל גוף, יכול לרצות לפרסם. </w:t>
      </w:r>
    </w:p>
    <w:p w14:paraId="15E73821" w14:textId="77777777" w:rsidR="00244E7E" w:rsidRPr="00244E7E" w:rsidRDefault="00244E7E" w:rsidP="00244E7E">
      <w:pPr>
        <w:bidi/>
        <w:ind w:firstLine="706"/>
        <w:jc w:val="both"/>
        <w:rPr>
          <w:rFonts w:cs="David" w:hint="cs"/>
          <w:rtl/>
        </w:rPr>
      </w:pPr>
    </w:p>
    <w:p w14:paraId="626108A0"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3F94DCA2" w14:textId="77777777" w:rsidR="00244E7E" w:rsidRPr="00244E7E" w:rsidRDefault="00244E7E" w:rsidP="00244E7E">
      <w:pPr>
        <w:bidi/>
        <w:jc w:val="both"/>
        <w:rPr>
          <w:rFonts w:cs="David" w:hint="cs"/>
          <w:u w:val="single"/>
          <w:rtl/>
        </w:rPr>
      </w:pPr>
    </w:p>
    <w:p w14:paraId="4CE10C04" w14:textId="77777777" w:rsidR="00244E7E" w:rsidRPr="00244E7E" w:rsidRDefault="00244E7E" w:rsidP="00244E7E">
      <w:pPr>
        <w:bidi/>
        <w:ind w:firstLine="706"/>
        <w:jc w:val="both"/>
        <w:rPr>
          <w:rFonts w:cs="David" w:hint="cs"/>
          <w:rtl/>
        </w:rPr>
      </w:pPr>
      <w:r w:rsidRPr="00244E7E">
        <w:rPr>
          <w:rFonts w:cs="David" w:hint="cs"/>
          <w:rtl/>
        </w:rPr>
        <w:tab/>
        <w:t xml:space="preserve"> יוסי ביילין רוצה עכשיו את ספרו על יתרונות השלום לחלק במרכז העיר. את יכולה למנוע ממנו? </w:t>
      </w:r>
    </w:p>
    <w:p w14:paraId="7096D522" w14:textId="77777777" w:rsidR="00244E7E" w:rsidRPr="00244E7E" w:rsidRDefault="00244E7E" w:rsidP="00244E7E">
      <w:pPr>
        <w:bidi/>
        <w:ind w:firstLine="706"/>
        <w:jc w:val="both"/>
        <w:rPr>
          <w:rFonts w:cs="David" w:hint="cs"/>
          <w:rtl/>
        </w:rPr>
      </w:pPr>
    </w:p>
    <w:p w14:paraId="657B77D4" w14:textId="77777777" w:rsidR="00244E7E" w:rsidRPr="00244E7E" w:rsidRDefault="00244E7E" w:rsidP="00244E7E">
      <w:pPr>
        <w:bidi/>
        <w:jc w:val="both"/>
        <w:rPr>
          <w:rFonts w:cs="David" w:hint="cs"/>
          <w:u w:val="single"/>
          <w:rtl/>
        </w:rPr>
      </w:pPr>
      <w:r w:rsidRPr="00244E7E">
        <w:rPr>
          <w:rFonts w:cs="David" w:hint="cs"/>
          <w:u w:val="single"/>
          <w:rtl/>
        </w:rPr>
        <w:t>רחל אדטו:</w:t>
      </w:r>
    </w:p>
    <w:p w14:paraId="4CB0F13B" w14:textId="77777777" w:rsidR="00244E7E" w:rsidRPr="00244E7E" w:rsidRDefault="00244E7E" w:rsidP="00244E7E">
      <w:pPr>
        <w:bidi/>
        <w:jc w:val="both"/>
        <w:rPr>
          <w:rFonts w:cs="David" w:hint="cs"/>
          <w:u w:val="single"/>
          <w:rtl/>
        </w:rPr>
      </w:pPr>
    </w:p>
    <w:p w14:paraId="3B234FE2" w14:textId="77777777" w:rsidR="00244E7E" w:rsidRPr="00244E7E" w:rsidRDefault="00244E7E" w:rsidP="00244E7E">
      <w:pPr>
        <w:bidi/>
        <w:ind w:firstLine="706"/>
        <w:jc w:val="both"/>
        <w:rPr>
          <w:rFonts w:cs="David" w:hint="cs"/>
          <w:rtl/>
        </w:rPr>
      </w:pPr>
      <w:r w:rsidRPr="00244E7E">
        <w:rPr>
          <w:rFonts w:cs="David" w:hint="cs"/>
          <w:rtl/>
        </w:rPr>
        <w:t xml:space="preserve">זה נראה כאילו הצעת החוק הזאת הוגשה על-ידי חברות הפרסום למיניהן. </w:t>
      </w:r>
    </w:p>
    <w:p w14:paraId="54BC56B6" w14:textId="77777777" w:rsidR="00244E7E" w:rsidRPr="00244E7E" w:rsidRDefault="00244E7E" w:rsidP="00244E7E">
      <w:pPr>
        <w:bidi/>
        <w:ind w:firstLine="706"/>
        <w:jc w:val="both"/>
        <w:rPr>
          <w:rFonts w:cs="David" w:hint="cs"/>
          <w:rtl/>
        </w:rPr>
      </w:pPr>
    </w:p>
    <w:p w14:paraId="58575424"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943C29F" w14:textId="77777777" w:rsidR="00244E7E" w:rsidRPr="00244E7E" w:rsidRDefault="00244E7E" w:rsidP="00244E7E">
      <w:pPr>
        <w:bidi/>
        <w:jc w:val="both"/>
        <w:rPr>
          <w:rFonts w:cs="David" w:hint="cs"/>
          <w:u w:val="single"/>
          <w:rtl/>
        </w:rPr>
      </w:pPr>
    </w:p>
    <w:p w14:paraId="278E0390" w14:textId="77777777" w:rsidR="00244E7E" w:rsidRPr="00244E7E" w:rsidRDefault="00244E7E" w:rsidP="00244E7E">
      <w:pPr>
        <w:bidi/>
        <w:ind w:firstLine="706"/>
        <w:jc w:val="both"/>
        <w:rPr>
          <w:rFonts w:cs="David" w:hint="cs"/>
          <w:rtl/>
        </w:rPr>
      </w:pPr>
      <w:r w:rsidRPr="00244E7E">
        <w:rPr>
          <w:rFonts w:cs="David" w:hint="cs"/>
          <w:rtl/>
        </w:rPr>
        <w:tab/>
        <w:t xml:space="preserve"> עובדה שיש לא מעט סוגי פרסום שדווקא נמנעים כאן. </w:t>
      </w:r>
    </w:p>
    <w:p w14:paraId="0E2B6ED4" w14:textId="77777777" w:rsidR="00244E7E" w:rsidRPr="00244E7E" w:rsidRDefault="00244E7E" w:rsidP="00244E7E">
      <w:pPr>
        <w:bidi/>
        <w:ind w:firstLine="706"/>
        <w:jc w:val="both"/>
        <w:rPr>
          <w:rFonts w:cs="David" w:hint="cs"/>
          <w:rtl/>
        </w:rPr>
      </w:pPr>
    </w:p>
    <w:p w14:paraId="33476161"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546FA014" w14:textId="77777777" w:rsidR="00244E7E" w:rsidRPr="00244E7E" w:rsidRDefault="00244E7E" w:rsidP="00244E7E">
      <w:pPr>
        <w:bidi/>
        <w:jc w:val="both"/>
        <w:rPr>
          <w:rFonts w:cs="David" w:hint="cs"/>
          <w:rtl/>
        </w:rPr>
      </w:pPr>
    </w:p>
    <w:p w14:paraId="595CF0F0" w14:textId="77777777" w:rsidR="00244E7E" w:rsidRPr="00244E7E" w:rsidRDefault="00244E7E" w:rsidP="00244E7E">
      <w:pPr>
        <w:bidi/>
        <w:ind w:firstLine="706"/>
        <w:jc w:val="both"/>
        <w:rPr>
          <w:rFonts w:cs="David" w:hint="cs"/>
          <w:rtl/>
        </w:rPr>
      </w:pPr>
      <w:r w:rsidRPr="00244E7E">
        <w:rPr>
          <w:rFonts w:cs="David" w:hint="cs"/>
          <w:rtl/>
        </w:rPr>
        <w:tab/>
        <w:t xml:space="preserve"> רדיו וטלוויזיה למשל. יש גם מגבלות על שילוט חוצות. </w:t>
      </w:r>
    </w:p>
    <w:p w14:paraId="5D940093" w14:textId="77777777" w:rsidR="00244E7E" w:rsidRPr="00244E7E" w:rsidRDefault="00244E7E" w:rsidP="00244E7E">
      <w:pPr>
        <w:bidi/>
        <w:ind w:firstLine="706"/>
        <w:jc w:val="both"/>
        <w:rPr>
          <w:rFonts w:cs="David" w:hint="cs"/>
          <w:rtl/>
        </w:rPr>
      </w:pPr>
    </w:p>
    <w:p w14:paraId="11E6FBFE" w14:textId="77777777" w:rsidR="00244E7E" w:rsidRPr="00244E7E" w:rsidRDefault="00244E7E" w:rsidP="00244E7E">
      <w:pPr>
        <w:bidi/>
        <w:jc w:val="both"/>
        <w:rPr>
          <w:rFonts w:cs="David" w:hint="cs"/>
          <w:u w:val="single"/>
          <w:rtl/>
        </w:rPr>
      </w:pPr>
      <w:r w:rsidRPr="00244E7E">
        <w:rPr>
          <w:rFonts w:cs="David" w:hint="cs"/>
          <w:u w:val="single"/>
          <w:rtl/>
        </w:rPr>
        <w:t>עו"ד אסתר אפרת:</w:t>
      </w:r>
    </w:p>
    <w:p w14:paraId="655E0B06" w14:textId="77777777" w:rsidR="00244E7E" w:rsidRPr="00244E7E" w:rsidRDefault="00244E7E" w:rsidP="00244E7E">
      <w:pPr>
        <w:bidi/>
        <w:jc w:val="both"/>
        <w:rPr>
          <w:rFonts w:cs="David" w:hint="cs"/>
          <w:rtl/>
        </w:rPr>
      </w:pPr>
    </w:p>
    <w:p w14:paraId="63D9D785" w14:textId="77777777" w:rsidR="00244E7E" w:rsidRPr="00244E7E" w:rsidRDefault="00244E7E" w:rsidP="00244E7E">
      <w:pPr>
        <w:bidi/>
        <w:ind w:firstLine="706"/>
        <w:jc w:val="both"/>
        <w:rPr>
          <w:rFonts w:cs="David" w:hint="cs"/>
          <w:rtl/>
        </w:rPr>
      </w:pPr>
      <w:r w:rsidRPr="00244E7E">
        <w:rPr>
          <w:rFonts w:cs="David" w:hint="cs"/>
          <w:rtl/>
        </w:rPr>
        <w:tab/>
        <w:t xml:space="preserve"> אני מבקשת לחזור למה שהיה בסעיף של הערעור, סעיף 86. </w:t>
      </w:r>
    </w:p>
    <w:p w14:paraId="372DEA33" w14:textId="77777777" w:rsidR="00244E7E" w:rsidRPr="00244E7E" w:rsidRDefault="00244E7E" w:rsidP="00244E7E">
      <w:pPr>
        <w:bidi/>
        <w:ind w:firstLine="706"/>
        <w:jc w:val="both"/>
        <w:rPr>
          <w:rFonts w:cs="David" w:hint="cs"/>
          <w:rtl/>
        </w:rPr>
      </w:pPr>
    </w:p>
    <w:p w14:paraId="777E7B0B" w14:textId="77777777" w:rsidR="00244E7E" w:rsidRPr="00244E7E" w:rsidRDefault="00244E7E" w:rsidP="00244E7E">
      <w:pPr>
        <w:bidi/>
        <w:jc w:val="both"/>
        <w:rPr>
          <w:rFonts w:cs="David" w:hint="cs"/>
          <w:u w:val="single"/>
          <w:rtl/>
        </w:rPr>
      </w:pPr>
      <w:r w:rsidRPr="00244E7E">
        <w:rPr>
          <w:rFonts w:cs="David" w:hint="cs"/>
          <w:u w:val="single"/>
          <w:rtl/>
        </w:rPr>
        <w:t>ארבל אסטרחן:</w:t>
      </w:r>
    </w:p>
    <w:p w14:paraId="4A435101" w14:textId="77777777" w:rsidR="00244E7E" w:rsidRPr="00244E7E" w:rsidRDefault="00244E7E" w:rsidP="00244E7E">
      <w:pPr>
        <w:bidi/>
        <w:jc w:val="both"/>
        <w:rPr>
          <w:rFonts w:cs="David" w:hint="cs"/>
          <w:rtl/>
        </w:rPr>
      </w:pPr>
    </w:p>
    <w:p w14:paraId="13875E85" w14:textId="77777777" w:rsidR="00244E7E" w:rsidRPr="00244E7E" w:rsidRDefault="00244E7E" w:rsidP="00244E7E">
      <w:pPr>
        <w:bidi/>
        <w:ind w:firstLine="706"/>
        <w:jc w:val="both"/>
        <w:rPr>
          <w:rFonts w:cs="David" w:hint="cs"/>
          <w:rtl/>
        </w:rPr>
      </w:pPr>
      <w:r w:rsidRPr="00244E7E">
        <w:rPr>
          <w:rFonts w:cs="David" w:hint="cs"/>
          <w:rtl/>
        </w:rPr>
        <w:tab/>
        <w:t xml:space="preserve"> זה נמצא בעמוד 14, סעיף (23). אנחנו שינינו בעקבות הערת נציגת משרד החוץ. היום 86(א) לחוק הבחירות אומר שניתן להגיש ערעור בכל מיני עניינים, ובלבד שהליקוי שטוענים עליו עשוי היה להשפיע על תוצאות הבחירות. מה שמוצע כאן שלא מספיק לצורך קבלת ערעור שיגידו שבקלפי מסוימת ספרו לא נכון, אלא רק אם קבלת הערעור תכריע על ההכרעה במשאל העם, תהפוך בעד לנגד. את זה הכנסנו. </w:t>
      </w:r>
    </w:p>
    <w:p w14:paraId="4B41CEE9" w14:textId="77777777" w:rsidR="00244E7E" w:rsidRPr="00244E7E" w:rsidRDefault="00244E7E" w:rsidP="00244E7E">
      <w:pPr>
        <w:bidi/>
        <w:ind w:firstLine="706"/>
        <w:jc w:val="both"/>
        <w:rPr>
          <w:rFonts w:cs="David" w:hint="cs"/>
          <w:rtl/>
        </w:rPr>
      </w:pPr>
    </w:p>
    <w:p w14:paraId="36AB9C22" w14:textId="77777777" w:rsidR="00244E7E" w:rsidRPr="00244E7E" w:rsidRDefault="00244E7E" w:rsidP="00244E7E">
      <w:pPr>
        <w:bidi/>
        <w:jc w:val="both"/>
        <w:rPr>
          <w:rFonts w:cs="David" w:hint="cs"/>
          <w:u w:val="single"/>
          <w:rtl/>
        </w:rPr>
      </w:pPr>
      <w:r w:rsidRPr="00244E7E">
        <w:rPr>
          <w:rFonts w:cs="David" w:hint="cs"/>
          <w:u w:val="single"/>
          <w:rtl/>
        </w:rPr>
        <w:t>עו"ד אסתר אפרת:</w:t>
      </w:r>
    </w:p>
    <w:p w14:paraId="709195DF" w14:textId="77777777" w:rsidR="00244E7E" w:rsidRPr="00244E7E" w:rsidRDefault="00244E7E" w:rsidP="00244E7E">
      <w:pPr>
        <w:bidi/>
        <w:jc w:val="both"/>
        <w:rPr>
          <w:rFonts w:cs="David" w:hint="cs"/>
          <w:rtl/>
        </w:rPr>
      </w:pPr>
    </w:p>
    <w:p w14:paraId="1C2F7DD5" w14:textId="77777777" w:rsidR="00244E7E" w:rsidRPr="00244E7E" w:rsidRDefault="00244E7E" w:rsidP="00244E7E">
      <w:pPr>
        <w:bidi/>
        <w:ind w:firstLine="706"/>
        <w:jc w:val="both"/>
        <w:rPr>
          <w:rFonts w:cs="David" w:hint="cs"/>
          <w:rtl/>
        </w:rPr>
      </w:pPr>
      <w:r w:rsidRPr="00244E7E">
        <w:rPr>
          <w:rFonts w:cs="David" w:hint="cs"/>
          <w:rtl/>
        </w:rPr>
        <w:tab/>
        <w:t xml:space="preserve"> אם מישהו טוען שהיו ליקויים וזה לא משפיע על ההכרעה, מצדי שיבדקו את הליקויים.</w:t>
      </w:r>
    </w:p>
    <w:p w14:paraId="64FB048E" w14:textId="77777777" w:rsidR="00244E7E" w:rsidRPr="00244E7E" w:rsidRDefault="00244E7E" w:rsidP="00244E7E">
      <w:pPr>
        <w:bidi/>
        <w:ind w:firstLine="706"/>
        <w:jc w:val="both"/>
        <w:rPr>
          <w:rFonts w:cs="David" w:hint="cs"/>
          <w:rtl/>
        </w:rPr>
      </w:pPr>
    </w:p>
    <w:p w14:paraId="0CEAB3ED"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230533A3" w14:textId="77777777" w:rsidR="00244E7E" w:rsidRPr="00244E7E" w:rsidRDefault="00244E7E" w:rsidP="00244E7E">
      <w:pPr>
        <w:bidi/>
        <w:jc w:val="both"/>
        <w:rPr>
          <w:rFonts w:cs="David" w:hint="cs"/>
          <w:u w:val="single"/>
          <w:rtl/>
        </w:rPr>
      </w:pPr>
    </w:p>
    <w:p w14:paraId="199AB1F5" w14:textId="77777777" w:rsidR="00244E7E" w:rsidRPr="00244E7E" w:rsidRDefault="00244E7E" w:rsidP="00244E7E">
      <w:pPr>
        <w:bidi/>
        <w:ind w:firstLine="706"/>
        <w:jc w:val="both"/>
        <w:rPr>
          <w:rFonts w:cs="David" w:hint="cs"/>
          <w:rtl/>
        </w:rPr>
      </w:pPr>
      <w:r w:rsidRPr="00244E7E">
        <w:rPr>
          <w:rFonts w:cs="David" w:hint="cs"/>
          <w:rtl/>
        </w:rPr>
        <w:tab/>
        <w:t xml:space="preserve"> אין הליך כזה. אם יש ליקויים ברמה הפלילית, שילך למשטרה.</w:t>
      </w:r>
    </w:p>
    <w:p w14:paraId="5EA9D141" w14:textId="77777777" w:rsidR="00244E7E" w:rsidRPr="00244E7E" w:rsidRDefault="00244E7E" w:rsidP="00244E7E">
      <w:pPr>
        <w:bidi/>
        <w:ind w:firstLine="706"/>
        <w:jc w:val="both"/>
        <w:rPr>
          <w:rFonts w:cs="David" w:hint="cs"/>
          <w:rtl/>
        </w:rPr>
      </w:pPr>
    </w:p>
    <w:p w14:paraId="33CD8EDE" w14:textId="77777777" w:rsidR="00244E7E" w:rsidRPr="00244E7E" w:rsidRDefault="00244E7E" w:rsidP="00244E7E">
      <w:pPr>
        <w:bidi/>
        <w:jc w:val="both"/>
        <w:rPr>
          <w:rFonts w:cs="David" w:hint="cs"/>
          <w:u w:val="single"/>
          <w:rtl/>
        </w:rPr>
      </w:pPr>
      <w:r w:rsidRPr="00244E7E">
        <w:rPr>
          <w:rFonts w:cs="David" w:hint="cs"/>
          <w:u w:val="single"/>
          <w:rtl/>
        </w:rPr>
        <w:t>עו"ד אסתר אפרת:</w:t>
      </w:r>
    </w:p>
    <w:p w14:paraId="6FEEB5D5" w14:textId="77777777" w:rsidR="00244E7E" w:rsidRPr="00244E7E" w:rsidRDefault="00244E7E" w:rsidP="00244E7E">
      <w:pPr>
        <w:bidi/>
        <w:jc w:val="both"/>
        <w:rPr>
          <w:rFonts w:cs="David" w:hint="cs"/>
          <w:rtl/>
        </w:rPr>
      </w:pPr>
    </w:p>
    <w:p w14:paraId="33C2AEC1" w14:textId="77777777" w:rsidR="00244E7E" w:rsidRPr="00244E7E" w:rsidRDefault="00244E7E" w:rsidP="00244E7E">
      <w:pPr>
        <w:bidi/>
        <w:ind w:firstLine="706"/>
        <w:jc w:val="both"/>
        <w:rPr>
          <w:rFonts w:cs="David" w:hint="cs"/>
          <w:rtl/>
        </w:rPr>
      </w:pPr>
      <w:r w:rsidRPr="00244E7E">
        <w:rPr>
          <w:rFonts w:cs="David" w:hint="cs"/>
          <w:rtl/>
        </w:rPr>
        <w:tab/>
        <w:t xml:space="preserve"> אני רוצה להבטיח שלא יעוכב שום דבר. </w:t>
      </w:r>
    </w:p>
    <w:p w14:paraId="4EB6FE0D" w14:textId="77777777" w:rsidR="00244E7E" w:rsidRPr="00244E7E" w:rsidRDefault="00244E7E" w:rsidP="00244E7E">
      <w:pPr>
        <w:bidi/>
        <w:ind w:firstLine="706"/>
        <w:jc w:val="both"/>
        <w:rPr>
          <w:rFonts w:cs="David" w:hint="cs"/>
          <w:rtl/>
        </w:rPr>
      </w:pPr>
    </w:p>
    <w:p w14:paraId="5D3D0DB1" w14:textId="77777777" w:rsidR="00244E7E" w:rsidRPr="00244E7E" w:rsidRDefault="00244E7E" w:rsidP="00244E7E">
      <w:pPr>
        <w:bidi/>
        <w:jc w:val="both"/>
        <w:rPr>
          <w:rFonts w:cs="David" w:hint="cs"/>
          <w:u w:val="single"/>
          <w:rtl/>
        </w:rPr>
      </w:pPr>
      <w:r w:rsidRPr="00244E7E">
        <w:rPr>
          <w:rFonts w:cs="David" w:hint="cs"/>
          <w:u w:val="single"/>
          <w:rtl/>
        </w:rPr>
        <w:t xml:space="preserve">היו"ר יריב </w:t>
      </w:r>
      <w:proofErr w:type="spellStart"/>
      <w:r w:rsidRPr="00244E7E">
        <w:rPr>
          <w:rFonts w:cs="David" w:hint="cs"/>
          <w:u w:val="single"/>
          <w:rtl/>
        </w:rPr>
        <w:t>לוין</w:t>
      </w:r>
      <w:proofErr w:type="spellEnd"/>
      <w:r w:rsidRPr="00244E7E">
        <w:rPr>
          <w:rFonts w:cs="David" w:hint="cs"/>
          <w:u w:val="single"/>
          <w:rtl/>
        </w:rPr>
        <w:t>:</w:t>
      </w:r>
    </w:p>
    <w:p w14:paraId="0A431865" w14:textId="77777777" w:rsidR="00244E7E" w:rsidRPr="00244E7E" w:rsidRDefault="00244E7E" w:rsidP="00244E7E">
      <w:pPr>
        <w:bidi/>
        <w:jc w:val="both"/>
        <w:rPr>
          <w:rFonts w:cs="David" w:hint="cs"/>
          <w:u w:val="single"/>
          <w:rtl/>
        </w:rPr>
      </w:pPr>
    </w:p>
    <w:p w14:paraId="4B0B8D0B" w14:textId="77777777" w:rsidR="00244E7E" w:rsidRPr="00244E7E" w:rsidRDefault="00244E7E" w:rsidP="00244E7E">
      <w:pPr>
        <w:bidi/>
        <w:ind w:firstLine="706"/>
        <w:jc w:val="both"/>
        <w:rPr>
          <w:rFonts w:cs="David" w:hint="cs"/>
          <w:rtl/>
        </w:rPr>
      </w:pPr>
      <w:r w:rsidRPr="00244E7E">
        <w:rPr>
          <w:rFonts w:cs="David" w:hint="cs"/>
          <w:rtl/>
        </w:rPr>
        <w:tab/>
        <w:t xml:space="preserve"> זה מה שעשינו. הבדיקות יהיו רק במקום שבו אם הטענה תתקבל התוצאות משתנות, </w:t>
      </w:r>
      <w:proofErr w:type="spellStart"/>
      <w:r w:rsidRPr="00244E7E">
        <w:rPr>
          <w:rFonts w:cs="David" w:hint="cs"/>
          <w:rtl/>
        </w:rPr>
        <w:t>הבעד</w:t>
      </w:r>
      <w:proofErr w:type="spellEnd"/>
      <w:r w:rsidRPr="00244E7E">
        <w:rPr>
          <w:rFonts w:cs="David" w:hint="cs"/>
          <w:rtl/>
        </w:rPr>
        <w:t xml:space="preserve"> יהפוך לנגד ולהפך. הערה נכונה. </w:t>
      </w:r>
    </w:p>
    <w:p w14:paraId="152EBB3C" w14:textId="77777777" w:rsidR="00244E7E" w:rsidRPr="00244E7E" w:rsidRDefault="00244E7E" w:rsidP="00244E7E">
      <w:pPr>
        <w:bidi/>
        <w:ind w:firstLine="706"/>
        <w:jc w:val="both"/>
        <w:rPr>
          <w:rFonts w:cs="David" w:hint="cs"/>
          <w:rtl/>
        </w:rPr>
      </w:pPr>
    </w:p>
    <w:p w14:paraId="3CD1B747" w14:textId="77777777" w:rsidR="00244E7E" w:rsidRPr="00244E7E" w:rsidRDefault="00244E7E" w:rsidP="00244E7E">
      <w:pPr>
        <w:bidi/>
        <w:ind w:firstLine="706"/>
        <w:jc w:val="both"/>
        <w:rPr>
          <w:rFonts w:cs="David" w:hint="cs"/>
          <w:rtl/>
        </w:rPr>
      </w:pPr>
      <w:r w:rsidRPr="00244E7E">
        <w:rPr>
          <w:rFonts w:cs="David" w:hint="cs"/>
          <w:rtl/>
        </w:rPr>
        <w:t xml:space="preserve">תודה רבה. המשך יבוא. </w:t>
      </w:r>
    </w:p>
    <w:p w14:paraId="5470E766" w14:textId="77777777" w:rsidR="00244E7E" w:rsidRPr="00244E7E" w:rsidRDefault="00244E7E" w:rsidP="00244E7E">
      <w:pPr>
        <w:bidi/>
        <w:ind w:firstLine="706"/>
        <w:jc w:val="both"/>
        <w:rPr>
          <w:rFonts w:cs="David" w:hint="cs"/>
          <w:rtl/>
        </w:rPr>
      </w:pPr>
    </w:p>
    <w:p w14:paraId="0A6A0E46" w14:textId="77777777" w:rsidR="00244E7E" w:rsidRPr="00244E7E" w:rsidRDefault="00244E7E" w:rsidP="00244E7E">
      <w:pPr>
        <w:bidi/>
        <w:ind w:firstLine="706"/>
        <w:jc w:val="both"/>
        <w:rPr>
          <w:rFonts w:cs="David" w:hint="cs"/>
          <w:rtl/>
        </w:rPr>
      </w:pPr>
    </w:p>
    <w:p w14:paraId="21B23B38" w14:textId="77777777" w:rsidR="00244E7E" w:rsidRPr="00244E7E" w:rsidRDefault="00244E7E" w:rsidP="00244E7E">
      <w:pPr>
        <w:bidi/>
        <w:ind w:firstLine="706"/>
        <w:jc w:val="both"/>
        <w:rPr>
          <w:rFonts w:cs="David" w:hint="cs"/>
          <w:rtl/>
        </w:rPr>
      </w:pPr>
    </w:p>
    <w:p w14:paraId="4D969821" w14:textId="77777777" w:rsidR="00244E7E" w:rsidRPr="00244E7E" w:rsidRDefault="00244E7E" w:rsidP="00244E7E">
      <w:pPr>
        <w:bidi/>
        <w:ind w:firstLine="706"/>
        <w:rPr>
          <w:rFonts w:cs="David" w:hint="cs"/>
          <w:b/>
          <w:bCs/>
          <w:u w:val="single"/>
          <w:rtl/>
        </w:rPr>
      </w:pPr>
      <w:r w:rsidRPr="00244E7E">
        <w:rPr>
          <w:rFonts w:cs="David" w:hint="cs"/>
          <w:b/>
          <w:bCs/>
          <w:u w:val="single"/>
          <w:rtl/>
        </w:rPr>
        <w:t>הישיבה ננעלה בשעה 14:00</w:t>
      </w:r>
    </w:p>
    <w:p w14:paraId="2556FA17" w14:textId="77777777" w:rsidR="00244E7E" w:rsidRPr="00244E7E" w:rsidRDefault="00244E7E" w:rsidP="00244E7E">
      <w:pPr>
        <w:bidi/>
        <w:ind w:firstLine="706"/>
        <w:jc w:val="both"/>
        <w:rPr>
          <w:rFonts w:cs="David" w:hint="cs"/>
          <w:rtl/>
        </w:rPr>
      </w:pPr>
    </w:p>
    <w:p w14:paraId="14C4FE81" w14:textId="77777777" w:rsidR="00244E7E" w:rsidRPr="00244E7E" w:rsidRDefault="00244E7E" w:rsidP="00244E7E">
      <w:pPr>
        <w:bidi/>
        <w:ind w:firstLine="706"/>
        <w:jc w:val="both"/>
        <w:rPr>
          <w:rFonts w:cs="David" w:hint="cs"/>
          <w:rtl/>
        </w:rPr>
      </w:pPr>
    </w:p>
    <w:p w14:paraId="64644C8A" w14:textId="77777777" w:rsidR="00244E7E" w:rsidRPr="00244E7E" w:rsidRDefault="00244E7E" w:rsidP="00244E7E">
      <w:pPr>
        <w:bidi/>
        <w:jc w:val="both"/>
        <w:rPr>
          <w:rFonts w:cs="David" w:hint="cs"/>
          <w:rtl/>
        </w:rPr>
      </w:pPr>
    </w:p>
    <w:p w14:paraId="76D93461" w14:textId="77777777" w:rsidR="00244E7E" w:rsidRPr="00244E7E" w:rsidRDefault="00244E7E" w:rsidP="00244E7E">
      <w:pPr>
        <w:bidi/>
        <w:jc w:val="both"/>
        <w:rPr>
          <w:rFonts w:cs="David" w:hint="cs"/>
          <w:rtl/>
        </w:rPr>
      </w:pPr>
    </w:p>
    <w:p w14:paraId="05BB5CCF" w14:textId="77777777" w:rsidR="00244E7E" w:rsidRPr="00244E7E" w:rsidRDefault="00244E7E" w:rsidP="00244E7E">
      <w:pPr>
        <w:bidi/>
        <w:ind w:firstLine="706"/>
        <w:jc w:val="both"/>
        <w:rPr>
          <w:rFonts w:cs="David" w:hint="cs"/>
          <w:rtl/>
        </w:rPr>
      </w:pPr>
    </w:p>
    <w:p w14:paraId="7FE43681" w14:textId="77777777" w:rsidR="00244E7E" w:rsidRPr="00244E7E" w:rsidRDefault="00244E7E" w:rsidP="00244E7E">
      <w:pPr>
        <w:bidi/>
        <w:ind w:firstLine="706"/>
        <w:jc w:val="both"/>
        <w:rPr>
          <w:rFonts w:cs="David" w:hint="cs"/>
          <w:rtl/>
        </w:rPr>
      </w:pPr>
    </w:p>
    <w:p w14:paraId="710BF3BD" w14:textId="77777777" w:rsidR="00244E7E" w:rsidRPr="00244E7E" w:rsidRDefault="00244E7E" w:rsidP="00244E7E">
      <w:pPr>
        <w:bidi/>
        <w:ind w:firstLine="706"/>
        <w:jc w:val="both"/>
        <w:rPr>
          <w:rFonts w:cs="David" w:hint="cs"/>
          <w:rtl/>
        </w:rPr>
      </w:pPr>
    </w:p>
    <w:p w14:paraId="729283AE" w14:textId="77777777" w:rsidR="00244E7E" w:rsidRPr="00244E7E" w:rsidRDefault="00244E7E" w:rsidP="00244E7E">
      <w:pPr>
        <w:bidi/>
        <w:jc w:val="both"/>
        <w:rPr>
          <w:rFonts w:cs="David" w:hint="cs"/>
          <w:rtl/>
        </w:rPr>
      </w:pPr>
    </w:p>
    <w:p w14:paraId="79D2AB4F" w14:textId="77777777" w:rsidR="00244E7E" w:rsidRPr="00244E7E" w:rsidRDefault="00244E7E" w:rsidP="00244E7E">
      <w:pPr>
        <w:bidi/>
        <w:jc w:val="both"/>
        <w:rPr>
          <w:rFonts w:cs="David" w:hint="cs"/>
          <w:rtl/>
        </w:rPr>
      </w:pPr>
    </w:p>
    <w:p w14:paraId="2202F4B4" w14:textId="77777777" w:rsidR="00552A80" w:rsidRPr="00244E7E" w:rsidRDefault="00552A80" w:rsidP="00244E7E">
      <w:pPr>
        <w:bidi/>
        <w:rPr>
          <w:rFonts w:cs="David"/>
        </w:rPr>
      </w:pPr>
    </w:p>
    <w:sectPr w:rsidR="00552A80" w:rsidRPr="00244E7E" w:rsidSect="00244E7E">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DE8BA" w14:textId="77777777" w:rsidR="00244E7E" w:rsidRDefault="00244E7E">
      <w:r>
        <w:separator/>
      </w:r>
    </w:p>
  </w:endnote>
  <w:endnote w:type="continuationSeparator" w:id="0">
    <w:p w14:paraId="4AAA93BD" w14:textId="77777777" w:rsidR="00244E7E" w:rsidRDefault="00244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272BB" w14:textId="77777777" w:rsidR="00244E7E" w:rsidRDefault="00244E7E">
      <w:r>
        <w:separator/>
      </w:r>
    </w:p>
  </w:footnote>
  <w:footnote w:type="continuationSeparator" w:id="0">
    <w:p w14:paraId="0B3EE7C3" w14:textId="77777777" w:rsidR="00244E7E" w:rsidRDefault="00244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EACA9" w14:textId="77777777" w:rsidR="00244E7E" w:rsidRDefault="00244E7E" w:rsidP="00244E7E">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212A7F5" w14:textId="77777777" w:rsidR="00244E7E" w:rsidRDefault="00244E7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3B0EB" w14:textId="77777777" w:rsidR="00244E7E" w:rsidRDefault="00244E7E" w:rsidP="00244E7E">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21</w:t>
    </w:r>
    <w:r>
      <w:rPr>
        <w:rStyle w:val="PageNumber"/>
        <w:rFonts w:cs="David"/>
        <w:szCs w:val="24"/>
      </w:rPr>
      <w:fldChar w:fldCharType="end"/>
    </w:r>
  </w:p>
  <w:p w14:paraId="3926F632" w14:textId="77777777" w:rsidR="00244E7E" w:rsidRDefault="00244E7E">
    <w:pPr>
      <w:pStyle w:val="Header"/>
      <w:ind w:right="360"/>
      <w:rPr>
        <w:rFonts w:cs="David" w:hint="cs"/>
        <w:sz w:val="24"/>
        <w:szCs w:val="24"/>
        <w:rtl/>
      </w:rPr>
    </w:pPr>
    <w:r>
      <w:rPr>
        <w:rFonts w:cs="David" w:hint="cs"/>
        <w:sz w:val="24"/>
        <w:szCs w:val="24"/>
        <w:rtl/>
      </w:rPr>
      <w:t>הוועדה המשותפת לוועדת הכנסת ולוועדת החוקה, חוק ומשפט</w:t>
    </w:r>
  </w:p>
  <w:p w14:paraId="26BFB94D" w14:textId="77777777" w:rsidR="00244E7E" w:rsidRDefault="00244E7E">
    <w:pPr>
      <w:pStyle w:val="Header"/>
      <w:ind w:right="360"/>
      <w:rPr>
        <w:rFonts w:cs="David" w:hint="cs"/>
        <w:sz w:val="24"/>
        <w:szCs w:val="24"/>
        <w:rtl/>
      </w:rPr>
    </w:pPr>
    <w:r>
      <w:rPr>
        <w:rFonts w:cs="David" w:hint="cs"/>
        <w:sz w:val="24"/>
        <w:szCs w:val="24"/>
        <w:rtl/>
      </w:rPr>
      <w:t>22.2.2010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8173פרוטוקול_ישיבת_ועדה.doc"/>
    <w:docVar w:name="StartMode" w:val="3"/>
  </w:docVars>
  <w:rsids>
    <w:rsidRoot w:val="00EB6C8A"/>
    <w:rsid w:val="000562E1"/>
    <w:rsid w:val="00244E7E"/>
    <w:rsid w:val="004A75AA"/>
    <w:rsid w:val="00552A80"/>
    <w:rsid w:val="00965806"/>
    <w:rsid w:val="00EB6C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615750C0"/>
  <w15:chartTrackingRefBased/>
  <w15:docId w15:val="{5294F7E0-A30F-4997-B2BA-71CD65D7D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44E7E"/>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244E7E"/>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4501</Words>
  <Characters>25659</Characters>
  <Application>Microsoft Office Word</Application>
  <DocSecurity>0</DocSecurity>
  <Lines>213</Lines>
  <Paragraphs>60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