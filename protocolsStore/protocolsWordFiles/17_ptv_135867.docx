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418D" w14:textId="77777777" w:rsidR="006161F0" w:rsidRPr="006161F0" w:rsidRDefault="006161F0" w:rsidP="006161F0">
      <w:pPr>
        <w:pStyle w:val="Heading5"/>
        <w:rPr>
          <w:b/>
          <w:bCs/>
          <w:sz w:val="24"/>
          <w:rtl/>
        </w:rPr>
      </w:pPr>
      <w:r w:rsidRPr="006161F0">
        <w:rPr>
          <w:b/>
          <w:bCs/>
          <w:sz w:val="24"/>
          <w:rtl/>
        </w:rPr>
        <w:t xml:space="preserve">הכנסת </w:t>
      </w:r>
      <w:r w:rsidRPr="006161F0">
        <w:rPr>
          <w:rFonts w:hint="cs"/>
          <w:b/>
          <w:bCs/>
          <w:sz w:val="24"/>
          <w:rtl/>
        </w:rPr>
        <w:t>השבע-עשרה</w:t>
      </w:r>
      <w:r w:rsidRPr="006161F0">
        <w:rPr>
          <w:b/>
          <w:bCs/>
          <w:sz w:val="24"/>
          <w:rtl/>
        </w:rPr>
        <w:tab/>
      </w:r>
      <w:r w:rsidRPr="006161F0">
        <w:rPr>
          <w:b/>
          <w:bCs/>
          <w:sz w:val="24"/>
          <w:rtl/>
        </w:rPr>
        <w:tab/>
      </w:r>
      <w:r w:rsidRPr="006161F0">
        <w:rPr>
          <w:b/>
          <w:bCs/>
          <w:sz w:val="24"/>
          <w:rtl/>
        </w:rPr>
        <w:tab/>
      </w:r>
      <w:r w:rsidRPr="006161F0">
        <w:rPr>
          <w:b/>
          <w:bCs/>
          <w:sz w:val="24"/>
          <w:rtl/>
        </w:rPr>
        <w:tab/>
      </w:r>
      <w:r w:rsidRPr="006161F0">
        <w:rPr>
          <w:b/>
          <w:bCs/>
          <w:sz w:val="24"/>
          <w:rtl/>
        </w:rPr>
        <w:tab/>
      </w:r>
      <w:r w:rsidRPr="006161F0">
        <w:rPr>
          <w:b/>
          <w:bCs/>
          <w:sz w:val="24"/>
          <w:rtl/>
        </w:rPr>
        <w:tab/>
      </w:r>
      <w:r w:rsidRPr="006161F0">
        <w:rPr>
          <w:b/>
          <w:bCs/>
          <w:sz w:val="24"/>
          <w:rtl/>
        </w:rPr>
        <w:tab/>
        <w:t>נוסח לא מתוקן</w:t>
      </w:r>
    </w:p>
    <w:p w14:paraId="475787BA" w14:textId="77777777" w:rsidR="006161F0" w:rsidRPr="006161F0" w:rsidRDefault="006161F0" w:rsidP="006161F0">
      <w:pPr>
        <w:bidi/>
        <w:jc w:val="both"/>
        <w:rPr>
          <w:rFonts w:cs="David" w:hint="cs"/>
          <w:b/>
          <w:bCs/>
          <w:rtl/>
        </w:rPr>
      </w:pPr>
      <w:r w:rsidRPr="006161F0">
        <w:rPr>
          <w:rFonts w:cs="David"/>
          <w:b/>
          <w:bCs/>
          <w:rtl/>
        </w:rPr>
        <w:t xml:space="preserve">מושב </w:t>
      </w:r>
      <w:r w:rsidRPr="006161F0">
        <w:rPr>
          <w:rFonts w:cs="David" w:hint="cs"/>
          <w:b/>
          <w:bCs/>
          <w:rtl/>
        </w:rPr>
        <w:t>שלישי</w:t>
      </w:r>
    </w:p>
    <w:p w14:paraId="03FECBAE" w14:textId="77777777" w:rsidR="006161F0" w:rsidRPr="006161F0" w:rsidRDefault="006161F0" w:rsidP="006161F0">
      <w:pPr>
        <w:bidi/>
        <w:jc w:val="both"/>
        <w:rPr>
          <w:rFonts w:cs="David"/>
          <w:b/>
          <w:bCs/>
          <w:rtl/>
        </w:rPr>
      </w:pPr>
    </w:p>
    <w:p w14:paraId="60D89545" w14:textId="77777777" w:rsidR="006161F0" w:rsidRPr="006161F0" w:rsidRDefault="006161F0" w:rsidP="006161F0">
      <w:pPr>
        <w:bidi/>
        <w:jc w:val="both"/>
        <w:rPr>
          <w:rFonts w:cs="David"/>
          <w:b/>
          <w:bCs/>
          <w:rtl/>
        </w:rPr>
      </w:pPr>
    </w:p>
    <w:p w14:paraId="6FE367B5" w14:textId="77777777" w:rsidR="006161F0" w:rsidRPr="006161F0" w:rsidRDefault="006161F0" w:rsidP="006161F0">
      <w:pPr>
        <w:bidi/>
        <w:jc w:val="both"/>
        <w:rPr>
          <w:rFonts w:cs="David"/>
          <w:b/>
          <w:bCs/>
          <w:rtl/>
        </w:rPr>
      </w:pPr>
    </w:p>
    <w:p w14:paraId="020E7D53" w14:textId="77777777" w:rsidR="006161F0" w:rsidRPr="006161F0" w:rsidRDefault="006161F0" w:rsidP="006161F0">
      <w:pPr>
        <w:bidi/>
        <w:jc w:val="both"/>
        <w:rPr>
          <w:rFonts w:cs="David"/>
          <w:b/>
          <w:bCs/>
          <w:rtl/>
        </w:rPr>
      </w:pPr>
    </w:p>
    <w:p w14:paraId="00EA824B" w14:textId="77777777" w:rsidR="006161F0" w:rsidRPr="006161F0" w:rsidRDefault="006161F0" w:rsidP="006161F0">
      <w:pPr>
        <w:bidi/>
        <w:jc w:val="center"/>
        <w:rPr>
          <w:rFonts w:cs="David" w:hint="cs"/>
          <w:b/>
          <w:bCs/>
          <w:rtl/>
        </w:rPr>
      </w:pPr>
      <w:r w:rsidRPr="006161F0">
        <w:rPr>
          <w:rFonts w:cs="David"/>
          <w:b/>
          <w:bCs/>
          <w:rtl/>
        </w:rPr>
        <w:t>פרוטוקול מס'</w:t>
      </w:r>
      <w:r w:rsidRPr="006161F0">
        <w:rPr>
          <w:rFonts w:cs="David" w:hint="cs"/>
          <w:b/>
          <w:bCs/>
          <w:rtl/>
        </w:rPr>
        <w:t xml:space="preserve"> 218</w:t>
      </w:r>
    </w:p>
    <w:p w14:paraId="3F952003" w14:textId="77777777" w:rsidR="006161F0" w:rsidRPr="006161F0" w:rsidRDefault="006161F0" w:rsidP="006161F0">
      <w:pPr>
        <w:bidi/>
        <w:jc w:val="center"/>
        <w:rPr>
          <w:rFonts w:cs="David" w:hint="cs"/>
          <w:b/>
          <w:bCs/>
          <w:rtl/>
        </w:rPr>
      </w:pPr>
      <w:r w:rsidRPr="006161F0">
        <w:rPr>
          <w:rFonts w:cs="David" w:hint="cs"/>
          <w:b/>
          <w:bCs/>
          <w:rtl/>
        </w:rPr>
        <w:t>מישיבת ועדת הכנסת</w:t>
      </w:r>
    </w:p>
    <w:p w14:paraId="56F9D65E" w14:textId="77777777" w:rsidR="006161F0" w:rsidRPr="006161F0" w:rsidRDefault="006161F0" w:rsidP="006161F0">
      <w:pPr>
        <w:bidi/>
        <w:jc w:val="center"/>
        <w:rPr>
          <w:rFonts w:cs="David" w:hint="cs"/>
          <w:b/>
          <w:bCs/>
          <w:u w:val="single"/>
          <w:rtl/>
        </w:rPr>
      </w:pPr>
      <w:r w:rsidRPr="006161F0">
        <w:rPr>
          <w:rFonts w:cs="David" w:hint="cs"/>
          <w:b/>
          <w:bCs/>
          <w:u w:val="single"/>
          <w:rtl/>
        </w:rPr>
        <w:t xml:space="preserve">יום שני, ג' באדר ב' </w:t>
      </w:r>
      <w:proofErr w:type="spellStart"/>
      <w:r w:rsidRPr="006161F0">
        <w:rPr>
          <w:rFonts w:cs="David" w:hint="cs"/>
          <w:b/>
          <w:bCs/>
          <w:u w:val="single"/>
          <w:rtl/>
        </w:rPr>
        <w:t>התשס"ח</w:t>
      </w:r>
      <w:proofErr w:type="spellEnd"/>
      <w:r w:rsidRPr="006161F0">
        <w:rPr>
          <w:rFonts w:cs="David" w:hint="cs"/>
          <w:b/>
          <w:bCs/>
          <w:u w:val="single"/>
          <w:rtl/>
        </w:rPr>
        <w:t>, (10 במרץ 2008), שעה 10:30</w:t>
      </w:r>
    </w:p>
    <w:p w14:paraId="49A1C597" w14:textId="77777777" w:rsidR="006161F0" w:rsidRPr="006161F0" w:rsidRDefault="006161F0" w:rsidP="006161F0">
      <w:pPr>
        <w:tabs>
          <w:tab w:val="left" w:pos="1734"/>
        </w:tabs>
        <w:bidi/>
        <w:jc w:val="both"/>
        <w:rPr>
          <w:rFonts w:cs="David" w:hint="cs"/>
          <w:b/>
          <w:bCs/>
          <w:u w:val="single"/>
          <w:rtl/>
        </w:rPr>
      </w:pPr>
    </w:p>
    <w:p w14:paraId="5E260BD8" w14:textId="77777777" w:rsidR="006161F0" w:rsidRPr="006161F0" w:rsidRDefault="006161F0" w:rsidP="006161F0">
      <w:pPr>
        <w:tabs>
          <w:tab w:val="left" w:pos="1221"/>
        </w:tabs>
        <w:bidi/>
        <w:jc w:val="both"/>
        <w:rPr>
          <w:rFonts w:cs="David" w:hint="cs"/>
          <w:b/>
          <w:bCs/>
          <w:rtl/>
        </w:rPr>
      </w:pPr>
    </w:p>
    <w:p w14:paraId="74A13D13" w14:textId="77777777" w:rsidR="006161F0" w:rsidRPr="006161F0" w:rsidRDefault="006161F0" w:rsidP="006161F0">
      <w:pPr>
        <w:tabs>
          <w:tab w:val="left" w:pos="1221"/>
        </w:tabs>
        <w:bidi/>
        <w:jc w:val="both"/>
        <w:rPr>
          <w:rFonts w:cs="David" w:hint="cs"/>
          <w:b/>
          <w:bCs/>
          <w:rtl/>
        </w:rPr>
      </w:pPr>
      <w:r w:rsidRPr="006161F0">
        <w:rPr>
          <w:rFonts w:cs="David"/>
          <w:b/>
          <w:bCs/>
          <w:u w:val="single"/>
          <w:rtl/>
        </w:rPr>
        <w:t>סדר היום</w:t>
      </w:r>
      <w:r w:rsidRPr="006161F0">
        <w:rPr>
          <w:rFonts w:cs="David"/>
          <w:rtl/>
        </w:rPr>
        <w:t>:</w:t>
      </w:r>
      <w:r w:rsidRPr="006161F0">
        <w:rPr>
          <w:rFonts w:cs="David" w:hint="cs"/>
          <w:rtl/>
        </w:rPr>
        <w:t xml:space="preserve"> א. קביעת מסגרת הדיון להצעות להביע אי אמון בממשלה.</w:t>
      </w:r>
    </w:p>
    <w:p w14:paraId="68B0F969" w14:textId="77777777" w:rsidR="006161F0" w:rsidRPr="006161F0" w:rsidRDefault="006161F0" w:rsidP="006161F0">
      <w:pPr>
        <w:bidi/>
        <w:jc w:val="both"/>
        <w:rPr>
          <w:rFonts w:cs="David" w:hint="cs"/>
          <w:rtl/>
        </w:rPr>
      </w:pPr>
      <w:r w:rsidRPr="006161F0">
        <w:rPr>
          <w:rFonts w:cs="David" w:hint="cs"/>
          <w:b/>
          <w:bCs/>
          <w:rtl/>
        </w:rPr>
        <w:t xml:space="preserve">                   </w:t>
      </w:r>
      <w:r w:rsidRPr="006161F0">
        <w:rPr>
          <w:rFonts w:cs="David" w:hint="cs"/>
          <w:rtl/>
        </w:rPr>
        <w:t xml:space="preserve">ב. בקשת יו"ר ועדת הפנים והגנת הסביבה להגדלת מספר החברים בוועדה המשותפת </w:t>
      </w:r>
    </w:p>
    <w:p w14:paraId="685D268E" w14:textId="77777777" w:rsidR="006161F0" w:rsidRPr="006161F0" w:rsidRDefault="006161F0" w:rsidP="006161F0">
      <w:pPr>
        <w:bidi/>
        <w:jc w:val="both"/>
        <w:rPr>
          <w:rFonts w:cs="David" w:hint="cs"/>
          <w:rtl/>
        </w:rPr>
      </w:pPr>
      <w:r w:rsidRPr="006161F0">
        <w:rPr>
          <w:rFonts w:cs="David" w:hint="cs"/>
          <w:rtl/>
        </w:rPr>
        <w:t xml:space="preserve">                       של ועדת הפנים והגנת הסביבה וועדת העבודה, הרווחה והבריאות, לדיון בנושא </w:t>
      </w:r>
    </w:p>
    <w:p w14:paraId="589D07A0" w14:textId="77777777" w:rsidR="006161F0" w:rsidRPr="006161F0" w:rsidRDefault="006161F0" w:rsidP="006161F0">
      <w:pPr>
        <w:bidi/>
        <w:jc w:val="both"/>
        <w:rPr>
          <w:rFonts w:cs="David" w:hint="cs"/>
          <w:rtl/>
        </w:rPr>
      </w:pPr>
      <w:r w:rsidRPr="006161F0">
        <w:rPr>
          <w:rFonts w:cs="David" w:hint="cs"/>
          <w:rtl/>
        </w:rPr>
        <w:t xml:space="preserve">                       ממצאי משרד הבריאות על עליה בתחלואת הסרטן בשל זיהום סביבתי. </w:t>
      </w:r>
    </w:p>
    <w:p w14:paraId="1B3A7080" w14:textId="77777777" w:rsidR="006161F0" w:rsidRPr="006161F0" w:rsidRDefault="006161F0" w:rsidP="006161F0">
      <w:pPr>
        <w:bidi/>
        <w:jc w:val="both"/>
        <w:rPr>
          <w:rFonts w:cs="David" w:hint="cs"/>
          <w:rtl/>
        </w:rPr>
      </w:pPr>
      <w:r w:rsidRPr="006161F0">
        <w:rPr>
          <w:rFonts w:cs="David" w:hint="cs"/>
          <w:b/>
          <w:bCs/>
          <w:rtl/>
        </w:rPr>
        <w:t xml:space="preserve">                   </w:t>
      </w:r>
      <w:r w:rsidRPr="006161F0">
        <w:rPr>
          <w:rFonts w:cs="David" w:hint="cs"/>
          <w:rtl/>
        </w:rPr>
        <w:t>ג. קביעת ועדה לדיון בהצעות החוק הבאות:</w:t>
      </w:r>
    </w:p>
    <w:p w14:paraId="2BFA9D24" w14:textId="77777777" w:rsidR="006161F0" w:rsidRPr="006161F0" w:rsidRDefault="006161F0" w:rsidP="006161F0">
      <w:pPr>
        <w:bidi/>
        <w:jc w:val="both"/>
        <w:rPr>
          <w:rFonts w:cs="David" w:hint="cs"/>
          <w:rtl/>
        </w:rPr>
      </w:pPr>
    </w:p>
    <w:p w14:paraId="486B4239" w14:textId="77777777" w:rsidR="006161F0" w:rsidRPr="006161F0" w:rsidRDefault="006161F0" w:rsidP="006161F0">
      <w:pPr>
        <w:numPr>
          <w:ilvl w:val="0"/>
          <w:numId w:val="1"/>
        </w:numPr>
        <w:overflowPunct w:val="0"/>
        <w:autoSpaceDE w:val="0"/>
        <w:autoSpaceDN w:val="0"/>
        <w:bidi/>
        <w:adjustRightInd w:val="0"/>
        <w:jc w:val="both"/>
        <w:textAlignment w:val="baseline"/>
        <w:rPr>
          <w:rFonts w:cs="David" w:hint="cs"/>
        </w:rPr>
      </w:pPr>
      <w:r w:rsidRPr="006161F0">
        <w:rPr>
          <w:rFonts w:cs="David" w:hint="cs"/>
          <w:rtl/>
        </w:rPr>
        <w:t xml:space="preserve">הצעת חוק סיוע לעסקים קטנים ובינוניים בעת לחימה, </w:t>
      </w:r>
      <w:proofErr w:type="spellStart"/>
      <w:r w:rsidRPr="006161F0">
        <w:rPr>
          <w:rFonts w:cs="David" w:hint="cs"/>
          <w:rtl/>
        </w:rPr>
        <w:t>התשס"ז</w:t>
      </w:r>
      <w:proofErr w:type="spellEnd"/>
      <w:r w:rsidRPr="006161F0">
        <w:rPr>
          <w:rFonts w:cs="David" w:hint="cs"/>
          <w:rtl/>
        </w:rPr>
        <w:t xml:space="preserve">-2006 - של חבר </w:t>
      </w:r>
    </w:p>
    <w:p w14:paraId="55D85DDF" w14:textId="77777777" w:rsidR="006161F0" w:rsidRPr="006161F0" w:rsidRDefault="006161F0" w:rsidP="006161F0">
      <w:pPr>
        <w:bidi/>
        <w:jc w:val="both"/>
        <w:rPr>
          <w:rFonts w:cs="David" w:hint="cs"/>
          <w:rtl/>
        </w:rPr>
      </w:pPr>
      <w:r w:rsidRPr="006161F0">
        <w:rPr>
          <w:rFonts w:cs="David" w:hint="cs"/>
          <w:rtl/>
        </w:rPr>
        <w:t xml:space="preserve">                 הכנסת </w:t>
      </w:r>
      <w:proofErr w:type="spellStart"/>
      <w:r w:rsidRPr="006161F0">
        <w:rPr>
          <w:rFonts w:cs="David" w:hint="cs"/>
          <w:rtl/>
        </w:rPr>
        <w:t>סילבן</w:t>
      </w:r>
      <w:proofErr w:type="spellEnd"/>
      <w:r w:rsidRPr="006161F0">
        <w:rPr>
          <w:rFonts w:cs="David" w:hint="cs"/>
          <w:rtl/>
        </w:rPr>
        <w:t xml:space="preserve"> שלום (פ/1595/17).</w:t>
      </w:r>
    </w:p>
    <w:p w14:paraId="689613B1" w14:textId="77777777" w:rsidR="006161F0" w:rsidRPr="006161F0" w:rsidRDefault="006161F0" w:rsidP="006161F0">
      <w:pPr>
        <w:numPr>
          <w:ilvl w:val="0"/>
          <w:numId w:val="1"/>
        </w:numPr>
        <w:overflowPunct w:val="0"/>
        <w:autoSpaceDE w:val="0"/>
        <w:autoSpaceDN w:val="0"/>
        <w:bidi/>
        <w:adjustRightInd w:val="0"/>
        <w:jc w:val="both"/>
        <w:textAlignment w:val="baseline"/>
        <w:rPr>
          <w:rFonts w:cs="David" w:hint="cs"/>
          <w:rtl/>
        </w:rPr>
      </w:pPr>
      <w:r w:rsidRPr="006161F0">
        <w:rPr>
          <w:rFonts w:cs="David" w:hint="cs"/>
          <w:rtl/>
        </w:rPr>
        <w:t xml:space="preserve">הצעת חוק התרבות והאמנות (תיקון </w:t>
      </w:r>
      <w:r w:rsidRPr="006161F0">
        <w:rPr>
          <w:rFonts w:cs="David"/>
          <w:rtl/>
        </w:rPr>
        <w:t>–</w:t>
      </w:r>
      <w:r w:rsidRPr="006161F0">
        <w:rPr>
          <w:rFonts w:cs="David" w:hint="cs"/>
          <w:rtl/>
        </w:rPr>
        <w:t xml:space="preserve"> הקצאת תקציב שנתי לתרבות והאמנות), </w:t>
      </w:r>
      <w:proofErr w:type="spellStart"/>
      <w:r w:rsidRPr="006161F0">
        <w:rPr>
          <w:rFonts w:cs="David" w:hint="cs"/>
          <w:rtl/>
        </w:rPr>
        <w:t>התשס"ח</w:t>
      </w:r>
      <w:proofErr w:type="spellEnd"/>
      <w:r w:rsidRPr="006161F0">
        <w:rPr>
          <w:rFonts w:cs="David" w:hint="cs"/>
          <w:rtl/>
        </w:rPr>
        <w:t xml:space="preserve">-2007 </w:t>
      </w:r>
      <w:r w:rsidRPr="006161F0">
        <w:rPr>
          <w:rFonts w:cs="David"/>
          <w:rtl/>
        </w:rPr>
        <w:t>–</w:t>
      </w:r>
      <w:r w:rsidRPr="006161F0">
        <w:rPr>
          <w:rFonts w:cs="David" w:hint="cs"/>
          <w:rtl/>
        </w:rPr>
        <w:t xml:space="preserve"> של חברי הכנסת מיכאל </w:t>
      </w:r>
      <w:proofErr w:type="spellStart"/>
      <w:r w:rsidRPr="006161F0">
        <w:rPr>
          <w:rFonts w:cs="David" w:hint="cs"/>
          <w:rtl/>
        </w:rPr>
        <w:t>מלכיאור</w:t>
      </w:r>
      <w:proofErr w:type="spellEnd"/>
      <w:r w:rsidRPr="006161F0">
        <w:rPr>
          <w:rFonts w:cs="David" w:hint="cs"/>
          <w:rtl/>
        </w:rPr>
        <w:t xml:space="preserve">, אמנון כהן, </w:t>
      </w:r>
      <w:proofErr w:type="spellStart"/>
      <w:r w:rsidRPr="006161F0">
        <w:rPr>
          <w:rFonts w:cs="David" w:hint="cs"/>
          <w:rtl/>
        </w:rPr>
        <w:t>רוברט</w:t>
      </w:r>
      <w:proofErr w:type="spellEnd"/>
      <w:r w:rsidRPr="006161F0">
        <w:rPr>
          <w:rFonts w:cs="David" w:hint="cs"/>
          <w:rtl/>
        </w:rPr>
        <w:t xml:space="preserve"> </w:t>
      </w:r>
      <w:proofErr w:type="spellStart"/>
      <w:r w:rsidRPr="006161F0">
        <w:rPr>
          <w:rFonts w:cs="David" w:hint="cs"/>
          <w:rtl/>
        </w:rPr>
        <w:t>אילטוב</w:t>
      </w:r>
      <w:proofErr w:type="spellEnd"/>
      <w:r w:rsidRPr="006161F0">
        <w:rPr>
          <w:rFonts w:cs="David" w:hint="cs"/>
          <w:rtl/>
        </w:rPr>
        <w:t xml:space="preserve"> וקבוצת חברי הכנסת (פ/3147/17), ומוצמדת אליה הצעת חוק התרבות והאמנות (תיקון </w:t>
      </w:r>
      <w:r w:rsidRPr="006161F0">
        <w:rPr>
          <w:rFonts w:cs="David"/>
          <w:rtl/>
        </w:rPr>
        <w:t>–</w:t>
      </w:r>
      <w:r w:rsidRPr="006161F0">
        <w:rPr>
          <w:rFonts w:cs="David" w:hint="cs"/>
          <w:rtl/>
        </w:rPr>
        <w:t xml:space="preserve"> הקצאת תקציב שנתי לתרבות ואמנות), </w:t>
      </w:r>
      <w:proofErr w:type="spellStart"/>
      <w:r w:rsidRPr="006161F0">
        <w:rPr>
          <w:rFonts w:cs="David" w:hint="cs"/>
          <w:rtl/>
        </w:rPr>
        <w:t>התשס"ו</w:t>
      </w:r>
      <w:proofErr w:type="spellEnd"/>
      <w:r w:rsidRPr="006161F0">
        <w:rPr>
          <w:rFonts w:cs="David" w:hint="cs"/>
          <w:rtl/>
        </w:rPr>
        <w:t>-2006 של חברת הכנסת רונית תירוש (פ/1372/17).</w:t>
      </w:r>
    </w:p>
    <w:p w14:paraId="607E6BC7" w14:textId="77777777" w:rsidR="006161F0" w:rsidRPr="006161F0" w:rsidRDefault="006161F0" w:rsidP="006161F0">
      <w:pPr>
        <w:numPr>
          <w:ilvl w:val="0"/>
          <w:numId w:val="1"/>
        </w:numPr>
        <w:overflowPunct w:val="0"/>
        <w:autoSpaceDE w:val="0"/>
        <w:autoSpaceDN w:val="0"/>
        <w:bidi/>
        <w:adjustRightInd w:val="0"/>
        <w:jc w:val="both"/>
        <w:textAlignment w:val="baseline"/>
        <w:rPr>
          <w:rFonts w:cs="David" w:hint="cs"/>
        </w:rPr>
      </w:pPr>
      <w:r w:rsidRPr="006161F0">
        <w:rPr>
          <w:rFonts w:cs="David" w:hint="cs"/>
          <w:rtl/>
        </w:rPr>
        <w:t xml:space="preserve">הצעת חוק הלוואות לדיור (תיקון </w:t>
      </w:r>
      <w:r w:rsidRPr="006161F0">
        <w:rPr>
          <w:rFonts w:cs="David"/>
          <w:rtl/>
        </w:rPr>
        <w:t>–</w:t>
      </w:r>
      <w:r w:rsidRPr="006161F0">
        <w:rPr>
          <w:rFonts w:cs="David" w:hint="cs"/>
          <w:rtl/>
        </w:rPr>
        <w:t xml:space="preserve"> הרחבת תחולה), </w:t>
      </w:r>
      <w:proofErr w:type="spellStart"/>
      <w:r w:rsidRPr="006161F0">
        <w:rPr>
          <w:rFonts w:cs="David" w:hint="cs"/>
          <w:rtl/>
        </w:rPr>
        <w:t>התשס"ח</w:t>
      </w:r>
      <w:proofErr w:type="spellEnd"/>
      <w:r w:rsidRPr="006161F0">
        <w:rPr>
          <w:rFonts w:cs="David" w:hint="cs"/>
          <w:rtl/>
        </w:rPr>
        <w:t xml:space="preserve">-2007 </w:t>
      </w:r>
      <w:r w:rsidRPr="006161F0">
        <w:rPr>
          <w:rFonts w:cs="David"/>
          <w:rtl/>
        </w:rPr>
        <w:t>–</w:t>
      </w:r>
      <w:r w:rsidRPr="006161F0">
        <w:rPr>
          <w:rFonts w:cs="David" w:hint="cs"/>
          <w:rtl/>
        </w:rPr>
        <w:t xml:space="preserve"> של חבר הכנסת איתן כבל וקבוצת חברי הכנסת (פ/3209/17).</w:t>
      </w:r>
    </w:p>
    <w:p w14:paraId="6CF9A282" w14:textId="77777777" w:rsidR="006161F0" w:rsidRPr="006161F0" w:rsidRDefault="006161F0" w:rsidP="006161F0">
      <w:pPr>
        <w:numPr>
          <w:ilvl w:val="0"/>
          <w:numId w:val="1"/>
        </w:numPr>
        <w:overflowPunct w:val="0"/>
        <w:autoSpaceDE w:val="0"/>
        <w:autoSpaceDN w:val="0"/>
        <w:bidi/>
        <w:adjustRightInd w:val="0"/>
        <w:jc w:val="both"/>
        <w:textAlignment w:val="baseline"/>
        <w:rPr>
          <w:rFonts w:cs="David" w:hint="cs"/>
          <w:rtl/>
        </w:rPr>
      </w:pPr>
      <w:r w:rsidRPr="006161F0">
        <w:rPr>
          <w:rFonts w:cs="David" w:hint="cs"/>
          <w:rtl/>
        </w:rPr>
        <w:t xml:space="preserve">הצעת חוק ההוצאה לפועל (תיקון </w:t>
      </w:r>
      <w:r w:rsidRPr="006161F0">
        <w:rPr>
          <w:rFonts w:cs="David"/>
          <w:rtl/>
        </w:rPr>
        <w:t>–</w:t>
      </w:r>
      <w:r w:rsidRPr="006161F0">
        <w:rPr>
          <w:rFonts w:cs="David" w:hint="cs"/>
          <w:rtl/>
        </w:rPr>
        <w:t xml:space="preserve"> איסור לעקל כספי סיוע בשכר דירה) </w:t>
      </w:r>
      <w:proofErr w:type="spellStart"/>
      <w:r w:rsidRPr="006161F0">
        <w:rPr>
          <w:rFonts w:cs="David" w:hint="cs"/>
          <w:rtl/>
        </w:rPr>
        <w:t>התשס"ו</w:t>
      </w:r>
      <w:proofErr w:type="spellEnd"/>
      <w:r w:rsidRPr="006161F0">
        <w:rPr>
          <w:rFonts w:cs="David" w:hint="cs"/>
          <w:rtl/>
        </w:rPr>
        <w:t xml:space="preserve">-2006 </w:t>
      </w:r>
      <w:r w:rsidRPr="006161F0">
        <w:rPr>
          <w:rFonts w:cs="David"/>
          <w:rtl/>
        </w:rPr>
        <w:t>–</w:t>
      </w:r>
      <w:r w:rsidRPr="006161F0">
        <w:rPr>
          <w:rFonts w:cs="David" w:hint="cs"/>
          <w:rtl/>
        </w:rPr>
        <w:t xml:space="preserve"> של חבר הכנסת רן כהן (פ/283/17).   </w:t>
      </w:r>
    </w:p>
    <w:p w14:paraId="3FDC40AD" w14:textId="77777777" w:rsidR="006161F0" w:rsidRPr="006161F0" w:rsidRDefault="006161F0" w:rsidP="006161F0">
      <w:pPr>
        <w:bidi/>
        <w:ind w:left="567"/>
        <w:jc w:val="both"/>
        <w:rPr>
          <w:rFonts w:cs="David" w:hint="cs"/>
          <w:rtl/>
        </w:rPr>
      </w:pPr>
    </w:p>
    <w:p w14:paraId="7FA9F29A" w14:textId="77777777" w:rsidR="006161F0" w:rsidRPr="006161F0" w:rsidRDefault="006161F0" w:rsidP="006161F0">
      <w:pPr>
        <w:bidi/>
        <w:ind w:left="927"/>
        <w:jc w:val="both"/>
        <w:rPr>
          <w:rFonts w:cs="David" w:hint="cs"/>
          <w:rtl/>
        </w:rPr>
      </w:pPr>
      <w:r w:rsidRPr="006161F0">
        <w:rPr>
          <w:rFonts w:cs="David" w:hint="cs"/>
          <w:rtl/>
        </w:rPr>
        <w:t xml:space="preserve">ד. הצעות חבר הכנסת גדעון סער </w:t>
      </w:r>
      <w:r w:rsidRPr="006161F0">
        <w:rPr>
          <w:rFonts w:cs="David"/>
          <w:rtl/>
        </w:rPr>
        <w:t>–</w:t>
      </w:r>
      <w:r w:rsidRPr="006161F0">
        <w:rPr>
          <w:rFonts w:cs="David" w:hint="cs"/>
          <w:rtl/>
        </w:rPr>
        <w:t xml:space="preserve"> </w:t>
      </w:r>
    </w:p>
    <w:p w14:paraId="35CD0245" w14:textId="77777777" w:rsidR="006161F0" w:rsidRPr="006161F0" w:rsidRDefault="006161F0" w:rsidP="006161F0">
      <w:pPr>
        <w:bidi/>
        <w:ind w:left="927"/>
        <w:jc w:val="both"/>
        <w:rPr>
          <w:rFonts w:cs="David" w:hint="cs"/>
          <w:rtl/>
        </w:rPr>
      </w:pPr>
      <w:r w:rsidRPr="006161F0">
        <w:rPr>
          <w:rFonts w:cs="David" w:hint="cs"/>
          <w:rtl/>
        </w:rPr>
        <w:t>1. לתיקון סעיף 31 לתקנון הכנסת בעניין מועד מסירת סדר היום לחברי הכנסת.</w:t>
      </w:r>
    </w:p>
    <w:p w14:paraId="14DCE284" w14:textId="77777777" w:rsidR="006161F0" w:rsidRPr="006161F0" w:rsidRDefault="006161F0" w:rsidP="006161F0">
      <w:pPr>
        <w:bidi/>
        <w:ind w:left="927"/>
        <w:jc w:val="both"/>
        <w:rPr>
          <w:rFonts w:cs="David" w:hint="cs"/>
          <w:rtl/>
        </w:rPr>
      </w:pPr>
      <w:r w:rsidRPr="006161F0">
        <w:rPr>
          <w:rFonts w:cs="David" w:hint="cs"/>
          <w:rtl/>
        </w:rPr>
        <w:t xml:space="preserve">2. לתיקון סעיף 113ג לתקנון הכנסת בעניין מועד הדיון בהצעות חוק ממשלתיות. </w:t>
      </w:r>
    </w:p>
    <w:p w14:paraId="78EAA66F" w14:textId="77777777" w:rsidR="006161F0" w:rsidRPr="006161F0" w:rsidRDefault="006161F0" w:rsidP="006161F0">
      <w:pPr>
        <w:bidi/>
        <w:jc w:val="both"/>
        <w:rPr>
          <w:rFonts w:cs="David" w:hint="cs"/>
          <w:rtl/>
        </w:rPr>
      </w:pPr>
    </w:p>
    <w:p w14:paraId="5CFFF146" w14:textId="77777777" w:rsidR="006161F0" w:rsidRPr="006161F0" w:rsidRDefault="006161F0" w:rsidP="006161F0">
      <w:pPr>
        <w:bidi/>
        <w:jc w:val="both"/>
        <w:rPr>
          <w:rFonts w:cs="David"/>
          <w:b/>
          <w:bCs/>
          <w:u w:val="single"/>
          <w:rtl/>
        </w:rPr>
      </w:pPr>
      <w:r w:rsidRPr="006161F0">
        <w:rPr>
          <w:rFonts w:cs="David"/>
          <w:b/>
          <w:bCs/>
          <w:u w:val="single"/>
          <w:rtl/>
        </w:rPr>
        <w:t>נכחו</w:t>
      </w:r>
      <w:r w:rsidRPr="006161F0">
        <w:rPr>
          <w:rFonts w:cs="David"/>
          <w:rtl/>
        </w:rPr>
        <w:t>:</w:t>
      </w:r>
    </w:p>
    <w:p w14:paraId="61D7FB7F" w14:textId="77777777" w:rsidR="006161F0" w:rsidRPr="006161F0" w:rsidRDefault="006161F0" w:rsidP="006161F0">
      <w:pPr>
        <w:bidi/>
        <w:jc w:val="both"/>
        <w:rPr>
          <w:rFonts w:cs="David"/>
          <w:rtl/>
        </w:rPr>
      </w:pPr>
    </w:p>
    <w:p w14:paraId="35D814A6" w14:textId="77777777" w:rsidR="006161F0" w:rsidRPr="006161F0" w:rsidRDefault="006161F0" w:rsidP="006161F0">
      <w:pPr>
        <w:tabs>
          <w:tab w:val="left" w:pos="1788"/>
        </w:tabs>
        <w:bidi/>
        <w:jc w:val="both"/>
        <w:rPr>
          <w:rFonts w:cs="David"/>
          <w:rtl/>
        </w:rPr>
      </w:pPr>
      <w:r w:rsidRPr="006161F0">
        <w:rPr>
          <w:rFonts w:cs="David"/>
          <w:b/>
          <w:bCs/>
          <w:u w:val="single"/>
          <w:rtl/>
        </w:rPr>
        <w:t>חברי הוועדה</w:t>
      </w:r>
      <w:r w:rsidRPr="006161F0">
        <w:rPr>
          <w:rFonts w:cs="David"/>
          <w:rtl/>
        </w:rPr>
        <w:t>:</w:t>
      </w:r>
    </w:p>
    <w:p w14:paraId="3D9CF228" w14:textId="77777777" w:rsidR="006161F0" w:rsidRPr="006161F0" w:rsidRDefault="006161F0" w:rsidP="006161F0">
      <w:pPr>
        <w:bidi/>
        <w:jc w:val="both"/>
        <w:rPr>
          <w:rFonts w:cs="David" w:hint="cs"/>
          <w:rtl/>
        </w:rPr>
      </w:pPr>
      <w:r w:rsidRPr="006161F0">
        <w:rPr>
          <w:rFonts w:cs="David" w:hint="cs"/>
          <w:rtl/>
        </w:rPr>
        <w:t xml:space="preserve">יולי </w:t>
      </w:r>
      <w:proofErr w:type="spellStart"/>
      <w:r w:rsidRPr="006161F0">
        <w:rPr>
          <w:rFonts w:cs="David" w:hint="cs"/>
          <w:rtl/>
        </w:rPr>
        <w:t>אדלשטיין</w:t>
      </w:r>
      <w:proofErr w:type="spellEnd"/>
    </w:p>
    <w:p w14:paraId="4902B7CE" w14:textId="77777777" w:rsidR="006161F0" w:rsidRPr="006161F0" w:rsidRDefault="006161F0" w:rsidP="006161F0">
      <w:pPr>
        <w:bidi/>
        <w:jc w:val="both"/>
        <w:rPr>
          <w:rFonts w:cs="David" w:hint="cs"/>
          <w:rtl/>
        </w:rPr>
      </w:pPr>
      <w:proofErr w:type="spellStart"/>
      <w:r w:rsidRPr="006161F0">
        <w:rPr>
          <w:rFonts w:cs="David" w:hint="cs"/>
          <w:rtl/>
        </w:rPr>
        <w:t>רוברט</w:t>
      </w:r>
      <w:proofErr w:type="spellEnd"/>
      <w:r w:rsidRPr="006161F0">
        <w:rPr>
          <w:rFonts w:cs="David" w:hint="cs"/>
          <w:rtl/>
        </w:rPr>
        <w:t xml:space="preserve"> </w:t>
      </w:r>
      <w:proofErr w:type="spellStart"/>
      <w:r w:rsidRPr="006161F0">
        <w:rPr>
          <w:rFonts w:cs="David" w:hint="cs"/>
          <w:rtl/>
        </w:rPr>
        <w:t>אילטוב</w:t>
      </w:r>
      <w:proofErr w:type="spellEnd"/>
    </w:p>
    <w:p w14:paraId="08523A6C" w14:textId="77777777" w:rsidR="006161F0" w:rsidRPr="006161F0" w:rsidRDefault="006161F0" w:rsidP="006161F0">
      <w:pPr>
        <w:bidi/>
        <w:jc w:val="both"/>
        <w:rPr>
          <w:rFonts w:cs="David" w:hint="cs"/>
          <w:rtl/>
        </w:rPr>
      </w:pPr>
      <w:r w:rsidRPr="006161F0">
        <w:rPr>
          <w:rFonts w:cs="David" w:hint="cs"/>
          <w:rtl/>
        </w:rPr>
        <w:t xml:space="preserve">זאב </w:t>
      </w:r>
      <w:proofErr w:type="spellStart"/>
      <w:r w:rsidRPr="006161F0">
        <w:rPr>
          <w:rFonts w:cs="David" w:hint="cs"/>
          <w:rtl/>
        </w:rPr>
        <w:t>אלקין</w:t>
      </w:r>
      <w:proofErr w:type="spellEnd"/>
    </w:p>
    <w:p w14:paraId="5597F9E1" w14:textId="77777777" w:rsidR="006161F0" w:rsidRPr="006161F0" w:rsidRDefault="006161F0" w:rsidP="006161F0">
      <w:pPr>
        <w:bidi/>
        <w:jc w:val="both"/>
        <w:rPr>
          <w:rFonts w:cs="David" w:hint="cs"/>
          <w:rtl/>
        </w:rPr>
      </w:pPr>
      <w:r w:rsidRPr="006161F0">
        <w:rPr>
          <w:rFonts w:cs="David" w:hint="cs"/>
          <w:rtl/>
        </w:rPr>
        <w:t>אורי אריאל</w:t>
      </w:r>
    </w:p>
    <w:p w14:paraId="425A12DE" w14:textId="77777777" w:rsidR="006161F0" w:rsidRPr="006161F0" w:rsidRDefault="006161F0" w:rsidP="006161F0">
      <w:pPr>
        <w:bidi/>
        <w:jc w:val="both"/>
        <w:rPr>
          <w:rFonts w:cs="David" w:hint="cs"/>
          <w:rtl/>
        </w:rPr>
      </w:pPr>
      <w:r w:rsidRPr="006161F0">
        <w:rPr>
          <w:rFonts w:cs="David" w:hint="cs"/>
          <w:rtl/>
        </w:rPr>
        <w:t>אלכס מילר</w:t>
      </w:r>
    </w:p>
    <w:p w14:paraId="1492983B" w14:textId="77777777" w:rsidR="006161F0" w:rsidRPr="006161F0" w:rsidRDefault="006161F0" w:rsidP="006161F0">
      <w:pPr>
        <w:bidi/>
        <w:jc w:val="both"/>
        <w:rPr>
          <w:rFonts w:cs="David" w:hint="cs"/>
          <w:rtl/>
        </w:rPr>
      </w:pPr>
      <w:r w:rsidRPr="006161F0">
        <w:rPr>
          <w:rFonts w:cs="David" w:hint="cs"/>
          <w:rtl/>
        </w:rPr>
        <w:t>ניסים זאב</w:t>
      </w:r>
    </w:p>
    <w:p w14:paraId="56E6D125" w14:textId="77777777" w:rsidR="006161F0" w:rsidRPr="006161F0" w:rsidRDefault="006161F0" w:rsidP="006161F0">
      <w:pPr>
        <w:bidi/>
        <w:jc w:val="both"/>
        <w:rPr>
          <w:rFonts w:cs="David" w:hint="cs"/>
          <w:rtl/>
        </w:rPr>
      </w:pPr>
      <w:r w:rsidRPr="006161F0">
        <w:rPr>
          <w:rFonts w:cs="David" w:hint="cs"/>
          <w:rtl/>
        </w:rPr>
        <w:t>יצחק זיו</w:t>
      </w:r>
    </w:p>
    <w:p w14:paraId="6FF25DBE" w14:textId="77777777" w:rsidR="006161F0" w:rsidRPr="006161F0" w:rsidRDefault="006161F0" w:rsidP="006161F0">
      <w:pPr>
        <w:bidi/>
        <w:jc w:val="both"/>
        <w:rPr>
          <w:rFonts w:cs="David" w:hint="cs"/>
          <w:rtl/>
        </w:rPr>
      </w:pPr>
      <w:r w:rsidRPr="006161F0">
        <w:rPr>
          <w:rFonts w:cs="David" w:hint="cs"/>
          <w:rtl/>
        </w:rPr>
        <w:t>שי חרמש</w:t>
      </w:r>
    </w:p>
    <w:p w14:paraId="4003320B" w14:textId="77777777" w:rsidR="006161F0" w:rsidRPr="006161F0" w:rsidRDefault="006161F0" w:rsidP="006161F0">
      <w:pPr>
        <w:bidi/>
        <w:jc w:val="both"/>
        <w:rPr>
          <w:rFonts w:cs="David" w:hint="cs"/>
          <w:rtl/>
        </w:rPr>
      </w:pPr>
      <w:proofErr w:type="spellStart"/>
      <w:r w:rsidRPr="006161F0">
        <w:rPr>
          <w:rFonts w:cs="David" w:hint="cs"/>
          <w:rtl/>
        </w:rPr>
        <w:t>אסתרינה</w:t>
      </w:r>
      <w:proofErr w:type="spellEnd"/>
      <w:r w:rsidRPr="006161F0">
        <w:rPr>
          <w:rFonts w:cs="David" w:hint="cs"/>
          <w:rtl/>
        </w:rPr>
        <w:t xml:space="preserve"> </w:t>
      </w:r>
      <w:proofErr w:type="spellStart"/>
      <w:r w:rsidRPr="006161F0">
        <w:rPr>
          <w:rFonts w:cs="David" w:hint="cs"/>
          <w:rtl/>
        </w:rPr>
        <w:t>טרטמן</w:t>
      </w:r>
      <w:proofErr w:type="spellEnd"/>
    </w:p>
    <w:p w14:paraId="55A398C0" w14:textId="77777777" w:rsidR="006161F0" w:rsidRPr="006161F0" w:rsidRDefault="006161F0" w:rsidP="006161F0">
      <w:pPr>
        <w:bidi/>
        <w:jc w:val="both"/>
        <w:rPr>
          <w:rFonts w:cs="David" w:hint="cs"/>
          <w:rtl/>
        </w:rPr>
      </w:pPr>
      <w:r w:rsidRPr="006161F0">
        <w:rPr>
          <w:rFonts w:cs="David" w:hint="cs"/>
          <w:rtl/>
        </w:rPr>
        <w:t xml:space="preserve">שלי </w:t>
      </w:r>
      <w:proofErr w:type="spellStart"/>
      <w:r w:rsidRPr="006161F0">
        <w:rPr>
          <w:rFonts w:cs="David" w:hint="cs"/>
          <w:rtl/>
        </w:rPr>
        <w:t>יחימוביץ</w:t>
      </w:r>
      <w:proofErr w:type="spellEnd"/>
    </w:p>
    <w:p w14:paraId="0027E5E8" w14:textId="77777777" w:rsidR="006161F0" w:rsidRPr="006161F0" w:rsidRDefault="006161F0" w:rsidP="006161F0">
      <w:pPr>
        <w:bidi/>
        <w:jc w:val="both"/>
        <w:rPr>
          <w:rFonts w:cs="David" w:hint="cs"/>
          <w:rtl/>
        </w:rPr>
      </w:pPr>
      <w:r w:rsidRPr="006161F0">
        <w:rPr>
          <w:rFonts w:cs="David" w:hint="cs"/>
          <w:rtl/>
        </w:rPr>
        <w:t>אמנון כהן</w:t>
      </w:r>
    </w:p>
    <w:p w14:paraId="15AB94D4" w14:textId="77777777" w:rsidR="006161F0" w:rsidRPr="006161F0" w:rsidRDefault="006161F0" w:rsidP="006161F0">
      <w:pPr>
        <w:bidi/>
        <w:jc w:val="both"/>
        <w:rPr>
          <w:rFonts w:cs="David" w:hint="cs"/>
          <w:rtl/>
        </w:rPr>
      </w:pPr>
      <w:r w:rsidRPr="006161F0">
        <w:rPr>
          <w:rFonts w:cs="David" w:hint="cs"/>
          <w:rtl/>
        </w:rPr>
        <w:t>שלמה מולה</w:t>
      </w:r>
    </w:p>
    <w:p w14:paraId="72794E8C" w14:textId="77777777" w:rsidR="006161F0" w:rsidRPr="006161F0" w:rsidRDefault="006161F0" w:rsidP="006161F0">
      <w:pPr>
        <w:bidi/>
        <w:jc w:val="both"/>
        <w:rPr>
          <w:rFonts w:cs="David" w:hint="cs"/>
          <w:rtl/>
        </w:rPr>
      </w:pPr>
      <w:r w:rsidRPr="006161F0">
        <w:rPr>
          <w:rFonts w:cs="David" w:hint="cs"/>
          <w:rtl/>
        </w:rPr>
        <w:t>גדעון סער</w:t>
      </w:r>
    </w:p>
    <w:p w14:paraId="32C74EA5" w14:textId="77777777" w:rsidR="006161F0" w:rsidRPr="006161F0" w:rsidRDefault="006161F0" w:rsidP="006161F0">
      <w:pPr>
        <w:bidi/>
        <w:jc w:val="both"/>
        <w:rPr>
          <w:rFonts w:cs="David" w:hint="cs"/>
          <w:rtl/>
        </w:rPr>
      </w:pPr>
      <w:r w:rsidRPr="006161F0">
        <w:rPr>
          <w:rFonts w:cs="David" w:hint="cs"/>
          <w:rtl/>
        </w:rPr>
        <w:t xml:space="preserve">יובל </w:t>
      </w:r>
      <w:proofErr w:type="spellStart"/>
      <w:r w:rsidRPr="006161F0">
        <w:rPr>
          <w:rFonts w:cs="David" w:hint="cs"/>
          <w:rtl/>
        </w:rPr>
        <w:t>שטייניץ</w:t>
      </w:r>
      <w:proofErr w:type="spellEnd"/>
    </w:p>
    <w:p w14:paraId="2320F0AD" w14:textId="77777777" w:rsidR="006161F0" w:rsidRPr="006161F0" w:rsidRDefault="006161F0" w:rsidP="006161F0">
      <w:pPr>
        <w:bidi/>
        <w:jc w:val="both"/>
        <w:rPr>
          <w:rFonts w:cs="David" w:hint="cs"/>
          <w:rtl/>
        </w:rPr>
      </w:pPr>
      <w:proofErr w:type="spellStart"/>
      <w:r w:rsidRPr="006161F0">
        <w:rPr>
          <w:rFonts w:cs="David" w:hint="cs"/>
          <w:rtl/>
        </w:rPr>
        <w:t>סילבן</w:t>
      </w:r>
      <w:proofErr w:type="spellEnd"/>
      <w:r w:rsidRPr="006161F0">
        <w:rPr>
          <w:rFonts w:cs="David" w:hint="cs"/>
          <w:rtl/>
        </w:rPr>
        <w:t xml:space="preserve"> שלום</w:t>
      </w:r>
    </w:p>
    <w:p w14:paraId="41BDE36E" w14:textId="77777777" w:rsidR="006161F0" w:rsidRPr="006161F0" w:rsidRDefault="006161F0" w:rsidP="006161F0">
      <w:pPr>
        <w:bidi/>
        <w:jc w:val="both"/>
        <w:rPr>
          <w:rFonts w:cs="David" w:hint="cs"/>
          <w:rtl/>
        </w:rPr>
      </w:pPr>
      <w:r w:rsidRPr="006161F0">
        <w:rPr>
          <w:rFonts w:cs="David" w:hint="cs"/>
          <w:rtl/>
        </w:rPr>
        <w:t>רונית תירוש</w:t>
      </w:r>
    </w:p>
    <w:p w14:paraId="2CCAD0D9" w14:textId="77777777" w:rsidR="006161F0" w:rsidRPr="006161F0" w:rsidRDefault="006161F0" w:rsidP="006161F0">
      <w:pPr>
        <w:bidi/>
        <w:jc w:val="both"/>
        <w:rPr>
          <w:rFonts w:cs="David"/>
          <w:rtl/>
        </w:rPr>
      </w:pPr>
    </w:p>
    <w:p w14:paraId="7BBADF28" w14:textId="77777777" w:rsidR="006161F0" w:rsidRDefault="006161F0" w:rsidP="006161F0">
      <w:pPr>
        <w:tabs>
          <w:tab w:val="left" w:pos="1788"/>
          <w:tab w:val="left" w:pos="3631"/>
        </w:tabs>
        <w:bidi/>
        <w:jc w:val="both"/>
        <w:rPr>
          <w:rFonts w:cs="David" w:hint="cs"/>
          <w:b/>
          <w:bCs/>
          <w:u w:val="single"/>
          <w:rtl/>
        </w:rPr>
      </w:pPr>
      <w:r w:rsidRPr="006161F0">
        <w:rPr>
          <w:rFonts w:cs="David"/>
          <w:b/>
          <w:bCs/>
          <w:u w:val="single"/>
          <w:rtl/>
        </w:rPr>
        <w:br w:type="page"/>
      </w:r>
    </w:p>
    <w:p w14:paraId="4B1008ED" w14:textId="77777777" w:rsidR="006161F0" w:rsidRDefault="006161F0" w:rsidP="006161F0">
      <w:pPr>
        <w:tabs>
          <w:tab w:val="left" w:pos="1788"/>
          <w:tab w:val="left" w:pos="3631"/>
        </w:tabs>
        <w:bidi/>
        <w:jc w:val="both"/>
        <w:rPr>
          <w:rFonts w:cs="David" w:hint="cs"/>
          <w:b/>
          <w:bCs/>
          <w:u w:val="single"/>
          <w:rtl/>
        </w:rPr>
      </w:pPr>
    </w:p>
    <w:p w14:paraId="41334EA1" w14:textId="77777777" w:rsidR="006161F0" w:rsidRDefault="006161F0" w:rsidP="006161F0">
      <w:pPr>
        <w:tabs>
          <w:tab w:val="left" w:pos="1788"/>
          <w:tab w:val="left" w:pos="3631"/>
        </w:tabs>
        <w:bidi/>
        <w:jc w:val="both"/>
        <w:rPr>
          <w:rFonts w:cs="David" w:hint="cs"/>
          <w:b/>
          <w:bCs/>
          <w:u w:val="single"/>
          <w:rtl/>
        </w:rPr>
      </w:pPr>
    </w:p>
    <w:p w14:paraId="685C4ADB" w14:textId="77777777" w:rsidR="006161F0" w:rsidRPr="006161F0" w:rsidRDefault="006161F0" w:rsidP="006161F0">
      <w:pPr>
        <w:tabs>
          <w:tab w:val="left" w:pos="1788"/>
          <w:tab w:val="left" w:pos="3631"/>
        </w:tabs>
        <w:bidi/>
        <w:jc w:val="both"/>
        <w:rPr>
          <w:rFonts w:cs="David" w:hint="cs"/>
          <w:rtl/>
        </w:rPr>
      </w:pPr>
      <w:r w:rsidRPr="006161F0">
        <w:rPr>
          <w:rFonts w:cs="David"/>
          <w:b/>
          <w:bCs/>
          <w:u w:val="single"/>
          <w:rtl/>
        </w:rPr>
        <w:t>מוזמנים</w:t>
      </w:r>
      <w:r w:rsidRPr="006161F0">
        <w:rPr>
          <w:rFonts w:cs="David"/>
          <w:rtl/>
        </w:rPr>
        <w:t>:</w:t>
      </w:r>
    </w:p>
    <w:p w14:paraId="37B0A1A1" w14:textId="77777777" w:rsidR="006161F0" w:rsidRPr="006161F0" w:rsidRDefault="006161F0" w:rsidP="006161F0">
      <w:pPr>
        <w:bidi/>
        <w:jc w:val="both"/>
        <w:rPr>
          <w:rFonts w:cs="David" w:hint="cs"/>
          <w:rtl/>
        </w:rPr>
      </w:pPr>
      <w:r w:rsidRPr="006161F0">
        <w:rPr>
          <w:rFonts w:cs="David" w:hint="cs"/>
          <w:rtl/>
        </w:rPr>
        <w:t>איל ינון - מזכיר הכנסת</w:t>
      </w:r>
    </w:p>
    <w:p w14:paraId="0E3570D0" w14:textId="77777777" w:rsidR="006161F0" w:rsidRPr="006161F0" w:rsidRDefault="006161F0" w:rsidP="006161F0">
      <w:pPr>
        <w:bidi/>
        <w:jc w:val="both"/>
        <w:rPr>
          <w:rFonts w:cs="David" w:hint="cs"/>
          <w:rtl/>
        </w:rPr>
      </w:pPr>
      <w:r w:rsidRPr="006161F0">
        <w:rPr>
          <w:rFonts w:cs="David" w:hint="cs"/>
          <w:rtl/>
        </w:rPr>
        <w:t xml:space="preserve">ירדנה </w:t>
      </w:r>
      <w:proofErr w:type="spellStart"/>
      <w:r w:rsidRPr="006161F0">
        <w:rPr>
          <w:rFonts w:cs="David" w:hint="cs"/>
          <w:rtl/>
        </w:rPr>
        <w:t>מלר</w:t>
      </w:r>
      <w:proofErr w:type="spellEnd"/>
      <w:r w:rsidRPr="006161F0">
        <w:rPr>
          <w:rFonts w:cs="David" w:hint="cs"/>
          <w:rtl/>
        </w:rPr>
        <w:t xml:space="preserve"> </w:t>
      </w:r>
      <w:r w:rsidRPr="006161F0">
        <w:rPr>
          <w:rFonts w:cs="David"/>
          <w:rtl/>
        </w:rPr>
        <w:t>–</w:t>
      </w:r>
      <w:r w:rsidRPr="006161F0">
        <w:rPr>
          <w:rFonts w:cs="David" w:hint="cs"/>
          <w:rtl/>
        </w:rPr>
        <w:t xml:space="preserve"> ס. מזכיר הכנסת</w:t>
      </w:r>
    </w:p>
    <w:p w14:paraId="33358E71" w14:textId="77777777" w:rsidR="006161F0" w:rsidRPr="006161F0" w:rsidRDefault="006161F0" w:rsidP="006161F0">
      <w:pPr>
        <w:bidi/>
        <w:jc w:val="both"/>
        <w:rPr>
          <w:rFonts w:cs="David" w:hint="cs"/>
          <w:rtl/>
        </w:rPr>
      </w:pPr>
      <w:proofErr w:type="spellStart"/>
      <w:r w:rsidRPr="006161F0">
        <w:rPr>
          <w:rFonts w:cs="David" w:hint="cs"/>
          <w:rtl/>
        </w:rPr>
        <w:t>נאזם</w:t>
      </w:r>
      <w:proofErr w:type="spellEnd"/>
      <w:r w:rsidRPr="006161F0">
        <w:rPr>
          <w:rFonts w:cs="David" w:hint="cs"/>
          <w:rtl/>
        </w:rPr>
        <w:t xml:space="preserve"> בדר </w:t>
      </w:r>
      <w:r w:rsidRPr="006161F0">
        <w:rPr>
          <w:rFonts w:cs="David"/>
          <w:rtl/>
        </w:rPr>
        <w:t>–</w:t>
      </w:r>
      <w:r w:rsidRPr="006161F0">
        <w:rPr>
          <w:rFonts w:cs="David" w:hint="cs"/>
          <w:rtl/>
        </w:rPr>
        <w:t xml:space="preserve"> ס. מזכיר הכנסת</w:t>
      </w:r>
    </w:p>
    <w:p w14:paraId="28A64557" w14:textId="77777777" w:rsidR="006161F0" w:rsidRPr="006161F0" w:rsidRDefault="006161F0" w:rsidP="006161F0">
      <w:pPr>
        <w:bidi/>
        <w:jc w:val="both"/>
        <w:rPr>
          <w:rFonts w:cs="David" w:hint="cs"/>
          <w:rtl/>
        </w:rPr>
      </w:pPr>
      <w:r w:rsidRPr="006161F0">
        <w:rPr>
          <w:rFonts w:cs="David" w:hint="cs"/>
          <w:rtl/>
        </w:rPr>
        <w:t xml:space="preserve">דן </w:t>
      </w:r>
      <w:proofErr w:type="spellStart"/>
      <w:r w:rsidRPr="006161F0">
        <w:rPr>
          <w:rFonts w:cs="David" w:hint="cs"/>
          <w:rtl/>
        </w:rPr>
        <w:t>מרזוק</w:t>
      </w:r>
      <w:proofErr w:type="spellEnd"/>
      <w:r w:rsidRPr="006161F0">
        <w:rPr>
          <w:rFonts w:cs="David" w:hint="cs"/>
          <w:rtl/>
        </w:rPr>
        <w:t xml:space="preserve"> </w:t>
      </w:r>
      <w:r w:rsidRPr="006161F0">
        <w:rPr>
          <w:rFonts w:cs="David"/>
          <w:rtl/>
        </w:rPr>
        <w:t>–</w:t>
      </w:r>
      <w:r w:rsidRPr="006161F0">
        <w:rPr>
          <w:rFonts w:cs="David" w:hint="cs"/>
          <w:rtl/>
        </w:rPr>
        <w:t xml:space="preserve"> ע. למזכיר הכנסת</w:t>
      </w:r>
    </w:p>
    <w:p w14:paraId="0DBEEE9A" w14:textId="77777777" w:rsidR="006161F0" w:rsidRPr="006161F0" w:rsidRDefault="006161F0" w:rsidP="006161F0">
      <w:pPr>
        <w:bidi/>
        <w:jc w:val="both"/>
        <w:rPr>
          <w:rFonts w:cs="David" w:hint="cs"/>
          <w:rtl/>
        </w:rPr>
      </w:pPr>
    </w:p>
    <w:p w14:paraId="70D4552C" w14:textId="77777777" w:rsidR="006161F0" w:rsidRPr="006161F0" w:rsidRDefault="006161F0" w:rsidP="006161F0">
      <w:pPr>
        <w:bidi/>
        <w:jc w:val="both"/>
        <w:rPr>
          <w:rFonts w:cs="David"/>
          <w:rtl/>
        </w:rPr>
      </w:pPr>
    </w:p>
    <w:p w14:paraId="1CD460EA" w14:textId="77777777" w:rsidR="006161F0" w:rsidRPr="006161F0" w:rsidRDefault="006161F0" w:rsidP="006161F0">
      <w:pPr>
        <w:tabs>
          <w:tab w:val="left" w:pos="1930"/>
        </w:tabs>
        <w:bidi/>
        <w:spacing w:line="360" w:lineRule="auto"/>
        <w:jc w:val="both"/>
        <w:rPr>
          <w:rFonts w:cs="David" w:hint="cs"/>
          <w:rtl/>
        </w:rPr>
      </w:pPr>
      <w:r w:rsidRPr="006161F0">
        <w:rPr>
          <w:rFonts w:cs="David"/>
          <w:b/>
          <w:bCs/>
          <w:u w:val="single"/>
          <w:rtl/>
        </w:rPr>
        <w:t>י</w:t>
      </w:r>
      <w:r w:rsidRPr="006161F0">
        <w:rPr>
          <w:rFonts w:cs="David" w:hint="cs"/>
          <w:b/>
          <w:bCs/>
          <w:u w:val="single"/>
          <w:rtl/>
        </w:rPr>
        <w:t>יעוץ משפטי</w:t>
      </w:r>
      <w:r w:rsidRPr="006161F0">
        <w:rPr>
          <w:rFonts w:cs="David"/>
          <w:b/>
          <w:bCs/>
          <w:u w:val="single"/>
          <w:rtl/>
        </w:rPr>
        <w:t>:</w:t>
      </w:r>
      <w:r w:rsidRPr="006161F0">
        <w:rPr>
          <w:rFonts w:cs="David" w:hint="cs"/>
          <w:rtl/>
        </w:rPr>
        <w:t xml:space="preserve"> ארבל </w:t>
      </w:r>
      <w:proofErr w:type="spellStart"/>
      <w:r w:rsidRPr="006161F0">
        <w:rPr>
          <w:rFonts w:cs="David" w:hint="cs"/>
          <w:rtl/>
        </w:rPr>
        <w:t>אסטרחן</w:t>
      </w:r>
      <w:proofErr w:type="spellEnd"/>
    </w:p>
    <w:p w14:paraId="1A96A217" w14:textId="77777777" w:rsidR="006161F0" w:rsidRDefault="006161F0" w:rsidP="006161F0">
      <w:pPr>
        <w:tabs>
          <w:tab w:val="left" w:pos="1930"/>
        </w:tabs>
        <w:bidi/>
        <w:spacing w:line="360" w:lineRule="auto"/>
        <w:jc w:val="both"/>
        <w:rPr>
          <w:rFonts w:cs="David" w:hint="cs"/>
          <w:b/>
          <w:bCs/>
          <w:u w:val="single"/>
          <w:rtl/>
        </w:rPr>
      </w:pPr>
    </w:p>
    <w:p w14:paraId="1FD4FEDC" w14:textId="77777777" w:rsidR="006161F0" w:rsidRPr="006161F0" w:rsidRDefault="006161F0" w:rsidP="006161F0">
      <w:pPr>
        <w:tabs>
          <w:tab w:val="left" w:pos="1930"/>
        </w:tabs>
        <w:bidi/>
        <w:spacing w:line="360" w:lineRule="auto"/>
        <w:jc w:val="both"/>
        <w:rPr>
          <w:rFonts w:cs="David" w:hint="cs"/>
          <w:rtl/>
        </w:rPr>
      </w:pPr>
      <w:r w:rsidRPr="006161F0">
        <w:rPr>
          <w:rFonts w:cs="David" w:hint="cs"/>
          <w:b/>
          <w:bCs/>
          <w:u w:val="single"/>
          <w:rtl/>
        </w:rPr>
        <w:t>מתמחה:</w:t>
      </w:r>
      <w:r w:rsidRPr="006161F0">
        <w:rPr>
          <w:rFonts w:cs="David" w:hint="cs"/>
          <w:rtl/>
        </w:rPr>
        <w:t xml:space="preserve">  שלומי בלבן</w:t>
      </w:r>
    </w:p>
    <w:p w14:paraId="494201BB" w14:textId="77777777" w:rsidR="006161F0" w:rsidRPr="006161F0" w:rsidRDefault="006161F0" w:rsidP="006161F0">
      <w:pPr>
        <w:tabs>
          <w:tab w:val="left" w:pos="1930"/>
        </w:tabs>
        <w:bidi/>
        <w:spacing w:line="360" w:lineRule="auto"/>
        <w:jc w:val="both"/>
        <w:rPr>
          <w:rFonts w:cs="David" w:hint="cs"/>
          <w:b/>
          <w:bCs/>
          <w:rtl/>
        </w:rPr>
      </w:pPr>
      <w:r w:rsidRPr="006161F0">
        <w:rPr>
          <w:rFonts w:cs="David"/>
          <w:b/>
          <w:bCs/>
          <w:u w:val="single"/>
          <w:rtl/>
        </w:rPr>
        <w:t>מנהלת הוועדה</w:t>
      </w:r>
      <w:r w:rsidRPr="006161F0">
        <w:rPr>
          <w:rFonts w:cs="David"/>
          <w:rtl/>
        </w:rPr>
        <w:t>:</w:t>
      </w:r>
      <w:r w:rsidRPr="006161F0">
        <w:rPr>
          <w:rFonts w:cs="David" w:hint="cs"/>
          <w:rtl/>
        </w:rPr>
        <w:t xml:space="preserve"> אתי בן יוסף</w:t>
      </w:r>
    </w:p>
    <w:p w14:paraId="04494B8A" w14:textId="77777777" w:rsidR="006161F0" w:rsidRDefault="006161F0" w:rsidP="006161F0">
      <w:pPr>
        <w:tabs>
          <w:tab w:val="left" w:pos="1930"/>
        </w:tabs>
        <w:bidi/>
        <w:spacing w:line="360" w:lineRule="auto"/>
        <w:jc w:val="both"/>
        <w:rPr>
          <w:rFonts w:cs="David" w:hint="cs"/>
          <w:b/>
          <w:bCs/>
          <w:u w:val="single"/>
          <w:rtl/>
        </w:rPr>
      </w:pPr>
    </w:p>
    <w:p w14:paraId="0AE39021" w14:textId="77777777" w:rsidR="006161F0" w:rsidRPr="006161F0" w:rsidRDefault="006161F0" w:rsidP="006161F0">
      <w:pPr>
        <w:tabs>
          <w:tab w:val="left" w:pos="1930"/>
        </w:tabs>
        <w:bidi/>
        <w:spacing w:line="360" w:lineRule="auto"/>
        <w:jc w:val="both"/>
        <w:rPr>
          <w:rFonts w:cs="David" w:hint="cs"/>
          <w:rtl/>
        </w:rPr>
      </w:pPr>
      <w:r w:rsidRPr="006161F0">
        <w:rPr>
          <w:rFonts w:cs="David" w:hint="cs"/>
          <w:b/>
          <w:bCs/>
          <w:u w:val="single"/>
          <w:rtl/>
        </w:rPr>
        <w:t>מזכירת הוועדה:</w:t>
      </w:r>
      <w:r w:rsidRPr="006161F0">
        <w:rPr>
          <w:rFonts w:cs="David" w:hint="cs"/>
          <w:rtl/>
        </w:rPr>
        <w:t xml:space="preserve"> נועה בירן</w:t>
      </w:r>
    </w:p>
    <w:p w14:paraId="571CEECB" w14:textId="77777777" w:rsidR="006161F0" w:rsidRDefault="006161F0" w:rsidP="006161F0">
      <w:pPr>
        <w:tabs>
          <w:tab w:val="left" w:pos="1930"/>
        </w:tabs>
        <w:bidi/>
        <w:spacing w:line="360" w:lineRule="auto"/>
        <w:jc w:val="both"/>
        <w:rPr>
          <w:rFonts w:cs="David" w:hint="cs"/>
          <w:b/>
          <w:bCs/>
          <w:u w:val="single"/>
          <w:rtl/>
        </w:rPr>
      </w:pPr>
    </w:p>
    <w:p w14:paraId="0C01D36A" w14:textId="77777777" w:rsidR="006161F0" w:rsidRPr="006161F0" w:rsidRDefault="006161F0" w:rsidP="006161F0">
      <w:pPr>
        <w:tabs>
          <w:tab w:val="left" w:pos="1930"/>
        </w:tabs>
        <w:bidi/>
        <w:spacing w:line="360" w:lineRule="auto"/>
        <w:jc w:val="both"/>
        <w:rPr>
          <w:rFonts w:cs="David" w:hint="cs"/>
          <w:rtl/>
        </w:rPr>
      </w:pPr>
      <w:r w:rsidRPr="006161F0">
        <w:rPr>
          <w:rFonts w:cs="David" w:hint="cs"/>
          <w:b/>
          <w:bCs/>
          <w:u w:val="single"/>
          <w:rtl/>
        </w:rPr>
        <w:t xml:space="preserve">רשמת </w:t>
      </w:r>
      <w:proofErr w:type="spellStart"/>
      <w:r w:rsidRPr="006161F0">
        <w:rPr>
          <w:rFonts w:cs="David" w:hint="cs"/>
          <w:b/>
          <w:bCs/>
          <w:u w:val="single"/>
          <w:rtl/>
        </w:rPr>
        <w:t>פרלמנטרית</w:t>
      </w:r>
      <w:proofErr w:type="spellEnd"/>
      <w:r w:rsidRPr="006161F0">
        <w:rPr>
          <w:rFonts w:cs="David"/>
          <w:rtl/>
        </w:rPr>
        <w:t>:</w:t>
      </w:r>
      <w:r w:rsidRPr="006161F0">
        <w:rPr>
          <w:rFonts w:cs="David" w:hint="cs"/>
          <w:rtl/>
        </w:rPr>
        <w:t xml:space="preserve"> רותי וייס</w:t>
      </w:r>
      <w:r w:rsidRPr="006161F0">
        <w:rPr>
          <w:rFonts w:cs="David" w:hint="cs"/>
          <w:rtl/>
        </w:rPr>
        <w:tab/>
      </w:r>
    </w:p>
    <w:p w14:paraId="3D18520A" w14:textId="77777777" w:rsidR="006161F0" w:rsidRPr="006161F0" w:rsidRDefault="006161F0" w:rsidP="006161F0">
      <w:pPr>
        <w:bidi/>
        <w:spacing w:line="360" w:lineRule="auto"/>
        <w:jc w:val="both"/>
        <w:rPr>
          <w:rFonts w:cs="David" w:hint="cs"/>
          <w:b/>
          <w:bCs/>
          <w:rtl/>
        </w:rPr>
      </w:pPr>
    </w:p>
    <w:p w14:paraId="69101CE0" w14:textId="77777777" w:rsidR="006161F0" w:rsidRPr="006161F0" w:rsidRDefault="006161F0" w:rsidP="006161F0">
      <w:pPr>
        <w:tabs>
          <w:tab w:val="left" w:pos="1788"/>
          <w:tab w:val="left" w:pos="3631"/>
        </w:tabs>
        <w:bidi/>
        <w:jc w:val="both"/>
        <w:rPr>
          <w:rFonts w:cs="David" w:hint="cs"/>
          <w:rtl/>
        </w:rPr>
      </w:pPr>
    </w:p>
    <w:p w14:paraId="2A30B603" w14:textId="77777777" w:rsidR="006161F0" w:rsidRPr="006161F0" w:rsidRDefault="006161F0" w:rsidP="006161F0">
      <w:pPr>
        <w:bidi/>
        <w:jc w:val="both"/>
        <w:rPr>
          <w:rFonts w:cs="David" w:hint="cs"/>
          <w:rtl/>
        </w:rPr>
      </w:pPr>
    </w:p>
    <w:p w14:paraId="29C35580" w14:textId="77777777" w:rsidR="006161F0" w:rsidRPr="006161F0" w:rsidRDefault="006161F0" w:rsidP="006161F0">
      <w:pPr>
        <w:bidi/>
        <w:jc w:val="both"/>
        <w:rPr>
          <w:rFonts w:cs="David" w:hint="cs"/>
          <w:rtl/>
        </w:rPr>
      </w:pPr>
    </w:p>
    <w:p w14:paraId="45B3E31F" w14:textId="77777777" w:rsidR="006161F0" w:rsidRPr="006161F0" w:rsidRDefault="006161F0" w:rsidP="006161F0">
      <w:pPr>
        <w:bidi/>
        <w:jc w:val="both"/>
        <w:rPr>
          <w:rFonts w:cs="David" w:hint="cs"/>
          <w:rtl/>
        </w:rPr>
      </w:pPr>
    </w:p>
    <w:p w14:paraId="211CEB03" w14:textId="77777777" w:rsidR="006161F0" w:rsidRDefault="006161F0" w:rsidP="006161F0">
      <w:pPr>
        <w:tabs>
          <w:tab w:val="left" w:pos="1221"/>
        </w:tabs>
        <w:bidi/>
        <w:jc w:val="both"/>
        <w:rPr>
          <w:rFonts w:cs="David" w:hint="cs"/>
          <w:rtl/>
        </w:rPr>
      </w:pPr>
      <w:r w:rsidRPr="006161F0">
        <w:rPr>
          <w:rFonts w:cs="David"/>
          <w:rtl/>
        </w:rPr>
        <w:br w:type="page"/>
      </w:r>
      <w:r w:rsidRPr="006161F0">
        <w:rPr>
          <w:rFonts w:cs="David" w:hint="cs"/>
          <w:rtl/>
        </w:rPr>
        <w:lastRenderedPageBreak/>
        <w:t xml:space="preserve">                  </w:t>
      </w:r>
    </w:p>
    <w:p w14:paraId="6D70A841" w14:textId="77777777" w:rsidR="006161F0" w:rsidRDefault="006161F0" w:rsidP="006161F0">
      <w:pPr>
        <w:tabs>
          <w:tab w:val="left" w:pos="1221"/>
        </w:tabs>
        <w:bidi/>
        <w:jc w:val="both"/>
        <w:rPr>
          <w:rFonts w:cs="David" w:hint="cs"/>
          <w:rtl/>
        </w:rPr>
      </w:pPr>
    </w:p>
    <w:p w14:paraId="15F3C179" w14:textId="77777777" w:rsidR="006161F0" w:rsidRDefault="006161F0" w:rsidP="006161F0">
      <w:pPr>
        <w:tabs>
          <w:tab w:val="left" w:pos="1221"/>
        </w:tabs>
        <w:bidi/>
        <w:jc w:val="both"/>
        <w:rPr>
          <w:rFonts w:cs="David" w:hint="cs"/>
          <w:rtl/>
        </w:rPr>
      </w:pPr>
    </w:p>
    <w:p w14:paraId="4351FC2C" w14:textId="77777777" w:rsidR="006161F0" w:rsidRDefault="006161F0" w:rsidP="006161F0">
      <w:pPr>
        <w:tabs>
          <w:tab w:val="left" w:pos="1221"/>
        </w:tabs>
        <w:bidi/>
        <w:jc w:val="both"/>
        <w:rPr>
          <w:rFonts w:cs="David" w:hint="cs"/>
          <w:rtl/>
        </w:rPr>
      </w:pPr>
    </w:p>
    <w:p w14:paraId="3B440D2F" w14:textId="77777777" w:rsidR="006161F0" w:rsidRPr="006161F0" w:rsidRDefault="006161F0" w:rsidP="006161F0">
      <w:pPr>
        <w:tabs>
          <w:tab w:val="left" w:pos="1221"/>
        </w:tabs>
        <w:bidi/>
        <w:jc w:val="both"/>
        <w:rPr>
          <w:rFonts w:cs="David" w:hint="cs"/>
          <w:b/>
          <w:bCs/>
          <w:u w:val="single"/>
          <w:rtl/>
        </w:rPr>
      </w:pPr>
      <w:r w:rsidRPr="006161F0">
        <w:rPr>
          <w:rFonts w:cs="David" w:hint="cs"/>
          <w:rtl/>
        </w:rPr>
        <w:t xml:space="preserve"> </w:t>
      </w:r>
      <w:r w:rsidRPr="006161F0">
        <w:rPr>
          <w:rFonts w:cs="David" w:hint="cs"/>
          <w:b/>
          <w:bCs/>
          <w:u w:val="single"/>
          <w:rtl/>
        </w:rPr>
        <w:t>א. קביעת מסגרת הדיון להצעות להביע אי אמון בממשלה</w:t>
      </w:r>
    </w:p>
    <w:p w14:paraId="3CBA9ED0" w14:textId="77777777" w:rsidR="006161F0" w:rsidRPr="006161F0" w:rsidRDefault="006161F0" w:rsidP="006161F0">
      <w:pPr>
        <w:bidi/>
        <w:jc w:val="both"/>
        <w:rPr>
          <w:rFonts w:cs="David" w:hint="cs"/>
          <w:b/>
          <w:bCs/>
          <w:u w:val="single"/>
          <w:rtl/>
        </w:rPr>
      </w:pPr>
    </w:p>
    <w:p w14:paraId="5E6B6A20" w14:textId="77777777" w:rsidR="006161F0" w:rsidRPr="006161F0" w:rsidRDefault="006161F0" w:rsidP="006161F0">
      <w:pPr>
        <w:bidi/>
        <w:jc w:val="both"/>
        <w:rPr>
          <w:rFonts w:cs="David" w:hint="cs"/>
          <w:u w:val="single"/>
          <w:rtl/>
        </w:rPr>
      </w:pPr>
    </w:p>
    <w:p w14:paraId="59D34249"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18A2E39B" w14:textId="77777777" w:rsidR="006161F0" w:rsidRPr="006161F0" w:rsidRDefault="006161F0" w:rsidP="006161F0">
      <w:pPr>
        <w:bidi/>
        <w:jc w:val="both"/>
        <w:rPr>
          <w:rFonts w:cs="David" w:hint="cs"/>
          <w:rtl/>
        </w:rPr>
      </w:pPr>
    </w:p>
    <w:p w14:paraId="3C02792A" w14:textId="77777777" w:rsidR="006161F0" w:rsidRPr="006161F0" w:rsidRDefault="006161F0" w:rsidP="006161F0">
      <w:pPr>
        <w:bidi/>
        <w:jc w:val="both"/>
        <w:rPr>
          <w:rFonts w:cs="David" w:hint="cs"/>
          <w:rtl/>
        </w:rPr>
      </w:pPr>
      <w:r w:rsidRPr="006161F0">
        <w:rPr>
          <w:rFonts w:cs="David" w:hint="cs"/>
          <w:rtl/>
        </w:rPr>
        <w:tab/>
        <w:t>בוקר טוב, אני מתכבד לפתוח את ישיבת ועדת הכנסת. הנושא הראשון שעל סדר היום, קביעת מסגרת הדיון להצעות להביע אי אמון בממשלה. יושב ראש האופוזיציה, אין שום השגות ממה שנהגנו עד עכשיו, שלוש עשר?</w:t>
      </w:r>
    </w:p>
    <w:p w14:paraId="45EF2184" w14:textId="77777777" w:rsidR="006161F0" w:rsidRPr="006161F0" w:rsidRDefault="006161F0" w:rsidP="006161F0">
      <w:pPr>
        <w:bidi/>
        <w:jc w:val="both"/>
        <w:rPr>
          <w:rFonts w:cs="David" w:hint="cs"/>
          <w:rtl/>
        </w:rPr>
      </w:pPr>
    </w:p>
    <w:p w14:paraId="01E595F4"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5FB672AD" w14:textId="77777777" w:rsidR="006161F0" w:rsidRPr="006161F0" w:rsidRDefault="006161F0" w:rsidP="006161F0">
      <w:pPr>
        <w:bidi/>
        <w:jc w:val="both"/>
        <w:rPr>
          <w:rFonts w:cs="David" w:hint="cs"/>
          <w:u w:val="single"/>
          <w:rtl/>
        </w:rPr>
      </w:pPr>
    </w:p>
    <w:p w14:paraId="755A4A29" w14:textId="77777777" w:rsidR="006161F0" w:rsidRPr="006161F0" w:rsidRDefault="006161F0" w:rsidP="006161F0">
      <w:pPr>
        <w:bidi/>
        <w:jc w:val="both"/>
        <w:rPr>
          <w:rFonts w:cs="David" w:hint="cs"/>
          <w:rtl/>
        </w:rPr>
      </w:pPr>
      <w:r w:rsidRPr="006161F0">
        <w:rPr>
          <w:rFonts w:cs="David" w:hint="cs"/>
          <w:rtl/>
        </w:rPr>
        <w:tab/>
        <w:t xml:space="preserve"> אין לי בעיה. </w:t>
      </w:r>
    </w:p>
    <w:p w14:paraId="23DC0CA5" w14:textId="77777777" w:rsidR="006161F0" w:rsidRPr="006161F0" w:rsidRDefault="006161F0" w:rsidP="006161F0">
      <w:pPr>
        <w:bidi/>
        <w:jc w:val="both"/>
        <w:rPr>
          <w:rFonts w:cs="David" w:hint="cs"/>
          <w:rtl/>
        </w:rPr>
      </w:pPr>
    </w:p>
    <w:p w14:paraId="4BDDD242"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17D81049" w14:textId="77777777" w:rsidR="006161F0" w:rsidRPr="006161F0" w:rsidRDefault="006161F0" w:rsidP="006161F0">
      <w:pPr>
        <w:bidi/>
        <w:jc w:val="both"/>
        <w:rPr>
          <w:rFonts w:cs="David" w:hint="cs"/>
          <w:rtl/>
        </w:rPr>
      </w:pPr>
    </w:p>
    <w:p w14:paraId="56F57FFC" w14:textId="77777777" w:rsidR="006161F0" w:rsidRPr="006161F0" w:rsidRDefault="006161F0" w:rsidP="006161F0">
      <w:pPr>
        <w:bidi/>
        <w:jc w:val="both"/>
        <w:rPr>
          <w:rFonts w:cs="David" w:hint="cs"/>
          <w:rtl/>
        </w:rPr>
      </w:pPr>
      <w:r w:rsidRPr="006161F0">
        <w:rPr>
          <w:rFonts w:cs="David" w:hint="cs"/>
          <w:rtl/>
        </w:rPr>
        <w:tab/>
        <w:t xml:space="preserve">תודה. מי בעד ירים את ידו, מי נגד? מי נמנע? תודה. אשר על כן כדרכנו בקודש, שלוש דקות ועשר דקות. </w:t>
      </w:r>
    </w:p>
    <w:p w14:paraId="233BBA9E" w14:textId="77777777" w:rsidR="006161F0" w:rsidRPr="006161F0" w:rsidRDefault="006161F0" w:rsidP="006161F0">
      <w:pPr>
        <w:bidi/>
        <w:jc w:val="both"/>
        <w:rPr>
          <w:rFonts w:cs="David" w:hint="cs"/>
          <w:rtl/>
        </w:rPr>
      </w:pPr>
    </w:p>
    <w:p w14:paraId="45731198" w14:textId="77777777" w:rsidR="006161F0" w:rsidRPr="006161F0" w:rsidRDefault="006161F0" w:rsidP="006161F0">
      <w:pPr>
        <w:bidi/>
        <w:jc w:val="both"/>
        <w:rPr>
          <w:rFonts w:cs="David" w:hint="cs"/>
          <w:rtl/>
        </w:rPr>
      </w:pPr>
    </w:p>
    <w:p w14:paraId="6A76D805" w14:textId="77777777" w:rsidR="006161F0" w:rsidRPr="006161F0" w:rsidRDefault="006161F0" w:rsidP="006161F0">
      <w:pPr>
        <w:bidi/>
        <w:jc w:val="both"/>
        <w:rPr>
          <w:rFonts w:cs="David" w:hint="cs"/>
          <w:rtl/>
        </w:rPr>
      </w:pPr>
    </w:p>
    <w:p w14:paraId="6C4A35EB" w14:textId="77777777" w:rsidR="006161F0" w:rsidRPr="006161F0" w:rsidRDefault="006161F0" w:rsidP="006161F0">
      <w:pPr>
        <w:bidi/>
        <w:jc w:val="both"/>
        <w:rPr>
          <w:rFonts w:cs="David" w:hint="cs"/>
          <w:rtl/>
        </w:rPr>
      </w:pPr>
    </w:p>
    <w:p w14:paraId="76036D1B" w14:textId="77777777" w:rsidR="006161F0" w:rsidRPr="006161F0" w:rsidRDefault="006161F0" w:rsidP="006161F0">
      <w:pPr>
        <w:bidi/>
        <w:jc w:val="both"/>
        <w:rPr>
          <w:rFonts w:cs="David" w:hint="cs"/>
          <w:rtl/>
        </w:rPr>
      </w:pPr>
    </w:p>
    <w:p w14:paraId="7C7DA502" w14:textId="77777777" w:rsidR="006161F0" w:rsidRPr="006161F0" w:rsidRDefault="006161F0" w:rsidP="006161F0">
      <w:pPr>
        <w:bidi/>
        <w:jc w:val="both"/>
        <w:rPr>
          <w:rFonts w:cs="David" w:hint="cs"/>
          <w:rtl/>
        </w:rPr>
      </w:pPr>
    </w:p>
    <w:p w14:paraId="7B3035D5" w14:textId="77777777" w:rsidR="006161F0" w:rsidRPr="006161F0" w:rsidRDefault="006161F0" w:rsidP="006161F0">
      <w:pPr>
        <w:bidi/>
        <w:jc w:val="both"/>
        <w:rPr>
          <w:rFonts w:cs="David" w:hint="cs"/>
          <w:rtl/>
        </w:rPr>
      </w:pPr>
    </w:p>
    <w:p w14:paraId="038E332E" w14:textId="77777777" w:rsidR="006161F0" w:rsidRPr="006161F0" w:rsidRDefault="006161F0" w:rsidP="006161F0">
      <w:pPr>
        <w:bidi/>
        <w:jc w:val="both"/>
        <w:rPr>
          <w:rFonts w:cs="David" w:hint="cs"/>
          <w:rtl/>
        </w:rPr>
      </w:pPr>
    </w:p>
    <w:p w14:paraId="014E1680" w14:textId="77777777" w:rsidR="006161F0" w:rsidRPr="006161F0" w:rsidRDefault="006161F0" w:rsidP="006161F0">
      <w:pPr>
        <w:bidi/>
        <w:jc w:val="both"/>
        <w:rPr>
          <w:rFonts w:cs="David" w:hint="cs"/>
          <w:rtl/>
        </w:rPr>
      </w:pPr>
    </w:p>
    <w:p w14:paraId="2BC1D51D" w14:textId="77777777" w:rsidR="006161F0" w:rsidRPr="006161F0" w:rsidRDefault="006161F0" w:rsidP="006161F0">
      <w:pPr>
        <w:bidi/>
        <w:jc w:val="both"/>
        <w:rPr>
          <w:rFonts w:cs="David" w:hint="cs"/>
          <w:rtl/>
        </w:rPr>
      </w:pPr>
    </w:p>
    <w:p w14:paraId="46197E3F" w14:textId="77777777" w:rsidR="006161F0" w:rsidRPr="006161F0" w:rsidRDefault="006161F0" w:rsidP="006161F0">
      <w:pPr>
        <w:bidi/>
        <w:jc w:val="both"/>
        <w:rPr>
          <w:rFonts w:cs="David" w:hint="cs"/>
          <w:rtl/>
        </w:rPr>
      </w:pPr>
    </w:p>
    <w:p w14:paraId="5B0D0B84" w14:textId="77777777" w:rsidR="006161F0" w:rsidRPr="006161F0" w:rsidRDefault="006161F0" w:rsidP="006161F0">
      <w:pPr>
        <w:bidi/>
        <w:jc w:val="both"/>
        <w:rPr>
          <w:rFonts w:cs="David" w:hint="cs"/>
          <w:rtl/>
        </w:rPr>
      </w:pPr>
    </w:p>
    <w:p w14:paraId="1E7FBA32" w14:textId="77777777" w:rsidR="006161F0" w:rsidRPr="006161F0" w:rsidRDefault="006161F0" w:rsidP="006161F0">
      <w:pPr>
        <w:bidi/>
        <w:jc w:val="both"/>
        <w:rPr>
          <w:rFonts w:cs="David" w:hint="cs"/>
          <w:rtl/>
        </w:rPr>
      </w:pPr>
    </w:p>
    <w:p w14:paraId="2516D194" w14:textId="77777777" w:rsidR="006161F0" w:rsidRPr="006161F0" w:rsidRDefault="006161F0" w:rsidP="006161F0">
      <w:pPr>
        <w:bidi/>
        <w:jc w:val="both"/>
        <w:rPr>
          <w:rFonts w:cs="David" w:hint="cs"/>
          <w:rtl/>
        </w:rPr>
      </w:pPr>
    </w:p>
    <w:p w14:paraId="7772E431" w14:textId="77777777" w:rsidR="006161F0" w:rsidRPr="006161F0" w:rsidRDefault="006161F0" w:rsidP="006161F0">
      <w:pPr>
        <w:bidi/>
        <w:jc w:val="both"/>
        <w:rPr>
          <w:rFonts w:cs="David" w:hint="cs"/>
          <w:rtl/>
        </w:rPr>
      </w:pPr>
    </w:p>
    <w:p w14:paraId="0DA92C4E" w14:textId="77777777" w:rsidR="006161F0" w:rsidRPr="006161F0" w:rsidRDefault="006161F0" w:rsidP="006161F0">
      <w:pPr>
        <w:bidi/>
        <w:jc w:val="both"/>
        <w:rPr>
          <w:rFonts w:cs="David" w:hint="cs"/>
          <w:rtl/>
        </w:rPr>
      </w:pPr>
    </w:p>
    <w:p w14:paraId="2E157398" w14:textId="77777777" w:rsidR="006161F0" w:rsidRPr="006161F0" w:rsidRDefault="006161F0" w:rsidP="006161F0">
      <w:pPr>
        <w:bidi/>
        <w:jc w:val="both"/>
        <w:rPr>
          <w:rFonts w:cs="David" w:hint="cs"/>
          <w:rtl/>
        </w:rPr>
      </w:pPr>
    </w:p>
    <w:p w14:paraId="08005E19" w14:textId="77777777" w:rsidR="006161F0" w:rsidRPr="006161F0" w:rsidRDefault="006161F0" w:rsidP="006161F0">
      <w:pPr>
        <w:bidi/>
        <w:jc w:val="both"/>
        <w:rPr>
          <w:rFonts w:cs="David" w:hint="cs"/>
          <w:rtl/>
        </w:rPr>
      </w:pPr>
    </w:p>
    <w:p w14:paraId="11268A53" w14:textId="77777777" w:rsidR="006161F0" w:rsidRPr="006161F0" w:rsidRDefault="006161F0" w:rsidP="006161F0">
      <w:pPr>
        <w:bidi/>
        <w:jc w:val="both"/>
        <w:rPr>
          <w:rFonts w:cs="David" w:hint="cs"/>
          <w:rtl/>
        </w:rPr>
      </w:pPr>
    </w:p>
    <w:p w14:paraId="0E955032" w14:textId="77777777" w:rsidR="006161F0" w:rsidRPr="006161F0" w:rsidRDefault="006161F0" w:rsidP="006161F0">
      <w:pPr>
        <w:bidi/>
        <w:jc w:val="both"/>
        <w:rPr>
          <w:rFonts w:cs="David" w:hint="cs"/>
          <w:rtl/>
        </w:rPr>
      </w:pPr>
    </w:p>
    <w:p w14:paraId="113250EE" w14:textId="77777777" w:rsidR="006161F0" w:rsidRPr="006161F0" w:rsidRDefault="006161F0" w:rsidP="006161F0">
      <w:pPr>
        <w:bidi/>
        <w:jc w:val="both"/>
        <w:rPr>
          <w:rFonts w:cs="David" w:hint="cs"/>
          <w:rtl/>
        </w:rPr>
      </w:pPr>
    </w:p>
    <w:p w14:paraId="525767DE" w14:textId="77777777" w:rsidR="006161F0" w:rsidRPr="006161F0" w:rsidRDefault="006161F0" w:rsidP="006161F0">
      <w:pPr>
        <w:bidi/>
        <w:jc w:val="both"/>
        <w:rPr>
          <w:rFonts w:cs="David" w:hint="cs"/>
          <w:rtl/>
        </w:rPr>
      </w:pPr>
    </w:p>
    <w:p w14:paraId="7E388C55" w14:textId="77777777" w:rsidR="006161F0" w:rsidRPr="006161F0" w:rsidRDefault="006161F0" w:rsidP="006161F0">
      <w:pPr>
        <w:bidi/>
        <w:jc w:val="both"/>
        <w:rPr>
          <w:rFonts w:cs="David" w:hint="cs"/>
          <w:rtl/>
        </w:rPr>
      </w:pPr>
    </w:p>
    <w:p w14:paraId="5A6C8D2B" w14:textId="77777777" w:rsidR="006161F0" w:rsidRPr="006161F0" w:rsidRDefault="006161F0" w:rsidP="006161F0">
      <w:pPr>
        <w:bidi/>
        <w:jc w:val="both"/>
        <w:rPr>
          <w:rFonts w:cs="David" w:hint="cs"/>
          <w:rtl/>
        </w:rPr>
      </w:pPr>
    </w:p>
    <w:p w14:paraId="117080DE" w14:textId="77777777" w:rsidR="006161F0" w:rsidRPr="006161F0" w:rsidRDefault="006161F0" w:rsidP="006161F0">
      <w:pPr>
        <w:bidi/>
        <w:jc w:val="both"/>
        <w:rPr>
          <w:rFonts w:cs="David" w:hint="cs"/>
          <w:rtl/>
        </w:rPr>
      </w:pPr>
    </w:p>
    <w:p w14:paraId="240C7AC0" w14:textId="77777777" w:rsidR="006161F0" w:rsidRPr="006161F0" w:rsidRDefault="006161F0" w:rsidP="006161F0">
      <w:pPr>
        <w:bidi/>
        <w:jc w:val="both"/>
        <w:rPr>
          <w:rFonts w:cs="David" w:hint="cs"/>
          <w:rtl/>
        </w:rPr>
      </w:pPr>
    </w:p>
    <w:p w14:paraId="0DCDD0C6" w14:textId="77777777" w:rsidR="006161F0" w:rsidRPr="006161F0" w:rsidRDefault="006161F0" w:rsidP="006161F0">
      <w:pPr>
        <w:bidi/>
        <w:jc w:val="both"/>
        <w:rPr>
          <w:rFonts w:cs="David" w:hint="cs"/>
          <w:rtl/>
        </w:rPr>
      </w:pPr>
    </w:p>
    <w:p w14:paraId="2BCEF82C" w14:textId="77777777" w:rsidR="006161F0" w:rsidRPr="006161F0" w:rsidRDefault="006161F0" w:rsidP="006161F0">
      <w:pPr>
        <w:bidi/>
        <w:jc w:val="both"/>
        <w:rPr>
          <w:rFonts w:cs="David" w:hint="cs"/>
          <w:rtl/>
        </w:rPr>
      </w:pPr>
    </w:p>
    <w:p w14:paraId="3E138B53" w14:textId="77777777" w:rsidR="006161F0" w:rsidRPr="006161F0" w:rsidRDefault="006161F0" w:rsidP="006161F0">
      <w:pPr>
        <w:bidi/>
        <w:jc w:val="both"/>
        <w:rPr>
          <w:rFonts w:cs="David" w:hint="cs"/>
          <w:rtl/>
        </w:rPr>
      </w:pPr>
    </w:p>
    <w:p w14:paraId="0ED4B2BE" w14:textId="77777777" w:rsidR="006161F0" w:rsidRPr="006161F0" w:rsidRDefault="006161F0" w:rsidP="006161F0">
      <w:pPr>
        <w:bidi/>
        <w:jc w:val="both"/>
        <w:rPr>
          <w:rFonts w:cs="David" w:hint="cs"/>
          <w:rtl/>
        </w:rPr>
      </w:pPr>
    </w:p>
    <w:p w14:paraId="10D9D05C" w14:textId="77777777" w:rsidR="006161F0" w:rsidRPr="006161F0" w:rsidRDefault="006161F0" w:rsidP="006161F0">
      <w:pPr>
        <w:bidi/>
        <w:jc w:val="both"/>
        <w:rPr>
          <w:rFonts w:cs="David" w:hint="cs"/>
          <w:rtl/>
        </w:rPr>
      </w:pPr>
    </w:p>
    <w:p w14:paraId="0F1B08C8" w14:textId="77777777" w:rsidR="006161F0" w:rsidRPr="006161F0" w:rsidRDefault="006161F0" w:rsidP="006161F0">
      <w:pPr>
        <w:bidi/>
        <w:jc w:val="both"/>
        <w:rPr>
          <w:rFonts w:cs="David" w:hint="cs"/>
          <w:rtl/>
        </w:rPr>
      </w:pPr>
    </w:p>
    <w:p w14:paraId="1B2C8C58" w14:textId="77777777" w:rsidR="006161F0" w:rsidRPr="006161F0" w:rsidRDefault="006161F0" w:rsidP="006161F0">
      <w:pPr>
        <w:bidi/>
        <w:jc w:val="both"/>
        <w:rPr>
          <w:rFonts w:cs="David" w:hint="cs"/>
          <w:rtl/>
        </w:rPr>
      </w:pPr>
    </w:p>
    <w:p w14:paraId="1710BB7A" w14:textId="77777777" w:rsidR="006161F0" w:rsidRPr="006161F0" w:rsidRDefault="006161F0" w:rsidP="006161F0">
      <w:pPr>
        <w:bidi/>
        <w:jc w:val="both"/>
        <w:rPr>
          <w:rFonts w:cs="David" w:hint="cs"/>
          <w:rtl/>
        </w:rPr>
      </w:pPr>
    </w:p>
    <w:p w14:paraId="77F4F0F0" w14:textId="77777777" w:rsidR="006161F0" w:rsidRPr="006161F0" w:rsidRDefault="006161F0" w:rsidP="006161F0">
      <w:pPr>
        <w:bidi/>
        <w:jc w:val="both"/>
        <w:rPr>
          <w:rFonts w:cs="David" w:hint="cs"/>
          <w:rtl/>
        </w:rPr>
      </w:pPr>
    </w:p>
    <w:p w14:paraId="0ACC1B2E" w14:textId="77777777" w:rsidR="006161F0" w:rsidRPr="006161F0" w:rsidRDefault="006161F0" w:rsidP="006161F0">
      <w:pPr>
        <w:bidi/>
        <w:jc w:val="both"/>
        <w:rPr>
          <w:rFonts w:cs="David" w:hint="cs"/>
          <w:rtl/>
        </w:rPr>
      </w:pPr>
    </w:p>
    <w:p w14:paraId="533B6E14" w14:textId="77777777" w:rsidR="006161F0" w:rsidRPr="006161F0" w:rsidRDefault="006161F0" w:rsidP="006161F0">
      <w:pPr>
        <w:bidi/>
        <w:jc w:val="both"/>
        <w:rPr>
          <w:rFonts w:cs="David" w:hint="cs"/>
          <w:rtl/>
        </w:rPr>
      </w:pPr>
    </w:p>
    <w:p w14:paraId="29FAE237" w14:textId="77777777" w:rsidR="006161F0" w:rsidRPr="006161F0" w:rsidRDefault="006161F0" w:rsidP="006161F0">
      <w:pPr>
        <w:bidi/>
        <w:jc w:val="both"/>
        <w:rPr>
          <w:rFonts w:cs="David" w:hint="cs"/>
          <w:rtl/>
        </w:rPr>
      </w:pPr>
    </w:p>
    <w:p w14:paraId="18C50F81" w14:textId="77777777" w:rsidR="006161F0" w:rsidRPr="006161F0" w:rsidRDefault="006161F0" w:rsidP="006161F0">
      <w:pPr>
        <w:bidi/>
        <w:jc w:val="both"/>
        <w:rPr>
          <w:rFonts w:cs="David" w:hint="cs"/>
          <w:rtl/>
        </w:rPr>
      </w:pPr>
    </w:p>
    <w:p w14:paraId="5AF09231" w14:textId="77777777" w:rsidR="006161F0" w:rsidRPr="006161F0" w:rsidRDefault="006161F0" w:rsidP="006161F0">
      <w:pPr>
        <w:bidi/>
        <w:jc w:val="both"/>
        <w:rPr>
          <w:rFonts w:cs="David" w:hint="cs"/>
          <w:rtl/>
        </w:rPr>
      </w:pPr>
    </w:p>
    <w:p w14:paraId="5A2542D5" w14:textId="77777777" w:rsidR="006161F0" w:rsidRPr="006161F0" w:rsidRDefault="006161F0" w:rsidP="006161F0">
      <w:pPr>
        <w:bidi/>
        <w:jc w:val="both"/>
        <w:rPr>
          <w:rFonts w:cs="David" w:hint="cs"/>
          <w:rtl/>
        </w:rPr>
      </w:pPr>
    </w:p>
    <w:p w14:paraId="6281C7D5" w14:textId="77777777" w:rsidR="006161F0" w:rsidRDefault="006161F0" w:rsidP="006161F0">
      <w:pPr>
        <w:bidi/>
        <w:jc w:val="both"/>
        <w:rPr>
          <w:rFonts w:cs="David" w:hint="cs"/>
          <w:b/>
          <w:bCs/>
          <w:rtl/>
        </w:rPr>
      </w:pPr>
    </w:p>
    <w:p w14:paraId="27DC2A25" w14:textId="77777777" w:rsidR="006161F0" w:rsidRDefault="006161F0" w:rsidP="006161F0">
      <w:pPr>
        <w:bidi/>
        <w:jc w:val="both"/>
        <w:rPr>
          <w:rFonts w:cs="David" w:hint="cs"/>
          <w:b/>
          <w:bCs/>
          <w:rtl/>
        </w:rPr>
      </w:pPr>
    </w:p>
    <w:p w14:paraId="44499945" w14:textId="77777777" w:rsidR="006161F0" w:rsidRDefault="006161F0" w:rsidP="006161F0">
      <w:pPr>
        <w:bidi/>
        <w:jc w:val="both"/>
        <w:rPr>
          <w:rFonts w:cs="David" w:hint="cs"/>
          <w:b/>
          <w:bCs/>
          <w:rtl/>
        </w:rPr>
      </w:pPr>
    </w:p>
    <w:p w14:paraId="5689BF03" w14:textId="77777777" w:rsidR="006161F0" w:rsidRDefault="006161F0" w:rsidP="006161F0">
      <w:pPr>
        <w:bidi/>
        <w:jc w:val="both"/>
        <w:rPr>
          <w:rFonts w:cs="David" w:hint="cs"/>
          <w:b/>
          <w:bCs/>
          <w:rtl/>
        </w:rPr>
      </w:pPr>
    </w:p>
    <w:p w14:paraId="7D71B2D9" w14:textId="77777777" w:rsidR="006161F0" w:rsidRDefault="006161F0" w:rsidP="006161F0">
      <w:pPr>
        <w:bidi/>
        <w:jc w:val="both"/>
        <w:rPr>
          <w:rFonts w:cs="David" w:hint="cs"/>
          <w:b/>
          <w:bCs/>
          <w:rtl/>
        </w:rPr>
      </w:pPr>
    </w:p>
    <w:p w14:paraId="0DE72A18" w14:textId="77777777" w:rsidR="006161F0" w:rsidRPr="006161F0" w:rsidRDefault="006161F0" w:rsidP="006161F0">
      <w:pPr>
        <w:bidi/>
        <w:jc w:val="both"/>
        <w:rPr>
          <w:rFonts w:cs="David" w:hint="cs"/>
          <w:b/>
          <w:bCs/>
          <w:u w:val="single"/>
          <w:rtl/>
        </w:rPr>
      </w:pPr>
      <w:r w:rsidRPr="006161F0">
        <w:rPr>
          <w:rFonts w:cs="David" w:hint="cs"/>
          <w:b/>
          <w:bCs/>
          <w:rtl/>
        </w:rPr>
        <w:t xml:space="preserve">ב. בקשת יו"ר </w:t>
      </w:r>
      <w:smartTag w:uri="urn:schemas-microsoft-com:office:smarttags" w:element="PersonName">
        <w:r w:rsidRPr="006161F0">
          <w:rPr>
            <w:rFonts w:cs="David" w:hint="cs"/>
            <w:b/>
            <w:bCs/>
            <w:rtl/>
          </w:rPr>
          <w:t>ועדת הפנים</w:t>
        </w:r>
      </w:smartTag>
      <w:r w:rsidRPr="006161F0">
        <w:rPr>
          <w:rFonts w:cs="David" w:hint="cs"/>
          <w:b/>
          <w:bCs/>
          <w:rtl/>
        </w:rPr>
        <w:t xml:space="preserve"> והגנת הסביבה להגדלת מספר החברים בוועדה המשותפת של </w:t>
      </w:r>
      <w:smartTag w:uri="urn:schemas-microsoft-com:office:smarttags" w:element="PersonName">
        <w:r w:rsidRPr="006161F0">
          <w:rPr>
            <w:rFonts w:cs="David" w:hint="cs"/>
            <w:b/>
            <w:bCs/>
            <w:rtl/>
          </w:rPr>
          <w:t>ועדת הפנים</w:t>
        </w:r>
      </w:smartTag>
      <w:r w:rsidRPr="006161F0">
        <w:rPr>
          <w:rFonts w:cs="David" w:hint="cs"/>
          <w:b/>
          <w:bCs/>
          <w:rtl/>
        </w:rPr>
        <w:t xml:space="preserve"> והגנת הסביבה וועדת העבודה, הרווחה והבריאות, לדיון בנושא ממצאי משרד הבריאות </w:t>
      </w:r>
      <w:r w:rsidRPr="006161F0">
        <w:rPr>
          <w:rFonts w:cs="David" w:hint="cs"/>
          <w:b/>
          <w:bCs/>
          <w:u w:val="single"/>
          <w:rtl/>
        </w:rPr>
        <w:t xml:space="preserve">על עליה בתחלואת הסרטן בשל זיהום סביבתי. </w:t>
      </w:r>
    </w:p>
    <w:p w14:paraId="7846868C" w14:textId="77777777" w:rsidR="006161F0" w:rsidRPr="006161F0" w:rsidRDefault="006161F0" w:rsidP="006161F0">
      <w:pPr>
        <w:bidi/>
        <w:jc w:val="both"/>
        <w:rPr>
          <w:rFonts w:cs="David" w:hint="cs"/>
          <w:u w:val="single"/>
          <w:rtl/>
        </w:rPr>
      </w:pPr>
    </w:p>
    <w:p w14:paraId="44A4B307" w14:textId="77777777" w:rsidR="006161F0" w:rsidRPr="006161F0" w:rsidRDefault="006161F0" w:rsidP="006161F0">
      <w:pPr>
        <w:bidi/>
        <w:jc w:val="both"/>
        <w:rPr>
          <w:rFonts w:cs="David" w:hint="cs"/>
          <w:rtl/>
        </w:rPr>
      </w:pPr>
    </w:p>
    <w:p w14:paraId="7D74EB48"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09731DE6" w14:textId="77777777" w:rsidR="006161F0" w:rsidRPr="006161F0" w:rsidRDefault="006161F0" w:rsidP="006161F0">
      <w:pPr>
        <w:bidi/>
        <w:jc w:val="both"/>
        <w:rPr>
          <w:rFonts w:cs="David" w:hint="cs"/>
          <w:rtl/>
        </w:rPr>
      </w:pPr>
    </w:p>
    <w:p w14:paraId="204EB408" w14:textId="77777777" w:rsidR="006161F0" w:rsidRPr="006161F0" w:rsidRDefault="006161F0" w:rsidP="006161F0">
      <w:pPr>
        <w:bidi/>
        <w:jc w:val="both"/>
        <w:rPr>
          <w:rFonts w:cs="David" w:hint="cs"/>
          <w:rtl/>
        </w:rPr>
      </w:pPr>
      <w:r w:rsidRPr="006161F0">
        <w:rPr>
          <w:rFonts w:cs="David" w:hint="cs"/>
          <w:rtl/>
        </w:rPr>
        <w:tab/>
        <w:t xml:space="preserve">הנושא השני שעל סדר היום, בקשת יו"ר ועדת הפנים והגנת הסביבה להגדלת מספר החברים בוועדה המשותפת של ועדת הפנים והגנת הסביבה וועדת העבודה, הרווחה והבריאות, לדיון בנושא ממצאי משרד הבריאות על עליה בתחלואת הסרטן בשל זיהום סביבתי. </w:t>
      </w:r>
    </w:p>
    <w:p w14:paraId="065D6895" w14:textId="77777777" w:rsidR="006161F0" w:rsidRPr="006161F0" w:rsidRDefault="006161F0" w:rsidP="006161F0">
      <w:pPr>
        <w:bidi/>
        <w:jc w:val="both"/>
        <w:rPr>
          <w:rFonts w:cs="David" w:hint="cs"/>
          <w:b/>
          <w:bCs/>
          <w:rtl/>
        </w:rPr>
      </w:pPr>
    </w:p>
    <w:p w14:paraId="4881CF28" w14:textId="77777777" w:rsidR="006161F0" w:rsidRPr="006161F0" w:rsidRDefault="006161F0" w:rsidP="006161F0">
      <w:pPr>
        <w:bidi/>
        <w:jc w:val="both"/>
        <w:rPr>
          <w:rFonts w:cs="David" w:hint="cs"/>
          <w:rtl/>
        </w:rPr>
      </w:pPr>
      <w:r w:rsidRPr="006161F0">
        <w:rPr>
          <w:rFonts w:cs="David" w:hint="cs"/>
          <w:rtl/>
        </w:rPr>
        <w:tab/>
        <w:t xml:space="preserve">חבר הכנסת אופיר </w:t>
      </w:r>
      <w:proofErr w:type="spellStart"/>
      <w:r w:rsidRPr="006161F0">
        <w:rPr>
          <w:rFonts w:cs="David" w:hint="cs"/>
          <w:rtl/>
        </w:rPr>
        <w:t>פינס</w:t>
      </w:r>
      <w:proofErr w:type="spellEnd"/>
      <w:r w:rsidRPr="006161F0">
        <w:rPr>
          <w:rFonts w:cs="David" w:hint="cs"/>
          <w:rtl/>
        </w:rPr>
        <w:t xml:space="preserve"> מבקש להוסיף את חברת הכנסת </w:t>
      </w:r>
      <w:proofErr w:type="spellStart"/>
      <w:r w:rsidRPr="006161F0">
        <w:rPr>
          <w:rFonts w:cs="David" w:hint="cs"/>
          <w:rtl/>
        </w:rPr>
        <w:t>ליה</w:t>
      </w:r>
      <w:proofErr w:type="spellEnd"/>
      <w:r w:rsidRPr="006161F0">
        <w:rPr>
          <w:rFonts w:cs="David" w:hint="cs"/>
          <w:rtl/>
        </w:rPr>
        <w:t xml:space="preserve"> שמטוב וחבר הכנסת יעקב </w:t>
      </w:r>
      <w:proofErr w:type="spellStart"/>
      <w:r w:rsidRPr="006161F0">
        <w:rPr>
          <w:rFonts w:cs="David" w:hint="cs"/>
          <w:rtl/>
        </w:rPr>
        <w:t>מרגי</w:t>
      </w:r>
      <w:proofErr w:type="spellEnd"/>
      <w:r w:rsidRPr="006161F0">
        <w:rPr>
          <w:rFonts w:cs="David" w:hint="cs"/>
          <w:rtl/>
        </w:rPr>
        <w:t xml:space="preserve">. </w:t>
      </w:r>
      <w:proofErr w:type="spellStart"/>
      <w:r w:rsidRPr="006161F0">
        <w:rPr>
          <w:rFonts w:cs="David" w:hint="cs"/>
          <w:rtl/>
        </w:rPr>
        <w:t>ליה</w:t>
      </w:r>
      <w:proofErr w:type="spellEnd"/>
      <w:r w:rsidRPr="006161F0">
        <w:rPr>
          <w:rFonts w:cs="David" w:hint="cs"/>
          <w:rtl/>
        </w:rPr>
        <w:t xml:space="preserve"> שמטוב תתווסף לוועדה המשותפת יחד עם יעקב </w:t>
      </w:r>
      <w:proofErr w:type="spellStart"/>
      <w:r w:rsidRPr="006161F0">
        <w:rPr>
          <w:rFonts w:cs="David" w:hint="cs"/>
          <w:rtl/>
        </w:rPr>
        <w:t>מרגי</w:t>
      </w:r>
      <w:proofErr w:type="spellEnd"/>
      <w:r w:rsidRPr="006161F0">
        <w:rPr>
          <w:rFonts w:cs="David" w:hint="cs"/>
          <w:rtl/>
        </w:rPr>
        <w:t xml:space="preserve">. מי בעד ירים את ידו, מי נגד? מי נמנע? תודה. אישרנו את בקשתו של יו"ר ועדת הפנים. </w:t>
      </w:r>
    </w:p>
    <w:p w14:paraId="36F4FFC2" w14:textId="77777777" w:rsidR="006161F0" w:rsidRPr="006161F0" w:rsidRDefault="006161F0" w:rsidP="006161F0">
      <w:pPr>
        <w:bidi/>
        <w:jc w:val="both"/>
        <w:rPr>
          <w:rFonts w:cs="David" w:hint="cs"/>
          <w:rtl/>
        </w:rPr>
      </w:pPr>
    </w:p>
    <w:p w14:paraId="7004813A" w14:textId="77777777" w:rsidR="006161F0" w:rsidRPr="006161F0" w:rsidRDefault="006161F0" w:rsidP="006161F0">
      <w:pPr>
        <w:bidi/>
        <w:jc w:val="both"/>
        <w:rPr>
          <w:rFonts w:cs="David" w:hint="cs"/>
          <w:rtl/>
        </w:rPr>
      </w:pPr>
    </w:p>
    <w:p w14:paraId="77DE8068" w14:textId="77777777" w:rsidR="006161F0" w:rsidRPr="006161F0" w:rsidRDefault="006161F0" w:rsidP="006161F0">
      <w:pPr>
        <w:bidi/>
        <w:jc w:val="both"/>
        <w:rPr>
          <w:rFonts w:cs="David" w:hint="cs"/>
          <w:rtl/>
        </w:rPr>
      </w:pPr>
    </w:p>
    <w:p w14:paraId="2DF11D2E" w14:textId="77777777" w:rsidR="006161F0" w:rsidRPr="006161F0" w:rsidRDefault="006161F0" w:rsidP="006161F0">
      <w:pPr>
        <w:bidi/>
        <w:jc w:val="both"/>
        <w:rPr>
          <w:rFonts w:cs="David" w:hint="cs"/>
          <w:rtl/>
        </w:rPr>
      </w:pPr>
    </w:p>
    <w:p w14:paraId="15F929E2" w14:textId="77777777" w:rsidR="006161F0" w:rsidRPr="006161F0" w:rsidRDefault="006161F0" w:rsidP="006161F0">
      <w:pPr>
        <w:bidi/>
        <w:jc w:val="both"/>
        <w:rPr>
          <w:rFonts w:cs="David" w:hint="cs"/>
          <w:rtl/>
        </w:rPr>
      </w:pPr>
    </w:p>
    <w:p w14:paraId="12C8711C" w14:textId="77777777" w:rsidR="006161F0" w:rsidRPr="006161F0" w:rsidRDefault="006161F0" w:rsidP="006161F0">
      <w:pPr>
        <w:bidi/>
        <w:jc w:val="both"/>
        <w:rPr>
          <w:rFonts w:cs="David" w:hint="cs"/>
          <w:rtl/>
        </w:rPr>
      </w:pPr>
    </w:p>
    <w:p w14:paraId="2EA806E1" w14:textId="77777777" w:rsidR="006161F0" w:rsidRPr="006161F0" w:rsidRDefault="006161F0" w:rsidP="006161F0">
      <w:pPr>
        <w:bidi/>
        <w:jc w:val="both"/>
        <w:rPr>
          <w:rFonts w:cs="David" w:hint="cs"/>
          <w:rtl/>
        </w:rPr>
      </w:pPr>
    </w:p>
    <w:p w14:paraId="7F1CB90E" w14:textId="77777777" w:rsidR="006161F0" w:rsidRPr="006161F0" w:rsidRDefault="006161F0" w:rsidP="006161F0">
      <w:pPr>
        <w:bidi/>
        <w:jc w:val="both"/>
        <w:rPr>
          <w:rFonts w:cs="David" w:hint="cs"/>
          <w:rtl/>
        </w:rPr>
      </w:pPr>
    </w:p>
    <w:p w14:paraId="0BF44DB1" w14:textId="77777777" w:rsidR="006161F0" w:rsidRPr="006161F0" w:rsidRDefault="006161F0" w:rsidP="006161F0">
      <w:pPr>
        <w:bidi/>
        <w:jc w:val="both"/>
        <w:rPr>
          <w:rFonts w:cs="David" w:hint="cs"/>
          <w:rtl/>
        </w:rPr>
      </w:pPr>
    </w:p>
    <w:p w14:paraId="36553FAA" w14:textId="77777777" w:rsidR="006161F0" w:rsidRPr="006161F0" w:rsidRDefault="006161F0" w:rsidP="006161F0">
      <w:pPr>
        <w:bidi/>
        <w:jc w:val="both"/>
        <w:rPr>
          <w:rFonts w:cs="David" w:hint="cs"/>
          <w:rtl/>
        </w:rPr>
      </w:pPr>
    </w:p>
    <w:p w14:paraId="7F7837B8" w14:textId="77777777" w:rsidR="006161F0" w:rsidRPr="006161F0" w:rsidRDefault="006161F0" w:rsidP="006161F0">
      <w:pPr>
        <w:bidi/>
        <w:jc w:val="both"/>
        <w:rPr>
          <w:rFonts w:cs="David" w:hint="cs"/>
          <w:rtl/>
        </w:rPr>
      </w:pPr>
    </w:p>
    <w:p w14:paraId="41FE7B50" w14:textId="77777777" w:rsidR="006161F0" w:rsidRPr="006161F0" w:rsidRDefault="006161F0" w:rsidP="006161F0">
      <w:pPr>
        <w:bidi/>
        <w:jc w:val="both"/>
        <w:rPr>
          <w:rFonts w:cs="David" w:hint="cs"/>
          <w:rtl/>
        </w:rPr>
      </w:pPr>
    </w:p>
    <w:p w14:paraId="5ACD9470" w14:textId="77777777" w:rsidR="006161F0" w:rsidRPr="006161F0" w:rsidRDefault="006161F0" w:rsidP="006161F0">
      <w:pPr>
        <w:bidi/>
        <w:jc w:val="both"/>
        <w:rPr>
          <w:rFonts w:cs="David" w:hint="cs"/>
          <w:rtl/>
        </w:rPr>
      </w:pPr>
    </w:p>
    <w:p w14:paraId="1BC46781" w14:textId="77777777" w:rsidR="006161F0" w:rsidRPr="006161F0" w:rsidRDefault="006161F0" w:rsidP="006161F0">
      <w:pPr>
        <w:bidi/>
        <w:jc w:val="both"/>
        <w:rPr>
          <w:rFonts w:cs="David" w:hint="cs"/>
          <w:rtl/>
        </w:rPr>
      </w:pPr>
    </w:p>
    <w:p w14:paraId="58C37908" w14:textId="77777777" w:rsidR="006161F0" w:rsidRPr="006161F0" w:rsidRDefault="006161F0" w:rsidP="006161F0">
      <w:pPr>
        <w:bidi/>
        <w:jc w:val="both"/>
        <w:rPr>
          <w:rFonts w:cs="David" w:hint="cs"/>
          <w:rtl/>
        </w:rPr>
      </w:pPr>
    </w:p>
    <w:p w14:paraId="5E071872" w14:textId="77777777" w:rsidR="006161F0" w:rsidRPr="006161F0" w:rsidRDefault="006161F0" w:rsidP="006161F0">
      <w:pPr>
        <w:bidi/>
        <w:jc w:val="both"/>
        <w:rPr>
          <w:rFonts w:cs="David" w:hint="cs"/>
          <w:rtl/>
        </w:rPr>
      </w:pPr>
    </w:p>
    <w:p w14:paraId="5141C6DF" w14:textId="77777777" w:rsidR="006161F0" w:rsidRPr="006161F0" w:rsidRDefault="006161F0" w:rsidP="006161F0">
      <w:pPr>
        <w:bidi/>
        <w:jc w:val="both"/>
        <w:rPr>
          <w:rFonts w:cs="David" w:hint="cs"/>
          <w:rtl/>
        </w:rPr>
      </w:pPr>
    </w:p>
    <w:p w14:paraId="637743B5" w14:textId="77777777" w:rsidR="006161F0" w:rsidRPr="006161F0" w:rsidRDefault="006161F0" w:rsidP="006161F0">
      <w:pPr>
        <w:bidi/>
        <w:jc w:val="both"/>
        <w:rPr>
          <w:rFonts w:cs="David" w:hint="cs"/>
          <w:rtl/>
        </w:rPr>
      </w:pPr>
    </w:p>
    <w:p w14:paraId="716D69C4" w14:textId="77777777" w:rsidR="006161F0" w:rsidRPr="006161F0" w:rsidRDefault="006161F0" w:rsidP="006161F0">
      <w:pPr>
        <w:bidi/>
        <w:jc w:val="both"/>
        <w:rPr>
          <w:rFonts w:cs="David" w:hint="cs"/>
          <w:rtl/>
        </w:rPr>
      </w:pPr>
    </w:p>
    <w:p w14:paraId="0D7F7D71" w14:textId="77777777" w:rsidR="006161F0" w:rsidRPr="006161F0" w:rsidRDefault="006161F0" w:rsidP="006161F0">
      <w:pPr>
        <w:bidi/>
        <w:jc w:val="both"/>
        <w:rPr>
          <w:rFonts w:cs="David" w:hint="cs"/>
          <w:rtl/>
        </w:rPr>
      </w:pPr>
    </w:p>
    <w:p w14:paraId="6EFC07A1" w14:textId="77777777" w:rsidR="006161F0" w:rsidRPr="006161F0" w:rsidRDefault="006161F0" w:rsidP="006161F0">
      <w:pPr>
        <w:bidi/>
        <w:jc w:val="both"/>
        <w:rPr>
          <w:rFonts w:cs="David" w:hint="cs"/>
          <w:rtl/>
        </w:rPr>
      </w:pPr>
    </w:p>
    <w:p w14:paraId="55BD9270" w14:textId="77777777" w:rsidR="006161F0" w:rsidRPr="006161F0" w:rsidRDefault="006161F0" w:rsidP="006161F0">
      <w:pPr>
        <w:bidi/>
        <w:jc w:val="both"/>
        <w:rPr>
          <w:rFonts w:cs="David" w:hint="cs"/>
          <w:rtl/>
        </w:rPr>
      </w:pPr>
    </w:p>
    <w:p w14:paraId="64A7C2B4" w14:textId="77777777" w:rsidR="006161F0" w:rsidRPr="006161F0" w:rsidRDefault="006161F0" w:rsidP="006161F0">
      <w:pPr>
        <w:bidi/>
        <w:jc w:val="both"/>
        <w:rPr>
          <w:rFonts w:cs="David" w:hint="cs"/>
          <w:rtl/>
        </w:rPr>
      </w:pPr>
    </w:p>
    <w:p w14:paraId="12E56270" w14:textId="77777777" w:rsidR="006161F0" w:rsidRPr="006161F0" w:rsidRDefault="006161F0" w:rsidP="006161F0">
      <w:pPr>
        <w:bidi/>
        <w:jc w:val="both"/>
        <w:rPr>
          <w:rFonts w:cs="David" w:hint="cs"/>
          <w:rtl/>
        </w:rPr>
      </w:pPr>
    </w:p>
    <w:p w14:paraId="04FE1D83" w14:textId="77777777" w:rsidR="006161F0" w:rsidRPr="006161F0" w:rsidRDefault="006161F0" w:rsidP="006161F0">
      <w:pPr>
        <w:bidi/>
        <w:jc w:val="both"/>
        <w:rPr>
          <w:rFonts w:cs="David" w:hint="cs"/>
          <w:rtl/>
        </w:rPr>
      </w:pPr>
    </w:p>
    <w:p w14:paraId="23BECE42" w14:textId="77777777" w:rsidR="006161F0" w:rsidRPr="006161F0" w:rsidRDefault="006161F0" w:rsidP="006161F0">
      <w:pPr>
        <w:bidi/>
        <w:jc w:val="both"/>
        <w:rPr>
          <w:rFonts w:cs="David" w:hint="cs"/>
          <w:rtl/>
        </w:rPr>
      </w:pPr>
    </w:p>
    <w:p w14:paraId="69FB7F22" w14:textId="77777777" w:rsidR="006161F0" w:rsidRPr="006161F0" w:rsidRDefault="006161F0" w:rsidP="006161F0">
      <w:pPr>
        <w:bidi/>
        <w:jc w:val="both"/>
        <w:rPr>
          <w:rFonts w:cs="David" w:hint="cs"/>
          <w:rtl/>
        </w:rPr>
      </w:pPr>
    </w:p>
    <w:p w14:paraId="70492E4A" w14:textId="77777777" w:rsidR="006161F0" w:rsidRPr="006161F0" w:rsidRDefault="006161F0" w:rsidP="006161F0">
      <w:pPr>
        <w:bidi/>
        <w:jc w:val="both"/>
        <w:rPr>
          <w:rFonts w:cs="David" w:hint="cs"/>
          <w:rtl/>
        </w:rPr>
      </w:pPr>
    </w:p>
    <w:p w14:paraId="4281BF26" w14:textId="77777777" w:rsidR="006161F0" w:rsidRPr="006161F0" w:rsidRDefault="006161F0" w:rsidP="006161F0">
      <w:pPr>
        <w:bidi/>
        <w:jc w:val="both"/>
        <w:rPr>
          <w:rFonts w:cs="David" w:hint="cs"/>
          <w:rtl/>
        </w:rPr>
      </w:pPr>
    </w:p>
    <w:p w14:paraId="068EEECC" w14:textId="77777777" w:rsidR="006161F0" w:rsidRPr="006161F0" w:rsidRDefault="006161F0" w:rsidP="006161F0">
      <w:pPr>
        <w:bidi/>
        <w:jc w:val="both"/>
        <w:rPr>
          <w:rFonts w:cs="David" w:hint="cs"/>
          <w:rtl/>
        </w:rPr>
      </w:pPr>
    </w:p>
    <w:p w14:paraId="346BC15B" w14:textId="77777777" w:rsidR="006161F0" w:rsidRPr="006161F0" w:rsidRDefault="006161F0" w:rsidP="006161F0">
      <w:pPr>
        <w:bidi/>
        <w:jc w:val="both"/>
        <w:rPr>
          <w:rFonts w:cs="David" w:hint="cs"/>
          <w:rtl/>
        </w:rPr>
      </w:pPr>
    </w:p>
    <w:p w14:paraId="24E59135" w14:textId="77777777" w:rsidR="006161F0" w:rsidRPr="006161F0" w:rsidRDefault="006161F0" w:rsidP="006161F0">
      <w:pPr>
        <w:bidi/>
        <w:jc w:val="both"/>
        <w:rPr>
          <w:rFonts w:cs="David" w:hint="cs"/>
          <w:rtl/>
        </w:rPr>
      </w:pPr>
    </w:p>
    <w:p w14:paraId="16006D3B" w14:textId="77777777" w:rsidR="006161F0" w:rsidRPr="006161F0" w:rsidRDefault="006161F0" w:rsidP="006161F0">
      <w:pPr>
        <w:bidi/>
        <w:jc w:val="both"/>
        <w:rPr>
          <w:rFonts w:cs="David" w:hint="cs"/>
          <w:rtl/>
        </w:rPr>
      </w:pPr>
    </w:p>
    <w:p w14:paraId="296B3525" w14:textId="77777777" w:rsidR="006161F0" w:rsidRPr="006161F0" w:rsidRDefault="006161F0" w:rsidP="006161F0">
      <w:pPr>
        <w:bidi/>
        <w:jc w:val="both"/>
        <w:rPr>
          <w:rFonts w:cs="David" w:hint="cs"/>
          <w:rtl/>
        </w:rPr>
      </w:pPr>
    </w:p>
    <w:p w14:paraId="10E29593" w14:textId="77777777" w:rsidR="006161F0" w:rsidRPr="006161F0" w:rsidRDefault="006161F0" w:rsidP="006161F0">
      <w:pPr>
        <w:bidi/>
        <w:jc w:val="both"/>
        <w:rPr>
          <w:rFonts w:cs="David" w:hint="cs"/>
          <w:rtl/>
        </w:rPr>
      </w:pPr>
    </w:p>
    <w:p w14:paraId="5F90E6AB" w14:textId="77777777" w:rsidR="006161F0" w:rsidRPr="006161F0" w:rsidRDefault="006161F0" w:rsidP="006161F0">
      <w:pPr>
        <w:bidi/>
        <w:jc w:val="both"/>
        <w:rPr>
          <w:rFonts w:cs="David" w:hint="cs"/>
          <w:rtl/>
        </w:rPr>
      </w:pPr>
    </w:p>
    <w:p w14:paraId="54EE05C9" w14:textId="77777777" w:rsidR="006161F0" w:rsidRPr="006161F0" w:rsidRDefault="006161F0" w:rsidP="006161F0">
      <w:pPr>
        <w:bidi/>
        <w:jc w:val="both"/>
        <w:rPr>
          <w:rFonts w:cs="David" w:hint="cs"/>
          <w:rtl/>
        </w:rPr>
      </w:pPr>
    </w:p>
    <w:p w14:paraId="4A60DDCA" w14:textId="77777777" w:rsidR="006161F0" w:rsidRPr="006161F0" w:rsidRDefault="006161F0" w:rsidP="006161F0">
      <w:pPr>
        <w:bidi/>
        <w:jc w:val="both"/>
        <w:rPr>
          <w:rFonts w:cs="David" w:hint="cs"/>
          <w:rtl/>
        </w:rPr>
      </w:pPr>
    </w:p>
    <w:p w14:paraId="01296C32" w14:textId="77777777" w:rsidR="006161F0" w:rsidRPr="006161F0" w:rsidRDefault="006161F0" w:rsidP="006161F0">
      <w:pPr>
        <w:bidi/>
        <w:jc w:val="both"/>
        <w:rPr>
          <w:rFonts w:cs="David" w:hint="cs"/>
          <w:rtl/>
        </w:rPr>
      </w:pPr>
    </w:p>
    <w:p w14:paraId="2D287D87" w14:textId="77777777" w:rsidR="006161F0" w:rsidRPr="006161F0" w:rsidRDefault="006161F0" w:rsidP="006161F0">
      <w:pPr>
        <w:bidi/>
        <w:jc w:val="both"/>
        <w:rPr>
          <w:rFonts w:cs="David" w:hint="cs"/>
          <w:rtl/>
        </w:rPr>
      </w:pPr>
    </w:p>
    <w:p w14:paraId="056462D7" w14:textId="77777777" w:rsidR="006161F0" w:rsidRPr="006161F0" w:rsidRDefault="006161F0" w:rsidP="006161F0">
      <w:pPr>
        <w:bidi/>
        <w:jc w:val="both"/>
        <w:rPr>
          <w:rFonts w:cs="David" w:hint="cs"/>
          <w:rtl/>
        </w:rPr>
      </w:pPr>
    </w:p>
    <w:p w14:paraId="773072F5" w14:textId="77777777" w:rsidR="006161F0" w:rsidRPr="006161F0" w:rsidRDefault="006161F0" w:rsidP="006161F0">
      <w:pPr>
        <w:bidi/>
        <w:jc w:val="both"/>
        <w:rPr>
          <w:rFonts w:cs="David" w:hint="cs"/>
          <w:rtl/>
        </w:rPr>
      </w:pPr>
    </w:p>
    <w:p w14:paraId="18B726F1" w14:textId="77777777" w:rsidR="006161F0" w:rsidRPr="006161F0" w:rsidRDefault="006161F0" w:rsidP="006161F0">
      <w:pPr>
        <w:bidi/>
        <w:jc w:val="both"/>
        <w:rPr>
          <w:rFonts w:cs="David" w:hint="cs"/>
          <w:rtl/>
        </w:rPr>
      </w:pPr>
    </w:p>
    <w:p w14:paraId="455DA612" w14:textId="77777777" w:rsidR="006161F0" w:rsidRPr="006161F0" w:rsidRDefault="006161F0" w:rsidP="006161F0">
      <w:pPr>
        <w:bidi/>
        <w:jc w:val="both"/>
        <w:rPr>
          <w:rFonts w:cs="David" w:hint="cs"/>
          <w:rtl/>
        </w:rPr>
      </w:pPr>
    </w:p>
    <w:p w14:paraId="34B8D50F" w14:textId="77777777" w:rsidR="006161F0" w:rsidRPr="006161F0" w:rsidRDefault="006161F0" w:rsidP="006161F0">
      <w:pPr>
        <w:bidi/>
        <w:jc w:val="both"/>
        <w:rPr>
          <w:rFonts w:cs="David" w:hint="cs"/>
          <w:b/>
          <w:bCs/>
          <w:rtl/>
        </w:rPr>
      </w:pPr>
      <w:r w:rsidRPr="006161F0">
        <w:rPr>
          <w:rFonts w:cs="David" w:hint="cs"/>
          <w:b/>
          <w:bCs/>
          <w:rtl/>
        </w:rPr>
        <w:t xml:space="preserve">           ג. קביעת ועדה לדיון בהצעות החוק הבאות:</w:t>
      </w:r>
    </w:p>
    <w:p w14:paraId="31D27618" w14:textId="77777777" w:rsidR="006161F0" w:rsidRPr="006161F0" w:rsidRDefault="006161F0" w:rsidP="006161F0">
      <w:pPr>
        <w:bidi/>
        <w:jc w:val="both"/>
        <w:rPr>
          <w:rFonts w:cs="David" w:hint="cs"/>
          <w:b/>
          <w:bCs/>
        </w:rPr>
      </w:pPr>
      <w:r w:rsidRPr="006161F0">
        <w:rPr>
          <w:rFonts w:cs="David" w:hint="cs"/>
          <w:b/>
          <w:bCs/>
          <w:rtl/>
        </w:rPr>
        <w:t xml:space="preserve">           1.הצעת חוק סיוע לעסקים קטנים ובינוניים בעת לחימה, </w:t>
      </w:r>
      <w:proofErr w:type="spellStart"/>
      <w:r w:rsidRPr="006161F0">
        <w:rPr>
          <w:rFonts w:cs="David" w:hint="cs"/>
          <w:b/>
          <w:bCs/>
          <w:rtl/>
        </w:rPr>
        <w:t>התשס"ז</w:t>
      </w:r>
      <w:proofErr w:type="spellEnd"/>
      <w:r w:rsidRPr="006161F0">
        <w:rPr>
          <w:rFonts w:cs="David" w:hint="cs"/>
          <w:b/>
          <w:bCs/>
          <w:rtl/>
        </w:rPr>
        <w:t xml:space="preserve">-2006 - של חבר </w:t>
      </w:r>
    </w:p>
    <w:p w14:paraId="720941CB" w14:textId="77777777" w:rsidR="006161F0" w:rsidRPr="006161F0" w:rsidRDefault="006161F0" w:rsidP="006161F0">
      <w:pPr>
        <w:bidi/>
        <w:jc w:val="both"/>
        <w:rPr>
          <w:rFonts w:cs="David" w:hint="cs"/>
          <w:b/>
          <w:bCs/>
          <w:u w:val="single"/>
          <w:rtl/>
        </w:rPr>
      </w:pPr>
      <w:r w:rsidRPr="006161F0">
        <w:rPr>
          <w:rFonts w:cs="David" w:hint="cs"/>
          <w:b/>
          <w:bCs/>
          <w:rtl/>
        </w:rPr>
        <w:t xml:space="preserve">           </w:t>
      </w:r>
      <w:r w:rsidRPr="006161F0">
        <w:rPr>
          <w:rFonts w:cs="David" w:hint="cs"/>
          <w:b/>
          <w:bCs/>
          <w:u w:val="single"/>
          <w:rtl/>
        </w:rPr>
        <w:t xml:space="preserve">הכנסת </w:t>
      </w:r>
      <w:proofErr w:type="spellStart"/>
      <w:r w:rsidRPr="006161F0">
        <w:rPr>
          <w:rFonts w:cs="David" w:hint="cs"/>
          <w:b/>
          <w:bCs/>
          <w:u w:val="single"/>
          <w:rtl/>
        </w:rPr>
        <w:t>סילבן</w:t>
      </w:r>
      <w:proofErr w:type="spellEnd"/>
      <w:r w:rsidRPr="006161F0">
        <w:rPr>
          <w:rFonts w:cs="David" w:hint="cs"/>
          <w:b/>
          <w:bCs/>
          <w:u w:val="single"/>
          <w:rtl/>
        </w:rPr>
        <w:t xml:space="preserve"> שלום (פ/1595/17).</w:t>
      </w:r>
    </w:p>
    <w:p w14:paraId="682E0919" w14:textId="77777777" w:rsidR="006161F0" w:rsidRPr="006161F0" w:rsidRDefault="006161F0" w:rsidP="006161F0">
      <w:pPr>
        <w:bidi/>
        <w:ind w:left="567"/>
        <w:jc w:val="both"/>
        <w:rPr>
          <w:rFonts w:cs="David" w:hint="cs"/>
          <w:b/>
          <w:bCs/>
          <w:u w:val="single"/>
          <w:rtl/>
        </w:rPr>
      </w:pPr>
    </w:p>
    <w:p w14:paraId="491FE3C4" w14:textId="77777777" w:rsidR="006161F0" w:rsidRPr="006161F0" w:rsidRDefault="006161F0" w:rsidP="006161F0">
      <w:pPr>
        <w:bidi/>
        <w:ind w:left="567"/>
        <w:jc w:val="both"/>
        <w:rPr>
          <w:rFonts w:cs="David" w:hint="cs"/>
          <w:rtl/>
        </w:rPr>
      </w:pPr>
    </w:p>
    <w:p w14:paraId="6771AE51"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0F394AA5" w14:textId="77777777" w:rsidR="006161F0" w:rsidRPr="006161F0" w:rsidRDefault="006161F0" w:rsidP="006161F0">
      <w:pPr>
        <w:bidi/>
        <w:jc w:val="both"/>
        <w:rPr>
          <w:rFonts w:cs="David" w:hint="cs"/>
          <w:rtl/>
        </w:rPr>
      </w:pPr>
    </w:p>
    <w:p w14:paraId="23F16107" w14:textId="77777777" w:rsidR="006161F0" w:rsidRPr="006161F0" w:rsidRDefault="006161F0" w:rsidP="006161F0">
      <w:pPr>
        <w:bidi/>
        <w:ind w:firstLine="567"/>
        <w:jc w:val="both"/>
        <w:rPr>
          <w:rFonts w:cs="David" w:hint="cs"/>
          <w:rtl/>
        </w:rPr>
      </w:pPr>
      <w:r w:rsidRPr="006161F0">
        <w:rPr>
          <w:rFonts w:cs="David" w:hint="cs"/>
          <w:rtl/>
        </w:rPr>
        <w:t xml:space="preserve">נעבור לנושא הבא שעל סדר היום, קביעת ועדה לדיון בהצעות החוק הבאות: הצעת חוק סיוע לעסקים קטנים ובינוניים בעת לחימה, </w:t>
      </w:r>
      <w:proofErr w:type="spellStart"/>
      <w:r w:rsidRPr="006161F0">
        <w:rPr>
          <w:rFonts w:cs="David" w:hint="cs"/>
          <w:rtl/>
        </w:rPr>
        <w:t>התשס"ז</w:t>
      </w:r>
      <w:proofErr w:type="spellEnd"/>
      <w:r w:rsidRPr="006161F0">
        <w:rPr>
          <w:rFonts w:cs="David" w:hint="cs"/>
          <w:rtl/>
        </w:rPr>
        <w:t xml:space="preserve">-2006 - של חבר הכנסת </w:t>
      </w:r>
      <w:proofErr w:type="spellStart"/>
      <w:r w:rsidRPr="006161F0">
        <w:rPr>
          <w:rFonts w:cs="David" w:hint="cs"/>
          <w:rtl/>
        </w:rPr>
        <w:t>סילבן</w:t>
      </w:r>
      <w:proofErr w:type="spellEnd"/>
      <w:r w:rsidRPr="006161F0">
        <w:rPr>
          <w:rFonts w:cs="David" w:hint="cs"/>
          <w:rtl/>
        </w:rPr>
        <w:t xml:space="preserve"> שלום. חבר הכנסת שלום, נשמעו הצעות להעביר את הצעת החוק לוועדת הכספים או לוועדת הכלכלה. מה אדוני מציע?</w:t>
      </w:r>
    </w:p>
    <w:p w14:paraId="7E240F26" w14:textId="77777777" w:rsidR="006161F0" w:rsidRPr="006161F0" w:rsidRDefault="006161F0" w:rsidP="006161F0">
      <w:pPr>
        <w:bidi/>
        <w:jc w:val="both"/>
        <w:rPr>
          <w:rFonts w:cs="David" w:hint="cs"/>
          <w:rtl/>
        </w:rPr>
      </w:pPr>
    </w:p>
    <w:p w14:paraId="48661B31" w14:textId="77777777" w:rsidR="006161F0" w:rsidRPr="006161F0" w:rsidRDefault="006161F0" w:rsidP="006161F0">
      <w:pPr>
        <w:bidi/>
        <w:jc w:val="both"/>
        <w:rPr>
          <w:rFonts w:cs="David" w:hint="cs"/>
          <w:rtl/>
        </w:rPr>
      </w:pPr>
      <w:proofErr w:type="spellStart"/>
      <w:r w:rsidRPr="006161F0">
        <w:rPr>
          <w:rFonts w:cs="David" w:hint="cs"/>
          <w:u w:val="single"/>
          <w:rtl/>
        </w:rPr>
        <w:t>סילבן</w:t>
      </w:r>
      <w:proofErr w:type="spellEnd"/>
      <w:r w:rsidRPr="006161F0">
        <w:rPr>
          <w:rFonts w:cs="David" w:hint="cs"/>
          <w:u w:val="single"/>
          <w:rtl/>
        </w:rPr>
        <w:t xml:space="preserve"> שלום:</w:t>
      </w:r>
    </w:p>
    <w:p w14:paraId="102E0058" w14:textId="77777777" w:rsidR="006161F0" w:rsidRPr="006161F0" w:rsidRDefault="006161F0" w:rsidP="006161F0">
      <w:pPr>
        <w:bidi/>
        <w:jc w:val="both"/>
        <w:rPr>
          <w:rFonts w:cs="David" w:hint="cs"/>
          <w:rtl/>
        </w:rPr>
      </w:pPr>
    </w:p>
    <w:p w14:paraId="4FCFE5C4" w14:textId="77777777" w:rsidR="006161F0" w:rsidRPr="006161F0" w:rsidRDefault="006161F0" w:rsidP="006161F0">
      <w:pPr>
        <w:bidi/>
        <w:jc w:val="both"/>
        <w:rPr>
          <w:rFonts w:cs="David" w:hint="cs"/>
          <w:rtl/>
        </w:rPr>
      </w:pPr>
      <w:r w:rsidRPr="006161F0">
        <w:rPr>
          <w:rFonts w:cs="David" w:hint="cs"/>
          <w:rtl/>
        </w:rPr>
        <w:tab/>
        <w:t xml:space="preserve">אדוני היושב ראש, אני מודה לך על זה שאתה מעלה את הנושא לדיון בהצבעה. את חשיבות הנושא לא צריך להסביר. צריך לעשות את זה בצורה מהירה, צריך לעשות את זה כדי לסייע לאותם אנשי עסקים קטנים בשדרות, באשקלון ובמקומות אחרים. לכן אני מציע להעביר את זה לוועדת הכלכלה. השר שענה לי היה שר </w:t>
      </w:r>
      <w:proofErr w:type="spellStart"/>
      <w:r w:rsidRPr="006161F0">
        <w:rPr>
          <w:rFonts w:cs="David" w:hint="cs"/>
          <w:rtl/>
        </w:rPr>
        <w:t>התמ"ת</w:t>
      </w:r>
      <w:proofErr w:type="spellEnd"/>
      <w:r w:rsidRPr="006161F0">
        <w:rPr>
          <w:rFonts w:cs="David" w:hint="cs"/>
          <w:rtl/>
        </w:rPr>
        <w:t xml:space="preserve">, הנושא נמצא בתחום טיפולו של משרד </w:t>
      </w:r>
      <w:proofErr w:type="spellStart"/>
      <w:r w:rsidRPr="006161F0">
        <w:rPr>
          <w:rFonts w:cs="David" w:hint="cs"/>
          <w:rtl/>
        </w:rPr>
        <w:t>התמ"ת</w:t>
      </w:r>
      <w:proofErr w:type="spellEnd"/>
      <w:r w:rsidRPr="006161F0">
        <w:rPr>
          <w:rFonts w:cs="David" w:hint="cs"/>
          <w:rtl/>
        </w:rPr>
        <w:t xml:space="preserve"> ומשרד </w:t>
      </w:r>
      <w:proofErr w:type="spellStart"/>
      <w:r w:rsidRPr="006161F0">
        <w:rPr>
          <w:rFonts w:cs="David" w:hint="cs"/>
          <w:rtl/>
        </w:rPr>
        <w:t>התמ"ת</w:t>
      </w:r>
      <w:proofErr w:type="spellEnd"/>
      <w:r w:rsidRPr="006161F0">
        <w:rPr>
          <w:rFonts w:cs="David" w:hint="cs"/>
          <w:rtl/>
        </w:rPr>
        <w:t xml:space="preserve"> נמצא בוועדה הכלכלה ולכן אני מבקש להעביר לוועדת הכלכלה. </w:t>
      </w:r>
    </w:p>
    <w:p w14:paraId="75AE7A13" w14:textId="77777777" w:rsidR="006161F0" w:rsidRPr="006161F0" w:rsidRDefault="006161F0" w:rsidP="006161F0">
      <w:pPr>
        <w:bidi/>
        <w:jc w:val="both"/>
        <w:rPr>
          <w:rFonts w:cs="David" w:hint="cs"/>
          <w:rtl/>
        </w:rPr>
      </w:pPr>
    </w:p>
    <w:p w14:paraId="418E1DFE"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0421731E" w14:textId="77777777" w:rsidR="006161F0" w:rsidRPr="006161F0" w:rsidRDefault="006161F0" w:rsidP="006161F0">
      <w:pPr>
        <w:bidi/>
        <w:jc w:val="both"/>
        <w:rPr>
          <w:rFonts w:cs="David" w:hint="cs"/>
          <w:rtl/>
        </w:rPr>
      </w:pPr>
    </w:p>
    <w:p w14:paraId="1249F136" w14:textId="77777777" w:rsidR="006161F0" w:rsidRPr="006161F0" w:rsidRDefault="006161F0" w:rsidP="006161F0">
      <w:pPr>
        <w:bidi/>
        <w:jc w:val="both"/>
        <w:rPr>
          <w:rFonts w:cs="David" w:hint="cs"/>
          <w:rtl/>
        </w:rPr>
      </w:pPr>
      <w:r w:rsidRPr="006161F0">
        <w:rPr>
          <w:rFonts w:cs="David" w:hint="cs"/>
          <w:rtl/>
        </w:rPr>
        <w:tab/>
        <w:t xml:space="preserve"> מי בעד להעביר לוועדת כלכלה ירים את ידו. מי נגד? מי נמנע? תודה. 4 כנגד 4. </w:t>
      </w:r>
    </w:p>
    <w:p w14:paraId="39B757A5" w14:textId="77777777" w:rsidR="006161F0" w:rsidRPr="006161F0" w:rsidRDefault="006161F0" w:rsidP="006161F0">
      <w:pPr>
        <w:bidi/>
        <w:jc w:val="both"/>
        <w:rPr>
          <w:rFonts w:cs="David" w:hint="cs"/>
          <w:rtl/>
        </w:rPr>
      </w:pPr>
    </w:p>
    <w:p w14:paraId="49AA232B"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1F13F460" w14:textId="77777777" w:rsidR="006161F0" w:rsidRPr="006161F0" w:rsidRDefault="006161F0" w:rsidP="006161F0">
      <w:pPr>
        <w:bidi/>
        <w:jc w:val="both"/>
        <w:rPr>
          <w:rFonts w:cs="David" w:hint="cs"/>
          <w:u w:val="single"/>
          <w:rtl/>
        </w:rPr>
      </w:pPr>
    </w:p>
    <w:p w14:paraId="5B92D2DA" w14:textId="77777777" w:rsidR="006161F0" w:rsidRPr="006161F0" w:rsidRDefault="006161F0" w:rsidP="006161F0">
      <w:pPr>
        <w:bidi/>
        <w:jc w:val="both"/>
        <w:rPr>
          <w:rFonts w:cs="David" w:hint="cs"/>
          <w:rtl/>
        </w:rPr>
      </w:pPr>
      <w:r w:rsidRPr="006161F0">
        <w:rPr>
          <w:rFonts w:cs="David" w:hint="cs"/>
          <w:rtl/>
        </w:rPr>
        <w:tab/>
        <w:t xml:space="preserve"> אדוני היושב ראש, אני מבקש רביזיה. </w:t>
      </w:r>
    </w:p>
    <w:p w14:paraId="2AAFD614" w14:textId="77777777" w:rsidR="006161F0" w:rsidRPr="006161F0" w:rsidRDefault="006161F0" w:rsidP="006161F0">
      <w:pPr>
        <w:bidi/>
        <w:jc w:val="both"/>
        <w:rPr>
          <w:rFonts w:cs="David" w:hint="cs"/>
          <w:rtl/>
        </w:rPr>
      </w:pPr>
    </w:p>
    <w:p w14:paraId="36B491C9" w14:textId="77777777" w:rsidR="006161F0" w:rsidRPr="006161F0" w:rsidRDefault="006161F0" w:rsidP="006161F0">
      <w:pPr>
        <w:bidi/>
        <w:jc w:val="both"/>
        <w:rPr>
          <w:rFonts w:cs="David" w:hint="cs"/>
          <w:rtl/>
        </w:rPr>
      </w:pPr>
      <w:r w:rsidRPr="006161F0">
        <w:rPr>
          <w:rFonts w:cs="David" w:hint="cs"/>
          <w:rtl/>
        </w:rPr>
        <w:tab/>
        <w:t xml:space="preserve">אני מבקש שמועד הדיון על הרביזיה יהיה לאחר  - - - </w:t>
      </w:r>
    </w:p>
    <w:p w14:paraId="4849A1AA" w14:textId="77777777" w:rsidR="006161F0" w:rsidRPr="006161F0" w:rsidRDefault="006161F0" w:rsidP="006161F0">
      <w:pPr>
        <w:bidi/>
        <w:jc w:val="both"/>
        <w:rPr>
          <w:rFonts w:cs="David" w:hint="cs"/>
          <w:rtl/>
        </w:rPr>
      </w:pPr>
    </w:p>
    <w:p w14:paraId="4BCBC1D6" w14:textId="77777777" w:rsidR="006161F0" w:rsidRPr="006161F0" w:rsidRDefault="006161F0" w:rsidP="006161F0">
      <w:pPr>
        <w:bidi/>
        <w:jc w:val="both"/>
        <w:rPr>
          <w:rFonts w:cs="David"/>
          <w:rtl/>
        </w:rPr>
      </w:pPr>
      <w:proofErr w:type="spellStart"/>
      <w:r w:rsidRPr="006161F0">
        <w:rPr>
          <w:rFonts w:cs="David" w:hint="eastAsia"/>
          <w:u w:val="single"/>
          <w:rtl/>
        </w:rPr>
        <w:t>רוברט</w:t>
      </w:r>
      <w:proofErr w:type="spellEnd"/>
      <w:r w:rsidRPr="006161F0">
        <w:rPr>
          <w:rFonts w:cs="David"/>
          <w:u w:val="single"/>
          <w:rtl/>
        </w:rPr>
        <w:t xml:space="preserve"> </w:t>
      </w:r>
      <w:proofErr w:type="spellStart"/>
      <w:r w:rsidRPr="006161F0">
        <w:rPr>
          <w:rFonts w:cs="David"/>
          <w:u w:val="single"/>
          <w:rtl/>
        </w:rPr>
        <w:t>אילטוב</w:t>
      </w:r>
      <w:proofErr w:type="spellEnd"/>
      <w:r w:rsidRPr="006161F0">
        <w:rPr>
          <w:rFonts w:cs="David"/>
          <w:u w:val="single"/>
          <w:rtl/>
        </w:rPr>
        <w:t>:</w:t>
      </w:r>
    </w:p>
    <w:p w14:paraId="62D808BB" w14:textId="77777777" w:rsidR="006161F0" w:rsidRPr="006161F0" w:rsidRDefault="006161F0" w:rsidP="006161F0">
      <w:pPr>
        <w:bidi/>
        <w:jc w:val="both"/>
        <w:rPr>
          <w:rFonts w:cs="David"/>
          <w:rtl/>
        </w:rPr>
      </w:pPr>
    </w:p>
    <w:p w14:paraId="14D3CD8C" w14:textId="77777777" w:rsidR="006161F0" w:rsidRPr="006161F0" w:rsidRDefault="006161F0" w:rsidP="006161F0">
      <w:pPr>
        <w:bidi/>
        <w:jc w:val="both"/>
        <w:rPr>
          <w:rFonts w:cs="David" w:hint="cs"/>
          <w:rtl/>
        </w:rPr>
      </w:pPr>
      <w:r w:rsidRPr="006161F0">
        <w:rPr>
          <w:rFonts w:cs="David"/>
          <w:rtl/>
        </w:rPr>
        <w:tab/>
      </w:r>
      <w:r w:rsidRPr="006161F0">
        <w:rPr>
          <w:rFonts w:cs="David" w:hint="cs"/>
          <w:rtl/>
        </w:rPr>
        <w:t xml:space="preserve"> היו 3 נגד 4. </w:t>
      </w:r>
    </w:p>
    <w:p w14:paraId="1C811EA5" w14:textId="77777777" w:rsidR="006161F0" w:rsidRPr="006161F0" w:rsidRDefault="006161F0" w:rsidP="006161F0">
      <w:pPr>
        <w:bidi/>
        <w:jc w:val="both"/>
        <w:rPr>
          <w:rFonts w:cs="David" w:hint="cs"/>
          <w:rtl/>
        </w:rPr>
      </w:pPr>
    </w:p>
    <w:p w14:paraId="20816EEB"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2088F215" w14:textId="77777777" w:rsidR="006161F0" w:rsidRPr="006161F0" w:rsidRDefault="006161F0" w:rsidP="006161F0">
      <w:pPr>
        <w:bidi/>
        <w:jc w:val="both"/>
        <w:rPr>
          <w:rFonts w:cs="David" w:hint="cs"/>
          <w:rtl/>
        </w:rPr>
      </w:pPr>
    </w:p>
    <w:p w14:paraId="40BBD8C2" w14:textId="77777777" w:rsidR="006161F0" w:rsidRPr="006161F0" w:rsidRDefault="006161F0" w:rsidP="006161F0">
      <w:pPr>
        <w:bidi/>
        <w:jc w:val="both"/>
        <w:rPr>
          <w:rFonts w:cs="David" w:hint="cs"/>
          <w:rtl/>
        </w:rPr>
      </w:pPr>
      <w:r w:rsidRPr="006161F0">
        <w:rPr>
          <w:rFonts w:cs="David" w:hint="cs"/>
          <w:rtl/>
        </w:rPr>
        <w:tab/>
        <w:t xml:space="preserve"> ההצעה כרגע נפלה, יש בקשה לרביזיה. </w:t>
      </w:r>
    </w:p>
    <w:p w14:paraId="01776F1C" w14:textId="77777777" w:rsidR="006161F0" w:rsidRPr="006161F0" w:rsidRDefault="006161F0" w:rsidP="006161F0">
      <w:pPr>
        <w:bidi/>
        <w:jc w:val="both"/>
        <w:rPr>
          <w:rFonts w:cs="David" w:hint="cs"/>
          <w:rtl/>
        </w:rPr>
      </w:pPr>
    </w:p>
    <w:p w14:paraId="5DEE3679" w14:textId="77777777" w:rsidR="006161F0" w:rsidRPr="006161F0" w:rsidRDefault="006161F0" w:rsidP="006161F0">
      <w:pPr>
        <w:bidi/>
        <w:jc w:val="both"/>
        <w:rPr>
          <w:rFonts w:cs="David" w:hint="cs"/>
          <w:rtl/>
        </w:rPr>
      </w:pPr>
      <w:proofErr w:type="spellStart"/>
      <w:r w:rsidRPr="006161F0">
        <w:rPr>
          <w:rFonts w:cs="David" w:hint="cs"/>
          <w:u w:val="single"/>
          <w:rtl/>
        </w:rPr>
        <w:t>סילבן</w:t>
      </w:r>
      <w:proofErr w:type="spellEnd"/>
      <w:r w:rsidRPr="006161F0">
        <w:rPr>
          <w:rFonts w:cs="David" w:hint="cs"/>
          <w:u w:val="single"/>
          <w:rtl/>
        </w:rPr>
        <w:t xml:space="preserve"> שלום:</w:t>
      </w:r>
    </w:p>
    <w:p w14:paraId="16ACADBB" w14:textId="77777777" w:rsidR="006161F0" w:rsidRPr="006161F0" w:rsidRDefault="006161F0" w:rsidP="006161F0">
      <w:pPr>
        <w:bidi/>
        <w:jc w:val="both"/>
        <w:rPr>
          <w:rFonts w:cs="David" w:hint="cs"/>
          <w:rtl/>
        </w:rPr>
      </w:pPr>
    </w:p>
    <w:p w14:paraId="7991A1D7" w14:textId="77777777" w:rsidR="006161F0" w:rsidRPr="006161F0" w:rsidRDefault="006161F0" w:rsidP="006161F0">
      <w:pPr>
        <w:bidi/>
        <w:jc w:val="both"/>
        <w:rPr>
          <w:rFonts w:cs="David" w:hint="cs"/>
          <w:rtl/>
        </w:rPr>
      </w:pPr>
      <w:r w:rsidRPr="006161F0">
        <w:rPr>
          <w:rFonts w:cs="David" w:hint="cs"/>
          <w:rtl/>
        </w:rPr>
        <w:tab/>
        <w:t xml:space="preserve"> כמה היה?</w:t>
      </w:r>
    </w:p>
    <w:p w14:paraId="62FABD2C" w14:textId="77777777" w:rsidR="006161F0" w:rsidRPr="006161F0" w:rsidRDefault="006161F0" w:rsidP="006161F0">
      <w:pPr>
        <w:bidi/>
        <w:jc w:val="both"/>
        <w:rPr>
          <w:rFonts w:cs="David" w:hint="cs"/>
          <w:rtl/>
        </w:rPr>
      </w:pPr>
    </w:p>
    <w:p w14:paraId="48383BCB"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05AA96C" w14:textId="77777777" w:rsidR="006161F0" w:rsidRPr="006161F0" w:rsidRDefault="006161F0" w:rsidP="006161F0">
      <w:pPr>
        <w:bidi/>
        <w:jc w:val="both"/>
        <w:rPr>
          <w:rFonts w:cs="David" w:hint="cs"/>
          <w:rtl/>
        </w:rPr>
      </w:pPr>
    </w:p>
    <w:p w14:paraId="21226370" w14:textId="77777777" w:rsidR="006161F0" w:rsidRPr="006161F0" w:rsidRDefault="006161F0" w:rsidP="006161F0">
      <w:pPr>
        <w:bidi/>
        <w:jc w:val="both"/>
        <w:rPr>
          <w:rFonts w:cs="David" w:hint="cs"/>
          <w:rtl/>
        </w:rPr>
      </w:pPr>
      <w:r w:rsidRPr="006161F0">
        <w:rPr>
          <w:rFonts w:cs="David" w:hint="cs"/>
          <w:rtl/>
        </w:rPr>
        <w:tab/>
        <w:t xml:space="preserve"> היו 4 בעד ו-4 נגד. היו חברת הכנסת תירוש, היה דוד טל, היה </w:t>
      </w:r>
      <w:proofErr w:type="spellStart"/>
      <w:r w:rsidRPr="006161F0">
        <w:rPr>
          <w:rFonts w:cs="David" w:hint="cs"/>
          <w:rtl/>
        </w:rPr>
        <w:t>סילבן</w:t>
      </w:r>
      <w:proofErr w:type="spellEnd"/>
      <w:r w:rsidRPr="006161F0">
        <w:rPr>
          <w:rFonts w:cs="David" w:hint="cs"/>
          <w:rtl/>
        </w:rPr>
        <w:t xml:space="preserve"> שלום והיה גדעון סער </w:t>
      </w:r>
      <w:r w:rsidRPr="006161F0">
        <w:rPr>
          <w:rFonts w:cs="David"/>
          <w:rtl/>
        </w:rPr>
        <w:t>–</w:t>
      </w:r>
      <w:r w:rsidRPr="006161F0">
        <w:rPr>
          <w:rFonts w:cs="David" w:hint="cs"/>
          <w:rtl/>
        </w:rPr>
        <w:t xml:space="preserve"> זה ארבעה.  </w:t>
      </w:r>
    </w:p>
    <w:p w14:paraId="3F4D72F0" w14:textId="77777777" w:rsidR="006161F0" w:rsidRPr="006161F0" w:rsidRDefault="006161F0" w:rsidP="006161F0">
      <w:pPr>
        <w:bidi/>
        <w:jc w:val="both"/>
        <w:rPr>
          <w:rFonts w:cs="David" w:hint="cs"/>
          <w:rtl/>
        </w:rPr>
      </w:pPr>
    </w:p>
    <w:p w14:paraId="193F4452" w14:textId="77777777" w:rsidR="006161F0" w:rsidRPr="006161F0" w:rsidRDefault="006161F0" w:rsidP="006161F0">
      <w:pPr>
        <w:bidi/>
        <w:jc w:val="both"/>
        <w:rPr>
          <w:rFonts w:cs="David" w:hint="cs"/>
          <w:rtl/>
        </w:rPr>
      </w:pPr>
    </w:p>
    <w:p w14:paraId="2B2CBD2E" w14:textId="77777777" w:rsidR="006161F0" w:rsidRPr="006161F0" w:rsidRDefault="006161F0" w:rsidP="006161F0">
      <w:pPr>
        <w:bidi/>
        <w:jc w:val="both"/>
        <w:rPr>
          <w:rFonts w:cs="David" w:hint="cs"/>
          <w:rtl/>
        </w:rPr>
      </w:pPr>
    </w:p>
    <w:p w14:paraId="6E625ACF" w14:textId="77777777" w:rsidR="006161F0" w:rsidRPr="006161F0" w:rsidRDefault="006161F0" w:rsidP="006161F0">
      <w:pPr>
        <w:bidi/>
        <w:jc w:val="both"/>
        <w:rPr>
          <w:rFonts w:cs="David" w:hint="cs"/>
          <w:rtl/>
        </w:rPr>
      </w:pPr>
      <w:r w:rsidRPr="006161F0">
        <w:rPr>
          <w:rFonts w:cs="David"/>
          <w:rtl/>
        </w:rPr>
        <w:br w:type="page"/>
      </w:r>
    </w:p>
    <w:p w14:paraId="4E42B3E1" w14:textId="77777777" w:rsidR="006161F0" w:rsidRPr="006161F0" w:rsidRDefault="006161F0" w:rsidP="006161F0">
      <w:pPr>
        <w:numPr>
          <w:ilvl w:val="0"/>
          <w:numId w:val="2"/>
        </w:numPr>
        <w:overflowPunct w:val="0"/>
        <w:autoSpaceDE w:val="0"/>
        <w:autoSpaceDN w:val="0"/>
        <w:bidi/>
        <w:adjustRightInd w:val="0"/>
        <w:jc w:val="both"/>
        <w:textAlignment w:val="baseline"/>
        <w:rPr>
          <w:rFonts w:cs="David" w:hint="cs"/>
          <w:b/>
          <w:bCs/>
          <w:rtl/>
        </w:rPr>
      </w:pPr>
      <w:r w:rsidRPr="006161F0">
        <w:rPr>
          <w:rFonts w:cs="David" w:hint="cs"/>
          <w:b/>
          <w:bCs/>
          <w:rtl/>
        </w:rPr>
        <w:t xml:space="preserve">הצעת חוק התרבות והאמנות (תיקון </w:t>
      </w:r>
      <w:r w:rsidRPr="006161F0">
        <w:rPr>
          <w:rFonts w:cs="David"/>
          <w:b/>
          <w:bCs/>
          <w:rtl/>
        </w:rPr>
        <w:t>–</w:t>
      </w:r>
      <w:r w:rsidRPr="006161F0">
        <w:rPr>
          <w:rFonts w:cs="David" w:hint="cs"/>
          <w:b/>
          <w:bCs/>
          <w:rtl/>
        </w:rPr>
        <w:t xml:space="preserve"> הקצאת תקציב שנתי לתרבות והאמנות),  </w:t>
      </w:r>
    </w:p>
    <w:p w14:paraId="6FFBA22A" w14:textId="77777777" w:rsidR="006161F0" w:rsidRPr="006161F0" w:rsidRDefault="006161F0" w:rsidP="006161F0">
      <w:pPr>
        <w:bidi/>
        <w:ind w:left="567"/>
        <w:jc w:val="both"/>
        <w:rPr>
          <w:rFonts w:cs="David" w:hint="cs"/>
          <w:b/>
          <w:bCs/>
          <w:rtl/>
        </w:rPr>
      </w:pPr>
      <w:r w:rsidRPr="006161F0">
        <w:rPr>
          <w:rFonts w:cs="David" w:hint="cs"/>
          <w:b/>
          <w:bCs/>
          <w:rtl/>
        </w:rPr>
        <w:t xml:space="preserve">       </w:t>
      </w:r>
      <w:proofErr w:type="spellStart"/>
      <w:r w:rsidRPr="006161F0">
        <w:rPr>
          <w:rFonts w:cs="David" w:hint="cs"/>
          <w:b/>
          <w:bCs/>
          <w:rtl/>
        </w:rPr>
        <w:t>התשס"ח</w:t>
      </w:r>
      <w:proofErr w:type="spellEnd"/>
      <w:r w:rsidRPr="006161F0">
        <w:rPr>
          <w:rFonts w:cs="David" w:hint="cs"/>
          <w:b/>
          <w:bCs/>
          <w:rtl/>
        </w:rPr>
        <w:t xml:space="preserve">-2007 </w:t>
      </w:r>
      <w:r w:rsidRPr="006161F0">
        <w:rPr>
          <w:rFonts w:cs="David"/>
          <w:b/>
          <w:bCs/>
          <w:rtl/>
        </w:rPr>
        <w:t>–</w:t>
      </w:r>
      <w:r w:rsidRPr="006161F0">
        <w:rPr>
          <w:rFonts w:cs="David" w:hint="cs"/>
          <w:b/>
          <w:bCs/>
          <w:rtl/>
        </w:rPr>
        <w:t xml:space="preserve"> של חברי הכנסת מיכאל </w:t>
      </w:r>
      <w:proofErr w:type="spellStart"/>
      <w:r w:rsidRPr="006161F0">
        <w:rPr>
          <w:rFonts w:cs="David" w:hint="cs"/>
          <w:b/>
          <w:bCs/>
          <w:rtl/>
        </w:rPr>
        <w:t>מלכיאור</w:t>
      </w:r>
      <w:proofErr w:type="spellEnd"/>
      <w:r w:rsidRPr="006161F0">
        <w:rPr>
          <w:rFonts w:cs="David" w:hint="cs"/>
          <w:b/>
          <w:bCs/>
          <w:rtl/>
        </w:rPr>
        <w:t xml:space="preserve">, אמנון כהן, </w:t>
      </w:r>
      <w:proofErr w:type="spellStart"/>
      <w:r w:rsidRPr="006161F0">
        <w:rPr>
          <w:rFonts w:cs="David" w:hint="cs"/>
          <w:b/>
          <w:bCs/>
          <w:rtl/>
        </w:rPr>
        <w:t>רוברט</w:t>
      </w:r>
      <w:proofErr w:type="spellEnd"/>
      <w:r w:rsidRPr="006161F0">
        <w:rPr>
          <w:rFonts w:cs="David" w:hint="cs"/>
          <w:b/>
          <w:bCs/>
          <w:rtl/>
        </w:rPr>
        <w:t xml:space="preserve"> </w:t>
      </w:r>
      <w:proofErr w:type="spellStart"/>
      <w:r w:rsidRPr="006161F0">
        <w:rPr>
          <w:rFonts w:cs="David" w:hint="cs"/>
          <w:b/>
          <w:bCs/>
          <w:rtl/>
        </w:rPr>
        <w:t>אילטוב</w:t>
      </w:r>
      <w:proofErr w:type="spellEnd"/>
      <w:r w:rsidRPr="006161F0">
        <w:rPr>
          <w:rFonts w:cs="David" w:hint="cs"/>
          <w:b/>
          <w:bCs/>
          <w:rtl/>
        </w:rPr>
        <w:t xml:space="preserve">   </w:t>
      </w:r>
    </w:p>
    <w:p w14:paraId="238926E3" w14:textId="77777777" w:rsidR="006161F0" w:rsidRPr="006161F0" w:rsidRDefault="006161F0" w:rsidP="006161F0">
      <w:pPr>
        <w:bidi/>
        <w:jc w:val="both"/>
        <w:rPr>
          <w:rFonts w:cs="David" w:hint="cs"/>
          <w:b/>
          <w:bCs/>
          <w:rtl/>
        </w:rPr>
      </w:pPr>
      <w:r w:rsidRPr="006161F0">
        <w:rPr>
          <w:rFonts w:cs="David" w:hint="cs"/>
          <w:b/>
          <w:bCs/>
          <w:rtl/>
        </w:rPr>
        <w:t xml:space="preserve">                  וקבוצת חברי הכנסת (פ/3147/17), ומוצמדת אליה הצעת חוק התרבות והאמנות </w:t>
      </w:r>
    </w:p>
    <w:p w14:paraId="5FA58F3B" w14:textId="77777777" w:rsidR="006161F0" w:rsidRPr="006161F0" w:rsidRDefault="006161F0" w:rsidP="006161F0">
      <w:pPr>
        <w:bidi/>
        <w:jc w:val="both"/>
        <w:rPr>
          <w:rFonts w:cs="David" w:hint="cs"/>
          <w:b/>
          <w:bCs/>
          <w:rtl/>
        </w:rPr>
      </w:pPr>
      <w:r w:rsidRPr="006161F0">
        <w:rPr>
          <w:rFonts w:cs="David" w:hint="cs"/>
          <w:b/>
          <w:bCs/>
          <w:rtl/>
        </w:rPr>
        <w:t xml:space="preserve">                  (תיקון </w:t>
      </w:r>
      <w:r w:rsidRPr="006161F0">
        <w:rPr>
          <w:rFonts w:cs="David"/>
          <w:b/>
          <w:bCs/>
          <w:rtl/>
        </w:rPr>
        <w:t>–</w:t>
      </w:r>
      <w:r w:rsidRPr="006161F0">
        <w:rPr>
          <w:rFonts w:cs="David" w:hint="cs"/>
          <w:b/>
          <w:bCs/>
          <w:rtl/>
        </w:rPr>
        <w:t xml:space="preserve"> הקצאת תקציב שנתי לתרבות ואמנות), </w:t>
      </w:r>
      <w:proofErr w:type="spellStart"/>
      <w:r w:rsidRPr="006161F0">
        <w:rPr>
          <w:rFonts w:cs="David" w:hint="cs"/>
          <w:b/>
          <w:bCs/>
          <w:rtl/>
        </w:rPr>
        <w:t>התשס"ו</w:t>
      </w:r>
      <w:proofErr w:type="spellEnd"/>
      <w:r w:rsidRPr="006161F0">
        <w:rPr>
          <w:rFonts w:cs="David" w:hint="cs"/>
          <w:b/>
          <w:bCs/>
          <w:rtl/>
        </w:rPr>
        <w:t xml:space="preserve">-2006 של חברת הכנסת </w:t>
      </w:r>
    </w:p>
    <w:p w14:paraId="6D74B02F" w14:textId="77777777" w:rsidR="006161F0" w:rsidRPr="006161F0" w:rsidRDefault="006161F0" w:rsidP="006161F0">
      <w:pPr>
        <w:bidi/>
        <w:jc w:val="both"/>
        <w:rPr>
          <w:rFonts w:cs="David" w:hint="cs"/>
          <w:b/>
          <w:bCs/>
          <w:rtl/>
        </w:rPr>
      </w:pPr>
      <w:r w:rsidRPr="006161F0">
        <w:rPr>
          <w:rFonts w:cs="David" w:hint="cs"/>
          <w:b/>
          <w:bCs/>
          <w:rtl/>
        </w:rPr>
        <w:t xml:space="preserve">                  רונית תירוש (פ/1372/17).</w:t>
      </w:r>
    </w:p>
    <w:p w14:paraId="3097EE8A" w14:textId="77777777" w:rsidR="006161F0" w:rsidRPr="006161F0" w:rsidRDefault="006161F0" w:rsidP="006161F0">
      <w:pPr>
        <w:bidi/>
        <w:jc w:val="both"/>
        <w:rPr>
          <w:rFonts w:cs="David" w:hint="cs"/>
          <w:u w:val="single"/>
          <w:rtl/>
        </w:rPr>
      </w:pPr>
    </w:p>
    <w:p w14:paraId="4FA6FA86" w14:textId="77777777" w:rsidR="006161F0" w:rsidRPr="006161F0" w:rsidRDefault="006161F0" w:rsidP="006161F0">
      <w:pPr>
        <w:bidi/>
        <w:jc w:val="both"/>
        <w:rPr>
          <w:rFonts w:cs="David" w:hint="cs"/>
          <w:u w:val="single"/>
          <w:rtl/>
        </w:rPr>
      </w:pPr>
    </w:p>
    <w:p w14:paraId="53E5D114"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292C369" w14:textId="77777777" w:rsidR="006161F0" w:rsidRPr="006161F0" w:rsidRDefault="006161F0" w:rsidP="006161F0">
      <w:pPr>
        <w:bidi/>
        <w:jc w:val="both"/>
        <w:rPr>
          <w:rFonts w:cs="David" w:hint="cs"/>
          <w:rtl/>
        </w:rPr>
      </w:pPr>
    </w:p>
    <w:p w14:paraId="435F5023" w14:textId="77777777" w:rsidR="006161F0" w:rsidRPr="006161F0" w:rsidRDefault="006161F0" w:rsidP="006161F0">
      <w:pPr>
        <w:bidi/>
        <w:ind w:firstLine="567"/>
        <w:jc w:val="both"/>
        <w:rPr>
          <w:rFonts w:cs="David" w:hint="cs"/>
          <w:rtl/>
        </w:rPr>
      </w:pPr>
      <w:r w:rsidRPr="006161F0">
        <w:rPr>
          <w:rFonts w:cs="David" w:hint="cs"/>
          <w:rtl/>
        </w:rPr>
        <w:t xml:space="preserve"> אנחנו עוברים להצעת חוק התרבות והאמנות (תיקון </w:t>
      </w:r>
      <w:r w:rsidRPr="006161F0">
        <w:rPr>
          <w:rFonts w:cs="David"/>
          <w:rtl/>
        </w:rPr>
        <w:t>–</w:t>
      </w:r>
      <w:r w:rsidRPr="006161F0">
        <w:rPr>
          <w:rFonts w:cs="David" w:hint="cs"/>
          <w:rtl/>
        </w:rPr>
        <w:t xml:space="preserve"> הקצאת תקציב שנתי לתרבות והאמנות),  של חבר הכנסת מיכאל </w:t>
      </w:r>
      <w:proofErr w:type="spellStart"/>
      <w:r w:rsidRPr="006161F0">
        <w:rPr>
          <w:rFonts w:cs="David" w:hint="cs"/>
          <w:rtl/>
        </w:rPr>
        <w:t>מלכיאור</w:t>
      </w:r>
      <w:proofErr w:type="spellEnd"/>
      <w:r w:rsidRPr="006161F0">
        <w:rPr>
          <w:rFonts w:cs="David" w:hint="cs"/>
          <w:rtl/>
        </w:rPr>
        <w:t xml:space="preserve"> וחבר הכנסת אמנון כהן וחבר הכנסת </w:t>
      </w:r>
      <w:proofErr w:type="spellStart"/>
      <w:r w:rsidRPr="006161F0">
        <w:rPr>
          <w:rFonts w:cs="David" w:hint="cs"/>
          <w:rtl/>
        </w:rPr>
        <w:t>רוברט</w:t>
      </w:r>
      <w:proofErr w:type="spellEnd"/>
      <w:r w:rsidRPr="006161F0">
        <w:rPr>
          <w:rFonts w:cs="David" w:hint="cs"/>
          <w:rtl/>
        </w:rPr>
        <w:t xml:space="preserve"> </w:t>
      </w:r>
      <w:proofErr w:type="spellStart"/>
      <w:r w:rsidRPr="006161F0">
        <w:rPr>
          <w:rFonts w:cs="David" w:hint="cs"/>
          <w:rtl/>
        </w:rPr>
        <w:t>אילטוב</w:t>
      </w:r>
      <w:proofErr w:type="spellEnd"/>
      <w:r w:rsidRPr="006161F0">
        <w:rPr>
          <w:rFonts w:cs="David" w:hint="cs"/>
          <w:rtl/>
        </w:rPr>
        <w:t xml:space="preserve"> ועוד קבוצה של חברי כנסת, ומוצמדת אליה הצעת חוק התרבות והאמנות של חברת הכנסת רונית תירוש. נשמעו הצעות להעביר את הצעת החוק לוועדת הכספים או לוועדת החינוך, התרבות והספורט. ההמלצה של הלשכה המשפטית היא להעביר את הצעת החוק לוועדת החינוך, התרבות והספורט או לוועדת הכספים או לוועדה משותפת לשתי הוועדות.  </w:t>
      </w:r>
    </w:p>
    <w:p w14:paraId="3A922303" w14:textId="77777777" w:rsidR="006161F0" w:rsidRPr="006161F0" w:rsidRDefault="006161F0" w:rsidP="006161F0">
      <w:pPr>
        <w:bidi/>
        <w:jc w:val="both"/>
        <w:rPr>
          <w:rFonts w:cs="David" w:hint="cs"/>
          <w:rtl/>
        </w:rPr>
      </w:pPr>
    </w:p>
    <w:p w14:paraId="1355EAD5" w14:textId="77777777" w:rsidR="006161F0" w:rsidRPr="006161F0" w:rsidRDefault="006161F0" w:rsidP="006161F0">
      <w:pPr>
        <w:pStyle w:val="Heading5"/>
        <w:rPr>
          <w:rFonts w:hint="cs"/>
          <w:sz w:val="24"/>
          <w:u w:val="single"/>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621E9E75" w14:textId="77777777" w:rsidR="006161F0" w:rsidRPr="006161F0" w:rsidRDefault="006161F0" w:rsidP="006161F0">
      <w:pPr>
        <w:pStyle w:val="Heading5"/>
        <w:rPr>
          <w:rFonts w:hint="cs"/>
          <w:sz w:val="24"/>
          <w:rtl/>
        </w:rPr>
      </w:pPr>
    </w:p>
    <w:p w14:paraId="4BB1C75E" w14:textId="77777777" w:rsidR="006161F0" w:rsidRPr="006161F0" w:rsidRDefault="006161F0" w:rsidP="006161F0">
      <w:pPr>
        <w:bidi/>
        <w:jc w:val="both"/>
        <w:rPr>
          <w:rFonts w:cs="David" w:hint="cs"/>
          <w:rtl/>
        </w:rPr>
      </w:pPr>
      <w:r w:rsidRPr="006161F0">
        <w:rPr>
          <w:rFonts w:cs="David" w:hint="cs"/>
          <w:rtl/>
        </w:rPr>
        <w:tab/>
        <w:t xml:space="preserve"> </w:t>
      </w:r>
      <w:proofErr w:type="spellStart"/>
      <w:r w:rsidRPr="006161F0">
        <w:rPr>
          <w:rFonts w:cs="David" w:hint="cs"/>
          <w:rtl/>
        </w:rPr>
        <w:t>מלכיאור</w:t>
      </w:r>
      <w:proofErr w:type="spellEnd"/>
      <w:r w:rsidRPr="006161F0">
        <w:rPr>
          <w:rFonts w:cs="David" w:hint="cs"/>
          <w:rtl/>
        </w:rPr>
        <w:t xml:space="preserve"> מסכים לכספים.</w:t>
      </w:r>
    </w:p>
    <w:p w14:paraId="7E3A4B51" w14:textId="77777777" w:rsidR="006161F0" w:rsidRPr="006161F0" w:rsidRDefault="006161F0" w:rsidP="006161F0">
      <w:pPr>
        <w:bidi/>
        <w:jc w:val="both"/>
        <w:rPr>
          <w:rFonts w:cs="David" w:hint="cs"/>
          <w:rtl/>
        </w:rPr>
      </w:pPr>
    </w:p>
    <w:p w14:paraId="1D687164" w14:textId="77777777" w:rsidR="006161F0" w:rsidRPr="006161F0" w:rsidRDefault="006161F0" w:rsidP="006161F0">
      <w:pPr>
        <w:bidi/>
        <w:jc w:val="both"/>
        <w:rPr>
          <w:rFonts w:cs="David" w:hint="cs"/>
          <w:rtl/>
        </w:rPr>
      </w:pPr>
      <w:r w:rsidRPr="006161F0">
        <w:rPr>
          <w:rFonts w:cs="David" w:hint="cs"/>
          <w:u w:val="single"/>
          <w:rtl/>
        </w:rPr>
        <w:t>רונית תירוש:</w:t>
      </w:r>
    </w:p>
    <w:p w14:paraId="4AD2D2AF" w14:textId="77777777" w:rsidR="006161F0" w:rsidRPr="006161F0" w:rsidRDefault="006161F0" w:rsidP="006161F0">
      <w:pPr>
        <w:bidi/>
        <w:jc w:val="both"/>
        <w:rPr>
          <w:rFonts w:cs="David" w:hint="cs"/>
          <w:rtl/>
        </w:rPr>
      </w:pPr>
    </w:p>
    <w:p w14:paraId="14E956BF" w14:textId="77777777" w:rsidR="006161F0" w:rsidRPr="006161F0" w:rsidRDefault="006161F0" w:rsidP="006161F0">
      <w:pPr>
        <w:bidi/>
        <w:jc w:val="both"/>
        <w:rPr>
          <w:rFonts w:cs="David" w:hint="cs"/>
          <w:rtl/>
        </w:rPr>
      </w:pPr>
      <w:r w:rsidRPr="006161F0">
        <w:rPr>
          <w:rFonts w:cs="David" w:hint="cs"/>
          <w:rtl/>
        </w:rPr>
        <w:tab/>
        <w:t xml:space="preserve"> אני יודעת שחבר הכנסת הרב </w:t>
      </w:r>
      <w:proofErr w:type="spellStart"/>
      <w:r w:rsidRPr="006161F0">
        <w:rPr>
          <w:rFonts w:cs="David" w:hint="cs"/>
          <w:rtl/>
        </w:rPr>
        <w:t>מלכיאור</w:t>
      </w:r>
      <w:proofErr w:type="spellEnd"/>
      <w:r w:rsidRPr="006161F0">
        <w:rPr>
          <w:rFonts w:cs="David" w:hint="cs"/>
          <w:rtl/>
        </w:rPr>
        <w:t xml:space="preserve"> הגיע להסכמה על ועדת כספים אבל זה כל כך שקוף שמנסים להפיל שם את ההצעה הזאת וזה לא הוגן ולא לעניין. אני אשמע למשמעת הקואליציונית אבל אני חושבת שהכי נכון כפי שהמחלקה המשפטית מייעצת לנו, לטפל בזה בוועדת החינוך והתרבות ואני רוצה לבקש מהקואליציה שתשקול ועדה משותפת, לפחות כפשרה. </w:t>
      </w:r>
    </w:p>
    <w:p w14:paraId="56B1A8B0" w14:textId="77777777" w:rsidR="006161F0" w:rsidRPr="006161F0" w:rsidRDefault="006161F0" w:rsidP="006161F0">
      <w:pPr>
        <w:bidi/>
        <w:jc w:val="both"/>
        <w:rPr>
          <w:rFonts w:cs="David" w:hint="cs"/>
          <w:rtl/>
        </w:rPr>
      </w:pPr>
    </w:p>
    <w:p w14:paraId="78A156D4" w14:textId="77777777" w:rsidR="006161F0" w:rsidRPr="006161F0" w:rsidRDefault="006161F0" w:rsidP="006161F0">
      <w:pPr>
        <w:bidi/>
        <w:jc w:val="both"/>
        <w:rPr>
          <w:rFonts w:cs="David" w:hint="cs"/>
          <w:rtl/>
        </w:rPr>
      </w:pPr>
      <w:r w:rsidRPr="006161F0">
        <w:rPr>
          <w:rFonts w:cs="David" w:hint="cs"/>
          <w:u w:val="single"/>
          <w:rtl/>
        </w:rPr>
        <w:t>אמנון כהן:</w:t>
      </w:r>
    </w:p>
    <w:p w14:paraId="608CFC9F" w14:textId="77777777" w:rsidR="006161F0" w:rsidRPr="006161F0" w:rsidRDefault="006161F0" w:rsidP="006161F0">
      <w:pPr>
        <w:bidi/>
        <w:jc w:val="both"/>
        <w:rPr>
          <w:rFonts w:cs="David" w:hint="cs"/>
          <w:rtl/>
        </w:rPr>
      </w:pPr>
    </w:p>
    <w:p w14:paraId="1BC45879" w14:textId="77777777" w:rsidR="006161F0" w:rsidRPr="006161F0" w:rsidRDefault="006161F0" w:rsidP="006161F0">
      <w:pPr>
        <w:bidi/>
        <w:jc w:val="both"/>
        <w:rPr>
          <w:rFonts w:cs="David" w:hint="cs"/>
          <w:rtl/>
        </w:rPr>
      </w:pPr>
      <w:r w:rsidRPr="006161F0">
        <w:rPr>
          <w:rFonts w:cs="David" w:hint="cs"/>
          <w:rtl/>
        </w:rPr>
        <w:tab/>
        <w:t xml:space="preserve">אני רק רוצה להגיד שהאכסניה של הנושא זה ועדת החינוך,אבל אם יש הסכמה ויש הבנות ואחד המציעים שהוא המוביל כרגע, </w:t>
      </w:r>
      <w:proofErr w:type="spellStart"/>
      <w:r w:rsidRPr="006161F0">
        <w:rPr>
          <w:rFonts w:cs="David" w:hint="cs"/>
          <w:rtl/>
        </w:rPr>
        <w:t>מלכיאור</w:t>
      </w:r>
      <w:proofErr w:type="spellEnd"/>
      <w:r w:rsidRPr="006161F0">
        <w:rPr>
          <w:rFonts w:cs="David" w:hint="cs"/>
          <w:rtl/>
        </w:rPr>
        <w:t xml:space="preserve">, אומר שהנושא ידון בוועדת הכספים, ואני חבר בוועדת הכספים אז אני חושב שניתן להעביר לוועדת הכספים.  </w:t>
      </w:r>
    </w:p>
    <w:p w14:paraId="5682E555" w14:textId="77777777" w:rsidR="006161F0" w:rsidRPr="006161F0" w:rsidRDefault="006161F0" w:rsidP="006161F0">
      <w:pPr>
        <w:bidi/>
        <w:jc w:val="both"/>
        <w:rPr>
          <w:rFonts w:cs="David" w:hint="cs"/>
          <w:rtl/>
        </w:rPr>
      </w:pPr>
    </w:p>
    <w:p w14:paraId="76A4E3BD"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2EC1BF26" w14:textId="77777777" w:rsidR="006161F0" w:rsidRPr="006161F0" w:rsidRDefault="006161F0" w:rsidP="006161F0">
      <w:pPr>
        <w:bidi/>
        <w:jc w:val="both"/>
        <w:rPr>
          <w:rFonts w:cs="David" w:hint="cs"/>
          <w:rtl/>
        </w:rPr>
      </w:pPr>
    </w:p>
    <w:p w14:paraId="59CEE773" w14:textId="77777777" w:rsidR="006161F0" w:rsidRPr="006161F0" w:rsidRDefault="006161F0" w:rsidP="006161F0">
      <w:pPr>
        <w:bidi/>
        <w:jc w:val="both"/>
        <w:rPr>
          <w:rFonts w:cs="David" w:hint="cs"/>
          <w:rtl/>
        </w:rPr>
      </w:pPr>
      <w:r w:rsidRPr="006161F0">
        <w:rPr>
          <w:rFonts w:cs="David" w:hint="cs"/>
          <w:rtl/>
        </w:rPr>
        <w:tab/>
        <w:t xml:space="preserve"> אני מעמיד להצבעה. ועדת החינוך הצעה אחת, ועדת הכספים הצעה שנייה. מי בעד ועדת החינוך ירים את ידו. מי בעד ועדת הכספים ירים את ידו, תודה. הנושא יועבר לוועדת הכספים. </w:t>
      </w:r>
    </w:p>
    <w:p w14:paraId="71920E07" w14:textId="77777777" w:rsidR="006161F0" w:rsidRPr="006161F0" w:rsidRDefault="006161F0" w:rsidP="006161F0">
      <w:pPr>
        <w:bidi/>
        <w:jc w:val="both"/>
        <w:rPr>
          <w:rFonts w:cs="David" w:hint="cs"/>
          <w:rtl/>
        </w:rPr>
      </w:pPr>
    </w:p>
    <w:p w14:paraId="0B3107ED" w14:textId="77777777" w:rsidR="006161F0" w:rsidRPr="006161F0" w:rsidRDefault="006161F0" w:rsidP="006161F0">
      <w:pPr>
        <w:bidi/>
        <w:jc w:val="both"/>
        <w:rPr>
          <w:rFonts w:cs="David" w:hint="cs"/>
          <w:rtl/>
        </w:rPr>
      </w:pPr>
    </w:p>
    <w:p w14:paraId="7309B96E" w14:textId="77777777" w:rsidR="006161F0" w:rsidRPr="006161F0" w:rsidRDefault="006161F0" w:rsidP="006161F0">
      <w:pPr>
        <w:bidi/>
        <w:jc w:val="both"/>
        <w:rPr>
          <w:rFonts w:cs="David" w:hint="cs"/>
          <w:rtl/>
        </w:rPr>
      </w:pPr>
    </w:p>
    <w:p w14:paraId="571BA2DA" w14:textId="77777777" w:rsidR="006161F0" w:rsidRPr="006161F0" w:rsidRDefault="006161F0" w:rsidP="006161F0">
      <w:pPr>
        <w:bidi/>
        <w:jc w:val="both"/>
        <w:rPr>
          <w:rFonts w:cs="David" w:hint="cs"/>
          <w:rtl/>
        </w:rPr>
      </w:pPr>
    </w:p>
    <w:p w14:paraId="5A4362A1" w14:textId="77777777" w:rsidR="006161F0" w:rsidRPr="006161F0" w:rsidRDefault="006161F0" w:rsidP="006161F0">
      <w:pPr>
        <w:bidi/>
        <w:jc w:val="both"/>
        <w:rPr>
          <w:rFonts w:cs="David" w:hint="cs"/>
          <w:rtl/>
        </w:rPr>
      </w:pPr>
    </w:p>
    <w:p w14:paraId="662BA7BB" w14:textId="77777777" w:rsidR="006161F0" w:rsidRPr="006161F0" w:rsidRDefault="006161F0" w:rsidP="006161F0">
      <w:pPr>
        <w:bidi/>
        <w:jc w:val="both"/>
        <w:rPr>
          <w:rFonts w:cs="David" w:hint="cs"/>
          <w:rtl/>
        </w:rPr>
      </w:pPr>
    </w:p>
    <w:p w14:paraId="33CEAAB1" w14:textId="77777777" w:rsidR="006161F0" w:rsidRPr="006161F0" w:rsidRDefault="006161F0" w:rsidP="006161F0">
      <w:pPr>
        <w:bidi/>
        <w:jc w:val="both"/>
        <w:rPr>
          <w:rFonts w:cs="David" w:hint="cs"/>
          <w:rtl/>
        </w:rPr>
      </w:pPr>
    </w:p>
    <w:p w14:paraId="1A772883" w14:textId="77777777" w:rsidR="006161F0" w:rsidRPr="006161F0" w:rsidRDefault="006161F0" w:rsidP="006161F0">
      <w:pPr>
        <w:bidi/>
        <w:jc w:val="both"/>
        <w:rPr>
          <w:rFonts w:cs="David" w:hint="cs"/>
          <w:rtl/>
        </w:rPr>
      </w:pPr>
    </w:p>
    <w:p w14:paraId="6859E5C1" w14:textId="77777777" w:rsidR="006161F0" w:rsidRPr="006161F0" w:rsidRDefault="006161F0" w:rsidP="006161F0">
      <w:pPr>
        <w:bidi/>
        <w:jc w:val="both"/>
        <w:rPr>
          <w:rFonts w:cs="David" w:hint="cs"/>
          <w:rtl/>
        </w:rPr>
      </w:pPr>
    </w:p>
    <w:p w14:paraId="5BD017D8" w14:textId="77777777" w:rsidR="006161F0" w:rsidRPr="006161F0" w:rsidRDefault="006161F0" w:rsidP="006161F0">
      <w:pPr>
        <w:bidi/>
        <w:jc w:val="both"/>
        <w:rPr>
          <w:rFonts w:cs="David" w:hint="cs"/>
          <w:rtl/>
        </w:rPr>
      </w:pPr>
    </w:p>
    <w:p w14:paraId="592FA78A" w14:textId="77777777" w:rsidR="006161F0" w:rsidRPr="006161F0" w:rsidRDefault="006161F0" w:rsidP="006161F0">
      <w:pPr>
        <w:bidi/>
        <w:jc w:val="both"/>
        <w:rPr>
          <w:rFonts w:cs="David" w:hint="cs"/>
          <w:rtl/>
        </w:rPr>
      </w:pPr>
    </w:p>
    <w:p w14:paraId="143B2C75" w14:textId="77777777" w:rsidR="006161F0" w:rsidRPr="006161F0" w:rsidRDefault="006161F0" w:rsidP="006161F0">
      <w:pPr>
        <w:bidi/>
        <w:jc w:val="both"/>
        <w:rPr>
          <w:rFonts w:cs="David" w:hint="cs"/>
          <w:rtl/>
        </w:rPr>
      </w:pPr>
    </w:p>
    <w:p w14:paraId="3D253761" w14:textId="77777777" w:rsidR="006161F0" w:rsidRPr="006161F0" w:rsidRDefault="006161F0" w:rsidP="006161F0">
      <w:pPr>
        <w:bidi/>
        <w:jc w:val="both"/>
        <w:rPr>
          <w:rFonts w:cs="David" w:hint="cs"/>
          <w:rtl/>
        </w:rPr>
      </w:pPr>
    </w:p>
    <w:p w14:paraId="57CA6AE4" w14:textId="77777777" w:rsidR="006161F0" w:rsidRPr="006161F0" w:rsidRDefault="006161F0" w:rsidP="006161F0">
      <w:pPr>
        <w:bidi/>
        <w:jc w:val="both"/>
        <w:rPr>
          <w:rFonts w:cs="David" w:hint="cs"/>
          <w:rtl/>
        </w:rPr>
      </w:pPr>
    </w:p>
    <w:p w14:paraId="0B7380D4" w14:textId="77777777" w:rsidR="006161F0" w:rsidRPr="006161F0" w:rsidRDefault="006161F0" w:rsidP="006161F0">
      <w:pPr>
        <w:bidi/>
        <w:jc w:val="both"/>
        <w:rPr>
          <w:rFonts w:cs="David" w:hint="cs"/>
          <w:rtl/>
        </w:rPr>
      </w:pPr>
    </w:p>
    <w:p w14:paraId="6921E9E1" w14:textId="77777777" w:rsidR="006161F0" w:rsidRPr="006161F0" w:rsidRDefault="006161F0" w:rsidP="006161F0">
      <w:pPr>
        <w:bidi/>
        <w:jc w:val="both"/>
        <w:rPr>
          <w:rFonts w:cs="David" w:hint="cs"/>
          <w:rtl/>
        </w:rPr>
      </w:pPr>
    </w:p>
    <w:p w14:paraId="551644AA" w14:textId="77777777" w:rsidR="006161F0" w:rsidRPr="006161F0" w:rsidRDefault="006161F0" w:rsidP="006161F0">
      <w:pPr>
        <w:bidi/>
        <w:jc w:val="both"/>
        <w:rPr>
          <w:rFonts w:cs="David" w:hint="cs"/>
          <w:rtl/>
        </w:rPr>
      </w:pPr>
    </w:p>
    <w:p w14:paraId="52550520" w14:textId="77777777" w:rsidR="006161F0" w:rsidRPr="006161F0" w:rsidRDefault="006161F0" w:rsidP="006161F0">
      <w:pPr>
        <w:bidi/>
        <w:jc w:val="both"/>
        <w:rPr>
          <w:rFonts w:cs="David" w:hint="cs"/>
          <w:rtl/>
        </w:rPr>
      </w:pPr>
    </w:p>
    <w:p w14:paraId="22B26E86" w14:textId="77777777" w:rsidR="006161F0" w:rsidRPr="006161F0" w:rsidRDefault="006161F0" w:rsidP="006161F0">
      <w:pPr>
        <w:bidi/>
        <w:jc w:val="both"/>
        <w:rPr>
          <w:rFonts w:cs="David" w:hint="cs"/>
          <w:rtl/>
        </w:rPr>
      </w:pPr>
    </w:p>
    <w:p w14:paraId="3246D29D" w14:textId="77777777" w:rsidR="006161F0" w:rsidRPr="006161F0" w:rsidRDefault="006161F0" w:rsidP="006161F0">
      <w:pPr>
        <w:bidi/>
        <w:jc w:val="both"/>
        <w:rPr>
          <w:rFonts w:cs="David" w:hint="cs"/>
          <w:rtl/>
        </w:rPr>
      </w:pPr>
    </w:p>
    <w:p w14:paraId="620A92E5" w14:textId="77777777" w:rsidR="006161F0" w:rsidRPr="006161F0" w:rsidRDefault="006161F0" w:rsidP="006161F0">
      <w:pPr>
        <w:numPr>
          <w:ilvl w:val="0"/>
          <w:numId w:val="2"/>
        </w:numPr>
        <w:overflowPunct w:val="0"/>
        <w:autoSpaceDE w:val="0"/>
        <w:autoSpaceDN w:val="0"/>
        <w:bidi/>
        <w:adjustRightInd w:val="0"/>
        <w:jc w:val="both"/>
        <w:textAlignment w:val="baseline"/>
        <w:rPr>
          <w:rFonts w:cs="David" w:hint="cs"/>
          <w:b/>
          <w:bCs/>
          <w:u w:val="single"/>
        </w:rPr>
      </w:pPr>
      <w:r w:rsidRPr="006161F0">
        <w:rPr>
          <w:rFonts w:cs="David" w:hint="cs"/>
          <w:b/>
          <w:bCs/>
          <w:rtl/>
        </w:rPr>
        <w:t xml:space="preserve">הצעת חוק הלוואות לדיור (תיקון </w:t>
      </w:r>
      <w:r w:rsidRPr="006161F0">
        <w:rPr>
          <w:rFonts w:cs="David"/>
          <w:b/>
          <w:bCs/>
          <w:rtl/>
        </w:rPr>
        <w:t>–</w:t>
      </w:r>
      <w:r w:rsidRPr="006161F0">
        <w:rPr>
          <w:rFonts w:cs="David" w:hint="cs"/>
          <w:b/>
          <w:bCs/>
          <w:rtl/>
        </w:rPr>
        <w:t xml:space="preserve"> הרחבת תחולה), </w:t>
      </w:r>
      <w:proofErr w:type="spellStart"/>
      <w:r w:rsidRPr="006161F0">
        <w:rPr>
          <w:rFonts w:cs="David" w:hint="cs"/>
          <w:b/>
          <w:bCs/>
          <w:rtl/>
        </w:rPr>
        <w:t>התשס"ח</w:t>
      </w:r>
      <w:proofErr w:type="spellEnd"/>
      <w:r w:rsidRPr="006161F0">
        <w:rPr>
          <w:rFonts w:cs="David" w:hint="cs"/>
          <w:b/>
          <w:bCs/>
          <w:rtl/>
        </w:rPr>
        <w:t xml:space="preserve">-2007 </w:t>
      </w:r>
      <w:r w:rsidRPr="006161F0">
        <w:rPr>
          <w:rFonts w:cs="David"/>
          <w:b/>
          <w:bCs/>
          <w:rtl/>
        </w:rPr>
        <w:t>–</w:t>
      </w:r>
      <w:r w:rsidRPr="006161F0">
        <w:rPr>
          <w:rFonts w:cs="David" w:hint="cs"/>
          <w:b/>
          <w:bCs/>
          <w:rtl/>
        </w:rPr>
        <w:t xml:space="preserve"> של חבר </w:t>
      </w:r>
      <w:r w:rsidRPr="006161F0">
        <w:rPr>
          <w:rFonts w:cs="David" w:hint="cs"/>
          <w:b/>
          <w:bCs/>
          <w:u w:val="single"/>
          <w:rtl/>
        </w:rPr>
        <w:t>הכנסת איתן כבל וקבוצת חברי הכנסת (פ/3209/17).</w:t>
      </w:r>
    </w:p>
    <w:p w14:paraId="4AB24E6E" w14:textId="77777777" w:rsidR="006161F0" w:rsidRPr="006161F0" w:rsidRDefault="006161F0" w:rsidP="006161F0">
      <w:pPr>
        <w:bidi/>
        <w:jc w:val="both"/>
        <w:rPr>
          <w:rFonts w:cs="David" w:hint="cs"/>
          <w:b/>
          <w:bCs/>
          <w:rtl/>
        </w:rPr>
      </w:pPr>
    </w:p>
    <w:p w14:paraId="3577B9BD" w14:textId="77777777" w:rsidR="006161F0" w:rsidRDefault="006161F0" w:rsidP="006161F0">
      <w:pPr>
        <w:bidi/>
        <w:jc w:val="both"/>
        <w:rPr>
          <w:rFonts w:cs="David" w:hint="cs"/>
          <w:b/>
          <w:bCs/>
          <w:rtl/>
        </w:rPr>
      </w:pPr>
    </w:p>
    <w:p w14:paraId="4D1D5117" w14:textId="77777777" w:rsidR="006161F0" w:rsidRPr="006161F0" w:rsidRDefault="006161F0" w:rsidP="006161F0">
      <w:pPr>
        <w:bidi/>
        <w:jc w:val="both"/>
        <w:rPr>
          <w:rFonts w:cs="David" w:hint="cs"/>
          <w:b/>
          <w:bCs/>
          <w:rtl/>
        </w:rPr>
      </w:pPr>
    </w:p>
    <w:p w14:paraId="78BCB97E"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7B250451" w14:textId="77777777" w:rsidR="006161F0" w:rsidRPr="006161F0" w:rsidRDefault="006161F0" w:rsidP="006161F0">
      <w:pPr>
        <w:bidi/>
        <w:jc w:val="both"/>
        <w:rPr>
          <w:rFonts w:cs="David" w:hint="cs"/>
          <w:rtl/>
        </w:rPr>
      </w:pPr>
    </w:p>
    <w:p w14:paraId="562386D8" w14:textId="77777777" w:rsidR="006161F0" w:rsidRPr="006161F0" w:rsidRDefault="006161F0" w:rsidP="006161F0">
      <w:pPr>
        <w:bidi/>
        <w:jc w:val="both"/>
        <w:rPr>
          <w:rFonts w:cs="David" w:hint="cs"/>
          <w:rtl/>
        </w:rPr>
      </w:pPr>
      <w:r w:rsidRPr="006161F0">
        <w:rPr>
          <w:rFonts w:cs="David" w:hint="cs"/>
          <w:rtl/>
        </w:rPr>
        <w:tab/>
        <w:t xml:space="preserve"> הצעת חוק הלוואות לדיור של חבר הכנסת איתן כבל. נשמעה הצעה להעביר את הצעת החוק לוועדת חוקה. ההמלצה של הלשכה המשפטית שלנו להעביר את ההצעה לוועדת חוקה. </w:t>
      </w:r>
    </w:p>
    <w:p w14:paraId="2BF8EA35" w14:textId="77777777" w:rsidR="006161F0" w:rsidRPr="006161F0" w:rsidRDefault="006161F0" w:rsidP="006161F0">
      <w:pPr>
        <w:bidi/>
        <w:jc w:val="both"/>
        <w:rPr>
          <w:rFonts w:cs="David" w:hint="cs"/>
          <w:rtl/>
        </w:rPr>
      </w:pPr>
    </w:p>
    <w:p w14:paraId="073DAFA6" w14:textId="77777777" w:rsidR="006161F0" w:rsidRPr="006161F0" w:rsidRDefault="006161F0" w:rsidP="006161F0">
      <w:pPr>
        <w:bidi/>
        <w:jc w:val="both"/>
        <w:rPr>
          <w:rFonts w:cs="David" w:hint="cs"/>
          <w:rtl/>
        </w:rPr>
      </w:pPr>
      <w:r w:rsidRPr="006161F0">
        <w:rPr>
          <w:rFonts w:cs="David" w:hint="cs"/>
          <w:rtl/>
        </w:rPr>
        <w:t xml:space="preserve"> </w:t>
      </w:r>
      <w:r w:rsidRPr="006161F0">
        <w:rPr>
          <w:rFonts w:cs="David" w:hint="cs"/>
          <w:rtl/>
        </w:rPr>
        <w:tab/>
        <w:t xml:space="preserve">מי בעד להעביר את ההצעה לוועדת חוקה, חוק ומשפט ירים את ידו. מי בעד להעביר לוועדת כלכלה ירים את ידו. תודה. מי בעד כספים ירים את ידו. הצעת חוק הלוואות לדיור תעבור לוועדה הכלכלה. </w:t>
      </w:r>
    </w:p>
    <w:p w14:paraId="64883637" w14:textId="77777777" w:rsidR="006161F0" w:rsidRPr="006161F0" w:rsidRDefault="006161F0" w:rsidP="006161F0">
      <w:pPr>
        <w:bidi/>
        <w:jc w:val="both"/>
        <w:rPr>
          <w:rFonts w:cs="David" w:hint="cs"/>
          <w:rtl/>
        </w:rPr>
      </w:pPr>
    </w:p>
    <w:p w14:paraId="5894BDB0" w14:textId="77777777" w:rsidR="006161F0" w:rsidRPr="006161F0" w:rsidRDefault="006161F0" w:rsidP="006161F0">
      <w:pPr>
        <w:bidi/>
        <w:jc w:val="both"/>
        <w:rPr>
          <w:rFonts w:cs="David" w:hint="cs"/>
          <w:rtl/>
        </w:rPr>
      </w:pPr>
    </w:p>
    <w:p w14:paraId="5D3DDD61" w14:textId="77777777" w:rsidR="006161F0" w:rsidRPr="006161F0" w:rsidRDefault="006161F0" w:rsidP="006161F0">
      <w:pPr>
        <w:bidi/>
        <w:jc w:val="both"/>
        <w:rPr>
          <w:rFonts w:cs="David" w:hint="cs"/>
          <w:rtl/>
        </w:rPr>
      </w:pPr>
    </w:p>
    <w:p w14:paraId="2962C747" w14:textId="77777777" w:rsidR="006161F0" w:rsidRPr="006161F0" w:rsidRDefault="006161F0" w:rsidP="006161F0">
      <w:pPr>
        <w:bidi/>
        <w:jc w:val="both"/>
        <w:rPr>
          <w:rFonts w:cs="David" w:hint="cs"/>
          <w:rtl/>
        </w:rPr>
      </w:pPr>
    </w:p>
    <w:p w14:paraId="4D83BDFE" w14:textId="77777777" w:rsidR="006161F0" w:rsidRPr="006161F0" w:rsidRDefault="006161F0" w:rsidP="006161F0">
      <w:pPr>
        <w:bidi/>
        <w:jc w:val="both"/>
        <w:rPr>
          <w:rFonts w:cs="David" w:hint="cs"/>
          <w:u w:val="single"/>
          <w:rtl/>
        </w:rPr>
      </w:pPr>
    </w:p>
    <w:p w14:paraId="521C92E3" w14:textId="77777777" w:rsidR="006161F0" w:rsidRPr="006161F0" w:rsidRDefault="006161F0" w:rsidP="006161F0">
      <w:pPr>
        <w:bidi/>
        <w:jc w:val="both"/>
        <w:rPr>
          <w:rFonts w:cs="David" w:hint="cs"/>
          <w:u w:val="single"/>
          <w:rtl/>
        </w:rPr>
      </w:pPr>
    </w:p>
    <w:p w14:paraId="2D3BF199" w14:textId="77777777" w:rsidR="006161F0" w:rsidRPr="006161F0" w:rsidRDefault="006161F0" w:rsidP="006161F0">
      <w:pPr>
        <w:bidi/>
        <w:jc w:val="both"/>
        <w:rPr>
          <w:rFonts w:cs="David" w:hint="cs"/>
          <w:u w:val="single"/>
          <w:rtl/>
        </w:rPr>
      </w:pPr>
    </w:p>
    <w:p w14:paraId="6FB039F8" w14:textId="77777777" w:rsidR="006161F0" w:rsidRPr="006161F0" w:rsidRDefault="006161F0" w:rsidP="006161F0">
      <w:pPr>
        <w:bidi/>
        <w:jc w:val="both"/>
        <w:rPr>
          <w:rFonts w:cs="David" w:hint="cs"/>
          <w:u w:val="single"/>
          <w:rtl/>
        </w:rPr>
      </w:pPr>
    </w:p>
    <w:p w14:paraId="56ACD28F" w14:textId="77777777" w:rsidR="006161F0" w:rsidRPr="006161F0" w:rsidRDefault="006161F0" w:rsidP="006161F0">
      <w:pPr>
        <w:bidi/>
        <w:jc w:val="both"/>
        <w:rPr>
          <w:rFonts w:cs="David" w:hint="cs"/>
          <w:u w:val="single"/>
          <w:rtl/>
        </w:rPr>
      </w:pPr>
    </w:p>
    <w:p w14:paraId="3F168E58" w14:textId="77777777" w:rsidR="006161F0" w:rsidRPr="006161F0" w:rsidRDefault="006161F0" w:rsidP="006161F0">
      <w:pPr>
        <w:bidi/>
        <w:jc w:val="both"/>
        <w:rPr>
          <w:rFonts w:cs="David" w:hint="cs"/>
          <w:u w:val="single"/>
          <w:rtl/>
        </w:rPr>
      </w:pPr>
    </w:p>
    <w:p w14:paraId="5F5F8A01" w14:textId="77777777" w:rsidR="006161F0" w:rsidRPr="006161F0" w:rsidRDefault="006161F0" w:rsidP="006161F0">
      <w:pPr>
        <w:bidi/>
        <w:jc w:val="both"/>
        <w:rPr>
          <w:rFonts w:cs="David" w:hint="cs"/>
          <w:u w:val="single"/>
          <w:rtl/>
        </w:rPr>
      </w:pPr>
    </w:p>
    <w:p w14:paraId="6F3E1F81" w14:textId="77777777" w:rsidR="006161F0" w:rsidRPr="006161F0" w:rsidRDefault="006161F0" w:rsidP="006161F0">
      <w:pPr>
        <w:bidi/>
        <w:jc w:val="both"/>
        <w:rPr>
          <w:rFonts w:cs="David" w:hint="cs"/>
          <w:u w:val="single"/>
          <w:rtl/>
        </w:rPr>
      </w:pPr>
    </w:p>
    <w:p w14:paraId="3D4B7B38" w14:textId="77777777" w:rsidR="006161F0" w:rsidRPr="006161F0" w:rsidRDefault="006161F0" w:rsidP="006161F0">
      <w:pPr>
        <w:bidi/>
        <w:jc w:val="both"/>
        <w:rPr>
          <w:rFonts w:cs="David" w:hint="cs"/>
          <w:u w:val="single"/>
          <w:rtl/>
        </w:rPr>
      </w:pPr>
    </w:p>
    <w:p w14:paraId="13C2E7CA" w14:textId="77777777" w:rsidR="006161F0" w:rsidRPr="006161F0" w:rsidRDefault="006161F0" w:rsidP="006161F0">
      <w:pPr>
        <w:bidi/>
        <w:jc w:val="both"/>
        <w:rPr>
          <w:rFonts w:cs="David" w:hint="cs"/>
          <w:u w:val="single"/>
          <w:rtl/>
        </w:rPr>
      </w:pPr>
    </w:p>
    <w:p w14:paraId="3742FF0F" w14:textId="77777777" w:rsidR="006161F0" w:rsidRPr="006161F0" w:rsidRDefault="006161F0" w:rsidP="006161F0">
      <w:pPr>
        <w:bidi/>
        <w:jc w:val="both"/>
        <w:rPr>
          <w:rFonts w:cs="David" w:hint="cs"/>
          <w:u w:val="single"/>
          <w:rtl/>
        </w:rPr>
      </w:pPr>
    </w:p>
    <w:p w14:paraId="203FB1A7" w14:textId="77777777" w:rsidR="006161F0" w:rsidRPr="006161F0" w:rsidRDefault="006161F0" w:rsidP="006161F0">
      <w:pPr>
        <w:bidi/>
        <w:jc w:val="both"/>
        <w:rPr>
          <w:rFonts w:cs="David" w:hint="cs"/>
          <w:u w:val="single"/>
          <w:rtl/>
        </w:rPr>
      </w:pPr>
    </w:p>
    <w:p w14:paraId="468F06EB" w14:textId="77777777" w:rsidR="006161F0" w:rsidRPr="006161F0" w:rsidRDefault="006161F0" w:rsidP="006161F0">
      <w:pPr>
        <w:bidi/>
        <w:jc w:val="both"/>
        <w:rPr>
          <w:rFonts w:cs="David" w:hint="cs"/>
          <w:u w:val="single"/>
          <w:rtl/>
        </w:rPr>
      </w:pPr>
    </w:p>
    <w:p w14:paraId="78094880" w14:textId="77777777" w:rsidR="006161F0" w:rsidRPr="006161F0" w:rsidRDefault="006161F0" w:rsidP="006161F0">
      <w:pPr>
        <w:bidi/>
        <w:jc w:val="both"/>
        <w:rPr>
          <w:rFonts w:cs="David" w:hint="cs"/>
          <w:u w:val="single"/>
          <w:rtl/>
        </w:rPr>
      </w:pPr>
    </w:p>
    <w:p w14:paraId="172F3C41" w14:textId="77777777" w:rsidR="006161F0" w:rsidRPr="006161F0" w:rsidRDefault="006161F0" w:rsidP="006161F0">
      <w:pPr>
        <w:bidi/>
        <w:jc w:val="both"/>
        <w:rPr>
          <w:rFonts w:cs="David" w:hint="cs"/>
          <w:u w:val="single"/>
          <w:rtl/>
        </w:rPr>
      </w:pPr>
    </w:p>
    <w:p w14:paraId="0A2756DE" w14:textId="77777777" w:rsidR="006161F0" w:rsidRPr="006161F0" w:rsidRDefault="006161F0" w:rsidP="006161F0">
      <w:pPr>
        <w:bidi/>
        <w:jc w:val="both"/>
        <w:rPr>
          <w:rFonts w:cs="David" w:hint="cs"/>
          <w:u w:val="single"/>
          <w:rtl/>
        </w:rPr>
      </w:pPr>
    </w:p>
    <w:p w14:paraId="223C408B" w14:textId="77777777" w:rsidR="006161F0" w:rsidRPr="006161F0" w:rsidRDefault="006161F0" w:rsidP="006161F0">
      <w:pPr>
        <w:bidi/>
        <w:jc w:val="both"/>
        <w:rPr>
          <w:rFonts w:cs="David" w:hint="cs"/>
          <w:u w:val="single"/>
          <w:rtl/>
        </w:rPr>
      </w:pPr>
    </w:p>
    <w:p w14:paraId="7C84C951" w14:textId="77777777" w:rsidR="006161F0" w:rsidRPr="006161F0" w:rsidRDefault="006161F0" w:rsidP="006161F0">
      <w:pPr>
        <w:bidi/>
        <w:jc w:val="both"/>
        <w:rPr>
          <w:rFonts w:cs="David" w:hint="cs"/>
          <w:u w:val="single"/>
          <w:rtl/>
        </w:rPr>
      </w:pPr>
    </w:p>
    <w:p w14:paraId="0D2C2ACE" w14:textId="77777777" w:rsidR="006161F0" w:rsidRPr="006161F0" w:rsidRDefault="006161F0" w:rsidP="006161F0">
      <w:pPr>
        <w:bidi/>
        <w:jc w:val="both"/>
        <w:rPr>
          <w:rFonts w:cs="David" w:hint="cs"/>
          <w:u w:val="single"/>
          <w:rtl/>
        </w:rPr>
      </w:pPr>
    </w:p>
    <w:p w14:paraId="7272D668" w14:textId="77777777" w:rsidR="006161F0" w:rsidRPr="006161F0" w:rsidRDefault="006161F0" w:rsidP="006161F0">
      <w:pPr>
        <w:bidi/>
        <w:jc w:val="both"/>
        <w:rPr>
          <w:rFonts w:cs="David" w:hint="cs"/>
          <w:u w:val="single"/>
          <w:rtl/>
        </w:rPr>
      </w:pPr>
    </w:p>
    <w:p w14:paraId="3A984F1D" w14:textId="77777777" w:rsidR="006161F0" w:rsidRPr="006161F0" w:rsidRDefault="006161F0" w:rsidP="006161F0">
      <w:pPr>
        <w:bidi/>
        <w:jc w:val="both"/>
        <w:rPr>
          <w:rFonts w:cs="David" w:hint="cs"/>
          <w:u w:val="single"/>
          <w:rtl/>
        </w:rPr>
      </w:pPr>
    </w:p>
    <w:p w14:paraId="001FE4C7" w14:textId="77777777" w:rsidR="006161F0" w:rsidRPr="006161F0" w:rsidRDefault="006161F0" w:rsidP="006161F0">
      <w:pPr>
        <w:bidi/>
        <w:jc w:val="both"/>
        <w:rPr>
          <w:rFonts w:cs="David" w:hint="cs"/>
          <w:u w:val="single"/>
          <w:rtl/>
        </w:rPr>
      </w:pPr>
    </w:p>
    <w:p w14:paraId="62986694" w14:textId="77777777" w:rsidR="006161F0" w:rsidRPr="006161F0" w:rsidRDefault="006161F0" w:rsidP="006161F0">
      <w:pPr>
        <w:bidi/>
        <w:jc w:val="both"/>
        <w:rPr>
          <w:rFonts w:cs="David" w:hint="cs"/>
          <w:u w:val="single"/>
          <w:rtl/>
        </w:rPr>
      </w:pPr>
    </w:p>
    <w:p w14:paraId="0BA43621" w14:textId="77777777" w:rsidR="006161F0" w:rsidRPr="006161F0" w:rsidRDefault="006161F0" w:rsidP="006161F0">
      <w:pPr>
        <w:bidi/>
        <w:jc w:val="both"/>
        <w:rPr>
          <w:rFonts w:cs="David" w:hint="cs"/>
          <w:u w:val="single"/>
          <w:rtl/>
        </w:rPr>
      </w:pPr>
    </w:p>
    <w:p w14:paraId="35BD433D" w14:textId="77777777" w:rsidR="006161F0" w:rsidRPr="006161F0" w:rsidRDefault="006161F0" w:rsidP="006161F0">
      <w:pPr>
        <w:bidi/>
        <w:jc w:val="both"/>
        <w:rPr>
          <w:rFonts w:cs="David" w:hint="cs"/>
          <w:u w:val="single"/>
          <w:rtl/>
        </w:rPr>
      </w:pPr>
    </w:p>
    <w:p w14:paraId="38C95E4B" w14:textId="77777777" w:rsidR="006161F0" w:rsidRPr="006161F0" w:rsidRDefault="006161F0" w:rsidP="006161F0">
      <w:pPr>
        <w:bidi/>
        <w:jc w:val="both"/>
        <w:rPr>
          <w:rFonts w:cs="David" w:hint="cs"/>
          <w:u w:val="single"/>
          <w:rtl/>
        </w:rPr>
      </w:pPr>
    </w:p>
    <w:p w14:paraId="203322A3" w14:textId="77777777" w:rsidR="006161F0" w:rsidRPr="006161F0" w:rsidRDefault="006161F0" w:rsidP="006161F0">
      <w:pPr>
        <w:bidi/>
        <w:jc w:val="both"/>
        <w:rPr>
          <w:rFonts w:cs="David" w:hint="cs"/>
          <w:u w:val="single"/>
          <w:rtl/>
        </w:rPr>
      </w:pPr>
    </w:p>
    <w:p w14:paraId="64C49450" w14:textId="77777777" w:rsidR="006161F0" w:rsidRPr="006161F0" w:rsidRDefault="006161F0" w:rsidP="006161F0">
      <w:pPr>
        <w:bidi/>
        <w:jc w:val="both"/>
        <w:rPr>
          <w:rFonts w:cs="David" w:hint="cs"/>
          <w:u w:val="single"/>
          <w:rtl/>
        </w:rPr>
      </w:pPr>
    </w:p>
    <w:p w14:paraId="647ABDBE" w14:textId="77777777" w:rsidR="006161F0" w:rsidRPr="006161F0" w:rsidRDefault="006161F0" w:rsidP="006161F0">
      <w:pPr>
        <w:bidi/>
        <w:jc w:val="both"/>
        <w:rPr>
          <w:rFonts w:cs="David" w:hint="cs"/>
          <w:u w:val="single"/>
          <w:rtl/>
        </w:rPr>
      </w:pPr>
    </w:p>
    <w:p w14:paraId="53CE0574" w14:textId="77777777" w:rsidR="006161F0" w:rsidRPr="006161F0" w:rsidRDefault="006161F0" w:rsidP="006161F0">
      <w:pPr>
        <w:bidi/>
        <w:jc w:val="both"/>
        <w:rPr>
          <w:rFonts w:cs="David" w:hint="cs"/>
          <w:u w:val="single"/>
          <w:rtl/>
        </w:rPr>
      </w:pPr>
    </w:p>
    <w:p w14:paraId="21B40E68" w14:textId="77777777" w:rsidR="006161F0" w:rsidRPr="006161F0" w:rsidRDefault="006161F0" w:rsidP="006161F0">
      <w:pPr>
        <w:bidi/>
        <w:jc w:val="both"/>
        <w:rPr>
          <w:rFonts w:cs="David" w:hint="cs"/>
          <w:u w:val="single"/>
          <w:rtl/>
        </w:rPr>
      </w:pPr>
    </w:p>
    <w:p w14:paraId="13996867" w14:textId="77777777" w:rsidR="006161F0" w:rsidRPr="006161F0" w:rsidRDefault="006161F0" w:rsidP="006161F0">
      <w:pPr>
        <w:bidi/>
        <w:jc w:val="both"/>
        <w:rPr>
          <w:rFonts w:cs="David" w:hint="cs"/>
          <w:u w:val="single"/>
          <w:rtl/>
        </w:rPr>
      </w:pPr>
    </w:p>
    <w:p w14:paraId="7F46E8DE" w14:textId="77777777" w:rsidR="006161F0" w:rsidRPr="006161F0" w:rsidRDefault="006161F0" w:rsidP="006161F0">
      <w:pPr>
        <w:bidi/>
        <w:jc w:val="both"/>
        <w:rPr>
          <w:rFonts w:cs="David" w:hint="cs"/>
          <w:u w:val="single"/>
          <w:rtl/>
        </w:rPr>
      </w:pPr>
    </w:p>
    <w:p w14:paraId="5E60885B" w14:textId="77777777" w:rsidR="006161F0" w:rsidRPr="006161F0" w:rsidRDefault="006161F0" w:rsidP="006161F0">
      <w:pPr>
        <w:bidi/>
        <w:jc w:val="both"/>
        <w:rPr>
          <w:rFonts w:cs="David" w:hint="cs"/>
          <w:u w:val="single"/>
          <w:rtl/>
        </w:rPr>
      </w:pPr>
    </w:p>
    <w:p w14:paraId="385BE0B4" w14:textId="77777777" w:rsidR="006161F0" w:rsidRPr="006161F0" w:rsidRDefault="006161F0" w:rsidP="006161F0">
      <w:pPr>
        <w:bidi/>
        <w:jc w:val="both"/>
        <w:rPr>
          <w:rFonts w:cs="David" w:hint="cs"/>
          <w:u w:val="single"/>
          <w:rtl/>
        </w:rPr>
      </w:pPr>
    </w:p>
    <w:p w14:paraId="37C82478" w14:textId="77777777" w:rsidR="006161F0" w:rsidRPr="006161F0" w:rsidRDefault="006161F0" w:rsidP="006161F0">
      <w:pPr>
        <w:bidi/>
        <w:jc w:val="both"/>
        <w:rPr>
          <w:rFonts w:cs="David" w:hint="cs"/>
          <w:u w:val="single"/>
          <w:rtl/>
        </w:rPr>
      </w:pPr>
    </w:p>
    <w:p w14:paraId="142BE996" w14:textId="77777777" w:rsidR="006161F0" w:rsidRPr="006161F0" w:rsidRDefault="006161F0" w:rsidP="006161F0">
      <w:pPr>
        <w:bidi/>
        <w:jc w:val="both"/>
        <w:rPr>
          <w:rFonts w:cs="David" w:hint="cs"/>
          <w:u w:val="single"/>
          <w:rtl/>
        </w:rPr>
      </w:pPr>
    </w:p>
    <w:p w14:paraId="73ACD8BC" w14:textId="77777777" w:rsidR="006161F0" w:rsidRPr="006161F0" w:rsidRDefault="006161F0" w:rsidP="006161F0">
      <w:pPr>
        <w:bidi/>
        <w:jc w:val="both"/>
        <w:rPr>
          <w:rFonts w:cs="David" w:hint="cs"/>
          <w:u w:val="single"/>
          <w:rtl/>
        </w:rPr>
      </w:pPr>
    </w:p>
    <w:p w14:paraId="49039BCF" w14:textId="77777777" w:rsidR="006161F0" w:rsidRPr="006161F0" w:rsidRDefault="006161F0" w:rsidP="006161F0">
      <w:pPr>
        <w:bidi/>
        <w:jc w:val="both"/>
        <w:rPr>
          <w:rFonts w:cs="David" w:hint="cs"/>
          <w:u w:val="single"/>
          <w:rtl/>
        </w:rPr>
      </w:pPr>
    </w:p>
    <w:p w14:paraId="2A7D2340" w14:textId="77777777" w:rsidR="006161F0" w:rsidRPr="006161F0" w:rsidRDefault="006161F0" w:rsidP="006161F0">
      <w:pPr>
        <w:bidi/>
        <w:jc w:val="both"/>
        <w:rPr>
          <w:rFonts w:cs="David" w:hint="cs"/>
          <w:u w:val="single"/>
          <w:rtl/>
        </w:rPr>
      </w:pPr>
    </w:p>
    <w:p w14:paraId="1DBE19EE" w14:textId="77777777" w:rsidR="006161F0" w:rsidRDefault="006161F0" w:rsidP="006161F0">
      <w:pPr>
        <w:bidi/>
        <w:jc w:val="both"/>
        <w:rPr>
          <w:rFonts w:cs="David" w:hint="cs"/>
          <w:b/>
          <w:bCs/>
          <w:rtl/>
        </w:rPr>
      </w:pPr>
      <w:r w:rsidRPr="006161F0">
        <w:rPr>
          <w:rFonts w:cs="David" w:hint="cs"/>
          <w:b/>
          <w:bCs/>
          <w:rtl/>
        </w:rPr>
        <w:t>4</w:t>
      </w:r>
    </w:p>
    <w:p w14:paraId="20F58479" w14:textId="77777777" w:rsidR="006161F0" w:rsidRDefault="006161F0" w:rsidP="006161F0">
      <w:pPr>
        <w:bidi/>
        <w:jc w:val="both"/>
        <w:rPr>
          <w:rFonts w:cs="David" w:hint="cs"/>
          <w:b/>
          <w:bCs/>
          <w:rtl/>
        </w:rPr>
      </w:pPr>
    </w:p>
    <w:p w14:paraId="05E7D49A" w14:textId="77777777" w:rsidR="006161F0" w:rsidRDefault="006161F0" w:rsidP="006161F0">
      <w:pPr>
        <w:bidi/>
        <w:jc w:val="both"/>
        <w:rPr>
          <w:rFonts w:cs="David" w:hint="cs"/>
          <w:b/>
          <w:bCs/>
          <w:rtl/>
        </w:rPr>
      </w:pPr>
    </w:p>
    <w:p w14:paraId="29D3C5BA" w14:textId="77777777" w:rsidR="006161F0" w:rsidRDefault="006161F0" w:rsidP="006161F0">
      <w:pPr>
        <w:bidi/>
        <w:jc w:val="both"/>
        <w:rPr>
          <w:rFonts w:cs="David" w:hint="cs"/>
          <w:b/>
          <w:bCs/>
          <w:rtl/>
        </w:rPr>
      </w:pPr>
    </w:p>
    <w:p w14:paraId="3C5549BC" w14:textId="77777777" w:rsidR="006161F0" w:rsidRPr="006161F0" w:rsidRDefault="006161F0" w:rsidP="006161F0">
      <w:pPr>
        <w:bidi/>
        <w:jc w:val="both"/>
        <w:rPr>
          <w:rFonts w:cs="David" w:hint="cs"/>
          <w:b/>
          <w:bCs/>
          <w:u w:val="single"/>
          <w:rtl/>
        </w:rPr>
      </w:pPr>
      <w:r w:rsidRPr="006161F0">
        <w:rPr>
          <w:rFonts w:cs="David" w:hint="cs"/>
          <w:b/>
          <w:bCs/>
          <w:rtl/>
        </w:rPr>
        <w:t xml:space="preserve">. הצעת חוק ההוצאה לפועל (תיקון </w:t>
      </w:r>
      <w:r w:rsidRPr="006161F0">
        <w:rPr>
          <w:rFonts w:cs="David"/>
          <w:b/>
          <w:bCs/>
          <w:rtl/>
        </w:rPr>
        <w:t>–</w:t>
      </w:r>
      <w:r w:rsidRPr="006161F0">
        <w:rPr>
          <w:rFonts w:cs="David" w:hint="cs"/>
          <w:b/>
          <w:bCs/>
          <w:rtl/>
        </w:rPr>
        <w:t xml:space="preserve"> איסור לעקל כספי סיוע בשכר דירה) </w:t>
      </w:r>
      <w:proofErr w:type="spellStart"/>
      <w:r w:rsidRPr="006161F0">
        <w:rPr>
          <w:rFonts w:cs="David" w:hint="cs"/>
          <w:b/>
          <w:bCs/>
          <w:rtl/>
        </w:rPr>
        <w:t>התשס"ו</w:t>
      </w:r>
      <w:proofErr w:type="spellEnd"/>
      <w:r w:rsidRPr="006161F0">
        <w:rPr>
          <w:rFonts w:cs="David" w:hint="cs"/>
          <w:b/>
          <w:bCs/>
          <w:rtl/>
        </w:rPr>
        <w:t xml:space="preserve">-2006 </w:t>
      </w:r>
      <w:r w:rsidRPr="006161F0">
        <w:rPr>
          <w:rFonts w:cs="David"/>
          <w:b/>
          <w:bCs/>
          <w:rtl/>
        </w:rPr>
        <w:t>–</w:t>
      </w:r>
      <w:r w:rsidRPr="006161F0">
        <w:rPr>
          <w:rFonts w:cs="David" w:hint="cs"/>
          <w:b/>
          <w:bCs/>
          <w:rtl/>
        </w:rPr>
        <w:t xml:space="preserve"> </w:t>
      </w:r>
      <w:r w:rsidRPr="006161F0">
        <w:rPr>
          <w:rFonts w:cs="David" w:hint="cs"/>
          <w:b/>
          <w:bCs/>
          <w:u w:val="single"/>
          <w:rtl/>
        </w:rPr>
        <w:t xml:space="preserve">של חבר הכנסת רן כהן (פ/283/17).   </w:t>
      </w:r>
    </w:p>
    <w:p w14:paraId="2EFA90FB" w14:textId="77777777" w:rsidR="006161F0" w:rsidRPr="006161F0" w:rsidRDefault="006161F0" w:rsidP="006161F0">
      <w:pPr>
        <w:bidi/>
        <w:jc w:val="both"/>
        <w:rPr>
          <w:rFonts w:cs="David" w:hint="cs"/>
          <w:rtl/>
        </w:rPr>
      </w:pPr>
    </w:p>
    <w:p w14:paraId="5D98C54C" w14:textId="77777777" w:rsidR="006161F0" w:rsidRPr="006161F0" w:rsidRDefault="006161F0" w:rsidP="006161F0">
      <w:pPr>
        <w:bidi/>
        <w:jc w:val="both"/>
        <w:rPr>
          <w:rFonts w:cs="David" w:hint="cs"/>
          <w:u w:val="single"/>
          <w:rtl/>
        </w:rPr>
      </w:pPr>
    </w:p>
    <w:p w14:paraId="48D5E5D3"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50DEBB19" w14:textId="77777777" w:rsidR="006161F0" w:rsidRPr="006161F0" w:rsidRDefault="006161F0" w:rsidP="006161F0">
      <w:pPr>
        <w:bidi/>
        <w:jc w:val="both"/>
        <w:rPr>
          <w:rFonts w:cs="David" w:hint="cs"/>
          <w:rtl/>
        </w:rPr>
      </w:pPr>
    </w:p>
    <w:p w14:paraId="0BBC9A0F" w14:textId="77777777" w:rsidR="006161F0" w:rsidRPr="006161F0" w:rsidRDefault="006161F0" w:rsidP="006161F0">
      <w:pPr>
        <w:bidi/>
        <w:jc w:val="both"/>
        <w:rPr>
          <w:rFonts w:cs="David" w:hint="cs"/>
          <w:rtl/>
        </w:rPr>
      </w:pPr>
      <w:r w:rsidRPr="006161F0">
        <w:rPr>
          <w:rFonts w:cs="David" w:hint="cs"/>
          <w:rtl/>
        </w:rPr>
        <w:tab/>
        <w:t>ההצעה הבאה, היועצת המשפטית אומרת שזה עוסק באותו נושא, איסור לעקל כספי סיוע בשכר דירה של חבר הכנסת רן כהן. מי בעד להעביר את הצעת החוק לוועדת הכלכלה? מי נגד? תודה.  גם ההצעה הזו תועבר לוועדת הכלכלה.</w:t>
      </w:r>
    </w:p>
    <w:p w14:paraId="5D6EDB1C" w14:textId="77777777" w:rsidR="006161F0" w:rsidRPr="006161F0" w:rsidRDefault="006161F0" w:rsidP="006161F0">
      <w:pPr>
        <w:bidi/>
        <w:jc w:val="both"/>
        <w:rPr>
          <w:rFonts w:cs="David" w:hint="cs"/>
          <w:rtl/>
        </w:rPr>
      </w:pPr>
    </w:p>
    <w:p w14:paraId="00D89AB7" w14:textId="77777777" w:rsidR="006161F0" w:rsidRDefault="006161F0" w:rsidP="006161F0">
      <w:pPr>
        <w:bidi/>
        <w:ind w:left="567"/>
        <w:jc w:val="both"/>
        <w:rPr>
          <w:rFonts w:cs="David" w:hint="cs"/>
          <w:b/>
          <w:bCs/>
          <w:rtl/>
        </w:rPr>
      </w:pPr>
      <w:r w:rsidRPr="006161F0">
        <w:rPr>
          <w:rFonts w:cs="David"/>
          <w:rtl/>
        </w:rPr>
        <w:br w:type="page"/>
      </w:r>
    </w:p>
    <w:p w14:paraId="10B41448" w14:textId="77777777" w:rsidR="006161F0" w:rsidRDefault="006161F0" w:rsidP="006161F0">
      <w:pPr>
        <w:bidi/>
        <w:ind w:left="567"/>
        <w:jc w:val="both"/>
        <w:rPr>
          <w:rFonts w:cs="David" w:hint="cs"/>
          <w:b/>
          <w:bCs/>
          <w:rtl/>
        </w:rPr>
      </w:pPr>
    </w:p>
    <w:p w14:paraId="677AD1AA" w14:textId="77777777" w:rsidR="006161F0" w:rsidRDefault="006161F0" w:rsidP="006161F0">
      <w:pPr>
        <w:bidi/>
        <w:ind w:left="567"/>
        <w:jc w:val="both"/>
        <w:rPr>
          <w:rFonts w:cs="David" w:hint="cs"/>
          <w:b/>
          <w:bCs/>
          <w:rtl/>
        </w:rPr>
      </w:pPr>
    </w:p>
    <w:p w14:paraId="6DCA6559" w14:textId="77777777" w:rsidR="006161F0" w:rsidRDefault="006161F0" w:rsidP="006161F0">
      <w:pPr>
        <w:bidi/>
        <w:ind w:left="567"/>
        <w:jc w:val="both"/>
        <w:rPr>
          <w:rFonts w:cs="David" w:hint="cs"/>
          <w:b/>
          <w:bCs/>
          <w:rtl/>
        </w:rPr>
      </w:pPr>
    </w:p>
    <w:p w14:paraId="089EEFC9" w14:textId="77777777" w:rsidR="006161F0" w:rsidRPr="006161F0" w:rsidRDefault="006161F0" w:rsidP="006161F0">
      <w:pPr>
        <w:bidi/>
        <w:ind w:left="567"/>
        <w:jc w:val="both"/>
        <w:rPr>
          <w:rFonts w:cs="David" w:hint="cs"/>
          <w:b/>
          <w:bCs/>
          <w:rtl/>
        </w:rPr>
      </w:pPr>
      <w:r w:rsidRPr="006161F0">
        <w:rPr>
          <w:rFonts w:cs="David" w:hint="cs"/>
          <w:b/>
          <w:bCs/>
          <w:rtl/>
        </w:rPr>
        <w:t xml:space="preserve">ד. הצעות חבר הכנסת גדעון סער </w:t>
      </w:r>
      <w:r w:rsidRPr="006161F0">
        <w:rPr>
          <w:rFonts w:cs="David"/>
          <w:b/>
          <w:bCs/>
          <w:rtl/>
        </w:rPr>
        <w:t>–</w:t>
      </w:r>
      <w:r w:rsidRPr="006161F0">
        <w:rPr>
          <w:rFonts w:cs="David" w:hint="cs"/>
          <w:b/>
          <w:bCs/>
          <w:rtl/>
        </w:rPr>
        <w:t xml:space="preserve"> </w:t>
      </w:r>
    </w:p>
    <w:p w14:paraId="5461AD96" w14:textId="77777777" w:rsidR="006161F0" w:rsidRPr="006161F0" w:rsidRDefault="006161F0" w:rsidP="006161F0">
      <w:pPr>
        <w:bidi/>
        <w:jc w:val="both"/>
        <w:rPr>
          <w:rFonts w:cs="David" w:hint="cs"/>
          <w:b/>
          <w:bCs/>
          <w:u w:val="single"/>
          <w:rtl/>
        </w:rPr>
      </w:pPr>
      <w:r w:rsidRPr="006161F0">
        <w:rPr>
          <w:rFonts w:cs="David" w:hint="cs"/>
          <w:b/>
          <w:bCs/>
          <w:rtl/>
        </w:rPr>
        <w:t xml:space="preserve">         </w:t>
      </w:r>
      <w:r w:rsidRPr="006161F0">
        <w:rPr>
          <w:rFonts w:cs="David" w:hint="cs"/>
          <w:b/>
          <w:bCs/>
          <w:u w:val="single"/>
          <w:rtl/>
        </w:rPr>
        <w:t xml:space="preserve"> 1. לתיקון סעיף 31 לתקנון הכנסת בעניין מועד מסירת סדר היום לחברי הכנסת.</w:t>
      </w:r>
    </w:p>
    <w:p w14:paraId="424D3CD7" w14:textId="77777777" w:rsidR="006161F0" w:rsidRPr="006161F0" w:rsidRDefault="006161F0" w:rsidP="006161F0">
      <w:pPr>
        <w:bidi/>
        <w:jc w:val="both"/>
        <w:rPr>
          <w:rFonts w:cs="David" w:hint="cs"/>
          <w:b/>
          <w:bCs/>
          <w:u w:val="single"/>
          <w:rtl/>
        </w:rPr>
      </w:pPr>
    </w:p>
    <w:p w14:paraId="2823ECC8" w14:textId="77777777" w:rsidR="006161F0" w:rsidRPr="006161F0" w:rsidRDefault="006161F0" w:rsidP="006161F0">
      <w:pPr>
        <w:bidi/>
        <w:jc w:val="both"/>
        <w:rPr>
          <w:rFonts w:cs="David" w:hint="cs"/>
          <w:u w:val="single"/>
          <w:rtl/>
        </w:rPr>
      </w:pPr>
    </w:p>
    <w:p w14:paraId="053F84FC"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70DD603B" w14:textId="77777777" w:rsidR="006161F0" w:rsidRPr="006161F0" w:rsidRDefault="006161F0" w:rsidP="006161F0">
      <w:pPr>
        <w:bidi/>
        <w:jc w:val="both"/>
        <w:rPr>
          <w:rFonts w:cs="David" w:hint="cs"/>
          <w:rtl/>
        </w:rPr>
      </w:pPr>
    </w:p>
    <w:p w14:paraId="77C1A979" w14:textId="77777777" w:rsidR="006161F0" w:rsidRPr="006161F0" w:rsidRDefault="006161F0" w:rsidP="006161F0">
      <w:pPr>
        <w:bidi/>
        <w:jc w:val="both"/>
        <w:rPr>
          <w:rFonts w:cs="David" w:hint="cs"/>
          <w:rtl/>
        </w:rPr>
      </w:pPr>
      <w:r w:rsidRPr="006161F0">
        <w:rPr>
          <w:rFonts w:cs="David" w:hint="cs"/>
          <w:rtl/>
        </w:rPr>
        <w:tab/>
        <w:t xml:space="preserve">הסעיף הבא, יש הצעה של חבר הכנסת גדעון סער לתיקון סעיף 31 לתקנון הכנסת בעניין מועד מסירת סדר היום לחברי הכנסת. אגב, אני רק רוצה לומר, השתדלתי וגם הוריתי למנהלת הוועדה בכניסתי לתפקיד, שכל השאריות שהיו בעבר יעלו על שולחן ועדת הכנסת. חשבתי שכבר העלינו את כולם אבל לאור הערתו של חבר הכנסת סער לפני שבוע או שבועיים שהוא הגיש פעם הצעה ולא דנו בה - - - </w:t>
      </w:r>
    </w:p>
    <w:p w14:paraId="5B8F727A" w14:textId="77777777" w:rsidR="006161F0" w:rsidRPr="006161F0" w:rsidRDefault="006161F0" w:rsidP="006161F0">
      <w:pPr>
        <w:bidi/>
        <w:jc w:val="both"/>
        <w:rPr>
          <w:rFonts w:cs="David" w:hint="cs"/>
          <w:rtl/>
        </w:rPr>
      </w:pPr>
    </w:p>
    <w:p w14:paraId="2927A556"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70FEA71C" w14:textId="77777777" w:rsidR="006161F0" w:rsidRPr="006161F0" w:rsidRDefault="006161F0" w:rsidP="006161F0">
      <w:pPr>
        <w:bidi/>
        <w:jc w:val="both"/>
        <w:rPr>
          <w:rFonts w:cs="David" w:hint="cs"/>
          <w:u w:val="single"/>
          <w:rtl/>
        </w:rPr>
      </w:pPr>
    </w:p>
    <w:p w14:paraId="745DD953" w14:textId="77777777" w:rsidR="006161F0" w:rsidRPr="006161F0" w:rsidRDefault="006161F0" w:rsidP="006161F0">
      <w:pPr>
        <w:bidi/>
        <w:jc w:val="both"/>
        <w:rPr>
          <w:rFonts w:cs="David" w:hint="cs"/>
          <w:rtl/>
        </w:rPr>
      </w:pPr>
      <w:r w:rsidRPr="006161F0">
        <w:rPr>
          <w:rFonts w:cs="David" w:hint="cs"/>
          <w:rtl/>
        </w:rPr>
        <w:tab/>
        <w:t xml:space="preserve"> זה היה ביוני 2006, לפני שנתיים. </w:t>
      </w:r>
    </w:p>
    <w:p w14:paraId="4F67449B" w14:textId="77777777" w:rsidR="006161F0" w:rsidRPr="006161F0" w:rsidRDefault="006161F0" w:rsidP="006161F0">
      <w:pPr>
        <w:bidi/>
        <w:jc w:val="both"/>
        <w:rPr>
          <w:rFonts w:cs="David" w:hint="cs"/>
          <w:rtl/>
        </w:rPr>
      </w:pPr>
    </w:p>
    <w:p w14:paraId="47BFC719"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2345ED4A" w14:textId="77777777" w:rsidR="006161F0" w:rsidRPr="006161F0" w:rsidRDefault="006161F0" w:rsidP="006161F0">
      <w:pPr>
        <w:bidi/>
        <w:jc w:val="both"/>
        <w:rPr>
          <w:rFonts w:cs="David" w:hint="cs"/>
          <w:rtl/>
        </w:rPr>
      </w:pPr>
    </w:p>
    <w:p w14:paraId="4CACF63D" w14:textId="77777777" w:rsidR="006161F0" w:rsidRPr="006161F0" w:rsidRDefault="006161F0" w:rsidP="006161F0">
      <w:pPr>
        <w:bidi/>
        <w:jc w:val="both"/>
        <w:rPr>
          <w:rFonts w:cs="David" w:hint="cs"/>
          <w:rtl/>
        </w:rPr>
      </w:pPr>
      <w:r w:rsidRPr="006161F0">
        <w:rPr>
          <w:rFonts w:cs="David" w:hint="cs"/>
          <w:rtl/>
        </w:rPr>
        <w:tab/>
        <w:t xml:space="preserve">תודה אדוני, לא הייתי שם, אבל  נברנו וכל מה שמצאנו אנחנו מעלים על סדר היום. כרגע גדעון תסביר בבקשה את הצעתך. </w:t>
      </w:r>
    </w:p>
    <w:p w14:paraId="226F7181" w14:textId="77777777" w:rsidR="006161F0" w:rsidRPr="006161F0" w:rsidRDefault="006161F0" w:rsidP="006161F0">
      <w:pPr>
        <w:bidi/>
        <w:jc w:val="both"/>
        <w:rPr>
          <w:rFonts w:cs="David" w:hint="cs"/>
          <w:rtl/>
        </w:rPr>
      </w:pPr>
    </w:p>
    <w:p w14:paraId="2862388F"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5B207F7E" w14:textId="77777777" w:rsidR="006161F0" w:rsidRPr="006161F0" w:rsidRDefault="006161F0" w:rsidP="006161F0">
      <w:pPr>
        <w:bidi/>
        <w:jc w:val="both"/>
        <w:rPr>
          <w:rFonts w:cs="David" w:hint="cs"/>
          <w:u w:val="single"/>
          <w:rtl/>
        </w:rPr>
      </w:pPr>
    </w:p>
    <w:p w14:paraId="08C7F1CC" w14:textId="77777777" w:rsidR="006161F0" w:rsidRPr="006161F0" w:rsidRDefault="006161F0" w:rsidP="006161F0">
      <w:pPr>
        <w:bidi/>
        <w:jc w:val="both"/>
        <w:rPr>
          <w:rFonts w:cs="David" w:hint="cs"/>
          <w:rtl/>
        </w:rPr>
      </w:pPr>
      <w:r w:rsidRPr="006161F0">
        <w:rPr>
          <w:rFonts w:cs="David" w:hint="cs"/>
          <w:rtl/>
        </w:rPr>
        <w:tab/>
        <w:t xml:space="preserve"> אני מציע לתקן את סעיף 31 לתקנון הכנסת. על פי הסעיף בנוסח שלו היום, על יושב הכנסת להודיע לחברי הכנסת על סדר היום לא יאוחר מיום שישי שלפני שבוע הדיונים. אינני יודע עד כמה יש הפצה אקטיבית של סדר היום למי שאיננו מתעניין. בדרך כלל כשאני רוצה אני צריך לבקש אותו. לכן אני מציע שנדון גם בסוגיה הזאת. מכל מקום הצעתי להקדים את זה ביום דהיינו לקיים את זה לא יאוחר מיום ה' שלפני שבוע הדיונים. הסיבה ברורה, לאפשר לחברי הכנסת להתכונן כמו שצריך לשבוע הדיונים. למשל ההנחיות שיש בתקנון בנושא אי האמון הן מאוד נוקשות. הן גורמות לכך שעד לתום הדיונים במליאה ביום רביעי אתה חייב להגיש את הצעת אי האמון. הקושי בזה הוא שבאופן טבעי כאשר חולפים 5 ימים, מיום רביעי עד יום שני, האקטואליות של ההצעות, בעיקר במדינה כמו שלנו, יכולה מאוד להיפגע. </w:t>
      </w:r>
    </w:p>
    <w:p w14:paraId="7993DD99" w14:textId="77777777" w:rsidR="006161F0" w:rsidRPr="006161F0" w:rsidRDefault="006161F0" w:rsidP="006161F0">
      <w:pPr>
        <w:bidi/>
        <w:jc w:val="both"/>
        <w:rPr>
          <w:rFonts w:cs="David" w:hint="cs"/>
          <w:rtl/>
        </w:rPr>
      </w:pPr>
    </w:p>
    <w:p w14:paraId="38A92327" w14:textId="77777777" w:rsidR="006161F0" w:rsidRPr="006161F0" w:rsidRDefault="006161F0" w:rsidP="006161F0">
      <w:pPr>
        <w:bidi/>
        <w:jc w:val="both"/>
        <w:rPr>
          <w:rFonts w:cs="David" w:hint="cs"/>
          <w:rtl/>
        </w:rPr>
      </w:pPr>
      <w:r w:rsidRPr="006161F0">
        <w:rPr>
          <w:rFonts w:cs="David" w:hint="cs"/>
          <w:u w:val="single"/>
          <w:rtl/>
        </w:rPr>
        <w:t>אמנון כהן:</w:t>
      </w:r>
    </w:p>
    <w:p w14:paraId="4BB670A6" w14:textId="77777777" w:rsidR="006161F0" w:rsidRPr="006161F0" w:rsidRDefault="006161F0" w:rsidP="006161F0">
      <w:pPr>
        <w:bidi/>
        <w:jc w:val="both"/>
        <w:rPr>
          <w:rFonts w:cs="David" w:hint="cs"/>
          <w:rtl/>
        </w:rPr>
      </w:pPr>
    </w:p>
    <w:p w14:paraId="310C7635" w14:textId="77777777" w:rsidR="006161F0" w:rsidRPr="006161F0" w:rsidRDefault="006161F0" w:rsidP="006161F0">
      <w:pPr>
        <w:bidi/>
        <w:jc w:val="both"/>
        <w:rPr>
          <w:rFonts w:cs="David" w:hint="cs"/>
          <w:rtl/>
        </w:rPr>
      </w:pPr>
      <w:r w:rsidRPr="006161F0">
        <w:rPr>
          <w:rFonts w:cs="David" w:hint="cs"/>
          <w:rtl/>
        </w:rPr>
        <w:tab/>
        <w:t xml:space="preserve">חבר הכנסת סער, אתה אומר שביום שישי מניחים את הסדר? אני ראיתי כמה פעמים שכבר ביום רביעי מניחים את סדר היום. </w:t>
      </w:r>
    </w:p>
    <w:p w14:paraId="461FAA4B" w14:textId="77777777" w:rsidR="006161F0" w:rsidRPr="006161F0" w:rsidRDefault="006161F0" w:rsidP="006161F0">
      <w:pPr>
        <w:bidi/>
        <w:jc w:val="both"/>
        <w:rPr>
          <w:rFonts w:cs="David" w:hint="cs"/>
          <w:rtl/>
        </w:rPr>
      </w:pPr>
    </w:p>
    <w:p w14:paraId="47D4CD52"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49D5A6F8" w14:textId="77777777" w:rsidR="006161F0" w:rsidRPr="006161F0" w:rsidRDefault="006161F0" w:rsidP="006161F0">
      <w:pPr>
        <w:bidi/>
        <w:jc w:val="both"/>
        <w:rPr>
          <w:rFonts w:cs="David" w:hint="cs"/>
          <w:u w:val="single"/>
          <w:rtl/>
        </w:rPr>
      </w:pPr>
    </w:p>
    <w:p w14:paraId="24734C51" w14:textId="77777777" w:rsidR="006161F0" w:rsidRPr="006161F0" w:rsidRDefault="006161F0" w:rsidP="006161F0">
      <w:pPr>
        <w:bidi/>
        <w:jc w:val="both"/>
        <w:rPr>
          <w:rFonts w:cs="David" w:hint="cs"/>
          <w:rtl/>
        </w:rPr>
      </w:pPr>
      <w:r w:rsidRPr="006161F0">
        <w:rPr>
          <w:rFonts w:cs="David" w:hint="cs"/>
          <w:rtl/>
        </w:rPr>
        <w:tab/>
        <w:t xml:space="preserve">נכון להיום החיוב בתקנון הוא ביום שישי. אני מציע להקדים את החיוב בתקנון ביום אחד.  אני מציע דבר נוסף. ליצור מערכת ששולחת באופן אקטיבי את הדברים לחברי הכנסת. יכול להיות שאני טועה בעניין השני אבל למיטב ידיעתי נכון להיום זה לא בדיוק כך. </w:t>
      </w:r>
    </w:p>
    <w:p w14:paraId="76437931" w14:textId="77777777" w:rsidR="006161F0" w:rsidRPr="006161F0" w:rsidRDefault="006161F0" w:rsidP="006161F0">
      <w:pPr>
        <w:bidi/>
        <w:jc w:val="both"/>
        <w:rPr>
          <w:rFonts w:cs="David" w:hint="cs"/>
          <w:rtl/>
        </w:rPr>
      </w:pPr>
    </w:p>
    <w:p w14:paraId="158D4EBB"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69120E35" w14:textId="77777777" w:rsidR="006161F0" w:rsidRPr="006161F0" w:rsidRDefault="006161F0" w:rsidP="006161F0">
      <w:pPr>
        <w:bidi/>
        <w:jc w:val="both"/>
        <w:rPr>
          <w:rFonts w:cs="David" w:hint="cs"/>
          <w:rtl/>
        </w:rPr>
      </w:pPr>
    </w:p>
    <w:p w14:paraId="74B802E2" w14:textId="77777777" w:rsidR="006161F0" w:rsidRPr="006161F0" w:rsidRDefault="006161F0" w:rsidP="006161F0">
      <w:pPr>
        <w:bidi/>
        <w:jc w:val="both"/>
        <w:rPr>
          <w:rFonts w:cs="David" w:hint="cs"/>
          <w:rtl/>
        </w:rPr>
      </w:pPr>
      <w:r w:rsidRPr="006161F0">
        <w:rPr>
          <w:rFonts w:cs="David" w:hint="cs"/>
          <w:rtl/>
        </w:rPr>
        <w:tab/>
        <w:t xml:space="preserve"> אדוני המזכיר, תסביר לנו את המצב היום וגם את ההשלכות אם נאשר את הצעתו של חבר הכנסת סער. </w:t>
      </w:r>
    </w:p>
    <w:p w14:paraId="52538D10" w14:textId="77777777" w:rsidR="006161F0" w:rsidRPr="006161F0" w:rsidRDefault="006161F0" w:rsidP="006161F0">
      <w:pPr>
        <w:bidi/>
        <w:jc w:val="both"/>
        <w:rPr>
          <w:rFonts w:cs="David" w:hint="cs"/>
          <w:rtl/>
        </w:rPr>
      </w:pPr>
    </w:p>
    <w:p w14:paraId="6A578D7B" w14:textId="77777777" w:rsidR="006161F0" w:rsidRPr="006161F0" w:rsidRDefault="006161F0" w:rsidP="006161F0">
      <w:pPr>
        <w:bidi/>
        <w:jc w:val="both"/>
        <w:rPr>
          <w:rFonts w:cs="David" w:hint="cs"/>
          <w:rtl/>
        </w:rPr>
      </w:pPr>
      <w:r w:rsidRPr="006161F0">
        <w:rPr>
          <w:rFonts w:cs="David" w:hint="cs"/>
          <w:u w:val="single"/>
          <w:rtl/>
        </w:rPr>
        <w:t>אייל ינון:</w:t>
      </w:r>
    </w:p>
    <w:p w14:paraId="3BDB8C63" w14:textId="77777777" w:rsidR="006161F0" w:rsidRPr="006161F0" w:rsidRDefault="006161F0" w:rsidP="006161F0">
      <w:pPr>
        <w:bidi/>
        <w:jc w:val="both"/>
        <w:rPr>
          <w:rFonts w:cs="David" w:hint="cs"/>
          <w:rtl/>
        </w:rPr>
      </w:pPr>
    </w:p>
    <w:p w14:paraId="70A59099" w14:textId="77777777" w:rsidR="006161F0" w:rsidRPr="006161F0" w:rsidRDefault="006161F0" w:rsidP="006161F0">
      <w:pPr>
        <w:bidi/>
        <w:jc w:val="both"/>
        <w:rPr>
          <w:rFonts w:cs="David" w:hint="cs"/>
          <w:rtl/>
        </w:rPr>
      </w:pPr>
      <w:r w:rsidRPr="006161F0">
        <w:rPr>
          <w:rFonts w:cs="David" w:hint="cs"/>
          <w:rtl/>
        </w:rPr>
        <w:tab/>
        <w:t xml:space="preserve">המצב היום הוא כמו שתיאר חבר הכנסת סער לפי התקנון אנחנו מחויבים להפיץ איזשהו סדר יום כללי עד יום שישי בשבוע שלפני שבוע הדיונים. בפועל מה שאנחנו עושים זה שאנחנו מפיצים ביום רביעי לפני סגירת המליאה, אנחנו מניחים על שולחן חברי הכנסת את סדר היום הכללי, כלומר את האינוונטר, את המלאי שיש במזכירות הכנסת שמתוכו ביום שני נשיאות הכנסת קובעת את סדר היום המצומצם שאמור לעלות באותו שבוע. לכן השינוי אין איתו שום בעיה כי בפועל אנחנו ממילא לא מגיעים בכלל ליום שישי ואנחנו גם מפיצים לכל חברי הכנסת את סדר היום הזה שעליו מדבר התקנון. </w:t>
      </w:r>
    </w:p>
    <w:p w14:paraId="1AA9273C"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6652E0C4" w14:textId="77777777" w:rsidR="006161F0" w:rsidRPr="006161F0" w:rsidRDefault="006161F0" w:rsidP="006161F0">
      <w:pPr>
        <w:bidi/>
        <w:jc w:val="both"/>
        <w:rPr>
          <w:rFonts w:cs="David" w:hint="cs"/>
          <w:rtl/>
        </w:rPr>
      </w:pPr>
    </w:p>
    <w:p w14:paraId="1485B358" w14:textId="77777777" w:rsidR="006161F0" w:rsidRPr="006161F0" w:rsidRDefault="006161F0" w:rsidP="006161F0">
      <w:pPr>
        <w:bidi/>
        <w:jc w:val="both"/>
        <w:rPr>
          <w:rFonts w:cs="David" w:hint="cs"/>
          <w:rtl/>
        </w:rPr>
      </w:pPr>
      <w:r w:rsidRPr="006161F0">
        <w:rPr>
          <w:rFonts w:cs="David" w:hint="cs"/>
          <w:rtl/>
        </w:rPr>
        <w:tab/>
        <w:t xml:space="preserve"> מה יקרה אם ייכנסו דברים חריגים?</w:t>
      </w:r>
    </w:p>
    <w:p w14:paraId="683DFF46" w14:textId="77777777" w:rsidR="006161F0" w:rsidRPr="006161F0" w:rsidRDefault="006161F0" w:rsidP="006161F0">
      <w:pPr>
        <w:bidi/>
        <w:jc w:val="both"/>
        <w:rPr>
          <w:rFonts w:cs="David" w:hint="cs"/>
          <w:rtl/>
        </w:rPr>
      </w:pPr>
    </w:p>
    <w:p w14:paraId="2D770523" w14:textId="77777777" w:rsidR="006161F0" w:rsidRPr="006161F0" w:rsidRDefault="006161F0" w:rsidP="006161F0">
      <w:pPr>
        <w:bidi/>
        <w:jc w:val="both"/>
        <w:rPr>
          <w:rFonts w:cs="David" w:hint="cs"/>
          <w:rtl/>
        </w:rPr>
      </w:pPr>
      <w:r w:rsidRPr="006161F0">
        <w:rPr>
          <w:rFonts w:cs="David" w:hint="cs"/>
          <w:u w:val="single"/>
          <w:rtl/>
        </w:rPr>
        <w:t>אייל ינון:</w:t>
      </w:r>
    </w:p>
    <w:p w14:paraId="4A0CC7FC" w14:textId="77777777" w:rsidR="006161F0" w:rsidRPr="006161F0" w:rsidRDefault="006161F0" w:rsidP="006161F0">
      <w:pPr>
        <w:bidi/>
        <w:jc w:val="both"/>
        <w:rPr>
          <w:rFonts w:cs="David" w:hint="cs"/>
          <w:rtl/>
        </w:rPr>
      </w:pPr>
    </w:p>
    <w:p w14:paraId="6760F832" w14:textId="77777777" w:rsidR="006161F0" w:rsidRPr="006161F0" w:rsidRDefault="006161F0" w:rsidP="006161F0">
      <w:pPr>
        <w:bidi/>
        <w:jc w:val="both"/>
        <w:rPr>
          <w:rFonts w:cs="David" w:hint="cs"/>
          <w:rtl/>
        </w:rPr>
      </w:pPr>
      <w:r w:rsidRPr="006161F0">
        <w:rPr>
          <w:rFonts w:cs="David" w:hint="cs"/>
          <w:rtl/>
        </w:rPr>
        <w:tab/>
        <w:t xml:space="preserve"> נכנסים דברים חריגים. מה שקורה זה שביום ראשון אנחנו מפיצים גם לנציג הקואליציה וגם לנציג האופוזיציה, את סדר היום הקומפקטי שמתגבש לקראת ישיבת הנשיאות כטיוטה. </w:t>
      </w:r>
    </w:p>
    <w:p w14:paraId="0E1E745A" w14:textId="77777777" w:rsidR="006161F0" w:rsidRPr="006161F0" w:rsidRDefault="006161F0" w:rsidP="006161F0">
      <w:pPr>
        <w:bidi/>
        <w:jc w:val="both"/>
        <w:rPr>
          <w:rFonts w:cs="David" w:hint="cs"/>
          <w:rtl/>
        </w:rPr>
      </w:pPr>
    </w:p>
    <w:p w14:paraId="41626089"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761E3851" w14:textId="77777777" w:rsidR="006161F0" w:rsidRPr="006161F0" w:rsidRDefault="006161F0" w:rsidP="006161F0">
      <w:pPr>
        <w:pStyle w:val="Heading5"/>
        <w:rPr>
          <w:rFonts w:hint="cs"/>
          <w:sz w:val="24"/>
          <w:rtl/>
        </w:rPr>
      </w:pPr>
    </w:p>
    <w:p w14:paraId="00635F62" w14:textId="77777777" w:rsidR="006161F0" w:rsidRPr="006161F0" w:rsidRDefault="006161F0" w:rsidP="006161F0">
      <w:pPr>
        <w:bidi/>
        <w:jc w:val="both"/>
        <w:rPr>
          <w:rFonts w:cs="David" w:hint="cs"/>
          <w:rtl/>
        </w:rPr>
      </w:pPr>
      <w:r w:rsidRPr="006161F0">
        <w:rPr>
          <w:rFonts w:cs="David" w:hint="cs"/>
          <w:rtl/>
        </w:rPr>
        <w:tab/>
        <w:t xml:space="preserve"> למה לא לכולם?</w:t>
      </w:r>
    </w:p>
    <w:p w14:paraId="7F4EF210" w14:textId="77777777" w:rsidR="006161F0" w:rsidRPr="006161F0" w:rsidRDefault="006161F0" w:rsidP="006161F0">
      <w:pPr>
        <w:bidi/>
        <w:jc w:val="both"/>
        <w:rPr>
          <w:rFonts w:cs="David" w:hint="cs"/>
          <w:rtl/>
        </w:rPr>
      </w:pPr>
    </w:p>
    <w:p w14:paraId="12A94A40" w14:textId="77777777" w:rsidR="006161F0" w:rsidRPr="006161F0" w:rsidRDefault="006161F0" w:rsidP="006161F0">
      <w:pPr>
        <w:bidi/>
        <w:jc w:val="both"/>
        <w:rPr>
          <w:rFonts w:cs="David" w:hint="cs"/>
          <w:rtl/>
        </w:rPr>
      </w:pPr>
      <w:r w:rsidRPr="006161F0">
        <w:rPr>
          <w:rFonts w:cs="David" w:hint="cs"/>
          <w:u w:val="single"/>
          <w:rtl/>
        </w:rPr>
        <w:t>אייל ינון:</w:t>
      </w:r>
    </w:p>
    <w:p w14:paraId="03923379" w14:textId="77777777" w:rsidR="006161F0" w:rsidRPr="006161F0" w:rsidRDefault="006161F0" w:rsidP="006161F0">
      <w:pPr>
        <w:bidi/>
        <w:jc w:val="both"/>
        <w:rPr>
          <w:rFonts w:cs="David" w:hint="cs"/>
          <w:rtl/>
        </w:rPr>
      </w:pPr>
    </w:p>
    <w:p w14:paraId="1ACD619B" w14:textId="77777777" w:rsidR="006161F0" w:rsidRPr="006161F0" w:rsidRDefault="006161F0" w:rsidP="006161F0">
      <w:pPr>
        <w:bidi/>
        <w:jc w:val="both"/>
        <w:rPr>
          <w:rFonts w:cs="David" w:hint="cs"/>
          <w:rtl/>
        </w:rPr>
      </w:pPr>
      <w:r w:rsidRPr="006161F0">
        <w:rPr>
          <w:rFonts w:cs="David" w:hint="cs"/>
          <w:rtl/>
        </w:rPr>
        <w:tab/>
        <w:t xml:space="preserve"> כי אין טעם להפיץ את זה לכולם, זה טיוטה. לכן כמו שקואליציה אופוזיציה, הפורום שמתכנס אצל יושבת ראש הכנסת בימי שני לא כולל את כל חברי הכנסת אלא נציגות של שני הגושים שפועלים בכנסת, לכן להם רלוונטי להפיץ את זה לקראת הישיבה שמתכנסת של פורום הקואליציה אופוזיציה. אין טעם להפיץ טיוטה ל-120  חברי כנסת. </w:t>
      </w:r>
    </w:p>
    <w:p w14:paraId="54263712" w14:textId="77777777" w:rsidR="006161F0" w:rsidRPr="006161F0" w:rsidRDefault="006161F0" w:rsidP="006161F0">
      <w:pPr>
        <w:bidi/>
        <w:jc w:val="both"/>
        <w:rPr>
          <w:rFonts w:cs="David" w:hint="cs"/>
          <w:rtl/>
        </w:rPr>
      </w:pPr>
    </w:p>
    <w:p w14:paraId="591B9D7B"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13755FC3" w14:textId="77777777" w:rsidR="006161F0" w:rsidRPr="006161F0" w:rsidRDefault="006161F0" w:rsidP="006161F0">
      <w:pPr>
        <w:pStyle w:val="Heading5"/>
        <w:rPr>
          <w:rFonts w:hint="cs"/>
          <w:sz w:val="24"/>
          <w:rtl/>
        </w:rPr>
      </w:pPr>
    </w:p>
    <w:p w14:paraId="18E77AC8" w14:textId="77777777" w:rsidR="006161F0" w:rsidRPr="006161F0" w:rsidRDefault="006161F0" w:rsidP="006161F0">
      <w:pPr>
        <w:bidi/>
        <w:jc w:val="both"/>
        <w:rPr>
          <w:rFonts w:cs="David" w:hint="cs"/>
          <w:rtl/>
        </w:rPr>
      </w:pPr>
      <w:r w:rsidRPr="006161F0">
        <w:rPr>
          <w:rFonts w:cs="David" w:hint="cs"/>
          <w:rtl/>
        </w:rPr>
        <w:tab/>
        <w:t xml:space="preserve"> מה הבעיה, מקש אחד - - -  </w:t>
      </w:r>
    </w:p>
    <w:p w14:paraId="035E1451" w14:textId="77777777" w:rsidR="006161F0" w:rsidRPr="006161F0" w:rsidRDefault="006161F0" w:rsidP="006161F0">
      <w:pPr>
        <w:bidi/>
        <w:jc w:val="both"/>
        <w:rPr>
          <w:rFonts w:cs="David" w:hint="cs"/>
          <w:rtl/>
        </w:rPr>
      </w:pPr>
    </w:p>
    <w:p w14:paraId="4B3E09BE" w14:textId="77777777" w:rsidR="006161F0" w:rsidRPr="006161F0" w:rsidRDefault="006161F0" w:rsidP="006161F0">
      <w:pPr>
        <w:bidi/>
        <w:jc w:val="both"/>
        <w:rPr>
          <w:rFonts w:cs="David" w:hint="cs"/>
          <w:rtl/>
        </w:rPr>
      </w:pPr>
      <w:r w:rsidRPr="006161F0">
        <w:rPr>
          <w:rFonts w:cs="David" w:hint="cs"/>
          <w:u w:val="single"/>
          <w:rtl/>
        </w:rPr>
        <w:t>אייל ינון:</w:t>
      </w:r>
    </w:p>
    <w:p w14:paraId="26089F35" w14:textId="77777777" w:rsidR="006161F0" w:rsidRPr="006161F0" w:rsidRDefault="006161F0" w:rsidP="006161F0">
      <w:pPr>
        <w:bidi/>
        <w:jc w:val="both"/>
        <w:rPr>
          <w:rFonts w:cs="David" w:hint="cs"/>
          <w:rtl/>
        </w:rPr>
      </w:pPr>
    </w:p>
    <w:p w14:paraId="33D07E49" w14:textId="77777777" w:rsidR="006161F0" w:rsidRPr="006161F0" w:rsidRDefault="006161F0" w:rsidP="006161F0">
      <w:pPr>
        <w:bidi/>
        <w:jc w:val="both"/>
        <w:rPr>
          <w:rFonts w:cs="David" w:hint="cs"/>
          <w:rtl/>
        </w:rPr>
      </w:pPr>
      <w:r w:rsidRPr="006161F0">
        <w:rPr>
          <w:rFonts w:cs="David" w:hint="cs"/>
          <w:rtl/>
        </w:rPr>
        <w:tab/>
        <w:t xml:space="preserve"> הבעיה היא לא טכנית אלא הבעיה המהותית שכרוכה בזה. זה רק טיוטה, זה צריך עוד לעבור את הקואליציה והאופוזיציה, זה צריך לעבור אישור נשיאות. לכן כל 120 חברי הכנסת מקבלים את המלאי שמתוכו הם יכולים לדעת, פחות או יותר, מה יעלה. ביום ראשון כשאנחנו כבר יותר מגובשים אנחנו שולחים את זה ליושב ראש הקואליציה חבר הכנסת </w:t>
      </w:r>
      <w:proofErr w:type="spellStart"/>
      <w:r w:rsidRPr="006161F0">
        <w:rPr>
          <w:rFonts w:cs="David" w:hint="cs"/>
          <w:rtl/>
        </w:rPr>
        <w:t>אפללו</w:t>
      </w:r>
      <w:proofErr w:type="spellEnd"/>
      <w:r w:rsidRPr="006161F0">
        <w:rPr>
          <w:rFonts w:cs="David" w:hint="cs"/>
          <w:rtl/>
        </w:rPr>
        <w:t xml:space="preserve"> ולחבר הכנסת סער. הם מקבלים את זה לקראת הדיון שמתקיים ביום שני בבוקר אצל יושבת ראש הכנסת שזה פורום הסכמות קואליציה אופוזיציה. </w:t>
      </w:r>
    </w:p>
    <w:p w14:paraId="60897BAD" w14:textId="77777777" w:rsidR="006161F0" w:rsidRPr="006161F0" w:rsidRDefault="006161F0" w:rsidP="006161F0">
      <w:pPr>
        <w:bidi/>
        <w:jc w:val="both"/>
        <w:rPr>
          <w:rFonts w:cs="David" w:hint="cs"/>
          <w:rtl/>
        </w:rPr>
      </w:pPr>
    </w:p>
    <w:p w14:paraId="155A8ECA" w14:textId="77777777" w:rsidR="006161F0" w:rsidRPr="006161F0" w:rsidRDefault="006161F0" w:rsidP="006161F0">
      <w:pPr>
        <w:bidi/>
        <w:jc w:val="both"/>
        <w:rPr>
          <w:rFonts w:cs="David" w:hint="cs"/>
          <w:rtl/>
        </w:rPr>
      </w:pPr>
      <w:r w:rsidRPr="006161F0">
        <w:rPr>
          <w:rFonts w:cs="David" w:hint="cs"/>
          <w:u w:val="single"/>
          <w:rtl/>
        </w:rPr>
        <w:t>אמנון כהן:</w:t>
      </w:r>
    </w:p>
    <w:p w14:paraId="4E24A749" w14:textId="77777777" w:rsidR="006161F0" w:rsidRPr="006161F0" w:rsidRDefault="006161F0" w:rsidP="006161F0">
      <w:pPr>
        <w:bidi/>
        <w:jc w:val="both"/>
        <w:rPr>
          <w:rFonts w:cs="David" w:hint="cs"/>
          <w:rtl/>
        </w:rPr>
      </w:pPr>
    </w:p>
    <w:p w14:paraId="6F32756E" w14:textId="77777777" w:rsidR="006161F0" w:rsidRPr="006161F0" w:rsidRDefault="006161F0" w:rsidP="006161F0">
      <w:pPr>
        <w:bidi/>
        <w:jc w:val="both"/>
        <w:rPr>
          <w:rFonts w:cs="David" w:hint="cs"/>
          <w:rtl/>
        </w:rPr>
      </w:pPr>
      <w:r w:rsidRPr="006161F0">
        <w:rPr>
          <w:rFonts w:cs="David" w:hint="cs"/>
          <w:rtl/>
        </w:rPr>
        <w:tab/>
        <w:t xml:space="preserve"> אז אתם לא מתנגדים? </w:t>
      </w:r>
    </w:p>
    <w:p w14:paraId="7DCFFBF6" w14:textId="77777777" w:rsidR="006161F0" w:rsidRPr="006161F0" w:rsidRDefault="006161F0" w:rsidP="006161F0">
      <w:pPr>
        <w:bidi/>
        <w:jc w:val="both"/>
        <w:rPr>
          <w:rFonts w:cs="David" w:hint="cs"/>
          <w:rtl/>
        </w:rPr>
      </w:pPr>
    </w:p>
    <w:p w14:paraId="2F020813" w14:textId="77777777" w:rsidR="006161F0" w:rsidRPr="006161F0" w:rsidRDefault="006161F0" w:rsidP="006161F0">
      <w:pPr>
        <w:bidi/>
        <w:jc w:val="both"/>
        <w:rPr>
          <w:rFonts w:cs="David" w:hint="cs"/>
          <w:rtl/>
        </w:rPr>
      </w:pPr>
      <w:r w:rsidRPr="006161F0">
        <w:rPr>
          <w:rFonts w:cs="David" w:hint="cs"/>
          <w:u w:val="single"/>
          <w:rtl/>
        </w:rPr>
        <w:t>אייל ינון:</w:t>
      </w:r>
    </w:p>
    <w:p w14:paraId="7BFC968B" w14:textId="77777777" w:rsidR="006161F0" w:rsidRPr="006161F0" w:rsidRDefault="006161F0" w:rsidP="006161F0">
      <w:pPr>
        <w:bidi/>
        <w:jc w:val="both"/>
        <w:rPr>
          <w:rFonts w:cs="David" w:hint="cs"/>
          <w:rtl/>
        </w:rPr>
      </w:pPr>
    </w:p>
    <w:p w14:paraId="242843F1" w14:textId="77777777" w:rsidR="006161F0" w:rsidRPr="006161F0" w:rsidRDefault="006161F0" w:rsidP="006161F0">
      <w:pPr>
        <w:bidi/>
        <w:jc w:val="both"/>
        <w:rPr>
          <w:rFonts w:cs="David" w:hint="cs"/>
          <w:rtl/>
        </w:rPr>
      </w:pPr>
      <w:r w:rsidRPr="006161F0">
        <w:rPr>
          <w:rFonts w:cs="David" w:hint="cs"/>
          <w:rtl/>
        </w:rPr>
        <w:tab/>
        <w:t xml:space="preserve"> אין לנו בעיה עם ההצעה. </w:t>
      </w:r>
    </w:p>
    <w:p w14:paraId="37C32854" w14:textId="77777777" w:rsidR="006161F0" w:rsidRPr="006161F0" w:rsidRDefault="006161F0" w:rsidP="006161F0">
      <w:pPr>
        <w:bidi/>
        <w:jc w:val="both"/>
        <w:rPr>
          <w:rFonts w:cs="David" w:hint="cs"/>
          <w:rtl/>
        </w:rPr>
      </w:pPr>
    </w:p>
    <w:p w14:paraId="54EEE5B2"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6BEECCEE" w14:textId="77777777" w:rsidR="006161F0" w:rsidRPr="006161F0" w:rsidRDefault="006161F0" w:rsidP="006161F0">
      <w:pPr>
        <w:bidi/>
        <w:jc w:val="both"/>
        <w:rPr>
          <w:rFonts w:cs="David" w:hint="cs"/>
          <w:rtl/>
        </w:rPr>
      </w:pPr>
    </w:p>
    <w:p w14:paraId="4338BC8C" w14:textId="77777777" w:rsidR="006161F0" w:rsidRPr="006161F0" w:rsidRDefault="006161F0" w:rsidP="006161F0">
      <w:pPr>
        <w:bidi/>
        <w:jc w:val="both"/>
        <w:rPr>
          <w:rFonts w:cs="David" w:hint="cs"/>
          <w:rtl/>
        </w:rPr>
      </w:pPr>
      <w:r w:rsidRPr="006161F0">
        <w:rPr>
          <w:rFonts w:cs="David" w:hint="cs"/>
          <w:rtl/>
        </w:rPr>
        <w:tab/>
        <w:t xml:space="preserve"> יש עוד מישהו שרוצה להתייחס לנושא? אנחנו מעלים להצבעה. מי בעד הצעתו של חבר הכנסת גדעון סער ירים את ידו. מי נגד? מי נמנע? תודה. אני קובע שהצעתו של חבר הכנסת גדעון סער התקבלה. </w:t>
      </w:r>
    </w:p>
    <w:p w14:paraId="72A62AE3" w14:textId="77777777" w:rsidR="006161F0" w:rsidRPr="006161F0" w:rsidRDefault="006161F0" w:rsidP="006161F0">
      <w:pPr>
        <w:bidi/>
        <w:jc w:val="both"/>
        <w:rPr>
          <w:rFonts w:cs="David" w:hint="cs"/>
          <w:rtl/>
        </w:rPr>
      </w:pPr>
    </w:p>
    <w:p w14:paraId="6BC8331C" w14:textId="77777777" w:rsidR="006161F0" w:rsidRPr="006161F0" w:rsidRDefault="006161F0" w:rsidP="006161F0">
      <w:pPr>
        <w:bidi/>
        <w:jc w:val="both"/>
        <w:rPr>
          <w:rFonts w:cs="David" w:hint="cs"/>
          <w:rtl/>
        </w:rPr>
      </w:pPr>
      <w:r w:rsidRPr="006161F0">
        <w:rPr>
          <w:rFonts w:cs="David" w:hint="cs"/>
          <w:u w:val="single"/>
          <w:rtl/>
        </w:rPr>
        <w:t>נסים זאב:</w:t>
      </w:r>
    </w:p>
    <w:p w14:paraId="7A5DA1B2" w14:textId="77777777" w:rsidR="006161F0" w:rsidRPr="006161F0" w:rsidRDefault="006161F0" w:rsidP="006161F0">
      <w:pPr>
        <w:bidi/>
        <w:jc w:val="both"/>
        <w:rPr>
          <w:rFonts w:cs="David" w:hint="cs"/>
          <w:rtl/>
        </w:rPr>
      </w:pPr>
    </w:p>
    <w:p w14:paraId="7511127C" w14:textId="77777777" w:rsidR="006161F0" w:rsidRPr="006161F0" w:rsidRDefault="006161F0" w:rsidP="006161F0">
      <w:pPr>
        <w:bidi/>
        <w:jc w:val="both"/>
        <w:rPr>
          <w:rFonts w:cs="David" w:hint="cs"/>
          <w:rtl/>
        </w:rPr>
      </w:pPr>
      <w:r w:rsidRPr="006161F0">
        <w:rPr>
          <w:rFonts w:cs="David" w:hint="cs"/>
          <w:rtl/>
        </w:rPr>
        <w:tab/>
        <w:t xml:space="preserve">אדוני היושב ראש, עד איזה שעה ביום חמישי? עד 12 בלילה? אם זה יצא ליל שישי - - - </w:t>
      </w:r>
    </w:p>
    <w:p w14:paraId="2AFF23BF" w14:textId="77777777" w:rsidR="006161F0" w:rsidRPr="006161F0" w:rsidRDefault="006161F0" w:rsidP="006161F0">
      <w:pPr>
        <w:bidi/>
        <w:jc w:val="both"/>
        <w:rPr>
          <w:rFonts w:cs="David" w:hint="cs"/>
          <w:rtl/>
        </w:rPr>
      </w:pPr>
    </w:p>
    <w:p w14:paraId="190B243D" w14:textId="77777777" w:rsidR="006161F0" w:rsidRPr="006161F0" w:rsidRDefault="006161F0" w:rsidP="006161F0">
      <w:pPr>
        <w:bidi/>
        <w:jc w:val="both"/>
        <w:rPr>
          <w:rFonts w:cs="David" w:hint="cs"/>
          <w:rtl/>
        </w:rPr>
      </w:pPr>
      <w:r w:rsidRPr="006161F0">
        <w:rPr>
          <w:rFonts w:cs="David" w:hint="cs"/>
          <w:u w:val="single"/>
          <w:rtl/>
        </w:rPr>
        <w:t>אייל ינון:</w:t>
      </w:r>
    </w:p>
    <w:p w14:paraId="5B7A076F" w14:textId="77777777" w:rsidR="006161F0" w:rsidRPr="006161F0" w:rsidRDefault="006161F0" w:rsidP="006161F0">
      <w:pPr>
        <w:bidi/>
        <w:jc w:val="both"/>
        <w:rPr>
          <w:rFonts w:cs="David" w:hint="cs"/>
          <w:rtl/>
        </w:rPr>
      </w:pPr>
    </w:p>
    <w:p w14:paraId="737C0DE7" w14:textId="77777777" w:rsidR="006161F0" w:rsidRPr="006161F0" w:rsidRDefault="006161F0" w:rsidP="006161F0">
      <w:pPr>
        <w:bidi/>
        <w:jc w:val="both"/>
        <w:rPr>
          <w:rFonts w:cs="David" w:hint="cs"/>
          <w:rtl/>
        </w:rPr>
      </w:pPr>
      <w:r w:rsidRPr="006161F0">
        <w:rPr>
          <w:rFonts w:cs="David" w:hint="cs"/>
          <w:rtl/>
        </w:rPr>
        <w:tab/>
        <w:t xml:space="preserve">עד יום חמישי אחה"צ. בפועל אנחנו עושים את זה עד יום רביעי אחר הצהריים. </w:t>
      </w:r>
    </w:p>
    <w:p w14:paraId="792E5C4A" w14:textId="77777777" w:rsidR="006161F0" w:rsidRPr="006161F0" w:rsidRDefault="006161F0" w:rsidP="006161F0">
      <w:pPr>
        <w:bidi/>
        <w:jc w:val="both"/>
        <w:rPr>
          <w:rFonts w:cs="David" w:hint="cs"/>
          <w:rtl/>
        </w:rPr>
      </w:pPr>
    </w:p>
    <w:p w14:paraId="02976904" w14:textId="77777777" w:rsidR="006161F0" w:rsidRPr="006161F0" w:rsidRDefault="006161F0" w:rsidP="006161F0">
      <w:pPr>
        <w:bidi/>
        <w:jc w:val="both"/>
        <w:rPr>
          <w:rFonts w:cs="David" w:hint="cs"/>
          <w:rtl/>
        </w:rPr>
      </w:pPr>
      <w:r w:rsidRPr="006161F0">
        <w:rPr>
          <w:rFonts w:cs="David" w:hint="cs"/>
          <w:u w:val="single"/>
          <w:rtl/>
        </w:rPr>
        <w:t xml:space="preserve">ארבל </w:t>
      </w:r>
      <w:proofErr w:type="spellStart"/>
      <w:r w:rsidRPr="006161F0">
        <w:rPr>
          <w:rFonts w:cs="David" w:hint="cs"/>
          <w:u w:val="single"/>
          <w:rtl/>
        </w:rPr>
        <w:t>אסטרחן</w:t>
      </w:r>
      <w:proofErr w:type="spellEnd"/>
      <w:r w:rsidRPr="006161F0">
        <w:rPr>
          <w:rFonts w:cs="David" w:hint="cs"/>
          <w:u w:val="single"/>
          <w:rtl/>
        </w:rPr>
        <w:t>:</w:t>
      </w:r>
    </w:p>
    <w:p w14:paraId="05A461C0" w14:textId="77777777" w:rsidR="006161F0" w:rsidRPr="006161F0" w:rsidRDefault="006161F0" w:rsidP="006161F0">
      <w:pPr>
        <w:bidi/>
        <w:jc w:val="both"/>
        <w:rPr>
          <w:rFonts w:cs="David" w:hint="cs"/>
          <w:rtl/>
        </w:rPr>
      </w:pPr>
    </w:p>
    <w:p w14:paraId="0E46A513" w14:textId="77777777" w:rsidR="006161F0" w:rsidRPr="006161F0" w:rsidRDefault="006161F0" w:rsidP="006161F0">
      <w:pPr>
        <w:bidi/>
        <w:jc w:val="both"/>
        <w:rPr>
          <w:rFonts w:cs="David" w:hint="cs"/>
          <w:rtl/>
        </w:rPr>
      </w:pPr>
      <w:r w:rsidRPr="006161F0">
        <w:rPr>
          <w:rFonts w:cs="David" w:hint="cs"/>
          <w:rtl/>
        </w:rPr>
        <w:tab/>
        <w:t xml:space="preserve"> זה לא צריך להיות כתוב. </w:t>
      </w:r>
    </w:p>
    <w:p w14:paraId="4737755A"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59DD5C6" w14:textId="77777777" w:rsidR="006161F0" w:rsidRPr="006161F0" w:rsidRDefault="006161F0" w:rsidP="006161F0">
      <w:pPr>
        <w:bidi/>
        <w:jc w:val="both"/>
        <w:rPr>
          <w:rFonts w:cs="David" w:hint="cs"/>
          <w:rtl/>
        </w:rPr>
      </w:pPr>
    </w:p>
    <w:p w14:paraId="031EE772" w14:textId="77777777" w:rsidR="006161F0" w:rsidRPr="006161F0" w:rsidRDefault="006161F0" w:rsidP="006161F0">
      <w:pPr>
        <w:bidi/>
        <w:jc w:val="both"/>
        <w:rPr>
          <w:rFonts w:cs="David" w:hint="cs"/>
          <w:rtl/>
        </w:rPr>
      </w:pPr>
      <w:r w:rsidRPr="006161F0">
        <w:rPr>
          <w:rFonts w:cs="David" w:hint="cs"/>
          <w:rtl/>
        </w:rPr>
        <w:tab/>
        <w:t xml:space="preserve"> אני רוצה לומר לחברי הוועדה. קיבלתי בקשה לפטור מחובת הנחה של הממשלה. אבל היות והקפאתי פטורים של חברי הכנסת, אני גם מקפיא את הפטור של הממשלה ואני חושב שעד שלא נגיע להסדר בנושא של הפטורים, לא ההצעות הללו ולא הללו יידונו כאן בוועדה. </w:t>
      </w:r>
    </w:p>
    <w:p w14:paraId="53A1C413" w14:textId="77777777" w:rsidR="006161F0" w:rsidRPr="006161F0" w:rsidRDefault="006161F0" w:rsidP="006161F0">
      <w:pPr>
        <w:bidi/>
        <w:jc w:val="both"/>
        <w:rPr>
          <w:rFonts w:cs="David" w:hint="cs"/>
          <w:rtl/>
        </w:rPr>
      </w:pPr>
    </w:p>
    <w:p w14:paraId="7FEBE790"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181F8E47" w14:textId="77777777" w:rsidR="006161F0" w:rsidRPr="006161F0" w:rsidRDefault="006161F0" w:rsidP="006161F0">
      <w:pPr>
        <w:pStyle w:val="Heading5"/>
        <w:rPr>
          <w:rFonts w:hint="cs"/>
          <w:sz w:val="24"/>
          <w:rtl/>
        </w:rPr>
      </w:pPr>
    </w:p>
    <w:p w14:paraId="0DA20327" w14:textId="77777777" w:rsidR="006161F0" w:rsidRPr="006161F0" w:rsidRDefault="006161F0" w:rsidP="006161F0">
      <w:pPr>
        <w:bidi/>
        <w:jc w:val="both"/>
        <w:rPr>
          <w:rFonts w:cs="David" w:hint="cs"/>
          <w:rtl/>
        </w:rPr>
      </w:pPr>
      <w:r w:rsidRPr="006161F0">
        <w:rPr>
          <w:rFonts w:cs="David" w:hint="cs"/>
          <w:rtl/>
        </w:rPr>
        <w:tab/>
        <w:t xml:space="preserve"> כל הכבוד. </w:t>
      </w:r>
    </w:p>
    <w:p w14:paraId="1B5F9BFA" w14:textId="77777777" w:rsidR="006161F0" w:rsidRPr="006161F0" w:rsidRDefault="006161F0" w:rsidP="006161F0">
      <w:pPr>
        <w:bidi/>
        <w:jc w:val="both"/>
        <w:rPr>
          <w:rFonts w:cs="David" w:hint="cs"/>
          <w:rtl/>
        </w:rPr>
      </w:pPr>
    </w:p>
    <w:p w14:paraId="3DEF9120" w14:textId="77777777" w:rsidR="006161F0" w:rsidRPr="006161F0" w:rsidRDefault="006161F0" w:rsidP="006161F0">
      <w:pPr>
        <w:bidi/>
        <w:jc w:val="both"/>
        <w:rPr>
          <w:rFonts w:cs="David" w:hint="cs"/>
          <w:rtl/>
        </w:rPr>
      </w:pPr>
      <w:r w:rsidRPr="006161F0">
        <w:rPr>
          <w:rFonts w:cs="David" w:hint="cs"/>
          <w:u w:val="single"/>
          <w:rtl/>
        </w:rPr>
        <w:t>נסים זאב:</w:t>
      </w:r>
    </w:p>
    <w:p w14:paraId="2A9F4128" w14:textId="77777777" w:rsidR="006161F0" w:rsidRPr="006161F0" w:rsidRDefault="006161F0" w:rsidP="006161F0">
      <w:pPr>
        <w:bidi/>
        <w:jc w:val="both"/>
        <w:rPr>
          <w:rFonts w:cs="David" w:hint="cs"/>
          <w:rtl/>
        </w:rPr>
      </w:pPr>
    </w:p>
    <w:p w14:paraId="3A936EC7" w14:textId="77777777" w:rsidR="006161F0" w:rsidRPr="006161F0" w:rsidRDefault="006161F0" w:rsidP="006161F0">
      <w:pPr>
        <w:bidi/>
        <w:jc w:val="both"/>
        <w:rPr>
          <w:rFonts w:cs="David" w:hint="cs"/>
          <w:rtl/>
        </w:rPr>
      </w:pPr>
      <w:r w:rsidRPr="006161F0">
        <w:rPr>
          <w:rFonts w:cs="David" w:hint="cs"/>
          <w:rtl/>
        </w:rPr>
        <w:tab/>
        <w:t xml:space="preserve"> אפשר לדעת מה ההצעה של הממשלה?</w:t>
      </w:r>
    </w:p>
    <w:p w14:paraId="450D9A90" w14:textId="77777777" w:rsidR="006161F0" w:rsidRPr="006161F0" w:rsidRDefault="006161F0" w:rsidP="006161F0">
      <w:pPr>
        <w:bidi/>
        <w:jc w:val="both"/>
        <w:rPr>
          <w:rFonts w:cs="David" w:hint="cs"/>
          <w:rtl/>
        </w:rPr>
      </w:pPr>
    </w:p>
    <w:p w14:paraId="35EF7116"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DD22C9D" w14:textId="77777777" w:rsidR="006161F0" w:rsidRPr="006161F0" w:rsidRDefault="006161F0" w:rsidP="006161F0">
      <w:pPr>
        <w:bidi/>
        <w:jc w:val="both"/>
        <w:rPr>
          <w:rFonts w:cs="David" w:hint="cs"/>
          <w:rtl/>
        </w:rPr>
      </w:pPr>
    </w:p>
    <w:p w14:paraId="430651C9" w14:textId="77777777" w:rsidR="006161F0" w:rsidRPr="006161F0" w:rsidRDefault="006161F0" w:rsidP="006161F0">
      <w:pPr>
        <w:bidi/>
        <w:jc w:val="both"/>
        <w:rPr>
          <w:rFonts w:cs="David" w:hint="cs"/>
          <w:rtl/>
        </w:rPr>
      </w:pPr>
      <w:r w:rsidRPr="006161F0">
        <w:rPr>
          <w:rFonts w:cs="David" w:hint="cs"/>
          <w:rtl/>
        </w:rPr>
        <w:tab/>
        <w:t xml:space="preserve"> ההצעה של הממשלה מדברת על כך שיוצאי צבא שמתגייסים היום לצבא יוכלו לשרת בבתי הסוהר, היות וחסר שם כוח אדם. היות והעבירו את כל הנושא של אסירים ביטחוניים מהצבא לשב"ס </w:t>
      </w:r>
      <w:r w:rsidRPr="006161F0">
        <w:rPr>
          <w:rFonts w:cs="David"/>
          <w:rtl/>
        </w:rPr>
        <w:t>–</w:t>
      </w:r>
      <w:r w:rsidRPr="006161F0">
        <w:rPr>
          <w:rFonts w:cs="David" w:hint="cs"/>
          <w:rtl/>
        </w:rPr>
        <w:t xml:space="preserve"> חסר שם כוח אדם וצריך להוסיף כוח אדם. </w:t>
      </w:r>
    </w:p>
    <w:p w14:paraId="647C622F" w14:textId="77777777" w:rsidR="006161F0" w:rsidRPr="006161F0" w:rsidRDefault="006161F0" w:rsidP="006161F0">
      <w:pPr>
        <w:bidi/>
        <w:jc w:val="both"/>
        <w:rPr>
          <w:rFonts w:cs="David" w:hint="cs"/>
          <w:rtl/>
        </w:rPr>
      </w:pPr>
    </w:p>
    <w:p w14:paraId="12CFA0EF" w14:textId="77777777" w:rsidR="006161F0" w:rsidRPr="006161F0" w:rsidRDefault="006161F0" w:rsidP="006161F0">
      <w:pPr>
        <w:bidi/>
        <w:jc w:val="both"/>
        <w:rPr>
          <w:rFonts w:cs="David" w:hint="cs"/>
          <w:rtl/>
        </w:rPr>
      </w:pPr>
      <w:r w:rsidRPr="006161F0">
        <w:rPr>
          <w:rFonts w:cs="David" w:hint="cs"/>
          <w:u w:val="single"/>
          <w:rtl/>
        </w:rPr>
        <w:t>נסים זאב:</w:t>
      </w:r>
    </w:p>
    <w:p w14:paraId="425DADF7" w14:textId="77777777" w:rsidR="006161F0" w:rsidRPr="006161F0" w:rsidRDefault="006161F0" w:rsidP="006161F0">
      <w:pPr>
        <w:bidi/>
        <w:jc w:val="both"/>
        <w:rPr>
          <w:rFonts w:cs="David" w:hint="cs"/>
          <w:rtl/>
        </w:rPr>
      </w:pPr>
    </w:p>
    <w:p w14:paraId="1EE7BEF7" w14:textId="77777777" w:rsidR="006161F0" w:rsidRPr="006161F0" w:rsidRDefault="006161F0" w:rsidP="006161F0">
      <w:pPr>
        <w:bidi/>
        <w:jc w:val="both"/>
        <w:rPr>
          <w:rFonts w:cs="David" w:hint="cs"/>
          <w:rtl/>
        </w:rPr>
      </w:pPr>
      <w:r w:rsidRPr="006161F0">
        <w:rPr>
          <w:rFonts w:cs="David" w:hint="cs"/>
          <w:rtl/>
        </w:rPr>
        <w:tab/>
        <w:t xml:space="preserve"> זה כבר היה. </w:t>
      </w:r>
    </w:p>
    <w:p w14:paraId="3B95C23A" w14:textId="77777777" w:rsidR="006161F0" w:rsidRPr="006161F0" w:rsidRDefault="006161F0" w:rsidP="006161F0">
      <w:pPr>
        <w:bidi/>
        <w:jc w:val="both"/>
        <w:rPr>
          <w:rFonts w:cs="David" w:hint="cs"/>
          <w:rtl/>
        </w:rPr>
      </w:pPr>
    </w:p>
    <w:p w14:paraId="7B490342"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B0EF32A" w14:textId="77777777" w:rsidR="006161F0" w:rsidRPr="006161F0" w:rsidRDefault="006161F0" w:rsidP="006161F0">
      <w:pPr>
        <w:bidi/>
        <w:jc w:val="both"/>
        <w:rPr>
          <w:rFonts w:cs="David" w:hint="cs"/>
          <w:rtl/>
        </w:rPr>
      </w:pPr>
    </w:p>
    <w:p w14:paraId="47935338" w14:textId="77777777" w:rsidR="006161F0" w:rsidRPr="006161F0" w:rsidRDefault="006161F0" w:rsidP="006161F0">
      <w:pPr>
        <w:bidi/>
        <w:jc w:val="both"/>
        <w:rPr>
          <w:rFonts w:cs="David" w:hint="cs"/>
          <w:rtl/>
        </w:rPr>
      </w:pPr>
      <w:r w:rsidRPr="006161F0">
        <w:rPr>
          <w:rFonts w:cs="David" w:hint="cs"/>
          <w:rtl/>
        </w:rPr>
        <w:tab/>
        <w:t xml:space="preserve"> נכון אדוני. הייתה הוראת שעה שהסתיימה בפברואר. </w:t>
      </w:r>
      <w:proofErr w:type="spellStart"/>
      <w:r w:rsidRPr="006161F0">
        <w:rPr>
          <w:rFonts w:cs="David" w:hint="cs"/>
          <w:rtl/>
        </w:rPr>
        <w:t>מבפרואר</w:t>
      </w:r>
      <w:proofErr w:type="spellEnd"/>
      <w:r w:rsidRPr="006161F0">
        <w:rPr>
          <w:rFonts w:cs="David" w:hint="cs"/>
          <w:rtl/>
        </w:rPr>
        <w:t xml:space="preserve"> ועד היום לא מצאו לנכון המשרדים הרלוונטיים לטפל בנושא הזה וזה הגיע לשולחני היום. אז הם לא יקבלו פטור מחובת הנחה. אם ירצו בעוד 48 שעות יעלו את זה - - -</w:t>
      </w:r>
    </w:p>
    <w:p w14:paraId="79EC77B0" w14:textId="77777777" w:rsidR="006161F0" w:rsidRPr="006161F0" w:rsidRDefault="006161F0" w:rsidP="006161F0">
      <w:pPr>
        <w:bidi/>
        <w:jc w:val="both"/>
        <w:rPr>
          <w:rFonts w:cs="David" w:hint="cs"/>
          <w:rtl/>
        </w:rPr>
      </w:pPr>
    </w:p>
    <w:p w14:paraId="7FB88DCD" w14:textId="77777777" w:rsidR="006161F0" w:rsidRPr="006161F0" w:rsidRDefault="006161F0" w:rsidP="006161F0">
      <w:pPr>
        <w:bidi/>
        <w:jc w:val="both"/>
        <w:rPr>
          <w:rFonts w:cs="David" w:hint="cs"/>
          <w:rtl/>
        </w:rPr>
      </w:pPr>
      <w:r w:rsidRPr="006161F0">
        <w:rPr>
          <w:rFonts w:cs="David" w:hint="cs"/>
          <w:u w:val="single"/>
          <w:rtl/>
        </w:rPr>
        <w:t xml:space="preserve">יובל </w:t>
      </w:r>
      <w:proofErr w:type="spellStart"/>
      <w:r w:rsidRPr="006161F0">
        <w:rPr>
          <w:rFonts w:cs="David" w:hint="cs"/>
          <w:u w:val="single"/>
          <w:rtl/>
        </w:rPr>
        <w:t>שטייניץ</w:t>
      </w:r>
      <w:proofErr w:type="spellEnd"/>
      <w:r w:rsidRPr="006161F0">
        <w:rPr>
          <w:rFonts w:cs="David" w:hint="cs"/>
          <w:u w:val="single"/>
          <w:rtl/>
        </w:rPr>
        <w:t>:</w:t>
      </w:r>
    </w:p>
    <w:p w14:paraId="6624DCD8" w14:textId="77777777" w:rsidR="006161F0" w:rsidRPr="006161F0" w:rsidRDefault="006161F0" w:rsidP="006161F0">
      <w:pPr>
        <w:bidi/>
        <w:jc w:val="both"/>
        <w:rPr>
          <w:rFonts w:cs="David" w:hint="cs"/>
          <w:u w:val="single"/>
          <w:rtl/>
        </w:rPr>
      </w:pPr>
    </w:p>
    <w:p w14:paraId="2F392F8C" w14:textId="77777777" w:rsidR="006161F0" w:rsidRPr="006161F0" w:rsidRDefault="006161F0" w:rsidP="006161F0">
      <w:pPr>
        <w:bidi/>
        <w:ind w:firstLine="567"/>
        <w:jc w:val="both"/>
        <w:rPr>
          <w:rFonts w:cs="David" w:hint="cs"/>
          <w:rtl/>
        </w:rPr>
      </w:pPr>
      <w:r w:rsidRPr="006161F0">
        <w:rPr>
          <w:rFonts w:cs="David" w:hint="cs"/>
          <w:rtl/>
        </w:rPr>
        <w:t xml:space="preserve">אני רק רוצה להוסיף שלא תחשבו שזה עניין כל כך קל. בתקופתי זה היה בוועדת חוץ וביטחון והתנגדנו לזה בצורה חריפה. זה דבר מאוד לא בריא שלוקחים חייל והופכים אותו לסוהר של אזרחים במקום לחיל או שוטר שנלחם בטרור. </w:t>
      </w:r>
    </w:p>
    <w:p w14:paraId="3FE1E8F9" w14:textId="77777777" w:rsidR="006161F0" w:rsidRPr="006161F0" w:rsidRDefault="006161F0" w:rsidP="006161F0">
      <w:pPr>
        <w:bidi/>
        <w:ind w:firstLine="567"/>
        <w:jc w:val="both"/>
        <w:rPr>
          <w:rFonts w:cs="David" w:hint="cs"/>
          <w:rtl/>
        </w:rPr>
      </w:pPr>
    </w:p>
    <w:p w14:paraId="58B36D80"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767CA78E" w14:textId="77777777" w:rsidR="006161F0" w:rsidRPr="006161F0" w:rsidRDefault="006161F0" w:rsidP="006161F0">
      <w:pPr>
        <w:bidi/>
        <w:jc w:val="both"/>
        <w:rPr>
          <w:rFonts w:cs="David" w:hint="cs"/>
          <w:rtl/>
        </w:rPr>
      </w:pPr>
    </w:p>
    <w:p w14:paraId="2734ED8C" w14:textId="77777777" w:rsidR="006161F0" w:rsidRPr="006161F0" w:rsidRDefault="006161F0" w:rsidP="006161F0">
      <w:pPr>
        <w:bidi/>
        <w:jc w:val="both"/>
        <w:rPr>
          <w:rFonts w:cs="David" w:hint="cs"/>
          <w:rtl/>
        </w:rPr>
      </w:pPr>
      <w:r w:rsidRPr="006161F0">
        <w:rPr>
          <w:rFonts w:cs="David" w:hint="cs"/>
          <w:rtl/>
        </w:rPr>
        <w:tab/>
        <w:t xml:space="preserve">חבר הכנסת </w:t>
      </w:r>
      <w:proofErr w:type="spellStart"/>
      <w:r w:rsidRPr="006161F0">
        <w:rPr>
          <w:rFonts w:cs="David" w:hint="cs"/>
          <w:rtl/>
        </w:rPr>
        <w:t>שטייניץ</w:t>
      </w:r>
      <w:proofErr w:type="spellEnd"/>
      <w:r w:rsidRPr="006161F0">
        <w:rPr>
          <w:rFonts w:cs="David" w:hint="cs"/>
          <w:rtl/>
        </w:rPr>
        <w:t xml:space="preserve">, אנחנו מכירים כבר חיילים שעשו שירותים בכל מיני גוונים. בזמני היינו עולים על הקרקע ביוטבתה ומקימים שם מחנה עבודה של הנוער העובד והלומד וזה היה במסגרת הזאת.  הנושא הזה קשור בצורה כזו או אחרת בנושאי ביטחון. אפשר יהיה לדון בזה ולאחר מכן תצביעו או אל תצביעו במליאה. אני רק קבעתי עובדה. כיושב ראש הוועדה הקפאתי גם את הצעת החוק הזאת.  </w:t>
      </w:r>
    </w:p>
    <w:p w14:paraId="3489CA2F" w14:textId="77777777" w:rsidR="006161F0" w:rsidRPr="006161F0" w:rsidRDefault="006161F0" w:rsidP="006161F0">
      <w:pPr>
        <w:bidi/>
        <w:jc w:val="both"/>
        <w:rPr>
          <w:rFonts w:cs="David" w:hint="cs"/>
          <w:rtl/>
        </w:rPr>
      </w:pPr>
    </w:p>
    <w:p w14:paraId="251E3B00"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13CA453F" w14:textId="77777777" w:rsidR="006161F0" w:rsidRPr="006161F0" w:rsidRDefault="006161F0" w:rsidP="006161F0">
      <w:pPr>
        <w:pStyle w:val="Heading5"/>
        <w:rPr>
          <w:rFonts w:hint="cs"/>
          <w:sz w:val="24"/>
          <w:rtl/>
        </w:rPr>
      </w:pPr>
    </w:p>
    <w:p w14:paraId="51CF37FC" w14:textId="77777777" w:rsidR="006161F0" w:rsidRPr="006161F0" w:rsidRDefault="006161F0" w:rsidP="006161F0">
      <w:pPr>
        <w:bidi/>
        <w:jc w:val="both"/>
        <w:rPr>
          <w:rFonts w:cs="David" w:hint="cs"/>
          <w:rtl/>
        </w:rPr>
      </w:pPr>
      <w:r w:rsidRPr="006161F0">
        <w:rPr>
          <w:rFonts w:cs="David" w:hint="cs"/>
          <w:rtl/>
        </w:rPr>
        <w:tab/>
        <w:t xml:space="preserve"> אתה מקפיא גם את כל הפטורים של חברי הכנסת?</w:t>
      </w:r>
    </w:p>
    <w:p w14:paraId="15A39DEF" w14:textId="77777777" w:rsidR="006161F0" w:rsidRPr="006161F0" w:rsidRDefault="006161F0" w:rsidP="006161F0">
      <w:pPr>
        <w:bidi/>
        <w:jc w:val="both"/>
        <w:rPr>
          <w:rFonts w:cs="David" w:hint="cs"/>
          <w:rtl/>
        </w:rPr>
      </w:pPr>
    </w:p>
    <w:p w14:paraId="40EE9611"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1BFFE584" w14:textId="77777777" w:rsidR="006161F0" w:rsidRPr="006161F0" w:rsidRDefault="006161F0" w:rsidP="006161F0">
      <w:pPr>
        <w:bidi/>
        <w:jc w:val="both"/>
        <w:rPr>
          <w:rFonts w:cs="David" w:hint="cs"/>
          <w:rtl/>
        </w:rPr>
      </w:pPr>
    </w:p>
    <w:p w14:paraId="4314BC8A" w14:textId="77777777" w:rsidR="006161F0" w:rsidRPr="006161F0" w:rsidRDefault="006161F0" w:rsidP="006161F0">
      <w:pPr>
        <w:bidi/>
        <w:jc w:val="both"/>
        <w:rPr>
          <w:rFonts w:cs="David" w:hint="cs"/>
          <w:rtl/>
        </w:rPr>
      </w:pPr>
      <w:r w:rsidRPr="006161F0">
        <w:rPr>
          <w:rFonts w:cs="David" w:hint="cs"/>
          <w:rtl/>
        </w:rPr>
        <w:tab/>
        <w:t xml:space="preserve"> כן. </w:t>
      </w:r>
    </w:p>
    <w:p w14:paraId="0D91CDD5" w14:textId="77777777" w:rsidR="006161F0" w:rsidRPr="006161F0" w:rsidRDefault="006161F0" w:rsidP="006161F0">
      <w:pPr>
        <w:bidi/>
        <w:jc w:val="both"/>
        <w:rPr>
          <w:rFonts w:cs="David" w:hint="cs"/>
          <w:rtl/>
        </w:rPr>
      </w:pPr>
    </w:p>
    <w:p w14:paraId="2D9213BC" w14:textId="77777777" w:rsidR="006161F0" w:rsidRDefault="006161F0" w:rsidP="006161F0">
      <w:pPr>
        <w:pStyle w:val="Heading5"/>
        <w:rPr>
          <w:rFonts w:hint="cs"/>
          <w:sz w:val="24"/>
          <w:u w:val="single"/>
          <w:rtl/>
        </w:rPr>
      </w:pPr>
    </w:p>
    <w:p w14:paraId="580BE558" w14:textId="77777777" w:rsidR="006161F0" w:rsidRDefault="006161F0" w:rsidP="006161F0">
      <w:pPr>
        <w:pStyle w:val="Heading5"/>
        <w:rPr>
          <w:rFonts w:hint="cs"/>
          <w:sz w:val="24"/>
          <w:u w:val="single"/>
          <w:rtl/>
        </w:rPr>
      </w:pPr>
    </w:p>
    <w:p w14:paraId="5B6A36D6" w14:textId="77777777" w:rsidR="006161F0" w:rsidRDefault="006161F0" w:rsidP="006161F0">
      <w:pPr>
        <w:pStyle w:val="Heading5"/>
        <w:rPr>
          <w:rFonts w:hint="cs"/>
          <w:sz w:val="24"/>
          <w:u w:val="single"/>
          <w:rtl/>
        </w:rPr>
      </w:pPr>
    </w:p>
    <w:p w14:paraId="14C68FBA"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2084A033" w14:textId="77777777" w:rsidR="006161F0" w:rsidRPr="006161F0" w:rsidRDefault="006161F0" w:rsidP="006161F0">
      <w:pPr>
        <w:pStyle w:val="Heading5"/>
        <w:rPr>
          <w:rFonts w:hint="cs"/>
          <w:sz w:val="24"/>
          <w:rtl/>
        </w:rPr>
      </w:pPr>
    </w:p>
    <w:p w14:paraId="1B027EE6" w14:textId="77777777" w:rsidR="006161F0" w:rsidRPr="006161F0" w:rsidRDefault="006161F0" w:rsidP="006161F0">
      <w:pPr>
        <w:bidi/>
        <w:jc w:val="both"/>
        <w:rPr>
          <w:rFonts w:cs="David" w:hint="cs"/>
          <w:rtl/>
        </w:rPr>
      </w:pPr>
      <w:r w:rsidRPr="006161F0">
        <w:rPr>
          <w:rFonts w:cs="David" w:hint="cs"/>
          <w:rtl/>
        </w:rPr>
        <w:tab/>
        <w:t xml:space="preserve"> למה?</w:t>
      </w:r>
    </w:p>
    <w:p w14:paraId="49CB0423" w14:textId="77777777" w:rsidR="006161F0" w:rsidRPr="006161F0" w:rsidRDefault="006161F0" w:rsidP="006161F0">
      <w:pPr>
        <w:bidi/>
        <w:jc w:val="both"/>
        <w:rPr>
          <w:rFonts w:cs="David" w:hint="cs"/>
          <w:rtl/>
        </w:rPr>
      </w:pPr>
    </w:p>
    <w:p w14:paraId="0C6A909A"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6F3A2E46" w14:textId="77777777" w:rsidR="006161F0" w:rsidRPr="006161F0" w:rsidRDefault="006161F0" w:rsidP="006161F0">
      <w:pPr>
        <w:bidi/>
        <w:jc w:val="both"/>
        <w:rPr>
          <w:rFonts w:cs="David" w:hint="cs"/>
          <w:rtl/>
        </w:rPr>
      </w:pPr>
    </w:p>
    <w:p w14:paraId="260E1477" w14:textId="77777777" w:rsidR="006161F0" w:rsidRPr="006161F0" w:rsidRDefault="006161F0" w:rsidP="006161F0">
      <w:pPr>
        <w:bidi/>
        <w:jc w:val="both"/>
        <w:rPr>
          <w:rFonts w:cs="David" w:hint="cs"/>
          <w:rtl/>
        </w:rPr>
      </w:pPr>
      <w:r w:rsidRPr="006161F0">
        <w:rPr>
          <w:rFonts w:cs="David" w:hint="cs"/>
          <w:rtl/>
        </w:rPr>
        <w:tab/>
        <w:t xml:space="preserve"> גברתי לא הייתה בישיבה - - - </w:t>
      </w:r>
    </w:p>
    <w:p w14:paraId="0533D567" w14:textId="77777777" w:rsidR="006161F0" w:rsidRPr="006161F0" w:rsidRDefault="006161F0" w:rsidP="006161F0">
      <w:pPr>
        <w:bidi/>
        <w:jc w:val="both"/>
        <w:rPr>
          <w:rFonts w:cs="David" w:hint="cs"/>
          <w:rtl/>
        </w:rPr>
      </w:pPr>
    </w:p>
    <w:p w14:paraId="308E7E6D" w14:textId="77777777" w:rsidR="006161F0" w:rsidRPr="006161F0" w:rsidRDefault="006161F0" w:rsidP="006161F0">
      <w:pPr>
        <w:bidi/>
        <w:jc w:val="both"/>
        <w:rPr>
          <w:rFonts w:cs="David"/>
          <w:rtl/>
        </w:rPr>
      </w:pPr>
      <w:r w:rsidRPr="006161F0">
        <w:rPr>
          <w:rFonts w:cs="David" w:hint="eastAsia"/>
          <w:u w:val="single"/>
          <w:rtl/>
        </w:rPr>
        <w:t>אורי</w:t>
      </w:r>
      <w:r w:rsidRPr="006161F0">
        <w:rPr>
          <w:rFonts w:cs="David"/>
          <w:u w:val="single"/>
          <w:rtl/>
        </w:rPr>
        <w:t xml:space="preserve"> אריאל:</w:t>
      </w:r>
    </w:p>
    <w:p w14:paraId="6594E34D" w14:textId="77777777" w:rsidR="006161F0" w:rsidRPr="006161F0" w:rsidRDefault="006161F0" w:rsidP="006161F0">
      <w:pPr>
        <w:bidi/>
        <w:jc w:val="both"/>
        <w:rPr>
          <w:rFonts w:cs="David"/>
          <w:rtl/>
        </w:rPr>
      </w:pPr>
    </w:p>
    <w:p w14:paraId="1BE0FAA9" w14:textId="77777777" w:rsidR="006161F0" w:rsidRPr="006161F0" w:rsidRDefault="006161F0" w:rsidP="006161F0">
      <w:pPr>
        <w:bidi/>
        <w:jc w:val="both"/>
        <w:rPr>
          <w:rFonts w:cs="David" w:hint="cs"/>
          <w:rtl/>
        </w:rPr>
      </w:pPr>
      <w:r w:rsidRPr="006161F0">
        <w:rPr>
          <w:rFonts w:cs="David"/>
          <w:rtl/>
        </w:rPr>
        <w:tab/>
      </w:r>
      <w:r w:rsidRPr="006161F0">
        <w:rPr>
          <w:rFonts w:cs="David" w:hint="cs"/>
          <w:rtl/>
        </w:rPr>
        <w:t xml:space="preserve"> מתי זה ישתחרר?</w:t>
      </w:r>
    </w:p>
    <w:p w14:paraId="20FCD846" w14:textId="77777777" w:rsidR="006161F0" w:rsidRPr="006161F0" w:rsidRDefault="006161F0" w:rsidP="006161F0">
      <w:pPr>
        <w:bidi/>
        <w:jc w:val="both"/>
        <w:rPr>
          <w:rFonts w:cs="David" w:hint="cs"/>
          <w:rtl/>
        </w:rPr>
      </w:pPr>
    </w:p>
    <w:p w14:paraId="1F01B5B8"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1FA527D7" w14:textId="77777777" w:rsidR="006161F0" w:rsidRPr="006161F0" w:rsidRDefault="006161F0" w:rsidP="006161F0">
      <w:pPr>
        <w:bidi/>
        <w:jc w:val="both"/>
        <w:rPr>
          <w:rFonts w:cs="David" w:hint="cs"/>
          <w:rtl/>
        </w:rPr>
      </w:pPr>
    </w:p>
    <w:p w14:paraId="1DF62E56" w14:textId="77777777" w:rsidR="006161F0" w:rsidRPr="006161F0" w:rsidRDefault="006161F0" w:rsidP="006161F0">
      <w:pPr>
        <w:bidi/>
        <w:jc w:val="both"/>
        <w:rPr>
          <w:rFonts w:cs="David" w:hint="cs"/>
          <w:rtl/>
        </w:rPr>
      </w:pPr>
      <w:r w:rsidRPr="006161F0">
        <w:rPr>
          <w:rFonts w:cs="David" w:hint="cs"/>
          <w:rtl/>
        </w:rPr>
        <w:tab/>
        <w:t xml:space="preserve">הצעתי לשחרר את זה כבר בשבוע שעבר וביקשתי להקים איזושהי מסננת בנושא הזה. </w:t>
      </w:r>
    </w:p>
    <w:p w14:paraId="085C5ACF" w14:textId="77777777" w:rsidR="006161F0" w:rsidRPr="006161F0" w:rsidRDefault="006161F0" w:rsidP="006161F0">
      <w:pPr>
        <w:bidi/>
        <w:jc w:val="both"/>
        <w:rPr>
          <w:rFonts w:cs="David" w:hint="cs"/>
          <w:rtl/>
        </w:rPr>
      </w:pPr>
    </w:p>
    <w:p w14:paraId="5A146833"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5BEE64C9" w14:textId="77777777" w:rsidR="006161F0" w:rsidRPr="006161F0" w:rsidRDefault="006161F0" w:rsidP="006161F0">
      <w:pPr>
        <w:bidi/>
        <w:jc w:val="both"/>
        <w:rPr>
          <w:rFonts w:cs="David" w:hint="cs"/>
          <w:u w:val="single"/>
          <w:rtl/>
        </w:rPr>
      </w:pPr>
    </w:p>
    <w:p w14:paraId="639D6150" w14:textId="77777777" w:rsidR="006161F0" w:rsidRPr="006161F0" w:rsidRDefault="006161F0" w:rsidP="006161F0">
      <w:pPr>
        <w:bidi/>
        <w:jc w:val="both"/>
        <w:rPr>
          <w:rFonts w:cs="David" w:hint="cs"/>
          <w:rtl/>
        </w:rPr>
      </w:pPr>
      <w:r w:rsidRPr="006161F0">
        <w:rPr>
          <w:rFonts w:cs="David" w:hint="cs"/>
          <w:rtl/>
        </w:rPr>
        <w:tab/>
        <w:t xml:space="preserve">בתחילת שבוע אני לא רוצה לריב אבל זה נראה מוזר. </w:t>
      </w:r>
    </w:p>
    <w:p w14:paraId="27AB224A" w14:textId="77777777" w:rsidR="006161F0" w:rsidRPr="006161F0" w:rsidRDefault="006161F0" w:rsidP="006161F0">
      <w:pPr>
        <w:bidi/>
        <w:jc w:val="both"/>
        <w:rPr>
          <w:rFonts w:cs="David" w:hint="cs"/>
          <w:rtl/>
        </w:rPr>
      </w:pPr>
    </w:p>
    <w:p w14:paraId="6B4F3DC2"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5A012340" w14:textId="77777777" w:rsidR="006161F0" w:rsidRPr="006161F0" w:rsidRDefault="006161F0" w:rsidP="006161F0">
      <w:pPr>
        <w:bidi/>
        <w:jc w:val="both"/>
        <w:rPr>
          <w:rFonts w:cs="David" w:hint="cs"/>
          <w:rtl/>
        </w:rPr>
      </w:pPr>
    </w:p>
    <w:p w14:paraId="78B23E1D" w14:textId="77777777" w:rsidR="006161F0" w:rsidRPr="006161F0" w:rsidRDefault="006161F0" w:rsidP="006161F0">
      <w:pPr>
        <w:bidi/>
        <w:jc w:val="both"/>
        <w:rPr>
          <w:rFonts w:cs="David" w:hint="cs"/>
          <w:rtl/>
        </w:rPr>
      </w:pPr>
      <w:r w:rsidRPr="006161F0">
        <w:rPr>
          <w:rFonts w:cs="David" w:hint="cs"/>
          <w:rtl/>
        </w:rPr>
        <w:tab/>
        <w:t xml:space="preserve"> אתה רוצה שנעלה להצבעה את כל הפטורים?</w:t>
      </w:r>
    </w:p>
    <w:p w14:paraId="6905E601" w14:textId="77777777" w:rsidR="006161F0" w:rsidRPr="006161F0" w:rsidRDefault="006161F0" w:rsidP="006161F0">
      <w:pPr>
        <w:bidi/>
        <w:jc w:val="both"/>
        <w:rPr>
          <w:rFonts w:cs="David" w:hint="cs"/>
          <w:rtl/>
        </w:rPr>
      </w:pPr>
    </w:p>
    <w:p w14:paraId="22559DCA"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499317AA" w14:textId="77777777" w:rsidR="006161F0" w:rsidRPr="006161F0" w:rsidRDefault="006161F0" w:rsidP="006161F0">
      <w:pPr>
        <w:bidi/>
        <w:jc w:val="both"/>
        <w:rPr>
          <w:rFonts w:cs="David" w:hint="cs"/>
          <w:u w:val="single"/>
          <w:rtl/>
        </w:rPr>
      </w:pPr>
    </w:p>
    <w:p w14:paraId="2AFFA0F6" w14:textId="77777777" w:rsidR="006161F0" w:rsidRPr="006161F0" w:rsidRDefault="006161F0" w:rsidP="006161F0">
      <w:pPr>
        <w:bidi/>
        <w:jc w:val="both"/>
        <w:rPr>
          <w:rFonts w:cs="David" w:hint="cs"/>
          <w:rtl/>
        </w:rPr>
      </w:pPr>
      <w:r w:rsidRPr="006161F0">
        <w:rPr>
          <w:rFonts w:cs="David" w:hint="cs"/>
          <w:rtl/>
        </w:rPr>
        <w:tab/>
        <w:t xml:space="preserve"> אני רוצה להעלות להצבעה את הרביזיה שלי. </w:t>
      </w:r>
    </w:p>
    <w:p w14:paraId="2BCECCCB" w14:textId="77777777" w:rsidR="006161F0" w:rsidRPr="006161F0" w:rsidRDefault="006161F0" w:rsidP="006161F0">
      <w:pPr>
        <w:bidi/>
        <w:jc w:val="both"/>
        <w:rPr>
          <w:rFonts w:cs="David" w:hint="cs"/>
          <w:rtl/>
        </w:rPr>
      </w:pPr>
    </w:p>
    <w:p w14:paraId="37934FE7"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296D27B0" w14:textId="77777777" w:rsidR="006161F0" w:rsidRPr="006161F0" w:rsidRDefault="006161F0" w:rsidP="006161F0">
      <w:pPr>
        <w:pStyle w:val="Heading5"/>
        <w:rPr>
          <w:rFonts w:hint="cs"/>
          <w:sz w:val="24"/>
          <w:rtl/>
        </w:rPr>
      </w:pPr>
    </w:p>
    <w:p w14:paraId="5B984B73" w14:textId="77777777" w:rsidR="006161F0" w:rsidRPr="006161F0" w:rsidRDefault="006161F0" w:rsidP="006161F0">
      <w:pPr>
        <w:bidi/>
        <w:jc w:val="both"/>
        <w:rPr>
          <w:rFonts w:cs="David" w:hint="cs"/>
          <w:rtl/>
        </w:rPr>
      </w:pPr>
      <w:r w:rsidRPr="006161F0">
        <w:rPr>
          <w:rFonts w:cs="David" w:hint="cs"/>
          <w:rtl/>
        </w:rPr>
        <w:tab/>
        <w:t xml:space="preserve"> למה קודם להקפיא - - - </w:t>
      </w:r>
    </w:p>
    <w:p w14:paraId="7C9363AC" w14:textId="77777777" w:rsidR="006161F0" w:rsidRPr="006161F0" w:rsidRDefault="006161F0" w:rsidP="006161F0">
      <w:pPr>
        <w:bidi/>
        <w:jc w:val="both"/>
        <w:rPr>
          <w:rFonts w:cs="David" w:hint="cs"/>
          <w:rtl/>
        </w:rPr>
      </w:pPr>
    </w:p>
    <w:p w14:paraId="3D63C914"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825C707" w14:textId="77777777" w:rsidR="006161F0" w:rsidRPr="006161F0" w:rsidRDefault="006161F0" w:rsidP="006161F0">
      <w:pPr>
        <w:bidi/>
        <w:jc w:val="both"/>
        <w:rPr>
          <w:rFonts w:cs="David" w:hint="cs"/>
          <w:rtl/>
        </w:rPr>
      </w:pPr>
    </w:p>
    <w:p w14:paraId="1C512B51" w14:textId="77777777" w:rsidR="006161F0" w:rsidRPr="006161F0" w:rsidRDefault="006161F0" w:rsidP="006161F0">
      <w:pPr>
        <w:bidi/>
        <w:jc w:val="both"/>
        <w:rPr>
          <w:rFonts w:cs="David" w:hint="cs"/>
          <w:rtl/>
        </w:rPr>
      </w:pPr>
      <w:r w:rsidRPr="006161F0">
        <w:rPr>
          <w:rFonts w:cs="David" w:hint="cs"/>
          <w:rtl/>
        </w:rPr>
        <w:tab/>
        <w:t xml:space="preserve"> כדי שיגיעו להבנות והסכמות איך אנחנו מקצים כדי לצמצם את הרשימה של הצעות חוק הפטורים. </w:t>
      </w:r>
    </w:p>
    <w:p w14:paraId="70F778BF" w14:textId="77777777" w:rsidR="006161F0" w:rsidRPr="006161F0" w:rsidRDefault="006161F0" w:rsidP="006161F0">
      <w:pPr>
        <w:bidi/>
        <w:jc w:val="both"/>
        <w:rPr>
          <w:rFonts w:cs="David" w:hint="cs"/>
          <w:rtl/>
        </w:rPr>
      </w:pPr>
    </w:p>
    <w:p w14:paraId="60E02BAC" w14:textId="77777777" w:rsidR="006161F0" w:rsidRPr="006161F0" w:rsidRDefault="006161F0" w:rsidP="006161F0">
      <w:pPr>
        <w:pStyle w:val="Heading5"/>
        <w:rPr>
          <w:rFonts w:hint="cs"/>
          <w:sz w:val="24"/>
          <w:rtl/>
        </w:rPr>
      </w:pPr>
      <w:r w:rsidRPr="006161F0">
        <w:rPr>
          <w:rFonts w:hint="cs"/>
          <w:sz w:val="24"/>
          <w:u w:val="single"/>
          <w:rtl/>
        </w:rPr>
        <w:t xml:space="preserve">שלי </w:t>
      </w:r>
      <w:proofErr w:type="spellStart"/>
      <w:r w:rsidRPr="006161F0">
        <w:rPr>
          <w:rFonts w:hint="cs"/>
          <w:sz w:val="24"/>
          <w:u w:val="single"/>
          <w:rtl/>
        </w:rPr>
        <w:t>יחימוביץ</w:t>
      </w:r>
      <w:proofErr w:type="spellEnd"/>
      <w:r w:rsidRPr="006161F0">
        <w:rPr>
          <w:rFonts w:hint="cs"/>
          <w:sz w:val="24"/>
          <w:u w:val="single"/>
          <w:rtl/>
        </w:rPr>
        <w:t>:</w:t>
      </w:r>
    </w:p>
    <w:p w14:paraId="12F86218" w14:textId="77777777" w:rsidR="006161F0" w:rsidRPr="006161F0" w:rsidRDefault="006161F0" w:rsidP="006161F0">
      <w:pPr>
        <w:pStyle w:val="Heading5"/>
        <w:rPr>
          <w:rFonts w:hint="cs"/>
          <w:sz w:val="24"/>
          <w:rtl/>
        </w:rPr>
      </w:pPr>
    </w:p>
    <w:p w14:paraId="5DD7E8D1" w14:textId="77777777" w:rsidR="006161F0" w:rsidRPr="006161F0" w:rsidRDefault="006161F0" w:rsidP="006161F0">
      <w:pPr>
        <w:bidi/>
        <w:jc w:val="both"/>
        <w:rPr>
          <w:rFonts w:cs="David" w:hint="cs"/>
          <w:rtl/>
        </w:rPr>
      </w:pPr>
      <w:r w:rsidRPr="006161F0">
        <w:rPr>
          <w:rFonts w:cs="David" w:hint="cs"/>
          <w:rtl/>
        </w:rPr>
        <w:tab/>
        <w:t xml:space="preserve"> בינתיים אין פטורים?</w:t>
      </w:r>
    </w:p>
    <w:p w14:paraId="3F0B794F" w14:textId="77777777" w:rsidR="006161F0" w:rsidRPr="006161F0" w:rsidRDefault="006161F0" w:rsidP="006161F0">
      <w:pPr>
        <w:bidi/>
        <w:jc w:val="both"/>
        <w:rPr>
          <w:rFonts w:cs="David" w:hint="cs"/>
          <w:rtl/>
        </w:rPr>
      </w:pPr>
    </w:p>
    <w:p w14:paraId="3639AE4E"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5DE0C1AC" w14:textId="77777777" w:rsidR="006161F0" w:rsidRPr="006161F0" w:rsidRDefault="006161F0" w:rsidP="006161F0">
      <w:pPr>
        <w:bidi/>
        <w:jc w:val="both"/>
        <w:rPr>
          <w:rFonts w:cs="David" w:hint="cs"/>
          <w:rtl/>
        </w:rPr>
      </w:pPr>
    </w:p>
    <w:p w14:paraId="1272CD70" w14:textId="77777777" w:rsidR="006161F0" w:rsidRPr="006161F0" w:rsidRDefault="006161F0" w:rsidP="006161F0">
      <w:pPr>
        <w:bidi/>
        <w:jc w:val="both"/>
        <w:rPr>
          <w:rFonts w:cs="David" w:hint="cs"/>
          <w:rtl/>
        </w:rPr>
      </w:pPr>
      <w:r w:rsidRPr="006161F0">
        <w:rPr>
          <w:rFonts w:cs="David" w:hint="cs"/>
          <w:rtl/>
        </w:rPr>
        <w:tab/>
        <w:t xml:space="preserve"> לא. היו צריכים לשבת כבל </w:t>
      </w:r>
      <w:proofErr w:type="spellStart"/>
      <w:r w:rsidRPr="006161F0">
        <w:rPr>
          <w:rFonts w:cs="David" w:hint="cs"/>
          <w:rtl/>
        </w:rPr>
        <w:t>ואפללו</w:t>
      </w:r>
      <w:proofErr w:type="spellEnd"/>
      <w:r w:rsidRPr="006161F0">
        <w:rPr>
          <w:rFonts w:cs="David" w:hint="cs"/>
          <w:rtl/>
        </w:rPr>
        <w:t xml:space="preserve"> וגדעון ואני חושב שעד היום הם לא ישבו. </w:t>
      </w:r>
    </w:p>
    <w:p w14:paraId="593FEF05" w14:textId="77777777" w:rsidR="006161F0" w:rsidRPr="006161F0" w:rsidRDefault="006161F0" w:rsidP="006161F0">
      <w:pPr>
        <w:bidi/>
        <w:jc w:val="both"/>
        <w:rPr>
          <w:rFonts w:cs="David" w:hint="cs"/>
          <w:rtl/>
        </w:rPr>
      </w:pPr>
    </w:p>
    <w:p w14:paraId="04C1688A"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0AD421D2" w14:textId="77777777" w:rsidR="006161F0" w:rsidRPr="006161F0" w:rsidRDefault="006161F0" w:rsidP="006161F0">
      <w:pPr>
        <w:bidi/>
        <w:jc w:val="both"/>
        <w:rPr>
          <w:rFonts w:cs="David" w:hint="cs"/>
          <w:u w:val="single"/>
          <w:rtl/>
        </w:rPr>
      </w:pPr>
    </w:p>
    <w:p w14:paraId="072224CC" w14:textId="77777777" w:rsidR="006161F0" w:rsidRPr="006161F0" w:rsidRDefault="006161F0" w:rsidP="006161F0">
      <w:pPr>
        <w:bidi/>
        <w:jc w:val="both"/>
        <w:rPr>
          <w:rFonts w:cs="David" w:hint="cs"/>
          <w:rtl/>
        </w:rPr>
      </w:pPr>
      <w:r w:rsidRPr="006161F0">
        <w:rPr>
          <w:rFonts w:cs="David" w:hint="cs"/>
          <w:rtl/>
        </w:rPr>
        <w:tab/>
        <w:t xml:space="preserve"> זה שאנחנו נשב לא קשור לזה שיש עוצר פטורים. </w:t>
      </w:r>
    </w:p>
    <w:p w14:paraId="43EA5FBB" w14:textId="77777777" w:rsidR="006161F0" w:rsidRPr="006161F0" w:rsidRDefault="006161F0" w:rsidP="006161F0">
      <w:pPr>
        <w:bidi/>
        <w:jc w:val="both"/>
        <w:rPr>
          <w:rFonts w:cs="David" w:hint="cs"/>
          <w:rtl/>
        </w:rPr>
      </w:pPr>
    </w:p>
    <w:p w14:paraId="11675690"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44708CAF" w14:textId="77777777" w:rsidR="006161F0" w:rsidRPr="006161F0" w:rsidRDefault="006161F0" w:rsidP="006161F0">
      <w:pPr>
        <w:bidi/>
        <w:jc w:val="both"/>
        <w:rPr>
          <w:rFonts w:cs="David" w:hint="cs"/>
          <w:rtl/>
        </w:rPr>
      </w:pPr>
    </w:p>
    <w:p w14:paraId="2CD1DC28" w14:textId="77777777" w:rsidR="006161F0" w:rsidRPr="006161F0" w:rsidRDefault="006161F0" w:rsidP="006161F0">
      <w:pPr>
        <w:bidi/>
        <w:jc w:val="both"/>
        <w:rPr>
          <w:rFonts w:cs="David" w:hint="cs"/>
          <w:rtl/>
        </w:rPr>
      </w:pPr>
      <w:r w:rsidRPr="006161F0">
        <w:rPr>
          <w:rFonts w:cs="David" w:hint="cs"/>
          <w:rtl/>
        </w:rPr>
        <w:tab/>
        <w:t xml:space="preserve"> אני רק מציג עובדה, הקפאתי הצעת פטור מחובת הנחה של הממשלה כמו שהקפאתי את הפטורים של חברי הכנסת. חבר הכנסת נסים זאב, בבקשה. </w:t>
      </w:r>
    </w:p>
    <w:p w14:paraId="09F7C86C" w14:textId="77777777" w:rsidR="006161F0" w:rsidRDefault="006161F0" w:rsidP="006161F0">
      <w:pPr>
        <w:bidi/>
        <w:jc w:val="both"/>
        <w:rPr>
          <w:rFonts w:cs="David" w:hint="cs"/>
          <w:rtl/>
        </w:rPr>
      </w:pPr>
    </w:p>
    <w:p w14:paraId="01D07B34" w14:textId="77777777" w:rsidR="006161F0" w:rsidRDefault="006161F0" w:rsidP="006161F0">
      <w:pPr>
        <w:bidi/>
        <w:jc w:val="both"/>
        <w:rPr>
          <w:rFonts w:cs="David" w:hint="cs"/>
          <w:rtl/>
        </w:rPr>
      </w:pPr>
    </w:p>
    <w:p w14:paraId="3613348F" w14:textId="77777777" w:rsidR="006161F0" w:rsidRDefault="006161F0" w:rsidP="006161F0">
      <w:pPr>
        <w:bidi/>
        <w:jc w:val="both"/>
        <w:rPr>
          <w:rFonts w:cs="David" w:hint="cs"/>
          <w:rtl/>
        </w:rPr>
      </w:pPr>
    </w:p>
    <w:p w14:paraId="19D43469" w14:textId="77777777" w:rsidR="006161F0" w:rsidRPr="006161F0" w:rsidRDefault="006161F0" w:rsidP="006161F0">
      <w:pPr>
        <w:bidi/>
        <w:jc w:val="both"/>
        <w:rPr>
          <w:rFonts w:cs="David" w:hint="cs"/>
          <w:rtl/>
        </w:rPr>
      </w:pPr>
    </w:p>
    <w:p w14:paraId="7CEB5E2F" w14:textId="77777777" w:rsidR="006161F0" w:rsidRPr="006161F0" w:rsidRDefault="006161F0" w:rsidP="006161F0">
      <w:pPr>
        <w:bidi/>
        <w:jc w:val="both"/>
        <w:rPr>
          <w:rFonts w:cs="David" w:hint="cs"/>
          <w:rtl/>
        </w:rPr>
      </w:pPr>
      <w:r w:rsidRPr="006161F0">
        <w:rPr>
          <w:rFonts w:cs="David" w:hint="cs"/>
          <w:u w:val="single"/>
          <w:rtl/>
        </w:rPr>
        <w:t>נסים זאב:</w:t>
      </w:r>
    </w:p>
    <w:p w14:paraId="6C891A32" w14:textId="77777777" w:rsidR="006161F0" w:rsidRPr="006161F0" w:rsidRDefault="006161F0" w:rsidP="006161F0">
      <w:pPr>
        <w:bidi/>
        <w:jc w:val="both"/>
        <w:rPr>
          <w:rFonts w:cs="David" w:hint="cs"/>
          <w:rtl/>
        </w:rPr>
      </w:pPr>
    </w:p>
    <w:p w14:paraId="62BEEA5F" w14:textId="77777777" w:rsidR="006161F0" w:rsidRPr="006161F0" w:rsidRDefault="006161F0" w:rsidP="006161F0">
      <w:pPr>
        <w:bidi/>
        <w:jc w:val="both"/>
        <w:rPr>
          <w:rFonts w:cs="David" w:hint="cs"/>
          <w:rtl/>
        </w:rPr>
      </w:pPr>
      <w:r w:rsidRPr="006161F0">
        <w:rPr>
          <w:rFonts w:cs="David" w:hint="cs"/>
          <w:rtl/>
        </w:rPr>
        <w:tab/>
        <w:t xml:space="preserve">אני חושב שאי אפשר לעשות דין אחד. עם כל הכבוד, אתה לא יכול לנצל את מעמדך כיושב ראש ועדת הכנסת ולהעניש את הממשלה. זה לא מתפקידך. אתה בסך </w:t>
      </w:r>
      <w:proofErr w:type="spellStart"/>
      <w:r w:rsidRPr="006161F0">
        <w:rPr>
          <w:rFonts w:cs="David" w:hint="cs"/>
          <w:rtl/>
        </w:rPr>
        <w:t>הכל</w:t>
      </w:r>
      <w:proofErr w:type="spellEnd"/>
      <w:r w:rsidRPr="006161F0">
        <w:rPr>
          <w:rFonts w:cs="David" w:hint="cs"/>
          <w:rtl/>
        </w:rPr>
        <w:t xml:space="preserve"> שליח ציבור. </w:t>
      </w:r>
    </w:p>
    <w:p w14:paraId="5132223E" w14:textId="77777777" w:rsidR="006161F0" w:rsidRPr="006161F0" w:rsidRDefault="006161F0" w:rsidP="006161F0">
      <w:pPr>
        <w:bidi/>
        <w:jc w:val="both"/>
        <w:rPr>
          <w:rFonts w:cs="David" w:hint="cs"/>
          <w:rtl/>
        </w:rPr>
      </w:pPr>
    </w:p>
    <w:p w14:paraId="0B58754D" w14:textId="77777777" w:rsidR="006161F0" w:rsidRPr="006161F0" w:rsidRDefault="006161F0" w:rsidP="006161F0">
      <w:pPr>
        <w:bidi/>
        <w:ind w:firstLine="567"/>
        <w:jc w:val="both"/>
        <w:rPr>
          <w:rFonts w:cs="David" w:hint="cs"/>
          <w:rtl/>
        </w:rPr>
      </w:pPr>
      <w:r w:rsidRPr="006161F0">
        <w:rPr>
          <w:rFonts w:cs="David" w:hint="cs"/>
          <w:rtl/>
        </w:rPr>
        <w:t xml:space="preserve">אני חושב שאיבדנו את הערך, את הפרופורציה של ההצעות. למשל הצעת החוק הלוביסטים, פתאום זה כל כך הצעה חשובה, כאילו הלוביסטים צמחו עכשיו, השדים הגיעו היום. מה היה קורה אם זה היה נדחה לעוד חודש? היה איזה זעזוע? לכן אני חושב שכשהממשלה מביאה הצעת חוק והיא חושבת שזה דחוף, אני אומר לך שזה מסוג הדברים שזה דחוף ואגיד לך גם מדוע, כי זה קיים בפועל. בפועל חיילים משרתים במקום סוהרים. אתה הופך אותם לעבריינים, אתה אומר, מרגע זה אני לא מכיר בשירות שלכם. לכן יש דחיפות רצינית בכך שהממשלה מביאה את ההצעה ומבקשת שהיושב ראש יביא את זה לחברים ואני חושב שיש מקום לקיים דיון ולדחות או לא לדחות.  </w:t>
      </w:r>
    </w:p>
    <w:p w14:paraId="5B98B71B" w14:textId="77777777" w:rsidR="006161F0" w:rsidRPr="006161F0" w:rsidRDefault="006161F0" w:rsidP="006161F0">
      <w:pPr>
        <w:bidi/>
        <w:jc w:val="both"/>
        <w:rPr>
          <w:rFonts w:cs="David" w:hint="cs"/>
          <w:rtl/>
        </w:rPr>
      </w:pPr>
    </w:p>
    <w:p w14:paraId="0CB56020" w14:textId="77777777" w:rsidR="006161F0" w:rsidRPr="006161F0" w:rsidRDefault="006161F0" w:rsidP="006161F0">
      <w:pPr>
        <w:bidi/>
        <w:jc w:val="both"/>
        <w:rPr>
          <w:rFonts w:cs="David" w:hint="cs"/>
          <w:rtl/>
        </w:rPr>
      </w:pPr>
      <w:r w:rsidRPr="006161F0">
        <w:rPr>
          <w:rFonts w:cs="David" w:hint="cs"/>
          <w:u w:val="single"/>
          <w:rtl/>
        </w:rPr>
        <w:t xml:space="preserve">יובל </w:t>
      </w:r>
      <w:proofErr w:type="spellStart"/>
      <w:r w:rsidRPr="006161F0">
        <w:rPr>
          <w:rFonts w:cs="David" w:hint="cs"/>
          <w:u w:val="single"/>
          <w:rtl/>
        </w:rPr>
        <w:t>שטייניץ</w:t>
      </w:r>
      <w:proofErr w:type="spellEnd"/>
      <w:r w:rsidRPr="006161F0">
        <w:rPr>
          <w:rFonts w:cs="David" w:hint="cs"/>
          <w:u w:val="single"/>
          <w:rtl/>
        </w:rPr>
        <w:t>:</w:t>
      </w:r>
    </w:p>
    <w:p w14:paraId="253572E2" w14:textId="77777777" w:rsidR="006161F0" w:rsidRPr="006161F0" w:rsidRDefault="006161F0" w:rsidP="006161F0">
      <w:pPr>
        <w:bidi/>
        <w:jc w:val="both"/>
        <w:rPr>
          <w:rFonts w:cs="David" w:hint="cs"/>
          <w:rtl/>
        </w:rPr>
      </w:pPr>
    </w:p>
    <w:p w14:paraId="0E8517FA" w14:textId="77777777" w:rsidR="006161F0" w:rsidRPr="006161F0" w:rsidRDefault="006161F0" w:rsidP="006161F0">
      <w:pPr>
        <w:bidi/>
        <w:jc w:val="both"/>
        <w:rPr>
          <w:rFonts w:cs="David" w:hint="cs"/>
          <w:rtl/>
        </w:rPr>
      </w:pPr>
      <w:r w:rsidRPr="006161F0">
        <w:rPr>
          <w:rFonts w:cs="David" w:hint="cs"/>
          <w:rtl/>
        </w:rPr>
        <w:tab/>
        <w:t xml:space="preserve"> אני לא מבין למה הממשלה לא הביאה את זה בזמן?</w:t>
      </w:r>
    </w:p>
    <w:p w14:paraId="22F59D6D" w14:textId="77777777" w:rsidR="006161F0" w:rsidRPr="006161F0" w:rsidRDefault="006161F0" w:rsidP="006161F0">
      <w:pPr>
        <w:bidi/>
        <w:jc w:val="both"/>
        <w:rPr>
          <w:rFonts w:cs="David" w:hint="cs"/>
          <w:rtl/>
        </w:rPr>
      </w:pPr>
    </w:p>
    <w:p w14:paraId="43A51CA3"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30488257" w14:textId="77777777" w:rsidR="006161F0" w:rsidRPr="006161F0" w:rsidRDefault="006161F0" w:rsidP="006161F0">
      <w:pPr>
        <w:bidi/>
        <w:jc w:val="both"/>
        <w:rPr>
          <w:rFonts w:cs="David" w:hint="cs"/>
          <w:rtl/>
        </w:rPr>
      </w:pPr>
    </w:p>
    <w:p w14:paraId="68BD1760" w14:textId="77777777" w:rsidR="006161F0" w:rsidRPr="006161F0" w:rsidRDefault="006161F0" w:rsidP="006161F0">
      <w:pPr>
        <w:bidi/>
        <w:jc w:val="both"/>
        <w:rPr>
          <w:rFonts w:cs="David" w:hint="cs"/>
          <w:rtl/>
        </w:rPr>
      </w:pPr>
      <w:r w:rsidRPr="006161F0">
        <w:rPr>
          <w:rFonts w:cs="David" w:hint="cs"/>
          <w:rtl/>
        </w:rPr>
        <w:tab/>
        <w:t xml:space="preserve"> תודה רבה. אם יש למישהו טענה שיפנה ליושבת ראש הכנסת. </w:t>
      </w:r>
    </w:p>
    <w:p w14:paraId="39369A90" w14:textId="77777777" w:rsidR="006161F0" w:rsidRPr="006161F0" w:rsidRDefault="006161F0" w:rsidP="006161F0">
      <w:pPr>
        <w:bidi/>
        <w:jc w:val="both"/>
        <w:rPr>
          <w:rFonts w:cs="David" w:hint="cs"/>
          <w:rtl/>
        </w:rPr>
      </w:pPr>
    </w:p>
    <w:p w14:paraId="7ED4543C" w14:textId="77777777" w:rsidR="006161F0" w:rsidRPr="006161F0" w:rsidRDefault="006161F0" w:rsidP="006161F0">
      <w:pPr>
        <w:bidi/>
        <w:jc w:val="both"/>
        <w:rPr>
          <w:rFonts w:cs="David" w:hint="cs"/>
          <w:rtl/>
        </w:rPr>
      </w:pPr>
    </w:p>
    <w:p w14:paraId="32B07E67" w14:textId="77777777" w:rsidR="006161F0" w:rsidRPr="006161F0" w:rsidRDefault="006161F0" w:rsidP="006161F0">
      <w:pPr>
        <w:bidi/>
        <w:jc w:val="both"/>
        <w:rPr>
          <w:rFonts w:cs="David" w:hint="cs"/>
          <w:rtl/>
        </w:rPr>
      </w:pPr>
    </w:p>
    <w:p w14:paraId="37EE11F5" w14:textId="77777777" w:rsidR="006161F0" w:rsidRPr="006161F0" w:rsidRDefault="006161F0" w:rsidP="006161F0">
      <w:pPr>
        <w:bidi/>
        <w:jc w:val="both"/>
        <w:rPr>
          <w:rFonts w:cs="David" w:hint="cs"/>
          <w:rtl/>
        </w:rPr>
      </w:pPr>
    </w:p>
    <w:p w14:paraId="4333A3FE" w14:textId="77777777" w:rsidR="006161F0" w:rsidRPr="006161F0" w:rsidRDefault="006161F0" w:rsidP="006161F0">
      <w:pPr>
        <w:bidi/>
        <w:jc w:val="both"/>
        <w:rPr>
          <w:rFonts w:cs="David" w:hint="cs"/>
          <w:rtl/>
        </w:rPr>
      </w:pPr>
    </w:p>
    <w:p w14:paraId="2F2725C2" w14:textId="77777777" w:rsidR="006161F0" w:rsidRPr="006161F0" w:rsidRDefault="006161F0" w:rsidP="006161F0">
      <w:pPr>
        <w:bidi/>
        <w:jc w:val="both"/>
        <w:rPr>
          <w:rFonts w:cs="David" w:hint="cs"/>
          <w:rtl/>
        </w:rPr>
      </w:pPr>
    </w:p>
    <w:p w14:paraId="0BE05F31" w14:textId="77777777" w:rsidR="006161F0" w:rsidRPr="006161F0" w:rsidRDefault="006161F0" w:rsidP="006161F0">
      <w:pPr>
        <w:bidi/>
        <w:jc w:val="both"/>
        <w:rPr>
          <w:rFonts w:cs="David" w:hint="cs"/>
          <w:rtl/>
        </w:rPr>
      </w:pPr>
    </w:p>
    <w:p w14:paraId="39B09ADD" w14:textId="77777777" w:rsidR="006161F0" w:rsidRPr="006161F0" w:rsidRDefault="006161F0" w:rsidP="006161F0">
      <w:pPr>
        <w:bidi/>
        <w:jc w:val="both"/>
        <w:rPr>
          <w:rFonts w:cs="David" w:hint="cs"/>
          <w:rtl/>
        </w:rPr>
      </w:pPr>
    </w:p>
    <w:p w14:paraId="4731F5BD" w14:textId="77777777" w:rsidR="006161F0" w:rsidRPr="006161F0" w:rsidRDefault="006161F0" w:rsidP="006161F0">
      <w:pPr>
        <w:bidi/>
        <w:jc w:val="both"/>
        <w:rPr>
          <w:rFonts w:cs="David" w:hint="cs"/>
          <w:rtl/>
        </w:rPr>
      </w:pPr>
    </w:p>
    <w:p w14:paraId="62AD2B40" w14:textId="77777777" w:rsidR="006161F0" w:rsidRPr="006161F0" w:rsidRDefault="006161F0" w:rsidP="006161F0">
      <w:pPr>
        <w:bidi/>
        <w:jc w:val="both"/>
        <w:rPr>
          <w:rFonts w:cs="David" w:hint="cs"/>
          <w:rtl/>
        </w:rPr>
      </w:pPr>
    </w:p>
    <w:p w14:paraId="28611D0E" w14:textId="77777777" w:rsidR="006161F0" w:rsidRPr="006161F0" w:rsidRDefault="006161F0" w:rsidP="006161F0">
      <w:pPr>
        <w:bidi/>
        <w:jc w:val="both"/>
        <w:rPr>
          <w:rFonts w:cs="David" w:hint="cs"/>
          <w:rtl/>
        </w:rPr>
      </w:pPr>
    </w:p>
    <w:p w14:paraId="30A45DA8" w14:textId="77777777" w:rsidR="006161F0" w:rsidRPr="006161F0" w:rsidRDefault="006161F0" w:rsidP="006161F0">
      <w:pPr>
        <w:bidi/>
        <w:jc w:val="both"/>
        <w:rPr>
          <w:rFonts w:cs="David" w:hint="cs"/>
          <w:rtl/>
        </w:rPr>
      </w:pPr>
    </w:p>
    <w:p w14:paraId="2CA9B905" w14:textId="77777777" w:rsidR="006161F0" w:rsidRPr="006161F0" w:rsidRDefault="006161F0" w:rsidP="006161F0">
      <w:pPr>
        <w:bidi/>
        <w:jc w:val="both"/>
        <w:rPr>
          <w:rFonts w:cs="David" w:hint="cs"/>
          <w:rtl/>
        </w:rPr>
      </w:pPr>
    </w:p>
    <w:p w14:paraId="062BB722" w14:textId="77777777" w:rsidR="006161F0" w:rsidRPr="006161F0" w:rsidRDefault="006161F0" w:rsidP="006161F0">
      <w:pPr>
        <w:bidi/>
        <w:jc w:val="both"/>
        <w:rPr>
          <w:rFonts w:cs="David" w:hint="cs"/>
          <w:rtl/>
        </w:rPr>
      </w:pPr>
    </w:p>
    <w:p w14:paraId="561D3D4F" w14:textId="77777777" w:rsidR="006161F0" w:rsidRPr="006161F0" w:rsidRDefault="006161F0" w:rsidP="006161F0">
      <w:pPr>
        <w:bidi/>
        <w:jc w:val="both"/>
        <w:rPr>
          <w:rFonts w:cs="David" w:hint="cs"/>
          <w:rtl/>
        </w:rPr>
      </w:pPr>
    </w:p>
    <w:p w14:paraId="3AC5F51D" w14:textId="77777777" w:rsidR="006161F0" w:rsidRPr="006161F0" w:rsidRDefault="006161F0" w:rsidP="006161F0">
      <w:pPr>
        <w:bidi/>
        <w:jc w:val="both"/>
        <w:rPr>
          <w:rFonts w:cs="David" w:hint="cs"/>
          <w:rtl/>
        </w:rPr>
      </w:pPr>
    </w:p>
    <w:p w14:paraId="57592536" w14:textId="77777777" w:rsidR="006161F0" w:rsidRPr="006161F0" w:rsidRDefault="006161F0" w:rsidP="006161F0">
      <w:pPr>
        <w:bidi/>
        <w:jc w:val="both"/>
        <w:rPr>
          <w:rFonts w:cs="David" w:hint="cs"/>
          <w:rtl/>
        </w:rPr>
      </w:pPr>
    </w:p>
    <w:p w14:paraId="11F573FE" w14:textId="77777777" w:rsidR="006161F0" w:rsidRPr="006161F0" w:rsidRDefault="006161F0" w:rsidP="006161F0">
      <w:pPr>
        <w:bidi/>
        <w:jc w:val="both"/>
        <w:rPr>
          <w:rFonts w:cs="David" w:hint="cs"/>
          <w:rtl/>
        </w:rPr>
      </w:pPr>
    </w:p>
    <w:p w14:paraId="106F95EB" w14:textId="77777777" w:rsidR="006161F0" w:rsidRPr="006161F0" w:rsidRDefault="006161F0" w:rsidP="006161F0">
      <w:pPr>
        <w:bidi/>
        <w:jc w:val="both"/>
        <w:rPr>
          <w:rFonts w:cs="David" w:hint="cs"/>
          <w:rtl/>
        </w:rPr>
      </w:pPr>
    </w:p>
    <w:p w14:paraId="23D70628" w14:textId="77777777" w:rsidR="006161F0" w:rsidRPr="006161F0" w:rsidRDefault="006161F0" w:rsidP="006161F0">
      <w:pPr>
        <w:bidi/>
        <w:jc w:val="both"/>
        <w:rPr>
          <w:rFonts w:cs="David" w:hint="cs"/>
          <w:rtl/>
        </w:rPr>
      </w:pPr>
    </w:p>
    <w:p w14:paraId="0B13DF56" w14:textId="77777777" w:rsidR="006161F0" w:rsidRPr="006161F0" w:rsidRDefault="006161F0" w:rsidP="006161F0">
      <w:pPr>
        <w:bidi/>
        <w:jc w:val="both"/>
        <w:rPr>
          <w:rFonts w:cs="David" w:hint="cs"/>
          <w:rtl/>
        </w:rPr>
      </w:pPr>
    </w:p>
    <w:p w14:paraId="146B9F91" w14:textId="77777777" w:rsidR="006161F0" w:rsidRPr="006161F0" w:rsidRDefault="006161F0" w:rsidP="006161F0">
      <w:pPr>
        <w:bidi/>
        <w:jc w:val="both"/>
        <w:rPr>
          <w:rFonts w:cs="David" w:hint="cs"/>
          <w:rtl/>
        </w:rPr>
      </w:pPr>
    </w:p>
    <w:p w14:paraId="7FD52F6D" w14:textId="77777777" w:rsidR="006161F0" w:rsidRPr="006161F0" w:rsidRDefault="006161F0" w:rsidP="006161F0">
      <w:pPr>
        <w:bidi/>
        <w:jc w:val="both"/>
        <w:rPr>
          <w:rFonts w:cs="David" w:hint="cs"/>
          <w:rtl/>
        </w:rPr>
      </w:pPr>
    </w:p>
    <w:p w14:paraId="308959D1" w14:textId="77777777" w:rsidR="006161F0" w:rsidRPr="006161F0" w:rsidRDefault="006161F0" w:rsidP="006161F0">
      <w:pPr>
        <w:bidi/>
        <w:jc w:val="both"/>
        <w:rPr>
          <w:rFonts w:cs="David" w:hint="cs"/>
          <w:rtl/>
        </w:rPr>
      </w:pPr>
    </w:p>
    <w:p w14:paraId="20476C16" w14:textId="77777777" w:rsidR="006161F0" w:rsidRPr="006161F0" w:rsidRDefault="006161F0" w:rsidP="006161F0">
      <w:pPr>
        <w:bidi/>
        <w:jc w:val="both"/>
        <w:rPr>
          <w:rFonts w:cs="David" w:hint="cs"/>
          <w:rtl/>
        </w:rPr>
      </w:pPr>
    </w:p>
    <w:p w14:paraId="6F0A5491" w14:textId="77777777" w:rsidR="006161F0" w:rsidRPr="006161F0" w:rsidRDefault="006161F0" w:rsidP="006161F0">
      <w:pPr>
        <w:bidi/>
        <w:jc w:val="both"/>
        <w:rPr>
          <w:rFonts w:cs="David" w:hint="cs"/>
          <w:rtl/>
        </w:rPr>
      </w:pPr>
    </w:p>
    <w:p w14:paraId="7A5B30F0" w14:textId="77777777" w:rsidR="006161F0" w:rsidRPr="006161F0" w:rsidRDefault="006161F0" w:rsidP="006161F0">
      <w:pPr>
        <w:bidi/>
        <w:jc w:val="both"/>
        <w:rPr>
          <w:rFonts w:cs="David" w:hint="cs"/>
          <w:rtl/>
        </w:rPr>
      </w:pPr>
    </w:p>
    <w:p w14:paraId="1771678B" w14:textId="77777777" w:rsidR="006161F0" w:rsidRPr="006161F0" w:rsidRDefault="006161F0" w:rsidP="006161F0">
      <w:pPr>
        <w:bidi/>
        <w:jc w:val="both"/>
        <w:rPr>
          <w:rFonts w:cs="David" w:hint="cs"/>
          <w:rtl/>
        </w:rPr>
      </w:pPr>
    </w:p>
    <w:p w14:paraId="749DF8D0" w14:textId="77777777" w:rsidR="006161F0" w:rsidRPr="006161F0" w:rsidRDefault="006161F0" w:rsidP="006161F0">
      <w:pPr>
        <w:bidi/>
        <w:jc w:val="both"/>
        <w:rPr>
          <w:rFonts w:cs="David" w:hint="cs"/>
          <w:rtl/>
        </w:rPr>
      </w:pPr>
    </w:p>
    <w:p w14:paraId="6B5F420A" w14:textId="77777777" w:rsidR="006161F0" w:rsidRPr="006161F0" w:rsidRDefault="006161F0" w:rsidP="006161F0">
      <w:pPr>
        <w:bidi/>
        <w:jc w:val="both"/>
        <w:rPr>
          <w:rFonts w:cs="David" w:hint="cs"/>
          <w:rtl/>
        </w:rPr>
      </w:pPr>
    </w:p>
    <w:p w14:paraId="40756ADA" w14:textId="77777777" w:rsidR="006161F0" w:rsidRPr="006161F0" w:rsidRDefault="006161F0" w:rsidP="006161F0">
      <w:pPr>
        <w:bidi/>
        <w:jc w:val="both"/>
        <w:rPr>
          <w:rFonts w:cs="David" w:hint="cs"/>
          <w:rtl/>
        </w:rPr>
      </w:pPr>
    </w:p>
    <w:p w14:paraId="7390F25A" w14:textId="77777777" w:rsidR="006161F0" w:rsidRPr="006161F0" w:rsidRDefault="006161F0" w:rsidP="006161F0">
      <w:pPr>
        <w:bidi/>
        <w:jc w:val="both"/>
        <w:rPr>
          <w:rFonts w:cs="David" w:hint="cs"/>
          <w:rtl/>
        </w:rPr>
      </w:pPr>
    </w:p>
    <w:p w14:paraId="1AAE59A3" w14:textId="77777777" w:rsidR="006161F0" w:rsidRPr="006161F0" w:rsidRDefault="006161F0" w:rsidP="006161F0">
      <w:pPr>
        <w:bidi/>
        <w:jc w:val="both"/>
        <w:rPr>
          <w:rFonts w:cs="David" w:hint="cs"/>
          <w:rtl/>
        </w:rPr>
      </w:pPr>
    </w:p>
    <w:p w14:paraId="2DB18E45" w14:textId="77777777" w:rsidR="006161F0" w:rsidRPr="006161F0" w:rsidRDefault="006161F0" w:rsidP="006161F0">
      <w:pPr>
        <w:bidi/>
        <w:jc w:val="both"/>
        <w:rPr>
          <w:rFonts w:cs="David" w:hint="cs"/>
          <w:rtl/>
        </w:rPr>
      </w:pPr>
    </w:p>
    <w:p w14:paraId="0FABAE8F" w14:textId="77777777" w:rsidR="006161F0" w:rsidRPr="006161F0" w:rsidRDefault="006161F0" w:rsidP="006161F0">
      <w:pPr>
        <w:bidi/>
        <w:jc w:val="both"/>
        <w:rPr>
          <w:rFonts w:cs="David" w:hint="cs"/>
          <w:rtl/>
        </w:rPr>
      </w:pPr>
    </w:p>
    <w:p w14:paraId="48544DFC" w14:textId="77777777" w:rsidR="006161F0" w:rsidRPr="006161F0" w:rsidRDefault="006161F0" w:rsidP="006161F0">
      <w:pPr>
        <w:bidi/>
        <w:jc w:val="both"/>
        <w:rPr>
          <w:rFonts w:cs="David" w:hint="cs"/>
          <w:rtl/>
        </w:rPr>
      </w:pPr>
    </w:p>
    <w:p w14:paraId="65409290" w14:textId="77777777" w:rsidR="006161F0" w:rsidRPr="006161F0" w:rsidRDefault="006161F0" w:rsidP="006161F0">
      <w:pPr>
        <w:bidi/>
        <w:jc w:val="both"/>
        <w:rPr>
          <w:rFonts w:cs="David" w:hint="cs"/>
          <w:rtl/>
        </w:rPr>
      </w:pPr>
    </w:p>
    <w:p w14:paraId="79438C3B" w14:textId="77777777" w:rsidR="006161F0" w:rsidRPr="006161F0" w:rsidRDefault="006161F0" w:rsidP="006161F0">
      <w:pPr>
        <w:bidi/>
        <w:jc w:val="both"/>
        <w:rPr>
          <w:rFonts w:cs="David" w:hint="cs"/>
          <w:rtl/>
        </w:rPr>
      </w:pPr>
    </w:p>
    <w:p w14:paraId="2F679F2F" w14:textId="77777777" w:rsidR="006161F0" w:rsidRPr="006161F0" w:rsidRDefault="006161F0" w:rsidP="006161F0">
      <w:pPr>
        <w:bidi/>
        <w:jc w:val="both"/>
        <w:rPr>
          <w:rFonts w:cs="David" w:hint="cs"/>
          <w:b/>
          <w:bCs/>
          <w:rtl/>
        </w:rPr>
      </w:pPr>
      <w:r w:rsidRPr="006161F0">
        <w:rPr>
          <w:rFonts w:cs="David" w:hint="cs"/>
          <w:b/>
          <w:bCs/>
          <w:rtl/>
        </w:rPr>
        <w:t xml:space="preserve">             ד. הצעות חבר הכנסת גדעון סער </w:t>
      </w:r>
      <w:r w:rsidRPr="006161F0">
        <w:rPr>
          <w:rFonts w:cs="David"/>
          <w:b/>
          <w:bCs/>
          <w:rtl/>
        </w:rPr>
        <w:t>–</w:t>
      </w:r>
      <w:r w:rsidRPr="006161F0">
        <w:rPr>
          <w:rFonts w:cs="David" w:hint="cs"/>
          <w:b/>
          <w:bCs/>
          <w:rtl/>
        </w:rPr>
        <w:t xml:space="preserve"> </w:t>
      </w:r>
    </w:p>
    <w:p w14:paraId="35528958" w14:textId="77777777" w:rsidR="006161F0" w:rsidRPr="006161F0" w:rsidRDefault="006161F0" w:rsidP="006161F0">
      <w:pPr>
        <w:bidi/>
        <w:jc w:val="both"/>
        <w:rPr>
          <w:rFonts w:cs="David" w:hint="cs"/>
          <w:b/>
          <w:bCs/>
          <w:u w:val="single"/>
          <w:rtl/>
        </w:rPr>
      </w:pPr>
      <w:r w:rsidRPr="006161F0">
        <w:rPr>
          <w:rFonts w:cs="David" w:hint="cs"/>
          <w:b/>
          <w:bCs/>
          <w:rtl/>
        </w:rPr>
        <w:t xml:space="preserve">            </w:t>
      </w:r>
      <w:r w:rsidRPr="006161F0">
        <w:rPr>
          <w:rFonts w:cs="David" w:hint="cs"/>
          <w:b/>
          <w:bCs/>
          <w:u w:val="single"/>
          <w:rtl/>
        </w:rPr>
        <w:t>2. לתיקון סעיף 113ג לתקנון הכנסת בעניין מועד הדיון בהצעות חוק ממשלתיות</w:t>
      </w:r>
    </w:p>
    <w:p w14:paraId="3A6BC272" w14:textId="77777777" w:rsidR="006161F0" w:rsidRDefault="006161F0" w:rsidP="006161F0">
      <w:pPr>
        <w:bidi/>
        <w:jc w:val="both"/>
        <w:rPr>
          <w:rFonts w:cs="David" w:hint="cs"/>
          <w:b/>
          <w:bCs/>
          <w:u w:val="single"/>
          <w:rtl/>
        </w:rPr>
      </w:pPr>
    </w:p>
    <w:p w14:paraId="530F6236" w14:textId="77777777" w:rsidR="006161F0" w:rsidRDefault="006161F0" w:rsidP="006161F0">
      <w:pPr>
        <w:bidi/>
        <w:jc w:val="both"/>
        <w:rPr>
          <w:rFonts w:cs="David" w:hint="cs"/>
          <w:b/>
          <w:bCs/>
          <w:u w:val="single"/>
          <w:rtl/>
        </w:rPr>
      </w:pPr>
    </w:p>
    <w:p w14:paraId="10378072" w14:textId="77777777" w:rsidR="006161F0" w:rsidRPr="006161F0" w:rsidRDefault="006161F0" w:rsidP="006161F0">
      <w:pPr>
        <w:bidi/>
        <w:jc w:val="both"/>
        <w:rPr>
          <w:rFonts w:cs="David" w:hint="cs"/>
          <w:b/>
          <w:bCs/>
          <w:u w:val="single"/>
          <w:rtl/>
        </w:rPr>
      </w:pPr>
    </w:p>
    <w:p w14:paraId="3C474C30" w14:textId="77777777" w:rsidR="006161F0" w:rsidRPr="006161F0" w:rsidRDefault="006161F0" w:rsidP="006161F0">
      <w:pPr>
        <w:bidi/>
        <w:jc w:val="both"/>
        <w:rPr>
          <w:rFonts w:cs="David" w:hint="cs"/>
          <w:u w:val="single"/>
          <w:rtl/>
        </w:rPr>
      </w:pPr>
    </w:p>
    <w:p w14:paraId="16429ED0"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14D34F15" w14:textId="77777777" w:rsidR="006161F0" w:rsidRPr="006161F0" w:rsidRDefault="006161F0" w:rsidP="006161F0">
      <w:pPr>
        <w:bidi/>
        <w:jc w:val="both"/>
        <w:rPr>
          <w:rFonts w:cs="David" w:hint="cs"/>
          <w:rtl/>
        </w:rPr>
      </w:pPr>
    </w:p>
    <w:p w14:paraId="098D90FB" w14:textId="77777777" w:rsidR="006161F0" w:rsidRPr="006161F0" w:rsidRDefault="006161F0" w:rsidP="006161F0">
      <w:pPr>
        <w:bidi/>
        <w:jc w:val="both"/>
        <w:rPr>
          <w:rFonts w:cs="David" w:hint="cs"/>
          <w:rtl/>
        </w:rPr>
      </w:pPr>
      <w:r w:rsidRPr="006161F0">
        <w:rPr>
          <w:rFonts w:cs="David" w:hint="cs"/>
          <w:rtl/>
        </w:rPr>
        <w:tab/>
        <w:t xml:space="preserve">נעבור לנושא הבא של גדעון סער לתיקון סעיף 113ג לתקנון הכנסת בעניין מועד הדיון בהצעות חוק ממשלתיות, גדעון, בבקשה. </w:t>
      </w:r>
    </w:p>
    <w:p w14:paraId="16FF9114" w14:textId="77777777" w:rsidR="006161F0" w:rsidRPr="006161F0" w:rsidRDefault="006161F0" w:rsidP="006161F0">
      <w:pPr>
        <w:bidi/>
        <w:jc w:val="both"/>
        <w:rPr>
          <w:rFonts w:cs="David" w:hint="cs"/>
          <w:rtl/>
        </w:rPr>
      </w:pPr>
    </w:p>
    <w:p w14:paraId="656D5FF7" w14:textId="77777777" w:rsidR="006161F0" w:rsidRPr="006161F0" w:rsidRDefault="006161F0" w:rsidP="006161F0">
      <w:pPr>
        <w:bidi/>
        <w:jc w:val="both"/>
        <w:rPr>
          <w:rFonts w:cs="David" w:hint="cs"/>
          <w:rtl/>
        </w:rPr>
      </w:pPr>
      <w:r w:rsidRPr="006161F0">
        <w:rPr>
          <w:rFonts w:cs="David" w:hint="cs"/>
          <w:u w:val="single"/>
          <w:rtl/>
        </w:rPr>
        <w:t>גדעון סער:</w:t>
      </w:r>
    </w:p>
    <w:p w14:paraId="30076D4F" w14:textId="77777777" w:rsidR="006161F0" w:rsidRPr="006161F0" w:rsidRDefault="006161F0" w:rsidP="006161F0">
      <w:pPr>
        <w:bidi/>
        <w:jc w:val="both"/>
        <w:rPr>
          <w:rFonts w:cs="David" w:hint="cs"/>
          <w:u w:val="single"/>
          <w:rtl/>
        </w:rPr>
      </w:pPr>
    </w:p>
    <w:p w14:paraId="27F93CBA" w14:textId="77777777" w:rsidR="006161F0" w:rsidRPr="006161F0" w:rsidRDefault="006161F0" w:rsidP="006161F0">
      <w:pPr>
        <w:bidi/>
        <w:jc w:val="both"/>
        <w:rPr>
          <w:rFonts w:cs="David" w:hint="cs"/>
          <w:rtl/>
        </w:rPr>
      </w:pPr>
      <w:r w:rsidRPr="006161F0">
        <w:rPr>
          <w:rFonts w:cs="David" w:hint="cs"/>
          <w:rtl/>
        </w:rPr>
        <w:tab/>
        <w:t xml:space="preserve">דיברנו פה פעמים רבות על היעדר הסימטריה בין הצעות החוק הממשלתיות להצעות החוק הפרטיות. אני לא מציע להשוות בין הדברים אבל אני מציע להאריך לפרק זמן של שבוע, במקום 48 שעות, את תקופת הזמן שהצעות חוק ממשלתיות שלא זוכות לפטור מחובת הנחה, נמצאות על שולחן הכנסת. אני חושב שהייתה דוגמא חיה לפני כשבועיים בכנסת כששרת החינוך הביאה הצעת חוק שפוגעת בנושא של ארוחה חמה. פשוט שינו שם מילה אחת, המילה "חמה" תושמט. זה היה בסעיף אחד בסוף החוק. דבר מאוד מרחיק לכת שיש לי גם הערכה איך הגיעו לעניין הזה. בלי שום דבר מאחר שזה מעכשיו לעכשיו. אני בטוח שהחוק הזה לא יעבור בקריאה שנייה ושלישית. אני בטוח שאם היה שבוע של הנחה - פני הדברים היו שונים. לכן אני מציע לעשות את השינוי הזה. </w:t>
      </w:r>
    </w:p>
    <w:p w14:paraId="1F9B7AEC" w14:textId="77777777" w:rsidR="006161F0" w:rsidRPr="006161F0" w:rsidRDefault="006161F0" w:rsidP="006161F0">
      <w:pPr>
        <w:bidi/>
        <w:jc w:val="both"/>
        <w:rPr>
          <w:rFonts w:cs="David" w:hint="cs"/>
          <w:rtl/>
        </w:rPr>
      </w:pPr>
    </w:p>
    <w:p w14:paraId="2AC770EC"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4043E89F" w14:textId="77777777" w:rsidR="006161F0" w:rsidRPr="006161F0" w:rsidRDefault="006161F0" w:rsidP="006161F0">
      <w:pPr>
        <w:bidi/>
        <w:jc w:val="both"/>
        <w:rPr>
          <w:rFonts w:cs="David" w:hint="cs"/>
          <w:rtl/>
        </w:rPr>
      </w:pPr>
    </w:p>
    <w:p w14:paraId="08400244" w14:textId="77777777" w:rsidR="006161F0" w:rsidRPr="006161F0" w:rsidRDefault="006161F0" w:rsidP="006161F0">
      <w:pPr>
        <w:bidi/>
        <w:jc w:val="both"/>
        <w:rPr>
          <w:rFonts w:cs="David" w:hint="cs"/>
          <w:rtl/>
        </w:rPr>
      </w:pPr>
      <w:r w:rsidRPr="006161F0">
        <w:rPr>
          <w:rFonts w:cs="David" w:hint="cs"/>
          <w:rtl/>
        </w:rPr>
        <w:tab/>
        <w:t xml:space="preserve"> אני מגלה את דעתי, אני חושב שהתיקון הוא ראוי. התבקשתי על ידי הממשלה היום בבוקר, הם רוצים לבחון את הנושא הזה - - - </w:t>
      </w:r>
    </w:p>
    <w:p w14:paraId="1AA3B0C4" w14:textId="77777777" w:rsidR="006161F0" w:rsidRPr="006161F0" w:rsidRDefault="006161F0" w:rsidP="006161F0">
      <w:pPr>
        <w:bidi/>
        <w:jc w:val="both"/>
        <w:rPr>
          <w:rFonts w:cs="David" w:hint="cs"/>
          <w:rtl/>
        </w:rPr>
      </w:pPr>
    </w:p>
    <w:p w14:paraId="14C0FC50"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4A9C49E0" w14:textId="77777777" w:rsidR="006161F0" w:rsidRPr="006161F0" w:rsidRDefault="006161F0" w:rsidP="006161F0">
      <w:pPr>
        <w:bidi/>
        <w:jc w:val="both"/>
        <w:rPr>
          <w:rFonts w:cs="David" w:hint="cs"/>
          <w:u w:val="single"/>
          <w:rtl/>
        </w:rPr>
      </w:pPr>
    </w:p>
    <w:p w14:paraId="68CAF4C8" w14:textId="77777777" w:rsidR="006161F0" w:rsidRPr="006161F0" w:rsidRDefault="006161F0" w:rsidP="006161F0">
      <w:pPr>
        <w:bidi/>
        <w:jc w:val="both"/>
        <w:rPr>
          <w:rFonts w:cs="David" w:hint="cs"/>
          <w:rtl/>
        </w:rPr>
      </w:pPr>
      <w:r w:rsidRPr="006161F0">
        <w:rPr>
          <w:rFonts w:cs="David" w:hint="cs"/>
          <w:rtl/>
        </w:rPr>
        <w:tab/>
        <w:t xml:space="preserve"> היה להם שנתיים. </w:t>
      </w:r>
    </w:p>
    <w:p w14:paraId="4D1D97C3" w14:textId="77777777" w:rsidR="006161F0" w:rsidRPr="006161F0" w:rsidRDefault="006161F0" w:rsidP="006161F0">
      <w:pPr>
        <w:bidi/>
        <w:jc w:val="both"/>
        <w:rPr>
          <w:rFonts w:cs="David" w:hint="cs"/>
          <w:rtl/>
        </w:rPr>
      </w:pPr>
    </w:p>
    <w:p w14:paraId="0353FE64"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4853010B" w14:textId="77777777" w:rsidR="006161F0" w:rsidRPr="006161F0" w:rsidRDefault="006161F0" w:rsidP="006161F0">
      <w:pPr>
        <w:bidi/>
        <w:jc w:val="both"/>
        <w:rPr>
          <w:rFonts w:cs="David" w:hint="cs"/>
          <w:rtl/>
        </w:rPr>
      </w:pPr>
    </w:p>
    <w:p w14:paraId="335BDE1D" w14:textId="77777777" w:rsidR="006161F0" w:rsidRPr="006161F0" w:rsidRDefault="006161F0" w:rsidP="006161F0">
      <w:pPr>
        <w:bidi/>
        <w:jc w:val="both"/>
        <w:rPr>
          <w:rFonts w:cs="David" w:hint="cs"/>
          <w:rtl/>
        </w:rPr>
      </w:pPr>
      <w:r w:rsidRPr="006161F0">
        <w:rPr>
          <w:rFonts w:cs="David" w:hint="cs"/>
          <w:rtl/>
        </w:rPr>
        <w:tab/>
        <w:t xml:space="preserve"> אני פרסמתי את זה רק בשבוע שעבר על סדר היום. הממשלה ביקשו ממני, ויכול להיות שהם הולכים בכיוון חיובי, יכול מאוד להיות שבסך </w:t>
      </w:r>
      <w:proofErr w:type="spellStart"/>
      <w:r w:rsidRPr="006161F0">
        <w:rPr>
          <w:rFonts w:cs="David" w:hint="cs"/>
          <w:rtl/>
        </w:rPr>
        <w:t>הכל</w:t>
      </w:r>
      <w:proofErr w:type="spellEnd"/>
      <w:r w:rsidRPr="006161F0">
        <w:rPr>
          <w:rFonts w:cs="David" w:hint="cs"/>
          <w:rtl/>
        </w:rPr>
        <w:t xml:space="preserve"> הם יתמכו בזה מכל מיני סיבות. לכן אני מבקש, מי שירצה להתייחס יוכל להתייחס אבל לא נצביע על זה היום. חבר הכנסת זאב, בבקשה. </w:t>
      </w:r>
    </w:p>
    <w:p w14:paraId="6664C437" w14:textId="77777777" w:rsidR="006161F0" w:rsidRPr="006161F0" w:rsidRDefault="006161F0" w:rsidP="006161F0">
      <w:pPr>
        <w:bidi/>
        <w:jc w:val="both"/>
        <w:rPr>
          <w:rFonts w:cs="David" w:hint="cs"/>
          <w:rtl/>
        </w:rPr>
      </w:pPr>
    </w:p>
    <w:p w14:paraId="42C86F56" w14:textId="77777777" w:rsidR="006161F0" w:rsidRPr="006161F0" w:rsidRDefault="006161F0" w:rsidP="006161F0">
      <w:pPr>
        <w:bidi/>
        <w:jc w:val="both"/>
        <w:rPr>
          <w:rFonts w:cs="David" w:hint="cs"/>
          <w:rtl/>
        </w:rPr>
      </w:pPr>
      <w:r w:rsidRPr="006161F0">
        <w:rPr>
          <w:rFonts w:cs="David" w:hint="cs"/>
          <w:u w:val="single"/>
          <w:rtl/>
        </w:rPr>
        <w:t>נסים זאב:</w:t>
      </w:r>
    </w:p>
    <w:p w14:paraId="1E640BAA" w14:textId="77777777" w:rsidR="006161F0" w:rsidRPr="006161F0" w:rsidRDefault="006161F0" w:rsidP="006161F0">
      <w:pPr>
        <w:bidi/>
        <w:jc w:val="both"/>
        <w:rPr>
          <w:rFonts w:cs="David" w:hint="cs"/>
          <w:rtl/>
        </w:rPr>
      </w:pPr>
    </w:p>
    <w:p w14:paraId="7F202EED" w14:textId="77777777" w:rsidR="006161F0" w:rsidRPr="006161F0" w:rsidRDefault="006161F0" w:rsidP="006161F0">
      <w:pPr>
        <w:bidi/>
        <w:jc w:val="both"/>
        <w:rPr>
          <w:rFonts w:cs="David" w:hint="cs"/>
          <w:rtl/>
        </w:rPr>
      </w:pPr>
      <w:r w:rsidRPr="006161F0">
        <w:rPr>
          <w:rFonts w:cs="David" w:hint="cs"/>
          <w:rtl/>
        </w:rPr>
        <w:tab/>
        <w:t xml:space="preserve"> לא צריך להחמיר בכל הצעה שהממשלה מגישה. לפעמים היא מגישה בגלל שהדיונים נמשכים - - - </w:t>
      </w:r>
    </w:p>
    <w:p w14:paraId="10B546D1" w14:textId="77777777" w:rsidR="006161F0" w:rsidRPr="006161F0" w:rsidRDefault="006161F0" w:rsidP="006161F0">
      <w:pPr>
        <w:bidi/>
        <w:jc w:val="both"/>
        <w:rPr>
          <w:rFonts w:cs="David" w:hint="cs"/>
          <w:rtl/>
        </w:rPr>
      </w:pPr>
    </w:p>
    <w:p w14:paraId="156A7833" w14:textId="77777777" w:rsidR="006161F0" w:rsidRPr="006161F0" w:rsidRDefault="006161F0" w:rsidP="006161F0">
      <w:pPr>
        <w:bidi/>
        <w:jc w:val="both"/>
        <w:rPr>
          <w:rFonts w:cs="David" w:hint="cs"/>
          <w:u w:val="single"/>
          <w:rtl/>
        </w:rPr>
      </w:pPr>
      <w:r w:rsidRPr="006161F0">
        <w:rPr>
          <w:rFonts w:cs="David" w:hint="cs"/>
          <w:u w:val="single"/>
          <w:rtl/>
        </w:rPr>
        <w:t>גדעון סער:</w:t>
      </w:r>
    </w:p>
    <w:p w14:paraId="3091FFD0" w14:textId="77777777" w:rsidR="006161F0" w:rsidRPr="006161F0" w:rsidRDefault="006161F0" w:rsidP="006161F0">
      <w:pPr>
        <w:bidi/>
        <w:jc w:val="both"/>
        <w:rPr>
          <w:rFonts w:cs="David" w:hint="cs"/>
          <w:u w:val="single"/>
          <w:rtl/>
        </w:rPr>
      </w:pPr>
    </w:p>
    <w:p w14:paraId="6C0FACBF" w14:textId="77777777" w:rsidR="006161F0" w:rsidRPr="006161F0" w:rsidRDefault="006161F0" w:rsidP="006161F0">
      <w:pPr>
        <w:bidi/>
        <w:jc w:val="both"/>
        <w:rPr>
          <w:rFonts w:cs="David" w:hint="cs"/>
          <w:rtl/>
        </w:rPr>
      </w:pPr>
      <w:r w:rsidRPr="006161F0">
        <w:rPr>
          <w:rFonts w:cs="David" w:hint="cs"/>
          <w:rtl/>
        </w:rPr>
        <w:tab/>
        <w:t xml:space="preserve"> אפשר לעשות פטור. </w:t>
      </w:r>
    </w:p>
    <w:p w14:paraId="30630197" w14:textId="77777777" w:rsidR="006161F0" w:rsidRPr="006161F0" w:rsidRDefault="006161F0" w:rsidP="006161F0">
      <w:pPr>
        <w:bidi/>
        <w:jc w:val="both"/>
        <w:rPr>
          <w:rFonts w:cs="David" w:hint="cs"/>
          <w:rtl/>
        </w:rPr>
      </w:pPr>
    </w:p>
    <w:p w14:paraId="6140CE67" w14:textId="77777777" w:rsidR="006161F0" w:rsidRPr="006161F0" w:rsidRDefault="006161F0" w:rsidP="006161F0">
      <w:pPr>
        <w:bidi/>
        <w:jc w:val="both"/>
        <w:rPr>
          <w:rFonts w:cs="David" w:hint="cs"/>
          <w:rtl/>
        </w:rPr>
      </w:pPr>
      <w:r w:rsidRPr="006161F0">
        <w:rPr>
          <w:rFonts w:cs="David" w:hint="cs"/>
          <w:u w:val="single"/>
          <w:rtl/>
        </w:rPr>
        <w:t>נסים זאב:</w:t>
      </w:r>
    </w:p>
    <w:p w14:paraId="0E3B2960" w14:textId="77777777" w:rsidR="006161F0" w:rsidRPr="006161F0" w:rsidRDefault="006161F0" w:rsidP="006161F0">
      <w:pPr>
        <w:bidi/>
        <w:jc w:val="both"/>
        <w:rPr>
          <w:rFonts w:cs="David" w:hint="cs"/>
          <w:rtl/>
        </w:rPr>
      </w:pPr>
    </w:p>
    <w:p w14:paraId="0EAF0731" w14:textId="77777777" w:rsidR="006161F0" w:rsidRPr="006161F0" w:rsidRDefault="006161F0" w:rsidP="006161F0">
      <w:pPr>
        <w:bidi/>
        <w:jc w:val="both"/>
        <w:rPr>
          <w:rFonts w:cs="David" w:hint="cs"/>
          <w:rtl/>
        </w:rPr>
      </w:pPr>
      <w:r w:rsidRPr="006161F0">
        <w:rPr>
          <w:rFonts w:cs="David" w:hint="cs"/>
          <w:rtl/>
        </w:rPr>
        <w:tab/>
        <w:t xml:space="preserve">  אם הממשלה מגישה ליושב ראש ומודיע לו ביום ראשון, אפשר לדון בזה ביום רביעי. </w:t>
      </w:r>
    </w:p>
    <w:p w14:paraId="6BB3A8EE" w14:textId="77777777" w:rsidR="006161F0" w:rsidRPr="006161F0" w:rsidRDefault="006161F0" w:rsidP="006161F0">
      <w:pPr>
        <w:bidi/>
        <w:jc w:val="both"/>
        <w:rPr>
          <w:rFonts w:cs="David" w:hint="cs"/>
          <w:rtl/>
        </w:rPr>
      </w:pPr>
    </w:p>
    <w:p w14:paraId="6664B343"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403DF478" w14:textId="77777777" w:rsidR="006161F0" w:rsidRPr="006161F0" w:rsidRDefault="006161F0" w:rsidP="006161F0">
      <w:pPr>
        <w:bidi/>
        <w:jc w:val="both"/>
        <w:rPr>
          <w:rFonts w:cs="David" w:hint="cs"/>
          <w:rtl/>
        </w:rPr>
      </w:pPr>
    </w:p>
    <w:p w14:paraId="23D88559" w14:textId="77777777" w:rsidR="006161F0" w:rsidRPr="006161F0" w:rsidRDefault="006161F0" w:rsidP="006161F0">
      <w:pPr>
        <w:bidi/>
        <w:jc w:val="both"/>
        <w:rPr>
          <w:rFonts w:cs="David" w:hint="cs"/>
          <w:rtl/>
        </w:rPr>
      </w:pPr>
      <w:r w:rsidRPr="006161F0">
        <w:rPr>
          <w:rFonts w:cs="David" w:hint="cs"/>
          <w:rtl/>
        </w:rPr>
        <w:tab/>
        <w:t xml:space="preserve"> תודה רבה. אני אמתין לגיבושה של הצעת הממשלה ולאחר מכן נצביע על זה. חבר הכנסת אמנון כהן, רצית לומר משהו?</w:t>
      </w:r>
    </w:p>
    <w:p w14:paraId="4480746F" w14:textId="77777777" w:rsidR="006161F0" w:rsidRPr="006161F0" w:rsidRDefault="006161F0" w:rsidP="006161F0">
      <w:pPr>
        <w:bidi/>
        <w:jc w:val="both"/>
        <w:rPr>
          <w:rFonts w:cs="David" w:hint="cs"/>
          <w:rtl/>
        </w:rPr>
      </w:pPr>
    </w:p>
    <w:p w14:paraId="0EFF9CA5" w14:textId="77777777" w:rsidR="006161F0" w:rsidRPr="006161F0" w:rsidRDefault="006161F0" w:rsidP="006161F0">
      <w:pPr>
        <w:bidi/>
        <w:jc w:val="both"/>
        <w:rPr>
          <w:rFonts w:cs="David" w:hint="cs"/>
          <w:u w:val="single"/>
          <w:rtl/>
        </w:rPr>
      </w:pPr>
    </w:p>
    <w:p w14:paraId="7F292301" w14:textId="77777777" w:rsidR="006161F0" w:rsidRPr="006161F0" w:rsidRDefault="006161F0" w:rsidP="006161F0">
      <w:pPr>
        <w:bidi/>
        <w:jc w:val="both"/>
        <w:rPr>
          <w:rFonts w:cs="David" w:hint="cs"/>
          <w:u w:val="single"/>
          <w:rtl/>
        </w:rPr>
      </w:pPr>
    </w:p>
    <w:p w14:paraId="6830DEFD" w14:textId="77777777" w:rsidR="006161F0" w:rsidRPr="006161F0" w:rsidRDefault="006161F0" w:rsidP="006161F0">
      <w:pPr>
        <w:bidi/>
        <w:jc w:val="both"/>
        <w:rPr>
          <w:rFonts w:cs="David" w:hint="cs"/>
          <w:u w:val="single"/>
          <w:rtl/>
        </w:rPr>
      </w:pPr>
    </w:p>
    <w:p w14:paraId="35E7730B" w14:textId="77777777" w:rsidR="006161F0" w:rsidRPr="006161F0" w:rsidRDefault="006161F0" w:rsidP="006161F0">
      <w:pPr>
        <w:bidi/>
        <w:jc w:val="both"/>
        <w:rPr>
          <w:rFonts w:cs="David" w:hint="cs"/>
          <w:u w:val="single"/>
          <w:rtl/>
        </w:rPr>
      </w:pPr>
    </w:p>
    <w:p w14:paraId="0B352C64" w14:textId="77777777" w:rsidR="006161F0" w:rsidRPr="006161F0" w:rsidRDefault="006161F0" w:rsidP="006161F0">
      <w:pPr>
        <w:bidi/>
        <w:jc w:val="both"/>
        <w:rPr>
          <w:rFonts w:cs="David" w:hint="cs"/>
          <w:rtl/>
        </w:rPr>
      </w:pPr>
      <w:r w:rsidRPr="006161F0">
        <w:rPr>
          <w:rFonts w:cs="David" w:hint="cs"/>
          <w:u w:val="single"/>
          <w:rtl/>
        </w:rPr>
        <w:t>אמנון כהן:</w:t>
      </w:r>
    </w:p>
    <w:p w14:paraId="11F49F12" w14:textId="77777777" w:rsidR="006161F0" w:rsidRPr="006161F0" w:rsidRDefault="006161F0" w:rsidP="006161F0">
      <w:pPr>
        <w:bidi/>
        <w:jc w:val="both"/>
        <w:rPr>
          <w:rFonts w:cs="David" w:hint="cs"/>
          <w:rtl/>
        </w:rPr>
      </w:pPr>
    </w:p>
    <w:p w14:paraId="7087257E" w14:textId="77777777" w:rsidR="006161F0" w:rsidRPr="006161F0" w:rsidRDefault="006161F0" w:rsidP="006161F0">
      <w:pPr>
        <w:bidi/>
        <w:jc w:val="both"/>
        <w:rPr>
          <w:rFonts w:cs="David" w:hint="cs"/>
          <w:rtl/>
        </w:rPr>
      </w:pPr>
      <w:r w:rsidRPr="006161F0">
        <w:rPr>
          <w:rFonts w:cs="David" w:hint="cs"/>
          <w:rtl/>
        </w:rPr>
        <w:tab/>
        <w:t xml:space="preserve">רציתי להתייחס לחוק הראשון של </w:t>
      </w:r>
      <w:proofErr w:type="spellStart"/>
      <w:r w:rsidRPr="006161F0">
        <w:rPr>
          <w:rFonts w:cs="David" w:hint="cs"/>
          <w:rtl/>
        </w:rPr>
        <w:t>סילבן</w:t>
      </w:r>
      <w:proofErr w:type="spellEnd"/>
      <w:r w:rsidRPr="006161F0">
        <w:rPr>
          <w:rFonts w:cs="David" w:hint="cs"/>
          <w:rtl/>
        </w:rPr>
        <w:t xml:space="preserve"> שלום. אני מבקש התייעצות סיעתית ואם אפשר לא להצביע על הרביזיה היום כי אני רוצה להתייעץ עם הסיעה שלי איך להצביע לגבי החוק ולגבי ההתקדמות שלו, באיזו ועדה.  </w:t>
      </w:r>
    </w:p>
    <w:p w14:paraId="0BB63635" w14:textId="77777777" w:rsidR="006161F0" w:rsidRPr="006161F0" w:rsidRDefault="006161F0" w:rsidP="006161F0">
      <w:pPr>
        <w:bidi/>
        <w:jc w:val="both"/>
        <w:rPr>
          <w:rFonts w:cs="David" w:hint="cs"/>
          <w:rtl/>
        </w:rPr>
      </w:pPr>
    </w:p>
    <w:p w14:paraId="684A443A"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04284F06" w14:textId="77777777" w:rsidR="006161F0" w:rsidRPr="006161F0" w:rsidRDefault="006161F0" w:rsidP="006161F0">
      <w:pPr>
        <w:bidi/>
        <w:jc w:val="both"/>
        <w:rPr>
          <w:rFonts w:cs="David" w:hint="cs"/>
          <w:rtl/>
        </w:rPr>
      </w:pPr>
    </w:p>
    <w:p w14:paraId="196C4684" w14:textId="77777777" w:rsidR="006161F0" w:rsidRPr="006161F0" w:rsidRDefault="006161F0" w:rsidP="006161F0">
      <w:pPr>
        <w:bidi/>
        <w:jc w:val="both"/>
        <w:rPr>
          <w:rFonts w:cs="David" w:hint="cs"/>
          <w:rtl/>
        </w:rPr>
      </w:pPr>
      <w:r w:rsidRPr="006161F0">
        <w:rPr>
          <w:rFonts w:cs="David" w:hint="cs"/>
          <w:rtl/>
        </w:rPr>
        <w:tab/>
        <w:t xml:space="preserve"> ועדת הכנסת רשמה לפניה את דבריו של חבר הכנסת אמנון כהן בבקשה להתייעצות, הגם שנתבקשתי להעלות את זה מייד, </w:t>
      </w:r>
      <w:proofErr w:type="spellStart"/>
      <w:r w:rsidRPr="006161F0">
        <w:rPr>
          <w:rFonts w:cs="David" w:hint="cs"/>
          <w:rtl/>
        </w:rPr>
        <w:t>סטס</w:t>
      </w:r>
      <w:proofErr w:type="spellEnd"/>
      <w:r w:rsidRPr="006161F0">
        <w:rPr>
          <w:rFonts w:cs="David" w:hint="cs"/>
          <w:rtl/>
        </w:rPr>
        <w:t xml:space="preserve"> ביקש ממני ואמרתי שהיום לא תהיה הצבעה. </w:t>
      </w:r>
    </w:p>
    <w:p w14:paraId="69D9E54E" w14:textId="77777777" w:rsidR="006161F0" w:rsidRPr="006161F0" w:rsidRDefault="006161F0" w:rsidP="006161F0">
      <w:pPr>
        <w:bidi/>
        <w:jc w:val="both"/>
        <w:rPr>
          <w:rFonts w:cs="David" w:hint="cs"/>
          <w:rtl/>
        </w:rPr>
      </w:pPr>
    </w:p>
    <w:p w14:paraId="673ED9BE" w14:textId="77777777" w:rsidR="006161F0" w:rsidRPr="006161F0" w:rsidRDefault="006161F0" w:rsidP="006161F0">
      <w:pPr>
        <w:bidi/>
        <w:jc w:val="both"/>
        <w:rPr>
          <w:rFonts w:cs="David" w:hint="cs"/>
          <w:rtl/>
        </w:rPr>
      </w:pPr>
      <w:r w:rsidRPr="006161F0">
        <w:rPr>
          <w:rFonts w:cs="David" w:hint="cs"/>
          <w:u w:val="single"/>
          <w:rtl/>
        </w:rPr>
        <w:t>אמנון כהן:</w:t>
      </w:r>
    </w:p>
    <w:p w14:paraId="71344A40" w14:textId="77777777" w:rsidR="006161F0" w:rsidRPr="006161F0" w:rsidRDefault="006161F0" w:rsidP="006161F0">
      <w:pPr>
        <w:bidi/>
        <w:jc w:val="both"/>
        <w:rPr>
          <w:rFonts w:cs="David" w:hint="cs"/>
          <w:rtl/>
        </w:rPr>
      </w:pPr>
    </w:p>
    <w:p w14:paraId="7E117F98" w14:textId="77777777" w:rsidR="006161F0" w:rsidRPr="006161F0" w:rsidRDefault="006161F0" w:rsidP="006161F0">
      <w:pPr>
        <w:bidi/>
        <w:jc w:val="both"/>
        <w:rPr>
          <w:rFonts w:cs="David" w:hint="cs"/>
          <w:rtl/>
        </w:rPr>
      </w:pPr>
      <w:r w:rsidRPr="006161F0">
        <w:rPr>
          <w:rFonts w:cs="David" w:hint="cs"/>
          <w:rtl/>
        </w:rPr>
        <w:tab/>
        <w:t xml:space="preserve"> תהיה הצבעה מחר?</w:t>
      </w:r>
    </w:p>
    <w:p w14:paraId="0058DE49" w14:textId="77777777" w:rsidR="006161F0" w:rsidRPr="006161F0" w:rsidRDefault="006161F0" w:rsidP="006161F0">
      <w:pPr>
        <w:bidi/>
        <w:jc w:val="both"/>
        <w:rPr>
          <w:rFonts w:cs="David" w:hint="cs"/>
          <w:rtl/>
        </w:rPr>
      </w:pPr>
    </w:p>
    <w:p w14:paraId="6C5457EE" w14:textId="77777777" w:rsidR="006161F0" w:rsidRPr="006161F0" w:rsidRDefault="006161F0" w:rsidP="006161F0">
      <w:pPr>
        <w:bidi/>
        <w:jc w:val="both"/>
        <w:rPr>
          <w:rFonts w:cs="David" w:hint="cs"/>
          <w:rtl/>
        </w:rPr>
      </w:pPr>
      <w:r w:rsidRPr="006161F0">
        <w:rPr>
          <w:rFonts w:cs="David" w:hint="cs"/>
          <w:u w:val="single"/>
          <w:rtl/>
        </w:rPr>
        <w:t>היו</w:t>
      </w:r>
      <w:r w:rsidRPr="006161F0">
        <w:rPr>
          <w:rFonts w:cs="David"/>
          <w:u w:val="single"/>
          <w:rtl/>
        </w:rPr>
        <w:t>"</w:t>
      </w:r>
      <w:r w:rsidRPr="006161F0">
        <w:rPr>
          <w:rFonts w:cs="David" w:hint="cs"/>
          <w:u w:val="single"/>
          <w:rtl/>
        </w:rPr>
        <w:t>ר דוד טל:</w:t>
      </w:r>
    </w:p>
    <w:p w14:paraId="7ABE3541" w14:textId="77777777" w:rsidR="006161F0" w:rsidRPr="006161F0" w:rsidRDefault="006161F0" w:rsidP="006161F0">
      <w:pPr>
        <w:bidi/>
        <w:jc w:val="both"/>
        <w:rPr>
          <w:rFonts w:cs="David" w:hint="cs"/>
          <w:rtl/>
        </w:rPr>
      </w:pPr>
    </w:p>
    <w:p w14:paraId="6E0DE723" w14:textId="77777777" w:rsidR="006161F0" w:rsidRPr="006161F0" w:rsidRDefault="006161F0" w:rsidP="006161F0">
      <w:pPr>
        <w:bidi/>
        <w:jc w:val="both"/>
        <w:rPr>
          <w:rFonts w:cs="David" w:hint="cs"/>
          <w:rtl/>
        </w:rPr>
      </w:pPr>
      <w:r w:rsidRPr="006161F0">
        <w:rPr>
          <w:rFonts w:cs="David" w:hint="cs"/>
          <w:rtl/>
        </w:rPr>
        <w:tab/>
        <w:t xml:space="preserve"> לא תהיה כרגע הצבעה על הרביזיה. </w:t>
      </w:r>
      <w:proofErr w:type="spellStart"/>
      <w:r w:rsidRPr="006161F0">
        <w:rPr>
          <w:rFonts w:cs="David" w:hint="cs"/>
          <w:rtl/>
        </w:rPr>
        <w:t>סטס</w:t>
      </w:r>
      <w:proofErr w:type="spellEnd"/>
      <w:r w:rsidRPr="006161F0">
        <w:rPr>
          <w:rFonts w:cs="David" w:hint="cs"/>
          <w:rtl/>
        </w:rPr>
        <w:t xml:space="preserve"> ביקש שכן תהיה רביזיה, אמרתי לו שלא תהיה רביזיה כרגע והיות והבטחתי לו אני לא יכול לחזור בי אבל זה עולה בקנה אחד עם מה שאדוני, חבר הכנסת אמנון כהן מבקש. </w:t>
      </w:r>
    </w:p>
    <w:p w14:paraId="2669128B" w14:textId="77777777" w:rsidR="006161F0" w:rsidRPr="006161F0" w:rsidRDefault="006161F0" w:rsidP="006161F0">
      <w:pPr>
        <w:bidi/>
        <w:jc w:val="both"/>
        <w:rPr>
          <w:rFonts w:cs="David" w:hint="cs"/>
          <w:rtl/>
        </w:rPr>
      </w:pPr>
    </w:p>
    <w:p w14:paraId="27F91678" w14:textId="77777777" w:rsidR="006161F0" w:rsidRPr="006161F0" w:rsidRDefault="006161F0" w:rsidP="006161F0">
      <w:pPr>
        <w:bidi/>
        <w:ind w:firstLine="567"/>
        <w:jc w:val="both"/>
        <w:rPr>
          <w:rFonts w:cs="David" w:hint="cs"/>
          <w:rtl/>
        </w:rPr>
      </w:pPr>
      <w:r w:rsidRPr="006161F0">
        <w:rPr>
          <w:rFonts w:cs="David" w:hint="cs"/>
          <w:rtl/>
        </w:rPr>
        <w:t xml:space="preserve">תודה לכולם, הישיבה נעולה.  </w:t>
      </w:r>
    </w:p>
    <w:p w14:paraId="19DFC75F" w14:textId="77777777" w:rsidR="006161F0" w:rsidRDefault="006161F0" w:rsidP="006161F0">
      <w:pPr>
        <w:bidi/>
        <w:jc w:val="both"/>
        <w:rPr>
          <w:rFonts w:cs="David" w:hint="cs"/>
          <w:rtl/>
        </w:rPr>
      </w:pPr>
    </w:p>
    <w:p w14:paraId="38F04FD1" w14:textId="77777777" w:rsidR="006161F0" w:rsidRDefault="006161F0" w:rsidP="006161F0">
      <w:pPr>
        <w:bidi/>
        <w:jc w:val="both"/>
        <w:rPr>
          <w:rFonts w:cs="David" w:hint="cs"/>
          <w:rtl/>
        </w:rPr>
      </w:pPr>
    </w:p>
    <w:p w14:paraId="7632E9A0" w14:textId="77777777" w:rsidR="006161F0" w:rsidRDefault="006161F0" w:rsidP="006161F0">
      <w:pPr>
        <w:bidi/>
        <w:jc w:val="both"/>
        <w:rPr>
          <w:rFonts w:cs="David" w:hint="cs"/>
          <w:rtl/>
        </w:rPr>
      </w:pPr>
    </w:p>
    <w:p w14:paraId="1A39A420" w14:textId="77777777" w:rsidR="006161F0" w:rsidRDefault="006161F0" w:rsidP="006161F0">
      <w:pPr>
        <w:bidi/>
        <w:jc w:val="both"/>
        <w:rPr>
          <w:rFonts w:cs="David" w:hint="cs"/>
          <w:rtl/>
        </w:rPr>
      </w:pPr>
    </w:p>
    <w:p w14:paraId="305A22FD" w14:textId="77777777" w:rsidR="006161F0" w:rsidRDefault="006161F0" w:rsidP="006161F0">
      <w:pPr>
        <w:bidi/>
        <w:jc w:val="both"/>
        <w:rPr>
          <w:rFonts w:cs="David" w:hint="cs"/>
          <w:rtl/>
        </w:rPr>
      </w:pPr>
    </w:p>
    <w:p w14:paraId="0CFD02B4" w14:textId="77777777" w:rsidR="006161F0" w:rsidRPr="006161F0" w:rsidRDefault="006161F0" w:rsidP="006161F0">
      <w:pPr>
        <w:bidi/>
        <w:jc w:val="both"/>
        <w:rPr>
          <w:rFonts w:cs="David" w:hint="cs"/>
          <w:rtl/>
        </w:rPr>
      </w:pPr>
    </w:p>
    <w:p w14:paraId="615D6F1B" w14:textId="77777777" w:rsidR="006161F0" w:rsidRPr="006161F0" w:rsidRDefault="006161F0" w:rsidP="006161F0">
      <w:pPr>
        <w:bidi/>
        <w:jc w:val="both"/>
        <w:rPr>
          <w:rFonts w:cs="David" w:hint="cs"/>
          <w:b/>
          <w:bCs/>
          <w:u w:val="single"/>
          <w:rtl/>
        </w:rPr>
      </w:pPr>
      <w:r w:rsidRPr="006161F0">
        <w:rPr>
          <w:rFonts w:cs="David" w:hint="cs"/>
          <w:b/>
          <w:bCs/>
          <w:u w:val="single"/>
          <w:rtl/>
        </w:rPr>
        <w:t>הישיבה ננעלה בשעה 11:00</w:t>
      </w:r>
    </w:p>
    <w:p w14:paraId="587C5618" w14:textId="77777777" w:rsidR="00552A80" w:rsidRPr="006161F0" w:rsidRDefault="00552A80" w:rsidP="006161F0">
      <w:pPr>
        <w:bidi/>
        <w:jc w:val="both"/>
        <w:rPr>
          <w:rFonts w:cs="David"/>
        </w:rPr>
      </w:pPr>
    </w:p>
    <w:sectPr w:rsidR="00552A80" w:rsidRPr="006161F0" w:rsidSect="006161F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04EA" w14:textId="77777777" w:rsidR="00000000" w:rsidRDefault="0062584C">
      <w:r>
        <w:separator/>
      </w:r>
    </w:p>
  </w:endnote>
  <w:endnote w:type="continuationSeparator" w:id="0">
    <w:p w14:paraId="15AF63AD" w14:textId="77777777" w:rsidR="00000000" w:rsidRDefault="0062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B727" w14:textId="77777777" w:rsidR="00000000" w:rsidRDefault="0062584C">
      <w:r>
        <w:separator/>
      </w:r>
    </w:p>
  </w:footnote>
  <w:footnote w:type="continuationSeparator" w:id="0">
    <w:p w14:paraId="25D52688" w14:textId="77777777" w:rsidR="00000000" w:rsidRDefault="00625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4C6" w14:textId="77777777" w:rsidR="006161F0" w:rsidRDefault="006161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26093B5" w14:textId="77777777" w:rsidR="006161F0" w:rsidRDefault="006161F0">
    <w:pPr>
      <w:pStyle w:val="Header"/>
      <w:ind w:right="360"/>
      <w:jc w:val="both"/>
      <w:rPr>
        <w:rtl/>
      </w:rPr>
    </w:pPr>
  </w:p>
  <w:p w14:paraId="1E0F4DF0" w14:textId="77777777" w:rsidR="006161F0" w:rsidRDefault="006161F0"/>
  <w:p w14:paraId="4C2DB918" w14:textId="77777777" w:rsidR="006161F0" w:rsidRDefault="006161F0"/>
  <w:p w14:paraId="11229D72" w14:textId="77777777" w:rsidR="006161F0" w:rsidRDefault="006161F0"/>
  <w:p w14:paraId="77FEDC14" w14:textId="77777777" w:rsidR="006161F0" w:rsidRDefault="006161F0"/>
  <w:p w14:paraId="074DD7EA" w14:textId="77777777" w:rsidR="006161F0" w:rsidRDefault="006161F0"/>
  <w:p w14:paraId="5060EE2B" w14:textId="77777777" w:rsidR="006161F0" w:rsidRDefault="006161F0"/>
  <w:p w14:paraId="319DD05F" w14:textId="77777777" w:rsidR="006161F0" w:rsidRDefault="006161F0"/>
  <w:p w14:paraId="0E4FA3CE" w14:textId="77777777" w:rsidR="006161F0" w:rsidRDefault="006161F0"/>
  <w:p w14:paraId="204BE0C4" w14:textId="77777777" w:rsidR="006161F0" w:rsidRDefault="006161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D2477" w14:textId="77777777" w:rsidR="006161F0" w:rsidRDefault="006161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15</w:t>
    </w:r>
    <w:r>
      <w:rPr>
        <w:rStyle w:val="PageNumber"/>
        <w:rtl/>
      </w:rPr>
      <w:fldChar w:fldCharType="end"/>
    </w:r>
  </w:p>
  <w:p w14:paraId="622CB9A0" w14:textId="77777777" w:rsidR="006161F0" w:rsidRDefault="006161F0">
    <w:pPr>
      <w:pStyle w:val="Header"/>
      <w:ind w:right="360"/>
      <w:jc w:val="both"/>
      <w:rPr>
        <w:rFonts w:hint="cs"/>
        <w:rtl/>
      </w:rPr>
    </w:pPr>
    <w:r>
      <w:rPr>
        <w:rtl/>
      </w:rPr>
      <w:t>ועדת</w:t>
    </w:r>
    <w:r>
      <w:rPr>
        <w:rFonts w:hint="cs"/>
        <w:rtl/>
      </w:rPr>
      <w:t xml:space="preserve"> הכנסת</w:t>
    </w:r>
  </w:p>
  <w:p w14:paraId="68DA2B81" w14:textId="77777777" w:rsidR="006161F0" w:rsidRDefault="006161F0">
    <w:pPr>
      <w:pStyle w:val="Header"/>
      <w:ind w:right="360"/>
      <w:jc w:val="both"/>
      <w:rPr>
        <w:rStyle w:val="PageNumber"/>
        <w:rFonts w:hint="cs"/>
        <w:rtl/>
      </w:rPr>
    </w:pPr>
    <w:r>
      <w:rPr>
        <w:rFonts w:hint="cs"/>
        <w:rtl/>
      </w:rPr>
      <w:t>10.3.2008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32A9"/>
    <w:multiLevelType w:val="hybridMultilevel"/>
    <w:tmpl w:val="E6B8B988"/>
    <w:lvl w:ilvl="0" w:tplc="3DEE4322">
      <w:start w:val="2"/>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20867A54"/>
    <w:multiLevelType w:val="hybridMultilevel"/>
    <w:tmpl w:val="8E189D32"/>
    <w:lvl w:ilvl="0" w:tplc="86723564">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394503681">
    <w:abstractNumId w:val="1"/>
  </w:num>
  <w:num w:numId="2" w16cid:durableId="89851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6452פרוטוקול_ישיבת_ועדה.doc"/>
    <w:docVar w:name="StartMode" w:val="3"/>
  </w:docVars>
  <w:rsids>
    <w:rsidRoot w:val="0071753E"/>
    <w:rsid w:val="00552A80"/>
    <w:rsid w:val="006161F0"/>
    <w:rsid w:val="0062584C"/>
    <w:rsid w:val="00663702"/>
    <w:rsid w:val="0071753E"/>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5F4D676"/>
  <w15:chartTrackingRefBased/>
  <w15:docId w15:val="{FADFB7B6-4A07-4193-8040-DEDBF82E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161F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61F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1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2416</Words>
  <Characters>13773</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