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5733" w14:textId="77777777" w:rsidR="00DE4DFB" w:rsidRPr="00DE4DFB" w:rsidRDefault="00DE4DFB" w:rsidP="00DE4DFB">
      <w:pPr>
        <w:pStyle w:val="Heading5"/>
        <w:jc w:val="left"/>
        <w:rPr>
          <w:b/>
          <w:bCs/>
          <w:sz w:val="24"/>
          <w:rtl/>
        </w:rPr>
      </w:pPr>
      <w:r w:rsidRPr="00DE4DFB">
        <w:rPr>
          <w:b/>
          <w:bCs/>
          <w:sz w:val="24"/>
          <w:rtl/>
        </w:rPr>
        <w:t xml:space="preserve">הכנסת </w:t>
      </w:r>
      <w:r w:rsidRPr="00DE4DFB">
        <w:rPr>
          <w:rFonts w:hint="cs"/>
          <w:b/>
          <w:bCs/>
          <w:sz w:val="24"/>
          <w:rtl/>
        </w:rPr>
        <w:t>השבע-עשרה</w:t>
      </w:r>
      <w:r w:rsidRPr="00DE4DFB">
        <w:rPr>
          <w:b/>
          <w:bCs/>
          <w:sz w:val="24"/>
          <w:rtl/>
        </w:rPr>
        <w:tab/>
      </w:r>
      <w:r w:rsidRPr="00DE4DFB">
        <w:rPr>
          <w:b/>
          <w:bCs/>
          <w:sz w:val="24"/>
          <w:rtl/>
        </w:rPr>
        <w:tab/>
      </w:r>
      <w:r w:rsidRPr="00DE4DFB">
        <w:rPr>
          <w:b/>
          <w:bCs/>
          <w:sz w:val="24"/>
          <w:rtl/>
        </w:rPr>
        <w:tab/>
      </w:r>
      <w:r w:rsidRPr="00DE4DFB">
        <w:rPr>
          <w:b/>
          <w:bCs/>
          <w:sz w:val="24"/>
          <w:rtl/>
        </w:rPr>
        <w:tab/>
      </w:r>
      <w:r w:rsidRPr="00DE4DFB">
        <w:rPr>
          <w:b/>
          <w:bCs/>
          <w:sz w:val="24"/>
          <w:rtl/>
        </w:rPr>
        <w:tab/>
      </w:r>
      <w:r w:rsidRPr="00DE4DFB">
        <w:rPr>
          <w:b/>
          <w:bCs/>
          <w:sz w:val="24"/>
          <w:rtl/>
        </w:rPr>
        <w:tab/>
      </w:r>
      <w:r w:rsidRPr="00DE4DFB">
        <w:rPr>
          <w:b/>
          <w:bCs/>
          <w:sz w:val="24"/>
          <w:rtl/>
        </w:rPr>
        <w:tab/>
        <w:t>נוסח לא מתוקן</w:t>
      </w:r>
    </w:p>
    <w:p w14:paraId="3C1EFA92" w14:textId="77777777" w:rsidR="00DE4DFB" w:rsidRPr="00DE4DFB" w:rsidRDefault="00DE4DFB" w:rsidP="00DE4DFB">
      <w:pPr>
        <w:bidi/>
        <w:rPr>
          <w:rFonts w:cs="David" w:hint="cs"/>
          <w:b/>
          <w:bCs/>
          <w:rtl/>
        </w:rPr>
      </w:pPr>
      <w:r w:rsidRPr="00DE4DFB">
        <w:rPr>
          <w:rFonts w:cs="David"/>
          <w:b/>
          <w:bCs/>
          <w:rtl/>
        </w:rPr>
        <w:t xml:space="preserve">מושב </w:t>
      </w:r>
      <w:r w:rsidRPr="00DE4DFB">
        <w:rPr>
          <w:rFonts w:cs="David" w:hint="cs"/>
          <w:b/>
          <w:bCs/>
          <w:rtl/>
        </w:rPr>
        <w:t>שלישי</w:t>
      </w:r>
    </w:p>
    <w:p w14:paraId="0B7F91FB" w14:textId="77777777" w:rsidR="00DE4DFB" w:rsidRPr="00DE4DFB" w:rsidRDefault="00DE4DFB" w:rsidP="00DE4DFB">
      <w:pPr>
        <w:bidi/>
        <w:rPr>
          <w:rFonts w:cs="David"/>
          <w:b/>
          <w:bCs/>
          <w:rtl/>
        </w:rPr>
      </w:pPr>
    </w:p>
    <w:p w14:paraId="380FF39F" w14:textId="77777777" w:rsidR="00DE4DFB" w:rsidRPr="00DE4DFB" w:rsidRDefault="00DE4DFB" w:rsidP="00DE4DFB">
      <w:pPr>
        <w:bidi/>
        <w:rPr>
          <w:rFonts w:cs="David"/>
          <w:b/>
          <w:bCs/>
          <w:rtl/>
        </w:rPr>
      </w:pPr>
    </w:p>
    <w:p w14:paraId="5701DF65" w14:textId="77777777" w:rsidR="00DE4DFB" w:rsidRPr="00DE4DFB" w:rsidRDefault="00DE4DFB" w:rsidP="00DE4DFB">
      <w:pPr>
        <w:bidi/>
        <w:rPr>
          <w:rFonts w:cs="David"/>
          <w:b/>
          <w:bCs/>
          <w:rtl/>
        </w:rPr>
      </w:pPr>
    </w:p>
    <w:p w14:paraId="7DE40E37" w14:textId="77777777" w:rsidR="00DE4DFB" w:rsidRPr="00DE4DFB" w:rsidRDefault="00DE4DFB" w:rsidP="00DE4DFB">
      <w:pPr>
        <w:bidi/>
        <w:rPr>
          <w:rFonts w:cs="David"/>
          <w:b/>
          <w:bCs/>
          <w:rtl/>
        </w:rPr>
      </w:pPr>
    </w:p>
    <w:p w14:paraId="31023CBB" w14:textId="77777777" w:rsidR="00DE4DFB" w:rsidRPr="00DE4DFB" w:rsidRDefault="00DE4DFB" w:rsidP="00DE4DFB">
      <w:pPr>
        <w:bidi/>
        <w:jc w:val="center"/>
        <w:rPr>
          <w:rFonts w:cs="David" w:hint="cs"/>
          <w:b/>
          <w:bCs/>
          <w:rtl/>
        </w:rPr>
      </w:pPr>
      <w:r w:rsidRPr="00DE4DFB">
        <w:rPr>
          <w:rFonts w:cs="David"/>
          <w:b/>
          <w:bCs/>
          <w:rtl/>
        </w:rPr>
        <w:t>פרוטוקול מס'</w:t>
      </w:r>
      <w:r w:rsidRPr="00DE4DFB">
        <w:rPr>
          <w:rFonts w:cs="David" w:hint="cs"/>
          <w:b/>
          <w:bCs/>
          <w:rtl/>
        </w:rPr>
        <w:t xml:space="preserve"> 230</w:t>
      </w:r>
    </w:p>
    <w:p w14:paraId="3DE0A960" w14:textId="77777777" w:rsidR="00DE4DFB" w:rsidRPr="00DE4DFB" w:rsidRDefault="00DE4DFB" w:rsidP="00DE4DFB">
      <w:pPr>
        <w:bidi/>
        <w:jc w:val="center"/>
        <w:rPr>
          <w:rFonts w:cs="David" w:hint="cs"/>
          <w:b/>
          <w:bCs/>
          <w:rtl/>
        </w:rPr>
      </w:pPr>
      <w:r w:rsidRPr="00DE4DFB">
        <w:rPr>
          <w:rFonts w:cs="David" w:hint="cs"/>
          <w:b/>
          <w:bCs/>
          <w:rtl/>
        </w:rPr>
        <w:t>מישיבת ועדת הכנסת</w:t>
      </w:r>
    </w:p>
    <w:p w14:paraId="6ECEA0BD" w14:textId="77777777" w:rsidR="00DE4DFB" w:rsidRPr="00DE4DFB" w:rsidRDefault="00DE4DFB" w:rsidP="00DE4DFB">
      <w:pPr>
        <w:bidi/>
        <w:jc w:val="center"/>
        <w:rPr>
          <w:rFonts w:cs="David" w:hint="cs"/>
          <w:b/>
          <w:bCs/>
          <w:u w:val="single"/>
          <w:rtl/>
        </w:rPr>
      </w:pPr>
      <w:r w:rsidRPr="00DE4DFB">
        <w:rPr>
          <w:rFonts w:cs="David" w:hint="cs"/>
          <w:b/>
          <w:bCs/>
          <w:u w:val="single"/>
          <w:rtl/>
        </w:rPr>
        <w:t xml:space="preserve">שהתקיימה ביום שני י"ד באייר </w:t>
      </w:r>
      <w:proofErr w:type="spellStart"/>
      <w:r w:rsidRPr="00DE4DFB">
        <w:rPr>
          <w:rFonts w:cs="David" w:hint="cs"/>
          <w:b/>
          <w:bCs/>
          <w:u w:val="single"/>
          <w:rtl/>
        </w:rPr>
        <w:t>התשס"ח</w:t>
      </w:r>
      <w:proofErr w:type="spellEnd"/>
      <w:r w:rsidRPr="00DE4DFB">
        <w:rPr>
          <w:rFonts w:cs="David" w:hint="cs"/>
          <w:b/>
          <w:bCs/>
          <w:u w:val="single"/>
          <w:rtl/>
        </w:rPr>
        <w:t xml:space="preserve"> (19 במאי 2008) בשעה 10:30</w:t>
      </w:r>
    </w:p>
    <w:p w14:paraId="07F95CD6" w14:textId="77777777" w:rsidR="00DE4DFB" w:rsidRPr="00DE4DFB" w:rsidRDefault="00DE4DFB" w:rsidP="00DE4DFB">
      <w:pPr>
        <w:bidi/>
        <w:rPr>
          <w:rFonts w:cs="David"/>
          <w:b/>
          <w:bCs/>
          <w:rtl/>
        </w:rPr>
      </w:pPr>
    </w:p>
    <w:p w14:paraId="046B400F" w14:textId="77777777" w:rsidR="00DE4DFB" w:rsidRPr="00DE4DFB" w:rsidRDefault="00DE4DFB" w:rsidP="00DE4DFB">
      <w:pPr>
        <w:bidi/>
        <w:rPr>
          <w:rFonts w:cs="David"/>
          <w:b/>
          <w:bCs/>
          <w:rtl/>
        </w:rPr>
      </w:pPr>
    </w:p>
    <w:p w14:paraId="21852969" w14:textId="77777777" w:rsidR="00DE4DFB" w:rsidRPr="00DE4DFB" w:rsidRDefault="00DE4DFB" w:rsidP="00DE4DFB">
      <w:pPr>
        <w:tabs>
          <w:tab w:val="left" w:pos="1221"/>
        </w:tabs>
        <w:bidi/>
        <w:rPr>
          <w:rFonts w:cs="David" w:hint="cs"/>
          <w:b/>
          <w:bCs/>
          <w:u w:val="single"/>
          <w:rtl/>
        </w:rPr>
      </w:pPr>
    </w:p>
    <w:p w14:paraId="0C927033" w14:textId="77777777" w:rsidR="00DE4DFB" w:rsidRPr="00DE4DFB" w:rsidRDefault="00DE4DFB" w:rsidP="00DE4DFB">
      <w:pPr>
        <w:tabs>
          <w:tab w:val="left" w:pos="1221"/>
        </w:tabs>
        <w:bidi/>
        <w:rPr>
          <w:rFonts w:cs="David" w:hint="cs"/>
          <w:b/>
          <w:bCs/>
          <w:rtl/>
        </w:rPr>
      </w:pPr>
      <w:r w:rsidRPr="00DE4DFB">
        <w:rPr>
          <w:rFonts w:cs="David"/>
          <w:b/>
          <w:bCs/>
          <w:u w:val="single"/>
          <w:rtl/>
        </w:rPr>
        <w:t>סדר היום</w:t>
      </w:r>
      <w:r w:rsidRPr="00DE4DFB">
        <w:rPr>
          <w:rFonts w:cs="David"/>
          <w:rtl/>
        </w:rPr>
        <w:t>:</w:t>
      </w:r>
      <w:r w:rsidRPr="00DE4DFB">
        <w:rPr>
          <w:rFonts w:cs="David" w:hint="cs"/>
          <w:b/>
          <w:bCs/>
          <w:rtl/>
        </w:rPr>
        <w:t xml:space="preserve">  א. קביעת מסגרת הדיון להצעות להביע אי-אמון בממשלה.</w:t>
      </w:r>
    </w:p>
    <w:p w14:paraId="68E6F9D7" w14:textId="77777777" w:rsidR="00DE4DFB" w:rsidRPr="00DE4DFB" w:rsidRDefault="00DE4DFB" w:rsidP="00DE4DFB">
      <w:pPr>
        <w:tabs>
          <w:tab w:val="left" w:pos="1221"/>
        </w:tabs>
        <w:bidi/>
        <w:rPr>
          <w:rFonts w:cs="David" w:hint="cs"/>
          <w:b/>
          <w:bCs/>
          <w:rtl/>
        </w:rPr>
      </w:pPr>
      <w:r w:rsidRPr="00DE4DFB">
        <w:rPr>
          <w:rFonts w:cs="David" w:hint="cs"/>
          <w:b/>
          <w:bCs/>
          <w:rtl/>
        </w:rPr>
        <w:t xml:space="preserve">                    ב.  הצעת חוק יסוד: הכנסת (תיקון </w:t>
      </w:r>
      <w:r w:rsidRPr="00DE4DFB">
        <w:rPr>
          <w:rFonts w:cs="David"/>
          <w:b/>
          <w:bCs/>
          <w:rtl/>
        </w:rPr>
        <w:t>–</w:t>
      </w:r>
      <w:r w:rsidRPr="00DE4DFB">
        <w:rPr>
          <w:rFonts w:cs="David" w:hint="cs"/>
          <w:b/>
          <w:bCs/>
          <w:rtl/>
        </w:rPr>
        <w:t xml:space="preserve"> שלילת מועמדות מאדם שביקר במדינת אויב </w:t>
      </w:r>
    </w:p>
    <w:p w14:paraId="000B987B" w14:textId="77777777" w:rsidR="00DE4DFB" w:rsidRPr="00DE4DFB" w:rsidRDefault="00DE4DFB" w:rsidP="00DE4DFB">
      <w:pPr>
        <w:tabs>
          <w:tab w:val="left" w:pos="1221"/>
        </w:tabs>
        <w:bidi/>
        <w:rPr>
          <w:rFonts w:cs="David" w:hint="cs"/>
          <w:b/>
          <w:bCs/>
          <w:rtl/>
        </w:rPr>
      </w:pPr>
      <w:r w:rsidRPr="00DE4DFB">
        <w:rPr>
          <w:rFonts w:cs="David" w:hint="cs"/>
          <w:b/>
          <w:bCs/>
          <w:rtl/>
        </w:rPr>
        <w:t xml:space="preserve">                         ללא היתר), הצעות חברי הכנסת זבולון אורלב (פ/2506/17) </w:t>
      </w:r>
      <w:proofErr w:type="spellStart"/>
      <w:r w:rsidRPr="00DE4DFB">
        <w:rPr>
          <w:rFonts w:cs="David" w:hint="cs"/>
          <w:b/>
          <w:bCs/>
          <w:rtl/>
        </w:rPr>
        <w:t>ואסתרינה</w:t>
      </w:r>
      <w:proofErr w:type="spellEnd"/>
      <w:r w:rsidRPr="00DE4DFB">
        <w:rPr>
          <w:rFonts w:cs="David" w:hint="cs"/>
          <w:b/>
          <w:bCs/>
          <w:rtl/>
        </w:rPr>
        <w:t xml:space="preserve"> </w:t>
      </w:r>
      <w:proofErr w:type="spellStart"/>
      <w:r w:rsidRPr="00DE4DFB">
        <w:rPr>
          <w:rFonts w:cs="David" w:hint="cs"/>
          <w:b/>
          <w:bCs/>
          <w:rtl/>
        </w:rPr>
        <w:t>טרטמן</w:t>
      </w:r>
      <w:proofErr w:type="spellEnd"/>
      <w:r w:rsidRPr="00DE4DFB">
        <w:rPr>
          <w:rFonts w:cs="David" w:hint="cs"/>
          <w:b/>
          <w:bCs/>
          <w:rtl/>
        </w:rPr>
        <w:t xml:space="preserve"> </w:t>
      </w:r>
    </w:p>
    <w:p w14:paraId="57E56553" w14:textId="77777777" w:rsidR="00DE4DFB" w:rsidRPr="00DE4DFB" w:rsidRDefault="00DE4DFB" w:rsidP="00DE4DFB">
      <w:pPr>
        <w:tabs>
          <w:tab w:val="left" w:pos="1221"/>
        </w:tabs>
        <w:bidi/>
        <w:rPr>
          <w:rFonts w:cs="David" w:hint="cs"/>
          <w:b/>
          <w:bCs/>
          <w:rtl/>
        </w:rPr>
      </w:pPr>
      <w:r w:rsidRPr="00DE4DFB">
        <w:rPr>
          <w:rFonts w:cs="David" w:hint="cs"/>
          <w:b/>
          <w:bCs/>
          <w:rtl/>
        </w:rPr>
        <w:t xml:space="preserve">                         (פ/2813/17) </w:t>
      </w:r>
      <w:r w:rsidRPr="00DE4DFB">
        <w:rPr>
          <w:rFonts w:cs="David"/>
          <w:b/>
          <w:bCs/>
          <w:rtl/>
        </w:rPr>
        <w:t>–</w:t>
      </w:r>
      <w:r w:rsidRPr="00DE4DFB">
        <w:rPr>
          <w:rFonts w:cs="David" w:hint="cs"/>
          <w:b/>
          <w:bCs/>
          <w:rtl/>
        </w:rPr>
        <w:t xml:space="preserve"> הכנה לקריאה ראשונה </w:t>
      </w:r>
      <w:r w:rsidRPr="00DE4DFB">
        <w:rPr>
          <w:rFonts w:cs="David"/>
          <w:b/>
          <w:bCs/>
          <w:rtl/>
        </w:rPr>
        <w:t>–</w:t>
      </w:r>
      <w:r w:rsidRPr="00DE4DFB">
        <w:rPr>
          <w:rFonts w:cs="David" w:hint="cs"/>
          <w:b/>
          <w:bCs/>
          <w:rtl/>
        </w:rPr>
        <w:t xml:space="preserve"> רביזיה.</w:t>
      </w:r>
    </w:p>
    <w:p w14:paraId="166CF54D" w14:textId="77777777" w:rsidR="00DE4DFB" w:rsidRPr="00DE4DFB" w:rsidRDefault="00DE4DFB" w:rsidP="00DE4DFB">
      <w:pPr>
        <w:tabs>
          <w:tab w:val="left" w:pos="1221"/>
        </w:tabs>
        <w:bidi/>
        <w:rPr>
          <w:rFonts w:cs="David" w:hint="cs"/>
          <w:b/>
          <w:bCs/>
          <w:rtl/>
        </w:rPr>
      </w:pPr>
      <w:r w:rsidRPr="00DE4DFB">
        <w:rPr>
          <w:rFonts w:cs="David" w:hint="cs"/>
          <w:b/>
          <w:bCs/>
          <w:rtl/>
        </w:rPr>
        <w:t xml:space="preserve">                    ג. קביעת ועדה לדיון בהצעה לסדר היום: "הג'נוסייד הארמני", של חבר הכנסת </w:t>
      </w:r>
    </w:p>
    <w:p w14:paraId="6D0B4B69" w14:textId="77777777" w:rsidR="00DE4DFB" w:rsidRPr="00DE4DFB" w:rsidRDefault="00DE4DFB" w:rsidP="00DE4DFB">
      <w:pPr>
        <w:tabs>
          <w:tab w:val="left" w:pos="1221"/>
        </w:tabs>
        <w:bidi/>
        <w:rPr>
          <w:rFonts w:cs="David" w:hint="cs"/>
          <w:b/>
          <w:bCs/>
          <w:rtl/>
        </w:rPr>
      </w:pPr>
      <w:r w:rsidRPr="00DE4DFB">
        <w:rPr>
          <w:rFonts w:cs="David" w:hint="cs"/>
          <w:b/>
          <w:bCs/>
          <w:rtl/>
        </w:rPr>
        <w:t xml:space="preserve">                        חיים אורון </w:t>
      </w:r>
      <w:r w:rsidRPr="00DE4DFB">
        <w:rPr>
          <w:rFonts w:cs="David"/>
          <w:b/>
          <w:bCs/>
          <w:rtl/>
        </w:rPr>
        <w:t>–</w:t>
      </w:r>
      <w:r w:rsidRPr="00DE4DFB">
        <w:rPr>
          <w:rFonts w:cs="David" w:hint="cs"/>
          <w:b/>
          <w:bCs/>
          <w:rtl/>
        </w:rPr>
        <w:t xml:space="preserve"> רביזיה.</w:t>
      </w:r>
    </w:p>
    <w:p w14:paraId="6558DD13" w14:textId="77777777" w:rsidR="00DE4DFB" w:rsidRPr="00DE4DFB" w:rsidRDefault="00DE4DFB" w:rsidP="00DE4DFB">
      <w:pPr>
        <w:tabs>
          <w:tab w:val="left" w:pos="1221"/>
        </w:tabs>
        <w:bidi/>
        <w:rPr>
          <w:rFonts w:cs="David" w:hint="cs"/>
          <w:b/>
          <w:bCs/>
          <w:rtl/>
        </w:rPr>
      </w:pPr>
      <w:r w:rsidRPr="00DE4DFB">
        <w:rPr>
          <w:rFonts w:cs="David" w:hint="cs"/>
          <w:b/>
          <w:bCs/>
          <w:rtl/>
        </w:rPr>
        <w:t xml:space="preserve">                    ד. פניית חברי הכנסת משה שרוני, אלחנן גלזר ושרה מרום-שלו בדבר התפלגות </w:t>
      </w:r>
    </w:p>
    <w:p w14:paraId="1D260B54" w14:textId="77777777" w:rsidR="00DE4DFB" w:rsidRPr="00DE4DFB" w:rsidRDefault="00DE4DFB" w:rsidP="00DE4DFB">
      <w:pPr>
        <w:tabs>
          <w:tab w:val="left" w:pos="1221"/>
        </w:tabs>
        <w:bidi/>
        <w:rPr>
          <w:rFonts w:cs="David" w:hint="cs"/>
          <w:b/>
          <w:bCs/>
          <w:rtl/>
        </w:rPr>
      </w:pPr>
      <w:r w:rsidRPr="00DE4DFB">
        <w:rPr>
          <w:rFonts w:cs="David" w:hint="cs"/>
          <w:b/>
          <w:bCs/>
          <w:rtl/>
        </w:rPr>
        <w:t xml:space="preserve">                        סיעת "גיל" והקמת סיעה חדשה שתייצג מפלגה.</w:t>
      </w:r>
    </w:p>
    <w:p w14:paraId="578D5ECB" w14:textId="77777777" w:rsidR="00DE4DFB" w:rsidRPr="00DE4DFB" w:rsidRDefault="00DE4DFB" w:rsidP="00DE4DFB">
      <w:pPr>
        <w:bidi/>
        <w:rPr>
          <w:rFonts w:cs="David" w:hint="cs"/>
          <w:b/>
          <w:bCs/>
          <w:rtl/>
        </w:rPr>
      </w:pPr>
    </w:p>
    <w:p w14:paraId="657A844F" w14:textId="77777777" w:rsidR="00DE4DFB" w:rsidRPr="00DE4DFB" w:rsidRDefault="00DE4DFB" w:rsidP="00DE4DFB">
      <w:pPr>
        <w:bidi/>
        <w:rPr>
          <w:rFonts w:cs="David" w:hint="cs"/>
          <w:rtl/>
        </w:rPr>
      </w:pPr>
    </w:p>
    <w:p w14:paraId="2832C07D" w14:textId="77777777" w:rsidR="00DE4DFB" w:rsidRPr="00DE4DFB" w:rsidRDefault="00DE4DFB" w:rsidP="00DE4DFB">
      <w:pPr>
        <w:bidi/>
        <w:rPr>
          <w:rFonts w:cs="David"/>
          <w:rtl/>
        </w:rPr>
      </w:pPr>
    </w:p>
    <w:p w14:paraId="3E0F4391" w14:textId="77777777" w:rsidR="00DE4DFB" w:rsidRPr="00DE4DFB" w:rsidRDefault="00DE4DFB" w:rsidP="00DE4DFB">
      <w:pPr>
        <w:bidi/>
        <w:rPr>
          <w:rFonts w:cs="David"/>
          <w:b/>
          <w:bCs/>
          <w:u w:val="single"/>
          <w:rtl/>
        </w:rPr>
      </w:pPr>
      <w:r w:rsidRPr="00DE4DFB">
        <w:rPr>
          <w:rFonts w:cs="David"/>
          <w:b/>
          <w:bCs/>
          <w:u w:val="single"/>
          <w:rtl/>
        </w:rPr>
        <w:t>נכחו</w:t>
      </w:r>
      <w:r w:rsidRPr="00DE4DFB">
        <w:rPr>
          <w:rFonts w:cs="David"/>
          <w:rtl/>
        </w:rPr>
        <w:t>:</w:t>
      </w:r>
    </w:p>
    <w:p w14:paraId="6A9FE871" w14:textId="77777777" w:rsidR="00DE4DFB" w:rsidRPr="00DE4DFB" w:rsidRDefault="00DE4DFB" w:rsidP="00DE4DFB">
      <w:pPr>
        <w:bidi/>
        <w:rPr>
          <w:rFonts w:cs="David"/>
          <w:rtl/>
        </w:rPr>
      </w:pPr>
    </w:p>
    <w:p w14:paraId="13A51DEE" w14:textId="77777777" w:rsidR="00DE4DFB" w:rsidRPr="00DE4DFB" w:rsidRDefault="00DE4DFB" w:rsidP="00DE4DFB">
      <w:pPr>
        <w:tabs>
          <w:tab w:val="left" w:pos="1788"/>
        </w:tabs>
        <w:bidi/>
        <w:rPr>
          <w:rFonts w:cs="David"/>
          <w:rtl/>
        </w:rPr>
      </w:pPr>
      <w:r w:rsidRPr="00DE4DFB">
        <w:rPr>
          <w:rFonts w:cs="David"/>
          <w:b/>
          <w:bCs/>
          <w:u w:val="single"/>
          <w:rtl/>
        </w:rPr>
        <w:t>חברי הוועדה</w:t>
      </w:r>
      <w:r w:rsidRPr="00DE4DFB">
        <w:rPr>
          <w:rFonts w:cs="David"/>
          <w:rtl/>
        </w:rPr>
        <w:t>:</w:t>
      </w:r>
    </w:p>
    <w:p w14:paraId="4079F5FF" w14:textId="77777777" w:rsidR="00DE4DFB" w:rsidRPr="00DE4DFB" w:rsidRDefault="00DE4DFB" w:rsidP="00DE4DFB">
      <w:pPr>
        <w:bidi/>
        <w:rPr>
          <w:rFonts w:cs="David" w:hint="cs"/>
          <w:rtl/>
        </w:rPr>
      </w:pPr>
      <w:r w:rsidRPr="00DE4DFB">
        <w:rPr>
          <w:rFonts w:cs="David" w:hint="cs"/>
          <w:rtl/>
        </w:rPr>
        <w:t xml:space="preserve">דוד טל </w:t>
      </w:r>
      <w:r w:rsidRPr="00DE4DFB">
        <w:rPr>
          <w:rFonts w:cs="David"/>
          <w:rtl/>
        </w:rPr>
        <w:t>–</w:t>
      </w:r>
      <w:r w:rsidRPr="00DE4DFB">
        <w:rPr>
          <w:rFonts w:cs="David" w:hint="cs"/>
          <w:rtl/>
        </w:rPr>
        <w:t xml:space="preserve"> היו"ר</w:t>
      </w:r>
    </w:p>
    <w:p w14:paraId="21DF1CDE" w14:textId="77777777" w:rsidR="00DE4DFB" w:rsidRPr="00DE4DFB" w:rsidRDefault="00DE4DFB" w:rsidP="00DE4DFB">
      <w:pPr>
        <w:bidi/>
        <w:rPr>
          <w:rFonts w:cs="David" w:hint="cs"/>
          <w:rtl/>
        </w:rPr>
      </w:pPr>
      <w:r w:rsidRPr="00DE4DFB">
        <w:rPr>
          <w:rFonts w:cs="David" w:hint="cs"/>
          <w:rtl/>
        </w:rPr>
        <w:t>יולי-יואל אדלשטיין</w:t>
      </w:r>
    </w:p>
    <w:p w14:paraId="07633357" w14:textId="77777777" w:rsidR="00DE4DFB" w:rsidRPr="00DE4DFB" w:rsidRDefault="00DE4DFB" w:rsidP="00DE4DFB">
      <w:pPr>
        <w:bidi/>
        <w:rPr>
          <w:rFonts w:cs="David" w:hint="cs"/>
          <w:rtl/>
        </w:rPr>
      </w:pPr>
      <w:r w:rsidRPr="00DE4DFB">
        <w:rPr>
          <w:rFonts w:cs="David" w:hint="cs"/>
          <w:rtl/>
        </w:rPr>
        <w:t>דוד אזולאי</w:t>
      </w:r>
    </w:p>
    <w:p w14:paraId="03B5370C" w14:textId="77777777" w:rsidR="00DE4DFB" w:rsidRPr="00DE4DFB" w:rsidRDefault="00DE4DFB" w:rsidP="00DE4DFB">
      <w:pPr>
        <w:bidi/>
        <w:rPr>
          <w:rFonts w:cs="David" w:hint="cs"/>
          <w:rtl/>
        </w:rPr>
      </w:pPr>
      <w:r w:rsidRPr="00DE4DFB">
        <w:rPr>
          <w:rFonts w:cs="David" w:hint="cs"/>
          <w:rtl/>
        </w:rPr>
        <w:t xml:space="preserve">רוברט </w:t>
      </w:r>
      <w:proofErr w:type="spellStart"/>
      <w:r w:rsidRPr="00DE4DFB">
        <w:rPr>
          <w:rFonts w:cs="David" w:hint="cs"/>
          <w:rtl/>
        </w:rPr>
        <w:t>אילטוב</w:t>
      </w:r>
      <w:proofErr w:type="spellEnd"/>
    </w:p>
    <w:p w14:paraId="5A0D81CD" w14:textId="77777777" w:rsidR="00DE4DFB" w:rsidRPr="00DE4DFB" w:rsidRDefault="00DE4DFB" w:rsidP="00DE4DFB">
      <w:pPr>
        <w:bidi/>
        <w:rPr>
          <w:rFonts w:cs="David" w:hint="cs"/>
          <w:rtl/>
        </w:rPr>
      </w:pPr>
      <w:r w:rsidRPr="00DE4DFB">
        <w:rPr>
          <w:rFonts w:cs="David" w:hint="cs"/>
          <w:rtl/>
        </w:rPr>
        <w:t>אלי אפללו</w:t>
      </w:r>
    </w:p>
    <w:p w14:paraId="53398963" w14:textId="77777777" w:rsidR="00DE4DFB" w:rsidRPr="00DE4DFB" w:rsidRDefault="00DE4DFB" w:rsidP="00DE4DFB">
      <w:pPr>
        <w:bidi/>
        <w:rPr>
          <w:rFonts w:cs="David" w:hint="cs"/>
          <w:rtl/>
        </w:rPr>
      </w:pPr>
      <w:r w:rsidRPr="00DE4DFB">
        <w:rPr>
          <w:rFonts w:cs="David" w:hint="cs"/>
          <w:rtl/>
        </w:rPr>
        <w:t>אורי אריאל</w:t>
      </w:r>
    </w:p>
    <w:p w14:paraId="615874BA" w14:textId="77777777" w:rsidR="00DE4DFB" w:rsidRPr="00DE4DFB" w:rsidRDefault="00DE4DFB" w:rsidP="00DE4DFB">
      <w:pPr>
        <w:bidi/>
        <w:rPr>
          <w:rFonts w:cs="David" w:hint="cs"/>
          <w:rtl/>
        </w:rPr>
      </w:pPr>
      <w:r w:rsidRPr="00DE4DFB">
        <w:rPr>
          <w:rFonts w:cs="David" w:hint="cs"/>
          <w:rtl/>
        </w:rPr>
        <w:t>מוחמד ברכה</w:t>
      </w:r>
    </w:p>
    <w:p w14:paraId="1982F4A4" w14:textId="77777777" w:rsidR="00DE4DFB" w:rsidRPr="00DE4DFB" w:rsidRDefault="00DE4DFB" w:rsidP="00DE4DFB">
      <w:pPr>
        <w:bidi/>
        <w:rPr>
          <w:rFonts w:cs="David" w:hint="cs"/>
          <w:rtl/>
        </w:rPr>
      </w:pPr>
      <w:r w:rsidRPr="00DE4DFB">
        <w:rPr>
          <w:rFonts w:cs="David" w:hint="cs"/>
          <w:rtl/>
        </w:rPr>
        <w:t>אליהו גבאי</w:t>
      </w:r>
    </w:p>
    <w:p w14:paraId="4FEFEEBA" w14:textId="77777777" w:rsidR="00DE4DFB" w:rsidRPr="00DE4DFB" w:rsidRDefault="00DE4DFB" w:rsidP="00DE4DFB">
      <w:pPr>
        <w:bidi/>
        <w:rPr>
          <w:rFonts w:cs="David" w:hint="cs"/>
          <w:rtl/>
        </w:rPr>
      </w:pPr>
      <w:r w:rsidRPr="00DE4DFB">
        <w:rPr>
          <w:rFonts w:cs="David" w:hint="cs"/>
          <w:rtl/>
        </w:rPr>
        <w:t>זהבה גלאון</w:t>
      </w:r>
    </w:p>
    <w:p w14:paraId="42A6236C" w14:textId="77777777" w:rsidR="00DE4DFB" w:rsidRPr="00DE4DFB" w:rsidRDefault="00DE4DFB" w:rsidP="00DE4DFB">
      <w:pPr>
        <w:bidi/>
        <w:rPr>
          <w:rFonts w:cs="David" w:hint="cs"/>
          <w:rtl/>
        </w:rPr>
      </w:pPr>
      <w:r w:rsidRPr="00DE4DFB">
        <w:rPr>
          <w:rFonts w:cs="David" w:hint="cs"/>
          <w:rtl/>
        </w:rPr>
        <w:t>יצחק גלנטי</w:t>
      </w:r>
    </w:p>
    <w:p w14:paraId="7AA9B581" w14:textId="77777777" w:rsidR="00DE4DFB" w:rsidRPr="00DE4DFB" w:rsidRDefault="00DE4DFB" w:rsidP="00DE4DFB">
      <w:pPr>
        <w:bidi/>
        <w:rPr>
          <w:rFonts w:cs="David" w:hint="cs"/>
          <w:rtl/>
        </w:rPr>
      </w:pPr>
      <w:r w:rsidRPr="00DE4DFB">
        <w:rPr>
          <w:rFonts w:cs="David" w:hint="cs"/>
          <w:rtl/>
        </w:rPr>
        <w:t>נסים זאב</w:t>
      </w:r>
    </w:p>
    <w:p w14:paraId="5BA51CCF" w14:textId="77777777" w:rsidR="00DE4DFB" w:rsidRPr="00DE4DFB" w:rsidRDefault="00DE4DFB" w:rsidP="00DE4DFB">
      <w:pPr>
        <w:bidi/>
        <w:rPr>
          <w:rFonts w:cs="David" w:hint="cs"/>
          <w:rtl/>
        </w:rPr>
      </w:pPr>
      <w:r w:rsidRPr="00DE4DFB">
        <w:rPr>
          <w:rFonts w:cs="David" w:hint="cs"/>
          <w:rtl/>
        </w:rPr>
        <w:t>יצחק זיו</w:t>
      </w:r>
    </w:p>
    <w:p w14:paraId="684F1048" w14:textId="77777777" w:rsidR="00DE4DFB" w:rsidRPr="00DE4DFB" w:rsidRDefault="00DE4DFB" w:rsidP="00DE4DFB">
      <w:pPr>
        <w:bidi/>
        <w:rPr>
          <w:rFonts w:cs="David" w:hint="cs"/>
          <w:rtl/>
        </w:rPr>
      </w:pPr>
      <w:proofErr w:type="spellStart"/>
      <w:r w:rsidRPr="00DE4DFB">
        <w:rPr>
          <w:rFonts w:cs="David" w:hint="cs"/>
          <w:rtl/>
        </w:rPr>
        <w:t>נאדיה</w:t>
      </w:r>
      <w:proofErr w:type="spellEnd"/>
      <w:r w:rsidRPr="00DE4DFB">
        <w:rPr>
          <w:rFonts w:cs="David" w:hint="cs"/>
          <w:rtl/>
        </w:rPr>
        <w:t xml:space="preserve"> חילו</w:t>
      </w:r>
    </w:p>
    <w:p w14:paraId="3C308741" w14:textId="77777777" w:rsidR="00DE4DFB" w:rsidRPr="00DE4DFB" w:rsidRDefault="00DE4DFB" w:rsidP="00DE4DFB">
      <w:pPr>
        <w:bidi/>
        <w:rPr>
          <w:rFonts w:cs="David" w:hint="cs"/>
          <w:rtl/>
        </w:rPr>
      </w:pPr>
      <w:r w:rsidRPr="00DE4DFB">
        <w:rPr>
          <w:rFonts w:cs="David" w:hint="cs"/>
          <w:rtl/>
        </w:rPr>
        <w:t>יואל חסון</w:t>
      </w:r>
    </w:p>
    <w:p w14:paraId="2CC18E13" w14:textId="77777777" w:rsidR="00DE4DFB" w:rsidRPr="00DE4DFB" w:rsidRDefault="00DE4DFB" w:rsidP="00DE4DFB">
      <w:pPr>
        <w:bidi/>
        <w:rPr>
          <w:rFonts w:cs="David" w:hint="cs"/>
          <w:rtl/>
        </w:rPr>
      </w:pPr>
      <w:r w:rsidRPr="00DE4DFB">
        <w:rPr>
          <w:rFonts w:cs="David" w:hint="cs"/>
          <w:rtl/>
        </w:rPr>
        <w:t>אחמד טיבי</w:t>
      </w:r>
    </w:p>
    <w:p w14:paraId="187430FE" w14:textId="77777777" w:rsidR="00DE4DFB" w:rsidRPr="00DE4DFB" w:rsidRDefault="00DE4DFB" w:rsidP="00DE4DFB">
      <w:pPr>
        <w:bidi/>
        <w:rPr>
          <w:rFonts w:cs="David" w:hint="cs"/>
          <w:rtl/>
        </w:rPr>
      </w:pPr>
      <w:proofErr w:type="spellStart"/>
      <w:r w:rsidRPr="00DE4DFB">
        <w:rPr>
          <w:rFonts w:cs="David" w:hint="cs"/>
          <w:rtl/>
        </w:rPr>
        <w:t>אסתרינה</w:t>
      </w:r>
      <w:proofErr w:type="spellEnd"/>
      <w:r w:rsidRPr="00DE4DFB">
        <w:rPr>
          <w:rFonts w:cs="David" w:hint="cs"/>
          <w:rtl/>
        </w:rPr>
        <w:t xml:space="preserve"> </w:t>
      </w:r>
      <w:proofErr w:type="spellStart"/>
      <w:r w:rsidRPr="00DE4DFB">
        <w:rPr>
          <w:rFonts w:cs="David" w:hint="cs"/>
          <w:rtl/>
        </w:rPr>
        <w:t>טרטמן</w:t>
      </w:r>
      <w:proofErr w:type="spellEnd"/>
    </w:p>
    <w:p w14:paraId="3C883BB1" w14:textId="77777777" w:rsidR="00DE4DFB" w:rsidRPr="00DE4DFB" w:rsidRDefault="00DE4DFB" w:rsidP="00DE4DFB">
      <w:pPr>
        <w:bidi/>
        <w:rPr>
          <w:rFonts w:cs="David" w:hint="cs"/>
          <w:rtl/>
        </w:rPr>
      </w:pPr>
      <w:r w:rsidRPr="00DE4DFB">
        <w:rPr>
          <w:rFonts w:cs="David" w:hint="cs"/>
          <w:rtl/>
        </w:rPr>
        <w:t xml:space="preserve">שלי </w:t>
      </w:r>
      <w:proofErr w:type="spellStart"/>
      <w:r w:rsidRPr="00DE4DFB">
        <w:rPr>
          <w:rFonts w:cs="David" w:hint="cs"/>
          <w:rtl/>
        </w:rPr>
        <w:t>יחימוביץ</w:t>
      </w:r>
      <w:proofErr w:type="spellEnd"/>
      <w:r w:rsidRPr="00DE4DFB">
        <w:rPr>
          <w:rFonts w:cs="David" w:hint="cs"/>
          <w:rtl/>
        </w:rPr>
        <w:t>'</w:t>
      </w:r>
    </w:p>
    <w:p w14:paraId="5166D0B6" w14:textId="77777777" w:rsidR="00DE4DFB" w:rsidRPr="00DE4DFB" w:rsidRDefault="00DE4DFB" w:rsidP="00DE4DFB">
      <w:pPr>
        <w:bidi/>
        <w:rPr>
          <w:rFonts w:cs="David" w:hint="cs"/>
          <w:rtl/>
        </w:rPr>
      </w:pPr>
      <w:r w:rsidRPr="00DE4DFB">
        <w:rPr>
          <w:rFonts w:cs="David" w:hint="cs"/>
          <w:rtl/>
        </w:rPr>
        <w:t>איתן כבל</w:t>
      </w:r>
    </w:p>
    <w:p w14:paraId="7061C708" w14:textId="77777777" w:rsidR="00DE4DFB" w:rsidRPr="00DE4DFB" w:rsidRDefault="00DE4DFB" w:rsidP="00DE4DFB">
      <w:pPr>
        <w:bidi/>
        <w:rPr>
          <w:rFonts w:cs="David" w:hint="cs"/>
          <w:rtl/>
        </w:rPr>
      </w:pPr>
      <w:r w:rsidRPr="00DE4DFB">
        <w:rPr>
          <w:rFonts w:cs="David" w:hint="cs"/>
          <w:rtl/>
        </w:rPr>
        <w:t>שלמה מולה</w:t>
      </w:r>
    </w:p>
    <w:p w14:paraId="721D73D7" w14:textId="77777777" w:rsidR="00DE4DFB" w:rsidRPr="00DE4DFB" w:rsidRDefault="00DE4DFB" w:rsidP="00DE4DFB">
      <w:pPr>
        <w:bidi/>
        <w:rPr>
          <w:rFonts w:cs="David" w:hint="cs"/>
          <w:rtl/>
        </w:rPr>
      </w:pPr>
      <w:r w:rsidRPr="00DE4DFB">
        <w:rPr>
          <w:rFonts w:cs="David" w:hint="cs"/>
          <w:rtl/>
        </w:rPr>
        <w:t xml:space="preserve">יעקב </w:t>
      </w:r>
      <w:proofErr w:type="spellStart"/>
      <w:r w:rsidRPr="00DE4DFB">
        <w:rPr>
          <w:rFonts w:cs="David" w:hint="cs"/>
          <w:rtl/>
        </w:rPr>
        <w:t>מרגי</w:t>
      </w:r>
      <w:proofErr w:type="spellEnd"/>
    </w:p>
    <w:p w14:paraId="6EF1FBB5" w14:textId="77777777" w:rsidR="00DE4DFB" w:rsidRPr="00DE4DFB" w:rsidRDefault="00DE4DFB" w:rsidP="00DE4DFB">
      <w:pPr>
        <w:bidi/>
        <w:rPr>
          <w:rFonts w:cs="David" w:hint="cs"/>
          <w:rtl/>
        </w:rPr>
      </w:pPr>
      <w:r w:rsidRPr="00DE4DFB">
        <w:rPr>
          <w:rFonts w:cs="David" w:hint="cs"/>
          <w:rtl/>
        </w:rPr>
        <w:t>יורם מרציאנו</w:t>
      </w:r>
    </w:p>
    <w:p w14:paraId="545251A7" w14:textId="77777777" w:rsidR="00DE4DFB" w:rsidRPr="00DE4DFB" w:rsidRDefault="00DE4DFB" w:rsidP="00DE4DFB">
      <w:pPr>
        <w:bidi/>
        <w:rPr>
          <w:rFonts w:cs="David" w:hint="cs"/>
          <w:rtl/>
        </w:rPr>
      </w:pPr>
      <w:r w:rsidRPr="00DE4DFB">
        <w:rPr>
          <w:rFonts w:cs="David" w:hint="cs"/>
          <w:rtl/>
        </w:rPr>
        <w:t>גדעון סער</w:t>
      </w:r>
    </w:p>
    <w:p w14:paraId="75135A18" w14:textId="77777777" w:rsidR="00DE4DFB" w:rsidRPr="00DE4DFB" w:rsidRDefault="00DE4DFB" w:rsidP="00DE4DFB">
      <w:pPr>
        <w:bidi/>
        <w:rPr>
          <w:rFonts w:cs="David" w:hint="cs"/>
          <w:rtl/>
        </w:rPr>
      </w:pPr>
      <w:r w:rsidRPr="00DE4DFB">
        <w:rPr>
          <w:rFonts w:cs="David" w:hint="cs"/>
          <w:rtl/>
        </w:rPr>
        <w:t>מאיר פרוש</w:t>
      </w:r>
    </w:p>
    <w:p w14:paraId="0274302D" w14:textId="77777777" w:rsidR="00DE4DFB" w:rsidRPr="00DE4DFB" w:rsidRDefault="00DE4DFB" w:rsidP="00DE4DFB">
      <w:pPr>
        <w:bidi/>
        <w:rPr>
          <w:rFonts w:cs="David" w:hint="cs"/>
          <w:rtl/>
        </w:rPr>
      </w:pPr>
      <w:r w:rsidRPr="00DE4DFB">
        <w:rPr>
          <w:rFonts w:cs="David" w:hint="cs"/>
          <w:rtl/>
        </w:rPr>
        <w:t>ראובן ריבלין</w:t>
      </w:r>
    </w:p>
    <w:p w14:paraId="3E68DFBA" w14:textId="77777777" w:rsidR="00DE4DFB" w:rsidRPr="00DE4DFB" w:rsidRDefault="00DE4DFB" w:rsidP="00DE4DFB">
      <w:pPr>
        <w:bidi/>
        <w:rPr>
          <w:rFonts w:cs="David" w:hint="cs"/>
          <w:rtl/>
        </w:rPr>
      </w:pPr>
      <w:r w:rsidRPr="00DE4DFB">
        <w:rPr>
          <w:rFonts w:cs="David" w:hint="cs"/>
          <w:rtl/>
        </w:rPr>
        <w:t>רונית תירוש</w:t>
      </w:r>
    </w:p>
    <w:p w14:paraId="585BB0F2" w14:textId="77777777" w:rsidR="00DE4DFB" w:rsidRPr="00DE4DFB" w:rsidRDefault="00DE4DFB" w:rsidP="00DE4DFB">
      <w:pPr>
        <w:bidi/>
        <w:rPr>
          <w:rFonts w:cs="David" w:hint="cs"/>
          <w:rtl/>
        </w:rPr>
      </w:pPr>
    </w:p>
    <w:p w14:paraId="50A0249B" w14:textId="77777777" w:rsidR="00DE4DFB" w:rsidRPr="00DE4DFB" w:rsidRDefault="00DE4DFB" w:rsidP="00DE4DFB">
      <w:pPr>
        <w:bidi/>
        <w:rPr>
          <w:rFonts w:cs="David" w:hint="cs"/>
          <w:rtl/>
        </w:rPr>
      </w:pPr>
      <w:r w:rsidRPr="00DE4DFB">
        <w:rPr>
          <w:rFonts w:cs="David" w:hint="cs"/>
          <w:rtl/>
        </w:rPr>
        <w:t>חיים אורון</w:t>
      </w:r>
    </w:p>
    <w:p w14:paraId="2AA92F58" w14:textId="77777777" w:rsidR="00DE4DFB" w:rsidRPr="00DE4DFB" w:rsidRDefault="00DE4DFB" w:rsidP="00DE4DFB">
      <w:pPr>
        <w:bidi/>
        <w:rPr>
          <w:rFonts w:cs="David" w:hint="cs"/>
          <w:rtl/>
        </w:rPr>
      </w:pPr>
      <w:r w:rsidRPr="00DE4DFB">
        <w:rPr>
          <w:rFonts w:cs="David" w:hint="cs"/>
          <w:rtl/>
        </w:rPr>
        <w:t>אבישי ברוורמן</w:t>
      </w:r>
    </w:p>
    <w:p w14:paraId="3789FF10" w14:textId="77777777" w:rsidR="00DE4DFB" w:rsidRPr="00DE4DFB" w:rsidRDefault="00DE4DFB" w:rsidP="00DE4DFB">
      <w:pPr>
        <w:bidi/>
        <w:rPr>
          <w:rFonts w:cs="David" w:hint="cs"/>
          <w:rtl/>
        </w:rPr>
      </w:pPr>
      <w:r w:rsidRPr="00DE4DFB">
        <w:rPr>
          <w:rFonts w:cs="David" w:hint="cs"/>
          <w:rtl/>
        </w:rPr>
        <w:t>אלחנן גלזר</w:t>
      </w:r>
    </w:p>
    <w:p w14:paraId="440AD637" w14:textId="77777777" w:rsidR="00DE4DFB" w:rsidRPr="00DE4DFB" w:rsidRDefault="00DE4DFB" w:rsidP="00DE4DFB">
      <w:pPr>
        <w:bidi/>
        <w:rPr>
          <w:rFonts w:cs="David" w:hint="cs"/>
          <w:rtl/>
        </w:rPr>
      </w:pPr>
      <w:r w:rsidRPr="00DE4DFB">
        <w:rPr>
          <w:rFonts w:cs="David" w:hint="cs"/>
          <w:rtl/>
        </w:rPr>
        <w:t>אבשלום וילן</w:t>
      </w:r>
    </w:p>
    <w:p w14:paraId="6EC8C7CE" w14:textId="77777777" w:rsidR="00DE4DFB" w:rsidRPr="00DE4DFB" w:rsidRDefault="00DE4DFB" w:rsidP="00DE4DFB">
      <w:pPr>
        <w:bidi/>
        <w:rPr>
          <w:rFonts w:cs="David" w:hint="cs"/>
          <w:rtl/>
        </w:rPr>
      </w:pPr>
      <w:r w:rsidRPr="00DE4DFB">
        <w:rPr>
          <w:rFonts w:cs="David" w:hint="cs"/>
          <w:rtl/>
        </w:rPr>
        <w:t xml:space="preserve">יוחנן </w:t>
      </w:r>
      <w:proofErr w:type="spellStart"/>
      <w:r w:rsidRPr="00DE4DFB">
        <w:rPr>
          <w:rFonts w:cs="David" w:hint="cs"/>
          <w:rtl/>
        </w:rPr>
        <w:t>פלסנר</w:t>
      </w:r>
      <w:proofErr w:type="spellEnd"/>
    </w:p>
    <w:p w14:paraId="27A62326" w14:textId="77777777" w:rsidR="00DE4DFB" w:rsidRPr="00DE4DFB" w:rsidRDefault="00DE4DFB" w:rsidP="00DE4DFB">
      <w:pPr>
        <w:bidi/>
        <w:rPr>
          <w:rFonts w:cs="David" w:hint="cs"/>
          <w:rtl/>
        </w:rPr>
      </w:pPr>
      <w:r w:rsidRPr="00DE4DFB">
        <w:rPr>
          <w:rFonts w:cs="David" w:hint="cs"/>
          <w:rtl/>
        </w:rPr>
        <w:t>יוסף שגל</w:t>
      </w:r>
    </w:p>
    <w:p w14:paraId="2B9F1F47" w14:textId="77777777" w:rsidR="00DE4DFB" w:rsidRPr="00DE4DFB" w:rsidRDefault="00DE4DFB" w:rsidP="00DE4DFB">
      <w:pPr>
        <w:bidi/>
        <w:rPr>
          <w:rFonts w:cs="David" w:hint="cs"/>
          <w:rtl/>
        </w:rPr>
      </w:pPr>
      <w:r w:rsidRPr="00DE4DFB">
        <w:rPr>
          <w:rFonts w:cs="David" w:hint="cs"/>
          <w:rtl/>
        </w:rPr>
        <w:t>משה שרוני</w:t>
      </w:r>
    </w:p>
    <w:p w14:paraId="127FC2A8" w14:textId="77777777" w:rsidR="00DE4DFB" w:rsidRPr="00DE4DFB" w:rsidRDefault="00DE4DFB" w:rsidP="00DE4DFB">
      <w:pPr>
        <w:bidi/>
        <w:rPr>
          <w:rFonts w:cs="David" w:hint="cs"/>
          <w:rtl/>
        </w:rPr>
      </w:pPr>
    </w:p>
    <w:p w14:paraId="4A5B7508" w14:textId="77777777" w:rsidR="00DE4DFB" w:rsidRPr="00DE4DFB" w:rsidRDefault="00DE4DFB" w:rsidP="00DE4DFB">
      <w:pPr>
        <w:tabs>
          <w:tab w:val="left" w:pos="1788"/>
          <w:tab w:val="left" w:pos="3631"/>
        </w:tabs>
        <w:bidi/>
        <w:rPr>
          <w:rFonts w:cs="David" w:hint="cs"/>
          <w:rtl/>
        </w:rPr>
      </w:pPr>
      <w:r w:rsidRPr="00DE4DFB">
        <w:rPr>
          <w:rFonts w:cs="David"/>
          <w:b/>
          <w:bCs/>
          <w:u w:val="single"/>
          <w:rtl/>
        </w:rPr>
        <w:t>מוזמנים</w:t>
      </w:r>
      <w:r w:rsidRPr="00DE4DFB">
        <w:rPr>
          <w:rFonts w:cs="David"/>
          <w:rtl/>
        </w:rPr>
        <w:t>:</w:t>
      </w:r>
    </w:p>
    <w:p w14:paraId="31A5911E" w14:textId="77777777" w:rsidR="00DE4DFB" w:rsidRPr="00DE4DFB" w:rsidRDefault="00DE4DFB" w:rsidP="00DE4DFB">
      <w:pPr>
        <w:bidi/>
        <w:rPr>
          <w:rFonts w:cs="David" w:hint="cs"/>
          <w:rtl/>
        </w:rPr>
      </w:pPr>
      <w:r w:rsidRPr="00DE4DFB">
        <w:rPr>
          <w:rFonts w:cs="David" w:hint="cs"/>
          <w:rtl/>
        </w:rPr>
        <w:t xml:space="preserve">אבי </w:t>
      </w:r>
      <w:proofErr w:type="spellStart"/>
      <w:r w:rsidRPr="00DE4DFB">
        <w:rPr>
          <w:rFonts w:cs="David" w:hint="cs"/>
          <w:rtl/>
        </w:rPr>
        <w:t>בלשניקוב</w:t>
      </w:r>
      <w:proofErr w:type="spellEnd"/>
      <w:r w:rsidRPr="00DE4DFB">
        <w:rPr>
          <w:rFonts w:cs="David" w:hint="cs"/>
          <w:rtl/>
        </w:rPr>
        <w:t xml:space="preserve"> </w:t>
      </w:r>
      <w:r w:rsidRPr="00DE4DFB">
        <w:rPr>
          <w:rFonts w:cs="David"/>
          <w:rtl/>
        </w:rPr>
        <w:t>–</w:t>
      </w:r>
      <w:r w:rsidRPr="00DE4DFB">
        <w:rPr>
          <w:rFonts w:cs="David" w:hint="cs"/>
          <w:rtl/>
        </w:rPr>
        <w:t xml:space="preserve"> מנכ"ל הכנסת</w:t>
      </w:r>
    </w:p>
    <w:p w14:paraId="37BD043D" w14:textId="77777777" w:rsidR="00DE4DFB" w:rsidRPr="00DE4DFB" w:rsidRDefault="00DE4DFB" w:rsidP="00DE4DFB">
      <w:pPr>
        <w:bidi/>
        <w:rPr>
          <w:rFonts w:cs="David" w:hint="cs"/>
          <w:rtl/>
        </w:rPr>
      </w:pPr>
      <w:r w:rsidRPr="00DE4DFB">
        <w:rPr>
          <w:rFonts w:cs="David" w:hint="cs"/>
          <w:rtl/>
        </w:rPr>
        <w:t xml:space="preserve">איל ינון </w:t>
      </w:r>
      <w:r w:rsidRPr="00DE4DFB">
        <w:rPr>
          <w:rFonts w:cs="David"/>
          <w:rtl/>
        </w:rPr>
        <w:t>–</w:t>
      </w:r>
      <w:r w:rsidRPr="00DE4DFB">
        <w:rPr>
          <w:rFonts w:cs="David" w:hint="cs"/>
          <w:rtl/>
        </w:rPr>
        <w:t xml:space="preserve"> מזכיר הכנסת</w:t>
      </w:r>
    </w:p>
    <w:p w14:paraId="695877EB" w14:textId="77777777" w:rsidR="00DE4DFB" w:rsidRPr="00DE4DFB" w:rsidRDefault="00DE4DFB" w:rsidP="00DE4DFB">
      <w:pPr>
        <w:bidi/>
        <w:rPr>
          <w:rFonts w:cs="David" w:hint="cs"/>
          <w:rtl/>
        </w:rPr>
      </w:pPr>
      <w:r w:rsidRPr="00DE4DFB">
        <w:rPr>
          <w:rFonts w:cs="David" w:hint="cs"/>
          <w:rtl/>
        </w:rPr>
        <w:t xml:space="preserve">ירדנה </w:t>
      </w:r>
      <w:proofErr w:type="spellStart"/>
      <w:r w:rsidRPr="00DE4DFB">
        <w:rPr>
          <w:rFonts w:cs="David" w:hint="cs"/>
          <w:rtl/>
        </w:rPr>
        <w:t>מלר</w:t>
      </w:r>
      <w:proofErr w:type="spellEnd"/>
      <w:r w:rsidRPr="00DE4DFB">
        <w:rPr>
          <w:rFonts w:cs="David" w:hint="cs"/>
          <w:rtl/>
        </w:rPr>
        <w:t>-</w:t>
      </w:r>
      <w:proofErr w:type="spellStart"/>
      <w:r w:rsidRPr="00DE4DFB">
        <w:rPr>
          <w:rFonts w:cs="David" w:hint="cs"/>
          <w:rtl/>
        </w:rPr>
        <w:t>הורביץ</w:t>
      </w:r>
      <w:proofErr w:type="spellEnd"/>
      <w:r w:rsidRPr="00DE4DFB">
        <w:rPr>
          <w:rFonts w:cs="David" w:hint="cs"/>
          <w:rtl/>
        </w:rPr>
        <w:t xml:space="preserve"> </w:t>
      </w:r>
      <w:r w:rsidRPr="00DE4DFB">
        <w:rPr>
          <w:rFonts w:cs="David"/>
          <w:rtl/>
        </w:rPr>
        <w:t>–</w:t>
      </w:r>
      <w:r w:rsidRPr="00DE4DFB">
        <w:rPr>
          <w:rFonts w:cs="David" w:hint="cs"/>
          <w:rtl/>
        </w:rPr>
        <w:t xml:space="preserve"> סגנית מזכיר הכנסת</w:t>
      </w:r>
    </w:p>
    <w:p w14:paraId="01FD5176" w14:textId="77777777" w:rsidR="00DE4DFB" w:rsidRPr="00DE4DFB" w:rsidRDefault="00DE4DFB" w:rsidP="00DE4DFB">
      <w:pPr>
        <w:bidi/>
        <w:rPr>
          <w:rFonts w:cs="David" w:hint="cs"/>
          <w:rtl/>
        </w:rPr>
      </w:pPr>
      <w:proofErr w:type="spellStart"/>
      <w:r w:rsidRPr="00DE4DFB">
        <w:rPr>
          <w:rFonts w:cs="David" w:hint="cs"/>
          <w:rtl/>
        </w:rPr>
        <w:t>נאזם</w:t>
      </w:r>
      <w:proofErr w:type="spellEnd"/>
      <w:r w:rsidRPr="00DE4DFB">
        <w:rPr>
          <w:rFonts w:cs="David" w:hint="cs"/>
          <w:rtl/>
        </w:rPr>
        <w:t xml:space="preserve"> בדר </w:t>
      </w:r>
      <w:r w:rsidRPr="00DE4DFB">
        <w:rPr>
          <w:rFonts w:cs="David"/>
          <w:rtl/>
        </w:rPr>
        <w:t>–</w:t>
      </w:r>
      <w:r w:rsidRPr="00DE4DFB">
        <w:rPr>
          <w:rFonts w:cs="David" w:hint="cs"/>
          <w:rtl/>
        </w:rPr>
        <w:t xml:space="preserve"> סגן מזכיר הכנסת</w:t>
      </w:r>
    </w:p>
    <w:p w14:paraId="6E2ABC3C" w14:textId="77777777" w:rsidR="00DE4DFB" w:rsidRPr="00DE4DFB" w:rsidRDefault="00DE4DFB" w:rsidP="00DE4DFB">
      <w:pPr>
        <w:bidi/>
        <w:rPr>
          <w:rFonts w:cs="David" w:hint="cs"/>
          <w:rtl/>
        </w:rPr>
      </w:pPr>
      <w:r w:rsidRPr="00DE4DFB">
        <w:rPr>
          <w:rFonts w:cs="David" w:hint="cs"/>
          <w:rtl/>
        </w:rPr>
        <w:t xml:space="preserve">עו"ד אלון </w:t>
      </w:r>
      <w:proofErr w:type="spellStart"/>
      <w:r w:rsidRPr="00DE4DFB">
        <w:rPr>
          <w:rFonts w:cs="David" w:hint="cs"/>
          <w:rtl/>
        </w:rPr>
        <w:t>גלרט</w:t>
      </w:r>
      <w:proofErr w:type="spellEnd"/>
      <w:r w:rsidRPr="00DE4DFB">
        <w:rPr>
          <w:rFonts w:cs="David" w:hint="cs"/>
          <w:rtl/>
        </w:rPr>
        <w:t xml:space="preserve"> </w:t>
      </w:r>
      <w:r w:rsidRPr="00DE4DFB">
        <w:rPr>
          <w:rFonts w:cs="David"/>
          <w:rtl/>
        </w:rPr>
        <w:t>–</w:t>
      </w:r>
      <w:r w:rsidRPr="00DE4DFB">
        <w:rPr>
          <w:rFonts w:cs="David" w:hint="cs"/>
          <w:rtl/>
        </w:rPr>
        <w:t xml:space="preserve"> בא כוח סיעת גיל</w:t>
      </w:r>
    </w:p>
    <w:p w14:paraId="7884359E" w14:textId="77777777" w:rsidR="00DE4DFB" w:rsidRPr="00DE4DFB" w:rsidRDefault="00DE4DFB" w:rsidP="00DE4DFB">
      <w:pPr>
        <w:tabs>
          <w:tab w:val="left" w:pos="1930"/>
        </w:tabs>
        <w:bidi/>
        <w:rPr>
          <w:rFonts w:cs="David" w:hint="cs"/>
          <w:rtl/>
        </w:rPr>
      </w:pPr>
      <w:r w:rsidRPr="00DE4DFB">
        <w:rPr>
          <w:rFonts w:cs="David" w:hint="cs"/>
          <w:rtl/>
        </w:rPr>
        <w:t>מוזמנים נוספים</w:t>
      </w:r>
    </w:p>
    <w:p w14:paraId="0309EDDB" w14:textId="77777777" w:rsidR="00DE4DFB" w:rsidRPr="00DE4DFB" w:rsidRDefault="00DE4DFB" w:rsidP="00DE4DFB">
      <w:pPr>
        <w:tabs>
          <w:tab w:val="left" w:pos="1930"/>
        </w:tabs>
        <w:bidi/>
        <w:rPr>
          <w:rFonts w:cs="David" w:hint="cs"/>
          <w:rtl/>
        </w:rPr>
      </w:pPr>
    </w:p>
    <w:p w14:paraId="2EF69CFD" w14:textId="77777777" w:rsidR="00DE4DFB" w:rsidRPr="00DE4DFB" w:rsidRDefault="00DE4DFB" w:rsidP="00DE4DFB">
      <w:pPr>
        <w:tabs>
          <w:tab w:val="left" w:pos="1930"/>
        </w:tabs>
        <w:bidi/>
        <w:rPr>
          <w:rFonts w:cs="David" w:hint="cs"/>
          <w:rtl/>
        </w:rPr>
      </w:pPr>
      <w:r w:rsidRPr="00DE4DFB">
        <w:rPr>
          <w:rFonts w:cs="David"/>
          <w:b/>
          <w:bCs/>
          <w:u w:val="single"/>
          <w:rtl/>
        </w:rPr>
        <w:t>י</w:t>
      </w:r>
      <w:r w:rsidRPr="00DE4DFB">
        <w:rPr>
          <w:rFonts w:cs="David" w:hint="cs"/>
          <w:b/>
          <w:bCs/>
          <w:u w:val="single"/>
          <w:rtl/>
        </w:rPr>
        <w:t>יעוץ משפטי</w:t>
      </w:r>
      <w:r w:rsidRPr="00DE4DFB">
        <w:rPr>
          <w:rFonts w:cs="David"/>
          <w:b/>
          <w:bCs/>
          <w:u w:val="single"/>
          <w:rtl/>
        </w:rPr>
        <w:t>:</w:t>
      </w:r>
      <w:r w:rsidRPr="00DE4DFB">
        <w:rPr>
          <w:rFonts w:cs="David" w:hint="cs"/>
          <w:rtl/>
        </w:rPr>
        <w:t xml:space="preserve"> נורית </w:t>
      </w:r>
      <w:proofErr w:type="spellStart"/>
      <w:r w:rsidRPr="00DE4DFB">
        <w:rPr>
          <w:rFonts w:cs="David" w:hint="cs"/>
          <w:rtl/>
        </w:rPr>
        <w:t>אלשטיין</w:t>
      </w:r>
      <w:proofErr w:type="spellEnd"/>
      <w:r w:rsidRPr="00DE4DFB">
        <w:rPr>
          <w:rFonts w:cs="David" w:hint="cs"/>
          <w:rtl/>
        </w:rPr>
        <w:t xml:space="preserve">; ארבל </w:t>
      </w:r>
      <w:proofErr w:type="spellStart"/>
      <w:r w:rsidRPr="00DE4DFB">
        <w:rPr>
          <w:rFonts w:cs="David" w:hint="cs"/>
          <w:rtl/>
        </w:rPr>
        <w:t>אסטרחן</w:t>
      </w:r>
      <w:proofErr w:type="spellEnd"/>
    </w:p>
    <w:p w14:paraId="45F152C1" w14:textId="77777777" w:rsidR="00DE4DFB" w:rsidRPr="00DE4DFB" w:rsidRDefault="00DE4DFB" w:rsidP="00DE4DFB">
      <w:pPr>
        <w:bidi/>
        <w:rPr>
          <w:rFonts w:cs="David"/>
          <w:rtl/>
        </w:rPr>
      </w:pPr>
    </w:p>
    <w:p w14:paraId="56009379" w14:textId="77777777" w:rsidR="00DE4DFB" w:rsidRPr="00DE4DFB" w:rsidRDefault="00DE4DFB" w:rsidP="00DE4DFB">
      <w:pPr>
        <w:tabs>
          <w:tab w:val="left" w:pos="1930"/>
        </w:tabs>
        <w:bidi/>
        <w:rPr>
          <w:rFonts w:cs="David" w:hint="cs"/>
          <w:rtl/>
        </w:rPr>
      </w:pPr>
      <w:r w:rsidRPr="00DE4DFB">
        <w:rPr>
          <w:rFonts w:cs="David"/>
          <w:b/>
          <w:bCs/>
          <w:u w:val="single"/>
          <w:rtl/>
        </w:rPr>
        <w:t>מנהלת הוועדה</w:t>
      </w:r>
      <w:r w:rsidRPr="00DE4DFB">
        <w:rPr>
          <w:rFonts w:cs="David"/>
          <w:rtl/>
        </w:rPr>
        <w:t>:</w:t>
      </w:r>
      <w:r w:rsidRPr="00DE4DFB">
        <w:rPr>
          <w:rFonts w:cs="David" w:hint="cs"/>
          <w:b/>
          <w:bCs/>
          <w:rtl/>
        </w:rPr>
        <w:t xml:space="preserve"> </w:t>
      </w:r>
      <w:r w:rsidRPr="00DE4DFB">
        <w:rPr>
          <w:rFonts w:cs="David" w:hint="cs"/>
          <w:rtl/>
        </w:rPr>
        <w:t>אתי בן יוסף</w:t>
      </w:r>
    </w:p>
    <w:p w14:paraId="6F266F3B" w14:textId="77777777" w:rsidR="00DE4DFB" w:rsidRPr="00DE4DFB" w:rsidRDefault="00DE4DFB" w:rsidP="00DE4DFB">
      <w:pPr>
        <w:bidi/>
        <w:rPr>
          <w:rFonts w:cs="David"/>
          <w:rtl/>
        </w:rPr>
      </w:pPr>
    </w:p>
    <w:p w14:paraId="30862850" w14:textId="77777777" w:rsidR="00DE4DFB" w:rsidRPr="00DE4DFB" w:rsidRDefault="00DE4DFB" w:rsidP="00DE4DFB">
      <w:pPr>
        <w:tabs>
          <w:tab w:val="left" w:pos="1930"/>
        </w:tabs>
        <w:bidi/>
        <w:rPr>
          <w:rFonts w:cs="David" w:hint="cs"/>
          <w:rtl/>
        </w:rPr>
      </w:pPr>
      <w:r w:rsidRPr="00DE4DFB">
        <w:rPr>
          <w:rFonts w:cs="David" w:hint="cs"/>
          <w:b/>
          <w:bCs/>
          <w:u w:val="single"/>
          <w:rtl/>
        </w:rPr>
        <w:t xml:space="preserve">רשמת </w:t>
      </w:r>
      <w:proofErr w:type="spellStart"/>
      <w:r w:rsidRPr="00DE4DFB">
        <w:rPr>
          <w:rFonts w:cs="David" w:hint="cs"/>
          <w:b/>
          <w:bCs/>
          <w:u w:val="single"/>
          <w:rtl/>
        </w:rPr>
        <w:t>פרלמנטרית</w:t>
      </w:r>
      <w:proofErr w:type="spellEnd"/>
      <w:r w:rsidRPr="00DE4DFB">
        <w:rPr>
          <w:rFonts w:cs="David"/>
          <w:rtl/>
        </w:rPr>
        <w:t>:</w:t>
      </w:r>
      <w:r w:rsidRPr="00DE4DFB">
        <w:rPr>
          <w:rFonts w:cs="David" w:hint="cs"/>
          <w:rtl/>
        </w:rPr>
        <w:t xml:space="preserve"> שרון רפאלי</w:t>
      </w:r>
    </w:p>
    <w:p w14:paraId="25C564E6" w14:textId="77777777" w:rsidR="00DE4DFB" w:rsidRPr="00DE4DFB" w:rsidRDefault="00DE4DFB" w:rsidP="00DE4DFB">
      <w:pPr>
        <w:bidi/>
        <w:rPr>
          <w:rFonts w:cs="David" w:hint="cs"/>
          <w:b/>
          <w:bCs/>
          <w:rtl/>
        </w:rPr>
      </w:pPr>
    </w:p>
    <w:p w14:paraId="20BC8B3F" w14:textId="77777777" w:rsidR="00DE4DFB" w:rsidRPr="00DE4DFB" w:rsidRDefault="00DE4DFB" w:rsidP="00DE4DFB">
      <w:pPr>
        <w:pStyle w:val="Heading5"/>
        <w:jc w:val="left"/>
        <w:rPr>
          <w:rFonts w:hint="cs"/>
          <w:sz w:val="24"/>
          <w:rtl/>
        </w:rPr>
      </w:pPr>
    </w:p>
    <w:p w14:paraId="7C36B27F" w14:textId="77777777" w:rsidR="00DE4DFB" w:rsidRPr="00DE4DFB" w:rsidRDefault="00DE4DFB" w:rsidP="00DE4DFB">
      <w:pPr>
        <w:pStyle w:val="Heading5"/>
        <w:jc w:val="left"/>
        <w:rPr>
          <w:sz w:val="24"/>
          <w:rtl/>
        </w:rPr>
      </w:pPr>
      <w:r w:rsidRPr="00DE4DFB">
        <w:rPr>
          <w:sz w:val="24"/>
          <w:rtl/>
        </w:rPr>
        <w:t xml:space="preserve"> </w:t>
      </w:r>
    </w:p>
    <w:p w14:paraId="596A9E55" w14:textId="77777777" w:rsidR="00DE4DFB" w:rsidRPr="00DE4DFB" w:rsidRDefault="00DE4DFB" w:rsidP="00DE4DFB">
      <w:pPr>
        <w:bidi/>
        <w:rPr>
          <w:rFonts w:cs="David" w:hint="cs"/>
          <w:rtl/>
        </w:rPr>
      </w:pPr>
    </w:p>
    <w:p w14:paraId="6A4907CE" w14:textId="77777777" w:rsidR="00DE4DFB" w:rsidRPr="00DE4DFB" w:rsidRDefault="00DE4DFB" w:rsidP="00DE4DFB">
      <w:pPr>
        <w:bidi/>
        <w:jc w:val="center"/>
        <w:rPr>
          <w:rFonts w:cs="David" w:hint="cs"/>
          <w:u w:val="single"/>
          <w:rtl/>
        </w:rPr>
      </w:pPr>
      <w:r w:rsidRPr="00DE4DFB">
        <w:rPr>
          <w:rFonts w:cs="David"/>
          <w:rtl/>
        </w:rPr>
        <w:br w:type="page"/>
      </w:r>
      <w:r w:rsidRPr="00DE4DFB">
        <w:rPr>
          <w:rFonts w:cs="David" w:hint="cs"/>
          <w:b/>
          <w:bCs/>
          <w:rtl/>
        </w:rPr>
        <w:lastRenderedPageBreak/>
        <w:t xml:space="preserve">א. </w:t>
      </w:r>
      <w:r w:rsidRPr="00DE4DFB">
        <w:rPr>
          <w:rFonts w:cs="David" w:hint="cs"/>
          <w:b/>
          <w:bCs/>
          <w:u w:val="single"/>
          <w:rtl/>
        </w:rPr>
        <w:t>קביעת מסגרת הדיון להצעות להביע אי-אמון בממשלה</w:t>
      </w:r>
    </w:p>
    <w:p w14:paraId="0EBD5D61" w14:textId="77777777" w:rsidR="00DE4DFB" w:rsidRPr="00DE4DFB" w:rsidRDefault="00DE4DFB" w:rsidP="00DE4DFB">
      <w:pPr>
        <w:bidi/>
        <w:rPr>
          <w:rFonts w:cs="David" w:hint="cs"/>
          <w:u w:val="single"/>
          <w:rtl/>
        </w:rPr>
      </w:pPr>
    </w:p>
    <w:p w14:paraId="11B4092A"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2D04934" w14:textId="77777777" w:rsidR="00DE4DFB" w:rsidRPr="00DE4DFB" w:rsidRDefault="00DE4DFB" w:rsidP="00DE4DFB">
      <w:pPr>
        <w:bidi/>
        <w:rPr>
          <w:rFonts w:cs="David" w:hint="cs"/>
          <w:rtl/>
        </w:rPr>
      </w:pPr>
    </w:p>
    <w:p w14:paraId="4B952B87" w14:textId="77777777" w:rsidR="00DE4DFB" w:rsidRPr="00DE4DFB" w:rsidRDefault="00DE4DFB" w:rsidP="00DE4DFB">
      <w:pPr>
        <w:bidi/>
        <w:rPr>
          <w:rFonts w:cs="David" w:hint="cs"/>
          <w:rtl/>
        </w:rPr>
      </w:pPr>
      <w:r w:rsidRPr="00DE4DFB">
        <w:rPr>
          <w:rFonts w:cs="David" w:hint="cs"/>
          <w:rtl/>
        </w:rPr>
        <w:tab/>
        <w:t xml:space="preserve"> בוקר טוב. אני מתכבד לפתוח את ישיבת ועדת הכנסת בנושאים שעומדים על סדר היום: קביעת מסגרת הדיון בהצעות להביע אי אמון בממשלה. נציג האופוזיציה גדעון, שלוש דקות כדרכנו בקודש?</w:t>
      </w:r>
    </w:p>
    <w:p w14:paraId="34B3B981" w14:textId="77777777" w:rsidR="00DE4DFB" w:rsidRPr="00DE4DFB" w:rsidRDefault="00DE4DFB" w:rsidP="00DE4DFB">
      <w:pPr>
        <w:bidi/>
        <w:rPr>
          <w:rFonts w:cs="David" w:hint="cs"/>
          <w:rtl/>
        </w:rPr>
      </w:pPr>
    </w:p>
    <w:p w14:paraId="6DE04D12" w14:textId="77777777" w:rsidR="00DE4DFB" w:rsidRPr="00DE4DFB" w:rsidRDefault="00DE4DFB" w:rsidP="00DE4DFB">
      <w:pPr>
        <w:bidi/>
        <w:rPr>
          <w:rFonts w:cs="David" w:hint="cs"/>
          <w:u w:val="single"/>
          <w:rtl/>
        </w:rPr>
      </w:pPr>
      <w:r w:rsidRPr="00DE4DFB">
        <w:rPr>
          <w:rFonts w:cs="David" w:hint="cs"/>
          <w:u w:val="single"/>
          <w:rtl/>
        </w:rPr>
        <w:t>גדעון סער:</w:t>
      </w:r>
    </w:p>
    <w:p w14:paraId="50F9A91E" w14:textId="77777777" w:rsidR="00DE4DFB" w:rsidRPr="00DE4DFB" w:rsidRDefault="00DE4DFB" w:rsidP="00DE4DFB">
      <w:pPr>
        <w:bidi/>
        <w:rPr>
          <w:rFonts w:cs="David" w:hint="cs"/>
          <w:u w:val="single"/>
          <w:rtl/>
        </w:rPr>
      </w:pPr>
    </w:p>
    <w:p w14:paraId="14D9CE3A" w14:textId="77777777" w:rsidR="00DE4DFB" w:rsidRPr="00DE4DFB" w:rsidRDefault="00DE4DFB" w:rsidP="00DE4DFB">
      <w:pPr>
        <w:bidi/>
        <w:rPr>
          <w:rFonts w:cs="David" w:hint="cs"/>
          <w:rtl/>
        </w:rPr>
      </w:pPr>
      <w:r w:rsidRPr="00DE4DFB">
        <w:rPr>
          <w:rFonts w:cs="David" w:hint="cs"/>
          <w:rtl/>
        </w:rPr>
        <w:tab/>
        <w:t xml:space="preserve">יש קודש ויש חול. תחילת כנס זה קודש, ואי-אפשר להסתפק בשלוש דקות לסיעה, מה גם שמחדלי הממשלה רבים המה, וגם החקירות רבות. הרי ממילא הדבר הזה טעון הסכמה, אז לא מסגרת הזמן </w:t>
      </w:r>
      <w:proofErr w:type="spellStart"/>
      <w:r w:rsidRPr="00DE4DFB">
        <w:rPr>
          <w:rFonts w:cs="David" w:hint="cs"/>
          <w:rtl/>
        </w:rPr>
        <w:t>המקסימלית</w:t>
      </w:r>
      <w:proofErr w:type="spellEnd"/>
      <w:r w:rsidRPr="00DE4DFB">
        <w:rPr>
          <w:rFonts w:cs="David" w:hint="cs"/>
          <w:rtl/>
        </w:rPr>
        <w:t>, אבל לפחות 5 דקות.</w:t>
      </w:r>
    </w:p>
    <w:p w14:paraId="02C930E2" w14:textId="77777777" w:rsidR="00DE4DFB" w:rsidRPr="00DE4DFB" w:rsidRDefault="00DE4DFB" w:rsidP="00DE4DFB">
      <w:pPr>
        <w:bidi/>
        <w:rPr>
          <w:rFonts w:cs="David" w:hint="cs"/>
          <w:rtl/>
        </w:rPr>
      </w:pPr>
    </w:p>
    <w:p w14:paraId="7B650F36" w14:textId="77777777" w:rsidR="00DE4DFB" w:rsidRPr="00DE4DFB" w:rsidRDefault="00DE4DFB" w:rsidP="00DE4DFB">
      <w:pPr>
        <w:bidi/>
        <w:rPr>
          <w:rFonts w:cs="David"/>
        </w:rPr>
      </w:pPr>
      <w:r w:rsidRPr="00DE4DFB">
        <w:rPr>
          <w:rFonts w:cs="David" w:hint="cs"/>
          <w:u w:val="single"/>
          <w:rtl/>
        </w:rPr>
        <w:t>היו"ר דוד טל:</w:t>
      </w:r>
    </w:p>
    <w:p w14:paraId="6F0584E6" w14:textId="77777777" w:rsidR="00DE4DFB" w:rsidRPr="00DE4DFB" w:rsidRDefault="00DE4DFB" w:rsidP="00DE4DFB">
      <w:pPr>
        <w:bidi/>
        <w:rPr>
          <w:rFonts w:cs="David" w:hint="cs"/>
          <w:rtl/>
        </w:rPr>
      </w:pPr>
    </w:p>
    <w:p w14:paraId="41C86D41" w14:textId="77777777" w:rsidR="00DE4DFB" w:rsidRPr="00DE4DFB" w:rsidRDefault="00DE4DFB" w:rsidP="00DE4DFB">
      <w:pPr>
        <w:bidi/>
        <w:rPr>
          <w:rFonts w:cs="David" w:hint="cs"/>
          <w:rtl/>
        </w:rPr>
      </w:pPr>
      <w:r w:rsidRPr="00DE4DFB">
        <w:rPr>
          <w:rFonts w:cs="David" w:hint="cs"/>
          <w:rtl/>
        </w:rPr>
        <w:tab/>
        <w:t>תודה. יושב ראש הקואליציה.</w:t>
      </w:r>
    </w:p>
    <w:p w14:paraId="411440A3" w14:textId="77777777" w:rsidR="00DE4DFB" w:rsidRPr="00DE4DFB" w:rsidRDefault="00DE4DFB" w:rsidP="00DE4DFB">
      <w:pPr>
        <w:bidi/>
        <w:rPr>
          <w:rFonts w:cs="David" w:hint="cs"/>
          <w:u w:val="single"/>
          <w:rtl/>
        </w:rPr>
      </w:pPr>
      <w:r w:rsidRPr="00DE4DFB">
        <w:rPr>
          <w:rFonts w:cs="David" w:hint="cs"/>
          <w:rtl/>
        </w:rPr>
        <w:tab/>
      </w:r>
    </w:p>
    <w:p w14:paraId="410087E1" w14:textId="77777777" w:rsidR="00DE4DFB" w:rsidRPr="00DE4DFB" w:rsidRDefault="00DE4DFB" w:rsidP="00DE4DFB">
      <w:pPr>
        <w:bidi/>
        <w:rPr>
          <w:rFonts w:cs="David" w:hint="cs"/>
          <w:rtl/>
        </w:rPr>
      </w:pPr>
      <w:r w:rsidRPr="00DE4DFB">
        <w:rPr>
          <w:rFonts w:cs="David" w:hint="cs"/>
          <w:u w:val="single"/>
          <w:rtl/>
        </w:rPr>
        <w:t>אלי אפללו:</w:t>
      </w:r>
    </w:p>
    <w:p w14:paraId="4C699456" w14:textId="77777777" w:rsidR="00DE4DFB" w:rsidRPr="00DE4DFB" w:rsidRDefault="00DE4DFB" w:rsidP="00DE4DFB">
      <w:pPr>
        <w:bidi/>
        <w:rPr>
          <w:rFonts w:cs="David" w:hint="cs"/>
          <w:rtl/>
        </w:rPr>
      </w:pPr>
    </w:p>
    <w:p w14:paraId="096C79AB" w14:textId="77777777" w:rsidR="00DE4DFB" w:rsidRPr="00DE4DFB" w:rsidRDefault="00DE4DFB" w:rsidP="00DE4DFB">
      <w:pPr>
        <w:bidi/>
        <w:rPr>
          <w:rFonts w:cs="David" w:hint="cs"/>
          <w:rtl/>
        </w:rPr>
      </w:pPr>
      <w:r w:rsidRPr="00DE4DFB">
        <w:rPr>
          <w:rFonts w:cs="David" w:hint="cs"/>
          <w:rtl/>
        </w:rPr>
        <w:tab/>
        <w:t>כל הדברים הללו שנאמרים הם פופוליסטיים. אין קשר לעניין. אנחנו נשארים לפי הסדר שלנו, 3 דקות- -</w:t>
      </w:r>
    </w:p>
    <w:p w14:paraId="2184411B" w14:textId="77777777" w:rsidR="00DE4DFB" w:rsidRPr="00DE4DFB" w:rsidRDefault="00DE4DFB" w:rsidP="00DE4DFB">
      <w:pPr>
        <w:bidi/>
        <w:rPr>
          <w:rFonts w:cs="David" w:hint="cs"/>
          <w:rtl/>
        </w:rPr>
      </w:pPr>
    </w:p>
    <w:p w14:paraId="69C2742F"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63F024EF" w14:textId="77777777" w:rsidR="00DE4DFB" w:rsidRPr="00DE4DFB" w:rsidRDefault="00DE4DFB" w:rsidP="00DE4DFB">
      <w:pPr>
        <w:bidi/>
        <w:rPr>
          <w:rFonts w:cs="David" w:hint="cs"/>
          <w:u w:val="single"/>
          <w:rtl/>
        </w:rPr>
      </w:pPr>
    </w:p>
    <w:p w14:paraId="0EC5DA51" w14:textId="77777777" w:rsidR="00DE4DFB" w:rsidRPr="00DE4DFB" w:rsidRDefault="00DE4DFB" w:rsidP="00DE4DFB">
      <w:pPr>
        <w:bidi/>
        <w:rPr>
          <w:rFonts w:cs="David" w:hint="cs"/>
          <w:rtl/>
        </w:rPr>
      </w:pPr>
      <w:r w:rsidRPr="00DE4DFB">
        <w:rPr>
          <w:rFonts w:cs="David" w:hint="cs"/>
          <w:rtl/>
        </w:rPr>
        <w:tab/>
        <w:t xml:space="preserve">- - - </w:t>
      </w:r>
    </w:p>
    <w:p w14:paraId="575501B5" w14:textId="77777777" w:rsidR="00DE4DFB" w:rsidRPr="00DE4DFB" w:rsidRDefault="00DE4DFB" w:rsidP="00DE4DFB">
      <w:pPr>
        <w:bidi/>
        <w:rPr>
          <w:rFonts w:cs="David" w:hint="cs"/>
          <w:rtl/>
        </w:rPr>
      </w:pPr>
    </w:p>
    <w:p w14:paraId="732F6401"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7C1C5FBD" w14:textId="77777777" w:rsidR="00DE4DFB" w:rsidRPr="00DE4DFB" w:rsidRDefault="00DE4DFB" w:rsidP="00DE4DFB">
      <w:pPr>
        <w:bidi/>
        <w:rPr>
          <w:rFonts w:cs="David" w:hint="cs"/>
          <w:rtl/>
        </w:rPr>
      </w:pPr>
    </w:p>
    <w:p w14:paraId="6791CCB8" w14:textId="77777777" w:rsidR="00DE4DFB" w:rsidRPr="00DE4DFB" w:rsidRDefault="00DE4DFB" w:rsidP="00DE4DFB">
      <w:pPr>
        <w:bidi/>
        <w:rPr>
          <w:rFonts w:cs="David" w:hint="cs"/>
          <w:rtl/>
        </w:rPr>
      </w:pPr>
      <w:r w:rsidRPr="00DE4DFB">
        <w:rPr>
          <w:rFonts w:cs="David" w:hint="cs"/>
          <w:rtl/>
        </w:rPr>
        <w:tab/>
        <w:t>חבר הכנסת אדלשטיין.</w:t>
      </w:r>
    </w:p>
    <w:p w14:paraId="5F67A0CF" w14:textId="77777777" w:rsidR="00DE4DFB" w:rsidRPr="00DE4DFB" w:rsidRDefault="00DE4DFB" w:rsidP="00DE4DFB">
      <w:pPr>
        <w:bidi/>
        <w:rPr>
          <w:rFonts w:cs="David" w:hint="cs"/>
          <w:rtl/>
        </w:rPr>
      </w:pPr>
    </w:p>
    <w:p w14:paraId="2591099B" w14:textId="77777777" w:rsidR="00DE4DFB" w:rsidRPr="00DE4DFB" w:rsidRDefault="00DE4DFB" w:rsidP="00DE4DFB">
      <w:pPr>
        <w:bidi/>
        <w:rPr>
          <w:rFonts w:cs="David" w:hint="cs"/>
          <w:rtl/>
        </w:rPr>
      </w:pPr>
      <w:r w:rsidRPr="00DE4DFB">
        <w:rPr>
          <w:rFonts w:cs="David" w:hint="cs"/>
          <w:u w:val="single"/>
          <w:rtl/>
        </w:rPr>
        <w:t>אלי אפללו:</w:t>
      </w:r>
    </w:p>
    <w:p w14:paraId="482A4212" w14:textId="77777777" w:rsidR="00DE4DFB" w:rsidRPr="00DE4DFB" w:rsidRDefault="00DE4DFB" w:rsidP="00DE4DFB">
      <w:pPr>
        <w:bidi/>
        <w:rPr>
          <w:rFonts w:cs="David" w:hint="cs"/>
          <w:rtl/>
        </w:rPr>
      </w:pPr>
    </w:p>
    <w:p w14:paraId="18358050" w14:textId="77777777" w:rsidR="00DE4DFB" w:rsidRPr="00DE4DFB" w:rsidRDefault="00DE4DFB" w:rsidP="00DE4DFB">
      <w:pPr>
        <w:bidi/>
        <w:rPr>
          <w:rFonts w:cs="David" w:hint="cs"/>
          <w:rtl/>
        </w:rPr>
      </w:pPr>
      <w:r w:rsidRPr="00DE4DFB">
        <w:rPr>
          <w:rFonts w:cs="David" w:hint="cs"/>
          <w:rtl/>
        </w:rPr>
        <w:tab/>
        <w:t>- - ולא הקנטרנות שנאמרת.</w:t>
      </w:r>
    </w:p>
    <w:p w14:paraId="57883362" w14:textId="77777777" w:rsidR="00DE4DFB" w:rsidRPr="00DE4DFB" w:rsidRDefault="00DE4DFB" w:rsidP="00DE4DFB">
      <w:pPr>
        <w:bidi/>
        <w:rPr>
          <w:rFonts w:cs="David" w:hint="cs"/>
          <w:rtl/>
        </w:rPr>
      </w:pPr>
    </w:p>
    <w:p w14:paraId="1F282AE5" w14:textId="77777777" w:rsidR="00DE4DFB" w:rsidRPr="00DE4DFB" w:rsidRDefault="00DE4DFB" w:rsidP="00DE4DFB">
      <w:pPr>
        <w:bidi/>
        <w:rPr>
          <w:rFonts w:cs="David"/>
        </w:rPr>
      </w:pPr>
      <w:r w:rsidRPr="00DE4DFB">
        <w:rPr>
          <w:rFonts w:cs="David" w:hint="cs"/>
          <w:u w:val="single"/>
          <w:rtl/>
        </w:rPr>
        <w:t>היו"ר דוד טל:</w:t>
      </w:r>
    </w:p>
    <w:p w14:paraId="63024312" w14:textId="77777777" w:rsidR="00DE4DFB" w:rsidRPr="00DE4DFB" w:rsidRDefault="00DE4DFB" w:rsidP="00DE4DFB">
      <w:pPr>
        <w:bidi/>
        <w:rPr>
          <w:rFonts w:cs="David" w:hint="cs"/>
          <w:rtl/>
        </w:rPr>
      </w:pPr>
    </w:p>
    <w:p w14:paraId="68D3E600" w14:textId="77777777" w:rsidR="00DE4DFB" w:rsidRPr="00DE4DFB" w:rsidRDefault="00DE4DFB" w:rsidP="00DE4DFB">
      <w:pPr>
        <w:bidi/>
        <w:rPr>
          <w:rFonts w:cs="David" w:hint="cs"/>
          <w:rtl/>
        </w:rPr>
      </w:pPr>
      <w:r w:rsidRPr="00DE4DFB">
        <w:rPr>
          <w:rFonts w:cs="David" w:hint="cs"/>
          <w:rtl/>
        </w:rPr>
        <w:tab/>
        <w:t>אני מניח שהדיון טעון, אני מבקש לשמור על השקט.</w:t>
      </w:r>
    </w:p>
    <w:p w14:paraId="242B6D63" w14:textId="77777777" w:rsidR="00DE4DFB" w:rsidRPr="00DE4DFB" w:rsidRDefault="00DE4DFB" w:rsidP="00DE4DFB">
      <w:pPr>
        <w:bidi/>
        <w:rPr>
          <w:rFonts w:cs="David" w:hint="cs"/>
          <w:rtl/>
        </w:rPr>
      </w:pPr>
    </w:p>
    <w:p w14:paraId="31102B35" w14:textId="77777777" w:rsidR="00DE4DFB" w:rsidRPr="00DE4DFB" w:rsidRDefault="00DE4DFB" w:rsidP="00DE4DFB">
      <w:pPr>
        <w:bidi/>
        <w:rPr>
          <w:rFonts w:cs="David" w:hint="cs"/>
          <w:u w:val="single"/>
          <w:rtl/>
        </w:rPr>
      </w:pPr>
      <w:r w:rsidRPr="00DE4DFB">
        <w:rPr>
          <w:rFonts w:cs="David" w:hint="cs"/>
          <w:u w:val="single"/>
          <w:rtl/>
        </w:rPr>
        <w:t>קריאות:</w:t>
      </w:r>
    </w:p>
    <w:p w14:paraId="54566B97" w14:textId="77777777" w:rsidR="00DE4DFB" w:rsidRPr="00DE4DFB" w:rsidRDefault="00DE4DFB" w:rsidP="00DE4DFB">
      <w:pPr>
        <w:bidi/>
        <w:rPr>
          <w:rFonts w:cs="David" w:hint="cs"/>
          <w:rtl/>
        </w:rPr>
      </w:pPr>
    </w:p>
    <w:p w14:paraId="126A69CF" w14:textId="77777777" w:rsidR="00DE4DFB" w:rsidRPr="00DE4DFB" w:rsidRDefault="00DE4DFB" w:rsidP="00DE4DFB">
      <w:pPr>
        <w:bidi/>
        <w:rPr>
          <w:rFonts w:cs="David" w:hint="cs"/>
          <w:rtl/>
        </w:rPr>
      </w:pPr>
      <w:r w:rsidRPr="00DE4DFB">
        <w:rPr>
          <w:rFonts w:cs="David" w:hint="cs"/>
          <w:rtl/>
        </w:rPr>
        <w:tab/>
        <w:t>למה הוא טעון?</w:t>
      </w:r>
    </w:p>
    <w:p w14:paraId="1769D789" w14:textId="77777777" w:rsidR="00DE4DFB" w:rsidRPr="00DE4DFB" w:rsidRDefault="00DE4DFB" w:rsidP="00DE4DFB">
      <w:pPr>
        <w:bidi/>
        <w:rPr>
          <w:rFonts w:cs="David" w:hint="cs"/>
          <w:rtl/>
        </w:rPr>
      </w:pPr>
    </w:p>
    <w:p w14:paraId="527E5220"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532167AC" w14:textId="77777777" w:rsidR="00DE4DFB" w:rsidRPr="00DE4DFB" w:rsidRDefault="00DE4DFB" w:rsidP="00DE4DFB">
      <w:pPr>
        <w:bidi/>
        <w:rPr>
          <w:rFonts w:cs="David" w:hint="cs"/>
          <w:rtl/>
        </w:rPr>
      </w:pPr>
    </w:p>
    <w:p w14:paraId="4393075A" w14:textId="77777777" w:rsidR="00DE4DFB" w:rsidRPr="00DE4DFB" w:rsidRDefault="00DE4DFB" w:rsidP="00DE4DFB">
      <w:pPr>
        <w:bidi/>
        <w:rPr>
          <w:rFonts w:cs="David" w:hint="cs"/>
          <w:rtl/>
        </w:rPr>
      </w:pPr>
      <w:r w:rsidRPr="00DE4DFB">
        <w:rPr>
          <w:rFonts w:cs="David" w:hint="cs"/>
          <w:rtl/>
        </w:rPr>
        <w:tab/>
        <w:t xml:space="preserve"> אני תכף אסביר מדוע. </w:t>
      </w:r>
    </w:p>
    <w:p w14:paraId="7A8DE7AD" w14:textId="77777777" w:rsidR="00DE4DFB" w:rsidRPr="00DE4DFB" w:rsidRDefault="00DE4DFB" w:rsidP="00DE4DFB">
      <w:pPr>
        <w:bidi/>
        <w:rPr>
          <w:rFonts w:cs="David" w:hint="cs"/>
          <w:rtl/>
        </w:rPr>
      </w:pPr>
    </w:p>
    <w:p w14:paraId="30FDCBD7" w14:textId="77777777" w:rsidR="00DE4DFB" w:rsidRPr="00DE4DFB" w:rsidRDefault="00DE4DFB" w:rsidP="00DE4DFB">
      <w:pPr>
        <w:bidi/>
        <w:rPr>
          <w:rFonts w:cs="David" w:hint="cs"/>
          <w:rtl/>
        </w:rPr>
      </w:pPr>
      <w:r w:rsidRPr="00DE4DFB">
        <w:rPr>
          <w:rFonts w:cs="David" w:hint="cs"/>
          <w:rtl/>
        </w:rPr>
        <w:tab/>
        <w:t>אדוני, אתה מציע שלוש דקות, ואתה מציע חמש דקות?</w:t>
      </w:r>
    </w:p>
    <w:p w14:paraId="1381B17A" w14:textId="77777777" w:rsidR="00DE4DFB" w:rsidRPr="00DE4DFB" w:rsidRDefault="00DE4DFB" w:rsidP="00DE4DFB">
      <w:pPr>
        <w:bidi/>
        <w:rPr>
          <w:rFonts w:cs="David" w:hint="cs"/>
          <w:rtl/>
        </w:rPr>
      </w:pPr>
    </w:p>
    <w:p w14:paraId="71825BE6" w14:textId="77777777" w:rsidR="00DE4DFB" w:rsidRPr="00DE4DFB" w:rsidRDefault="00DE4DFB" w:rsidP="00DE4DFB">
      <w:pPr>
        <w:bidi/>
        <w:rPr>
          <w:rFonts w:cs="David" w:hint="cs"/>
          <w:u w:val="single"/>
          <w:rtl/>
        </w:rPr>
      </w:pPr>
      <w:r w:rsidRPr="00DE4DFB">
        <w:rPr>
          <w:rFonts w:cs="David" w:hint="cs"/>
          <w:u w:val="single"/>
          <w:rtl/>
        </w:rPr>
        <w:t>גדעון סער:</w:t>
      </w:r>
    </w:p>
    <w:p w14:paraId="310C8ACE" w14:textId="77777777" w:rsidR="00DE4DFB" w:rsidRPr="00DE4DFB" w:rsidRDefault="00DE4DFB" w:rsidP="00DE4DFB">
      <w:pPr>
        <w:bidi/>
        <w:rPr>
          <w:rFonts w:cs="David" w:hint="cs"/>
          <w:u w:val="single"/>
          <w:rtl/>
        </w:rPr>
      </w:pPr>
    </w:p>
    <w:p w14:paraId="4935CB3D" w14:textId="77777777" w:rsidR="00DE4DFB" w:rsidRPr="00DE4DFB" w:rsidRDefault="00DE4DFB" w:rsidP="00DE4DFB">
      <w:pPr>
        <w:bidi/>
        <w:rPr>
          <w:rFonts w:cs="David" w:hint="cs"/>
          <w:rtl/>
        </w:rPr>
      </w:pPr>
      <w:r w:rsidRPr="00DE4DFB">
        <w:rPr>
          <w:rFonts w:cs="David" w:hint="cs"/>
          <w:rtl/>
        </w:rPr>
        <w:tab/>
        <w:t>- - -היועצת המשפטית תאמר שכדי לרדת ממה שקבוע בתקנון כהודעות סיעה נדרשת  הסכמת כל הסיעות, ולכן מבחינה תקנונית זה בלתי אפשרי, ואני תובע לפחות 5 דקות. אבל אם הוא יעמוד על שלו, אני יכול לדרוש גם 10.</w:t>
      </w:r>
    </w:p>
    <w:p w14:paraId="2FC2CB29" w14:textId="77777777" w:rsidR="00DE4DFB" w:rsidRDefault="00DE4DFB" w:rsidP="00DE4DFB">
      <w:pPr>
        <w:bidi/>
        <w:rPr>
          <w:rFonts w:cs="David" w:hint="cs"/>
          <w:rtl/>
        </w:rPr>
      </w:pPr>
    </w:p>
    <w:p w14:paraId="5EF8C23A" w14:textId="77777777" w:rsidR="00DE4DFB" w:rsidRDefault="00DE4DFB" w:rsidP="00DE4DFB">
      <w:pPr>
        <w:bidi/>
        <w:rPr>
          <w:rFonts w:cs="David" w:hint="cs"/>
          <w:rtl/>
        </w:rPr>
      </w:pPr>
    </w:p>
    <w:p w14:paraId="08401F36" w14:textId="77777777" w:rsidR="00DE4DFB" w:rsidRDefault="00DE4DFB" w:rsidP="00DE4DFB">
      <w:pPr>
        <w:bidi/>
        <w:rPr>
          <w:rFonts w:cs="David" w:hint="cs"/>
          <w:rtl/>
        </w:rPr>
      </w:pPr>
    </w:p>
    <w:p w14:paraId="1EFA22ED" w14:textId="77777777" w:rsidR="00DE4DFB" w:rsidRDefault="00DE4DFB" w:rsidP="00DE4DFB">
      <w:pPr>
        <w:bidi/>
        <w:rPr>
          <w:rFonts w:cs="David" w:hint="cs"/>
          <w:rtl/>
        </w:rPr>
      </w:pPr>
    </w:p>
    <w:p w14:paraId="7D1A9C6F" w14:textId="77777777" w:rsidR="00DE4DFB" w:rsidRDefault="00DE4DFB" w:rsidP="00DE4DFB">
      <w:pPr>
        <w:bidi/>
        <w:rPr>
          <w:rFonts w:cs="David" w:hint="cs"/>
          <w:rtl/>
        </w:rPr>
      </w:pPr>
    </w:p>
    <w:p w14:paraId="00F05353" w14:textId="77777777" w:rsidR="00DE4DFB" w:rsidRDefault="00DE4DFB" w:rsidP="00DE4DFB">
      <w:pPr>
        <w:bidi/>
        <w:rPr>
          <w:rFonts w:cs="David" w:hint="cs"/>
          <w:rtl/>
        </w:rPr>
      </w:pPr>
    </w:p>
    <w:p w14:paraId="1EB95A84" w14:textId="77777777" w:rsidR="00DE4DFB" w:rsidRPr="00DE4DFB" w:rsidRDefault="00DE4DFB" w:rsidP="00DE4DFB">
      <w:pPr>
        <w:bidi/>
        <w:rPr>
          <w:rFonts w:cs="David" w:hint="cs"/>
          <w:rtl/>
        </w:rPr>
      </w:pPr>
    </w:p>
    <w:p w14:paraId="47D238BE" w14:textId="77777777" w:rsidR="00DE4DFB" w:rsidRPr="00DE4DFB" w:rsidRDefault="00DE4DFB" w:rsidP="00DE4DFB">
      <w:pPr>
        <w:bidi/>
        <w:rPr>
          <w:rFonts w:cs="David"/>
        </w:rPr>
      </w:pPr>
      <w:r w:rsidRPr="00DE4DFB">
        <w:rPr>
          <w:rFonts w:cs="David" w:hint="cs"/>
          <w:u w:val="single"/>
          <w:rtl/>
        </w:rPr>
        <w:t>היו"ר דוד טל:</w:t>
      </w:r>
    </w:p>
    <w:p w14:paraId="66D7BE9B" w14:textId="77777777" w:rsidR="00DE4DFB" w:rsidRPr="00DE4DFB" w:rsidRDefault="00DE4DFB" w:rsidP="00DE4DFB">
      <w:pPr>
        <w:bidi/>
        <w:rPr>
          <w:rFonts w:cs="David" w:hint="cs"/>
          <w:rtl/>
        </w:rPr>
      </w:pPr>
    </w:p>
    <w:p w14:paraId="7DB81FEA" w14:textId="77777777" w:rsidR="00DE4DFB" w:rsidRPr="00DE4DFB" w:rsidRDefault="00DE4DFB" w:rsidP="00DE4DFB">
      <w:pPr>
        <w:bidi/>
        <w:rPr>
          <w:rFonts w:cs="David" w:hint="cs"/>
          <w:rtl/>
        </w:rPr>
      </w:pPr>
      <w:r w:rsidRPr="00DE4DFB">
        <w:rPr>
          <w:rFonts w:cs="David" w:hint="cs"/>
          <w:rtl/>
        </w:rPr>
        <w:tab/>
        <w:t>גברתי היועצת המשפטית, מה דעתך בנושא, האם זה נכון שאנחנו חייבים לאפשר 5 דקות?</w:t>
      </w:r>
    </w:p>
    <w:p w14:paraId="1BAD4B85" w14:textId="77777777" w:rsidR="00DE4DFB" w:rsidRPr="00DE4DFB" w:rsidRDefault="00DE4DFB" w:rsidP="00DE4DFB">
      <w:pPr>
        <w:bidi/>
        <w:rPr>
          <w:rFonts w:cs="David" w:hint="cs"/>
          <w:rtl/>
        </w:rPr>
      </w:pPr>
    </w:p>
    <w:p w14:paraId="6236FC5D" w14:textId="77777777" w:rsidR="00DE4DFB" w:rsidRPr="00DE4DFB" w:rsidRDefault="00DE4DFB" w:rsidP="00DE4DFB">
      <w:pPr>
        <w:bidi/>
        <w:rPr>
          <w:rFonts w:cs="David" w:hint="cs"/>
          <w:rtl/>
        </w:rPr>
      </w:pPr>
      <w:r w:rsidRPr="00DE4DFB">
        <w:rPr>
          <w:rFonts w:cs="David" w:hint="cs"/>
          <w:u w:val="single"/>
          <w:rtl/>
        </w:rPr>
        <w:t>אלי אפללו:</w:t>
      </w:r>
    </w:p>
    <w:p w14:paraId="727C6DD3" w14:textId="77777777" w:rsidR="00DE4DFB" w:rsidRPr="00DE4DFB" w:rsidRDefault="00DE4DFB" w:rsidP="00DE4DFB">
      <w:pPr>
        <w:bidi/>
        <w:rPr>
          <w:rFonts w:cs="David" w:hint="cs"/>
          <w:rtl/>
        </w:rPr>
      </w:pPr>
    </w:p>
    <w:p w14:paraId="2A8E2307" w14:textId="77777777" w:rsidR="00DE4DFB" w:rsidRPr="00DE4DFB" w:rsidRDefault="00DE4DFB" w:rsidP="00DE4DFB">
      <w:pPr>
        <w:bidi/>
        <w:rPr>
          <w:rFonts w:cs="David" w:hint="cs"/>
          <w:rtl/>
        </w:rPr>
      </w:pPr>
      <w:r w:rsidRPr="00DE4DFB">
        <w:rPr>
          <w:rFonts w:cs="David" w:hint="cs"/>
          <w:rtl/>
        </w:rPr>
        <w:tab/>
        <w:t xml:space="preserve"> לא חייבים.</w:t>
      </w:r>
    </w:p>
    <w:p w14:paraId="29E28242" w14:textId="77777777" w:rsidR="00DE4DFB" w:rsidRPr="00DE4DFB" w:rsidRDefault="00DE4DFB" w:rsidP="00DE4DFB">
      <w:pPr>
        <w:bidi/>
        <w:rPr>
          <w:rFonts w:cs="David" w:hint="cs"/>
          <w:rtl/>
        </w:rPr>
      </w:pPr>
    </w:p>
    <w:p w14:paraId="71ABF916" w14:textId="77777777" w:rsidR="00DE4DFB" w:rsidRPr="00DE4DFB" w:rsidRDefault="00DE4DFB" w:rsidP="00DE4DFB">
      <w:pPr>
        <w:bidi/>
        <w:rPr>
          <w:rFonts w:cs="David" w:hint="cs"/>
          <w:u w:val="single"/>
          <w:rtl/>
        </w:rPr>
      </w:pPr>
      <w:r w:rsidRPr="00DE4DFB">
        <w:rPr>
          <w:rFonts w:cs="David" w:hint="cs"/>
          <w:u w:val="single"/>
          <w:rtl/>
        </w:rPr>
        <w:t xml:space="preserve">ארבל </w:t>
      </w:r>
      <w:proofErr w:type="spellStart"/>
      <w:r w:rsidRPr="00DE4DFB">
        <w:rPr>
          <w:rFonts w:cs="David" w:hint="cs"/>
          <w:u w:val="single"/>
          <w:rtl/>
        </w:rPr>
        <w:t>אסטרחן</w:t>
      </w:r>
      <w:proofErr w:type="spellEnd"/>
      <w:r w:rsidRPr="00DE4DFB">
        <w:rPr>
          <w:rFonts w:cs="David" w:hint="cs"/>
          <w:u w:val="single"/>
          <w:rtl/>
        </w:rPr>
        <w:t>:</w:t>
      </w:r>
    </w:p>
    <w:p w14:paraId="6D7FBC66" w14:textId="77777777" w:rsidR="00DE4DFB" w:rsidRPr="00DE4DFB" w:rsidRDefault="00DE4DFB" w:rsidP="00DE4DFB">
      <w:pPr>
        <w:bidi/>
        <w:rPr>
          <w:rFonts w:cs="David" w:hint="cs"/>
          <w:rtl/>
        </w:rPr>
      </w:pPr>
    </w:p>
    <w:p w14:paraId="586B7530" w14:textId="77777777" w:rsidR="00DE4DFB" w:rsidRPr="00DE4DFB" w:rsidRDefault="00DE4DFB" w:rsidP="00DE4DFB">
      <w:pPr>
        <w:bidi/>
        <w:rPr>
          <w:rFonts w:cs="David" w:hint="cs"/>
          <w:rtl/>
        </w:rPr>
      </w:pPr>
      <w:r w:rsidRPr="00DE4DFB">
        <w:rPr>
          <w:rFonts w:cs="David" w:hint="cs"/>
          <w:rtl/>
        </w:rPr>
        <w:tab/>
        <w:t>כפי שאמר חבר הכנסת סער, התקנון קובע שבדיון סיעתי, לפי סעיף 148: "תקבע ועדת הכנסת את הזמן שיוקצב לדיון ויחולק בין הסיעות, לפי גודלן, ובלבד שבכל דיון יהיה לכל סיעה 10 דקות לפחות". לכן כאשר רצו לסטות מזה עשו זאת בהסכמה לפי סעיף 148.</w:t>
      </w:r>
    </w:p>
    <w:p w14:paraId="2D7B8E14" w14:textId="77777777" w:rsidR="00DE4DFB" w:rsidRPr="00DE4DFB" w:rsidRDefault="00DE4DFB" w:rsidP="00DE4DFB">
      <w:pPr>
        <w:bidi/>
        <w:rPr>
          <w:rFonts w:cs="David" w:hint="cs"/>
          <w:rtl/>
        </w:rPr>
      </w:pPr>
    </w:p>
    <w:p w14:paraId="78064E5C"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4F908FF" w14:textId="77777777" w:rsidR="00DE4DFB" w:rsidRPr="00DE4DFB" w:rsidRDefault="00DE4DFB" w:rsidP="00DE4DFB">
      <w:pPr>
        <w:bidi/>
        <w:rPr>
          <w:rFonts w:cs="David" w:hint="cs"/>
          <w:rtl/>
        </w:rPr>
      </w:pPr>
    </w:p>
    <w:p w14:paraId="00DAF5EF" w14:textId="77777777" w:rsidR="00DE4DFB" w:rsidRPr="00DE4DFB" w:rsidRDefault="00DE4DFB" w:rsidP="00DE4DFB">
      <w:pPr>
        <w:bidi/>
        <w:rPr>
          <w:rFonts w:cs="David" w:hint="cs"/>
          <w:rtl/>
        </w:rPr>
      </w:pPr>
      <w:r w:rsidRPr="00DE4DFB">
        <w:rPr>
          <w:rFonts w:cs="David" w:hint="cs"/>
          <w:rtl/>
        </w:rPr>
        <w:tab/>
        <w:t>כרגע אין הסכמה, חבר הכנסת אפללו?</w:t>
      </w:r>
    </w:p>
    <w:p w14:paraId="6B197663" w14:textId="77777777" w:rsidR="00DE4DFB" w:rsidRPr="00DE4DFB" w:rsidRDefault="00DE4DFB" w:rsidP="00DE4DFB">
      <w:pPr>
        <w:bidi/>
        <w:rPr>
          <w:rFonts w:cs="David" w:hint="cs"/>
          <w:rtl/>
        </w:rPr>
      </w:pPr>
    </w:p>
    <w:p w14:paraId="4ADFA662" w14:textId="77777777" w:rsidR="00DE4DFB" w:rsidRPr="00DE4DFB" w:rsidRDefault="00DE4DFB" w:rsidP="00DE4DFB">
      <w:pPr>
        <w:bidi/>
        <w:rPr>
          <w:rFonts w:cs="David" w:hint="cs"/>
          <w:rtl/>
        </w:rPr>
      </w:pPr>
      <w:r w:rsidRPr="00DE4DFB">
        <w:rPr>
          <w:rFonts w:cs="David" w:hint="cs"/>
          <w:u w:val="single"/>
          <w:rtl/>
        </w:rPr>
        <w:t>אלי אפללו:</w:t>
      </w:r>
    </w:p>
    <w:p w14:paraId="00FECAB5" w14:textId="77777777" w:rsidR="00DE4DFB" w:rsidRPr="00DE4DFB" w:rsidRDefault="00DE4DFB" w:rsidP="00DE4DFB">
      <w:pPr>
        <w:bidi/>
        <w:rPr>
          <w:rFonts w:cs="David" w:hint="cs"/>
          <w:rtl/>
        </w:rPr>
      </w:pPr>
    </w:p>
    <w:p w14:paraId="49B331B5" w14:textId="77777777" w:rsidR="00DE4DFB" w:rsidRPr="00DE4DFB" w:rsidRDefault="00DE4DFB" w:rsidP="00DE4DFB">
      <w:pPr>
        <w:bidi/>
        <w:rPr>
          <w:rFonts w:cs="David" w:hint="cs"/>
          <w:rtl/>
        </w:rPr>
      </w:pPr>
      <w:r w:rsidRPr="00DE4DFB">
        <w:rPr>
          <w:rFonts w:cs="David" w:hint="cs"/>
          <w:rtl/>
        </w:rPr>
        <w:tab/>
        <w:t xml:space="preserve"> לא. שלוש דקות.</w:t>
      </w:r>
    </w:p>
    <w:p w14:paraId="7A86D02F" w14:textId="77777777" w:rsidR="00DE4DFB" w:rsidRPr="00DE4DFB" w:rsidRDefault="00DE4DFB" w:rsidP="00DE4DFB">
      <w:pPr>
        <w:bidi/>
        <w:rPr>
          <w:rFonts w:cs="David" w:hint="cs"/>
          <w:rtl/>
        </w:rPr>
      </w:pPr>
    </w:p>
    <w:p w14:paraId="20ED81CE" w14:textId="77777777" w:rsidR="00DE4DFB" w:rsidRPr="00DE4DFB" w:rsidRDefault="00DE4DFB" w:rsidP="00DE4DFB">
      <w:pPr>
        <w:bidi/>
        <w:rPr>
          <w:rFonts w:cs="David" w:hint="cs"/>
          <w:u w:val="single"/>
          <w:rtl/>
        </w:rPr>
      </w:pPr>
      <w:r w:rsidRPr="00DE4DFB">
        <w:rPr>
          <w:rFonts w:cs="David" w:hint="cs"/>
          <w:u w:val="single"/>
          <w:rtl/>
        </w:rPr>
        <w:t>גדעון סער:</w:t>
      </w:r>
    </w:p>
    <w:p w14:paraId="52997082" w14:textId="77777777" w:rsidR="00DE4DFB" w:rsidRPr="00DE4DFB" w:rsidRDefault="00DE4DFB" w:rsidP="00DE4DFB">
      <w:pPr>
        <w:bidi/>
        <w:rPr>
          <w:rFonts w:cs="David" w:hint="cs"/>
          <w:u w:val="single"/>
          <w:rtl/>
        </w:rPr>
      </w:pPr>
    </w:p>
    <w:p w14:paraId="637E1FAA" w14:textId="77777777" w:rsidR="00DE4DFB" w:rsidRPr="00DE4DFB" w:rsidRDefault="00DE4DFB" w:rsidP="00DE4DFB">
      <w:pPr>
        <w:bidi/>
        <w:rPr>
          <w:rFonts w:cs="David" w:hint="cs"/>
          <w:rtl/>
        </w:rPr>
      </w:pPr>
      <w:r w:rsidRPr="00DE4DFB">
        <w:rPr>
          <w:rFonts w:cs="David" w:hint="cs"/>
          <w:rtl/>
        </w:rPr>
        <w:tab/>
        <w:t xml:space="preserve"> אז אני דורש 10 דקות, אדוני, ואני לא מתכוון להתפשר. </w:t>
      </w:r>
    </w:p>
    <w:p w14:paraId="7891A0EF" w14:textId="77777777" w:rsidR="00DE4DFB" w:rsidRPr="00DE4DFB" w:rsidRDefault="00DE4DFB" w:rsidP="00DE4DFB">
      <w:pPr>
        <w:bidi/>
        <w:rPr>
          <w:rFonts w:cs="David" w:hint="cs"/>
          <w:rtl/>
        </w:rPr>
      </w:pPr>
    </w:p>
    <w:p w14:paraId="05D7EB69"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476ED4EA" w14:textId="77777777" w:rsidR="00DE4DFB" w:rsidRPr="00DE4DFB" w:rsidRDefault="00DE4DFB" w:rsidP="00DE4DFB">
      <w:pPr>
        <w:bidi/>
        <w:rPr>
          <w:rFonts w:cs="David" w:hint="cs"/>
          <w:u w:val="single"/>
          <w:rtl/>
        </w:rPr>
      </w:pPr>
    </w:p>
    <w:p w14:paraId="01EAF093" w14:textId="77777777" w:rsidR="00DE4DFB" w:rsidRPr="00DE4DFB" w:rsidRDefault="00DE4DFB" w:rsidP="00DE4DFB">
      <w:pPr>
        <w:bidi/>
        <w:rPr>
          <w:rFonts w:cs="David" w:hint="cs"/>
          <w:rtl/>
        </w:rPr>
      </w:pPr>
      <w:r w:rsidRPr="00DE4DFB">
        <w:rPr>
          <w:rFonts w:cs="David" w:hint="cs"/>
          <w:rtl/>
        </w:rPr>
        <w:tab/>
        <w:t>- - -</w:t>
      </w:r>
    </w:p>
    <w:p w14:paraId="2D1BE988" w14:textId="77777777" w:rsidR="00DE4DFB" w:rsidRPr="00DE4DFB" w:rsidRDefault="00DE4DFB" w:rsidP="00DE4DFB">
      <w:pPr>
        <w:bidi/>
        <w:rPr>
          <w:rFonts w:cs="David" w:hint="cs"/>
          <w:rtl/>
        </w:rPr>
      </w:pPr>
    </w:p>
    <w:p w14:paraId="22DACDBE" w14:textId="77777777" w:rsidR="00DE4DFB" w:rsidRPr="00DE4DFB" w:rsidRDefault="00DE4DFB" w:rsidP="00DE4DFB">
      <w:pPr>
        <w:bidi/>
        <w:rPr>
          <w:rFonts w:cs="David" w:hint="cs"/>
          <w:u w:val="single"/>
          <w:rtl/>
        </w:rPr>
      </w:pPr>
      <w:r w:rsidRPr="00DE4DFB">
        <w:rPr>
          <w:rFonts w:cs="David" w:hint="cs"/>
          <w:u w:val="single"/>
          <w:rtl/>
        </w:rPr>
        <w:t>גדעון סער:</w:t>
      </w:r>
    </w:p>
    <w:p w14:paraId="3F13B981" w14:textId="77777777" w:rsidR="00DE4DFB" w:rsidRPr="00DE4DFB" w:rsidRDefault="00DE4DFB" w:rsidP="00DE4DFB">
      <w:pPr>
        <w:bidi/>
        <w:rPr>
          <w:rFonts w:cs="David" w:hint="cs"/>
          <w:u w:val="single"/>
          <w:rtl/>
        </w:rPr>
      </w:pPr>
    </w:p>
    <w:p w14:paraId="72C06EA4" w14:textId="77777777" w:rsidR="00DE4DFB" w:rsidRPr="00DE4DFB" w:rsidRDefault="00DE4DFB" w:rsidP="00DE4DFB">
      <w:pPr>
        <w:bidi/>
        <w:rPr>
          <w:rFonts w:cs="David" w:hint="cs"/>
          <w:rtl/>
        </w:rPr>
      </w:pPr>
      <w:r w:rsidRPr="00DE4DFB">
        <w:rPr>
          <w:rFonts w:cs="David" w:hint="cs"/>
          <w:rtl/>
        </w:rPr>
        <w:tab/>
        <w:t>אני מודיע שזאת תהיה הנורמה.</w:t>
      </w:r>
    </w:p>
    <w:p w14:paraId="5B616F2E" w14:textId="77777777" w:rsidR="00DE4DFB" w:rsidRPr="00DE4DFB" w:rsidRDefault="00DE4DFB" w:rsidP="00DE4DFB">
      <w:pPr>
        <w:bidi/>
        <w:rPr>
          <w:rFonts w:cs="David" w:hint="cs"/>
          <w:rtl/>
        </w:rPr>
      </w:pPr>
    </w:p>
    <w:p w14:paraId="43F31D3D" w14:textId="77777777" w:rsidR="00DE4DFB" w:rsidRPr="00DE4DFB" w:rsidRDefault="00DE4DFB" w:rsidP="00DE4DFB">
      <w:pPr>
        <w:bidi/>
        <w:rPr>
          <w:rFonts w:cs="David" w:hint="cs"/>
          <w:u w:val="single"/>
          <w:rtl/>
        </w:rPr>
      </w:pPr>
      <w:r w:rsidRPr="00DE4DFB">
        <w:rPr>
          <w:rFonts w:cs="David" w:hint="cs"/>
          <w:u w:val="single"/>
          <w:rtl/>
        </w:rPr>
        <w:t>קריאה:</w:t>
      </w:r>
    </w:p>
    <w:p w14:paraId="60B58BB8" w14:textId="77777777" w:rsidR="00DE4DFB" w:rsidRPr="00DE4DFB" w:rsidRDefault="00DE4DFB" w:rsidP="00DE4DFB">
      <w:pPr>
        <w:bidi/>
        <w:rPr>
          <w:rFonts w:cs="David" w:hint="cs"/>
          <w:u w:val="single"/>
          <w:rtl/>
        </w:rPr>
      </w:pPr>
    </w:p>
    <w:p w14:paraId="2FBDF487" w14:textId="77777777" w:rsidR="00DE4DFB" w:rsidRPr="00DE4DFB" w:rsidRDefault="00DE4DFB" w:rsidP="00DE4DFB">
      <w:pPr>
        <w:bidi/>
        <w:rPr>
          <w:rFonts w:cs="David" w:hint="cs"/>
          <w:rtl/>
        </w:rPr>
      </w:pPr>
      <w:r w:rsidRPr="00DE4DFB">
        <w:rPr>
          <w:rFonts w:cs="David" w:hint="cs"/>
          <w:rtl/>
        </w:rPr>
        <w:tab/>
        <w:t>מה התקנון אומר?</w:t>
      </w:r>
    </w:p>
    <w:p w14:paraId="255A9AFD" w14:textId="77777777" w:rsidR="00DE4DFB" w:rsidRPr="00DE4DFB" w:rsidRDefault="00DE4DFB" w:rsidP="00DE4DFB">
      <w:pPr>
        <w:bidi/>
        <w:rPr>
          <w:rFonts w:cs="David" w:hint="cs"/>
          <w:rtl/>
        </w:rPr>
      </w:pPr>
    </w:p>
    <w:p w14:paraId="1FF89B60"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F6D85F2" w14:textId="77777777" w:rsidR="00DE4DFB" w:rsidRPr="00DE4DFB" w:rsidRDefault="00DE4DFB" w:rsidP="00DE4DFB">
      <w:pPr>
        <w:bidi/>
        <w:rPr>
          <w:rFonts w:cs="David" w:hint="cs"/>
          <w:rtl/>
        </w:rPr>
      </w:pPr>
    </w:p>
    <w:p w14:paraId="47B8671C" w14:textId="77777777" w:rsidR="00DE4DFB" w:rsidRPr="00DE4DFB" w:rsidRDefault="00DE4DFB" w:rsidP="00DE4DFB">
      <w:pPr>
        <w:bidi/>
        <w:rPr>
          <w:rFonts w:cs="David" w:hint="cs"/>
          <w:rtl/>
        </w:rPr>
      </w:pPr>
      <w:r w:rsidRPr="00DE4DFB">
        <w:rPr>
          <w:rFonts w:cs="David" w:hint="cs"/>
          <w:rtl/>
        </w:rPr>
        <w:tab/>
        <w:t xml:space="preserve"> היועצת המשפטית ציטטה מהתקנון שצריך לאפשר 10 דקות, אלא אם כן יש הבנות בין הקואליציה והאופוזיציה. גדעון סער, יושב ראש הסיעה, הציע 5 דקות. אני מציע לקבל את הצעתו, שאם לא כן, הוא יעלה ל-10 דקות ולא תהיה לנו ברירה. הגם שזה שולחן פוליטי, והיועצים המשפטיים אומרים תמיד שפה אנחנו יכולים לקבל החלטה כזאת או אחרת ולהרחיב את תחום הגזרה של שיקול הדעת שלנו, אבל לדעתי במקרה הזה אי-אפשר.</w:t>
      </w:r>
    </w:p>
    <w:p w14:paraId="085880FB" w14:textId="77777777" w:rsidR="00DE4DFB" w:rsidRPr="00DE4DFB" w:rsidRDefault="00DE4DFB" w:rsidP="00DE4DFB">
      <w:pPr>
        <w:bidi/>
        <w:rPr>
          <w:rFonts w:cs="David" w:hint="cs"/>
          <w:rtl/>
        </w:rPr>
      </w:pPr>
    </w:p>
    <w:p w14:paraId="4658CE90" w14:textId="77777777" w:rsidR="00DE4DFB" w:rsidRPr="00DE4DFB" w:rsidRDefault="00DE4DFB" w:rsidP="00DE4DFB">
      <w:pPr>
        <w:bidi/>
        <w:rPr>
          <w:rFonts w:cs="David" w:hint="cs"/>
          <w:rtl/>
        </w:rPr>
      </w:pPr>
      <w:r w:rsidRPr="00DE4DFB">
        <w:rPr>
          <w:rFonts w:cs="David" w:hint="cs"/>
          <w:u w:val="single"/>
          <w:rtl/>
        </w:rPr>
        <w:t>זהבה גלאון:</w:t>
      </w:r>
    </w:p>
    <w:p w14:paraId="57F938B0" w14:textId="77777777" w:rsidR="00DE4DFB" w:rsidRPr="00DE4DFB" w:rsidRDefault="00DE4DFB" w:rsidP="00DE4DFB">
      <w:pPr>
        <w:bidi/>
        <w:rPr>
          <w:rFonts w:cs="David" w:hint="cs"/>
          <w:rtl/>
        </w:rPr>
      </w:pPr>
    </w:p>
    <w:p w14:paraId="0F0091A1" w14:textId="77777777" w:rsidR="00DE4DFB" w:rsidRPr="00DE4DFB" w:rsidRDefault="00DE4DFB" w:rsidP="00DE4DFB">
      <w:pPr>
        <w:bidi/>
        <w:rPr>
          <w:rFonts w:cs="David" w:hint="cs"/>
          <w:rtl/>
        </w:rPr>
      </w:pPr>
      <w:r w:rsidRPr="00DE4DFB">
        <w:rPr>
          <w:rFonts w:cs="David" w:hint="cs"/>
          <w:rtl/>
        </w:rPr>
        <w:tab/>
        <w:t xml:space="preserve"> מקבל 5 דקות.</w:t>
      </w:r>
    </w:p>
    <w:p w14:paraId="23DF913A" w14:textId="77777777" w:rsidR="00DE4DFB" w:rsidRPr="00DE4DFB" w:rsidRDefault="00DE4DFB" w:rsidP="00DE4DFB">
      <w:pPr>
        <w:bidi/>
        <w:rPr>
          <w:rFonts w:cs="David" w:hint="cs"/>
          <w:rtl/>
        </w:rPr>
      </w:pPr>
    </w:p>
    <w:p w14:paraId="52D31956"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077FEC16" w14:textId="77777777" w:rsidR="00DE4DFB" w:rsidRPr="00DE4DFB" w:rsidRDefault="00DE4DFB" w:rsidP="00DE4DFB">
      <w:pPr>
        <w:bidi/>
        <w:rPr>
          <w:rFonts w:cs="David" w:hint="cs"/>
          <w:u w:val="single"/>
          <w:rtl/>
        </w:rPr>
      </w:pPr>
    </w:p>
    <w:p w14:paraId="5190B46D" w14:textId="77777777" w:rsidR="00DE4DFB" w:rsidRPr="00DE4DFB" w:rsidRDefault="00DE4DFB" w:rsidP="00DE4DFB">
      <w:pPr>
        <w:bidi/>
        <w:rPr>
          <w:rFonts w:cs="David" w:hint="cs"/>
          <w:rtl/>
        </w:rPr>
      </w:pPr>
      <w:r w:rsidRPr="00DE4DFB">
        <w:rPr>
          <w:rFonts w:cs="David" w:hint="cs"/>
          <w:rtl/>
        </w:rPr>
        <w:tab/>
        <w:t>במקרה הזה הוראות התקנון ברורות.</w:t>
      </w:r>
    </w:p>
    <w:p w14:paraId="3766886C" w14:textId="77777777" w:rsidR="00DE4DFB" w:rsidRPr="00DE4DFB" w:rsidRDefault="00DE4DFB" w:rsidP="00DE4DFB">
      <w:pPr>
        <w:bidi/>
        <w:rPr>
          <w:rFonts w:cs="David" w:hint="cs"/>
          <w:rtl/>
        </w:rPr>
      </w:pPr>
    </w:p>
    <w:p w14:paraId="738C745E" w14:textId="77777777" w:rsidR="00DE4DFB" w:rsidRDefault="00DE4DFB" w:rsidP="00DE4DFB">
      <w:pPr>
        <w:tabs>
          <w:tab w:val="left" w:pos="389"/>
          <w:tab w:val="left" w:pos="1930"/>
        </w:tabs>
        <w:bidi/>
        <w:rPr>
          <w:rFonts w:cs="David" w:hint="cs"/>
          <w:u w:val="single"/>
          <w:rtl/>
        </w:rPr>
      </w:pPr>
    </w:p>
    <w:p w14:paraId="6E5931E2" w14:textId="77777777" w:rsidR="00DE4DFB" w:rsidRDefault="00DE4DFB" w:rsidP="00DE4DFB">
      <w:pPr>
        <w:tabs>
          <w:tab w:val="left" w:pos="389"/>
          <w:tab w:val="left" w:pos="1930"/>
        </w:tabs>
        <w:bidi/>
        <w:rPr>
          <w:rFonts w:cs="David" w:hint="cs"/>
          <w:u w:val="single"/>
          <w:rtl/>
        </w:rPr>
      </w:pPr>
    </w:p>
    <w:p w14:paraId="6EDB8F21" w14:textId="77777777" w:rsidR="00DE4DFB" w:rsidRDefault="00DE4DFB" w:rsidP="00DE4DFB">
      <w:pPr>
        <w:tabs>
          <w:tab w:val="left" w:pos="389"/>
          <w:tab w:val="left" w:pos="1930"/>
        </w:tabs>
        <w:bidi/>
        <w:rPr>
          <w:rFonts w:cs="David" w:hint="cs"/>
          <w:u w:val="single"/>
          <w:rtl/>
        </w:rPr>
      </w:pPr>
    </w:p>
    <w:p w14:paraId="780ED1B5"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6B8FFC2C" w14:textId="77777777" w:rsidR="00DE4DFB" w:rsidRPr="00DE4DFB" w:rsidRDefault="00DE4DFB" w:rsidP="00DE4DFB">
      <w:pPr>
        <w:tabs>
          <w:tab w:val="left" w:pos="389"/>
          <w:tab w:val="left" w:pos="1930"/>
        </w:tabs>
        <w:bidi/>
        <w:rPr>
          <w:rFonts w:cs="David" w:hint="cs"/>
          <w:rtl/>
        </w:rPr>
      </w:pPr>
    </w:p>
    <w:p w14:paraId="0DCA01B9" w14:textId="77777777" w:rsidR="00DE4DFB" w:rsidRPr="00DE4DFB" w:rsidRDefault="00DE4DFB" w:rsidP="00DE4DFB">
      <w:pPr>
        <w:bidi/>
        <w:rPr>
          <w:rFonts w:cs="David" w:hint="cs"/>
          <w:rtl/>
        </w:rPr>
      </w:pPr>
      <w:r w:rsidRPr="00DE4DFB">
        <w:rPr>
          <w:rFonts w:cs="David" w:hint="cs"/>
          <w:rtl/>
        </w:rPr>
        <w:tab/>
        <w:t xml:space="preserve"> על זה נאמר: "</w:t>
      </w:r>
      <w:proofErr w:type="spellStart"/>
      <w:r w:rsidRPr="00DE4DFB">
        <w:rPr>
          <w:rFonts w:cs="David" w:hint="cs"/>
          <w:rtl/>
        </w:rPr>
        <w:t>כופין</w:t>
      </w:r>
      <w:proofErr w:type="spellEnd"/>
      <w:r w:rsidRPr="00DE4DFB">
        <w:rPr>
          <w:rFonts w:cs="David" w:hint="cs"/>
          <w:rtl/>
        </w:rPr>
        <w:t xml:space="preserve"> אותו עד שאומר 'רוצה אני'".</w:t>
      </w:r>
    </w:p>
    <w:p w14:paraId="19B0D2AD" w14:textId="77777777" w:rsidR="00DE4DFB" w:rsidRPr="00DE4DFB" w:rsidRDefault="00DE4DFB" w:rsidP="00DE4DFB">
      <w:pPr>
        <w:bidi/>
        <w:rPr>
          <w:rFonts w:cs="David" w:hint="cs"/>
          <w:rtl/>
        </w:rPr>
      </w:pPr>
    </w:p>
    <w:p w14:paraId="2F8F00BA"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1C1BBD29" w14:textId="77777777" w:rsidR="00DE4DFB" w:rsidRPr="00DE4DFB" w:rsidRDefault="00DE4DFB" w:rsidP="00DE4DFB">
      <w:pPr>
        <w:bidi/>
        <w:rPr>
          <w:rFonts w:cs="David" w:hint="cs"/>
          <w:u w:val="single"/>
          <w:rtl/>
        </w:rPr>
      </w:pPr>
    </w:p>
    <w:p w14:paraId="6F347C59" w14:textId="77777777" w:rsidR="00DE4DFB" w:rsidRPr="00DE4DFB" w:rsidRDefault="00DE4DFB" w:rsidP="00DE4DFB">
      <w:pPr>
        <w:bidi/>
        <w:rPr>
          <w:rFonts w:cs="David" w:hint="cs"/>
          <w:rtl/>
        </w:rPr>
      </w:pPr>
      <w:r w:rsidRPr="00DE4DFB">
        <w:rPr>
          <w:rFonts w:cs="David" w:hint="cs"/>
          <w:rtl/>
        </w:rPr>
        <w:tab/>
        <w:t>זה כמניין החקירות.</w:t>
      </w:r>
    </w:p>
    <w:p w14:paraId="4B9353D9" w14:textId="77777777" w:rsidR="00DE4DFB" w:rsidRPr="00DE4DFB" w:rsidRDefault="00DE4DFB" w:rsidP="00DE4DFB">
      <w:pPr>
        <w:bidi/>
        <w:rPr>
          <w:rFonts w:cs="David" w:hint="cs"/>
          <w:rtl/>
        </w:rPr>
      </w:pPr>
    </w:p>
    <w:p w14:paraId="6E048CDD" w14:textId="77777777" w:rsidR="00DE4DFB" w:rsidRPr="00DE4DFB" w:rsidRDefault="00DE4DFB" w:rsidP="00DE4DFB">
      <w:pPr>
        <w:bidi/>
        <w:rPr>
          <w:rFonts w:cs="David" w:hint="cs"/>
          <w:rtl/>
        </w:rPr>
      </w:pPr>
      <w:r w:rsidRPr="00DE4DFB">
        <w:rPr>
          <w:rFonts w:cs="David" w:hint="cs"/>
          <w:u w:val="single"/>
          <w:rtl/>
        </w:rPr>
        <w:t>אלי אפללו:</w:t>
      </w:r>
    </w:p>
    <w:p w14:paraId="3F9CDCBE" w14:textId="77777777" w:rsidR="00DE4DFB" w:rsidRPr="00DE4DFB" w:rsidRDefault="00DE4DFB" w:rsidP="00DE4DFB">
      <w:pPr>
        <w:bidi/>
        <w:rPr>
          <w:rFonts w:cs="David" w:hint="cs"/>
          <w:rtl/>
        </w:rPr>
      </w:pPr>
    </w:p>
    <w:p w14:paraId="7FCD3292" w14:textId="77777777" w:rsidR="00DE4DFB" w:rsidRPr="00DE4DFB" w:rsidRDefault="00DE4DFB" w:rsidP="00DE4DFB">
      <w:pPr>
        <w:bidi/>
        <w:rPr>
          <w:rFonts w:cs="David" w:hint="cs"/>
          <w:rtl/>
        </w:rPr>
      </w:pPr>
      <w:r w:rsidRPr="00DE4DFB">
        <w:rPr>
          <w:rFonts w:cs="David" w:hint="cs"/>
          <w:rtl/>
        </w:rPr>
        <w:tab/>
        <w:t xml:space="preserve"> אני מכיר גם ראשי ממשלות אחרים שהיה להם עניין גדול בחקירות. אל תהיו חכמים מאוד גדולים. שימו את הראש מול המראה.</w:t>
      </w:r>
    </w:p>
    <w:p w14:paraId="7E1A0B2A" w14:textId="77777777" w:rsidR="00DE4DFB" w:rsidRPr="00DE4DFB" w:rsidRDefault="00DE4DFB" w:rsidP="00DE4DFB">
      <w:pPr>
        <w:bidi/>
        <w:rPr>
          <w:rFonts w:cs="David" w:hint="cs"/>
          <w:rtl/>
        </w:rPr>
      </w:pPr>
    </w:p>
    <w:p w14:paraId="482B3B79"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3D957C7B" w14:textId="77777777" w:rsidR="00DE4DFB" w:rsidRPr="00DE4DFB" w:rsidRDefault="00DE4DFB" w:rsidP="00DE4DFB">
      <w:pPr>
        <w:bidi/>
        <w:rPr>
          <w:rFonts w:cs="David" w:hint="cs"/>
          <w:u w:val="single"/>
          <w:rtl/>
        </w:rPr>
      </w:pPr>
    </w:p>
    <w:p w14:paraId="2AD54743" w14:textId="77777777" w:rsidR="00DE4DFB" w:rsidRPr="00DE4DFB" w:rsidRDefault="00DE4DFB" w:rsidP="00DE4DFB">
      <w:pPr>
        <w:bidi/>
        <w:rPr>
          <w:rFonts w:cs="David" w:hint="cs"/>
          <w:rtl/>
        </w:rPr>
      </w:pPr>
      <w:r w:rsidRPr="00DE4DFB">
        <w:rPr>
          <w:rFonts w:cs="David" w:hint="cs"/>
          <w:rtl/>
        </w:rPr>
        <w:tab/>
        <w:t xml:space="preserve"> לא היו 5 חקירות. לא היו כאלה מקרים.</w:t>
      </w:r>
    </w:p>
    <w:p w14:paraId="531BA13E" w14:textId="77777777" w:rsidR="00DE4DFB" w:rsidRPr="00DE4DFB" w:rsidRDefault="00DE4DFB" w:rsidP="00DE4DFB">
      <w:pPr>
        <w:bidi/>
        <w:rPr>
          <w:rFonts w:cs="David" w:hint="cs"/>
          <w:rtl/>
        </w:rPr>
      </w:pPr>
    </w:p>
    <w:p w14:paraId="6605A16F"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010F1E55" w14:textId="77777777" w:rsidR="00DE4DFB" w:rsidRPr="00DE4DFB" w:rsidRDefault="00DE4DFB" w:rsidP="00DE4DFB">
      <w:pPr>
        <w:tabs>
          <w:tab w:val="left" w:pos="389"/>
          <w:tab w:val="left" w:pos="1930"/>
        </w:tabs>
        <w:bidi/>
        <w:rPr>
          <w:rFonts w:cs="David" w:hint="cs"/>
          <w:rtl/>
        </w:rPr>
      </w:pPr>
    </w:p>
    <w:p w14:paraId="3C0B51C9" w14:textId="77777777" w:rsidR="00DE4DFB" w:rsidRPr="00DE4DFB" w:rsidRDefault="00DE4DFB" w:rsidP="00DE4DFB">
      <w:pPr>
        <w:bidi/>
        <w:rPr>
          <w:rFonts w:cs="David" w:hint="cs"/>
          <w:rtl/>
        </w:rPr>
      </w:pPr>
      <w:r w:rsidRPr="00DE4DFB">
        <w:rPr>
          <w:rFonts w:cs="David" w:hint="cs"/>
          <w:rtl/>
        </w:rPr>
        <w:tab/>
        <w:t>- - - חקירות.</w:t>
      </w:r>
    </w:p>
    <w:p w14:paraId="194D5AA0" w14:textId="77777777" w:rsidR="00DE4DFB" w:rsidRPr="00DE4DFB" w:rsidRDefault="00DE4DFB" w:rsidP="00DE4DFB">
      <w:pPr>
        <w:bidi/>
        <w:rPr>
          <w:rFonts w:cs="David" w:hint="cs"/>
          <w:rtl/>
        </w:rPr>
      </w:pPr>
    </w:p>
    <w:p w14:paraId="479A5975" w14:textId="77777777" w:rsidR="00DE4DFB" w:rsidRPr="00DE4DFB" w:rsidRDefault="00DE4DFB" w:rsidP="00DE4DFB">
      <w:pPr>
        <w:bidi/>
        <w:rPr>
          <w:rFonts w:cs="David" w:hint="cs"/>
          <w:rtl/>
        </w:rPr>
      </w:pPr>
      <w:r w:rsidRPr="00DE4DFB">
        <w:rPr>
          <w:rFonts w:cs="David" w:hint="cs"/>
          <w:u w:val="single"/>
          <w:rtl/>
        </w:rPr>
        <w:t>אלי אפללו:</w:t>
      </w:r>
    </w:p>
    <w:p w14:paraId="0766B33A" w14:textId="77777777" w:rsidR="00DE4DFB" w:rsidRPr="00DE4DFB" w:rsidRDefault="00DE4DFB" w:rsidP="00DE4DFB">
      <w:pPr>
        <w:bidi/>
        <w:rPr>
          <w:rFonts w:cs="David" w:hint="cs"/>
          <w:rtl/>
        </w:rPr>
      </w:pPr>
    </w:p>
    <w:p w14:paraId="09F663C2" w14:textId="77777777" w:rsidR="00DE4DFB" w:rsidRPr="00DE4DFB" w:rsidRDefault="00DE4DFB" w:rsidP="00DE4DFB">
      <w:pPr>
        <w:bidi/>
        <w:rPr>
          <w:rFonts w:cs="David" w:hint="cs"/>
          <w:rtl/>
        </w:rPr>
      </w:pPr>
      <w:r w:rsidRPr="00DE4DFB">
        <w:rPr>
          <w:rFonts w:cs="David" w:hint="cs"/>
          <w:rtl/>
        </w:rPr>
        <w:tab/>
        <w:t xml:space="preserve"> לא, מי שדיבר. יש להם זיכרון קצר.</w:t>
      </w:r>
    </w:p>
    <w:p w14:paraId="4C5DB8FB" w14:textId="77777777" w:rsidR="00DE4DFB" w:rsidRPr="00DE4DFB" w:rsidRDefault="00DE4DFB" w:rsidP="00DE4DFB">
      <w:pPr>
        <w:bidi/>
        <w:rPr>
          <w:rFonts w:cs="David" w:hint="cs"/>
          <w:rtl/>
        </w:rPr>
      </w:pPr>
    </w:p>
    <w:p w14:paraId="428E552B" w14:textId="77777777" w:rsidR="00DE4DFB" w:rsidRPr="00DE4DFB" w:rsidRDefault="00DE4DFB" w:rsidP="00DE4DFB">
      <w:pPr>
        <w:bidi/>
        <w:rPr>
          <w:rFonts w:cs="David"/>
        </w:rPr>
      </w:pPr>
      <w:r w:rsidRPr="00DE4DFB">
        <w:rPr>
          <w:rFonts w:cs="David" w:hint="cs"/>
          <w:u w:val="single"/>
          <w:rtl/>
        </w:rPr>
        <w:t>היו"ר דוד טל:</w:t>
      </w:r>
    </w:p>
    <w:p w14:paraId="6966203F" w14:textId="77777777" w:rsidR="00DE4DFB" w:rsidRPr="00DE4DFB" w:rsidRDefault="00DE4DFB" w:rsidP="00DE4DFB">
      <w:pPr>
        <w:bidi/>
        <w:rPr>
          <w:rFonts w:cs="David" w:hint="cs"/>
          <w:rtl/>
        </w:rPr>
      </w:pPr>
    </w:p>
    <w:p w14:paraId="0DEFF19F" w14:textId="77777777" w:rsidR="00DE4DFB" w:rsidRPr="00DE4DFB" w:rsidRDefault="00DE4DFB" w:rsidP="00DE4DFB">
      <w:pPr>
        <w:bidi/>
        <w:rPr>
          <w:rFonts w:cs="David" w:hint="cs"/>
          <w:rtl/>
        </w:rPr>
      </w:pPr>
      <w:r w:rsidRPr="00DE4DFB">
        <w:rPr>
          <w:rFonts w:cs="David" w:hint="cs"/>
          <w:rtl/>
        </w:rPr>
        <w:tab/>
        <w:t>חבר הכנסת אפללו, נער הייתי, גם זקנתי- -</w:t>
      </w:r>
    </w:p>
    <w:p w14:paraId="49152758" w14:textId="77777777" w:rsidR="00DE4DFB" w:rsidRPr="00DE4DFB" w:rsidRDefault="00DE4DFB" w:rsidP="00DE4DFB">
      <w:pPr>
        <w:bidi/>
        <w:rPr>
          <w:rFonts w:cs="David" w:hint="cs"/>
          <w:rtl/>
        </w:rPr>
      </w:pPr>
    </w:p>
    <w:p w14:paraId="4B9338DB" w14:textId="77777777" w:rsidR="00DE4DFB" w:rsidRPr="00DE4DFB" w:rsidRDefault="00DE4DFB" w:rsidP="00DE4DFB">
      <w:pPr>
        <w:bidi/>
        <w:rPr>
          <w:rFonts w:cs="David" w:hint="cs"/>
          <w:rtl/>
        </w:rPr>
      </w:pPr>
      <w:r w:rsidRPr="00DE4DFB">
        <w:rPr>
          <w:rFonts w:cs="David" w:hint="cs"/>
          <w:u w:val="single"/>
          <w:rtl/>
        </w:rPr>
        <w:t>ראובן ריבלין:</w:t>
      </w:r>
    </w:p>
    <w:p w14:paraId="69F8F3E3" w14:textId="77777777" w:rsidR="00DE4DFB" w:rsidRPr="00DE4DFB" w:rsidRDefault="00DE4DFB" w:rsidP="00DE4DFB">
      <w:pPr>
        <w:bidi/>
        <w:rPr>
          <w:rFonts w:cs="David" w:hint="cs"/>
          <w:rtl/>
        </w:rPr>
      </w:pPr>
    </w:p>
    <w:p w14:paraId="0EB12C80" w14:textId="77777777" w:rsidR="00DE4DFB" w:rsidRPr="00DE4DFB" w:rsidRDefault="00DE4DFB" w:rsidP="00DE4DFB">
      <w:pPr>
        <w:bidi/>
        <w:rPr>
          <w:rFonts w:cs="David" w:hint="cs"/>
          <w:rtl/>
        </w:rPr>
      </w:pPr>
      <w:r w:rsidRPr="00DE4DFB">
        <w:rPr>
          <w:rFonts w:cs="David" w:hint="cs"/>
          <w:rtl/>
        </w:rPr>
        <w:tab/>
        <w:t xml:space="preserve"> - - - שלא היה ראש ממשלה עם כל כך הרבה חקירות.</w:t>
      </w:r>
    </w:p>
    <w:p w14:paraId="3E04E698" w14:textId="77777777" w:rsidR="00DE4DFB" w:rsidRPr="00DE4DFB" w:rsidRDefault="00DE4DFB" w:rsidP="00DE4DFB">
      <w:pPr>
        <w:bidi/>
        <w:rPr>
          <w:rFonts w:cs="David" w:hint="cs"/>
          <w:rtl/>
        </w:rPr>
      </w:pPr>
    </w:p>
    <w:p w14:paraId="5D0F229E" w14:textId="77777777" w:rsidR="00DE4DFB" w:rsidRPr="00DE4DFB" w:rsidRDefault="00DE4DFB" w:rsidP="00DE4DFB">
      <w:pPr>
        <w:bidi/>
        <w:rPr>
          <w:rFonts w:cs="David" w:hint="cs"/>
          <w:rtl/>
        </w:rPr>
      </w:pPr>
      <w:r w:rsidRPr="00DE4DFB">
        <w:rPr>
          <w:rFonts w:cs="David" w:hint="cs"/>
          <w:u w:val="single"/>
          <w:rtl/>
        </w:rPr>
        <w:t>אלי אפללו:</w:t>
      </w:r>
    </w:p>
    <w:p w14:paraId="28AFF997" w14:textId="77777777" w:rsidR="00DE4DFB" w:rsidRPr="00DE4DFB" w:rsidRDefault="00DE4DFB" w:rsidP="00DE4DFB">
      <w:pPr>
        <w:bidi/>
        <w:rPr>
          <w:rFonts w:cs="David" w:hint="cs"/>
          <w:rtl/>
        </w:rPr>
      </w:pPr>
    </w:p>
    <w:p w14:paraId="0206E8CE" w14:textId="77777777" w:rsidR="00DE4DFB" w:rsidRPr="00DE4DFB" w:rsidRDefault="00DE4DFB" w:rsidP="00DE4DFB">
      <w:pPr>
        <w:bidi/>
        <w:rPr>
          <w:rFonts w:cs="David" w:hint="cs"/>
          <w:rtl/>
        </w:rPr>
      </w:pPr>
      <w:r w:rsidRPr="00DE4DFB">
        <w:rPr>
          <w:rFonts w:cs="David" w:hint="cs"/>
          <w:rtl/>
        </w:rPr>
        <w:tab/>
        <w:t xml:space="preserve"> אבל גם אני מכיר ראשי ממשלה עם חקירות.</w:t>
      </w:r>
    </w:p>
    <w:p w14:paraId="5E1DDD3B" w14:textId="77777777" w:rsidR="00DE4DFB" w:rsidRPr="00DE4DFB" w:rsidRDefault="00DE4DFB" w:rsidP="00DE4DFB">
      <w:pPr>
        <w:bidi/>
        <w:rPr>
          <w:rFonts w:cs="David" w:hint="cs"/>
          <w:rtl/>
        </w:rPr>
      </w:pPr>
    </w:p>
    <w:p w14:paraId="3ABD1BB2" w14:textId="77777777" w:rsidR="00DE4DFB" w:rsidRPr="00DE4DFB" w:rsidRDefault="00DE4DFB" w:rsidP="00DE4DFB">
      <w:pPr>
        <w:bidi/>
        <w:rPr>
          <w:rFonts w:cs="David" w:hint="cs"/>
          <w:rtl/>
        </w:rPr>
      </w:pPr>
      <w:r w:rsidRPr="00DE4DFB">
        <w:rPr>
          <w:rFonts w:cs="David" w:hint="cs"/>
          <w:u w:val="single"/>
          <w:rtl/>
        </w:rPr>
        <w:t>ראובן ריבלין:</w:t>
      </w:r>
    </w:p>
    <w:p w14:paraId="03DC3E6E" w14:textId="77777777" w:rsidR="00DE4DFB" w:rsidRPr="00DE4DFB" w:rsidRDefault="00DE4DFB" w:rsidP="00DE4DFB">
      <w:pPr>
        <w:bidi/>
        <w:rPr>
          <w:rFonts w:cs="David" w:hint="cs"/>
          <w:rtl/>
        </w:rPr>
      </w:pPr>
    </w:p>
    <w:p w14:paraId="3353AF5E" w14:textId="77777777" w:rsidR="00DE4DFB" w:rsidRPr="00DE4DFB" w:rsidRDefault="00DE4DFB" w:rsidP="00DE4DFB">
      <w:pPr>
        <w:bidi/>
        <w:rPr>
          <w:rFonts w:cs="David" w:hint="cs"/>
          <w:rtl/>
        </w:rPr>
      </w:pPr>
      <w:r w:rsidRPr="00DE4DFB">
        <w:rPr>
          <w:rFonts w:cs="David" w:hint="cs"/>
          <w:rtl/>
        </w:rPr>
        <w:tab/>
        <w:t xml:space="preserve"> לא אמרתי שלא.</w:t>
      </w:r>
    </w:p>
    <w:p w14:paraId="2C7B85D6" w14:textId="77777777" w:rsidR="00DE4DFB" w:rsidRPr="00DE4DFB" w:rsidRDefault="00DE4DFB" w:rsidP="00DE4DFB">
      <w:pPr>
        <w:bidi/>
        <w:rPr>
          <w:rFonts w:cs="David" w:hint="cs"/>
          <w:rtl/>
        </w:rPr>
      </w:pPr>
    </w:p>
    <w:p w14:paraId="19CA30AC" w14:textId="77777777" w:rsidR="00DE4DFB" w:rsidRPr="00DE4DFB" w:rsidRDefault="00DE4DFB" w:rsidP="00DE4DFB">
      <w:pPr>
        <w:bidi/>
        <w:rPr>
          <w:rFonts w:cs="David" w:hint="cs"/>
          <w:rtl/>
        </w:rPr>
      </w:pPr>
      <w:r w:rsidRPr="00DE4DFB">
        <w:rPr>
          <w:rFonts w:cs="David" w:hint="cs"/>
          <w:u w:val="single"/>
          <w:rtl/>
        </w:rPr>
        <w:t>אחמד טיבי:</w:t>
      </w:r>
    </w:p>
    <w:p w14:paraId="7CB9E65C" w14:textId="77777777" w:rsidR="00DE4DFB" w:rsidRPr="00DE4DFB" w:rsidRDefault="00DE4DFB" w:rsidP="00DE4DFB">
      <w:pPr>
        <w:bidi/>
        <w:rPr>
          <w:rFonts w:cs="David" w:hint="cs"/>
          <w:rtl/>
        </w:rPr>
      </w:pPr>
    </w:p>
    <w:p w14:paraId="02C75A40" w14:textId="77777777" w:rsidR="00DE4DFB" w:rsidRPr="00DE4DFB" w:rsidRDefault="00DE4DFB" w:rsidP="00DE4DFB">
      <w:pPr>
        <w:bidi/>
        <w:rPr>
          <w:rFonts w:cs="David" w:hint="cs"/>
          <w:rtl/>
        </w:rPr>
      </w:pPr>
      <w:r w:rsidRPr="00DE4DFB">
        <w:rPr>
          <w:rFonts w:cs="David" w:hint="cs"/>
          <w:rtl/>
        </w:rPr>
        <w:tab/>
        <w:t xml:space="preserve"> שניכם צודקים.</w:t>
      </w:r>
    </w:p>
    <w:p w14:paraId="34DE026C" w14:textId="77777777" w:rsidR="00DE4DFB" w:rsidRPr="00DE4DFB" w:rsidRDefault="00DE4DFB" w:rsidP="00DE4DFB">
      <w:pPr>
        <w:bidi/>
        <w:rPr>
          <w:rFonts w:cs="David" w:hint="cs"/>
          <w:rtl/>
        </w:rPr>
      </w:pPr>
    </w:p>
    <w:p w14:paraId="440FB36A"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962D39C" w14:textId="77777777" w:rsidR="00DE4DFB" w:rsidRPr="00DE4DFB" w:rsidRDefault="00DE4DFB" w:rsidP="00DE4DFB">
      <w:pPr>
        <w:bidi/>
        <w:rPr>
          <w:rFonts w:cs="David" w:hint="cs"/>
          <w:rtl/>
        </w:rPr>
      </w:pPr>
    </w:p>
    <w:p w14:paraId="4F5CC2F1" w14:textId="77777777" w:rsidR="00DE4DFB" w:rsidRPr="00DE4DFB" w:rsidRDefault="00DE4DFB" w:rsidP="00DE4DFB">
      <w:pPr>
        <w:bidi/>
        <w:rPr>
          <w:rFonts w:cs="David" w:hint="cs"/>
          <w:rtl/>
        </w:rPr>
      </w:pPr>
      <w:r w:rsidRPr="00DE4DFB">
        <w:rPr>
          <w:rFonts w:cs="David" w:hint="cs"/>
          <w:rtl/>
        </w:rPr>
        <w:tab/>
        <w:t>חבר הכנסת טיבי, גם אתה צודק.</w:t>
      </w:r>
    </w:p>
    <w:p w14:paraId="34AF6507" w14:textId="77777777" w:rsidR="00DE4DFB" w:rsidRPr="00DE4DFB" w:rsidRDefault="00DE4DFB" w:rsidP="00DE4DFB">
      <w:pPr>
        <w:bidi/>
        <w:rPr>
          <w:rFonts w:cs="David" w:hint="cs"/>
          <w:rtl/>
        </w:rPr>
      </w:pPr>
    </w:p>
    <w:p w14:paraId="47C39057" w14:textId="77777777" w:rsidR="00DE4DFB" w:rsidRPr="00DE4DFB" w:rsidRDefault="00DE4DFB" w:rsidP="00DE4DFB">
      <w:pPr>
        <w:bidi/>
        <w:ind w:firstLine="567"/>
        <w:rPr>
          <w:rFonts w:cs="David" w:hint="cs"/>
          <w:rtl/>
        </w:rPr>
      </w:pPr>
      <w:r w:rsidRPr="00DE4DFB">
        <w:rPr>
          <w:rFonts w:cs="David" w:hint="cs"/>
          <w:rtl/>
        </w:rPr>
        <w:t xml:space="preserve">רבותיי, אם כך אנחנו נאשר 5 דקות. מי בעד, ירים את ידו? אני מבקש שרק למי שיש זכות הצבעה, יצביע, אלא אם כן הוא מחליף מישהו, ויציין את מי הוא מחליף. </w:t>
      </w:r>
    </w:p>
    <w:p w14:paraId="3485286E" w14:textId="77777777" w:rsidR="00DE4DFB" w:rsidRPr="00DE4DFB" w:rsidRDefault="00DE4DFB" w:rsidP="00DE4DFB">
      <w:pPr>
        <w:bidi/>
        <w:ind w:firstLine="567"/>
        <w:rPr>
          <w:rFonts w:cs="David" w:hint="cs"/>
          <w:rtl/>
        </w:rPr>
      </w:pPr>
    </w:p>
    <w:p w14:paraId="736CE118" w14:textId="77777777" w:rsidR="00DE4DFB" w:rsidRPr="00DE4DFB" w:rsidRDefault="00DE4DFB" w:rsidP="00DE4DFB">
      <w:pPr>
        <w:bidi/>
        <w:ind w:firstLine="567"/>
        <w:rPr>
          <w:rFonts w:cs="David" w:hint="cs"/>
          <w:rtl/>
        </w:rPr>
      </w:pPr>
      <w:r w:rsidRPr="00DE4DFB">
        <w:rPr>
          <w:rFonts w:cs="David" w:hint="cs"/>
          <w:rtl/>
        </w:rPr>
        <w:t xml:space="preserve">מי בעד? מי נגד? מי נמנע? בעד </w:t>
      </w:r>
      <w:r w:rsidRPr="00DE4DFB">
        <w:rPr>
          <w:rFonts w:cs="David"/>
          <w:rtl/>
        </w:rPr>
        <w:t>–</w:t>
      </w:r>
      <w:r w:rsidRPr="00DE4DFB">
        <w:rPr>
          <w:rFonts w:cs="David" w:hint="cs"/>
          <w:rtl/>
        </w:rPr>
        <w:t xml:space="preserve"> רוב.</w:t>
      </w:r>
    </w:p>
    <w:p w14:paraId="33044D75" w14:textId="77777777" w:rsidR="00DE4DFB" w:rsidRDefault="00DE4DFB" w:rsidP="00DE4DFB">
      <w:pPr>
        <w:bidi/>
        <w:rPr>
          <w:rFonts w:cs="David" w:hint="cs"/>
          <w:u w:val="single"/>
          <w:rtl/>
        </w:rPr>
      </w:pPr>
    </w:p>
    <w:p w14:paraId="471C3F2B" w14:textId="77777777" w:rsidR="00DE4DFB" w:rsidRDefault="00DE4DFB" w:rsidP="00DE4DFB">
      <w:pPr>
        <w:bidi/>
        <w:rPr>
          <w:rFonts w:cs="David" w:hint="cs"/>
          <w:u w:val="single"/>
          <w:rtl/>
        </w:rPr>
      </w:pPr>
    </w:p>
    <w:p w14:paraId="21B04145" w14:textId="77777777" w:rsidR="00DE4DFB" w:rsidRDefault="00DE4DFB" w:rsidP="00DE4DFB">
      <w:pPr>
        <w:bidi/>
        <w:rPr>
          <w:rFonts w:cs="David" w:hint="cs"/>
          <w:u w:val="single"/>
          <w:rtl/>
        </w:rPr>
      </w:pPr>
    </w:p>
    <w:p w14:paraId="01C4B615" w14:textId="77777777" w:rsidR="00DE4DFB" w:rsidRDefault="00DE4DFB" w:rsidP="00DE4DFB">
      <w:pPr>
        <w:bidi/>
        <w:rPr>
          <w:rFonts w:cs="David" w:hint="cs"/>
          <w:u w:val="single"/>
          <w:rtl/>
        </w:rPr>
      </w:pPr>
    </w:p>
    <w:p w14:paraId="7289F813" w14:textId="77777777" w:rsidR="00DE4DFB" w:rsidRDefault="00DE4DFB" w:rsidP="00DE4DFB">
      <w:pPr>
        <w:bidi/>
        <w:rPr>
          <w:rFonts w:cs="David" w:hint="cs"/>
          <w:u w:val="single"/>
          <w:rtl/>
        </w:rPr>
      </w:pPr>
    </w:p>
    <w:p w14:paraId="31FEF6CD" w14:textId="77777777" w:rsidR="00DE4DFB" w:rsidRPr="00DE4DFB" w:rsidRDefault="00DE4DFB" w:rsidP="00DE4DFB">
      <w:pPr>
        <w:bidi/>
        <w:rPr>
          <w:rFonts w:cs="David" w:hint="cs"/>
          <w:u w:val="single"/>
          <w:rtl/>
        </w:rPr>
      </w:pPr>
    </w:p>
    <w:p w14:paraId="1D4EF7A8" w14:textId="77777777" w:rsidR="00DE4DFB" w:rsidRPr="00DE4DFB" w:rsidRDefault="00DE4DFB" w:rsidP="00DE4DFB">
      <w:pPr>
        <w:bidi/>
        <w:rPr>
          <w:rFonts w:cs="David" w:hint="cs"/>
          <w:rtl/>
        </w:rPr>
      </w:pPr>
      <w:r w:rsidRPr="00DE4DFB">
        <w:rPr>
          <w:rFonts w:cs="David" w:hint="cs"/>
          <w:u w:val="single"/>
          <w:rtl/>
        </w:rPr>
        <w:t>נסים זאב:</w:t>
      </w:r>
    </w:p>
    <w:p w14:paraId="797FB20F" w14:textId="77777777" w:rsidR="00DE4DFB" w:rsidRPr="00DE4DFB" w:rsidRDefault="00DE4DFB" w:rsidP="00DE4DFB">
      <w:pPr>
        <w:bidi/>
        <w:rPr>
          <w:rFonts w:cs="David" w:hint="cs"/>
          <w:rtl/>
        </w:rPr>
      </w:pPr>
    </w:p>
    <w:p w14:paraId="32DED4F9" w14:textId="77777777" w:rsidR="00DE4DFB" w:rsidRPr="00DE4DFB" w:rsidRDefault="00DE4DFB" w:rsidP="00DE4DFB">
      <w:pPr>
        <w:bidi/>
        <w:rPr>
          <w:rFonts w:cs="David" w:hint="cs"/>
          <w:rtl/>
        </w:rPr>
      </w:pPr>
      <w:r w:rsidRPr="00DE4DFB">
        <w:rPr>
          <w:rFonts w:cs="David" w:hint="cs"/>
          <w:rtl/>
        </w:rPr>
        <w:tab/>
        <w:t xml:space="preserve"> אפשר להציע שלקואליציה יהיו 3 דקות ולאופוזיציה 5 דקות?</w:t>
      </w:r>
    </w:p>
    <w:p w14:paraId="299D211C" w14:textId="77777777" w:rsidR="00DE4DFB" w:rsidRPr="00DE4DFB" w:rsidRDefault="00DE4DFB" w:rsidP="00DE4DFB">
      <w:pPr>
        <w:bidi/>
        <w:rPr>
          <w:rFonts w:cs="David" w:hint="cs"/>
          <w:rtl/>
        </w:rPr>
      </w:pPr>
    </w:p>
    <w:p w14:paraId="0C0C020C"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3B735CA" w14:textId="77777777" w:rsidR="00DE4DFB" w:rsidRPr="00DE4DFB" w:rsidRDefault="00DE4DFB" w:rsidP="00DE4DFB">
      <w:pPr>
        <w:bidi/>
        <w:rPr>
          <w:rFonts w:cs="David" w:hint="cs"/>
          <w:rtl/>
        </w:rPr>
      </w:pPr>
    </w:p>
    <w:p w14:paraId="66975F65" w14:textId="77777777" w:rsidR="00DE4DFB" w:rsidRPr="00DE4DFB" w:rsidRDefault="00DE4DFB" w:rsidP="00DE4DFB">
      <w:pPr>
        <w:bidi/>
        <w:rPr>
          <w:rFonts w:cs="David" w:hint="cs"/>
          <w:rtl/>
        </w:rPr>
      </w:pPr>
      <w:r w:rsidRPr="00DE4DFB">
        <w:rPr>
          <w:rFonts w:cs="David" w:hint="cs"/>
          <w:rtl/>
        </w:rPr>
        <w:tab/>
        <w:t xml:space="preserve"> בתוך הסיעה שלך תעשה כאוות נפשך. </w:t>
      </w:r>
    </w:p>
    <w:p w14:paraId="58339DCD" w14:textId="77777777" w:rsidR="00DE4DFB" w:rsidRPr="00DE4DFB" w:rsidRDefault="00DE4DFB" w:rsidP="00DE4DFB">
      <w:pPr>
        <w:bidi/>
        <w:rPr>
          <w:rFonts w:cs="David" w:hint="cs"/>
          <w:rtl/>
        </w:rPr>
      </w:pPr>
    </w:p>
    <w:p w14:paraId="4F39A1D4" w14:textId="77777777" w:rsidR="00DE4DFB" w:rsidRDefault="00DE4DFB" w:rsidP="00DE4DFB">
      <w:pPr>
        <w:tabs>
          <w:tab w:val="left" w:pos="1221"/>
        </w:tabs>
        <w:bidi/>
        <w:jc w:val="center"/>
        <w:rPr>
          <w:rFonts w:cs="David" w:hint="cs"/>
          <w:b/>
          <w:bCs/>
          <w:rtl/>
        </w:rPr>
      </w:pPr>
      <w:r w:rsidRPr="00DE4DFB">
        <w:rPr>
          <w:rFonts w:cs="David"/>
          <w:u w:val="single"/>
          <w:rtl/>
        </w:rPr>
        <w:br w:type="page"/>
      </w:r>
    </w:p>
    <w:p w14:paraId="7102327B" w14:textId="77777777" w:rsidR="00DE4DFB" w:rsidRDefault="00DE4DFB" w:rsidP="00DE4DFB">
      <w:pPr>
        <w:tabs>
          <w:tab w:val="left" w:pos="1221"/>
        </w:tabs>
        <w:bidi/>
        <w:jc w:val="center"/>
        <w:rPr>
          <w:rFonts w:cs="David" w:hint="cs"/>
          <w:b/>
          <w:bCs/>
          <w:rtl/>
        </w:rPr>
      </w:pPr>
    </w:p>
    <w:p w14:paraId="7C578B2C" w14:textId="77777777" w:rsidR="00DE4DFB" w:rsidRDefault="00DE4DFB" w:rsidP="00DE4DFB">
      <w:pPr>
        <w:tabs>
          <w:tab w:val="left" w:pos="1221"/>
        </w:tabs>
        <w:bidi/>
        <w:jc w:val="center"/>
        <w:rPr>
          <w:rFonts w:cs="David" w:hint="cs"/>
          <w:b/>
          <w:bCs/>
          <w:rtl/>
        </w:rPr>
      </w:pPr>
    </w:p>
    <w:p w14:paraId="458305CE" w14:textId="77777777" w:rsidR="00DE4DFB" w:rsidRPr="00DE4DFB" w:rsidRDefault="00DE4DFB" w:rsidP="00DE4DFB">
      <w:pPr>
        <w:tabs>
          <w:tab w:val="left" w:pos="1221"/>
        </w:tabs>
        <w:bidi/>
        <w:jc w:val="center"/>
        <w:rPr>
          <w:rFonts w:cs="David" w:hint="cs"/>
          <w:b/>
          <w:bCs/>
          <w:u w:val="single"/>
          <w:rtl/>
        </w:rPr>
      </w:pPr>
      <w:r w:rsidRPr="00DE4DFB">
        <w:rPr>
          <w:rFonts w:cs="David" w:hint="cs"/>
          <w:b/>
          <w:bCs/>
          <w:rtl/>
        </w:rPr>
        <w:t xml:space="preserve">ב. </w:t>
      </w:r>
      <w:r w:rsidRPr="00DE4DFB">
        <w:rPr>
          <w:rFonts w:cs="David" w:hint="cs"/>
          <w:b/>
          <w:bCs/>
          <w:u w:val="single"/>
          <w:rtl/>
        </w:rPr>
        <w:t xml:space="preserve">הצעת חוק יסוד: הכנסת (תיקון </w:t>
      </w:r>
      <w:r w:rsidRPr="00DE4DFB">
        <w:rPr>
          <w:rFonts w:cs="David"/>
          <w:b/>
          <w:bCs/>
          <w:u w:val="single"/>
          <w:rtl/>
        </w:rPr>
        <w:t>–</w:t>
      </w:r>
      <w:r w:rsidRPr="00DE4DFB">
        <w:rPr>
          <w:rFonts w:cs="David" w:hint="cs"/>
          <w:b/>
          <w:bCs/>
          <w:u w:val="single"/>
          <w:rtl/>
        </w:rPr>
        <w:t xml:space="preserve"> שלילת מועמדות מאדם שביקר במדינת אויב</w:t>
      </w:r>
    </w:p>
    <w:p w14:paraId="4E827C30" w14:textId="77777777" w:rsidR="00DE4DFB" w:rsidRPr="00DE4DFB" w:rsidRDefault="00DE4DFB" w:rsidP="00DE4DFB">
      <w:pPr>
        <w:tabs>
          <w:tab w:val="left" w:pos="1221"/>
        </w:tabs>
        <w:bidi/>
        <w:jc w:val="center"/>
        <w:rPr>
          <w:rFonts w:cs="David" w:hint="cs"/>
          <w:b/>
          <w:bCs/>
          <w:u w:val="single"/>
          <w:rtl/>
        </w:rPr>
      </w:pPr>
      <w:r w:rsidRPr="00DE4DFB">
        <w:rPr>
          <w:rFonts w:cs="David" w:hint="cs"/>
          <w:b/>
          <w:bCs/>
          <w:u w:val="single"/>
          <w:rtl/>
        </w:rPr>
        <w:t xml:space="preserve">ללא היתר), הצעות חברי הכנסת זבולון אורלב (פ/2506/17) </w:t>
      </w:r>
      <w:proofErr w:type="spellStart"/>
      <w:r w:rsidRPr="00DE4DFB">
        <w:rPr>
          <w:rFonts w:cs="David" w:hint="cs"/>
          <w:b/>
          <w:bCs/>
          <w:u w:val="single"/>
          <w:rtl/>
        </w:rPr>
        <w:t>ואסתרינה</w:t>
      </w:r>
      <w:proofErr w:type="spellEnd"/>
      <w:r w:rsidRPr="00DE4DFB">
        <w:rPr>
          <w:rFonts w:cs="David" w:hint="cs"/>
          <w:b/>
          <w:bCs/>
          <w:u w:val="single"/>
          <w:rtl/>
        </w:rPr>
        <w:t xml:space="preserve"> </w:t>
      </w:r>
      <w:proofErr w:type="spellStart"/>
      <w:r w:rsidRPr="00DE4DFB">
        <w:rPr>
          <w:rFonts w:cs="David" w:hint="cs"/>
          <w:b/>
          <w:bCs/>
          <w:u w:val="single"/>
          <w:rtl/>
        </w:rPr>
        <w:t>טרטמן</w:t>
      </w:r>
      <w:proofErr w:type="spellEnd"/>
    </w:p>
    <w:p w14:paraId="7EE31ACB" w14:textId="77777777" w:rsidR="00DE4DFB" w:rsidRPr="00DE4DFB" w:rsidRDefault="00DE4DFB" w:rsidP="00DE4DFB">
      <w:pPr>
        <w:tabs>
          <w:tab w:val="left" w:pos="389"/>
          <w:tab w:val="left" w:pos="1930"/>
        </w:tabs>
        <w:bidi/>
        <w:jc w:val="center"/>
        <w:rPr>
          <w:rFonts w:cs="David" w:hint="cs"/>
          <w:rtl/>
        </w:rPr>
      </w:pPr>
      <w:r w:rsidRPr="00DE4DFB">
        <w:rPr>
          <w:rFonts w:cs="David" w:hint="cs"/>
          <w:b/>
          <w:bCs/>
          <w:u w:val="single"/>
          <w:rtl/>
        </w:rPr>
        <w:t xml:space="preserve">(פ/2813/17) </w:t>
      </w:r>
      <w:r w:rsidRPr="00DE4DFB">
        <w:rPr>
          <w:rFonts w:cs="David"/>
          <w:b/>
          <w:bCs/>
          <w:u w:val="single"/>
          <w:rtl/>
        </w:rPr>
        <w:t>–</w:t>
      </w:r>
      <w:r w:rsidRPr="00DE4DFB">
        <w:rPr>
          <w:rFonts w:cs="David" w:hint="cs"/>
          <w:b/>
          <w:bCs/>
          <w:u w:val="single"/>
          <w:rtl/>
        </w:rPr>
        <w:t xml:space="preserve"> הכנה לקריאה ראשונה </w:t>
      </w:r>
      <w:r w:rsidRPr="00DE4DFB">
        <w:rPr>
          <w:rFonts w:cs="David"/>
          <w:b/>
          <w:bCs/>
          <w:u w:val="single"/>
          <w:rtl/>
        </w:rPr>
        <w:t>–</w:t>
      </w:r>
      <w:r w:rsidRPr="00DE4DFB">
        <w:rPr>
          <w:rFonts w:cs="David" w:hint="cs"/>
          <w:b/>
          <w:bCs/>
          <w:u w:val="single"/>
          <w:rtl/>
        </w:rPr>
        <w:t xml:space="preserve"> רביזיה</w:t>
      </w:r>
    </w:p>
    <w:p w14:paraId="6987EA62" w14:textId="77777777" w:rsidR="00DE4DFB" w:rsidRDefault="00DE4DFB" w:rsidP="00DE4DFB">
      <w:pPr>
        <w:tabs>
          <w:tab w:val="left" w:pos="389"/>
          <w:tab w:val="left" w:pos="1930"/>
        </w:tabs>
        <w:bidi/>
        <w:rPr>
          <w:rFonts w:cs="David" w:hint="cs"/>
          <w:rtl/>
        </w:rPr>
      </w:pPr>
    </w:p>
    <w:p w14:paraId="1E37AF8F" w14:textId="77777777" w:rsidR="00DE4DFB" w:rsidRDefault="00DE4DFB" w:rsidP="00DE4DFB">
      <w:pPr>
        <w:tabs>
          <w:tab w:val="left" w:pos="389"/>
          <w:tab w:val="left" w:pos="1930"/>
        </w:tabs>
        <w:bidi/>
        <w:rPr>
          <w:rFonts w:cs="David" w:hint="cs"/>
          <w:rtl/>
        </w:rPr>
      </w:pPr>
    </w:p>
    <w:p w14:paraId="5956C163" w14:textId="77777777" w:rsidR="00DE4DFB" w:rsidRPr="00DE4DFB" w:rsidRDefault="00DE4DFB" w:rsidP="00DE4DFB">
      <w:pPr>
        <w:tabs>
          <w:tab w:val="left" w:pos="389"/>
          <w:tab w:val="left" w:pos="1930"/>
        </w:tabs>
        <w:bidi/>
        <w:rPr>
          <w:rFonts w:cs="David" w:hint="cs"/>
          <w:rtl/>
        </w:rPr>
      </w:pPr>
    </w:p>
    <w:p w14:paraId="7045D4E5" w14:textId="77777777" w:rsidR="00DE4DFB" w:rsidRPr="00DE4DFB" w:rsidRDefault="00DE4DFB" w:rsidP="00DE4DFB">
      <w:pPr>
        <w:bidi/>
        <w:rPr>
          <w:rFonts w:cs="David"/>
        </w:rPr>
      </w:pPr>
      <w:r w:rsidRPr="00DE4DFB">
        <w:rPr>
          <w:rFonts w:cs="David" w:hint="cs"/>
          <w:u w:val="single"/>
          <w:rtl/>
        </w:rPr>
        <w:t>היו"ר דוד טל:</w:t>
      </w:r>
    </w:p>
    <w:p w14:paraId="42053E8A" w14:textId="77777777" w:rsidR="00DE4DFB" w:rsidRPr="00DE4DFB" w:rsidRDefault="00DE4DFB" w:rsidP="00DE4DFB">
      <w:pPr>
        <w:bidi/>
        <w:rPr>
          <w:rFonts w:cs="David" w:hint="cs"/>
          <w:rtl/>
        </w:rPr>
      </w:pPr>
    </w:p>
    <w:p w14:paraId="5E3D1CF5" w14:textId="77777777" w:rsidR="00DE4DFB" w:rsidRPr="00DE4DFB" w:rsidRDefault="00DE4DFB" w:rsidP="00DE4DFB">
      <w:pPr>
        <w:tabs>
          <w:tab w:val="left" w:pos="389"/>
          <w:tab w:val="left" w:pos="1930"/>
        </w:tabs>
        <w:bidi/>
        <w:rPr>
          <w:rFonts w:cs="David" w:hint="cs"/>
          <w:rtl/>
        </w:rPr>
      </w:pPr>
      <w:r w:rsidRPr="00DE4DFB">
        <w:rPr>
          <w:rFonts w:cs="David" w:hint="cs"/>
          <w:rtl/>
        </w:rPr>
        <w:tab/>
        <w:t xml:space="preserve">הנושא הבא: רביזיה של הצעת חוק יסוד: הכנסת </w:t>
      </w:r>
      <w:r w:rsidRPr="00DE4DFB">
        <w:rPr>
          <w:rFonts w:cs="David"/>
          <w:rtl/>
        </w:rPr>
        <w:t>–</w:t>
      </w:r>
      <w:r w:rsidRPr="00DE4DFB">
        <w:rPr>
          <w:rFonts w:cs="David" w:hint="cs"/>
          <w:rtl/>
        </w:rPr>
        <w:t xml:space="preserve"> שלילת מועמדות מאדם שביקר במדינת אויב ללא היתר. יש בקשה לרביזיה של חברת הכנסת זהבה גלאון. </w:t>
      </w:r>
    </w:p>
    <w:p w14:paraId="698CC143" w14:textId="77777777" w:rsidR="00DE4DFB" w:rsidRPr="00DE4DFB" w:rsidRDefault="00DE4DFB" w:rsidP="00DE4DFB">
      <w:pPr>
        <w:tabs>
          <w:tab w:val="left" w:pos="389"/>
          <w:tab w:val="left" w:pos="1930"/>
        </w:tabs>
        <w:bidi/>
        <w:rPr>
          <w:rFonts w:cs="David" w:hint="cs"/>
          <w:rtl/>
        </w:rPr>
      </w:pPr>
    </w:p>
    <w:p w14:paraId="57DF1482"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זהבה גלאון:</w:t>
      </w:r>
    </w:p>
    <w:p w14:paraId="2422B205" w14:textId="77777777" w:rsidR="00DE4DFB" w:rsidRPr="00DE4DFB" w:rsidRDefault="00DE4DFB" w:rsidP="00DE4DFB">
      <w:pPr>
        <w:tabs>
          <w:tab w:val="left" w:pos="389"/>
          <w:tab w:val="left" w:pos="1930"/>
        </w:tabs>
        <w:bidi/>
        <w:rPr>
          <w:rFonts w:cs="David" w:hint="cs"/>
          <w:u w:val="single"/>
          <w:rtl/>
        </w:rPr>
      </w:pPr>
    </w:p>
    <w:p w14:paraId="621427C8" w14:textId="77777777" w:rsidR="00DE4DFB" w:rsidRPr="00DE4DFB" w:rsidRDefault="00DE4DFB" w:rsidP="00DE4DFB">
      <w:pPr>
        <w:tabs>
          <w:tab w:val="left" w:pos="389"/>
          <w:tab w:val="left" w:pos="1930"/>
        </w:tabs>
        <w:bidi/>
        <w:rPr>
          <w:rFonts w:cs="David" w:hint="cs"/>
          <w:rtl/>
        </w:rPr>
      </w:pPr>
      <w:r w:rsidRPr="00DE4DFB">
        <w:rPr>
          <w:rFonts w:cs="David" w:hint="cs"/>
          <w:rtl/>
        </w:rPr>
        <w:tab/>
        <w:t xml:space="preserve"> משכתי אותה.</w:t>
      </w:r>
    </w:p>
    <w:p w14:paraId="3A4705D0" w14:textId="77777777" w:rsidR="00DE4DFB" w:rsidRPr="00DE4DFB" w:rsidRDefault="00DE4DFB" w:rsidP="00DE4DFB">
      <w:pPr>
        <w:tabs>
          <w:tab w:val="left" w:pos="389"/>
          <w:tab w:val="left" w:pos="1930"/>
        </w:tabs>
        <w:bidi/>
        <w:rPr>
          <w:rFonts w:cs="David" w:hint="cs"/>
          <w:rtl/>
        </w:rPr>
      </w:pPr>
    </w:p>
    <w:p w14:paraId="51B6D474" w14:textId="77777777" w:rsidR="00DE4DFB" w:rsidRPr="00DE4DFB" w:rsidRDefault="00DE4DFB" w:rsidP="00DE4DFB">
      <w:pPr>
        <w:bidi/>
        <w:rPr>
          <w:rFonts w:cs="David"/>
        </w:rPr>
      </w:pPr>
      <w:r w:rsidRPr="00DE4DFB">
        <w:rPr>
          <w:rFonts w:cs="David" w:hint="cs"/>
          <w:u w:val="single"/>
          <w:rtl/>
        </w:rPr>
        <w:t>היו"ר דוד טל:</w:t>
      </w:r>
    </w:p>
    <w:p w14:paraId="6E014273" w14:textId="77777777" w:rsidR="00DE4DFB" w:rsidRPr="00DE4DFB" w:rsidRDefault="00DE4DFB" w:rsidP="00DE4DFB">
      <w:pPr>
        <w:bidi/>
        <w:rPr>
          <w:rFonts w:cs="David" w:hint="cs"/>
          <w:rtl/>
        </w:rPr>
      </w:pPr>
    </w:p>
    <w:p w14:paraId="415F2D97" w14:textId="77777777" w:rsidR="00DE4DFB" w:rsidRPr="00DE4DFB" w:rsidRDefault="00DE4DFB" w:rsidP="00DE4DFB">
      <w:pPr>
        <w:tabs>
          <w:tab w:val="left" w:pos="389"/>
          <w:tab w:val="left" w:pos="1930"/>
        </w:tabs>
        <w:bidi/>
        <w:rPr>
          <w:rFonts w:cs="David" w:hint="cs"/>
          <w:rtl/>
        </w:rPr>
      </w:pPr>
      <w:r w:rsidRPr="00DE4DFB">
        <w:rPr>
          <w:rFonts w:cs="David" w:hint="cs"/>
          <w:rtl/>
        </w:rPr>
        <w:tab/>
        <w:t xml:space="preserve">ואת לא מבקשת? </w:t>
      </w:r>
    </w:p>
    <w:p w14:paraId="7B64BE69" w14:textId="77777777" w:rsidR="00DE4DFB" w:rsidRPr="00DE4DFB" w:rsidRDefault="00DE4DFB" w:rsidP="00DE4DFB">
      <w:pPr>
        <w:tabs>
          <w:tab w:val="left" w:pos="389"/>
          <w:tab w:val="left" w:pos="1930"/>
        </w:tabs>
        <w:bidi/>
        <w:rPr>
          <w:rFonts w:cs="David" w:hint="cs"/>
          <w:rtl/>
        </w:rPr>
      </w:pPr>
    </w:p>
    <w:p w14:paraId="62E9CA10"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זהבה גלאון:</w:t>
      </w:r>
    </w:p>
    <w:p w14:paraId="3DF9B4D5" w14:textId="77777777" w:rsidR="00DE4DFB" w:rsidRPr="00DE4DFB" w:rsidRDefault="00DE4DFB" w:rsidP="00DE4DFB">
      <w:pPr>
        <w:tabs>
          <w:tab w:val="left" w:pos="389"/>
          <w:tab w:val="left" w:pos="1930"/>
        </w:tabs>
        <w:bidi/>
        <w:rPr>
          <w:rFonts w:cs="David" w:hint="cs"/>
          <w:u w:val="single"/>
          <w:rtl/>
        </w:rPr>
      </w:pPr>
    </w:p>
    <w:p w14:paraId="2F9B343C" w14:textId="77777777" w:rsidR="00DE4DFB" w:rsidRPr="00DE4DFB" w:rsidRDefault="00DE4DFB" w:rsidP="00DE4DFB">
      <w:pPr>
        <w:tabs>
          <w:tab w:val="left" w:pos="389"/>
          <w:tab w:val="left" w:pos="1930"/>
        </w:tabs>
        <w:bidi/>
        <w:rPr>
          <w:rFonts w:cs="David" w:hint="cs"/>
          <w:rtl/>
        </w:rPr>
      </w:pPr>
      <w:r w:rsidRPr="00DE4DFB">
        <w:rPr>
          <w:rFonts w:cs="David" w:hint="cs"/>
          <w:rtl/>
        </w:rPr>
        <w:tab/>
        <w:t xml:space="preserve"> נכון.</w:t>
      </w:r>
    </w:p>
    <w:p w14:paraId="702FA801" w14:textId="77777777" w:rsidR="00DE4DFB" w:rsidRPr="00DE4DFB" w:rsidRDefault="00DE4DFB" w:rsidP="00DE4DFB">
      <w:pPr>
        <w:tabs>
          <w:tab w:val="left" w:pos="389"/>
          <w:tab w:val="left" w:pos="1930"/>
        </w:tabs>
        <w:bidi/>
        <w:rPr>
          <w:rFonts w:cs="David" w:hint="cs"/>
          <w:rtl/>
        </w:rPr>
      </w:pPr>
    </w:p>
    <w:p w14:paraId="6F4D0FC4" w14:textId="77777777" w:rsidR="00DE4DFB" w:rsidRPr="00DE4DFB" w:rsidRDefault="00DE4DFB" w:rsidP="00DE4DFB">
      <w:pPr>
        <w:bidi/>
        <w:rPr>
          <w:rFonts w:cs="David"/>
        </w:rPr>
      </w:pPr>
      <w:r w:rsidRPr="00DE4DFB">
        <w:rPr>
          <w:rFonts w:cs="David" w:hint="cs"/>
          <w:u w:val="single"/>
          <w:rtl/>
        </w:rPr>
        <w:t>היו"ר דוד טל:</w:t>
      </w:r>
    </w:p>
    <w:p w14:paraId="7A62D77F" w14:textId="77777777" w:rsidR="00DE4DFB" w:rsidRPr="00DE4DFB" w:rsidRDefault="00DE4DFB" w:rsidP="00DE4DFB">
      <w:pPr>
        <w:bidi/>
        <w:rPr>
          <w:rFonts w:cs="David" w:hint="cs"/>
          <w:rtl/>
        </w:rPr>
      </w:pPr>
    </w:p>
    <w:p w14:paraId="3CF228BC" w14:textId="77777777" w:rsidR="00DE4DFB" w:rsidRPr="00DE4DFB" w:rsidRDefault="00DE4DFB" w:rsidP="00DE4DFB">
      <w:pPr>
        <w:tabs>
          <w:tab w:val="left" w:pos="389"/>
          <w:tab w:val="left" w:pos="1930"/>
        </w:tabs>
        <w:bidi/>
        <w:rPr>
          <w:rFonts w:cs="David"/>
          <w:rtl/>
        </w:rPr>
      </w:pPr>
      <w:r w:rsidRPr="00DE4DFB">
        <w:rPr>
          <w:rFonts w:cs="David" w:hint="cs"/>
          <w:rtl/>
        </w:rPr>
        <w:tab/>
        <w:t xml:space="preserve">אם כך, ההצעה הזאת תפורסם בקריאה ראשונה. תודה רבה. אם גברתי תמשוך את הבקשה השנייה זה יקל עלינו. </w:t>
      </w:r>
    </w:p>
    <w:p w14:paraId="3111890B" w14:textId="77777777" w:rsidR="00DE4DFB" w:rsidRDefault="00DE4DFB" w:rsidP="00DE4DFB">
      <w:pPr>
        <w:tabs>
          <w:tab w:val="left" w:pos="1221"/>
        </w:tabs>
        <w:bidi/>
        <w:jc w:val="center"/>
        <w:rPr>
          <w:rFonts w:cs="David" w:hint="cs"/>
          <w:b/>
          <w:bCs/>
          <w:u w:val="single"/>
          <w:rtl/>
        </w:rPr>
      </w:pPr>
      <w:r w:rsidRPr="00DE4DFB">
        <w:rPr>
          <w:rFonts w:cs="David"/>
          <w:rtl/>
        </w:rPr>
        <w:br w:type="page"/>
      </w:r>
    </w:p>
    <w:p w14:paraId="08C32F2F" w14:textId="77777777" w:rsidR="00DE4DFB" w:rsidRDefault="00DE4DFB" w:rsidP="00DE4DFB">
      <w:pPr>
        <w:tabs>
          <w:tab w:val="left" w:pos="1221"/>
        </w:tabs>
        <w:bidi/>
        <w:jc w:val="center"/>
        <w:rPr>
          <w:rFonts w:cs="David" w:hint="cs"/>
          <w:b/>
          <w:bCs/>
          <w:u w:val="single"/>
          <w:rtl/>
        </w:rPr>
      </w:pPr>
    </w:p>
    <w:p w14:paraId="42F5DCCA" w14:textId="77777777" w:rsidR="00DE4DFB" w:rsidRDefault="00DE4DFB" w:rsidP="00DE4DFB">
      <w:pPr>
        <w:tabs>
          <w:tab w:val="left" w:pos="1221"/>
        </w:tabs>
        <w:bidi/>
        <w:jc w:val="center"/>
        <w:rPr>
          <w:rFonts w:cs="David" w:hint="cs"/>
          <w:b/>
          <w:bCs/>
          <w:u w:val="single"/>
          <w:rtl/>
        </w:rPr>
      </w:pPr>
    </w:p>
    <w:p w14:paraId="6D240C7E" w14:textId="77777777" w:rsidR="00DE4DFB" w:rsidRPr="00DE4DFB" w:rsidRDefault="00DE4DFB" w:rsidP="00DE4DFB">
      <w:pPr>
        <w:tabs>
          <w:tab w:val="left" w:pos="1221"/>
        </w:tabs>
        <w:bidi/>
        <w:jc w:val="center"/>
        <w:rPr>
          <w:rFonts w:cs="David"/>
          <w:b/>
          <w:bCs/>
          <w:u w:val="single"/>
        </w:rPr>
      </w:pPr>
      <w:r w:rsidRPr="00DE4DFB">
        <w:rPr>
          <w:rFonts w:cs="David" w:hint="cs"/>
          <w:b/>
          <w:bCs/>
          <w:u w:val="single"/>
          <w:rtl/>
        </w:rPr>
        <w:t>ג. קביעת ועדה לדיון בהצעה לסדר היום: "הג'נוסייד הארמני", של חבר הכנסת</w:t>
      </w:r>
    </w:p>
    <w:p w14:paraId="1B00392F" w14:textId="77777777" w:rsidR="00DE4DFB" w:rsidRPr="00DE4DFB" w:rsidRDefault="00DE4DFB" w:rsidP="00DE4DFB">
      <w:pPr>
        <w:bidi/>
        <w:jc w:val="center"/>
        <w:rPr>
          <w:rFonts w:cs="David" w:hint="cs"/>
          <w:u w:val="single"/>
          <w:rtl/>
        </w:rPr>
      </w:pPr>
      <w:r w:rsidRPr="00DE4DFB">
        <w:rPr>
          <w:rFonts w:cs="David" w:hint="cs"/>
          <w:b/>
          <w:bCs/>
          <w:u w:val="single"/>
          <w:rtl/>
        </w:rPr>
        <w:t>חיים אורון – רביזיה</w:t>
      </w:r>
    </w:p>
    <w:p w14:paraId="729E79D7" w14:textId="77777777" w:rsidR="00DE4DFB" w:rsidRDefault="00DE4DFB" w:rsidP="00DE4DFB">
      <w:pPr>
        <w:bidi/>
        <w:rPr>
          <w:rFonts w:cs="David" w:hint="cs"/>
          <w:u w:val="single"/>
          <w:rtl/>
        </w:rPr>
      </w:pPr>
    </w:p>
    <w:p w14:paraId="44B52F08" w14:textId="77777777" w:rsidR="00DE4DFB" w:rsidRDefault="00DE4DFB" w:rsidP="00DE4DFB">
      <w:pPr>
        <w:bidi/>
        <w:rPr>
          <w:rFonts w:cs="David" w:hint="cs"/>
          <w:u w:val="single"/>
          <w:rtl/>
        </w:rPr>
      </w:pPr>
    </w:p>
    <w:p w14:paraId="75DA1E8B" w14:textId="77777777" w:rsidR="00DE4DFB" w:rsidRDefault="00DE4DFB" w:rsidP="00DE4DFB">
      <w:pPr>
        <w:bidi/>
        <w:rPr>
          <w:rFonts w:cs="David" w:hint="cs"/>
          <w:u w:val="single"/>
          <w:rtl/>
        </w:rPr>
      </w:pPr>
    </w:p>
    <w:p w14:paraId="4BD2B621" w14:textId="77777777" w:rsidR="00DE4DFB" w:rsidRPr="00DE4DFB" w:rsidRDefault="00DE4DFB" w:rsidP="00DE4DFB">
      <w:pPr>
        <w:bidi/>
        <w:rPr>
          <w:rFonts w:cs="David" w:hint="cs"/>
          <w:u w:val="single"/>
          <w:rtl/>
        </w:rPr>
      </w:pPr>
    </w:p>
    <w:p w14:paraId="6DA1DEBC" w14:textId="77777777" w:rsidR="00DE4DFB" w:rsidRPr="00DE4DFB" w:rsidRDefault="00DE4DFB" w:rsidP="00DE4DFB">
      <w:pPr>
        <w:bidi/>
        <w:rPr>
          <w:rFonts w:cs="David" w:hint="cs"/>
          <w:u w:val="single"/>
          <w:rtl/>
        </w:rPr>
      </w:pPr>
      <w:r w:rsidRPr="00DE4DFB">
        <w:rPr>
          <w:rFonts w:cs="David" w:hint="cs"/>
          <w:u w:val="single"/>
          <w:rtl/>
        </w:rPr>
        <w:t>היו"ר דוד טל:</w:t>
      </w:r>
    </w:p>
    <w:p w14:paraId="75EACED3" w14:textId="77777777" w:rsidR="00DE4DFB" w:rsidRPr="00DE4DFB" w:rsidRDefault="00DE4DFB" w:rsidP="00DE4DFB">
      <w:pPr>
        <w:bidi/>
        <w:rPr>
          <w:rFonts w:cs="David" w:hint="cs"/>
          <w:u w:val="single"/>
          <w:rtl/>
        </w:rPr>
      </w:pPr>
    </w:p>
    <w:p w14:paraId="4C0D70A9" w14:textId="77777777" w:rsidR="00DE4DFB" w:rsidRPr="00DE4DFB" w:rsidRDefault="00DE4DFB" w:rsidP="00DE4DFB">
      <w:pPr>
        <w:tabs>
          <w:tab w:val="left" w:pos="389"/>
          <w:tab w:val="left" w:pos="1930"/>
        </w:tabs>
        <w:bidi/>
        <w:rPr>
          <w:rFonts w:cs="David" w:hint="cs"/>
          <w:u w:val="single"/>
          <w:rtl/>
        </w:rPr>
      </w:pPr>
      <w:r w:rsidRPr="00DE4DFB">
        <w:rPr>
          <w:rFonts w:cs="David" w:hint="cs"/>
          <w:rtl/>
        </w:rPr>
        <w:tab/>
        <w:t>אנחנו עוברים לנושא הבא.</w:t>
      </w:r>
    </w:p>
    <w:p w14:paraId="3AA7CE8C" w14:textId="77777777" w:rsidR="00DE4DFB" w:rsidRPr="00DE4DFB" w:rsidRDefault="00DE4DFB" w:rsidP="00DE4DFB">
      <w:pPr>
        <w:bidi/>
        <w:rPr>
          <w:rFonts w:cs="David" w:hint="cs"/>
          <w:rtl/>
        </w:rPr>
      </w:pPr>
    </w:p>
    <w:p w14:paraId="52ABB1D1" w14:textId="77777777" w:rsidR="00DE4DFB" w:rsidRPr="00DE4DFB" w:rsidRDefault="00DE4DFB" w:rsidP="00DE4DFB">
      <w:pPr>
        <w:pStyle w:val="Heading5"/>
        <w:jc w:val="left"/>
        <w:rPr>
          <w:rFonts w:hint="cs"/>
          <w:sz w:val="24"/>
          <w:rtl/>
        </w:rPr>
      </w:pPr>
      <w:proofErr w:type="spellStart"/>
      <w:r w:rsidRPr="00DE4DFB">
        <w:rPr>
          <w:rFonts w:hint="cs"/>
          <w:sz w:val="24"/>
          <w:u w:val="single"/>
          <w:rtl/>
        </w:rPr>
        <w:t>אסתרינה</w:t>
      </w:r>
      <w:proofErr w:type="spellEnd"/>
      <w:r w:rsidRPr="00DE4DFB">
        <w:rPr>
          <w:rFonts w:hint="cs"/>
          <w:sz w:val="24"/>
          <w:u w:val="single"/>
          <w:rtl/>
        </w:rPr>
        <w:t xml:space="preserve"> </w:t>
      </w:r>
      <w:proofErr w:type="spellStart"/>
      <w:r w:rsidRPr="00DE4DFB">
        <w:rPr>
          <w:rFonts w:hint="cs"/>
          <w:sz w:val="24"/>
          <w:u w:val="single"/>
          <w:rtl/>
        </w:rPr>
        <w:t>טרטמן</w:t>
      </w:r>
      <w:proofErr w:type="spellEnd"/>
      <w:r w:rsidRPr="00DE4DFB">
        <w:rPr>
          <w:rFonts w:hint="cs"/>
          <w:sz w:val="24"/>
          <w:u w:val="single"/>
          <w:rtl/>
        </w:rPr>
        <w:t>:</w:t>
      </w:r>
    </w:p>
    <w:p w14:paraId="1FD17A6A" w14:textId="77777777" w:rsidR="00DE4DFB" w:rsidRPr="00DE4DFB" w:rsidRDefault="00DE4DFB" w:rsidP="00DE4DFB">
      <w:pPr>
        <w:pStyle w:val="Heading5"/>
        <w:jc w:val="left"/>
        <w:rPr>
          <w:rFonts w:hint="cs"/>
          <w:sz w:val="24"/>
          <w:rtl/>
        </w:rPr>
      </w:pPr>
    </w:p>
    <w:p w14:paraId="42520608" w14:textId="77777777" w:rsidR="00DE4DFB" w:rsidRPr="00DE4DFB" w:rsidRDefault="00DE4DFB" w:rsidP="00DE4DFB">
      <w:pPr>
        <w:bidi/>
        <w:rPr>
          <w:rFonts w:cs="David" w:hint="cs"/>
          <w:rtl/>
        </w:rPr>
      </w:pPr>
      <w:r w:rsidRPr="00DE4DFB">
        <w:rPr>
          <w:rFonts w:cs="David" w:hint="cs"/>
          <w:rtl/>
        </w:rPr>
        <w:tab/>
        <w:t xml:space="preserve"> אני מבקשת רביזיה.</w:t>
      </w:r>
    </w:p>
    <w:p w14:paraId="5FBE2C5C" w14:textId="77777777" w:rsidR="00DE4DFB" w:rsidRPr="00DE4DFB" w:rsidRDefault="00DE4DFB" w:rsidP="00DE4DFB">
      <w:pPr>
        <w:bidi/>
        <w:rPr>
          <w:rFonts w:cs="David" w:hint="cs"/>
          <w:rtl/>
        </w:rPr>
      </w:pPr>
    </w:p>
    <w:p w14:paraId="1DB89BE4"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E4144D5" w14:textId="77777777" w:rsidR="00DE4DFB" w:rsidRPr="00DE4DFB" w:rsidRDefault="00DE4DFB" w:rsidP="00DE4DFB">
      <w:pPr>
        <w:bidi/>
        <w:rPr>
          <w:rFonts w:cs="David" w:hint="cs"/>
          <w:rtl/>
        </w:rPr>
      </w:pPr>
    </w:p>
    <w:p w14:paraId="38FA7266" w14:textId="77777777" w:rsidR="00DE4DFB" w:rsidRPr="00DE4DFB" w:rsidRDefault="00DE4DFB" w:rsidP="00DE4DFB">
      <w:pPr>
        <w:bidi/>
        <w:rPr>
          <w:rFonts w:cs="David" w:hint="cs"/>
          <w:rtl/>
        </w:rPr>
      </w:pPr>
      <w:r w:rsidRPr="00DE4DFB">
        <w:rPr>
          <w:rFonts w:cs="David" w:hint="cs"/>
          <w:rtl/>
        </w:rPr>
        <w:tab/>
        <w:t>חברת הכנסת זהבה גלאון ביקשה רביזיה על קביעת ועדה לדיון בהצעה לסדר היום בנושא הג'נוסייד הארמני, של חבר הכנסת חיים אורון.</w:t>
      </w:r>
    </w:p>
    <w:p w14:paraId="7B0396C8" w14:textId="77777777" w:rsidR="00DE4DFB" w:rsidRPr="00DE4DFB" w:rsidRDefault="00DE4DFB" w:rsidP="00DE4DFB">
      <w:pPr>
        <w:bidi/>
        <w:rPr>
          <w:rFonts w:cs="David" w:hint="cs"/>
          <w:rtl/>
        </w:rPr>
      </w:pPr>
    </w:p>
    <w:p w14:paraId="53BC6DCB" w14:textId="77777777" w:rsidR="00DE4DFB" w:rsidRPr="00DE4DFB" w:rsidRDefault="00DE4DFB" w:rsidP="00DE4DFB">
      <w:pPr>
        <w:bidi/>
        <w:rPr>
          <w:rFonts w:cs="David" w:hint="cs"/>
          <w:rtl/>
        </w:rPr>
      </w:pPr>
      <w:r w:rsidRPr="00DE4DFB">
        <w:rPr>
          <w:rFonts w:cs="David" w:hint="cs"/>
          <w:rtl/>
        </w:rPr>
        <w:tab/>
        <w:t>מי בעד הרביזיה, ירים את ידו.</w:t>
      </w:r>
    </w:p>
    <w:p w14:paraId="7ECCD763" w14:textId="77777777" w:rsidR="00DE4DFB" w:rsidRPr="00DE4DFB" w:rsidRDefault="00DE4DFB" w:rsidP="00DE4DFB">
      <w:pPr>
        <w:bidi/>
        <w:rPr>
          <w:rFonts w:cs="David" w:hint="cs"/>
          <w:rtl/>
        </w:rPr>
      </w:pPr>
    </w:p>
    <w:p w14:paraId="136FFE95" w14:textId="77777777" w:rsidR="00DE4DFB" w:rsidRPr="00DE4DFB" w:rsidRDefault="00DE4DFB" w:rsidP="00DE4DFB">
      <w:pPr>
        <w:bidi/>
        <w:rPr>
          <w:rFonts w:cs="David" w:hint="cs"/>
          <w:u w:val="single"/>
          <w:rtl/>
        </w:rPr>
      </w:pPr>
      <w:r w:rsidRPr="00DE4DFB">
        <w:rPr>
          <w:rFonts w:cs="David" w:hint="cs"/>
          <w:u w:val="single"/>
          <w:rtl/>
        </w:rPr>
        <w:t>חיים אורון:</w:t>
      </w:r>
    </w:p>
    <w:p w14:paraId="4A86594B" w14:textId="77777777" w:rsidR="00DE4DFB" w:rsidRPr="00DE4DFB" w:rsidRDefault="00DE4DFB" w:rsidP="00DE4DFB">
      <w:pPr>
        <w:bidi/>
        <w:rPr>
          <w:rFonts w:cs="David" w:hint="cs"/>
          <w:rtl/>
        </w:rPr>
      </w:pPr>
      <w:r w:rsidRPr="00DE4DFB">
        <w:rPr>
          <w:rFonts w:cs="David" w:hint="cs"/>
          <w:rtl/>
        </w:rPr>
        <w:tab/>
      </w:r>
    </w:p>
    <w:p w14:paraId="1F1C70CF" w14:textId="77777777" w:rsidR="00DE4DFB" w:rsidRPr="00DE4DFB" w:rsidRDefault="00DE4DFB" w:rsidP="00DE4DFB">
      <w:pPr>
        <w:bidi/>
        <w:rPr>
          <w:rFonts w:cs="David" w:hint="cs"/>
          <w:rtl/>
        </w:rPr>
      </w:pPr>
      <w:r w:rsidRPr="00DE4DFB">
        <w:rPr>
          <w:rFonts w:cs="David" w:hint="cs"/>
          <w:rtl/>
        </w:rPr>
        <w:tab/>
        <w:t>צריך להסביר?</w:t>
      </w:r>
    </w:p>
    <w:p w14:paraId="21207185" w14:textId="77777777" w:rsidR="00DE4DFB" w:rsidRPr="00DE4DFB" w:rsidRDefault="00DE4DFB" w:rsidP="00DE4DFB">
      <w:pPr>
        <w:bidi/>
        <w:rPr>
          <w:rFonts w:cs="David" w:hint="cs"/>
          <w:rtl/>
        </w:rPr>
      </w:pPr>
    </w:p>
    <w:p w14:paraId="74AFB742"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41644CF" w14:textId="77777777" w:rsidR="00DE4DFB" w:rsidRPr="00DE4DFB" w:rsidRDefault="00DE4DFB" w:rsidP="00DE4DFB">
      <w:pPr>
        <w:bidi/>
        <w:rPr>
          <w:rFonts w:cs="David" w:hint="cs"/>
          <w:rtl/>
        </w:rPr>
      </w:pPr>
    </w:p>
    <w:p w14:paraId="355A66FB" w14:textId="77777777" w:rsidR="00DE4DFB" w:rsidRPr="00DE4DFB" w:rsidRDefault="00DE4DFB" w:rsidP="00DE4DFB">
      <w:pPr>
        <w:bidi/>
        <w:rPr>
          <w:rFonts w:cs="David" w:hint="cs"/>
          <w:rtl/>
        </w:rPr>
      </w:pPr>
      <w:r w:rsidRPr="00DE4DFB">
        <w:rPr>
          <w:rFonts w:cs="David" w:hint="cs"/>
          <w:rtl/>
        </w:rPr>
        <w:tab/>
        <w:t xml:space="preserve"> לא צריך להסביר שום דבר.</w:t>
      </w:r>
    </w:p>
    <w:p w14:paraId="682D8459" w14:textId="77777777" w:rsidR="00DE4DFB" w:rsidRPr="00DE4DFB" w:rsidRDefault="00DE4DFB" w:rsidP="00DE4DFB">
      <w:pPr>
        <w:bidi/>
        <w:rPr>
          <w:rFonts w:cs="David" w:hint="cs"/>
          <w:rtl/>
        </w:rPr>
      </w:pPr>
    </w:p>
    <w:p w14:paraId="353B2A04" w14:textId="77777777" w:rsidR="00DE4DFB" w:rsidRPr="00DE4DFB" w:rsidRDefault="00DE4DFB" w:rsidP="00DE4DFB">
      <w:pPr>
        <w:bidi/>
        <w:rPr>
          <w:rFonts w:cs="David" w:hint="cs"/>
          <w:u w:val="single"/>
          <w:rtl/>
        </w:rPr>
      </w:pPr>
      <w:r w:rsidRPr="00DE4DFB">
        <w:rPr>
          <w:rFonts w:cs="David" w:hint="cs"/>
          <w:u w:val="single"/>
          <w:rtl/>
        </w:rPr>
        <w:t>חיים אורון:</w:t>
      </w:r>
    </w:p>
    <w:p w14:paraId="39C7B392" w14:textId="77777777" w:rsidR="00DE4DFB" w:rsidRPr="00DE4DFB" w:rsidRDefault="00DE4DFB" w:rsidP="00DE4DFB">
      <w:pPr>
        <w:bidi/>
        <w:rPr>
          <w:rFonts w:cs="David" w:hint="cs"/>
          <w:rtl/>
        </w:rPr>
      </w:pPr>
      <w:r w:rsidRPr="00DE4DFB">
        <w:rPr>
          <w:rFonts w:cs="David" w:hint="cs"/>
          <w:rtl/>
        </w:rPr>
        <w:tab/>
      </w:r>
    </w:p>
    <w:p w14:paraId="3D40B2E5" w14:textId="77777777" w:rsidR="00DE4DFB" w:rsidRPr="00DE4DFB" w:rsidRDefault="00DE4DFB" w:rsidP="00DE4DFB">
      <w:pPr>
        <w:bidi/>
        <w:rPr>
          <w:rFonts w:cs="David" w:hint="cs"/>
          <w:rtl/>
        </w:rPr>
      </w:pPr>
      <w:r w:rsidRPr="00DE4DFB">
        <w:rPr>
          <w:rFonts w:cs="David" w:hint="cs"/>
          <w:rtl/>
        </w:rPr>
        <w:tab/>
        <w:t xml:space="preserve"> איפה זה כתוב?</w:t>
      </w:r>
    </w:p>
    <w:p w14:paraId="761BC046" w14:textId="77777777" w:rsidR="00DE4DFB" w:rsidRPr="00DE4DFB" w:rsidRDefault="00DE4DFB" w:rsidP="00DE4DFB">
      <w:pPr>
        <w:bidi/>
        <w:rPr>
          <w:rFonts w:cs="David" w:hint="cs"/>
          <w:rtl/>
        </w:rPr>
      </w:pPr>
    </w:p>
    <w:p w14:paraId="21AC2967"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64BD2484" w14:textId="77777777" w:rsidR="00DE4DFB" w:rsidRPr="00DE4DFB" w:rsidRDefault="00DE4DFB" w:rsidP="00DE4DFB">
      <w:pPr>
        <w:bidi/>
        <w:rPr>
          <w:rFonts w:cs="David" w:hint="cs"/>
          <w:rtl/>
        </w:rPr>
      </w:pPr>
    </w:p>
    <w:p w14:paraId="472EBC76" w14:textId="77777777" w:rsidR="00DE4DFB" w:rsidRPr="00DE4DFB" w:rsidRDefault="00DE4DFB" w:rsidP="00DE4DFB">
      <w:pPr>
        <w:bidi/>
        <w:rPr>
          <w:rFonts w:cs="David" w:hint="cs"/>
          <w:rtl/>
        </w:rPr>
      </w:pPr>
      <w:r w:rsidRPr="00DE4DFB">
        <w:rPr>
          <w:rFonts w:cs="David" w:hint="cs"/>
          <w:rtl/>
        </w:rPr>
        <w:tab/>
        <w:t xml:space="preserve"> לפי הנוהל של הכנסת. בזמנו הייתה הצעה לסדר להעביר את ההצעה לסדר של חבר הכנסת אורון לוועדת החינוך ונשמעה דעה אחרת להעביר את זה לוועדת חוץ וביטחון. הייתה הצבעה, והנושא הועבר לוועדת חוץ וביטחון. חברת הכנסת זהבה גלאון ביקשה להעביר רביזיה על ההחלטה. אנחנו כרגע נמצאים בשלב רביזיה לגבי ההחלטה של ועדת הכנסת.</w:t>
      </w:r>
    </w:p>
    <w:p w14:paraId="6700D2E8" w14:textId="77777777" w:rsidR="00DE4DFB" w:rsidRPr="00DE4DFB" w:rsidRDefault="00DE4DFB" w:rsidP="00DE4DFB">
      <w:pPr>
        <w:bidi/>
        <w:rPr>
          <w:rFonts w:cs="David" w:hint="cs"/>
          <w:rtl/>
        </w:rPr>
      </w:pPr>
    </w:p>
    <w:p w14:paraId="25A7F888" w14:textId="77777777" w:rsidR="00DE4DFB" w:rsidRPr="00DE4DFB" w:rsidRDefault="00DE4DFB" w:rsidP="00DE4DFB">
      <w:pPr>
        <w:bidi/>
        <w:rPr>
          <w:rFonts w:cs="David" w:hint="cs"/>
          <w:u w:val="single"/>
          <w:rtl/>
        </w:rPr>
      </w:pPr>
      <w:r w:rsidRPr="00DE4DFB">
        <w:rPr>
          <w:rFonts w:cs="David" w:hint="cs"/>
          <w:u w:val="single"/>
          <w:rtl/>
        </w:rPr>
        <w:t>חיים אורון:</w:t>
      </w:r>
    </w:p>
    <w:p w14:paraId="37F6429D" w14:textId="77777777" w:rsidR="00DE4DFB" w:rsidRPr="00DE4DFB" w:rsidRDefault="00DE4DFB" w:rsidP="00DE4DFB">
      <w:pPr>
        <w:bidi/>
        <w:rPr>
          <w:rFonts w:cs="David" w:hint="cs"/>
          <w:rtl/>
        </w:rPr>
      </w:pPr>
      <w:r w:rsidRPr="00DE4DFB">
        <w:rPr>
          <w:rFonts w:cs="David" w:hint="cs"/>
          <w:rtl/>
        </w:rPr>
        <w:tab/>
      </w:r>
    </w:p>
    <w:p w14:paraId="7D664644" w14:textId="77777777" w:rsidR="00DE4DFB" w:rsidRPr="00DE4DFB" w:rsidRDefault="00DE4DFB" w:rsidP="00DE4DFB">
      <w:pPr>
        <w:bidi/>
        <w:rPr>
          <w:rFonts w:cs="David" w:hint="cs"/>
          <w:rtl/>
        </w:rPr>
      </w:pPr>
      <w:r w:rsidRPr="00DE4DFB">
        <w:rPr>
          <w:rFonts w:cs="David" w:hint="cs"/>
          <w:rtl/>
        </w:rPr>
        <w:tab/>
        <w:t>רביזיה אחרי דיון.</w:t>
      </w:r>
    </w:p>
    <w:p w14:paraId="57A2989C" w14:textId="77777777" w:rsidR="00DE4DFB" w:rsidRPr="00DE4DFB" w:rsidRDefault="00DE4DFB" w:rsidP="00DE4DFB">
      <w:pPr>
        <w:bidi/>
        <w:rPr>
          <w:rFonts w:cs="David" w:hint="cs"/>
          <w:rtl/>
        </w:rPr>
      </w:pPr>
    </w:p>
    <w:p w14:paraId="13C586E5"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BD4BA16" w14:textId="77777777" w:rsidR="00DE4DFB" w:rsidRPr="00DE4DFB" w:rsidRDefault="00DE4DFB" w:rsidP="00DE4DFB">
      <w:pPr>
        <w:bidi/>
        <w:rPr>
          <w:rFonts w:cs="David" w:hint="cs"/>
          <w:rtl/>
        </w:rPr>
      </w:pPr>
    </w:p>
    <w:p w14:paraId="4AF3AEFD" w14:textId="77777777" w:rsidR="00DE4DFB" w:rsidRPr="00DE4DFB" w:rsidRDefault="00DE4DFB" w:rsidP="00DE4DFB">
      <w:pPr>
        <w:bidi/>
        <w:rPr>
          <w:rFonts w:cs="David" w:hint="cs"/>
          <w:rtl/>
        </w:rPr>
      </w:pPr>
      <w:r w:rsidRPr="00DE4DFB">
        <w:rPr>
          <w:rFonts w:cs="David" w:hint="cs"/>
          <w:rtl/>
        </w:rPr>
        <w:tab/>
        <w:t xml:space="preserve"> כבר היה דיון.</w:t>
      </w:r>
    </w:p>
    <w:p w14:paraId="018D0751" w14:textId="77777777" w:rsidR="00DE4DFB" w:rsidRPr="00DE4DFB" w:rsidRDefault="00DE4DFB" w:rsidP="00DE4DFB">
      <w:pPr>
        <w:bidi/>
        <w:rPr>
          <w:rFonts w:cs="David" w:hint="cs"/>
          <w:rtl/>
        </w:rPr>
      </w:pPr>
    </w:p>
    <w:p w14:paraId="1A5E5504" w14:textId="77777777" w:rsidR="00DE4DFB" w:rsidRPr="00DE4DFB" w:rsidRDefault="00DE4DFB" w:rsidP="00DE4DFB">
      <w:pPr>
        <w:bidi/>
        <w:rPr>
          <w:rFonts w:cs="David" w:hint="cs"/>
          <w:u w:val="single"/>
          <w:rtl/>
        </w:rPr>
      </w:pPr>
      <w:r w:rsidRPr="00DE4DFB">
        <w:rPr>
          <w:rFonts w:cs="David" w:hint="cs"/>
          <w:u w:val="single"/>
          <w:rtl/>
        </w:rPr>
        <w:t>חיים אורון:</w:t>
      </w:r>
    </w:p>
    <w:p w14:paraId="2FF042D6" w14:textId="77777777" w:rsidR="00DE4DFB" w:rsidRPr="00DE4DFB" w:rsidRDefault="00DE4DFB" w:rsidP="00DE4DFB">
      <w:pPr>
        <w:bidi/>
        <w:rPr>
          <w:rFonts w:cs="David" w:hint="cs"/>
          <w:rtl/>
        </w:rPr>
      </w:pPr>
      <w:r w:rsidRPr="00DE4DFB">
        <w:rPr>
          <w:rFonts w:cs="David" w:hint="cs"/>
          <w:rtl/>
        </w:rPr>
        <w:tab/>
      </w:r>
    </w:p>
    <w:p w14:paraId="2F40DC8E" w14:textId="77777777" w:rsidR="00DE4DFB" w:rsidRPr="00DE4DFB" w:rsidRDefault="00DE4DFB" w:rsidP="00DE4DFB">
      <w:pPr>
        <w:bidi/>
        <w:rPr>
          <w:rFonts w:cs="David" w:hint="cs"/>
          <w:rtl/>
        </w:rPr>
      </w:pPr>
      <w:r w:rsidRPr="00DE4DFB">
        <w:rPr>
          <w:rFonts w:cs="David" w:hint="cs"/>
          <w:rtl/>
        </w:rPr>
        <w:tab/>
        <w:t xml:space="preserve"> מתי היה דיון?</w:t>
      </w:r>
    </w:p>
    <w:p w14:paraId="6659F662" w14:textId="77777777" w:rsidR="00DE4DFB" w:rsidRPr="00DE4DFB" w:rsidRDefault="00DE4DFB" w:rsidP="00DE4DFB">
      <w:pPr>
        <w:bidi/>
        <w:rPr>
          <w:rFonts w:cs="David" w:hint="cs"/>
          <w:rtl/>
        </w:rPr>
      </w:pPr>
    </w:p>
    <w:p w14:paraId="244DF80A" w14:textId="77777777" w:rsidR="00DE4DFB" w:rsidRPr="00DE4DFB" w:rsidRDefault="00DE4DFB" w:rsidP="00DE4DFB">
      <w:pPr>
        <w:bidi/>
        <w:rPr>
          <w:rFonts w:cs="David"/>
        </w:rPr>
      </w:pPr>
      <w:r w:rsidRPr="00DE4DFB">
        <w:rPr>
          <w:rFonts w:cs="David" w:hint="cs"/>
          <w:u w:val="single"/>
          <w:rtl/>
        </w:rPr>
        <w:t>היו"ר דוד טל:</w:t>
      </w:r>
    </w:p>
    <w:p w14:paraId="5E315F1D" w14:textId="77777777" w:rsidR="00DE4DFB" w:rsidRPr="00DE4DFB" w:rsidRDefault="00DE4DFB" w:rsidP="00DE4DFB">
      <w:pPr>
        <w:bidi/>
        <w:rPr>
          <w:rFonts w:cs="David" w:hint="cs"/>
          <w:rtl/>
        </w:rPr>
      </w:pPr>
    </w:p>
    <w:p w14:paraId="271AC051" w14:textId="77777777" w:rsidR="00DE4DFB" w:rsidRPr="00DE4DFB" w:rsidRDefault="00DE4DFB" w:rsidP="00DE4DFB">
      <w:pPr>
        <w:bidi/>
        <w:rPr>
          <w:rFonts w:cs="David" w:hint="cs"/>
          <w:rtl/>
        </w:rPr>
      </w:pPr>
      <w:r w:rsidRPr="00DE4DFB">
        <w:rPr>
          <w:rFonts w:cs="David" w:hint="cs"/>
          <w:rtl/>
        </w:rPr>
        <w:tab/>
        <w:t>היה דיון בוועדה.</w:t>
      </w:r>
    </w:p>
    <w:p w14:paraId="4850A2AA" w14:textId="77777777" w:rsidR="00DE4DFB" w:rsidRPr="00DE4DFB" w:rsidRDefault="00DE4DFB" w:rsidP="00DE4DFB">
      <w:pPr>
        <w:bidi/>
        <w:rPr>
          <w:rFonts w:cs="David" w:hint="cs"/>
          <w:rtl/>
        </w:rPr>
      </w:pPr>
    </w:p>
    <w:p w14:paraId="587D3949" w14:textId="77777777" w:rsidR="00DE4DFB" w:rsidRPr="00DE4DFB" w:rsidRDefault="00DE4DFB" w:rsidP="00DE4DFB">
      <w:pPr>
        <w:bidi/>
        <w:rPr>
          <w:rFonts w:cs="David" w:hint="cs"/>
          <w:u w:val="single"/>
          <w:rtl/>
        </w:rPr>
      </w:pPr>
      <w:r w:rsidRPr="00DE4DFB">
        <w:rPr>
          <w:rFonts w:cs="David" w:hint="cs"/>
          <w:u w:val="single"/>
          <w:rtl/>
        </w:rPr>
        <w:t>חיים אורון:</w:t>
      </w:r>
    </w:p>
    <w:p w14:paraId="570B8414" w14:textId="77777777" w:rsidR="00DE4DFB" w:rsidRPr="00DE4DFB" w:rsidRDefault="00DE4DFB" w:rsidP="00DE4DFB">
      <w:pPr>
        <w:bidi/>
        <w:rPr>
          <w:rFonts w:cs="David" w:hint="cs"/>
          <w:u w:val="single"/>
          <w:rtl/>
        </w:rPr>
      </w:pPr>
    </w:p>
    <w:p w14:paraId="6FD6D5F2" w14:textId="77777777" w:rsidR="00DE4DFB" w:rsidRPr="00DE4DFB" w:rsidRDefault="00DE4DFB" w:rsidP="00DE4DFB">
      <w:pPr>
        <w:bidi/>
        <w:rPr>
          <w:rFonts w:cs="David" w:hint="cs"/>
          <w:rtl/>
        </w:rPr>
      </w:pPr>
      <w:r w:rsidRPr="00DE4DFB">
        <w:rPr>
          <w:rFonts w:cs="David" w:hint="cs"/>
          <w:rtl/>
        </w:rPr>
        <w:tab/>
        <w:t xml:space="preserve"> נער הייתי וגם זקנתי, וגם אתה. במאות רביזיות היה דיון, ובסוף הדיון התבקשה רביזיה. בסדר, שמת את זה על סדר היום, היום, לכן יש הצבעה ראשונה אם לקבל את הרביזיה או לא, ואחר כך יש הצבעה לגופו בעד הצעה א' והצעה ב'.אני מבקש לנמק למה צריך רביזיה.</w:t>
      </w:r>
    </w:p>
    <w:p w14:paraId="1FDA8739" w14:textId="77777777" w:rsidR="00DE4DFB" w:rsidRPr="00DE4DFB" w:rsidRDefault="00DE4DFB" w:rsidP="00DE4DFB">
      <w:pPr>
        <w:bidi/>
        <w:rPr>
          <w:rFonts w:cs="David" w:hint="cs"/>
          <w:rtl/>
        </w:rPr>
      </w:pPr>
    </w:p>
    <w:p w14:paraId="1D82552C"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C0A4D0E" w14:textId="77777777" w:rsidR="00DE4DFB" w:rsidRPr="00DE4DFB" w:rsidRDefault="00DE4DFB" w:rsidP="00DE4DFB">
      <w:pPr>
        <w:bidi/>
        <w:rPr>
          <w:rFonts w:cs="David" w:hint="cs"/>
          <w:rtl/>
        </w:rPr>
      </w:pPr>
    </w:p>
    <w:p w14:paraId="223AE449" w14:textId="77777777" w:rsidR="00DE4DFB" w:rsidRPr="00DE4DFB" w:rsidRDefault="00DE4DFB" w:rsidP="00DE4DFB">
      <w:pPr>
        <w:bidi/>
        <w:ind w:firstLine="567"/>
        <w:rPr>
          <w:rFonts w:cs="David" w:hint="cs"/>
          <w:rtl/>
        </w:rPr>
      </w:pPr>
      <w:r w:rsidRPr="00DE4DFB">
        <w:rPr>
          <w:rFonts w:cs="David" w:hint="cs"/>
          <w:rtl/>
        </w:rPr>
        <w:t>אני אסביר לך מה הייתה המסורת בוועדת הכנסת. חברת הכנסת זהבה גלאון מבקשת רביזיה, ויכולתי מיד באותה שנייה לעשות הצבעה מי בעד הרביזיה, ומי נגד הרביזיה. אני נעתרתי לבקשתה של חברת הכנסת גלאון ודחיתי את זה לתיאום איתה. אני תיאמתי איתה את המועד, כפי שהבטחתי לה אז. לכן זה מייתר את העניין.</w:t>
      </w:r>
    </w:p>
    <w:p w14:paraId="485481F6" w14:textId="77777777" w:rsidR="00DE4DFB" w:rsidRPr="00DE4DFB" w:rsidRDefault="00DE4DFB" w:rsidP="00DE4DFB">
      <w:pPr>
        <w:bidi/>
        <w:ind w:firstLine="567"/>
        <w:rPr>
          <w:rFonts w:cs="David" w:hint="cs"/>
          <w:rtl/>
        </w:rPr>
      </w:pPr>
    </w:p>
    <w:p w14:paraId="6D0A921B" w14:textId="77777777" w:rsidR="00DE4DFB" w:rsidRPr="00DE4DFB" w:rsidRDefault="00DE4DFB" w:rsidP="00DE4DFB">
      <w:pPr>
        <w:bidi/>
        <w:rPr>
          <w:rFonts w:cs="David" w:hint="cs"/>
          <w:rtl/>
        </w:rPr>
      </w:pPr>
      <w:r w:rsidRPr="00DE4DFB">
        <w:rPr>
          <w:rFonts w:cs="David" w:hint="cs"/>
          <w:u w:val="single"/>
          <w:rtl/>
        </w:rPr>
        <w:t>ראובן ריבלין:</w:t>
      </w:r>
    </w:p>
    <w:p w14:paraId="49940A8C" w14:textId="77777777" w:rsidR="00DE4DFB" w:rsidRPr="00DE4DFB" w:rsidRDefault="00DE4DFB" w:rsidP="00DE4DFB">
      <w:pPr>
        <w:bidi/>
        <w:rPr>
          <w:rFonts w:cs="David" w:hint="cs"/>
          <w:rtl/>
        </w:rPr>
      </w:pPr>
    </w:p>
    <w:p w14:paraId="4F6576B3" w14:textId="77777777" w:rsidR="00DE4DFB" w:rsidRPr="00DE4DFB" w:rsidRDefault="00DE4DFB" w:rsidP="00DE4DFB">
      <w:pPr>
        <w:bidi/>
        <w:rPr>
          <w:rFonts w:cs="David" w:hint="cs"/>
          <w:rtl/>
        </w:rPr>
      </w:pPr>
      <w:r w:rsidRPr="00DE4DFB">
        <w:rPr>
          <w:rFonts w:cs="David" w:hint="cs"/>
          <w:rtl/>
        </w:rPr>
        <w:tab/>
        <w:t>אתה צודק.</w:t>
      </w:r>
    </w:p>
    <w:p w14:paraId="028782B4" w14:textId="77777777" w:rsidR="00DE4DFB" w:rsidRPr="00DE4DFB" w:rsidRDefault="00DE4DFB" w:rsidP="00DE4DFB">
      <w:pPr>
        <w:bidi/>
        <w:rPr>
          <w:rFonts w:cs="David" w:hint="cs"/>
          <w:rtl/>
        </w:rPr>
      </w:pPr>
    </w:p>
    <w:p w14:paraId="23ADE66B" w14:textId="77777777" w:rsidR="00DE4DFB" w:rsidRPr="00DE4DFB" w:rsidRDefault="00DE4DFB" w:rsidP="00DE4DFB">
      <w:pPr>
        <w:bidi/>
        <w:rPr>
          <w:rFonts w:cs="David"/>
        </w:rPr>
      </w:pPr>
      <w:r w:rsidRPr="00DE4DFB">
        <w:rPr>
          <w:rFonts w:cs="David" w:hint="cs"/>
          <w:u w:val="single"/>
          <w:rtl/>
        </w:rPr>
        <w:t>היו"ר דוד טל:</w:t>
      </w:r>
    </w:p>
    <w:p w14:paraId="616D6519" w14:textId="77777777" w:rsidR="00DE4DFB" w:rsidRPr="00DE4DFB" w:rsidRDefault="00DE4DFB" w:rsidP="00DE4DFB">
      <w:pPr>
        <w:bidi/>
        <w:rPr>
          <w:rFonts w:cs="David" w:hint="cs"/>
          <w:rtl/>
        </w:rPr>
      </w:pPr>
    </w:p>
    <w:p w14:paraId="3CCC52D7" w14:textId="77777777" w:rsidR="00DE4DFB" w:rsidRPr="00DE4DFB" w:rsidRDefault="00DE4DFB" w:rsidP="00DE4DFB">
      <w:pPr>
        <w:bidi/>
        <w:rPr>
          <w:rFonts w:cs="David" w:hint="cs"/>
          <w:rtl/>
        </w:rPr>
      </w:pPr>
      <w:r w:rsidRPr="00DE4DFB">
        <w:rPr>
          <w:rFonts w:cs="David" w:hint="cs"/>
          <w:rtl/>
        </w:rPr>
        <w:tab/>
        <w:t>תודה רבה, אדוני יושב ראש הכנסת לשעבר. אני מאוד מודה לך.</w:t>
      </w:r>
    </w:p>
    <w:p w14:paraId="0592C505" w14:textId="77777777" w:rsidR="00DE4DFB" w:rsidRPr="00DE4DFB" w:rsidRDefault="00DE4DFB" w:rsidP="00DE4DFB">
      <w:pPr>
        <w:bidi/>
        <w:rPr>
          <w:rFonts w:cs="David" w:hint="cs"/>
          <w:rtl/>
        </w:rPr>
      </w:pPr>
    </w:p>
    <w:p w14:paraId="6A9D0C28" w14:textId="77777777" w:rsidR="00DE4DFB" w:rsidRPr="00DE4DFB" w:rsidRDefault="00DE4DFB" w:rsidP="00DE4DFB">
      <w:pPr>
        <w:bidi/>
        <w:rPr>
          <w:rFonts w:cs="David" w:hint="cs"/>
          <w:rtl/>
        </w:rPr>
      </w:pPr>
      <w:r w:rsidRPr="00DE4DFB">
        <w:rPr>
          <w:rFonts w:cs="David" w:hint="cs"/>
          <w:rtl/>
        </w:rPr>
        <w:tab/>
        <w:t xml:space="preserve">רבותיי, מי בעד הרביזיה, ירים את ידו; מי נגד </w:t>
      </w:r>
      <w:r w:rsidRPr="00DE4DFB">
        <w:rPr>
          <w:rFonts w:cs="David"/>
          <w:rtl/>
        </w:rPr>
        <w:t>–</w:t>
      </w:r>
      <w:r w:rsidRPr="00DE4DFB">
        <w:rPr>
          <w:rFonts w:cs="David" w:hint="cs"/>
          <w:rtl/>
        </w:rPr>
        <w:t xml:space="preserve"> ירים את ידו.</w:t>
      </w:r>
    </w:p>
    <w:p w14:paraId="25E85557" w14:textId="77777777" w:rsidR="00DE4DFB" w:rsidRPr="00DE4DFB" w:rsidRDefault="00DE4DFB" w:rsidP="00DE4DFB">
      <w:pPr>
        <w:bidi/>
        <w:rPr>
          <w:rFonts w:cs="David" w:hint="cs"/>
          <w:rtl/>
        </w:rPr>
      </w:pPr>
    </w:p>
    <w:p w14:paraId="5D1EB947" w14:textId="77777777" w:rsidR="00DE4DFB" w:rsidRPr="00DE4DFB" w:rsidRDefault="00DE4DFB" w:rsidP="00DE4DFB">
      <w:pPr>
        <w:bidi/>
        <w:rPr>
          <w:rFonts w:cs="David" w:hint="cs"/>
          <w:rtl/>
        </w:rPr>
      </w:pPr>
      <w:r w:rsidRPr="00DE4DFB">
        <w:rPr>
          <w:rFonts w:cs="David" w:hint="cs"/>
          <w:rtl/>
        </w:rPr>
        <w:tab/>
        <w:t xml:space="preserve">נגד </w:t>
      </w:r>
      <w:r w:rsidRPr="00DE4DFB">
        <w:rPr>
          <w:rFonts w:cs="David"/>
          <w:rtl/>
        </w:rPr>
        <w:t>–</w:t>
      </w:r>
      <w:r w:rsidRPr="00DE4DFB">
        <w:rPr>
          <w:rFonts w:cs="David" w:hint="cs"/>
          <w:rtl/>
        </w:rPr>
        <w:t xml:space="preserve"> רוב. </w:t>
      </w:r>
    </w:p>
    <w:p w14:paraId="7EB6CE5A" w14:textId="77777777" w:rsidR="00DE4DFB" w:rsidRPr="00DE4DFB" w:rsidRDefault="00DE4DFB" w:rsidP="00DE4DFB">
      <w:pPr>
        <w:bidi/>
        <w:rPr>
          <w:rFonts w:cs="David" w:hint="cs"/>
          <w:rtl/>
        </w:rPr>
      </w:pPr>
    </w:p>
    <w:p w14:paraId="461752AC" w14:textId="77777777" w:rsidR="00DE4DFB" w:rsidRPr="00DE4DFB" w:rsidRDefault="00DE4DFB" w:rsidP="00DE4DFB">
      <w:pPr>
        <w:bidi/>
        <w:rPr>
          <w:rFonts w:cs="David" w:hint="cs"/>
          <w:rtl/>
        </w:rPr>
      </w:pPr>
      <w:r w:rsidRPr="00DE4DFB">
        <w:rPr>
          <w:rFonts w:cs="David" w:hint="cs"/>
          <w:rtl/>
        </w:rPr>
        <w:tab/>
        <w:t>תודה. הרביזיה לא התקבלה, ואשר על כן הנושא הזה יידון בוועדת החוץ והביטחון של הכנסת.</w:t>
      </w:r>
    </w:p>
    <w:p w14:paraId="07CB739E" w14:textId="77777777" w:rsidR="00DE4DFB" w:rsidRPr="00DE4DFB" w:rsidRDefault="00DE4DFB" w:rsidP="00DE4DFB">
      <w:pPr>
        <w:bidi/>
        <w:rPr>
          <w:rFonts w:cs="David" w:hint="cs"/>
          <w:rtl/>
        </w:rPr>
      </w:pPr>
    </w:p>
    <w:p w14:paraId="231F33CA" w14:textId="77777777" w:rsidR="00DE4DFB" w:rsidRPr="00DE4DFB" w:rsidRDefault="00DE4DFB" w:rsidP="00DE4DFB">
      <w:pPr>
        <w:pStyle w:val="Heading5"/>
        <w:jc w:val="left"/>
        <w:rPr>
          <w:rFonts w:hint="cs"/>
          <w:sz w:val="24"/>
          <w:rtl/>
        </w:rPr>
      </w:pPr>
      <w:proofErr w:type="spellStart"/>
      <w:r w:rsidRPr="00DE4DFB">
        <w:rPr>
          <w:rFonts w:hint="cs"/>
          <w:sz w:val="24"/>
          <w:u w:val="single"/>
          <w:rtl/>
        </w:rPr>
        <w:t>אסתרינה</w:t>
      </w:r>
      <w:proofErr w:type="spellEnd"/>
      <w:r w:rsidRPr="00DE4DFB">
        <w:rPr>
          <w:rFonts w:hint="cs"/>
          <w:sz w:val="24"/>
          <w:u w:val="single"/>
          <w:rtl/>
        </w:rPr>
        <w:t xml:space="preserve"> </w:t>
      </w:r>
      <w:proofErr w:type="spellStart"/>
      <w:r w:rsidRPr="00DE4DFB">
        <w:rPr>
          <w:rFonts w:hint="cs"/>
          <w:sz w:val="24"/>
          <w:u w:val="single"/>
          <w:rtl/>
        </w:rPr>
        <w:t>טרטמן</w:t>
      </w:r>
      <w:proofErr w:type="spellEnd"/>
      <w:r w:rsidRPr="00DE4DFB">
        <w:rPr>
          <w:rFonts w:hint="cs"/>
          <w:sz w:val="24"/>
          <w:u w:val="single"/>
          <w:rtl/>
        </w:rPr>
        <w:t>:</w:t>
      </w:r>
    </w:p>
    <w:p w14:paraId="7F12997B" w14:textId="77777777" w:rsidR="00DE4DFB" w:rsidRPr="00DE4DFB" w:rsidRDefault="00DE4DFB" w:rsidP="00DE4DFB">
      <w:pPr>
        <w:pStyle w:val="Heading5"/>
        <w:jc w:val="left"/>
        <w:rPr>
          <w:rFonts w:hint="cs"/>
          <w:sz w:val="24"/>
          <w:rtl/>
        </w:rPr>
      </w:pPr>
    </w:p>
    <w:p w14:paraId="0797005E" w14:textId="77777777" w:rsidR="00DE4DFB" w:rsidRPr="00DE4DFB" w:rsidRDefault="00DE4DFB" w:rsidP="00DE4DFB">
      <w:pPr>
        <w:bidi/>
        <w:rPr>
          <w:rFonts w:cs="David" w:hint="cs"/>
          <w:rtl/>
        </w:rPr>
      </w:pPr>
      <w:r w:rsidRPr="00DE4DFB">
        <w:rPr>
          <w:rFonts w:cs="David" w:hint="cs"/>
          <w:rtl/>
        </w:rPr>
        <w:tab/>
        <w:t>אני מבקשת שתהיה פה הצבעה על רביזיה של הצעת החוק שלי בנושא נסיעה למדינות אויב.</w:t>
      </w:r>
    </w:p>
    <w:p w14:paraId="46F5D337" w14:textId="77777777" w:rsidR="00DE4DFB" w:rsidRPr="00DE4DFB" w:rsidRDefault="00DE4DFB" w:rsidP="00DE4DFB">
      <w:pPr>
        <w:bidi/>
        <w:rPr>
          <w:rFonts w:cs="David" w:hint="cs"/>
          <w:rtl/>
        </w:rPr>
      </w:pPr>
    </w:p>
    <w:p w14:paraId="5FB4C03E" w14:textId="77777777" w:rsidR="00DE4DFB" w:rsidRPr="00DE4DFB" w:rsidRDefault="00DE4DFB" w:rsidP="00DE4DFB">
      <w:pPr>
        <w:bidi/>
        <w:rPr>
          <w:rFonts w:cs="David" w:hint="cs"/>
          <w:u w:val="single"/>
          <w:rtl/>
        </w:rPr>
      </w:pPr>
      <w:r w:rsidRPr="00DE4DFB">
        <w:rPr>
          <w:rFonts w:cs="David" w:hint="cs"/>
          <w:u w:val="single"/>
          <w:rtl/>
        </w:rPr>
        <w:t>גדעון סער:</w:t>
      </w:r>
    </w:p>
    <w:p w14:paraId="343FED81" w14:textId="77777777" w:rsidR="00DE4DFB" w:rsidRPr="00DE4DFB" w:rsidRDefault="00DE4DFB" w:rsidP="00DE4DFB">
      <w:pPr>
        <w:bidi/>
        <w:rPr>
          <w:rFonts w:cs="David" w:hint="cs"/>
          <w:u w:val="single"/>
          <w:rtl/>
        </w:rPr>
      </w:pPr>
    </w:p>
    <w:p w14:paraId="138745AF" w14:textId="77777777" w:rsidR="00DE4DFB" w:rsidRPr="00DE4DFB" w:rsidRDefault="00DE4DFB" w:rsidP="00DE4DFB">
      <w:pPr>
        <w:bidi/>
        <w:rPr>
          <w:rFonts w:cs="David" w:hint="cs"/>
          <w:rtl/>
        </w:rPr>
      </w:pPr>
      <w:r w:rsidRPr="00DE4DFB">
        <w:rPr>
          <w:rFonts w:cs="David" w:hint="cs"/>
          <w:rtl/>
        </w:rPr>
        <w:tab/>
        <w:t xml:space="preserve">  את יכולה לבקש.</w:t>
      </w:r>
    </w:p>
    <w:p w14:paraId="4788F98E" w14:textId="77777777" w:rsidR="00DE4DFB" w:rsidRPr="00DE4DFB" w:rsidRDefault="00DE4DFB" w:rsidP="00DE4DFB">
      <w:pPr>
        <w:bidi/>
        <w:rPr>
          <w:rFonts w:cs="David" w:hint="cs"/>
          <w:rtl/>
        </w:rPr>
      </w:pPr>
    </w:p>
    <w:p w14:paraId="6CDA9227"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825CCA5" w14:textId="77777777" w:rsidR="00DE4DFB" w:rsidRPr="00DE4DFB" w:rsidRDefault="00DE4DFB" w:rsidP="00DE4DFB">
      <w:pPr>
        <w:bidi/>
        <w:rPr>
          <w:rFonts w:cs="David" w:hint="cs"/>
          <w:rtl/>
        </w:rPr>
      </w:pPr>
    </w:p>
    <w:p w14:paraId="7D288DC2" w14:textId="77777777" w:rsidR="00DE4DFB" w:rsidRPr="00DE4DFB" w:rsidRDefault="00DE4DFB" w:rsidP="00DE4DFB">
      <w:pPr>
        <w:bidi/>
        <w:rPr>
          <w:rFonts w:cs="David" w:hint="cs"/>
          <w:rtl/>
        </w:rPr>
      </w:pPr>
      <w:r w:rsidRPr="00DE4DFB">
        <w:rPr>
          <w:rFonts w:cs="David" w:hint="cs"/>
          <w:rtl/>
        </w:rPr>
        <w:tab/>
        <w:t>עברנו את זה, אין צורך.</w:t>
      </w:r>
    </w:p>
    <w:p w14:paraId="17D3580B" w14:textId="77777777" w:rsidR="00DE4DFB" w:rsidRPr="00DE4DFB" w:rsidRDefault="00DE4DFB" w:rsidP="00DE4DFB">
      <w:pPr>
        <w:bidi/>
        <w:rPr>
          <w:rFonts w:cs="David" w:hint="cs"/>
          <w:rtl/>
        </w:rPr>
      </w:pPr>
    </w:p>
    <w:p w14:paraId="21E56E8C" w14:textId="77777777" w:rsidR="00DE4DFB" w:rsidRPr="00DE4DFB" w:rsidRDefault="00DE4DFB" w:rsidP="00DE4DFB">
      <w:pPr>
        <w:pStyle w:val="Heading5"/>
        <w:jc w:val="left"/>
        <w:rPr>
          <w:rFonts w:hint="cs"/>
          <w:sz w:val="24"/>
          <w:rtl/>
        </w:rPr>
      </w:pPr>
      <w:proofErr w:type="spellStart"/>
      <w:r w:rsidRPr="00DE4DFB">
        <w:rPr>
          <w:rFonts w:hint="cs"/>
          <w:sz w:val="24"/>
          <w:u w:val="single"/>
          <w:rtl/>
        </w:rPr>
        <w:t>אסתרינה</w:t>
      </w:r>
      <w:proofErr w:type="spellEnd"/>
      <w:r w:rsidRPr="00DE4DFB">
        <w:rPr>
          <w:rFonts w:hint="cs"/>
          <w:sz w:val="24"/>
          <w:u w:val="single"/>
          <w:rtl/>
        </w:rPr>
        <w:t xml:space="preserve"> </w:t>
      </w:r>
      <w:proofErr w:type="spellStart"/>
      <w:r w:rsidRPr="00DE4DFB">
        <w:rPr>
          <w:rFonts w:hint="cs"/>
          <w:sz w:val="24"/>
          <w:u w:val="single"/>
          <w:rtl/>
        </w:rPr>
        <w:t>טרטמן</w:t>
      </w:r>
      <w:proofErr w:type="spellEnd"/>
      <w:r w:rsidRPr="00DE4DFB">
        <w:rPr>
          <w:rFonts w:hint="cs"/>
          <w:sz w:val="24"/>
          <w:u w:val="single"/>
          <w:rtl/>
        </w:rPr>
        <w:t>:</w:t>
      </w:r>
    </w:p>
    <w:p w14:paraId="79CEAE72" w14:textId="77777777" w:rsidR="00DE4DFB" w:rsidRPr="00DE4DFB" w:rsidRDefault="00DE4DFB" w:rsidP="00DE4DFB">
      <w:pPr>
        <w:pStyle w:val="Heading5"/>
        <w:jc w:val="left"/>
        <w:rPr>
          <w:rFonts w:hint="cs"/>
          <w:sz w:val="24"/>
          <w:rtl/>
        </w:rPr>
      </w:pPr>
    </w:p>
    <w:p w14:paraId="09075775" w14:textId="77777777" w:rsidR="00DE4DFB" w:rsidRPr="00DE4DFB" w:rsidRDefault="00DE4DFB" w:rsidP="00DE4DFB">
      <w:pPr>
        <w:bidi/>
        <w:rPr>
          <w:rFonts w:cs="David" w:hint="cs"/>
          <w:rtl/>
        </w:rPr>
      </w:pPr>
      <w:r w:rsidRPr="00DE4DFB">
        <w:rPr>
          <w:rFonts w:cs="David" w:hint="cs"/>
          <w:rtl/>
        </w:rPr>
        <w:tab/>
        <w:t xml:space="preserve"> אני אמרתי- - -</w:t>
      </w:r>
    </w:p>
    <w:p w14:paraId="79B2E9B5" w14:textId="77777777" w:rsidR="00DE4DFB" w:rsidRPr="00DE4DFB" w:rsidRDefault="00DE4DFB" w:rsidP="00DE4DFB">
      <w:pPr>
        <w:bidi/>
        <w:rPr>
          <w:rFonts w:cs="David" w:hint="cs"/>
          <w:rtl/>
        </w:rPr>
      </w:pPr>
    </w:p>
    <w:p w14:paraId="5FBCCC86" w14:textId="77777777" w:rsidR="00DE4DFB" w:rsidRPr="00DE4DFB" w:rsidRDefault="00DE4DFB" w:rsidP="00DE4DFB">
      <w:pPr>
        <w:bidi/>
        <w:rPr>
          <w:rFonts w:cs="David"/>
        </w:rPr>
      </w:pPr>
      <w:r w:rsidRPr="00DE4DFB">
        <w:rPr>
          <w:rFonts w:cs="David" w:hint="cs"/>
          <w:u w:val="single"/>
          <w:rtl/>
        </w:rPr>
        <w:t>היו"ר דוד טל:</w:t>
      </w:r>
    </w:p>
    <w:p w14:paraId="68FF0F9D" w14:textId="77777777" w:rsidR="00DE4DFB" w:rsidRPr="00DE4DFB" w:rsidRDefault="00DE4DFB" w:rsidP="00DE4DFB">
      <w:pPr>
        <w:bidi/>
        <w:rPr>
          <w:rFonts w:cs="David" w:hint="cs"/>
          <w:rtl/>
        </w:rPr>
      </w:pPr>
    </w:p>
    <w:p w14:paraId="1C06D932" w14:textId="77777777" w:rsidR="00DE4DFB" w:rsidRPr="00DE4DFB" w:rsidRDefault="00DE4DFB" w:rsidP="00DE4DFB">
      <w:pPr>
        <w:bidi/>
        <w:rPr>
          <w:rFonts w:cs="David" w:hint="cs"/>
          <w:rtl/>
        </w:rPr>
      </w:pPr>
      <w:r w:rsidRPr="00DE4DFB">
        <w:rPr>
          <w:rFonts w:cs="David" w:hint="cs"/>
          <w:rtl/>
        </w:rPr>
        <w:tab/>
        <w:t xml:space="preserve">היא משכה את זה, ואין מצב שהיא תבקש רביזיה לאחר-מכן. </w:t>
      </w:r>
    </w:p>
    <w:p w14:paraId="4DC720DD" w14:textId="77777777" w:rsidR="00DE4DFB" w:rsidRPr="00DE4DFB" w:rsidRDefault="00DE4DFB" w:rsidP="00DE4DFB">
      <w:pPr>
        <w:bidi/>
        <w:rPr>
          <w:rFonts w:cs="David" w:hint="cs"/>
          <w:rtl/>
        </w:rPr>
      </w:pPr>
    </w:p>
    <w:p w14:paraId="6B44A5FC" w14:textId="77777777" w:rsidR="00DE4DFB" w:rsidRPr="00DE4DFB" w:rsidRDefault="00DE4DFB" w:rsidP="00DE4DFB">
      <w:pPr>
        <w:pStyle w:val="Heading5"/>
        <w:jc w:val="left"/>
        <w:rPr>
          <w:rFonts w:hint="cs"/>
          <w:sz w:val="24"/>
          <w:rtl/>
        </w:rPr>
      </w:pPr>
      <w:proofErr w:type="spellStart"/>
      <w:r w:rsidRPr="00DE4DFB">
        <w:rPr>
          <w:rFonts w:hint="cs"/>
          <w:sz w:val="24"/>
          <w:u w:val="single"/>
          <w:rtl/>
        </w:rPr>
        <w:t>אסתרינה</w:t>
      </w:r>
      <w:proofErr w:type="spellEnd"/>
      <w:r w:rsidRPr="00DE4DFB">
        <w:rPr>
          <w:rFonts w:hint="cs"/>
          <w:sz w:val="24"/>
          <w:u w:val="single"/>
          <w:rtl/>
        </w:rPr>
        <w:t xml:space="preserve"> </w:t>
      </w:r>
      <w:proofErr w:type="spellStart"/>
      <w:r w:rsidRPr="00DE4DFB">
        <w:rPr>
          <w:rFonts w:hint="cs"/>
          <w:sz w:val="24"/>
          <w:u w:val="single"/>
          <w:rtl/>
        </w:rPr>
        <w:t>טרטמן</w:t>
      </w:r>
      <w:proofErr w:type="spellEnd"/>
      <w:r w:rsidRPr="00DE4DFB">
        <w:rPr>
          <w:rFonts w:hint="cs"/>
          <w:sz w:val="24"/>
          <w:u w:val="single"/>
          <w:rtl/>
        </w:rPr>
        <w:t>:</w:t>
      </w:r>
    </w:p>
    <w:p w14:paraId="43A09D5F" w14:textId="77777777" w:rsidR="00DE4DFB" w:rsidRPr="00DE4DFB" w:rsidRDefault="00DE4DFB" w:rsidP="00DE4DFB">
      <w:pPr>
        <w:pStyle w:val="Heading5"/>
        <w:jc w:val="left"/>
        <w:rPr>
          <w:rFonts w:hint="cs"/>
          <w:sz w:val="24"/>
          <w:rtl/>
        </w:rPr>
      </w:pPr>
    </w:p>
    <w:p w14:paraId="03C223DA" w14:textId="77777777" w:rsidR="00DE4DFB" w:rsidRPr="00DE4DFB" w:rsidRDefault="00DE4DFB" w:rsidP="00DE4DFB">
      <w:pPr>
        <w:bidi/>
        <w:rPr>
          <w:rFonts w:cs="David" w:hint="cs"/>
          <w:rtl/>
        </w:rPr>
      </w:pPr>
      <w:r w:rsidRPr="00DE4DFB">
        <w:rPr>
          <w:rFonts w:cs="David" w:hint="cs"/>
          <w:rtl/>
        </w:rPr>
        <w:tab/>
        <w:t xml:space="preserve"> אין מצב?</w:t>
      </w:r>
    </w:p>
    <w:p w14:paraId="49E6099B" w14:textId="77777777" w:rsidR="00DE4DFB" w:rsidRPr="00DE4DFB" w:rsidRDefault="00DE4DFB" w:rsidP="00DE4DFB">
      <w:pPr>
        <w:bidi/>
        <w:rPr>
          <w:rFonts w:cs="David" w:hint="cs"/>
          <w:rtl/>
        </w:rPr>
      </w:pPr>
    </w:p>
    <w:p w14:paraId="190B6DFB" w14:textId="77777777" w:rsidR="00DE4DFB" w:rsidRPr="00DE4DFB" w:rsidRDefault="00DE4DFB" w:rsidP="00DE4DFB">
      <w:pPr>
        <w:bidi/>
        <w:rPr>
          <w:rFonts w:cs="David"/>
        </w:rPr>
      </w:pPr>
      <w:r w:rsidRPr="00DE4DFB">
        <w:rPr>
          <w:rFonts w:cs="David" w:hint="cs"/>
          <w:u w:val="single"/>
          <w:rtl/>
        </w:rPr>
        <w:t>היו"ר דוד טל:</w:t>
      </w:r>
    </w:p>
    <w:p w14:paraId="6686F486" w14:textId="77777777" w:rsidR="00DE4DFB" w:rsidRPr="00DE4DFB" w:rsidRDefault="00DE4DFB" w:rsidP="00DE4DFB">
      <w:pPr>
        <w:bidi/>
        <w:rPr>
          <w:rFonts w:cs="David" w:hint="cs"/>
          <w:rtl/>
        </w:rPr>
      </w:pPr>
    </w:p>
    <w:p w14:paraId="625F9750" w14:textId="77777777" w:rsidR="00DE4DFB" w:rsidRPr="00DE4DFB" w:rsidRDefault="00DE4DFB" w:rsidP="00DE4DFB">
      <w:pPr>
        <w:bidi/>
        <w:rPr>
          <w:rFonts w:cs="David" w:hint="cs"/>
          <w:rtl/>
        </w:rPr>
      </w:pPr>
      <w:r w:rsidRPr="00DE4DFB">
        <w:rPr>
          <w:rFonts w:cs="David" w:hint="cs"/>
          <w:rtl/>
        </w:rPr>
        <w:tab/>
        <w:t xml:space="preserve">אני גם אמרתי שזה יפורסם כהצעת חוק ונמשיך עם זה הלאה. </w:t>
      </w:r>
    </w:p>
    <w:p w14:paraId="083CC1B7" w14:textId="77777777" w:rsidR="00DE4DFB" w:rsidRPr="00DE4DFB" w:rsidRDefault="00DE4DFB" w:rsidP="00DE4DFB">
      <w:pPr>
        <w:bidi/>
        <w:rPr>
          <w:rFonts w:cs="David" w:hint="cs"/>
          <w:rtl/>
        </w:rPr>
      </w:pPr>
    </w:p>
    <w:p w14:paraId="1DE0414E" w14:textId="77777777" w:rsidR="00DE4DFB" w:rsidRDefault="00DE4DFB" w:rsidP="00DE4DFB">
      <w:pPr>
        <w:tabs>
          <w:tab w:val="left" w:pos="1221"/>
        </w:tabs>
        <w:bidi/>
        <w:jc w:val="center"/>
        <w:rPr>
          <w:rFonts w:cs="David" w:hint="cs"/>
          <w:b/>
          <w:bCs/>
          <w:u w:val="single"/>
          <w:rtl/>
        </w:rPr>
      </w:pPr>
      <w:r w:rsidRPr="00DE4DFB">
        <w:rPr>
          <w:rFonts w:cs="David"/>
          <w:highlight w:val="yellow"/>
          <w:rtl/>
        </w:rPr>
        <w:br w:type="page"/>
      </w:r>
    </w:p>
    <w:p w14:paraId="3F360D2D" w14:textId="77777777" w:rsidR="00DE4DFB" w:rsidRDefault="00DE4DFB" w:rsidP="00DE4DFB">
      <w:pPr>
        <w:tabs>
          <w:tab w:val="left" w:pos="1221"/>
        </w:tabs>
        <w:bidi/>
        <w:jc w:val="center"/>
        <w:rPr>
          <w:rFonts w:cs="David" w:hint="cs"/>
          <w:b/>
          <w:bCs/>
          <w:u w:val="single"/>
          <w:rtl/>
        </w:rPr>
      </w:pPr>
    </w:p>
    <w:p w14:paraId="17A447E6" w14:textId="77777777" w:rsidR="00DE4DFB" w:rsidRDefault="00DE4DFB" w:rsidP="00DE4DFB">
      <w:pPr>
        <w:tabs>
          <w:tab w:val="left" w:pos="1221"/>
        </w:tabs>
        <w:bidi/>
        <w:jc w:val="center"/>
        <w:rPr>
          <w:rFonts w:cs="David" w:hint="cs"/>
          <w:b/>
          <w:bCs/>
          <w:u w:val="single"/>
          <w:rtl/>
        </w:rPr>
      </w:pPr>
    </w:p>
    <w:p w14:paraId="14670026" w14:textId="77777777" w:rsidR="00DE4DFB" w:rsidRPr="00DE4DFB" w:rsidRDefault="00DE4DFB" w:rsidP="00DE4DFB">
      <w:pPr>
        <w:tabs>
          <w:tab w:val="left" w:pos="1221"/>
        </w:tabs>
        <w:bidi/>
        <w:jc w:val="center"/>
        <w:rPr>
          <w:rFonts w:cs="David" w:hint="cs"/>
          <w:b/>
          <w:bCs/>
          <w:u w:val="single"/>
          <w:rtl/>
        </w:rPr>
      </w:pPr>
      <w:r w:rsidRPr="00DE4DFB">
        <w:rPr>
          <w:rFonts w:cs="David" w:hint="cs"/>
          <w:b/>
          <w:bCs/>
          <w:u w:val="single"/>
          <w:rtl/>
        </w:rPr>
        <w:t>ד. פניית חברי הכנסת משה שרוני, אלחנן גלזר ושרה מרום-שלו בדבר התפלגות</w:t>
      </w:r>
    </w:p>
    <w:p w14:paraId="4E7D711E" w14:textId="77777777" w:rsidR="00DE4DFB" w:rsidRPr="00DE4DFB" w:rsidRDefault="00DE4DFB" w:rsidP="00DE4DFB">
      <w:pPr>
        <w:bidi/>
        <w:jc w:val="center"/>
        <w:rPr>
          <w:rFonts w:cs="David" w:hint="cs"/>
          <w:u w:val="single"/>
          <w:rtl/>
        </w:rPr>
      </w:pPr>
      <w:r w:rsidRPr="00DE4DFB">
        <w:rPr>
          <w:rFonts w:cs="David" w:hint="cs"/>
          <w:b/>
          <w:bCs/>
          <w:u w:val="single"/>
          <w:rtl/>
        </w:rPr>
        <w:t>סיעת "גיל" והקמת סיעה חדשה שתייצג מפלגה</w:t>
      </w:r>
    </w:p>
    <w:p w14:paraId="3D697865" w14:textId="77777777" w:rsidR="00DE4DFB" w:rsidRPr="00DE4DFB" w:rsidRDefault="00DE4DFB" w:rsidP="00DE4DFB">
      <w:pPr>
        <w:bidi/>
        <w:rPr>
          <w:rFonts w:cs="David" w:hint="cs"/>
          <w:u w:val="single"/>
          <w:rtl/>
        </w:rPr>
      </w:pPr>
    </w:p>
    <w:p w14:paraId="123C9522" w14:textId="77777777" w:rsidR="00DE4DFB" w:rsidRDefault="00DE4DFB" w:rsidP="00DE4DFB">
      <w:pPr>
        <w:bidi/>
        <w:rPr>
          <w:rFonts w:cs="David" w:hint="cs"/>
          <w:u w:val="single"/>
          <w:rtl/>
        </w:rPr>
      </w:pPr>
    </w:p>
    <w:p w14:paraId="3931F60B" w14:textId="77777777" w:rsidR="00DE4DFB" w:rsidRPr="00DE4DFB" w:rsidRDefault="00DE4DFB" w:rsidP="00DE4DFB">
      <w:pPr>
        <w:bidi/>
        <w:rPr>
          <w:rFonts w:cs="David" w:hint="cs"/>
          <w:u w:val="single"/>
          <w:rtl/>
        </w:rPr>
      </w:pPr>
    </w:p>
    <w:p w14:paraId="4CB8E2C8" w14:textId="77777777" w:rsidR="00DE4DFB" w:rsidRPr="00DE4DFB" w:rsidRDefault="00DE4DFB" w:rsidP="00DE4DFB">
      <w:pPr>
        <w:bidi/>
        <w:rPr>
          <w:rFonts w:cs="David"/>
        </w:rPr>
      </w:pPr>
      <w:r w:rsidRPr="00DE4DFB">
        <w:rPr>
          <w:rFonts w:cs="David" w:hint="cs"/>
          <w:u w:val="single"/>
          <w:rtl/>
        </w:rPr>
        <w:t>היו"ר דוד טל:</w:t>
      </w:r>
    </w:p>
    <w:p w14:paraId="6BE0E3E0" w14:textId="77777777" w:rsidR="00DE4DFB" w:rsidRPr="00DE4DFB" w:rsidRDefault="00DE4DFB" w:rsidP="00DE4DFB">
      <w:pPr>
        <w:bidi/>
        <w:rPr>
          <w:rFonts w:cs="David" w:hint="cs"/>
          <w:rtl/>
        </w:rPr>
      </w:pPr>
    </w:p>
    <w:p w14:paraId="2D9304AF" w14:textId="77777777" w:rsidR="00DE4DFB" w:rsidRPr="00DE4DFB" w:rsidRDefault="00DE4DFB" w:rsidP="00DE4DFB">
      <w:pPr>
        <w:bidi/>
        <w:rPr>
          <w:rFonts w:cs="David" w:hint="cs"/>
          <w:rtl/>
        </w:rPr>
      </w:pPr>
      <w:r w:rsidRPr="00DE4DFB">
        <w:rPr>
          <w:rFonts w:cs="David" w:hint="cs"/>
          <w:rtl/>
        </w:rPr>
        <w:tab/>
        <w:t xml:space="preserve">אנחנו עוברים לנושא הבא בסדר היום: פניית חברי הכנסת משה שרוני, אלחנן גלזר ושרה מרום-שלו בדבר התפלגות סיעת גיל והקמת סיעה חדשה שתייצג מפלגה. </w:t>
      </w:r>
    </w:p>
    <w:p w14:paraId="7C276E3C" w14:textId="77777777" w:rsidR="00DE4DFB" w:rsidRPr="00DE4DFB" w:rsidRDefault="00DE4DFB" w:rsidP="00DE4DFB">
      <w:pPr>
        <w:bidi/>
        <w:rPr>
          <w:rFonts w:cs="David" w:hint="cs"/>
          <w:rtl/>
        </w:rPr>
      </w:pPr>
    </w:p>
    <w:p w14:paraId="0FBCEAA3" w14:textId="77777777" w:rsidR="00DE4DFB" w:rsidRPr="00DE4DFB" w:rsidRDefault="00DE4DFB" w:rsidP="00DE4DFB">
      <w:pPr>
        <w:bidi/>
        <w:ind w:firstLine="567"/>
        <w:rPr>
          <w:rFonts w:cs="David" w:hint="cs"/>
          <w:rtl/>
        </w:rPr>
      </w:pPr>
      <w:r w:rsidRPr="00DE4DFB">
        <w:rPr>
          <w:rFonts w:cs="David" w:hint="cs"/>
          <w:rtl/>
        </w:rPr>
        <w:t xml:space="preserve">אני מבקש לומר כמה מילים בנושא הזה. בנימה אישית אני רוצה להכחיש גורמים בקדימה ובקואליציה שאומרים שאני כיושב ראש הוועדה נמצא במגעים עם </w:t>
      </w:r>
      <w:proofErr w:type="spellStart"/>
      <w:r w:rsidRPr="00DE4DFB">
        <w:rPr>
          <w:rFonts w:cs="David" w:hint="cs"/>
          <w:rtl/>
        </w:rPr>
        <w:t>גאידמק</w:t>
      </w:r>
      <w:proofErr w:type="spellEnd"/>
      <w:r w:rsidRPr="00DE4DFB">
        <w:rPr>
          <w:rFonts w:cs="David" w:hint="cs"/>
          <w:rtl/>
        </w:rPr>
        <w:t xml:space="preserve"> כדי להצטרף למפלגתו. אני מציע לאותם גורמים בקדימה </w:t>
      </w:r>
      <w:r w:rsidRPr="00DE4DFB">
        <w:rPr>
          <w:rFonts w:cs="David"/>
          <w:rtl/>
        </w:rPr>
        <w:t>–</w:t>
      </w:r>
      <w:r w:rsidRPr="00DE4DFB">
        <w:rPr>
          <w:rFonts w:cs="David" w:hint="cs"/>
          <w:rtl/>
        </w:rPr>
        <w:t xml:space="preserve"> לדעתי, גורמים פחדנים </w:t>
      </w:r>
      <w:r w:rsidRPr="00DE4DFB">
        <w:rPr>
          <w:rFonts w:cs="David"/>
          <w:rtl/>
        </w:rPr>
        <w:t>–</w:t>
      </w:r>
      <w:r w:rsidRPr="00DE4DFB">
        <w:rPr>
          <w:rFonts w:cs="David" w:hint="cs"/>
          <w:rtl/>
        </w:rPr>
        <w:t xml:space="preserve"> שיאזרו אומץ וייצאו בפומבי ויגלו את פרצופם, ויגידו על סמך מה הם אומרים את הדברים האלה.</w:t>
      </w:r>
    </w:p>
    <w:p w14:paraId="5D8225FC" w14:textId="77777777" w:rsidR="00DE4DFB" w:rsidRPr="00DE4DFB" w:rsidRDefault="00DE4DFB" w:rsidP="00DE4DFB">
      <w:pPr>
        <w:bidi/>
        <w:rPr>
          <w:rFonts w:cs="David" w:hint="cs"/>
          <w:rtl/>
        </w:rPr>
      </w:pPr>
    </w:p>
    <w:p w14:paraId="64F82C48" w14:textId="77777777" w:rsidR="00DE4DFB" w:rsidRPr="00DE4DFB" w:rsidRDefault="00DE4DFB" w:rsidP="00DE4DFB">
      <w:pPr>
        <w:bidi/>
        <w:rPr>
          <w:rFonts w:cs="David" w:hint="cs"/>
          <w:rtl/>
        </w:rPr>
      </w:pPr>
      <w:r w:rsidRPr="00DE4DFB">
        <w:rPr>
          <w:rFonts w:cs="David" w:hint="cs"/>
          <w:u w:val="single"/>
          <w:rtl/>
        </w:rPr>
        <w:t>אחמד טיבי:</w:t>
      </w:r>
    </w:p>
    <w:p w14:paraId="1FC7AA0A" w14:textId="77777777" w:rsidR="00DE4DFB" w:rsidRPr="00DE4DFB" w:rsidRDefault="00DE4DFB" w:rsidP="00DE4DFB">
      <w:pPr>
        <w:bidi/>
        <w:rPr>
          <w:rFonts w:cs="David" w:hint="cs"/>
          <w:rtl/>
        </w:rPr>
      </w:pPr>
    </w:p>
    <w:p w14:paraId="49D2F9FB" w14:textId="77777777" w:rsidR="00DE4DFB" w:rsidRPr="00DE4DFB" w:rsidRDefault="00DE4DFB" w:rsidP="00DE4DFB">
      <w:pPr>
        <w:bidi/>
        <w:ind w:left="570"/>
        <w:rPr>
          <w:rFonts w:cs="David" w:hint="cs"/>
          <w:rtl/>
        </w:rPr>
      </w:pPr>
      <w:r w:rsidRPr="00DE4DFB">
        <w:rPr>
          <w:rFonts w:cs="David" w:hint="cs"/>
          <w:rtl/>
        </w:rPr>
        <w:t>השאלה אם יש פחדנים בקדימה.</w:t>
      </w:r>
    </w:p>
    <w:p w14:paraId="3DCCDC70" w14:textId="77777777" w:rsidR="00DE4DFB" w:rsidRPr="00DE4DFB" w:rsidRDefault="00DE4DFB" w:rsidP="00DE4DFB">
      <w:pPr>
        <w:bidi/>
        <w:rPr>
          <w:rFonts w:cs="David" w:hint="cs"/>
          <w:rtl/>
        </w:rPr>
      </w:pPr>
    </w:p>
    <w:p w14:paraId="77318EC0" w14:textId="77777777" w:rsidR="00DE4DFB" w:rsidRPr="00DE4DFB" w:rsidRDefault="00DE4DFB" w:rsidP="00DE4DFB">
      <w:pPr>
        <w:bidi/>
        <w:rPr>
          <w:rFonts w:cs="David"/>
        </w:rPr>
      </w:pPr>
      <w:r w:rsidRPr="00DE4DFB">
        <w:rPr>
          <w:rFonts w:cs="David" w:hint="cs"/>
          <w:u w:val="single"/>
          <w:rtl/>
        </w:rPr>
        <w:t>היו"ר דוד טל:</w:t>
      </w:r>
    </w:p>
    <w:p w14:paraId="433E4254" w14:textId="77777777" w:rsidR="00DE4DFB" w:rsidRPr="00DE4DFB" w:rsidRDefault="00DE4DFB" w:rsidP="00DE4DFB">
      <w:pPr>
        <w:bidi/>
        <w:rPr>
          <w:rFonts w:cs="David" w:hint="cs"/>
          <w:rtl/>
        </w:rPr>
      </w:pPr>
    </w:p>
    <w:p w14:paraId="46835D9E" w14:textId="77777777" w:rsidR="00DE4DFB" w:rsidRPr="00DE4DFB" w:rsidRDefault="00DE4DFB" w:rsidP="00DE4DFB">
      <w:pPr>
        <w:bidi/>
        <w:rPr>
          <w:rFonts w:cs="David" w:hint="cs"/>
          <w:rtl/>
        </w:rPr>
      </w:pPr>
      <w:r w:rsidRPr="00DE4DFB">
        <w:rPr>
          <w:rFonts w:cs="David" w:hint="cs"/>
          <w:rtl/>
        </w:rPr>
        <w:tab/>
        <w:t>אם הם מסתתרים, התשובה היא ברורה.</w:t>
      </w:r>
    </w:p>
    <w:p w14:paraId="38AB4CB7" w14:textId="77777777" w:rsidR="00DE4DFB" w:rsidRPr="00DE4DFB" w:rsidRDefault="00DE4DFB" w:rsidP="00DE4DFB">
      <w:pPr>
        <w:bidi/>
        <w:rPr>
          <w:rFonts w:cs="David" w:hint="cs"/>
          <w:rtl/>
        </w:rPr>
      </w:pPr>
    </w:p>
    <w:p w14:paraId="1EAAEBEA" w14:textId="77777777" w:rsidR="00DE4DFB" w:rsidRPr="00DE4DFB" w:rsidRDefault="00DE4DFB" w:rsidP="00DE4DFB">
      <w:pPr>
        <w:bidi/>
        <w:rPr>
          <w:rFonts w:cs="David" w:hint="cs"/>
          <w:u w:val="single"/>
          <w:rtl/>
        </w:rPr>
      </w:pPr>
      <w:r w:rsidRPr="00DE4DFB">
        <w:rPr>
          <w:rFonts w:cs="David" w:hint="cs"/>
          <w:u w:val="single"/>
          <w:rtl/>
        </w:rPr>
        <w:t>קריאה:</w:t>
      </w:r>
    </w:p>
    <w:p w14:paraId="1E2924E9" w14:textId="77777777" w:rsidR="00DE4DFB" w:rsidRPr="00DE4DFB" w:rsidRDefault="00DE4DFB" w:rsidP="00DE4DFB">
      <w:pPr>
        <w:bidi/>
        <w:rPr>
          <w:rFonts w:cs="David" w:hint="cs"/>
          <w:u w:val="single"/>
          <w:rtl/>
        </w:rPr>
      </w:pPr>
    </w:p>
    <w:p w14:paraId="2B79BB43" w14:textId="77777777" w:rsidR="00DE4DFB" w:rsidRPr="00DE4DFB" w:rsidRDefault="00DE4DFB" w:rsidP="00DE4DFB">
      <w:pPr>
        <w:bidi/>
        <w:rPr>
          <w:rFonts w:cs="David" w:hint="cs"/>
          <w:rtl/>
        </w:rPr>
      </w:pPr>
      <w:r w:rsidRPr="00DE4DFB">
        <w:rPr>
          <w:rFonts w:cs="David" w:hint="cs"/>
          <w:rtl/>
        </w:rPr>
        <w:tab/>
        <w:t>יש פחדנים במקומות אחרים.</w:t>
      </w:r>
    </w:p>
    <w:p w14:paraId="7811D127" w14:textId="77777777" w:rsidR="00DE4DFB" w:rsidRPr="00DE4DFB" w:rsidRDefault="00DE4DFB" w:rsidP="00DE4DFB">
      <w:pPr>
        <w:bidi/>
        <w:rPr>
          <w:rFonts w:cs="David" w:hint="cs"/>
          <w:rtl/>
        </w:rPr>
      </w:pPr>
    </w:p>
    <w:p w14:paraId="5E91C0DF" w14:textId="77777777" w:rsidR="00DE4DFB" w:rsidRPr="00DE4DFB" w:rsidRDefault="00DE4DFB" w:rsidP="00DE4DFB">
      <w:pPr>
        <w:bidi/>
        <w:rPr>
          <w:rFonts w:cs="David" w:hint="cs"/>
          <w:rtl/>
        </w:rPr>
      </w:pPr>
      <w:r w:rsidRPr="00DE4DFB">
        <w:rPr>
          <w:rFonts w:cs="David" w:hint="cs"/>
          <w:u w:val="single"/>
          <w:rtl/>
        </w:rPr>
        <w:t>יורם מרציאנו:</w:t>
      </w:r>
    </w:p>
    <w:p w14:paraId="18A12705" w14:textId="77777777" w:rsidR="00DE4DFB" w:rsidRPr="00DE4DFB" w:rsidRDefault="00DE4DFB" w:rsidP="00DE4DFB">
      <w:pPr>
        <w:bidi/>
        <w:rPr>
          <w:rFonts w:cs="David" w:hint="cs"/>
          <w:rtl/>
        </w:rPr>
      </w:pPr>
    </w:p>
    <w:p w14:paraId="7962B5E4" w14:textId="77777777" w:rsidR="00DE4DFB" w:rsidRPr="00DE4DFB" w:rsidRDefault="00DE4DFB" w:rsidP="00DE4DFB">
      <w:pPr>
        <w:bidi/>
        <w:rPr>
          <w:rFonts w:cs="David" w:hint="cs"/>
          <w:rtl/>
        </w:rPr>
      </w:pPr>
      <w:r w:rsidRPr="00DE4DFB">
        <w:rPr>
          <w:rFonts w:cs="David" w:hint="cs"/>
          <w:rtl/>
        </w:rPr>
        <w:tab/>
        <w:t xml:space="preserve"> בדרך כלל כל הפחדנים הם פחדנים.</w:t>
      </w:r>
    </w:p>
    <w:p w14:paraId="5AE8EC2E" w14:textId="77777777" w:rsidR="00DE4DFB" w:rsidRPr="00DE4DFB" w:rsidRDefault="00DE4DFB" w:rsidP="00DE4DFB">
      <w:pPr>
        <w:bidi/>
        <w:rPr>
          <w:rFonts w:cs="David" w:hint="cs"/>
          <w:rtl/>
        </w:rPr>
      </w:pPr>
    </w:p>
    <w:p w14:paraId="34B98065"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B7F7ACF" w14:textId="77777777" w:rsidR="00DE4DFB" w:rsidRPr="00DE4DFB" w:rsidRDefault="00DE4DFB" w:rsidP="00DE4DFB">
      <w:pPr>
        <w:bidi/>
        <w:rPr>
          <w:rFonts w:cs="David" w:hint="cs"/>
          <w:rtl/>
        </w:rPr>
      </w:pPr>
    </w:p>
    <w:p w14:paraId="7497220D" w14:textId="77777777" w:rsidR="00DE4DFB" w:rsidRPr="00DE4DFB" w:rsidRDefault="00DE4DFB" w:rsidP="00DE4DFB">
      <w:pPr>
        <w:bidi/>
        <w:rPr>
          <w:rFonts w:cs="David" w:hint="cs"/>
          <w:rtl/>
        </w:rPr>
      </w:pPr>
      <w:r w:rsidRPr="00DE4DFB">
        <w:rPr>
          <w:rFonts w:cs="David" w:hint="cs"/>
          <w:rtl/>
        </w:rPr>
        <w:tab/>
        <w:t xml:space="preserve">חבר הכנסת מרציאנו, אתה מפריע לי, אדוני. </w:t>
      </w:r>
    </w:p>
    <w:p w14:paraId="6502382B" w14:textId="77777777" w:rsidR="00DE4DFB" w:rsidRPr="00DE4DFB" w:rsidRDefault="00DE4DFB" w:rsidP="00DE4DFB">
      <w:pPr>
        <w:bidi/>
        <w:rPr>
          <w:rFonts w:cs="David" w:hint="cs"/>
          <w:rtl/>
        </w:rPr>
      </w:pPr>
    </w:p>
    <w:p w14:paraId="2131B5BF" w14:textId="77777777" w:rsidR="00DE4DFB" w:rsidRPr="00DE4DFB" w:rsidRDefault="00DE4DFB" w:rsidP="00DE4DFB">
      <w:pPr>
        <w:bidi/>
        <w:ind w:firstLine="567"/>
        <w:rPr>
          <w:rFonts w:cs="David" w:hint="cs"/>
          <w:rtl/>
        </w:rPr>
      </w:pPr>
      <w:r w:rsidRPr="00DE4DFB">
        <w:rPr>
          <w:rFonts w:cs="David" w:hint="cs"/>
          <w:rtl/>
        </w:rPr>
        <w:t xml:space="preserve">על-פי הבקשה של חבר הכנסת שרוני אנחנו אמורים לאשר את ההתפלגות, ואם זה יאושר אנחנו נעבור לאישור שחבר הכנסת שרוני וחבריו המתפלגים מייצגים את צדק חברתי, ולאחר-מכן נצביע על אישור שם הסיעה "צדק חברתי, צדק לגמלאים". </w:t>
      </w:r>
    </w:p>
    <w:p w14:paraId="0B1617FD" w14:textId="77777777" w:rsidR="00DE4DFB" w:rsidRPr="00DE4DFB" w:rsidRDefault="00DE4DFB" w:rsidP="00DE4DFB">
      <w:pPr>
        <w:bidi/>
        <w:ind w:firstLine="567"/>
        <w:rPr>
          <w:rFonts w:cs="David" w:hint="cs"/>
          <w:rtl/>
        </w:rPr>
      </w:pPr>
    </w:p>
    <w:p w14:paraId="69A2EFD8" w14:textId="77777777" w:rsidR="00DE4DFB" w:rsidRPr="00DE4DFB" w:rsidRDefault="00DE4DFB" w:rsidP="00DE4DFB">
      <w:pPr>
        <w:bidi/>
        <w:ind w:firstLine="567"/>
        <w:rPr>
          <w:rFonts w:cs="David" w:hint="cs"/>
          <w:rtl/>
        </w:rPr>
      </w:pPr>
      <w:r w:rsidRPr="00DE4DFB">
        <w:rPr>
          <w:rFonts w:cs="David" w:hint="cs"/>
          <w:rtl/>
        </w:rPr>
        <w:t>עד היום בעצם לא הייתה אף בקשת התפלגות שלא אושרה בוועדת הכנסת. למיטב ידיעתי, בעבר לא נבדקו הסכמים, וגם צריך לומר למען האיזון שלא נשמעו טענות על הסכם כזה או אחר שהוא חריג. לכן היועצת המשפטית של הכנסת כתבה חוות דעת, שאני מניח שהיא מונחת בפניכם, ואנחנו היום נאפשר גם לחבר הכנסת שרוני לומר את דברו וגם לחבר הכנסת גלנטי לומר את דבריו. לאחר מכן חברי הכנסת יוכלו לומר את דברם. חבר הכנסת שרוני, בבקשה, אדוני.</w:t>
      </w:r>
    </w:p>
    <w:p w14:paraId="2AD80E62" w14:textId="77777777" w:rsidR="00DE4DFB" w:rsidRPr="00DE4DFB" w:rsidRDefault="00DE4DFB" w:rsidP="00DE4DFB">
      <w:pPr>
        <w:bidi/>
        <w:rPr>
          <w:rFonts w:cs="David" w:hint="cs"/>
          <w:rtl/>
        </w:rPr>
      </w:pPr>
    </w:p>
    <w:p w14:paraId="3DAC8212" w14:textId="77777777" w:rsidR="00DE4DFB" w:rsidRPr="00DE4DFB" w:rsidRDefault="00DE4DFB" w:rsidP="00DE4DFB">
      <w:pPr>
        <w:bidi/>
        <w:rPr>
          <w:rFonts w:cs="David" w:hint="cs"/>
          <w:rtl/>
        </w:rPr>
      </w:pPr>
      <w:r w:rsidRPr="00DE4DFB">
        <w:rPr>
          <w:rFonts w:cs="David" w:hint="cs"/>
          <w:u w:val="single"/>
          <w:rtl/>
        </w:rPr>
        <w:t>אלי אפללו:</w:t>
      </w:r>
    </w:p>
    <w:p w14:paraId="1E06B66C" w14:textId="77777777" w:rsidR="00DE4DFB" w:rsidRPr="00DE4DFB" w:rsidRDefault="00DE4DFB" w:rsidP="00DE4DFB">
      <w:pPr>
        <w:bidi/>
        <w:rPr>
          <w:rFonts w:cs="David" w:hint="cs"/>
          <w:rtl/>
        </w:rPr>
      </w:pPr>
    </w:p>
    <w:p w14:paraId="02910476" w14:textId="77777777" w:rsidR="00DE4DFB" w:rsidRPr="00DE4DFB" w:rsidRDefault="00DE4DFB" w:rsidP="00DE4DFB">
      <w:pPr>
        <w:bidi/>
        <w:rPr>
          <w:rFonts w:cs="David" w:hint="cs"/>
          <w:rtl/>
        </w:rPr>
      </w:pPr>
      <w:r w:rsidRPr="00DE4DFB">
        <w:rPr>
          <w:rFonts w:cs="David" w:hint="cs"/>
          <w:rtl/>
        </w:rPr>
        <w:tab/>
        <w:t>אני מבקש הצעה לסדר, אדוני.</w:t>
      </w:r>
    </w:p>
    <w:p w14:paraId="1064D153" w14:textId="77777777" w:rsidR="00DE4DFB" w:rsidRPr="00DE4DFB" w:rsidRDefault="00DE4DFB" w:rsidP="00DE4DFB">
      <w:pPr>
        <w:bidi/>
        <w:rPr>
          <w:rFonts w:cs="David" w:hint="cs"/>
          <w:rtl/>
        </w:rPr>
      </w:pPr>
    </w:p>
    <w:p w14:paraId="06BF2850" w14:textId="77777777" w:rsidR="00DE4DFB" w:rsidRPr="00DE4DFB" w:rsidRDefault="00DE4DFB" w:rsidP="00DE4DFB">
      <w:pPr>
        <w:bidi/>
        <w:rPr>
          <w:rFonts w:cs="David"/>
        </w:rPr>
      </w:pPr>
      <w:r w:rsidRPr="00DE4DFB">
        <w:rPr>
          <w:rFonts w:cs="David" w:hint="cs"/>
          <w:u w:val="single"/>
          <w:rtl/>
        </w:rPr>
        <w:t>היו"ר דוד טל:</w:t>
      </w:r>
    </w:p>
    <w:p w14:paraId="6E7A304B" w14:textId="77777777" w:rsidR="00DE4DFB" w:rsidRPr="00DE4DFB" w:rsidRDefault="00DE4DFB" w:rsidP="00DE4DFB">
      <w:pPr>
        <w:bidi/>
        <w:rPr>
          <w:rFonts w:cs="David" w:hint="cs"/>
          <w:rtl/>
        </w:rPr>
      </w:pPr>
    </w:p>
    <w:p w14:paraId="609BA607" w14:textId="77777777" w:rsidR="00DE4DFB" w:rsidRPr="00DE4DFB" w:rsidRDefault="00DE4DFB" w:rsidP="00DE4DFB">
      <w:pPr>
        <w:bidi/>
        <w:rPr>
          <w:rFonts w:cs="David" w:hint="cs"/>
          <w:rtl/>
        </w:rPr>
      </w:pPr>
      <w:r w:rsidRPr="00DE4DFB">
        <w:rPr>
          <w:rFonts w:cs="David" w:hint="cs"/>
          <w:rtl/>
        </w:rPr>
        <w:tab/>
        <w:t>סליחה, אתה צודק. הוא ביקש הצעה לסדר לפני-כן.</w:t>
      </w:r>
    </w:p>
    <w:p w14:paraId="4E3D5340" w14:textId="77777777" w:rsidR="00DE4DFB" w:rsidRDefault="00DE4DFB" w:rsidP="00DE4DFB">
      <w:pPr>
        <w:bidi/>
        <w:rPr>
          <w:rFonts w:cs="David" w:hint="cs"/>
          <w:rtl/>
        </w:rPr>
      </w:pPr>
    </w:p>
    <w:p w14:paraId="21AFAFFE" w14:textId="77777777" w:rsidR="00DE4DFB" w:rsidRDefault="00DE4DFB" w:rsidP="00DE4DFB">
      <w:pPr>
        <w:bidi/>
        <w:rPr>
          <w:rFonts w:cs="David" w:hint="cs"/>
          <w:rtl/>
        </w:rPr>
      </w:pPr>
    </w:p>
    <w:p w14:paraId="6BFF72C5" w14:textId="77777777" w:rsidR="00DE4DFB" w:rsidRDefault="00DE4DFB" w:rsidP="00DE4DFB">
      <w:pPr>
        <w:bidi/>
        <w:rPr>
          <w:rFonts w:cs="David" w:hint="cs"/>
          <w:rtl/>
        </w:rPr>
      </w:pPr>
    </w:p>
    <w:p w14:paraId="41E2E50E" w14:textId="77777777" w:rsidR="00DE4DFB" w:rsidRDefault="00DE4DFB" w:rsidP="00DE4DFB">
      <w:pPr>
        <w:bidi/>
        <w:rPr>
          <w:rFonts w:cs="David" w:hint="cs"/>
          <w:rtl/>
        </w:rPr>
      </w:pPr>
    </w:p>
    <w:p w14:paraId="387A1CBC" w14:textId="77777777" w:rsidR="00DE4DFB" w:rsidRDefault="00DE4DFB" w:rsidP="00DE4DFB">
      <w:pPr>
        <w:bidi/>
        <w:rPr>
          <w:rFonts w:cs="David" w:hint="cs"/>
          <w:rtl/>
        </w:rPr>
      </w:pPr>
    </w:p>
    <w:p w14:paraId="3FAD192F" w14:textId="77777777" w:rsidR="00DE4DFB" w:rsidRPr="00DE4DFB" w:rsidRDefault="00DE4DFB" w:rsidP="00DE4DFB">
      <w:pPr>
        <w:bidi/>
        <w:rPr>
          <w:rFonts w:cs="David" w:hint="cs"/>
          <w:rtl/>
        </w:rPr>
      </w:pPr>
    </w:p>
    <w:p w14:paraId="6EAC0573" w14:textId="77777777" w:rsidR="00DE4DFB" w:rsidRPr="00DE4DFB" w:rsidRDefault="00DE4DFB" w:rsidP="00DE4DFB">
      <w:pPr>
        <w:bidi/>
        <w:rPr>
          <w:rFonts w:cs="David" w:hint="cs"/>
          <w:rtl/>
        </w:rPr>
      </w:pPr>
      <w:r w:rsidRPr="00DE4DFB">
        <w:rPr>
          <w:rFonts w:cs="David" w:hint="cs"/>
          <w:u w:val="single"/>
          <w:rtl/>
        </w:rPr>
        <w:t>אלי אפללו:</w:t>
      </w:r>
    </w:p>
    <w:p w14:paraId="585A03C3" w14:textId="77777777" w:rsidR="00DE4DFB" w:rsidRPr="00DE4DFB" w:rsidRDefault="00DE4DFB" w:rsidP="00DE4DFB">
      <w:pPr>
        <w:bidi/>
        <w:rPr>
          <w:rFonts w:cs="David" w:hint="cs"/>
          <w:rtl/>
        </w:rPr>
      </w:pPr>
    </w:p>
    <w:p w14:paraId="104F3AC4" w14:textId="77777777" w:rsidR="00DE4DFB" w:rsidRPr="00DE4DFB" w:rsidRDefault="00DE4DFB" w:rsidP="00DE4DFB">
      <w:pPr>
        <w:bidi/>
        <w:rPr>
          <w:rFonts w:cs="David" w:hint="cs"/>
          <w:rtl/>
        </w:rPr>
      </w:pPr>
      <w:r w:rsidRPr="00DE4DFB">
        <w:rPr>
          <w:rFonts w:cs="David" w:hint="cs"/>
          <w:rtl/>
        </w:rPr>
        <w:tab/>
        <w:t xml:space="preserve"> בעקבות מה שאמרת על מה שנאמר בתקשורת על כך שהיושב ראש מנהל משא ומתן או מגעים עם </w:t>
      </w:r>
      <w:proofErr w:type="spellStart"/>
      <w:r w:rsidRPr="00DE4DFB">
        <w:rPr>
          <w:rFonts w:cs="David" w:hint="cs"/>
          <w:rtl/>
        </w:rPr>
        <w:t>גאידמק</w:t>
      </w:r>
      <w:proofErr w:type="spellEnd"/>
      <w:r w:rsidRPr="00DE4DFB">
        <w:rPr>
          <w:rFonts w:cs="David" w:hint="cs"/>
          <w:rtl/>
        </w:rPr>
        <w:t xml:space="preserve"> או מישהו מטעם קדימה </w:t>
      </w:r>
      <w:r w:rsidRPr="00DE4DFB">
        <w:rPr>
          <w:rFonts w:cs="David"/>
          <w:rtl/>
        </w:rPr>
        <w:t>–</w:t>
      </w:r>
      <w:r w:rsidRPr="00DE4DFB">
        <w:rPr>
          <w:rFonts w:cs="David" w:hint="cs"/>
          <w:rtl/>
        </w:rPr>
        <w:t xml:space="preserve"> אני בדקתי את הנושא הזה, ואני קודם כול מוחה נמרצות. לא היה ולא נברא. זה סוג ההשמצות הנלוזות ביותר שיכולות להיות. אני מוחה לחלוטין כיושב ראש הסיעה. אני לא יודע מי אמר, כי כפי שאמרת, הוא התחבא. אני לא יודע אם זה מקדימה או זאת דיסאינפורמציה ממפלגות אחרות.</w:t>
      </w:r>
    </w:p>
    <w:p w14:paraId="4A8E2C65" w14:textId="77777777" w:rsidR="00DE4DFB" w:rsidRPr="00DE4DFB" w:rsidRDefault="00DE4DFB" w:rsidP="00DE4DFB">
      <w:pPr>
        <w:bidi/>
        <w:rPr>
          <w:rFonts w:cs="David" w:hint="cs"/>
          <w:rtl/>
        </w:rPr>
      </w:pPr>
    </w:p>
    <w:p w14:paraId="4B4A0B90" w14:textId="77777777" w:rsidR="00DE4DFB" w:rsidRPr="00DE4DFB" w:rsidRDefault="00DE4DFB" w:rsidP="00DE4DFB">
      <w:pPr>
        <w:bidi/>
        <w:rPr>
          <w:rFonts w:cs="David" w:hint="cs"/>
          <w:u w:val="single"/>
          <w:rtl/>
        </w:rPr>
      </w:pPr>
      <w:r w:rsidRPr="00DE4DFB">
        <w:rPr>
          <w:rFonts w:cs="David" w:hint="cs"/>
          <w:u w:val="single"/>
          <w:rtl/>
        </w:rPr>
        <w:t>קריאה:</w:t>
      </w:r>
    </w:p>
    <w:p w14:paraId="72AA6A3A" w14:textId="77777777" w:rsidR="00DE4DFB" w:rsidRPr="00DE4DFB" w:rsidRDefault="00DE4DFB" w:rsidP="00DE4DFB">
      <w:pPr>
        <w:bidi/>
        <w:rPr>
          <w:rFonts w:cs="David" w:hint="cs"/>
          <w:rtl/>
        </w:rPr>
      </w:pPr>
    </w:p>
    <w:p w14:paraId="0EBA27E3" w14:textId="77777777" w:rsidR="00DE4DFB" w:rsidRPr="00DE4DFB" w:rsidRDefault="00DE4DFB" w:rsidP="00DE4DFB">
      <w:pPr>
        <w:bidi/>
        <w:rPr>
          <w:rFonts w:cs="David" w:hint="cs"/>
          <w:rtl/>
        </w:rPr>
      </w:pPr>
      <w:r w:rsidRPr="00DE4DFB">
        <w:rPr>
          <w:rFonts w:cs="David" w:hint="cs"/>
          <w:rtl/>
        </w:rPr>
        <w:tab/>
        <w:t>או מאחורה.</w:t>
      </w:r>
    </w:p>
    <w:p w14:paraId="1698E9D6" w14:textId="77777777" w:rsidR="00DE4DFB" w:rsidRPr="00DE4DFB" w:rsidRDefault="00DE4DFB" w:rsidP="00DE4DFB">
      <w:pPr>
        <w:bidi/>
        <w:rPr>
          <w:rFonts w:cs="David" w:hint="cs"/>
          <w:rtl/>
        </w:rPr>
      </w:pPr>
    </w:p>
    <w:p w14:paraId="034F7D54" w14:textId="77777777" w:rsidR="00DE4DFB" w:rsidRPr="00DE4DFB" w:rsidRDefault="00DE4DFB" w:rsidP="00DE4DFB">
      <w:pPr>
        <w:bidi/>
        <w:rPr>
          <w:rFonts w:cs="David"/>
        </w:rPr>
      </w:pPr>
      <w:r w:rsidRPr="00DE4DFB">
        <w:rPr>
          <w:rFonts w:cs="David" w:hint="cs"/>
          <w:u w:val="single"/>
          <w:rtl/>
        </w:rPr>
        <w:t>היו"ר דוד טל:</w:t>
      </w:r>
    </w:p>
    <w:p w14:paraId="1B87B70A" w14:textId="77777777" w:rsidR="00DE4DFB" w:rsidRPr="00DE4DFB" w:rsidRDefault="00DE4DFB" w:rsidP="00DE4DFB">
      <w:pPr>
        <w:bidi/>
        <w:rPr>
          <w:rFonts w:cs="David" w:hint="cs"/>
          <w:rtl/>
        </w:rPr>
      </w:pPr>
    </w:p>
    <w:p w14:paraId="4085C4F7" w14:textId="77777777" w:rsidR="00DE4DFB" w:rsidRPr="00DE4DFB" w:rsidRDefault="00DE4DFB" w:rsidP="00DE4DFB">
      <w:pPr>
        <w:bidi/>
        <w:rPr>
          <w:rFonts w:cs="David" w:hint="cs"/>
          <w:rtl/>
        </w:rPr>
      </w:pPr>
      <w:r w:rsidRPr="00DE4DFB">
        <w:rPr>
          <w:rFonts w:cs="David" w:hint="cs"/>
          <w:rtl/>
        </w:rPr>
        <w:tab/>
        <w:t>תודה רבה. חבר הכנסת שרוני, בבקשה.</w:t>
      </w:r>
    </w:p>
    <w:p w14:paraId="66E20966" w14:textId="77777777" w:rsidR="00DE4DFB" w:rsidRPr="00DE4DFB" w:rsidRDefault="00DE4DFB" w:rsidP="00DE4DFB">
      <w:pPr>
        <w:bidi/>
        <w:rPr>
          <w:rFonts w:cs="David" w:hint="cs"/>
          <w:rtl/>
        </w:rPr>
      </w:pPr>
    </w:p>
    <w:p w14:paraId="088F8DD0" w14:textId="77777777" w:rsidR="00DE4DFB" w:rsidRPr="00DE4DFB" w:rsidRDefault="00DE4DFB" w:rsidP="00DE4DFB">
      <w:pPr>
        <w:bidi/>
        <w:rPr>
          <w:rFonts w:cs="David" w:hint="cs"/>
          <w:rtl/>
        </w:rPr>
      </w:pPr>
      <w:r w:rsidRPr="00DE4DFB">
        <w:rPr>
          <w:rFonts w:cs="David" w:hint="cs"/>
          <w:u w:val="single"/>
          <w:rtl/>
        </w:rPr>
        <w:t>משה שרוני:</w:t>
      </w:r>
    </w:p>
    <w:p w14:paraId="06400C6E" w14:textId="77777777" w:rsidR="00DE4DFB" w:rsidRPr="00DE4DFB" w:rsidRDefault="00DE4DFB" w:rsidP="00DE4DFB">
      <w:pPr>
        <w:bidi/>
        <w:rPr>
          <w:rFonts w:cs="David" w:hint="cs"/>
          <w:rtl/>
        </w:rPr>
      </w:pPr>
    </w:p>
    <w:p w14:paraId="62297D59" w14:textId="77777777" w:rsidR="00DE4DFB" w:rsidRPr="00DE4DFB" w:rsidRDefault="00DE4DFB" w:rsidP="00DE4DFB">
      <w:pPr>
        <w:bidi/>
        <w:rPr>
          <w:rFonts w:cs="David" w:hint="cs"/>
          <w:rtl/>
        </w:rPr>
      </w:pPr>
      <w:r w:rsidRPr="00DE4DFB">
        <w:rPr>
          <w:rFonts w:cs="David" w:hint="cs"/>
          <w:rtl/>
        </w:rPr>
        <w:tab/>
        <w:t xml:space="preserve">אדוני היושב ראש, חברי כנסת. אני מבקש קצת הקשבה. החברים הטובים ביותר רוצים להסיט את הדיון, ואני רוצה להתמקד בשאלה למה אנחנו רוצים להתפלג. אני יכול להגיד לחברי כנסת שההתפלגות לא באה כל-כך בקלות. מפלגת גיל נוסדה על-ידי עם עוד כמה חברים מחטיבת השלטון המקומי של הגמלאים. אנחנו יצאנו לדרך וחתמנו על הסכם קואליציוני שמונח לפניכם יחד עם נאום ראש הממשלה אחרי חתימת ההסכם. כל ההסכם היה צריך להתבצע עד סוף 2006, ואנחנו נמצאים בשנת 2008, ואיך אומרים בעברית קלה? נָדָה </w:t>
      </w:r>
      <w:r w:rsidRPr="00DE4DFB">
        <w:rPr>
          <w:rFonts w:cs="David"/>
          <w:rtl/>
        </w:rPr>
        <w:t>–</w:t>
      </w:r>
      <w:r w:rsidRPr="00DE4DFB">
        <w:rPr>
          <w:rFonts w:cs="David" w:hint="cs"/>
          <w:rtl/>
        </w:rPr>
        <w:t xml:space="preserve"> לא קרה שום דבר. נושא קצבאות הגמלה </w:t>
      </w:r>
      <w:r w:rsidRPr="00DE4DFB">
        <w:rPr>
          <w:rFonts w:cs="David"/>
          <w:rtl/>
        </w:rPr>
        <w:t>–</w:t>
      </w:r>
      <w:r w:rsidRPr="00DE4DFB">
        <w:rPr>
          <w:rFonts w:cs="David" w:hint="cs"/>
          <w:rtl/>
        </w:rPr>
        <w:t xml:space="preserve"> לא בוצע; דמי ניהול </w:t>
      </w:r>
      <w:r w:rsidRPr="00DE4DFB">
        <w:rPr>
          <w:rFonts w:cs="David"/>
          <w:rtl/>
        </w:rPr>
        <w:t>–</w:t>
      </w:r>
      <w:r w:rsidRPr="00DE4DFB">
        <w:rPr>
          <w:rFonts w:cs="David" w:hint="cs"/>
          <w:rtl/>
        </w:rPr>
        <w:t xml:space="preserve"> לא בוצע; אלמן-אלמנה </w:t>
      </w:r>
      <w:r w:rsidRPr="00DE4DFB">
        <w:rPr>
          <w:rFonts w:cs="David"/>
          <w:rtl/>
        </w:rPr>
        <w:t>–</w:t>
      </w:r>
      <w:r w:rsidRPr="00DE4DFB">
        <w:rPr>
          <w:rFonts w:cs="David" w:hint="cs"/>
          <w:rtl/>
        </w:rPr>
        <w:t xml:space="preserve"> לא בוצע; ועוד כמה סעיפים. </w:t>
      </w:r>
    </w:p>
    <w:p w14:paraId="6CBAB1AC" w14:textId="77777777" w:rsidR="00DE4DFB" w:rsidRPr="00DE4DFB" w:rsidRDefault="00DE4DFB" w:rsidP="00DE4DFB">
      <w:pPr>
        <w:bidi/>
        <w:rPr>
          <w:rFonts w:cs="David" w:hint="cs"/>
          <w:rtl/>
        </w:rPr>
      </w:pPr>
    </w:p>
    <w:p w14:paraId="513EF45E" w14:textId="77777777" w:rsidR="00DE4DFB" w:rsidRPr="00DE4DFB" w:rsidRDefault="00DE4DFB" w:rsidP="00DE4DFB">
      <w:pPr>
        <w:bidi/>
        <w:ind w:firstLine="567"/>
        <w:rPr>
          <w:rFonts w:cs="David" w:hint="cs"/>
          <w:rtl/>
        </w:rPr>
      </w:pPr>
      <w:r w:rsidRPr="00DE4DFB">
        <w:rPr>
          <w:rFonts w:cs="David" w:hint="cs"/>
          <w:rtl/>
        </w:rPr>
        <w:t xml:space="preserve">לכן ביקשתי דיון בסיעה. הוזמנו לראש הממשלה ב-14 באפריל; קיימנו ישיבת סיעה, והסיעה החליטה שאם ראש הממשלה לא מקבל את הדרישות שלנו לביצוע ההסכם, הסיעה תתכנס מיד אחרי חג הפסח ותדון על המשכיות בקואליציה. יצאנו מהישיבה עם ראש הממשלה עם תשובה שלילית, שאולי ב-2009 הוא יבצע את זה. ביקשתי כינוס של הסיעה, וקיבלתי מראש הסיעה תשובה חד-משמעית שיושב ראש המפלגה לא רוצה לכנס את הסיעה. בעקבות זאת הגשתי התפטרות ממפלגת גיל. אני לא יכול להיות במפלגה שבוגדת בבוחריה, ומנפנפת בדברי בלע ושקרים, דברים לא מדויקים. זאת עובדה למה אני רוצה להתפלג יחד עם חבריי, אלחנן גלזר ושרה מרום-שלו. בגלל זה אנחנו רוצים להתפלג. </w:t>
      </w:r>
    </w:p>
    <w:p w14:paraId="77318EBD" w14:textId="77777777" w:rsidR="00DE4DFB" w:rsidRPr="00DE4DFB" w:rsidRDefault="00DE4DFB" w:rsidP="00DE4DFB">
      <w:pPr>
        <w:bidi/>
        <w:ind w:firstLine="567"/>
        <w:rPr>
          <w:rFonts w:cs="David" w:hint="cs"/>
          <w:rtl/>
        </w:rPr>
      </w:pPr>
    </w:p>
    <w:p w14:paraId="433DEBA3" w14:textId="77777777" w:rsidR="00DE4DFB" w:rsidRPr="00DE4DFB" w:rsidRDefault="00DE4DFB" w:rsidP="00DE4DFB">
      <w:pPr>
        <w:bidi/>
        <w:ind w:firstLine="567"/>
        <w:rPr>
          <w:rFonts w:cs="David" w:hint="cs"/>
          <w:rtl/>
        </w:rPr>
      </w:pPr>
      <w:r w:rsidRPr="00DE4DFB">
        <w:rPr>
          <w:rFonts w:cs="David" w:hint="cs"/>
          <w:rtl/>
        </w:rPr>
        <w:t xml:space="preserve">אנחנו רוצים להחזיר לגמלאים את הכבוד שנתנו לנו כאשר בחרו בנו. לא אנחנו בגדנו בבוחרים, אלא הם בגדו בבוחרים. לכן אני רוצה להבהיר חד משמעית שההתפלגות לא הייתה קלה, ושיפסיקו עם כל הרינונים, ההשמצות והשקרים מבוקר עד לילה. בהמשך לחוות הדעת של היועצת המשפטית של הכנסת אנחנו הנחנו את ההסכם ב-1 במאי, ו-18 יום לא היה זמן לעבור על ההסכם ולכתוב הערות מה לא בסדר ומה כן בסדר? 18 ימים. מה זה אומר? תחליטו בעצמכם. </w:t>
      </w:r>
    </w:p>
    <w:p w14:paraId="3985932C" w14:textId="77777777" w:rsidR="00DE4DFB" w:rsidRPr="00DE4DFB" w:rsidRDefault="00DE4DFB" w:rsidP="00DE4DFB">
      <w:pPr>
        <w:bidi/>
        <w:rPr>
          <w:rFonts w:cs="David" w:hint="cs"/>
          <w:rtl/>
        </w:rPr>
      </w:pPr>
    </w:p>
    <w:p w14:paraId="546BD959" w14:textId="77777777" w:rsidR="00DE4DFB" w:rsidRPr="00DE4DFB" w:rsidRDefault="00DE4DFB" w:rsidP="00DE4DFB">
      <w:pPr>
        <w:bidi/>
        <w:rPr>
          <w:rFonts w:cs="David" w:hint="cs"/>
          <w:rtl/>
        </w:rPr>
      </w:pPr>
      <w:r w:rsidRPr="00DE4DFB">
        <w:rPr>
          <w:rFonts w:cs="David" w:hint="cs"/>
          <w:rtl/>
        </w:rPr>
        <w:tab/>
        <w:t xml:space="preserve">"ביום 1 במאי 2008 הודענו בכתב ליושב ראש ועדת הכנסת </w:t>
      </w:r>
      <w:r w:rsidRPr="00DE4DFB">
        <w:rPr>
          <w:rFonts w:cs="David"/>
          <w:rtl/>
        </w:rPr>
        <w:t>–</w:t>
      </w:r>
      <w:r w:rsidRPr="00DE4DFB">
        <w:rPr>
          <w:rFonts w:cs="David" w:hint="cs"/>
          <w:rtl/>
        </w:rPr>
        <w:t xml:space="preserve"> אלחנן גלזר, שרה מרום שלו ואני </w:t>
      </w:r>
      <w:r w:rsidRPr="00DE4DFB">
        <w:rPr>
          <w:rFonts w:cs="David"/>
          <w:rtl/>
        </w:rPr>
        <w:t>–</w:t>
      </w:r>
      <w:r w:rsidRPr="00DE4DFB">
        <w:rPr>
          <w:rFonts w:cs="David" w:hint="cs"/>
          <w:rtl/>
        </w:rPr>
        <w:t xml:space="preserve"> על התפלגותנו מסיעת גיל ועל הקמת סיעה חדשה בשם "צדק לגמלאים". בנוסף ביקשנו כי ועדת הכנסת תכיר בסיעה חדשה כמייצגת את מפלגת "צדק חברתי" אשר איתה חתמנו על הסכם ביום 1 במאי 2008. לאור הערותיה של היועצת המשפטית של הכנסת ב-18 בחודש בלבד, בנוגע להסכם עם "צדק חברתי" אנחנו מבקשים כי ועדת הכנסת תאשר היום את ההתפלגות מסיעת גיל, ואת שם הסיעה החדשה, סיעת "צדק חברתי </w:t>
      </w:r>
      <w:r w:rsidRPr="00DE4DFB">
        <w:rPr>
          <w:rFonts w:cs="David"/>
          <w:rtl/>
        </w:rPr>
        <w:t>–</w:t>
      </w:r>
      <w:r w:rsidRPr="00DE4DFB">
        <w:rPr>
          <w:rFonts w:cs="David" w:hint="cs"/>
          <w:rtl/>
        </w:rPr>
        <w:t xml:space="preserve"> צדק לגמלאים". </w:t>
      </w:r>
    </w:p>
    <w:p w14:paraId="487E076B" w14:textId="77777777" w:rsidR="00DE4DFB" w:rsidRPr="00DE4DFB" w:rsidRDefault="00DE4DFB" w:rsidP="00DE4DFB">
      <w:pPr>
        <w:bidi/>
        <w:rPr>
          <w:rFonts w:cs="David" w:hint="cs"/>
          <w:rtl/>
        </w:rPr>
      </w:pPr>
    </w:p>
    <w:p w14:paraId="25EF76C7" w14:textId="77777777" w:rsidR="00DE4DFB" w:rsidRPr="00DE4DFB" w:rsidRDefault="00DE4DFB" w:rsidP="00DE4DFB">
      <w:pPr>
        <w:bidi/>
        <w:rPr>
          <w:rFonts w:cs="David" w:hint="cs"/>
          <w:rtl/>
        </w:rPr>
      </w:pPr>
      <w:r w:rsidRPr="00DE4DFB">
        <w:rPr>
          <w:rFonts w:cs="David" w:hint="cs"/>
          <w:rtl/>
        </w:rPr>
        <w:tab/>
        <w:t>לגבי אישור ההסכם עם מפלגת "צדק חברתי", לאחר שנלמד את הערותיה של היועצת המשפטית נביא את ההסכם לאישור ועדת הכנסת". תודה רבה.</w:t>
      </w:r>
    </w:p>
    <w:p w14:paraId="6EAC8123" w14:textId="77777777" w:rsidR="00DE4DFB" w:rsidRDefault="00DE4DFB" w:rsidP="00DE4DFB">
      <w:pPr>
        <w:bidi/>
        <w:rPr>
          <w:rFonts w:cs="David" w:hint="cs"/>
          <w:rtl/>
        </w:rPr>
      </w:pPr>
    </w:p>
    <w:p w14:paraId="6AE31B8A" w14:textId="77777777" w:rsidR="00DE4DFB" w:rsidRDefault="00DE4DFB" w:rsidP="00DE4DFB">
      <w:pPr>
        <w:bidi/>
        <w:rPr>
          <w:rFonts w:cs="David" w:hint="cs"/>
          <w:rtl/>
        </w:rPr>
      </w:pPr>
    </w:p>
    <w:p w14:paraId="25A478D7" w14:textId="77777777" w:rsidR="00DE4DFB" w:rsidRDefault="00DE4DFB" w:rsidP="00DE4DFB">
      <w:pPr>
        <w:bidi/>
        <w:rPr>
          <w:rFonts w:cs="David" w:hint="cs"/>
          <w:rtl/>
        </w:rPr>
      </w:pPr>
    </w:p>
    <w:p w14:paraId="31BCA5C0" w14:textId="77777777" w:rsidR="00DE4DFB" w:rsidRDefault="00DE4DFB" w:rsidP="00DE4DFB">
      <w:pPr>
        <w:bidi/>
        <w:rPr>
          <w:rFonts w:cs="David" w:hint="cs"/>
          <w:rtl/>
        </w:rPr>
      </w:pPr>
    </w:p>
    <w:p w14:paraId="2D2F81D4" w14:textId="77777777" w:rsidR="00DE4DFB" w:rsidRDefault="00DE4DFB" w:rsidP="00DE4DFB">
      <w:pPr>
        <w:bidi/>
        <w:rPr>
          <w:rFonts w:cs="David" w:hint="cs"/>
          <w:rtl/>
        </w:rPr>
      </w:pPr>
    </w:p>
    <w:p w14:paraId="12947C02" w14:textId="77777777" w:rsidR="00DE4DFB" w:rsidRDefault="00DE4DFB" w:rsidP="00DE4DFB">
      <w:pPr>
        <w:bidi/>
        <w:rPr>
          <w:rFonts w:cs="David" w:hint="cs"/>
          <w:rtl/>
        </w:rPr>
      </w:pPr>
    </w:p>
    <w:p w14:paraId="656611F8" w14:textId="77777777" w:rsidR="00DE4DFB" w:rsidRDefault="00DE4DFB" w:rsidP="00DE4DFB">
      <w:pPr>
        <w:bidi/>
        <w:rPr>
          <w:rFonts w:cs="David" w:hint="cs"/>
          <w:rtl/>
        </w:rPr>
      </w:pPr>
    </w:p>
    <w:p w14:paraId="17CC4E9B" w14:textId="77777777" w:rsidR="00DE4DFB" w:rsidRPr="00DE4DFB" w:rsidRDefault="00DE4DFB" w:rsidP="00DE4DFB">
      <w:pPr>
        <w:bidi/>
        <w:rPr>
          <w:rFonts w:cs="David" w:hint="cs"/>
          <w:rtl/>
        </w:rPr>
      </w:pPr>
    </w:p>
    <w:p w14:paraId="13F05F49"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784383C" w14:textId="77777777" w:rsidR="00DE4DFB" w:rsidRPr="00DE4DFB" w:rsidRDefault="00DE4DFB" w:rsidP="00DE4DFB">
      <w:pPr>
        <w:bidi/>
        <w:rPr>
          <w:rFonts w:cs="David" w:hint="cs"/>
          <w:rtl/>
        </w:rPr>
      </w:pPr>
    </w:p>
    <w:p w14:paraId="766DF890" w14:textId="77777777" w:rsidR="00DE4DFB" w:rsidRPr="00DE4DFB" w:rsidRDefault="00DE4DFB" w:rsidP="00DE4DFB">
      <w:pPr>
        <w:bidi/>
        <w:rPr>
          <w:rFonts w:cs="David" w:hint="cs"/>
          <w:rtl/>
        </w:rPr>
      </w:pPr>
      <w:r w:rsidRPr="00DE4DFB">
        <w:rPr>
          <w:rFonts w:cs="David" w:hint="cs"/>
          <w:rtl/>
        </w:rPr>
        <w:tab/>
        <w:t xml:space="preserve">תודה רבה. חבר הכנסת גלנטי, בבקשה. אני רוצה לקרוא את רשימת הדוברים. מי שירצה להצטרף, שיירשם. לאחר חבר הכנסת גלנטי </w:t>
      </w:r>
      <w:r w:rsidRPr="00DE4DFB">
        <w:rPr>
          <w:rFonts w:cs="David"/>
          <w:rtl/>
        </w:rPr>
        <w:t>–</w:t>
      </w:r>
      <w:r w:rsidRPr="00DE4DFB">
        <w:rPr>
          <w:rFonts w:cs="David" w:hint="cs"/>
          <w:rtl/>
        </w:rPr>
        <w:t xml:space="preserve"> חברת הכנסת גלאון, חברת הכנסת </w:t>
      </w:r>
      <w:proofErr w:type="spellStart"/>
      <w:r w:rsidRPr="00DE4DFB">
        <w:rPr>
          <w:rFonts w:cs="David" w:hint="cs"/>
          <w:rtl/>
        </w:rPr>
        <w:t>יחימוביץ</w:t>
      </w:r>
      <w:proofErr w:type="spellEnd"/>
      <w:r w:rsidRPr="00DE4DFB">
        <w:rPr>
          <w:rFonts w:cs="David" w:hint="cs"/>
          <w:rtl/>
        </w:rPr>
        <w:t>', חבר הכנסת גדעון סער, חבר הכנסת אדלשטיין- -</w:t>
      </w:r>
    </w:p>
    <w:p w14:paraId="73E590F0" w14:textId="77777777" w:rsidR="00DE4DFB" w:rsidRPr="00DE4DFB" w:rsidRDefault="00DE4DFB" w:rsidP="00DE4DFB">
      <w:pPr>
        <w:bidi/>
        <w:rPr>
          <w:rFonts w:cs="David" w:hint="cs"/>
          <w:rtl/>
        </w:rPr>
      </w:pPr>
    </w:p>
    <w:p w14:paraId="48F6454B" w14:textId="77777777" w:rsidR="00DE4DFB" w:rsidRPr="00DE4DFB" w:rsidRDefault="00DE4DFB" w:rsidP="00DE4DFB">
      <w:pPr>
        <w:bidi/>
        <w:rPr>
          <w:rFonts w:cs="David"/>
          <w:u w:val="single"/>
          <w:rtl/>
        </w:rPr>
      </w:pPr>
      <w:r w:rsidRPr="00DE4DFB">
        <w:rPr>
          <w:rFonts w:cs="David"/>
          <w:u w:val="single"/>
          <w:rtl/>
        </w:rPr>
        <w:t>מוחמד ברכה:</w:t>
      </w:r>
    </w:p>
    <w:p w14:paraId="2ACD1CB3" w14:textId="77777777" w:rsidR="00DE4DFB" w:rsidRPr="00DE4DFB" w:rsidRDefault="00DE4DFB" w:rsidP="00DE4DFB">
      <w:pPr>
        <w:bidi/>
        <w:rPr>
          <w:rFonts w:cs="David"/>
          <w:u w:val="single"/>
          <w:rtl/>
        </w:rPr>
      </w:pPr>
    </w:p>
    <w:p w14:paraId="19D2B953" w14:textId="77777777" w:rsidR="00DE4DFB" w:rsidRPr="00DE4DFB" w:rsidRDefault="00DE4DFB" w:rsidP="00DE4DFB">
      <w:pPr>
        <w:bidi/>
        <w:rPr>
          <w:rFonts w:cs="David" w:hint="cs"/>
          <w:rtl/>
        </w:rPr>
      </w:pPr>
      <w:r w:rsidRPr="00DE4DFB">
        <w:rPr>
          <w:rFonts w:cs="David"/>
          <w:rtl/>
        </w:rPr>
        <w:tab/>
      </w:r>
      <w:r w:rsidRPr="00DE4DFB">
        <w:rPr>
          <w:rFonts w:cs="David" w:hint="cs"/>
          <w:rtl/>
        </w:rPr>
        <w:t>היועצת המשפטית לפני גלנטי?</w:t>
      </w:r>
    </w:p>
    <w:p w14:paraId="441C64C4" w14:textId="77777777" w:rsidR="00DE4DFB" w:rsidRPr="00DE4DFB" w:rsidRDefault="00DE4DFB" w:rsidP="00DE4DFB">
      <w:pPr>
        <w:bidi/>
        <w:rPr>
          <w:rFonts w:cs="David" w:hint="cs"/>
          <w:rtl/>
        </w:rPr>
      </w:pPr>
    </w:p>
    <w:p w14:paraId="1052953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B330292" w14:textId="77777777" w:rsidR="00DE4DFB" w:rsidRPr="00DE4DFB" w:rsidRDefault="00DE4DFB" w:rsidP="00DE4DFB">
      <w:pPr>
        <w:bidi/>
        <w:rPr>
          <w:rFonts w:cs="David" w:hint="cs"/>
          <w:rtl/>
        </w:rPr>
      </w:pPr>
    </w:p>
    <w:p w14:paraId="7EF67F97" w14:textId="77777777" w:rsidR="00DE4DFB" w:rsidRPr="00DE4DFB" w:rsidRDefault="00DE4DFB" w:rsidP="00DE4DFB">
      <w:pPr>
        <w:bidi/>
        <w:rPr>
          <w:rFonts w:cs="David" w:hint="cs"/>
          <w:rtl/>
        </w:rPr>
      </w:pPr>
      <w:r w:rsidRPr="00DE4DFB">
        <w:rPr>
          <w:rFonts w:cs="David" w:hint="cs"/>
          <w:rtl/>
        </w:rPr>
        <w:tab/>
        <w:t xml:space="preserve"> - - רובי ריבלין, יואל חסון ונסים זאב. </w:t>
      </w:r>
    </w:p>
    <w:p w14:paraId="5189BAEA" w14:textId="77777777" w:rsidR="00DE4DFB" w:rsidRPr="00DE4DFB" w:rsidRDefault="00DE4DFB" w:rsidP="00DE4DFB">
      <w:pPr>
        <w:bidi/>
        <w:rPr>
          <w:rFonts w:cs="David" w:hint="cs"/>
          <w:rtl/>
        </w:rPr>
      </w:pPr>
    </w:p>
    <w:p w14:paraId="2BD494FA" w14:textId="77777777" w:rsidR="00DE4DFB" w:rsidRPr="00DE4DFB" w:rsidRDefault="00DE4DFB" w:rsidP="00DE4DFB">
      <w:pPr>
        <w:bidi/>
        <w:ind w:firstLine="567"/>
        <w:rPr>
          <w:rFonts w:cs="David" w:hint="cs"/>
          <w:rtl/>
        </w:rPr>
      </w:pPr>
      <w:r w:rsidRPr="00DE4DFB">
        <w:rPr>
          <w:rFonts w:cs="David" w:hint="cs"/>
          <w:rtl/>
        </w:rPr>
        <w:t>אם היועצת המשפטית תישאל, היא תענה על כל שאלה. חבר הכנסת גלנטי, בבקשה.</w:t>
      </w:r>
    </w:p>
    <w:p w14:paraId="1563F8DD" w14:textId="77777777" w:rsidR="00DE4DFB" w:rsidRPr="00DE4DFB" w:rsidRDefault="00DE4DFB" w:rsidP="00DE4DFB">
      <w:pPr>
        <w:bidi/>
        <w:rPr>
          <w:rFonts w:cs="David" w:hint="cs"/>
          <w:rtl/>
        </w:rPr>
      </w:pPr>
    </w:p>
    <w:p w14:paraId="374EF90C"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6BB51520" w14:textId="77777777" w:rsidR="00DE4DFB" w:rsidRPr="00DE4DFB" w:rsidRDefault="00DE4DFB" w:rsidP="00DE4DFB">
      <w:pPr>
        <w:pStyle w:val="Heading5"/>
        <w:jc w:val="left"/>
        <w:rPr>
          <w:rFonts w:hint="cs"/>
          <w:sz w:val="24"/>
          <w:rtl/>
        </w:rPr>
      </w:pPr>
    </w:p>
    <w:p w14:paraId="1CF86FAD" w14:textId="77777777" w:rsidR="00DE4DFB" w:rsidRPr="00DE4DFB" w:rsidRDefault="00DE4DFB" w:rsidP="00DE4DFB">
      <w:pPr>
        <w:bidi/>
        <w:rPr>
          <w:rFonts w:cs="David" w:hint="cs"/>
          <w:rtl/>
        </w:rPr>
      </w:pPr>
      <w:r w:rsidRPr="00DE4DFB">
        <w:rPr>
          <w:rFonts w:cs="David" w:hint="cs"/>
          <w:rtl/>
        </w:rPr>
        <w:tab/>
        <w:t>בוקר טוב לכל הנוכחים. צר לי שהמפלגה שלנו, שנבחרה כדת וכדין על-ידי ציבור בוחרים מכל שכבות העם עומדת היום במצב מביש ולא במקומו, בכל זאת משום שמספר חברים לא היו מוכנים לקבל בשום אופן את ההחלטות הדמוקרטיות של המפלגה ושל הסיעה. צר לי לומר שאכן היו החלטות חד-משמעיות שקובעות שאנחנו לא נצא מהקואליציה, אלא רק אם יתברר במהלך מושב הקיץ של הכנסת שאכן לא מתקיימות התחייבויותיו של ראש הממשלה וסיעת קדימה. מאחר שאנחנו רק בראשית דרכה של הכנסת במושב הקיץ- -</w:t>
      </w:r>
    </w:p>
    <w:p w14:paraId="01E10DDA" w14:textId="77777777" w:rsidR="00DE4DFB" w:rsidRPr="00DE4DFB" w:rsidRDefault="00DE4DFB" w:rsidP="00DE4DFB">
      <w:pPr>
        <w:bidi/>
        <w:rPr>
          <w:rFonts w:cs="David" w:hint="cs"/>
          <w:rtl/>
        </w:rPr>
      </w:pPr>
    </w:p>
    <w:p w14:paraId="31DD1B0B" w14:textId="77777777" w:rsidR="00DE4DFB" w:rsidRPr="00DE4DFB" w:rsidRDefault="00DE4DFB" w:rsidP="00DE4DFB">
      <w:pPr>
        <w:bidi/>
        <w:rPr>
          <w:rFonts w:cs="David" w:hint="cs"/>
          <w:u w:val="single"/>
          <w:rtl/>
        </w:rPr>
      </w:pPr>
      <w:r w:rsidRPr="00DE4DFB">
        <w:rPr>
          <w:rFonts w:cs="David" w:hint="cs"/>
          <w:u w:val="single"/>
          <w:rtl/>
        </w:rPr>
        <w:t>אלחנן גלזר:</w:t>
      </w:r>
    </w:p>
    <w:p w14:paraId="0A634D58" w14:textId="77777777" w:rsidR="00DE4DFB" w:rsidRPr="00DE4DFB" w:rsidRDefault="00DE4DFB" w:rsidP="00DE4DFB">
      <w:pPr>
        <w:bidi/>
        <w:rPr>
          <w:rFonts w:cs="David" w:hint="cs"/>
          <w:rtl/>
        </w:rPr>
      </w:pPr>
    </w:p>
    <w:p w14:paraId="1E9AD302" w14:textId="77777777" w:rsidR="00DE4DFB" w:rsidRPr="00DE4DFB" w:rsidRDefault="00DE4DFB" w:rsidP="00DE4DFB">
      <w:pPr>
        <w:bidi/>
        <w:rPr>
          <w:rFonts w:cs="David" w:hint="cs"/>
          <w:rtl/>
        </w:rPr>
      </w:pPr>
      <w:r w:rsidRPr="00DE4DFB">
        <w:rPr>
          <w:rFonts w:cs="David" w:hint="cs"/>
          <w:rtl/>
        </w:rPr>
        <w:tab/>
        <w:t>ב-2006?</w:t>
      </w:r>
    </w:p>
    <w:p w14:paraId="349DA362" w14:textId="77777777" w:rsidR="00DE4DFB" w:rsidRPr="00DE4DFB" w:rsidRDefault="00DE4DFB" w:rsidP="00DE4DFB">
      <w:pPr>
        <w:bidi/>
        <w:rPr>
          <w:rFonts w:cs="David" w:hint="cs"/>
          <w:rtl/>
        </w:rPr>
      </w:pPr>
    </w:p>
    <w:p w14:paraId="1E91AE29"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55D32047" w14:textId="77777777" w:rsidR="00DE4DFB" w:rsidRPr="00DE4DFB" w:rsidRDefault="00DE4DFB" w:rsidP="00DE4DFB">
      <w:pPr>
        <w:pStyle w:val="Heading5"/>
        <w:jc w:val="left"/>
        <w:rPr>
          <w:rFonts w:hint="cs"/>
          <w:sz w:val="24"/>
          <w:rtl/>
        </w:rPr>
      </w:pPr>
    </w:p>
    <w:p w14:paraId="1F8A2547" w14:textId="77777777" w:rsidR="00DE4DFB" w:rsidRPr="00DE4DFB" w:rsidRDefault="00DE4DFB" w:rsidP="00DE4DFB">
      <w:pPr>
        <w:bidi/>
        <w:rPr>
          <w:rFonts w:cs="David" w:hint="cs"/>
          <w:rtl/>
        </w:rPr>
      </w:pPr>
      <w:r w:rsidRPr="00DE4DFB">
        <w:rPr>
          <w:rFonts w:cs="David" w:hint="cs"/>
          <w:rtl/>
        </w:rPr>
        <w:tab/>
        <w:t>אני מבקש מעבר לזה, לא נאמר דבר וחצי דבר על דברי בלע, כביכול, שיצאו מאתנו. אכן ההתפלגות לא הייתה קלה, אבל בסופו של דבר היא קרתה כאשר סופקו דרישותיו וציפיותיו של חבר הכנסת גלזר. אני לא רוצה בשלב זה לפרט, ואולי גם לא יהיה צורך לפרט.</w:t>
      </w:r>
    </w:p>
    <w:p w14:paraId="11C4D456" w14:textId="77777777" w:rsidR="00DE4DFB" w:rsidRPr="00DE4DFB" w:rsidRDefault="00DE4DFB" w:rsidP="00DE4DFB">
      <w:pPr>
        <w:bidi/>
        <w:rPr>
          <w:rFonts w:cs="David" w:hint="cs"/>
          <w:rtl/>
        </w:rPr>
      </w:pPr>
    </w:p>
    <w:p w14:paraId="47129BEB" w14:textId="77777777" w:rsidR="00DE4DFB" w:rsidRPr="00DE4DFB" w:rsidRDefault="00DE4DFB" w:rsidP="00DE4DFB">
      <w:pPr>
        <w:bidi/>
        <w:rPr>
          <w:rFonts w:cs="David" w:hint="cs"/>
          <w:rtl/>
        </w:rPr>
      </w:pPr>
      <w:r w:rsidRPr="00DE4DFB">
        <w:rPr>
          <w:rFonts w:cs="David" w:hint="cs"/>
          <w:u w:val="single"/>
          <w:rtl/>
        </w:rPr>
        <w:t>יורם מרציאנו:</w:t>
      </w:r>
    </w:p>
    <w:p w14:paraId="2FF45473" w14:textId="77777777" w:rsidR="00DE4DFB" w:rsidRPr="00DE4DFB" w:rsidRDefault="00DE4DFB" w:rsidP="00DE4DFB">
      <w:pPr>
        <w:bidi/>
        <w:rPr>
          <w:rFonts w:cs="David" w:hint="cs"/>
          <w:rtl/>
        </w:rPr>
      </w:pPr>
    </w:p>
    <w:p w14:paraId="4B587D98" w14:textId="77777777" w:rsidR="00DE4DFB" w:rsidRPr="00DE4DFB" w:rsidRDefault="00DE4DFB" w:rsidP="00DE4DFB">
      <w:pPr>
        <w:bidi/>
        <w:rPr>
          <w:rFonts w:cs="David" w:hint="cs"/>
          <w:rtl/>
        </w:rPr>
      </w:pPr>
      <w:r w:rsidRPr="00DE4DFB">
        <w:rPr>
          <w:rFonts w:cs="David" w:hint="cs"/>
          <w:rtl/>
        </w:rPr>
        <w:tab/>
        <w:t xml:space="preserve">למה? אנחנו רוצים לדעת איך אנחנו מצביעים, תפרט. יש פה דברים נסתרים? אתה רוצה שנצביע </w:t>
      </w:r>
      <w:r w:rsidRPr="00DE4DFB">
        <w:rPr>
          <w:rFonts w:cs="David"/>
          <w:rtl/>
        </w:rPr>
        <w:t>–</w:t>
      </w:r>
      <w:r w:rsidRPr="00DE4DFB">
        <w:rPr>
          <w:rFonts w:cs="David" w:hint="cs"/>
          <w:rtl/>
        </w:rPr>
        <w:t xml:space="preserve"> תפרט. אם אתה מסתיר פה משהו זה מקשה עלינו להצביע.</w:t>
      </w:r>
    </w:p>
    <w:p w14:paraId="1CD70471" w14:textId="77777777" w:rsidR="00DE4DFB" w:rsidRPr="00DE4DFB" w:rsidRDefault="00DE4DFB" w:rsidP="00DE4DFB">
      <w:pPr>
        <w:bidi/>
        <w:rPr>
          <w:rFonts w:cs="David" w:hint="cs"/>
          <w:rtl/>
        </w:rPr>
      </w:pPr>
    </w:p>
    <w:p w14:paraId="7FD21CD1"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AA87FDA" w14:textId="77777777" w:rsidR="00DE4DFB" w:rsidRPr="00DE4DFB" w:rsidRDefault="00DE4DFB" w:rsidP="00DE4DFB">
      <w:pPr>
        <w:pStyle w:val="Heading5"/>
        <w:jc w:val="left"/>
        <w:rPr>
          <w:rFonts w:hint="cs"/>
          <w:sz w:val="24"/>
          <w:rtl/>
        </w:rPr>
      </w:pPr>
    </w:p>
    <w:p w14:paraId="6D3DA6D5" w14:textId="77777777" w:rsidR="00DE4DFB" w:rsidRPr="00DE4DFB" w:rsidRDefault="00DE4DFB" w:rsidP="00DE4DFB">
      <w:pPr>
        <w:bidi/>
        <w:ind w:left="570"/>
        <w:rPr>
          <w:rFonts w:cs="David" w:hint="cs"/>
          <w:rtl/>
        </w:rPr>
      </w:pPr>
      <w:r w:rsidRPr="00DE4DFB">
        <w:rPr>
          <w:rFonts w:cs="David" w:hint="cs"/>
          <w:rtl/>
        </w:rPr>
        <w:t>אני האחרון שירצה להסתיר.</w:t>
      </w:r>
    </w:p>
    <w:p w14:paraId="71363502" w14:textId="77777777" w:rsidR="00DE4DFB" w:rsidRPr="00DE4DFB" w:rsidRDefault="00DE4DFB" w:rsidP="00DE4DFB">
      <w:pPr>
        <w:bidi/>
        <w:rPr>
          <w:rFonts w:cs="David" w:hint="cs"/>
          <w:rtl/>
        </w:rPr>
      </w:pPr>
    </w:p>
    <w:p w14:paraId="479C82D7" w14:textId="77777777" w:rsidR="00DE4DFB" w:rsidRPr="00DE4DFB" w:rsidRDefault="00DE4DFB" w:rsidP="00DE4DFB">
      <w:pPr>
        <w:bidi/>
        <w:rPr>
          <w:rFonts w:cs="David" w:hint="cs"/>
          <w:rtl/>
        </w:rPr>
      </w:pPr>
      <w:r w:rsidRPr="00DE4DFB">
        <w:rPr>
          <w:rFonts w:cs="David" w:hint="cs"/>
          <w:u w:val="single"/>
          <w:rtl/>
        </w:rPr>
        <w:t>יורם מרציאנו:</w:t>
      </w:r>
    </w:p>
    <w:p w14:paraId="5A544859" w14:textId="77777777" w:rsidR="00DE4DFB" w:rsidRPr="00DE4DFB" w:rsidRDefault="00DE4DFB" w:rsidP="00DE4DFB">
      <w:pPr>
        <w:bidi/>
        <w:rPr>
          <w:rFonts w:cs="David" w:hint="cs"/>
          <w:rtl/>
        </w:rPr>
      </w:pPr>
    </w:p>
    <w:p w14:paraId="6E685ACB" w14:textId="77777777" w:rsidR="00DE4DFB" w:rsidRPr="00DE4DFB" w:rsidRDefault="00DE4DFB" w:rsidP="00DE4DFB">
      <w:pPr>
        <w:bidi/>
        <w:rPr>
          <w:rFonts w:cs="David" w:hint="cs"/>
          <w:rtl/>
        </w:rPr>
      </w:pPr>
      <w:r w:rsidRPr="00DE4DFB">
        <w:rPr>
          <w:rFonts w:cs="David" w:hint="cs"/>
          <w:rtl/>
        </w:rPr>
        <w:tab/>
        <w:t>אל תדברו ב"שמועתי", אנחנו לא ברחוב. אתה יודע משהו, תגיד אותו. מספיק ב"שמועתי".</w:t>
      </w:r>
    </w:p>
    <w:p w14:paraId="346FFD21" w14:textId="77777777" w:rsidR="00DE4DFB" w:rsidRPr="00DE4DFB" w:rsidRDefault="00DE4DFB" w:rsidP="00DE4DFB">
      <w:pPr>
        <w:bidi/>
        <w:rPr>
          <w:rFonts w:cs="David" w:hint="cs"/>
          <w:rtl/>
        </w:rPr>
      </w:pPr>
    </w:p>
    <w:p w14:paraId="474EBDAB"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2CF2B6E" w14:textId="77777777" w:rsidR="00DE4DFB" w:rsidRPr="00DE4DFB" w:rsidRDefault="00DE4DFB" w:rsidP="00DE4DFB">
      <w:pPr>
        <w:pStyle w:val="Heading5"/>
        <w:jc w:val="left"/>
        <w:rPr>
          <w:rFonts w:hint="cs"/>
          <w:sz w:val="24"/>
          <w:rtl/>
        </w:rPr>
      </w:pPr>
    </w:p>
    <w:p w14:paraId="50C1DA6D" w14:textId="77777777" w:rsidR="00DE4DFB" w:rsidRPr="00DE4DFB" w:rsidRDefault="00DE4DFB" w:rsidP="00DE4DFB">
      <w:pPr>
        <w:bidi/>
        <w:rPr>
          <w:rFonts w:cs="David" w:hint="cs"/>
          <w:rtl/>
        </w:rPr>
      </w:pPr>
      <w:r w:rsidRPr="00DE4DFB">
        <w:rPr>
          <w:rFonts w:cs="David" w:hint="cs"/>
          <w:rtl/>
        </w:rPr>
        <w:tab/>
        <w:t xml:space="preserve"> חבר הכנסת מרציאנו, אני מודה לך על הערותיך. תן לי לדבר בלי הפרעה. </w:t>
      </w:r>
    </w:p>
    <w:p w14:paraId="37E55BAB" w14:textId="77777777" w:rsidR="00DE4DFB" w:rsidRPr="00DE4DFB" w:rsidRDefault="00DE4DFB" w:rsidP="00DE4DFB">
      <w:pPr>
        <w:bidi/>
        <w:rPr>
          <w:rFonts w:cs="David" w:hint="cs"/>
          <w:rtl/>
        </w:rPr>
      </w:pPr>
    </w:p>
    <w:p w14:paraId="74FA8151" w14:textId="77777777" w:rsidR="00DE4DFB" w:rsidRDefault="00DE4DFB" w:rsidP="00DE4DFB">
      <w:pPr>
        <w:bidi/>
        <w:ind w:firstLine="567"/>
        <w:rPr>
          <w:rFonts w:cs="David" w:hint="cs"/>
          <w:rtl/>
        </w:rPr>
      </w:pPr>
    </w:p>
    <w:p w14:paraId="493FE43B" w14:textId="77777777" w:rsidR="00DE4DFB" w:rsidRDefault="00DE4DFB" w:rsidP="00DE4DFB">
      <w:pPr>
        <w:bidi/>
        <w:ind w:firstLine="567"/>
        <w:rPr>
          <w:rFonts w:cs="David" w:hint="cs"/>
          <w:rtl/>
        </w:rPr>
      </w:pPr>
    </w:p>
    <w:p w14:paraId="3323832D" w14:textId="77777777" w:rsidR="00DE4DFB" w:rsidRDefault="00DE4DFB" w:rsidP="00DE4DFB">
      <w:pPr>
        <w:bidi/>
        <w:ind w:firstLine="567"/>
        <w:rPr>
          <w:rFonts w:cs="David" w:hint="cs"/>
          <w:rtl/>
        </w:rPr>
      </w:pPr>
    </w:p>
    <w:p w14:paraId="746C23B8" w14:textId="77777777" w:rsidR="00DE4DFB" w:rsidRDefault="00DE4DFB" w:rsidP="00DE4DFB">
      <w:pPr>
        <w:bidi/>
        <w:ind w:firstLine="567"/>
        <w:rPr>
          <w:rFonts w:cs="David" w:hint="cs"/>
          <w:rtl/>
        </w:rPr>
      </w:pPr>
    </w:p>
    <w:p w14:paraId="73A349E5" w14:textId="77777777" w:rsidR="00DE4DFB" w:rsidRDefault="00DE4DFB" w:rsidP="00DE4DFB">
      <w:pPr>
        <w:bidi/>
        <w:ind w:firstLine="567"/>
        <w:rPr>
          <w:rFonts w:cs="David" w:hint="cs"/>
          <w:rtl/>
        </w:rPr>
      </w:pPr>
    </w:p>
    <w:p w14:paraId="5A56C05D" w14:textId="77777777" w:rsidR="00DE4DFB" w:rsidRPr="00DE4DFB" w:rsidRDefault="00DE4DFB" w:rsidP="00DE4DFB">
      <w:pPr>
        <w:bidi/>
        <w:ind w:firstLine="567"/>
        <w:rPr>
          <w:rFonts w:cs="David" w:hint="cs"/>
          <w:rtl/>
        </w:rPr>
      </w:pPr>
      <w:r w:rsidRPr="00DE4DFB">
        <w:rPr>
          <w:rFonts w:cs="David" w:hint="cs"/>
          <w:rtl/>
        </w:rPr>
        <w:t xml:space="preserve">כדי לבצע פיצול </w:t>
      </w:r>
      <w:r w:rsidRPr="00DE4DFB">
        <w:rPr>
          <w:rFonts w:cs="David"/>
          <w:rtl/>
        </w:rPr>
        <w:t>–</w:t>
      </w:r>
      <w:r w:rsidRPr="00DE4DFB">
        <w:rPr>
          <w:rFonts w:cs="David" w:hint="cs"/>
          <w:rtl/>
        </w:rPr>
        <w:t xml:space="preserve"> אני לא מחדש לכם שום דבר </w:t>
      </w:r>
      <w:r w:rsidRPr="00DE4DFB">
        <w:rPr>
          <w:rFonts w:cs="David"/>
          <w:rtl/>
        </w:rPr>
        <w:t>–</w:t>
      </w:r>
      <w:r w:rsidRPr="00DE4DFB">
        <w:rPr>
          <w:rFonts w:cs="David" w:hint="cs"/>
          <w:rtl/>
        </w:rPr>
        <w:t xml:space="preserve"> צריכים להיות לפחות שלושה חברים שיהיו לפחות שליש ממפלגת האם. אנחנו יודעים היטב שחבר הכנסת גלזר זגזג בין שני המצבים כמה פעמים- -</w:t>
      </w:r>
    </w:p>
    <w:p w14:paraId="4D1E9876" w14:textId="77777777" w:rsidR="00DE4DFB" w:rsidRPr="00DE4DFB" w:rsidRDefault="00DE4DFB" w:rsidP="00DE4DFB">
      <w:pPr>
        <w:bidi/>
        <w:rPr>
          <w:rFonts w:cs="David" w:hint="cs"/>
          <w:rtl/>
        </w:rPr>
      </w:pPr>
    </w:p>
    <w:p w14:paraId="29CBB731" w14:textId="77777777" w:rsidR="00DE4DFB" w:rsidRPr="00DE4DFB" w:rsidRDefault="00DE4DFB" w:rsidP="00DE4DFB">
      <w:pPr>
        <w:bidi/>
        <w:rPr>
          <w:rFonts w:cs="David" w:hint="cs"/>
          <w:u w:val="single"/>
          <w:rtl/>
        </w:rPr>
      </w:pPr>
      <w:r w:rsidRPr="00DE4DFB">
        <w:rPr>
          <w:rFonts w:cs="David" w:hint="cs"/>
          <w:u w:val="single"/>
          <w:rtl/>
        </w:rPr>
        <w:t>אלחנן גלזר:</w:t>
      </w:r>
    </w:p>
    <w:p w14:paraId="073FA1DB" w14:textId="77777777" w:rsidR="00DE4DFB" w:rsidRPr="00DE4DFB" w:rsidRDefault="00DE4DFB" w:rsidP="00DE4DFB">
      <w:pPr>
        <w:bidi/>
        <w:rPr>
          <w:rFonts w:cs="David" w:hint="cs"/>
          <w:rtl/>
        </w:rPr>
      </w:pPr>
    </w:p>
    <w:p w14:paraId="2F30F3E0" w14:textId="77777777" w:rsidR="00DE4DFB" w:rsidRPr="00DE4DFB" w:rsidRDefault="00DE4DFB" w:rsidP="00DE4DFB">
      <w:pPr>
        <w:bidi/>
        <w:rPr>
          <w:rFonts w:cs="David" w:hint="cs"/>
          <w:rtl/>
        </w:rPr>
      </w:pPr>
      <w:r w:rsidRPr="00DE4DFB">
        <w:rPr>
          <w:rFonts w:cs="David" w:hint="cs"/>
          <w:rtl/>
        </w:rPr>
        <w:tab/>
        <w:t>גם אתה.</w:t>
      </w:r>
    </w:p>
    <w:p w14:paraId="04089D63" w14:textId="77777777" w:rsidR="00DE4DFB" w:rsidRPr="00DE4DFB" w:rsidRDefault="00DE4DFB" w:rsidP="00DE4DFB">
      <w:pPr>
        <w:bidi/>
        <w:rPr>
          <w:rFonts w:cs="David" w:hint="cs"/>
          <w:rtl/>
        </w:rPr>
      </w:pPr>
    </w:p>
    <w:p w14:paraId="598A9D9B"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5CD1774" w14:textId="77777777" w:rsidR="00DE4DFB" w:rsidRPr="00DE4DFB" w:rsidRDefault="00DE4DFB" w:rsidP="00DE4DFB">
      <w:pPr>
        <w:pStyle w:val="Heading5"/>
        <w:jc w:val="left"/>
        <w:rPr>
          <w:rFonts w:hint="cs"/>
          <w:sz w:val="24"/>
          <w:rtl/>
        </w:rPr>
      </w:pPr>
    </w:p>
    <w:p w14:paraId="1809964F" w14:textId="77777777" w:rsidR="00DE4DFB" w:rsidRPr="00DE4DFB" w:rsidRDefault="00DE4DFB" w:rsidP="00DE4DFB">
      <w:pPr>
        <w:bidi/>
        <w:rPr>
          <w:rFonts w:cs="David" w:hint="cs"/>
          <w:rtl/>
        </w:rPr>
      </w:pPr>
      <w:r w:rsidRPr="00DE4DFB">
        <w:rPr>
          <w:rFonts w:cs="David" w:hint="cs"/>
          <w:rtl/>
        </w:rPr>
        <w:tab/>
        <w:t xml:space="preserve"> - - כאשר הדרישה שלו הייתה חדה וחלקה בישיבת הסיעה להיות סגן שר. אנחנו חיפשנו דרך כיצד להיענות לדרישה הזאת, ובלבד שלא יתבצע פיצול. למרות זאת בהמשך, כנראה, הלחץ מצד שרוני היה כזה גדול, והוא בא עם פתרון, כנראה, יותר מוצלח לחבר הכנסת שרוני במסגרת הסכם כתוב בין שרוני לבין </w:t>
      </w:r>
      <w:proofErr w:type="spellStart"/>
      <w:r w:rsidRPr="00DE4DFB">
        <w:rPr>
          <w:rFonts w:cs="David" w:hint="cs"/>
          <w:rtl/>
        </w:rPr>
        <w:t>גאידמק</w:t>
      </w:r>
      <w:proofErr w:type="spellEnd"/>
      <w:r w:rsidRPr="00DE4DFB">
        <w:rPr>
          <w:rFonts w:cs="David" w:hint="cs"/>
          <w:rtl/>
        </w:rPr>
        <w:t xml:space="preserve">, ואשר עליו הוא חתום ובא לאישור. לכן זאת הייתה הוכחה ברורה וחד-משמעית מצד שרוני לגבי גלזר כאשר נאמר שם במפורש שחברי הכנסת מן הסיעה המתפצלת יהיו אלה שיקבעו באופן בלעדי מי יקבל ואיזו משרה גם בכנסת ה-17 </w:t>
      </w:r>
      <w:proofErr w:type="spellStart"/>
      <w:r w:rsidRPr="00DE4DFB">
        <w:rPr>
          <w:rFonts w:cs="David" w:hint="cs"/>
          <w:rtl/>
        </w:rPr>
        <w:t>וה</w:t>
      </w:r>
      <w:proofErr w:type="spellEnd"/>
      <w:r w:rsidRPr="00DE4DFB">
        <w:rPr>
          <w:rFonts w:cs="David" w:hint="cs"/>
          <w:rtl/>
        </w:rPr>
        <w:t xml:space="preserve">-18 </w:t>
      </w:r>
      <w:r w:rsidRPr="00DE4DFB">
        <w:rPr>
          <w:rFonts w:cs="David"/>
          <w:rtl/>
        </w:rPr>
        <w:t>–</w:t>
      </w:r>
      <w:r w:rsidRPr="00DE4DFB">
        <w:rPr>
          <w:rFonts w:cs="David" w:hint="cs"/>
          <w:rtl/>
        </w:rPr>
        <w:t xml:space="preserve"> דבר הזוי מבחינה חוקית לגבי תפקידים עתידיים במפלגה שבכלל לא הציגה עצמה במערכת הבחירות הקודמת.</w:t>
      </w:r>
    </w:p>
    <w:p w14:paraId="42D80E05" w14:textId="77777777" w:rsidR="00DE4DFB" w:rsidRPr="00DE4DFB" w:rsidRDefault="00DE4DFB" w:rsidP="00DE4DFB">
      <w:pPr>
        <w:bidi/>
        <w:rPr>
          <w:rFonts w:cs="David" w:hint="cs"/>
          <w:rtl/>
        </w:rPr>
      </w:pPr>
    </w:p>
    <w:p w14:paraId="759EADEE"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638374AD" w14:textId="77777777" w:rsidR="00DE4DFB" w:rsidRPr="00DE4DFB" w:rsidRDefault="00DE4DFB" w:rsidP="00DE4DFB">
      <w:pPr>
        <w:bidi/>
        <w:rPr>
          <w:rFonts w:cs="David" w:hint="cs"/>
          <w:rtl/>
        </w:rPr>
      </w:pPr>
    </w:p>
    <w:p w14:paraId="451FFC5F" w14:textId="77777777" w:rsidR="00DE4DFB" w:rsidRPr="00DE4DFB" w:rsidRDefault="00DE4DFB" w:rsidP="00DE4DFB">
      <w:pPr>
        <w:bidi/>
        <w:rPr>
          <w:rFonts w:cs="David" w:hint="cs"/>
          <w:rtl/>
        </w:rPr>
      </w:pPr>
      <w:r w:rsidRPr="00DE4DFB">
        <w:rPr>
          <w:rFonts w:cs="David" w:hint="cs"/>
          <w:rtl/>
        </w:rPr>
        <w:tab/>
        <w:t xml:space="preserve"> אני מודה לך מאוד.</w:t>
      </w:r>
    </w:p>
    <w:p w14:paraId="77219516" w14:textId="77777777" w:rsidR="00DE4DFB" w:rsidRPr="00DE4DFB" w:rsidRDefault="00DE4DFB" w:rsidP="00DE4DFB">
      <w:pPr>
        <w:bidi/>
        <w:rPr>
          <w:rFonts w:cs="David" w:hint="cs"/>
          <w:rtl/>
        </w:rPr>
      </w:pPr>
    </w:p>
    <w:p w14:paraId="5E615F42"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589040F7" w14:textId="77777777" w:rsidR="00DE4DFB" w:rsidRPr="00DE4DFB" w:rsidRDefault="00DE4DFB" w:rsidP="00DE4DFB">
      <w:pPr>
        <w:pStyle w:val="Heading5"/>
        <w:jc w:val="left"/>
        <w:rPr>
          <w:rFonts w:hint="cs"/>
          <w:sz w:val="24"/>
          <w:rtl/>
        </w:rPr>
      </w:pPr>
    </w:p>
    <w:p w14:paraId="31192357" w14:textId="77777777" w:rsidR="00DE4DFB" w:rsidRPr="00DE4DFB" w:rsidRDefault="00DE4DFB" w:rsidP="00DE4DFB">
      <w:pPr>
        <w:bidi/>
        <w:rPr>
          <w:rFonts w:cs="David" w:hint="cs"/>
          <w:rtl/>
        </w:rPr>
      </w:pPr>
      <w:r w:rsidRPr="00DE4DFB">
        <w:rPr>
          <w:rFonts w:cs="David" w:hint="cs"/>
          <w:rtl/>
        </w:rPr>
        <w:tab/>
        <w:t>אני מצטער, אבל יש לי עדיין ההשגות שלי.</w:t>
      </w:r>
    </w:p>
    <w:p w14:paraId="2C6D91C1" w14:textId="77777777" w:rsidR="00DE4DFB" w:rsidRPr="00DE4DFB" w:rsidRDefault="00DE4DFB" w:rsidP="00DE4DFB">
      <w:pPr>
        <w:bidi/>
        <w:rPr>
          <w:rFonts w:cs="David" w:hint="cs"/>
          <w:rtl/>
        </w:rPr>
      </w:pPr>
    </w:p>
    <w:p w14:paraId="027D6817" w14:textId="77777777" w:rsidR="00DE4DFB" w:rsidRPr="00DE4DFB" w:rsidRDefault="00DE4DFB" w:rsidP="00DE4DFB">
      <w:pPr>
        <w:bidi/>
        <w:rPr>
          <w:rFonts w:cs="David"/>
        </w:rPr>
      </w:pPr>
      <w:r w:rsidRPr="00DE4DFB">
        <w:rPr>
          <w:rFonts w:cs="David" w:hint="cs"/>
          <w:u w:val="single"/>
          <w:rtl/>
        </w:rPr>
        <w:t>היו"ר דוד טל:</w:t>
      </w:r>
    </w:p>
    <w:p w14:paraId="200EFF11" w14:textId="77777777" w:rsidR="00DE4DFB" w:rsidRPr="00DE4DFB" w:rsidRDefault="00DE4DFB" w:rsidP="00DE4DFB">
      <w:pPr>
        <w:bidi/>
        <w:rPr>
          <w:rFonts w:cs="David" w:hint="cs"/>
          <w:rtl/>
        </w:rPr>
      </w:pPr>
    </w:p>
    <w:p w14:paraId="7A5BF84E" w14:textId="77777777" w:rsidR="00DE4DFB" w:rsidRPr="00DE4DFB" w:rsidRDefault="00DE4DFB" w:rsidP="00DE4DFB">
      <w:pPr>
        <w:bidi/>
        <w:rPr>
          <w:rFonts w:cs="David" w:hint="cs"/>
          <w:rtl/>
        </w:rPr>
      </w:pPr>
      <w:r w:rsidRPr="00DE4DFB">
        <w:rPr>
          <w:rFonts w:cs="David" w:hint="cs"/>
          <w:rtl/>
        </w:rPr>
        <w:tab/>
        <w:t>האתנחתא הייתה ארוכה, סברתי לתומי שסיימת.</w:t>
      </w:r>
    </w:p>
    <w:p w14:paraId="3551C3F8" w14:textId="77777777" w:rsidR="00DE4DFB" w:rsidRPr="00DE4DFB" w:rsidRDefault="00DE4DFB" w:rsidP="00DE4DFB">
      <w:pPr>
        <w:bidi/>
        <w:rPr>
          <w:rFonts w:cs="David" w:hint="cs"/>
          <w:rtl/>
        </w:rPr>
      </w:pPr>
    </w:p>
    <w:p w14:paraId="1CD7CFD9"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1E4D67A3" w14:textId="77777777" w:rsidR="00DE4DFB" w:rsidRPr="00DE4DFB" w:rsidRDefault="00DE4DFB" w:rsidP="00DE4DFB">
      <w:pPr>
        <w:pStyle w:val="Heading5"/>
        <w:jc w:val="left"/>
        <w:rPr>
          <w:rFonts w:hint="cs"/>
          <w:sz w:val="24"/>
          <w:rtl/>
        </w:rPr>
      </w:pPr>
    </w:p>
    <w:p w14:paraId="1A8DADB6" w14:textId="77777777" w:rsidR="00DE4DFB" w:rsidRPr="00DE4DFB" w:rsidRDefault="00DE4DFB" w:rsidP="00DE4DFB">
      <w:pPr>
        <w:bidi/>
        <w:rPr>
          <w:rFonts w:cs="David" w:hint="cs"/>
          <w:rtl/>
        </w:rPr>
      </w:pPr>
      <w:r w:rsidRPr="00DE4DFB">
        <w:rPr>
          <w:rFonts w:cs="David" w:hint="cs"/>
          <w:rtl/>
        </w:rPr>
        <w:tab/>
        <w:t xml:space="preserve"> אתה זריז מאוד, מותר לי לקחת אוויר.</w:t>
      </w:r>
    </w:p>
    <w:p w14:paraId="484DDC42" w14:textId="77777777" w:rsidR="00DE4DFB" w:rsidRPr="00DE4DFB" w:rsidRDefault="00DE4DFB" w:rsidP="00DE4DFB">
      <w:pPr>
        <w:bidi/>
        <w:rPr>
          <w:rFonts w:cs="David" w:hint="cs"/>
          <w:rtl/>
        </w:rPr>
      </w:pPr>
    </w:p>
    <w:p w14:paraId="6E07B234" w14:textId="77777777" w:rsidR="00DE4DFB" w:rsidRPr="00DE4DFB" w:rsidRDefault="00DE4DFB" w:rsidP="00DE4DFB">
      <w:pPr>
        <w:bidi/>
        <w:rPr>
          <w:rFonts w:cs="David"/>
        </w:rPr>
      </w:pPr>
      <w:r w:rsidRPr="00DE4DFB">
        <w:rPr>
          <w:rFonts w:cs="David" w:hint="cs"/>
          <w:u w:val="single"/>
          <w:rtl/>
        </w:rPr>
        <w:t>היו"ר דוד טל:</w:t>
      </w:r>
    </w:p>
    <w:p w14:paraId="384C7A1D" w14:textId="77777777" w:rsidR="00DE4DFB" w:rsidRPr="00DE4DFB" w:rsidRDefault="00DE4DFB" w:rsidP="00DE4DFB">
      <w:pPr>
        <w:bidi/>
        <w:rPr>
          <w:rFonts w:cs="David" w:hint="cs"/>
          <w:rtl/>
        </w:rPr>
      </w:pPr>
    </w:p>
    <w:p w14:paraId="68F582E0" w14:textId="77777777" w:rsidR="00DE4DFB" w:rsidRPr="00DE4DFB" w:rsidRDefault="00DE4DFB" w:rsidP="00DE4DFB">
      <w:pPr>
        <w:bidi/>
        <w:rPr>
          <w:rFonts w:cs="David" w:hint="cs"/>
          <w:rtl/>
        </w:rPr>
      </w:pPr>
      <w:r w:rsidRPr="00DE4DFB">
        <w:rPr>
          <w:rFonts w:cs="David" w:hint="cs"/>
          <w:rtl/>
        </w:rPr>
        <w:tab/>
        <w:t>זה בסדר גמור. את חברי הכנסת אני אגביל בזמן; אותך ואת שרוני לא רציתי להגביל בזמן.</w:t>
      </w:r>
    </w:p>
    <w:p w14:paraId="2DAAAB23" w14:textId="77777777" w:rsidR="00DE4DFB" w:rsidRPr="00DE4DFB" w:rsidRDefault="00DE4DFB" w:rsidP="00DE4DFB">
      <w:pPr>
        <w:bidi/>
        <w:rPr>
          <w:rFonts w:cs="David" w:hint="cs"/>
          <w:rtl/>
        </w:rPr>
      </w:pPr>
    </w:p>
    <w:p w14:paraId="07741670" w14:textId="77777777" w:rsidR="00DE4DFB" w:rsidRPr="00DE4DFB" w:rsidRDefault="00DE4DFB" w:rsidP="00DE4DFB">
      <w:pPr>
        <w:bidi/>
        <w:rPr>
          <w:rFonts w:cs="David" w:hint="cs"/>
          <w:rtl/>
        </w:rPr>
      </w:pPr>
      <w:r w:rsidRPr="00DE4DFB">
        <w:rPr>
          <w:rFonts w:cs="David" w:hint="cs"/>
          <w:rtl/>
        </w:rPr>
        <w:tab/>
        <w:t xml:space="preserve">רבותיי, אני מצטער, נתבקשתי לענות בפירוט, ואני נעניתי לבקשה. </w:t>
      </w:r>
    </w:p>
    <w:p w14:paraId="0B8D8D6C" w14:textId="77777777" w:rsidR="00DE4DFB" w:rsidRPr="00DE4DFB" w:rsidRDefault="00DE4DFB" w:rsidP="00DE4DFB">
      <w:pPr>
        <w:bidi/>
        <w:rPr>
          <w:rFonts w:cs="David" w:hint="cs"/>
          <w:rtl/>
        </w:rPr>
      </w:pPr>
    </w:p>
    <w:p w14:paraId="50772DB1" w14:textId="77777777" w:rsidR="00DE4DFB" w:rsidRPr="00DE4DFB" w:rsidRDefault="00DE4DFB" w:rsidP="00DE4DFB">
      <w:pPr>
        <w:bidi/>
        <w:ind w:firstLine="567"/>
        <w:rPr>
          <w:rFonts w:cs="David" w:hint="cs"/>
          <w:rtl/>
        </w:rPr>
      </w:pPr>
      <w:r w:rsidRPr="00DE4DFB">
        <w:rPr>
          <w:rFonts w:cs="David" w:hint="cs"/>
          <w:rtl/>
        </w:rPr>
        <w:t xml:space="preserve">יש ארבעה דברים עקרוניים בהסכם שעל-פניו לא יכולים להיות מקובלים. ברור שההסכם הזה מגלה חשש חמור כי הוראתו או חלק מהן עומדות בניגוד להוראות החוק. הטענה השנייה היא שההסכם מנוגד לסעיף </w:t>
      </w:r>
      <w:proofErr w:type="spellStart"/>
      <w:r w:rsidRPr="00DE4DFB">
        <w:rPr>
          <w:rFonts w:cs="David" w:hint="cs"/>
          <w:rtl/>
        </w:rPr>
        <w:t>57א</w:t>
      </w:r>
      <w:proofErr w:type="spellEnd"/>
      <w:r w:rsidRPr="00DE4DFB">
        <w:rPr>
          <w:rFonts w:cs="David" w:hint="cs"/>
          <w:rtl/>
        </w:rPr>
        <w:t>' לחוק הבחירות האוסר על התחייבות להבטחת מקום ברשימת מועמדים שלא ב-90 הימים שלפני הבחירות לכנסת; הטענה השלישית היא שבהתחייבות הכספיות המופיעות בהסכם יש חשש להפרת הוראות בחוק מימון מפלגות- -</w:t>
      </w:r>
    </w:p>
    <w:p w14:paraId="0720C7C1" w14:textId="77777777" w:rsidR="00DE4DFB" w:rsidRPr="00DE4DFB" w:rsidRDefault="00DE4DFB" w:rsidP="00DE4DFB">
      <w:pPr>
        <w:bidi/>
        <w:rPr>
          <w:rFonts w:cs="David" w:hint="cs"/>
          <w:rtl/>
        </w:rPr>
      </w:pPr>
    </w:p>
    <w:p w14:paraId="0F9BF289" w14:textId="77777777" w:rsidR="00DE4DFB" w:rsidRPr="00DE4DFB" w:rsidRDefault="00DE4DFB" w:rsidP="00DE4DFB">
      <w:pPr>
        <w:bidi/>
        <w:rPr>
          <w:rFonts w:cs="David" w:hint="cs"/>
          <w:rtl/>
        </w:rPr>
      </w:pPr>
      <w:r w:rsidRPr="00DE4DFB">
        <w:rPr>
          <w:rFonts w:cs="David" w:hint="cs"/>
          <w:u w:val="single"/>
          <w:rtl/>
        </w:rPr>
        <w:t>משה שרוני:</w:t>
      </w:r>
    </w:p>
    <w:p w14:paraId="6CB426D1" w14:textId="77777777" w:rsidR="00DE4DFB" w:rsidRPr="00DE4DFB" w:rsidRDefault="00DE4DFB" w:rsidP="00DE4DFB">
      <w:pPr>
        <w:bidi/>
        <w:rPr>
          <w:rFonts w:cs="David" w:hint="cs"/>
          <w:rtl/>
        </w:rPr>
      </w:pPr>
    </w:p>
    <w:p w14:paraId="564210D7" w14:textId="77777777" w:rsidR="00DE4DFB" w:rsidRPr="00DE4DFB" w:rsidRDefault="00DE4DFB" w:rsidP="00DE4DFB">
      <w:pPr>
        <w:bidi/>
        <w:rPr>
          <w:rFonts w:cs="David" w:hint="cs"/>
          <w:rtl/>
        </w:rPr>
      </w:pPr>
      <w:r w:rsidRPr="00DE4DFB">
        <w:rPr>
          <w:rFonts w:cs="David" w:hint="cs"/>
          <w:rtl/>
        </w:rPr>
        <w:tab/>
        <w:t xml:space="preserve"> תקרא את סעיף </w:t>
      </w:r>
      <w:proofErr w:type="spellStart"/>
      <w:r w:rsidRPr="00DE4DFB">
        <w:rPr>
          <w:rFonts w:cs="David" w:hint="cs"/>
          <w:rtl/>
        </w:rPr>
        <w:t>8ה</w:t>
      </w:r>
      <w:proofErr w:type="spellEnd"/>
      <w:r w:rsidRPr="00DE4DFB">
        <w:rPr>
          <w:rFonts w:cs="David" w:hint="cs"/>
          <w:rtl/>
        </w:rPr>
        <w:t>' במימון המפלגות.</w:t>
      </w:r>
    </w:p>
    <w:p w14:paraId="3F8CFE1E" w14:textId="77777777" w:rsidR="00DE4DFB" w:rsidRPr="00DE4DFB" w:rsidRDefault="00DE4DFB" w:rsidP="00DE4DFB">
      <w:pPr>
        <w:bidi/>
        <w:rPr>
          <w:rFonts w:cs="David" w:hint="cs"/>
          <w:rtl/>
        </w:rPr>
      </w:pPr>
    </w:p>
    <w:p w14:paraId="1EFDA1F6" w14:textId="77777777" w:rsidR="00DE4DFB" w:rsidRPr="00DE4DFB" w:rsidRDefault="00DE4DFB" w:rsidP="00DE4DFB">
      <w:pPr>
        <w:bidi/>
        <w:rPr>
          <w:rFonts w:cs="David"/>
        </w:rPr>
      </w:pPr>
      <w:r w:rsidRPr="00DE4DFB">
        <w:rPr>
          <w:rFonts w:cs="David" w:hint="cs"/>
          <w:u w:val="single"/>
          <w:rtl/>
        </w:rPr>
        <w:t>היו"ר דוד טל:</w:t>
      </w:r>
    </w:p>
    <w:p w14:paraId="033B24C6" w14:textId="77777777" w:rsidR="00DE4DFB" w:rsidRPr="00DE4DFB" w:rsidRDefault="00DE4DFB" w:rsidP="00DE4DFB">
      <w:pPr>
        <w:bidi/>
        <w:rPr>
          <w:rFonts w:cs="David" w:hint="cs"/>
          <w:rtl/>
        </w:rPr>
      </w:pPr>
    </w:p>
    <w:p w14:paraId="0EFE8192" w14:textId="77777777" w:rsidR="00DE4DFB" w:rsidRPr="00DE4DFB" w:rsidRDefault="00DE4DFB" w:rsidP="00DE4DFB">
      <w:pPr>
        <w:bidi/>
        <w:rPr>
          <w:rFonts w:cs="David" w:hint="cs"/>
          <w:rtl/>
        </w:rPr>
      </w:pPr>
      <w:r w:rsidRPr="00DE4DFB">
        <w:rPr>
          <w:rFonts w:cs="David" w:hint="cs"/>
          <w:rtl/>
        </w:rPr>
        <w:tab/>
        <w:t>שרוני, אבל הוא לא הפריע לך.</w:t>
      </w:r>
    </w:p>
    <w:p w14:paraId="54BD7603" w14:textId="77777777" w:rsidR="00DE4DFB" w:rsidRPr="00DE4DFB" w:rsidRDefault="00DE4DFB" w:rsidP="00DE4DFB">
      <w:pPr>
        <w:bidi/>
        <w:rPr>
          <w:rFonts w:cs="David" w:hint="cs"/>
          <w:rtl/>
        </w:rPr>
      </w:pPr>
    </w:p>
    <w:p w14:paraId="036535DF" w14:textId="77777777" w:rsidR="00DE4DFB" w:rsidRPr="00DE4DFB" w:rsidRDefault="00DE4DFB" w:rsidP="00DE4DFB">
      <w:pPr>
        <w:bidi/>
        <w:rPr>
          <w:rFonts w:cs="David" w:hint="cs"/>
          <w:rtl/>
        </w:rPr>
      </w:pPr>
      <w:r w:rsidRPr="00DE4DFB">
        <w:rPr>
          <w:rFonts w:cs="David" w:hint="cs"/>
          <w:u w:val="single"/>
          <w:rtl/>
        </w:rPr>
        <w:t>משה שרוני:</w:t>
      </w:r>
    </w:p>
    <w:p w14:paraId="5CD06B40" w14:textId="77777777" w:rsidR="00DE4DFB" w:rsidRPr="00DE4DFB" w:rsidRDefault="00DE4DFB" w:rsidP="00DE4DFB">
      <w:pPr>
        <w:bidi/>
        <w:rPr>
          <w:rFonts w:cs="David" w:hint="cs"/>
          <w:rtl/>
        </w:rPr>
      </w:pPr>
    </w:p>
    <w:p w14:paraId="42AF5BC7" w14:textId="77777777" w:rsidR="00DE4DFB" w:rsidRPr="00DE4DFB" w:rsidRDefault="00DE4DFB" w:rsidP="00DE4DFB">
      <w:pPr>
        <w:bidi/>
        <w:rPr>
          <w:rFonts w:cs="David" w:hint="cs"/>
          <w:rtl/>
        </w:rPr>
      </w:pPr>
      <w:r w:rsidRPr="00DE4DFB">
        <w:rPr>
          <w:rFonts w:cs="David" w:hint="cs"/>
          <w:rtl/>
        </w:rPr>
        <w:tab/>
        <w:t xml:space="preserve"> שידייק.</w:t>
      </w:r>
    </w:p>
    <w:p w14:paraId="5C60BFDA" w14:textId="77777777" w:rsidR="00DE4DFB" w:rsidRPr="00DE4DFB" w:rsidRDefault="00DE4DFB" w:rsidP="00DE4DFB">
      <w:pPr>
        <w:bidi/>
        <w:rPr>
          <w:rFonts w:cs="David" w:hint="cs"/>
          <w:rtl/>
        </w:rPr>
      </w:pPr>
    </w:p>
    <w:p w14:paraId="06ACF0E1" w14:textId="77777777" w:rsidR="00DE4DFB" w:rsidRPr="00DE4DFB" w:rsidRDefault="00DE4DFB" w:rsidP="00DE4DFB">
      <w:pPr>
        <w:bidi/>
        <w:rPr>
          <w:rFonts w:cs="David"/>
        </w:rPr>
      </w:pPr>
      <w:r w:rsidRPr="00DE4DFB">
        <w:rPr>
          <w:rFonts w:cs="David" w:hint="cs"/>
          <w:u w:val="single"/>
          <w:rtl/>
        </w:rPr>
        <w:t>היו"ר דוד טל:</w:t>
      </w:r>
    </w:p>
    <w:p w14:paraId="33A1A3AF" w14:textId="77777777" w:rsidR="00DE4DFB" w:rsidRPr="00DE4DFB" w:rsidRDefault="00DE4DFB" w:rsidP="00DE4DFB">
      <w:pPr>
        <w:bidi/>
        <w:rPr>
          <w:rFonts w:cs="David" w:hint="cs"/>
          <w:rtl/>
        </w:rPr>
      </w:pPr>
    </w:p>
    <w:p w14:paraId="5B11300A" w14:textId="77777777" w:rsidR="00DE4DFB" w:rsidRPr="00DE4DFB" w:rsidRDefault="00DE4DFB" w:rsidP="00DE4DFB">
      <w:pPr>
        <w:bidi/>
        <w:rPr>
          <w:rFonts w:cs="David" w:hint="cs"/>
          <w:rtl/>
        </w:rPr>
      </w:pPr>
      <w:r w:rsidRPr="00DE4DFB">
        <w:rPr>
          <w:rFonts w:cs="David" w:hint="cs"/>
          <w:rtl/>
        </w:rPr>
        <w:tab/>
        <w:t>שרוני, הוא לא הפריע לכם.</w:t>
      </w:r>
    </w:p>
    <w:p w14:paraId="3D6CC3B4" w14:textId="77777777" w:rsidR="00DE4DFB" w:rsidRPr="00DE4DFB" w:rsidRDefault="00DE4DFB" w:rsidP="00DE4DFB">
      <w:pPr>
        <w:bidi/>
        <w:rPr>
          <w:rFonts w:cs="David" w:hint="cs"/>
          <w:rtl/>
        </w:rPr>
      </w:pPr>
    </w:p>
    <w:p w14:paraId="109CA297"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6416384B" w14:textId="77777777" w:rsidR="00DE4DFB" w:rsidRPr="00DE4DFB" w:rsidRDefault="00DE4DFB" w:rsidP="00DE4DFB">
      <w:pPr>
        <w:pStyle w:val="Heading5"/>
        <w:jc w:val="left"/>
        <w:rPr>
          <w:rFonts w:hint="cs"/>
          <w:sz w:val="24"/>
          <w:rtl/>
        </w:rPr>
      </w:pPr>
    </w:p>
    <w:p w14:paraId="437A935A" w14:textId="77777777" w:rsidR="00DE4DFB" w:rsidRPr="00DE4DFB" w:rsidRDefault="00DE4DFB" w:rsidP="00DE4DFB">
      <w:pPr>
        <w:bidi/>
        <w:rPr>
          <w:rFonts w:cs="David" w:hint="cs"/>
          <w:rtl/>
        </w:rPr>
      </w:pPr>
      <w:r w:rsidRPr="00DE4DFB">
        <w:rPr>
          <w:rFonts w:cs="David" w:hint="cs"/>
          <w:rtl/>
        </w:rPr>
        <w:tab/>
        <w:t xml:space="preserve">- - ובחוק שירות הציבור </w:t>
      </w:r>
      <w:r w:rsidRPr="00DE4DFB">
        <w:rPr>
          <w:rFonts w:cs="David"/>
          <w:rtl/>
        </w:rPr>
        <w:t>–</w:t>
      </w:r>
      <w:r w:rsidRPr="00DE4DFB">
        <w:rPr>
          <w:rFonts w:cs="David" w:hint="cs"/>
          <w:rtl/>
        </w:rPr>
        <w:t xml:space="preserve"> מתנות. מעבר לכל זה, סיעת "צדק לגמלאים" דורשת את השם "צדק לגמלאים", אך יש בעצם קיומה של המילה "גמלאים" משום אפשרות להטעיית ציבור הבוחרים מאחר שהשם "גיל" הוא ראשי תיבות של "גמלאי ישראל לכנסת", והמילה "גמלאים" מתייחסת חד וחלק למפלגת גיל. אשר על כן השימוש במילה הזאת פסול מלכתחילה. </w:t>
      </w:r>
    </w:p>
    <w:p w14:paraId="5073B212" w14:textId="77777777" w:rsidR="00DE4DFB" w:rsidRPr="00DE4DFB" w:rsidRDefault="00DE4DFB" w:rsidP="00DE4DFB">
      <w:pPr>
        <w:bidi/>
        <w:rPr>
          <w:rFonts w:cs="David" w:hint="cs"/>
          <w:rtl/>
        </w:rPr>
      </w:pPr>
    </w:p>
    <w:p w14:paraId="0183363B" w14:textId="77777777" w:rsidR="00DE4DFB" w:rsidRPr="00DE4DFB" w:rsidRDefault="00DE4DFB" w:rsidP="00DE4DFB">
      <w:pPr>
        <w:bidi/>
        <w:rPr>
          <w:rFonts w:cs="David" w:hint="cs"/>
          <w:rtl/>
        </w:rPr>
      </w:pPr>
      <w:r w:rsidRPr="00DE4DFB">
        <w:rPr>
          <w:rFonts w:cs="David" w:hint="cs"/>
          <w:u w:val="single"/>
          <w:rtl/>
        </w:rPr>
        <w:t>משה שרוני:</w:t>
      </w:r>
    </w:p>
    <w:p w14:paraId="21C4392C" w14:textId="77777777" w:rsidR="00DE4DFB" w:rsidRPr="00DE4DFB" w:rsidRDefault="00DE4DFB" w:rsidP="00DE4DFB">
      <w:pPr>
        <w:bidi/>
        <w:rPr>
          <w:rFonts w:cs="David" w:hint="cs"/>
          <w:rtl/>
        </w:rPr>
      </w:pPr>
    </w:p>
    <w:p w14:paraId="7FD20840" w14:textId="77777777" w:rsidR="00DE4DFB" w:rsidRPr="00DE4DFB" w:rsidRDefault="00DE4DFB" w:rsidP="00DE4DFB">
      <w:pPr>
        <w:bidi/>
        <w:rPr>
          <w:rFonts w:cs="David" w:hint="cs"/>
          <w:rtl/>
        </w:rPr>
      </w:pPr>
      <w:r w:rsidRPr="00DE4DFB">
        <w:rPr>
          <w:rFonts w:cs="David" w:hint="cs"/>
          <w:rtl/>
        </w:rPr>
        <w:tab/>
        <w:t xml:space="preserve"> תפנה לרשם המפלגות.</w:t>
      </w:r>
    </w:p>
    <w:p w14:paraId="37937E97" w14:textId="77777777" w:rsidR="00DE4DFB" w:rsidRPr="00DE4DFB" w:rsidRDefault="00DE4DFB" w:rsidP="00DE4DFB">
      <w:pPr>
        <w:bidi/>
        <w:rPr>
          <w:rFonts w:cs="David" w:hint="cs"/>
          <w:rtl/>
        </w:rPr>
      </w:pPr>
    </w:p>
    <w:p w14:paraId="306C4857"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451FF125" w14:textId="77777777" w:rsidR="00DE4DFB" w:rsidRPr="00DE4DFB" w:rsidRDefault="00DE4DFB" w:rsidP="00DE4DFB">
      <w:pPr>
        <w:pStyle w:val="Heading5"/>
        <w:jc w:val="left"/>
        <w:rPr>
          <w:rFonts w:hint="cs"/>
          <w:sz w:val="24"/>
          <w:rtl/>
        </w:rPr>
      </w:pPr>
    </w:p>
    <w:p w14:paraId="7572F37A" w14:textId="77777777" w:rsidR="00DE4DFB" w:rsidRPr="00DE4DFB" w:rsidRDefault="00DE4DFB" w:rsidP="00DE4DFB">
      <w:pPr>
        <w:bidi/>
        <w:rPr>
          <w:rFonts w:cs="David" w:hint="cs"/>
          <w:rtl/>
        </w:rPr>
      </w:pPr>
      <w:r w:rsidRPr="00DE4DFB">
        <w:rPr>
          <w:rFonts w:cs="David" w:hint="cs"/>
          <w:rtl/>
        </w:rPr>
        <w:tab/>
        <w:t xml:space="preserve"> אלה ארבע הטענות המרכזיות, ועל-כן אני מבקש לדחות את הבקשה על פניה.</w:t>
      </w:r>
    </w:p>
    <w:p w14:paraId="55F383C2" w14:textId="77777777" w:rsidR="00DE4DFB" w:rsidRPr="00DE4DFB" w:rsidRDefault="00DE4DFB" w:rsidP="00DE4DFB">
      <w:pPr>
        <w:bidi/>
        <w:rPr>
          <w:rFonts w:cs="David" w:hint="cs"/>
          <w:rtl/>
        </w:rPr>
      </w:pPr>
    </w:p>
    <w:p w14:paraId="7A128DCD" w14:textId="77777777" w:rsidR="00DE4DFB" w:rsidRPr="00DE4DFB" w:rsidRDefault="00DE4DFB" w:rsidP="00DE4DFB">
      <w:pPr>
        <w:bidi/>
        <w:rPr>
          <w:rFonts w:cs="David"/>
        </w:rPr>
      </w:pPr>
      <w:r w:rsidRPr="00DE4DFB">
        <w:rPr>
          <w:rFonts w:cs="David" w:hint="cs"/>
          <w:u w:val="single"/>
          <w:rtl/>
        </w:rPr>
        <w:t>היו"ר דוד טל:</w:t>
      </w:r>
    </w:p>
    <w:p w14:paraId="34D6F9FE" w14:textId="77777777" w:rsidR="00DE4DFB" w:rsidRPr="00DE4DFB" w:rsidRDefault="00DE4DFB" w:rsidP="00DE4DFB">
      <w:pPr>
        <w:bidi/>
        <w:rPr>
          <w:rFonts w:cs="David" w:hint="cs"/>
          <w:rtl/>
        </w:rPr>
      </w:pPr>
    </w:p>
    <w:p w14:paraId="36415D51" w14:textId="77777777" w:rsidR="00DE4DFB" w:rsidRPr="00DE4DFB" w:rsidRDefault="00DE4DFB" w:rsidP="00DE4DFB">
      <w:pPr>
        <w:bidi/>
        <w:rPr>
          <w:rFonts w:cs="David" w:hint="cs"/>
          <w:rtl/>
        </w:rPr>
      </w:pPr>
      <w:r w:rsidRPr="00DE4DFB">
        <w:rPr>
          <w:rFonts w:cs="David" w:hint="cs"/>
          <w:rtl/>
        </w:rPr>
        <w:tab/>
        <w:t>תודה רבה, אדוני. סיימת?</w:t>
      </w:r>
    </w:p>
    <w:p w14:paraId="04A5B051" w14:textId="77777777" w:rsidR="00DE4DFB" w:rsidRPr="00DE4DFB" w:rsidRDefault="00DE4DFB" w:rsidP="00DE4DFB">
      <w:pPr>
        <w:bidi/>
        <w:rPr>
          <w:rFonts w:cs="David" w:hint="cs"/>
          <w:rtl/>
        </w:rPr>
      </w:pPr>
    </w:p>
    <w:p w14:paraId="6369B644"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69823A4C" w14:textId="77777777" w:rsidR="00DE4DFB" w:rsidRPr="00DE4DFB" w:rsidRDefault="00DE4DFB" w:rsidP="00DE4DFB">
      <w:pPr>
        <w:pStyle w:val="Heading5"/>
        <w:jc w:val="left"/>
        <w:rPr>
          <w:rFonts w:hint="cs"/>
          <w:sz w:val="24"/>
          <w:rtl/>
        </w:rPr>
      </w:pPr>
    </w:p>
    <w:p w14:paraId="44036F85" w14:textId="77777777" w:rsidR="00DE4DFB" w:rsidRPr="00DE4DFB" w:rsidRDefault="00DE4DFB" w:rsidP="00DE4DFB">
      <w:pPr>
        <w:bidi/>
        <w:rPr>
          <w:rFonts w:cs="David" w:hint="cs"/>
          <w:rtl/>
        </w:rPr>
      </w:pPr>
      <w:r w:rsidRPr="00DE4DFB">
        <w:rPr>
          <w:rFonts w:cs="David" w:hint="cs"/>
          <w:rtl/>
        </w:rPr>
        <w:tab/>
        <w:t xml:space="preserve"> כן.</w:t>
      </w:r>
    </w:p>
    <w:p w14:paraId="52DA0919" w14:textId="77777777" w:rsidR="00DE4DFB" w:rsidRPr="00DE4DFB" w:rsidRDefault="00DE4DFB" w:rsidP="00DE4DFB">
      <w:pPr>
        <w:bidi/>
        <w:rPr>
          <w:rFonts w:cs="David" w:hint="cs"/>
          <w:rtl/>
        </w:rPr>
      </w:pPr>
    </w:p>
    <w:p w14:paraId="119BDE60" w14:textId="77777777" w:rsidR="00DE4DFB" w:rsidRPr="00DE4DFB" w:rsidRDefault="00DE4DFB" w:rsidP="00DE4DFB">
      <w:pPr>
        <w:bidi/>
        <w:rPr>
          <w:rFonts w:cs="David"/>
        </w:rPr>
      </w:pPr>
      <w:r w:rsidRPr="00DE4DFB">
        <w:rPr>
          <w:rFonts w:cs="David" w:hint="cs"/>
          <w:u w:val="single"/>
          <w:rtl/>
        </w:rPr>
        <w:t>היו"ר דוד טל:</w:t>
      </w:r>
    </w:p>
    <w:p w14:paraId="23AEB7A2" w14:textId="77777777" w:rsidR="00DE4DFB" w:rsidRPr="00DE4DFB" w:rsidRDefault="00DE4DFB" w:rsidP="00DE4DFB">
      <w:pPr>
        <w:bidi/>
        <w:rPr>
          <w:rFonts w:cs="David" w:hint="cs"/>
          <w:rtl/>
        </w:rPr>
      </w:pPr>
    </w:p>
    <w:p w14:paraId="00C78285" w14:textId="77777777" w:rsidR="00DE4DFB" w:rsidRPr="00DE4DFB" w:rsidRDefault="00DE4DFB" w:rsidP="00DE4DFB">
      <w:pPr>
        <w:bidi/>
        <w:rPr>
          <w:rFonts w:cs="David" w:hint="cs"/>
          <w:rtl/>
        </w:rPr>
      </w:pPr>
      <w:r w:rsidRPr="00DE4DFB">
        <w:rPr>
          <w:rFonts w:cs="David" w:hint="cs"/>
          <w:rtl/>
        </w:rPr>
        <w:tab/>
        <w:t>חברת הכנסת זהבה גלאון.</w:t>
      </w:r>
    </w:p>
    <w:p w14:paraId="00E6D26E" w14:textId="77777777" w:rsidR="00DE4DFB" w:rsidRPr="00DE4DFB" w:rsidRDefault="00DE4DFB" w:rsidP="00DE4DFB">
      <w:pPr>
        <w:bidi/>
        <w:rPr>
          <w:rFonts w:cs="David" w:hint="cs"/>
          <w:rtl/>
        </w:rPr>
      </w:pPr>
    </w:p>
    <w:p w14:paraId="32237C96" w14:textId="77777777" w:rsidR="00DE4DFB" w:rsidRPr="00DE4DFB" w:rsidRDefault="00DE4DFB" w:rsidP="00DE4DFB">
      <w:pPr>
        <w:bidi/>
        <w:rPr>
          <w:rFonts w:cs="David" w:hint="cs"/>
          <w:rtl/>
        </w:rPr>
      </w:pPr>
      <w:r w:rsidRPr="00DE4DFB">
        <w:rPr>
          <w:rFonts w:cs="David" w:hint="cs"/>
          <w:u w:val="single"/>
          <w:rtl/>
        </w:rPr>
        <w:t>זהבה גלאון:</w:t>
      </w:r>
    </w:p>
    <w:p w14:paraId="166F556E" w14:textId="77777777" w:rsidR="00DE4DFB" w:rsidRPr="00DE4DFB" w:rsidRDefault="00DE4DFB" w:rsidP="00DE4DFB">
      <w:pPr>
        <w:bidi/>
        <w:rPr>
          <w:rFonts w:cs="David" w:hint="cs"/>
          <w:rtl/>
        </w:rPr>
      </w:pPr>
    </w:p>
    <w:p w14:paraId="482D1A5D" w14:textId="77777777" w:rsidR="00DE4DFB" w:rsidRPr="00DE4DFB" w:rsidRDefault="00DE4DFB" w:rsidP="00DE4DFB">
      <w:pPr>
        <w:bidi/>
        <w:rPr>
          <w:rFonts w:cs="David" w:hint="cs"/>
          <w:rtl/>
        </w:rPr>
      </w:pPr>
      <w:r w:rsidRPr="00DE4DFB">
        <w:rPr>
          <w:rFonts w:cs="David" w:hint="cs"/>
          <w:rtl/>
        </w:rPr>
        <w:tab/>
        <w:t xml:space="preserve">אדוני, לא אכפת לי שהיועצת המשפטית תדבר לפני חברי הכנסת, זה יכול לעזור. </w:t>
      </w:r>
    </w:p>
    <w:p w14:paraId="0559493A" w14:textId="77777777" w:rsidR="00DE4DFB" w:rsidRPr="00DE4DFB" w:rsidRDefault="00DE4DFB" w:rsidP="00DE4DFB">
      <w:pPr>
        <w:bidi/>
        <w:rPr>
          <w:rFonts w:cs="David" w:hint="cs"/>
          <w:rtl/>
        </w:rPr>
      </w:pPr>
    </w:p>
    <w:p w14:paraId="4D5AF35C" w14:textId="77777777" w:rsidR="00DE4DFB" w:rsidRPr="00DE4DFB" w:rsidRDefault="00DE4DFB" w:rsidP="00DE4DFB">
      <w:pPr>
        <w:bidi/>
        <w:rPr>
          <w:rFonts w:cs="David"/>
        </w:rPr>
      </w:pPr>
      <w:r w:rsidRPr="00DE4DFB">
        <w:rPr>
          <w:rFonts w:cs="David" w:hint="cs"/>
          <w:u w:val="single"/>
          <w:rtl/>
        </w:rPr>
        <w:t>היו"ר דוד טל:</w:t>
      </w:r>
    </w:p>
    <w:p w14:paraId="35370097" w14:textId="77777777" w:rsidR="00DE4DFB" w:rsidRPr="00DE4DFB" w:rsidRDefault="00DE4DFB" w:rsidP="00DE4DFB">
      <w:pPr>
        <w:bidi/>
        <w:rPr>
          <w:rFonts w:cs="David" w:hint="cs"/>
          <w:rtl/>
        </w:rPr>
      </w:pPr>
    </w:p>
    <w:p w14:paraId="1A1E777A" w14:textId="77777777" w:rsidR="00DE4DFB" w:rsidRPr="00DE4DFB" w:rsidRDefault="00DE4DFB" w:rsidP="00DE4DFB">
      <w:pPr>
        <w:bidi/>
        <w:rPr>
          <w:rFonts w:cs="David" w:hint="cs"/>
          <w:rtl/>
        </w:rPr>
      </w:pPr>
      <w:r w:rsidRPr="00DE4DFB">
        <w:rPr>
          <w:rFonts w:cs="David" w:hint="cs"/>
          <w:rtl/>
        </w:rPr>
        <w:tab/>
        <w:t>גברתי עכשיו ברשות דיבור, אבל לפני-כן הצעה לסדר של חבר הכנסת אזולאי.</w:t>
      </w:r>
    </w:p>
    <w:p w14:paraId="1DDA35E6" w14:textId="77777777" w:rsidR="00DE4DFB" w:rsidRPr="00DE4DFB" w:rsidRDefault="00DE4DFB" w:rsidP="00DE4DFB">
      <w:pPr>
        <w:bidi/>
        <w:rPr>
          <w:rFonts w:cs="David" w:hint="cs"/>
          <w:rtl/>
        </w:rPr>
      </w:pPr>
    </w:p>
    <w:p w14:paraId="57528355" w14:textId="77777777" w:rsidR="00DE4DFB" w:rsidRPr="00DE4DFB" w:rsidRDefault="00DE4DFB" w:rsidP="00DE4DFB">
      <w:pPr>
        <w:bidi/>
        <w:rPr>
          <w:rFonts w:cs="David"/>
          <w:u w:val="single"/>
          <w:rtl/>
        </w:rPr>
      </w:pPr>
      <w:r w:rsidRPr="00DE4DFB">
        <w:rPr>
          <w:rFonts w:cs="David"/>
          <w:u w:val="single"/>
          <w:rtl/>
        </w:rPr>
        <w:t>דוד אזולאי:</w:t>
      </w:r>
    </w:p>
    <w:p w14:paraId="1385385C" w14:textId="77777777" w:rsidR="00DE4DFB" w:rsidRPr="00DE4DFB" w:rsidRDefault="00DE4DFB" w:rsidP="00DE4DFB">
      <w:pPr>
        <w:bidi/>
        <w:rPr>
          <w:rFonts w:cs="David"/>
          <w:u w:val="single"/>
          <w:rtl/>
        </w:rPr>
      </w:pPr>
    </w:p>
    <w:p w14:paraId="78CFEB26"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למען הסדר הטוב, אם אפשר לשמוע את היועצת  המשפטית לפני חברי הכנסת- - </w:t>
      </w:r>
    </w:p>
    <w:p w14:paraId="5B7D06D1" w14:textId="77777777" w:rsidR="00DE4DFB" w:rsidRPr="00DE4DFB" w:rsidRDefault="00DE4DFB" w:rsidP="00DE4DFB">
      <w:pPr>
        <w:bidi/>
        <w:rPr>
          <w:rFonts w:cs="David" w:hint="cs"/>
          <w:rtl/>
        </w:rPr>
      </w:pPr>
    </w:p>
    <w:p w14:paraId="667B5D0F" w14:textId="77777777" w:rsidR="00DE4DFB" w:rsidRPr="00DE4DFB" w:rsidRDefault="00DE4DFB" w:rsidP="00DE4DFB">
      <w:pPr>
        <w:bidi/>
        <w:rPr>
          <w:rFonts w:cs="David" w:hint="cs"/>
          <w:rtl/>
        </w:rPr>
      </w:pPr>
      <w:r w:rsidRPr="00DE4DFB">
        <w:rPr>
          <w:rFonts w:cs="David" w:hint="cs"/>
          <w:u w:val="single"/>
          <w:rtl/>
        </w:rPr>
        <w:t>זהבה גלאון:</w:t>
      </w:r>
    </w:p>
    <w:p w14:paraId="25AE0030" w14:textId="77777777" w:rsidR="00DE4DFB" w:rsidRPr="00DE4DFB" w:rsidRDefault="00DE4DFB" w:rsidP="00DE4DFB">
      <w:pPr>
        <w:bidi/>
        <w:rPr>
          <w:rFonts w:cs="David" w:hint="cs"/>
          <w:rtl/>
        </w:rPr>
      </w:pPr>
    </w:p>
    <w:p w14:paraId="1F49EEF5" w14:textId="77777777" w:rsidR="00DE4DFB" w:rsidRPr="00DE4DFB" w:rsidRDefault="00DE4DFB" w:rsidP="00DE4DFB">
      <w:pPr>
        <w:bidi/>
        <w:rPr>
          <w:rFonts w:cs="David" w:hint="cs"/>
          <w:rtl/>
        </w:rPr>
      </w:pPr>
      <w:r w:rsidRPr="00DE4DFB">
        <w:rPr>
          <w:rFonts w:cs="David" w:hint="cs"/>
          <w:rtl/>
        </w:rPr>
        <w:tab/>
        <w:t xml:space="preserve"> מה אמרתי עכשיו?</w:t>
      </w:r>
    </w:p>
    <w:p w14:paraId="7260E559" w14:textId="77777777" w:rsidR="00DE4DFB" w:rsidRPr="00DE4DFB" w:rsidRDefault="00DE4DFB" w:rsidP="00DE4DFB">
      <w:pPr>
        <w:bidi/>
        <w:rPr>
          <w:rFonts w:cs="David" w:hint="cs"/>
          <w:rtl/>
        </w:rPr>
      </w:pPr>
    </w:p>
    <w:p w14:paraId="0A4B77F4" w14:textId="77777777" w:rsidR="00DE4DFB" w:rsidRPr="00DE4DFB" w:rsidRDefault="00DE4DFB" w:rsidP="00DE4DFB">
      <w:pPr>
        <w:bidi/>
        <w:rPr>
          <w:rFonts w:cs="David" w:hint="cs"/>
          <w:rtl/>
        </w:rPr>
      </w:pPr>
      <w:r w:rsidRPr="00DE4DFB">
        <w:rPr>
          <w:rFonts w:cs="David" w:hint="cs"/>
          <w:u w:val="single"/>
          <w:rtl/>
        </w:rPr>
        <w:t>יורם מרציאנו:</w:t>
      </w:r>
    </w:p>
    <w:p w14:paraId="0C457F6B" w14:textId="77777777" w:rsidR="00DE4DFB" w:rsidRPr="00DE4DFB" w:rsidRDefault="00DE4DFB" w:rsidP="00DE4DFB">
      <w:pPr>
        <w:bidi/>
        <w:rPr>
          <w:rFonts w:cs="David" w:hint="cs"/>
          <w:rtl/>
        </w:rPr>
      </w:pPr>
    </w:p>
    <w:p w14:paraId="6135F30D" w14:textId="77777777" w:rsidR="00DE4DFB" w:rsidRPr="00DE4DFB" w:rsidRDefault="00DE4DFB" w:rsidP="00DE4DFB">
      <w:pPr>
        <w:bidi/>
        <w:rPr>
          <w:rFonts w:cs="David" w:hint="cs"/>
          <w:rtl/>
        </w:rPr>
      </w:pPr>
      <w:r w:rsidRPr="00DE4DFB">
        <w:rPr>
          <w:rFonts w:cs="David" w:hint="cs"/>
          <w:rtl/>
        </w:rPr>
        <w:tab/>
        <w:t xml:space="preserve"> הוא הגיש הצעה, את ביקשת בקשה.</w:t>
      </w:r>
    </w:p>
    <w:p w14:paraId="6DBA28FD" w14:textId="77777777" w:rsidR="00DE4DFB" w:rsidRDefault="00DE4DFB" w:rsidP="00DE4DFB">
      <w:pPr>
        <w:bidi/>
        <w:rPr>
          <w:rFonts w:cs="David" w:hint="cs"/>
          <w:rtl/>
        </w:rPr>
      </w:pPr>
    </w:p>
    <w:p w14:paraId="19C36800" w14:textId="77777777" w:rsidR="00DE4DFB" w:rsidRDefault="00DE4DFB" w:rsidP="00DE4DFB">
      <w:pPr>
        <w:bidi/>
        <w:rPr>
          <w:rFonts w:cs="David" w:hint="cs"/>
          <w:rtl/>
        </w:rPr>
      </w:pPr>
    </w:p>
    <w:p w14:paraId="787985AA" w14:textId="77777777" w:rsidR="00DE4DFB" w:rsidRDefault="00DE4DFB" w:rsidP="00DE4DFB">
      <w:pPr>
        <w:bidi/>
        <w:rPr>
          <w:rFonts w:cs="David" w:hint="cs"/>
          <w:rtl/>
        </w:rPr>
      </w:pPr>
    </w:p>
    <w:p w14:paraId="6909B767" w14:textId="77777777" w:rsidR="00DE4DFB" w:rsidRDefault="00DE4DFB" w:rsidP="00DE4DFB">
      <w:pPr>
        <w:bidi/>
        <w:rPr>
          <w:rFonts w:cs="David" w:hint="cs"/>
          <w:rtl/>
        </w:rPr>
      </w:pPr>
    </w:p>
    <w:p w14:paraId="34CDD2F2" w14:textId="77777777" w:rsidR="00DE4DFB" w:rsidRDefault="00DE4DFB" w:rsidP="00DE4DFB">
      <w:pPr>
        <w:bidi/>
        <w:rPr>
          <w:rFonts w:cs="David" w:hint="cs"/>
          <w:rtl/>
        </w:rPr>
      </w:pPr>
    </w:p>
    <w:p w14:paraId="5722504D" w14:textId="77777777" w:rsidR="00DE4DFB" w:rsidRPr="00DE4DFB" w:rsidRDefault="00DE4DFB" w:rsidP="00DE4DFB">
      <w:pPr>
        <w:bidi/>
        <w:rPr>
          <w:rFonts w:cs="David" w:hint="cs"/>
          <w:rtl/>
        </w:rPr>
      </w:pPr>
    </w:p>
    <w:p w14:paraId="5A6F7143" w14:textId="77777777" w:rsidR="00DE4DFB" w:rsidRPr="00DE4DFB" w:rsidRDefault="00DE4DFB" w:rsidP="00DE4DFB">
      <w:pPr>
        <w:bidi/>
        <w:rPr>
          <w:rFonts w:cs="David" w:hint="cs"/>
          <w:rtl/>
        </w:rPr>
      </w:pPr>
      <w:r w:rsidRPr="00DE4DFB">
        <w:rPr>
          <w:rFonts w:cs="David" w:hint="cs"/>
          <w:u w:val="single"/>
          <w:rtl/>
        </w:rPr>
        <w:t xml:space="preserve">יעקב </w:t>
      </w:r>
      <w:proofErr w:type="spellStart"/>
      <w:r w:rsidRPr="00DE4DFB">
        <w:rPr>
          <w:rFonts w:cs="David" w:hint="cs"/>
          <w:u w:val="single"/>
          <w:rtl/>
        </w:rPr>
        <w:t>מרגי</w:t>
      </w:r>
      <w:proofErr w:type="spellEnd"/>
      <w:r w:rsidRPr="00DE4DFB">
        <w:rPr>
          <w:rFonts w:cs="David" w:hint="cs"/>
          <w:u w:val="single"/>
          <w:rtl/>
        </w:rPr>
        <w:t>:</w:t>
      </w:r>
    </w:p>
    <w:p w14:paraId="005908A3" w14:textId="77777777" w:rsidR="00DE4DFB" w:rsidRPr="00DE4DFB" w:rsidRDefault="00DE4DFB" w:rsidP="00DE4DFB">
      <w:pPr>
        <w:bidi/>
        <w:rPr>
          <w:rFonts w:cs="David" w:hint="cs"/>
          <w:rtl/>
        </w:rPr>
      </w:pPr>
    </w:p>
    <w:p w14:paraId="72ACFAE7" w14:textId="77777777" w:rsidR="00DE4DFB" w:rsidRPr="00DE4DFB" w:rsidRDefault="00DE4DFB" w:rsidP="00DE4DFB">
      <w:pPr>
        <w:bidi/>
        <w:rPr>
          <w:rFonts w:cs="David" w:hint="cs"/>
          <w:rtl/>
        </w:rPr>
      </w:pPr>
      <w:r w:rsidRPr="00DE4DFB">
        <w:rPr>
          <w:rFonts w:cs="David" w:hint="cs"/>
          <w:rtl/>
        </w:rPr>
        <w:tab/>
        <w:t xml:space="preserve"> הוא הגיש הצעה לסדר.</w:t>
      </w:r>
    </w:p>
    <w:p w14:paraId="712257C4" w14:textId="77777777" w:rsidR="00DE4DFB" w:rsidRPr="00DE4DFB" w:rsidRDefault="00DE4DFB" w:rsidP="00DE4DFB">
      <w:pPr>
        <w:bidi/>
        <w:rPr>
          <w:rFonts w:cs="David" w:hint="cs"/>
          <w:rtl/>
        </w:rPr>
      </w:pPr>
    </w:p>
    <w:p w14:paraId="4D8DFF5A" w14:textId="77777777" w:rsidR="00DE4DFB" w:rsidRPr="00DE4DFB" w:rsidRDefault="00DE4DFB" w:rsidP="00DE4DFB">
      <w:pPr>
        <w:bidi/>
        <w:rPr>
          <w:rFonts w:cs="David" w:hint="cs"/>
          <w:rtl/>
        </w:rPr>
      </w:pPr>
      <w:r w:rsidRPr="00DE4DFB">
        <w:rPr>
          <w:rFonts w:cs="David" w:hint="cs"/>
          <w:u w:val="single"/>
          <w:rtl/>
        </w:rPr>
        <w:t>זהבה גלאון:</w:t>
      </w:r>
    </w:p>
    <w:p w14:paraId="5B89F0FE" w14:textId="77777777" w:rsidR="00DE4DFB" w:rsidRPr="00DE4DFB" w:rsidRDefault="00DE4DFB" w:rsidP="00DE4DFB">
      <w:pPr>
        <w:bidi/>
        <w:rPr>
          <w:rFonts w:cs="David" w:hint="cs"/>
          <w:rtl/>
        </w:rPr>
      </w:pPr>
    </w:p>
    <w:p w14:paraId="55EF1D2F" w14:textId="77777777" w:rsidR="00DE4DFB" w:rsidRPr="00DE4DFB" w:rsidRDefault="00DE4DFB" w:rsidP="00DE4DFB">
      <w:pPr>
        <w:bidi/>
        <w:rPr>
          <w:rFonts w:cs="David" w:hint="cs"/>
          <w:rtl/>
        </w:rPr>
      </w:pPr>
      <w:r w:rsidRPr="00DE4DFB">
        <w:rPr>
          <w:rFonts w:cs="David" w:hint="cs"/>
          <w:rtl/>
        </w:rPr>
        <w:tab/>
        <w:t xml:space="preserve"> </w:t>
      </w:r>
      <w:r w:rsidRPr="00DE4DFB">
        <w:rPr>
          <w:rFonts w:cs="David"/>
        </w:rPr>
        <w:t>Pardon</w:t>
      </w:r>
      <w:r w:rsidRPr="00DE4DFB">
        <w:rPr>
          <w:rFonts w:cs="David" w:hint="cs"/>
          <w:rtl/>
        </w:rPr>
        <w:t>.</w:t>
      </w:r>
    </w:p>
    <w:p w14:paraId="513F76E7" w14:textId="77777777" w:rsidR="00DE4DFB" w:rsidRPr="00DE4DFB" w:rsidRDefault="00DE4DFB" w:rsidP="00DE4DFB">
      <w:pPr>
        <w:bidi/>
        <w:rPr>
          <w:rFonts w:cs="David" w:hint="cs"/>
          <w:rtl/>
        </w:rPr>
      </w:pPr>
    </w:p>
    <w:p w14:paraId="0AC16C2A" w14:textId="77777777" w:rsidR="00DE4DFB" w:rsidRPr="00DE4DFB" w:rsidRDefault="00DE4DFB" w:rsidP="00DE4DFB">
      <w:pPr>
        <w:bidi/>
        <w:rPr>
          <w:rFonts w:cs="David"/>
        </w:rPr>
      </w:pPr>
      <w:r w:rsidRPr="00DE4DFB">
        <w:rPr>
          <w:rFonts w:cs="David" w:hint="cs"/>
          <w:u w:val="single"/>
          <w:rtl/>
        </w:rPr>
        <w:t>היו"ר דוד טל:</w:t>
      </w:r>
    </w:p>
    <w:p w14:paraId="395F3E7B" w14:textId="77777777" w:rsidR="00DE4DFB" w:rsidRPr="00DE4DFB" w:rsidRDefault="00DE4DFB" w:rsidP="00DE4DFB">
      <w:pPr>
        <w:bidi/>
        <w:rPr>
          <w:rFonts w:cs="David" w:hint="cs"/>
          <w:rtl/>
        </w:rPr>
      </w:pPr>
    </w:p>
    <w:p w14:paraId="15ECC981" w14:textId="77777777" w:rsidR="00DE4DFB" w:rsidRPr="00DE4DFB" w:rsidRDefault="00DE4DFB" w:rsidP="00DE4DFB">
      <w:pPr>
        <w:bidi/>
        <w:rPr>
          <w:rFonts w:cs="David" w:hint="cs"/>
          <w:rtl/>
        </w:rPr>
      </w:pPr>
      <w:r w:rsidRPr="00DE4DFB">
        <w:rPr>
          <w:rFonts w:cs="David" w:hint="cs"/>
          <w:rtl/>
        </w:rPr>
        <w:tab/>
        <w:t>ואם רוצים לשמוע את הייעוץ המשפטי זה גם בסדר, בסדר גמור אפילו.</w:t>
      </w:r>
    </w:p>
    <w:p w14:paraId="37FB2504" w14:textId="77777777" w:rsidR="00DE4DFB" w:rsidRPr="00DE4DFB" w:rsidRDefault="00DE4DFB" w:rsidP="00DE4DFB">
      <w:pPr>
        <w:bidi/>
        <w:rPr>
          <w:rFonts w:cs="David" w:hint="cs"/>
          <w:rtl/>
        </w:rPr>
      </w:pPr>
    </w:p>
    <w:p w14:paraId="38C7EB69" w14:textId="77777777" w:rsidR="00DE4DFB" w:rsidRPr="00DE4DFB" w:rsidRDefault="00DE4DFB" w:rsidP="00DE4DFB">
      <w:pPr>
        <w:bidi/>
        <w:rPr>
          <w:rFonts w:cs="David" w:hint="cs"/>
          <w:rtl/>
        </w:rPr>
      </w:pPr>
      <w:r w:rsidRPr="00DE4DFB">
        <w:rPr>
          <w:rFonts w:cs="David" w:hint="cs"/>
          <w:u w:val="single"/>
          <w:rtl/>
        </w:rPr>
        <w:t>נסים זאב:</w:t>
      </w:r>
    </w:p>
    <w:p w14:paraId="689EF6A1" w14:textId="77777777" w:rsidR="00DE4DFB" w:rsidRPr="00DE4DFB" w:rsidRDefault="00DE4DFB" w:rsidP="00DE4DFB">
      <w:pPr>
        <w:bidi/>
        <w:rPr>
          <w:rFonts w:cs="David" w:hint="cs"/>
          <w:rtl/>
        </w:rPr>
      </w:pPr>
    </w:p>
    <w:p w14:paraId="35687660" w14:textId="77777777" w:rsidR="00DE4DFB" w:rsidRPr="00DE4DFB" w:rsidRDefault="00DE4DFB" w:rsidP="00DE4DFB">
      <w:pPr>
        <w:bidi/>
        <w:rPr>
          <w:rFonts w:cs="David" w:hint="cs"/>
          <w:rtl/>
        </w:rPr>
      </w:pPr>
      <w:r w:rsidRPr="00DE4DFB">
        <w:rPr>
          <w:rFonts w:cs="David" w:hint="cs"/>
          <w:rtl/>
        </w:rPr>
        <w:tab/>
        <w:t xml:space="preserve"> אדוני היושב ראש, אם היועצת המשפטית מדברת, אז גם ליועץ המשפטי של גיל יש מה לומר לאחר מכן. שיהיה פה איזשהו איזון.</w:t>
      </w:r>
    </w:p>
    <w:p w14:paraId="03920C55" w14:textId="77777777" w:rsidR="00DE4DFB" w:rsidRPr="00DE4DFB" w:rsidRDefault="00DE4DFB" w:rsidP="00DE4DFB">
      <w:pPr>
        <w:bidi/>
        <w:rPr>
          <w:rFonts w:cs="David" w:hint="cs"/>
          <w:rtl/>
        </w:rPr>
      </w:pPr>
    </w:p>
    <w:p w14:paraId="14EFC8FC"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DFE368D" w14:textId="77777777" w:rsidR="00DE4DFB" w:rsidRPr="00DE4DFB" w:rsidRDefault="00DE4DFB" w:rsidP="00DE4DFB">
      <w:pPr>
        <w:bidi/>
        <w:rPr>
          <w:rFonts w:cs="David" w:hint="cs"/>
          <w:rtl/>
        </w:rPr>
      </w:pPr>
    </w:p>
    <w:p w14:paraId="2C7F923F" w14:textId="77777777" w:rsidR="00DE4DFB" w:rsidRPr="00DE4DFB" w:rsidRDefault="00DE4DFB" w:rsidP="00DE4DFB">
      <w:pPr>
        <w:bidi/>
        <w:rPr>
          <w:rFonts w:cs="David" w:hint="cs"/>
          <w:rtl/>
        </w:rPr>
      </w:pPr>
      <w:r w:rsidRPr="00DE4DFB">
        <w:rPr>
          <w:rFonts w:cs="David" w:hint="cs"/>
          <w:rtl/>
        </w:rPr>
        <w:tab/>
        <w:t xml:space="preserve">תותירו לי את האיזונים. היועצת המשפטית של הכנסת היא של הבית הזה, וחברי הכנסת יוכלו לומר את דברם בזמן שיינתן להם. אחרי הדיונים האלה נחליט מה עושים. גברתי היועצת המשפטית של הכנסת, עורכת הדין נורית </w:t>
      </w:r>
      <w:proofErr w:type="spellStart"/>
      <w:r w:rsidRPr="00DE4DFB">
        <w:rPr>
          <w:rFonts w:cs="David" w:hint="cs"/>
          <w:rtl/>
        </w:rPr>
        <w:t>אלשטיין</w:t>
      </w:r>
      <w:proofErr w:type="spellEnd"/>
      <w:r w:rsidRPr="00DE4DFB">
        <w:rPr>
          <w:rFonts w:cs="David" w:hint="cs"/>
          <w:rtl/>
        </w:rPr>
        <w:t>, בבקשה.</w:t>
      </w:r>
    </w:p>
    <w:p w14:paraId="351A3841" w14:textId="77777777" w:rsidR="00DE4DFB" w:rsidRPr="00DE4DFB" w:rsidRDefault="00DE4DFB" w:rsidP="00DE4DFB">
      <w:pPr>
        <w:bidi/>
        <w:rPr>
          <w:rFonts w:cs="David" w:hint="cs"/>
          <w:rtl/>
        </w:rPr>
      </w:pPr>
    </w:p>
    <w:p w14:paraId="49ECE663"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204F3677" w14:textId="77777777" w:rsidR="00DE4DFB" w:rsidRPr="00DE4DFB" w:rsidRDefault="00DE4DFB" w:rsidP="00DE4DFB">
      <w:pPr>
        <w:bidi/>
        <w:rPr>
          <w:rFonts w:cs="David" w:hint="cs"/>
          <w:rtl/>
        </w:rPr>
      </w:pPr>
    </w:p>
    <w:p w14:paraId="19E9262F" w14:textId="77777777" w:rsidR="00DE4DFB" w:rsidRPr="00DE4DFB" w:rsidRDefault="00DE4DFB" w:rsidP="00DE4DFB">
      <w:pPr>
        <w:bidi/>
        <w:rPr>
          <w:rFonts w:cs="David" w:hint="cs"/>
          <w:rtl/>
        </w:rPr>
      </w:pPr>
      <w:r w:rsidRPr="00DE4DFB">
        <w:rPr>
          <w:rFonts w:cs="David" w:hint="cs"/>
          <w:rtl/>
        </w:rPr>
        <w:tab/>
        <w:t xml:space="preserve">רבותיי, חברי הכנסת, מונחת בפניכם חוות דעת שניתנה לאחר שהיו אלינו מספר פניות בנושא שנקבע לסדר היום ולבקשה ספציפית של חבר הכנסת גלנטי. אני אתקן טעות מסוימת: ההסכם שבו עסקינן הומצא ללשכה המשפטית, ולדעתי גם לחברי הכנסת, ממש בימים  האחרונים ולא ב-1 במאי. </w:t>
      </w:r>
    </w:p>
    <w:p w14:paraId="206AA055" w14:textId="77777777" w:rsidR="00DE4DFB" w:rsidRPr="00DE4DFB" w:rsidRDefault="00DE4DFB" w:rsidP="00DE4DFB">
      <w:pPr>
        <w:bidi/>
        <w:rPr>
          <w:rFonts w:cs="David" w:hint="cs"/>
          <w:rtl/>
        </w:rPr>
      </w:pPr>
    </w:p>
    <w:p w14:paraId="3595ACC1" w14:textId="77777777" w:rsidR="00DE4DFB" w:rsidRPr="00DE4DFB" w:rsidRDefault="00DE4DFB" w:rsidP="00DE4DFB">
      <w:pPr>
        <w:bidi/>
        <w:ind w:firstLine="567"/>
        <w:rPr>
          <w:rFonts w:cs="David" w:hint="cs"/>
          <w:rtl/>
        </w:rPr>
      </w:pPr>
      <w:r w:rsidRPr="00DE4DFB">
        <w:rPr>
          <w:rFonts w:cs="David" w:hint="cs"/>
          <w:rtl/>
        </w:rPr>
        <w:t xml:space="preserve">הבקשה שהייתה מונחת בפני הוועדה התייחסה לשלוש בקשות משנה: אישור הפילוג, ייצוג המפלגה בידי הסיעה לאחר פילוגה והשם שמבקשים לנכס או לתת לסיעה החדשה לאחר פילוגה. ההסכם לא היה בפנינו קודם, וכל מיני אמירות שנאמרו בעבר הדגישו שבהיעדר ההסכם לא נוכל להתייחס אליו; אנחנו לא מתייחסים לדברים שעלו בתקשורת. </w:t>
      </w:r>
    </w:p>
    <w:p w14:paraId="4A1133B7" w14:textId="77777777" w:rsidR="00DE4DFB" w:rsidRPr="00DE4DFB" w:rsidRDefault="00DE4DFB" w:rsidP="00DE4DFB">
      <w:pPr>
        <w:bidi/>
        <w:ind w:firstLine="567"/>
        <w:rPr>
          <w:rFonts w:cs="David" w:hint="cs"/>
          <w:rtl/>
        </w:rPr>
      </w:pPr>
    </w:p>
    <w:p w14:paraId="10F9D7E3" w14:textId="77777777" w:rsidR="00DE4DFB" w:rsidRPr="00DE4DFB" w:rsidRDefault="00DE4DFB" w:rsidP="00DE4DFB">
      <w:pPr>
        <w:bidi/>
        <w:ind w:firstLine="567"/>
        <w:rPr>
          <w:rFonts w:cs="David" w:hint="cs"/>
          <w:rtl/>
        </w:rPr>
      </w:pPr>
      <w:r w:rsidRPr="00DE4DFB">
        <w:rPr>
          <w:rFonts w:cs="David" w:hint="cs"/>
          <w:rtl/>
        </w:rPr>
        <w:t xml:space="preserve">חוות הדעת מדברת בעד עצמה: חוות הדעת קובעת שמתחם שיקול הדעת שקיים לוועדת הכנסת נלמד מהוראות החוק ותכליתו, ממעמדה של ועדת הכנסת, מתפקידה בכנסת. מונח בפניכם הסכם שעל פניו מגלה, לפחות בשני היבטים, סטייה מהוראות החוק </w:t>
      </w:r>
      <w:r w:rsidRPr="00DE4DFB">
        <w:rPr>
          <w:rFonts w:cs="David"/>
          <w:rtl/>
        </w:rPr>
        <w:t>–</w:t>
      </w:r>
      <w:r w:rsidRPr="00DE4DFB">
        <w:rPr>
          <w:rFonts w:cs="David" w:hint="cs"/>
          <w:rtl/>
        </w:rPr>
        <w:t xml:space="preserve"> חוק הבחירות והבטחת מקום בכנסת ה-18 וחוק מימון המפלגות וחוק המפלגות </w:t>
      </w:r>
      <w:r w:rsidRPr="00DE4DFB">
        <w:rPr>
          <w:rFonts w:cs="David"/>
          <w:rtl/>
        </w:rPr>
        <w:t>–</w:t>
      </w:r>
      <w:r w:rsidRPr="00DE4DFB">
        <w:rPr>
          <w:rFonts w:cs="David" w:hint="cs"/>
          <w:rtl/>
        </w:rPr>
        <w:t xml:space="preserve"> אולי אומר במאמר מוסגר, שנשמעה כאן קריאה של חבר הכנסת שרוני לגבי סעיף </w:t>
      </w:r>
      <w:proofErr w:type="spellStart"/>
      <w:r w:rsidRPr="00DE4DFB">
        <w:rPr>
          <w:rFonts w:cs="David" w:hint="cs"/>
          <w:rtl/>
        </w:rPr>
        <w:t>8ה</w:t>
      </w:r>
      <w:proofErr w:type="spellEnd"/>
      <w:r w:rsidRPr="00DE4DFB">
        <w:rPr>
          <w:rFonts w:cs="David" w:hint="cs"/>
          <w:rtl/>
        </w:rPr>
        <w:t>' לחוק מימון מפלגות, שבעצם פועל נגדו. אז אני לא יודעת מי הייעוץ המשפטי שלו, אבל הוא הפוך ממה שמתכוונים לטעון - -</w:t>
      </w:r>
    </w:p>
    <w:p w14:paraId="5BDBE239" w14:textId="77777777" w:rsidR="00DE4DFB" w:rsidRPr="00DE4DFB" w:rsidRDefault="00DE4DFB" w:rsidP="00DE4DFB">
      <w:pPr>
        <w:bidi/>
        <w:rPr>
          <w:rFonts w:cs="David" w:hint="cs"/>
          <w:rtl/>
        </w:rPr>
      </w:pPr>
    </w:p>
    <w:p w14:paraId="1D829ED8" w14:textId="77777777" w:rsidR="00DE4DFB" w:rsidRPr="00DE4DFB" w:rsidRDefault="00DE4DFB" w:rsidP="00DE4DFB">
      <w:pPr>
        <w:bidi/>
        <w:rPr>
          <w:rFonts w:cs="David" w:hint="cs"/>
          <w:rtl/>
        </w:rPr>
      </w:pPr>
      <w:r w:rsidRPr="00DE4DFB">
        <w:rPr>
          <w:rFonts w:cs="David" w:hint="cs"/>
          <w:u w:val="single"/>
          <w:rtl/>
        </w:rPr>
        <w:t>משה שרוני:</w:t>
      </w:r>
    </w:p>
    <w:p w14:paraId="37147ACB" w14:textId="77777777" w:rsidR="00DE4DFB" w:rsidRPr="00DE4DFB" w:rsidRDefault="00DE4DFB" w:rsidP="00DE4DFB">
      <w:pPr>
        <w:bidi/>
        <w:rPr>
          <w:rFonts w:cs="David" w:hint="cs"/>
          <w:rtl/>
        </w:rPr>
      </w:pPr>
    </w:p>
    <w:p w14:paraId="27B78BAC" w14:textId="77777777" w:rsidR="00DE4DFB" w:rsidRPr="00DE4DFB" w:rsidRDefault="00DE4DFB" w:rsidP="00DE4DFB">
      <w:pPr>
        <w:bidi/>
        <w:rPr>
          <w:rFonts w:cs="David" w:hint="cs"/>
          <w:rtl/>
        </w:rPr>
      </w:pPr>
      <w:r w:rsidRPr="00DE4DFB">
        <w:rPr>
          <w:rFonts w:cs="David" w:hint="cs"/>
          <w:rtl/>
        </w:rPr>
        <w:tab/>
        <w:t xml:space="preserve"> תקריאי את מה שמבקר המדינה אומר.</w:t>
      </w:r>
    </w:p>
    <w:p w14:paraId="47761BBA" w14:textId="77777777" w:rsidR="00DE4DFB" w:rsidRPr="00DE4DFB" w:rsidRDefault="00DE4DFB" w:rsidP="00DE4DFB">
      <w:pPr>
        <w:bidi/>
        <w:rPr>
          <w:rFonts w:cs="David" w:hint="cs"/>
          <w:rtl/>
        </w:rPr>
      </w:pPr>
    </w:p>
    <w:p w14:paraId="19128B09" w14:textId="77777777" w:rsidR="00DE4DFB" w:rsidRPr="00DE4DFB" w:rsidRDefault="00DE4DFB" w:rsidP="00DE4DFB">
      <w:pPr>
        <w:bidi/>
        <w:rPr>
          <w:rFonts w:cs="David"/>
        </w:rPr>
      </w:pPr>
      <w:r w:rsidRPr="00DE4DFB">
        <w:rPr>
          <w:rFonts w:cs="David" w:hint="cs"/>
          <w:u w:val="single"/>
          <w:rtl/>
        </w:rPr>
        <w:t>היו"ר דוד טל:</w:t>
      </w:r>
    </w:p>
    <w:p w14:paraId="776C9149" w14:textId="77777777" w:rsidR="00DE4DFB" w:rsidRPr="00DE4DFB" w:rsidRDefault="00DE4DFB" w:rsidP="00DE4DFB">
      <w:pPr>
        <w:bidi/>
        <w:rPr>
          <w:rFonts w:cs="David" w:hint="cs"/>
          <w:rtl/>
        </w:rPr>
      </w:pPr>
    </w:p>
    <w:p w14:paraId="1B0EA67E" w14:textId="77777777" w:rsidR="00DE4DFB" w:rsidRPr="00DE4DFB" w:rsidRDefault="00DE4DFB" w:rsidP="00DE4DFB">
      <w:pPr>
        <w:bidi/>
        <w:rPr>
          <w:rFonts w:cs="David" w:hint="cs"/>
          <w:rtl/>
        </w:rPr>
      </w:pPr>
      <w:r w:rsidRPr="00DE4DFB">
        <w:rPr>
          <w:rFonts w:cs="David" w:hint="cs"/>
          <w:rtl/>
        </w:rPr>
        <w:tab/>
        <w:t>אדוני.</w:t>
      </w:r>
    </w:p>
    <w:p w14:paraId="1C15E4C0" w14:textId="77777777" w:rsidR="00DE4DFB" w:rsidRPr="00DE4DFB" w:rsidRDefault="00DE4DFB" w:rsidP="00DE4DFB">
      <w:pPr>
        <w:bidi/>
        <w:rPr>
          <w:rFonts w:cs="David" w:hint="cs"/>
          <w:rtl/>
        </w:rPr>
      </w:pPr>
    </w:p>
    <w:p w14:paraId="0EF55D57" w14:textId="77777777" w:rsidR="00DE4DFB" w:rsidRPr="00DE4DFB" w:rsidRDefault="00DE4DFB" w:rsidP="00DE4DFB">
      <w:pPr>
        <w:bidi/>
        <w:rPr>
          <w:rFonts w:cs="David" w:hint="cs"/>
          <w:rtl/>
        </w:rPr>
      </w:pPr>
      <w:r w:rsidRPr="00DE4DFB">
        <w:rPr>
          <w:rFonts w:cs="David" w:hint="cs"/>
          <w:u w:val="single"/>
          <w:rtl/>
        </w:rPr>
        <w:t>משה שרוני:</w:t>
      </w:r>
    </w:p>
    <w:p w14:paraId="760A7FEF" w14:textId="77777777" w:rsidR="00DE4DFB" w:rsidRPr="00DE4DFB" w:rsidRDefault="00DE4DFB" w:rsidP="00DE4DFB">
      <w:pPr>
        <w:bidi/>
        <w:rPr>
          <w:rFonts w:cs="David" w:hint="cs"/>
          <w:rtl/>
        </w:rPr>
      </w:pPr>
    </w:p>
    <w:p w14:paraId="0BDAEFE9" w14:textId="77777777" w:rsidR="00DE4DFB" w:rsidRPr="00DE4DFB" w:rsidRDefault="00DE4DFB" w:rsidP="00DE4DFB">
      <w:pPr>
        <w:bidi/>
        <w:rPr>
          <w:rFonts w:cs="David" w:hint="cs"/>
          <w:rtl/>
        </w:rPr>
      </w:pPr>
      <w:r w:rsidRPr="00DE4DFB">
        <w:rPr>
          <w:rFonts w:cs="David" w:hint="cs"/>
          <w:rtl/>
        </w:rPr>
        <w:tab/>
        <w:t xml:space="preserve"> שתקריא את מה שהמבקר אומר, שלא תוציא ככה. </w:t>
      </w:r>
    </w:p>
    <w:p w14:paraId="69326953" w14:textId="77777777" w:rsidR="00DE4DFB" w:rsidRPr="00DE4DFB" w:rsidRDefault="00DE4DFB" w:rsidP="00DE4DFB">
      <w:pPr>
        <w:bidi/>
        <w:rPr>
          <w:rFonts w:cs="David" w:hint="cs"/>
          <w:rtl/>
        </w:rPr>
      </w:pPr>
    </w:p>
    <w:p w14:paraId="4DFF9162" w14:textId="77777777" w:rsidR="00DE4DFB" w:rsidRDefault="00DE4DFB" w:rsidP="00DE4DFB">
      <w:pPr>
        <w:bidi/>
        <w:rPr>
          <w:rFonts w:cs="David" w:hint="cs"/>
          <w:u w:val="single"/>
          <w:rtl/>
        </w:rPr>
      </w:pPr>
    </w:p>
    <w:p w14:paraId="60793C95" w14:textId="77777777" w:rsidR="00DE4DFB" w:rsidRDefault="00DE4DFB" w:rsidP="00DE4DFB">
      <w:pPr>
        <w:bidi/>
        <w:rPr>
          <w:rFonts w:cs="David" w:hint="cs"/>
          <w:u w:val="single"/>
          <w:rtl/>
        </w:rPr>
      </w:pPr>
    </w:p>
    <w:p w14:paraId="2616141F" w14:textId="77777777" w:rsidR="00DE4DFB" w:rsidRDefault="00DE4DFB" w:rsidP="00DE4DFB">
      <w:pPr>
        <w:bidi/>
        <w:rPr>
          <w:rFonts w:cs="David" w:hint="cs"/>
          <w:u w:val="single"/>
          <w:rtl/>
        </w:rPr>
      </w:pPr>
    </w:p>
    <w:p w14:paraId="380EA3A2" w14:textId="77777777" w:rsidR="00DE4DFB" w:rsidRDefault="00DE4DFB" w:rsidP="00DE4DFB">
      <w:pPr>
        <w:bidi/>
        <w:rPr>
          <w:rFonts w:cs="David" w:hint="cs"/>
          <w:u w:val="single"/>
          <w:rtl/>
        </w:rPr>
      </w:pPr>
    </w:p>
    <w:p w14:paraId="24A84470"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66563435" w14:textId="77777777" w:rsidR="00DE4DFB" w:rsidRPr="00DE4DFB" w:rsidRDefault="00DE4DFB" w:rsidP="00DE4DFB">
      <w:pPr>
        <w:bidi/>
        <w:rPr>
          <w:rFonts w:cs="David" w:hint="cs"/>
          <w:rtl/>
        </w:rPr>
      </w:pPr>
    </w:p>
    <w:p w14:paraId="141DC5F3" w14:textId="77777777" w:rsidR="00DE4DFB" w:rsidRPr="00DE4DFB" w:rsidRDefault="00DE4DFB" w:rsidP="00DE4DFB">
      <w:pPr>
        <w:bidi/>
        <w:ind w:firstLine="567"/>
        <w:rPr>
          <w:rFonts w:cs="David" w:hint="cs"/>
          <w:rtl/>
        </w:rPr>
      </w:pPr>
      <w:r w:rsidRPr="00DE4DFB">
        <w:rPr>
          <w:rFonts w:cs="David" w:hint="cs"/>
          <w:rtl/>
        </w:rPr>
        <w:t xml:space="preserve">על פני הדברים, מדובר בהסכם שסוטה מהוראות החוק. דומה שבכל המקרים הקודמים שהכנסת אישרה התפלגות לא עלו טענות כל-כך כבדות כפי שנשמעו עתה; גם לא הונח חומר, כפי שהונח בפני חברי הכנסת, שמדבר בעד עצמו. </w:t>
      </w:r>
    </w:p>
    <w:p w14:paraId="553FB5F2" w14:textId="77777777" w:rsidR="00DE4DFB" w:rsidRPr="00DE4DFB" w:rsidRDefault="00DE4DFB" w:rsidP="00DE4DFB">
      <w:pPr>
        <w:bidi/>
        <w:rPr>
          <w:rFonts w:cs="David" w:hint="cs"/>
          <w:rtl/>
        </w:rPr>
      </w:pPr>
    </w:p>
    <w:p w14:paraId="0833E760"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A3FF4EA" w14:textId="77777777" w:rsidR="00DE4DFB" w:rsidRPr="00DE4DFB" w:rsidRDefault="00DE4DFB" w:rsidP="00DE4DFB">
      <w:pPr>
        <w:bidi/>
        <w:rPr>
          <w:rFonts w:cs="David" w:hint="cs"/>
          <w:rtl/>
        </w:rPr>
      </w:pPr>
    </w:p>
    <w:p w14:paraId="12A380D7" w14:textId="77777777" w:rsidR="00DE4DFB" w:rsidRPr="00DE4DFB" w:rsidRDefault="00DE4DFB" w:rsidP="00DE4DFB">
      <w:pPr>
        <w:bidi/>
        <w:rPr>
          <w:rFonts w:cs="David" w:hint="cs"/>
          <w:rtl/>
        </w:rPr>
      </w:pPr>
      <w:r w:rsidRPr="00DE4DFB">
        <w:rPr>
          <w:rFonts w:cs="David" w:hint="cs"/>
          <w:rtl/>
        </w:rPr>
        <w:tab/>
        <w:t xml:space="preserve"> ברשותך, אני ביקשתי את ההסכם, על-פי הצעתה של היועצת המשפטית של הוועדה, ואני שמח שנעתרתי לה שההסכמים יונחו לפנינו ההסכמים כדי לשקף את זה בצורה הכי ברורה.</w:t>
      </w:r>
    </w:p>
    <w:p w14:paraId="259264B1" w14:textId="77777777" w:rsidR="00DE4DFB" w:rsidRPr="00DE4DFB" w:rsidRDefault="00DE4DFB" w:rsidP="00DE4DFB">
      <w:pPr>
        <w:bidi/>
        <w:rPr>
          <w:rFonts w:cs="David" w:hint="cs"/>
          <w:rtl/>
        </w:rPr>
      </w:pPr>
    </w:p>
    <w:p w14:paraId="7C2D90B2"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7B14F7EB" w14:textId="77777777" w:rsidR="00DE4DFB" w:rsidRPr="00DE4DFB" w:rsidRDefault="00DE4DFB" w:rsidP="00DE4DFB">
      <w:pPr>
        <w:bidi/>
        <w:rPr>
          <w:rFonts w:cs="David" w:hint="cs"/>
          <w:rtl/>
        </w:rPr>
      </w:pPr>
    </w:p>
    <w:p w14:paraId="6E77EAEE" w14:textId="77777777" w:rsidR="00DE4DFB" w:rsidRPr="00DE4DFB" w:rsidRDefault="00DE4DFB" w:rsidP="00DE4DFB">
      <w:pPr>
        <w:bidi/>
        <w:rPr>
          <w:rFonts w:cs="David" w:hint="cs"/>
          <w:rtl/>
        </w:rPr>
      </w:pPr>
      <w:r w:rsidRPr="00DE4DFB">
        <w:rPr>
          <w:rFonts w:cs="David" w:hint="cs"/>
          <w:rtl/>
        </w:rPr>
        <w:tab/>
        <w:t xml:space="preserve"> משניתנה בידי ועדת הכנסת הסמכות לאשר לא התכוונו שהוועדה היא חותמת גומי. במילה "אישור" טמון גם יסוד של שיקול דעת. מרחב שיקול הדעת עשוי להשתנות מעניין לעניין, ובעניינינו סברנו שלא ניתן להתעלם מהוראות ההסכם, ולכן ביקשנו שחברי הכנסת יביאו את הוראותיו בחשבון. אשר להודעה שנמסרה ברגעים אלו לוועדת הכנסת, בה מבקש חבר הכנסת שרוני להוביל לפיצול בין הבקשות המקוריות- -</w:t>
      </w:r>
    </w:p>
    <w:p w14:paraId="097C9058" w14:textId="77777777" w:rsidR="00DE4DFB" w:rsidRPr="00DE4DFB" w:rsidRDefault="00DE4DFB" w:rsidP="00DE4DFB">
      <w:pPr>
        <w:bidi/>
        <w:rPr>
          <w:rFonts w:cs="David" w:hint="cs"/>
          <w:rtl/>
        </w:rPr>
      </w:pPr>
    </w:p>
    <w:p w14:paraId="0ABA3865" w14:textId="77777777" w:rsidR="00DE4DFB" w:rsidRPr="00DE4DFB" w:rsidRDefault="00DE4DFB" w:rsidP="00DE4DFB">
      <w:pPr>
        <w:bidi/>
        <w:rPr>
          <w:rFonts w:cs="David" w:hint="cs"/>
          <w:rtl/>
        </w:rPr>
      </w:pPr>
      <w:r w:rsidRPr="00DE4DFB">
        <w:rPr>
          <w:rFonts w:cs="David" w:hint="cs"/>
          <w:u w:val="single"/>
          <w:rtl/>
        </w:rPr>
        <w:t>ראובן ריבלין:</w:t>
      </w:r>
    </w:p>
    <w:p w14:paraId="2512258D" w14:textId="77777777" w:rsidR="00DE4DFB" w:rsidRPr="00DE4DFB" w:rsidRDefault="00DE4DFB" w:rsidP="00DE4DFB">
      <w:pPr>
        <w:bidi/>
        <w:rPr>
          <w:rFonts w:cs="David" w:hint="cs"/>
          <w:rtl/>
        </w:rPr>
      </w:pPr>
    </w:p>
    <w:p w14:paraId="4437682A" w14:textId="77777777" w:rsidR="00DE4DFB" w:rsidRPr="00DE4DFB" w:rsidRDefault="00DE4DFB" w:rsidP="00DE4DFB">
      <w:pPr>
        <w:bidi/>
        <w:rPr>
          <w:rFonts w:cs="David" w:hint="cs"/>
          <w:rtl/>
        </w:rPr>
      </w:pPr>
      <w:r w:rsidRPr="00DE4DFB">
        <w:rPr>
          <w:rFonts w:cs="David" w:hint="cs"/>
          <w:rtl/>
        </w:rPr>
        <w:tab/>
        <w:t xml:space="preserve">איש סיעה מבקש להיפרד בגלל שיקולים אידיאולוגיים. </w:t>
      </w:r>
    </w:p>
    <w:p w14:paraId="1CA3FA36" w14:textId="77777777" w:rsidR="00DE4DFB" w:rsidRPr="00DE4DFB" w:rsidRDefault="00DE4DFB" w:rsidP="00DE4DFB">
      <w:pPr>
        <w:bidi/>
        <w:rPr>
          <w:rFonts w:cs="David" w:hint="cs"/>
          <w:rtl/>
        </w:rPr>
      </w:pPr>
    </w:p>
    <w:p w14:paraId="59C2B31F"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1D5E8D5F" w14:textId="77777777" w:rsidR="00DE4DFB" w:rsidRPr="00DE4DFB" w:rsidRDefault="00DE4DFB" w:rsidP="00DE4DFB">
      <w:pPr>
        <w:bidi/>
        <w:rPr>
          <w:rFonts w:cs="David" w:hint="cs"/>
          <w:u w:val="single"/>
          <w:rtl/>
        </w:rPr>
      </w:pPr>
    </w:p>
    <w:p w14:paraId="4F623892" w14:textId="77777777" w:rsidR="00DE4DFB" w:rsidRPr="00DE4DFB" w:rsidRDefault="00DE4DFB" w:rsidP="00DE4DFB">
      <w:pPr>
        <w:bidi/>
        <w:rPr>
          <w:rFonts w:cs="David" w:hint="cs"/>
          <w:rtl/>
        </w:rPr>
      </w:pPr>
      <w:r w:rsidRPr="00DE4DFB">
        <w:rPr>
          <w:rFonts w:cs="David" w:hint="cs"/>
          <w:rtl/>
        </w:rPr>
        <w:tab/>
        <w:t xml:space="preserve"> זה בסדר.</w:t>
      </w:r>
    </w:p>
    <w:p w14:paraId="062128B0" w14:textId="77777777" w:rsidR="00DE4DFB" w:rsidRPr="00DE4DFB" w:rsidRDefault="00DE4DFB" w:rsidP="00DE4DFB">
      <w:pPr>
        <w:bidi/>
        <w:rPr>
          <w:rFonts w:cs="David" w:hint="cs"/>
          <w:rtl/>
        </w:rPr>
      </w:pPr>
    </w:p>
    <w:p w14:paraId="41228DC7" w14:textId="77777777" w:rsidR="00DE4DFB" w:rsidRPr="00DE4DFB" w:rsidRDefault="00DE4DFB" w:rsidP="00DE4DFB">
      <w:pPr>
        <w:bidi/>
        <w:rPr>
          <w:rFonts w:cs="David" w:hint="cs"/>
          <w:rtl/>
        </w:rPr>
      </w:pPr>
      <w:r w:rsidRPr="00DE4DFB">
        <w:rPr>
          <w:rFonts w:cs="David" w:hint="cs"/>
          <w:u w:val="single"/>
          <w:rtl/>
        </w:rPr>
        <w:t>ראובן ריבלין:</w:t>
      </w:r>
    </w:p>
    <w:p w14:paraId="65A5DAB7" w14:textId="77777777" w:rsidR="00DE4DFB" w:rsidRPr="00DE4DFB" w:rsidRDefault="00DE4DFB" w:rsidP="00DE4DFB">
      <w:pPr>
        <w:bidi/>
        <w:rPr>
          <w:rFonts w:cs="David" w:hint="cs"/>
          <w:rtl/>
        </w:rPr>
      </w:pPr>
    </w:p>
    <w:p w14:paraId="26C48D00" w14:textId="77777777" w:rsidR="00DE4DFB" w:rsidRPr="00DE4DFB" w:rsidRDefault="00DE4DFB" w:rsidP="00DE4DFB">
      <w:pPr>
        <w:bidi/>
        <w:rPr>
          <w:rFonts w:cs="David" w:hint="cs"/>
          <w:rtl/>
        </w:rPr>
      </w:pPr>
      <w:r w:rsidRPr="00DE4DFB">
        <w:rPr>
          <w:rFonts w:cs="David" w:hint="cs"/>
          <w:rtl/>
        </w:rPr>
        <w:tab/>
        <w:t>אני יודע שזה בסדר, אבל האם יש שיקול דעת לוועדה? כתוב: "הכנסת תאשר", ואת עושה הבחנה במקרה שיש עבירות. אני כעת שואל ברמה אחרת: האם ועדת הכנסת שהיא לא חותמת גומי יכולה בכלל להפעיל שיקול דעת ולומר- -</w:t>
      </w:r>
    </w:p>
    <w:p w14:paraId="5D620FC4" w14:textId="77777777" w:rsidR="00DE4DFB" w:rsidRPr="00DE4DFB" w:rsidRDefault="00DE4DFB" w:rsidP="00DE4DFB">
      <w:pPr>
        <w:bidi/>
        <w:rPr>
          <w:rFonts w:cs="David" w:hint="cs"/>
          <w:rtl/>
        </w:rPr>
      </w:pPr>
    </w:p>
    <w:p w14:paraId="1603B915" w14:textId="77777777" w:rsidR="00DE4DFB" w:rsidRPr="00DE4DFB" w:rsidRDefault="00DE4DFB" w:rsidP="00DE4DFB">
      <w:pPr>
        <w:bidi/>
        <w:rPr>
          <w:rFonts w:cs="David" w:hint="cs"/>
          <w:rtl/>
        </w:rPr>
      </w:pPr>
      <w:r w:rsidRPr="00DE4DFB">
        <w:rPr>
          <w:rFonts w:cs="David" w:hint="cs"/>
          <w:u w:val="single"/>
          <w:rtl/>
        </w:rPr>
        <w:t>אלי אפללו:</w:t>
      </w:r>
    </w:p>
    <w:p w14:paraId="27E01D2B" w14:textId="77777777" w:rsidR="00DE4DFB" w:rsidRPr="00DE4DFB" w:rsidRDefault="00DE4DFB" w:rsidP="00DE4DFB">
      <w:pPr>
        <w:bidi/>
        <w:rPr>
          <w:rFonts w:cs="David" w:hint="cs"/>
          <w:rtl/>
        </w:rPr>
      </w:pPr>
    </w:p>
    <w:p w14:paraId="5BCBB97C" w14:textId="77777777" w:rsidR="00DE4DFB" w:rsidRPr="00DE4DFB" w:rsidRDefault="00DE4DFB" w:rsidP="00DE4DFB">
      <w:pPr>
        <w:bidi/>
        <w:rPr>
          <w:rFonts w:cs="David" w:hint="cs"/>
          <w:rtl/>
        </w:rPr>
      </w:pPr>
      <w:r w:rsidRPr="00DE4DFB">
        <w:rPr>
          <w:rFonts w:cs="David" w:hint="cs"/>
          <w:rtl/>
        </w:rPr>
        <w:tab/>
        <w:t>התשובה היא כן.</w:t>
      </w:r>
    </w:p>
    <w:p w14:paraId="3197B319" w14:textId="77777777" w:rsidR="00DE4DFB" w:rsidRPr="00DE4DFB" w:rsidRDefault="00DE4DFB" w:rsidP="00DE4DFB">
      <w:pPr>
        <w:bidi/>
        <w:rPr>
          <w:rFonts w:cs="David" w:hint="cs"/>
          <w:u w:val="single"/>
          <w:rtl/>
        </w:rPr>
      </w:pPr>
    </w:p>
    <w:p w14:paraId="23BE92E3" w14:textId="77777777" w:rsidR="00DE4DFB" w:rsidRPr="00DE4DFB" w:rsidRDefault="00DE4DFB" w:rsidP="00DE4DFB">
      <w:pPr>
        <w:bidi/>
        <w:rPr>
          <w:rFonts w:cs="David" w:hint="cs"/>
          <w:u w:val="single"/>
          <w:rtl/>
        </w:rPr>
      </w:pPr>
      <w:r w:rsidRPr="00DE4DFB">
        <w:rPr>
          <w:rFonts w:cs="David" w:hint="cs"/>
          <w:u w:val="single"/>
          <w:rtl/>
        </w:rPr>
        <w:t>ראובן ריבלין:</w:t>
      </w:r>
    </w:p>
    <w:p w14:paraId="6115C8E8" w14:textId="77777777" w:rsidR="00DE4DFB" w:rsidRPr="00DE4DFB" w:rsidRDefault="00DE4DFB" w:rsidP="00DE4DFB">
      <w:pPr>
        <w:bidi/>
        <w:rPr>
          <w:rFonts w:cs="David" w:hint="cs"/>
          <w:rtl/>
        </w:rPr>
      </w:pPr>
    </w:p>
    <w:p w14:paraId="1BC96033" w14:textId="77777777" w:rsidR="00DE4DFB" w:rsidRPr="00DE4DFB" w:rsidRDefault="00DE4DFB" w:rsidP="00DE4DFB">
      <w:pPr>
        <w:bidi/>
        <w:rPr>
          <w:rFonts w:cs="David" w:hint="cs"/>
          <w:rtl/>
        </w:rPr>
      </w:pPr>
      <w:r w:rsidRPr="00DE4DFB">
        <w:rPr>
          <w:rFonts w:cs="David" w:hint="cs"/>
          <w:rtl/>
        </w:rPr>
        <w:tab/>
        <w:t>אפללו, אל תזדרז, אני לא אומר נגדך.</w:t>
      </w:r>
    </w:p>
    <w:p w14:paraId="177C37EE" w14:textId="77777777" w:rsidR="00DE4DFB" w:rsidRPr="00DE4DFB" w:rsidRDefault="00DE4DFB" w:rsidP="00DE4DFB">
      <w:pPr>
        <w:bidi/>
        <w:rPr>
          <w:rFonts w:cs="David" w:hint="cs"/>
          <w:rtl/>
        </w:rPr>
      </w:pPr>
    </w:p>
    <w:p w14:paraId="137A702B" w14:textId="77777777" w:rsidR="00DE4DFB" w:rsidRPr="00DE4DFB" w:rsidRDefault="00DE4DFB" w:rsidP="00DE4DFB">
      <w:pPr>
        <w:bidi/>
        <w:rPr>
          <w:rFonts w:cs="David" w:hint="cs"/>
          <w:rtl/>
        </w:rPr>
      </w:pPr>
      <w:r w:rsidRPr="00DE4DFB">
        <w:rPr>
          <w:rFonts w:cs="David" w:hint="cs"/>
          <w:u w:val="single"/>
          <w:rtl/>
        </w:rPr>
        <w:t>זהבה גלאון:</w:t>
      </w:r>
    </w:p>
    <w:p w14:paraId="5B2DD8C4" w14:textId="77777777" w:rsidR="00DE4DFB" w:rsidRPr="00DE4DFB" w:rsidRDefault="00DE4DFB" w:rsidP="00DE4DFB">
      <w:pPr>
        <w:bidi/>
        <w:rPr>
          <w:rFonts w:cs="David" w:hint="cs"/>
          <w:rtl/>
        </w:rPr>
      </w:pPr>
    </w:p>
    <w:p w14:paraId="08E1CB6C" w14:textId="77777777" w:rsidR="00DE4DFB" w:rsidRPr="00DE4DFB" w:rsidRDefault="00DE4DFB" w:rsidP="00DE4DFB">
      <w:pPr>
        <w:bidi/>
        <w:rPr>
          <w:rFonts w:cs="David" w:hint="cs"/>
          <w:rtl/>
        </w:rPr>
      </w:pPr>
      <w:r w:rsidRPr="00DE4DFB">
        <w:rPr>
          <w:rFonts w:cs="David" w:hint="cs"/>
          <w:rtl/>
        </w:rPr>
        <w:tab/>
        <w:t xml:space="preserve"> מחר יציאה גזענית של כהנא, שאתה יודע שזה מוצהר, ואתה יודע מה העמדה - -</w:t>
      </w:r>
    </w:p>
    <w:p w14:paraId="59459725" w14:textId="77777777" w:rsidR="00DE4DFB" w:rsidRPr="00DE4DFB" w:rsidRDefault="00DE4DFB" w:rsidP="00DE4DFB">
      <w:pPr>
        <w:bidi/>
        <w:rPr>
          <w:rFonts w:cs="David" w:hint="cs"/>
          <w:rtl/>
        </w:rPr>
      </w:pPr>
    </w:p>
    <w:p w14:paraId="5DC44706" w14:textId="77777777" w:rsidR="00DE4DFB" w:rsidRPr="00DE4DFB" w:rsidRDefault="00DE4DFB" w:rsidP="00DE4DFB">
      <w:pPr>
        <w:bidi/>
        <w:rPr>
          <w:rFonts w:cs="David" w:hint="cs"/>
          <w:rtl/>
        </w:rPr>
      </w:pPr>
      <w:r w:rsidRPr="00DE4DFB">
        <w:rPr>
          <w:rFonts w:cs="David" w:hint="cs"/>
          <w:u w:val="single"/>
          <w:rtl/>
        </w:rPr>
        <w:t>ראובן ריבלין:</w:t>
      </w:r>
    </w:p>
    <w:p w14:paraId="4DE59030" w14:textId="77777777" w:rsidR="00DE4DFB" w:rsidRPr="00DE4DFB" w:rsidRDefault="00DE4DFB" w:rsidP="00DE4DFB">
      <w:pPr>
        <w:bidi/>
        <w:rPr>
          <w:rFonts w:cs="David" w:hint="cs"/>
          <w:rtl/>
        </w:rPr>
      </w:pPr>
    </w:p>
    <w:p w14:paraId="7AD96790" w14:textId="77777777" w:rsidR="00DE4DFB" w:rsidRPr="00DE4DFB" w:rsidRDefault="00DE4DFB" w:rsidP="00DE4DFB">
      <w:pPr>
        <w:bidi/>
        <w:rPr>
          <w:rFonts w:cs="David" w:hint="cs"/>
          <w:rtl/>
        </w:rPr>
      </w:pPr>
      <w:r w:rsidRPr="00DE4DFB">
        <w:rPr>
          <w:rFonts w:cs="David" w:hint="cs"/>
          <w:rtl/>
        </w:rPr>
        <w:tab/>
        <w:t xml:space="preserve"> זה עניין אחר.</w:t>
      </w:r>
    </w:p>
    <w:p w14:paraId="0166EF42" w14:textId="77777777" w:rsidR="00DE4DFB" w:rsidRPr="00DE4DFB" w:rsidRDefault="00DE4DFB" w:rsidP="00DE4DFB">
      <w:pPr>
        <w:bidi/>
        <w:rPr>
          <w:rFonts w:cs="David" w:hint="cs"/>
          <w:rtl/>
        </w:rPr>
      </w:pPr>
    </w:p>
    <w:p w14:paraId="64F578D6" w14:textId="77777777" w:rsidR="00DE4DFB" w:rsidRPr="00DE4DFB" w:rsidRDefault="00DE4DFB" w:rsidP="00DE4DFB">
      <w:pPr>
        <w:bidi/>
        <w:rPr>
          <w:rFonts w:cs="David" w:hint="cs"/>
          <w:rtl/>
        </w:rPr>
      </w:pPr>
      <w:r w:rsidRPr="00DE4DFB">
        <w:rPr>
          <w:rFonts w:cs="David" w:hint="cs"/>
          <w:u w:val="single"/>
          <w:rtl/>
        </w:rPr>
        <w:t>אלי אפללו:</w:t>
      </w:r>
    </w:p>
    <w:p w14:paraId="38299CFC" w14:textId="77777777" w:rsidR="00DE4DFB" w:rsidRPr="00DE4DFB" w:rsidRDefault="00DE4DFB" w:rsidP="00DE4DFB">
      <w:pPr>
        <w:bidi/>
        <w:rPr>
          <w:rFonts w:cs="David" w:hint="cs"/>
          <w:rtl/>
        </w:rPr>
      </w:pPr>
    </w:p>
    <w:p w14:paraId="2F783C6D" w14:textId="77777777" w:rsidR="00DE4DFB" w:rsidRPr="00DE4DFB" w:rsidRDefault="00DE4DFB" w:rsidP="00DE4DFB">
      <w:pPr>
        <w:bidi/>
        <w:rPr>
          <w:rFonts w:cs="David" w:hint="cs"/>
          <w:rtl/>
        </w:rPr>
      </w:pPr>
      <w:r w:rsidRPr="00DE4DFB">
        <w:rPr>
          <w:rFonts w:cs="David" w:hint="cs"/>
          <w:rtl/>
        </w:rPr>
        <w:tab/>
        <w:t xml:space="preserve"> מה לא? זה אותו עניין.</w:t>
      </w:r>
    </w:p>
    <w:p w14:paraId="32B2E303" w14:textId="77777777" w:rsidR="00DE4DFB" w:rsidRDefault="00DE4DFB" w:rsidP="00DE4DFB">
      <w:pPr>
        <w:bidi/>
        <w:rPr>
          <w:rFonts w:cs="David" w:hint="cs"/>
          <w:rtl/>
        </w:rPr>
      </w:pPr>
    </w:p>
    <w:p w14:paraId="13BBB386" w14:textId="77777777" w:rsidR="00DE4DFB" w:rsidRDefault="00DE4DFB" w:rsidP="00DE4DFB">
      <w:pPr>
        <w:bidi/>
        <w:rPr>
          <w:rFonts w:cs="David" w:hint="cs"/>
          <w:rtl/>
        </w:rPr>
      </w:pPr>
    </w:p>
    <w:p w14:paraId="22E2CF75" w14:textId="77777777" w:rsidR="00DE4DFB" w:rsidRDefault="00DE4DFB" w:rsidP="00DE4DFB">
      <w:pPr>
        <w:bidi/>
        <w:rPr>
          <w:rFonts w:cs="David" w:hint="cs"/>
          <w:rtl/>
        </w:rPr>
      </w:pPr>
    </w:p>
    <w:p w14:paraId="723D82AF" w14:textId="77777777" w:rsidR="00DE4DFB" w:rsidRDefault="00DE4DFB" w:rsidP="00DE4DFB">
      <w:pPr>
        <w:bidi/>
        <w:rPr>
          <w:rFonts w:cs="David" w:hint="cs"/>
          <w:rtl/>
        </w:rPr>
      </w:pPr>
    </w:p>
    <w:p w14:paraId="3CCB62D8" w14:textId="77777777" w:rsidR="00DE4DFB" w:rsidRPr="00DE4DFB" w:rsidRDefault="00DE4DFB" w:rsidP="00DE4DFB">
      <w:pPr>
        <w:bidi/>
        <w:rPr>
          <w:rFonts w:cs="David" w:hint="cs"/>
          <w:rtl/>
        </w:rPr>
      </w:pPr>
    </w:p>
    <w:p w14:paraId="619BC844"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305EC3B4" w14:textId="77777777" w:rsidR="00DE4DFB" w:rsidRPr="00DE4DFB" w:rsidRDefault="00DE4DFB" w:rsidP="00DE4DFB">
      <w:pPr>
        <w:bidi/>
        <w:rPr>
          <w:rFonts w:cs="David" w:hint="cs"/>
          <w:rtl/>
        </w:rPr>
      </w:pPr>
    </w:p>
    <w:p w14:paraId="3E86928D" w14:textId="77777777" w:rsidR="00DE4DFB" w:rsidRPr="00DE4DFB" w:rsidRDefault="00DE4DFB" w:rsidP="00DE4DFB">
      <w:pPr>
        <w:bidi/>
        <w:rPr>
          <w:rFonts w:cs="David" w:hint="cs"/>
          <w:rtl/>
        </w:rPr>
      </w:pPr>
      <w:r w:rsidRPr="00DE4DFB">
        <w:rPr>
          <w:rFonts w:cs="David" w:hint="cs"/>
          <w:rtl/>
        </w:rPr>
        <w:tab/>
        <w:t xml:space="preserve"> השאלה נכונה ובמקומה.</w:t>
      </w:r>
    </w:p>
    <w:p w14:paraId="4BB113F9" w14:textId="77777777" w:rsidR="00DE4DFB" w:rsidRPr="00DE4DFB" w:rsidRDefault="00DE4DFB" w:rsidP="00DE4DFB">
      <w:pPr>
        <w:bidi/>
        <w:rPr>
          <w:rFonts w:cs="David" w:hint="cs"/>
          <w:rtl/>
        </w:rPr>
      </w:pPr>
    </w:p>
    <w:p w14:paraId="63580EBF"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443AA6AE" w14:textId="77777777" w:rsidR="00DE4DFB" w:rsidRPr="00DE4DFB" w:rsidRDefault="00DE4DFB" w:rsidP="00DE4DFB">
      <w:pPr>
        <w:bidi/>
        <w:rPr>
          <w:rFonts w:cs="David" w:hint="cs"/>
          <w:u w:val="single"/>
          <w:rtl/>
        </w:rPr>
      </w:pPr>
    </w:p>
    <w:p w14:paraId="19192D44" w14:textId="77777777" w:rsidR="00DE4DFB" w:rsidRPr="00DE4DFB" w:rsidRDefault="00DE4DFB" w:rsidP="00DE4DFB">
      <w:pPr>
        <w:bidi/>
        <w:rPr>
          <w:rFonts w:cs="David" w:hint="cs"/>
          <w:rtl/>
        </w:rPr>
      </w:pPr>
      <w:r w:rsidRPr="00DE4DFB">
        <w:rPr>
          <w:rFonts w:cs="David" w:hint="cs"/>
          <w:rtl/>
        </w:rPr>
        <w:tab/>
        <w:t>שאלה מצוינת.</w:t>
      </w:r>
    </w:p>
    <w:p w14:paraId="75EA4B30" w14:textId="77777777" w:rsidR="00DE4DFB" w:rsidRPr="00DE4DFB" w:rsidRDefault="00DE4DFB" w:rsidP="00DE4DFB">
      <w:pPr>
        <w:bidi/>
        <w:rPr>
          <w:rFonts w:cs="David" w:hint="cs"/>
          <w:rtl/>
        </w:rPr>
      </w:pPr>
    </w:p>
    <w:p w14:paraId="38536733" w14:textId="77777777" w:rsidR="00DE4DFB" w:rsidRPr="00DE4DFB" w:rsidRDefault="00DE4DFB" w:rsidP="00DE4DFB">
      <w:pPr>
        <w:bidi/>
        <w:rPr>
          <w:rFonts w:cs="David"/>
          <w:u w:val="single"/>
          <w:rtl/>
        </w:rPr>
      </w:pPr>
      <w:r w:rsidRPr="00DE4DFB">
        <w:rPr>
          <w:rFonts w:cs="David"/>
          <w:u w:val="single"/>
          <w:rtl/>
        </w:rPr>
        <w:t>מוחמד ברכה:</w:t>
      </w:r>
    </w:p>
    <w:p w14:paraId="72AAE59E" w14:textId="77777777" w:rsidR="00DE4DFB" w:rsidRPr="00DE4DFB" w:rsidRDefault="00DE4DFB" w:rsidP="00DE4DFB">
      <w:pPr>
        <w:bidi/>
        <w:rPr>
          <w:rFonts w:cs="David"/>
          <w:u w:val="single"/>
          <w:rtl/>
        </w:rPr>
      </w:pPr>
    </w:p>
    <w:p w14:paraId="2137D34A" w14:textId="77777777" w:rsidR="00DE4DFB" w:rsidRPr="00DE4DFB" w:rsidRDefault="00DE4DFB" w:rsidP="00DE4DFB">
      <w:pPr>
        <w:bidi/>
        <w:ind w:firstLine="567"/>
        <w:rPr>
          <w:rFonts w:cs="David" w:hint="cs"/>
          <w:rtl/>
        </w:rPr>
      </w:pPr>
      <w:r w:rsidRPr="00DE4DFB">
        <w:rPr>
          <w:rFonts w:cs="David" w:hint="cs"/>
          <w:rtl/>
        </w:rPr>
        <w:t>יכול להיות שהעניין הוא לא שיקול דעת הוועדה, אלא להקפיד על הוראות החוק, כפי שמתחייב.</w:t>
      </w:r>
    </w:p>
    <w:p w14:paraId="75B17F24" w14:textId="77777777" w:rsidR="00DE4DFB" w:rsidRPr="00DE4DFB" w:rsidRDefault="00DE4DFB" w:rsidP="00DE4DFB">
      <w:pPr>
        <w:bidi/>
        <w:rPr>
          <w:rFonts w:cs="David" w:hint="cs"/>
          <w:rtl/>
        </w:rPr>
      </w:pPr>
    </w:p>
    <w:p w14:paraId="3567904C" w14:textId="77777777" w:rsidR="00DE4DFB" w:rsidRPr="00DE4DFB" w:rsidRDefault="00DE4DFB" w:rsidP="00DE4DFB">
      <w:pPr>
        <w:bidi/>
        <w:rPr>
          <w:rFonts w:cs="David" w:hint="cs"/>
          <w:rtl/>
        </w:rPr>
      </w:pPr>
      <w:r w:rsidRPr="00DE4DFB">
        <w:rPr>
          <w:rFonts w:cs="David" w:hint="cs"/>
          <w:u w:val="single"/>
          <w:rtl/>
        </w:rPr>
        <w:t>ראובן ריבלין:</w:t>
      </w:r>
    </w:p>
    <w:p w14:paraId="61179623" w14:textId="77777777" w:rsidR="00DE4DFB" w:rsidRPr="00DE4DFB" w:rsidRDefault="00DE4DFB" w:rsidP="00DE4DFB">
      <w:pPr>
        <w:bidi/>
        <w:rPr>
          <w:rFonts w:cs="David" w:hint="cs"/>
          <w:rtl/>
        </w:rPr>
      </w:pPr>
    </w:p>
    <w:p w14:paraId="60E7B772" w14:textId="77777777" w:rsidR="00DE4DFB" w:rsidRPr="00DE4DFB" w:rsidRDefault="00DE4DFB" w:rsidP="00DE4DFB">
      <w:pPr>
        <w:bidi/>
        <w:rPr>
          <w:rFonts w:cs="David" w:hint="cs"/>
          <w:rtl/>
        </w:rPr>
      </w:pPr>
      <w:r w:rsidRPr="00DE4DFB">
        <w:rPr>
          <w:rFonts w:cs="David" w:hint="cs"/>
          <w:rtl/>
        </w:rPr>
        <w:tab/>
        <w:t>חלק ממפלגה קומוניסטית רוצה להיות דמוקרטית- -</w:t>
      </w:r>
    </w:p>
    <w:p w14:paraId="34757E7C" w14:textId="77777777" w:rsidR="00DE4DFB" w:rsidRPr="00DE4DFB" w:rsidRDefault="00DE4DFB" w:rsidP="00DE4DFB">
      <w:pPr>
        <w:bidi/>
        <w:rPr>
          <w:rFonts w:cs="David" w:hint="cs"/>
          <w:rtl/>
        </w:rPr>
      </w:pPr>
    </w:p>
    <w:p w14:paraId="1A822E5F" w14:textId="77777777" w:rsidR="00DE4DFB" w:rsidRPr="00DE4DFB" w:rsidRDefault="00DE4DFB" w:rsidP="00DE4DFB">
      <w:pPr>
        <w:bidi/>
        <w:rPr>
          <w:rFonts w:cs="David"/>
          <w:u w:val="single"/>
          <w:rtl/>
        </w:rPr>
      </w:pPr>
      <w:r w:rsidRPr="00DE4DFB">
        <w:rPr>
          <w:rFonts w:cs="David"/>
          <w:u w:val="single"/>
          <w:rtl/>
        </w:rPr>
        <w:t>מוחמד ברכה:</w:t>
      </w:r>
    </w:p>
    <w:p w14:paraId="0F39A564" w14:textId="77777777" w:rsidR="00DE4DFB" w:rsidRPr="00DE4DFB" w:rsidRDefault="00DE4DFB" w:rsidP="00DE4DFB">
      <w:pPr>
        <w:bidi/>
        <w:rPr>
          <w:rFonts w:cs="David"/>
          <w:u w:val="single"/>
          <w:rtl/>
        </w:rPr>
      </w:pPr>
    </w:p>
    <w:p w14:paraId="318AAD9E"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זה לא יהיה.</w:t>
      </w:r>
    </w:p>
    <w:p w14:paraId="30335A65" w14:textId="77777777" w:rsidR="00DE4DFB" w:rsidRPr="00DE4DFB" w:rsidRDefault="00DE4DFB" w:rsidP="00DE4DFB">
      <w:pPr>
        <w:bidi/>
        <w:rPr>
          <w:rFonts w:cs="David" w:hint="cs"/>
          <w:rtl/>
        </w:rPr>
      </w:pPr>
      <w:r w:rsidRPr="00DE4DFB">
        <w:rPr>
          <w:rFonts w:cs="David" w:hint="cs"/>
          <w:u w:val="single"/>
          <w:rtl/>
        </w:rPr>
        <w:t>ראובן ריבלין:</w:t>
      </w:r>
    </w:p>
    <w:p w14:paraId="3D1F9FEB" w14:textId="77777777" w:rsidR="00DE4DFB" w:rsidRPr="00DE4DFB" w:rsidRDefault="00DE4DFB" w:rsidP="00DE4DFB">
      <w:pPr>
        <w:bidi/>
        <w:rPr>
          <w:rFonts w:cs="David" w:hint="cs"/>
          <w:rtl/>
        </w:rPr>
      </w:pPr>
    </w:p>
    <w:p w14:paraId="0146E24D" w14:textId="77777777" w:rsidR="00DE4DFB" w:rsidRPr="00DE4DFB" w:rsidRDefault="00DE4DFB" w:rsidP="00DE4DFB">
      <w:pPr>
        <w:bidi/>
        <w:rPr>
          <w:rFonts w:cs="David" w:hint="cs"/>
          <w:rtl/>
        </w:rPr>
      </w:pPr>
      <w:r w:rsidRPr="00DE4DFB">
        <w:rPr>
          <w:rFonts w:cs="David" w:hint="cs"/>
          <w:rtl/>
        </w:rPr>
        <w:tab/>
        <w:t xml:space="preserve"> בוא נגיד שזה קורה, האם יש שיקול דעת?</w:t>
      </w:r>
    </w:p>
    <w:p w14:paraId="176454FB" w14:textId="77777777" w:rsidR="00DE4DFB" w:rsidRPr="00DE4DFB" w:rsidRDefault="00DE4DFB" w:rsidP="00DE4DFB">
      <w:pPr>
        <w:bidi/>
        <w:rPr>
          <w:rFonts w:cs="David" w:hint="cs"/>
          <w:rtl/>
        </w:rPr>
      </w:pPr>
    </w:p>
    <w:p w14:paraId="7F1CCCB7" w14:textId="77777777" w:rsidR="00DE4DFB" w:rsidRPr="00DE4DFB" w:rsidRDefault="00DE4DFB" w:rsidP="00DE4DFB">
      <w:pPr>
        <w:bidi/>
        <w:rPr>
          <w:rFonts w:cs="David"/>
          <w:u w:val="single"/>
          <w:rtl/>
        </w:rPr>
      </w:pPr>
      <w:r w:rsidRPr="00DE4DFB">
        <w:rPr>
          <w:rFonts w:cs="David"/>
          <w:u w:val="single"/>
          <w:rtl/>
        </w:rPr>
        <w:t>מוחמד ברכה:</w:t>
      </w:r>
    </w:p>
    <w:p w14:paraId="0EE68248" w14:textId="77777777" w:rsidR="00DE4DFB" w:rsidRPr="00DE4DFB" w:rsidRDefault="00DE4DFB" w:rsidP="00DE4DFB">
      <w:pPr>
        <w:bidi/>
        <w:rPr>
          <w:rFonts w:cs="David"/>
          <w:u w:val="single"/>
          <w:rtl/>
        </w:rPr>
      </w:pPr>
    </w:p>
    <w:p w14:paraId="3C20AE57"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זה לא יקרה.</w:t>
      </w:r>
    </w:p>
    <w:p w14:paraId="4CCD238F" w14:textId="77777777" w:rsidR="00DE4DFB" w:rsidRPr="00DE4DFB" w:rsidRDefault="00DE4DFB" w:rsidP="00DE4DFB">
      <w:pPr>
        <w:bidi/>
        <w:rPr>
          <w:rFonts w:cs="David" w:hint="cs"/>
          <w:rtl/>
        </w:rPr>
      </w:pPr>
    </w:p>
    <w:p w14:paraId="74DA0AA0"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6BD6889E" w14:textId="77777777" w:rsidR="00DE4DFB" w:rsidRPr="00DE4DFB" w:rsidRDefault="00DE4DFB" w:rsidP="00DE4DFB">
      <w:pPr>
        <w:bidi/>
        <w:rPr>
          <w:rFonts w:cs="David" w:hint="cs"/>
          <w:rtl/>
        </w:rPr>
      </w:pPr>
    </w:p>
    <w:p w14:paraId="20441634" w14:textId="77777777" w:rsidR="00DE4DFB" w:rsidRPr="00DE4DFB" w:rsidRDefault="00DE4DFB" w:rsidP="00DE4DFB">
      <w:pPr>
        <w:bidi/>
        <w:rPr>
          <w:rFonts w:cs="David" w:hint="cs"/>
          <w:rtl/>
        </w:rPr>
      </w:pPr>
      <w:r w:rsidRPr="00DE4DFB">
        <w:rPr>
          <w:rFonts w:cs="David" w:hint="cs"/>
          <w:rtl/>
        </w:rPr>
        <w:tab/>
        <w:t>ואין שום הסכם כזה או אחר, רק בגלל השקפת עולם כזאת או אחרת, נפרדים. השאלה האם יש שיקול דעת.</w:t>
      </w:r>
    </w:p>
    <w:p w14:paraId="6F1485A8" w14:textId="77777777" w:rsidR="00DE4DFB" w:rsidRPr="00DE4DFB" w:rsidRDefault="00DE4DFB" w:rsidP="00DE4DFB">
      <w:pPr>
        <w:bidi/>
        <w:rPr>
          <w:rFonts w:cs="David" w:hint="cs"/>
          <w:rtl/>
        </w:rPr>
      </w:pPr>
    </w:p>
    <w:p w14:paraId="015863CA"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36F8E345" w14:textId="77777777" w:rsidR="00DE4DFB" w:rsidRPr="00DE4DFB" w:rsidRDefault="00DE4DFB" w:rsidP="00DE4DFB">
      <w:pPr>
        <w:bidi/>
        <w:rPr>
          <w:rFonts w:cs="David" w:hint="cs"/>
          <w:rtl/>
        </w:rPr>
      </w:pPr>
    </w:p>
    <w:p w14:paraId="0533B253" w14:textId="77777777" w:rsidR="00DE4DFB" w:rsidRPr="00DE4DFB" w:rsidRDefault="00DE4DFB" w:rsidP="00DE4DFB">
      <w:pPr>
        <w:bidi/>
        <w:rPr>
          <w:rFonts w:cs="David" w:hint="cs"/>
          <w:rtl/>
        </w:rPr>
      </w:pPr>
      <w:r w:rsidRPr="00DE4DFB">
        <w:rPr>
          <w:rFonts w:cs="David" w:hint="cs"/>
          <w:rtl/>
        </w:rPr>
        <w:tab/>
        <w:t xml:space="preserve">אמרתי שמרחב שיקול הדעת נקבע בהתאם לעניין שעומד בפני הוועדה. אין כאן הוראות, אין כאן רשימה סגורה שמנחה את שיקול הדעת של הוועדה. השאלה מה מותר לחברי הוועדה להביא בחשבון נגזרת מהעניין הרלוונטי שעומד בפניהם כאשר מונח הסכם כזה. הרי לא ניתן לשנות את המציאות, שאומרת שיש הסכם. כאשר יש הסכם, והוראותיו ברורות, וניתן לקרוא אותן ולראות שלפחות בשני היבטים הן סוטות מהוראות החוק, חברי הכנסת, לדעתי חייבים </w:t>
      </w:r>
      <w:r w:rsidRPr="00DE4DFB">
        <w:rPr>
          <w:rFonts w:cs="David"/>
          <w:rtl/>
        </w:rPr>
        <w:t>–</w:t>
      </w:r>
      <w:r w:rsidRPr="00DE4DFB">
        <w:rPr>
          <w:rFonts w:cs="David" w:hint="cs"/>
          <w:rtl/>
        </w:rPr>
        <w:t xml:space="preserve"> אבל בוודאי רשאים </w:t>
      </w:r>
      <w:r w:rsidRPr="00DE4DFB">
        <w:rPr>
          <w:rFonts w:cs="David"/>
          <w:rtl/>
        </w:rPr>
        <w:t>–</w:t>
      </w:r>
      <w:r w:rsidRPr="00DE4DFB">
        <w:rPr>
          <w:rFonts w:cs="David" w:hint="cs"/>
          <w:rtl/>
        </w:rPr>
        <w:t xml:space="preserve">  להביא זאת בחשבון כאשר הם יחליטו האם יאשרו אותו או לא. זה מרחב שיקול הדעת. </w:t>
      </w:r>
    </w:p>
    <w:p w14:paraId="2B4CDA71" w14:textId="77777777" w:rsidR="00DE4DFB" w:rsidRPr="00DE4DFB" w:rsidRDefault="00DE4DFB" w:rsidP="00DE4DFB">
      <w:pPr>
        <w:bidi/>
        <w:rPr>
          <w:rFonts w:cs="David" w:hint="cs"/>
          <w:rtl/>
        </w:rPr>
      </w:pPr>
    </w:p>
    <w:p w14:paraId="3E64F50C" w14:textId="77777777" w:rsidR="00DE4DFB" w:rsidRPr="00DE4DFB" w:rsidRDefault="00DE4DFB" w:rsidP="00DE4DFB">
      <w:pPr>
        <w:bidi/>
        <w:ind w:firstLine="567"/>
        <w:rPr>
          <w:rFonts w:cs="David" w:hint="cs"/>
          <w:rtl/>
        </w:rPr>
      </w:pPr>
      <w:r w:rsidRPr="00DE4DFB">
        <w:rPr>
          <w:rFonts w:cs="David" w:hint="cs"/>
          <w:rtl/>
        </w:rPr>
        <w:t>אשר להודעה שהודיע חבר הכנסת שרוני. לטעמי, מדובר באיזושהי הודעה שמנסה באופן מלאכותי להוביל לשינוי - -</w:t>
      </w:r>
    </w:p>
    <w:p w14:paraId="42199896" w14:textId="77777777" w:rsidR="00DE4DFB" w:rsidRPr="00DE4DFB" w:rsidRDefault="00DE4DFB" w:rsidP="00DE4DFB">
      <w:pPr>
        <w:bidi/>
        <w:rPr>
          <w:rFonts w:cs="David" w:hint="cs"/>
          <w:rtl/>
        </w:rPr>
      </w:pPr>
    </w:p>
    <w:p w14:paraId="6AFF9A6A" w14:textId="77777777" w:rsidR="00DE4DFB" w:rsidRPr="00DE4DFB" w:rsidRDefault="00DE4DFB" w:rsidP="00DE4DFB">
      <w:pPr>
        <w:bidi/>
        <w:rPr>
          <w:rFonts w:cs="David" w:hint="cs"/>
          <w:u w:val="single"/>
          <w:rtl/>
        </w:rPr>
      </w:pPr>
      <w:r w:rsidRPr="00DE4DFB">
        <w:rPr>
          <w:rFonts w:cs="David" w:hint="cs"/>
          <w:u w:val="single"/>
          <w:rtl/>
        </w:rPr>
        <w:t>גדעון סער:</w:t>
      </w:r>
    </w:p>
    <w:p w14:paraId="6AD3D23C" w14:textId="77777777" w:rsidR="00DE4DFB" w:rsidRPr="00DE4DFB" w:rsidRDefault="00DE4DFB" w:rsidP="00DE4DFB">
      <w:pPr>
        <w:bidi/>
        <w:rPr>
          <w:rFonts w:cs="David" w:hint="cs"/>
          <w:u w:val="single"/>
          <w:rtl/>
        </w:rPr>
      </w:pPr>
    </w:p>
    <w:p w14:paraId="5B354035" w14:textId="77777777" w:rsidR="00DE4DFB" w:rsidRPr="00DE4DFB" w:rsidRDefault="00DE4DFB" w:rsidP="00DE4DFB">
      <w:pPr>
        <w:bidi/>
        <w:rPr>
          <w:rFonts w:cs="David" w:hint="cs"/>
          <w:rtl/>
        </w:rPr>
      </w:pPr>
      <w:r w:rsidRPr="00DE4DFB">
        <w:rPr>
          <w:rFonts w:cs="David" w:hint="cs"/>
          <w:rtl/>
        </w:rPr>
        <w:tab/>
        <w:t xml:space="preserve"> מה הייתה ההודעה?</w:t>
      </w:r>
    </w:p>
    <w:p w14:paraId="24ED0733" w14:textId="77777777" w:rsidR="00DE4DFB" w:rsidRPr="00DE4DFB" w:rsidRDefault="00DE4DFB" w:rsidP="00DE4DFB">
      <w:pPr>
        <w:bidi/>
        <w:rPr>
          <w:rFonts w:cs="David" w:hint="cs"/>
          <w:rtl/>
        </w:rPr>
      </w:pPr>
    </w:p>
    <w:p w14:paraId="3439F01E"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2DBD7868" w14:textId="77777777" w:rsidR="00DE4DFB" w:rsidRPr="00DE4DFB" w:rsidRDefault="00DE4DFB" w:rsidP="00DE4DFB">
      <w:pPr>
        <w:bidi/>
        <w:rPr>
          <w:rFonts w:cs="David" w:hint="cs"/>
          <w:rtl/>
        </w:rPr>
      </w:pPr>
    </w:p>
    <w:p w14:paraId="58C0E886" w14:textId="77777777" w:rsidR="00DE4DFB" w:rsidRPr="00DE4DFB" w:rsidRDefault="00DE4DFB" w:rsidP="00DE4DFB">
      <w:pPr>
        <w:bidi/>
        <w:rPr>
          <w:rFonts w:cs="David" w:hint="cs"/>
          <w:rtl/>
        </w:rPr>
      </w:pPr>
      <w:r w:rsidRPr="00DE4DFB">
        <w:rPr>
          <w:rFonts w:cs="David" w:hint="cs"/>
          <w:rtl/>
        </w:rPr>
        <w:tab/>
        <w:t xml:space="preserve">חבר הכנסת שרוני ביקש שהוועדה תדון באישור ההתפלגות, לא תדון בשאלת הייצוג, ותדון בשם. </w:t>
      </w:r>
    </w:p>
    <w:p w14:paraId="7BA5461A" w14:textId="77777777" w:rsidR="00DE4DFB" w:rsidRPr="00DE4DFB" w:rsidRDefault="00DE4DFB" w:rsidP="00DE4DFB">
      <w:pPr>
        <w:bidi/>
        <w:rPr>
          <w:rFonts w:cs="David" w:hint="cs"/>
          <w:rtl/>
        </w:rPr>
      </w:pPr>
    </w:p>
    <w:p w14:paraId="0E7F4318" w14:textId="77777777" w:rsidR="00DE4DFB" w:rsidRDefault="00DE4DFB" w:rsidP="00DE4DFB">
      <w:pPr>
        <w:bidi/>
        <w:rPr>
          <w:rFonts w:cs="David" w:hint="cs"/>
          <w:u w:val="single"/>
          <w:rtl/>
        </w:rPr>
      </w:pPr>
    </w:p>
    <w:p w14:paraId="433D95B5" w14:textId="77777777" w:rsidR="00DE4DFB" w:rsidRDefault="00DE4DFB" w:rsidP="00DE4DFB">
      <w:pPr>
        <w:bidi/>
        <w:rPr>
          <w:rFonts w:cs="David" w:hint="cs"/>
          <w:u w:val="single"/>
          <w:rtl/>
        </w:rPr>
      </w:pPr>
    </w:p>
    <w:p w14:paraId="2CA51E1E"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558124D0" w14:textId="77777777" w:rsidR="00DE4DFB" w:rsidRPr="00DE4DFB" w:rsidRDefault="00DE4DFB" w:rsidP="00DE4DFB">
      <w:pPr>
        <w:bidi/>
        <w:rPr>
          <w:rFonts w:cs="David" w:hint="cs"/>
          <w:rtl/>
        </w:rPr>
      </w:pPr>
    </w:p>
    <w:p w14:paraId="566E1714" w14:textId="77777777" w:rsidR="00DE4DFB" w:rsidRPr="00DE4DFB" w:rsidRDefault="00DE4DFB" w:rsidP="00DE4DFB">
      <w:pPr>
        <w:bidi/>
        <w:rPr>
          <w:rFonts w:cs="David" w:hint="cs"/>
          <w:rtl/>
        </w:rPr>
      </w:pPr>
      <w:r w:rsidRPr="00DE4DFB">
        <w:rPr>
          <w:rFonts w:cs="David" w:hint="cs"/>
          <w:rtl/>
        </w:rPr>
        <w:tab/>
        <w:t>אבל במילא אם לא יהיה לנו אישור על ההתפלגות, גם אין לנו מה לדון בסעיפים הבאים.</w:t>
      </w:r>
    </w:p>
    <w:p w14:paraId="58783A19" w14:textId="77777777" w:rsidR="00DE4DFB" w:rsidRPr="00DE4DFB" w:rsidRDefault="00DE4DFB" w:rsidP="00DE4DFB">
      <w:pPr>
        <w:bidi/>
        <w:rPr>
          <w:rFonts w:cs="David" w:hint="cs"/>
          <w:rtl/>
        </w:rPr>
      </w:pPr>
    </w:p>
    <w:p w14:paraId="1759B723" w14:textId="77777777" w:rsidR="00DE4DFB" w:rsidRPr="00DE4DFB" w:rsidRDefault="00DE4DFB" w:rsidP="00DE4DFB">
      <w:pPr>
        <w:bidi/>
        <w:rPr>
          <w:rFonts w:cs="David" w:hint="cs"/>
          <w:rtl/>
        </w:rPr>
      </w:pPr>
      <w:r w:rsidRPr="00DE4DFB">
        <w:rPr>
          <w:rFonts w:cs="David" w:hint="cs"/>
          <w:u w:val="single"/>
          <w:rtl/>
        </w:rPr>
        <w:t>זהבה גלאון:</w:t>
      </w:r>
    </w:p>
    <w:p w14:paraId="67D37C53" w14:textId="77777777" w:rsidR="00DE4DFB" w:rsidRPr="00DE4DFB" w:rsidRDefault="00DE4DFB" w:rsidP="00DE4DFB">
      <w:pPr>
        <w:bidi/>
        <w:rPr>
          <w:rFonts w:cs="David" w:hint="cs"/>
          <w:rtl/>
        </w:rPr>
      </w:pPr>
    </w:p>
    <w:p w14:paraId="3755685A" w14:textId="77777777" w:rsidR="00DE4DFB" w:rsidRPr="00DE4DFB" w:rsidRDefault="00DE4DFB" w:rsidP="00DE4DFB">
      <w:pPr>
        <w:bidi/>
        <w:ind w:left="570"/>
        <w:rPr>
          <w:rFonts w:cs="David" w:hint="cs"/>
          <w:rtl/>
        </w:rPr>
      </w:pPr>
      <w:r w:rsidRPr="00DE4DFB">
        <w:rPr>
          <w:rFonts w:cs="David" w:hint="cs"/>
          <w:rtl/>
        </w:rPr>
        <w:t>ואם יהיה אישור להתפלגות?</w:t>
      </w:r>
    </w:p>
    <w:p w14:paraId="62910342" w14:textId="77777777" w:rsidR="00DE4DFB" w:rsidRPr="00DE4DFB" w:rsidRDefault="00DE4DFB" w:rsidP="00DE4DFB">
      <w:pPr>
        <w:bidi/>
        <w:rPr>
          <w:rFonts w:cs="David" w:hint="cs"/>
          <w:rtl/>
        </w:rPr>
      </w:pPr>
    </w:p>
    <w:p w14:paraId="7036EE83"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6691B3E" w14:textId="77777777" w:rsidR="00DE4DFB" w:rsidRPr="00DE4DFB" w:rsidRDefault="00DE4DFB" w:rsidP="00DE4DFB">
      <w:pPr>
        <w:bidi/>
        <w:rPr>
          <w:rFonts w:cs="David" w:hint="cs"/>
          <w:rtl/>
        </w:rPr>
      </w:pPr>
    </w:p>
    <w:p w14:paraId="0946D28C" w14:textId="77777777" w:rsidR="00DE4DFB" w:rsidRPr="00DE4DFB" w:rsidRDefault="00DE4DFB" w:rsidP="00DE4DFB">
      <w:pPr>
        <w:bidi/>
        <w:rPr>
          <w:rFonts w:cs="David" w:hint="cs"/>
          <w:rtl/>
        </w:rPr>
      </w:pPr>
      <w:r w:rsidRPr="00DE4DFB">
        <w:rPr>
          <w:rFonts w:cs="David" w:hint="cs"/>
          <w:rtl/>
        </w:rPr>
        <w:tab/>
        <w:t>אז נעבור לסעיף השני והשלישי.</w:t>
      </w:r>
    </w:p>
    <w:p w14:paraId="7D080119" w14:textId="77777777" w:rsidR="00DE4DFB" w:rsidRPr="00DE4DFB" w:rsidRDefault="00DE4DFB" w:rsidP="00DE4DFB">
      <w:pPr>
        <w:bidi/>
        <w:rPr>
          <w:rFonts w:cs="David" w:hint="cs"/>
          <w:rtl/>
        </w:rPr>
      </w:pPr>
    </w:p>
    <w:p w14:paraId="371F1DC9" w14:textId="77777777" w:rsidR="00DE4DFB" w:rsidRPr="00DE4DFB" w:rsidRDefault="00DE4DFB" w:rsidP="00DE4DFB">
      <w:pPr>
        <w:bidi/>
        <w:rPr>
          <w:rFonts w:cs="David" w:hint="cs"/>
          <w:rtl/>
        </w:rPr>
      </w:pPr>
      <w:r w:rsidRPr="00DE4DFB">
        <w:rPr>
          <w:rFonts w:cs="David" w:hint="cs"/>
          <w:u w:val="single"/>
          <w:rtl/>
        </w:rPr>
        <w:t>זהבה גלאון:</w:t>
      </w:r>
    </w:p>
    <w:p w14:paraId="3FC66BAE" w14:textId="77777777" w:rsidR="00DE4DFB" w:rsidRPr="00DE4DFB" w:rsidRDefault="00DE4DFB" w:rsidP="00DE4DFB">
      <w:pPr>
        <w:bidi/>
        <w:rPr>
          <w:rFonts w:cs="David" w:hint="cs"/>
          <w:rtl/>
        </w:rPr>
      </w:pPr>
    </w:p>
    <w:p w14:paraId="3A1DCCE0" w14:textId="77777777" w:rsidR="00DE4DFB" w:rsidRPr="00DE4DFB" w:rsidRDefault="00DE4DFB" w:rsidP="00DE4DFB">
      <w:pPr>
        <w:bidi/>
        <w:rPr>
          <w:rFonts w:cs="David" w:hint="cs"/>
          <w:rtl/>
        </w:rPr>
      </w:pPr>
      <w:r w:rsidRPr="00DE4DFB">
        <w:rPr>
          <w:rFonts w:cs="David" w:hint="cs"/>
          <w:rtl/>
        </w:rPr>
        <w:tab/>
        <w:t xml:space="preserve">אבל יש הצבעות נפרדות? </w:t>
      </w:r>
    </w:p>
    <w:p w14:paraId="24497EF9" w14:textId="77777777" w:rsidR="00DE4DFB" w:rsidRPr="00DE4DFB" w:rsidRDefault="00DE4DFB" w:rsidP="00DE4DFB">
      <w:pPr>
        <w:bidi/>
        <w:rPr>
          <w:rFonts w:cs="David" w:hint="cs"/>
          <w:rtl/>
        </w:rPr>
      </w:pPr>
    </w:p>
    <w:p w14:paraId="3298E8E1" w14:textId="77777777" w:rsidR="00DE4DFB" w:rsidRPr="00DE4DFB" w:rsidRDefault="00DE4DFB" w:rsidP="00DE4DFB">
      <w:pPr>
        <w:bidi/>
        <w:rPr>
          <w:rFonts w:cs="David"/>
        </w:rPr>
      </w:pPr>
      <w:r w:rsidRPr="00DE4DFB">
        <w:rPr>
          <w:rFonts w:cs="David" w:hint="cs"/>
          <w:u w:val="single"/>
          <w:rtl/>
        </w:rPr>
        <w:t>היו"ר דוד טל:</w:t>
      </w:r>
    </w:p>
    <w:p w14:paraId="2F2AD216" w14:textId="77777777" w:rsidR="00DE4DFB" w:rsidRPr="00DE4DFB" w:rsidRDefault="00DE4DFB" w:rsidP="00DE4DFB">
      <w:pPr>
        <w:bidi/>
        <w:rPr>
          <w:rFonts w:cs="David" w:hint="cs"/>
          <w:rtl/>
        </w:rPr>
      </w:pPr>
    </w:p>
    <w:p w14:paraId="18CA615F" w14:textId="77777777" w:rsidR="00DE4DFB" w:rsidRPr="00DE4DFB" w:rsidRDefault="00DE4DFB" w:rsidP="00DE4DFB">
      <w:pPr>
        <w:bidi/>
        <w:rPr>
          <w:rFonts w:cs="David" w:hint="cs"/>
          <w:rtl/>
        </w:rPr>
      </w:pPr>
      <w:r w:rsidRPr="00DE4DFB">
        <w:rPr>
          <w:rFonts w:cs="David" w:hint="cs"/>
          <w:rtl/>
        </w:rPr>
        <w:tab/>
        <w:t>אם ההצבעה הראשונה תעבור יהיו הצבעה שנייה ושלישית; ואם הראשונה לא תעבור, לא יהיו הצבעות כאלה.</w:t>
      </w:r>
    </w:p>
    <w:p w14:paraId="27064903" w14:textId="77777777" w:rsidR="00DE4DFB" w:rsidRPr="00DE4DFB" w:rsidRDefault="00DE4DFB" w:rsidP="00DE4DFB">
      <w:pPr>
        <w:bidi/>
        <w:rPr>
          <w:rFonts w:cs="David" w:hint="cs"/>
          <w:rtl/>
        </w:rPr>
      </w:pPr>
    </w:p>
    <w:p w14:paraId="372BC737"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25865BA1" w14:textId="77777777" w:rsidR="00DE4DFB" w:rsidRPr="00DE4DFB" w:rsidRDefault="00DE4DFB" w:rsidP="00DE4DFB">
      <w:pPr>
        <w:bidi/>
        <w:rPr>
          <w:rFonts w:cs="David" w:hint="cs"/>
          <w:rtl/>
        </w:rPr>
      </w:pPr>
    </w:p>
    <w:p w14:paraId="2E75F061" w14:textId="77777777" w:rsidR="00DE4DFB" w:rsidRPr="00DE4DFB" w:rsidRDefault="00DE4DFB" w:rsidP="00DE4DFB">
      <w:pPr>
        <w:bidi/>
        <w:rPr>
          <w:rFonts w:cs="David" w:hint="cs"/>
          <w:rtl/>
        </w:rPr>
      </w:pPr>
      <w:r w:rsidRPr="00DE4DFB">
        <w:rPr>
          <w:rFonts w:cs="David" w:hint="cs"/>
          <w:rtl/>
        </w:rPr>
        <w:tab/>
        <w:t xml:space="preserve"> אני מניחה שיכול להיות שהוא סבור שהמבחנים או התשתית </w:t>
      </w:r>
      <w:proofErr w:type="spellStart"/>
      <w:r w:rsidRPr="00DE4DFB">
        <w:rPr>
          <w:rFonts w:cs="David" w:hint="cs"/>
          <w:rtl/>
        </w:rPr>
        <w:t>הראייתית</w:t>
      </w:r>
      <w:proofErr w:type="spellEnd"/>
      <w:r w:rsidRPr="00DE4DFB">
        <w:rPr>
          <w:rFonts w:cs="David" w:hint="cs"/>
          <w:rtl/>
        </w:rPr>
        <w:t xml:space="preserve"> או העובדתית שאמורה להיות מונחת בפני חברי הכנסת כאשר הם יתבקשו לאשר את הפילוג, משקלה שונה מהמשקל שיש לייחס לאותן עובדות כאשר מבקשים את הייצוג. אלו פני הדברים בסיטואציה הזאת. ההבחנה הזאת לא מקובלת עליי, היא לא אפשרית בנסיבות העניין; ההסכם מצוי בפני חברי הכנסת, הם רשאים להביא את בחשבון את הוראותיו הן לצורך הבקשה הראשונה, הן לצורך הבקשה השנייה, והן לצורך הבקשה השלישית, והדברים בעינם עומדים.</w:t>
      </w:r>
    </w:p>
    <w:p w14:paraId="7D937840" w14:textId="77777777" w:rsidR="00DE4DFB" w:rsidRPr="00DE4DFB" w:rsidRDefault="00DE4DFB" w:rsidP="00DE4DFB">
      <w:pPr>
        <w:bidi/>
        <w:rPr>
          <w:rFonts w:cs="David" w:hint="cs"/>
          <w:rtl/>
        </w:rPr>
      </w:pPr>
    </w:p>
    <w:p w14:paraId="1D79263D" w14:textId="77777777" w:rsidR="00DE4DFB" w:rsidRPr="00DE4DFB" w:rsidRDefault="00DE4DFB" w:rsidP="00DE4DFB">
      <w:pPr>
        <w:bidi/>
        <w:rPr>
          <w:rFonts w:cs="David"/>
        </w:rPr>
      </w:pPr>
      <w:r w:rsidRPr="00DE4DFB">
        <w:rPr>
          <w:rFonts w:cs="David" w:hint="cs"/>
          <w:u w:val="single"/>
          <w:rtl/>
        </w:rPr>
        <w:t>היו"ר דוד טל:</w:t>
      </w:r>
    </w:p>
    <w:p w14:paraId="4BBCB6B8" w14:textId="77777777" w:rsidR="00DE4DFB" w:rsidRPr="00DE4DFB" w:rsidRDefault="00DE4DFB" w:rsidP="00DE4DFB">
      <w:pPr>
        <w:bidi/>
        <w:rPr>
          <w:rFonts w:cs="David" w:hint="cs"/>
          <w:rtl/>
        </w:rPr>
      </w:pPr>
    </w:p>
    <w:p w14:paraId="21BA9267" w14:textId="77777777" w:rsidR="00DE4DFB" w:rsidRPr="00DE4DFB" w:rsidRDefault="00DE4DFB" w:rsidP="00DE4DFB">
      <w:pPr>
        <w:bidi/>
        <w:rPr>
          <w:rFonts w:cs="David" w:hint="cs"/>
          <w:rtl/>
        </w:rPr>
      </w:pPr>
      <w:r w:rsidRPr="00DE4DFB">
        <w:rPr>
          <w:rFonts w:cs="David" w:hint="cs"/>
          <w:rtl/>
        </w:rPr>
        <w:tab/>
        <w:t>תודה רבה, גברתי.</w:t>
      </w:r>
    </w:p>
    <w:p w14:paraId="0D8F3FEE" w14:textId="77777777" w:rsidR="00DE4DFB" w:rsidRPr="00DE4DFB" w:rsidRDefault="00DE4DFB" w:rsidP="00DE4DFB">
      <w:pPr>
        <w:bidi/>
        <w:rPr>
          <w:rFonts w:cs="David" w:hint="cs"/>
          <w:rtl/>
        </w:rPr>
      </w:pPr>
    </w:p>
    <w:p w14:paraId="4B943E04" w14:textId="77777777" w:rsidR="00DE4DFB" w:rsidRPr="00DE4DFB" w:rsidRDefault="00DE4DFB" w:rsidP="00DE4DFB">
      <w:pPr>
        <w:bidi/>
        <w:rPr>
          <w:rFonts w:cs="David" w:hint="cs"/>
          <w:rtl/>
        </w:rPr>
      </w:pPr>
      <w:r w:rsidRPr="00DE4DFB">
        <w:rPr>
          <w:rFonts w:cs="David" w:hint="cs"/>
          <w:u w:val="single"/>
          <w:rtl/>
        </w:rPr>
        <w:t>אבשלום וילן:</w:t>
      </w:r>
    </w:p>
    <w:p w14:paraId="111BEDE8" w14:textId="77777777" w:rsidR="00DE4DFB" w:rsidRPr="00DE4DFB" w:rsidRDefault="00DE4DFB" w:rsidP="00DE4DFB">
      <w:pPr>
        <w:bidi/>
        <w:rPr>
          <w:rFonts w:cs="David" w:hint="cs"/>
          <w:rtl/>
        </w:rPr>
      </w:pPr>
    </w:p>
    <w:p w14:paraId="77829793" w14:textId="77777777" w:rsidR="00DE4DFB" w:rsidRPr="00DE4DFB" w:rsidRDefault="00DE4DFB" w:rsidP="00DE4DFB">
      <w:pPr>
        <w:bidi/>
        <w:rPr>
          <w:rFonts w:cs="David" w:hint="cs"/>
          <w:rtl/>
        </w:rPr>
      </w:pPr>
      <w:r w:rsidRPr="00DE4DFB">
        <w:rPr>
          <w:rFonts w:cs="David" w:hint="cs"/>
          <w:rtl/>
        </w:rPr>
        <w:tab/>
        <w:t xml:space="preserve"> מה לגבי המימון?</w:t>
      </w:r>
    </w:p>
    <w:p w14:paraId="67FDC861" w14:textId="77777777" w:rsidR="00DE4DFB" w:rsidRPr="00DE4DFB" w:rsidRDefault="00DE4DFB" w:rsidP="00DE4DFB">
      <w:pPr>
        <w:bidi/>
        <w:rPr>
          <w:rFonts w:cs="David" w:hint="cs"/>
          <w:rtl/>
        </w:rPr>
      </w:pPr>
    </w:p>
    <w:p w14:paraId="0DFD1353"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40DB01B6" w14:textId="77777777" w:rsidR="00DE4DFB" w:rsidRPr="00DE4DFB" w:rsidRDefault="00DE4DFB" w:rsidP="00DE4DFB">
      <w:pPr>
        <w:bidi/>
        <w:rPr>
          <w:rFonts w:cs="David" w:hint="cs"/>
          <w:rtl/>
        </w:rPr>
      </w:pPr>
    </w:p>
    <w:p w14:paraId="2CDD838D" w14:textId="77777777" w:rsidR="00DE4DFB" w:rsidRPr="00DE4DFB" w:rsidRDefault="00DE4DFB" w:rsidP="00DE4DFB">
      <w:pPr>
        <w:bidi/>
        <w:rPr>
          <w:rFonts w:cs="David" w:hint="cs"/>
          <w:rtl/>
        </w:rPr>
      </w:pPr>
      <w:r w:rsidRPr="00DE4DFB">
        <w:rPr>
          <w:rFonts w:cs="David" w:hint="cs"/>
          <w:rtl/>
        </w:rPr>
        <w:tab/>
        <w:t xml:space="preserve"> אמרתי שבשני היבטים ההסכם שמונחה בפני חברי הכנסת נראה סוטה או חורג מהוראות החוק. ההיבט האחד זה הבטחת המקום </w:t>
      </w:r>
      <w:r w:rsidRPr="00DE4DFB">
        <w:rPr>
          <w:rFonts w:cs="David"/>
          <w:rtl/>
        </w:rPr>
        <w:t>–</w:t>
      </w:r>
      <w:r w:rsidRPr="00DE4DFB">
        <w:rPr>
          <w:rFonts w:cs="David" w:hint="cs"/>
          <w:rtl/>
        </w:rPr>
        <w:t xml:space="preserve"> חוק הבחירות, שזה כשלעצמו מאוד בעייתי גם אם הוא עומד לעצמו; וההיבט האחר הוא ההיבט של המימון. היבט המימון נעוץ בכך שמקורות המימון של מפלגה קבועים בחוק המפלגות. כאשר קוראים את הפירוט שלהם אחד ממקורות המימון זה חוק מימון מפלגות; כאשר קוראים את הוראות ההסכם, על-פניהן, לכאורה הן סוטות מהוראות החוק.</w:t>
      </w:r>
    </w:p>
    <w:p w14:paraId="490C894B" w14:textId="77777777" w:rsidR="00DE4DFB" w:rsidRPr="00DE4DFB" w:rsidRDefault="00DE4DFB" w:rsidP="00DE4DFB">
      <w:pPr>
        <w:bidi/>
        <w:rPr>
          <w:rFonts w:cs="David" w:hint="cs"/>
          <w:rtl/>
        </w:rPr>
      </w:pPr>
    </w:p>
    <w:p w14:paraId="00FBF09F" w14:textId="77777777" w:rsidR="00DE4DFB" w:rsidRPr="00DE4DFB" w:rsidRDefault="00DE4DFB" w:rsidP="00DE4DFB">
      <w:pPr>
        <w:bidi/>
        <w:rPr>
          <w:rFonts w:cs="David" w:hint="cs"/>
          <w:rtl/>
        </w:rPr>
      </w:pPr>
      <w:r w:rsidRPr="00DE4DFB">
        <w:rPr>
          <w:rFonts w:cs="David" w:hint="cs"/>
          <w:u w:val="single"/>
          <w:rtl/>
        </w:rPr>
        <w:t>אבשלום וילן:</w:t>
      </w:r>
    </w:p>
    <w:p w14:paraId="5C4AA63A" w14:textId="77777777" w:rsidR="00DE4DFB" w:rsidRPr="00DE4DFB" w:rsidRDefault="00DE4DFB" w:rsidP="00DE4DFB">
      <w:pPr>
        <w:bidi/>
        <w:rPr>
          <w:rFonts w:cs="David" w:hint="cs"/>
          <w:rtl/>
        </w:rPr>
      </w:pPr>
    </w:p>
    <w:p w14:paraId="36D7EE31" w14:textId="77777777" w:rsidR="00DE4DFB" w:rsidRPr="00DE4DFB" w:rsidRDefault="00DE4DFB" w:rsidP="00DE4DFB">
      <w:pPr>
        <w:bidi/>
        <w:rPr>
          <w:rFonts w:cs="David" w:hint="cs"/>
          <w:rtl/>
        </w:rPr>
      </w:pPr>
      <w:r w:rsidRPr="00DE4DFB">
        <w:rPr>
          <w:rFonts w:cs="David" w:hint="cs"/>
          <w:rtl/>
        </w:rPr>
        <w:tab/>
        <w:t xml:space="preserve"> לכן איך אנחנו יכולים לתת יד למהלך - -</w:t>
      </w:r>
    </w:p>
    <w:p w14:paraId="14D99B0E" w14:textId="77777777" w:rsidR="00DE4DFB" w:rsidRPr="00DE4DFB" w:rsidRDefault="00DE4DFB" w:rsidP="00DE4DFB">
      <w:pPr>
        <w:bidi/>
        <w:rPr>
          <w:rFonts w:cs="David" w:hint="cs"/>
          <w:rtl/>
        </w:rPr>
      </w:pPr>
    </w:p>
    <w:p w14:paraId="7B1E25F9"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EA3C302" w14:textId="77777777" w:rsidR="00DE4DFB" w:rsidRPr="00DE4DFB" w:rsidRDefault="00DE4DFB" w:rsidP="00DE4DFB">
      <w:pPr>
        <w:bidi/>
        <w:rPr>
          <w:rFonts w:cs="David" w:hint="cs"/>
          <w:rtl/>
        </w:rPr>
      </w:pPr>
    </w:p>
    <w:p w14:paraId="7B7CFFCF" w14:textId="77777777" w:rsidR="00DE4DFB" w:rsidRPr="00DE4DFB" w:rsidRDefault="00DE4DFB" w:rsidP="00DE4DFB">
      <w:pPr>
        <w:bidi/>
        <w:ind w:left="570"/>
        <w:rPr>
          <w:rFonts w:cs="David" w:hint="cs"/>
          <w:rtl/>
        </w:rPr>
      </w:pPr>
      <w:r w:rsidRPr="00DE4DFB">
        <w:rPr>
          <w:rFonts w:cs="David" w:hint="cs"/>
          <w:rtl/>
        </w:rPr>
        <w:t>היא אמרה. עכשיו תיתן יד או לא תיתן יד.</w:t>
      </w:r>
    </w:p>
    <w:p w14:paraId="056EB179" w14:textId="77777777" w:rsidR="00DE4DFB" w:rsidRDefault="00DE4DFB" w:rsidP="00DE4DFB">
      <w:pPr>
        <w:bidi/>
        <w:rPr>
          <w:rFonts w:cs="David" w:hint="cs"/>
          <w:rtl/>
        </w:rPr>
      </w:pPr>
    </w:p>
    <w:p w14:paraId="029B1972" w14:textId="77777777" w:rsidR="00DE4DFB" w:rsidRDefault="00DE4DFB" w:rsidP="00DE4DFB">
      <w:pPr>
        <w:bidi/>
        <w:rPr>
          <w:rFonts w:cs="David" w:hint="cs"/>
          <w:rtl/>
        </w:rPr>
      </w:pPr>
    </w:p>
    <w:p w14:paraId="132BDD85" w14:textId="77777777" w:rsidR="00DE4DFB" w:rsidRDefault="00DE4DFB" w:rsidP="00DE4DFB">
      <w:pPr>
        <w:bidi/>
        <w:rPr>
          <w:rFonts w:cs="David" w:hint="cs"/>
          <w:rtl/>
        </w:rPr>
      </w:pPr>
    </w:p>
    <w:p w14:paraId="14DDE627" w14:textId="77777777" w:rsidR="00DE4DFB" w:rsidRDefault="00DE4DFB" w:rsidP="00DE4DFB">
      <w:pPr>
        <w:bidi/>
        <w:rPr>
          <w:rFonts w:cs="David" w:hint="cs"/>
          <w:rtl/>
        </w:rPr>
      </w:pPr>
    </w:p>
    <w:p w14:paraId="1FD31E71" w14:textId="77777777" w:rsidR="00DE4DFB" w:rsidRDefault="00DE4DFB" w:rsidP="00DE4DFB">
      <w:pPr>
        <w:bidi/>
        <w:rPr>
          <w:rFonts w:cs="David" w:hint="cs"/>
          <w:rtl/>
        </w:rPr>
      </w:pPr>
    </w:p>
    <w:p w14:paraId="01439857" w14:textId="77777777" w:rsidR="00DE4DFB" w:rsidRPr="00DE4DFB" w:rsidRDefault="00DE4DFB" w:rsidP="00DE4DFB">
      <w:pPr>
        <w:bidi/>
        <w:rPr>
          <w:rFonts w:cs="David" w:hint="cs"/>
          <w:rtl/>
        </w:rPr>
      </w:pPr>
    </w:p>
    <w:p w14:paraId="1937F96E" w14:textId="77777777" w:rsidR="00DE4DFB" w:rsidRPr="00DE4DFB" w:rsidRDefault="00DE4DFB" w:rsidP="00DE4DFB">
      <w:pPr>
        <w:bidi/>
        <w:rPr>
          <w:rFonts w:cs="David" w:hint="cs"/>
          <w:rtl/>
        </w:rPr>
      </w:pPr>
      <w:r w:rsidRPr="00DE4DFB">
        <w:rPr>
          <w:rFonts w:cs="David" w:hint="cs"/>
          <w:u w:val="single"/>
          <w:rtl/>
        </w:rPr>
        <w:t>אבשלום וילן:</w:t>
      </w:r>
    </w:p>
    <w:p w14:paraId="1368B0CE" w14:textId="77777777" w:rsidR="00DE4DFB" w:rsidRPr="00DE4DFB" w:rsidRDefault="00DE4DFB" w:rsidP="00DE4DFB">
      <w:pPr>
        <w:bidi/>
        <w:rPr>
          <w:rFonts w:cs="David" w:hint="cs"/>
          <w:rtl/>
        </w:rPr>
      </w:pPr>
    </w:p>
    <w:p w14:paraId="32538486" w14:textId="77777777" w:rsidR="00DE4DFB" w:rsidRPr="00DE4DFB" w:rsidRDefault="00DE4DFB" w:rsidP="00DE4DFB">
      <w:pPr>
        <w:bidi/>
        <w:rPr>
          <w:rFonts w:cs="David" w:hint="cs"/>
          <w:rtl/>
        </w:rPr>
      </w:pPr>
      <w:r w:rsidRPr="00DE4DFB">
        <w:rPr>
          <w:rFonts w:cs="David" w:hint="cs"/>
          <w:rtl/>
        </w:rPr>
        <w:tab/>
        <w:t xml:space="preserve"> היועצת המשפטית אומרת לי שההסכם הזה לא עומד בדרישות החוק, אז איך אני יכול לאשר?</w:t>
      </w:r>
    </w:p>
    <w:p w14:paraId="490FD4EB" w14:textId="77777777" w:rsidR="00DE4DFB" w:rsidRPr="00DE4DFB" w:rsidRDefault="00DE4DFB" w:rsidP="00DE4DFB">
      <w:pPr>
        <w:bidi/>
        <w:rPr>
          <w:rFonts w:cs="David" w:hint="cs"/>
          <w:rtl/>
        </w:rPr>
      </w:pPr>
    </w:p>
    <w:p w14:paraId="7F682175"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58D8852E" w14:textId="77777777" w:rsidR="00DE4DFB" w:rsidRPr="00DE4DFB" w:rsidRDefault="00DE4DFB" w:rsidP="00DE4DFB">
      <w:pPr>
        <w:bidi/>
        <w:rPr>
          <w:rFonts w:cs="David" w:hint="cs"/>
          <w:rtl/>
        </w:rPr>
      </w:pPr>
    </w:p>
    <w:p w14:paraId="057A2356" w14:textId="77777777" w:rsidR="00DE4DFB" w:rsidRPr="00DE4DFB" w:rsidRDefault="00DE4DFB" w:rsidP="00DE4DFB">
      <w:pPr>
        <w:bidi/>
        <w:rPr>
          <w:rFonts w:cs="David" w:hint="cs"/>
          <w:rtl/>
        </w:rPr>
      </w:pPr>
      <w:r w:rsidRPr="00DE4DFB">
        <w:rPr>
          <w:rFonts w:cs="David" w:hint="cs"/>
          <w:rtl/>
        </w:rPr>
        <w:tab/>
        <w:t xml:space="preserve"> היא מעלה חשש שזה בניגוד לחוק הבחירות ובניגוד לנושא של חוק הבחירות וחוק מימון המפלגות.</w:t>
      </w:r>
    </w:p>
    <w:p w14:paraId="39AA43C1" w14:textId="77777777" w:rsidR="00DE4DFB" w:rsidRPr="00DE4DFB" w:rsidRDefault="00DE4DFB" w:rsidP="00DE4DFB">
      <w:pPr>
        <w:bidi/>
        <w:rPr>
          <w:rFonts w:cs="David" w:hint="cs"/>
          <w:rtl/>
        </w:rPr>
      </w:pPr>
    </w:p>
    <w:p w14:paraId="53F60EB7" w14:textId="77777777" w:rsidR="00DE4DFB" w:rsidRPr="00DE4DFB" w:rsidRDefault="00DE4DFB" w:rsidP="00DE4DFB">
      <w:pPr>
        <w:bidi/>
        <w:rPr>
          <w:rFonts w:cs="David" w:hint="cs"/>
          <w:u w:val="single"/>
          <w:rtl/>
        </w:rPr>
      </w:pPr>
      <w:r w:rsidRPr="00DE4DFB">
        <w:rPr>
          <w:rFonts w:cs="David" w:hint="cs"/>
          <w:u w:val="single"/>
          <w:rtl/>
        </w:rPr>
        <w:t>קריאות:</w:t>
      </w:r>
    </w:p>
    <w:p w14:paraId="219F66E3" w14:textId="77777777" w:rsidR="00DE4DFB" w:rsidRPr="00DE4DFB" w:rsidRDefault="00DE4DFB" w:rsidP="00DE4DFB">
      <w:pPr>
        <w:bidi/>
        <w:rPr>
          <w:rFonts w:cs="David" w:hint="cs"/>
          <w:u w:val="single"/>
          <w:rtl/>
        </w:rPr>
      </w:pPr>
    </w:p>
    <w:p w14:paraId="7B3AD539" w14:textId="77777777" w:rsidR="00DE4DFB" w:rsidRPr="00DE4DFB" w:rsidRDefault="00DE4DFB" w:rsidP="00DE4DFB">
      <w:pPr>
        <w:bidi/>
        <w:rPr>
          <w:rFonts w:cs="David" w:hint="cs"/>
          <w:rtl/>
        </w:rPr>
      </w:pPr>
      <w:r w:rsidRPr="00DE4DFB">
        <w:rPr>
          <w:rFonts w:cs="David" w:hint="cs"/>
          <w:rtl/>
        </w:rPr>
        <w:tab/>
        <w:t xml:space="preserve">- - - </w:t>
      </w:r>
    </w:p>
    <w:p w14:paraId="1B12E5D8" w14:textId="77777777" w:rsidR="00DE4DFB" w:rsidRPr="00DE4DFB" w:rsidRDefault="00DE4DFB" w:rsidP="00DE4DFB">
      <w:pPr>
        <w:bidi/>
        <w:rPr>
          <w:rFonts w:cs="David" w:hint="cs"/>
          <w:rtl/>
        </w:rPr>
      </w:pPr>
    </w:p>
    <w:p w14:paraId="3F0845F1" w14:textId="77777777" w:rsidR="00DE4DFB" w:rsidRPr="00DE4DFB" w:rsidRDefault="00DE4DFB" w:rsidP="00DE4DFB">
      <w:pPr>
        <w:bidi/>
        <w:rPr>
          <w:rFonts w:cs="David" w:hint="cs"/>
          <w:u w:val="single"/>
          <w:rtl/>
        </w:rPr>
      </w:pPr>
      <w:r w:rsidRPr="00DE4DFB">
        <w:rPr>
          <w:rFonts w:cs="David" w:hint="cs"/>
          <w:u w:val="single"/>
          <w:rtl/>
        </w:rPr>
        <w:t>קריאה:</w:t>
      </w:r>
    </w:p>
    <w:p w14:paraId="3B700A6A" w14:textId="77777777" w:rsidR="00DE4DFB" w:rsidRPr="00DE4DFB" w:rsidRDefault="00DE4DFB" w:rsidP="00DE4DFB">
      <w:pPr>
        <w:bidi/>
        <w:rPr>
          <w:rFonts w:cs="David" w:hint="cs"/>
          <w:rtl/>
        </w:rPr>
      </w:pPr>
    </w:p>
    <w:p w14:paraId="544C5282" w14:textId="77777777" w:rsidR="00DE4DFB" w:rsidRPr="00DE4DFB" w:rsidRDefault="00DE4DFB" w:rsidP="00DE4DFB">
      <w:pPr>
        <w:bidi/>
        <w:ind w:firstLine="567"/>
        <w:rPr>
          <w:rFonts w:cs="David" w:hint="cs"/>
          <w:rtl/>
        </w:rPr>
      </w:pPr>
      <w:r w:rsidRPr="00DE4DFB">
        <w:rPr>
          <w:rFonts w:cs="David" w:hint="cs"/>
          <w:rtl/>
        </w:rPr>
        <w:t>היושב ראש, הצעה לסדר.</w:t>
      </w:r>
    </w:p>
    <w:p w14:paraId="0F062271" w14:textId="77777777" w:rsidR="00DE4DFB" w:rsidRPr="00DE4DFB" w:rsidRDefault="00DE4DFB" w:rsidP="00DE4DFB">
      <w:pPr>
        <w:bidi/>
        <w:rPr>
          <w:rFonts w:cs="David" w:hint="cs"/>
          <w:rtl/>
        </w:rPr>
      </w:pPr>
    </w:p>
    <w:p w14:paraId="7963FB0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BA21B4E" w14:textId="77777777" w:rsidR="00DE4DFB" w:rsidRPr="00DE4DFB" w:rsidRDefault="00DE4DFB" w:rsidP="00DE4DFB">
      <w:pPr>
        <w:bidi/>
        <w:rPr>
          <w:rFonts w:cs="David" w:hint="cs"/>
          <w:rtl/>
        </w:rPr>
      </w:pPr>
    </w:p>
    <w:p w14:paraId="64FE3834" w14:textId="77777777" w:rsidR="00DE4DFB" w:rsidRPr="00DE4DFB" w:rsidRDefault="00DE4DFB" w:rsidP="00DE4DFB">
      <w:pPr>
        <w:bidi/>
        <w:rPr>
          <w:rFonts w:cs="David" w:hint="cs"/>
          <w:rtl/>
        </w:rPr>
      </w:pPr>
      <w:r w:rsidRPr="00DE4DFB">
        <w:rPr>
          <w:rFonts w:cs="David" w:hint="cs"/>
          <w:rtl/>
        </w:rPr>
        <w:tab/>
        <w:t>תכף. אני רוצה לחזור לשאלה של חבר הכנסת ריבלין משום שלא יצויר שהייתה רק בקשה להתפלגות ולא היה הסכם שכזה. בעצם גם אז ועדת הכנסת הייתה יכולה להצביע נגד ההתפלגות הזאת. רק אז, לדעתי, חבר הכנסת ריבלין, היה משקל סגולי גדול יותר לרוץ לבג"ץ, ואנחנו לא אוהבים שבג"ץ מתערב בעבודתנו, ואני גם לא יודע מה בג"ץ יאמר אז.</w:t>
      </w:r>
    </w:p>
    <w:p w14:paraId="07BF1DED" w14:textId="77777777" w:rsidR="00DE4DFB" w:rsidRPr="00DE4DFB" w:rsidRDefault="00DE4DFB" w:rsidP="00DE4DFB">
      <w:pPr>
        <w:bidi/>
        <w:rPr>
          <w:rFonts w:cs="David" w:hint="cs"/>
          <w:rtl/>
        </w:rPr>
      </w:pPr>
    </w:p>
    <w:p w14:paraId="49EBCA50" w14:textId="77777777" w:rsidR="00DE4DFB" w:rsidRPr="00DE4DFB" w:rsidRDefault="00DE4DFB" w:rsidP="00DE4DFB">
      <w:pPr>
        <w:bidi/>
        <w:rPr>
          <w:rFonts w:cs="David" w:hint="cs"/>
          <w:rtl/>
        </w:rPr>
      </w:pPr>
      <w:r w:rsidRPr="00DE4DFB">
        <w:rPr>
          <w:rFonts w:cs="David" w:hint="cs"/>
          <w:u w:val="single"/>
          <w:rtl/>
        </w:rPr>
        <w:t>ראובן ריבלין:</w:t>
      </w:r>
    </w:p>
    <w:p w14:paraId="75BD4842" w14:textId="77777777" w:rsidR="00DE4DFB" w:rsidRPr="00DE4DFB" w:rsidRDefault="00DE4DFB" w:rsidP="00DE4DFB">
      <w:pPr>
        <w:bidi/>
        <w:rPr>
          <w:rFonts w:cs="David" w:hint="cs"/>
          <w:rtl/>
        </w:rPr>
      </w:pPr>
    </w:p>
    <w:p w14:paraId="798A0D13" w14:textId="77777777" w:rsidR="00DE4DFB" w:rsidRPr="00DE4DFB" w:rsidRDefault="00DE4DFB" w:rsidP="00DE4DFB">
      <w:pPr>
        <w:bidi/>
        <w:rPr>
          <w:rFonts w:cs="David" w:hint="cs"/>
          <w:rtl/>
        </w:rPr>
      </w:pPr>
      <w:r w:rsidRPr="00DE4DFB">
        <w:rPr>
          <w:rFonts w:cs="David" w:hint="cs"/>
          <w:rtl/>
        </w:rPr>
        <w:tab/>
        <w:t xml:space="preserve"> אנחנו צריכים לשאוף שהכנסת תקבל את החלטותיה בלי התערבות של בג"ץ. בשביל זה יש לנו יועץ משפטי לכנסת.</w:t>
      </w:r>
    </w:p>
    <w:p w14:paraId="402490E8" w14:textId="77777777" w:rsidR="00DE4DFB" w:rsidRPr="00DE4DFB" w:rsidRDefault="00DE4DFB" w:rsidP="00DE4DFB">
      <w:pPr>
        <w:bidi/>
        <w:rPr>
          <w:rFonts w:cs="David" w:hint="cs"/>
          <w:rtl/>
        </w:rPr>
      </w:pPr>
    </w:p>
    <w:p w14:paraId="55D7E9A0"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572A74B1" w14:textId="77777777" w:rsidR="00DE4DFB" w:rsidRPr="00DE4DFB" w:rsidRDefault="00DE4DFB" w:rsidP="00DE4DFB">
      <w:pPr>
        <w:bidi/>
        <w:rPr>
          <w:rFonts w:cs="David" w:hint="cs"/>
          <w:rtl/>
        </w:rPr>
      </w:pPr>
    </w:p>
    <w:p w14:paraId="12CB94C7" w14:textId="77777777" w:rsidR="00DE4DFB" w:rsidRPr="00DE4DFB" w:rsidRDefault="00DE4DFB" w:rsidP="00DE4DFB">
      <w:pPr>
        <w:bidi/>
        <w:rPr>
          <w:rFonts w:cs="David" w:hint="cs"/>
          <w:rtl/>
        </w:rPr>
      </w:pPr>
      <w:r w:rsidRPr="00DE4DFB">
        <w:rPr>
          <w:rFonts w:cs="David" w:hint="cs"/>
          <w:rtl/>
        </w:rPr>
        <w:tab/>
        <w:t xml:space="preserve">מצוין. צריך לכבד את ההמלצה שלו, ויחד עם זאת צריך לשאול אותו שאלות, כי יכולה להיווצר קונסטלציה שבה הרוב יכפה על המיעוט דברים שאסורים בדמוקרטיה. </w:t>
      </w:r>
    </w:p>
    <w:p w14:paraId="27174E0B" w14:textId="77777777" w:rsidR="00DE4DFB" w:rsidRPr="00DE4DFB" w:rsidRDefault="00DE4DFB" w:rsidP="00DE4DFB">
      <w:pPr>
        <w:bidi/>
        <w:rPr>
          <w:rFonts w:cs="David" w:hint="cs"/>
          <w:rtl/>
        </w:rPr>
      </w:pPr>
    </w:p>
    <w:p w14:paraId="4419B4DE" w14:textId="77777777" w:rsidR="00DE4DFB" w:rsidRPr="00DE4DFB" w:rsidRDefault="00DE4DFB" w:rsidP="00DE4DFB">
      <w:pPr>
        <w:bidi/>
        <w:rPr>
          <w:rFonts w:cs="David"/>
        </w:rPr>
      </w:pPr>
      <w:r w:rsidRPr="00DE4DFB">
        <w:rPr>
          <w:rFonts w:cs="David" w:hint="cs"/>
          <w:u w:val="single"/>
          <w:rtl/>
        </w:rPr>
        <w:t>היו"ר דוד טל:</w:t>
      </w:r>
    </w:p>
    <w:p w14:paraId="293C7D52" w14:textId="77777777" w:rsidR="00DE4DFB" w:rsidRPr="00DE4DFB" w:rsidRDefault="00DE4DFB" w:rsidP="00DE4DFB">
      <w:pPr>
        <w:bidi/>
        <w:rPr>
          <w:rFonts w:cs="David" w:hint="cs"/>
          <w:rtl/>
        </w:rPr>
      </w:pPr>
    </w:p>
    <w:p w14:paraId="10A07002" w14:textId="77777777" w:rsidR="00DE4DFB" w:rsidRPr="00DE4DFB" w:rsidRDefault="00DE4DFB" w:rsidP="00DE4DFB">
      <w:pPr>
        <w:bidi/>
        <w:rPr>
          <w:rFonts w:cs="David" w:hint="cs"/>
          <w:rtl/>
        </w:rPr>
      </w:pPr>
      <w:r w:rsidRPr="00DE4DFB">
        <w:rPr>
          <w:rFonts w:cs="David" w:hint="cs"/>
          <w:rtl/>
        </w:rPr>
        <w:tab/>
        <w:t>הצעה לסדר של חבר הכנסת ברכה, ולאחר-מכן אני אתן לחברי הכנסת האחרים את רשות הדיבור בהמשך לדבריה של היועצת המשפטית- -</w:t>
      </w:r>
    </w:p>
    <w:p w14:paraId="75F5BF8F" w14:textId="77777777" w:rsidR="00DE4DFB" w:rsidRPr="00DE4DFB" w:rsidRDefault="00DE4DFB" w:rsidP="00DE4DFB">
      <w:pPr>
        <w:bidi/>
        <w:rPr>
          <w:rFonts w:cs="David" w:hint="cs"/>
          <w:rtl/>
        </w:rPr>
      </w:pPr>
    </w:p>
    <w:p w14:paraId="6FC2D20C" w14:textId="77777777" w:rsidR="00DE4DFB" w:rsidRPr="00DE4DFB" w:rsidRDefault="00DE4DFB" w:rsidP="00DE4DFB">
      <w:pPr>
        <w:bidi/>
        <w:rPr>
          <w:rFonts w:cs="David" w:hint="cs"/>
          <w:u w:val="single"/>
          <w:rtl/>
        </w:rPr>
      </w:pPr>
      <w:r w:rsidRPr="00DE4DFB">
        <w:rPr>
          <w:rFonts w:cs="David" w:hint="cs"/>
          <w:u w:val="single"/>
          <w:rtl/>
        </w:rPr>
        <w:t>קריאות:</w:t>
      </w:r>
    </w:p>
    <w:p w14:paraId="2001155D" w14:textId="77777777" w:rsidR="00DE4DFB" w:rsidRPr="00DE4DFB" w:rsidRDefault="00DE4DFB" w:rsidP="00DE4DFB">
      <w:pPr>
        <w:bidi/>
        <w:rPr>
          <w:rFonts w:cs="David" w:hint="cs"/>
          <w:rtl/>
        </w:rPr>
      </w:pPr>
    </w:p>
    <w:p w14:paraId="649D6620" w14:textId="77777777" w:rsidR="00DE4DFB" w:rsidRPr="00DE4DFB" w:rsidRDefault="00DE4DFB" w:rsidP="00DE4DFB">
      <w:pPr>
        <w:bidi/>
        <w:ind w:left="570"/>
        <w:rPr>
          <w:rFonts w:cs="David" w:hint="cs"/>
          <w:rtl/>
        </w:rPr>
      </w:pPr>
      <w:r w:rsidRPr="00DE4DFB">
        <w:rPr>
          <w:rFonts w:cs="David" w:hint="cs"/>
          <w:rtl/>
        </w:rPr>
        <w:t>- - -</w:t>
      </w:r>
    </w:p>
    <w:p w14:paraId="0563D58F" w14:textId="77777777" w:rsidR="00DE4DFB" w:rsidRPr="00DE4DFB" w:rsidRDefault="00DE4DFB" w:rsidP="00DE4DFB">
      <w:pPr>
        <w:bidi/>
        <w:rPr>
          <w:rFonts w:cs="David" w:hint="cs"/>
          <w:rtl/>
        </w:rPr>
      </w:pPr>
    </w:p>
    <w:p w14:paraId="6204930F"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648A848F" w14:textId="77777777" w:rsidR="00DE4DFB" w:rsidRPr="00DE4DFB" w:rsidRDefault="00DE4DFB" w:rsidP="00DE4DFB">
      <w:pPr>
        <w:bidi/>
        <w:rPr>
          <w:rFonts w:cs="David" w:hint="cs"/>
          <w:rtl/>
        </w:rPr>
      </w:pPr>
    </w:p>
    <w:p w14:paraId="310C412F" w14:textId="77777777" w:rsidR="00DE4DFB" w:rsidRPr="00DE4DFB" w:rsidRDefault="00DE4DFB" w:rsidP="00DE4DFB">
      <w:pPr>
        <w:bidi/>
        <w:ind w:left="570"/>
        <w:rPr>
          <w:rFonts w:cs="David" w:hint="cs"/>
          <w:rtl/>
        </w:rPr>
      </w:pPr>
      <w:r w:rsidRPr="00DE4DFB">
        <w:rPr>
          <w:rFonts w:cs="David" w:hint="cs"/>
          <w:rtl/>
        </w:rPr>
        <w:t>אתם ביקשתם את היועצת המשפטית.</w:t>
      </w:r>
    </w:p>
    <w:p w14:paraId="3E2D7CBE" w14:textId="77777777" w:rsidR="00DE4DFB" w:rsidRPr="00DE4DFB" w:rsidRDefault="00DE4DFB" w:rsidP="00DE4DFB">
      <w:pPr>
        <w:bidi/>
        <w:ind w:left="570"/>
        <w:rPr>
          <w:rFonts w:cs="David" w:hint="cs"/>
          <w:rtl/>
        </w:rPr>
      </w:pPr>
    </w:p>
    <w:p w14:paraId="7217689A" w14:textId="77777777" w:rsidR="00DE4DFB" w:rsidRPr="00DE4DFB" w:rsidRDefault="00DE4DFB" w:rsidP="00DE4DFB">
      <w:pPr>
        <w:bidi/>
        <w:rPr>
          <w:rFonts w:cs="David" w:hint="cs"/>
          <w:rtl/>
        </w:rPr>
      </w:pPr>
      <w:r w:rsidRPr="00DE4DFB">
        <w:rPr>
          <w:rFonts w:cs="David" w:hint="cs"/>
          <w:u w:val="single"/>
          <w:rtl/>
        </w:rPr>
        <w:t>זהבה גלאון:</w:t>
      </w:r>
    </w:p>
    <w:p w14:paraId="0714C526" w14:textId="77777777" w:rsidR="00DE4DFB" w:rsidRPr="00DE4DFB" w:rsidRDefault="00DE4DFB" w:rsidP="00DE4DFB">
      <w:pPr>
        <w:bidi/>
        <w:rPr>
          <w:rFonts w:cs="David" w:hint="cs"/>
          <w:rtl/>
        </w:rPr>
      </w:pPr>
    </w:p>
    <w:p w14:paraId="42DBF72E" w14:textId="77777777" w:rsidR="00DE4DFB" w:rsidRPr="00DE4DFB" w:rsidRDefault="00DE4DFB" w:rsidP="00DE4DFB">
      <w:pPr>
        <w:bidi/>
        <w:ind w:left="570"/>
        <w:rPr>
          <w:rFonts w:cs="David" w:hint="cs"/>
          <w:rtl/>
        </w:rPr>
      </w:pPr>
      <w:r w:rsidRPr="00DE4DFB">
        <w:rPr>
          <w:rFonts w:cs="David" w:hint="cs"/>
          <w:rtl/>
        </w:rPr>
        <w:t>ביקשנו לשמוע את היועצת המשפטית ולהתייחס- -</w:t>
      </w:r>
    </w:p>
    <w:p w14:paraId="0BA67848" w14:textId="77777777" w:rsidR="00DE4DFB" w:rsidRDefault="00DE4DFB" w:rsidP="00DE4DFB">
      <w:pPr>
        <w:bidi/>
        <w:rPr>
          <w:rFonts w:cs="David" w:hint="cs"/>
          <w:rtl/>
        </w:rPr>
      </w:pPr>
    </w:p>
    <w:p w14:paraId="0C610A19" w14:textId="77777777" w:rsidR="00DE4DFB" w:rsidRDefault="00DE4DFB" w:rsidP="00DE4DFB">
      <w:pPr>
        <w:bidi/>
        <w:rPr>
          <w:rFonts w:cs="David" w:hint="cs"/>
          <w:rtl/>
        </w:rPr>
      </w:pPr>
    </w:p>
    <w:p w14:paraId="01CD0D72" w14:textId="77777777" w:rsidR="00DE4DFB" w:rsidRDefault="00DE4DFB" w:rsidP="00DE4DFB">
      <w:pPr>
        <w:bidi/>
        <w:rPr>
          <w:rFonts w:cs="David" w:hint="cs"/>
          <w:rtl/>
        </w:rPr>
      </w:pPr>
    </w:p>
    <w:p w14:paraId="32896FE8" w14:textId="77777777" w:rsidR="00DE4DFB" w:rsidRDefault="00DE4DFB" w:rsidP="00DE4DFB">
      <w:pPr>
        <w:bidi/>
        <w:rPr>
          <w:rFonts w:cs="David" w:hint="cs"/>
          <w:rtl/>
        </w:rPr>
      </w:pPr>
    </w:p>
    <w:p w14:paraId="5D96F88A" w14:textId="77777777" w:rsidR="00DE4DFB" w:rsidRDefault="00DE4DFB" w:rsidP="00DE4DFB">
      <w:pPr>
        <w:bidi/>
        <w:rPr>
          <w:rFonts w:cs="David" w:hint="cs"/>
          <w:rtl/>
        </w:rPr>
      </w:pPr>
    </w:p>
    <w:p w14:paraId="03C9AE23" w14:textId="77777777" w:rsidR="00DE4DFB" w:rsidRDefault="00DE4DFB" w:rsidP="00DE4DFB">
      <w:pPr>
        <w:bidi/>
        <w:rPr>
          <w:rFonts w:cs="David" w:hint="cs"/>
          <w:rtl/>
        </w:rPr>
      </w:pPr>
    </w:p>
    <w:p w14:paraId="6B2A2CAF" w14:textId="77777777" w:rsidR="00DE4DFB" w:rsidRPr="00DE4DFB" w:rsidRDefault="00DE4DFB" w:rsidP="00DE4DFB">
      <w:pPr>
        <w:bidi/>
        <w:rPr>
          <w:rFonts w:cs="David"/>
        </w:rPr>
      </w:pPr>
      <w:r w:rsidRPr="00DE4DFB">
        <w:rPr>
          <w:rFonts w:cs="David" w:hint="cs"/>
          <w:u w:val="single"/>
          <w:rtl/>
        </w:rPr>
        <w:t>היו"ר דוד טל:</w:t>
      </w:r>
    </w:p>
    <w:p w14:paraId="4C0129B6" w14:textId="77777777" w:rsidR="00DE4DFB" w:rsidRPr="00DE4DFB" w:rsidRDefault="00DE4DFB" w:rsidP="00DE4DFB">
      <w:pPr>
        <w:bidi/>
        <w:ind w:left="570"/>
        <w:rPr>
          <w:rFonts w:cs="David" w:hint="cs"/>
          <w:rtl/>
        </w:rPr>
      </w:pPr>
      <w:r w:rsidRPr="00DE4DFB">
        <w:rPr>
          <w:rFonts w:cs="David" w:hint="cs"/>
          <w:rtl/>
        </w:rPr>
        <w:tab/>
      </w:r>
    </w:p>
    <w:p w14:paraId="63AA19EF" w14:textId="77777777" w:rsidR="00DE4DFB" w:rsidRPr="00DE4DFB" w:rsidRDefault="00DE4DFB" w:rsidP="00DE4DFB">
      <w:pPr>
        <w:bidi/>
        <w:ind w:left="570"/>
        <w:rPr>
          <w:rFonts w:cs="David" w:hint="cs"/>
          <w:rtl/>
        </w:rPr>
      </w:pPr>
      <w:r w:rsidRPr="00DE4DFB">
        <w:rPr>
          <w:rFonts w:cs="David" w:hint="cs"/>
          <w:rtl/>
        </w:rPr>
        <w:t>חבר הכנסת ברכה, הצעה לסדר.</w:t>
      </w:r>
    </w:p>
    <w:p w14:paraId="0FB1D878" w14:textId="77777777" w:rsidR="00DE4DFB" w:rsidRPr="00DE4DFB" w:rsidRDefault="00DE4DFB" w:rsidP="00DE4DFB">
      <w:pPr>
        <w:bidi/>
        <w:rPr>
          <w:rFonts w:cs="David" w:hint="cs"/>
          <w:rtl/>
        </w:rPr>
      </w:pPr>
    </w:p>
    <w:p w14:paraId="34CA23A0" w14:textId="77777777" w:rsidR="00DE4DFB" w:rsidRPr="00DE4DFB" w:rsidRDefault="00DE4DFB" w:rsidP="00DE4DFB">
      <w:pPr>
        <w:bidi/>
        <w:rPr>
          <w:rFonts w:cs="David"/>
          <w:u w:val="single"/>
          <w:rtl/>
        </w:rPr>
      </w:pPr>
      <w:r w:rsidRPr="00DE4DFB">
        <w:rPr>
          <w:rFonts w:cs="David"/>
          <w:u w:val="single"/>
          <w:rtl/>
        </w:rPr>
        <w:t>מוחמד ברכה:</w:t>
      </w:r>
    </w:p>
    <w:p w14:paraId="49C57529" w14:textId="77777777" w:rsidR="00DE4DFB" w:rsidRPr="00DE4DFB" w:rsidRDefault="00DE4DFB" w:rsidP="00DE4DFB">
      <w:pPr>
        <w:bidi/>
        <w:rPr>
          <w:rFonts w:cs="David"/>
          <w:u w:val="single"/>
          <w:rtl/>
        </w:rPr>
      </w:pPr>
    </w:p>
    <w:p w14:paraId="372C7D09" w14:textId="77777777" w:rsidR="00DE4DFB" w:rsidRPr="00DE4DFB" w:rsidRDefault="00DE4DFB" w:rsidP="00DE4DFB">
      <w:pPr>
        <w:bidi/>
        <w:rPr>
          <w:rFonts w:cs="David" w:hint="cs"/>
          <w:rtl/>
        </w:rPr>
      </w:pPr>
      <w:r w:rsidRPr="00DE4DFB">
        <w:rPr>
          <w:rFonts w:cs="David"/>
          <w:rtl/>
        </w:rPr>
        <w:tab/>
      </w:r>
      <w:r w:rsidRPr="00DE4DFB">
        <w:rPr>
          <w:rFonts w:cs="David" w:hint="cs"/>
          <w:rtl/>
        </w:rPr>
        <w:t>לדעתי, הוועדה לא יכולה לדון בסעיף שעומד על סדר יומה. היועצת המשפטית אומרת שמשמעות המילה "אישור" היא גם שיקול דעת. אני לא חושב שיש שיקול דעת של הוועדה, למעט אחת: להקפיד על הוראות החוק. היות שיש חשש- -</w:t>
      </w:r>
    </w:p>
    <w:p w14:paraId="40C5A5A0" w14:textId="77777777" w:rsidR="00DE4DFB" w:rsidRPr="00DE4DFB" w:rsidRDefault="00DE4DFB" w:rsidP="00DE4DFB">
      <w:pPr>
        <w:bidi/>
        <w:rPr>
          <w:rFonts w:cs="David" w:hint="cs"/>
          <w:rtl/>
        </w:rPr>
      </w:pPr>
    </w:p>
    <w:p w14:paraId="796FBF6B"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F0F52F9" w14:textId="77777777" w:rsidR="00DE4DFB" w:rsidRPr="00DE4DFB" w:rsidRDefault="00DE4DFB" w:rsidP="00DE4DFB">
      <w:pPr>
        <w:bidi/>
        <w:rPr>
          <w:rFonts w:cs="David" w:hint="cs"/>
          <w:rtl/>
        </w:rPr>
      </w:pPr>
    </w:p>
    <w:p w14:paraId="19EEF1E7" w14:textId="77777777" w:rsidR="00DE4DFB" w:rsidRPr="00DE4DFB" w:rsidRDefault="00DE4DFB" w:rsidP="00DE4DFB">
      <w:pPr>
        <w:bidi/>
        <w:rPr>
          <w:rFonts w:cs="David" w:hint="cs"/>
          <w:rtl/>
        </w:rPr>
      </w:pPr>
      <w:r w:rsidRPr="00DE4DFB">
        <w:rPr>
          <w:rFonts w:cs="David" w:hint="cs"/>
          <w:rtl/>
        </w:rPr>
        <w:tab/>
        <w:t xml:space="preserve"> מה ההצעה לסדר?</w:t>
      </w:r>
    </w:p>
    <w:p w14:paraId="7EC2DD6B" w14:textId="77777777" w:rsidR="00DE4DFB" w:rsidRPr="00DE4DFB" w:rsidRDefault="00DE4DFB" w:rsidP="00DE4DFB">
      <w:pPr>
        <w:bidi/>
        <w:rPr>
          <w:rFonts w:cs="David" w:hint="cs"/>
          <w:rtl/>
        </w:rPr>
      </w:pPr>
    </w:p>
    <w:p w14:paraId="14B53C0C" w14:textId="77777777" w:rsidR="00DE4DFB" w:rsidRPr="00DE4DFB" w:rsidRDefault="00DE4DFB" w:rsidP="00DE4DFB">
      <w:pPr>
        <w:bidi/>
        <w:rPr>
          <w:rFonts w:cs="David"/>
          <w:u w:val="single"/>
          <w:rtl/>
        </w:rPr>
      </w:pPr>
      <w:r w:rsidRPr="00DE4DFB">
        <w:rPr>
          <w:rFonts w:cs="David"/>
          <w:u w:val="single"/>
          <w:rtl/>
        </w:rPr>
        <w:t>מוחמד ברכה:</w:t>
      </w:r>
    </w:p>
    <w:p w14:paraId="07CD5AAD" w14:textId="77777777" w:rsidR="00DE4DFB" w:rsidRPr="00DE4DFB" w:rsidRDefault="00DE4DFB" w:rsidP="00DE4DFB">
      <w:pPr>
        <w:bidi/>
        <w:rPr>
          <w:rFonts w:cs="David"/>
          <w:u w:val="single"/>
          <w:rtl/>
        </w:rPr>
      </w:pPr>
    </w:p>
    <w:p w14:paraId="6C1C48CE"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לא לדון.</w:t>
      </w:r>
    </w:p>
    <w:p w14:paraId="1421FC40" w14:textId="77777777" w:rsidR="00DE4DFB" w:rsidRPr="00DE4DFB" w:rsidRDefault="00DE4DFB" w:rsidP="00DE4DFB">
      <w:pPr>
        <w:bidi/>
        <w:rPr>
          <w:rFonts w:cs="David" w:hint="cs"/>
          <w:rtl/>
        </w:rPr>
      </w:pPr>
    </w:p>
    <w:p w14:paraId="76D6EF00"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E9BC558" w14:textId="77777777" w:rsidR="00DE4DFB" w:rsidRPr="00DE4DFB" w:rsidRDefault="00DE4DFB" w:rsidP="00DE4DFB">
      <w:pPr>
        <w:bidi/>
        <w:rPr>
          <w:rFonts w:cs="David" w:hint="cs"/>
          <w:rtl/>
        </w:rPr>
      </w:pPr>
    </w:p>
    <w:p w14:paraId="28EE7BA4" w14:textId="77777777" w:rsidR="00DE4DFB" w:rsidRPr="00DE4DFB" w:rsidRDefault="00DE4DFB" w:rsidP="00DE4DFB">
      <w:pPr>
        <w:bidi/>
        <w:rPr>
          <w:rFonts w:cs="David" w:hint="cs"/>
          <w:rtl/>
        </w:rPr>
      </w:pPr>
      <w:r w:rsidRPr="00DE4DFB">
        <w:rPr>
          <w:rFonts w:cs="David" w:hint="cs"/>
          <w:rtl/>
        </w:rPr>
        <w:tab/>
        <w:t>הבנתי. חברת הכנסת גלאון, בבקשה.</w:t>
      </w:r>
    </w:p>
    <w:p w14:paraId="6009FEAB" w14:textId="77777777" w:rsidR="00DE4DFB" w:rsidRPr="00DE4DFB" w:rsidRDefault="00DE4DFB" w:rsidP="00DE4DFB">
      <w:pPr>
        <w:bidi/>
        <w:rPr>
          <w:rFonts w:cs="David" w:hint="cs"/>
          <w:rtl/>
        </w:rPr>
      </w:pPr>
    </w:p>
    <w:p w14:paraId="7A7BD9E2" w14:textId="77777777" w:rsidR="00DE4DFB" w:rsidRPr="00DE4DFB" w:rsidRDefault="00DE4DFB" w:rsidP="00DE4DFB">
      <w:pPr>
        <w:bidi/>
        <w:rPr>
          <w:rFonts w:cs="David"/>
          <w:u w:val="single"/>
          <w:rtl/>
        </w:rPr>
      </w:pPr>
      <w:r w:rsidRPr="00DE4DFB">
        <w:rPr>
          <w:rFonts w:cs="David"/>
          <w:u w:val="single"/>
          <w:rtl/>
        </w:rPr>
        <w:t>מוחמד ברכה:</w:t>
      </w:r>
    </w:p>
    <w:p w14:paraId="7C62A54A" w14:textId="77777777" w:rsidR="00DE4DFB" w:rsidRPr="00DE4DFB" w:rsidRDefault="00DE4DFB" w:rsidP="00DE4DFB">
      <w:pPr>
        <w:bidi/>
        <w:rPr>
          <w:rFonts w:cs="David"/>
          <w:u w:val="single"/>
          <w:rtl/>
        </w:rPr>
      </w:pPr>
    </w:p>
    <w:p w14:paraId="6F6C0130"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תן לי להסביר.</w:t>
      </w:r>
    </w:p>
    <w:p w14:paraId="1D7691A4" w14:textId="77777777" w:rsidR="00DE4DFB" w:rsidRPr="00DE4DFB" w:rsidRDefault="00DE4DFB" w:rsidP="00DE4DFB">
      <w:pPr>
        <w:bidi/>
        <w:rPr>
          <w:rFonts w:cs="David" w:hint="cs"/>
          <w:rtl/>
        </w:rPr>
      </w:pPr>
    </w:p>
    <w:p w14:paraId="68BDF626" w14:textId="77777777" w:rsidR="00DE4DFB" w:rsidRPr="00DE4DFB" w:rsidRDefault="00DE4DFB" w:rsidP="00DE4DFB">
      <w:pPr>
        <w:bidi/>
        <w:rPr>
          <w:rFonts w:cs="David"/>
        </w:rPr>
      </w:pPr>
      <w:r w:rsidRPr="00DE4DFB">
        <w:rPr>
          <w:rFonts w:cs="David" w:hint="cs"/>
          <w:u w:val="single"/>
          <w:rtl/>
        </w:rPr>
        <w:t>היו"ר דוד טל:</w:t>
      </w:r>
    </w:p>
    <w:p w14:paraId="5A990B23" w14:textId="77777777" w:rsidR="00DE4DFB" w:rsidRPr="00DE4DFB" w:rsidRDefault="00DE4DFB" w:rsidP="00DE4DFB">
      <w:pPr>
        <w:bidi/>
        <w:rPr>
          <w:rFonts w:cs="David" w:hint="cs"/>
          <w:rtl/>
        </w:rPr>
      </w:pPr>
    </w:p>
    <w:p w14:paraId="3C4D16CE" w14:textId="77777777" w:rsidR="00DE4DFB" w:rsidRPr="00DE4DFB" w:rsidRDefault="00DE4DFB" w:rsidP="00DE4DFB">
      <w:pPr>
        <w:bidi/>
        <w:rPr>
          <w:rFonts w:cs="David" w:hint="cs"/>
          <w:rtl/>
        </w:rPr>
      </w:pPr>
      <w:r w:rsidRPr="00DE4DFB">
        <w:rPr>
          <w:rFonts w:cs="David" w:hint="cs"/>
          <w:rtl/>
        </w:rPr>
        <w:tab/>
        <w:t>שמעתי, ביקשת לא לדון, אני ממשיך הלאה.</w:t>
      </w:r>
    </w:p>
    <w:p w14:paraId="7470B58C" w14:textId="77777777" w:rsidR="00DE4DFB" w:rsidRPr="00DE4DFB" w:rsidRDefault="00DE4DFB" w:rsidP="00DE4DFB">
      <w:pPr>
        <w:bidi/>
        <w:rPr>
          <w:rFonts w:cs="David" w:hint="cs"/>
          <w:rtl/>
        </w:rPr>
      </w:pPr>
    </w:p>
    <w:p w14:paraId="22F1BE76" w14:textId="77777777" w:rsidR="00DE4DFB" w:rsidRPr="00DE4DFB" w:rsidRDefault="00DE4DFB" w:rsidP="00DE4DFB">
      <w:pPr>
        <w:bidi/>
        <w:rPr>
          <w:rFonts w:cs="David"/>
          <w:u w:val="single"/>
          <w:rtl/>
        </w:rPr>
      </w:pPr>
      <w:r w:rsidRPr="00DE4DFB">
        <w:rPr>
          <w:rFonts w:cs="David"/>
          <w:u w:val="single"/>
          <w:rtl/>
        </w:rPr>
        <w:t>מוחמד ברכה:</w:t>
      </w:r>
    </w:p>
    <w:p w14:paraId="2F247F6C" w14:textId="77777777" w:rsidR="00DE4DFB" w:rsidRPr="00DE4DFB" w:rsidRDefault="00DE4DFB" w:rsidP="00DE4DFB">
      <w:pPr>
        <w:bidi/>
        <w:rPr>
          <w:rFonts w:cs="David"/>
          <w:u w:val="single"/>
          <w:rtl/>
        </w:rPr>
      </w:pPr>
    </w:p>
    <w:p w14:paraId="263921CF"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מה זה? </w:t>
      </w:r>
    </w:p>
    <w:p w14:paraId="78D2D84A" w14:textId="77777777" w:rsidR="00DE4DFB" w:rsidRPr="00DE4DFB" w:rsidRDefault="00DE4DFB" w:rsidP="00DE4DFB">
      <w:pPr>
        <w:bidi/>
        <w:rPr>
          <w:rFonts w:cs="David" w:hint="cs"/>
          <w:rtl/>
        </w:rPr>
      </w:pPr>
    </w:p>
    <w:p w14:paraId="4BC083C5" w14:textId="77777777" w:rsidR="00DE4DFB" w:rsidRPr="00DE4DFB" w:rsidRDefault="00DE4DFB" w:rsidP="00DE4DFB">
      <w:pPr>
        <w:bidi/>
        <w:rPr>
          <w:rFonts w:cs="David"/>
        </w:rPr>
      </w:pPr>
      <w:r w:rsidRPr="00DE4DFB">
        <w:rPr>
          <w:rFonts w:cs="David" w:hint="cs"/>
          <w:u w:val="single"/>
          <w:rtl/>
        </w:rPr>
        <w:t>היו"ר דוד טל:</w:t>
      </w:r>
    </w:p>
    <w:p w14:paraId="338C0431" w14:textId="77777777" w:rsidR="00DE4DFB" w:rsidRPr="00DE4DFB" w:rsidRDefault="00DE4DFB" w:rsidP="00DE4DFB">
      <w:pPr>
        <w:bidi/>
        <w:rPr>
          <w:rFonts w:cs="David" w:hint="cs"/>
          <w:rtl/>
        </w:rPr>
      </w:pPr>
    </w:p>
    <w:p w14:paraId="1D89ADA9" w14:textId="77777777" w:rsidR="00DE4DFB" w:rsidRPr="00DE4DFB" w:rsidRDefault="00DE4DFB" w:rsidP="00DE4DFB">
      <w:pPr>
        <w:bidi/>
        <w:rPr>
          <w:rFonts w:cs="David" w:hint="cs"/>
          <w:rtl/>
        </w:rPr>
      </w:pPr>
      <w:r w:rsidRPr="00DE4DFB">
        <w:rPr>
          <w:rFonts w:cs="David" w:hint="cs"/>
          <w:rtl/>
        </w:rPr>
        <w:tab/>
        <w:t>אדוני רוצה לא לדון, אני לא מקבל את זה. אני דן בזה.</w:t>
      </w:r>
    </w:p>
    <w:p w14:paraId="45D7E869" w14:textId="77777777" w:rsidR="00DE4DFB" w:rsidRPr="00DE4DFB" w:rsidRDefault="00DE4DFB" w:rsidP="00DE4DFB">
      <w:pPr>
        <w:bidi/>
        <w:rPr>
          <w:rFonts w:cs="David" w:hint="cs"/>
          <w:rtl/>
        </w:rPr>
      </w:pPr>
    </w:p>
    <w:p w14:paraId="06FBF0F2" w14:textId="77777777" w:rsidR="00DE4DFB" w:rsidRPr="00DE4DFB" w:rsidRDefault="00DE4DFB" w:rsidP="00DE4DFB">
      <w:pPr>
        <w:bidi/>
        <w:rPr>
          <w:rFonts w:cs="David"/>
          <w:u w:val="single"/>
          <w:rtl/>
        </w:rPr>
      </w:pPr>
      <w:r w:rsidRPr="00DE4DFB">
        <w:rPr>
          <w:rFonts w:cs="David"/>
          <w:u w:val="single"/>
          <w:rtl/>
        </w:rPr>
        <w:t>מוחמד ברכה:</w:t>
      </w:r>
    </w:p>
    <w:p w14:paraId="0A571D81" w14:textId="77777777" w:rsidR="00DE4DFB" w:rsidRPr="00DE4DFB" w:rsidRDefault="00DE4DFB" w:rsidP="00DE4DFB">
      <w:pPr>
        <w:bidi/>
        <w:rPr>
          <w:rFonts w:cs="David"/>
          <w:u w:val="single"/>
          <w:rtl/>
        </w:rPr>
      </w:pPr>
    </w:p>
    <w:p w14:paraId="4B138A12" w14:textId="77777777" w:rsidR="00DE4DFB" w:rsidRPr="00DE4DFB" w:rsidRDefault="00DE4DFB" w:rsidP="00DE4DFB">
      <w:pPr>
        <w:bidi/>
        <w:rPr>
          <w:rFonts w:cs="David" w:hint="cs"/>
          <w:rtl/>
        </w:rPr>
      </w:pPr>
      <w:r w:rsidRPr="00DE4DFB">
        <w:rPr>
          <w:rFonts w:cs="David"/>
          <w:rtl/>
        </w:rPr>
        <w:tab/>
      </w:r>
      <w:r w:rsidRPr="00DE4DFB">
        <w:rPr>
          <w:rFonts w:cs="David" w:hint="cs"/>
          <w:rtl/>
        </w:rPr>
        <w:t>תן לי להשלים את המשפט.</w:t>
      </w:r>
    </w:p>
    <w:p w14:paraId="47A4B4D2" w14:textId="77777777" w:rsidR="00DE4DFB" w:rsidRPr="00DE4DFB" w:rsidRDefault="00DE4DFB" w:rsidP="00DE4DFB">
      <w:pPr>
        <w:bidi/>
        <w:rPr>
          <w:rFonts w:cs="David" w:hint="cs"/>
          <w:rtl/>
        </w:rPr>
      </w:pPr>
    </w:p>
    <w:p w14:paraId="14B9C5CB" w14:textId="77777777" w:rsidR="00DE4DFB" w:rsidRPr="00DE4DFB" w:rsidRDefault="00DE4DFB" w:rsidP="00DE4DFB">
      <w:pPr>
        <w:bidi/>
        <w:rPr>
          <w:rFonts w:cs="David"/>
        </w:rPr>
      </w:pPr>
      <w:r w:rsidRPr="00DE4DFB">
        <w:rPr>
          <w:rFonts w:cs="David" w:hint="cs"/>
          <w:u w:val="single"/>
          <w:rtl/>
        </w:rPr>
        <w:t>היו"ר דוד טל:</w:t>
      </w:r>
    </w:p>
    <w:p w14:paraId="35E5A6A2" w14:textId="77777777" w:rsidR="00DE4DFB" w:rsidRPr="00DE4DFB" w:rsidRDefault="00DE4DFB" w:rsidP="00DE4DFB">
      <w:pPr>
        <w:bidi/>
        <w:rPr>
          <w:rFonts w:cs="David" w:hint="cs"/>
          <w:rtl/>
        </w:rPr>
      </w:pPr>
    </w:p>
    <w:p w14:paraId="46365CEF" w14:textId="77777777" w:rsidR="00DE4DFB" w:rsidRPr="00DE4DFB" w:rsidRDefault="00DE4DFB" w:rsidP="00DE4DFB">
      <w:pPr>
        <w:bidi/>
        <w:rPr>
          <w:rFonts w:cs="David" w:hint="cs"/>
          <w:rtl/>
        </w:rPr>
      </w:pPr>
      <w:r w:rsidRPr="00DE4DFB">
        <w:rPr>
          <w:rFonts w:cs="David" w:hint="cs"/>
          <w:rtl/>
        </w:rPr>
        <w:tab/>
        <w:t>אני אתן לך להשלים את המשפט, בבקשה.</w:t>
      </w:r>
    </w:p>
    <w:p w14:paraId="2E980CA0" w14:textId="77777777" w:rsidR="00DE4DFB" w:rsidRPr="00DE4DFB" w:rsidRDefault="00DE4DFB" w:rsidP="00DE4DFB">
      <w:pPr>
        <w:bidi/>
        <w:rPr>
          <w:rFonts w:cs="David" w:hint="cs"/>
          <w:rtl/>
        </w:rPr>
      </w:pPr>
    </w:p>
    <w:p w14:paraId="1A291AC3" w14:textId="77777777" w:rsidR="00DE4DFB" w:rsidRPr="00DE4DFB" w:rsidRDefault="00DE4DFB" w:rsidP="00DE4DFB">
      <w:pPr>
        <w:bidi/>
        <w:rPr>
          <w:rFonts w:cs="David"/>
          <w:u w:val="single"/>
          <w:rtl/>
        </w:rPr>
      </w:pPr>
      <w:r w:rsidRPr="00DE4DFB">
        <w:rPr>
          <w:rFonts w:cs="David"/>
          <w:u w:val="single"/>
          <w:rtl/>
        </w:rPr>
        <w:t>מוחמד ברכה:</w:t>
      </w:r>
    </w:p>
    <w:p w14:paraId="35F46D01" w14:textId="77777777" w:rsidR="00DE4DFB" w:rsidRPr="00DE4DFB" w:rsidRDefault="00DE4DFB" w:rsidP="00DE4DFB">
      <w:pPr>
        <w:bidi/>
        <w:rPr>
          <w:rFonts w:cs="David"/>
          <w:u w:val="single"/>
          <w:rtl/>
        </w:rPr>
      </w:pPr>
    </w:p>
    <w:p w14:paraId="7D0681BF" w14:textId="77777777" w:rsidR="00DE4DFB" w:rsidRPr="00DE4DFB" w:rsidRDefault="00DE4DFB" w:rsidP="00DE4DFB">
      <w:pPr>
        <w:bidi/>
        <w:rPr>
          <w:rFonts w:cs="David" w:hint="cs"/>
          <w:rtl/>
        </w:rPr>
      </w:pPr>
      <w:r w:rsidRPr="00DE4DFB">
        <w:rPr>
          <w:rFonts w:cs="David"/>
          <w:rtl/>
        </w:rPr>
        <w:tab/>
      </w:r>
      <w:r w:rsidRPr="00DE4DFB">
        <w:rPr>
          <w:rFonts w:cs="David" w:hint="cs"/>
          <w:rtl/>
        </w:rPr>
        <w:t>היות שמה שעומד לדיון יש בו פגם חוקי, אין מקום לדיון כזה.</w:t>
      </w:r>
    </w:p>
    <w:p w14:paraId="7DAC7A0A" w14:textId="77777777" w:rsidR="00DE4DFB" w:rsidRPr="00DE4DFB" w:rsidRDefault="00DE4DFB" w:rsidP="00DE4DFB">
      <w:pPr>
        <w:bidi/>
        <w:rPr>
          <w:rFonts w:cs="David" w:hint="cs"/>
          <w:rtl/>
        </w:rPr>
      </w:pPr>
    </w:p>
    <w:p w14:paraId="5CD2C2FF" w14:textId="77777777" w:rsidR="00DE4DFB" w:rsidRPr="00DE4DFB" w:rsidRDefault="00DE4DFB" w:rsidP="00DE4DFB">
      <w:pPr>
        <w:bidi/>
        <w:rPr>
          <w:rFonts w:cs="David"/>
        </w:rPr>
      </w:pPr>
      <w:r w:rsidRPr="00DE4DFB">
        <w:rPr>
          <w:rFonts w:cs="David" w:hint="cs"/>
          <w:u w:val="single"/>
          <w:rtl/>
        </w:rPr>
        <w:t>היו"ר דוד טל:</w:t>
      </w:r>
    </w:p>
    <w:p w14:paraId="1C8FAA19" w14:textId="77777777" w:rsidR="00DE4DFB" w:rsidRPr="00DE4DFB" w:rsidRDefault="00DE4DFB" w:rsidP="00DE4DFB">
      <w:pPr>
        <w:bidi/>
        <w:rPr>
          <w:rFonts w:cs="David" w:hint="cs"/>
          <w:rtl/>
        </w:rPr>
      </w:pPr>
    </w:p>
    <w:p w14:paraId="4E7D456B" w14:textId="77777777" w:rsidR="00DE4DFB" w:rsidRPr="00DE4DFB" w:rsidRDefault="00DE4DFB" w:rsidP="00DE4DFB">
      <w:pPr>
        <w:bidi/>
        <w:rPr>
          <w:rFonts w:cs="David" w:hint="cs"/>
          <w:rtl/>
        </w:rPr>
      </w:pPr>
      <w:r w:rsidRPr="00DE4DFB">
        <w:rPr>
          <w:rFonts w:cs="David" w:hint="cs"/>
          <w:rtl/>
        </w:rPr>
        <w:tab/>
        <w:t>תודה. חברת הכנסת זהבה גלאון.</w:t>
      </w:r>
    </w:p>
    <w:p w14:paraId="36DCE686" w14:textId="77777777" w:rsidR="00DE4DFB" w:rsidRDefault="00DE4DFB" w:rsidP="00DE4DFB">
      <w:pPr>
        <w:bidi/>
        <w:rPr>
          <w:rFonts w:cs="David" w:hint="cs"/>
          <w:rtl/>
        </w:rPr>
      </w:pPr>
    </w:p>
    <w:p w14:paraId="5384758D" w14:textId="77777777" w:rsidR="00DE4DFB" w:rsidRDefault="00DE4DFB" w:rsidP="00DE4DFB">
      <w:pPr>
        <w:bidi/>
        <w:rPr>
          <w:rFonts w:cs="David" w:hint="cs"/>
          <w:rtl/>
        </w:rPr>
      </w:pPr>
    </w:p>
    <w:p w14:paraId="1B9E7805" w14:textId="77777777" w:rsidR="00DE4DFB" w:rsidRDefault="00DE4DFB" w:rsidP="00DE4DFB">
      <w:pPr>
        <w:bidi/>
        <w:rPr>
          <w:rFonts w:cs="David" w:hint="cs"/>
          <w:rtl/>
        </w:rPr>
      </w:pPr>
    </w:p>
    <w:p w14:paraId="296F0A78" w14:textId="77777777" w:rsidR="00DE4DFB" w:rsidRDefault="00DE4DFB" w:rsidP="00DE4DFB">
      <w:pPr>
        <w:bidi/>
        <w:rPr>
          <w:rFonts w:cs="David" w:hint="cs"/>
          <w:rtl/>
        </w:rPr>
      </w:pPr>
    </w:p>
    <w:p w14:paraId="23F16F58" w14:textId="77777777" w:rsidR="00DE4DFB" w:rsidRPr="00DE4DFB" w:rsidRDefault="00DE4DFB" w:rsidP="00DE4DFB">
      <w:pPr>
        <w:bidi/>
        <w:rPr>
          <w:rFonts w:cs="David" w:hint="cs"/>
          <w:rtl/>
        </w:rPr>
      </w:pPr>
    </w:p>
    <w:p w14:paraId="00493CF8" w14:textId="77777777" w:rsidR="00DE4DFB" w:rsidRPr="00DE4DFB" w:rsidRDefault="00DE4DFB" w:rsidP="00DE4DFB">
      <w:pPr>
        <w:bidi/>
        <w:rPr>
          <w:rFonts w:cs="David" w:hint="cs"/>
          <w:rtl/>
        </w:rPr>
      </w:pPr>
      <w:r w:rsidRPr="00DE4DFB">
        <w:rPr>
          <w:rFonts w:cs="David" w:hint="cs"/>
          <w:u w:val="single"/>
          <w:rtl/>
        </w:rPr>
        <w:t>אבשלום וילן:</w:t>
      </w:r>
    </w:p>
    <w:p w14:paraId="14B499D6" w14:textId="77777777" w:rsidR="00DE4DFB" w:rsidRPr="00DE4DFB" w:rsidRDefault="00DE4DFB" w:rsidP="00DE4DFB">
      <w:pPr>
        <w:bidi/>
        <w:rPr>
          <w:rFonts w:cs="David" w:hint="cs"/>
          <w:rtl/>
        </w:rPr>
      </w:pPr>
    </w:p>
    <w:p w14:paraId="6F7E72DE" w14:textId="77777777" w:rsidR="00DE4DFB" w:rsidRPr="00DE4DFB" w:rsidRDefault="00DE4DFB" w:rsidP="00DE4DFB">
      <w:pPr>
        <w:bidi/>
        <w:rPr>
          <w:rFonts w:cs="David" w:hint="cs"/>
          <w:rtl/>
        </w:rPr>
      </w:pPr>
      <w:r w:rsidRPr="00DE4DFB">
        <w:rPr>
          <w:rFonts w:cs="David" w:hint="cs"/>
          <w:rtl/>
        </w:rPr>
        <w:tab/>
        <w:t xml:space="preserve"> הוא צודק. </w:t>
      </w:r>
    </w:p>
    <w:p w14:paraId="6109ABD5" w14:textId="77777777" w:rsidR="00DE4DFB" w:rsidRPr="00DE4DFB" w:rsidRDefault="00DE4DFB" w:rsidP="00DE4DFB">
      <w:pPr>
        <w:bidi/>
        <w:rPr>
          <w:rFonts w:cs="David" w:hint="cs"/>
          <w:rtl/>
        </w:rPr>
      </w:pPr>
    </w:p>
    <w:p w14:paraId="4B120017" w14:textId="77777777" w:rsidR="00DE4DFB" w:rsidRPr="00DE4DFB" w:rsidRDefault="00DE4DFB" w:rsidP="00DE4DFB">
      <w:pPr>
        <w:bidi/>
        <w:rPr>
          <w:rFonts w:cs="David"/>
          <w:u w:val="single"/>
          <w:rtl/>
        </w:rPr>
      </w:pPr>
      <w:r w:rsidRPr="00DE4DFB">
        <w:rPr>
          <w:rFonts w:cs="David"/>
          <w:u w:val="single"/>
          <w:rtl/>
        </w:rPr>
        <w:t>מוחמד ברכה:</w:t>
      </w:r>
    </w:p>
    <w:p w14:paraId="0C9A59E9" w14:textId="77777777" w:rsidR="00DE4DFB" w:rsidRPr="00DE4DFB" w:rsidRDefault="00DE4DFB" w:rsidP="00DE4DFB">
      <w:pPr>
        <w:bidi/>
        <w:rPr>
          <w:rFonts w:cs="David"/>
          <w:u w:val="single"/>
          <w:rtl/>
        </w:rPr>
      </w:pPr>
    </w:p>
    <w:p w14:paraId="1877F42C"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שילכו לבג"ץ- - -</w:t>
      </w:r>
    </w:p>
    <w:p w14:paraId="4CDEFC1F" w14:textId="77777777" w:rsidR="00DE4DFB" w:rsidRPr="00DE4DFB" w:rsidRDefault="00DE4DFB" w:rsidP="00DE4DFB">
      <w:pPr>
        <w:bidi/>
        <w:rPr>
          <w:rFonts w:cs="David" w:hint="cs"/>
          <w:rtl/>
        </w:rPr>
      </w:pPr>
    </w:p>
    <w:p w14:paraId="217B1DAF" w14:textId="77777777" w:rsidR="00DE4DFB" w:rsidRPr="00DE4DFB" w:rsidRDefault="00DE4DFB" w:rsidP="00DE4DFB">
      <w:pPr>
        <w:bidi/>
        <w:rPr>
          <w:rFonts w:cs="David"/>
        </w:rPr>
      </w:pPr>
      <w:r w:rsidRPr="00DE4DFB">
        <w:rPr>
          <w:rFonts w:cs="David" w:hint="cs"/>
          <w:u w:val="single"/>
          <w:rtl/>
        </w:rPr>
        <w:t>היו"ר דוד טל:</w:t>
      </w:r>
    </w:p>
    <w:p w14:paraId="0B2E960C" w14:textId="77777777" w:rsidR="00DE4DFB" w:rsidRPr="00DE4DFB" w:rsidRDefault="00DE4DFB" w:rsidP="00DE4DFB">
      <w:pPr>
        <w:bidi/>
        <w:rPr>
          <w:rFonts w:cs="David" w:hint="cs"/>
          <w:rtl/>
        </w:rPr>
      </w:pPr>
    </w:p>
    <w:p w14:paraId="153F0B2D" w14:textId="77777777" w:rsidR="00DE4DFB" w:rsidRPr="00DE4DFB" w:rsidRDefault="00DE4DFB" w:rsidP="00DE4DFB">
      <w:pPr>
        <w:bidi/>
        <w:rPr>
          <w:rFonts w:cs="David" w:hint="cs"/>
          <w:rtl/>
        </w:rPr>
      </w:pPr>
      <w:r w:rsidRPr="00DE4DFB">
        <w:rPr>
          <w:rFonts w:cs="David" w:hint="cs"/>
          <w:rtl/>
        </w:rPr>
        <w:tab/>
        <w:t>ברכה, אני נותן לך לדבר, למה אתה לא נותן לי לדבר?</w:t>
      </w:r>
    </w:p>
    <w:p w14:paraId="2E9C7565" w14:textId="77777777" w:rsidR="00DE4DFB" w:rsidRPr="00DE4DFB" w:rsidRDefault="00DE4DFB" w:rsidP="00DE4DFB">
      <w:pPr>
        <w:bidi/>
        <w:rPr>
          <w:rFonts w:cs="David" w:hint="cs"/>
          <w:rtl/>
        </w:rPr>
      </w:pPr>
    </w:p>
    <w:p w14:paraId="4350786F" w14:textId="77777777" w:rsidR="00DE4DFB" w:rsidRPr="00DE4DFB" w:rsidRDefault="00DE4DFB" w:rsidP="00DE4DFB">
      <w:pPr>
        <w:bidi/>
        <w:rPr>
          <w:rFonts w:cs="David" w:hint="cs"/>
          <w:rtl/>
        </w:rPr>
      </w:pPr>
      <w:r w:rsidRPr="00DE4DFB">
        <w:rPr>
          <w:rFonts w:cs="David" w:hint="cs"/>
          <w:u w:val="single"/>
          <w:rtl/>
        </w:rPr>
        <w:t>אבשלום וילן:</w:t>
      </w:r>
    </w:p>
    <w:p w14:paraId="012924E0" w14:textId="77777777" w:rsidR="00DE4DFB" w:rsidRPr="00DE4DFB" w:rsidRDefault="00DE4DFB" w:rsidP="00DE4DFB">
      <w:pPr>
        <w:bidi/>
        <w:rPr>
          <w:rFonts w:cs="David" w:hint="cs"/>
          <w:rtl/>
        </w:rPr>
      </w:pPr>
    </w:p>
    <w:p w14:paraId="22786418" w14:textId="77777777" w:rsidR="00DE4DFB" w:rsidRPr="00DE4DFB" w:rsidRDefault="00DE4DFB" w:rsidP="00DE4DFB">
      <w:pPr>
        <w:bidi/>
        <w:rPr>
          <w:rFonts w:cs="David" w:hint="cs"/>
          <w:rtl/>
        </w:rPr>
      </w:pPr>
      <w:r w:rsidRPr="00DE4DFB">
        <w:rPr>
          <w:rFonts w:cs="David" w:hint="cs"/>
          <w:rtl/>
        </w:rPr>
        <w:tab/>
        <w:t>אבל תענה לטענה שלו. אומר חבר הכנסת ברכה, שאולי כל הדיון לא חוקי.</w:t>
      </w:r>
    </w:p>
    <w:p w14:paraId="7FA4A177" w14:textId="77777777" w:rsidR="00DE4DFB" w:rsidRPr="00DE4DFB" w:rsidRDefault="00DE4DFB" w:rsidP="00DE4DFB">
      <w:pPr>
        <w:bidi/>
        <w:rPr>
          <w:rFonts w:cs="David" w:hint="cs"/>
          <w:rtl/>
        </w:rPr>
      </w:pPr>
    </w:p>
    <w:p w14:paraId="69D35923"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6C0F8288" w14:textId="77777777" w:rsidR="00DE4DFB" w:rsidRPr="00DE4DFB" w:rsidRDefault="00DE4DFB" w:rsidP="00DE4DFB">
      <w:pPr>
        <w:bidi/>
        <w:rPr>
          <w:rFonts w:cs="David" w:hint="cs"/>
          <w:rtl/>
        </w:rPr>
      </w:pPr>
    </w:p>
    <w:p w14:paraId="2A0F8E0C" w14:textId="77777777" w:rsidR="00DE4DFB" w:rsidRPr="00DE4DFB" w:rsidRDefault="00DE4DFB" w:rsidP="00DE4DFB">
      <w:pPr>
        <w:bidi/>
        <w:rPr>
          <w:rFonts w:cs="David" w:hint="cs"/>
          <w:rtl/>
        </w:rPr>
      </w:pPr>
      <w:r w:rsidRPr="00DE4DFB">
        <w:rPr>
          <w:rFonts w:cs="David" w:hint="cs"/>
          <w:rtl/>
        </w:rPr>
        <w:tab/>
        <w:t xml:space="preserve"> הדיון הוא חוקי גם חוקי. אני רשאי לקיים את הדיון הזה, ובעצם חייב לקיים את הדיון הזה. הוועדה תקבל החלטה כזאת או אחרת.</w:t>
      </w:r>
    </w:p>
    <w:p w14:paraId="31C938E7" w14:textId="77777777" w:rsidR="00DE4DFB" w:rsidRPr="00DE4DFB" w:rsidRDefault="00DE4DFB" w:rsidP="00DE4DFB">
      <w:pPr>
        <w:bidi/>
        <w:rPr>
          <w:rFonts w:cs="David" w:hint="cs"/>
          <w:rtl/>
        </w:rPr>
      </w:pPr>
    </w:p>
    <w:p w14:paraId="0F98C7E5" w14:textId="77777777" w:rsidR="00DE4DFB" w:rsidRPr="00DE4DFB" w:rsidRDefault="00DE4DFB" w:rsidP="00DE4DFB">
      <w:pPr>
        <w:bidi/>
        <w:rPr>
          <w:rFonts w:cs="David"/>
          <w:u w:val="single"/>
          <w:rtl/>
        </w:rPr>
      </w:pPr>
      <w:r w:rsidRPr="00DE4DFB">
        <w:rPr>
          <w:rFonts w:cs="David"/>
          <w:u w:val="single"/>
          <w:rtl/>
        </w:rPr>
        <w:t>מוחמד ברכה:</w:t>
      </w:r>
    </w:p>
    <w:p w14:paraId="733944BA" w14:textId="77777777" w:rsidR="00DE4DFB" w:rsidRPr="00DE4DFB" w:rsidRDefault="00DE4DFB" w:rsidP="00DE4DFB">
      <w:pPr>
        <w:bidi/>
        <w:rPr>
          <w:rFonts w:cs="David"/>
          <w:u w:val="single"/>
          <w:rtl/>
        </w:rPr>
      </w:pPr>
    </w:p>
    <w:p w14:paraId="770E77AC"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לא חוקי לדון במשהו לא חוקי, אדוני.</w:t>
      </w:r>
    </w:p>
    <w:p w14:paraId="0111F51A" w14:textId="77777777" w:rsidR="00DE4DFB" w:rsidRPr="00DE4DFB" w:rsidRDefault="00DE4DFB" w:rsidP="00DE4DFB">
      <w:pPr>
        <w:bidi/>
        <w:rPr>
          <w:rFonts w:cs="David" w:hint="cs"/>
          <w:rtl/>
        </w:rPr>
      </w:pPr>
    </w:p>
    <w:p w14:paraId="28F4A46A" w14:textId="77777777" w:rsidR="00DE4DFB" w:rsidRPr="00DE4DFB" w:rsidRDefault="00DE4DFB" w:rsidP="00DE4DFB">
      <w:pPr>
        <w:bidi/>
        <w:rPr>
          <w:rFonts w:cs="David"/>
        </w:rPr>
      </w:pPr>
      <w:r w:rsidRPr="00DE4DFB">
        <w:rPr>
          <w:rFonts w:cs="David" w:hint="cs"/>
          <w:u w:val="single"/>
          <w:rtl/>
        </w:rPr>
        <w:t>היו"ר דוד טל:</w:t>
      </w:r>
    </w:p>
    <w:p w14:paraId="4C54324D" w14:textId="77777777" w:rsidR="00DE4DFB" w:rsidRPr="00DE4DFB" w:rsidRDefault="00DE4DFB" w:rsidP="00DE4DFB">
      <w:pPr>
        <w:bidi/>
        <w:rPr>
          <w:rFonts w:cs="David" w:hint="cs"/>
          <w:rtl/>
        </w:rPr>
      </w:pPr>
    </w:p>
    <w:p w14:paraId="551A975D" w14:textId="77777777" w:rsidR="00DE4DFB" w:rsidRPr="00DE4DFB" w:rsidRDefault="00DE4DFB" w:rsidP="00DE4DFB">
      <w:pPr>
        <w:bidi/>
        <w:rPr>
          <w:rFonts w:cs="David" w:hint="cs"/>
          <w:rtl/>
        </w:rPr>
      </w:pPr>
      <w:r w:rsidRPr="00DE4DFB">
        <w:rPr>
          <w:rFonts w:cs="David" w:hint="cs"/>
          <w:rtl/>
        </w:rPr>
        <w:tab/>
        <w:t xml:space="preserve">זה חוקי. </w:t>
      </w:r>
    </w:p>
    <w:p w14:paraId="782DB5C8" w14:textId="77777777" w:rsidR="00DE4DFB" w:rsidRPr="00DE4DFB" w:rsidRDefault="00DE4DFB" w:rsidP="00DE4DFB">
      <w:pPr>
        <w:bidi/>
        <w:rPr>
          <w:rFonts w:cs="David" w:hint="cs"/>
          <w:rtl/>
        </w:rPr>
      </w:pPr>
    </w:p>
    <w:p w14:paraId="0CA3A22F" w14:textId="77777777" w:rsidR="00DE4DFB" w:rsidRPr="00DE4DFB" w:rsidRDefault="00DE4DFB" w:rsidP="00DE4DFB">
      <w:pPr>
        <w:bidi/>
        <w:rPr>
          <w:rFonts w:cs="David"/>
          <w:u w:val="single"/>
          <w:rtl/>
        </w:rPr>
      </w:pPr>
      <w:r w:rsidRPr="00DE4DFB">
        <w:rPr>
          <w:rFonts w:cs="David"/>
          <w:u w:val="single"/>
          <w:rtl/>
        </w:rPr>
        <w:t>מוחמד ברכה:</w:t>
      </w:r>
    </w:p>
    <w:p w14:paraId="7C91A788" w14:textId="77777777" w:rsidR="00DE4DFB" w:rsidRPr="00DE4DFB" w:rsidRDefault="00DE4DFB" w:rsidP="00DE4DFB">
      <w:pPr>
        <w:bidi/>
        <w:rPr>
          <w:rFonts w:cs="David"/>
          <w:u w:val="single"/>
          <w:rtl/>
        </w:rPr>
      </w:pPr>
    </w:p>
    <w:p w14:paraId="7AD51107"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לא.</w:t>
      </w:r>
    </w:p>
    <w:p w14:paraId="5AFB26DD" w14:textId="77777777" w:rsidR="00DE4DFB" w:rsidRPr="00DE4DFB" w:rsidRDefault="00DE4DFB" w:rsidP="00DE4DFB">
      <w:pPr>
        <w:bidi/>
        <w:rPr>
          <w:rFonts w:cs="David" w:hint="cs"/>
          <w:rtl/>
        </w:rPr>
      </w:pPr>
    </w:p>
    <w:p w14:paraId="700EC6B9" w14:textId="77777777" w:rsidR="00DE4DFB" w:rsidRPr="00DE4DFB" w:rsidRDefault="00DE4DFB" w:rsidP="00DE4DFB">
      <w:pPr>
        <w:bidi/>
        <w:rPr>
          <w:rFonts w:cs="David"/>
        </w:rPr>
      </w:pPr>
      <w:r w:rsidRPr="00DE4DFB">
        <w:rPr>
          <w:rFonts w:cs="David" w:hint="cs"/>
          <w:u w:val="single"/>
          <w:rtl/>
        </w:rPr>
        <w:t>היו"ר דוד טל:</w:t>
      </w:r>
    </w:p>
    <w:p w14:paraId="01EA8A44" w14:textId="77777777" w:rsidR="00DE4DFB" w:rsidRPr="00DE4DFB" w:rsidRDefault="00DE4DFB" w:rsidP="00DE4DFB">
      <w:pPr>
        <w:bidi/>
        <w:rPr>
          <w:rFonts w:cs="David" w:hint="cs"/>
          <w:rtl/>
        </w:rPr>
      </w:pPr>
    </w:p>
    <w:p w14:paraId="1DC70B47" w14:textId="77777777" w:rsidR="00DE4DFB" w:rsidRPr="00DE4DFB" w:rsidRDefault="00DE4DFB" w:rsidP="00DE4DFB">
      <w:pPr>
        <w:bidi/>
        <w:rPr>
          <w:rFonts w:cs="David" w:hint="cs"/>
          <w:rtl/>
        </w:rPr>
      </w:pPr>
      <w:r w:rsidRPr="00DE4DFB">
        <w:rPr>
          <w:rFonts w:cs="David" w:hint="cs"/>
          <w:rtl/>
        </w:rPr>
        <w:tab/>
        <w:t>חברת הכנסת זהבה גלאון, בבקשה. רבותיי, יש לנו רשימה ארוכה של חברי כנסת, אני מבקש לצמצם בדברים ולהתמקד בדברים העיקריים.</w:t>
      </w:r>
    </w:p>
    <w:p w14:paraId="78085B96" w14:textId="77777777" w:rsidR="00DE4DFB" w:rsidRPr="00DE4DFB" w:rsidRDefault="00DE4DFB" w:rsidP="00DE4DFB">
      <w:pPr>
        <w:bidi/>
        <w:rPr>
          <w:rFonts w:cs="David" w:hint="cs"/>
          <w:rtl/>
        </w:rPr>
      </w:pPr>
    </w:p>
    <w:p w14:paraId="73AE948E" w14:textId="77777777" w:rsidR="00DE4DFB" w:rsidRPr="00DE4DFB" w:rsidRDefault="00DE4DFB" w:rsidP="00DE4DFB">
      <w:pPr>
        <w:bidi/>
        <w:rPr>
          <w:rFonts w:cs="David" w:hint="cs"/>
          <w:rtl/>
        </w:rPr>
      </w:pPr>
      <w:r w:rsidRPr="00DE4DFB">
        <w:rPr>
          <w:rFonts w:cs="David" w:hint="cs"/>
          <w:u w:val="single"/>
          <w:rtl/>
        </w:rPr>
        <w:t>יורם מרציאנו:</w:t>
      </w:r>
    </w:p>
    <w:p w14:paraId="0B861096" w14:textId="77777777" w:rsidR="00DE4DFB" w:rsidRPr="00DE4DFB" w:rsidRDefault="00DE4DFB" w:rsidP="00DE4DFB">
      <w:pPr>
        <w:bidi/>
        <w:rPr>
          <w:rFonts w:cs="David" w:hint="cs"/>
          <w:rtl/>
        </w:rPr>
      </w:pPr>
    </w:p>
    <w:p w14:paraId="31370DDB" w14:textId="77777777" w:rsidR="00DE4DFB" w:rsidRPr="00DE4DFB" w:rsidRDefault="00DE4DFB" w:rsidP="00DE4DFB">
      <w:pPr>
        <w:bidi/>
        <w:rPr>
          <w:rFonts w:cs="David" w:hint="cs"/>
          <w:rtl/>
        </w:rPr>
      </w:pPr>
      <w:r w:rsidRPr="00DE4DFB">
        <w:rPr>
          <w:rFonts w:cs="David" w:hint="cs"/>
          <w:rtl/>
        </w:rPr>
        <w:tab/>
        <w:t xml:space="preserve"> אם ההסכם לא חוקי, מה אתם נותנים לנו לדון בהסכם לא חוקי?</w:t>
      </w:r>
    </w:p>
    <w:p w14:paraId="281B495A" w14:textId="77777777" w:rsidR="00DE4DFB" w:rsidRPr="00DE4DFB" w:rsidRDefault="00DE4DFB" w:rsidP="00DE4DFB">
      <w:pPr>
        <w:bidi/>
        <w:rPr>
          <w:rFonts w:cs="David" w:hint="cs"/>
          <w:rtl/>
        </w:rPr>
      </w:pPr>
    </w:p>
    <w:p w14:paraId="39D9BD6A" w14:textId="77777777" w:rsidR="00DE4DFB" w:rsidRPr="00DE4DFB" w:rsidRDefault="00DE4DFB" w:rsidP="00DE4DFB">
      <w:pPr>
        <w:bidi/>
        <w:rPr>
          <w:rFonts w:cs="David" w:hint="cs"/>
          <w:rtl/>
        </w:rPr>
      </w:pPr>
      <w:r w:rsidRPr="00DE4DFB">
        <w:rPr>
          <w:rFonts w:cs="David" w:hint="cs"/>
          <w:u w:val="single"/>
          <w:rtl/>
        </w:rPr>
        <w:t>זהבה גלאון:</w:t>
      </w:r>
    </w:p>
    <w:p w14:paraId="71445C6D" w14:textId="77777777" w:rsidR="00DE4DFB" w:rsidRPr="00DE4DFB" w:rsidRDefault="00DE4DFB" w:rsidP="00DE4DFB">
      <w:pPr>
        <w:bidi/>
        <w:rPr>
          <w:rFonts w:cs="David" w:hint="cs"/>
          <w:rtl/>
        </w:rPr>
      </w:pPr>
    </w:p>
    <w:p w14:paraId="669AC864" w14:textId="77777777" w:rsidR="00DE4DFB" w:rsidRPr="00DE4DFB" w:rsidRDefault="00DE4DFB" w:rsidP="00DE4DFB">
      <w:pPr>
        <w:bidi/>
        <w:rPr>
          <w:rFonts w:cs="David" w:hint="cs"/>
          <w:rtl/>
        </w:rPr>
      </w:pPr>
      <w:r w:rsidRPr="00DE4DFB">
        <w:rPr>
          <w:rFonts w:cs="David" w:hint="cs"/>
          <w:rtl/>
        </w:rPr>
        <w:tab/>
        <w:t xml:space="preserve">אדוני היושב ראש, בנסיבות אחרות לו הייתי יושבת כאן ושומעת את דבריו הנרגשים של חבר הכנסת שרוני, שמסביר שהוא לא יכול להמשיך לפעול יחד עם חבריו בסיעת גיל </w:t>
      </w:r>
      <w:r w:rsidRPr="00DE4DFB">
        <w:rPr>
          <w:rFonts w:cs="David"/>
          <w:rtl/>
        </w:rPr>
        <w:t>–</w:t>
      </w:r>
      <w:r w:rsidRPr="00DE4DFB">
        <w:rPr>
          <w:rFonts w:cs="David" w:hint="cs"/>
          <w:rtl/>
        </w:rPr>
        <w:t xml:space="preserve"> בנסיבות אחרות, על-פי מה שאמר ריבלין, הרוב בדמוקרטיה לא יכול לכפות על המיעוט; בנסיבות אחרות לו היו באים לוועדת הכנסת- -</w:t>
      </w:r>
    </w:p>
    <w:p w14:paraId="5B069BD6" w14:textId="77777777" w:rsidR="00DE4DFB" w:rsidRPr="00DE4DFB" w:rsidRDefault="00DE4DFB" w:rsidP="00DE4DFB">
      <w:pPr>
        <w:bidi/>
        <w:rPr>
          <w:rFonts w:cs="David" w:hint="cs"/>
          <w:rtl/>
        </w:rPr>
      </w:pPr>
    </w:p>
    <w:p w14:paraId="27955615" w14:textId="77777777" w:rsidR="00DE4DFB" w:rsidRPr="00DE4DFB" w:rsidRDefault="00DE4DFB" w:rsidP="00DE4DFB">
      <w:pPr>
        <w:bidi/>
        <w:rPr>
          <w:rFonts w:cs="David" w:hint="cs"/>
          <w:rtl/>
        </w:rPr>
      </w:pPr>
      <w:r w:rsidRPr="00DE4DFB">
        <w:rPr>
          <w:rFonts w:cs="David" w:hint="cs"/>
          <w:u w:val="single"/>
          <w:rtl/>
        </w:rPr>
        <w:t>ראובן ריבלין:</w:t>
      </w:r>
    </w:p>
    <w:p w14:paraId="27142857" w14:textId="77777777" w:rsidR="00DE4DFB" w:rsidRPr="00DE4DFB" w:rsidRDefault="00DE4DFB" w:rsidP="00DE4DFB">
      <w:pPr>
        <w:bidi/>
        <w:rPr>
          <w:rFonts w:cs="David" w:hint="cs"/>
          <w:rtl/>
        </w:rPr>
      </w:pPr>
    </w:p>
    <w:p w14:paraId="4B5C5ABC" w14:textId="77777777" w:rsidR="00DE4DFB" w:rsidRPr="00DE4DFB" w:rsidRDefault="00DE4DFB" w:rsidP="00DE4DFB">
      <w:pPr>
        <w:bidi/>
        <w:rPr>
          <w:rFonts w:cs="David" w:hint="cs"/>
          <w:rtl/>
        </w:rPr>
      </w:pPr>
      <w:r w:rsidRPr="00DE4DFB">
        <w:rPr>
          <w:rFonts w:cs="David" w:hint="cs"/>
          <w:rtl/>
        </w:rPr>
        <w:tab/>
        <w:t>- - -</w:t>
      </w:r>
    </w:p>
    <w:p w14:paraId="3111C2ED" w14:textId="77777777" w:rsidR="00DE4DFB" w:rsidRDefault="00DE4DFB" w:rsidP="00DE4DFB">
      <w:pPr>
        <w:bidi/>
        <w:rPr>
          <w:rFonts w:cs="David" w:hint="cs"/>
          <w:rtl/>
        </w:rPr>
      </w:pPr>
    </w:p>
    <w:p w14:paraId="116FD5C4" w14:textId="77777777" w:rsidR="00DE4DFB" w:rsidRDefault="00DE4DFB" w:rsidP="00DE4DFB">
      <w:pPr>
        <w:bidi/>
        <w:rPr>
          <w:rFonts w:cs="David" w:hint="cs"/>
          <w:rtl/>
        </w:rPr>
      </w:pPr>
    </w:p>
    <w:p w14:paraId="0A68879D" w14:textId="77777777" w:rsidR="00DE4DFB" w:rsidRDefault="00DE4DFB" w:rsidP="00DE4DFB">
      <w:pPr>
        <w:bidi/>
        <w:rPr>
          <w:rFonts w:cs="David" w:hint="cs"/>
          <w:rtl/>
        </w:rPr>
      </w:pPr>
    </w:p>
    <w:p w14:paraId="6727497B" w14:textId="77777777" w:rsidR="00DE4DFB" w:rsidRDefault="00DE4DFB" w:rsidP="00DE4DFB">
      <w:pPr>
        <w:bidi/>
        <w:rPr>
          <w:rFonts w:cs="David" w:hint="cs"/>
          <w:rtl/>
        </w:rPr>
      </w:pPr>
    </w:p>
    <w:p w14:paraId="693ADD68" w14:textId="77777777" w:rsidR="00DE4DFB" w:rsidRDefault="00DE4DFB" w:rsidP="00DE4DFB">
      <w:pPr>
        <w:bidi/>
        <w:rPr>
          <w:rFonts w:cs="David" w:hint="cs"/>
          <w:rtl/>
        </w:rPr>
      </w:pPr>
    </w:p>
    <w:p w14:paraId="124CC3F0" w14:textId="77777777" w:rsidR="00DE4DFB" w:rsidRPr="00DE4DFB" w:rsidRDefault="00DE4DFB" w:rsidP="00DE4DFB">
      <w:pPr>
        <w:bidi/>
        <w:rPr>
          <w:rFonts w:cs="David" w:hint="cs"/>
          <w:rtl/>
        </w:rPr>
      </w:pPr>
    </w:p>
    <w:p w14:paraId="260589E8" w14:textId="77777777" w:rsidR="00DE4DFB" w:rsidRPr="00DE4DFB" w:rsidRDefault="00DE4DFB" w:rsidP="00DE4DFB">
      <w:pPr>
        <w:bidi/>
        <w:rPr>
          <w:rFonts w:cs="David" w:hint="cs"/>
          <w:rtl/>
        </w:rPr>
      </w:pPr>
      <w:r w:rsidRPr="00DE4DFB">
        <w:rPr>
          <w:rFonts w:cs="David" w:hint="cs"/>
          <w:u w:val="single"/>
          <w:rtl/>
        </w:rPr>
        <w:t>זהבה גלאון:</w:t>
      </w:r>
    </w:p>
    <w:p w14:paraId="3D885A34" w14:textId="77777777" w:rsidR="00DE4DFB" w:rsidRPr="00DE4DFB" w:rsidRDefault="00DE4DFB" w:rsidP="00DE4DFB">
      <w:pPr>
        <w:bidi/>
        <w:rPr>
          <w:rFonts w:cs="David" w:hint="cs"/>
          <w:rtl/>
        </w:rPr>
      </w:pPr>
    </w:p>
    <w:p w14:paraId="32F95D53" w14:textId="77777777" w:rsidR="00DE4DFB" w:rsidRPr="00DE4DFB" w:rsidRDefault="00DE4DFB" w:rsidP="00DE4DFB">
      <w:pPr>
        <w:bidi/>
        <w:rPr>
          <w:rFonts w:cs="David" w:hint="cs"/>
          <w:rtl/>
        </w:rPr>
      </w:pPr>
      <w:r w:rsidRPr="00DE4DFB">
        <w:rPr>
          <w:rFonts w:cs="David" w:hint="cs"/>
          <w:rtl/>
        </w:rPr>
        <w:tab/>
        <w:t xml:space="preserve"> - -  הדגש הוא על "נסיבות אחרות", אני הייתי תומכת בפיצול הסיעה. החשש שעולה מהדברים שנאמרו כאן לאחר חוות הדעת המשפטית של היועצת המשפטית של הכנסת והדברים שנשמעו, אני לא חוששת שאנחנו עומדים בפני מצב של פיצול הצבעות כי מדובר בהקמת סיעה, אני חוששת שמדובר בהקמת שלוחה </w:t>
      </w:r>
      <w:r w:rsidRPr="00DE4DFB">
        <w:rPr>
          <w:rFonts w:cs="David"/>
          <w:rtl/>
        </w:rPr>
        <w:t>–</w:t>
      </w:r>
      <w:r w:rsidRPr="00DE4DFB">
        <w:rPr>
          <w:rFonts w:cs="David" w:hint="cs"/>
          <w:rtl/>
        </w:rPr>
        <w:t xml:space="preserve"> של אנשים טובים, לצערי </w:t>
      </w:r>
      <w:r w:rsidRPr="00DE4DFB">
        <w:rPr>
          <w:rFonts w:cs="David"/>
          <w:rtl/>
        </w:rPr>
        <w:t>–</w:t>
      </w:r>
      <w:r w:rsidRPr="00DE4DFB">
        <w:rPr>
          <w:rFonts w:cs="David" w:hint="cs"/>
          <w:rtl/>
        </w:rPr>
        <w:t xml:space="preserve"> אבל שלוחה של העולם התחתון בכנסת, ואי-אפשר לתת לזה יד. ועדת הכנסת אינה יכולה לתת לזה יד. אני אומרת "אנשים טובים", כי אני מתכוונת לזה, אני מכירה את שלושת חברי הכנסת. אני יודעת שהטענה שלהם לפרישה היא מבחינתם טענה מוצדקת, אני אפילו לא מערערת עליה כהוא-זה. רק החיבור שהם מבקשים לעשות, ועל-פי ההסכמים שהוגשו וקראנו עכשיו, כשאני רואה שעולה חשד שאין לי דרך אחרת להגדיר אותו, אלא כקנייה של חברי כנסת, </w:t>
      </w:r>
      <w:r w:rsidRPr="00DE4DFB">
        <w:rPr>
          <w:rFonts w:cs="David"/>
        </w:rPr>
        <w:t>matching</w:t>
      </w:r>
      <w:r w:rsidRPr="00DE4DFB">
        <w:rPr>
          <w:rFonts w:cs="David" w:hint="cs"/>
          <w:rtl/>
        </w:rPr>
        <w:t xml:space="preserve"> של כסף תמורת כסף </w:t>
      </w:r>
      <w:r w:rsidRPr="00DE4DFB">
        <w:rPr>
          <w:rFonts w:cs="David"/>
          <w:rtl/>
        </w:rPr>
        <w:t>–</w:t>
      </w:r>
      <w:r w:rsidRPr="00DE4DFB">
        <w:rPr>
          <w:rFonts w:cs="David" w:hint="cs"/>
          <w:rtl/>
        </w:rPr>
        <w:t xml:space="preserve"> זה בעייתי, זה אפילו אולי מצריך בדיקה יותר יסודית. צודק חבר הכנסת ריבלין </w:t>
      </w:r>
      <w:r w:rsidRPr="00DE4DFB">
        <w:rPr>
          <w:rFonts w:cs="David"/>
          <w:rtl/>
        </w:rPr>
        <w:t>–</w:t>
      </w:r>
      <w:r w:rsidRPr="00DE4DFB">
        <w:rPr>
          <w:rFonts w:cs="David" w:hint="cs"/>
          <w:rtl/>
        </w:rPr>
        <w:t xml:space="preserve"> התחושה היא לא נוחה כי אנחנו בדרך כלל מכבדים את רצונם של חברי כנסת מכל סיעות הבית, כל אחד מסיעתו, באופן חוצה מפלגות; אנחנו מכבדים את הרצון שלהם להתפלג או להתחבר. בנסיבות שנוצרו אין לנו יכולת לפצל הצבעות. מי שנותן עכשיו יד לפיצול או להקמת סיעה חדשה, נותן יד לנציגות בעייתית, מפוקפקת לעסקה בעייתית בכנסת. אנחנו לא יכולים לעשות את זה. תודה.</w:t>
      </w:r>
    </w:p>
    <w:p w14:paraId="237E0A3A" w14:textId="77777777" w:rsidR="00DE4DFB" w:rsidRPr="00DE4DFB" w:rsidRDefault="00DE4DFB" w:rsidP="00DE4DFB">
      <w:pPr>
        <w:bidi/>
        <w:rPr>
          <w:rFonts w:cs="David" w:hint="cs"/>
          <w:rtl/>
        </w:rPr>
      </w:pPr>
    </w:p>
    <w:p w14:paraId="355B1B14" w14:textId="77777777" w:rsidR="00DE4DFB" w:rsidRPr="00DE4DFB" w:rsidRDefault="00DE4DFB" w:rsidP="00DE4DFB">
      <w:pPr>
        <w:bidi/>
        <w:rPr>
          <w:rFonts w:cs="David"/>
        </w:rPr>
      </w:pPr>
      <w:r w:rsidRPr="00DE4DFB">
        <w:rPr>
          <w:rFonts w:cs="David" w:hint="cs"/>
          <w:u w:val="single"/>
          <w:rtl/>
        </w:rPr>
        <w:t>היו"ר דוד טל:</w:t>
      </w:r>
    </w:p>
    <w:p w14:paraId="032A971A" w14:textId="77777777" w:rsidR="00DE4DFB" w:rsidRPr="00DE4DFB" w:rsidRDefault="00DE4DFB" w:rsidP="00DE4DFB">
      <w:pPr>
        <w:bidi/>
        <w:rPr>
          <w:rFonts w:cs="David" w:hint="cs"/>
          <w:rtl/>
        </w:rPr>
      </w:pPr>
    </w:p>
    <w:p w14:paraId="13F362D7" w14:textId="77777777" w:rsidR="00DE4DFB" w:rsidRPr="00DE4DFB" w:rsidRDefault="00DE4DFB" w:rsidP="00DE4DFB">
      <w:pPr>
        <w:bidi/>
        <w:rPr>
          <w:rFonts w:cs="David" w:hint="cs"/>
          <w:rtl/>
        </w:rPr>
      </w:pPr>
      <w:r w:rsidRPr="00DE4DFB">
        <w:rPr>
          <w:rFonts w:cs="David" w:hint="cs"/>
          <w:rtl/>
        </w:rPr>
        <w:tab/>
        <w:t>תודה. שלי, בבקשה.</w:t>
      </w:r>
    </w:p>
    <w:p w14:paraId="7B2393E4" w14:textId="77777777" w:rsidR="00DE4DFB" w:rsidRPr="00DE4DFB" w:rsidRDefault="00DE4DFB" w:rsidP="00DE4DFB">
      <w:pPr>
        <w:bidi/>
        <w:rPr>
          <w:rFonts w:cs="David" w:hint="cs"/>
          <w:rtl/>
        </w:rPr>
      </w:pPr>
    </w:p>
    <w:p w14:paraId="1EED951B" w14:textId="77777777" w:rsidR="00DE4DFB" w:rsidRPr="00DE4DFB" w:rsidRDefault="00DE4DFB" w:rsidP="00DE4DFB">
      <w:pPr>
        <w:pStyle w:val="Heading5"/>
        <w:jc w:val="left"/>
        <w:rPr>
          <w:rFonts w:hint="cs"/>
          <w:sz w:val="24"/>
          <w:rtl/>
        </w:rPr>
      </w:pPr>
      <w:r w:rsidRPr="00DE4DFB">
        <w:rPr>
          <w:rFonts w:hint="cs"/>
          <w:sz w:val="24"/>
          <w:u w:val="single"/>
          <w:rtl/>
        </w:rPr>
        <w:t xml:space="preserve">שלי </w:t>
      </w:r>
      <w:proofErr w:type="spellStart"/>
      <w:r w:rsidRPr="00DE4DFB">
        <w:rPr>
          <w:rFonts w:hint="cs"/>
          <w:sz w:val="24"/>
          <w:u w:val="single"/>
          <w:rtl/>
        </w:rPr>
        <w:t>יחימוביץ</w:t>
      </w:r>
      <w:proofErr w:type="spellEnd"/>
      <w:r w:rsidRPr="00DE4DFB">
        <w:rPr>
          <w:rFonts w:hint="cs"/>
          <w:sz w:val="24"/>
          <w:u w:val="single"/>
          <w:rtl/>
        </w:rPr>
        <w:t>:</w:t>
      </w:r>
    </w:p>
    <w:p w14:paraId="1B7DE947" w14:textId="77777777" w:rsidR="00DE4DFB" w:rsidRPr="00DE4DFB" w:rsidRDefault="00DE4DFB" w:rsidP="00DE4DFB">
      <w:pPr>
        <w:pStyle w:val="Heading5"/>
        <w:jc w:val="left"/>
        <w:rPr>
          <w:rFonts w:hint="cs"/>
          <w:sz w:val="24"/>
          <w:rtl/>
        </w:rPr>
      </w:pPr>
    </w:p>
    <w:p w14:paraId="486B12AC" w14:textId="77777777" w:rsidR="00DE4DFB" w:rsidRPr="00DE4DFB" w:rsidRDefault="00DE4DFB" w:rsidP="00DE4DFB">
      <w:pPr>
        <w:bidi/>
        <w:rPr>
          <w:rFonts w:cs="David" w:hint="cs"/>
          <w:rtl/>
        </w:rPr>
      </w:pPr>
      <w:r w:rsidRPr="00DE4DFB">
        <w:rPr>
          <w:rFonts w:cs="David" w:hint="cs"/>
          <w:rtl/>
        </w:rPr>
        <w:tab/>
        <w:t xml:space="preserve">אנחנו לא נדרשים להכריע כאן בסוגיה טכנית. ולו היינו מתבקשים להכריע בסוגיה טכנית הייתי מצביעה בלי להסס בעד הבקשה של שלושת חברי הכנסת שמבקשים להתפצל. אנחנו צריכים להכריע כאן בסוגיה מוסרית, ערכית וגם פוליטית, אני מודה. תחת הכותרות האלה </w:t>
      </w:r>
      <w:r w:rsidRPr="00DE4DFB">
        <w:rPr>
          <w:rFonts w:cs="David"/>
          <w:rtl/>
        </w:rPr>
        <w:t>–</w:t>
      </w:r>
      <w:r w:rsidRPr="00DE4DFB">
        <w:rPr>
          <w:rFonts w:cs="David" w:hint="cs"/>
          <w:rtl/>
        </w:rPr>
        <w:t xml:space="preserve"> ערכית, מוסרית ופוליטית </w:t>
      </w:r>
      <w:r w:rsidRPr="00DE4DFB">
        <w:rPr>
          <w:rFonts w:cs="David"/>
          <w:rtl/>
        </w:rPr>
        <w:t>–</w:t>
      </w:r>
      <w:r w:rsidRPr="00DE4DFB">
        <w:rPr>
          <w:rFonts w:cs="David" w:hint="cs"/>
          <w:rtl/>
        </w:rPr>
        <w:t xml:space="preserve"> אני מודה שיש לי דילמה. מצד אחד אני רוצה לקצר את ימיה של הממשלה הזאת, ויש לי תחושת אי נוחות עזה מהישיבה של מפלגתי בקואליציה שבראשה עומד ראש ממשלה שכרגע הוא על תקן עבריין נמלט מהחוק- -</w:t>
      </w:r>
    </w:p>
    <w:p w14:paraId="4EB82E12" w14:textId="77777777" w:rsidR="00DE4DFB" w:rsidRPr="00DE4DFB" w:rsidRDefault="00DE4DFB" w:rsidP="00DE4DFB">
      <w:pPr>
        <w:bidi/>
        <w:rPr>
          <w:rFonts w:cs="David" w:hint="cs"/>
          <w:rtl/>
        </w:rPr>
      </w:pPr>
    </w:p>
    <w:p w14:paraId="0ACC3D5D"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85ABD93" w14:textId="77777777" w:rsidR="00DE4DFB" w:rsidRPr="00DE4DFB" w:rsidRDefault="00DE4DFB" w:rsidP="00DE4DFB">
      <w:pPr>
        <w:pStyle w:val="Heading5"/>
        <w:jc w:val="left"/>
        <w:rPr>
          <w:rFonts w:hint="cs"/>
          <w:sz w:val="24"/>
          <w:rtl/>
        </w:rPr>
      </w:pPr>
    </w:p>
    <w:p w14:paraId="2C27915C" w14:textId="77777777" w:rsidR="00DE4DFB" w:rsidRPr="00DE4DFB" w:rsidRDefault="00DE4DFB" w:rsidP="00DE4DFB">
      <w:pPr>
        <w:bidi/>
        <w:rPr>
          <w:rFonts w:cs="David" w:hint="cs"/>
          <w:rtl/>
        </w:rPr>
      </w:pPr>
      <w:r w:rsidRPr="00DE4DFB">
        <w:rPr>
          <w:rFonts w:cs="David" w:hint="cs"/>
          <w:rtl/>
        </w:rPr>
        <w:tab/>
        <w:t xml:space="preserve"> כן, באמת?</w:t>
      </w:r>
    </w:p>
    <w:p w14:paraId="050051EA" w14:textId="77777777" w:rsidR="00DE4DFB" w:rsidRPr="00DE4DFB" w:rsidRDefault="00DE4DFB" w:rsidP="00DE4DFB">
      <w:pPr>
        <w:bidi/>
        <w:rPr>
          <w:rFonts w:cs="David" w:hint="cs"/>
          <w:rtl/>
        </w:rPr>
      </w:pPr>
    </w:p>
    <w:p w14:paraId="7853292A" w14:textId="77777777" w:rsidR="00DE4DFB" w:rsidRPr="00DE4DFB" w:rsidRDefault="00DE4DFB" w:rsidP="00DE4DFB">
      <w:pPr>
        <w:bidi/>
        <w:rPr>
          <w:rFonts w:cs="David" w:hint="cs"/>
          <w:u w:val="single"/>
          <w:rtl/>
        </w:rPr>
      </w:pPr>
      <w:r w:rsidRPr="00DE4DFB">
        <w:rPr>
          <w:rFonts w:cs="David" w:hint="cs"/>
          <w:u w:val="single"/>
          <w:rtl/>
        </w:rPr>
        <w:t>קריאות:</w:t>
      </w:r>
    </w:p>
    <w:p w14:paraId="295F2213" w14:textId="77777777" w:rsidR="00DE4DFB" w:rsidRPr="00DE4DFB" w:rsidRDefault="00DE4DFB" w:rsidP="00DE4DFB">
      <w:pPr>
        <w:bidi/>
        <w:rPr>
          <w:rFonts w:cs="David" w:hint="cs"/>
          <w:u w:val="single"/>
          <w:rtl/>
        </w:rPr>
      </w:pPr>
    </w:p>
    <w:p w14:paraId="41AB0972" w14:textId="77777777" w:rsidR="00DE4DFB" w:rsidRPr="00DE4DFB" w:rsidRDefault="00DE4DFB" w:rsidP="00DE4DFB">
      <w:pPr>
        <w:bidi/>
        <w:rPr>
          <w:rFonts w:cs="David" w:hint="cs"/>
          <w:rtl/>
        </w:rPr>
      </w:pPr>
      <w:r w:rsidRPr="00DE4DFB">
        <w:rPr>
          <w:rFonts w:cs="David" w:hint="cs"/>
          <w:rtl/>
        </w:rPr>
        <w:tab/>
        <w:t>- - -</w:t>
      </w:r>
    </w:p>
    <w:p w14:paraId="59962C62" w14:textId="77777777" w:rsidR="00DE4DFB" w:rsidRPr="00DE4DFB" w:rsidRDefault="00DE4DFB" w:rsidP="00DE4DFB">
      <w:pPr>
        <w:bidi/>
        <w:rPr>
          <w:rFonts w:cs="David" w:hint="cs"/>
          <w:rtl/>
        </w:rPr>
      </w:pPr>
    </w:p>
    <w:p w14:paraId="7131A0DD"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17F52264" w14:textId="77777777" w:rsidR="00DE4DFB" w:rsidRPr="00DE4DFB" w:rsidRDefault="00DE4DFB" w:rsidP="00DE4DFB">
      <w:pPr>
        <w:bidi/>
        <w:rPr>
          <w:rFonts w:cs="David"/>
          <w:rtl/>
        </w:rPr>
      </w:pPr>
    </w:p>
    <w:p w14:paraId="32352395"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לא, לא, לא.</w:t>
      </w:r>
    </w:p>
    <w:p w14:paraId="3BA2C905" w14:textId="77777777" w:rsidR="00DE4DFB" w:rsidRPr="00DE4DFB" w:rsidRDefault="00DE4DFB" w:rsidP="00DE4DFB">
      <w:pPr>
        <w:bidi/>
        <w:rPr>
          <w:rFonts w:cs="David" w:hint="cs"/>
          <w:rtl/>
        </w:rPr>
      </w:pPr>
    </w:p>
    <w:p w14:paraId="6F06A000" w14:textId="77777777" w:rsidR="00DE4DFB" w:rsidRPr="00DE4DFB" w:rsidRDefault="00DE4DFB" w:rsidP="00DE4DFB">
      <w:pPr>
        <w:bidi/>
        <w:rPr>
          <w:rFonts w:cs="David" w:hint="cs"/>
          <w:u w:val="single"/>
          <w:rtl/>
        </w:rPr>
      </w:pPr>
      <w:r w:rsidRPr="00DE4DFB">
        <w:rPr>
          <w:rFonts w:cs="David" w:hint="cs"/>
          <w:u w:val="single"/>
          <w:rtl/>
        </w:rPr>
        <w:t xml:space="preserve">שלי </w:t>
      </w:r>
      <w:proofErr w:type="spellStart"/>
      <w:r w:rsidRPr="00DE4DFB">
        <w:rPr>
          <w:rFonts w:cs="David" w:hint="cs"/>
          <w:u w:val="single"/>
          <w:rtl/>
        </w:rPr>
        <w:t>יחימוביץ</w:t>
      </w:r>
      <w:proofErr w:type="spellEnd"/>
      <w:r w:rsidRPr="00DE4DFB">
        <w:rPr>
          <w:rFonts w:cs="David" w:hint="cs"/>
          <w:u w:val="single"/>
          <w:rtl/>
        </w:rPr>
        <w:t>':</w:t>
      </w:r>
    </w:p>
    <w:p w14:paraId="6C35225F" w14:textId="77777777" w:rsidR="00DE4DFB" w:rsidRPr="00DE4DFB" w:rsidRDefault="00DE4DFB" w:rsidP="00DE4DFB">
      <w:pPr>
        <w:bidi/>
        <w:rPr>
          <w:rFonts w:cs="David" w:hint="cs"/>
          <w:u w:val="single"/>
          <w:rtl/>
        </w:rPr>
      </w:pPr>
    </w:p>
    <w:p w14:paraId="4D7498D0" w14:textId="77777777" w:rsidR="00DE4DFB" w:rsidRPr="00DE4DFB" w:rsidRDefault="00DE4DFB" w:rsidP="00DE4DFB">
      <w:pPr>
        <w:bidi/>
        <w:rPr>
          <w:rFonts w:cs="David" w:hint="cs"/>
          <w:rtl/>
        </w:rPr>
      </w:pPr>
      <w:r w:rsidRPr="00DE4DFB">
        <w:rPr>
          <w:rFonts w:cs="David" w:hint="cs"/>
          <w:rtl/>
        </w:rPr>
        <w:tab/>
        <w:t>- - ומסרב לבוא להיחקר במשטרה - -</w:t>
      </w:r>
    </w:p>
    <w:p w14:paraId="0D17389C" w14:textId="77777777" w:rsidR="00DE4DFB" w:rsidRPr="00DE4DFB" w:rsidRDefault="00DE4DFB" w:rsidP="00DE4DFB">
      <w:pPr>
        <w:bidi/>
        <w:rPr>
          <w:rFonts w:cs="David" w:hint="cs"/>
          <w:rtl/>
        </w:rPr>
      </w:pPr>
    </w:p>
    <w:p w14:paraId="4EE3725E"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06A754BF" w14:textId="77777777" w:rsidR="00DE4DFB" w:rsidRPr="00DE4DFB" w:rsidRDefault="00DE4DFB" w:rsidP="00DE4DFB">
      <w:pPr>
        <w:bidi/>
        <w:rPr>
          <w:rFonts w:cs="David"/>
          <w:rtl/>
        </w:rPr>
      </w:pPr>
    </w:p>
    <w:p w14:paraId="5C6AD9A2"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לא אומרים את זה- -</w:t>
      </w:r>
    </w:p>
    <w:p w14:paraId="0A2C092D" w14:textId="77777777" w:rsidR="00DE4DFB" w:rsidRPr="00DE4DFB" w:rsidRDefault="00DE4DFB" w:rsidP="00DE4DFB">
      <w:pPr>
        <w:bidi/>
        <w:rPr>
          <w:rFonts w:cs="David" w:hint="cs"/>
          <w:rtl/>
        </w:rPr>
      </w:pPr>
    </w:p>
    <w:p w14:paraId="5668B759" w14:textId="77777777" w:rsidR="00DE4DFB" w:rsidRPr="00DE4DFB" w:rsidRDefault="00DE4DFB" w:rsidP="00DE4DFB">
      <w:pPr>
        <w:bidi/>
        <w:rPr>
          <w:rFonts w:cs="David"/>
        </w:rPr>
      </w:pPr>
      <w:r w:rsidRPr="00DE4DFB">
        <w:rPr>
          <w:rFonts w:cs="David" w:hint="cs"/>
          <w:u w:val="single"/>
          <w:rtl/>
        </w:rPr>
        <w:t>היו"ר דוד טל:</w:t>
      </w:r>
    </w:p>
    <w:p w14:paraId="0A4EAD6C" w14:textId="77777777" w:rsidR="00DE4DFB" w:rsidRPr="00DE4DFB" w:rsidRDefault="00DE4DFB" w:rsidP="00DE4DFB">
      <w:pPr>
        <w:bidi/>
        <w:rPr>
          <w:rFonts w:cs="David" w:hint="cs"/>
          <w:rtl/>
        </w:rPr>
      </w:pPr>
    </w:p>
    <w:p w14:paraId="075FC4C8" w14:textId="77777777" w:rsidR="00DE4DFB" w:rsidRPr="00DE4DFB" w:rsidRDefault="00DE4DFB" w:rsidP="00DE4DFB">
      <w:pPr>
        <w:bidi/>
        <w:rPr>
          <w:rFonts w:cs="David" w:hint="cs"/>
          <w:rtl/>
        </w:rPr>
      </w:pPr>
      <w:r w:rsidRPr="00DE4DFB">
        <w:rPr>
          <w:rFonts w:cs="David" w:hint="cs"/>
          <w:rtl/>
        </w:rPr>
        <w:tab/>
        <w:t>אורי, תאפשר לה לומר, היא רוצה לומר.</w:t>
      </w:r>
    </w:p>
    <w:p w14:paraId="000CD725" w14:textId="77777777" w:rsidR="00DE4DFB" w:rsidRPr="00DE4DFB" w:rsidRDefault="00DE4DFB" w:rsidP="00DE4DFB">
      <w:pPr>
        <w:bidi/>
        <w:rPr>
          <w:rFonts w:cs="David" w:hint="cs"/>
          <w:rtl/>
        </w:rPr>
      </w:pPr>
    </w:p>
    <w:p w14:paraId="07A6598C" w14:textId="77777777" w:rsidR="00DE4DFB" w:rsidRPr="00DE4DFB" w:rsidRDefault="00DE4DFB" w:rsidP="00DE4DFB">
      <w:pPr>
        <w:bidi/>
        <w:rPr>
          <w:rFonts w:cs="David" w:hint="cs"/>
          <w:rtl/>
        </w:rPr>
      </w:pPr>
    </w:p>
    <w:p w14:paraId="13C5FEB2" w14:textId="77777777" w:rsidR="00DE4DFB" w:rsidRDefault="00DE4DFB" w:rsidP="00DE4DFB">
      <w:pPr>
        <w:bidi/>
        <w:rPr>
          <w:rFonts w:cs="David" w:hint="cs"/>
          <w:u w:val="single"/>
          <w:rtl/>
        </w:rPr>
      </w:pPr>
    </w:p>
    <w:p w14:paraId="2DC8A197" w14:textId="77777777" w:rsidR="00DE4DFB" w:rsidRDefault="00DE4DFB" w:rsidP="00DE4DFB">
      <w:pPr>
        <w:bidi/>
        <w:rPr>
          <w:rFonts w:cs="David" w:hint="cs"/>
          <w:u w:val="single"/>
          <w:rtl/>
        </w:rPr>
      </w:pPr>
    </w:p>
    <w:p w14:paraId="04EBE49C" w14:textId="77777777" w:rsidR="00DE4DFB" w:rsidRDefault="00DE4DFB" w:rsidP="00DE4DFB">
      <w:pPr>
        <w:bidi/>
        <w:rPr>
          <w:rFonts w:cs="David" w:hint="cs"/>
          <w:u w:val="single"/>
          <w:rtl/>
        </w:rPr>
      </w:pPr>
    </w:p>
    <w:p w14:paraId="68ADF243"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7433DA04" w14:textId="77777777" w:rsidR="00DE4DFB" w:rsidRPr="00DE4DFB" w:rsidRDefault="00DE4DFB" w:rsidP="00DE4DFB">
      <w:pPr>
        <w:bidi/>
        <w:rPr>
          <w:rFonts w:cs="David"/>
          <w:rtl/>
        </w:rPr>
      </w:pPr>
    </w:p>
    <w:p w14:paraId="043FB7F4"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להגיד על ראש ממשלה "עבריין נמלט", זה - - -</w:t>
      </w:r>
    </w:p>
    <w:p w14:paraId="1B80BFB8" w14:textId="77777777" w:rsidR="00DE4DFB" w:rsidRPr="00DE4DFB" w:rsidRDefault="00DE4DFB" w:rsidP="00DE4DFB">
      <w:pPr>
        <w:bidi/>
        <w:rPr>
          <w:rFonts w:cs="David" w:hint="cs"/>
          <w:rtl/>
        </w:rPr>
      </w:pPr>
    </w:p>
    <w:p w14:paraId="3547B289" w14:textId="77777777" w:rsidR="00DE4DFB" w:rsidRPr="00DE4DFB" w:rsidRDefault="00DE4DFB" w:rsidP="00DE4DFB">
      <w:pPr>
        <w:pStyle w:val="Heading5"/>
        <w:jc w:val="left"/>
        <w:rPr>
          <w:rFonts w:hint="cs"/>
          <w:sz w:val="24"/>
          <w:rtl/>
        </w:rPr>
      </w:pPr>
      <w:r w:rsidRPr="00DE4DFB">
        <w:rPr>
          <w:rFonts w:hint="cs"/>
          <w:sz w:val="24"/>
          <w:u w:val="single"/>
          <w:rtl/>
        </w:rPr>
        <w:t>יואל חסון:</w:t>
      </w:r>
      <w:r w:rsidRPr="00DE4DFB">
        <w:rPr>
          <w:sz w:val="24"/>
          <w:rtl/>
        </w:rPr>
        <w:br/>
      </w:r>
    </w:p>
    <w:p w14:paraId="1A99108E" w14:textId="77777777" w:rsidR="00DE4DFB" w:rsidRPr="00DE4DFB" w:rsidRDefault="00DE4DFB" w:rsidP="00DE4DFB">
      <w:pPr>
        <w:bidi/>
        <w:rPr>
          <w:rFonts w:cs="David" w:hint="cs"/>
          <w:rtl/>
        </w:rPr>
      </w:pPr>
      <w:r w:rsidRPr="00DE4DFB">
        <w:rPr>
          <w:rFonts w:cs="David" w:hint="cs"/>
          <w:rtl/>
        </w:rPr>
        <w:tab/>
        <w:t>אבל היא שובתת, היא לא חברת כנסת.</w:t>
      </w:r>
    </w:p>
    <w:p w14:paraId="7D1CE8CE" w14:textId="77777777" w:rsidR="00DE4DFB" w:rsidRPr="00DE4DFB" w:rsidRDefault="00DE4DFB" w:rsidP="00DE4DFB">
      <w:pPr>
        <w:pStyle w:val="Heading5"/>
        <w:jc w:val="left"/>
        <w:rPr>
          <w:rFonts w:hint="cs"/>
          <w:sz w:val="24"/>
          <w:u w:val="single"/>
          <w:rtl/>
        </w:rPr>
      </w:pPr>
    </w:p>
    <w:p w14:paraId="591C2324" w14:textId="77777777" w:rsidR="00DE4DFB" w:rsidRPr="00DE4DFB" w:rsidRDefault="00DE4DFB" w:rsidP="00DE4DFB">
      <w:pPr>
        <w:bidi/>
        <w:rPr>
          <w:rFonts w:cs="David"/>
        </w:rPr>
      </w:pPr>
      <w:r w:rsidRPr="00DE4DFB">
        <w:rPr>
          <w:rFonts w:cs="David" w:hint="cs"/>
          <w:u w:val="single"/>
          <w:rtl/>
        </w:rPr>
        <w:t>היו"ר דוד טל:</w:t>
      </w:r>
    </w:p>
    <w:p w14:paraId="277D031B" w14:textId="77777777" w:rsidR="00DE4DFB" w:rsidRPr="00DE4DFB" w:rsidRDefault="00DE4DFB" w:rsidP="00DE4DFB">
      <w:pPr>
        <w:bidi/>
        <w:rPr>
          <w:rFonts w:cs="David" w:hint="cs"/>
          <w:rtl/>
        </w:rPr>
      </w:pPr>
    </w:p>
    <w:p w14:paraId="01ECF349" w14:textId="77777777" w:rsidR="00DE4DFB" w:rsidRPr="00DE4DFB" w:rsidRDefault="00DE4DFB" w:rsidP="00DE4DFB">
      <w:pPr>
        <w:bidi/>
        <w:rPr>
          <w:rFonts w:cs="David" w:hint="cs"/>
          <w:rtl/>
        </w:rPr>
      </w:pPr>
      <w:r w:rsidRPr="00DE4DFB">
        <w:rPr>
          <w:rFonts w:cs="David" w:hint="cs"/>
          <w:rtl/>
        </w:rPr>
        <w:tab/>
        <w:t>יואל, מותר לה, גם אם היא מהקואליציה.</w:t>
      </w:r>
    </w:p>
    <w:p w14:paraId="7A3DEE24" w14:textId="77777777" w:rsidR="00DE4DFB" w:rsidRPr="00DE4DFB" w:rsidRDefault="00DE4DFB" w:rsidP="00DE4DFB">
      <w:pPr>
        <w:bidi/>
        <w:rPr>
          <w:rFonts w:cs="David" w:hint="cs"/>
          <w:rtl/>
        </w:rPr>
      </w:pPr>
    </w:p>
    <w:p w14:paraId="34E5C4E1" w14:textId="77777777" w:rsidR="00DE4DFB" w:rsidRPr="00DE4DFB" w:rsidRDefault="00DE4DFB" w:rsidP="00DE4DFB">
      <w:pPr>
        <w:bidi/>
        <w:rPr>
          <w:rFonts w:cs="David" w:hint="cs"/>
          <w:u w:val="single"/>
          <w:rtl/>
        </w:rPr>
      </w:pPr>
      <w:r w:rsidRPr="00DE4DFB">
        <w:rPr>
          <w:rFonts w:cs="David" w:hint="cs"/>
          <w:u w:val="single"/>
          <w:rtl/>
        </w:rPr>
        <w:t>קריאות:</w:t>
      </w:r>
    </w:p>
    <w:p w14:paraId="6DBEC892" w14:textId="77777777" w:rsidR="00DE4DFB" w:rsidRPr="00DE4DFB" w:rsidRDefault="00DE4DFB" w:rsidP="00DE4DFB">
      <w:pPr>
        <w:bidi/>
        <w:rPr>
          <w:rFonts w:cs="David" w:hint="cs"/>
          <w:u w:val="single"/>
          <w:rtl/>
        </w:rPr>
      </w:pPr>
    </w:p>
    <w:p w14:paraId="4B218B44" w14:textId="77777777" w:rsidR="00DE4DFB" w:rsidRPr="00DE4DFB" w:rsidRDefault="00DE4DFB" w:rsidP="00DE4DFB">
      <w:pPr>
        <w:bidi/>
        <w:rPr>
          <w:rFonts w:cs="David" w:hint="cs"/>
          <w:rtl/>
        </w:rPr>
      </w:pPr>
      <w:r w:rsidRPr="00DE4DFB">
        <w:rPr>
          <w:rFonts w:cs="David" w:hint="cs"/>
          <w:rtl/>
        </w:rPr>
        <w:tab/>
        <w:t>- - -</w:t>
      </w:r>
    </w:p>
    <w:p w14:paraId="60E87DDA" w14:textId="77777777" w:rsidR="00DE4DFB" w:rsidRPr="00DE4DFB" w:rsidRDefault="00DE4DFB" w:rsidP="00DE4DFB">
      <w:pPr>
        <w:bidi/>
        <w:rPr>
          <w:rFonts w:cs="David" w:hint="cs"/>
          <w:rtl/>
        </w:rPr>
      </w:pPr>
    </w:p>
    <w:p w14:paraId="5230FF58"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3CC0A311" w14:textId="77777777" w:rsidR="00DE4DFB" w:rsidRPr="00DE4DFB" w:rsidRDefault="00DE4DFB" w:rsidP="00DE4DFB">
      <w:pPr>
        <w:bidi/>
        <w:rPr>
          <w:rFonts w:cs="David"/>
          <w:rtl/>
        </w:rPr>
      </w:pPr>
    </w:p>
    <w:p w14:paraId="453CA3AF"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 - -</w:t>
      </w:r>
    </w:p>
    <w:p w14:paraId="4260489D" w14:textId="77777777" w:rsidR="00DE4DFB" w:rsidRPr="00DE4DFB" w:rsidRDefault="00DE4DFB" w:rsidP="00DE4DFB">
      <w:pPr>
        <w:bidi/>
        <w:rPr>
          <w:rFonts w:cs="David" w:hint="cs"/>
          <w:rtl/>
        </w:rPr>
      </w:pPr>
    </w:p>
    <w:p w14:paraId="02CE994A"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4ADB4EB9" w14:textId="77777777" w:rsidR="00DE4DFB" w:rsidRPr="00DE4DFB" w:rsidRDefault="00DE4DFB" w:rsidP="00DE4DFB">
      <w:pPr>
        <w:pStyle w:val="Heading5"/>
        <w:jc w:val="left"/>
        <w:rPr>
          <w:rFonts w:hint="cs"/>
          <w:sz w:val="24"/>
          <w:rtl/>
        </w:rPr>
      </w:pPr>
    </w:p>
    <w:p w14:paraId="5A67FACE" w14:textId="77777777" w:rsidR="00DE4DFB" w:rsidRPr="00DE4DFB" w:rsidRDefault="00DE4DFB" w:rsidP="00DE4DFB">
      <w:pPr>
        <w:bidi/>
        <w:rPr>
          <w:rFonts w:cs="David" w:hint="cs"/>
          <w:rtl/>
        </w:rPr>
      </w:pPr>
      <w:r w:rsidRPr="00DE4DFB">
        <w:rPr>
          <w:rFonts w:cs="David" w:hint="cs"/>
          <w:rtl/>
        </w:rPr>
        <w:tab/>
        <w:t>- - -</w:t>
      </w:r>
    </w:p>
    <w:p w14:paraId="620D9B62" w14:textId="77777777" w:rsidR="00DE4DFB" w:rsidRPr="00DE4DFB" w:rsidRDefault="00DE4DFB" w:rsidP="00DE4DFB">
      <w:pPr>
        <w:bidi/>
        <w:rPr>
          <w:rFonts w:cs="David" w:hint="cs"/>
          <w:rtl/>
        </w:rPr>
      </w:pPr>
    </w:p>
    <w:p w14:paraId="3F0EE3AE" w14:textId="77777777" w:rsidR="00DE4DFB" w:rsidRPr="00DE4DFB" w:rsidRDefault="00DE4DFB" w:rsidP="00DE4DFB">
      <w:pPr>
        <w:bidi/>
        <w:rPr>
          <w:rFonts w:cs="David"/>
        </w:rPr>
      </w:pPr>
      <w:r w:rsidRPr="00DE4DFB">
        <w:rPr>
          <w:rFonts w:cs="David" w:hint="cs"/>
          <w:u w:val="single"/>
          <w:rtl/>
        </w:rPr>
        <w:t>היו"ר דוד טל:</w:t>
      </w:r>
    </w:p>
    <w:p w14:paraId="39416553" w14:textId="77777777" w:rsidR="00DE4DFB" w:rsidRPr="00DE4DFB" w:rsidRDefault="00DE4DFB" w:rsidP="00DE4DFB">
      <w:pPr>
        <w:bidi/>
        <w:rPr>
          <w:rFonts w:cs="David" w:hint="cs"/>
          <w:rtl/>
        </w:rPr>
      </w:pPr>
    </w:p>
    <w:p w14:paraId="1CD8F633" w14:textId="77777777" w:rsidR="00DE4DFB" w:rsidRPr="00DE4DFB" w:rsidRDefault="00DE4DFB" w:rsidP="00DE4DFB">
      <w:pPr>
        <w:bidi/>
        <w:rPr>
          <w:rFonts w:cs="David" w:hint="cs"/>
          <w:rtl/>
        </w:rPr>
      </w:pPr>
      <w:r w:rsidRPr="00DE4DFB">
        <w:rPr>
          <w:rFonts w:cs="David" w:hint="cs"/>
          <w:rtl/>
        </w:rPr>
        <w:tab/>
        <w:t>יואל, אתה מפריע לי לקיים את הדיון.</w:t>
      </w:r>
    </w:p>
    <w:p w14:paraId="4A69BC39" w14:textId="77777777" w:rsidR="00DE4DFB" w:rsidRPr="00DE4DFB" w:rsidRDefault="00DE4DFB" w:rsidP="00DE4DFB">
      <w:pPr>
        <w:bidi/>
        <w:rPr>
          <w:rFonts w:cs="David" w:hint="cs"/>
          <w:rtl/>
        </w:rPr>
      </w:pPr>
    </w:p>
    <w:p w14:paraId="5566AB4D" w14:textId="77777777" w:rsidR="00DE4DFB" w:rsidRPr="00DE4DFB" w:rsidRDefault="00DE4DFB" w:rsidP="00DE4DFB">
      <w:pPr>
        <w:pStyle w:val="Heading5"/>
        <w:jc w:val="left"/>
        <w:rPr>
          <w:rFonts w:hint="cs"/>
          <w:sz w:val="24"/>
          <w:rtl/>
        </w:rPr>
      </w:pPr>
      <w:r w:rsidRPr="00DE4DFB">
        <w:rPr>
          <w:rFonts w:hint="cs"/>
          <w:sz w:val="24"/>
          <w:u w:val="single"/>
          <w:rtl/>
        </w:rPr>
        <w:t xml:space="preserve">שלי </w:t>
      </w:r>
      <w:proofErr w:type="spellStart"/>
      <w:r w:rsidRPr="00DE4DFB">
        <w:rPr>
          <w:rFonts w:hint="cs"/>
          <w:sz w:val="24"/>
          <w:u w:val="single"/>
          <w:rtl/>
        </w:rPr>
        <w:t>יחימוביץ</w:t>
      </w:r>
      <w:proofErr w:type="spellEnd"/>
      <w:r w:rsidRPr="00DE4DFB">
        <w:rPr>
          <w:rFonts w:hint="cs"/>
          <w:sz w:val="24"/>
          <w:u w:val="single"/>
          <w:rtl/>
        </w:rPr>
        <w:t>:</w:t>
      </w:r>
    </w:p>
    <w:p w14:paraId="5EC68595" w14:textId="77777777" w:rsidR="00DE4DFB" w:rsidRPr="00DE4DFB" w:rsidRDefault="00DE4DFB" w:rsidP="00DE4DFB">
      <w:pPr>
        <w:pStyle w:val="Heading5"/>
        <w:jc w:val="left"/>
        <w:rPr>
          <w:rFonts w:hint="cs"/>
          <w:sz w:val="24"/>
          <w:rtl/>
        </w:rPr>
      </w:pPr>
    </w:p>
    <w:p w14:paraId="00FF9274" w14:textId="77777777" w:rsidR="00DE4DFB" w:rsidRPr="00DE4DFB" w:rsidRDefault="00DE4DFB" w:rsidP="00DE4DFB">
      <w:pPr>
        <w:bidi/>
        <w:rPr>
          <w:rFonts w:cs="David" w:hint="cs"/>
          <w:rtl/>
        </w:rPr>
      </w:pPr>
      <w:r w:rsidRPr="00DE4DFB">
        <w:rPr>
          <w:rFonts w:cs="David" w:hint="cs"/>
          <w:rtl/>
        </w:rPr>
        <w:tab/>
        <w:t xml:space="preserve">אדוני היושב ראש, שאלו אותי אם יש משהו סימבולי בעובדה </w:t>
      </w:r>
      <w:proofErr w:type="spellStart"/>
      <w:r w:rsidRPr="00DE4DFB">
        <w:rPr>
          <w:rFonts w:cs="David" w:hint="cs"/>
          <w:rtl/>
        </w:rPr>
        <w:t>שגאידמק</w:t>
      </w:r>
      <w:proofErr w:type="spellEnd"/>
      <w:r w:rsidRPr="00DE4DFB">
        <w:rPr>
          <w:rFonts w:cs="David" w:hint="cs"/>
          <w:rtl/>
        </w:rPr>
        <w:t xml:space="preserve"> נחקר במשטרה כאשר הוא מבקש להקים לעצמו סיעה, ואנחנו דנים בנושא.</w:t>
      </w:r>
    </w:p>
    <w:p w14:paraId="67A22024" w14:textId="77777777" w:rsidR="00DE4DFB" w:rsidRPr="00DE4DFB" w:rsidRDefault="00DE4DFB" w:rsidP="00DE4DFB">
      <w:pPr>
        <w:bidi/>
        <w:rPr>
          <w:rFonts w:cs="David" w:hint="cs"/>
          <w:rtl/>
        </w:rPr>
      </w:pPr>
    </w:p>
    <w:p w14:paraId="51B7E12A"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645F6A1" w14:textId="77777777" w:rsidR="00DE4DFB" w:rsidRPr="00DE4DFB" w:rsidRDefault="00DE4DFB" w:rsidP="00DE4DFB">
      <w:pPr>
        <w:bidi/>
        <w:rPr>
          <w:rFonts w:cs="David" w:hint="cs"/>
          <w:rtl/>
        </w:rPr>
      </w:pPr>
    </w:p>
    <w:p w14:paraId="15134752" w14:textId="77777777" w:rsidR="00DE4DFB" w:rsidRPr="00DE4DFB" w:rsidRDefault="00DE4DFB" w:rsidP="00DE4DFB">
      <w:pPr>
        <w:bidi/>
        <w:rPr>
          <w:rFonts w:cs="David" w:hint="cs"/>
          <w:rtl/>
        </w:rPr>
      </w:pPr>
      <w:r w:rsidRPr="00DE4DFB">
        <w:rPr>
          <w:rFonts w:cs="David" w:hint="cs"/>
          <w:rtl/>
        </w:rPr>
        <w:tab/>
        <w:t xml:space="preserve"> גם עכשיו?</w:t>
      </w:r>
    </w:p>
    <w:p w14:paraId="1FA3DD8C" w14:textId="77777777" w:rsidR="00DE4DFB" w:rsidRPr="00DE4DFB" w:rsidRDefault="00DE4DFB" w:rsidP="00DE4DFB">
      <w:pPr>
        <w:bidi/>
        <w:rPr>
          <w:rFonts w:cs="David" w:hint="cs"/>
          <w:rtl/>
        </w:rPr>
      </w:pPr>
    </w:p>
    <w:p w14:paraId="6C7705A5" w14:textId="77777777" w:rsidR="00DE4DFB" w:rsidRPr="00DE4DFB" w:rsidRDefault="00DE4DFB" w:rsidP="00DE4DFB">
      <w:pPr>
        <w:pStyle w:val="Heading5"/>
        <w:jc w:val="left"/>
        <w:rPr>
          <w:rFonts w:hint="cs"/>
          <w:sz w:val="24"/>
          <w:rtl/>
        </w:rPr>
      </w:pPr>
      <w:r w:rsidRPr="00DE4DFB">
        <w:rPr>
          <w:rFonts w:hint="cs"/>
          <w:sz w:val="24"/>
          <w:u w:val="single"/>
          <w:rtl/>
        </w:rPr>
        <w:t xml:space="preserve">שלי </w:t>
      </w:r>
      <w:proofErr w:type="spellStart"/>
      <w:r w:rsidRPr="00DE4DFB">
        <w:rPr>
          <w:rFonts w:hint="cs"/>
          <w:sz w:val="24"/>
          <w:u w:val="single"/>
          <w:rtl/>
        </w:rPr>
        <w:t>יחימוביץ</w:t>
      </w:r>
      <w:proofErr w:type="spellEnd"/>
      <w:r w:rsidRPr="00DE4DFB">
        <w:rPr>
          <w:rFonts w:hint="cs"/>
          <w:sz w:val="24"/>
          <w:u w:val="single"/>
          <w:rtl/>
        </w:rPr>
        <w:t>:</w:t>
      </w:r>
    </w:p>
    <w:p w14:paraId="2D207737" w14:textId="77777777" w:rsidR="00DE4DFB" w:rsidRPr="00DE4DFB" w:rsidRDefault="00DE4DFB" w:rsidP="00DE4DFB">
      <w:pPr>
        <w:pStyle w:val="Heading5"/>
        <w:jc w:val="left"/>
        <w:rPr>
          <w:rFonts w:hint="cs"/>
          <w:sz w:val="24"/>
          <w:rtl/>
        </w:rPr>
      </w:pPr>
    </w:p>
    <w:p w14:paraId="518A3E97" w14:textId="77777777" w:rsidR="00DE4DFB" w:rsidRPr="00DE4DFB" w:rsidRDefault="00DE4DFB" w:rsidP="00DE4DFB">
      <w:pPr>
        <w:bidi/>
        <w:rPr>
          <w:rFonts w:cs="David" w:hint="cs"/>
          <w:rtl/>
        </w:rPr>
      </w:pPr>
      <w:r w:rsidRPr="00DE4DFB">
        <w:rPr>
          <w:rFonts w:cs="David" w:hint="cs"/>
          <w:rtl/>
        </w:rPr>
        <w:tab/>
        <w:t xml:space="preserve"> ברגעים אלה ממש. אני דווקא רוצה לברך את </w:t>
      </w:r>
      <w:proofErr w:type="spellStart"/>
      <w:r w:rsidRPr="00DE4DFB">
        <w:rPr>
          <w:rFonts w:cs="David" w:hint="cs"/>
          <w:rtl/>
        </w:rPr>
        <w:t>גאידמק</w:t>
      </w:r>
      <w:proofErr w:type="spellEnd"/>
      <w:r w:rsidRPr="00DE4DFB">
        <w:rPr>
          <w:rFonts w:cs="David" w:hint="cs"/>
          <w:rtl/>
        </w:rPr>
        <w:t xml:space="preserve"> על כך שהוא הסכים להיחקר במשטרה, כיוון שראש הממשלה מסרב להיחקר במשטרה ושם עצמו מעל החוק.</w:t>
      </w:r>
    </w:p>
    <w:p w14:paraId="3F8FF6E1" w14:textId="77777777" w:rsidR="00DE4DFB" w:rsidRPr="00DE4DFB" w:rsidRDefault="00DE4DFB" w:rsidP="00DE4DFB">
      <w:pPr>
        <w:bidi/>
        <w:rPr>
          <w:rFonts w:cs="David" w:hint="cs"/>
          <w:rtl/>
        </w:rPr>
      </w:pPr>
    </w:p>
    <w:p w14:paraId="10FEEF48"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1F2E52F5" w14:textId="77777777" w:rsidR="00DE4DFB" w:rsidRPr="00DE4DFB" w:rsidRDefault="00DE4DFB" w:rsidP="00DE4DFB">
      <w:pPr>
        <w:bidi/>
        <w:rPr>
          <w:rFonts w:cs="David"/>
          <w:rtl/>
        </w:rPr>
      </w:pPr>
    </w:p>
    <w:p w14:paraId="4F314484"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זה לא הדיון עכשיו.</w:t>
      </w:r>
    </w:p>
    <w:p w14:paraId="301E48AE" w14:textId="77777777" w:rsidR="00DE4DFB" w:rsidRPr="00DE4DFB" w:rsidRDefault="00DE4DFB" w:rsidP="00DE4DFB">
      <w:pPr>
        <w:bidi/>
        <w:rPr>
          <w:rFonts w:cs="David" w:hint="cs"/>
          <w:rtl/>
        </w:rPr>
      </w:pPr>
    </w:p>
    <w:p w14:paraId="14D7150E" w14:textId="77777777" w:rsidR="00DE4DFB" w:rsidRPr="00DE4DFB" w:rsidRDefault="00DE4DFB" w:rsidP="00DE4DFB">
      <w:pPr>
        <w:bidi/>
        <w:rPr>
          <w:rFonts w:cs="David"/>
        </w:rPr>
      </w:pPr>
      <w:r w:rsidRPr="00DE4DFB">
        <w:rPr>
          <w:rFonts w:cs="David" w:hint="cs"/>
          <w:u w:val="single"/>
          <w:rtl/>
        </w:rPr>
        <w:t>היו"ר דוד טל:</w:t>
      </w:r>
    </w:p>
    <w:p w14:paraId="1A4F6566" w14:textId="77777777" w:rsidR="00DE4DFB" w:rsidRPr="00DE4DFB" w:rsidRDefault="00DE4DFB" w:rsidP="00DE4DFB">
      <w:pPr>
        <w:bidi/>
        <w:rPr>
          <w:rFonts w:cs="David" w:hint="cs"/>
          <w:rtl/>
        </w:rPr>
      </w:pPr>
    </w:p>
    <w:p w14:paraId="72F1AD14" w14:textId="77777777" w:rsidR="00DE4DFB" w:rsidRPr="00DE4DFB" w:rsidRDefault="00DE4DFB" w:rsidP="00DE4DFB">
      <w:pPr>
        <w:bidi/>
        <w:rPr>
          <w:rFonts w:cs="David" w:hint="cs"/>
          <w:rtl/>
        </w:rPr>
      </w:pPr>
      <w:r w:rsidRPr="00DE4DFB">
        <w:rPr>
          <w:rFonts w:cs="David" w:hint="cs"/>
          <w:rtl/>
        </w:rPr>
        <w:tab/>
        <w:t>סליחה, אבל היא יכולה לומר את אשר על לבה, עם כל הכבוד.</w:t>
      </w:r>
    </w:p>
    <w:p w14:paraId="3C89CCDB" w14:textId="77777777" w:rsidR="00DE4DFB" w:rsidRPr="00DE4DFB" w:rsidRDefault="00DE4DFB" w:rsidP="00DE4DFB">
      <w:pPr>
        <w:bidi/>
        <w:rPr>
          <w:rFonts w:cs="David" w:hint="cs"/>
          <w:rtl/>
        </w:rPr>
      </w:pPr>
    </w:p>
    <w:p w14:paraId="0D84B951" w14:textId="77777777" w:rsidR="00DE4DFB" w:rsidRPr="00DE4DFB" w:rsidRDefault="00DE4DFB" w:rsidP="00DE4DFB">
      <w:pPr>
        <w:bidi/>
        <w:rPr>
          <w:rFonts w:cs="David" w:hint="cs"/>
          <w:rtl/>
        </w:rPr>
      </w:pPr>
      <w:r w:rsidRPr="00DE4DFB">
        <w:rPr>
          <w:rFonts w:cs="David" w:hint="cs"/>
          <w:u w:val="single"/>
          <w:rtl/>
        </w:rPr>
        <w:t>אבשלום וילן:</w:t>
      </w:r>
    </w:p>
    <w:p w14:paraId="37C5FE0A" w14:textId="77777777" w:rsidR="00DE4DFB" w:rsidRPr="00DE4DFB" w:rsidRDefault="00DE4DFB" w:rsidP="00DE4DFB">
      <w:pPr>
        <w:bidi/>
        <w:rPr>
          <w:rFonts w:cs="David" w:hint="cs"/>
          <w:rtl/>
        </w:rPr>
      </w:pPr>
    </w:p>
    <w:p w14:paraId="41AFA684" w14:textId="77777777" w:rsidR="00DE4DFB" w:rsidRPr="00DE4DFB" w:rsidRDefault="00DE4DFB" w:rsidP="00DE4DFB">
      <w:pPr>
        <w:bidi/>
        <w:rPr>
          <w:rFonts w:cs="David" w:hint="cs"/>
          <w:rtl/>
        </w:rPr>
      </w:pPr>
      <w:r w:rsidRPr="00DE4DFB">
        <w:rPr>
          <w:rFonts w:cs="David" w:hint="cs"/>
          <w:rtl/>
        </w:rPr>
        <w:tab/>
        <w:t xml:space="preserve"> </w:t>
      </w:r>
      <w:proofErr w:type="spellStart"/>
      <w:r w:rsidRPr="00DE4DFB">
        <w:rPr>
          <w:rFonts w:cs="David" w:hint="cs"/>
          <w:rtl/>
        </w:rPr>
        <w:t>גאידמק</w:t>
      </w:r>
      <w:proofErr w:type="spellEnd"/>
      <w:r w:rsidRPr="00DE4DFB">
        <w:rPr>
          <w:rFonts w:cs="David" w:hint="cs"/>
          <w:rtl/>
        </w:rPr>
        <w:t xml:space="preserve"> פרסם - - - כנגד המשטרה בצורה בלתי דמוקרטית- - - אני לא מציע רגע אחד שבח </w:t>
      </w:r>
      <w:proofErr w:type="spellStart"/>
      <w:r w:rsidRPr="00DE4DFB">
        <w:rPr>
          <w:rFonts w:cs="David" w:hint="cs"/>
          <w:rtl/>
        </w:rPr>
        <w:t>לגאידמק</w:t>
      </w:r>
      <w:proofErr w:type="spellEnd"/>
      <w:r w:rsidRPr="00DE4DFB">
        <w:rPr>
          <w:rFonts w:cs="David" w:hint="cs"/>
          <w:rtl/>
        </w:rPr>
        <w:t>.</w:t>
      </w:r>
    </w:p>
    <w:p w14:paraId="0A93EA7A" w14:textId="77777777" w:rsidR="00DE4DFB" w:rsidRPr="00DE4DFB" w:rsidRDefault="00DE4DFB" w:rsidP="00DE4DFB">
      <w:pPr>
        <w:bidi/>
        <w:rPr>
          <w:rFonts w:cs="David" w:hint="cs"/>
          <w:rtl/>
        </w:rPr>
      </w:pPr>
    </w:p>
    <w:p w14:paraId="6796F999" w14:textId="77777777" w:rsidR="00DE4DFB" w:rsidRDefault="00DE4DFB" w:rsidP="00DE4DFB">
      <w:pPr>
        <w:bidi/>
        <w:rPr>
          <w:rFonts w:cs="David" w:hint="cs"/>
          <w:u w:val="single"/>
          <w:rtl/>
        </w:rPr>
      </w:pPr>
    </w:p>
    <w:p w14:paraId="25F25406" w14:textId="77777777" w:rsidR="00DE4DFB" w:rsidRDefault="00DE4DFB" w:rsidP="00DE4DFB">
      <w:pPr>
        <w:bidi/>
        <w:rPr>
          <w:rFonts w:cs="David" w:hint="cs"/>
          <w:u w:val="single"/>
          <w:rtl/>
        </w:rPr>
      </w:pPr>
    </w:p>
    <w:p w14:paraId="5C8E442B" w14:textId="77777777" w:rsidR="00DE4DFB" w:rsidRDefault="00DE4DFB" w:rsidP="00DE4DFB">
      <w:pPr>
        <w:bidi/>
        <w:rPr>
          <w:rFonts w:cs="David" w:hint="cs"/>
          <w:u w:val="single"/>
          <w:rtl/>
        </w:rPr>
      </w:pPr>
    </w:p>
    <w:p w14:paraId="58DA053A" w14:textId="77777777" w:rsidR="00DE4DFB" w:rsidRDefault="00DE4DFB" w:rsidP="00DE4DFB">
      <w:pPr>
        <w:bidi/>
        <w:rPr>
          <w:rFonts w:cs="David" w:hint="cs"/>
          <w:u w:val="single"/>
          <w:rtl/>
        </w:rPr>
      </w:pPr>
    </w:p>
    <w:p w14:paraId="3F077995" w14:textId="77777777" w:rsidR="00DE4DFB" w:rsidRPr="00DE4DFB" w:rsidRDefault="00DE4DFB" w:rsidP="00DE4DFB">
      <w:pPr>
        <w:bidi/>
        <w:rPr>
          <w:rFonts w:cs="David"/>
        </w:rPr>
      </w:pPr>
      <w:r w:rsidRPr="00DE4DFB">
        <w:rPr>
          <w:rFonts w:cs="David" w:hint="cs"/>
          <w:u w:val="single"/>
          <w:rtl/>
        </w:rPr>
        <w:t>היו"ר דוד טל:</w:t>
      </w:r>
    </w:p>
    <w:p w14:paraId="1CD0181B" w14:textId="77777777" w:rsidR="00DE4DFB" w:rsidRPr="00DE4DFB" w:rsidRDefault="00DE4DFB" w:rsidP="00DE4DFB">
      <w:pPr>
        <w:bidi/>
        <w:rPr>
          <w:rFonts w:cs="David" w:hint="cs"/>
          <w:rtl/>
        </w:rPr>
      </w:pPr>
    </w:p>
    <w:p w14:paraId="76398884" w14:textId="77777777" w:rsidR="00DE4DFB" w:rsidRPr="00DE4DFB" w:rsidRDefault="00DE4DFB" w:rsidP="00DE4DFB">
      <w:pPr>
        <w:bidi/>
        <w:rPr>
          <w:rFonts w:cs="David" w:hint="cs"/>
          <w:rtl/>
        </w:rPr>
      </w:pPr>
      <w:r w:rsidRPr="00DE4DFB">
        <w:rPr>
          <w:rFonts w:cs="David" w:hint="cs"/>
          <w:rtl/>
        </w:rPr>
        <w:tab/>
        <w:t>תכף תדבר, תאמר את כל אשר תרצה.</w:t>
      </w:r>
    </w:p>
    <w:p w14:paraId="18371F73" w14:textId="77777777" w:rsidR="00DE4DFB" w:rsidRPr="00DE4DFB" w:rsidRDefault="00DE4DFB" w:rsidP="00DE4DFB">
      <w:pPr>
        <w:bidi/>
        <w:rPr>
          <w:rFonts w:cs="David" w:hint="cs"/>
          <w:rtl/>
        </w:rPr>
      </w:pPr>
    </w:p>
    <w:p w14:paraId="15BE3D0C"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E38A6AA" w14:textId="77777777" w:rsidR="00DE4DFB" w:rsidRPr="00DE4DFB" w:rsidRDefault="00DE4DFB" w:rsidP="00DE4DFB">
      <w:pPr>
        <w:pStyle w:val="Heading5"/>
        <w:jc w:val="left"/>
        <w:rPr>
          <w:rFonts w:hint="cs"/>
          <w:sz w:val="24"/>
          <w:rtl/>
        </w:rPr>
      </w:pPr>
    </w:p>
    <w:p w14:paraId="1E5E8F2B" w14:textId="77777777" w:rsidR="00DE4DFB" w:rsidRPr="00DE4DFB" w:rsidRDefault="00DE4DFB" w:rsidP="00DE4DFB">
      <w:pPr>
        <w:bidi/>
        <w:rPr>
          <w:rFonts w:cs="David" w:hint="cs"/>
          <w:rtl/>
        </w:rPr>
      </w:pPr>
      <w:r w:rsidRPr="00DE4DFB">
        <w:rPr>
          <w:rFonts w:cs="David" w:hint="cs"/>
          <w:rtl/>
        </w:rPr>
        <w:tab/>
        <w:t xml:space="preserve"> גם </w:t>
      </w:r>
      <w:proofErr w:type="spellStart"/>
      <w:r w:rsidRPr="00DE4DFB">
        <w:rPr>
          <w:rFonts w:cs="David" w:hint="cs"/>
          <w:rtl/>
        </w:rPr>
        <w:t>גאידמק</w:t>
      </w:r>
      <w:proofErr w:type="spellEnd"/>
      <w:r w:rsidRPr="00DE4DFB">
        <w:rPr>
          <w:rFonts w:cs="David" w:hint="cs"/>
          <w:rtl/>
        </w:rPr>
        <w:t xml:space="preserve"> נראה יותר טוב מראש ממשלה בעיני שלי </w:t>
      </w:r>
      <w:proofErr w:type="spellStart"/>
      <w:r w:rsidRPr="00DE4DFB">
        <w:rPr>
          <w:rFonts w:cs="David" w:hint="cs"/>
          <w:rtl/>
        </w:rPr>
        <w:t>יחימוביץ</w:t>
      </w:r>
      <w:proofErr w:type="spellEnd"/>
      <w:r w:rsidRPr="00DE4DFB">
        <w:rPr>
          <w:rFonts w:cs="David" w:hint="cs"/>
          <w:rtl/>
        </w:rPr>
        <w:t>'.</w:t>
      </w:r>
    </w:p>
    <w:p w14:paraId="2CA71C12" w14:textId="77777777" w:rsidR="00DE4DFB" w:rsidRPr="00DE4DFB" w:rsidRDefault="00DE4DFB" w:rsidP="00DE4DFB">
      <w:pPr>
        <w:bidi/>
        <w:rPr>
          <w:rFonts w:cs="David" w:hint="cs"/>
          <w:rtl/>
        </w:rPr>
      </w:pPr>
    </w:p>
    <w:p w14:paraId="21ECA1E7" w14:textId="77777777" w:rsidR="00DE4DFB" w:rsidRPr="00DE4DFB" w:rsidRDefault="00DE4DFB" w:rsidP="00DE4DFB">
      <w:pPr>
        <w:bidi/>
        <w:rPr>
          <w:rFonts w:cs="David"/>
        </w:rPr>
      </w:pPr>
      <w:r w:rsidRPr="00DE4DFB">
        <w:rPr>
          <w:rFonts w:cs="David" w:hint="cs"/>
          <w:u w:val="single"/>
          <w:rtl/>
        </w:rPr>
        <w:t>היו"ר דוד טל:</w:t>
      </w:r>
    </w:p>
    <w:p w14:paraId="0E0BD9B6" w14:textId="77777777" w:rsidR="00DE4DFB" w:rsidRPr="00DE4DFB" w:rsidRDefault="00DE4DFB" w:rsidP="00DE4DFB">
      <w:pPr>
        <w:bidi/>
        <w:rPr>
          <w:rFonts w:cs="David" w:hint="cs"/>
          <w:rtl/>
        </w:rPr>
      </w:pPr>
    </w:p>
    <w:p w14:paraId="77ABD6D5" w14:textId="77777777" w:rsidR="00DE4DFB" w:rsidRPr="00DE4DFB" w:rsidRDefault="00DE4DFB" w:rsidP="00DE4DFB">
      <w:pPr>
        <w:bidi/>
        <w:rPr>
          <w:rFonts w:cs="David" w:hint="cs"/>
          <w:rtl/>
        </w:rPr>
      </w:pPr>
      <w:r w:rsidRPr="00DE4DFB">
        <w:rPr>
          <w:rFonts w:cs="David" w:hint="cs"/>
          <w:rtl/>
        </w:rPr>
        <w:tab/>
        <w:t>יואל, הקרבה המשפחתית בינינו לא תמנע ממני להוציא אותך החוצה.</w:t>
      </w:r>
    </w:p>
    <w:p w14:paraId="165DA0AB" w14:textId="77777777" w:rsidR="00DE4DFB" w:rsidRPr="00DE4DFB" w:rsidRDefault="00DE4DFB" w:rsidP="00DE4DFB">
      <w:pPr>
        <w:bidi/>
        <w:rPr>
          <w:rFonts w:cs="David" w:hint="cs"/>
          <w:rtl/>
        </w:rPr>
      </w:pPr>
    </w:p>
    <w:p w14:paraId="20E97A31" w14:textId="77777777" w:rsidR="00DE4DFB" w:rsidRPr="00DE4DFB" w:rsidRDefault="00DE4DFB" w:rsidP="00DE4DFB">
      <w:pPr>
        <w:pStyle w:val="Heading5"/>
        <w:jc w:val="left"/>
        <w:rPr>
          <w:rFonts w:hint="cs"/>
          <w:sz w:val="24"/>
          <w:rtl/>
        </w:rPr>
      </w:pPr>
      <w:r w:rsidRPr="00DE4DFB">
        <w:rPr>
          <w:rFonts w:hint="cs"/>
          <w:sz w:val="24"/>
          <w:u w:val="single"/>
          <w:rtl/>
        </w:rPr>
        <w:t xml:space="preserve">שלי </w:t>
      </w:r>
      <w:proofErr w:type="spellStart"/>
      <w:r w:rsidRPr="00DE4DFB">
        <w:rPr>
          <w:rFonts w:hint="cs"/>
          <w:sz w:val="24"/>
          <w:u w:val="single"/>
          <w:rtl/>
        </w:rPr>
        <w:t>יחימוביץ</w:t>
      </w:r>
      <w:proofErr w:type="spellEnd"/>
      <w:r w:rsidRPr="00DE4DFB">
        <w:rPr>
          <w:rFonts w:hint="cs"/>
          <w:sz w:val="24"/>
          <w:u w:val="single"/>
          <w:rtl/>
        </w:rPr>
        <w:t>:</w:t>
      </w:r>
    </w:p>
    <w:p w14:paraId="38017AE0" w14:textId="77777777" w:rsidR="00DE4DFB" w:rsidRPr="00DE4DFB" w:rsidRDefault="00DE4DFB" w:rsidP="00DE4DFB">
      <w:pPr>
        <w:pStyle w:val="Heading5"/>
        <w:jc w:val="left"/>
        <w:rPr>
          <w:rFonts w:hint="cs"/>
          <w:sz w:val="24"/>
          <w:rtl/>
        </w:rPr>
      </w:pPr>
    </w:p>
    <w:p w14:paraId="2BD3AB62" w14:textId="77777777" w:rsidR="00DE4DFB" w:rsidRPr="00DE4DFB" w:rsidRDefault="00DE4DFB" w:rsidP="00DE4DFB">
      <w:pPr>
        <w:bidi/>
        <w:rPr>
          <w:rFonts w:cs="David" w:hint="cs"/>
          <w:rtl/>
        </w:rPr>
      </w:pPr>
      <w:r w:rsidRPr="00DE4DFB">
        <w:rPr>
          <w:rFonts w:cs="David" w:hint="cs"/>
          <w:rtl/>
        </w:rPr>
        <w:tab/>
        <w:t>אדוני היושב ראש, אני אומרת את הדברים כדי להמחיש את עוצמת הדילמה שיש לי: מצד אחד לקצר את ימיה של הממשלה, ומצד שני להביע כאן עמדה מוסרית וערכית על ההסכם הקלוקל הזה. אני מודה ליועצת המשפטית על חוות הדעת המקיפה שלה; אמנם במערכת הפוליטית אני חדשה, אבל הכרתי את המערכת הפוליטית כמי שסיקרה אותה הרבה מאוד שנים, וראיתי הרבה הסכמים פוליטיים, חלקם אפילו ראויים לתואר "תרגילים מסריחים". אבל הסכם כל כך בוטה ועברייני עוד לא ראיתי בימי חיי. יש כאן קניית שלטון בכסף, יש כאן קניית מפלגה בכסף, יש כאן קניית חברי כנסת בכסף. אנחנו מדברים כאן על שורה של עבירות פליליות שטמונות בעצם ההסכם הכתוב הזה. על כן למרות הרצון האותנטי שלי לקצר את ימיה של ממשלה שבראשה עומד ראש הממשלה הנחקר ביותר בתולדות ההיסטוריה הדמוקרטית, ששם עצמו מעל החוק, למרות זאת אני אצביע נגד ההתפלגות הזאת, שלדעתי, לוקה בכשלים מוסריים וחוקיים חמורים, ומטבע הדברים שני הסעיפים הבאים אחר-כך כבר לא רלוונטיים.</w:t>
      </w:r>
    </w:p>
    <w:p w14:paraId="7262976E" w14:textId="77777777" w:rsidR="00DE4DFB" w:rsidRPr="00DE4DFB" w:rsidRDefault="00DE4DFB" w:rsidP="00DE4DFB">
      <w:pPr>
        <w:bidi/>
        <w:rPr>
          <w:rFonts w:cs="David" w:hint="cs"/>
          <w:rtl/>
        </w:rPr>
      </w:pPr>
    </w:p>
    <w:p w14:paraId="4B584614" w14:textId="77777777" w:rsidR="00DE4DFB" w:rsidRPr="00DE4DFB" w:rsidRDefault="00DE4DFB" w:rsidP="00DE4DFB">
      <w:pPr>
        <w:bidi/>
        <w:rPr>
          <w:rFonts w:cs="David" w:hint="cs"/>
          <w:u w:val="single"/>
          <w:rtl/>
        </w:rPr>
      </w:pPr>
      <w:r w:rsidRPr="00DE4DFB">
        <w:rPr>
          <w:rFonts w:cs="David" w:hint="cs"/>
          <w:u w:val="single"/>
          <w:rtl/>
        </w:rPr>
        <w:t>קריאה:</w:t>
      </w:r>
    </w:p>
    <w:p w14:paraId="1485557E" w14:textId="77777777" w:rsidR="00DE4DFB" w:rsidRPr="00DE4DFB" w:rsidRDefault="00DE4DFB" w:rsidP="00DE4DFB">
      <w:pPr>
        <w:bidi/>
        <w:rPr>
          <w:rFonts w:cs="David" w:hint="cs"/>
          <w:u w:val="single"/>
          <w:rtl/>
        </w:rPr>
      </w:pPr>
    </w:p>
    <w:p w14:paraId="5A2D8FA6" w14:textId="77777777" w:rsidR="00DE4DFB" w:rsidRPr="00DE4DFB" w:rsidRDefault="00DE4DFB" w:rsidP="00DE4DFB">
      <w:pPr>
        <w:bidi/>
        <w:rPr>
          <w:rFonts w:cs="David" w:hint="cs"/>
          <w:rtl/>
        </w:rPr>
      </w:pPr>
      <w:r w:rsidRPr="00DE4DFB">
        <w:rPr>
          <w:rFonts w:cs="David" w:hint="cs"/>
          <w:rtl/>
        </w:rPr>
        <w:tab/>
        <w:t>נכון.</w:t>
      </w:r>
    </w:p>
    <w:p w14:paraId="20ECBB15" w14:textId="77777777" w:rsidR="00DE4DFB" w:rsidRPr="00DE4DFB" w:rsidRDefault="00DE4DFB" w:rsidP="00DE4DFB">
      <w:pPr>
        <w:bidi/>
        <w:rPr>
          <w:rFonts w:cs="David" w:hint="cs"/>
          <w:rtl/>
        </w:rPr>
      </w:pPr>
    </w:p>
    <w:p w14:paraId="34D1DE0F" w14:textId="77777777" w:rsidR="00DE4DFB" w:rsidRPr="00DE4DFB" w:rsidRDefault="00DE4DFB" w:rsidP="00DE4DFB">
      <w:pPr>
        <w:bidi/>
        <w:rPr>
          <w:rFonts w:cs="David" w:hint="cs"/>
          <w:rtl/>
        </w:rPr>
      </w:pPr>
      <w:r w:rsidRPr="00DE4DFB">
        <w:rPr>
          <w:rFonts w:cs="David" w:hint="cs"/>
          <w:u w:val="single"/>
          <w:rtl/>
        </w:rPr>
        <w:t>משה שרוני:</w:t>
      </w:r>
    </w:p>
    <w:p w14:paraId="7240BF96" w14:textId="77777777" w:rsidR="00DE4DFB" w:rsidRPr="00DE4DFB" w:rsidRDefault="00DE4DFB" w:rsidP="00DE4DFB">
      <w:pPr>
        <w:bidi/>
        <w:rPr>
          <w:rFonts w:cs="David" w:hint="cs"/>
          <w:rtl/>
        </w:rPr>
      </w:pPr>
    </w:p>
    <w:p w14:paraId="3902CB0A" w14:textId="77777777" w:rsidR="00DE4DFB" w:rsidRPr="00DE4DFB" w:rsidRDefault="00DE4DFB" w:rsidP="00DE4DFB">
      <w:pPr>
        <w:bidi/>
        <w:rPr>
          <w:rFonts w:cs="David" w:hint="cs"/>
          <w:rtl/>
        </w:rPr>
      </w:pPr>
      <w:r w:rsidRPr="00DE4DFB">
        <w:rPr>
          <w:rFonts w:cs="David" w:hint="cs"/>
          <w:rtl/>
        </w:rPr>
        <w:tab/>
        <w:t xml:space="preserve">חברת הכנסת שלי </w:t>
      </w:r>
      <w:proofErr w:type="spellStart"/>
      <w:r w:rsidRPr="00DE4DFB">
        <w:rPr>
          <w:rFonts w:cs="David" w:hint="cs"/>
          <w:rtl/>
        </w:rPr>
        <w:t>יחימוביץ</w:t>
      </w:r>
      <w:proofErr w:type="spellEnd"/>
      <w:r w:rsidRPr="00DE4DFB">
        <w:rPr>
          <w:rFonts w:cs="David" w:hint="cs"/>
          <w:rtl/>
        </w:rPr>
        <w:t>', אם זה פלילי תלכי למשטרה, שתחקור את העניין. אל תוציאי מילים כאלה. יש גבול לכל דבר.</w:t>
      </w:r>
    </w:p>
    <w:p w14:paraId="3B3407B0" w14:textId="77777777" w:rsidR="00DE4DFB" w:rsidRPr="00DE4DFB" w:rsidRDefault="00DE4DFB" w:rsidP="00DE4DFB">
      <w:pPr>
        <w:bidi/>
        <w:rPr>
          <w:rFonts w:cs="David" w:hint="cs"/>
          <w:rtl/>
        </w:rPr>
      </w:pPr>
    </w:p>
    <w:p w14:paraId="5617C899" w14:textId="77777777" w:rsidR="00DE4DFB" w:rsidRPr="00DE4DFB" w:rsidRDefault="00DE4DFB" w:rsidP="00DE4DFB">
      <w:pPr>
        <w:bidi/>
        <w:rPr>
          <w:rFonts w:cs="David" w:hint="cs"/>
          <w:rtl/>
        </w:rPr>
      </w:pPr>
      <w:r w:rsidRPr="00DE4DFB">
        <w:rPr>
          <w:rFonts w:cs="David" w:hint="cs"/>
          <w:u w:val="single"/>
          <w:rtl/>
        </w:rPr>
        <w:t>אבשלום וילן:</w:t>
      </w:r>
    </w:p>
    <w:p w14:paraId="6977715E" w14:textId="77777777" w:rsidR="00DE4DFB" w:rsidRPr="00DE4DFB" w:rsidRDefault="00DE4DFB" w:rsidP="00DE4DFB">
      <w:pPr>
        <w:bidi/>
        <w:rPr>
          <w:rFonts w:cs="David" w:hint="cs"/>
          <w:rtl/>
        </w:rPr>
      </w:pPr>
    </w:p>
    <w:p w14:paraId="2645108C" w14:textId="77777777" w:rsidR="00DE4DFB" w:rsidRPr="00DE4DFB" w:rsidRDefault="00DE4DFB" w:rsidP="00DE4DFB">
      <w:pPr>
        <w:bidi/>
        <w:rPr>
          <w:rFonts w:cs="David" w:hint="cs"/>
          <w:rtl/>
        </w:rPr>
      </w:pPr>
      <w:r w:rsidRPr="00DE4DFB">
        <w:rPr>
          <w:rFonts w:cs="David" w:hint="cs"/>
          <w:rtl/>
        </w:rPr>
        <w:tab/>
        <w:t>יש לנו יועצת משפטית, ועל-פיה אנחנו פועלים.</w:t>
      </w:r>
    </w:p>
    <w:p w14:paraId="429885D4" w14:textId="77777777" w:rsidR="00DE4DFB" w:rsidRPr="00DE4DFB" w:rsidRDefault="00DE4DFB" w:rsidP="00DE4DFB">
      <w:pPr>
        <w:bidi/>
        <w:rPr>
          <w:rFonts w:cs="David" w:hint="cs"/>
          <w:rtl/>
        </w:rPr>
      </w:pPr>
    </w:p>
    <w:p w14:paraId="7052EDFB" w14:textId="77777777" w:rsidR="00DE4DFB" w:rsidRPr="00DE4DFB" w:rsidRDefault="00DE4DFB" w:rsidP="00DE4DFB">
      <w:pPr>
        <w:bidi/>
        <w:rPr>
          <w:rFonts w:cs="David" w:hint="cs"/>
          <w:rtl/>
        </w:rPr>
      </w:pPr>
      <w:r w:rsidRPr="00DE4DFB">
        <w:rPr>
          <w:rFonts w:cs="David" w:hint="cs"/>
          <w:u w:val="single"/>
          <w:rtl/>
        </w:rPr>
        <w:t>משה שרוני:</w:t>
      </w:r>
    </w:p>
    <w:p w14:paraId="38809977" w14:textId="77777777" w:rsidR="00DE4DFB" w:rsidRPr="00DE4DFB" w:rsidRDefault="00DE4DFB" w:rsidP="00DE4DFB">
      <w:pPr>
        <w:bidi/>
        <w:rPr>
          <w:rFonts w:cs="David" w:hint="cs"/>
          <w:rtl/>
        </w:rPr>
      </w:pPr>
    </w:p>
    <w:p w14:paraId="388C37A2" w14:textId="77777777" w:rsidR="00DE4DFB" w:rsidRPr="00DE4DFB" w:rsidRDefault="00DE4DFB" w:rsidP="00DE4DFB">
      <w:pPr>
        <w:bidi/>
        <w:ind w:left="570"/>
        <w:rPr>
          <w:rFonts w:cs="David" w:hint="cs"/>
          <w:rtl/>
        </w:rPr>
      </w:pPr>
      <w:r w:rsidRPr="00DE4DFB">
        <w:rPr>
          <w:rFonts w:cs="David" w:hint="cs"/>
          <w:rtl/>
        </w:rPr>
        <w:t xml:space="preserve">וילן, את החוכמות שלך אני מכיר. </w:t>
      </w:r>
    </w:p>
    <w:p w14:paraId="763F0DAD" w14:textId="77777777" w:rsidR="00DE4DFB" w:rsidRPr="00DE4DFB" w:rsidRDefault="00DE4DFB" w:rsidP="00DE4DFB">
      <w:pPr>
        <w:bidi/>
        <w:rPr>
          <w:rFonts w:cs="David" w:hint="cs"/>
          <w:rtl/>
        </w:rPr>
      </w:pPr>
    </w:p>
    <w:p w14:paraId="6BFC9F27" w14:textId="77777777" w:rsidR="00DE4DFB" w:rsidRPr="00DE4DFB" w:rsidRDefault="00DE4DFB" w:rsidP="00DE4DFB">
      <w:pPr>
        <w:bidi/>
        <w:rPr>
          <w:rFonts w:cs="David"/>
        </w:rPr>
      </w:pPr>
      <w:r w:rsidRPr="00DE4DFB">
        <w:rPr>
          <w:rFonts w:cs="David" w:hint="cs"/>
          <w:u w:val="single"/>
          <w:rtl/>
        </w:rPr>
        <w:t>היו"ר דוד טל:</w:t>
      </w:r>
    </w:p>
    <w:p w14:paraId="55729E5E" w14:textId="77777777" w:rsidR="00DE4DFB" w:rsidRPr="00DE4DFB" w:rsidRDefault="00DE4DFB" w:rsidP="00DE4DFB">
      <w:pPr>
        <w:bidi/>
        <w:rPr>
          <w:rFonts w:cs="David" w:hint="cs"/>
          <w:rtl/>
        </w:rPr>
      </w:pPr>
    </w:p>
    <w:p w14:paraId="29325816" w14:textId="77777777" w:rsidR="00DE4DFB" w:rsidRPr="00DE4DFB" w:rsidRDefault="00DE4DFB" w:rsidP="00DE4DFB">
      <w:pPr>
        <w:bidi/>
        <w:rPr>
          <w:rFonts w:cs="David" w:hint="cs"/>
          <w:rtl/>
        </w:rPr>
      </w:pPr>
      <w:r w:rsidRPr="00DE4DFB">
        <w:rPr>
          <w:rFonts w:cs="David" w:hint="cs"/>
          <w:rtl/>
        </w:rPr>
        <w:tab/>
        <w:t>גדעון סער ברשות הדיבור.</w:t>
      </w:r>
    </w:p>
    <w:p w14:paraId="0B6A18F7" w14:textId="77777777" w:rsidR="00DE4DFB" w:rsidRPr="00DE4DFB" w:rsidRDefault="00DE4DFB" w:rsidP="00DE4DFB">
      <w:pPr>
        <w:bidi/>
        <w:rPr>
          <w:rFonts w:cs="David" w:hint="cs"/>
          <w:rtl/>
        </w:rPr>
      </w:pPr>
    </w:p>
    <w:p w14:paraId="004C6E76" w14:textId="77777777" w:rsidR="00DE4DFB" w:rsidRDefault="00DE4DFB" w:rsidP="00DE4DFB">
      <w:pPr>
        <w:bidi/>
        <w:rPr>
          <w:rFonts w:cs="David" w:hint="cs"/>
          <w:u w:val="single"/>
          <w:rtl/>
        </w:rPr>
      </w:pPr>
      <w:r w:rsidRPr="00DE4DFB">
        <w:rPr>
          <w:rFonts w:cs="David"/>
          <w:u w:val="single"/>
          <w:rtl/>
        </w:rPr>
        <w:br w:type="page"/>
      </w:r>
    </w:p>
    <w:p w14:paraId="0F365739" w14:textId="77777777" w:rsidR="00DE4DFB" w:rsidRDefault="00DE4DFB" w:rsidP="00DE4DFB">
      <w:pPr>
        <w:bidi/>
        <w:rPr>
          <w:rFonts w:cs="David" w:hint="cs"/>
          <w:u w:val="single"/>
          <w:rtl/>
        </w:rPr>
      </w:pPr>
    </w:p>
    <w:p w14:paraId="32BCDB95" w14:textId="77777777" w:rsidR="00DE4DFB" w:rsidRDefault="00DE4DFB" w:rsidP="00DE4DFB">
      <w:pPr>
        <w:bidi/>
        <w:rPr>
          <w:rFonts w:cs="David" w:hint="cs"/>
          <w:u w:val="single"/>
          <w:rtl/>
        </w:rPr>
      </w:pPr>
    </w:p>
    <w:p w14:paraId="1240BBFA" w14:textId="77777777" w:rsidR="00DE4DFB" w:rsidRPr="00DE4DFB" w:rsidRDefault="00DE4DFB" w:rsidP="00DE4DFB">
      <w:pPr>
        <w:bidi/>
        <w:rPr>
          <w:rFonts w:cs="David" w:hint="cs"/>
          <w:rtl/>
        </w:rPr>
      </w:pPr>
      <w:r w:rsidRPr="00DE4DFB">
        <w:rPr>
          <w:rFonts w:cs="David" w:hint="cs"/>
          <w:u w:val="single"/>
          <w:rtl/>
        </w:rPr>
        <w:t>אבשלום וילן:</w:t>
      </w:r>
    </w:p>
    <w:p w14:paraId="5878317F" w14:textId="77777777" w:rsidR="00DE4DFB" w:rsidRPr="00DE4DFB" w:rsidRDefault="00DE4DFB" w:rsidP="00DE4DFB">
      <w:pPr>
        <w:bidi/>
        <w:rPr>
          <w:rFonts w:cs="David" w:hint="cs"/>
          <w:rtl/>
        </w:rPr>
      </w:pPr>
    </w:p>
    <w:p w14:paraId="160FC083" w14:textId="77777777" w:rsidR="00DE4DFB" w:rsidRPr="00DE4DFB" w:rsidRDefault="00DE4DFB" w:rsidP="00DE4DFB">
      <w:pPr>
        <w:bidi/>
        <w:rPr>
          <w:rFonts w:cs="David" w:hint="cs"/>
          <w:rtl/>
        </w:rPr>
      </w:pPr>
      <w:r w:rsidRPr="00DE4DFB">
        <w:rPr>
          <w:rFonts w:cs="David" w:hint="cs"/>
          <w:rtl/>
        </w:rPr>
        <w:tab/>
        <w:t>- - -</w:t>
      </w:r>
    </w:p>
    <w:p w14:paraId="7559203A" w14:textId="77777777" w:rsidR="00DE4DFB" w:rsidRPr="00DE4DFB" w:rsidRDefault="00DE4DFB" w:rsidP="00DE4DFB">
      <w:pPr>
        <w:bidi/>
        <w:rPr>
          <w:rFonts w:cs="David" w:hint="cs"/>
          <w:rtl/>
        </w:rPr>
      </w:pPr>
    </w:p>
    <w:p w14:paraId="77364B93" w14:textId="77777777" w:rsidR="00DE4DFB" w:rsidRPr="00DE4DFB" w:rsidRDefault="00DE4DFB" w:rsidP="00DE4DFB">
      <w:pPr>
        <w:bidi/>
        <w:rPr>
          <w:rFonts w:cs="David" w:hint="cs"/>
          <w:rtl/>
        </w:rPr>
      </w:pPr>
      <w:r w:rsidRPr="00DE4DFB">
        <w:rPr>
          <w:rFonts w:cs="David" w:hint="cs"/>
          <w:u w:val="single"/>
          <w:rtl/>
        </w:rPr>
        <w:t>משה שרוני:</w:t>
      </w:r>
    </w:p>
    <w:p w14:paraId="78FE4601" w14:textId="77777777" w:rsidR="00DE4DFB" w:rsidRPr="00DE4DFB" w:rsidRDefault="00DE4DFB" w:rsidP="00DE4DFB">
      <w:pPr>
        <w:bidi/>
        <w:rPr>
          <w:rFonts w:cs="David" w:hint="cs"/>
          <w:rtl/>
        </w:rPr>
      </w:pPr>
    </w:p>
    <w:p w14:paraId="4DD07B17" w14:textId="77777777" w:rsidR="00DE4DFB" w:rsidRPr="00DE4DFB" w:rsidRDefault="00DE4DFB" w:rsidP="00DE4DFB">
      <w:pPr>
        <w:bidi/>
        <w:rPr>
          <w:rFonts w:cs="David" w:hint="cs"/>
          <w:rtl/>
        </w:rPr>
      </w:pPr>
      <w:r w:rsidRPr="00DE4DFB">
        <w:rPr>
          <w:rFonts w:cs="David" w:hint="cs"/>
          <w:rtl/>
        </w:rPr>
        <w:tab/>
        <w:t xml:space="preserve"> באמת, אל תרד לרמה הנמוכה של גלנטי, אני מבקש.</w:t>
      </w:r>
    </w:p>
    <w:p w14:paraId="520EFC64" w14:textId="77777777" w:rsidR="00DE4DFB" w:rsidRPr="00DE4DFB" w:rsidRDefault="00DE4DFB" w:rsidP="00DE4DFB">
      <w:pPr>
        <w:bidi/>
        <w:rPr>
          <w:rFonts w:cs="David" w:hint="cs"/>
          <w:rtl/>
        </w:rPr>
      </w:pPr>
    </w:p>
    <w:p w14:paraId="23F57CC5" w14:textId="77777777" w:rsidR="00DE4DFB" w:rsidRPr="00DE4DFB" w:rsidRDefault="00DE4DFB" w:rsidP="00DE4DFB">
      <w:pPr>
        <w:bidi/>
        <w:rPr>
          <w:rFonts w:cs="David"/>
        </w:rPr>
      </w:pPr>
      <w:r w:rsidRPr="00DE4DFB">
        <w:rPr>
          <w:rFonts w:cs="David" w:hint="cs"/>
          <w:u w:val="single"/>
          <w:rtl/>
        </w:rPr>
        <w:t>היו"ר דוד טל:</w:t>
      </w:r>
    </w:p>
    <w:p w14:paraId="1BC04F63" w14:textId="77777777" w:rsidR="00DE4DFB" w:rsidRPr="00DE4DFB" w:rsidRDefault="00DE4DFB" w:rsidP="00DE4DFB">
      <w:pPr>
        <w:bidi/>
        <w:rPr>
          <w:rFonts w:cs="David" w:hint="cs"/>
          <w:rtl/>
        </w:rPr>
      </w:pPr>
    </w:p>
    <w:p w14:paraId="3BB236D2" w14:textId="77777777" w:rsidR="00DE4DFB" w:rsidRPr="00DE4DFB" w:rsidRDefault="00DE4DFB" w:rsidP="00DE4DFB">
      <w:pPr>
        <w:bidi/>
        <w:rPr>
          <w:rFonts w:cs="David" w:hint="cs"/>
          <w:rtl/>
        </w:rPr>
      </w:pPr>
      <w:r w:rsidRPr="00DE4DFB">
        <w:rPr>
          <w:rFonts w:cs="David" w:hint="cs"/>
          <w:rtl/>
        </w:rPr>
        <w:tab/>
        <w:t>רבותיי, גדעון סער צרוד מאוד היום, תנו לו לדבר.</w:t>
      </w:r>
    </w:p>
    <w:p w14:paraId="3EEDF66C" w14:textId="77777777" w:rsidR="00DE4DFB" w:rsidRPr="00DE4DFB" w:rsidRDefault="00DE4DFB" w:rsidP="00DE4DFB">
      <w:pPr>
        <w:bidi/>
        <w:rPr>
          <w:rFonts w:cs="David" w:hint="cs"/>
          <w:rtl/>
        </w:rPr>
      </w:pPr>
    </w:p>
    <w:p w14:paraId="4A1368CC" w14:textId="77777777" w:rsidR="00DE4DFB" w:rsidRPr="00DE4DFB" w:rsidRDefault="00DE4DFB" w:rsidP="00DE4DFB">
      <w:pPr>
        <w:bidi/>
        <w:rPr>
          <w:rFonts w:cs="David" w:hint="cs"/>
          <w:u w:val="single"/>
          <w:rtl/>
        </w:rPr>
      </w:pPr>
      <w:r w:rsidRPr="00DE4DFB">
        <w:rPr>
          <w:rFonts w:cs="David" w:hint="cs"/>
          <w:u w:val="single"/>
          <w:rtl/>
        </w:rPr>
        <w:t>קריאה:</w:t>
      </w:r>
    </w:p>
    <w:p w14:paraId="65A83299" w14:textId="77777777" w:rsidR="00DE4DFB" w:rsidRPr="00DE4DFB" w:rsidRDefault="00DE4DFB" w:rsidP="00DE4DFB">
      <w:pPr>
        <w:bidi/>
        <w:rPr>
          <w:rFonts w:cs="David" w:hint="cs"/>
          <w:u w:val="single"/>
          <w:rtl/>
        </w:rPr>
      </w:pPr>
    </w:p>
    <w:p w14:paraId="00AA0548" w14:textId="77777777" w:rsidR="00DE4DFB" w:rsidRPr="00DE4DFB" w:rsidRDefault="00DE4DFB" w:rsidP="00DE4DFB">
      <w:pPr>
        <w:bidi/>
        <w:rPr>
          <w:rFonts w:cs="David" w:hint="cs"/>
          <w:rtl/>
        </w:rPr>
      </w:pPr>
      <w:r w:rsidRPr="00DE4DFB">
        <w:rPr>
          <w:rFonts w:cs="David" w:hint="cs"/>
          <w:rtl/>
        </w:rPr>
        <w:tab/>
        <w:t>מה אתה כל-כך צרוד?</w:t>
      </w:r>
    </w:p>
    <w:p w14:paraId="15994BA3" w14:textId="77777777" w:rsidR="00DE4DFB" w:rsidRPr="00DE4DFB" w:rsidRDefault="00DE4DFB" w:rsidP="00DE4DFB">
      <w:pPr>
        <w:bidi/>
        <w:rPr>
          <w:rFonts w:cs="David" w:hint="cs"/>
          <w:rtl/>
        </w:rPr>
      </w:pPr>
    </w:p>
    <w:p w14:paraId="34F773B3" w14:textId="77777777" w:rsidR="00DE4DFB" w:rsidRPr="00DE4DFB" w:rsidRDefault="00DE4DFB" w:rsidP="00DE4DFB">
      <w:pPr>
        <w:bidi/>
        <w:rPr>
          <w:rFonts w:cs="David" w:hint="cs"/>
          <w:u w:val="single"/>
          <w:rtl/>
        </w:rPr>
      </w:pPr>
      <w:r w:rsidRPr="00DE4DFB">
        <w:rPr>
          <w:rFonts w:cs="David" w:hint="cs"/>
          <w:u w:val="single"/>
          <w:rtl/>
        </w:rPr>
        <w:t>גדעון סער:</w:t>
      </w:r>
    </w:p>
    <w:p w14:paraId="141E63F2" w14:textId="77777777" w:rsidR="00DE4DFB" w:rsidRPr="00DE4DFB" w:rsidRDefault="00DE4DFB" w:rsidP="00DE4DFB">
      <w:pPr>
        <w:bidi/>
        <w:rPr>
          <w:rFonts w:cs="David" w:hint="cs"/>
          <w:u w:val="single"/>
          <w:rtl/>
        </w:rPr>
      </w:pPr>
    </w:p>
    <w:p w14:paraId="6CED08CD" w14:textId="77777777" w:rsidR="00DE4DFB" w:rsidRPr="00DE4DFB" w:rsidRDefault="00DE4DFB" w:rsidP="00DE4DFB">
      <w:pPr>
        <w:bidi/>
        <w:rPr>
          <w:rFonts w:cs="David" w:hint="cs"/>
          <w:rtl/>
        </w:rPr>
      </w:pPr>
      <w:r w:rsidRPr="00DE4DFB">
        <w:rPr>
          <w:rFonts w:cs="David" w:hint="cs"/>
          <w:rtl/>
        </w:rPr>
        <w:tab/>
        <w:t>אני לא יודע, אבל שטייניץ הרוויח, הוא ינמק היום את הצעת האי אמון.</w:t>
      </w:r>
    </w:p>
    <w:p w14:paraId="5C778669" w14:textId="77777777" w:rsidR="00DE4DFB" w:rsidRPr="00DE4DFB" w:rsidRDefault="00DE4DFB" w:rsidP="00DE4DFB">
      <w:pPr>
        <w:bidi/>
        <w:rPr>
          <w:rFonts w:cs="David" w:hint="cs"/>
          <w:rtl/>
        </w:rPr>
      </w:pPr>
    </w:p>
    <w:p w14:paraId="706C5BF5" w14:textId="77777777" w:rsidR="00DE4DFB" w:rsidRPr="00DE4DFB" w:rsidRDefault="00DE4DFB" w:rsidP="00DE4DFB">
      <w:pPr>
        <w:bidi/>
        <w:ind w:firstLine="567"/>
        <w:rPr>
          <w:rFonts w:cs="David" w:hint="cs"/>
          <w:rtl/>
        </w:rPr>
      </w:pPr>
      <w:r w:rsidRPr="00DE4DFB">
        <w:rPr>
          <w:rFonts w:cs="David" w:hint="cs"/>
          <w:rtl/>
        </w:rPr>
        <w:t xml:space="preserve">כפי שהציגה היועצת המשפטית בפתח דבריה, עומדות בפנינו שלוש בקשות: עומדת בפנינו בקשה להתפלגות; עומדת בפנינו בקשה לתת שם סיעה המחבר את הסיעה המבקשת למפלגתו של </w:t>
      </w:r>
      <w:proofErr w:type="spellStart"/>
      <w:r w:rsidRPr="00DE4DFB">
        <w:rPr>
          <w:rFonts w:cs="David" w:hint="cs"/>
          <w:rtl/>
        </w:rPr>
        <w:t>גאידמק</w:t>
      </w:r>
      <w:proofErr w:type="spellEnd"/>
      <w:r w:rsidRPr="00DE4DFB">
        <w:rPr>
          <w:rFonts w:cs="David" w:hint="cs"/>
          <w:rtl/>
        </w:rPr>
        <w:t xml:space="preserve"> בעצם קישור המילה "צדק". לנציג סיעת הגמלאים הפריע שמופיעה המילה "גמלאים",  לי מפריע שמופיעה המילה "צדק", כי לדעתי, כאן הבעייתיות; בקשה שלישית היא לעשות </w:t>
      </w:r>
      <w:proofErr w:type="spellStart"/>
      <w:r w:rsidRPr="00DE4DFB">
        <w:rPr>
          <w:rFonts w:cs="David" w:hint="cs"/>
          <w:rtl/>
        </w:rPr>
        <w:t>אפיליאציה</w:t>
      </w:r>
      <w:proofErr w:type="spellEnd"/>
      <w:r w:rsidRPr="00DE4DFB">
        <w:rPr>
          <w:rFonts w:cs="David" w:hint="cs"/>
          <w:rtl/>
        </w:rPr>
        <w:t xml:space="preserve"> למפלגה של </w:t>
      </w:r>
      <w:proofErr w:type="spellStart"/>
      <w:r w:rsidRPr="00DE4DFB">
        <w:rPr>
          <w:rFonts w:cs="David" w:hint="cs"/>
          <w:rtl/>
        </w:rPr>
        <w:t>גאידמק</w:t>
      </w:r>
      <w:proofErr w:type="spellEnd"/>
      <w:r w:rsidRPr="00DE4DFB">
        <w:rPr>
          <w:rFonts w:cs="David" w:hint="cs"/>
          <w:rtl/>
        </w:rPr>
        <w:t xml:space="preserve">, דהיינו שהמפלגה הזאת תייצג מפלגתו של </w:t>
      </w:r>
      <w:proofErr w:type="spellStart"/>
      <w:r w:rsidRPr="00DE4DFB">
        <w:rPr>
          <w:rFonts w:cs="David" w:hint="cs"/>
          <w:rtl/>
        </w:rPr>
        <w:t>גאידמק</w:t>
      </w:r>
      <w:proofErr w:type="spellEnd"/>
      <w:r w:rsidRPr="00DE4DFB">
        <w:rPr>
          <w:rFonts w:cs="David" w:hint="cs"/>
          <w:rtl/>
        </w:rPr>
        <w:t xml:space="preserve">, מפלגת "צדק חברתי", ובעיניי ספק רב האם אנחנו יכולים לתת ייצוג למפלגה שלא זכתה לאמון הבוחר. </w:t>
      </w:r>
    </w:p>
    <w:p w14:paraId="0810C2D7" w14:textId="77777777" w:rsidR="00DE4DFB" w:rsidRPr="00DE4DFB" w:rsidRDefault="00DE4DFB" w:rsidP="00DE4DFB">
      <w:pPr>
        <w:bidi/>
        <w:ind w:firstLine="567"/>
        <w:rPr>
          <w:rFonts w:cs="David" w:hint="cs"/>
          <w:rtl/>
        </w:rPr>
      </w:pPr>
    </w:p>
    <w:p w14:paraId="060F56E6" w14:textId="77777777" w:rsidR="00DE4DFB" w:rsidRPr="00DE4DFB" w:rsidRDefault="00DE4DFB" w:rsidP="00DE4DFB">
      <w:pPr>
        <w:bidi/>
        <w:ind w:firstLine="567"/>
        <w:rPr>
          <w:rFonts w:cs="David" w:hint="cs"/>
          <w:rtl/>
        </w:rPr>
      </w:pPr>
      <w:r w:rsidRPr="00DE4DFB">
        <w:rPr>
          <w:rFonts w:cs="David" w:hint="cs"/>
          <w:rtl/>
        </w:rPr>
        <w:t xml:space="preserve">אבל אנחנו צריכים להכריע בשיקול דעת בכל אחת מהנקודות הללו. היקף שיקול הדעת של הוועדה הזאת כאשר היא דנה בבקשות התפלגות, למעשה, לא קיים. כתוב: "נמסרה הודעה, תאשר הוועדה". אגב, לפני תחילת שנות ה-90, שאז היה התרגיל המסריח, לא הייתה מגבלה בנושא ההתפלגות. המחוקק קבע את העניין של שליש כאבן הבוחן המאפשר את ההתפלגות. </w:t>
      </w:r>
    </w:p>
    <w:p w14:paraId="15857027" w14:textId="77777777" w:rsidR="00DE4DFB" w:rsidRPr="00DE4DFB" w:rsidRDefault="00DE4DFB" w:rsidP="00DE4DFB">
      <w:pPr>
        <w:bidi/>
        <w:ind w:firstLine="567"/>
        <w:rPr>
          <w:rFonts w:cs="David" w:hint="cs"/>
          <w:rtl/>
        </w:rPr>
      </w:pPr>
    </w:p>
    <w:p w14:paraId="3B2C3D4B" w14:textId="77777777" w:rsidR="00DE4DFB" w:rsidRPr="00DE4DFB" w:rsidRDefault="00DE4DFB" w:rsidP="00DE4DFB">
      <w:pPr>
        <w:bidi/>
        <w:ind w:firstLine="567"/>
        <w:rPr>
          <w:rFonts w:cs="David" w:hint="cs"/>
          <w:rtl/>
        </w:rPr>
      </w:pPr>
      <w:r w:rsidRPr="00DE4DFB">
        <w:rPr>
          <w:rFonts w:cs="David" w:hint="cs"/>
          <w:rtl/>
        </w:rPr>
        <w:t xml:space="preserve">אנחנו גם חיים בבניין הזה וזוכרים איך ומתי התחיל הסכסוך בסיעת הגמלאים. הוא התחיל </w:t>
      </w:r>
      <w:r w:rsidRPr="00DE4DFB">
        <w:rPr>
          <w:rFonts w:cs="David"/>
          <w:rtl/>
        </w:rPr>
        <w:t>–</w:t>
      </w:r>
      <w:r w:rsidRPr="00DE4DFB">
        <w:rPr>
          <w:rFonts w:cs="David" w:hint="cs"/>
          <w:rtl/>
        </w:rPr>
        <w:t xml:space="preserve"> אם מותר לי להגיד את זה ככה </w:t>
      </w:r>
      <w:r w:rsidRPr="00DE4DFB">
        <w:rPr>
          <w:rFonts w:cs="David"/>
          <w:rtl/>
        </w:rPr>
        <w:t>–</w:t>
      </w:r>
      <w:r w:rsidRPr="00DE4DFB">
        <w:rPr>
          <w:rFonts w:cs="David" w:hint="cs"/>
          <w:rtl/>
        </w:rPr>
        <w:t xml:space="preserve"> בעידן ה"טרום </w:t>
      </w:r>
      <w:proofErr w:type="spellStart"/>
      <w:r w:rsidRPr="00DE4DFB">
        <w:rPr>
          <w:rFonts w:cs="David" w:hint="cs"/>
          <w:rtl/>
        </w:rPr>
        <w:t>גאידמקי</w:t>
      </w:r>
      <w:proofErr w:type="spellEnd"/>
      <w:r w:rsidRPr="00DE4DFB">
        <w:rPr>
          <w:rFonts w:cs="David" w:hint="cs"/>
          <w:rtl/>
        </w:rPr>
        <w:t>" במובן של ההסכם שבפנינו. היה ויכוח על חוק הקצבאות, ושרוני הודח מוועדת העבודה והרווחה, והכול אתם זוכרים כי הכול היה בסך-הכול בכנס הקודם. כפי שאמר יושב ראש ועדת הכנסת, מעולם כאשר התקיימו דרישות החוק לא אמרה ועדת הכנסת "לא" לעצם בקשת ההתפלגות.</w:t>
      </w:r>
    </w:p>
    <w:p w14:paraId="2B3837C5" w14:textId="77777777" w:rsidR="00DE4DFB" w:rsidRPr="00DE4DFB" w:rsidRDefault="00DE4DFB" w:rsidP="00DE4DFB">
      <w:pPr>
        <w:bidi/>
        <w:ind w:firstLine="567"/>
        <w:rPr>
          <w:rFonts w:cs="David" w:hint="cs"/>
          <w:rtl/>
        </w:rPr>
      </w:pPr>
    </w:p>
    <w:p w14:paraId="26C04C05" w14:textId="77777777" w:rsidR="00DE4DFB" w:rsidRPr="00DE4DFB" w:rsidRDefault="00DE4DFB" w:rsidP="00DE4DFB">
      <w:pPr>
        <w:bidi/>
        <w:ind w:firstLine="567"/>
        <w:rPr>
          <w:rFonts w:cs="David" w:hint="cs"/>
          <w:rtl/>
        </w:rPr>
      </w:pPr>
      <w:r w:rsidRPr="00DE4DFB">
        <w:rPr>
          <w:rFonts w:cs="David" w:hint="cs"/>
          <w:rtl/>
        </w:rPr>
        <w:t xml:space="preserve"> אני לא רוצה לומר מעבר לזה כי אינני רוצה לגרור את הדיון הזה לפולמוס פוליטי. אבל אני רק רוצה לומר שאני זוכר היטב את אותו יום בנובמבר 2005, שבו ביקש ראש הממשלה לפלג את סיעתי, ועד שלא הובטחו בשיחות </w:t>
      </w:r>
      <w:r w:rsidRPr="00DE4DFB">
        <w:rPr>
          <w:rFonts w:cs="David"/>
          <w:rtl/>
        </w:rPr>
        <w:t>–</w:t>
      </w:r>
      <w:r w:rsidRPr="00DE4DFB">
        <w:rPr>
          <w:rFonts w:cs="David" w:hint="cs"/>
          <w:rtl/>
        </w:rPr>
        <w:t xml:space="preserve"> אמנם בעל-פה, לא בכתב </w:t>
      </w:r>
      <w:r w:rsidRPr="00DE4DFB">
        <w:rPr>
          <w:rFonts w:cs="David"/>
          <w:rtl/>
        </w:rPr>
        <w:t>–</w:t>
      </w:r>
      <w:r w:rsidRPr="00DE4DFB">
        <w:rPr>
          <w:rFonts w:cs="David" w:hint="cs"/>
          <w:rtl/>
        </w:rPr>
        <w:t xml:space="preserve"> שהתקיימו בינו לבין חברי כנסת מסיעת הליכוד מקומות בכנסת </w:t>
      </w:r>
      <w:r w:rsidRPr="00DE4DFB">
        <w:rPr>
          <w:rFonts w:cs="David"/>
          <w:rtl/>
        </w:rPr>
        <w:t>–</w:t>
      </w:r>
      <w:r w:rsidRPr="00DE4DFB">
        <w:rPr>
          <w:rFonts w:cs="David" w:hint="cs"/>
          <w:rtl/>
        </w:rPr>
        <w:t xml:space="preserve"> ועד לאיזה מקום הם יקבלו את המקומות האלה </w:t>
      </w:r>
      <w:r w:rsidRPr="00DE4DFB">
        <w:rPr>
          <w:rFonts w:cs="David"/>
          <w:rtl/>
        </w:rPr>
        <w:t>–</w:t>
      </w:r>
      <w:r w:rsidRPr="00DE4DFB">
        <w:rPr>
          <w:rFonts w:cs="David" w:hint="cs"/>
          <w:rtl/>
        </w:rPr>
        <w:t xml:space="preserve"> לא התאפשר אותו שליש ולא התאפשר לפלג את סיעת הליכוד ולגנוב את השלטון. אבל אני אומר את זה כרגע כהערת אגב בלבד כדי להרחיב את היריעה ההיסטורית לאלה שיש להם תמיד תפיסה סלקטיבית לגבי </w:t>
      </w:r>
      <w:r w:rsidRPr="00DE4DFB">
        <w:rPr>
          <w:rFonts w:cs="David"/>
          <w:rtl/>
        </w:rPr>
        <w:t>–</w:t>
      </w:r>
      <w:r w:rsidRPr="00DE4DFB">
        <w:rPr>
          <w:rFonts w:cs="David" w:hint="cs"/>
          <w:rtl/>
        </w:rPr>
        <w:t xml:space="preserve"> אני אשתמש במילה </w:t>
      </w:r>
      <w:proofErr w:type="spellStart"/>
      <w:r w:rsidRPr="00DE4DFB">
        <w:rPr>
          <w:rFonts w:cs="David" w:hint="cs"/>
          <w:rtl/>
        </w:rPr>
        <w:t>פופולרית</w:t>
      </w:r>
      <w:proofErr w:type="spellEnd"/>
      <w:r w:rsidRPr="00DE4DFB">
        <w:rPr>
          <w:rFonts w:cs="David" w:hint="cs"/>
          <w:rtl/>
        </w:rPr>
        <w:t xml:space="preserve"> היום </w:t>
      </w:r>
      <w:r w:rsidRPr="00DE4DFB">
        <w:rPr>
          <w:rFonts w:cs="David"/>
          <w:rtl/>
        </w:rPr>
        <w:t>–</w:t>
      </w:r>
      <w:r w:rsidRPr="00DE4DFB">
        <w:rPr>
          <w:rFonts w:cs="David" w:hint="cs"/>
          <w:rtl/>
        </w:rPr>
        <w:t xml:space="preserve"> ה"צדק".</w:t>
      </w:r>
    </w:p>
    <w:p w14:paraId="3A313249" w14:textId="77777777" w:rsidR="00DE4DFB" w:rsidRPr="00DE4DFB" w:rsidRDefault="00DE4DFB" w:rsidP="00DE4DFB">
      <w:pPr>
        <w:bidi/>
        <w:rPr>
          <w:rFonts w:cs="David" w:hint="cs"/>
          <w:rtl/>
        </w:rPr>
      </w:pPr>
    </w:p>
    <w:p w14:paraId="0C62E587" w14:textId="77777777" w:rsidR="00DE4DFB" w:rsidRPr="00DE4DFB" w:rsidRDefault="00DE4DFB" w:rsidP="00DE4DFB">
      <w:pPr>
        <w:bidi/>
        <w:rPr>
          <w:rFonts w:cs="David" w:hint="cs"/>
          <w:rtl/>
        </w:rPr>
      </w:pPr>
      <w:r w:rsidRPr="00DE4DFB">
        <w:rPr>
          <w:rFonts w:cs="David" w:hint="cs"/>
          <w:rtl/>
        </w:rPr>
        <w:tab/>
        <w:t xml:space="preserve">אני מכיר את שלי וכאשר היא מדברת אני יודע ששיקול הדעת שלה הוא טוהר המידות. אבל כאשר אחרים כאן מתנגדים אני מטיל ספק במגמת פניהם האמיתית. כשם שאינני רואה איך ניתן לתת יד להערות שנובעות מההסכם, דהיינו, </w:t>
      </w:r>
      <w:proofErr w:type="spellStart"/>
      <w:r w:rsidRPr="00DE4DFB">
        <w:rPr>
          <w:rFonts w:cs="David" w:hint="cs"/>
          <w:rtl/>
        </w:rPr>
        <w:t>לאפיליאציה</w:t>
      </w:r>
      <w:proofErr w:type="spellEnd"/>
      <w:r w:rsidRPr="00DE4DFB">
        <w:rPr>
          <w:rFonts w:cs="David" w:hint="cs"/>
          <w:rtl/>
        </w:rPr>
        <w:t xml:space="preserve"> של המפלגה של </w:t>
      </w:r>
      <w:proofErr w:type="spellStart"/>
      <w:r w:rsidRPr="00DE4DFB">
        <w:rPr>
          <w:rFonts w:cs="David" w:hint="cs"/>
          <w:rtl/>
        </w:rPr>
        <w:t>גאידמק</w:t>
      </w:r>
      <w:proofErr w:type="spellEnd"/>
      <w:r w:rsidRPr="00DE4DFB">
        <w:rPr>
          <w:rFonts w:cs="David" w:hint="cs"/>
          <w:rtl/>
        </w:rPr>
        <w:t xml:space="preserve"> ולשם </w:t>
      </w:r>
      <w:r w:rsidRPr="00DE4DFB">
        <w:rPr>
          <w:rFonts w:cs="David"/>
          <w:rtl/>
        </w:rPr>
        <w:t>–</w:t>
      </w:r>
      <w:r w:rsidRPr="00DE4DFB">
        <w:rPr>
          <w:rFonts w:cs="David" w:hint="cs"/>
          <w:rtl/>
        </w:rPr>
        <w:t xml:space="preserve"> קשה לי מאוד לראות כיצד ועדת הכנסת לא מאשרת את עצם ההתפלגות. כי מה בעצם אנחנו עושים בזה? אנחנו כולאים את הג'נטלמנים שרוני, גלנטי וחברים אחרים- -</w:t>
      </w:r>
    </w:p>
    <w:p w14:paraId="490C18B3" w14:textId="77777777" w:rsidR="00DE4DFB" w:rsidRPr="00DE4DFB" w:rsidRDefault="00DE4DFB" w:rsidP="00DE4DFB">
      <w:pPr>
        <w:bidi/>
        <w:rPr>
          <w:rFonts w:cs="David" w:hint="cs"/>
          <w:rtl/>
        </w:rPr>
      </w:pPr>
    </w:p>
    <w:p w14:paraId="701C6EC1" w14:textId="77777777" w:rsidR="00DE4DFB" w:rsidRPr="00DE4DFB" w:rsidRDefault="00DE4DFB" w:rsidP="00DE4DFB">
      <w:pPr>
        <w:bidi/>
        <w:rPr>
          <w:rFonts w:cs="David" w:hint="cs"/>
          <w:u w:val="single"/>
          <w:rtl/>
        </w:rPr>
      </w:pPr>
      <w:r w:rsidRPr="00DE4DFB">
        <w:rPr>
          <w:rFonts w:cs="David" w:hint="cs"/>
          <w:u w:val="single"/>
          <w:rtl/>
        </w:rPr>
        <w:t>קריאה:</w:t>
      </w:r>
    </w:p>
    <w:p w14:paraId="0DD1D941" w14:textId="77777777" w:rsidR="00DE4DFB" w:rsidRPr="00DE4DFB" w:rsidRDefault="00DE4DFB" w:rsidP="00DE4DFB">
      <w:pPr>
        <w:bidi/>
        <w:rPr>
          <w:rFonts w:cs="David" w:hint="cs"/>
          <w:u w:val="single"/>
          <w:rtl/>
        </w:rPr>
      </w:pPr>
    </w:p>
    <w:p w14:paraId="46883EE5" w14:textId="77777777" w:rsidR="00DE4DFB" w:rsidRPr="00DE4DFB" w:rsidRDefault="00DE4DFB" w:rsidP="00DE4DFB">
      <w:pPr>
        <w:bidi/>
        <w:ind w:firstLine="567"/>
        <w:rPr>
          <w:rFonts w:cs="David" w:hint="cs"/>
          <w:rtl/>
        </w:rPr>
      </w:pPr>
      <w:r w:rsidRPr="00DE4DFB">
        <w:rPr>
          <w:rFonts w:cs="David" w:hint="cs"/>
          <w:rtl/>
        </w:rPr>
        <w:t>לא גלנטי.</w:t>
      </w:r>
    </w:p>
    <w:p w14:paraId="73E1BE71" w14:textId="77777777" w:rsidR="00DE4DFB" w:rsidRPr="00DE4DFB" w:rsidRDefault="00DE4DFB" w:rsidP="00DE4DFB">
      <w:pPr>
        <w:bidi/>
        <w:rPr>
          <w:rFonts w:cs="David" w:hint="cs"/>
          <w:rtl/>
        </w:rPr>
      </w:pPr>
    </w:p>
    <w:p w14:paraId="3653DA6E" w14:textId="77777777" w:rsidR="00DE4DFB" w:rsidRPr="00DE4DFB" w:rsidRDefault="00DE4DFB" w:rsidP="00DE4DFB">
      <w:pPr>
        <w:bidi/>
        <w:rPr>
          <w:rFonts w:cs="David" w:hint="cs"/>
          <w:u w:val="single"/>
          <w:rtl/>
        </w:rPr>
      </w:pPr>
      <w:r w:rsidRPr="00DE4DFB">
        <w:rPr>
          <w:rFonts w:cs="David" w:hint="cs"/>
          <w:u w:val="single"/>
          <w:rtl/>
        </w:rPr>
        <w:t>גדעון סער:</w:t>
      </w:r>
    </w:p>
    <w:p w14:paraId="49EF7EA9" w14:textId="77777777" w:rsidR="00DE4DFB" w:rsidRPr="00DE4DFB" w:rsidRDefault="00DE4DFB" w:rsidP="00DE4DFB">
      <w:pPr>
        <w:bidi/>
        <w:rPr>
          <w:rFonts w:cs="David" w:hint="cs"/>
          <w:u w:val="single"/>
          <w:rtl/>
        </w:rPr>
      </w:pPr>
    </w:p>
    <w:p w14:paraId="03DAE4ED" w14:textId="77777777" w:rsidR="00DE4DFB" w:rsidRPr="00DE4DFB" w:rsidRDefault="00DE4DFB" w:rsidP="00DE4DFB">
      <w:pPr>
        <w:bidi/>
        <w:rPr>
          <w:rFonts w:cs="David" w:hint="cs"/>
          <w:rtl/>
        </w:rPr>
      </w:pPr>
      <w:r w:rsidRPr="00DE4DFB">
        <w:rPr>
          <w:rFonts w:cs="David" w:hint="cs"/>
          <w:rtl/>
        </w:rPr>
        <w:tab/>
        <w:t xml:space="preserve">  את שרוני ואת גלנטי. </w:t>
      </w:r>
    </w:p>
    <w:p w14:paraId="7F8D0F2B" w14:textId="77777777" w:rsidR="00DE4DFB" w:rsidRPr="00DE4DFB" w:rsidRDefault="00DE4DFB" w:rsidP="00DE4DFB">
      <w:pPr>
        <w:bidi/>
        <w:rPr>
          <w:rFonts w:cs="David" w:hint="cs"/>
          <w:rtl/>
        </w:rPr>
      </w:pPr>
    </w:p>
    <w:p w14:paraId="618BD1DD"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4BFF0531" w14:textId="77777777" w:rsidR="00DE4DFB" w:rsidRPr="00DE4DFB" w:rsidRDefault="00DE4DFB" w:rsidP="00DE4DFB">
      <w:pPr>
        <w:bidi/>
        <w:rPr>
          <w:rFonts w:cs="David"/>
          <w:rtl/>
        </w:rPr>
      </w:pPr>
    </w:p>
    <w:p w14:paraId="117716F3"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ביחד.</w:t>
      </w:r>
    </w:p>
    <w:p w14:paraId="20B81C34" w14:textId="77777777" w:rsidR="00DE4DFB" w:rsidRPr="00DE4DFB" w:rsidRDefault="00DE4DFB" w:rsidP="00DE4DFB">
      <w:pPr>
        <w:bidi/>
        <w:rPr>
          <w:rFonts w:cs="David" w:hint="cs"/>
          <w:rtl/>
        </w:rPr>
      </w:pPr>
    </w:p>
    <w:p w14:paraId="521ECC02" w14:textId="77777777" w:rsidR="00DE4DFB" w:rsidRPr="00DE4DFB" w:rsidRDefault="00DE4DFB" w:rsidP="00DE4DFB">
      <w:pPr>
        <w:bidi/>
        <w:rPr>
          <w:rFonts w:cs="David" w:hint="cs"/>
          <w:u w:val="single"/>
          <w:rtl/>
        </w:rPr>
      </w:pPr>
      <w:r w:rsidRPr="00DE4DFB">
        <w:rPr>
          <w:rFonts w:cs="David" w:hint="cs"/>
          <w:u w:val="single"/>
          <w:rtl/>
        </w:rPr>
        <w:t>גדעון סער:</w:t>
      </w:r>
    </w:p>
    <w:p w14:paraId="02854FC2" w14:textId="77777777" w:rsidR="00DE4DFB" w:rsidRPr="00DE4DFB" w:rsidRDefault="00DE4DFB" w:rsidP="00DE4DFB">
      <w:pPr>
        <w:bidi/>
        <w:rPr>
          <w:rFonts w:cs="David" w:hint="cs"/>
          <w:u w:val="single"/>
          <w:rtl/>
        </w:rPr>
      </w:pPr>
    </w:p>
    <w:p w14:paraId="4F516F96" w14:textId="77777777" w:rsidR="00DE4DFB" w:rsidRPr="00DE4DFB" w:rsidRDefault="00DE4DFB" w:rsidP="00DE4DFB">
      <w:pPr>
        <w:bidi/>
        <w:rPr>
          <w:rFonts w:cs="David" w:hint="cs"/>
          <w:u w:val="single"/>
          <w:rtl/>
        </w:rPr>
      </w:pPr>
      <w:r w:rsidRPr="00DE4DFB">
        <w:rPr>
          <w:rFonts w:cs="David" w:hint="cs"/>
          <w:rtl/>
        </w:rPr>
        <w:tab/>
        <w:t xml:space="preserve">  אתמול אחד מהם אמר על השני שהוא גם </w:t>
      </w:r>
      <w:proofErr w:type="spellStart"/>
      <w:r w:rsidRPr="00DE4DFB">
        <w:rPr>
          <w:rFonts w:cs="David" w:hint="cs"/>
          <w:rtl/>
        </w:rPr>
        <w:t>צ'אוצ'סקו</w:t>
      </w:r>
      <w:proofErr w:type="spellEnd"/>
      <w:r w:rsidRPr="00DE4DFB">
        <w:rPr>
          <w:rFonts w:cs="David" w:hint="cs"/>
          <w:rtl/>
        </w:rPr>
        <w:t xml:space="preserve"> וגם קליגולה. אני רק מצטט מהתקשורת- - </w:t>
      </w:r>
    </w:p>
    <w:p w14:paraId="0232AA7C" w14:textId="77777777" w:rsidR="00DE4DFB" w:rsidRPr="00DE4DFB" w:rsidRDefault="00DE4DFB" w:rsidP="00DE4DFB">
      <w:pPr>
        <w:bidi/>
        <w:rPr>
          <w:rFonts w:cs="David" w:hint="cs"/>
          <w:rtl/>
        </w:rPr>
      </w:pPr>
    </w:p>
    <w:p w14:paraId="6CC30B1F" w14:textId="77777777" w:rsidR="00DE4DFB" w:rsidRPr="00DE4DFB" w:rsidRDefault="00DE4DFB" w:rsidP="00DE4DFB">
      <w:pPr>
        <w:bidi/>
        <w:rPr>
          <w:rFonts w:cs="David" w:hint="cs"/>
          <w:u w:val="single"/>
          <w:rtl/>
        </w:rPr>
      </w:pPr>
      <w:r w:rsidRPr="00DE4DFB">
        <w:rPr>
          <w:rFonts w:cs="David" w:hint="cs"/>
          <w:u w:val="single"/>
          <w:rtl/>
        </w:rPr>
        <w:t>קריאה:</w:t>
      </w:r>
    </w:p>
    <w:p w14:paraId="118E8753" w14:textId="77777777" w:rsidR="00DE4DFB" w:rsidRPr="00DE4DFB" w:rsidRDefault="00DE4DFB" w:rsidP="00DE4DFB">
      <w:pPr>
        <w:bidi/>
        <w:rPr>
          <w:rFonts w:cs="David" w:hint="cs"/>
          <w:u w:val="single"/>
          <w:rtl/>
        </w:rPr>
      </w:pPr>
    </w:p>
    <w:p w14:paraId="23EA244A" w14:textId="77777777" w:rsidR="00DE4DFB" w:rsidRPr="00DE4DFB" w:rsidRDefault="00DE4DFB" w:rsidP="00DE4DFB">
      <w:pPr>
        <w:bidi/>
        <w:rPr>
          <w:rFonts w:cs="David" w:hint="cs"/>
          <w:rtl/>
        </w:rPr>
      </w:pPr>
      <w:r w:rsidRPr="00DE4DFB">
        <w:rPr>
          <w:rFonts w:cs="David" w:hint="cs"/>
          <w:rtl/>
        </w:rPr>
        <w:tab/>
        <w:t>זה אני, לא הוא.</w:t>
      </w:r>
    </w:p>
    <w:p w14:paraId="687EFA01" w14:textId="77777777" w:rsidR="00DE4DFB" w:rsidRPr="00DE4DFB" w:rsidRDefault="00DE4DFB" w:rsidP="00DE4DFB">
      <w:pPr>
        <w:bidi/>
        <w:rPr>
          <w:rFonts w:cs="David" w:hint="cs"/>
          <w:rtl/>
        </w:rPr>
      </w:pPr>
    </w:p>
    <w:p w14:paraId="6A49F15F"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31BDB0C4" w14:textId="77777777" w:rsidR="00DE4DFB" w:rsidRPr="00DE4DFB" w:rsidRDefault="00DE4DFB" w:rsidP="00DE4DFB">
      <w:pPr>
        <w:bidi/>
        <w:rPr>
          <w:rFonts w:cs="David"/>
          <w:rtl/>
        </w:rPr>
      </w:pPr>
    </w:p>
    <w:p w14:paraId="55330E38"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הוא המעיט מערכו.</w:t>
      </w:r>
    </w:p>
    <w:p w14:paraId="22B54AF8" w14:textId="77777777" w:rsidR="00DE4DFB" w:rsidRPr="00DE4DFB" w:rsidRDefault="00DE4DFB" w:rsidP="00DE4DFB">
      <w:pPr>
        <w:bidi/>
        <w:rPr>
          <w:rFonts w:cs="David" w:hint="cs"/>
          <w:rtl/>
        </w:rPr>
      </w:pPr>
    </w:p>
    <w:p w14:paraId="2009D0A8"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396783A" w14:textId="77777777" w:rsidR="00DE4DFB" w:rsidRPr="00DE4DFB" w:rsidRDefault="00DE4DFB" w:rsidP="00DE4DFB">
      <w:pPr>
        <w:pStyle w:val="Heading5"/>
        <w:jc w:val="left"/>
        <w:rPr>
          <w:rFonts w:hint="cs"/>
          <w:sz w:val="24"/>
          <w:rtl/>
        </w:rPr>
      </w:pPr>
    </w:p>
    <w:p w14:paraId="2E8F0F94" w14:textId="77777777" w:rsidR="00DE4DFB" w:rsidRPr="00DE4DFB" w:rsidRDefault="00DE4DFB" w:rsidP="00DE4DFB">
      <w:pPr>
        <w:bidi/>
        <w:rPr>
          <w:rFonts w:cs="David" w:hint="cs"/>
          <w:rtl/>
        </w:rPr>
      </w:pPr>
      <w:r w:rsidRPr="00DE4DFB">
        <w:rPr>
          <w:rFonts w:cs="David" w:hint="cs"/>
          <w:rtl/>
        </w:rPr>
        <w:tab/>
        <w:t>- - - ונשארים באותה מפלגה.</w:t>
      </w:r>
    </w:p>
    <w:p w14:paraId="415577AF" w14:textId="77777777" w:rsidR="00DE4DFB" w:rsidRPr="00DE4DFB" w:rsidRDefault="00DE4DFB" w:rsidP="00DE4DFB">
      <w:pPr>
        <w:bidi/>
        <w:rPr>
          <w:rFonts w:cs="David" w:hint="cs"/>
          <w:rtl/>
        </w:rPr>
      </w:pPr>
    </w:p>
    <w:p w14:paraId="06DD4307" w14:textId="77777777" w:rsidR="00DE4DFB" w:rsidRPr="00DE4DFB" w:rsidRDefault="00DE4DFB" w:rsidP="00DE4DFB">
      <w:pPr>
        <w:bidi/>
        <w:rPr>
          <w:rFonts w:cs="David" w:hint="cs"/>
          <w:rtl/>
        </w:rPr>
      </w:pPr>
      <w:r w:rsidRPr="00DE4DFB">
        <w:rPr>
          <w:rFonts w:cs="David" w:hint="cs"/>
          <w:u w:val="single"/>
          <w:rtl/>
        </w:rPr>
        <w:t>אבשלום וילן:</w:t>
      </w:r>
    </w:p>
    <w:p w14:paraId="71611DD6" w14:textId="77777777" w:rsidR="00DE4DFB" w:rsidRPr="00DE4DFB" w:rsidRDefault="00DE4DFB" w:rsidP="00DE4DFB">
      <w:pPr>
        <w:bidi/>
        <w:rPr>
          <w:rFonts w:cs="David" w:hint="cs"/>
          <w:rtl/>
        </w:rPr>
      </w:pPr>
    </w:p>
    <w:p w14:paraId="35C280B8" w14:textId="77777777" w:rsidR="00DE4DFB" w:rsidRPr="00DE4DFB" w:rsidRDefault="00DE4DFB" w:rsidP="00DE4DFB">
      <w:pPr>
        <w:bidi/>
        <w:rPr>
          <w:rFonts w:cs="David" w:hint="cs"/>
          <w:rtl/>
        </w:rPr>
      </w:pPr>
      <w:r w:rsidRPr="00DE4DFB">
        <w:rPr>
          <w:rFonts w:cs="David" w:hint="cs"/>
          <w:rtl/>
        </w:rPr>
        <w:tab/>
        <w:t>גם בליכוד- - -</w:t>
      </w:r>
    </w:p>
    <w:p w14:paraId="01D0F4EE" w14:textId="77777777" w:rsidR="00DE4DFB" w:rsidRPr="00DE4DFB" w:rsidRDefault="00DE4DFB" w:rsidP="00DE4DFB">
      <w:pPr>
        <w:bidi/>
        <w:rPr>
          <w:rFonts w:cs="David" w:hint="cs"/>
          <w:rtl/>
        </w:rPr>
      </w:pPr>
    </w:p>
    <w:p w14:paraId="4850F905"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656E1540" w14:textId="77777777" w:rsidR="00DE4DFB" w:rsidRPr="00DE4DFB" w:rsidRDefault="00DE4DFB" w:rsidP="00DE4DFB">
      <w:pPr>
        <w:pStyle w:val="Heading5"/>
        <w:jc w:val="left"/>
        <w:rPr>
          <w:rFonts w:hint="cs"/>
          <w:sz w:val="24"/>
          <w:rtl/>
        </w:rPr>
      </w:pPr>
    </w:p>
    <w:p w14:paraId="4B322053" w14:textId="77777777" w:rsidR="00DE4DFB" w:rsidRPr="00DE4DFB" w:rsidRDefault="00DE4DFB" w:rsidP="00DE4DFB">
      <w:pPr>
        <w:bidi/>
        <w:rPr>
          <w:rFonts w:cs="David" w:hint="cs"/>
          <w:rtl/>
        </w:rPr>
      </w:pPr>
      <w:r w:rsidRPr="00DE4DFB">
        <w:rPr>
          <w:rFonts w:cs="David" w:hint="cs"/>
          <w:rtl/>
        </w:rPr>
        <w:tab/>
        <w:t xml:space="preserve"> לא צריך להתפלג- -</w:t>
      </w:r>
    </w:p>
    <w:p w14:paraId="5D0EF574" w14:textId="77777777" w:rsidR="00DE4DFB" w:rsidRPr="00DE4DFB" w:rsidRDefault="00DE4DFB" w:rsidP="00DE4DFB">
      <w:pPr>
        <w:bidi/>
        <w:rPr>
          <w:rFonts w:cs="David" w:hint="cs"/>
          <w:rtl/>
        </w:rPr>
      </w:pPr>
    </w:p>
    <w:p w14:paraId="21EB5329" w14:textId="77777777" w:rsidR="00DE4DFB" w:rsidRPr="00DE4DFB" w:rsidRDefault="00DE4DFB" w:rsidP="00DE4DFB">
      <w:pPr>
        <w:bidi/>
        <w:rPr>
          <w:rFonts w:cs="David" w:hint="cs"/>
          <w:rtl/>
        </w:rPr>
      </w:pPr>
      <w:r w:rsidRPr="00DE4DFB">
        <w:rPr>
          <w:rFonts w:cs="David" w:hint="cs"/>
          <w:u w:val="single"/>
          <w:rtl/>
        </w:rPr>
        <w:t>משה שרוני:</w:t>
      </w:r>
    </w:p>
    <w:p w14:paraId="5BE21493" w14:textId="77777777" w:rsidR="00DE4DFB" w:rsidRPr="00DE4DFB" w:rsidRDefault="00DE4DFB" w:rsidP="00DE4DFB">
      <w:pPr>
        <w:bidi/>
        <w:rPr>
          <w:rFonts w:cs="David" w:hint="cs"/>
          <w:rtl/>
        </w:rPr>
      </w:pPr>
    </w:p>
    <w:p w14:paraId="0B3C2C96" w14:textId="77777777" w:rsidR="00DE4DFB" w:rsidRPr="00DE4DFB" w:rsidRDefault="00DE4DFB" w:rsidP="00DE4DFB">
      <w:pPr>
        <w:bidi/>
        <w:rPr>
          <w:rFonts w:cs="David" w:hint="cs"/>
          <w:rtl/>
        </w:rPr>
      </w:pPr>
      <w:r w:rsidRPr="00DE4DFB">
        <w:rPr>
          <w:rFonts w:cs="David" w:hint="cs"/>
          <w:rtl/>
        </w:rPr>
        <w:tab/>
        <w:t>- - - בבחירות.</w:t>
      </w:r>
    </w:p>
    <w:p w14:paraId="1E874086" w14:textId="77777777" w:rsidR="00DE4DFB" w:rsidRPr="00DE4DFB" w:rsidRDefault="00DE4DFB" w:rsidP="00DE4DFB">
      <w:pPr>
        <w:bidi/>
        <w:rPr>
          <w:rFonts w:cs="David" w:hint="cs"/>
          <w:rtl/>
        </w:rPr>
      </w:pPr>
    </w:p>
    <w:p w14:paraId="45C319D7" w14:textId="77777777" w:rsidR="00DE4DFB" w:rsidRPr="00DE4DFB" w:rsidRDefault="00DE4DFB" w:rsidP="00DE4DFB">
      <w:pPr>
        <w:bidi/>
        <w:rPr>
          <w:rFonts w:cs="David" w:hint="cs"/>
          <w:rtl/>
        </w:rPr>
      </w:pPr>
      <w:r w:rsidRPr="00DE4DFB">
        <w:rPr>
          <w:rFonts w:cs="David" w:hint="cs"/>
          <w:u w:val="single"/>
          <w:rtl/>
        </w:rPr>
        <w:t>אבשלום וילן:</w:t>
      </w:r>
    </w:p>
    <w:p w14:paraId="68C319AE" w14:textId="77777777" w:rsidR="00DE4DFB" w:rsidRPr="00DE4DFB" w:rsidRDefault="00DE4DFB" w:rsidP="00DE4DFB">
      <w:pPr>
        <w:bidi/>
        <w:rPr>
          <w:rFonts w:cs="David" w:hint="cs"/>
          <w:rtl/>
        </w:rPr>
      </w:pPr>
    </w:p>
    <w:p w14:paraId="1FBD1A7B" w14:textId="77777777" w:rsidR="00DE4DFB" w:rsidRPr="00DE4DFB" w:rsidRDefault="00DE4DFB" w:rsidP="00DE4DFB">
      <w:pPr>
        <w:bidi/>
        <w:rPr>
          <w:rFonts w:cs="David" w:hint="cs"/>
          <w:rtl/>
        </w:rPr>
      </w:pPr>
      <w:r w:rsidRPr="00DE4DFB">
        <w:rPr>
          <w:rFonts w:cs="David" w:hint="cs"/>
          <w:rtl/>
        </w:rPr>
        <w:tab/>
        <w:t xml:space="preserve"> מה פתאום, שרוני.</w:t>
      </w:r>
    </w:p>
    <w:p w14:paraId="34AD943C" w14:textId="77777777" w:rsidR="00DE4DFB" w:rsidRPr="00DE4DFB" w:rsidRDefault="00DE4DFB" w:rsidP="00DE4DFB">
      <w:pPr>
        <w:bidi/>
        <w:rPr>
          <w:rFonts w:cs="David" w:hint="cs"/>
          <w:rtl/>
        </w:rPr>
      </w:pPr>
    </w:p>
    <w:p w14:paraId="021C9A71" w14:textId="77777777" w:rsidR="00DE4DFB" w:rsidRPr="00DE4DFB" w:rsidRDefault="00DE4DFB" w:rsidP="00DE4DFB">
      <w:pPr>
        <w:bidi/>
        <w:rPr>
          <w:rFonts w:cs="David" w:hint="cs"/>
          <w:u w:val="single"/>
          <w:rtl/>
        </w:rPr>
      </w:pPr>
      <w:r w:rsidRPr="00DE4DFB">
        <w:rPr>
          <w:rFonts w:cs="David" w:hint="cs"/>
          <w:u w:val="single"/>
          <w:rtl/>
        </w:rPr>
        <w:t>גדעון סער:</w:t>
      </w:r>
    </w:p>
    <w:p w14:paraId="1E5D8FF5" w14:textId="77777777" w:rsidR="00DE4DFB" w:rsidRPr="00DE4DFB" w:rsidRDefault="00DE4DFB" w:rsidP="00DE4DFB">
      <w:pPr>
        <w:bidi/>
        <w:rPr>
          <w:rFonts w:cs="David" w:hint="cs"/>
          <w:u w:val="single"/>
          <w:rtl/>
        </w:rPr>
      </w:pPr>
    </w:p>
    <w:p w14:paraId="0668789C" w14:textId="77777777" w:rsidR="00DE4DFB" w:rsidRPr="00DE4DFB" w:rsidRDefault="00DE4DFB" w:rsidP="00DE4DFB">
      <w:pPr>
        <w:bidi/>
        <w:rPr>
          <w:rFonts w:cs="David" w:hint="cs"/>
          <w:rtl/>
        </w:rPr>
      </w:pPr>
      <w:r w:rsidRPr="00DE4DFB">
        <w:rPr>
          <w:rFonts w:cs="David" w:hint="cs"/>
          <w:rtl/>
        </w:rPr>
        <w:tab/>
        <w:t xml:space="preserve"> אני אומר, בואו נלך בדרך ההפוכה: אני לא מתייחס בכלל לבג"ץ, ולמה שבג"ץ יפסוק, מכיוון שיש סיכוי שבג"ץ יתערב; אני מתייחס למציאות </w:t>
      </w:r>
      <w:proofErr w:type="spellStart"/>
      <w:r w:rsidRPr="00DE4DFB">
        <w:rPr>
          <w:rFonts w:cs="David" w:hint="cs"/>
          <w:rtl/>
        </w:rPr>
        <w:t>הפרלמנטרית</w:t>
      </w:r>
      <w:proofErr w:type="spellEnd"/>
      <w:r w:rsidRPr="00DE4DFB">
        <w:rPr>
          <w:rFonts w:cs="David" w:hint="cs"/>
          <w:rtl/>
        </w:rPr>
        <w:t xml:space="preserve"> </w:t>
      </w:r>
      <w:r w:rsidRPr="00DE4DFB">
        <w:rPr>
          <w:rFonts w:cs="David"/>
          <w:rtl/>
        </w:rPr>
        <w:t>–</w:t>
      </w:r>
      <w:r w:rsidRPr="00DE4DFB">
        <w:rPr>
          <w:rFonts w:cs="David" w:hint="cs"/>
          <w:rtl/>
        </w:rPr>
        <w:t xml:space="preserve"> האם אנחנו אומרים להם, אתם בכוח תהיו בסיעה אחת ותתפקדו בסיעה אחת כאשר אנחנו יודעים שהם לא יכולים להיות בסיעה אחת? </w:t>
      </w:r>
    </w:p>
    <w:p w14:paraId="70E7B18A" w14:textId="77777777" w:rsidR="00DE4DFB" w:rsidRPr="00DE4DFB" w:rsidRDefault="00DE4DFB" w:rsidP="00DE4DFB">
      <w:pPr>
        <w:bidi/>
        <w:rPr>
          <w:rFonts w:cs="David" w:hint="cs"/>
          <w:rtl/>
        </w:rPr>
      </w:pPr>
    </w:p>
    <w:p w14:paraId="0392F62B"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7FA8CFD" w14:textId="77777777" w:rsidR="00DE4DFB" w:rsidRPr="00DE4DFB" w:rsidRDefault="00DE4DFB" w:rsidP="00DE4DFB">
      <w:pPr>
        <w:pStyle w:val="Heading5"/>
        <w:jc w:val="left"/>
        <w:rPr>
          <w:rFonts w:hint="cs"/>
          <w:sz w:val="24"/>
          <w:rtl/>
        </w:rPr>
      </w:pPr>
    </w:p>
    <w:p w14:paraId="21FF96AF" w14:textId="77777777" w:rsidR="00DE4DFB" w:rsidRPr="00DE4DFB" w:rsidRDefault="00DE4DFB" w:rsidP="00DE4DFB">
      <w:pPr>
        <w:bidi/>
        <w:rPr>
          <w:rFonts w:cs="David" w:hint="cs"/>
          <w:rtl/>
        </w:rPr>
      </w:pPr>
      <w:r w:rsidRPr="00DE4DFB">
        <w:rPr>
          <w:rFonts w:cs="David" w:hint="cs"/>
          <w:rtl/>
        </w:rPr>
        <w:tab/>
        <w:t xml:space="preserve"> אולי תשאיר את זה לסיעה?</w:t>
      </w:r>
    </w:p>
    <w:p w14:paraId="65448A11" w14:textId="77777777" w:rsidR="00DE4DFB" w:rsidRPr="00DE4DFB" w:rsidRDefault="00DE4DFB" w:rsidP="00DE4DFB">
      <w:pPr>
        <w:bidi/>
        <w:rPr>
          <w:rFonts w:cs="David" w:hint="cs"/>
          <w:rtl/>
        </w:rPr>
      </w:pPr>
    </w:p>
    <w:p w14:paraId="1171ADDB" w14:textId="77777777" w:rsidR="00DE4DFB" w:rsidRPr="00DE4DFB" w:rsidRDefault="00DE4DFB" w:rsidP="00DE4DFB">
      <w:pPr>
        <w:bidi/>
        <w:rPr>
          <w:rFonts w:cs="David" w:hint="cs"/>
          <w:u w:val="single"/>
          <w:rtl/>
        </w:rPr>
      </w:pPr>
      <w:r w:rsidRPr="00DE4DFB">
        <w:rPr>
          <w:rFonts w:cs="David" w:hint="cs"/>
          <w:u w:val="single"/>
          <w:rtl/>
        </w:rPr>
        <w:t>גדעון סער:</w:t>
      </w:r>
    </w:p>
    <w:p w14:paraId="512771D1" w14:textId="77777777" w:rsidR="00DE4DFB" w:rsidRPr="00DE4DFB" w:rsidRDefault="00DE4DFB" w:rsidP="00DE4DFB">
      <w:pPr>
        <w:bidi/>
        <w:rPr>
          <w:rFonts w:cs="David" w:hint="cs"/>
          <w:u w:val="single"/>
          <w:rtl/>
        </w:rPr>
      </w:pPr>
    </w:p>
    <w:p w14:paraId="71462ECC" w14:textId="77777777" w:rsidR="00DE4DFB" w:rsidRPr="00DE4DFB" w:rsidRDefault="00DE4DFB" w:rsidP="00DE4DFB">
      <w:pPr>
        <w:bidi/>
        <w:rPr>
          <w:rFonts w:cs="David" w:hint="cs"/>
          <w:rtl/>
        </w:rPr>
      </w:pPr>
      <w:r w:rsidRPr="00DE4DFB">
        <w:rPr>
          <w:rFonts w:cs="David" w:hint="cs"/>
          <w:rtl/>
        </w:rPr>
        <w:tab/>
        <w:t xml:space="preserve">  חבר הכנסת גלנטי, אתה צד בעניין, תרשה לי לדבר. </w:t>
      </w:r>
    </w:p>
    <w:p w14:paraId="2C7E3A14" w14:textId="77777777" w:rsidR="00DE4DFB" w:rsidRPr="00DE4DFB" w:rsidRDefault="00DE4DFB" w:rsidP="00DE4DFB">
      <w:pPr>
        <w:bidi/>
        <w:rPr>
          <w:rFonts w:cs="David" w:hint="cs"/>
          <w:rtl/>
        </w:rPr>
      </w:pPr>
    </w:p>
    <w:p w14:paraId="0186CF63" w14:textId="77777777" w:rsidR="00DE4DFB" w:rsidRDefault="00DE4DFB" w:rsidP="00DE4DFB">
      <w:pPr>
        <w:bidi/>
        <w:rPr>
          <w:rFonts w:cs="David" w:hint="cs"/>
          <w:rtl/>
        </w:rPr>
      </w:pPr>
      <w:r w:rsidRPr="00DE4DFB">
        <w:rPr>
          <w:rFonts w:cs="David" w:hint="cs"/>
          <w:rtl/>
        </w:rPr>
        <w:tab/>
      </w:r>
    </w:p>
    <w:p w14:paraId="2BCEAC55" w14:textId="77777777" w:rsidR="00DE4DFB" w:rsidRDefault="00DE4DFB" w:rsidP="00DE4DFB">
      <w:pPr>
        <w:bidi/>
        <w:rPr>
          <w:rFonts w:cs="David" w:hint="cs"/>
          <w:rtl/>
        </w:rPr>
      </w:pPr>
    </w:p>
    <w:p w14:paraId="32B60888" w14:textId="77777777" w:rsidR="00DE4DFB" w:rsidRDefault="00DE4DFB" w:rsidP="00DE4DFB">
      <w:pPr>
        <w:bidi/>
        <w:rPr>
          <w:rFonts w:cs="David" w:hint="cs"/>
          <w:rtl/>
        </w:rPr>
      </w:pPr>
    </w:p>
    <w:p w14:paraId="0C720B9C" w14:textId="77777777" w:rsidR="00DE4DFB" w:rsidRDefault="00DE4DFB" w:rsidP="00DE4DFB">
      <w:pPr>
        <w:bidi/>
        <w:rPr>
          <w:rFonts w:cs="David" w:hint="cs"/>
          <w:rtl/>
        </w:rPr>
      </w:pPr>
    </w:p>
    <w:p w14:paraId="0E34125D" w14:textId="77777777" w:rsidR="00DE4DFB" w:rsidRPr="00DE4DFB" w:rsidRDefault="00DE4DFB" w:rsidP="00DE4DFB">
      <w:pPr>
        <w:bidi/>
        <w:rPr>
          <w:rFonts w:cs="David" w:hint="cs"/>
          <w:rtl/>
        </w:rPr>
      </w:pPr>
      <w:r w:rsidRPr="00DE4DFB">
        <w:rPr>
          <w:rFonts w:cs="David" w:hint="cs"/>
          <w:rtl/>
        </w:rPr>
        <w:t xml:space="preserve">אני מכבד את שני הצדדים, יש לי כבוד אליכם. אבל לדעתי, תוצאה שבה יגידו להם, רבותיי, דרישות החוק יתקיימו, ואתם לא יכולים להתפלג </w:t>
      </w:r>
      <w:r w:rsidRPr="00DE4DFB">
        <w:rPr>
          <w:rFonts w:cs="David"/>
          <w:rtl/>
        </w:rPr>
        <w:t>–</w:t>
      </w:r>
      <w:r w:rsidRPr="00DE4DFB">
        <w:rPr>
          <w:rFonts w:cs="David" w:hint="cs"/>
          <w:rtl/>
        </w:rPr>
        <w:t xml:space="preserve"> זה בעיניי דבר בלתי סביר. אנחנו לא מאשרים את ההסכם. אינני יודע אם בסופו של יום ההסכם הזה בכלל יקוים; אם לא יהיה בית משפט בישראל שיגיד שהוא לא חוקי; אם לא יהיו חקירות. אנחנו יוצאים מנקודת מוצא שעולה מדבריה של היועצת המשפטית שדבריה מבחינתי בלתי מעורערים לעניין זה. </w:t>
      </w:r>
    </w:p>
    <w:p w14:paraId="7EB13BD5" w14:textId="77777777" w:rsidR="00DE4DFB" w:rsidRPr="00DE4DFB" w:rsidRDefault="00DE4DFB" w:rsidP="00DE4DFB">
      <w:pPr>
        <w:bidi/>
        <w:rPr>
          <w:rFonts w:cs="David" w:hint="cs"/>
          <w:rtl/>
        </w:rPr>
      </w:pPr>
    </w:p>
    <w:p w14:paraId="70514BDB" w14:textId="77777777" w:rsidR="00DE4DFB" w:rsidRPr="00DE4DFB" w:rsidRDefault="00DE4DFB" w:rsidP="00DE4DFB">
      <w:pPr>
        <w:bidi/>
        <w:ind w:firstLine="567"/>
        <w:rPr>
          <w:rFonts w:cs="David" w:hint="cs"/>
          <w:rtl/>
        </w:rPr>
      </w:pPr>
      <w:r w:rsidRPr="00DE4DFB">
        <w:rPr>
          <w:rFonts w:cs="David" w:hint="cs"/>
          <w:rtl/>
        </w:rPr>
        <w:t xml:space="preserve">אבל אנחנו באים להצביע על עצם ההתפלגות, ולכן ההצעה שלי היא לשקול את הדברים בצורה עניינית, לחשוב שמחר, בכל אחת מסיעות הכנסת יכולה לעלות בקשה להתפלגות על בסיס דומה; ואנחנו יוצרים תקדים שרוב פוליטי משיקולים פוליטיים </w:t>
      </w:r>
      <w:r w:rsidRPr="00DE4DFB">
        <w:rPr>
          <w:rFonts w:cs="David"/>
          <w:rtl/>
        </w:rPr>
        <w:t>–</w:t>
      </w:r>
      <w:r w:rsidRPr="00DE4DFB">
        <w:rPr>
          <w:rFonts w:cs="David" w:hint="cs"/>
          <w:rtl/>
        </w:rPr>
        <w:t xml:space="preserve"> אמנם היום יש עילה שאפשר להיתפס בה, אבל יש גם תקדים שנוצר. הרוב בוועדה הוא רוב פוליטי שיכול לומר שאף על פי שיש שליש ואף על פי שמתקיימות הדרישות המנדטוריות הקבועות בחוק, לא מאשרים את ההתפלגות. ואז זאת כבר שליטה מרחוק או מלמעלה של הרוב הפוליטי על כל סיעות הבית. הדבר הזה הוא דבר מסוכן במידה לא פחותה. לכן לסיכום, הצעתי היא להתנגד לבקשה שהמפלגה תהיה שלוחה של "צדק חברתי" בכנסת; להתנגד לשם המוצע, ולתמוך בבקשת ההתפלגות.</w:t>
      </w:r>
    </w:p>
    <w:p w14:paraId="79D80153" w14:textId="77777777" w:rsidR="00DE4DFB" w:rsidRPr="00DE4DFB" w:rsidRDefault="00DE4DFB" w:rsidP="00DE4DFB">
      <w:pPr>
        <w:bidi/>
        <w:rPr>
          <w:rFonts w:cs="David" w:hint="cs"/>
          <w:rtl/>
        </w:rPr>
      </w:pPr>
    </w:p>
    <w:p w14:paraId="6EB7B53A" w14:textId="77777777" w:rsidR="00DE4DFB" w:rsidRPr="00DE4DFB" w:rsidRDefault="00DE4DFB" w:rsidP="00DE4DFB">
      <w:pPr>
        <w:bidi/>
        <w:rPr>
          <w:rFonts w:cs="David"/>
        </w:rPr>
      </w:pPr>
      <w:r w:rsidRPr="00DE4DFB">
        <w:rPr>
          <w:rFonts w:cs="David" w:hint="cs"/>
          <w:u w:val="single"/>
          <w:rtl/>
        </w:rPr>
        <w:t>היו"ר דוד טל:</w:t>
      </w:r>
    </w:p>
    <w:p w14:paraId="18B05773" w14:textId="77777777" w:rsidR="00DE4DFB" w:rsidRPr="00DE4DFB" w:rsidRDefault="00DE4DFB" w:rsidP="00DE4DFB">
      <w:pPr>
        <w:bidi/>
        <w:rPr>
          <w:rFonts w:cs="David" w:hint="cs"/>
          <w:rtl/>
        </w:rPr>
      </w:pPr>
    </w:p>
    <w:p w14:paraId="4017A77A" w14:textId="77777777" w:rsidR="00DE4DFB" w:rsidRPr="00DE4DFB" w:rsidRDefault="00DE4DFB" w:rsidP="00DE4DFB">
      <w:pPr>
        <w:bidi/>
        <w:rPr>
          <w:rFonts w:cs="David" w:hint="cs"/>
          <w:rtl/>
        </w:rPr>
      </w:pPr>
      <w:r w:rsidRPr="00DE4DFB">
        <w:rPr>
          <w:rFonts w:cs="David" w:hint="cs"/>
          <w:rtl/>
        </w:rPr>
        <w:tab/>
        <w:t>תודה רבה. חבר הכנסת אדלשטיין, בבקשה.</w:t>
      </w:r>
    </w:p>
    <w:p w14:paraId="6680BED9" w14:textId="77777777" w:rsidR="00DE4DFB" w:rsidRPr="00DE4DFB" w:rsidRDefault="00DE4DFB" w:rsidP="00DE4DFB">
      <w:pPr>
        <w:bidi/>
        <w:rPr>
          <w:rFonts w:cs="David" w:hint="cs"/>
          <w:rtl/>
        </w:rPr>
      </w:pPr>
    </w:p>
    <w:p w14:paraId="74266844"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007AE5F4" w14:textId="77777777" w:rsidR="00DE4DFB" w:rsidRPr="00DE4DFB" w:rsidRDefault="00DE4DFB" w:rsidP="00DE4DFB">
      <w:pPr>
        <w:bidi/>
        <w:rPr>
          <w:rFonts w:cs="David" w:hint="cs"/>
          <w:u w:val="single"/>
          <w:rtl/>
        </w:rPr>
      </w:pPr>
    </w:p>
    <w:p w14:paraId="05D46ED4" w14:textId="77777777" w:rsidR="00DE4DFB" w:rsidRPr="00DE4DFB" w:rsidRDefault="00DE4DFB" w:rsidP="00DE4DFB">
      <w:pPr>
        <w:bidi/>
        <w:rPr>
          <w:rFonts w:cs="David" w:hint="cs"/>
          <w:rtl/>
        </w:rPr>
      </w:pPr>
      <w:r w:rsidRPr="00DE4DFB">
        <w:rPr>
          <w:rFonts w:cs="David" w:hint="cs"/>
          <w:rtl/>
        </w:rPr>
        <w:tab/>
        <w:t xml:space="preserve">תודה. אני מרגיש הפוך מרוב החברים שדיברו לפניי. חלק לפחות פתחו ואמרו שבנסיבות אחרות הם היו מאשרים את הפילוג בקלות, אבל בנסיבות האלה לא. כל פעם שיש בקשה לפילוג אני לא בקלות מצביע עליו. אני אפילו די קיצוני נגד זה מכיוון שהייתי במקום הזה; לא במקום של שרוני, אלא בכנסת ה-15 ישבתי במקומו של גלנטי. להזכירכם, זה היה שבועיים לאחר הבחירות. אחד מחברי הכנסת המתפלגים </w:t>
      </w:r>
      <w:r w:rsidRPr="00DE4DFB">
        <w:rPr>
          <w:rFonts w:cs="David"/>
          <w:rtl/>
        </w:rPr>
        <w:t>–</w:t>
      </w:r>
      <w:r w:rsidRPr="00DE4DFB">
        <w:rPr>
          <w:rFonts w:cs="David" w:hint="cs"/>
          <w:rtl/>
        </w:rPr>
        <w:t xml:space="preserve"> שניים מתוך שישה </w:t>
      </w:r>
      <w:r w:rsidRPr="00DE4DFB">
        <w:rPr>
          <w:rFonts w:cs="David"/>
          <w:rtl/>
        </w:rPr>
        <w:t>–</w:t>
      </w:r>
      <w:r w:rsidRPr="00DE4DFB">
        <w:rPr>
          <w:rFonts w:cs="David" w:hint="cs"/>
          <w:rtl/>
        </w:rPr>
        <w:t xml:space="preserve"> היה שבועיים חבר כנסת, ואף אחד בין חברי הוועדה לא זכר מה שם משפחתו. לא היה מדובר בהסכמים או לא הסכמים. </w:t>
      </w:r>
    </w:p>
    <w:p w14:paraId="41AC5C6F" w14:textId="77777777" w:rsidR="00DE4DFB" w:rsidRPr="00DE4DFB" w:rsidRDefault="00DE4DFB" w:rsidP="00DE4DFB">
      <w:pPr>
        <w:bidi/>
        <w:rPr>
          <w:rFonts w:cs="David" w:hint="cs"/>
          <w:rtl/>
        </w:rPr>
      </w:pPr>
    </w:p>
    <w:p w14:paraId="0C62F41D" w14:textId="77777777" w:rsidR="00DE4DFB" w:rsidRPr="00DE4DFB" w:rsidRDefault="00DE4DFB" w:rsidP="00DE4DFB">
      <w:pPr>
        <w:bidi/>
        <w:ind w:firstLine="567"/>
        <w:rPr>
          <w:rFonts w:cs="David" w:hint="cs"/>
          <w:rtl/>
        </w:rPr>
      </w:pPr>
      <w:r w:rsidRPr="00DE4DFB">
        <w:rPr>
          <w:rFonts w:cs="David" w:hint="cs"/>
          <w:rtl/>
        </w:rPr>
        <w:t xml:space="preserve">אגב, לא בשונה ממה ששמענו כרגע גם מהיועצת המשפטית, גם לא היה בדיוק פילוג אידיאולוגי. תרשו לי לומר, שיש אנשים שחיים מהפילוג הזה 9 שנים שעברו מאז לא רע. כמה שהתחננתי, וכמה שכולם הזדהו איתי, וכמה שאמרו לי שאני צודק, וכמה שאמרו "גועל נפש" </w:t>
      </w:r>
      <w:r w:rsidRPr="00DE4DFB">
        <w:rPr>
          <w:rFonts w:cs="David"/>
          <w:rtl/>
        </w:rPr>
        <w:t>–</w:t>
      </w:r>
      <w:r w:rsidRPr="00DE4DFB">
        <w:rPr>
          <w:rFonts w:cs="David" w:hint="cs"/>
          <w:rtl/>
        </w:rPr>
        <w:t xml:space="preserve"> גם חברי הוועדה וגם העיתונאים </w:t>
      </w:r>
      <w:r w:rsidRPr="00DE4DFB">
        <w:rPr>
          <w:rFonts w:cs="David"/>
          <w:rtl/>
        </w:rPr>
        <w:t>–</w:t>
      </w:r>
      <w:r w:rsidRPr="00DE4DFB">
        <w:rPr>
          <w:rFonts w:cs="David" w:hint="cs"/>
          <w:rtl/>
        </w:rPr>
        <w:t xml:space="preserve"> גם אמרו שאין שיקול דעת. גברתי היועצת המשפטית, המשפט הזה נאמר לפרוטוקול עשרות פעמים במהלך הדיונים. אין לוועדה שיקול דעת. כמה חברי כנסת ותיקים וכמה עובדים ותיקים שמעו את זה. </w:t>
      </w:r>
    </w:p>
    <w:p w14:paraId="4B3BB255" w14:textId="77777777" w:rsidR="00DE4DFB" w:rsidRPr="00DE4DFB" w:rsidRDefault="00DE4DFB" w:rsidP="00DE4DFB">
      <w:pPr>
        <w:bidi/>
        <w:rPr>
          <w:rFonts w:cs="David" w:hint="cs"/>
          <w:rtl/>
        </w:rPr>
      </w:pPr>
    </w:p>
    <w:p w14:paraId="4C3550C1" w14:textId="77777777" w:rsidR="00DE4DFB" w:rsidRPr="00DE4DFB" w:rsidRDefault="00DE4DFB" w:rsidP="00DE4DFB">
      <w:pPr>
        <w:bidi/>
        <w:rPr>
          <w:rFonts w:cs="David" w:hint="cs"/>
          <w:u w:val="single"/>
          <w:rtl/>
        </w:rPr>
      </w:pPr>
      <w:r w:rsidRPr="00DE4DFB">
        <w:rPr>
          <w:rFonts w:cs="David" w:hint="cs"/>
          <w:u w:val="single"/>
          <w:rtl/>
        </w:rPr>
        <w:t>גדעון סער:</w:t>
      </w:r>
    </w:p>
    <w:p w14:paraId="3467C8D7" w14:textId="77777777" w:rsidR="00DE4DFB" w:rsidRPr="00DE4DFB" w:rsidRDefault="00DE4DFB" w:rsidP="00DE4DFB">
      <w:pPr>
        <w:bidi/>
        <w:rPr>
          <w:rFonts w:cs="David" w:hint="cs"/>
          <w:u w:val="single"/>
          <w:rtl/>
        </w:rPr>
      </w:pPr>
    </w:p>
    <w:p w14:paraId="0C90B9F3" w14:textId="77777777" w:rsidR="00DE4DFB" w:rsidRPr="00DE4DFB" w:rsidRDefault="00DE4DFB" w:rsidP="00DE4DFB">
      <w:pPr>
        <w:bidi/>
        <w:rPr>
          <w:rFonts w:cs="David" w:hint="cs"/>
          <w:rtl/>
        </w:rPr>
      </w:pPr>
      <w:r w:rsidRPr="00DE4DFB">
        <w:rPr>
          <w:rFonts w:cs="David" w:hint="cs"/>
          <w:rtl/>
        </w:rPr>
        <w:tab/>
        <w:t xml:space="preserve"> יכול להיות שהוא אפילו נאמר מפי יועצים משפטיים.</w:t>
      </w:r>
    </w:p>
    <w:p w14:paraId="273A4A96" w14:textId="77777777" w:rsidR="00DE4DFB" w:rsidRPr="00DE4DFB" w:rsidRDefault="00DE4DFB" w:rsidP="00DE4DFB">
      <w:pPr>
        <w:bidi/>
        <w:rPr>
          <w:rFonts w:cs="David" w:hint="cs"/>
          <w:rtl/>
        </w:rPr>
      </w:pPr>
    </w:p>
    <w:p w14:paraId="024C35E3" w14:textId="77777777" w:rsidR="00DE4DFB" w:rsidRPr="00DE4DFB" w:rsidRDefault="00DE4DFB" w:rsidP="00DE4DFB">
      <w:pPr>
        <w:pStyle w:val="Heading5"/>
        <w:jc w:val="left"/>
        <w:rPr>
          <w:rFonts w:hint="cs"/>
          <w:sz w:val="24"/>
          <w:rtl/>
        </w:rPr>
      </w:pPr>
      <w:r w:rsidRPr="00DE4DFB">
        <w:rPr>
          <w:rFonts w:hint="cs"/>
          <w:sz w:val="24"/>
          <w:u w:val="single"/>
          <w:rtl/>
        </w:rPr>
        <w:t xml:space="preserve">שלי </w:t>
      </w:r>
      <w:proofErr w:type="spellStart"/>
      <w:r w:rsidRPr="00DE4DFB">
        <w:rPr>
          <w:rFonts w:hint="cs"/>
          <w:sz w:val="24"/>
          <w:u w:val="single"/>
          <w:rtl/>
        </w:rPr>
        <w:t>יחימוביץ</w:t>
      </w:r>
      <w:proofErr w:type="spellEnd"/>
      <w:r w:rsidRPr="00DE4DFB">
        <w:rPr>
          <w:rFonts w:hint="cs"/>
          <w:sz w:val="24"/>
          <w:u w:val="single"/>
          <w:rtl/>
        </w:rPr>
        <w:t>:</w:t>
      </w:r>
    </w:p>
    <w:p w14:paraId="40BBED54" w14:textId="77777777" w:rsidR="00DE4DFB" w:rsidRPr="00DE4DFB" w:rsidRDefault="00DE4DFB" w:rsidP="00DE4DFB">
      <w:pPr>
        <w:pStyle w:val="Heading5"/>
        <w:jc w:val="left"/>
        <w:rPr>
          <w:rFonts w:hint="cs"/>
          <w:sz w:val="24"/>
          <w:rtl/>
        </w:rPr>
      </w:pPr>
    </w:p>
    <w:p w14:paraId="048C7B46" w14:textId="77777777" w:rsidR="00DE4DFB" w:rsidRPr="00DE4DFB" w:rsidRDefault="00DE4DFB" w:rsidP="00DE4DFB">
      <w:pPr>
        <w:bidi/>
        <w:ind w:left="570"/>
        <w:rPr>
          <w:rFonts w:cs="David" w:hint="cs"/>
          <w:rtl/>
        </w:rPr>
      </w:pPr>
      <w:r w:rsidRPr="00DE4DFB">
        <w:rPr>
          <w:rFonts w:cs="David" w:hint="cs"/>
          <w:rtl/>
        </w:rPr>
        <w:t>אז למה אנחנו מצביעים?</w:t>
      </w:r>
    </w:p>
    <w:p w14:paraId="1C61E90D" w14:textId="77777777" w:rsidR="00DE4DFB" w:rsidRPr="00DE4DFB" w:rsidRDefault="00DE4DFB" w:rsidP="00DE4DFB">
      <w:pPr>
        <w:bidi/>
        <w:rPr>
          <w:rFonts w:cs="David" w:hint="cs"/>
          <w:rtl/>
        </w:rPr>
      </w:pPr>
    </w:p>
    <w:p w14:paraId="7336492C"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04A218B2" w14:textId="77777777" w:rsidR="00DE4DFB" w:rsidRPr="00DE4DFB" w:rsidRDefault="00DE4DFB" w:rsidP="00DE4DFB">
      <w:pPr>
        <w:bidi/>
        <w:rPr>
          <w:rFonts w:cs="David" w:hint="cs"/>
          <w:u w:val="single"/>
          <w:rtl/>
        </w:rPr>
      </w:pPr>
    </w:p>
    <w:p w14:paraId="599A13F1" w14:textId="77777777" w:rsidR="00DE4DFB" w:rsidRPr="00DE4DFB" w:rsidRDefault="00DE4DFB" w:rsidP="00DE4DFB">
      <w:pPr>
        <w:bidi/>
        <w:rPr>
          <w:rFonts w:cs="David" w:hint="cs"/>
          <w:rtl/>
        </w:rPr>
      </w:pPr>
      <w:r w:rsidRPr="00DE4DFB">
        <w:rPr>
          <w:rFonts w:cs="David" w:hint="cs"/>
          <w:rtl/>
        </w:rPr>
        <w:tab/>
        <w:t>שלי, תרשי לי, אני יודע שאני לא נואם מזהיר כי אני מאוד אמוציונאלי בקטע הזה. אני אומר לך, עברתי את זה. גם שאלתי איך אין שיקול דעת, כי הרי זאת ועדה, זה חברי כנסת. אמרו פעם אחר פעם יועצים משפטיים ועובדים בכירים כאן במערכת: יולי, אתה צודק, אבל אין לוועדה שיקול דעת, הם עומדים בדרישות החוק.</w:t>
      </w:r>
    </w:p>
    <w:p w14:paraId="06FBF5FF" w14:textId="77777777" w:rsidR="00DE4DFB" w:rsidRPr="00DE4DFB" w:rsidRDefault="00DE4DFB" w:rsidP="00DE4DFB">
      <w:pPr>
        <w:bidi/>
        <w:rPr>
          <w:rFonts w:cs="David" w:hint="cs"/>
          <w:rtl/>
        </w:rPr>
      </w:pPr>
    </w:p>
    <w:p w14:paraId="0B18EB44" w14:textId="77777777" w:rsidR="00DE4DFB" w:rsidRDefault="00DE4DFB" w:rsidP="00DE4DFB">
      <w:pPr>
        <w:bidi/>
        <w:rPr>
          <w:rFonts w:cs="David" w:hint="cs"/>
          <w:rtl/>
        </w:rPr>
      </w:pPr>
      <w:r w:rsidRPr="00DE4DFB">
        <w:rPr>
          <w:rFonts w:cs="David" w:hint="cs"/>
          <w:rtl/>
        </w:rPr>
        <w:tab/>
        <w:t xml:space="preserve">במאמר מוסגר, אם כבר חוזרים לדיון של היום, הדיון הזה לא היה מתקיים כי לאחר מה שקרה חוקקתי בכנסת ה-15 חוק מאוד רלוונטי לדיון הזה. גדעון סער אמר שהסכסוכים בסיעה לא התחילו היום, אבל שנתיים לאחר הבחירות נמנע מסיעה מימון מפלגות בעקבות חקיקה שאני אומר בגאווה בלתי מוסתרת שאני חתום עליה בכנסת ה-15. למה הדיון יכול היה להימנע? כי </w:t>
      </w:r>
    </w:p>
    <w:p w14:paraId="560648F3" w14:textId="77777777" w:rsidR="00DE4DFB" w:rsidRDefault="00DE4DFB" w:rsidP="00DE4DFB">
      <w:pPr>
        <w:bidi/>
        <w:rPr>
          <w:rFonts w:cs="David" w:hint="cs"/>
          <w:rtl/>
        </w:rPr>
      </w:pPr>
    </w:p>
    <w:p w14:paraId="4A29636D" w14:textId="77777777" w:rsidR="00DE4DFB" w:rsidRDefault="00DE4DFB" w:rsidP="00DE4DFB">
      <w:pPr>
        <w:bidi/>
        <w:rPr>
          <w:rFonts w:cs="David" w:hint="cs"/>
          <w:rtl/>
        </w:rPr>
      </w:pPr>
    </w:p>
    <w:p w14:paraId="30D81B93" w14:textId="77777777" w:rsidR="00DE4DFB" w:rsidRDefault="00DE4DFB" w:rsidP="00DE4DFB">
      <w:pPr>
        <w:bidi/>
        <w:rPr>
          <w:rFonts w:cs="David" w:hint="cs"/>
          <w:rtl/>
        </w:rPr>
      </w:pPr>
    </w:p>
    <w:p w14:paraId="6DA69B1C" w14:textId="77777777" w:rsidR="00DE4DFB" w:rsidRPr="00DE4DFB" w:rsidRDefault="00DE4DFB" w:rsidP="00DE4DFB">
      <w:pPr>
        <w:bidi/>
        <w:rPr>
          <w:rFonts w:cs="David" w:hint="cs"/>
          <w:rtl/>
        </w:rPr>
      </w:pPr>
      <w:r w:rsidRPr="00DE4DFB">
        <w:rPr>
          <w:rFonts w:cs="David" w:hint="cs"/>
          <w:rtl/>
        </w:rPr>
        <w:t xml:space="preserve">אמרתי שאני מאוד קיצוני בעניין הזה. אני ביקשתי שלא ניתן יהיה לפלג את הסיעה במשך שלוש שנים </w:t>
      </w:r>
      <w:r w:rsidRPr="00DE4DFB">
        <w:rPr>
          <w:rFonts w:cs="David"/>
          <w:rtl/>
        </w:rPr>
        <w:t>–</w:t>
      </w:r>
      <w:r w:rsidRPr="00DE4DFB">
        <w:rPr>
          <w:rFonts w:cs="David" w:hint="cs"/>
          <w:rtl/>
        </w:rPr>
        <w:t xml:space="preserve"> משרד המשפטים התנגד וטען לפגיעה בחופש - -</w:t>
      </w:r>
    </w:p>
    <w:p w14:paraId="2B9970AB" w14:textId="77777777" w:rsidR="00DE4DFB" w:rsidRPr="00DE4DFB" w:rsidRDefault="00DE4DFB" w:rsidP="00DE4DFB">
      <w:pPr>
        <w:bidi/>
        <w:rPr>
          <w:rFonts w:cs="David" w:hint="cs"/>
          <w:rtl/>
        </w:rPr>
      </w:pPr>
    </w:p>
    <w:p w14:paraId="38840E63" w14:textId="77777777" w:rsidR="00DE4DFB" w:rsidRPr="00DE4DFB" w:rsidRDefault="00DE4DFB" w:rsidP="00DE4DFB">
      <w:pPr>
        <w:bidi/>
        <w:rPr>
          <w:rFonts w:cs="David"/>
        </w:rPr>
      </w:pPr>
      <w:r w:rsidRPr="00DE4DFB">
        <w:rPr>
          <w:rFonts w:cs="David" w:hint="cs"/>
          <w:u w:val="single"/>
          <w:rtl/>
        </w:rPr>
        <w:t>היו"ר דוד טל:</w:t>
      </w:r>
    </w:p>
    <w:p w14:paraId="3D28C3A2" w14:textId="77777777" w:rsidR="00DE4DFB" w:rsidRPr="00DE4DFB" w:rsidRDefault="00DE4DFB" w:rsidP="00DE4DFB">
      <w:pPr>
        <w:bidi/>
        <w:rPr>
          <w:rFonts w:cs="David" w:hint="cs"/>
          <w:rtl/>
        </w:rPr>
      </w:pPr>
    </w:p>
    <w:p w14:paraId="5FE5E542" w14:textId="77777777" w:rsidR="00DE4DFB" w:rsidRPr="00DE4DFB" w:rsidRDefault="00DE4DFB" w:rsidP="00DE4DFB">
      <w:pPr>
        <w:bidi/>
        <w:rPr>
          <w:rFonts w:cs="David" w:hint="cs"/>
          <w:rtl/>
        </w:rPr>
      </w:pPr>
      <w:r w:rsidRPr="00DE4DFB">
        <w:rPr>
          <w:rFonts w:cs="David" w:hint="cs"/>
          <w:rtl/>
        </w:rPr>
        <w:tab/>
        <w:t>ההתארגנות.</w:t>
      </w:r>
    </w:p>
    <w:p w14:paraId="1198F2CA" w14:textId="77777777" w:rsidR="00DE4DFB" w:rsidRPr="00DE4DFB" w:rsidRDefault="00DE4DFB" w:rsidP="00DE4DFB">
      <w:pPr>
        <w:bidi/>
        <w:rPr>
          <w:rFonts w:cs="David" w:hint="cs"/>
          <w:rtl/>
        </w:rPr>
      </w:pPr>
    </w:p>
    <w:p w14:paraId="33A6F2BF"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26BB482E" w14:textId="77777777" w:rsidR="00DE4DFB" w:rsidRPr="00DE4DFB" w:rsidRDefault="00DE4DFB" w:rsidP="00DE4DFB">
      <w:pPr>
        <w:bidi/>
        <w:rPr>
          <w:rFonts w:cs="David" w:hint="cs"/>
          <w:u w:val="single"/>
          <w:rtl/>
        </w:rPr>
      </w:pPr>
    </w:p>
    <w:p w14:paraId="79CCC86D" w14:textId="77777777" w:rsidR="00DE4DFB" w:rsidRPr="00DE4DFB" w:rsidRDefault="00DE4DFB" w:rsidP="00DE4DFB">
      <w:pPr>
        <w:bidi/>
        <w:rPr>
          <w:rFonts w:cs="David" w:hint="cs"/>
          <w:rtl/>
        </w:rPr>
      </w:pPr>
      <w:r w:rsidRPr="00DE4DFB">
        <w:rPr>
          <w:rFonts w:cs="David" w:hint="cs"/>
          <w:rtl/>
        </w:rPr>
        <w:tab/>
        <w:t xml:space="preserve">- - ההחלטה ושיקול הדעת של חברי הכנסת. אחרת לא היינו יושבים בדיון הזה. יכול היה להימנע. </w:t>
      </w:r>
    </w:p>
    <w:p w14:paraId="4031F4E2" w14:textId="77777777" w:rsidR="00DE4DFB" w:rsidRPr="00DE4DFB" w:rsidRDefault="00DE4DFB" w:rsidP="00DE4DFB">
      <w:pPr>
        <w:bidi/>
        <w:rPr>
          <w:rFonts w:cs="David" w:hint="cs"/>
          <w:rtl/>
        </w:rPr>
      </w:pPr>
    </w:p>
    <w:p w14:paraId="578C6288" w14:textId="77777777" w:rsidR="00DE4DFB" w:rsidRPr="00DE4DFB" w:rsidRDefault="00DE4DFB" w:rsidP="00DE4DFB">
      <w:pPr>
        <w:bidi/>
        <w:rPr>
          <w:rFonts w:cs="David" w:hint="cs"/>
          <w:u w:val="single"/>
          <w:rtl/>
        </w:rPr>
      </w:pPr>
      <w:r w:rsidRPr="00DE4DFB">
        <w:rPr>
          <w:rFonts w:cs="David" w:hint="cs"/>
          <w:u w:val="single"/>
          <w:rtl/>
        </w:rPr>
        <w:t>גדעון סער:</w:t>
      </w:r>
    </w:p>
    <w:p w14:paraId="3FACF2D8" w14:textId="77777777" w:rsidR="00DE4DFB" w:rsidRPr="00DE4DFB" w:rsidRDefault="00DE4DFB" w:rsidP="00DE4DFB">
      <w:pPr>
        <w:bidi/>
        <w:rPr>
          <w:rFonts w:cs="David" w:hint="cs"/>
          <w:u w:val="single"/>
          <w:rtl/>
        </w:rPr>
      </w:pPr>
    </w:p>
    <w:p w14:paraId="68ED1079" w14:textId="77777777" w:rsidR="00DE4DFB" w:rsidRPr="00DE4DFB" w:rsidRDefault="00DE4DFB" w:rsidP="00DE4DFB">
      <w:pPr>
        <w:bidi/>
        <w:rPr>
          <w:rFonts w:cs="David" w:hint="cs"/>
          <w:rtl/>
        </w:rPr>
      </w:pPr>
      <w:r w:rsidRPr="00DE4DFB">
        <w:rPr>
          <w:rFonts w:cs="David" w:hint="cs"/>
          <w:rtl/>
        </w:rPr>
        <w:tab/>
        <w:t xml:space="preserve">  החוק תלוי פשוט בסיבות פוליטיות. לפעמים יש חופש כזה ואחר. </w:t>
      </w:r>
    </w:p>
    <w:p w14:paraId="699DE126" w14:textId="77777777" w:rsidR="00DE4DFB" w:rsidRPr="00DE4DFB" w:rsidRDefault="00DE4DFB" w:rsidP="00DE4DFB">
      <w:pPr>
        <w:bidi/>
        <w:rPr>
          <w:rFonts w:cs="David" w:hint="cs"/>
          <w:rtl/>
        </w:rPr>
      </w:pPr>
    </w:p>
    <w:p w14:paraId="68D35DEC"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0FC70EE3" w14:textId="77777777" w:rsidR="00DE4DFB" w:rsidRPr="00DE4DFB" w:rsidRDefault="00DE4DFB" w:rsidP="00DE4DFB">
      <w:pPr>
        <w:bidi/>
        <w:rPr>
          <w:rFonts w:cs="David" w:hint="cs"/>
          <w:u w:val="single"/>
          <w:rtl/>
        </w:rPr>
      </w:pPr>
    </w:p>
    <w:p w14:paraId="6292E05F" w14:textId="77777777" w:rsidR="00DE4DFB" w:rsidRPr="00DE4DFB" w:rsidRDefault="00DE4DFB" w:rsidP="00DE4DFB">
      <w:pPr>
        <w:bidi/>
        <w:rPr>
          <w:rFonts w:cs="David" w:hint="cs"/>
          <w:rtl/>
        </w:rPr>
      </w:pPr>
      <w:r w:rsidRPr="00DE4DFB">
        <w:rPr>
          <w:rFonts w:cs="David" w:hint="cs"/>
          <w:rtl/>
        </w:rPr>
        <w:tab/>
        <w:t xml:space="preserve"> אני מתנצל אם זה אמוציונאלי מדי, אבל אני חש תחושה מאוד קשה של איפה ואיפה. הפרוטוקולים קיימים, זה כבר בעידן המחשב, זאת הכנסת ה-15. כי אני אומר לכם, לא יכול להיות שעשרות פעמים אומרים לסיעה מסוימת שבועיים אחרי הבחירות שהיא צודקת, אבל אין שיקול דעת, ועם קצת שינוי נסיבות פתאום מופיע שיקול הדעת. לכן אני גם לא כל-כך מבין על-פי איזה סעיף אני צריך לדון בהסכם- -</w:t>
      </w:r>
    </w:p>
    <w:p w14:paraId="37B68869" w14:textId="77777777" w:rsidR="00DE4DFB" w:rsidRPr="00DE4DFB" w:rsidRDefault="00DE4DFB" w:rsidP="00DE4DFB">
      <w:pPr>
        <w:bidi/>
        <w:rPr>
          <w:rFonts w:cs="David" w:hint="cs"/>
          <w:rtl/>
        </w:rPr>
      </w:pPr>
    </w:p>
    <w:p w14:paraId="709BED32" w14:textId="77777777" w:rsidR="00DE4DFB" w:rsidRPr="00DE4DFB" w:rsidRDefault="00DE4DFB" w:rsidP="00DE4DFB">
      <w:pPr>
        <w:bidi/>
        <w:rPr>
          <w:rFonts w:cs="David" w:hint="cs"/>
          <w:u w:val="single"/>
          <w:rtl/>
        </w:rPr>
      </w:pPr>
      <w:r w:rsidRPr="00DE4DFB">
        <w:rPr>
          <w:rFonts w:cs="David" w:hint="cs"/>
          <w:u w:val="single"/>
          <w:rtl/>
        </w:rPr>
        <w:t>שלמה מולה:</w:t>
      </w:r>
    </w:p>
    <w:p w14:paraId="28E79B31" w14:textId="77777777" w:rsidR="00DE4DFB" w:rsidRPr="00DE4DFB" w:rsidRDefault="00DE4DFB" w:rsidP="00DE4DFB">
      <w:pPr>
        <w:bidi/>
        <w:rPr>
          <w:rFonts w:cs="David" w:hint="cs"/>
          <w:u w:val="single"/>
          <w:rtl/>
        </w:rPr>
      </w:pPr>
    </w:p>
    <w:p w14:paraId="58395C60" w14:textId="77777777" w:rsidR="00DE4DFB" w:rsidRPr="00DE4DFB" w:rsidRDefault="00DE4DFB" w:rsidP="00DE4DFB">
      <w:pPr>
        <w:bidi/>
        <w:ind w:firstLine="567"/>
        <w:rPr>
          <w:rFonts w:cs="David" w:hint="cs"/>
          <w:rtl/>
        </w:rPr>
      </w:pPr>
      <w:r w:rsidRPr="00DE4DFB">
        <w:rPr>
          <w:rFonts w:cs="David" w:hint="cs"/>
          <w:rtl/>
        </w:rPr>
        <w:t>אבל את החברים האלה אף אחד לא קנה- -</w:t>
      </w:r>
    </w:p>
    <w:p w14:paraId="2B99A3D8" w14:textId="77777777" w:rsidR="00DE4DFB" w:rsidRPr="00DE4DFB" w:rsidRDefault="00DE4DFB" w:rsidP="00DE4DFB">
      <w:pPr>
        <w:bidi/>
        <w:rPr>
          <w:rFonts w:cs="David" w:hint="cs"/>
          <w:rtl/>
        </w:rPr>
      </w:pPr>
    </w:p>
    <w:p w14:paraId="402F6E8F"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76B13CA9" w14:textId="77777777" w:rsidR="00DE4DFB" w:rsidRPr="00DE4DFB" w:rsidRDefault="00DE4DFB" w:rsidP="00DE4DFB">
      <w:pPr>
        <w:bidi/>
        <w:rPr>
          <w:rFonts w:cs="David" w:hint="cs"/>
          <w:u w:val="single"/>
          <w:rtl/>
        </w:rPr>
      </w:pPr>
    </w:p>
    <w:p w14:paraId="08712200" w14:textId="77777777" w:rsidR="00DE4DFB" w:rsidRPr="00DE4DFB" w:rsidRDefault="00DE4DFB" w:rsidP="00DE4DFB">
      <w:pPr>
        <w:bidi/>
        <w:rPr>
          <w:rFonts w:cs="David" w:hint="cs"/>
          <w:rtl/>
        </w:rPr>
      </w:pPr>
      <w:r w:rsidRPr="00DE4DFB">
        <w:rPr>
          <w:rFonts w:cs="David" w:hint="cs"/>
          <w:rtl/>
        </w:rPr>
        <w:tab/>
        <w:t xml:space="preserve"> מה אתה אומר, שלמה? נגדך היו תביעות של - - - ויש כמה שהלכו למסעדות, ויש היום כאלה שהלכו למסעדות, ועד היום במשך 9 שנים הם הולכים למסעדות בגלל הפילוג הזה- -</w:t>
      </w:r>
    </w:p>
    <w:p w14:paraId="7731FE30" w14:textId="77777777" w:rsidR="00DE4DFB" w:rsidRPr="00DE4DFB" w:rsidRDefault="00DE4DFB" w:rsidP="00DE4DFB">
      <w:pPr>
        <w:bidi/>
        <w:rPr>
          <w:rFonts w:cs="David" w:hint="cs"/>
          <w:rtl/>
        </w:rPr>
      </w:pPr>
    </w:p>
    <w:p w14:paraId="53F16D60" w14:textId="77777777" w:rsidR="00DE4DFB" w:rsidRPr="00DE4DFB" w:rsidRDefault="00DE4DFB" w:rsidP="00DE4DFB">
      <w:pPr>
        <w:bidi/>
        <w:rPr>
          <w:rFonts w:cs="David"/>
        </w:rPr>
      </w:pPr>
      <w:r w:rsidRPr="00DE4DFB">
        <w:rPr>
          <w:rFonts w:cs="David" w:hint="cs"/>
          <w:u w:val="single"/>
          <w:rtl/>
        </w:rPr>
        <w:t>היו"ר דוד טל:</w:t>
      </w:r>
    </w:p>
    <w:p w14:paraId="6FFDD21D" w14:textId="77777777" w:rsidR="00DE4DFB" w:rsidRPr="00DE4DFB" w:rsidRDefault="00DE4DFB" w:rsidP="00DE4DFB">
      <w:pPr>
        <w:bidi/>
        <w:rPr>
          <w:rFonts w:cs="David" w:hint="cs"/>
          <w:rtl/>
        </w:rPr>
      </w:pPr>
    </w:p>
    <w:p w14:paraId="7772A55B" w14:textId="77777777" w:rsidR="00DE4DFB" w:rsidRPr="00DE4DFB" w:rsidRDefault="00DE4DFB" w:rsidP="00DE4DFB">
      <w:pPr>
        <w:bidi/>
        <w:rPr>
          <w:rFonts w:cs="David" w:hint="cs"/>
          <w:rtl/>
        </w:rPr>
      </w:pPr>
      <w:r w:rsidRPr="00DE4DFB">
        <w:rPr>
          <w:rFonts w:cs="David" w:hint="cs"/>
          <w:rtl/>
        </w:rPr>
        <w:tab/>
        <w:t>זאת בעיה מתוך שיקולים אידיאולוגיים, זה לא רק על בסיס של - - -</w:t>
      </w:r>
    </w:p>
    <w:p w14:paraId="043E99F6" w14:textId="77777777" w:rsidR="00DE4DFB" w:rsidRPr="00DE4DFB" w:rsidRDefault="00DE4DFB" w:rsidP="00DE4DFB">
      <w:pPr>
        <w:bidi/>
        <w:rPr>
          <w:rFonts w:cs="David" w:hint="cs"/>
          <w:rtl/>
        </w:rPr>
      </w:pPr>
    </w:p>
    <w:p w14:paraId="70A51641"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0853BC0B" w14:textId="77777777" w:rsidR="00DE4DFB" w:rsidRPr="00DE4DFB" w:rsidRDefault="00DE4DFB" w:rsidP="00DE4DFB">
      <w:pPr>
        <w:bidi/>
        <w:rPr>
          <w:rFonts w:cs="David" w:hint="cs"/>
          <w:u w:val="single"/>
          <w:rtl/>
        </w:rPr>
      </w:pPr>
    </w:p>
    <w:p w14:paraId="0F61B25D" w14:textId="77777777" w:rsidR="00DE4DFB" w:rsidRPr="00DE4DFB" w:rsidRDefault="00DE4DFB" w:rsidP="00DE4DFB">
      <w:pPr>
        <w:bidi/>
        <w:rPr>
          <w:rFonts w:cs="David" w:hint="cs"/>
          <w:rtl/>
        </w:rPr>
      </w:pPr>
      <w:r w:rsidRPr="00DE4DFB">
        <w:rPr>
          <w:rFonts w:cs="David" w:hint="cs"/>
          <w:rtl/>
        </w:rPr>
        <w:tab/>
        <w:t xml:space="preserve"> כן, שבועיים לאחר הבחירות הם גילו אידיאולוגיה. אנשים עילגים עד היום. </w:t>
      </w:r>
    </w:p>
    <w:p w14:paraId="32044E63" w14:textId="77777777" w:rsidR="00DE4DFB" w:rsidRPr="00DE4DFB" w:rsidRDefault="00DE4DFB" w:rsidP="00DE4DFB">
      <w:pPr>
        <w:bidi/>
        <w:rPr>
          <w:rFonts w:cs="David" w:hint="cs"/>
          <w:rtl/>
        </w:rPr>
      </w:pPr>
    </w:p>
    <w:p w14:paraId="6A3FF312"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325CE1D7" w14:textId="77777777" w:rsidR="00DE4DFB" w:rsidRPr="00DE4DFB" w:rsidRDefault="00DE4DFB" w:rsidP="00DE4DFB">
      <w:pPr>
        <w:bidi/>
        <w:rPr>
          <w:rFonts w:cs="David" w:hint="cs"/>
          <w:rtl/>
        </w:rPr>
      </w:pPr>
    </w:p>
    <w:p w14:paraId="3050C8F4" w14:textId="77777777" w:rsidR="00DE4DFB" w:rsidRPr="00DE4DFB" w:rsidRDefault="00DE4DFB" w:rsidP="00DE4DFB">
      <w:pPr>
        <w:bidi/>
        <w:rPr>
          <w:rFonts w:cs="David" w:hint="cs"/>
          <w:rtl/>
        </w:rPr>
      </w:pPr>
      <w:r w:rsidRPr="00DE4DFB">
        <w:rPr>
          <w:rFonts w:cs="David" w:hint="cs"/>
          <w:rtl/>
        </w:rPr>
        <w:tab/>
        <w:t xml:space="preserve"> לא הייתה עבירה על החוק.</w:t>
      </w:r>
    </w:p>
    <w:p w14:paraId="2639F5EF" w14:textId="77777777" w:rsidR="00DE4DFB" w:rsidRPr="00DE4DFB" w:rsidRDefault="00DE4DFB" w:rsidP="00DE4DFB">
      <w:pPr>
        <w:bidi/>
        <w:rPr>
          <w:rFonts w:cs="David" w:hint="cs"/>
          <w:rtl/>
        </w:rPr>
      </w:pPr>
    </w:p>
    <w:p w14:paraId="189C9BA2"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4B0B461B" w14:textId="77777777" w:rsidR="00DE4DFB" w:rsidRPr="00DE4DFB" w:rsidRDefault="00DE4DFB" w:rsidP="00DE4DFB">
      <w:pPr>
        <w:bidi/>
        <w:rPr>
          <w:rFonts w:cs="David" w:hint="cs"/>
          <w:u w:val="single"/>
          <w:rtl/>
        </w:rPr>
      </w:pPr>
    </w:p>
    <w:p w14:paraId="0A8D52C1" w14:textId="77777777" w:rsidR="00DE4DFB" w:rsidRPr="00DE4DFB" w:rsidRDefault="00DE4DFB" w:rsidP="00DE4DFB">
      <w:pPr>
        <w:bidi/>
        <w:rPr>
          <w:rFonts w:cs="David" w:hint="cs"/>
          <w:rtl/>
        </w:rPr>
      </w:pPr>
      <w:r w:rsidRPr="00DE4DFB">
        <w:rPr>
          <w:rFonts w:cs="David" w:hint="cs"/>
          <w:rtl/>
        </w:rPr>
        <w:tab/>
        <w:t xml:space="preserve"> לא הייתה עבירה על החוק, נכון.</w:t>
      </w:r>
    </w:p>
    <w:p w14:paraId="6AAC5A87" w14:textId="77777777" w:rsidR="00DE4DFB" w:rsidRPr="00DE4DFB" w:rsidRDefault="00DE4DFB" w:rsidP="00DE4DFB">
      <w:pPr>
        <w:bidi/>
        <w:rPr>
          <w:rFonts w:cs="David" w:hint="cs"/>
          <w:rtl/>
        </w:rPr>
      </w:pPr>
    </w:p>
    <w:p w14:paraId="7119D185" w14:textId="77777777" w:rsidR="00DE4DFB" w:rsidRPr="00DE4DFB" w:rsidRDefault="00DE4DFB" w:rsidP="00DE4DFB">
      <w:pPr>
        <w:bidi/>
        <w:rPr>
          <w:rFonts w:cs="David" w:hint="cs"/>
          <w:u w:val="single"/>
          <w:rtl/>
        </w:rPr>
      </w:pPr>
      <w:r w:rsidRPr="00DE4DFB">
        <w:rPr>
          <w:rFonts w:cs="David" w:hint="cs"/>
          <w:u w:val="single"/>
          <w:rtl/>
        </w:rPr>
        <w:t>קריאה:</w:t>
      </w:r>
    </w:p>
    <w:p w14:paraId="0687CB6A" w14:textId="77777777" w:rsidR="00DE4DFB" w:rsidRPr="00DE4DFB" w:rsidRDefault="00DE4DFB" w:rsidP="00DE4DFB">
      <w:pPr>
        <w:bidi/>
        <w:rPr>
          <w:rFonts w:cs="David" w:hint="cs"/>
          <w:u w:val="single"/>
          <w:rtl/>
        </w:rPr>
      </w:pPr>
    </w:p>
    <w:p w14:paraId="22934ACC" w14:textId="77777777" w:rsidR="00DE4DFB" w:rsidRPr="00DE4DFB" w:rsidRDefault="00DE4DFB" w:rsidP="00DE4DFB">
      <w:pPr>
        <w:bidi/>
        <w:rPr>
          <w:rFonts w:cs="David" w:hint="cs"/>
          <w:rtl/>
        </w:rPr>
      </w:pPr>
      <w:r w:rsidRPr="00DE4DFB">
        <w:rPr>
          <w:rFonts w:cs="David" w:hint="cs"/>
          <w:rtl/>
        </w:rPr>
        <w:tab/>
        <w:t>הם התפלגו שבועיים אחרי כן או לא?</w:t>
      </w:r>
    </w:p>
    <w:p w14:paraId="07A92AD0" w14:textId="77777777" w:rsidR="00DE4DFB" w:rsidRPr="00DE4DFB" w:rsidRDefault="00DE4DFB" w:rsidP="00DE4DFB">
      <w:pPr>
        <w:bidi/>
        <w:rPr>
          <w:rFonts w:cs="David" w:hint="cs"/>
          <w:rtl/>
        </w:rPr>
      </w:pPr>
    </w:p>
    <w:p w14:paraId="7FDC1199"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389C28F2" w14:textId="77777777" w:rsidR="00DE4DFB" w:rsidRPr="00DE4DFB" w:rsidRDefault="00DE4DFB" w:rsidP="00DE4DFB">
      <w:pPr>
        <w:bidi/>
        <w:rPr>
          <w:rFonts w:cs="David" w:hint="cs"/>
          <w:u w:val="single"/>
          <w:rtl/>
        </w:rPr>
      </w:pPr>
    </w:p>
    <w:p w14:paraId="59DBAA3F" w14:textId="77777777" w:rsidR="00DE4DFB" w:rsidRPr="00DE4DFB" w:rsidRDefault="00DE4DFB" w:rsidP="00DE4DFB">
      <w:pPr>
        <w:bidi/>
        <w:rPr>
          <w:rFonts w:cs="David" w:hint="cs"/>
          <w:rtl/>
        </w:rPr>
      </w:pPr>
      <w:r w:rsidRPr="00DE4DFB">
        <w:rPr>
          <w:rFonts w:cs="David" w:hint="cs"/>
          <w:rtl/>
        </w:rPr>
        <w:tab/>
        <w:t xml:space="preserve"> הם התפלגו. 9 שנים חיים מזה לא רע.</w:t>
      </w:r>
    </w:p>
    <w:p w14:paraId="5B1F2706" w14:textId="77777777" w:rsidR="00DE4DFB" w:rsidRPr="00DE4DFB" w:rsidRDefault="00DE4DFB" w:rsidP="00DE4DFB">
      <w:pPr>
        <w:bidi/>
        <w:rPr>
          <w:rFonts w:cs="David" w:hint="cs"/>
          <w:rtl/>
        </w:rPr>
      </w:pPr>
      <w:r w:rsidRPr="00DE4DFB">
        <w:rPr>
          <w:rFonts w:cs="David" w:hint="cs"/>
          <w:rtl/>
        </w:rPr>
        <w:tab/>
      </w:r>
    </w:p>
    <w:p w14:paraId="5528FFD9" w14:textId="77777777" w:rsidR="00DE4DFB" w:rsidRPr="00DE4DFB" w:rsidRDefault="00DE4DFB" w:rsidP="00DE4DFB">
      <w:pPr>
        <w:bidi/>
        <w:ind w:firstLine="567"/>
        <w:rPr>
          <w:rFonts w:cs="David" w:hint="cs"/>
          <w:rtl/>
        </w:rPr>
      </w:pPr>
      <w:r w:rsidRPr="00DE4DFB">
        <w:rPr>
          <w:rFonts w:cs="David" w:hint="cs"/>
          <w:rtl/>
        </w:rPr>
        <w:t>אני גם לא כל-כך מבין אפילו על-פי איזה סעיף אני צריך לדון באיזשהו הסכם, ואם אני רשאי להכניס בו שינויים, ואם סעיף כלשהו לא מוצא חן בעיניי, אני צריך להחליף את הסעיף. לדידי, כחבר ותיק בוועדת הכנסת, עם כל הצניעות, מה שכרגע צריך להיות מובא לאישורי, שעל-פי הייעוץ המשפטי ועל-פי המסורת בכנסת, אין לי בו שיקול דעת, זאת דרישה של שלושה מתוך חברי כנסת להתפלג מסיעתם. אני לא אוהב אף פעם את הדרישה הזאת, אבל אם הם עומדים בדרישות החוק והתקנון אני חייב לאשר אותה. אם אנחנו רוצים לבצע מהפכה חוקתית או תקנונית בתחום הזה, אני מזדהה מאוד עם העמדה האמיצה של היועצת המשפטית, אבל הדרך הראויה היא שינוי החוק ושינוי תקנון ולא חוות דעת שניתנת למקרה מסוים.</w:t>
      </w:r>
    </w:p>
    <w:p w14:paraId="20EC0C8A" w14:textId="77777777" w:rsidR="00DE4DFB" w:rsidRPr="00DE4DFB" w:rsidRDefault="00DE4DFB" w:rsidP="00DE4DFB">
      <w:pPr>
        <w:bidi/>
        <w:rPr>
          <w:rFonts w:cs="David" w:hint="cs"/>
          <w:rtl/>
        </w:rPr>
      </w:pPr>
    </w:p>
    <w:p w14:paraId="1AA9C268" w14:textId="77777777" w:rsidR="00DE4DFB" w:rsidRPr="00DE4DFB" w:rsidRDefault="00DE4DFB" w:rsidP="00DE4DFB">
      <w:pPr>
        <w:bidi/>
        <w:rPr>
          <w:rFonts w:cs="David"/>
        </w:rPr>
      </w:pPr>
      <w:r w:rsidRPr="00DE4DFB">
        <w:rPr>
          <w:rFonts w:cs="David" w:hint="cs"/>
          <w:u w:val="single"/>
          <w:rtl/>
        </w:rPr>
        <w:t>היו"ר דוד טל:</w:t>
      </w:r>
    </w:p>
    <w:p w14:paraId="7D93D310" w14:textId="77777777" w:rsidR="00DE4DFB" w:rsidRPr="00DE4DFB" w:rsidRDefault="00DE4DFB" w:rsidP="00DE4DFB">
      <w:pPr>
        <w:bidi/>
        <w:rPr>
          <w:rFonts w:cs="David" w:hint="cs"/>
          <w:rtl/>
        </w:rPr>
      </w:pPr>
    </w:p>
    <w:p w14:paraId="2B15115D" w14:textId="77777777" w:rsidR="00DE4DFB" w:rsidRPr="00DE4DFB" w:rsidRDefault="00DE4DFB" w:rsidP="00DE4DFB">
      <w:pPr>
        <w:bidi/>
        <w:rPr>
          <w:rFonts w:cs="David" w:hint="cs"/>
          <w:rtl/>
        </w:rPr>
      </w:pPr>
      <w:r w:rsidRPr="00DE4DFB">
        <w:rPr>
          <w:rFonts w:cs="David" w:hint="cs"/>
          <w:rtl/>
        </w:rPr>
        <w:tab/>
        <w:t>תודה. חבר הכנסת ריבלין, בבקשה.</w:t>
      </w:r>
    </w:p>
    <w:p w14:paraId="6247DCB2" w14:textId="77777777" w:rsidR="00DE4DFB" w:rsidRPr="00DE4DFB" w:rsidRDefault="00DE4DFB" w:rsidP="00DE4DFB">
      <w:pPr>
        <w:bidi/>
        <w:rPr>
          <w:rFonts w:cs="David" w:hint="cs"/>
          <w:rtl/>
        </w:rPr>
      </w:pPr>
    </w:p>
    <w:p w14:paraId="79EA968A" w14:textId="77777777" w:rsidR="00DE4DFB" w:rsidRPr="00DE4DFB" w:rsidRDefault="00DE4DFB" w:rsidP="00DE4DFB">
      <w:pPr>
        <w:bidi/>
        <w:rPr>
          <w:rFonts w:cs="David" w:hint="cs"/>
          <w:rtl/>
        </w:rPr>
      </w:pPr>
      <w:r w:rsidRPr="00DE4DFB">
        <w:rPr>
          <w:rFonts w:cs="David" w:hint="cs"/>
          <w:u w:val="single"/>
          <w:rtl/>
        </w:rPr>
        <w:t>ראובן ריבלין:</w:t>
      </w:r>
    </w:p>
    <w:p w14:paraId="379E3255" w14:textId="77777777" w:rsidR="00DE4DFB" w:rsidRPr="00DE4DFB" w:rsidRDefault="00DE4DFB" w:rsidP="00DE4DFB">
      <w:pPr>
        <w:bidi/>
        <w:rPr>
          <w:rFonts w:cs="David" w:hint="cs"/>
          <w:rtl/>
        </w:rPr>
      </w:pPr>
    </w:p>
    <w:p w14:paraId="4AFDA6A4" w14:textId="77777777" w:rsidR="00DE4DFB" w:rsidRPr="00DE4DFB" w:rsidRDefault="00DE4DFB" w:rsidP="00DE4DFB">
      <w:pPr>
        <w:bidi/>
        <w:rPr>
          <w:rFonts w:cs="David" w:hint="cs"/>
          <w:rtl/>
        </w:rPr>
      </w:pPr>
      <w:r w:rsidRPr="00DE4DFB">
        <w:rPr>
          <w:rFonts w:cs="David" w:hint="cs"/>
          <w:rtl/>
        </w:rPr>
        <w:tab/>
        <w:t xml:space="preserve"> תודה רבה, אדוני. </w:t>
      </w:r>
    </w:p>
    <w:p w14:paraId="7FEED184" w14:textId="77777777" w:rsidR="00DE4DFB" w:rsidRPr="00DE4DFB" w:rsidRDefault="00DE4DFB" w:rsidP="00DE4DFB">
      <w:pPr>
        <w:bidi/>
        <w:rPr>
          <w:rFonts w:cs="David" w:hint="cs"/>
          <w:rtl/>
        </w:rPr>
      </w:pPr>
    </w:p>
    <w:p w14:paraId="07E8C365" w14:textId="77777777" w:rsidR="00DE4DFB" w:rsidRPr="00DE4DFB" w:rsidRDefault="00DE4DFB" w:rsidP="00DE4DFB">
      <w:pPr>
        <w:bidi/>
        <w:ind w:firstLine="567"/>
        <w:rPr>
          <w:rFonts w:cs="David" w:hint="cs"/>
          <w:rtl/>
        </w:rPr>
      </w:pPr>
      <w:r w:rsidRPr="00DE4DFB">
        <w:rPr>
          <w:rFonts w:cs="David" w:hint="cs"/>
          <w:rtl/>
        </w:rPr>
        <w:t>כדי להסיר כל ספק מלב אני רוצה קודם כול להביע את סלידתי מההסכם שנחתם כאשר הסיעה יצרה איזשהו קשר בחסות תמונתו של מורי ורבי מנחם בגין, והבטיחה צדק כאשר מדובר בפוליטיקה בלבד, שעוברת את הגבולות המותרים גם במישור הפוליטי.</w:t>
      </w:r>
    </w:p>
    <w:p w14:paraId="079CB8B6" w14:textId="77777777" w:rsidR="00DE4DFB" w:rsidRPr="00DE4DFB" w:rsidRDefault="00DE4DFB" w:rsidP="00DE4DFB">
      <w:pPr>
        <w:bidi/>
        <w:ind w:firstLine="567"/>
        <w:rPr>
          <w:rFonts w:cs="David" w:hint="cs"/>
          <w:rtl/>
        </w:rPr>
      </w:pPr>
    </w:p>
    <w:p w14:paraId="2266C861" w14:textId="77777777" w:rsidR="00DE4DFB" w:rsidRPr="00DE4DFB" w:rsidRDefault="00DE4DFB" w:rsidP="00DE4DFB">
      <w:pPr>
        <w:bidi/>
        <w:ind w:firstLine="567"/>
        <w:rPr>
          <w:rFonts w:cs="David" w:hint="cs"/>
          <w:rtl/>
        </w:rPr>
      </w:pPr>
      <w:r w:rsidRPr="00DE4DFB">
        <w:rPr>
          <w:rFonts w:cs="David" w:hint="cs"/>
          <w:rtl/>
        </w:rPr>
        <w:t xml:space="preserve"> היו רבים מבני עמנו שחשבו שהכנסת ה-16 הגיעה לשיאים, והריני חרד מהשיאים שיהיו בכנסת ה-18, משום שהכנסת ה-17 מגיעה במהירות רבה לדברים שאפילו לא יכולנו לחלום עליהם בחלומות הזוועה כאשר התמודדנו עם בעיות קשות שהיו בכנסת ה-16. </w:t>
      </w:r>
    </w:p>
    <w:p w14:paraId="5C21F5CC" w14:textId="77777777" w:rsidR="00DE4DFB" w:rsidRPr="00DE4DFB" w:rsidRDefault="00DE4DFB" w:rsidP="00DE4DFB">
      <w:pPr>
        <w:bidi/>
        <w:ind w:firstLine="567"/>
        <w:rPr>
          <w:rFonts w:cs="David" w:hint="cs"/>
          <w:rtl/>
        </w:rPr>
      </w:pPr>
    </w:p>
    <w:p w14:paraId="1DDF74AB" w14:textId="77777777" w:rsidR="00DE4DFB" w:rsidRPr="00DE4DFB" w:rsidRDefault="00DE4DFB" w:rsidP="00DE4DFB">
      <w:pPr>
        <w:bidi/>
        <w:ind w:firstLine="567"/>
        <w:rPr>
          <w:rFonts w:cs="David" w:hint="cs"/>
          <w:rtl/>
        </w:rPr>
      </w:pPr>
      <w:r w:rsidRPr="00DE4DFB">
        <w:rPr>
          <w:rFonts w:cs="David" w:hint="cs"/>
          <w:rtl/>
        </w:rPr>
        <w:t xml:space="preserve">הדברים שבעיני הציבור אסור לעבור עליהם לסדר היום ברמה המוסרית, מצריכים שאלות נוקבות כאשר אני אוחז בידי את חוות הדעת המלומדת של היועצת המשפטית ושואל את עצמי האם בסעיף שהייתי שותף לחקיקתו בשלבים שונים שבו נאמר שהכנסת תאשר, האם מדובר בהכרזה או ביצירה. זאת אומרת, האם מדובר פה באמירה קונסטיטוטיבית-יוצרת שבלעדיה אַין, או באמירה דקלרטיבית שבה הכנסת נותנת אישור לרצון של קבוצת חברים להקים מפלגה כזאת או אחרת בנסיבות עניין שמחייבות שליש מהסיעה להתפלג. לא באנו וקבענו מהו מוסרי ומהו לא מוסרי, כי מי שלא יודע מהו מוסרי ומהו לא מוסרי לא ראוי להיקרא מפלגה ולא ראוי להיקרא חברה. </w:t>
      </w:r>
    </w:p>
    <w:p w14:paraId="208B8AA2" w14:textId="77777777" w:rsidR="00DE4DFB" w:rsidRPr="00DE4DFB" w:rsidRDefault="00DE4DFB" w:rsidP="00DE4DFB">
      <w:pPr>
        <w:bidi/>
        <w:ind w:firstLine="567"/>
        <w:rPr>
          <w:rFonts w:cs="David" w:hint="cs"/>
          <w:rtl/>
        </w:rPr>
      </w:pPr>
    </w:p>
    <w:p w14:paraId="24521968" w14:textId="77777777" w:rsidR="00DE4DFB" w:rsidRPr="00DE4DFB" w:rsidRDefault="00DE4DFB" w:rsidP="00DE4DFB">
      <w:pPr>
        <w:bidi/>
        <w:ind w:firstLine="567"/>
        <w:rPr>
          <w:rFonts w:cs="David" w:hint="cs"/>
          <w:rtl/>
        </w:rPr>
      </w:pPr>
      <w:r w:rsidRPr="00DE4DFB">
        <w:rPr>
          <w:rFonts w:cs="David" w:hint="cs"/>
          <w:rtl/>
        </w:rPr>
        <w:t xml:space="preserve">אבל אני מפחד פחד רב, כפי שהביע זאת חברי חבר הכנסת גדעון סער, מהעתיד; והאם אנחנו לא יוצרים מצב שחוות דעת זו </w:t>
      </w:r>
      <w:r w:rsidRPr="00DE4DFB">
        <w:rPr>
          <w:rFonts w:cs="David"/>
          <w:rtl/>
        </w:rPr>
        <w:t>–</w:t>
      </w:r>
      <w:r w:rsidRPr="00DE4DFB">
        <w:rPr>
          <w:rFonts w:cs="David" w:hint="cs"/>
          <w:rtl/>
        </w:rPr>
        <w:t xml:space="preserve"> שאני, לגופו של עניין, מוכן לקבל אותה, ואפילו לראות אותה כדבר שמצריך אותנו להעביר בדרך זאת או אחרת, כבקשת שרוני, את המסמך למשטרה כדי שהיא תברר. ברמה הפלילית יכול להיות שיש כאן דברים שמהווים עבירה; ברמה המוסרית </w:t>
      </w:r>
      <w:r w:rsidRPr="00DE4DFB">
        <w:rPr>
          <w:rFonts w:cs="David"/>
          <w:rtl/>
        </w:rPr>
        <w:t>–</w:t>
      </w:r>
      <w:r w:rsidRPr="00DE4DFB">
        <w:rPr>
          <w:rFonts w:cs="David" w:hint="cs"/>
          <w:rtl/>
        </w:rPr>
        <w:t xml:space="preserve"> לי עצמי אין פקפוקים, אבל כל אחד והמוסר שלו. </w:t>
      </w:r>
    </w:p>
    <w:p w14:paraId="7CA5793A" w14:textId="77777777" w:rsidR="00DE4DFB" w:rsidRPr="00DE4DFB" w:rsidRDefault="00DE4DFB" w:rsidP="00DE4DFB">
      <w:pPr>
        <w:bidi/>
        <w:ind w:firstLine="567"/>
        <w:rPr>
          <w:rFonts w:cs="David" w:hint="cs"/>
          <w:rtl/>
        </w:rPr>
      </w:pPr>
    </w:p>
    <w:p w14:paraId="7328AD17" w14:textId="77777777" w:rsidR="00DE4DFB" w:rsidRPr="00DE4DFB" w:rsidRDefault="00DE4DFB" w:rsidP="00DE4DFB">
      <w:pPr>
        <w:bidi/>
        <w:ind w:firstLine="567"/>
        <w:rPr>
          <w:rFonts w:cs="David" w:hint="cs"/>
          <w:rtl/>
        </w:rPr>
      </w:pPr>
      <w:r w:rsidRPr="00DE4DFB">
        <w:rPr>
          <w:rFonts w:cs="David" w:hint="cs"/>
          <w:rtl/>
        </w:rPr>
        <w:t>אני רק מזהיר את כולנו, שחוות הדעת, כפי שהיא מנוסחת כרגע, יוצרת מצב שוועדת הכנסת יכולה להתערב בשיקול דעת ברמה פוליטית של עושק מיעוט או של יצירת ביטול המיעוט בידי הרוב כאשר אנחנו מכוונים וקובעים באימוץ חוות הדעת את האמירה שהחלטת ועדת הכנסת היא החלטה יוצרת. לדעתי, היא דקלרטיבית ברמה שבה אין מעבר לרצון הפוליטי באותה מסגרת. יש לנו חוקים אחרים המסבירים, שאם למשל עוזב חבר כנסת את סיעתו, אסור לו בבחירות הבאות להשתתף בבחירות כמועמד בסיעות שהיו מיוצגות בכנסת היוצאת. היא לא אוסרת עליו להשתתף בבחירות, על-פי רצון העם, בסיעה אחרת אשר נוצרה "יש מאין" בבחירות לכנסת הבאה.</w:t>
      </w:r>
    </w:p>
    <w:p w14:paraId="7A85317B" w14:textId="77777777" w:rsidR="00DE4DFB" w:rsidRPr="00DE4DFB" w:rsidRDefault="00DE4DFB" w:rsidP="00DE4DFB">
      <w:pPr>
        <w:bidi/>
        <w:rPr>
          <w:rFonts w:cs="David" w:hint="cs"/>
          <w:rtl/>
        </w:rPr>
      </w:pPr>
    </w:p>
    <w:p w14:paraId="62C82BB3" w14:textId="77777777" w:rsidR="00DE4DFB" w:rsidRPr="00DE4DFB" w:rsidRDefault="00DE4DFB" w:rsidP="00DE4DFB">
      <w:pPr>
        <w:bidi/>
        <w:rPr>
          <w:rFonts w:cs="David" w:hint="cs"/>
          <w:rtl/>
        </w:rPr>
      </w:pPr>
      <w:r w:rsidRPr="00DE4DFB">
        <w:rPr>
          <w:rFonts w:cs="David" w:hint="cs"/>
          <w:rtl/>
        </w:rPr>
        <w:tab/>
        <w:t xml:space="preserve">לכן אני מבקש שלגופו של עניין, שהצעתו של חבר הכנסת ברכה שלא נמצא פה כרגע, תתקבל כי היא הצעה מאוד הגיונית. אם אכן חוות הדעת מעוררת שאלות שמצריכות חקירה, לא נצביע עד אשר יתבררו העובדות. ואם אכן נצביע, צריך לסייג את ההצבעה בכך שרק כאשר מדובר בדברים שהם מעבר לאותן התפלגויות שהיינו עדים להם עד היום, ההחלטה שלנו לא תתפרש ככזו הקובעת שבסמכות ועדת הכנסת </w:t>
      </w:r>
      <w:r w:rsidRPr="00DE4DFB">
        <w:rPr>
          <w:rFonts w:cs="David"/>
          <w:rtl/>
        </w:rPr>
        <w:t>–</w:t>
      </w:r>
      <w:r w:rsidRPr="00DE4DFB">
        <w:rPr>
          <w:rFonts w:cs="David" w:hint="cs"/>
          <w:rtl/>
        </w:rPr>
        <w:t xml:space="preserve"> לא כחותמת גומי, אלא סמכות שאין לה גבול </w:t>
      </w:r>
      <w:r w:rsidRPr="00DE4DFB">
        <w:rPr>
          <w:rFonts w:cs="David"/>
          <w:rtl/>
        </w:rPr>
        <w:t>–</w:t>
      </w:r>
      <w:r w:rsidRPr="00DE4DFB">
        <w:rPr>
          <w:rFonts w:cs="David" w:hint="cs"/>
          <w:rtl/>
        </w:rPr>
        <w:t xml:space="preserve"> לאשר את רצונם של חברים להתפלג או לא להתפלג.</w:t>
      </w:r>
    </w:p>
    <w:p w14:paraId="34416126" w14:textId="77777777" w:rsidR="00DE4DFB" w:rsidRDefault="00DE4DFB" w:rsidP="00DE4DFB">
      <w:pPr>
        <w:bidi/>
        <w:rPr>
          <w:rFonts w:cs="David" w:hint="cs"/>
          <w:rtl/>
        </w:rPr>
      </w:pPr>
    </w:p>
    <w:p w14:paraId="4B38B097" w14:textId="77777777" w:rsidR="00DE4DFB" w:rsidRDefault="00DE4DFB" w:rsidP="00DE4DFB">
      <w:pPr>
        <w:bidi/>
        <w:rPr>
          <w:rFonts w:cs="David" w:hint="cs"/>
          <w:rtl/>
        </w:rPr>
      </w:pPr>
    </w:p>
    <w:p w14:paraId="58DB7D20" w14:textId="77777777" w:rsidR="00DE4DFB" w:rsidRDefault="00DE4DFB" w:rsidP="00DE4DFB">
      <w:pPr>
        <w:bidi/>
        <w:rPr>
          <w:rFonts w:cs="David" w:hint="cs"/>
          <w:rtl/>
        </w:rPr>
      </w:pPr>
    </w:p>
    <w:p w14:paraId="775C2085" w14:textId="77777777" w:rsidR="00DE4DFB" w:rsidRDefault="00DE4DFB" w:rsidP="00DE4DFB">
      <w:pPr>
        <w:bidi/>
        <w:rPr>
          <w:rFonts w:cs="David" w:hint="cs"/>
          <w:rtl/>
        </w:rPr>
      </w:pPr>
    </w:p>
    <w:p w14:paraId="24587DBD" w14:textId="77777777" w:rsidR="00DE4DFB" w:rsidRPr="00DE4DFB" w:rsidRDefault="00DE4DFB" w:rsidP="00DE4DFB">
      <w:pPr>
        <w:bidi/>
        <w:rPr>
          <w:rFonts w:cs="David" w:hint="cs"/>
          <w:rtl/>
        </w:rPr>
      </w:pPr>
    </w:p>
    <w:p w14:paraId="71DC7308"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3135DCAA" w14:textId="77777777" w:rsidR="00DE4DFB" w:rsidRPr="00DE4DFB" w:rsidRDefault="00DE4DFB" w:rsidP="00DE4DFB">
      <w:pPr>
        <w:bidi/>
        <w:rPr>
          <w:rFonts w:cs="David" w:hint="cs"/>
          <w:rtl/>
        </w:rPr>
      </w:pPr>
    </w:p>
    <w:p w14:paraId="7A5F28D1" w14:textId="77777777" w:rsidR="00DE4DFB" w:rsidRPr="00DE4DFB" w:rsidRDefault="00DE4DFB" w:rsidP="00DE4DFB">
      <w:pPr>
        <w:bidi/>
        <w:rPr>
          <w:rFonts w:cs="David" w:hint="cs"/>
          <w:rtl/>
        </w:rPr>
      </w:pPr>
      <w:r w:rsidRPr="00DE4DFB">
        <w:rPr>
          <w:rFonts w:cs="David" w:hint="cs"/>
          <w:rtl/>
        </w:rPr>
        <w:tab/>
        <w:t>תודה רבה. הנה כי כן, יש לנו הצעה אחת להצביע רק על ההתפלגות; הצעה שנייה של חבר הכנסת ריבלין היא לא להצביע עד תום כל הבדיקות- -</w:t>
      </w:r>
    </w:p>
    <w:p w14:paraId="2FADC992" w14:textId="77777777" w:rsidR="00DE4DFB" w:rsidRPr="00DE4DFB" w:rsidRDefault="00DE4DFB" w:rsidP="00DE4DFB">
      <w:pPr>
        <w:bidi/>
        <w:rPr>
          <w:rFonts w:cs="David" w:hint="cs"/>
          <w:rtl/>
        </w:rPr>
      </w:pPr>
    </w:p>
    <w:p w14:paraId="391AB264" w14:textId="77777777" w:rsidR="00DE4DFB" w:rsidRPr="00DE4DFB" w:rsidRDefault="00DE4DFB" w:rsidP="00DE4DFB">
      <w:pPr>
        <w:bidi/>
        <w:rPr>
          <w:rFonts w:cs="David" w:hint="cs"/>
          <w:rtl/>
        </w:rPr>
      </w:pPr>
      <w:r w:rsidRPr="00DE4DFB">
        <w:rPr>
          <w:rFonts w:cs="David" w:hint="cs"/>
          <w:u w:val="single"/>
          <w:rtl/>
        </w:rPr>
        <w:t>ראובן ריבלין:</w:t>
      </w:r>
    </w:p>
    <w:p w14:paraId="503A83B0" w14:textId="77777777" w:rsidR="00DE4DFB" w:rsidRPr="00DE4DFB" w:rsidRDefault="00DE4DFB" w:rsidP="00DE4DFB">
      <w:pPr>
        <w:bidi/>
        <w:rPr>
          <w:rFonts w:cs="David" w:hint="cs"/>
          <w:rtl/>
        </w:rPr>
      </w:pPr>
    </w:p>
    <w:p w14:paraId="6FDADD36" w14:textId="77777777" w:rsidR="00DE4DFB" w:rsidRPr="00DE4DFB" w:rsidRDefault="00DE4DFB" w:rsidP="00DE4DFB">
      <w:pPr>
        <w:bidi/>
        <w:rPr>
          <w:rFonts w:cs="David" w:hint="cs"/>
          <w:rtl/>
        </w:rPr>
      </w:pPr>
      <w:r w:rsidRPr="00DE4DFB">
        <w:rPr>
          <w:rFonts w:cs="David" w:hint="cs"/>
          <w:rtl/>
        </w:rPr>
        <w:tab/>
        <w:t>זאת לא הצעתי, זאת הצעתו של חבר הכנסת מוחמד ברכה.</w:t>
      </w:r>
    </w:p>
    <w:p w14:paraId="3A655E7F" w14:textId="77777777" w:rsidR="00DE4DFB" w:rsidRPr="00DE4DFB" w:rsidRDefault="00DE4DFB" w:rsidP="00DE4DFB">
      <w:pPr>
        <w:bidi/>
        <w:rPr>
          <w:rFonts w:cs="David" w:hint="cs"/>
          <w:rtl/>
        </w:rPr>
      </w:pPr>
    </w:p>
    <w:p w14:paraId="5DE70DF8"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40FC926" w14:textId="77777777" w:rsidR="00DE4DFB" w:rsidRPr="00DE4DFB" w:rsidRDefault="00DE4DFB" w:rsidP="00DE4DFB">
      <w:pPr>
        <w:bidi/>
        <w:rPr>
          <w:rFonts w:cs="David" w:hint="cs"/>
          <w:rtl/>
        </w:rPr>
      </w:pPr>
    </w:p>
    <w:p w14:paraId="6CA4796A" w14:textId="77777777" w:rsidR="00DE4DFB" w:rsidRPr="00DE4DFB" w:rsidRDefault="00DE4DFB" w:rsidP="00DE4DFB">
      <w:pPr>
        <w:bidi/>
        <w:rPr>
          <w:rFonts w:cs="David" w:hint="cs"/>
          <w:rtl/>
        </w:rPr>
      </w:pPr>
      <w:r w:rsidRPr="00DE4DFB">
        <w:rPr>
          <w:rFonts w:cs="David" w:hint="cs"/>
          <w:rtl/>
        </w:rPr>
        <w:tab/>
        <w:t>או-</w:t>
      </w:r>
      <w:proofErr w:type="spellStart"/>
      <w:r w:rsidRPr="00DE4DFB">
        <w:rPr>
          <w:rFonts w:cs="David" w:hint="cs"/>
          <w:rtl/>
        </w:rPr>
        <w:t>קיי</w:t>
      </w:r>
      <w:proofErr w:type="spellEnd"/>
      <w:r w:rsidRPr="00DE4DFB">
        <w:rPr>
          <w:rFonts w:cs="David" w:hint="cs"/>
          <w:rtl/>
        </w:rPr>
        <w:t>. הצעה אחרת היא להצביע על נושא זה. לדבריו של חבר הכנסת ריבלין, יש הערה של היועצת המשפטית לגבי מצב של החלטה יוצרת או החלטה מכריזה.</w:t>
      </w:r>
    </w:p>
    <w:p w14:paraId="7CD2C3B3" w14:textId="77777777" w:rsidR="00DE4DFB" w:rsidRPr="00DE4DFB" w:rsidRDefault="00DE4DFB" w:rsidP="00DE4DFB">
      <w:pPr>
        <w:bidi/>
        <w:rPr>
          <w:rFonts w:cs="David" w:hint="cs"/>
          <w:rtl/>
        </w:rPr>
      </w:pPr>
    </w:p>
    <w:p w14:paraId="3CAAB552"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7BFAD809" w14:textId="77777777" w:rsidR="00DE4DFB" w:rsidRPr="00DE4DFB" w:rsidRDefault="00DE4DFB" w:rsidP="00DE4DFB">
      <w:pPr>
        <w:bidi/>
        <w:rPr>
          <w:rFonts w:cs="David" w:hint="cs"/>
          <w:rtl/>
        </w:rPr>
      </w:pPr>
    </w:p>
    <w:p w14:paraId="613EDBE3" w14:textId="77777777" w:rsidR="00DE4DFB" w:rsidRPr="00DE4DFB" w:rsidRDefault="00DE4DFB" w:rsidP="00DE4DFB">
      <w:pPr>
        <w:bidi/>
        <w:rPr>
          <w:rFonts w:cs="David" w:hint="cs"/>
          <w:rtl/>
        </w:rPr>
      </w:pPr>
      <w:r w:rsidRPr="00DE4DFB">
        <w:rPr>
          <w:rFonts w:cs="David" w:hint="cs"/>
          <w:rtl/>
        </w:rPr>
        <w:tab/>
        <w:t xml:space="preserve"> גם כשחשבו שאין שיקול דעת או שהוא מצומצם ביותר, היה ברור שצריך להצביע, ורק ההצבעה היא שיוצרת את הפילוג. </w:t>
      </w:r>
    </w:p>
    <w:p w14:paraId="43866ECD" w14:textId="77777777" w:rsidR="00DE4DFB" w:rsidRPr="00DE4DFB" w:rsidRDefault="00DE4DFB" w:rsidP="00DE4DFB">
      <w:pPr>
        <w:bidi/>
        <w:rPr>
          <w:rFonts w:cs="David" w:hint="cs"/>
          <w:rtl/>
        </w:rPr>
      </w:pPr>
    </w:p>
    <w:p w14:paraId="1755986D" w14:textId="77777777" w:rsidR="00DE4DFB" w:rsidRPr="00DE4DFB" w:rsidRDefault="00DE4DFB" w:rsidP="00DE4DFB">
      <w:pPr>
        <w:bidi/>
        <w:rPr>
          <w:rFonts w:cs="David" w:hint="cs"/>
          <w:rtl/>
        </w:rPr>
      </w:pPr>
      <w:r w:rsidRPr="00DE4DFB">
        <w:rPr>
          <w:rFonts w:cs="David" w:hint="cs"/>
          <w:u w:val="single"/>
          <w:rtl/>
        </w:rPr>
        <w:t>ראובן ריבלין:</w:t>
      </w:r>
    </w:p>
    <w:p w14:paraId="49C53AEE" w14:textId="77777777" w:rsidR="00DE4DFB" w:rsidRPr="00DE4DFB" w:rsidRDefault="00DE4DFB" w:rsidP="00DE4DFB">
      <w:pPr>
        <w:bidi/>
        <w:rPr>
          <w:rFonts w:cs="David" w:hint="cs"/>
          <w:rtl/>
        </w:rPr>
      </w:pPr>
    </w:p>
    <w:p w14:paraId="2E72922E" w14:textId="77777777" w:rsidR="00DE4DFB" w:rsidRPr="00DE4DFB" w:rsidRDefault="00DE4DFB" w:rsidP="00DE4DFB">
      <w:pPr>
        <w:bidi/>
        <w:rPr>
          <w:rFonts w:cs="David" w:hint="cs"/>
          <w:rtl/>
        </w:rPr>
      </w:pPr>
      <w:r w:rsidRPr="00DE4DFB">
        <w:rPr>
          <w:rFonts w:cs="David" w:hint="cs"/>
          <w:rtl/>
        </w:rPr>
        <w:tab/>
        <w:t xml:space="preserve"> מה שיצר את הפילוג זה הנימוק. הוועדה מכריזה - - </w:t>
      </w:r>
    </w:p>
    <w:p w14:paraId="7C5EC0C1" w14:textId="77777777" w:rsidR="00DE4DFB" w:rsidRPr="00DE4DFB" w:rsidRDefault="00DE4DFB" w:rsidP="00DE4DFB">
      <w:pPr>
        <w:bidi/>
        <w:rPr>
          <w:rFonts w:cs="David" w:hint="cs"/>
          <w:rtl/>
        </w:rPr>
      </w:pPr>
    </w:p>
    <w:p w14:paraId="5A15A858" w14:textId="77777777" w:rsidR="00DE4DFB" w:rsidRPr="00DE4DFB" w:rsidRDefault="00DE4DFB" w:rsidP="00DE4DFB">
      <w:pPr>
        <w:bidi/>
        <w:rPr>
          <w:rFonts w:cs="David" w:hint="cs"/>
          <w:u w:val="single"/>
          <w:rtl/>
        </w:rPr>
      </w:pPr>
      <w:r w:rsidRPr="00DE4DFB">
        <w:rPr>
          <w:rFonts w:cs="David" w:hint="cs"/>
          <w:u w:val="single"/>
          <w:rtl/>
        </w:rPr>
        <w:t>קריאות:</w:t>
      </w:r>
    </w:p>
    <w:p w14:paraId="0BE8181B" w14:textId="77777777" w:rsidR="00DE4DFB" w:rsidRPr="00DE4DFB" w:rsidRDefault="00DE4DFB" w:rsidP="00DE4DFB">
      <w:pPr>
        <w:bidi/>
        <w:rPr>
          <w:rFonts w:cs="David" w:hint="cs"/>
          <w:u w:val="single"/>
          <w:rtl/>
        </w:rPr>
      </w:pPr>
    </w:p>
    <w:p w14:paraId="61F17902" w14:textId="77777777" w:rsidR="00DE4DFB" w:rsidRPr="00DE4DFB" w:rsidRDefault="00DE4DFB" w:rsidP="00DE4DFB">
      <w:pPr>
        <w:bidi/>
        <w:rPr>
          <w:rFonts w:cs="David" w:hint="cs"/>
          <w:rtl/>
        </w:rPr>
      </w:pPr>
      <w:r w:rsidRPr="00DE4DFB">
        <w:rPr>
          <w:rFonts w:cs="David" w:hint="cs"/>
          <w:rtl/>
        </w:rPr>
        <w:tab/>
        <w:t xml:space="preserve">- - - </w:t>
      </w:r>
    </w:p>
    <w:p w14:paraId="07BC1A38" w14:textId="77777777" w:rsidR="00DE4DFB" w:rsidRPr="00DE4DFB" w:rsidRDefault="00DE4DFB" w:rsidP="00DE4DFB">
      <w:pPr>
        <w:bidi/>
        <w:rPr>
          <w:rFonts w:cs="David" w:hint="cs"/>
          <w:rtl/>
        </w:rPr>
      </w:pPr>
    </w:p>
    <w:p w14:paraId="56469DAD"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6E1BCCB0" w14:textId="77777777" w:rsidR="00DE4DFB" w:rsidRPr="00DE4DFB" w:rsidRDefault="00DE4DFB" w:rsidP="00DE4DFB">
      <w:pPr>
        <w:bidi/>
        <w:rPr>
          <w:rFonts w:cs="David" w:hint="cs"/>
          <w:rtl/>
        </w:rPr>
      </w:pPr>
    </w:p>
    <w:p w14:paraId="3B8869C8" w14:textId="77777777" w:rsidR="00DE4DFB" w:rsidRPr="00DE4DFB" w:rsidRDefault="00DE4DFB" w:rsidP="00DE4DFB">
      <w:pPr>
        <w:bidi/>
        <w:rPr>
          <w:rFonts w:cs="David" w:hint="cs"/>
          <w:rtl/>
        </w:rPr>
      </w:pPr>
      <w:r w:rsidRPr="00DE4DFB">
        <w:rPr>
          <w:rFonts w:cs="David" w:hint="cs"/>
          <w:rtl/>
        </w:rPr>
        <w:tab/>
        <w:t xml:space="preserve">אילו אלה היו פני הדברים ניתן היה להסתפק בהודעה. הרי מה מהם </w:t>
      </w:r>
      <w:proofErr w:type="spellStart"/>
      <w:r w:rsidRPr="00DE4DFB">
        <w:rPr>
          <w:rFonts w:cs="David" w:hint="cs"/>
          <w:rtl/>
        </w:rPr>
        <w:t>יהלוך</w:t>
      </w:r>
      <w:proofErr w:type="spellEnd"/>
      <w:r w:rsidRPr="00DE4DFB">
        <w:rPr>
          <w:rFonts w:cs="David" w:hint="cs"/>
          <w:rtl/>
        </w:rPr>
        <w:t xml:space="preserve">? הרי מתמטיקה יודעים, ומה זה שליש כולם יודעים לחשב; אז אפשר היה לומר בהודעה: יש לנו שליש, ואנחנו מודיעים בכנסת ליושבת ראש הכנסת עם העתק לוועדת הבחירות אולי, שאנחנו סיעה עצמאית. אין אלו פני הדברים. משנאמר "אישור", לא רלוונטי מהו מרחב שיקול הדעת כי מרחב שיקול הדעת נגזר מהנסיבות. מה שכן חשוב לציין הוא שבכל מצב, בין אם דובר על כך ששיקול הדעת מאוד מצומצם ובין אם אני מנסה להוביל כאן מהלך שאומר שיש לחברי הכנסת אפשרות לסמוך על ההסכם בהפעלת שיקול הדעת </w:t>
      </w:r>
      <w:r w:rsidRPr="00DE4DFB">
        <w:rPr>
          <w:rFonts w:cs="David"/>
          <w:rtl/>
        </w:rPr>
        <w:t>–</w:t>
      </w:r>
      <w:r w:rsidRPr="00DE4DFB">
        <w:rPr>
          <w:rFonts w:cs="David" w:hint="cs"/>
          <w:rtl/>
        </w:rPr>
        <w:t xml:space="preserve"> כך או כך מדובר במעשה שמקים את ההתפלגות. </w:t>
      </w:r>
    </w:p>
    <w:p w14:paraId="7B4F0295" w14:textId="77777777" w:rsidR="00DE4DFB" w:rsidRPr="00DE4DFB" w:rsidRDefault="00DE4DFB" w:rsidP="00DE4DFB">
      <w:pPr>
        <w:bidi/>
        <w:rPr>
          <w:rFonts w:cs="David" w:hint="cs"/>
          <w:rtl/>
        </w:rPr>
      </w:pPr>
    </w:p>
    <w:p w14:paraId="212301AC" w14:textId="77777777" w:rsidR="00DE4DFB" w:rsidRPr="00DE4DFB" w:rsidRDefault="00DE4DFB" w:rsidP="00DE4DFB">
      <w:pPr>
        <w:bidi/>
        <w:ind w:firstLine="567"/>
        <w:rPr>
          <w:rFonts w:cs="David" w:hint="cs"/>
          <w:rtl/>
        </w:rPr>
      </w:pPr>
      <w:r w:rsidRPr="00DE4DFB">
        <w:rPr>
          <w:rFonts w:cs="David" w:hint="cs"/>
          <w:rtl/>
        </w:rPr>
        <w:t xml:space="preserve">על כך אני רוצה להוסיף דבר נוסף. כולנו מכירים את ההבדל בין פרישה לבין התפלגות. להתפלגות יש דרישות סף של שליש, לפרישה </w:t>
      </w:r>
      <w:r w:rsidRPr="00DE4DFB">
        <w:rPr>
          <w:rFonts w:cs="David"/>
          <w:rtl/>
        </w:rPr>
        <w:t>–</w:t>
      </w:r>
      <w:r w:rsidRPr="00DE4DFB">
        <w:rPr>
          <w:rFonts w:cs="David" w:hint="cs"/>
          <w:rtl/>
        </w:rPr>
        <w:t>לא- -</w:t>
      </w:r>
    </w:p>
    <w:p w14:paraId="5703DA8E" w14:textId="77777777" w:rsidR="00DE4DFB" w:rsidRPr="00DE4DFB" w:rsidRDefault="00DE4DFB" w:rsidP="00DE4DFB">
      <w:pPr>
        <w:bidi/>
        <w:rPr>
          <w:rFonts w:cs="David" w:hint="cs"/>
          <w:rtl/>
        </w:rPr>
      </w:pPr>
    </w:p>
    <w:p w14:paraId="49E466D5" w14:textId="77777777" w:rsidR="00DE4DFB" w:rsidRPr="00DE4DFB" w:rsidRDefault="00DE4DFB" w:rsidP="00DE4DFB">
      <w:pPr>
        <w:bidi/>
        <w:rPr>
          <w:rFonts w:cs="David" w:hint="cs"/>
          <w:rtl/>
        </w:rPr>
      </w:pPr>
      <w:r w:rsidRPr="00DE4DFB">
        <w:rPr>
          <w:rFonts w:cs="David" w:hint="cs"/>
          <w:u w:val="single"/>
          <w:rtl/>
        </w:rPr>
        <w:t>ראובן ריבלין:</w:t>
      </w:r>
    </w:p>
    <w:p w14:paraId="5A49CCC6" w14:textId="77777777" w:rsidR="00DE4DFB" w:rsidRPr="00DE4DFB" w:rsidRDefault="00DE4DFB" w:rsidP="00DE4DFB">
      <w:pPr>
        <w:bidi/>
        <w:rPr>
          <w:rFonts w:cs="David" w:hint="cs"/>
          <w:rtl/>
        </w:rPr>
      </w:pPr>
    </w:p>
    <w:p w14:paraId="5C41A823" w14:textId="77777777" w:rsidR="00DE4DFB" w:rsidRPr="00DE4DFB" w:rsidRDefault="00DE4DFB" w:rsidP="00DE4DFB">
      <w:pPr>
        <w:bidi/>
        <w:rPr>
          <w:rFonts w:cs="David" w:hint="cs"/>
          <w:rtl/>
        </w:rPr>
      </w:pPr>
      <w:r w:rsidRPr="00DE4DFB">
        <w:rPr>
          <w:rFonts w:cs="David" w:hint="cs"/>
          <w:rtl/>
        </w:rPr>
        <w:tab/>
        <w:t xml:space="preserve"> פריצקי בכנסת הקודמת.</w:t>
      </w:r>
    </w:p>
    <w:p w14:paraId="5DDC293E" w14:textId="77777777" w:rsidR="00DE4DFB" w:rsidRPr="00DE4DFB" w:rsidRDefault="00DE4DFB" w:rsidP="00DE4DFB">
      <w:pPr>
        <w:bidi/>
        <w:rPr>
          <w:rFonts w:cs="David" w:hint="cs"/>
          <w:rtl/>
        </w:rPr>
      </w:pPr>
    </w:p>
    <w:p w14:paraId="62272A41"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138CEDB0" w14:textId="77777777" w:rsidR="00DE4DFB" w:rsidRPr="00DE4DFB" w:rsidRDefault="00DE4DFB" w:rsidP="00DE4DFB">
      <w:pPr>
        <w:bidi/>
        <w:rPr>
          <w:rFonts w:cs="David" w:hint="cs"/>
          <w:u w:val="single"/>
          <w:rtl/>
        </w:rPr>
      </w:pPr>
    </w:p>
    <w:p w14:paraId="208725E6" w14:textId="77777777" w:rsidR="00DE4DFB" w:rsidRPr="00DE4DFB" w:rsidRDefault="00DE4DFB" w:rsidP="00DE4DFB">
      <w:pPr>
        <w:bidi/>
        <w:rPr>
          <w:rFonts w:cs="David" w:hint="cs"/>
          <w:rtl/>
        </w:rPr>
      </w:pPr>
      <w:r w:rsidRPr="00DE4DFB">
        <w:rPr>
          <w:rFonts w:cs="David" w:hint="cs"/>
          <w:rtl/>
        </w:rPr>
        <w:tab/>
        <w:t>שם הייתה התפלגות.</w:t>
      </w:r>
    </w:p>
    <w:p w14:paraId="7BC59B6D" w14:textId="77777777" w:rsidR="00DE4DFB" w:rsidRPr="00DE4DFB" w:rsidRDefault="00DE4DFB" w:rsidP="00DE4DFB">
      <w:pPr>
        <w:bidi/>
        <w:rPr>
          <w:rFonts w:cs="David" w:hint="cs"/>
          <w:rtl/>
        </w:rPr>
      </w:pPr>
    </w:p>
    <w:p w14:paraId="66E8B19C" w14:textId="77777777" w:rsidR="00DE4DFB" w:rsidRPr="00DE4DFB" w:rsidRDefault="00DE4DFB" w:rsidP="00DE4DFB">
      <w:pPr>
        <w:bidi/>
        <w:ind w:firstLine="567"/>
        <w:rPr>
          <w:rFonts w:cs="David" w:hint="cs"/>
          <w:rtl/>
        </w:rPr>
      </w:pPr>
      <w:r w:rsidRPr="00DE4DFB">
        <w:rPr>
          <w:rFonts w:cs="David" w:hint="cs"/>
          <w:rtl/>
        </w:rPr>
        <w:t xml:space="preserve">אבל מדובר למעשה במעשה של עזיבה. בעוד שהפרישה מכתימה את העוזב ההתפלגות איננה מכתימה אותו. אבל מהותית, כך או כך, יש הליך בוועדת הכנסת. גם פרישה צריך שתאושר בוועדת הכנסת, ולגבי זה, </w:t>
      </w:r>
      <w:proofErr w:type="spellStart"/>
      <w:r w:rsidRPr="00DE4DFB">
        <w:rPr>
          <w:rFonts w:cs="David" w:hint="cs"/>
          <w:rtl/>
        </w:rPr>
        <w:t>פלגינן</w:t>
      </w:r>
      <w:proofErr w:type="spellEnd"/>
      <w:r w:rsidRPr="00DE4DFB">
        <w:rPr>
          <w:rFonts w:cs="David" w:hint="cs"/>
          <w:rtl/>
        </w:rPr>
        <w:t xml:space="preserve">. היה מי שחשב שהאישור בוועדת הכנסת הוא כדברי חבר הכנסת ריבלין לא קונסטיטוטיבי, אלא משהו טכני בלבד. והיה מי שחשב אחרת </w:t>
      </w:r>
      <w:r w:rsidRPr="00DE4DFB">
        <w:rPr>
          <w:rFonts w:cs="David"/>
          <w:rtl/>
        </w:rPr>
        <w:t>–</w:t>
      </w:r>
      <w:r w:rsidRPr="00DE4DFB">
        <w:rPr>
          <w:rFonts w:cs="David" w:hint="cs"/>
          <w:rtl/>
        </w:rPr>
        <w:t xml:space="preserve"> במקרה, אני. על כך יש היום הכרעה שיפוטית של כבוד נשיאת בית המשפט העליון, גברת דורית בייניש בשבתה כיושבת ראש ועדת הבחירות, שקבעה במפורש לגבי הפרישה שהאישור הוא מעשה קונסטיטוטיבי. כך שלבוא היום שבתמונה הופכית הפרישה ואישור ההתפלגות הם דומים במהותם, ויש לנו כאן אקט שהוא רק אקט הצהרתי כי פרישה היא פרישה היא פרישה, או ההתפלגות היא התפלגות היא התפלגות גם בלי האישור </w:t>
      </w:r>
      <w:r w:rsidRPr="00DE4DFB">
        <w:rPr>
          <w:rFonts w:cs="David"/>
          <w:rtl/>
        </w:rPr>
        <w:t>–</w:t>
      </w:r>
      <w:r w:rsidRPr="00DE4DFB">
        <w:rPr>
          <w:rFonts w:cs="David" w:hint="cs"/>
          <w:rtl/>
        </w:rPr>
        <w:t xml:space="preserve"> אלו הם פני הדברים.</w:t>
      </w:r>
    </w:p>
    <w:p w14:paraId="07F2A82F" w14:textId="77777777" w:rsidR="00DE4DFB" w:rsidRPr="00DE4DFB" w:rsidRDefault="00DE4DFB" w:rsidP="00DE4DFB">
      <w:pPr>
        <w:bidi/>
        <w:rPr>
          <w:rFonts w:cs="David" w:hint="cs"/>
          <w:rtl/>
        </w:rPr>
      </w:pPr>
    </w:p>
    <w:p w14:paraId="032AC5E1" w14:textId="77777777" w:rsidR="00DE4DFB" w:rsidRPr="00DE4DFB" w:rsidRDefault="00DE4DFB" w:rsidP="00DE4DFB">
      <w:pPr>
        <w:bidi/>
        <w:rPr>
          <w:rFonts w:cs="David" w:hint="cs"/>
          <w:rtl/>
        </w:rPr>
      </w:pPr>
      <w:r w:rsidRPr="00DE4DFB">
        <w:rPr>
          <w:rFonts w:cs="David" w:hint="cs"/>
          <w:u w:val="single"/>
          <w:rtl/>
        </w:rPr>
        <w:t>ראובן ריבלין:</w:t>
      </w:r>
    </w:p>
    <w:p w14:paraId="1AF60210" w14:textId="77777777" w:rsidR="00DE4DFB" w:rsidRPr="00DE4DFB" w:rsidRDefault="00DE4DFB" w:rsidP="00DE4DFB">
      <w:pPr>
        <w:bidi/>
        <w:rPr>
          <w:rFonts w:cs="David" w:hint="cs"/>
          <w:rtl/>
        </w:rPr>
      </w:pPr>
    </w:p>
    <w:p w14:paraId="6AB9D191" w14:textId="77777777" w:rsidR="00DE4DFB" w:rsidRPr="00DE4DFB" w:rsidRDefault="00DE4DFB" w:rsidP="00DE4DFB">
      <w:pPr>
        <w:bidi/>
        <w:rPr>
          <w:rFonts w:cs="David" w:hint="cs"/>
          <w:rtl/>
        </w:rPr>
      </w:pPr>
      <w:r w:rsidRPr="00DE4DFB">
        <w:rPr>
          <w:rFonts w:cs="David" w:hint="cs"/>
          <w:rtl/>
        </w:rPr>
        <w:tab/>
        <w:t>ברשותך, עוד שאלה אחת. אם ההסכם שאת הבאת את מסקנותייך לגביו, שהוא לא עומד בקנה אחד עם דרישות החוק, ויותר מכך הוא חורג מהרבה דרישות של החוק, היה חוקי לכל דבר, והשאלה הייתה רק שאלה פוליטית, מה הייתה המלצתך בפני הוועדה? מה היית עושה אם הוועדה הייתה מנצלת את הרוב הפוליטי כדי לא לאשר את הבקשה?</w:t>
      </w:r>
    </w:p>
    <w:p w14:paraId="75A98987" w14:textId="77777777" w:rsidR="00DE4DFB" w:rsidRPr="00DE4DFB" w:rsidRDefault="00DE4DFB" w:rsidP="00DE4DFB">
      <w:pPr>
        <w:bidi/>
        <w:rPr>
          <w:rFonts w:cs="David" w:hint="cs"/>
          <w:rtl/>
        </w:rPr>
      </w:pPr>
    </w:p>
    <w:p w14:paraId="040E08CB"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2973F3E4" w14:textId="77777777" w:rsidR="00DE4DFB" w:rsidRPr="00DE4DFB" w:rsidRDefault="00DE4DFB" w:rsidP="00DE4DFB">
      <w:pPr>
        <w:bidi/>
        <w:rPr>
          <w:rFonts w:cs="David" w:hint="cs"/>
          <w:rtl/>
        </w:rPr>
      </w:pPr>
    </w:p>
    <w:p w14:paraId="606048BE" w14:textId="77777777" w:rsidR="00DE4DFB" w:rsidRPr="00DE4DFB" w:rsidRDefault="00DE4DFB" w:rsidP="00DE4DFB">
      <w:pPr>
        <w:bidi/>
        <w:ind w:left="570"/>
        <w:rPr>
          <w:rFonts w:cs="David" w:hint="cs"/>
          <w:rtl/>
        </w:rPr>
      </w:pPr>
      <w:r w:rsidRPr="00DE4DFB">
        <w:rPr>
          <w:rFonts w:cs="David" w:hint="cs"/>
          <w:rtl/>
        </w:rPr>
        <w:t>אני לא מתערבת בשיקולים פוליטיים- -</w:t>
      </w:r>
    </w:p>
    <w:p w14:paraId="68D395D6" w14:textId="77777777" w:rsidR="00DE4DFB" w:rsidRPr="00DE4DFB" w:rsidRDefault="00DE4DFB" w:rsidP="00DE4DFB">
      <w:pPr>
        <w:bidi/>
        <w:rPr>
          <w:rFonts w:cs="David" w:hint="cs"/>
          <w:rtl/>
        </w:rPr>
      </w:pPr>
    </w:p>
    <w:p w14:paraId="18281367" w14:textId="77777777" w:rsidR="00DE4DFB" w:rsidRPr="00DE4DFB" w:rsidRDefault="00DE4DFB" w:rsidP="00DE4DFB">
      <w:pPr>
        <w:bidi/>
        <w:rPr>
          <w:rFonts w:cs="David" w:hint="cs"/>
          <w:rtl/>
        </w:rPr>
      </w:pPr>
      <w:r w:rsidRPr="00DE4DFB">
        <w:rPr>
          <w:rFonts w:cs="David" w:hint="cs"/>
          <w:u w:val="single"/>
          <w:rtl/>
        </w:rPr>
        <w:t>זהבה גלאון:</w:t>
      </w:r>
    </w:p>
    <w:p w14:paraId="547D1608" w14:textId="77777777" w:rsidR="00DE4DFB" w:rsidRPr="00DE4DFB" w:rsidRDefault="00DE4DFB" w:rsidP="00DE4DFB">
      <w:pPr>
        <w:bidi/>
        <w:rPr>
          <w:rFonts w:cs="David" w:hint="cs"/>
          <w:rtl/>
        </w:rPr>
      </w:pPr>
    </w:p>
    <w:p w14:paraId="5DC312E9" w14:textId="77777777" w:rsidR="00DE4DFB" w:rsidRPr="00DE4DFB" w:rsidRDefault="00DE4DFB" w:rsidP="00DE4DFB">
      <w:pPr>
        <w:bidi/>
        <w:rPr>
          <w:rFonts w:cs="David" w:hint="cs"/>
          <w:rtl/>
        </w:rPr>
      </w:pPr>
      <w:r w:rsidRPr="00DE4DFB">
        <w:rPr>
          <w:rFonts w:cs="David" w:hint="cs"/>
          <w:rtl/>
        </w:rPr>
        <w:tab/>
        <w:t>הוועדה מנצלת רוב פוליטי כל ימות השנה, חבר הכנסת ריבלין. לא דומה.</w:t>
      </w:r>
    </w:p>
    <w:p w14:paraId="1FB964F7" w14:textId="77777777" w:rsidR="00DE4DFB" w:rsidRPr="00DE4DFB" w:rsidRDefault="00DE4DFB" w:rsidP="00DE4DFB">
      <w:pPr>
        <w:bidi/>
        <w:rPr>
          <w:rFonts w:cs="David" w:hint="cs"/>
          <w:rtl/>
        </w:rPr>
      </w:pPr>
    </w:p>
    <w:p w14:paraId="266315EC"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24CCF6F" w14:textId="77777777" w:rsidR="00DE4DFB" w:rsidRPr="00DE4DFB" w:rsidRDefault="00DE4DFB" w:rsidP="00DE4DFB">
      <w:pPr>
        <w:bidi/>
        <w:rPr>
          <w:rFonts w:cs="David" w:hint="cs"/>
          <w:rtl/>
        </w:rPr>
      </w:pPr>
    </w:p>
    <w:p w14:paraId="17BEA0DB" w14:textId="77777777" w:rsidR="00DE4DFB" w:rsidRPr="00DE4DFB" w:rsidRDefault="00DE4DFB" w:rsidP="00DE4DFB">
      <w:pPr>
        <w:bidi/>
        <w:rPr>
          <w:rFonts w:cs="David" w:hint="cs"/>
          <w:rtl/>
        </w:rPr>
      </w:pPr>
      <w:r w:rsidRPr="00DE4DFB">
        <w:rPr>
          <w:rFonts w:cs="David" w:hint="cs"/>
          <w:rtl/>
        </w:rPr>
        <w:tab/>
        <w:t>ואז זה היה מגיע לבג"ץ- - -</w:t>
      </w:r>
    </w:p>
    <w:p w14:paraId="072DA8A2" w14:textId="77777777" w:rsidR="00DE4DFB" w:rsidRPr="00DE4DFB" w:rsidRDefault="00DE4DFB" w:rsidP="00DE4DFB">
      <w:pPr>
        <w:bidi/>
        <w:rPr>
          <w:rFonts w:cs="David" w:hint="cs"/>
          <w:rtl/>
        </w:rPr>
      </w:pPr>
    </w:p>
    <w:p w14:paraId="7DAB15BB" w14:textId="77777777" w:rsidR="00DE4DFB" w:rsidRPr="00DE4DFB" w:rsidRDefault="00DE4DFB" w:rsidP="00DE4DFB">
      <w:pPr>
        <w:bidi/>
        <w:rPr>
          <w:rFonts w:cs="David" w:hint="cs"/>
          <w:rtl/>
        </w:rPr>
      </w:pPr>
      <w:r w:rsidRPr="00DE4DFB">
        <w:rPr>
          <w:rFonts w:cs="David" w:hint="cs"/>
          <w:u w:val="single"/>
          <w:rtl/>
        </w:rPr>
        <w:t>ראובן ריבלין:</w:t>
      </w:r>
    </w:p>
    <w:p w14:paraId="276DA0B2" w14:textId="77777777" w:rsidR="00DE4DFB" w:rsidRPr="00DE4DFB" w:rsidRDefault="00DE4DFB" w:rsidP="00DE4DFB">
      <w:pPr>
        <w:bidi/>
        <w:rPr>
          <w:rFonts w:cs="David" w:hint="cs"/>
          <w:rtl/>
        </w:rPr>
      </w:pPr>
    </w:p>
    <w:p w14:paraId="33BA8696" w14:textId="77777777" w:rsidR="00DE4DFB" w:rsidRPr="00DE4DFB" w:rsidRDefault="00DE4DFB" w:rsidP="00DE4DFB">
      <w:pPr>
        <w:bidi/>
        <w:rPr>
          <w:rFonts w:cs="David" w:hint="cs"/>
          <w:rtl/>
        </w:rPr>
      </w:pPr>
      <w:r w:rsidRPr="00DE4DFB">
        <w:rPr>
          <w:rFonts w:cs="David" w:hint="cs"/>
          <w:rtl/>
        </w:rPr>
        <w:tab/>
        <w:t>- - -</w:t>
      </w:r>
    </w:p>
    <w:p w14:paraId="15C9EBA1" w14:textId="77777777" w:rsidR="00DE4DFB" w:rsidRPr="00DE4DFB" w:rsidRDefault="00DE4DFB" w:rsidP="00DE4DFB">
      <w:pPr>
        <w:bidi/>
        <w:rPr>
          <w:rFonts w:cs="David" w:hint="cs"/>
          <w:rtl/>
        </w:rPr>
      </w:pPr>
    </w:p>
    <w:p w14:paraId="7E614FBC" w14:textId="77777777" w:rsidR="00DE4DFB" w:rsidRPr="00DE4DFB" w:rsidRDefault="00DE4DFB" w:rsidP="00DE4DFB">
      <w:pPr>
        <w:bidi/>
        <w:rPr>
          <w:rFonts w:cs="David" w:hint="cs"/>
          <w:rtl/>
        </w:rPr>
      </w:pPr>
      <w:r w:rsidRPr="00DE4DFB">
        <w:rPr>
          <w:rFonts w:cs="David" w:hint="cs"/>
          <w:u w:val="single"/>
          <w:rtl/>
        </w:rPr>
        <w:t>זהבה גלאון:</w:t>
      </w:r>
    </w:p>
    <w:p w14:paraId="763CCDBD" w14:textId="77777777" w:rsidR="00DE4DFB" w:rsidRPr="00DE4DFB" w:rsidRDefault="00DE4DFB" w:rsidP="00DE4DFB">
      <w:pPr>
        <w:bidi/>
        <w:rPr>
          <w:rFonts w:cs="David" w:hint="cs"/>
          <w:rtl/>
        </w:rPr>
      </w:pPr>
    </w:p>
    <w:p w14:paraId="15ADC1FA" w14:textId="77777777" w:rsidR="00DE4DFB" w:rsidRPr="00DE4DFB" w:rsidRDefault="00DE4DFB" w:rsidP="00DE4DFB">
      <w:pPr>
        <w:bidi/>
        <w:rPr>
          <w:rFonts w:cs="David" w:hint="cs"/>
          <w:rtl/>
        </w:rPr>
      </w:pPr>
      <w:r w:rsidRPr="00DE4DFB">
        <w:rPr>
          <w:rFonts w:cs="David" w:hint="cs"/>
          <w:rtl/>
        </w:rPr>
        <w:tab/>
        <w:t xml:space="preserve"> פתאום גדעון סער דואג לניצול הכוח של הרוב על המיעוט. כל השנים הוא עשה את זה בוועדה.</w:t>
      </w:r>
    </w:p>
    <w:p w14:paraId="45F7401A" w14:textId="77777777" w:rsidR="00DE4DFB" w:rsidRPr="00DE4DFB" w:rsidRDefault="00DE4DFB" w:rsidP="00DE4DFB">
      <w:pPr>
        <w:bidi/>
        <w:rPr>
          <w:rFonts w:cs="David" w:hint="cs"/>
          <w:rtl/>
        </w:rPr>
      </w:pPr>
    </w:p>
    <w:p w14:paraId="39630CB2"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27EAEE0B" w14:textId="77777777" w:rsidR="00DE4DFB" w:rsidRPr="00DE4DFB" w:rsidRDefault="00DE4DFB" w:rsidP="00DE4DFB">
      <w:pPr>
        <w:bidi/>
        <w:rPr>
          <w:rFonts w:cs="David" w:hint="cs"/>
          <w:rtl/>
        </w:rPr>
      </w:pPr>
    </w:p>
    <w:p w14:paraId="7ABAEC9E" w14:textId="77777777" w:rsidR="00DE4DFB" w:rsidRPr="00DE4DFB" w:rsidRDefault="00DE4DFB" w:rsidP="00DE4DFB">
      <w:pPr>
        <w:bidi/>
        <w:rPr>
          <w:rFonts w:cs="David" w:hint="cs"/>
          <w:rtl/>
        </w:rPr>
      </w:pPr>
      <w:r w:rsidRPr="00DE4DFB">
        <w:rPr>
          <w:rFonts w:cs="David" w:hint="cs"/>
          <w:rtl/>
        </w:rPr>
        <w:tab/>
        <w:t xml:space="preserve"> משפט אחד לסיום שטמונה בו גם תשובה לחבר הכנסת ריבלין. אנחנו בעצם מדברים כאן בשני עקרונות מתנגשים: העיקרון האחד הוא כיבוד רצון הבוחר, והעיקרון האחר הוא של מרחב התמרון של חבר הכנסת. המחוקק הניח חזקה שבקיומה של דרישת השליש מוטמעת גם חזקת תקינות. זה עלה גם בדברי הכנסת וגם בפסיקה. כי יותר קשה לעשות </w:t>
      </w:r>
      <w:r w:rsidRPr="00DE4DFB">
        <w:rPr>
          <w:rFonts w:cs="David"/>
          <w:rtl/>
        </w:rPr>
        <w:t>–</w:t>
      </w:r>
      <w:r w:rsidRPr="00DE4DFB">
        <w:rPr>
          <w:rFonts w:cs="David" w:hint="cs"/>
          <w:rtl/>
        </w:rPr>
        <w:t xml:space="preserve"> סליחה על הביטוי </w:t>
      </w:r>
      <w:r w:rsidRPr="00DE4DFB">
        <w:rPr>
          <w:rFonts w:cs="David"/>
          <w:rtl/>
        </w:rPr>
        <w:t>–</w:t>
      </w:r>
      <w:r w:rsidRPr="00DE4DFB">
        <w:rPr>
          <w:rFonts w:cs="David" w:hint="cs"/>
          <w:rtl/>
        </w:rPr>
        <w:t xml:space="preserve"> "קומבינות" כאשר מדובר ביותר מחבר כנסת אחד או כשמדובר בקבוצה יותר קשה לעשות קומבינות. זאת הייתה החזקה. אבל לא מדובר בחזקה חלוטה- -</w:t>
      </w:r>
    </w:p>
    <w:p w14:paraId="70145452" w14:textId="77777777" w:rsidR="00DE4DFB" w:rsidRPr="00DE4DFB" w:rsidRDefault="00DE4DFB" w:rsidP="00DE4DFB">
      <w:pPr>
        <w:bidi/>
        <w:rPr>
          <w:rFonts w:cs="David" w:hint="cs"/>
          <w:rtl/>
        </w:rPr>
      </w:pPr>
    </w:p>
    <w:p w14:paraId="56F3AF6B" w14:textId="77777777" w:rsidR="00DE4DFB" w:rsidRPr="00DE4DFB" w:rsidRDefault="00DE4DFB" w:rsidP="00DE4DFB">
      <w:pPr>
        <w:bidi/>
        <w:rPr>
          <w:rFonts w:cs="David" w:hint="cs"/>
          <w:u w:val="single"/>
          <w:rtl/>
        </w:rPr>
      </w:pPr>
      <w:r w:rsidRPr="00DE4DFB">
        <w:rPr>
          <w:rFonts w:cs="David" w:hint="cs"/>
          <w:u w:val="single"/>
          <w:rtl/>
        </w:rPr>
        <w:t>קריאה:</w:t>
      </w:r>
    </w:p>
    <w:p w14:paraId="5D9D8FC9" w14:textId="77777777" w:rsidR="00DE4DFB" w:rsidRPr="00DE4DFB" w:rsidRDefault="00DE4DFB" w:rsidP="00DE4DFB">
      <w:pPr>
        <w:bidi/>
        <w:rPr>
          <w:rFonts w:cs="David" w:hint="cs"/>
          <w:u w:val="single"/>
          <w:rtl/>
        </w:rPr>
      </w:pPr>
    </w:p>
    <w:p w14:paraId="00A1EBCA" w14:textId="77777777" w:rsidR="00DE4DFB" w:rsidRPr="00DE4DFB" w:rsidRDefault="00DE4DFB" w:rsidP="00DE4DFB">
      <w:pPr>
        <w:bidi/>
        <w:ind w:firstLine="567"/>
        <w:rPr>
          <w:rFonts w:cs="David" w:hint="cs"/>
          <w:rtl/>
        </w:rPr>
      </w:pPr>
      <w:r w:rsidRPr="00DE4DFB">
        <w:rPr>
          <w:rFonts w:cs="David" w:hint="cs"/>
          <w:rtl/>
        </w:rPr>
        <w:t>- - - קומבינה?</w:t>
      </w:r>
    </w:p>
    <w:p w14:paraId="5EDF48B9" w14:textId="77777777" w:rsidR="00DE4DFB" w:rsidRPr="00DE4DFB" w:rsidRDefault="00DE4DFB" w:rsidP="00DE4DFB">
      <w:pPr>
        <w:bidi/>
        <w:rPr>
          <w:rFonts w:cs="David" w:hint="cs"/>
          <w:rtl/>
        </w:rPr>
      </w:pPr>
    </w:p>
    <w:p w14:paraId="36F5BEB8" w14:textId="77777777" w:rsidR="00DE4DFB" w:rsidRPr="00DE4DFB" w:rsidRDefault="00DE4DFB" w:rsidP="00DE4DFB">
      <w:pPr>
        <w:bidi/>
        <w:rPr>
          <w:rFonts w:cs="David" w:hint="cs"/>
          <w:rtl/>
        </w:rPr>
      </w:pPr>
      <w:r w:rsidRPr="00DE4DFB">
        <w:rPr>
          <w:rFonts w:cs="David" w:hint="cs"/>
          <w:u w:val="single"/>
          <w:rtl/>
        </w:rPr>
        <w:t>יורם מרציאנו:</w:t>
      </w:r>
    </w:p>
    <w:p w14:paraId="0CA27229" w14:textId="77777777" w:rsidR="00DE4DFB" w:rsidRPr="00DE4DFB" w:rsidRDefault="00DE4DFB" w:rsidP="00DE4DFB">
      <w:pPr>
        <w:bidi/>
        <w:rPr>
          <w:rFonts w:cs="David" w:hint="cs"/>
          <w:rtl/>
        </w:rPr>
      </w:pPr>
    </w:p>
    <w:p w14:paraId="4F025627" w14:textId="77777777" w:rsidR="00DE4DFB" w:rsidRPr="00DE4DFB" w:rsidRDefault="00DE4DFB" w:rsidP="00DE4DFB">
      <w:pPr>
        <w:bidi/>
        <w:rPr>
          <w:rFonts w:cs="David" w:hint="cs"/>
          <w:rtl/>
        </w:rPr>
      </w:pPr>
      <w:r w:rsidRPr="00DE4DFB">
        <w:rPr>
          <w:rFonts w:cs="David" w:hint="cs"/>
          <w:rtl/>
        </w:rPr>
        <w:tab/>
        <w:t>- - - קומבינה.</w:t>
      </w:r>
    </w:p>
    <w:p w14:paraId="27AFE60B" w14:textId="77777777" w:rsidR="00DE4DFB" w:rsidRPr="00DE4DFB" w:rsidRDefault="00DE4DFB" w:rsidP="00DE4DFB">
      <w:pPr>
        <w:bidi/>
        <w:rPr>
          <w:rFonts w:cs="David" w:hint="cs"/>
          <w:rtl/>
        </w:rPr>
      </w:pPr>
    </w:p>
    <w:p w14:paraId="2218FF9A"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341274FD" w14:textId="77777777" w:rsidR="00DE4DFB" w:rsidRPr="00DE4DFB" w:rsidRDefault="00DE4DFB" w:rsidP="00DE4DFB">
      <w:pPr>
        <w:bidi/>
        <w:rPr>
          <w:rFonts w:cs="David" w:hint="cs"/>
          <w:u w:val="single"/>
          <w:rtl/>
        </w:rPr>
      </w:pPr>
    </w:p>
    <w:p w14:paraId="431ED0AC" w14:textId="77777777" w:rsidR="00DE4DFB" w:rsidRPr="00DE4DFB" w:rsidRDefault="00DE4DFB" w:rsidP="00DE4DFB">
      <w:pPr>
        <w:bidi/>
        <w:rPr>
          <w:rFonts w:cs="David" w:hint="cs"/>
          <w:rtl/>
        </w:rPr>
      </w:pPr>
      <w:r w:rsidRPr="00DE4DFB">
        <w:rPr>
          <w:rFonts w:cs="David" w:hint="cs"/>
          <w:rtl/>
        </w:rPr>
        <w:tab/>
        <w:t>- - אלא מדובר בחזקה שניתנת לסתירה. כך אני סבורה בנסיבות העניין, שבענייננו כאשר מונח הסכם כפי שהוא, החזקה מתערערת. לא להביא את זה בחשבון, ולומר, אני אוחז בדרישת השליש כדרישה טכנית, ואני עוצם עיניים, כמו שנאמר על פקיד הרישום במשרד הפנים כמו רשם או מישהו שמאשר- -</w:t>
      </w:r>
    </w:p>
    <w:p w14:paraId="10382A42" w14:textId="77777777" w:rsidR="00DE4DFB" w:rsidRDefault="00DE4DFB" w:rsidP="00DE4DFB">
      <w:pPr>
        <w:bidi/>
        <w:rPr>
          <w:rFonts w:cs="David" w:hint="cs"/>
          <w:rtl/>
        </w:rPr>
      </w:pPr>
    </w:p>
    <w:p w14:paraId="55B9DC4C" w14:textId="77777777" w:rsidR="00DE4DFB" w:rsidRDefault="00DE4DFB" w:rsidP="00DE4DFB">
      <w:pPr>
        <w:bidi/>
        <w:rPr>
          <w:rFonts w:cs="David" w:hint="cs"/>
          <w:rtl/>
        </w:rPr>
      </w:pPr>
    </w:p>
    <w:p w14:paraId="564543E6" w14:textId="77777777" w:rsidR="00DE4DFB" w:rsidRDefault="00DE4DFB" w:rsidP="00DE4DFB">
      <w:pPr>
        <w:bidi/>
        <w:rPr>
          <w:rFonts w:cs="David" w:hint="cs"/>
          <w:rtl/>
        </w:rPr>
      </w:pPr>
    </w:p>
    <w:p w14:paraId="3A4AA4CC" w14:textId="77777777" w:rsidR="00DE4DFB" w:rsidRDefault="00DE4DFB" w:rsidP="00DE4DFB">
      <w:pPr>
        <w:bidi/>
        <w:rPr>
          <w:rFonts w:cs="David" w:hint="cs"/>
          <w:rtl/>
        </w:rPr>
      </w:pPr>
    </w:p>
    <w:p w14:paraId="5CA10292" w14:textId="77777777" w:rsidR="00DE4DFB" w:rsidRDefault="00DE4DFB" w:rsidP="00DE4DFB">
      <w:pPr>
        <w:bidi/>
        <w:rPr>
          <w:rFonts w:cs="David" w:hint="cs"/>
          <w:rtl/>
        </w:rPr>
      </w:pPr>
    </w:p>
    <w:p w14:paraId="27EC7A6D" w14:textId="77777777" w:rsidR="00DE4DFB" w:rsidRPr="00DE4DFB" w:rsidRDefault="00DE4DFB" w:rsidP="00DE4DFB">
      <w:pPr>
        <w:bidi/>
        <w:rPr>
          <w:rFonts w:cs="David" w:hint="cs"/>
          <w:rtl/>
        </w:rPr>
      </w:pPr>
    </w:p>
    <w:p w14:paraId="362163D7" w14:textId="77777777" w:rsidR="00DE4DFB" w:rsidRPr="00DE4DFB" w:rsidRDefault="00DE4DFB" w:rsidP="00DE4DFB">
      <w:pPr>
        <w:bidi/>
        <w:rPr>
          <w:rFonts w:cs="David" w:hint="cs"/>
          <w:rtl/>
        </w:rPr>
      </w:pPr>
      <w:r w:rsidRPr="00DE4DFB">
        <w:rPr>
          <w:rFonts w:cs="David" w:hint="cs"/>
          <w:u w:val="single"/>
          <w:rtl/>
        </w:rPr>
        <w:t>ראובן ריבלין:</w:t>
      </w:r>
    </w:p>
    <w:p w14:paraId="3A000A72" w14:textId="77777777" w:rsidR="00DE4DFB" w:rsidRPr="00DE4DFB" w:rsidRDefault="00DE4DFB" w:rsidP="00DE4DFB">
      <w:pPr>
        <w:bidi/>
        <w:rPr>
          <w:rFonts w:cs="David" w:hint="cs"/>
          <w:rtl/>
        </w:rPr>
      </w:pPr>
    </w:p>
    <w:p w14:paraId="2E9D7B00" w14:textId="77777777" w:rsidR="00DE4DFB" w:rsidRPr="00DE4DFB" w:rsidRDefault="00DE4DFB" w:rsidP="00DE4DFB">
      <w:pPr>
        <w:bidi/>
        <w:rPr>
          <w:rFonts w:cs="David" w:hint="cs"/>
          <w:rtl/>
        </w:rPr>
      </w:pPr>
      <w:r w:rsidRPr="00DE4DFB">
        <w:rPr>
          <w:rFonts w:cs="David" w:hint="cs"/>
          <w:rtl/>
        </w:rPr>
        <w:tab/>
        <w:t xml:space="preserve"> יש לזה היגיון פוליטי, גברתי היועצת המשפטית, הייתי בדיונים. ההיגיון הוא שייזהרו המפלגות את מי הן בוחרות. </w:t>
      </w:r>
    </w:p>
    <w:p w14:paraId="6A8482B1" w14:textId="77777777" w:rsidR="00DE4DFB" w:rsidRPr="00DE4DFB" w:rsidRDefault="00DE4DFB" w:rsidP="00DE4DFB">
      <w:pPr>
        <w:bidi/>
        <w:rPr>
          <w:rFonts w:cs="David" w:hint="cs"/>
          <w:rtl/>
        </w:rPr>
      </w:pPr>
    </w:p>
    <w:p w14:paraId="7896BC61" w14:textId="77777777" w:rsidR="00DE4DFB" w:rsidRPr="00DE4DFB" w:rsidRDefault="00DE4DFB" w:rsidP="00DE4DFB">
      <w:pPr>
        <w:bidi/>
        <w:rPr>
          <w:rFonts w:cs="David" w:hint="cs"/>
          <w:u w:val="single"/>
          <w:rtl/>
        </w:rPr>
      </w:pPr>
      <w:r w:rsidRPr="00DE4DFB">
        <w:rPr>
          <w:rFonts w:cs="David" w:hint="cs"/>
          <w:u w:val="single"/>
          <w:rtl/>
        </w:rPr>
        <w:t>קריאות:</w:t>
      </w:r>
    </w:p>
    <w:p w14:paraId="49C5CDA6" w14:textId="77777777" w:rsidR="00DE4DFB" w:rsidRPr="00DE4DFB" w:rsidRDefault="00DE4DFB" w:rsidP="00DE4DFB">
      <w:pPr>
        <w:bidi/>
        <w:rPr>
          <w:rFonts w:cs="David" w:hint="cs"/>
          <w:u w:val="single"/>
          <w:rtl/>
        </w:rPr>
      </w:pPr>
    </w:p>
    <w:p w14:paraId="446F2F3F" w14:textId="77777777" w:rsidR="00DE4DFB" w:rsidRPr="00DE4DFB" w:rsidRDefault="00DE4DFB" w:rsidP="00DE4DFB">
      <w:pPr>
        <w:bidi/>
        <w:ind w:firstLine="567"/>
        <w:rPr>
          <w:rFonts w:cs="David" w:hint="cs"/>
          <w:rtl/>
        </w:rPr>
      </w:pPr>
      <w:r w:rsidRPr="00DE4DFB">
        <w:rPr>
          <w:rFonts w:cs="David" w:hint="cs"/>
          <w:rtl/>
        </w:rPr>
        <w:t>הציבור.</w:t>
      </w:r>
    </w:p>
    <w:p w14:paraId="78746AD6" w14:textId="77777777" w:rsidR="00DE4DFB" w:rsidRPr="00DE4DFB" w:rsidRDefault="00DE4DFB" w:rsidP="00DE4DFB">
      <w:pPr>
        <w:bidi/>
        <w:rPr>
          <w:rFonts w:cs="David" w:hint="cs"/>
          <w:rtl/>
        </w:rPr>
      </w:pPr>
    </w:p>
    <w:p w14:paraId="2533839D" w14:textId="77777777" w:rsidR="00DE4DFB" w:rsidRPr="00DE4DFB" w:rsidRDefault="00DE4DFB" w:rsidP="00DE4DFB">
      <w:pPr>
        <w:bidi/>
        <w:rPr>
          <w:rFonts w:cs="David" w:hint="cs"/>
          <w:rtl/>
        </w:rPr>
      </w:pPr>
      <w:r w:rsidRPr="00DE4DFB">
        <w:rPr>
          <w:rFonts w:cs="David" w:hint="cs"/>
          <w:u w:val="single"/>
          <w:rtl/>
        </w:rPr>
        <w:t>ראובן ריבלין:</w:t>
      </w:r>
    </w:p>
    <w:p w14:paraId="444CD8DB" w14:textId="77777777" w:rsidR="00DE4DFB" w:rsidRPr="00DE4DFB" w:rsidRDefault="00DE4DFB" w:rsidP="00DE4DFB">
      <w:pPr>
        <w:bidi/>
        <w:rPr>
          <w:rFonts w:cs="David" w:hint="cs"/>
          <w:rtl/>
        </w:rPr>
      </w:pPr>
    </w:p>
    <w:p w14:paraId="53281396" w14:textId="77777777" w:rsidR="00DE4DFB" w:rsidRPr="00DE4DFB" w:rsidRDefault="00DE4DFB" w:rsidP="00DE4DFB">
      <w:pPr>
        <w:bidi/>
        <w:rPr>
          <w:rFonts w:cs="David" w:hint="cs"/>
          <w:rtl/>
        </w:rPr>
      </w:pPr>
      <w:r w:rsidRPr="00DE4DFB">
        <w:rPr>
          <w:rFonts w:cs="David" w:hint="cs"/>
          <w:rtl/>
        </w:rPr>
        <w:tab/>
        <w:t xml:space="preserve"> ודאי. זה אינטרס של כולנו כאן, חברים. מדובר כאן על כבוד הדמוקרטיה של ישראל.</w:t>
      </w:r>
    </w:p>
    <w:p w14:paraId="43844D04" w14:textId="77777777" w:rsidR="00DE4DFB" w:rsidRPr="00DE4DFB" w:rsidRDefault="00DE4DFB" w:rsidP="00DE4DFB">
      <w:pPr>
        <w:bidi/>
        <w:rPr>
          <w:rFonts w:cs="David" w:hint="cs"/>
          <w:rtl/>
        </w:rPr>
      </w:pPr>
    </w:p>
    <w:p w14:paraId="458B5F08"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0EC981D0" w14:textId="77777777" w:rsidR="00DE4DFB" w:rsidRPr="00DE4DFB" w:rsidRDefault="00DE4DFB" w:rsidP="00DE4DFB">
      <w:pPr>
        <w:bidi/>
        <w:rPr>
          <w:rFonts w:cs="David" w:hint="cs"/>
          <w:rtl/>
        </w:rPr>
      </w:pPr>
    </w:p>
    <w:p w14:paraId="6385BC1C" w14:textId="77777777" w:rsidR="00DE4DFB" w:rsidRPr="00DE4DFB" w:rsidRDefault="00DE4DFB" w:rsidP="00DE4DFB">
      <w:pPr>
        <w:bidi/>
        <w:rPr>
          <w:rFonts w:cs="David" w:hint="cs"/>
          <w:rtl/>
        </w:rPr>
      </w:pPr>
      <w:r w:rsidRPr="00DE4DFB">
        <w:rPr>
          <w:rFonts w:cs="David" w:hint="cs"/>
          <w:rtl/>
        </w:rPr>
        <w:tab/>
        <w:t xml:space="preserve"> מכל מקום, כשמתערערת אותה חזקה, מתרחב שיקול הדעת. הייתי אומרת ש"הא בהא", לאמור: ככל שאותה החזקה של דרישת השליש שמניחה בתוכה תקינות, מתערערת, מתרחב שיקול הדעת. זה מה שביקשתי להביא בפניכם.</w:t>
      </w:r>
    </w:p>
    <w:p w14:paraId="1C8E7D2E" w14:textId="77777777" w:rsidR="00DE4DFB" w:rsidRPr="00DE4DFB" w:rsidRDefault="00DE4DFB" w:rsidP="00DE4DFB">
      <w:pPr>
        <w:bidi/>
        <w:rPr>
          <w:rFonts w:cs="David" w:hint="cs"/>
          <w:rtl/>
        </w:rPr>
      </w:pPr>
    </w:p>
    <w:p w14:paraId="2164FC9E"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A3C0800" w14:textId="77777777" w:rsidR="00DE4DFB" w:rsidRPr="00DE4DFB" w:rsidRDefault="00DE4DFB" w:rsidP="00DE4DFB">
      <w:pPr>
        <w:pStyle w:val="Heading5"/>
        <w:jc w:val="left"/>
        <w:rPr>
          <w:rFonts w:hint="cs"/>
          <w:sz w:val="24"/>
          <w:rtl/>
        </w:rPr>
      </w:pPr>
    </w:p>
    <w:p w14:paraId="2C0BB03B" w14:textId="77777777" w:rsidR="00DE4DFB" w:rsidRPr="00DE4DFB" w:rsidRDefault="00DE4DFB" w:rsidP="00DE4DFB">
      <w:pPr>
        <w:bidi/>
        <w:rPr>
          <w:rFonts w:cs="David" w:hint="cs"/>
          <w:rtl/>
        </w:rPr>
      </w:pPr>
      <w:r w:rsidRPr="00DE4DFB">
        <w:rPr>
          <w:rFonts w:cs="David" w:hint="cs"/>
          <w:rtl/>
        </w:rPr>
        <w:tab/>
        <w:t xml:space="preserve"> הציבור לא בחר </w:t>
      </w:r>
      <w:proofErr w:type="spellStart"/>
      <w:r w:rsidRPr="00DE4DFB">
        <w:rPr>
          <w:rFonts w:cs="David" w:hint="cs"/>
          <w:rtl/>
        </w:rPr>
        <w:t>בגאידמק</w:t>
      </w:r>
      <w:proofErr w:type="spellEnd"/>
      <w:r w:rsidRPr="00DE4DFB">
        <w:rPr>
          <w:rFonts w:cs="David" w:hint="cs"/>
          <w:rtl/>
        </w:rPr>
        <w:t>.</w:t>
      </w:r>
    </w:p>
    <w:p w14:paraId="5774A52B" w14:textId="77777777" w:rsidR="00DE4DFB" w:rsidRPr="00DE4DFB" w:rsidRDefault="00DE4DFB" w:rsidP="00DE4DFB">
      <w:pPr>
        <w:bidi/>
        <w:rPr>
          <w:rFonts w:cs="David" w:hint="cs"/>
          <w:rtl/>
        </w:rPr>
      </w:pPr>
    </w:p>
    <w:p w14:paraId="30F14561" w14:textId="77777777" w:rsidR="00DE4DFB" w:rsidRPr="00DE4DFB" w:rsidRDefault="00DE4DFB" w:rsidP="00DE4DFB">
      <w:pPr>
        <w:bidi/>
        <w:rPr>
          <w:rFonts w:cs="David" w:hint="cs"/>
          <w:rtl/>
        </w:rPr>
      </w:pPr>
      <w:r w:rsidRPr="00DE4DFB">
        <w:rPr>
          <w:rFonts w:cs="David" w:hint="cs"/>
          <w:u w:val="single"/>
          <w:rtl/>
        </w:rPr>
        <w:t>משה שרוני:</w:t>
      </w:r>
    </w:p>
    <w:p w14:paraId="32FF5D26" w14:textId="77777777" w:rsidR="00DE4DFB" w:rsidRPr="00DE4DFB" w:rsidRDefault="00DE4DFB" w:rsidP="00DE4DFB">
      <w:pPr>
        <w:bidi/>
        <w:rPr>
          <w:rFonts w:cs="David" w:hint="cs"/>
          <w:rtl/>
        </w:rPr>
      </w:pPr>
    </w:p>
    <w:p w14:paraId="09A55C84" w14:textId="77777777" w:rsidR="00DE4DFB" w:rsidRPr="00DE4DFB" w:rsidRDefault="00DE4DFB" w:rsidP="00DE4DFB">
      <w:pPr>
        <w:bidi/>
        <w:rPr>
          <w:rFonts w:cs="David" w:hint="cs"/>
          <w:rtl/>
        </w:rPr>
      </w:pPr>
      <w:r w:rsidRPr="00DE4DFB">
        <w:rPr>
          <w:rFonts w:cs="David" w:hint="cs"/>
          <w:rtl/>
        </w:rPr>
        <w:tab/>
        <w:t xml:space="preserve"> הציבור גם לא בחר בך.</w:t>
      </w:r>
    </w:p>
    <w:p w14:paraId="27DAE209" w14:textId="77777777" w:rsidR="00DE4DFB" w:rsidRPr="00DE4DFB" w:rsidRDefault="00DE4DFB" w:rsidP="00DE4DFB">
      <w:pPr>
        <w:bidi/>
        <w:rPr>
          <w:rFonts w:cs="David" w:hint="cs"/>
          <w:rtl/>
        </w:rPr>
      </w:pPr>
    </w:p>
    <w:p w14:paraId="131E41F3"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AD4B01E" w14:textId="77777777" w:rsidR="00DE4DFB" w:rsidRPr="00DE4DFB" w:rsidRDefault="00DE4DFB" w:rsidP="00DE4DFB">
      <w:pPr>
        <w:bidi/>
        <w:rPr>
          <w:rFonts w:cs="David" w:hint="cs"/>
          <w:rtl/>
        </w:rPr>
      </w:pPr>
    </w:p>
    <w:p w14:paraId="1C752227" w14:textId="77777777" w:rsidR="00DE4DFB" w:rsidRPr="00DE4DFB" w:rsidRDefault="00DE4DFB" w:rsidP="00DE4DFB">
      <w:pPr>
        <w:bidi/>
        <w:rPr>
          <w:rFonts w:cs="David" w:hint="cs"/>
          <w:rtl/>
        </w:rPr>
      </w:pPr>
      <w:r w:rsidRPr="00DE4DFB">
        <w:rPr>
          <w:rFonts w:cs="David" w:hint="cs"/>
          <w:rtl/>
        </w:rPr>
        <w:tab/>
        <w:t>חבר הכנסת אחמד טיבי ואחריו חבר הכנסת יואל חסון. אני הקדמתי את חבר הכנסת טיבי משום שהוא צריך ללכת לישיבת נשיאות.</w:t>
      </w:r>
    </w:p>
    <w:p w14:paraId="54ABEEEF" w14:textId="77777777" w:rsidR="00DE4DFB" w:rsidRPr="00DE4DFB" w:rsidRDefault="00DE4DFB" w:rsidP="00DE4DFB">
      <w:pPr>
        <w:bidi/>
        <w:rPr>
          <w:rFonts w:cs="David" w:hint="cs"/>
          <w:rtl/>
        </w:rPr>
      </w:pPr>
    </w:p>
    <w:p w14:paraId="62FA2C93" w14:textId="77777777" w:rsidR="00DE4DFB" w:rsidRPr="00DE4DFB" w:rsidRDefault="00DE4DFB" w:rsidP="00DE4DFB">
      <w:pPr>
        <w:bidi/>
        <w:rPr>
          <w:rFonts w:cs="David" w:hint="cs"/>
          <w:u w:val="single"/>
          <w:rtl/>
        </w:rPr>
      </w:pPr>
      <w:r w:rsidRPr="00DE4DFB">
        <w:rPr>
          <w:rFonts w:cs="David" w:hint="cs"/>
          <w:u w:val="single"/>
          <w:rtl/>
        </w:rPr>
        <w:t>קריאה:</w:t>
      </w:r>
    </w:p>
    <w:p w14:paraId="328CF6DE" w14:textId="77777777" w:rsidR="00DE4DFB" w:rsidRPr="00DE4DFB" w:rsidRDefault="00DE4DFB" w:rsidP="00DE4DFB">
      <w:pPr>
        <w:bidi/>
        <w:rPr>
          <w:rFonts w:cs="David" w:hint="cs"/>
          <w:u w:val="single"/>
          <w:rtl/>
        </w:rPr>
      </w:pPr>
    </w:p>
    <w:p w14:paraId="64E778F7" w14:textId="77777777" w:rsidR="00DE4DFB" w:rsidRPr="00DE4DFB" w:rsidRDefault="00DE4DFB" w:rsidP="00DE4DFB">
      <w:pPr>
        <w:bidi/>
        <w:rPr>
          <w:rFonts w:cs="David" w:hint="cs"/>
          <w:rtl/>
        </w:rPr>
      </w:pPr>
      <w:r w:rsidRPr="00DE4DFB">
        <w:rPr>
          <w:rFonts w:cs="David" w:hint="cs"/>
          <w:rtl/>
        </w:rPr>
        <w:tab/>
        <w:t>אפשר להקריא את הרשימה?</w:t>
      </w:r>
    </w:p>
    <w:p w14:paraId="1F187F2A" w14:textId="77777777" w:rsidR="00DE4DFB" w:rsidRPr="00DE4DFB" w:rsidRDefault="00DE4DFB" w:rsidP="00DE4DFB">
      <w:pPr>
        <w:bidi/>
        <w:rPr>
          <w:rFonts w:cs="David" w:hint="cs"/>
          <w:rtl/>
        </w:rPr>
      </w:pPr>
    </w:p>
    <w:p w14:paraId="09D32329" w14:textId="77777777" w:rsidR="00DE4DFB" w:rsidRPr="00DE4DFB" w:rsidRDefault="00DE4DFB" w:rsidP="00DE4DFB">
      <w:pPr>
        <w:bidi/>
        <w:rPr>
          <w:rFonts w:cs="David"/>
        </w:rPr>
      </w:pPr>
      <w:r w:rsidRPr="00DE4DFB">
        <w:rPr>
          <w:rFonts w:cs="David" w:hint="cs"/>
          <w:u w:val="single"/>
          <w:rtl/>
        </w:rPr>
        <w:t>היו"ר דוד טל:</w:t>
      </w:r>
    </w:p>
    <w:p w14:paraId="03F89884" w14:textId="77777777" w:rsidR="00DE4DFB" w:rsidRPr="00DE4DFB" w:rsidRDefault="00DE4DFB" w:rsidP="00DE4DFB">
      <w:pPr>
        <w:bidi/>
        <w:rPr>
          <w:rFonts w:cs="David" w:hint="cs"/>
          <w:rtl/>
        </w:rPr>
      </w:pPr>
    </w:p>
    <w:p w14:paraId="72FFB167" w14:textId="77777777" w:rsidR="00DE4DFB" w:rsidRPr="00DE4DFB" w:rsidRDefault="00DE4DFB" w:rsidP="00DE4DFB">
      <w:pPr>
        <w:bidi/>
        <w:rPr>
          <w:rFonts w:cs="David" w:hint="cs"/>
          <w:rtl/>
        </w:rPr>
      </w:pPr>
      <w:r w:rsidRPr="00DE4DFB">
        <w:rPr>
          <w:rFonts w:cs="David" w:hint="cs"/>
          <w:rtl/>
        </w:rPr>
        <w:tab/>
        <w:t xml:space="preserve">בהחלט: יואל חסון, נסים זאב, שלמה מולה, מרציאנו, </w:t>
      </w:r>
      <w:proofErr w:type="spellStart"/>
      <w:r w:rsidRPr="00DE4DFB">
        <w:rPr>
          <w:rFonts w:cs="David" w:hint="cs"/>
          <w:rtl/>
        </w:rPr>
        <w:t>פלסנר</w:t>
      </w:r>
      <w:proofErr w:type="spellEnd"/>
      <w:r w:rsidRPr="00DE4DFB">
        <w:rPr>
          <w:rFonts w:cs="David" w:hint="cs"/>
          <w:rtl/>
        </w:rPr>
        <w:t xml:space="preserve">, </w:t>
      </w:r>
      <w:proofErr w:type="spellStart"/>
      <w:r w:rsidRPr="00DE4DFB">
        <w:rPr>
          <w:rFonts w:cs="David" w:hint="cs"/>
          <w:rtl/>
        </w:rPr>
        <w:t>אסתרינה</w:t>
      </w:r>
      <w:proofErr w:type="spellEnd"/>
      <w:r w:rsidRPr="00DE4DFB">
        <w:rPr>
          <w:rFonts w:cs="David" w:hint="cs"/>
          <w:rtl/>
        </w:rPr>
        <w:t>, רונית תירוש, אבו וילן ויצחק זיו.</w:t>
      </w:r>
    </w:p>
    <w:p w14:paraId="5645B820" w14:textId="77777777" w:rsidR="00DE4DFB" w:rsidRPr="00DE4DFB" w:rsidRDefault="00DE4DFB" w:rsidP="00DE4DFB">
      <w:pPr>
        <w:bidi/>
        <w:rPr>
          <w:rFonts w:cs="David" w:hint="cs"/>
          <w:rtl/>
        </w:rPr>
      </w:pPr>
    </w:p>
    <w:p w14:paraId="4BB57945" w14:textId="77777777" w:rsidR="00DE4DFB" w:rsidRPr="00DE4DFB" w:rsidRDefault="00DE4DFB" w:rsidP="00DE4DFB">
      <w:pPr>
        <w:bidi/>
        <w:rPr>
          <w:rFonts w:cs="David" w:hint="cs"/>
          <w:u w:val="single"/>
          <w:rtl/>
        </w:rPr>
      </w:pPr>
      <w:r w:rsidRPr="00DE4DFB">
        <w:rPr>
          <w:rFonts w:cs="David" w:hint="cs"/>
          <w:u w:val="single"/>
          <w:rtl/>
        </w:rPr>
        <w:t>יולי-יואל אדלשטיין:</w:t>
      </w:r>
    </w:p>
    <w:p w14:paraId="0BFA1726" w14:textId="77777777" w:rsidR="00DE4DFB" w:rsidRPr="00DE4DFB" w:rsidRDefault="00DE4DFB" w:rsidP="00DE4DFB">
      <w:pPr>
        <w:bidi/>
        <w:rPr>
          <w:rFonts w:cs="David" w:hint="cs"/>
          <w:u w:val="single"/>
          <w:rtl/>
        </w:rPr>
      </w:pPr>
    </w:p>
    <w:p w14:paraId="1456C06F" w14:textId="77777777" w:rsidR="00DE4DFB" w:rsidRPr="00DE4DFB" w:rsidRDefault="00DE4DFB" w:rsidP="00DE4DFB">
      <w:pPr>
        <w:bidi/>
        <w:rPr>
          <w:rFonts w:cs="David" w:hint="cs"/>
          <w:rtl/>
        </w:rPr>
      </w:pPr>
      <w:r w:rsidRPr="00DE4DFB">
        <w:rPr>
          <w:rFonts w:cs="David" w:hint="cs"/>
          <w:rtl/>
        </w:rPr>
        <w:tab/>
        <w:t xml:space="preserve"> אדוני היושב ראש, חברי הנשיאות מבקשים שיקראו להם להצבעה.</w:t>
      </w:r>
    </w:p>
    <w:p w14:paraId="5F211B91" w14:textId="77777777" w:rsidR="00DE4DFB" w:rsidRPr="00DE4DFB" w:rsidRDefault="00DE4DFB" w:rsidP="00DE4DFB">
      <w:pPr>
        <w:bidi/>
        <w:rPr>
          <w:rFonts w:cs="David" w:hint="cs"/>
          <w:rtl/>
        </w:rPr>
      </w:pPr>
    </w:p>
    <w:p w14:paraId="142B8130" w14:textId="77777777" w:rsidR="00DE4DFB" w:rsidRPr="00DE4DFB" w:rsidRDefault="00DE4DFB" w:rsidP="00DE4DFB">
      <w:pPr>
        <w:pStyle w:val="Heading5"/>
        <w:jc w:val="left"/>
        <w:rPr>
          <w:rFonts w:hint="cs"/>
          <w:sz w:val="24"/>
          <w:rtl/>
        </w:rPr>
      </w:pPr>
      <w:r w:rsidRPr="00DE4DFB">
        <w:rPr>
          <w:rFonts w:hint="cs"/>
          <w:sz w:val="24"/>
          <w:u w:val="single"/>
          <w:rtl/>
        </w:rPr>
        <w:t>איתן כבל:</w:t>
      </w:r>
    </w:p>
    <w:p w14:paraId="6407DD69" w14:textId="77777777" w:rsidR="00DE4DFB" w:rsidRPr="00DE4DFB" w:rsidRDefault="00DE4DFB" w:rsidP="00DE4DFB">
      <w:pPr>
        <w:pStyle w:val="Heading5"/>
        <w:jc w:val="left"/>
        <w:rPr>
          <w:rFonts w:hint="cs"/>
          <w:sz w:val="24"/>
          <w:rtl/>
        </w:rPr>
      </w:pPr>
    </w:p>
    <w:p w14:paraId="1CC5F038" w14:textId="77777777" w:rsidR="00DE4DFB" w:rsidRPr="00DE4DFB" w:rsidRDefault="00DE4DFB" w:rsidP="00DE4DFB">
      <w:pPr>
        <w:bidi/>
        <w:rPr>
          <w:rFonts w:cs="David" w:hint="cs"/>
          <w:rtl/>
        </w:rPr>
      </w:pPr>
      <w:r w:rsidRPr="00DE4DFB">
        <w:rPr>
          <w:rFonts w:cs="David" w:hint="cs"/>
          <w:rtl/>
        </w:rPr>
        <w:tab/>
        <w:t>אתה יכול לקבוע מועד?</w:t>
      </w:r>
    </w:p>
    <w:p w14:paraId="709D5D79" w14:textId="77777777" w:rsidR="00DE4DFB" w:rsidRPr="00DE4DFB" w:rsidRDefault="00DE4DFB" w:rsidP="00DE4DFB">
      <w:pPr>
        <w:bidi/>
        <w:rPr>
          <w:rFonts w:cs="David" w:hint="cs"/>
          <w:rtl/>
        </w:rPr>
      </w:pPr>
    </w:p>
    <w:p w14:paraId="6017CF9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C83853D" w14:textId="77777777" w:rsidR="00DE4DFB" w:rsidRPr="00DE4DFB" w:rsidRDefault="00DE4DFB" w:rsidP="00DE4DFB">
      <w:pPr>
        <w:bidi/>
        <w:rPr>
          <w:rFonts w:cs="David" w:hint="cs"/>
          <w:rtl/>
        </w:rPr>
      </w:pPr>
    </w:p>
    <w:p w14:paraId="2C9B1D2C" w14:textId="77777777" w:rsidR="00DE4DFB" w:rsidRPr="00DE4DFB" w:rsidRDefault="00DE4DFB" w:rsidP="00DE4DFB">
      <w:pPr>
        <w:bidi/>
        <w:rPr>
          <w:rFonts w:cs="David" w:hint="cs"/>
          <w:rtl/>
        </w:rPr>
      </w:pPr>
      <w:r w:rsidRPr="00DE4DFB">
        <w:rPr>
          <w:rFonts w:cs="David" w:hint="cs"/>
          <w:rtl/>
        </w:rPr>
        <w:tab/>
        <w:t xml:space="preserve"> אם אדוני יבקש אני אתחשב מאוד.</w:t>
      </w:r>
    </w:p>
    <w:p w14:paraId="55BAFAAC" w14:textId="77777777" w:rsidR="00DE4DFB" w:rsidRDefault="00DE4DFB" w:rsidP="00DE4DFB">
      <w:pPr>
        <w:bidi/>
        <w:rPr>
          <w:rFonts w:cs="David" w:hint="cs"/>
          <w:rtl/>
        </w:rPr>
      </w:pPr>
    </w:p>
    <w:p w14:paraId="012F8296" w14:textId="77777777" w:rsidR="00DE4DFB" w:rsidRDefault="00DE4DFB" w:rsidP="00DE4DFB">
      <w:pPr>
        <w:bidi/>
        <w:rPr>
          <w:rFonts w:cs="David" w:hint="cs"/>
          <w:rtl/>
        </w:rPr>
      </w:pPr>
    </w:p>
    <w:p w14:paraId="16B16FC3" w14:textId="77777777" w:rsidR="00DE4DFB" w:rsidRDefault="00DE4DFB" w:rsidP="00DE4DFB">
      <w:pPr>
        <w:bidi/>
        <w:rPr>
          <w:rFonts w:cs="David" w:hint="cs"/>
          <w:rtl/>
        </w:rPr>
      </w:pPr>
    </w:p>
    <w:p w14:paraId="30195951" w14:textId="77777777" w:rsidR="00DE4DFB" w:rsidRDefault="00DE4DFB" w:rsidP="00DE4DFB">
      <w:pPr>
        <w:bidi/>
        <w:rPr>
          <w:rFonts w:cs="David" w:hint="cs"/>
          <w:rtl/>
        </w:rPr>
      </w:pPr>
    </w:p>
    <w:p w14:paraId="578456B9" w14:textId="77777777" w:rsidR="00DE4DFB" w:rsidRDefault="00DE4DFB" w:rsidP="00DE4DFB">
      <w:pPr>
        <w:bidi/>
        <w:rPr>
          <w:rFonts w:cs="David" w:hint="cs"/>
          <w:rtl/>
        </w:rPr>
      </w:pPr>
    </w:p>
    <w:p w14:paraId="0AFFD4AF" w14:textId="77777777" w:rsidR="00DE4DFB" w:rsidRDefault="00DE4DFB" w:rsidP="00DE4DFB">
      <w:pPr>
        <w:bidi/>
        <w:rPr>
          <w:rFonts w:cs="David" w:hint="cs"/>
          <w:rtl/>
        </w:rPr>
      </w:pPr>
    </w:p>
    <w:p w14:paraId="138EF4B9" w14:textId="77777777" w:rsidR="00DE4DFB" w:rsidRPr="00DE4DFB" w:rsidRDefault="00DE4DFB" w:rsidP="00DE4DFB">
      <w:pPr>
        <w:bidi/>
        <w:rPr>
          <w:rFonts w:cs="David" w:hint="cs"/>
          <w:rtl/>
        </w:rPr>
      </w:pPr>
    </w:p>
    <w:p w14:paraId="6E4F2B0E" w14:textId="77777777" w:rsidR="00DE4DFB" w:rsidRPr="00DE4DFB" w:rsidRDefault="00DE4DFB" w:rsidP="00DE4DFB">
      <w:pPr>
        <w:bidi/>
        <w:rPr>
          <w:rFonts w:cs="David" w:hint="cs"/>
          <w:rtl/>
        </w:rPr>
      </w:pPr>
      <w:r w:rsidRPr="00DE4DFB">
        <w:rPr>
          <w:rFonts w:cs="David" w:hint="cs"/>
          <w:u w:val="single"/>
          <w:rtl/>
        </w:rPr>
        <w:t>יורם מרציאנו:</w:t>
      </w:r>
    </w:p>
    <w:p w14:paraId="6E33ADB9" w14:textId="77777777" w:rsidR="00DE4DFB" w:rsidRPr="00DE4DFB" w:rsidRDefault="00DE4DFB" w:rsidP="00DE4DFB">
      <w:pPr>
        <w:bidi/>
        <w:rPr>
          <w:rFonts w:cs="David" w:hint="cs"/>
          <w:rtl/>
        </w:rPr>
      </w:pPr>
    </w:p>
    <w:p w14:paraId="4F9C72F0" w14:textId="77777777" w:rsidR="00DE4DFB" w:rsidRPr="00DE4DFB" w:rsidRDefault="00DE4DFB" w:rsidP="00DE4DFB">
      <w:pPr>
        <w:bidi/>
        <w:rPr>
          <w:rFonts w:cs="David" w:hint="cs"/>
          <w:rtl/>
        </w:rPr>
      </w:pPr>
      <w:r w:rsidRPr="00DE4DFB">
        <w:rPr>
          <w:rFonts w:cs="David" w:hint="cs"/>
          <w:rtl/>
        </w:rPr>
        <w:tab/>
        <w:t>אדוני היושב ראש, יש לי הצעה לסדר. לפני שממשיכים את הדיון, חבר הכנסת ברכה שיושב פה הרבה מאוד שנים בבית הזה, אמר דבר שיש בו הרבה מאוד שכל והרבה מאוד היגיון: אל תשים מכשול בפני עיוור. יש פה חוות דעת של היועצת המשפטית, שאני סומך עליה, אומרת שכפי הנראה, יש פה בעייתיות גדולה מאוד. אני לא רוצה לדון בהסכם שיש בו בעייתיות גדולה  מאוד. אני מבקש שנוריד את זה מסדר היום עד אשר זה ייבחן במקומות שזה צריך להיבחן, ותחזירו את זה לכאן. אני מבקש להצביע על זה.</w:t>
      </w:r>
    </w:p>
    <w:p w14:paraId="3FF24E35" w14:textId="77777777" w:rsidR="00DE4DFB" w:rsidRPr="00DE4DFB" w:rsidRDefault="00DE4DFB" w:rsidP="00DE4DFB">
      <w:pPr>
        <w:bidi/>
        <w:rPr>
          <w:rFonts w:cs="David" w:hint="cs"/>
          <w:rtl/>
        </w:rPr>
      </w:pPr>
    </w:p>
    <w:p w14:paraId="4DAF2C1B" w14:textId="77777777" w:rsidR="00DE4DFB" w:rsidRPr="00DE4DFB" w:rsidRDefault="00DE4DFB" w:rsidP="00DE4DFB">
      <w:pPr>
        <w:bidi/>
        <w:rPr>
          <w:rFonts w:cs="David"/>
        </w:rPr>
      </w:pPr>
      <w:r w:rsidRPr="00DE4DFB">
        <w:rPr>
          <w:rFonts w:cs="David" w:hint="cs"/>
          <w:u w:val="single"/>
          <w:rtl/>
        </w:rPr>
        <w:t>היו"ר דוד טל:</w:t>
      </w:r>
    </w:p>
    <w:p w14:paraId="543BF461" w14:textId="77777777" w:rsidR="00DE4DFB" w:rsidRPr="00DE4DFB" w:rsidRDefault="00DE4DFB" w:rsidP="00DE4DFB">
      <w:pPr>
        <w:bidi/>
        <w:rPr>
          <w:rFonts w:cs="David" w:hint="cs"/>
          <w:rtl/>
        </w:rPr>
      </w:pPr>
    </w:p>
    <w:p w14:paraId="1B1B0EA6" w14:textId="77777777" w:rsidR="00DE4DFB" w:rsidRPr="00DE4DFB" w:rsidRDefault="00DE4DFB" w:rsidP="00DE4DFB">
      <w:pPr>
        <w:bidi/>
        <w:rPr>
          <w:rFonts w:cs="David" w:hint="cs"/>
          <w:rtl/>
        </w:rPr>
      </w:pPr>
      <w:r w:rsidRPr="00DE4DFB">
        <w:rPr>
          <w:rFonts w:cs="David" w:hint="cs"/>
          <w:rtl/>
        </w:rPr>
        <w:tab/>
        <w:t>תודה. חבר הכנסת טיבי, בבקשה.</w:t>
      </w:r>
    </w:p>
    <w:p w14:paraId="780DAEDF" w14:textId="77777777" w:rsidR="00DE4DFB" w:rsidRPr="00DE4DFB" w:rsidRDefault="00DE4DFB" w:rsidP="00DE4DFB">
      <w:pPr>
        <w:bidi/>
        <w:rPr>
          <w:rFonts w:cs="David" w:hint="cs"/>
          <w:rtl/>
        </w:rPr>
      </w:pPr>
    </w:p>
    <w:p w14:paraId="3FFAA689" w14:textId="77777777" w:rsidR="00DE4DFB" w:rsidRPr="00DE4DFB" w:rsidRDefault="00DE4DFB" w:rsidP="00DE4DFB">
      <w:pPr>
        <w:bidi/>
        <w:rPr>
          <w:rFonts w:cs="David" w:hint="cs"/>
          <w:rtl/>
        </w:rPr>
      </w:pPr>
      <w:r w:rsidRPr="00DE4DFB">
        <w:rPr>
          <w:rFonts w:cs="David" w:hint="cs"/>
          <w:u w:val="single"/>
          <w:rtl/>
        </w:rPr>
        <w:t>יורם מרציאנו:</w:t>
      </w:r>
    </w:p>
    <w:p w14:paraId="0DD3A3A0" w14:textId="77777777" w:rsidR="00DE4DFB" w:rsidRPr="00DE4DFB" w:rsidRDefault="00DE4DFB" w:rsidP="00DE4DFB">
      <w:pPr>
        <w:bidi/>
        <w:rPr>
          <w:rFonts w:cs="David" w:hint="cs"/>
          <w:rtl/>
        </w:rPr>
      </w:pPr>
    </w:p>
    <w:p w14:paraId="0B38DA0A" w14:textId="77777777" w:rsidR="00DE4DFB" w:rsidRPr="00DE4DFB" w:rsidRDefault="00DE4DFB" w:rsidP="00DE4DFB">
      <w:pPr>
        <w:bidi/>
        <w:rPr>
          <w:rFonts w:cs="David" w:hint="cs"/>
          <w:rtl/>
        </w:rPr>
      </w:pPr>
      <w:r w:rsidRPr="00DE4DFB">
        <w:rPr>
          <w:rFonts w:cs="David" w:hint="cs"/>
          <w:rtl/>
        </w:rPr>
        <w:tab/>
        <w:t>אפשר להצביע על זה?</w:t>
      </w:r>
    </w:p>
    <w:p w14:paraId="1F116BDB" w14:textId="77777777" w:rsidR="00DE4DFB" w:rsidRPr="00DE4DFB" w:rsidRDefault="00DE4DFB" w:rsidP="00DE4DFB">
      <w:pPr>
        <w:bidi/>
        <w:rPr>
          <w:rFonts w:cs="David" w:hint="cs"/>
          <w:rtl/>
        </w:rPr>
      </w:pPr>
    </w:p>
    <w:p w14:paraId="7A636933" w14:textId="77777777" w:rsidR="00DE4DFB" w:rsidRPr="00DE4DFB" w:rsidRDefault="00DE4DFB" w:rsidP="00DE4DFB">
      <w:pPr>
        <w:bidi/>
        <w:rPr>
          <w:rFonts w:cs="David"/>
        </w:rPr>
      </w:pPr>
      <w:r w:rsidRPr="00DE4DFB">
        <w:rPr>
          <w:rFonts w:cs="David" w:hint="cs"/>
          <w:u w:val="single"/>
          <w:rtl/>
        </w:rPr>
        <w:t>היו"ר דוד טל:</w:t>
      </w:r>
    </w:p>
    <w:p w14:paraId="52C7D604" w14:textId="77777777" w:rsidR="00DE4DFB" w:rsidRPr="00DE4DFB" w:rsidRDefault="00DE4DFB" w:rsidP="00DE4DFB">
      <w:pPr>
        <w:bidi/>
        <w:rPr>
          <w:rFonts w:cs="David" w:hint="cs"/>
          <w:rtl/>
        </w:rPr>
      </w:pPr>
    </w:p>
    <w:p w14:paraId="576A4778" w14:textId="77777777" w:rsidR="00DE4DFB" w:rsidRPr="00DE4DFB" w:rsidRDefault="00DE4DFB" w:rsidP="00DE4DFB">
      <w:pPr>
        <w:bidi/>
        <w:rPr>
          <w:rFonts w:cs="David" w:hint="cs"/>
          <w:rtl/>
        </w:rPr>
      </w:pPr>
      <w:r w:rsidRPr="00DE4DFB">
        <w:rPr>
          <w:rFonts w:cs="David" w:hint="cs"/>
          <w:rtl/>
        </w:rPr>
        <w:tab/>
        <w:t>לא.</w:t>
      </w:r>
    </w:p>
    <w:p w14:paraId="2344B5A4" w14:textId="77777777" w:rsidR="00DE4DFB" w:rsidRPr="00DE4DFB" w:rsidRDefault="00DE4DFB" w:rsidP="00DE4DFB">
      <w:pPr>
        <w:bidi/>
        <w:rPr>
          <w:rFonts w:cs="David" w:hint="cs"/>
          <w:rtl/>
        </w:rPr>
      </w:pPr>
    </w:p>
    <w:p w14:paraId="1DF90F66" w14:textId="77777777" w:rsidR="00DE4DFB" w:rsidRPr="00DE4DFB" w:rsidRDefault="00DE4DFB" w:rsidP="00DE4DFB">
      <w:pPr>
        <w:bidi/>
        <w:rPr>
          <w:rFonts w:cs="David" w:hint="cs"/>
          <w:rtl/>
        </w:rPr>
      </w:pPr>
      <w:r w:rsidRPr="00DE4DFB">
        <w:rPr>
          <w:rFonts w:cs="David" w:hint="cs"/>
          <w:u w:val="single"/>
          <w:rtl/>
        </w:rPr>
        <w:t>יורם מרציאנו:</w:t>
      </w:r>
    </w:p>
    <w:p w14:paraId="76D08615" w14:textId="77777777" w:rsidR="00DE4DFB" w:rsidRPr="00DE4DFB" w:rsidRDefault="00DE4DFB" w:rsidP="00DE4DFB">
      <w:pPr>
        <w:bidi/>
        <w:rPr>
          <w:rFonts w:cs="David" w:hint="cs"/>
          <w:rtl/>
        </w:rPr>
      </w:pPr>
    </w:p>
    <w:p w14:paraId="38B4BF27" w14:textId="77777777" w:rsidR="00DE4DFB" w:rsidRPr="00DE4DFB" w:rsidRDefault="00DE4DFB" w:rsidP="00DE4DFB">
      <w:pPr>
        <w:bidi/>
        <w:rPr>
          <w:rFonts w:cs="David" w:hint="cs"/>
          <w:rtl/>
        </w:rPr>
      </w:pPr>
      <w:r w:rsidRPr="00DE4DFB">
        <w:rPr>
          <w:rFonts w:cs="David" w:hint="cs"/>
          <w:rtl/>
        </w:rPr>
        <w:tab/>
        <w:t xml:space="preserve"> למה?</w:t>
      </w:r>
    </w:p>
    <w:p w14:paraId="091607D3" w14:textId="77777777" w:rsidR="00DE4DFB" w:rsidRPr="00DE4DFB" w:rsidRDefault="00DE4DFB" w:rsidP="00DE4DFB">
      <w:pPr>
        <w:bidi/>
        <w:rPr>
          <w:rFonts w:cs="David" w:hint="cs"/>
          <w:rtl/>
        </w:rPr>
      </w:pPr>
    </w:p>
    <w:p w14:paraId="2D36D629" w14:textId="77777777" w:rsidR="00DE4DFB" w:rsidRPr="00DE4DFB" w:rsidRDefault="00DE4DFB" w:rsidP="00DE4DFB">
      <w:pPr>
        <w:bidi/>
        <w:rPr>
          <w:rFonts w:cs="David"/>
        </w:rPr>
      </w:pPr>
      <w:r w:rsidRPr="00DE4DFB">
        <w:rPr>
          <w:rFonts w:cs="David" w:hint="cs"/>
          <w:u w:val="single"/>
          <w:rtl/>
        </w:rPr>
        <w:t>היו"ר דוד טל:</w:t>
      </w:r>
    </w:p>
    <w:p w14:paraId="2BC2B8B0" w14:textId="77777777" w:rsidR="00DE4DFB" w:rsidRPr="00DE4DFB" w:rsidRDefault="00DE4DFB" w:rsidP="00DE4DFB">
      <w:pPr>
        <w:bidi/>
        <w:rPr>
          <w:rFonts w:cs="David" w:hint="cs"/>
          <w:rtl/>
        </w:rPr>
      </w:pPr>
    </w:p>
    <w:p w14:paraId="683410F3" w14:textId="77777777" w:rsidR="00DE4DFB" w:rsidRPr="00DE4DFB" w:rsidRDefault="00DE4DFB" w:rsidP="00DE4DFB">
      <w:pPr>
        <w:bidi/>
        <w:rPr>
          <w:rFonts w:cs="David" w:hint="cs"/>
          <w:rtl/>
        </w:rPr>
      </w:pPr>
      <w:r w:rsidRPr="00DE4DFB">
        <w:rPr>
          <w:rFonts w:cs="David" w:hint="cs"/>
          <w:rtl/>
        </w:rPr>
        <w:tab/>
        <w:t>אני רוצה לגמור את הדיון.</w:t>
      </w:r>
    </w:p>
    <w:p w14:paraId="307B3263" w14:textId="77777777" w:rsidR="00DE4DFB" w:rsidRPr="00DE4DFB" w:rsidRDefault="00DE4DFB" w:rsidP="00DE4DFB">
      <w:pPr>
        <w:bidi/>
        <w:rPr>
          <w:rFonts w:cs="David" w:hint="cs"/>
          <w:rtl/>
        </w:rPr>
      </w:pPr>
    </w:p>
    <w:p w14:paraId="0148E054" w14:textId="77777777" w:rsidR="00DE4DFB" w:rsidRPr="00DE4DFB" w:rsidRDefault="00DE4DFB" w:rsidP="00DE4DFB">
      <w:pPr>
        <w:bidi/>
        <w:rPr>
          <w:rFonts w:cs="David"/>
          <w:u w:val="single"/>
          <w:rtl/>
        </w:rPr>
      </w:pPr>
      <w:r w:rsidRPr="00DE4DFB">
        <w:rPr>
          <w:rFonts w:cs="David"/>
          <w:u w:val="single"/>
          <w:rtl/>
        </w:rPr>
        <w:t>מוחמד ברכה:</w:t>
      </w:r>
    </w:p>
    <w:p w14:paraId="63D29A41" w14:textId="77777777" w:rsidR="00DE4DFB" w:rsidRPr="00DE4DFB" w:rsidRDefault="00DE4DFB" w:rsidP="00DE4DFB">
      <w:pPr>
        <w:bidi/>
        <w:rPr>
          <w:rFonts w:cs="David"/>
          <w:u w:val="single"/>
          <w:rtl/>
        </w:rPr>
      </w:pPr>
    </w:p>
    <w:p w14:paraId="2174A21B"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היושב ראש, תגיד לא לפני איזו שעה תתקיים ההצבעה.</w:t>
      </w:r>
    </w:p>
    <w:p w14:paraId="127BB9BB" w14:textId="77777777" w:rsidR="00DE4DFB" w:rsidRPr="00DE4DFB" w:rsidRDefault="00DE4DFB" w:rsidP="00DE4DFB">
      <w:pPr>
        <w:bidi/>
        <w:rPr>
          <w:rFonts w:cs="David" w:hint="cs"/>
          <w:rtl/>
        </w:rPr>
      </w:pPr>
    </w:p>
    <w:p w14:paraId="2F90FF32" w14:textId="77777777" w:rsidR="00DE4DFB" w:rsidRPr="00DE4DFB" w:rsidRDefault="00DE4DFB" w:rsidP="00DE4DFB">
      <w:pPr>
        <w:bidi/>
        <w:rPr>
          <w:rFonts w:cs="David"/>
        </w:rPr>
      </w:pPr>
      <w:r w:rsidRPr="00DE4DFB">
        <w:rPr>
          <w:rFonts w:cs="David" w:hint="cs"/>
          <w:u w:val="single"/>
          <w:rtl/>
        </w:rPr>
        <w:t>היו"ר דוד טל:</w:t>
      </w:r>
    </w:p>
    <w:p w14:paraId="689AE6D8" w14:textId="77777777" w:rsidR="00DE4DFB" w:rsidRPr="00DE4DFB" w:rsidRDefault="00DE4DFB" w:rsidP="00DE4DFB">
      <w:pPr>
        <w:bidi/>
        <w:rPr>
          <w:rFonts w:cs="David" w:hint="cs"/>
          <w:rtl/>
        </w:rPr>
      </w:pPr>
    </w:p>
    <w:p w14:paraId="1996E9D4" w14:textId="77777777" w:rsidR="00DE4DFB" w:rsidRPr="00DE4DFB" w:rsidRDefault="00DE4DFB" w:rsidP="00DE4DFB">
      <w:pPr>
        <w:bidi/>
        <w:rPr>
          <w:rFonts w:cs="David" w:hint="cs"/>
          <w:rtl/>
        </w:rPr>
      </w:pPr>
      <w:r w:rsidRPr="00DE4DFB">
        <w:rPr>
          <w:rFonts w:cs="David" w:hint="cs"/>
          <w:rtl/>
        </w:rPr>
        <w:tab/>
        <w:t>אני לא יודע לומר.</w:t>
      </w:r>
    </w:p>
    <w:p w14:paraId="4D951912" w14:textId="77777777" w:rsidR="00DE4DFB" w:rsidRPr="00DE4DFB" w:rsidRDefault="00DE4DFB" w:rsidP="00DE4DFB">
      <w:pPr>
        <w:bidi/>
        <w:rPr>
          <w:rFonts w:cs="David" w:hint="cs"/>
          <w:rtl/>
        </w:rPr>
      </w:pPr>
    </w:p>
    <w:p w14:paraId="6BEFA413" w14:textId="77777777" w:rsidR="00DE4DFB" w:rsidRPr="00DE4DFB" w:rsidRDefault="00DE4DFB" w:rsidP="00DE4DFB">
      <w:pPr>
        <w:bidi/>
        <w:rPr>
          <w:rFonts w:cs="David"/>
          <w:u w:val="single"/>
          <w:rtl/>
        </w:rPr>
      </w:pPr>
      <w:r w:rsidRPr="00DE4DFB">
        <w:rPr>
          <w:rFonts w:cs="David"/>
          <w:u w:val="single"/>
          <w:rtl/>
        </w:rPr>
        <w:t>מוחמד ברכה:</w:t>
      </w:r>
    </w:p>
    <w:p w14:paraId="63765341" w14:textId="77777777" w:rsidR="00DE4DFB" w:rsidRPr="00DE4DFB" w:rsidRDefault="00DE4DFB" w:rsidP="00DE4DFB">
      <w:pPr>
        <w:bidi/>
        <w:rPr>
          <w:rFonts w:cs="David"/>
          <w:u w:val="single"/>
          <w:rtl/>
        </w:rPr>
      </w:pPr>
    </w:p>
    <w:p w14:paraId="4D64C33F"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יש הפגנה של הגמלאים בחוץ, אני הולך- -</w:t>
      </w:r>
    </w:p>
    <w:p w14:paraId="2DA33189" w14:textId="77777777" w:rsidR="00DE4DFB" w:rsidRPr="00DE4DFB" w:rsidRDefault="00DE4DFB" w:rsidP="00DE4DFB">
      <w:pPr>
        <w:bidi/>
        <w:rPr>
          <w:rFonts w:cs="David" w:hint="cs"/>
          <w:rtl/>
        </w:rPr>
      </w:pPr>
    </w:p>
    <w:p w14:paraId="68B032F4" w14:textId="77777777" w:rsidR="00DE4DFB" w:rsidRPr="00DE4DFB" w:rsidRDefault="00DE4DFB" w:rsidP="00DE4DFB">
      <w:pPr>
        <w:bidi/>
        <w:rPr>
          <w:rFonts w:cs="David"/>
        </w:rPr>
      </w:pPr>
      <w:r w:rsidRPr="00DE4DFB">
        <w:rPr>
          <w:rFonts w:cs="David" w:hint="cs"/>
          <w:u w:val="single"/>
          <w:rtl/>
        </w:rPr>
        <w:t>היו"ר דוד טל:</w:t>
      </w:r>
    </w:p>
    <w:p w14:paraId="4A9FA0D8" w14:textId="77777777" w:rsidR="00DE4DFB" w:rsidRPr="00DE4DFB" w:rsidRDefault="00DE4DFB" w:rsidP="00DE4DFB">
      <w:pPr>
        <w:bidi/>
        <w:rPr>
          <w:rFonts w:cs="David" w:hint="cs"/>
          <w:rtl/>
        </w:rPr>
      </w:pPr>
    </w:p>
    <w:p w14:paraId="68EA4F04" w14:textId="77777777" w:rsidR="00DE4DFB" w:rsidRPr="00DE4DFB" w:rsidRDefault="00DE4DFB" w:rsidP="00DE4DFB">
      <w:pPr>
        <w:bidi/>
        <w:rPr>
          <w:rFonts w:cs="David" w:hint="cs"/>
          <w:rtl/>
        </w:rPr>
      </w:pPr>
      <w:r w:rsidRPr="00DE4DFB">
        <w:rPr>
          <w:rFonts w:cs="David" w:hint="cs"/>
          <w:rtl/>
        </w:rPr>
        <w:tab/>
        <w:t>אני אוודא שכל חברי הכנסת - -</w:t>
      </w:r>
    </w:p>
    <w:p w14:paraId="7FE63067" w14:textId="77777777" w:rsidR="00DE4DFB" w:rsidRPr="00DE4DFB" w:rsidRDefault="00DE4DFB" w:rsidP="00DE4DFB">
      <w:pPr>
        <w:bidi/>
        <w:rPr>
          <w:rFonts w:cs="David" w:hint="cs"/>
          <w:rtl/>
        </w:rPr>
      </w:pPr>
    </w:p>
    <w:p w14:paraId="3CDBEB76" w14:textId="77777777" w:rsidR="00DE4DFB" w:rsidRPr="00DE4DFB" w:rsidRDefault="00DE4DFB" w:rsidP="00DE4DFB">
      <w:pPr>
        <w:pStyle w:val="Heading5"/>
        <w:jc w:val="left"/>
        <w:rPr>
          <w:rFonts w:hint="cs"/>
          <w:sz w:val="24"/>
          <w:rtl/>
        </w:rPr>
      </w:pPr>
      <w:proofErr w:type="spellStart"/>
      <w:r w:rsidRPr="00DE4DFB">
        <w:rPr>
          <w:rFonts w:hint="cs"/>
          <w:sz w:val="24"/>
          <w:u w:val="single"/>
          <w:rtl/>
        </w:rPr>
        <w:t>אסתרינה</w:t>
      </w:r>
      <w:proofErr w:type="spellEnd"/>
      <w:r w:rsidRPr="00DE4DFB">
        <w:rPr>
          <w:rFonts w:hint="cs"/>
          <w:sz w:val="24"/>
          <w:u w:val="single"/>
          <w:rtl/>
        </w:rPr>
        <w:t xml:space="preserve"> </w:t>
      </w:r>
      <w:proofErr w:type="spellStart"/>
      <w:r w:rsidRPr="00DE4DFB">
        <w:rPr>
          <w:rFonts w:hint="cs"/>
          <w:sz w:val="24"/>
          <w:u w:val="single"/>
          <w:rtl/>
        </w:rPr>
        <w:t>טרטמן</w:t>
      </w:r>
      <w:proofErr w:type="spellEnd"/>
      <w:r w:rsidRPr="00DE4DFB">
        <w:rPr>
          <w:rFonts w:hint="cs"/>
          <w:sz w:val="24"/>
          <w:u w:val="single"/>
          <w:rtl/>
        </w:rPr>
        <w:t>:</w:t>
      </w:r>
    </w:p>
    <w:p w14:paraId="5BE4D413" w14:textId="77777777" w:rsidR="00DE4DFB" w:rsidRPr="00DE4DFB" w:rsidRDefault="00DE4DFB" w:rsidP="00DE4DFB">
      <w:pPr>
        <w:pStyle w:val="Heading5"/>
        <w:jc w:val="left"/>
        <w:rPr>
          <w:rFonts w:hint="cs"/>
          <w:sz w:val="24"/>
          <w:rtl/>
        </w:rPr>
      </w:pPr>
    </w:p>
    <w:p w14:paraId="74A8BE4E" w14:textId="77777777" w:rsidR="00DE4DFB" w:rsidRPr="00DE4DFB" w:rsidRDefault="00DE4DFB" w:rsidP="00DE4DFB">
      <w:pPr>
        <w:bidi/>
        <w:rPr>
          <w:rFonts w:cs="David" w:hint="cs"/>
          <w:rtl/>
        </w:rPr>
      </w:pPr>
      <w:r w:rsidRPr="00DE4DFB">
        <w:rPr>
          <w:rFonts w:cs="David" w:hint="cs"/>
          <w:rtl/>
        </w:rPr>
        <w:tab/>
        <w:t>- - -</w:t>
      </w:r>
    </w:p>
    <w:p w14:paraId="0899BBA3" w14:textId="77777777" w:rsidR="00DE4DFB" w:rsidRPr="00DE4DFB" w:rsidRDefault="00DE4DFB" w:rsidP="00DE4DFB">
      <w:pPr>
        <w:bidi/>
        <w:rPr>
          <w:rFonts w:cs="David" w:hint="cs"/>
          <w:rtl/>
        </w:rPr>
      </w:pPr>
    </w:p>
    <w:p w14:paraId="0CC01517" w14:textId="77777777" w:rsidR="00DE4DFB" w:rsidRPr="00DE4DFB" w:rsidRDefault="00DE4DFB" w:rsidP="00DE4DFB">
      <w:pPr>
        <w:bidi/>
        <w:rPr>
          <w:rFonts w:cs="David" w:hint="cs"/>
          <w:rtl/>
        </w:rPr>
      </w:pPr>
      <w:r w:rsidRPr="00DE4DFB">
        <w:rPr>
          <w:rFonts w:cs="David" w:hint="cs"/>
          <w:u w:val="single"/>
          <w:rtl/>
        </w:rPr>
        <w:t>יורם מרציאנו:</w:t>
      </w:r>
    </w:p>
    <w:p w14:paraId="3FF5C1A9" w14:textId="77777777" w:rsidR="00DE4DFB" w:rsidRPr="00DE4DFB" w:rsidRDefault="00DE4DFB" w:rsidP="00DE4DFB">
      <w:pPr>
        <w:bidi/>
        <w:rPr>
          <w:rFonts w:cs="David" w:hint="cs"/>
          <w:rtl/>
        </w:rPr>
      </w:pPr>
    </w:p>
    <w:p w14:paraId="521353F9" w14:textId="77777777" w:rsidR="00DE4DFB" w:rsidRDefault="00DE4DFB" w:rsidP="00DE4DFB">
      <w:pPr>
        <w:bidi/>
        <w:rPr>
          <w:rFonts w:cs="David" w:hint="cs"/>
          <w:rtl/>
        </w:rPr>
      </w:pPr>
      <w:r w:rsidRPr="00DE4DFB">
        <w:rPr>
          <w:rFonts w:cs="David" w:hint="cs"/>
          <w:rtl/>
        </w:rPr>
        <w:tab/>
        <w:t xml:space="preserve"> זה ההסכם הראשון המושחת? להזכיר לך כמה הסכמים עברו כאן בוועדת הכנסת? נו, ברצינות, מה אתם מיתממים עכשיו? אני משחק משחקים פוליטיים? אני מטעם מכבודך מדבר כאן. כמה הסכמים מושחתים עברו לפה? זאת פעם ראשונה? אתם יודעים דבר כזה, לכו למשטרה, </w:t>
      </w:r>
    </w:p>
    <w:p w14:paraId="4A8960A8" w14:textId="77777777" w:rsidR="00DE4DFB" w:rsidRDefault="00DE4DFB" w:rsidP="00DE4DFB">
      <w:pPr>
        <w:bidi/>
        <w:rPr>
          <w:rFonts w:cs="David" w:hint="cs"/>
          <w:rtl/>
        </w:rPr>
      </w:pPr>
    </w:p>
    <w:p w14:paraId="134DE7C6" w14:textId="77777777" w:rsidR="00DE4DFB" w:rsidRDefault="00DE4DFB" w:rsidP="00DE4DFB">
      <w:pPr>
        <w:bidi/>
        <w:rPr>
          <w:rFonts w:cs="David" w:hint="cs"/>
          <w:rtl/>
        </w:rPr>
      </w:pPr>
    </w:p>
    <w:p w14:paraId="2EC14922" w14:textId="77777777" w:rsidR="00DE4DFB" w:rsidRDefault="00DE4DFB" w:rsidP="00DE4DFB">
      <w:pPr>
        <w:bidi/>
        <w:rPr>
          <w:rFonts w:cs="David" w:hint="cs"/>
          <w:rtl/>
        </w:rPr>
      </w:pPr>
    </w:p>
    <w:p w14:paraId="481F6BA7" w14:textId="77777777" w:rsidR="00DE4DFB" w:rsidRPr="00DE4DFB" w:rsidRDefault="00DE4DFB" w:rsidP="00DE4DFB">
      <w:pPr>
        <w:bidi/>
        <w:rPr>
          <w:rFonts w:cs="David" w:hint="cs"/>
          <w:rtl/>
        </w:rPr>
      </w:pPr>
      <w:r w:rsidRPr="00DE4DFB">
        <w:rPr>
          <w:rFonts w:cs="David" w:hint="cs"/>
          <w:rtl/>
        </w:rPr>
        <w:t>קחו את ההסכם למשטרה, שהמשטרה תחקור. קחו אותו אם אתם יודעים כזה דבר. אני משחק משחקים פוליטיים. ממש לא מכובד, אני מצטער מאוד.</w:t>
      </w:r>
    </w:p>
    <w:p w14:paraId="7871B863" w14:textId="77777777" w:rsidR="00DE4DFB" w:rsidRPr="00DE4DFB" w:rsidRDefault="00DE4DFB" w:rsidP="00DE4DFB">
      <w:pPr>
        <w:bidi/>
        <w:rPr>
          <w:rFonts w:cs="David" w:hint="cs"/>
          <w:rtl/>
        </w:rPr>
      </w:pPr>
    </w:p>
    <w:p w14:paraId="3DBB9C2F" w14:textId="77777777" w:rsidR="00DE4DFB" w:rsidRPr="00DE4DFB" w:rsidRDefault="00DE4DFB" w:rsidP="00DE4DFB">
      <w:pPr>
        <w:bidi/>
        <w:rPr>
          <w:rFonts w:cs="David"/>
        </w:rPr>
      </w:pPr>
      <w:r w:rsidRPr="00DE4DFB">
        <w:rPr>
          <w:rFonts w:cs="David" w:hint="cs"/>
          <w:u w:val="single"/>
          <w:rtl/>
        </w:rPr>
        <w:t>היו"ר דוד טל:</w:t>
      </w:r>
    </w:p>
    <w:p w14:paraId="61639868" w14:textId="77777777" w:rsidR="00DE4DFB" w:rsidRPr="00DE4DFB" w:rsidRDefault="00DE4DFB" w:rsidP="00DE4DFB">
      <w:pPr>
        <w:bidi/>
        <w:rPr>
          <w:rFonts w:cs="David" w:hint="cs"/>
          <w:rtl/>
        </w:rPr>
      </w:pPr>
    </w:p>
    <w:p w14:paraId="44DAA5BF" w14:textId="77777777" w:rsidR="00DE4DFB" w:rsidRPr="00DE4DFB" w:rsidRDefault="00DE4DFB" w:rsidP="00DE4DFB">
      <w:pPr>
        <w:bidi/>
        <w:rPr>
          <w:rFonts w:cs="David" w:hint="cs"/>
          <w:rtl/>
        </w:rPr>
      </w:pPr>
      <w:r w:rsidRPr="00DE4DFB">
        <w:rPr>
          <w:rFonts w:cs="David" w:hint="cs"/>
          <w:rtl/>
        </w:rPr>
        <w:tab/>
        <w:t>חבר הכנסת טיבי, בבקשה.</w:t>
      </w:r>
    </w:p>
    <w:p w14:paraId="131573AB" w14:textId="77777777" w:rsidR="00DE4DFB" w:rsidRPr="00DE4DFB" w:rsidRDefault="00DE4DFB" w:rsidP="00DE4DFB">
      <w:pPr>
        <w:bidi/>
        <w:rPr>
          <w:rFonts w:cs="David" w:hint="cs"/>
          <w:rtl/>
        </w:rPr>
      </w:pPr>
    </w:p>
    <w:p w14:paraId="39033473" w14:textId="77777777" w:rsidR="00DE4DFB" w:rsidRPr="00DE4DFB" w:rsidRDefault="00DE4DFB" w:rsidP="00DE4DFB">
      <w:pPr>
        <w:bidi/>
        <w:rPr>
          <w:rFonts w:cs="David" w:hint="cs"/>
          <w:rtl/>
        </w:rPr>
      </w:pPr>
      <w:r w:rsidRPr="00DE4DFB">
        <w:rPr>
          <w:rFonts w:cs="David" w:hint="cs"/>
          <w:u w:val="single"/>
          <w:rtl/>
        </w:rPr>
        <w:t>אחמד טיבי:</w:t>
      </w:r>
    </w:p>
    <w:p w14:paraId="4AFFE4A3" w14:textId="77777777" w:rsidR="00DE4DFB" w:rsidRPr="00DE4DFB" w:rsidRDefault="00DE4DFB" w:rsidP="00DE4DFB">
      <w:pPr>
        <w:bidi/>
        <w:rPr>
          <w:rFonts w:cs="David" w:hint="cs"/>
          <w:rtl/>
        </w:rPr>
      </w:pPr>
    </w:p>
    <w:p w14:paraId="55F31848" w14:textId="77777777" w:rsidR="00DE4DFB" w:rsidRPr="00DE4DFB" w:rsidRDefault="00DE4DFB" w:rsidP="00DE4DFB">
      <w:pPr>
        <w:bidi/>
        <w:rPr>
          <w:rFonts w:cs="David" w:hint="cs"/>
          <w:rtl/>
        </w:rPr>
      </w:pPr>
      <w:r w:rsidRPr="00DE4DFB">
        <w:rPr>
          <w:rFonts w:cs="David" w:hint="cs"/>
          <w:rtl/>
        </w:rPr>
        <w:tab/>
        <w:t xml:space="preserve"> יורם, אתה מוחה נגד הוועדה?</w:t>
      </w:r>
    </w:p>
    <w:p w14:paraId="69F75E8A" w14:textId="77777777" w:rsidR="00DE4DFB" w:rsidRPr="00DE4DFB" w:rsidRDefault="00DE4DFB" w:rsidP="00DE4DFB">
      <w:pPr>
        <w:bidi/>
        <w:rPr>
          <w:rFonts w:cs="David" w:hint="cs"/>
          <w:rtl/>
        </w:rPr>
      </w:pPr>
    </w:p>
    <w:p w14:paraId="51F2D2E9" w14:textId="77777777" w:rsidR="00DE4DFB" w:rsidRPr="00DE4DFB" w:rsidRDefault="00DE4DFB" w:rsidP="00DE4DFB">
      <w:pPr>
        <w:bidi/>
        <w:rPr>
          <w:rFonts w:cs="David" w:hint="cs"/>
          <w:rtl/>
        </w:rPr>
      </w:pPr>
      <w:r w:rsidRPr="00DE4DFB">
        <w:rPr>
          <w:rFonts w:cs="David" w:hint="cs"/>
          <w:u w:val="single"/>
          <w:rtl/>
        </w:rPr>
        <w:t>יורם מרציאנו:</w:t>
      </w:r>
    </w:p>
    <w:p w14:paraId="6B921B5E" w14:textId="77777777" w:rsidR="00DE4DFB" w:rsidRPr="00DE4DFB" w:rsidRDefault="00DE4DFB" w:rsidP="00DE4DFB">
      <w:pPr>
        <w:bidi/>
        <w:rPr>
          <w:rFonts w:cs="David" w:hint="cs"/>
          <w:rtl/>
        </w:rPr>
      </w:pPr>
    </w:p>
    <w:p w14:paraId="5F30E679" w14:textId="77777777" w:rsidR="00DE4DFB" w:rsidRPr="00DE4DFB" w:rsidRDefault="00DE4DFB" w:rsidP="00DE4DFB">
      <w:pPr>
        <w:bidi/>
        <w:rPr>
          <w:rFonts w:cs="David" w:hint="cs"/>
          <w:rtl/>
        </w:rPr>
      </w:pPr>
      <w:r w:rsidRPr="00DE4DFB">
        <w:rPr>
          <w:rFonts w:cs="David" w:hint="cs"/>
          <w:rtl/>
        </w:rPr>
        <w:tab/>
        <w:t xml:space="preserve"> חס וחלילה.</w:t>
      </w:r>
    </w:p>
    <w:p w14:paraId="72069D93" w14:textId="77777777" w:rsidR="00DE4DFB" w:rsidRPr="00DE4DFB" w:rsidRDefault="00DE4DFB" w:rsidP="00DE4DFB">
      <w:pPr>
        <w:bidi/>
        <w:rPr>
          <w:rFonts w:cs="David" w:hint="cs"/>
          <w:rtl/>
        </w:rPr>
      </w:pPr>
    </w:p>
    <w:p w14:paraId="02D806A5" w14:textId="77777777" w:rsidR="00DE4DFB" w:rsidRPr="00DE4DFB" w:rsidRDefault="00DE4DFB" w:rsidP="00DE4DFB">
      <w:pPr>
        <w:bidi/>
        <w:rPr>
          <w:rFonts w:cs="David" w:hint="cs"/>
          <w:rtl/>
        </w:rPr>
      </w:pPr>
      <w:r w:rsidRPr="00DE4DFB">
        <w:rPr>
          <w:rFonts w:cs="David" w:hint="cs"/>
          <w:u w:val="single"/>
          <w:rtl/>
        </w:rPr>
        <w:t>אחמד טיבי:</w:t>
      </w:r>
    </w:p>
    <w:p w14:paraId="34838D55" w14:textId="77777777" w:rsidR="00DE4DFB" w:rsidRPr="00DE4DFB" w:rsidRDefault="00DE4DFB" w:rsidP="00DE4DFB">
      <w:pPr>
        <w:bidi/>
        <w:rPr>
          <w:rFonts w:cs="David" w:hint="cs"/>
          <w:rtl/>
        </w:rPr>
      </w:pPr>
    </w:p>
    <w:p w14:paraId="35D1C1DC" w14:textId="77777777" w:rsidR="00DE4DFB" w:rsidRPr="00DE4DFB" w:rsidRDefault="00DE4DFB" w:rsidP="00DE4DFB">
      <w:pPr>
        <w:bidi/>
        <w:rPr>
          <w:rFonts w:cs="David" w:hint="cs"/>
          <w:rtl/>
        </w:rPr>
      </w:pPr>
      <w:r w:rsidRPr="00DE4DFB">
        <w:rPr>
          <w:rFonts w:cs="David" w:hint="cs"/>
          <w:rtl/>
        </w:rPr>
        <w:tab/>
        <w:t>תודה. בדרך כלל ועדת הכנסת אמורה לאשר בקשות להתפלגויות- -</w:t>
      </w:r>
    </w:p>
    <w:p w14:paraId="4B06E672" w14:textId="77777777" w:rsidR="00DE4DFB" w:rsidRPr="00DE4DFB" w:rsidRDefault="00DE4DFB" w:rsidP="00DE4DFB">
      <w:pPr>
        <w:bidi/>
        <w:rPr>
          <w:rFonts w:cs="David" w:hint="cs"/>
          <w:rtl/>
        </w:rPr>
      </w:pPr>
    </w:p>
    <w:p w14:paraId="62C36EDD" w14:textId="77777777" w:rsidR="00DE4DFB" w:rsidRPr="00DE4DFB" w:rsidRDefault="00DE4DFB" w:rsidP="00DE4DFB">
      <w:pPr>
        <w:bidi/>
        <w:rPr>
          <w:rFonts w:cs="David" w:hint="cs"/>
          <w:rtl/>
        </w:rPr>
      </w:pPr>
      <w:r w:rsidRPr="00DE4DFB">
        <w:rPr>
          <w:rFonts w:cs="David" w:hint="cs"/>
          <w:rtl/>
        </w:rPr>
        <w:tab/>
        <w:t>אי אפשר, יורם.</w:t>
      </w:r>
    </w:p>
    <w:p w14:paraId="7E81111D" w14:textId="77777777" w:rsidR="00DE4DFB" w:rsidRPr="00DE4DFB" w:rsidRDefault="00DE4DFB" w:rsidP="00DE4DFB">
      <w:pPr>
        <w:bidi/>
        <w:rPr>
          <w:rFonts w:cs="David" w:hint="cs"/>
          <w:rtl/>
        </w:rPr>
      </w:pPr>
    </w:p>
    <w:p w14:paraId="387A76E7" w14:textId="77777777" w:rsidR="00DE4DFB" w:rsidRPr="00DE4DFB" w:rsidRDefault="00DE4DFB" w:rsidP="00DE4DFB">
      <w:pPr>
        <w:bidi/>
        <w:rPr>
          <w:rFonts w:cs="David" w:hint="cs"/>
          <w:rtl/>
        </w:rPr>
      </w:pPr>
      <w:r w:rsidRPr="00DE4DFB">
        <w:rPr>
          <w:rFonts w:cs="David" w:hint="cs"/>
          <w:u w:val="single"/>
          <w:rtl/>
        </w:rPr>
        <w:t>יורם מרציאנו:</w:t>
      </w:r>
    </w:p>
    <w:p w14:paraId="4D304F03" w14:textId="77777777" w:rsidR="00DE4DFB" w:rsidRPr="00DE4DFB" w:rsidRDefault="00DE4DFB" w:rsidP="00DE4DFB">
      <w:pPr>
        <w:bidi/>
        <w:rPr>
          <w:rFonts w:cs="David" w:hint="cs"/>
          <w:rtl/>
        </w:rPr>
      </w:pPr>
    </w:p>
    <w:p w14:paraId="515410C9" w14:textId="77777777" w:rsidR="00DE4DFB" w:rsidRPr="00DE4DFB" w:rsidRDefault="00DE4DFB" w:rsidP="00DE4DFB">
      <w:pPr>
        <w:bidi/>
        <w:rPr>
          <w:rFonts w:cs="David" w:hint="cs"/>
          <w:rtl/>
        </w:rPr>
      </w:pPr>
      <w:r w:rsidRPr="00DE4DFB">
        <w:rPr>
          <w:rFonts w:cs="David" w:hint="cs"/>
          <w:rtl/>
        </w:rPr>
        <w:tab/>
        <w:t xml:space="preserve"> אני יוצא- - -</w:t>
      </w:r>
    </w:p>
    <w:p w14:paraId="2114E209" w14:textId="77777777" w:rsidR="00DE4DFB" w:rsidRPr="00DE4DFB" w:rsidRDefault="00DE4DFB" w:rsidP="00DE4DFB">
      <w:pPr>
        <w:bidi/>
        <w:rPr>
          <w:rFonts w:cs="David" w:hint="cs"/>
          <w:rtl/>
        </w:rPr>
      </w:pPr>
    </w:p>
    <w:p w14:paraId="39304624" w14:textId="77777777" w:rsidR="00DE4DFB" w:rsidRPr="00DE4DFB" w:rsidRDefault="00DE4DFB" w:rsidP="00DE4DFB">
      <w:pPr>
        <w:bidi/>
        <w:rPr>
          <w:rFonts w:cs="David"/>
        </w:rPr>
      </w:pPr>
      <w:r w:rsidRPr="00DE4DFB">
        <w:rPr>
          <w:rFonts w:cs="David" w:hint="cs"/>
          <w:u w:val="single"/>
          <w:rtl/>
        </w:rPr>
        <w:t>היו"ר דוד טל:</w:t>
      </w:r>
    </w:p>
    <w:p w14:paraId="0BFFA8E0" w14:textId="77777777" w:rsidR="00DE4DFB" w:rsidRPr="00DE4DFB" w:rsidRDefault="00DE4DFB" w:rsidP="00DE4DFB">
      <w:pPr>
        <w:bidi/>
        <w:rPr>
          <w:rFonts w:cs="David" w:hint="cs"/>
          <w:rtl/>
        </w:rPr>
      </w:pPr>
    </w:p>
    <w:p w14:paraId="69FE4C06" w14:textId="77777777" w:rsidR="00DE4DFB" w:rsidRPr="00DE4DFB" w:rsidRDefault="00DE4DFB" w:rsidP="00DE4DFB">
      <w:pPr>
        <w:bidi/>
        <w:rPr>
          <w:rFonts w:cs="David" w:hint="cs"/>
          <w:rtl/>
        </w:rPr>
      </w:pPr>
      <w:r w:rsidRPr="00DE4DFB">
        <w:rPr>
          <w:rFonts w:cs="David" w:hint="cs"/>
          <w:rtl/>
        </w:rPr>
        <w:tab/>
        <w:t>כבל, אני נוטה לקבל את הצעתך, למה אתה מקלקל את הנושא?</w:t>
      </w:r>
    </w:p>
    <w:p w14:paraId="5BB77A4A" w14:textId="77777777" w:rsidR="00DE4DFB" w:rsidRPr="00DE4DFB" w:rsidRDefault="00DE4DFB" w:rsidP="00DE4DFB">
      <w:pPr>
        <w:bidi/>
        <w:rPr>
          <w:rFonts w:cs="David" w:hint="cs"/>
          <w:rtl/>
        </w:rPr>
      </w:pPr>
    </w:p>
    <w:p w14:paraId="28DB493E" w14:textId="77777777" w:rsidR="00DE4DFB" w:rsidRPr="00DE4DFB" w:rsidRDefault="00DE4DFB" w:rsidP="00DE4DFB">
      <w:pPr>
        <w:bidi/>
        <w:rPr>
          <w:rFonts w:cs="David" w:hint="cs"/>
          <w:rtl/>
        </w:rPr>
      </w:pPr>
      <w:r w:rsidRPr="00DE4DFB">
        <w:rPr>
          <w:rFonts w:cs="David" w:hint="cs"/>
          <w:u w:val="single"/>
          <w:rtl/>
        </w:rPr>
        <w:t>אחמד טיבי:</w:t>
      </w:r>
    </w:p>
    <w:p w14:paraId="7F9599A0" w14:textId="77777777" w:rsidR="00DE4DFB" w:rsidRPr="00DE4DFB" w:rsidRDefault="00DE4DFB" w:rsidP="00DE4DFB">
      <w:pPr>
        <w:bidi/>
        <w:rPr>
          <w:rFonts w:cs="David" w:hint="cs"/>
          <w:rtl/>
        </w:rPr>
      </w:pPr>
    </w:p>
    <w:p w14:paraId="2933819E" w14:textId="77777777" w:rsidR="00DE4DFB" w:rsidRPr="00DE4DFB" w:rsidRDefault="00DE4DFB" w:rsidP="00DE4DFB">
      <w:pPr>
        <w:bidi/>
        <w:rPr>
          <w:rFonts w:cs="David" w:hint="cs"/>
          <w:rtl/>
        </w:rPr>
      </w:pPr>
      <w:r w:rsidRPr="00DE4DFB">
        <w:rPr>
          <w:rFonts w:cs="David" w:hint="cs"/>
          <w:rtl/>
        </w:rPr>
        <w:tab/>
        <w:t>- - באופן אוטומטי כאשר הן עומדות בתקנון ובסעיפים הרלוונטיים, ואנחנו היינו שייכים תמיד לצד התומך בבקשות כאלה, ואגב, זה גם חובתה של ועדת הכנסת. אבל נוצר מצב שונה מאשר בעבר, חבר הכנסת ריבלין, כאשר היועצת המשפטית אומרת שיש כאן משהו שעל פניו הוא עבירה על החוק- -</w:t>
      </w:r>
    </w:p>
    <w:p w14:paraId="380052DB" w14:textId="77777777" w:rsidR="00DE4DFB" w:rsidRPr="00DE4DFB" w:rsidRDefault="00DE4DFB" w:rsidP="00DE4DFB">
      <w:pPr>
        <w:bidi/>
        <w:rPr>
          <w:rFonts w:cs="David" w:hint="cs"/>
          <w:rtl/>
        </w:rPr>
      </w:pPr>
    </w:p>
    <w:p w14:paraId="7F7767D5"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2D75323" w14:textId="77777777" w:rsidR="00DE4DFB" w:rsidRPr="00DE4DFB" w:rsidRDefault="00DE4DFB" w:rsidP="00DE4DFB">
      <w:pPr>
        <w:bidi/>
        <w:rPr>
          <w:rFonts w:cs="David" w:hint="cs"/>
          <w:rtl/>
        </w:rPr>
      </w:pPr>
    </w:p>
    <w:p w14:paraId="399D29D3" w14:textId="77777777" w:rsidR="00DE4DFB" w:rsidRPr="00DE4DFB" w:rsidRDefault="00DE4DFB" w:rsidP="00DE4DFB">
      <w:pPr>
        <w:bidi/>
        <w:rPr>
          <w:rFonts w:cs="David" w:hint="cs"/>
          <w:rtl/>
        </w:rPr>
      </w:pPr>
      <w:r w:rsidRPr="00DE4DFB">
        <w:rPr>
          <w:rFonts w:cs="David" w:hint="cs"/>
          <w:rtl/>
        </w:rPr>
        <w:tab/>
        <w:t>היועצת לא אמרה "עבירה", היא אמרה "חשש".</w:t>
      </w:r>
    </w:p>
    <w:p w14:paraId="5D5A61C3" w14:textId="77777777" w:rsidR="00DE4DFB" w:rsidRPr="00DE4DFB" w:rsidRDefault="00DE4DFB" w:rsidP="00DE4DFB">
      <w:pPr>
        <w:bidi/>
        <w:rPr>
          <w:rFonts w:cs="David" w:hint="cs"/>
          <w:rtl/>
        </w:rPr>
      </w:pPr>
    </w:p>
    <w:p w14:paraId="6F655512"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1D7D8E93" w14:textId="77777777" w:rsidR="00DE4DFB" w:rsidRPr="00DE4DFB" w:rsidRDefault="00DE4DFB" w:rsidP="00DE4DFB">
      <w:pPr>
        <w:bidi/>
        <w:rPr>
          <w:rFonts w:cs="David" w:hint="cs"/>
          <w:rtl/>
        </w:rPr>
      </w:pPr>
    </w:p>
    <w:p w14:paraId="74D35AC4" w14:textId="77777777" w:rsidR="00DE4DFB" w:rsidRPr="00DE4DFB" w:rsidRDefault="00DE4DFB" w:rsidP="00DE4DFB">
      <w:pPr>
        <w:bidi/>
        <w:rPr>
          <w:rFonts w:cs="David" w:hint="cs"/>
          <w:rtl/>
        </w:rPr>
      </w:pPr>
      <w:r w:rsidRPr="00DE4DFB">
        <w:rPr>
          <w:rFonts w:cs="David" w:hint="cs"/>
          <w:rtl/>
        </w:rPr>
        <w:tab/>
        <w:t xml:space="preserve"> סטייה מהוראות החוק. לא כל סטייה היא עבירה.</w:t>
      </w:r>
    </w:p>
    <w:p w14:paraId="6B4E0856" w14:textId="77777777" w:rsidR="00DE4DFB" w:rsidRPr="00DE4DFB" w:rsidRDefault="00DE4DFB" w:rsidP="00DE4DFB">
      <w:pPr>
        <w:bidi/>
        <w:rPr>
          <w:rFonts w:cs="David" w:hint="cs"/>
          <w:rtl/>
        </w:rPr>
      </w:pPr>
    </w:p>
    <w:p w14:paraId="2BA2C441" w14:textId="77777777" w:rsidR="00DE4DFB" w:rsidRPr="00DE4DFB" w:rsidRDefault="00DE4DFB" w:rsidP="00DE4DFB">
      <w:pPr>
        <w:bidi/>
        <w:rPr>
          <w:rFonts w:cs="David" w:hint="cs"/>
          <w:rtl/>
        </w:rPr>
      </w:pPr>
      <w:r w:rsidRPr="00DE4DFB">
        <w:rPr>
          <w:rFonts w:cs="David" w:hint="cs"/>
          <w:u w:val="single"/>
          <w:rtl/>
        </w:rPr>
        <w:t>אחמד טיבי:</w:t>
      </w:r>
    </w:p>
    <w:p w14:paraId="1E4FB294" w14:textId="77777777" w:rsidR="00DE4DFB" w:rsidRPr="00DE4DFB" w:rsidRDefault="00DE4DFB" w:rsidP="00DE4DFB">
      <w:pPr>
        <w:bidi/>
        <w:rPr>
          <w:rFonts w:cs="David" w:hint="cs"/>
          <w:rtl/>
        </w:rPr>
      </w:pPr>
    </w:p>
    <w:p w14:paraId="72829DBF" w14:textId="77777777" w:rsidR="00DE4DFB" w:rsidRPr="00DE4DFB" w:rsidRDefault="00DE4DFB" w:rsidP="00DE4DFB">
      <w:pPr>
        <w:bidi/>
        <w:rPr>
          <w:rFonts w:cs="David" w:hint="cs"/>
          <w:rtl/>
        </w:rPr>
      </w:pPr>
      <w:r w:rsidRPr="00DE4DFB">
        <w:rPr>
          <w:rFonts w:cs="David" w:hint="cs"/>
          <w:rtl/>
        </w:rPr>
        <w:tab/>
        <w:t>כולנו מבינים למה הכוונה.</w:t>
      </w:r>
    </w:p>
    <w:p w14:paraId="17EA9B41" w14:textId="77777777" w:rsidR="00DE4DFB" w:rsidRPr="00DE4DFB" w:rsidRDefault="00DE4DFB" w:rsidP="00DE4DFB">
      <w:pPr>
        <w:bidi/>
        <w:rPr>
          <w:rFonts w:cs="David" w:hint="cs"/>
          <w:rtl/>
        </w:rPr>
      </w:pPr>
    </w:p>
    <w:p w14:paraId="1E52D1A0" w14:textId="77777777" w:rsidR="00DE4DFB" w:rsidRPr="00DE4DFB" w:rsidRDefault="00DE4DFB" w:rsidP="00DE4DFB">
      <w:pPr>
        <w:bidi/>
        <w:rPr>
          <w:rFonts w:cs="David" w:hint="cs"/>
          <w:rtl/>
        </w:rPr>
      </w:pPr>
      <w:r w:rsidRPr="00DE4DFB">
        <w:rPr>
          <w:rFonts w:cs="David" w:hint="cs"/>
          <w:rtl/>
        </w:rPr>
        <w:tab/>
        <w:t>לכן הנטייה האוטומטית שלי ושל רבים מחברי הכנסת היא לאשר בקשות כאלה, אבל אף אחד לא רוצה לתת יד למשהו שיש בו חשש לעבירה על החוק. לכן ההצעה של חבר הכנסת ברכה היא הצעה לעניין. שנית, אני גם רוצה לשאול את חבר הכנסת שרוני, האם זה נכון שלצד תקציב מימון המפלגות שתקבלו בתור שלושה חברי כנסת, תקבלו גם תקציב בסדר גודל דומה על אותו עיקרון כמעט? אני קראתי, אני רוצה לשאול.</w:t>
      </w:r>
    </w:p>
    <w:p w14:paraId="6A40A5C3" w14:textId="77777777" w:rsidR="00DE4DFB" w:rsidRDefault="00DE4DFB" w:rsidP="00DE4DFB">
      <w:pPr>
        <w:bidi/>
        <w:rPr>
          <w:rFonts w:cs="David" w:hint="cs"/>
          <w:rtl/>
        </w:rPr>
      </w:pPr>
    </w:p>
    <w:p w14:paraId="4D242459" w14:textId="77777777" w:rsidR="00DE4DFB" w:rsidRDefault="00DE4DFB" w:rsidP="00DE4DFB">
      <w:pPr>
        <w:bidi/>
        <w:rPr>
          <w:rFonts w:cs="David" w:hint="cs"/>
          <w:rtl/>
        </w:rPr>
      </w:pPr>
    </w:p>
    <w:p w14:paraId="7E93437E" w14:textId="77777777" w:rsidR="00DE4DFB" w:rsidRDefault="00DE4DFB" w:rsidP="00DE4DFB">
      <w:pPr>
        <w:bidi/>
        <w:rPr>
          <w:rFonts w:cs="David" w:hint="cs"/>
          <w:rtl/>
        </w:rPr>
      </w:pPr>
    </w:p>
    <w:p w14:paraId="72913ED1" w14:textId="77777777" w:rsidR="00DE4DFB" w:rsidRDefault="00DE4DFB" w:rsidP="00DE4DFB">
      <w:pPr>
        <w:bidi/>
        <w:rPr>
          <w:rFonts w:cs="David" w:hint="cs"/>
          <w:rtl/>
        </w:rPr>
      </w:pPr>
    </w:p>
    <w:p w14:paraId="4923D67B" w14:textId="77777777" w:rsidR="00DE4DFB" w:rsidRDefault="00DE4DFB" w:rsidP="00DE4DFB">
      <w:pPr>
        <w:bidi/>
        <w:rPr>
          <w:rFonts w:cs="David" w:hint="cs"/>
          <w:rtl/>
        </w:rPr>
      </w:pPr>
    </w:p>
    <w:p w14:paraId="7EE7FE94" w14:textId="77777777" w:rsidR="00DE4DFB" w:rsidRPr="00DE4DFB" w:rsidRDefault="00DE4DFB" w:rsidP="00DE4DFB">
      <w:pPr>
        <w:bidi/>
        <w:rPr>
          <w:rFonts w:cs="David" w:hint="cs"/>
          <w:rtl/>
        </w:rPr>
      </w:pPr>
    </w:p>
    <w:p w14:paraId="251E6210" w14:textId="77777777" w:rsidR="00DE4DFB" w:rsidRPr="00DE4DFB" w:rsidRDefault="00DE4DFB" w:rsidP="00DE4DFB">
      <w:pPr>
        <w:bidi/>
        <w:rPr>
          <w:rFonts w:cs="David" w:hint="cs"/>
          <w:u w:val="single"/>
          <w:rtl/>
        </w:rPr>
      </w:pPr>
      <w:r w:rsidRPr="00DE4DFB">
        <w:rPr>
          <w:rFonts w:cs="David" w:hint="cs"/>
          <w:u w:val="single"/>
          <w:rtl/>
        </w:rPr>
        <w:t>קריאות:</w:t>
      </w:r>
    </w:p>
    <w:p w14:paraId="19A4C1AD" w14:textId="77777777" w:rsidR="00DE4DFB" w:rsidRPr="00DE4DFB" w:rsidRDefault="00DE4DFB" w:rsidP="00DE4DFB">
      <w:pPr>
        <w:bidi/>
        <w:rPr>
          <w:rFonts w:cs="David" w:hint="cs"/>
          <w:u w:val="single"/>
          <w:rtl/>
        </w:rPr>
      </w:pPr>
    </w:p>
    <w:p w14:paraId="60A6D6B9" w14:textId="77777777" w:rsidR="00DE4DFB" w:rsidRPr="00DE4DFB" w:rsidRDefault="00DE4DFB" w:rsidP="00DE4DFB">
      <w:pPr>
        <w:bidi/>
        <w:rPr>
          <w:rFonts w:cs="David" w:hint="cs"/>
          <w:rtl/>
        </w:rPr>
      </w:pPr>
      <w:r w:rsidRPr="00DE4DFB">
        <w:rPr>
          <w:rFonts w:cs="David" w:hint="cs"/>
          <w:rtl/>
        </w:rPr>
        <w:tab/>
        <w:t>כתוב בהסכם.</w:t>
      </w:r>
    </w:p>
    <w:p w14:paraId="7B885EFB" w14:textId="77777777" w:rsidR="00DE4DFB" w:rsidRPr="00DE4DFB" w:rsidRDefault="00DE4DFB" w:rsidP="00DE4DFB">
      <w:pPr>
        <w:bidi/>
        <w:rPr>
          <w:rFonts w:cs="David" w:hint="cs"/>
          <w:rtl/>
        </w:rPr>
      </w:pPr>
    </w:p>
    <w:p w14:paraId="39B0B2FA" w14:textId="77777777" w:rsidR="00DE4DFB" w:rsidRPr="00DE4DFB" w:rsidRDefault="00DE4DFB" w:rsidP="00DE4DFB">
      <w:pPr>
        <w:bidi/>
        <w:rPr>
          <w:rFonts w:cs="David" w:hint="cs"/>
          <w:rtl/>
        </w:rPr>
      </w:pPr>
      <w:r w:rsidRPr="00DE4DFB">
        <w:rPr>
          <w:rFonts w:cs="David" w:hint="cs"/>
          <w:u w:val="single"/>
          <w:rtl/>
        </w:rPr>
        <w:t>אחמד טיבי:</w:t>
      </w:r>
    </w:p>
    <w:p w14:paraId="4ACEFAF5" w14:textId="77777777" w:rsidR="00DE4DFB" w:rsidRPr="00DE4DFB" w:rsidRDefault="00DE4DFB" w:rsidP="00DE4DFB">
      <w:pPr>
        <w:bidi/>
        <w:rPr>
          <w:rFonts w:cs="David" w:hint="cs"/>
          <w:rtl/>
        </w:rPr>
      </w:pPr>
    </w:p>
    <w:p w14:paraId="017E768E" w14:textId="77777777" w:rsidR="00DE4DFB" w:rsidRPr="00DE4DFB" w:rsidRDefault="00DE4DFB" w:rsidP="00DE4DFB">
      <w:pPr>
        <w:bidi/>
        <w:rPr>
          <w:rFonts w:cs="David" w:hint="cs"/>
          <w:rtl/>
        </w:rPr>
      </w:pPr>
      <w:r w:rsidRPr="00DE4DFB">
        <w:rPr>
          <w:rFonts w:cs="David" w:hint="cs"/>
          <w:rtl/>
        </w:rPr>
        <w:tab/>
        <w:t xml:space="preserve"> אולי אני לא רוצה תשובה, אולי אני סתם רוצה להעלות את המשפט הזה?</w:t>
      </w:r>
    </w:p>
    <w:p w14:paraId="6B96C820" w14:textId="77777777" w:rsidR="00DE4DFB" w:rsidRPr="00DE4DFB" w:rsidRDefault="00DE4DFB" w:rsidP="00DE4DFB">
      <w:pPr>
        <w:bidi/>
        <w:rPr>
          <w:rFonts w:cs="David" w:hint="cs"/>
          <w:rtl/>
        </w:rPr>
      </w:pPr>
    </w:p>
    <w:p w14:paraId="128869B7" w14:textId="77777777" w:rsidR="00DE4DFB" w:rsidRPr="00DE4DFB" w:rsidRDefault="00DE4DFB" w:rsidP="00DE4DFB">
      <w:pPr>
        <w:bidi/>
        <w:rPr>
          <w:rFonts w:cs="David" w:hint="cs"/>
          <w:rtl/>
        </w:rPr>
      </w:pPr>
      <w:r w:rsidRPr="00DE4DFB">
        <w:rPr>
          <w:rFonts w:cs="David" w:hint="cs"/>
          <w:rtl/>
        </w:rPr>
        <w:tab/>
        <w:t xml:space="preserve">שנית, יש גם הצעה לתפקידים </w:t>
      </w:r>
      <w:r w:rsidRPr="00DE4DFB">
        <w:rPr>
          <w:rFonts w:cs="David"/>
          <w:rtl/>
        </w:rPr>
        <w:t>–</w:t>
      </w:r>
      <w:r w:rsidRPr="00DE4DFB">
        <w:rPr>
          <w:rFonts w:cs="David" w:hint="cs"/>
          <w:rtl/>
        </w:rPr>
        <w:t xml:space="preserve"> מי יהיה שר, וכדומה, ואגב </w:t>
      </w:r>
      <w:r w:rsidRPr="00DE4DFB">
        <w:rPr>
          <w:rFonts w:cs="David"/>
          <w:rtl/>
        </w:rPr>
        <w:t>–</w:t>
      </w:r>
      <w:r w:rsidRPr="00DE4DFB">
        <w:rPr>
          <w:rFonts w:cs="David" w:hint="cs"/>
          <w:rtl/>
        </w:rPr>
        <w:t xml:space="preserve"> זה לגיטימי. נשאלת השאלה </w:t>
      </w:r>
      <w:r w:rsidRPr="00DE4DFB">
        <w:rPr>
          <w:rFonts w:cs="David"/>
          <w:rtl/>
        </w:rPr>
        <w:t>–</w:t>
      </w:r>
      <w:r w:rsidRPr="00DE4DFB">
        <w:rPr>
          <w:rFonts w:cs="David" w:hint="cs"/>
          <w:rtl/>
        </w:rPr>
        <w:t xml:space="preserve"> מישהו לחש לי </w:t>
      </w:r>
      <w:proofErr w:type="spellStart"/>
      <w:r w:rsidRPr="00DE4DFB">
        <w:rPr>
          <w:rFonts w:cs="David" w:hint="cs"/>
          <w:rtl/>
        </w:rPr>
        <w:t>שגאידמק</w:t>
      </w:r>
      <w:proofErr w:type="spellEnd"/>
      <w:r w:rsidRPr="00DE4DFB">
        <w:rPr>
          <w:rFonts w:cs="David" w:hint="cs"/>
          <w:rtl/>
        </w:rPr>
        <w:t xml:space="preserve"> הציע לשרוני להיות חלוץ מרכזי בבית"ר ולגלזר, סגן יושב ראש המועדון. גם זה דורש חקירה של מודיעין אזרחי. לכן אני מבקש לקבל את הצעתו של ברכה.</w:t>
      </w:r>
    </w:p>
    <w:p w14:paraId="164C5AB0" w14:textId="77777777" w:rsidR="00DE4DFB" w:rsidRPr="00DE4DFB" w:rsidRDefault="00DE4DFB" w:rsidP="00DE4DFB">
      <w:pPr>
        <w:bidi/>
        <w:rPr>
          <w:rFonts w:cs="David" w:hint="cs"/>
          <w:rtl/>
        </w:rPr>
      </w:pPr>
    </w:p>
    <w:p w14:paraId="0A3FD72D" w14:textId="77777777" w:rsidR="00DE4DFB" w:rsidRPr="00DE4DFB" w:rsidRDefault="00DE4DFB" w:rsidP="00DE4DFB">
      <w:pPr>
        <w:bidi/>
        <w:rPr>
          <w:rFonts w:cs="David"/>
        </w:rPr>
      </w:pPr>
      <w:r w:rsidRPr="00DE4DFB">
        <w:rPr>
          <w:rFonts w:cs="David" w:hint="cs"/>
          <w:u w:val="single"/>
          <w:rtl/>
        </w:rPr>
        <w:t>היו"ר דוד טל:</w:t>
      </w:r>
    </w:p>
    <w:p w14:paraId="4E2E8687" w14:textId="77777777" w:rsidR="00DE4DFB" w:rsidRPr="00DE4DFB" w:rsidRDefault="00DE4DFB" w:rsidP="00DE4DFB">
      <w:pPr>
        <w:bidi/>
        <w:rPr>
          <w:rFonts w:cs="David" w:hint="cs"/>
          <w:rtl/>
        </w:rPr>
      </w:pPr>
    </w:p>
    <w:p w14:paraId="69EBD72F" w14:textId="77777777" w:rsidR="00DE4DFB" w:rsidRPr="00DE4DFB" w:rsidRDefault="00DE4DFB" w:rsidP="00DE4DFB">
      <w:pPr>
        <w:bidi/>
        <w:rPr>
          <w:rFonts w:cs="David" w:hint="cs"/>
          <w:rtl/>
        </w:rPr>
      </w:pPr>
      <w:r w:rsidRPr="00DE4DFB">
        <w:rPr>
          <w:rFonts w:cs="David" w:hint="cs"/>
          <w:rtl/>
        </w:rPr>
        <w:tab/>
        <w:t xml:space="preserve">אני מודה לך מאוד. חבר הכנסת זיו. רבותיי, אם יש לכם מה להוסיף על מה שכבר נאמר, אִמרו, אם לא אין טעם לטחון את הדברים עד דק.  </w:t>
      </w:r>
    </w:p>
    <w:p w14:paraId="17AB26BB" w14:textId="77777777" w:rsidR="00DE4DFB" w:rsidRPr="00DE4DFB" w:rsidRDefault="00DE4DFB" w:rsidP="00DE4DFB">
      <w:pPr>
        <w:bidi/>
        <w:rPr>
          <w:rFonts w:cs="David" w:hint="cs"/>
          <w:rtl/>
        </w:rPr>
      </w:pPr>
    </w:p>
    <w:p w14:paraId="1BF982B1" w14:textId="77777777" w:rsidR="00DE4DFB" w:rsidRPr="00DE4DFB" w:rsidRDefault="00DE4DFB" w:rsidP="00DE4DFB">
      <w:pPr>
        <w:pStyle w:val="Heading5"/>
        <w:jc w:val="left"/>
        <w:rPr>
          <w:rFonts w:hint="cs"/>
          <w:sz w:val="24"/>
          <w:rtl/>
        </w:rPr>
      </w:pPr>
      <w:r w:rsidRPr="00DE4DFB">
        <w:rPr>
          <w:rFonts w:hint="cs"/>
          <w:sz w:val="24"/>
          <w:u w:val="single"/>
          <w:rtl/>
        </w:rPr>
        <w:t>יצחק זיו:</w:t>
      </w:r>
    </w:p>
    <w:p w14:paraId="4E1780F7" w14:textId="77777777" w:rsidR="00DE4DFB" w:rsidRPr="00DE4DFB" w:rsidRDefault="00DE4DFB" w:rsidP="00DE4DFB">
      <w:pPr>
        <w:pStyle w:val="Heading5"/>
        <w:jc w:val="left"/>
        <w:rPr>
          <w:rFonts w:hint="cs"/>
          <w:sz w:val="24"/>
          <w:rtl/>
        </w:rPr>
      </w:pPr>
    </w:p>
    <w:p w14:paraId="76BB5433" w14:textId="77777777" w:rsidR="00DE4DFB" w:rsidRPr="00DE4DFB" w:rsidRDefault="00DE4DFB" w:rsidP="00DE4DFB">
      <w:pPr>
        <w:pStyle w:val="Heading5"/>
        <w:jc w:val="left"/>
        <w:rPr>
          <w:rFonts w:hint="cs"/>
          <w:sz w:val="24"/>
          <w:rtl/>
        </w:rPr>
      </w:pPr>
      <w:r w:rsidRPr="00DE4DFB">
        <w:rPr>
          <w:rFonts w:hint="cs"/>
          <w:sz w:val="24"/>
          <w:rtl/>
        </w:rPr>
        <w:tab/>
        <w:t>חברי הכנסת, אנחנו נבחרי ציבור אשר חרתנו על דגלנו לשמור על הזכויות של האזרחים.  האם ייתכן- -</w:t>
      </w:r>
    </w:p>
    <w:p w14:paraId="0B9A2BE1" w14:textId="77777777" w:rsidR="00DE4DFB" w:rsidRPr="00DE4DFB" w:rsidRDefault="00DE4DFB" w:rsidP="00DE4DFB">
      <w:pPr>
        <w:pStyle w:val="Heading5"/>
        <w:jc w:val="left"/>
        <w:rPr>
          <w:rFonts w:hint="cs"/>
          <w:sz w:val="24"/>
          <w:rtl/>
        </w:rPr>
      </w:pPr>
    </w:p>
    <w:p w14:paraId="34921A40" w14:textId="77777777" w:rsidR="00DE4DFB" w:rsidRPr="00DE4DFB" w:rsidRDefault="00DE4DFB" w:rsidP="00DE4DFB">
      <w:pPr>
        <w:bidi/>
        <w:rPr>
          <w:rFonts w:cs="David" w:hint="cs"/>
          <w:u w:val="single"/>
          <w:rtl/>
        </w:rPr>
      </w:pPr>
      <w:r w:rsidRPr="00DE4DFB">
        <w:rPr>
          <w:rFonts w:cs="David" w:hint="cs"/>
          <w:u w:val="single"/>
          <w:rtl/>
        </w:rPr>
        <w:t xml:space="preserve">שלי </w:t>
      </w:r>
      <w:proofErr w:type="spellStart"/>
      <w:r w:rsidRPr="00DE4DFB">
        <w:rPr>
          <w:rFonts w:cs="David" w:hint="cs"/>
          <w:u w:val="single"/>
          <w:rtl/>
        </w:rPr>
        <w:t>יחימוביץ</w:t>
      </w:r>
      <w:proofErr w:type="spellEnd"/>
      <w:r w:rsidRPr="00DE4DFB">
        <w:rPr>
          <w:rFonts w:cs="David" w:hint="cs"/>
          <w:u w:val="single"/>
          <w:rtl/>
        </w:rPr>
        <w:t>':</w:t>
      </w:r>
    </w:p>
    <w:p w14:paraId="6405D5FA" w14:textId="77777777" w:rsidR="00DE4DFB" w:rsidRPr="00DE4DFB" w:rsidRDefault="00DE4DFB" w:rsidP="00DE4DFB">
      <w:pPr>
        <w:bidi/>
        <w:rPr>
          <w:rFonts w:cs="David" w:hint="cs"/>
          <w:u w:val="single"/>
          <w:rtl/>
        </w:rPr>
      </w:pPr>
    </w:p>
    <w:p w14:paraId="4EEEB1A9" w14:textId="77777777" w:rsidR="00DE4DFB" w:rsidRPr="00DE4DFB" w:rsidRDefault="00DE4DFB" w:rsidP="00DE4DFB">
      <w:pPr>
        <w:pStyle w:val="Heading5"/>
        <w:jc w:val="left"/>
        <w:rPr>
          <w:rFonts w:hint="cs"/>
          <w:sz w:val="24"/>
          <w:rtl/>
        </w:rPr>
      </w:pPr>
      <w:r w:rsidRPr="00DE4DFB">
        <w:rPr>
          <w:rFonts w:hint="cs"/>
          <w:sz w:val="24"/>
          <w:rtl/>
        </w:rPr>
        <w:tab/>
        <w:t xml:space="preserve"> אתה יכול להודיע על שעה להצבעה?</w:t>
      </w:r>
    </w:p>
    <w:p w14:paraId="36227211" w14:textId="77777777" w:rsidR="00DE4DFB" w:rsidRPr="00DE4DFB" w:rsidRDefault="00DE4DFB" w:rsidP="00DE4DFB">
      <w:pPr>
        <w:pStyle w:val="Heading5"/>
        <w:jc w:val="left"/>
        <w:rPr>
          <w:rFonts w:hint="cs"/>
          <w:sz w:val="24"/>
          <w:rtl/>
        </w:rPr>
      </w:pPr>
    </w:p>
    <w:p w14:paraId="627ECF90" w14:textId="77777777" w:rsidR="00DE4DFB" w:rsidRPr="00DE4DFB" w:rsidRDefault="00DE4DFB" w:rsidP="00DE4DFB">
      <w:pPr>
        <w:bidi/>
        <w:rPr>
          <w:rFonts w:cs="David"/>
        </w:rPr>
      </w:pPr>
      <w:r w:rsidRPr="00DE4DFB">
        <w:rPr>
          <w:rFonts w:cs="David" w:hint="cs"/>
          <w:u w:val="single"/>
          <w:rtl/>
        </w:rPr>
        <w:t>היו"ר דוד טל:</w:t>
      </w:r>
    </w:p>
    <w:p w14:paraId="35EDBBE7" w14:textId="77777777" w:rsidR="00DE4DFB" w:rsidRPr="00DE4DFB" w:rsidRDefault="00DE4DFB" w:rsidP="00DE4DFB">
      <w:pPr>
        <w:bidi/>
        <w:rPr>
          <w:rFonts w:cs="David" w:hint="cs"/>
          <w:rtl/>
        </w:rPr>
      </w:pPr>
    </w:p>
    <w:p w14:paraId="7C4E58AB" w14:textId="77777777" w:rsidR="00DE4DFB" w:rsidRPr="00DE4DFB" w:rsidRDefault="00DE4DFB" w:rsidP="00DE4DFB">
      <w:pPr>
        <w:pStyle w:val="Heading5"/>
        <w:jc w:val="left"/>
        <w:rPr>
          <w:rFonts w:hint="cs"/>
          <w:sz w:val="24"/>
          <w:rtl/>
        </w:rPr>
      </w:pPr>
      <w:r w:rsidRPr="00DE4DFB">
        <w:rPr>
          <w:rFonts w:hint="cs"/>
          <w:sz w:val="24"/>
          <w:rtl/>
        </w:rPr>
        <w:tab/>
        <w:t xml:space="preserve">אני יכול להודיע עכשיו. זה לא יהיה לפני 12:30. אני מציע שב-12:30 כולם יהיו כאן. </w:t>
      </w:r>
    </w:p>
    <w:p w14:paraId="64AC8A76" w14:textId="77777777" w:rsidR="00DE4DFB" w:rsidRPr="00DE4DFB" w:rsidRDefault="00DE4DFB" w:rsidP="00DE4DFB">
      <w:pPr>
        <w:pStyle w:val="Heading5"/>
        <w:jc w:val="left"/>
        <w:rPr>
          <w:rFonts w:hint="cs"/>
          <w:sz w:val="24"/>
          <w:rtl/>
        </w:rPr>
      </w:pPr>
    </w:p>
    <w:p w14:paraId="4A48B1E6" w14:textId="77777777" w:rsidR="00DE4DFB" w:rsidRPr="00DE4DFB" w:rsidRDefault="00DE4DFB" w:rsidP="00DE4DFB">
      <w:pPr>
        <w:bidi/>
        <w:rPr>
          <w:rFonts w:cs="David" w:hint="cs"/>
          <w:u w:val="single"/>
          <w:rtl/>
        </w:rPr>
      </w:pPr>
      <w:r w:rsidRPr="00DE4DFB">
        <w:rPr>
          <w:rFonts w:cs="David" w:hint="cs"/>
          <w:u w:val="single"/>
          <w:rtl/>
        </w:rPr>
        <w:t>יצחק זיו:</w:t>
      </w:r>
    </w:p>
    <w:p w14:paraId="61DDA702" w14:textId="77777777" w:rsidR="00DE4DFB" w:rsidRPr="00DE4DFB" w:rsidRDefault="00DE4DFB" w:rsidP="00DE4DFB">
      <w:pPr>
        <w:bidi/>
        <w:rPr>
          <w:rFonts w:cs="David" w:hint="cs"/>
          <w:u w:val="single"/>
          <w:rtl/>
        </w:rPr>
      </w:pPr>
    </w:p>
    <w:p w14:paraId="0F5CEB7E" w14:textId="77777777" w:rsidR="00DE4DFB" w:rsidRPr="00DE4DFB" w:rsidRDefault="00DE4DFB" w:rsidP="00DE4DFB">
      <w:pPr>
        <w:pStyle w:val="Heading5"/>
        <w:jc w:val="left"/>
        <w:rPr>
          <w:rFonts w:hint="cs"/>
          <w:sz w:val="24"/>
          <w:rtl/>
        </w:rPr>
      </w:pPr>
      <w:r w:rsidRPr="00DE4DFB">
        <w:rPr>
          <w:rFonts w:hint="cs"/>
          <w:sz w:val="24"/>
          <w:rtl/>
        </w:rPr>
        <w:tab/>
        <w:t xml:space="preserve">- - האם ייתכן שתמורת אתנן הניפו את דגל בעל ההון אשר רכש אותם כאילו היו קבוצת כדורגל? האם אנחנו, חברי הכנסת, יכולים לתת לגיטימציה לטוהר מידותיו של </w:t>
      </w:r>
      <w:proofErr w:type="spellStart"/>
      <w:r w:rsidRPr="00DE4DFB">
        <w:rPr>
          <w:rFonts w:hint="cs"/>
          <w:sz w:val="24"/>
          <w:rtl/>
        </w:rPr>
        <w:t>גאידמק</w:t>
      </w:r>
      <w:proofErr w:type="spellEnd"/>
      <w:r w:rsidRPr="00DE4DFB">
        <w:rPr>
          <w:rFonts w:hint="cs"/>
          <w:sz w:val="24"/>
          <w:rtl/>
        </w:rPr>
        <w:t xml:space="preserve">? אלה השאלות שאני רוצה לשאול אתכם, חברי הכנסת. תראו לאיזו רמה הגענו. אני שמח שאותם נציגים שבנו מפלגה חדשה בורחים החוצה </w:t>
      </w:r>
      <w:r w:rsidRPr="00DE4DFB">
        <w:rPr>
          <w:sz w:val="24"/>
          <w:rtl/>
        </w:rPr>
        <w:t>–</w:t>
      </w:r>
      <w:r w:rsidRPr="00DE4DFB">
        <w:rPr>
          <w:rFonts w:hint="cs"/>
          <w:sz w:val="24"/>
          <w:rtl/>
        </w:rPr>
        <w:t xml:space="preserve"> הם פשוט מבינים לאיזה מצב הידרדרנו. חברי הכנסת, אסור לדון בנושא הזה, יש לדחות אותו.</w:t>
      </w:r>
    </w:p>
    <w:p w14:paraId="7AC30C99" w14:textId="77777777" w:rsidR="00DE4DFB" w:rsidRPr="00DE4DFB" w:rsidRDefault="00DE4DFB" w:rsidP="00DE4DFB">
      <w:pPr>
        <w:bidi/>
        <w:rPr>
          <w:rFonts w:cs="David" w:hint="cs"/>
          <w:rtl/>
        </w:rPr>
      </w:pPr>
    </w:p>
    <w:p w14:paraId="27C742E5" w14:textId="77777777" w:rsidR="00DE4DFB" w:rsidRPr="00DE4DFB" w:rsidRDefault="00DE4DFB" w:rsidP="00DE4DFB">
      <w:pPr>
        <w:bidi/>
        <w:rPr>
          <w:rFonts w:cs="David"/>
        </w:rPr>
      </w:pPr>
      <w:r w:rsidRPr="00DE4DFB">
        <w:rPr>
          <w:rFonts w:cs="David" w:hint="cs"/>
          <w:u w:val="single"/>
          <w:rtl/>
        </w:rPr>
        <w:t>היו"ר דוד טל:</w:t>
      </w:r>
    </w:p>
    <w:p w14:paraId="225E01AB" w14:textId="77777777" w:rsidR="00DE4DFB" w:rsidRPr="00DE4DFB" w:rsidRDefault="00DE4DFB" w:rsidP="00DE4DFB">
      <w:pPr>
        <w:bidi/>
        <w:rPr>
          <w:rFonts w:cs="David" w:hint="cs"/>
          <w:rtl/>
        </w:rPr>
      </w:pPr>
    </w:p>
    <w:p w14:paraId="0B72B2A0" w14:textId="77777777" w:rsidR="00DE4DFB" w:rsidRPr="00DE4DFB" w:rsidRDefault="00DE4DFB" w:rsidP="00DE4DFB">
      <w:pPr>
        <w:bidi/>
        <w:rPr>
          <w:rFonts w:cs="David" w:hint="cs"/>
          <w:rtl/>
        </w:rPr>
      </w:pPr>
      <w:r w:rsidRPr="00DE4DFB">
        <w:rPr>
          <w:rFonts w:cs="David" w:hint="cs"/>
          <w:rtl/>
        </w:rPr>
        <w:tab/>
        <w:t>תודה. אני קיבלתי חוות דעת מקצועית שאפשר לדון בנושא הזה ובנושא ההתפלגות.</w:t>
      </w:r>
    </w:p>
    <w:p w14:paraId="4A3B4BC3" w14:textId="77777777" w:rsidR="00DE4DFB" w:rsidRPr="00DE4DFB" w:rsidRDefault="00DE4DFB" w:rsidP="00DE4DFB">
      <w:pPr>
        <w:bidi/>
        <w:rPr>
          <w:rFonts w:cs="David" w:hint="cs"/>
          <w:rtl/>
        </w:rPr>
      </w:pPr>
    </w:p>
    <w:p w14:paraId="5FD6550D"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C89AC10" w14:textId="77777777" w:rsidR="00DE4DFB" w:rsidRPr="00DE4DFB" w:rsidRDefault="00DE4DFB" w:rsidP="00DE4DFB">
      <w:pPr>
        <w:pStyle w:val="Heading5"/>
        <w:jc w:val="left"/>
        <w:rPr>
          <w:rFonts w:hint="cs"/>
          <w:sz w:val="24"/>
          <w:rtl/>
        </w:rPr>
      </w:pPr>
    </w:p>
    <w:p w14:paraId="089AC193" w14:textId="77777777" w:rsidR="00DE4DFB" w:rsidRPr="00DE4DFB" w:rsidRDefault="00DE4DFB" w:rsidP="00DE4DFB">
      <w:pPr>
        <w:bidi/>
        <w:rPr>
          <w:rFonts w:cs="David" w:hint="cs"/>
          <w:rtl/>
        </w:rPr>
      </w:pPr>
      <w:r w:rsidRPr="00DE4DFB">
        <w:rPr>
          <w:rFonts w:cs="David" w:hint="cs"/>
          <w:rtl/>
        </w:rPr>
        <w:tab/>
        <w:t xml:space="preserve"> אדוני היושב ראש, אני רוצה ברשותך להתייחס לנושא שיקול הדעת ולהוריד אותו מסדר היום. אף אחד מאתנו לא נבחר ולא הגיע חבר כאן, ובוודאי חבר כנסת, וויתר מראש על שיקול הדעת שלו. אם היה כאן עניין של שיקול דעת, ואולי טעה המחוקק בעניין, היה ראוי שהמחוקק יקבע שמספיק שתהיה הודעה לוועדה או מספיק שתהיה הודעה למליאה. אם לא היו רוצים את שיקול הדעת של הוועדה, המחוקק לא היה מביא את זה לאישור, לא היה מביא את זה להצבעה, היה מסתפק בהודעה, והיו מקבלים את זה כהודעה על כל המכלול של זה, כולל של הסכמים כאלה ואחרים. אבל כנראה, יש היגיון בהחלטה כי עצם האישור גורם לנו גם להתייחס במובן מסוים למפה כולה שמוצגת בפנינו, כולל להסכמים שמוצמדים לפילוג הזה. </w:t>
      </w:r>
    </w:p>
    <w:p w14:paraId="3400DD20" w14:textId="77777777" w:rsidR="00DE4DFB" w:rsidRPr="00DE4DFB" w:rsidRDefault="00DE4DFB" w:rsidP="00DE4DFB">
      <w:pPr>
        <w:bidi/>
        <w:rPr>
          <w:rFonts w:cs="David" w:hint="cs"/>
          <w:rtl/>
        </w:rPr>
      </w:pPr>
    </w:p>
    <w:p w14:paraId="202FDB5C" w14:textId="77777777" w:rsidR="00DE4DFB" w:rsidRPr="00DE4DFB" w:rsidRDefault="00DE4DFB" w:rsidP="00DE4DFB">
      <w:pPr>
        <w:bidi/>
        <w:ind w:firstLine="567"/>
        <w:rPr>
          <w:rFonts w:cs="David" w:hint="cs"/>
          <w:rtl/>
        </w:rPr>
      </w:pPr>
      <w:r w:rsidRPr="00DE4DFB">
        <w:rPr>
          <w:rFonts w:cs="David" w:hint="cs"/>
          <w:rtl/>
        </w:rPr>
        <w:t>כל רעיון לפלג או לחלק את ההצבעות מראש- -</w:t>
      </w:r>
    </w:p>
    <w:p w14:paraId="66FF1DE1" w14:textId="77777777" w:rsidR="00DE4DFB" w:rsidRPr="00DE4DFB" w:rsidRDefault="00DE4DFB" w:rsidP="00DE4DFB">
      <w:pPr>
        <w:bidi/>
        <w:rPr>
          <w:rFonts w:cs="David" w:hint="cs"/>
          <w:rtl/>
        </w:rPr>
      </w:pPr>
    </w:p>
    <w:p w14:paraId="642A2930" w14:textId="77777777" w:rsidR="00DE4DFB" w:rsidRDefault="00DE4DFB" w:rsidP="00DE4DFB">
      <w:pPr>
        <w:bidi/>
        <w:rPr>
          <w:rFonts w:cs="David" w:hint="cs"/>
          <w:u w:val="single"/>
          <w:rtl/>
        </w:rPr>
      </w:pPr>
    </w:p>
    <w:p w14:paraId="407AF838" w14:textId="77777777" w:rsidR="00DE4DFB" w:rsidRDefault="00DE4DFB" w:rsidP="00DE4DFB">
      <w:pPr>
        <w:bidi/>
        <w:rPr>
          <w:rFonts w:cs="David" w:hint="cs"/>
          <w:u w:val="single"/>
          <w:rtl/>
        </w:rPr>
      </w:pPr>
    </w:p>
    <w:p w14:paraId="489157C2" w14:textId="77777777" w:rsidR="00DE4DFB" w:rsidRDefault="00DE4DFB" w:rsidP="00DE4DFB">
      <w:pPr>
        <w:bidi/>
        <w:rPr>
          <w:rFonts w:cs="David" w:hint="cs"/>
          <w:u w:val="single"/>
          <w:rtl/>
        </w:rPr>
      </w:pPr>
    </w:p>
    <w:p w14:paraId="0AE07809" w14:textId="77777777" w:rsidR="00DE4DFB" w:rsidRPr="00DE4DFB" w:rsidRDefault="00DE4DFB" w:rsidP="00DE4DFB">
      <w:pPr>
        <w:bidi/>
        <w:rPr>
          <w:rFonts w:cs="David" w:hint="cs"/>
          <w:rtl/>
        </w:rPr>
      </w:pPr>
      <w:r w:rsidRPr="00DE4DFB">
        <w:rPr>
          <w:rFonts w:cs="David" w:hint="cs"/>
          <w:u w:val="single"/>
          <w:rtl/>
        </w:rPr>
        <w:t>משה שרוני:</w:t>
      </w:r>
    </w:p>
    <w:p w14:paraId="60699A7A" w14:textId="77777777" w:rsidR="00DE4DFB" w:rsidRPr="00DE4DFB" w:rsidRDefault="00DE4DFB" w:rsidP="00DE4DFB">
      <w:pPr>
        <w:bidi/>
        <w:rPr>
          <w:rFonts w:cs="David" w:hint="cs"/>
          <w:rtl/>
        </w:rPr>
      </w:pPr>
    </w:p>
    <w:p w14:paraId="4E5836C7" w14:textId="77777777" w:rsidR="00DE4DFB" w:rsidRPr="00DE4DFB" w:rsidRDefault="00DE4DFB" w:rsidP="00DE4DFB">
      <w:pPr>
        <w:bidi/>
        <w:rPr>
          <w:rFonts w:cs="David" w:hint="cs"/>
          <w:rtl/>
        </w:rPr>
      </w:pPr>
      <w:r w:rsidRPr="00DE4DFB">
        <w:rPr>
          <w:rFonts w:cs="David" w:hint="cs"/>
          <w:rtl/>
        </w:rPr>
        <w:tab/>
        <w:t xml:space="preserve"> גם אתה </w:t>
      </w:r>
      <w:proofErr w:type="spellStart"/>
      <w:r w:rsidRPr="00DE4DFB">
        <w:rPr>
          <w:rFonts w:cs="David" w:hint="cs"/>
          <w:rtl/>
        </w:rPr>
        <w:t>התפלגת</w:t>
      </w:r>
      <w:proofErr w:type="spellEnd"/>
      <w:r w:rsidRPr="00DE4DFB">
        <w:rPr>
          <w:rFonts w:cs="David" w:hint="cs"/>
          <w:rtl/>
        </w:rPr>
        <w:t xml:space="preserve">. </w:t>
      </w:r>
    </w:p>
    <w:p w14:paraId="293A3ED2" w14:textId="77777777" w:rsidR="00DE4DFB" w:rsidRPr="00DE4DFB" w:rsidRDefault="00DE4DFB" w:rsidP="00DE4DFB">
      <w:pPr>
        <w:bidi/>
        <w:rPr>
          <w:rFonts w:cs="David" w:hint="cs"/>
          <w:rtl/>
        </w:rPr>
      </w:pPr>
    </w:p>
    <w:p w14:paraId="3A88BF8D"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2B296615" w14:textId="77777777" w:rsidR="00DE4DFB" w:rsidRPr="00DE4DFB" w:rsidRDefault="00DE4DFB" w:rsidP="00DE4DFB">
      <w:pPr>
        <w:pStyle w:val="Heading5"/>
        <w:jc w:val="left"/>
        <w:rPr>
          <w:rFonts w:hint="cs"/>
          <w:sz w:val="24"/>
          <w:rtl/>
        </w:rPr>
      </w:pPr>
    </w:p>
    <w:p w14:paraId="6E3DEFA5" w14:textId="77777777" w:rsidR="00DE4DFB" w:rsidRPr="00DE4DFB" w:rsidRDefault="00DE4DFB" w:rsidP="00DE4DFB">
      <w:pPr>
        <w:bidi/>
        <w:rPr>
          <w:rFonts w:cs="David" w:hint="cs"/>
          <w:rtl/>
        </w:rPr>
      </w:pPr>
      <w:r w:rsidRPr="00DE4DFB">
        <w:rPr>
          <w:rFonts w:cs="David" w:hint="cs"/>
          <w:rtl/>
        </w:rPr>
        <w:tab/>
        <w:t xml:space="preserve"> לא </w:t>
      </w:r>
      <w:proofErr w:type="spellStart"/>
      <w:r w:rsidRPr="00DE4DFB">
        <w:rPr>
          <w:rFonts w:cs="David" w:hint="cs"/>
          <w:rtl/>
        </w:rPr>
        <w:t>התפלגתי</w:t>
      </w:r>
      <w:proofErr w:type="spellEnd"/>
      <w:r w:rsidRPr="00DE4DFB">
        <w:rPr>
          <w:rFonts w:cs="David" w:hint="cs"/>
          <w:rtl/>
        </w:rPr>
        <w:t xml:space="preserve"> משום מקום.</w:t>
      </w:r>
    </w:p>
    <w:p w14:paraId="591F79BC" w14:textId="77777777" w:rsidR="00DE4DFB" w:rsidRPr="00DE4DFB" w:rsidRDefault="00DE4DFB" w:rsidP="00DE4DFB">
      <w:pPr>
        <w:bidi/>
        <w:rPr>
          <w:rFonts w:cs="David" w:hint="cs"/>
          <w:rtl/>
        </w:rPr>
      </w:pPr>
    </w:p>
    <w:p w14:paraId="278E179C" w14:textId="77777777" w:rsidR="00DE4DFB" w:rsidRPr="00DE4DFB" w:rsidRDefault="00DE4DFB" w:rsidP="00DE4DFB">
      <w:pPr>
        <w:bidi/>
        <w:rPr>
          <w:rFonts w:cs="David" w:hint="cs"/>
          <w:rtl/>
        </w:rPr>
      </w:pPr>
      <w:r w:rsidRPr="00DE4DFB">
        <w:rPr>
          <w:rFonts w:cs="David" w:hint="cs"/>
          <w:u w:val="single"/>
          <w:rtl/>
        </w:rPr>
        <w:t>משה שרוני:</w:t>
      </w:r>
    </w:p>
    <w:p w14:paraId="112C8E3F" w14:textId="77777777" w:rsidR="00DE4DFB" w:rsidRPr="00DE4DFB" w:rsidRDefault="00DE4DFB" w:rsidP="00DE4DFB">
      <w:pPr>
        <w:bidi/>
        <w:rPr>
          <w:rFonts w:cs="David" w:hint="cs"/>
          <w:rtl/>
        </w:rPr>
      </w:pPr>
    </w:p>
    <w:p w14:paraId="7559C0CE" w14:textId="77777777" w:rsidR="00DE4DFB" w:rsidRPr="00DE4DFB" w:rsidRDefault="00DE4DFB" w:rsidP="00DE4DFB">
      <w:pPr>
        <w:bidi/>
        <w:rPr>
          <w:rFonts w:cs="David" w:hint="cs"/>
          <w:rtl/>
        </w:rPr>
      </w:pPr>
      <w:r w:rsidRPr="00DE4DFB">
        <w:rPr>
          <w:rFonts w:cs="David" w:hint="cs"/>
          <w:rtl/>
        </w:rPr>
        <w:tab/>
        <w:t xml:space="preserve"> מהליכוד.</w:t>
      </w:r>
    </w:p>
    <w:p w14:paraId="0F468857" w14:textId="77777777" w:rsidR="00DE4DFB" w:rsidRPr="00DE4DFB" w:rsidRDefault="00DE4DFB" w:rsidP="00DE4DFB">
      <w:pPr>
        <w:bidi/>
        <w:rPr>
          <w:rFonts w:cs="David" w:hint="cs"/>
          <w:rtl/>
        </w:rPr>
      </w:pPr>
    </w:p>
    <w:p w14:paraId="1FE91B7E"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4CD078DB" w14:textId="77777777" w:rsidR="00DE4DFB" w:rsidRPr="00DE4DFB" w:rsidRDefault="00DE4DFB" w:rsidP="00DE4DFB">
      <w:pPr>
        <w:pStyle w:val="Heading5"/>
        <w:jc w:val="left"/>
        <w:rPr>
          <w:rFonts w:hint="cs"/>
          <w:sz w:val="24"/>
          <w:rtl/>
        </w:rPr>
      </w:pPr>
    </w:p>
    <w:p w14:paraId="74B9395B" w14:textId="77777777" w:rsidR="00DE4DFB" w:rsidRPr="00DE4DFB" w:rsidRDefault="00DE4DFB" w:rsidP="00DE4DFB">
      <w:pPr>
        <w:bidi/>
        <w:rPr>
          <w:rFonts w:cs="David" w:hint="cs"/>
          <w:rtl/>
        </w:rPr>
      </w:pPr>
      <w:r w:rsidRPr="00DE4DFB">
        <w:rPr>
          <w:rFonts w:cs="David" w:hint="cs"/>
          <w:rtl/>
        </w:rPr>
        <w:tab/>
        <w:t xml:space="preserve"> לא הייתי חבר כנסת, זה לא אותו דבר. </w:t>
      </w:r>
    </w:p>
    <w:p w14:paraId="00DA430F" w14:textId="77777777" w:rsidR="00DE4DFB" w:rsidRPr="00DE4DFB" w:rsidRDefault="00DE4DFB" w:rsidP="00DE4DFB">
      <w:pPr>
        <w:bidi/>
        <w:rPr>
          <w:rFonts w:cs="David" w:hint="cs"/>
          <w:rtl/>
        </w:rPr>
      </w:pPr>
    </w:p>
    <w:p w14:paraId="504B589C" w14:textId="77777777" w:rsidR="00DE4DFB" w:rsidRPr="00DE4DFB" w:rsidRDefault="00DE4DFB" w:rsidP="00DE4DFB">
      <w:pPr>
        <w:bidi/>
        <w:ind w:firstLine="567"/>
        <w:rPr>
          <w:rFonts w:cs="David" w:hint="cs"/>
          <w:rtl/>
        </w:rPr>
      </w:pPr>
      <w:r w:rsidRPr="00DE4DFB">
        <w:rPr>
          <w:rFonts w:cs="David" w:hint="cs"/>
          <w:rtl/>
        </w:rPr>
        <w:t>אדוני היושב ראש, חברי הכנסת צריכים לקחת בחשבון שיקול דעתם שלא ניתן לחלק כאן את ההצבעות כי יכול להיות שלא הייתה בכלל התפלגות אם לא היה הסכם. ויכול להיות שאם תהיה התפלגות, אבל אחר-כך ההסכם לא יאושר, לא ירצו שתהיה התפלגות בכלל. לכן לדעתי, חלוקת הדברים האלה היא מטעה, ואפילו עלולה לגרום לחברי הכנסת שהתפלגו להצטער על כך שהתפלגו ולבקש לחזור בהם מההתפלגות הזאת. זה חומר למחשבה.</w:t>
      </w:r>
    </w:p>
    <w:p w14:paraId="7593416B" w14:textId="77777777" w:rsidR="00DE4DFB" w:rsidRPr="00DE4DFB" w:rsidRDefault="00DE4DFB" w:rsidP="00DE4DFB">
      <w:pPr>
        <w:bidi/>
        <w:ind w:firstLine="567"/>
        <w:rPr>
          <w:rFonts w:cs="David" w:hint="cs"/>
          <w:rtl/>
        </w:rPr>
      </w:pPr>
    </w:p>
    <w:p w14:paraId="2D41AEFE" w14:textId="77777777" w:rsidR="00DE4DFB" w:rsidRPr="00DE4DFB" w:rsidRDefault="00DE4DFB" w:rsidP="00DE4DFB">
      <w:pPr>
        <w:bidi/>
        <w:ind w:firstLine="567"/>
        <w:rPr>
          <w:rFonts w:cs="David" w:hint="cs"/>
          <w:rtl/>
        </w:rPr>
      </w:pPr>
      <w:r w:rsidRPr="00DE4DFB">
        <w:rPr>
          <w:rFonts w:cs="David" w:hint="cs"/>
          <w:rtl/>
        </w:rPr>
        <w:t xml:space="preserve">שנית, דיברו על כך שהתפלגות בכלל באה מתפיסה אידיאולוגית. גם כשאני קורא את ההסכם הזה ואת העקרונות החדשים של "צדק לגמלאים", ואני רואה את העקרונות הבסיסיים של מפלגת גיל המקורית, אני לא מבין איזו מחלוקת אידיאולוגית יש כאן. העיסוק הוא אותו עיסוק, העניין הוא אותו עניין </w:t>
      </w:r>
      <w:r w:rsidRPr="00DE4DFB">
        <w:rPr>
          <w:rFonts w:cs="David"/>
          <w:rtl/>
        </w:rPr>
        <w:t>–</w:t>
      </w:r>
      <w:r w:rsidRPr="00DE4DFB">
        <w:rPr>
          <w:rFonts w:cs="David" w:hint="cs"/>
          <w:rtl/>
        </w:rPr>
        <w:t xml:space="preserve"> עניין הגמלאים. יש כאן רק מחלוקת אחת, והיא מחלוקת אישית, </w:t>
      </w:r>
      <w:proofErr w:type="spellStart"/>
      <w:r w:rsidRPr="00DE4DFB">
        <w:rPr>
          <w:rFonts w:cs="David" w:hint="cs"/>
          <w:rtl/>
        </w:rPr>
        <w:t>פרסונלית</w:t>
      </w:r>
      <w:proofErr w:type="spellEnd"/>
      <w:r w:rsidRPr="00DE4DFB">
        <w:rPr>
          <w:rFonts w:cs="David" w:hint="cs"/>
          <w:rtl/>
        </w:rPr>
        <w:t>.</w:t>
      </w:r>
    </w:p>
    <w:p w14:paraId="4BE30955" w14:textId="77777777" w:rsidR="00DE4DFB" w:rsidRPr="00DE4DFB" w:rsidRDefault="00DE4DFB" w:rsidP="00DE4DFB">
      <w:pPr>
        <w:bidi/>
        <w:rPr>
          <w:rFonts w:cs="David" w:hint="cs"/>
          <w:rtl/>
        </w:rPr>
      </w:pPr>
    </w:p>
    <w:p w14:paraId="5FE9F185" w14:textId="77777777" w:rsidR="00DE4DFB" w:rsidRPr="00DE4DFB" w:rsidRDefault="00DE4DFB" w:rsidP="00DE4DFB">
      <w:pPr>
        <w:bidi/>
        <w:rPr>
          <w:rFonts w:cs="David" w:hint="cs"/>
          <w:rtl/>
        </w:rPr>
      </w:pPr>
      <w:r w:rsidRPr="00DE4DFB">
        <w:rPr>
          <w:rFonts w:cs="David" w:hint="cs"/>
          <w:u w:val="single"/>
          <w:rtl/>
        </w:rPr>
        <w:t>משה שרוני:</w:t>
      </w:r>
    </w:p>
    <w:p w14:paraId="2CE36DE2" w14:textId="77777777" w:rsidR="00DE4DFB" w:rsidRPr="00DE4DFB" w:rsidRDefault="00DE4DFB" w:rsidP="00DE4DFB">
      <w:pPr>
        <w:bidi/>
        <w:rPr>
          <w:rFonts w:cs="David" w:hint="cs"/>
          <w:rtl/>
        </w:rPr>
      </w:pPr>
    </w:p>
    <w:p w14:paraId="2BFB4687" w14:textId="77777777" w:rsidR="00DE4DFB" w:rsidRPr="00DE4DFB" w:rsidRDefault="00DE4DFB" w:rsidP="00DE4DFB">
      <w:pPr>
        <w:bidi/>
        <w:rPr>
          <w:rFonts w:cs="David" w:hint="cs"/>
          <w:rtl/>
        </w:rPr>
      </w:pPr>
      <w:r w:rsidRPr="00DE4DFB">
        <w:rPr>
          <w:rFonts w:cs="David" w:hint="cs"/>
          <w:rtl/>
        </w:rPr>
        <w:tab/>
        <w:t xml:space="preserve"> תסלח לי מאוד, אתם הפרתם את ההסכם הקואליציוני. דבר על זה. על מה אתה מדבר?</w:t>
      </w:r>
    </w:p>
    <w:p w14:paraId="61CD7132" w14:textId="77777777" w:rsidR="00DE4DFB" w:rsidRPr="00DE4DFB" w:rsidRDefault="00DE4DFB" w:rsidP="00DE4DFB">
      <w:pPr>
        <w:bidi/>
        <w:rPr>
          <w:rFonts w:cs="David" w:hint="cs"/>
          <w:rtl/>
        </w:rPr>
      </w:pPr>
    </w:p>
    <w:p w14:paraId="217C884C"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41858C1F" w14:textId="77777777" w:rsidR="00DE4DFB" w:rsidRPr="00DE4DFB" w:rsidRDefault="00DE4DFB" w:rsidP="00DE4DFB">
      <w:pPr>
        <w:pStyle w:val="Heading5"/>
        <w:jc w:val="left"/>
        <w:rPr>
          <w:rFonts w:hint="cs"/>
          <w:sz w:val="24"/>
          <w:rtl/>
        </w:rPr>
      </w:pPr>
    </w:p>
    <w:p w14:paraId="3B5D6A29" w14:textId="77777777" w:rsidR="00DE4DFB" w:rsidRPr="00DE4DFB" w:rsidRDefault="00DE4DFB" w:rsidP="00DE4DFB">
      <w:pPr>
        <w:bidi/>
        <w:rPr>
          <w:rFonts w:cs="David" w:hint="cs"/>
          <w:rtl/>
        </w:rPr>
      </w:pPr>
      <w:r w:rsidRPr="00DE4DFB">
        <w:rPr>
          <w:rFonts w:cs="David" w:hint="cs"/>
          <w:rtl/>
        </w:rPr>
        <w:tab/>
        <w:t xml:space="preserve"> לסיום. חלק מהסיבות לחוסר היציבות של המערכת הפוליטית בשנים האחרונות זה כל התרגילים והאפשרויות האלה שהחוק מקנה לחברי הכנסת. מה זאת אומרת התפלגות? הרי אדם נבחר תחת רשימה- -</w:t>
      </w:r>
    </w:p>
    <w:p w14:paraId="09BE8C20" w14:textId="77777777" w:rsidR="00DE4DFB" w:rsidRPr="00DE4DFB" w:rsidRDefault="00DE4DFB" w:rsidP="00DE4DFB">
      <w:pPr>
        <w:bidi/>
        <w:rPr>
          <w:rFonts w:cs="David" w:hint="cs"/>
          <w:rtl/>
        </w:rPr>
      </w:pPr>
    </w:p>
    <w:p w14:paraId="6E126A4F"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53854BDD" w14:textId="77777777" w:rsidR="00DE4DFB" w:rsidRPr="00DE4DFB" w:rsidRDefault="00DE4DFB" w:rsidP="00DE4DFB">
      <w:pPr>
        <w:bidi/>
        <w:rPr>
          <w:rFonts w:cs="David"/>
          <w:rtl/>
        </w:rPr>
      </w:pPr>
    </w:p>
    <w:p w14:paraId="3BBC3E2B" w14:textId="77777777" w:rsidR="00DE4DFB" w:rsidRPr="00DE4DFB" w:rsidRDefault="00DE4DFB" w:rsidP="00DE4DFB">
      <w:pPr>
        <w:bidi/>
        <w:rPr>
          <w:rFonts w:cs="David" w:hint="cs"/>
          <w:rtl/>
        </w:rPr>
      </w:pPr>
      <w:r w:rsidRPr="00DE4DFB">
        <w:rPr>
          <w:rFonts w:cs="David"/>
          <w:rtl/>
        </w:rPr>
        <w:tab/>
      </w:r>
      <w:r w:rsidRPr="00DE4DFB">
        <w:rPr>
          <w:rFonts w:cs="David" w:hint="cs"/>
          <w:rtl/>
        </w:rPr>
        <w:t>- - - אל תיסחף- - - עם אריאל שרון וההתנתקות- - - בחייך.</w:t>
      </w:r>
    </w:p>
    <w:p w14:paraId="3FA9CC24" w14:textId="77777777" w:rsidR="00DE4DFB" w:rsidRPr="00DE4DFB" w:rsidRDefault="00DE4DFB" w:rsidP="00DE4DFB">
      <w:pPr>
        <w:bidi/>
        <w:rPr>
          <w:rFonts w:cs="David" w:hint="cs"/>
          <w:rtl/>
        </w:rPr>
      </w:pPr>
    </w:p>
    <w:p w14:paraId="700956B8"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150C249" w14:textId="77777777" w:rsidR="00DE4DFB" w:rsidRPr="00DE4DFB" w:rsidRDefault="00DE4DFB" w:rsidP="00DE4DFB">
      <w:pPr>
        <w:pStyle w:val="Heading5"/>
        <w:jc w:val="left"/>
        <w:rPr>
          <w:rFonts w:hint="cs"/>
          <w:sz w:val="24"/>
          <w:rtl/>
        </w:rPr>
      </w:pPr>
    </w:p>
    <w:p w14:paraId="023A44AA" w14:textId="77777777" w:rsidR="00DE4DFB" w:rsidRPr="00DE4DFB" w:rsidRDefault="00DE4DFB" w:rsidP="00DE4DFB">
      <w:pPr>
        <w:bidi/>
        <w:rPr>
          <w:rFonts w:cs="David" w:hint="cs"/>
          <w:rtl/>
        </w:rPr>
      </w:pPr>
      <w:r w:rsidRPr="00DE4DFB">
        <w:rPr>
          <w:rFonts w:cs="David" w:hint="cs"/>
          <w:rtl/>
        </w:rPr>
        <w:tab/>
        <w:t xml:space="preserve"> אני לא הייתי אז ולא הייתי שותף לזה. לא הייתי אז חבר כנסת.</w:t>
      </w:r>
    </w:p>
    <w:p w14:paraId="1068CE94" w14:textId="77777777" w:rsidR="00DE4DFB" w:rsidRPr="00DE4DFB" w:rsidRDefault="00DE4DFB" w:rsidP="00DE4DFB">
      <w:pPr>
        <w:bidi/>
        <w:rPr>
          <w:rFonts w:cs="David" w:hint="cs"/>
          <w:rtl/>
        </w:rPr>
      </w:pPr>
    </w:p>
    <w:p w14:paraId="1FC9CCAD"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1BBDC937" w14:textId="77777777" w:rsidR="00DE4DFB" w:rsidRPr="00DE4DFB" w:rsidRDefault="00DE4DFB" w:rsidP="00DE4DFB">
      <w:pPr>
        <w:bidi/>
        <w:rPr>
          <w:rFonts w:cs="David"/>
          <w:rtl/>
        </w:rPr>
      </w:pPr>
    </w:p>
    <w:p w14:paraId="5ADCF794"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פעם ראשונה שעשה את הדבר הכי נורא.</w:t>
      </w:r>
    </w:p>
    <w:p w14:paraId="6A12D63C" w14:textId="77777777" w:rsidR="00DE4DFB" w:rsidRPr="00DE4DFB" w:rsidRDefault="00DE4DFB" w:rsidP="00DE4DFB">
      <w:pPr>
        <w:bidi/>
        <w:rPr>
          <w:rFonts w:cs="David" w:hint="cs"/>
          <w:rtl/>
        </w:rPr>
      </w:pPr>
    </w:p>
    <w:p w14:paraId="6FB1A418"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0CF126EE" w14:textId="77777777" w:rsidR="00DE4DFB" w:rsidRPr="00DE4DFB" w:rsidRDefault="00DE4DFB" w:rsidP="00DE4DFB">
      <w:pPr>
        <w:pStyle w:val="Heading5"/>
        <w:jc w:val="left"/>
        <w:rPr>
          <w:rFonts w:hint="cs"/>
          <w:sz w:val="24"/>
          <w:rtl/>
        </w:rPr>
      </w:pPr>
    </w:p>
    <w:p w14:paraId="1A6F35D4" w14:textId="77777777" w:rsidR="00DE4DFB" w:rsidRPr="00DE4DFB" w:rsidRDefault="00DE4DFB" w:rsidP="00DE4DFB">
      <w:pPr>
        <w:bidi/>
        <w:rPr>
          <w:rFonts w:cs="David" w:hint="cs"/>
          <w:rtl/>
        </w:rPr>
      </w:pPr>
      <w:r w:rsidRPr="00DE4DFB">
        <w:rPr>
          <w:rFonts w:cs="David" w:hint="cs"/>
          <w:rtl/>
        </w:rPr>
        <w:tab/>
        <w:t xml:space="preserve"> אבל זה נעשה גם קודם.</w:t>
      </w:r>
    </w:p>
    <w:p w14:paraId="3770D6CA" w14:textId="77777777" w:rsidR="00DE4DFB" w:rsidRDefault="00DE4DFB" w:rsidP="00DE4DFB">
      <w:pPr>
        <w:bidi/>
        <w:rPr>
          <w:rFonts w:cs="David" w:hint="cs"/>
          <w:rtl/>
        </w:rPr>
      </w:pPr>
    </w:p>
    <w:p w14:paraId="7EECD5E0" w14:textId="77777777" w:rsidR="00DE4DFB" w:rsidRDefault="00DE4DFB" w:rsidP="00DE4DFB">
      <w:pPr>
        <w:bidi/>
        <w:rPr>
          <w:rFonts w:cs="David" w:hint="cs"/>
          <w:rtl/>
        </w:rPr>
      </w:pPr>
    </w:p>
    <w:p w14:paraId="5ED5F20D" w14:textId="77777777" w:rsidR="00DE4DFB" w:rsidRDefault="00DE4DFB" w:rsidP="00DE4DFB">
      <w:pPr>
        <w:bidi/>
        <w:rPr>
          <w:rFonts w:cs="David" w:hint="cs"/>
          <w:rtl/>
        </w:rPr>
      </w:pPr>
    </w:p>
    <w:p w14:paraId="50B3CA58" w14:textId="77777777" w:rsidR="00DE4DFB" w:rsidRDefault="00DE4DFB" w:rsidP="00DE4DFB">
      <w:pPr>
        <w:bidi/>
        <w:rPr>
          <w:rFonts w:cs="David" w:hint="cs"/>
          <w:rtl/>
        </w:rPr>
      </w:pPr>
    </w:p>
    <w:p w14:paraId="1C6661D8" w14:textId="77777777" w:rsidR="00DE4DFB" w:rsidRDefault="00DE4DFB" w:rsidP="00DE4DFB">
      <w:pPr>
        <w:bidi/>
        <w:rPr>
          <w:rFonts w:cs="David" w:hint="cs"/>
          <w:rtl/>
        </w:rPr>
      </w:pPr>
    </w:p>
    <w:p w14:paraId="1EC46713" w14:textId="77777777" w:rsidR="00DE4DFB" w:rsidRPr="00DE4DFB" w:rsidRDefault="00DE4DFB" w:rsidP="00DE4DFB">
      <w:pPr>
        <w:bidi/>
        <w:rPr>
          <w:rFonts w:cs="David" w:hint="cs"/>
          <w:rtl/>
        </w:rPr>
      </w:pPr>
    </w:p>
    <w:p w14:paraId="6FB301F1"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415E63AD" w14:textId="77777777" w:rsidR="00DE4DFB" w:rsidRPr="00DE4DFB" w:rsidRDefault="00DE4DFB" w:rsidP="00DE4DFB">
      <w:pPr>
        <w:bidi/>
        <w:rPr>
          <w:rFonts w:cs="David"/>
          <w:rtl/>
        </w:rPr>
      </w:pPr>
    </w:p>
    <w:p w14:paraId="5D22B7B1"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הדבר הכי נורא.</w:t>
      </w:r>
    </w:p>
    <w:p w14:paraId="17EDE4F5" w14:textId="77777777" w:rsidR="00DE4DFB" w:rsidRPr="00DE4DFB" w:rsidRDefault="00DE4DFB" w:rsidP="00DE4DFB">
      <w:pPr>
        <w:bidi/>
        <w:rPr>
          <w:rFonts w:cs="David" w:hint="cs"/>
          <w:rtl/>
        </w:rPr>
      </w:pPr>
    </w:p>
    <w:p w14:paraId="1C7554D0"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C435FD1" w14:textId="77777777" w:rsidR="00DE4DFB" w:rsidRPr="00DE4DFB" w:rsidRDefault="00DE4DFB" w:rsidP="00DE4DFB">
      <w:pPr>
        <w:pStyle w:val="Heading5"/>
        <w:jc w:val="left"/>
        <w:rPr>
          <w:rFonts w:hint="cs"/>
          <w:sz w:val="24"/>
          <w:rtl/>
        </w:rPr>
      </w:pPr>
    </w:p>
    <w:p w14:paraId="1FBFADDE" w14:textId="77777777" w:rsidR="00DE4DFB" w:rsidRPr="00DE4DFB" w:rsidRDefault="00DE4DFB" w:rsidP="00DE4DFB">
      <w:pPr>
        <w:bidi/>
        <w:rPr>
          <w:rFonts w:cs="David" w:hint="cs"/>
          <w:rtl/>
        </w:rPr>
      </w:pPr>
      <w:r w:rsidRPr="00DE4DFB">
        <w:rPr>
          <w:rFonts w:cs="David" w:hint="cs"/>
          <w:rtl/>
        </w:rPr>
        <w:tab/>
        <w:t>אורי, גם אז זה פסול, וגם היום זה פסול, וכל אפשרות ההתפלגות הזאת לא צריכה להיות קיימת כי בסופו של דבר כל מי שנכנס היום לכנסת נכנס במסגרת מפלגה שדרכה הוא נבחר. זאת המסגרת - -</w:t>
      </w:r>
    </w:p>
    <w:p w14:paraId="177DE86E" w14:textId="77777777" w:rsidR="00DE4DFB" w:rsidRPr="00DE4DFB" w:rsidRDefault="00DE4DFB" w:rsidP="00DE4DFB">
      <w:pPr>
        <w:bidi/>
        <w:rPr>
          <w:rFonts w:cs="David" w:hint="cs"/>
          <w:rtl/>
        </w:rPr>
      </w:pPr>
    </w:p>
    <w:p w14:paraId="544A8213"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496D02FF" w14:textId="77777777" w:rsidR="00DE4DFB" w:rsidRPr="00DE4DFB" w:rsidRDefault="00DE4DFB" w:rsidP="00DE4DFB">
      <w:pPr>
        <w:bidi/>
        <w:rPr>
          <w:rFonts w:cs="David"/>
          <w:rtl/>
        </w:rPr>
      </w:pPr>
    </w:p>
    <w:p w14:paraId="7618C048"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תגיש הצעת חוק, אני אצטרף אליך.</w:t>
      </w:r>
    </w:p>
    <w:p w14:paraId="2E958D95" w14:textId="77777777" w:rsidR="00DE4DFB" w:rsidRPr="00DE4DFB" w:rsidRDefault="00DE4DFB" w:rsidP="00DE4DFB">
      <w:pPr>
        <w:bidi/>
        <w:rPr>
          <w:rFonts w:cs="David" w:hint="cs"/>
          <w:rtl/>
        </w:rPr>
      </w:pPr>
    </w:p>
    <w:p w14:paraId="3A6557AF"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CE1A426" w14:textId="77777777" w:rsidR="00DE4DFB" w:rsidRPr="00DE4DFB" w:rsidRDefault="00DE4DFB" w:rsidP="00DE4DFB">
      <w:pPr>
        <w:pStyle w:val="Heading5"/>
        <w:jc w:val="left"/>
        <w:rPr>
          <w:rFonts w:hint="cs"/>
          <w:sz w:val="24"/>
          <w:rtl/>
        </w:rPr>
      </w:pPr>
    </w:p>
    <w:p w14:paraId="57631BE5" w14:textId="77777777" w:rsidR="00DE4DFB" w:rsidRPr="00DE4DFB" w:rsidRDefault="00DE4DFB" w:rsidP="00DE4DFB">
      <w:pPr>
        <w:bidi/>
        <w:rPr>
          <w:rFonts w:cs="David" w:hint="cs"/>
          <w:rtl/>
        </w:rPr>
      </w:pPr>
      <w:r w:rsidRPr="00DE4DFB">
        <w:rPr>
          <w:rFonts w:cs="David" w:hint="cs"/>
          <w:rtl/>
        </w:rPr>
        <w:tab/>
        <w:t>לצערי, לא יקבלו אותה, משרד המשפטים מתנגד.</w:t>
      </w:r>
    </w:p>
    <w:p w14:paraId="10321515" w14:textId="77777777" w:rsidR="00DE4DFB" w:rsidRPr="00DE4DFB" w:rsidRDefault="00DE4DFB" w:rsidP="00DE4DFB">
      <w:pPr>
        <w:bidi/>
        <w:rPr>
          <w:rFonts w:cs="David" w:hint="cs"/>
          <w:rtl/>
        </w:rPr>
      </w:pPr>
    </w:p>
    <w:p w14:paraId="6C5F87E4"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27ED17B0" w14:textId="77777777" w:rsidR="00DE4DFB" w:rsidRPr="00DE4DFB" w:rsidRDefault="00DE4DFB" w:rsidP="00DE4DFB">
      <w:pPr>
        <w:bidi/>
        <w:rPr>
          <w:rFonts w:cs="David"/>
          <w:rtl/>
        </w:rPr>
      </w:pPr>
    </w:p>
    <w:p w14:paraId="4DB2771B"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 - -</w:t>
      </w:r>
    </w:p>
    <w:p w14:paraId="52901B2D" w14:textId="77777777" w:rsidR="00DE4DFB" w:rsidRPr="00DE4DFB" w:rsidRDefault="00DE4DFB" w:rsidP="00DE4DFB">
      <w:pPr>
        <w:bidi/>
        <w:rPr>
          <w:rFonts w:cs="David" w:hint="cs"/>
          <w:rtl/>
        </w:rPr>
      </w:pPr>
    </w:p>
    <w:p w14:paraId="7D6F7B6A"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8DE8B31" w14:textId="77777777" w:rsidR="00DE4DFB" w:rsidRPr="00DE4DFB" w:rsidRDefault="00DE4DFB" w:rsidP="00DE4DFB">
      <w:pPr>
        <w:pStyle w:val="Heading5"/>
        <w:jc w:val="left"/>
        <w:rPr>
          <w:rFonts w:hint="cs"/>
          <w:sz w:val="24"/>
          <w:rtl/>
        </w:rPr>
      </w:pPr>
    </w:p>
    <w:p w14:paraId="4C8EB00A" w14:textId="77777777" w:rsidR="00DE4DFB" w:rsidRPr="00DE4DFB" w:rsidRDefault="00DE4DFB" w:rsidP="00DE4DFB">
      <w:pPr>
        <w:bidi/>
        <w:rPr>
          <w:rFonts w:cs="David" w:hint="cs"/>
          <w:rtl/>
        </w:rPr>
      </w:pPr>
      <w:r w:rsidRPr="00DE4DFB">
        <w:rPr>
          <w:rFonts w:cs="David" w:hint="cs"/>
          <w:rtl/>
        </w:rPr>
        <w:tab/>
        <w:t xml:space="preserve"> כל אחד מאתנו נבחר במסגרת, שבתוכה הוא נבחר, ורק בתוכה הוא צריך לכהן בכנסת.</w:t>
      </w:r>
    </w:p>
    <w:p w14:paraId="1904564A" w14:textId="77777777" w:rsidR="00DE4DFB" w:rsidRPr="00DE4DFB" w:rsidRDefault="00DE4DFB" w:rsidP="00DE4DFB">
      <w:pPr>
        <w:bidi/>
        <w:rPr>
          <w:rFonts w:cs="David" w:hint="cs"/>
          <w:rtl/>
        </w:rPr>
      </w:pPr>
    </w:p>
    <w:p w14:paraId="566F0283"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7BC04D2E" w14:textId="77777777" w:rsidR="00DE4DFB" w:rsidRPr="00DE4DFB" w:rsidRDefault="00DE4DFB" w:rsidP="00DE4DFB">
      <w:pPr>
        <w:bidi/>
        <w:rPr>
          <w:rFonts w:cs="David" w:hint="cs"/>
          <w:rtl/>
        </w:rPr>
      </w:pPr>
    </w:p>
    <w:p w14:paraId="1B5DC5A4" w14:textId="77777777" w:rsidR="00DE4DFB" w:rsidRPr="00DE4DFB" w:rsidRDefault="00DE4DFB" w:rsidP="00DE4DFB">
      <w:pPr>
        <w:bidi/>
        <w:rPr>
          <w:rFonts w:cs="David" w:hint="cs"/>
          <w:rtl/>
        </w:rPr>
      </w:pPr>
      <w:r w:rsidRPr="00DE4DFB">
        <w:rPr>
          <w:rFonts w:cs="David" w:hint="cs"/>
          <w:rtl/>
        </w:rPr>
        <w:tab/>
        <w:t xml:space="preserve"> אתה קצת טועה אולי בגלל הגיל שלך.</w:t>
      </w:r>
    </w:p>
    <w:p w14:paraId="7773D5A7" w14:textId="77777777" w:rsidR="00DE4DFB" w:rsidRPr="00DE4DFB" w:rsidRDefault="00DE4DFB" w:rsidP="00DE4DFB">
      <w:pPr>
        <w:bidi/>
        <w:rPr>
          <w:rFonts w:cs="David" w:hint="cs"/>
          <w:rtl/>
        </w:rPr>
      </w:pPr>
    </w:p>
    <w:p w14:paraId="31D866E6"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5F04983" w14:textId="77777777" w:rsidR="00DE4DFB" w:rsidRPr="00DE4DFB" w:rsidRDefault="00DE4DFB" w:rsidP="00DE4DFB">
      <w:pPr>
        <w:pStyle w:val="Heading5"/>
        <w:jc w:val="left"/>
        <w:rPr>
          <w:rFonts w:hint="cs"/>
          <w:sz w:val="24"/>
          <w:rtl/>
        </w:rPr>
      </w:pPr>
    </w:p>
    <w:p w14:paraId="7E411D1F" w14:textId="77777777" w:rsidR="00DE4DFB" w:rsidRPr="00DE4DFB" w:rsidRDefault="00DE4DFB" w:rsidP="00DE4DFB">
      <w:pPr>
        <w:bidi/>
        <w:rPr>
          <w:rFonts w:cs="David" w:hint="cs"/>
          <w:rtl/>
        </w:rPr>
      </w:pPr>
      <w:r w:rsidRPr="00DE4DFB">
        <w:rPr>
          <w:rFonts w:cs="David" w:hint="cs"/>
          <w:rtl/>
        </w:rPr>
        <w:tab/>
        <w:t xml:space="preserve"> זאת עמדתי.</w:t>
      </w:r>
    </w:p>
    <w:p w14:paraId="23073C1A" w14:textId="77777777" w:rsidR="00DE4DFB" w:rsidRPr="00DE4DFB" w:rsidRDefault="00DE4DFB" w:rsidP="00DE4DFB">
      <w:pPr>
        <w:bidi/>
        <w:rPr>
          <w:rFonts w:cs="David" w:hint="cs"/>
          <w:rtl/>
        </w:rPr>
      </w:pPr>
    </w:p>
    <w:p w14:paraId="67998570" w14:textId="77777777" w:rsidR="00DE4DFB" w:rsidRPr="00DE4DFB" w:rsidRDefault="00DE4DFB" w:rsidP="00DE4DFB">
      <w:pPr>
        <w:bidi/>
        <w:rPr>
          <w:rFonts w:cs="David"/>
        </w:rPr>
      </w:pPr>
      <w:r w:rsidRPr="00DE4DFB">
        <w:rPr>
          <w:rFonts w:cs="David" w:hint="cs"/>
          <w:u w:val="single"/>
          <w:rtl/>
        </w:rPr>
        <w:t>היו"ר דוד טל:</w:t>
      </w:r>
    </w:p>
    <w:p w14:paraId="07A10B48" w14:textId="77777777" w:rsidR="00DE4DFB" w:rsidRPr="00DE4DFB" w:rsidRDefault="00DE4DFB" w:rsidP="00DE4DFB">
      <w:pPr>
        <w:bidi/>
        <w:rPr>
          <w:rFonts w:cs="David" w:hint="cs"/>
          <w:rtl/>
        </w:rPr>
      </w:pPr>
    </w:p>
    <w:p w14:paraId="483A8AB8" w14:textId="77777777" w:rsidR="00DE4DFB" w:rsidRPr="00DE4DFB" w:rsidRDefault="00DE4DFB" w:rsidP="00DE4DFB">
      <w:pPr>
        <w:bidi/>
        <w:rPr>
          <w:rFonts w:cs="David" w:hint="cs"/>
          <w:rtl/>
        </w:rPr>
      </w:pPr>
      <w:r w:rsidRPr="00DE4DFB">
        <w:rPr>
          <w:rFonts w:cs="David" w:hint="cs"/>
          <w:rtl/>
        </w:rPr>
        <w:tab/>
        <w:t>זאת העמדה שלך, אני חושב שאני אשנה אותה.</w:t>
      </w:r>
    </w:p>
    <w:p w14:paraId="08E88C37" w14:textId="77777777" w:rsidR="00DE4DFB" w:rsidRPr="00DE4DFB" w:rsidRDefault="00DE4DFB" w:rsidP="00DE4DFB">
      <w:pPr>
        <w:bidi/>
        <w:rPr>
          <w:rFonts w:cs="David" w:hint="cs"/>
          <w:rtl/>
        </w:rPr>
      </w:pPr>
    </w:p>
    <w:p w14:paraId="5C57C583" w14:textId="77777777" w:rsidR="00DE4DFB" w:rsidRPr="00DE4DFB" w:rsidRDefault="00DE4DFB" w:rsidP="00DE4DFB">
      <w:pPr>
        <w:bidi/>
        <w:ind w:firstLine="567"/>
        <w:rPr>
          <w:rFonts w:cs="David" w:hint="cs"/>
          <w:rtl/>
        </w:rPr>
      </w:pPr>
      <w:r w:rsidRPr="00DE4DFB">
        <w:rPr>
          <w:rFonts w:cs="David" w:hint="cs"/>
          <w:rtl/>
        </w:rPr>
        <w:t xml:space="preserve">נניח שאנחנו רצים באותה מפלגה, ויש לנו איזושהי אג'נדה </w:t>
      </w:r>
      <w:r w:rsidRPr="00DE4DFB">
        <w:rPr>
          <w:rFonts w:cs="David"/>
          <w:rtl/>
        </w:rPr>
        <w:t>–</w:t>
      </w:r>
      <w:r w:rsidRPr="00DE4DFB">
        <w:rPr>
          <w:rFonts w:cs="David" w:hint="cs"/>
          <w:rtl/>
        </w:rPr>
        <w:t xml:space="preserve"> לאחר שהמפלגה נבחרה היא מזייפת, אבל לא במידתיות, אלא עד קיצוניות. האם אז לא תחשוב שנכון וראוי להתפלג ממנה? לכן נוצר מכשיר ההתפלגות.</w:t>
      </w:r>
    </w:p>
    <w:p w14:paraId="2E4120E3" w14:textId="77777777" w:rsidR="00DE4DFB" w:rsidRPr="00DE4DFB" w:rsidRDefault="00DE4DFB" w:rsidP="00DE4DFB">
      <w:pPr>
        <w:bidi/>
        <w:rPr>
          <w:rFonts w:cs="David" w:hint="cs"/>
          <w:rtl/>
        </w:rPr>
      </w:pPr>
    </w:p>
    <w:p w14:paraId="13976654"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23D7165" w14:textId="77777777" w:rsidR="00DE4DFB" w:rsidRPr="00DE4DFB" w:rsidRDefault="00DE4DFB" w:rsidP="00DE4DFB">
      <w:pPr>
        <w:pStyle w:val="Heading5"/>
        <w:jc w:val="left"/>
        <w:rPr>
          <w:rFonts w:hint="cs"/>
          <w:sz w:val="24"/>
          <w:rtl/>
        </w:rPr>
      </w:pPr>
    </w:p>
    <w:p w14:paraId="7A33F11A" w14:textId="77777777" w:rsidR="00DE4DFB" w:rsidRPr="00DE4DFB" w:rsidRDefault="00DE4DFB" w:rsidP="00DE4DFB">
      <w:pPr>
        <w:bidi/>
        <w:rPr>
          <w:rFonts w:cs="David" w:hint="cs"/>
          <w:rtl/>
        </w:rPr>
      </w:pPr>
      <w:r w:rsidRPr="00DE4DFB">
        <w:rPr>
          <w:rFonts w:cs="David" w:hint="cs"/>
          <w:rtl/>
        </w:rPr>
        <w:tab/>
        <w:t>במצבים כאלה ראוי שהדיונים והשינויים יהיה בתוך המפלגות, וגם המאבקים יהיו בתוך המפלגות. כי הרי דיברו על כך שזה אומר על זה ככה, וזה אומר על זה ככה - -</w:t>
      </w:r>
    </w:p>
    <w:p w14:paraId="35B5623D" w14:textId="77777777" w:rsidR="00DE4DFB" w:rsidRPr="00DE4DFB" w:rsidRDefault="00DE4DFB" w:rsidP="00DE4DFB">
      <w:pPr>
        <w:bidi/>
        <w:rPr>
          <w:rFonts w:cs="David" w:hint="cs"/>
          <w:rtl/>
        </w:rPr>
      </w:pPr>
    </w:p>
    <w:p w14:paraId="0A86984D" w14:textId="77777777" w:rsidR="00DE4DFB" w:rsidRPr="00DE4DFB" w:rsidRDefault="00DE4DFB" w:rsidP="00DE4DFB">
      <w:pPr>
        <w:bidi/>
        <w:rPr>
          <w:rFonts w:cs="David" w:hint="cs"/>
          <w:rtl/>
        </w:rPr>
      </w:pPr>
      <w:r w:rsidRPr="00DE4DFB">
        <w:rPr>
          <w:rFonts w:cs="David" w:hint="cs"/>
          <w:u w:val="single"/>
          <w:rtl/>
        </w:rPr>
        <w:t>משה שרוני:</w:t>
      </w:r>
    </w:p>
    <w:p w14:paraId="688D8927" w14:textId="77777777" w:rsidR="00DE4DFB" w:rsidRPr="00DE4DFB" w:rsidRDefault="00DE4DFB" w:rsidP="00DE4DFB">
      <w:pPr>
        <w:bidi/>
        <w:rPr>
          <w:rFonts w:cs="David" w:hint="cs"/>
          <w:rtl/>
        </w:rPr>
      </w:pPr>
    </w:p>
    <w:p w14:paraId="18D38C70" w14:textId="77777777" w:rsidR="00DE4DFB" w:rsidRPr="00DE4DFB" w:rsidRDefault="00DE4DFB" w:rsidP="00DE4DFB">
      <w:pPr>
        <w:bidi/>
        <w:rPr>
          <w:rFonts w:cs="David" w:hint="cs"/>
          <w:rtl/>
        </w:rPr>
      </w:pPr>
      <w:r w:rsidRPr="00DE4DFB">
        <w:rPr>
          <w:rFonts w:cs="David" w:hint="cs"/>
          <w:rtl/>
        </w:rPr>
        <w:tab/>
        <w:t xml:space="preserve"> אתה מדבר על אוטופיה.</w:t>
      </w:r>
    </w:p>
    <w:p w14:paraId="06BF746A" w14:textId="77777777" w:rsidR="00DE4DFB" w:rsidRPr="00DE4DFB" w:rsidRDefault="00DE4DFB" w:rsidP="00DE4DFB">
      <w:pPr>
        <w:bidi/>
        <w:rPr>
          <w:rFonts w:cs="David" w:hint="cs"/>
          <w:rtl/>
        </w:rPr>
      </w:pPr>
    </w:p>
    <w:p w14:paraId="79E1C42C" w14:textId="77777777" w:rsidR="00DE4DFB" w:rsidRDefault="00DE4DFB" w:rsidP="00DE4DFB">
      <w:pPr>
        <w:pStyle w:val="Heading5"/>
        <w:jc w:val="left"/>
        <w:rPr>
          <w:rFonts w:hint="cs"/>
          <w:sz w:val="24"/>
          <w:u w:val="single"/>
          <w:rtl/>
        </w:rPr>
      </w:pPr>
    </w:p>
    <w:p w14:paraId="652FB8A1" w14:textId="77777777" w:rsidR="00DE4DFB" w:rsidRDefault="00DE4DFB" w:rsidP="00DE4DFB">
      <w:pPr>
        <w:pStyle w:val="Heading5"/>
        <w:jc w:val="left"/>
        <w:rPr>
          <w:rFonts w:hint="cs"/>
          <w:sz w:val="24"/>
          <w:u w:val="single"/>
          <w:rtl/>
        </w:rPr>
      </w:pPr>
    </w:p>
    <w:p w14:paraId="72CAE103" w14:textId="77777777" w:rsidR="00DE4DFB" w:rsidRDefault="00DE4DFB" w:rsidP="00DE4DFB">
      <w:pPr>
        <w:pStyle w:val="Heading5"/>
        <w:jc w:val="left"/>
        <w:rPr>
          <w:rFonts w:hint="cs"/>
          <w:sz w:val="24"/>
          <w:u w:val="single"/>
          <w:rtl/>
        </w:rPr>
      </w:pPr>
    </w:p>
    <w:p w14:paraId="6C2718D6"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2F0C78C" w14:textId="77777777" w:rsidR="00DE4DFB" w:rsidRPr="00DE4DFB" w:rsidRDefault="00DE4DFB" w:rsidP="00DE4DFB">
      <w:pPr>
        <w:pStyle w:val="Heading5"/>
        <w:jc w:val="left"/>
        <w:rPr>
          <w:rFonts w:hint="cs"/>
          <w:sz w:val="24"/>
          <w:rtl/>
        </w:rPr>
      </w:pPr>
    </w:p>
    <w:p w14:paraId="5A241ECC" w14:textId="77777777" w:rsidR="00DE4DFB" w:rsidRPr="00DE4DFB" w:rsidRDefault="00DE4DFB" w:rsidP="00DE4DFB">
      <w:pPr>
        <w:bidi/>
        <w:rPr>
          <w:rFonts w:cs="David" w:hint="cs"/>
          <w:rtl/>
        </w:rPr>
      </w:pPr>
      <w:r w:rsidRPr="00DE4DFB">
        <w:rPr>
          <w:rFonts w:cs="David" w:hint="cs"/>
          <w:rtl/>
        </w:rPr>
        <w:tab/>
        <w:t>אני מכיר מפלגות שלא התפלגו ולא חושבות על התפלגות, והמנהיגים אומרים זה על זה דברים הרבה יותר חמורים ממה ששני הג'נטלמנים אמרו פה זה על זה.</w:t>
      </w:r>
    </w:p>
    <w:p w14:paraId="36BE6941" w14:textId="77777777" w:rsidR="00DE4DFB" w:rsidRPr="00DE4DFB" w:rsidRDefault="00DE4DFB" w:rsidP="00DE4DFB">
      <w:pPr>
        <w:bidi/>
        <w:rPr>
          <w:rFonts w:cs="David" w:hint="cs"/>
          <w:rtl/>
        </w:rPr>
      </w:pPr>
    </w:p>
    <w:p w14:paraId="41D8A0BB" w14:textId="77777777" w:rsidR="00DE4DFB" w:rsidRPr="00DE4DFB" w:rsidRDefault="00DE4DFB" w:rsidP="00DE4DFB">
      <w:pPr>
        <w:bidi/>
        <w:rPr>
          <w:rFonts w:cs="David" w:hint="cs"/>
          <w:rtl/>
        </w:rPr>
      </w:pPr>
      <w:r w:rsidRPr="00DE4DFB">
        <w:rPr>
          <w:rFonts w:cs="David" w:hint="cs"/>
          <w:u w:val="single"/>
          <w:rtl/>
        </w:rPr>
        <w:t>משה שרוני:</w:t>
      </w:r>
    </w:p>
    <w:p w14:paraId="2E9AEFAA" w14:textId="77777777" w:rsidR="00DE4DFB" w:rsidRPr="00DE4DFB" w:rsidRDefault="00DE4DFB" w:rsidP="00DE4DFB">
      <w:pPr>
        <w:bidi/>
        <w:rPr>
          <w:rFonts w:cs="David" w:hint="cs"/>
          <w:rtl/>
        </w:rPr>
      </w:pPr>
    </w:p>
    <w:p w14:paraId="08E91C69" w14:textId="77777777" w:rsidR="00DE4DFB" w:rsidRPr="00DE4DFB" w:rsidRDefault="00DE4DFB" w:rsidP="00DE4DFB">
      <w:pPr>
        <w:bidi/>
        <w:rPr>
          <w:rFonts w:cs="David" w:hint="cs"/>
          <w:rtl/>
        </w:rPr>
      </w:pPr>
      <w:r w:rsidRPr="00DE4DFB">
        <w:rPr>
          <w:rFonts w:cs="David" w:hint="cs"/>
          <w:rtl/>
        </w:rPr>
        <w:tab/>
        <w:t xml:space="preserve"> אוטופיה.</w:t>
      </w:r>
    </w:p>
    <w:p w14:paraId="71F39ED7" w14:textId="77777777" w:rsidR="00DE4DFB" w:rsidRPr="00DE4DFB" w:rsidRDefault="00DE4DFB" w:rsidP="00DE4DFB">
      <w:pPr>
        <w:bidi/>
        <w:rPr>
          <w:rFonts w:cs="David" w:hint="cs"/>
          <w:rtl/>
        </w:rPr>
      </w:pPr>
    </w:p>
    <w:p w14:paraId="2A218EE0"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6472E916" w14:textId="77777777" w:rsidR="00DE4DFB" w:rsidRPr="00DE4DFB" w:rsidRDefault="00DE4DFB" w:rsidP="00DE4DFB">
      <w:pPr>
        <w:pStyle w:val="Heading5"/>
        <w:jc w:val="left"/>
        <w:rPr>
          <w:rFonts w:hint="cs"/>
          <w:sz w:val="24"/>
          <w:rtl/>
        </w:rPr>
      </w:pPr>
    </w:p>
    <w:p w14:paraId="2764D64C" w14:textId="77777777" w:rsidR="00DE4DFB" w:rsidRPr="00DE4DFB" w:rsidRDefault="00DE4DFB" w:rsidP="00DE4DFB">
      <w:pPr>
        <w:bidi/>
        <w:rPr>
          <w:rFonts w:cs="David" w:hint="cs"/>
          <w:rtl/>
        </w:rPr>
      </w:pPr>
      <w:r w:rsidRPr="00DE4DFB">
        <w:rPr>
          <w:rFonts w:cs="David" w:hint="cs"/>
          <w:rtl/>
        </w:rPr>
        <w:tab/>
        <w:t xml:space="preserve">לדעתי, באופן בסיסי יכולת ההתפלגות גורמת לחוסר יציבות פוליטית, משבשת את ההיגיון במערכת הפוליטית. </w:t>
      </w:r>
    </w:p>
    <w:p w14:paraId="627DEB43" w14:textId="77777777" w:rsidR="00DE4DFB" w:rsidRPr="00DE4DFB" w:rsidRDefault="00DE4DFB" w:rsidP="00DE4DFB">
      <w:pPr>
        <w:bidi/>
        <w:rPr>
          <w:rFonts w:cs="David" w:hint="cs"/>
          <w:rtl/>
        </w:rPr>
      </w:pPr>
    </w:p>
    <w:p w14:paraId="13B75863" w14:textId="77777777" w:rsidR="00DE4DFB" w:rsidRPr="00DE4DFB" w:rsidRDefault="00DE4DFB" w:rsidP="00DE4DFB">
      <w:pPr>
        <w:bidi/>
        <w:ind w:firstLine="567"/>
        <w:rPr>
          <w:rFonts w:cs="David" w:hint="cs"/>
          <w:rtl/>
        </w:rPr>
      </w:pPr>
      <w:r w:rsidRPr="00DE4DFB">
        <w:rPr>
          <w:rFonts w:cs="David" w:hint="cs"/>
          <w:rtl/>
        </w:rPr>
        <w:t xml:space="preserve">אגב, לטובת מה שאתה אומר, לדעתי, סמוך לבחירות </w:t>
      </w:r>
      <w:r w:rsidRPr="00DE4DFB">
        <w:rPr>
          <w:rFonts w:cs="David"/>
          <w:rtl/>
        </w:rPr>
        <w:t>–</w:t>
      </w:r>
      <w:r w:rsidRPr="00DE4DFB">
        <w:rPr>
          <w:rFonts w:cs="David" w:hint="cs"/>
          <w:rtl/>
        </w:rPr>
        <w:t xml:space="preserve"> לפחות חצי שנה או שלושה חודשים לפני הבחירות </w:t>
      </w:r>
      <w:r w:rsidRPr="00DE4DFB">
        <w:rPr>
          <w:rFonts w:cs="David"/>
          <w:rtl/>
        </w:rPr>
        <w:t>–</w:t>
      </w:r>
      <w:r w:rsidRPr="00DE4DFB">
        <w:rPr>
          <w:rFonts w:cs="David" w:hint="cs"/>
          <w:rtl/>
        </w:rPr>
        <w:t xml:space="preserve"> ניתן לאפשר את זה כדי לאפשר לאדם להתמודד במסגרת אחרת.</w:t>
      </w:r>
    </w:p>
    <w:p w14:paraId="7BC688C8" w14:textId="77777777" w:rsidR="00DE4DFB" w:rsidRPr="00DE4DFB" w:rsidRDefault="00DE4DFB" w:rsidP="00DE4DFB">
      <w:pPr>
        <w:bidi/>
        <w:rPr>
          <w:rFonts w:cs="David" w:hint="cs"/>
          <w:rtl/>
        </w:rPr>
      </w:pPr>
    </w:p>
    <w:p w14:paraId="0A7A510D" w14:textId="77777777" w:rsidR="00DE4DFB" w:rsidRPr="00DE4DFB" w:rsidRDefault="00DE4DFB" w:rsidP="00DE4DFB">
      <w:pPr>
        <w:bidi/>
        <w:rPr>
          <w:rFonts w:cs="David"/>
        </w:rPr>
      </w:pPr>
      <w:r w:rsidRPr="00DE4DFB">
        <w:rPr>
          <w:rFonts w:cs="David" w:hint="cs"/>
          <w:u w:val="single"/>
          <w:rtl/>
        </w:rPr>
        <w:t>היו"ר דוד טל:</w:t>
      </w:r>
    </w:p>
    <w:p w14:paraId="118424E2" w14:textId="77777777" w:rsidR="00DE4DFB" w:rsidRPr="00DE4DFB" w:rsidRDefault="00DE4DFB" w:rsidP="00DE4DFB">
      <w:pPr>
        <w:bidi/>
        <w:rPr>
          <w:rFonts w:cs="David" w:hint="cs"/>
          <w:rtl/>
        </w:rPr>
      </w:pPr>
    </w:p>
    <w:p w14:paraId="1587BEAE" w14:textId="77777777" w:rsidR="00DE4DFB" w:rsidRPr="00DE4DFB" w:rsidRDefault="00DE4DFB" w:rsidP="00DE4DFB">
      <w:pPr>
        <w:bidi/>
        <w:rPr>
          <w:rFonts w:cs="David" w:hint="cs"/>
          <w:rtl/>
        </w:rPr>
      </w:pPr>
      <w:r w:rsidRPr="00DE4DFB">
        <w:rPr>
          <w:rFonts w:cs="David" w:hint="cs"/>
          <w:rtl/>
        </w:rPr>
        <w:tab/>
        <w:t>זה כבר מונח בחוק.</w:t>
      </w:r>
    </w:p>
    <w:p w14:paraId="13AAE51E" w14:textId="77777777" w:rsidR="00DE4DFB" w:rsidRPr="00DE4DFB" w:rsidRDefault="00DE4DFB" w:rsidP="00DE4DFB">
      <w:pPr>
        <w:bidi/>
        <w:rPr>
          <w:rFonts w:cs="David" w:hint="cs"/>
          <w:rtl/>
        </w:rPr>
      </w:pPr>
    </w:p>
    <w:p w14:paraId="1E246374"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75080B6A" w14:textId="77777777" w:rsidR="00DE4DFB" w:rsidRPr="00DE4DFB" w:rsidRDefault="00DE4DFB" w:rsidP="00DE4DFB">
      <w:pPr>
        <w:pStyle w:val="Heading5"/>
        <w:jc w:val="left"/>
        <w:rPr>
          <w:rFonts w:hint="cs"/>
          <w:sz w:val="24"/>
          <w:rtl/>
        </w:rPr>
      </w:pPr>
    </w:p>
    <w:p w14:paraId="50AADD24" w14:textId="77777777" w:rsidR="00DE4DFB" w:rsidRPr="00DE4DFB" w:rsidRDefault="00DE4DFB" w:rsidP="00DE4DFB">
      <w:pPr>
        <w:bidi/>
        <w:rPr>
          <w:rFonts w:cs="David" w:hint="cs"/>
          <w:rtl/>
        </w:rPr>
      </w:pPr>
      <w:r w:rsidRPr="00DE4DFB">
        <w:rPr>
          <w:rFonts w:cs="David" w:hint="cs"/>
          <w:rtl/>
        </w:rPr>
        <w:tab/>
        <w:t>- - אבל לא בשלבים האלה, וגם לא אם זה שליש.</w:t>
      </w:r>
    </w:p>
    <w:p w14:paraId="45F27CD4" w14:textId="77777777" w:rsidR="00DE4DFB" w:rsidRPr="00DE4DFB" w:rsidRDefault="00DE4DFB" w:rsidP="00DE4DFB">
      <w:pPr>
        <w:bidi/>
        <w:rPr>
          <w:rFonts w:cs="David" w:hint="cs"/>
          <w:rtl/>
        </w:rPr>
      </w:pPr>
    </w:p>
    <w:p w14:paraId="02ABA730" w14:textId="77777777" w:rsidR="00DE4DFB" w:rsidRPr="00DE4DFB" w:rsidRDefault="00DE4DFB" w:rsidP="00DE4DFB">
      <w:pPr>
        <w:bidi/>
        <w:ind w:firstLine="567"/>
        <w:rPr>
          <w:rFonts w:cs="David" w:hint="cs"/>
          <w:rtl/>
        </w:rPr>
      </w:pPr>
      <w:r w:rsidRPr="00DE4DFB">
        <w:rPr>
          <w:rFonts w:cs="David" w:hint="cs"/>
          <w:rtl/>
        </w:rPr>
        <w:t xml:space="preserve">לגופו של עניין ולסיכום, אני מקבל את העמדה שראוי שכל הסיכום הזה ייבחן בידי היועצים המשפטיים בכנסת. מבקר המדינה שממונה על כל הביקורות הנדרשות אולי בכלל צריך לבקר את ההסכם הזה ולבדוק את חוקיותו. עד שכל הדברים האלה לא יהיו, לדעתי, נכון לא להעלות את הנושא להצבעה ולא להצביע עליו בכלל. ואם יצביעו </w:t>
      </w:r>
      <w:r w:rsidRPr="00DE4DFB">
        <w:rPr>
          <w:rFonts w:cs="David"/>
          <w:rtl/>
        </w:rPr>
        <w:t>–</w:t>
      </w:r>
      <w:r w:rsidRPr="00DE4DFB">
        <w:rPr>
          <w:rFonts w:cs="David" w:hint="cs"/>
          <w:rtl/>
        </w:rPr>
        <w:t xml:space="preserve"> להצביע על עצם ההתפלגות ולא להסכים לחלוקה.</w:t>
      </w:r>
    </w:p>
    <w:p w14:paraId="0E398B92" w14:textId="77777777" w:rsidR="00DE4DFB" w:rsidRPr="00DE4DFB" w:rsidRDefault="00DE4DFB" w:rsidP="00DE4DFB">
      <w:pPr>
        <w:bidi/>
        <w:rPr>
          <w:rFonts w:cs="David" w:hint="cs"/>
          <w:rtl/>
        </w:rPr>
      </w:pPr>
    </w:p>
    <w:p w14:paraId="50AC1D2F"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75E866F1" w14:textId="77777777" w:rsidR="00DE4DFB" w:rsidRPr="00DE4DFB" w:rsidRDefault="00DE4DFB" w:rsidP="00DE4DFB">
      <w:pPr>
        <w:bidi/>
        <w:rPr>
          <w:rFonts w:cs="David" w:hint="cs"/>
          <w:rtl/>
        </w:rPr>
      </w:pPr>
    </w:p>
    <w:p w14:paraId="6FC227B4" w14:textId="77777777" w:rsidR="00DE4DFB" w:rsidRPr="00DE4DFB" w:rsidRDefault="00DE4DFB" w:rsidP="00DE4DFB">
      <w:pPr>
        <w:bidi/>
        <w:rPr>
          <w:rFonts w:cs="David" w:hint="cs"/>
          <w:rtl/>
        </w:rPr>
      </w:pPr>
      <w:r w:rsidRPr="00DE4DFB">
        <w:rPr>
          <w:rFonts w:cs="David" w:hint="cs"/>
          <w:rtl/>
        </w:rPr>
        <w:tab/>
        <w:t xml:space="preserve"> אתה מוכן להצביע רק על ההתפלגות?</w:t>
      </w:r>
    </w:p>
    <w:p w14:paraId="067A23D9" w14:textId="77777777" w:rsidR="00DE4DFB" w:rsidRPr="00DE4DFB" w:rsidRDefault="00DE4DFB" w:rsidP="00DE4DFB">
      <w:pPr>
        <w:bidi/>
        <w:rPr>
          <w:rFonts w:cs="David" w:hint="cs"/>
          <w:rtl/>
        </w:rPr>
      </w:pPr>
    </w:p>
    <w:p w14:paraId="16BDEE43"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0F6A3D2F" w14:textId="77777777" w:rsidR="00DE4DFB" w:rsidRPr="00DE4DFB" w:rsidRDefault="00DE4DFB" w:rsidP="00DE4DFB">
      <w:pPr>
        <w:pStyle w:val="Heading5"/>
        <w:jc w:val="left"/>
        <w:rPr>
          <w:rFonts w:hint="cs"/>
          <w:sz w:val="24"/>
          <w:rtl/>
        </w:rPr>
      </w:pPr>
    </w:p>
    <w:p w14:paraId="79B9FA6E" w14:textId="77777777" w:rsidR="00DE4DFB" w:rsidRPr="00DE4DFB" w:rsidRDefault="00DE4DFB" w:rsidP="00DE4DFB">
      <w:pPr>
        <w:bidi/>
        <w:rPr>
          <w:rFonts w:cs="David" w:hint="cs"/>
          <w:rtl/>
        </w:rPr>
      </w:pPr>
      <w:r w:rsidRPr="00DE4DFB">
        <w:rPr>
          <w:rFonts w:cs="David" w:hint="cs"/>
          <w:rtl/>
        </w:rPr>
        <w:tab/>
        <w:t xml:space="preserve"> להצביע על ההתפלגות.</w:t>
      </w:r>
    </w:p>
    <w:p w14:paraId="6EC93D4D" w14:textId="77777777" w:rsidR="00DE4DFB" w:rsidRPr="00DE4DFB" w:rsidRDefault="00DE4DFB" w:rsidP="00DE4DFB">
      <w:pPr>
        <w:bidi/>
        <w:rPr>
          <w:rFonts w:cs="David" w:hint="cs"/>
          <w:rtl/>
        </w:rPr>
      </w:pPr>
    </w:p>
    <w:p w14:paraId="3941B02E"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8109C45" w14:textId="77777777" w:rsidR="00DE4DFB" w:rsidRPr="00DE4DFB" w:rsidRDefault="00DE4DFB" w:rsidP="00DE4DFB">
      <w:pPr>
        <w:bidi/>
        <w:rPr>
          <w:rFonts w:cs="David" w:hint="cs"/>
          <w:rtl/>
        </w:rPr>
      </w:pPr>
    </w:p>
    <w:p w14:paraId="2047C874" w14:textId="77777777" w:rsidR="00DE4DFB" w:rsidRPr="00DE4DFB" w:rsidRDefault="00DE4DFB" w:rsidP="00DE4DFB">
      <w:pPr>
        <w:bidi/>
        <w:rPr>
          <w:rFonts w:cs="David" w:hint="cs"/>
          <w:rtl/>
        </w:rPr>
      </w:pPr>
      <w:r w:rsidRPr="00DE4DFB">
        <w:rPr>
          <w:rFonts w:cs="David" w:hint="cs"/>
          <w:rtl/>
        </w:rPr>
        <w:tab/>
        <w:t xml:space="preserve">ולא על הסעיפים הנוספים. </w:t>
      </w:r>
    </w:p>
    <w:p w14:paraId="7CE1C541" w14:textId="77777777" w:rsidR="00DE4DFB" w:rsidRPr="00DE4DFB" w:rsidRDefault="00DE4DFB" w:rsidP="00DE4DFB">
      <w:pPr>
        <w:bidi/>
        <w:rPr>
          <w:rFonts w:cs="David" w:hint="cs"/>
          <w:rtl/>
        </w:rPr>
      </w:pPr>
    </w:p>
    <w:p w14:paraId="7C595AE0" w14:textId="77777777" w:rsidR="00DE4DFB" w:rsidRPr="00DE4DFB" w:rsidRDefault="00DE4DFB" w:rsidP="00DE4DFB">
      <w:pPr>
        <w:bidi/>
        <w:rPr>
          <w:rFonts w:cs="David" w:hint="cs"/>
          <w:u w:val="single"/>
          <w:rtl/>
        </w:rPr>
      </w:pPr>
      <w:r w:rsidRPr="00DE4DFB">
        <w:rPr>
          <w:rFonts w:cs="David" w:hint="cs"/>
          <w:u w:val="single"/>
          <w:rtl/>
        </w:rPr>
        <w:t>קריאה:</w:t>
      </w:r>
    </w:p>
    <w:p w14:paraId="0B0044C8" w14:textId="77777777" w:rsidR="00DE4DFB" w:rsidRPr="00DE4DFB" w:rsidRDefault="00DE4DFB" w:rsidP="00DE4DFB">
      <w:pPr>
        <w:bidi/>
        <w:rPr>
          <w:rFonts w:cs="David" w:hint="cs"/>
          <w:u w:val="single"/>
          <w:rtl/>
        </w:rPr>
      </w:pPr>
    </w:p>
    <w:p w14:paraId="245B5472" w14:textId="77777777" w:rsidR="00DE4DFB" w:rsidRPr="00DE4DFB" w:rsidRDefault="00DE4DFB" w:rsidP="00DE4DFB">
      <w:pPr>
        <w:bidi/>
        <w:rPr>
          <w:rFonts w:cs="David" w:hint="cs"/>
          <w:rtl/>
        </w:rPr>
      </w:pPr>
      <w:r w:rsidRPr="00DE4DFB">
        <w:rPr>
          <w:rFonts w:cs="David" w:hint="cs"/>
          <w:rtl/>
        </w:rPr>
        <w:tab/>
        <w:t>הבינו ממך- -</w:t>
      </w:r>
    </w:p>
    <w:p w14:paraId="5EC35E32" w14:textId="77777777" w:rsidR="00DE4DFB" w:rsidRPr="00DE4DFB" w:rsidRDefault="00DE4DFB" w:rsidP="00DE4DFB">
      <w:pPr>
        <w:bidi/>
        <w:rPr>
          <w:rFonts w:cs="David" w:hint="cs"/>
          <w:rtl/>
        </w:rPr>
      </w:pPr>
    </w:p>
    <w:p w14:paraId="08019AA1"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4095CCA2" w14:textId="77777777" w:rsidR="00DE4DFB" w:rsidRPr="00DE4DFB" w:rsidRDefault="00DE4DFB" w:rsidP="00DE4DFB">
      <w:pPr>
        <w:pStyle w:val="Heading5"/>
        <w:jc w:val="left"/>
        <w:rPr>
          <w:rFonts w:hint="cs"/>
          <w:sz w:val="24"/>
          <w:rtl/>
        </w:rPr>
      </w:pPr>
    </w:p>
    <w:p w14:paraId="4DD83AE4" w14:textId="77777777" w:rsidR="00DE4DFB" w:rsidRPr="00DE4DFB" w:rsidRDefault="00DE4DFB" w:rsidP="00DE4DFB">
      <w:pPr>
        <w:bidi/>
        <w:rPr>
          <w:rFonts w:cs="David" w:hint="cs"/>
          <w:rtl/>
        </w:rPr>
      </w:pPr>
      <w:r w:rsidRPr="00DE4DFB">
        <w:rPr>
          <w:rFonts w:cs="David" w:hint="cs"/>
          <w:rtl/>
        </w:rPr>
        <w:tab/>
        <w:t>סליחה דוד, אני מתכוון שיש להצביע על הכול כמקשה אחת.</w:t>
      </w:r>
    </w:p>
    <w:p w14:paraId="7B582713" w14:textId="77777777" w:rsidR="00DE4DFB" w:rsidRPr="00DE4DFB" w:rsidRDefault="00DE4DFB" w:rsidP="00DE4DFB">
      <w:pPr>
        <w:bidi/>
        <w:rPr>
          <w:rFonts w:cs="David" w:hint="cs"/>
          <w:rtl/>
        </w:rPr>
      </w:pPr>
    </w:p>
    <w:p w14:paraId="7FDFF378" w14:textId="77777777" w:rsidR="00DE4DFB" w:rsidRPr="00DE4DFB" w:rsidRDefault="00DE4DFB" w:rsidP="00DE4DFB">
      <w:pPr>
        <w:bidi/>
        <w:rPr>
          <w:rFonts w:cs="David"/>
        </w:rPr>
      </w:pPr>
      <w:r w:rsidRPr="00DE4DFB">
        <w:rPr>
          <w:rFonts w:cs="David" w:hint="cs"/>
          <w:u w:val="single"/>
          <w:rtl/>
        </w:rPr>
        <w:t>היו"ר דוד טל:</w:t>
      </w:r>
    </w:p>
    <w:p w14:paraId="4D8C2E44" w14:textId="77777777" w:rsidR="00DE4DFB" w:rsidRPr="00DE4DFB" w:rsidRDefault="00DE4DFB" w:rsidP="00DE4DFB">
      <w:pPr>
        <w:bidi/>
        <w:rPr>
          <w:rFonts w:cs="David" w:hint="cs"/>
          <w:rtl/>
        </w:rPr>
      </w:pPr>
    </w:p>
    <w:p w14:paraId="15D7C14B" w14:textId="77777777" w:rsidR="00DE4DFB" w:rsidRPr="00DE4DFB" w:rsidRDefault="00DE4DFB" w:rsidP="00DE4DFB">
      <w:pPr>
        <w:bidi/>
        <w:rPr>
          <w:rFonts w:cs="David" w:hint="cs"/>
          <w:rtl/>
        </w:rPr>
      </w:pPr>
      <w:r w:rsidRPr="00DE4DFB">
        <w:rPr>
          <w:rFonts w:cs="David" w:hint="cs"/>
          <w:rtl/>
        </w:rPr>
        <w:tab/>
        <w:t>אתה יכול לתת כלים ליועצים המשפטיים כדי לבדוק את ההסכם? לדעתי, הם לא יכולים לבדוק את ההסכם.</w:t>
      </w:r>
    </w:p>
    <w:p w14:paraId="111F24E1" w14:textId="77777777" w:rsidR="00DE4DFB" w:rsidRPr="00DE4DFB" w:rsidRDefault="00DE4DFB" w:rsidP="00DE4DFB">
      <w:pPr>
        <w:bidi/>
        <w:rPr>
          <w:rFonts w:cs="David" w:hint="cs"/>
          <w:rtl/>
        </w:rPr>
      </w:pPr>
    </w:p>
    <w:p w14:paraId="72D67BEA" w14:textId="77777777" w:rsidR="00DE4DFB" w:rsidRDefault="00DE4DFB" w:rsidP="00DE4DFB">
      <w:pPr>
        <w:bidi/>
        <w:rPr>
          <w:rFonts w:cs="David" w:hint="cs"/>
          <w:u w:val="single"/>
          <w:rtl/>
        </w:rPr>
      </w:pPr>
    </w:p>
    <w:p w14:paraId="295CB858"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6518D704" w14:textId="77777777" w:rsidR="00DE4DFB" w:rsidRPr="00DE4DFB" w:rsidRDefault="00DE4DFB" w:rsidP="00DE4DFB">
      <w:pPr>
        <w:bidi/>
        <w:rPr>
          <w:rFonts w:cs="David" w:hint="cs"/>
          <w:rtl/>
        </w:rPr>
      </w:pPr>
    </w:p>
    <w:p w14:paraId="04FDA67F" w14:textId="77777777" w:rsidR="00DE4DFB" w:rsidRPr="00DE4DFB" w:rsidRDefault="00DE4DFB" w:rsidP="00DE4DFB">
      <w:pPr>
        <w:bidi/>
        <w:rPr>
          <w:rFonts w:cs="David" w:hint="cs"/>
          <w:rtl/>
        </w:rPr>
      </w:pPr>
      <w:r w:rsidRPr="00DE4DFB">
        <w:rPr>
          <w:rFonts w:cs="David" w:hint="cs"/>
          <w:rtl/>
        </w:rPr>
        <w:tab/>
        <w:t xml:space="preserve"> אין בכלל הליך כזה של בדיקת ההסכם. הדרך היחידה לראות את ההסכם זה במסגרת שיקול הדעת שלכם אם לאשר או לא לאשר את ההתפלגות. </w:t>
      </w:r>
    </w:p>
    <w:p w14:paraId="11E91B26" w14:textId="77777777" w:rsidR="00DE4DFB" w:rsidRPr="00DE4DFB" w:rsidRDefault="00DE4DFB" w:rsidP="00DE4DFB">
      <w:pPr>
        <w:bidi/>
        <w:rPr>
          <w:rFonts w:cs="David" w:hint="cs"/>
          <w:rtl/>
        </w:rPr>
      </w:pPr>
    </w:p>
    <w:p w14:paraId="36C33F72"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7B65CC8E" w14:textId="77777777" w:rsidR="00DE4DFB" w:rsidRPr="00DE4DFB" w:rsidRDefault="00DE4DFB" w:rsidP="00DE4DFB">
      <w:pPr>
        <w:pStyle w:val="Heading5"/>
        <w:jc w:val="left"/>
        <w:rPr>
          <w:rFonts w:hint="cs"/>
          <w:sz w:val="24"/>
          <w:rtl/>
        </w:rPr>
      </w:pPr>
    </w:p>
    <w:p w14:paraId="0B65631E" w14:textId="77777777" w:rsidR="00DE4DFB" w:rsidRPr="00DE4DFB" w:rsidRDefault="00DE4DFB" w:rsidP="00DE4DFB">
      <w:pPr>
        <w:bidi/>
        <w:rPr>
          <w:rFonts w:cs="David" w:hint="cs"/>
          <w:rtl/>
        </w:rPr>
      </w:pPr>
      <w:r w:rsidRPr="00DE4DFB">
        <w:rPr>
          <w:rFonts w:cs="David" w:hint="cs"/>
          <w:rtl/>
        </w:rPr>
        <w:tab/>
        <w:t xml:space="preserve"> נכון. אז נקיים הצבעה במקשה אחת ונשקול את כל השיקולים.</w:t>
      </w:r>
    </w:p>
    <w:p w14:paraId="4B982F5E" w14:textId="77777777" w:rsidR="00DE4DFB" w:rsidRPr="00DE4DFB" w:rsidRDefault="00DE4DFB" w:rsidP="00DE4DFB">
      <w:pPr>
        <w:bidi/>
        <w:rPr>
          <w:rFonts w:cs="David" w:hint="cs"/>
          <w:rtl/>
        </w:rPr>
      </w:pPr>
    </w:p>
    <w:p w14:paraId="285E0F34"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3B7A0081" w14:textId="77777777" w:rsidR="00DE4DFB" w:rsidRPr="00DE4DFB" w:rsidRDefault="00DE4DFB" w:rsidP="00DE4DFB">
      <w:pPr>
        <w:bidi/>
        <w:rPr>
          <w:rFonts w:cs="David" w:hint="cs"/>
          <w:u w:val="single"/>
          <w:rtl/>
        </w:rPr>
      </w:pPr>
    </w:p>
    <w:p w14:paraId="52721AB2" w14:textId="77777777" w:rsidR="00DE4DFB" w:rsidRPr="00DE4DFB" w:rsidRDefault="00DE4DFB" w:rsidP="00DE4DFB">
      <w:pPr>
        <w:bidi/>
        <w:rPr>
          <w:rFonts w:cs="David" w:hint="cs"/>
          <w:rtl/>
        </w:rPr>
      </w:pPr>
      <w:r w:rsidRPr="00DE4DFB">
        <w:rPr>
          <w:rFonts w:cs="David" w:hint="cs"/>
          <w:rtl/>
        </w:rPr>
        <w:tab/>
        <w:t xml:space="preserve">לא הבנתי מה זה מקשה אחת. מבקשים להתפלג </w:t>
      </w:r>
      <w:r w:rsidRPr="00DE4DFB">
        <w:rPr>
          <w:rFonts w:cs="David"/>
          <w:rtl/>
        </w:rPr>
        <w:t>–</w:t>
      </w:r>
      <w:r w:rsidRPr="00DE4DFB">
        <w:rPr>
          <w:rFonts w:cs="David" w:hint="cs"/>
          <w:rtl/>
        </w:rPr>
        <w:t xml:space="preserve"> אם ההתפלגות מאושרת אפשר לדון גם בעניינים האחרים.</w:t>
      </w:r>
    </w:p>
    <w:p w14:paraId="7E770397" w14:textId="77777777" w:rsidR="00DE4DFB" w:rsidRPr="00DE4DFB" w:rsidRDefault="00DE4DFB" w:rsidP="00DE4DFB">
      <w:pPr>
        <w:bidi/>
        <w:rPr>
          <w:rFonts w:cs="David" w:hint="cs"/>
          <w:rtl/>
        </w:rPr>
      </w:pPr>
    </w:p>
    <w:p w14:paraId="36D1AB65"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24A91F21" w14:textId="77777777" w:rsidR="00DE4DFB" w:rsidRPr="00DE4DFB" w:rsidRDefault="00DE4DFB" w:rsidP="00DE4DFB">
      <w:pPr>
        <w:pStyle w:val="Heading5"/>
        <w:jc w:val="left"/>
        <w:rPr>
          <w:rFonts w:hint="cs"/>
          <w:sz w:val="24"/>
          <w:rtl/>
        </w:rPr>
      </w:pPr>
    </w:p>
    <w:p w14:paraId="071BFBE0" w14:textId="77777777" w:rsidR="00DE4DFB" w:rsidRPr="00DE4DFB" w:rsidRDefault="00DE4DFB" w:rsidP="00DE4DFB">
      <w:pPr>
        <w:bidi/>
        <w:rPr>
          <w:rFonts w:cs="David" w:hint="cs"/>
          <w:rtl/>
        </w:rPr>
      </w:pPr>
      <w:r w:rsidRPr="00DE4DFB">
        <w:rPr>
          <w:rFonts w:cs="David" w:hint="cs"/>
          <w:rtl/>
        </w:rPr>
        <w:tab/>
        <w:t xml:space="preserve"> ואם ההתפלגות לא מאושרת, לא דנים בכלל.</w:t>
      </w:r>
    </w:p>
    <w:p w14:paraId="579A6D68" w14:textId="77777777" w:rsidR="00DE4DFB" w:rsidRPr="00DE4DFB" w:rsidRDefault="00DE4DFB" w:rsidP="00DE4DFB">
      <w:pPr>
        <w:bidi/>
        <w:rPr>
          <w:rFonts w:cs="David" w:hint="cs"/>
          <w:rtl/>
        </w:rPr>
      </w:pPr>
    </w:p>
    <w:p w14:paraId="5A640EFD"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4B9FE271" w14:textId="77777777" w:rsidR="00DE4DFB" w:rsidRPr="00DE4DFB" w:rsidRDefault="00DE4DFB" w:rsidP="00DE4DFB">
      <w:pPr>
        <w:bidi/>
        <w:rPr>
          <w:rFonts w:cs="David" w:hint="cs"/>
          <w:u w:val="single"/>
          <w:rtl/>
        </w:rPr>
      </w:pPr>
    </w:p>
    <w:p w14:paraId="4FBEDD6B" w14:textId="77777777" w:rsidR="00DE4DFB" w:rsidRPr="00DE4DFB" w:rsidRDefault="00DE4DFB" w:rsidP="00DE4DFB">
      <w:pPr>
        <w:bidi/>
        <w:rPr>
          <w:rFonts w:cs="David" w:hint="cs"/>
          <w:rtl/>
        </w:rPr>
      </w:pPr>
      <w:r w:rsidRPr="00DE4DFB">
        <w:rPr>
          <w:rFonts w:cs="David" w:hint="cs"/>
          <w:rtl/>
        </w:rPr>
        <w:tab/>
        <w:t xml:space="preserve"> נכון.</w:t>
      </w:r>
    </w:p>
    <w:p w14:paraId="68413FF0" w14:textId="77777777" w:rsidR="00DE4DFB" w:rsidRPr="00DE4DFB" w:rsidRDefault="00DE4DFB" w:rsidP="00DE4DFB">
      <w:pPr>
        <w:bidi/>
        <w:rPr>
          <w:rFonts w:cs="David" w:hint="cs"/>
          <w:rtl/>
        </w:rPr>
      </w:pPr>
    </w:p>
    <w:p w14:paraId="2A3ED3DF"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752EB40" w14:textId="77777777" w:rsidR="00DE4DFB" w:rsidRPr="00DE4DFB" w:rsidRDefault="00DE4DFB" w:rsidP="00DE4DFB">
      <w:pPr>
        <w:bidi/>
        <w:rPr>
          <w:rFonts w:cs="David" w:hint="cs"/>
          <w:rtl/>
        </w:rPr>
      </w:pPr>
    </w:p>
    <w:p w14:paraId="5317DCE7" w14:textId="77777777" w:rsidR="00DE4DFB" w:rsidRPr="00DE4DFB" w:rsidRDefault="00DE4DFB" w:rsidP="00DE4DFB">
      <w:pPr>
        <w:bidi/>
        <w:rPr>
          <w:rFonts w:cs="David" w:hint="cs"/>
          <w:rtl/>
        </w:rPr>
      </w:pPr>
      <w:r w:rsidRPr="00DE4DFB">
        <w:rPr>
          <w:rFonts w:cs="David" w:hint="cs"/>
          <w:rtl/>
        </w:rPr>
        <w:tab/>
        <w:t>אין בסיס לסעיפים האחרים.</w:t>
      </w:r>
    </w:p>
    <w:p w14:paraId="55825DE9" w14:textId="77777777" w:rsidR="00DE4DFB" w:rsidRPr="00DE4DFB" w:rsidRDefault="00DE4DFB" w:rsidP="00DE4DFB">
      <w:pPr>
        <w:bidi/>
        <w:rPr>
          <w:rFonts w:cs="David" w:hint="cs"/>
          <w:rtl/>
        </w:rPr>
      </w:pPr>
    </w:p>
    <w:p w14:paraId="0559A53D"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B24D6B9" w14:textId="77777777" w:rsidR="00DE4DFB" w:rsidRPr="00DE4DFB" w:rsidRDefault="00DE4DFB" w:rsidP="00DE4DFB">
      <w:pPr>
        <w:pStyle w:val="Heading5"/>
        <w:jc w:val="left"/>
        <w:rPr>
          <w:rFonts w:hint="cs"/>
          <w:sz w:val="24"/>
          <w:rtl/>
        </w:rPr>
      </w:pPr>
    </w:p>
    <w:p w14:paraId="2F4E4E93" w14:textId="77777777" w:rsidR="00DE4DFB" w:rsidRPr="00DE4DFB" w:rsidRDefault="00DE4DFB" w:rsidP="00DE4DFB">
      <w:pPr>
        <w:bidi/>
        <w:rPr>
          <w:rFonts w:cs="David" w:hint="cs"/>
          <w:rtl/>
        </w:rPr>
      </w:pPr>
      <w:r w:rsidRPr="00DE4DFB">
        <w:rPr>
          <w:rFonts w:cs="David" w:hint="cs"/>
          <w:rtl/>
        </w:rPr>
        <w:tab/>
        <w:t xml:space="preserve"> אז אני מתנגד להתפלגות.</w:t>
      </w:r>
    </w:p>
    <w:p w14:paraId="6A292F4C" w14:textId="77777777" w:rsidR="00DE4DFB" w:rsidRPr="00DE4DFB" w:rsidRDefault="00DE4DFB" w:rsidP="00DE4DFB">
      <w:pPr>
        <w:bidi/>
        <w:rPr>
          <w:rFonts w:cs="David" w:hint="cs"/>
          <w:rtl/>
        </w:rPr>
      </w:pPr>
    </w:p>
    <w:p w14:paraId="490864E7" w14:textId="77777777" w:rsidR="00DE4DFB" w:rsidRPr="00DE4DFB" w:rsidRDefault="00DE4DFB" w:rsidP="00DE4DFB">
      <w:pPr>
        <w:bidi/>
        <w:rPr>
          <w:rFonts w:cs="David"/>
        </w:rPr>
      </w:pPr>
      <w:r w:rsidRPr="00DE4DFB">
        <w:rPr>
          <w:rFonts w:cs="David" w:hint="cs"/>
          <w:u w:val="single"/>
          <w:rtl/>
        </w:rPr>
        <w:t>היו"ר דוד טל:</w:t>
      </w:r>
    </w:p>
    <w:p w14:paraId="6213DA24" w14:textId="77777777" w:rsidR="00DE4DFB" w:rsidRPr="00DE4DFB" w:rsidRDefault="00DE4DFB" w:rsidP="00DE4DFB">
      <w:pPr>
        <w:bidi/>
        <w:rPr>
          <w:rFonts w:cs="David" w:hint="cs"/>
          <w:rtl/>
        </w:rPr>
      </w:pPr>
    </w:p>
    <w:p w14:paraId="2EA48A52" w14:textId="77777777" w:rsidR="00DE4DFB" w:rsidRPr="00DE4DFB" w:rsidRDefault="00DE4DFB" w:rsidP="00DE4DFB">
      <w:pPr>
        <w:bidi/>
        <w:rPr>
          <w:rFonts w:cs="David" w:hint="cs"/>
          <w:rtl/>
        </w:rPr>
      </w:pPr>
      <w:r w:rsidRPr="00DE4DFB">
        <w:rPr>
          <w:rFonts w:cs="David" w:hint="cs"/>
          <w:rtl/>
        </w:rPr>
        <w:tab/>
        <w:t>מצביעים רק על ההתפלגות, ואם היא תאושר נעבור לסעיף השני שהם רואים עצמם כמייצגים ונעבור לסעיף השלישי בעניין השם.</w:t>
      </w:r>
    </w:p>
    <w:p w14:paraId="795B2D33" w14:textId="77777777" w:rsidR="00DE4DFB" w:rsidRPr="00DE4DFB" w:rsidRDefault="00DE4DFB" w:rsidP="00DE4DFB">
      <w:pPr>
        <w:bidi/>
        <w:rPr>
          <w:rFonts w:cs="David" w:hint="cs"/>
          <w:rtl/>
        </w:rPr>
      </w:pPr>
    </w:p>
    <w:p w14:paraId="39E1ED52"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2B5A3CEE" w14:textId="77777777" w:rsidR="00DE4DFB" w:rsidRPr="00DE4DFB" w:rsidRDefault="00DE4DFB" w:rsidP="00DE4DFB">
      <w:pPr>
        <w:bidi/>
        <w:rPr>
          <w:rFonts w:cs="David" w:hint="cs"/>
          <w:rtl/>
        </w:rPr>
      </w:pPr>
    </w:p>
    <w:p w14:paraId="3FE03DA5" w14:textId="77777777" w:rsidR="00DE4DFB" w:rsidRPr="00DE4DFB" w:rsidRDefault="00DE4DFB" w:rsidP="00DE4DFB">
      <w:pPr>
        <w:bidi/>
        <w:rPr>
          <w:rFonts w:cs="David" w:hint="cs"/>
          <w:rtl/>
        </w:rPr>
      </w:pPr>
      <w:r w:rsidRPr="00DE4DFB">
        <w:rPr>
          <w:rFonts w:cs="David" w:hint="cs"/>
          <w:rtl/>
        </w:rPr>
        <w:tab/>
        <w:t>מה מותנה?</w:t>
      </w:r>
    </w:p>
    <w:p w14:paraId="18A9ABD9" w14:textId="77777777" w:rsidR="00DE4DFB" w:rsidRPr="00DE4DFB" w:rsidRDefault="00DE4DFB" w:rsidP="00DE4DFB">
      <w:pPr>
        <w:bidi/>
        <w:rPr>
          <w:rFonts w:cs="David" w:hint="cs"/>
          <w:rtl/>
        </w:rPr>
      </w:pPr>
    </w:p>
    <w:p w14:paraId="4032738E" w14:textId="77777777" w:rsidR="00DE4DFB" w:rsidRPr="00DE4DFB" w:rsidRDefault="00DE4DFB" w:rsidP="00DE4DFB">
      <w:pPr>
        <w:bidi/>
        <w:rPr>
          <w:rFonts w:cs="David"/>
        </w:rPr>
      </w:pPr>
      <w:r w:rsidRPr="00DE4DFB">
        <w:rPr>
          <w:rFonts w:cs="David" w:hint="cs"/>
          <w:u w:val="single"/>
          <w:rtl/>
        </w:rPr>
        <w:t>היו"ר דוד טל:</w:t>
      </w:r>
    </w:p>
    <w:p w14:paraId="6A87F29D" w14:textId="77777777" w:rsidR="00DE4DFB" w:rsidRPr="00DE4DFB" w:rsidRDefault="00DE4DFB" w:rsidP="00DE4DFB">
      <w:pPr>
        <w:bidi/>
        <w:rPr>
          <w:rFonts w:cs="David" w:hint="cs"/>
          <w:rtl/>
        </w:rPr>
      </w:pPr>
    </w:p>
    <w:p w14:paraId="7C735DAE" w14:textId="77777777" w:rsidR="00DE4DFB" w:rsidRPr="00DE4DFB" w:rsidRDefault="00DE4DFB" w:rsidP="00DE4DFB">
      <w:pPr>
        <w:bidi/>
        <w:rPr>
          <w:rFonts w:cs="David" w:hint="cs"/>
          <w:rtl/>
        </w:rPr>
      </w:pPr>
      <w:r w:rsidRPr="00DE4DFB">
        <w:rPr>
          <w:rFonts w:cs="David" w:hint="cs"/>
          <w:rtl/>
        </w:rPr>
        <w:tab/>
        <w:t>אם לא תאשר התפלגות אין מה לדבר בסעיפים השני והשלישי.</w:t>
      </w:r>
    </w:p>
    <w:p w14:paraId="70DDC495" w14:textId="77777777" w:rsidR="00DE4DFB" w:rsidRPr="00DE4DFB" w:rsidRDefault="00DE4DFB" w:rsidP="00DE4DFB">
      <w:pPr>
        <w:bidi/>
        <w:rPr>
          <w:rFonts w:cs="David" w:hint="cs"/>
          <w:rtl/>
        </w:rPr>
      </w:pPr>
    </w:p>
    <w:p w14:paraId="06CB8962"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496234D1" w14:textId="77777777" w:rsidR="00DE4DFB" w:rsidRPr="00DE4DFB" w:rsidRDefault="00DE4DFB" w:rsidP="00DE4DFB">
      <w:pPr>
        <w:bidi/>
        <w:rPr>
          <w:rFonts w:cs="David" w:hint="cs"/>
          <w:rtl/>
        </w:rPr>
      </w:pPr>
    </w:p>
    <w:p w14:paraId="579102F3" w14:textId="77777777" w:rsidR="00DE4DFB" w:rsidRPr="00DE4DFB" w:rsidRDefault="00DE4DFB" w:rsidP="00DE4DFB">
      <w:pPr>
        <w:bidi/>
        <w:rPr>
          <w:rFonts w:cs="David" w:hint="cs"/>
          <w:rtl/>
        </w:rPr>
      </w:pPr>
      <w:r w:rsidRPr="00DE4DFB">
        <w:rPr>
          <w:rFonts w:cs="David" w:hint="cs"/>
          <w:rtl/>
        </w:rPr>
        <w:tab/>
        <w:t xml:space="preserve"> אבל השאלה האם מבחינתם, אם לא מאושרים ההיבטים האחרים- -</w:t>
      </w:r>
    </w:p>
    <w:p w14:paraId="712B19FD" w14:textId="77777777" w:rsidR="00DE4DFB" w:rsidRPr="00DE4DFB" w:rsidRDefault="00DE4DFB" w:rsidP="00DE4DFB">
      <w:pPr>
        <w:bidi/>
        <w:rPr>
          <w:rFonts w:cs="David" w:hint="cs"/>
          <w:rtl/>
        </w:rPr>
      </w:pPr>
    </w:p>
    <w:p w14:paraId="1D90E677" w14:textId="77777777" w:rsidR="00DE4DFB" w:rsidRPr="00DE4DFB" w:rsidRDefault="00DE4DFB" w:rsidP="00DE4DFB">
      <w:pPr>
        <w:bidi/>
        <w:rPr>
          <w:rFonts w:cs="David"/>
        </w:rPr>
      </w:pPr>
      <w:r w:rsidRPr="00DE4DFB">
        <w:rPr>
          <w:rFonts w:cs="David" w:hint="cs"/>
          <w:u w:val="single"/>
          <w:rtl/>
        </w:rPr>
        <w:t>היו"ר דוד טל:</w:t>
      </w:r>
    </w:p>
    <w:p w14:paraId="5AE617E7" w14:textId="77777777" w:rsidR="00DE4DFB" w:rsidRPr="00DE4DFB" w:rsidRDefault="00DE4DFB" w:rsidP="00DE4DFB">
      <w:pPr>
        <w:bidi/>
        <w:rPr>
          <w:rFonts w:cs="David" w:hint="cs"/>
          <w:rtl/>
        </w:rPr>
      </w:pPr>
    </w:p>
    <w:p w14:paraId="482FED5B" w14:textId="77777777" w:rsidR="00DE4DFB" w:rsidRPr="00DE4DFB" w:rsidRDefault="00DE4DFB" w:rsidP="00DE4DFB">
      <w:pPr>
        <w:bidi/>
        <w:rPr>
          <w:rFonts w:cs="David" w:hint="cs"/>
          <w:rtl/>
        </w:rPr>
      </w:pPr>
      <w:r w:rsidRPr="00DE4DFB">
        <w:rPr>
          <w:rFonts w:cs="David" w:hint="cs"/>
          <w:rtl/>
        </w:rPr>
        <w:tab/>
        <w:t>אני לא יודע מה מבחינתם.</w:t>
      </w:r>
    </w:p>
    <w:p w14:paraId="71B1A03C" w14:textId="77777777" w:rsidR="00DE4DFB" w:rsidRPr="00DE4DFB" w:rsidRDefault="00DE4DFB" w:rsidP="00DE4DFB">
      <w:pPr>
        <w:bidi/>
        <w:rPr>
          <w:rFonts w:cs="David" w:hint="cs"/>
          <w:rtl/>
        </w:rPr>
      </w:pPr>
    </w:p>
    <w:p w14:paraId="465D1861"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7C7D215E" w14:textId="77777777" w:rsidR="00DE4DFB" w:rsidRPr="00DE4DFB" w:rsidRDefault="00DE4DFB" w:rsidP="00DE4DFB">
      <w:pPr>
        <w:bidi/>
        <w:rPr>
          <w:rFonts w:cs="David" w:hint="cs"/>
          <w:rtl/>
        </w:rPr>
      </w:pPr>
    </w:p>
    <w:p w14:paraId="67761512" w14:textId="77777777" w:rsidR="00DE4DFB" w:rsidRDefault="00DE4DFB" w:rsidP="00DE4DFB">
      <w:pPr>
        <w:bidi/>
        <w:ind w:firstLine="567"/>
        <w:rPr>
          <w:rFonts w:cs="David" w:hint="cs"/>
          <w:rtl/>
        </w:rPr>
      </w:pPr>
      <w:r w:rsidRPr="00DE4DFB">
        <w:rPr>
          <w:rFonts w:cs="David" w:hint="cs"/>
          <w:rtl/>
        </w:rPr>
        <w:t xml:space="preserve">הם ביקשו להתפלג. זה עניינך לחשוב האם ההסכם מראה גם שאם לא תאושר ההתפלגות, כי ההסכם הזה נגוע בהוראות שאינן עולות בקנה אחד עם החוק, האם הם עדיין רוצים להתפלג </w:t>
      </w:r>
    </w:p>
    <w:p w14:paraId="3813528B" w14:textId="77777777" w:rsidR="00DE4DFB" w:rsidRDefault="00DE4DFB" w:rsidP="00DE4DFB">
      <w:pPr>
        <w:bidi/>
        <w:ind w:firstLine="567"/>
        <w:rPr>
          <w:rFonts w:cs="David" w:hint="cs"/>
          <w:rtl/>
        </w:rPr>
      </w:pPr>
    </w:p>
    <w:p w14:paraId="585273C3" w14:textId="77777777" w:rsidR="00DE4DFB" w:rsidRDefault="00DE4DFB" w:rsidP="00DE4DFB">
      <w:pPr>
        <w:bidi/>
        <w:ind w:firstLine="567"/>
        <w:rPr>
          <w:rFonts w:cs="David" w:hint="cs"/>
          <w:rtl/>
        </w:rPr>
      </w:pPr>
    </w:p>
    <w:p w14:paraId="6E2FF4CD" w14:textId="77777777" w:rsidR="00DE4DFB" w:rsidRDefault="00DE4DFB" w:rsidP="00DE4DFB">
      <w:pPr>
        <w:bidi/>
        <w:ind w:firstLine="567"/>
        <w:rPr>
          <w:rFonts w:cs="David" w:hint="cs"/>
          <w:rtl/>
        </w:rPr>
      </w:pPr>
    </w:p>
    <w:p w14:paraId="40CF4B11" w14:textId="77777777" w:rsidR="00DE4DFB" w:rsidRDefault="00DE4DFB" w:rsidP="00DE4DFB">
      <w:pPr>
        <w:bidi/>
        <w:ind w:firstLine="567"/>
        <w:rPr>
          <w:rFonts w:cs="David" w:hint="cs"/>
          <w:rtl/>
        </w:rPr>
      </w:pPr>
    </w:p>
    <w:p w14:paraId="6B7FA8E9" w14:textId="77777777" w:rsidR="00DE4DFB" w:rsidRPr="00DE4DFB" w:rsidRDefault="00DE4DFB" w:rsidP="00DE4DFB">
      <w:pPr>
        <w:bidi/>
        <w:ind w:firstLine="567"/>
        <w:rPr>
          <w:rFonts w:cs="David" w:hint="cs"/>
          <w:rtl/>
        </w:rPr>
      </w:pPr>
      <w:r w:rsidRPr="00DE4DFB">
        <w:rPr>
          <w:rFonts w:cs="David" w:hint="cs"/>
          <w:rtl/>
        </w:rPr>
        <w:t>או לא. אבל זה לא מה שהם אומרים. אתה יכול לעשות את השיקולים שלך כפי שאתה עושה אותם- -</w:t>
      </w:r>
    </w:p>
    <w:p w14:paraId="1B7FD567" w14:textId="77777777" w:rsidR="00DE4DFB" w:rsidRPr="00DE4DFB" w:rsidRDefault="00DE4DFB" w:rsidP="00DE4DFB">
      <w:pPr>
        <w:bidi/>
        <w:rPr>
          <w:rFonts w:cs="David" w:hint="cs"/>
          <w:rtl/>
        </w:rPr>
      </w:pPr>
    </w:p>
    <w:p w14:paraId="122A937B" w14:textId="77777777" w:rsidR="00DE4DFB" w:rsidRPr="00DE4DFB" w:rsidRDefault="00DE4DFB" w:rsidP="00DE4DFB">
      <w:pPr>
        <w:bidi/>
        <w:rPr>
          <w:rFonts w:cs="David" w:hint="cs"/>
          <w:rtl/>
        </w:rPr>
      </w:pPr>
      <w:r w:rsidRPr="00DE4DFB">
        <w:rPr>
          <w:rFonts w:cs="David" w:hint="cs"/>
          <w:u w:val="single"/>
          <w:rtl/>
        </w:rPr>
        <w:t>משה שרוני:</w:t>
      </w:r>
    </w:p>
    <w:p w14:paraId="06689EF8" w14:textId="77777777" w:rsidR="00DE4DFB" w:rsidRPr="00DE4DFB" w:rsidRDefault="00DE4DFB" w:rsidP="00DE4DFB">
      <w:pPr>
        <w:bidi/>
        <w:rPr>
          <w:rFonts w:cs="David" w:hint="cs"/>
          <w:rtl/>
        </w:rPr>
      </w:pPr>
    </w:p>
    <w:p w14:paraId="76A735EE" w14:textId="77777777" w:rsidR="00DE4DFB" w:rsidRPr="00DE4DFB" w:rsidRDefault="00DE4DFB" w:rsidP="00DE4DFB">
      <w:pPr>
        <w:bidi/>
        <w:rPr>
          <w:rFonts w:cs="David" w:hint="cs"/>
          <w:rtl/>
        </w:rPr>
      </w:pPr>
      <w:r w:rsidRPr="00DE4DFB">
        <w:rPr>
          <w:rFonts w:cs="David" w:hint="cs"/>
          <w:rtl/>
        </w:rPr>
        <w:tab/>
        <w:t>גברת היועצת המשפטית, ההתפלגות היא עובדה מוגמרת. נקודה.</w:t>
      </w:r>
    </w:p>
    <w:p w14:paraId="07CCE141" w14:textId="77777777" w:rsidR="00DE4DFB" w:rsidRPr="00DE4DFB" w:rsidRDefault="00DE4DFB" w:rsidP="00DE4DFB">
      <w:pPr>
        <w:bidi/>
        <w:rPr>
          <w:rFonts w:cs="David" w:hint="cs"/>
          <w:rtl/>
        </w:rPr>
      </w:pPr>
    </w:p>
    <w:p w14:paraId="59EA1C68" w14:textId="77777777" w:rsidR="00DE4DFB" w:rsidRPr="00DE4DFB" w:rsidRDefault="00DE4DFB" w:rsidP="00DE4DFB">
      <w:pPr>
        <w:bidi/>
        <w:rPr>
          <w:rFonts w:cs="David" w:hint="cs"/>
          <w:u w:val="single"/>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0550988D" w14:textId="77777777" w:rsidR="00DE4DFB" w:rsidRPr="00DE4DFB" w:rsidRDefault="00DE4DFB" w:rsidP="00DE4DFB">
      <w:pPr>
        <w:bidi/>
        <w:rPr>
          <w:rFonts w:cs="David" w:hint="cs"/>
          <w:u w:val="single"/>
          <w:rtl/>
        </w:rPr>
      </w:pPr>
    </w:p>
    <w:p w14:paraId="7FF919BB" w14:textId="77777777" w:rsidR="00DE4DFB" w:rsidRPr="00DE4DFB" w:rsidRDefault="00DE4DFB" w:rsidP="00DE4DFB">
      <w:pPr>
        <w:bidi/>
        <w:rPr>
          <w:rFonts w:cs="David" w:hint="cs"/>
          <w:rtl/>
        </w:rPr>
      </w:pPr>
      <w:r w:rsidRPr="00DE4DFB">
        <w:rPr>
          <w:rFonts w:cs="David" w:hint="cs"/>
          <w:rtl/>
        </w:rPr>
        <w:tab/>
        <w:t xml:space="preserve"> הרי הדברים עולים ומבצבצים, וסימני האמת נמצאים. זה עניין שלך לשקול כפי שאתה מבין.</w:t>
      </w:r>
    </w:p>
    <w:p w14:paraId="125D2A33" w14:textId="77777777" w:rsidR="00DE4DFB" w:rsidRPr="00DE4DFB" w:rsidRDefault="00DE4DFB" w:rsidP="00DE4DFB">
      <w:pPr>
        <w:bidi/>
        <w:rPr>
          <w:rFonts w:cs="David" w:hint="cs"/>
          <w:rtl/>
        </w:rPr>
      </w:pPr>
    </w:p>
    <w:p w14:paraId="1B28A565"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015DD662" w14:textId="77777777" w:rsidR="00DE4DFB" w:rsidRPr="00DE4DFB" w:rsidRDefault="00DE4DFB" w:rsidP="00DE4DFB">
      <w:pPr>
        <w:bidi/>
        <w:rPr>
          <w:rFonts w:cs="David" w:hint="cs"/>
          <w:rtl/>
        </w:rPr>
      </w:pPr>
    </w:p>
    <w:p w14:paraId="07F6140B" w14:textId="77777777" w:rsidR="00DE4DFB" w:rsidRPr="00DE4DFB" w:rsidRDefault="00DE4DFB" w:rsidP="00DE4DFB">
      <w:pPr>
        <w:bidi/>
        <w:ind w:left="570"/>
        <w:rPr>
          <w:rFonts w:cs="David" w:hint="cs"/>
          <w:rtl/>
        </w:rPr>
      </w:pPr>
      <w:r w:rsidRPr="00DE4DFB">
        <w:rPr>
          <w:rFonts w:cs="David" w:hint="cs"/>
          <w:rtl/>
        </w:rPr>
        <w:t xml:space="preserve">השאלה היא האם ההסכם תקף ברגע שמאשרים את ההתפלגות </w:t>
      </w:r>
      <w:r w:rsidRPr="00DE4DFB">
        <w:rPr>
          <w:rFonts w:cs="David"/>
          <w:rtl/>
        </w:rPr>
        <w:t>–</w:t>
      </w:r>
      <w:r w:rsidRPr="00DE4DFB">
        <w:rPr>
          <w:rFonts w:cs="David" w:hint="cs"/>
          <w:rtl/>
        </w:rPr>
        <w:t xml:space="preserve"> כן או לא?</w:t>
      </w:r>
    </w:p>
    <w:p w14:paraId="066BA472" w14:textId="77777777" w:rsidR="00DE4DFB" w:rsidRPr="00DE4DFB" w:rsidRDefault="00DE4DFB" w:rsidP="00DE4DFB">
      <w:pPr>
        <w:bidi/>
        <w:rPr>
          <w:rFonts w:cs="David" w:hint="cs"/>
          <w:rtl/>
        </w:rPr>
      </w:pPr>
    </w:p>
    <w:p w14:paraId="6A905C1A"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3F2A39DC" w14:textId="77777777" w:rsidR="00DE4DFB" w:rsidRPr="00DE4DFB" w:rsidRDefault="00DE4DFB" w:rsidP="00DE4DFB">
      <w:pPr>
        <w:bidi/>
        <w:rPr>
          <w:rFonts w:cs="David" w:hint="cs"/>
          <w:rtl/>
        </w:rPr>
      </w:pPr>
    </w:p>
    <w:p w14:paraId="51FA7800" w14:textId="77777777" w:rsidR="00DE4DFB" w:rsidRPr="00DE4DFB" w:rsidRDefault="00DE4DFB" w:rsidP="00DE4DFB">
      <w:pPr>
        <w:bidi/>
        <w:rPr>
          <w:rFonts w:cs="David" w:hint="cs"/>
          <w:rtl/>
        </w:rPr>
      </w:pPr>
      <w:r w:rsidRPr="00DE4DFB">
        <w:rPr>
          <w:rFonts w:cs="David" w:hint="cs"/>
          <w:rtl/>
        </w:rPr>
        <w:tab/>
        <w:t xml:space="preserve"> אין לך הליך לבחון את ההסכם. אתה יכול להביא בחשבון את הוראות ההסכם ולהביא בחשבון את העובדה שכשלעצמו הוא מערער את אותה תקינות שעליה הצבעתי בשאלה שעומדת על הפרק, האם לאשר את ההתפלגות או לא.</w:t>
      </w:r>
    </w:p>
    <w:p w14:paraId="10DA71FE" w14:textId="77777777" w:rsidR="00DE4DFB" w:rsidRPr="00DE4DFB" w:rsidRDefault="00DE4DFB" w:rsidP="00DE4DFB">
      <w:pPr>
        <w:bidi/>
        <w:rPr>
          <w:rFonts w:cs="David" w:hint="cs"/>
          <w:rtl/>
        </w:rPr>
      </w:pPr>
    </w:p>
    <w:p w14:paraId="2753D685"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56597D76" w14:textId="77777777" w:rsidR="00DE4DFB" w:rsidRPr="00DE4DFB" w:rsidRDefault="00DE4DFB" w:rsidP="00DE4DFB">
      <w:pPr>
        <w:bidi/>
        <w:rPr>
          <w:rFonts w:cs="David" w:hint="cs"/>
          <w:rtl/>
        </w:rPr>
      </w:pPr>
    </w:p>
    <w:p w14:paraId="422F0D35" w14:textId="77777777" w:rsidR="00DE4DFB" w:rsidRPr="00DE4DFB" w:rsidRDefault="00DE4DFB" w:rsidP="00DE4DFB">
      <w:pPr>
        <w:bidi/>
        <w:rPr>
          <w:rFonts w:cs="David" w:hint="cs"/>
          <w:rtl/>
        </w:rPr>
      </w:pPr>
      <w:r w:rsidRPr="00DE4DFB">
        <w:rPr>
          <w:rFonts w:cs="David" w:hint="cs"/>
          <w:rtl/>
        </w:rPr>
        <w:tab/>
        <w:t>מישהו גילה את דעתו ואמר לי שאם הם יתפלגו יש סיכוי שהם יהיו בקואליציה, ואם הם לא יתפלגו הם יהפכו להיות אופוזיציה.</w:t>
      </w:r>
    </w:p>
    <w:p w14:paraId="221A6EF7" w14:textId="77777777" w:rsidR="00DE4DFB" w:rsidRPr="00DE4DFB" w:rsidRDefault="00DE4DFB" w:rsidP="00DE4DFB">
      <w:pPr>
        <w:bidi/>
        <w:rPr>
          <w:rFonts w:cs="David" w:hint="cs"/>
          <w:rtl/>
        </w:rPr>
      </w:pPr>
    </w:p>
    <w:p w14:paraId="6B1FC2DC"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3C83568D" w14:textId="77777777" w:rsidR="00DE4DFB" w:rsidRPr="00DE4DFB" w:rsidRDefault="00DE4DFB" w:rsidP="00DE4DFB">
      <w:pPr>
        <w:bidi/>
        <w:rPr>
          <w:rFonts w:cs="David" w:hint="cs"/>
          <w:rtl/>
        </w:rPr>
      </w:pPr>
    </w:p>
    <w:p w14:paraId="159C36F7" w14:textId="77777777" w:rsidR="00DE4DFB" w:rsidRPr="00DE4DFB" w:rsidRDefault="00DE4DFB" w:rsidP="00DE4DFB">
      <w:pPr>
        <w:bidi/>
        <w:rPr>
          <w:rFonts w:cs="David" w:hint="cs"/>
          <w:rtl/>
        </w:rPr>
      </w:pPr>
      <w:r w:rsidRPr="00DE4DFB">
        <w:rPr>
          <w:rFonts w:cs="David" w:hint="cs"/>
          <w:rtl/>
        </w:rPr>
        <w:tab/>
        <w:t xml:space="preserve"> מה זה קשור?</w:t>
      </w:r>
    </w:p>
    <w:p w14:paraId="24F5701C" w14:textId="77777777" w:rsidR="00DE4DFB" w:rsidRPr="00DE4DFB" w:rsidRDefault="00DE4DFB" w:rsidP="00DE4DFB">
      <w:pPr>
        <w:bidi/>
        <w:rPr>
          <w:rFonts w:cs="David" w:hint="cs"/>
          <w:rtl/>
        </w:rPr>
      </w:pPr>
    </w:p>
    <w:p w14:paraId="76DA957F" w14:textId="77777777" w:rsidR="00DE4DFB" w:rsidRPr="00DE4DFB" w:rsidRDefault="00DE4DFB" w:rsidP="00DE4DFB">
      <w:pPr>
        <w:bidi/>
        <w:rPr>
          <w:rFonts w:cs="David" w:hint="cs"/>
          <w:u w:val="single"/>
          <w:rtl/>
        </w:rPr>
      </w:pPr>
      <w:r w:rsidRPr="00DE4DFB">
        <w:rPr>
          <w:rFonts w:cs="David" w:hint="cs"/>
          <w:u w:val="single"/>
          <w:rtl/>
        </w:rPr>
        <w:t>קריאות:</w:t>
      </w:r>
    </w:p>
    <w:p w14:paraId="3AA6133C" w14:textId="77777777" w:rsidR="00DE4DFB" w:rsidRPr="00DE4DFB" w:rsidRDefault="00DE4DFB" w:rsidP="00DE4DFB">
      <w:pPr>
        <w:bidi/>
        <w:rPr>
          <w:rFonts w:cs="David" w:hint="cs"/>
          <w:u w:val="single"/>
          <w:rtl/>
        </w:rPr>
      </w:pPr>
    </w:p>
    <w:p w14:paraId="103CC66F" w14:textId="77777777" w:rsidR="00DE4DFB" w:rsidRPr="00DE4DFB" w:rsidRDefault="00DE4DFB" w:rsidP="00DE4DFB">
      <w:pPr>
        <w:bidi/>
        <w:rPr>
          <w:rFonts w:cs="David" w:hint="cs"/>
          <w:rtl/>
        </w:rPr>
      </w:pPr>
      <w:r w:rsidRPr="00DE4DFB">
        <w:rPr>
          <w:rFonts w:cs="David" w:hint="cs"/>
          <w:rtl/>
        </w:rPr>
        <w:tab/>
        <w:t>- - -</w:t>
      </w:r>
    </w:p>
    <w:p w14:paraId="06953771" w14:textId="77777777" w:rsidR="00DE4DFB" w:rsidRPr="00DE4DFB" w:rsidRDefault="00DE4DFB" w:rsidP="00DE4DFB">
      <w:pPr>
        <w:bidi/>
        <w:rPr>
          <w:rFonts w:cs="David" w:hint="cs"/>
          <w:rtl/>
        </w:rPr>
      </w:pPr>
    </w:p>
    <w:p w14:paraId="257C967C" w14:textId="77777777" w:rsidR="00DE4DFB" w:rsidRPr="00DE4DFB" w:rsidRDefault="00DE4DFB" w:rsidP="00DE4DFB">
      <w:pPr>
        <w:bidi/>
        <w:rPr>
          <w:rFonts w:cs="David"/>
        </w:rPr>
      </w:pPr>
      <w:r w:rsidRPr="00DE4DFB">
        <w:rPr>
          <w:rFonts w:cs="David" w:hint="cs"/>
          <w:u w:val="single"/>
          <w:rtl/>
        </w:rPr>
        <w:t>היו"ר דוד טל:</w:t>
      </w:r>
    </w:p>
    <w:p w14:paraId="37A5E1DF" w14:textId="77777777" w:rsidR="00DE4DFB" w:rsidRPr="00DE4DFB" w:rsidRDefault="00DE4DFB" w:rsidP="00DE4DFB">
      <w:pPr>
        <w:bidi/>
        <w:rPr>
          <w:rFonts w:cs="David" w:hint="cs"/>
          <w:rtl/>
        </w:rPr>
      </w:pPr>
    </w:p>
    <w:p w14:paraId="71D70525" w14:textId="77777777" w:rsidR="00DE4DFB" w:rsidRPr="00DE4DFB" w:rsidRDefault="00DE4DFB" w:rsidP="00DE4DFB">
      <w:pPr>
        <w:bidi/>
        <w:rPr>
          <w:rFonts w:cs="David" w:hint="cs"/>
          <w:rtl/>
        </w:rPr>
      </w:pPr>
      <w:r w:rsidRPr="00DE4DFB">
        <w:rPr>
          <w:rFonts w:cs="David" w:hint="cs"/>
          <w:rtl/>
        </w:rPr>
        <w:tab/>
        <w:t>אני רק אומר מה אמר לי חבר בנושא הזה.</w:t>
      </w:r>
    </w:p>
    <w:p w14:paraId="60ED542D" w14:textId="77777777" w:rsidR="00DE4DFB" w:rsidRPr="00DE4DFB" w:rsidRDefault="00DE4DFB" w:rsidP="00DE4DFB">
      <w:pPr>
        <w:bidi/>
        <w:rPr>
          <w:rFonts w:cs="David" w:hint="cs"/>
          <w:rtl/>
        </w:rPr>
      </w:pPr>
    </w:p>
    <w:p w14:paraId="0BC32661" w14:textId="77777777" w:rsidR="00DE4DFB" w:rsidRPr="00DE4DFB" w:rsidRDefault="00DE4DFB" w:rsidP="00DE4DFB">
      <w:pPr>
        <w:bidi/>
        <w:rPr>
          <w:rFonts w:cs="David" w:hint="cs"/>
          <w:rtl/>
        </w:rPr>
      </w:pPr>
      <w:r w:rsidRPr="00DE4DFB">
        <w:rPr>
          <w:rFonts w:cs="David" w:hint="cs"/>
          <w:u w:val="single"/>
          <w:rtl/>
        </w:rPr>
        <w:t>משה שרוני:</w:t>
      </w:r>
    </w:p>
    <w:p w14:paraId="58A41D85" w14:textId="77777777" w:rsidR="00DE4DFB" w:rsidRPr="00DE4DFB" w:rsidRDefault="00DE4DFB" w:rsidP="00DE4DFB">
      <w:pPr>
        <w:bidi/>
        <w:rPr>
          <w:rFonts w:cs="David" w:hint="cs"/>
          <w:rtl/>
        </w:rPr>
      </w:pPr>
    </w:p>
    <w:p w14:paraId="2B0D5FB1" w14:textId="77777777" w:rsidR="00DE4DFB" w:rsidRPr="00DE4DFB" w:rsidRDefault="00DE4DFB" w:rsidP="00DE4DFB">
      <w:pPr>
        <w:bidi/>
        <w:rPr>
          <w:rFonts w:cs="David" w:hint="cs"/>
          <w:rtl/>
        </w:rPr>
      </w:pPr>
      <w:r w:rsidRPr="00DE4DFB">
        <w:rPr>
          <w:rFonts w:cs="David" w:hint="cs"/>
          <w:rtl/>
        </w:rPr>
        <w:tab/>
        <w:t xml:space="preserve"> אתה תראה בהצבעות. תתכוננו לבחירות.</w:t>
      </w:r>
    </w:p>
    <w:p w14:paraId="3B1CE41D" w14:textId="77777777" w:rsidR="00DE4DFB" w:rsidRPr="00DE4DFB" w:rsidRDefault="00DE4DFB" w:rsidP="00DE4DFB">
      <w:pPr>
        <w:bidi/>
        <w:rPr>
          <w:rFonts w:cs="David" w:hint="cs"/>
          <w:rtl/>
        </w:rPr>
      </w:pPr>
    </w:p>
    <w:p w14:paraId="5E680C11" w14:textId="77777777" w:rsidR="00DE4DFB" w:rsidRPr="00DE4DFB" w:rsidRDefault="00DE4DFB" w:rsidP="00DE4DFB">
      <w:pPr>
        <w:bidi/>
        <w:rPr>
          <w:rFonts w:cs="David" w:hint="cs"/>
          <w:rtl/>
        </w:rPr>
      </w:pPr>
      <w:r w:rsidRPr="00DE4DFB">
        <w:rPr>
          <w:rFonts w:cs="David" w:hint="cs"/>
          <w:u w:val="single"/>
          <w:rtl/>
        </w:rPr>
        <w:t>נסים זאב:</w:t>
      </w:r>
    </w:p>
    <w:p w14:paraId="58A3D8B8" w14:textId="77777777" w:rsidR="00DE4DFB" w:rsidRPr="00DE4DFB" w:rsidRDefault="00DE4DFB" w:rsidP="00DE4DFB">
      <w:pPr>
        <w:bidi/>
        <w:rPr>
          <w:rFonts w:cs="David" w:hint="cs"/>
          <w:rtl/>
        </w:rPr>
      </w:pPr>
    </w:p>
    <w:p w14:paraId="20BDDDF1" w14:textId="77777777" w:rsidR="00DE4DFB" w:rsidRPr="00DE4DFB" w:rsidRDefault="00DE4DFB" w:rsidP="00DE4DFB">
      <w:pPr>
        <w:bidi/>
        <w:rPr>
          <w:rFonts w:cs="David" w:hint="cs"/>
          <w:rtl/>
        </w:rPr>
      </w:pPr>
      <w:r w:rsidRPr="00DE4DFB">
        <w:rPr>
          <w:rFonts w:cs="David" w:hint="cs"/>
          <w:rtl/>
        </w:rPr>
        <w:tab/>
        <w:t xml:space="preserve">אדוני, מותר לי להתחיל בפסוק? </w:t>
      </w:r>
    </w:p>
    <w:p w14:paraId="2EF82AE3" w14:textId="77777777" w:rsidR="00DE4DFB" w:rsidRPr="00DE4DFB" w:rsidRDefault="00DE4DFB" w:rsidP="00DE4DFB">
      <w:pPr>
        <w:bidi/>
        <w:rPr>
          <w:rFonts w:cs="David" w:hint="cs"/>
          <w:rtl/>
        </w:rPr>
      </w:pPr>
    </w:p>
    <w:p w14:paraId="0192131F" w14:textId="77777777" w:rsidR="00DE4DFB" w:rsidRPr="00DE4DFB" w:rsidRDefault="00DE4DFB" w:rsidP="00DE4DFB">
      <w:pPr>
        <w:bidi/>
        <w:rPr>
          <w:rFonts w:cs="David"/>
        </w:rPr>
      </w:pPr>
      <w:r w:rsidRPr="00DE4DFB">
        <w:rPr>
          <w:rFonts w:cs="David" w:hint="cs"/>
          <w:u w:val="single"/>
          <w:rtl/>
        </w:rPr>
        <w:t>היו"ר דוד טל:</w:t>
      </w:r>
    </w:p>
    <w:p w14:paraId="5BF438C5" w14:textId="77777777" w:rsidR="00DE4DFB" w:rsidRPr="00DE4DFB" w:rsidRDefault="00DE4DFB" w:rsidP="00DE4DFB">
      <w:pPr>
        <w:bidi/>
        <w:rPr>
          <w:rFonts w:cs="David" w:hint="cs"/>
          <w:rtl/>
        </w:rPr>
      </w:pPr>
    </w:p>
    <w:p w14:paraId="4332B35C" w14:textId="77777777" w:rsidR="00DE4DFB" w:rsidRPr="00DE4DFB" w:rsidRDefault="00DE4DFB" w:rsidP="00DE4DFB">
      <w:pPr>
        <w:bidi/>
        <w:rPr>
          <w:rFonts w:cs="David" w:hint="cs"/>
          <w:rtl/>
        </w:rPr>
      </w:pPr>
      <w:r w:rsidRPr="00DE4DFB">
        <w:rPr>
          <w:rFonts w:cs="David" w:hint="cs"/>
          <w:rtl/>
        </w:rPr>
        <w:tab/>
        <w:t xml:space="preserve">בוודאי. אפילו בדבר תורה. לא על חשבוני. </w:t>
      </w:r>
    </w:p>
    <w:p w14:paraId="0B17B4E7" w14:textId="77777777" w:rsidR="00DE4DFB" w:rsidRPr="00DE4DFB" w:rsidRDefault="00DE4DFB" w:rsidP="00DE4DFB">
      <w:pPr>
        <w:bidi/>
        <w:rPr>
          <w:rFonts w:cs="David" w:hint="cs"/>
          <w:rtl/>
        </w:rPr>
      </w:pPr>
    </w:p>
    <w:p w14:paraId="2783CBA6"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06286EF5" w14:textId="77777777" w:rsidR="00DE4DFB" w:rsidRPr="00DE4DFB" w:rsidRDefault="00DE4DFB" w:rsidP="00DE4DFB">
      <w:pPr>
        <w:tabs>
          <w:tab w:val="left" w:pos="389"/>
          <w:tab w:val="left" w:pos="1930"/>
        </w:tabs>
        <w:bidi/>
        <w:rPr>
          <w:rFonts w:cs="David" w:hint="cs"/>
          <w:rtl/>
        </w:rPr>
      </w:pPr>
    </w:p>
    <w:p w14:paraId="583563B3" w14:textId="77777777" w:rsidR="00DE4DFB" w:rsidRPr="00DE4DFB" w:rsidRDefault="00DE4DFB" w:rsidP="00DE4DFB">
      <w:pPr>
        <w:bidi/>
        <w:rPr>
          <w:rFonts w:cs="David" w:hint="cs"/>
          <w:rtl/>
        </w:rPr>
      </w:pPr>
      <w:r w:rsidRPr="00DE4DFB">
        <w:rPr>
          <w:rFonts w:cs="David" w:hint="cs"/>
          <w:rtl/>
        </w:rPr>
        <w:tab/>
        <w:t xml:space="preserve">יש פסוק: "צדק </w:t>
      </w:r>
      <w:proofErr w:type="spellStart"/>
      <w:r w:rsidRPr="00DE4DFB">
        <w:rPr>
          <w:rFonts w:cs="David" w:hint="cs"/>
          <w:rtl/>
        </w:rPr>
        <w:t>צדק</w:t>
      </w:r>
      <w:proofErr w:type="spellEnd"/>
      <w:r w:rsidRPr="00DE4DFB">
        <w:rPr>
          <w:rFonts w:cs="David" w:hint="cs"/>
          <w:rtl/>
        </w:rPr>
        <w:t xml:space="preserve"> תרדוף למען תחיה". עכשיו אני מבין את הכפל של הצדק: יש צדק חברתי, ויש צדק - -</w:t>
      </w:r>
    </w:p>
    <w:p w14:paraId="133EBACC" w14:textId="77777777" w:rsidR="00DE4DFB" w:rsidRPr="00DE4DFB" w:rsidRDefault="00DE4DFB" w:rsidP="00DE4DFB">
      <w:pPr>
        <w:bidi/>
        <w:rPr>
          <w:rFonts w:cs="David" w:hint="cs"/>
          <w:rtl/>
        </w:rPr>
      </w:pPr>
    </w:p>
    <w:p w14:paraId="6890E5BF" w14:textId="77777777" w:rsidR="00DE4DFB" w:rsidRDefault="00DE4DFB" w:rsidP="00DE4DFB">
      <w:pPr>
        <w:bidi/>
        <w:rPr>
          <w:rFonts w:cs="David" w:hint="cs"/>
          <w:u w:val="single"/>
          <w:rtl/>
        </w:rPr>
      </w:pPr>
    </w:p>
    <w:p w14:paraId="19CAAEB9" w14:textId="77777777" w:rsidR="00DE4DFB" w:rsidRDefault="00DE4DFB" w:rsidP="00DE4DFB">
      <w:pPr>
        <w:bidi/>
        <w:rPr>
          <w:rFonts w:cs="David" w:hint="cs"/>
          <w:u w:val="single"/>
          <w:rtl/>
        </w:rPr>
      </w:pPr>
    </w:p>
    <w:p w14:paraId="0F9DBCFC" w14:textId="77777777" w:rsidR="00DE4DFB" w:rsidRPr="00DE4DFB" w:rsidRDefault="00DE4DFB" w:rsidP="00DE4DFB">
      <w:pPr>
        <w:bidi/>
        <w:rPr>
          <w:rFonts w:cs="David"/>
        </w:rPr>
      </w:pPr>
      <w:r w:rsidRPr="00DE4DFB">
        <w:rPr>
          <w:rFonts w:cs="David" w:hint="cs"/>
          <w:u w:val="single"/>
          <w:rtl/>
        </w:rPr>
        <w:t>היו"ר דוד טל:</w:t>
      </w:r>
    </w:p>
    <w:p w14:paraId="3167D7DB" w14:textId="77777777" w:rsidR="00DE4DFB" w:rsidRPr="00DE4DFB" w:rsidRDefault="00DE4DFB" w:rsidP="00DE4DFB">
      <w:pPr>
        <w:bidi/>
        <w:rPr>
          <w:rFonts w:cs="David" w:hint="cs"/>
          <w:rtl/>
        </w:rPr>
      </w:pPr>
    </w:p>
    <w:p w14:paraId="77D0AAE5" w14:textId="77777777" w:rsidR="00DE4DFB" w:rsidRPr="00DE4DFB" w:rsidRDefault="00DE4DFB" w:rsidP="00DE4DFB">
      <w:pPr>
        <w:bidi/>
        <w:rPr>
          <w:rFonts w:cs="David" w:hint="cs"/>
          <w:rtl/>
        </w:rPr>
      </w:pPr>
      <w:r w:rsidRPr="00DE4DFB">
        <w:rPr>
          <w:rFonts w:cs="David" w:hint="cs"/>
          <w:rtl/>
        </w:rPr>
        <w:tab/>
        <w:t xml:space="preserve">גמלאי. </w:t>
      </w:r>
    </w:p>
    <w:p w14:paraId="1B391831" w14:textId="77777777" w:rsidR="00DE4DFB" w:rsidRPr="00DE4DFB" w:rsidRDefault="00DE4DFB" w:rsidP="00DE4DFB">
      <w:pPr>
        <w:bidi/>
        <w:rPr>
          <w:rFonts w:cs="David" w:hint="cs"/>
          <w:rtl/>
        </w:rPr>
      </w:pPr>
    </w:p>
    <w:p w14:paraId="7861D328"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5BEEB10C" w14:textId="77777777" w:rsidR="00DE4DFB" w:rsidRPr="00DE4DFB" w:rsidRDefault="00DE4DFB" w:rsidP="00DE4DFB">
      <w:pPr>
        <w:tabs>
          <w:tab w:val="left" w:pos="389"/>
          <w:tab w:val="left" w:pos="1930"/>
        </w:tabs>
        <w:bidi/>
        <w:rPr>
          <w:rFonts w:cs="David" w:hint="cs"/>
          <w:rtl/>
        </w:rPr>
      </w:pPr>
    </w:p>
    <w:p w14:paraId="6F0AFB96" w14:textId="77777777" w:rsidR="00DE4DFB" w:rsidRPr="00DE4DFB" w:rsidRDefault="00DE4DFB" w:rsidP="00DE4DFB">
      <w:pPr>
        <w:bidi/>
        <w:rPr>
          <w:rFonts w:cs="David" w:hint="cs"/>
          <w:rtl/>
        </w:rPr>
      </w:pPr>
      <w:r w:rsidRPr="00DE4DFB">
        <w:rPr>
          <w:rFonts w:cs="David" w:hint="cs"/>
          <w:rtl/>
        </w:rPr>
        <w:tab/>
        <w:t xml:space="preserve"> גמלאים. </w:t>
      </w:r>
    </w:p>
    <w:p w14:paraId="1362AEB8" w14:textId="77777777" w:rsidR="00DE4DFB" w:rsidRPr="00DE4DFB" w:rsidRDefault="00DE4DFB" w:rsidP="00DE4DFB">
      <w:pPr>
        <w:bidi/>
        <w:rPr>
          <w:rFonts w:cs="David" w:hint="cs"/>
          <w:rtl/>
        </w:rPr>
      </w:pPr>
    </w:p>
    <w:p w14:paraId="4BD57AD2" w14:textId="77777777" w:rsidR="00DE4DFB" w:rsidRPr="00DE4DFB" w:rsidRDefault="00DE4DFB" w:rsidP="00DE4DFB">
      <w:pPr>
        <w:bidi/>
        <w:ind w:firstLine="567"/>
        <w:rPr>
          <w:rFonts w:cs="David" w:hint="cs"/>
          <w:rtl/>
        </w:rPr>
      </w:pPr>
      <w:r w:rsidRPr="00DE4DFB">
        <w:rPr>
          <w:rFonts w:cs="David" w:hint="cs"/>
          <w:rtl/>
        </w:rPr>
        <w:t xml:space="preserve">לכן התורה כפלה </w:t>
      </w:r>
      <w:r w:rsidRPr="00DE4DFB">
        <w:rPr>
          <w:rFonts w:cs="David"/>
          <w:rtl/>
        </w:rPr>
        <w:t>–</w:t>
      </w:r>
      <w:r w:rsidRPr="00DE4DFB">
        <w:rPr>
          <w:rFonts w:cs="David" w:hint="cs"/>
          <w:rtl/>
        </w:rPr>
        <w:t xml:space="preserve"> צדק, צדק. לכן אני שמח, אדוני היושב ראש, שלא מסירים את זה מסדר היום. חשוב לדון בזה, ולקבל החלטה לאחר דיון. אם לא דנים פשוט מתנערים מהעניין או שיש לי עמדה מראש, אז לא צריך לקבוע- -</w:t>
      </w:r>
    </w:p>
    <w:p w14:paraId="57D5AA0C" w14:textId="77777777" w:rsidR="00DE4DFB" w:rsidRPr="00DE4DFB" w:rsidRDefault="00DE4DFB" w:rsidP="00DE4DFB">
      <w:pPr>
        <w:bidi/>
        <w:rPr>
          <w:rFonts w:cs="David" w:hint="cs"/>
          <w:rtl/>
        </w:rPr>
      </w:pPr>
    </w:p>
    <w:p w14:paraId="3AE96D72"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8187526" w14:textId="77777777" w:rsidR="00DE4DFB" w:rsidRPr="00DE4DFB" w:rsidRDefault="00DE4DFB" w:rsidP="00DE4DFB">
      <w:pPr>
        <w:bidi/>
        <w:rPr>
          <w:rFonts w:cs="David" w:hint="cs"/>
          <w:rtl/>
        </w:rPr>
      </w:pPr>
    </w:p>
    <w:p w14:paraId="4D52F843" w14:textId="77777777" w:rsidR="00DE4DFB" w:rsidRPr="00DE4DFB" w:rsidRDefault="00DE4DFB" w:rsidP="00DE4DFB">
      <w:pPr>
        <w:bidi/>
        <w:rPr>
          <w:rFonts w:cs="David" w:hint="cs"/>
          <w:rtl/>
        </w:rPr>
      </w:pPr>
      <w:r w:rsidRPr="00DE4DFB">
        <w:rPr>
          <w:rFonts w:cs="David" w:hint="cs"/>
          <w:rtl/>
        </w:rPr>
        <w:tab/>
        <w:t xml:space="preserve"> או שבג"ץ יחליט במקומנו.</w:t>
      </w:r>
    </w:p>
    <w:p w14:paraId="030B0ACB" w14:textId="77777777" w:rsidR="00DE4DFB" w:rsidRPr="00DE4DFB" w:rsidRDefault="00DE4DFB" w:rsidP="00DE4DFB">
      <w:pPr>
        <w:bidi/>
        <w:rPr>
          <w:rFonts w:cs="David" w:hint="cs"/>
          <w:rtl/>
        </w:rPr>
      </w:pPr>
    </w:p>
    <w:p w14:paraId="59A9C92A" w14:textId="77777777" w:rsidR="00DE4DFB" w:rsidRPr="00DE4DFB" w:rsidRDefault="00DE4DFB" w:rsidP="00DE4DFB">
      <w:pPr>
        <w:bidi/>
        <w:rPr>
          <w:rFonts w:cs="David" w:hint="cs"/>
          <w:rtl/>
        </w:rPr>
      </w:pPr>
      <w:r w:rsidRPr="00DE4DFB">
        <w:rPr>
          <w:rFonts w:cs="David" w:hint="cs"/>
          <w:u w:val="single"/>
          <w:rtl/>
        </w:rPr>
        <w:t>נסים זאב:</w:t>
      </w:r>
    </w:p>
    <w:p w14:paraId="61972BAC" w14:textId="77777777" w:rsidR="00DE4DFB" w:rsidRPr="00DE4DFB" w:rsidRDefault="00DE4DFB" w:rsidP="00DE4DFB">
      <w:pPr>
        <w:bidi/>
        <w:rPr>
          <w:rFonts w:cs="David" w:hint="cs"/>
          <w:rtl/>
        </w:rPr>
      </w:pPr>
    </w:p>
    <w:p w14:paraId="7F73470A" w14:textId="77777777" w:rsidR="00DE4DFB" w:rsidRPr="00DE4DFB" w:rsidRDefault="00DE4DFB" w:rsidP="00DE4DFB">
      <w:pPr>
        <w:bidi/>
        <w:rPr>
          <w:rFonts w:cs="David" w:hint="cs"/>
          <w:rtl/>
        </w:rPr>
      </w:pPr>
      <w:r w:rsidRPr="00DE4DFB">
        <w:rPr>
          <w:rFonts w:cs="David" w:hint="cs"/>
          <w:rtl/>
        </w:rPr>
        <w:tab/>
        <w:t xml:space="preserve">אם כך זה נכון. אני גם הבנתי שהיועצת המשפטית לא אמרה שזה לא חוקי, אלא לקחת בשיקולים של חברי הוועדה בהצבעתם שאולי יש פגם כזה או אחר. אבל לא לדון ולא לקבל החלטה? ומי שמצביע בעד הוא פתאום הופך להיות לא חוקי ומצביע נגד החוק? </w:t>
      </w:r>
    </w:p>
    <w:p w14:paraId="04793782" w14:textId="77777777" w:rsidR="00DE4DFB" w:rsidRPr="00DE4DFB" w:rsidRDefault="00DE4DFB" w:rsidP="00DE4DFB">
      <w:pPr>
        <w:bidi/>
        <w:rPr>
          <w:rFonts w:cs="David" w:hint="cs"/>
          <w:rtl/>
        </w:rPr>
      </w:pPr>
    </w:p>
    <w:p w14:paraId="395326DB" w14:textId="77777777" w:rsidR="00DE4DFB" w:rsidRPr="00DE4DFB" w:rsidRDefault="00DE4DFB" w:rsidP="00DE4DFB">
      <w:pPr>
        <w:bidi/>
        <w:rPr>
          <w:rFonts w:cs="David" w:hint="cs"/>
          <w:rtl/>
        </w:rPr>
      </w:pPr>
      <w:r w:rsidRPr="00DE4DFB">
        <w:rPr>
          <w:rFonts w:cs="David" w:hint="cs"/>
          <w:rtl/>
        </w:rPr>
        <w:tab/>
        <w:t>אני מבקש שיובהר שגם מי שמצביע בעד לא מצביע נגד החוק, ואני רוצה לשמוע את זה מהיועצת המשפטית באופן הברור ביותר.</w:t>
      </w:r>
    </w:p>
    <w:p w14:paraId="460674FA" w14:textId="77777777" w:rsidR="00DE4DFB" w:rsidRPr="00DE4DFB" w:rsidRDefault="00DE4DFB" w:rsidP="00DE4DFB">
      <w:pPr>
        <w:bidi/>
        <w:rPr>
          <w:rFonts w:cs="David" w:hint="cs"/>
          <w:rtl/>
        </w:rPr>
      </w:pPr>
    </w:p>
    <w:p w14:paraId="00C2775C" w14:textId="77777777" w:rsidR="00DE4DFB" w:rsidRPr="00DE4DFB" w:rsidRDefault="00DE4DFB" w:rsidP="00DE4DFB">
      <w:pPr>
        <w:bidi/>
        <w:ind w:firstLine="567"/>
        <w:rPr>
          <w:rFonts w:cs="David" w:hint="cs"/>
          <w:rtl/>
        </w:rPr>
      </w:pPr>
      <w:r w:rsidRPr="00DE4DFB">
        <w:rPr>
          <w:rFonts w:cs="David" w:hint="cs"/>
          <w:rtl/>
        </w:rPr>
        <w:t>אני לא מבין, ועדת הכנסת דנה רק בהתפלגות  או בפרישה? בדיוק כמו שכשבני זוג באים להתגרש בבית הדין, בית הדין לא חושב שמכיוון שהצדדים או אחד מהם רוצה גט, הוא מיד ייתן גט.  יש פסיכולוג באמצע או מישהו אחר שמנסה לגשר, לפזר, שלום. מתפקידך, אדוני היושב ראש,קודם כול- -</w:t>
      </w:r>
    </w:p>
    <w:p w14:paraId="3F69C469" w14:textId="77777777" w:rsidR="00DE4DFB" w:rsidRPr="00DE4DFB" w:rsidRDefault="00DE4DFB" w:rsidP="00DE4DFB">
      <w:pPr>
        <w:bidi/>
        <w:rPr>
          <w:rFonts w:cs="David" w:hint="cs"/>
          <w:rtl/>
        </w:rPr>
      </w:pPr>
    </w:p>
    <w:p w14:paraId="57A0CEA1"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F23DDAA" w14:textId="77777777" w:rsidR="00DE4DFB" w:rsidRPr="00DE4DFB" w:rsidRDefault="00DE4DFB" w:rsidP="00DE4DFB">
      <w:pPr>
        <w:bidi/>
        <w:rPr>
          <w:rFonts w:cs="David" w:hint="cs"/>
          <w:rtl/>
        </w:rPr>
      </w:pPr>
    </w:p>
    <w:p w14:paraId="2DFBA12B" w14:textId="77777777" w:rsidR="00DE4DFB" w:rsidRPr="00DE4DFB" w:rsidRDefault="00DE4DFB" w:rsidP="00DE4DFB">
      <w:pPr>
        <w:bidi/>
        <w:rPr>
          <w:rFonts w:cs="David" w:hint="cs"/>
          <w:rtl/>
        </w:rPr>
      </w:pPr>
      <w:r w:rsidRPr="00DE4DFB">
        <w:rPr>
          <w:rFonts w:cs="David" w:hint="cs"/>
          <w:rtl/>
        </w:rPr>
        <w:tab/>
        <w:t xml:space="preserve"> אני מאציל מסמכותי אליך. </w:t>
      </w:r>
    </w:p>
    <w:p w14:paraId="2962C35E" w14:textId="77777777" w:rsidR="00DE4DFB" w:rsidRPr="00DE4DFB" w:rsidRDefault="00DE4DFB" w:rsidP="00DE4DFB">
      <w:pPr>
        <w:bidi/>
        <w:rPr>
          <w:rFonts w:cs="David" w:hint="cs"/>
          <w:rtl/>
        </w:rPr>
      </w:pPr>
    </w:p>
    <w:p w14:paraId="4CEDB155" w14:textId="77777777" w:rsidR="00DE4DFB" w:rsidRPr="00DE4DFB" w:rsidRDefault="00DE4DFB" w:rsidP="00DE4DFB">
      <w:pPr>
        <w:bidi/>
        <w:rPr>
          <w:rFonts w:cs="David" w:hint="cs"/>
          <w:rtl/>
        </w:rPr>
      </w:pPr>
      <w:r w:rsidRPr="00DE4DFB">
        <w:rPr>
          <w:rFonts w:cs="David" w:hint="cs"/>
          <w:u w:val="single"/>
          <w:rtl/>
        </w:rPr>
        <w:t>נסים זאב:</w:t>
      </w:r>
    </w:p>
    <w:p w14:paraId="55B8EEF5" w14:textId="77777777" w:rsidR="00DE4DFB" w:rsidRPr="00DE4DFB" w:rsidRDefault="00DE4DFB" w:rsidP="00DE4DFB">
      <w:pPr>
        <w:bidi/>
        <w:rPr>
          <w:rFonts w:cs="David" w:hint="cs"/>
          <w:rtl/>
        </w:rPr>
      </w:pPr>
    </w:p>
    <w:p w14:paraId="32B4081E" w14:textId="77777777" w:rsidR="00DE4DFB" w:rsidRPr="00DE4DFB" w:rsidRDefault="00DE4DFB" w:rsidP="00DE4DFB">
      <w:pPr>
        <w:bidi/>
        <w:rPr>
          <w:rFonts w:cs="David" w:hint="cs"/>
          <w:rtl/>
        </w:rPr>
      </w:pPr>
      <w:r w:rsidRPr="00DE4DFB">
        <w:rPr>
          <w:rFonts w:cs="David" w:hint="cs"/>
          <w:rtl/>
        </w:rPr>
        <w:tab/>
        <w:t>קודם כול תנסה לגשר בין הצדדים, אולי בכל זאת הם יגיעו לעמק השווה? למה אנחנו צריכים לגרום ליותר מחלוקת בתוך הסיעה הזאת? והיא באמת קמה אחרי קשיים לא פשוטים ומתוך שכנוע רב.</w:t>
      </w:r>
    </w:p>
    <w:p w14:paraId="3FA83BF1" w14:textId="77777777" w:rsidR="00DE4DFB" w:rsidRPr="00DE4DFB" w:rsidRDefault="00DE4DFB" w:rsidP="00DE4DFB">
      <w:pPr>
        <w:bidi/>
        <w:rPr>
          <w:rFonts w:cs="David" w:hint="cs"/>
          <w:rtl/>
        </w:rPr>
      </w:pPr>
    </w:p>
    <w:p w14:paraId="34106C9C" w14:textId="77777777" w:rsidR="00DE4DFB" w:rsidRPr="00DE4DFB" w:rsidRDefault="00DE4DFB" w:rsidP="00DE4DFB">
      <w:pPr>
        <w:bidi/>
        <w:rPr>
          <w:rFonts w:cs="David" w:hint="cs"/>
          <w:rtl/>
        </w:rPr>
      </w:pPr>
      <w:r w:rsidRPr="00DE4DFB">
        <w:rPr>
          <w:rFonts w:cs="David" w:hint="cs"/>
          <w:rtl/>
        </w:rPr>
        <w:tab/>
        <w:t xml:space="preserve">דבר נוסף. שלי </w:t>
      </w:r>
      <w:proofErr w:type="spellStart"/>
      <w:r w:rsidRPr="00DE4DFB">
        <w:rPr>
          <w:rFonts w:cs="David" w:hint="cs"/>
          <w:rtl/>
        </w:rPr>
        <w:t>יחימוביץ</w:t>
      </w:r>
      <w:proofErr w:type="spellEnd"/>
      <w:r w:rsidRPr="00DE4DFB">
        <w:rPr>
          <w:rFonts w:cs="David" w:hint="cs"/>
          <w:rtl/>
        </w:rPr>
        <w:t xml:space="preserve">' היא דוגמה קלסית איך אפשר לא לפרוש בכלל מהמפלגה ומהסיעה ובעצם להישאר סיעה נפרדת בלי כל הכרזה כלשהי; היא מחליטה מתי להצביע כן  או לא </w:t>
      </w:r>
      <w:r w:rsidRPr="00DE4DFB">
        <w:rPr>
          <w:rFonts w:cs="David"/>
          <w:rtl/>
        </w:rPr>
        <w:t>–</w:t>
      </w:r>
      <w:r w:rsidRPr="00DE4DFB">
        <w:rPr>
          <w:rFonts w:cs="David" w:hint="cs"/>
          <w:rtl/>
        </w:rPr>
        <w:t xml:space="preserve"> היא לא מחויבת לסיעה שלה. גם חברי הסיעה הנכבדים ולהישאר בתוך המפלגה, ולהצביע לפי עמדתם ולפי העניין האידיאולוגי שמנחה אותם.  </w:t>
      </w:r>
    </w:p>
    <w:p w14:paraId="75237143" w14:textId="77777777" w:rsidR="00DE4DFB" w:rsidRPr="00DE4DFB" w:rsidRDefault="00DE4DFB" w:rsidP="00DE4DFB">
      <w:pPr>
        <w:bidi/>
        <w:rPr>
          <w:rFonts w:cs="David" w:hint="cs"/>
          <w:rtl/>
        </w:rPr>
      </w:pPr>
    </w:p>
    <w:p w14:paraId="6BBD1A50"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50A75C62" w14:textId="77777777" w:rsidR="00DE4DFB" w:rsidRPr="00DE4DFB" w:rsidRDefault="00DE4DFB" w:rsidP="00DE4DFB">
      <w:pPr>
        <w:pStyle w:val="Heading5"/>
        <w:jc w:val="left"/>
        <w:rPr>
          <w:rFonts w:hint="cs"/>
          <w:sz w:val="24"/>
          <w:rtl/>
        </w:rPr>
      </w:pPr>
    </w:p>
    <w:p w14:paraId="3F8FF60A" w14:textId="77777777" w:rsidR="00DE4DFB" w:rsidRPr="00DE4DFB" w:rsidRDefault="00DE4DFB" w:rsidP="00DE4DFB">
      <w:pPr>
        <w:bidi/>
        <w:rPr>
          <w:rFonts w:cs="David" w:hint="cs"/>
          <w:rtl/>
        </w:rPr>
      </w:pPr>
      <w:r w:rsidRPr="00DE4DFB">
        <w:rPr>
          <w:rFonts w:cs="David" w:hint="cs"/>
          <w:rtl/>
        </w:rPr>
        <w:tab/>
        <w:t xml:space="preserve">אז אין להם תפקיד של סיעה. </w:t>
      </w:r>
    </w:p>
    <w:p w14:paraId="10DEC0B1" w14:textId="77777777" w:rsidR="00DE4DFB" w:rsidRPr="00DE4DFB" w:rsidRDefault="00DE4DFB" w:rsidP="00DE4DFB">
      <w:pPr>
        <w:bidi/>
        <w:rPr>
          <w:rFonts w:cs="David" w:hint="cs"/>
          <w:rtl/>
        </w:rPr>
      </w:pPr>
    </w:p>
    <w:p w14:paraId="4C92FEB9" w14:textId="77777777" w:rsidR="00DE4DFB" w:rsidRPr="00DE4DFB" w:rsidRDefault="00DE4DFB" w:rsidP="00DE4DFB">
      <w:pPr>
        <w:bidi/>
        <w:rPr>
          <w:rFonts w:cs="David" w:hint="cs"/>
          <w:rtl/>
        </w:rPr>
      </w:pPr>
      <w:r w:rsidRPr="00DE4DFB">
        <w:rPr>
          <w:rFonts w:cs="David" w:hint="cs"/>
          <w:u w:val="single"/>
          <w:rtl/>
        </w:rPr>
        <w:t>משה שרוני:</w:t>
      </w:r>
    </w:p>
    <w:p w14:paraId="3E42D06E" w14:textId="77777777" w:rsidR="00DE4DFB" w:rsidRPr="00DE4DFB" w:rsidRDefault="00DE4DFB" w:rsidP="00DE4DFB">
      <w:pPr>
        <w:bidi/>
        <w:rPr>
          <w:rFonts w:cs="David" w:hint="cs"/>
          <w:rtl/>
        </w:rPr>
      </w:pPr>
    </w:p>
    <w:p w14:paraId="2442E1E8" w14:textId="77777777" w:rsidR="00DE4DFB" w:rsidRPr="00DE4DFB" w:rsidRDefault="00DE4DFB" w:rsidP="00DE4DFB">
      <w:pPr>
        <w:bidi/>
        <w:rPr>
          <w:rFonts w:cs="David" w:hint="cs"/>
          <w:rtl/>
        </w:rPr>
      </w:pPr>
      <w:r w:rsidRPr="00DE4DFB">
        <w:rPr>
          <w:rFonts w:cs="David" w:hint="cs"/>
          <w:rtl/>
        </w:rPr>
        <w:tab/>
        <w:t xml:space="preserve"> אני לא יכול לבוא לסיעה שבא לי להקיא כשאני רואה אותה.</w:t>
      </w:r>
    </w:p>
    <w:p w14:paraId="34E141DF" w14:textId="77777777" w:rsidR="00DE4DFB" w:rsidRDefault="00DE4DFB" w:rsidP="00DE4DFB">
      <w:pPr>
        <w:bidi/>
        <w:rPr>
          <w:rFonts w:cs="David" w:hint="cs"/>
          <w:rtl/>
        </w:rPr>
      </w:pPr>
    </w:p>
    <w:p w14:paraId="40A8D184" w14:textId="77777777" w:rsidR="00DE4DFB" w:rsidRDefault="00DE4DFB" w:rsidP="00DE4DFB">
      <w:pPr>
        <w:bidi/>
        <w:rPr>
          <w:rFonts w:cs="David" w:hint="cs"/>
          <w:rtl/>
        </w:rPr>
      </w:pPr>
    </w:p>
    <w:p w14:paraId="277A9610" w14:textId="77777777" w:rsidR="00DE4DFB" w:rsidRDefault="00DE4DFB" w:rsidP="00DE4DFB">
      <w:pPr>
        <w:bidi/>
        <w:rPr>
          <w:rFonts w:cs="David" w:hint="cs"/>
          <w:rtl/>
        </w:rPr>
      </w:pPr>
    </w:p>
    <w:p w14:paraId="24DBA6E0" w14:textId="77777777" w:rsidR="00DE4DFB" w:rsidRDefault="00DE4DFB" w:rsidP="00DE4DFB">
      <w:pPr>
        <w:bidi/>
        <w:rPr>
          <w:rFonts w:cs="David" w:hint="cs"/>
          <w:rtl/>
        </w:rPr>
      </w:pPr>
    </w:p>
    <w:p w14:paraId="199DA8A8" w14:textId="77777777" w:rsidR="00DE4DFB" w:rsidRDefault="00DE4DFB" w:rsidP="00DE4DFB">
      <w:pPr>
        <w:bidi/>
        <w:rPr>
          <w:rFonts w:cs="David" w:hint="cs"/>
          <w:rtl/>
        </w:rPr>
      </w:pPr>
    </w:p>
    <w:p w14:paraId="505C013C" w14:textId="77777777" w:rsidR="00DE4DFB" w:rsidRDefault="00DE4DFB" w:rsidP="00DE4DFB">
      <w:pPr>
        <w:bidi/>
        <w:rPr>
          <w:rFonts w:cs="David" w:hint="cs"/>
          <w:rtl/>
        </w:rPr>
      </w:pPr>
    </w:p>
    <w:p w14:paraId="74A82A38" w14:textId="77777777" w:rsidR="00DE4DFB" w:rsidRPr="00DE4DFB" w:rsidRDefault="00DE4DFB" w:rsidP="00DE4DFB">
      <w:pPr>
        <w:bidi/>
        <w:rPr>
          <w:rFonts w:cs="David" w:hint="cs"/>
          <w:rtl/>
        </w:rPr>
      </w:pPr>
    </w:p>
    <w:p w14:paraId="726894DC" w14:textId="77777777" w:rsidR="00DE4DFB" w:rsidRPr="00DE4DFB" w:rsidRDefault="00DE4DFB" w:rsidP="00DE4DFB">
      <w:pPr>
        <w:bidi/>
        <w:rPr>
          <w:rFonts w:cs="David" w:hint="cs"/>
          <w:rtl/>
        </w:rPr>
      </w:pPr>
      <w:r w:rsidRPr="00DE4DFB">
        <w:rPr>
          <w:rFonts w:cs="David" w:hint="cs"/>
          <w:u w:val="single"/>
          <w:rtl/>
        </w:rPr>
        <w:t>נסים זאב:</w:t>
      </w:r>
    </w:p>
    <w:p w14:paraId="3123B921" w14:textId="77777777" w:rsidR="00DE4DFB" w:rsidRPr="00DE4DFB" w:rsidRDefault="00DE4DFB" w:rsidP="00DE4DFB">
      <w:pPr>
        <w:bidi/>
        <w:rPr>
          <w:rFonts w:cs="David" w:hint="cs"/>
          <w:rtl/>
        </w:rPr>
      </w:pPr>
    </w:p>
    <w:p w14:paraId="4281EE8C" w14:textId="77777777" w:rsidR="00DE4DFB" w:rsidRPr="00DE4DFB" w:rsidRDefault="00DE4DFB" w:rsidP="00DE4DFB">
      <w:pPr>
        <w:bidi/>
        <w:rPr>
          <w:rFonts w:cs="David" w:hint="cs"/>
          <w:rtl/>
        </w:rPr>
      </w:pPr>
      <w:r w:rsidRPr="00DE4DFB">
        <w:rPr>
          <w:rFonts w:cs="David" w:hint="cs"/>
          <w:rtl/>
        </w:rPr>
        <w:tab/>
        <w:t>אני יודע שחבר הכנסת שרוני עשה את זה תקופה ארוכה- -</w:t>
      </w:r>
    </w:p>
    <w:p w14:paraId="0DA9363F" w14:textId="77777777" w:rsidR="00DE4DFB" w:rsidRPr="00DE4DFB" w:rsidRDefault="00DE4DFB" w:rsidP="00DE4DFB">
      <w:pPr>
        <w:bidi/>
        <w:rPr>
          <w:rFonts w:cs="David" w:hint="cs"/>
          <w:rtl/>
        </w:rPr>
      </w:pPr>
    </w:p>
    <w:p w14:paraId="2F92CA02" w14:textId="77777777" w:rsidR="00DE4DFB" w:rsidRPr="00DE4DFB" w:rsidRDefault="00DE4DFB" w:rsidP="00DE4DFB">
      <w:pPr>
        <w:bidi/>
        <w:rPr>
          <w:rFonts w:cs="David" w:hint="cs"/>
          <w:u w:val="single"/>
          <w:rtl/>
        </w:rPr>
      </w:pPr>
      <w:r w:rsidRPr="00DE4DFB">
        <w:rPr>
          <w:rFonts w:cs="David" w:hint="cs"/>
          <w:u w:val="single"/>
          <w:rtl/>
        </w:rPr>
        <w:t>קריאה:</w:t>
      </w:r>
    </w:p>
    <w:p w14:paraId="2D5C6E44" w14:textId="77777777" w:rsidR="00DE4DFB" w:rsidRPr="00DE4DFB" w:rsidRDefault="00DE4DFB" w:rsidP="00DE4DFB">
      <w:pPr>
        <w:bidi/>
        <w:rPr>
          <w:rFonts w:cs="David" w:hint="cs"/>
          <w:rtl/>
        </w:rPr>
      </w:pPr>
    </w:p>
    <w:p w14:paraId="4DFF01BE" w14:textId="77777777" w:rsidR="00DE4DFB" w:rsidRPr="00DE4DFB" w:rsidRDefault="00DE4DFB" w:rsidP="00DE4DFB">
      <w:pPr>
        <w:bidi/>
        <w:ind w:firstLine="567"/>
        <w:rPr>
          <w:rFonts w:cs="David" w:hint="cs"/>
          <w:rtl/>
        </w:rPr>
      </w:pPr>
      <w:r w:rsidRPr="00DE4DFB">
        <w:rPr>
          <w:rFonts w:cs="David" w:hint="cs"/>
          <w:rtl/>
        </w:rPr>
        <w:t xml:space="preserve"> מה, הקיא כבר?</w:t>
      </w:r>
    </w:p>
    <w:p w14:paraId="4AF2A419" w14:textId="77777777" w:rsidR="00DE4DFB" w:rsidRPr="00DE4DFB" w:rsidRDefault="00DE4DFB" w:rsidP="00DE4DFB">
      <w:pPr>
        <w:bidi/>
        <w:rPr>
          <w:rFonts w:cs="David" w:hint="cs"/>
          <w:rtl/>
        </w:rPr>
      </w:pPr>
    </w:p>
    <w:p w14:paraId="598E3743"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3FEAD98F" w14:textId="77777777" w:rsidR="00DE4DFB" w:rsidRPr="00DE4DFB" w:rsidRDefault="00DE4DFB" w:rsidP="00DE4DFB">
      <w:pPr>
        <w:tabs>
          <w:tab w:val="left" w:pos="389"/>
          <w:tab w:val="left" w:pos="1930"/>
        </w:tabs>
        <w:bidi/>
        <w:rPr>
          <w:rFonts w:cs="David" w:hint="cs"/>
          <w:rtl/>
        </w:rPr>
      </w:pPr>
    </w:p>
    <w:p w14:paraId="2FA92315" w14:textId="77777777" w:rsidR="00DE4DFB" w:rsidRPr="00DE4DFB" w:rsidRDefault="00DE4DFB" w:rsidP="00DE4DFB">
      <w:pPr>
        <w:bidi/>
        <w:rPr>
          <w:rFonts w:cs="David" w:hint="cs"/>
          <w:rtl/>
        </w:rPr>
      </w:pPr>
      <w:r w:rsidRPr="00DE4DFB">
        <w:rPr>
          <w:rFonts w:cs="David" w:hint="cs"/>
          <w:rtl/>
        </w:rPr>
        <w:tab/>
        <w:t xml:space="preserve">לא. הוא לא הצביע עם הסיעה שלו. אני עד לזה. בשנה האחרונה הוא הצביע בעד ונגד לגופו של עניין. זאת אומרת, זה לא מחייב פרישה. </w:t>
      </w:r>
    </w:p>
    <w:p w14:paraId="06B3B832" w14:textId="77777777" w:rsidR="00DE4DFB" w:rsidRPr="00DE4DFB" w:rsidRDefault="00DE4DFB" w:rsidP="00DE4DFB">
      <w:pPr>
        <w:bidi/>
        <w:rPr>
          <w:rFonts w:cs="David" w:hint="cs"/>
          <w:rtl/>
        </w:rPr>
      </w:pPr>
    </w:p>
    <w:p w14:paraId="37AE084B" w14:textId="77777777" w:rsidR="00DE4DFB" w:rsidRPr="00DE4DFB" w:rsidRDefault="00DE4DFB" w:rsidP="00DE4DFB">
      <w:pPr>
        <w:bidi/>
        <w:rPr>
          <w:rFonts w:cs="David" w:hint="cs"/>
          <w:rtl/>
        </w:rPr>
      </w:pPr>
      <w:r w:rsidRPr="00DE4DFB">
        <w:rPr>
          <w:rFonts w:cs="David" w:hint="cs"/>
          <w:rtl/>
        </w:rPr>
        <w:tab/>
        <w:t>הייתה טענה שחבר הכנסת גלזר החליט מה שהחליט תחת לחץ. האם זה נכון שהופעלו עליך לחצים?</w:t>
      </w:r>
    </w:p>
    <w:p w14:paraId="2A80EC94" w14:textId="77777777" w:rsidR="00DE4DFB" w:rsidRPr="00DE4DFB" w:rsidRDefault="00DE4DFB" w:rsidP="00DE4DFB">
      <w:pPr>
        <w:bidi/>
        <w:rPr>
          <w:rFonts w:cs="David" w:hint="cs"/>
          <w:rtl/>
        </w:rPr>
      </w:pPr>
    </w:p>
    <w:p w14:paraId="2F00C09C" w14:textId="77777777" w:rsidR="00DE4DFB" w:rsidRPr="00DE4DFB" w:rsidRDefault="00DE4DFB" w:rsidP="00DE4DFB">
      <w:pPr>
        <w:bidi/>
        <w:rPr>
          <w:rFonts w:cs="David" w:hint="cs"/>
          <w:u w:val="single"/>
          <w:rtl/>
        </w:rPr>
      </w:pPr>
      <w:r w:rsidRPr="00DE4DFB">
        <w:rPr>
          <w:rFonts w:cs="David" w:hint="cs"/>
          <w:u w:val="single"/>
          <w:rtl/>
        </w:rPr>
        <w:t>אלחנן גלזר:</w:t>
      </w:r>
    </w:p>
    <w:p w14:paraId="4AE9E827" w14:textId="77777777" w:rsidR="00DE4DFB" w:rsidRPr="00DE4DFB" w:rsidRDefault="00DE4DFB" w:rsidP="00DE4DFB">
      <w:pPr>
        <w:pStyle w:val="Heading5"/>
        <w:jc w:val="left"/>
        <w:rPr>
          <w:rFonts w:hint="cs"/>
          <w:sz w:val="24"/>
          <w:u w:val="single"/>
          <w:rtl/>
        </w:rPr>
      </w:pPr>
    </w:p>
    <w:p w14:paraId="0A7C04F3" w14:textId="77777777" w:rsidR="00DE4DFB" w:rsidRPr="00DE4DFB" w:rsidRDefault="00DE4DFB" w:rsidP="00DE4DFB">
      <w:pPr>
        <w:pStyle w:val="Heading5"/>
        <w:jc w:val="left"/>
        <w:rPr>
          <w:rFonts w:hint="cs"/>
          <w:sz w:val="24"/>
          <w:rtl/>
        </w:rPr>
      </w:pPr>
      <w:r w:rsidRPr="00DE4DFB">
        <w:rPr>
          <w:rFonts w:hint="cs"/>
          <w:sz w:val="24"/>
          <w:rtl/>
        </w:rPr>
        <w:tab/>
        <w:t xml:space="preserve">אני נכנסתי ללחץ אחרי שראיתי שלחבר הכנסת גלנטי יש כרטיס טיסה למוסקבה לחתום אצל </w:t>
      </w:r>
      <w:proofErr w:type="spellStart"/>
      <w:r w:rsidRPr="00DE4DFB">
        <w:rPr>
          <w:rFonts w:hint="cs"/>
          <w:sz w:val="24"/>
          <w:rtl/>
        </w:rPr>
        <w:t>גאידמק</w:t>
      </w:r>
      <w:proofErr w:type="spellEnd"/>
      <w:r w:rsidRPr="00DE4DFB">
        <w:rPr>
          <w:rFonts w:hint="cs"/>
          <w:sz w:val="24"/>
          <w:rtl/>
        </w:rPr>
        <w:t>.</w:t>
      </w:r>
    </w:p>
    <w:p w14:paraId="52D69D84" w14:textId="77777777" w:rsidR="00DE4DFB" w:rsidRPr="00DE4DFB" w:rsidRDefault="00DE4DFB" w:rsidP="00DE4DFB">
      <w:pPr>
        <w:bidi/>
        <w:rPr>
          <w:rFonts w:cs="David" w:hint="cs"/>
          <w:rtl/>
        </w:rPr>
      </w:pPr>
    </w:p>
    <w:p w14:paraId="0E65B67C"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6F166B3E" w14:textId="77777777" w:rsidR="00DE4DFB" w:rsidRPr="00DE4DFB" w:rsidRDefault="00DE4DFB" w:rsidP="00DE4DFB">
      <w:pPr>
        <w:pStyle w:val="Heading5"/>
        <w:jc w:val="left"/>
        <w:rPr>
          <w:rFonts w:hint="cs"/>
          <w:sz w:val="24"/>
          <w:rtl/>
        </w:rPr>
      </w:pPr>
    </w:p>
    <w:p w14:paraId="4A1D0C34" w14:textId="77777777" w:rsidR="00DE4DFB" w:rsidRPr="00DE4DFB" w:rsidRDefault="00DE4DFB" w:rsidP="00DE4DFB">
      <w:pPr>
        <w:bidi/>
        <w:rPr>
          <w:rFonts w:cs="David" w:hint="cs"/>
          <w:rtl/>
        </w:rPr>
      </w:pPr>
      <w:r w:rsidRPr="00DE4DFB">
        <w:rPr>
          <w:rFonts w:cs="David" w:hint="cs"/>
          <w:rtl/>
        </w:rPr>
        <w:tab/>
        <w:t>ראית שיש לי כרטיס טיסה למוסקבה? אני מבקש להציג - - -</w:t>
      </w:r>
    </w:p>
    <w:p w14:paraId="576A0945" w14:textId="77777777" w:rsidR="00DE4DFB" w:rsidRPr="00DE4DFB" w:rsidRDefault="00DE4DFB" w:rsidP="00DE4DFB">
      <w:pPr>
        <w:bidi/>
        <w:rPr>
          <w:rFonts w:cs="David" w:hint="cs"/>
          <w:rtl/>
        </w:rPr>
      </w:pPr>
    </w:p>
    <w:p w14:paraId="19F288DD" w14:textId="77777777" w:rsidR="00DE4DFB" w:rsidRPr="00DE4DFB" w:rsidRDefault="00DE4DFB" w:rsidP="00DE4DFB">
      <w:pPr>
        <w:bidi/>
        <w:rPr>
          <w:rFonts w:cs="David" w:hint="cs"/>
          <w:rtl/>
        </w:rPr>
      </w:pPr>
      <w:r w:rsidRPr="00DE4DFB">
        <w:rPr>
          <w:rFonts w:cs="David" w:hint="cs"/>
          <w:u w:val="single"/>
          <w:rtl/>
        </w:rPr>
        <w:t>נסים זאב:</w:t>
      </w:r>
    </w:p>
    <w:p w14:paraId="0879563D" w14:textId="77777777" w:rsidR="00DE4DFB" w:rsidRPr="00DE4DFB" w:rsidRDefault="00DE4DFB" w:rsidP="00DE4DFB">
      <w:pPr>
        <w:bidi/>
        <w:rPr>
          <w:rFonts w:cs="David" w:hint="cs"/>
          <w:rtl/>
        </w:rPr>
      </w:pPr>
    </w:p>
    <w:p w14:paraId="31EE0E5E" w14:textId="77777777" w:rsidR="00DE4DFB" w:rsidRPr="00DE4DFB" w:rsidRDefault="00DE4DFB" w:rsidP="00DE4DFB">
      <w:pPr>
        <w:bidi/>
        <w:rPr>
          <w:rFonts w:cs="David" w:hint="cs"/>
          <w:rtl/>
        </w:rPr>
      </w:pPr>
      <w:r w:rsidRPr="00DE4DFB">
        <w:rPr>
          <w:rFonts w:cs="David" w:hint="cs"/>
          <w:rtl/>
        </w:rPr>
        <w:tab/>
        <w:t>אם היו לחצים, וחבר הכנסת גלזר החליט מה שהחליט תחת לחץ- -</w:t>
      </w:r>
    </w:p>
    <w:p w14:paraId="14AA0C6F" w14:textId="77777777" w:rsidR="00DE4DFB" w:rsidRPr="00DE4DFB" w:rsidRDefault="00DE4DFB" w:rsidP="00DE4DFB">
      <w:pPr>
        <w:bidi/>
        <w:rPr>
          <w:rFonts w:cs="David" w:hint="cs"/>
          <w:rtl/>
        </w:rPr>
      </w:pPr>
    </w:p>
    <w:p w14:paraId="5AABC175"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0A299C1E" w14:textId="77777777" w:rsidR="00DE4DFB" w:rsidRPr="00DE4DFB" w:rsidRDefault="00DE4DFB" w:rsidP="00DE4DFB">
      <w:pPr>
        <w:pStyle w:val="Heading5"/>
        <w:jc w:val="left"/>
        <w:rPr>
          <w:rFonts w:hint="cs"/>
          <w:sz w:val="24"/>
          <w:rtl/>
        </w:rPr>
      </w:pPr>
    </w:p>
    <w:p w14:paraId="7956F2FA" w14:textId="77777777" w:rsidR="00DE4DFB" w:rsidRPr="00DE4DFB" w:rsidRDefault="00DE4DFB" w:rsidP="00DE4DFB">
      <w:pPr>
        <w:bidi/>
        <w:rPr>
          <w:rFonts w:cs="David" w:hint="cs"/>
          <w:rtl/>
        </w:rPr>
      </w:pPr>
      <w:r w:rsidRPr="00DE4DFB">
        <w:rPr>
          <w:rFonts w:cs="David" w:hint="cs"/>
          <w:rtl/>
        </w:rPr>
        <w:tab/>
        <w:t xml:space="preserve"> יש רישום בשדה התעופה.</w:t>
      </w:r>
    </w:p>
    <w:p w14:paraId="17B456FC" w14:textId="77777777" w:rsidR="00DE4DFB" w:rsidRPr="00DE4DFB" w:rsidRDefault="00DE4DFB" w:rsidP="00DE4DFB">
      <w:pPr>
        <w:bidi/>
        <w:rPr>
          <w:rFonts w:cs="David" w:hint="cs"/>
          <w:rtl/>
        </w:rPr>
      </w:pPr>
    </w:p>
    <w:p w14:paraId="7C79C641"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66B79B1B" w14:textId="77777777" w:rsidR="00DE4DFB" w:rsidRPr="00DE4DFB" w:rsidRDefault="00DE4DFB" w:rsidP="00DE4DFB">
      <w:pPr>
        <w:tabs>
          <w:tab w:val="left" w:pos="389"/>
          <w:tab w:val="left" w:pos="1930"/>
        </w:tabs>
        <w:bidi/>
        <w:rPr>
          <w:rFonts w:cs="David" w:hint="cs"/>
          <w:rtl/>
        </w:rPr>
      </w:pPr>
    </w:p>
    <w:p w14:paraId="2CC63F70" w14:textId="77777777" w:rsidR="00DE4DFB" w:rsidRPr="00DE4DFB" w:rsidRDefault="00DE4DFB" w:rsidP="00DE4DFB">
      <w:pPr>
        <w:bidi/>
        <w:rPr>
          <w:rFonts w:cs="David" w:hint="cs"/>
          <w:rtl/>
        </w:rPr>
      </w:pPr>
      <w:r w:rsidRPr="00DE4DFB">
        <w:rPr>
          <w:rFonts w:cs="David" w:hint="cs"/>
          <w:rtl/>
        </w:rPr>
        <w:tab/>
        <w:t xml:space="preserve">- - אז אסור לנו לדון בסוגיה הזאת כי אנחנו נותנים יותר כוח לאנשים שפועלים שלא כחוק, ואנחנו באים לאשר את זה בדיעבד. האם מעשיו של </w:t>
      </w:r>
      <w:proofErr w:type="spellStart"/>
      <w:r w:rsidRPr="00DE4DFB">
        <w:rPr>
          <w:rFonts w:cs="David" w:hint="cs"/>
          <w:rtl/>
        </w:rPr>
        <w:t>גאידמק</w:t>
      </w:r>
      <w:proofErr w:type="spellEnd"/>
      <w:r w:rsidRPr="00DE4DFB">
        <w:rPr>
          <w:rFonts w:cs="David" w:hint="cs"/>
          <w:rtl/>
        </w:rPr>
        <w:t xml:space="preserve"> בעניין הזה הם חוקיים, האם אין כאן קניית הון ושלטון בחיבור ביניהם </w:t>
      </w:r>
      <w:r w:rsidRPr="00DE4DFB">
        <w:rPr>
          <w:rFonts w:cs="David"/>
          <w:rtl/>
        </w:rPr>
        <w:t>–</w:t>
      </w:r>
      <w:r w:rsidRPr="00DE4DFB">
        <w:rPr>
          <w:rFonts w:cs="David" w:hint="cs"/>
          <w:rtl/>
        </w:rPr>
        <w:t xml:space="preserve"> אלה הדברים שצריכים לעמוד לנגד עינינו. אם העניין של ההבטחה מראש לאותם חברי כנסת נכון </w:t>
      </w:r>
      <w:r w:rsidRPr="00DE4DFB">
        <w:rPr>
          <w:rFonts w:cs="David"/>
          <w:rtl/>
        </w:rPr>
        <w:t>–</w:t>
      </w:r>
      <w:r w:rsidRPr="00DE4DFB">
        <w:rPr>
          <w:rFonts w:cs="David" w:hint="cs"/>
          <w:rtl/>
        </w:rPr>
        <w:t xml:space="preserve"> בהנחה שכן </w:t>
      </w:r>
      <w:r w:rsidRPr="00DE4DFB">
        <w:rPr>
          <w:rFonts w:cs="David"/>
          <w:rtl/>
        </w:rPr>
        <w:t>–</w:t>
      </w:r>
      <w:r w:rsidRPr="00DE4DFB">
        <w:rPr>
          <w:rFonts w:cs="David" w:hint="cs"/>
          <w:rtl/>
        </w:rPr>
        <w:t xml:space="preserve"> ומחר חבר הכנסת שרוני יגיד שהוא מושך את ההסכם שהוא חתם עליו ומביא הסכם אחר </w:t>
      </w:r>
      <w:r w:rsidRPr="00DE4DFB">
        <w:rPr>
          <w:rFonts w:cs="David"/>
          <w:rtl/>
        </w:rPr>
        <w:t>–</w:t>
      </w:r>
      <w:r w:rsidRPr="00DE4DFB">
        <w:rPr>
          <w:rFonts w:cs="David" w:hint="cs"/>
          <w:rtl/>
        </w:rPr>
        <w:t xml:space="preserve"> האם ההסכם האחר יהיה פגום בגלל זה? </w:t>
      </w:r>
    </w:p>
    <w:p w14:paraId="4C7C835A" w14:textId="77777777" w:rsidR="00DE4DFB" w:rsidRPr="00DE4DFB" w:rsidRDefault="00DE4DFB" w:rsidP="00DE4DFB">
      <w:pPr>
        <w:bidi/>
        <w:rPr>
          <w:rFonts w:cs="David" w:hint="cs"/>
          <w:rtl/>
        </w:rPr>
      </w:pPr>
    </w:p>
    <w:p w14:paraId="5FC80177" w14:textId="77777777" w:rsidR="00DE4DFB" w:rsidRPr="00DE4DFB" w:rsidRDefault="00DE4DFB" w:rsidP="00DE4DFB">
      <w:pPr>
        <w:bidi/>
        <w:rPr>
          <w:rFonts w:cs="David"/>
        </w:rPr>
      </w:pPr>
      <w:r w:rsidRPr="00DE4DFB">
        <w:rPr>
          <w:rFonts w:cs="David" w:hint="cs"/>
          <w:u w:val="single"/>
          <w:rtl/>
        </w:rPr>
        <w:t>היו"ר דוד טל:</w:t>
      </w:r>
    </w:p>
    <w:p w14:paraId="16ED100B" w14:textId="77777777" w:rsidR="00DE4DFB" w:rsidRPr="00DE4DFB" w:rsidRDefault="00DE4DFB" w:rsidP="00DE4DFB">
      <w:pPr>
        <w:bidi/>
        <w:rPr>
          <w:rFonts w:cs="David" w:hint="cs"/>
          <w:rtl/>
        </w:rPr>
      </w:pPr>
    </w:p>
    <w:p w14:paraId="1F8D395C" w14:textId="77777777" w:rsidR="00DE4DFB" w:rsidRPr="00DE4DFB" w:rsidRDefault="00DE4DFB" w:rsidP="00DE4DFB">
      <w:pPr>
        <w:bidi/>
        <w:rPr>
          <w:rFonts w:cs="David" w:hint="cs"/>
          <w:rtl/>
        </w:rPr>
      </w:pPr>
      <w:r w:rsidRPr="00DE4DFB">
        <w:rPr>
          <w:rFonts w:cs="David" w:hint="cs"/>
          <w:rtl/>
        </w:rPr>
        <w:tab/>
        <w:t>הוא אפילו לא מביא הסכם.</w:t>
      </w:r>
    </w:p>
    <w:p w14:paraId="07DE3D37" w14:textId="77777777" w:rsidR="00DE4DFB" w:rsidRPr="00DE4DFB" w:rsidRDefault="00DE4DFB" w:rsidP="00DE4DFB">
      <w:pPr>
        <w:bidi/>
        <w:rPr>
          <w:rFonts w:cs="David" w:hint="cs"/>
          <w:rtl/>
        </w:rPr>
      </w:pPr>
    </w:p>
    <w:p w14:paraId="73DF22B2"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5242FDF3" w14:textId="77777777" w:rsidR="00DE4DFB" w:rsidRPr="00DE4DFB" w:rsidRDefault="00DE4DFB" w:rsidP="00DE4DFB">
      <w:pPr>
        <w:tabs>
          <w:tab w:val="left" w:pos="389"/>
          <w:tab w:val="left" w:pos="1930"/>
        </w:tabs>
        <w:bidi/>
        <w:rPr>
          <w:rFonts w:cs="David" w:hint="cs"/>
          <w:rtl/>
        </w:rPr>
      </w:pPr>
    </w:p>
    <w:p w14:paraId="6F1533B5" w14:textId="77777777" w:rsidR="00DE4DFB" w:rsidRPr="00DE4DFB" w:rsidRDefault="00DE4DFB" w:rsidP="00DE4DFB">
      <w:pPr>
        <w:bidi/>
        <w:rPr>
          <w:rFonts w:cs="David" w:hint="cs"/>
          <w:rtl/>
        </w:rPr>
      </w:pPr>
      <w:r w:rsidRPr="00DE4DFB">
        <w:rPr>
          <w:rFonts w:cs="David" w:hint="cs"/>
          <w:rtl/>
        </w:rPr>
        <w:tab/>
        <w:t xml:space="preserve"> השאלה היא כזאת. צריך לקחת בחשבון שבגלל כל השאלות שהועלו על השולחן הזה יכול להיות שהם יגידו שהם עושים הסכם אחר. אז גם לא נדון בעניין הזה? לכן אנחנו כן צריכים לדון בכך, ואם צריכים לשנות, שהיועצת המשפטית תאמר את עמדתה הברורה והחד-משמעית. </w:t>
      </w:r>
    </w:p>
    <w:p w14:paraId="1B6D9E31" w14:textId="77777777" w:rsidR="00DE4DFB" w:rsidRDefault="00DE4DFB" w:rsidP="00DE4DFB">
      <w:pPr>
        <w:bidi/>
        <w:rPr>
          <w:rFonts w:cs="David" w:hint="cs"/>
          <w:rtl/>
        </w:rPr>
      </w:pPr>
    </w:p>
    <w:p w14:paraId="575A85F5" w14:textId="77777777" w:rsidR="00DE4DFB" w:rsidRDefault="00DE4DFB" w:rsidP="00DE4DFB">
      <w:pPr>
        <w:bidi/>
        <w:rPr>
          <w:rFonts w:cs="David" w:hint="cs"/>
          <w:rtl/>
        </w:rPr>
      </w:pPr>
    </w:p>
    <w:p w14:paraId="46D1DEC5" w14:textId="77777777" w:rsidR="00DE4DFB" w:rsidRDefault="00DE4DFB" w:rsidP="00DE4DFB">
      <w:pPr>
        <w:bidi/>
        <w:rPr>
          <w:rFonts w:cs="David" w:hint="cs"/>
          <w:rtl/>
        </w:rPr>
      </w:pPr>
    </w:p>
    <w:p w14:paraId="7C5C1271" w14:textId="77777777" w:rsidR="00DE4DFB" w:rsidRDefault="00DE4DFB" w:rsidP="00DE4DFB">
      <w:pPr>
        <w:bidi/>
        <w:rPr>
          <w:rFonts w:cs="David" w:hint="cs"/>
          <w:rtl/>
        </w:rPr>
      </w:pPr>
    </w:p>
    <w:p w14:paraId="733C61F3" w14:textId="77777777" w:rsidR="00DE4DFB" w:rsidRDefault="00DE4DFB" w:rsidP="00DE4DFB">
      <w:pPr>
        <w:bidi/>
        <w:rPr>
          <w:rFonts w:cs="David" w:hint="cs"/>
          <w:rtl/>
        </w:rPr>
      </w:pPr>
    </w:p>
    <w:p w14:paraId="6E868C81" w14:textId="77777777" w:rsidR="00DE4DFB" w:rsidRDefault="00DE4DFB" w:rsidP="00DE4DFB">
      <w:pPr>
        <w:bidi/>
        <w:rPr>
          <w:rFonts w:cs="David" w:hint="cs"/>
          <w:rtl/>
        </w:rPr>
      </w:pPr>
    </w:p>
    <w:p w14:paraId="3AC919FD" w14:textId="77777777" w:rsidR="00DE4DFB" w:rsidRPr="00DE4DFB" w:rsidRDefault="00DE4DFB" w:rsidP="00DE4DFB">
      <w:pPr>
        <w:bidi/>
        <w:rPr>
          <w:rFonts w:cs="David" w:hint="cs"/>
          <w:rtl/>
        </w:rPr>
      </w:pPr>
    </w:p>
    <w:p w14:paraId="4FF6D2C1"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B0019C4" w14:textId="77777777" w:rsidR="00DE4DFB" w:rsidRPr="00DE4DFB" w:rsidRDefault="00DE4DFB" w:rsidP="00DE4DFB">
      <w:pPr>
        <w:bidi/>
        <w:rPr>
          <w:rFonts w:cs="David" w:hint="cs"/>
          <w:rtl/>
        </w:rPr>
      </w:pPr>
    </w:p>
    <w:p w14:paraId="5DE9645F" w14:textId="77777777" w:rsidR="00DE4DFB" w:rsidRPr="00DE4DFB" w:rsidRDefault="00DE4DFB" w:rsidP="00DE4DFB">
      <w:pPr>
        <w:bidi/>
        <w:rPr>
          <w:rFonts w:cs="David" w:hint="cs"/>
          <w:rtl/>
        </w:rPr>
      </w:pPr>
      <w:r w:rsidRPr="00DE4DFB">
        <w:rPr>
          <w:rFonts w:cs="David" w:hint="cs"/>
          <w:rtl/>
        </w:rPr>
        <w:tab/>
        <w:t>העמדה הזאת ברורה מאוד. אני מתכוון להמשיך לדון ולקבל החלטה כזאת או אחרת, אבל תהיה הצבעה.</w:t>
      </w:r>
    </w:p>
    <w:p w14:paraId="5DBC6721" w14:textId="77777777" w:rsidR="00DE4DFB" w:rsidRPr="00DE4DFB" w:rsidRDefault="00DE4DFB" w:rsidP="00DE4DFB">
      <w:pPr>
        <w:bidi/>
        <w:rPr>
          <w:rFonts w:cs="David" w:hint="cs"/>
          <w:rtl/>
        </w:rPr>
      </w:pPr>
    </w:p>
    <w:p w14:paraId="1FCD35EE" w14:textId="77777777" w:rsidR="00DE4DFB" w:rsidRPr="00DE4DFB" w:rsidRDefault="00DE4DFB" w:rsidP="00DE4DFB">
      <w:pPr>
        <w:bidi/>
        <w:rPr>
          <w:rFonts w:cs="David" w:hint="cs"/>
          <w:rtl/>
        </w:rPr>
      </w:pPr>
      <w:r w:rsidRPr="00DE4DFB">
        <w:rPr>
          <w:rFonts w:cs="David" w:hint="cs"/>
          <w:rtl/>
        </w:rPr>
        <w:tab/>
        <w:t>חבר הכנסת מולה, בבקשה.</w:t>
      </w:r>
    </w:p>
    <w:p w14:paraId="1E9AB63E" w14:textId="77777777" w:rsidR="00DE4DFB" w:rsidRPr="00DE4DFB" w:rsidRDefault="00DE4DFB" w:rsidP="00DE4DFB">
      <w:pPr>
        <w:bidi/>
        <w:rPr>
          <w:rFonts w:cs="David" w:hint="cs"/>
          <w:u w:val="single"/>
          <w:rtl/>
        </w:rPr>
      </w:pPr>
    </w:p>
    <w:p w14:paraId="304E26A4" w14:textId="77777777" w:rsidR="00DE4DFB" w:rsidRPr="00DE4DFB" w:rsidRDefault="00DE4DFB" w:rsidP="00DE4DFB">
      <w:pPr>
        <w:bidi/>
        <w:rPr>
          <w:rFonts w:cs="David" w:hint="cs"/>
          <w:rtl/>
        </w:rPr>
      </w:pPr>
      <w:r w:rsidRPr="00DE4DFB">
        <w:rPr>
          <w:rFonts w:cs="David" w:hint="cs"/>
          <w:u w:val="single"/>
          <w:rtl/>
        </w:rPr>
        <w:t>שלמה מולה:</w:t>
      </w:r>
    </w:p>
    <w:p w14:paraId="412D2B4F" w14:textId="77777777" w:rsidR="00DE4DFB" w:rsidRPr="00DE4DFB" w:rsidRDefault="00DE4DFB" w:rsidP="00DE4DFB">
      <w:pPr>
        <w:bidi/>
        <w:rPr>
          <w:rFonts w:cs="David" w:hint="cs"/>
          <w:rtl/>
        </w:rPr>
      </w:pPr>
    </w:p>
    <w:p w14:paraId="7CE34558" w14:textId="77777777" w:rsidR="00DE4DFB" w:rsidRPr="00DE4DFB" w:rsidRDefault="00DE4DFB" w:rsidP="00DE4DFB">
      <w:pPr>
        <w:bidi/>
        <w:rPr>
          <w:rFonts w:cs="David" w:hint="cs"/>
          <w:rtl/>
        </w:rPr>
      </w:pPr>
      <w:r w:rsidRPr="00DE4DFB">
        <w:rPr>
          <w:rFonts w:cs="David" w:hint="cs"/>
          <w:rtl/>
        </w:rPr>
        <w:tab/>
        <w:t xml:space="preserve">אדוני היושב ראש, חברי הכנסת, השאלה שאנחנו נדרשים אליה היא לא שאלת פילוג או לא, וגם לא שאלת פלילית. אני גם לא הייתי רוצה להתעסק בשאלה הפלילית. אנחנו צריכים לשאול את עצמנו שאלה ציבורית ערכית, מוסרית ומצפונית שמנחה כל אדם. אנחנו הרי חיים בארצנו הקטנטונת הזאת, אנחנו יודעים בדיוק מיהו </w:t>
      </w:r>
      <w:proofErr w:type="spellStart"/>
      <w:r w:rsidRPr="00DE4DFB">
        <w:rPr>
          <w:rFonts w:cs="David" w:hint="cs"/>
          <w:rtl/>
        </w:rPr>
        <w:t>גאידמק</w:t>
      </w:r>
      <w:proofErr w:type="spellEnd"/>
      <w:r w:rsidRPr="00DE4DFB">
        <w:rPr>
          <w:rFonts w:cs="David" w:hint="cs"/>
          <w:rtl/>
        </w:rPr>
        <w:t>, מה הוא עושה, ואנחנו יודעים איך בעלי ההון קונים שלטון במקומות רבים. והיום אני אומר לכם בצורה הכי ברורה שאנחנו מכניסים את בעלי ההון דרך הדלתיים שלנו לתוך כנסת ישראל- -</w:t>
      </w:r>
    </w:p>
    <w:p w14:paraId="35E84465" w14:textId="77777777" w:rsidR="00DE4DFB" w:rsidRPr="00DE4DFB" w:rsidRDefault="00DE4DFB" w:rsidP="00DE4DFB">
      <w:pPr>
        <w:bidi/>
        <w:rPr>
          <w:rFonts w:cs="David" w:hint="cs"/>
          <w:rtl/>
        </w:rPr>
      </w:pPr>
    </w:p>
    <w:p w14:paraId="2A94A13F" w14:textId="77777777" w:rsidR="00DE4DFB" w:rsidRPr="00DE4DFB" w:rsidRDefault="00DE4DFB" w:rsidP="00DE4DFB">
      <w:pPr>
        <w:bidi/>
        <w:rPr>
          <w:rFonts w:cs="David" w:hint="cs"/>
          <w:rtl/>
        </w:rPr>
      </w:pPr>
      <w:r w:rsidRPr="00DE4DFB">
        <w:rPr>
          <w:rFonts w:cs="David" w:hint="cs"/>
          <w:u w:val="single"/>
          <w:rtl/>
        </w:rPr>
        <w:t>אלחנן גלזר:</w:t>
      </w:r>
    </w:p>
    <w:p w14:paraId="22FABD76" w14:textId="77777777" w:rsidR="00DE4DFB" w:rsidRPr="00DE4DFB" w:rsidRDefault="00DE4DFB" w:rsidP="00DE4DFB">
      <w:pPr>
        <w:bidi/>
        <w:rPr>
          <w:rFonts w:cs="David" w:hint="cs"/>
          <w:rtl/>
        </w:rPr>
      </w:pPr>
    </w:p>
    <w:p w14:paraId="08432DF7" w14:textId="77777777" w:rsidR="00DE4DFB" w:rsidRPr="00DE4DFB" w:rsidRDefault="00DE4DFB" w:rsidP="00DE4DFB">
      <w:pPr>
        <w:bidi/>
        <w:rPr>
          <w:rFonts w:cs="David" w:hint="cs"/>
          <w:rtl/>
        </w:rPr>
      </w:pPr>
      <w:r w:rsidRPr="00DE4DFB">
        <w:rPr>
          <w:rFonts w:cs="David" w:hint="cs"/>
          <w:rtl/>
        </w:rPr>
        <w:tab/>
        <w:t>כשהם הביאו את העדה האתיופית מאתיופיה זה היה בסדר?</w:t>
      </w:r>
    </w:p>
    <w:p w14:paraId="144704E5" w14:textId="77777777" w:rsidR="00DE4DFB" w:rsidRPr="00DE4DFB" w:rsidRDefault="00DE4DFB" w:rsidP="00DE4DFB">
      <w:pPr>
        <w:bidi/>
        <w:rPr>
          <w:rFonts w:cs="David" w:hint="cs"/>
          <w:rtl/>
        </w:rPr>
      </w:pPr>
    </w:p>
    <w:p w14:paraId="03938675" w14:textId="77777777" w:rsidR="00DE4DFB" w:rsidRPr="00DE4DFB" w:rsidRDefault="00DE4DFB" w:rsidP="00DE4DFB">
      <w:pPr>
        <w:bidi/>
        <w:rPr>
          <w:rFonts w:cs="David" w:hint="cs"/>
          <w:rtl/>
        </w:rPr>
      </w:pPr>
      <w:r w:rsidRPr="00DE4DFB">
        <w:rPr>
          <w:rFonts w:cs="David" w:hint="cs"/>
          <w:u w:val="single"/>
          <w:rtl/>
        </w:rPr>
        <w:t>שלמה מולה:</w:t>
      </w:r>
    </w:p>
    <w:p w14:paraId="4D99F1FF" w14:textId="77777777" w:rsidR="00DE4DFB" w:rsidRPr="00DE4DFB" w:rsidRDefault="00DE4DFB" w:rsidP="00DE4DFB">
      <w:pPr>
        <w:bidi/>
        <w:rPr>
          <w:rFonts w:cs="David" w:hint="cs"/>
          <w:rtl/>
        </w:rPr>
      </w:pPr>
    </w:p>
    <w:p w14:paraId="25E5A605" w14:textId="77777777" w:rsidR="00DE4DFB" w:rsidRPr="00DE4DFB" w:rsidRDefault="00DE4DFB" w:rsidP="00DE4DFB">
      <w:pPr>
        <w:bidi/>
        <w:rPr>
          <w:rFonts w:cs="David" w:hint="cs"/>
          <w:rtl/>
        </w:rPr>
      </w:pPr>
      <w:r w:rsidRPr="00DE4DFB">
        <w:rPr>
          <w:rFonts w:cs="David" w:hint="cs"/>
          <w:rtl/>
        </w:rPr>
        <w:tab/>
        <w:t xml:space="preserve"> לא משנה.</w:t>
      </w:r>
    </w:p>
    <w:p w14:paraId="761ED43F" w14:textId="77777777" w:rsidR="00DE4DFB" w:rsidRPr="00DE4DFB" w:rsidRDefault="00DE4DFB" w:rsidP="00DE4DFB">
      <w:pPr>
        <w:bidi/>
        <w:rPr>
          <w:rFonts w:cs="David" w:hint="cs"/>
          <w:rtl/>
        </w:rPr>
      </w:pPr>
    </w:p>
    <w:p w14:paraId="17C16B34"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723A562C" w14:textId="77777777" w:rsidR="00DE4DFB" w:rsidRPr="00DE4DFB" w:rsidRDefault="00DE4DFB" w:rsidP="00DE4DFB">
      <w:pPr>
        <w:pStyle w:val="Heading5"/>
        <w:jc w:val="left"/>
        <w:rPr>
          <w:rFonts w:hint="cs"/>
          <w:sz w:val="24"/>
          <w:rtl/>
        </w:rPr>
      </w:pPr>
    </w:p>
    <w:p w14:paraId="4308BD3C" w14:textId="77777777" w:rsidR="00DE4DFB" w:rsidRPr="00DE4DFB" w:rsidRDefault="00DE4DFB" w:rsidP="00DE4DFB">
      <w:pPr>
        <w:bidi/>
        <w:rPr>
          <w:rFonts w:cs="David" w:hint="cs"/>
          <w:rtl/>
        </w:rPr>
      </w:pPr>
      <w:r w:rsidRPr="00DE4DFB">
        <w:rPr>
          <w:rFonts w:cs="David" w:hint="cs"/>
          <w:rtl/>
        </w:rPr>
        <w:tab/>
        <w:t xml:space="preserve"> אני מבקש למחוק את הדבר הזה. אני דורש ממך להתנצל.</w:t>
      </w:r>
    </w:p>
    <w:p w14:paraId="41508C53" w14:textId="77777777" w:rsidR="00DE4DFB" w:rsidRPr="00DE4DFB" w:rsidRDefault="00DE4DFB" w:rsidP="00DE4DFB">
      <w:pPr>
        <w:bidi/>
        <w:rPr>
          <w:rFonts w:cs="David" w:hint="cs"/>
          <w:rtl/>
        </w:rPr>
      </w:pPr>
    </w:p>
    <w:p w14:paraId="4A242AB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68876ACC" w14:textId="77777777" w:rsidR="00DE4DFB" w:rsidRPr="00DE4DFB" w:rsidRDefault="00DE4DFB" w:rsidP="00DE4DFB">
      <w:pPr>
        <w:bidi/>
        <w:rPr>
          <w:rFonts w:cs="David" w:hint="cs"/>
          <w:rtl/>
        </w:rPr>
      </w:pPr>
    </w:p>
    <w:p w14:paraId="2E18F66B" w14:textId="77777777" w:rsidR="00DE4DFB" w:rsidRPr="00DE4DFB" w:rsidRDefault="00DE4DFB" w:rsidP="00DE4DFB">
      <w:pPr>
        <w:bidi/>
        <w:ind w:left="570"/>
        <w:rPr>
          <w:rFonts w:cs="David" w:hint="cs"/>
          <w:rtl/>
        </w:rPr>
      </w:pPr>
      <w:r w:rsidRPr="00DE4DFB">
        <w:rPr>
          <w:rFonts w:cs="David" w:hint="cs"/>
          <w:rtl/>
        </w:rPr>
        <w:t>סליחה, גלנטי- -</w:t>
      </w:r>
    </w:p>
    <w:p w14:paraId="0EB22657" w14:textId="77777777" w:rsidR="00DE4DFB" w:rsidRPr="00DE4DFB" w:rsidRDefault="00DE4DFB" w:rsidP="00DE4DFB">
      <w:pPr>
        <w:bidi/>
        <w:rPr>
          <w:rFonts w:cs="David" w:hint="cs"/>
          <w:rtl/>
        </w:rPr>
      </w:pPr>
    </w:p>
    <w:p w14:paraId="6375854F"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2E882043" w14:textId="77777777" w:rsidR="00DE4DFB" w:rsidRPr="00DE4DFB" w:rsidRDefault="00DE4DFB" w:rsidP="00DE4DFB">
      <w:pPr>
        <w:pStyle w:val="Heading5"/>
        <w:jc w:val="left"/>
        <w:rPr>
          <w:rFonts w:hint="cs"/>
          <w:sz w:val="24"/>
          <w:rtl/>
        </w:rPr>
      </w:pPr>
    </w:p>
    <w:p w14:paraId="374A67C8" w14:textId="77777777" w:rsidR="00DE4DFB" w:rsidRPr="00DE4DFB" w:rsidRDefault="00DE4DFB" w:rsidP="00DE4DFB">
      <w:pPr>
        <w:bidi/>
        <w:rPr>
          <w:rFonts w:cs="David" w:hint="cs"/>
          <w:rtl/>
        </w:rPr>
      </w:pPr>
      <w:r w:rsidRPr="00DE4DFB">
        <w:rPr>
          <w:rFonts w:cs="David" w:hint="cs"/>
          <w:rtl/>
        </w:rPr>
        <w:tab/>
        <w:t xml:space="preserve"> אני מבקש שהוא יתנצל. זאת הערה גזענית ולא במקומה.</w:t>
      </w:r>
    </w:p>
    <w:p w14:paraId="3C7C3B66" w14:textId="77777777" w:rsidR="00DE4DFB" w:rsidRPr="00DE4DFB" w:rsidRDefault="00DE4DFB" w:rsidP="00DE4DFB">
      <w:pPr>
        <w:bidi/>
        <w:rPr>
          <w:rFonts w:cs="David" w:hint="cs"/>
          <w:rtl/>
        </w:rPr>
      </w:pPr>
    </w:p>
    <w:p w14:paraId="04FF866F" w14:textId="77777777" w:rsidR="00DE4DFB" w:rsidRPr="00DE4DFB" w:rsidRDefault="00DE4DFB" w:rsidP="00DE4DFB">
      <w:pPr>
        <w:bidi/>
        <w:rPr>
          <w:rFonts w:cs="David"/>
        </w:rPr>
      </w:pPr>
      <w:r w:rsidRPr="00DE4DFB">
        <w:rPr>
          <w:rFonts w:cs="David" w:hint="cs"/>
          <w:u w:val="single"/>
          <w:rtl/>
        </w:rPr>
        <w:t>היו"ר דוד טל:</w:t>
      </w:r>
    </w:p>
    <w:p w14:paraId="59D503A6" w14:textId="77777777" w:rsidR="00DE4DFB" w:rsidRPr="00DE4DFB" w:rsidRDefault="00DE4DFB" w:rsidP="00DE4DFB">
      <w:pPr>
        <w:bidi/>
        <w:rPr>
          <w:rFonts w:cs="David" w:hint="cs"/>
          <w:rtl/>
        </w:rPr>
      </w:pPr>
    </w:p>
    <w:p w14:paraId="5BF9E167" w14:textId="77777777" w:rsidR="00DE4DFB" w:rsidRPr="00DE4DFB" w:rsidRDefault="00DE4DFB" w:rsidP="00DE4DFB">
      <w:pPr>
        <w:bidi/>
        <w:rPr>
          <w:rFonts w:cs="David" w:hint="cs"/>
          <w:rtl/>
        </w:rPr>
      </w:pPr>
      <w:r w:rsidRPr="00DE4DFB">
        <w:rPr>
          <w:rFonts w:cs="David" w:hint="cs"/>
          <w:rtl/>
        </w:rPr>
        <w:tab/>
        <w:t>גלנטי, מספיק להתלהם.</w:t>
      </w:r>
    </w:p>
    <w:p w14:paraId="1C490E0D" w14:textId="77777777" w:rsidR="00DE4DFB" w:rsidRPr="00DE4DFB" w:rsidRDefault="00DE4DFB" w:rsidP="00DE4DFB">
      <w:pPr>
        <w:bidi/>
        <w:rPr>
          <w:rFonts w:cs="David" w:hint="cs"/>
          <w:rtl/>
        </w:rPr>
      </w:pPr>
    </w:p>
    <w:p w14:paraId="39ACD633"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6A23553" w14:textId="77777777" w:rsidR="00DE4DFB" w:rsidRPr="00DE4DFB" w:rsidRDefault="00DE4DFB" w:rsidP="00DE4DFB">
      <w:pPr>
        <w:pStyle w:val="Heading5"/>
        <w:jc w:val="left"/>
        <w:rPr>
          <w:rFonts w:hint="cs"/>
          <w:sz w:val="24"/>
          <w:rtl/>
        </w:rPr>
      </w:pPr>
    </w:p>
    <w:p w14:paraId="07E47FFB" w14:textId="77777777" w:rsidR="00DE4DFB" w:rsidRPr="00DE4DFB" w:rsidRDefault="00DE4DFB" w:rsidP="00DE4DFB">
      <w:pPr>
        <w:bidi/>
        <w:rPr>
          <w:rFonts w:cs="David" w:hint="cs"/>
          <w:rtl/>
        </w:rPr>
      </w:pPr>
      <w:r w:rsidRPr="00DE4DFB">
        <w:rPr>
          <w:rFonts w:cs="David" w:hint="cs"/>
          <w:rtl/>
        </w:rPr>
        <w:tab/>
        <w:t xml:space="preserve"> זה לא להתלהם. חבר כנסת- - </w:t>
      </w:r>
    </w:p>
    <w:p w14:paraId="640E76F4" w14:textId="77777777" w:rsidR="00DE4DFB" w:rsidRPr="00DE4DFB" w:rsidRDefault="00DE4DFB" w:rsidP="00DE4DFB">
      <w:pPr>
        <w:bidi/>
        <w:rPr>
          <w:rFonts w:cs="David" w:hint="cs"/>
          <w:rtl/>
        </w:rPr>
      </w:pPr>
    </w:p>
    <w:p w14:paraId="19F66661" w14:textId="77777777" w:rsidR="00DE4DFB" w:rsidRPr="00DE4DFB" w:rsidRDefault="00DE4DFB" w:rsidP="00DE4DFB">
      <w:pPr>
        <w:bidi/>
        <w:rPr>
          <w:rFonts w:cs="David"/>
        </w:rPr>
      </w:pPr>
      <w:r w:rsidRPr="00DE4DFB">
        <w:rPr>
          <w:rFonts w:cs="David" w:hint="cs"/>
          <w:u w:val="single"/>
          <w:rtl/>
        </w:rPr>
        <w:t>היו"ר דוד טל:</w:t>
      </w:r>
    </w:p>
    <w:p w14:paraId="1CC254C2" w14:textId="77777777" w:rsidR="00DE4DFB" w:rsidRPr="00DE4DFB" w:rsidRDefault="00DE4DFB" w:rsidP="00DE4DFB">
      <w:pPr>
        <w:bidi/>
        <w:rPr>
          <w:rFonts w:cs="David" w:hint="cs"/>
          <w:rtl/>
        </w:rPr>
      </w:pPr>
    </w:p>
    <w:p w14:paraId="663A4ED2" w14:textId="77777777" w:rsidR="00DE4DFB" w:rsidRPr="00DE4DFB" w:rsidRDefault="00DE4DFB" w:rsidP="00DE4DFB">
      <w:pPr>
        <w:bidi/>
        <w:rPr>
          <w:rFonts w:cs="David" w:hint="cs"/>
          <w:rtl/>
        </w:rPr>
      </w:pPr>
      <w:r w:rsidRPr="00DE4DFB">
        <w:rPr>
          <w:rFonts w:cs="David" w:hint="cs"/>
          <w:rtl/>
        </w:rPr>
        <w:tab/>
        <w:t>מספיק להתלהם, כרגע מולה מדבר.</w:t>
      </w:r>
    </w:p>
    <w:p w14:paraId="65EEBEE7" w14:textId="77777777" w:rsidR="00DE4DFB" w:rsidRPr="00DE4DFB" w:rsidRDefault="00DE4DFB" w:rsidP="00DE4DFB">
      <w:pPr>
        <w:bidi/>
        <w:rPr>
          <w:rFonts w:cs="David" w:hint="cs"/>
          <w:rtl/>
        </w:rPr>
      </w:pPr>
    </w:p>
    <w:p w14:paraId="131EA459"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1993AA8C" w14:textId="77777777" w:rsidR="00DE4DFB" w:rsidRPr="00DE4DFB" w:rsidRDefault="00DE4DFB" w:rsidP="00DE4DFB">
      <w:pPr>
        <w:pStyle w:val="Heading5"/>
        <w:jc w:val="left"/>
        <w:rPr>
          <w:rFonts w:hint="cs"/>
          <w:sz w:val="24"/>
          <w:rtl/>
        </w:rPr>
      </w:pPr>
    </w:p>
    <w:p w14:paraId="510289E3" w14:textId="77777777" w:rsidR="00DE4DFB" w:rsidRPr="00DE4DFB" w:rsidRDefault="00DE4DFB" w:rsidP="00DE4DFB">
      <w:pPr>
        <w:bidi/>
        <w:rPr>
          <w:rFonts w:cs="David" w:hint="cs"/>
          <w:rtl/>
        </w:rPr>
      </w:pPr>
      <w:r w:rsidRPr="00DE4DFB">
        <w:rPr>
          <w:rFonts w:cs="David" w:hint="cs"/>
          <w:rtl/>
        </w:rPr>
        <w:tab/>
        <w:t xml:space="preserve"> חבר כנסת- -</w:t>
      </w:r>
    </w:p>
    <w:p w14:paraId="697098D0" w14:textId="77777777" w:rsidR="00DE4DFB" w:rsidRPr="00DE4DFB" w:rsidRDefault="00DE4DFB" w:rsidP="00DE4DFB">
      <w:pPr>
        <w:bidi/>
        <w:rPr>
          <w:rFonts w:cs="David" w:hint="cs"/>
          <w:rtl/>
        </w:rPr>
      </w:pPr>
    </w:p>
    <w:p w14:paraId="1FA34B1E" w14:textId="77777777" w:rsidR="00DE4DFB" w:rsidRPr="00DE4DFB" w:rsidRDefault="00DE4DFB" w:rsidP="00DE4DFB">
      <w:pPr>
        <w:bidi/>
        <w:rPr>
          <w:rFonts w:cs="David"/>
        </w:rPr>
      </w:pPr>
      <w:r w:rsidRPr="00DE4DFB">
        <w:rPr>
          <w:rFonts w:cs="David" w:hint="cs"/>
          <w:u w:val="single"/>
          <w:rtl/>
        </w:rPr>
        <w:t>היו"ר דוד טל:</w:t>
      </w:r>
    </w:p>
    <w:p w14:paraId="5685726C" w14:textId="77777777" w:rsidR="00DE4DFB" w:rsidRPr="00DE4DFB" w:rsidRDefault="00DE4DFB" w:rsidP="00DE4DFB">
      <w:pPr>
        <w:bidi/>
        <w:rPr>
          <w:rFonts w:cs="David" w:hint="cs"/>
          <w:rtl/>
        </w:rPr>
      </w:pPr>
    </w:p>
    <w:p w14:paraId="58837FBC" w14:textId="77777777" w:rsidR="00DE4DFB" w:rsidRPr="00DE4DFB" w:rsidRDefault="00DE4DFB" w:rsidP="00DE4DFB">
      <w:pPr>
        <w:bidi/>
        <w:rPr>
          <w:rFonts w:cs="David" w:hint="cs"/>
          <w:rtl/>
        </w:rPr>
      </w:pPr>
      <w:r w:rsidRPr="00DE4DFB">
        <w:rPr>
          <w:rFonts w:cs="David" w:hint="cs"/>
          <w:rtl/>
        </w:rPr>
        <w:tab/>
        <w:t>כרגע מולה מדבר. בוא נאפשר לו לדבר.</w:t>
      </w:r>
    </w:p>
    <w:p w14:paraId="47C83BB8" w14:textId="77777777" w:rsidR="00DE4DFB" w:rsidRPr="00DE4DFB" w:rsidRDefault="00DE4DFB" w:rsidP="00DE4DFB">
      <w:pPr>
        <w:bidi/>
        <w:rPr>
          <w:rFonts w:cs="David" w:hint="cs"/>
          <w:rtl/>
        </w:rPr>
      </w:pPr>
    </w:p>
    <w:p w14:paraId="67A7D550" w14:textId="77777777" w:rsidR="00DE4DFB" w:rsidRDefault="00DE4DFB" w:rsidP="00DE4DFB">
      <w:pPr>
        <w:bidi/>
        <w:rPr>
          <w:rFonts w:cs="David" w:hint="cs"/>
          <w:u w:val="single"/>
          <w:rtl/>
        </w:rPr>
      </w:pPr>
    </w:p>
    <w:p w14:paraId="2CAF453E" w14:textId="77777777" w:rsidR="00DE4DFB" w:rsidRDefault="00DE4DFB" w:rsidP="00DE4DFB">
      <w:pPr>
        <w:bidi/>
        <w:rPr>
          <w:rFonts w:cs="David" w:hint="cs"/>
          <w:u w:val="single"/>
          <w:rtl/>
        </w:rPr>
      </w:pPr>
    </w:p>
    <w:p w14:paraId="5B001392" w14:textId="77777777" w:rsidR="00DE4DFB" w:rsidRPr="00DE4DFB" w:rsidRDefault="00DE4DFB" w:rsidP="00DE4DFB">
      <w:pPr>
        <w:bidi/>
        <w:rPr>
          <w:rFonts w:cs="David" w:hint="cs"/>
          <w:rtl/>
        </w:rPr>
      </w:pPr>
      <w:r w:rsidRPr="00DE4DFB">
        <w:rPr>
          <w:rFonts w:cs="David" w:hint="cs"/>
          <w:u w:val="single"/>
          <w:rtl/>
        </w:rPr>
        <w:t>משה שרוני:</w:t>
      </w:r>
    </w:p>
    <w:p w14:paraId="2CFB9CC9" w14:textId="77777777" w:rsidR="00DE4DFB" w:rsidRPr="00DE4DFB" w:rsidRDefault="00DE4DFB" w:rsidP="00DE4DFB">
      <w:pPr>
        <w:bidi/>
        <w:rPr>
          <w:rFonts w:cs="David" w:hint="cs"/>
          <w:rtl/>
        </w:rPr>
      </w:pPr>
    </w:p>
    <w:p w14:paraId="4BBA8F34" w14:textId="77777777" w:rsidR="00DE4DFB" w:rsidRPr="00DE4DFB" w:rsidRDefault="00DE4DFB" w:rsidP="00DE4DFB">
      <w:pPr>
        <w:bidi/>
        <w:rPr>
          <w:rFonts w:cs="David" w:hint="cs"/>
          <w:rtl/>
        </w:rPr>
      </w:pPr>
      <w:r w:rsidRPr="00DE4DFB">
        <w:rPr>
          <w:rFonts w:cs="David" w:hint="cs"/>
          <w:rtl/>
        </w:rPr>
        <w:tab/>
        <w:t xml:space="preserve"> אדוני היושב ראש, עוד מעט הוא יוריד את השלטר.</w:t>
      </w:r>
    </w:p>
    <w:p w14:paraId="4F14A2F8" w14:textId="77777777" w:rsidR="00DE4DFB" w:rsidRPr="00DE4DFB" w:rsidRDefault="00DE4DFB" w:rsidP="00DE4DFB">
      <w:pPr>
        <w:bidi/>
        <w:rPr>
          <w:rFonts w:cs="David" w:hint="cs"/>
          <w:rtl/>
        </w:rPr>
      </w:pPr>
    </w:p>
    <w:p w14:paraId="65BCDF34" w14:textId="77777777" w:rsidR="00DE4DFB" w:rsidRPr="00DE4DFB" w:rsidRDefault="00DE4DFB" w:rsidP="00DE4DFB">
      <w:pPr>
        <w:bidi/>
        <w:rPr>
          <w:rFonts w:cs="David"/>
        </w:rPr>
      </w:pPr>
      <w:r w:rsidRPr="00DE4DFB">
        <w:rPr>
          <w:rFonts w:cs="David" w:hint="cs"/>
          <w:u w:val="single"/>
          <w:rtl/>
        </w:rPr>
        <w:t>היו"ר דוד טל:</w:t>
      </w:r>
    </w:p>
    <w:p w14:paraId="19CBC94D" w14:textId="77777777" w:rsidR="00DE4DFB" w:rsidRPr="00DE4DFB" w:rsidRDefault="00DE4DFB" w:rsidP="00DE4DFB">
      <w:pPr>
        <w:bidi/>
        <w:rPr>
          <w:rFonts w:cs="David" w:hint="cs"/>
          <w:rtl/>
        </w:rPr>
      </w:pPr>
    </w:p>
    <w:p w14:paraId="39F648AB" w14:textId="77777777" w:rsidR="00DE4DFB" w:rsidRPr="00DE4DFB" w:rsidRDefault="00DE4DFB" w:rsidP="00DE4DFB">
      <w:pPr>
        <w:bidi/>
        <w:rPr>
          <w:rFonts w:cs="David" w:hint="cs"/>
          <w:rtl/>
        </w:rPr>
      </w:pPr>
      <w:r w:rsidRPr="00DE4DFB">
        <w:rPr>
          <w:rFonts w:cs="David" w:hint="cs"/>
          <w:rtl/>
        </w:rPr>
        <w:tab/>
        <w:t>לא צריך להתלהם. מולה, בבקשה.</w:t>
      </w:r>
    </w:p>
    <w:p w14:paraId="384E9CB7" w14:textId="77777777" w:rsidR="00DE4DFB" w:rsidRPr="00DE4DFB" w:rsidRDefault="00DE4DFB" w:rsidP="00DE4DFB">
      <w:pPr>
        <w:bidi/>
        <w:rPr>
          <w:rFonts w:cs="David" w:hint="cs"/>
          <w:rtl/>
        </w:rPr>
      </w:pPr>
    </w:p>
    <w:p w14:paraId="3ADEF518" w14:textId="77777777" w:rsidR="00DE4DFB" w:rsidRPr="00DE4DFB" w:rsidRDefault="00DE4DFB" w:rsidP="00DE4DFB">
      <w:pPr>
        <w:bidi/>
        <w:rPr>
          <w:rFonts w:cs="David" w:hint="cs"/>
          <w:rtl/>
        </w:rPr>
      </w:pPr>
      <w:r w:rsidRPr="00DE4DFB">
        <w:rPr>
          <w:rFonts w:cs="David" w:hint="cs"/>
          <w:u w:val="single"/>
          <w:rtl/>
        </w:rPr>
        <w:t>שלמה מולה:</w:t>
      </w:r>
    </w:p>
    <w:p w14:paraId="166D60AE" w14:textId="77777777" w:rsidR="00DE4DFB" w:rsidRPr="00DE4DFB" w:rsidRDefault="00DE4DFB" w:rsidP="00DE4DFB">
      <w:pPr>
        <w:bidi/>
        <w:rPr>
          <w:rFonts w:cs="David" w:hint="cs"/>
          <w:rtl/>
        </w:rPr>
      </w:pPr>
    </w:p>
    <w:p w14:paraId="7D22A735" w14:textId="77777777" w:rsidR="00DE4DFB" w:rsidRPr="00DE4DFB" w:rsidRDefault="00DE4DFB" w:rsidP="00DE4DFB">
      <w:pPr>
        <w:bidi/>
        <w:rPr>
          <w:rFonts w:cs="David" w:hint="cs"/>
          <w:rtl/>
        </w:rPr>
      </w:pPr>
      <w:r w:rsidRPr="00DE4DFB">
        <w:rPr>
          <w:rFonts w:cs="David" w:hint="cs"/>
          <w:rtl/>
        </w:rPr>
        <w:tab/>
        <w:t xml:space="preserve"> אני לא מפחד </w:t>
      </w:r>
      <w:proofErr w:type="spellStart"/>
      <w:r w:rsidRPr="00DE4DFB">
        <w:rPr>
          <w:rFonts w:cs="David" w:hint="cs"/>
          <w:rtl/>
        </w:rPr>
        <w:t>שגאידמק</w:t>
      </w:r>
      <w:proofErr w:type="spellEnd"/>
      <w:r w:rsidRPr="00DE4DFB">
        <w:rPr>
          <w:rFonts w:cs="David" w:hint="cs"/>
          <w:rtl/>
        </w:rPr>
        <w:t xml:space="preserve"> יוריד את השלטר- -</w:t>
      </w:r>
    </w:p>
    <w:p w14:paraId="35759EB4" w14:textId="77777777" w:rsidR="00DE4DFB" w:rsidRPr="00DE4DFB" w:rsidRDefault="00DE4DFB" w:rsidP="00DE4DFB">
      <w:pPr>
        <w:bidi/>
        <w:rPr>
          <w:rFonts w:cs="David" w:hint="cs"/>
          <w:rtl/>
        </w:rPr>
      </w:pPr>
    </w:p>
    <w:p w14:paraId="7C56425E"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143D0E55" w14:textId="77777777" w:rsidR="00DE4DFB" w:rsidRPr="00DE4DFB" w:rsidRDefault="00DE4DFB" w:rsidP="00DE4DFB">
      <w:pPr>
        <w:pStyle w:val="Heading5"/>
        <w:jc w:val="left"/>
        <w:rPr>
          <w:rFonts w:hint="cs"/>
          <w:sz w:val="24"/>
          <w:rtl/>
        </w:rPr>
      </w:pPr>
    </w:p>
    <w:p w14:paraId="055B81DD" w14:textId="77777777" w:rsidR="00DE4DFB" w:rsidRPr="00DE4DFB" w:rsidRDefault="00DE4DFB" w:rsidP="00DE4DFB">
      <w:pPr>
        <w:bidi/>
        <w:rPr>
          <w:rFonts w:cs="David" w:hint="cs"/>
          <w:rtl/>
        </w:rPr>
      </w:pPr>
      <w:r w:rsidRPr="00DE4DFB">
        <w:rPr>
          <w:rFonts w:cs="David" w:hint="cs"/>
          <w:rtl/>
        </w:rPr>
        <w:tab/>
        <w:t xml:space="preserve"> אני דורש התנצלות באופן- - -</w:t>
      </w:r>
    </w:p>
    <w:p w14:paraId="2291AA7E" w14:textId="77777777" w:rsidR="00DE4DFB" w:rsidRPr="00DE4DFB" w:rsidRDefault="00DE4DFB" w:rsidP="00DE4DFB">
      <w:pPr>
        <w:bidi/>
        <w:rPr>
          <w:rFonts w:cs="David" w:hint="cs"/>
          <w:rtl/>
        </w:rPr>
      </w:pPr>
    </w:p>
    <w:p w14:paraId="494667E2" w14:textId="77777777" w:rsidR="00DE4DFB" w:rsidRPr="00DE4DFB" w:rsidRDefault="00DE4DFB" w:rsidP="00DE4DFB">
      <w:pPr>
        <w:bidi/>
        <w:rPr>
          <w:rFonts w:cs="David"/>
        </w:rPr>
      </w:pPr>
      <w:r w:rsidRPr="00DE4DFB">
        <w:rPr>
          <w:rFonts w:cs="David" w:hint="cs"/>
          <w:u w:val="single"/>
          <w:rtl/>
        </w:rPr>
        <w:t>היו"ר דוד טל:</w:t>
      </w:r>
    </w:p>
    <w:p w14:paraId="2D0C2737" w14:textId="77777777" w:rsidR="00DE4DFB" w:rsidRPr="00DE4DFB" w:rsidRDefault="00DE4DFB" w:rsidP="00DE4DFB">
      <w:pPr>
        <w:bidi/>
        <w:rPr>
          <w:rFonts w:cs="David" w:hint="cs"/>
          <w:rtl/>
        </w:rPr>
      </w:pPr>
    </w:p>
    <w:p w14:paraId="464921DA" w14:textId="77777777" w:rsidR="00DE4DFB" w:rsidRPr="00DE4DFB" w:rsidRDefault="00DE4DFB" w:rsidP="00DE4DFB">
      <w:pPr>
        <w:bidi/>
        <w:rPr>
          <w:rFonts w:cs="David" w:hint="cs"/>
          <w:rtl/>
        </w:rPr>
      </w:pPr>
      <w:r w:rsidRPr="00DE4DFB">
        <w:rPr>
          <w:rFonts w:cs="David" w:hint="cs"/>
          <w:rtl/>
        </w:rPr>
        <w:tab/>
        <w:t>כן, זהבה.</w:t>
      </w:r>
    </w:p>
    <w:p w14:paraId="7EA47CDC" w14:textId="77777777" w:rsidR="00DE4DFB" w:rsidRPr="00DE4DFB" w:rsidRDefault="00DE4DFB" w:rsidP="00DE4DFB">
      <w:pPr>
        <w:bidi/>
        <w:rPr>
          <w:rFonts w:cs="David" w:hint="cs"/>
          <w:rtl/>
        </w:rPr>
      </w:pPr>
    </w:p>
    <w:p w14:paraId="07570DDE" w14:textId="77777777" w:rsidR="00DE4DFB" w:rsidRPr="00DE4DFB" w:rsidRDefault="00DE4DFB" w:rsidP="00DE4DFB">
      <w:pPr>
        <w:bidi/>
        <w:rPr>
          <w:rFonts w:cs="David" w:hint="cs"/>
          <w:rtl/>
        </w:rPr>
      </w:pPr>
      <w:r w:rsidRPr="00DE4DFB">
        <w:rPr>
          <w:rFonts w:cs="David" w:hint="cs"/>
          <w:u w:val="single"/>
          <w:rtl/>
        </w:rPr>
        <w:t>זהבה גלאון:</w:t>
      </w:r>
    </w:p>
    <w:p w14:paraId="31BBC090" w14:textId="77777777" w:rsidR="00DE4DFB" w:rsidRPr="00DE4DFB" w:rsidRDefault="00DE4DFB" w:rsidP="00DE4DFB">
      <w:pPr>
        <w:bidi/>
        <w:rPr>
          <w:rFonts w:cs="David" w:hint="cs"/>
          <w:rtl/>
        </w:rPr>
      </w:pPr>
    </w:p>
    <w:p w14:paraId="0AD70FA9" w14:textId="77777777" w:rsidR="00DE4DFB" w:rsidRPr="00DE4DFB" w:rsidRDefault="00DE4DFB" w:rsidP="00DE4DFB">
      <w:pPr>
        <w:bidi/>
        <w:rPr>
          <w:rFonts w:cs="David" w:hint="cs"/>
          <w:rtl/>
        </w:rPr>
      </w:pPr>
      <w:r w:rsidRPr="00DE4DFB">
        <w:rPr>
          <w:rFonts w:cs="David" w:hint="cs"/>
          <w:rtl/>
        </w:rPr>
        <w:tab/>
        <w:t>אדוני היושב ראש, בכל הכבוד, אתה צריך להעיר לחבר הכנסת גלזר. זאת אמירה שאין לה מקום ולא יכולה להישמע בחדר הוועדה ובכנסת בכלל.</w:t>
      </w:r>
    </w:p>
    <w:p w14:paraId="77807479" w14:textId="77777777" w:rsidR="00DE4DFB" w:rsidRPr="00DE4DFB" w:rsidRDefault="00DE4DFB" w:rsidP="00DE4DFB">
      <w:pPr>
        <w:bidi/>
        <w:rPr>
          <w:rFonts w:cs="David" w:hint="cs"/>
          <w:rtl/>
        </w:rPr>
      </w:pPr>
    </w:p>
    <w:p w14:paraId="16013AFF"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484117FC" w14:textId="77777777" w:rsidR="00DE4DFB" w:rsidRPr="00DE4DFB" w:rsidRDefault="00DE4DFB" w:rsidP="00DE4DFB">
      <w:pPr>
        <w:bidi/>
        <w:rPr>
          <w:rFonts w:cs="David" w:hint="cs"/>
          <w:rtl/>
        </w:rPr>
      </w:pPr>
    </w:p>
    <w:p w14:paraId="0442061A" w14:textId="77777777" w:rsidR="00DE4DFB" w:rsidRPr="00DE4DFB" w:rsidRDefault="00DE4DFB" w:rsidP="00DE4DFB">
      <w:pPr>
        <w:bidi/>
        <w:ind w:left="570"/>
        <w:rPr>
          <w:rFonts w:cs="David" w:hint="cs"/>
          <w:rtl/>
        </w:rPr>
      </w:pPr>
      <w:r w:rsidRPr="00DE4DFB">
        <w:rPr>
          <w:rFonts w:cs="David" w:hint="cs"/>
          <w:rtl/>
        </w:rPr>
        <w:t xml:space="preserve">אני מצטרף לבקשה. </w:t>
      </w:r>
    </w:p>
    <w:p w14:paraId="73F0C7F8" w14:textId="77777777" w:rsidR="00DE4DFB" w:rsidRPr="00DE4DFB" w:rsidRDefault="00DE4DFB" w:rsidP="00DE4DFB">
      <w:pPr>
        <w:bidi/>
        <w:rPr>
          <w:rFonts w:cs="David" w:hint="cs"/>
          <w:rtl/>
        </w:rPr>
      </w:pPr>
    </w:p>
    <w:p w14:paraId="77345B98" w14:textId="77777777" w:rsidR="00DE4DFB" w:rsidRPr="00DE4DFB" w:rsidRDefault="00DE4DFB" w:rsidP="00DE4DFB">
      <w:pPr>
        <w:bidi/>
        <w:rPr>
          <w:rFonts w:cs="David" w:hint="cs"/>
          <w:rtl/>
        </w:rPr>
      </w:pPr>
      <w:r w:rsidRPr="00DE4DFB">
        <w:rPr>
          <w:rFonts w:cs="David" w:hint="cs"/>
          <w:u w:val="single"/>
          <w:rtl/>
        </w:rPr>
        <w:t>זהבה גלאון:</w:t>
      </w:r>
    </w:p>
    <w:p w14:paraId="2EAAC2A4" w14:textId="77777777" w:rsidR="00DE4DFB" w:rsidRPr="00DE4DFB" w:rsidRDefault="00DE4DFB" w:rsidP="00DE4DFB">
      <w:pPr>
        <w:bidi/>
        <w:rPr>
          <w:rFonts w:cs="David" w:hint="cs"/>
          <w:rtl/>
        </w:rPr>
      </w:pPr>
    </w:p>
    <w:p w14:paraId="67F9E11F" w14:textId="77777777" w:rsidR="00DE4DFB" w:rsidRPr="00DE4DFB" w:rsidRDefault="00DE4DFB" w:rsidP="00DE4DFB">
      <w:pPr>
        <w:bidi/>
        <w:rPr>
          <w:rFonts w:cs="David" w:hint="cs"/>
          <w:rtl/>
        </w:rPr>
      </w:pPr>
      <w:r w:rsidRPr="00DE4DFB">
        <w:rPr>
          <w:rFonts w:cs="David" w:hint="cs"/>
          <w:rtl/>
        </w:rPr>
        <w:tab/>
        <w:t xml:space="preserve"> מה זה?</w:t>
      </w:r>
    </w:p>
    <w:p w14:paraId="783E5067" w14:textId="77777777" w:rsidR="00DE4DFB" w:rsidRPr="00DE4DFB" w:rsidRDefault="00DE4DFB" w:rsidP="00DE4DFB">
      <w:pPr>
        <w:bidi/>
        <w:rPr>
          <w:rFonts w:cs="David" w:hint="cs"/>
          <w:rtl/>
        </w:rPr>
      </w:pPr>
    </w:p>
    <w:p w14:paraId="099F8013" w14:textId="77777777" w:rsidR="00DE4DFB" w:rsidRPr="00DE4DFB" w:rsidRDefault="00DE4DFB" w:rsidP="00DE4DFB">
      <w:pPr>
        <w:bidi/>
        <w:rPr>
          <w:rFonts w:cs="David"/>
          <w:rtl/>
        </w:rPr>
      </w:pPr>
      <w:r w:rsidRPr="00DE4DFB">
        <w:rPr>
          <w:rFonts w:cs="David" w:hint="eastAsia"/>
          <w:u w:val="single"/>
          <w:rtl/>
        </w:rPr>
        <w:t>אורי</w:t>
      </w:r>
      <w:r w:rsidRPr="00DE4DFB">
        <w:rPr>
          <w:rFonts w:cs="David"/>
          <w:u w:val="single"/>
          <w:rtl/>
        </w:rPr>
        <w:t xml:space="preserve"> אריאל:</w:t>
      </w:r>
    </w:p>
    <w:p w14:paraId="470107BC" w14:textId="77777777" w:rsidR="00DE4DFB" w:rsidRPr="00DE4DFB" w:rsidRDefault="00DE4DFB" w:rsidP="00DE4DFB">
      <w:pPr>
        <w:bidi/>
        <w:rPr>
          <w:rFonts w:cs="David"/>
          <w:rtl/>
        </w:rPr>
      </w:pPr>
    </w:p>
    <w:p w14:paraId="0D927EEF" w14:textId="77777777" w:rsidR="00DE4DFB" w:rsidRPr="00DE4DFB" w:rsidRDefault="00DE4DFB" w:rsidP="00DE4DFB">
      <w:pPr>
        <w:bidi/>
        <w:rPr>
          <w:rFonts w:cs="David" w:hint="cs"/>
          <w:rtl/>
        </w:rPr>
      </w:pPr>
      <w:r w:rsidRPr="00DE4DFB">
        <w:rPr>
          <w:rFonts w:cs="David"/>
          <w:rtl/>
        </w:rPr>
        <w:tab/>
      </w:r>
      <w:r w:rsidRPr="00DE4DFB">
        <w:rPr>
          <w:rFonts w:cs="David" w:hint="cs"/>
          <w:rtl/>
        </w:rPr>
        <w:t xml:space="preserve"> - - - ישירות לגלזר- -</w:t>
      </w:r>
    </w:p>
    <w:p w14:paraId="481C3CD0" w14:textId="77777777" w:rsidR="00DE4DFB" w:rsidRPr="00DE4DFB" w:rsidRDefault="00DE4DFB" w:rsidP="00DE4DFB">
      <w:pPr>
        <w:bidi/>
        <w:ind w:left="570"/>
        <w:rPr>
          <w:rFonts w:cs="David" w:hint="cs"/>
          <w:rtl/>
        </w:rPr>
      </w:pPr>
    </w:p>
    <w:p w14:paraId="7E55D4EB" w14:textId="77777777" w:rsidR="00DE4DFB" w:rsidRPr="00DE4DFB" w:rsidRDefault="00DE4DFB" w:rsidP="00DE4DFB">
      <w:pPr>
        <w:bidi/>
        <w:rPr>
          <w:rFonts w:cs="David" w:hint="cs"/>
          <w:rtl/>
        </w:rPr>
      </w:pPr>
      <w:r w:rsidRPr="00DE4DFB">
        <w:rPr>
          <w:rFonts w:cs="David" w:hint="cs"/>
          <w:u w:val="single"/>
          <w:rtl/>
        </w:rPr>
        <w:t>אלחנן גלזר:</w:t>
      </w:r>
    </w:p>
    <w:p w14:paraId="3DD64803" w14:textId="77777777" w:rsidR="00DE4DFB" w:rsidRPr="00DE4DFB" w:rsidRDefault="00DE4DFB" w:rsidP="00DE4DFB">
      <w:pPr>
        <w:bidi/>
        <w:rPr>
          <w:rFonts w:cs="David" w:hint="cs"/>
          <w:rtl/>
        </w:rPr>
      </w:pPr>
    </w:p>
    <w:p w14:paraId="609572AE" w14:textId="77777777" w:rsidR="00DE4DFB" w:rsidRPr="00DE4DFB" w:rsidRDefault="00DE4DFB" w:rsidP="00DE4DFB">
      <w:pPr>
        <w:bidi/>
        <w:rPr>
          <w:rFonts w:cs="David" w:hint="cs"/>
          <w:rtl/>
        </w:rPr>
      </w:pPr>
      <w:r w:rsidRPr="00DE4DFB">
        <w:rPr>
          <w:rFonts w:cs="David" w:hint="cs"/>
          <w:rtl/>
        </w:rPr>
        <w:tab/>
        <w:t>אני מתנצל.</w:t>
      </w:r>
    </w:p>
    <w:p w14:paraId="605D6403" w14:textId="77777777" w:rsidR="00DE4DFB" w:rsidRPr="00DE4DFB" w:rsidRDefault="00DE4DFB" w:rsidP="00DE4DFB">
      <w:pPr>
        <w:bidi/>
        <w:rPr>
          <w:rFonts w:cs="David" w:hint="cs"/>
          <w:rtl/>
        </w:rPr>
      </w:pPr>
    </w:p>
    <w:p w14:paraId="79D2A905" w14:textId="77777777" w:rsidR="00DE4DFB" w:rsidRPr="00DE4DFB" w:rsidRDefault="00DE4DFB" w:rsidP="00DE4DFB">
      <w:pPr>
        <w:bidi/>
        <w:rPr>
          <w:rFonts w:cs="David"/>
        </w:rPr>
      </w:pPr>
      <w:r w:rsidRPr="00DE4DFB">
        <w:rPr>
          <w:rFonts w:cs="David" w:hint="cs"/>
          <w:u w:val="single"/>
          <w:rtl/>
        </w:rPr>
        <w:t>היו"ר דוד טל:</w:t>
      </w:r>
    </w:p>
    <w:p w14:paraId="21AB0E2B" w14:textId="77777777" w:rsidR="00DE4DFB" w:rsidRPr="00DE4DFB" w:rsidRDefault="00DE4DFB" w:rsidP="00DE4DFB">
      <w:pPr>
        <w:bidi/>
        <w:rPr>
          <w:rFonts w:cs="David" w:hint="cs"/>
          <w:rtl/>
        </w:rPr>
      </w:pPr>
    </w:p>
    <w:p w14:paraId="3A4B4A15" w14:textId="77777777" w:rsidR="00DE4DFB" w:rsidRPr="00DE4DFB" w:rsidRDefault="00DE4DFB" w:rsidP="00DE4DFB">
      <w:pPr>
        <w:bidi/>
        <w:rPr>
          <w:rFonts w:cs="David" w:hint="cs"/>
          <w:rtl/>
        </w:rPr>
      </w:pPr>
      <w:r w:rsidRPr="00DE4DFB">
        <w:rPr>
          <w:rFonts w:cs="David" w:hint="cs"/>
          <w:rtl/>
        </w:rPr>
        <w:tab/>
        <w:t>מולה, בבקשה.</w:t>
      </w:r>
    </w:p>
    <w:p w14:paraId="7565E5E3" w14:textId="77777777" w:rsidR="00DE4DFB" w:rsidRPr="00DE4DFB" w:rsidRDefault="00DE4DFB" w:rsidP="00DE4DFB">
      <w:pPr>
        <w:bidi/>
        <w:rPr>
          <w:rFonts w:cs="David" w:hint="cs"/>
          <w:rtl/>
        </w:rPr>
      </w:pPr>
    </w:p>
    <w:p w14:paraId="613122A2" w14:textId="77777777" w:rsidR="00DE4DFB" w:rsidRPr="00DE4DFB" w:rsidRDefault="00DE4DFB" w:rsidP="00DE4DFB">
      <w:pPr>
        <w:bidi/>
        <w:rPr>
          <w:rFonts w:cs="David" w:hint="cs"/>
          <w:u w:val="single"/>
          <w:rtl/>
        </w:rPr>
      </w:pPr>
      <w:r w:rsidRPr="00DE4DFB">
        <w:rPr>
          <w:rFonts w:cs="David" w:hint="cs"/>
          <w:u w:val="single"/>
          <w:rtl/>
        </w:rPr>
        <w:t>שלמה מולה:</w:t>
      </w:r>
    </w:p>
    <w:p w14:paraId="350A93B8" w14:textId="77777777" w:rsidR="00DE4DFB" w:rsidRPr="00DE4DFB" w:rsidRDefault="00DE4DFB" w:rsidP="00DE4DFB">
      <w:pPr>
        <w:bidi/>
        <w:rPr>
          <w:rFonts w:cs="David" w:hint="cs"/>
          <w:rtl/>
        </w:rPr>
      </w:pPr>
    </w:p>
    <w:p w14:paraId="71D1BEC6" w14:textId="77777777" w:rsidR="00DE4DFB" w:rsidRDefault="00DE4DFB" w:rsidP="00DE4DFB">
      <w:pPr>
        <w:bidi/>
        <w:rPr>
          <w:rFonts w:cs="David" w:hint="cs"/>
          <w:rtl/>
        </w:rPr>
      </w:pPr>
      <w:r w:rsidRPr="00DE4DFB">
        <w:rPr>
          <w:rFonts w:cs="David" w:hint="cs"/>
          <w:rtl/>
        </w:rPr>
        <w:tab/>
        <w:t xml:space="preserve">אנחנו כחברי כנסת לא יכולים להרשות לעצמנו שחברי כנסת ייקנו בכסף ולא בקריצת עין ולא בחוזה ולא בהסכמה </w:t>
      </w:r>
      <w:r w:rsidRPr="00DE4DFB">
        <w:rPr>
          <w:rFonts w:cs="David"/>
          <w:rtl/>
        </w:rPr>
        <w:t>–</w:t>
      </w:r>
      <w:r w:rsidRPr="00DE4DFB">
        <w:rPr>
          <w:rFonts w:cs="David" w:hint="cs"/>
          <w:rtl/>
        </w:rPr>
        <w:t xml:space="preserve"> לא בעל-פה, לא על השולחן ולא מתחת לשולחן. לא יכול להיות דבר כזה. אם לכל אחד מאתנו יש מצפון ציבורי, אנחנו צריכים להסתכל על עצמנו ולהגיד מה אנחנו עושים כאן. אם </w:t>
      </w:r>
      <w:proofErr w:type="spellStart"/>
      <w:r w:rsidRPr="00DE4DFB">
        <w:rPr>
          <w:rFonts w:cs="David" w:hint="cs"/>
          <w:rtl/>
        </w:rPr>
        <w:t>גאידמק</w:t>
      </w:r>
      <w:proofErr w:type="spellEnd"/>
      <w:r w:rsidRPr="00DE4DFB">
        <w:rPr>
          <w:rFonts w:cs="David" w:hint="cs"/>
          <w:rtl/>
        </w:rPr>
        <w:t xml:space="preserve"> קונה היום חברי כנסת, מחר שרי </w:t>
      </w:r>
      <w:proofErr w:type="spellStart"/>
      <w:r w:rsidRPr="00DE4DFB">
        <w:rPr>
          <w:rFonts w:cs="David" w:hint="cs"/>
          <w:rtl/>
        </w:rPr>
        <w:t>אריסון</w:t>
      </w:r>
      <w:proofErr w:type="spellEnd"/>
      <w:r w:rsidRPr="00DE4DFB">
        <w:rPr>
          <w:rFonts w:cs="David" w:hint="cs"/>
          <w:rtl/>
        </w:rPr>
        <w:t xml:space="preserve"> תקנה מישהו אחר, ומחרתיים לב </w:t>
      </w:r>
      <w:proofErr w:type="spellStart"/>
      <w:r w:rsidRPr="00DE4DFB">
        <w:rPr>
          <w:rFonts w:cs="David" w:hint="cs"/>
          <w:rtl/>
        </w:rPr>
        <w:t>לבייב</w:t>
      </w:r>
      <w:proofErr w:type="spellEnd"/>
      <w:r w:rsidRPr="00DE4DFB">
        <w:rPr>
          <w:rFonts w:cs="David" w:hint="cs"/>
          <w:rtl/>
        </w:rPr>
        <w:t xml:space="preserve"> יקנה מישהו, ואפשר לסגור את כנסת ישראל. בוא ניתן לעשירי ישראל לנהל את המדינה שלנו. זה פשוט לא יעלה על הדעת, אנחנו לא יכולים להסכים. גם אם יש ויכוח בתוך מפלגת גיל,  אני לא נכנס לזה, ואין לי שום בעיה, אם במנותק </w:t>
      </w:r>
      <w:proofErr w:type="spellStart"/>
      <w:r w:rsidRPr="00DE4DFB">
        <w:rPr>
          <w:rFonts w:cs="David" w:hint="cs"/>
          <w:rtl/>
        </w:rPr>
        <w:t>מגאידמק</w:t>
      </w:r>
      <w:proofErr w:type="spellEnd"/>
      <w:r w:rsidRPr="00DE4DFB">
        <w:rPr>
          <w:rFonts w:cs="David" w:hint="cs"/>
          <w:rtl/>
        </w:rPr>
        <w:t xml:space="preserve"> המתפלגים היו אומרים שהם רוצים להקים סיעה לעצמם </w:t>
      </w:r>
      <w:r w:rsidRPr="00DE4DFB">
        <w:rPr>
          <w:rFonts w:cs="David"/>
          <w:rtl/>
        </w:rPr>
        <w:t>–</w:t>
      </w:r>
      <w:r w:rsidRPr="00DE4DFB">
        <w:rPr>
          <w:rFonts w:cs="David" w:hint="cs"/>
          <w:rtl/>
        </w:rPr>
        <w:t xml:space="preserve"> אז לא הייתה לנו שום בעיה. לאף אחד לא הייתה יכולה להיות שום בעיה, </w:t>
      </w:r>
    </w:p>
    <w:p w14:paraId="1690B655" w14:textId="77777777" w:rsidR="00DE4DFB" w:rsidRDefault="00DE4DFB" w:rsidP="00DE4DFB">
      <w:pPr>
        <w:bidi/>
        <w:rPr>
          <w:rFonts w:cs="David" w:hint="cs"/>
          <w:rtl/>
        </w:rPr>
      </w:pPr>
    </w:p>
    <w:p w14:paraId="48AF8CDB" w14:textId="77777777" w:rsidR="00DE4DFB" w:rsidRDefault="00DE4DFB" w:rsidP="00DE4DFB">
      <w:pPr>
        <w:bidi/>
        <w:rPr>
          <w:rFonts w:cs="David" w:hint="cs"/>
          <w:rtl/>
        </w:rPr>
      </w:pPr>
    </w:p>
    <w:p w14:paraId="11BB8D52" w14:textId="77777777" w:rsidR="00DE4DFB" w:rsidRDefault="00DE4DFB" w:rsidP="00DE4DFB">
      <w:pPr>
        <w:bidi/>
        <w:rPr>
          <w:rFonts w:cs="David" w:hint="cs"/>
          <w:rtl/>
        </w:rPr>
      </w:pPr>
    </w:p>
    <w:p w14:paraId="63293B82" w14:textId="77777777" w:rsidR="00DE4DFB" w:rsidRDefault="00DE4DFB" w:rsidP="00DE4DFB">
      <w:pPr>
        <w:bidi/>
        <w:rPr>
          <w:rFonts w:cs="David" w:hint="cs"/>
          <w:rtl/>
        </w:rPr>
      </w:pPr>
    </w:p>
    <w:p w14:paraId="3FDCD753" w14:textId="77777777" w:rsidR="00DE4DFB" w:rsidRPr="00DE4DFB" w:rsidRDefault="00DE4DFB" w:rsidP="00DE4DFB">
      <w:pPr>
        <w:bidi/>
        <w:rPr>
          <w:rFonts w:cs="David" w:hint="cs"/>
          <w:rtl/>
        </w:rPr>
      </w:pPr>
      <w:r w:rsidRPr="00DE4DFB">
        <w:rPr>
          <w:rFonts w:cs="David" w:hint="cs"/>
          <w:rtl/>
        </w:rPr>
        <w:t xml:space="preserve">לא באופוזיציה, לא בקואליציה, לא בין אלה שרוצים להכניס אותם לקואליציה ולא לאלה שלא רוצים שייכנסו לקואליציה. זה בכלל לא קשור. </w:t>
      </w:r>
    </w:p>
    <w:p w14:paraId="163D509D" w14:textId="77777777" w:rsidR="00DE4DFB" w:rsidRPr="00DE4DFB" w:rsidRDefault="00DE4DFB" w:rsidP="00DE4DFB">
      <w:pPr>
        <w:bidi/>
        <w:rPr>
          <w:rFonts w:cs="David" w:hint="cs"/>
          <w:rtl/>
        </w:rPr>
      </w:pPr>
    </w:p>
    <w:p w14:paraId="494A591F" w14:textId="77777777" w:rsidR="00DE4DFB" w:rsidRPr="00DE4DFB" w:rsidRDefault="00DE4DFB" w:rsidP="00DE4DFB">
      <w:pPr>
        <w:bidi/>
        <w:ind w:firstLine="567"/>
        <w:rPr>
          <w:rFonts w:cs="David" w:hint="cs"/>
          <w:rtl/>
        </w:rPr>
      </w:pPr>
      <w:r w:rsidRPr="00DE4DFB">
        <w:rPr>
          <w:rFonts w:cs="David" w:hint="cs"/>
          <w:rtl/>
        </w:rPr>
        <w:t xml:space="preserve">במידה מסוימת אנחנו מתלהמים כלפי היועצים המשפטיים נותנים לנו חוות דעת כאלה ואחרות. אני ראיתי היום באחד העיתונים בבוקר התקפה על היועצת המשפטית שנתנה את חוות דעתה מצדו של חבר הכנסת שרוני שאומר לה שהיא בכלל לא יודעת לקרוא ולכתוב. רבותיי, זה לא במקום, זה לא נכון, אנחנו לא מתנהגים כפי שאנחנו צריכים להתנהג כחברי כנסת. לכן גם אי-אפשר לפצל את ההצבעה, אדוני היושב ראש. אתה לא יכול להגיד שאתה מתעלם מהעניין של </w:t>
      </w:r>
      <w:proofErr w:type="spellStart"/>
      <w:r w:rsidRPr="00DE4DFB">
        <w:rPr>
          <w:rFonts w:cs="David" w:hint="cs"/>
          <w:rtl/>
        </w:rPr>
        <w:t>גאידמק</w:t>
      </w:r>
      <w:proofErr w:type="spellEnd"/>
      <w:r w:rsidRPr="00DE4DFB">
        <w:rPr>
          <w:rFonts w:cs="David" w:hint="cs"/>
          <w:rtl/>
        </w:rPr>
        <w:t>, וכל מה שהוא מייצג, עם כל החקירות שיש נגדו, ולהגיד שאנחנו- - -</w:t>
      </w:r>
    </w:p>
    <w:p w14:paraId="4449DC0B" w14:textId="77777777" w:rsidR="00DE4DFB" w:rsidRPr="00DE4DFB" w:rsidRDefault="00DE4DFB" w:rsidP="00DE4DFB">
      <w:pPr>
        <w:bidi/>
        <w:rPr>
          <w:rFonts w:cs="David" w:hint="cs"/>
          <w:rtl/>
        </w:rPr>
      </w:pPr>
    </w:p>
    <w:p w14:paraId="608B6D68" w14:textId="77777777" w:rsidR="00DE4DFB" w:rsidRPr="00DE4DFB" w:rsidRDefault="00DE4DFB" w:rsidP="00DE4DFB">
      <w:pPr>
        <w:bidi/>
        <w:rPr>
          <w:rFonts w:cs="David" w:hint="cs"/>
          <w:rtl/>
        </w:rPr>
      </w:pPr>
      <w:r w:rsidRPr="00DE4DFB">
        <w:rPr>
          <w:rFonts w:cs="David" w:hint="cs"/>
          <w:u w:val="single"/>
          <w:rtl/>
        </w:rPr>
        <w:t>משה שרוני:</w:t>
      </w:r>
    </w:p>
    <w:p w14:paraId="5FF11FB2" w14:textId="77777777" w:rsidR="00DE4DFB" w:rsidRPr="00DE4DFB" w:rsidRDefault="00DE4DFB" w:rsidP="00DE4DFB">
      <w:pPr>
        <w:bidi/>
        <w:rPr>
          <w:rFonts w:cs="David" w:hint="cs"/>
          <w:rtl/>
        </w:rPr>
      </w:pPr>
    </w:p>
    <w:p w14:paraId="4059E59A" w14:textId="77777777" w:rsidR="00DE4DFB" w:rsidRPr="00DE4DFB" w:rsidRDefault="00DE4DFB" w:rsidP="00DE4DFB">
      <w:pPr>
        <w:bidi/>
        <w:rPr>
          <w:rFonts w:cs="David" w:hint="cs"/>
          <w:rtl/>
        </w:rPr>
      </w:pPr>
      <w:r w:rsidRPr="00DE4DFB">
        <w:rPr>
          <w:rFonts w:cs="David" w:hint="cs"/>
          <w:rtl/>
        </w:rPr>
        <w:tab/>
        <w:t xml:space="preserve"> גם נגד ראש הממשלה יש חקירות.</w:t>
      </w:r>
    </w:p>
    <w:p w14:paraId="53CA1B09" w14:textId="77777777" w:rsidR="00DE4DFB" w:rsidRPr="00DE4DFB" w:rsidRDefault="00DE4DFB" w:rsidP="00DE4DFB">
      <w:pPr>
        <w:bidi/>
        <w:rPr>
          <w:rFonts w:cs="David" w:hint="cs"/>
          <w:rtl/>
        </w:rPr>
      </w:pPr>
    </w:p>
    <w:p w14:paraId="0B7C1D29" w14:textId="77777777" w:rsidR="00DE4DFB" w:rsidRPr="00DE4DFB" w:rsidRDefault="00DE4DFB" w:rsidP="00DE4DFB">
      <w:pPr>
        <w:bidi/>
        <w:rPr>
          <w:rFonts w:cs="David" w:hint="cs"/>
          <w:rtl/>
        </w:rPr>
      </w:pPr>
      <w:r w:rsidRPr="00DE4DFB">
        <w:rPr>
          <w:rFonts w:cs="David" w:hint="cs"/>
          <w:u w:val="single"/>
          <w:rtl/>
        </w:rPr>
        <w:t>שלמה מולה:</w:t>
      </w:r>
    </w:p>
    <w:p w14:paraId="33776F28" w14:textId="77777777" w:rsidR="00DE4DFB" w:rsidRPr="00DE4DFB" w:rsidRDefault="00DE4DFB" w:rsidP="00DE4DFB">
      <w:pPr>
        <w:bidi/>
        <w:rPr>
          <w:rFonts w:cs="David" w:hint="cs"/>
          <w:rtl/>
        </w:rPr>
      </w:pPr>
    </w:p>
    <w:p w14:paraId="07F03364" w14:textId="77777777" w:rsidR="00DE4DFB" w:rsidRPr="00DE4DFB" w:rsidRDefault="00DE4DFB" w:rsidP="00DE4DFB">
      <w:pPr>
        <w:bidi/>
        <w:rPr>
          <w:rFonts w:cs="David" w:hint="cs"/>
          <w:rtl/>
        </w:rPr>
      </w:pPr>
      <w:r w:rsidRPr="00DE4DFB">
        <w:rPr>
          <w:rFonts w:cs="David" w:hint="cs"/>
          <w:rtl/>
        </w:rPr>
        <w:tab/>
        <w:t xml:space="preserve"> אין לי שום בעיה- - </w:t>
      </w:r>
    </w:p>
    <w:p w14:paraId="24F03F59" w14:textId="77777777" w:rsidR="00DE4DFB" w:rsidRPr="00DE4DFB" w:rsidRDefault="00DE4DFB" w:rsidP="00DE4DFB">
      <w:pPr>
        <w:bidi/>
        <w:rPr>
          <w:rFonts w:cs="David" w:hint="cs"/>
          <w:rtl/>
        </w:rPr>
      </w:pPr>
    </w:p>
    <w:p w14:paraId="2FBAFFC4"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33F2D227" w14:textId="77777777" w:rsidR="00DE4DFB" w:rsidRPr="00DE4DFB" w:rsidRDefault="00DE4DFB" w:rsidP="00DE4DFB">
      <w:pPr>
        <w:pStyle w:val="Heading5"/>
        <w:jc w:val="left"/>
        <w:rPr>
          <w:rFonts w:hint="cs"/>
          <w:sz w:val="24"/>
          <w:rtl/>
        </w:rPr>
      </w:pPr>
    </w:p>
    <w:p w14:paraId="0574F4BE" w14:textId="77777777" w:rsidR="00DE4DFB" w:rsidRPr="00DE4DFB" w:rsidRDefault="00DE4DFB" w:rsidP="00DE4DFB">
      <w:pPr>
        <w:bidi/>
        <w:rPr>
          <w:rFonts w:cs="David" w:hint="cs"/>
          <w:rtl/>
        </w:rPr>
      </w:pPr>
      <w:r w:rsidRPr="00DE4DFB">
        <w:rPr>
          <w:rFonts w:cs="David" w:hint="cs"/>
          <w:rtl/>
        </w:rPr>
        <w:tab/>
        <w:t xml:space="preserve"> גם נגדך יש חקירה.</w:t>
      </w:r>
    </w:p>
    <w:p w14:paraId="72DDD6F1" w14:textId="77777777" w:rsidR="00DE4DFB" w:rsidRPr="00DE4DFB" w:rsidRDefault="00DE4DFB" w:rsidP="00DE4DFB">
      <w:pPr>
        <w:bidi/>
        <w:rPr>
          <w:rFonts w:cs="David" w:hint="cs"/>
          <w:rtl/>
        </w:rPr>
      </w:pPr>
    </w:p>
    <w:p w14:paraId="438BC50D" w14:textId="77777777" w:rsidR="00DE4DFB" w:rsidRPr="00DE4DFB" w:rsidRDefault="00DE4DFB" w:rsidP="00DE4DFB">
      <w:pPr>
        <w:bidi/>
        <w:rPr>
          <w:rFonts w:cs="David" w:hint="cs"/>
          <w:rtl/>
        </w:rPr>
      </w:pPr>
      <w:r w:rsidRPr="00DE4DFB">
        <w:rPr>
          <w:rFonts w:cs="David" w:hint="cs"/>
          <w:u w:val="single"/>
          <w:rtl/>
        </w:rPr>
        <w:t>שלמה מולה:</w:t>
      </w:r>
    </w:p>
    <w:p w14:paraId="641353F8" w14:textId="77777777" w:rsidR="00DE4DFB" w:rsidRPr="00DE4DFB" w:rsidRDefault="00DE4DFB" w:rsidP="00DE4DFB">
      <w:pPr>
        <w:bidi/>
        <w:rPr>
          <w:rFonts w:cs="David" w:hint="cs"/>
          <w:rtl/>
        </w:rPr>
      </w:pPr>
    </w:p>
    <w:p w14:paraId="54893F8A" w14:textId="77777777" w:rsidR="00DE4DFB" w:rsidRPr="00DE4DFB" w:rsidRDefault="00DE4DFB" w:rsidP="00DE4DFB">
      <w:pPr>
        <w:bidi/>
        <w:rPr>
          <w:rFonts w:cs="David" w:hint="cs"/>
          <w:rtl/>
        </w:rPr>
      </w:pPr>
      <w:r w:rsidRPr="00DE4DFB">
        <w:rPr>
          <w:rFonts w:cs="David" w:hint="cs"/>
          <w:rtl/>
        </w:rPr>
        <w:tab/>
        <w:t xml:space="preserve"> גם נגדך יש חקירה במשטרה.</w:t>
      </w:r>
    </w:p>
    <w:p w14:paraId="305760EF" w14:textId="77777777" w:rsidR="00DE4DFB" w:rsidRPr="00DE4DFB" w:rsidRDefault="00DE4DFB" w:rsidP="00DE4DFB">
      <w:pPr>
        <w:bidi/>
        <w:rPr>
          <w:rFonts w:cs="David" w:hint="cs"/>
          <w:rtl/>
        </w:rPr>
      </w:pPr>
    </w:p>
    <w:p w14:paraId="232E7576" w14:textId="77777777" w:rsidR="00DE4DFB" w:rsidRPr="00DE4DFB" w:rsidRDefault="00DE4DFB" w:rsidP="00DE4DFB">
      <w:pPr>
        <w:bidi/>
        <w:rPr>
          <w:rFonts w:cs="David" w:hint="cs"/>
          <w:rtl/>
        </w:rPr>
      </w:pPr>
      <w:r w:rsidRPr="00DE4DFB">
        <w:rPr>
          <w:rFonts w:cs="David" w:hint="cs"/>
          <w:u w:val="single"/>
          <w:rtl/>
        </w:rPr>
        <w:t>משה שרוני:</w:t>
      </w:r>
    </w:p>
    <w:p w14:paraId="485CF207" w14:textId="77777777" w:rsidR="00DE4DFB" w:rsidRPr="00DE4DFB" w:rsidRDefault="00DE4DFB" w:rsidP="00DE4DFB">
      <w:pPr>
        <w:bidi/>
        <w:rPr>
          <w:rFonts w:cs="David" w:hint="cs"/>
          <w:rtl/>
        </w:rPr>
      </w:pPr>
    </w:p>
    <w:p w14:paraId="30BDDF4B" w14:textId="77777777" w:rsidR="00DE4DFB" w:rsidRPr="00DE4DFB" w:rsidRDefault="00DE4DFB" w:rsidP="00DE4DFB">
      <w:pPr>
        <w:bidi/>
        <w:rPr>
          <w:rFonts w:cs="David" w:hint="cs"/>
          <w:rtl/>
        </w:rPr>
      </w:pPr>
      <w:r w:rsidRPr="00DE4DFB">
        <w:rPr>
          <w:rFonts w:cs="David" w:hint="cs"/>
          <w:rtl/>
        </w:rPr>
        <w:tab/>
        <w:t>תה-תה-תה-תה.</w:t>
      </w:r>
    </w:p>
    <w:p w14:paraId="7F2C1789" w14:textId="77777777" w:rsidR="00DE4DFB" w:rsidRPr="00DE4DFB" w:rsidRDefault="00DE4DFB" w:rsidP="00DE4DFB">
      <w:pPr>
        <w:bidi/>
        <w:rPr>
          <w:rFonts w:cs="David" w:hint="cs"/>
          <w:rtl/>
        </w:rPr>
      </w:pPr>
    </w:p>
    <w:p w14:paraId="598FD40F" w14:textId="77777777" w:rsidR="00DE4DFB" w:rsidRPr="00DE4DFB" w:rsidRDefault="00DE4DFB" w:rsidP="00DE4DFB">
      <w:pPr>
        <w:pStyle w:val="Heading5"/>
        <w:jc w:val="left"/>
        <w:rPr>
          <w:rFonts w:hint="cs"/>
          <w:sz w:val="24"/>
          <w:rtl/>
        </w:rPr>
      </w:pPr>
      <w:r w:rsidRPr="00DE4DFB">
        <w:rPr>
          <w:rFonts w:hint="cs"/>
          <w:sz w:val="24"/>
          <w:u w:val="single"/>
          <w:rtl/>
        </w:rPr>
        <w:t>יצחק גלנטי:</w:t>
      </w:r>
    </w:p>
    <w:p w14:paraId="7DC735DC" w14:textId="77777777" w:rsidR="00DE4DFB" w:rsidRPr="00DE4DFB" w:rsidRDefault="00DE4DFB" w:rsidP="00DE4DFB">
      <w:pPr>
        <w:pStyle w:val="Heading5"/>
        <w:jc w:val="left"/>
        <w:rPr>
          <w:rFonts w:hint="cs"/>
          <w:sz w:val="24"/>
          <w:rtl/>
        </w:rPr>
      </w:pPr>
    </w:p>
    <w:p w14:paraId="5E6A4722" w14:textId="77777777" w:rsidR="00DE4DFB" w:rsidRPr="00DE4DFB" w:rsidRDefault="00DE4DFB" w:rsidP="00DE4DFB">
      <w:pPr>
        <w:bidi/>
        <w:rPr>
          <w:rFonts w:cs="David" w:hint="cs"/>
          <w:rtl/>
        </w:rPr>
      </w:pPr>
      <w:r w:rsidRPr="00DE4DFB">
        <w:rPr>
          <w:rFonts w:cs="David" w:hint="cs"/>
          <w:rtl/>
        </w:rPr>
        <w:tab/>
        <w:t xml:space="preserve"> זייפת מסמכי- - -</w:t>
      </w:r>
    </w:p>
    <w:p w14:paraId="2E37DA44" w14:textId="77777777" w:rsidR="00DE4DFB" w:rsidRPr="00DE4DFB" w:rsidRDefault="00DE4DFB" w:rsidP="00DE4DFB">
      <w:pPr>
        <w:bidi/>
        <w:rPr>
          <w:rFonts w:cs="David" w:hint="cs"/>
          <w:rtl/>
        </w:rPr>
      </w:pPr>
    </w:p>
    <w:p w14:paraId="2FBD204C" w14:textId="77777777" w:rsidR="00DE4DFB" w:rsidRPr="00DE4DFB" w:rsidRDefault="00DE4DFB" w:rsidP="00DE4DFB">
      <w:pPr>
        <w:bidi/>
        <w:rPr>
          <w:rFonts w:cs="David" w:hint="cs"/>
          <w:rtl/>
        </w:rPr>
      </w:pPr>
      <w:r w:rsidRPr="00DE4DFB">
        <w:rPr>
          <w:rFonts w:cs="David" w:hint="cs"/>
          <w:u w:val="single"/>
          <w:rtl/>
        </w:rPr>
        <w:t>משה שרוני:</w:t>
      </w:r>
    </w:p>
    <w:p w14:paraId="058CC2ED" w14:textId="77777777" w:rsidR="00DE4DFB" w:rsidRPr="00DE4DFB" w:rsidRDefault="00DE4DFB" w:rsidP="00DE4DFB">
      <w:pPr>
        <w:bidi/>
        <w:rPr>
          <w:rFonts w:cs="David" w:hint="cs"/>
          <w:rtl/>
        </w:rPr>
      </w:pPr>
    </w:p>
    <w:p w14:paraId="041EC43C" w14:textId="77777777" w:rsidR="00DE4DFB" w:rsidRPr="00DE4DFB" w:rsidRDefault="00DE4DFB" w:rsidP="00DE4DFB">
      <w:pPr>
        <w:bidi/>
        <w:rPr>
          <w:rFonts w:cs="David" w:hint="cs"/>
          <w:rtl/>
        </w:rPr>
      </w:pPr>
      <w:r w:rsidRPr="00DE4DFB">
        <w:rPr>
          <w:rFonts w:cs="David" w:hint="cs"/>
          <w:rtl/>
        </w:rPr>
        <w:tab/>
        <w:t xml:space="preserve"> הגאון התורן. אל תתנפח, גלנטי, אתה וחברת חשמל.</w:t>
      </w:r>
    </w:p>
    <w:p w14:paraId="2B5AE5E0" w14:textId="77777777" w:rsidR="00DE4DFB" w:rsidRPr="00DE4DFB" w:rsidRDefault="00DE4DFB" w:rsidP="00DE4DFB">
      <w:pPr>
        <w:bidi/>
        <w:rPr>
          <w:rFonts w:cs="David" w:hint="cs"/>
          <w:rtl/>
        </w:rPr>
      </w:pPr>
    </w:p>
    <w:p w14:paraId="59317F11" w14:textId="77777777" w:rsidR="00DE4DFB" w:rsidRPr="00DE4DFB" w:rsidRDefault="00DE4DFB" w:rsidP="00DE4DFB">
      <w:pPr>
        <w:bidi/>
        <w:rPr>
          <w:rFonts w:cs="David"/>
        </w:rPr>
      </w:pPr>
      <w:r w:rsidRPr="00DE4DFB">
        <w:rPr>
          <w:rFonts w:cs="David" w:hint="cs"/>
          <w:u w:val="single"/>
          <w:rtl/>
        </w:rPr>
        <w:t>היו"ר דוד טל:</w:t>
      </w:r>
    </w:p>
    <w:p w14:paraId="5AE48DF5" w14:textId="77777777" w:rsidR="00DE4DFB" w:rsidRPr="00DE4DFB" w:rsidRDefault="00DE4DFB" w:rsidP="00DE4DFB">
      <w:pPr>
        <w:bidi/>
        <w:rPr>
          <w:rFonts w:cs="David" w:hint="cs"/>
          <w:rtl/>
        </w:rPr>
      </w:pPr>
    </w:p>
    <w:p w14:paraId="0D26E798" w14:textId="77777777" w:rsidR="00DE4DFB" w:rsidRPr="00DE4DFB" w:rsidRDefault="00DE4DFB" w:rsidP="00DE4DFB">
      <w:pPr>
        <w:bidi/>
        <w:rPr>
          <w:rFonts w:cs="David" w:hint="cs"/>
          <w:rtl/>
        </w:rPr>
      </w:pPr>
      <w:r w:rsidRPr="00DE4DFB">
        <w:rPr>
          <w:rFonts w:cs="David" w:hint="cs"/>
          <w:rtl/>
        </w:rPr>
        <w:tab/>
        <w:t>גלנטי, אני מציע שאת הכביסה תכבסו במקום אחר.</w:t>
      </w:r>
    </w:p>
    <w:p w14:paraId="288F61CD" w14:textId="77777777" w:rsidR="00DE4DFB" w:rsidRPr="00DE4DFB" w:rsidRDefault="00DE4DFB" w:rsidP="00DE4DFB">
      <w:pPr>
        <w:bidi/>
        <w:rPr>
          <w:rFonts w:cs="David" w:hint="cs"/>
          <w:rtl/>
        </w:rPr>
      </w:pPr>
    </w:p>
    <w:p w14:paraId="1FA7B610" w14:textId="77777777" w:rsidR="00DE4DFB" w:rsidRPr="00DE4DFB" w:rsidRDefault="00DE4DFB" w:rsidP="00DE4DFB">
      <w:pPr>
        <w:bidi/>
        <w:rPr>
          <w:rFonts w:cs="David" w:hint="cs"/>
          <w:u w:val="single"/>
          <w:rtl/>
        </w:rPr>
      </w:pPr>
      <w:r w:rsidRPr="00DE4DFB">
        <w:rPr>
          <w:rFonts w:cs="David" w:hint="cs"/>
          <w:u w:val="single"/>
          <w:rtl/>
        </w:rPr>
        <w:t>שלמה מולה:</w:t>
      </w:r>
    </w:p>
    <w:p w14:paraId="00004D52" w14:textId="77777777" w:rsidR="00DE4DFB" w:rsidRPr="00DE4DFB" w:rsidRDefault="00DE4DFB" w:rsidP="00DE4DFB">
      <w:pPr>
        <w:bidi/>
        <w:rPr>
          <w:rFonts w:cs="David" w:hint="cs"/>
          <w:rtl/>
        </w:rPr>
      </w:pPr>
    </w:p>
    <w:p w14:paraId="26A2FD89" w14:textId="77777777" w:rsidR="00DE4DFB" w:rsidRPr="00DE4DFB" w:rsidRDefault="00DE4DFB" w:rsidP="00DE4DFB">
      <w:pPr>
        <w:bidi/>
        <w:rPr>
          <w:rFonts w:cs="David" w:hint="cs"/>
          <w:rtl/>
        </w:rPr>
      </w:pPr>
      <w:r w:rsidRPr="00DE4DFB">
        <w:rPr>
          <w:rFonts w:cs="David" w:hint="cs"/>
          <w:rtl/>
        </w:rPr>
        <w:tab/>
        <w:t>אדוני היושב ראש, אני רוצה לסכם ולומר, שאנחנו לא יכולים להסתכל על כל דבר במשקפיים של פלילי או לא פלילי. אנחנו צריכים להסתכל במשקפיים ציבוריות שלנו, ולפיכך גם אם הסיעה שלי הייתה תומכת בפילוג, אני לא תומך בפילוג, אני מתנגד לפילוג.</w:t>
      </w:r>
    </w:p>
    <w:p w14:paraId="55E533D5" w14:textId="77777777" w:rsidR="00DE4DFB" w:rsidRPr="00DE4DFB" w:rsidRDefault="00DE4DFB" w:rsidP="00DE4DFB">
      <w:pPr>
        <w:bidi/>
        <w:rPr>
          <w:rFonts w:cs="David" w:hint="cs"/>
          <w:rtl/>
        </w:rPr>
      </w:pPr>
    </w:p>
    <w:p w14:paraId="55024972" w14:textId="77777777" w:rsidR="00DE4DFB" w:rsidRPr="00DE4DFB" w:rsidRDefault="00DE4DFB" w:rsidP="00DE4DFB">
      <w:pPr>
        <w:bidi/>
        <w:rPr>
          <w:rFonts w:cs="David"/>
        </w:rPr>
      </w:pPr>
      <w:r w:rsidRPr="00DE4DFB">
        <w:rPr>
          <w:rFonts w:cs="David" w:hint="cs"/>
          <w:u w:val="single"/>
          <w:rtl/>
        </w:rPr>
        <w:t>היו"ר דוד טל:</w:t>
      </w:r>
    </w:p>
    <w:p w14:paraId="53C876CD" w14:textId="77777777" w:rsidR="00DE4DFB" w:rsidRPr="00DE4DFB" w:rsidRDefault="00DE4DFB" w:rsidP="00DE4DFB">
      <w:pPr>
        <w:bidi/>
        <w:rPr>
          <w:rFonts w:cs="David" w:hint="cs"/>
          <w:rtl/>
        </w:rPr>
      </w:pPr>
    </w:p>
    <w:p w14:paraId="4C826EE3" w14:textId="77777777" w:rsidR="00DE4DFB" w:rsidRPr="00DE4DFB" w:rsidRDefault="00DE4DFB" w:rsidP="00DE4DFB">
      <w:pPr>
        <w:bidi/>
        <w:rPr>
          <w:rFonts w:cs="David" w:hint="cs"/>
          <w:rtl/>
        </w:rPr>
      </w:pPr>
      <w:r w:rsidRPr="00DE4DFB">
        <w:rPr>
          <w:rFonts w:cs="David" w:hint="cs"/>
          <w:rtl/>
        </w:rPr>
        <w:tab/>
        <w:t>תודה רבה.</w:t>
      </w:r>
    </w:p>
    <w:p w14:paraId="42E4E131" w14:textId="77777777" w:rsidR="00DE4DFB" w:rsidRDefault="00DE4DFB" w:rsidP="00DE4DFB">
      <w:pPr>
        <w:bidi/>
        <w:rPr>
          <w:rFonts w:cs="David" w:hint="cs"/>
          <w:rtl/>
        </w:rPr>
      </w:pPr>
    </w:p>
    <w:p w14:paraId="619FEFC3" w14:textId="77777777" w:rsidR="00DE4DFB" w:rsidRDefault="00DE4DFB" w:rsidP="00DE4DFB">
      <w:pPr>
        <w:bidi/>
        <w:rPr>
          <w:rFonts w:cs="David" w:hint="cs"/>
          <w:rtl/>
        </w:rPr>
      </w:pPr>
    </w:p>
    <w:p w14:paraId="4FBDF94F" w14:textId="77777777" w:rsidR="00DE4DFB" w:rsidRDefault="00DE4DFB" w:rsidP="00DE4DFB">
      <w:pPr>
        <w:bidi/>
        <w:rPr>
          <w:rFonts w:cs="David" w:hint="cs"/>
          <w:rtl/>
        </w:rPr>
      </w:pPr>
    </w:p>
    <w:p w14:paraId="46123400" w14:textId="77777777" w:rsidR="00DE4DFB" w:rsidRDefault="00DE4DFB" w:rsidP="00DE4DFB">
      <w:pPr>
        <w:bidi/>
        <w:rPr>
          <w:rFonts w:cs="David" w:hint="cs"/>
          <w:rtl/>
        </w:rPr>
      </w:pPr>
    </w:p>
    <w:p w14:paraId="4361B7D8" w14:textId="77777777" w:rsidR="00DE4DFB" w:rsidRDefault="00DE4DFB" w:rsidP="00DE4DFB">
      <w:pPr>
        <w:bidi/>
        <w:rPr>
          <w:rFonts w:cs="David" w:hint="cs"/>
          <w:rtl/>
        </w:rPr>
      </w:pPr>
    </w:p>
    <w:p w14:paraId="16D6BD20" w14:textId="77777777" w:rsidR="00DE4DFB" w:rsidRPr="00DE4DFB" w:rsidRDefault="00DE4DFB" w:rsidP="00DE4DFB">
      <w:pPr>
        <w:bidi/>
        <w:rPr>
          <w:rFonts w:cs="David" w:hint="cs"/>
          <w:rtl/>
        </w:rPr>
      </w:pPr>
    </w:p>
    <w:p w14:paraId="47223E6E"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07C1D895" w14:textId="77777777" w:rsidR="00DE4DFB" w:rsidRPr="00DE4DFB" w:rsidRDefault="00DE4DFB" w:rsidP="00DE4DFB">
      <w:pPr>
        <w:bidi/>
        <w:rPr>
          <w:rFonts w:cs="David" w:hint="cs"/>
          <w:rtl/>
        </w:rPr>
      </w:pPr>
    </w:p>
    <w:p w14:paraId="329E7EB5" w14:textId="77777777" w:rsidR="00DE4DFB" w:rsidRPr="00DE4DFB" w:rsidRDefault="00DE4DFB" w:rsidP="00DE4DFB">
      <w:pPr>
        <w:bidi/>
        <w:rPr>
          <w:rFonts w:cs="David" w:hint="cs"/>
          <w:rtl/>
        </w:rPr>
      </w:pPr>
      <w:r w:rsidRPr="00DE4DFB">
        <w:rPr>
          <w:rFonts w:cs="David" w:hint="cs"/>
          <w:rtl/>
        </w:rPr>
        <w:tab/>
        <w:t>תודה רבה, אדוני היושב ראש. דרך המלך לפילוג או להתפלגות על בסיס אידיאולוגי קיימת- -</w:t>
      </w:r>
    </w:p>
    <w:p w14:paraId="056FB089" w14:textId="77777777" w:rsidR="00DE4DFB" w:rsidRPr="00DE4DFB" w:rsidRDefault="00DE4DFB" w:rsidP="00DE4DFB">
      <w:pPr>
        <w:bidi/>
        <w:rPr>
          <w:rFonts w:cs="David" w:hint="cs"/>
          <w:rtl/>
        </w:rPr>
      </w:pPr>
    </w:p>
    <w:p w14:paraId="28D435E3" w14:textId="77777777" w:rsidR="00DE4DFB" w:rsidRPr="00DE4DFB" w:rsidRDefault="00DE4DFB" w:rsidP="00DE4DFB">
      <w:pPr>
        <w:bidi/>
        <w:rPr>
          <w:rFonts w:cs="David" w:hint="cs"/>
          <w:rtl/>
        </w:rPr>
      </w:pPr>
      <w:r w:rsidRPr="00DE4DFB">
        <w:rPr>
          <w:rFonts w:cs="David" w:hint="cs"/>
          <w:u w:val="single"/>
          <w:rtl/>
        </w:rPr>
        <w:t>משה שרוני:</w:t>
      </w:r>
    </w:p>
    <w:p w14:paraId="70240F31" w14:textId="77777777" w:rsidR="00DE4DFB" w:rsidRPr="00DE4DFB" w:rsidRDefault="00DE4DFB" w:rsidP="00DE4DFB">
      <w:pPr>
        <w:bidi/>
        <w:rPr>
          <w:rFonts w:cs="David" w:hint="cs"/>
          <w:rtl/>
        </w:rPr>
      </w:pPr>
    </w:p>
    <w:p w14:paraId="3267C0D0" w14:textId="77777777" w:rsidR="00DE4DFB" w:rsidRPr="00DE4DFB" w:rsidRDefault="00DE4DFB" w:rsidP="00DE4DFB">
      <w:pPr>
        <w:bidi/>
        <w:rPr>
          <w:rFonts w:cs="David" w:hint="cs"/>
          <w:rtl/>
        </w:rPr>
      </w:pPr>
      <w:r w:rsidRPr="00DE4DFB">
        <w:rPr>
          <w:rFonts w:cs="David" w:hint="cs"/>
          <w:rtl/>
        </w:rPr>
        <w:tab/>
        <w:t>אני הולך לבג"ץ, מה אתה חושב? אני אקח את הסמכות של הוועדה.</w:t>
      </w:r>
    </w:p>
    <w:p w14:paraId="515CC8B3" w14:textId="77777777" w:rsidR="00DE4DFB" w:rsidRPr="00DE4DFB" w:rsidRDefault="00DE4DFB" w:rsidP="00DE4DFB">
      <w:pPr>
        <w:bidi/>
        <w:rPr>
          <w:rFonts w:cs="David" w:hint="cs"/>
          <w:rtl/>
        </w:rPr>
      </w:pPr>
    </w:p>
    <w:p w14:paraId="6F8C4C66" w14:textId="77777777" w:rsidR="00DE4DFB" w:rsidRPr="00DE4DFB" w:rsidRDefault="00DE4DFB" w:rsidP="00DE4DFB">
      <w:pPr>
        <w:bidi/>
        <w:rPr>
          <w:rFonts w:cs="David" w:hint="cs"/>
          <w:u w:val="single"/>
          <w:rtl/>
        </w:rPr>
      </w:pPr>
      <w:r w:rsidRPr="00DE4DFB">
        <w:rPr>
          <w:rFonts w:cs="David" w:hint="cs"/>
          <w:u w:val="single"/>
          <w:rtl/>
        </w:rPr>
        <w:t>קריאה:</w:t>
      </w:r>
    </w:p>
    <w:p w14:paraId="745BC8EE" w14:textId="77777777" w:rsidR="00DE4DFB" w:rsidRPr="00DE4DFB" w:rsidRDefault="00DE4DFB" w:rsidP="00DE4DFB">
      <w:pPr>
        <w:bidi/>
        <w:rPr>
          <w:rFonts w:cs="David" w:hint="cs"/>
          <w:u w:val="single"/>
          <w:rtl/>
        </w:rPr>
      </w:pPr>
    </w:p>
    <w:p w14:paraId="0038579D" w14:textId="77777777" w:rsidR="00DE4DFB" w:rsidRPr="00DE4DFB" w:rsidRDefault="00DE4DFB" w:rsidP="00DE4DFB">
      <w:pPr>
        <w:bidi/>
        <w:rPr>
          <w:rFonts w:cs="David" w:hint="cs"/>
          <w:rtl/>
        </w:rPr>
      </w:pPr>
      <w:r w:rsidRPr="00DE4DFB">
        <w:rPr>
          <w:rFonts w:cs="David" w:hint="cs"/>
          <w:rtl/>
        </w:rPr>
        <w:tab/>
        <w:t>אז תלך לבג"ץ.</w:t>
      </w:r>
    </w:p>
    <w:p w14:paraId="0C85CCF9" w14:textId="77777777" w:rsidR="00DE4DFB" w:rsidRPr="00DE4DFB" w:rsidRDefault="00DE4DFB" w:rsidP="00DE4DFB">
      <w:pPr>
        <w:bidi/>
        <w:rPr>
          <w:rFonts w:cs="David" w:hint="cs"/>
          <w:rtl/>
        </w:rPr>
      </w:pPr>
    </w:p>
    <w:p w14:paraId="04152303"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39ECCE92" w14:textId="77777777" w:rsidR="00DE4DFB" w:rsidRPr="00DE4DFB" w:rsidRDefault="00DE4DFB" w:rsidP="00DE4DFB">
      <w:pPr>
        <w:bidi/>
        <w:rPr>
          <w:rFonts w:cs="David" w:hint="cs"/>
          <w:rtl/>
        </w:rPr>
      </w:pPr>
    </w:p>
    <w:p w14:paraId="4CBD933A" w14:textId="77777777" w:rsidR="00DE4DFB" w:rsidRPr="00DE4DFB" w:rsidRDefault="00DE4DFB" w:rsidP="00DE4DFB">
      <w:pPr>
        <w:bidi/>
        <w:rPr>
          <w:rFonts w:cs="David" w:hint="cs"/>
          <w:rtl/>
        </w:rPr>
      </w:pPr>
      <w:r w:rsidRPr="00DE4DFB">
        <w:rPr>
          <w:rFonts w:cs="David" w:hint="cs"/>
          <w:rtl/>
        </w:rPr>
        <w:tab/>
        <w:t>מזה אני חושש.</w:t>
      </w:r>
    </w:p>
    <w:p w14:paraId="1FC6095D" w14:textId="77777777" w:rsidR="00DE4DFB" w:rsidRPr="00DE4DFB" w:rsidRDefault="00DE4DFB" w:rsidP="00DE4DFB">
      <w:pPr>
        <w:bidi/>
        <w:rPr>
          <w:rFonts w:cs="David" w:hint="cs"/>
          <w:rtl/>
        </w:rPr>
      </w:pPr>
    </w:p>
    <w:p w14:paraId="0B6200D7"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49C6F998" w14:textId="77777777" w:rsidR="00DE4DFB" w:rsidRPr="00DE4DFB" w:rsidRDefault="00DE4DFB" w:rsidP="00DE4DFB">
      <w:pPr>
        <w:bidi/>
        <w:rPr>
          <w:rFonts w:cs="David" w:hint="cs"/>
          <w:rtl/>
        </w:rPr>
      </w:pPr>
    </w:p>
    <w:p w14:paraId="71620C9D" w14:textId="77777777" w:rsidR="00DE4DFB" w:rsidRPr="00DE4DFB" w:rsidRDefault="00DE4DFB" w:rsidP="00DE4DFB">
      <w:pPr>
        <w:bidi/>
        <w:rPr>
          <w:rFonts w:cs="David" w:hint="cs"/>
          <w:rtl/>
        </w:rPr>
      </w:pPr>
      <w:r w:rsidRPr="00DE4DFB">
        <w:rPr>
          <w:rFonts w:cs="David" w:hint="cs"/>
          <w:rtl/>
        </w:rPr>
        <w:tab/>
        <w:t xml:space="preserve"> אל תחשוש.</w:t>
      </w:r>
    </w:p>
    <w:p w14:paraId="598ADF6A" w14:textId="77777777" w:rsidR="00DE4DFB" w:rsidRPr="00DE4DFB" w:rsidRDefault="00DE4DFB" w:rsidP="00DE4DFB">
      <w:pPr>
        <w:bidi/>
        <w:rPr>
          <w:rFonts w:cs="David" w:hint="cs"/>
          <w:rtl/>
        </w:rPr>
      </w:pPr>
    </w:p>
    <w:p w14:paraId="3FA9D36E" w14:textId="77777777" w:rsidR="00DE4DFB" w:rsidRPr="00DE4DFB" w:rsidRDefault="00DE4DFB" w:rsidP="00DE4DFB">
      <w:pPr>
        <w:bidi/>
        <w:rPr>
          <w:rFonts w:cs="David"/>
        </w:rPr>
      </w:pPr>
      <w:r w:rsidRPr="00DE4DFB">
        <w:rPr>
          <w:rFonts w:cs="David" w:hint="cs"/>
          <w:u w:val="single"/>
          <w:rtl/>
        </w:rPr>
        <w:t>היו"ר דוד טל:</w:t>
      </w:r>
    </w:p>
    <w:p w14:paraId="7120E858" w14:textId="77777777" w:rsidR="00DE4DFB" w:rsidRPr="00DE4DFB" w:rsidRDefault="00DE4DFB" w:rsidP="00DE4DFB">
      <w:pPr>
        <w:bidi/>
        <w:rPr>
          <w:rFonts w:cs="David" w:hint="cs"/>
          <w:rtl/>
        </w:rPr>
      </w:pPr>
    </w:p>
    <w:p w14:paraId="167E5974" w14:textId="77777777" w:rsidR="00DE4DFB" w:rsidRPr="00DE4DFB" w:rsidRDefault="00DE4DFB" w:rsidP="00DE4DFB">
      <w:pPr>
        <w:bidi/>
        <w:rPr>
          <w:rFonts w:cs="David" w:hint="cs"/>
          <w:rtl/>
        </w:rPr>
      </w:pPr>
      <w:r w:rsidRPr="00DE4DFB">
        <w:rPr>
          <w:rFonts w:cs="David" w:hint="cs"/>
          <w:rtl/>
        </w:rPr>
        <w:tab/>
        <w:t>לא הייתי רוצה שתגיעו לשם.</w:t>
      </w:r>
    </w:p>
    <w:p w14:paraId="083A76C2" w14:textId="77777777" w:rsidR="00DE4DFB" w:rsidRPr="00DE4DFB" w:rsidRDefault="00DE4DFB" w:rsidP="00DE4DFB">
      <w:pPr>
        <w:bidi/>
        <w:rPr>
          <w:rFonts w:cs="David" w:hint="cs"/>
          <w:rtl/>
        </w:rPr>
      </w:pPr>
    </w:p>
    <w:p w14:paraId="45EAAC1F"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6D9EB37" w14:textId="77777777" w:rsidR="00DE4DFB" w:rsidRPr="00DE4DFB" w:rsidRDefault="00DE4DFB" w:rsidP="00DE4DFB">
      <w:pPr>
        <w:pStyle w:val="Heading5"/>
        <w:jc w:val="left"/>
        <w:rPr>
          <w:rFonts w:hint="cs"/>
          <w:sz w:val="24"/>
          <w:rtl/>
        </w:rPr>
      </w:pPr>
    </w:p>
    <w:p w14:paraId="0121818A" w14:textId="77777777" w:rsidR="00DE4DFB" w:rsidRPr="00DE4DFB" w:rsidRDefault="00DE4DFB" w:rsidP="00DE4DFB">
      <w:pPr>
        <w:bidi/>
        <w:rPr>
          <w:rFonts w:cs="David" w:hint="cs"/>
          <w:rtl/>
        </w:rPr>
      </w:pPr>
      <w:r w:rsidRPr="00DE4DFB">
        <w:rPr>
          <w:rFonts w:cs="David" w:hint="cs"/>
          <w:rtl/>
        </w:rPr>
        <w:tab/>
        <w:t>למה לחשוש? שבג"ץ יקבע את אמות המידה.</w:t>
      </w:r>
    </w:p>
    <w:p w14:paraId="7D733577" w14:textId="77777777" w:rsidR="00DE4DFB" w:rsidRPr="00DE4DFB" w:rsidRDefault="00DE4DFB" w:rsidP="00DE4DFB">
      <w:pPr>
        <w:bidi/>
        <w:rPr>
          <w:rFonts w:cs="David" w:hint="cs"/>
          <w:rtl/>
        </w:rPr>
      </w:pPr>
    </w:p>
    <w:p w14:paraId="47D7081F" w14:textId="77777777" w:rsidR="00DE4DFB" w:rsidRPr="00DE4DFB" w:rsidRDefault="00DE4DFB" w:rsidP="00DE4DFB">
      <w:pPr>
        <w:bidi/>
        <w:rPr>
          <w:rFonts w:cs="David" w:hint="cs"/>
          <w:rtl/>
        </w:rPr>
      </w:pPr>
      <w:r w:rsidRPr="00DE4DFB">
        <w:rPr>
          <w:rFonts w:cs="David" w:hint="cs"/>
          <w:u w:val="single"/>
          <w:rtl/>
        </w:rPr>
        <w:t>משה שרוני:</w:t>
      </w:r>
    </w:p>
    <w:p w14:paraId="1F5F763D" w14:textId="77777777" w:rsidR="00DE4DFB" w:rsidRPr="00DE4DFB" w:rsidRDefault="00DE4DFB" w:rsidP="00DE4DFB">
      <w:pPr>
        <w:bidi/>
        <w:rPr>
          <w:rFonts w:cs="David" w:hint="cs"/>
          <w:rtl/>
        </w:rPr>
      </w:pPr>
    </w:p>
    <w:p w14:paraId="2C47C7FF" w14:textId="77777777" w:rsidR="00DE4DFB" w:rsidRPr="00DE4DFB" w:rsidRDefault="00DE4DFB" w:rsidP="00DE4DFB">
      <w:pPr>
        <w:bidi/>
        <w:rPr>
          <w:rFonts w:cs="David" w:hint="cs"/>
          <w:rtl/>
        </w:rPr>
      </w:pPr>
      <w:r w:rsidRPr="00DE4DFB">
        <w:rPr>
          <w:rFonts w:cs="David" w:hint="cs"/>
          <w:rtl/>
        </w:rPr>
        <w:tab/>
        <w:t xml:space="preserve"> אני אקח את הסמכות של הוועדה.</w:t>
      </w:r>
    </w:p>
    <w:p w14:paraId="58D04033" w14:textId="77777777" w:rsidR="00DE4DFB" w:rsidRPr="00DE4DFB" w:rsidRDefault="00DE4DFB" w:rsidP="00DE4DFB">
      <w:pPr>
        <w:bidi/>
        <w:rPr>
          <w:rFonts w:cs="David" w:hint="cs"/>
          <w:rtl/>
        </w:rPr>
      </w:pPr>
    </w:p>
    <w:p w14:paraId="483BD811" w14:textId="77777777" w:rsidR="00DE4DFB" w:rsidRPr="00DE4DFB" w:rsidRDefault="00DE4DFB" w:rsidP="00DE4DFB">
      <w:pPr>
        <w:bidi/>
        <w:rPr>
          <w:rFonts w:cs="David" w:hint="cs"/>
          <w:u w:val="single"/>
          <w:rtl/>
        </w:rPr>
      </w:pPr>
      <w:r w:rsidRPr="00DE4DFB">
        <w:rPr>
          <w:rFonts w:cs="David" w:hint="cs"/>
          <w:u w:val="single"/>
          <w:rtl/>
        </w:rPr>
        <w:t>קריאות:</w:t>
      </w:r>
    </w:p>
    <w:p w14:paraId="3ADCE176" w14:textId="77777777" w:rsidR="00DE4DFB" w:rsidRPr="00DE4DFB" w:rsidRDefault="00DE4DFB" w:rsidP="00DE4DFB">
      <w:pPr>
        <w:bidi/>
        <w:rPr>
          <w:rFonts w:cs="David" w:hint="cs"/>
          <w:u w:val="single"/>
          <w:rtl/>
        </w:rPr>
      </w:pPr>
    </w:p>
    <w:p w14:paraId="46C24B2D" w14:textId="77777777" w:rsidR="00DE4DFB" w:rsidRPr="00DE4DFB" w:rsidRDefault="00DE4DFB" w:rsidP="00DE4DFB">
      <w:pPr>
        <w:bidi/>
        <w:rPr>
          <w:rFonts w:cs="David" w:hint="cs"/>
          <w:rtl/>
        </w:rPr>
      </w:pPr>
      <w:r w:rsidRPr="00DE4DFB">
        <w:rPr>
          <w:rFonts w:cs="David" w:hint="cs"/>
          <w:rtl/>
        </w:rPr>
        <w:tab/>
        <w:t>- - -</w:t>
      </w:r>
    </w:p>
    <w:p w14:paraId="26CAD8FD" w14:textId="77777777" w:rsidR="00DE4DFB" w:rsidRPr="00DE4DFB" w:rsidRDefault="00DE4DFB" w:rsidP="00DE4DFB">
      <w:pPr>
        <w:bidi/>
        <w:rPr>
          <w:rFonts w:cs="David" w:hint="cs"/>
          <w:rtl/>
        </w:rPr>
      </w:pPr>
    </w:p>
    <w:p w14:paraId="4EF31B01"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5F5FDEF0" w14:textId="77777777" w:rsidR="00DE4DFB" w:rsidRPr="00DE4DFB" w:rsidRDefault="00DE4DFB" w:rsidP="00DE4DFB">
      <w:pPr>
        <w:bidi/>
        <w:rPr>
          <w:rFonts w:cs="David" w:hint="cs"/>
          <w:rtl/>
        </w:rPr>
      </w:pPr>
    </w:p>
    <w:p w14:paraId="7BF87467" w14:textId="77777777" w:rsidR="00DE4DFB" w:rsidRPr="00DE4DFB" w:rsidRDefault="00DE4DFB" w:rsidP="00DE4DFB">
      <w:pPr>
        <w:bidi/>
        <w:rPr>
          <w:rFonts w:cs="David" w:hint="cs"/>
          <w:rtl/>
        </w:rPr>
      </w:pPr>
      <w:r w:rsidRPr="00DE4DFB">
        <w:rPr>
          <w:rFonts w:cs="David" w:hint="cs"/>
          <w:rtl/>
        </w:rPr>
        <w:tab/>
        <w:t xml:space="preserve"> אדוני היושב ראש, אני מחכה שתשמע אותי.</w:t>
      </w:r>
    </w:p>
    <w:p w14:paraId="05967DBF" w14:textId="77777777" w:rsidR="00DE4DFB" w:rsidRPr="00DE4DFB" w:rsidRDefault="00DE4DFB" w:rsidP="00DE4DFB">
      <w:pPr>
        <w:bidi/>
        <w:rPr>
          <w:rFonts w:cs="David" w:hint="cs"/>
          <w:rtl/>
        </w:rPr>
      </w:pPr>
    </w:p>
    <w:p w14:paraId="7962B245" w14:textId="77777777" w:rsidR="00DE4DFB" w:rsidRPr="00DE4DFB" w:rsidRDefault="00DE4DFB" w:rsidP="00DE4DFB">
      <w:pPr>
        <w:bidi/>
        <w:rPr>
          <w:rFonts w:cs="David"/>
        </w:rPr>
      </w:pPr>
      <w:r w:rsidRPr="00DE4DFB">
        <w:rPr>
          <w:rFonts w:cs="David" w:hint="cs"/>
          <w:u w:val="single"/>
          <w:rtl/>
        </w:rPr>
        <w:t>היו"ר דוד טל:</w:t>
      </w:r>
    </w:p>
    <w:p w14:paraId="5A5DEF82" w14:textId="77777777" w:rsidR="00DE4DFB" w:rsidRPr="00DE4DFB" w:rsidRDefault="00DE4DFB" w:rsidP="00DE4DFB">
      <w:pPr>
        <w:bidi/>
        <w:rPr>
          <w:rFonts w:cs="David" w:hint="cs"/>
          <w:rtl/>
        </w:rPr>
      </w:pPr>
    </w:p>
    <w:p w14:paraId="60BA4489" w14:textId="77777777" w:rsidR="00DE4DFB" w:rsidRPr="00DE4DFB" w:rsidRDefault="00DE4DFB" w:rsidP="00DE4DFB">
      <w:pPr>
        <w:bidi/>
        <w:rPr>
          <w:rFonts w:cs="David" w:hint="cs"/>
          <w:rtl/>
        </w:rPr>
      </w:pPr>
      <w:r w:rsidRPr="00DE4DFB">
        <w:rPr>
          <w:rFonts w:cs="David" w:hint="cs"/>
          <w:rtl/>
        </w:rPr>
        <w:tab/>
        <w:t>יוחנן ברשות הדיבור.</w:t>
      </w:r>
    </w:p>
    <w:p w14:paraId="64E434B4" w14:textId="77777777" w:rsidR="00DE4DFB" w:rsidRPr="00DE4DFB" w:rsidRDefault="00DE4DFB" w:rsidP="00DE4DFB">
      <w:pPr>
        <w:bidi/>
        <w:rPr>
          <w:rFonts w:cs="David" w:hint="cs"/>
          <w:rtl/>
        </w:rPr>
      </w:pPr>
    </w:p>
    <w:p w14:paraId="21C6BDAD"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606758FB" w14:textId="77777777" w:rsidR="00DE4DFB" w:rsidRPr="00DE4DFB" w:rsidRDefault="00DE4DFB" w:rsidP="00DE4DFB">
      <w:pPr>
        <w:bidi/>
        <w:rPr>
          <w:rFonts w:cs="David" w:hint="cs"/>
          <w:rtl/>
        </w:rPr>
      </w:pPr>
    </w:p>
    <w:p w14:paraId="77CD8BCB" w14:textId="77777777" w:rsidR="00DE4DFB" w:rsidRPr="00DE4DFB" w:rsidRDefault="00DE4DFB" w:rsidP="00DE4DFB">
      <w:pPr>
        <w:bidi/>
        <w:rPr>
          <w:rFonts w:cs="David" w:hint="cs"/>
          <w:rtl/>
        </w:rPr>
      </w:pPr>
      <w:r w:rsidRPr="00DE4DFB">
        <w:rPr>
          <w:rFonts w:cs="David" w:hint="cs"/>
          <w:rtl/>
        </w:rPr>
        <w:tab/>
        <w:t xml:space="preserve"> קיבלתי את הזכות של כולם - -</w:t>
      </w:r>
    </w:p>
    <w:p w14:paraId="2378D931" w14:textId="77777777" w:rsidR="00DE4DFB" w:rsidRPr="00DE4DFB" w:rsidRDefault="00DE4DFB" w:rsidP="00DE4DFB">
      <w:pPr>
        <w:bidi/>
        <w:rPr>
          <w:rFonts w:cs="David" w:hint="cs"/>
          <w:rtl/>
        </w:rPr>
      </w:pPr>
    </w:p>
    <w:p w14:paraId="6E30FCBF" w14:textId="77777777" w:rsidR="00DE4DFB" w:rsidRPr="00DE4DFB" w:rsidRDefault="00DE4DFB" w:rsidP="00DE4DFB">
      <w:pPr>
        <w:bidi/>
        <w:rPr>
          <w:rFonts w:cs="David" w:hint="cs"/>
          <w:u w:val="single"/>
          <w:rtl/>
        </w:rPr>
      </w:pPr>
      <w:r w:rsidRPr="00DE4DFB">
        <w:rPr>
          <w:rFonts w:cs="David" w:hint="cs"/>
          <w:u w:val="single"/>
          <w:rtl/>
        </w:rPr>
        <w:t>קריאות:</w:t>
      </w:r>
    </w:p>
    <w:p w14:paraId="685D2452" w14:textId="77777777" w:rsidR="00DE4DFB" w:rsidRPr="00DE4DFB" w:rsidRDefault="00DE4DFB" w:rsidP="00DE4DFB">
      <w:pPr>
        <w:bidi/>
        <w:rPr>
          <w:rFonts w:cs="David" w:hint="cs"/>
          <w:u w:val="single"/>
          <w:rtl/>
        </w:rPr>
      </w:pPr>
    </w:p>
    <w:p w14:paraId="58473E38" w14:textId="77777777" w:rsidR="00DE4DFB" w:rsidRPr="00DE4DFB" w:rsidRDefault="00DE4DFB" w:rsidP="00DE4DFB">
      <w:pPr>
        <w:bidi/>
        <w:rPr>
          <w:rFonts w:cs="David" w:hint="cs"/>
          <w:rtl/>
        </w:rPr>
      </w:pPr>
      <w:r w:rsidRPr="00DE4DFB">
        <w:rPr>
          <w:rFonts w:cs="David" w:hint="cs"/>
          <w:rtl/>
        </w:rPr>
        <w:tab/>
        <w:t>- - -</w:t>
      </w:r>
    </w:p>
    <w:p w14:paraId="402AE1C8" w14:textId="77777777" w:rsidR="00DE4DFB" w:rsidRDefault="00DE4DFB" w:rsidP="00DE4DFB">
      <w:pPr>
        <w:bidi/>
        <w:rPr>
          <w:rFonts w:cs="David" w:hint="cs"/>
          <w:rtl/>
        </w:rPr>
      </w:pPr>
    </w:p>
    <w:p w14:paraId="48247DAA" w14:textId="77777777" w:rsidR="00DE4DFB" w:rsidRDefault="00DE4DFB" w:rsidP="00DE4DFB">
      <w:pPr>
        <w:bidi/>
        <w:rPr>
          <w:rFonts w:cs="David" w:hint="cs"/>
          <w:rtl/>
        </w:rPr>
      </w:pPr>
    </w:p>
    <w:p w14:paraId="3AF5AB97" w14:textId="77777777" w:rsidR="00DE4DFB" w:rsidRDefault="00DE4DFB" w:rsidP="00DE4DFB">
      <w:pPr>
        <w:bidi/>
        <w:rPr>
          <w:rFonts w:cs="David" w:hint="cs"/>
          <w:rtl/>
        </w:rPr>
      </w:pPr>
    </w:p>
    <w:p w14:paraId="7DC4889B" w14:textId="77777777" w:rsidR="00DE4DFB" w:rsidRDefault="00DE4DFB" w:rsidP="00DE4DFB">
      <w:pPr>
        <w:bidi/>
        <w:rPr>
          <w:rFonts w:cs="David" w:hint="cs"/>
          <w:rtl/>
        </w:rPr>
      </w:pPr>
    </w:p>
    <w:p w14:paraId="77B9B0D2" w14:textId="77777777" w:rsidR="00DE4DFB" w:rsidRDefault="00DE4DFB" w:rsidP="00DE4DFB">
      <w:pPr>
        <w:bidi/>
        <w:rPr>
          <w:rFonts w:cs="David" w:hint="cs"/>
          <w:rtl/>
        </w:rPr>
      </w:pPr>
    </w:p>
    <w:p w14:paraId="29C154B6" w14:textId="77777777" w:rsidR="00DE4DFB" w:rsidRPr="00DE4DFB" w:rsidRDefault="00DE4DFB" w:rsidP="00DE4DFB">
      <w:pPr>
        <w:bidi/>
        <w:rPr>
          <w:rFonts w:cs="David" w:hint="cs"/>
          <w:rtl/>
        </w:rPr>
      </w:pPr>
    </w:p>
    <w:p w14:paraId="78DB9DA9" w14:textId="77777777" w:rsidR="00DE4DFB" w:rsidRPr="00DE4DFB" w:rsidRDefault="00DE4DFB" w:rsidP="00DE4DFB">
      <w:pPr>
        <w:tabs>
          <w:tab w:val="left" w:pos="389"/>
          <w:tab w:val="left" w:pos="1930"/>
        </w:tabs>
        <w:bidi/>
        <w:rPr>
          <w:rFonts w:cs="David" w:hint="cs"/>
          <w:u w:val="single"/>
          <w:rtl/>
        </w:rPr>
      </w:pPr>
      <w:r w:rsidRPr="00DE4DFB">
        <w:rPr>
          <w:rFonts w:cs="David" w:hint="cs"/>
          <w:u w:val="single"/>
          <w:rtl/>
        </w:rPr>
        <w:t>נסים זאב:</w:t>
      </w:r>
    </w:p>
    <w:p w14:paraId="1C3C4A8B" w14:textId="77777777" w:rsidR="00DE4DFB" w:rsidRPr="00DE4DFB" w:rsidRDefault="00DE4DFB" w:rsidP="00DE4DFB">
      <w:pPr>
        <w:tabs>
          <w:tab w:val="left" w:pos="389"/>
          <w:tab w:val="left" w:pos="1930"/>
        </w:tabs>
        <w:bidi/>
        <w:rPr>
          <w:rFonts w:cs="David" w:hint="cs"/>
          <w:rtl/>
        </w:rPr>
      </w:pPr>
    </w:p>
    <w:p w14:paraId="50046A92" w14:textId="77777777" w:rsidR="00DE4DFB" w:rsidRPr="00DE4DFB" w:rsidRDefault="00DE4DFB" w:rsidP="00DE4DFB">
      <w:pPr>
        <w:bidi/>
        <w:rPr>
          <w:rFonts w:cs="David" w:hint="cs"/>
          <w:rtl/>
        </w:rPr>
      </w:pPr>
      <w:r w:rsidRPr="00DE4DFB">
        <w:rPr>
          <w:rFonts w:cs="David" w:hint="cs"/>
          <w:rtl/>
        </w:rPr>
        <w:tab/>
        <w:t xml:space="preserve"> אני חשבתי ששרוני בהסכם, והיועצת המשפטית לא הראתה את חוות דעתה בעניין.</w:t>
      </w:r>
    </w:p>
    <w:p w14:paraId="54794618" w14:textId="77777777" w:rsidR="00DE4DFB" w:rsidRPr="00DE4DFB" w:rsidRDefault="00DE4DFB" w:rsidP="00DE4DFB">
      <w:pPr>
        <w:bidi/>
        <w:rPr>
          <w:rFonts w:cs="David" w:hint="cs"/>
          <w:rtl/>
        </w:rPr>
      </w:pPr>
    </w:p>
    <w:p w14:paraId="4B82E581" w14:textId="77777777" w:rsidR="00DE4DFB" w:rsidRPr="00DE4DFB" w:rsidRDefault="00DE4DFB" w:rsidP="00DE4DFB">
      <w:pPr>
        <w:bidi/>
        <w:rPr>
          <w:rFonts w:cs="David"/>
        </w:rPr>
      </w:pPr>
      <w:r w:rsidRPr="00DE4DFB">
        <w:rPr>
          <w:rFonts w:cs="David" w:hint="cs"/>
          <w:u w:val="single"/>
          <w:rtl/>
        </w:rPr>
        <w:t>היו"ר דוד טל:</w:t>
      </w:r>
    </w:p>
    <w:p w14:paraId="77AB5715" w14:textId="77777777" w:rsidR="00DE4DFB" w:rsidRPr="00DE4DFB" w:rsidRDefault="00DE4DFB" w:rsidP="00DE4DFB">
      <w:pPr>
        <w:bidi/>
        <w:rPr>
          <w:rFonts w:cs="David" w:hint="cs"/>
          <w:rtl/>
        </w:rPr>
      </w:pPr>
    </w:p>
    <w:p w14:paraId="0338BCF0" w14:textId="77777777" w:rsidR="00DE4DFB" w:rsidRPr="00DE4DFB" w:rsidRDefault="00DE4DFB" w:rsidP="00DE4DFB">
      <w:pPr>
        <w:bidi/>
        <w:rPr>
          <w:rFonts w:cs="David" w:hint="cs"/>
          <w:rtl/>
        </w:rPr>
      </w:pPr>
      <w:r w:rsidRPr="00DE4DFB">
        <w:rPr>
          <w:rFonts w:cs="David" w:hint="cs"/>
          <w:rtl/>
        </w:rPr>
        <w:tab/>
        <w:t>יוחנן, בבקשה.</w:t>
      </w:r>
    </w:p>
    <w:p w14:paraId="32B503DA" w14:textId="77777777" w:rsidR="00DE4DFB" w:rsidRPr="00DE4DFB" w:rsidRDefault="00DE4DFB" w:rsidP="00DE4DFB">
      <w:pPr>
        <w:bidi/>
        <w:rPr>
          <w:rFonts w:cs="David" w:hint="cs"/>
          <w:rtl/>
        </w:rPr>
      </w:pPr>
    </w:p>
    <w:p w14:paraId="656192AB"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6B449E1C" w14:textId="77777777" w:rsidR="00DE4DFB" w:rsidRPr="00DE4DFB" w:rsidRDefault="00DE4DFB" w:rsidP="00DE4DFB">
      <w:pPr>
        <w:bidi/>
        <w:rPr>
          <w:rFonts w:cs="David" w:hint="cs"/>
          <w:rtl/>
        </w:rPr>
      </w:pPr>
    </w:p>
    <w:p w14:paraId="427278E8" w14:textId="77777777" w:rsidR="00DE4DFB" w:rsidRPr="00DE4DFB" w:rsidRDefault="00DE4DFB" w:rsidP="00DE4DFB">
      <w:pPr>
        <w:bidi/>
        <w:ind w:firstLine="567"/>
        <w:rPr>
          <w:rFonts w:cs="David" w:hint="cs"/>
          <w:rtl/>
        </w:rPr>
      </w:pPr>
      <w:r w:rsidRPr="00DE4DFB">
        <w:rPr>
          <w:rFonts w:cs="David" w:hint="cs"/>
          <w:rtl/>
        </w:rPr>
        <w:t xml:space="preserve">דרך המלך להתפלגות על בסיס אידיאולוגי קיימת, ומרחב שיקול הדעת של חברי הכנסת במקרה הזה שהכול נעשה על-פי החוקים והכללים הוא מוגבל ביותר. הם עדיין צריכים לאשר, אבל הוא מוגבל ביותר. מה שעומד על הפרק זה לא פילוג רגיל בגלל ההסכמים הנוספים שנלווים אליו. הבעייתיות בהסכמים היא גם ערכית, וגם יש חשש שיש כאן בעיה חוקית. לכן אני מציע לחברים, אני לא אהיה השופט האידיאולוגי; אני לא יודע להגיד האם יש מחלוקת אידיאולוגית שניתנת לגישור או לא </w:t>
      </w:r>
      <w:r w:rsidRPr="00DE4DFB">
        <w:rPr>
          <w:rFonts w:cs="David"/>
          <w:rtl/>
        </w:rPr>
        <w:t>–</w:t>
      </w:r>
      <w:r w:rsidRPr="00DE4DFB">
        <w:rPr>
          <w:rFonts w:cs="David" w:hint="cs"/>
          <w:rtl/>
        </w:rPr>
        <w:t xml:space="preserve"> זה אתם צריכים להחליט. אבל יש לכם אופציה להתפלג, לקבל מימון מפלגות כסיעה של שלושה חברים, לפעול כמו כל סיעה אחרת ולנהל את ענייניכם, וזה בסדר גמור. אז הוועדה תאשר את זה כמעט באופן אוטומטי. אבל יש כאן הסכם שמכניס מימון של בעל הון כשאנחנו יודעים שהיכולת לממן פעילות פוליטית מוגבלת או על-ידי תרומות או על-ידי מימון שמקבלים דרך החשבות של הכנסת או באמצעות חברים. מדובר כאן על מימון שלא עונה על אחד משלושת הקריטריונים האלה כי תרומות מוגבלות ל-1,800 שקל לאדם- -</w:t>
      </w:r>
    </w:p>
    <w:p w14:paraId="3C9522F0" w14:textId="77777777" w:rsidR="00DE4DFB" w:rsidRPr="00DE4DFB" w:rsidRDefault="00DE4DFB" w:rsidP="00DE4DFB">
      <w:pPr>
        <w:bidi/>
        <w:rPr>
          <w:rFonts w:cs="David" w:hint="cs"/>
          <w:rtl/>
        </w:rPr>
      </w:pPr>
    </w:p>
    <w:p w14:paraId="406A360B" w14:textId="77777777" w:rsidR="00DE4DFB" w:rsidRPr="00DE4DFB" w:rsidRDefault="00DE4DFB" w:rsidP="00DE4DFB">
      <w:pPr>
        <w:bidi/>
        <w:rPr>
          <w:rFonts w:cs="David" w:hint="cs"/>
          <w:rtl/>
        </w:rPr>
      </w:pPr>
      <w:r w:rsidRPr="00DE4DFB">
        <w:rPr>
          <w:rFonts w:cs="David" w:hint="cs"/>
          <w:u w:val="single"/>
          <w:rtl/>
        </w:rPr>
        <w:t>משה שרוני:</w:t>
      </w:r>
    </w:p>
    <w:p w14:paraId="45A80A34" w14:textId="77777777" w:rsidR="00DE4DFB" w:rsidRPr="00DE4DFB" w:rsidRDefault="00DE4DFB" w:rsidP="00DE4DFB">
      <w:pPr>
        <w:bidi/>
        <w:rPr>
          <w:rFonts w:cs="David" w:hint="cs"/>
          <w:rtl/>
        </w:rPr>
      </w:pPr>
    </w:p>
    <w:p w14:paraId="5A9C4E4C" w14:textId="77777777" w:rsidR="00DE4DFB" w:rsidRPr="00DE4DFB" w:rsidRDefault="00DE4DFB" w:rsidP="00DE4DFB">
      <w:pPr>
        <w:bidi/>
        <w:rPr>
          <w:rFonts w:cs="David" w:hint="cs"/>
          <w:rtl/>
        </w:rPr>
      </w:pPr>
      <w:r w:rsidRPr="00DE4DFB">
        <w:rPr>
          <w:rFonts w:cs="David" w:hint="cs"/>
          <w:rtl/>
        </w:rPr>
        <w:tab/>
        <w:t xml:space="preserve"> גם אתם קיבלתם מאמריקה תרומות, לפי החוק.</w:t>
      </w:r>
    </w:p>
    <w:p w14:paraId="3974988B" w14:textId="77777777" w:rsidR="00DE4DFB" w:rsidRPr="00DE4DFB" w:rsidRDefault="00DE4DFB" w:rsidP="00DE4DFB">
      <w:pPr>
        <w:bidi/>
        <w:rPr>
          <w:rFonts w:cs="David" w:hint="cs"/>
          <w:rtl/>
        </w:rPr>
      </w:pPr>
    </w:p>
    <w:p w14:paraId="490CEBA8"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0FB959BC" w14:textId="77777777" w:rsidR="00DE4DFB" w:rsidRPr="00DE4DFB" w:rsidRDefault="00DE4DFB" w:rsidP="00DE4DFB">
      <w:pPr>
        <w:bidi/>
        <w:rPr>
          <w:rFonts w:cs="David" w:hint="cs"/>
          <w:rtl/>
        </w:rPr>
      </w:pPr>
    </w:p>
    <w:p w14:paraId="54B442A2" w14:textId="77777777" w:rsidR="00DE4DFB" w:rsidRPr="00DE4DFB" w:rsidRDefault="00DE4DFB" w:rsidP="00DE4DFB">
      <w:pPr>
        <w:bidi/>
        <w:rPr>
          <w:rFonts w:cs="David" w:hint="cs"/>
          <w:rtl/>
        </w:rPr>
      </w:pPr>
      <w:r w:rsidRPr="00DE4DFB">
        <w:rPr>
          <w:rFonts w:cs="David" w:hint="cs"/>
          <w:rtl/>
        </w:rPr>
        <w:tab/>
        <w:t xml:space="preserve"> אני לא קיבלתי שום דבר.</w:t>
      </w:r>
    </w:p>
    <w:p w14:paraId="226D29AE" w14:textId="77777777" w:rsidR="00DE4DFB" w:rsidRPr="00DE4DFB" w:rsidRDefault="00DE4DFB" w:rsidP="00DE4DFB">
      <w:pPr>
        <w:bidi/>
        <w:rPr>
          <w:rFonts w:cs="David" w:hint="cs"/>
          <w:rtl/>
        </w:rPr>
      </w:pPr>
    </w:p>
    <w:p w14:paraId="50E4B01B"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7044E8FA" w14:textId="77777777" w:rsidR="00DE4DFB" w:rsidRPr="00DE4DFB" w:rsidRDefault="00DE4DFB" w:rsidP="00DE4DFB">
      <w:pPr>
        <w:pStyle w:val="Heading5"/>
        <w:jc w:val="left"/>
        <w:rPr>
          <w:rFonts w:hint="cs"/>
          <w:sz w:val="24"/>
          <w:rtl/>
        </w:rPr>
      </w:pPr>
    </w:p>
    <w:p w14:paraId="1EAAB19D" w14:textId="77777777" w:rsidR="00DE4DFB" w:rsidRPr="00DE4DFB" w:rsidRDefault="00DE4DFB" w:rsidP="00DE4DFB">
      <w:pPr>
        <w:bidi/>
        <w:rPr>
          <w:rFonts w:cs="David" w:hint="cs"/>
          <w:rtl/>
        </w:rPr>
      </w:pPr>
      <w:r w:rsidRPr="00DE4DFB">
        <w:rPr>
          <w:rFonts w:cs="David" w:hint="cs"/>
          <w:rtl/>
        </w:rPr>
        <w:tab/>
        <w:t xml:space="preserve"> לפי החוק זה בסדר.</w:t>
      </w:r>
    </w:p>
    <w:p w14:paraId="156C9201" w14:textId="77777777" w:rsidR="00DE4DFB" w:rsidRPr="00DE4DFB" w:rsidRDefault="00DE4DFB" w:rsidP="00DE4DFB">
      <w:pPr>
        <w:bidi/>
        <w:rPr>
          <w:rFonts w:cs="David" w:hint="cs"/>
          <w:rtl/>
        </w:rPr>
      </w:pPr>
    </w:p>
    <w:p w14:paraId="0129EC29" w14:textId="77777777" w:rsidR="00DE4DFB" w:rsidRPr="00DE4DFB" w:rsidRDefault="00DE4DFB" w:rsidP="00DE4DFB">
      <w:pPr>
        <w:bidi/>
        <w:rPr>
          <w:rFonts w:cs="David" w:hint="cs"/>
          <w:rtl/>
        </w:rPr>
      </w:pPr>
      <w:r w:rsidRPr="00DE4DFB">
        <w:rPr>
          <w:rFonts w:cs="David" w:hint="cs"/>
          <w:u w:val="single"/>
          <w:rtl/>
        </w:rPr>
        <w:t>משה שרוני:</w:t>
      </w:r>
    </w:p>
    <w:p w14:paraId="4055926C" w14:textId="77777777" w:rsidR="00DE4DFB" w:rsidRPr="00DE4DFB" w:rsidRDefault="00DE4DFB" w:rsidP="00DE4DFB">
      <w:pPr>
        <w:bidi/>
        <w:rPr>
          <w:rFonts w:cs="David" w:hint="cs"/>
          <w:rtl/>
        </w:rPr>
      </w:pPr>
    </w:p>
    <w:p w14:paraId="2DDF158C" w14:textId="77777777" w:rsidR="00DE4DFB" w:rsidRPr="00DE4DFB" w:rsidRDefault="00DE4DFB" w:rsidP="00DE4DFB">
      <w:pPr>
        <w:bidi/>
        <w:rPr>
          <w:rFonts w:cs="David" w:hint="cs"/>
          <w:rtl/>
        </w:rPr>
      </w:pPr>
      <w:r w:rsidRPr="00DE4DFB">
        <w:rPr>
          <w:rFonts w:cs="David" w:hint="cs"/>
          <w:rtl/>
        </w:rPr>
        <w:tab/>
        <w:t xml:space="preserve"> תה-תה-תה-תה-תה.</w:t>
      </w:r>
    </w:p>
    <w:p w14:paraId="624A78C5" w14:textId="77777777" w:rsidR="00DE4DFB" w:rsidRPr="00DE4DFB" w:rsidRDefault="00DE4DFB" w:rsidP="00DE4DFB">
      <w:pPr>
        <w:bidi/>
        <w:rPr>
          <w:rFonts w:cs="David" w:hint="cs"/>
          <w:rtl/>
        </w:rPr>
      </w:pPr>
    </w:p>
    <w:p w14:paraId="5E080065"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740412EE" w14:textId="77777777" w:rsidR="00DE4DFB" w:rsidRPr="00DE4DFB" w:rsidRDefault="00DE4DFB" w:rsidP="00DE4DFB">
      <w:pPr>
        <w:pStyle w:val="Heading5"/>
        <w:jc w:val="left"/>
        <w:rPr>
          <w:rFonts w:hint="cs"/>
          <w:sz w:val="24"/>
          <w:rtl/>
        </w:rPr>
      </w:pPr>
    </w:p>
    <w:p w14:paraId="5B573869" w14:textId="77777777" w:rsidR="00DE4DFB" w:rsidRPr="00DE4DFB" w:rsidRDefault="00DE4DFB" w:rsidP="00DE4DFB">
      <w:pPr>
        <w:bidi/>
        <w:rPr>
          <w:rFonts w:cs="David" w:hint="cs"/>
          <w:rtl/>
        </w:rPr>
      </w:pPr>
      <w:r w:rsidRPr="00DE4DFB">
        <w:rPr>
          <w:rFonts w:cs="David" w:hint="cs"/>
          <w:rtl/>
        </w:rPr>
        <w:tab/>
        <w:t xml:space="preserve"> לפי החוק.</w:t>
      </w:r>
    </w:p>
    <w:p w14:paraId="3C1BE90A" w14:textId="77777777" w:rsidR="00DE4DFB" w:rsidRPr="00DE4DFB" w:rsidRDefault="00DE4DFB" w:rsidP="00DE4DFB">
      <w:pPr>
        <w:bidi/>
        <w:rPr>
          <w:rFonts w:cs="David" w:hint="cs"/>
          <w:rtl/>
        </w:rPr>
      </w:pPr>
    </w:p>
    <w:p w14:paraId="15C7F6C2"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335226F3" w14:textId="77777777" w:rsidR="00DE4DFB" w:rsidRPr="00DE4DFB" w:rsidRDefault="00DE4DFB" w:rsidP="00DE4DFB">
      <w:pPr>
        <w:bidi/>
        <w:rPr>
          <w:rFonts w:cs="David" w:hint="cs"/>
          <w:rtl/>
        </w:rPr>
      </w:pPr>
    </w:p>
    <w:p w14:paraId="71AD1423" w14:textId="77777777" w:rsidR="00DE4DFB" w:rsidRPr="00DE4DFB" w:rsidRDefault="00DE4DFB" w:rsidP="00DE4DFB">
      <w:pPr>
        <w:bidi/>
        <w:rPr>
          <w:rFonts w:cs="David" w:hint="cs"/>
          <w:rtl/>
        </w:rPr>
      </w:pPr>
      <w:r w:rsidRPr="00DE4DFB">
        <w:rPr>
          <w:rFonts w:cs="David" w:hint="cs"/>
          <w:rtl/>
        </w:rPr>
        <w:tab/>
        <w:t xml:space="preserve"> חבר הכנסת שרוני, אני מנסה לעזור לך לעשות את זה בדרך הנכונה. פעילות פוליטית שממומנת בכספים אדירים שאין מכניזם לשום מפלגה אחרת לגייס אותם, יש עם זה בעיה ציבורית. התייחס לזה חבר הכנסת מולה, ואני מסכים לכל המילים שלו בעניין הזה. </w:t>
      </w:r>
    </w:p>
    <w:p w14:paraId="17EA7715" w14:textId="77777777" w:rsidR="00DE4DFB" w:rsidRPr="00DE4DFB" w:rsidRDefault="00DE4DFB" w:rsidP="00DE4DFB">
      <w:pPr>
        <w:bidi/>
        <w:rPr>
          <w:rFonts w:cs="David" w:hint="cs"/>
          <w:rtl/>
        </w:rPr>
      </w:pPr>
    </w:p>
    <w:p w14:paraId="18E7178E" w14:textId="77777777" w:rsidR="00DE4DFB" w:rsidRPr="00DE4DFB" w:rsidRDefault="00DE4DFB" w:rsidP="00DE4DFB">
      <w:pPr>
        <w:bidi/>
        <w:ind w:firstLine="567"/>
        <w:rPr>
          <w:rFonts w:cs="David" w:hint="cs"/>
          <w:rtl/>
        </w:rPr>
      </w:pPr>
      <w:r w:rsidRPr="00DE4DFB">
        <w:rPr>
          <w:rFonts w:cs="David" w:hint="cs"/>
          <w:rtl/>
        </w:rPr>
        <w:t xml:space="preserve">יש לכם כאן שתי אלטרנטיבות: או להתפלג כמו כל סיעה ולנהל את ענייניכם, והדרך פתוחה או להעמיד את ההסכמים האלה במבחן משפטי, וכרגע לא נראה שהם עומדים במבחן המשפטי הזה. </w:t>
      </w:r>
    </w:p>
    <w:p w14:paraId="747F5B87" w14:textId="77777777" w:rsidR="00DE4DFB" w:rsidRPr="00DE4DFB" w:rsidRDefault="00DE4DFB" w:rsidP="00DE4DFB">
      <w:pPr>
        <w:bidi/>
        <w:ind w:firstLine="567"/>
        <w:rPr>
          <w:rFonts w:cs="David" w:hint="cs"/>
          <w:rtl/>
        </w:rPr>
      </w:pPr>
    </w:p>
    <w:p w14:paraId="54E74C0B" w14:textId="77777777" w:rsidR="00DE4DFB" w:rsidRPr="00DE4DFB" w:rsidRDefault="00DE4DFB" w:rsidP="00DE4DFB">
      <w:pPr>
        <w:bidi/>
        <w:ind w:firstLine="567"/>
        <w:rPr>
          <w:rFonts w:cs="David" w:hint="cs"/>
          <w:rtl/>
        </w:rPr>
      </w:pPr>
      <w:r w:rsidRPr="00DE4DFB">
        <w:rPr>
          <w:rFonts w:cs="David" w:hint="cs"/>
          <w:rtl/>
        </w:rPr>
        <w:t>לעצם ההצעה של פיצול ההצבעה, אם אנחנו מפצלים את ההצבעה ומאשרים את הפילוג במנותק מההסכם שאנחנו כבר רואים שעומד לנגד עינינו, והוא חתום, כאשר לא קיבלנו עמדה מהיועצת המשפטית לגבי תוקפו, מחר ההסכם וההיבט המימוני כבר נכנסים לתוקף. אני לא קיבלתי עמדה אחרת בעניין הזה. לדעתי, זה לא נכון. צריך להצביע על כל שלושת הדברים האלה כמקשה אחת או לדחות את כל הדיון עד שנקבל הבהרות לגבי התוקף של כל אחד מהפרטים שמרכיבים את ההסכם הזה. בכל מקרה, הצבעה נפרדת על פילוג.</w:t>
      </w:r>
    </w:p>
    <w:p w14:paraId="485D2188" w14:textId="77777777" w:rsidR="00DE4DFB" w:rsidRPr="00DE4DFB" w:rsidRDefault="00DE4DFB" w:rsidP="00DE4DFB">
      <w:pPr>
        <w:bidi/>
        <w:rPr>
          <w:rFonts w:cs="David" w:hint="cs"/>
          <w:rtl/>
        </w:rPr>
      </w:pPr>
    </w:p>
    <w:p w14:paraId="37DC289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40DD597" w14:textId="77777777" w:rsidR="00DE4DFB" w:rsidRPr="00DE4DFB" w:rsidRDefault="00DE4DFB" w:rsidP="00DE4DFB">
      <w:pPr>
        <w:bidi/>
        <w:rPr>
          <w:rFonts w:cs="David" w:hint="cs"/>
          <w:rtl/>
        </w:rPr>
      </w:pPr>
    </w:p>
    <w:p w14:paraId="71C7C630" w14:textId="77777777" w:rsidR="00DE4DFB" w:rsidRPr="00DE4DFB" w:rsidRDefault="00DE4DFB" w:rsidP="00DE4DFB">
      <w:pPr>
        <w:bidi/>
        <w:rPr>
          <w:rFonts w:cs="David" w:hint="cs"/>
          <w:rtl/>
        </w:rPr>
      </w:pPr>
      <w:r w:rsidRPr="00DE4DFB">
        <w:rPr>
          <w:rFonts w:cs="David" w:hint="cs"/>
          <w:rtl/>
        </w:rPr>
        <w:tab/>
        <w:t>נתבקשתי להבהיר שאם אין מפלגה, גם אין מימון של מפלגה. אם אנחנו לא מפלגים אותם הם לא יכולים לקבל מימון.</w:t>
      </w:r>
    </w:p>
    <w:p w14:paraId="180B1275" w14:textId="77777777" w:rsidR="00DE4DFB" w:rsidRPr="00DE4DFB" w:rsidRDefault="00DE4DFB" w:rsidP="00DE4DFB">
      <w:pPr>
        <w:bidi/>
        <w:rPr>
          <w:rFonts w:cs="David" w:hint="cs"/>
          <w:rtl/>
        </w:rPr>
      </w:pPr>
    </w:p>
    <w:p w14:paraId="7BCFBF15"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6BE28BC0" w14:textId="77777777" w:rsidR="00DE4DFB" w:rsidRPr="00DE4DFB" w:rsidRDefault="00DE4DFB" w:rsidP="00DE4DFB">
      <w:pPr>
        <w:bidi/>
        <w:rPr>
          <w:rFonts w:cs="David" w:hint="cs"/>
          <w:rtl/>
        </w:rPr>
      </w:pPr>
    </w:p>
    <w:p w14:paraId="6D184028" w14:textId="77777777" w:rsidR="00DE4DFB" w:rsidRPr="00DE4DFB" w:rsidRDefault="00DE4DFB" w:rsidP="00DE4DFB">
      <w:pPr>
        <w:bidi/>
        <w:rPr>
          <w:rFonts w:cs="David" w:hint="cs"/>
          <w:rtl/>
        </w:rPr>
      </w:pPr>
      <w:r w:rsidRPr="00DE4DFB">
        <w:rPr>
          <w:rFonts w:cs="David" w:hint="cs"/>
          <w:rtl/>
        </w:rPr>
        <w:tab/>
        <w:t>אני אמרתי שהם יכולים לבקש להתפלג בלי ההסכם, ואז הם יקבלו את המימון בלי בעיה.</w:t>
      </w:r>
    </w:p>
    <w:p w14:paraId="56621EAA" w14:textId="77777777" w:rsidR="00DE4DFB" w:rsidRPr="00DE4DFB" w:rsidRDefault="00DE4DFB" w:rsidP="00DE4DFB">
      <w:pPr>
        <w:bidi/>
        <w:rPr>
          <w:rFonts w:cs="David" w:hint="cs"/>
          <w:rtl/>
        </w:rPr>
      </w:pPr>
    </w:p>
    <w:p w14:paraId="0D3F3B6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DD67126" w14:textId="77777777" w:rsidR="00DE4DFB" w:rsidRPr="00DE4DFB" w:rsidRDefault="00DE4DFB" w:rsidP="00DE4DFB">
      <w:pPr>
        <w:bidi/>
        <w:rPr>
          <w:rFonts w:cs="David" w:hint="cs"/>
          <w:rtl/>
        </w:rPr>
      </w:pPr>
    </w:p>
    <w:p w14:paraId="36BFA861" w14:textId="77777777" w:rsidR="00DE4DFB" w:rsidRPr="00DE4DFB" w:rsidRDefault="00DE4DFB" w:rsidP="00DE4DFB">
      <w:pPr>
        <w:bidi/>
        <w:rPr>
          <w:rFonts w:cs="David" w:hint="cs"/>
          <w:rtl/>
        </w:rPr>
      </w:pPr>
      <w:r w:rsidRPr="00DE4DFB">
        <w:rPr>
          <w:rFonts w:cs="David" w:hint="cs"/>
          <w:rtl/>
        </w:rPr>
        <w:tab/>
        <w:t xml:space="preserve">הם לא יקבלו. </w:t>
      </w:r>
    </w:p>
    <w:p w14:paraId="71AB6874" w14:textId="77777777" w:rsidR="00DE4DFB" w:rsidRPr="00DE4DFB" w:rsidRDefault="00DE4DFB" w:rsidP="00DE4DFB">
      <w:pPr>
        <w:bidi/>
        <w:rPr>
          <w:rFonts w:cs="David" w:hint="cs"/>
          <w:rtl/>
        </w:rPr>
      </w:pPr>
    </w:p>
    <w:p w14:paraId="57D31476" w14:textId="77777777" w:rsidR="00DE4DFB" w:rsidRPr="00DE4DFB" w:rsidRDefault="00DE4DFB" w:rsidP="00DE4DFB">
      <w:pPr>
        <w:bidi/>
        <w:rPr>
          <w:rFonts w:cs="David" w:hint="cs"/>
          <w:u w:val="single"/>
          <w:rtl/>
        </w:rPr>
      </w:pPr>
      <w:r w:rsidRPr="00DE4DFB">
        <w:rPr>
          <w:rFonts w:cs="David" w:hint="cs"/>
          <w:u w:val="single"/>
          <w:rtl/>
        </w:rPr>
        <w:t xml:space="preserve">ארבל </w:t>
      </w:r>
      <w:proofErr w:type="spellStart"/>
      <w:r w:rsidRPr="00DE4DFB">
        <w:rPr>
          <w:rFonts w:cs="David" w:hint="cs"/>
          <w:u w:val="single"/>
          <w:rtl/>
        </w:rPr>
        <w:t>אסרטחן</w:t>
      </w:r>
      <w:proofErr w:type="spellEnd"/>
      <w:r w:rsidRPr="00DE4DFB">
        <w:rPr>
          <w:rFonts w:cs="David" w:hint="cs"/>
          <w:u w:val="single"/>
          <w:rtl/>
        </w:rPr>
        <w:t>:</w:t>
      </w:r>
    </w:p>
    <w:p w14:paraId="57C4E97A" w14:textId="77777777" w:rsidR="00DE4DFB" w:rsidRPr="00DE4DFB" w:rsidRDefault="00DE4DFB" w:rsidP="00DE4DFB">
      <w:pPr>
        <w:bidi/>
        <w:rPr>
          <w:rFonts w:cs="David" w:hint="cs"/>
          <w:u w:val="single"/>
          <w:rtl/>
        </w:rPr>
      </w:pPr>
    </w:p>
    <w:p w14:paraId="383DDBC4" w14:textId="77777777" w:rsidR="00DE4DFB" w:rsidRPr="00DE4DFB" w:rsidRDefault="00DE4DFB" w:rsidP="00DE4DFB">
      <w:pPr>
        <w:bidi/>
        <w:ind w:firstLine="567"/>
        <w:rPr>
          <w:rFonts w:cs="David" w:hint="cs"/>
          <w:rtl/>
        </w:rPr>
      </w:pPr>
      <w:r w:rsidRPr="00DE4DFB">
        <w:rPr>
          <w:rFonts w:cs="David" w:hint="cs"/>
          <w:rtl/>
        </w:rPr>
        <w:t>הם לא יקבלו כי אם אין מפלגה מאחורי הסיעה, אין מימון.</w:t>
      </w:r>
    </w:p>
    <w:p w14:paraId="3824BE01" w14:textId="77777777" w:rsidR="00DE4DFB" w:rsidRPr="00DE4DFB" w:rsidRDefault="00DE4DFB" w:rsidP="00DE4DFB">
      <w:pPr>
        <w:bidi/>
        <w:rPr>
          <w:rFonts w:cs="David" w:hint="cs"/>
          <w:rtl/>
        </w:rPr>
      </w:pPr>
    </w:p>
    <w:p w14:paraId="7499F0FF"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50BF4F29" w14:textId="77777777" w:rsidR="00DE4DFB" w:rsidRPr="00DE4DFB" w:rsidRDefault="00DE4DFB" w:rsidP="00DE4DFB">
      <w:pPr>
        <w:bidi/>
        <w:rPr>
          <w:rFonts w:cs="David" w:hint="cs"/>
          <w:rtl/>
        </w:rPr>
      </w:pPr>
    </w:p>
    <w:p w14:paraId="564CC0B8" w14:textId="77777777" w:rsidR="00DE4DFB" w:rsidRPr="00DE4DFB" w:rsidRDefault="00DE4DFB" w:rsidP="00DE4DFB">
      <w:pPr>
        <w:bidi/>
        <w:rPr>
          <w:rFonts w:cs="David" w:hint="cs"/>
          <w:rtl/>
        </w:rPr>
      </w:pPr>
      <w:r w:rsidRPr="00DE4DFB">
        <w:rPr>
          <w:rFonts w:cs="David" w:hint="cs"/>
          <w:rtl/>
        </w:rPr>
        <w:tab/>
        <w:t>מה הבעיה לרשום מפלגה? אין בעיה, אז ירשמו מפלגה.</w:t>
      </w:r>
    </w:p>
    <w:p w14:paraId="598A311A" w14:textId="77777777" w:rsidR="00DE4DFB" w:rsidRPr="00DE4DFB" w:rsidRDefault="00DE4DFB" w:rsidP="00DE4DFB">
      <w:pPr>
        <w:bidi/>
        <w:rPr>
          <w:rFonts w:cs="David" w:hint="cs"/>
          <w:rtl/>
        </w:rPr>
      </w:pPr>
    </w:p>
    <w:p w14:paraId="258A9F9E" w14:textId="77777777" w:rsidR="00DE4DFB" w:rsidRPr="00DE4DFB" w:rsidRDefault="00DE4DFB" w:rsidP="00DE4DFB">
      <w:pPr>
        <w:bidi/>
        <w:rPr>
          <w:rFonts w:cs="David"/>
        </w:rPr>
      </w:pPr>
      <w:r w:rsidRPr="00DE4DFB">
        <w:rPr>
          <w:rFonts w:cs="David" w:hint="cs"/>
          <w:u w:val="single"/>
          <w:rtl/>
        </w:rPr>
        <w:t>היו"ר דוד טל:</w:t>
      </w:r>
    </w:p>
    <w:p w14:paraId="521A3CD3" w14:textId="77777777" w:rsidR="00DE4DFB" w:rsidRPr="00DE4DFB" w:rsidRDefault="00DE4DFB" w:rsidP="00DE4DFB">
      <w:pPr>
        <w:bidi/>
        <w:rPr>
          <w:rFonts w:cs="David" w:hint="cs"/>
          <w:rtl/>
        </w:rPr>
      </w:pPr>
    </w:p>
    <w:p w14:paraId="539C4EFB" w14:textId="77777777" w:rsidR="00DE4DFB" w:rsidRPr="00DE4DFB" w:rsidRDefault="00DE4DFB" w:rsidP="00DE4DFB">
      <w:pPr>
        <w:bidi/>
        <w:rPr>
          <w:rFonts w:cs="David" w:hint="cs"/>
          <w:rtl/>
        </w:rPr>
      </w:pPr>
      <w:r w:rsidRPr="00DE4DFB">
        <w:rPr>
          <w:rFonts w:cs="David" w:hint="cs"/>
          <w:rtl/>
        </w:rPr>
        <w:tab/>
        <w:t>אם אתה מקים סיעה אתה צריך להקים מפלגה.</w:t>
      </w:r>
    </w:p>
    <w:p w14:paraId="2E8ED557" w14:textId="77777777" w:rsidR="00DE4DFB" w:rsidRPr="00DE4DFB" w:rsidRDefault="00DE4DFB" w:rsidP="00DE4DFB">
      <w:pPr>
        <w:bidi/>
        <w:rPr>
          <w:rFonts w:cs="David" w:hint="cs"/>
          <w:rtl/>
        </w:rPr>
      </w:pPr>
    </w:p>
    <w:p w14:paraId="389B427F"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3752DE73" w14:textId="77777777" w:rsidR="00DE4DFB" w:rsidRPr="00DE4DFB" w:rsidRDefault="00DE4DFB" w:rsidP="00DE4DFB">
      <w:pPr>
        <w:bidi/>
        <w:rPr>
          <w:rFonts w:cs="David" w:hint="cs"/>
          <w:rtl/>
        </w:rPr>
      </w:pPr>
    </w:p>
    <w:p w14:paraId="012CB33B" w14:textId="77777777" w:rsidR="00DE4DFB" w:rsidRPr="00DE4DFB" w:rsidRDefault="00DE4DFB" w:rsidP="00DE4DFB">
      <w:pPr>
        <w:bidi/>
        <w:rPr>
          <w:rFonts w:cs="David" w:hint="cs"/>
          <w:rtl/>
        </w:rPr>
      </w:pPr>
      <w:r w:rsidRPr="00DE4DFB">
        <w:rPr>
          <w:rFonts w:cs="David" w:hint="cs"/>
          <w:rtl/>
        </w:rPr>
        <w:tab/>
        <w:t xml:space="preserve"> אם הם צריכים ייעוץ בנושא רישום מפלגות היועצת המשפטית ארבל תעזור להם. השורה התחתונה היא לא להצביע על פילוג בנפרד, רק כמקשה או לדחות את הדיון.</w:t>
      </w:r>
    </w:p>
    <w:p w14:paraId="2AE47C8E" w14:textId="77777777" w:rsidR="00DE4DFB" w:rsidRPr="00DE4DFB" w:rsidRDefault="00DE4DFB" w:rsidP="00DE4DFB">
      <w:pPr>
        <w:bidi/>
        <w:rPr>
          <w:rFonts w:cs="David" w:hint="cs"/>
          <w:rtl/>
        </w:rPr>
      </w:pPr>
    </w:p>
    <w:p w14:paraId="1A8B2E2E" w14:textId="77777777" w:rsidR="00DE4DFB" w:rsidRPr="00DE4DFB" w:rsidRDefault="00DE4DFB" w:rsidP="00DE4DFB">
      <w:pPr>
        <w:bidi/>
        <w:rPr>
          <w:rFonts w:cs="David"/>
        </w:rPr>
      </w:pPr>
      <w:r w:rsidRPr="00DE4DFB">
        <w:rPr>
          <w:rFonts w:cs="David" w:hint="cs"/>
          <w:u w:val="single"/>
          <w:rtl/>
        </w:rPr>
        <w:t>היו"ר דוד טל:</w:t>
      </w:r>
    </w:p>
    <w:p w14:paraId="68774A7A" w14:textId="77777777" w:rsidR="00DE4DFB" w:rsidRPr="00DE4DFB" w:rsidRDefault="00DE4DFB" w:rsidP="00DE4DFB">
      <w:pPr>
        <w:bidi/>
        <w:rPr>
          <w:rFonts w:cs="David" w:hint="cs"/>
          <w:rtl/>
        </w:rPr>
      </w:pPr>
    </w:p>
    <w:p w14:paraId="43710F83" w14:textId="77777777" w:rsidR="00DE4DFB" w:rsidRPr="00DE4DFB" w:rsidRDefault="00DE4DFB" w:rsidP="00DE4DFB">
      <w:pPr>
        <w:bidi/>
        <w:rPr>
          <w:rFonts w:cs="David" w:hint="cs"/>
          <w:rtl/>
        </w:rPr>
      </w:pPr>
      <w:r w:rsidRPr="00DE4DFB">
        <w:rPr>
          <w:rFonts w:cs="David" w:hint="cs"/>
          <w:rtl/>
        </w:rPr>
        <w:tab/>
        <w:t>תודה. חבר הכנסת וילן.</w:t>
      </w:r>
    </w:p>
    <w:p w14:paraId="636CE702" w14:textId="77777777" w:rsidR="00DE4DFB" w:rsidRPr="00DE4DFB" w:rsidRDefault="00DE4DFB" w:rsidP="00DE4DFB">
      <w:pPr>
        <w:bidi/>
        <w:rPr>
          <w:rFonts w:cs="David" w:hint="cs"/>
          <w:rtl/>
        </w:rPr>
      </w:pPr>
    </w:p>
    <w:p w14:paraId="63E7306F" w14:textId="77777777" w:rsidR="00DE4DFB" w:rsidRPr="00DE4DFB" w:rsidRDefault="00DE4DFB" w:rsidP="00DE4DFB">
      <w:pPr>
        <w:bidi/>
        <w:rPr>
          <w:rFonts w:cs="David" w:hint="cs"/>
          <w:rtl/>
        </w:rPr>
      </w:pPr>
      <w:r w:rsidRPr="00DE4DFB">
        <w:rPr>
          <w:rFonts w:cs="David" w:hint="cs"/>
          <w:u w:val="single"/>
          <w:rtl/>
        </w:rPr>
        <w:t>אבשלום וילן:</w:t>
      </w:r>
    </w:p>
    <w:p w14:paraId="373A0411" w14:textId="77777777" w:rsidR="00DE4DFB" w:rsidRPr="00DE4DFB" w:rsidRDefault="00DE4DFB" w:rsidP="00DE4DFB">
      <w:pPr>
        <w:bidi/>
        <w:rPr>
          <w:rFonts w:cs="David" w:hint="cs"/>
          <w:rtl/>
        </w:rPr>
      </w:pPr>
    </w:p>
    <w:p w14:paraId="47BACFAD" w14:textId="77777777" w:rsidR="00DE4DFB" w:rsidRPr="00DE4DFB" w:rsidRDefault="00DE4DFB" w:rsidP="00DE4DFB">
      <w:pPr>
        <w:bidi/>
        <w:rPr>
          <w:rFonts w:cs="David" w:hint="cs"/>
          <w:rtl/>
        </w:rPr>
      </w:pPr>
      <w:r w:rsidRPr="00DE4DFB">
        <w:rPr>
          <w:rFonts w:cs="David" w:hint="cs"/>
          <w:rtl/>
        </w:rPr>
        <w:tab/>
        <w:t>אדוני היושב ראש, אני אציע הצעה אחת ואנמק אותה. ראשית, זכותם של הגמלאים להתפלג- -</w:t>
      </w:r>
    </w:p>
    <w:p w14:paraId="64BDEEF8" w14:textId="77777777" w:rsidR="00DE4DFB" w:rsidRPr="00DE4DFB" w:rsidRDefault="00DE4DFB" w:rsidP="00DE4DFB">
      <w:pPr>
        <w:bidi/>
        <w:rPr>
          <w:rFonts w:cs="David" w:hint="cs"/>
          <w:rtl/>
        </w:rPr>
      </w:pPr>
    </w:p>
    <w:p w14:paraId="6585991A" w14:textId="77777777" w:rsidR="00DE4DFB" w:rsidRPr="00DE4DFB" w:rsidRDefault="00DE4DFB" w:rsidP="00DE4DFB">
      <w:pPr>
        <w:bidi/>
        <w:rPr>
          <w:rFonts w:cs="David"/>
        </w:rPr>
      </w:pPr>
      <w:r w:rsidRPr="00DE4DFB">
        <w:rPr>
          <w:rFonts w:cs="David" w:hint="cs"/>
          <w:u w:val="single"/>
          <w:rtl/>
        </w:rPr>
        <w:t>היו"ר דוד טל:</w:t>
      </w:r>
    </w:p>
    <w:p w14:paraId="514F61B2" w14:textId="77777777" w:rsidR="00DE4DFB" w:rsidRPr="00DE4DFB" w:rsidRDefault="00DE4DFB" w:rsidP="00DE4DFB">
      <w:pPr>
        <w:bidi/>
        <w:rPr>
          <w:rFonts w:cs="David" w:hint="cs"/>
          <w:rtl/>
        </w:rPr>
      </w:pPr>
    </w:p>
    <w:p w14:paraId="6D63CF0A" w14:textId="77777777" w:rsidR="00DE4DFB" w:rsidRPr="00DE4DFB" w:rsidRDefault="00DE4DFB" w:rsidP="00DE4DFB">
      <w:pPr>
        <w:bidi/>
        <w:rPr>
          <w:rFonts w:cs="David" w:hint="cs"/>
          <w:rtl/>
        </w:rPr>
      </w:pPr>
      <w:r w:rsidRPr="00DE4DFB">
        <w:rPr>
          <w:rFonts w:cs="David" w:hint="cs"/>
          <w:rtl/>
        </w:rPr>
        <w:tab/>
        <w:t>זה לא הוויכוח.</w:t>
      </w:r>
    </w:p>
    <w:p w14:paraId="290AA99F" w14:textId="77777777" w:rsidR="00DE4DFB" w:rsidRPr="00DE4DFB" w:rsidRDefault="00DE4DFB" w:rsidP="00DE4DFB">
      <w:pPr>
        <w:bidi/>
        <w:rPr>
          <w:rFonts w:cs="David" w:hint="cs"/>
          <w:rtl/>
        </w:rPr>
      </w:pPr>
    </w:p>
    <w:p w14:paraId="1919FD53" w14:textId="77777777" w:rsidR="00DE4DFB" w:rsidRPr="00DE4DFB" w:rsidRDefault="00DE4DFB" w:rsidP="00DE4DFB">
      <w:pPr>
        <w:bidi/>
        <w:rPr>
          <w:rFonts w:cs="David" w:hint="cs"/>
          <w:rtl/>
        </w:rPr>
      </w:pPr>
      <w:r w:rsidRPr="00DE4DFB">
        <w:rPr>
          <w:rFonts w:cs="David" w:hint="cs"/>
          <w:u w:val="single"/>
          <w:rtl/>
        </w:rPr>
        <w:t>אבשלום וילן:</w:t>
      </w:r>
    </w:p>
    <w:p w14:paraId="15181459" w14:textId="77777777" w:rsidR="00DE4DFB" w:rsidRPr="00DE4DFB" w:rsidRDefault="00DE4DFB" w:rsidP="00DE4DFB">
      <w:pPr>
        <w:bidi/>
        <w:rPr>
          <w:rFonts w:cs="David" w:hint="cs"/>
          <w:rtl/>
        </w:rPr>
      </w:pPr>
    </w:p>
    <w:p w14:paraId="57D160D7" w14:textId="77777777" w:rsidR="00DE4DFB" w:rsidRPr="00DE4DFB" w:rsidRDefault="00DE4DFB" w:rsidP="00DE4DFB">
      <w:pPr>
        <w:bidi/>
        <w:rPr>
          <w:rFonts w:cs="David" w:hint="cs"/>
          <w:rtl/>
        </w:rPr>
      </w:pPr>
      <w:r w:rsidRPr="00DE4DFB">
        <w:rPr>
          <w:rFonts w:cs="David" w:hint="cs"/>
          <w:rtl/>
        </w:rPr>
        <w:tab/>
        <w:t xml:space="preserve"> מה שאסור להם על פי חוק זה לעשות את ההסכם המושחת, על-פי כל דין, שבו עושים צחוק מהמחוקק וממערכת החוקים במדינת ישראל. יש חוות דעת מאוד ברורה בשני אלמנטים: גם בהבטחת המקומות לכנסת הבאה וגם בעניין 240 אלף שקל שהם מקבלים </w:t>
      </w:r>
      <w:proofErr w:type="spellStart"/>
      <w:r w:rsidRPr="00DE4DFB">
        <w:rPr>
          <w:rFonts w:cs="David" w:hint="cs"/>
          <w:rtl/>
        </w:rPr>
        <w:t>מגאידמק</w:t>
      </w:r>
      <w:proofErr w:type="spellEnd"/>
      <w:r w:rsidRPr="00DE4DFB">
        <w:rPr>
          <w:rFonts w:cs="David" w:hint="cs"/>
          <w:rtl/>
        </w:rPr>
        <w:t xml:space="preserve">. ההסכם הזה לא קביל על-פניו. לא צריך לרוץ לשום בית-משפט, יש פה יועצת משפטית. אתם רוצים להתפלג </w:t>
      </w:r>
      <w:r w:rsidRPr="00DE4DFB">
        <w:rPr>
          <w:rFonts w:cs="David"/>
          <w:rtl/>
        </w:rPr>
        <w:t>–</w:t>
      </w:r>
      <w:r w:rsidRPr="00DE4DFB">
        <w:rPr>
          <w:rFonts w:cs="David" w:hint="cs"/>
          <w:rtl/>
        </w:rPr>
        <w:t xml:space="preserve"> זה זכותכם. נא לקחת את ההסכם הזה, לעשות כמו הילדים מטוס, להטיס אותו לפח, ובזה נגמר הסיפור.</w:t>
      </w:r>
    </w:p>
    <w:p w14:paraId="167CEF06" w14:textId="77777777" w:rsidR="00DE4DFB" w:rsidRDefault="00DE4DFB" w:rsidP="00DE4DFB">
      <w:pPr>
        <w:bidi/>
        <w:rPr>
          <w:rFonts w:cs="David" w:hint="cs"/>
          <w:rtl/>
        </w:rPr>
      </w:pPr>
    </w:p>
    <w:p w14:paraId="51EA87A1" w14:textId="77777777" w:rsidR="00DE4DFB" w:rsidRDefault="00DE4DFB" w:rsidP="00DE4DFB">
      <w:pPr>
        <w:bidi/>
        <w:rPr>
          <w:rFonts w:cs="David" w:hint="cs"/>
          <w:rtl/>
        </w:rPr>
      </w:pPr>
    </w:p>
    <w:p w14:paraId="2D620C26" w14:textId="77777777" w:rsidR="00DE4DFB" w:rsidRDefault="00DE4DFB" w:rsidP="00DE4DFB">
      <w:pPr>
        <w:bidi/>
        <w:rPr>
          <w:rFonts w:cs="David" w:hint="cs"/>
          <w:rtl/>
        </w:rPr>
      </w:pPr>
    </w:p>
    <w:p w14:paraId="2578CD6C" w14:textId="77777777" w:rsidR="00DE4DFB" w:rsidRDefault="00DE4DFB" w:rsidP="00DE4DFB">
      <w:pPr>
        <w:bidi/>
        <w:rPr>
          <w:rFonts w:cs="David" w:hint="cs"/>
          <w:rtl/>
        </w:rPr>
      </w:pPr>
    </w:p>
    <w:p w14:paraId="266D63E1" w14:textId="77777777" w:rsidR="00DE4DFB" w:rsidRPr="00DE4DFB" w:rsidRDefault="00DE4DFB" w:rsidP="00DE4DFB">
      <w:pPr>
        <w:bidi/>
        <w:rPr>
          <w:rFonts w:cs="David" w:hint="cs"/>
          <w:rtl/>
        </w:rPr>
      </w:pPr>
    </w:p>
    <w:p w14:paraId="4D9D78B1" w14:textId="77777777" w:rsidR="00DE4DFB" w:rsidRPr="00DE4DFB" w:rsidRDefault="00DE4DFB" w:rsidP="00DE4DFB">
      <w:pPr>
        <w:bidi/>
        <w:rPr>
          <w:rFonts w:cs="David" w:hint="cs"/>
          <w:rtl/>
        </w:rPr>
      </w:pPr>
      <w:r w:rsidRPr="00DE4DFB">
        <w:rPr>
          <w:rFonts w:cs="David" w:hint="cs"/>
          <w:u w:val="single"/>
          <w:rtl/>
        </w:rPr>
        <w:t>אלחנן גלזר:</w:t>
      </w:r>
    </w:p>
    <w:p w14:paraId="2D2C02DB" w14:textId="77777777" w:rsidR="00DE4DFB" w:rsidRPr="00DE4DFB" w:rsidRDefault="00DE4DFB" w:rsidP="00DE4DFB">
      <w:pPr>
        <w:bidi/>
        <w:rPr>
          <w:rFonts w:cs="David" w:hint="cs"/>
          <w:rtl/>
        </w:rPr>
      </w:pPr>
    </w:p>
    <w:p w14:paraId="0C765C43" w14:textId="77777777" w:rsidR="00DE4DFB" w:rsidRPr="00DE4DFB" w:rsidRDefault="00DE4DFB" w:rsidP="00DE4DFB">
      <w:pPr>
        <w:bidi/>
        <w:rPr>
          <w:rFonts w:cs="David" w:hint="cs"/>
          <w:rtl/>
        </w:rPr>
      </w:pPr>
      <w:r w:rsidRPr="00DE4DFB">
        <w:rPr>
          <w:rFonts w:cs="David" w:hint="cs"/>
          <w:rtl/>
        </w:rPr>
        <w:tab/>
        <w:t>לבטל את שני הסעיפים שציינת כרגע.</w:t>
      </w:r>
    </w:p>
    <w:p w14:paraId="33BE1B81" w14:textId="77777777" w:rsidR="00DE4DFB" w:rsidRPr="00DE4DFB" w:rsidRDefault="00DE4DFB" w:rsidP="00DE4DFB">
      <w:pPr>
        <w:bidi/>
        <w:rPr>
          <w:rFonts w:cs="David" w:hint="cs"/>
          <w:rtl/>
        </w:rPr>
      </w:pPr>
    </w:p>
    <w:p w14:paraId="1F32014D"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C68ADDA" w14:textId="77777777" w:rsidR="00DE4DFB" w:rsidRPr="00DE4DFB" w:rsidRDefault="00DE4DFB" w:rsidP="00DE4DFB">
      <w:pPr>
        <w:pStyle w:val="Heading5"/>
        <w:jc w:val="left"/>
        <w:rPr>
          <w:rFonts w:hint="cs"/>
          <w:sz w:val="24"/>
          <w:rtl/>
        </w:rPr>
      </w:pPr>
    </w:p>
    <w:p w14:paraId="36E27DF4" w14:textId="77777777" w:rsidR="00DE4DFB" w:rsidRPr="00DE4DFB" w:rsidRDefault="00DE4DFB" w:rsidP="00DE4DFB">
      <w:pPr>
        <w:bidi/>
        <w:rPr>
          <w:rFonts w:cs="David" w:hint="cs"/>
          <w:rtl/>
        </w:rPr>
      </w:pPr>
      <w:r w:rsidRPr="00DE4DFB">
        <w:rPr>
          <w:rFonts w:cs="David" w:hint="cs"/>
          <w:rtl/>
        </w:rPr>
        <w:tab/>
        <w:t xml:space="preserve"> לא, לבטל את כל ההסכם, אין הסכם.</w:t>
      </w:r>
    </w:p>
    <w:p w14:paraId="2A06D9DA" w14:textId="77777777" w:rsidR="00DE4DFB" w:rsidRPr="00DE4DFB" w:rsidRDefault="00DE4DFB" w:rsidP="00DE4DFB">
      <w:pPr>
        <w:bidi/>
        <w:rPr>
          <w:rFonts w:cs="David" w:hint="cs"/>
          <w:rtl/>
        </w:rPr>
      </w:pPr>
    </w:p>
    <w:p w14:paraId="63E03C5C" w14:textId="77777777" w:rsidR="00DE4DFB" w:rsidRPr="00DE4DFB" w:rsidRDefault="00DE4DFB" w:rsidP="00DE4DFB">
      <w:pPr>
        <w:bidi/>
        <w:rPr>
          <w:rFonts w:cs="David" w:hint="cs"/>
          <w:rtl/>
        </w:rPr>
      </w:pPr>
      <w:r w:rsidRPr="00DE4DFB">
        <w:rPr>
          <w:rFonts w:cs="David" w:hint="cs"/>
          <w:u w:val="single"/>
          <w:rtl/>
        </w:rPr>
        <w:t>אבשלום וילן:</w:t>
      </w:r>
    </w:p>
    <w:p w14:paraId="2C789028" w14:textId="77777777" w:rsidR="00DE4DFB" w:rsidRPr="00DE4DFB" w:rsidRDefault="00DE4DFB" w:rsidP="00DE4DFB">
      <w:pPr>
        <w:bidi/>
        <w:rPr>
          <w:rFonts w:cs="David" w:hint="cs"/>
          <w:rtl/>
        </w:rPr>
      </w:pPr>
    </w:p>
    <w:p w14:paraId="283F163D" w14:textId="77777777" w:rsidR="00DE4DFB" w:rsidRPr="00DE4DFB" w:rsidRDefault="00DE4DFB" w:rsidP="00DE4DFB">
      <w:pPr>
        <w:bidi/>
        <w:rPr>
          <w:rFonts w:cs="David" w:hint="cs"/>
          <w:rtl/>
        </w:rPr>
      </w:pPr>
      <w:r w:rsidRPr="00DE4DFB">
        <w:rPr>
          <w:rFonts w:cs="David" w:hint="cs"/>
          <w:rtl/>
        </w:rPr>
        <w:tab/>
        <w:t xml:space="preserve">מבחינה כספית, מה עשיתם פה? היושב ראש אמר שאתם צריכים להקים מפלגה. אין לכם שום בעיה לרשום מפלגה, וזאת הפרוצדורה. זאת זכותכם, זה אפשרי, אין עם זה בעיה. יש בעיה כאשר אתם מבטיחים תרומה קבועה מגורם כלשהו מעבר לתרומות פרטיות של אנשים שזה בניגוד למימון מפלגות. זה אינו קביל. </w:t>
      </w:r>
    </w:p>
    <w:p w14:paraId="1744F57C" w14:textId="77777777" w:rsidR="00DE4DFB" w:rsidRPr="00DE4DFB" w:rsidRDefault="00DE4DFB" w:rsidP="00DE4DFB">
      <w:pPr>
        <w:bidi/>
        <w:rPr>
          <w:rFonts w:cs="David" w:hint="cs"/>
          <w:rtl/>
        </w:rPr>
      </w:pPr>
    </w:p>
    <w:p w14:paraId="4B8A48EC"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131C6C64" w14:textId="77777777" w:rsidR="00DE4DFB" w:rsidRPr="00DE4DFB" w:rsidRDefault="00DE4DFB" w:rsidP="00DE4DFB">
      <w:pPr>
        <w:bidi/>
        <w:rPr>
          <w:rFonts w:cs="David" w:hint="cs"/>
          <w:rtl/>
        </w:rPr>
      </w:pPr>
    </w:p>
    <w:p w14:paraId="4476E5F6" w14:textId="77777777" w:rsidR="00DE4DFB" w:rsidRPr="00DE4DFB" w:rsidRDefault="00DE4DFB" w:rsidP="00DE4DFB">
      <w:pPr>
        <w:bidi/>
        <w:rPr>
          <w:rFonts w:cs="David" w:hint="cs"/>
          <w:rtl/>
        </w:rPr>
      </w:pPr>
      <w:r w:rsidRPr="00DE4DFB">
        <w:rPr>
          <w:rFonts w:cs="David" w:hint="cs"/>
          <w:rtl/>
        </w:rPr>
        <w:tab/>
        <w:t>בסך-הכול פי 240 ממה שמותר על-פי החוק. מותר על-פי החוק 1,000- - -</w:t>
      </w:r>
    </w:p>
    <w:p w14:paraId="2060D999" w14:textId="77777777" w:rsidR="00DE4DFB" w:rsidRPr="00DE4DFB" w:rsidRDefault="00DE4DFB" w:rsidP="00DE4DFB">
      <w:pPr>
        <w:bidi/>
        <w:rPr>
          <w:rFonts w:cs="David" w:hint="cs"/>
          <w:rtl/>
        </w:rPr>
      </w:pPr>
    </w:p>
    <w:p w14:paraId="3E888425" w14:textId="77777777" w:rsidR="00DE4DFB" w:rsidRPr="00DE4DFB" w:rsidRDefault="00DE4DFB" w:rsidP="00DE4DFB">
      <w:pPr>
        <w:bidi/>
        <w:rPr>
          <w:rFonts w:cs="David" w:hint="cs"/>
          <w:rtl/>
        </w:rPr>
      </w:pPr>
      <w:r w:rsidRPr="00DE4DFB">
        <w:rPr>
          <w:rFonts w:cs="David" w:hint="cs"/>
          <w:u w:val="single"/>
          <w:rtl/>
        </w:rPr>
        <w:t>אלחנן גלזר:</w:t>
      </w:r>
    </w:p>
    <w:p w14:paraId="164256D0" w14:textId="77777777" w:rsidR="00DE4DFB" w:rsidRPr="00DE4DFB" w:rsidRDefault="00DE4DFB" w:rsidP="00DE4DFB">
      <w:pPr>
        <w:bidi/>
        <w:rPr>
          <w:rFonts w:cs="David" w:hint="cs"/>
          <w:rtl/>
        </w:rPr>
      </w:pPr>
    </w:p>
    <w:p w14:paraId="0A091519" w14:textId="77777777" w:rsidR="00DE4DFB" w:rsidRPr="00DE4DFB" w:rsidRDefault="00DE4DFB" w:rsidP="00DE4DFB">
      <w:pPr>
        <w:bidi/>
        <w:rPr>
          <w:rFonts w:cs="David" w:hint="cs"/>
          <w:rtl/>
        </w:rPr>
      </w:pPr>
      <w:r w:rsidRPr="00DE4DFB">
        <w:rPr>
          <w:rFonts w:cs="David" w:hint="cs"/>
          <w:rtl/>
        </w:rPr>
        <w:tab/>
        <w:t>- - -</w:t>
      </w:r>
    </w:p>
    <w:p w14:paraId="197B2804" w14:textId="77777777" w:rsidR="00DE4DFB" w:rsidRPr="00DE4DFB" w:rsidRDefault="00DE4DFB" w:rsidP="00DE4DFB">
      <w:pPr>
        <w:bidi/>
        <w:rPr>
          <w:rFonts w:cs="David" w:hint="cs"/>
          <w:rtl/>
        </w:rPr>
      </w:pPr>
    </w:p>
    <w:p w14:paraId="24BAE351" w14:textId="77777777" w:rsidR="00DE4DFB" w:rsidRPr="00DE4DFB" w:rsidRDefault="00DE4DFB" w:rsidP="00DE4DFB">
      <w:pPr>
        <w:bidi/>
        <w:rPr>
          <w:rFonts w:cs="David" w:hint="cs"/>
          <w:rtl/>
        </w:rPr>
      </w:pPr>
      <w:r w:rsidRPr="00DE4DFB">
        <w:rPr>
          <w:rFonts w:cs="David" w:hint="cs"/>
          <w:u w:val="single"/>
          <w:rtl/>
        </w:rPr>
        <w:t>אבשלום וילן:</w:t>
      </w:r>
    </w:p>
    <w:p w14:paraId="30AF674E" w14:textId="77777777" w:rsidR="00DE4DFB" w:rsidRPr="00DE4DFB" w:rsidRDefault="00DE4DFB" w:rsidP="00DE4DFB">
      <w:pPr>
        <w:bidi/>
        <w:rPr>
          <w:rFonts w:cs="David" w:hint="cs"/>
          <w:rtl/>
        </w:rPr>
      </w:pPr>
    </w:p>
    <w:p w14:paraId="541ADCBF" w14:textId="77777777" w:rsidR="00DE4DFB" w:rsidRPr="00DE4DFB" w:rsidRDefault="00DE4DFB" w:rsidP="00DE4DFB">
      <w:pPr>
        <w:bidi/>
        <w:rPr>
          <w:rFonts w:cs="David" w:hint="cs"/>
          <w:rtl/>
        </w:rPr>
      </w:pPr>
      <w:r w:rsidRPr="00DE4DFB">
        <w:rPr>
          <w:rFonts w:cs="David" w:hint="cs"/>
          <w:rtl/>
        </w:rPr>
        <w:tab/>
        <w:t>יוחנן, אי-אפשר להתחכם פה, הוא לא יביא כל חודש 244 תורמים שאותם הוא ירשום, כי אם הוא יעשה את זה, שיעשה את זה כמפלגה.</w:t>
      </w:r>
    </w:p>
    <w:p w14:paraId="25937B2F" w14:textId="77777777" w:rsidR="00DE4DFB" w:rsidRPr="00DE4DFB" w:rsidRDefault="00DE4DFB" w:rsidP="00DE4DFB">
      <w:pPr>
        <w:bidi/>
        <w:rPr>
          <w:rFonts w:cs="David" w:hint="cs"/>
          <w:rtl/>
        </w:rPr>
      </w:pPr>
    </w:p>
    <w:p w14:paraId="25E96DDA"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07280B62" w14:textId="77777777" w:rsidR="00DE4DFB" w:rsidRPr="00DE4DFB" w:rsidRDefault="00DE4DFB" w:rsidP="00DE4DFB">
      <w:pPr>
        <w:bidi/>
        <w:rPr>
          <w:rFonts w:cs="David" w:hint="cs"/>
          <w:rtl/>
        </w:rPr>
      </w:pPr>
    </w:p>
    <w:p w14:paraId="26495125" w14:textId="77777777" w:rsidR="00DE4DFB" w:rsidRPr="00DE4DFB" w:rsidRDefault="00DE4DFB" w:rsidP="00DE4DFB">
      <w:pPr>
        <w:bidi/>
        <w:rPr>
          <w:rFonts w:cs="David" w:hint="cs"/>
          <w:rtl/>
        </w:rPr>
      </w:pPr>
      <w:r w:rsidRPr="00DE4DFB">
        <w:rPr>
          <w:rFonts w:cs="David" w:hint="cs"/>
          <w:rtl/>
        </w:rPr>
        <w:tab/>
        <w:t xml:space="preserve"> אני מחזק אותך.</w:t>
      </w:r>
    </w:p>
    <w:p w14:paraId="65BAC82A" w14:textId="77777777" w:rsidR="00DE4DFB" w:rsidRPr="00DE4DFB" w:rsidRDefault="00DE4DFB" w:rsidP="00DE4DFB">
      <w:pPr>
        <w:bidi/>
        <w:rPr>
          <w:rFonts w:cs="David" w:hint="cs"/>
          <w:rtl/>
        </w:rPr>
      </w:pPr>
    </w:p>
    <w:p w14:paraId="499DD749" w14:textId="77777777" w:rsidR="00DE4DFB" w:rsidRPr="00DE4DFB" w:rsidRDefault="00DE4DFB" w:rsidP="00DE4DFB">
      <w:pPr>
        <w:bidi/>
        <w:rPr>
          <w:rFonts w:cs="David" w:hint="cs"/>
          <w:rtl/>
        </w:rPr>
      </w:pPr>
      <w:r w:rsidRPr="00DE4DFB">
        <w:rPr>
          <w:rFonts w:cs="David" w:hint="cs"/>
          <w:u w:val="single"/>
          <w:rtl/>
        </w:rPr>
        <w:t>אבשלום וילן:</w:t>
      </w:r>
    </w:p>
    <w:p w14:paraId="4758F82A" w14:textId="77777777" w:rsidR="00DE4DFB" w:rsidRPr="00DE4DFB" w:rsidRDefault="00DE4DFB" w:rsidP="00DE4DFB">
      <w:pPr>
        <w:bidi/>
        <w:rPr>
          <w:rFonts w:cs="David" w:hint="cs"/>
          <w:rtl/>
        </w:rPr>
      </w:pPr>
    </w:p>
    <w:p w14:paraId="3B354BA2" w14:textId="77777777" w:rsidR="00DE4DFB" w:rsidRPr="00DE4DFB" w:rsidRDefault="00DE4DFB" w:rsidP="00DE4DFB">
      <w:pPr>
        <w:bidi/>
        <w:rPr>
          <w:rFonts w:cs="David" w:hint="cs"/>
          <w:rtl/>
        </w:rPr>
      </w:pPr>
      <w:r w:rsidRPr="00DE4DFB">
        <w:rPr>
          <w:rFonts w:cs="David" w:hint="cs"/>
          <w:rtl/>
        </w:rPr>
        <w:tab/>
        <w:t xml:space="preserve"> הרי שרוני אמר לי את זה אתמול בטלוויזיה. זה נימוק מגוחך על-פניו. לא ניכנס לדיון המשפטי. גם הביאו איזה ציטוט של השופט ברק מהקשר אחר כאילו זאת לגיטימציה. זה לא לגיטימי ולא חוקי, ואי-אפשר לאשר את זה. לכן שייקחו את ההסכם הזה, נאשר.</w:t>
      </w:r>
    </w:p>
    <w:p w14:paraId="06A360AB" w14:textId="77777777" w:rsidR="00DE4DFB" w:rsidRPr="00DE4DFB" w:rsidRDefault="00DE4DFB" w:rsidP="00DE4DFB">
      <w:pPr>
        <w:bidi/>
        <w:rPr>
          <w:rFonts w:cs="David" w:hint="cs"/>
          <w:rtl/>
        </w:rPr>
      </w:pPr>
    </w:p>
    <w:p w14:paraId="44C0394B" w14:textId="77777777" w:rsidR="00DE4DFB" w:rsidRPr="00DE4DFB" w:rsidRDefault="00DE4DFB" w:rsidP="00DE4DFB">
      <w:pPr>
        <w:bidi/>
        <w:rPr>
          <w:rFonts w:cs="David" w:hint="cs"/>
          <w:rtl/>
        </w:rPr>
      </w:pPr>
      <w:r w:rsidRPr="00DE4DFB">
        <w:rPr>
          <w:rFonts w:cs="David" w:hint="cs"/>
          <w:rtl/>
        </w:rPr>
        <w:tab/>
        <w:t xml:space="preserve">דבר אחרון. יש פה בעיה מאוד עקרונית. הם לא הראשונים שהביאו את מר </w:t>
      </w:r>
      <w:proofErr w:type="spellStart"/>
      <w:r w:rsidRPr="00DE4DFB">
        <w:rPr>
          <w:rFonts w:cs="David" w:hint="cs"/>
          <w:rtl/>
        </w:rPr>
        <w:t>גאידמק</w:t>
      </w:r>
      <w:proofErr w:type="spellEnd"/>
      <w:r w:rsidRPr="00DE4DFB">
        <w:rPr>
          <w:rFonts w:cs="David" w:hint="cs"/>
          <w:rtl/>
        </w:rPr>
        <w:t xml:space="preserve">. חבר הכנסת אורלב הביא, לבושת הכנסת, לוועדה לביקורת המדינה, את מר </w:t>
      </w:r>
      <w:proofErr w:type="spellStart"/>
      <w:r w:rsidRPr="00DE4DFB">
        <w:rPr>
          <w:rFonts w:cs="David" w:hint="cs"/>
          <w:rtl/>
        </w:rPr>
        <w:t>גאידמק</w:t>
      </w:r>
      <w:proofErr w:type="spellEnd"/>
      <w:r w:rsidRPr="00DE4DFB">
        <w:rPr>
          <w:rFonts w:cs="David" w:hint="cs"/>
          <w:rtl/>
        </w:rPr>
        <w:t xml:space="preserve"> בתור עד המלך- -</w:t>
      </w:r>
    </w:p>
    <w:p w14:paraId="1D62BC6D" w14:textId="77777777" w:rsidR="00DE4DFB" w:rsidRPr="00DE4DFB" w:rsidRDefault="00DE4DFB" w:rsidP="00DE4DFB">
      <w:pPr>
        <w:bidi/>
        <w:rPr>
          <w:rFonts w:cs="David" w:hint="cs"/>
          <w:rtl/>
        </w:rPr>
      </w:pPr>
    </w:p>
    <w:p w14:paraId="6FE374B1" w14:textId="77777777" w:rsidR="00DE4DFB" w:rsidRPr="00DE4DFB" w:rsidRDefault="00DE4DFB" w:rsidP="00DE4DFB">
      <w:pPr>
        <w:bidi/>
        <w:rPr>
          <w:rFonts w:cs="David" w:hint="cs"/>
          <w:rtl/>
        </w:rPr>
      </w:pPr>
      <w:r w:rsidRPr="00DE4DFB">
        <w:rPr>
          <w:rFonts w:cs="David" w:hint="cs"/>
          <w:u w:val="single"/>
          <w:rtl/>
        </w:rPr>
        <w:t>אלחנן גלזר:</w:t>
      </w:r>
    </w:p>
    <w:p w14:paraId="04009501" w14:textId="77777777" w:rsidR="00DE4DFB" w:rsidRPr="00DE4DFB" w:rsidRDefault="00DE4DFB" w:rsidP="00DE4DFB">
      <w:pPr>
        <w:bidi/>
        <w:rPr>
          <w:rFonts w:cs="David" w:hint="cs"/>
          <w:rtl/>
        </w:rPr>
      </w:pPr>
    </w:p>
    <w:p w14:paraId="2560EDA7" w14:textId="77777777" w:rsidR="00DE4DFB" w:rsidRPr="00DE4DFB" w:rsidRDefault="00DE4DFB" w:rsidP="00DE4DFB">
      <w:pPr>
        <w:bidi/>
        <w:rPr>
          <w:rFonts w:cs="David" w:hint="cs"/>
          <w:rtl/>
        </w:rPr>
      </w:pPr>
      <w:r w:rsidRPr="00DE4DFB">
        <w:rPr>
          <w:rFonts w:cs="David" w:hint="cs"/>
          <w:rtl/>
        </w:rPr>
        <w:tab/>
        <w:t>- - -</w:t>
      </w:r>
    </w:p>
    <w:p w14:paraId="1289F28B" w14:textId="77777777" w:rsidR="00DE4DFB" w:rsidRPr="00DE4DFB" w:rsidRDefault="00DE4DFB" w:rsidP="00DE4DFB">
      <w:pPr>
        <w:bidi/>
        <w:rPr>
          <w:rFonts w:cs="David" w:hint="cs"/>
          <w:rtl/>
        </w:rPr>
      </w:pPr>
    </w:p>
    <w:p w14:paraId="512A6DED" w14:textId="77777777" w:rsidR="00DE4DFB" w:rsidRPr="00DE4DFB" w:rsidRDefault="00DE4DFB" w:rsidP="00DE4DFB">
      <w:pPr>
        <w:bidi/>
        <w:rPr>
          <w:rFonts w:cs="David" w:hint="cs"/>
          <w:u w:val="single"/>
          <w:rtl/>
        </w:rPr>
      </w:pPr>
      <w:r w:rsidRPr="00DE4DFB">
        <w:rPr>
          <w:rFonts w:cs="David" w:hint="cs"/>
          <w:u w:val="single"/>
          <w:rtl/>
        </w:rPr>
        <w:t xml:space="preserve">יוחנן </w:t>
      </w:r>
      <w:proofErr w:type="spellStart"/>
      <w:r w:rsidRPr="00DE4DFB">
        <w:rPr>
          <w:rFonts w:cs="David" w:hint="cs"/>
          <w:u w:val="single"/>
          <w:rtl/>
        </w:rPr>
        <w:t>פלסנר</w:t>
      </w:r>
      <w:proofErr w:type="spellEnd"/>
      <w:r w:rsidRPr="00DE4DFB">
        <w:rPr>
          <w:rFonts w:cs="David" w:hint="cs"/>
          <w:u w:val="single"/>
          <w:rtl/>
        </w:rPr>
        <w:t>:</w:t>
      </w:r>
    </w:p>
    <w:p w14:paraId="63C7F61C" w14:textId="77777777" w:rsidR="00DE4DFB" w:rsidRPr="00DE4DFB" w:rsidRDefault="00DE4DFB" w:rsidP="00DE4DFB">
      <w:pPr>
        <w:bidi/>
        <w:rPr>
          <w:rFonts w:cs="David" w:hint="cs"/>
          <w:rtl/>
        </w:rPr>
      </w:pPr>
    </w:p>
    <w:p w14:paraId="09398849" w14:textId="77777777" w:rsidR="00DE4DFB" w:rsidRPr="00DE4DFB" w:rsidRDefault="00DE4DFB" w:rsidP="00DE4DFB">
      <w:pPr>
        <w:bidi/>
        <w:rPr>
          <w:rFonts w:cs="David" w:hint="cs"/>
          <w:rtl/>
        </w:rPr>
      </w:pPr>
      <w:r w:rsidRPr="00DE4DFB">
        <w:rPr>
          <w:rFonts w:cs="David" w:hint="cs"/>
          <w:rtl/>
        </w:rPr>
        <w:tab/>
        <w:t xml:space="preserve"> חזרת בך.</w:t>
      </w:r>
    </w:p>
    <w:p w14:paraId="7F2E1283" w14:textId="77777777" w:rsidR="00DE4DFB" w:rsidRPr="00DE4DFB" w:rsidRDefault="00DE4DFB" w:rsidP="00DE4DFB">
      <w:pPr>
        <w:bidi/>
        <w:rPr>
          <w:rFonts w:cs="David" w:hint="cs"/>
          <w:rtl/>
        </w:rPr>
      </w:pPr>
    </w:p>
    <w:p w14:paraId="25891C0F" w14:textId="77777777" w:rsidR="00DE4DFB" w:rsidRPr="00DE4DFB" w:rsidRDefault="00DE4DFB" w:rsidP="00DE4DFB">
      <w:pPr>
        <w:bidi/>
        <w:rPr>
          <w:rFonts w:cs="David" w:hint="cs"/>
          <w:rtl/>
        </w:rPr>
      </w:pPr>
      <w:r w:rsidRPr="00DE4DFB">
        <w:rPr>
          <w:rFonts w:cs="David" w:hint="cs"/>
          <w:u w:val="single"/>
          <w:rtl/>
        </w:rPr>
        <w:t>אבשלום וילן:</w:t>
      </w:r>
    </w:p>
    <w:p w14:paraId="180637A7" w14:textId="77777777" w:rsidR="00DE4DFB" w:rsidRPr="00DE4DFB" w:rsidRDefault="00DE4DFB" w:rsidP="00DE4DFB">
      <w:pPr>
        <w:bidi/>
        <w:rPr>
          <w:rFonts w:cs="David" w:hint="cs"/>
          <w:rtl/>
        </w:rPr>
      </w:pPr>
    </w:p>
    <w:p w14:paraId="4191D118" w14:textId="77777777" w:rsidR="00DE4DFB" w:rsidRDefault="00DE4DFB" w:rsidP="00DE4DFB">
      <w:pPr>
        <w:bidi/>
        <w:rPr>
          <w:rFonts w:cs="David" w:hint="cs"/>
          <w:rtl/>
        </w:rPr>
      </w:pPr>
      <w:r w:rsidRPr="00DE4DFB">
        <w:rPr>
          <w:rFonts w:cs="David" w:hint="cs"/>
          <w:rtl/>
        </w:rPr>
        <w:tab/>
        <w:t xml:space="preserve"> העובדה שבמדינת ישראל, בדמוקרטיה שלנו, באים אוליגרכים וקונים חברי כנס, זה בלתי אפשרי. הביאו את זה עד אבסורד. הרי מחר רומן אברמוביץ', במקום לקנות את </w:t>
      </w:r>
      <w:proofErr w:type="spellStart"/>
      <w:r w:rsidRPr="00DE4DFB">
        <w:rPr>
          <w:rFonts w:cs="David" w:hint="cs"/>
          <w:rtl/>
        </w:rPr>
        <w:t>צ'לסי</w:t>
      </w:r>
      <w:proofErr w:type="spellEnd"/>
      <w:r w:rsidRPr="00DE4DFB">
        <w:rPr>
          <w:rFonts w:cs="David" w:hint="cs"/>
          <w:rtl/>
        </w:rPr>
        <w:t xml:space="preserve">, יקנה עוד סיעה; ומחרתיים יבוא איזה איל נפט סעודי, וגם הוא ירצה לקנות סיעה. אנחנו נאשר את זה? אנחנו נסכים לזה? פה הדמוקרטיה מוכרחה להגן על עצמה. אני לא התלהבתי ממה שקרה </w:t>
      </w:r>
    </w:p>
    <w:p w14:paraId="120F4DE1" w14:textId="77777777" w:rsidR="00DE4DFB" w:rsidRDefault="00DE4DFB" w:rsidP="00DE4DFB">
      <w:pPr>
        <w:bidi/>
        <w:rPr>
          <w:rFonts w:cs="David" w:hint="cs"/>
          <w:rtl/>
        </w:rPr>
      </w:pPr>
    </w:p>
    <w:p w14:paraId="702B6124" w14:textId="77777777" w:rsidR="00DE4DFB" w:rsidRDefault="00DE4DFB" w:rsidP="00DE4DFB">
      <w:pPr>
        <w:bidi/>
        <w:rPr>
          <w:rFonts w:cs="David" w:hint="cs"/>
          <w:rtl/>
        </w:rPr>
      </w:pPr>
    </w:p>
    <w:p w14:paraId="4B3A88F4" w14:textId="77777777" w:rsidR="00DE4DFB" w:rsidRDefault="00DE4DFB" w:rsidP="00DE4DFB">
      <w:pPr>
        <w:bidi/>
        <w:rPr>
          <w:rFonts w:cs="David" w:hint="cs"/>
          <w:rtl/>
        </w:rPr>
      </w:pPr>
    </w:p>
    <w:p w14:paraId="1FA4E19E" w14:textId="77777777" w:rsidR="00DE4DFB" w:rsidRDefault="00DE4DFB" w:rsidP="00DE4DFB">
      <w:pPr>
        <w:bidi/>
        <w:rPr>
          <w:rFonts w:cs="David" w:hint="cs"/>
          <w:rtl/>
        </w:rPr>
      </w:pPr>
    </w:p>
    <w:p w14:paraId="1370303C" w14:textId="77777777" w:rsidR="00DE4DFB" w:rsidRPr="00DE4DFB" w:rsidRDefault="00DE4DFB" w:rsidP="00DE4DFB">
      <w:pPr>
        <w:bidi/>
        <w:rPr>
          <w:rFonts w:cs="David" w:hint="cs"/>
          <w:rtl/>
        </w:rPr>
      </w:pPr>
      <w:r w:rsidRPr="00DE4DFB">
        <w:rPr>
          <w:rFonts w:cs="David" w:hint="cs"/>
          <w:rtl/>
        </w:rPr>
        <w:t xml:space="preserve">בסיעת הגמלאים, אבל אני לא רוצה להביע עמדה. אני באמת חושב ששרוני היה יושב ראש ועדה טוב, וכל הסיפור לא היה מקובל עליי מהתחלה כמסתכל מהצד. אבל אם אתם רוצים להתפלג </w:t>
      </w:r>
      <w:r w:rsidRPr="00DE4DFB">
        <w:rPr>
          <w:rFonts w:cs="David"/>
          <w:rtl/>
        </w:rPr>
        <w:t>–</w:t>
      </w:r>
      <w:r w:rsidRPr="00DE4DFB">
        <w:rPr>
          <w:rFonts w:cs="David" w:hint="cs"/>
          <w:rtl/>
        </w:rPr>
        <w:t xml:space="preserve"> תעשו את זה נקי, תיפרדו </w:t>
      </w:r>
      <w:proofErr w:type="spellStart"/>
      <w:r w:rsidRPr="00DE4DFB">
        <w:rPr>
          <w:rFonts w:cs="David" w:hint="cs"/>
          <w:rtl/>
        </w:rPr>
        <w:t>מגאידמק</w:t>
      </w:r>
      <w:proofErr w:type="spellEnd"/>
      <w:r w:rsidRPr="00DE4DFB">
        <w:rPr>
          <w:rFonts w:cs="David" w:hint="cs"/>
          <w:rtl/>
        </w:rPr>
        <w:t>, תקבלו את האישור, ואת הפרק הזה תעשו בצורה מכובדת.</w:t>
      </w:r>
    </w:p>
    <w:p w14:paraId="51F72C5C" w14:textId="77777777" w:rsidR="00DE4DFB" w:rsidRPr="00DE4DFB" w:rsidRDefault="00DE4DFB" w:rsidP="00DE4DFB">
      <w:pPr>
        <w:bidi/>
        <w:rPr>
          <w:rFonts w:cs="David" w:hint="cs"/>
          <w:rtl/>
        </w:rPr>
      </w:pPr>
    </w:p>
    <w:p w14:paraId="126DB8F7"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65D92A8" w14:textId="77777777" w:rsidR="00DE4DFB" w:rsidRPr="00DE4DFB" w:rsidRDefault="00DE4DFB" w:rsidP="00DE4DFB">
      <w:pPr>
        <w:bidi/>
        <w:rPr>
          <w:rFonts w:cs="David" w:hint="cs"/>
          <w:rtl/>
        </w:rPr>
      </w:pPr>
    </w:p>
    <w:p w14:paraId="1ECFEFFB" w14:textId="77777777" w:rsidR="00DE4DFB" w:rsidRPr="00DE4DFB" w:rsidRDefault="00DE4DFB" w:rsidP="00DE4DFB">
      <w:pPr>
        <w:bidi/>
        <w:rPr>
          <w:rFonts w:cs="David" w:hint="cs"/>
          <w:rtl/>
        </w:rPr>
      </w:pPr>
      <w:r w:rsidRPr="00DE4DFB">
        <w:rPr>
          <w:rFonts w:cs="David" w:hint="cs"/>
          <w:rtl/>
        </w:rPr>
        <w:tab/>
        <w:t xml:space="preserve"> עורך דין גלר, נציג הגמלאים.</w:t>
      </w:r>
    </w:p>
    <w:p w14:paraId="2A362576" w14:textId="77777777" w:rsidR="00DE4DFB" w:rsidRPr="00DE4DFB" w:rsidRDefault="00DE4DFB" w:rsidP="00DE4DFB">
      <w:pPr>
        <w:bidi/>
        <w:rPr>
          <w:rFonts w:cs="David" w:hint="cs"/>
          <w:rtl/>
        </w:rPr>
      </w:pPr>
    </w:p>
    <w:p w14:paraId="7A47D8F6" w14:textId="77777777" w:rsidR="00DE4DFB" w:rsidRPr="00DE4DFB" w:rsidRDefault="00DE4DFB" w:rsidP="00DE4DFB">
      <w:pPr>
        <w:bidi/>
        <w:rPr>
          <w:rFonts w:cs="David" w:hint="cs"/>
          <w:u w:val="single"/>
          <w:rtl/>
        </w:rPr>
      </w:pPr>
      <w:r w:rsidRPr="00DE4DFB">
        <w:rPr>
          <w:rFonts w:cs="David" w:hint="cs"/>
          <w:u w:val="single"/>
          <w:rtl/>
        </w:rPr>
        <w:t xml:space="preserve">אלון </w:t>
      </w:r>
      <w:proofErr w:type="spellStart"/>
      <w:r w:rsidRPr="00DE4DFB">
        <w:rPr>
          <w:rFonts w:cs="David" w:hint="cs"/>
          <w:u w:val="single"/>
          <w:rtl/>
        </w:rPr>
        <w:t>גלרט</w:t>
      </w:r>
      <w:proofErr w:type="spellEnd"/>
      <w:r w:rsidRPr="00DE4DFB">
        <w:rPr>
          <w:rFonts w:cs="David" w:hint="cs"/>
          <w:u w:val="single"/>
          <w:rtl/>
        </w:rPr>
        <w:t>:</w:t>
      </w:r>
    </w:p>
    <w:p w14:paraId="315B3EF1" w14:textId="77777777" w:rsidR="00DE4DFB" w:rsidRPr="00DE4DFB" w:rsidRDefault="00DE4DFB" w:rsidP="00DE4DFB">
      <w:pPr>
        <w:bidi/>
        <w:rPr>
          <w:rFonts w:cs="David" w:hint="cs"/>
          <w:rtl/>
        </w:rPr>
      </w:pPr>
    </w:p>
    <w:p w14:paraId="148A7AD8" w14:textId="77777777" w:rsidR="00DE4DFB" w:rsidRPr="00DE4DFB" w:rsidRDefault="00DE4DFB" w:rsidP="00DE4DFB">
      <w:pPr>
        <w:bidi/>
        <w:rPr>
          <w:rFonts w:cs="David" w:hint="cs"/>
          <w:rtl/>
        </w:rPr>
      </w:pPr>
      <w:r w:rsidRPr="00DE4DFB">
        <w:rPr>
          <w:rFonts w:cs="David" w:hint="cs"/>
          <w:rtl/>
        </w:rPr>
        <w:tab/>
        <w:t>ניתן ייעוץ משפטי, אני לא חושב שאני צריך להוסיף.</w:t>
      </w:r>
    </w:p>
    <w:p w14:paraId="1F977B66" w14:textId="77777777" w:rsidR="00DE4DFB" w:rsidRPr="00DE4DFB" w:rsidRDefault="00DE4DFB" w:rsidP="00DE4DFB">
      <w:pPr>
        <w:bidi/>
        <w:rPr>
          <w:rFonts w:cs="David" w:hint="cs"/>
          <w:rtl/>
        </w:rPr>
      </w:pPr>
    </w:p>
    <w:p w14:paraId="1165C41C"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082127AA" w14:textId="77777777" w:rsidR="00DE4DFB" w:rsidRPr="00DE4DFB" w:rsidRDefault="00DE4DFB" w:rsidP="00DE4DFB">
      <w:pPr>
        <w:bidi/>
        <w:rPr>
          <w:rFonts w:cs="David" w:hint="cs"/>
          <w:rtl/>
        </w:rPr>
      </w:pPr>
    </w:p>
    <w:p w14:paraId="7AFB4ECA" w14:textId="77777777" w:rsidR="00DE4DFB" w:rsidRPr="00DE4DFB" w:rsidRDefault="00DE4DFB" w:rsidP="00DE4DFB">
      <w:pPr>
        <w:bidi/>
        <w:rPr>
          <w:rFonts w:cs="David" w:hint="cs"/>
          <w:rtl/>
        </w:rPr>
      </w:pPr>
      <w:r w:rsidRPr="00DE4DFB">
        <w:rPr>
          <w:rFonts w:cs="David" w:hint="cs"/>
          <w:rtl/>
        </w:rPr>
        <w:tab/>
        <w:t>פשוט חבר הכנסת גלנטי ביקש ממני לאפשר לך, ואני לא רוצה למנוע טוב מבעליו.</w:t>
      </w:r>
    </w:p>
    <w:p w14:paraId="160A97C4" w14:textId="77777777" w:rsidR="00DE4DFB" w:rsidRPr="00DE4DFB" w:rsidRDefault="00DE4DFB" w:rsidP="00DE4DFB">
      <w:pPr>
        <w:bidi/>
        <w:rPr>
          <w:rFonts w:cs="David" w:hint="cs"/>
          <w:rtl/>
        </w:rPr>
      </w:pPr>
    </w:p>
    <w:p w14:paraId="2F6D01C3" w14:textId="77777777" w:rsidR="00DE4DFB" w:rsidRPr="00DE4DFB" w:rsidRDefault="00DE4DFB" w:rsidP="00DE4DFB">
      <w:pPr>
        <w:bidi/>
        <w:rPr>
          <w:rFonts w:cs="David" w:hint="cs"/>
          <w:u w:val="single"/>
          <w:rtl/>
        </w:rPr>
      </w:pPr>
      <w:r w:rsidRPr="00DE4DFB">
        <w:rPr>
          <w:rFonts w:cs="David" w:hint="cs"/>
          <w:u w:val="single"/>
          <w:rtl/>
        </w:rPr>
        <w:t xml:space="preserve">אלון </w:t>
      </w:r>
      <w:proofErr w:type="spellStart"/>
      <w:r w:rsidRPr="00DE4DFB">
        <w:rPr>
          <w:rFonts w:cs="David" w:hint="cs"/>
          <w:u w:val="single"/>
          <w:rtl/>
        </w:rPr>
        <w:t>גלרט</w:t>
      </w:r>
      <w:proofErr w:type="spellEnd"/>
      <w:r w:rsidRPr="00DE4DFB">
        <w:rPr>
          <w:rFonts w:cs="David" w:hint="cs"/>
          <w:u w:val="single"/>
          <w:rtl/>
        </w:rPr>
        <w:t>:</w:t>
      </w:r>
    </w:p>
    <w:p w14:paraId="03E95B3A" w14:textId="77777777" w:rsidR="00DE4DFB" w:rsidRPr="00DE4DFB" w:rsidRDefault="00DE4DFB" w:rsidP="00DE4DFB">
      <w:pPr>
        <w:bidi/>
        <w:rPr>
          <w:rFonts w:cs="David" w:hint="cs"/>
          <w:u w:val="single"/>
          <w:rtl/>
        </w:rPr>
      </w:pPr>
    </w:p>
    <w:p w14:paraId="2A5D7B31" w14:textId="77777777" w:rsidR="00DE4DFB" w:rsidRPr="00DE4DFB" w:rsidRDefault="00DE4DFB" w:rsidP="00DE4DFB">
      <w:pPr>
        <w:bidi/>
        <w:rPr>
          <w:rFonts w:cs="David" w:hint="cs"/>
          <w:rtl/>
        </w:rPr>
      </w:pPr>
      <w:r w:rsidRPr="00DE4DFB">
        <w:rPr>
          <w:rFonts w:cs="David" w:hint="cs"/>
          <w:rtl/>
        </w:rPr>
        <w:tab/>
        <w:t>אני יודע, אבל ניתן ייעוץ משפטי - -</w:t>
      </w:r>
    </w:p>
    <w:p w14:paraId="5F4BC657" w14:textId="77777777" w:rsidR="00DE4DFB" w:rsidRPr="00DE4DFB" w:rsidRDefault="00DE4DFB" w:rsidP="00DE4DFB">
      <w:pPr>
        <w:bidi/>
        <w:rPr>
          <w:rFonts w:cs="David" w:hint="cs"/>
          <w:rtl/>
        </w:rPr>
      </w:pPr>
    </w:p>
    <w:p w14:paraId="7904D2A4" w14:textId="77777777" w:rsidR="00DE4DFB" w:rsidRPr="00DE4DFB" w:rsidRDefault="00DE4DFB" w:rsidP="00DE4DFB">
      <w:pPr>
        <w:bidi/>
        <w:rPr>
          <w:rFonts w:cs="David"/>
        </w:rPr>
      </w:pPr>
      <w:r w:rsidRPr="00DE4DFB">
        <w:rPr>
          <w:rFonts w:cs="David" w:hint="cs"/>
          <w:u w:val="single"/>
          <w:rtl/>
        </w:rPr>
        <w:t>היו"ר דוד טל:</w:t>
      </w:r>
    </w:p>
    <w:p w14:paraId="4911D204" w14:textId="77777777" w:rsidR="00DE4DFB" w:rsidRPr="00DE4DFB" w:rsidRDefault="00DE4DFB" w:rsidP="00DE4DFB">
      <w:pPr>
        <w:bidi/>
        <w:rPr>
          <w:rFonts w:cs="David" w:hint="cs"/>
          <w:rtl/>
        </w:rPr>
      </w:pPr>
    </w:p>
    <w:p w14:paraId="4BB2C7C8" w14:textId="77777777" w:rsidR="00DE4DFB" w:rsidRPr="00DE4DFB" w:rsidRDefault="00DE4DFB" w:rsidP="00DE4DFB">
      <w:pPr>
        <w:bidi/>
        <w:rPr>
          <w:rFonts w:cs="David" w:hint="cs"/>
          <w:rtl/>
        </w:rPr>
      </w:pPr>
      <w:r w:rsidRPr="00DE4DFB">
        <w:rPr>
          <w:rFonts w:cs="David" w:hint="cs"/>
          <w:rtl/>
        </w:rPr>
        <w:tab/>
        <w:t>בסדר גמור.</w:t>
      </w:r>
    </w:p>
    <w:p w14:paraId="24A725D0" w14:textId="77777777" w:rsidR="00DE4DFB" w:rsidRPr="00DE4DFB" w:rsidRDefault="00DE4DFB" w:rsidP="00DE4DFB">
      <w:pPr>
        <w:bidi/>
        <w:rPr>
          <w:rFonts w:cs="David" w:hint="cs"/>
          <w:rtl/>
        </w:rPr>
      </w:pPr>
    </w:p>
    <w:p w14:paraId="3B627474" w14:textId="77777777" w:rsidR="00DE4DFB" w:rsidRPr="00DE4DFB" w:rsidRDefault="00DE4DFB" w:rsidP="00DE4DFB">
      <w:pPr>
        <w:bidi/>
        <w:rPr>
          <w:rFonts w:cs="David" w:hint="cs"/>
          <w:rtl/>
        </w:rPr>
      </w:pPr>
      <w:r w:rsidRPr="00DE4DFB">
        <w:rPr>
          <w:rFonts w:cs="David" w:hint="cs"/>
          <w:rtl/>
        </w:rPr>
        <w:tab/>
        <w:t>גברתי היועצת המשפטית, את רוצה להוסיף על מה שכבר נאמר לפני שנגיע להצבעה? היות שקבענו שב-12:30 תהיה הצבעה, ויש לנו עוד 7 דקות להצבעה, אני אעביר פתק לרינה מצליחה, ולאחר-מכן נקיים את ההצבעה.</w:t>
      </w:r>
    </w:p>
    <w:p w14:paraId="4B1A6274" w14:textId="77777777" w:rsidR="00DE4DFB" w:rsidRPr="00DE4DFB" w:rsidRDefault="00DE4DFB" w:rsidP="00DE4DFB">
      <w:pPr>
        <w:bidi/>
        <w:rPr>
          <w:rFonts w:cs="David" w:hint="cs"/>
          <w:rtl/>
        </w:rPr>
      </w:pPr>
    </w:p>
    <w:p w14:paraId="4E3FCD96" w14:textId="77777777" w:rsidR="00DE4DFB" w:rsidRPr="00DE4DFB" w:rsidRDefault="00DE4DFB" w:rsidP="00DE4DFB">
      <w:pPr>
        <w:bidi/>
        <w:rPr>
          <w:rFonts w:cs="David" w:hint="cs"/>
          <w:u w:val="single"/>
          <w:rtl/>
        </w:rPr>
      </w:pPr>
      <w:r w:rsidRPr="00DE4DFB">
        <w:rPr>
          <w:rFonts w:cs="David" w:hint="cs"/>
          <w:rtl/>
        </w:rPr>
        <w:tab/>
        <w:t xml:space="preserve">רובי, אני שאלתי את היועצת המשפטית אותה שאלה שאתה שאלת </w:t>
      </w:r>
      <w:r w:rsidRPr="00DE4DFB">
        <w:rPr>
          <w:rFonts w:cs="David"/>
          <w:rtl/>
        </w:rPr>
        <w:t>–</w:t>
      </w:r>
      <w:r w:rsidRPr="00DE4DFB">
        <w:rPr>
          <w:rFonts w:cs="David" w:hint="cs"/>
          <w:rtl/>
        </w:rPr>
        <w:t xml:space="preserve"> נניח שהיה רק הסכם התפלגות, אבל אז חברי הוועדה היו מתנגדים- -</w:t>
      </w:r>
    </w:p>
    <w:p w14:paraId="00BEDE58" w14:textId="77777777" w:rsidR="00DE4DFB" w:rsidRPr="00DE4DFB" w:rsidRDefault="00DE4DFB" w:rsidP="00DE4DFB">
      <w:pPr>
        <w:bidi/>
        <w:rPr>
          <w:rFonts w:cs="David" w:hint="cs"/>
          <w:u w:val="single"/>
          <w:rtl/>
        </w:rPr>
      </w:pPr>
    </w:p>
    <w:p w14:paraId="35648A32" w14:textId="77777777" w:rsidR="00DE4DFB" w:rsidRPr="00DE4DFB" w:rsidRDefault="00DE4DFB" w:rsidP="00DE4DFB">
      <w:pPr>
        <w:bidi/>
        <w:rPr>
          <w:rFonts w:cs="David" w:hint="cs"/>
          <w:rtl/>
        </w:rPr>
      </w:pPr>
      <w:r w:rsidRPr="00DE4DFB">
        <w:rPr>
          <w:rFonts w:cs="David" w:hint="cs"/>
          <w:u w:val="single"/>
          <w:rtl/>
        </w:rPr>
        <w:t>ראובן ריבלין:</w:t>
      </w:r>
    </w:p>
    <w:p w14:paraId="6D166ACB" w14:textId="77777777" w:rsidR="00DE4DFB" w:rsidRPr="00DE4DFB" w:rsidRDefault="00DE4DFB" w:rsidP="00DE4DFB">
      <w:pPr>
        <w:bidi/>
        <w:rPr>
          <w:rFonts w:cs="David" w:hint="cs"/>
          <w:rtl/>
        </w:rPr>
      </w:pPr>
    </w:p>
    <w:p w14:paraId="100BCFC1" w14:textId="77777777" w:rsidR="00DE4DFB" w:rsidRPr="00DE4DFB" w:rsidRDefault="00DE4DFB" w:rsidP="00DE4DFB">
      <w:pPr>
        <w:bidi/>
        <w:rPr>
          <w:rFonts w:cs="David" w:hint="cs"/>
          <w:rtl/>
        </w:rPr>
      </w:pPr>
      <w:r w:rsidRPr="00DE4DFB">
        <w:rPr>
          <w:rFonts w:cs="David" w:hint="cs"/>
          <w:rtl/>
        </w:rPr>
        <w:tab/>
        <w:t xml:space="preserve"> אני לא יודע אם היועצת המשפטית של הוועדה נכחה בדיונים בעיצוב הסעיף הזה. כי נשאלה אותה שאלה, האם מדובר בהכרזה או לא. אמרו, שמדובר בהכרזה אלא אם כן יימצא דבר שמבחינת כבוד הכנסת לא מצדיק את זה.</w:t>
      </w:r>
    </w:p>
    <w:p w14:paraId="302DE912" w14:textId="77777777" w:rsidR="00DE4DFB" w:rsidRPr="00DE4DFB" w:rsidRDefault="00DE4DFB" w:rsidP="00DE4DFB">
      <w:pPr>
        <w:bidi/>
        <w:rPr>
          <w:rFonts w:cs="David" w:hint="cs"/>
          <w:rtl/>
        </w:rPr>
      </w:pPr>
    </w:p>
    <w:p w14:paraId="6C5315BA"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A7577A2" w14:textId="77777777" w:rsidR="00DE4DFB" w:rsidRPr="00DE4DFB" w:rsidRDefault="00DE4DFB" w:rsidP="00DE4DFB">
      <w:pPr>
        <w:bidi/>
        <w:rPr>
          <w:rFonts w:cs="David" w:hint="cs"/>
          <w:rtl/>
        </w:rPr>
      </w:pPr>
    </w:p>
    <w:p w14:paraId="177B4D75" w14:textId="77777777" w:rsidR="00DE4DFB" w:rsidRPr="00DE4DFB" w:rsidRDefault="00DE4DFB" w:rsidP="00DE4DFB">
      <w:pPr>
        <w:bidi/>
        <w:rPr>
          <w:rFonts w:cs="David" w:hint="cs"/>
          <w:rtl/>
        </w:rPr>
      </w:pPr>
      <w:r w:rsidRPr="00DE4DFB">
        <w:rPr>
          <w:rFonts w:cs="David" w:hint="cs"/>
          <w:rtl/>
        </w:rPr>
        <w:tab/>
        <w:t>זה נאמר שם?</w:t>
      </w:r>
    </w:p>
    <w:p w14:paraId="70573F8B" w14:textId="77777777" w:rsidR="00DE4DFB" w:rsidRPr="00DE4DFB" w:rsidRDefault="00DE4DFB" w:rsidP="00DE4DFB">
      <w:pPr>
        <w:bidi/>
        <w:rPr>
          <w:rFonts w:cs="David" w:hint="cs"/>
          <w:rtl/>
        </w:rPr>
      </w:pPr>
    </w:p>
    <w:p w14:paraId="5E2DA09E" w14:textId="77777777" w:rsidR="00DE4DFB" w:rsidRPr="00DE4DFB" w:rsidRDefault="00DE4DFB" w:rsidP="00DE4DFB">
      <w:pPr>
        <w:bidi/>
        <w:rPr>
          <w:rFonts w:cs="David" w:hint="cs"/>
          <w:rtl/>
        </w:rPr>
      </w:pPr>
      <w:r w:rsidRPr="00DE4DFB">
        <w:rPr>
          <w:rFonts w:cs="David" w:hint="cs"/>
          <w:u w:val="single"/>
          <w:rtl/>
        </w:rPr>
        <w:t>ראובן ריבלין:</w:t>
      </w:r>
    </w:p>
    <w:p w14:paraId="1777C79C" w14:textId="77777777" w:rsidR="00DE4DFB" w:rsidRPr="00DE4DFB" w:rsidRDefault="00DE4DFB" w:rsidP="00DE4DFB">
      <w:pPr>
        <w:bidi/>
        <w:rPr>
          <w:rFonts w:cs="David" w:hint="cs"/>
          <w:rtl/>
        </w:rPr>
      </w:pPr>
    </w:p>
    <w:p w14:paraId="693168F6" w14:textId="77777777" w:rsidR="00DE4DFB" w:rsidRPr="00DE4DFB" w:rsidRDefault="00DE4DFB" w:rsidP="00DE4DFB">
      <w:pPr>
        <w:bidi/>
        <w:rPr>
          <w:rFonts w:cs="David" w:hint="cs"/>
          <w:rtl/>
        </w:rPr>
      </w:pPr>
      <w:r w:rsidRPr="00DE4DFB">
        <w:rPr>
          <w:rFonts w:cs="David" w:hint="cs"/>
          <w:rtl/>
        </w:rPr>
        <w:tab/>
        <w:t xml:space="preserve"> שם זה נאמר. תראו בדברי הכנסת. כבר אז נשאלה השאלה מדוע אנחנו לא קובעים. צריך להגיש הצעת חוק או שינוי תקנון, שבו נבהיר במפורש שוועדת הכנסת תאשר, אלא אם כן המעשה פוגע בכבוד הכנסת. זה גם בעייתי, אבל אז זה עובר בצדק לפרשנות של מוסד אחר מהו כבוד הכנסת. </w:t>
      </w:r>
    </w:p>
    <w:p w14:paraId="27949589" w14:textId="77777777" w:rsidR="00DE4DFB" w:rsidRPr="00DE4DFB" w:rsidRDefault="00DE4DFB" w:rsidP="00DE4DFB">
      <w:pPr>
        <w:bidi/>
        <w:rPr>
          <w:rFonts w:cs="David" w:hint="cs"/>
          <w:rtl/>
        </w:rPr>
      </w:pPr>
    </w:p>
    <w:p w14:paraId="0A397F64" w14:textId="77777777" w:rsidR="00DE4DFB" w:rsidRPr="00DE4DFB" w:rsidRDefault="00DE4DFB" w:rsidP="00DE4DFB">
      <w:pPr>
        <w:bidi/>
        <w:rPr>
          <w:rFonts w:cs="David"/>
        </w:rPr>
      </w:pPr>
      <w:r w:rsidRPr="00DE4DFB">
        <w:rPr>
          <w:rFonts w:cs="David" w:hint="cs"/>
          <w:u w:val="single"/>
          <w:rtl/>
        </w:rPr>
        <w:t>היו"ר דוד טל:</w:t>
      </w:r>
    </w:p>
    <w:p w14:paraId="5AD8D1E7" w14:textId="77777777" w:rsidR="00DE4DFB" w:rsidRPr="00DE4DFB" w:rsidRDefault="00DE4DFB" w:rsidP="00DE4DFB">
      <w:pPr>
        <w:bidi/>
        <w:rPr>
          <w:rFonts w:cs="David" w:hint="cs"/>
          <w:rtl/>
        </w:rPr>
      </w:pPr>
    </w:p>
    <w:p w14:paraId="4AF97C0F" w14:textId="77777777" w:rsidR="00DE4DFB" w:rsidRPr="00DE4DFB" w:rsidRDefault="00DE4DFB" w:rsidP="00DE4DFB">
      <w:pPr>
        <w:bidi/>
        <w:rPr>
          <w:rFonts w:cs="David" w:hint="cs"/>
          <w:rtl/>
        </w:rPr>
      </w:pPr>
      <w:r w:rsidRPr="00DE4DFB">
        <w:rPr>
          <w:rFonts w:cs="David" w:hint="cs"/>
          <w:rtl/>
        </w:rPr>
        <w:tab/>
        <w:t xml:space="preserve">של </w:t>
      </w:r>
      <w:proofErr w:type="spellStart"/>
      <w:r w:rsidRPr="00DE4DFB">
        <w:rPr>
          <w:rFonts w:cs="David" w:hint="cs"/>
          <w:rtl/>
        </w:rPr>
        <w:t>בג"צנו</w:t>
      </w:r>
      <w:proofErr w:type="spellEnd"/>
      <w:r w:rsidRPr="00DE4DFB">
        <w:rPr>
          <w:rFonts w:cs="David" w:hint="cs"/>
          <w:rtl/>
        </w:rPr>
        <w:t xml:space="preserve">. </w:t>
      </w:r>
    </w:p>
    <w:p w14:paraId="60192FED" w14:textId="77777777" w:rsidR="00DE4DFB" w:rsidRDefault="00DE4DFB" w:rsidP="00DE4DFB">
      <w:pPr>
        <w:bidi/>
        <w:rPr>
          <w:rFonts w:cs="David" w:hint="cs"/>
          <w:rtl/>
        </w:rPr>
      </w:pPr>
    </w:p>
    <w:p w14:paraId="41508731" w14:textId="77777777" w:rsidR="00DE4DFB" w:rsidRDefault="00DE4DFB" w:rsidP="00DE4DFB">
      <w:pPr>
        <w:bidi/>
        <w:rPr>
          <w:rFonts w:cs="David" w:hint="cs"/>
          <w:rtl/>
        </w:rPr>
      </w:pPr>
    </w:p>
    <w:p w14:paraId="495F3273" w14:textId="77777777" w:rsidR="00DE4DFB" w:rsidRDefault="00DE4DFB" w:rsidP="00DE4DFB">
      <w:pPr>
        <w:bidi/>
        <w:rPr>
          <w:rFonts w:cs="David" w:hint="cs"/>
          <w:rtl/>
        </w:rPr>
      </w:pPr>
    </w:p>
    <w:p w14:paraId="641F42D6" w14:textId="77777777" w:rsidR="00DE4DFB" w:rsidRDefault="00DE4DFB" w:rsidP="00DE4DFB">
      <w:pPr>
        <w:bidi/>
        <w:rPr>
          <w:rFonts w:cs="David" w:hint="cs"/>
          <w:rtl/>
        </w:rPr>
      </w:pPr>
    </w:p>
    <w:p w14:paraId="1E53FC83" w14:textId="77777777" w:rsidR="00DE4DFB" w:rsidRDefault="00DE4DFB" w:rsidP="00DE4DFB">
      <w:pPr>
        <w:bidi/>
        <w:rPr>
          <w:rFonts w:cs="David" w:hint="cs"/>
          <w:rtl/>
        </w:rPr>
      </w:pPr>
    </w:p>
    <w:p w14:paraId="170AEF3B" w14:textId="77777777" w:rsidR="00DE4DFB" w:rsidRPr="00DE4DFB" w:rsidRDefault="00DE4DFB" w:rsidP="00DE4DFB">
      <w:pPr>
        <w:bidi/>
        <w:rPr>
          <w:rFonts w:cs="David" w:hint="cs"/>
          <w:rtl/>
        </w:rPr>
      </w:pPr>
    </w:p>
    <w:p w14:paraId="19886268" w14:textId="77777777" w:rsidR="00DE4DFB" w:rsidRPr="00DE4DFB" w:rsidRDefault="00DE4DFB" w:rsidP="00DE4DFB">
      <w:pPr>
        <w:bidi/>
        <w:rPr>
          <w:rFonts w:cs="David" w:hint="cs"/>
          <w:rtl/>
        </w:rPr>
      </w:pPr>
      <w:r w:rsidRPr="00DE4DFB">
        <w:rPr>
          <w:rFonts w:cs="David" w:hint="cs"/>
          <w:u w:val="single"/>
          <w:rtl/>
        </w:rPr>
        <w:t>ראובן ריבלין:</w:t>
      </w:r>
    </w:p>
    <w:p w14:paraId="2033FD8F" w14:textId="77777777" w:rsidR="00DE4DFB" w:rsidRPr="00DE4DFB" w:rsidRDefault="00DE4DFB" w:rsidP="00DE4DFB">
      <w:pPr>
        <w:bidi/>
        <w:rPr>
          <w:rFonts w:cs="David" w:hint="cs"/>
          <w:rtl/>
        </w:rPr>
      </w:pPr>
    </w:p>
    <w:p w14:paraId="05931F42" w14:textId="77777777" w:rsidR="00DE4DFB" w:rsidRPr="00DE4DFB" w:rsidRDefault="00DE4DFB" w:rsidP="00DE4DFB">
      <w:pPr>
        <w:bidi/>
        <w:rPr>
          <w:rFonts w:cs="David" w:hint="cs"/>
          <w:rtl/>
        </w:rPr>
      </w:pPr>
      <w:r w:rsidRPr="00DE4DFB">
        <w:rPr>
          <w:rFonts w:cs="David" w:hint="cs"/>
          <w:rtl/>
        </w:rPr>
        <w:tab/>
        <w:t xml:space="preserve"> לא להשיר את כבוד הכנסת מידי חבריה. </w:t>
      </w:r>
    </w:p>
    <w:p w14:paraId="7822E550" w14:textId="77777777" w:rsidR="00DE4DFB" w:rsidRPr="00DE4DFB" w:rsidRDefault="00DE4DFB" w:rsidP="00DE4DFB">
      <w:pPr>
        <w:bidi/>
        <w:rPr>
          <w:rFonts w:cs="David" w:hint="cs"/>
          <w:rtl/>
        </w:rPr>
      </w:pPr>
    </w:p>
    <w:p w14:paraId="6DC4330F" w14:textId="77777777" w:rsidR="00DE4DFB" w:rsidRPr="00DE4DFB" w:rsidRDefault="00DE4DFB" w:rsidP="00DE4DFB">
      <w:pPr>
        <w:bidi/>
        <w:rPr>
          <w:rFonts w:cs="David"/>
        </w:rPr>
      </w:pPr>
      <w:r w:rsidRPr="00DE4DFB">
        <w:rPr>
          <w:rFonts w:cs="David" w:hint="cs"/>
          <w:u w:val="single"/>
          <w:rtl/>
        </w:rPr>
        <w:t>היו"ר דוד טל:</w:t>
      </w:r>
    </w:p>
    <w:p w14:paraId="1AE7B02D" w14:textId="77777777" w:rsidR="00DE4DFB" w:rsidRPr="00DE4DFB" w:rsidRDefault="00DE4DFB" w:rsidP="00DE4DFB">
      <w:pPr>
        <w:bidi/>
        <w:rPr>
          <w:rFonts w:cs="David" w:hint="cs"/>
          <w:rtl/>
        </w:rPr>
      </w:pPr>
    </w:p>
    <w:p w14:paraId="455E6D36" w14:textId="77777777" w:rsidR="00DE4DFB" w:rsidRPr="00DE4DFB" w:rsidRDefault="00DE4DFB" w:rsidP="00DE4DFB">
      <w:pPr>
        <w:bidi/>
        <w:rPr>
          <w:rFonts w:cs="David" w:hint="cs"/>
          <w:rtl/>
        </w:rPr>
      </w:pPr>
      <w:r w:rsidRPr="00DE4DFB">
        <w:rPr>
          <w:rFonts w:cs="David" w:hint="cs"/>
          <w:rtl/>
        </w:rPr>
        <w:tab/>
        <w:t>אני לא רוצה שזה יגיע לבג"ץ בשום צורה.</w:t>
      </w:r>
    </w:p>
    <w:p w14:paraId="529099AA" w14:textId="77777777" w:rsidR="00DE4DFB" w:rsidRPr="00DE4DFB" w:rsidRDefault="00DE4DFB" w:rsidP="00DE4DFB">
      <w:pPr>
        <w:bidi/>
        <w:rPr>
          <w:rFonts w:cs="David" w:hint="cs"/>
          <w:rtl/>
        </w:rPr>
      </w:pPr>
    </w:p>
    <w:p w14:paraId="106401ED" w14:textId="77777777" w:rsidR="00DE4DFB" w:rsidRPr="00DE4DFB" w:rsidRDefault="00DE4DFB" w:rsidP="00DE4DFB">
      <w:pPr>
        <w:bidi/>
        <w:rPr>
          <w:rFonts w:cs="David" w:hint="cs"/>
          <w:rtl/>
        </w:rPr>
      </w:pPr>
      <w:r w:rsidRPr="00DE4DFB">
        <w:rPr>
          <w:rFonts w:cs="David" w:hint="cs"/>
          <w:u w:val="single"/>
          <w:rtl/>
        </w:rPr>
        <w:t>ראובן ריבלין:</w:t>
      </w:r>
    </w:p>
    <w:p w14:paraId="67AA9B8A" w14:textId="77777777" w:rsidR="00DE4DFB" w:rsidRPr="00DE4DFB" w:rsidRDefault="00DE4DFB" w:rsidP="00DE4DFB">
      <w:pPr>
        <w:bidi/>
        <w:rPr>
          <w:rFonts w:cs="David" w:hint="cs"/>
          <w:rtl/>
        </w:rPr>
      </w:pPr>
    </w:p>
    <w:p w14:paraId="171DF10D" w14:textId="77777777" w:rsidR="00DE4DFB" w:rsidRPr="00DE4DFB" w:rsidRDefault="00DE4DFB" w:rsidP="00DE4DFB">
      <w:pPr>
        <w:bidi/>
        <w:rPr>
          <w:rFonts w:cs="David" w:hint="cs"/>
          <w:rtl/>
        </w:rPr>
      </w:pPr>
      <w:r w:rsidRPr="00DE4DFB">
        <w:rPr>
          <w:rFonts w:cs="David" w:hint="cs"/>
          <w:rtl/>
        </w:rPr>
        <w:tab/>
        <w:t xml:space="preserve"> אתה צודק, אבל יש דברים שכשאתה מגדיר אותם אתה יוצר נוקשות שהיא לא מטבע העניין. </w:t>
      </w:r>
    </w:p>
    <w:p w14:paraId="72B5331F" w14:textId="77777777" w:rsidR="00DE4DFB" w:rsidRPr="00DE4DFB" w:rsidRDefault="00DE4DFB" w:rsidP="00DE4DFB">
      <w:pPr>
        <w:bidi/>
        <w:rPr>
          <w:rFonts w:cs="David" w:hint="cs"/>
          <w:rtl/>
        </w:rPr>
      </w:pPr>
    </w:p>
    <w:p w14:paraId="2C771D54" w14:textId="77777777" w:rsidR="00DE4DFB" w:rsidRPr="00DE4DFB" w:rsidRDefault="00DE4DFB" w:rsidP="00DE4DFB">
      <w:pPr>
        <w:bidi/>
        <w:rPr>
          <w:rFonts w:cs="David"/>
        </w:rPr>
      </w:pPr>
      <w:r w:rsidRPr="00DE4DFB">
        <w:rPr>
          <w:rFonts w:cs="David" w:hint="cs"/>
          <w:u w:val="single"/>
          <w:rtl/>
        </w:rPr>
        <w:t>היו"ר דוד טל:</w:t>
      </w:r>
    </w:p>
    <w:p w14:paraId="70ACFD19" w14:textId="77777777" w:rsidR="00DE4DFB" w:rsidRPr="00DE4DFB" w:rsidRDefault="00DE4DFB" w:rsidP="00DE4DFB">
      <w:pPr>
        <w:bidi/>
        <w:rPr>
          <w:rFonts w:cs="David" w:hint="cs"/>
          <w:rtl/>
        </w:rPr>
      </w:pPr>
    </w:p>
    <w:p w14:paraId="3776A344" w14:textId="77777777" w:rsidR="00DE4DFB" w:rsidRPr="00DE4DFB" w:rsidRDefault="00DE4DFB" w:rsidP="00DE4DFB">
      <w:pPr>
        <w:bidi/>
        <w:rPr>
          <w:rFonts w:cs="David" w:hint="cs"/>
          <w:rtl/>
        </w:rPr>
      </w:pPr>
      <w:r w:rsidRPr="00DE4DFB">
        <w:rPr>
          <w:rFonts w:cs="David" w:hint="cs"/>
          <w:rtl/>
        </w:rPr>
        <w:tab/>
        <w:t>גדעון, אתה רוצה להוסיף על מה שכבר נאמר, אולי שינית דעתך, גיבשת עמדה יותר חזקה? אתה יותר מתחזק בדעתך?</w:t>
      </w:r>
    </w:p>
    <w:p w14:paraId="5D6232DB" w14:textId="77777777" w:rsidR="00DE4DFB" w:rsidRPr="00DE4DFB" w:rsidRDefault="00DE4DFB" w:rsidP="00DE4DFB">
      <w:pPr>
        <w:bidi/>
        <w:rPr>
          <w:rFonts w:cs="David" w:hint="cs"/>
          <w:rtl/>
        </w:rPr>
      </w:pPr>
    </w:p>
    <w:p w14:paraId="1B45DC85" w14:textId="77777777" w:rsidR="00DE4DFB" w:rsidRPr="00DE4DFB" w:rsidRDefault="00DE4DFB" w:rsidP="00DE4DFB">
      <w:pPr>
        <w:bidi/>
        <w:rPr>
          <w:rFonts w:cs="David" w:hint="cs"/>
          <w:u w:val="single"/>
          <w:rtl/>
        </w:rPr>
      </w:pPr>
      <w:r w:rsidRPr="00DE4DFB">
        <w:rPr>
          <w:rFonts w:cs="David" w:hint="cs"/>
          <w:u w:val="single"/>
          <w:rtl/>
        </w:rPr>
        <w:t>גדעון סער:</w:t>
      </w:r>
    </w:p>
    <w:p w14:paraId="62298F70" w14:textId="77777777" w:rsidR="00DE4DFB" w:rsidRPr="00DE4DFB" w:rsidRDefault="00DE4DFB" w:rsidP="00DE4DFB">
      <w:pPr>
        <w:bidi/>
        <w:rPr>
          <w:rFonts w:cs="David" w:hint="cs"/>
          <w:u w:val="single"/>
          <w:rtl/>
        </w:rPr>
      </w:pPr>
    </w:p>
    <w:p w14:paraId="6F70B392" w14:textId="77777777" w:rsidR="00DE4DFB" w:rsidRPr="00DE4DFB" w:rsidRDefault="00DE4DFB" w:rsidP="00DE4DFB">
      <w:pPr>
        <w:bidi/>
        <w:rPr>
          <w:rFonts w:cs="David" w:hint="cs"/>
          <w:rtl/>
        </w:rPr>
      </w:pPr>
      <w:r w:rsidRPr="00DE4DFB">
        <w:rPr>
          <w:rFonts w:cs="David" w:hint="cs"/>
          <w:rtl/>
        </w:rPr>
        <w:tab/>
        <w:t xml:space="preserve">אמנם לא הייתי במהלך כל הדיון, אבל בחלק שבו השתתפתי לא נשמע נימוק כלשהו שיכול לגרום לי לשנות את עמדתי כפי שפירטתי אותה בפני הוועדה. </w:t>
      </w:r>
    </w:p>
    <w:p w14:paraId="51A5D9DB" w14:textId="77777777" w:rsidR="00DE4DFB" w:rsidRPr="00DE4DFB" w:rsidRDefault="00DE4DFB" w:rsidP="00DE4DFB">
      <w:pPr>
        <w:bidi/>
        <w:rPr>
          <w:rFonts w:cs="David" w:hint="cs"/>
          <w:rtl/>
        </w:rPr>
      </w:pPr>
    </w:p>
    <w:p w14:paraId="62A37D19" w14:textId="77777777" w:rsidR="00DE4DFB" w:rsidRPr="00DE4DFB" w:rsidRDefault="00DE4DFB" w:rsidP="00DE4DFB">
      <w:pPr>
        <w:bidi/>
        <w:ind w:firstLine="567"/>
        <w:rPr>
          <w:rFonts w:cs="David" w:hint="cs"/>
          <w:rtl/>
        </w:rPr>
      </w:pPr>
      <w:r w:rsidRPr="00DE4DFB">
        <w:rPr>
          <w:rFonts w:cs="David" w:hint="cs"/>
          <w:rtl/>
        </w:rPr>
        <w:t>אני רוצה לחדד עוד דבר שנאמר לי בשיחה עם היועצת המשפטית, שכן היו כאלה שהבינו לא נכון את דבריה, ועל-כן הלכתי לשאול אותה במפורש, האם ניתן לפצל את ההצבעה לשלוש הבקשות, כפי שהיא הציגה אותן; ואכן קיבלתי תשובה ברורה וחד משמעית, שלא רק שניתן, אלא אף רצוי. לכן אני מנצל את ההזדמנות הזאת לומר את הדברים כפי שנאמרו לפני דקות ספורות.</w:t>
      </w:r>
    </w:p>
    <w:p w14:paraId="3503206B" w14:textId="77777777" w:rsidR="00DE4DFB" w:rsidRPr="00DE4DFB" w:rsidRDefault="00DE4DFB" w:rsidP="00DE4DFB">
      <w:pPr>
        <w:bidi/>
        <w:rPr>
          <w:rFonts w:cs="David" w:hint="cs"/>
          <w:rtl/>
        </w:rPr>
      </w:pPr>
    </w:p>
    <w:p w14:paraId="53FF77C5"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0AA2A4AD" w14:textId="77777777" w:rsidR="00DE4DFB" w:rsidRPr="00DE4DFB" w:rsidRDefault="00DE4DFB" w:rsidP="00DE4DFB">
      <w:pPr>
        <w:pStyle w:val="Heading5"/>
        <w:jc w:val="left"/>
        <w:rPr>
          <w:rFonts w:hint="cs"/>
          <w:sz w:val="24"/>
          <w:rtl/>
        </w:rPr>
      </w:pPr>
    </w:p>
    <w:p w14:paraId="1C9427BD" w14:textId="77777777" w:rsidR="00DE4DFB" w:rsidRPr="00DE4DFB" w:rsidRDefault="00DE4DFB" w:rsidP="00DE4DFB">
      <w:pPr>
        <w:bidi/>
        <w:ind w:firstLine="567"/>
        <w:rPr>
          <w:rFonts w:cs="David" w:hint="cs"/>
          <w:rtl/>
        </w:rPr>
      </w:pPr>
      <w:r w:rsidRPr="00DE4DFB">
        <w:rPr>
          <w:rFonts w:cs="David" w:hint="cs"/>
          <w:rtl/>
        </w:rPr>
        <w:t xml:space="preserve"> אבל אם ההתפלגות מראש לא מאושרת?</w:t>
      </w:r>
    </w:p>
    <w:p w14:paraId="7AC53B8C" w14:textId="77777777" w:rsidR="00DE4DFB" w:rsidRPr="00DE4DFB" w:rsidRDefault="00DE4DFB" w:rsidP="00DE4DFB">
      <w:pPr>
        <w:bidi/>
        <w:rPr>
          <w:rFonts w:cs="David" w:hint="cs"/>
          <w:rtl/>
        </w:rPr>
      </w:pPr>
    </w:p>
    <w:p w14:paraId="7B8A6B68" w14:textId="77777777" w:rsidR="00DE4DFB" w:rsidRPr="00DE4DFB" w:rsidRDefault="00DE4DFB" w:rsidP="00DE4DFB">
      <w:pPr>
        <w:bidi/>
        <w:rPr>
          <w:rFonts w:cs="David" w:hint="cs"/>
          <w:u w:val="single"/>
          <w:rtl/>
        </w:rPr>
      </w:pPr>
      <w:r w:rsidRPr="00DE4DFB">
        <w:rPr>
          <w:rFonts w:cs="David" w:hint="cs"/>
          <w:u w:val="single"/>
          <w:rtl/>
        </w:rPr>
        <w:t>גדעון סער:</w:t>
      </w:r>
    </w:p>
    <w:p w14:paraId="0847773C" w14:textId="77777777" w:rsidR="00DE4DFB" w:rsidRPr="00DE4DFB" w:rsidRDefault="00DE4DFB" w:rsidP="00DE4DFB">
      <w:pPr>
        <w:bidi/>
        <w:rPr>
          <w:rFonts w:cs="David" w:hint="cs"/>
          <w:u w:val="single"/>
          <w:rtl/>
        </w:rPr>
      </w:pPr>
    </w:p>
    <w:p w14:paraId="38B5F56A" w14:textId="77777777" w:rsidR="00DE4DFB" w:rsidRPr="00DE4DFB" w:rsidRDefault="00DE4DFB" w:rsidP="00DE4DFB">
      <w:pPr>
        <w:bidi/>
        <w:rPr>
          <w:rFonts w:cs="David" w:hint="cs"/>
          <w:rtl/>
        </w:rPr>
      </w:pPr>
      <w:r w:rsidRPr="00DE4DFB">
        <w:rPr>
          <w:rFonts w:cs="David" w:hint="cs"/>
          <w:rtl/>
        </w:rPr>
        <w:tab/>
        <w:t xml:space="preserve"> גם אתה צודק.</w:t>
      </w:r>
    </w:p>
    <w:p w14:paraId="3794BB53" w14:textId="77777777" w:rsidR="00DE4DFB" w:rsidRPr="00DE4DFB" w:rsidRDefault="00DE4DFB" w:rsidP="00DE4DFB">
      <w:pPr>
        <w:bidi/>
        <w:rPr>
          <w:rFonts w:cs="David" w:hint="cs"/>
          <w:rtl/>
        </w:rPr>
      </w:pPr>
    </w:p>
    <w:p w14:paraId="5FE3347E" w14:textId="77777777" w:rsidR="00DE4DFB" w:rsidRPr="00DE4DFB" w:rsidRDefault="00DE4DFB" w:rsidP="00DE4DFB">
      <w:pPr>
        <w:bidi/>
        <w:rPr>
          <w:rFonts w:cs="David"/>
        </w:rPr>
      </w:pPr>
      <w:r w:rsidRPr="00DE4DFB">
        <w:rPr>
          <w:rFonts w:cs="David" w:hint="cs"/>
          <w:u w:val="single"/>
          <w:rtl/>
        </w:rPr>
        <w:t>היו"ר דוד טל:</w:t>
      </w:r>
    </w:p>
    <w:p w14:paraId="2A61C1B5" w14:textId="77777777" w:rsidR="00DE4DFB" w:rsidRPr="00DE4DFB" w:rsidRDefault="00DE4DFB" w:rsidP="00DE4DFB">
      <w:pPr>
        <w:bidi/>
        <w:rPr>
          <w:rFonts w:cs="David" w:hint="cs"/>
          <w:rtl/>
        </w:rPr>
      </w:pPr>
    </w:p>
    <w:p w14:paraId="035100DE" w14:textId="77777777" w:rsidR="00DE4DFB" w:rsidRPr="00DE4DFB" w:rsidRDefault="00DE4DFB" w:rsidP="00DE4DFB">
      <w:pPr>
        <w:bidi/>
        <w:rPr>
          <w:rFonts w:cs="David" w:hint="cs"/>
          <w:rtl/>
        </w:rPr>
      </w:pPr>
      <w:r w:rsidRPr="00DE4DFB">
        <w:rPr>
          <w:rFonts w:cs="David" w:hint="cs"/>
          <w:rtl/>
        </w:rPr>
        <w:tab/>
        <w:t>בעניין זה.</w:t>
      </w:r>
    </w:p>
    <w:p w14:paraId="559AFC65" w14:textId="77777777" w:rsidR="00DE4DFB" w:rsidRPr="00DE4DFB" w:rsidRDefault="00DE4DFB" w:rsidP="00DE4DFB">
      <w:pPr>
        <w:bidi/>
        <w:rPr>
          <w:rFonts w:cs="David" w:hint="cs"/>
          <w:rtl/>
        </w:rPr>
      </w:pPr>
    </w:p>
    <w:p w14:paraId="35D18DEE"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433EA8C5" w14:textId="77777777" w:rsidR="00DE4DFB" w:rsidRPr="00DE4DFB" w:rsidRDefault="00DE4DFB" w:rsidP="00DE4DFB">
      <w:pPr>
        <w:pStyle w:val="Heading5"/>
        <w:jc w:val="left"/>
        <w:rPr>
          <w:rFonts w:hint="cs"/>
          <w:sz w:val="24"/>
          <w:rtl/>
        </w:rPr>
      </w:pPr>
    </w:p>
    <w:p w14:paraId="55DD6814" w14:textId="77777777" w:rsidR="00DE4DFB" w:rsidRPr="00DE4DFB" w:rsidRDefault="00DE4DFB" w:rsidP="00DE4DFB">
      <w:pPr>
        <w:bidi/>
        <w:rPr>
          <w:rFonts w:cs="David" w:hint="cs"/>
          <w:rtl/>
        </w:rPr>
      </w:pPr>
      <w:r w:rsidRPr="00DE4DFB">
        <w:rPr>
          <w:rFonts w:cs="David" w:hint="cs"/>
          <w:rtl/>
        </w:rPr>
        <w:tab/>
        <w:t xml:space="preserve"> אני בטוח שאתה תגביל את זה. אתה לא היית כאן, אבל גם אתה יודע שההתפלגות לא הייתה קיימת לולא ההסכם הזה. אז אי-אפשר להתעלם מההסכם הזה.</w:t>
      </w:r>
    </w:p>
    <w:p w14:paraId="29EEB14A" w14:textId="77777777" w:rsidR="00DE4DFB" w:rsidRPr="00DE4DFB" w:rsidRDefault="00DE4DFB" w:rsidP="00DE4DFB">
      <w:pPr>
        <w:bidi/>
        <w:rPr>
          <w:rFonts w:cs="David" w:hint="cs"/>
          <w:rtl/>
        </w:rPr>
      </w:pPr>
    </w:p>
    <w:p w14:paraId="45143E8C" w14:textId="77777777" w:rsidR="00DE4DFB" w:rsidRPr="00DE4DFB" w:rsidRDefault="00DE4DFB" w:rsidP="00DE4DFB">
      <w:pPr>
        <w:bidi/>
        <w:rPr>
          <w:rFonts w:cs="David" w:hint="cs"/>
          <w:u w:val="single"/>
          <w:rtl/>
        </w:rPr>
      </w:pPr>
      <w:r w:rsidRPr="00DE4DFB">
        <w:rPr>
          <w:rFonts w:cs="David" w:hint="cs"/>
          <w:u w:val="single"/>
          <w:rtl/>
        </w:rPr>
        <w:t>גדעון סער:</w:t>
      </w:r>
    </w:p>
    <w:p w14:paraId="34B05275" w14:textId="77777777" w:rsidR="00DE4DFB" w:rsidRPr="00DE4DFB" w:rsidRDefault="00DE4DFB" w:rsidP="00DE4DFB">
      <w:pPr>
        <w:bidi/>
        <w:rPr>
          <w:rFonts w:cs="David" w:hint="cs"/>
          <w:u w:val="single"/>
          <w:rtl/>
        </w:rPr>
      </w:pPr>
    </w:p>
    <w:p w14:paraId="6B5824EC" w14:textId="77777777" w:rsidR="00DE4DFB" w:rsidRPr="00DE4DFB" w:rsidRDefault="00DE4DFB" w:rsidP="00DE4DFB">
      <w:pPr>
        <w:bidi/>
        <w:rPr>
          <w:rFonts w:cs="David" w:hint="cs"/>
          <w:rtl/>
        </w:rPr>
      </w:pPr>
      <w:r w:rsidRPr="00DE4DFB">
        <w:rPr>
          <w:rFonts w:cs="David" w:hint="cs"/>
          <w:rtl/>
        </w:rPr>
        <w:tab/>
        <w:t>אמנם לא הייתי כאן, אבל אני רוצה לבשר לך שבזמן הקצר שלא הייתי כאן הצלחתי להעביר עוד הצעת חוק בקריאה ראשונה בוועדת העבודה והרווחה.</w:t>
      </w:r>
    </w:p>
    <w:p w14:paraId="2F8D6A72" w14:textId="77777777" w:rsidR="00DE4DFB" w:rsidRPr="00DE4DFB" w:rsidRDefault="00DE4DFB" w:rsidP="00DE4DFB">
      <w:pPr>
        <w:bidi/>
        <w:rPr>
          <w:rFonts w:cs="David" w:hint="cs"/>
          <w:rtl/>
        </w:rPr>
      </w:pPr>
    </w:p>
    <w:p w14:paraId="5F3962DE"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792B51E" w14:textId="77777777" w:rsidR="00DE4DFB" w:rsidRPr="00DE4DFB" w:rsidRDefault="00DE4DFB" w:rsidP="00DE4DFB">
      <w:pPr>
        <w:pStyle w:val="Heading5"/>
        <w:jc w:val="left"/>
        <w:rPr>
          <w:rFonts w:hint="cs"/>
          <w:sz w:val="24"/>
          <w:rtl/>
        </w:rPr>
      </w:pPr>
    </w:p>
    <w:p w14:paraId="123B0AE8" w14:textId="77777777" w:rsidR="00DE4DFB" w:rsidRPr="00DE4DFB" w:rsidRDefault="00DE4DFB" w:rsidP="00DE4DFB">
      <w:pPr>
        <w:bidi/>
        <w:rPr>
          <w:rFonts w:cs="David" w:hint="cs"/>
          <w:rtl/>
        </w:rPr>
      </w:pPr>
      <w:r w:rsidRPr="00DE4DFB">
        <w:rPr>
          <w:rFonts w:cs="David" w:hint="cs"/>
          <w:rtl/>
        </w:rPr>
        <w:tab/>
        <w:t xml:space="preserve"> כל הכבוד.</w:t>
      </w:r>
    </w:p>
    <w:p w14:paraId="7E1E12EF" w14:textId="77777777" w:rsidR="00DE4DFB" w:rsidRDefault="00DE4DFB" w:rsidP="00DE4DFB">
      <w:pPr>
        <w:bidi/>
        <w:rPr>
          <w:rFonts w:cs="David" w:hint="cs"/>
          <w:rtl/>
        </w:rPr>
      </w:pPr>
    </w:p>
    <w:p w14:paraId="62C964EA" w14:textId="77777777" w:rsidR="00DE4DFB" w:rsidRDefault="00DE4DFB" w:rsidP="00DE4DFB">
      <w:pPr>
        <w:bidi/>
        <w:rPr>
          <w:rFonts w:cs="David" w:hint="cs"/>
          <w:rtl/>
        </w:rPr>
      </w:pPr>
    </w:p>
    <w:p w14:paraId="63315C38" w14:textId="77777777" w:rsidR="00DE4DFB" w:rsidRDefault="00DE4DFB" w:rsidP="00DE4DFB">
      <w:pPr>
        <w:bidi/>
        <w:rPr>
          <w:rFonts w:cs="David" w:hint="cs"/>
          <w:rtl/>
        </w:rPr>
      </w:pPr>
    </w:p>
    <w:p w14:paraId="77ABA9CE" w14:textId="77777777" w:rsidR="00DE4DFB" w:rsidRDefault="00DE4DFB" w:rsidP="00DE4DFB">
      <w:pPr>
        <w:bidi/>
        <w:rPr>
          <w:rFonts w:cs="David" w:hint="cs"/>
          <w:rtl/>
        </w:rPr>
      </w:pPr>
    </w:p>
    <w:p w14:paraId="0F9E3F65" w14:textId="77777777" w:rsidR="00DE4DFB" w:rsidRPr="00DE4DFB" w:rsidRDefault="00DE4DFB" w:rsidP="00DE4DFB">
      <w:pPr>
        <w:bidi/>
        <w:rPr>
          <w:rFonts w:cs="David" w:hint="cs"/>
          <w:rtl/>
        </w:rPr>
      </w:pPr>
    </w:p>
    <w:p w14:paraId="44F2CD6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31BE9560" w14:textId="77777777" w:rsidR="00DE4DFB" w:rsidRPr="00DE4DFB" w:rsidRDefault="00DE4DFB" w:rsidP="00DE4DFB">
      <w:pPr>
        <w:bidi/>
        <w:rPr>
          <w:rFonts w:cs="David" w:hint="cs"/>
          <w:rtl/>
        </w:rPr>
      </w:pPr>
    </w:p>
    <w:p w14:paraId="77755D1D" w14:textId="77777777" w:rsidR="00DE4DFB" w:rsidRPr="00DE4DFB" w:rsidRDefault="00DE4DFB" w:rsidP="00DE4DFB">
      <w:pPr>
        <w:bidi/>
        <w:rPr>
          <w:rFonts w:cs="David" w:hint="cs"/>
          <w:rtl/>
        </w:rPr>
      </w:pPr>
      <w:r w:rsidRPr="00DE4DFB">
        <w:rPr>
          <w:rFonts w:cs="David" w:hint="cs"/>
          <w:rtl/>
        </w:rPr>
        <w:tab/>
        <w:t>על-פי הסטטיסטיקה אתה כבר הצלחת להעביר הצעות חוק יותר מאשר כל סיעת קדימה.</w:t>
      </w:r>
    </w:p>
    <w:p w14:paraId="6C82082F" w14:textId="77777777" w:rsidR="00DE4DFB" w:rsidRPr="00DE4DFB" w:rsidRDefault="00DE4DFB" w:rsidP="00DE4DFB">
      <w:pPr>
        <w:bidi/>
        <w:rPr>
          <w:rFonts w:cs="David" w:hint="cs"/>
          <w:rtl/>
        </w:rPr>
      </w:pPr>
    </w:p>
    <w:p w14:paraId="5380ED95" w14:textId="77777777" w:rsidR="00DE4DFB" w:rsidRPr="00DE4DFB" w:rsidRDefault="00DE4DFB" w:rsidP="00DE4DFB">
      <w:pPr>
        <w:bidi/>
        <w:rPr>
          <w:rFonts w:cs="David" w:hint="cs"/>
          <w:u w:val="single"/>
          <w:rtl/>
        </w:rPr>
      </w:pPr>
      <w:r w:rsidRPr="00DE4DFB">
        <w:rPr>
          <w:rFonts w:cs="David" w:hint="cs"/>
          <w:u w:val="single"/>
          <w:rtl/>
        </w:rPr>
        <w:t>גדעון סער:</w:t>
      </w:r>
    </w:p>
    <w:p w14:paraId="1427465F" w14:textId="77777777" w:rsidR="00DE4DFB" w:rsidRPr="00DE4DFB" w:rsidRDefault="00DE4DFB" w:rsidP="00DE4DFB">
      <w:pPr>
        <w:bidi/>
        <w:rPr>
          <w:rFonts w:cs="David" w:hint="cs"/>
          <w:u w:val="single"/>
          <w:rtl/>
        </w:rPr>
      </w:pPr>
    </w:p>
    <w:p w14:paraId="41C36ACD" w14:textId="77777777" w:rsidR="00DE4DFB" w:rsidRPr="00DE4DFB" w:rsidRDefault="00DE4DFB" w:rsidP="00DE4DFB">
      <w:pPr>
        <w:bidi/>
        <w:rPr>
          <w:rFonts w:cs="David" w:hint="cs"/>
          <w:rtl/>
        </w:rPr>
      </w:pPr>
      <w:r w:rsidRPr="00DE4DFB">
        <w:rPr>
          <w:rFonts w:cs="David" w:hint="cs"/>
          <w:rtl/>
        </w:rPr>
        <w:tab/>
        <w:t xml:space="preserve">  אני לא הייתי רוצה להכניס את הצעות החוק הענייניות שלי למגרש הפוליטי.</w:t>
      </w:r>
    </w:p>
    <w:p w14:paraId="00E50E79" w14:textId="77777777" w:rsidR="00DE4DFB" w:rsidRPr="00DE4DFB" w:rsidRDefault="00DE4DFB" w:rsidP="00DE4DFB">
      <w:pPr>
        <w:bidi/>
        <w:rPr>
          <w:rFonts w:cs="David" w:hint="cs"/>
          <w:rtl/>
        </w:rPr>
      </w:pPr>
    </w:p>
    <w:p w14:paraId="6E68DCD2" w14:textId="77777777" w:rsidR="00DE4DFB" w:rsidRPr="00DE4DFB" w:rsidRDefault="00DE4DFB" w:rsidP="00DE4DFB">
      <w:pPr>
        <w:bidi/>
        <w:rPr>
          <w:rFonts w:cs="David"/>
        </w:rPr>
      </w:pPr>
      <w:r w:rsidRPr="00DE4DFB">
        <w:rPr>
          <w:rFonts w:cs="David" w:hint="cs"/>
          <w:u w:val="single"/>
          <w:rtl/>
        </w:rPr>
        <w:t>היו"ר דוד טל:</w:t>
      </w:r>
    </w:p>
    <w:p w14:paraId="47EC4C37" w14:textId="77777777" w:rsidR="00DE4DFB" w:rsidRPr="00DE4DFB" w:rsidRDefault="00DE4DFB" w:rsidP="00DE4DFB">
      <w:pPr>
        <w:bidi/>
        <w:rPr>
          <w:rFonts w:cs="David" w:hint="cs"/>
          <w:rtl/>
        </w:rPr>
      </w:pPr>
    </w:p>
    <w:p w14:paraId="4F34BCF6" w14:textId="77777777" w:rsidR="00DE4DFB" w:rsidRPr="00DE4DFB" w:rsidRDefault="00DE4DFB" w:rsidP="00DE4DFB">
      <w:pPr>
        <w:bidi/>
        <w:rPr>
          <w:rFonts w:cs="David" w:hint="cs"/>
          <w:rtl/>
        </w:rPr>
      </w:pPr>
      <w:r w:rsidRPr="00DE4DFB">
        <w:rPr>
          <w:rFonts w:cs="David" w:hint="cs"/>
          <w:rtl/>
        </w:rPr>
        <w:tab/>
        <w:t>זה פשוט מסר שצריך לעבור לסיעת קדימה, איך הם מאפשרים לך להעביר עוד הצעה ועוד הצעה.</w:t>
      </w:r>
    </w:p>
    <w:p w14:paraId="3542012F" w14:textId="77777777" w:rsidR="00DE4DFB" w:rsidRPr="00DE4DFB" w:rsidRDefault="00DE4DFB" w:rsidP="00DE4DFB">
      <w:pPr>
        <w:bidi/>
        <w:rPr>
          <w:rFonts w:cs="David" w:hint="cs"/>
          <w:rtl/>
        </w:rPr>
      </w:pPr>
    </w:p>
    <w:p w14:paraId="40343D6B" w14:textId="77777777" w:rsidR="00DE4DFB" w:rsidRPr="00DE4DFB" w:rsidRDefault="00DE4DFB" w:rsidP="00DE4DFB">
      <w:pPr>
        <w:bidi/>
        <w:rPr>
          <w:rFonts w:cs="David" w:hint="cs"/>
          <w:u w:val="single"/>
          <w:rtl/>
        </w:rPr>
      </w:pPr>
      <w:r w:rsidRPr="00DE4DFB">
        <w:rPr>
          <w:rFonts w:cs="David" w:hint="cs"/>
          <w:u w:val="single"/>
          <w:rtl/>
        </w:rPr>
        <w:t>גדעון סער:</w:t>
      </w:r>
    </w:p>
    <w:p w14:paraId="2F250771" w14:textId="77777777" w:rsidR="00DE4DFB" w:rsidRPr="00DE4DFB" w:rsidRDefault="00DE4DFB" w:rsidP="00DE4DFB">
      <w:pPr>
        <w:bidi/>
        <w:rPr>
          <w:rFonts w:cs="David" w:hint="cs"/>
          <w:u w:val="single"/>
          <w:rtl/>
        </w:rPr>
      </w:pPr>
    </w:p>
    <w:p w14:paraId="3A9B3E29" w14:textId="77777777" w:rsidR="00DE4DFB" w:rsidRPr="00DE4DFB" w:rsidRDefault="00DE4DFB" w:rsidP="00DE4DFB">
      <w:pPr>
        <w:bidi/>
        <w:rPr>
          <w:rFonts w:cs="David" w:hint="cs"/>
          <w:rtl/>
        </w:rPr>
      </w:pPr>
      <w:r w:rsidRPr="00DE4DFB">
        <w:rPr>
          <w:rFonts w:cs="David" w:hint="cs"/>
          <w:rtl/>
        </w:rPr>
        <w:tab/>
        <w:t xml:space="preserve">  לפעמים הם יכולים גם לקבל משהו ענייני.</w:t>
      </w:r>
    </w:p>
    <w:p w14:paraId="70AC8900" w14:textId="77777777" w:rsidR="00DE4DFB" w:rsidRPr="00DE4DFB" w:rsidRDefault="00DE4DFB" w:rsidP="00DE4DFB">
      <w:pPr>
        <w:bidi/>
        <w:rPr>
          <w:rFonts w:cs="David" w:hint="cs"/>
          <w:rtl/>
        </w:rPr>
      </w:pPr>
    </w:p>
    <w:p w14:paraId="2610CA99" w14:textId="77777777" w:rsidR="00DE4DFB" w:rsidRPr="00DE4DFB" w:rsidRDefault="00DE4DFB" w:rsidP="00DE4DFB">
      <w:pPr>
        <w:bidi/>
        <w:rPr>
          <w:rFonts w:cs="David"/>
        </w:rPr>
      </w:pPr>
      <w:r w:rsidRPr="00DE4DFB">
        <w:rPr>
          <w:rFonts w:cs="David" w:hint="cs"/>
          <w:u w:val="single"/>
          <w:rtl/>
        </w:rPr>
        <w:t>היו"ר דוד טל:</w:t>
      </w:r>
    </w:p>
    <w:p w14:paraId="6D392453" w14:textId="77777777" w:rsidR="00DE4DFB" w:rsidRPr="00DE4DFB" w:rsidRDefault="00DE4DFB" w:rsidP="00DE4DFB">
      <w:pPr>
        <w:bidi/>
        <w:rPr>
          <w:rFonts w:cs="David" w:hint="cs"/>
          <w:rtl/>
        </w:rPr>
      </w:pPr>
    </w:p>
    <w:p w14:paraId="44336EB3" w14:textId="77777777" w:rsidR="00DE4DFB" w:rsidRPr="00DE4DFB" w:rsidRDefault="00DE4DFB" w:rsidP="00DE4DFB">
      <w:pPr>
        <w:bidi/>
        <w:rPr>
          <w:rFonts w:cs="David" w:hint="cs"/>
          <w:rtl/>
        </w:rPr>
      </w:pPr>
      <w:r w:rsidRPr="00DE4DFB">
        <w:rPr>
          <w:rFonts w:cs="David" w:hint="cs"/>
          <w:rtl/>
        </w:rPr>
        <w:tab/>
        <w:t xml:space="preserve"> חבר הכנסת כבל, הייתה לך איזושהי הצעה לגבי עצם הדיון? אתה רוצה להעלות אותה?</w:t>
      </w:r>
    </w:p>
    <w:p w14:paraId="042AAE42" w14:textId="77777777" w:rsidR="00DE4DFB" w:rsidRPr="00DE4DFB" w:rsidRDefault="00DE4DFB" w:rsidP="00DE4DFB">
      <w:pPr>
        <w:bidi/>
        <w:rPr>
          <w:rFonts w:cs="David" w:hint="cs"/>
          <w:rtl/>
        </w:rPr>
      </w:pPr>
    </w:p>
    <w:p w14:paraId="746BDCA9" w14:textId="77777777" w:rsidR="00DE4DFB" w:rsidRPr="00DE4DFB" w:rsidRDefault="00DE4DFB" w:rsidP="00DE4DFB">
      <w:pPr>
        <w:bidi/>
        <w:rPr>
          <w:rFonts w:cs="David" w:hint="cs"/>
          <w:rtl/>
        </w:rPr>
      </w:pPr>
      <w:r w:rsidRPr="00DE4DFB">
        <w:rPr>
          <w:rFonts w:cs="David" w:hint="cs"/>
          <w:u w:val="single"/>
          <w:rtl/>
        </w:rPr>
        <w:t>רונית תירוש:</w:t>
      </w:r>
    </w:p>
    <w:p w14:paraId="68FD328F" w14:textId="77777777" w:rsidR="00DE4DFB" w:rsidRPr="00DE4DFB" w:rsidRDefault="00DE4DFB" w:rsidP="00DE4DFB">
      <w:pPr>
        <w:bidi/>
        <w:rPr>
          <w:rFonts w:cs="David" w:hint="cs"/>
          <w:rtl/>
        </w:rPr>
      </w:pPr>
    </w:p>
    <w:p w14:paraId="548978D5" w14:textId="77777777" w:rsidR="00DE4DFB" w:rsidRPr="00DE4DFB" w:rsidRDefault="00DE4DFB" w:rsidP="00DE4DFB">
      <w:pPr>
        <w:bidi/>
        <w:rPr>
          <w:rFonts w:cs="David" w:hint="cs"/>
          <w:rtl/>
        </w:rPr>
      </w:pPr>
      <w:r w:rsidRPr="00DE4DFB">
        <w:rPr>
          <w:rFonts w:cs="David" w:hint="cs"/>
          <w:rtl/>
        </w:rPr>
        <w:tab/>
        <w:t xml:space="preserve"> אני יכולה לדבר?</w:t>
      </w:r>
    </w:p>
    <w:p w14:paraId="38ED57E6" w14:textId="77777777" w:rsidR="00DE4DFB" w:rsidRPr="00DE4DFB" w:rsidRDefault="00DE4DFB" w:rsidP="00DE4DFB">
      <w:pPr>
        <w:bidi/>
        <w:rPr>
          <w:rFonts w:cs="David" w:hint="cs"/>
          <w:rtl/>
        </w:rPr>
      </w:pPr>
    </w:p>
    <w:p w14:paraId="0451E834" w14:textId="77777777" w:rsidR="00DE4DFB" w:rsidRPr="00DE4DFB" w:rsidRDefault="00DE4DFB" w:rsidP="00DE4DFB">
      <w:pPr>
        <w:bidi/>
        <w:rPr>
          <w:rFonts w:cs="David"/>
        </w:rPr>
      </w:pPr>
      <w:r w:rsidRPr="00DE4DFB">
        <w:rPr>
          <w:rFonts w:cs="David" w:hint="cs"/>
          <w:u w:val="single"/>
          <w:rtl/>
        </w:rPr>
        <w:t>היו"ר דוד טל:</w:t>
      </w:r>
    </w:p>
    <w:p w14:paraId="5545B79B" w14:textId="77777777" w:rsidR="00DE4DFB" w:rsidRPr="00DE4DFB" w:rsidRDefault="00DE4DFB" w:rsidP="00DE4DFB">
      <w:pPr>
        <w:bidi/>
        <w:rPr>
          <w:rFonts w:cs="David" w:hint="cs"/>
          <w:rtl/>
        </w:rPr>
      </w:pPr>
    </w:p>
    <w:p w14:paraId="6EA18F4C" w14:textId="77777777" w:rsidR="00DE4DFB" w:rsidRPr="00DE4DFB" w:rsidRDefault="00DE4DFB" w:rsidP="00DE4DFB">
      <w:pPr>
        <w:bidi/>
        <w:rPr>
          <w:rFonts w:cs="David" w:hint="cs"/>
          <w:rtl/>
        </w:rPr>
      </w:pPr>
      <w:r w:rsidRPr="00DE4DFB">
        <w:rPr>
          <w:rFonts w:cs="David" w:hint="cs"/>
          <w:rtl/>
        </w:rPr>
        <w:tab/>
        <w:t>בוודאי.</w:t>
      </w:r>
    </w:p>
    <w:p w14:paraId="47033638" w14:textId="77777777" w:rsidR="00DE4DFB" w:rsidRPr="00DE4DFB" w:rsidRDefault="00DE4DFB" w:rsidP="00DE4DFB">
      <w:pPr>
        <w:pStyle w:val="Heading5"/>
        <w:jc w:val="left"/>
        <w:rPr>
          <w:rFonts w:hint="cs"/>
          <w:sz w:val="24"/>
          <w:u w:val="single"/>
          <w:rtl/>
        </w:rPr>
      </w:pPr>
    </w:p>
    <w:p w14:paraId="6143D37D" w14:textId="77777777" w:rsidR="00DE4DFB" w:rsidRPr="00DE4DFB" w:rsidRDefault="00DE4DFB" w:rsidP="00DE4DFB">
      <w:pPr>
        <w:pStyle w:val="Heading5"/>
        <w:jc w:val="left"/>
        <w:rPr>
          <w:rFonts w:hint="cs"/>
          <w:sz w:val="24"/>
          <w:rtl/>
        </w:rPr>
      </w:pPr>
      <w:r w:rsidRPr="00DE4DFB">
        <w:rPr>
          <w:rFonts w:hint="cs"/>
          <w:sz w:val="24"/>
          <w:u w:val="single"/>
          <w:rtl/>
        </w:rPr>
        <w:t>איתן כבל:</w:t>
      </w:r>
    </w:p>
    <w:p w14:paraId="021557C1" w14:textId="77777777" w:rsidR="00DE4DFB" w:rsidRPr="00DE4DFB" w:rsidRDefault="00DE4DFB" w:rsidP="00DE4DFB">
      <w:pPr>
        <w:pStyle w:val="Heading5"/>
        <w:jc w:val="left"/>
        <w:rPr>
          <w:rFonts w:hint="cs"/>
          <w:sz w:val="24"/>
          <w:rtl/>
        </w:rPr>
      </w:pPr>
    </w:p>
    <w:p w14:paraId="07D42577" w14:textId="77777777" w:rsidR="00DE4DFB" w:rsidRPr="00DE4DFB" w:rsidRDefault="00DE4DFB" w:rsidP="00DE4DFB">
      <w:pPr>
        <w:bidi/>
        <w:rPr>
          <w:rFonts w:cs="David" w:hint="cs"/>
          <w:rtl/>
        </w:rPr>
      </w:pPr>
      <w:r w:rsidRPr="00DE4DFB">
        <w:rPr>
          <w:rFonts w:cs="David" w:hint="cs"/>
          <w:rtl/>
        </w:rPr>
        <w:tab/>
        <w:t>אני רוצה שנצביע.</w:t>
      </w:r>
    </w:p>
    <w:p w14:paraId="70ADE8FF" w14:textId="77777777" w:rsidR="00DE4DFB" w:rsidRPr="00DE4DFB" w:rsidRDefault="00DE4DFB" w:rsidP="00DE4DFB">
      <w:pPr>
        <w:bidi/>
        <w:rPr>
          <w:rFonts w:cs="David"/>
        </w:rPr>
      </w:pPr>
      <w:r w:rsidRPr="00DE4DFB">
        <w:rPr>
          <w:rFonts w:cs="David" w:hint="cs"/>
          <w:u w:val="single"/>
          <w:rtl/>
        </w:rPr>
        <w:t>היו"ר דוד טל:</w:t>
      </w:r>
    </w:p>
    <w:p w14:paraId="5AD07A42" w14:textId="77777777" w:rsidR="00DE4DFB" w:rsidRPr="00DE4DFB" w:rsidRDefault="00DE4DFB" w:rsidP="00DE4DFB">
      <w:pPr>
        <w:bidi/>
        <w:rPr>
          <w:rFonts w:cs="David" w:hint="cs"/>
          <w:u w:val="single"/>
          <w:rtl/>
        </w:rPr>
      </w:pPr>
    </w:p>
    <w:p w14:paraId="0AEF1BCF" w14:textId="77777777" w:rsidR="00DE4DFB" w:rsidRPr="00DE4DFB" w:rsidRDefault="00DE4DFB" w:rsidP="00DE4DFB">
      <w:pPr>
        <w:bidi/>
        <w:rPr>
          <w:rFonts w:cs="David" w:hint="cs"/>
          <w:rtl/>
        </w:rPr>
      </w:pPr>
      <w:r w:rsidRPr="00DE4DFB">
        <w:rPr>
          <w:rFonts w:cs="David" w:hint="cs"/>
          <w:rtl/>
        </w:rPr>
        <w:tab/>
        <w:t>אם כך, חברת הכנסת תירוש, בבקשה.</w:t>
      </w:r>
    </w:p>
    <w:p w14:paraId="120A81E9" w14:textId="77777777" w:rsidR="00DE4DFB" w:rsidRPr="00DE4DFB" w:rsidRDefault="00DE4DFB" w:rsidP="00DE4DFB">
      <w:pPr>
        <w:bidi/>
        <w:rPr>
          <w:rFonts w:cs="David" w:hint="cs"/>
          <w:rtl/>
        </w:rPr>
      </w:pPr>
    </w:p>
    <w:p w14:paraId="3826737A" w14:textId="77777777" w:rsidR="00DE4DFB" w:rsidRPr="00DE4DFB" w:rsidRDefault="00DE4DFB" w:rsidP="00DE4DFB">
      <w:pPr>
        <w:bidi/>
        <w:rPr>
          <w:rFonts w:cs="David" w:hint="cs"/>
          <w:rtl/>
        </w:rPr>
      </w:pPr>
      <w:r w:rsidRPr="00DE4DFB">
        <w:rPr>
          <w:rFonts w:cs="David" w:hint="cs"/>
          <w:u w:val="single"/>
          <w:rtl/>
        </w:rPr>
        <w:t>רונית תירוש:</w:t>
      </w:r>
    </w:p>
    <w:p w14:paraId="3628F320" w14:textId="77777777" w:rsidR="00DE4DFB" w:rsidRPr="00DE4DFB" w:rsidRDefault="00DE4DFB" w:rsidP="00DE4DFB">
      <w:pPr>
        <w:bidi/>
        <w:rPr>
          <w:rFonts w:cs="David" w:hint="cs"/>
          <w:rtl/>
        </w:rPr>
      </w:pPr>
    </w:p>
    <w:p w14:paraId="5C03EA5D" w14:textId="77777777" w:rsidR="00DE4DFB" w:rsidRPr="00DE4DFB" w:rsidRDefault="00DE4DFB" w:rsidP="00DE4DFB">
      <w:pPr>
        <w:bidi/>
        <w:rPr>
          <w:rFonts w:cs="David" w:hint="cs"/>
          <w:rtl/>
        </w:rPr>
      </w:pPr>
      <w:r w:rsidRPr="00DE4DFB">
        <w:rPr>
          <w:rFonts w:cs="David" w:hint="cs"/>
          <w:rtl/>
        </w:rPr>
        <w:tab/>
        <w:t xml:space="preserve"> שמעתי את היועצת המשפטית, כמובן, ושמעתי גם את חבר הכנסת שרוני מבקש לבודד את הסעיף הראשון לבקשה. חבר הכנסת שרוני, אני מתקשה שלא להתלות את הסעיפים האחרים בבקשה המקורית של פיצול בסיעה משום שזה לא דבר שמנותק מהקשר. זה לא שעכשיו באת וביקשת להתפצל </w:t>
      </w:r>
      <w:r w:rsidRPr="00DE4DFB">
        <w:rPr>
          <w:rFonts w:cs="David"/>
          <w:rtl/>
        </w:rPr>
        <w:t>–</w:t>
      </w:r>
      <w:r w:rsidRPr="00DE4DFB">
        <w:rPr>
          <w:rFonts w:cs="David" w:hint="cs"/>
          <w:rtl/>
        </w:rPr>
        <w:t xml:space="preserve"> מה שלגיטימי מאוד, ובבקשה שכזאת היית זוכה לתמיכת כל חברי הוועדה, אפילו לא רק של רובם. אבל מאחר שהנושא כולו התקשר ונקשר לבקשה לחבור למפלגה שלא נבחרה, והיא גם לא בכנסת, ומאחר שיש בעיה עם השם, אמרת בעצמך, חבר הכנסת שרוני, ששמעתם את ההערות של היועצת המשפטית ושתבדקו את זה ותחשבו איך להגיש את ההסכם בצורה אחרת.</w:t>
      </w:r>
    </w:p>
    <w:p w14:paraId="1D42E687" w14:textId="77777777" w:rsidR="00DE4DFB" w:rsidRPr="00DE4DFB" w:rsidRDefault="00DE4DFB" w:rsidP="00DE4DFB">
      <w:pPr>
        <w:bidi/>
        <w:rPr>
          <w:rFonts w:cs="David" w:hint="cs"/>
          <w:rtl/>
        </w:rPr>
      </w:pPr>
    </w:p>
    <w:p w14:paraId="2A927C5F" w14:textId="77777777" w:rsidR="00DE4DFB" w:rsidRPr="00DE4DFB" w:rsidRDefault="00DE4DFB" w:rsidP="00DE4DFB">
      <w:pPr>
        <w:bidi/>
        <w:rPr>
          <w:rFonts w:cs="David" w:hint="cs"/>
          <w:rtl/>
        </w:rPr>
      </w:pPr>
      <w:r w:rsidRPr="00DE4DFB">
        <w:rPr>
          <w:rFonts w:cs="David" w:hint="cs"/>
          <w:u w:val="single"/>
          <w:rtl/>
        </w:rPr>
        <w:t>משה שרוני:</w:t>
      </w:r>
    </w:p>
    <w:p w14:paraId="50BA0C3F" w14:textId="77777777" w:rsidR="00DE4DFB" w:rsidRPr="00DE4DFB" w:rsidRDefault="00DE4DFB" w:rsidP="00DE4DFB">
      <w:pPr>
        <w:bidi/>
        <w:rPr>
          <w:rFonts w:cs="David" w:hint="cs"/>
          <w:rtl/>
        </w:rPr>
      </w:pPr>
    </w:p>
    <w:p w14:paraId="0C74AE86" w14:textId="77777777" w:rsidR="00DE4DFB" w:rsidRPr="00DE4DFB" w:rsidRDefault="00DE4DFB" w:rsidP="00DE4DFB">
      <w:pPr>
        <w:bidi/>
        <w:rPr>
          <w:rFonts w:cs="David" w:hint="cs"/>
          <w:rtl/>
        </w:rPr>
      </w:pPr>
      <w:r w:rsidRPr="00DE4DFB">
        <w:rPr>
          <w:rFonts w:cs="David" w:hint="cs"/>
          <w:rtl/>
        </w:rPr>
        <w:tab/>
        <w:t xml:space="preserve"> נתקן את הדברים.</w:t>
      </w:r>
    </w:p>
    <w:p w14:paraId="7357F1CA" w14:textId="77777777" w:rsidR="00DE4DFB" w:rsidRPr="00DE4DFB" w:rsidRDefault="00DE4DFB" w:rsidP="00DE4DFB">
      <w:pPr>
        <w:bidi/>
        <w:rPr>
          <w:rFonts w:cs="David" w:hint="cs"/>
          <w:rtl/>
        </w:rPr>
      </w:pPr>
    </w:p>
    <w:p w14:paraId="0FE3CB8C" w14:textId="77777777" w:rsidR="00DE4DFB" w:rsidRPr="00DE4DFB" w:rsidRDefault="00DE4DFB" w:rsidP="00DE4DFB">
      <w:pPr>
        <w:bidi/>
        <w:rPr>
          <w:rFonts w:cs="David" w:hint="cs"/>
          <w:rtl/>
        </w:rPr>
      </w:pPr>
      <w:r w:rsidRPr="00DE4DFB">
        <w:rPr>
          <w:rFonts w:cs="David" w:hint="cs"/>
          <w:u w:val="single"/>
          <w:rtl/>
        </w:rPr>
        <w:t>רונית תירוש:</w:t>
      </w:r>
    </w:p>
    <w:p w14:paraId="31046266" w14:textId="77777777" w:rsidR="00DE4DFB" w:rsidRPr="00DE4DFB" w:rsidRDefault="00DE4DFB" w:rsidP="00DE4DFB">
      <w:pPr>
        <w:bidi/>
        <w:rPr>
          <w:rFonts w:cs="David" w:hint="cs"/>
          <w:rtl/>
        </w:rPr>
      </w:pPr>
    </w:p>
    <w:p w14:paraId="103FA0CD" w14:textId="77777777" w:rsidR="00DE4DFB" w:rsidRPr="00DE4DFB" w:rsidRDefault="00DE4DFB" w:rsidP="00DE4DFB">
      <w:pPr>
        <w:bidi/>
        <w:rPr>
          <w:rFonts w:cs="David" w:hint="cs"/>
          <w:rtl/>
        </w:rPr>
      </w:pPr>
      <w:r w:rsidRPr="00DE4DFB">
        <w:rPr>
          <w:rFonts w:cs="David" w:hint="cs"/>
          <w:rtl/>
        </w:rPr>
        <w:tab/>
        <w:t xml:space="preserve"> מאה אחוז, זה נכון.</w:t>
      </w:r>
    </w:p>
    <w:p w14:paraId="74087F5C" w14:textId="77777777" w:rsidR="00DE4DFB" w:rsidRPr="00DE4DFB" w:rsidRDefault="00DE4DFB" w:rsidP="00DE4DFB">
      <w:pPr>
        <w:bidi/>
        <w:rPr>
          <w:rFonts w:cs="David" w:hint="cs"/>
          <w:rtl/>
        </w:rPr>
      </w:pPr>
    </w:p>
    <w:p w14:paraId="050AD0AE" w14:textId="77777777" w:rsidR="00DE4DFB" w:rsidRPr="00DE4DFB" w:rsidRDefault="00DE4DFB" w:rsidP="00DE4DFB">
      <w:pPr>
        <w:bidi/>
        <w:ind w:firstLine="567"/>
        <w:rPr>
          <w:rFonts w:cs="David" w:hint="cs"/>
          <w:rtl/>
        </w:rPr>
      </w:pPr>
      <w:r w:rsidRPr="00DE4DFB">
        <w:rPr>
          <w:rFonts w:cs="David" w:hint="cs"/>
          <w:rtl/>
        </w:rPr>
        <w:t>מאחר שברמה האישית אני לא רואה איך אני מתנתקת מהבקשה הבלעדית הזאת לפצל את הסיעה ולנתק אותה מההקשר של הסכם שייעשה עם מפלגה אחרת, שיכול להיות כשר ובסדר, ואני לא רוצה להתבטא בהתלהמות כפי שהתבטאו קודם לגבי החיבור הזה, אני מציעה למשוך את כל הנושא, לא להביא את זה להצבעה וליפול בהצבעה, אלא לעשות את התיקונים הנדרשים, ואז להביא את זה כחבילה הגונה על השולחן כיאה לך. אתה הרי לא אדם פוחד, אתה אדם שאומר מה שיש לו, אתה עומד מאחורי הדברים שלך. בעניין הזה מאוד אהבתי לשמוע אותך, ואני מאוד מעריכה אותך. קח את הכול, תעשה את התיקונים, תביא את זה אלינו, ואז לא ננסה לעשות עצמנו טכנוקרטים שמצביעים על משהו שלכאורה אין בעיה איתו. ההקשר כולו חשוב, לכן תביא אותו כהקשר נקי ולגיטימי, כך שזה יהיה גם נקי וטהור בפני הציבור.</w:t>
      </w:r>
    </w:p>
    <w:p w14:paraId="0AF45830" w14:textId="77777777" w:rsidR="00DE4DFB" w:rsidRPr="00DE4DFB" w:rsidRDefault="00DE4DFB" w:rsidP="00DE4DFB">
      <w:pPr>
        <w:bidi/>
        <w:rPr>
          <w:rFonts w:cs="David" w:hint="cs"/>
          <w:rtl/>
        </w:rPr>
      </w:pPr>
    </w:p>
    <w:p w14:paraId="5AE7ED06"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0E7CD2E1" w14:textId="77777777" w:rsidR="00DE4DFB" w:rsidRPr="00DE4DFB" w:rsidRDefault="00DE4DFB" w:rsidP="00DE4DFB">
      <w:pPr>
        <w:pStyle w:val="Heading5"/>
        <w:jc w:val="left"/>
        <w:rPr>
          <w:rFonts w:hint="cs"/>
          <w:sz w:val="24"/>
          <w:rtl/>
        </w:rPr>
      </w:pPr>
    </w:p>
    <w:p w14:paraId="65B2B117" w14:textId="77777777" w:rsidR="00DE4DFB" w:rsidRPr="00DE4DFB" w:rsidRDefault="00DE4DFB" w:rsidP="00DE4DFB">
      <w:pPr>
        <w:bidi/>
        <w:rPr>
          <w:rFonts w:cs="David" w:hint="cs"/>
          <w:rtl/>
        </w:rPr>
      </w:pPr>
      <w:r w:rsidRPr="00DE4DFB">
        <w:rPr>
          <w:rFonts w:cs="David" w:hint="cs"/>
          <w:rtl/>
        </w:rPr>
        <w:tab/>
        <w:t xml:space="preserve"> שאלה ליועצת המשפטית- -</w:t>
      </w:r>
    </w:p>
    <w:p w14:paraId="1340B7C5" w14:textId="77777777" w:rsidR="00DE4DFB" w:rsidRPr="00DE4DFB" w:rsidRDefault="00DE4DFB" w:rsidP="00DE4DFB">
      <w:pPr>
        <w:bidi/>
        <w:rPr>
          <w:rFonts w:cs="David" w:hint="cs"/>
          <w:rtl/>
        </w:rPr>
      </w:pPr>
    </w:p>
    <w:p w14:paraId="34D6B012"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B2D8286" w14:textId="77777777" w:rsidR="00DE4DFB" w:rsidRPr="00DE4DFB" w:rsidRDefault="00DE4DFB" w:rsidP="00DE4DFB">
      <w:pPr>
        <w:bidi/>
        <w:rPr>
          <w:rFonts w:cs="David" w:hint="cs"/>
          <w:rtl/>
        </w:rPr>
      </w:pPr>
    </w:p>
    <w:p w14:paraId="0BF51C4F" w14:textId="77777777" w:rsidR="00DE4DFB" w:rsidRPr="00DE4DFB" w:rsidRDefault="00DE4DFB" w:rsidP="00DE4DFB">
      <w:pPr>
        <w:bidi/>
        <w:rPr>
          <w:rFonts w:cs="David" w:hint="cs"/>
          <w:rtl/>
        </w:rPr>
      </w:pPr>
      <w:r w:rsidRPr="00DE4DFB">
        <w:rPr>
          <w:rFonts w:cs="David" w:hint="cs"/>
          <w:rtl/>
        </w:rPr>
        <w:tab/>
        <w:t xml:space="preserve"> אני עובר להצבעה.</w:t>
      </w:r>
    </w:p>
    <w:p w14:paraId="554BBD11" w14:textId="77777777" w:rsidR="00DE4DFB" w:rsidRPr="00DE4DFB" w:rsidRDefault="00DE4DFB" w:rsidP="00DE4DFB">
      <w:pPr>
        <w:bidi/>
        <w:rPr>
          <w:rFonts w:cs="David" w:hint="cs"/>
          <w:rtl/>
        </w:rPr>
      </w:pPr>
    </w:p>
    <w:p w14:paraId="55A1221F"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21A6DD26" w14:textId="77777777" w:rsidR="00DE4DFB" w:rsidRPr="00DE4DFB" w:rsidRDefault="00DE4DFB" w:rsidP="00DE4DFB">
      <w:pPr>
        <w:pStyle w:val="Heading5"/>
        <w:jc w:val="left"/>
        <w:rPr>
          <w:rFonts w:hint="cs"/>
          <w:sz w:val="24"/>
          <w:rtl/>
        </w:rPr>
      </w:pPr>
    </w:p>
    <w:p w14:paraId="197EC523" w14:textId="77777777" w:rsidR="00DE4DFB" w:rsidRPr="00DE4DFB" w:rsidRDefault="00DE4DFB" w:rsidP="00DE4DFB">
      <w:pPr>
        <w:bidi/>
        <w:rPr>
          <w:rFonts w:cs="David" w:hint="cs"/>
          <w:rtl/>
        </w:rPr>
      </w:pPr>
      <w:r w:rsidRPr="00DE4DFB">
        <w:rPr>
          <w:rFonts w:cs="David" w:hint="cs"/>
          <w:rtl/>
        </w:rPr>
        <w:tab/>
        <w:t xml:space="preserve"> שאלה חשובה- -</w:t>
      </w:r>
    </w:p>
    <w:p w14:paraId="2F5D8A63" w14:textId="77777777" w:rsidR="00DE4DFB" w:rsidRPr="00DE4DFB" w:rsidRDefault="00DE4DFB" w:rsidP="00DE4DFB">
      <w:pPr>
        <w:bidi/>
        <w:rPr>
          <w:rFonts w:cs="David" w:hint="cs"/>
          <w:rtl/>
        </w:rPr>
      </w:pPr>
    </w:p>
    <w:p w14:paraId="3292B40F" w14:textId="77777777" w:rsidR="00DE4DFB" w:rsidRPr="00DE4DFB" w:rsidRDefault="00DE4DFB" w:rsidP="00DE4DFB">
      <w:pPr>
        <w:bidi/>
        <w:rPr>
          <w:rFonts w:cs="David" w:hint="cs"/>
          <w:rtl/>
        </w:rPr>
      </w:pPr>
      <w:r w:rsidRPr="00DE4DFB">
        <w:rPr>
          <w:rFonts w:cs="David" w:hint="cs"/>
          <w:u w:val="single"/>
          <w:rtl/>
        </w:rPr>
        <w:t>משה שרוני:</w:t>
      </w:r>
    </w:p>
    <w:p w14:paraId="411270DA" w14:textId="77777777" w:rsidR="00DE4DFB" w:rsidRPr="00DE4DFB" w:rsidRDefault="00DE4DFB" w:rsidP="00DE4DFB">
      <w:pPr>
        <w:bidi/>
        <w:rPr>
          <w:rFonts w:cs="David" w:hint="cs"/>
          <w:rtl/>
        </w:rPr>
      </w:pPr>
    </w:p>
    <w:p w14:paraId="7B802705" w14:textId="77777777" w:rsidR="00DE4DFB" w:rsidRPr="00DE4DFB" w:rsidRDefault="00DE4DFB" w:rsidP="00DE4DFB">
      <w:pPr>
        <w:bidi/>
        <w:rPr>
          <w:rFonts w:cs="David" w:hint="cs"/>
          <w:rtl/>
        </w:rPr>
      </w:pPr>
      <w:r w:rsidRPr="00DE4DFB">
        <w:rPr>
          <w:rFonts w:cs="David" w:hint="cs"/>
          <w:rtl/>
        </w:rPr>
        <w:tab/>
        <w:t xml:space="preserve"> אני מקבל את הצעתה של חברת הכנסת תירוש.</w:t>
      </w:r>
    </w:p>
    <w:p w14:paraId="7E65E41F" w14:textId="77777777" w:rsidR="00DE4DFB" w:rsidRPr="00DE4DFB" w:rsidRDefault="00DE4DFB" w:rsidP="00DE4DFB">
      <w:pPr>
        <w:bidi/>
        <w:rPr>
          <w:rFonts w:cs="David" w:hint="cs"/>
          <w:rtl/>
        </w:rPr>
      </w:pPr>
    </w:p>
    <w:p w14:paraId="25ED7C77"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22CC96CE" w14:textId="77777777" w:rsidR="00DE4DFB" w:rsidRPr="00DE4DFB" w:rsidRDefault="00DE4DFB" w:rsidP="00DE4DFB">
      <w:pPr>
        <w:bidi/>
        <w:rPr>
          <w:rFonts w:cs="David" w:hint="cs"/>
          <w:rtl/>
        </w:rPr>
      </w:pPr>
    </w:p>
    <w:p w14:paraId="1DC231CF" w14:textId="77777777" w:rsidR="00DE4DFB" w:rsidRPr="00DE4DFB" w:rsidRDefault="00DE4DFB" w:rsidP="00DE4DFB">
      <w:pPr>
        <w:bidi/>
        <w:rPr>
          <w:rFonts w:cs="David" w:hint="cs"/>
          <w:rtl/>
        </w:rPr>
      </w:pPr>
      <w:r w:rsidRPr="00DE4DFB">
        <w:rPr>
          <w:rFonts w:cs="David" w:hint="cs"/>
          <w:rtl/>
        </w:rPr>
        <w:tab/>
        <w:t xml:space="preserve"> יש פה חידוש. יש כאן הצעה של חברת הכנסת תירוש שחבר הכנסת שרוני ימשוך את ההצעה- -</w:t>
      </w:r>
    </w:p>
    <w:p w14:paraId="3DFD84ED" w14:textId="77777777" w:rsidR="00DE4DFB" w:rsidRPr="00DE4DFB" w:rsidRDefault="00DE4DFB" w:rsidP="00DE4DFB">
      <w:pPr>
        <w:bidi/>
        <w:rPr>
          <w:rFonts w:cs="David" w:hint="cs"/>
          <w:rtl/>
        </w:rPr>
      </w:pPr>
    </w:p>
    <w:p w14:paraId="41E150D0" w14:textId="77777777" w:rsidR="00DE4DFB" w:rsidRPr="00DE4DFB" w:rsidRDefault="00DE4DFB" w:rsidP="00DE4DFB">
      <w:pPr>
        <w:bidi/>
        <w:rPr>
          <w:rFonts w:cs="David" w:hint="cs"/>
          <w:rtl/>
        </w:rPr>
      </w:pPr>
      <w:r w:rsidRPr="00DE4DFB">
        <w:rPr>
          <w:rFonts w:cs="David" w:hint="cs"/>
          <w:u w:val="single"/>
          <w:rtl/>
        </w:rPr>
        <w:t>משה שרוני:</w:t>
      </w:r>
    </w:p>
    <w:p w14:paraId="7BE617CC" w14:textId="77777777" w:rsidR="00DE4DFB" w:rsidRPr="00DE4DFB" w:rsidRDefault="00DE4DFB" w:rsidP="00DE4DFB">
      <w:pPr>
        <w:bidi/>
        <w:rPr>
          <w:rFonts w:cs="David" w:hint="cs"/>
          <w:rtl/>
        </w:rPr>
      </w:pPr>
    </w:p>
    <w:p w14:paraId="452BDDF4" w14:textId="77777777" w:rsidR="00DE4DFB" w:rsidRPr="00DE4DFB" w:rsidRDefault="00DE4DFB" w:rsidP="00DE4DFB">
      <w:pPr>
        <w:bidi/>
        <w:rPr>
          <w:rFonts w:cs="David" w:hint="cs"/>
          <w:rtl/>
        </w:rPr>
      </w:pPr>
      <w:r w:rsidRPr="00DE4DFB">
        <w:rPr>
          <w:rFonts w:cs="David" w:hint="cs"/>
          <w:rtl/>
        </w:rPr>
        <w:tab/>
        <w:t xml:space="preserve"> ואני אביא אותה עם תיקונים.</w:t>
      </w:r>
    </w:p>
    <w:p w14:paraId="3EEEA265" w14:textId="77777777" w:rsidR="00DE4DFB" w:rsidRPr="00DE4DFB" w:rsidRDefault="00DE4DFB" w:rsidP="00DE4DFB">
      <w:pPr>
        <w:bidi/>
        <w:rPr>
          <w:rFonts w:cs="David" w:hint="cs"/>
          <w:rtl/>
        </w:rPr>
      </w:pPr>
    </w:p>
    <w:p w14:paraId="63D8E4D7" w14:textId="77777777" w:rsidR="00DE4DFB" w:rsidRPr="00DE4DFB" w:rsidRDefault="00DE4DFB" w:rsidP="00DE4DFB">
      <w:pPr>
        <w:bidi/>
        <w:rPr>
          <w:rFonts w:cs="David"/>
        </w:rPr>
      </w:pPr>
      <w:r w:rsidRPr="00DE4DFB">
        <w:rPr>
          <w:rFonts w:cs="David" w:hint="cs"/>
          <w:u w:val="single"/>
          <w:rtl/>
        </w:rPr>
        <w:t>היו"ר דוד טל:</w:t>
      </w:r>
    </w:p>
    <w:p w14:paraId="12CFF861" w14:textId="77777777" w:rsidR="00DE4DFB" w:rsidRPr="00DE4DFB" w:rsidRDefault="00DE4DFB" w:rsidP="00DE4DFB">
      <w:pPr>
        <w:bidi/>
        <w:rPr>
          <w:rFonts w:cs="David" w:hint="cs"/>
          <w:rtl/>
        </w:rPr>
      </w:pPr>
    </w:p>
    <w:p w14:paraId="4F7866C5" w14:textId="77777777" w:rsidR="00DE4DFB" w:rsidRPr="00DE4DFB" w:rsidRDefault="00DE4DFB" w:rsidP="00DE4DFB">
      <w:pPr>
        <w:bidi/>
        <w:rPr>
          <w:rFonts w:cs="David" w:hint="cs"/>
          <w:rtl/>
        </w:rPr>
      </w:pPr>
      <w:r w:rsidRPr="00DE4DFB">
        <w:rPr>
          <w:rFonts w:cs="David" w:hint="cs"/>
          <w:rtl/>
        </w:rPr>
        <w:tab/>
        <w:t>שרוני מקבל את ההצעה, ומושך את ההצבעה. יש בעיה בכך?</w:t>
      </w:r>
    </w:p>
    <w:p w14:paraId="590B82FC" w14:textId="77777777" w:rsidR="00DE4DFB" w:rsidRPr="00DE4DFB" w:rsidRDefault="00DE4DFB" w:rsidP="00DE4DFB">
      <w:pPr>
        <w:bidi/>
        <w:rPr>
          <w:rFonts w:cs="David" w:hint="cs"/>
          <w:rtl/>
        </w:rPr>
      </w:pPr>
    </w:p>
    <w:p w14:paraId="29ACDB35" w14:textId="77777777" w:rsidR="00DE4DFB" w:rsidRPr="00DE4DFB" w:rsidRDefault="00DE4DFB" w:rsidP="00DE4DFB">
      <w:pPr>
        <w:bidi/>
        <w:rPr>
          <w:rFonts w:cs="David" w:hint="cs"/>
          <w:rtl/>
        </w:rPr>
      </w:pPr>
      <w:r w:rsidRPr="00DE4DFB">
        <w:rPr>
          <w:rFonts w:cs="David" w:hint="cs"/>
          <w:u w:val="single"/>
          <w:rtl/>
        </w:rPr>
        <w:t xml:space="preserve">נורית </w:t>
      </w:r>
      <w:proofErr w:type="spellStart"/>
      <w:r w:rsidRPr="00DE4DFB">
        <w:rPr>
          <w:rFonts w:cs="David" w:hint="cs"/>
          <w:u w:val="single"/>
          <w:rtl/>
        </w:rPr>
        <w:t>אלשטיין</w:t>
      </w:r>
      <w:proofErr w:type="spellEnd"/>
      <w:r w:rsidRPr="00DE4DFB">
        <w:rPr>
          <w:rFonts w:cs="David" w:hint="cs"/>
          <w:u w:val="single"/>
          <w:rtl/>
        </w:rPr>
        <w:t>:</w:t>
      </w:r>
    </w:p>
    <w:p w14:paraId="67625C0A" w14:textId="77777777" w:rsidR="00DE4DFB" w:rsidRPr="00DE4DFB" w:rsidRDefault="00DE4DFB" w:rsidP="00DE4DFB">
      <w:pPr>
        <w:bidi/>
        <w:rPr>
          <w:rFonts w:cs="David" w:hint="cs"/>
          <w:rtl/>
        </w:rPr>
      </w:pPr>
    </w:p>
    <w:p w14:paraId="4371D907" w14:textId="77777777" w:rsidR="00DE4DFB" w:rsidRPr="00DE4DFB" w:rsidRDefault="00DE4DFB" w:rsidP="00DE4DFB">
      <w:pPr>
        <w:bidi/>
        <w:rPr>
          <w:rFonts w:cs="David" w:hint="cs"/>
          <w:rtl/>
        </w:rPr>
      </w:pPr>
      <w:r w:rsidRPr="00DE4DFB">
        <w:rPr>
          <w:rFonts w:cs="David" w:hint="cs"/>
          <w:rtl/>
        </w:rPr>
        <w:tab/>
        <w:t xml:space="preserve">אי אפשר לעשות הסכם חדש עם </w:t>
      </w:r>
      <w:proofErr w:type="spellStart"/>
      <w:r w:rsidRPr="00DE4DFB">
        <w:rPr>
          <w:rFonts w:cs="David" w:hint="cs"/>
          <w:rtl/>
        </w:rPr>
        <w:t>גאידמק</w:t>
      </w:r>
      <w:proofErr w:type="spellEnd"/>
      <w:r w:rsidRPr="00DE4DFB">
        <w:rPr>
          <w:rFonts w:cs="David" w:hint="cs"/>
          <w:rtl/>
        </w:rPr>
        <w:t>.</w:t>
      </w:r>
    </w:p>
    <w:p w14:paraId="019FC2E1" w14:textId="77777777" w:rsidR="00DE4DFB" w:rsidRPr="00DE4DFB" w:rsidRDefault="00DE4DFB" w:rsidP="00DE4DFB">
      <w:pPr>
        <w:bidi/>
        <w:rPr>
          <w:rFonts w:cs="David" w:hint="cs"/>
          <w:rtl/>
        </w:rPr>
      </w:pPr>
    </w:p>
    <w:p w14:paraId="6903E357"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553563E3" w14:textId="77777777" w:rsidR="00DE4DFB" w:rsidRPr="00DE4DFB" w:rsidRDefault="00DE4DFB" w:rsidP="00DE4DFB">
      <w:pPr>
        <w:pStyle w:val="Heading5"/>
        <w:jc w:val="left"/>
        <w:rPr>
          <w:rFonts w:hint="cs"/>
          <w:sz w:val="24"/>
          <w:rtl/>
        </w:rPr>
      </w:pPr>
    </w:p>
    <w:p w14:paraId="7C45D440" w14:textId="77777777" w:rsidR="00DE4DFB" w:rsidRPr="00DE4DFB" w:rsidRDefault="00DE4DFB" w:rsidP="00DE4DFB">
      <w:pPr>
        <w:bidi/>
        <w:rPr>
          <w:rFonts w:cs="David" w:hint="cs"/>
          <w:rtl/>
        </w:rPr>
      </w:pPr>
      <w:r w:rsidRPr="00DE4DFB">
        <w:rPr>
          <w:rFonts w:cs="David" w:hint="cs"/>
          <w:rtl/>
        </w:rPr>
        <w:tab/>
        <w:t xml:space="preserve"> אי-אפשר לעשות הסכם חדש עם </w:t>
      </w:r>
      <w:proofErr w:type="spellStart"/>
      <w:r w:rsidRPr="00DE4DFB">
        <w:rPr>
          <w:rFonts w:cs="David" w:hint="cs"/>
          <w:rtl/>
        </w:rPr>
        <w:t>גאידמק</w:t>
      </w:r>
      <w:proofErr w:type="spellEnd"/>
      <w:r w:rsidRPr="00DE4DFB">
        <w:rPr>
          <w:rFonts w:cs="David" w:hint="cs"/>
          <w:rtl/>
        </w:rPr>
        <w:t>, זה מה שאומרים לכם פה. אתם לא יכולים לבוא עם הסכם כזה בכל מצב- -</w:t>
      </w:r>
    </w:p>
    <w:p w14:paraId="1DECA4D2" w14:textId="77777777" w:rsidR="00DE4DFB" w:rsidRPr="00DE4DFB" w:rsidRDefault="00DE4DFB" w:rsidP="00DE4DFB">
      <w:pPr>
        <w:bidi/>
        <w:rPr>
          <w:rFonts w:cs="David" w:hint="cs"/>
          <w:rtl/>
        </w:rPr>
      </w:pPr>
    </w:p>
    <w:p w14:paraId="1A7BD2A6" w14:textId="77777777" w:rsidR="00DE4DFB" w:rsidRPr="00DE4DFB" w:rsidRDefault="00DE4DFB" w:rsidP="00DE4DFB">
      <w:pPr>
        <w:bidi/>
        <w:rPr>
          <w:rFonts w:cs="David" w:hint="cs"/>
          <w:u w:val="single"/>
          <w:rtl/>
        </w:rPr>
      </w:pPr>
      <w:r w:rsidRPr="00DE4DFB">
        <w:rPr>
          <w:rFonts w:cs="David" w:hint="cs"/>
          <w:u w:val="single"/>
          <w:rtl/>
        </w:rPr>
        <w:t>קריאה:</w:t>
      </w:r>
    </w:p>
    <w:p w14:paraId="1B4CF34A" w14:textId="77777777" w:rsidR="00DE4DFB" w:rsidRPr="00DE4DFB" w:rsidRDefault="00DE4DFB" w:rsidP="00DE4DFB">
      <w:pPr>
        <w:bidi/>
        <w:rPr>
          <w:rFonts w:cs="David" w:hint="cs"/>
          <w:u w:val="single"/>
          <w:rtl/>
        </w:rPr>
      </w:pPr>
    </w:p>
    <w:p w14:paraId="721E0E35" w14:textId="77777777" w:rsidR="00DE4DFB" w:rsidRPr="00DE4DFB" w:rsidRDefault="00DE4DFB" w:rsidP="00DE4DFB">
      <w:pPr>
        <w:bidi/>
        <w:rPr>
          <w:rFonts w:cs="David" w:hint="cs"/>
          <w:rtl/>
        </w:rPr>
      </w:pPr>
      <w:r w:rsidRPr="00DE4DFB">
        <w:rPr>
          <w:rFonts w:cs="David" w:hint="cs"/>
          <w:rtl/>
        </w:rPr>
        <w:tab/>
        <w:t>מה אכפת לך?</w:t>
      </w:r>
    </w:p>
    <w:p w14:paraId="06140D87" w14:textId="77777777" w:rsidR="00DE4DFB" w:rsidRPr="00DE4DFB" w:rsidRDefault="00DE4DFB" w:rsidP="00DE4DFB">
      <w:pPr>
        <w:bidi/>
        <w:rPr>
          <w:rFonts w:cs="David" w:hint="cs"/>
          <w:rtl/>
        </w:rPr>
      </w:pPr>
    </w:p>
    <w:p w14:paraId="4A57BAB3" w14:textId="77777777" w:rsidR="00DE4DFB" w:rsidRPr="00DE4DFB" w:rsidRDefault="00DE4DFB" w:rsidP="00DE4DFB">
      <w:pPr>
        <w:bidi/>
        <w:rPr>
          <w:rFonts w:cs="David" w:hint="cs"/>
          <w:u w:val="single"/>
          <w:rtl/>
        </w:rPr>
      </w:pPr>
      <w:r w:rsidRPr="00DE4DFB">
        <w:rPr>
          <w:rFonts w:cs="David" w:hint="cs"/>
          <w:u w:val="single"/>
          <w:rtl/>
        </w:rPr>
        <w:t>קריאות:</w:t>
      </w:r>
    </w:p>
    <w:p w14:paraId="22A249E2" w14:textId="77777777" w:rsidR="00DE4DFB" w:rsidRPr="00DE4DFB" w:rsidRDefault="00DE4DFB" w:rsidP="00DE4DFB">
      <w:pPr>
        <w:bidi/>
        <w:rPr>
          <w:rFonts w:cs="David" w:hint="cs"/>
          <w:u w:val="single"/>
          <w:rtl/>
        </w:rPr>
      </w:pPr>
    </w:p>
    <w:p w14:paraId="46F9294F" w14:textId="77777777" w:rsidR="00DE4DFB" w:rsidRPr="00DE4DFB" w:rsidRDefault="00DE4DFB" w:rsidP="00DE4DFB">
      <w:pPr>
        <w:bidi/>
        <w:rPr>
          <w:rFonts w:cs="David" w:hint="cs"/>
          <w:rtl/>
        </w:rPr>
      </w:pPr>
      <w:r w:rsidRPr="00DE4DFB">
        <w:rPr>
          <w:rFonts w:cs="David" w:hint="cs"/>
          <w:rtl/>
        </w:rPr>
        <w:tab/>
        <w:t>- - -</w:t>
      </w:r>
    </w:p>
    <w:p w14:paraId="5FB29D1B" w14:textId="77777777" w:rsidR="00DE4DFB" w:rsidRDefault="00DE4DFB" w:rsidP="00DE4DFB">
      <w:pPr>
        <w:bidi/>
        <w:rPr>
          <w:rFonts w:cs="David" w:hint="cs"/>
          <w:rtl/>
        </w:rPr>
      </w:pPr>
    </w:p>
    <w:p w14:paraId="6241F3BE" w14:textId="77777777" w:rsidR="00DE4DFB" w:rsidRDefault="00DE4DFB" w:rsidP="00DE4DFB">
      <w:pPr>
        <w:bidi/>
        <w:rPr>
          <w:rFonts w:cs="David" w:hint="cs"/>
          <w:rtl/>
        </w:rPr>
      </w:pPr>
    </w:p>
    <w:p w14:paraId="17309F2F" w14:textId="77777777" w:rsidR="00DE4DFB" w:rsidRDefault="00DE4DFB" w:rsidP="00DE4DFB">
      <w:pPr>
        <w:bidi/>
        <w:rPr>
          <w:rFonts w:cs="David" w:hint="cs"/>
          <w:rtl/>
        </w:rPr>
      </w:pPr>
    </w:p>
    <w:p w14:paraId="3F579BC6" w14:textId="77777777" w:rsidR="00DE4DFB" w:rsidRDefault="00DE4DFB" w:rsidP="00DE4DFB">
      <w:pPr>
        <w:bidi/>
        <w:rPr>
          <w:rFonts w:cs="David" w:hint="cs"/>
          <w:rtl/>
        </w:rPr>
      </w:pPr>
    </w:p>
    <w:p w14:paraId="1EFFE2A2" w14:textId="77777777" w:rsidR="00DE4DFB" w:rsidRDefault="00DE4DFB" w:rsidP="00DE4DFB">
      <w:pPr>
        <w:bidi/>
        <w:rPr>
          <w:rFonts w:cs="David" w:hint="cs"/>
          <w:rtl/>
        </w:rPr>
      </w:pPr>
    </w:p>
    <w:p w14:paraId="59A62350" w14:textId="77777777" w:rsidR="00DE4DFB" w:rsidRDefault="00DE4DFB" w:rsidP="00DE4DFB">
      <w:pPr>
        <w:bidi/>
        <w:rPr>
          <w:rFonts w:cs="David" w:hint="cs"/>
          <w:rtl/>
        </w:rPr>
      </w:pPr>
    </w:p>
    <w:p w14:paraId="55A59252" w14:textId="77777777" w:rsidR="00DE4DFB" w:rsidRPr="00DE4DFB" w:rsidRDefault="00DE4DFB" w:rsidP="00DE4DFB">
      <w:pPr>
        <w:bidi/>
        <w:rPr>
          <w:rFonts w:cs="David" w:hint="cs"/>
          <w:rtl/>
        </w:rPr>
      </w:pPr>
    </w:p>
    <w:p w14:paraId="4BEB40F6"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1B27E9CC" w14:textId="77777777" w:rsidR="00DE4DFB" w:rsidRPr="00DE4DFB" w:rsidRDefault="00DE4DFB" w:rsidP="00DE4DFB">
      <w:pPr>
        <w:bidi/>
        <w:rPr>
          <w:rFonts w:cs="David" w:hint="cs"/>
          <w:rtl/>
        </w:rPr>
      </w:pPr>
    </w:p>
    <w:p w14:paraId="6540F513" w14:textId="77777777" w:rsidR="00DE4DFB" w:rsidRPr="00DE4DFB" w:rsidRDefault="00DE4DFB" w:rsidP="00DE4DFB">
      <w:pPr>
        <w:bidi/>
        <w:rPr>
          <w:rFonts w:cs="David" w:hint="cs"/>
          <w:rtl/>
        </w:rPr>
      </w:pPr>
      <w:r w:rsidRPr="00DE4DFB">
        <w:rPr>
          <w:rFonts w:cs="David" w:hint="cs"/>
          <w:rtl/>
        </w:rPr>
        <w:tab/>
        <w:t>יואל, אם הוא יבוא רק עם בקשת התפלגות בלי שום הסכם, זה יהיה בסדר?</w:t>
      </w:r>
    </w:p>
    <w:p w14:paraId="0806BC10" w14:textId="77777777" w:rsidR="00DE4DFB" w:rsidRPr="00DE4DFB" w:rsidRDefault="00DE4DFB" w:rsidP="00DE4DFB">
      <w:pPr>
        <w:bidi/>
        <w:rPr>
          <w:rFonts w:cs="David" w:hint="cs"/>
          <w:rtl/>
        </w:rPr>
      </w:pPr>
    </w:p>
    <w:p w14:paraId="05696358" w14:textId="77777777" w:rsidR="00DE4DFB" w:rsidRPr="00DE4DFB" w:rsidRDefault="00DE4DFB" w:rsidP="00DE4DFB">
      <w:pPr>
        <w:pStyle w:val="Heading5"/>
        <w:jc w:val="left"/>
        <w:rPr>
          <w:rFonts w:hint="cs"/>
          <w:sz w:val="24"/>
          <w:rtl/>
        </w:rPr>
      </w:pPr>
      <w:r w:rsidRPr="00DE4DFB">
        <w:rPr>
          <w:rFonts w:hint="cs"/>
          <w:sz w:val="24"/>
          <w:u w:val="single"/>
          <w:rtl/>
        </w:rPr>
        <w:t>יואל חסון:</w:t>
      </w:r>
    </w:p>
    <w:p w14:paraId="3714DCEB" w14:textId="77777777" w:rsidR="00DE4DFB" w:rsidRPr="00DE4DFB" w:rsidRDefault="00DE4DFB" w:rsidP="00DE4DFB">
      <w:pPr>
        <w:pStyle w:val="Heading5"/>
        <w:jc w:val="left"/>
        <w:rPr>
          <w:rFonts w:hint="cs"/>
          <w:sz w:val="24"/>
          <w:rtl/>
        </w:rPr>
      </w:pPr>
    </w:p>
    <w:p w14:paraId="366BF4D2" w14:textId="77777777" w:rsidR="00DE4DFB" w:rsidRPr="00DE4DFB" w:rsidRDefault="00DE4DFB" w:rsidP="00DE4DFB">
      <w:pPr>
        <w:bidi/>
        <w:rPr>
          <w:rFonts w:cs="David" w:hint="cs"/>
          <w:rtl/>
        </w:rPr>
      </w:pPr>
      <w:r w:rsidRPr="00DE4DFB">
        <w:rPr>
          <w:rFonts w:cs="David" w:hint="cs"/>
          <w:rtl/>
        </w:rPr>
        <w:tab/>
        <w:t xml:space="preserve"> כן.</w:t>
      </w:r>
    </w:p>
    <w:p w14:paraId="669BE0C6" w14:textId="77777777" w:rsidR="00DE4DFB" w:rsidRPr="00DE4DFB" w:rsidRDefault="00DE4DFB" w:rsidP="00DE4DFB">
      <w:pPr>
        <w:bidi/>
        <w:rPr>
          <w:rFonts w:cs="David" w:hint="cs"/>
          <w:rtl/>
        </w:rPr>
      </w:pPr>
    </w:p>
    <w:p w14:paraId="050AE686" w14:textId="77777777" w:rsidR="00DE4DFB" w:rsidRPr="00DE4DFB" w:rsidRDefault="00DE4DFB" w:rsidP="00DE4DFB">
      <w:pPr>
        <w:bidi/>
        <w:rPr>
          <w:rFonts w:cs="David"/>
        </w:rPr>
      </w:pPr>
      <w:r w:rsidRPr="00DE4DFB">
        <w:rPr>
          <w:rFonts w:cs="David" w:hint="cs"/>
          <w:u w:val="single"/>
          <w:rtl/>
        </w:rPr>
        <w:t>היו"ר דוד טל:</w:t>
      </w:r>
    </w:p>
    <w:p w14:paraId="0E3A46F3" w14:textId="77777777" w:rsidR="00DE4DFB" w:rsidRPr="00DE4DFB" w:rsidRDefault="00DE4DFB" w:rsidP="00DE4DFB">
      <w:pPr>
        <w:bidi/>
        <w:rPr>
          <w:rFonts w:cs="David" w:hint="cs"/>
          <w:rtl/>
        </w:rPr>
      </w:pPr>
    </w:p>
    <w:p w14:paraId="6CC08874" w14:textId="77777777" w:rsidR="00DE4DFB" w:rsidRPr="00DE4DFB" w:rsidRDefault="00DE4DFB" w:rsidP="00DE4DFB">
      <w:pPr>
        <w:bidi/>
        <w:rPr>
          <w:rFonts w:cs="David" w:hint="cs"/>
          <w:rtl/>
        </w:rPr>
      </w:pPr>
      <w:r w:rsidRPr="00DE4DFB">
        <w:rPr>
          <w:rFonts w:cs="David" w:hint="cs"/>
          <w:rtl/>
        </w:rPr>
        <w:tab/>
        <w:t>אז זה בסדר.</w:t>
      </w:r>
    </w:p>
    <w:p w14:paraId="313FC27A" w14:textId="77777777" w:rsidR="00DE4DFB" w:rsidRPr="00DE4DFB" w:rsidRDefault="00DE4DFB" w:rsidP="00DE4DFB">
      <w:pPr>
        <w:bidi/>
        <w:rPr>
          <w:rFonts w:cs="David" w:hint="cs"/>
          <w:rtl/>
        </w:rPr>
      </w:pPr>
    </w:p>
    <w:p w14:paraId="7614915E" w14:textId="77777777" w:rsidR="00DE4DFB" w:rsidRPr="00DE4DFB" w:rsidRDefault="00DE4DFB" w:rsidP="00DE4DFB">
      <w:pPr>
        <w:bidi/>
        <w:rPr>
          <w:rFonts w:cs="David" w:hint="cs"/>
          <w:rtl/>
        </w:rPr>
      </w:pPr>
      <w:r w:rsidRPr="00DE4DFB">
        <w:rPr>
          <w:rFonts w:cs="David" w:hint="cs"/>
          <w:rtl/>
        </w:rPr>
        <w:tab/>
        <w:t>רבותיי, אתם מסכימים?</w:t>
      </w:r>
    </w:p>
    <w:p w14:paraId="0E19B531" w14:textId="77777777" w:rsidR="00DE4DFB" w:rsidRPr="00DE4DFB" w:rsidRDefault="00DE4DFB" w:rsidP="00DE4DFB">
      <w:pPr>
        <w:bidi/>
        <w:rPr>
          <w:rFonts w:cs="David" w:hint="cs"/>
          <w:rtl/>
        </w:rPr>
      </w:pPr>
    </w:p>
    <w:p w14:paraId="0B48DDF7" w14:textId="77777777" w:rsidR="00DE4DFB" w:rsidRPr="00DE4DFB" w:rsidRDefault="00DE4DFB" w:rsidP="00DE4DFB">
      <w:pPr>
        <w:bidi/>
        <w:rPr>
          <w:rFonts w:cs="David" w:hint="cs"/>
          <w:u w:val="single"/>
          <w:rtl/>
        </w:rPr>
      </w:pPr>
      <w:r w:rsidRPr="00DE4DFB">
        <w:rPr>
          <w:rFonts w:cs="David" w:hint="cs"/>
          <w:u w:val="single"/>
          <w:rtl/>
        </w:rPr>
        <w:t>קריאות:</w:t>
      </w:r>
    </w:p>
    <w:p w14:paraId="0577F2F3" w14:textId="77777777" w:rsidR="00DE4DFB" w:rsidRPr="00DE4DFB" w:rsidRDefault="00DE4DFB" w:rsidP="00DE4DFB">
      <w:pPr>
        <w:bidi/>
        <w:rPr>
          <w:rFonts w:cs="David" w:hint="cs"/>
          <w:u w:val="single"/>
          <w:rtl/>
        </w:rPr>
      </w:pPr>
    </w:p>
    <w:p w14:paraId="65AFF9D0" w14:textId="77777777" w:rsidR="00DE4DFB" w:rsidRPr="00DE4DFB" w:rsidRDefault="00DE4DFB" w:rsidP="00DE4DFB">
      <w:pPr>
        <w:bidi/>
        <w:rPr>
          <w:rFonts w:cs="David" w:hint="cs"/>
          <w:rtl/>
        </w:rPr>
      </w:pPr>
      <w:r w:rsidRPr="00DE4DFB">
        <w:rPr>
          <w:rFonts w:cs="David" w:hint="cs"/>
          <w:rtl/>
        </w:rPr>
        <w:tab/>
        <w:t>- - -</w:t>
      </w:r>
    </w:p>
    <w:p w14:paraId="2B0FA0D7" w14:textId="77777777" w:rsidR="00DE4DFB" w:rsidRPr="00DE4DFB" w:rsidRDefault="00DE4DFB" w:rsidP="00DE4DFB">
      <w:pPr>
        <w:bidi/>
        <w:rPr>
          <w:rFonts w:cs="David" w:hint="cs"/>
          <w:rtl/>
        </w:rPr>
      </w:pPr>
    </w:p>
    <w:p w14:paraId="119A30C0" w14:textId="77777777" w:rsidR="00DE4DFB" w:rsidRPr="00DE4DFB" w:rsidRDefault="00DE4DFB" w:rsidP="00DE4DFB">
      <w:pPr>
        <w:pStyle w:val="Heading5"/>
        <w:jc w:val="left"/>
        <w:rPr>
          <w:rFonts w:hint="cs"/>
          <w:sz w:val="24"/>
          <w:rtl/>
        </w:rPr>
      </w:pPr>
      <w:r w:rsidRPr="00DE4DFB">
        <w:rPr>
          <w:rFonts w:hint="cs"/>
          <w:sz w:val="24"/>
          <w:u w:val="single"/>
          <w:rtl/>
        </w:rPr>
        <w:t>איתן כבל:</w:t>
      </w:r>
    </w:p>
    <w:p w14:paraId="634CE4A7" w14:textId="77777777" w:rsidR="00DE4DFB" w:rsidRPr="00DE4DFB" w:rsidRDefault="00DE4DFB" w:rsidP="00DE4DFB">
      <w:pPr>
        <w:pStyle w:val="Heading5"/>
        <w:jc w:val="left"/>
        <w:rPr>
          <w:rFonts w:hint="cs"/>
          <w:sz w:val="24"/>
          <w:rtl/>
        </w:rPr>
      </w:pPr>
    </w:p>
    <w:p w14:paraId="17ECCFA2" w14:textId="77777777" w:rsidR="00DE4DFB" w:rsidRPr="00DE4DFB" w:rsidRDefault="00DE4DFB" w:rsidP="00DE4DFB">
      <w:pPr>
        <w:bidi/>
        <w:rPr>
          <w:rFonts w:cs="David" w:hint="cs"/>
          <w:rtl/>
        </w:rPr>
      </w:pPr>
      <w:r w:rsidRPr="00DE4DFB">
        <w:rPr>
          <w:rFonts w:cs="David" w:hint="cs"/>
          <w:rtl/>
        </w:rPr>
        <w:tab/>
        <w:t>אם הוא מושך.</w:t>
      </w:r>
    </w:p>
    <w:p w14:paraId="72E64214" w14:textId="77777777" w:rsidR="00DE4DFB" w:rsidRPr="00DE4DFB" w:rsidRDefault="00DE4DFB" w:rsidP="00DE4DFB">
      <w:pPr>
        <w:bidi/>
        <w:rPr>
          <w:rFonts w:cs="David" w:hint="cs"/>
          <w:rtl/>
        </w:rPr>
      </w:pPr>
    </w:p>
    <w:p w14:paraId="0681FD5E" w14:textId="77777777" w:rsidR="00DE4DFB" w:rsidRPr="00DE4DFB" w:rsidRDefault="00DE4DFB" w:rsidP="00DE4DFB">
      <w:pPr>
        <w:bidi/>
        <w:rPr>
          <w:rFonts w:cs="David"/>
        </w:rPr>
      </w:pPr>
      <w:r w:rsidRPr="00DE4DFB">
        <w:rPr>
          <w:rFonts w:cs="David" w:hint="cs"/>
          <w:u w:val="single"/>
          <w:rtl/>
        </w:rPr>
        <w:t>היו"ר דוד טל:</w:t>
      </w:r>
    </w:p>
    <w:p w14:paraId="43E1BB9E" w14:textId="77777777" w:rsidR="00DE4DFB" w:rsidRPr="00DE4DFB" w:rsidRDefault="00DE4DFB" w:rsidP="00DE4DFB">
      <w:pPr>
        <w:bidi/>
        <w:rPr>
          <w:rFonts w:cs="David" w:hint="cs"/>
          <w:rtl/>
        </w:rPr>
      </w:pPr>
    </w:p>
    <w:p w14:paraId="45E76647" w14:textId="77777777" w:rsidR="00DE4DFB" w:rsidRPr="00DE4DFB" w:rsidRDefault="00DE4DFB" w:rsidP="00DE4DFB">
      <w:pPr>
        <w:bidi/>
        <w:rPr>
          <w:rFonts w:cs="David" w:hint="cs"/>
          <w:rtl/>
        </w:rPr>
      </w:pPr>
      <w:r w:rsidRPr="00DE4DFB">
        <w:rPr>
          <w:rFonts w:cs="David" w:hint="cs"/>
          <w:rtl/>
        </w:rPr>
        <w:tab/>
        <w:t xml:space="preserve">חשוב לי לדעת גם את דעתם של חברי הכנסת. </w:t>
      </w:r>
    </w:p>
    <w:p w14:paraId="594B8F61" w14:textId="77777777" w:rsidR="00DE4DFB" w:rsidRPr="00DE4DFB" w:rsidRDefault="00DE4DFB" w:rsidP="00DE4DFB">
      <w:pPr>
        <w:bidi/>
        <w:rPr>
          <w:rFonts w:cs="David" w:hint="cs"/>
          <w:rtl/>
        </w:rPr>
      </w:pPr>
    </w:p>
    <w:p w14:paraId="42C8510F" w14:textId="77777777" w:rsidR="00DE4DFB" w:rsidRPr="00DE4DFB" w:rsidRDefault="00DE4DFB" w:rsidP="00DE4DFB">
      <w:pPr>
        <w:bidi/>
        <w:rPr>
          <w:rFonts w:cs="David" w:hint="cs"/>
          <w:rtl/>
        </w:rPr>
      </w:pPr>
      <w:r w:rsidRPr="00DE4DFB">
        <w:rPr>
          <w:rFonts w:cs="David" w:hint="cs"/>
          <w:rtl/>
        </w:rPr>
        <w:tab/>
        <w:t>חבר הכנסת שרוני, אתה רוצה להגיד את הדברים, שיישמעו?</w:t>
      </w:r>
    </w:p>
    <w:p w14:paraId="19DA779B" w14:textId="77777777" w:rsidR="00DE4DFB" w:rsidRPr="00DE4DFB" w:rsidRDefault="00DE4DFB" w:rsidP="00DE4DFB">
      <w:pPr>
        <w:bidi/>
        <w:rPr>
          <w:rFonts w:cs="David" w:hint="cs"/>
          <w:rtl/>
        </w:rPr>
      </w:pPr>
    </w:p>
    <w:p w14:paraId="6D2B2FE6" w14:textId="77777777" w:rsidR="00DE4DFB" w:rsidRPr="00DE4DFB" w:rsidRDefault="00DE4DFB" w:rsidP="00DE4DFB">
      <w:pPr>
        <w:bidi/>
        <w:rPr>
          <w:rFonts w:cs="David" w:hint="cs"/>
          <w:rtl/>
        </w:rPr>
      </w:pPr>
      <w:r w:rsidRPr="00DE4DFB">
        <w:rPr>
          <w:rFonts w:cs="David" w:hint="cs"/>
          <w:u w:val="single"/>
          <w:rtl/>
        </w:rPr>
        <w:t>ראובן ריבלין:</w:t>
      </w:r>
    </w:p>
    <w:p w14:paraId="2CD98C68" w14:textId="77777777" w:rsidR="00DE4DFB" w:rsidRPr="00DE4DFB" w:rsidRDefault="00DE4DFB" w:rsidP="00DE4DFB">
      <w:pPr>
        <w:bidi/>
        <w:rPr>
          <w:rFonts w:cs="David" w:hint="cs"/>
          <w:rtl/>
        </w:rPr>
      </w:pPr>
    </w:p>
    <w:p w14:paraId="30EC4361" w14:textId="77777777" w:rsidR="00DE4DFB" w:rsidRPr="00DE4DFB" w:rsidRDefault="00DE4DFB" w:rsidP="00DE4DFB">
      <w:pPr>
        <w:bidi/>
        <w:rPr>
          <w:rFonts w:cs="David" w:hint="cs"/>
          <w:rtl/>
        </w:rPr>
      </w:pPr>
      <w:r w:rsidRPr="00DE4DFB">
        <w:rPr>
          <w:rFonts w:cs="David" w:hint="cs"/>
          <w:rtl/>
        </w:rPr>
        <w:tab/>
        <w:t>- - - אין לנו שיקול דעת.</w:t>
      </w:r>
    </w:p>
    <w:p w14:paraId="72E1B2A8" w14:textId="77777777" w:rsidR="00DE4DFB" w:rsidRPr="00DE4DFB" w:rsidRDefault="00DE4DFB" w:rsidP="00DE4DFB">
      <w:pPr>
        <w:bidi/>
        <w:rPr>
          <w:rFonts w:cs="David" w:hint="cs"/>
          <w:rtl/>
        </w:rPr>
      </w:pPr>
    </w:p>
    <w:p w14:paraId="578FCFBD" w14:textId="77777777" w:rsidR="00DE4DFB" w:rsidRPr="00DE4DFB" w:rsidRDefault="00DE4DFB" w:rsidP="00DE4DFB">
      <w:pPr>
        <w:bidi/>
        <w:rPr>
          <w:rFonts w:cs="David" w:hint="cs"/>
          <w:rtl/>
        </w:rPr>
      </w:pPr>
      <w:r w:rsidRPr="00DE4DFB">
        <w:rPr>
          <w:rFonts w:cs="David" w:hint="cs"/>
          <w:u w:val="single"/>
          <w:rtl/>
        </w:rPr>
        <w:t>היו</w:t>
      </w:r>
      <w:r w:rsidRPr="00DE4DFB">
        <w:rPr>
          <w:rFonts w:cs="David"/>
          <w:u w:val="single"/>
          <w:rtl/>
        </w:rPr>
        <w:t>"</w:t>
      </w:r>
      <w:r w:rsidRPr="00DE4DFB">
        <w:rPr>
          <w:rFonts w:cs="David" w:hint="cs"/>
          <w:u w:val="single"/>
          <w:rtl/>
        </w:rPr>
        <w:t>ר דוד טל:</w:t>
      </w:r>
    </w:p>
    <w:p w14:paraId="4321777A" w14:textId="77777777" w:rsidR="00DE4DFB" w:rsidRPr="00DE4DFB" w:rsidRDefault="00DE4DFB" w:rsidP="00DE4DFB">
      <w:pPr>
        <w:bidi/>
        <w:rPr>
          <w:rFonts w:cs="David" w:hint="cs"/>
          <w:rtl/>
        </w:rPr>
      </w:pPr>
    </w:p>
    <w:p w14:paraId="75F159C9" w14:textId="77777777" w:rsidR="00DE4DFB" w:rsidRPr="00DE4DFB" w:rsidRDefault="00DE4DFB" w:rsidP="00DE4DFB">
      <w:pPr>
        <w:bidi/>
        <w:rPr>
          <w:rFonts w:cs="David" w:hint="cs"/>
          <w:rtl/>
        </w:rPr>
      </w:pPr>
      <w:r w:rsidRPr="00DE4DFB">
        <w:rPr>
          <w:rFonts w:cs="David" w:hint="cs"/>
          <w:rtl/>
        </w:rPr>
        <w:tab/>
        <w:t>אתה מושך?</w:t>
      </w:r>
    </w:p>
    <w:p w14:paraId="470E6563" w14:textId="77777777" w:rsidR="00DE4DFB" w:rsidRPr="00DE4DFB" w:rsidRDefault="00DE4DFB" w:rsidP="00DE4DFB">
      <w:pPr>
        <w:bidi/>
        <w:rPr>
          <w:rFonts w:cs="David" w:hint="cs"/>
          <w:rtl/>
        </w:rPr>
      </w:pPr>
    </w:p>
    <w:p w14:paraId="0E545A10" w14:textId="77777777" w:rsidR="00DE4DFB" w:rsidRPr="00DE4DFB" w:rsidRDefault="00DE4DFB" w:rsidP="00DE4DFB">
      <w:pPr>
        <w:bidi/>
        <w:rPr>
          <w:rFonts w:cs="David" w:hint="cs"/>
          <w:rtl/>
        </w:rPr>
      </w:pPr>
      <w:r w:rsidRPr="00DE4DFB">
        <w:rPr>
          <w:rFonts w:cs="David" w:hint="cs"/>
          <w:u w:val="single"/>
          <w:rtl/>
        </w:rPr>
        <w:t>משה שרוני:</w:t>
      </w:r>
    </w:p>
    <w:p w14:paraId="550FDC25" w14:textId="77777777" w:rsidR="00DE4DFB" w:rsidRPr="00DE4DFB" w:rsidRDefault="00DE4DFB" w:rsidP="00DE4DFB">
      <w:pPr>
        <w:bidi/>
        <w:rPr>
          <w:rFonts w:cs="David" w:hint="cs"/>
          <w:rtl/>
        </w:rPr>
      </w:pPr>
    </w:p>
    <w:p w14:paraId="5C7D6A74" w14:textId="77777777" w:rsidR="00DE4DFB" w:rsidRPr="00DE4DFB" w:rsidRDefault="00DE4DFB" w:rsidP="00DE4DFB">
      <w:pPr>
        <w:bidi/>
        <w:rPr>
          <w:rFonts w:cs="David" w:hint="cs"/>
          <w:rtl/>
        </w:rPr>
      </w:pPr>
      <w:r w:rsidRPr="00DE4DFB">
        <w:rPr>
          <w:rFonts w:cs="David" w:hint="cs"/>
          <w:rtl/>
        </w:rPr>
        <w:tab/>
        <w:t xml:space="preserve"> אני מושך, ואני אביא את זה עם כל התיקונים.</w:t>
      </w:r>
    </w:p>
    <w:p w14:paraId="5269DD60" w14:textId="77777777" w:rsidR="00DE4DFB" w:rsidRPr="00DE4DFB" w:rsidRDefault="00DE4DFB" w:rsidP="00DE4DFB">
      <w:pPr>
        <w:bidi/>
        <w:rPr>
          <w:rFonts w:cs="David" w:hint="cs"/>
          <w:rtl/>
        </w:rPr>
      </w:pPr>
    </w:p>
    <w:p w14:paraId="425E81AB" w14:textId="77777777" w:rsidR="00DE4DFB" w:rsidRPr="00DE4DFB" w:rsidRDefault="00DE4DFB" w:rsidP="00DE4DFB">
      <w:pPr>
        <w:bidi/>
        <w:rPr>
          <w:rFonts w:cs="David"/>
        </w:rPr>
      </w:pPr>
      <w:r w:rsidRPr="00DE4DFB">
        <w:rPr>
          <w:rFonts w:cs="David" w:hint="cs"/>
          <w:u w:val="single"/>
          <w:rtl/>
        </w:rPr>
        <w:t>היו"ר דוד טל:</w:t>
      </w:r>
    </w:p>
    <w:p w14:paraId="3EA15623" w14:textId="77777777" w:rsidR="00DE4DFB" w:rsidRPr="00DE4DFB" w:rsidRDefault="00DE4DFB" w:rsidP="00DE4DFB">
      <w:pPr>
        <w:bidi/>
        <w:rPr>
          <w:rFonts w:cs="David" w:hint="cs"/>
          <w:rtl/>
        </w:rPr>
      </w:pPr>
    </w:p>
    <w:p w14:paraId="4E724E76" w14:textId="77777777" w:rsidR="00DE4DFB" w:rsidRPr="00DE4DFB" w:rsidRDefault="00DE4DFB" w:rsidP="00DE4DFB">
      <w:pPr>
        <w:bidi/>
        <w:rPr>
          <w:rFonts w:cs="David" w:hint="cs"/>
          <w:rtl/>
        </w:rPr>
      </w:pPr>
      <w:r w:rsidRPr="00DE4DFB">
        <w:rPr>
          <w:rFonts w:cs="David" w:hint="cs"/>
          <w:rtl/>
        </w:rPr>
        <w:tab/>
        <w:t>תודה רבה, הדיון הסתיים.</w:t>
      </w:r>
    </w:p>
    <w:p w14:paraId="1238E53A" w14:textId="77777777" w:rsidR="00DE4DFB" w:rsidRPr="00DE4DFB" w:rsidRDefault="00DE4DFB" w:rsidP="00DE4DFB">
      <w:pPr>
        <w:bidi/>
        <w:rPr>
          <w:rFonts w:cs="David" w:hint="cs"/>
          <w:rtl/>
        </w:rPr>
      </w:pPr>
    </w:p>
    <w:p w14:paraId="2BBEAC2D" w14:textId="77777777" w:rsidR="00DE4DFB" w:rsidRPr="00DE4DFB" w:rsidRDefault="00DE4DFB" w:rsidP="00DE4DFB">
      <w:pPr>
        <w:bidi/>
        <w:rPr>
          <w:rFonts w:cs="David" w:hint="cs"/>
          <w:b/>
          <w:bCs/>
          <w:rtl/>
        </w:rPr>
      </w:pPr>
    </w:p>
    <w:p w14:paraId="4CE00679" w14:textId="77777777" w:rsidR="00DE4DFB" w:rsidRPr="00DE4DFB" w:rsidRDefault="00DE4DFB" w:rsidP="00DE4DFB">
      <w:pPr>
        <w:bidi/>
        <w:rPr>
          <w:rFonts w:cs="David" w:hint="cs"/>
          <w:b/>
          <w:bCs/>
          <w:u w:val="single"/>
          <w:rtl/>
        </w:rPr>
      </w:pPr>
      <w:r w:rsidRPr="00DE4DFB">
        <w:rPr>
          <w:rFonts w:cs="David" w:hint="cs"/>
          <w:b/>
          <w:bCs/>
          <w:u w:val="single"/>
          <w:rtl/>
        </w:rPr>
        <w:t>הישיבה ננעלה ב-12:30</w:t>
      </w:r>
    </w:p>
    <w:p w14:paraId="49653EC7" w14:textId="77777777" w:rsidR="00DE4DFB" w:rsidRPr="00DE4DFB" w:rsidRDefault="00DE4DFB" w:rsidP="00DE4DFB">
      <w:pPr>
        <w:bidi/>
        <w:rPr>
          <w:rFonts w:cs="David" w:hint="cs"/>
          <w:rtl/>
        </w:rPr>
      </w:pPr>
    </w:p>
    <w:p w14:paraId="4C262492" w14:textId="77777777" w:rsidR="00552A80" w:rsidRPr="00DE4DFB" w:rsidRDefault="00552A80" w:rsidP="00DE4DFB">
      <w:pPr>
        <w:bidi/>
        <w:rPr>
          <w:rFonts w:cs="David"/>
        </w:rPr>
      </w:pPr>
    </w:p>
    <w:sectPr w:rsidR="00552A80" w:rsidRPr="00DE4DFB" w:rsidSect="00DE4DF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E849" w14:textId="77777777" w:rsidR="00000000" w:rsidRDefault="00E43719">
      <w:r>
        <w:separator/>
      </w:r>
    </w:p>
  </w:endnote>
  <w:endnote w:type="continuationSeparator" w:id="0">
    <w:p w14:paraId="56C79522" w14:textId="77777777" w:rsidR="00000000" w:rsidRDefault="00E4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CB6E" w14:textId="77777777" w:rsidR="00000000" w:rsidRDefault="00E43719">
      <w:r>
        <w:separator/>
      </w:r>
    </w:p>
  </w:footnote>
  <w:footnote w:type="continuationSeparator" w:id="0">
    <w:p w14:paraId="3F281190" w14:textId="77777777" w:rsidR="00000000" w:rsidRDefault="00E43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BA6E" w14:textId="77777777" w:rsidR="00DE4DFB" w:rsidRDefault="00DE4DF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068F1C4" w14:textId="77777777" w:rsidR="00DE4DFB" w:rsidRDefault="00DE4DFB">
    <w:pPr>
      <w:pStyle w:val="Header"/>
      <w:ind w:right="360"/>
      <w:jc w:val="both"/>
      <w:rPr>
        <w:rtl/>
      </w:rPr>
    </w:pPr>
  </w:p>
  <w:p w14:paraId="150FC3F2" w14:textId="77777777" w:rsidR="00DE4DFB" w:rsidRDefault="00DE4DFB"/>
  <w:p w14:paraId="18DCE94B" w14:textId="77777777" w:rsidR="00DE4DFB" w:rsidRDefault="00DE4DFB"/>
  <w:p w14:paraId="6DEE9592" w14:textId="77777777" w:rsidR="00DE4DFB" w:rsidRDefault="00DE4DFB"/>
  <w:p w14:paraId="74ECEC22" w14:textId="77777777" w:rsidR="00DE4DFB" w:rsidRDefault="00DE4DFB"/>
  <w:p w14:paraId="402BDC59" w14:textId="77777777" w:rsidR="00DE4DFB" w:rsidRDefault="00DE4DFB"/>
  <w:p w14:paraId="6DB10FE1" w14:textId="77777777" w:rsidR="00DE4DFB" w:rsidRDefault="00DE4DFB"/>
  <w:p w14:paraId="3CBB2ADE" w14:textId="77777777" w:rsidR="00DE4DFB" w:rsidRDefault="00DE4DFB"/>
  <w:p w14:paraId="73685180" w14:textId="77777777" w:rsidR="00DE4DFB" w:rsidRDefault="00DE4DFB"/>
  <w:p w14:paraId="040B86F3" w14:textId="77777777" w:rsidR="00DE4DFB" w:rsidRDefault="00DE4D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DD3A" w14:textId="77777777" w:rsidR="00DE4DFB" w:rsidRDefault="00DE4DF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54</w:t>
    </w:r>
    <w:r>
      <w:rPr>
        <w:rStyle w:val="PageNumber"/>
        <w:rtl/>
      </w:rPr>
      <w:fldChar w:fldCharType="end"/>
    </w:r>
  </w:p>
  <w:p w14:paraId="0C61F1BC" w14:textId="77777777" w:rsidR="00DE4DFB" w:rsidRDefault="00DE4DFB">
    <w:pPr>
      <w:pStyle w:val="Header"/>
      <w:ind w:right="360"/>
      <w:jc w:val="both"/>
      <w:rPr>
        <w:rStyle w:val="PageNumber"/>
        <w:rFonts w:hint="cs"/>
        <w:rtl/>
      </w:rPr>
    </w:pPr>
    <w:r>
      <w:rPr>
        <w:rtl/>
      </w:rPr>
      <w:t>ועדת</w:t>
    </w:r>
    <w:r>
      <w:rPr>
        <w:rFonts w:hint="cs"/>
        <w:rtl/>
      </w:rPr>
      <w:t xml:space="preserve"> הכנסת</w:t>
    </w:r>
  </w:p>
  <w:p w14:paraId="24836FEC" w14:textId="77777777" w:rsidR="00DE4DFB" w:rsidRDefault="00DE4DFB">
    <w:pPr>
      <w:pStyle w:val="Header"/>
      <w:ind w:right="360"/>
      <w:jc w:val="both"/>
      <w:rPr>
        <w:rStyle w:val="PageNumber"/>
        <w:rFonts w:hint="cs"/>
        <w:rtl/>
      </w:rPr>
    </w:pPr>
    <w:r>
      <w:rPr>
        <w:rStyle w:val="PageNumber"/>
        <w:rFonts w:hint="cs"/>
        <w:rtl/>
      </w:rPr>
      <w:t>19.5.2008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7D90"/>
    <w:multiLevelType w:val="hybridMultilevel"/>
    <w:tmpl w:val="B2285F92"/>
    <w:lvl w:ilvl="0" w:tplc="C0C83DA8">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30542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3712פרוטוקול_ישיבת_ועדה.doc"/>
    <w:docVar w:name="StartMode" w:val="3"/>
  </w:docVars>
  <w:rsids>
    <w:rsidRoot w:val="00F536C5"/>
    <w:rsid w:val="00552A80"/>
    <w:rsid w:val="00965806"/>
    <w:rsid w:val="00CE0167"/>
    <w:rsid w:val="00DE4DFB"/>
    <w:rsid w:val="00E43719"/>
    <w:rsid w:val="00F536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71BD7"/>
  <w15:chartTrackingRefBased/>
  <w15:docId w15:val="{00709655-857E-464D-BE1C-8C862954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E4DFB"/>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DE4DFB"/>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DE4DFB"/>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DE4DFB"/>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E4DFB"/>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E4DF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E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10323</Words>
  <Characters>58842</Characters>
  <Application>Microsoft Office Word</Application>
  <DocSecurity>0</DocSecurity>
  <Lines>490</Lines>
  <Paragraphs>138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