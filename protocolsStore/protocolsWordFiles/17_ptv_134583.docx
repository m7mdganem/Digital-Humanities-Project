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A792E" w14:textId="77777777" w:rsidR="00900919" w:rsidRPr="00900919" w:rsidRDefault="00900919" w:rsidP="00900919">
      <w:pPr>
        <w:pStyle w:val="Heading5"/>
        <w:jc w:val="left"/>
        <w:rPr>
          <w:b/>
          <w:bCs/>
          <w:sz w:val="24"/>
          <w:rtl/>
        </w:rPr>
      </w:pPr>
      <w:r w:rsidRPr="00900919">
        <w:rPr>
          <w:b/>
          <w:bCs/>
          <w:sz w:val="24"/>
          <w:rtl/>
        </w:rPr>
        <w:t xml:space="preserve">הכנסת </w:t>
      </w:r>
      <w:r w:rsidRPr="00900919">
        <w:rPr>
          <w:rFonts w:hint="cs"/>
          <w:b/>
          <w:bCs/>
          <w:sz w:val="24"/>
          <w:rtl/>
        </w:rPr>
        <w:t>השבע-עשרה</w:t>
      </w:r>
      <w:r w:rsidRPr="00900919">
        <w:rPr>
          <w:b/>
          <w:bCs/>
          <w:sz w:val="24"/>
          <w:rtl/>
        </w:rPr>
        <w:tab/>
      </w:r>
      <w:r w:rsidRPr="00900919">
        <w:rPr>
          <w:b/>
          <w:bCs/>
          <w:sz w:val="24"/>
          <w:rtl/>
        </w:rPr>
        <w:tab/>
      </w:r>
      <w:r w:rsidRPr="00900919">
        <w:rPr>
          <w:b/>
          <w:bCs/>
          <w:sz w:val="24"/>
          <w:rtl/>
        </w:rPr>
        <w:tab/>
      </w:r>
      <w:r w:rsidRPr="00900919">
        <w:rPr>
          <w:b/>
          <w:bCs/>
          <w:sz w:val="24"/>
          <w:rtl/>
        </w:rPr>
        <w:tab/>
      </w:r>
      <w:r w:rsidRPr="00900919">
        <w:rPr>
          <w:b/>
          <w:bCs/>
          <w:sz w:val="24"/>
          <w:rtl/>
        </w:rPr>
        <w:tab/>
      </w:r>
      <w:r w:rsidRPr="00900919">
        <w:rPr>
          <w:b/>
          <w:bCs/>
          <w:sz w:val="24"/>
          <w:rtl/>
        </w:rPr>
        <w:tab/>
        <w:t>נוסח לא מתוקן</w:t>
      </w:r>
    </w:p>
    <w:p w14:paraId="66B7B353" w14:textId="77777777" w:rsidR="00900919" w:rsidRPr="00900919" w:rsidRDefault="00900919" w:rsidP="00900919">
      <w:pPr>
        <w:bidi/>
        <w:rPr>
          <w:rFonts w:cs="David"/>
          <w:b/>
          <w:bCs/>
          <w:rtl/>
        </w:rPr>
      </w:pPr>
      <w:r w:rsidRPr="00900919">
        <w:rPr>
          <w:rFonts w:cs="David"/>
          <w:b/>
          <w:bCs/>
          <w:rtl/>
        </w:rPr>
        <w:t xml:space="preserve">מושב </w:t>
      </w:r>
      <w:r w:rsidRPr="00900919">
        <w:rPr>
          <w:rFonts w:cs="David" w:hint="cs"/>
          <w:b/>
          <w:bCs/>
          <w:rtl/>
        </w:rPr>
        <w:t>שלישי</w:t>
      </w:r>
    </w:p>
    <w:p w14:paraId="30675A49" w14:textId="77777777" w:rsidR="00900919" w:rsidRPr="00900919" w:rsidRDefault="00900919" w:rsidP="00900919">
      <w:pPr>
        <w:bidi/>
        <w:rPr>
          <w:rFonts w:cs="David"/>
          <w:b/>
          <w:bCs/>
          <w:rtl/>
        </w:rPr>
      </w:pPr>
    </w:p>
    <w:p w14:paraId="07FF61EA" w14:textId="77777777" w:rsidR="00900919" w:rsidRPr="00900919" w:rsidRDefault="00900919" w:rsidP="00900919">
      <w:pPr>
        <w:bidi/>
        <w:rPr>
          <w:rFonts w:cs="David"/>
          <w:b/>
          <w:bCs/>
          <w:rtl/>
        </w:rPr>
      </w:pPr>
    </w:p>
    <w:p w14:paraId="6B5BF4BE" w14:textId="77777777" w:rsidR="00900919" w:rsidRPr="00900919" w:rsidRDefault="00900919" w:rsidP="00900919">
      <w:pPr>
        <w:bidi/>
        <w:rPr>
          <w:rFonts w:cs="David"/>
          <w:b/>
          <w:bCs/>
          <w:rtl/>
        </w:rPr>
      </w:pPr>
    </w:p>
    <w:p w14:paraId="41C919B4" w14:textId="77777777" w:rsidR="00900919" w:rsidRPr="00900919" w:rsidRDefault="00900919" w:rsidP="00900919">
      <w:pPr>
        <w:bidi/>
        <w:rPr>
          <w:rFonts w:cs="David"/>
          <w:b/>
          <w:bCs/>
          <w:rtl/>
        </w:rPr>
      </w:pPr>
    </w:p>
    <w:p w14:paraId="5AEBF1D2" w14:textId="77777777" w:rsidR="00900919" w:rsidRPr="00900919" w:rsidRDefault="00900919" w:rsidP="00900919">
      <w:pPr>
        <w:bidi/>
        <w:jc w:val="center"/>
        <w:rPr>
          <w:rFonts w:cs="David" w:hint="cs"/>
          <w:b/>
          <w:bCs/>
          <w:rtl/>
        </w:rPr>
      </w:pPr>
      <w:r w:rsidRPr="00900919">
        <w:rPr>
          <w:rFonts w:cs="David"/>
          <w:b/>
          <w:bCs/>
          <w:rtl/>
        </w:rPr>
        <w:t>פרוטוקול מס'</w:t>
      </w:r>
      <w:r w:rsidRPr="00900919">
        <w:rPr>
          <w:rFonts w:cs="David" w:hint="cs"/>
          <w:b/>
          <w:bCs/>
          <w:rtl/>
        </w:rPr>
        <w:t xml:space="preserve"> 151</w:t>
      </w:r>
    </w:p>
    <w:p w14:paraId="28A8E08E" w14:textId="77777777" w:rsidR="00900919" w:rsidRPr="00900919" w:rsidRDefault="00900919" w:rsidP="00900919">
      <w:pPr>
        <w:bidi/>
        <w:jc w:val="center"/>
        <w:rPr>
          <w:rFonts w:cs="David" w:hint="cs"/>
          <w:b/>
          <w:bCs/>
          <w:rtl/>
        </w:rPr>
      </w:pPr>
      <w:r w:rsidRPr="00900919">
        <w:rPr>
          <w:rFonts w:cs="David" w:hint="cs"/>
          <w:b/>
          <w:bCs/>
          <w:rtl/>
        </w:rPr>
        <w:t>מישיבת ועדת הכנסת</w:t>
      </w:r>
    </w:p>
    <w:p w14:paraId="71BB6433" w14:textId="77777777" w:rsidR="00900919" w:rsidRPr="00900919" w:rsidRDefault="00900919" w:rsidP="00900919">
      <w:pPr>
        <w:pStyle w:val="Heading8"/>
        <w:rPr>
          <w:rFonts w:hint="cs"/>
          <w:sz w:val="24"/>
          <w:rtl/>
        </w:rPr>
      </w:pPr>
      <w:r w:rsidRPr="00900919">
        <w:rPr>
          <w:rFonts w:hint="cs"/>
          <w:sz w:val="24"/>
          <w:rtl/>
        </w:rPr>
        <w:t xml:space="preserve">שהתקיימה ביום שלישי, ד' בחשוון, </w:t>
      </w:r>
      <w:proofErr w:type="spellStart"/>
      <w:r w:rsidRPr="00900919">
        <w:rPr>
          <w:rFonts w:hint="cs"/>
          <w:sz w:val="24"/>
          <w:rtl/>
        </w:rPr>
        <w:t>התשס"ח</w:t>
      </w:r>
      <w:proofErr w:type="spellEnd"/>
      <w:r w:rsidRPr="00900919">
        <w:rPr>
          <w:rFonts w:hint="cs"/>
          <w:sz w:val="24"/>
          <w:rtl/>
        </w:rPr>
        <w:t>, (16/10/2007), בשעה 09:30</w:t>
      </w:r>
    </w:p>
    <w:p w14:paraId="3CFFF6B5" w14:textId="77777777" w:rsidR="00900919" w:rsidRPr="00900919" w:rsidRDefault="00900919" w:rsidP="00900919">
      <w:pPr>
        <w:bidi/>
        <w:rPr>
          <w:rFonts w:cs="David"/>
          <w:b/>
          <w:bCs/>
          <w:rtl/>
        </w:rPr>
      </w:pPr>
    </w:p>
    <w:p w14:paraId="42A85319" w14:textId="77777777" w:rsidR="00900919" w:rsidRPr="00900919" w:rsidRDefault="00900919" w:rsidP="00900919">
      <w:pPr>
        <w:bidi/>
        <w:rPr>
          <w:rFonts w:cs="David"/>
          <w:b/>
          <w:bCs/>
          <w:rtl/>
        </w:rPr>
      </w:pPr>
    </w:p>
    <w:p w14:paraId="4E88BBA6" w14:textId="77777777" w:rsidR="00900919" w:rsidRPr="00900919" w:rsidRDefault="00900919" w:rsidP="00900919">
      <w:pPr>
        <w:tabs>
          <w:tab w:val="left" w:pos="1221"/>
        </w:tabs>
        <w:bidi/>
        <w:rPr>
          <w:rFonts w:cs="David" w:hint="cs"/>
          <w:b/>
          <w:bCs/>
          <w:u w:val="single"/>
          <w:rtl/>
        </w:rPr>
      </w:pPr>
    </w:p>
    <w:p w14:paraId="6E93B9C6" w14:textId="77777777" w:rsidR="00900919" w:rsidRPr="00900919" w:rsidRDefault="00900919" w:rsidP="00900919">
      <w:pPr>
        <w:tabs>
          <w:tab w:val="left" w:pos="1221"/>
        </w:tabs>
        <w:bidi/>
        <w:rPr>
          <w:rFonts w:cs="David" w:hint="cs"/>
          <w:b/>
          <w:bCs/>
          <w:rtl/>
        </w:rPr>
      </w:pPr>
      <w:r w:rsidRPr="00900919">
        <w:rPr>
          <w:rFonts w:cs="David"/>
          <w:b/>
          <w:bCs/>
          <w:u w:val="single"/>
          <w:rtl/>
        </w:rPr>
        <w:t>סדר היום</w:t>
      </w:r>
      <w:r w:rsidRPr="00900919">
        <w:rPr>
          <w:rFonts w:cs="David"/>
          <w:rtl/>
        </w:rPr>
        <w:t>:</w:t>
      </w:r>
    </w:p>
    <w:p w14:paraId="344AE567" w14:textId="77777777" w:rsidR="00900919" w:rsidRPr="00900919" w:rsidRDefault="00900919" w:rsidP="00900919">
      <w:pPr>
        <w:bidi/>
        <w:rPr>
          <w:rFonts w:cs="David" w:hint="cs"/>
          <w:b/>
          <w:bCs/>
          <w:rtl/>
        </w:rPr>
      </w:pPr>
    </w:p>
    <w:p w14:paraId="384F7FA7" w14:textId="77777777" w:rsidR="00900919" w:rsidRPr="00900919" w:rsidRDefault="00900919" w:rsidP="00900919">
      <w:pPr>
        <w:bidi/>
        <w:ind w:left="567" w:hanging="567"/>
        <w:rPr>
          <w:rFonts w:cs="David" w:hint="cs"/>
          <w:b/>
          <w:bCs/>
          <w:rtl/>
        </w:rPr>
      </w:pPr>
      <w:r w:rsidRPr="00900919">
        <w:rPr>
          <w:rFonts w:cs="David" w:hint="cs"/>
          <w:b/>
          <w:bCs/>
          <w:rtl/>
        </w:rPr>
        <w:t>1.</w:t>
      </w:r>
      <w:r w:rsidRPr="00900919">
        <w:rPr>
          <w:rFonts w:cs="David" w:hint="cs"/>
          <w:b/>
          <w:bCs/>
          <w:rtl/>
        </w:rPr>
        <w:tab/>
        <w:t xml:space="preserve">קביעת הוועדה לדיון בהצעת חוק עבודת נשים (תיקון </w:t>
      </w:r>
      <w:r w:rsidRPr="00900919">
        <w:rPr>
          <w:rFonts w:cs="David"/>
          <w:b/>
          <w:bCs/>
          <w:rtl/>
        </w:rPr>
        <w:t>–</w:t>
      </w:r>
      <w:r w:rsidRPr="00900919">
        <w:rPr>
          <w:rFonts w:cs="David" w:hint="cs"/>
          <w:b/>
          <w:bCs/>
          <w:rtl/>
        </w:rPr>
        <w:t xml:space="preserve"> הזכות להיעדר), </w:t>
      </w:r>
      <w:proofErr w:type="spellStart"/>
      <w:r w:rsidRPr="00900919">
        <w:rPr>
          <w:rFonts w:cs="David" w:hint="cs"/>
          <w:b/>
          <w:bCs/>
          <w:rtl/>
        </w:rPr>
        <w:t>התשס"ז</w:t>
      </w:r>
      <w:proofErr w:type="spellEnd"/>
      <w:r w:rsidRPr="00900919">
        <w:rPr>
          <w:rFonts w:cs="David" w:hint="cs"/>
          <w:b/>
          <w:bCs/>
          <w:rtl/>
        </w:rPr>
        <w:t xml:space="preserve">-2007, (פ/17/2544), של חברי הכנסת גדעון סער ומרינה </w:t>
      </w:r>
      <w:proofErr w:type="spellStart"/>
      <w:r w:rsidRPr="00900919">
        <w:rPr>
          <w:rFonts w:cs="David" w:hint="cs"/>
          <w:b/>
          <w:bCs/>
          <w:rtl/>
        </w:rPr>
        <w:t>סולודקין</w:t>
      </w:r>
      <w:proofErr w:type="spellEnd"/>
      <w:r w:rsidRPr="00900919">
        <w:rPr>
          <w:rFonts w:cs="David" w:hint="cs"/>
          <w:b/>
          <w:bCs/>
          <w:rtl/>
        </w:rPr>
        <w:t>.</w:t>
      </w:r>
    </w:p>
    <w:p w14:paraId="5CE0FE56" w14:textId="77777777" w:rsidR="00900919" w:rsidRPr="00900919" w:rsidRDefault="00900919" w:rsidP="00900919">
      <w:pPr>
        <w:bidi/>
        <w:ind w:left="567" w:hanging="567"/>
        <w:rPr>
          <w:rFonts w:cs="David" w:hint="cs"/>
          <w:b/>
          <w:bCs/>
          <w:rtl/>
        </w:rPr>
      </w:pPr>
      <w:r w:rsidRPr="00900919">
        <w:rPr>
          <w:rFonts w:cs="David" w:hint="cs"/>
          <w:b/>
          <w:bCs/>
          <w:rtl/>
        </w:rPr>
        <w:t>2.</w:t>
      </w:r>
      <w:r w:rsidRPr="00900919">
        <w:rPr>
          <w:rFonts w:cs="David" w:hint="cs"/>
          <w:b/>
          <w:bCs/>
          <w:rtl/>
        </w:rPr>
        <w:tab/>
        <w:t xml:space="preserve">ערעורים על החלטת יו"ר הכנסת והסגנים שלא לאשר דחיפות הצעות לסדר היום של חבר הכנסת אופיר </w:t>
      </w:r>
      <w:proofErr w:type="spellStart"/>
      <w:r w:rsidRPr="00900919">
        <w:rPr>
          <w:rFonts w:cs="David" w:hint="cs"/>
          <w:b/>
          <w:bCs/>
          <w:rtl/>
        </w:rPr>
        <w:t>פינס</w:t>
      </w:r>
      <w:proofErr w:type="spellEnd"/>
      <w:r w:rsidRPr="00900919">
        <w:rPr>
          <w:rFonts w:cs="David" w:hint="cs"/>
          <w:b/>
          <w:bCs/>
          <w:rtl/>
        </w:rPr>
        <w:t xml:space="preserve">-פז בנושא: "זכייתו של אל גור בפרס נובל לשלום"; של חבר הכנסת דב </w:t>
      </w:r>
      <w:proofErr w:type="spellStart"/>
      <w:r w:rsidRPr="00900919">
        <w:rPr>
          <w:rFonts w:cs="David" w:hint="cs"/>
          <w:b/>
          <w:bCs/>
          <w:rtl/>
        </w:rPr>
        <w:t>חנין</w:t>
      </w:r>
      <w:proofErr w:type="spellEnd"/>
      <w:r w:rsidRPr="00900919">
        <w:rPr>
          <w:rFonts w:cs="David" w:hint="cs"/>
          <w:b/>
          <w:bCs/>
          <w:rtl/>
        </w:rPr>
        <w:t xml:space="preserve"> בנושא: "בעקבות פרס נובל לאל גור -  משבר אקלים, ביטחון ושלום". </w:t>
      </w:r>
    </w:p>
    <w:p w14:paraId="3E8A0CD3" w14:textId="77777777" w:rsidR="00900919" w:rsidRPr="00900919" w:rsidRDefault="00900919" w:rsidP="00900919">
      <w:pPr>
        <w:bidi/>
        <w:ind w:left="567" w:hanging="567"/>
        <w:rPr>
          <w:rFonts w:cs="David" w:hint="cs"/>
          <w:b/>
          <w:bCs/>
          <w:rtl/>
        </w:rPr>
      </w:pPr>
      <w:r w:rsidRPr="00900919">
        <w:rPr>
          <w:rFonts w:cs="David" w:hint="cs"/>
          <w:b/>
          <w:bCs/>
          <w:rtl/>
        </w:rPr>
        <w:t>3.</w:t>
      </w:r>
      <w:r w:rsidRPr="00900919">
        <w:rPr>
          <w:rFonts w:cs="David" w:hint="cs"/>
          <w:b/>
          <w:bCs/>
          <w:rtl/>
        </w:rPr>
        <w:tab/>
        <w:t xml:space="preserve">בקשת יו"ר ועדת העבודה, הרווחה והבריאות להעברת הצעת חוק חיילים שנספו במערכה (תגמולים ושיקום)(תיקון מס' 28), </w:t>
      </w:r>
      <w:proofErr w:type="spellStart"/>
      <w:r w:rsidRPr="00900919">
        <w:rPr>
          <w:rFonts w:cs="David" w:hint="cs"/>
          <w:b/>
          <w:bCs/>
          <w:rtl/>
        </w:rPr>
        <w:t>התשס"ז</w:t>
      </w:r>
      <w:proofErr w:type="spellEnd"/>
      <w:r w:rsidRPr="00900919">
        <w:rPr>
          <w:rFonts w:cs="David" w:hint="cs"/>
          <w:b/>
          <w:bCs/>
          <w:rtl/>
        </w:rPr>
        <w:t>-2007, מ/332, מוועדת החוץ והביטחון לדיון בוועדת העבודה, הרווחה והבריאות.</w:t>
      </w:r>
    </w:p>
    <w:p w14:paraId="511ABD7D" w14:textId="77777777" w:rsidR="00900919" w:rsidRPr="00900919" w:rsidRDefault="00900919" w:rsidP="00900919">
      <w:pPr>
        <w:bidi/>
        <w:ind w:left="567" w:hanging="567"/>
        <w:rPr>
          <w:rFonts w:cs="David" w:hint="cs"/>
          <w:b/>
          <w:bCs/>
          <w:rtl/>
        </w:rPr>
      </w:pPr>
      <w:r w:rsidRPr="00900919">
        <w:rPr>
          <w:rFonts w:cs="David" w:hint="cs"/>
          <w:b/>
          <w:bCs/>
          <w:rtl/>
        </w:rPr>
        <w:t>4.</w:t>
      </w:r>
      <w:r w:rsidRPr="00900919">
        <w:rPr>
          <w:rFonts w:cs="David" w:hint="cs"/>
          <w:b/>
          <w:bCs/>
          <w:rtl/>
        </w:rPr>
        <w:tab/>
        <w:t xml:space="preserve">הרכב הוועדה המשותפת של ועדת העבודה הרווחה והבריאות וועדת הפנים ואיכות הסביבה לדיון בהצעה לסדר היום בנושא ,ממצאי משרד </w:t>
      </w:r>
      <w:proofErr w:type="spellStart"/>
      <w:r w:rsidRPr="00900919">
        <w:rPr>
          <w:rFonts w:cs="David" w:hint="cs"/>
          <w:b/>
          <w:bCs/>
          <w:rtl/>
        </w:rPr>
        <w:t>הבריאטות</w:t>
      </w:r>
      <w:proofErr w:type="spellEnd"/>
      <w:r w:rsidRPr="00900919">
        <w:rPr>
          <w:rFonts w:cs="David" w:hint="cs"/>
          <w:b/>
          <w:bCs/>
          <w:rtl/>
        </w:rPr>
        <w:t xml:space="preserve"> על עלייה בתחלואת הסרטן בשל זיהום סביבתי", הצעת קבוצת חברי כנסת </w:t>
      </w:r>
      <w:r w:rsidRPr="00900919">
        <w:rPr>
          <w:rFonts w:cs="David"/>
          <w:b/>
          <w:bCs/>
          <w:rtl/>
        </w:rPr>
        <w:t>–</w:t>
      </w:r>
      <w:r w:rsidRPr="00900919">
        <w:rPr>
          <w:rFonts w:cs="David" w:hint="cs"/>
          <w:b/>
          <w:bCs/>
          <w:rtl/>
        </w:rPr>
        <w:t xml:space="preserve"> בהתאם לסעיף 16(א) ו-(ב) לתקנון הכנסת.</w:t>
      </w:r>
    </w:p>
    <w:p w14:paraId="09E43F27" w14:textId="77777777" w:rsidR="00900919" w:rsidRPr="00900919" w:rsidRDefault="00900919" w:rsidP="00900919">
      <w:pPr>
        <w:bidi/>
        <w:ind w:left="567" w:hanging="567"/>
        <w:rPr>
          <w:rFonts w:cs="David" w:hint="cs"/>
          <w:b/>
          <w:bCs/>
          <w:rtl/>
        </w:rPr>
      </w:pPr>
      <w:r w:rsidRPr="00900919">
        <w:rPr>
          <w:rFonts w:cs="David" w:hint="cs"/>
          <w:b/>
          <w:bCs/>
          <w:rtl/>
        </w:rPr>
        <w:t>5.</w:t>
      </w:r>
      <w:r w:rsidRPr="00900919">
        <w:rPr>
          <w:rFonts w:cs="David" w:hint="cs"/>
          <w:b/>
          <w:bCs/>
          <w:rtl/>
        </w:rPr>
        <w:tab/>
        <w:t>המלצה לחילופין בראשות הוועדה המיוחדת לזכויות הילד.</w:t>
      </w:r>
    </w:p>
    <w:p w14:paraId="14576D5F" w14:textId="77777777" w:rsidR="00900919" w:rsidRPr="00900919" w:rsidRDefault="00900919" w:rsidP="00900919">
      <w:pPr>
        <w:bidi/>
        <w:ind w:left="567" w:hanging="567"/>
        <w:rPr>
          <w:rFonts w:cs="David" w:hint="cs"/>
          <w:b/>
          <w:bCs/>
          <w:rtl/>
        </w:rPr>
      </w:pPr>
      <w:r w:rsidRPr="00900919">
        <w:rPr>
          <w:rFonts w:cs="David" w:hint="cs"/>
          <w:b/>
          <w:bCs/>
          <w:rtl/>
        </w:rPr>
        <w:t>6.</w:t>
      </w:r>
      <w:r w:rsidRPr="00900919">
        <w:rPr>
          <w:rFonts w:cs="David" w:hint="cs"/>
          <w:b/>
          <w:bCs/>
          <w:rtl/>
        </w:rPr>
        <w:tab/>
        <w:t xml:space="preserve">סדרי הדיון בהצעת חוק תקציב המדינה לשנת הכספים 2008 ובהצעת חוק ההסדרים במשק המדינה (תיקוני חקיקה להשגת יעדי התקציב והמדיניות הכלכלית לשנת הכספים 008), </w:t>
      </w:r>
      <w:proofErr w:type="spellStart"/>
      <w:r w:rsidRPr="00900919">
        <w:rPr>
          <w:rFonts w:cs="David" w:hint="cs"/>
          <w:b/>
          <w:bCs/>
          <w:rtl/>
        </w:rPr>
        <w:t>התשס"ח</w:t>
      </w:r>
      <w:proofErr w:type="spellEnd"/>
      <w:r w:rsidRPr="00900919">
        <w:rPr>
          <w:rFonts w:cs="David" w:hint="cs"/>
          <w:b/>
          <w:bCs/>
          <w:rtl/>
        </w:rPr>
        <w:t xml:space="preserve">-2007 </w:t>
      </w:r>
      <w:r w:rsidRPr="00900919">
        <w:rPr>
          <w:rFonts w:cs="David"/>
          <w:b/>
          <w:bCs/>
          <w:rtl/>
        </w:rPr>
        <w:t>–</w:t>
      </w:r>
      <w:r w:rsidRPr="00900919">
        <w:rPr>
          <w:rFonts w:cs="David" w:hint="cs"/>
          <w:b/>
          <w:bCs/>
          <w:rtl/>
        </w:rPr>
        <w:t xml:space="preserve"> בקריאה ראשונה. </w:t>
      </w:r>
    </w:p>
    <w:p w14:paraId="790BA3CF" w14:textId="77777777" w:rsidR="00900919" w:rsidRPr="00900919" w:rsidRDefault="00900919" w:rsidP="00900919">
      <w:pPr>
        <w:bidi/>
        <w:ind w:left="567" w:hanging="567"/>
        <w:rPr>
          <w:rFonts w:cs="David" w:hint="cs"/>
          <w:b/>
          <w:bCs/>
          <w:rtl/>
        </w:rPr>
      </w:pPr>
      <w:r w:rsidRPr="00900919">
        <w:rPr>
          <w:rFonts w:cs="David" w:hint="cs"/>
          <w:b/>
          <w:bCs/>
          <w:rtl/>
        </w:rPr>
        <w:t>7.</w:t>
      </w:r>
      <w:r w:rsidRPr="00900919">
        <w:rPr>
          <w:rFonts w:cs="David" w:hint="cs"/>
          <w:b/>
          <w:bCs/>
          <w:rtl/>
        </w:rPr>
        <w:tab/>
        <w:t>קביעת מועדי הכנסים במושב השלישי של הכנסת ה-17.</w:t>
      </w:r>
    </w:p>
    <w:p w14:paraId="4E983548" w14:textId="77777777" w:rsidR="00900919" w:rsidRPr="00900919" w:rsidRDefault="00900919" w:rsidP="00900919">
      <w:pPr>
        <w:bidi/>
        <w:rPr>
          <w:rFonts w:cs="David"/>
          <w:rtl/>
        </w:rPr>
      </w:pPr>
    </w:p>
    <w:p w14:paraId="4040F960" w14:textId="77777777" w:rsidR="00900919" w:rsidRPr="00900919" w:rsidRDefault="00900919" w:rsidP="00900919">
      <w:pPr>
        <w:bidi/>
        <w:rPr>
          <w:rFonts w:cs="David"/>
          <w:b/>
          <w:bCs/>
          <w:u w:val="single"/>
          <w:rtl/>
        </w:rPr>
      </w:pPr>
      <w:r w:rsidRPr="00900919">
        <w:rPr>
          <w:rFonts w:cs="David"/>
          <w:b/>
          <w:bCs/>
          <w:u w:val="single"/>
          <w:rtl/>
        </w:rPr>
        <w:t>נכחו</w:t>
      </w:r>
      <w:r w:rsidRPr="00900919">
        <w:rPr>
          <w:rFonts w:cs="David"/>
          <w:rtl/>
        </w:rPr>
        <w:t>:</w:t>
      </w:r>
    </w:p>
    <w:p w14:paraId="17ABB922" w14:textId="77777777" w:rsidR="00900919" w:rsidRPr="00900919" w:rsidRDefault="00900919" w:rsidP="00900919">
      <w:pPr>
        <w:bidi/>
        <w:rPr>
          <w:rFonts w:cs="David"/>
          <w:rtl/>
        </w:rPr>
      </w:pPr>
    </w:p>
    <w:p w14:paraId="31EA1E5A" w14:textId="77777777" w:rsidR="00900919" w:rsidRPr="00900919" w:rsidRDefault="00900919" w:rsidP="00900919">
      <w:pPr>
        <w:tabs>
          <w:tab w:val="left" w:pos="1788"/>
        </w:tabs>
        <w:bidi/>
        <w:rPr>
          <w:rFonts w:cs="David"/>
          <w:rtl/>
        </w:rPr>
      </w:pPr>
      <w:r w:rsidRPr="00900919">
        <w:rPr>
          <w:rFonts w:cs="David"/>
          <w:b/>
          <w:bCs/>
          <w:u w:val="single"/>
          <w:rtl/>
        </w:rPr>
        <w:t>חברי הוועדה</w:t>
      </w:r>
      <w:r w:rsidRPr="00900919">
        <w:rPr>
          <w:rFonts w:cs="David"/>
          <w:rtl/>
        </w:rPr>
        <w:t>:</w:t>
      </w:r>
    </w:p>
    <w:p w14:paraId="7D9B23BB" w14:textId="77777777" w:rsidR="00900919" w:rsidRPr="00900919" w:rsidRDefault="00900919" w:rsidP="00900919">
      <w:pPr>
        <w:bidi/>
        <w:rPr>
          <w:rFonts w:cs="David" w:hint="cs"/>
          <w:rtl/>
        </w:rPr>
      </w:pPr>
      <w:r w:rsidRPr="00900919">
        <w:rPr>
          <w:rFonts w:cs="David" w:hint="cs"/>
          <w:rtl/>
        </w:rPr>
        <w:t xml:space="preserve">יעקב </w:t>
      </w:r>
      <w:proofErr w:type="spellStart"/>
      <w:r w:rsidRPr="00900919">
        <w:rPr>
          <w:rFonts w:cs="David" w:hint="cs"/>
          <w:rtl/>
        </w:rPr>
        <w:t>מרגי</w:t>
      </w:r>
      <w:proofErr w:type="spellEnd"/>
      <w:r w:rsidRPr="00900919">
        <w:rPr>
          <w:rFonts w:cs="David" w:hint="cs"/>
          <w:rtl/>
        </w:rPr>
        <w:t xml:space="preserve"> </w:t>
      </w:r>
      <w:r w:rsidRPr="00900919">
        <w:rPr>
          <w:rFonts w:cs="David"/>
          <w:rtl/>
        </w:rPr>
        <w:t>–</w:t>
      </w:r>
      <w:r w:rsidRPr="00900919">
        <w:rPr>
          <w:rFonts w:cs="David" w:hint="cs"/>
          <w:rtl/>
        </w:rPr>
        <w:t xml:space="preserve"> היו"ר</w:t>
      </w:r>
    </w:p>
    <w:p w14:paraId="43B6B040" w14:textId="77777777" w:rsidR="00900919" w:rsidRPr="00900919" w:rsidRDefault="00900919" w:rsidP="00900919">
      <w:pPr>
        <w:bidi/>
        <w:rPr>
          <w:rFonts w:cs="David" w:hint="cs"/>
          <w:rtl/>
        </w:rPr>
      </w:pPr>
      <w:proofErr w:type="spellStart"/>
      <w:r w:rsidRPr="00900919">
        <w:rPr>
          <w:rFonts w:cs="David" w:hint="cs"/>
          <w:rtl/>
        </w:rPr>
        <w:t>רוברט</w:t>
      </w:r>
      <w:proofErr w:type="spellEnd"/>
      <w:r w:rsidRPr="00900919">
        <w:rPr>
          <w:rFonts w:cs="David" w:hint="cs"/>
          <w:rtl/>
        </w:rPr>
        <w:t xml:space="preserve"> </w:t>
      </w:r>
      <w:proofErr w:type="spellStart"/>
      <w:r w:rsidRPr="00900919">
        <w:rPr>
          <w:rFonts w:cs="David" w:hint="cs"/>
          <w:rtl/>
        </w:rPr>
        <w:t>אילטוב</w:t>
      </w:r>
      <w:proofErr w:type="spellEnd"/>
    </w:p>
    <w:p w14:paraId="52944FB4" w14:textId="77777777" w:rsidR="00900919" w:rsidRPr="00900919" w:rsidRDefault="00900919" w:rsidP="00900919">
      <w:pPr>
        <w:bidi/>
        <w:rPr>
          <w:rFonts w:cs="David" w:hint="cs"/>
          <w:rtl/>
        </w:rPr>
      </w:pPr>
      <w:r w:rsidRPr="00900919">
        <w:rPr>
          <w:rFonts w:cs="David" w:hint="cs"/>
          <w:rtl/>
        </w:rPr>
        <w:t>יצחק גלנטי</w:t>
      </w:r>
    </w:p>
    <w:p w14:paraId="1EC29F09" w14:textId="77777777" w:rsidR="00900919" w:rsidRPr="00900919" w:rsidRDefault="00900919" w:rsidP="00900919">
      <w:pPr>
        <w:bidi/>
        <w:rPr>
          <w:rFonts w:cs="David" w:hint="cs"/>
          <w:rtl/>
        </w:rPr>
      </w:pPr>
      <w:r w:rsidRPr="00900919">
        <w:rPr>
          <w:rFonts w:cs="David" w:hint="cs"/>
          <w:rtl/>
        </w:rPr>
        <w:t>מגלי והבה</w:t>
      </w:r>
    </w:p>
    <w:p w14:paraId="2B5BCC4D" w14:textId="77777777" w:rsidR="00900919" w:rsidRPr="00900919" w:rsidRDefault="00900919" w:rsidP="00900919">
      <w:pPr>
        <w:bidi/>
        <w:rPr>
          <w:rFonts w:cs="David" w:hint="cs"/>
          <w:rtl/>
        </w:rPr>
      </w:pPr>
      <w:r w:rsidRPr="00900919">
        <w:rPr>
          <w:rFonts w:cs="David" w:hint="cs"/>
          <w:rtl/>
        </w:rPr>
        <w:t>נסים זאב</w:t>
      </w:r>
    </w:p>
    <w:p w14:paraId="7BB96A01" w14:textId="77777777" w:rsidR="00900919" w:rsidRPr="00900919" w:rsidRDefault="00900919" w:rsidP="00900919">
      <w:pPr>
        <w:bidi/>
        <w:rPr>
          <w:rFonts w:cs="David" w:hint="cs"/>
          <w:rtl/>
        </w:rPr>
      </w:pPr>
      <w:proofErr w:type="spellStart"/>
      <w:r w:rsidRPr="00900919">
        <w:rPr>
          <w:rFonts w:cs="David" w:hint="cs"/>
          <w:rtl/>
        </w:rPr>
        <w:t>נאדיה</w:t>
      </w:r>
      <w:proofErr w:type="spellEnd"/>
      <w:r w:rsidRPr="00900919">
        <w:rPr>
          <w:rFonts w:cs="David" w:hint="cs"/>
          <w:rtl/>
        </w:rPr>
        <w:t xml:space="preserve"> חילו</w:t>
      </w:r>
    </w:p>
    <w:p w14:paraId="1324A5DF" w14:textId="77777777" w:rsidR="00900919" w:rsidRPr="00900919" w:rsidRDefault="00900919" w:rsidP="00900919">
      <w:pPr>
        <w:bidi/>
        <w:rPr>
          <w:rFonts w:cs="David" w:hint="cs"/>
          <w:rtl/>
        </w:rPr>
      </w:pPr>
      <w:r w:rsidRPr="00900919">
        <w:rPr>
          <w:rFonts w:cs="David" w:hint="cs"/>
          <w:rtl/>
        </w:rPr>
        <w:t>שי חרמש</w:t>
      </w:r>
    </w:p>
    <w:p w14:paraId="7FFC1913" w14:textId="77777777" w:rsidR="00900919" w:rsidRPr="00900919" w:rsidRDefault="00900919" w:rsidP="00900919">
      <w:pPr>
        <w:bidi/>
        <w:rPr>
          <w:rFonts w:cs="David" w:hint="cs"/>
          <w:rtl/>
        </w:rPr>
      </w:pPr>
      <w:r w:rsidRPr="00900919">
        <w:rPr>
          <w:rFonts w:cs="David" w:hint="cs"/>
          <w:rtl/>
        </w:rPr>
        <w:t>יואל חסון</w:t>
      </w:r>
    </w:p>
    <w:p w14:paraId="055AEF88" w14:textId="77777777" w:rsidR="00900919" w:rsidRPr="00900919" w:rsidRDefault="00900919" w:rsidP="00900919">
      <w:pPr>
        <w:bidi/>
        <w:rPr>
          <w:rFonts w:cs="David" w:hint="cs"/>
          <w:rtl/>
        </w:rPr>
      </w:pPr>
      <w:proofErr w:type="spellStart"/>
      <w:r w:rsidRPr="00900919">
        <w:rPr>
          <w:rFonts w:cs="David" w:hint="cs"/>
          <w:rtl/>
        </w:rPr>
        <w:t>אחמד</w:t>
      </w:r>
      <w:proofErr w:type="spellEnd"/>
      <w:r w:rsidRPr="00900919">
        <w:rPr>
          <w:rFonts w:cs="David" w:hint="cs"/>
          <w:rtl/>
        </w:rPr>
        <w:t xml:space="preserve"> טיבי</w:t>
      </w:r>
    </w:p>
    <w:p w14:paraId="0CA3F12D" w14:textId="77777777" w:rsidR="00900919" w:rsidRPr="00900919" w:rsidRDefault="00900919" w:rsidP="00900919">
      <w:pPr>
        <w:bidi/>
        <w:rPr>
          <w:rFonts w:cs="David" w:hint="cs"/>
          <w:rtl/>
        </w:rPr>
      </w:pPr>
      <w:r w:rsidRPr="00900919">
        <w:rPr>
          <w:rFonts w:cs="David" w:hint="cs"/>
          <w:rtl/>
        </w:rPr>
        <w:t xml:space="preserve">ח"כ שלי </w:t>
      </w:r>
      <w:proofErr w:type="spellStart"/>
      <w:r w:rsidRPr="00900919">
        <w:rPr>
          <w:rFonts w:cs="David" w:hint="cs"/>
          <w:rtl/>
        </w:rPr>
        <w:t>יחימוביץ</w:t>
      </w:r>
      <w:proofErr w:type="spellEnd"/>
    </w:p>
    <w:p w14:paraId="08680ABE" w14:textId="77777777" w:rsidR="00900919" w:rsidRPr="00900919" w:rsidRDefault="00900919" w:rsidP="00900919">
      <w:pPr>
        <w:bidi/>
        <w:rPr>
          <w:rFonts w:cs="David" w:hint="cs"/>
          <w:rtl/>
        </w:rPr>
      </w:pPr>
      <w:r w:rsidRPr="00900919">
        <w:rPr>
          <w:rFonts w:cs="David" w:hint="cs"/>
          <w:rtl/>
        </w:rPr>
        <w:t>גדעון סער</w:t>
      </w:r>
    </w:p>
    <w:p w14:paraId="1A70C1C4" w14:textId="77777777" w:rsidR="00900919" w:rsidRPr="00900919" w:rsidRDefault="00900919" w:rsidP="00900919">
      <w:pPr>
        <w:bidi/>
        <w:rPr>
          <w:rFonts w:cs="David" w:hint="cs"/>
          <w:rtl/>
        </w:rPr>
      </w:pPr>
      <w:r w:rsidRPr="00900919">
        <w:rPr>
          <w:rFonts w:cs="David" w:hint="cs"/>
          <w:rtl/>
        </w:rPr>
        <w:t>רונית תירוש</w:t>
      </w:r>
    </w:p>
    <w:p w14:paraId="72C62C28" w14:textId="77777777" w:rsidR="00900919" w:rsidRPr="00900919" w:rsidRDefault="00900919" w:rsidP="00900919">
      <w:pPr>
        <w:bidi/>
        <w:rPr>
          <w:rFonts w:cs="David" w:hint="cs"/>
          <w:rtl/>
        </w:rPr>
      </w:pPr>
    </w:p>
    <w:p w14:paraId="3798DDF6" w14:textId="77777777" w:rsidR="00900919" w:rsidRPr="00900919" w:rsidRDefault="00900919" w:rsidP="00900919">
      <w:pPr>
        <w:tabs>
          <w:tab w:val="left" w:pos="1788"/>
          <w:tab w:val="left" w:pos="3631"/>
        </w:tabs>
        <w:bidi/>
        <w:rPr>
          <w:rFonts w:cs="David" w:hint="cs"/>
          <w:rtl/>
        </w:rPr>
      </w:pPr>
      <w:r w:rsidRPr="00900919">
        <w:rPr>
          <w:rFonts w:cs="David"/>
          <w:b/>
          <w:bCs/>
          <w:u w:val="single"/>
          <w:rtl/>
        </w:rPr>
        <w:t>מוזמנים</w:t>
      </w:r>
      <w:r w:rsidRPr="00900919">
        <w:rPr>
          <w:rFonts w:cs="David"/>
          <w:rtl/>
        </w:rPr>
        <w:t>:</w:t>
      </w:r>
    </w:p>
    <w:p w14:paraId="7E8801B4" w14:textId="77777777" w:rsidR="00900919" w:rsidRPr="00900919" w:rsidRDefault="00900919" w:rsidP="00900919">
      <w:pPr>
        <w:bidi/>
        <w:rPr>
          <w:rFonts w:cs="David" w:hint="cs"/>
          <w:rtl/>
        </w:rPr>
      </w:pPr>
    </w:p>
    <w:p w14:paraId="42B64057" w14:textId="77777777" w:rsidR="00900919" w:rsidRPr="00900919" w:rsidRDefault="00900919" w:rsidP="00900919">
      <w:pPr>
        <w:bidi/>
        <w:rPr>
          <w:rFonts w:cs="David" w:hint="cs"/>
          <w:rtl/>
        </w:rPr>
      </w:pPr>
      <w:r w:rsidRPr="00900919">
        <w:rPr>
          <w:rFonts w:cs="David" w:hint="cs"/>
          <w:rtl/>
        </w:rPr>
        <w:t xml:space="preserve">חה"כ חיים </w:t>
      </w:r>
      <w:proofErr w:type="spellStart"/>
      <w:r w:rsidRPr="00900919">
        <w:rPr>
          <w:rFonts w:cs="David" w:hint="cs"/>
          <w:rtl/>
        </w:rPr>
        <w:t>אמסלם</w:t>
      </w:r>
      <w:proofErr w:type="spellEnd"/>
    </w:p>
    <w:p w14:paraId="64CF1D73" w14:textId="77777777" w:rsidR="00900919" w:rsidRPr="00900919" w:rsidRDefault="00900919" w:rsidP="00900919">
      <w:pPr>
        <w:bidi/>
        <w:rPr>
          <w:rFonts w:cs="David" w:hint="cs"/>
          <w:rtl/>
        </w:rPr>
      </w:pPr>
      <w:r w:rsidRPr="00900919">
        <w:rPr>
          <w:rFonts w:cs="David" w:hint="cs"/>
          <w:rtl/>
        </w:rPr>
        <w:t xml:space="preserve">חה"כ אלי </w:t>
      </w:r>
      <w:proofErr w:type="spellStart"/>
      <w:r w:rsidRPr="00900919">
        <w:rPr>
          <w:rFonts w:cs="David" w:hint="cs"/>
          <w:rtl/>
        </w:rPr>
        <w:t>אפללו</w:t>
      </w:r>
      <w:proofErr w:type="spellEnd"/>
    </w:p>
    <w:p w14:paraId="78A9A86E" w14:textId="77777777" w:rsidR="00900919" w:rsidRPr="00900919" w:rsidRDefault="00900919" w:rsidP="00900919">
      <w:pPr>
        <w:bidi/>
        <w:rPr>
          <w:rFonts w:cs="David" w:hint="cs"/>
          <w:rtl/>
        </w:rPr>
      </w:pPr>
      <w:r w:rsidRPr="00900919">
        <w:rPr>
          <w:rFonts w:cs="David" w:hint="cs"/>
          <w:rtl/>
        </w:rPr>
        <w:t xml:space="preserve">חה"כ דב </w:t>
      </w:r>
      <w:proofErr w:type="spellStart"/>
      <w:r w:rsidRPr="00900919">
        <w:rPr>
          <w:rFonts w:cs="David" w:hint="cs"/>
          <w:rtl/>
        </w:rPr>
        <w:t>חנין</w:t>
      </w:r>
      <w:proofErr w:type="spellEnd"/>
    </w:p>
    <w:p w14:paraId="1FAF7422" w14:textId="77777777" w:rsidR="00900919" w:rsidRPr="00900919" w:rsidRDefault="00900919" w:rsidP="00900919">
      <w:pPr>
        <w:bidi/>
        <w:rPr>
          <w:rFonts w:cs="David" w:hint="cs"/>
          <w:rtl/>
        </w:rPr>
      </w:pPr>
      <w:r w:rsidRPr="00900919">
        <w:rPr>
          <w:rFonts w:cs="David" w:hint="cs"/>
          <w:rtl/>
        </w:rPr>
        <w:t>חה"כ לימור לבנת</w:t>
      </w:r>
    </w:p>
    <w:p w14:paraId="2906ECAF" w14:textId="77777777" w:rsidR="00900919" w:rsidRPr="00900919" w:rsidRDefault="00900919" w:rsidP="00900919">
      <w:pPr>
        <w:bidi/>
        <w:rPr>
          <w:rFonts w:cs="David" w:hint="cs"/>
          <w:rtl/>
        </w:rPr>
      </w:pPr>
      <w:r w:rsidRPr="00900919">
        <w:rPr>
          <w:rFonts w:cs="David" w:hint="cs"/>
          <w:rtl/>
        </w:rPr>
        <w:t>חה"כ אלכס מילר</w:t>
      </w:r>
    </w:p>
    <w:p w14:paraId="09B2AF1F" w14:textId="77777777" w:rsidR="00900919" w:rsidRPr="00900919" w:rsidRDefault="00900919" w:rsidP="00900919">
      <w:pPr>
        <w:bidi/>
        <w:rPr>
          <w:rFonts w:cs="David" w:hint="cs"/>
          <w:rtl/>
        </w:rPr>
      </w:pPr>
      <w:r w:rsidRPr="00900919">
        <w:rPr>
          <w:rFonts w:cs="David" w:hint="cs"/>
          <w:rtl/>
        </w:rPr>
        <w:t xml:space="preserve">חה"כ אופיר </w:t>
      </w:r>
      <w:proofErr w:type="spellStart"/>
      <w:r w:rsidRPr="00900919">
        <w:rPr>
          <w:rFonts w:cs="David" w:hint="cs"/>
          <w:rtl/>
        </w:rPr>
        <w:t>פינס</w:t>
      </w:r>
      <w:proofErr w:type="spellEnd"/>
      <w:r w:rsidRPr="00900919">
        <w:rPr>
          <w:rFonts w:cs="David" w:hint="cs"/>
          <w:rtl/>
        </w:rPr>
        <w:t>-פז</w:t>
      </w:r>
    </w:p>
    <w:p w14:paraId="26F4FEEC" w14:textId="77777777" w:rsidR="00900919" w:rsidRPr="00900919" w:rsidRDefault="00900919" w:rsidP="00900919">
      <w:pPr>
        <w:bidi/>
        <w:rPr>
          <w:rFonts w:cs="David" w:hint="cs"/>
          <w:rtl/>
        </w:rPr>
      </w:pPr>
      <w:r w:rsidRPr="00900919">
        <w:rPr>
          <w:rFonts w:cs="David"/>
          <w:rtl/>
        </w:rPr>
        <w:br w:type="page"/>
      </w:r>
    </w:p>
    <w:p w14:paraId="1FE4623A" w14:textId="77777777" w:rsidR="00900919" w:rsidRPr="00900919" w:rsidRDefault="00900919" w:rsidP="00900919">
      <w:pPr>
        <w:bidi/>
        <w:rPr>
          <w:rFonts w:cs="David" w:hint="cs"/>
          <w:rtl/>
        </w:rPr>
      </w:pPr>
      <w:r w:rsidRPr="00900919">
        <w:rPr>
          <w:rFonts w:cs="David" w:hint="cs"/>
          <w:rtl/>
        </w:rPr>
        <w:t xml:space="preserve">איל ינון </w:t>
      </w:r>
      <w:r w:rsidRPr="00900919">
        <w:rPr>
          <w:rFonts w:cs="David"/>
          <w:rtl/>
        </w:rPr>
        <w:t>–</w:t>
      </w:r>
      <w:r w:rsidRPr="00900919">
        <w:rPr>
          <w:rFonts w:cs="David" w:hint="cs"/>
          <w:rtl/>
        </w:rPr>
        <w:t xml:space="preserve"> מזכיר הכנסת</w:t>
      </w:r>
    </w:p>
    <w:p w14:paraId="17991148" w14:textId="77777777" w:rsidR="00900919" w:rsidRPr="00900919" w:rsidRDefault="00900919" w:rsidP="00900919">
      <w:pPr>
        <w:bidi/>
        <w:rPr>
          <w:rFonts w:cs="David" w:hint="cs"/>
          <w:rtl/>
        </w:rPr>
      </w:pPr>
      <w:r w:rsidRPr="00900919">
        <w:rPr>
          <w:rFonts w:cs="David"/>
          <w:rtl/>
        </w:rPr>
        <w:t xml:space="preserve">ירדנה </w:t>
      </w:r>
      <w:proofErr w:type="spellStart"/>
      <w:r w:rsidRPr="00900919">
        <w:rPr>
          <w:rFonts w:cs="David"/>
          <w:rtl/>
        </w:rPr>
        <w:t>מלר</w:t>
      </w:r>
      <w:proofErr w:type="spellEnd"/>
      <w:r w:rsidRPr="00900919">
        <w:rPr>
          <w:rFonts w:cs="David"/>
          <w:rtl/>
        </w:rPr>
        <w:t>-</w:t>
      </w:r>
      <w:proofErr w:type="spellStart"/>
      <w:r w:rsidRPr="00900919">
        <w:rPr>
          <w:rFonts w:cs="David"/>
          <w:rtl/>
        </w:rPr>
        <w:t>הורביץ</w:t>
      </w:r>
      <w:proofErr w:type="spellEnd"/>
      <w:r w:rsidRPr="00900919">
        <w:rPr>
          <w:rFonts w:cs="David"/>
          <w:rtl/>
        </w:rPr>
        <w:t xml:space="preserve"> – סגנית מזכיר הכנסת</w:t>
      </w:r>
    </w:p>
    <w:p w14:paraId="6638B233" w14:textId="77777777" w:rsidR="00900919" w:rsidRPr="00900919" w:rsidRDefault="00900919" w:rsidP="00900919">
      <w:pPr>
        <w:bidi/>
        <w:rPr>
          <w:rFonts w:cs="David" w:hint="cs"/>
          <w:rtl/>
        </w:rPr>
      </w:pPr>
      <w:proofErr w:type="spellStart"/>
      <w:r w:rsidRPr="00900919">
        <w:rPr>
          <w:rFonts w:cs="David" w:hint="cs"/>
          <w:rtl/>
        </w:rPr>
        <w:t>נאזם</w:t>
      </w:r>
      <w:proofErr w:type="spellEnd"/>
      <w:r w:rsidRPr="00900919">
        <w:rPr>
          <w:rFonts w:cs="David" w:hint="cs"/>
          <w:rtl/>
        </w:rPr>
        <w:t xml:space="preserve"> באדר </w:t>
      </w:r>
      <w:r w:rsidRPr="00900919">
        <w:rPr>
          <w:rFonts w:cs="David"/>
          <w:rtl/>
        </w:rPr>
        <w:t>–</w:t>
      </w:r>
      <w:r w:rsidRPr="00900919">
        <w:rPr>
          <w:rFonts w:cs="David" w:hint="cs"/>
          <w:rtl/>
        </w:rPr>
        <w:t xml:space="preserve"> סגן מזכיר הכנסת</w:t>
      </w:r>
    </w:p>
    <w:p w14:paraId="28192D77" w14:textId="77777777" w:rsidR="00900919" w:rsidRPr="00900919" w:rsidRDefault="00900919" w:rsidP="00900919">
      <w:pPr>
        <w:bidi/>
        <w:rPr>
          <w:rFonts w:cs="David" w:hint="cs"/>
          <w:rtl/>
        </w:rPr>
      </w:pPr>
      <w:r w:rsidRPr="00900919">
        <w:rPr>
          <w:rFonts w:cs="David" w:hint="cs"/>
          <w:rtl/>
        </w:rPr>
        <w:t xml:space="preserve">אבי </w:t>
      </w:r>
      <w:proofErr w:type="spellStart"/>
      <w:r w:rsidRPr="00900919">
        <w:rPr>
          <w:rFonts w:cs="David" w:hint="cs"/>
          <w:rtl/>
        </w:rPr>
        <w:t>בלשניקוב</w:t>
      </w:r>
      <w:proofErr w:type="spellEnd"/>
      <w:r w:rsidRPr="00900919">
        <w:rPr>
          <w:rFonts w:cs="David" w:hint="cs"/>
          <w:rtl/>
        </w:rPr>
        <w:t xml:space="preserve"> </w:t>
      </w:r>
      <w:r w:rsidRPr="00900919">
        <w:rPr>
          <w:rFonts w:cs="David"/>
          <w:rtl/>
        </w:rPr>
        <w:t>–</w:t>
      </w:r>
      <w:r w:rsidRPr="00900919">
        <w:rPr>
          <w:rFonts w:cs="David" w:hint="cs"/>
          <w:rtl/>
        </w:rPr>
        <w:t xml:space="preserve"> מנכ"ל הכנסת</w:t>
      </w:r>
    </w:p>
    <w:p w14:paraId="68F1E706" w14:textId="77777777" w:rsidR="00900919" w:rsidRPr="00900919" w:rsidRDefault="00900919" w:rsidP="00900919">
      <w:pPr>
        <w:bidi/>
        <w:rPr>
          <w:rFonts w:cs="David" w:hint="cs"/>
          <w:rtl/>
        </w:rPr>
      </w:pPr>
    </w:p>
    <w:p w14:paraId="2338C53F" w14:textId="77777777" w:rsidR="00900919" w:rsidRPr="00900919" w:rsidRDefault="00900919" w:rsidP="00900919">
      <w:pPr>
        <w:bidi/>
        <w:rPr>
          <w:rFonts w:cs="David"/>
          <w:rtl/>
        </w:rPr>
      </w:pPr>
    </w:p>
    <w:p w14:paraId="53F3C339" w14:textId="77777777" w:rsidR="00900919" w:rsidRPr="00900919" w:rsidRDefault="00900919" w:rsidP="00900919">
      <w:pPr>
        <w:tabs>
          <w:tab w:val="left" w:pos="1930"/>
        </w:tabs>
        <w:bidi/>
        <w:rPr>
          <w:rFonts w:cs="David" w:hint="cs"/>
          <w:rtl/>
        </w:rPr>
      </w:pPr>
      <w:r w:rsidRPr="00900919">
        <w:rPr>
          <w:rFonts w:cs="David"/>
          <w:b/>
          <w:bCs/>
          <w:u w:val="single"/>
          <w:rtl/>
        </w:rPr>
        <w:t>י</w:t>
      </w:r>
      <w:r w:rsidRPr="00900919">
        <w:rPr>
          <w:rFonts w:cs="David" w:hint="cs"/>
          <w:b/>
          <w:bCs/>
          <w:u w:val="single"/>
          <w:rtl/>
        </w:rPr>
        <w:t>יעוץ משפטי</w:t>
      </w:r>
      <w:r w:rsidRPr="00900919">
        <w:rPr>
          <w:rFonts w:cs="David"/>
          <w:b/>
          <w:bCs/>
          <w:u w:val="single"/>
          <w:rtl/>
        </w:rPr>
        <w:t>:</w:t>
      </w:r>
    </w:p>
    <w:p w14:paraId="49954A88" w14:textId="77777777" w:rsidR="00900919" w:rsidRPr="00900919" w:rsidRDefault="00900919" w:rsidP="00900919">
      <w:pPr>
        <w:bidi/>
        <w:rPr>
          <w:rFonts w:cs="David" w:hint="cs"/>
          <w:rtl/>
        </w:rPr>
      </w:pPr>
      <w:r w:rsidRPr="00900919">
        <w:rPr>
          <w:rFonts w:cs="David" w:hint="cs"/>
          <w:rtl/>
        </w:rPr>
        <w:t xml:space="preserve">ארבל </w:t>
      </w:r>
      <w:proofErr w:type="spellStart"/>
      <w:r w:rsidRPr="00900919">
        <w:rPr>
          <w:rFonts w:cs="David" w:hint="cs"/>
          <w:rtl/>
        </w:rPr>
        <w:t>אסטרחן</w:t>
      </w:r>
      <w:proofErr w:type="spellEnd"/>
    </w:p>
    <w:p w14:paraId="7F5921AA" w14:textId="77777777" w:rsidR="00900919" w:rsidRPr="00900919" w:rsidRDefault="00900919" w:rsidP="00900919">
      <w:pPr>
        <w:bidi/>
        <w:rPr>
          <w:rFonts w:cs="David" w:hint="cs"/>
          <w:rtl/>
        </w:rPr>
      </w:pPr>
    </w:p>
    <w:p w14:paraId="196D63EE" w14:textId="77777777" w:rsidR="00900919" w:rsidRPr="00900919" w:rsidRDefault="00900919" w:rsidP="00900919">
      <w:pPr>
        <w:tabs>
          <w:tab w:val="left" w:pos="1930"/>
        </w:tabs>
        <w:bidi/>
        <w:rPr>
          <w:rFonts w:cs="David" w:hint="cs"/>
          <w:b/>
          <w:bCs/>
          <w:rtl/>
        </w:rPr>
      </w:pPr>
      <w:r w:rsidRPr="00900919">
        <w:rPr>
          <w:rFonts w:cs="David"/>
          <w:b/>
          <w:bCs/>
          <w:u w:val="single"/>
          <w:rtl/>
        </w:rPr>
        <w:t>מנהלת הוועדה</w:t>
      </w:r>
      <w:r w:rsidRPr="00900919">
        <w:rPr>
          <w:rFonts w:cs="David"/>
          <w:rtl/>
        </w:rPr>
        <w:t>:</w:t>
      </w:r>
    </w:p>
    <w:p w14:paraId="149F6DF7" w14:textId="77777777" w:rsidR="00900919" w:rsidRPr="00900919" w:rsidRDefault="00900919" w:rsidP="00900919">
      <w:pPr>
        <w:bidi/>
        <w:rPr>
          <w:rFonts w:cs="David" w:hint="cs"/>
          <w:rtl/>
        </w:rPr>
      </w:pPr>
      <w:r w:rsidRPr="00900919">
        <w:rPr>
          <w:rFonts w:cs="David" w:hint="cs"/>
          <w:rtl/>
        </w:rPr>
        <w:t>אתי בן-יוסף</w:t>
      </w:r>
    </w:p>
    <w:p w14:paraId="434A61AA" w14:textId="77777777" w:rsidR="00900919" w:rsidRPr="00900919" w:rsidRDefault="00900919" w:rsidP="00900919">
      <w:pPr>
        <w:tabs>
          <w:tab w:val="left" w:pos="1930"/>
        </w:tabs>
        <w:bidi/>
        <w:rPr>
          <w:rFonts w:cs="David" w:hint="cs"/>
          <w:b/>
          <w:bCs/>
          <w:u w:val="single"/>
          <w:rtl/>
        </w:rPr>
      </w:pPr>
    </w:p>
    <w:p w14:paraId="179194CC" w14:textId="77777777" w:rsidR="00900919" w:rsidRPr="00900919" w:rsidRDefault="00900919" w:rsidP="00900919">
      <w:pPr>
        <w:tabs>
          <w:tab w:val="left" w:pos="1930"/>
        </w:tabs>
        <w:bidi/>
        <w:rPr>
          <w:rFonts w:cs="David" w:hint="cs"/>
          <w:rtl/>
        </w:rPr>
      </w:pPr>
      <w:r w:rsidRPr="00900919">
        <w:rPr>
          <w:rFonts w:cs="David" w:hint="cs"/>
          <w:b/>
          <w:bCs/>
          <w:u w:val="single"/>
          <w:rtl/>
        </w:rPr>
        <w:t>רשמת פרלמנטרית</w:t>
      </w:r>
      <w:r w:rsidRPr="00900919">
        <w:rPr>
          <w:rFonts w:cs="David"/>
          <w:rtl/>
        </w:rPr>
        <w:t>:</w:t>
      </w:r>
      <w:r w:rsidRPr="00900919">
        <w:rPr>
          <w:rFonts w:cs="David" w:hint="cs"/>
          <w:rtl/>
        </w:rPr>
        <w:tab/>
      </w:r>
    </w:p>
    <w:p w14:paraId="47060803" w14:textId="77777777" w:rsidR="00900919" w:rsidRPr="00900919" w:rsidRDefault="00900919" w:rsidP="00900919">
      <w:pPr>
        <w:bidi/>
        <w:rPr>
          <w:rFonts w:cs="David" w:hint="cs"/>
          <w:rtl/>
        </w:rPr>
      </w:pPr>
      <w:r w:rsidRPr="00900919">
        <w:rPr>
          <w:rFonts w:cs="David" w:hint="cs"/>
          <w:rtl/>
        </w:rPr>
        <w:t xml:space="preserve">אתי </w:t>
      </w:r>
      <w:proofErr w:type="spellStart"/>
      <w:r w:rsidRPr="00900919">
        <w:rPr>
          <w:rFonts w:cs="David" w:hint="cs"/>
          <w:rtl/>
        </w:rPr>
        <w:t>אפלבוים</w:t>
      </w:r>
      <w:proofErr w:type="spellEnd"/>
    </w:p>
    <w:p w14:paraId="4D6E33E1" w14:textId="77777777" w:rsidR="00900919" w:rsidRPr="00900919" w:rsidRDefault="00900919" w:rsidP="00900919">
      <w:pPr>
        <w:pStyle w:val="Heading5"/>
        <w:jc w:val="left"/>
        <w:rPr>
          <w:rFonts w:hint="cs"/>
          <w:sz w:val="24"/>
          <w:rtl/>
        </w:rPr>
      </w:pPr>
    </w:p>
    <w:p w14:paraId="17C921F2" w14:textId="77777777" w:rsidR="00900919" w:rsidRPr="00900919" w:rsidRDefault="00900919" w:rsidP="00900919">
      <w:pPr>
        <w:pStyle w:val="Heading5"/>
        <w:jc w:val="left"/>
        <w:rPr>
          <w:sz w:val="24"/>
          <w:rtl/>
        </w:rPr>
      </w:pPr>
      <w:r w:rsidRPr="00900919">
        <w:rPr>
          <w:sz w:val="24"/>
          <w:rtl/>
        </w:rPr>
        <w:t xml:space="preserve"> </w:t>
      </w:r>
    </w:p>
    <w:p w14:paraId="1A280746" w14:textId="77777777" w:rsidR="00900919" w:rsidRPr="00900919" w:rsidRDefault="00900919" w:rsidP="00900919">
      <w:pPr>
        <w:bidi/>
        <w:rPr>
          <w:rFonts w:cs="David" w:hint="cs"/>
          <w:rtl/>
        </w:rPr>
      </w:pPr>
    </w:p>
    <w:p w14:paraId="0CABD16A" w14:textId="77777777" w:rsidR="00900919" w:rsidRPr="00900919" w:rsidRDefault="00900919" w:rsidP="00900919">
      <w:pPr>
        <w:bidi/>
        <w:ind w:left="567" w:hanging="567"/>
        <w:jc w:val="center"/>
        <w:rPr>
          <w:rFonts w:cs="David" w:hint="cs"/>
          <w:b/>
          <w:bCs/>
          <w:u w:val="single"/>
          <w:rtl/>
        </w:rPr>
      </w:pPr>
      <w:r w:rsidRPr="00900919">
        <w:rPr>
          <w:rFonts w:cs="David"/>
          <w:rtl/>
        </w:rPr>
        <w:br w:type="page"/>
      </w:r>
      <w:r w:rsidRPr="00900919">
        <w:rPr>
          <w:rFonts w:cs="David" w:hint="cs"/>
          <w:b/>
          <w:bCs/>
          <w:u w:val="single"/>
          <w:rtl/>
        </w:rPr>
        <w:lastRenderedPageBreak/>
        <w:t>1.</w:t>
      </w:r>
      <w:r w:rsidRPr="00900919">
        <w:rPr>
          <w:rFonts w:cs="David" w:hint="cs"/>
          <w:b/>
          <w:bCs/>
          <w:u w:val="single"/>
          <w:rtl/>
        </w:rPr>
        <w:tab/>
        <w:t xml:space="preserve">קביעת הוועדה לדיון בהצעת חוק עבודת נשים (תיקון </w:t>
      </w:r>
      <w:r w:rsidRPr="00900919">
        <w:rPr>
          <w:rFonts w:cs="David"/>
          <w:b/>
          <w:bCs/>
          <w:u w:val="single"/>
          <w:rtl/>
        </w:rPr>
        <w:t>–</w:t>
      </w:r>
      <w:r w:rsidRPr="00900919">
        <w:rPr>
          <w:rFonts w:cs="David" w:hint="cs"/>
          <w:b/>
          <w:bCs/>
          <w:u w:val="single"/>
          <w:rtl/>
        </w:rPr>
        <w:t xml:space="preserve"> הזכות להיעדר), </w:t>
      </w:r>
      <w:proofErr w:type="spellStart"/>
      <w:r w:rsidRPr="00900919">
        <w:rPr>
          <w:rFonts w:cs="David" w:hint="cs"/>
          <w:b/>
          <w:bCs/>
          <w:u w:val="single"/>
          <w:rtl/>
        </w:rPr>
        <w:t>התשס"ז</w:t>
      </w:r>
      <w:proofErr w:type="spellEnd"/>
      <w:r w:rsidRPr="00900919">
        <w:rPr>
          <w:rFonts w:cs="David" w:hint="cs"/>
          <w:b/>
          <w:bCs/>
          <w:u w:val="single"/>
          <w:rtl/>
        </w:rPr>
        <w:t xml:space="preserve">-2007, (פ/2544/17), של חברי הכנסת גדעון סער ומרינה </w:t>
      </w:r>
      <w:proofErr w:type="spellStart"/>
      <w:r w:rsidRPr="00900919">
        <w:rPr>
          <w:rFonts w:cs="David" w:hint="cs"/>
          <w:b/>
          <w:bCs/>
          <w:u w:val="single"/>
          <w:rtl/>
        </w:rPr>
        <w:t>סולודקין</w:t>
      </w:r>
      <w:proofErr w:type="spellEnd"/>
      <w:r w:rsidRPr="00900919">
        <w:rPr>
          <w:rFonts w:cs="David" w:hint="cs"/>
          <w:b/>
          <w:bCs/>
          <w:u w:val="single"/>
          <w:rtl/>
        </w:rPr>
        <w:t>.</w:t>
      </w:r>
    </w:p>
    <w:p w14:paraId="368D7FD6" w14:textId="77777777" w:rsidR="00900919" w:rsidRPr="00900919" w:rsidRDefault="00900919" w:rsidP="00900919">
      <w:pPr>
        <w:bidi/>
        <w:rPr>
          <w:rFonts w:cs="David" w:hint="cs"/>
          <w:u w:val="single"/>
          <w:rtl/>
        </w:rPr>
      </w:pPr>
    </w:p>
    <w:p w14:paraId="6D6E14A6"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331B1154" w14:textId="77777777" w:rsidR="00900919" w:rsidRPr="00900919" w:rsidRDefault="00900919" w:rsidP="00900919">
      <w:pPr>
        <w:bidi/>
        <w:rPr>
          <w:rFonts w:cs="David" w:hint="cs"/>
          <w:rtl/>
        </w:rPr>
      </w:pPr>
    </w:p>
    <w:p w14:paraId="30748215" w14:textId="77777777" w:rsidR="00900919" w:rsidRPr="00900919" w:rsidRDefault="00900919" w:rsidP="00900919">
      <w:pPr>
        <w:bidi/>
        <w:rPr>
          <w:rFonts w:cs="David" w:hint="cs"/>
          <w:rtl/>
        </w:rPr>
      </w:pPr>
      <w:r w:rsidRPr="00900919">
        <w:rPr>
          <w:rFonts w:cs="David" w:hint="cs"/>
          <w:rtl/>
        </w:rPr>
        <w:tab/>
        <w:t xml:space="preserve"> אני מתכבד לפתוח את ישיבת ועדת הכנסת, ישיבה מס' 151. </w:t>
      </w:r>
    </w:p>
    <w:p w14:paraId="00AF2CCF" w14:textId="77777777" w:rsidR="00900919" w:rsidRPr="00900919" w:rsidRDefault="00900919" w:rsidP="00900919">
      <w:pPr>
        <w:bidi/>
        <w:rPr>
          <w:rFonts w:cs="David" w:hint="cs"/>
          <w:rtl/>
        </w:rPr>
      </w:pPr>
    </w:p>
    <w:p w14:paraId="5B56B81F" w14:textId="77777777" w:rsidR="00900919" w:rsidRPr="00900919" w:rsidRDefault="00900919" w:rsidP="00900919">
      <w:pPr>
        <w:bidi/>
        <w:ind w:firstLine="567"/>
        <w:rPr>
          <w:rFonts w:cs="David" w:hint="cs"/>
          <w:rtl/>
        </w:rPr>
      </w:pPr>
      <w:r w:rsidRPr="00900919">
        <w:rPr>
          <w:rFonts w:cs="David" w:hint="cs"/>
          <w:rtl/>
        </w:rPr>
        <w:t xml:space="preserve">הנושא הראשון: קביעת הוועדה לדיון בהצעת חוק עבודת נשים (תיקון </w:t>
      </w:r>
      <w:r w:rsidRPr="00900919">
        <w:rPr>
          <w:rFonts w:cs="David"/>
          <w:rtl/>
        </w:rPr>
        <w:t>–</w:t>
      </w:r>
      <w:r w:rsidRPr="00900919">
        <w:rPr>
          <w:rFonts w:cs="David" w:hint="cs"/>
          <w:rtl/>
        </w:rPr>
        <w:t xml:space="preserve"> הזכות להיעדר), </w:t>
      </w:r>
      <w:proofErr w:type="spellStart"/>
      <w:r w:rsidRPr="00900919">
        <w:rPr>
          <w:rFonts w:cs="David" w:hint="cs"/>
          <w:rtl/>
        </w:rPr>
        <w:t>התשס"ז</w:t>
      </w:r>
      <w:proofErr w:type="spellEnd"/>
      <w:r w:rsidRPr="00900919">
        <w:rPr>
          <w:rFonts w:cs="David" w:hint="cs"/>
          <w:rtl/>
        </w:rPr>
        <w:t xml:space="preserve">-2007, (פ/2544/17) של חברי הכנסת גדעון סער ומרינה </w:t>
      </w:r>
      <w:proofErr w:type="spellStart"/>
      <w:r w:rsidRPr="00900919">
        <w:rPr>
          <w:rFonts w:cs="David" w:hint="cs"/>
          <w:rtl/>
        </w:rPr>
        <w:t>סולודקין</w:t>
      </w:r>
      <w:proofErr w:type="spellEnd"/>
      <w:r w:rsidRPr="00900919">
        <w:rPr>
          <w:rFonts w:cs="David" w:hint="cs"/>
          <w:rtl/>
        </w:rPr>
        <w:t xml:space="preserve">. </w:t>
      </w:r>
    </w:p>
    <w:p w14:paraId="28E25C93" w14:textId="77777777" w:rsidR="00900919" w:rsidRPr="00900919" w:rsidRDefault="00900919" w:rsidP="00900919">
      <w:pPr>
        <w:bidi/>
        <w:rPr>
          <w:rFonts w:cs="David" w:hint="cs"/>
          <w:rtl/>
        </w:rPr>
      </w:pPr>
    </w:p>
    <w:p w14:paraId="0F063425" w14:textId="77777777" w:rsidR="00900919" w:rsidRPr="00900919" w:rsidRDefault="00900919" w:rsidP="00900919">
      <w:pPr>
        <w:bidi/>
        <w:ind w:firstLine="567"/>
        <w:rPr>
          <w:rFonts w:cs="David" w:hint="cs"/>
          <w:rtl/>
        </w:rPr>
      </w:pPr>
      <w:r w:rsidRPr="00900919">
        <w:rPr>
          <w:rFonts w:cs="David" w:hint="cs"/>
          <w:rtl/>
        </w:rPr>
        <w:t xml:space="preserve">הכנסת החליטה, בישיבתה, להטיל על ועדת הכנסת לקבוע את הוועדה שתדון  בהצעת חוק עבודת נשים, של חברי הכנסת גדעון סער ומרינה </w:t>
      </w:r>
      <w:proofErr w:type="spellStart"/>
      <w:r w:rsidRPr="00900919">
        <w:rPr>
          <w:rFonts w:cs="David" w:hint="cs"/>
          <w:rtl/>
        </w:rPr>
        <w:t>סולודקין</w:t>
      </w:r>
      <w:proofErr w:type="spellEnd"/>
      <w:r w:rsidRPr="00900919">
        <w:rPr>
          <w:rFonts w:cs="David" w:hint="cs"/>
          <w:rtl/>
        </w:rPr>
        <w:t xml:space="preserve">. יו"ר הוועדה למעמד האישה מבקש להעביר את זה אליו לוועדה. </w:t>
      </w:r>
    </w:p>
    <w:p w14:paraId="7C0B2084" w14:textId="77777777" w:rsidR="00900919" w:rsidRPr="00900919" w:rsidRDefault="00900919" w:rsidP="00900919">
      <w:pPr>
        <w:bidi/>
        <w:ind w:firstLine="567"/>
        <w:rPr>
          <w:rFonts w:cs="David" w:hint="cs"/>
          <w:rtl/>
        </w:rPr>
      </w:pPr>
    </w:p>
    <w:p w14:paraId="51EB672E" w14:textId="77777777" w:rsidR="00900919" w:rsidRPr="00900919" w:rsidRDefault="00900919" w:rsidP="00900919">
      <w:pPr>
        <w:bidi/>
        <w:ind w:firstLine="567"/>
        <w:rPr>
          <w:rFonts w:cs="David" w:hint="cs"/>
          <w:rtl/>
        </w:rPr>
      </w:pPr>
      <w:r w:rsidRPr="00900919">
        <w:rPr>
          <w:rFonts w:cs="David" w:hint="cs"/>
          <w:rtl/>
        </w:rPr>
        <w:t>גדעון, הגעת להבנות?</w:t>
      </w:r>
    </w:p>
    <w:p w14:paraId="4EE23A09" w14:textId="77777777" w:rsidR="00900919" w:rsidRPr="00900919" w:rsidRDefault="00900919" w:rsidP="00900919">
      <w:pPr>
        <w:bidi/>
        <w:rPr>
          <w:rFonts w:cs="David" w:hint="cs"/>
          <w:rtl/>
        </w:rPr>
      </w:pPr>
    </w:p>
    <w:p w14:paraId="57D93B71" w14:textId="77777777" w:rsidR="00900919" w:rsidRPr="00900919" w:rsidRDefault="00900919" w:rsidP="00900919">
      <w:pPr>
        <w:bidi/>
        <w:rPr>
          <w:rFonts w:cs="David" w:hint="cs"/>
          <w:u w:val="single"/>
          <w:rtl/>
        </w:rPr>
      </w:pPr>
      <w:r w:rsidRPr="00900919">
        <w:rPr>
          <w:rFonts w:cs="David" w:hint="cs"/>
          <w:u w:val="single"/>
          <w:rtl/>
        </w:rPr>
        <w:t>גדעון סער:</w:t>
      </w:r>
    </w:p>
    <w:p w14:paraId="43CA4587" w14:textId="77777777" w:rsidR="00900919" w:rsidRPr="00900919" w:rsidRDefault="00900919" w:rsidP="00900919">
      <w:pPr>
        <w:bidi/>
        <w:rPr>
          <w:rFonts w:cs="David" w:hint="cs"/>
          <w:u w:val="single"/>
          <w:rtl/>
        </w:rPr>
      </w:pPr>
    </w:p>
    <w:p w14:paraId="41DA1FF6" w14:textId="77777777" w:rsidR="00900919" w:rsidRPr="00900919" w:rsidRDefault="00900919" w:rsidP="00900919">
      <w:pPr>
        <w:bidi/>
        <w:rPr>
          <w:rFonts w:cs="David" w:hint="cs"/>
          <w:rtl/>
        </w:rPr>
      </w:pPr>
      <w:r w:rsidRPr="00900919">
        <w:rPr>
          <w:rFonts w:cs="David" w:hint="cs"/>
          <w:rtl/>
        </w:rPr>
        <w:tab/>
        <w:t xml:space="preserve"> הגעתי אתמול להסכמה עם יו"ר ועדת העבודה והרווחה, שהצעת החוק הזאת תדון בוועדה לקידום מעמד האישה. למען הסר ספק, אני רוצה להבהיר שהגעתי איתו להבנה לפני ישיבת הסיעה. </w:t>
      </w:r>
    </w:p>
    <w:p w14:paraId="68090AFD" w14:textId="77777777" w:rsidR="00900919" w:rsidRPr="00900919" w:rsidRDefault="00900919" w:rsidP="00900919">
      <w:pPr>
        <w:bidi/>
        <w:rPr>
          <w:rFonts w:cs="David" w:hint="cs"/>
          <w:rtl/>
        </w:rPr>
      </w:pPr>
    </w:p>
    <w:p w14:paraId="3DF777F5"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59C1C8FF" w14:textId="77777777" w:rsidR="00900919" w:rsidRPr="00900919" w:rsidRDefault="00900919" w:rsidP="00900919">
      <w:pPr>
        <w:bidi/>
        <w:rPr>
          <w:rFonts w:cs="David" w:hint="cs"/>
          <w:rtl/>
        </w:rPr>
      </w:pPr>
    </w:p>
    <w:p w14:paraId="7A48B40D" w14:textId="77777777" w:rsidR="00900919" w:rsidRPr="00900919" w:rsidRDefault="00900919" w:rsidP="00900919">
      <w:pPr>
        <w:bidi/>
        <w:rPr>
          <w:rFonts w:cs="David" w:hint="cs"/>
          <w:rtl/>
        </w:rPr>
      </w:pPr>
      <w:r w:rsidRPr="00900919">
        <w:rPr>
          <w:rFonts w:cs="David" w:hint="cs"/>
          <w:rtl/>
        </w:rPr>
        <w:tab/>
        <w:t xml:space="preserve"> מי בעד להעביר את זה לוועדה לקידום מעמד האישה?</w:t>
      </w:r>
    </w:p>
    <w:p w14:paraId="5230599F" w14:textId="77777777" w:rsidR="00900919" w:rsidRPr="00900919" w:rsidRDefault="00900919" w:rsidP="00900919">
      <w:pPr>
        <w:bidi/>
        <w:rPr>
          <w:rFonts w:cs="David" w:hint="cs"/>
          <w:rtl/>
        </w:rPr>
      </w:pPr>
    </w:p>
    <w:p w14:paraId="23EB0F31" w14:textId="77777777" w:rsidR="00900919" w:rsidRPr="00900919" w:rsidRDefault="00900919" w:rsidP="00900919">
      <w:pPr>
        <w:bidi/>
        <w:jc w:val="center"/>
        <w:rPr>
          <w:rFonts w:cs="David" w:hint="cs"/>
          <w:b/>
          <w:bCs/>
          <w:rtl/>
        </w:rPr>
      </w:pPr>
      <w:r w:rsidRPr="00900919">
        <w:rPr>
          <w:rFonts w:cs="David" w:hint="cs"/>
          <w:b/>
          <w:bCs/>
          <w:rtl/>
        </w:rPr>
        <w:t>הצבעה</w:t>
      </w:r>
    </w:p>
    <w:p w14:paraId="0BB289E5" w14:textId="77777777" w:rsidR="00900919" w:rsidRPr="00900919" w:rsidRDefault="00900919" w:rsidP="00900919">
      <w:pPr>
        <w:bidi/>
        <w:jc w:val="center"/>
        <w:rPr>
          <w:rFonts w:cs="David" w:hint="cs"/>
          <w:rtl/>
        </w:rPr>
      </w:pPr>
    </w:p>
    <w:p w14:paraId="5B60C76B" w14:textId="77777777" w:rsidR="00900919" w:rsidRPr="00900919" w:rsidRDefault="00900919" w:rsidP="00900919">
      <w:pPr>
        <w:bidi/>
        <w:jc w:val="center"/>
        <w:rPr>
          <w:rFonts w:cs="David" w:hint="cs"/>
          <w:rtl/>
        </w:rPr>
      </w:pPr>
      <w:r w:rsidRPr="00900919">
        <w:rPr>
          <w:rFonts w:cs="David" w:hint="cs"/>
          <w:rtl/>
        </w:rPr>
        <w:t xml:space="preserve">בעד </w:t>
      </w:r>
      <w:r w:rsidRPr="00900919">
        <w:rPr>
          <w:rFonts w:cs="David"/>
          <w:rtl/>
        </w:rPr>
        <w:t>–</w:t>
      </w:r>
      <w:r w:rsidRPr="00900919">
        <w:rPr>
          <w:rFonts w:cs="David" w:hint="cs"/>
          <w:rtl/>
        </w:rPr>
        <w:t xml:space="preserve"> 12</w:t>
      </w:r>
    </w:p>
    <w:p w14:paraId="2ACF3AAD" w14:textId="77777777" w:rsidR="00900919" w:rsidRPr="00900919" w:rsidRDefault="00900919" w:rsidP="00900919">
      <w:pPr>
        <w:bidi/>
        <w:jc w:val="center"/>
        <w:rPr>
          <w:rFonts w:cs="David" w:hint="cs"/>
          <w:rtl/>
        </w:rPr>
      </w:pPr>
      <w:r w:rsidRPr="00900919">
        <w:rPr>
          <w:rFonts w:cs="David" w:hint="cs"/>
          <w:rtl/>
        </w:rPr>
        <w:t xml:space="preserve">נגד </w:t>
      </w:r>
      <w:r w:rsidRPr="00900919">
        <w:rPr>
          <w:rFonts w:cs="David"/>
          <w:rtl/>
        </w:rPr>
        <w:t>–</w:t>
      </w:r>
      <w:r w:rsidRPr="00900919">
        <w:rPr>
          <w:rFonts w:cs="David" w:hint="cs"/>
          <w:rtl/>
        </w:rPr>
        <w:t xml:space="preserve"> אין</w:t>
      </w:r>
    </w:p>
    <w:p w14:paraId="6B0ABA6A" w14:textId="77777777" w:rsidR="00900919" w:rsidRPr="00900919" w:rsidRDefault="00900919" w:rsidP="00900919">
      <w:pPr>
        <w:bidi/>
        <w:jc w:val="center"/>
        <w:rPr>
          <w:rFonts w:cs="David" w:hint="cs"/>
          <w:rtl/>
        </w:rPr>
      </w:pPr>
      <w:r w:rsidRPr="00900919">
        <w:rPr>
          <w:rFonts w:cs="David" w:hint="cs"/>
          <w:rtl/>
        </w:rPr>
        <w:t xml:space="preserve">נמנעים </w:t>
      </w:r>
      <w:r w:rsidRPr="00900919">
        <w:rPr>
          <w:rFonts w:cs="David"/>
          <w:rtl/>
        </w:rPr>
        <w:t>–</w:t>
      </w:r>
      <w:r w:rsidRPr="00900919">
        <w:rPr>
          <w:rFonts w:cs="David" w:hint="cs"/>
          <w:rtl/>
        </w:rPr>
        <w:t xml:space="preserve"> אין</w:t>
      </w:r>
    </w:p>
    <w:p w14:paraId="159E5DDC" w14:textId="77777777" w:rsidR="00900919" w:rsidRPr="00900919" w:rsidRDefault="00900919" w:rsidP="00900919">
      <w:pPr>
        <w:bidi/>
        <w:rPr>
          <w:rFonts w:cs="David" w:hint="cs"/>
          <w:rtl/>
        </w:rPr>
      </w:pPr>
    </w:p>
    <w:p w14:paraId="77838361" w14:textId="77777777" w:rsidR="00900919" w:rsidRPr="00900919" w:rsidRDefault="00900919" w:rsidP="00900919">
      <w:pPr>
        <w:bidi/>
        <w:rPr>
          <w:rFonts w:cs="David" w:hint="cs"/>
          <w:u w:val="single"/>
          <w:rtl/>
        </w:rPr>
      </w:pPr>
      <w:r w:rsidRPr="00900919">
        <w:rPr>
          <w:rFonts w:cs="David" w:hint="cs"/>
          <w:u w:val="single"/>
          <w:rtl/>
        </w:rPr>
        <w:t xml:space="preserve">היו"ר יעקב </w:t>
      </w:r>
      <w:proofErr w:type="spellStart"/>
      <w:r w:rsidRPr="00900919">
        <w:rPr>
          <w:rFonts w:cs="David" w:hint="cs"/>
          <w:u w:val="single"/>
          <w:rtl/>
        </w:rPr>
        <w:t>מרגי</w:t>
      </w:r>
      <w:proofErr w:type="spellEnd"/>
      <w:r w:rsidRPr="00900919">
        <w:rPr>
          <w:rFonts w:cs="David" w:hint="cs"/>
          <w:u w:val="single"/>
          <w:rtl/>
        </w:rPr>
        <w:t>:</w:t>
      </w:r>
    </w:p>
    <w:p w14:paraId="0B5424DD" w14:textId="77777777" w:rsidR="00900919" w:rsidRPr="00900919" w:rsidRDefault="00900919" w:rsidP="00900919">
      <w:pPr>
        <w:bidi/>
        <w:rPr>
          <w:rFonts w:cs="David" w:hint="cs"/>
          <w:rtl/>
        </w:rPr>
      </w:pPr>
    </w:p>
    <w:p w14:paraId="3616F93E" w14:textId="77777777" w:rsidR="00900919" w:rsidRPr="00900919" w:rsidRDefault="00900919" w:rsidP="00900919">
      <w:pPr>
        <w:bidi/>
        <w:ind w:firstLine="567"/>
        <w:rPr>
          <w:rFonts w:cs="David" w:hint="cs"/>
          <w:rtl/>
        </w:rPr>
      </w:pPr>
      <w:r w:rsidRPr="00900919">
        <w:rPr>
          <w:rFonts w:cs="David" w:hint="cs"/>
          <w:rtl/>
        </w:rPr>
        <w:t xml:space="preserve">12 בעד, אין מתנגדים אין נמנעים, הצעת החוק תידון בוועדה לקידום מעמד האישה. </w:t>
      </w:r>
    </w:p>
    <w:p w14:paraId="2A6499E3" w14:textId="77777777" w:rsidR="00900919" w:rsidRPr="00900919" w:rsidRDefault="00900919" w:rsidP="00900919">
      <w:pPr>
        <w:bidi/>
        <w:ind w:left="567" w:hanging="567"/>
        <w:jc w:val="center"/>
        <w:rPr>
          <w:rFonts w:cs="David" w:hint="cs"/>
          <w:b/>
          <w:bCs/>
          <w:u w:val="single"/>
          <w:rtl/>
        </w:rPr>
      </w:pPr>
      <w:r w:rsidRPr="00900919">
        <w:rPr>
          <w:rFonts w:cs="David"/>
          <w:rtl/>
        </w:rPr>
        <w:br w:type="page"/>
      </w:r>
      <w:r w:rsidRPr="00900919">
        <w:rPr>
          <w:rFonts w:cs="David" w:hint="cs"/>
          <w:b/>
          <w:bCs/>
          <w:u w:val="single"/>
          <w:rtl/>
        </w:rPr>
        <w:lastRenderedPageBreak/>
        <w:t>2.</w:t>
      </w:r>
      <w:r w:rsidRPr="00900919">
        <w:rPr>
          <w:rFonts w:cs="David" w:hint="cs"/>
          <w:b/>
          <w:bCs/>
          <w:u w:val="single"/>
          <w:rtl/>
        </w:rPr>
        <w:tab/>
        <w:t xml:space="preserve">ערעורים על החלטת יו"ר הכנסת והסגנים שלא לאשר דחיפות הצעות לסדר היום של חבר הכנסת אופיר </w:t>
      </w:r>
      <w:proofErr w:type="spellStart"/>
      <w:r w:rsidRPr="00900919">
        <w:rPr>
          <w:rFonts w:cs="David" w:hint="cs"/>
          <w:b/>
          <w:bCs/>
          <w:u w:val="single"/>
          <w:rtl/>
        </w:rPr>
        <w:t>פינס</w:t>
      </w:r>
      <w:proofErr w:type="spellEnd"/>
      <w:r w:rsidRPr="00900919">
        <w:rPr>
          <w:rFonts w:cs="David" w:hint="cs"/>
          <w:b/>
          <w:bCs/>
          <w:u w:val="single"/>
          <w:rtl/>
        </w:rPr>
        <w:t xml:space="preserve">-פז בנושא: "זכייתו של אל גור בפרס נובל לשלום"; של חבר הכנסת דב </w:t>
      </w:r>
      <w:proofErr w:type="spellStart"/>
      <w:r w:rsidRPr="00900919">
        <w:rPr>
          <w:rFonts w:cs="David" w:hint="cs"/>
          <w:b/>
          <w:bCs/>
          <w:u w:val="single"/>
          <w:rtl/>
        </w:rPr>
        <w:t>חנין</w:t>
      </w:r>
      <w:proofErr w:type="spellEnd"/>
      <w:r w:rsidRPr="00900919">
        <w:rPr>
          <w:rFonts w:cs="David" w:hint="cs"/>
          <w:b/>
          <w:bCs/>
          <w:u w:val="single"/>
          <w:rtl/>
        </w:rPr>
        <w:t xml:space="preserve"> בנושא: "בעקבות פרס נובל לאל גור -  משבר אקלים, ביטחון ושלום".</w:t>
      </w:r>
    </w:p>
    <w:p w14:paraId="7070758D" w14:textId="77777777" w:rsidR="00900919" w:rsidRPr="00900919" w:rsidRDefault="00900919" w:rsidP="00900919">
      <w:pPr>
        <w:bidi/>
        <w:rPr>
          <w:rFonts w:cs="David" w:hint="cs"/>
          <w:u w:val="single"/>
          <w:rtl/>
        </w:rPr>
      </w:pPr>
    </w:p>
    <w:p w14:paraId="255A8521" w14:textId="77777777" w:rsidR="00900919" w:rsidRPr="00900919" w:rsidRDefault="00900919" w:rsidP="00900919">
      <w:pPr>
        <w:bidi/>
        <w:rPr>
          <w:rFonts w:cs="David" w:hint="cs"/>
          <w:u w:val="single"/>
          <w:rtl/>
        </w:rPr>
      </w:pPr>
    </w:p>
    <w:p w14:paraId="1CB213D7" w14:textId="77777777" w:rsidR="00900919" w:rsidRPr="00900919" w:rsidRDefault="00900919" w:rsidP="00900919">
      <w:pPr>
        <w:bidi/>
        <w:rPr>
          <w:rFonts w:cs="David" w:hint="cs"/>
          <w:rtl/>
        </w:rPr>
      </w:pPr>
      <w:r w:rsidRPr="00900919">
        <w:rPr>
          <w:rFonts w:cs="David" w:hint="cs"/>
          <w:u w:val="single"/>
          <w:rtl/>
        </w:rPr>
        <w:t xml:space="preserve">אופיר </w:t>
      </w:r>
      <w:proofErr w:type="spellStart"/>
      <w:r w:rsidRPr="00900919">
        <w:rPr>
          <w:rFonts w:cs="David" w:hint="cs"/>
          <w:u w:val="single"/>
          <w:rtl/>
        </w:rPr>
        <w:t>פינס</w:t>
      </w:r>
      <w:proofErr w:type="spellEnd"/>
      <w:r w:rsidRPr="00900919">
        <w:rPr>
          <w:rFonts w:cs="David" w:hint="cs"/>
          <w:u w:val="single"/>
          <w:rtl/>
        </w:rPr>
        <w:t>-פז:</w:t>
      </w:r>
    </w:p>
    <w:p w14:paraId="76AFD234" w14:textId="77777777" w:rsidR="00900919" w:rsidRPr="00900919" w:rsidRDefault="00900919" w:rsidP="00900919">
      <w:pPr>
        <w:bidi/>
        <w:rPr>
          <w:rFonts w:cs="David" w:hint="cs"/>
          <w:rtl/>
        </w:rPr>
      </w:pPr>
    </w:p>
    <w:p w14:paraId="52201072" w14:textId="77777777" w:rsidR="00900919" w:rsidRPr="00900919" w:rsidRDefault="00900919" w:rsidP="00900919">
      <w:pPr>
        <w:bidi/>
        <w:rPr>
          <w:rFonts w:cs="David" w:hint="cs"/>
          <w:rtl/>
        </w:rPr>
      </w:pPr>
      <w:r w:rsidRPr="00900919">
        <w:rPr>
          <w:rFonts w:cs="David" w:hint="cs"/>
          <w:rtl/>
        </w:rPr>
        <w:tab/>
        <w:t xml:space="preserve"> אפשר שנדון קודם בערעורים?</w:t>
      </w:r>
    </w:p>
    <w:p w14:paraId="3323D37C" w14:textId="77777777" w:rsidR="00900919" w:rsidRPr="00900919" w:rsidRDefault="00900919" w:rsidP="00900919">
      <w:pPr>
        <w:bidi/>
        <w:rPr>
          <w:rFonts w:cs="David" w:hint="cs"/>
          <w:rtl/>
        </w:rPr>
      </w:pPr>
    </w:p>
    <w:p w14:paraId="00750F5F"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25DB6264" w14:textId="77777777" w:rsidR="00900919" w:rsidRPr="00900919" w:rsidRDefault="00900919" w:rsidP="00900919">
      <w:pPr>
        <w:bidi/>
        <w:rPr>
          <w:rFonts w:cs="David" w:hint="cs"/>
          <w:rtl/>
        </w:rPr>
      </w:pPr>
    </w:p>
    <w:p w14:paraId="6C5A569E" w14:textId="77777777" w:rsidR="00900919" w:rsidRPr="00900919" w:rsidRDefault="00900919" w:rsidP="00900919">
      <w:pPr>
        <w:bidi/>
        <w:rPr>
          <w:rFonts w:cs="David" w:hint="cs"/>
          <w:rtl/>
        </w:rPr>
      </w:pPr>
      <w:r w:rsidRPr="00900919">
        <w:rPr>
          <w:rFonts w:cs="David" w:hint="cs"/>
          <w:rtl/>
        </w:rPr>
        <w:tab/>
        <w:t xml:space="preserve"> בסדר. </w:t>
      </w:r>
    </w:p>
    <w:p w14:paraId="60B9CAE5" w14:textId="77777777" w:rsidR="00900919" w:rsidRPr="00900919" w:rsidRDefault="00900919" w:rsidP="00900919">
      <w:pPr>
        <w:bidi/>
        <w:rPr>
          <w:rFonts w:cs="David" w:hint="cs"/>
          <w:rtl/>
        </w:rPr>
      </w:pPr>
    </w:p>
    <w:p w14:paraId="52A98D2E" w14:textId="77777777" w:rsidR="00900919" w:rsidRPr="00900919" w:rsidRDefault="00900919" w:rsidP="00900919">
      <w:pPr>
        <w:bidi/>
        <w:ind w:firstLine="567"/>
        <w:rPr>
          <w:rFonts w:cs="David" w:hint="cs"/>
          <w:rtl/>
        </w:rPr>
      </w:pPr>
      <w:r w:rsidRPr="00900919">
        <w:rPr>
          <w:rFonts w:cs="David" w:hint="cs"/>
          <w:rtl/>
        </w:rPr>
        <w:t xml:space="preserve">על סדר היום ערעורו של חבר הכנסת אופיר </w:t>
      </w:r>
      <w:proofErr w:type="spellStart"/>
      <w:r w:rsidRPr="00900919">
        <w:rPr>
          <w:rFonts w:cs="David" w:hint="cs"/>
          <w:rtl/>
        </w:rPr>
        <w:t>פינס</w:t>
      </w:r>
      <w:proofErr w:type="spellEnd"/>
      <w:r w:rsidRPr="00900919">
        <w:rPr>
          <w:rFonts w:cs="David" w:hint="cs"/>
          <w:rtl/>
        </w:rPr>
        <w:t xml:space="preserve"> פז - זכייתו של אל גור בפרס נובל לשלום. </w:t>
      </w:r>
    </w:p>
    <w:p w14:paraId="4D99FD52" w14:textId="77777777" w:rsidR="00900919" w:rsidRPr="00900919" w:rsidRDefault="00900919" w:rsidP="00900919">
      <w:pPr>
        <w:bidi/>
        <w:rPr>
          <w:rFonts w:cs="David" w:hint="cs"/>
          <w:rtl/>
        </w:rPr>
      </w:pPr>
    </w:p>
    <w:p w14:paraId="279803F0" w14:textId="77777777" w:rsidR="00900919" w:rsidRPr="00900919" w:rsidRDefault="00900919" w:rsidP="00900919">
      <w:pPr>
        <w:bidi/>
        <w:rPr>
          <w:rFonts w:cs="David" w:hint="cs"/>
          <w:rtl/>
        </w:rPr>
      </w:pPr>
      <w:r w:rsidRPr="00900919">
        <w:rPr>
          <w:rFonts w:cs="David" w:hint="cs"/>
          <w:u w:val="single"/>
          <w:rtl/>
        </w:rPr>
        <w:t xml:space="preserve">אופיר </w:t>
      </w:r>
      <w:proofErr w:type="spellStart"/>
      <w:r w:rsidRPr="00900919">
        <w:rPr>
          <w:rFonts w:cs="David" w:hint="cs"/>
          <w:u w:val="single"/>
          <w:rtl/>
        </w:rPr>
        <w:t>פינס</w:t>
      </w:r>
      <w:proofErr w:type="spellEnd"/>
      <w:r w:rsidRPr="00900919">
        <w:rPr>
          <w:rFonts w:cs="David" w:hint="cs"/>
          <w:u w:val="single"/>
          <w:rtl/>
        </w:rPr>
        <w:t>-פז:</w:t>
      </w:r>
    </w:p>
    <w:p w14:paraId="0DDBDD2A" w14:textId="77777777" w:rsidR="00900919" w:rsidRPr="00900919" w:rsidRDefault="00900919" w:rsidP="00900919">
      <w:pPr>
        <w:bidi/>
        <w:rPr>
          <w:rFonts w:cs="David" w:hint="cs"/>
          <w:rtl/>
        </w:rPr>
      </w:pPr>
    </w:p>
    <w:p w14:paraId="46C058F8" w14:textId="77777777" w:rsidR="00900919" w:rsidRPr="00900919" w:rsidRDefault="00900919" w:rsidP="00900919">
      <w:pPr>
        <w:bidi/>
        <w:rPr>
          <w:rFonts w:cs="David" w:hint="cs"/>
          <w:rtl/>
        </w:rPr>
      </w:pPr>
      <w:r w:rsidRPr="00900919">
        <w:rPr>
          <w:rFonts w:cs="David" w:hint="cs"/>
          <w:rtl/>
        </w:rPr>
        <w:tab/>
        <w:t xml:space="preserve">אדוני היושב ראש, כדי שלא תהיה אי הבנה, אני מכבד את החלטת הנשיאות ואני יודע שהיו נושאים חשובים על סדר היום. אין לי טענה על כך שהחליטו שלא לכלול את הנושא הזה. אלה מה? איך אנחנו רואים את הפרלמנט הישראלי? האם זה נכון שכל הפרלמנטים בעולם, וראשי המדינה מנשיא המדינה דרך יושבת ראש הכנסת, ונדמה לי שגם ראש הממשלה, יברכו את אל גור, יראו בעניין פרס נובל בנושא איכות הסביבה נושא פורץ דרכים, ורק הפרלמנט הישראלי לא ידון בו? אני אומר ששווה להקדיש לכך זמן. יבוא השר להגנת הסביבה ויתייחס לעניין. אני חושב שזה שווה לכנסת. אני אומר מראש, שאם תחליטו שהנושא הזה יישאר מחוץ לסדר היום אני אקבל זאת. </w:t>
      </w:r>
    </w:p>
    <w:p w14:paraId="5C21EB39" w14:textId="77777777" w:rsidR="00900919" w:rsidRPr="00900919" w:rsidRDefault="00900919" w:rsidP="00900919">
      <w:pPr>
        <w:bidi/>
        <w:rPr>
          <w:rFonts w:cs="David" w:hint="cs"/>
          <w:rtl/>
        </w:rPr>
      </w:pPr>
    </w:p>
    <w:p w14:paraId="1C49CE57"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567D90E8" w14:textId="77777777" w:rsidR="00900919" w:rsidRPr="00900919" w:rsidRDefault="00900919" w:rsidP="00900919">
      <w:pPr>
        <w:bidi/>
        <w:rPr>
          <w:rFonts w:cs="David" w:hint="cs"/>
          <w:rtl/>
        </w:rPr>
      </w:pPr>
    </w:p>
    <w:p w14:paraId="2A2D020E" w14:textId="77777777" w:rsidR="00900919" w:rsidRPr="00900919" w:rsidRDefault="00900919" w:rsidP="00900919">
      <w:pPr>
        <w:bidi/>
        <w:rPr>
          <w:rFonts w:cs="David" w:hint="cs"/>
          <w:rtl/>
        </w:rPr>
      </w:pPr>
      <w:r w:rsidRPr="00900919">
        <w:rPr>
          <w:rFonts w:cs="David" w:hint="cs"/>
          <w:rtl/>
        </w:rPr>
        <w:tab/>
        <w:t xml:space="preserve"> הערעור השני, של חבר הכנסת דב </w:t>
      </w:r>
      <w:proofErr w:type="spellStart"/>
      <w:r w:rsidRPr="00900919">
        <w:rPr>
          <w:rFonts w:cs="David" w:hint="cs"/>
          <w:rtl/>
        </w:rPr>
        <w:t>חנין</w:t>
      </w:r>
      <w:proofErr w:type="spellEnd"/>
      <w:r w:rsidRPr="00900919">
        <w:rPr>
          <w:rFonts w:cs="David" w:hint="cs"/>
          <w:rtl/>
        </w:rPr>
        <w:t xml:space="preserve">, הוא באותו נושא ויש לו מה להוסיף. דב </w:t>
      </w:r>
      <w:proofErr w:type="spellStart"/>
      <w:r w:rsidRPr="00900919">
        <w:rPr>
          <w:rFonts w:cs="David" w:hint="cs"/>
          <w:rtl/>
        </w:rPr>
        <w:t>חנין</w:t>
      </w:r>
      <w:proofErr w:type="spellEnd"/>
      <w:r w:rsidRPr="00900919">
        <w:rPr>
          <w:rFonts w:cs="David" w:hint="cs"/>
          <w:rtl/>
        </w:rPr>
        <w:t xml:space="preserve"> בבקשה. </w:t>
      </w:r>
    </w:p>
    <w:p w14:paraId="1BB48A89" w14:textId="77777777" w:rsidR="00900919" w:rsidRPr="00900919" w:rsidRDefault="00900919" w:rsidP="00900919">
      <w:pPr>
        <w:bidi/>
        <w:rPr>
          <w:rFonts w:cs="David" w:hint="cs"/>
          <w:rtl/>
        </w:rPr>
      </w:pPr>
    </w:p>
    <w:p w14:paraId="78336D21" w14:textId="77777777" w:rsidR="00900919" w:rsidRPr="00900919" w:rsidRDefault="00900919" w:rsidP="00900919">
      <w:pPr>
        <w:pStyle w:val="Heading5"/>
        <w:jc w:val="left"/>
        <w:rPr>
          <w:rFonts w:hint="cs"/>
          <w:sz w:val="24"/>
          <w:rtl/>
        </w:rPr>
      </w:pPr>
      <w:r w:rsidRPr="00900919">
        <w:rPr>
          <w:rFonts w:hint="cs"/>
          <w:sz w:val="24"/>
          <w:u w:val="single"/>
          <w:rtl/>
        </w:rPr>
        <w:t xml:space="preserve">דב </w:t>
      </w:r>
      <w:proofErr w:type="spellStart"/>
      <w:r w:rsidRPr="00900919">
        <w:rPr>
          <w:rFonts w:hint="cs"/>
          <w:sz w:val="24"/>
          <w:u w:val="single"/>
          <w:rtl/>
        </w:rPr>
        <w:t>חנין</w:t>
      </w:r>
      <w:proofErr w:type="spellEnd"/>
      <w:r w:rsidRPr="00900919">
        <w:rPr>
          <w:rFonts w:hint="cs"/>
          <w:sz w:val="24"/>
          <w:u w:val="single"/>
          <w:rtl/>
        </w:rPr>
        <w:t>:</w:t>
      </w:r>
    </w:p>
    <w:p w14:paraId="67EE7024" w14:textId="77777777" w:rsidR="00900919" w:rsidRPr="00900919" w:rsidRDefault="00900919" w:rsidP="00900919">
      <w:pPr>
        <w:pStyle w:val="Heading5"/>
        <w:jc w:val="left"/>
        <w:rPr>
          <w:rFonts w:hint="cs"/>
          <w:sz w:val="24"/>
          <w:rtl/>
        </w:rPr>
      </w:pPr>
    </w:p>
    <w:p w14:paraId="4150F74F" w14:textId="77777777" w:rsidR="00900919" w:rsidRPr="00900919" w:rsidRDefault="00900919" w:rsidP="00900919">
      <w:pPr>
        <w:bidi/>
        <w:rPr>
          <w:rFonts w:cs="David" w:hint="cs"/>
          <w:rtl/>
        </w:rPr>
      </w:pPr>
      <w:r w:rsidRPr="00900919">
        <w:rPr>
          <w:rFonts w:cs="David" w:hint="cs"/>
          <w:rtl/>
        </w:rPr>
        <w:tab/>
        <w:t xml:space="preserve">תודה רבה, עמיתיי חברי הכנסת. אני רוצה להצטרף לכל דבריו של חבר הכנסת אופיר </w:t>
      </w:r>
      <w:proofErr w:type="spellStart"/>
      <w:r w:rsidRPr="00900919">
        <w:rPr>
          <w:rFonts w:cs="David" w:hint="cs"/>
          <w:rtl/>
        </w:rPr>
        <w:t>פינס</w:t>
      </w:r>
      <w:proofErr w:type="spellEnd"/>
      <w:r w:rsidRPr="00900919">
        <w:rPr>
          <w:rFonts w:cs="David" w:hint="cs"/>
          <w:rtl/>
        </w:rPr>
        <w:t>, פרט למשפט האחרון. אני חושב שאם הכנסת תימנע מלדון בנושא הזה זאת תהיה אמירה משמעותית ובעייתית מאוד מבחינתה של הכנסת.</w:t>
      </w:r>
    </w:p>
    <w:p w14:paraId="5A2C708F" w14:textId="77777777" w:rsidR="00900919" w:rsidRPr="00900919" w:rsidRDefault="00900919" w:rsidP="00900919">
      <w:pPr>
        <w:bidi/>
        <w:rPr>
          <w:rFonts w:cs="David" w:hint="cs"/>
          <w:rtl/>
        </w:rPr>
      </w:pPr>
    </w:p>
    <w:p w14:paraId="75E6F623" w14:textId="77777777" w:rsidR="00900919" w:rsidRPr="00900919" w:rsidRDefault="00900919" w:rsidP="00900919">
      <w:pPr>
        <w:bidi/>
        <w:ind w:firstLine="567"/>
        <w:rPr>
          <w:rFonts w:cs="David" w:hint="cs"/>
          <w:rtl/>
        </w:rPr>
      </w:pPr>
      <w:r w:rsidRPr="00900919">
        <w:rPr>
          <w:rFonts w:cs="David" w:hint="cs"/>
          <w:rtl/>
        </w:rPr>
        <w:t xml:space="preserve">אני רוצה לומר 4 נימוקים. הנושא נושא חשוב, וזה מובן לכולם. הנושא דחוף כי זאת הזדמנות לדון בפרס נובל לשלום ובעוד שבועיים זה לא יהיה רלוונטי. </w:t>
      </w:r>
    </w:p>
    <w:p w14:paraId="387D94E7" w14:textId="77777777" w:rsidR="00900919" w:rsidRPr="00900919" w:rsidRDefault="00900919" w:rsidP="00900919">
      <w:pPr>
        <w:bidi/>
        <w:rPr>
          <w:rFonts w:cs="David" w:hint="cs"/>
          <w:rtl/>
        </w:rPr>
      </w:pPr>
    </w:p>
    <w:p w14:paraId="44C622E1"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0034FE17" w14:textId="77777777" w:rsidR="00900919" w:rsidRPr="00900919" w:rsidRDefault="00900919" w:rsidP="00900919">
      <w:pPr>
        <w:bidi/>
        <w:rPr>
          <w:rFonts w:cs="David" w:hint="cs"/>
          <w:rtl/>
        </w:rPr>
      </w:pPr>
    </w:p>
    <w:p w14:paraId="0C045E7F" w14:textId="77777777" w:rsidR="00900919" w:rsidRPr="00900919" w:rsidRDefault="00900919" w:rsidP="00900919">
      <w:pPr>
        <w:bidi/>
        <w:rPr>
          <w:rFonts w:cs="David" w:hint="cs"/>
          <w:rtl/>
        </w:rPr>
      </w:pPr>
      <w:r w:rsidRPr="00900919">
        <w:rPr>
          <w:rFonts w:cs="David" w:hint="cs"/>
          <w:rtl/>
        </w:rPr>
        <w:tab/>
        <w:t xml:space="preserve"> זאת הזדמנות לדון בהתחממות בכדור הארץ. </w:t>
      </w:r>
    </w:p>
    <w:p w14:paraId="1EA9F313" w14:textId="77777777" w:rsidR="00900919" w:rsidRPr="00900919" w:rsidRDefault="00900919" w:rsidP="00900919">
      <w:pPr>
        <w:bidi/>
        <w:rPr>
          <w:rFonts w:cs="David" w:hint="cs"/>
          <w:rtl/>
        </w:rPr>
      </w:pPr>
    </w:p>
    <w:p w14:paraId="78DEE5F3" w14:textId="77777777" w:rsidR="00900919" w:rsidRPr="00900919" w:rsidRDefault="00900919" w:rsidP="00900919">
      <w:pPr>
        <w:pStyle w:val="Heading5"/>
        <w:jc w:val="left"/>
        <w:rPr>
          <w:rFonts w:hint="cs"/>
          <w:sz w:val="24"/>
          <w:rtl/>
        </w:rPr>
      </w:pPr>
      <w:r w:rsidRPr="00900919">
        <w:rPr>
          <w:rFonts w:hint="cs"/>
          <w:sz w:val="24"/>
          <w:u w:val="single"/>
          <w:rtl/>
        </w:rPr>
        <w:t xml:space="preserve">דב </w:t>
      </w:r>
      <w:proofErr w:type="spellStart"/>
      <w:r w:rsidRPr="00900919">
        <w:rPr>
          <w:rFonts w:hint="cs"/>
          <w:sz w:val="24"/>
          <w:u w:val="single"/>
          <w:rtl/>
        </w:rPr>
        <w:t>חנין</w:t>
      </w:r>
      <w:proofErr w:type="spellEnd"/>
      <w:r w:rsidRPr="00900919">
        <w:rPr>
          <w:rFonts w:hint="cs"/>
          <w:sz w:val="24"/>
          <w:u w:val="single"/>
          <w:rtl/>
        </w:rPr>
        <w:t>:</w:t>
      </w:r>
    </w:p>
    <w:p w14:paraId="1A2885DE" w14:textId="77777777" w:rsidR="00900919" w:rsidRPr="00900919" w:rsidRDefault="00900919" w:rsidP="00900919">
      <w:pPr>
        <w:pStyle w:val="Heading5"/>
        <w:jc w:val="left"/>
        <w:rPr>
          <w:rFonts w:hint="cs"/>
          <w:sz w:val="24"/>
          <w:rtl/>
        </w:rPr>
      </w:pPr>
    </w:p>
    <w:p w14:paraId="1FA444C8" w14:textId="77777777" w:rsidR="00900919" w:rsidRPr="00900919" w:rsidRDefault="00900919" w:rsidP="00900919">
      <w:pPr>
        <w:bidi/>
        <w:rPr>
          <w:rFonts w:cs="David" w:hint="cs"/>
          <w:rtl/>
        </w:rPr>
      </w:pPr>
      <w:r w:rsidRPr="00900919">
        <w:rPr>
          <w:rFonts w:cs="David" w:hint="cs"/>
          <w:rtl/>
        </w:rPr>
        <w:tab/>
        <w:t xml:space="preserve">נכון, בוודאי, יש לנו את ההזדמנות כי ניתן פרס נובל לאל גור. זה נושא שיש לו פוטנציאל להשפעה אמיתית של הכנסת. אמר חבר הכנסת </w:t>
      </w:r>
      <w:proofErr w:type="spellStart"/>
      <w:r w:rsidRPr="00900919">
        <w:rPr>
          <w:rFonts w:cs="David" w:hint="cs"/>
          <w:rtl/>
        </w:rPr>
        <w:t>פינס</w:t>
      </w:r>
      <w:proofErr w:type="spellEnd"/>
      <w:r w:rsidRPr="00900919">
        <w:rPr>
          <w:rFonts w:cs="David" w:hint="cs"/>
          <w:rtl/>
        </w:rPr>
        <w:t xml:space="preserve">, בצדק, שגם נשיא המדינה מעורב וראש הממשלה מעורב. הנה הזמן שגם הכנסת תהיה מעורבת ותאמר אמירה ברורה וחדה. האמירה הזאת חשובה גם מהותית וגם ציבורית. אני מבין שגם הקואליציה תומכת בערעור הזה ולכן אני מקווה שהוא יכול לעבור בהסכמה כללית. אני חושב שזאת צריכה להיות האמירה שלנו. </w:t>
      </w:r>
    </w:p>
    <w:p w14:paraId="7BEF69CB" w14:textId="77777777" w:rsidR="00900919" w:rsidRPr="00900919" w:rsidRDefault="00900919" w:rsidP="00900919">
      <w:pPr>
        <w:bidi/>
        <w:rPr>
          <w:rFonts w:cs="David" w:hint="cs"/>
          <w:rtl/>
        </w:rPr>
      </w:pPr>
    </w:p>
    <w:p w14:paraId="2ABA9958"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53997D8A" w14:textId="77777777" w:rsidR="00900919" w:rsidRPr="00900919" w:rsidRDefault="00900919" w:rsidP="00900919">
      <w:pPr>
        <w:bidi/>
        <w:rPr>
          <w:rFonts w:cs="David" w:hint="cs"/>
          <w:rtl/>
        </w:rPr>
      </w:pPr>
    </w:p>
    <w:p w14:paraId="4271F64B" w14:textId="77777777" w:rsidR="00900919" w:rsidRPr="00900919" w:rsidRDefault="00900919" w:rsidP="00900919">
      <w:pPr>
        <w:bidi/>
        <w:rPr>
          <w:rFonts w:cs="David" w:hint="cs"/>
          <w:rtl/>
        </w:rPr>
      </w:pPr>
      <w:r w:rsidRPr="00900919">
        <w:rPr>
          <w:rFonts w:cs="David" w:hint="cs"/>
          <w:rtl/>
        </w:rPr>
        <w:tab/>
        <w:t xml:space="preserve"> עמדת הנשיאות. אני רוצה להודות לחבר הכנסת דוד רותם שממלא את מקומו של יצחק זיו. </w:t>
      </w:r>
    </w:p>
    <w:p w14:paraId="290268F3" w14:textId="77777777" w:rsidR="00900919" w:rsidRPr="00900919" w:rsidRDefault="00900919" w:rsidP="00900919">
      <w:pPr>
        <w:bidi/>
        <w:rPr>
          <w:rFonts w:cs="David" w:hint="cs"/>
          <w:rtl/>
        </w:rPr>
      </w:pPr>
      <w:r w:rsidRPr="00900919">
        <w:rPr>
          <w:rFonts w:cs="David"/>
          <w:rtl/>
        </w:rPr>
        <w:br w:type="page"/>
      </w:r>
    </w:p>
    <w:p w14:paraId="5C80F39D" w14:textId="77777777" w:rsidR="00900919" w:rsidRPr="00900919" w:rsidRDefault="00900919" w:rsidP="00900919">
      <w:pPr>
        <w:bidi/>
        <w:rPr>
          <w:rFonts w:cs="David" w:hint="cs"/>
          <w:u w:val="single"/>
          <w:rtl/>
        </w:rPr>
      </w:pPr>
      <w:r w:rsidRPr="00900919">
        <w:rPr>
          <w:rFonts w:cs="David" w:hint="cs"/>
          <w:u w:val="single"/>
          <w:rtl/>
        </w:rPr>
        <w:t>דוד רותם:</w:t>
      </w:r>
    </w:p>
    <w:p w14:paraId="5A0EB6DC" w14:textId="77777777" w:rsidR="00900919" w:rsidRPr="00900919" w:rsidRDefault="00900919" w:rsidP="00900919">
      <w:pPr>
        <w:bidi/>
        <w:rPr>
          <w:rFonts w:cs="David" w:hint="cs"/>
          <w:rtl/>
        </w:rPr>
      </w:pPr>
    </w:p>
    <w:p w14:paraId="0189F430" w14:textId="77777777" w:rsidR="00900919" w:rsidRPr="00900919" w:rsidRDefault="00900919" w:rsidP="00900919">
      <w:pPr>
        <w:bidi/>
        <w:ind w:firstLine="567"/>
        <w:rPr>
          <w:rFonts w:cs="David" w:hint="cs"/>
          <w:rtl/>
        </w:rPr>
      </w:pPr>
      <w:r w:rsidRPr="00900919">
        <w:rPr>
          <w:rFonts w:cs="David" w:hint="cs"/>
          <w:rtl/>
        </w:rPr>
        <w:t xml:space="preserve">אדוני היושב ראש. בפני הנשיאות עמדו מספר נושאים דחופים, בין היתר, נושאים שקשורים לחקירות ראש הממשלה, נושאים שקשורים לבריאות ולביטחון. כמות ההצעות שאפשר לדון בהן ביום אחד היא מוגבלת. אי אפשר לעסוק כל היום בנושאים האלה. מכיוון שבעוד חודשיים יוענק הפרס, יהיה מקום לדון בזה כאשר הוא יקבל את הפרס. בינתיים יושבת ראש הכנסת, על דעת הכנסת, שלחה לו ברכה וגם נשיא המדינה שלח לו ברכה. לכן החליטה הנשיאות שיש נושאים אחרים שבהם צריך לדון. אני מבקש לדחות את הערעור ולקבל את החלטת הנשיאות בעניין. </w:t>
      </w:r>
    </w:p>
    <w:p w14:paraId="246975E2" w14:textId="77777777" w:rsidR="00900919" w:rsidRPr="00900919" w:rsidRDefault="00900919" w:rsidP="00900919">
      <w:pPr>
        <w:bidi/>
        <w:rPr>
          <w:rFonts w:cs="David" w:hint="cs"/>
          <w:rtl/>
        </w:rPr>
      </w:pPr>
    </w:p>
    <w:p w14:paraId="7CDC2B87"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257EC9E0" w14:textId="77777777" w:rsidR="00900919" w:rsidRPr="00900919" w:rsidRDefault="00900919" w:rsidP="00900919">
      <w:pPr>
        <w:bidi/>
        <w:rPr>
          <w:rFonts w:cs="David" w:hint="cs"/>
          <w:rtl/>
        </w:rPr>
      </w:pPr>
    </w:p>
    <w:p w14:paraId="0C1360EF" w14:textId="77777777" w:rsidR="00900919" w:rsidRPr="00900919" w:rsidRDefault="00900919" w:rsidP="00900919">
      <w:pPr>
        <w:bidi/>
        <w:rPr>
          <w:rFonts w:cs="David" w:hint="cs"/>
          <w:rtl/>
        </w:rPr>
      </w:pPr>
      <w:r w:rsidRPr="00900919">
        <w:rPr>
          <w:rFonts w:cs="David" w:hint="cs"/>
          <w:rtl/>
        </w:rPr>
        <w:tab/>
        <w:t xml:space="preserve"> נאמר לי על ידי מזכיר הכנסת שיושבת ראש הכנסת הזמינה את אל גור לביקור בכנסת.</w:t>
      </w:r>
    </w:p>
    <w:p w14:paraId="5E7A5A09" w14:textId="77777777" w:rsidR="00900919" w:rsidRPr="00900919" w:rsidRDefault="00900919" w:rsidP="00900919">
      <w:pPr>
        <w:bidi/>
        <w:rPr>
          <w:rFonts w:cs="David" w:hint="cs"/>
          <w:rtl/>
        </w:rPr>
      </w:pPr>
    </w:p>
    <w:p w14:paraId="16DCE15D" w14:textId="77777777" w:rsidR="00900919" w:rsidRPr="00900919" w:rsidRDefault="00900919" w:rsidP="00900919">
      <w:pPr>
        <w:bidi/>
        <w:rPr>
          <w:rFonts w:cs="David" w:hint="cs"/>
          <w:rtl/>
        </w:rPr>
      </w:pPr>
      <w:r w:rsidRPr="00900919">
        <w:rPr>
          <w:rFonts w:cs="David" w:hint="cs"/>
          <w:rtl/>
        </w:rPr>
        <w:tab/>
        <w:t xml:space="preserve">אני רוצה לשמוע את עמדת הקואליציה ואת עמדת יו"ר עמדת האופוזיציה. </w:t>
      </w:r>
    </w:p>
    <w:p w14:paraId="32BE7B50" w14:textId="77777777" w:rsidR="00900919" w:rsidRPr="00900919" w:rsidRDefault="00900919" w:rsidP="00900919">
      <w:pPr>
        <w:bidi/>
        <w:rPr>
          <w:rFonts w:cs="David" w:hint="cs"/>
          <w:rtl/>
        </w:rPr>
      </w:pPr>
    </w:p>
    <w:p w14:paraId="508D6D53" w14:textId="77777777" w:rsidR="00900919" w:rsidRPr="00900919" w:rsidRDefault="00900919" w:rsidP="00900919">
      <w:pPr>
        <w:bidi/>
        <w:rPr>
          <w:rFonts w:cs="David" w:hint="cs"/>
          <w:rtl/>
        </w:rPr>
      </w:pPr>
      <w:r w:rsidRPr="00900919">
        <w:rPr>
          <w:rFonts w:cs="David" w:hint="cs"/>
          <w:u w:val="single"/>
          <w:rtl/>
        </w:rPr>
        <w:t xml:space="preserve">אלי </w:t>
      </w:r>
      <w:proofErr w:type="spellStart"/>
      <w:r w:rsidRPr="00900919">
        <w:rPr>
          <w:rFonts w:cs="David" w:hint="cs"/>
          <w:u w:val="single"/>
          <w:rtl/>
        </w:rPr>
        <w:t>אפללו</w:t>
      </w:r>
      <w:proofErr w:type="spellEnd"/>
      <w:r w:rsidRPr="00900919">
        <w:rPr>
          <w:rFonts w:cs="David" w:hint="cs"/>
          <w:u w:val="single"/>
          <w:rtl/>
        </w:rPr>
        <w:t>:</w:t>
      </w:r>
    </w:p>
    <w:p w14:paraId="5CA7EB02" w14:textId="77777777" w:rsidR="00900919" w:rsidRPr="00900919" w:rsidRDefault="00900919" w:rsidP="00900919">
      <w:pPr>
        <w:bidi/>
        <w:rPr>
          <w:rFonts w:cs="David" w:hint="cs"/>
          <w:rtl/>
        </w:rPr>
      </w:pPr>
    </w:p>
    <w:p w14:paraId="30EF8E1C" w14:textId="77777777" w:rsidR="00900919" w:rsidRPr="00900919" w:rsidRDefault="00900919" w:rsidP="00900919">
      <w:pPr>
        <w:bidi/>
        <w:rPr>
          <w:rFonts w:cs="David" w:hint="cs"/>
          <w:rtl/>
        </w:rPr>
      </w:pPr>
      <w:r w:rsidRPr="00900919">
        <w:rPr>
          <w:rFonts w:cs="David" w:hint="cs"/>
          <w:rtl/>
        </w:rPr>
        <w:tab/>
        <w:t xml:space="preserve"> אנחנו התייעצנו וראינו את הנושא כחשוב. זה באמת דיון יוצא דופן, כי זה לא נושא פוליטי אלא נושא כלל עולמי. הפעם אנחנו נתמוך בעניין הזה כדי שהוא יעלה על סדר היום. הוא נמצא על סדר היום העולמי ואנחנו צריכים להעלות אותו גם פה בארץ. אנחנו נתמוך.</w:t>
      </w:r>
    </w:p>
    <w:p w14:paraId="712B8E9A" w14:textId="77777777" w:rsidR="00900919" w:rsidRPr="00900919" w:rsidRDefault="00900919" w:rsidP="00900919">
      <w:pPr>
        <w:bidi/>
        <w:rPr>
          <w:rFonts w:cs="David" w:hint="cs"/>
          <w:rtl/>
        </w:rPr>
      </w:pPr>
    </w:p>
    <w:p w14:paraId="2F0AA042" w14:textId="77777777" w:rsidR="00900919" w:rsidRPr="00900919" w:rsidRDefault="00900919" w:rsidP="00900919">
      <w:pPr>
        <w:bidi/>
        <w:rPr>
          <w:rFonts w:cs="David" w:hint="cs"/>
          <w:u w:val="single"/>
          <w:rtl/>
        </w:rPr>
      </w:pPr>
      <w:r w:rsidRPr="00900919">
        <w:rPr>
          <w:rFonts w:cs="David" w:hint="cs"/>
          <w:u w:val="single"/>
          <w:rtl/>
        </w:rPr>
        <w:t>גדעון סער:</w:t>
      </w:r>
    </w:p>
    <w:p w14:paraId="45B2D69F" w14:textId="77777777" w:rsidR="00900919" w:rsidRPr="00900919" w:rsidRDefault="00900919" w:rsidP="00900919">
      <w:pPr>
        <w:bidi/>
        <w:rPr>
          <w:rFonts w:cs="David" w:hint="cs"/>
          <w:u w:val="single"/>
          <w:rtl/>
        </w:rPr>
      </w:pPr>
    </w:p>
    <w:p w14:paraId="78E07902" w14:textId="77777777" w:rsidR="00900919" w:rsidRPr="00900919" w:rsidRDefault="00900919" w:rsidP="00900919">
      <w:pPr>
        <w:bidi/>
        <w:rPr>
          <w:rFonts w:cs="David" w:hint="cs"/>
          <w:rtl/>
        </w:rPr>
      </w:pPr>
      <w:r w:rsidRPr="00900919">
        <w:rPr>
          <w:rFonts w:cs="David" w:hint="cs"/>
          <w:rtl/>
        </w:rPr>
        <w:tab/>
        <w:t xml:space="preserve"> אני מסכים שצריך לדון בהצעות של אופיר ודב. אני הייתי מציע להם, מאחר שההסתברות שמחר יהיו הצעות לסדר היא אפסית, בגלל הדיון על התקציב. הייתי ממליץ לוועדת הכנסת לקבל הערעור ולהמליץ שהדיון יהיה בשבוע הבא. </w:t>
      </w:r>
    </w:p>
    <w:p w14:paraId="568F4D77" w14:textId="77777777" w:rsidR="00900919" w:rsidRPr="00900919" w:rsidRDefault="00900919" w:rsidP="00900919">
      <w:pPr>
        <w:bidi/>
        <w:rPr>
          <w:rFonts w:cs="David" w:hint="cs"/>
          <w:rtl/>
        </w:rPr>
      </w:pPr>
    </w:p>
    <w:p w14:paraId="529BC54A"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3CEC99C6" w14:textId="77777777" w:rsidR="00900919" w:rsidRPr="00900919" w:rsidRDefault="00900919" w:rsidP="00900919">
      <w:pPr>
        <w:bidi/>
        <w:rPr>
          <w:rFonts w:cs="David" w:hint="cs"/>
          <w:rtl/>
        </w:rPr>
      </w:pPr>
    </w:p>
    <w:p w14:paraId="5BD41E5D" w14:textId="77777777" w:rsidR="00900919" w:rsidRPr="00900919" w:rsidRDefault="00900919" w:rsidP="00900919">
      <w:pPr>
        <w:bidi/>
        <w:rPr>
          <w:rFonts w:cs="David" w:hint="cs"/>
          <w:rtl/>
        </w:rPr>
      </w:pPr>
      <w:r w:rsidRPr="00900919">
        <w:rPr>
          <w:rFonts w:cs="David" w:hint="cs"/>
          <w:rtl/>
        </w:rPr>
        <w:tab/>
        <w:t xml:space="preserve"> אני חושב שההצעה של חבר הכנסת סער היא הצעה מעשית. </w:t>
      </w:r>
    </w:p>
    <w:p w14:paraId="739DC307" w14:textId="77777777" w:rsidR="00900919" w:rsidRPr="00900919" w:rsidRDefault="00900919" w:rsidP="00900919">
      <w:pPr>
        <w:bidi/>
        <w:rPr>
          <w:rFonts w:cs="David" w:hint="cs"/>
          <w:rtl/>
        </w:rPr>
      </w:pPr>
    </w:p>
    <w:p w14:paraId="064FDD4E" w14:textId="77777777" w:rsidR="00900919" w:rsidRPr="00900919" w:rsidRDefault="00900919" w:rsidP="00900919">
      <w:pPr>
        <w:bidi/>
        <w:rPr>
          <w:rFonts w:cs="David" w:hint="cs"/>
          <w:u w:val="single"/>
          <w:rtl/>
        </w:rPr>
      </w:pPr>
      <w:r w:rsidRPr="00900919">
        <w:rPr>
          <w:rFonts w:cs="David" w:hint="cs"/>
          <w:u w:val="single"/>
          <w:rtl/>
        </w:rPr>
        <w:t>דוד רותם:</w:t>
      </w:r>
    </w:p>
    <w:p w14:paraId="40E9B341" w14:textId="77777777" w:rsidR="00900919" w:rsidRPr="00900919" w:rsidRDefault="00900919" w:rsidP="00900919">
      <w:pPr>
        <w:bidi/>
        <w:rPr>
          <w:rFonts w:cs="David" w:hint="cs"/>
          <w:rtl/>
        </w:rPr>
      </w:pPr>
    </w:p>
    <w:p w14:paraId="608EAE1C" w14:textId="77777777" w:rsidR="00900919" w:rsidRPr="00900919" w:rsidRDefault="00900919" w:rsidP="00900919">
      <w:pPr>
        <w:bidi/>
        <w:ind w:firstLine="567"/>
        <w:rPr>
          <w:rFonts w:cs="David" w:hint="cs"/>
          <w:rtl/>
        </w:rPr>
      </w:pPr>
      <w:r w:rsidRPr="00900919">
        <w:rPr>
          <w:rFonts w:cs="David" w:hint="cs"/>
          <w:rtl/>
        </w:rPr>
        <w:t xml:space="preserve">אני מציע שלא לקבל את הערעורים, כפי שאמר גדעון, אלא להמליץ לנשיאות לאשר את זה לשבוע הבא. </w:t>
      </w:r>
    </w:p>
    <w:p w14:paraId="5CBA5EC8" w14:textId="77777777" w:rsidR="00900919" w:rsidRPr="00900919" w:rsidRDefault="00900919" w:rsidP="00900919">
      <w:pPr>
        <w:bidi/>
        <w:rPr>
          <w:rFonts w:cs="David" w:hint="cs"/>
          <w:rtl/>
        </w:rPr>
      </w:pPr>
    </w:p>
    <w:p w14:paraId="74D30D19"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5FAA6E3E" w14:textId="77777777" w:rsidR="00900919" w:rsidRPr="00900919" w:rsidRDefault="00900919" w:rsidP="00900919">
      <w:pPr>
        <w:bidi/>
        <w:rPr>
          <w:rFonts w:cs="David" w:hint="cs"/>
          <w:rtl/>
        </w:rPr>
      </w:pPr>
    </w:p>
    <w:p w14:paraId="28542B99" w14:textId="77777777" w:rsidR="00900919" w:rsidRPr="00900919" w:rsidRDefault="00900919" w:rsidP="00900919">
      <w:pPr>
        <w:bidi/>
        <w:rPr>
          <w:rFonts w:cs="David" w:hint="cs"/>
          <w:rtl/>
        </w:rPr>
      </w:pPr>
      <w:r w:rsidRPr="00900919">
        <w:rPr>
          <w:rFonts w:cs="David" w:hint="cs"/>
          <w:rtl/>
        </w:rPr>
        <w:tab/>
        <w:t xml:space="preserve"> אני חושב שיש סבירות שהיא תאשר בשבוע הבא. </w:t>
      </w:r>
    </w:p>
    <w:p w14:paraId="401955B6" w14:textId="77777777" w:rsidR="00900919" w:rsidRPr="00900919" w:rsidRDefault="00900919" w:rsidP="00900919">
      <w:pPr>
        <w:bidi/>
        <w:rPr>
          <w:rFonts w:cs="David" w:hint="cs"/>
          <w:rtl/>
        </w:rPr>
      </w:pPr>
    </w:p>
    <w:p w14:paraId="26FA0BBF" w14:textId="77777777" w:rsidR="00900919" w:rsidRPr="00900919" w:rsidRDefault="00900919" w:rsidP="00900919">
      <w:pPr>
        <w:bidi/>
        <w:rPr>
          <w:rFonts w:cs="David" w:hint="cs"/>
          <w:rtl/>
        </w:rPr>
      </w:pPr>
      <w:r w:rsidRPr="00900919">
        <w:rPr>
          <w:rFonts w:cs="David" w:hint="cs"/>
          <w:rtl/>
        </w:rPr>
        <w:tab/>
        <w:t xml:space="preserve">אנחנו נעמיד את ההצעה של חבר הכנסת סער להצבעה. מי בעד הצעתו של חבר הכנסת סער. </w:t>
      </w:r>
    </w:p>
    <w:p w14:paraId="61A1760D" w14:textId="77777777" w:rsidR="00900919" w:rsidRPr="00900919" w:rsidRDefault="00900919" w:rsidP="00900919">
      <w:pPr>
        <w:bidi/>
        <w:rPr>
          <w:rFonts w:cs="David" w:hint="cs"/>
          <w:rtl/>
        </w:rPr>
      </w:pPr>
    </w:p>
    <w:p w14:paraId="0A3ABE7F" w14:textId="77777777" w:rsidR="00900919" w:rsidRPr="00900919" w:rsidRDefault="00900919" w:rsidP="00900919">
      <w:pPr>
        <w:bidi/>
        <w:jc w:val="center"/>
        <w:rPr>
          <w:rFonts w:cs="David" w:hint="cs"/>
          <w:b/>
          <w:bCs/>
          <w:rtl/>
        </w:rPr>
      </w:pPr>
      <w:r w:rsidRPr="00900919">
        <w:rPr>
          <w:rFonts w:cs="David" w:hint="cs"/>
          <w:b/>
          <w:bCs/>
          <w:rtl/>
        </w:rPr>
        <w:t>הצבעה</w:t>
      </w:r>
    </w:p>
    <w:p w14:paraId="0AAAC596" w14:textId="77777777" w:rsidR="00900919" w:rsidRPr="00900919" w:rsidRDefault="00900919" w:rsidP="00900919">
      <w:pPr>
        <w:bidi/>
        <w:jc w:val="center"/>
        <w:rPr>
          <w:rFonts w:cs="David" w:hint="cs"/>
          <w:rtl/>
        </w:rPr>
      </w:pPr>
    </w:p>
    <w:p w14:paraId="546ACEDA" w14:textId="77777777" w:rsidR="00900919" w:rsidRPr="00900919" w:rsidRDefault="00900919" w:rsidP="00900919">
      <w:pPr>
        <w:bidi/>
        <w:jc w:val="center"/>
        <w:rPr>
          <w:rFonts w:cs="David" w:hint="cs"/>
          <w:rtl/>
        </w:rPr>
      </w:pPr>
      <w:r w:rsidRPr="00900919">
        <w:rPr>
          <w:rFonts w:cs="David" w:hint="cs"/>
          <w:rtl/>
        </w:rPr>
        <w:t xml:space="preserve">נגד </w:t>
      </w:r>
      <w:r w:rsidRPr="00900919">
        <w:rPr>
          <w:rFonts w:cs="David"/>
          <w:rtl/>
        </w:rPr>
        <w:t>–</w:t>
      </w:r>
      <w:r w:rsidRPr="00900919">
        <w:rPr>
          <w:rFonts w:cs="David" w:hint="cs"/>
          <w:rtl/>
        </w:rPr>
        <w:t xml:space="preserve"> 3</w:t>
      </w:r>
    </w:p>
    <w:p w14:paraId="208E665A" w14:textId="77777777" w:rsidR="00900919" w:rsidRPr="00900919" w:rsidRDefault="00900919" w:rsidP="00900919">
      <w:pPr>
        <w:bidi/>
        <w:jc w:val="center"/>
        <w:rPr>
          <w:rFonts w:cs="David" w:hint="cs"/>
          <w:rtl/>
        </w:rPr>
      </w:pPr>
      <w:r w:rsidRPr="00900919">
        <w:rPr>
          <w:rFonts w:cs="David" w:hint="cs"/>
          <w:rtl/>
        </w:rPr>
        <w:t>בעד -  11</w:t>
      </w:r>
    </w:p>
    <w:p w14:paraId="11F9466B" w14:textId="77777777" w:rsidR="00900919" w:rsidRPr="00900919" w:rsidRDefault="00900919" w:rsidP="00900919">
      <w:pPr>
        <w:bidi/>
        <w:jc w:val="center"/>
        <w:rPr>
          <w:rFonts w:cs="David" w:hint="cs"/>
          <w:rtl/>
        </w:rPr>
      </w:pPr>
      <w:r w:rsidRPr="00900919">
        <w:rPr>
          <w:rFonts w:cs="David" w:hint="cs"/>
          <w:rtl/>
        </w:rPr>
        <w:t>נמנעים - אין</w:t>
      </w:r>
    </w:p>
    <w:p w14:paraId="230F216F" w14:textId="77777777" w:rsidR="00900919" w:rsidRPr="00900919" w:rsidRDefault="00900919" w:rsidP="00900919">
      <w:pPr>
        <w:bidi/>
        <w:rPr>
          <w:rFonts w:cs="David" w:hint="cs"/>
          <w:rtl/>
        </w:rPr>
      </w:pPr>
    </w:p>
    <w:p w14:paraId="16825966"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21AC48C4" w14:textId="77777777" w:rsidR="00900919" w:rsidRPr="00900919" w:rsidRDefault="00900919" w:rsidP="00900919">
      <w:pPr>
        <w:bidi/>
        <w:rPr>
          <w:rFonts w:cs="David" w:hint="cs"/>
          <w:rtl/>
        </w:rPr>
      </w:pPr>
    </w:p>
    <w:p w14:paraId="69704F35" w14:textId="77777777" w:rsidR="00900919" w:rsidRPr="00900919" w:rsidRDefault="00900919" w:rsidP="00900919">
      <w:pPr>
        <w:bidi/>
        <w:rPr>
          <w:rFonts w:cs="David" w:hint="cs"/>
          <w:rtl/>
        </w:rPr>
      </w:pPr>
      <w:r w:rsidRPr="00900919">
        <w:rPr>
          <w:rFonts w:cs="David" w:hint="cs"/>
          <w:rtl/>
        </w:rPr>
        <w:tab/>
        <w:t xml:space="preserve"> בעד 11, מתנגדים 3. שני הערעורים התקבלו, בהסתייגות של גדעון סער שהדיון יתקיים בשבוע הבא. </w:t>
      </w:r>
    </w:p>
    <w:p w14:paraId="149B9373" w14:textId="77777777" w:rsidR="00900919" w:rsidRPr="00900919" w:rsidRDefault="00900919" w:rsidP="00900919">
      <w:pPr>
        <w:bidi/>
        <w:rPr>
          <w:rFonts w:cs="David" w:hint="cs"/>
          <w:rtl/>
        </w:rPr>
      </w:pPr>
    </w:p>
    <w:p w14:paraId="2F746B89" w14:textId="77777777" w:rsidR="00900919" w:rsidRPr="00900919" w:rsidRDefault="00900919" w:rsidP="00900919">
      <w:pPr>
        <w:bidi/>
        <w:ind w:left="567" w:hanging="567"/>
        <w:jc w:val="center"/>
        <w:rPr>
          <w:rFonts w:cs="David" w:hint="cs"/>
          <w:b/>
          <w:bCs/>
          <w:u w:val="single"/>
          <w:rtl/>
        </w:rPr>
      </w:pPr>
      <w:r w:rsidRPr="00900919">
        <w:rPr>
          <w:rFonts w:cs="David"/>
          <w:rtl/>
        </w:rPr>
        <w:br w:type="page"/>
      </w:r>
      <w:r w:rsidRPr="00900919">
        <w:rPr>
          <w:rFonts w:cs="David" w:hint="cs"/>
          <w:b/>
          <w:bCs/>
          <w:u w:val="single"/>
          <w:rtl/>
        </w:rPr>
        <w:t>3.</w:t>
      </w:r>
      <w:r w:rsidRPr="00900919">
        <w:rPr>
          <w:rFonts w:cs="David" w:hint="cs"/>
          <w:b/>
          <w:bCs/>
          <w:u w:val="single"/>
          <w:rtl/>
        </w:rPr>
        <w:tab/>
        <w:t xml:space="preserve">בקשת יו"ר ועדת העבודה, הרווחה והבריאות להעברת הצעת חוק חיילים שנספו במערכה (תגמולים ושיקום)(תיקון מס' 28), </w:t>
      </w:r>
      <w:proofErr w:type="spellStart"/>
      <w:r w:rsidRPr="00900919">
        <w:rPr>
          <w:rFonts w:cs="David" w:hint="cs"/>
          <w:b/>
          <w:bCs/>
          <w:u w:val="single"/>
          <w:rtl/>
        </w:rPr>
        <w:t>התשס"ז</w:t>
      </w:r>
      <w:proofErr w:type="spellEnd"/>
      <w:r w:rsidRPr="00900919">
        <w:rPr>
          <w:rFonts w:cs="David" w:hint="cs"/>
          <w:b/>
          <w:bCs/>
          <w:u w:val="single"/>
          <w:rtl/>
        </w:rPr>
        <w:t>-2007, מ/332, מוועדת החוץ והביטחון לדיון בוועדת העבודה, הרווחה והבריאות.</w:t>
      </w:r>
    </w:p>
    <w:p w14:paraId="204E288F" w14:textId="77777777" w:rsidR="00900919" w:rsidRPr="00900919" w:rsidRDefault="00900919" w:rsidP="00900919">
      <w:pPr>
        <w:bidi/>
        <w:rPr>
          <w:rFonts w:cs="David" w:hint="cs"/>
          <w:u w:val="single"/>
          <w:rtl/>
        </w:rPr>
      </w:pPr>
    </w:p>
    <w:p w14:paraId="7176BBDB"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7311AC74" w14:textId="77777777" w:rsidR="00900919" w:rsidRPr="00900919" w:rsidRDefault="00900919" w:rsidP="00900919">
      <w:pPr>
        <w:bidi/>
        <w:rPr>
          <w:rFonts w:cs="David" w:hint="cs"/>
          <w:rtl/>
        </w:rPr>
      </w:pPr>
    </w:p>
    <w:p w14:paraId="0811CD90" w14:textId="77777777" w:rsidR="00900919" w:rsidRPr="00900919" w:rsidRDefault="00900919" w:rsidP="00900919">
      <w:pPr>
        <w:bidi/>
        <w:rPr>
          <w:rFonts w:cs="David" w:hint="cs"/>
          <w:rtl/>
        </w:rPr>
      </w:pPr>
      <w:r w:rsidRPr="00900919">
        <w:rPr>
          <w:rFonts w:cs="David" w:hint="cs"/>
          <w:rtl/>
        </w:rPr>
        <w:tab/>
        <w:t xml:space="preserve"> על סדר היום בקשת יו"ר ועדת העבודה, הרווחה והבריאות להעברת הצעת חוק חיילים שנספו במערכה (תגמולים ושיקום) (תיקון מס' 28), מ/332 מוועדת החוץ והביטחון לדיון בוועדת העבודה, הרווחה והבריאות. הבנתי שיש הסכמה בין היו"רים של הוועדות.</w:t>
      </w:r>
    </w:p>
    <w:p w14:paraId="2E07C4B0" w14:textId="77777777" w:rsidR="00900919" w:rsidRPr="00900919" w:rsidRDefault="00900919" w:rsidP="00900919">
      <w:pPr>
        <w:bidi/>
        <w:rPr>
          <w:rFonts w:cs="David" w:hint="cs"/>
          <w:rtl/>
        </w:rPr>
      </w:pPr>
    </w:p>
    <w:p w14:paraId="7B115054" w14:textId="77777777" w:rsidR="00900919" w:rsidRPr="00900919" w:rsidRDefault="00900919" w:rsidP="00900919">
      <w:pPr>
        <w:bidi/>
        <w:rPr>
          <w:rFonts w:cs="David" w:hint="cs"/>
          <w:u w:val="single"/>
          <w:rtl/>
        </w:rPr>
      </w:pPr>
      <w:r w:rsidRPr="00900919">
        <w:rPr>
          <w:rFonts w:cs="David" w:hint="cs"/>
          <w:u w:val="single"/>
          <w:rtl/>
        </w:rPr>
        <w:t>גדעון סער:</w:t>
      </w:r>
    </w:p>
    <w:p w14:paraId="62438FCA" w14:textId="77777777" w:rsidR="00900919" w:rsidRPr="00900919" w:rsidRDefault="00900919" w:rsidP="00900919">
      <w:pPr>
        <w:bidi/>
        <w:rPr>
          <w:rFonts w:cs="David" w:hint="cs"/>
          <w:u w:val="single"/>
          <w:rtl/>
        </w:rPr>
      </w:pPr>
    </w:p>
    <w:p w14:paraId="54F01A2A" w14:textId="77777777" w:rsidR="00900919" w:rsidRPr="00900919" w:rsidRDefault="00900919" w:rsidP="00900919">
      <w:pPr>
        <w:bidi/>
        <w:rPr>
          <w:rFonts w:cs="David" w:hint="cs"/>
          <w:rtl/>
        </w:rPr>
      </w:pPr>
      <w:r w:rsidRPr="00900919">
        <w:rPr>
          <w:rFonts w:cs="David" w:hint="cs"/>
          <w:rtl/>
        </w:rPr>
        <w:tab/>
        <w:t xml:space="preserve">כמובן שאין לי הסתייגות מעצם ההעברה לוועדה, אני רוצה להסביר, כי רק עכשיו נודע לנו על כך. זאת הצעת חוק ממשלתית, כאשר יש הצעת חוק פרטית דומה של חברת הכנסת לבנת, שעניינה ביטול מבחן הכניסה של הורים שכולים. ודאי שלא מתקבל על הדעת שהצעה אחת תידון בוועדה אחת והצעה </w:t>
      </w:r>
      <w:proofErr w:type="spellStart"/>
      <w:r w:rsidRPr="00900919">
        <w:rPr>
          <w:rFonts w:cs="David" w:hint="cs"/>
          <w:rtl/>
        </w:rPr>
        <w:t>שניה</w:t>
      </w:r>
      <w:proofErr w:type="spellEnd"/>
      <w:r w:rsidRPr="00900919">
        <w:rPr>
          <w:rFonts w:cs="David" w:hint="cs"/>
          <w:rtl/>
        </w:rPr>
        <w:t xml:space="preserve"> תידון בוועדה אחרת. אני מציע לתת עוד פרק זמן להידברות עם המציעה ולהביא את זה לישיבה הבאה, כדי שבסופו של דבר, </w:t>
      </w:r>
      <w:proofErr w:type="spellStart"/>
      <w:r w:rsidRPr="00900919">
        <w:rPr>
          <w:rFonts w:cs="David" w:hint="cs"/>
          <w:rtl/>
        </w:rPr>
        <w:t>הכל</w:t>
      </w:r>
      <w:proofErr w:type="spellEnd"/>
      <w:r w:rsidRPr="00900919">
        <w:rPr>
          <w:rFonts w:cs="David" w:hint="cs"/>
          <w:rtl/>
        </w:rPr>
        <w:t xml:space="preserve"> יידון באותה ועדה. </w:t>
      </w:r>
    </w:p>
    <w:p w14:paraId="1A2898AC" w14:textId="77777777" w:rsidR="00900919" w:rsidRPr="00900919" w:rsidRDefault="00900919" w:rsidP="00900919">
      <w:pPr>
        <w:bidi/>
        <w:rPr>
          <w:rFonts w:cs="David" w:hint="cs"/>
          <w:rtl/>
        </w:rPr>
      </w:pPr>
    </w:p>
    <w:p w14:paraId="2275C90A"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1BAE5436" w14:textId="77777777" w:rsidR="00900919" w:rsidRPr="00900919" w:rsidRDefault="00900919" w:rsidP="00900919">
      <w:pPr>
        <w:bidi/>
        <w:rPr>
          <w:rFonts w:cs="David" w:hint="cs"/>
          <w:rtl/>
        </w:rPr>
      </w:pPr>
    </w:p>
    <w:p w14:paraId="09E14B5A" w14:textId="77777777" w:rsidR="00900919" w:rsidRPr="00900919" w:rsidRDefault="00900919" w:rsidP="00900919">
      <w:pPr>
        <w:bidi/>
        <w:rPr>
          <w:rFonts w:cs="David" w:hint="cs"/>
          <w:rtl/>
        </w:rPr>
      </w:pPr>
      <w:r w:rsidRPr="00900919">
        <w:rPr>
          <w:rFonts w:cs="David" w:hint="cs"/>
          <w:rtl/>
        </w:rPr>
        <w:tab/>
        <w:t xml:space="preserve"> למה צריכים לעכב? אנחנו נאשר את זה זמנית ואפשר לדון בזה. למה לעכב?</w:t>
      </w:r>
    </w:p>
    <w:p w14:paraId="231463DC" w14:textId="77777777" w:rsidR="00900919" w:rsidRPr="00900919" w:rsidRDefault="00900919" w:rsidP="00900919">
      <w:pPr>
        <w:bidi/>
        <w:rPr>
          <w:rFonts w:cs="David" w:hint="cs"/>
          <w:rtl/>
        </w:rPr>
      </w:pPr>
    </w:p>
    <w:p w14:paraId="6047B02F" w14:textId="77777777" w:rsidR="00900919" w:rsidRPr="00900919" w:rsidRDefault="00900919" w:rsidP="00900919">
      <w:pPr>
        <w:bidi/>
        <w:rPr>
          <w:rFonts w:cs="David" w:hint="cs"/>
          <w:rtl/>
        </w:rPr>
      </w:pPr>
      <w:r w:rsidRPr="00900919">
        <w:rPr>
          <w:rFonts w:cs="David" w:hint="cs"/>
          <w:u w:val="single"/>
          <w:rtl/>
        </w:rPr>
        <w:t>לימור לבנת:</w:t>
      </w:r>
    </w:p>
    <w:p w14:paraId="393EDCEE" w14:textId="77777777" w:rsidR="00900919" w:rsidRPr="00900919" w:rsidRDefault="00900919" w:rsidP="00900919">
      <w:pPr>
        <w:bidi/>
        <w:rPr>
          <w:rFonts w:cs="David" w:hint="cs"/>
          <w:rtl/>
        </w:rPr>
      </w:pPr>
    </w:p>
    <w:p w14:paraId="3BAE78D8" w14:textId="77777777" w:rsidR="00900919" w:rsidRPr="00900919" w:rsidRDefault="00900919" w:rsidP="00900919">
      <w:pPr>
        <w:bidi/>
        <w:rPr>
          <w:rFonts w:cs="David" w:hint="cs"/>
          <w:rtl/>
        </w:rPr>
      </w:pPr>
      <w:r w:rsidRPr="00900919">
        <w:rPr>
          <w:rFonts w:cs="David" w:hint="cs"/>
          <w:rtl/>
        </w:rPr>
        <w:tab/>
        <w:t xml:space="preserve"> יש כאן שאלה, האם הצעת החוק הזאת צריכה להיות נדונה בוועדת חוץ וביטחון בגלל אופי ההצעה ונושא החוק, או, האם היא צריכה להיות נדונה בוועדת עבודה ורווחה. אני חושבת שהצעתו של יו"ר סיעת הליכוד, אם אכן היא תיתמך על ידי יו"ר הקואליציה, היא הצעה ראויה. אפשר לדחות בשבוע נוסף ולהידבר עם יושבי ראש שתי הוועדות ולהתייעץ איתם היכן היא תבוא לכלל מיצוי ובצורה המהירה ביותר. אני מזכירה שזאת הצעת חוק ממשלתית וגם הצעה שלי שאוחדו ועברו ברוב עצום במליאה.  </w:t>
      </w:r>
    </w:p>
    <w:p w14:paraId="2F5EBCE7" w14:textId="77777777" w:rsidR="00900919" w:rsidRPr="00900919" w:rsidRDefault="00900919" w:rsidP="00900919">
      <w:pPr>
        <w:bidi/>
        <w:rPr>
          <w:rFonts w:cs="David" w:hint="cs"/>
          <w:rtl/>
        </w:rPr>
      </w:pPr>
    </w:p>
    <w:p w14:paraId="6081B9DD" w14:textId="77777777" w:rsidR="00900919" w:rsidRPr="00900919" w:rsidRDefault="00900919" w:rsidP="00900919">
      <w:pPr>
        <w:bidi/>
        <w:rPr>
          <w:rFonts w:cs="David" w:hint="cs"/>
          <w:rtl/>
        </w:rPr>
      </w:pPr>
      <w:r w:rsidRPr="00900919">
        <w:rPr>
          <w:rFonts w:cs="David" w:hint="cs"/>
          <w:u w:val="single"/>
          <w:rtl/>
        </w:rPr>
        <w:t>מגלי והבה:</w:t>
      </w:r>
    </w:p>
    <w:p w14:paraId="6BC44C38" w14:textId="77777777" w:rsidR="00900919" w:rsidRPr="00900919" w:rsidRDefault="00900919" w:rsidP="00900919">
      <w:pPr>
        <w:bidi/>
        <w:rPr>
          <w:rFonts w:cs="David" w:hint="cs"/>
          <w:rtl/>
        </w:rPr>
      </w:pPr>
    </w:p>
    <w:p w14:paraId="64ACE0A0" w14:textId="77777777" w:rsidR="00900919" w:rsidRPr="00900919" w:rsidRDefault="00900919" w:rsidP="00900919">
      <w:pPr>
        <w:bidi/>
        <w:rPr>
          <w:rFonts w:cs="David" w:hint="cs"/>
          <w:rtl/>
        </w:rPr>
      </w:pPr>
      <w:r w:rsidRPr="00900919">
        <w:rPr>
          <w:rFonts w:cs="David" w:hint="cs"/>
          <w:rtl/>
        </w:rPr>
        <w:tab/>
        <w:t xml:space="preserve"> גם שלי, חברת הכנסת לבנת. </w:t>
      </w:r>
    </w:p>
    <w:p w14:paraId="573243B3" w14:textId="77777777" w:rsidR="00900919" w:rsidRPr="00900919" w:rsidRDefault="00900919" w:rsidP="00900919">
      <w:pPr>
        <w:bidi/>
        <w:rPr>
          <w:rFonts w:cs="David" w:hint="cs"/>
          <w:rtl/>
        </w:rPr>
      </w:pPr>
    </w:p>
    <w:p w14:paraId="3E5C013F" w14:textId="77777777" w:rsidR="00900919" w:rsidRPr="00900919" w:rsidRDefault="00900919" w:rsidP="00900919">
      <w:pPr>
        <w:bidi/>
        <w:rPr>
          <w:rFonts w:cs="David" w:hint="cs"/>
          <w:u w:val="single"/>
          <w:rtl/>
        </w:rPr>
      </w:pPr>
      <w:r w:rsidRPr="00900919">
        <w:rPr>
          <w:rFonts w:cs="David" w:hint="cs"/>
          <w:u w:val="single"/>
          <w:rtl/>
        </w:rPr>
        <w:t>לימור לבנת:</w:t>
      </w:r>
    </w:p>
    <w:p w14:paraId="6AA891D8" w14:textId="77777777" w:rsidR="00900919" w:rsidRPr="00900919" w:rsidRDefault="00900919" w:rsidP="00900919">
      <w:pPr>
        <w:bidi/>
        <w:rPr>
          <w:rFonts w:cs="David" w:hint="cs"/>
          <w:u w:val="single"/>
          <w:rtl/>
        </w:rPr>
      </w:pPr>
    </w:p>
    <w:p w14:paraId="5FF00201" w14:textId="77777777" w:rsidR="00900919" w:rsidRPr="00900919" w:rsidRDefault="00900919" w:rsidP="00900919">
      <w:pPr>
        <w:bidi/>
        <w:rPr>
          <w:rFonts w:cs="David" w:hint="cs"/>
          <w:rtl/>
        </w:rPr>
      </w:pPr>
      <w:r w:rsidRPr="00900919">
        <w:rPr>
          <w:rFonts w:cs="David" w:hint="cs"/>
          <w:rtl/>
        </w:rPr>
        <w:tab/>
        <w:t xml:space="preserve">אני מתנצלת, ההצעה היא גם של מגלי והבה. </w:t>
      </w:r>
    </w:p>
    <w:p w14:paraId="1589C7D8" w14:textId="77777777" w:rsidR="00900919" w:rsidRPr="00900919" w:rsidRDefault="00900919" w:rsidP="00900919">
      <w:pPr>
        <w:bidi/>
        <w:rPr>
          <w:rFonts w:cs="David" w:hint="cs"/>
          <w:rtl/>
        </w:rPr>
      </w:pPr>
    </w:p>
    <w:p w14:paraId="61C45706" w14:textId="77777777" w:rsidR="00900919" w:rsidRPr="00900919" w:rsidRDefault="00900919" w:rsidP="00900919">
      <w:pPr>
        <w:bidi/>
        <w:rPr>
          <w:rFonts w:cs="David" w:hint="cs"/>
          <w:u w:val="single"/>
          <w:rtl/>
        </w:rPr>
      </w:pPr>
      <w:r w:rsidRPr="00900919">
        <w:rPr>
          <w:rFonts w:cs="David" w:hint="cs"/>
          <w:u w:val="single"/>
          <w:rtl/>
        </w:rPr>
        <w:t xml:space="preserve">היו"ר יעקב </w:t>
      </w:r>
      <w:proofErr w:type="spellStart"/>
      <w:r w:rsidRPr="00900919">
        <w:rPr>
          <w:rFonts w:cs="David" w:hint="cs"/>
          <w:u w:val="single"/>
          <w:rtl/>
        </w:rPr>
        <w:t>מרגי</w:t>
      </w:r>
      <w:proofErr w:type="spellEnd"/>
      <w:r w:rsidRPr="00900919">
        <w:rPr>
          <w:rFonts w:cs="David" w:hint="cs"/>
          <w:u w:val="single"/>
          <w:rtl/>
        </w:rPr>
        <w:t>:</w:t>
      </w:r>
    </w:p>
    <w:p w14:paraId="444B6BCD" w14:textId="77777777" w:rsidR="00900919" w:rsidRPr="00900919" w:rsidRDefault="00900919" w:rsidP="00900919">
      <w:pPr>
        <w:bidi/>
        <w:rPr>
          <w:rFonts w:cs="David" w:hint="cs"/>
          <w:u w:val="single"/>
          <w:rtl/>
        </w:rPr>
      </w:pPr>
    </w:p>
    <w:p w14:paraId="1C738386" w14:textId="77777777" w:rsidR="00900919" w:rsidRPr="00900919" w:rsidRDefault="00900919" w:rsidP="00900919">
      <w:pPr>
        <w:bidi/>
        <w:rPr>
          <w:rFonts w:cs="David" w:hint="cs"/>
          <w:rtl/>
        </w:rPr>
      </w:pPr>
      <w:r w:rsidRPr="00900919">
        <w:rPr>
          <w:rFonts w:cs="David" w:hint="cs"/>
          <w:rtl/>
        </w:rPr>
        <w:tab/>
        <w:t xml:space="preserve">אבל יש הסכמה. </w:t>
      </w:r>
    </w:p>
    <w:p w14:paraId="16895C50" w14:textId="77777777" w:rsidR="00900919" w:rsidRPr="00900919" w:rsidRDefault="00900919" w:rsidP="00900919">
      <w:pPr>
        <w:bidi/>
        <w:rPr>
          <w:rFonts w:cs="David" w:hint="cs"/>
          <w:rtl/>
        </w:rPr>
      </w:pPr>
    </w:p>
    <w:p w14:paraId="2EA7181E" w14:textId="77777777" w:rsidR="00900919" w:rsidRPr="00900919" w:rsidRDefault="00900919" w:rsidP="00900919">
      <w:pPr>
        <w:bidi/>
        <w:rPr>
          <w:rFonts w:cs="David" w:hint="cs"/>
          <w:u w:val="single"/>
          <w:rtl/>
        </w:rPr>
      </w:pPr>
      <w:r w:rsidRPr="00900919">
        <w:rPr>
          <w:rFonts w:cs="David" w:hint="cs"/>
          <w:u w:val="single"/>
          <w:rtl/>
        </w:rPr>
        <w:t>גדעון סער:</w:t>
      </w:r>
    </w:p>
    <w:p w14:paraId="5B55136F" w14:textId="77777777" w:rsidR="00900919" w:rsidRPr="00900919" w:rsidRDefault="00900919" w:rsidP="00900919">
      <w:pPr>
        <w:bidi/>
        <w:rPr>
          <w:rFonts w:cs="David" w:hint="cs"/>
          <w:u w:val="single"/>
          <w:rtl/>
        </w:rPr>
      </w:pPr>
    </w:p>
    <w:p w14:paraId="69D76FAD" w14:textId="77777777" w:rsidR="00900919" w:rsidRPr="00900919" w:rsidRDefault="00900919" w:rsidP="00900919">
      <w:pPr>
        <w:bidi/>
        <w:rPr>
          <w:rFonts w:cs="David" w:hint="cs"/>
          <w:rtl/>
        </w:rPr>
      </w:pPr>
      <w:r w:rsidRPr="00900919">
        <w:rPr>
          <w:rFonts w:cs="David" w:hint="cs"/>
          <w:rtl/>
        </w:rPr>
        <w:tab/>
        <w:t xml:space="preserve">יש מציעים פרטיים שלא הובאו בגדר ההסכמה. צריך להתייעץ גם עם מגלי והבה וגם עם לימור לבנת. הצעת החוק שלהם עברה לפני הצעת החוק הממשלתית. </w:t>
      </w:r>
      <w:proofErr w:type="spellStart"/>
      <w:r w:rsidRPr="00900919">
        <w:rPr>
          <w:rFonts w:cs="David" w:hint="cs"/>
          <w:rtl/>
        </w:rPr>
        <w:t>היתה</w:t>
      </w:r>
      <w:proofErr w:type="spellEnd"/>
      <w:r w:rsidRPr="00900919">
        <w:rPr>
          <w:rFonts w:cs="David" w:hint="cs"/>
          <w:rtl/>
        </w:rPr>
        <w:t xml:space="preserve"> הסכמה, בזמנו, שהם ימתינו להצעת החוק הממשלתית. אי אפשר לעשות דברים לשיעורין. </w:t>
      </w:r>
    </w:p>
    <w:p w14:paraId="08E41E56" w14:textId="77777777" w:rsidR="00900919" w:rsidRPr="00900919" w:rsidRDefault="00900919" w:rsidP="00900919">
      <w:pPr>
        <w:bidi/>
        <w:rPr>
          <w:rFonts w:cs="David" w:hint="cs"/>
          <w:u w:val="single"/>
          <w:rtl/>
        </w:rPr>
      </w:pPr>
    </w:p>
    <w:p w14:paraId="326C7E98"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07414D49" w14:textId="77777777" w:rsidR="00900919" w:rsidRPr="00900919" w:rsidRDefault="00900919" w:rsidP="00900919">
      <w:pPr>
        <w:bidi/>
        <w:rPr>
          <w:rFonts w:cs="David" w:hint="cs"/>
          <w:rtl/>
        </w:rPr>
      </w:pPr>
    </w:p>
    <w:p w14:paraId="6F3EA89B" w14:textId="77777777" w:rsidR="00900919" w:rsidRPr="00900919" w:rsidRDefault="00900919" w:rsidP="00900919">
      <w:pPr>
        <w:bidi/>
        <w:rPr>
          <w:rFonts w:cs="David" w:hint="cs"/>
          <w:u w:val="single"/>
          <w:rtl/>
        </w:rPr>
      </w:pPr>
      <w:r w:rsidRPr="00900919">
        <w:rPr>
          <w:rFonts w:cs="David" w:hint="cs"/>
          <w:rtl/>
        </w:rPr>
        <w:tab/>
        <w:t xml:space="preserve">גדעון, היו דברים מעולם ועשינו כבר דברים לשיעורין. </w:t>
      </w:r>
    </w:p>
    <w:p w14:paraId="51D74043" w14:textId="77777777" w:rsidR="00900919" w:rsidRPr="00900919" w:rsidRDefault="00900919" w:rsidP="00900919">
      <w:pPr>
        <w:bidi/>
        <w:rPr>
          <w:rFonts w:cs="David" w:hint="cs"/>
          <w:u w:val="single"/>
          <w:rtl/>
        </w:rPr>
      </w:pPr>
    </w:p>
    <w:p w14:paraId="49C93137" w14:textId="77777777" w:rsidR="00900919" w:rsidRPr="00900919" w:rsidRDefault="00900919" w:rsidP="00900919">
      <w:pPr>
        <w:bidi/>
        <w:rPr>
          <w:rFonts w:cs="David" w:hint="cs"/>
          <w:u w:val="single"/>
          <w:rtl/>
        </w:rPr>
      </w:pPr>
      <w:r w:rsidRPr="00900919">
        <w:rPr>
          <w:rFonts w:cs="David" w:hint="cs"/>
          <w:u w:val="single"/>
          <w:rtl/>
        </w:rPr>
        <w:t>גדעון סער:</w:t>
      </w:r>
    </w:p>
    <w:p w14:paraId="4671F3E1" w14:textId="77777777" w:rsidR="00900919" w:rsidRPr="00900919" w:rsidRDefault="00900919" w:rsidP="00900919">
      <w:pPr>
        <w:bidi/>
        <w:rPr>
          <w:rFonts w:cs="David" w:hint="cs"/>
          <w:u w:val="single"/>
          <w:rtl/>
        </w:rPr>
      </w:pPr>
    </w:p>
    <w:p w14:paraId="1CA5E3F8" w14:textId="77777777" w:rsidR="00900919" w:rsidRPr="00900919" w:rsidRDefault="00900919" w:rsidP="00900919">
      <w:pPr>
        <w:bidi/>
        <w:rPr>
          <w:rFonts w:cs="David" w:hint="cs"/>
          <w:rtl/>
        </w:rPr>
      </w:pPr>
      <w:r w:rsidRPr="00900919">
        <w:rPr>
          <w:rFonts w:cs="David" w:hint="cs"/>
          <w:rtl/>
        </w:rPr>
        <w:tab/>
        <w:t xml:space="preserve">אבל בכל מקרה צריך להגיע לפיתרון שכולל את הפרטיות ואת הצעת הממשלה. שלא יקרה מצב של כפל דיון, אחד בוועדת העבודה והרווחה ואחד בוועדת חוץ וביטחון. לא יקרה שום דבר אם יבואו בדברים עם מגלי והבה ולימור לבנת. לא יגיעו להסכמה, יעבירו את זה.  </w:t>
      </w:r>
    </w:p>
    <w:p w14:paraId="232763C8" w14:textId="77777777" w:rsidR="00900919" w:rsidRPr="00900919" w:rsidRDefault="00900919" w:rsidP="00900919">
      <w:pPr>
        <w:bidi/>
        <w:rPr>
          <w:rFonts w:cs="David" w:hint="cs"/>
          <w:rtl/>
        </w:rPr>
      </w:pPr>
    </w:p>
    <w:p w14:paraId="392BBC75" w14:textId="77777777" w:rsidR="00900919" w:rsidRPr="00900919" w:rsidRDefault="00900919" w:rsidP="00900919">
      <w:pPr>
        <w:bidi/>
        <w:rPr>
          <w:rFonts w:cs="David" w:hint="cs"/>
          <w:u w:val="single"/>
          <w:rtl/>
        </w:rPr>
      </w:pPr>
      <w:r w:rsidRPr="00900919">
        <w:rPr>
          <w:rFonts w:cs="David" w:hint="cs"/>
          <w:u w:val="single"/>
          <w:rtl/>
        </w:rPr>
        <w:t xml:space="preserve">אלי </w:t>
      </w:r>
      <w:proofErr w:type="spellStart"/>
      <w:r w:rsidRPr="00900919">
        <w:rPr>
          <w:rFonts w:cs="David" w:hint="cs"/>
          <w:u w:val="single"/>
          <w:rtl/>
        </w:rPr>
        <w:t>אפללו</w:t>
      </w:r>
      <w:proofErr w:type="spellEnd"/>
      <w:r w:rsidRPr="00900919">
        <w:rPr>
          <w:rFonts w:cs="David" w:hint="cs"/>
          <w:u w:val="single"/>
          <w:rtl/>
        </w:rPr>
        <w:t>:</w:t>
      </w:r>
    </w:p>
    <w:p w14:paraId="5DE9B54F" w14:textId="77777777" w:rsidR="00900919" w:rsidRPr="00900919" w:rsidRDefault="00900919" w:rsidP="00900919">
      <w:pPr>
        <w:bidi/>
        <w:rPr>
          <w:rFonts w:cs="David" w:hint="cs"/>
          <w:u w:val="single"/>
          <w:rtl/>
        </w:rPr>
      </w:pPr>
    </w:p>
    <w:p w14:paraId="69DD8B9C" w14:textId="77777777" w:rsidR="00900919" w:rsidRPr="00900919" w:rsidRDefault="00900919" w:rsidP="00900919">
      <w:pPr>
        <w:bidi/>
        <w:rPr>
          <w:rFonts w:cs="David" w:hint="cs"/>
          <w:rtl/>
        </w:rPr>
      </w:pPr>
      <w:r w:rsidRPr="00900919">
        <w:rPr>
          <w:rFonts w:cs="David" w:hint="cs"/>
          <w:rtl/>
        </w:rPr>
        <w:tab/>
        <w:t xml:space="preserve">אני בעד להעביר את זה כמו שזה. בינתיים הם יכולים להיכנס להידברות. אני חושב שלא צריך לשנות את זה. </w:t>
      </w:r>
    </w:p>
    <w:p w14:paraId="7341DFCC" w14:textId="77777777" w:rsidR="00900919" w:rsidRPr="00900919" w:rsidRDefault="00900919" w:rsidP="00900919">
      <w:pPr>
        <w:bidi/>
        <w:rPr>
          <w:rFonts w:cs="David" w:hint="cs"/>
          <w:rtl/>
        </w:rPr>
      </w:pPr>
    </w:p>
    <w:p w14:paraId="4133862D"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70AF49EE" w14:textId="77777777" w:rsidR="00900919" w:rsidRPr="00900919" w:rsidRDefault="00900919" w:rsidP="00900919">
      <w:pPr>
        <w:bidi/>
        <w:rPr>
          <w:rFonts w:cs="David" w:hint="cs"/>
          <w:rtl/>
        </w:rPr>
      </w:pPr>
    </w:p>
    <w:p w14:paraId="0FB42AA5" w14:textId="77777777" w:rsidR="00900919" w:rsidRPr="00900919" w:rsidRDefault="00900919" w:rsidP="00900919">
      <w:pPr>
        <w:bidi/>
        <w:rPr>
          <w:rFonts w:cs="David" w:hint="cs"/>
          <w:rtl/>
        </w:rPr>
      </w:pPr>
      <w:r w:rsidRPr="00900919">
        <w:rPr>
          <w:rFonts w:cs="David" w:hint="cs"/>
          <w:rtl/>
        </w:rPr>
        <w:tab/>
        <w:t xml:space="preserve">גדעון, נביא את זה להצבעה. </w:t>
      </w:r>
    </w:p>
    <w:p w14:paraId="0DD4C719" w14:textId="77777777" w:rsidR="00900919" w:rsidRPr="00900919" w:rsidRDefault="00900919" w:rsidP="00900919">
      <w:pPr>
        <w:bidi/>
        <w:rPr>
          <w:rFonts w:cs="David" w:hint="cs"/>
          <w:rtl/>
        </w:rPr>
      </w:pPr>
    </w:p>
    <w:p w14:paraId="36E6C4AD" w14:textId="77777777" w:rsidR="00900919" w:rsidRPr="00900919" w:rsidRDefault="00900919" w:rsidP="00900919">
      <w:pPr>
        <w:bidi/>
        <w:rPr>
          <w:rFonts w:cs="David" w:hint="cs"/>
          <w:u w:val="single"/>
          <w:rtl/>
        </w:rPr>
      </w:pPr>
      <w:r w:rsidRPr="00900919">
        <w:rPr>
          <w:rFonts w:cs="David" w:hint="cs"/>
          <w:u w:val="single"/>
          <w:rtl/>
        </w:rPr>
        <w:t>גדעון סער:</w:t>
      </w:r>
    </w:p>
    <w:p w14:paraId="4E13FC56" w14:textId="77777777" w:rsidR="00900919" w:rsidRPr="00900919" w:rsidRDefault="00900919" w:rsidP="00900919">
      <w:pPr>
        <w:bidi/>
        <w:rPr>
          <w:rFonts w:cs="David" w:hint="cs"/>
          <w:u w:val="single"/>
          <w:rtl/>
        </w:rPr>
      </w:pPr>
    </w:p>
    <w:p w14:paraId="6FC440C3" w14:textId="77777777" w:rsidR="00900919" w:rsidRPr="00900919" w:rsidRDefault="00900919" w:rsidP="00900919">
      <w:pPr>
        <w:bidi/>
        <w:rPr>
          <w:rFonts w:cs="David" w:hint="cs"/>
          <w:rtl/>
        </w:rPr>
      </w:pPr>
      <w:r w:rsidRPr="00900919">
        <w:rPr>
          <w:rFonts w:cs="David" w:hint="cs"/>
          <w:rtl/>
        </w:rPr>
        <w:tab/>
        <w:t xml:space="preserve">מה הדחיפות? מה הבהילות? יכול להיות שגם הם יסכימו שההצעות שלהם יעברו לוועדת העבודה והרווחה, אבל צריך לנהוג בהגינות. אם זאת </w:t>
      </w:r>
      <w:proofErr w:type="spellStart"/>
      <w:r w:rsidRPr="00900919">
        <w:rPr>
          <w:rFonts w:cs="David" w:hint="cs"/>
          <w:rtl/>
        </w:rPr>
        <w:t>היתה</w:t>
      </w:r>
      <w:proofErr w:type="spellEnd"/>
      <w:r w:rsidRPr="00900919">
        <w:rPr>
          <w:rFonts w:cs="David" w:hint="cs"/>
          <w:rtl/>
        </w:rPr>
        <w:t xml:space="preserve"> הצעת חוק שלך, לא היית מסכים לכך.  </w:t>
      </w:r>
    </w:p>
    <w:p w14:paraId="56F56AA8" w14:textId="77777777" w:rsidR="00900919" w:rsidRPr="00900919" w:rsidRDefault="00900919" w:rsidP="00900919">
      <w:pPr>
        <w:bidi/>
        <w:rPr>
          <w:rFonts w:cs="David" w:hint="cs"/>
          <w:rtl/>
        </w:rPr>
      </w:pPr>
    </w:p>
    <w:p w14:paraId="20098593"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28562A60" w14:textId="77777777" w:rsidR="00900919" w:rsidRPr="00900919" w:rsidRDefault="00900919" w:rsidP="00900919">
      <w:pPr>
        <w:bidi/>
        <w:rPr>
          <w:rFonts w:cs="David" w:hint="cs"/>
          <w:rtl/>
        </w:rPr>
      </w:pPr>
    </w:p>
    <w:p w14:paraId="0CA473C7" w14:textId="77777777" w:rsidR="00900919" w:rsidRPr="00900919" w:rsidRDefault="00900919" w:rsidP="00900919">
      <w:pPr>
        <w:bidi/>
        <w:rPr>
          <w:rFonts w:cs="David" w:hint="cs"/>
          <w:rtl/>
        </w:rPr>
      </w:pPr>
      <w:r w:rsidRPr="00900919">
        <w:rPr>
          <w:rFonts w:cs="David" w:hint="cs"/>
          <w:rtl/>
        </w:rPr>
        <w:tab/>
        <w:t xml:space="preserve"> נראה לך שיו"ר ועדת חוץ וביטחון יאמר פתאום לא להצעה של לימור לבנת ומגלי והבה? </w:t>
      </w:r>
    </w:p>
    <w:p w14:paraId="1BFA5709" w14:textId="77777777" w:rsidR="00900919" w:rsidRPr="00900919" w:rsidRDefault="00900919" w:rsidP="00900919">
      <w:pPr>
        <w:bidi/>
        <w:rPr>
          <w:rFonts w:cs="David" w:hint="cs"/>
          <w:rtl/>
        </w:rPr>
      </w:pPr>
    </w:p>
    <w:p w14:paraId="6DE9C185" w14:textId="77777777" w:rsidR="00900919" w:rsidRPr="00900919" w:rsidRDefault="00900919" w:rsidP="00900919">
      <w:pPr>
        <w:bidi/>
        <w:rPr>
          <w:rFonts w:cs="David" w:hint="cs"/>
          <w:rtl/>
        </w:rPr>
      </w:pPr>
      <w:r w:rsidRPr="00900919">
        <w:rPr>
          <w:rFonts w:cs="David" w:hint="cs"/>
          <w:u w:val="single"/>
          <w:rtl/>
        </w:rPr>
        <w:t xml:space="preserve">אלי </w:t>
      </w:r>
      <w:proofErr w:type="spellStart"/>
      <w:r w:rsidRPr="00900919">
        <w:rPr>
          <w:rFonts w:cs="David" w:hint="cs"/>
          <w:u w:val="single"/>
          <w:rtl/>
        </w:rPr>
        <w:t>אפללו</w:t>
      </w:r>
      <w:proofErr w:type="spellEnd"/>
      <w:r w:rsidRPr="00900919">
        <w:rPr>
          <w:rFonts w:cs="David" w:hint="cs"/>
          <w:u w:val="single"/>
          <w:rtl/>
        </w:rPr>
        <w:t>:</w:t>
      </w:r>
    </w:p>
    <w:p w14:paraId="3BB1EF92" w14:textId="77777777" w:rsidR="00900919" w:rsidRPr="00900919" w:rsidRDefault="00900919" w:rsidP="00900919">
      <w:pPr>
        <w:bidi/>
        <w:rPr>
          <w:rFonts w:cs="David" w:hint="cs"/>
          <w:rtl/>
        </w:rPr>
      </w:pPr>
    </w:p>
    <w:p w14:paraId="34408F61" w14:textId="77777777" w:rsidR="00900919" w:rsidRPr="00900919" w:rsidRDefault="00900919" w:rsidP="00900919">
      <w:pPr>
        <w:bidi/>
        <w:rPr>
          <w:rFonts w:cs="David" w:hint="cs"/>
          <w:rtl/>
        </w:rPr>
      </w:pPr>
      <w:r w:rsidRPr="00900919">
        <w:rPr>
          <w:rFonts w:cs="David" w:hint="cs"/>
          <w:rtl/>
        </w:rPr>
        <w:tab/>
        <w:t xml:space="preserve"> בגלל שהיושב ראש ישתנה?</w:t>
      </w:r>
    </w:p>
    <w:p w14:paraId="2BC93FD3" w14:textId="77777777" w:rsidR="00900919" w:rsidRPr="00900919" w:rsidRDefault="00900919" w:rsidP="00900919">
      <w:pPr>
        <w:bidi/>
        <w:rPr>
          <w:rFonts w:cs="David" w:hint="cs"/>
          <w:rtl/>
        </w:rPr>
      </w:pPr>
    </w:p>
    <w:p w14:paraId="62A25558" w14:textId="77777777" w:rsidR="00900919" w:rsidRPr="00900919" w:rsidRDefault="00900919" w:rsidP="00900919">
      <w:pPr>
        <w:bidi/>
        <w:rPr>
          <w:rFonts w:cs="David" w:hint="cs"/>
          <w:u w:val="single"/>
          <w:rtl/>
        </w:rPr>
      </w:pPr>
      <w:r w:rsidRPr="00900919">
        <w:rPr>
          <w:rFonts w:cs="David" w:hint="cs"/>
          <w:u w:val="single"/>
          <w:rtl/>
        </w:rPr>
        <w:t>גדעון סער:</w:t>
      </w:r>
    </w:p>
    <w:p w14:paraId="08B10D0E" w14:textId="77777777" w:rsidR="00900919" w:rsidRPr="00900919" w:rsidRDefault="00900919" w:rsidP="00900919">
      <w:pPr>
        <w:bidi/>
        <w:rPr>
          <w:rFonts w:cs="David" w:hint="cs"/>
          <w:u w:val="single"/>
          <w:rtl/>
        </w:rPr>
      </w:pPr>
    </w:p>
    <w:p w14:paraId="0B4E7DC6" w14:textId="77777777" w:rsidR="00900919" w:rsidRPr="00900919" w:rsidRDefault="00900919" w:rsidP="00900919">
      <w:pPr>
        <w:bidi/>
        <w:rPr>
          <w:rFonts w:cs="David" w:hint="cs"/>
          <w:rtl/>
        </w:rPr>
      </w:pPr>
      <w:r w:rsidRPr="00900919">
        <w:rPr>
          <w:rFonts w:cs="David" w:hint="cs"/>
          <w:rtl/>
        </w:rPr>
        <w:tab/>
        <w:t xml:space="preserve">אני רוצה להסביר. בזמנו הקואליציה הסכימה עם המציעים שההצעות שלהם יועברו לחוץ וביטחון. </w:t>
      </w:r>
      <w:proofErr w:type="spellStart"/>
      <w:r w:rsidRPr="00900919">
        <w:rPr>
          <w:rFonts w:cs="David" w:hint="cs"/>
          <w:rtl/>
        </w:rPr>
        <w:t>היתה</w:t>
      </w:r>
      <w:proofErr w:type="spellEnd"/>
      <w:r w:rsidRPr="00900919">
        <w:rPr>
          <w:rFonts w:cs="David" w:hint="cs"/>
          <w:rtl/>
        </w:rPr>
        <w:t xml:space="preserve"> הסכמה שכללה גם את ההעברה וגם סוכם שזה יעבור לחוץ וביטחון. אם רוצים עכשיו לשנות, המינימום זה לבוא להידברות עם המציעים ולהגיע להסכמה.  </w:t>
      </w:r>
    </w:p>
    <w:p w14:paraId="5D3BC46F" w14:textId="77777777" w:rsidR="00900919" w:rsidRPr="00900919" w:rsidRDefault="00900919" w:rsidP="00900919">
      <w:pPr>
        <w:bidi/>
        <w:rPr>
          <w:rFonts w:cs="David" w:hint="cs"/>
          <w:rtl/>
        </w:rPr>
      </w:pPr>
    </w:p>
    <w:p w14:paraId="58EBB64E" w14:textId="77777777" w:rsidR="00900919" w:rsidRPr="00900919" w:rsidRDefault="00900919" w:rsidP="00900919">
      <w:pPr>
        <w:bidi/>
        <w:rPr>
          <w:rFonts w:cs="David" w:hint="cs"/>
          <w:u w:val="single"/>
          <w:rtl/>
        </w:rPr>
      </w:pPr>
      <w:r w:rsidRPr="00900919">
        <w:rPr>
          <w:rFonts w:cs="David" w:hint="cs"/>
          <w:u w:val="single"/>
          <w:rtl/>
        </w:rPr>
        <w:t>יואל חסון:</w:t>
      </w:r>
    </w:p>
    <w:p w14:paraId="65BDC253" w14:textId="77777777" w:rsidR="00900919" w:rsidRPr="00900919" w:rsidRDefault="00900919" w:rsidP="00900919">
      <w:pPr>
        <w:bidi/>
        <w:rPr>
          <w:rFonts w:cs="David" w:hint="cs"/>
          <w:u w:val="single"/>
          <w:rtl/>
        </w:rPr>
      </w:pPr>
    </w:p>
    <w:p w14:paraId="3BD4CAE3" w14:textId="77777777" w:rsidR="00900919" w:rsidRPr="00900919" w:rsidRDefault="00900919" w:rsidP="00900919">
      <w:pPr>
        <w:bidi/>
        <w:rPr>
          <w:rFonts w:cs="David" w:hint="cs"/>
          <w:rtl/>
        </w:rPr>
      </w:pPr>
      <w:r w:rsidRPr="00900919">
        <w:rPr>
          <w:rFonts w:cs="David" w:hint="cs"/>
          <w:rtl/>
        </w:rPr>
        <w:tab/>
        <w:t>מה ההיסטריה? מה קרה?</w:t>
      </w:r>
    </w:p>
    <w:p w14:paraId="6D782D0B" w14:textId="77777777" w:rsidR="00900919" w:rsidRPr="00900919" w:rsidRDefault="00900919" w:rsidP="00900919">
      <w:pPr>
        <w:bidi/>
        <w:rPr>
          <w:rFonts w:cs="David" w:hint="cs"/>
          <w:rtl/>
        </w:rPr>
      </w:pPr>
    </w:p>
    <w:p w14:paraId="3665033F" w14:textId="77777777" w:rsidR="00900919" w:rsidRPr="00900919" w:rsidRDefault="00900919" w:rsidP="00900919">
      <w:pPr>
        <w:bidi/>
        <w:rPr>
          <w:rFonts w:cs="David" w:hint="cs"/>
          <w:u w:val="single"/>
          <w:rtl/>
        </w:rPr>
      </w:pPr>
      <w:r w:rsidRPr="00900919">
        <w:rPr>
          <w:rFonts w:cs="David" w:hint="cs"/>
          <w:u w:val="single"/>
          <w:rtl/>
        </w:rPr>
        <w:t>גדעון סער:</w:t>
      </w:r>
    </w:p>
    <w:p w14:paraId="5C3A524A" w14:textId="77777777" w:rsidR="00900919" w:rsidRPr="00900919" w:rsidRDefault="00900919" w:rsidP="00900919">
      <w:pPr>
        <w:bidi/>
        <w:rPr>
          <w:rFonts w:cs="David" w:hint="cs"/>
          <w:u w:val="single"/>
          <w:rtl/>
        </w:rPr>
      </w:pPr>
    </w:p>
    <w:p w14:paraId="4473C8E2" w14:textId="77777777" w:rsidR="00900919" w:rsidRPr="00900919" w:rsidRDefault="00900919" w:rsidP="00900919">
      <w:pPr>
        <w:bidi/>
        <w:rPr>
          <w:rFonts w:cs="David" w:hint="cs"/>
          <w:rtl/>
        </w:rPr>
      </w:pPr>
      <w:r w:rsidRPr="00900919">
        <w:rPr>
          <w:rFonts w:cs="David" w:hint="cs"/>
          <w:rtl/>
        </w:rPr>
        <w:tab/>
        <w:t xml:space="preserve">יואל, אם </w:t>
      </w:r>
      <w:proofErr w:type="spellStart"/>
      <w:r w:rsidRPr="00900919">
        <w:rPr>
          <w:rFonts w:cs="David" w:hint="cs"/>
          <w:rtl/>
        </w:rPr>
        <w:t>היתה</w:t>
      </w:r>
      <w:proofErr w:type="spellEnd"/>
      <w:r w:rsidRPr="00900919">
        <w:rPr>
          <w:rFonts w:cs="David" w:hint="cs"/>
          <w:rtl/>
        </w:rPr>
        <w:t xml:space="preserve"> לך הצעת חוק והיית רוצה שהיא תקודם מהר ובאיזה נתיב, יש חשיבות באיזה ועדה היא נדונה. מחר זה יכול לקרות לך. </w:t>
      </w:r>
    </w:p>
    <w:p w14:paraId="28EE6470" w14:textId="77777777" w:rsidR="00900919" w:rsidRPr="00900919" w:rsidRDefault="00900919" w:rsidP="00900919">
      <w:pPr>
        <w:bidi/>
        <w:rPr>
          <w:rFonts w:cs="David" w:hint="cs"/>
          <w:rtl/>
        </w:rPr>
      </w:pPr>
    </w:p>
    <w:p w14:paraId="5C8FEA76"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18229F8A" w14:textId="77777777" w:rsidR="00900919" w:rsidRPr="00900919" w:rsidRDefault="00900919" w:rsidP="00900919">
      <w:pPr>
        <w:bidi/>
        <w:rPr>
          <w:rFonts w:cs="David" w:hint="cs"/>
          <w:rtl/>
        </w:rPr>
      </w:pPr>
    </w:p>
    <w:p w14:paraId="034F2F7A" w14:textId="77777777" w:rsidR="00900919" w:rsidRPr="00900919" w:rsidRDefault="00900919" w:rsidP="00900919">
      <w:pPr>
        <w:bidi/>
        <w:rPr>
          <w:rFonts w:cs="David" w:hint="cs"/>
          <w:rtl/>
        </w:rPr>
      </w:pPr>
      <w:r w:rsidRPr="00900919">
        <w:rPr>
          <w:rFonts w:cs="David" w:hint="cs"/>
          <w:rtl/>
        </w:rPr>
        <w:tab/>
        <w:t xml:space="preserve"> יש היגיון בדברים. הם עדיין רוצים להידבר עם יו"ר הוועדה לחוץ וביטחון. אנחנו לא ניראה טוב עם הצעת החוק הממשלתית תעבור לוועדת העבודה והרווחה והם ישכנעו, השבוע, את יו"ר ועדת חוץ וביטחון שההצעה צריכה להידון שם. נעשה צחוק מאיתנו. עוד שבוע לא יקרה כלום, ממילא </w:t>
      </w:r>
      <w:proofErr w:type="spellStart"/>
      <w:r w:rsidRPr="00900919">
        <w:rPr>
          <w:rFonts w:cs="David" w:hint="cs"/>
          <w:rtl/>
        </w:rPr>
        <w:t>שרוני</w:t>
      </w:r>
      <w:proofErr w:type="spellEnd"/>
      <w:r w:rsidRPr="00900919">
        <w:rPr>
          <w:rFonts w:cs="David" w:hint="cs"/>
          <w:rtl/>
        </w:rPr>
        <w:t xml:space="preserve"> לא עומד לדון בזה. אני חושב שניתן לזה עוד שבוע. </w:t>
      </w:r>
    </w:p>
    <w:p w14:paraId="0FDD1398" w14:textId="77777777" w:rsidR="00900919" w:rsidRPr="00900919" w:rsidRDefault="00900919" w:rsidP="00900919">
      <w:pPr>
        <w:bidi/>
        <w:rPr>
          <w:rFonts w:cs="David" w:hint="cs"/>
          <w:rtl/>
        </w:rPr>
      </w:pPr>
    </w:p>
    <w:p w14:paraId="2F457182" w14:textId="77777777" w:rsidR="00900919" w:rsidRPr="00900919" w:rsidRDefault="00900919" w:rsidP="00900919">
      <w:pPr>
        <w:bidi/>
        <w:rPr>
          <w:rFonts w:cs="David" w:hint="cs"/>
          <w:rtl/>
        </w:rPr>
      </w:pPr>
      <w:r w:rsidRPr="00900919">
        <w:rPr>
          <w:rFonts w:cs="David" w:hint="cs"/>
          <w:u w:val="single"/>
          <w:rtl/>
        </w:rPr>
        <w:t xml:space="preserve">אלי </w:t>
      </w:r>
      <w:proofErr w:type="spellStart"/>
      <w:r w:rsidRPr="00900919">
        <w:rPr>
          <w:rFonts w:cs="David" w:hint="cs"/>
          <w:u w:val="single"/>
          <w:rtl/>
        </w:rPr>
        <w:t>אפללו</w:t>
      </w:r>
      <w:proofErr w:type="spellEnd"/>
      <w:r w:rsidRPr="00900919">
        <w:rPr>
          <w:rFonts w:cs="David" w:hint="cs"/>
          <w:u w:val="single"/>
          <w:rtl/>
        </w:rPr>
        <w:t>:</w:t>
      </w:r>
    </w:p>
    <w:p w14:paraId="1620570E" w14:textId="77777777" w:rsidR="00900919" w:rsidRPr="00900919" w:rsidRDefault="00900919" w:rsidP="00900919">
      <w:pPr>
        <w:bidi/>
        <w:rPr>
          <w:rFonts w:cs="David" w:hint="cs"/>
          <w:rtl/>
        </w:rPr>
      </w:pPr>
    </w:p>
    <w:p w14:paraId="71B86ADB" w14:textId="77777777" w:rsidR="00900919" w:rsidRPr="00900919" w:rsidRDefault="00900919" w:rsidP="00900919">
      <w:pPr>
        <w:bidi/>
        <w:rPr>
          <w:rFonts w:cs="David" w:hint="cs"/>
          <w:rtl/>
        </w:rPr>
      </w:pPr>
      <w:r w:rsidRPr="00900919">
        <w:rPr>
          <w:rFonts w:cs="David" w:hint="cs"/>
          <w:rtl/>
        </w:rPr>
        <w:tab/>
        <w:t xml:space="preserve"> למרות שחשבנו קצת אחרת, אנחנו מסכימים.</w:t>
      </w:r>
    </w:p>
    <w:p w14:paraId="4AE84B4B" w14:textId="77777777" w:rsidR="00900919" w:rsidRPr="00900919" w:rsidRDefault="00900919" w:rsidP="00900919">
      <w:pPr>
        <w:bidi/>
        <w:rPr>
          <w:rFonts w:cs="David" w:hint="cs"/>
          <w:rtl/>
        </w:rPr>
      </w:pPr>
    </w:p>
    <w:p w14:paraId="4C9D6046"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4C834A13" w14:textId="77777777" w:rsidR="00900919" w:rsidRPr="00900919" w:rsidRDefault="00900919" w:rsidP="00900919">
      <w:pPr>
        <w:bidi/>
        <w:rPr>
          <w:rFonts w:cs="David" w:hint="cs"/>
          <w:rtl/>
        </w:rPr>
      </w:pPr>
    </w:p>
    <w:p w14:paraId="63BDA347" w14:textId="77777777" w:rsidR="00900919" w:rsidRPr="00900919" w:rsidRDefault="00900919" w:rsidP="00900919">
      <w:pPr>
        <w:bidi/>
        <w:rPr>
          <w:rFonts w:cs="David" w:hint="cs"/>
          <w:rtl/>
        </w:rPr>
      </w:pPr>
      <w:r w:rsidRPr="00900919">
        <w:rPr>
          <w:rFonts w:cs="David" w:hint="cs"/>
          <w:rtl/>
        </w:rPr>
        <w:tab/>
        <w:t xml:space="preserve"> תודה רבה לחברים. אנחנו מורידים את זה מסדר היום ונדון על זה בשבוע הבא. </w:t>
      </w:r>
    </w:p>
    <w:p w14:paraId="7D2DB59A" w14:textId="77777777" w:rsidR="00900919" w:rsidRPr="00900919" w:rsidRDefault="00900919" w:rsidP="00900919">
      <w:pPr>
        <w:bidi/>
        <w:rPr>
          <w:rFonts w:cs="David" w:hint="cs"/>
          <w:rtl/>
        </w:rPr>
      </w:pPr>
    </w:p>
    <w:p w14:paraId="5D9CDAD7" w14:textId="77777777" w:rsidR="00900919" w:rsidRPr="00900919" w:rsidRDefault="00900919" w:rsidP="00900919">
      <w:pPr>
        <w:bidi/>
        <w:rPr>
          <w:rFonts w:cs="David" w:hint="cs"/>
          <w:rtl/>
        </w:rPr>
      </w:pPr>
    </w:p>
    <w:p w14:paraId="65845AB9" w14:textId="77777777" w:rsidR="00900919" w:rsidRPr="00900919" w:rsidRDefault="00900919" w:rsidP="00900919">
      <w:pPr>
        <w:bidi/>
        <w:rPr>
          <w:rFonts w:cs="David" w:hint="cs"/>
          <w:u w:val="single"/>
          <w:rtl/>
        </w:rPr>
      </w:pPr>
      <w:r w:rsidRPr="00900919">
        <w:rPr>
          <w:rFonts w:cs="David" w:hint="cs"/>
          <w:u w:val="single"/>
          <w:rtl/>
        </w:rPr>
        <w:t>לימור לבנת:</w:t>
      </w:r>
    </w:p>
    <w:p w14:paraId="21994546" w14:textId="77777777" w:rsidR="00900919" w:rsidRPr="00900919" w:rsidRDefault="00900919" w:rsidP="00900919">
      <w:pPr>
        <w:bidi/>
        <w:rPr>
          <w:rFonts w:cs="David" w:hint="cs"/>
          <w:rtl/>
        </w:rPr>
      </w:pPr>
    </w:p>
    <w:p w14:paraId="10034EA6" w14:textId="77777777" w:rsidR="00900919" w:rsidRPr="00900919" w:rsidRDefault="00900919" w:rsidP="00900919">
      <w:pPr>
        <w:bidi/>
        <w:ind w:firstLine="567"/>
        <w:rPr>
          <w:rFonts w:cs="David"/>
          <w:rtl/>
        </w:rPr>
      </w:pPr>
      <w:r w:rsidRPr="00900919">
        <w:rPr>
          <w:rFonts w:cs="David" w:hint="cs"/>
          <w:rtl/>
        </w:rPr>
        <w:t xml:space="preserve">תודה רבה. </w:t>
      </w:r>
    </w:p>
    <w:p w14:paraId="69ECDCF7" w14:textId="77777777" w:rsidR="00900919" w:rsidRPr="00900919" w:rsidRDefault="00900919" w:rsidP="00900919">
      <w:pPr>
        <w:bidi/>
        <w:ind w:left="567" w:hanging="567"/>
        <w:jc w:val="center"/>
        <w:rPr>
          <w:rFonts w:cs="David" w:hint="cs"/>
          <w:b/>
          <w:bCs/>
          <w:u w:val="single"/>
          <w:rtl/>
        </w:rPr>
      </w:pPr>
      <w:r w:rsidRPr="00900919">
        <w:rPr>
          <w:rFonts w:cs="David"/>
          <w:rtl/>
        </w:rPr>
        <w:br w:type="page"/>
      </w:r>
      <w:r w:rsidRPr="00900919">
        <w:rPr>
          <w:rFonts w:cs="David" w:hint="cs"/>
          <w:b/>
          <w:bCs/>
          <w:u w:val="single"/>
          <w:rtl/>
        </w:rPr>
        <w:t>4.</w:t>
      </w:r>
      <w:r w:rsidRPr="00900919">
        <w:rPr>
          <w:rFonts w:cs="David" w:hint="cs"/>
          <w:b/>
          <w:bCs/>
          <w:u w:val="single"/>
          <w:rtl/>
        </w:rPr>
        <w:tab/>
        <w:t xml:space="preserve">הרכב הוועדה המשותפת של ועדת העבודה הרווחה והבריאות וועדת הפנים ואיכות הסביבה לדיון בהצעה לסדר היום בנושא ,ממצאי משרד </w:t>
      </w:r>
      <w:proofErr w:type="spellStart"/>
      <w:r w:rsidRPr="00900919">
        <w:rPr>
          <w:rFonts w:cs="David" w:hint="cs"/>
          <w:b/>
          <w:bCs/>
          <w:u w:val="single"/>
          <w:rtl/>
        </w:rPr>
        <w:t>הבריאטות</w:t>
      </w:r>
      <w:proofErr w:type="spellEnd"/>
      <w:r w:rsidRPr="00900919">
        <w:rPr>
          <w:rFonts w:cs="David" w:hint="cs"/>
          <w:b/>
          <w:bCs/>
          <w:u w:val="single"/>
          <w:rtl/>
        </w:rPr>
        <w:t xml:space="preserve"> על עלייה בתחלואת הסרטן בשל זיהום סביבתי", הצעת קבוצת חברי כנסת </w:t>
      </w:r>
      <w:r w:rsidRPr="00900919">
        <w:rPr>
          <w:rFonts w:cs="David"/>
          <w:b/>
          <w:bCs/>
          <w:u w:val="single"/>
          <w:rtl/>
        </w:rPr>
        <w:t>–</w:t>
      </w:r>
      <w:r w:rsidRPr="00900919">
        <w:rPr>
          <w:rFonts w:cs="David" w:hint="cs"/>
          <w:b/>
          <w:bCs/>
          <w:u w:val="single"/>
          <w:rtl/>
        </w:rPr>
        <w:t xml:space="preserve"> בהתאם לסעיף 16(א) ו-(ב) לתקנון הכנסת.</w:t>
      </w:r>
    </w:p>
    <w:p w14:paraId="3EE5E571" w14:textId="77777777" w:rsidR="00900919" w:rsidRPr="00900919" w:rsidRDefault="00900919" w:rsidP="00900919">
      <w:pPr>
        <w:bidi/>
        <w:jc w:val="center"/>
        <w:rPr>
          <w:rFonts w:cs="David" w:hint="cs"/>
          <w:b/>
          <w:bCs/>
          <w:u w:val="single"/>
          <w:rtl/>
        </w:rPr>
      </w:pPr>
    </w:p>
    <w:p w14:paraId="14A0079B" w14:textId="77777777" w:rsidR="00900919" w:rsidRPr="00900919" w:rsidRDefault="00900919" w:rsidP="00900919">
      <w:pPr>
        <w:bidi/>
        <w:rPr>
          <w:rFonts w:cs="David" w:hint="cs"/>
          <w:u w:val="single"/>
          <w:rtl/>
        </w:rPr>
      </w:pPr>
    </w:p>
    <w:p w14:paraId="5A5079D5"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5C5EC6E1" w14:textId="77777777" w:rsidR="00900919" w:rsidRPr="00900919" w:rsidRDefault="00900919" w:rsidP="00900919">
      <w:pPr>
        <w:bidi/>
        <w:ind w:left="567" w:hanging="567"/>
        <w:rPr>
          <w:rFonts w:cs="David" w:hint="cs"/>
          <w:rtl/>
        </w:rPr>
      </w:pPr>
    </w:p>
    <w:p w14:paraId="3B009229" w14:textId="77777777" w:rsidR="00900919" w:rsidRPr="00900919" w:rsidRDefault="00900919" w:rsidP="00900919">
      <w:pPr>
        <w:bidi/>
        <w:ind w:firstLine="567"/>
        <w:rPr>
          <w:rFonts w:cs="David" w:hint="cs"/>
          <w:rtl/>
        </w:rPr>
      </w:pPr>
      <w:r w:rsidRPr="00900919">
        <w:rPr>
          <w:rFonts w:cs="David" w:hint="cs"/>
          <w:rtl/>
        </w:rPr>
        <w:t xml:space="preserve">אנחנו עוברים לנושא הבא: הרכב הוועדה המשותפת של ועדת העבודה הרווחה והבריאות וועדת הפנים ואיכות הסביבה לדיון בהצעה לסדר היום בנושא ממצאי משרד הבריאות על עלייה בתחלואת הסרטן בשל זיהום סביבתי", הצעת קבוצת חברי כנסת </w:t>
      </w:r>
      <w:r w:rsidRPr="00900919">
        <w:rPr>
          <w:rFonts w:cs="David"/>
          <w:rtl/>
        </w:rPr>
        <w:t>–</w:t>
      </w:r>
      <w:r w:rsidRPr="00900919">
        <w:rPr>
          <w:rFonts w:cs="David" w:hint="cs"/>
          <w:rtl/>
        </w:rPr>
        <w:t xml:space="preserve"> בהתאם לסעיף 16(א) ו-(ב) לתקנון הכנסת.</w:t>
      </w:r>
    </w:p>
    <w:p w14:paraId="1FF4025E" w14:textId="77777777" w:rsidR="00900919" w:rsidRPr="00900919" w:rsidRDefault="00900919" w:rsidP="00900919">
      <w:pPr>
        <w:bidi/>
        <w:rPr>
          <w:rFonts w:cs="David" w:hint="cs"/>
          <w:rtl/>
        </w:rPr>
      </w:pPr>
    </w:p>
    <w:p w14:paraId="6F0B90F5" w14:textId="77777777" w:rsidR="00900919" w:rsidRPr="00900919" w:rsidRDefault="00900919" w:rsidP="00900919">
      <w:pPr>
        <w:bidi/>
        <w:ind w:firstLine="567"/>
        <w:rPr>
          <w:rFonts w:cs="David" w:hint="cs"/>
          <w:rtl/>
        </w:rPr>
      </w:pPr>
      <w:r w:rsidRPr="00900919">
        <w:rPr>
          <w:rFonts w:cs="David" w:hint="cs"/>
          <w:rtl/>
        </w:rPr>
        <w:t xml:space="preserve">"הכנסת החליטה בישיבתה ביום רביעי כ"ח בתשרי תשס"ח, 10.10.2007, להעביר לוועדה משותפת של ועדת הפנים והגנת הסביבה וועדת העבודה, הרווחה והבריאות, הצעה לסדר היום בנושא "ממצאי משרד הבריאות על עלייה בתחלואת הסרטן בשל זיהום סביבתי", של חברי הכנסת דב </w:t>
      </w:r>
      <w:proofErr w:type="spellStart"/>
      <w:r w:rsidRPr="00900919">
        <w:rPr>
          <w:rFonts w:cs="David" w:hint="cs"/>
          <w:rtl/>
        </w:rPr>
        <w:t>חנין</w:t>
      </w:r>
      <w:proofErr w:type="spellEnd"/>
      <w:r w:rsidRPr="00900919">
        <w:rPr>
          <w:rFonts w:cs="David" w:hint="cs"/>
          <w:rtl/>
        </w:rPr>
        <w:t xml:space="preserve">, מיכאל </w:t>
      </w:r>
      <w:proofErr w:type="spellStart"/>
      <w:r w:rsidRPr="00900919">
        <w:rPr>
          <w:rFonts w:cs="David" w:hint="cs"/>
          <w:rtl/>
        </w:rPr>
        <w:t>נודלמן</w:t>
      </w:r>
      <w:proofErr w:type="spellEnd"/>
      <w:r w:rsidRPr="00900919">
        <w:rPr>
          <w:rFonts w:cs="David" w:hint="cs"/>
          <w:rtl/>
        </w:rPr>
        <w:t xml:space="preserve">, אופיר </w:t>
      </w:r>
      <w:proofErr w:type="spellStart"/>
      <w:r w:rsidRPr="00900919">
        <w:rPr>
          <w:rFonts w:cs="David" w:hint="cs"/>
          <w:rtl/>
        </w:rPr>
        <w:t>פינס</w:t>
      </w:r>
      <w:proofErr w:type="spellEnd"/>
      <w:r w:rsidRPr="00900919">
        <w:rPr>
          <w:rFonts w:cs="David" w:hint="cs"/>
          <w:rtl/>
        </w:rPr>
        <w:t xml:space="preserve">-פז, סופה לנדבר ואליהו גבאי. בכפוף להוראות סעיף 16 (א) ו-(ב) לתקנון הכנסת, על ועדת הכנסת להרכיב את הוועדה במספר חברים שווה מכל אחת משתי הוועדות וכן לקבוע את יושב ראש הוועדה המשותפת מבין חברי הוועדה, שהיא לפי דעת ועדת הכנסת, העניין נוגע לה יותר מבחינת תפקידיה".  </w:t>
      </w:r>
    </w:p>
    <w:p w14:paraId="29C50BC7" w14:textId="77777777" w:rsidR="00900919" w:rsidRPr="00900919" w:rsidRDefault="00900919" w:rsidP="00900919">
      <w:pPr>
        <w:bidi/>
        <w:rPr>
          <w:rFonts w:cs="David" w:hint="cs"/>
          <w:rtl/>
        </w:rPr>
      </w:pPr>
    </w:p>
    <w:p w14:paraId="0761A60A" w14:textId="77777777" w:rsidR="00900919" w:rsidRPr="00900919" w:rsidRDefault="00900919" w:rsidP="00900919">
      <w:pPr>
        <w:bidi/>
        <w:ind w:firstLine="567"/>
        <w:rPr>
          <w:rFonts w:cs="David" w:hint="cs"/>
          <w:rtl/>
        </w:rPr>
      </w:pPr>
      <w:r w:rsidRPr="00900919">
        <w:rPr>
          <w:rFonts w:cs="David" w:hint="cs"/>
          <w:rtl/>
        </w:rPr>
        <w:t xml:space="preserve">אנחנו נציע שני חברים מוועדת הפנים והגנת הסביבה ושני חברים מוועדת העבודה הרווחה והבריאות והיו"ר יהיה מוועדת הפנים והגנת הסביבה כי הנושא הוא נטו סביבתי. </w:t>
      </w:r>
    </w:p>
    <w:p w14:paraId="482B91D1" w14:textId="77777777" w:rsidR="00900919" w:rsidRPr="00900919" w:rsidRDefault="00900919" w:rsidP="00900919">
      <w:pPr>
        <w:bidi/>
        <w:rPr>
          <w:rFonts w:cs="David" w:hint="cs"/>
          <w:rtl/>
        </w:rPr>
      </w:pPr>
    </w:p>
    <w:p w14:paraId="4A85E401" w14:textId="77777777" w:rsidR="00900919" w:rsidRPr="00900919" w:rsidRDefault="00900919" w:rsidP="00900919">
      <w:pPr>
        <w:bidi/>
        <w:rPr>
          <w:rFonts w:cs="David" w:hint="cs"/>
          <w:u w:val="single"/>
          <w:rtl/>
        </w:rPr>
      </w:pPr>
      <w:r w:rsidRPr="00900919">
        <w:rPr>
          <w:rFonts w:cs="David" w:hint="cs"/>
          <w:u w:val="single"/>
          <w:rtl/>
        </w:rPr>
        <w:t>דוד רותם:</w:t>
      </w:r>
    </w:p>
    <w:p w14:paraId="0D88D57B" w14:textId="77777777" w:rsidR="00900919" w:rsidRPr="00900919" w:rsidRDefault="00900919" w:rsidP="00900919">
      <w:pPr>
        <w:bidi/>
        <w:rPr>
          <w:rFonts w:cs="David" w:hint="cs"/>
          <w:rtl/>
        </w:rPr>
      </w:pPr>
    </w:p>
    <w:p w14:paraId="55727E5D" w14:textId="77777777" w:rsidR="00900919" w:rsidRPr="00900919" w:rsidRDefault="00900919" w:rsidP="00900919">
      <w:pPr>
        <w:bidi/>
        <w:ind w:firstLine="567"/>
        <w:rPr>
          <w:rFonts w:cs="David" w:hint="cs"/>
          <w:rtl/>
        </w:rPr>
      </w:pPr>
      <w:r w:rsidRPr="00900919">
        <w:rPr>
          <w:rFonts w:cs="David" w:hint="cs"/>
          <w:rtl/>
        </w:rPr>
        <w:t>אני מציע את חברת הכנסת סופה לנדבר.</w:t>
      </w:r>
    </w:p>
    <w:p w14:paraId="246695D8" w14:textId="77777777" w:rsidR="00900919" w:rsidRPr="00900919" w:rsidRDefault="00900919" w:rsidP="00900919">
      <w:pPr>
        <w:bidi/>
        <w:rPr>
          <w:rFonts w:cs="David" w:hint="cs"/>
          <w:rtl/>
        </w:rPr>
      </w:pPr>
    </w:p>
    <w:p w14:paraId="0E8F5411"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2B98C66D" w14:textId="77777777" w:rsidR="00900919" w:rsidRPr="00900919" w:rsidRDefault="00900919" w:rsidP="00900919">
      <w:pPr>
        <w:bidi/>
        <w:rPr>
          <w:rFonts w:cs="David" w:hint="cs"/>
          <w:rtl/>
        </w:rPr>
      </w:pPr>
    </w:p>
    <w:p w14:paraId="1F010A8F" w14:textId="77777777" w:rsidR="00900919" w:rsidRPr="00900919" w:rsidRDefault="00900919" w:rsidP="00900919">
      <w:pPr>
        <w:bidi/>
        <w:rPr>
          <w:rFonts w:cs="David" w:hint="cs"/>
          <w:rtl/>
        </w:rPr>
      </w:pPr>
      <w:r w:rsidRPr="00900919">
        <w:rPr>
          <w:rFonts w:cs="David" w:hint="cs"/>
          <w:rtl/>
        </w:rPr>
        <w:tab/>
        <w:t>כרגע לא מציעים שמות. כרגע אנחנו קובעים הרכב והוועדות יציעו את השמות. מקובלת עליכם הצעתי?</w:t>
      </w:r>
    </w:p>
    <w:p w14:paraId="05FEC3F4" w14:textId="77777777" w:rsidR="00900919" w:rsidRPr="00900919" w:rsidRDefault="00900919" w:rsidP="00900919">
      <w:pPr>
        <w:bidi/>
        <w:rPr>
          <w:rFonts w:cs="David" w:hint="cs"/>
          <w:rtl/>
        </w:rPr>
      </w:pPr>
    </w:p>
    <w:p w14:paraId="19B01D5E" w14:textId="77777777" w:rsidR="00900919" w:rsidRPr="00900919" w:rsidRDefault="00900919" w:rsidP="00900919">
      <w:pPr>
        <w:bidi/>
        <w:rPr>
          <w:rFonts w:cs="David" w:hint="cs"/>
          <w:u w:val="single"/>
          <w:rtl/>
        </w:rPr>
      </w:pPr>
      <w:r w:rsidRPr="00900919">
        <w:rPr>
          <w:rFonts w:cs="David" w:hint="cs"/>
          <w:u w:val="single"/>
          <w:rtl/>
        </w:rPr>
        <w:t>יצחק גלנטי:</w:t>
      </w:r>
    </w:p>
    <w:p w14:paraId="14635BB2" w14:textId="77777777" w:rsidR="00900919" w:rsidRPr="00900919" w:rsidRDefault="00900919" w:rsidP="00900919">
      <w:pPr>
        <w:bidi/>
        <w:rPr>
          <w:rFonts w:cs="David" w:hint="cs"/>
          <w:rtl/>
        </w:rPr>
      </w:pPr>
    </w:p>
    <w:p w14:paraId="42C16626" w14:textId="77777777" w:rsidR="00900919" w:rsidRPr="00900919" w:rsidRDefault="00900919" w:rsidP="00900919">
      <w:pPr>
        <w:bidi/>
        <w:ind w:firstLine="567"/>
        <w:rPr>
          <w:rFonts w:cs="David" w:hint="cs"/>
          <w:rtl/>
        </w:rPr>
      </w:pPr>
      <w:r w:rsidRPr="00900919">
        <w:rPr>
          <w:rFonts w:cs="David" w:hint="cs"/>
          <w:rtl/>
        </w:rPr>
        <w:t>אני מציע שלושה ושלושה.</w:t>
      </w:r>
    </w:p>
    <w:p w14:paraId="10789946" w14:textId="77777777" w:rsidR="00900919" w:rsidRPr="00900919" w:rsidRDefault="00900919" w:rsidP="00900919">
      <w:pPr>
        <w:bidi/>
        <w:rPr>
          <w:rFonts w:cs="David" w:hint="cs"/>
          <w:rtl/>
        </w:rPr>
      </w:pPr>
    </w:p>
    <w:p w14:paraId="7D9CC142"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01AEEEFA" w14:textId="77777777" w:rsidR="00900919" w:rsidRPr="00900919" w:rsidRDefault="00900919" w:rsidP="00900919">
      <w:pPr>
        <w:bidi/>
        <w:rPr>
          <w:rFonts w:cs="David" w:hint="cs"/>
          <w:rtl/>
        </w:rPr>
      </w:pPr>
    </w:p>
    <w:p w14:paraId="2F1292CF" w14:textId="77777777" w:rsidR="00900919" w:rsidRPr="00900919" w:rsidRDefault="00900919" w:rsidP="00900919">
      <w:pPr>
        <w:bidi/>
        <w:rPr>
          <w:rFonts w:cs="David" w:hint="cs"/>
          <w:rtl/>
        </w:rPr>
      </w:pPr>
      <w:r w:rsidRPr="00900919">
        <w:rPr>
          <w:rFonts w:cs="David" w:hint="cs"/>
          <w:rtl/>
        </w:rPr>
        <w:tab/>
        <w:t xml:space="preserve">אנחנו רוצים שזה יהיה תכליתי. </w:t>
      </w:r>
    </w:p>
    <w:p w14:paraId="7696EC8F" w14:textId="77777777" w:rsidR="00900919" w:rsidRPr="00900919" w:rsidRDefault="00900919" w:rsidP="00900919">
      <w:pPr>
        <w:bidi/>
        <w:rPr>
          <w:rFonts w:cs="David" w:hint="cs"/>
          <w:rtl/>
        </w:rPr>
      </w:pPr>
    </w:p>
    <w:p w14:paraId="16FE273B" w14:textId="77777777" w:rsidR="00900919" w:rsidRPr="00900919" w:rsidRDefault="00900919" w:rsidP="00900919">
      <w:pPr>
        <w:bidi/>
        <w:ind w:firstLine="567"/>
        <w:rPr>
          <w:rFonts w:cs="David" w:hint="cs"/>
          <w:rtl/>
        </w:rPr>
      </w:pPr>
      <w:r w:rsidRPr="00900919">
        <w:rPr>
          <w:rFonts w:cs="David" w:hint="cs"/>
          <w:rtl/>
        </w:rPr>
        <w:t>מי בעד הצעתי? שניים ושניים?</w:t>
      </w:r>
    </w:p>
    <w:p w14:paraId="2F33D0E3" w14:textId="77777777" w:rsidR="00900919" w:rsidRPr="00900919" w:rsidRDefault="00900919" w:rsidP="00900919">
      <w:pPr>
        <w:bidi/>
        <w:rPr>
          <w:rFonts w:cs="David" w:hint="cs"/>
          <w:rtl/>
        </w:rPr>
      </w:pPr>
    </w:p>
    <w:p w14:paraId="71E14EC2" w14:textId="77777777" w:rsidR="00900919" w:rsidRPr="00900919" w:rsidRDefault="00900919" w:rsidP="00900919">
      <w:pPr>
        <w:bidi/>
        <w:jc w:val="center"/>
        <w:rPr>
          <w:rFonts w:cs="David" w:hint="cs"/>
          <w:b/>
          <w:bCs/>
          <w:rtl/>
        </w:rPr>
      </w:pPr>
      <w:r w:rsidRPr="00900919">
        <w:rPr>
          <w:rFonts w:cs="David" w:hint="cs"/>
          <w:b/>
          <w:bCs/>
          <w:rtl/>
        </w:rPr>
        <w:t>הצבעה</w:t>
      </w:r>
    </w:p>
    <w:p w14:paraId="6B974E74" w14:textId="77777777" w:rsidR="00900919" w:rsidRPr="00900919" w:rsidRDefault="00900919" w:rsidP="00900919">
      <w:pPr>
        <w:bidi/>
        <w:jc w:val="center"/>
        <w:rPr>
          <w:rFonts w:cs="David" w:hint="cs"/>
          <w:rtl/>
        </w:rPr>
      </w:pPr>
    </w:p>
    <w:p w14:paraId="26A99A39" w14:textId="77777777" w:rsidR="00900919" w:rsidRPr="00900919" w:rsidRDefault="00900919" w:rsidP="00900919">
      <w:pPr>
        <w:bidi/>
        <w:jc w:val="center"/>
        <w:rPr>
          <w:rFonts w:cs="David" w:hint="cs"/>
          <w:rtl/>
        </w:rPr>
      </w:pPr>
      <w:r w:rsidRPr="00900919">
        <w:rPr>
          <w:rFonts w:cs="David" w:hint="cs"/>
          <w:rtl/>
        </w:rPr>
        <w:t>בעד - 13</w:t>
      </w:r>
    </w:p>
    <w:p w14:paraId="538E4DB4" w14:textId="77777777" w:rsidR="00900919" w:rsidRPr="00900919" w:rsidRDefault="00900919" w:rsidP="00900919">
      <w:pPr>
        <w:bidi/>
        <w:jc w:val="center"/>
        <w:rPr>
          <w:rFonts w:cs="David" w:hint="cs"/>
          <w:rtl/>
        </w:rPr>
      </w:pPr>
      <w:r w:rsidRPr="00900919">
        <w:rPr>
          <w:rFonts w:cs="David" w:hint="cs"/>
          <w:rtl/>
        </w:rPr>
        <w:t xml:space="preserve">נגד </w:t>
      </w:r>
      <w:r w:rsidRPr="00900919">
        <w:rPr>
          <w:rFonts w:cs="David"/>
          <w:rtl/>
        </w:rPr>
        <w:t>–</w:t>
      </w:r>
      <w:r w:rsidRPr="00900919">
        <w:rPr>
          <w:rFonts w:cs="David" w:hint="cs"/>
          <w:rtl/>
        </w:rPr>
        <w:t xml:space="preserve"> אין</w:t>
      </w:r>
    </w:p>
    <w:p w14:paraId="1547D9CB" w14:textId="77777777" w:rsidR="00900919" w:rsidRPr="00900919" w:rsidRDefault="00900919" w:rsidP="00900919">
      <w:pPr>
        <w:bidi/>
        <w:jc w:val="center"/>
        <w:rPr>
          <w:rFonts w:cs="David" w:hint="cs"/>
          <w:rtl/>
        </w:rPr>
      </w:pPr>
      <w:r w:rsidRPr="00900919">
        <w:rPr>
          <w:rFonts w:cs="David" w:hint="cs"/>
          <w:rtl/>
        </w:rPr>
        <w:t xml:space="preserve">נמנעים </w:t>
      </w:r>
      <w:r w:rsidRPr="00900919">
        <w:rPr>
          <w:rFonts w:cs="David"/>
          <w:rtl/>
        </w:rPr>
        <w:t>–</w:t>
      </w:r>
      <w:r w:rsidRPr="00900919">
        <w:rPr>
          <w:rFonts w:cs="David" w:hint="cs"/>
          <w:rtl/>
        </w:rPr>
        <w:t xml:space="preserve"> אין</w:t>
      </w:r>
    </w:p>
    <w:p w14:paraId="007B0DB4" w14:textId="77777777" w:rsidR="00900919" w:rsidRPr="00900919" w:rsidRDefault="00900919" w:rsidP="00900919">
      <w:pPr>
        <w:bidi/>
        <w:rPr>
          <w:rFonts w:cs="David" w:hint="cs"/>
          <w:rtl/>
        </w:rPr>
      </w:pPr>
    </w:p>
    <w:p w14:paraId="0BC95469" w14:textId="77777777" w:rsidR="00900919" w:rsidRPr="00900919" w:rsidRDefault="00900919" w:rsidP="00900919">
      <w:pPr>
        <w:bidi/>
        <w:rPr>
          <w:rFonts w:cs="David" w:hint="cs"/>
          <w:u w:val="single"/>
          <w:rtl/>
        </w:rPr>
      </w:pPr>
      <w:r w:rsidRPr="00900919">
        <w:rPr>
          <w:rFonts w:cs="David" w:hint="cs"/>
          <w:u w:val="single"/>
          <w:rtl/>
        </w:rPr>
        <w:t xml:space="preserve">היו"ר יעקב </w:t>
      </w:r>
      <w:proofErr w:type="spellStart"/>
      <w:r w:rsidRPr="00900919">
        <w:rPr>
          <w:rFonts w:cs="David" w:hint="cs"/>
          <w:u w:val="single"/>
          <w:rtl/>
        </w:rPr>
        <w:t>מרגי</w:t>
      </w:r>
      <w:proofErr w:type="spellEnd"/>
      <w:r w:rsidRPr="00900919">
        <w:rPr>
          <w:rFonts w:cs="David" w:hint="cs"/>
          <w:u w:val="single"/>
          <w:rtl/>
        </w:rPr>
        <w:t>:</w:t>
      </w:r>
    </w:p>
    <w:p w14:paraId="45B80574" w14:textId="77777777" w:rsidR="00900919" w:rsidRPr="00900919" w:rsidRDefault="00900919" w:rsidP="00900919">
      <w:pPr>
        <w:bidi/>
        <w:rPr>
          <w:rFonts w:cs="David" w:hint="cs"/>
          <w:u w:val="single"/>
          <w:rtl/>
        </w:rPr>
      </w:pPr>
    </w:p>
    <w:p w14:paraId="3FB61928" w14:textId="77777777" w:rsidR="00900919" w:rsidRPr="00900919" w:rsidRDefault="00900919" w:rsidP="00900919">
      <w:pPr>
        <w:bidi/>
        <w:ind w:firstLine="567"/>
        <w:rPr>
          <w:rFonts w:cs="David"/>
          <w:rtl/>
        </w:rPr>
      </w:pPr>
      <w:r w:rsidRPr="00900919">
        <w:rPr>
          <w:rFonts w:cs="David" w:hint="cs"/>
          <w:rtl/>
        </w:rPr>
        <w:t xml:space="preserve">13 בעד, אין מתנגדים, אין נמנעים. אי לכך, אנחנו נקים את הוועדה המשותפת, כפי שהצענו ופירטנו. </w:t>
      </w:r>
    </w:p>
    <w:p w14:paraId="47EFE5CD" w14:textId="77777777" w:rsidR="00900919" w:rsidRPr="00900919" w:rsidRDefault="00900919" w:rsidP="00900919">
      <w:pPr>
        <w:bidi/>
        <w:ind w:left="567" w:hanging="567"/>
        <w:jc w:val="center"/>
        <w:rPr>
          <w:rFonts w:cs="David" w:hint="cs"/>
          <w:b/>
          <w:bCs/>
          <w:u w:val="single"/>
          <w:rtl/>
        </w:rPr>
      </w:pPr>
      <w:r w:rsidRPr="00900919">
        <w:rPr>
          <w:rFonts w:cs="David"/>
          <w:rtl/>
        </w:rPr>
        <w:br w:type="page"/>
      </w:r>
      <w:r w:rsidRPr="00900919">
        <w:rPr>
          <w:rFonts w:cs="David" w:hint="cs"/>
          <w:b/>
          <w:bCs/>
          <w:u w:val="single"/>
          <w:rtl/>
        </w:rPr>
        <w:t>5.</w:t>
      </w:r>
      <w:r w:rsidRPr="00900919">
        <w:rPr>
          <w:rFonts w:cs="David" w:hint="cs"/>
          <w:b/>
          <w:bCs/>
          <w:u w:val="single"/>
          <w:rtl/>
        </w:rPr>
        <w:tab/>
        <w:t>המלצה לחילופין בראשות הוועדה המיוחדת לזכויות הילד.</w:t>
      </w:r>
    </w:p>
    <w:p w14:paraId="594FD43F" w14:textId="77777777" w:rsidR="00900919" w:rsidRPr="00900919" w:rsidRDefault="00900919" w:rsidP="00900919">
      <w:pPr>
        <w:bidi/>
        <w:rPr>
          <w:rFonts w:cs="David" w:hint="cs"/>
          <w:u w:val="single"/>
          <w:rtl/>
        </w:rPr>
      </w:pPr>
    </w:p>
    <w:p w14:paraId="668E4881"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7B8071F9" w14:textId="77777777" w:rsidR="00900919" w:rsidRPr="00900919" w:rsidRDefault="00900919" w:rsidP="00900919">
      <w:pPr>
        <w:bidi/>
        <w:rPr>
          <w:rFonts w:cs="David" w:hint="cs"/>
          <w:rtl/>
        </w:rPr>
      </w:pPr>
    </w:p>
    <w:p w14:paraId="09A159FE" w14:textId="77777777" w:rsidR="00900919" w:rsidRPr="00900919" w:rsidRDefault="00900919" w:rsidP="00900919">
      <w:pPr>
        <w:bidi/>
        <w:ind w:firstLine="567"/>
        <w:rPr>
          <w:rFonts w:cs="David" w:hint="cs"/>
          <w:rtl/>
        </w:rPr>
      </w:pPr>
      <w:r w:rsidRPr="00900919">
        <w:rPr>
          <w:rFonts w:cs="David" w:hint="cs"/>
          <w:rtl/>
        </w:rPr>
        <w:t xml:space="preserve">אנחנו עוברים לסעיף ה'. המלצה לחילופין בראשות הוועדה המיוחדת לזכויות הילד. </w:t>
      </w:r>
    </w:p>
    <w:p w14:paraId="0E06148E" w14:textId="77777777" w:rsidR="00900919" w:rsidRPr="00900919" w:rsidRDefault="00900919" w:rsidP="00900919">
      <w:pPr>
        <w:bidi/>
        <w:rPr>
          <w:rFonts w:cs="David" w:hint="cs"/>
          <w:rtl/>
        </w:rPr>
      </w:pPr>
    </w:p>
    <w:p w14:paraId="1A4F56AB" w14:textId="77777777" w:rsidR="00900919" w:rsidRPr="00900919" w:rsidRDefault="00900919" w:rsidP="00900919">
      <w:pPr>
        <w:bidi/>
        <w:rPr>
          <w:rFonts w:cs="David" w:hint="cs"/>
          <w:rtl/>
        </w:rPr>
      </w:pPr>
      <w:r w:rsidRPr="00900919">
        <w:rPr>
          <w:rFonts w:cs="David" w:hint="cs"/>
          <w:rtl/>
        </w:rPr>
        <w:tab/>
        <w:t xml:space="preserve">קיבלתי מכתב מאיתן כבל: "לכבוד חבר הכנסת יעקב </w:t>
      </w:r>
      <w:proofErr w:type="spellStart"/>
      <w:r w:rsidRPr="00900919">
        <w:rPr>
          <w:rFonts w:cs="David" w:hint="cs"/>
          <w:rtl/>
        </w:rPr>
        <w:t>מרגי</w:t>
      </w:r>
      <w:proofErr w:type="spellEnd"/>
      <w:r w:rsidRPr="00900919">
        <w:rPr>
          <w:rFonts w:cs="David" w:hint="cs"/>
          <w:rtl/>
        </w:rPr>
        <w:t xml:space="preserve">, מ"מ יו"ר ועדת הכנסת. הנדון: חילופי אישים בוועדה לזכויות הילד. בהתאם לסיכום סיעת העבודה, חברת הכנסת </w:t>
      </w:r>
      <w:proofErr w:type="spellStart"/>
      <w:r w:rsidRPr="00900919">
        <w:rPr>
          <w:rFonts w:cs="David" w:hint="cs"/>
          <w:rtl/>
        </w:rPr>
        <w:t>נאדיה</w:t>
      </w:r>
      <w:proofErr w:type="spellEnd"/>
      <w:r w:rsidRPr="00900919">
        <w:rPr>
          <w:rFonts w:cs="David" w:hint="cs"/>
          <w:rtl/>
        </w:rPr>
        <w:t xml:space="preserve"> חילו תחליף את חברת הכנסת שלי </w:t>
      </w:r>
      <w:proofErr w:type="spellStart"/>
      <w:r w:rsidRPr="00900919">
        <w:rPr>
          <w:rFonts w:cs="David" w:hint="cs"/>
          <w:rtl/>
        </w:rPr>
        <w:t>יחימוביץ</w:t>
      </w:r>
      <w:proofErr w:type="spellEnd"/>
      <w:r w:rsidRPr="00900919">
        <w:rPr>
          <w:rFonts w:cs="David" w:hint="cs"/>
          <w:rtl/>
        </w:rPr>
        <w:t xml:space="preserve"> כיו"ר הוועדה. אודה לך אם ההודעה תעלה מחר למליאת הכנסת". </w:t>
      </w:r>
    </w:p>
    <w:p w14:paraId="70BC91BE" w14:textId="77777777" w:rsidR="00900919" w:rsidRPr="00900919" w:rsidRDefault="00900919" w:rsidP="00900919">
      <w:pPr>
        <w:bidi/>
        <w:rPr>
          <w:rFonts w:cs="David" w:hint="cs"/>
          <w:rtl/>
        </w:rPr>
      </w:pPr>
    </w:p>
    <w:p w14:paraId="0D302C00" w14:textId="77777777" w:rsidR="00900919" w:rsidRPr="00900919" w:rsidRDefault="00900919" w:rsidP="00900919">
      <w:pPr>
        <w:bidi/>
        <w:rPr>
          <w:rFonts w:cs="David" w:hint="cs"/>
          <w:u w:val="single"/>
          <w:rtl/>
        </w:rPr>
      </w:pPr>
      <w:r w:rsidRPr="00900919">
        <w:rPr>
          <w:rFonts w:cs="David" w:hint="cs"/>
          <w:u w:val="single"/>
          <w:rtl/>
        </w:rPr>
        <w:t>גדעון סער:</w:t>
      </w:r>
    </w:p>
    <w:p w14:paraId="0C14A6CA" w14:textId="77777777" w:rsidR="00900919" w:rsidRPr="00900919" w:rsidRDefault="00900919" w:rsidP="00900919">
      <w:pPr>
        <w:bidi/>
        <w:rPr>
          <w:rFonts w:cs="David" w:hint="cs"/>
          <w:u w:val="single"/>
          <w:rtl/>
        </w:rPr>
      </w:pPr>
    </w:p>
    <w:p w14:paraId="0F4F3BFF" w14:textId="77777777" w:rsidR="00900919" w:rsidRPr="00900919" w:rsidRDefault="00900919" w:rsidP="00900919">
      <w:pPr>
        <w:bidi/>
        <w:rPr>
          <w:rFonts w:cs="David" w:hint="cs"/>
          <w:rtl/>
        </w:rPr>
      </w:pPr>
      <w:r w:rsidRPr="00900919">
        <w:rPr>
          <w:rFonts w:cs="David" w:hint="cs"/>
          <w:rtl/>
        </w:rPr>
        <w:tab/>
        <w:t xml:space="preserve"> צריך לכנס את הוועדה לשלום הילד ולעשות שם חילופין. </w:t>
      </w:r>
    </w:p>
    <w:p w14:paraId="6DBD6A58" w14:textId="77777777" w:rsidR="00900919" w:rsidRPr="00900919" w:rsidRDefault="00900919" w:rsidP="00900919">
      <w:pPr>
        <w:bidi/>
        <w:rPr>
          <w:rFonts w:cs="David" w:hint="cs"/>
          <w:rtl/>
        </w:rPr>
      </w:pPr>
    </w:p>
    <w:p w14:paraId="16A5A177" w14:textId="77777777" w:rsidR="00900919" w:rsidRPr="00900919" w:rsidRDefault="00900919" w:rsidP="00900919">
      <w:pPr>
        <w:bidi/>
        <w:rPr>
          <w:rFonts w:cs="David" w:hint="cs"/>
          <w:u w:val="single"/>
          <w:rtl/>
        </w:rPr>
      </w:pPr>
      <w:r w:rsidRPr="00900919">
        <w:rPr>
          <w:rFonts w:cs="David" w:hint="cs"/>
          <w:u w:val="single"/>
          <w:rtl/>
        </w:rPr>
        <w:t xml:space="preserve">שלי </w:t>
      </w:r>
      <w:proofErr w:type="spellStart"/>
      <w:r w:rsidRPr="00900919">
        <w:rPr>
          <w:rFonts w:cs="David" w:hint="cs"/>
          <w:u w:val="single"/>
          <w:rtl/>
        </w:rPr>
        <w:t>יחימוביץ</w:t>
      </w:r>
      <w:proofErr w:type="spellEnd"/>
      <w:r w:rsidRPr="00900919">
        <w:rPr>
          <w:rFonts w:cs="David" w:hint="cs"/>
          <w:u w:val="single"/>
          <w:rtl/>
        </w:rPr>
        <w:t>:</w:t>
      </w:r>
    </w:p>
    <w:p w14:paraId="6B30107E" w14:textId="77777777" w:rsidR="00900919" w:rsidRPr="00900919" w:rsidRDefault="00900919" w:rsidP="00900919">
      <w:pPr>
        <w:bidi/>
        <w:rPr>
          <w:rFonts w:cs="David" w:hint="cs"/>
          <w:u w:val="single"/>
          <w:rtl/>
        </w:rPr>
      </w:pPr>
    </w:p>
    <w:p w14:paraId="2DF5AFCE" w14:textId="77777777" w:rsidR="00900919" w:rsidRPr="00900919" w:rsidRDefault="00900919" w:rsidP="00900919">
      <w:pPr>
        <w:bidi/>
        <w:rPr>
          <w:rFonts w:cs="David" w:hint="cs"/>
          <w:rtl/>
        </w:rPr>
      </w:pPr>
      <w:r w:rsidRPr="00900919">
        <w:rPr>
          <w:rFonts w:cs="David" w:hint="cs"/>
          <w:rtl/>
        </w:rPr>
        <w:tab/>
        <w:t xml:space="preserve">זה ייעשה היום. </w:t>
      </w:r>
    </w:p>
    <w:p w14:paraId="45663964" w14:textId="77777777" w:rsidR="00900919" w:rsidRPr="00900919" w:rsidRDefault="00900919" w:rsidP="00900919">
      <w:pPr>
        <w:bidi/>
        <w:rPr>
          <w:rFonts w:cs="David" w:hint="cs"/>
          <w:rtl/>
        </w:rPr>
      </w:pPr>
    </w:p>
    <w:p w14:paraId="7DB49D12"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14FAC363" w14:textId="77777777" w:rsidR="00900919" w:rsidRPr="00900919" w:rsidRDefault="00900919" w:rsidP="00900919">
      <w:pPr>
        <w:bidi/>
        <w:rPr>
          <w:rFonts w:cs="David" w:hint="cs"/>
          <w:rtl/>
        </w:rPr>
      </w:pPr>
    </w:p>
    <w:p w14:paraId="73266C93" w14:textId="77777777" w:rsidR="00900919" w:rsidRPr="00900919" w:rsidRDefault="00900919" w:rsidP="00900919">
      <w:pPr>
        <w:bidi/>
        <w:rPr>
          <w:rFonts w:cs="David" w:hint="cs"/>
          <w:rtl/>
        </w:rPr>
      </w:pPr>
      <w:r w:rsidRPr="00900919">
        <w:rPr>
          <w:rFonts w:cs="David" w:hint="cs"/>
          <w:rtl/>
        </w:rPr>
        <w:tab/>
        <w:t xml:space="preserve"> אנחנו נמליץ לוועדה לזכויות הילד לקיים את החילופים. </w:t>
      </w:r>
    </w:p>
    <w:p w14:paraId="24204BC6" w14:textId="77777777" w:rsidR="00900919" w:rsidRPr="00900919" w:rsidRDefault="00900919" w:rsidP="00900919">
      <w:pPr>
        <w:bidi/>
        <w:rPr>
          <w:rFonts w:cs="David" w:hint="cs"/>
          <w:rtl/>
        </w:rPr>
      </w:pPr>
    </w:p>
    <w:p w14:paraId="0607B4E3" w14:textId="77777777" w:rsidR="00900919" w:rsidRPr="00900919" w:rsidRDefault="00900919" w:rsidP="00900919">
      <w:pPr>
        <w:bidi/>
        <w:ind w:firstLine="567"/>
        <w:rPr>
          <w:rFonts w:cs="David" w:hint="cs"/>
          <w:rtl/>
        </w:rPr>
      </w:pPr>
      <w:r w:rsidRPr="00900919">
        <w:rPr>
          <w:rFonts w:cs="David" w:hint="cs"/>
          <w:rtl/>
        </w:rPr>
        <w:t>מי בעד להמליץ לוועדה על החילופים?</w:t>
      </w:r>
    </w:p>
    <w:p w14:paraId="70B326A7" w14:textId="77777777" w:rsidR="00900919" w:rsidRPr="00900919" w:rsidRDefault="00900919" w:rsidP="00900919">
      <w:pPr>
        <w:bidi/>
        <w:rPr>
          <w:rFonts w:cs="David" w:hint="cs"/>
          <w:rtl/>
        </w:rPr>
      </w:pPr>
    </w:p>
    <w:p w14:paraId="23DECBBB" w14:textId="77777777" w:rsidR="00900919" w:rsidRPr="00900919" w:rsidRDefault="00900919" w:rsidP="00900919">
      <w:pPr>
        <w:bidi/>
        <w:jc w:val="center"/>
        <w:rPr>
          <w:rFonts w:cs="David" w:hint="cs"/>
          <w:b/>
          <w:bCs/>
          <w:rtl/>
        </w:rPr>
      </w:pPr>
      <w:r w:rsidRPr="00900919">
        <w:rPr>
          <w:rFonts w:cs="David" w:hint="cs"/>
          <w:b/>
          <w:bCs/>
          <w:rtl/>
        </w:rPr>
        <w:t>הצבעה</w:t>
      </w:r>
    </w:p>
    <w:p w14:paraId="353A908A" w14:textId="77777777" w:rsidR="00900919" w:rsidRPr="00900919" w:rsidRDefault="00900919" w:rsidP="00900919">
      <w:pPr>
        <w:bidi/>
        <w:jc w:val="center"/>
        <w:rPr>
          <w:rFonts w:cs="David" w:hint="cs"/>
          <w:rtl/>
        </w:rPr>
      </w:pPr>
    </w:p>
    <w:p w14:paraId="22C7BC2D" w14:textId="77777777" w:rsidR="00900919" w:rsidRPr="00900919" w:rsidRDefault="00900919" w:rsidP="00900919">
      <w:pPr>
        <w:bidi/>
        <w:jc w:val="center"/>
        <w:rPr>
          <w:rFonts w:cs="David" w:hint="cs"/>
          <w:rtl/>
        </w:rPr>
      </w:pPr>
      <w:r w:rsidRPr="00900919">
        <w:rPr>
          <w:rFonts w:cs="David" w:hint="cs"/>
          <w:rtl/>
        </w:rPr>
        <w:t xml:space="preserve">בעד </w:t>
      </w:r>
      <w:r w:rsidRPr="00900919">
        <w:rPr>
          <w:rFonts w:cs="David"/>
          <w:rtl/>
        </w:rPr>
        <w:t>–</w:t>
      </w:r>
      <w:r w:rsidRPr="00900919">
        <w:rPr>
          <w:rFonts w:cs="David" w:hint="cs"/>
          <w:rtl/>
        </w:rPr>
        <w:t xml:space="preserve"> 12</w:t>
      </w:r>
    </w:p>
    <w:p w14:paraId="638ACD1B" w14:textId="77777777" w:rsidR="00900919" w:rsidRPr="00900919" w:rsidRDefault="00900919" w:rsidP="00900919">
      <w:pPr>
        <w:bidi/>
        <w:jc w:val="center"/>
        <w:rPr>
          <w:rFonts w:cs="David" w:hint="cs"/>
          <w:rtl/>
        </w:rPr>
      </w:pPr>
      <w:r w:rsidRPr="00900919">
        <w:rPr>
          <w:rFonts w:cs="David" w:hint="cs"/>
          <w:rtl/>
        </w:rPr>
        <w:t xml:space="preserve">נגד </w:t>
      </w:r>
      <w:r w:rsidRPr="00900919">
        <w:rPr>
          <w:rFonts w:cs="David"/>
          <w:rtl/>
        </w:rPr>
        <w:t>–</w:t>
      </w:r>
      <w:r w:rsidRPr="00900919">
        <w:rPr>
          <w:rFonts w:cs="David" w:hint="cs"/>
          <w:rtl/>
        </w:rPr>
        <w:t xml:space="preserve"> אין</w:t>
      </w:r>
    </w:p>
    <w:p w14:paraId="5EEB7EF1" w14:textId="77777777" w:rsidR="00900919" w:rsidRPr="00900919" w:rsidRDefault="00900919" w:rsidP="00900919">
      <w:pPr>
        <w:bidi/>
        <w:jc w:val="center"/>
        <w:rPr>
          <w:rFonts w:cs="David" w:hint="cs"/>
          <w:rtl/>
        </w:rPr>
      </w:pPr>
      <w:r w:rsidRPr="00900919">
        <w:rPr>
          <w:rFonts w:cs="David" w:hint="cs"/>
          <w:rtl/>
        </w:rPr>
        <w:t xml:space="preserve">נמנעים </w:t>
      </w:r>
      <w:r w:rsidRPr="00900919">
        <w:rPr>
          <w:rFonts w:cs="David"/>
          <w:rtl/>
        </w:rPr>
        <w:t>–</w:t>
      </w:r>
      <w:r w:rsidRPr="00900919">
        <w:rPr>
          <w:rFonts w:cs="David" w:hint="cs"/>
          <w:rtl/>
        </w:rPr>
        <w:t xml:space="preserve"> אין</w:t>
      </w:r>
    </w:p>
    <w:p w14:paraId="0B71C03E" w14:textId="77777777" w:rsidR="00900919" w:rsidRPr="00900919" w:rsidRDefault="00900919" w:rsidP="00900919">
      <w:pPr>
        <w:bidi/>
        <w:rPr>
          <w:rFonts w:cs="David" w:hint="cs"/>
          <w:rtl/>
        </w:rPr>
      </w:pPr>
    </w:p>
    <w:p w14:paraId="25E8B216" w14:textId="77777777" w:rsidR="00900919" w:rsidRPr="00900919" w:rsidRDefault="00900919" w:rsidP="00900919">
      <w:pPr>
        <w:bidi/>
        <w:rPr>
          <w:rFonts w:cs="David" w:hint="cs"/>
          <w:u w:val="single"/>
          <w:rtl/>
        </w:rPr>
      </w:pPr>
      <w:r w:rsidRPr="00900919">
        <w:rPr>
          <w:rFonts w:cs="David" w:hint="cs"/>
          <w:u w:val="single"/>
          <w:rtl/>
        </w:rPr>
        <w:t xml:space="preserve">היו"ר יעקב </w:t>
      </w:r>
      <w:proofErr w:type="spellStart"/>
      <w:r w:rsidRPr="00900919">
        <w:rPr>
          <w:rFonts w:cs="David" w:hint="cs"/>
          <w:u w:val="single"/>
          <w:rtl/>
        </w:rPr>
        <w:t>מרגי</w:t>
      </w:r>
      <w:proofErr w:type="spellEnd"/>
      <w:r w:rsidRPr="00900919">
        <w:rPr>
          <w:rFonts w:cs="David" w:hint="cs"/>
          <w:u w:val="single"/>
          <w:rtl/>
        </w:rPr>
        <w:t>:</w:t>
      </w:r>
    </w:p>
    <w:p w14:paraId="6B04CC3B" w14:textId="77777777" w:rsidR="00900919" w:rsidRPr="00900919" w:rsidRDefault="00900919" w:rsidP="00900919">
      <w:pPr>
        <w:bidi/>
        <w:rPr>
          <w:rFonts w:cs="David" w:hint="cs"/>
          <w:rtl/>
        </w:rPr>
      </w:pPr>
    </w:p>
    <w:p w14:paraId="321BF642" w14:textId="77777777" w:rsidR="00900919" w:rsidRPr="00900919" w:rsidRDefault="00900919" w:rsidP="00900919">
      <w:pPr>
        <w:bidi/>
        <w:ind w:firstLine="567"/>
        <w:rPr>
          <w:rFonts w:cs="David" w:hint="cs"/>
          <w:rtl/>
        </w:rPr>
      </w:pPr>
      <w:r w:rsidRPr="00900919">
        <w:rPr>
          <w:rFonts w:cs="David" w:hint="cs"/>
          <w:rtl/>
        </w:rPr>
        <w:t xml:space="preserve">בעד </w:t>
      </w:r>
      <w:r w:rsidRPr="00900919">
        <w:rPr>
          <w:rFonts w:cs="David"/>
          <w:rtl/>
        </w:rPr>
        <w:t>–</w:t>
      </w:r>
      <w:r w:rsidRPr="00900919">
        <w:rPr>
          <w:rFonts w:cs="David" w:hint="cs"/>
          <w:rtl/>
        </w:rPr>
        <w:t xml:space="preserve"> 12, אין מתנגדים, אין נמנעים. ההמלצה תועבר לוועדה לזכויות הילד. </w:t>
      </w:r>
    </w:p>
    <w:p w14:paraId="75C32182" w14:textId="77777777" w:rsidR="00900919" w:rsidRPr="00900919" w:rsidRDefault="00900919" w:rsidP="00900919">
      <w:pPr>
        <w:bidi/>
        <w:rPr>
          <w:rFonts w:cs="David" w:hint="cs"/>
          <w:rtl/>
        </w:rPr>
      </w:pPr>
    </w:p>
    <w:p w14:paraId="59E968C5" w14:textId="77777777" w:rsidR="00900919" w:rsidRPr="00900919" w:rsidRDefault="00900919" w:rsidP="00900919">
      <w:pPr>
        <w:bidi/>
        <w:ind w:left="567" w:hanging="567"/>
        <w:jc w:val="center"/>
        <w:rPr>
          <w:rFonts w:cs="David" w:hint="cs"/>
          <w:b/>
          <w:bCs/>
          <w:u w:val="single"/>
          <w:rtl/>
        </w:rPr>
      </w:pPr>
      <w:r w:rsidRPr="00900919">
        <w:rPr>
          <w:rFonts w:cs="David"/>
          <w:rtl/>
        </w:rPr>
        <w:br w:type="page"/>
      </w:r>
      <w:r w:rsidRPr="00900919">
        <w:rPr>
          <w:rFonts w:cs="David" w:hint="cs"/>
          <w:b/>
          <w:bCs/>
          <w:u w:val="single"/>
          <w:rtl/>
        </w:rPr>
        <w:t>6.</w:t>
      </w:r>
      <w:r w:rsidRPr="00900919">
        <w:rPr>
          <w:rFonts w:cs="David" w:hint="cs"/>
          <w:b/>
          <w:bCs/>
          <w:u w:val="single"/>
          <w:rtl/>
        </w:rPr>
        <w:tab/>
        <w:t xml:space="preserve">סדרי הדיון בהצעת חוק תקציב המדינה לשנת הכספים 2008 ובהצעת חוק ההסדרים במשק המדינה (תיקוני חקיקה להשגת יעדי התקציב והמדיניות הכלכלית לשנת הכספים 2008), </w:t>
      </w:r>
      <w:proofErr w:type="spellStart"/>
      <w:r w:rsidRPr="00900919">
        <w:rPr>
          <w:rFonts w:cs="David" w:hint="cs"/>
          <w:b/>
          <w:bCs/>
          <w:u w:val="single"/>
          <w:rtl/>
        </w:rPr>
        <w:t>התשס"ח</w:t>
      </w:r>
      <w:proofErr w:type="spellEnd"/>
      <w:r w:rsidRPr="00900919">
        <w:rPr>
          <w:rFonts w:cs="David" w:hint="cs"/>
          <w:b/>
          <w:bCs/>
          <w:u w:val="single"/>
          <w:rtl/>
        </w:rPr>
        <w:t xml:space="preserve">-2007 </w:t>
      </w:r>
      <w:r w:rsidRPr="00900919">
        <w:rPr>
          <w:rFonts w:cs="David"/>
          <w:b/>
          <w:bCs/>
          <w:u w:val="single"/>
          <w:rtl/>
        </w:rPr>
        <w:t>–</w:t>
      </w:r>
      <w:r w:rsidRPr="00900919">
        <w:rPr>
          <w:rFonts w:cs="David" w:hint="cs"/>
          <w:b/>
          <w:bCs/>
          <w:u w:val="single"/>
          <w:rtl/>
        </w:rPr>
        <w:t xml:space="preserve"> בקריאה ראשונה.</w:t>
      </w:r>
    </w:p>
    <w:p w14:paraId="6A6520CF" w14:textId="77777777" w:rsidR="00900919" w:rsidRPr="00900919" w:rsidRDefault="00900919" w:rsidP="00900919">
      <w:pPr>
        <w:bidi/>
        <w:rPr>
          <w:rFonts w:cs="David" w:hint="cs"/>
          <w:u w:val="single"/>
          <w:rtl/>
        </w:rPr>
      </w:pPr>
    </w:p>
    <w:p w14:paraId="44A89DD5"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13BBDF28" w14:textId="77777777" w:rsidR="00900919" w:rsidRPr="00900919" w:rsidRDefault="00900919" w:rsidP="00900919">
      <w:pPr>
        <w:bidi/>
        <w:rPr>
          <w:rFonts w:cs="David" w:hint="cs"/>
          <w:rtl/>
        </w:rPr>
      </w:pPr>
    </w:p>
    <w:p w14:paraId="296CAECA" w14:textId="77777777" w:rsidR="00900919" w:rsidRPr="00900919" w:rsidRDefault="00900919" w:rsidP="00900919">
      <w:pPr>
        <w:bidi/>
        <w:rPr>
          <w:rFonts w:cs="David" w:hint="cs"/>
          <w:rtl/>
        </w:rPr>
      </w:pPr>
      <w:r w:rsidRPr="00900919">
        <w:rPr>
          <w:rFonts w:cs="David" w:hint="cs"/>
          <w:rtl/>
        </w:rPr>
        <w:tab/>
        <w:t xml:space="preserve"> הנושא הבא: סדרי הדיון בהצעת חוק תקציב המדינה לשנת הכספים 2008, ובהצעת חוק ההסדרים במשק המדינה (תיקוני חקיקה להשגת יעדי התקציב והמדיניות הכלכלית לשנת הכספים 2008), </w:t>
      </w:r>
      <w:proofErr w:type="spellStart"/>
      <w:r w:rsidRPr="00900919">
        <w:rPr>
          <w:rFonts w:cs="David" w:hint="cs"/>
          <w:rtl/>
        </w:rPr>
        <w:t>התשס"ח</w:t>
      </w:r>
      <w:proofErr w:type="spellEnd"/>
      <w:r w:rsidRPr="00900919">
        <w:rPr>
          <w:rFonts w:cs="David" w:hint="cs"/>
          <w:rtl/>
        </w:rPr>
        <w:t xml:space="preserve">-2007 </w:t>
      </w:r>
      <w:r w:rsidRPr="00900919">
        <w:rPr>
          <w:rFonts w:cs="David"/>
          <w:rtl/>
        </w:rPr>
        <w:t>–</w:t>
      </w:r>
      <w:r w:rsidRPr="00900919">
        <w:rPr>
          <w:rFonts w:cs="David" w:hint="cs"/>
          <w:rtl/>
        </w:rPr>
        <w:t xml:space="preserve"> בקריאה ראשונה. אני אקריא את הסיכום. </w:t>
      </w:r>
    </w:p>
    <w:p w14:paraId="497A4A22" w14:textId="77777777" w:rsidR="00900919" w:rsidRPr="00900919" w:rsidRDefault="00900919" w:rsidP="00900919">
      <w:pPr>
        <w:bidi/>
        <w:rPr>
          <w:rFonts w:cs="David" w:hint="cs"/>
          <w:rtl/>
        </w:rPr>
      </w:pPr>
    </w:p>
    <w:p w14:paraId="737AD084" w14:textId="77777777" w:rsidR="00900919" w:rsidRPr="00900919" w:rsidRDefault="00900919" w:rsidP="00900919">
      <w:pPr>
        <w:bidi/>
        <w:rPr>
          <w:rFonts w:cs="David" w:hint="cs"/>
          <w:rtl/>
        </w:rPr>
      </w:pPr>
    </w:p>
    <w:p w14:paraId="499E53CF" w14:textId="77777777" w:rsidR="00900919" w:rsidRPr="00900919" w:rsidRDefault="00900919" w:rsidP="00900919">
      <w:pPr>
        <w:bidi/>
        <w:ind w:firstLine="567"/>
        <w:rPr>
          <w:rFonts w:cs="David" w:hint="cs"/>
          <w:rtl/>
        </w:rPr>
      </w:pPr>
      <w:r w:rsidRPr="00900919">
        <w:rPr>
          <w:rFonts w:cs="David" w:hint="cs"/>
          <w:rtl/>
        </w:rPr>
        <w:t xml:space="preserve">"סדרי הדיון בהצעת חוק תקציב המדינה לשנת הכספים 2008 ובהצעת חוק ההסדרים במשק המדינה (תיקוני חקיקה להשגת יעדי התקציב והמדיניות הכלכלית לשנת הכספים 2008), </w:t>
      </w:r>
      <w:proofErr w:type="spellStart"/>
      <w:r w:rsidRPr="00900919">
        <w:rPr>
          <w:rFonts w:cs="David" w:hint="cs"/>
          <w:rtl/>
        </w:rPr>
        <w:t>התשס"ח</w:t>
      </w:r>
      <w:proofErr w:type="spellEnd"/>
      <w:r w:rsidRPr="00900919">
        <w:rPr>
          <w:rFonts w:cs="David" w:hint="cs"/>
          <w:rtl/>
        </w:rPr>
        <w:t xml:space="preserve">-2007 </w:t>
      </w:r>
      <w:r w:rsidRPr="00900919">
        <w:rPr>
          <w:rFonts w:cs="David"/>
          <w:rtl/>
        </w:rPr>
        <w:t>–</w:t>
      </w:r>
      <w:r w:rsidRPr="00900919">
        <w:rPr>
          <w:rFonts w:cs="David" w:hint="cs"/>
          <w:rtl/>
        </w:rPr>
        <w:t xml:space="preserve"> בקריאה ראשונה.</w:t>
      </w:r>
    </w:p>
    <w:p w14:paraId="5A020FC7" w14:textId="77777777" w:rsidR="00900919" w:rsidRPr="00900919" w:rsidRDefault="00900919" w:rsidP="00900919">
      <w:pPr>
        <w:bidi/>
        <w:ind w:firstLine="567"/>
        <w:rPr>
          <w:rFonts w:cs="David" w:hint="cs"/>
          <w:rtl/>
        </w:rPr>
      </w:pPr>
    </w:p>
    <w:p w14:paraId="1C242E7F" w14:textId="77777777" w:rsidR="00900919" w:rsidRPr="00900919" w:rsidRDefault="00900919" w:rsidP="00900919">
      <w:pPr>
        <w:bidi/>
        <w:ind w:firstLine="567"/>
        <w:rPr>
          <w:rFonts w:cs="David" w:hint="cs"/>
          <w:rtl/>
        </w:rPr>
      </w:pPr>
      <w:r w:rsidRPr="00900919">
        <w:rPr>
          <w:rFonts w:cs="David" w:hint="cs"/>
          <w:rtl/>
        </w:rPr>
        <w:t xml:space="preserve">1. הצעת חוק התקציב לשנת הכספים 2007, </w:t>
      </w:r>
      <w:proofErr w:type="spellStart"/>
      <w:r w:rsidRPr="00900919">
        <w:rPr>
          <w:rFonts w:cs="David" w:hint="cs"/>
          <w:rtl/>
        </w:rPr>
        <w:t>התשס"ז</w:t>
      </w:r>
      <w:proofErr w:type="spellEnd"/>
      <w:r w:rsidRPr="00900919">
        <w:rPr>
          <w:rFonts w:cs="David" w:hint="cs"/>
          <w:rtl/>
        </w:rPr>
        <w:t xml:space="preserve">-2006, הונחה על שולחן הכנסת ביום כ"ו בתשרי </w:t>
      </w:r>
      <w:proofErr w:type="spellStart"/>
      <w:r w:rsidRPr="00900919">
        <w:rPr>
          <w:rFonts w:cs="David" w:hint="cs"/>
          <w:rtl/>
        </w:rPr>
        <w:t>התשס"ח</w:t>
      </w:r>
      <w:proofErr w:type="spellEnd"/>
      <w:r w:rsidRPr="00900919">
        <w:rPr>
          <w:rFonts w:cs="David" w:hint="cs"/>
          <w:rtl/>
        </w:rPr>
        <w:t xml:space="preserve"> </w:t>
      </w:r>
      <w:r w:rsidRPr="00900919">
        <w:rPr>
          <w:rFonts w:cs="David"/>
          <w:rtl/>
        </w:rPr>
        <w:t>–</w:t>
      </w:r>
      <w:r w:rsidRPr="00900919">
        <w:rPr>
          <w:rFonts w:cs="David" w:hint="cs"/>
          <w:rtl/>
        </w:rPr>
        <w:t xml:space="preserve"> 8.10.07, והצעת חוק הסדרים במשק המדינה 0תיקוני חקיקה להשגת יעדי התקציב והמדיניות הכלכלית לשנת הכספים 20089, </w:t>
      </w:r>
      <w:proofErr w:type="spellStart"/>
      <w:r w:rsidRPr="00900919">
        <w:rPr>
          <w:rFonts w:cs="David" w:hint="cs"/>
          <w:rtl/>
        </w:rPr>
        <w:t>התשס"ח</w:t>
      </w:r>
      <w:proofErr w:type="spellEnd"/>
      <w:r w:rsidRPr="00900919">
        <w:rPr>
          <w:rFonts w:cs="David" w:hint="cs"/>
          <w:rtl/>
        </w:rPr>
        <w:t xml:space="preserve">-2007, הונחה על שולחן הכנסת, ביום ג' בחשוון </w:t>
      </w:r>
      <w:r w:rsidRPr="00900919">
        <w:rPr>
          <w:rFonts w:cs="David"/>
          <w:rtl/>
        </w:rPr>
        <w:t>–</w:t>
      </w:r>
      <w:r w:rsidRPr="00900919">
        <w:rPr>
          <w:rFonts w:cs="David" w:hint="cs"/>
          <w:rtl/>
        </w:rPr>
        <w:t xml:space="preserve"> 15.10.2007.</w:t>
      </w:r>
    </w:p>
    <w:p w14:paraId="33187283" w14:textId="77777777" w:rsidR="00900919" w:rsidRPr="00900919" w:rsidRDefault="00900919" w:rsidP="00900919">
      <w:pPr>
        <w:bidi/>
        <w:ind w:firstLine="567"/>
        <w:rPr>
          <w:rFonts w:cs="David" w:hint="cs"/>
          <w:rtl/>
        </w:rPr>
      </w:pPr>
    </w:p>
    <w:p w14:paraId="4BEDE428" w14:textId="77777777" w:rsidR="00900919" w:rsidRPr="00900919" w:rsidRDefault="00900919" w:rsidP="00900919">
      <w:pPr>
        <w:bidi/>
        <w:ind w:firstLine="567"/>
        <w:rPr>
          <w:rFonts w:cs="David" w:hint="cs"/>
          <w:rtl/>
        </w:rPr>
      </w:pPr>
      <w:r w:rsidRPr="00900919">
        <w:rPr>
          <w:rFonts w:cs="David" w:hint="cs"/>
          <w:rtl/>
        </w:rPr>
        <w:t xml:space="preserve">2. נאום שר האוצר יתחיל ביום ד', ה' בחשוון </w:t>
      </w:r>
      <w:proofErr w:type="spellStart"/>
      <w:r w:rsidRPr="00900919">
        <w:rPr>
          <w:rFonts w:cs="David" w:hint="cs"/>
          <w:rtl/>
        </w:rPr>
        <w:t>התשס"ח</w:t>
      </w:r>
      <w:proofErr w:type="spellEnd"/>
      <w:r w:rsidRPr="00900919">
        <w:rPr>
          <w:rFonts w:cs="David" w:hint="cs"/>
          <w:rtl/>
        </w:rPr>
        <w:t xml:space="preserve"> </w:t>
      </w:r>
      <w:r w:rsidRPr="00900919">
        <w:rPr>
          <w:rFonts w:cs="David"/>
          <w:rtl/>
        </w:rPr>
        <w:t>–</w:t>
      </w:r>
      <w:r w:rsidRPr="00900919">
        <w:rPr>
          <w:rFonts w:cs="David" w:hint="cs"/>
          <w:rtl/>
        </w:rPr>
        <w:t xml:space="preserve"> 17.10.2007 בשעה 16:00, ויתייחס לשתי הצעות החוק.</w:t>
      </w:r>
    </w:p>
    <w:p w14:paraId="0056A0D6" w14:textId="77777777" w:rsidR="00900919" w:rsidRPr="00900919" w:rsidRDefault="00900919" w:rsidP="00900919">
      <w:pPr>
        <w:bidi/>
        <w:ind w:firstLine="567"/>
        <w:rPr>
          <w:rFonts w:cs="David" w:hint="cs"/>
          <w:rtl/>
        </w:rPr>
      </w:pPr>
    </w:p>
    <w:p w14:paraId="1664DE1A" w14:textId="77777777" w:rsidR="00900919" w:rsidRPr="00900919" w:rsidRDefault="00900919" w:rsidP="00900919">
      <w:pPr>
        <w:bidi/>
        <w:ind w:firstLine="567"/>
        <w:rPr>
          <w:rFonts w:cs="David" w:hint="cs"/>
          <w:rtl/>
        </w:rPr>
      </w:pPr>
      <w:r w:rsidRPr="00900919">
        <w:rPr>
          <w:rFonts w:cs="David" w:hint="cs"/>
          <w:rtl/>
        </w:rPr>
        <w:t xml:space="preserve">3. לאחר נאומו של שר האוצר ידברו נציגי הסיעות במסגרת זמן של 10 דקות לכל סיעה. </w:t>
      </w:r>
    </w:p>
    <w:p w14:paraId="36A9534E" w14:textId="77777777" w:rsidR="00900919" w:rsidRPr="00900919" w:rsidRDefault="00900919" w:rsidP="00900919">
      <w:pPr>
        <w:bidi/>
        <w:ind w:firstLine="567"/>
        <w:rPr>
          <w:rFonts w:cs="David" w:hint="cs"/>
          <w:rtl/>
        </w:rPr>
      </w:pPr>
    </w:p>
    <w:p w14:paraId="18EDA09A" w14:textId="77777777" w:rsidR="00900919" w:rsidRPr="00900919" w:rsidRDefault="00900919" w:rsidP="00900919">
      <w:pPr>
        <w:bidi/>
        <w:ind w:firstLine="567"/>
        <w:rPr>
          <w:rFonts w:cs="David" w:hint="cs"/>
          <w:rtl/>
        </w:rPr>
      </w:pPr>
      <w:r w:rsidRPr="00900919">
        <w:rPr>
          <w:rFonts w:cs="David" w:hint="cs"/>
          <w:rtl/>
        </w:rPr>
        <w:t>4. לאחר מכן יתקיים דיון אישי משולב בשתי הצעות החוק במסגרת דיון כדלקמן:</w:t>
      </w:r>
    </w:p>
    <w:p w14:paraId="6F36E1A6" w14:textId="77777777" w:rsidR="00900919" w:rsidRPr="00900919" w:rsidRDefault="00900919" w:rsidP="00900919">
      <w:pPr>
        <w:bidi/>
        <w:ind w:firstLine="567"/>
        <w:rPr>
          <w:rFonts w:cs="David" w:hint="cs"/>
          <w:rtl/>
        </w:rPr>
      </w:pPr>
      <w:r w:rsidRPr="00900919">
        <w:rPr>
          <w:rFonts w:cs="David" w:hint="cs"/>
          <w:rtl/>
        </w:rPr>
        <w:t xml:space="preserve">- לחבר כנסת מסיעות הקואליציה </w:t>
      </w:r>
      <w:r w:rsidRPr="00900919">
        <w:rPr>
          <w:rFonts w:cs="David"/>
          <w:rtl/>
        </w:rPr>
        <w:t>–</w:t>
      </w:r>
      <w:r w:rsidRPr="00900919">
        <w:rPr>
          <w:rFonts w:cs="David" w:hint="cs"/>
          <w:rtl/>
        </w:rPr>
        <w:t xml:space="preserve"> 3 דקות;</w:t>
      </w:r>
    </w:p>
    <w:p w14:paraId="277B95DE" w14:textId="77777777" w:rsidR="00900919" w:rsidRPr="00900919" w:rsidRDefault="00900919" w:rsidP="00900919">
      <w:pPr>
        <w:bidi/>
        <w:ind w:firstLine="567"/>
        <w:rPr>
          <w:rFonts w:cs="David" w:hint="cs"/>
          <w:rtl/>
        </w:rPr>
      </w:pPr>
      <w:r w:rsidRPr="00900919">
        <w:rPr>
          <w:rFonts w:cs="David" w:hint="cs"/>
          <w:rtl/>
        </w:rPr>
        <w:t xml:space="preserve">- לחבר כנסת מסיעות האופוזיציה </w:t>
      </w:r>
      <w:r w:rsidRPr="00900919">
        <w:rPr>
          <w:rFonts w:cs="David"/>
          <w:rtl/>
        </w:rPr>
        <w:t>–</w:t>
      </w:r>
      <w:r w:rsidRPr="00900919">
        <w:rPr>
          <w:rFonts w:cs="David" w:hint="cs"/>
          <w:rtl/>
        </w:rPr>
        <w:t xml:space="preserve"> 5 דקות;</w:t>
      </w:r>
    </w:p>
    <w:p w14:paraId="4B31232A" w14:textId="77777777" w:rsidR="00900919" w:rsidRPr="00900919" w:rsidRDefault="00900919" w:rsidP="00900919">
      <w:pPr>
        <w:bidi/>
        <w:ind w:firstLine="567"/>
        <w:rPr>
          <w:rFonts w:cs="David" w:hint="cs"/>
          <w:rtl/>
        </w:rPr>
      </w:pPr>
    </w:p>
    <w:p w14:paraId="371EE0F8" w14:textId="77777777" w:rsidR="00900919" w:rsidRPr="00900919" w:rsidRDefault="00900919" w:rsidP="00900919">
      <w:pPr>
        <w:bidi/>
        <w:ind w:firstLine="567"/>
        <w:rPr>
          <w:rFonts w:cs="David" w:hint="cs"/>
          <w:rtl/>
        </w:rPr>
      </w:pPr>
      <w:r w:rsidRPr="00900919">
        <w:rPr>
          <w:rFonts w:cs="David" w:hint="cs"/>
          <w:rtl/>
        </w:rPr>
        <w:t xml:space="preserve">5. הדיון יסתיים בסבב נוסף של נציגי הסיעות במסגרת זמן של 10 דקות לסיעה. </w:t>
      </w:r>
    </w:p>
    <w:p w14:paraId="36A95459" w14:textId="77777777" w:rsidR="00900919" w:rsidRPr="00900919" w:rsidRDefault="00900919" w:rsidP="00900919">
      <w:pPr>
        <w:bidi/>
        <w:ind w:firstLine="567"/>
        <w:rPr>
          <w:rFonts w:cs="David" w:hint="cs"/>
          <w:rtl/>
        </w:rPr>
      </w:pPr>
    </w:p>
    <w:p w14:paraId="1915B466" w14:textId="77777777" w:rsidR="00900919" w:rsidRPr="00900919" w:rsidRDefault="00900919" w:rsidP="00900919">
      <w:pPr>
        <w:bidi/>
        <w:ind w:firstLine="567"/>
        <w:rPr>
          <w:rFonts w:cs="David" w:hint="cs"/>
          <w:rtl/>
        </w:rPr>
      </w:pPr>
      <w:r w:rsidRPr="00900919">
        <w:rPr>
          <w:rFonts w:cs="David" w:hint="cs"/>
          <w:rtl/>
        </w:rPr>
        <w:t>6. בסיום הדיון תינתן תשובת שר האוצר ותתקיימנה הצבעות בקריאה ראשונה על שתי הצעות החוק.</w:t>
      </w:r>
    </w:p>
    <w:p w14:paraId="70B66D44" w14:textId="77777777" w:rsidR="00900919" w:rsidRPr="00900919" w:rsidRDefault="00900919" w:rsidP="00900919">
      <w:pPr>
        <w:bidi/>
        <w:ind w:firstLine="567"/>
        <w:rPr>
          <w:rFonts w:cs="David" w:hint="cs"/>
          <w:rtl/>
        </w:rPr>
      </w:pPr>
    </w:p>
    <w:p w14:paraId="218ABD18" w14:textId="77777777" w:rsidR="00900919" w:rsidRPr="00900919" w:rsidRDefault="00900919" w:rsidP="00900919">
      <w:pPr>
        <w:bidi/>
        <w:ind w:firstLine="567"/>
        <w:rPr>
          <w:rFonts w:cs="David" w:hint="cs"/>
          <w:rtl/>
        </w:rPr>
      </w:pPr>
      <w:r w:rsidRPr="00900919">
        <w:rPr>
          <w:rFonts w:cs="David" w:hint="cs"/>
          <w:rtl/>
        </w:rPr>
        <w:t>7. ההצבעות לא יחלו לפני השעה 23:00 בו ביום."</w:t>
      </w:r>
    </w:p>
    <w:p w14:paraId="62851111" w14:textId="77777777" w:rsidR="00900919" w:rsidRPr="00900919" w:rsidRDefault="00900919" w:rsidP="00900919">
      <w:pPr>
        <w:bidi/>
        <w:rPr>
          <w:rFonts w:cs="David" w:hint="cs"/>
          <w:rtl/>
        </w:rPr>
      </w:pPr>
    </w:p>
    <w:p w14:paraId="25ECA0BB" w14:textId="77777777" w:rsidR="00900919" w:rsidRPr="00900919" w:rsidRDefault="00900919" w:rsidP="00900919">
      <w:pPr>
        <w:bidi/>
        <w:rPr>
          <w:rFonts w:cs="David" w:hint="cs"/>
          <w:rtl/>
        </w:rPr>
      </w:pPr>
      <w:r w:rsidRPr="00900919">
        <w:rPr>
          <w:rFonts w:cs="David" w:hint="cs"/>
          <w:rtl/>
        </w:rPr>
        <w:tab/>
        <w:t xml:space="preserve">לפני שנאשר את סדרי הדיון להצעת חוק התקציב אני רוצה להודות לאופוזיציה להסכמתה לתחם את הדיון ולסיים אותו ביום רביעי. </w:t>
      </w:r>
    </w:p>
    <w:p w14:paraId="01DEDA76" w14:textId="77777777" w:rsidR="00900919" w:rsidRPr="00900919" w:rsidRDefault="00900919" w:rsidP="00900919">
      <w:pPr>
        <w:bidi/>
        <w:rPr>
          <w:rFonts w:cs="David" w:hint="cs"/>
          <w:rtl/>
        </w:rPr>
      </w:pPr>
    </w:p>
    <w:p w14:paraId="5D6FA101" w14:textId="77777777" w:rsidR="00900919" w:rsidRPr="00900919" w:rsidRDefault="00900919" w:rsidP="00900919">
      <w:pPr>
        <w:bidi/>
        <w:rPr>
          <w:rFonts w:cs="David" w:hint="cs"/>
          <w:rtl/>
        </w:rPr>
      </w:pPr>
      <w:r w:rsidRPr="00900919">
        <w:rPr>
          <w:rFonts w:cs="David" w:hint="cs"/>
          <w:u w:val="single"/>
          <w:rtl/>
        </w:rPr>
        <w:t>נסים זאב:</w:t>
      </w:r>
    </w:p>
    <w:p w14:paraId="1E808FCA" w14:textId="77777777" w:rsidR="00900919" w:rsidRPr="00900919" w:rsidRDefault="00900919" w:rsidP="00900919">
      <w:pPr>
        <w:bidi/>
        <w:rPr>
          <w:rFonts w:cs="David" w:hint="cs"/>
          <w:rtl/>
        </w:rPr>
      </w:pPr>
    </w:p>
    <w:p w14:paraId="4518FC7E" w14:textId="77777777" w:rsidR="00900919" w:rsidRPr="00900919" w:rsidRDefault="00900919" w:rsidP="00900919">
      <w:pPr>
        <w:bidi/>
        <w:rPr>
          <w:rFonts w:cs="David" w:hint="cs"/>
          <w:rtl/>
        </w:rPr>
      </w:pPr>
      <w:r w:rsidRPr="00900919">
        <w:rPr>
          <w:rFonts w:cs="David" w:hint="cs"/>
          <w:rtl/>
        </w:rPr>
        <w:tab/>
        <w:t xml:space="preserve"> אני מציע להקדים לשעה 16:00.</w:t>
      </w:r>
    </w:p>
    <w:p w14:paraId="6A9B4BE2" w14:textId="77777777" w:rsidR="00900919" w:rsidRPr="00900919" w:rsidRDefault="00900919" w:rsidP="00900919">
      <w:pPr>
        <w:bidi/>
        <w:rPr>
          <w:rFonts w:cs="David" w:hint="cs"/>
          <w:rtl/>
        </w:rPr>
      </w:pPr>
    </w:p>
    <w:p w14:paraId="62BAFC55" w14:textId="77777777" w:rsidR="00900919" w:rsidRPr="00900919" w:rsidRDefault="00900919" w:rsidP="00900919">
      <w:pPr>
        <w:bidi/>
        <w:rPr>
          <w:rFonts w:cs="David" w:hint="cs"/>
          <w:u w:val="single"/>
          <w:rtl/>
        </w:rPr>
      </w:pPr>
      <w:r w:rsidRPr="00900919">
        <w:rPr>
          <w:rFonts w:cs="David" w:hint="cs"/>
          <w:u w:val="single"/>
          <w:rtl/>
        </w:rPr>
        <w:t xml:space="preserve">היו"ר יעקב </w:t>
      </w:r>
      <w:proofErr w:type="spellStart"/>
      <w:r w:rsidRPr="00900919">
        <w:rPr>
          <w:rFonts w:cs="David" w:hint="cs"/>
          <w:u w:val="single"/>
          <w:rtl/>
        </w:rPr>
        <w:t>מרגי</w:t>
      </w:r>
      <w:proofErr w:type="spellEnd"/>
      <w:r w:rsidRPr="00900919">
        <w:rPr>
          <w:rFonts w:cs="David" w:hint="cs"/>
          <w:u w:val="single"/>
          <w:rtl/>
        </w:rPr>
        <w:t>:</w:t>
      </w:r>
    </w:p>
    <w:p w14:paraId="3A6F43E9" w14:textId="77777777" w:rsidR="00900919" w:rsidRPr="00900919" w:rsidRDefault="00900919" w:rsidP="00900919">
      <w:pPr>
        <w:bidi/>
        <w:rPr>
          <w:rFonts w:cs="David" w:hint="cs"/>
          <w:u w:val="single"/>
          <w:rtl/>
        </w:rPr>
      </w:pPr>
    </w:p>
    <w:p w14:paraId="598D2539" w14:textId="77777777" w:rsidR="00900919" w:rsidRPr="00900919" w:rsidRDefault="00900919" w:rsidP="00900919">
      <w:pPr>
        <w:bidi/>
        <w:rPr>
          <w:rFonts w:cs="David" w:hint="cs"/>
          <w:rtl/>
        </w:rPr>
      </w:pPr>
      <w:r w:rsidRPr="00900919">
        <w:rPr>
          <w:rFonts w:cs="David" w:hint="cs"/>
          <w:rtl/>
        </w:rPr>
        <w:tab/>
        <w:t xml:space="preserve">אי אפשר. </w:t>
      </w:r>
    </w:p>
    <w:p w14:paraId="16D9E4E9" w14:textId="77777777" w:rsidR="00900919" w:rsidRPr="00900919" w:rsidRDefault="00900919" w:rsidP="00900919">
      <w:pPr>
        <w:bidi/>
        <w:rPr>
          <w:rFonts w:cs="David" w:hint="cs"/>
          <w:rtl/>
        </w:rPr>
      </w:pPr>
    </w:p>
    <w:p w14:paraId="402F7305" w14:textId="77777777" w:rsidR="00900919" w:rsidRPr="00900919" w:rsidRDefault="00900919" w:rsidP="00900919">
      <w:pPr>
        <w:bidi/>
        <w:rPr>
          <w:rFonts w:cs="David" w:hint="cs"/>
          <w:u w:val="single"/>
          <w:rtl/>
        </w:rPr>
      </w:pPr>
      <w:r w:rsidRPr="00900919">
        <w:rPr>
          <w:rFonts w:cs="David" w:hint="cs"/>
          <w:u w:val="single"/>
          <w:rtl/>
        </w:rPr>
        <w:t>גדעון סער:</w:t>
      </w:r>
    </w:p>
    <w:p w14:paraId="775C5F61" w14:textId="77777777" w:rsidR="00900919" w:rsidRPr="00900919" w:rsidRDefault="00900919" w:rsidP="00900919">
      <w:pPr>
        <w:bidi/>
        <w:rPr>
          <w:rFonts w:cs="David" w:hint="cs"/>
          <w:u w:val="single"/>
          <w:rtl/>
        </w:rPr>
      </w:pPr>
    </w:p>
    <w:p w14:paraId="2DC400E7" w14:textId="77777777" w:rsidR="00900919" w:rsidRPr="00900919" w:rsidRDefault="00900919" w:rsidP="00900919">
      <w:pPr>
        <w:bidi/>
        <w:rPr>
          <w:rFonts w:cs="David" w:hint="cs"/>
          <w:rtl/>
        </w:rPr>
      </w:pPr>
      <w:r w:rsidRPr="00900919">
        <w:rPr>
          <w:rFonts w:cs="David" w:hint="cs"/>
          <w:rtl/>
        </w:rPr>
        <w:tab/>
        <w:t xml:space="preserve">כמובן שההצעה היא על דעתי, אני תומך בה ואני חושב שהיא טובה. אולי צריך להוסיף שעה לתחילת הסבב האחרון. אני אסביר למה אני מתכוון. אנחנו רוצים להצביע לא לפני 23:00. בדרך כלל נקבעה שעה לסבב האחרון, למקרה שהדיון האישי יסתיים ואז יהיה חלל. במקרה הזה, הסבירות שהדיון האישי יסתיים נמוכה. לדעתי יכול להיות שאנחנו נגלוש לאחר 23:00. הרצועה  הסיעתית לא תסתיים לפני 18:30. והרצועה האחרונה היא שעתיים בנטו. זה משאיר לדיון האישי מעט זמן ואז המשמעות היא שההצבעה יכולה לגלוש והדיון האישי לא יסתיים. </w:t>
      </w:r>
    </w:p>
    <w:p w14:paraId="536370B6" w14:textId="77777777" w:rsidR="00900919" w:rsidRPr="00900919" w:rsidRDefault="00900919" w:rsidP="00900919">
      <w:pPr>
        <w:bidi/>
        <w:rPr>
          <w:rFonts w:cs="David" w:hint="cs"/>
          <w:rtl/>
        </w:rPr>
      </w:pPr>
    </w:p>
    <w:p w14:paraId="28E7EB4F" w14:textId="77777777" w:rsidR="00900919" w:rsidRPr="00900919" w:rsidRDefault="00900919" w:rsidP="00900919">
      <w:pPr>
        <w:bidi/>
        <w:ind w:firstLine="567"/>
        <w:rPr>
          <w:rFonts w:cs="David" w:hint="cs"/>
          <w:rtl/>
        </w:rPr>
      </w:pPr>
      <w:r w:rsidRPr="00900919">
        <w:rPr>
          <w:rFonts w:cs="David" w:hint="cs"/>
          <w:rtl/>
        </w:rPr>
        <w:t xml:space="preserve">האם אנחנו לא רוצים לומר שבמקרה ויסתיים הדיון האישי מוקדם לקבוע לנו שעה לתחילת הדיון לרצועה האחרונה הסיעתית או לא? </w:t>
      </w:r>
    </w:p>
    <w:p w14:paraId="643AEC78" w14:textId="77777777" w:rsidR="00900919" w:rsidRPr="00900919" w:rsidRDefault="00900919" w:rsidP="00900919">
      <w:pPr>
        <w:bidi/>
        <w:rPr>
          <w:rFonts w:cs="David" w:hint="cs"/>
          <w:rtl/>
        </w:rPr>
      </w:pPr>
    </w:p>
    <w:p w14:paraId="438EAF54"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53E90D65" w14:textId="77777777" w:rsidR="00900919" w:rsidRPr="00900919" w:rsidRDefault="00900919" w:rsidP="00900919">
      <w:pPr>
        <w:bidi/>
        <w:rPr>
          <w:rFonts w:cs="David" w:hint="cs"/>
          <w:rtl/>
        </w:rPr>
      </w:pPr>
    </w:p>
    <w:p w14:paraId="2EB3BA67" w14:textId="77777777" w:rsidR="00900919" w:rsidRPr="00900919" w:rsidRDefault="00900919" w:rsidP="00900919">
      <w:pPr>
        <w:bidi/>
        <w:rPr>
          <w:rFonts w:cs="David" w:hint="cs"/>
          <w:rtl/>
        </w:rPr>
      </w:pPr>
      <w:r w:rsidRPr="00900919">
        <w:rPr>
          <w:rFonts w:cs="David" w:hint="cs"/>
          <w:rtl/>
        </w:rPr>
        <w:tab/>
        <w:t xml:space="preserve"> מה ההצעה שלך? משעה 21:00? </w:t>
      </w:r>
    </w:p>
    <w:p w14:paraId="4002CBAC" w14:textId="77777777" w:rsidR="00900919" w:rsidRPr="00900919" w:rsidRDefault="00900919" w:rsidP="00900919">
      <w:pPr>
        <w:bidi/>
        <w:rPr>
          <w:rFonts w:cs="David" w:hint="cs"/>
          <w:rtl/>
        </w:rPr>
      </w:pPr>
    </w:p>
    <w:p w14:paraId="464C5F8C" w14:textId="77777777" w:rsidR="00900919" w:rsidRPr="00900919" w:rsidRDefault="00900919" w:rsidP="00900919">
      <w:pPr>
        <w:bidi/>
        <w:rPr>
          <w:rFonts w:cs="David" w:hint="cs"/>
          <w:u w:val="single"/>
          <w:rtl/>
        </w:rPr>
      </w:pPr>
      <w:r w:rsidRPr="00900919">
        <w:rPr>
          <w:rFonts w:cs="David" w:hint="cs"/>
          <w:u w:val="single"/>
          <w:rtl/>
        </w:rPr>
        <w:t>גדעון סער:</w:t>
      </w:r>
    </w:p>
    <w:p w14:paraId="7AFA646F" w14:textId="77777777" w:rsidR="00900919" w:rsidRPr="00900919" w:rsidRDefault="00900919" w:rsidP="00900919">
      <w:pPr>
        <w:bidi/>
        <w:rPr>
          <w:rFonts w:cs="David" w:hint="cs"/>
          <w:u w:val="single"/>
          <w:rtl/>
        </w:rPr>
      </w:pPr>
    </w:p>
    <w:p w14:paraId="72EBE9B6" w14:textId="77777777" w:rsidR="00900919" w:rsidRPr="00900919" w:rsidRDefault="00900919" w:rsidP="00900919">
      <w:pPr>
        <w:bidi/>
        <w:rPr>
          <w:rFonts w:cs="David" w:hint="cs"/>
          <w:rtl/>
        </w:rPr>
      </w:pPr>
      <w:r w:rsidRPr="00900919">
        <w:rPr>
          <w:rFonts w:cs="David" w:hint="cs"/>
          <w:rtl/>
        </w:rPr>
        <w:tab/>
        <w:t xml:space="preserve">במקרה והדיון האישי יסתיים לפני 23:00 יתחיל הסבב האחרון ב-20:45. שעתיים סבב סיעתי פלוס דברי השר, זה לא עובר את 23:00. </w:t>
      </w:r>
    </w:p>
    <w:p w14:paraId="5F71E0D4" w14:textId="77777777" w:rsidR="00900919" w:rsidRPr="00900919" w:rsidRDefault="00900919" w:rsidP="00900919">
      <w:pPr>
        <w:bidi/>
        <w:rPr>
          <w:rFonts w:cs="David" w:hint="cs"/>
          <w:rtl/>
        </w:rPr>
      </w:pPr>
    </w:p>
    <w:p w14:paraId="2ECB0CA5"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3EB0D16F" w14:textId="77777777" w:rsidR="00900919" w:rsidRPr="00900919" w:rsidRDefault="00900919" w:rsidP="00900919">
      <w:pPr>
        <w:bidi/>
        <w:rPr>
          <w:rFonts w:cs="David" w:hint="cs"/>
          <w:rtl/>
        </w:rPr>
      </w:pPr>
    </w:p>
    <w:p w14:paraId="205F71B5" w14:textId="77777777" w:rsidR="00900919" w:rsidRPr="00900919" w:rsidRDefault="00900919" w:rsidP="00900919">
      <w:pPr>
        <w:bidi/>
        <w:rPr>
          <w:rFonts w:cs="David" w:hint="cs"/>
          <w:rtl/>
        </w:rPr>
      </w:pPr>
      <w:r w:rsidRPr="00900919">
        <w:rPr>
          <w:rFonts w:cs="David" w:hint="cs"/>
          <w:rtl/>
        </w:rPr>
        <w:tab/>
        <w:t xml:space="preserve"> אני חושב שאין בזה צורך כי החלטנו שלא להקדים את שעת ההצבעה. </w:t>
      </w:r>
    </w:p>
    <w:p w14:paraId="0899F331" w14:textId="77777777" w:rsidR="00900919" w:rsidRPr="00900919" w:rsidRDefault="00900919" w:rsidP="00900919">
      <w:pPr>
        <w:bidi/>
        <w:rPr>
          <w:rFonts w:cs="David" w:hint="cs"/>
          <w:rtl/>
        </w:rPr>
      </w:pPr>
    </w:p>
    <w:p w14:paraId="15134864" w14:textId="77777777" w:rsidR="00900919" w:rsidRPr="00900919" w:rsidRDefault="00900919" w:rsidP="00900919">
      <w:pPr>
        <w:pStyle w:val="Heading5"/>
        <w:jc w:val="left"/>
        <w:rPr>
          <w:rFonts w:hint="cs"/>
          <w:sz w:val="24"/>
          <w:rtl/>
        </w:rPr>
      </w:pPr>
      <w:r w:rsidRPr="00900919">
        <w:rPr>
          <w:rFonts w:hint="cs"/>
          <w:sz w:val="24"/>
          <w:u w:val="single"/>
          <w:rtl/>
        </w:rPr>
        <w:t xml:space="preserve">דב </w:t>
      </w:r>
      <w:proofErr w:type="spellStart"/>
      <w:r w:rsidRPr="00900919">
        <w:rPr>
          <w:rFonts w:hint="cs"/>
          <w:sz w:val="24"/>
          <w:u w:val="single"/>
          <w:rtl/>
        </w:rPr>
        <w:t>חנין</w:t>
      </w:r>
      <w:proofErr w:type="spellEnd"/>
      <w:r w:rsidRPr="00900919">
        <w:rPr>
          <w:rFonts w:hint="cs"/>
          <w:sz w:val="24"/>
          <w:u w:val="single"/>
          <w:rtl/>
        </w:rPr>
        <w:t>:</w:t>
      </w:r>
    </w:p>
    <w:p w14:paraId="1FCCD08A" w14:textId="77777777" w:rsidR="00900919" w:rsidRPr="00900919" w:rsidRDefault="00900919" w:rsidP="00900919">
      <w:pPr>
        <w:pStyle w:val="Heading5"/>
        <w:jc w:val="left"/>
        <w:rPr>
          <w:rFonts w:hint="cs"/>
          <w:sz w:val="24"/>
          <w:rtl/>
        </w:rPr>
      </w:pPr>
    </w:p>
    <w:p w14:paraId="0F68F80E" w14:textId="77777777" w:rsidR="00900919" w:rsidRPr="00900919" w:rsidRDefault="00900919" w:rsidP="00900919">
      <w:pPr>
        <w:bidi/>
        <w:rPr>
          <w:rFonts w:cs="David" w:hint="cs"/>
          <w:rtl/>
        </w:rPr>
      </w:pPr>
      <w:r w:rsidRPr="00900919">
        <w:rPr>
          <w:rFonts w:cs="David" w:hint="cs"/>
          <w:rtl/>
        </w:rPr>
        <w:tab/>
        <w:t xml:space="preserve">אני תומך בהצעתו של חבר הכנסת זאב ואני רוצה לנמק אותה. הושגו פה הסכמות ואני לא רוצה להפר אותן, אבל יש טעם לפגם בדיון בתקציב בצורה כזאת, כמרתון מטורף שמסתיים בשעה 23:00 כשאין לכך הצדקה עניינית. זה לא שהממשלה נופלת והכנסת מתפזרת אם לא מאשרים את זה. אני יודע שיש הסכמות פוליטיות והבנות פוליטיות ואני מבין את המשחק. אני מבין שצריך להגיע להצבעות לא לפני 23:00. </w:t>
      </w:r>
    </w:p>
    <w:p w14:paraId="4900F439" w14:textId="77777777" w:rsidR="00900919" w:rsidRPr="00900919" w:rsidRDefault="00900919" w:rsidP="00900919">
      <w:pPr>
        <w:bidi/>
        <w:rPr>
          <w:rFonts w:cs="David" w:hint="cs"/>
          <w:rtl/>
        </w:rPr>
      </w:pPr>
    </w:p>
    <w:p w14:paraId="44A5FEF5"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2F32C516" w14:textId="77777777" w:rsidR="00900919" w:rsidRPr="00900919" w:rsidRDefault="00900919" w:rsidP="00900919">
      <w:pPr>
        <w:bidi/>
        <w:rPr>
          <w:rFonts w:cs="David" w:hint="cs"/>
          <w:rtl/>
        </w:rPr>
      </w:pPr>
    </w:p>
    <w:p w14:paraId="49BFACCA" w14:textId="77777777" w:rsidR="00900919" w:rsidRPr="00900919" w:rsidRDefault="00900919" w:rsidP="00900919">
      <w:pPr>
        <w:bidi/>
        <w:rPr>
          <w:rFonts w:cs="David" w:hint="cs"/>
          <w:rtl/>
        </w:rPr>
      </w:pPr>
      <w:r w:rsidRPr="00900919">
        <w:rPr>
          <w:rFonts w:cs="David" w:hint="cs"/>
          <w:rtl/>
        </w:rPr>
        <w:tab/>
        <w:t xml:space="preserve"> זה יונח רק ב-16:00 ולכן ההערה של נסים זאב מיותרת. </w:t>
      </w:r>
    </w:p>
    <w:p w14:paraId="5954AC61" w14:textId="77777777" w:rsidR="00900919" w:rsidRPr="00900919" w:rsidRDefault="00900919" w:rsidP="00900919">
      <w:pPr>
        <w:bidi/>
        <w:rPr>
          <w:rFonts w:cs="David" w:hint="cs"/>
          <w:rtl/>
        </w:rPr>
      </w:pPr>
    </w:p>
    <w:p w14:paraId="2065EDC4" w14:textId="77777777" w:rsidR="00900919" w:rsidRPr="00900919" w:rsidRDefault="00900919" w:rsidP="00900919">
      <w:pPr>
        <w:bidi/>
        <w:ind w:firstLine="567"/>
        <w:rPr>
          <w:rFonts w:cs="David" w:hint="cs"/>
          <w:rtl/>
        </w:rPr>
      </w:pPr>
      <w:r w:rsidRPr="00900919">
        <w:rPr>
          <w:rFonts w:cs="David" w:hint="cs"/>
          <w:rtl/>
        </w:rPr>
        <w:t>מי בעד סדרי הדיון בהצעת חוק התקציב?</w:t>
      </w:r>
    </w:p>
    <w:p w14:paraId="015F3A98" w14:textId="77777777" w:rsidR="00900919" w:rsidRPr="00900919" w:rsidRDefault="00900919" w:rsidP="00900919">
      <w:pPr>
        <w:bidi/>
        <w:rPr>
          <w:rFonts w:cs="David" w:hint="cs"/>
          <w:rtl/>
        </w:rPr>
      </w:pPr>
    </w:p>
    <w:p w14:paraId="3D578A26" w14:textId="77777777" w:rsidR="00900919" w:rsidRPr="00900919" w:rsidRDefault="00900919" w:rsidP="00900919">
      <w:pPr>
        <w:bidi/>
        <w:jc w:val="center"/>
        <w:rPr>
          <w:rFonts w:cs="David" w:hint="cs"/>
          <w:b/>
          <w:bCs/>
          <w:rtl/>
        </w:rPr>
      </w:pPr>
      <w:r w:rsidRPr="00900919">
        <w:rPr>
          <w:rFonts w:cs="David" w:hint="cs"/>
          <w:b/>
          <w:bCs/>
          <w:rtl/>
        </w:rPr>
        <w:t>הצבעה</w:t>
      </w:r>
    </w:p>
    <w:p w14:paraId="625B9EBB" w14:textId="77777777" w:rsidR="00900919" w:rsidRPr="00900919" w:rsidRDefault="00900919" w:rsidP="00900919">
      <w:pPr>
        <w:bidi/>
        <w:jc w:val="center"/>
        <w:rPr>
          <w:rFonts w:cs="David" w:hint="cs"/>
          <w:rtl/>
        </w:rPr>
      </w:pPr>
    </w:p>
    <w:p w14:paraId="6FE569CF" w14:textId="77777777" w:rsidR="00900919" w:rsidRPr="00900919" w:rsidRDefault="00900919" w:rsidP="00900919">
      <w:pPr>
        <w:bidi/>
        <w:jc w:val="center"/>
        <w:rPr>
          <w:rFonts w:cs="David" w:hint="cs"/>
          <w:rtl/>
        </w:rPr>
      </w:pPr>
      <w:r w:rsidRPr="00900919">
        <w:rPr>
          <w:rFonts w:cs="David" w:hint="cs"/>
          <w:rtl/>
        </w:rPr>
        <w:t xml:space="preserve">בעד </w:t>
      </w:r>
      <w:r w:rsidRPr="00900919">
        <w:rPr>
          <w:rFonts w:cs="David"/>
          <w:rtl/>
        </w:rPr>
        <w:t>–</w:t>
      </w:r>
      <w:r w:rsidRPr="00900919">
        <w:rPr>
          <w:rFonts w:cs="David" w:hint="cs"/>
          <w:rtl/>
        </w:rPr>
        <w:t xml:space="preserve"> 16</w:t>
      </w:r>
    </w:p>
    <w:p w14:paraId="4F193065" w14:textId="77777777" w:rsidR="00900919" w:rsidRPr="00900919" w:rsidRDefault="00900919" w:rsidP="00900919">
      <w:pPr>
        <w:bidi/>
        <w:jc w:val="center"/>
        <w:rPr>
          <w:rFonts w:cs="David" w:hint="cs"/>
          <w:rtl/>
        </w:rPr>
      </w:pPr>
      <w:r w:rsidRPr="00900919">
        <w:rPr>
          <w:rFonts w:cs="David" w:hint="cs"/>
          <w:rtl/>
        </w:rPr>
        <w:t xml:space="preserve">נגד </w:t>
      </w:r>
      <w:r w:rsidRPr="00900919">
        <w:rPr>
          <w:rFonts w:cs="David"/>
          <w:rtl/>
        </w:rPr>
        <w:t>–</w:t>
      </w:r>
      <w:r w:rsidRPr="00900919">
        <w:rPr>
          <w:rFonts w:cs="David" w:hint="cs"/>
          <w:rtl/>
        </w:rPr>
        <w:t xml:space="preserve"> אין</w:t>
      </w:r>
    </w:p>
    <w:p w14:paraId="146278D2" w14:textId="77777777" w:rsidR="00900919" w:rsidRPr="00900919" w:rsidRDefault="00900919" w:rsidP="00900919">
      <w:pPr>
        <w:bidi/>
        <w:jc w:val="center"/>
        <w:rPr>
          <w:rFonts w:cs="David" w:hint="cs"/>
          <w:rtl/>
        </w:rPr>
      </w:pPr>
      <w:r w:rsidRPr="00900919">
        <w:rPr>
          <w:rFonts w:cs="David" w:hint="cs"/>
          <w:rtl/>
        </w:rPr>
        <w:t>נמנעים - אין</w:t>
      </w:r>
    </w:p>
    <w:p w14:paraId="20C1D9DF" w14:textId="77777777" w:rsidR="00900919" w:rsidRPr="00900919" w:rsidRDefault="00900919" w:rsidP="00900919">
      <w:pPr>
        <w:bidi/>
        <w:rPr>
          <w:rFonts w:cs="David" w:hint="cs"/>
          <w:rtl/>
        </w:rPr>
      </w:pPr>
    </w:p>
    <w:p w14:paraId="47D001B9" w14:textId="77777777" w:rsidR="00900919" w:rsidRPr="00900919" w:rsidRDefault="00900919" w:rsidP="00900919">
      <w:pPr>
        <w:bidi/>
        <w:ind w:left="567" w:hanging="567"/>
        <w:rPr>
          <w:rFonts w:cs="David" w:hint="cs"/>
          <w:u w:val="single"/>
          <w:rtl/>
        </w:rPr>
      </w:pPr>
      <w:r w:rsidRPr="00900919">
        <w:rPr>
          <w:rFonts w:cs="David" w:hint="cs"/>
          <w:u w:val="single"/>
          <w:rtl/>
        </w:rPr>
        <w:t xml:space="preserve">היו"ר יעקב </w:t>
      </w:r>
      <w:proofErr w:type="spellStart"/>
      <w:r w:rsidRPr="00900919">
        <w:rPr>
          <w:rFonts w:cs="David" w:hint="cs"/>
          <w:u w:val="single"/>
          <w:rtl/>
        </w:rPr>
        <w:t>מרגי</w:t>
      </w:r>
      <w:proofErr w:type="spellEnd"/>
      <w:r w:rsidRPr="00900919">
        <w:rPr>
          <w:rFonts w:cs="David" w:hint="cs"/>
          <w:u w:val="single"/>
          <w:rtl/>
        </w:rPr>
        <w:t>:</w:t>
      </w:r>
    </w:p>
    <w:p w14:paraId="11DEFB83" w14:textId="77777777" w:rsidR="00900919" w:rsidRPr="00900919" w:rsidRDefault="00900919" w:rsidP="00900919">
      <w:pPr>
        <w:bidi/>
        <w:ind w:left="567" w:hanging="567"/>
        <w:rPr>
          <w:rFonts w:cs="David" w:hint="cs"/>
          <w:u w:val="single"/>
          <w:rtl/>
        </w:rPr>
      </w:pPr>
    </w:p>
    <w:p w14:paraId="32639A3F" w14:textId="77777777" w:rsidR="00900919" w:rsidRPr="00900919" w:rsidRDefault="00900919" w:rsidP="00900919">
      <w:pPr>
        <w:bidi/>
        <w:ind w:left="567"/>
        <w:rPr>
          <w:rFonts w:cs="David" w:hint="cs"/>
          <w:b/>
          <w:bCs/>
          <w:u w:val="single"/>
          <w:rtl/>
        </w:rPr>
      </w:pPr>
      <w:r w:rsidRPr="00900919">
        <w:rPr>
          <w:rFonts w:cs="David" w:hint="cs"/>
          <w:rtl/>
        </w:rPr>
        <w:t xml:space="preserve">16 בעד, אין מתנגדים, סדרי הדיון להצעת חוק התקציב אושרו. </w:t>
      </w:r>
      <w:r w:rsidRPr="00900919">
        <w:rPr>
          <w:rFonts w:cs="David"/>
          <w:rtl/>
        </w:rPr>
        <w:br w:type="page"/>
      </w:r>
      <w:r w:rsidRPr="00900919">
        <w:rPr>
          <w:rFonts w:cs="David" w:hint="cs"/>
          <w:b/>
          <w:bCs/>
          <w:u w:val="single"/>
          <w:rtl/>
        </w:rPr>
        <w:t>7.</w:t>
      </w:r>
      <w:r w:rsidRPr="00900919">
        <w:rPr>
          <w:rFonts w:cs="David" w:hint="cs"/>
          <w:b/>
          <w:bCs/>
          <w:u w:val="single"/>
          <w:rtl/>
        </w:rPr>
        <w:tab/>
        <w:t>קביעת מועדי הכנסים במושב השלישי של הכנסת ה-17.</w:t>
      </w:r>
    </w:p>
    <w:p w14:paraId="32212B91" w14:textId="77777777" w:rsidR="00900919" w:rsidRPr="00900919" w:rsidRDefault="00900919" w:rsidP="00900919">
      <w:pPr>
        <w:bidi/>
        <w:rPr>
          <w:rFonts w:cs="David" w:hint="cs"/>
          <w:u w:val="single"/>
          <w:rtl/>
        </w:rPr>
      </w:pPr>
    </w:p>
    <w:p w14:paraId="3D913ADC"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078BD3F4" w14:textId="77777777" w:rsidR="00900919" w:rsidRPr="00900919" w:rsidRDefault="00900919" w:rsidP="00900919">
      <w:pPr>
        <w:bidi/>
        <w:rPr>
          <w:rFonts w:cs="David" w:hint="cs"/>
          <w:rtl/>
        </w:rPr>
      </w:pPr>
    </w:p>
    <w:p w14:paraId="1A4EFCCD" w14:textId="77777777" w:rsidR="00900919" w:rsidRPr="00900919" w:rsidRDefault="00900919" w:rsidP="00900919">
      <w:pPr>
        <w:bidi/>
        <w:rPr>
          <w:rFonts w:cs="David" w:hint="cs"/>
          <w:rtl/>
        </w:rPr>
      </w:pPr>
      <w:r w:rsidRPr="00900919">
        <w:rPr>
          <w:rFonts w:cs="David" w:hint="cs"/>
          <w:rtl/>
        </w:rPr>
        <w:tab/>
        <w:t xml:space="preserve"> סעיף אחרון בסדר היום: קביעת מועדי הכנסים במושב השלישי של הכנסת ה-17. </w:t>
      </w:r>
    </w:p>
    <w:p w14:paraId="6345110C" w14:textId="77777777" w:rsidR="00900919" w:rsidRPr="00900919" w:rsidRDefault="00900919" w:rsidP="00900919">
      <w:pPr>
        <w:bidi/>
        <w:rPr>
          <w:rFonts w:cs="David" w:hint="cs"/>
          <w:rtl/>
        </w:rPr>
      </w:pPr>
    </w:p>
    <w:p w14:paraId="6BABEB9F" w14:textId="77777777" w:rsidR="00900919" w:rsidRPr="00900919" w:rsidRDefault="00900919" w:rsidP="00900919">
      <w:pPr>
        <w:bidi/>
        <w:rPr>
          <w:rFonts w:cs="David" w:hint="cs"/>
          <w:rtl/>
        </w:rPr>
      </w:pPr>
      <w:r w:rsidRPr="00900919">
        <w:rPr>
          <w:rFonts w:cs="David" w:hint="cs"/>
          <w:rtl/>
        </w:rPr>
        <w:tab/>
        <w:t xml:space="preserve">הונחה בפניכם הצעה למועדי הכנסים במושב השלישי של הכנסת ה-17. יש התייחסויות למועדים? </w:t>
      </w:r>
    </w:p>
    <w:p w14:paraId="3D7B330A" w14:textId="77777777" w:rsidR="00900919" w:rsidRPr="00900919" w:rsidRDefault="00900919" w:rsidP="00900919">
      <w:pPr>
        <w:bidi/>
        <w:rPr>
          <w:rFonts w:cs="David" w:hint="cs"/>
          <w:rtl/>
        </w:rPr>
      </w:pPr>
    </w:p>
    <w:p w14:paraId="3A61DF46" w14:textId="77777777" w:rsidR="00900919" w:rsidRPr="00900919" w:rsidRDefault="00900919" w:rsidP="00900919">
      <w:pPr>
        <w:bidi/>
        <w:rPr>
          <w:rFonts w:cs="David" w:hint="cs"/>
          <w:u w:val="single"/>
          <w:rtl/>
        </w:rPr>
      </w:pPr>
      <w:r w:rsidRPr="00900919">
        <w:rPr>
          <w:rFonts w:cs="David" w:hint="cs"/>
          <w:u w:val="single"/>
          <w:rtl/>
        </w:rPr>
        <w:t>גדעון סער:</w:t>
      </w:r>
    </w:p>
    <w:p w14:paraId="57BF55B2" w14:textId="77777777" w:rsidR="00900919" w:rsidRPr="00900919" w:rsidRDefault="00900919" w:rsidP="00900919">
      <w:pPr>
        <w:bidi/>
        <w:rPr>
          <w:rFonts w:cs="David" w:hint="cs"/>
          <w:u w:val="single"/>
          <w:rtl/>
        </w:rPr>
      </w:pPr>
    </w:p>
    <w:p w14:paraId="624782A0" w14:textId="77777777" w:rsidR="00900919" w:rsidRPr="00900919" w:rsidRDefault="00900919" w:rsidP="00900919">
      <w:pPr>
        <w:bidi/>
        <w:rPr>
          <w:rFonts w:cs="David" w:hint="cs"/>
          <w:rtl/>
        </w:rPr>
      </w:pPr>
      <w:r w:rsidRPr="00900919">
        <w:rPr>
          <w:rFonts w:cs="David" w:hint="cs"/>
          <w:rtl/>
        </w:rPr>
        <w:tab/>
        <w:t xml:space="preserve">שתי הערות בהתאם להבנות שהיו. סוכם, שבשבוע חנוכה שמתקצר לשני ימים, שני ושלישי, ויום רביעי יורד. אני מציע שביום שלישי יעלו הצעות חוק פרטיות במקום ביום רביעי. </w:t>
      </w:r>
    </w:p>
    <w:p w14:paraId="6C6B22B7" w14:textId="77777777" w:rsidR="00900919" w:rsidRPr="00900919" w:rsidRDefault="00900919" w:rsidP="00900919">
      <w:pPr>
        <w:bidi/>
        <w:rPr>
          <w:rFonts w:cs="David" w:hint="cs"/>
          <w:rtl/>
        </w:rPr>
      </w:pPr>
    </w:p>
    <w:p w14:paraId="651FCA94"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0FAB7299" w14:textId="77777777" w:rsidR="00900919" w:rsidRPr="00900919" w:rsidRDefault="00900919" w:rsidP="00900919">
      <w:pPr>
        <w:bidi/>
        <w:rPr>
          <w:rFonts w:cs="David" w:hint="cs"/>
          <w:rtl/>
        </w:rPr>
      </w:pPr>
    </w:p>
    <w:p w14:paraId="3F582176" w14:textId="77777777" w:rsidR="00900919" w:rsidRPr="00900919" w:rsidRDefault="00900919" w:rsidP="00900919">
      <w:pPr>
        <w:bidi/>
        <w:rPr>
          <w:rFonts w:cs="David" w:hint="cs"/>
          <w:rtl/>
        </w:rPr>
      </w:pPr>
      <w:r w:rsidRPr="00900919">
        <w:rPr>
          <w:rFonts w:cs="David" w:hint="cs"/>
          <w:rtl/>
        </w:rPr>
        <w:tab/>
        <w:t xml:space="preserve"> מקובל.</w:t>
      </w:r>
    </w:p>
    <w:p w14:paraId="33088974" w14:textId="77777777" w:rsidR="00900919" w:rsidRPr="00900919" w:rsidRDefault="00900919" w:rsidP="00900919">
      <w:pPr>
        <w:bidi/>
        <w:rPr>
          <w:rFonts w:cs="David" w:hint="cs"/>
          <w:rtl/>
        </w:rPr>
      </w:pPr>
    </w:p>
    <w:p w14:paraId="698DFBF5" w14:textId="77777777" w:rsidR="00900919" w:rsidRPr="00900919" w:rsidRDefault="00900919" w:rsidP="00900919">
      <w:pPr>
        <w:bidi/>
        <w:rPr>
          <w:rFonts w:cs="David" w:hint="cs"/>
          <w:u w:val="single"/>
          <w:rtl/>
        </w:rPr>
      </w:pPr>
      <w:r w:rsidRPr="00900919">
        <w:rPr>
          <w:rFonts w:cs="David" w:hint="cs"/>
          <w:u w:val="single"/>
          <w:rtl/>
        </w:rPr>
        <w:t>גדעון סער:</w:t>
      </w:r>
    </w:p>
    <w:p w14:paraId="0707D786" w14:textId="77777777" w:rsidR="00900919" w:rsidRPr="00900919" w:rsidRDefault="00900919" w:rsidP="00900919">
      <w:pPr>
        <w:bidi/>
        <w:rPr>
          <w:rFonts w:cs="David" w:hint="cs"/>
          <w:u w:val="single"/>
          <w:rtl/>
        </w:rPr>
      </w:pPr>
    </w:p>
    <w:p w14:paraId="52E3EA46" w14:textId="77777777" w:rsidR="00900919" w:rsidRPr="00900919" w:rsidRDefault="00900919" w:rsidP="00900919">
      <w:pPr>
        <w:bidi/>
        <w:rPr>
          <w:rFonts w:cs="David" w:hint="cs"/>
          <w:rtl/>
        </w:rPr>
      </w:pPr>
      <w:r w:rsidRPr="00900919">
        <w:rPr>
          <w:rFonts w:cs="David" w:hint="cs"/>
          <w:rtl/>
        </w:rPr>
        <w:tab/>
        <w:t>יש בידי שני מסמכים הנוגעים לפתיחת כנס החורף. האם השינוי היחידי בין המסמכים נוגע לפתיחת כנס החורף בשנה הבאה?</w:t>
      </w:r>
    </w:p>
    <w:p w14:paraId="0C9F5AEC" w14:textId="77777777" w:rsidR="00900919" w:rsidRPr="00900919" w:rsidRDefault="00900919" w:rsidP="00900919">
      <w:pPr>
        <w:bidi/>
        <w:rPr>
          <w:rFonts w:cs="David" w:hint="cs"/>
          <w:rtl/>
        </w:rPr>
      </w:pPr>
    </w:p>
    <w:p w14:paraId="586FBAE4"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5161AEA5" w14:textId="77777777" w:rsidR="00900919" w:rsidRPr="00900919" w:rsidRDefault="00900919" w:rsidP="00900919">
      <w:pPr>
        <w:bidi/>
        <w:rPr>
          <w:rFonts w:cs="David" w:hint="cs"/>
          <w:rtl/>
        </w:rPr>
      </w:pPr>
    </w:p>
    <w:p w14:paraId="2B75C669" w14:textId="77777777" w:rsidR="00900919" w:rsidRPr="00900919" w:rsidRDefault="00900919" w:rsidP="00900919">
      <w:pPr>
        <w:bidi/>
        <w:rPr>
          <w:rFonts w:cs="David" w:hint="cs"/>
          <w:rtl/>
        </w:rPr>
      </w:pPr>
      <w:r w:rsidRPr="00900919">
        <w:rPr>
          <w:rFonts w:cs="David" w:hint="cs"/>
          <w:rtl/>
        </w:rPr>
        <w:tab/>
        <w:t xml:space="preserve">כן. </w:t>
      </w:r>
    </w:p>
    <w:p w14:paraId="60497525" w14:textId="77777777" w:rsidR="00900919" w:rsidRPr="00900919" w:rsidRDefault="00900919" w:rsidP="00900919">
      <w:pPr>
        <w:bidi/>
        <w:rPr>
          <w:rFonts w:cs="David" w:hint="cs"/>
          <w:rtl/>
        </w:rPr>
      </w:pPr>
    </w:p>
    <w:p w14:paraId="7D2005D2" w14:textId="77777777" w:rsidR="00900919" w:rsidRPr="00900919" w:rsidRDefault="00900919" w:rsidP="00900919">
      <w:pPr>
        <w:bidi/>
        <w:rPr>
          <w:rFonts w:cs="David" w:hint="cs"/>
          <w:u w:val="single"/>
          <w:rtl/>
        </w:rPr>
      </w:pPr>
      <w:r w:rsidRPr="00900919">
        <w:rPr>
          <w:rFonts w:cs="David" w:hint="cs"/>
          <w:u w:val="single"/>
          <w:rtl/>
        </w:rPr>
        <w:t>גדעון סער:</w:t>
      </w:r>
    </w:p>
    <w:p w14:paraId="508C5362" w14:textId="77777777" w:rsidR="00900919" w:rsidRPr="00900919" w:rsidRDefault="00900919" w:rsidP="00900919">
      <w:pPr>
        <w:bidi/>
        <w:rPr>
          <w:rFonts w:cs="David" w:hint="cs"/>
          <w:u w:val="single"/>
          <w:rtl/>
        </w:rPr>
      </w:pPr>
    </w:p>
    <w:p w14:paraId="3267A773" w14:textId="77777777" w:rsidR="00900919" w:rsidRPr="00900919" w:rsidRDefault="00900919" w:rsidP="00900919">
      <w:pPr>
        <w:bidi/>
        <w:rPr>
          <w:rFonts w:cs="David" w:hint="cs"/>
          <w:rtl/>
        </w:rPr>
      </w:pPr>
      <w:r w:rsidRPr="00900919">
        <w:rPr>
          <w:rFonts w:cs="David" w:hint="cs"/>
          <w:rtl/>
        </w:rPr>
        <w:tab/>
        <w:t xml:space="preserve">אם כך, אני רוצה לדעת למה זה הוזז בשבוע. </w:t>
      </w:r>
    </w:p>
    <w:p w14:paraId="4D8FC03E" w14:textId="77777777" w:rsidR="00900919" w:rsidRPr="00900919" w:rsidRDefault="00900919" w:rsidP="00900919">
      <w:pPr>
        <w:bidi/>
        <w:rPr>
          <w:rFonts w:cs="David" w:hint="cs"/>
          <w:rtl/>
        </w:rPr>
      </w:pPr>
    </w:p>
    <w:p w14:paraId="1ECEDFB8" w14:textId="77777777" w:rsidR="00900919" w:rsidRPr="00900919" w:rsidRDefault="00900919" w:rsidP="00900919">
      <w:pPr>
        <w:bidi/>
        <w:rPr>
          <w:rFonts w:cs="David" w:hint="cs"/>
          <w:u w:val="single"/>
          <w:rtl/>
        </w:rPr>
      </w:pPr>
      <w:r w:rsidRPr="00900919">
        <w:rPr>
          <w:rFonts w:cs="David" w:hint="cs"/>
          <w:u w:val="single"/>
          <w:rtl/>
        </w:rPr>
        <w:t>איל ינון:</w:t>
      </w:r>
    </w:p>
    <w:p w14:paraId="01695D7B" w14:textId="77777777" w:rsidR="00900919" w:rsidRPr="00900919" w:rsidRDefault="00900919" w:rsidP="00900919">
      <w:pPr>
        <w:bidi/>
        <w:rPr>
          <w:rFonts w:cs="David" w:hint="cs"/>
          <w:rtl/>
        </w:rPr>
      </w:pPr>
    </w:p>
    <w:p w14:paraId="4233DDAC" w14:textId="77777777" w:rsidR="00900919" w:rsidRPr="00900919" w:rsidRDefault="00900919" w:rsidP="00900919">
      <w:pPr>
        <w:bidi/>
        <w:rPr>
          <w:rFonts w:cs="David" w:hint="cs"/>
          <w:rtl/>
        </w:rPr>
      </w:pPr>
      <w:r w:rsidRPr="00900919">
        <w:rPr>
          <w:rFonts w:cs="David" w:hint="cs"/>
          <w:rtl/>
        </w:rPr>
        <w:tab/>
      </w:r>
      <w:proofErr w:type="spellStart"/>
      <w:r w:rsidRPr="00900919">
        <w:rPr>
          <w:rFonts w:cs="David" w:hint="cs"/>
          <w:rtl/>
        </w:rPr>
        <w:t>היתה</w:t>
      </w:r>
      <w:proofErr w:type="spellEnd"/>
      <w:r w:rsidRPr="00900919">
        <w:rPr>
          <w:rFonts w:cs="David" w:hint="cs"/>
          <w:rtl/>
        </w:rPr>
        <w:t xml:space="preserve"> טעות בתאריכים של החגים. </w:t>
      </w:r>
    </w:p>
    <w:p w14:paraId="5ACBECD8" w14:textId="77777777" w:rsidR="00900919" w:rsidRPr="00900919" w:rsidRDefault="00900919" w:rsidP="00900919">
      <w:pPr>
        <w:bidi/>
        <w:rPr>
          <w:rFonts w:cs="David" w:hint="cs"/>
          <w:rtl/>
        </w:rPr>
      </w:pPr>
    </w:p>
    <w:p w14:paraId="5C4A0C35" w14:textId="77777777" w:rsidR="00900919" w:rsidRPr="00900919" w:rsidRDefault="00900919" w:rsidP="00900919">
      <w:pPr>
        <w:bidi/>
        <w:rPr>
          <w:rFonts w:cs="David" w:hint="cs"/>
          <w:rtl/>
        </w:rPr>
      </w:pPr>
      <w:r w:rsidRPr="00900919">
        <w:rPr>
          <w:rFonts w:cs="David" w:hint="cs"/>
          <w:u w:val="single"/>
          <w:rtl/>
        </w:rPr>
        <w:t>היו</w:t>
      </w:r>
      <w:r w:rsidRPr="00900919">
        <w:rPr>
          <w:rFonts w:cs="David"/>
          <w:u w:val="single"/>
          <w:rtl/>
        </w:rPr>
        <w:t>"</w:t>
      </w:r>
      <w:r w:rsidRPr="00900919">
        <w:rPr>
          <w:rFonts w:cs="David" w:hint="cs"/>
          <w:u w:val="single"/>
          <w:rtl/>
        </w:rPr>
        <w:t xml:space="preserve">ר יעקב </w:t>
      </w:r>
      <w:proofErr w:type="spellStart"/>
      <w:r w:rsidRPr="00900919">
        <w:rPr>
          <w:rFonts w:cs="David" w:hint="cs"/>
          <w:u w:val="single"/>
          <w:rtl/>
        </w:rPr>
        <w:t>מרגי</w:t>
      </w:r>
      <w:proofErr w:type="spellEnd"/>
      <w:r w:rsidRPr="00900919">
        <w:rPr>
          <w:rFonts w:cs="David" w:hint="cs"/>
          <w:u w:val="single"/>
          <w:rtl/>
        </w:rPr>
        <w:t>:</w:t>
      </w:r>
    </w:p>
    <w:p w14:paraId="1FC3431E" w14:textId="77777777" w:rsidR="00900919" w:rsidRPr="00900919" w:rsidRDefault="00900919" w:rsidP="00900919">
      <w:pPr>
        <w:bidi/>
        <w:rPr>
          <w:rFonts w:cs="David" w:hint="cs"/>
          <w:rtl/>
        </w:rPr>
      </w:pPr>
    </w:p>
    <w:p w14:paraId="20F2A506" w14:textId="77777777" w:rsidR="00900919" w:rsidRPr="00900919" w:rsidRDefault="00900919" w:rsidP="00900919">
      <w:pPr>
        <w:bidi/>
        <w:rPr>
          <w:rFonts w:cs="David" w:hint="cs"/>
          <w:rtl/>
        </w:rPr>
      </w:pPr>
      <w:r w:rsidRPr="00900919">
        <w:rPr>
          <w:rFonts w:cs="David" w:hint="cs"/>
          <w:rtl/>
        </w:rPr>
        <w:tab/>
        <w:t xml:space="preserve"> נרשם ומוסכם.</w:t>
      </w:r>
    </w:p>
    <w:p w14:paraId="17B1A9D4" w14:textId="77777777" w:rsidR="00900919" w:rsidRPr="00900919" w:rsidRDefault="00900919" w:rsidP="00900919">
      <w:pPr>
        <w:bidi/>
        <w:rPr>
          <w:rFonts w:cs="David" w:hint="cs"/>
          <w:rtl/>
        </w:rPr>
      </w:pPr>
    </w:p>
    <w:p w14:paraId="15CCEAE8" w14:textId="77777777" w:rsidR="00900919" w:rsidRPr="00900919" w:rsidRDefault="00900919" w:rsidP="00900919">
      <w:pPr>
        <w:bidi/>
        <w:ind w:firstLine="567"/>
        <w:rPr>
          <w:rFonts w:cs="David" w:hint="cs"/>
          <w:rtl/>
        </w:rPr>
      </w:pPr>
      <w:r w:rsidRPr="00900919">
        <w:rPr>
          <w:rFonts w:cs="David" w:hint="cs"/>
          <w:rtl/>
        </w:rPr>
        <w:t>מי בעד מועדי הכנסים במושב השלישי , כפי שהונחו בפניכם, כולל הערתו של חבר הכנסת גדעון סער?</w:t>
      </w:r>
    </w:p>
    <w:p w14:paraId="715C854B" w14:textId="77777777" w:rsidR="00900919" w:rsidRPr="00900919" w:rsidRDefault="00900919" w:rsidP="00900919">
      <w:pPr>
        <w:bidi/>
        <w:rPr>
          <w:rFonts w:cs="David" w:hint="cs"/>
          <w:rtl/>
        </w:rPr>
      </w:pPr>
    </w:p>
    <w:p w14:paraId="0572853C" w14:textId="77777777" w:rsidR="00900919" w:rsidRPr="00900919" w:rsidRDefault="00900919" w:rsidP="00900919">
      <w:pPr>
        <w:bidi/>
        <w:jc w:val="center"/>
        <w:rPr>
          <w:rFonts w:cs="David" w:hint="cs"/>
          <w:b/>
          <w:bCs/>
          <w:rtl/>
        </w:rPr>
      </w:pPr>
      <w:r w:rsidRPr="00900919">
        <w:rPr>
          <w:rFonts w:cs="David" w:hint="cs"/>
          <w:b/>
          <w:bCs/>
          <w:rtl/>
        </w:rPr>
        <w:t>הצבעה</w:t>
      </w:r>
    </w:p>
    <w:p w14:paraId="156E135C" w14:textId="77777777" w:rsidR="00900919" w:rsidRPr="00900919" w:rsidRDefault="00900919" w:rsidP="00900919">
      <w:pPr>
        <w:bidi/>
        <w:jc w:val="center"/>
        <w:rPr>
          <w:rFonts w:cs="David" w:hint="cs"/>
          <w:rtl/>
        </w:rPr>
      </w:pPr>
    </w:p>
    <w:p w14:paraId="3AE96B9E" w14:textId="77777777" w:rsidR="00900919" w:rsidRPr="00900919" w:rsidRDefault="00900919" w:rsidP="00900919">
      <w:pPr>
        <w:bidi/>
        <w:jc w:val="center"/>
        <w:rPr>
          <w:rFonts w:cs="David" w:hint="cs"/>
          <w:rtl/>
        </w:rPr>
      </w:pPr>
      <w:r w:rsidRPr="00900919">
        <w:rPr>
          <w:rFonts w:cs="David" w:hint="cs"/>
          <w:rtl/>
        </w:rPr>
        <w:t xml:space="preserve">בעד </w:t>
      </w:r>
      <w:r w:rsidRPr="00900919">
        <w:rPr>
          <w:rFonts w:cs="David"/>
          <w:rtl/>
        </w:rPr>
        <w:t>–</w:t>
      </w:r>
      <w:r w:rsidRPr="00900919">
        <w:rPr>
          <w:rFonts w:cs="David" w:hint="cs"/>
          <w:rtl/>
        </w:rPr>
        <w:t xml:space="preserve"> 15</w:t>
      </w:r>
    </w:p>
    <w:p w14:paraId="27D252E8" w14:textId="77777777" w:rsidR="00900919" w:rsidRPr="00900919" w:rsidRDefault="00900919" w:rsidP="00900919">
      <w:pPr>
        <w:bidi/>
        <w:jc w:val="center"/>
        <w:rPr>
          <w:rFonts w:cs="David" w:hint="cs"/>
          <w:rtl/>
        </w:rPr>
      </w:pPr>
      <w:r w:rsidRPr="00900919">
        <w:rPr>
          <w:rFonts w:cs="David" w:hint="cs"/>
          <w:rtl/>
        </w:rPr>
        <w:t xml:space="preserve">נגד </w:t>
      </w:r>
      <w:r w:rsidRPr="00900919">
        <w:rPr>
          <w:rFonts w:cs="David"/>
          <w:rtl/>
        </w:rPr>
        <w:t>–</w:t>
      </w:r>
      <w:r w:rsidRPr="00900919">
        <w:rPr>
          <w:rFonts w:cs="David" w:hint="cs"/>
          <w:rtl/>
        </w:rPr>
        <w:t xml:space="preserve"> אין</w:t>
      </w:r>
    </w:p>
    <w:p w14:paraId="4AC36533" w14:textId="77777777" w:rsidR="00900919" w:rsidRPr="00900919" w:rsidRDefault="00900919" w:rsidP="00900919">
      <w:pPr>
        <w:bidi/>
        <w:jc w:val="center"/>
        <w:rPr>
          <w:rFonts w:cs="David" w:hint="cs"/>
          <w:rtl/>
        </w:rPr>
      </w:pPr>
      <w:r w:rsidRPr="00900919">
        <w:rPr>
          <w:rFonts w:cs="David" w:hint="cs"/>
          <w:rtl/>
        </w:rPr>
        <w:t xml:space="preserve">נמנעים </w:t>
      </w:r>
      <w:r w:rsidRPr="00900919">
        <w:rPr>
          <w:rFonts w:cs="David"/>
          <w:rtl/>
        </w:rPr>
        <w:t>–</w:t>
      </w:r>
      <w:r w:rsidRPr="00900919">
        <w:rPr>
          <w:rFonts w:cs="David" w:hint="cs"/>
          <w:rtl/>
        </w:rPr>
        <w:t xml:space="preserve"> אין</w:t>
      </w:r>
    </w:p>
    <w:p w14:paraId="450E23FA" w14:textId="77777777" w:rsidR="00900919" w:rsidRPr="00900919" w:rsidRDefault="00900919" w:rsidP="00900919">
      <w:pPr>
        <w:bidi/>
        <w:rPr>
          <w:rFonts w:cs="David" w:hint="cs"/>
          <w:rtl/>
        </w:rPr>
      </w:pPr>
    </w:p>
    <w:p w14:paraId="4A870E7A" w14:textId="77777777" w:rsidR="00900919" w:rsidRPr="00900919" w:rsidRDefault="00900919" w:rsidP="00900919">
      <w:pPr>
        <w:bidi/>
        <w:rPr>
          <w:rFonts w:cs="David" w:hint="cs"/>
          <w:u w:val="single"/>
          <w:rtl/>
        </w:rPr>
      </w:pPr>
      <w:r w:rsidRPr="00900919">
        <w:rPr>
          <w:rFonts w:cs="David" w:hint="cs"/>
          <w:u w:val="single"/>
          <w:rtl/>
        </w:rPr>
        <w:t xml:space="preserve">היו"ר יעקב </w:t>
      </w:r>
      <w:proofErr w:type="spellStart"/>
      <w:r w:rsidRPr="00900919">
        <w:rPr>
          <w:rFonts w:cs="David" w:hint="cs"/>
          <w:u w:val="single"/>
          <w:rtl/>
        </w:rPr>
        <w:t>מרגי</w:t>
      </w:r>
      <w:proofErr w:type="spellEnd"/>
      <w:r w:rsidRPr="00900919">
        <w:rPr>
          <w:rFonts w:cs="David" w:hint="cs"/>
          <w:u w:val="single"/>
          <w:rtl/>
        </w:rPr>
        <w:t>:</w:t>
      </w:r>
    </w:p>
    <w:p w14:paraId="3A43444C" w14:textId="77777777" w:rsidR="00900919" w:rsidRPr="00900919" w:rsidRDefault="00900919" w:rsidP="00900919">
      <w:pPr>
        <w:bidi/>
        <w:rPr>
          <w:rFonts w:cs="David" w:hint="cs"/>
          <w:u w:val="single"/>
          <w:rtl/>
        </w:rPr>
      </w:pPr>
    </w:p>
    <w:p w14:paraId="419FF99E" w14:textId="77777777" w:rsidR="00900919" w:rsidRPr="00900919" w:rsidRDefault="00900919" w:rsidP="00900919">
      <w:pPr>
        <w:bidi/>
        <w:ind w:firstLine="567"/>
        <w:rPr>
          <w:rFonts w:cs="David" w:hint="cs"/>
          <w:rtl/>
        </w:rPr>
      </w:pPr>
      <w:r w:rsidRPr="00900919">
        <w:rPr>
          <w:rFonts w:cs="David" w:hint="cs"/>
          <w:rtl/>
        </w:rPr>
        <w:t xml:space="preserve">בעד </w:t>
      </w:r>
      <w:r w:rsidRPr="00900919">
        <w:rPr>
          <w:rFonts w:cs="David"/>
          <w:rtl/>
        </w:rPr>
        <w:t>–</w:t>
      </w:r>
      <w:r w:rsidRPr="00900919">
        <w:rPr>
          <w:rFonts w:cs="David" w:hint="cs"/>
          <w:rtl/>
        </w:rPr>
        <w:t xml:space="preserve"> 15 בעד, אין מתנגדים, אין נמנעים. </w:t>
      </w:r>
    </w:p>
    <w:p w14:paraId="3137EC5B" w14:textId="77777777" w:rsidR="00900919" w:rsidRPr="00900919" w:rsidRDefault="00900919" w:rsidP="00900919">
      <w:pPr>
        <w:bidi/>
        <w:rPr>
          <w:rFonts w:cs="David" w:hint="cs"/>
          <w:u w:val="single"/>
          <w:rtl/>
        </w:rPr>
      </w:pPr>
    </w:p>
    <w:p w14:paraId="49731D40" w14:textId="77777777" w:rsidR="00900919" w:rsidRPr="00900919" w:rsidRDefault="00900919" w:rsidP="00900919">
      <w:pPr>
        <w:bidi/>
        <w:rPr>
          <w:rFonts w:cs="David" w:hint="cs"/>
          <w:rtl/>
        </w:rPr>
      </w:pPr>
      <w:r w:rsidRPr="00900919">
        <w:rPr>
          <w:rFonts w:cs="David" w:hint="cs"/>
          <w:rtl/>
        </w:rPr>
        <w:tab/>
        <w:t xml:space="preserve">יש תוספת לסדר היום שלא נביא אותה היום כי יושב ראש ועדת הכספים ידחה את הדיון למחר ואנחנו נדון בסוגיה בישיבה הבאה. הישיבה נעולה, תודה רבה לכולם. </w:t>
      </w:r>
    </w:p>
    <w:p w14:paraId="6035F0F2" w14:textId="77777777" w:rsidR="00900919" w:rsidRPr="00900919" w:rsidRDefault="00900919" w:rsidP="00900919">
      <w:pPr>
        <w:bidi/>
        <w:rPr>
          <w:rFonts w:cs="David" w:hint="cs"/>
          <w:rtl/>
        </w:rPr>
      </w:pPr>
    </w:p>
    <w:p w14:paraId="106965CF" w14:textId="77777777" w:rsidR="00900919" w:rsidRPr="00900919" w:rsidRDefault="00900919" w:rsidP="00900919">
      <w:pPr>
        <w:bidi/>
        <w:rPr>
          <w:rFonts w:cs="David" w:hint="cs"/>
          <w:rtl/>
        </w:rPr>
      </w:pPr>
      <w:r w:rsidRPr="00900919">
        <w:rPr>
          <w:rFonts w:cs="David" w:hint="cs"/>
          <w:rtl/>
        </w:rPr>
        <w:tab/>
      </w:r>
    </w:p>
    <w:p w14:paraId="36736D46" w14:textId="77777777" w:rsidR="00552A80" w:rsidRPr="00900919" w:rsidRDefault="00900919" w:rsidP="00900919">
      <w:pPr>
        <w:bidi/>
        <w:rPr>
          <w:rFonts w:cs="David"/>
        </w:rPr>
      </w:pPr>
      <w:r w:rsidRPr="00900919">
        <w:rPr>
          <w:rFonts w:cs="David" w:hint="cs"/>
          <w:b/>
          <w:bCs/>
          <w:rtl/>
        </w:rPr>
        <w:t>הישיבה ננעלה בשעה 10:10</w:t>
      </w:r>
    </w:p>
    <w:sectPr w:rsidR="00552A80" w:rsidRPr="00900919" w:rsidSect="00900919">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261AC" w14:textId="77777777" w:rsidR="00000000" w:rsidRDefault="00BC43FB">
      <w:r>
        <w:separator/>
      </w:r>
    </w:p>
  </w:endnote>
  <w:endnote w:type="continuationSeparator" w:id="0">
    <w:p w14:paraId="0D74A7E9" w14:textId="77777777" w:rsidR="00000000" w:rsidRDefault="00BC4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3DD51" w14:textId="77777777" w:rsidR="00000000" w:rsidRDefault="00BC43FB">
      <w:r>
        <w:separator/>
      </w:r>
    </w:p>
  </w:footnote>
  <w:footnote w:type="continuationSeparator" w:id="0">
    <w:p w14:paraId="64E37DB6" w14:textId="77777777" w:rsidR="00000000" w:rsidRDefault="00BC4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FCF8" w14:textId="77777777" w:rsidR="00900919" w:rsidRDefault="0090091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2A18A18" w14:textId="77777777" w:rsidR="00900919" w:rsidRDefault="00900919">
    <w:pPr>
      <w:pStyle w:val="Header"/>
      <w:ind w:right="360"/>
      <w:jc w:val="both"/>
      <w:rPr>
        <w:rtl/>
      </w:rPr>
    </w:pPr>
  </w:p>
  <w:p w14:paraId="0A3B5F96" w14:textId="77777777" w:rsidR="00900919" w:rsidRDefault="00900919"/>
  <w:p w14:paraId="22CEBF0F" w14:textId="77777777" w:rsidR="00900919" w:rsidRDefault="00900919"/>
  <w:p w14:paraId="70846A71" w14:textId="77777777" w:rsidR="00900919" w:rsidRDefault="00900919"/>
  <w:p w14:paraId="22F4775D" w14:textId="77777777" w:rsidR="00900919" w:rsidRDefault="00900919"/>
  <w:p w14:paraId="1793E1DC" w14:textId="77777777" w:rsidR="00900919" w:rsidRDefault="00900919"/>
  <w:p w14:paraId="1F4C7BCE" w14:textId="77777777" w:rsidR="00900919" w:rsidRDefault="00900919"/>
  <w:p w14:paraId="5436613B" w14:textId="77777777" w:rsidR="00900919" w:rsidRDefault="00900919"/>
  <w:p w14:paraId="453CF4A4" w14:textId="77777777" w:rsidR="00900919" w:rsidRDefault="00900919"/>
  <w:p w14:paraId="4E821A1C" w14:textId="77777777" w:rsidR="00900919" w:rsidRDefault="0090091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D3435" w14:textId="77777777" w:rsidR="00900919" w:rsidRDefault="0090091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12</w:t>
    </w:r>
    <w:r>
      <w:rPr>
        <w:rStyle w:val="PageNumber"/>
        <w:rtl/>
      </w:rPr>
      <w:fldChar w:fldCharType="end"/>
    </w:r>
  </w:p>
  <w:p w14:paraId="5A188249" w14:textId="77777777" w:rsidR="00900919" w:rsidRDefault="00900919">
    <w:pPr>
      <w:pStyle w:val="Header"/>
      <w:ind w:right="360"/>
      <w:jc w:val="both"/>
      <w:rPr>
        <w:rStyle w:val="PageNumber"/>
        <w:rFonts w:hint="cs"/>
        <w:rtl/>
      </w:rPr>
    </w:pPr>
    <w:r>
      <w:rPr>
        <w:rtl/>
      </w:rPr>
      <w:t>ועדת</w:t>
    </w:r>
    <w:r>
      <w:rPr>
        <w:rStyle w:val="PageNumber"/>
        <w:rFonts w:hint="cs"/>
        <w:rtl/>
      </w:rPr>
      <w:t xml:space="preserve"> הכנסת</w:t>
    </w:r>
  </w:p>
  <w:p w14:paraId="794B0AB9" w14:textId="77777777" w:rsidR="00900919" w:rsidRDefault="00900919">
    <w:pPr>
      <w:pStyle w:val="Header"/>
      <w:ind w:right="360"/>
      <w:jc w:val="both"/>
      <w:rPr>
        <w:rStyle w:val="PageNumber"/>
        <w:rFonts w:hint="cs"/>
        <w:rtl/>
      </w:rPr>
    </w:pPr>
    <w:r>
      <w:rPr>
        <w:rStyle w:val="PageNumber"/>
        <w:rFonts w:hint="cs"/>
        <w:rtl/>
      </w:rPr>
      <w:t>16/10/2007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8047פרוטוקול_ישיבת_ועדה.doc"/>
    <w:docVar w:name="StartMode" w:val="3"/>
  </w:docVars>
  <w:rsids>
    <w:rsidRoot w:val="00D07BCF"/>
    <w:rsid w:val="00552A80"/>
    <w:rsid w:val="00900919"/>
    <w:rsid w:val="00965806"/>
    <w:rsid w:val="00BC43FB"/>
    <w:rsid w:val="00C93884"/>
    <w:rsid w:val="00D07B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081CE10"/>
  <w15:chartTrackingRefBased/>
  <w15:docId w15:val="{E1302401-160A-4707-BF58-125DAC96B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900919"/>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900919"/>
    <w:pPr>
      <w:keepNext/>
      <w:overflowPunct w:val="0"/>
      <w:autoSpaceDE w:val="0"/>
      <w:autoSpaceDN w:val="0"/>
      <w:bidi/>
      <w:adjustRightInd w:val="0"/>
      <w:jc w:val="center"/>
      <w:textAlignment w:val="baseline"/>
      <w:outlineLvl w:val="7"/>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00919"/>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900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2410</Words>
  <Characters>13740</Characters>
  <Application>Microsoft Office Word</Application>
  <DocSecurity>0</DocSecurity>
  <Lines>114</Lines>
  <Paragraphs>32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