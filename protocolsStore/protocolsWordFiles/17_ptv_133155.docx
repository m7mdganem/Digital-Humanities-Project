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9947D" w14:textId="77777777" w:rsidR="006506EA" w:rsidRPr="006506EA" w:rsidRDefault="006506EA" w:rsidP="006506EA">
      <w:pPr>
        <w:bidi/>
        <w:rPr>
          <w:rFonts w:cs="David" w:hint="cs"/>
          <w:b/>
          <w:bCs/>
          <w:rtl/>
        </w:rPr>
      </w:pPr>
      <w:r w:rsidRPr="006506EA">
        <w:rPr>
          <w:rFonts w:cs="David" w:hint="cs"/>
          <w:b/>
          <w:bCs/>
          <w:rtl/>
        </w:rPr>
        <w:t>הכנ</w:t>
      </w:r>
      <w:r>
        <w:rPr>
          <w:rFonts w:cs="David" w:hint="cs"/>
          <w:b/>
          <w:bCs/>
          <w:rtl/>
        </w:rPr>
        <w:t>סת השבע עשרה</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t>נוסח לא מתוקן</w:t>
      </w:r>
    </w:p>
    <w:p w14:paraId="47126CA8" w14:textId="77777777" w:rsidR="006506EA" w:rsidRPr="006506EA" w:rsidRDefault="006506EA" w:rsidP="006506EA">
      <w:pPr>
        <w:bidi/>
        <w:rPr>
          <w:rFonts w:cs="David" w:hint="cs"/>
          <w:b/>
          <w:bCs/>
          <w:rtl/>
        </w:rPr>
      </w:pPr>
      <w:r w:rsidRPr="006506EA">
        <w:rPr>
          <w:rFonts w:cs="David" w:hint="cs"/>
          <w:b/>
          <w:bCs/>
          <w:rtl/>
        </w:rPr>
        <w:t>מושב שני</w:t>
      </w:r>
    </w:p>
    <w:p w14:paraId="28DF3C6E" w14:textId="77777777" w:rsidR="006506EA" w:rsidRPr="006506EA" w:rsidRDefault="006506EA" w:rsidP="006506EA">
      <w:pPr>
        <w:bidi/>
        <w:jc w:val="both"/>
        <w:rPr>
          <w:rFonts w:cs="David" w:hint="cs"/>
          <w:b/>
          <w:bCs/>
          <w:rtl/>
        </w:rPr>
      </w:pPr>
    </w:p>
    <w:p w14:paraId="171E01CF" w14:textId="77777777" w:rsidR="006506EA" w:rsidRPr="006506EA" w:rsidRDefault="006506EA" w:rsidP="006506EA">
      <w:pPr>
        <w:bidi/>
        <w:jc w:val="center"/>
        <w:rPr>
          <w:rFonts w:cs="David" w:hint="cs"/>
          <w:b/>
          <w:bCs/>
          <w:rtl/>
        </w:rPr>
      </w:pPr>
      <w:r w:rsidRPr="006506EA">
        <w:rPr>
          <w:rFonts w:cs="David" w:hint="cs"/>
          <w:b/>
          <w:bCs/>
          <w:rtl/>
        </w:rPr>
        <w:t>פרוטוקול מס' 84</w:t>
      </w:r>
    </w:p>
    <w:p w14:paraId="75381E5D" w14:textId="77777777" w:rsidR="006506EA" w:rsidRPr="006506EA" w:rsidRDefault="006506EA" w:rsidP="006506EA">
      <w:pPr>
        <w:bidi/>
        <w:jc w:val="center"/>
        <w:rPr>
          <w:rFonts w:cs="David" w:hint="cs"/>
          <w:b/>
          <w:bCs/>
          <w:rtl/>
        </w:rPr>
      </w:pPr>
      <w:r w:rsidRPr="006506EA">
        <w:rPr>
          <w:rFonts w:cs="David" w:hint="cs"/>
          <w:b/>
          <w:bCs/>
          <w:rtl/>
        </w:rPr>
        <w:t>מישיבת ועדת הכנסת</w:t>
      </w:r>
    </w:p>
    <w:p w14:paraId="04F1D086" w14:textId="77777777" w:rsidR="006506EA" w:rsidRPr="006506EA" w:rsidRDefault="006506EA" w:rsidP="006506EA">
      <w:pPr>
        <w:bidi/>
        <w:jc w:val="center"/>
        <w:rPr>
          <w:rFonts w:cs="David" w:hint="cs"/>
          <w:b/>
          <w:bCs/>
          <w:u w:val="single"/>
          <w:rtl/>
        </w:rPr>
      </w:pPr>
      <w:r w:rsidRPr="006506EA">
        <w:rPr>
          <w:rFonts w:cs="David" w:hint="cs"/>
          <w:b/>
          <w:bCs/>
          <w:u w:val="single"/>
          <w:rtl/>
        </w:rPr>
        <w:t>יום שלישי, י"א בשבט התשס"ז (30 בינואר 2007), בשעה 09:30</w:t>
      </w:r>
    </w:p>
    <w:p w14:paraId="4BD9462C" w14:textId="77777777" w:rsidR="006506EA" w:rsidRPr="006506EA" w:rsidRDefault="006506EA" w:rsidP="006506EA">
      <w:pPr>
        <w:bidi/>
        <w:jc w:val="center"/>
        <w:rPr>
          <w:rFonts w:cs="David" w:hint="cs"/>
          <w:rtl/>
        </w:rPr>
      </w:pPr>
    </w:p>
    <w:p w14:paraId="6965E73D" w14:textId="77777777" w:rsidR="006506EA" w:rsidRPr="006506EA" w:rsidRDefault="006506EA" w:rsidP="006506EA">
      <w:pPr>
        <w:bidi/>
        <w:rPr>
          <w:rFonts w:cs="David" w:hint="cs"/>
          <w:b/>
          <w:bCs/>
          <w:u w:val="single"/>
          <w:rtl/>
        </w:rPr>
      </w:pPr>
      <w:r w:rsidRPr="006506EA">
        <w:rPr>
          <w:rFonts w:cs="David" w:hint="cs"/>
          <w:b/>
          <w:bCs/>
          <w:u w:val="single"/>
          <w:rtl/>
        </w:rPr>
        <w:t>ס ד ר    ה י ו ם</w:t>
      </w:r>
    </w:p>
    <w:p w14:paraId="05650686" w14:textId="77777777" w:rsidR="006506EA" w:rsidRPr="006506EA" w:rsidRDefault="006506EA" w:rsidP="006506EA">
      <w:pPr>
        <w:bidi/>
        <w:rPr>
          <w:rFonts w:cs="David" w:hint="cs"/>
          <w:b/>
          <w:bCs/>
          <w:rtl/>
        </w:rPr>
      </w:pPr>
      <w:r>
        <w:rPr>
          <w:rFonts w:cs="David" w:hint="cs"/>
          <w:b/>
          <w:bCs/>
          <w:rtl/>
        </w:rPr>
        <w:t xml:space="preserve">א. </w:t>
      </w:r>
      <w:r w:rsidRPr="006506EA">
        <w:rPr>
          <w:rFonts w:cs="David" w:hint="cs"/>
          <w:b/>
          <w:bCs/>
          <w:rtl/>
        </w:rPr>
        <w:t>ערעורים על החלטת יו"ר הכנסת והסגנים שלא לאשר דחיפות הצעות לסדר היום</w:t>
      </w:r>
    </w:p>
    <w:p w14:paraId="0FB803B9" w14:textId="77777777" w:rsidR="006506EA" w:rsidRPr="006506EA" w:rsidRDefault="006506EA" w:rsidP="006506EA">
      <w:pPr>
        <w:bidi/>
        <w:rPr>
          <w:rFonts w:cs="David" w:hint="cs"/>
          <w:b/>
          <w:bCs/>
          <w:rtl/>
        </w:rPr>
      </w:pPr>
    </w:p>
    <w:p w14:paraId="217376CC" w14:textId="77777777" w:rsidR="006506EA" w:rsidRPr="006506EA" w:rsidRDefault="006506EA" w:rsidP="006506EA">
      <w:pPr>
        <w:bidi/>
        <w:rPr>
          <w:rFonts w:cs="David" w:hint="cs"/>
          <w:b/>
          <w:bCs/>
          <w:rtl/>
        </w:rPr>
      </w:pPr>
      <w:r>
        <w:rPr>
          <w:rFonts w:cs="David" w:hint="cs"/>
          <w:b/>
          <w:bCs/>
          <w:rtl/>
        </w:rPr>
        <w:t xml:space="preserve"> ב.</w:t>
      </w:r>
      <w:r w:rsidRPr="006506EA">
        <w:rPr>
          <w:rFonts w:cs="David" w:hint="cs"/>
          <w:b/>
          <w:bCs/>
          <w:rtl/>
        </w:rPr>
        <w:t xml:space="preserve"> נוהל לפי סעיף 20(ג) לחוק יסוד: נשיא המדינה</w:t>
      </w:r>
    </w:p>
    <w:p w14:paraId="65A1387D" w14:textId="77777777" w:rsidR="006506EA" w:rsidRPr="006506EA" w:rsidRDefault="006506EA" w:rsidP="006506EA">
      <w:pPr>
        <w:bidi/>
        <w:rPr>
          <w:rFonts w:cs="David" w:hint="cs"/>
          <w:b/>
          <w:bCs/>
          <w:rtl/>
        </w:rPr>
      </w:pPr>
    </w:p>
    <w:p w14:paraId="7500FF14" w14:textId="77777777" w:rsidR="006506EA" w:rsidRPr="006506EA" w:rsidRDefault="006506EA" w:rsidP="006506EA">
      <w:pPr>
        <w:bidi/>
        <w:rPr>
          <w:rFonts w:cs="David" w:hint="cs"/>
          <w:b/>
          <w:bCs/>
          <w:rtl/>
        </w:rPr>
      </w:pPr>
      <w:r w:rsidRPr="006506EA">
        <w:rPr>
          <w:rFonts w:cs="David" w:hint="cs"/>
          <w:b/>
          <w:bCs/>
          <w:rtl/>
        </w:rPr>
        <w:t xml:space="preserve"> ג.</w:t>
      </w:r>
      <w:r>
        <w:rPr>
          <w:rFonts w:cs="David" w:hint="cs"/>
          <w:b/>
          <w:bCs/>
          <w:rtl/>
        </w:rPr>
        <w:t xml:space="preserve"> </w:t>
      </w:r>
      <w:r w:rsidRPr="006506EA">
        <w:rPr>
          <w:rFonts w:cs="David" w:hint="cs"/>
          <w:b/>
          <w:bCs/>
          <w:rtl/>
        </w:rPr>
        <w:t>שונות</w:t>
      </w:r>
    </w:p>
    <w:p w14:paraId="4246A324" w14:textId="77777777" w:rsidR="006506EA" w:rsidRPr="006506EA" w:rsidRDefault="006506EA" w:rsidP="006506EA">
      <w:pPr>
        <w:bidi/>
        <w:jc w:val="both"/>
        <w:rPr>
          <w:rFonts w:cs="David" w:hint="cs"/>
          <w:rtl/>
        </w:rPr>
      </w:pPr>
    </w:p>
    <w:p w14:paraId="2AED861A" w14:textId="77777777" w:rsidR="006506EA" w:rsidRPr="006506EA" w:rsidRDefault="006506EA" w:rsidP="006506EA">
      <w:pPr>
        <w:bidi/>
        <w:jc w:val="both"/>
        <w:rPr>
          <w:rFonts w:cs="David" w:hint="cs"/>
          <w:b/>
          <w:bCs/>
          <w:u w:val="single"/>
          <w:rtl/>
        </w:rPr>
      </w:pPr>
      <w:r w:rsidRPr="006506EA">
        <w:rPr>
          <w:rFonts w:cs="David" w:hint="cs"/>
          <w:b/>
          <w:bCs/>
          <w:u w:val="single"/>
          <w:rtl/>
        </w:rPr>
        <w:t>נכחו:</w:t>
      </w:r>
    </w:p>
    <w:p w14:paraId="753E6E1B" w14:textId="77777777" w:rsidR="006506EA" w:rsidRPr="006506EA" w:rsidRDefault="006506EA" w:rsidP="006506EA">
      <w:pPr>
        <w:bidi/>
        <w:jc w:val="both"/>
        <w:rPr>
          <w:rFonts w:cs="David" w:hint="cs"/>
          <w:rtl/>
        </w:rPr>
      </w:pPr>
      <w:r w:rsidRPr="006506EA">
        <w:rPr>
          <w:rFonts w:cs="David" w:hint="cs"/>
          <w:b/>
          <w:bCs/>
          <w:u w:val="single"/>
          <w:rtl/>
        </w:rPr>
        <w:t>חברי הוועדה</w:t>
      </w:r>
      <w:r w:rsidRPr="006506EA">
        <w:rPr>
          <w:rFonts w:cs="David" w:hint="cs"/>
          <w:rtl/>
        </w:rPr>
        <w:t>:</w:t>
      </w:r>
      <w:r w:rsidRPr="006506EA">
        <w:rPr>
          <w:rFonts w:cs="David" w:hint="cs"/>
          <w:rtl/>
        </w:rPr>
        <w:tab/>
        <w:t xml:space="preserve">אביגדור יצחקי </w:t>
      </w:r>
      <w:r w:rsidRPr="006506EA">
        <w:rPr>
          <w:rFonts w:cs="David"/>
          <w:rtl/>
        </w:rPr>
        <w:t>–</w:t>
      </w:r>
      <w:r w:rsidRPr="006506EA">
        <w:rPr>
          <w:rFonts w:cs="David" w:hint="cs"/>
          <w:rtl/>
        </w:rPr>
        <w:t xml:space="preserve"> מ"מ היו"ר</w:t>
      </w:r>
    </w:p>
    <w:p w14:paraId="7712F9C4" w14:textId="77777777" w:rsidR="006506EA" w:rsidRPr="006506EA" w:rsidRDefault="006506EA" w:rsidP="006506EA">
      <w:pPr>
        <w:bidi/>
        <w:ind w:left="1440"/>
        <w:jc w:val="both"/>
        <w:rPr>
          <w:rFonts w:cs="David" w:hint="cs"/>
          <w:rtl/>
        </w:rPr>
      </w:pPr>
      <w:r w:rsidRPr="006506EA">
        <w:rPr>
          <w:rFonts w:cs="David" w:hint="cs"/>
          <w:rtl/>
        </w:rPr>
        <w:t xml:space="preserve">יעקב מרגי </w:t>
      </w:r>
      <w:r w:rsidRPr="006506EA">
        <w:rPr>
          <w:rFonts w:cs="David"/>
          <w:rtl/>
        </w:rPr>
        <w:t>–</w:t>
      </w:r>
      <w:r w:rsidRPr="006506EA">
        <w:rPr>
          <w:rFonts w:cs="David" w:hint="cs"/>
          <w:rtl/>
        </w:rPr>
        <w:t xml:space="preserve"> מ"מ היו"ר</w:t>
      </w:r>
    </w:p>
    <w:p w14:paraId="2E04CD10" w14:textId="77777777" w:rsidR="006506EA" w:rsidRPr="006506EA" w:rsidRDefault="006506EA" w:rsidP="006506EA">
      <w:pPr>
        <w:bidi/>
        <w:ind w:left="1440"/>
        <w:jc w:val="both"/>
        <w:rPr>
          <w:rFonts w:cs="David" w:hint="cs"/>
          <w:rtl/>
        </w:rPr>
      </w:pPr>
      <w:r w:rsidRPr="006506EA">
        <w:rPr>
          <w:rFonts w:cs="David" w:hint="cs"/>
          <w:rtl/>
        </w:rPr>
        <w:t xml:space="preserve">גדעון סער </w:t>
      </w:r>
      <w:r w:rsidRPr="006506EA">
        <w:rPr>
          <w:rFonts w:cs="David"/>
          <w:rtl/>
        </w:rPr>
        <w:t>–</w:t>
      </w:r>
      <w:r w:rsidRPr="006506EA">
        <w:rPr>
          <w:rFonts w:cs="David" w:hint="cs"/>
          <w:rtl/>
        </w:rPr>
        <w:t xml:space="preserve"> מ"מ היו"ר</w:t>
      </w:r>
    </w:p>
    <w:p w14:paraId="093BB835" w14:textId="77777777" w:rsidR="006506EA" w:rsidRPr="006506EA" w:rsidRDefault="006506EA" w:rsidP="006506EA">
      <w:pPr>
        <w:bidi/>
        <w:ind w:left="1440"/>
        <w:jc w:val="both"/>
        <w:rPr>
          <w:rFonts w:cs="David" w:hint="cs"/>
          <w:rtl/>
        </w:rPr>
      </w:pPr>
      <w:r w:rsidRPr="006506EA">
        <w:rPr>
          <w:rFonts w:cs="David" w:hint="cs"/>
          <w:rtl/>
        </w:rPr>
        <w:t>קולט אביטל</w:t>
      </w:r>
    </w:p>
    <w:p w14:paraId="5316711D" w14:textId="77777777" w:rsidR="006506EA" w:rsidRPr="006506EA" w:rsidRDefault="006506EA" w:rsidP="006506EA">
      <w:pPr>
        <w:bidi/>
        <w:ind w:left="1440"/>
        <w:jc w:val="both"/>
        <w:rPr>
          <w:rFonts w:cs="David" w:hint="cs"/>
          <w:rtl/>
        </w:rPr>
      </w:pPr>
      <w:r w:rsidRPr="006506EA">
        <w:rPr>
          <w:rFonts w:cs="David" w:hint="cs"/>
          <w:rtl/>
        </w:rPr>
        <w:t>דוד אזולאי</w:t>
      </w:r>
    </w:p>
    <w:p w14:paraId="1EFE57A7" w14:textId="77777777" w:rsidR="006506EA" w:rsidRPr="006506EA" w:rsidRDefault="006506EA" w:rsidP="006506EA">
      <w:pPr>
        <w:bidi/>
        <w:ind w:left="1440"/>
        <w:jc w:val="both"/>
        <w:rPr>
          <w:rFonts w:cs="David" w:hint="cs"/>
          <w:rtl/>
        </w:rPr>
      </w:pPr>
      <w:r w:rsidRPr="006506EA">
        <w:rPr>
          <w:rFonts w:cs="David" w:hint="cs"/>
          <w:rtl/>
        </w:rPr>
        <w:t>אורי אריאל</w:t>
      </w:r>
    </w:p>
    <w:p w14:paraId="1E756DA6" w14:textId="77777777" w:rsidR="006506EA" w:rsidRPr="006506EA" w:rsidRDefault="006506EA" w:rsidP="006506EA">
      <w:pPr>
        <w:bidi/>
        <w:ind w:left="1440"/>
        <w:jc w:val="both"/>
        <w:rPr>
          <w:rFonts w:cs="David" w:hint="cs"/>
          <w:rtl/>
        </w:rPr>
      </w:pPr>
      <w:r w:rsidRPr="006506EA">
        <w:rPr>
          <w:rFonts w:cs="David" w:hint="cs"/>
          <w:rtl/>
        </w:rPr>
        <w:t>אליהו גבאי</w:t>
      </w:r>
    </w:p>
    <w:p w14:paraId="19FC33D4" w14:textId="77777777" w:rsidR="006506EA" w:rsidRPr="006506EA" w:rsidRDefault="006506EA" w:rsidP="006506EA">
      <w:pPr>
        <w:bidi/>
        <w:jc w:val="both"/>
        <w:rPr>
          <w:rFonts w:cs="David" w:hint="cs"/>
          <w:rtl/>
        </w:rPr>
      </w:pPr>
      <w:r w:rsidRPr="006506EA">
        <w:rPr>
          <w:rFonts w:cs="David" w:hint="cs"/>
          <w:rtl/>
        </w:rPr>
        <w:tab/>
      </w:r>
      <w:r w:rsidRPr="006506EA">
        <w:rPr>
          <w:rFonts w:cs="David" w:hint="cs"/>
          <w:rtl/>
        </w:rPr>
        <w:tab/>
        <w:t>זהבה גלאון</w:t>
      </w:r>
    </w:p>
    <w:p w14:paraId="7B5CFA2B" w14:textId="77777777" w:rsidR="006506EA" w:rsidRPr="006506EA" w:rsidRDefault="006506EA" w:rsidP="006506EA">
      <w:pPr>
        <w:bidi/>
        <w:ind w:left="1440"/>
        <w:jc w:val="both"/>
        <w:rPr>
          <w:rFonts w:cs="David" w:hint="cs"/>
          <w:rtl/>
        </w:rPr>
      </w:pPr>
      <w:r w:rsidRPr="006506EA">
        <w:rPr>
          <w:rFonts w:cs="David" w:hint="cs"/>
          <w:rtl/>
        </w:rPr>
        <w:t>יצחק גלנטי</w:t>
      </w:r>
    </w:p>
    <w:p w14:paraId="38F63FA1" w14:textId="77777777" w:rsidR="006506EA" w:rsidRPr="006506EA" w:rsidRDefault="006506EA" w:rsidP="006506EA">
      <w:pPr>
        <w:bidi/>
        <w:ind w:left="1440"/>
        <w:jc w:val="both"/>
        <w:rPr>
          <w:rFonts w:cs="David" w:hint="cs"/>
          <w:rtl/>
        </w:rPr>
      </w:pPr>
      <w:r w:rsidRPr="006506EA">
        <w:rPr>
          <w:rFonts w:cs="David" w:hint="cs"/>
          <w:rtl/>
        </w:rPr>
        <w:t>מגלי  והבה</w:t>
      </w:r>
    </w:p>
    <w:p w14:paraId="59F3CEA4" w14:textId="77777777" w:rsidR="006506EA" w:rsidRPr="006506EA" w:rsidRDefault="006506EA" w:rsidP="006506EA">
      <w:pPr>
        <w:bidi/>
        <w:ind w:left="1440"/>
        <w:jc w:val="both"/>
        <w:rPr>
          <w:rFonts w:cs="David" w:hint="cs"/>
          <w:rtl/>
        </w:rPr>
      </w:pPr>
      <w:r w:rsidRPr="006506EA">
        <w:rPr>
          <w:rFonts w:cs="David" w:hint="cs"/>
          <w:rtl/>
        </w:rPr>
        <w:t>נסים זאב</w:t>
      </w:r>
    </w:p>
    <w:p w14:paraId="794B4A88" w14:textId="77777777" w:rsidR="006506EA" w:rsidRPr="006506EA" w:rsidRDefault="006506EA" w:rsidP="006506EA">
      <w:pPr>
        <w:bidi/>
        <w:ind w:left="1440"/>
        <w:jc w:val="both"/>
        <w:rPr>
          <w:rFonts w:cs="David" w:hint="cs"/>
          <w:rtl/>
        </w:rPr>
      </w:pPr>
      <w:r w:rsidRPr="006506EA">
        <w:rPr>
          <w:rFonts w:cs="David" w:hint="cs"/>
          <w:rtl/>
        </w:rPr>
        <w:t>נדיה חילו</w:t>
      </w:r>
    </w:p>
    <w:p w14:paraId="58774541" w14:textId="77777777" w:rsidR="006506EA" w:rsidRPr="006506EA" w:rsidRDefault="006506EA" w:rsidP="006506EA">
      <w:pPr>
        <w:bidi/>
        <w:ind w:left="1440"/>
        <w:jc w:val="both"/>
        <w:rPr>
          <w:rFonts w:cs="David" w:hint="cs"/>
          <w:rtl/>
        </w:rPr>
      </w:pPr>
      <w:r w:rsidRPr="006506EA">
        <w:rPr>
          <w:rFonts w:cs="David" w:hint="cs"/>
          <w:rtl/>
        </w:rPr>
        <w:t>יואל חסון</w:t>
      </w:r>
    </w:p>
    <w:p w14:paraId="72A8C692" w14:textId="77777777" w:rsidR="006506EA" w:rsidRPr="006506EA" w:rsidRDefault="006506EA" w:rsidP="006506EA">
      <w:pPr>
        <w:bidi/>
        <w:ind w:left="1440"/>
        <w:jc w:val="both"/>
        <w:rPr>
          <w:rFonts w:cs="David" w:hint="cs"/>
          <w:rtl/>
        </w:rPr>
      </w:pPr>
      <w:r w:rsidRPr="006506EA">
        <w:rPr>
          <w:rFonts w:cs="David" w:hint="cs"/>
          <w:rtl/>
        </w:rPr>
        <w:t>שי חרמש</w:t>
      </w:r>
    </w:p>
    <w:p w14:paraId="4FD6C7D3" w14:textId="77777777" w:rsidR="006506EA" w:rsidRPr="006506EA" w:rsidRDefault="006506EA" w:rsidP="006506EA">
      <w:pPr>
        <w:bidi/>
        <w:ind w:left="1440"/>
        <w:jc w:val="both"/>
        <w:rPr>
          <w:rFonts w:cs="David" w:hint="cs"/>
          <w:rtl/>
        </w:rPr>
      </w:pPr>
      <w:r w:rsidRPr="006506EA">
        <w:rPr>
          <w:rFonts w:cs="David" w:hint="cs"/>
          <w:rtl/>
        </w:rPr>
        <w:t>אחמד טיבי</w:t>
      </w:r>
    </w:p>
    <w:p w14:paraId="7DBCBBFF" w14:textId="77777777" w:rsidR="006506EA" w:rsidRPr="006506EA" w:rsidRDefault="006506EA" w:rsidP="006506EA">
      <w:pPr>
        <w:bidi/>
        <w:ind w:left="1440"/>
        <w:jc w:val="both"/>
        <w:rPr>
          <w:rFonts w:cs="David" w:hint="cs"/>
          <w:rtl/>
        </w:rPr>
      </w:pPr>
      <w:r w:rsidRPr="006506EA">
        <w:rPr>
          <w:rFonts w:cs="David" w:hint="cs"/>
          <w:rtl/>
        </w:rPr>
        <w:t>שלי יחימוביץ</w:t>
      </w:r>
    </w:p>
    <w:p w14:paraId="4C851761" w14:textId="77777777" w:rsidR="006506EA" w:rsidRPr="006506EA" w:rsidRDefault="006506EA" w:rsidP="006506EA">
      <w:pPr>
        <w:bidi/>
        <w:ind w:left="1440"/>
        <w:jc w:val="both"/>
        <w:rPr>
          <w:rFonts w:cs="David" w:hint="cs"/>
          <w:rtl/>
        </w:rPr>
      </w:pPr>
      <w:r w:rsidRPr="006506EA">
        <w:rPr>
          <w:rFonts w:cs="David" w:hint="cs"/>
          <w:rtl/>
        </w:rPr>
        <w:t>עקב כהן</w:t>
      </w:r>
    </w:p>
    <w:p w14:paraId="28DEB3E4" w14:textId="77777777" w:rsidR="006506EA" w:rsidRPr="006506EA" w:rsidRDefault="006506EA" w:rsidP="006506EA">
      <w:pPr>
        <w:bidi/>
        <w:ind w:left="1440"/>
        <w:jc w:val="both"/>
        <w:rPr>
          <w:rFonts w:cs="David" w:hint="cs"/>
          <w:rtl/>
        </w:rPr>
      </w:pPr>
      <w:r w:rsidRPr="006506EA">
        <w:rPr>
          <w:rFonts w:cs="David" w:hint="cs"/>
          <w:rtl/>
        </w:rPr>
        <w:t>יורם מרציאנו</w:t>
      </w:r>
    </w:p>
    <w:p w14:paraId="02A7E888" w14:textId="77777777" w:rsidR="006506EA" w:rsidRPr="006506EA" w:rsidRDefault="006506EA" w:rsidP="006506EA">
      <w:pPr>
        <w:bidi/>
        <w:ind w:left="1440"/>
        <w:jc w:val="both"/>
        <w:rPr>
          <w:rFonts w:cs="David" w:hint="cs"/>
          <w:rtl/>
        </w:rPr>
      </w:pPr>
      <w:r w:rsidRPr="006506EA">
        <w:rPr>
          <w:rFonts w:cs="David" w:hint="cs"/>
          <w:rtl/>
        </w:rPr>
        <w:t>ליה שמטוב</w:t>
      </w:r>
    </w:p>
    <w:p w14:paraId="7E904D71" w14:textId="77777777" w:rsidR="006506EA" w:rsidRPr="006506EA" w:rsidRDefault="006506EA" w:rsidP="006506EA">
      <w:pPr>
        <w:bidi/>
        <w:ind w:left="1440"/>
        <w:jc w:val="both"/>
        <w:rPr>
          <w:rFonts w:cs="David" w:hint="cs"/>
          <w:rtl/>
        </w:rPr>
      </w:pPr>
      <w:r w:rsidRPr="006506EA">
        <w:rPr>
          <w:rFonts w:cs="David" w:hint="cs"/>
          <w:rtl/>
        </w:rPr>
        <w:t>משה שרוני</w:t>
      </w:r>
    </w:p>
    <w:p w14:paraId="00F7F66C" w14:textId="77777777" w:rsidR="006506EA" w:rsidRPr="006506EA" w:rsidRDefault="006506EA" w:rsidP="006506EA">
      <w:pPr>
        <w:bidi/>
        <w:jc w:val="both"/>
        <w:rPr>
          <w:rFonts w:cs="David" w:hint="cs"/>
          <w:rtl/>
        </w:rPr>
      </w:pPr>
    </w:p>
    <w:p w14:paraId="43B535EC" w14:textId="77777777" w:rsidR="006506EA" w:rsidRPr="006506EA" w:rsidRDefault="006506EA" w:rsidP="006506EA">
      <w:pPr>
        <w:bidi/>
        <w:jc w:val="both"/>
        <w:rPr>
          <w:rFonts w:cs="David" w:hint="cs"/>
          <w:rtl/>
        </w:rPr>
      </w:pPr>
      <w:r w:rsidRPr="006506EA">
        <w:rPr>
          <w:rFonts w:cs="David" w:hint="cs"/>
          <w:b/>
          <w:bCs/>
          <w:u w:val="single"/>
          <w:rtl/>
        </w:rPr>
        <w:t>חברי כנסת</w:t>
      </w:r>
      <w:r w:rsidRPr="006506EA">
        <w:rPr>
          <w:rFonts w:cs="David" w:hint="cs"/>
          <w:rtl/>
        </w:rPr>
        <w:t>:</w:t>
      </w:r>
      <w:r w:rsidRPr="006506EA">
        <w:rPr>
          <w:rFonts w:cs="David" w:hint="cs"/>
          <w:rtl/>
        </w:rPr>
        <w:tab/>
        <w:t>מיכאל איתן</w:t>
      </w:r>
    </w:p>
    <w:p w14:paraId="19E26A6A" w14:textId="77777777" w:rsidR="006506EA" w:rsidRPr="006506EA" w:rsidRDefault="006506EA" w:rsidP="006506EA">
      <w:pPr>
        <w:bidi/>
        <w:jc w:val="both"/>
        <w:rPr>
          <w:rFonts w:cs="David" w:hint="cs"/>
          <w:rtl/>
        </w:rPr>
      </w:pPr>
      <w:r w:rsidRPr="006506EA">
        <w:rPr>
          <w:rFonts w:cs="David" w:hint="cs"/>
          <w:rtl/>
        </w:rPr>
        <w:tab/>
      </w:r>
      <w:r w:rsidRPr="006506EA">
        <w:rPr>
          <w:rFonts w:cs="David" w:hint="cs"/>
          <w:rtl/>
        </w:rPr>
        <w:tab/>
        <w:t>משה גפני</w:t>
      </w:r>
    </w:p>
    <w:p w14:paraId="1E1934FC" w14:textId="77777777" w:rsidR="006506EA" w:rsidRPr="006506EA" w:rsidRDefault="006506EA" w:rsidP="006506EA">
      <w:pPr>
        <w:bidi/>
        <w:jc w:val="both"/>
        <w:rPr>
          <w:rFonts w:cs="David" w:hint="cs"/>
          <w:rtl/>
        </w:rPr>
      </w:pPr>
      <w:r w:rsidRPr="006506EA">
        <w:rPr>
          <w:rFonts w:cs="David" w:hint="cs"/>
          <w:rtl/>
        </w:rPr>
        <w:tab/>
      </w:r>
      <w:r w:rsidRPr="006506EA">
        <w:rPr>
          <w:rFonts w:cs="David" w:hint="cs"/>
          <w:rtl/>
        </w:rPr>
        <w:tab/>
        <w:t>אמירה דותן</w:t>
      </w:r>
    </w:p>
    <w:p w14:paraId="48125E2B" w14:textId="77777777" w:rsidR="006506EA" w:rsidRPr="006506EA" w:rsidRDefault="006506EA" w:rsidP="006506EA">
      <w:pPr>
        <w:bidi/>
        <w:ind w:left="720" w:firstLine="720"/>
        <w:jc w:val="both"/>
        <w:rPr>
          <w:rFonts w:cs="David" w:hint="cs"/>
          <w:rtl/>
        </w:rPr>
      </w:pPr>
      <w:r w:rsidRPr="006506EA">
        <w:rPr>
          <w:rFonts w:cs="David" w:hint="cs"/>
          <w:rtl/>
        </w:rPr>
        <w:t>צבי הנדל</w:t>
      </w:r>
    </w:p>
    <w:p w14:paraId="03B3816D" w14:textId="77777777" w:rsidR="006506EA" w:rsidRPr="006506EA" w:rsidRDefault="006506EA" w:rsidP="006506EA">
      <w:pPr>
        <w:bidi/>
        <w:ind w:left="720" w:firstLine="720"/>
        <w:jc w:val="both"/>
        <w:rPr>
          <w:rFonts w:cs="David" w:hint="cs"/>
          <w:rtl/>
        </w:rPr>
      </w:pPr>
      <w:r w:rsidRPr="006506EA">
        <w:rPr>
          <w:rFonts w:cs="David" w:hint="cs"/>
          <w:rtl/>
        </w:rPr>
        <w:t>אבשלום וילן</w:t>
      </w:r>
    </w:p>
    <w:p w14:paraId="1878D1FF" w14:textId="77777777" w:rsidR="006506EA" w:rsidRPr="006506EA" w:rsidRDefault="006506EA" w:rsidP="006506EA">
      <w:pPr>
        <w:bidi/>
        <w:jc w:val="both"/>
        <w:rPr>
          <w:rFonts w:cs="David" w:hint="cs"/>
          <w:rtl/>
        </w:rPr>
      </w:pPr>
      <w:r w:rsidRPr="006506EA">
        <w:rPr>
          <w:rFonts w:cs="David" w:hint="cs"/>
          <w:rtl/>
        </w:rPr>
        <w:tab/>
      </w:r>
      <w:r w:rsidRPr="006506EA">
        <w:rPr>
          <w:rFonts w:cs="David" w:hint="cs"/>
          <w:rtl/>
        </w:rPr>
        <w:tab/>
      </w:r>
      <w:smartTag w:uri="urn:schemas-microsoft-com:office:smarttags" w:element="PersonName">
        <w:r w:rsidRPr="006506EA">
          <w:rPr>
            <w:rFonts w:cs="David" w:hint="cs"/>
            <w:rtl/>
          </w:rPr>
          <w:t>דב חנין</w:t>
        </w:r>
      </w:smartTag>
    </w:p>
    <w:p w14:paraId="6E1CDB3B" w14:textId="77777777" w:rsidR="006506EA" w:rsidRPr="006506EA" w:rsidRDefault="006506EA" w:rsidP="006506EA">
      <w:pPr>
        <w:bidi/>
        <w:jc w:val="both"/>
        <w:rPr>
          <w:rFonts w:cs="David" w:hint="cs"/>
          <w:rtl/>
        </w:rPr>
      </w:pPr>
      <w:r w:rsidRPr="006506EA">
        <w:rPr>
          <w:rFonts w:cs="David" w:hint="cs"/>
          <w:rtl/>
        </w:rPr>
        <w:tab/>
      </w:r>
      <w:r w:rsidRPr="006506EA">
        <w:rPr>
          <w:rFonts w:cs="David" w:hint="cs"/>
          <w:rtl/>
        </w:rPr>
        <w:tab/>
        <w:t>יעקב כהן</w:t>
      </w:r>
    </w:p>
    <w:p w14:paraId="64135E18" w14:textId="77777777" w:rsidR="006506EA" w:rsidRPr="006506EA" w:rsidRDefault="006506EA" w:rsidP="006506EA">
      <w:pPr>
        <w:bidi/>
        <w:jc w:val="both"/>
        <w:rPr>
          <w:rFonts w:cs="David" w:hint="cs"/>
          <w:rtl/>
        </w:rPr>
      </w:pPr>
      <w:r w:rsidRPr="006506EA">
        <w:rPr>
          <w:rFonts w:cs="David" w:hint="cs"/>
          <w:rtl/>
        </w:rPr>
        <w:tab/>
      </w:r>
      <w:r w:rsidRPr="006506EA">
        <w:rPr>
          <w:rFonts w:cs="David" w:hint="cs"/>
          <w:rtl/>
        </w:rPr>
        <w:tab/>
        <w:t>לימור לבנת</w:t>
      </w:r>
    </w:p>
    <w:p w14:paraId="560D9BB4" w14:textId="77777777" w:rsidR="006506EA" w:rsidRPr="006506EA" w:rsidRDefault="006506EA" w:rsidP="006506EA">
      <w:pPr>
        <w:bidi/>
        <w:jc w:val="both"/>
        <w:rPr>
          <w:rFonts w:cs="David" w:hint="cs"/>
          <w:rtl/>
        </w:rPr>
      </w:pPr>
      <w:r w:rsidRPr="006506EA">
        <w:rPr>
          <w:rFonts w:cs="David" w:hint="cs"/>
          <w:rtl/>
        </w:rPr>
        <w:tab/>
      </w:r>
      <w:r w:rsidRPr="006506EA">
        <w:rPr>
          <w:rFonts w:cs="David" w:hint="cs"/>
          <w:rtl/>
        </w:rPr>
        <w:tab/>
        <w:t>דוד רותם</w:t>
      </w:r>
    </w:p>
    <w:p w14:paraId="631B3230" w14:textId="77777777" w:rsidR="006506EA" w:rsidRPr="006506EA" w:rsidRDefault="006506EA" w:rsidP="006506EA">
      <w:pPr>
        <w:bidi/>
        <w:jc w:val="both"/>
        <w:rPr>
          <w:rFonts w:cs="David" w:hint="cs"/>
          <w:rtl/>
        </w:rPr>
      </w:pPr>
    </w:p>
    <w:p w14:paraId="25614790" w14:textId="77777777" w:rsidR="006506EA" w:rsidRPr="006506EA" w:rsidRDefault="006506EA" w:rsidP="006506EA">
      <w:pPr>
        <w:bidi/>
        <w:jc w:val="both"/>
        <w:rPr>
          <w:rFonts w:cs="David" w:hint="cs"/>
          <w:rtl/>
        </w:rPr>
      </w:pPr>
      <w:r w:rsidRPr="006506EA">
        <w:rPr>
          <w:rFonts w:cs="David" w:hint="cs"/>
          <w:b/>
          <w:bCs/>
          <w:u w:val="single"/>
          <w:rtl/>
        </w:rPr>
        <w:t>נוכחים</w:t>
      </w:r>
      <w:r w:rsidRPr="006506EA">
        <w:rPr>
          <w:rFonts w:cs="David" w:hint="cs"/>
          <w:rtl/>
        </w:rPr>
        <w:t>:</w:t>
      </w:r>
      <w:r w:rsidRPr="006506EA">
        <w:rPr>
          <w:rFonts w:cs="David" w:hint="cs"/>
          <w:rtl/>
        </w:rPr>
        <w:tab/>
      </w:r>
      <w:r w:rsidRPr="006506EA">
        <w:rPr>
          <w:rFonts w:cs="David" w:hint="cs"/>
          <w:rtl/>
        </w:rPr>
        <w:tab/>
        <w:t>אריה האן</w:t>
      </w:r>
      <w:r w:rsidRPr="006506EA">
        <w:rPr>
          <w:rFonts w:cs="David" w:hint="cs"/>
          <w:rtl/>
        </w:rPr>
        <w:tab/>
      </w:r>
      <w:r w:rsidRPr="006506EA">
        <w:rPr>
          <w:rFonts w:cs="David" w:hint="cs"/>
          <w:rtl/>
        </w:rPr>
        <w:tab/>
        <w:t>- מזכיר הכנסת</w:t>
      </w:r>
    </w:p>
    <w:p w14:paraId="200316E9" w14:textId="77777777" w:rsidR="006506EA" w:rsidRPr="006506EA" w:rsidRDefault="006506EA" w:rsidP="006506EA">
      <w:pPr>
        <w:bidi/>
        <w:jc w:val="both"/>
        <w:rPr>
          <w:rFonts w:cs="David" w:hint="cs"/>
          <w:rtl/>
        </w:rPr>
      </w:pPr>
      <w:r w:rsidRPr="006506EA">
        <w:rPr>
          <w:rFonts w:cs="David" w:hint="cs"/>
          <w:rtl/>
        </w:rPr>
        <w:tab/>
      </w:r>
      <w:r w:rsidRPr="006506EA">
        <w:rPr>
          <w:rFonts w:cs="David" w:hint="cs"/>
          <w:rtl/>
        </w:rPr>
        <w:tab/>
        <w:t>עו"ד נורית אלשטיין</w:t>
      </w:r>
      <w:r w:rsidRPr="006506EA">
        <w:rPr>
          <w:rFonts w:cs="David" w:hint="cs"/>
          <w:rtl/>
        </w:rPr>
        <w:tab/>
        <w:t>- היועצת המשפטית לכנסת</w:t>
      </w:r>
    </w:p>
    <w:p w14:paraId="3192B9F1" w14:textId="77777777" w:rsidR="006506EA" w:rsidRPr="006506EA" w:rsidRDefault="006506EA" w:rsidP="006506EA">
      <w:pPr>
        <w:bidi/>
        <w:jc w:val="both"/>
        <w:rPr>
          <w:rFonts w:cs="David" w:hint="cs"/>
          <w:rtl/>
        </w:rPr>
      </w:pPr>
      <w:r w:rsidRPr="006506EA">
        <w:rPr>
          <w:rFonts w:cs="David" w:hint="cs"/>
          <w:rtl/>
        </w:rPr>
        <w:tab/>
      </w:r>
      <w:r w:rsidRPr="006506EA">
        <w:rPr>
          <w:rFonts w:cs="David" w:hint="cs"/>
          <w:rtl/>
        </w:rPr>
        <w:tab/>
        <w:t>יצחק שד"ר</w:t>
      </w:r>
      <w:r w:rsidRPr="006506EA">
        <w:rPr>
          <w:rFonts w:cs="David" w:hint="cs"/>
          <w:rtl/>
        </w:rPr>
        <w:tab/>
      </w:r>
      <w:r w:rsidRPr="006506EA">
        <w:rPr>
          <w:rFonts w:cs="David" w:hint="cs"/>
          <w:rtl/>
        </w:rPr>
        <w:tab/>
        <w:t>- קצין הכנסת</w:t>
      </w:r>
    </w:p>
    <w:p w14:paraId="64F42F76" w14:textId="77777777" w:rsidR="006506EA" w:rsidRPr="006506EA" w:rsidRDefault="006506EA" w:rsidP="006506EA">
      <w:pPr>
        <w:bidi/>
        <w:jc w:val="both"/>
        <w:rPr>
          <w:rFonts w:cs="David" w:hint="cs"/>
          <w:rtl/>
        </w:rPr>
      </w:pPr>
      <w:r w:rsidRPr="006506EA">
        <w:rPr>
          <w:rFonts w:cs="David" w:hint="cs"/>
          <w:rtl/>
        </w:rPr>
        <w:tab/>
      </w:r>
      <w:r w:rsidRPr="006506EA">
        <w:rPr>
          <w:rFonts w:cs="David" w:hint="cs"/>
          <w:rtl/>
        </w:rPr>
        <w:tab/>
        <w:t>עו"ד דינה צדוק</w:t>
      </w:r>
      <w:r w:rsidRPr="006506EA">
        <w:rPr>
          <w:rFonts w:cs="David" w:hint="cs"/>
          <w:rtl/>
        </w:rPr>
        <w:tab/>
      </w:r>
      <w:r w:rsidRPr="006506EA">
        <w:rPr>
          <w:rFonts w:cs="David" w:hint="cs"/>
          <w:rtl/>
        </w:rPr>
        <w:tab/>
        <w:t>- מרכז המחקר והמידע של הכנסת</w:t>
      </w:r>
    </w:p>
    <w:p w14:paraId="06CDA4B4" w14:textId="77777777" w:rsidR="006506EA" w:rsidRPr="006506EA" w:rsidRDefault="006506EA" w:rsidP="006506EA">
      <w:pPr>
        <w:bidi/>
        <w:jc w:val="both"/>
        <w:rPr>
          <w:rFonts w:cs="David" w:hint="cs"/>
          <w:rtl/>
        </w:rPr>
      </w:pPr>
      <w:r w:rsidRPr="006506EA">
        <w:rPr>
          <w:rFonts w:cs="David" w:hint="cs"/>
          <w:rtl/>
        </w:rPr>
        <w:tab/>
      </w:r>
      <w:r w:rsidRPr="006506EA">
        <w:rPr>
          <w:rFonts w:cs="David" w:hint="cs"/>
          <w:rtl/>
        </w:rPr>
        <w:tab/>
        <w:t>ליאור בן-דוד</w:t>
      </w:r>
      <w:r w:rsidRPr="006506EA">
        <w:rPr>
          <w:rFonts w:cs="David" w:hint="cs"/>
          <w:rtl/>
        </w:rPr>
        <w:tab/>
      </w:r>
      <w:r w:rsidRPr="006506EA">
        <w:rPr>
          <w:rFonts w:cs="David" w:hint="cs"/>
          <w:rtl/>
        </w:rPr>
        <w:tab/>
        <w:t>- מרכז המחקר והמידע של הכנסת</w:t>
      </w:r>
    </w:p>
    <w:p w14:paraId="1A3430E9" w14:textId="77777777" w:rsidR="006506EA" w:rsidRPr="006506EA" w:rsidRDefault="006506EA" w:rsidP="006506EA">
      <w:pPr>
        <w:bidi/>
        <w:jc w:val="both"/>
        <w:rPr>
          <w:rFonts w:cs="David" w:hint="cs"/>
          <w:rtl/>
        </w:rPr>
      </w:pPr>
    </w:p>
    <w:p w14:paraId="5F4511DD" w14:textId="77777777" w:rsidR="006506EA" w:rsidRPr="006506EA" w:rsidRDefault="006506EA" w:rsidP="006506EA">
      <w:pPr>
        <w:bidi/>
        <w:jc w:val="both"/>
        <w:rPr>
          <w:rFonts w:cs="David" w:hint="cs"/>
          <w:rtl/>
        </w:rPr>
      </w:pPr>
      <w:r w:rsidRPr="006506EA">
        <w:rPr>
          <w:rFonts w:cs="David" w:hint="cs"/>
          <w:b/>
          <w:bCs/>
          <w:u w:val="single"/>
          <w:rtl/>
        </w:rPr>
        <w:t>ייעוץ משפטי</w:t>
      </w:r>
      <w:r w:rsidRPr="006506EA">
        <w:rPr>
          <w:rFonts w:cs="David" w:hint="cs"/>
          <w:rtl/>
        </w:rPr>
        <w:t>:</w:t>
      </w:r>
      <w:r w:rsidRPr="006506EA">
        <w:rPr>
          <w:rFonts w:cs="David" w:hint="cs"/>
          <w:rtl/>
        </w:rPr>
        <w:tab/>
        <w:t>ארבל אסטרחן</w:t>
      </w:r>
    </w:p>
    <w:p w14:paraId="77CB4677" w14:textId="77777777" w:rsidR="006506EA" w:rsidRPr="006506EA" w:rsidRDefault="006506EA" w:rsidP="006506EA">
      <w:pPr>
        <w:bidi/>
        <w:jc w:val="both"/>
        <w:rPr>
          <w:rFonts w:cs="David" w:hint="cs"/>
          <w:rtl/>
        </w:rPr>
      </w:pPr>
      <w:r w:rsidRPr="006506EA">
        <w:rPr>
          <w:rFonts w:cs="David" w:hint="cs"/>
          <w:b/>
          <w:bCs/>
          <w:u w:val="single"/>
          <w:rtl/>
        </w:rPr>
        <w:t>מנהלת הוועדה</w:t>
      </w:r>
      <w:r w:rsidRPr="006506EA">
        <w:rPr>
          <w:rFonts w:cs="David" w:hint="cs"/>
          <w:rtl/>
        </w:rPr>
        <w:t>:</w:t>
      </w:r>
      <w:r w:rsidRPr="006506EA">
        <w:rPr>
          <w:rFonts w:cs="David" w:hint="cs"/>
          <w:rtl/>
        </w:rPr>
        <w:tab/>
        <w:t>אתי בן-יוסף</w:t>
      </w:r>
    </w:p>
    <w:p w14:paraId="4C5B34BF" w14:textId="77777777" w:rsidR="006506EA" w:rsidRPr="006506EA" w:rsidRDefault="006506EA" w:rsidP="006506EA">
      <w:pPr>
        <w:bidi/>
        <w:jc w:val="both"/>
        <w:rPr>
          <w:rFonts w:cs="David" w:hint="cs"/>
          <w:rtl/>
        </w:rPr>
      </w:pPr>
      <w:r w:rsidRPr="006506EA">
        <w:rPr>
          <w:rFonts w:cs="David" w:hint="cs"/>
          <w:b/>
          <w:bCs/>
          <w:u w:val="single"/>
          <w:rtl/>
        </w:rPr>
        <w:t>רשמה וערכה</w:t>
      </w:r>
      <w:r w:rsidRPr="006506EA">
        <w:rPr>
          <w:rFonts w:cs="David" w:hint="cs"/>
          <w:rtl/>
        </w:rPr>
        <w:t>:</w:t>
      </w:r>
      <w:r w:rsidRPr="006506EA">
        <w:rPr>
          <w:rFonts w:cs="David" w:hint="cs"/>
          <w:rtl/>
        </w:rPr>
        <w:tab/>
        <w:t xml:space="preserve">אהובה שרון </w:t>
      </w:r>
      <w:r w:rsidRPr="006506EA">
        <w:rPr>
          <w:rFonts w:cs="David"/>
          <w:rtl/>
        </w:rPr>
        <w:t>–</w:t>
      </w:r>
      <w:r w:rsidRPr="006506EA">
        <w:rPr>
          <w:rFonts w:cs="David" w:hint="cs"/>
          <w:rtl/>
        </w:rPr>
        <w:t xml:space="preserve"> חבר המתרגמים בע"מ</w:t>
      </w:r>
    </w:p>
    <w:p w14:paraId="6203646B" w14:textId="77777777" w:rsidR="006506EA" w:rsidRPr="006506EA" w:rsidRDefault="006506EA" w:rsidP="006506EA">
      <w:pPr>
        <w:bidi/>
        <w:jc w:val="both"/>
        <w:rPr>
          <w:rFonts w:cs="David" w:hint="cs"/>
          <w:rtl/>
        </w:rPr>
      </w:pPr>
      <w:r w:rsidRPr="006506EA">
        <w:rPr>
          <w:rFonts w:cs="David"/>
          <w:rtl/>
        </w:rPr>
        <w:br w:type="page"/>
      </w:r>
    </w:p>
    <w:p w14:paraId="37303F54" w14:textId="77777777" w:rsidR="006506EA" w:rsidRPr="006506EA" w:rsidRDefault="006506EA" w:rsidP="006506EA">
      <w:pPr>
        <w:bidi/>
        <w:jc w:val="both"/>
        <w:rPr>
          <w:rFonts w:cs="David" w:hint="cs"/>
          <w:rtl/>
        </w:rPr>
      </w:pPr>
    </w:p>
    <w:p w14:paraId="50FA46EA" w14:textId="77777777" w:rsidR="006506EA" w:rsidRPr="006506EA" w:rsidRDefault="006506EA" w:rsidP="006506EA">
      <w:pPr>
        <w:bidi/>
        <w:jc w:val="both"/>
        <w:rPr>
          <w:rFonts w:cs="David" w:hint="cs"/>
          <w:rtl/>
        </w:rPr>
      </w:pPr>
    </w:p>
    <w:p w14:paraId="2C7F7133" w14:textId="77777777" w:rsidR="006506EA" w:rsidRPr="006506EA" w:rsidRDefault="006506EA" w:rsidP="006506EA">
      <w:pPr>
        <w:bidi/>
        <w:jc w:val="both"/>
        <w:rPr>
          <w:rFonts w:cs="David" w:hint="cs"/>
          <w:b/>
          <w:bCs/>
          <w:u w:val="single"/>
          <w:rtl/>
        </w:rPr>
      </w:pPr>
      <w:r>
        <w:rPr>
          <w:rFonts w:cs="David" w:hint="cs"/>
          <w:b/>
          <w:bCs/>
          <w:u w:val="single"/>
          <w:rtl/>
        </w:rPr>
        <w:t xml:space="preserve">א. </w:t>
      </w:r>
      <w:r w:rsidRPr="006506EA">
        <w:rPr>
          <w:rFonts w:cs="David" w:hint="cs"/>
          <w:b/>
          <w:bCs/>
          <w:u w:val="single"/>
          <w:rtl/>
        </w:rPr>
        <w:t>ערעורים על החלטת יו"ר הכנסת והסגנים שלא לאשר דחיפות הצעות לסדר היום</w:t>
      </w:r>
    </w:p>
    <w:p w14:paraId="30268479" w14:textId="77777777" w:rsidR="006506EA" w:rsidRPr="006506EA" w:rsidRDefault="006506EA" w:rsidP="006506EA">
      <w:pPr>
        <w:bidi/>
        <w:jc w:val="both"/>
        <w:rPr>
          <w:rFonts w:cs="David" w:hint="cs"/>
          <w:b/>
          <w:bCs/>
          <w:u w:val="single"/>
          <w:rtl/>
        </w:rPr>
      </w:pPr>
    </w:p>
    <w:p w14:paraId="50B4F2B8" w14:textId="77777777" w:rsidR="006506EA" w:rsidRPr="006506EA" w:rsidRDefault="006506EA" w:rsidP="006506EA">
      <w:pPr>
        <w:bidi/>
        <w:jc w:val="both"/>
        <w:rPr>
          <w:rFonts w:cs="David" w:hint="cs"/>
          <w:b/>
          <w:bCs/>
          <w:u w:val="single"/>
          <w:rtl/>
        </w:rPr>
      </w:pPr>
      <w:r>
        <w:rPr>
          <w:rFonts w:cs="David" w:hint="cs"/>
          <w:b/>
          <w:bCs/>
          <w:u w:val="single"/>
          <w:rtl/>
        </w:rPr>
        <w:t xml:space="preserve">ב. </w:t>
      </w:r>
      <w:r w:rsidRPr="006506EA">
        <w:rPr>
          <w:rFonts w:cs="David" w:hint="cs"/>
          <w:b/>
          <w:bCs/>
          <w:u w:val="single"/>
          <w:rtl/>
        </w:rPr>
        <w:t>נוהל לפי סעיף 20(ג) לחוק יסוד: נשיא המדינה</w:t>
      </w:r>
    </w:p>
    <w:p w14:paraId="48D051BD" w14:textId="77777777" w:rsidR="006506EA" w:rsidRPr="006506EA" w:rsidRDefault="006506EA" w:rsidP="006506EA">
      <w:pPr>
        <w:bidi/>
        <w:jc w:val="both"/>
        <w:rPr>
          <w:rFonts w:cs="David" w:hint="cs"/>
          <w:b/>
          <w:bCs/>
          <w:u w:val="single"/>
          <w:rtl/>
        </w:rPr>
      </w:pPr>
    </w:p>
    <w:p w14:paraId="7ADC91C7" w14:textId="77777777" w:rsidR="006506EA" w:rsidRPr="006506EA" w:rsidRDefault="006506EA" w:rsidP="006506EA">
      <w:pPr>
        <w:bidi/>
        <w:jc w:val="both"/>
        <w:rPr>
          <w:rFonts w:cs="David" w:hint="cs"/>
          <w:b/>
          <w:bCs/>
          <w:u w:val="single"/>
          <w:rtl/>
        </w:rPr>
      </w:pPr>
      <w:r>
        <w:rPr>
          <w:rFonts w:cs="David" w:hint="cs"/>
          <w:b/>
          <w:bCs/>
          <w:u w:val="single"/>
          <w:rtl/>
        </w:rPr>
        <w:t xml:space="preserve">ג.  </w:t>
      </w:r>
      <w:r w:rsidRPr="006506EA">
        <w:rPr>
          <w:rFonts w:cs="David" w:hint="cs"/>
          <w:b/>
          <w:bCs/>
          <w:u w:val="single"/>
          <w:rtl/>
        </w:rPr>
        <w:t>שונות</w:t>
      </w:r>
    </w:p>
    <w:p w14:paraId="7AD1827D" w14:textId="77777777" w:rsidR="006506EA" w:rsidRPr="006506EA" w:rsidRDefault="006506EA" w:rsidP="006506EA">
      <w:pPr>
        <w:bidi/>
        <w:jc w:val="both"/>
        <w:rPr>
          <w:rFonts w:cs="David" w:hint="cs"/>
          <w:rtl/>
        </w:rPr>
      </w:pPr>
    </w:p>
    <w:p w14:paraId="5287F7B6" w14:textId="77777777" w:rsidR="006506EA" w:rsidRPr="006506EA" w:rsidRDefault="006506EA" w:rsidP="006506EA">
      <w:pPr>
        <w:bidi/>
        <w:jc w:val="both"/>
        <w:rPr>
          <w:rFonts w:cs="David" w:hint="cs"/>
          <w:rtl/>
        </w:rPr>
      </w:pPr>
    </w:p>
    <w:p w14:paraId="4536D629" w14:textId="77777777" w:rsidR="006506EA" w:rsidRPr="006506EA" w:rsidRDefault="006506EA" w:rsidP="006506EA">
      <w:pPr>
        <w:bidi/>
        <w:jc w:val="both"/>
        <w:rPr>
          <w:rFonts w:cs="David" w:hint="cs"/>
          <w:rtl/>
        </w:rPr>
      </w:pPr>
    </w:p>
    <w:p w14:paraId="63C2C2F3" w14:textId="77777777" w:rsidR="006506EA" w:rsidRPr="006506EA" w:rsidRDefault="006506EA" w:rsidP="006506EA">
      <w:pPr>
        <w:bidi/>
        <w:jc w:val="both"/>
        <w:rPr>
          <w:rFonts w:cs="David" w:hint="cs"/>
          <w:rtl/>
        </w:rPr>
      </w:pPr>
    </w:p>
    <w:p w14:paraId="41BDDF3C"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2C29DD69" w14:textId="77777777" w:rsidR="006506EA" w:rsidRPr="006506EA" w:rsidRDefault="006506EA" w:rsidP="006506EA">
      <w:pPr>
        <w:bidi/>
        <w:jc w:val="both"/>
        <w:rPr>
          <w:rFonts w:cs="David" w:hint="cs"/>
          <w:rtl/>
        </w:rPr>
      </w:pPr>
    </w:p>
    <w:p w14:paraId="5D1FCC1A" w14:textId="77777777" w:rsidR="006506EA" w:rsidRPr="006506EA" w:rsidRDefault="006506EA" w:rsidP="006506EA">
      <w:pPr>
        <w:bidi/>
        <w:jc w:val="both"/>
        <w:rPr>
          <w:rFonts w:cs="David" w:hint="cs"/>
          <w:rtl/>
        </w:rPr>
      </w:pPr>
      <w:r w:rsidRPr="006506EA">
        <w:rPr>
          <w:rFonts w:cs="David" w:hint="cs"/>
          <w:rtl/>
        </w:rPr>
        <w:tab/>
        <w:t>בוקר טוב. אני פותח את ישיבת ועדת הכנסת.</w:t>
      </w:r>
    </w:p>
    <w:p w14:paraId="27E5DBD0" w14:textId="77777777" w:rsidR="006506EA" w:rsidRPr="006506EA" w:rsidRDefault="006506EA" w:rsidP="006506EA">
      <w:pPr>
        <w:bidi/>
        <w:jc w:val="both"/>
        <w:rPr>
          <w:rFonts w:cs="David" w:hint="cs"/>
          <w:rtl/>
        </w:rPr>
      </w:pPr>
    </w:p>
    <w:p w14:paraId="382E7049" w14:textId="77777777" w:rsidR="006506EA" w:rsidRPr="006506EA" w:rsidRDefault="006506EA" w:rsidP="006506EA">
      <w:pPr>
        <w:bidi/>
        <w:ind w:firstLine="720"/>
        <w:jc w:val="both"/>
        <w:rPr>
          <w:rFonts w:cs="David" w:hint="cs"/>
          <w:rtl/>
        </w:rPr>
      </w:pPr>
      <w:r w:rsidRPr="006506EA">
        <w:rPr>
          <w:rFonts w:cs="David" w:hint="cs"/>
          <w:rtl/>
        </w:rPr>
        <w:t>על סדר היום ערעור על הצעה דחופה לסדר היום, ובעניין הזה אני רוצה להעיר הערה. אני חושב שערעורים על החלטות הנשיאות, כאשר על פי תקנון הכנסת או על פי נוהל הכנסת אנחנו מקצים להם חמישה נושאים ויושבת-ראש הכנסת עם שבעת הכנסת מחליטים מה דחוף ומה לא דחוף, הערעורים הדחופים והרצון שלנו גורמים במידה מסוימת זילות בנשיאות.  צריך למצוא את הדרך כדי למנוע את המצבים האלה.</w:t>
      </w:r>
    </w:p>
    <w:p w14:paraId="6896836C" w14:textId="77777777" w:rsidR="006506EA" w:rsidRPr="006506EA" w:rsidRDefault="006506EA" w:rsidP="006506EA">
      <w:pPr>
        <w:bidi/>
        <w:jc w:val="both"/>
        <w:rPr>
          <w:rFonts w:cs="David" w:hint="cs"/>
          <w:rtl/>
        </w:rPr>
      </w:pPr>
    </w:p>
    <w:p w14:paraId="713CBD71" w14:textId="77777777" w:rsidR="006506EA" w:rsidRPr="006506EA" w:rsidRDefault="006506EA" w:rsidP="006506EA">
      <w:pPr>
        <w:bidi/>
        <w:jc w:val="both"/>
        <w:rPr>
          <w:rFonts w:cs="David" w:hint="cs"/>
          <w:rtl/>
        </w:rPr>
      </w:pPr>
      <w:r w:rsidRPr="006506EA">
        <w:rPr>
          <w:rFonts w:cs="David" w:hint="cs"/>
          <w:rtl/>
        </w:rPr>
        <w:tab/>
        <w:t>קורה שחלק מהסיעות לא ממלאות את המכסות שלהן בנושא הצעות לסדר רגילות ויכול להיות שסיעה שלא מנצלת את המכסה שלה, יכולה לתת את המכסה לסיעה אחרת, כפי שעשינו הבוקר בבקשתה של חברת הכנסת שלי יחימוביץ.</w:t>
      </w:r>
    </w:p>
    <w:p w14:paraId="423C97E1" w14:textId="77777777" w:rsidR="006506EA" w:rsidRPr="006506EA" w:rsidRDefault="006506EA" w:rsidP="006506EA">
      <w:pPr>
        <w:bidi/>
        <w:jc w:val="both"/>
        <w:rPr>
          <w:rFonts w:cs="David" w:hint="cs"/>
          <w:rtl/>
        </w:rPr>
      </w:pPr>
    </w:p>
    <w:p w14:paraId="299B6815" w14:textId="77777777" w:rsidR="006506EA" w:rsidRPr="006506EA" w:rsidRDefault="006506EA" w:rsidP="006506EA">
      <w:pPr>
        <w:bidi/>
        <w:jc w:val="both"/>
        <w:rPr>
          <w:rFonts w:cs="David" w:hint="cs"/>
          <w:rtl/>
        </w:rPr>
      </w:pPr>
      <w:r w:rsidRPr="006506EA">
        <w:rPr>
          <w:rFonts w:cs="David" w:hint="cs"/>
          <w:rtl/>
        </w:rPr>
        <w:tab/>
        <w:t>לכן הערעור לא יידון היום.</w:t>
      </w:r>
    </w:p>
    <w:p w14:paraId="49F4C332" w14:textId="77777777" w:rsidR="006506EA" w:rsidRPr="006506EA" w:rsidRDefault="006506EA" w:rsidP="006506EA">
      <w:pPr>
        <w:bidi/>
        <w:jc w:val="both"/>
        <w:rPr>
          <w:rFonts w:cs="David" w:hint="cs"/>
          <w:rtl/>
        </w:rPr>
      </w:pPr>
    </w:p>
    <w:p w14:paraId="4DF13FA3" w14:textId="77777777" w:rsidR="006506EA" w:rsidRPr="006506EA" w:rsidRDefault="006506EA" w:rsidP="006506EA">
      <w:pPr>
        <w:bidi/>
        <w:jc w:val="both"/>
        <w:rPr>
          <w:rFonts w:cs="David" w:hint="cs"/>
          <w:rtl/>
        </w:rPr>
      </w:pPr>
      <w:r w:rsidRPr="006506EA">
        <w:rPr>
          <w:rFonts w:cs="David" w:hint="cs"/>
          <w:rtl/>
        </w:rPr>
        <w:tab/>
        <w:t>אנחנו נדון היום, נסיים את הדיון ונצביע על נוהל תהליך ההדחה של נשיא המדינה. נשמע את רוב החברים ולאחר מכן נמנה צוות מצומצם של אנשים שינסחו עבור הוועדה את הדעות הרווחות בוועדה, אלה שיש להן סיכוי לקבל רוב. אני מוכרח לומר שבאישון לילה עלתה שאלת חיוב הנוכחות של המצביעים להיות בכל הישיבות ובכל הדיונים, גזרה שאני לא יודע אם הציבור יכול לעמוד בה. יכול להיות שחבר כנסת השתתף בישיבה אחת אולם עת מתקיימת הישיבה השנייה, הוא שוהה בחוץ לארץ. אם מוצאים 19 חברי כנסת שרוצים להצביע בעד ההדחה, צריך לדאוג לכך שהם יהיו הקוורום בכל ישיבה כי אחרת הם לא יכולים להצביע.</w:t>
      </w:r>
    </w:p>
    <w:p w14:paraId="3B232E53" w14:textId="77777777" w:rsidR="006506EA" w:rsidRPr="006506EA" w:rsidRDefault="006506EA" w:rsidP="006506EA">
      <w:pPr>
        <w:bidi/>
        <w:jc w:val="both"/>
        <w:rPr>
          <w:rFonts w:cs="David" w:hint="cs"/>
          <w:rtl/>
        </w:rPr>
      </w:pPr>
    </w:p>
    <w:p w14:paraId="4FB50563"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6E9C7BA2" w14:textId="77777777" w:rsidR="006506EA" w:rsidRPr="006506EA" w:rsidRDefault="006506EA" w:rsidP="006506EA">
      <w:pPr>
        <w:bidi/>
        <w:jc w:val="both"/>
        <w:rPr>
          <w:rFonts w:cs="David" w:hint="cs"/>
          <w:rtl/>
        </w:rPr>
      </w:pPr>
    </w:p>
    <w:p w14:paraId="043FD96F" w14:textId="77777777" w:rsidR="006506EA" w:rsidRPr="006506EA" w:rsidRDefault="006506EA" w:rsidP="006506EA">
      <w:pPr>
        <w:bidi/>
        <w:jc w:val="both"/>
        <w:rPr>
          <w:rFonts w:cs="David" w:hint="cs"/>
          <w:rtl/>
        </w:rPr>
      </w:pPr>
      <w:r w:rsidRPr="006506EA">
        <w:rPr>
          <w:rFonts w:cs="David" w:hint="cs"/>
          <w:rtl/>
        </w:rPr>
        <w:tab/>
        <w:t>זה צריך להיות חלק מהנוהל.</w:t>
      </w:r>
    </w:p>
    <w:p w14:paraId="20853A3D" w14:textId="77777777" w:rsidR="006506EA" w:rsidRPr="006506EA" w:rsidRDefault="006506EA" w:rsidP="006506EA">
      <w:pPr>
        <w:bidi/>
        <w:jc w:val="both"/>
        <w:rPr>
          <w:rFonts w:cs="David" w:hint="cs"/>
          <w:rtl/>
        </w:rPr>
      </w:pPr>
    </w:p>
    <w:p w14:paraId="3217F181"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5B98B64E" w14:textId="77777777" w:rsidR="006506EA" w:rsidRPr="006506EA" w:rsidRDefault="006506EA" w:rsidP="006506EA">
      <w:pPr>
        <w:bidi/>
        <w:jc w:val="both"/>
        <w:rPr>
          <w:rFonts w:cs="David" w:hint="cs"/>
          <w:rtl/>
        </w:rPr>
      </w:pPr>
    </w:p>
    <w:p w14:paraId="0C96C361" w14:textId="77777777" w:rsidR="006506EA" w:rsidRPr="006506EA" w:rsidRDefault="006506EA" w:rsidP="006506EA">
      <w:pPr>
        <w:bidi/>
        <w:jc w:val="both"/>
        <w:rPr>
          <w:rFonts w:cs="David" w:hint="cs"/>
          <w:rtl/>
        </w:rPr>
      </w:pPr>
      <w:r w:rsidRPr="006506EA">
        <w:rPr>
          <w:rFonts w:cs="David" w:hint="cs"/>
          <w:rtl/>
        </w:rPr>
        <w:tab/>
        <w:t>את זה רציתי להציע. אם יש אפשרות לקבוע בנוהל את התגובות לכך, אני חושב שזה צריך להיות חלק מהנוהל כדי שלכולם יהיה ברור לכמה זמן יכולים להיעדר מהישיבה.</w:t>
      </w:r>
    </w:p>
    <w:p w14:paraId="0ED20914" w14:textId="77777777" w:rsidR="006506EA" w:rsidRPr="006506EA" w:rsidRDefault="006506EA" w:rsidP="006506EA">
      <w:pPr>
        <w:bidi/>
        <w:jc w:val="both"/>
        <w:rPr>
          <w:rFonts w:cs="David" w:hint="cs"/>
          <w:rtl/>
        </w:rPr>
      </w:pPr>
    </w:p>
    <w:p w14:paraId="2AB2F785"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2ECE6616" w14:textId="77777777" w:rsidR="006506EA" w:rsidRPr="006506EA" w:rsidRDefault="006506EA" w:rsidP="006506EA">
      <w:pPr>
        <w:bidi/>
        <w:jc w:val="both"/>
        <w:rPr>
          <w:rFonts w:cs="David" w:hint="cs"/>
          <w:rtl/>
        </w:rPr>
      </w:pPr>
    </w:p>
    <w:p w14:paraId="3F2F1962" w14:textId="77777777" w:rsidR="006506EA" w:rsidRPr="006506EA" w:rsidRDefault="006506EA" w:rsidP="006506EA">
      <w:pPr>
        <w:bidi/>
        <w:jc w:val="both"/>
        <w:rPr>
          <w:rFonts w:cs="David" w:hint="cs"/>
          <w:rtl/>
        </w:rPr>
      </w:pPr>
      <w:r w:rsidRPr="006506EA">
        <w:rPr>
          <w:rFonts w:cs="David" w:hint="cs"/>
          <w:rtl/>
        </w:rPr>
        <w:tab/>
        <w:t>צריך להחיל את הוראות התקנון שהכנו בעניין השיפוטי, כאשר זה הליך מעין שיפוטי.</w:t>
      </w:r>
    </w:p>
    <w:p w14:paraId="0CED91B5" w14:textId="77777777" w:rsidR="006506EA" w:rsidRPr="006506EA" w:rsidRDefault="006506EA" w:rsidP="006506EA">
      <w:pPr>
        <w:bidi/>
        <w:jc w:val="both"/>
        <w:rPr>
          <w:rFonts w:cs="David" w:hint="cs"/>
          <w:u w:val="single"/>
          <w:rtl/>
        </w:rPr>
      </w:pPr>
    </w:p>
    <w:p w14:paraId="10FB7CB6" w14:textId="77777777" w:rsidR="006506EA" w:rsidRPr="006506EA" w:rsidRDefault="006506EA" w:rsidP="006506EA">
      <w:pPr>
        <w:bidi/>
        <w:jc w:val="both"/>
        <w:rPr>
          <w:rFonts w:cs="David" w:hint="cs"/>
          <w:u w:val="single"/>
          <w:rtl/>
        </w:rPr>
      </w:pPr>
      <w:r w:rsidRPr="006506EA">
        <w:rPr>
          <w:rFonts w:cs="David" w:hint="cs"/>
          <w:u w:val="single"/>
          <w:rtl/>
        </w:rPr>
        <w:t>לימור לבנת:</w:t>
      </w:r>
    </w:p>
    <w:p w14:paraId="1AEC0F30" w14:textId="77777777" w:rsidR="006506EA" w:rsidRPr="006506EA" w:rsidRDefault="006506EA" w:rsidP="006506EA">
      <w:pPr>
        <w:bidi/>
        <w:jc w:val="both"/>
        <w:rPr>
          <w:rFonts w:cs="David" w:hint="cs"/>
          <w:rtl/>
        </w:rPr>
      </w:pPr>
    </w:p>
    <w:p w14:paraId="6D0F5956" w14:textId="77777777" w:rsidR="006506EA" w:rsidRPr="006506EA" w:rsidRDefault="006506EA" w:rsidP="006506EA">
      <w:pPr>
        <w:bidi/>
        <w:jc w:val="both"/>
        <w:rPr>
          <w:rFonts w:cs="David" w:hint="cs"/>
          <w:rtl/>
        </w:rPr>
      </w:pPr>
      <w:r w:rsidRPr="006506EA">
        <w:rPr>
          <w:rFonts w:cs="David" w:hint="cs"/>
          <w:rtl/>
        </w:rPr>
        <w:tab/>
        <w:t xml:space="preserve">אדוני היושב-ראש וחבריי. אתמול בפתח הישיבה נשאלה כאן השאלה על-ידי חבר הכנסת אחמד טיבי מדוע היועצת המשפטית של הכנסת לא משתתפת בישיבה ועלתה תהייה בעניין הזה, לאחר שבישיבה הקודמת </w:t>
      </w:r>
      <w:r w:rsidRPr="006506EA">
        <w:rPr>
          <w:rFonts w:cs="David"/>
          <w:rtl/>
        </w:rPr>
        <w:t>–</w:t>
      </w:r>
      <w:r w:rsidRPr="006506EA">
        <w:rPr>
          <w:rFonts w:cs="David" w:hint="cs"/>
          <w:rtl/>
        </w:rPr>
        <w:t xml:space="preserve"> הישיבה הראשונה  שהתקיימה ביום חמישי  בבקשת הנשיא לנבצרות ובקשת 30 חברי כנסת להדחת הנשיא </w:t>
      </w:r>
      <w:r w:rsidRPr="006506EA">
        <w:rPr>
          <w:rFonts w:cs="David"/>
          <w:rtl/>
        </w:rPr>
        <w:t>–</w:t>
      </w:r>
      <w:r w:rsidRPr="006506EA">
        <w:rPr>
          <w:rFonts w:cs="David" w:hint="cs"/>
          <w:rtl/>
        </w:rPr>
        <w:t xml:space="preserve"> היועצת המשפטית השתתפה ואפילו נטלה חלק פעיל בישיבה.</w:t>
      </w:r>
    </w:p>
    <w:p w14:paraId="00E31B3A" w14:textId="77777777" w:rsidR="006506EA" w:rsidRPr="006506EA" w:rsidRDefault="006506EA" w:rsidP="006506EA">
      <w:pPr>
        <w:bidi/>
        <w:jc w:val="both"/>
        <w:rPr>
          <w:rFonts w:cs="David" w:hint="cs"/>
          <w:rtl/>
        </w:rPr>
      </w:pPr>
    </w:p>
    <w:p w14:paraId="2398319A" w14:textId="77777777" w:rsidR="006506EA" w:rsidRPr="006506EA" w:rsidRDefault="006506EA" w:rsidP="006506EA">
      <w:pPr>
        <w:bidi/>
        <w:jc w:val="both"/>
        <w:rPr>
          <w:rFonts w:cs="David" w:hint="cs"/>
          <w:rtl/>
        </w:rPr>
      </w:pPr>
      <w:r w:rsidRPr="006506EA">
        <w:rPr>
          <w:rFonts w:cs="David" w:hint="cs"/>
          <w:rtl/>
        </w:rPr>
        <w:lastRenderedPageBreak/>
        <w:tab/>
        <w:t>במהלך הישיבה אתמול גילתה חברת הכנסת זהבה גלאון שהיועצת המשפטית של הכנסת לא אמרה לחברי הכנסת ולא הדריכה אותם בכך שנשיא המדינה, על אף שבקשתו לנבצרות דורשת אישור ועדת הכנסת, בכל רגע הוא יכול להודיע שהוא הפסיק את הנבצרות ולשם כך לא דרושה הסכמת ועדת הכנסת, אלא למעשה זה מהלך חד צדדי שהוא יכול לבצע אותו, כאמור, ללא אישור ועדת הכנסת.</w:t>
      </w:r>
    </w:p>
    <w:p w14:paraId="20B396E6" w14:textId="77777777" w:rsidR="006506EA" w:rsidRPr="006506EA" w:rsidRDefault="006506EA" w:rsidP="006506EA">
      <w:pPr>
        <w:bidi/>
        <w:jc w:val="both"/>
        <w:rPr>
          <w:rFonts w:cs="David" w:hint="cs"/>
          <w:rtl/>
        </w:rPr>
      </w:pPr>
    </w:p>
    <w:p w14:paraId="24B0AC24" w14:textId="77777777" w:rsidR="006506EA" w:rsidRPr="006506EA" w:rsidRDefault="006506EA" w:rsidP="006506EA">
      <w:pPr>
        <w:bidi/>
        <w:jc w:val="both"/>
        <w:rPr>
          <w:rFonts w:cs="David" w:hint="cs"/>
          <w:rtl/>
        </w:rPr>
      </w:pPr>
      <w:r w:rsidRPr="006506EA">
        <w:rPr>
          <w:rFonts w:cs="David" w:hint="cs"/>
          <w:rtl/>
        </w:rPr>
        <w:tab/>
        <w:t>אמר חבר הכנסת מיכאל איתן, מיד בפתח הישיבה אתמול, שהתברר לו, כשהוא ניסה לדבר עם היועצת המשפטית, שהיא חולה. אנחנו קיבלנו את זה שהיועצת המשפטית של הכנסת חולה ומכאן איחלנו לה רפואה שלמה. יושב-ראש הוועדה, חבר הכנסת אביגדור יצחקי, קיבל את זה יחד עם כל חברי הוועדה.</w:t>
      </w:r>
    </w:p>
    <w:p w14:paraId="28C8B436" w14:textId="77777777" w:rsidR="006506EA" w:rsidRPr="006506EA" w:rsidRDefault="006506EA" w:rsidP="006506EA">
      <w:pPr>
        <w:bidi/>
        <w:jc w:val="both"/>
        <w:rPr>
          <w:rFonts w:cs="David" w:hint="cs"/>
          <w:rtl/>
        </w:rPr>
      </w:pPr>
    </w:p>
    <w:p w14:paraId="36B6569E" w14:textId="77777777" w:rsidR="006506EA" w:rsidRPr="006506EA" w:rsidRDefault="006506EA" w:rsidP="006506EA">
      <w:pPr>
        <w:bidi/>
        <w:jc w:val="both"/>
        <w:rPr>
          <w:rFonts w:cs="David" w:hint="cs"/>
          <w:rtl/>
        </w:rPr>
      </w:pPr>
      <w:r w:rsidRPr="006506EA">
        <w:rPr>
          <w:rFonts w:cs="David" w:hint="cs"/>
          <w:rtl/>
        </w:rPr>
        <w:tab/>
        <w:t>אתמול בערב אני, חברי הכנסת וצוות ערוץ 2 שמענו בערוץ 2 מכתב הכנסת של ערוץ 2 עמית סגל שהיועצת המשפטית של הכנסת, עורכת-הדין נורית אלשטיין, באותן שעות ממש שהתה גם שהתה במשכן הכנסת. אני אומרת את הדברים שראיתי אתמול בערוץ 2. מסתבר שעמית סגל פגש אותה אתמול ואפילו ראיין אותה לערוץ 2.</w:t>
      </w:r>
    </w:p>
    <w:p w14:paraId="0C25C92D" w14:textId="77777777" w:rsidR="006506EA" w:rsidRPr="006506EA" w:rsidRDefault="006506EA" w:rsidP="006506EA">
      <w:pPr>
        <w:bidi/>
        <w:jc w:val="both"/>
        <w:rPr>
          <w:rFonts w:cs="David" w:hint="cs"/>
          <w:rtl/>
        </w:rPr>
      </w:pPr>
    </w:p>
    <w:p w14:paraId="20A37002" w14:textId="77777777" w:rsidR="006506EA" w:rsidRPr="006506EA" w:rsidRDefault="006506EA" w:rsidP="006506EA">
      <w:pPr>
        <w:bidi/>
        <w:jc w:val="both"/>
        <w:rPr>
          <w:rFonts w:cs="David" w:hint="cs"/>
          <w:rtl/>
        </w:rPr>
      </w:pPr>
      <w:r w:rsidRPr="006506EA">
        <w:rPr>
          <w:rFonts w:cs="David" w:hint="cs"/>
          <w:rtl/>
        </w:rPr>
        <w:tab/>
        <w:t>אני חושבת שהדברים הם דברים חמורים.</w:t>
      </w:r>
    </w:p>
    <w:p w14:paraId="390CBA18" w14:textId="77777777" w:rsidR="006506EA" w:rsidRPr="006506EA" w:rsidRDefault="006506EA" w:rsidP="006506EA">
      <w:pPr>
        <w:bidi/>
        <w:jc w:val="both"/>
        <w:rPr>
          <w:rFonts w:cs="David" w:hint="cs"/>
          <w:rtl/>
        </w:rPr>
      </w:pPr>
    </w:p>
    <w:p w14:paraId="384BFB7E"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5FBE345" w14:textId="77777777" w:rsidR="006506EA" w:rsidRPr="006506EA" w:rsidRDefault="006506EA" w:rsidP="006506EA">
      <w:pPr>
        <w:bidi/>
        <w:jc w:val="both"/>
        <w:rPr>
          <w:rFonts w:cs="David" w:hint="cs"/>
          <w:rtl/>
        </w:rPr>
      </w:pPr>
    </w:p>
    <w:p w14:paraId="3B4AA762" w14:textId="77777777" w:rsidR="006506EA" w:rsidRPr="006506EA" w:rsidRDefault="006506EA" w:rsidP="006506EA">
      <w:pPr>
        <w:bidi/>
        <w:jc w:val="both"/>
        <w:rPr>
          <w:rFonts w:cs="David" w:hint="cs"/>
          <w:rtl/>
        </w:rPr>
      </w:pPr>
      <w:r w:rsidRPr="006506EA">
        <w:rPr>
          <w:rFonts w:cs="David" w:hint="cs"/>
          <w:rtl/>
        </w:rPr>
        <w:tab/>
        <w:t>השמיעה שלך היא מאוד סלקטיבית. אני מסרתי שאני יודע שהיא חולה וארבל אמרה שהיא חולה. ההודעה המוסמכת היא של ארבל ולא שלי.</w:t>
      </w:r>
    </w:p>
    <w:p w14:paraId="3A0421DC" w14:textId="77777777" w:rsidR="006506EA" w:rsidRPr="006506EA" w:rsidRDefault="006506EA" w:rsidP="006506EA">
      <w:pPr>
        <w:bidi/>
        <w:jc w:val="both"/>
        <w:rPr>
          <w:rFonts w:cs="David" w:hint="cs"/>
          <w:rtl/>
        </w:rPr>
      </w:pPr>
    </w:p>
    <w:p w14:paraId="4B93C4CC" w14:textId="77777777" w:rsidR="006506EA" w:rsidRPr="006506EA" w:rsidRDefault="006506EA" w:rsidP="006506EA">
      <w:pPr>
        <w:bidi/>
        <w:jc w:val="both"/>
        <w:rPr>
          <w:rFonts w:cs="David" w:hint="cs"/>
          <w:u w:val="single"/>
          <w:rtl/>
        </w:rPr>
      </w:pPr>
      <w:r w:rsidRPr="006506EA">
        <w:rPr>
          <w:rFonts w:cs="David" w:hint="cs"/>
          <w:u w:val="single"/>
          <w:rtl/>
        </w:rPr>
        <w:t>לימור לבנת:</w:t>
      </w:r>
    </w:p>
    <w:p w14:paraId="7EF191B5" w14:textId="77777777" w:rsidR="006506EA" w:rsidRPr="006506EA" w:rsidRDefault="006506EA" w:rsidP="006506EA">
      <w:pPr>
        <w:bidi/>
        <w:jc w:val="both"/>
        <w:rPr>
          <w:rFonts w:cs="David" w:hint="cs"/>
          <w:rtl/>
        </w:rPr>
      </w:pPr>
    </w:p>
    <w:p w14:paraId="146FD786" w14:textId="77777777" w:rsidR="006506EA" w:rsidRPr="006506EA" w:rsidRDefault="006506EA" w:rsidP="006506EA">
      <w:pPr>
        <w:bidi/>
        <w:jc w:val="both"/>
        <w:rPr>
          <w:rFonts w:cs="David" w:hint="cs"/>
          <w:rtl/>
        </w:rPr>
      </w:pPr>
      <w:r w:rsidRPr="006506EA">
        <w:rPr>
          <w:rFonts w:cs="David" w:hint="cs"/>
          <w:rtl/>
        </w:rPr>
        <w:tab/>
        <w:t>לא באתי אליך בטענות.</w:t>
      </w:r>
    </w:p>
    <w:p w14:paraId="21ABF271" w14:textId="77777777" w:rsidR="006506EA" w:rsidRPr="006506EA" w:rsidRDefault="006506EA" w:rsidP="006506EA">
      <w:pPr>
        <w:bidi/>
        <w:jc w:val="both"/>
        <w:rPr>
          <w:rFonts w:cs="David" w:hint="cs"/>
          <w:rtl/>
        </w:rPr>
      </w:pPr>
    </w:p>
    <w:p w14:paraId="5C80ACD2" w14:textId="77777777" w:rsidR="006506EA" w:rsidRPr="006506EA" w:rsidRDefault="006506EA" w:rsidP="006506EA">
      <w:pPr>
        <w:bidi/>
        <w:jc w:val="both"/>
        <w:rPr>
          <w:rFonts w:cs="David" w:hint="cs"/>
          <w:u w:val="single"/>
          <w:rtl/>
        </w:rPr>
      </w:pPr>
      <w:r w:rsidRPr="006506EA">
        <w:rPr>
          <w:rFonts w:cs="David" w:hint="cs"/>
          <w:u w:val="single"/>
          <w:rtl/>
        </w:rPr>
        <w:t>יורם מרציאנו:</w:t>
      </w:r>
    </w:p>
    <w:p w14:paraId="4F72D0FA" w14:textId="77777777" w:rsidR="006506EA" w:rsidRPr="006506EA" w:rsidRDefault="006506EA" w:rsidP="006506EA">
      <w:pPr>
        <w:bidi/>
        <w:jc w:val="both"/>
        <w:rPr>
          <w:rFonts w:cs="David" w:hint="cs"/>
          <w:rtl/>
        </w:rPr>
      </w:pPr>
    </w:p>
    <w:p w14:paraId="02C7D4C0" w14:textId="77777777" w:rsidR="006506EA" w:rsidRPr="006506EA" w:rsidRDefault="006506EA" w:rsidP="006506EA">
      <w:pPr>
        <w:bidi/>
        <w:jc w:val="both"/>
        <w:rPr>
          <w:rFonts w:cs="David" w:hint="cs"/>
          <w:rtl/>
        </w:rPr>
      </w:pPr>
      <w:r w:rsidRPr="006506EA">
        <w:rPr>
          <w:rFonts w:cs="David" w:hint="cs"/>
          <w:rtl/>
        </w:rPr>
        <w:tab/>
        <w:t>אנחנו מבינים שיש פה תרגיל שנעשה כדי להרוויח זמן ושותפה לו היועצת המשפטית. אנחנו קוראים היום ב"ידיעות אחרונות" שהנשיא חוזר הביתה. איך אנחנו נראים? ממש ביזיון. מבזים אותנו.</w:t>
      </w:r>
    </w:p>
    <w:p w14:paraId="473979A1" w14:textId="77777777" w:rsidR="006506EA" w:rsidRPr="006506EA" w:rsidRDefault="006506EA" w:rsidP="006506EA">
      <w:pPr>
        <w:bidi/>
        <w:jc w:val="both"/>
        <w:rPr>
          <w:rFonts w:cs="David" w:hint="cs"/>
          <w:rtl/>
        </w:rPr>
      </w:pPr>
    </w:p>
    <w:p w14:paraId="02FBF1F5" w14:textId="77777777" w:rsidR="006506EA" w:rsidRPr="006506EA" w:rsidRDefault="006506EA" w:rsidP="006506EA">
      <w:pPr>
        <w:bidi/>
        <w:jc w:val="both"/>
        <w:rPr>
          <w:rFonts w:cs="David" w:hint="cs"/>
          <w:u w:val="single"/>
          <w:rtl/>
        </w:rPr>
      </w:pPr>
      <w:r w:rsidRPr="006506EA">
        <w:rPr>
          <w:rFonts w:cs="David" w:hint="cs"/>
          <w:u w:val="single"/>
          <w:rtl/>
        </w:rPr>
        <w:t>לימור לבנת:</w:t>
      </w:r>
    </w:p>
    <w:p w14:paraId="167DEDAB" w14:textId="77777777" w:rsidR="006506EA" w:rsidRPr="006506EA" w:rsidRDefault="006506EA" w:rsidP="006506EA">
      <w:pPr>
        <w:bidi/>
        <w:jc w:val="both"/>
        <w:rPr>
          <w:rFonts w:cs="David" w:hint="cs"/>
          <w:rtl/>
        </w:rPr>
      </w:pPr>
    </w:p>
    <w:p w14:paraId="78136C4C" w14:textId="77777777" w:rsidR="006506EA" w:rsidRPr="006506EA" w:rsidRDefault="006506EA" w:rsidP="006506EA">
      <w:pPr>
        <w:bidi/>
        <w:jc w:val="both"/>
        <w:rPr>
          <w:rFonts w:cs="David" w:hint="cs"/>
          <w:rtl/>
        </w:rPr>
      </w:pPr>
      <w:r w:rsidRPr="006506EA">
        <w:rPr>
          <w:rFonts w:cs="David" w:hint="cs"/>
          <w:rtl/>
        </w:rPr>
        <w:tab/>
        <w:t xml:space="preserve">לא באתי בטרוניה לחבר הכנסת איתן אלא פשוט ציינתי את השתלשלות העניינים. אני חושבת שעורכת-הדין ארבל אסטרחן הייתה צריכה להביא לידיעתנו שעורכת-הדין נורית אלשטיין נמצאת כאן, ואם עורכת-הדין אלשטיין הייתה בבניין </w:t>
      </w:r>
      <w:r w:rsidRPr="006506EA">
        <w:rPr>
          <w:rFonts w:cs="David"/>
          <w:rtl/>
        </w:rPr>
        <w:t>–</w:t>
      </w:r>
      <w:r w:rsidRPr="006506EA">
        <w:rPr>
          <w:rFonts w:cs="David" w:hint="cs"/>
          <w:rtl/>
        </w:rPr>
        <w:t xml:space="preserve"> נמסר שהיא חולה, עובדה שלא הייתה נכונה </w:t>
      </w:r>
      <w:r w:rsidRPr="006506EA">
        <w:rPr>
          <w:rFonts w:cs="David"/>
          <w:rtl/>
        </w:rPr>
        <w:t>–</w:t>
      </w:r>
      <w:r w:rsidRPr="006506EA">
        <w:rPr>
          <w:rFonts w:cs="David" w:hint="cs"/>
          <w:rtl/>
        </w:rPr>
        <w:t xml:space="preserve"> והיא בחרה שלא להגיע לישיבה, אני חושבת שעצם העניין הזה הוא חמור. אני חושבת שהעובדה שנמסרה לוועדת הכנסת שלא הייתה נכונה, היא חמורה עוד יותר. אני רוצה לדרוש כאן שועדת הכנסת, מעבר למה שקרה כאן שהוא חמור בפני עצמו,  תדרוש שנורית אלשטיין תבוא לכאן ותמסור לנו הסברים. מעבר לזה, אני דורשת שהיועצת המשפטית של הכנסת תשתתף בכל ישיבות ועדת הכנסת שנוגעות לקובלנת 30 חברי הכנסת להדחת הנשיא, משום שעולות כאן סוגיות משפטיות. אני חושבת שהדרישה שהיועצת המשפטית של הכנסת  תשתתף בכל ישיבות ועדת הכנסת, מכיוון שעולות כאן סוגיות משפטיות לא מעטות היא דרישה מינימאלית והיא צריכה להיות מובנת מאליה. לכן אני מבקשת אדוני היושב-ראש לקרוא לה לכאן ושהיא תשתתף בכל הישיבות, זאת והבאות אחריה. אני סבורה שזו דרישה שממש מתבקשת ואני חלילה לא מזלזלת בעורכת-הדין ארבל אסטרחן, אבל היועצת המשפטית של הכנסת צריכה להשתתף בכל הישיבות.  מה שקרה אתמול מצריך בירור בפני עצמו.</w:t>
      </w:r>
    </w:p>
    <w:p w14:paraId="1C2E92C7" w14:textId="77777777" w:rsidR="006506EA" w:rsidRPr="006506EA" w:rsidRDefault="006506EA" w:rsidP="006506EA">
      <w:pPr>
        <w:bidi/>
        <w:jc w:val="both"/>
        <w:rPr>
          <w:rFonts w:cs="David" w:hint="cs"/>
          <w:rtl/>
        </w:rPr>
      </w:pPr>
    </w:p>
    <w:p w14:paraId="41C196D0" w14:textId="77777777" w:rsidR="006506EA" w:rsidRPr="006506EA" w:rsidRDefault="006506EA" w:rsidP="006506EA">
      <w:pPr>
        <w:bidi/>
        <w:jc w:val="both"/>
        <w:rPr>
          <w:rFonts w:cs="David" w:hint="cs"/>
          <w:u w:val="single"/>
          <w:rtl/>
        </w:rPr>
      </w:pPr>
      <w:r w:rsidRPr="006506EA">
        <w:rPr>
          <w:rFonts w:cs="David" w:hint="cs"/>
          <w:u w:val="single"/>
          <w:rtl/>
        </w:rPr>
        <w:t>נסים זאב:</w:t>
      </w:r>
    </w:p>
    <w:p w14:paraId="3AC37E15" w14:textId="77777777" w:rsidR="006506EA" w:rsidRPr="006506EA" w:rsidRDefault="006506EA" w:rsidP="006506EA">
      <w:pPr>
        <w:bidi/>
        <w:jc w:val="both"/>
        <w:rPr>
          <w:rFonts w:cs="David" w:hint="cs"/>
          <w:rtl/>
        </w:rPr>
      </w:pPr>
    </w:p>
    <w:p w14:paraId="78C8C145" w14:textId="77777777" w:rsidR="006506EA" w:rsidRPr="006506EA" w:rsidRDefault="006506EA" w:rsidP="006506EA">
      <w:pPr>
        <w:bidi/>
        <w:jc w:val="both"/>
        <w:rPr>
          <w:rFonts w:cs="David" w:hint="cs"/>
          <w:rtl/>
        </w:rPr>
      </w:pPr>
      <w:r w:rsidRPr="006506EA">
        <w:rPr>
          <w:rFonts w:cs="David" w:hint="cs"/>
          <w:rtl/>
        </w:rPr>
        <w:tab/>
        <w:t>אני רוצה חוות דעת משפטית.</w:t>
      </w:r>
    </w:p>
    <w:p w14:paraId="48AB6582" w14:textId="77777777" w:rsidR="006506EA" w:rsidRPr="006506EA" w:rsidRDefault="006506EA" w:rsidP="006506EA">
      <w:pPr>
        <w:bidi/>
        <w:jc w:val="both"/>
        <w:rPr>
          <w:rFonts w:cs="David" w:hint="cs"/>
          <w:rtl/>
        </w:rPr>
      </w:pPr>
      <w:r w:rsidRPr="006506EA">
        <w:rPr>
          <w:rFonts w:cs="David"/>
          <w:rtl/>
        </w:rPr>
        <w:br w:type="page"/>
      </w:r>
    </w:p>
    <w:p w14:paraId="7262065D" w14:textId="77777777" w:rsidR="006506EA" w:rsidRPr="006506EA" w:rsidRDefault="006506EA" w:rsidP="006506EA">
      <w:pPr>
        <w:bidi/>
        <w:jc w:val="both"/>
        <w:rPr>
          <w:rFonts w:cs="David" w:hint="cs"/>
          <w:u w:val="single"/>
          <w:rtl/>
        </w:rPr>
      </w:pPr>
      <w:r w:rsidRPr="006506EA">
        <w:rPr>
          <w:rFonts w:cs="David" w:hint="cs"/>
          <w:u w:val="single"/>
          <w:rtl/>
        </w:rPr>
        <w:t>יצחק גלנטי:</w:t>
      </w:r>
    </w:p>
    <w:p w14:paraId="359B0B55" w14:textId="77777777" w:rsidR="006506EA" w:rsidRPr="006506EA" w:rsidRDefault="006506EA" w:rsidP="006506EA">
      <w:pPr>
        <w:bidi/>
        <w:jc w:val="both"/>
        <w:rPr>
          <w:rFonts w:cs="David" w:hint="cs"/>
          <w:rtl/>
        </w:rPr>
      </w:pPr>
    </w:p>
    <w:p w14:paraId="180E84F0" w14:textId="77777777" w:rsidR="006506EA" w:rsidRPr="006506EA" w:rsidRDefault="006506EA" w:rsidP="006506EA">
      <w:pPr>
        <w:bidi/>
        <w:jc w:val="both"/>
        <w:rPr>
          <w:rFonts w:cs="David" w:hint="cs"/>
          <w:rtl/>
        </w:rPr>
      </w:pPr>
      <w:r w:rsidRPr="006506EA">
        <w:rPr>
          <w:rFonts w:cs="David" w:hint="cs"/>
          <w:rtl/>
        </w:rPr>
        <w:tab/>
        <w:t>לאור מה שנאמר אתמול כי ההחלטה בדבר הנבצרות של נשיא המדינה עדיין מאפשרת לא לבטל את הנבצרות שלו ולחזור ולכהן נשיא לכל דבר, אני חוזר ומציין שהייתה לי הצעת חוק בנדון כאשר בשעתו ביקשתי עליה פטור מחובת הנחה שנדחתה, אבל מאז עברה מספיק זמן כדי להגיש אותה ולכן אני מציע להגיש אותה בדיון מהיר.</w:t>
      </w:r>
    </w:p>
    <w:p w14:paraId="000EA27D" w14:textId="77777777" w:rsidR="006506EA" w:rsidRPr="006506EA" w:rsidRDefault="006506EA" w:rsidP="006506EA">
      <w:pPr>
        <w:bidi/>
        <w:jc w:val="both"/>
        <w:rPr>
          <w:rFonts w:cs="David" w:hint="cs"/>
          <w:rtl/>
        </w:rPr>
      </w:pPr>
    </w:p>
    <w:p w14:paraId="4C7C4AD5" w14:textId="77777777" w:rsidR="006506EA" w:rsidRPr="006506EA" w:rsidRDefault="006506EA" w:rsidP="006506EA">
      <w:pPr>
        <w:bidi/>
        <w:jc w:val="both"/>
        <w:rPr>
          <w:rFonts w:cs="David" w:hint="cs"/>
          <w:rtl/>
        </w:rPr>
      </w:pPr>
      <w:r w:rsidRPr="006506EA">
        <w:rPr>
          <w:rFonts w:cs="David" w:hint="cs"/>
          <w:rtl/>
        </w:rPr>
        <w:tab/>
        <w:t>ההצעה הייתה לגבי הפסקה זמנית של הכהונה ביוזמת ועדת הכנסת. אם היושב-ראש יאפשר לי, אני מוכן להסביר במה מדובר. חוק יסוד נשיא המדינה מאפשר כיום לכנסת להעביר את נשיא המדינה מכהונתו מחמת התנהגות שאינה הולמת את מעמדו כנשיא המדינה. כן מאפשר החוק לכנסת לקבוע כי נבצר מנשיא המדינה דרך קבע, מטעמי בריאות, למלא את תפקידו. בנוסף מונה חוק היסוד שלושה מקרים בהם יפסיק נשיא המדינה באופן זמני למלא את תפקידו ולהשתמש בסמכויותיו: אם יצא את גבולות המדינה, אם הודיע לוועדת הכנסת כי נבצר ממנו באופן ארעי למלא את תפקידו וועדת הכנסת אישרה הודעתו, ואם החליטה ועדת הכנסת כי מטעמי בריאות נבצר ממנו באופן ארעי  למלא את תפקידו.</w:t>
      </w:r>
    </w:p>
    <w:p w14:paraId="574FBAC6" w14:textId="77777777" w:rsidR="006506EA" w:rsidRPr="006506EA" w:rsidRDefault="006506EA" w:rsidP="006506EA">
      <w:pPr>
        <w:bidi/>
        <w:jc w:val="both"/>
        <w:rPr>
          <w:rFonts w:cs="David" w:hint="cs"/>
          <w:rtl/>
        </w:rPr>
      </w:pPr>
    </w:p>
    <w:p w14:paraId="28BD2CE6" w14:textId="77777777" w:rsidR="006506EA" w:rsidRPr="006506EA" w:rsidRDefault="006506EA" w:rsidP="006506EA">
      <w:pPr>
        <w:bidi/>
        <w:jc w:val="both"/>
        <w:rPr>
          <w:rFonts w:cs="David" w:hint="cs"/>
          <w:rtl/>
        </w:rPr>
      </w:pPr>
      <w:r w:rsidRPr="006506EA">
        <w:rPr>
          <w:rFonts w:cs="David" w:hint="cs"/>
          <w:rtl/>
        </w:rPr>
        <w:tab/>
        <w:t>חוק היסוד אינו מאפשר לכנסת להחליט ביוזמתה כי נבצר מנשיא המדינה באופן ארעי למלא את תפקידו. מטרת הצעת חוק זו היא למלא חסר זה. מוצע להסמיך את ועדת הכנסת להחליט ברוב חבריה כי נבצר מנשיא המדינה באופן ארעי למלא את תפקידו. ועדת הכנסת תחליט כאמור רק לאחר שהובאה לפניה בקשה על-ידי לפחות 10 מחברי הכנסת. בדיון בעניין החלטה זו תינתן לנשיא המדינה הזדמנות להשמיע את דברו בפני הוועדה והנשיא יהיה רשאי להיות מיוצג על-ידי בא-כוחו.</w:t>
      </w:r>
    </w:p>
    <w:p w14:paraId="7C704DC4" w14:textId="77777777" w:rsidR="006506EA" w:rsidRPr="006506EA" w:rsidRDefault="006506EA" w:rsidP="006506EA">
      <w:pPr>
        <w:bidi/>
        <w:jc w:val="both"/>
        <w:rPr>
          <w:rFonts w:cs="David" w:hint="cs"/>
          <w:rtl/>
        </w:rPr>
      </w:pPr>
    </w:p>
    <w:p w14:paraId="7B644CB7" w14:textId="77777777" w:rsidR="006506EA" w:rsidRPr="006506EA" w:rsidRDefault="006506EA" w:rsidP="006506EA">
      <w:pPr>
        <w:bidi/>
        <w:jc w:val="both"/>
        <w:rPr>
          <w:rFonts w:cs="David" w:hint="cs"/>
          <w:rtl/>
        </w:rPr>
      </w:pPr>
      <w:r w:rsidRPr="006506EA">
        <w:rPr>
          <w:rFonts w:cs="David" w:hint="cs"/>
          <w:rtl/>
        </w:rPr>
        <w:tab/>
        <w:t>ההצעה הזו באה לאפשר לוועדת הכנסת להכריז על נבצרות הנשיא והיא תהיה בתוקף כל עוד הוועדה לא החליטה אחרת.</w:t>
      </w:r>
    </w:p>
    <w:p w14:paraId="51DFF3B4" w14:textId="77777777" w:rsidR="006506EA" w:rsidRPr="006506EA" w:rsidRDefault="006506EA" w:rsidP="006506EA">
      <w:pPr>
        <w:bidi/>
        <w:jc w:val="both"/>
        <w:rPr>
          <w:rFonts w:cs="David" w:hint="cs"/>
          <w:rtl/>
        </w:rPr>
      </w:pPr>
    </w:p>
    <w:p w14:paraId="17951789" w14:textId="77777777" w:rsidR="006506EA" w:rsidRPr="006506EA" w:rsidRDefault="006506EA" w:rsidP="006506EA">
      <w:pPr>
        <w:bidi/>
        <w:jc w:val="both"/>
        <w:rPr>
          <w:rFonts w:cs="David" w:hint="cs"/>
          <w:u w:val="single"/>
          <w:rtl/>
        </w:rPr>
      </w:pPr>
      <w:r w:rsidRPr="006506EA">
        <w:rPr>
          <w:rFonts w:cs="David" w:hint="cs"/>
          <w:u w:val="single"/>
          <w:rtl/>
        </w:rPr>
        <w:t>אחמד טיבי:</w:t>
      </w:r>
    </w:p>
    <w:p w14:paraId="4DB49FC3" w14:textId="77777777" w:rsidR="006506EA" w:rsidRPr="006506EA" w:rsidRDefault="006506EA" w:rsidP="006506EA">
      <w:pPr>
        <w:bidi/>
        <w:jc w:val="both"/>
        <w:rPr>
          <w:rFonts w:cs="David" w:hint="cs"/>
          <w:rtl/>
        </w:rPr>
      </w:pPr>
    </w:p>
    <w:p w14:paraId="2561D023" w14:textId="77777777" w:rsidR="006506EA" w:rsidRPr="006506EA" w:rsidRDefault="006506EA" w:rsidP="006506EA">
      <w:pPr>
        <w:bidi/>
        <w:jc w:val="both"/>
        <w:rPr>
          <w:rFonts w:cs="David" w:hint="cs"/>
          <w:rtl/>
        </w:rPr>
      </w:pPr>
      <w:r w:rsidRPr="006506EA">
        <w:rPr>
          <w:rFonts w:cs="David" w:hint="cs"/>
          <w:rtl/>
        </w:rPr>
        <w:tab/>
        <w:t>בהמשך לדבריה של חברת הכנסת לימור לבנת, בשל העובדה שאני הפניתי אתמול את השאלה, קיבלתי תשובה הן מחבר הכנסת איתן שישב שם, התריס כלפיי ואמר שהוא התקשר ליועצת המשפטית והיא אמרה לו שהיא חולה. אני מבין ממנו שגם ארבל אסטרחן אישרה את דבריו שהיא חולה. יש כאן זלזול בוועדה ובחברי הכנסת. להטעות את חבר הכנסת מיכאל איתן זה דבר חמור, ולהטעות את ארבל זה דבר עוד יותר חמור כי זה אומר להטעות את הוועדה. בכל-זאת מדובר ביועצת המשפטית שליוותה והביאה בכתובים את ההליך בו אנחנו דנים. היא ליוותה את כל הליך הנבצרות וסייעה להליך באופן משפטי. אני שואל מדוע היא לא נמצאת כאן. האם היא השיגה את מטרתה בעובדה הזאת ומאז היא מרגישה שהיא לא צריכה להמשיך ללוות את דיוני הוועדה? אם חבר כנסת חייב להיות כאן בכל הישיבות, בשל העובדות שמדובר בהליך משפטי, על אחת כמה וכמה היועצת המשפטית של הכנסת כאשר מדובר בנושא רגיש, חשוב, שמעניין את כלל הציבור ואת כלל חברי הכנסת.</w:t>
      </w:r>
    </w:p>
    <w:p w14:paraId="347A8F74" w14:textId="77777777" w:rsidR="006506EA" w:rsidRPr="006506EA" w:rsidRDefault="006506EA" w:rsidP="006506EA">
      <w:pPr>
        <w:bidi/>
        <w:jc w:val="both"/>
        <w:rPr>
          <w:rFonts w:cs="David" w:hint="cs"/>
          <w:rtl/>
        </w:rPr>
      </w:pPr>
    </w:p>
    <w:p w14:paraId="5CDE2C95" w14:textId="77777777" w:rsidR="006506EA" w:rsidRPr="006506EA" w:rsidRDefault="006506EA" w:rsidP="006506EA">
      <w:pPr>
        <w:bidi/>
        <w:ind w:firstLine="720"/>
        <w:jc w:val="both"/>
        <w:rPr>
          <w:rFonts w:cs="David" w:hint="cs"/>
          <w:rtl/>
        </w:rPr>
      </w:pPr>
      <w:r w:rsidRPr="006506EA">
        <w:rPr>
          <w:rFonts w:cs="David" w:hint="cs"/>
          <w:rtl/>
        </w:rPr>
        <w:t>אני אומר את הדברים עם כל הכבוד וההערכה המקצועית הרבה שיש לי וליתר חבריי בוועדה לארבל אסטרחן כיועצת משפטית מבריקה.</w:t>
      </w:r>
    </w:p>
    <w:p w14:paraId="526128FE" w14:textId="77777777" w:rsidR="006506EA" w:rsidRPr="006506EA" w:rsidRDefault="006506EA" w:rsidP="006506EA">
      <w:pPr>
        <w:bidi/>
        <w:jc w:val="both"/>
        <w:rPr>
          <w:rFonts w:cs="David" w:hint="cs"/>
          <w:rtl/>
        </w:rPr>
      </w:pPr>
    </w:p>
    <w:p w14:paraId="746E8272" w14:textId="77777777" w:rsidR="006506EA" w:rsidRPr="006506EA" w:rsidRDefault="006506EA" w:rsidP="006506EA">
      <w:pPr>
        <w:bidi/>
        <w:jc w:val="both"/>
        <w:rPr>
          <w:rFonts w:cs="David" w:hint="cs"/>
          <w:u w:val="single"/>
          <w:rtl/>
        </w:rPr>
      </w:pPr>
      <w:r w:rsidRPr="006506EA">
        <w:rPr>
          <w:rFonts w:cs="David" w:hint="cs"/>
          <w:u w:val="single"/>
          <w:rtl/>
        </w:rPr>
        <w:t>יעקב מרגי:</w:t>
      </w:r>
    </w:p>
    <w:p w14:paraId="4E8F3803" w14:textId="77777777" w:rsidR="006506EA" w:rsidRPr="006506EA" w:rsidRDefault="006506EA" w:rsidP="006506EA">
      <w:pPr>
        <w:bidi/>
        <w:jc w:val="both"/>
        <w:rPr>
          <w:rFonts w:cs="David" w:hint="cs"/>
          <w:rtl/>
        </w:rPr>
      </w:pPr>
    </w:p>
    <w:p w14:paraId="6764BACE" w14:textId="77777777" w:rsidR="006506EA" w:rsidRPr="006506EA" w:rsidRDefault="006506EA" w:rsidP="006506EA">
      <w:pPr>
        <w:bidi/>
        <w:jc w:val="both"/>
        <w:rPr>
          <w:rFonts w:cs="David" w:hint="cs"/>
          <w:rtl/>
        </w:rPr>
      </w:pPr>
      <w:r w:rsidRPr="006506EA">
        <w:rPr>
          <w:rFonts w:cs="David" w:hint="cs"/>
          <w:rtl/>
        </w:rPr>
        <w:tab/>
        <w:t>אם הדברים הם אכן כפי שנאמרו, זה חמור מאוד. לאור הנתונים האלה, צריך לבוא חשבון עם היועצת המשפטית.  היועצת המשפטית של הוועדה, עורכת-הדין ארבל אסטרחן, מלווה את דיוני הוועדה בכבוד. אם נכונים הדברים שנאמרו לגבי היועצת המשפטית של הכנסת,  נקבע שמעתה תלווה את דיוני הוועדה רק עורכת-הדין ארבל אסטרחן.</w:t>
      </w:r>
    </w:p>
    <w:p w14:paraId="1E5F6A5F" w14:textId="77777777" w:rsidR="006506EA" w:rsidRPr="006506EA" w:rsidRDefault="006506EA" w:rsidP="006506EA">
      <w:pPr>
        <w:bidi/>
        <w:jc w:val="both"/>
        <w:rPr>
          <w:rFonts w:cs="David" w:hint="cs"/>
          <w:rtl/>
        </w:rPr>
      </w:pPr>
    </w:p>
    <w:p w14:paraId="4D8089D0" w14:textId="77777777" w:rsidR="006506EA" w:rsidRPr="006506EA" w:rsidRDefault="006506EA" w:rsidP="006506EA">
      <w:pPr>
        <w:bidi/>
        <w:jc w:val="both"/>
        <w:rPr>
          <w:rFonts w:cs="David" w:hint="cs"/>
          <w:u w:val="single"/>
          <w:rtl/>
        </w:rPr>
      </w:pPr>
      <w:r w:rsidRPr="006506EA">
        <w:rPr>
          <w:rFonts w:cs="David" w:hint="cs"/>
          <w:u w:val="single"/>
          <w:rtl/>
        </w:rPr>
        <w:t>קריאה:</w:t>
      </w:r>
    </w:p>
    <w:p w14:paraId="5733DF75" w14:textId="77777777" w:rsidR="006506EA" w:rsidRPr="006506EA" w:rsidRDefault="006506EA" w:rsidP="006506EA">
      <w:pPr>
        <w:bidi/>
        <w:jc w:val="both"/>
        <w:rPr>
          <w:rFonts w:cs="David" w:hint="cs"/>
          <w:rtl/>
        </w:rPr>
      </w:pPr>
    </w:p>
    <w:p w14:paraId="7C105EBF" w14:textId="77777777" w:rsidR="006506EA" w:rsidRPr="006506EA" w:rsidRDefault="006506EA" w:rsidP="006506EA">
      <w:pPr>
        <w:bidi/>
        <w:jc w:val="both"/>
        <w:rPr>
          <w:rFonts w:cs="David" w:hint="cs"/>
          <w:rtl/>
        </w:rPr>
      </w:pPr>
      <w:r w:rsidRPr="006506EA">
        <w:rPr>
          <w:rFonts w:cs="David" w:hint="cs"/>
          <w:rtl/>
        </w:rPr>
        <w:tab/>
        <w:t>אולי זה מה שהיא רוצה.</w:t>
      </w:r>
    </w:p>
    <w:p w14:paraId="1B0FBE06" w14:textId="77777777" w:rsidR="006506EA" w:rsidRPr="006506EA" w:rsidRDefault="006506EA" w:rsidP="006506EA">
      <w:pPr>
        <w:bidi/>
        <w:jc w:val="both"/>
        <w:rPr>
          <w:rFonts w:cs="David" w:hint="cs"/>
          <w:u w:val="single"/>
          <w:rtl/>
        </w:rPr>
      </w:pPr>
      <w:r w:rsidRPr="006506EA">
        <w:rPr>
          <w:rFonts w:cs="David"/>
          <w:u w:val="single"/>
          <w:rtl/>
        </w:rPr>
        <w:br w:type="page"/>
      </w:r>
    </w:p>
    <w:p w14:paraId="45F9B0BD" w14:textId="77777777" w:rsidR="006506EA" w:rsidRPr="006506EA" w:rsidRDefault="006506EA" w:rsidP="006506EA">
      <w:pPr>
        <w:bidi/>
        <w:jc w:val="both"/>
        <w:rPr>
          <w:rFonts w:cs="David" w:hint="cs"/>
          <w:u w:val="single"/>
          <w:rtl/>
        </w:rPr>
      </w:pPr>
      <w:r w:rsidRPr="006506EA">
        <w:rPr>
          <w:rFonts w:cs="David" w:hint="cs"/>
          <w:u w:val="single"/>
          <w:rtl/>
        </w:rPr>
        <w:t>נסים זאב:</w:t>
      </w:r>
    </w:p>
    <w:p w14:paraId="16FE2438" w14:textId="77777777" w:rsidR="006506EA" w:rsidRPr="006506EA" w:rsidRDefault="006506EA" w:rsidP="006506EA">
      <w:pPr>
        <w:bidi/>
        <w:jc w:val="both"/>
        <w:rPr>
          <w:rFonts w:cs="David" w:hint="cs"/>
          <w:rtl/>
        </w:rPr>
      </w:pPr>
    </w:p>
    <w:p w14:paraId="2EC03EDA" w14:textId="77777777" w:rsidR="006506EA" w:rsidRPr="006506EA" w:rsidRDefault="006506EA" w:rsidP="006506EA">
      <w:pPr>
        <w:bidi/>
        <w:jc w:val="both"/>
        <w:rPr>
          <w:rFonts w:cs="David" w:hint="cs"/>
          <w:rtl/>
        </w:rPr>
      </w:pPr>
      <w:r w:rsidRPr="006506EA">
        <w:rPr>
          <w:rFonts w:cs="David" w:hint="cs"/>
          <w:rtl/>
        </w:rPr>
        <w:tab/>
        <w:t>אני חושב שכל אחד מחברי הכנסת מדבר ביתר קיצוניות וחדות וכאילו הוא איש המוסר והנאור ביותר, מי שרוצה להוציא את הצדק ולראות את נשיא המדינה תלוי. כל הזמן אנחנו דנים בשוליים ולא בדברים המהותיים.  כל מה שעושים כאן, זו הצגה. כל אחד אומר את עמדתו והנושא הזה יכול לעבור במהירות במליאת הכנסת. אני חושב שיש כאן חברים שעוסקים בעריפת ראשו של נשיא המדינה ורוצים לחרוץ את דינו ללא משפט, לפני שניתנה לו הזכות הלגיטימית שהיו נותנים לכל רוצח במדינת ישראל שמגן על עצמו. ברור שבוועדת הכנסת אין רוב ולכן כל הפטפטת מיותרת לחלוטין. אני מבקש להפסיק לעסוק בנושא של היועצת המשפטית שלא נמצאת כאן עתה ולהטיל סנקציות. כל אחד כאן מקצין ואומר איזה סנקציה צריכים להפעיל על היועצת המשפטית. יש הנחה שהיא בצניעותה רוצה להתחמק מהדיון הזה שהוא חסר כל ערך. היא חושבת שממלאת מקומה אכן יכולה למלא את תפקידה וזו זכותה. אתה לא יכול להכריח את היועצת המשפטית של הכנסת לבוא לוועדה הזאת ולהשתתף בישיבות כיוון שהייתה בדיונים קודמים.</w:t>
      </w:r>
    </w:p>
    <w:p w14:paraId="2038081D" w14:textId="77777777" w:rsidR="006506EA" w:rsidRPr="006506EA" w:rsidRDefault="006506EA" w:rsidP="006506EA">
      <w:pPr>
        <w:bidi/>
        <w:jc w:val="both"/>
        <w:rPr>
          <w:rFonts w:cs="David" w:hint="cs"/>
          <w:u w:val="single"/>
          <w:rtl/>
        </w:rPr>
      </w:pPr>
    </w:p>
    <w:p w14:paraId="209C0EFD" w14:textId="77777777" w:rsidR="006506EA" w:rsidRPr="006506EA" w:rsidRDefault="006506EA" w:rsidP="006506EA">
      <w:pPr>
        <w:bidi/>
        <w:jc w:val="both"/>
        <w:rPr>
          <w:rFonts w:cs="David" w:hint="cs"/>
          <w:u w:val="single"/>
          <w:rtl/>
        </w:rPr>
      </w:pPr>
      <w:smartTag w:uri="urn:schemas-microsoft-com:office:smarttags" w:element="PersonName">
        <w:r w:rsidRPr="006506EA">
          <w:rPr>
            <w:rFonts w:cs="David" w:hint="cs"/>
            <w:u w:val="single"/>
            <w:rtl/>
          </w:rPr>
          <w:t>דב חנין</w:t>
        </w:r>
      </w:smartTag>
      <w:r w:rsidRPr="006506EA">
        <w:rPr>
          <w:rFonts w:cs="David" w:hint="cs"/>
          <w:u w:val="single"/>
          <w:rtl/>
        </w:rPr>
        <w:t>:</w:t>
      </w:r>
    </w:p>
    <w:p w14:paraId="1DF7BA35" w14:textId="77777777" w:rsidR="006506EA" w:rsidRPr="006506EA" w:rsidRDefault="006506EA" w:rsidP="006506EA">
      <w:pPr>
        <w:bidi/>
        <w:jc w:val="both"/>
        <w:rPr>
          <w:rFonts w:cs="David" w:hint="cs"/>
          <w:rtl/>
        </w:rPr>
      </w:pPr>
    </w:p>
    <w:p w14:paraId="43AF42DE" w14:textId="77777777" w:rsidR="006506EA" w:rsidRPr="006506EA" w:rsidRDefault="006506EA" w:rsidP="006506EA">
      <w:pPr>
        <w:bidi/>
        <w:jc w:val="both"/>
        <w:rPr>
          <w:rFonts w:cs="David" w:hint="cs"/>
          <w:rtl/>
        </w:rPr>
      </w:pPr>
      <w:r w:rsidRPr="006506EA">
        <w:rPr>
          <w:rFonts w:cs="David" w:hint="cs"/>
          <w:rtl/>
        </w:rPr>
        <w:tab/>
        <w:t xml:space="preserve">הצעה לסדר. אדוני היושב-ראש, עמיתיי חברי הכנסת. אני חושב שאנחנו צריכים להתמקד במטרה העומדת בפנינו היום. יש לנו נושא רציני וזה גיבוש הנוהל. מעבר לוויכוחים שקיימים כאן, לגופו של עניין אסור לנו להתברבר </w:t>
      </w:r>
      <w:r w:rsidRPr="006506EA">
        <w:rPr>
          <w:rFonts w:cs="David"/>
          <w:rtl/>
        </w:rPr>
        <w:t>–</w:t>
      </w:r>
      <w:r w:rsidRPr="006506EA">
        <w:rPr>
          <w:rFonts w:cs="David" w:hint="cs"/>
          <w:rtl/>
        </w:rPr>
        <w:t xml:space="preserve"> וסליחה על הביטוי </w:t>
      </w:r>
      <w:r w:rsidRPr="006506EA">
        <w:rPr>
          <w:rFonts w:cs="David"/>
          <w:rtl/>
        </w:rPr>
        <w:t>–</w:t>
      </w:r>
      <w:r w:rsidRPr="006506EA">
        <w:rPr>
          <w:rFonts w:cs="David" w:hint="cs"/>
          <w:rtl/>
        </w:rPr>
        <w:t xml:space="preserve"> לכיוונים אחרים. אם יש שאלות ליועצת המשפטית של הכנסת, יברר אותן יושב-ראש הוועדה או יושבת-הראש הקבועה של הוועדה ויודיעו לחברי הוועדה מה העלה הבירור.</w:t>
      </w:r>
    </w:p>
    <w:p w14:paraId="35A520A8" w14:textId="77777777" w:rsidR="006506EA" w:rsidRPr="006506EA" w:rsidRDefault="006506EA" w:rsidP="006506EA">
      <w:pPr>
        <w:bidi/>
        <w:jc w:val="both"/>
        <w:rPr>
          <w:rFonts w:cs="David" w:hint="cs"/>
          <w:rtl/>
        </w:rPr>
      </w:pPr>
    </w:p>
    <w:p w14:paraId="1AE296FD" w14:textId="77777777" w:rsidR="006506EA" w:rsidRPr="006506EA" w:rsidRDefault="006506EA" w:rsidP="006506EA">
      <w:pPr>
        <w:bidi/>
        <w:ind w:firstLine="720"/>
        <w:jc w:val="both"/>
        <w:rPr>
          <w:rFonts w:cs="David" w:hint="cs"/>
          <w:rtl/>
        </w:rPr>
      </w:pPr>
      <w:r w:rsidRPr="006506EA">
        <w:rPr>
          <w:rFonts w:cs="David" w:hint="cs"/>
          <w:rtl/>
        </w:rPr>
        <w:t>אני מציע שכרגע לא נעסוק בנושא הזה בכלל אלא נתחיל לעסוק לדון בנוהל כי הנוהל הוא הדבר שאנחנו חייבים לסיים אותו היום כדי להביא אותו לדיון והחלטת המליאה, וזאת כדי שיהיה נוהל להמשך העבודה.</w:t>
      </w:r>
    </w:p>
    <w:p w14:paraId="01C7261B" w14:textId="77777777" w:rsidR="006506EA" w:rsidRPr="006506EA" w:rsidRDefault="006506EA" w:rsidP="006506EA">
      <w:pPr>
        <w:bidi/>
        <w:ind w:firstLine="720"/>
        <w:jc w:val="both"/>
        <w:rPr>
          <w:rFonts w:cs="David" w:hint="cs"/>
          <w:rtl/>
        </w:rPr>
      </w:pPr>
    </w:p>
    <w:p w14:paraId="500D8424" w14:textId="77777777" w:rsidR="006506EA" w:rsidRPr="006506EA" w:rsidRDefault="006506EA" w:rsidP="006506EA">
      <w:pPr>
        <w:bidi/>
        <w:ind w:firstLine="720"/>
        <w:jc w:val="both"/>
        <w:rPr>
          <w:rFonts w:cs="David" w:hint="cs"/>
          <w:rtl/>
        </w:rPr>
      </w:pPr>
      <w:r w:rsidRPr="006506EA">
        <w:rPr>
          <w:rFonts w:cs="David" w:hint="cs"/>
          <w:rtl/>
        </w:rPr>
        <w:t>אדוני היושב-ראש, אני מבקש ממך כיושב-ראש הוועדה לעשות מהלך נוסף והוא להעביר לנשיא המדינה הודעה פורמאלית על כך שהוגשה קובלנה חתומה על-ידי 30 חברי כנסת.</w:t>
      </w:r>
    </w:p>
    <w:p w14:paraId="31934AF9" w14:textId="77777777" w:rsidR="006506EA" w:rsidRPr="006506EA" w:rsidRDefault="006506EA" w:rsidP="006506EA">
      <w:pPr>
        <w:bidi/>
        <w:ind w:firstLine="720"/>
        <w:jc w:val="both"/>
        <w:rPr>
          <w:rFonts w:cs="David" w:hint="cs"/>
          <w:rtl/>
        </w:rPr>
      </w:pPr>
    </w:p>
    <w:p w14:paraId="7AB00087" w14:textId="77777777" w:rsidR="006506EA" w:rsidRPr="006506EA" w:rsidRDefault="006506EA" w:rsidP="006506EA">
      <w:pPr>
        <w:bidi/>
        <w:jc w:val="both"/>
        <w:rPr>
          <w:rFonts w:cs="David" w:hint="cs"/>
          <w:u w:val="single"/>
          <w:rtl/>
        </w:rPr>
      </w:pPr>
      <w:r w:rsidRPr="006506EA">
        <w:rPr>
          <w:rFonts w:cs="David" w:hint="cs"/>
          <w:u w:val="single"/>
          <w:rtl/>
        </w:rPr>
        <w:t>שלי יחימוביץ:</w:t>
      </w:r>
    </w:p>
    <w:p w14:paraId="4D114596" w14:textId="77777777" w:rsidR="006506EA" w:rsidRPr="006506EA" w:rsidRDefault="006506EA" w:rsidP="006506EA">
      <w:pPr>
        <w:bidi/>
        <w:jc w:val="both"/>
        <w:rPr>
          <w:rFonts w:cs="David" w:hint="cs"/>
          <w:rtl/>
        </w:rPr>
      </w:pPr>
    </w:p>
    <w:p w14:paraId="2AA75FCA" w14:textId="77777777" w:rsidR="006506EA" w:rsidRPr="006506EA" w:rsidRDefault="006506EA" w:rsidP="006506EA">
      <w:pPr>
        <w:bidi/>
        <w:jc w:val="both"/>
        <w:rPr>
          <w:rFonts w:cs="David" w:hint="cs"/>
          <w:rtl/>
        </w:rPr>
      </w:pPr>
      <w:r w:rsidRPr="006506EA">
        <w:rPr>
          <w:rFonts w:cs="David" w:hint="cs"/>
          <w:rtl/>
        </w:rPr>
        <w:tab/>
        <w:t>הועברה. העברנו תיקון עם המניעים לקובלנה.</w:t>
      </w:r>
    </w:p>
    <w:p w14:paraId="7212891E" w14:textId="77777777" w:rsidR="006506EA" w:rsidRPr="006506EA" w:rsidRDefault="006506EA" w:rsidP="006506EA">
      <w:pPr>
        <w:bidi/>
        <w:jc w:val="both"/>
        <w:rPr>
          <w:rFonts w:cs="David" w:hint="cs"/>
          <w:rtl/>
        </w:rPr>
      </w:pPr>
    </w:p>
    <w:p w14:paraId="4C2341B4"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7F9C6F54" w14:textId="77777777" w:rsidR="006506EA" w:rsidRPr="006506EA" w:rsidRDefault="006506EA" w:rsidP="006506EA">
      <w:pPr>
        <w:bidi/>
        <w:jc w:val="both"/>
        <w:rPr>
          <w:rFonts w:cs="David" w:hint="cs"/>
          <w:rtl/>
        </w:rPr>
      </w:pPr>
    </w:p>
    <w:p w14:paraId="2F67DAA9" w14:textId="77777777" w:rsidR="006506EA" w:rsidRPr="006506EA" w:rsidRDefault="006506EA" w:rsidP="006506EA">
      <w:pPr>
        <w:bidi/>
        <w:jc w:val="both"/>
        <w:rPr>
          <w:rFonts w:cs="David" w:hint="cs"/>
          <w:rtl/>
        </w:rPr>
      </w:pPr>
      <w:r w:rsidRPr="006506EA">
        <w:rPr>
          <w:rFonts w:cs="David" w:hint="cs"/>
          <w:rtl/>
        </w:rPr>
        <w:tab/>
        <w:t>חבר הכנסת נסים זאב לפעמים אומר את דבריו בצורה הומוריסטית או קצת בוטה, אבל צריכים להקשיב להם כי יש בהם הרבה טעם, ואני מדבר כרגע על העובדה שאנחנו צריכים להסתכל על הוועדה ומה מטרתנו. מטרתנו היא שכאשר יש תנאים בהם צריך להדיח נשיא, אפשר יהיה להדיח נשיא. אני לא מעלה על דעתי שנסים זאב אומר שאי אפשר להדיח נשיא בישראל והוא ייתן את ידו להדחת נשיא, אלא שצריך לשמוע מנסים זאב מה פחות או יותר המתווה שהוא רואה. הדרך שאנחנו הולכים בה עכשיו היא דרך של התנצחות. יש את אלה שתובעים הדחה עכשיו, ויש כאלה שאומרים הדחה, אבל בתנאים מסוימים. למה שלא נתחיל, במקביל להכנת הנוהל, באיזה הליך של הידברות על מנת לנסות ולראות אולי אנחנו יכולים להתאחד? אולי אלה שאומרים שלא יעזור לנו אם נעשה עכשיו איזשהו נוהל שלא משיג את התוצאה, אולי נתפשר בנוהל או נתפשר במתווה, ואז יכול להיות שלא השגנו את הכול אבל בתנאים מסוימים יכול להיות שנוכל לאחד את כל הוועדה.</w:t>
      </w:r>
    </w:p>
    <w:p w14:paraId="3E3C43A9" w14:textId="77777777" w:rsidR="006506EA" w:rsidRPr="006506EA" w:rsidRDefault="006506EA" w:rsidP="006506EA">
      <w:pPr>
        <w:bidi/>
        <w:jc w:val="both"/>
        <w:rPr>
          <w:rFonts w:cs="David" w:hint="cs"/>
          <w:rtl/>
        </w:rPr>
      </w:pPr>
    </w:p>
    <w:p w14:paraId="28FC8210" w14:textId="77777777" w:rsidR="006506EA" w:rsidRPr="006506EA" w:rsidRDefault="006506EA" w:rsidP="006506EA">
      <w:pPr>
        <w:bidi/>
        <w:jc w:val="both"/>
        <w:rPr>
          <w:rFonts w:cs="David" w:hint="cs"/>
          <w:rtl/>
        </w:rPr>
      </w:pPr>
      <w:r w:rsidRPr="006506EA">
        <w:rPr>
          <w:rFonts w:cs="David" w:hint="cs"/>
          <w:rtl/>
        </w:rPr>
        <w:tab/>
        <w:t xml:space="preserve">כל הנבצרות </w:t>
      </w:r>
      <w:r w:rsidRPr="006506EA">
        <w:rPr>
          <w:rFonts w:cs="David"/>
          <w:rtl/>
        </w:rPr>
        <w:t>–</w:t>
      </w:r>
      <w:r w:rsidRPr="006506EA">
        <w:rPr>
          <w:rFonts w:cs="David" w:hint="cs"/>
          <w:rtl/>
        </w:rPr>
        <w:t xml:space="preserve"> זה חוק שאני חוקקתי </w:t>
      </w:r>
      <w:r w:rsidRPr="006506EA">
        <w:rPr>
          <w:rFonts w:cs="David"/>
          <w:rtl/>
        </w:rPr>
        <w:t>–</w:t>
      </w:r>
      <w:r w:rsidRPr="006506EA">
        <w:rPr>
          <w:rFonts w:cs="David" w:hint="cs"/>
          <w:rtl/>
        </w:rPr>
        <w:t xml:space="preserve"> אין לה ערך אם אין מעליה את השוט האמיתי של הדחה. זה הולך אחד עם השני. זה מצב בו אנחנו אומרים שאם יהיו תנאים מסוימים, אפשר יהיה גם להדיח את הנשיא. כלומר, אם הנשיא אמר שתוך שלושה חודשים הוא יתפטר </w:t>
      </w:r>
      <w:r w:rsidRPr="006506EA">
        <w:rPr>
          <w:rFonts w:cs="David"/>
          <w:rtl/>
        </w:rPr>
        <w:t>–</w:t>
      </w:r>
      <w:r w:rsidRPr="006506EA">
        <w:rPr>
          <w:rFonts w:cs="David" w:hint="cs"/>
          <w:rtl/>
        </w:rPr>
        <w:t xml:space="preserve"> זאת דוגמה, למרות שזה מה שצריך להיות </w:t>
      </w:r>
      <w:r w:rsidRPr="006506EA">
        <w:rPr>
          <w:rFonts w:cs="David"/>
          <w:rtl/>
        </w:rPr>
        <w:t>–</w:t>
      </w:r>
      <w:r w:rsidRPr="006506EA">
        <w:rPr>
          <w:rFonts w:cs="David" w:hint="cs"/>
          <w:rtl/>
        </w:rPr>
        <w:t xml:space="preserve"> והוא לא מתפטר, עצם הפרת האמונים </w:t>
      </w:r>
      <w:r w:rsidRPr="006506EA">
        <w:rPr>
          <w:rFonts w:cs="David"/>
          <w:rtl/>
        </w:rPr>
        <w:t>–</w:t>
      </w:r>
      <w:r w:rsidRPr="006506EA">
        <w:rPr>
          <w:rFonts w:cs="David" w:hint="cs"/>
          <w:rtl/>
        </w:rPr>
        <w:t xml:space="preserve"> השקר, הטעיית הציבור, הטעיית הוועדה </w:t>
      </w:r>
      <w:r w:rsidRPr="006506EA">
        <w:rPr>
          <w:rFonts w:cs="David"/>
          <w:rtl/>
        </w:rPr>
        <w:t>–</w:t>
      </w:r>
      <w:r w:rsidRPr="006506EA">
        <w:rPr>
          <w:rFonts w:cs="David" w:hint="cs"/>
          <w:rtl/>
        </w:rPr>
        <w:t xml:space="preserve"> היא עילה להדחתו. יכול להיות שאפשר יהיה להסכים כאן על כל מיני דברים ונסכים על המקרים בהם צריך הנשיא ללכת. יכול להיות שלא נסכים.</w:t>
      </w:r>
    </w:p>
    <w:p w14:paraId="7A166737" w14:textId="77777777" w:rsidR="006506EA" w:rsidRPr="006506EA" w:rsidRDefault="006506EA" w:rsidP="006506EA">
      <w:pPr>
        <w:bidi/>
        <w:jc w:val="both"/>
        <w:rPr>
          <w:rFonts w:cs="David" w:hint="cs"/>
          <w:rtl/>
        </w:rPr>
      </w:pPr>
    </w:p>
    <w:p w14:paraId="4882AD27" w14:textId="77777777" w:rsidR="006506EA" w:rsidRPr="006506EA" w:rsidRDefault="006506EA" w:rsidP="006506EA">
      <w:pPr>
        <w:bidi/>
        <w:jc w:val="both"/>
        <w:rPr>
          <w:rFonts w:cs="David" w:hint="cs"/>
          <w:u w:val="single"/>
          <w:rtl/>
        </w:rPr>
      </w:pPr>
      <w:r w:rsidRPr="006506EA">
        <w:rPr>
          <w:rFonts w:cs="David" w:hint="cs"/>
          <w:u w:val="single"/>
          <w:rtl/>
        </w:rPr>
        <w:t>צבי הנדל:</w:t>
      </w:r>
    </w:p>
    <w:p w14:paraId="58399AE4" w14:textId="77777777" w:rsidR="006506EA" w:rsidRPr="006506EA" w:rsidRDefault="006506EA" w:rsidP="006506EA">
      <w:pPr>
        <w:bidi/>
        <w:jc w:val="both"/>
        <w:rPr>
          <w:rFonts w:cs="David" w:hint="cs"/>
          <w:rtl/>
        </w:rPr>
      </w:pPr>
    </w:p>
    <w:p w14:paraId="34F801FB" w14:textId="77777777" w:rsidR="006506EA" w:rsidRPr="006506EA" w:rsidRDefault="006506EA" w:rsidP="006506EA">
      <w:pPr>
        <w:bidi/>
        <w:jc w:val="both"/>
        <w:rPr>
          <w:rFonts w:cs="David" w:hint="cs"/>
          <w:rtl/>
        </w:rPr>
      </w:pPr>
      <w:r w:rsidRPr="006506EA">
        <w:rPr>
          <w:rFonts w:cs="David" w:hint="cs"/>
          <w:rtl/>
        </w:rPr>
        <w:tab/>
        <w:t>את אותם דברים אמרת אתמול.</w:t>
      </w:r>
    </w:p>
    <w:p w14:paraId="2970DC44" w14:textId="77777777" w:rsidR="006506EA" w:rsidRPr="006506EA" w:rsidRDefault="006506EA" w:rsidP="006506EA">
      <w:pPr>
        <w:bidi/>
        <w:jc w:val="both"/>
        <w:rPr>
          <w:rFonts w:cs="David" w:hint="cs"/>
          <w:rtl/>
        </w:rPr>
      </w:pPr>
    </w:p>
    <w:p w14:paraId="69BEEDA0"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CAEF38E" w14:textId="77777777" w:rsidR="006506EA" w:rsidRPr="006506EA" w:rsidRDefault="006506EA" w:rsidP="006506EA">
      <w:pPr>
        <w:bidi/>
        <w:jc w:val="both"/>
        <w:rPr>
          <w:rFonts w:cs="David" w:hint="cs"/>
          <w:rtl/>
        </w:rPr>
      </w:pPr>
    </w:p>
    <w:p w14:paraId="3EC28606" w14:textId="77777777" w:rsidR="006506EA" w:rsidRPr="006506EA" w:rsidRDefault="006506EA" w:rsidP="006506EA">
      <w:pPr>
        <w:bidi/>
        <w:jc w:val="both"/>
        <w:rPr>
          <w:rFonts w:cs="David" w:hint="cs"/>
          <w:rtl/>
        </w:rPr>
      </w:pPr>
      <w:r w:rsidRPr="006506EA">
        <w:rPr>
          <w:rFonts w:cs="David" w:hint="cs"/>
          <w:rtl/>
        </w:rPr>
        <w:tab/>
        <w:t>לא. הפוך. אתה רוצה הדחה עכשיו, אתה אמרת שהוא לא היה צריך להיות בתפקיד כבר מזמן, אבל כאן יש אנשים שאתה יודע שיש להם כוח לעצור את זה. למה לא תידבר אתם? אתה יכול לומר שזה לא יהיה עכשיו, שזה יהיה בעוד פרק זמן מסוים או בהתמלא תנאים כאלה ואחרים. אולי אפשר להגיע להסכמה.</w:t>
      </w:r>
    </w:p>
    <w:p w14:paraId="479C5C30" w14:textId="77777777" w:rsidR="006506EA" w:rsidRPr="006506EA" w:rsidRDefault="006506EA" w:rsidP="006506EA">
      <w:pPr>
        <w:bidi/>
        <w:jc w:val="both"/>
        <w:rPr>
          <w:rFonts w:cs="David" w:hint="cs"/>
          <w:rtl/>
        </w:rPr>
      </w:pPr>
    </w:p>
    <w:p w14:paraId="54896644" w14:textId="77777777" w:rsidR="006506EA" w:rsidRPr="006506EA" w:rsidRDefault="006506EA" w:rsidP="006506EA">
      <w:pPr>
        <w:bidi/>
        <w:jc w:val="both"/>
        <w:rPr>
          <w:rFonts w:cs="David" w:hint="cs"/>
          <w:rtl/>
        </w:rPr>
      </w:pPr>
      <w:r w:rsidRPr="006506EA">
        <w:rPr>
          <w:rFonts w:cs="David" w:hint="cs"/>
          <w:rtl/>
        </w:rPr>
        <w:tab/>
        <w:t>המהות והנוהל קשורים אחד בשני.</w:t>
      </w:r>
    </w:p>
    <w:p w14:paraId="36252DD3" w14:textId="77777777" w:rsidR="006506EA" w:rsidRPr="006506EA" w:rsidRDefault="006506EA" w:rsidP="006506EA">
      <w:pPr>
        <w:bidi/>
        <w:jc w:val="both"/>
        <w:rPr>
          <w:rFonts w:cs="David" w:hint="cs"/>
          <w:rtl/>
        </w:rPr>
      </w:pPr>
    </w:p>
    <w:p w14:paraId="4B5BB970"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18E5E9F6" w14:textId="77777777" w:rsidR="006506EA" w:rsidRPr="006506EA" w:rsidRDefault="006506EA" w:rsidP="006506EA">
      <w:pPr>
        <w:bidi/>
        <w:jc w:val="both"/>
        <w:rPr>
          <w:rFonts w:cs="David" w:hint="cs"/>
          <w:rtl/>
        </w:rPr>
      </w:pPr>
    </w:p>
    <w:p w14:paraId="474D47E7" w14:textId="77777777" w:rsidR="006506EA" w:rsidRPr="006506EA" w:rsidRDefault="006506EA" w:rsidP="006506EA">
      <w:pPr>
        <w:bidi/>
        <w:jc w:val="both"/>
        <w:rPr>
          <w:rFonts w:cs="David" w:hint="cs"/>
          <w:rtl/>
        </w:rPr>
      </w:pPr>
      <w:r w:rsidRPr="006506EA">
        <w:rPr>
          <w:rFonts w:cs="David" w:hint="cs"/>
          <w:rtl/>
        </w:rPr>
        <w:tab/>
        <w:t>כדי  להחליט על הדחה צריך לאסוף כאן 19 חברי כנסת כאשר כל אחד מהם ינסה לשכנע את חברו.</w:t>
      </w:r>
    </w:p>
    <w:p w14:paraId="7ACC31F8" w14:textId="77777777" w:rsidR="006506EA" w:rsidRPr="006506EA" w:rsidRDefault="006506EA" w:rsidP="006506EA">
      <w:pPr>
        <w:bidi/>
        <w:jc w:val="both"/>
        <w:rPr>
          <w:rFonts w:cs="David" w:hint="cs"/>
          <w:rtl/>
        </w:rPr>
      </w:pPr>
    </w:p>
    <w:p w14:paraId="06A5FB1F"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89F89D6" w14:textId="77777777" w:rsidR="006506EA" w:rsidRPr="006506EA" w:rsidRDefault="006506EA" w:rsidP="006506EA">
      <w:pPr>
        <w:bidi/>
        <w:jc w:val="both"/>
        <w:rPr>
          <w:rFonts w:cs="David" w:hint="cs"/>
          <w:rtl/>
        </w:rPr>
      </w:pPr>
    </w:p>
    <w:p w14:paraId="0B77ABB7" w14:textId="77777777" w:rsidR="006506EA" w:rsidRPr="006506EA" w:rsidRDefault="006506EA" w:rsidP="006506EA">
      <w:pPr>
        <w:bidi/>
        <w:jc w:val="both"/>
        <w:rPr>
          <w:rFonts w:cs="David" w:hint="cs"/>
          <w:rtl/>
        </w:rPr>
      </w:pPr>
      <w:r w:rsidRPr="006506EA">
        <w:rPr>
          <w:rFonts w:cs="David" w:hint="cs"/>
          <w:rtl/>
        </w:rPr>
        <w:tab/>
        <w:t>זה תפקידך.</w:t>
      </w:r>
    </w:p>
    <w:p w14:paraId="09033E36" w14:textId="77777777" w:rsidR="006506EA" w:rsidRPr="006506EA" w:rsidRDefault="006506EA" w:rsidP="006506EA">
      <w:pPr>
        <w:bidi/>
        <w:jc w:val="both"/>
        <w:rPr>
          <w:rFonts w:cs="David" w:hint="cs"/>
          <w:rtl/>
        </w:rPr>
      </w:pPr>
    </w:p>
    <w:p w14:paraId="5C764FF8"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41E6B955" w14:textId="77777777" w:rsidR="006506EA" w:rsidRPr="006506EA" w:rsidRDefault="006506EA" w:rsidP="006506EA">
      <w:pPr>
        <w:bidi/>
        <w:jc w:val="both"/>
        <w:rPr>
          <w:rFonts w:cs="David" w:hint="cs"/>
          <w:rtl/>
        </w:rPr>
      </w:pPr>
    </w:p>
    <w:p w14:paraId="4B60BC5B" w14:textId="77777777" w:rsidR="006506EA" w:rsidRPr="006506EA" w:rsidRDefault="006506EA" w:rsidP="006506EA">
      <w:pPr>
        <w:bidi/>
        <w:jc w:val="both"/>
        <w:rPr>
          <w:rFonts w:cs="David" w:hint="cs"/>
          <w:rtl/>
        </w:rPr>
      </w:pPr>
      <w:r w:rsidRPr="006506EA">
        <w:rPr>
          <w:rFonts w:cs="David" w:hint="cs"/>
          <w:rtl/>
        </w:rPr>
        <w:tab/>
        <w:t>אני יודע מה תפקידי גם כיושב-ראש הוועדה וגם כמי שיושב בין חברי הוועדה.</w:t>
      </w:r>
    </w:p>
    <w:p w14:paraId="5926DE07" w14:textId="77777777" w:rsidR="006506EA" w:rsidRPr="006506EA" w:rsidRDefault="006506EA" w:rsidP="006506EA">
      <w:pPr>
        <w:bidi/>
        <w:jc w:val="both"/>
        <w:rPr>
          <w:rFonts w:cs="David" w:hint="cs"/>
          <w:rtl/>
        </w:rPr>
      </w:pPr>
    </w:p>
    <w:p w14:paraId="43208CC2"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52C4BCA0" w14:textId="77777777" w:rsidR="006506EA" w:rsidRPr="006506EA" w:rsidRDefault="006506EA" w:rsidP="006506EA">
      <w:pPr>
        <w:bidi/>
        <w:jc w:val="both"/>
        <w:rPr>
          <w:rFonts w:cs="David" w:hint="cs"/>
          <w:rtl/>
        </w:rPr>
      </w:pPr>
    </w:p>
    <w:p w14:paraId="60853145" w14:textId="77777777" w:rsidR="006506EA" w:rsidRPr="006506EA" w:rsidRDefault="006506EA" w:rsidP="006506EA">
      <w:pPr>
        <w:bidi/>
        <w:jc w:val="both"/>
        <w:rPr>
          <w:rFonts w:cs="David" w:hint="cs"/>
          <w:rtl/>
        </w:rPr>
      </w:pPr>
      <w:r w:rsidRPr="006506EA">
        <w:rPr>
          <w:rFonts w:cs="David" w:hint="cs"/>
          <w:rtl/>
        </w:rPr>
        <w:tab/>
        <w:t>למרות שבנושא הזה אני חולק על מיכאל איתן, יש בהצעתו טעם רב. חשוב שיתקיים דיאלוג, אם רוצים להעביר את ההליך הזה להליך שיש לו איזשהו סיכוי ולא רק כבמה להתנצחות. אני גם חושב שאתה, היושב-ראש, כמי שיש לו בבית הזה תפקיד שהוא תפקיד מרכזי, יכול לרכז סוג כזה של הידברות. אני חושב שהפערים בין החברים בבית הם הרבה יותר מצומצמים ממה שניתן לפעמים לחשוב בדינאמיקה של התעמקויות מהסוג הזה.</w:t>
      </w:r>
    </w:p>
    <w:p w14:paraId="70C01A86" w14:textId="77777777" w:rsidR="006506EA" w:rsidRPr="006506EA" w:rsidRDefault="006506EA" w:rsidP="006506EA">
      <w:pPr>
        <w:bidi/>
        <w:jc w:val="both"/>
        <w:rPr>
          <w:rFonts w:cs="David" w:hint="cs"/>
          <w:rtl/>
        </w:rPr>
      </w:pPr>
    </w:p>
    <w:p w14:paraId="14C68D8E"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20313244" w14:textId="77777777" w:rsidR="006506EA" w:rsidRPr="006506EA" w:rsidRDefault="006506EA" w:rsidP="006506EA">
      <w:pPr>
        <w:bidi/>
        <w:jc w:val="both"/>
        <w:rPr>
          <w:rFonts w:cs="David" w:hint="cs"/>
          <w:rtl/>
        </w:rPr>
      </w:pPr>
    </w:p>
    <w:p w14:paraId="1A621E97" w14:textId="77777777" w:rsidR="006506EA" w:rsidRPr="006506EA" w:rsidRDefault="006506EA" w:rsidP="006506EA">
      <w:pPr>
        <w:bidi/>
        <w:jc w:val="both"/>
        <w:rPr>
          <w:rFonts w:cs="David" w:hint="cs"/>
          <w:rtl/>
        </w:rPr>
      </w:pPr>
      <w:r w:rsidRPr="006506EA">
        <w:rPr>
          <w:rFonts w:cs="David" w:hint="cs"/>
          <w:rtl/>
        </w:rPr>
        <w:tab/>
        <w:t>כאשר נאמר אתמול שהיועצת המשפטית של הכנסת חולה, אכן ידעתי על כך. דיברתי אתה מספר דקות לפני תחילת הישיבה. היא חולה כבר מעל שבוע, ואולי יכולתם לראות זאת בישיבה שהתקיימה בשבוע שעבר, ביום חמישי. אני חושבת שזה היה  היום היחיד שהיא הייתה בכנסת. לפי הבנתי, היא עקבה באמצעי התקשורת אחר הדיון. הבנתי שהיא הגיעה לכנסת מאחר שהייתה גם איזושהי ידיעה שמדברים בדיון על הדחת היועצת המשפטית.</w:t>
      </w:r>
    </w:p>
    <w:p w14:paraId="413C5010" w14:textId="77777777" w:rsidR="006506EA" w:rsidRPr="006506EA" w:rsidRDefault="006506EA" w:rsidP="006506EA">
      <w:pPr>
        <w:bidi/>
        <w:jc w:val="both"/>
        <w:rPr>
          <w:rFonts w:cs="David" w:hint="cs"/>
          <w:rtl/>
        </w:rPr>
      </w:pPr>
    </w:p>
    <w:p w14:paraId="41D83B0C"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1F5E0EE8" w14:textId="77777777" w:rsidR="006506EA" w:rsidRPr="006506EA" w:rsidRDefault="006506EA" w:rsidP="006506EA">
      <w:pPr>
        <w:bidi/>
        <w:jc w:val="both"/>
        <w:rPr>
          <w:rFonts w:cs="David" w:hint="cs"/>
          <w:rtl/>
        </w:rPr>
      </w:pPr>
    </w:p>
    <w:p w14:paraId="766EA20F" w14:textId="77777777" w:rsidR="006506EA" w:rsidRPr="006506EA" w:rsidRDefault="006506EA" w:rsidP="006506EA">
      <w:pPr>
        <w:bidi/>
        <w:jc w:val="both"/>
        <w:rPr>
          <w:rFonts w:cs="David" w:hint="cs"/>
          <w:rtl/>
        </w:rPr>
      </w:pPr>
      <w:r w:rsidRPr="006506EA">
        <w:rPr>
          <w:rFonts w:cs="David" w:hint="cs"/>
          <w:rtl/>
        </w:rPr>
        <w:tab/>
        <w:t>הפורום הזה אחראי על הליך הוגן ועל קביעת נהלים מסודרים.</w:t>
      </w:r>
    </w:p>
    <w:p w14:paraId="0D4C1A1B" w14:textId="77777777" w:rsidR="006506EA" w:rsidRPr="006506EA" w:rsidRDefault="006506EA" w:rsidP="006506EA">
      <w:pPr>
        <w:bidi/>
        <w:jc w:val="both"/>
        <w:rPr>
          <w:rFonts w:cs="David" w:hint="cs"/>
          <w:rtl/>
        </w:rPr>
      </w:pPr>
    </w:p>
    <w:p w14:paraId="3B922CA4"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71C75735" w14:textId="77777777" w:rsidR="006506EA" w:rsidRPr="006506EA" w:rsidRDefault="006506EA" w:rsidP="006506EA">
      <w:pPr>
        <w:bidi/>
        <w:jc w:val="both"/>
        <w:rPr>
          <w:rFonts w:cs="David" w:hint="cs"/>
          <w:rtl/>
        </w:rPr>
      </w:pPr>
    </w:p>
    <w:p w14:paraId="07697EF9" w14:textId="77777777" w:rsidR="006506EA" w:rsidRPr="006506EA" w:rsidRDefault="006506EA" w:rsidP="006506EA">
      <w:pPr>
        <w:bidi/>
        <w:jc w:val="both"/>
        <w:rPr>
          <w:rFonts w:cs="David" w:hint="cs"/>
          <w:rtl/>
        </w:rPr>
      </w:pPr>
      <w:r w:rsidRPr="006506EA">
        <w:rPr>
          <w:rFonts w:cs="David" w:hint="cs"/>
          <w:rtl/>
        </w:rPr>
        <w:tab/>
        <w:t xml:space="preserve">ברדיו הדברים נשמעים אחרת מכפי שהיה כאן. </w:t>
      </w:r>
    </w:p>
    <w:p w14:paraId="7538CD87" w14:textId="77777777" w:rsidR="006506EA" w:rsidRPr="006506EA" w:rsidRDefault="006506EA" w:rsidP="006506EA">
      <w:pPr>
        <w:bidi/>
        <w:jc w:val="both"/>
        <w:rPr>
          <w:rFonts w:cs="David" w:hint="cs"/>
          <w:rtl/>
        </w:rPr>
      </w:pPr>
    </w:p>
    <w:p w14:paraId="1F31A14A"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4E05676D" w14:textId="77777777" w:rsidR="006506EA" w:rsidRPr="006506EA" w:rsidRDefault="006506EA" w:rsidP="006506EA">
      <w:pPr>
        <w:bidi/>
        <w:jc w:val="both"/>
        <w:rPr>
          <w:rFonts w:cs="David" w:hint="cs"/>
          <w:rtl/>
        </w:rPr>
      </w:pPr>
    </w:p>
    <w:p w14:paraId="405DAEBE" w14:textId="77777777" w:rsidR="006506EA" w:rsidRPr="006506EA" w:rsidRDefault="006506EA" w:rsidP="006506EA">
      <w:pPr>
        <w:bidi/>
        <w:jc w:val="both"/>
        <w:rPr>
          <w:rFonts w:cs="David" w:hint="cs"/>
          <w:rtl/>
        </w:rPr>
      </w:pPr>
      <w:r w:rsidRPr="006506EA">
        <w:rPr>
          <w:rFonts w:cs="David" w:hint="cs"/>
          <w:rtl/>
        </w:rPr>
        <w:tab/>
        <w:t>את אמרת דבר מאוד טעון. אמרת שהיא הגיעה לכנסת רק בגלל החשש מהדברים שנאמרו וצוטטו.</w:t>
      </w:r>
    </w:p>
    <w:p w14:paraId="6505894F" w14:textId="77777777" w:rsidR="006506EA" w:rsidRPr="006506EA" w:rsidRDefault="006506EA" w:rsidP="006506EA">
      <w:pPr>
        <w:bidi/>
        <w:jc w:val="both"/>
        <w:rPr>
          <w:rFonts w:cs="David" w:hint="cs"/>
          <w:rtl/>
        </w:rPr>
      </w:pPr>
      <w:r w:rsidRPr="006506EA">
        <w:rPr>
          <w:rFonts w:cs="David"/>
          <w:rtl/>
        </w:rPr>
        <w:br w:type="page"/>
      </w:r>
    </w:p>
    <w:p w14:paraId="2071972F"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40C1A6BD" w14:textId="77777777" w:rsidR="006506EA" w:rsidRPr="006506EA" w:rsidRDefault="006506EA" w:rsidP="006506EA">
      <w:pPr>
        <w:bidi/>
        <w:jc w:val="both"/>
        <w:rPr>
          <w:rFonts w:cs="David" w:hint="cs"/>
          <w:rtl/>
        </w:rPr>
      </w:pPr>
    </w:p>
    <w:p w14:paraId="60267122" w14:textId="77777777" w:rsidR="006506EA" w:rsidRPr="006506EA" w:rsidRDefault="006506EA" w:rsidP="006506EA">
      <w:pPr>
        <w:bidi/>
        <w:jc w:val="both"/>
        <w:rPr>
          <w:rFonts w:cs="David" w:hint="cs"/>
          <w:rtl/>
        </w:rPr>
      </w:pPr>
      <w:r w:rsidRPr="006506EA">
        <w:rPr>
          <w:rFonts w:cs="David" w:hint="cs"/>
          <w:rtl/>
        </w:rPr>
        <w:tab/>
        <w:t>אני באופן אישי, גם כחבר הוועדה וגם כיושב-ראש, מעדיף שהדיונים יתקיימו עם היועצת המשפטית של הכנסת. לא רק הדיון הזה אלא גם דיונים אחרים.</w:t>
      </w:r>
    </w:p>
    <w:p w14:paraId="3DCF0257" w14:textId="77777777" w:rsidR="006506EA" w:rsidRPr="006506EA" w:rsidRDefault="006506EA" w:rsidP="006506EA">
      <w:pPr>
        <w:bidi/>
        <w:jc w:val="both"/>
        <w:rPr>
          <w:rFonts w:cs="David" w:hint="cs"/>
          <w:rtl/>
        </w:rPr>
      </w:pPr>
    </w:p>
    <w:p w14:paraId="4999870A" w14:textId="77777777" w:rsidR="006506EA" w:rsidRPr="006506EA" w:rsidRDefault="006506EA" w:rsidP="006506EA">
      <w:pPr>
        <w:bidi/>
        <w:jc w:val="both"/>
        <w:rPr>
          <w:rFonts w:cs="David" w:hint="cs"/>
          <w:u w:val="single"/>
          <w:rtl/>
        </w:rPr>
      </w:pPr>
      <w:r w:rsidRPr="006506EA">
        <w:rPr>
          <w:rFonts w:cs="David" w:hint="cs"/>
          <w:u w:val="single"/>
          <w:rtl/>
        </w:rPr>
        <w:t>אחמד טיבי:</w:t>
      </w:r>
    </w:p>
    <w:p w14:paraId="21DE76C2" w14:textId="77777777" w:rsidR="006506EA" w:rsidRPr="006506EA" w:rsidRDefault="006506EA" w:rsidP="006506EA">
      <w:pPr>
        <w:bidi/>
        <w:jc w:val="both"/>
        <w:rPr>
          <w:rFonts w:cs="David" w:hint="cs"/>
          <w:rtl/>
        </w:rPr>
      </w:pPr>
    </w:p>
    <w:p w14:paraId="6E7EA812" w14:textId="77777777" w:rsidR="006506EA" w:rsidRPr="006506EA" w:rsidRDefault="006506EA" w:rsidP="006506EA">
      <w:pPr>
        <w:bidi/>
        <w:jc w:val="both"/>
        <w:rPr>
          <w:rFonts w:cs="David" w:hint="cs"/>
          <w:rtl/>
        </w:rPr>
      </w:pPr>
      <w:r w:rsidRPr="006506EA">
        <w:rPr>
          <w:rFonts w:cs="David" w:hint="cs"/>
          <w:rtl/>
        </w:rPr>
        <w:tab/>
        <w:t>מה שאתה אומר זה חמור מאוד.</w:t>
      </w:r>
    </w:p>
    <w:p w14:paraId="0C02B234" w14:textId="77777777" w:rsidR="006506EA" w:rsidRPr="006506EA" w:rsidRDefault="006506EA" w:rsidP="006506EA">
      <w:pPr>
        <w:bidi/>
        <w:jc w:val="both"/>
        <w:rPr>
          <w:rFonts w:cs="David" w:hint="cs"/>
          <w:rtl/>
        </w:rPr>
      </w:pPr>
    </w:p>
    <w:p w14:paraId="5E7B2B83"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36412A64" w14:textId="77777777" w:rsidR="006506EA" w:rsidRPr="006506EA" w:rsidRDefault="006506EA" w:rsidP="006506EA">
      <w:pPr>
        <w:bidi/>
        <w:jc w:val="both"/>
        <w:rPr>
          <w:rFonts w:cs="David" w:hint="cs"/>
          <w:rtl/>
        </w:rPr>
      </w:pPr>
    </w:p>
    <w:p w14:paraId="7D040415" w14:textId="77777777" w:rsidR="006506EA" w:rsidRPr="006506EA" w:rsidRDefault="006506EA" w:rsidP="006506EA">
      <w:pPr>
        <w:bidi/>
        <w:jc w:val="both"/>
        <w:rPr>
          <w:rFonts w:cs="David" w:hint="cs"/>
          <w:rtl/>
        </w:rPr>
      </w:pPr>
      <w:r w:rsidRPr="006506EA">
        <w:rPr>
          <w:rFonts w:cs="David" w:hint="cs"/>
          <w:rtl/>
        </w:rPr>
        <w:tab/>
        <w:t>אנחנו מתחילים בדיון על הנוהל להדחת נשיא המדינה.</w:t>
      </w:r>
    </w:p>
    <w:p w14:paraId="1E1D9DF4" w14:textId="77777777" w:rsidR="006506EA" w:rsidRPr="006506EA" w:rsidRDefault="006506EA" w:rsidP="006506EA">
      <w:pPr>
        <w:bidi/>
        <w:jc w:val="both"/>
        <w:rPr>
          <w:rFonts w:cs="David" w:hint="cs"/>
          <w:rtl/>
        </w:rPr>
      </w:pPr>
    </w:p>
    <w:p w14:paraId="71416B16"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75B615D6" w14:textId="77777777" w:rsidR="006506EA" w:rsidRPr="006506EA" w:rsidRDefault="006506EA" w:rsidP="006506EA">
      <w:pPr>
        <w:bidi/>
        <w:jc w:val="both"/>
        <w:rPr>
          <w:rFonts w:cs="David" w:hint="cs"/>
          <w:rtl/>
        </w:rPr>
      </w:pPr>
    </w:p>
    <w:p w14:paraId="6570B3D7" w14:textId="77777777" w:rsidR="006506EA" w:rsidRPr="006506EA" w:rsidRDefault="006506EA" w:rsidP="006506EA">
      <w:pPr>
        <w:bidi/>
        <w:jc w:val="both"/>
        <w:rPr>
          <w:rFonts w:cs="David" w:hint="cs"/>
          <w:rtl/>
        </w:rPr>
      </w:pPr>
      <w:r w:rsidRPr="006506EA">
        <w:rPr>
          <w:rFonts w:cs="David" w:hint="cs"/>
          <w:rtl/>
        </w:rPr>
        <w:tab/>
        <w:t>אם אנחנו רוצים להתקדם היום, הדרך הנכונה לדיון היא להתחיל לדון בסעיפים עצמם.</w:t>
      </w:r>
    </w:p>
    <w:p w14:paraId="2FB03E1C" w14:textId="77777777" w:rsidR="006506EA" w:rsidRPr="006506EA" w:rsidRDefault="006506EA" w:rsidP="006506EA">
      <w:pPr>
        <w:bidi/>
        <w:jc w:val="both"/>
        <w:rPr>
          <w:rFonts w:cs="David" w:hint="cs"/>
          <w:rtl/>
        </w:rPr>
      </w:pPr>
    </w:p>
    <w:p w14:paraId="174B8D71"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487DF6A6" w14:textId="77777777" w:rsidR="006506EA" w:rsidRPr="006506EA" w:rsidRDefault="006506EA" w:rsidP="006506EA">
      <w:pPr>
        <w:bidi/>
        <w:jc w:val="both"/>
        <w:rPr>
          <w:rFonts w:cs="David" w:hint="cs"/>
          <w:rtl/>
        </w:rPr>
      </w:pPr>
    </w:p>
    <w:p w14:paraId="236C2CE7" w14:textId="77777777" w:rsidR="006506EA" w:rsidRPr="006506EA" w:rsidRDefault="006506EA" w:rsidP="006506EA">
      <w:pPr>
        <w:bidi/>
        <w:jc w:val="both"/>
        <w:rPr>
          <w:rFonts w:cs="David" w:hint="cs"/>
          <w:rtl/>
        </w:rPr>
      </w:pPr>
      <w:r w:rsidRPr="006506EA">
        <w:rPr>
          <w:rFonts w:cs="David" w:hint="cs"/>
          <w:rtl/>
        </w:rPr>
        <w:tab/>
        <w:t xml:space="preserve">ביקשו חברי הכנסת לקבל ממרכז המידע והמחקר של הכנסת הסדרים חוקתיים במדינות השונות לגבי הדחת נשיא. יש לנו כאן את הדוגמאות מגרמניה, אוסטריה, אירלנד, יוון, איטליה, צ'כיה, הונגריה, פולין ואיסלנד. </w:t>
      </w:r>
    </w:p>
    <w:p w14:paraId="0803514B" w14:textId="77777777" w:rsidR="006506EA" w:rsidRPr="006506EA" w:rsidRDefault="006506EA" w:rsidP="006506EA">
      <w:pPr>
        <w:bidi/>
        <w:jc w:val="both"/>
        <w:rPr>
          <w:rFonts w:cs="David" w:hint="cs"/>
          <w:rtl/>
        </w:rPr>
      </w:pPr>
    </w:p>
    <w:p w14:paraId="025266A4" w14:textId="77777777" w:rsidR="006506EA" w:rsidRPr="006506EA" w:rsidRDefault="006506EA" w:rsidP="006506EA">
      <w:pPr>
        <w:bidi/>
        <w:jc w:val="both"/>
        <w:rPr>
          <w:rFonts w:cs="David" w:hint="cs"/>
          <w:u w:val="single"/>
          <w:rtl/>
        </w:rPr>
      </w:pPr>
      <w:r w:rsidRPr="006506EA">
        <w:rPr>
          <w:rFonts w:cs="David" w:hint="cs"/>
          <w:u w:val="single"/>
          <w:rtl/>
        </w:rPr>
        <w:t>לימור לבנת:</w:t>
      </w:r>
    </w:p>
    <w:p w14:paraId="2E38647E" w14:textId="77777777" w:rsidR="006506EA" w:rsidRPr="006506EA" w:rsidRDefault="006506EA" w:rsidP="006506EA">
      <w:pPr>
        <w:bidi/>
        <w:jc w:val="both"/>
        <w:rPr>
          <w:rFonts w:cs="David" w:hint="cs"/>
          <w:rtl/>
        </w:rPr>
      </w:pPr>
    </w:p>
    <w:p w14:paraId="4473F11E" w14:textId="77777777" w:rsidR="006506EA" w:rsidRPr="006506EA" w:rsidRDefault="006506EA" w:rsidP="006506EA">
      <w:pPr>
        <w:bidi/>
        <w:jc w:val="both"/>
        <w:rPr>
          <w:rFonts w:cs="David" w:hint="cs"/>
          <w:rtl/>
        </w:rPr>
      </w:pPr>
      <w:r w:rsidRPr="006506EA">
        <w:rPr>
          <w:rFonts w:cs="David" w:hint="cs"/>
          <w:rtl/>
        </w:rPr>
        <w:tab/>
        <w:t xml:space="preserve">מעבר לדברים הכלליים שכבר אמרתי בישיבה ביום חמישי שדנה בנושא הנבצרות, ואני לא רואה לנכון לחזור עליהם עכשיו, אני אומר מדוע חתמתי על בקשת ההדחה של הנשיא. כאמור, אני חושבת שכל הדברים בעניין הזה כבר נאמרו אבל לצערי רוב חברי הכנסת של הוועדה ראו לנכון להצביע בעד בקשת הנבצרות של הנשיא ועינינו הרואות היכן אנחנו עומדים עכשיו כאשר נשיא המדינה ממשיך לבוא למשכן הנשיא, לא רק לבית הנשיא אלא גם למשרדו על אף שסמכויותיו ניטלו ממנו וכרגע נמצאות בידי ממלאת מקומו, יושבת-ראש הכנסת דליה איציק. מסתבר שהוא עדיין מחזיק בתואר נשיא המדינה ואף נוהג כנשיא המדינה. לכך התכוונו כאשר חשבנו אלה שהצביעו נגד בקשת הנשיא לנבצרות וזה היה החשש שהבענו. ימים יגידו האם באמת יימצאו 19 חברי כנסת, חברי ועדת כנסת, ואחר כך 90 חברי כנסת אשר יצביעו בעד הדחת הנשיא, ואם לא יהיה מצב שבו חלק מאותם חברי כנסת יאמרו שהוא בלאו הכי בנבצרות ומדוע עכשיו להציק וגם להדיח אותו. זה בעצם החשש הגדול. כמובן שאילו היינו מצביעים נגד הנבצרות והוועדה הזו לא הייתה מאשרת את הנבצרות, הרי שהיינו בהליך של הדחה לפי הנוהל שייקבע היום בוועדה, והנשיא היה מכהן כנשיא עוד תקופת מה ואחר כך לדעתי היה רוב </w:t>
      </w:r>
      <w:r w:rsidRPr="006506EA">
        <w:rPr>
          <w:rFonts w:cs="David"/>
          <w:rtl/>
        </w:rPr>
        <w:t>–</w:t>
      </w:r>
      <w:r w:rsidRPr="006506EA">
        <w:rPr>
          <w:rFonts w:cs="David" w:hint="cs"/>
          <w:rtl/>
        </w:rPr>
        <w:t xml:space="preserve"> גם בוועדה וגם במליאת הכנסת </w:t>
      </w:r>
      <w:r w:rsidRPr="006506EA">
        <w:rPr>
          <w:rFonts w:cs="David"/>
          <w:rtl/>
        </w:rPr>
        <w:t>–</w:t>
      </w:r>
      <w:r w:rsidRPr="006506EA">
        <w:rPr>
          <w:rFonts w:cs="David" w:hint="cs"/>
          <w:rtl/>
        </w:rPr>
        <w:t xml:space="preserve"> להדחתו וזה היה ההליך הנכון.</w:t>
      </w:r>
    </w:p>
    <w:p w14:paraId="2EF5F759" w14:textId="77777777" w:rsidR="006506EA" w:rsidRPr="006506EA" w:rsidRDefault="006506EA" w:rsidP="006506EA">
      <w:pPr>
        <w:bidi/>
        <w:jc w:val="both"/>
        <w:rPr>
          <w:rFonts w:cs="David" w:hint="cs"/>
          <w:rtl/>
        </w:rPr>
      </w:pPr>
    </w:p>
    <w:p w14:paraId="2D1ED6F1" w14:textId="77777777" w:rsidR="006506EA" w:rsidRPr="006506EA" w:rsidRDefault="006506EA" w:rsidP="006506EA">
      <w:pPr>
        <w:bidi/>
        <w:jc w:val="both"/>
        <w:rPr>
          <w:rFonts w:cs="David" w:hint="cs"/>
          <w:rtl/>
        </w:rPr>
      </w:pPr>
      <w:r w:rsidRPr="006506EA">
        <w:rPr>
          <w:rFonts w:cs="David" w:hint="cs"/>
          <w:rtl/>
        </w:rPr>
        <w:tab/>
        <w:t xml:space="preserve">מכיוון שהדבר הזה מאחורינו, אני לא רוצה להרחיב בו ואני לא חושבת שזה יהיה עכשיו המהלך הנכון לעשות אותו בישיבה הזאת כי אנחנו דנים בנוהל להדחתו של הנשיא, ואני מקווה שיימצאו כאן 19 חברי כנסת שיראו לנכון, למרות הנבצרות </w:t>
      </w:r>
      <w:r w:rsidRPr="006506EA">
        <w:rPr>
          <w:rFonts w:cs="David"/>
          <w:rtl/>
        </w:rPr>
        <w:t>–</w:t>
      </w:r>
      <w:r w:rsidRPr="006506EA">
        <w:rPr>
          <w:rFonts w:cs="David" w:hint="cs"/>
          <w:rtl/>
        </w:rPr>
        <w:t xml:space="preserve"> כפי שאמרו רבים מהם, הנבצרות אינה שוללת את הליך ההדחה </w:t>
      </w:r>
      <w:r w:rsidRPr="006506EA">
        <w:rPr>
          <w:rFonts w:cs="David"/>
          <w:rtl/>
        </w:rPr>
        <w:t>–</w:t>
      </w:r>
      <w:r w:rsidRPr="006506EA">
        <w:rPr>
          <w:rFonts w:cs="David" w:hint="cs"/>
          <w:rtl/>
        </w:rPr>
        <w:t xml:space="preserve"> להדיח אותו. אני חושבת שלא ראוי ולא נכון שהנשיא ימשיך לכהן בתפקידו ולכן אנחנו דנים בנוהל ואני רוצה להתייחס לעניין הנוהל.</w:t>
      </w:r>
    </w:p>
    <w:p w14:paraId="1328AB94" w14:textId="77777777" w:rsidR="006506EA" w:rsidRPr="006506EA" w:rsidRDefault="006506EA" w:rsidP="006506EA">
      <w:pPr>
        <w:bidi/>
        <w:jc w:val="both"/>
        <w:rPr>
          <w:rFonts w:cs="David" w:hint="cs"/>
          <w:rtl/>
        </w:rPr>
      </w:pPr>
      <w:r w:rsidRPr="006506EA">
        <w:rPr>
          <w:rFonts w:cs="David" w:hint="cs"/>
          <w:rtl/>
        </w:rPr>
        <w:tab/>
      </w:r>
    </w:p>
    <w:p w14:paraId="1A4AFFF2" w14:textId="77777777" w:rsidR="006506EA" w:rsidRPr="006506EA" w:rsidRDefault="006506EA" w:rsidP="006506EA">
      <w:pPr>
        <w:bidi/>
        <w:jc w:val="both"/>
        <w:rPr>
          <w:rFonts w:cs="David" w:hint="cs"/>
          <w:rtl/>
        </w:rPr>
      </w:pPr>
      <w:r w:rsidRPr="006506EA">
        <w:rPr>
          <w:rFonts w:cs="David" w:hint="cs"/>
          <w:rtl/>
        </w:rPr>
        <w:tab/>
        <w:t xml:space="preserve">לגבי הסעיף הראשון בנוהל - חבריי כבר אמרו אתמול, ואני חושבת שההסכמה הזו הייתה נכונה </w:t>
      </w:r>
      <w:r w:rsidRPr="006506EA">
        <w:rPr>
          <w:rFonts w:cs="David"/>
          <w:rtl/>
        </w:rPr>
        <w:t>–</w:t>
      </w:r>
      <w:r w:rsidRPr="006506EA">
        <w:rPr>
          <w:rFonts w:cs="David" w:hint="cs"/>
          <w:rtl/>
        </w:rPr>
        <w:t xml:space="preserve"> אני מבינה שאתמול הועברה תוספת לקובלנה של 30 חברי הכנסת שאני נמנית עליהם.</w:t>
      </w:r>
    </w:p>
    <w:p w14:paraId="4A499CB6" w14:textId="77777777" w:rsidR="006506EA" w:rsidRPr="006506EA" w:rsidRDefault="006506EA" w:rsidP="006506EA">
      <w:pPr>
        <w:bidi/>
        <w:jc w:val="both"/>
        <w:rPr>
          <w:rFonts w:cs="David" w:hint="cs"/>
          <w:rtl/>
        </w:rPr>
      </w:pPr>
    </w:p>
    <w:p w14:paraId="050DDBFF"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7FBD6BFF" w14:textId="77777777" w:rsidR="006506EA" w:rsidRPr="006506EA" w:rsidRDefault="006506EA" w:rsidP="006506EA">
      <w:pPr>
        <w:bidi/>
        <w:jc w:val="both"/>
        <w:rPr>
          <w:rFonts w:cs="David" w:hint="cs"/>
          <w:rtl/>
        </w:rPr>
      </w:pPr>
    </w:p>
    <w:p w14:paraId="20E515D7" w14:textId="77777777" w:rsidR="006506EA" w:rsidRPr="006506EA" w:rsidRDefault="006506EA" w:rsidP="006506EA">
      <w:pPr>
        <w:bidi/>
        <w:jc w:val="both"/>
        <w:rPr>
          <w:rFonts w:cs="David" w:hint="cs"/>
          <w:rtl/>
        </w:rPr>
      </w:pPr>
      <w:r w:rsidRPr="006506EA">
        <w:rPr>
          <w:rFonts w:cs="David" w:hint="cs"/>
          <w:rtl/>
        </w:rPr>
        <w:tab/>
        <w:t>מליאת הכנסת לא קיבלה אותו.</w:t>
      </w:r>
    </w:p>
    <w:p w14:paraId="0F83AADB" w14:textId="77777777" w:rsidR="006506EA" w:rsidRPr="006506EA" w:rsidRDefault="006506EA" w:rsidP="006506EA">
      <w:pPr>
        <w:bidi/>
        <w:jc w:val="both"/>
        <w:rPr>
          <w:rFonts w:cs="David" w:hint="cs"/>
          <w:rtl/>
        </w:rPr>
      </w:pPr>
      <w:r w:rsidRPr="006506EA">
        <w:rPr>
          <w:rFonts w:cs="David"/>
          <w:rtl/>
        </w:rPr>
        <w:br w:type="page"/>
      </w:r>
    </w:p>
    <w:p w14:paraId="493E4D8E" w14:textId="77777777" w:rsidR="006506EA" w:rsidRPr="006506EA" w:rsidRDefault="006506EA" w:rsidP="006506EA">
      <w:pPr>
        <w:bidi/>
        <w:jc w:val="both"/>
        <w:rPr>
          <w:rFonts w:cs="David" w:hint="cs"/>
          <w:u w:val="single"/>
          <w:rtl/>
        </w:rPr>
      </w:pPr>
      <w:r w:rsidRPr="006506EA">
        <w:rPr>
          <w:rFonts w:cs="David" w:hint="cs"/>
          <w:u w:val="single"/>
          <w:rtl/>
        </w:rPr>
        <w:t>לימור לבנת:</w:t>
      </w:r>
    </w:p>
    <w:p w14:paraId="76320AB0" w14:textId="77777777" w:rsidR="006506EA" w:rsidRPr="006506EA" w:rsidRDefault="006506EA" w:rsidP="006506EA">
      <w:pPr>
        <w:bidi/>
        <w:jc w:val="both"/>
        <w:rPr>
          <w:rFonts w:cs="David" w:hint="cs"/>
          <w:rtl/>
        </w:rPr>
      </w:pPr>
    </w:p>
    <w:p w14:paraId="78D0F46D" w14:textId="77777777" w:rsidR="006506EA" w:rsidRPr="006506EA" w:rsidRDefault="006506EA" w:rsidP="006506EA">
      <w:pPr>
        <w:bidi/>
        <w:jc w:val="both"/>
        <w:rPr>
          <w:rFonts w:cs="David" w:hint="cs"/>
          <w:rtl/>
        </w:rPr>
      </w:pPr>
      <w:r w:rsidRPr="006506EA">
        <w:rPr>
          <w:rFonts w:cs="David" w:hint="cs"/>
          <w:rtl/>
        </w:rPr>
        <w:tab/>
        <w:t>מכל מקום, אני מצטרפת לתומכים בנוהל שהוצע כאן. היינו, הקובלנה שמוגשת על-ידי חברי הכנסת, 20 חברי כנסת ומעלה, תהיה מנומקת. אני מצטרפת להצעה שכך יהיה בנוהל ואת זה אפשר כבר לעשות ולא צריך להמתין. אם זה מקובל על רוב חברי הוועדה, אפשר לנמק את הקובלנה.</w:t>
      </w:r>
    </w:p>
    <w:p w14:paraId="033DE86C" w14:textId="77777777" w:rsidR="006506EA" w:rsidRPr="006506EA" w:rsidRDefault="006506EA" w:rsidP="006506EA">
      <w:pPr>
        <w:bidi/>
        <w:jc w:val="both"/>
        <w:rPr>
          <w:rFonts w:cs="David" w:hint="cs"/>
          <w:rtl/>
        </w:rPr>
      </w:pPr>
    </w:p>
    <w:p w14:paraId="790A1D38" w14:textId="77777777" w:rsidR="006506EA" w:rsidRPr="006506EA" w:rsidRDefault="006506EA" w:rsidP="006506EA">
      <w:pPr>
        <w:bidi/>
        <w:jc w:val="both"/>
        <w:rPr>
          <w:rFonts w:cs="David" w:hint="cs"/>
          <w:rtl/>
        </w:rPr>
      </w:pPr>
      <w:r w:rsidRPr="006506EA">
        <w:rPr>
          <w:rFonts w:cs="David" w:hint="cs"/>
          <w:rtl/>
        </w:rPr>
        <w:tab/>
        <w:t xml:space="preserve">באשר לסעיף 2. אני מציעה לקבל את הצעתו של חבר הכנסת </w:t>
      </w:r>
      <w:smartTag w:uri="urn:schemas-microsoft-com:office:smarttags" w:element="PersonName">
        <w:r w:rsidRPr="006506EA">
          <w:rPr>
            <w:rFonts w:cs="David" w:hint="cs"/>
            <w:rtl/>
          </w:rPr>
          <w:t>דב חנין</w:t>
        </w:r>
      </w:smartTag>
      <w:r w:rsidRPr="006506EA">
        <w:rPr>
          <w:rFonts w:cs="David" w:hint="cs"/>
          <w:rtl/>
        </w:rPr>
        <w:t xml:space="preserve">, כפי שהוגשה לוועדה, ובמקום שבועיים, לאפשר כאן שהמועד לישיבת הוועדה ייקבע על-ידי יושבת-ראש ועדת הכנסת בתיאום עם נשיא המדינה לא יאוחר משבוע מיום שהקובלנה הועברה לנשיא. אני אינני חושבת שיש כאן צורך באיזושהי הכנה מיוחדת, ולכן שבוע לצורך העניין הזה לדעתי יספיק. </w:t>
      </w:r>
    </w:p>
    <w:p w14:paraId="140FF113" w14:textId="77777777" w:rsidR="006506EA" w:rsidRPr="006506EA" w:rsidRDefault="006506EA" w:rsidP="006506EA">
      <w:pPr>
        <w:bidi/>
        <w:jc w:val="both"/>
        <w:rPr>
          <w:rFonts w:cs="David" w:hint="cs"/>
          <w:rtl/>
        </w:rPr>
      </w:pPr>
    </w:p>
    <w:p w14:paraId="42A01688" w14:textId="77777777" w:rsidR="006506EA" w:rsidRPr="006506EA" w:rsidRDefault="006506EA" w:rsidP="006506EA">
      <w:pPr>
        <w:bidi/>
        <w:jc w:val="both"/>
        <w:rPr>
          <w:rFonts w:cs="David" w:hint="cs"/>
          <w:rtl/>
        </w:rPr>
      </w:pPr>
      <w:r w:rsidRPr="006506EA">
        <w:rPr>
          <w:rFonts w:cs="David" w:hint="cs"/>
          <w:rtl/>
        </w:rPr>
        <w:tab/>
        <w:t xml:space="preserve">באשר לסעיף 3. אני מציעה לבטל כליל את סעיף 3 כי הוא לחלוטין מיותר. אין שום סיבה לקבוע מועד מאוחר יותר, מה גם שסעיף 3 הוא סעיף מורכב ביותר. ללא שום נימוק נראה לעין מוצע כאן שיושבת-ראש ועדת הכנסת תאפשר לדחות את המועד של כינוס ישיבת ועדת הכנסת. אני כבר אומרת שאני מציעה איזושהי הצעת פשרה, אם אכן לחלק מחברי הכנסת יש בעיה למחוק את הסעיף. כאמור, אמרתי שאני מציעה לבטל כליל את סעיף 3 שנותן שיקול דעת עצמאי לחלוטין ליושבת-ראש הוועדה, ללא שום נימוק שאפשר לראות אותו בעין. למרות מה שאמרתי לגבי סעיף 3, אם זאת תהיה הבעיה של רוב חברי הוועדה, אפשר להוסיף עוד כמה ימים בסעיף 2 </w:t>
      </w:r>
      <w:r w:rsidRPr="006506EA">
        <w:rPr>
          <w:rFonts w:cs="David"/>
          <w:rtl/>
        </w:rPr>
        <w:t>–</w:t>
      </w:r>
      <w:r w:rsidRPr="006506EA">
        <w:rPr>
          <w:rFonts w:cs="David" w:hint="cs"/>
          <w:rtl/>
        </w:rPr>
        <w:t xml:space="preserve"> ולבטל את סעיף 3 </w:t>
      </w:r>
      <w:r w:rsidRPr="006506EA">
        <w:rPr>
          <w:rFonts w:cs="David"/>
          <w:rtl/>
        </w:rPr>
        <w:t>–</w:t>
      </w:r>
      <w:r w:rsidRPr="006506EA">
        <w:rPr>
          <w:rFonts w:cs="David" w:hint="cs"/>
          <w:rtl/>
        </w:rPr>
        <w:t xml:space="preserve"> מבלי לתת שיקול דעת בלעדי ליושבת-ראש הוועדה כי לדעתי זה לא נכון לעשות זאת.</w:t>
      </w:r>
    </w:p>
    <w:p w14:paraId="128D34D4" w14:textId="77777777" w:rsidR="006506EA" w:rsidRPr="006506EA" w:rsidRDefault="006506EA" w:rsidP="006506EA">
      <w:pPr>
        <w:bidi/>
        <w:jc w:val="both"/>
        <w:rPr>
          <w:rFonts w:cs="David" w:hint="cs"/>
          <w:rtl/>
        </w:rPr>
      </w:pPr>
    </w:p>
    <w:p w14:paraId="4E305F30" w14:textId="77777777" w:rsidR="006506EA" w:rsidRPr="006506EA" w:rsidRDefault="006506EA" w:rsidP="006506EA">
      <w:pPr>
        <w:bidi/>
        <w:jc w:val="both"/>
        <w:rPr>
          <w:rFonts w:cs="David" w:hint="cs"/>
          <w:rtl/>
        </w:rPr>
      </w:pPr>
      <w:r w:rsidRPr="006506EA">
        <w:rPr>
          <w:rFonts w:cs="David" w:hint="cs"/>
          <w:rtl/>
        </w:rPr>
        <w:tab/>
        <w:t>באשר לסעיף 4. אני לא רואה כאן בעיה.</w:t>
      </w:r>
    </w:p>
    <w:p w14:paraId="30C09ACA" w14:textId="77777777" w:rsidR="006506EA" w:rsidRPr="006506EA" w:rsidRDefault="006506EA" w:rsidP="006506EA">
      <w:pPr>
        <w:bidi/>
        <w:jc w:val="both"/>
        <w:rPr>
          <w:rFonts w:cs="David" w:hint="cs"/>
          <w:rtl/>
        </w:rPr>
      </w:pPr>
    </w:p>
    <w:p w14:paraId="67FF15DE" w14:textId="77777777" w:rsidR="006506EA" w:rsidRPr="006506EA" w:rsidRDefault="006506EA" w:rsidP="006506EA">
      <w:pPr>
        <w:bidi/>
        <w:jc w:val="both"/>
        <w:rPr>
          <w:rFonts w:cs="David" w:hint="cs"/>
          <w:rtl/>
        </w:rPr>
      </w:pPr>
      <w:r w:rsidRPr="006506EA">
        <w:rPr>
          <w:rFonts w:cs="David" w:hint="cs"/>
          <w:rtl/>
        </w:rPr>
        <w:tab/>
        <w:t xml:space="preserve">באשר לסעיף 5.  אני מציעה להיצמד לתיקון שמציע חבר הכנסת </w:t>
      </w:r>
      <w:smartTag w:uri="urn:schemas-microsoft-com:office:smarttags" w:element="PersonName">
        <w:r w:rsidRPr="006506EA">
          <w:rPr>
            <w:rFonts w:cs="David" w:hint="cs"/>
            <w:rtl/>
          </w:rPr>
          <w:t>דב חנין</w:t>
        </w:r>
      </w:smartTag>
      <w:r w:rsidRPr="006506EA">
        <w:rPr>
          <w:rFonts w:cs="David" w:hint="cs"/>
          <w:rtl/>
        </w:rPr>
        <w:t>: "הציעה ועדת הכנסת להעביר את נשיא המדינה מכהונתו, יתקיים דיון במליאת הכנסת במהלך השבוע שלאחר מכן. יושב-ראש הכנסת יודיע לנשיא המדינה בכתב על מועד הדיון בכנסת".</w:t>
      </w:r>
    </w:p>
    <w:p w14:paraId="3FF6C15C" w14:textId="77777777" w:rsidR="006506EA" w:rsidRPr="006506EA" w:rsidRDefault="006506EA" w:rsidP="006506EA">
      <w:pPr>
        <w:bidi/>
        <w:jc w:val="both"/>
        <w:rPr>
          <w:rFonts w:cs="David" w:hint="cs"/>
          <w:rtl/>
        </w:rPr>
      </w:pPr>
    </w:p>
    <w:p w14:paraId="7864CCD9"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4E138649" w14:textId="77777777" w:rsidR="006506EA" w:rsidRPr="006506EA" w:rsidRDefault="006506EA" w:rsidP="006506EA">
      <w:pPr>
        <w:bidi/>
        <w:jc w:val="both"/>
        <w:rPr>
          <w:rFonts w:cs="David" w:hint="cs"/>
          <w:rtl/>
        </w:rPr>
      </w:pPr>
    </w:p>
    <w:p w14:paraId="5E137642" w14:textId="77777777" w:rsidR="006506EA" w:rsidRPr="006506EA" w:rsidRDefault="006506EA" w:rsidP="006506EA">
      <w:pPr>
        <w:bidi/>
        <w:jc w:val="both"/>
        <w:rPr>
          <w:rFonts w:cs="David" w:hint="cs"/>
          <w:rtl/>
        </w:rPr>
      </w:pPr>
      <w:r w:rsidRPr="006506EA">
        <w:rPr>
          <w:rFonts w:cs="David" w:hint="cs"/>
          <w:rtl/>
        </w:rPr>
        <w:tab/>
        <w:t>הצעה לסדר. אני מתנצל על התפרצותי. אם נקיים עכשיו דיון נוסף שבו כל חבר כנסת יתייחס לכל הסעיפים, אין שום סיכוי שנסיים את הדיון היום. אני מציע לך ללכת בה עוברים סעיף סעיף ומקיימים דיון על כל נושא.</w:t>
      </w:r>
    </w:p>
    <w:p w14:paraId="2BACB6B7" w14:textId="77777777" w:rsidR="006506EA" w:rsidRPr="006506EA" w:rsidRDefault="006506EA" w:rsidP="006506EA">
      <w:pPr>
        <w:bidi/>
        <w:jc w:val="both"/>
        <w:rPr>
          <w:rFonts w:cs="David" w:hint="cs"/>
          <w:rtl/>
        </w:rPr>
      </w:pPr>
    </w:p>
    <w:p w14:paraId="1BEA642C"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0A11AFB9" w14:textId="77777777" w:rsidR="006506EA" w:rsidRPr="006506EA" w:rsidRDefault="006506EA" w:rsidP="006506EA">
      <w:pPr>
        <w:bidi/>
        <w:jc w:val="both"/>
        <w:rPr>
          <w:rFonts w:cs="David" w:hint="cs"/>
          <w:rtl/>
        </w:rPr>
      </w:pPr>
    </w:p>
    <w:p w14:paraId="638F0779" w14:textId="77777777" w:rsidR="006506EA" w:rsidRPr="006506EA" w:rsidRDefault="006506EA" w:rsidP="006506EA">
      <w:pPr>
        <w:bidi/>
        <w:jc w:val="both"/>
        <w:rPr>
          <w:rFonts w:cs="David" w:hint="cs"/>
          <w:rtl/>
        </w:rPr>
      </w:pPr>
      <w:r w:rsidRPr="006506EA">
        <w:rPr>
          <w:rFonts w:cs="David" w:hint="cs"/>
          <w:rtl/>
        </w:rPr>
        <w:tab/>
        <w:t>אנשים לא יחזרו על טיעונים שכבר נאמרו. אם הם מסכימים עם דבריה של לימור לבנת, הם לא יתחילו שוב לדבר על הסעיפים השונים.</w:t>
      </w:r>
    </w:p>
    <w:p w14:paraId="011EA0CD" w14:textId="77777777" w:rsidR="006506EA" w:rsidRPr="006506EA" w:rsidRDefault="006506EA" w:rsidP="006506EA">
      <w:pPr>
        <w:bidi/>
        <w:jc w:val="both"/>
        <w:rPr>
          <w:rFonts w:cs="David" w:hint="cs"/>
          <w:rtl/>
        </w:rPr>
      </w:pPr>
    </w:p>
    <w:p w14:paraId="0F0B84E9" w14:textId="77777777" w:rsidR="006506EA" w:rsidRPr="006506EA" w:rsidRDefault="006506EA" w:rsidP="006506EA">
      <w:pPr>
        <w:bidi/>
        <w:jc w:val="both"/>
        <w:rPr>
          <w:rFonts w:cs="David" w:hint="cs"/>
          <w:u w:val="single"/>
          <w:rtl/>
        </w:rPr>
      </w:pPr>
      <w:r w:rsidRPr="006506EA">
        <w:rPr>
          <w:rFonts w:cs="David" w:hint="cs"/>
          <w:u w:val="single"/>
          <w:rtl/>
        </w:rPr>
        <w:t>לימור לבנת:</w:t>
      </w:r>
    </w:p>
    <w:p w14:paraId="47F6871B" w14:textId="77777777" w:rsidR="006506EA" w:rsidRPr="006506EA" w:rsidRDefault="006506EA" w:rsidP="006506EA">
      <w:pPr>
        <w:bidi/>
        <w:jc w:val="both"/>
        <w:rPr>
          <w:rFonts w:cs="David" w:hint="cs"/>
          <w:rtl/>
        </w:rPr>
      </w:pPr>
    </w:p>
    <w:p w14:paraId="57A9FF72" w14:textId="77777777" w:rsidR="006506EA" w:rsidRPr="006506EA" w:rsidRDefault="006506EA" w:rsidP="006506EA">
      <w:pPr>
        <w:bidi/>
        <w:jc w:val="both"/>
        <w:rPr>
          <w:rFonts w:cs="David" w:hint="cs"/>
          <w:rtl/>
        </w:rPr>
      </w:pPr>
      <w:r w:rsidRPr="006506EA">
        <w:rPr>
          <w:rFonts w:cs="David" w:hint="cs"/>
          <w:rtl/>
        </w:rPr>
        <w:tab/>
        <w:t>יכולתי להתחיל עכשיו את כל דבריי מהתחלה ולהסביר למה זה חמור וכולי ואני מניחה שחלק מהחברים יעשו זאת. לא עשיתי זאת כי חשבתי שכל דובר אמר את דבריו ומי שהשתכנע, השתכנע, ומי שלא השתכנע, לא השתכנע. אנחנו מדברים כרגע על הנוהל. כאשר נגיע לסעיפי ההדחה, כל אחד ינסה לשכנע את חברו.</w:t>
      </w:r>
    </w:p>
    <w:p w14:paraId="2FB99879" w14:textId="77777777" w:rsidR="006506EA" w:rsidRPr="006506EA" w:rsidRDefault="006506EA" w:rsidP="006506EA">
      <w:pPr>
        <w:bidi/>
        <w:jc w:val="both"/>
        <w:rPr>
          <w:rFonts w:cs="David" w:hint="cs"/>
          <w:rtl/>
        </w:rPr>
      </w:pPr>
    </w:p>
    <w:p w14:paraId="7E1B2E8C" w14:textId="77777777" w:rsidR="006506EA" w:rsidRPr="006506EA" w:rsidRDefault="006506EA" w:rsidP="006506EA">
      <w:pPr>
        <w:bidi/>
        <w:jc w:val="both"/>
        <w:rPr>
          <w:rFonts w:cs="David" w:hint="cs"/>
          <w:rtl/>
        </w:rPr>
      </w:pPr>
      <w:r w:rsidRPr="006506EA">
        <w:rPr>
          <w:rFonts w:cs="David" w:hint="cs"/>
          <w:rtl/>
        </w:rPr>
        <w:tab/>
        <w:t>אלה הערותיי נכון לעכשיו ואלה הם שלושת הסעיפים המרכזיים שלגביהם יש מחלוקת משמעותית.</w:t>
      </w:r>
    </w:p>
    <w:p w14:paraId="73D5B3D5" w14:textId="77777777" w:rsidR="006506EA" w:rsidRPr="006506EA" w:rsidRDefault="006506EA" w:rsidP="006506EA">
      <w:pPr>
        <w:bidi/>
        <w:jc w:val="both"/>
        <w:rPr>
          <w:rFonts w:cs="David" w:hint="cs"/>
          <w:rtl/>
        </w:rPr>
      </w:pPr>
    </w:p>
    <w:p w14:paraId="6860DFB2"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6772B077" w14:textId="77777777" w:rsidR="006506EA" w:rsidRPr="006506EA" w:rsidRDefault="006506EA" w:rsidP="006506EA">
      <w:pPr>
        <w:bidi/>
        <w:jc w:val="both"/>
        <w:rPr>
          <w:rFonts w:cs="David" w:hint="cs"/>
          <w:rtl/>
        </w:rPr>
      </w:pPr>
    </w:p>
    <w:p w14:paraId="35E8A849" w14:textId="77777777" w:rsidR="006506EA" w:rsidRPr="006506EA" w:rsidRDefault="006506EA" w:rsidP="006506EA">
      <w:pPr>
        <w:bidi/>
        <w:jc w:val="both"/>
        <w:rPr>
          <w:rFonts w:cs="David" w:hint="cs"/>
          <w:rtl/>
        </w:rPr>
      </w:pPr>
      <w:r w:rsidRPr="006506EA">
        <w:rPr>
          <w:rFonts w:cs="David" w:hint="cs"/>
          <w:rtl/>
        </w:rPr>
        <w:tab/>
        <w:t>הנקודות הבעייתיות כפי שאני רואה אותן הן:</w:t>
      </w:r>
    </w:p>
    <w:p w14:paraId="398CD74E" w14:textId="77777777" w:rsidR="006506EA" w:rsidRPr="006506EA" w:rsidRDefault="006506EA" w:rsidP="006506EA">
      <w:pPr>
        <w:bidi/>
        <w:jc w:val="both"/>
        <w:rPr>
          <w:rFonts w:cs="David" w:hint="cs"/>
          <w:rtl/>
        </w:rPr>
      </w:pPr>
    </w:p>
    <w:p w14:paraId="6B2C9C8E" w14:textId="77777777" w:rsidR="006506EA" w:rsidRPr="006506EA" w:rsidRDefault="006506EA" w:rsidP="006506EA">
      <w:pPr>
        <w:bidi/>
        <w:ind w:left="720" w:hanging="720"/>
        <w:jc w:val="both"/>
        <w:rPr>
          <w:rFonts w:cs="David" w:hint="cs"/>
          <w:rtl/>
        </w:rPr>
      </w:pPr>
      <w:r w:rsidRPr="006506EA">
        <w:rPr>
          <w:rFonts w:cs="David" w:hint="cs"/>
          <w:rtl/>
        </w:rPr>
        <w:t>1.</w:t>
      </w:r>
      <w:r w:rsidRPr="006506EA">
        <w:rPr>
          <w:rFonts w:cs="David" w:hint="cs"/>
          <w:rtl/>
        </w:rPr>
        <w:tab/>
        <w:t>הנושא של קובלנה מנומקת או לא מנומקת, וכאן הדברים סוכמו והוחלט שהיא צריכה להיות מנומקת.</w:t>
      </w:r>
    </w:p>
    <w:p w14:paraId="297EEFE5" w14:textId="77777777" w:rsidR="006506EA" w:rsidRPr="006506EA" w:rsidRDefault="006506EA" w:rsidP="006506EA">
      <w:pPr>
        <w:bidi/>
        <w:jc w:val="both"/>
        <w:rPr>
          <w:rFonts w:cs="David" w:hint="cs"/>
          <w:rtl/>
        </w:rPr>
      </w:pPr>
    </w:p>
    <w:p w14:paraId="05C5E4DC" w14:textId="77777777" w:rsidR="006506EA" w:rsidRPr="006506EA" w:rsidRDefault="006506EA" w:rsidP="006506EA">
      <w:pPr>
        <w:bidi/>
        <w:jc w:val="both"/>
        <w:rPr>
          <w:rFonts w:cs="David" w:hint="cs"/>
          <w:rtl/>
        </w:rPr>
      </w:pPr>
      <w:r w:rsidRPr="006506EA">
        <w:rPr>
          <w:rFonts w:cs="David" w:hint="cs"/>
          <w:rtl/>
        </w:rPr>
        <w:t>2.</w:t>
      </w:r>
      <w:r w:rsidRPr="006506EA">
        <w:rPr>
          <w:rFonts w:cs="David" w:hint="cs"/>
          <w:rtl/>
        </w:rPr>
        <w:tab/>
        <w:t>לגבי סעיף 2, האם זה שבוע או שבועיים או יותר מזה.</w:t>
      </w:r>
    </w:p>
    <w:p w14:paraId="13E97609" w14:textId="77777777" w:rsidR="006506EA" w:rsidRPr="006506EA" w:rsidRDefault="006506EA" w:rsidP="006506EA">
      <w:pPr>
        <w:bidi/>
        <w:jc w:val="both"/>
        <w:rPr>
          <w:rFonts w:cs="David" w:hint="cs"/>
          <w:rtl/>
        </w:rPr>
      </w:pPr>
    </w:p>
    <w:p w14:paraId="7E61EDE4" w14:textId="77777777" w:rsidR="006506EA" w:rsidRPr="006506EA" w:rsidRDefault="006506EA" w:rsidP="006506EA">
      <w:pPr>
        <w:bidi/>
        <w:jc w:val="both"/>
        <w:rPr>
          <w:rFonts w:cs="David" w:hint="cs"/>
          <w:rtl/>
        </w:rPr>
      </w:pPr>
      <w:r w:rsidRPr="006506EA">
        <w:rPr>
          <w:rFonts w:cs="David" w:hint="cs"/>
          <w:rtl/>
        </w:rPr>
        <w:t>3.</w:t>
      </w:r>
      <w:r w:rsidRPr="006506EA">
        <w:rPr>
          <w:rFonts w:cs="David" w:hint="cs"/>
          <w:rtl/>
        </w:rPr>
        <w:tab/>
        <w:t>לגבי סעיף 3, יש בקשה של חלק מהחברים לבטלו ולאפשר זמן רב יותר בסעיף 2.</w:t>
      </w:r>
    </w:p>
    <w:p w14:paraId="0DF02DA1" w14:textId="77777777" w:rsidR="006506EA" w:rsidRPr="006506EA" w:rsidRDefault="006506EA" w:rsidP="006506EA">
      <w:pPr>
        <w:bidi/>
        <w:jc w:val="both"/>
        <w:rPr>
          <w:rFonts w:cs="David" w:hint="cs"/>
          <w:rtl/>
        </w:rPr>
      </w:pPr>
    </w:p>
    <w:p w14:paraId="52133F3F"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476E31D9" w14:textId="77777777" w:rsidR="006506EA" w:rsidRPr="006506EA" w:rsidRDefault="006506EA" w:rsidP="006506EA">
      <w:pPr>
        <w:bidi/>
        <w:jc w:val="both"/>
        <w:rPr>
          <w:rFonts w:cs="David" w:hint="cs"/>
          <w:rtl/>
        </w:rPr>
      </w:pPr>
    </w:p>
    <w:p w14:paraId="697B2321" w14:textId="77777777" w:rsidR="006506EA" w:rsidRPr="006506EA" w:rsidRDefault="006506EA" w:rsidP="006506EA">
      <w:pPr>
        <w:bidi/>
        <w:jc w:val="both"/>
        <w:rPr>
          <w:rFonts w:cs="David" w:hint="cs"/>
          <w:rtl/>
        </w:rPr>
      </w:pPr>
      <w:r w:rsidRPr="006506EA">
        <w:rPr>
          <w:rFonts w:cs="David" w:hint="cs"/>
          <w:rtl/>
        </w:rPr>
        <w:tab/>
      </w:r>
      <w:smartTag w:uri="urn:schemas-microsoft-com:office:smarttags" w:element="PersonName">
        <w:r w:rsidRPr="006506EA">
          <w:rPr>
            <w:rFonts w:cs="David" w:hint="cs"/>
            <w:rtl/>
          </w:rPr>
          <w:t>דב חנין</w:t>
        </w:r>
      </w:smartTag>
      <w:r w:rsidRPr="006506EA">
        <w:rPr>
          <w:rFonts w:cs="David" w:hint="cs"/>
          <w:rtl/>
        </w:rPr>
        <w:t xml:space="preserve"> מציע לא לבטל לגמרי את סעיף 3.</w:t>
      </w:r>
    </w:p>
    <w:p w14:paraId="33FF85E7" w14:textId="77777777" w:rsidR="006506EA" w:rsidRPr="006506EA" w:rsidRDefault="006506EA" w:rsidP="006506EA">
      <w:pPr>
        <w:bidi/>
        <w:jc w:val="both"/>
        <w:rPr>
          <w:rFonts w:cs="David" w:hint="cs"/>
          <w:rtl/>
        </w:rPr>
      </w:pPr>
    </w:p>
    <w:p w14:paraId="6CC0AB62"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367BBED8" w14:textId="77777777" w:rsidR="006506EA" w:rsidRPr="006506EA" w:rsidRDefault="006506EA" w:rsidP="006506EA">
      <w:pPr>
        <w:bidi/>
        <w:jc w:val="both"/>
        <w:rPr>
          <w:rFonts w:cs="David" w:hint="cs"/>
          <w:rtl/>
        </w:rPr>
      </w:pPr>
    </w:p>
    <w:p w14:paraId="44554234" w14:textId="77777777" w:rsidR="006506EA" w:rsidRPr="006506EA" w:rsidRDefault="006506EA" w:rsidP="006506EA">
      <w:pPr>
        <w:bidi/>
        <w:jc w:val="both"/>
        <w:rPr>
          <w:rFonts w:cs="David" w:hint="cs"/>
          <w:rtl/>
        </w:rPr>
      </w:pPr>
      <w:r w:rsidRPr="006506EA">
        <w:rPr>
          <w:rFonts w:cs="David" w:hint="cs"/>
          <w:rtl/>
        </w:rPr>
        <w:tab/>
        <w:t xml:space="preserve">אני לא מדבר על הצעתו של </w:t>
      </w:r>
      <w:smartTag w:uri="urn:schemas-microsoft-com:office:smarttags" w:element="PersonName">
        <w:r w:rsidRPr="006506EA">
          <w:rPr>
            <w:rFonts w:cs="David" w:hint="cs"/>
            <w:rtl/>
          </w:rPr>
          <w:t>דב חנין</w:t>
        </w:r>
      </w:smartTag>
      <w:r w:rsidRPr="006506EA">
        <w:rPr>
          <w:rFonts w:cs="David" w:hint="cs"/>
          <w:rtl/>
        </w:rPr>
        <w:t>.</w:t>
      </w:r>
    </w:p>
    <w:p w14:paraId="15D9A7A6" w14:textId="77777777" w:rsidR="006506EA" w:rsidRPr="006506EA" w:rsidRDefault="006506EA" w:rsidP="006506EA">
      <w:pPr>
        <w:bidi/>
        <w:jc w:val="both"/>
        <w:rPr>
          <w:rFonts w:cs="David" w:hint="cs"/>
          <w:rtl/>
        </w:rPr>
      </w:pPr>
    </w:p>
    <w:p w14:paraId="5A014E37" w14:textId="77777777" w:rsidR="006506EA" w:rsidRPr="006506EA" w:rsidRDefault="006506EA" w:rsidP="006506EA">
      <w:pPr>
        <w:bidi/>
        <w:jc w:val="both"/>
        <w:rPr>
          <w:rFonts w:cs="David" w:hint="cs"/>
          <w:rtl/>
        </w:rPr>
      </w:pPr>
      <w:r w:rsidRPr="006506EA">
        <w:rPr>
          <w:rFonts w:cs="David" w:hint="cs"/>
          <w:rtl/>
        </w:rPr>
        <w:t>לגבי סעיף 4, מדובר בקיצור מעשרה ימים לשבוע, שזה לא דבר מהותי.</w:t>
      </w:r>
    </w:p>
    <w:p w14:paraId="7F2275AF" w14:textId="77777777" w:rsidR="006506EA" w:rsidRPr="006506EA" w:rsidRDefault="006506EA" w:rsidP="006506EA">
      <w:pPr>
        <w:bidi/>
        <w:jc w:val="both"/>
        <w:rPr>
          <w:rFonts w:cs="David" w:hint="cs"/>
          <w:rtl/>
        </w:rPr>
      </w:pPr>
    </w:p>
    <w:p w14:paraId="6809B561" w14:textId="77777777" w:rsidR="006506EA" w:rsidRPr="006506EA" w:rsidRDefault="006506EA" w:rsidP="006506EA">
      <w:pPr>
        <w:bidi/>
        <w:jc w:val="both"/>
        <w:rPr>
          <w:rFonts w:cs="David" w:hint="cs"/>
          <w:rtl/>
        </w:rPr>
      </w:pPr>
      <w:r w:rsidRPr="006506EA">
        <w:rPr>
          <w:rFonts w:cs="David" w:hint="cs"/>
          <w:rtl/>
        </w:rPr>
        <w:t>לגבי סעיף 6, אם הדיון הוא סיעתי או אישי, כמובן שיש הסכמה שהדיון צריך להיות אישי ולא סיעתי.</w:t>
      </w:r>
    </w:p>
    <w:p w14:paraId="57803F5A" w14:textId="77777777" w:rsidR="006506EA" w:rsidRPr="006506EA" w:rsidRDefault="006506EA" w:rsidP="006506EA">
      <w:pPr>
        <w:bidi/>
        <w:jc w:val="both"/>
        <w:rPr>
          <w:rFonts w:cs="David" w:hint="cs"/>
          <w:rtl/>
        </w:rPr>
      </w:pPr>
    </w:p>
    <w:p w14:paraId="6E0B35DC"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3F1E34C7" w14:textId="77777777" w:rsidR="006506EA" w:rsidRPr="006506EA" w:rsidRDefault="006506EA" w:rsidP="006506EA">
      <w:pPr>
        <w:bidi/>
        <w:jc w:val="both"/>
        <w:rPr>
          <w:rFonts w:cs="David" w:hint="cs"/>
          <w:rtl/>
        </w:rPr>
      </w:pPr>
    </w:p>
    <w:p w14:paraId="04DB99E0" w14:textId="77777777" w:rsidR="006506EA" w:rsidRPr="006506EA" w:rsidRDefault="006506EA" w:rsidP="006506EA">
      <w:pPr>
        <w:bidi/>
        <w:jc w:val="both"/>
        <w:rPr>
          <w:rFonts w:cs="David" w:hint="cs"/>
          <w:rtl/>
        </w:rPr>
      </w:pPr>
      <w:r w:rsidRPr="006506EA">
        <w:rPr>
          <w:rFonts w:cs="David" w:hint="cs"/>
          <w:rtl/>
        </w:rPr>
        <w:tab/>
        <w:t>בדיון האישי צריך להוסיף מסגרת זמן לדובר כפי שתקבע ועדת הכנסת.</w:t>
      </w:r>
    </w:p>
    <w:p w14:paraId="77AAE935" w14:textId="77777777" w:rsidR="006506EA" w:rsidRPr="006506EA" w:rsidRDefault="006506EA" w:rsidP="006506EA">
      <w:pPr>
        <w:bidi/>
        <w:jc w:val="both"/>
        <w:rPr>
          <w:rFonts w:cs="David" w:hint="cs"/>
          <w:rtl/>
        </w:rPr>
      </w:pPr>
    </w:p>
    <w:p w14:paraId="72C1975A" w14:textId="77777777" w:rsidR="006506EA" w:rsidRPr="006506EA" w:rsidRDefault="006506EA" w:rsidP="006506EA">
      <w:pPr>
        <w:bidi/>
        <w:jc w:val="both"/>
        <w:rPr>
          <w:rFonts w:cs="David" w:hint="cs"/>
          <w:u w:val="single"/>
          <w:rtl/>
        </w:rPr>
      </w:pPr>
      <w:r w:rsidRPr="006506EA">
        <w:rPr>
          <w:rFonts w:cs="David" w:hint="cs"/>
          <w:u w:val="single"/>
          <w:rtl/>
        </w:rPr>
        <w:t>יעקב מרגי:</w:t>
      </w:r>
    </w:p>
    <w:p w14:paraId="07D856B4" w14:textId="77777777" w:rsidR="006506EA" w:rsidRPr="006506EA" w:rsidRDefault="006506EA" w:rsidP="006506EA">
      <w:pPr>
        <w:bidi/>
        <w:jc w:val="both"/>
        <w:rPr>
          <w:rFonts w:cs="David" w:hint="cs"/>
          <w:rtl/>
        </w:rPr>
      </w:pPr>
    </w:p>
    <w:p w14:paraId="1182E660" w14:textId="77777777" w:rsidR="006506EA" w:rsidRPr="006506EA" w:rsidRDefault="006506EA" w:rsidP="006506EA">
      <w:pPr>
        <w:bidi/>
        <w:jc w:val="both"/>
        <w:rPr>
          <w:rFonts w:cs="David" w:hint="cs"/>
          <w:rtl/>
        </w:rPr>
      </w:pPr>
      <w:r w:rsidRPr="006506EA">
        <w:rPr>
          <w:rFonts w:cs="David" w:hint="cs"/>
          <w:rtl/>
        </w:rPr>
        <w:tab/>
        <w:t xml:space="preserve">אני רוצה להגיב לגופו של הנוהל ואעשה זאת בקצרה. אני רוצה להזכיר את עמדתי כי בלהט הוויכוחים הדברים מיטשטשים. </w:t>
      </w:r>
    </w:p>
    <w:p w14:paraId="65CCA014" w14:textId="77777777" w:rsidR="006506EA" w:rsidRPr="006506EA" w:rsidRDefault="006506EA" w:rsidP="006506EA">
      <w:pPr>
        <w:bidi/>
        <w:jc w:val="both"/>
        <w:rPr>
          <w:rFonts w:cs="David" w:hint="cs"/>
          <w:rtl/>
        </w:rPr>
      </w:pPr>
    </w:p>
    <w:p w14:paraId="762609BC" w14:textId="77777777" w:rsidR="006506EA" w:rsidRPr="006506EA" w:rsidRDefault="006506EA" w:rsidP="006506EA">
      <w:pPr>
        <w:bidi/>
        <w:jc w:val="both"/>
        <w:rPr>
          <w:rFonts w:cs="David" w:hint="cs"/>
          <w:rtl/>
        </w:rPr>
      </w:pPr>
      <w:r w:rsidRPr="006506EA">
        <w:rPr>
          <w:rFonts w:cs="David" w:hint="cs"/>
          <w:rtl/>
        </w:rPr>
        <w:tab/>
        <w:t>עמדתי הייתה שהלוואי וביום הראשון, עת התפוצצה הפרשה, הנשיא היה בוחר לפרוש ולעזוב אותנו לנפשנו. ברגע שהנשיא בחר במה שבחר והחליט מה שהחליט, אני בעד לתת לו את כל האפשרויות להתמודד ולהוכיח את חפותו. כאן אני רוצה להתחבר לדבריה של חברת הכנסת לימור לבנת בדיון על הנבצרות. יש דברים רבים שאני לא מסכים אתה, אבל בנושא הזה אני מסכים אתה. אכן יש לו את הזכות להתמודד ולהוכיח את חפותו אבל אין לו את הזכות להיות נשיא בכל מחיר.</w:t>
      </w:r>
    </w:p>
    <w:p w14:paraId="2C5075C6" w14:textId="77777777" w:rsidR="006506EA" w:rsidRPr="006506EA" w:rsidRDefault="006506EA" w:rsidP="006506EA">
      <w:pPr>
        <w:bidi/>
        <w:jc w:val="both"/>
        <w:rPr>
          <w:rFonts w:cs="David" w:hint="cs"/>
          <w:rtl/>
        </w:rPr>
      </w:pPr>
    </w:p>
    <w:p w14:paraId="25C2E5CD" w14:textId="77777777" w:rsidR="006506EA" w:rsidRPr="006506EA" w:rsidRDefault="006506EA" w:rsidP="006506EA">
      <w:pPr>
        <w:bidi/>
        <w:jc w:val="both"/>
        <w:rPr>
          <w:rFonts w:cs="David" w:hint="cs"/>
          <w:rtl/>
        </w:rPr>
      </w:pPr>
      <w:r w:rsidRPr="006506EA">
        <w:rPr>
          <w:rFonts w:cs="David" w:hint="cs"/>
          <w:rtl/>
        </w:rPr>
        <w:tab/>
        <w:t>אני קורא לכם להפסיק את הסגה הזו ולהגיע היום להבנות ולהסכמה על הנוהל וזאת כדי להוריד את הנושא מסדר היום.</w:t>
      </w:r>
    </w:p>
    <w:p w14:paraId="40F6BE24" w14:textId="77777777" w:rsidR="006506EA" w:rsidRPr="006506EA" w:rsidRDefault="006506EA" w:rsidP="006506EA">
      <w:pPr>
        <w:bidi/>
        <w:jc w:val="both"/>
        <w:rPr>
          <w:rFonts w:cs="David" w:hint="cs"/>
          <w:rtl/>
        </w:rPr>
      </w:pPr>
    </w:p>
    <w:p w14:paraId="54E94EA8" w14:textId="77777777" w:rsidR="006506EA" w:rsidRPr="006506EA" w:rsidRDefault="006506EA" w:rsidP="006506EA">
      <w:pPr>
        <w:bidi/>
        <w:jc w:val="both"/>
        <w:rPr>
          <w:rFonts w:cs="David" w:hint="cs"/>
          <w:rtl/>
        </w:rPr>
      </w:pPr>
      <w:r w:rsidRPr="006506EA">
        <w:rPr>
          <w:rFonts w:cs="David" w:hint="cs"/>
          <w:rtl/>
        </w:rPr>
        <w:tab/>
        <w:t>לגבי סעיף 1, חייב וחשוב להשאיר את ההנמקה.</w:t>
      </w:r>
    </w:p>
    <w:p w14:paraId="157B6C3C" w14:textId="77777777" w:rsidR="006506EA" w:rsidRPr="006506EA" w:rsidRDefault="006506EA" w:rsidP="006506EA">
      <w:pPr>
        <w:bidi/>
        <w:jc w:val="both"/>
        <w:rPr>
          <w:rFonts w:cs="David" w:hint="cs"/>
          <w:rtl/>
        </w:rPr>
      </w:pPr>
    </w:p>
    <w:p w14:paraId="3AF3EE2C" w14:textId="77777777" w:rsidR="006506EA" w:rsidRPr="006506EA" w:rsidRDefault="006506EA" w:rsidP="006506EA">
      <w:pPr>
        <w:bidi/>
        <w:jc w:val="both"/>
        <w:rPr>
          <w:rFonts w:cs="David" w:hint="cs"/>
          <w:rtl/>
        </w:rPr>
      </w:pPr>
      <w:r w:rsidRPr="006506EA">
        <w:rPr>
          <w:rFonts w:cs="David" w:hint="cs"/>
          <w:rtl/>
        </w:rPr>
        <w:tab/>
        <w:t>לגבי סעיף 2, הזמן של שבועיים הוא מידתי. תורידו שישי-שבת ויישארו 10 ימי עבודה. 48 שעות? אפשר להגיע להבנה גם בנושא הזה.</w:t>
      </w:r>
    </w:p>
    <w:p w14:paraId="3B04E68D" w14:textId="77777777" w:rsidR="006506EA" w:rsidRPr="006506EA" w:rsidRDefault="006506EA" w:rsidP="006506EA">
      <w:pPr>
        <w:bidi/>
        <w:jc w:val="both"/>
        <w:rPr>
          <w:rFonts w:cs="David" w:hint="cs"/>
          <w:rtl/>
        </w:rPr>
      </w:pPr>
    </w:p>
    <w:p w14:paraId="460D7D86" w14:textId="77777777" w:rsidR="006506EA" w:rsidRPr="006506EA" w:rsidRDefault="006506EA" w:rsidP="006506EA">
      <w:pPr>
        <w:bidi/>
        <w:jc w:val="both"/>
        <w:rPr>
          <w:rFonts w:cs="David" w:hint="cs"/>
          <w:rtl/>
        </w:rPr>
      </w:pPr>
      <w:r w:rsidRPr="006506EA">
        <w:rPr>
          <w:rFonts w:cs="David" w:hint="cs"/>
          <w:rtl/>
        </w:rPr>
        <w:tab/>
        <w:t>לגבי סעיף 3, סמכות יושבת-ראש ועדת הכנסת ובתוך התייעצות, זה מריח לא טוב גם אם הכוונות הן טובות ואני סמוך  ובטוח שהכוונות הן טובות. אני רוצה שליושב-ראש ועדת הכנסת תהיה סמכות באישור ועדת הכנסת.</w:t>
      </w:r>
    </w:p>
    <w:p w14:paraId="0E955067" w14:textId="77777777" w:rsidR="006506EA" w:rsidRPr="006506EA" w:rsidRDefault="006506EA" w:rsidP="006506EA">
      <w:pPr>
        <w:bidi/>
        <w:jc w:val="both"/>
        <w:rPr>
          <w:rFonts w:cs="David" w:hint="cs"/>
          <w:rtl/>
        </w:rPr>
      </w:pPr>
    </w:p>
    <w:p w14:paraId="113A4747" w14:textId="77777777" w:rsidR="006506EA" w:rsidRPr="006506EA" w:rsidRDefault="006506EA" w:rsidP="006506EA">
      <w:pPr>
        <w:bidi/>
        <w:jc w:val="both"/>
        <w:rPr>
          <w:rFonts w:cs="David" w:hint="cs"/>
          <w:rtl/>
        </w:rPr>
      </w:pPr>
      <w:r w:rsidRPr="006506EA">
        <w:rPr>
          <w:rFonts w:cs="David" w:hint="cs"/>
          <w:rtl/>
        </w:rPr>
        <w:tab/>
        <w:t>בזה סיימתי את התייחסותי לנוהל.</w:t>
      </w:r>
    </w:p>
    <w:p w14:paraId="03CD29B1" w14:textId="77777777" w:rsidR="006506EA" w:rsidRPr="006506EA" w:rsidRDefault="006506EA" w:rsidP="006506EA">
      <w:pPr>
        <w:bidi/>
        <w:jc w:val="both"/>
        <w:rPr>
          <w:rFonts w:cs="David" w:hint="cs"/>
          <w:rtl/>
        </w:rPr>
      </w:pPr>
    </w:p>
    <w:p w14:paraId="70C515EF" w14:textId="77777777" w:rsidR="006506EA" w:rsidRPr="006506EA" w:rsidRDefault="006506EA" w:rsidP="006506EA">
      <w:pPr>
        <w:bidi/>
        <w:jc w:val="both"/>
        <w:rPr>
          <w:rFonts w:cs="David" w:hint="cs"/>
          <w:u w:val="single"/>
          <w:rtl/>
        </w:rPr>
      </w:pPr>
      <w:r w:rsidRPr="006506EA">
        <w:rPr>
          <w:rFonts w:cs="David" w:hint="cs"/>
          <w:u w:val="single"/>
          <w:rtl/>
        </w:rPr>
        <w:t>נורית אלשטיין:</w:t>
      </w:r>
    </w:p>
    <w:p w14:paraId="53E75939" w14:textId="77777777" w:rsidR="006506EA" w:rsidRPr="006506EA" w:rsidRDefault="006506EA" w:rsidP="006506EA">
      <w:pPr>
        <w:bidi/>
        <w:jc w:val="both"/>
        <w:rPr>
          <w:rFonts w:cs="David" w:hint="cs"/>
          <w:rtl/>
        </w:rPr>
      </w:pPr>
    </w:p>
    <w:p w14:paraId="6D56D305" w14:textId="77777777" w:rsidR="006506EA" w:rsidRPr="006506EA" w:rsidRDefault="006506EA" w:rsidP="006506EA">
      <w:pPr>
        <w:bidi/>
        <w:jc w:val="both"/>
        <w:rPr>
          <w:rFonts w:cs="David" w:hint="cs"/>
          <w:rtl/>
        </w:rPr>
      </w:pPr>
      <w:r w:rsidRPr="006506EA">
        <w:rPr>
          <w:rFonts w:cs="David" w:hint="cs"/>
          <w:rtl/>
        </w:rPr>
        <w:tab/>
        <w:t>אני מבקשת להתייחס לדברים מסוימים שהיו בדיון אתמול ונמסר לי שעלו גם  הבוקר. אני מרגישה שנעשה לי עוול גדול. אני סוחבת מחלה כבר מספר שבועות. שלשום בלילה נאלצתי לבלות בחדר המיון בבית החולים הדסה. לא העליתי בדעתי שאני אצטרך לומר זאת כאן. מי שחושב שאני חולה מדומה, מוטב שהוא יחזור בו מהדברים כי אני חושבת שזה חמור מאוד, זה לא מכבד את הכנסת.  על כבודי אני יכולה למחול אבל לא על כבודה של הכנסת. אני חושבת שזה דיון בלתי ראוי. אני רוצה להאמין שלא התכוונו לדברים שנאמרו כאן. אני חושבת שלגופם של דברים, אין להם שחר. איש לא ניסה כאן להעלים שום דבר, לא מחברי כנסת ולא מאף אחד אחר. הדברים נאמרו ברחל בתך הקטנה בוועדה כפי שהיה צריך להיאמר. הדיון היה דיון מכובד כפי שהיה מתאים לקיימו בנסיבות העניין. צר לי שהדברים התגלגלו כפי שהתגלגלו. ראיתי מקום לומר שכן נראה לי שבנסיבות העניין התגובה הזאת מספקת. אני מודה לכם על ההקשבה.</w:t>
      </w:r>
    </w:p>
    <w:p w14:paraId="36EA5590" w14:textId="77777777" w:rsidR="006506EA" w:rsidRPr="006506EA" w:rsidRDefault="006506EA" w:rsidP="006506EA">
      <w:pPr>
        <w:bidi/>
        <w:jc w:val="both"/>
        <w:rPr>
          <w:rFonts w:cs="David" w:hint="cs"/>
          <w:rtl/>
        </w:rPr>
      </w:pPr>
    </w:p>
    <w:p w14:paraId="56E13AC5"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19988005" w14:textId="77777777" w:rsidR="006506EA" w:rsidRPr="006506EA" w:rsidRDefault="006506EA" w:rsidP="006506EA">
      <w:pPr>
        <w:bidi/>
        <w:jc w:val="both"/>
        <w:rPr>
          <w:rFonts w:cs="David" w:hint="cs"/>
          <w:rtl/>
        </w:rPr>
      </w:pPr>
    </w:p>
    <w:p w14:paraId="0A73FB3D" w14:textId="77777777" w:rsidR="006506EA" w:rsidRPr="006506EA" w:rsidRDefault="006506EA" w:rsidP="006506EA">
      <w:pPr>
        <w:bidi/>
        <w:jc w:val="both"/>
        <w:rPr>
          <w:rFonts w:cs="David" w:hint="cs"/>
          <w:rtl/>
        </w:rPr>
      </w:pPr>
      <w:r w:rsidRPr="006506EA">
        <w:rPr>
          <w:rFonts w:cs="David" w:hint="cs"/>
          <w:rtl/>
        </w:rPr>
        <w:tab/>
        <w:t>לפי דעתי אסור לבוא עם ג'ינס לכנסת גם אם אתה חולה.</w:t>
      </w:r>
    </w:p>
    <w:p w14:paraId="1E7A0836" w14:textId="77777777" w:rsidR="006506EA" w:rsidRPr="006506EA" w:rsidRDefault="006506EA" w:rsidP="006506EA">
      <w:pPr>
        <w:bidi/>
        <w:jc w:val="both"/>
        <w:rPr>
          <w:rFonts w:cs="David" w:hint="cs"/>
          <w:rtl/>
        </w:rPr>
      </w:pPr>
    </w:p>
    <w:p w14:paraId="4A99CA2C" w14:textId="77777777" w:rsidR="006506EA" w:rsidRPr="006506EA" w:rsidRDefault="006506EA" w:rsidP="006506EA">
      <w:pPr>
        <w:bidi/>
        <w:jc w:val="both"/>
        <w:rPr>
          <w:rFonts w:cs="David" w:hint="cs"/>
          <w:u w:val="single"/>
          <w:rtl/>
        </w:rPr>
      </w:pPr>
      <w:r w:rsidRPr="006506EA">
        <w:rPr>
          <w:rFonts w:cs="David" w:hint="cs"/>
          <w:u w:val="single"/>
          <w:rtl/>
        </w:rPr>
        <w:t>נורית אלשטיין:</w:t>
      </w:r>
    </w:p>
    <w:p w14:paraId="08EDC990" w14:textId="77777777" w:rsidR="006506EA" w:rsidRPr="006506EA" w:rsidRDefault="006506EA" w:rsidP="006506EA">
      <w:pPr>
        <w:bidi/>
        <w:jc w:val="both"/>
        <w:rPr>
          <w:rFonts w:cs="David" w:hint="cs"/>
          <w:rtl/>
        </w:rPr>
      </w:pPr>
    </w:p>
    <w:p w14:paraId="255A490B" w14:textId="77777777" w:rsidR="006506EA" w:rsidRPr="006506EA" w:rsidRDefault="006506EA" w:rsidP="006506EA">
      <w:pPr>
        <w:bidi/>
        <w:jc w:val="both"/>
        <w:rPr>
          <w:rFonts w:cs="David" w:hint="cs"/>
          <w:rtl/>
        </w:rPr>
      </w:pPr>
      <w:r w:rsidRPr="006506EA">
        <w:rPr>
          <w:rFonts w:cs="David" w:hint="cs"/>
          <w:rtl/>
        </w:rPr>
        <w:tab/>
        <w:t>זה לא נכון.</w:t>
      </w:r>
    </w:p>
    <w:p w14:paraId="13B0F986" w14:textId="77777777" w:rsidR="006506EA" w:rsidRPr="006506EA" w:rsidRDefault="006506EA" w:rsidP="006506EA">
      <w:pPr>
        <w:bidi/>
        <w:jc w:val="both"/>
        <w:rPr>
          <w:rFonts w:cs="David" w:hint="cs"/>
          <w:rtl/>
        </w:rPr>
      </w:pPr>
    </w:p>
    <w:p w14:paraId="07614AF2" w14:textId="77777777" w:rsidR="006506EA" w:rsidRPr="006506EA" w:rsidRDefault="006506EA" w:rsidP="006506EA">
      <w:pPr>
        <w:bidi/>
        <w:jc w:val="both"/>
        <w:rPr>
          <w:rFonts w:cs="David" w:hint="cs"/>
          <w:u w:val="single"/>
          <w:rtl/>
        </w:rPr>
      </w:pPr>
      <w:r w:rsidRPr="006506EA">
        <w:rPr>
          <w:rFonts w:cs="David" w:hint="cs"/>
          <w:u w:val="single"/>
          <w:rtl/>
        </w:rPr>
        <w:t>קריאה:</w:t>
      </w:r>
    </w:p>
    <w:p w14:paraId="3A84E168" w14:textId="77777777" w:rsidR="006506EA" w:rsidRPr="006506EA" w:rsidRDefault="006506EA" w:rsidP="006506EA">
      <w:pPr>
        <w:bidi/>
        <w:jc w:val="both"/>
        <w:rPr>
          <w:rFonts w:cs="David" w:hint="cs"/>
          <w:rtl/>
        </w:rPr>
      </w:pPr>
    </w:p>
    <w:p w14:paraId="16C8352A" w14:textId="77777777" w:rsidR="006506EA" w:rsidRPr="006506EA" w:rsidRDefault="006506EA" w:rsidP="006506EA">
      <w:pPr>
        <w:bidi/>
        <w:jc w:val="both"/>
        <w:rPr>
          <w:rFonts w:cs="David" w:hint="cs"/>
          <w:rtl/>
        </w:rPr>
      </w:pPr>
      <w:r w:rsidRPr="006506EA">
        <w:rPr>
          <w:rFonts w:cs="David" w:hint="cs"/>
          <w:rtl/>
        </w:rPr>
        <w:tab/>
        <w:t>לבוא חשופים מותר, אבל עם ג'ינס אסור.</w:t>
      </w:r>
    </w:p>
    <w:p w14:paraId="19AC52B1" w14:textId="77777777" w:rsidR="006506EA" w:rsidRPr="006506EA" w:rsidRDefault="006506EA" w:rsidP="006506EA">
      <w:pPr>
        <w:bidi/>
        <w:jc w:val="both"/>
        <w:rPr>
          <w:rFonts w:cs="David" w:hint="cs"/>
          <w:rtl/>
        </w:rPr>
      </w:pPr>
    </w:p>
    <w:p w14:paraId="02ED2041"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5DFB09D2" w14:textId="77777777" w:rsidR="006506EA" w:rsidRPr="006506EA" w:rsidRDefault="006506EA" w:rsidP="006506EA">
      <w:pPr>
        <w:bidi/>
        <w:jc w:val="both"/>
        <w:rPr>
          <w:rFonts w:cs="David" w:hint="cs"/>
          <w:rtl/>
        </w:rPr>
      </w:pPr>
    </w:p>
    <w:p w14:paraId="02B49D94" w14:textId="77777777" w:rsidR="006506EA" w:rsidRPr="006506EA" w:rsidRDefault="006506EA" w:rsidP="006506EA">
      <w:pPr>
        <w:bidi/>
        <w:jc w:val="both"/>
        <w:rPr>
          <w:rFonts w:cs="David" w:hint="cs"/>
          <w:rtl/>
        </w:rPr>
      </w:pPr>
      <w:r w:rsidRPr="006506EA">
        <w:rPr>
          <w:rFonts w:cs="David" w:hint="cs"/>
          <w:rtl/>
        </w:rPr>
        <w:tab/>
        <w:t>היועצת המשפטית וחברת הכנסת לבנת נטשו ונותרנו מעטים.</w:t>
      </w:r>
    </w:p>
    <w:p w14:paraId="660DEA8A" w14:textId="77777777" w:rsidR="006506EA" w:rsidRPr="006506EA" w:rsidRDefault="006506EA" w:rsidP="006506EA">
      <w:pPr>
        <w:bidi/>
        <w:jc w:val="both"/>
        <w:rPr>
          <w:rFonts w:cs="David" w:hint="cs"/>
          <w:rtl/>
        </w:rPr>
      </w:pPr>
    </w:p>
    <w:p w14:paraId="3EEB9DAE" w14:textId="77777777" w:rsidR="006506EA" w:rsidRPr="006506EA" w:rsidRDefault="006506EA" w:rsidP="006506EA">
      <w:pPr>
        <w:bidi/>
        <w:jc w:val="both"/>
        <w:rPr>
          <w:rFonts w:cs="David" w:hint="cs"/>
          <w:u w:val="single"/>
          <w:rtl/>
        </w:rPr>
      </w:pPr>
      <w:r w:rsidRPr="006506EA">
        <w:rPr>
          <w:rFonts w:cs="David" w:hint="cs"/>
          <w:u w:val="single"/>
          <w:rtl/>
        </w:rPr>
        <w:t>צבי הנדל:</w:t>
      </w:r>
    </w:p>
    <w:p w14:paraId="700CFC1E" w14:textId="77777777" w:rsidR="006506EA" w:rsidRPr="006506EA" w:rsidRDefault="006506EA" w:rsidP="006506EA">
      <w:pPr>
        <w:bidi/>
        <w:jc w:val="both"/>
        <w:rPr>
          <w:rFonts w:cs="David" w:hint="cs"/>
          <w:rtl/>
        </w:rPr>
      </w:pPr>
    </w:p>
    <w:p w14:paraId="3D30F7EB" w14:textId="77777777" w:rsidR="006506EA" w:rsidRPr="006506EA" w:rsidRDefault="006506EA" w:rsidP="006506EA">
      <w:pPr>
        <w:bidi/>
        <w:jc w:val="both"/>
        <w:rPr>
          <w:rFonts w:cs="David" w:hint="cs"/>
          <w:rtl/>
        </w:rPr>
      </w:pPr>
      <w:r w:rsidRPr="006506EA">
        <w:rPr>
          <w:rFonts w:cs="David" w:hint="cs"/>
          <w:rtl/>
        </w:rPr>
        <w:tab/>
        <w:t xml:space="preserve">הסוגיה שבה אנחנו דנים כרגע, והיא מלאת אמוציות אמיתיות ולא אמיתיות בזכות התקשורת שנמצאת כאן </w:t>
      </w:r>
      <w:r w:rsidRPr="006506EA">
        <w:rPr>
          <w:rFonts w:cs="David"/>
          <w:rtl/>
        </w:rPr>
        <w:t>–</w:t>
      </w:r>
      <w:r w:rsidRPr="006506EA">
        <w:rPr>
          <w:rFonts w:cs="David" w:hint="cs"/>
          <w:rtl/>
        </w:rPr>
        <w:t xml:space="preserve"> לא באשמתה, אבל בזכותה </w:t>
      </w:r>
      <w:r w:rsidRPr="006506EA">
        <w:rPr>
          <w:rFonts w:cs="David"/>
          <w:rtl/>
        </w:rPr>
        <w:t>–</w:t>
      </w:r>
      <w:r w:rsidRPr="006506EA">
        <w:rPr>
          <w:rFonts w:cs="David" w:hint="cs"/>
          <w:rtl/>
        </w:rPr>
        <w:t xml:space="preserve"> היא לקבוע נוהל ואת הנוהל הזה אנחנו יכולים לסיים, אם לא נהיה לחוצים  ונרצה לעשות הצגות, בעשרים דקות. משיחות שערכנו מחוץ לישיבת הוועדה אתמול נראה שיש הסכמה כמעט עם כולם, כולל הנצים שביותר. את הנוהל צריך לסיים מסיבה פשוטה, כי זה חסר בחוק וזה בלי קשר לדיון על ההדחה הנוכחית. לאחר מכן אני מבקש שעל-מנת שלא נבזה ונתבזה להפוך את היוצרות. אני יודע שזה לא הגיוני אבל זה כמעט הכרחי. אחרי שנסיים את הסוגיה הזאת של הנוהל, אני מבקש להזמין את כל חברי הוועדה ולקיים הצבעה. להערכתי אין 19 חברי כנסת. אין טעם שנחזור ונדון אלא אם כן יש 19 חברי כנסת שרוצים בזה. זה לא קשור לנוהל כי את הנוהל אנחנו חייבים לסיים בכל מקרה כי אולי נזדקק לו אי פעם, והלוואי שלא. זו הצעתי לגבי הנוהל עצמו.</w:t>
      </w:r>
    </w:p>
    <w:p w14:paraId="1AA3D74D" w14:textId="77777777" w:rsidR="006506EA" w:rsidRPr="006506EA" w:rsidRDefault="006506EA" w:rsidP="006506EA">
      <w:pPr>
        <w:bidi/>
        <w:jc w:val="both"/>
        <w:rPr>
          <w:rFonts w:cs="David" w:hint="cs"/>
          <w:rtl/>
        </w:rPr>
      </w:pPr>
    </w:p>
    <w:p w14:paraId="1A877227" w14:textId="77777777" w:rsidR="006506EA" w:rsidRPr="006506EA" w:rsidRDefault="006506EA" w:rsidP="006506EA">
      <w:pPr>
        <w:bidi/>
        <w:jc w:val="both"/>
        <w:rPr>
          <w:rFonts w:cs="David" w:hint="cs"/>
          <w:rtl/>
        </w:rPr>
      </w:pPr>
      <w:r w:rsidRPr="006506EA">
        <w:rPr>
          <w:rFonts w:cs="David" w:hint="cs"/>
          <w:rtl/>
        </w:rPr>
        <w:tab/>
        <w:t>את דבריי אמרתי אתמול לגדעון סער ואין שינויים גדולים לעומת הדברים שהגישה היועצת המשפטית. צריכים להיות מעט נדיבים כי אנחנו בהליך שעוסק בחיי אדם וחשוב שהוא יתנהל ברוגע ובלי שרלטנות של איש זה או אחר גם אם היא יושבת-ראש או לא.</w:t>
      </w:r>
    </w:p>
    <w:p w14:paraId="5932F917" w14:textId="77777777" w:rsidR="006506EA" w:rsidRPr="006506EA" w:rsidRDefault="006506EA" w:rsidP="006506EA">
      <w:pPr>
        <w:bidi/>
        <w:jc w:val="both"/>
        <w:rPr>
          <w:rFonts w:cs="David" w:hint="cs"/>
          <w:rtl/>
        </w:rPr>
      </w:pPr>
    </w:p>
    <w:p w14:paraId="138AC6AB"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4DF44365" w14:textId="77777777" w:rsidR="006506EA" w:rsidRPr="006506EA" w:rsidRDefault="006506EA" w:rsidP="006506EA">
      <w:pPr>
        <w:bidi/>
        <w:jc w:val="both"/>
        <w:rPr>
          <w:rFonts w:cs="David" w:hint="cs"/>
          <w:rtl/>
        </w:rPr>
      </w:pPr>
    </w:p>
    <w:p w14:paraId="2ECA5927" w14:textId="77777777" w:rsidR="006506EA" w:rsidRPr="006506EA" w:rsidRDefault="006506EA" w:rsidP="006506EA">
      <w:pPr>
        <w:bidi/>
        <w:jc w:val="both"/>
        <w:rPr>
          <w:rFonts w:cs="David" w:hint="cs"/>
          <w:rtl/>
        </w:rPr>
      </w:pPr>
      <w:r w:rsidRPr="006506EA">
        <w:rPr>
          <w:rFonts w:cs="David" w:hint="cs"/>
          <w:rtl/>
        </w:rPr>
        <w:tab/>
        <w:t xml:space="preserve">אדוני היושב-ראש, אני מבקש שהדברים שאני אומר לא ישקפו מה דעתי על נשיא המדינה, על המעשים שהוא עשה או לא עשה, לכאורה או לא לכאורה. אני מנסה להגיע למצב </w:t>
      </w:r>
      <w:r w:rsidRPr="006506EA">
        <w:rPr>
          <w:rFonts w:cs="David"/>
          <w:rtl/>
        </w:rPr>
        <w:t>–</w:t>
      </w:r>
      <w:r w:rsidRPr="006506EA">
        <w:rPr>
          <w:rFonts w:cs="David" w:hint="cs"/>
          <w:rtl/>
        </w:rPr>
        <w:t xml:space="preserve"> וכאן אני עובר לכובע שלי כעורך-דין </w:t>
      </w:r>
      <w:r w:rsidRPr="006506EA">
        <w:rPr>
          <w:rFonts w:cs="David"/>
          <w:rtl/>
        </w:rPr>
        <w:t>–</w:t>
      </w:r>
      <w:r w:rsidRPr="006506EA">
        <w:rPr>
          <w:rFonts w:cs="David" w:hint="cs"/>
          <w:rtl/>
        </w:rPr>
        <w:t xml:space="preserve"> בו הנוהל שאנחנו נכין, לא נתבזה בו.</w:t>
      </w:r>
    </w:p>
    <w:p w14:paraId="23CAF061" w14:textId="77777777" w:rsidR="006506EA" w:rsidRPr="006506EA" w:rsidRDefault="006506EA" w:rsidP="006506EA">
      <w:pPr>
        <w:bidi/>
        <w:jc w:val="both"/>
        <w:rPr>
          <w:rFonts w:cs="David" w:hint="cs"/>
          <w:rtl/>
        </w:rPr>
      </w:pPr>
    </w:p>
    <w:p w14:paraId="3B749075"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01D69C78" w14:textId="77777777" w:rsidR="006506EA" w:rsidRPr="006506EA" w:rsidRDefault="006506EA" w:rsidP="006506EA">
      <w:pPr>
        <w:bidi/>
        <w:jc w:val="both"/>
        <w:rPr>
          <w:rFonts w:cs="David" w:hint="cs"/>
          <w:rtl/>
        </w:rPr>
      </w:pPr>
    </w:p>
    <w:p w14:paraId="213D5168" w14:textId="77777777" w:rsidR="006506EA" w:rsidRPr="006506EA" w:rsidRDefault="006506EA" w:rsidP="006506EA">
      <w:pPr>
        <w:bidi/>
        <w:jc w:val="both"/>
        <w:rPr>
          <w:rFonts w:cs="David" w:hint="cs"/>
          <w:rtl/>
        </w:rPr>
      </w:pPr>
      <w:r w:rsidRPr="006506EA">
        <w:rPr>
          <w:rFonts w:cs="David" w:hint="cs"/>
          <w:rtl/>
        </w:rPr>
        <w:tab/>
        <w:t>אני מניח שנסיים תוך חצי שעה. ניתן זמן של כשעה ליועצת המשפטית ולצוות מצומצם שייקבע כדי שינסחו את הדברים. אני מציע ששלושה חברים יהיו בצוות הזה, גדעון סער, יעקב מרגי ויצחק גלנטי. אני מציע שאתם תכינו את הנוסח עם חלופות להצבעת הוועדה. כרגע נמצאים כאן שניים בעד ההדחה ושניים נגד ההדחה. אני מציע שבשעה 11:45 נתכנס שוב להצבעה.</w:t>
      </w:r>
    </w:p>
    <w:p w14:paraId="4868C3E5" w14:textId="77777777" w:rsidR="006506EA" w:rsidRPr="006506EA" w:rsidRDefault="006506EA" w:rsidP="006506EA">
      <w:pPr>
        <w:bidi/>
        <w:jc w:val="both"/>
        <w:rPr>
          <w:rFonts w:cs="David" w:hint="cs"/>
          <w:rtl/>
        </w:rPr>
      </w:pPr>
    </w:p>
    <w:p w14:paraId="7630131C"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D5A2118" w14:textId="77777777" w:rsidR="006506EA" w:rsidRPr="006506EA" w:rsidRDefault="006506EA" w:rsidP="006506EA">
      <w:pPr>
        <w:bidi/>
        <w:jc w:val="both"/>
        <w:rPr>
          <w:rFonts w:cs="David" w:hint="cs"/>
          <w:rtl/>
        </w:rPr>
      </w:pPr>
    </w:p>
    <w:p w14:paraId="75B45C60" w14:textId="77777777" w:rsidR="006506EA" w:rsidRPr="006506EA" w:rsidRDefault="006506EA" w:rsidP="006506EA">
      <w:pPr>
        <w:bidi/>
        <w:jc w:val="both"/>
        <w:rPr>
          <w:rFonts w:cs="David" w:hint="cs"/>
          <w:rtl/>
        </w:rPr>
      </w:pPr>
      <w:r w:rsidRPr="006506EA">
        <w:rPr>
          <w:rFonts w:cs="David" w:hint="cs"/>
          <w:rtl/>
        </w:rPr>
        <w:tab/>
        <w:t>אני צריך לפחות שעה, ואולי שעתיים, להביא את כל השגותיי בעניין התקנון. אני מבקש שתיקחו את זה בחשבון.</w:t>
      </w:r>
    </w:p>
    <w:p w14:paraId="2348B3BB" w14:textId="77777777" w:rsidR="006506EA" w:rsidRPr="006506EA" w:rsidRDefault="006506EA" w:rsidP="006506EA">
      <w:pPr>
        <w:bidi/>
        <w:jc w:val="both"/>
        <w:rPr>
          <w:rFonts w:cs="David" w:hint="cs"/>
          <w:rtl/>
        </w:rPr>
      </w:pPr>
    </w:p>
    <w:p w14:paraId="3723D34B" w14:textId="77777777" w:rsidR="006506EA" w:rsidRPr="006506EA" w:rsidRDefault="006506EA" w:rsidP="006506EA">
      <w:pPr>
        <w:bidi/>
        <w:jc w:val="both"/>
        <w:rPr>
          <w:rFonts w:cs="David" w:hint="cs"/>
          <w:u w:val="single"/>
          <w:rtl/>
        </w:rPr>
      </w:pPr>
      <w:r w:rsidRPr="006506EA">
        <w:rPr>
          <w:rFonts w:cs="David" w:hint="cs"/>
          <w:u w:val="single"/>
          <w:rtl/>
        </w:rPr>
        <w:t>צבי הנדל:</w:t>
      </w:r>
    </w:p>
    <w:p w14:paraId="746DAD39" w14:textId="77777777" w:rsidR="006506EA" w:rsidRPr="006506EA" w:rsidRDefault="006506EA" w:rsidP="006506EA">
      <w:pPr>
        <w:bidi/>
        <w:jc w:val="both"/>
        <w:rPr>
          <w:rFonts w:cs="David" w:hint="cs"/>
          <w:rtl/>
        </w:rPr>
      </w:pPr>
    </w:p>
    <w:p w14:paraId="2E9B60C4" w14:textId="77777777" w:rsidR="006506EA" w:rsidRPr="006506EA" w:rsidRDefault="006506EA" w:rsidP="006506EA">
      <w:pPr>
        <w:bidi/>
        <w:jc w:val="both"/>
        <w:rPr>
          <w:rFonts w:cs="David" w:hint="cs"/>
          <w:rtl/>
        </w:rPr>
      </w:pPr>
      <w:r w:rsidRPr="006506EA">
        <w:rPr>
          <w:rFonts w:cs="David" w:hint="cs"/>
          <w:rtl/>
        </w:rPr>
        <w:tab/>
        <w:t>לא תקבל.</w:t>
      </w:r>
    </w:p>
    <w:p w14:paraId="19DBF8D3" w14:textId="77777777" w:rsidR="006506EA" w:rsidRPr="006506EA" w:rsidRDefault="006506EA" w:rsidP="006506EA">
      <w:pPr>
        <w:bidi/>
        <w:jc w:val="both"/>
        <w:rPr>
          <w:rFonts w:cs="David" w:hint="cs"/>
          <w:rtl/>
        </w:rPr>
      </w:pPr>
    </w:p>
    <w:p w14:paraId="26E58448"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4E107886" w14:textId="77777777" w:rsidR="006506EA" w:rsidRPr="006506EA" w:rsidRDefault="006506EA" w:rsidP="006506EA">
      <w:pPr>
        <w:bidi/>
        <w:jc w:val="both"/>
        <w:rPr>
          <w:rFonts w:cs="David" w:hint="cs"/>
          <w:rtl/>
        </w:rPr>
      </w:pPr>
    </w:p>
    <w:p w14:paraId="68EC99A0" w14:textId="77777777" w:rsidR="006506EA" w:rsidRPr="006506EA" w:rsidRDefault="006506EA" w:rsidP="006506EA">
      <w:pPr>
        <w:bidi/>
        <w:jc w:val="both"/>
        <w:rPr>
          <w:rFonts w:cs="David" w:hint="cs"/>
          <w:rtl/>
        </w:rPr>
      </w:pPr>
      <w:r w:rsidRPr="006506EA">
        <w:rPr>
          <w:rFonts w:cs="David" w:hint="cs"/>
          <w:rtl/>
        </w:rPr>
        <w:tab/>
        <w:t>אתה לא תקבע.</w:t>
      </w:r>
    </w:p>
    <w:p w14:paraId="57CE6D02" w14:textId="77777777" w:rsidR="006506EA" w:rsidRPr="006506EA" w:rsidRDefault="006506EA" w:rsidP="006506EA">
      <w:pPr>
        <w:bidi/>
        <w:jc w:val="both"/>
        <w:rPr>
          <w:rFonts w:cs="David" w:hint="cs"/>
          <w:rtl/>
        </w:rPr>
      </w:pPr>
    </w:p>
    <w:p w14:paraId="2538D66C"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1086A7E8" w14:textId="77777777" w:rsidR="006506EA" w:rsidRPr="006506EA" w:rsidRDefault="006506EA" w:rsidP="006506EA">
      <w:pPr>
        <w:bidi/>
        <w:jc w:val="both"/>
        <w:rPr>
          <w:rFonts w:cs="David" w:hint="cs"/>
          <w:rtl/>
        </w:rPr>
      </w:pPr>
    </w:p>
    <w:p w14:paraId="18E42B60" w14:textId="77777777" w:rsidR="006506EA" w:rsidRPr="006506EA" w:rsidRDefault="006506EA" w:rsidP="006506EA">
      <w:pPr>
        <w:bidi/>
        <w:jc w:val="both"/>
        <w:rPr>
          <w:rFonts w:cs="David" w:hint="cs"/>
          <w:rtl/>
        </w:rPr>
      </w:pPr>
      <w:r w:rsidRPr="006506EA">
        <w:rPr>
          <w:rFonts w:cs="David" w:hint="cs"/>
          <w:rtl/>
        </w:rPr>
        <w:tab/>
        <w:t>אני לא בטוח שצריך שעה ואני חושב שזה קצת מוגזם.</w:t>
      </w:r>
    </w:p>
    <w:p w14:paraId="0460CF48" w14:textId="77777777" w:rsidR="006506EA" w:rsidRPr="006506EA" w:rsidRDefault="006506EA" w:rsidP="006506EA">
      <w:pPr>
        <w:bidi/>
        <w:jc w:val="both"/>
        <w:rPr>
          <w:rFonts w:cs="David" w:hint="cs"/>
          <w:rtl/>
        </w:rPr>
      </w:pPr>
    </w:p>
    <w:p w14:paraId="10FCA2A0"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46F780B5" w14:textId="77777777" w:rsidR="006506EA" w:rsidRPr="006506EA" w:rsidRDefault="006506EA" w:rsidP="006506EA">
      <w:pPr>
        <w:bidi/>
        <w:jc w:val="both"/>
        <w:rPr>
          <w:rFonts w:cs="David" w:hint="cs"/>
          <w:rtl/>
        </w:rPr>
      </w:pPr>
    </w:p>
    <w:p w14:paraId="20117C84" w14:textId="77777777" w:rsidR="006506EA" w:rsidRPr="006506EA" w:rsidRDefault="006506EA" w:rsidP="006506EA">
      <w:pPr>
        <w:bidi/>
        <w:jc w:val="both"/>
        <w:rPr>
          <w:rFonts w:cs="David" w:hint="cs"/>
          <w:rtl/>
        </w:rPr>
      </w:pPr>
      <w:r w:rsidRPr="006506EA">
        <w:rPr>
          <w:rFonts w:cs="David" w:hint="cs"/>
          <w:rtl/>
        </w:rPr>
        <w:tab/>
        <w:t>ביקשתם ממרכז המידע והמחקר של הכנסת להכין מסמך שיראה מה קורה בעולם. מישהו טרח לקרוא את זה?</w:t>
      </w:r>
    </w:p>
    <w:p w14:paraId="59E2A8D8" w14:textId="77777777" w:rsidR="006506EA" w:rsidRPr="006506EA" w:rsidRDefault="006506EA" w:rsidP="006506EA">
      <w:pPr>
        <w:bidi/>
        <w:jc w:val="both"/>
        <w:rPr>
          <w:rFonts w:cs="David" w:hint="cs"/>
          <w:rtl/>
        </w:rPr>
      </w:pPr>
    </w:p>
    <w:p w14:paraId="67745EF4" w14:textId="77777777" w:rsidR="006506EA" w:rsidRPr="006506EA" w:rsidRDefault="006506EA" w:rsidP="006506EA">
      <w:pPr>
        <w:bidi/>
        <w:jc w:val="both"/>
        <w:rPr>
          <w:rFonts w:cs="David" w:hint="cs"/>
          <w:u w:val="single"/>
          <w:rtl/>
        </w:rPr>
      </w:pPr>
      <w:r w:rsidRPr="006506EA">
        <w:rPr>
          <w:rFonts w:cs="David" w:hint="cs"/>
          <w:u w:val="single"/>
          <w:rtl/>
        </w:rPr>
        <w:t>צבי הנדל:</w:t>
      </w:r>
    </w:p>
    <w:p w14:paraId="766B9379" w14:textId="77777777" w:rsidR="006506EA" w:rsidRPr="006506EA" w:rsidRDefault="006506EA" w:rsidP="006506EA">
      <w:pPr>
        <w:bidi/>
        <w:jc w:val="both"/>
        <w:rPr>
          <w:rFonts w:cs="David" w:hint="cs"/>
          <w:rtl/>
        </w:rPr>
      </w:pPr>
    </w:p>
    <w:p w14:paraId="18058B2F" w14:textId="77777777" w:rsidR="006506EA" w:rsidRPr="006506EA" w:rsidRDefault="006506EA" w:rsidP="006506EA">
      <w:pPr>
        <w:bidi/>
        <w:jc w:val="both"/>
        <w:rPr>
          <w:rFonts w:cs="David" w:hint="cs"/>
          <w:rtl/>
        </w:rPr>
      </w:pPr>
      <w:r w:rsidRPr="006506EA">
        <w:rPr>
          <w:rFonts w:cs="David" w:hint="cs"/>
          <w:rtl/>
        </w:rPr>
        <w:tab/>
        <w:t>כן, כולנו קראנו.</w:t>
      </w:r>
    </w:p>
    <w:p w14:paraId="27B9583A" w14:textId="77777777" w:rsidR="006506EA" w:rsidRPr="006506EA" w:rsidRDefault="006506EA" w:rsidP="006506EA">
      <w:pPr>
        <w:bidi/>
        <w:jc w:val="both"/>
        <w:rPr>
          <w:rFonts w:cs="David" w:hint="cs"/>
          <w:rtl/>
        </w:rPr>
      </w:pPr>
    </w:p>
    <w:p w14:paraId="0C7A6DDC"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4FD53AA8" w14:textId="77777777" w:rsidR="006506EA" w:rsidRPr="006506EA" w:rsidRDefault="006506EA" w:rsidP="006506EA">
      <w:pPr>
        <w:bidi/>
        <w:jc w:val="both"/>
        <w:rPr>
          <w:rFonts w:cs="David" w:hint="cs"/>
          <w:rtl/>
        </w:rPr>
      </w:pPr>
    </w:p>
    <w:p w14:paraId="42381F8A" w14:textId="77777777" w:rsidR="006506EA" w:rsidRPr="006506EA" w:rsidRDefault="006506EA" w:rsidP="006506EA">
      <w:pPr>
        <w:bidi/>
        <w:jc w:val="both"/>
        <w:rPr>
          <w:rFonts w:cs="David" w:hint="cs"/>
          <w:rtl/>
        </w:rPr>
      </w:pPr>
      <w:r w:rsidRPr="006506EA">
        <w:rPr>
          <w:rFonts w:cs="David" w:hint="cs"/>
          <w:rtl/>
        </w:rPr>
        <w:tab/>
        <w:t xml:space="preserve">אם קראת, תראה לי עוד מדינות שיש נוהל כזה. זאת בושה מה שאתם עושים כאן. אתה לא קראת. תנו להם להציג את זה. תראו לי עוד מדינה אחת בעולם בה קיים נוהל כזה של בית-דין שדה. </w:t>
      </w:r>
    </w:p>
    <w:p w14:paraId="7E1EC92C" w14:textId="77777777" w:rsidR="006506EA" w:rsidRPr="006506EA" w:rsidRDefault="006506EA" w:rsidP="006506EA">
      <w:pPr>
        <w:bidi/>
        <w:jc w:val="both"/>
        <w:rPr>
          <w:rFonts w:cs="David"/>
          <w:rtl/>
        </w:rPr>
      </w:pPr>
    </w:p>
    <w:p w14:paraId="7E18873B"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0E08D228" w14:textId="77777777" w:rsidR="006506EA" w:rsidRPr="006506EA" w:rsidRDefault="006506EA" w:rsidP="006506EA">
      <w:pPr>
        <w:bidi/>
        <w:jc w:val="both"/>
        <w:rPr>
          <w:rFonts w:cs="David" w:hint="cs"/>
          <w:rtl/>
        </w:rPr>
      </w:pPr>
    </w:p>
    <w:p w14:paraId="0372F56B" w14:textId="77777777" w:rsidR="006506EA" w:rsidRPr="006506EA" w:rsidRDefault="006506EA" w:rsidP="006506EA">
      <w:pPr>
        <w:bidi/>
        <w:jc w:val="both"/>
        <w:rPr>
          <w:rFonts w:cs="David" w:hint="cs"/>
          <w:rtl/>
        </w:rPr>
      </w:pPr>
      <w:r w:rsidRPr="006506EA">
        <w:rPr>
          <w:rFonts w:cs="David" w:hint="cs"/>
          <w:rtl/>
        </w:rPr>
        <w:tab/>
        <w:t>חבר הכנסת איתן, אני מבקש ממך לשמור על תרבות דיון.</w:t>
      </w:r>
    </w:p>
    <w:p w14:paraId="6C3DB5C7" w14:textId="77777777" w:rsidR="006506EA" w:rsidRPr="006506EA" w:rsidRDefault="006506EA" w:rsidP="006506EA">
      <w:pPr>
        <w:bidi/>
        <w:jc w:val="both"/>
        <w:rPr>
          <w:rFonts w:cs="David" w:hint="cs"/>
          <w:rtl/>
        </w:rPr>
      </w:pPr>
    </w:p>
    <w:p w14:paraId="16737E12"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67B825DE" w14:textId="77777777" w:rsidR="006506EA" w:rsidRPr="006506EA" w:rsidRDefault="006506EA" w:rsidP="006506EA">
      <w:pPr>
        <w:bidi/>
        <w:jc w:val="both"/>
        <w:rPr>
          <w:rFonts w:cs="David" w:hint="cs"/>
          <w:rtl/>
        </w:rPr>
      </w:pPr>
    </w:p>
    <w:p w14:paraId="1E91B1BB" w14:textId="77777777" w:rsidR="006506EA" w:rsidRPr="006506EA" w:rsidRDefault="006506EA" w:rsidP="006506EA">
      <w:pPr>
        <w:bidi/>
        <w:jc w:val="both"/>
        <w:rPr>
          <w:rFonts w:cs="David" w:hint="cs"/>
          <w:rtl/>
        </w:rPr>
      </w:pPr>
      <w:r w:rsidRPr="006506EA">
        <w:rPr>
          <w:rFonts w:cs="David" w:hint="cs"/>
          <w:rtl/>
        </w:rPr>
        <w:tab/>
        <w:t>ביקשתי הצעה לסדר לפני שעה. ביקשתי שלפני שכולם מדברים, שייתנו למרכז המידע והמחקר להציג את הנושא כדי שיהיה בפנינו הרקע.</w:t>
      </w:r>
    </w:p>
    <w:p w14:paraId="565C24FB" w14:textId="77777777" w:rsidR="006506EA" w:rsidRPr="006506EA" w:rsidRDefault="006506EA" w:rsidP="006506EA">
      <w:pPr>
        <w:bidi/>
        <w:jc w:val="both"/>
        <w:rPr>
          <w:rFonts w:cs="David" w:hint="cs"/>
          <w:rtl/>
        </w:rPr>
      </w:pPr>
    </w:p>
    <w:p w14:paraId="2803870E" w14:textId="77777777" w:rsidR="006506EA" w:rsidRPr="006506EA" w:rsidRDefault="006506EA" w:rsidP="006506EA">
      <w:pPr>
        <w:bidi/>
        <w:jc w:val="both"/>
        <w:rPr>
          <w:rFonts w:cs="David" w:hint="cs"/>
          <w:rtl/>
        </w:rPr>
      </w:pPr>
      <w:r w:rsidRPr="006506EA">
        <w:rPr>
          <w:rFonts w:cs="David" w:hint="cs"/>
          <w:u w:val="single"/>
          <w:rtl/>
        </w:rPr>
        <w:t>קריאה:</w:t>
      </w:r>
      <w:r w:rsidRPr="006506EA">
        <w:rPr>
          <w:rFonts w:cs="David" w:hint="cs"/>
          <w:u w:val="single"/>
          <w:rtl/>
        </w:rPr>
        <w:br/>
      </w:r>
      <w:r w:rsidRPr="006506EA">
        <w:rPr>
          <w:rFonts w:cs="David" w:hint="cs"/>
          <w:rtl/>
        </w:rPr>
        <w:br/>
      </w:r>
      <w:r w:rsidRPr="006506EA">
        <w:rPr>
          <w:rFonts w:cs="David" w:hint="cs"/>
          <w:rtl/>
        </w:rPr>
        <w:tab/>
        <w:t>אתה עושה בית-דין שדה כי אתה מדבר מתי שאתה רוצה ואתה לא נותן לאף אחד לדבר.</w:t>
      </w:r>
    </w:p>
    <w:p w14:paraId="2A60DDB5" w14:textId="77777777" w:rsidR="006506EA" w:rsidRPr="006506EA" w:rsidRDefault="006506EA" w:rsidP="006506EA">
      <w:pPr>
        <w:bidi/>
        <w:jc w:val="both"/>
        <w:rPr>
          <w:rFonts w:cs="David" w:hint="cs"/>
          <w:rtl/>
        </w:rPr>
      </w:pPr>
    </w:p>
    <w:p w14:paraId="61263661"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120107F9" w14:textId="77777777" w:rsidR="006506EA" w:rsidRPr="006506EA" w:rsidRDefault="006506EA" w:rsidP="006506EA">
      <w:pPr>
        <w:bidi/>
        <w:jc w:val="both"/>
        <w:rPr>
          <w:rFonts w:cs="David" w:hint="cs"/>
          <w:rtl/>
        </w:rPr>
      </w:pPr>
    </w:p>
    <w:p w14:paraId="4C9BA20A" w14:textId="77777777" w:rsidR="006506EA" w:rsidRPr="006506EA" w:rsidRDefault="006506EA" w:rsidP="006506EA">
      <w:pPr>
        <w:bidi/>
        <w:jc w:val="both"/>
        <w:rPr>
          <w:rFonts w:cs="David" w:hint="cs"/>
          <w:rtl/>
        </w:rPr>
      </w:pPr>
      <w:r w:rsidRPr="006506EA">
        <w:rPr>
          <w:rFonts w:cs="David" w:hint="cs"/>
          <w:rtl/>
        </w:rPr>
        <w:tab/>
        <w:t>יש לך קול שעולה על כולם בעוצמתו ורואים את זה גם במליאת הכנסת. אני חושב שלנצל את זה כדי להפריע לאנשים לדבר, זה לא מהלך נכון. זה מאוד מפריע לדיון. צריך לתת לאנשים להביע את עמדתם. אתה מסכים אתי שאנשים יכולים לחשוב מה שהם רוצים והם יכולים לקבוע את דעתם על סמך חלק מהנתונים. בסופו של דבר לכל אחד מהחברים יש את האצבע אתה הוא מצביע וכך נגמרים הדברים, בין אם הדברים הובהרו לאנשים ובין אם לאו. כל אחד יעשה את תפקידו כפי שהוא רואה לנכון. אנחנו לא באים לחנך אף אחד ואנחנו לא רוצים לעשות זאת. בואו נשמור על נוהל תרבותי.</w:t>
      </w:r>
    </w:p>
    <w:p w14:paraId="09A43786" w14:textId="77777777" w:rsidR="006506EA" w:rsidRPr="006506EA" w:rsidRDefault="006506EA" w:rsidP="006506EA">
      <w:pPr>
        <w:bidi/>
        <w:jc w:val="both"/>
        <w:rPr>
          <w:rFonts w:cs="David" w:hint="cs"/>
          <w:u w:val="single"/>
          <w:rtl/>
        </w:rPr>
      </w:pPr>
    </w:p>
    <w:p w14:paraId="7BF2B3A4"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8E2A1FA" w14:textId="77777777" w:rsidR="006506EA" w:rsidRPr="006506EA" w:rsidRDefault="006506EA" w:rsidP="006506EA">
      <w:pPr>
        <w:bidi/>
        <w:jc w:val="both"/>
        <w:rPr>
          <w:rFonts w:cs="David" w:hint="cs"/>
          <w:rtl/>
        </w:rPr>
      </w:pPr>
    </w:p>
    <w:p w14:paraId="196CAFFE" w14:textId="77777777" w:rsidR="006506EA" w:rsidRPr="006506EA" w:rsidRDefault="006506EA" w:rsidP="006506EA">
      <w:pPr>
        <w:bidi/>
        <w:jc w:val="both"/>
        <w:rPr>
          <w:rFonts w:cs="David" w:hint="cs"/>
          <w:rtl/>
        </w:rPr>
      </w:pPr>
      <w:r w:rsidRPr="006506EA">
        <w:rPr>
          <w:rFonts w:cs="David" w:hint="cs"/>
          <w:rtl/>
        </w:rPr>
        <w:tab/>
        <w:t>אמרת שאתה מקיים דיון הוגן.</w:t>
      </w:r>
    </w:p>
    <w:p w14:paraId="79A85147" w14:textId="77777777" w:rsidR="006506EA" w:rsidRPr="006506EA" w:rsidRDefault="006506EA" w:rsidP="006506EA">
      <w:pPr>
        <w:bidi/>
        <w:jc w:val="both"/>
        <w:rPr>
          <w:rFonts w:cs="David" w:hint="cs"/>
          <w:rtl/>
        </w:rPr>
      </w:pPr>
      <w:r w:rsidRPr="006506EA">
        <w:rPr>
          <w:rFonts w:cs="David"/>
          <w:rtl/>
        </w:rPr>
        <w:br w:type="page"/>
      </w:r>
    </w:p>
    <w:p w14:paraId="4942FEDD"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2A3837AF" w14:textId="77777777" w:rsidR="006506EA" w:rsidRPr="006506EA" w:rsidRDefault="006506EA" w:rsidP="006506EA">
      <w:pPr>
        <w:bidi/>
        <w:jc w:val="both"/>
        <w:rPr>
          <w:rFonts w:cs="David" w:hint="cs"/>
          <w:rtl/>
        </w:rPr>
      </w:pPr>
    </w:p>
    <w:p w14:paraId="49BCEE6B" w14:textId="77777777" w:rsidR="006506EA" w:rsidRPr="006506EA" w:rsidRDefault="006506EA" w:rsidP="006506EA">
      <w:pPr>
        <w:bidi/>
        <w:jc w:val="both"/>
        <w:rPr>
          <w:rFonts w:cs="David" w:hint="cs"/>
          <w:rtl/>
        </w:rPr>
      </w:pPr>
      <w:r w:rsidRPr="006506EA">
        <w:rPr>
          <w:rFonts w:cs="David" w:hint="cs"/>
          <w:rtl/>
        </w:rPr>
        <w:tab/>
        <w:t xml:space="preserve">אני חושב שהדברים שנאמרו גם על-ידי חברי כנסת שהם בעד ההדחה וגם על-ידי חברי כנסת שהם נגד ההדחה, הם דברים הוגנים. לא שמעתי ממישהו שאמר דבר שהוא לא הוגן, חוץ מהדברים על היועצת שהועלו כאן ויש כאלה שגם אמרו דברים שהם לא הוגנים.  בהתייחסות לנוהל </w:t>
      </w:r>
      <w:r w:rsidRPr="006506EA">
        <w:rPr>
          <w:rFonts w:cs="David"/>
          <w:rtl/>
        </w:rPr>
        <w:t>–</w:t>
      </w:r>
      <w:r w:rsidRPr="006506EA">
        <w:rPr>
          <w:rFonts w:cs="David" w:hint="cs"/>
          <w:rtl/>
        </w:rPr>
        <w:t xml:space="preserve"> וכרגע אנחנו דנים רק בנוהל </w:t>
      </w:r>
      <w:r w:rsidRPr="006506EA">
        <w:rPr>
          <w:rFonts w:cs="David"/>
          <w:rtl/>
        </w:rPr>
        <w:t>–</w:t>
      </w:r>
      <w:r w:rsidRPr="006506EA">
        <w:rPr>
          <w:rFonts w:cs="David" w:hint="cs"/>
          <w:rtl/>
        </w:rPr>
        <w:t xml:space="preserve"> באמת כולם אמרו את הדברים הכי הוגנים האפשריים. הוויכוח על הנוהל, האם זה שבוע או שבועיים, אם זה עשרה ימים או שבוע, עוד לא ראיתי שום דבר אמיתי. כרגע מדובר על לוחות זמנים ולא על שום דבר אחר. אנחנו נשמור על ההגינות כמו שצריך.</w:t>
      </w:r>
    </w:p>
    <w:p w14:paraId="70136166" w14:textId="77777777" w:rsidR="006506EA" w:rsidRPr="006506EA" w:rsidRDefault="006506EA" w:rsidP="006506EA">
      <w:pPr>
        <w:bidi/>
        <w:jc w:val="both"/>
        <w:rPr>
          <w:rFonts w:cs="David" w:hint="cs"/>
          <w:rtl/>
        </w:rPr>
      </w:pPr>
    </w:p>
    <w:p w14:paraId="328C80CA" w14:textId="77777777" w:rsidR="006506EA" w:rsidRPr="006506EA" w:rsidRDefault="006506EA" w:rsidP="006506EA">
      <w:pPr>
        <w:bidi/>
        <w:jc w:val="both"/>
        <w:rPr>
          <w:rFonts w:cs="David" w:hint="cs"/>
          <w:rtl/>
        </w:rPr>
      </w:pPr>
      <w:r w:rsidRPr="006506EA">
        <w:rPr>
          <w:rFonts w:cs="David" w:hint="cs"/>
          <w:rtl/>
        </w:rPr>
        <w:tab/>
        <w:t>אני הצבעתי על נבצרות ולו רק כי לא חשבתי שהנשיא יום אחד צריך למלא את תפקידו, בין אם הוא יכול לחזור בו ובין אם הוא לא יכול לחזור בו. יחד עם זאת, אני חושב, ואמרתי את זה אז ואני אחזור על זה היום, הנשיא לא עשה נכון שלא התפטר ואני אומר לך גם למה. הוא לא יחזור להיות נשיא במשרה מלאה, מה שלא יהיה. אנחנו יודעים כמה זמן לוקח השימוע. שמעתי שהיום הועברו 50 ארגזים לעורכי-הדין של הנשיא ואתה יודע שרק לעבור על החומר הזה, ואפ0ילו מדובר בעורכי-הדין המנוסים ביותר, ייקח להם כמה חודשים. לכן בסופו של דבר הנשיא לא חוזר להיות נשיא.</w:t>
      </w:r>
    </w:p>
    <w:p w14:paraId="53358D3D" w14:textId="77777777" w:rsidR="006506EA" w:rsidRPr="006506EA" w:rsidRDefault="006506EA" w:rsidP="006506EA">
      <w:pPr>
        <w:bidi/>
        <w:jc w:val="both"/>
        <w:rPr>
          <w:rFonts w:cs="David" w:hint="cs"/>
          <w:rtl/>
        </w:rPr>
      </w:pPr>
    </w:p>
    <w:p w14:paraId="48783E6B"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47FF5FDE" w14:textId="77777777" w:rsidR="006506EA" w:rsidRPr="006506EA" w:rsidRDefault="006506EA" w:rsidP="006506EA">
      <w:pPr>
        <w:bidi/>
        <w:jc w:val="both"/>
        <w:rPr>
          <w:rFonts w:cs="David" w:hint="cs"/>
          <w:rtl/>
        </w:rPr>
      </w:pPr>
    </w:p>
    <w:p w14:paraId="2B0DAF0D" w14:textId="77777777" w:rsidR="006506EA" w:rsidRPr="006506EA" w:rsidRDefault="006506EA" w:rsidP="006506EA">
      <w:pPr>
        <w:bidi/>
        <w:jc w:val="both"/>
        <w:rPr>
          <w:rFonts w:cs="David" w:hint="cs"/>
          <w:rtl/>
        </w:rPr>
      </w:pPr>
      <w:r w:rsidRPr="006506EA">
        <w:rPr>
          <w:rFonts w:cs="David" w:hint="cs"/>
          <w:rtl/>
        </w:rPr>
        <w:tab/>
        <w:t>בהדחת קלינטון הביאו את כל החומר עוד לפני שהתחילו.</w:t>
      </w:r>
    </w:p>
    <w:p w14:paraId="470152AD" w14:textId="77777777" w:rsidR="006506EA" w:rsidRPr="006506EA" w:rsidRDefault="006506EA" w:rsidP="006506EA">
      <w:pPr>
        <w:bidi/>
        <w:jc w:val="both"/>
        <w:rPr>
          <w:rFonts w:cs="David" w:hint="cs"/>
          <w:rtl/>
        </w:rPr>
      </w:pPr>
      <w:r w:rsidRPr="006506EA">
        <w:rPr>
          <w:rFonts w:cs="David" w:hint="cs"/>
          <w:rtl/>
        </w:rPr>
        <w:tab/>
      </w:r>
    </w:p>
    <w:p w14:paraId="18CD7F3B"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1E96BFBF" w14:textId="77777777" w:rsidR="006506EA" w:rsidRPr="006506EA" w:rsidRDefault="006506EA" w:rsidP="006506EA">
      <w:pPr>
        <w:bidi/>
        <w:jc w:val="both"/>
        <w:rPr>
          <w:rFonts w:cs="David" w:hint="cs"/>
          <w:rtl/>
        </w:rPr>
      </w:pPr>
    </w:p>
    <w:p w14:paraId="1846B68A" w14:textId="77777777" w:rsidR="006506EA" w:rsidRPr="006506EA" w:rsidRDefault="006506EA" w:rsidP="006506EA">
      <w:pPr>
        <w:bidi/>
        <w:jc w:val="both"/>
        <w:rPr>
          <w:rFonts w:cs="David" w:hint="cs"/>
          <w:rtl/>
        </w:rPr>
      </w:pPr>
      <w:r w:rsidRPr="006506EA">
        <w:rPr>
          <w:rFonts w:cs="David" w:hint="cs"/>
          <w:rtl/>
        </w:rPr>
        <w:tab/>
        <w:t>אני מבקש שנקיים דיון הוגן וענייני. תן לנו לסיים את הדיון.</w:t>
      </w:r>
    </w:p>
    <w:p w14:paraId="6BD58FCA" w14:textId="77777777" w:rsidR="006506EA" w:rsidRPr="006506EA" w:rsidRDefault="006506EA" w:rsidP="006506EA">
      <w:pPr>
        <w:bidi/>
        <w:jc w:val="both"/>
        <w:rPr>
          <w:rFonts w:cs="David" w:hint="cs"/>
          <w:u w:val="single"/>
          <w:rtl/>
        </w:rPr>
      </w:pPr>
    </w:p>
    <w:p w14:paraId="7AFA3968"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6C7942E4" w14:textId="77777777" w:rsidR="006506EA" w:rsidRPr="006506EA" w:rsidRDefault="006506EA" w:rsidP="006506EA">
      <w:pPr>
        <w:bidi/>
        <w:jc w:val="both"/>
        <w:rPr>
          <w:rFonts w:cs="David" w:hint="cs"/>
          <w:rtl/>
        </w:rPr>
      </w:pPr>
    </w:p>
    <w:p w14:paraId="03080544" w14:textId="77777777" w:rsidR="006506EA" w:rsidRPr="006506EA" w:rsidRDefault="006506EA" w:rsidP="006506EA">
      <w:pPr>
        <w:bidi/>
        <w:jc w:val="both"/>
        <w:rPr>
          <w:rFonts w:cs="David" w:hint="cs"/>
          <w:rtl/>
        </w:rPr>
      </w:pPr>
      <w:r w:rsidRPr="006506EA">
        <w:rPr>
          <w:rFonts w:cs="David" w:hint="cs"/>
          <w:rtl/>
        </w:rPr>
        <w:tab/>
        <w:t>אני לוקח את ניסיוני כעורך-דין במשך הרבה שנים ואני רוצה לומר לכם את הרגשתי. הנוהל הזה יגיע לבג"ץ משום שאם הנשיא רוצה להישאר ולא לאפשר את ההדחה שלו, על כל סעיף וסעיף הוא ייאבק. כאשר אנחנו לא ננמק את הבקשות, למרות שהחוק אומר שצריך לתת לנשיא את הזכות להתגונן, תהיה עתירה ראשונה. אם הנשיא יקבל רק שבועיים, הוא יאמר שבשבועיים אי-אפשר.</w:t>
      </w:r>
    </w:p>
    <w:p w14:paraId="65BEAC7C" w14:textId="77777777" w:rsidR="006506EA" w:rsidRPr="006506EA" w:rsidRDefault="006506EA" w:rsidP="006506EA">
      <w:pPr>
        <w:bidi/>
        <w:jc w:val="both"/>
        <w:rPr>
          <w:rFonts w:cs="David" w:hint="cs"/>
          <w:rtl/>
        </w:rPr>
      </w:pPr>
    </w:p>
    <w:p w14:paraId="5EEC0663" w14:textId="77777777" w:rsidR="006506EA" w:rsidRPr="006506EA" w:rsidRDefault="006506EA" w:rsidP="006506EA">
      <w:pPr>
        <w:bidi/>
        <w:jc w:val="both"/>
        <w:rPr>
          <w:rFonts w:cs="David" w:hint="cs"/>
          <w:u w:val="single"/>
          <w:rtl/>
        </w:rPr>
      </w:pPr>
      <w:r w:rsidRPr="006506EA">
        <w:rPr>
          <w:rFonts w:cs="David" w:hint="cs"/>
          <w:u w:val="single"/>
          <w:rtl/>
        </w:rPr>
        <w:t>קולט אביטל:</w:t>
      </w:r>
    </w:p>
    <w:p w14:paraId="1FBDDFAE" w14:textId="77777777" w:rsidR="006506EA" w:rsidRPr="006506EA" w:rsidRDefault="006506EA" w:rsidP="006506EA">
      <w:pPr>
        <w:bidi/>
        <w:jc w:val="both"/>
        <w:rPr>
          <w:rFonts w:cs="David" w:hint="cs"/>
          <w:rtl/>
        </w:rPr>
      </w:pPr>
    </w:p>
    <w:p w14:paraId="523AD646" w14:textId="77777777" w:rsidR="006506EA" w:rsidRPr="006506EA" w:rsidRDefault="006506EA" w:rsidP="006506EA">
      <w:pPr>
        <w:bidi/>
        <w:jc w:val="both"/>
        <w:rPr>
          <w:rFonts w:cs="David" w:hint="cs"/>
          <w:rtl/>
        </w:rPr>
      </w:pPr>
      <w:r w:rsidRPr="006506EA">
        <w:rPr>
          <w:rFonts w:cs="David" w:hint="cs"/>
          <w:rtl/>
        </w:rPr>
        <w:tab/>
        <w:t>הנשיא יכול לפנות לבג"ץ?</w:t>
      </w:r>
    </w:p>
    <w:p w14:paraId="363B20E2" w14:textId="77777777" w:rsidR="006506EA" w:rsidRPr="006506EA" w:rsidRDefault="006506EA" w:rsidP="006506EA">
      <w:pPr>
        <w:bidi/>
        <w:jc w:val="both"/>
        <w:rPr>
          <w:rFonts w:cs="David" w:hint="cs"/>
          <w:rtl/>
        </w:rPr>
      </w:pPr>
    </w:p>
    <w:p w14:paraId="156955B2"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05094E1B" w14:textId="77777777" w:rsidR="006506EA" w:rsidRPr="006506EA" w:rsidRDefault="006506EA" w:rsidP="006506EA">
      <w:pPr>
        <w:bidi/>
        <w:jc w:val="both"/>
        <w:rPr>
          <w:rFonts w:cs="David" w:hint="cs"/>
          <w:rtl/>
        </w:rPr>
      </w:pPr>
    </w:p>
    <w:p w14:paraId="51061D60" w14:textId="77777777" w:rsidR="006506EA" w:rsidRPr="006506EA" w:rsidRDefault="006506EA" w:rsidP="006506EA">
      <w:pPr>
        <w:bidi/>
        <w:jc w:val="both"/>
        <w:rPr>
          <w:rFonts w:cs="David" w:hint="cs"/>
          <w:rtl/>
        </w:rPr>
      </w:pPr>
      <w:r w:rsidRPr="006506EA">
        <w:rPr>
          <w:rFonts w:cs="David" w:hint="cs"/>
          <w:rtl/>
        </w:rPr>
        <w:tab/>
        <w:t>בוודאי. הנשיא עצמו יכול לפנות לבג"ץ. הוא יאמר שנתנו לו רק שבועיים להתגונן, הזמן הזה לא מספיק והוא מבקש הארכה. זה יבוא בפני יושבת-ראש הוועדה, הוועדה לא תאשר לו, הוא ילך לבג"ץ, יאמר שלא נתנו לו זמן מספיק להתגונן, יקבעו לו דיון, הוא ילך עוד פעם לבג"ץ, ובסופו של דבר הוא יאמר שכל הנוהל נקבע כדי לגמור את העניין מהר.</w:t>
      </w:r>
    </w:p>
    <w:p w14:paraId="72A1D539" w14:textId="77777777" w:rsidR="006506EA" w:rsidRPr="006506EA" w:rsidRDefault="006506EA" w:rsidP="006506EA">
      <w:pPr>
        <w:bidi/>
        <w:jc w:val="both"/>
        <w:rPr>
          <w:rFonts w:cs="David" w:hint="cs"/>
          <w:rtl/>
        </w:rPr>
      </w:pPr>
    </w:p>
    <w:p w14:paraId="457DD462" w14:textId="77777777" w:rsidR="006506EA" w:rsidRPr="006506EA" w:rsidRDefault="006506EA" w:rsidP="006506EA">
      <w:pPr>
        <w:bidi/>
        <w:jc w:val="both"/>
        <w:rPr>
          <w:rFonts w:cs="David" w:hint="cs"/>
          <w:rtl/>
        </w:rPr>
      </w:pPr>
      <w:r w:rsidRPr="006506EA">
        <w:rPr>
          <w:rFonts w:cs="David" w:hint="cs"/>
          <w:rtl/>
        </w:rPr>
        <w:tab/>
        <w:t>לכן אני מציע בסעיף 2, במקום "לא יאוחר משבועיים", ייאמר "לא יאוחר משלושים ימים". כתב הגנה לבית משפט זה 45 ימים. שימוע של עובד לפי הפסיקה, עובד שרוצים לפטר אותו, יש לו 30 ימים לשימוע. אם נאמר שבועיים, זה ייפול ואנחנו נתבזה. אמרתי אתמול לחברת הכנסת יחימוביץ שאלה שמתנגדים להדחת הנשיא, היו צריכים לחתום על הנוסח הזה מהר ולומר לו שירוץ לשדות אחרים. בואו לא ניפול בטכניקה. כאמור, אני מציע שבמקום שבועיים נאמר 30 ימים.</w:t>
      </w:r>
    </w:p>
    <w:p w14:paraId="07498401" w14:textId="77777777" w:rsidR="006506EA" w:rsidRPr="006506EA" w:rsidRDefault="006506EA" w:rsidP="006506EA">
      <w:pPr>
        <w:bidi/>
        <w:jc w:val="both"/>
        <w:rPr>
          <w:rFonts w:cs="David" w:hint="cs"/>
          <w:rtl/>
        </w:rPr>
      </w:pPr>
    </w:p>
    <w:p w14:paraId="2A59CA05" w14:textId="77777777" w:rsidR="006506EA" w:rsidRPr="006506EA" w:rsidRDefault="006506EA" w:rsidP="006506EA">
      <w:pPr>
        <w:bidi/>
        <w:jc w:val="both"/>
        <w:rPr>
          <w:rFonts w:cs="David" w:hint="cs"/>
          <w:rtl/>
        </w:rPr>
      </w:pPr>
      <w:r w:rsidRPr="006506EA">
        <w:rPr>
          <w:rFonts w:cs="David" w:hint="cs"/>
          <w:rtl/>
        </w:rPr>
        <w:tab/>
        <w:t>בסעיף 3, אני מציע "או לפחות אחד ממגישי הקובלנה". נקודה. אל תכניסו את הנימוקים משום שהוא יבקש דחייה ואנחנו נקבל החלטה שיש פה פגיעה באמון ברשויות השלטון, הוא ירוץ לבג"ץ שידון בזה. מה שיקרה זה שכאשר הוא יגיש עתירה, הוא יקבל צו ביניים כי בית-המשפט העליון הוא מעל כולם והוא מעל כל שיקול שהוא. הכנסת תצטרך להשיב וזה יימשך עם עתירות רבות. אנחנו נגיע לחודש מאי לפני שהנוהל הזה יסתיים. אני מציע למחוק את עניין השיקולים ולא לפרט את הנימוקים.</w:t>
      </w:r>
    </w:p>
    <w:p w14:paraId="51A7E95F" w14:textId="77777777" w:rsidR="006506EA" w:rsidRPr="006506EA" w:rsidRDefault="006506EA" w:rsidP="006506EA">
      <w:pPr>
        <w:bidi/>
        <w:jc w:val="both"/>
        <w:rPr>
          <w:rFonts w:cs="David" w:hint="cs"/>
          <w:rtl/>
        </w:rPr>
      </w:pPr>
    </w:p>
    <w:p w14:paraId="31B0CD43" w14:textId="77777777" w:rsidR="006506EA" w:rsidRPr="006506EA" w:rsidRDefault="006506EA" w:rsidP="006506EA">
      <w:pPr>
        <w:bidi/>
        <w:jc w:val="both"/>
        <w:rPr>
          <w:rFonts w:cs="David" w:hint="cs"/>
          <w:rtl/>
        </w:rPr>
      </w:pPr>
      <w:r w:rsidRPr="006506EA">
        <w:rPr>
          <w:rFonts w:cs="David" w:hint="cs"/>
          <w:rtl/>
        </w:rPr>
        <w:tab/>
        <w:t>בסעיף 6(2) צריך לקבל החלטה. נאמר פה "בא כוח מטעמו", האם אנחנו מדברים על עורך-דין או על חבר כנסת?</w:t>
      </w:r>
    </w:p>
    <w:p w14:paraId="66BF3E75" w14:textId="77777777" w:rsidR="006506EA" w:rsidRPr="006506EA" w:rsidRDefault="006506EA" w:rsidP="006506EA">
      <w:pPr>
        <w:bidi/>
        <w:jc w:val="both"/>
        <w:rPr>
          <w:rFonts w:cs="David" w:hint="cs"/>
          <w:rtl/>
        </w:rPr>
      </w:pPr>
    </w:p>
    <w:p w14:paraId="51CBF468"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186C14D2" w14:textId="77777777" w:rsidR="006506EA" w:rsidRPr="006506EA" w:rsidRDefault="006506EA" w:rsidP="006506EA">
      <w:pPr>
        <w:bidi/>
        <w:jc w:val="both"/>
        <w:rPr>
          <w:rFonts w:cs="David" w:hint="cs"/>
          <w:rtl/>
        </w:rPr>
      </w:pPr>
    </w:p>
    <w:p w14:paraId="05678A5E" w14:textId="77777777" w:rsidR="006506EA" w:rsidRPr="006506EA" w:rsidRDefault="006506EA" w:rsidP="006506EA">
      <w:pPr>
        <w:bidi/>
        <w:jc w:val="both"/>
        <w:rPr>
          <w:rFonts w:cs="David" w:hint="cs"/>
          <w:rtl/>
        </w:rPr>
      </w:pPr>
      <w:r w:rsidRPr="006506EA">
        <w:rPr>
          <w:rFonts w:cs="David" w:hint="cs"/>
          <w:rtl/>
        </w:rPr>
        <w:tab/>
        <w:t>חבר כנסת.</w:t>
      </w:r>
    </w:p>
    <w:p w14:paraId="7033F5F6" w14:textId="77777777" w:rsidR="006506EA" w:rsidRPr="006506EA" w:rsidRDefault="006506EA" w:rsidP="006506EA">
      <w:pPr>
        <w:bidi/>
        <w:jc w:val="both"/>
        <w:rPr>
          <w:rFonts w:cs="David" w:hint="cs"/>
          <w:rtl/>
        </w:rPr>
      </w:pPr>
    </w:p>
    <w:p w14:paraId="146FD8F4"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21E2C26A" w14:textId="77777777" w:rsidR="006506EA" w:rsidRPr="006506EA" w:rsidRDefault="006506EA" w:rsidP="006506EA">
      <w:pPr>
        <w:bidi/>
        <w:jc w:val="both"/>
        <w:rPr>
          <w:rFonts w:cs="David" w:hint="cs"/>
          <w:rtl/>
        </w:rPr>
      </w:pPr>
    </w:p>
    <w:p w14:paraId="134911B6" w14:textId="77777777" w:rsidR="006506EA" w:rsidRPr="006506EA" w:rsidRDefault="006506EA" w:rsidP="006506EA">
      <w:pPr>
        <w:bidi/>
        <w:jc w:val="both"/>
        <w:rPr>
          <w:rFonts w:cs="David" w:hint="cs"/>
          <w:rtl/>
        </w:rPr>
      </w:pPr>
      <w:r w:rsidRPr="006506EA">
        <w:rPr>
          <w:rFonts w:cs="David" w:hint="cs"/>
          <w:rtl/>
        </w:rPr>
        <w:tab/>
        <w:t>פירושו של דבר שבנוהל אנחנו מאפשרים לעורך-דין לנאום מעל דוכן הכנסת. אתם זוכרים שהייתה פעם עתירה לבג"ץ של דן אבי-יצחק שרצה לייצג את פנחסי מעל דוכן הכנסת ודחו לו את העתירה.</w:t>
      </w:r>
    </w:p>
    <w:p w14:paraId="7539253E" w14:textId="77777777" w:rsidR="006506EA" w:rsidRPr="006506EA" w:rsidRDefault="006506EA" w:rsidP="006506EA">
      <w:pPr>
        <w:bidi/>
        <w:jc w:val="both"/>
        <w:rPr>
          <w:rFonts w:cs="David" w:hint="cs"/>
          <w:rtl/>
        </w:rPr>
      </w:pPr>
    </w:p>
    <w:p w14:paraId="2C56A938"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13A6A030" w14:textId="77777777" w:rsidR="006506EA" w:rsidRPr="006506EA" w:rsidRDefault="006506EA" w:rsidP="006506EA">
      <w:pPr>
        <w:bidi/>
        <w:jc w:val="both"/>
        <w:rPr>
          <w:rFonts w:cs="David" w:hint="cs"/>
          <w:rtl/>
        </w:rPr>
      </w:pPr>
    </w:p>
    <w:p w14:paraId="7A5C18EA" w14:textId="77777777" w:rsidR="006506EA" w:rsidRPr="006506EA" w:rsidRDefault="006506EA" w:rsidP="006506EA">
      <w:pPr>
        <w:bidi/>
        <w:jc w:val="both"/>
        <w:rPr>
          <w:rFonts w:cs="David" w:hint="cs"/>
          <w:rtl/>
        </w:rPr>
      </w:pPr>
      <w:r w:rsidRPr="006506EA">
        <w:rPr>
          <w:rFonts w:cs="David" w:hint="cs"/>
          <w:rtl/>
        </w:rPr>
        <w:tab/>
        <w:t>חוק היסוד קובע את זה במפורש. בא כוחו ובלבד שהוא חבר כנסת.</w:t>
      </w:r>
    </w:p>
    <w:p w14:paraId="3A34D426" w14:textId="77777777" w:rsidR="006506EA" w:rsidRPr="006506EA" w:rsidRDefault="006506EA" w:rsidP="006506EA">
      <w:pPr>
        <w:bidi/>
        <w:jc w:val="both"/>
        <w:rPr>
          <w:rFonts w:cs="David" w:hint="cs"/>
          <w:rtl/>
        </w:rPr>
      </w:pPr>
    </w:p>
    <w:p w14:paraId="17BB9B7C"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1348AA2F" w14:textId="77777777" w:rsidR="006506EA" w:rsidRPr="006506EA" w:rsidRDefault="006506EA" w:rsidP="006506EA">
      <w:pPr>
        <w:bidi/>
        <w:jc w:val="both"/>
        <w:rPr>
          <w:rFonts w:cs="David" w:hint="cs"/>
          <w:rtl/>
        </w:rPr>
      </w:pPr>
    </w:p>
    <w:p w14:paraId="65B58126" w14:textId="77777777" w:rsidR="006506EA" w:rsidRPr="006506EA" w:rsidRDefault="006506EA" w:rsidP="006506EA">
      <w:pPr>
        <w:bidi/>
        <w:jc w:val="both"/>
        <w:rPr>
          <w:rFonts w:cs="David" w:hint="cs"/>
          <w:rtl/>
        </w:rPr>
      </w:pPr>
      <w:r w:rsidRPr="006506EA">
        <w:rPr>
          <w:rFonts w:cs="David" w:hint="cs"/>
          <w:rtl/>
        </w:rPr>
        <w:tab/>
        <w:t>בזמנו כאשר הסירו את חסינותו של אריה דרעי ישבה המתמחה של עורך-דין אבי-יצחק ורשמה כל חבר כנסת שיצא לשירותים, כל חבר כנסת שיצא לשיחת טלפון, ואחר כך הגישו עתירה לבג"ץ ואמרו שלא היה דיון בוועדה. בית המשפט החזיר את זה לוועדה לדיון נוסף. קחו את זה בחשבון כי זה יקרה גם כאן. הם ינצלו כל דבר ודבר. אני אומר שבכל הדיונים חייבים להיות אותם חברי כנסת ובמשך כל זמן הדיונים . את זה יאמר לכם הבג"ץ. לכן אני אומר לכם שניזהר בזה כי פה אנחנו יכולים ליפול.</w:t>
      </w:r>
    </w:p>
    <w:p w14:paraId="7F2871DB" w14:textId="77777777" w:rsidR="006506EA" w:rsidRPr="006506EA" w:rsidRDefault="006506EA" w:rsidP="006506EA">
      <w:pPr>
        <w:bidi/>
        <w:jc w:val="both"/>
        <w:rPr>
          <w:rFonts w:cs="David" w:hint="cs"/>
          <w:rtl/>
        </w:rPr>
      </w:pPr>
    </w:p>
    <w:p w14:paraId="4DA4E3B5"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49C0680D" w14:textId="77777777" w:rsidR="006506EA" w:rsidRPr="006506EA" w:rsidRDefault="006506EA" w:rsidP="006506EA">
      <w:pPr>
        <w:bidi/>
        <w:jc w:val="both"/>
        <w:rPr>
          <w:rFonts w:cs="David" w:hint="cs"/>
          <w:rtl/>
        </w:rPr>
      </w:pPr>
    </w:p>
    <w:p w14:paraId="756497A1" w14:textId="77777777" w:rsidR="006506EA" w:rsidRPr="006506EA" w:rsidRDefault="006506EA" w:rsidP="006506EA">
      <w:pPr>
        <w:bidi/>
        <w:jc w:val="both"/>
        <w:rPr>
          <w:rFonts w:cs="David" w:hint="cs"/>
          <w:rtl/>
        </w:rPr>
      </w:pPr>
      <w:r w:rsidRPr="006506EA">
        <w:rPr>
          <w:rFonts w:cs="David" w:hint="cs"/>
          <w:rtl/>
        </w:rPr>
        <w:tab/>
        <w:t>לא התייחסת לשאלה האם הנוהל קבוע.</w:t>
      </w:r>
    </w:p>
    <w:p w14:paraId="2F1A04AF" w14:textId="77777777" w:rsidR="006506EA" w:rsidRPr="006506EA" w:rsidRDefault="006506EA" w:rsidP="006506EA">
      <w:pPr>
        <w:bidi/>
        <w:jc w:val="both"/>
        <w:rPr>
          <w:rFonts w:cs="David" w:hint="cs"/>
          <w:rtl/>
        </w:rPr>
      </w:pPr>
    </w:p>
    <w:p w14:paraId="14327788"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6F205A98" w14:textId="77777777" w:rsidR="006506EA" w:rsidRPr="006506EA" w:rsidRDefault="006506EA" w:rsidP="006506EA">
      <w:pPr>
        <w:bidi/>
        <w:jc w:val="both"/>
        <w:rPr>
          <w:rFonts w:cs="David" w:hint="cs"/>
          <w:rtl/>
        </w:rPr>
      </w:pPr>
    </w:p>
    <w:p w14:paraId="47407048" w14:textId="77777777" w:rsidR="006506EA" w:rsidRPr="006506EA" w:rsidRDefault="006506EA" w:rsidP="006506EA">
      <w:pPr>
        <w:bidi/>
        <w:jc w:val="both"/>
        <w:rPr>
          <w:rFonts w:cs="David" w:hint="cs"/>
          <w:rtl/>
        </w:rPr>
      </w:pPr>
      <w:r w:rsidRPr="006506EA">
        <w:rPr>
          <w:rFonts w:cs="David" w:hint="cs"/>
          <w:rtl/>
        </w:rPr>
        <w:tab/>
        <w:t>קבוע.</w:t>
      </w:r>
    </w:p>
    <w:p w14:paraId="0E2045C3" w14:textId="77777777" w:rsidR="006506EA" w:rsidRPr="006506EA" w:rsidRDefault="006506EA" w:rsidP="006506EA">
      <w:pPr>
        <w:bidi/>
        <w:jc w:val="both"/>
        <w:rPr>
          <w:rFonts w:cs="David" w:hint="cs"/>
          <w:rtl/>
        </w:rPr>
      </w:pPr>
    </w:p>
    <w:p w14:paraId="072107E2"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19382BDE" w14:textId="77777777" w:rsidR="006506EA" w:rsidRPr="006506EA" w:rsidRDefault="006506EA" w:rsidP="006506EA">
      <w:pPr>
        <w:bidi/>
        <w:jc w:val="both"/>
        <w:rPr>
          <w:rFonts w:cs="David" w:hint="cs"/>
          <w:rtl/>
        </w:rPr>
      </w:pPr>
    </w:p>
    <w:p w14:paraId="1AF7910F" w14:textId="77777777" w:rsidR="006506EA" w:rsidRPr="006506EA" w:rsidRDefault="006506EA" w:rsidP="006506EA">
      <w:pPr>
        <w:bidi/>
        <w:jc w:val="both"/>
        <w:rPr>
          <w:rFonts w:cs="David" w:hint="cs"/>
          <w:rtl/>
        </w:rPr>
      </w:pPr>
      <w:r w:rsidRPr="006506EA">
        <w:rPr>
          <w:rFonts w:cs="David" w:hint="cs"/>
          <w:rtl/>
        </w:rPr>
        <w:tab/>
        <w:t>לעולם ועד?</w:t>
      </w:r>
    </w:p>
    <w:p w14:paraId="2684A2C6" w14:textId="77777777" w:rsidR="006506EA" w:rsidRPr="006506EA" w:rsidRDefault="006506EA" w:rsidP="006506EA">
      <w:pPr>
        <w:bidi/>
        <w:jc w:val="both"/>
        <w:rPr>
          <w:rFonts w:cs="David" w:hint="cs"/>
          <w:u w:val="single"/>
          <w:rtl/>
        </w:rPr>
      </w:pPr>
    </w:p>
    <w:p w14:paraId="496553DB"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4F4ECECD" w14:textId="77777777" w:rsidR="006506EA" w:rsidRPr="006506EA" w:rsidRDefault="006506EA" w:rsidP="006506EA">
      <w:pPr>
        <w:bidi/>
        <w:jc w:val="both"/>
        <w:rPr>
          <w:rFonts w:cs="David" w:hint="cs"/>
          <w:rtl/>
        </w:rPr>
      </w:pPr>
    </w:p>
    <w:p w14:paraId="1D606AF0" w14:textId="77777777" w:rsidR="006506EA" w:rsidRPr="006506EA" w:rsidRDefault="006506EA" w:rsidP="006506EA">
      <w:pPr>
        <w:bidi/>
        <w:jc w:val="both"/>
        <w:rPr>
          <w:rFonts w:cs="David" w:hint="cs"/>
          <w:rtl/>
        </w:rPr>
      </w:pPr>
      <w:r w:rsidRPr="006506EA">
        <w:rPr>
          <w:rFonts w:cs="David" w:hint="cs"/>
          <w:rtl/>
        </w:rPr>
        <w:tab/>
        <w:t>לעולם ועד. גם כשאתה תהיה נשיא, יחול הנוהל הזה.</w:t>
      </w:r>
    </w:p>
    <w:p w14:paraId="16F33236" w14:textId="77777777" w:rsidR="006506EA" w:rsidRPr="006506EA" w:rsidRDefault="006506EA" w:rsidP="006506EA">
      <w:pPr>
        <w:bidi/>
        <w:jc w:val="both"/>
        <w:rPr>
          <w:rFonts w:cs="David" w:hint="cs"/>
          <w:rtl/>
        </w:rPr>
      </w:pPr>
    </w:p>
    <w:p w14:paraId="0AD9FDDD" w14:textId="77777777" w:rsidR="006506EA" w:rsidRPr="006506EA" w:rsidRDefault="006506EA" w:rsidP="006506EA">
      <w:pPr>
        <w:bidi/>
        <w:jc w:val="both"/>
        <w:rPr>
          <w:rFonts w:cs="David" w:hint="cs"/>
          <w:u w:val="single"/>
          <w:rtl/>
        </w:rPr>
      </w:pPr>
      <w:r w:rsidRPr="006506EA">
        <w:rPr>
          <w:rFonts w:cs="David" w:hint="cs"/>
          <w:u w:val="single"/>
          <w:rtl/>
        </w:rPr>
        <w:t>שלי יחימוביץ:</w:t>
      </w:r>
    </w:p>
    <w:p w14:paraId="67ECBC42" w14:textId="77777777" w:rsidR="006506EA" w:rsidRPr="006506EA" w:rsidRDefault="006506EA" w:rsidP="006506EA">
      <w:pPr>
        <w:bidi/>
        <w:jc w:val="both"/>
        <w:rPr>
          <w:rFonts w:cs="David" w:hint="cs"/>
          <w:rtl/>
        </w:rPr>
      </w:pPr>
    </w:p>
    <w:p w14:paraId="7FFF19EC" w14:textId="77777777" w:rsidR="006506EA" w:rsidRPr="006506EA" w:rsidRDefault="006506EA" w:rsidP="006506EA">
      <w:pPr>
        <w:bidi/>
        <w:jc w:val="both"/>
        <w:rPr>
          <w:rFonts w:cs="David" w:hint="cs"/>
          <w:rtl/>
        </w:rPr>
      </w:pPr>
      <w:r w:rsidRPr="006506EA">
        <w:rPr>
          <w:rFonts w:cs="David" w:hint="cs"/>
          <w:rtl/>
        </w:rPr>
        <w:tab/>
        <w:t>אני אשתדל לקצר בדבריי ולהיות עניינית. בכל מקרה אני רוצה לומר משהו לגופם של הדברים שנאמרו אתמול לעניין הנוהל. יש לי חשש כבד שבבסיס הדברים שנאמרו שהם לכאורה נוהליים, עומדת איזושהי השקפת עולם שמקלה ראש בחומרת העבירות לכאורה שמונחות לפנינו. על פניו מדובר  בעבירות החמורות ביותר כמעט שאפשר לעבור. אולי אחרי אונס במדרג חומרת העבירות בא רצח. אני שואלת את עצמי, לו הייתה מוגשת טיוטת כתב אישום בעניין רצח, האם גם אז היו נשמעות כאן הערות על כך ששופכים את דמו של החשוד ברצח? כאן מדובר בחשוד במעשה אונס ובשאר עבירות מין סדרתיות חמורות ביותר ואני חוששת שהבסיס האידיאולוגי לטיעונים שנשמעו כאן נובע מתוך אי-הכרה בחומרת העבירות מצד חלק מחברי הכנסת, והעניין הזה מאוד מדאיג אותי. הדבר שצריך לעמוד לנגד עינינו, גם כאשר אנחנו דנים בכל סעיף וסעיף של הנוהל, הוא אונס וחומרת העבירות.</w:t>
      </w:r>
    </w:p>
    <w:p w14:paraId="78926CCA" w14:textId="77777777" w:rsidR="006506EA" w:rsidRPr="006506EA" w:rsidRDefault="006506EA" w:rsidP="006506EA">
      <w:pPr>
        <w:bidi/>
        <w:jc w:val="both"/>
        <w:rPr>
          <w:rFonts w:cs="David" w:hint="cs"/>
          <w:rtl/>
        </w:rPr>
      </w:pPr>
    </w:p>
    <w:p w14:paraId="24647D8A" w14:textId="77777777" w:rsidR="006506EA" w:rsidRPr="006506EA" w:rsidRDefault="006506EA" w:rsidP="006506EA">
      <w:pPr>
        <w:bidi/>
        <w:jc w:val="both"/>
        <w:rPr>
          <w:rFonts w:cs="David" w:hint="cs"/>
          <w:rtl/>
        </w:rPr>
      </w:pPr>
      <w:r w:rsidRPr="006506EA">
        <w:rPr>
          <w:rFonts w:cs="David" w:hint="cs"/>
          <w:rtl/>
        </w:rPr>
        <w:tab/>
        <w:t xml:space="preserve">אני דווקא קראתי את המסמך המעניין של מחלקת המחקר וראיתי שיש וירטואוזיות רבה בעניין הזה כאשר כל מדינה נוהגת מנהג אחר. אני לא יודעת </w:t>
      </w:r>
      <w:r w:rsidRPr="006506EA">
        <w:rPr>
          <w:rFonts w:cs="David"/>
          <w:rtl/>
        </w:rPr>
        <w:t>–</w:t>
      </w:r>
      <w:r w:rsidRPr="006506EA">
        <w:rPr>
          <w:rFonts w:cs="David" w:hint="cs"/>
          <w:rtl/>
        </w:rPr>
        <w:t xml:space="preserve"> ותקנו אותי אם אני טועה </w:t>
      </w:r>
      <w:r w:rsidRPr="006506EA">
        <w:rPr>
          <w:rFonts w:cs="David"/>
          <w:rtl/>
        </w:rPr>
        <w:t>–</w:t>
      </w:r>
      <w:r w:rsidRPr="006506EA">
        <w:rPr>
          <w:rFonts w:cs="David" w:hint="cs"/>
          <w:rtl/>
        </w:rPr>
        <w:t xml:space="preserve"> אם אי פעם התגלגלה לפתחו של בית נבחרים כלשהו סוגיה כל כך חמורה של תשתית ראייתית ככל הנראה מבוססת, שכן קיימת כבר טיוטת כתב אישום, על סדרת עבירות כל כך חמורות נגד נשיא מכהן. שאל אותי חבר הכנסת גלנטי למה אני נכנסת לגופו של עניין, לגופו של אדם, אבל בוודאי שאני נכנסת לגופו של אדם ובוודאי שאני נכנסת לגופן של עבירות וחומרתן והן עומדות לנגד עיני כאשר אנחנו דנים כאן.</w:t>
      </w:r>
    </w:p>
    <w:p w14:paraId="3E30F039" w14:textId="77777777" w:rsidR="006506EA" w:rsidRPr="006506EA" w:rsidRDefault="006506EA" w:rsidP="006506EA">
      <w:pPr>
        <w:bidi/>
        <w:jc w:val="both"/>
        <w:rPr>
          <w:rFonts w:cs="David" w:hint="cs"/>
          <w:rtl/>
        </w:rPr>
      </w:pPr>
    </w:p>
    <w:p w14:paraId="767C936B" w14:textId="77777777" w:rsidR="006506EA" w:rsidRPr="006506EA" w:rsidRDefault="006506EA" w:rsidP="006506EA">
      <w:pPr>
        <w:bidi/>
        <w:jc w:val="both"/>
        <w:rPr>
          <w:rFonts w:cs="David" w:hint="cs"/>
          <w:rtl/>
        </w:rPr>
      </w:pPr>
      <w:r w:rsidRPr="006506EA">
        <w:rPr>
          <w:rFonts w:cs="David" w:hint="cs"/>
          <w:rtl/>
        </w:rPr>
        <w:tab/>
        <w:t>לעניין הנוהל. בעניין הראיות שאנחנו אמורים לכאורה לבדוק לפני שאנחנו מקבלים החלטה, אנחנו לא עוסקים כאן בהליך משפטי. אני לא משפטנית ואנחנו לא גוזרים את דינו של הנשיא חס וחלילה, אלא אנחנו אך ורק אמורים לקבל החלטה בדבר נוהל הדחה והאם הוא יודח או לא יודח. לשם כך אנחנו לא יכולים בכלל להתחיל לבדוק את הראיות ולהגיע לזה שכל חומר הראיות יהיה בפנינו. צריך לומר שבסוג הספציפי הזה של העבירות לעולם עניין האמון שנותן השופט לגרסה כזו או אחרת הוא עניין מאוד מהותי במשפטי אונס. כלומר, כאן אנחנו לא מדברים על תשתית ראייתית של מסמכים אלא על שאלת האמון. האופציה שנשמע כאן את הנפגעות ואת הקורבנות לא קיימת ולא עומדת על הפרק.</w:t>
      </w:r>
    </w:p>
    <w:p w14:paraId="24307279" w14:textId="77777777" w:rsidR="006506EA" w:rsidRPr="006506EA" w:rsidRDefault="006506EA" w:rsidP="006506EA">
      <w:pPr>
        <w:bidi/>
        <w:jc w:val="both"/>
        <w:rPr>
          <w:rFonts w:cs="David" w:hint="cs"/>
          <w:rtl/>
        </w:rPr>
      </w:pPr>
    </w:p>
    <w:p w14:paraId="71A45682" w14:textId="77777777" w:rsidR="006506EA" w:rsidRPr="006506EA" w:rsidRDefault="006506EA" w:rsidP="006506EA">
      <w:pPr>
        <w:bidi/>
        <w:jc w:val="both"/>
        <w:rPr>
          <w:rFonts w:cs="David" w:hint="cs"/>
          <w:rtl/>
        </w:rPr>
      </w:pPr>
      <w:r w:rsidRPr="006506EA">
        <w:rPr>
          <w:rFonts w:cs="David" w:hint="cs"/>
          <w:rtl/>
        </w:rPr>
        <w:tab/>
        <w:t>אני חושבת שהצעתו של חבר הכנסת איתן היא הצעה נכוחה ואולי נאמץ אותה במסגרת הנוהל כסעיף והיא לזמן לכאן את היועץ המשפטי לממשלה, שמקובל עלינו כמי שבידיו התשתית הראייתית והוא יסביר לנו מדוע הוא הגיע לכדי המצב המתקדם של ניסוח טיוטת כתב אישום. אני חושבת שיפה שעה אחת קודם.</w:t>
      </w:r>
    </w:p>
    <w:p w14:paraId="4897AF2A" w14:textId="77777777" w:rsidR="006506EA" w:rsidRPr="006506EA" w:rsidRDefault="006506EA" w:rsidP="006506EA">
      <w:pPr>
        <w:bidi/>
        <w:jc w:val="both"/>
        <w:rPr>
          <w:rFonts w:cs="David" w:hint="cs"/>
          <w:rtl/>
        </w:rPr>
      </w:pPr>
    </w:p>
    <w:p w14:paraId="7E27B47F"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4446EF6" w14:textId="77777777" w:rsidR="006506EA" w:rsidRPr="006506EA" w:rsidRDefault="006506EA" w:rsidP="006506EA">
      <w:pPr>
        <w:bidi/>
        <w:jc w:val="both"/>
        <w:rPr>
          <w:rFonts w:cs="David" w:hint="cs"/>
          <w:rtl/>
        </w:rPr>
      </w:pPr>
    </w:p>
    <w:p w14:paraId="6061B2E6" w14:textId="77777777" w:rsidR="006506EA" w:rsidRPr="006506EA" w:rsidRDefault="006506EA" w:rsidP="006506EA">
      <w:pPr>
        <w:bidi/>
        <w:jc w:val="both"/>
        <w:rPr>
          <w:rFonts w:cs="David" w:hint="cs"/>
          <w:rtl/>
        </w:rPr>
      </w:pPr>
      <w:r w:rsidRPr="006506EA">
        <w:rPr>
          <w:rFonts w:cs="David" w:hint="cs"/>
          <w:rtl/>
        </w:rPr>
        <w:tab/>
        <w:t>מה עם נציגי הנשיא?</w:t>
      </w:r>
    </w:p>
    <w:p w14:paraId="1F191219" w14:textId="77777777" w:rsidR="006506EA" w:rsidRPr="006506EA" w:rsidRDefault="006506EA" w:rsidP="006506EA">
      <w:pPr>
        <w:bidi/>
        <w:jc w:val="both"/>
        <w:rPr>
          <w:rFonts w:cs="David" w:hint="cs"/>
          <w:rtl/>
        </w:rPr>
      </w:pPr>
    </w:p>
    <w:p w14:paraId="1FD81C2E" w14:textId="77777777" w:rsidR="006506EA" w:rsidRPr="006506EA" w:rsidRDefault="006506EA" w:rsidP="006506EA">
      <w:pPr>
        <w:bidi/>
        <w:jc w:val="both"/>
        <w:rPr>
          <w:rFonts w:cs="David" w:hint="cs"/>
          <w:u w:val="single"/>
          <w:rtl/>
        </w:rPr>
      </w:pPr>
      <w:r w:rsidRPr="006506EA">
        <w:rPr>
          <w:rFonts w:cs="David" w:hint="cs"/>
          <w:u w:val="single"/>
          <w:rtl/>
        </w:rPr>
        <w:t>שלי יחימוביץ:</w:t>
      </w:r>
    </w:p>
    <w:p w14:paraId="40BDD50C" w14:textId="77777777" w:rsidR="006506EA" w:rsidRPr="006506EA" w:rsidRDefault="006506EA" w:rsidP="006506EA">
      <w:pPr>
        <w:bidi/>
        <w:jc w:val="both"/>
        <w:rPr>
          <w:rFonts w:cs="David" w:hint="cs"/>
          <w:rtl/>
        </w:rPr>
      </w:pPr>
    </w:p>
    <w:p w14:paraId="4DA2FA03" w14:textId="77777777" w:rsidR="006506EA" w:rsidRPr="006506EA" w:rsidRDefault="006506EA" w:rsidP="006506EA">
      <w:pPr>
        <w:bidi/>
        <w:jc w:val="both"/>
        <w:rPr>
          <w:rFonts w:cs="David" w:hint="cs"/>
          <w:rtl/>
        </w:rPr>
      </w:pPr>
      <w:r w:rsidRPr="006506EA">
        <w:rPr>
          <w:rFonts w:cs="David" w:hint="cs"/>
          <w:rtl/>
        </w:rPr>
        <w:tab/>
        <w:t>זה ודאי. זה כתוב בנוהל. אני מציעה להוסיף לנוהל את הזמנתו של היועץ המשפטי לממשלה ולקבוע אותה כדי שלא ייראה כאילו אנחנו חלילה מורחים את הזמן.</w:t>
      </w:r>
    </w:p>
    <w:p w14:paraId="005E17F7" w14:textId="77777777" w:rsidR="006506EA" w:rsidRPr="006506EA" w:rsidRDefault="006506EA" w:rsidP="006506EA">
      <w:pPr>
        <w:bidi/>
        <w:jc w:val="both"/>
        <w:rPr>
          <w:rFonts w:cs="David" w:hint="cs"/>
          <w:rtl/>
        </w:rPr>
      </w:pPr>
    </w:p>
    <w:p w14:paraId="34CA0E29" w14:textId="77777777" w:rsidR="006506EA" w:rsidRPr="006506EA" w:rsidRDefault="006506EA" w:rsidP="006506EA">
      <w:pPr>
        <w:bidi/>
        <w:jc w:val="both"/>
        <w:rPr>
          <w:rFonts w:cs="David" w:hint="cs"/>
          <w:rtl/>
        </w:rPr>
      </w:pPr>
      <w:r w:rsidRPr="006506EA">
        <w:rPr>
          <w:rFonts w:cs="David" w:hint="cs"/>
          <w:rtl/>
        </w:rPr>
        <w:tab/>
        <w:t>דווקא כמי שרוצה בהדחתו של הנשיא וחושבת שזה הדבר הנכון והראוי, אני מבקשת לנהל כאן דיון ארוך וענייני. אם חבר הכנסת איתן צריך שעה או שעתיים להנמקת דבריו, הוא יקבל את הזמן הזה. יכול להיות שאנחנו צריכים לחרוג מהשעות המקובלות ואולי אפילו לגלוש אל תוך השעות הקטנות של הלילה, כפי שאנחנו עושים בדיונים אחרים כמו בדיוני התקציב למשל. צריך לשמוע כאן דברים לעומקם אבל במהירות וביסודיות. אדוני יושב-ראש הוועדה, שווה בנפשך כאילו אנחנו יומיים לפני ההצבעה על התקציב ואנחנו צריכים להעביר את חוק ההסדרים. שים את זה לנגד עיניך ואני בטוחה שנוכל לעשות זאת במהירות הראויה.</w:t>
      </w:r>
    </w:p>
    <w:p w14:paraId="468E13E9" w14:textId="77777777" w:rsidR="006506EA" w:rsidRPr="006506EA" w:rsidRDefault="006506EA" w:rsidP="006506EA">
      <w:pPr>
        <w:bidi/>
        <w:jc w:val="both"/>
        <w:rPr>
          <w:rFonts w:cs="David" w:hint="cs"/>
          <w:rtl/>
        </w:rPr>
      </w:pPr>
    </w:p>
    <w:p w14:paraId="539EB1C7"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0A16FADC" w14:textId="77777777" w:rsidR="006506EA" w:rsidRPr="006506EA" w:rsidRDefault="006506EA" w:rsidP="006506EA">
      <w:pPr>
        <w:bidi/>
        <w:jc w:val="both"/>
        <w:rPr>
          <w:rFonts w:cs="David" w:hint="cs"/>
          <w:rtl/>
        </w:rPr>
      </w:pPr>
    </w:p>
    <w:p w14:paraId="2EA27C0D" w14:textId="77777777" w:rsidR="006506EA" w:rsidRPr="006506EA" w:rsidRDefault="006506EA" w:rsidP="006506EA">
      <w:pPr>
        <w:bidi/>
        <w:jc w:val="both"/>
        <w:rPr>
          <w:rFonts w:cs="David" w:hint="cs"/>
          <w:rtl/>
        </w:rPr>
      </w:pPr>
      <w:r w:rsidRPr="006506EA">
        <w:rPr>
          <w:rFonts w:cs="David" w:hint="cs"/>
          <w:rtl/>
        </w:rPr>
        <w:tab/>
        <w:t>ברגע שאנחנו מזמינים את היועץ המשפטי לממשלה, אנחנו הופכים את עצמנו לבית-משפט בו שומעים את התביעה ואת הסנגוריה. הקובלנה היא קובלנה של חברי הכנסת. אנחנו אלה שטוענים שהוא לא ראוי לשמש בתפקידו.</w:t>
      </w:r>
    </w:p>
    <w:p w14:paraId="2A7DC60E" w14:textId="77777777" w:rsidR="006506EA" w:rsidRPr="006506EA" w:rsidRDefault="006506EA" w:rsidP="006506EA">
      <w:pPr>
        <w:bidi/>
        <w:jc w:val="both"/>
        <w:rPr>
          <w:rFonts w:cs="David" w:hint="cs"/>
          <w:u w:val="single"/>
          <w:rtl/>
        </w:rPr>
      </w:pPr>
    </w:p>
    <w:p w14:paraId="3623DDEE" w14:textId="77777777" w:rsidR="006506EA" w:rsidRPr="006506EA" w:rsidRDefault="006506EA" w:rsidP="006506EA">
      <w:pPr>
        <w:bidi/>
        <w:jc w:val="both"/>
        <w:rPr>
          <w:rFonts w:cs="David" w:hint="cs"/>
          <w:u w:val="single"/>
          <w:rtl/>
        </w:rPr>
      </w:pPr>
      <w:r w:rsidRPr="006506EA">
        <w:rPr>
          <w:rFonts w:cs="David" w:hint="cs"/>
          <w:u w:val="single"/>
          <w:rtl/>
        </w:rPr>
        <w:t>שלי יחימוביץ:</w:t>
      </w:r>
    </w:p>
    <w:p w14:paraId="1905BAF2" w14:textId="77777777" w:rsidR="006506EA" w:rsidRPr="006506EA" w:rsidRDefault="006506EA" w:rsidP="006506EA">
      <w:pPr>
        <w:bidi/>
        <w:jc w:val="both"/>
        <w:rPr>
          <w:rFonts w:cs="David" w:hint="cs"/>
          <w:rtl/>
        </w:rPr>
      </w:pPr>
    </w:p>
    <w:p w14:paraId="0BE19455" w14:textId="77777777" w:rsidR="006506EA" w:rsidRPr="006506EA" w:rsidRDefault="006506EA" w:rsidP="006506EA">
      <w:pPr>
        <w:bidi/>
        <w:jc w:val="both"/>
        <w:rPr>
          <w:rFonts w:cs="David" w:hint="cs"/>
          <w:rtl/>
        </w:rPr>
      </w:pPr>
      <w:r w:rsidRPr="006506EA">
        <w:rPr>
          <w:rFonts w:cs="David" w:hint="cs"/>
          <w:rtl/>
        </w:rPr>
        <w:tab/>
        <w:t xml:space="preserve">אני לא רוצה להיכנס לדקדוקים משפטיים. אולי ההליך הזה הוא כעין שיפוטי, אבל אנחנו לא שופטים. בבואנו לקבל את ההחלטה אנחנו צריכים להתנהג כנציגי ציבור סבירים. אני חושבת שהצעתו של חבר הכנסת איתן, שכיוון שאנחנו לא יכולים לשמוע כאן את המתלוננות </w:t>
      </w:r>
      <w:r w:rsidRPr="006506EA">
        <w:rPr>
          <w:rFonts w:cs="David"/>
          <w:rtl/>
        </w:rPr>
        <w:t>–</w:t>
      </w:r>
      <w:r w:rsidRPr="006506EA">
        <w:rPr>
          <w:rFonts w:cs="David" w:hint="cs"/>
          <w:rtl/>
        </w:rPr>
        <w:t xml:space="preserve"> שהן בעיניי החלק החשוב בסוגיה הזאת, ועליהן אני רוצה לגונן ולשלומן אני חרדה </w:t>
      </w:r>
      <w:r w:rsidRPr="006506EA">
        <w:rPr>
          <w:rFonts w:cs="David"/>
          <w:rtl/>
        </w:rPr>
        <w:t>–</w:t>
      </w:r>
      <w:r w:rsidRPr="006506EA">
        <w:rPr>
          <w:rFonts w:cs="David" w:hint="cs"/>
          <w:rtl/>
        </w:rPr>
        <w:t xml:space="preserve"> ואילו באי כוחו של הנשיא יבואו לכאן וינמקו את עמדתו, לדעתי זה סוג של פשרה אם נוכל לשמוע את היועץ המשפטי לממשלה. </w:t>
      </w:r>
    </w:p>
    <w:p w14:paraId="6804401E" w14:textId="77777777" w:rsidR="006506EA" w:rsidRPr="006506EA" w:rsidRDefault="006506EA" w:rsidP="006506EA">
      <w:pPr>
        <w:bidi/>
        <w:jc w:val="both"/>
        <w:rPr>
          <w:rFonts w:cs="David" w:hint="cs"/>
          <w:rtl/>
        </w:rPr>
      </w:pPr>
    </w:p>
    <w:p w14:paraId="061CA46E" w14:textId="77777777" w:rsidR="006506EA" w:rsidRPr="006506EA" w:rsidRDefault="006506EA" w:rsidP="006506EA">
      <w:pPr>
        <w:bidi/>
        <w:jc w:val="both"/>
        <w:rPr>
          <w:rFonts w:cs="David" w:hint="cs"/>
          <w:rtl/>
        </w:rPr>
      </w:pPr>
      <w:r w:rsidRPr="006506EA">
        <w:rPr>
          <w:rFonts w:cs="David" w:hint="cs"/>
          <w:rtl/>
        </w:rPr>
        <w:tab/>
        <w:t>באופן כללי הנוהל הזה כולל רשימת מלכודות שהוטמנו כדי להאריך את תהליך ההדחה ככל האפשר. סעיף 3 בלי שום ספק הוא מלכודת לסעיף 2. כלומר, אם כבר נקבעו שבועיים, לטעמי זה זמן ארוך מדיי, כי אנחנו לא מגלים כאן את אמריקה אלא כולם יודעים על מה אנחנו מדברים וגם הנשיא יודע שאנחנו עוסקים בסוגיה הספציפית הזאת ולכן לא צריך ליידע אותו ולאפשר לו להתכונן, מה גם שלא מדובר בהליך פלילי. הסעיף הזה רצוף פגמים כי למשל כאשר נאמר בהתייעצות עם ועדת הכנסת, אנחנו יודעים שאת המושג התייעצות אנחנו ממציאים  תמיד כדי להשתמט מהעניין של אישור או החלטה משותפת. ברור לחלוטין שהוא נכתב כדי לאפשר ליושב-ראש הוועדה לקבל החלטה ככל העולה על רוחו לדחות עוד ועוד, ולכן אני מצטרפת לעמדת חבריי ומבקשת להסיר לחלוטין את סעיף 3 מסדר היום.</w:t>
      </w:r>
    </w:p>
    <w:p w14:paraId="13DCC829" w14:textId="77777777" w:rsidR="006506EA" w:rsidRPr="006506EA" w:rsidRDefault="006506EA" w:rsidP="006506EA">
      <w:pPr>
        <w:bidi/>
        <w:jc w:val="both"/>
        <w:rPr>
          <w:rFonts w:cs="David" w:hint="cs"/>
          <w:rtl/>
        </w:rPr>
      </w:pPr>
    </w:p>
    <w:p w14:paraId="17F78937"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0E57BEED" w14:textId="77777777" w:rsidR="006506EA" w:rsidRPr="006506EA" w:rsidRDefault="006506EA" w:rsidP="006506EA">
      <w:pPr>
        <w:bidi/>
        <w:jc w:val="both"/>
        <w:rPr>
          <w:rFonts w:cs="David" w:hint="cs"/>
          <w:rtl/>
        </w:rPr>
      </w:pPr>
    </w:p>
    <w:p w14:paraId="57444990" w14:textId="77777777" w:rsidR="006506EA" w:rsidRPr="006506EA" w:rsidRDefault="006506EA" w:rsidP="006506EA">
      <w:pPr>
        <w:bidi/>
        <w:jc w:val="both"/>
        <w:rPr>
          <w:rFonts w:cs="David" w:hint="cs"/>
          <w:rtl/>
        </w:rPr>
      </w:pPr>
      <w:r w:rsidRPr="006506EA">
        <w:rPr>
          <w:rFonts w:cs="David" w:hint="cs"/>
          <w:rtl/>
        </w:rPr>
        <w:tab/>
        <w:t>את רוצה לומר מה שאמר יעקב מלץ, שהוועדה יכולה להחליט אם היא תראה שיש סיבה נאותה ומטעמים מיוחדים שיירשמו.</w:t>
      </w:r>
    </w:p>
    <w:p w14:paraId="71C6ED61" w14:textId="77777777" w:rsidR="006506EA" w:rsidRPr="006506EA" w:rsidRDefault="006506EA" w:rsidP="006506EA">
      <w:pPr>
        <w:bidi/>
        <w:jc w:val="both"/>
        <w:rPr>
          <w:rFonts w:cs="David" w:hint="cs"/>
          <w:rtl/>
        </w:rPr>
      </w:pPr>
    </w:p>
    <w:p w14:paraId="778D9ACB"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0E7867FE" w14:textId="77777777" w:rsidR="006506EA" w:rsidRPr="006506EA" w:rsidRDefault="006506EA" w:rsidP="006506EA">
      <w:pPr>
        <w:bidi/>
        <w:jc w:val="both"/>
        <w:rPr>
          <w:rFonts w:cs="David" w:hint="cs"/>
          <w:rtl/>
        </w:rPr>
      </w:pPr>
    </w:p>
    <w:p w14:paraId="3C3A33B2" w14:textId="77777777" w:rsidR="006506EA" w:rsidRPr="006506EA" w:rsidRDefault="006506EA" w:rsidP="006506EA">
      <w:pPr>
        <w:bidi/>
        <w:jc w:val="both"/>
        <w:rPr>
          <w:rFonts w:cs="David" w:hint="cs"/>
          <w:rtl/>
        </w:rPr>
      </w:pPr>
      <w:r w:rsidRPr="006506EA">
        <w:rPr>
          <w:rFonts w:cs="David" w:hint="cs"/>
          <w:rtl/>
        </w:rPr>
        <w:tab/>
        <w:t xml:space="preserve">יכול להיות שהיועץ המשפטי שיוזמן לכאן על מנת להציג את התשתית הראייתית </w:t>
      </w:r>
      <w:r w:rsidRPr="006506EA">
        <w:rPr>
          <w:rFonts w:cs="David"/>
          <w:rtl/>
        </w:rPr>
        <w:t>–</w:t>
      </w:r>
      <w:r w:rsidRPr="006506EA">
        <w:rPr>
          <w:rFonts w:cs="David" w:hint="cs"/>
          <w:rtl/>
        </w:rPr>
        <w:t xml:space="preserve"> לא לפרוס אותה לפני הוועדה אלא לומר על מה הוא נשען במסקנתו </w:t>
      </w:r>
      <w:r w:rsidRPr="006506EA">
        <w:rPr>
          <w:rFonts w:cs="David"/>
          <w:rtl/>
        </w:rPr>
        <w:t>–</w:t>
      </w:r>
      <w:r w:rsidRPr="006506EA">
        <w:rPr>
          <w:rFonts w:cs="David" w:hint="cs"/>
          <w:rtl/>
        </w:rPr>
        <w:t xml:space="preserve"> יאמר שהוא מבקש עוד כמה ימים. הוא יבקש לא לעמוד בלוח הזמנים של חברת הכנסת יחימוביץ מאחר שהוא עסוק בעוד כמה דברים. במקרה כזה אני אומר שזה בהחלט טעם ראוי.</w:t>
      </w:r>
    </w:p>
    <w:p w14:paraId="1FDE04E3" w14:textId="77777777" w:rsidR="006506EA" w:rsidRPr="006506EA" w:rsidRDefault="006506EA" w:rsidP="006506EA">
      <w:pPr>
        <w:bidi/>
        <w:jc w:val="both"/>
        <w:rPr>
          <w:rFonts w:cs="David" w:hint="cs"/>
          <w:rtl/>
        </w:rPr>
      </w:pPr>
    </w:p>
    <w:p w14:paraId="236E4E69" w14:textId="77777777" w:rsidR="006506EA" w:rsidRPr="006506EA" w:rsidRDefault="006506EA" w:rsidP="006506EA">
      <w:pPr>
        <w:bidi/>
        <w:jc w:val="both"/>
        <w:rPr>
          <w:rFonts w:cs="David" w:hint="cs"/>
          <w:u w:val="single"/>
          <w:rtl/>
        </w:rPr>
      </w:pPr>
      <w:r w:rsidRPr="006506EA">
        <w:rPr>
          <w:rFonts w:cs="David" w:hint="cs"/>
          <w:u w:val="single"/>
          <w:rtl/>
        </w:rPr>
        <w:t>שלי יחימוביץ:</w:t>
      </w:r>
    </w:p>
    <w:p w14:paraId="59C2D2BB" w14:textId="77777777" w:rsidR="006506EA" w:rsidRPr="006506EA" w:rsidRDefault="006506EA" w:rsidP="006506EA">
      <w:pPr>
        <w:bidi/>
        <w:jc w:val="both"/>
        <w:rPr>
          <w:rFonts w:cs="David" w:hint="cs"/>
          <w:rtl/>
        </w:rPr>
      </w:pPr>
    </w:p>
    <w:p w14:paraId="221B3FCE" w14:textId="77777777" w:rsidR="006506EA" w:rsidRPr="006506EA" w:rsidRDefault="006506EA" w:rsidP="006506EA">
      <w:pPr>
        <w:bidi/>
        <w:jc w:val="both"/>
        <w:rPr>
          <w:rFonts w:cs="David" w:hint="cs"/>
          <w:rtl/>
        </w:rPr>
      </w:pPr>
      <w:r w:rsidRPr="006506EA">
        <w:rPr>
          <w:rFonts w:cs="David" w:hint="cs"/>
          <w:rtl/>
        </w:rPr>
        <w:tab/>
        <w:t>הדוגמה שנתן חבר הכנסת גדעון סער- לוח זמנים עמוס של היועץ המשפטי לממשלה - לא מקובלת עליי. כן מקובלת עליי הצעתו של חבר הכנסת מרגי להכניס בכל-זאת איזשהו סייג שיהיה מאוד מהודק, מאוד ברור ומאוד קיצוני, אבל בוודאי לא פתוח כמו הסעיף הזה שבכל שורה שלו הוא פותח פתח להחלטה דרקונית, ולא שאני חושדת חלילה ביושבת-ראש ועדת הכנסת שהיא תעשה זאת, ואני חושבת שאין צורך לפתוח פתח כזה.</w:t>
      </w:r>
    </w:p>
    <w:p w14:paraId="0A6B7C95" w14:textId="77777777" w:rsidR="006506EA" w:rsidRPr="006506EA" w:rsidRDefault="006506EA" w:rsidP="006506EA">
      <w:pPr>
        <w:bidi/>
        <w:jc w:val="both"/>
        <w:rPr>
          <w:rFonts w:cs="David" w:hint="cs"/>
          <w:rtl/>
        </w:rPr>
      </w:pPr>
    </w:p>
    <w:p w14:paraId="58972330" w14:textId="77777777" w:rsidR="006506EA" w:rsidRPr="006506EA" w:rsidRDefault="006506EA" w:rsidP="006506EA">
      <w:pPr>
        <w:bidi/>
        <w:jc w:val="both"/>
        <w:rPr>
          <w:rFonts w:cs="David" w:hint="cs"/>
          <w:rtl/>
        </w:rPr>
      </w:pPr>
      <w:r w:rsidRPr="006506EA">
        <w:rPr>
          <w:rFonts w:cs="David" w:hint="cs"/>
          <w:rtl/>
        </w:rPr>
        <w:tab/>
        <w:t>סעיף 6, ותקנו אותי אם אני טועה, הוא סדר הדיון בכנסת. בסעיף 5 כתוב שיודיע יושב-ראש הכנסת לנשיא המדינה בכתב על מועד הדיון בכנסת לפחות 10 ימים מראש. כאן מדובר על מועד ההודעה, אבל לא על מועד הדיון. השאלה היא תוך כמה זמן אמור להתרחש הדיון.</w:t>
      </w:r>
    </w:p>
    <w:p w14:paraId="392DD815" w14:textId="77777777" w:rsidR="006506EA" w:rsidRPr="006506EA" w:rsidRDefault="006506EA" w:rsidP="006506EA">
      <w:pPr>
        <w:bidi/>
        <w:jc w:val="both"/>
        <w:rPr>
          <w:rFonts w:cs="David" w:hint="cs"/>
          <w:rtl/>
        </w:rPr>
      </w:pPr>
    </w:p>
    <w:p w14:paraId="2EC769D5"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3333DFCE" w14:textId="77777777" w:rsidR="006506EA" w:rsidRPr="006506EA" w:rsidRDefault="006506EA" w:rsidP="006506EA">
      <w:pPr>
        <w:bidi/>
        <w:jc w:val="both"/>
        <w:rPr>
          <w:rFonts w:cs="David" w:hint="cs"/>
          <w:rtl/>
        </w:rPr>
      </w:pPr>
    </w:p>
    <w:p w14:paraId="681DA9FD" w14:textId="77777777" w:rsidR="006506EA" w:rsidRPr="006506EA" w:rsidRDefault="006506EA" w:rsidP="006506EA">
      <w:pPr>
        <w:bidi/>
        <w:jc w:val="both"/>
        <w:rPr>
          <w:rFonts w:cs="David" w:hint="cs"/>
          <w:rtl/>
        </w:rPr>
      </w:pPr>
      <w:r w:rsidRPr="006506EA">
        <w:rPr>
          <w:rFonts w:cs="David" w:hint="cs"/>
          <w:rtl/>
        </w:rPr>
        <w:tab/>
        <w:t>כתוב שזה תוך 20 ימים ושלחברי הכנסת יודיעו 10 ימים מראש. לכן אי אפשר לקצר את התקופה.</w:t>
      </w:r>
    </w:p>
    <w:p w14:paraId="550F4C0A" w14:textId="77777777" w:rsidR="006506EA" w:rsidRPr="006506EA" w:rsidRDefault="006506EA" w:rsidP="006506EA">
      <w:pPr>
        <w:bidi/>
        <w:jc w:val="both"/>
        <w:rPr>
          <w:rFonts w:cs="David" w:hint="cs"/>
          <w:rtl/>
        </w:rPr>
      </w:pPr>
    </w:p>
    <w:p w14:paraId="46E50282" w14:textId="77777777" w:rsidR="006506EA" w:rsidRPr="006506EA" w:rsidRDefault="006506EA" w:rsidP="006506EA">
      <w:pPr>
        <w:bidi/>
        <w:jc w:val="both"/>
        <w:rPr>
          <w:rFonts w:cs="David" w:hint="cs"/>
          <w:u w:val="single"/>
          <w:rtl/>
        </w:rPr>
      </w:pPr>
      <w:r w:rsidRPr="006506EA">
        <w:rPr>
          <w:rFonts w:cs="David" w:hint="cs"/>
          <w:u w:val="single"/>
          <w:rtl/>
        </w:rPr>
        <w:t>שלי יחימוביץ:</w:t>
      </w:r>
    </w:p>
    <w:p w14:paraId="5A9E1E20" w14:textId="77777777" w:rsidR="006506EA" w:rsidRPr="006506EA" w:rsidRDefault="006506EA" w:rsidP="006506EA">
      <w:pPr>
        <w:bidi/>
        <w:jc w:val="both"/>
        <w:rPr>
          <w:rFonts w:cs="David" w:hint="cs"/>
          <w:rtl/>
        </w:rPr>
      </w:pPr>
    </w:p>
    <w:p w14:paraId="7EF696D9" w14:textId="77777777" w:rsidR="006506EA" w:rsidRPr="006506EA" w:rsidRDefault="006506EA" w:rsidP="006506EA">
      <w:pPr>
        <w:bidi/>
        <w:jc w:val="both"/>
        <w:rPr>
          <w:rFonts w:cs="David" w:hint="cs"/>
          <w:rtl/>
        </w:rPr>
      </w:pPr>
      <w:r w:rsidRPr="006506EA">
        <w:rPr>
          <w:rFonts w:cs="David" w:hint="cs"/>
          <w:rtl/>
        </w:rPr>
        <w:tab/>
        <w:t>אנחנו לא מדברים על 20 ימים ועוד 10 ימים.</w:t>
      </w:r>
    </w:p>
    <w:p w14:paraId="5506123E" w14:textId="77777777" w:rsidR="006506EA" w:rsidRPr="006506EA" w:rsidRDefault="006506EA" w:rsidP="006506EA">
      <w:pPr>
        <w:bidi/>
        <w:jc w:val="both"/>
        <w:rPr>
          <w:rFonts w:cs="David" w:hint="cs"/>
          <w:rtl/>
        </w:rPr>
      </w:pPr>
    </w:p>
    <w:p w14:paraId="64F6C7D6"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6A5D4B7C" w14:textId="77777777" w:rsidR="006506EA" w:rsidRPr="006506EA" w:rsidRDefault="006506EA" w:rsidP="006506EA">
      <w:pPr>
        <w:bidi/>
        <w:jc w:val="both"/>
        <w:rPr>
          <w:rFonts w:cs="David" w:hint="cs"/>
          <w:u w:val="single"/>
          <w:rtl/>
        </w:rPr>
      </w:pPr>
    </w:p>
    <w:p w14:paraId="1825BFB9" w14:textId="77777777" w:rsidR="006506EA" w:rsidRPr="006506EA" w:rsidRDefault="006506EA" w:rsidP="006506EA">
      <w:pPr>
        <w:bidi/>
        <w:jc w:val="both"/>
        <w:rPr>
          <w:rFonts w:cs="David" w:hint="cs"/>
          <w:rtl/>
        </w:rPr>
      </w:pPr>
      <w:r w:rsidRPr="006506EA">
        <w:rPr>
          <w:rFonts w:cs="David" w:hint="cs"/>
          <w:rtl/>
        </w:rPr>
        <w:tab/>
        <w:t>לא. הוא יהיה בתוך 20 ימים.</w:t>
      </w:r>
    </w:p>
    <w:p w14:paraId="7B38D05B" w14:textId="77777777" w:rsidR="006506EA" w:rsidRPr="006506EA" w:rsidRDefault="006506EA" w:rsidP="006506EA">
      <w:pPr>
        <w:bidi/>
        <w:jc w:val="both"/>
        <w:rPr>
          <w:rFonts w:cs="David" w:hint="cs"/>
          <w:rtl/>
        </w:rPr>
      </w:pPr>
    </w:p>
    <w:p w14:paraId="4D9E1D15"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45CE895E" w14:textId="77777777" w:rsidR="006506EA" w:rsidRPr="006506EA" w:rsidRDefault="006506EA" w:rsidP="006506EA">
      <w:pPr>
        <w:bidi/>
        <w:jc w:val="both"/>
        <w:rPr>
          <w:rFonts w:cs="David" w:hint="cs"/>
          <w:rtl/>
        </w:rPr>
      </w:pPr>
    </w:p>
    <w:p w14:paraId="1F78B3B7" w14:textId="77777777" w:rsidR="006506EA" w:rsidRPr="006506EA" w:rsidRDefault="006506EA" w:rsidP="006506EA">
      <w:pPr>
        <w:bidi/>
        <w:jc w:val="both"/>
        <w:rPr>
          <w:rFonts w:cs="David" w:hint="cs"/>
          <w:rtl/>
        </w:rPr>
      </w:pPr>
      <w:r w:rsidRPr="006506EA">
        <w:rPr>
          <w:rFonts w:cs="David" w:hint="cs"/>
          <w:rtl/>
        </w:rPr>
        <w:tab/>
        <w:t>עשרת הימים הם בתוך 20 הימים.</w:t>
      </w:r>
    </w:p>
    <w:p w14:paraId="749341C7" w14:textId="77777777" w:rsidR="006506EA" w:rsidRPr="006506EA" w:rsidRDefault="006506EA" w:rsidP="006506EA">
      <w:pPr>
        <w:bidi/>
        <w:jc w:val="both"/>
        <w:rPr>
          <w:rFonts w:cs="David" w:hint="cs"/>
          <w:rtl/>
        </w:rPr>
      </w:pPr>
      <w:r w:rsidRPr="006506EA">
        <w:rPr>
          <w:rFonts w:cs="David"/>
          <w:rtl/>
        </w:rPr>
        <w:br w:type="page"/>
      </w:r>
    </w:p>
    <w:p w14:paraId="504F6860" w14:textId="77777777" w:rsidR="006506EA" w:rsidRPr="006506EA" w:rsidRDefault="006506EA" w:rsidP="006506EA">
      <w:pPr>
        <w:bidi/>
        <w:jc w:val="both"/>
        <w:rPr>
          <w:rFonts w:cs="David" w:hint="cs"/>
          <w:u w:val="single"/>
          <w:rtl/>
        </w:rPr>
      </w:pPr>
      <w:r w:rsidRPr="006506EA">
        <w:rPr>
          <w:rFonts w:cs="David" w:hint="cs"/>
          <w:u w:val="single"/>
          <w:rtl/>
        </w:rPr>
        <w:t>שלי יחימוביץ:</w:t>
      </w:r>
    </w:p>
    <w:p w14:paraId="11641919" w14:textId="77777777" w:rsidR="006506EA" w:rsidRPr="006506EA" w:rsidRDefault="006506EA" w:rsidP="006506EA">
      <w:pPr>
        <w:bidi/>
        <w:jc w:val="both"/>
        <w:rPr>
          <w:rFonts w:cs="David" w:hint="cs"/>
          <w:rtl/>
        </w:rPr>
      </w:pPr>
    </w:p>
    <w:p w14:paraId="48238EFA" w14:textId="77777777" w:rsidR="006506EA" w:rsidRPr="006506EA" w:rsidRDefault="006506EA" w:rsidP="006506EA">
      <w:pPr>
        <w:bidi/>
        <w:jc w:val="both"/>
        <w:rPr>
          <w:rFonts w:cs="David" w:hint="cs"/>
          <w:rtl/>
        </w:rPr>
      </w:pPr>
      <w:r w:rsidRPr="006506EA">
        <w:rPr>
          <w:rFonts w:cs="David" w:hint="cs"/>
          <w:rtl/>
        </w:rPr>
        <w:tab/>
        <w:t>סעיף 6(2), לאחר  דברי יושב-ראש הוועדה תינתן הזדמנות לנשיא המדינה להביא את דברו ורשאי הוא לבקש כי במקומו ידבר בא-כוח אחד מטעמו. האם יש מגבלת זמן להופעתו של הנשיא או לבא-כוחו? האם אנחנו לא חשופים כאן לפיליבסטר ממושך?</w:t>
      </w:r>
    </w:p>
    <w:p w14:paraId="1730DDD2" w14:textId="77777777" w:rsidR="006506EA" w:rsidRPr="006506EA" w:rsidRDefault="006506EA" w:rsidP="006506EA">
      <w:pPr>
        <w:bidi/>
        <w:jc w:val="both"/>
        <w:rPr>
          <w:rFonts w:cs="David" w:hint="cs"/>
          <w:rtl/>
        </w:rPr>
      </w:pPr>
    </w:p>
    <w:p w14:paraId="48BA8254"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36269D78" w14:textId="77777777" w:rsidR="006506EA" w:rsidRPr="006506EA" w:rsidRDefault="006506EA" w:rsidP="006506EA">
      <w:pPr>
        <w:bidi/>
        <w:jc w:val="both"/>
        <w:rPr>
          <w:rFonts w:cs="David" w:hint="cs"/>
          <w:rtl/>
        </w:rPr>
      </w:pPr>
    </w:p>
    <w:p w14:paraId="0273CCFB" w14:textId="77777777" w:rsidR="006506EA" w:rsidRPr="006506EA" w:rsidRDefault="006506EA" w:rsidP="006506EA">
      <w:pPr>
        <w:bidi/>
        <w:jc w:val="both"/>
        <w:rPr>
          <w:rFonts w:cs="David" w:hint="cs"/>
          <w:rtl/>
        </w:rPr>
      </w:pPr>
      <w:r w:rsidRPr="006506EA">
        <w:rPr>
          <w:rFonts w:cs="David" w:hint="cs"/>
          <w:rtl/>
        </w:rPr>
        <w:tab/>
        <w:t>ועדת הכנסת תקבע מסגרת דיון כמו שקובעים מסגרת דיון בוועדת הכנסת.</w:t>
      </w:r>
    </w:p>
    <w:p w14:paraId="2F8B5821" w14:textId="77777777" w:rsidR="006506EA" w:rsidRPr="006506EA" w:rsidRDefault="006506EA" w:rsidP="006506EA">
      <w:pPr>
        <w:bidi/>
        <w:jc w:val="both"/>
        <w:rPr>
          <w:rFonts w:cs="David" w:hint="cs"/>
          <w:rtl/>
        </w:rPr>
      </w:pPr>
    </w:p>
    <w:p w14:paraId="0FC0C482"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713F6386" w14:textId="77777777" w:rsidR="006506EA" w:rsidRPr="006506EA" w:rsidRDefault="006506EA" w:rsidP="006506EA">
      <w:pPr>
        <w:bidi/>
        <w:jc w:val="both"/>
        <w:rPr>
          <w:rFonts w:cs="David" w:hint="cs"/>
          <w:rtl/>
        </w:rPr>
      </w:pPr>
    </w:p>
    <w:p w14:paraId="27DA03A4" w14:textId="77777777" w:rsidR="006506EA" w:rsidRPr="006506EA" w:rsidRDefault="006506EA" w:rsidP="006506EA">
      <w:pPr>
        <w:bidi/>
        <w:jc w:val="both"/>
        <w:rPr>
          <w:rFonts w:cs="David" w:hint="cs"/>
          <w:rtl/>
        </w:rPr>
      </w:pPr>
      <w:r w:rsidRPr="006506EA">
        <w:rPr>
          <w:rFonts w:cs="David" w:hint="cs"/>
          <w:rtl/>
        </w:rPr>
        <w:tab/>
        <w:t>אם רוצים להגביל את הנשיא עצמו למשל, אולי כן יש מקום לנוהל. אני חושבת שסעיף 7 בא לתת מענה כי הוא קובע בתוך כמה זמן יסתיימו הדיונים בכנסת.</w:t>
      </w:r>
    </w:p>
    <w:p w14:paraId="71CA7D12" w14:textId="77777777" w:rsidR="006506EA" w:rsidRPr="006506EA" w:rsidRDefault="006506EA" w:rsidP="006506EA">
      <w:pPr>
        <w:bidi/>
        <w:jc w:val="both"/>
        <w:rPr>
          <w:rFonts w:cs="David" w:hint="cs"/>
          <w:rtl/>
        </w:rPr>
      </w:pPr>
    </w:p>
    <w:p w14:paraId="002D1B39" w14:textId="77777777" w:rsidR="006506EA" w:rsidRPr="006506EA" w:rsidRDefault="006506EA" w:rsidP="006506EA">
      <w:pPr>
        <w:bidi/>
        <w:jc w:val="both"/>
        <w:rPr>
          <w:rFonts w:cs="David" w:hint="cs"/>
          <w:u w:val="single"/>
          <w:rtl/>
        </w:rPr>
      </w:pPr>
      <w:r w:rsidRPr="006506EA">
        <w:rPr>
          <w:rFonts w:cs="David" w:hint="cs"/>
          <w:u w:val="single"/>
          <w:rtl/>
        </w:rPr>
        <w:t>שלי יחימוביץ:</w:t>
      </w:r>
    </w:p>
    <w:p w14:paraId="5D79FA99" w14:textId="77777777" w:rsidR="006506EA" w:rsidRPr="006506EA" w:rsidRDefault="006506EA" w:rsidP="006506EA">
      <w:pPr>
        <w:bidi/>
        <w:jc w:val="both"/>
        <w:rPr>
          <w:rFonts w:cs="David" w:hint="cs"/>
          <w:rtl/>
        </w:rPr>
      </w:pPr>
    </w:p>
    <w:p w14:paraId="2B8FB5D2" w14:textId="77777777" w:rsidR="006506EA" w:rsidRPr="006506EA" w:rsidRDefault="006506EA" w:rsidP="006506EA">
      <w:pPr>
        <w:bidi/>
        <w:jc w:val="both"/>
        <w:rPr>
          <w:rFonts w:cs="David" w:hint="cs"/>
          <w:rtl/>
        </w:rPr>
      </w:pPr>
      <w:r w:rsidRPr="006506EA">
        <w:rPr>
          <w:rFonts w:cs="David" w:hint="cs"/>
          <w:rtl/>
        </w:rPr>
        <w:tab/>
        <w:t>הנשיא או בא-כוחו יכול לדבר 24 שעות בדיוני הכנסת.</w:t>
      </w:r>
    </w:p>
    <w:p w14:paraId="433F1347" w14:textId="77777777" w:rsidR="006506EA" w:rsidRPr="006506EA" w:rsidRDefault="006506EA" w:rsidP="006506EA">
      <w:pPr>
        <w:bidi/>
        <w:jc w:val="both"/>
        <w:rPr>
          <w:rFonts w:cs="David" w:hint="cs"/>
          <w:rtl/>
        </w:rPr>
      </w:pPr>
    </w:p>
    <w:p w14:paraId="65D36A66"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7AA5C290" w14:textId="77777777" w:rsidR="006506EA" w:rsidRPr="006506EA" w:rsidRDefault="006506EA" w:rsidP="006506EA">
      <w:pPr>
        <w:bidi/>
        <w:jc w:val="both"/>
        <w:rPr>
          <w:rFonts w:cs="David" w:hint="cs"/>
          <w:rtl/>
        </w:rPr>
      </w:pPr>
    </w:p>
    <w:p w14:paraId="442603A6" w14:textId="77777777" w:rsidR="006506EA" w:rsidRPr="006506EA" w:rsidRDefault="006506EA" w:rsidP="006506EA">
      <w:pPr>
        <w:bidi/>
        <w:jc w:val="both"/>
        <w:rPr>
          <w:rFonts w:cs="David" w:hint="cs"/>
          <w:rtl/>
        </w:rPr>
      </w:pPr>
      <w:r w:rsidRPr="006506EA">
        <w:rPr>
          <w:rFonts w:cs="David" w:hint="cs"/>
          <w:rtl/>
        </w:rPr>
        <w:tab/>
        <w:t>אם את מגבילה את זמן הדיון הכולל, את צריכה לחלק את לוחות הזמנים.</w:t>
      </w:r>
    </w:p>
    <w:p w14:paraId="0166E288" w14:textId="77777777" w:rsidR="006506EA" w:rsidRPr="006506EA" w:rsidRDefault="006506EA" w:rsidP="006506EA">
      <w:pPr>
        <w:bidi/>
        <w:jc w:val="both"/>
        <w:rPr>
          <w:rFonts w:cs="David" w:hint="cs"/>
          <w:rtl/>
        </w:rPr>
      </w:pPr>
    </w:p>
    <w:p w14:paraId="630D2C1C" w14:textId="77777777" w:rsidR="006506EA" w:rsidRPr="006506EA" w:rsidRDefault="006506EA" w:rsidP="006506EA">
      <w:pPr>
        <w:bidi/>
        <w:jc w:val="both"/>
        <w:rPr>
          <w:rFonts w:cs="David" w:hint="cs"/>
          <w:u w:val="single"/>
          <w:rtl/>
        </w:rPr>
      </w:pPr>
      <w:r w:rsidRPr="006506EA">
        <w:rPr>
          <w:rFonts w:cs="David" w:hint="cs"/>
          <w:u w:val="single"/>
          <w:rtl/>
        </w:rPr>
        <w:t>שלי יחימוביץ:</w:t>
      </w:r>
    </w:p>
    <w:p w14:paraId="0B620A90" w14:textId="77777777" w:rsidR="006506EA" w:rsidRPr="006506EA" w:rsidRDefault="006506EA" w:rsidP="006506EA">
      <w:pPr>
        <w:bidi/>
        <w:jc w:val="both"/>
        <w:rPr>
          <w:rFonts w:cs="David" w:hint="cs"/>
          <w:rtl/>
        </w:rPr>
      </w:pPr>
    </w:p>
    <w:p w14:paraId="4B3BF3D4" w14:textId="77777777" w:rsidR="006506EA" w:rsidRPr="006506EA" w:rsidRDefault="006506EA" w:rsidP="006506EA">
      <w:pPr>
        <w:bidi/>
        <w:jc w:val="both"/>
        <w:rPr>
          <w:rFonts w:cs="David" w:hint="cs"/>
          <w:rtl/>
        </w:rPr>
      </w:pPr>
      <w:r w:rsidRPr="006506EA">
        <w:rPr>
          <w:rFonts w:cs="David" w:hint="cs"/>
          <w:rtl/>
        </w:rPr>
        <w:tab/>
        <w:t>זה מקובל עליי.  אני מציעה שנגביל את הזמן. אני ממליצה לקצוב את הזמן שניתן לנשיא וכמובן לתת לו זמן ברוחב לב. אני לא מבקשת להיות קטנונית, אבל אני מבקשת שזה ייעשה בזמן סביר, למשל שעה שנראה לי די והותר, בעיקר נוכח מכסת הזמן של חברי הכנסת. לעניין הדיון הסיעתי, אני לחלוטין לא חושבת שזה צריך להיות דיון סיעתי אלא אני חושבת שלכל חבר כנסת צריכה להינתן ההזדמנות והזמן ברוחב לב, וזה צריך להיות כמובן דיון אישי.</w:t>
      </w:r>
    </w:p>
    <w:p w14:paraId="5605EAB9" w14:textId="77777777" w:rsidR="006506EA" w:rsidRPr="006506EA" w:rsidRDefault="006506EA" w:rsidP="006506EA">
      <w:pPr>
        <w:bidi/>
        <w:jc w:val="both"/>
        <w:rPr>
          <w:rFonts w:cs="David" w:hint="cs"/>
          <w:rtl/>
        </w:rPr>
      </w:pPr>
    </w:p>
    <w:p w14:paraId="3C0AABD3" w14:textId="77777777" w:rsidR="006506EA" w:rsidRPr="006506EA" w:rsidRDefault="006506EA" w:rsidP="006506EA">
      <w:pPr>
        <w:bidi/>
        <w:jc w:val="both"/>
        <w:rPr>
          <w:rFonts w:cs="David" w:hint="cs"/>
          <w:u w:val="single"/>
          <w:rtl/>
        </w:rPr>
      </w:pPr>
      <w:r w:rsidRPr="006506EA">
        <w:rPr>
          <w:rFonts w:cs="David" w:hint="cs"/>
          <w:u w:val="single"/>
          <w:rtl/>
        </w:rPr>
        <w:t>יצחק גלנטי:</w:t>
      </w:r>
    </w:p>
    <w:p w14:paraId="006E97B8" w14:textId="77777777" w:rsidR="006506EA" w:rsidRPr="006506EA" w:rsidRDefault="006506EA" w:rsidP="006506EA">
      <w:pPr>
        <w:bidi/>
        <w:jc w:val="both"/>
        <w:rPr>
          <w:rFonts w:cs="David" w:hint="cs"/>
          <w:rtl/>
        </w:rPr>
      </w:pPr>
      <w:r w:rsidRPr="006506EA">
        <w:rPr>
          <w:rFonts w:cs="David" w:hint="cs"/>
          <w:rtl/>
        </w:rPr>
        <w:tab/>
      </w:r>
    </w:p>
    <w:p w14:paraId="2DBF2E0F" w14:textId="77777777" w:rsidR="006506EA" w:rsidRPr="006506EA" w:rsidRDefault="006506EA" w:rsidP="006506EA">
      <w:pPr>
        <w:bidi/>
        <w:jc w:val="both"/>
        <w:rPr>
          <w:rFonts w:cs="David" w:hint="cs"/>
          <w:rtl/>
        </w:rPr>
      </w:pPr>
      <w:r w:rsidRPr="006506EA">
        <w:rPr>
          <w:rFonts w:cs="David" w:hint="cs"/>
          <w:rtl/>
        </w:rPr>
        <w:tab/>
        <w:t>מהרישא של דבריה של חברת הכנסת יחימוביץ השתמע כאילו הנשיא אשם. מאידך בסיפא של דבריה היה היפוכו של דבר.</w:t>
      </w:r>
    </w:p>
    <w:p w14:paraId="1A56C27B" w14:textId="77777777" w:rsidR="006506EA" w:rsidRPr="006506EA" w:rsidRDefault="006506EA" w:rsidP="006506EA">
      <w:pPr>
        <w:bidi/>
        <w:jc w:val="both"/>
        <w:rPr>
          <w:rFonts w:cs="David" w:hint="cs"/>
          <w:rtl/>
        </w:rPr>
      </w:pPr>
    </w:p>
    <w:p w14:paraId="0D6F9D2D" w14:textId="77777777" w:rsidR="006506EA" w:rsidRPr="006506EA" w:rsidRDefault="006506EA" w:rsidP="006506EA">
      <w:pPr>
        <w:bidi/>
        <w:jc w:val="both"/>
        <w:rPr>
          <w:rFonts w:cs="David" w:hint="cs"/>
          <w:u w:val="single"/>
          <w:rtl/>
        </w:rPr>
      </w:pPr>
      <w:r w:rsidRPr="006506EA">
        <w:rPr>
          <w:rFonts w:cs="David" w:hint="cs"/>
          <w:u w:val="single"/>
          <w:rtl/>
        </w:rPr>
        <w:t>שלי יחימוביץ:</w:t>
      </w:r>
    </w:p>
    <w:p w14:paraId="0DED70D3" w14:textId="77777777" w:rsidR="006506EA" w:rsidRPr="006506EA" w:rsidRDefault="006506EA" w:rsidP="006506EA">
      <w:pPr>
        <w:bidi/>
        <w:jc w:val="both"/>
        <w:rPr>
          <w:rFonts w:cs="David" w:hint="cs"/>
          <w:rtl/>
        </w:rPr>
      </w:pPr>
    </w:p>
    <w:p w14:paraId="690E0396" w14:textId="77777777" w:rsidR="006506EA" w:rsidRPr="006506EA" w:rsidRDefault="006506EA" w:rsidP="006506EA">
      <w:pPr>
        <w:bidi/>
        <w:jc w:val="both"/>
        <w:rPr>
          <w:rFonts w:cs="David" w:hint="cs"/>
          <w:rtl/>
        </w:rPr>
      </w:pPr>
      <w:r w:rsidRPr="006506EA">
        <w:rPr>
          <w:rFonts w:cs="David" w:hint="cs"/>
          <w:rtl/>
        </w:rPr>
        <w:tab/>
        <w:t>אמרתי הרבה פעמים לכאורה, למרות שלא התכוונתי לזה.</w:t>
      </w:r>
    </w:p>
    <w:p w14:paraId="59AC8B23" w14:textId="77777777" w:rsidR="006506EA" w:rsidRPr="006506EA" w:rsidRDefault="006506EA" w:rsidP="006506EA">
      <w:pPr>
        <w:bidi/>
        <w:jc w:val="both"/>
        <w:rPr>
          <w:rFonts w:cs="David" w:hint="cs"/>
          <w:rtl/>
        </w:rPr>
      </w:pPr>
    </w:p>
    <w:p w14:paraId="4B62A69D" w14:textId="77777777" w:rsidR="006506EA" w:rsidRPr="006506EA" w:rsidRDefault="006506EA" w:rsidP="006506EA">
      <w:pPr>
        <w:bidi/>
        <w:jc w:val="both"/>
        <w:rPr>
          <w:rFonts w:cs="David" w:hint="cs"/>
          <w:u w:val="single"/>
          <w:rtl/>
        </w:rPr>
      </w:pPr>
      <w:r w:rsidRPr="006506EA">
        <w:rPr>
          <w:rFonts w:cs="David" w:hint="cs"/>
          <w:u w:val="single"/>
          <w:rtl/>
        </w:rPr>
        <w:t>יצחק גלנטי:</w:t>
      </w:r>
    </w:p>
    <w:p w14:paraId="229EBA44" w14:textId="77777777" w:rsidR="006506EA" w:rsidRPr="006506EA" w:rsidRDefault="006506EA" w:rsidP="006506EA">
      <w:pPr>
        <w:bidi/>
        <w:jc w:val="both"/>
        <w:rPr>
          <w:rFonts w:cs="David" w:hint="cs"/>
          <w:rtl/>
        </w:rPr>
      </w:pPr>
    </w:p>
    <w:p w14:paraId="3E5C8564" w14:textId="77777777" w:rsidR="006506EA" w:rsidRPr="006506EA" w:rsidRDefault="006506EA" w:rsidP="006506EA">
      <w:pPr>
        <w:bidi/>
        <w:jc w:val="both"/>
        <w:rPr>
          <w:rFonts w:cs="David" w:hint="cs"/>
          <w:rtl/>
        </w:rPr>
      </w:pPr>
      <w:r w:rsidRPr="006506EA">
        <w:rPr>
          <w:rFonts w:cs="David" w:hint="cs"/>
          <w:rtl/>
        </w:rPr>
        <w:tab/>
        <w:t>אני חוזר על מה שאמרתי בשעתו. לדעתי הכנסת איננה בית משפט אלא היא מוסד מחוקק של המדינה וצריך להשאיר לבית המשפט את השיפוט ואת הראיות שיימצאו שיהיו בידיו ולא בידינו. אנחנו נתרכז בנושא של החקיקה.</w:t>
      </w:r>
    </w:p>
    <w:p w14:paraId="7E761A20" w14:textId="77777777" w:rsidR="006506EA" w:rsidRPr="006506EA" w:rsidRDefault="006506EA" w:rsidP="006506EA">
      <w:pPr>
        <w:bidi/>
        <w:jc w:val="both"/>
        <w:rPr>
          <w:rFonts w:cs="David" w:hint="cs"/>
          <w:rtl/>
        </w:rPr>
      </w:pPr>
    </w:p>
    <w:p w14:paraId="13D544CC" w14:textId="77777777" w:rsidR="006506EA" w:rsidRPr="006506EA" w:rsidRDefault="006506EA" w:rsidP="006506EA">
      <w:pPr>
        <w:bidi/>
        <w:jc w:val="both"/>
        <w:rPr>
          <w:rFonts w:cs="David" w:hint="cs"/>
          <w:rtl/>
        </w:rPr>
      </w:pPr>
      <w:r w:rsidRPr="006506EA">
        <w:rPr>
          <w:rFonts w:cs="David" w:hint="cs"/>
          <w:rtl/>
        </w:rPr>
        <w:tab/>
        <w:t>לגבי הנוהל. שמעתי את הצעתו של היושב-ראש להקמת ועדה זוטא שתקום ותגיש הצעה לנוהל.</w:t>
      </w:r>
    </w:p>
    <w:p w14:paraId="77BD13A8" w14:textId="77777777" w:rsidR="006506EA" w:rsidRPr="006506EA" w:rsidRDefault="006506EA" w:rsidP="006506EA">
      <w:pPr>
        <w:bidi/>
        <w:jc w:val="both"/>
        <w:rPr>
          <w:rFonts w:cs="David" w:hint="cs"/>
          <w:rtl/>
        </w:rPr>
      </w:pPr>
    </w:p>
    <w:p w14:paraId="2BA81429"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6A1A33BF" w14:textId="77777777" w:rsidR="006506EA" w:rsidRPr="006506EA" w:rsidRDefault="006506EA" w:rsidP="006506EA">
      <w:pPr>
        <w:bidi/>
        <w:jc w:val="both"/>
        <w:rPr>
          <w:rFonts w:cs="David" w:hint="cs"/>
          <w:rtl/>
        </w:rPr>
      </w:pPr>
    </w:p>
    <w:p w14:paraId="0A4011D6" w14:textId="77777777" w:rsidR="006506EA" w:rsidRPr="006506EA" w:rsidRDefault="006506EA" w:rsidP="006506EA">
      <w:pPr>
        <w:bidi/>
        <w:jc w:val="both"/>
        <w:rPr>
          <w:rFonts w:cs="David" w:hint="cs"/>
          <w:rtl/>
        </w:rPr>
      </w:pPr>
      <w:r w:rsidRPr="006506EA">
        <w:rPr>
          <w:rFonts w:cs="David" w:hint="cs"/>
          <w:rtl/>
        </w:rPr>
        <w:tab/>
        <w:t>לניסוח חלופות.</w:t>
      </w:r>
    </w:p>
    <w:p w14:paraId="56F90459" w14:textId="77777777" w:rsidR="006506EA" w:rsidRPr="006506EA" w:rsidRDefault="006506EA" w:rsidP="006506EA">
      <w:pPr>
        <w:bidi/>
        <w:jc w:val="both"/>
        <w:rPr>
          <w:rFonts w:cs="David" w:hint="cs"/>
          <w:rtl/>
        </w:rPr>
      </w:pPr>
      <w:r w:rsidRPr="006506EA">
        <w:rPr>
          <w:rFonts w:cs="David"/>
          <w:rtl/>
        </w:rPr>
        <w:br w:type="page"/>
      </w:r>
    </w:p>
    <w:p w14:paraId="2A28C0B8" w14:textId="77777777" w:rsidR="006506EA" w:rsidRPr="006506EA" w:rsidRDefault="006506EA" w:rsidP="006506EA">
      <w:pPr>
        <w:bidi/>
        <w:jc w:val="both"/>
        <w:rPr>
          <w:rFonts w:cs="David" w:hint="cs"/>
          <w:u w:val="single"/>
          <w:rtl/>
        </w:rPr>
      </w:pPr>
      <w:r w:rsidRPr="006506EA">
        <w:rPr>
          <w:rFonts w:cs="David" w:hint="cs"/>
          <w:u w:val="single"/>
          <w:rtl/>
        </w:rPr>
        <w:t>יצחק גלנטי:</w:t>
      </w:r>
    </w:p>
    <w:p w14:paraId="78762C61" w14:textId="77777777" w:rsidR="006506EA" w:rsidRPr="006506EA" w:rsidRDefault="006506EA" w:rsidP="006506EA">
      <w:pPr>
        <w:bidi/>
        <w:jc w:val="both"/>
        <w:rPr>
          <w:rFonts w:cs="David" w:hint="cs"/>
          <w:rtl/>
        </w:rPr>
      </w:pPr>
    </w:p>
    <w:p w14:paraId="689187C3" w14:textId="77777777" w:rsidR="006506EA" w:rsidRPr="006506EA" w:rsidRDefault="006506EA" w:rsidP="006506EA">
      <w:pPr>
        <w:bidi/>
        <w:jc w:val="both"/>
        <w:rPr>
          <w:rFonts w:cs="David" w:hint="cs"/>
          <w:rtl/>
        </w:rPr>
      </w:pPr>
      <w:r w:rsidRPr="006506EA">
        <w:rPr>
          <w:rFonts w:cs="David" w:hint="cs"/>
          <w:rtl/>
        </w:rPr>
        <w:tab/>
        <w:t>אם חברי הוועדה מקובלים, אני מציע שחברי הוועדה יתכנסו מיד וינסחו את החלופות.</w:t>
      </w:r>
    </w:p>
    <w:p w14:paraId="32122DDD" w14:textId="77777777" w:rsidR="006506EA" w:rsidRPr="006506EA" w:rsidRDefault="006506EA" w:rsidP="006506EA">
      <w:pPr>
        <w:bidi/>
        <w:jc w:val="both"/>
        <w:rPr>
          <w:rFonts w:cs="David" w:hint="cs"/>
          <w:rtl/>
        </w:rPr>
      </w:pPr>
    </w:p>
    <w:p w14:paraId="7E7651F2"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1C32A8E0" w14:textId="77777777" w:rsidR="006506EA" w:rsidRPr="006506EA" w:rsidRDefault="006506EA" w:rsidP="006506EA">
      <w:pPr>
        <w:bidi/>
        <w:jc w:val="both"/>
        <w:rPr>
          <w:rFonts w:cs="David" w:hint="cs"/>
          <w:rtl/>
        </w:rPr>
      </w:pPr>
    </w:p>
    <w:p w14:paraId="5E856BDF" w14:textId="77777777" w:rsidR="006506EA" w:rsidRPr="006506EA" w:rsidRDefault="006506EA" w:rsidP="006506EA">
      <w:pPr>
        <w:bidi/>
        <w:jc w:val="both"/>
        <w:rPr>
          <w:rFonts w:cs="David" w:hint="cs"/>
          <w:rtl/>
        </w:rPr>
      </w:pPr>
      <w:r w:rsidRPr="006506EA">
        <w:rPr>
          <w:rFonts w:cs="David" w:hint="cs"/>
          <w:rtl/>
        </w:rPr>
        <w:tab/>
        <w:t>הם עוד לא שמעו אותן.</w:t>
      </w:r>
    </w:p>
    <w:p w14:paraId="3F882354" w14:textId="77777777" w:rsidR="006506EA" w:rsidRPr="006506EA" w:rsidRDefault="006506EA" w:rsidP="006506EA">
      <w:pPr>
        <w:bidi/>
        <w:jc w:val="both"/>
        <w:rPr>
          <w:rFonts w:cs="David" w:hint="cs"/>
          <w:rtl/>
        </w:rPr>
      </w:pPr>
    </w:p>
    <w:p w14:paraId="64C014C5" w14:textId="77777777" w:rsidR="006506EA" w:rsidRPr="006506EA" w:rsidRDefault="006506EA" w:rsidP="006506EA">
      <w:pPr>
        <w:bidi/>
        <w:jc w:val="both"/>
        <w:rPr>
          <w:rFonts w:cs="David" w:hint="cs"/>
          <w:u w:val="single"/>
          <w:rtl/>
        </w:rPr>
      </w:pPr>
      <w:r w:rsidRPr="006506EA">
        <w:rPr>
          <w:rFonts w:cs="David" w:hint="cs"/>
          <w:u w:val="single"/>
          <w:rtl/>
        </w:rPr>
        <w:t>מגלי והבה:</w:t>
      </w:r>
    </w:p>
    <w:p w14:paraId="37E9BFCE" w14:textId="77777777" w:rsidR="006506EA" w:rsidRPr="006506EA" w:rsidRDefault="006506EA" w:rsidP="006506EA">
      <w:pPr>
        <w:bidi/>
        <w:jc w:val="both"/>
        <w:rPr>
          <w:rFonts w:cs="David" w:hint="cs"/>
          <w:rtl/>
        </w:rPr>
      </w:pPr>
    </w:p>
    <w:p w14:paraId="1D700D71" w14:textId="77777777" w:rsidR="006506EA" w:rsidRPr="006506EA" w:rsidRDefault="006506EA" w:rsidP="006506EA">
      <w:pPr>
        <w:bidi/>
        <w:jc w:val="both"/>
        <w:rPr>
          <w:rFonts w:cs="David" w:hint="cs"/>
          <w:rtl/>
        </w:rPr>
      </w:pPr>
      <w:r w:rsidRPr="006506EA">
        <w:rPr>
          <w:rFonts w:cs="David" w:hint="cs"/>
          <w:rtl/>
        </w:rPr>
        <w:tab/>
        <w:t xml:space="preserve">אני הייתי בין אלו שחשבו שצריך להצביע בעד נבצרות הנשיא, אבל מרגע לרגע אני משתכנע שהוא היה צריך להתפטר כי אם אנחנו נגרום להתפטרותו, הוא יוכל להשתחרר מהטענה שאם הוא מתפטר, כאילו הוא מודה במעשיו וזאת לפני הגשת כתב אישום נגדו. אחת מטענותיו, או של בא-כוחו, היא שאם הנשיא מתפטר, כאילו הוא מודה בהאשמות לפני שהוא מגיע לבית-המשפט. אם הוא מתפטר, יהיה לו זמן להתכונן ולהגן על עצמו מבחינה משפטית. כל אלה שהתפטרו </w:t>
      </w:r>
      <w:r w:rsidRPr="006506EA">
        <w:rPr>
          <w:rFonts w:cs="David"/>
          <w:rtl/>
        </w:rPr>
        <w:t>–</w:t>
      </w:r>
      <w:r w:rsidRPr="006506EA">
        <w:rPr>
          <w:rFonts w:cs="David" w:hint="cs"/>
          <w:rtl/>
        </w:rPr>
        <w:t xml:space="preserve"> אם ניקח את חיים רמון או את השר דרעי -  עשו זאת כדי להתפנות ולהתגונן.</w:t>
      </w:r>
    </w:p>
    <w:p w14:paraId="6EC06617" w14:textId="77777777" w:rsidR="006506EA" w:rsidRPr="006506EA" w:rsidRDefault="006506EA" w:rsidP="006506EA">
      <w:pPr>
        <w:bidi/>
        <w:jc w:val="both"/>
        <w:rPr>
          <w:rFonts w:cs="David" w:hint="cs"/>
          <w:rtl/>
        </w:rPr>
      </w:pPr>
    </w:p>
    <w:p w14:paraId="6619697A" w14:textId="77777777" w:rsidR="006506EA" w:rsidRPr="006506EA" w:rsidRDefault="006506EA" w:rsidP="006506EA">
      <w:pPr>
        <w:bidi/>
        <w:jc w:val="both"/>
        <w:rPr>
          <w:rFonts w:cs="David" w:hint="cs"/>
          <w:rtl/>
        </w:rPr>
      </w:pPr>
      <w:r w:rsidRPr="006506EA">
        <w:rPr>
          <w:rFonts w:cs="David" w:hint="cs"/>
          <w:rtl/>
        </w:rPr>
        <w:tab/>
        <w:t xml:space="preserve">לא ידעתי </w:t>
      </w:r>
      <w:r w:rsidRPr="006506EA">
        <w:rPr>
          <w:rFonts w:cs="David"/>
          <w:rtl/>
        </w:rPr>
        <w:t>–</w:t>
      </w:r>
      <w:r w:rsidRPr="006506EA">
        <w:rPr>
          <w:rFonts w:cs="David" w:hint="cs"/>
          <w:rtl/>
        </w:rPr>
        <w:t xml:space="preserve"> וכאן יש לי טענה אל הייעוץ המשפטי - שהנשיא יכול לחזור מנבצרותו ללא אישור ועדת הכנסת.</w:t>
      </w:r>
    </w:p>
    <w:p w14:paraId="77F06786" w14:textId="77777777" w:rsidR="006506EA" w:rsidRPr="006506EA" w:rsidRDefault="006506EA" w:rsidP="006506EA">
      <w:pPr>
        <w:bidi/>
        <w:jc w:val="both"/>
        <w:rPr>
          <w:rFonts w:cs="David" w:hint="cs"/>
          <w:rtl/>
        </w:rPr>
      </w:pPr>
    </w:p>
    <w:p w14:paraId="5CC089B2" w14:textId="77777777" w:rsidR="006506EA" w:rsidRPr="006506EA" w:rsidRDefault="006506EA" w:rsidP="006506EA">
      <w:pPr>
        <w:bidi/>
        <w:jc w:val="both"/>
        <w:rPr>
          <w:rFonts w:cs="David" w:hint="cs"/>
          <w:u w:val="single"/>
          <w:rtl/>
        </w:rPr>
      </w:pPr>
      <w:smartTag w:uri="urn:schemas-microsoft-com:office:smarttags" w:element="PersonName">
        <w:r w:rsidRPr="006506EA">
          <w:rPr>
            <w:rFonts w:cs="David" w:hint="cs"/>
            <w:u w:val="single"/>
            <w:rtl/>
          </w:rPr>
          <w:t>דב חנין</w:t>
        </w:r>
      </w:smartTag>
      <w:r w:rsidRPr="006506EA">
        <w:rPr>
          <w:rFonts w:cs="David" w:hint="cs"/>
          <w:u w:val="single"/>
          <w:rtl/>
        </w:rPr>
        <w:t>:</w:t>
      </w:r>
    </w:p>
    <w:p w14:paraId="616F61FB" w14:textId="77777777" w:rsidR="006506EA" w:rsidRPr="006506EA" w:rsidRDefault="006506EA" w:rsidP="006506EA">
      <w:pPr>
        <w:bidi/>
        <w:jc w:val="both"/>
        <w:rPr>
          <w:rFonts w:cs="David" w:hint="cs"/>
          <w:rtl/>
        </w:rPr>
      </w:pPr>
    </w:p>
    <w:p w14:paraId="090EBEBE" w14:textId="77777777" w:rsidR="006506EA" w:rsidRPr="006506EA" w:rsidRDefault="006506EA" w:rsidP="006506EA">
      <w:pPr>
        <w:bidi/>
        <w:jc w:val="both"/>
        <w:rPr>
          <w:rFonts w:cs="David" w:hint="cs"/>
          <w:rtl/>
        </w:rPr>
      </w:pPr>
      <w:r w:rsidRPr="006506EA">
        <w:rPr>
          <w:rFonts w:cs="David" w:hint="cs"/>
          <w:rtl/>
        </w:rPr>
        <w:tab/>
        <w:t>לצורך כך הגשתי את הצעת החוק שלי.</w:t>
      </w:r>
    </w:p>
    <w:p w14:paraId="15B8295C" w14:textId="77777777" w:rsidR="006506EA" w:rsidRPr="006506EA" w:rsidRDefault="006506EA" w:rsidP="006506EA">
      <w:pPr>
        <w:bidi/>
        <w:jc w:val="both"/>
        <w:rPr>
          <w:rFonts w:cs="David" w:hint="cs"/>
          <w:rtl/>
        </w:rPr>
      </w:pPr>
    </w:p>
    <w:p w14:paraId="551779F3" w14:textId="77777777" w:rsidR="006506EA" w:rsidRPr="006506EA" w:rsidRDefault="006506EA" w:rsidP="006506EA">
      <w:pPr>
        <w:bidi/>
        <w:jc w:val="both"/>
        <w:rPr>
          <w:rFonts w:cs="David" w:hint="cs"/>
          <w:u w:val="single"/>
          <w:rtl/>
        </w:rPr>
      </w:pPr>
      <w:r w:rsidRPr="006506EA">
        <w:rPr>
          <w:rFonts w:cs="David" w:hint="cs"/>
          <w:u w:val="single"/>
          <w:rtl/>
        </w:rPr>
        <w:t>מגלי והבה:</w:t>
      </w:r>
    </w:p>
    <w:p w14:paraId="00AE3CB8" w14:textId="77777777" w:rsidR="006506EA" w:rsidRPr="006506EA" w:rsidRDefault="006506EA" w:rsidP="006506EA">
      <w:pPr>
        <w:bidi/>
        <w:jc w:val="both"/>
        <w:rPr>
          <w:rFonts w:cs="David" w:hint="cs"/>
          <w:rtl/>
        </w:rPr>
      </w:pPr>
    </w:p>
    <w:p w14:paraId="375BFF5D" w14:textId="77777777" w:rsidR="006506EA" w:rsidRPr="006506EA" w:rsidRDefault="006506EA" w:rsidP="006506EA">
      <w:pPr>
        <w:bidi/>
        <w:jc w:val="both"/>
        <w:rPr>
          <w:rFonts w:cs="David" w:hint="cs"/>
          <w:rtl/>
        </w:rPr>
      </w:pPr>
      <w:r w:rsidRPr="006506EA">
        <w:rPr>
          <w:rFonts w:cs="David" w:hint="cs"/>
          <w:rtl/>
        </w:rPr>
        <w:tab/>
        <w:t>זו עובדה שחיזקה את דעתי שצריך לקרוא לנשיא להתפטר.</w:t>
      </w:r>
    </w:p>
    <w:p w14:paraId="5F60662E" w14:textId="77777777" w:rsidR="006506EA" w:rsidRPr="006506EA" w:rsidRDefault="006506EA" w:rsidP="006506EA">
      <w:pPr>
        <w:bidi/>
        <w:jc w:val="both"/>
        <w:rPr>
          <w:rFonts w:cs="David" w:hint="cs"/>
          <w:rtl/>
        </w:rPr>
      </w:pPr>
    </w:p>
    <w:p w14:paraId="103CDE63"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0A2C301E" w14:textId="77777777" w:rsidR="006506EA" w:rsidRPr="006506EA" w:rsidRDefault="006506EA" w:rsidP="006506EA">
      <w:pPr>
        <w:bidi/>
        <w:jc w:val="both"/>
        <w:rPr>
          <w:rFonts w:cs="David" w:hint="cs"/>
          <w:rtl/>
        </w:rPr>
      </w:pPr>
    </w:p>
    <w:p w14:paraId="5C3EB28F" w14:textId="77777777" w:rsidR="006506EA" w:rsidRPr="006506EA" w:rsidRDefault="006506EA" w:rsidP="006506EA">
      <w:pPr>
        <w:bidi/>
        <w:jc w:val="both"/>
        <w:rPr>
          <w:rFonts w:cs="David" w:hint="cs"/>
          <w:rtl/>
        </w:rPr>
      </w:pPr>
      <w:r w:rsidRPr="006506EA">
        <w:rPr>
          <w:rFonts w:cs="David" w:hint="cs"/>
          <w:rtl/>
        </w:rPr>
        <w:tab/>
        <w:t>עשינו זאת בדיון שקיימנו ביום חמישי.</w:t>
      </w:r>
    </w:p>
    <w:p w14:paraId="6C54F29C" w14:textId="77777777" w:rsidR="006506EA" w:rsidRPr="006506EA" w:rsidRDefault="006506EA" w:rsidP="006506EA">
      <w:pPr>
        <w:bidi/>
        <w:jc w:val="both"/>
        <w:rPr>
          <w:rFonts w:cs="David" w:hint="cs"/>
          <w:rtl/>
        </w:rPr>
      </w:pPr>
    </w:p>
    <w:p w14:paraId="11EC42A3" w14:textId="77777777" w:rsidR="006506EA" w:rsidRPr="006506EA" w:rsidRDefault="006506EA" w:rsidP="006506EA">
      <w:pPr>
        <w:bidi/>
        <w:jc w:val="both"/>
        <w:rPr>
          <w:rFonts w:cs="David" w:hint="cs"/>
          <w:u w:val="single"/>
          <w:rtl/>
        </w:rPr>
      </w:pPr>
      <w:r w:rsidRPr="006506EA">
        <w:rPr>
          <w:rFonts w:cs="David" w:hint="cs"/>
          <w:u w:val="single"/>
          <w:rtl/>
        </w:rPr>
        <w:t>מגלי והבה:</w:t>
      </w:r>
    </w:p>
    <w:p w14:paraId="2FC51359" w14:textId="77777777" w:rsidR="006506EA" w:rsidRPr="006506EA" w:rsidRDefault="006506EA" w:rsidP="006506EA">
      <w:pPr>
        <w:bidi/>
        <w:jc w:val="both"/>
        <w:rPr>
          <w:rFonts w:cs="David" w:hint="cs"/>
          <w:rtl/>
        </w:rPr>
      </w:pPr>
    </w:p>
    <w:p w14:paraId="368416A6" w14:textId="77777777" w:rsidR="006506EA" w:rsidRPr="006506EA" w:rsidRDefault="006506EA" w:rsidP="006506EA">
      <w:pPr>
        <w:bidi/>
        <w:jc w:val="both"/>
        <w:rPr>
          <w:rFonts w:cs="David" w:hint="cs"/>
          <w:rtl/>
        </w:rPr>
      </w:pPr>
      <w:r w:rsidRPr="006506EA">
        <w:rPr>
          <w:rFonts w:cs="David" w:hint="cs"/>
          <w:rtl/>
        </w:rPr>
        <w:tab/>
        <w:t>לצערי לא הייתי כאן.</w:t>
      </w:r>
    </w:p>
    <w:p w14:paraId="0465A591" w14:textId="77777777" w:rsidR="006506EA" w:rsidRPr="006506EA" w:rsidRDefault="006506EA" w:rsidP="006506EA">
      <w:pPr>
        <w:bidi/>
        <w:jc w:val="both"/>
        <w:rPr>
          <w:rFonts w:cs="David" w:hint="cs"/>
          <w:rtl/>
        </w:rPr>
      </w:pPr>
      <w:r w:rsidRPr="006506EA">
        <w:rPr>
          <w:rFonts w:cs="David" w:hint="cs"/>
          <w:rtl/>
        </w:rPr>
        <w:t xml:space="preserve">אני חושב שצריך לחזור להצעת היושב-ראש שתקום ועדה שתדון בהצעות שלא יביאו אותנו לבג"ץ אבל שנעמוד בלוחות הזמנים אליהם אנחנו רוצים להגיע. חשוב ביותר שנגיע לנוהל כאשר מראש אנחנו יודעים שהוא לא יהיה בעוכרינו. חשוב שלא נכתוב נוהל אתו לא נוכל להגיע למטרה ששמנו לעצמנו בכל הסוגיה הזאת. אני מעדיף שנשקול את כל הנושאים שמובאים בנוהל. לדעתי הוועדה שהוצעה על-ידי היושב-ראש היא הפתרון הטוב ביותר כדי להגיע להבנות ולחלופות, ואז נוכל להגיע לנוהל שיהיה מקובל ושנוכל לעמוד בו. </w:t>
      </w:r>
    </w:p>
    <w:p w14:paraId="4A8D5530" w14:textId="77777777" w:rsidR="006506EA" w:rsidRPr="006506EA" w:rsidRDefault="006506EA" w:rsidP="006506EA">
      <w:pPr>
        <w:bidi/>
        <w:jc w:val="both"/>
        <w:rPr>
          <w:rFonts w:cs="David" w:hint="cs"/>
          <w:rtl/>
        </w:rPr>
      </w:pPr>
    </w:p>
    <w:p w14:paraId="2B09DE0B" w14:textId="77777777" w:rsidR="006506EA" w:rsidRPr="006506EA" w:rsidRDefault="006506EA" w:rsidP="006506EA">
      <w:pPr>
        <w:bidi/>
        <w:jc w:val="both"/>
        <w:rPr>
          <w:rFonts w:cs="David" w:hint="cs"/>
          <w:u w:val="single"/>
          <w:rtl/>
        </w:rPr>
      </w:pPr>
      <w:r w:rsidRPr="006506EA">
        <w:rPr>
          <w:rFonts w:cs="David" w:hint="cs"/>
          <w:u w:val="single"/>
          <w:rtl/>
        </w:rPr>
        <w:t>קולט אביטל:</w:t>
      </w:r>
    </w:p>
    <w:p w14:paraId="34980A0A" w14:textId="77777777" w:rsidR="006506EA" w:rsidRPr="006506EA" w:rsidRDefault="006506EA" w:rsidP="006506EA">
      <w:pPr>
        <w:bidi/>
        <w:jc w:val="both"/>
        <w:rPr>
          <w:rFonts w:cs="David" w:hint="cs"/>
          <w:rtl/>
        </w:rPr>
      </w:pPr>
    </w:p>
    <w:p w14:paraId="47C5E465" w14:textId="77777777" w:rsidR="006506EA" w:rsidRPr="006506EA" w:rsidRDefault="006506EA" w:rsidP="006506EA">
      <w:pPr>
        <w:bidi/>
        <w:jc w:val="both"/>
        <w:rPr>
          <w:rFonts w:cs="David" w:hint="cs"/>
          <w:rtl/>
        </w:rPr>
      </w:pPr>
      <w:r w:rsidRPr="006506EA">
        <w:rPr>
          <w:rFonts w:cs="David" w:hint="cs"/>
          <w:rtl/>
        </w:rPr>
        <w:tab/>
        <w:t>אני מתנצלת שאתמול לא השתתפתי בישיבה וזאת מאחר שהייתי בחוץ לארץ. מאחר שכך, אני לא בטוחה שאני יודעת כל מה שנאמר כאן, אבל אני רוצה לומר שלושה דברים ואעשה זאת בקצרה.</w:t>
      </w:r>
    </w:p>
    <w:p w14:paraId="0DD7CA77" w14:textId="77777777" w:rsidR="006506EA" w:rsidRPr="006506EA" w:rsidRDefault="006506EA" w:rsidP="006506EA">
      <w:pPr>
        <w:bidi/>
        <w:jc w:val="both"/>
        <w:rPr>
          <w:rFonts w:cs="David" w:hint="cs"/>
          <w:rtl/>
        </w:rPr>
      </w:pPr>
    </w:p>
    <w:p w14:paraId="2A7EED8E" w14:textId="77777777" w:rsidR="006506EA" w:rsidRPr="006506EA" w:rsidRDefault="006506EA" w:rsidP="006506EA">
      <w:pPr>
        <w:bidi/>
        <w:jc w:val="both"/>
        <w:rPr>
          <w:rFonts w:cs="David" w:hint="cs"/>
          <w:rtl/>
        </w:rPr>
      </w:pPr>
      <w:r w:rsidRPr="006506EA">
        <w:rPr>
          <w:rFonts w:cs="David" w:hint="cs"/>
          <w:rtl/>
        </w:rPr>
        <w:tab/>
        <w:t>אין לי צל של ספק שאנחנו דנים כאן בדיני נפשות. דרך אגב, דיני נפשות זה גם הנשיא שעליו אנחנו דנים וגם אותן המתלוננות. גם לגביהן, צריך לזכור שאנחנו דנים בדיני נפשות.</w:t>
      </w:r>
    </w:p>
    <w:p w14:paraId="626C2E82" w14:textId="77777777" w:rsidR="006506EA" w:rsidRPr="006506EA" w:rsidRDefault="006506EA" w:rsidP="006506EA">
      <w:pPr>
        <w:bidi/>
        <w:jc w:val="both"/>
        <w:rPr>
          <w:rFonts w:cs="David" w:hint="cs"/>
          <w:rtl/>
        </w:rPr>
      </w:pPr>
    </w:p>
    <w:p w14:paraId="6B412DD4" w14:textId="77777777" w:rsidR="006506EA" w:rsidRPr="006506EA" w:rsidRDefault="006506EA" w:rsidP="006506EA">
      <w:pPr>
        <w:bidi/>
        <w:jc w:val="both"/>
        <w:rPr>
          <w:rFonts w:cs="David" w:hint="cs"/>
          <w:rtl/>
        </w:rPr>
      </w:pPr>
      <w:r w:rsidRPr="006506EA">
        <w:rPr>
          <w:rFonts w:cs="David" w:hint="cs"/>
          <w:rtl/>
        </w:rPr>
        <w:tab/>
        <w:t>במשך כל ששת החודשים נמנעתי מלהאשים ולקבוע עובדות, וגם עכשיו אני לא רואה את עצמי כאדם שרשאי או מסוגל לשפוט את הנשיא. אני גם לא חושבת שאנחנו צריכים לקבל בוועדה את חומר הראיות. אנחנו לא רשות שופטת אבל באותו הזמן אני לא יכולה להשתחרר משני דברים: קודם כל, מהתחושה המאוד כבדה שגם הנשיא עושה כל מה שהוא יכול כדי למשוך זמן, וגם אנחנו כאן עוזרים לו למשוך את הזמן הזה.</w:t>
      </w:r>
    </w:p>
    <w:p w14:paraId="3E8820D7" w14:textId="77777777" w:rsidR="006506EA" w:rsidRPr="006506EA" w:rsidRDefault="006506EA" w:rsidP="006506EA">
      <w:pPr>
        <w:bidi/>
        <w:jc w:val="both"/>
        <w:rPr>
          <w:rFonts w:cs="David" w:hint="cs"/>
          <w:rtl/>
        </w:rPr>
      </w:pPr>
    </w:p>
    <w:p w14:paraId="0760B7A5" w14:textId="77777777" w:rsidR="006506EA" w:rsidRPr="006506EA" w:rsidRDefault="006506EA" w:rsidP="006506EA">
      <w:pPr>
        <w:bidi/>
        <w:ind w:firstLine="720"/>
        <w:jc w:val="both"/>
        <w:rPr>
          <w:rFonts w:cs="David" w:hint="cs"/>
          <w:rtl/>
        </w:rPr>
      </w:pPr>
      <w:r w:rsidRPr="006506EA">
        <w:rPr>
          <w:rFonts w:cs="David" w:hint="cs"/>
          <w:rtl/>
        </w:rPr>
        <w:t>במאמר מוסגר אני רוצה לומר שבסך הכול, אם אני שומעת נכון מה שאומר הציבור -  ואנחנו כאן נציגי ציבור - גם העובדה שהנשיא חוזר ויושב לו בבית הנשיא וממשיך לקבל משכורת,  לציבור זה לא נראה. באיזשהו מקום יש דעת קהל.</w:t>
      </w:r>
    </w:p>
    <w:p w14:paraId="2471D8C2" w14:textId="77777777" w:rsidR="006506EA" w:rsidRPr="006506EA" w:rsidRDefault="006506EA" w:rsidP="006506EA">
      <w:pPr>
        <w:bidi/>
        <w:ind w:firstLine="720"/>
        <w:jc w:val="both"/>
        <w:rPr>
          <w:rFonts w:cs="David" w:hint="cs"/>
          <w:rtl/>
        </w:rPr>
      </w:pPr>
    </w:p>
    <w:p w14:paraId="3E955D93" w14:textId="77777777" w:rsidR="006506EA" w:rsidRPr="006506EA" w:rsidRDefault="006506EA" w:rsidP="006506EA">
      <w:pPr>
        <w:bidi/>
        <w:ind w:firstLine="720"/>
        <w:jc w:val="both"/>
        <w:rPr>
          <w:rFonts w:cs="David" w:hint="cs"/>
          <w:rtl/>
        </w:rPr>
      </w:pPr>
      <w:r w:rsidRPr="006506EA">
        <w:rPr>
          <w:rFonts w:cs="David" w:hint="cs"/>
          <w:rtl/>
        </w:rPr>
        <w:t>המצב שנוצר בארץ הוא שאנחנו בעצמנו מבינים שהסמל הזה הוא כבר לא סמל, שאנשים לא יכולים להסתכל על הנשיא היום כסמל של מה שהוא צריך להיות, של המוסריות, של המוסד אותו הוא מייצג. אנחנו לא יכולים לשבת פה, לדון בנוהל בשוויון נפש, לומר שניתן לו כמה זמן שהוא רוצה, נמשוך את הזמן הזה וניתן לו עוד הזדמנות ועוד הזדמנות, מבלי להבין שאנחנו כאן בעצמנו הורסים מוסד. חבר הכנסת איתן שאל אם קראנו את המסמך שכתב מרכז המחקר והמידע ואני אומרת שלא היה מקרה כזה בעולם. לא היה מקרה של נשיא בכהונה שהואשם או שלכאורה הואשם. היו מקרים של נשיאים שהסתבכו בשחיתויות כספיות ואחרות, אבל לא היה מקרה כזה. אם אתה מסתכל לא רק על נהלים אלא גם על דעת קהל בעולם, איך מסתכלים על ישראל בעולם, צריך לקחת בחשבון שאת הפרשה הזאת חייבים לסיים ולסיים אותה כמה שיותר מהר מבלי לשפוך את דמו של הנשיא. חייבים לסיים את הסיפור הזה ולא לתת לזה להימשך.</w:t>
      </w:r>
    </w:p>
    <w:p w14:paraId="033394BE" w14:textId="77777777" w:rsidR="006506EA" w:rsidRPr="006506EA" w:rsidRDefault="006506EA" w:rsidP="006506EA">
      <w:pPr>
        <w:bidi/>
        <w:ind w:firstLine="720"/>
        <w:jc w:val="both"/>
        <w:rPr>
          <w:rFonts w:cs="David" w:hint="cs"/>
          <w:rtl/>
        </w:rPr>
      </w:pPr>
    </w:p>
    <w:p w14:paraId="6CDDE34F" w14:textId="77777777" w:rsidR="006506EA" w:rsidRPr="006506EA" w:rsidRDefault="006506EA" w:rsidP="006506EA">
      <w:pPr>
        <w:bidi/>
        <w:ind w:firstLine="720"/>
        <w:jc w:val="both"/>
        <w:rPr>
          <w:rFonts w:cs="David" w:hint="cs"/>
          <w:rtl/>
        </w:rPr>
      </w:pPr>
      <w:r w:rsidRPr="006506EA">
        <w:rPr>
          <w:rFonts w:cs="David" w:hint="cs"/>
          <w:rtl/>
        </w:rPr>
        <w:t>אני מבינה את הטיעונים שהשמיע חבר הכנסת רותם. נכון, אסור לנו להיפתח לאפשרות הליכה לבג"ץ, שימשכו אותנו בעוד כל מיני דחיות וכולי.</w:t>
      </w:r>
    </w:p>
    <w:p w14:paraId="176646F0" w14:textId="77777777" w:rsidR="006506EA" w:rsidRPr="006506EA" w:rsidRDefault="006506EA" w:rsidP="006506EA">
      <w:pPr>
        <w:bidi/>
        <w:ind w:firstLine="720"/>
        <w:jc w:val="both"/>
        <w:rPr>
          <w:rFonts w:cs="David" w:hint="cs"/>
          <w:rtl/>
        </w:rPr>
      </w:pPr>
    </w:p>
    <w:p w14:paraId="49BC2BB2" w14:textId="77777777" w:rsidR="006506EA" w:rsidRPr="006506EA" w:rsidRDefault="006506EA" w:rsidP="006506EA">
      <w:pPr>
        <w:bidi/>
        <w:ind w:firstLine="720"/>
        <w:jc w:val="both"/>
        <w:rPr>
          <w:rFonts w:cs="David" w:hint="cs"/>
          <w:rtl/>
        </w:rPr>
      </w:pPr>
      <w:r w:rsidRPr="006506EA">
        <w:rPr>
          <w:rFonts w:cs="David" w:hint="cs"/>
          <w:rtl/>
        </w:rPr>
        <w:t>הצעתי היא לקבל את מה שאמר חבר הכנסת רותם. זאת אומרת, בסעיף 2 למשוך את הנושא הזה עד 30 יום ותו לא, ולבטל את סעיף 3. אני חושבת שצריך ללכת על 30 ימים. אף אחד לא מביא לכאן ראיות חדשות. היועץ המשפטי לממשלה יודע ולא צריך עד כדי כך להתכונן כדי להופיע בפנינו. אנשי הנשיא גם הם יודעים כי הם קיבלו את כל החומר והם ממילא מכינים את החומר לשימוע. אני לא חושבת שיש כאן דברים שיש בהם איזשהו חידוש שצריך לעשות דברים מעבר לתהליך שמתקיים היום. יועצי הנשיא ממילא מכינים את חומר התשובה לטענות של היועץ המשפטי לממשלה. אני חושבת שלא צריך לגרור את הנשיא לוועדת הכנסת. אני חושבת שבכל-את צריך לשמור על איזושהי מסגרת של כבוד. צריכים לבוא נציגיו.</w:t>
      </w:r>
    </w:p>
    <w:p w14:paraId="52E52294" w14:textId="77777777" w:rsidR="006506EA" w:rsidRPr="006506EA" w:rsidRDefault="006506EA" w:rsidP="006506EA">
      <w:pPr>
        <w:bidi/>
        <w:ind w:firstLine="720"/>
        <w:jc w:val="both"/>
        <w:rPr>
          <w:rFonts w:cs="David" w:hint="cs"/>
          <w:rtl/>
        </w:rPr>
      </w:pPr>
    </w:p>
    <w:p w14:paraId="3B6C7C94"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4BF41A6C" w14:textId="77777777" w:rsidR="006506EA" w:rsidRPr="006506EA" w:rsidRDefault="006506EA" w:rsidP="006506EA">
      <w:pPr>
        <w:bidi/>
        <w:jc w:val="both"/>
        <w:rPr>
          <w:rFonts w:cs="David" w:hint="cs"/>
          <w:rtl/>
        </w:rPr>
      </w:pPr>
    </w:p>
    <w:p w14:paraId="6EA68736" w14:textId="77777777" w:rsidR="006506EA" w:rsidRPr="006506EA" w:rsidRDefault="006506EA" w:rsidP="006506EA">
      <w:pPr>
        <w:bidi/>
        <w:jc w:val="both"/>
        <w:rPr>
          <w:rFonts w:cs="David" w:hint="cs"/>
          <w:rtl/>
        </w:rPr>
      </w:pPr>
      <w:r w:rsidRPr="006506EA">
        <w:rPr>
          <w:rFonts w:cs="David" w:hint="cs"/>
          <w:rtl/>
        </w:rPr>
        <w:tab/>
        <w:t>גם היועץ המשפטי צריך לבוא?</w:t>
      </w:r>
    </w:p>
    <w:p w14:paraId="059E04A1" w14:textId="77777777" w:rsidR="006506EA" w:rsidRPr="006506EA" w:rsidRDefault="006506EA" w:rsidP="006506EA">
      <w:pPr>
        <w:bidi/>
        <w:jc w:val="both"/>
        <w:rPr>
          <w:rFonts w:cs="David" w:hint="cs"/>
          <w:rtl/>
        </w:rPr>
      </w:pPr>
    </w:p>
    <w:p w14:paraId="1A243815" w14:textId="77777777" w:rsidR="006506EA" w:rsidRPr="006506EA" w:rsidRDefault="006506EA" w:rsidP="006506EA">
      <w:pPr>
        <w:bidi/>
        <w:jc w:val="both"/>
        <w:rPr>
          <w:rFonts w:cs="David" w:hint="cs"/>
          <w:u w:val="single"/>
          <w:rtl/>
        </w:rPr>
      </w:pPr>
      <w:r w:rsidRPr="006506EA">
        <w:rPr>
          <w:rFonts w:cs="David" w:hint="cs"/>
          <w:u w:val="single"/>
          <w:rtl/>
        </w:rPr>
        <w:t>קולט אביטל:</w:t>
      </w:r>
    </w:p>
    <w:p w14:paraId="7A883BD1" w14:textId="77777777" w:rsidR="006506EA" w:rsidRPr="006506EA" w:rsidRDefault="006506EA" w:rsidP="006506EA">
      <w:pPr>
        <w:bidi/>
        <w:jc w:val="both"/>
        <w:rPr>
          <w:rFonts w:cs="David" w:hint="cs"/>
          <w:rtl/>
        </w:rPr>
      </w:pPr>
    </w:p>
    <w:p w14:paraId="576BB7FC" w14:textId="77777777" w:rsidR="006506EA" w:rsidRPr="006506EA" w:rsidRDefault="006506EA" w:rsidP="006506EA">
      <w:pPr>
        <w:bidi/>
        <w:jc w:val="both"/>
        <w:rPr>
          <w:rFonts w:cs="David" w:hint="cs"/>
          <w:rtl/>
        </w:rPr>
      </w:pPr>
      <w:r w:rsidRPr="006506EA">
        <w:rPr>
          <w:rFonts w:cs="David" w:hint="cs"/>
          <w:rtl/>
        </w:rPr>
        <w:tab/>
        <w:t>בסדר. היועץ המשפטי לממשלה, גם אם הוא יבוא, והצעתך היא הצעה טובה, מה הוא יכין מעבר לאותו החומר שנמצא כבר בפניו.</w:t>
      </w:r>
    </w:p>
    <w:p w14:paraId="5A7E3083" w14:textId="77777777" w:rsidR="006506EA" w:rsidRPr="006506EA" w:rsidRDefault="006506EA" w:rsidP="006506EA">
      <w:pPr>
        <w:bidi/>
        <w:jc w:val="both"/>
        <w:rPr>
          <w:rFonts w:cs="David" w:hint="cs"/>
          <w:rtl/>
        </w:rPr>
      </w:pPr>
    </w:p>
    <w:p w14:paraId="3617F5FF"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044FA66" w14:textId="77777777" w:rsidR="006506EA" w:rsidRPr="006506EA" w:rsidRDefault="006506EA" w:rsidP="006506EA">
      <w:pPr>
        <w:bidi/>
        <w:jc w:val="both"/>
        <w:rPr>
          <w:rFonts w:cs="David" w:hint="cs"/>
          <w:rtl/>
        </w:rPr>
      </w:pPr>
    </w:p>
    <w:p w14:paraId="0146EED4" w14:textId="77777777" w:rsidR="006506EA" w:rsidRPr="006506EA" w:rsidRDefault="006506EA" w:rsidP="006506EA">
      <w:pPr>
        <w:bidi/>
        <w:jc w:val="both"/>
        <w:rPr>
          <w:rFonts w:cs="David" w:hint="cs"/>
          <w:rtl/>
        </w:rPr>
      </w:pPr>
      <w:r w:rsidRPr="006506EA">
        <w:rPr>
          <w:rFonts w:cs="David" w:hint="cs"/>
          <w:rtl/>
        </w:rPr>
        <w:tab/>
        <w:t>הוא יאמר למשל מה מידת האמון. שלי יחימוביץ אמרה שבמשפטים כאלה התרשמות השופט היא מהסתכלות על שני הצדדים.</w:t>
      </w:r>
    </w:p>
    <w:p w14:paraId="1944F157" w14:textId="77777777" w:rsidR="006506EA" w:rsidRPr="006506EA" w:rsidRDefault="006506EA" w:rsidP="006506EA">
      <w:pPr>
        <w:bidi/>
        <w:jc w:val="both"/>
        <w:rPr>
          <w:rFonts w:cs="David" w:hint="cs"/>
          <w:rtl/>
        </w:rPr>
      </w:pPr>
    </w:p>
    <w:p w14:paraId="04EB6489" w14:textId="77777777" w:rsidR="006506EA" w:rsidRPr="006506EA" w:rsidRDefault="006506EA" w:rsidP="006506EA">
      <w:pPr>
        <w:bidi/>
        <w:jc w:val="both"/>
        <w:rPr>
          <w:rFonts w:cs="David" w:hint="cs"/>
          <w:u w:val="single"/>
          <w:rtl/>
        </w:rPr>
      </w:pPr>
      <w:r w:rsidRPr="006506EA">
        <w:rPr>
          <w:rFonts w:cs="David" w:hint="cs"/>
          <w:u w:val="single"/>
          <w:rtl/>
        </w:rPr>
        <w:t>קולט אביטל:</w:t>
      </w:r>
    </w:p>
    <w:p w14:paraId="557C9726" w14:textId="77777777" w:rsidR="006506EA" w:rsidRPr="006506EA" w:rsidRDefault="006506EA" w:rsidP="006506EA">
      <w:pPr>
        <w:bidi/>
        <w:jc w:val="both"/>
        <w:rPr>
          <w:rFonts w:cs="David" w:hint="cs"/>
          <w:rtl/>
        </w:rPr>
      </w:pPr>
    </w:p>
    <w:p w14:paraId="27BF77EB" w14:textId="77777777" w:rsidR="006506EA" w:rsidRPr="006506EA" w:rsidRDefault="006506EA" w:rsidP="006506EA">
      <w:pPr>
        <w:bidi/>
        <w:jc w:val="both"/>
        <w:rPr>
          <w:rFonts w:cs="David" w:hint="cs"/>
          <w:rtl/>
        </w:rPr>
      </w:pPr>
      <w:r w:rsidRPr="006506EA">
        <w:rPr>
          <w:rFonts w:cs="David" w:hint="cs"/>
          <w:rtl/>
        </w:rPr>
        <w:tab/>
        <w:t xml:space="preserve">אנחנו לא שופטים אותו. אנחנו רק קובעים נוהל. </w:t>
      </w:r>
    </w:p>
    <w:p w14:paraId="77682BC3" w14:textId="77777777" w:rsidR="006506EA" w:rsidRPr="006506EA" w:rsidRDefault="006506EA" w:rsidP="006506EA">
      <w:pPr>
        <w:bidi/>
        <w:jc w:val="both"/>
        <w:rPr>
          <w:rFonts w:cs="David" w:hint="cs"/>
          <w:rtl/>
        </w:rPr>
      </w:pPr>
    </w:p>
    <w:p w14:paraId="7263DD49"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7C2D26B0" w14:textId="77777777" w:rsidR="006506EA" w:rsidRPr="006506EA" w:rsidRDefault="006506EA" w:rsidP="006506EA">
      <w:pPr>
        <w:bidi/>
        <w:jc w:val="both"/>
        <w:rPr>
          <w:rFonts w:cs="David" w:hint="cs"/>
          <w:rtl/>
        </w:rPr>
      </w:pPr>
    </w:p>
    <w:p w14:paraId="6B3220CD" w14:textId="77777777" w:rsidR="006506EA" w:rsidRPr="006506EA" w:rsidRDefault="006506EA" w:rsidP="006506EA">
      <w:pPr>
        <w:bidi/>
        <w:jc w:val="both"/>
        <w:rPr>
          <w:rFonts w:cs="David" w:hint="cs"/>
          <w:rtl/>
        </w:rPr>
      </w:pPr>
      <w:r w:rsidRPr="006506EA">
        <w:rPr>
          <w:rFonts w:cs="David" w:hint="cs"/>
          <w:rtl/>
        </w:rPr>
        <w:tab/>
        <w:t>אני חושב שהדחת נשיא זה תהליך שיפוטי. אתם לא ערים לה. לצערי אין לכם הדרכה נכונה משפטית. זה תהליך משפטי. הוא לא בית משפט לגמרי, אבל הוא הכי קרוב לכל ההליכים המשפטיים.</w:t>
      </w:r>
    </w:p>
    <w:p w14:paraId="7D2143D7" w14:textId="77777777" w:rsidR="006506EA" w:rsidRPr="006506EA" w:rsidRDefault="006506EA" w:rsidP="006506EA">
      <w:pPr>
        <w:bidi/>
        <w:jc w:val="both"/>
        <w:rPr>
          <w:rFonts w:cs="David" w:hint="cs"/>
          <w:rtl/>
        </w:rPr>
      </w:pPr>
      <w:r w:rsidRPr="006506EA">
        <w:rPr>
          <w:rFonts w:cs="David"/>
          <w:rtl/>
        </w:rPr>
        <w:br w:type="page"/>
      </w:r>
    </w:p>
    <w:p w14:paraId="00349A8D" w14:textId="77777777" w:rsidR="006506EA" w:rsidRPr="006506EA" w:rsidRDefault="006506EA" w:rsidP="006506EA">
      <w:pPr>
        <w:bidi/>
        <w:jc w:val="both"/>
        <w:rPr>
          <w:rFonts w:cs="David" w:hint="cs"/>
          <w:u w:val="single"/>
          <w:rtl/>
        </w:rPr>
      </w:pPr>
      <w:r w:rsidRPr="006506EA">
        <w:rPr>
          <w:rFonts w:cs="David" w:hint="cs"/>
          <w:u w:val="single"/>
          <w:rtl/>
        </w:rPr>
        <w:t>קולט אביטל:</w:t>
      </w:r>
    </w:p>
    <w:p w14:paraId="7D19C80B" w14:textId="77777777" w:rsidR="006506EA" w:rsidRPr="006506EA" w:rsidRDefault="006506EA" w:rsidP="006506EA">
      <w:pPr>
        <w:bidi/>
        <w:jc w:val="both"/>
        <w:rPr>
          <w:rFonts w:cs="David" w:hint="cs"/>
          <w:rtl/>
        </w:rPr>
      </w:pPr>
    </w:p>
    <w:p w14:paraId="611C505F" w14:textId="77777777" w:rsidR="006506EA" w:rsidRPr="006506EA" w:rsidRDefault="006506EA" w:rsidP="006506EA">
      <w:pPr>
        <w:bidi/>
        <w:jc w:val="both"/>
        <w:rPr>
          <w:rFonts w:cs="David" w:hint="cs"/>
          <w:rtl/>
        </w:rPr>
      </w:pPr>
      <w:r w:rsidRPr="006506EA">
        <w:rPr>
          <w:rFonts w:cs="David" w:hint="cs"/>
          <w:rtl/>
        </w:rPr>
        <w:tab/>
        <w:t>אם הוא תהליך משפטי, הקונגרס של ארצות-הברית הוא מוסד שיפוטי? אני מציעה שנצמצם את הזמן הזה ל-30 ימים ללא הארכות ונאפשר לאנשי הנשיא לבוא, לטעון את טיעוניהם, אבל גם צריך להעמיד איזושהי מסגרת של זמן.</w:t>
      </w:r>
    </w:p>
    <w:p w14:paraId="164436D6" w14:textId="77777777" w:rsidR="006506EA" w:rsidRPr="006506EA" w:rsidRDefault="006506EA" w:rsidP="006506EA">
      <w:pPr>
        <w:bidi/>
        <w:jc w:val="both"/>
        <w:rPr>
          <w:rFonts w:cs="David" w:hint="cs"/>
          <w:rtl/>
        </w:rPr>
      </w:pPr>
    </w:p>
    <w:p w14:paraId="51F87FEA" w14:textId="77777777" w:rsidR="006506EA" w:rsidRPr="006506EA" w:rsidRDefault="006506EA" w:rsidP="006506EA">
      <w:pPr>
        <w:bidi/>
        <w:jc w:val="both"/>
        <w:rPr>
          <w:rFonts w:cs="David" w:hint="cs"/>
          <w:u w:val="single"/>
          <w:rtl/>
        </w:rPr>
      </w:pPr>
      <w:r w:rsidRPr="006506EA">
        <w:rPr>
          <w:rFonts w:cs="David" w:hint="cs"/>
          <w:u w:val="single"/>
          <w:rtl/>
        </w:rPr>
        <w:t>נסים זאב:</w:t>
      </w:r>
    </w:p>
    <w:p w14:paraId="45501B7C" w14:textId="77777777" w:rsidR="006506EA" w:rsidRPr="006506EA" w:rsidRDefault="006506EA" w:rsidP="006506EA">
      <w:pPr>
        <w:bidi/>
        <w:jc w:val="both"/>
        <w:rPr>
          <w:rFonts w:cs="David" w:hint="cs"/>
          <w:rtl/>
        </w:rPr>
      </w:pPr>
    </w:p>
    <w:p w14:paraId="2D3B37F8" w14:textId="77777777" w:rsidR="006506EA" w:rsidRPr="006506EA" w:rsidRDefault="006506EA" w:rsidP="006506EA">
      <w:pPr>
        <w:bidi/>
        <w:jc w:val="both"/>
        <w:rPr>
          <w:rFonts w:cs="David" w:hint="cs"/>
          <w:rtl/>
        </w:rPr>
      </w:pPr>
      <w:r w:rsidRPr="006506EA">
        <w:rPr>
          <w:rFonts w:cs="David" w:hint="cs"/>
          <w:rtl/>
        </w:rPr>
        <w:tab/>
        <w:t>לדעתי יושב-ראש הוועדה, לפני שיתייחס לג'ינס של היועצת המשפטית, היה צריך קודם כל להתנצל בשם הוועדה על כך שביזו אותה אמש והבוקר. אני בטוח שמודה ועוזב ירוחם, שהוא יעשה את זה בכבוד גם בשם הוועדה משום שאחרי דבריה אני חושב שזה לא הוגן. אני חושב שחברי הוועדה שפגעו בה, היו צריכים להתנצל, ואם לא יעשו כן, הייתי מצפה להתנצלות מאת יושב-ראש הוועדה.  יכול להיות שיש לך חשבונות פוליטיים אחרים ואני אומר זאת מאחר שראיתי שמה שעניין אותך היה הג'ינס שלה. אני מקווה שקיבלת את הבקשה שלי וכך תפעל.</w:t>
      </w:r>
    </w:p>
    <w:p w14:paraId="53DEE95A" w14:textId="77777777" w:rsidR="006506EA" w:rsidRPr="006506EA" w:rsidRDefault="006506EA" w:rsidP="006506EA">
      <w:pPr>
        <w:bidi/>
        <w:jc w:val="both"/>
        <w:rPr>
          <w:rFonts w:cs="David" w:hint="cs"/>
          <w:rtl/>
        </w:rPr>
      </w:pPr>
      <w:r w:rsidRPr="006506EA">
        <w:rPr>
          <w:rFonts w:cs="David" w:hint="cs"/>
          <w:rtl/>
        </w:rPr>
        <w:tab/>
      </w:r>
    </w:p>
    <w:p w14:paraId="29AB0DBE"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223B0904" w14:textId="77777777" w:rsidR="006506EA" w:rsidRPr="006506EA" w:rsidRDefault="006506EA" w:rsidP="006506EA">
      <w:pPr>
        <w:bidi/>
        <w:jc w:val="both"/>
        <w:rPr>
          <w:rFonts w:cs="David" w:hint="cs"/>
          <w:rtl/>
        </w:rPr>
      </w:pPr>
    </w:p>
    <w:p w14:paraId="4DD5B3DF" w14:textId="77777777" w:rsidR="006506EA" w:rsidRPr="006506EA" w:rsidRDefault="006506EA" w:rsidP="006506EA">
      <w:pPr>
        <w:bidi/>
        <w:jc w:val="both"/>
        <w:rPr>
          <w:rFonts w:cs="David" w:hint="cs"/>
          <w:rtl/>
        </w:rPr>
      </w:pPr>
      <w:r w:rsidRPr="006506EA">
        <w:rPr>
          <w:rFonts w:cs="David" w:hint="cs"/>
          <w:rtl/>
        </w:rPr>
        <w:tab/>
        <w:t>שמעתי אותה ודחיתי אותה.</w:t>
      </w:r>
    </w:p>
    <w:p w14:paraId="1A624E8D" w14:textId="77777777" w:rsidR="006506EA" w:rsidRPr="006506EA" w:rsidRDefault="006506EA" w:rsidP="006506EA">
      <w:pPr>
        <w:bidi/>
        <w:jc w:val="both"/>
        <w:rPr>
          <w:rFonts w:cs="David" w:hint="cs"/>
          <w:rtl/>
        </w:rPr>
      </w:pPr>
    </w:p>
    <w:p w14:paraId="486C3736" w14:textId="77777777" w:rsidR="006506EA" w:rsidRPr="006506EA" w:rsidRDefault="006506EA" w:rsidP="006506EA">
      <w:pPr>
        <w:bidi/>
        <w:jc w:val="both"/>
        <w:rPr>
          <w:rFonts w:cs="David" w:hint="cs"/>
          <w:u w:val="single"/>
          <w:rtl/>
        </w:rPr>
      </w:pPr>
      <w:r w:rsidRPr="006506EA">
        <w:rPr>
          <w:rFonts w:cs="David" w:hint="cs"/>
          <w:u w:val="single"/>
          <w:rtl/>
        </w:rPr>
        <w:t>נסים זאב:</w:t>
      </w:r>
    </w:p>
    <w:p w14:paraId="7A8EF119" w14:textId="77777777" w:rsidR="006506EA" w:rsidRPr="006506EA" w:rsidRDefault="006506EA" w:rsidP="006506EA">
      <w:pPr>
        <w:bidi/>
        <w:jc w:val="both"/>
        <w:rPr>
          <w:rFonts w:cs="David" w:hint="cs"/>
          <w:rtl/>
        </w:rPr>
      </w:pPr>
    </w:p>
    <w:p w14:paraId="58C44E28" w14:textId="77777777" w:rsidR="006506EA" w:rsidRPr="006506EA" w:rsidRDefault="006506EA" w:rsidP="006506EA">
      <w:pPr>
        <w:bidi/>
        <w:jc w:val="both"/>
        <w:rPr>
          <w:rFonts w:cs="David" w:hint="cs"/>
          <w:rtl/>
        </w:rPr>
      </w:pPr>
      <w:r w:rsidRPr="006506EA">
        <w:rPr>
          <w:rFonts w:cs="David" w:hint="cs"/>
          <w:rtl/>
        </w:rPr>
        <w:tab/>
        <w:t>חשבתי שאוכל להשפיע עליך.</w:t>
      </w:r>
    </w:p>
    <w:p w14:paraId="7DF73AF4" w14:textId="77777777" w:rsidR="006506EA" w:rsidRPr="006506EA" w:rsidRDefault="006506EA" w:rsidP="006506EA">
      <w:pPr>
        <w:bidi/>
        <w:jc w:val="both"/>
        <w:rPr>
          <w:rFonts w:cs="David" w:hint="cs"/>
          <w:rtl/>
        </w:rPr>
      </w:pPr>
      <w:r w:rsidRPr="006506EA">
        <w:rPr>
          <w:rFonts w:cs="David" w:hint="cs"/>
          <w:rtl/>
        </w:rPr>
        <w:t xml:space="preserve">לגופו של עניין. יש מי מחברי הוועדה שמנסים ליצור איזשהו רושם כאילו כבר הבוקר או מחר בבוקר, כאשר הנשיא החליט לחזור למשכן, זה אומר שהוא מצפצף על כולם, שהוא ממשיך להיות נשיא, שהוא מכהן כנשיא, וגם היועץ המשפטי לממשלה </w:t>
      </w:r>
      <w:r w:rsidRPr="006506EA">
        <w:rPr>
          <w:rFonts w:cs="David"/>
          <w:rtl/>
        </w:rPr>
        <w:t>–</w:t>
      </w:r>
      <w:r w:rsidRPr="006506EA">
        <w:rPr>
          <w:rFonts w:cs="David" w:hint="cs"/>
          <w:rtl/>
        </w:rPr>
        <w:t xml:space="preserve"> והאיש האחרון שהנשיא ישמע לו יהיה היועץ המשפטי לממשלה </w:t>
      </w:r>
      <w:r w:rsidRPr="006506EA">
        <w:rPr>
          <w:rFonts w:cs="David"/>
          <w:rtl/>
        </w:rPr>
        <w:t>–</w:t>
      </w:r>
      <w:r w:rsidRPr="006506EA">
        <w:rPr>
          <w:rFonts w:cs="David" w:hint="cs"/>
          <w:rtl/>
        </w:rPr>
        <w:t xml:space="preserve"> נותן לו עצה משפטית. אני אומר שלא היועץ המשפטי לממשלה הוא הכתובת  אלא לשם כך יש לו את עורכי-הדין שלו. אם הוא בא להביע עמדה פוליטית ציבורית, הוא גם לא הכתובת. לכן אני חושב שכל האמירה הזאת מיותרת לחלוטין. זה שהנשיא חזר למשכנו, זה לא בא ואומר שהוא מצפצף על הוועדה, מצפצף על כולם וממשיך לכהן כנשיא. רבותיי, לא נעשה צחוק מעצמנו, הוועדה החליטה על נבצרות וזה אומר שבעצם הלכנו על המהלך הנכון ביותר. כאשר הנשיא בא ואמר שהוא לא מוכן להתפטר, עמדו בפנינו שתי אפשרויות: או לקבל את הבקשה לנבצרות או לא לקבל ואז הוא היה ממשיך לכהן כנשיא בפועל. אנחנו קיבלנו את ההחלטה הנכונה ביותר.</w:t>
      </w:r>
    </w:p>
    <w:p w14:paraId="109DAE76" w14:textId="77777777" w:rsidR="006506EA" w:rsidRPr="006506EA" w:rsidRDefault="006506EA" w:rsidP="006506EA">
      <w:pPr>
        <w:bidi/>
        <w:jc w:val="both"/>
        <w:rPr>
          <w:rFonts w:cs="David" w:hint="cs"/>
          <w:rtl/>
        </w:rPr>
      </w:pPr>
    </w:p>
    <w:p w14:paraId="0C3A9640" w14:textId="77777777" w:rsidR="006506EA" w:rsidRPr="006506EA" w:rsidRDefault="006506EA" w:rsidP="006506EA">
      <w:pPr>
        <w:bidi/>
        <w:jc w:val="both"/>
        <w:rPr>
          <w:rFonts w:cs="David" w:hint="cs"/>
          <w:rtl/>
        </w:rPr>
      </w:pPr>
      <w:r w:rsidRPr="006506EA">
        <w:rPr>
          <w:rFonts w:cs="David" w:hint="cs"/>
          <w:rtl/>
        </w:rPr>
        <w:tab/>
        <w:t>הטענה שיש כאן חברים שאולי לא מתייחסים לחומרת האינוס, כאילו היה כאן אונס ודאי, היא דבר חמור ביותר. כל סוגיית האינוס שנויה במחלוקת. הרי אנחנו יודעים שפרקליט מחוז ירושלים הביע את דעתו המקצועית והוא אומר שאין מקום להעמיד את הנשיא לדין בנושא הזה. זה לא עניין פוליטי אלא זה עניין מקצועי.  כל רוצח, כל אנס, זכותו להוכיח את חפותו אבל כאן אנחנו באים לחרוץ דין.</w:t>
      </w:r>
    </w:p>
    <w:p w14:paraId="3EA2BD43" w14:textId="77777777" w:rsidR="006506EA" w:rsidRPr="006506EA" w:rsidRDefault="006506EA" w:rsidP="006506EA">
      <w:pPr>
        <w:bidi/>
        <w:jc w:val="both"/>
        <w:rPr>
          <w:rFonts w:cs="David" w:hint="cs"/>
          <w:rtl/>
        </w:rPr>
      </w:pPr>
    </w:p>
    <w:p w14:paraId="04438D08" w14:textId="77777777" w:rsidR="006506EA" w:rsidRPr="006506EA" w:rsidRDefault="006506EA" w:rsidP="006506EA">
      <w:pPr>
        <w:bidi/>
        <w:jc w:val="both"/>
        <w:rPr>
          <w:rFonts w:cs="David" w:hint="cs"/>
          <w:rtl/>
        </w:rPr>
      </w:pPr>
      <w:r w:rsidRPr="006506EA">
        <w:rPr>
          <w:rFonts w:cs="David" w:hint="cs"/>
          <w:rtl/>
        </w:rPr>
        <w:tab/>
        <w:t>אני חושב שאין מחלוקת בין החברים לגבי סעיף 1.</w:t>
      </w:r>
    </w:p>
    <w:p w14:paraId="2E862FA5" w14:textId="77777777" w:rsidR="006506EA" w:rsidRPr="006506EA" w:rsidRDefault="006506EA" w:rsidP="006506EA">
      <w:pPr>
        <w:bidi/>
        <w:jc w:val="both"/>
        <w:rPr>
          <w:rFonts w:cs="David" w:hint="cs"/>
          <w:rtl/>
        </w:rPr>
      </w:pPr>
    </w:p>
    <w:p w14:paraId="6CDE8835" w14:textId="77777777" w:rsidR="006506EA" w:rsidRPr="006506EA" w:rsidRDefault="006506EA" w:rsidP="006506EA">
      <w:pPr>
        <w:bidi/>
        <w:ind w:firstLine="720"/>
        <w:jc w:val="both"/>
        <w:rPr>
          <w:rFonts w:cs="David" w:hint="cs"/>
          <w:rtl/>
        </w:rPr>
      </w:pPr>
      <w:r w:rsidRPr="006506EA">
        <w:rPr>
          <w:rFonts w:cs="David" w:hint="cs"/>
          <w:rtl/>
        </w:rPr>
        <w:t xml:space="preserve">בסעיף 2 נאמר שהתקופה תהיה שבועיים ואני חושב שהתקופה סבירה ביותר. אם הנשיא יראה לנכון לבקש ארכה - מאחר שהיועצים המשפטיים שרק הבוקר קיבלו את הארגזים המלאים בחומר, הם צריכים לעיין בחומר והם צריכים ללמוד אותו, דבר שלוקח שבועות רבים </w:t>
      </w:r>
      <w:r w:rsidRPr="006506EA">
        <w:rPr>
          <w:rFonts w:cs="David"/>
          <w:rtl/>
        </w:rPr>
        <w:t>–</w:t>
      </w:r>
      <w:r w:rsidRPr="006506EA">
        <w:rPr>
          <w:rFonts w:cs="David" w:hint="cs"/>
          <w:rtl/>
        </w:rPr>
        <w:t xml:space="preserve"> אני לא חושב שגם אם חברים כאן יתנגדו זה יהיה בעוכרינו, כי בסופו של דבר הבג"ץ יראה שהוועדה מביעה דעה מבלי לשמוע עמדות ודעות כולל כביכול הנאשם עצמו או באי-כוחו של הנאשם.</w:t>
      </w:r>
    </w:p>
    <w:p w14:paraId="301C4D18" w14:textId="77777777" w:rsidR="006506EA" w:rsidRPr="006506EA" w:rsidRDefault="006506EA" w:rsidP="006506EA">
      <w:pPr>
        <w:bidi/>
        <w:ind w:firstLine="720"/>
        <w:jc w:val="both"/>
        <w:rPr>
          <w:rFonts w:cs="David" w:hint="cs"/>
          <w:rtl/>
        </w:rPr>
      </w:pPr>
    </w:p>
    <w:p w14:paraId="48C664AA" w14:textId="77777777" w:rsidR="006506EA" w:rsidRPr="006506EA" w:rsidRDefault="006506EA" w:rsidP="006506EA">
      <w:pPr>
        <w:bidi/>
        <w:ind w:firstLine="720"/>
        <w:jc w:val="both"/>
        <w:rPr>
          <w:rFonts w:cs="David" w:hint="cs"/>
          <w:rtl/>
        </w:rPr>
      </w:pPr>
      <w:r w:rsidRPr="006506EA">
        <w:rPr>
          <w:rFonts w:cs="David" w:hint="cs"/>
          <w:rtl/>
        </w:rPr>
        <w:t>בסעיף 3 נאמר "בהתייעצות עם יושב-ראש הוועדה". מה קורה אם יושב-ראש הוועדה חושב אחרת מחברי הוועדה? זאת אומרת, חברי הוועדה חושבים שאולי אין מקום להאריך, אבל היושב-ראש חושב שיש מקום, וכאן נשאלת השאלה מי בסופו של דבר קובע. אני מבין אם היינו אומרים שייאמר בהחלטת רוב חברי הוועדה, כי גם היושב-ראש הוא אחד החברים, אבל כאשר אנחנו אומרים בהתייעצות עם היושב-ראש, זה אומר שההחלטה היא של היושב-ראש ואנחנו רק בהתייעצות אתו נקבל החלטה או הסכמה. השאלה היא מה קורה אם אין הסכמה.</w:t>
      </w:r>
    </w:p>
    <w:p w14:paraId="7E10AA84" w14:textId="77777777" w:rsidR="006506EA" w:rsidRPr="006506EA" w:rsidRDefault="006506EA" w:rsidP="006506EA">
      <w:pPr>
        <w:bidi/>
        <w:ind w:firstLine="720"/>
        <w:jc w:val="both"/>
        <w:rPr>
          <w:rFonts w:cs="David" w:hint="cs"/>
          <w:rtl/>
        </w:rPr>
      </w:pPr>
    </w:p>
    <w:p w14:paraId="606A8535" w14:textId="77777777" w:rsidR="006506EA" w:rsidRPr="006506EA" w:rsidRDefault="006506EA" w:rsidP="006506EA">
      <w:pPr>
        <w:bidi/>
        <w:ind w:firstLine="720"/>
        <w:jc w:val="both"/>
        <w:rPr>
          <w:rFonts w:cs="David" w:hint="cs"/>
          <w:rtl/>
        </w:rPr>
      </w:pPr>
      <w:r w:rsidRPr="006506EA">
        <w:rPr>
          <w:rFonts w:cs="David" w:hint="cs"/>
          <w:rtl/>
        </w:rPr>
        <w:t>התקופה של שבועיים היא הדבר המינימאלי המתבקש כי גם לענות למכתב רגיל נותנים היום 14 ימים, על אחת כמה וכמה כאשר אנחנו מדברים בנושא כל כך רציני.</w:t>
      </w:r>
    </w:p>
    <w:p w14:paraId="71853AD0" w14:textId="77777777" w:rsidR="006506EA" w:rsidRPr="006506EA" w:rsidRDefault="006506EA" w:rsidP="006506EA">
      <w:pPr>
        <w:bidi/>
        <w:ind w:firstLine="720"/>
        <w:jc w:val="both"/>
        <w:rPr>
          <w:rFonts w:cs="David" w:hint="cs"/>
          <w:rtl/>
        </w:rPr>
      </w:pPr>
    </w:p>
    <w:p w14:paraId="1F2E215F" w14:textId="77777777" w:rsidR="006506EA" w:rsidRPr="006506EA" w:rsidRDefault="006506EA" w:rsidP="006506EA">
      <w:pPr>
        <w:bidi/>
        <w:ind w:firstLine="720"/>
        <w:jc w:val="both"/>
        <w:rPr>
          <w:rFonts w:cs="David" w:hint="cs"/>
          <w:rtl/>
        </w:rPr>
      </w:pPr>
      <w:r w:rsidRPr="006506EA">
        <w:rPr>
          <w:rFonts w:cs="David" w:hint="cs"/>
          <w:rtl/>
        </w:rPr>
        <w:t>אני רוצה לומר שכל החגיגה הזאת סביב הדחתו של הנשיא מבזה את מדינת ישראל.  צריך לצמצם את זה עד כמה שיותר. אני  כיושב-ראש לא הייתי נותן לתקשורת להיכנס לכאן. רוצים לקיים דיון רציני ומעמיק, ולכן הייתי אולי מונע מהתקשורת מלהיכנס ולהפוך את הדיון להצגה. אני יכול לשלוח אותך להרבה מקומות ותראה מה קורה שם, כאשר נשים פוחדות לצאת מהבית. אם רוצים לשים את היד על פושעים ועל עבריינים, יש כתובות רבות. בגלל שמדובר בנשיא שכרגע חשוד בעניינים חמורים, ואני לא מזלזל בהם, לא צריך  להפוך את זה לחגיגה שאין לה סוף ואין לה גבול.</w:t>
      </w:r>
    </w:p>
    <w:p w14:paraId="47C2EAE4" w14:textId="77777777" w:rsidR="006506EA" w:rsidRPr="006506EA" w:rsidRDefault="006506EA" w:rsidP="006506EA">
      <w:pPr>
        <w:bidi/>
        <w:jc w:val="both"/>
        <w:rPr>
          <w:rFonts w:cs="David" w:hint="cs"/>
          <w:rtl/>
        </w:rPr>
      </w:pPr>
    </w:p>
    <w:p w14:paraId="1BB9FB35"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48E6D394" w14:textId="77777777" w:rsidR="006506EA" w:rsidRPr="006506EA" w:rsidRDefault="006506EA" w:rsidP="006506EA">
      <w:pPr>
        <w:bidi/>
        <w:jc w:val="both"/>
        <w:rPr>
          <w:rFonts w:cs="David" w:hint="cs"/>
          <w:rtl/>
        </w:rPr>
      </w:pPr>
    </w:p>
    <w:p w14:paraId="5A4FBEDD" w14:textId="77777777" w:rsidR="006506EA" w:rsidRPr="006506EA" w:rsidRDefault="006506EA" w:rsidP="006506EA">
      <w:pPr>
        <w:bidi/>
        <w:jc w:val="both"/>
        <w:rPr>
          <w:rFonts w:cs="David" w:hint="cs"/>
          <w:rtl/>
        </w:rPr>
      </w:pPr>
      <w:r w:rsidRPr="006506EA">
        <w:rPr>
          <w:rFonts w:cs="David" w:hint="cs"/>
          <w:rtl/>
        </w:rPr>
        <w:tab/>
        <w:t>אני חושב שהתקשורת חייבת להיות בדיון מהסוג הזה שהוא משהו שמעניין את הציבור שרוצה לדעת איך התהליך הזה מתנהל, האם הדברים נעשים כפי שהם נעשים, ומה דעתם של חברי הכנסת שהם נציגי הציבור.</w:t>
      </w:r>
    </w:p>
    <w:p w14:paraId="405A05EB" w14:textId="77777777" w:rsidR="006506EA" w:rsidRPr="006506EA" w:rsidRDefault="006506EA" w:rsidP="006506EA">
      <w:pPr>
        <w:bidi/>
        <w:jc w:val="both"/>
        <w:rPr>
          <w:rFonts w:cs="David" w:hint="cs"/>
          <w:rtl/>
        </w:rPr>
      </w:pPr>
    </w:p>
    <w:p w14:paraId="58A1D5D9" w14:textId="77777777" w:rsidR="006506EA" w:rsidRPr="006506EA" w:rsidRDefault="006506EA" w:rsidP="006506EA">
      <w:pPr>
        <w:bidi/>
        <w:jc w:val="both"/>
        <w:rPr>
          <w:rFonts w:cs="David" w:hint="cs"/>
          <w:rtl/>
        </w:rPr>
      </w:pPr>
      <w:r w:rsidRPr="006506EA">
        <w:rPr>
          <w:rFonts w:cs="David" w:hint="cs"/>
          <w:rtl/>
        </w:rPr>
        <w:tab/>
        <w:t xml:space="preserve">לעצם העניין של הביזוי. אני כל הזמן טוען שאם לנשיא היו עוד 5 שנות כהונה, לא הייתי עושה דבר כדי להדיח אותו, אבל מאחר ובכל מקרה אני לא רואה אותו בלוח הזמנים הזה חוזר להיות נשיא כי תקופת הכהונה שלו מסתיימת בתאריך מסוים. לכן אני חושב שהישארותו בנבצרות, למרות שהצבעתי כמוך בעד הנבצרות, כולה איזשהו הליך שהוא רוצה לזכות באיזשהו יתרון משפטי מסוים שלפי דעתי הוא לא כזה גדול, כמו הדוגמה למשל של עזר וייצמן עליו השלום שעשה עסקה עם היועץ המשפטי, אמר שהוא יתפטר מתפקידו ושבתמורה יורידו ממנו את התיק. יכול להיות שהוא רוצה לחסוך סעיף אישום כזה או אחר באיזושהי עסקה. אם הייתי משוכנע שהנבצרות הזאת מאפשרת לו או תורמת לו להגנתו בהליך השיפוטי, אולי הייתי אומר בסדר גמור, אבל בעיני הציבור  </w:t>
      </w:r>
      <w:r w:rsidRPr="006506EA">
        <w:rPr>
          <w:rFonts w:cs="David"/>
          <w:rtl/>
        </w:rPr>
        <w:t>–</w:t>
      </w:r>
      <w:r w:rsidRPr="006506EA">
        <w:rPr>
          <w:rFonts w:cs="David" w:hint="cs"/>
          <w:rtl/>
        </w:rPr>
        <w:t xml:space="preserve"> וראית את הסקרים ביום ששי </w:t>
      </w:r>
      <w:r w:rsidRPr="006506EA">
        <w:rPr>
          <w:rFonts w:cs="David"/>
          <w:rtl/>
        </w:rPr>
        <w:t>–</w:t>
      </w:r>
      <w:r w:rsidRPr="006506EA">
        <w:rPr>
          <w:rFonts w:cs="David" w:hint="cs"/>
          <w:rtl/>
        </w:rPr>
        <w:t xml:space="preserve"> וגם בעיניי נראה שהוא רוצה שיישארו לו כל התנאים. דרך אגב, הוא מרוויח יותר כסף בפנסיה מאשר במשכורתו כנשיא מכהן.</w:t>
      </w:r>
    </w:p>
    <w:p w14:paraId="5395B8A0" w14:textId="77777777" w:rsidR="006506EA" w:rsidRPr="006506EA" w:rsidRDefault="006506EA" w:rsidP="006506EA">
      <w:pPr>
        <w:bidi/>
        <w:jc w:val="both"/>
        <w:rPr>
          <w:rFonts w:cs="David" w:hint="cs"/>
          <w:rtl/>
        </w:rPr>
      </w:pPr>
    </w:p>
    <w:p w14:paraId="31D8C750" w14:textId="77777777" w:rsidR="006506EA" w:rsidRPr="006506EA" w:rsidRDefault="006506EA" w:rsidP="006506EA">
      <w:pPr>
        <w:bidi/>
        <w:jc w:val="both"/>
        <w:rPr>
          <w:rFonts w:cs="David"/>
          <w:u w:val="single"/>
          <w:rtl/>
        </w:rPr>
      </w:pPr>
      <w:r w:rsidRPr="006506EA">
        <w:rPr>
          <w:rFonts w:cs="David" w:hint="cs"/>
          <w:u w:val="single"/>
          <w:rtl/>
        </w:rPr>
        <w:t>קריאה:</w:t>
      </w:r>
    </w:p>
    <w:p w14:paraId="64632532" w14:textId="77777777" w:rsidR="006506EA" w:rsidRPr="006506EA" w:rsidRDefault="006506EA" w:rsidP="006506EA">
      <w:pPr>
        <w:bidi/>
        <w:jc w:val="both"/>
        <w:rPr>
          <w:rFonts w:cs="David" w:hint="cs"/>
          <w:rtl/>
        </w:rPr>
      </w:pPr>
    </w:p>
    <w:p w14:paraId="4A96E6E6" w14:textId="77777777" w:rsidR="006506EA" w:rsidRPr="006506EA" w:rsidRDefault="006506EA" w:rsidP="006506EA">
      <w:pPr>
        <w:bidi/>
        <w:jc w:val="both"/>
        <w:rPr>
          <w:rFonts w:cs="David" w:hint="cs"/>
          <w:rtl/>
        </w:rPr>
      </w:pPr>
      <w:r w:rsidRPr="006506EA">
        <w:rPr>
          <w:rFonts w:cs="David" w:hint="cs"/>
          <w:rtl/>
        </w:rPr>
        <w:tab/>
        <w:t>אותו הדבר.</w:t>
      </w:r>
    </w:p>
    <w:p w14:paraId="1A24E970" w14:textId="77777777" w:rsidR="006506EA" w:rsidRPr="006506EA" w:rsidRDefault="006506EA" w:rsidP="006506EA">
      <w:pPr>
        <w:bidi/>
        <w:jc w:val="both"/>
        <w:rPr>
          <w:rFonts w:cs="David" w:hint="cs"/>
          <w:rtl/>
        </w:rPr>
      </w:pPr>
    </w:p>
    <w:p w14:paraId="151C2609"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73EBF185" w14:textId="77777777" w:rsidR="006506EA" w:rsidRPr="006506EA" w:rsidRDefault="006506EA" w:rsidP="006506EA">
      <w:pPr>
        <w:bidi/>
        <w:jc w:val="both"/>
        <w:rPr>
          <w:rFonts w:cs="David" w:hint="cs"/>
          <w:rtl/>
        </w:rPr>
      </w:pPr>
    </w:p>
    <w:p w14:paraId="3D9D7BBE" w14:textId="77777777" w:rsidR="006506EA" w:rsidRPr="006506EA" w:rsidRDefault="006506EA" w:rsidP="006506EA">
      <w:pPr>
        <w:bidi/>
        <w:jc w:val="both"/>
        <w:rPr>
          <w:rFonts w:cs="David" w:hint="cs"/>
          <w:rtl/>
        </w:rPr>
      </w:pPr>
      <w:r w:rsidRPr="006506EA">
        <w:rPr>
          <w:rFonts w:cs="David" w:hint="cs"/>
          <w:rtl/>
        </w:rPr>
        <w:tab/>
        <w:t>מקבל משכורת או לא מקבל משכורת, זה לא שייך לעניין.  אני גם לא מקבל את זה שעבר זמנו של מוסד הנשיאות. אני חושב שמדינת ישראל צריכה מוסד נשיאות, אני חושב שמדינת ישראל צריכה מוסד שהוא סמל, אני חושב שהוא צריך לייצג אותנו בהרבה מאוד דברים שקשורים למדינת ישראל כאשר ראש הרשות המבצעת הוא בעל תפקיד אחר ואין לו את הזמן והמקום לעשות זאת.  אני חושב שזה מוסד מאוד ראוי ונכון. לכן לא הייתי בא בטענות האלה של ביזוי רק אל חברי הכנסת שכמובן שחלקם מדברים לתקשורת וזה טבעי. הייתי גם מבקש ממנו לשמור על הכבוד של המוסד שאותו הוא שירת בנאמנות במשך שש וחצי שנים. עד התפוצצות הפרשה הזאת, בעיניי הוא היה נשיא יוצא מן הכלל. באמת היה נשיא ראוי, עשה את הכול, ביקר משפחות שכולות, השתתף בטקסים ועשה את היוצא מן הכלל. אני חושב שאחריתו מבזה את ראשיתו ואם אני במקומו ואם הייתי צריך לייעץ לו, הייתי אומר לו שיתפטר מתפקידו.</w:t>
      </w:r>
    </w:p>
    <w:p w14:paraId="5DA10EC0" w14:textId="77777777" w:rsidR="006506EA" w:rsidRPr="006506EA" w:rsidRDefault="006506EA" w:rsidP="006506EA">
      <w:pPr>
        <w:bidi/>
        <w:jc w:val="both"/>
        <w:rPr>
          <w:rFonts w:cs="David" w:hint="cs"/>
          <w:rtl/>
        </w:rPr>
      </w:pPr>
    </w:p>
    <w:p w14:paraId="06BFB6B7" w14:textId="77777777" w:rsidR="006506EA" w:rsidRPr="006506EA" w:rsidRDefault="006506EA" w:rsidP="006506EA">
      <w:pPr>
        <w:bidi/>
        <w:jc w:val="both"/>
        <w:rPr>
          <w:rFonts w:cs="David" w:hint="cs"/>
          <w:u w:val="single"/>
          <w:rtl/>
        </w:rPr>
      </w:pPr>
      <w:r w:rsidRPr="006506EA">
        <w:rPr>
          <w:rFonts w:cs="David" w:hint="cs"/>
          <w:u w:val="single"/>
          <w:rtl/>
        </w:rPr>
        <w:t>שי חרמש:</w:t>
      </w:r>
    </w:p>
    <w:p w14:paraId="03D15197" w14:textId="77777777" w:rsidR="006506EA" w:rsidRPr="006506EA" w:rsidRDefault="006506EA" w:rsidP="006506EA">
      <w:pPr>
        <w:bidi/>
        <w:jc w:val="both"/>
        <w:rPr>
          <w:rFonts w:cs="David" w:hint="cs"/>
          <w:rtl/>
        </w:rPr>
      </w:pPr>
    </w:p>
    <w:p w14:paraId="1033CFCC" w14:textId="77777777" w:rsidR="006506EA" w:rsidRPr="006506EA" w:rsidRDefault="006506EA" w:rsidP="006506EA">
      <w:pPr>
        <w:bidi/>
        <w:jc w:val="both"/>
        <w:rPr>
          <w:rFonts w:cs="David" w:hint="cs"/>
          <w:rtl/>
        </w:rPr>
      </w:pPr>
      <w:r w:rsidRPr="006506EA">
        <w:rPr>
          <w:rFonts w:cs="David" w:hint="cs"/>
          <w:rtl/>
        </w:rPr>
        <w:tab/>
        <w:t>רצוי שתת-הוועדה תשב ותביא את הנוסחאות השונות. אני רוצה להוסיף סעיף אחד בלבד לעניין, והוא אולי מעיק עלי ובא לידי ביטוי בעמדה שנקטתי בישיבה. דעתי בנושא לא השתנתה ואני חושב שאין בפנינו שום סימוכין לפיהם אנחנו יכולים לקבל את ההכרעה לכאן או לכאן ולכן ראוי שהיועץ המשפטי בתוקף התקנות יהיה כאן וייתן איזה סימוכין בו נוכל להיאחז, כי לי אין כלי אחר להיאחז בו.</w:t>
      </w:r>
    </w:p>
    <w:p w14:paraId="2EB77298" w14:textId="77777777" w:rsidR="006506EA" w:rsidRPr="006506EA" w:rsidRDefault="006506EA" w:rsidP="006506EA">
      <w:pPr>
        <w:bidi/>
        <w:jc w:val="both"/>
        <w:rPr>
          <w:rFonts w:cs="David" w:hint="cs"/>
          <w:rtl/>
        </w:rPr>
      </w:pPr>
    </w:p>
    <w:p w14:paraId="4EB3EE82" w14:textId="77777777" w:rsidR="006506EA" w:rsidRPr="006506EA" w:rsidRDefault="006506EA" w:rsidP="006506EA">
      <w:pPr>
        <w:bidi/>
        <w:jc w:val="both"/>
        <w:rPr>
          <w:rFonts w:cs="David" w:hint="cs"/>
          <w:rtl/>
        </w:rPr>
      </w:pPr>
      <w:r w:rsidRPr="006506EA">
        <w:rPr>
          <w:rFonts w:cs="David" w:hint="cs"/>
          <w:rtl/>
        </w:rPr>
        <w:tab/>
        <w:t>אני מבקש להוסיף סעיף האומר שמרגע שהנשיא יבקש ויקבל נבצרות זמנית עקב האשמות, יעזוב הנשיא את משכן הנשיא.</w:t>
      </w:r>
    </w:p>
    <w:p w14:paraId="67D1E164" w14:textId="77777777" w:rsidR="006506EA" w:rsidRPr="006506EA" w:rsidRDefault="006506EA" w:rsidP="006506EA">
      <w:pPr>
        <w:bidi/>
        <w:jc w:val="both"/>
        <w:rPr>
          <w:rFonts w:cs="David" w:hint="cs"/>
          <w:rtl/>
        </w:rPr>
      </w:pPr>
    </w:p>
    <w:p w14:paraId="79C0B64E"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711ECDA3" w14:textId="77777777" w:rsidR="006506EA" w:rsidRPr="006506EA" w:rsidRDefault="006506EA" w:rsidP="006506EA">
      <w:pPr>
        <w:bidi/>
        <w:jc w:val="both"/>
        <w:rPr>
          <w:rFonts w:cs="David" w:hint="cs"/>
          <w:rtl/>
        </w:rPr>
      </w:pPr>
    </w:p>
    <w:p w14:paraId="45C3D76E" w14:textId="77777777" w:rsidR="006506EA" w:rsidRPr="006506EA" w:rsidRDefault="006506EA" w:rsidP="006506EA">
      <w:pPr>
        <w:bidi/>
        <w:jc w:val="both"/>
        <w:rPr>
          <w:rFonts w:cs="David" w:hint="cs"/>
          <w:rtl/>
        </w:rPr>
      </w:pPr>
      <w:r w:rsidRPr="006506EA">
        <w:rPr>
          <w:rFonts w:cs="David" w:hint="cs"/>
          <w:rtl/>
        </w:rPr>
        <w:tab/>
        <w:t>לנבצרות אין עילות בחוק. הנבצרות יכולה להיות מכל סיבה שהיא.</w:t>
      </w:r>
    </w:p>
    <w:p w14:paraId="052C827D" w14:textId="77777777" w:rsidR="006506EA" w:rsidRPr="006506EA" w:rsidRDefault="006506EA" w:rsidP="006506EA">
      <w:pPr>
        <w:bidi/>
        <w:jc w:val="both"/>
        <w:rPr>
          <w:rFonts w:cs="David" w:hint="cs"/>
          <w:rtl/>
        </w:rPr>
      </w:pPr>
    </w:p>
    <w:p w14:paraId="17969BA0" w14:textId="77777777" w:rsidR="006506EA" w:rsidRPr="006506EA" w:rsidRDefault="006506EA" w:rsidP="006506EA">
      <w:pPr>
        <w:bidi/>
        <w:jc w:val="both"/>
        <w:rPr>
          <w:rFonts w:cs="David" w:hint="cs"/>
          <w:u w:val="single"/>
          <w:rtl/>
        </w:rPr>
      </w:pPr>
      <w:r w:rsidRPr="006506EA">
        <w:rPr>
          <w:rFonts w:cs="David" w:hint="cs"/>
          <w:u w:val="single"/>
          <w:rtl/>
        </w:rPr>
        <w:t>שי חרמש:</w:t>
      </w:r>
    </w:p>
    <w:p w14:paraId="07DD1508" w14:textId="77777777" w:rsidR="006506EA" w:rsidRPr="006506EA" w:rsidRDefault="006506EA" w:rsidP="006506EA">
      <w:pPr>
        <w:bidi/>
        <w:jc w:val="both"/>
        <w:rPr>
          <w:rFonts w:cs="David" w:hint="cs"/>
          <w:rtl/>
        </w:rPr>
      </w:pPr>
    </w:p>
    <w:p w14:paraId="477C8775" w14:textId="77777777" w:rsidR="006506EA" w:rsidRPr="006506EA" w:rsidRDefault="006506EA" w:rsidP="006506EA">
      <w:pPr>
        <w:bidi/>
        <w:jc w:val="both"/>
        <w:rPr>
          <w:rFonts w:cs="David" w:hint="cs"/>
          <w:rtl/>
        </w:rPr>
      </w:pPr>
      <w:r w:rsidRPr="006506EA">
        <w:rPr>
          <w:rFonts w:cs="David" w:hint="cs"/>
          <w:rtl/>
        </w:rPr>
        <w:tab/>
        <w:t>אני אומר שהנשיא יעזוב את משכן הנשיא, ישיב את כל הציוד ואת כל מה שקשור, יחדל לקבל שכר או כל תמורה אחרת.</w:t>
      </w:r>
    </w:p>
    <w:p w14:paraId="0F656C26" w14:textId="77777777" w:rsidR="006506EA" w:rsidRPr="006506EA" w:rsidRDefault="006506EA" w:rsidP="006506EA">
      <w:pPr>
        <w:bidi/>
        <w:jc w:val="both"/>
        <w:rPr>
          <w:rFonts w:cs="David" w:hint="cs"/>
          <w:rtl/>
        </w:rPr>
      </w:pPr>
    </w:p>
    <w:p w14:paraId="40F29CB6"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3672C0B8" w14:textId="77777777" w:rsidR="006506EA" w:rsidRPr="006506EA" w:rsidRDefault="006506EA" w:rsidP="006506EA">
      <w:pPr>
        <w:bidi/>
        <w:jc w:val="both"/>
        <w:rPr>
          <w:rFonts w:cs="David" w:hint="cs"/>
          <w:rtl/>
        </w:rPr>
      </w:pPr>
    </w:p>
    <w:p w14:paraId="6B581B13" w14:textId="77777777" w:rsidR="006506EA" w:rsidRPr="006506EA" w:rsidRDefault="006506EA" w:rsidP="006506EA">
      <w:pPr>
        <w:bidi/>
        <w:jc w:val="both"/>
        <w:rPr>
          <w:rFonts w:cs="David" w:hint="cs"/>
          <w:rtl/>
        </w:rPr>
      </w:pPr>
      <w:r w:rsidRPr="006506EA">
        <w:rPr>
          <w:rFonts w:cs="David" w:hint="cs"/>
          <w:rtl/>
        </w:rPr>
        <w:tab/>
        <w:t>נבצרות בגלל בריאות מופיעה במקום נפרד.</w:t>
      </w:r>
    </w:p>
    <w:p w14:paraId="2E1385A4" w14:textId="77777777" w:rsidR="006506EA" w:rsidRPr="006506EA" w:rsidRDefault="006506EA" w:rsidP="006506EA">
      <w:pPr>
        <w:bidi/>
        <w:jc w:val="both"/>
        <w:rPr>
          <w:rFonts w:cs="David" w:hint="cs"/>
          <w:rtl/>
        </w:rPr>
      </w:pPr>
    </w:p>
    <w:p w14:paraId="3DFAA10C"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5301133D" w14:textId="77777777" w:rsidR="006506EA" w:rsidRPr="006506EA" w:rsidRDefault="006506EA" w:rsidP="006506EA">
      <w:pPr>
        <w:bidi/>
        <w:jc w:val="both"/>
        <w:rPr>
          <w:rFonts w:cs="David" w:hint="cs"/>
          <w:rtl/>
        </w:rPr>
      </w:pPr>
    </w:p>
    <w:p w14:paraId="6B4BE8BE" w14:textId="77777777" w:rsidR="006506EA" w:rsidRPr="006506EA" w:rsidRDefault="006506EA" w:rsidP="006506EA">
      <w:pPr>
        <w:bidi/>
        <w:jc w:val="both"/>
        <w:rPr>
          <w:rFonts w:cs="David" w:hint="cs"/>
          <w:rtl/>
        </w:rPr>
      </w:pPr>
      <w:r w:rsidRPr="006506EA">
        <w:rPr>
          <w:rFonts w:cs="David" w:hint="cs"/>
          <w:rtl/>
        </w:rPr>
        <w:tab/>
        <w:t>הנוהל לא שייך לזה.</w:t>
      </w:r>
    </w:p>
    <w:p w14:paraId="5A2CBC34" w14:textId="77777777" w:rsidR="006506EA" w:rsidRPr="006506EA" w:rsidRDefault="006506EA" w:rsidP="006506EA">
      <w:pPr>
        <w:bidi/>
        <w:jc w:val="both"/>
        <w:rPr>
          <w:rFonts w:cs="David" w:hint="cs"/>
          <w:rtl/>
        </w:rPr>
      </w:pPr>
    </w:p>
    <w:p w14:paraId="013D0869" w14:textId="77777777" w:rsidR="006506EA" w:rsidRPr="006506EA" w:rsidRDefault="006506EA" w:rsidP="006506EA">
      <w:pPr>
        <w:bidi/>
        <w:jc w:val="both"/>
        <w:rPr>
          <w:rFonts w:cs="David" w:hint="cs"/>
          <w:u w:val="single"/>
          <w:rtl/>
        </w:rPr>
      </w:pPr>
      <w:r w:rsidRPr="006506EA">
        <w:rPr>
          <w:rFonts w:cs="David" w:hint="cs"/>
          <w:u w:val="single"/>
          <w:rtl/>
        </w:rPr>
        <w:t>שי חרמש:</w:t>
      </w:r>
    </w:p>
    <w:p w14:paraId="1D785EBE" w14:textId="77777777" w:rsidR="006506EA" w:rsidRPr="006506EA" w:rsidRDefault="006506EA" w:rsidP="006506EA">
      <w:pPr>
        <w:bidi/>
        <w:jc w:val="both"/>
        <w:rPr>
          <w:rFonts w:cs="David" w:hint="cs"/>
          <w:rtl/>
        </w:rPr>
      </w:pPr>
    </w:p>
    <w:p w14:paraId="2DD75426" w14:textId="77777777" w:rsidR="006506EA" w:rsidRPr="006506EA" w:rsidRDefault="006506EA" w:rsidP="006506EA">
      <w:pPr>
        <w:bidi/>
        <w:jc w:val="both"/>
        <w:rPr>
          <w:rFonts w:cs="David" w:hint="cs"/>
          <w:rtl/>
        </w:rPr>
      </w:pPr>
      <w:r w:rsidRPr="006506EA">
        <w:rPr>
          <w:rFonts w:cs="David" w:hint="cs"/>
          <w:rtl/>
        </w:rPr>
        <w:tab/>
        <w:t>אני מרגיש הבוקר רע עם דבר אחד. אני שלם עם הצבעתי ואני חושב שההחלטה לגבי הנבצרות הייתה נכונה, אבל התמונה שאני רואה גורמת לי להרגיש רע. חשתי רע כאשר ראיתי את המכונית יוצאת לקריית מלאכי וחשתי רע בבוקר כאשר ראיתי שהמכונית חזרה למשכן הנשיא. אני לא חושב שמישהו מאתנו התכוון לעניין ורצה את זה. אני חושב שהנשיא עשה כאן טעות הסברתית קשה ומיותרת.</w:t>
      </w:r>
    </w:p>
    <w:p w14:paraId="38C412D4" w14:textId="77777777" w:rsidR="006506EA" w:rsidRPr="006506EA" w:rsidRDefault="006506EA" w:rsidP="006506EA">
      <w:pPr>
        <w:bidi/>
        <w:jc w:val="both"/>
        <w:rPr>
          <w:rFonts w:cs="David" w:hint="cs"/>
          <w:rtl/>
        </w:rPr>
      </w:pPr>
    </w:p>
    <w:p w14:paraId="5513291E"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5B1D3AD0" w14:textId="77777777" w:rsidR="006506EA" w:rsidRPr="006506EA" w:rsidRDefault="006506EA" w:rsidP="006506EA">
      <w:pPr>
        <w:bidi/>
        <w:jc w:val="both"/>
        <w:rPr>
          <w:rFonts w:cs="David" w:hint="cs"/>
          <w:rtl/>
        </w:rPr>
      </w:pPr>
    </w:p>
    <w:p w14:paraId="0B663261" w14:textId="77777777" w:rsidR="006506EA" w:rsidRPr="006506EA" w:rsidRDefault="006506EA" w:rsidP="006506EA">
      <w:pPr>
        <w:bidi/>
        <w:jc w:val="both"/>
        <w:rPr>
          <w:rFonts w:cs="David" w:hint="cs"/>
          <w:rtl/>
        </w:rPr>
      </w:pPr>
      <w:r w:rsidRPr="006506EA">
        <w:rPr>
          <w:rFonts w:cs="David" w:hint="cs"/>
          <w:rtl/>
        </w:rPr>
        <w:tab/>
        <w:t>זאת לא טעות הסברתית אלא זו אמירה.</w:t>
      </w:r>
    </w:p>
    <w:p w14:paraId="6AA76D88" w14:textId="77777777" w:rsidR="006506EA" w:rsidRPr="006506EA" w:rsidRDefault="006506EA" w:rsidP="006506EA">
      <w:pPr>
        <w:bidi/>
        <w:jc w:val="both"/>
        <w:rPr>
          <w:rFonts w:cs="David" w:hint="cs"/>
          <w:rtl/>
        </w:rPr>
      </w:pPr>
    </w:p>
    <w:p w14:paraId="3421E062"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12A9F19C" w14:textId="77777777" w:rsidR="006506EA" w:rsidRPr="006506EA" w:rsidRDefault="006506EA" w:rsidP="006506EA">
      <w:pPr>
        <w:bidi/>
        <w:jc w:val="both"/>
        <w:rPr>
          <w:rFonts w:cs="David" w:hint="cs"/>
          <w:rtl/>
        </w:rPr>
      </w:pPr>
    </w:p>
    <w:p w14:paraId="1CA6B7A1" w14:textId="77777777" w:rsidR="006506EA" w:rsidRPr="006506EA" w:rsidRDefault="006506EA" w:rsidP="006506EA">
      <w:pPr>
        <w:bidi/>
        <w:jc w:val="both"/>
        <w:rPr>
          <w:rFonts w:cs="David" w:hint="cs"/>
          <w:rtl/>
        </w:rPr>
      </w:pPr>
      <w:r w:rsidRPr="006506EA">
        <w:rPr>
          <w:rFonts w:cs="David" w:hint="cs"/>
          <w:rtl/>
        </w:rPr>
        <w:tab/>
        <w:t>אני מסכים לכל מילה שאתה אומר, אבל צריך לשאול אולי הוא נסע להביא את החפצים שלו. אל תמהרו. תבדקו. אני גם חושב שזה לא בסדר. אם הוא חושב להמשיך לשבת שם, יש לנו כלים למנוע את זה.</w:t>
      </w:r>
    </w:p>
    <w:p w14:paraId="42DF59AE" w14:textId="77777777" w:rsidR="006506EA" w:rsidRPr="006506EA" w:rsidRDefault="006506EA" w:rsidP="006506EA">
      <w:pPr>
        <w:bidi/>
        <w:jc w:val="both"/>
        <w:rPr>
          <w:rFonts w:cs="David" w:hint="cs"/>
          <w:rtl/>
        </w:rPr>
      </w:pPr>
    </w:p>
    <w:p w14:paraId="0D8038EA" w14:textId="77777777" w:rsidR="006506EA" w:rsidRPr="006506EA" w:rsidRDefault="006506EA" w:rsidP="006506EA">
      <w:pPr>
        <w:bidi/>
        <w:jc w:val="both"/>
        <w:rPr>
          <w:rFonts w:cs="David"/>
          <w:u w:val="single"/>
          <w:rtl/>
        </w:rPr>
      </w:pPr>
      <w:r w:rsidRPr="006506EA">
        <w:rPr>
          <w:rFonts w:cs="David" w:hint="cs"/>
          <w:u w:val="single"/>
          <w:rtl/>
        </w:rPr>
        <w:t>שי חרמש:</w:t>
      </w:r>
    </w:p>
    <w:p w14:paraId="0B140E2D" w14:textId="77777777" w:rsidR="006506EA" w:rsidRPr="006506EA" w:rsidRDefault="006506EA" w:rsidP="006506EA">
      <w:pPr>
        <w:bidi/>
        <w:jc w:val="both"/>
        <w:rPr>
          <w:rFonts w:cs="David" w:hint="cs"/>
          <w:rtl/>
        </w:rPr>
      </w:pPr>
    </w:p>
    <w:p w14:paraId="1B708B6C" w14:textId="77777777" w:rsidR="006506EA" w:rsidRPr="006506EA" w:rsidRDefault="006506EA" w:rsidP="006506EA">
      <w:pPr>
        <w:bidi/>
        <w:jc w:val="both"/>
        <w:rPr>
          <w:rFonts w:cs="David" w:hint="cs"/>
          <w:rtl/>
        </w:rPr>
      </w:pPr>
      <w:r w:rsidRPr="006506EA">
        <w:rPr>
          <w:rFonts w:cs="David" w:hint="cs"/>
          <w:rtl/>
        </w:rPr>
        <w:tab/>
        <w:t>אני הולך בזהירות רבה בצעדים שמיכאל איתן מוביל, ואני אומר את זה בצורה מאוד ברורה. אני מאוד מקווה שהוא הלך לארוז את חפציו, אבל אם זה כך, למה הוא שוהה שם כבר 72 שעות?</w:t>
      </w:r>
    </w:p>
    <w:p w14:paraId="47A1751E" w14:textId="77777777" w:rsidR="006506EA" w:rsidRPr="006506EA" w:rsidRDefault="006506EA" w:rsidP="006506EA">
      <w:pPr>
        <w:bidi/>
        <w:jc w:val="both"/>
        <w:rPr>
          <w:rFonts w:cs="David" w:hint="cs"/>
          <w:rtl/>
        </w:rPr>
      </w:pPr>
    </w:p>
    <w:p w14:paraId="1816D34C" w14:textId="77777777" w:rsidR="006506EA" w:rsidRPr="006506EA" w:rsidRDefault="006506EA" w:rsidP="006506EA">
      <w:pPr>
        <w:bidi/>
        <w:jc w:val="both"/>
        <w:rPr>
          <w:rFonts w:cs="David" w:hint="cs"/>
          <w:rtl/>
        </w:rPr>
      </w:pPr>
      <w:r w:rsidRPr="006506EA">
        <w:rPr>
          <w:rFonts w:cs="David" w:hint="cs"/>
          <w:rtl/>
        </w:rPr>
        <w:tab/>
        <w:t xml:space="preserve">התיקון שאני רוצה להציע לוועדה, מעבר לתיקונים שהוצאו, שמרגע שהנשיא יבקש ויקבל נבצרות עקב האשמה או חשדות </w:t>
      </w:r>
      <w:r w:rsidRPr="006506EA">
        <w:rPr>
          <w:rFonts w:cs="David"/>
          <w:rtl/>
        </w:rPr>
        <w:t>–</w:t>
      </w:r>
      <w:r w:rsidRPr="006506EA">
        <w:rPr>
          <w:rFonts w:cs="David" w:hint="cs"/>
          <w:rtl/>
        </w:rPr>
        <w:t xml:space="preserve"> ותנסחו את זה כפי שתנסחו כי אני אינני משפטן </w:t>
      </w:r>
      <w:r w:rsidRPr="006506EA">
        <w:rPr>
          <w:rFonts w:cs="David"/>
          <w:rtl/>
        </w:rPr>
        <w:t>–</w:t>
      </w:r>
      <w:r w:rsidRPr="006506EA">
        <w:rPr>
          <w:rFonts w:cs="David" w:hint="cs"/>
          <w:rtl/>
        </w:rPr>
        <w:t xml:space="preserve"> יעזוב הנשיא את המשכן, ישיב את הציוד הקשור בפעילותו כנשיא, יחדל לקבל שכר וינתק כל קשר עם צוות הבית. הנשיא לא יעסוק בכל עניין שקשור לענייני הממלכה.</w:t>
      </w:r>
    </w:p>
    <w:p w14:paraId="3EB4C474" w14:textId="77777777" w:rsidR="006506EA" w:rsidRPr="006506EA" w:rsidRDefault="006506EA" w:rsidP="006506EA">
      <w:pPr>
        <w:bidi/>
        <w:jc w:val="both"/>
        <w:rPr>
          <w:rFonts w:cs="David" w:hint="cs"/>
          <w:rtl/>
        </w:rPr>
      </w:pPr>
    </w:p>
    <w:p w14:paraId="37E178AC"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5FDF32DA" w14:textId="77777777" w:rsidR="006506EA" w:rsidRPr="006506EA" w:rsidRDefault="006506EA" w:rsidP="006506EA">
      <w:pPr>
        <w:bidi/>
        <w:jc w:val="both"/>
        <w:rPr>
          <w:rFonts w:cs="David" w:hint="cs"/>
          <w:rtl/>
        </w:rPr>
      </w:pPr>
    </w:p>
    <w:p w14:paraId="10AEC345" w14:textId="77777777" w:rsidR="006506EA" w:rsidRPr="006506EA" w:rsidRDefault="006506EA" w:rsidP="006506EA">
      <w:pPr>
        <w:bidi/>
        <w:jc w:val="both"/>
        <w:rPr>
          <w:rFonts w:cs="David" w:hint="cs"/>
          <w:rtl/>
        </w:rPr>
      </w:pPr>
      <w:r w:rsidRPr="006506EA">
        <w:rPr>
          <w:rFonts w:cs="David" w:hint="cs"/>
          <w:rtl/>
        </w:rPr>
        <w:tab/>
        <w:t>לשם כך דרושה הצעת חוק.</w:t>
      </w:r>
    </w:p>
    <w:p w14:paraId="1B85DB07" w14:textId="77777777" w:rsidR="006506EA" w:rsidRPr="006506EA" w:rsidRDefault="006506EA" w:rsidP="006506EA">
      <w:pPr>
        <w:bidi/>
        <w:jc w:val="both"/>
        <w:rPr>
          <w:rFonts w:cs="David" w:hint="cs"/>
          <w:rtl/>
        </w:rPr>
      </w:pPr>
    </w:p>
    <w:p w14:paraId="79304E6B" w14:textId="77777777" w:rsidR="006506EA" w:rsidRPr="006506EA" w:rsidRDefault="006506EA" w:rsidP="006506EA">
      <w:pPr>
        <w:bidi/>
        <w:jc w:val="both"/>
        <w:rPr>
          <w:rFonts w:cs="David" w:hint="cs"/>
          <w:u w:val="single"/>
          <w:rtl/>
        </w:rPr>
      </w:pPr>
      <w:r w:rsidRPr="006506EA">
        <w:rPr>
          <w:rFonts w:cs="David" w:hint="cs"/>
          <w:u w:val="single"/>
          <w:rtl/>
        </w:rPr>
        <w:t>שי חרמש:</w:t>
      </w:r>
    </w:p>
    <w:p w14:paraId="4D3D4586" w14:textId="77777777" w:rsidR="006506EA" w:rsidRPr="006506EA" w:rsidRDefault="006506EA" w:rsidP="006506EA">
      <w:pPr>
        <w:bidi/>
        <w:jc w:val="both"/>
        <w:rPr>
          <w:rFonts w:cs="David" w:hint="cs"/>
          <w:rtl/>
        </w:rPr>
      </w:pPr>
    </w:p>
    <w:p w14:paraId="42A0F9D3" w14:textId="77777777" w:rsidR="006506EA" w:rsidRPr="006506EA" w:rsidRDefault="006506EA" w:rsidP="006506EA">
      <w:pPr>
        <w:bidi/>
        <w:jc w:val="both"/>
        <w:rPr>
          <w:rFonts w:cs="David" w:hint="cs"/>
          <w:rtl/>
        </w:rPr>
      </w:pPr>
      <w:r w:rsidRPr="006506EA">
        <w:rPr>
          <w:rFonts w:cs="David" w:hint="cs"/>
          <w:rtl/>
        </w:rPr>
        <w:tab/>
        <w:t xml:space="preserve">אני מוכן להציע. אם תאמרו לי לבוא בעוד שעה עם הצעת חוק, אני אעשה זאת. אני רוצה למנוע את המצב המביך שאנשים כמוני, כמו חבר הכנסת איתן וכמונו, נמצאים היום בתחושה קשה בגלל מהלך לא נבון שעשה הנשיא. </w:t>
      </w:r>
      <w:r w:rsidRPr="006506EA">
        <w:rPr>
          <w:rFonts w:cs="David" w:hint="cs"/>
          <w:rtl/>
        </w:rPr>
        <w:tab/>
        <w:t>במידה והוא יזוכה, הוא יפוצה. שוב, אינני עורך-דין, אבל יש מקרים שאדם נאשם, מושעה, אם הוא מזוכה, הוא מוחזר למעמדו ומוחזר כבודו וכל מה שנלקח ממנו. אם יאמרו לי מהייעוץ המשפטי שצריך להגיש הצעת חוק, אני הולך להכין אותה. אם זה נכנס לתקנות, זה יהיה לי יותר קל.</w:t>
      </w:r>
    </w:p>
    <w:p w14:paraId="349CECD1" w14:textId="77777777" w:rsidR="006506EA" w:rsidRPr="006506EA" w:rsidRDefault="006506EA" w:rsidP="006506EA">
      <w:pPr>
        <w:bidi/>
        <w:jc w:val="both"/>
        <w:rPr>
          <w:rFonts w:cs="David" w:hint="cs"/>
          <w:rtl/>
        </w:rPr>
      </w:pPr>
    </w:p>
    <w:p w14:paraId="0335ED9D"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46E951CA" w14:textId="77777777" w:rsidR="006506EA" w:rsidRPr="006506EA" w:rsidRDefault="006506EA" w:rsidP="006506EA">
      <w:pPr>
        <w:bidi/>
        <w:jc w:val="both"/>
        <w:rPr>
          <w:rFonts w:cs="David" w:hint="cs"/>
          <w:rtl/>
        </w:rPr>
      </w:pPr>
    </w:p>
    <w:p w14:paraId="7FF37D3C" w14:textId="77777777" w:rsidR="006506EA" w:rsidRPr="006506EA" w:rsidRDefault="006506EA" w:rsidP="006506EA">
      <w:pPr>
        <w:bidi/>
        <w:jc w:val="both"/>
        <w:rPr>
          <w:rFonts w:cs="David" w:hint="cs"/>
          <w:rtl/>
        </w:rPr>
      </w:pPr>
      <w:r w:rsidRPr="006506EA">
        <w:rPr>
          <w:rFonts w:cs="David" w:hint="cs"/>
          <w:rtl/>
        </w:rPr>
        <w:tab/>
        <w:t>זה לא שייך לתקנות.</w:t>
      </w:r>
    </w:p>
    <w:p w14:paraId="3B18693F" w14:textId="77777777" w:rsidR="006506EA" w:rsidRPr="006506EA" w:rsidRDefault="006506EA" w:rsidP="006506EA">
      <w:pPr>
        <w:bidi/>
        <w:jc w:val="both"/>
        <w:rPr>
          <w:rFonts w:cs="David" w:hint="cs"/>
          <w:rtl/>
        </w:rPr>
      </w:pPr>
    </w:p>
    <w:p w14:paraId="328A78DE" w14:textId="77777777" w:rsidR="006506EA" w:rsidRPr="006506EA" w:rsidRDefault="006506EA" w:rsidP="006506EA">
      <w:pPr>
        <w:bidi/>
        <w:jc w:val="both"/>
        <w:rPr>
          <w:rFonts w:cs="David" w:hint="cs"/>
          <w:u w:val="single"/>
          <w:rtl/>
        </w:rPr>
      </w:pPr>
      <w:r w:rsidRPr="006506EA">
        <w:rPr>
          <w:rFonts w:cs="David" w:hint="cs"/>
          <w:u w:val="single"/>
          <w:rtl/>
        </w:rPr>
        <w:t>שי חרמש:</w:t>
      </w:r>
    </w:p>
    <w:p w14:paraId="054BB478" w14:textId="77777777" w:rsidR="006506EA" w:rsidRPr="006506EA" w:rsidRDefault="006506EA" w:rsidP="006506EA">
      <w:pPr>
        <w:bidi/>
        <w:jc w:val="both"/>
        <w:rPr>
          <w:rFonts w:cs="David" w:hint="cs"/>
          <w:rtl/>
        </w:rPr>
      </w:pPr>
    </w:p>
    <w:p w14:paraId="44570E93" w14:textId="77777777" w:rsidR="006506EA" w:rsidRPr="006506EA" w:rsidRDefault="006506EA" w:rsidP="006506EA">
      <w:pPr>
        <w:bidi/>
        <w:jc w:val="both"/>
        <w:rPr>
          <w:rFonts w:cs="David" w:hint="cs"/>
          <w:rtl/>
        </w:rPr>
      </w:pPr>
      <w:r w:rsidRPr="006506EA">
        <w:rPr>
          <w:rFonts w:cs="David" w:hint="cs"/>
          <w:rtl/>
        </w:rPr>
        <w:tab/>
        <w:t>אני כבר מודיע שאני עוזב את זה ואני מניח שחבר הכנסת מיכאל איתן יעזור לי.</w:t>
      </w:r>
    </w:p>
    <w:p w14:paraId="5AD6F2F8" w14:textId="77777777" w:rsidR="006506EA" w:rsidRPr="006506EA" w:rsidRDefault="006506EA" w:rsidP="006506EA">
      <w:pPr>
        <w:bidi/>
        <w:jc w:val="both"/>
        <w:rPr>
          <w:rFonts w:cs="David" w:hint="cs"/>
          <w:rtl/>
        </w:rPr>
      </w:pPr>
      <w:r w:rsidRPr="006506EA">
        <w:rPr>
          <w:rFonts w:cs="David" w:hint="cs"/>
          <w:rtl/>
        </w:rPr>
        <w:tab/>
      </w:r>
    </w:p>
    <w:p w14:paraId="0333FE92"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7CB9DEC8" w14:textId="77777777" w:rsidR="006506EA" w:rsidRPr="006506EA" w:rsidRDefault="006506EA" w:rsidP="006506EA">
      <w:pPr>
        <w:bidi/>
        <w:jc w:val="both"/>
        <w:rPr>
          <w:rFonts w:cs="David" w:hint="cs"/>
          <w:rtl/>
        </w:rPr>
      </w:pPr>
    </w:p>
    <w:p w14:paraId="01A4A443" w14:textId="77777777" w:rsidR="006506EA" w:rsidRPr="006506EA" w:rsidRDefault="006506EA" w:rsidP="006506EA">
      <w:pPr>
        <w:bidi/>
        <w:jc w:val="both"/>
        <w:rPr>
          <w:rFonts w:cs="David" w:hint="cs"/>
          <w:rtl/>
        </w:rPr>
      </w:pPr>
      <w:r w:rsidRPr="006506EA">
        <w:rPr>
          <w:rFonts w:cs="David" w:hint="cs"/>
          <w:rtl/>
        </w:rPr>
        <w:tab/>
        <w:t>כשהצבעתי על הנבצרות, ידעתי שהוא יכול להיות בבית הנשיא. אופרטיבית הוא יכול לישון במיטה שישן בה בשש וחצי השנים האחרונות.</w:t>
      </w:r>
    </w:p>
    <w:p w14:paraId="243E3D4A" w14:textId="77777777" w:rsidR="006506EA" w:rsidRPr="006506EA" w:rsidRDefault="006506EA" w:rsidP="006506EA">
      <w:pPr>
        <w:bidi/>
        <w:jc w:val="both"/>
        <w:rPr>
          <w:rFonts w:cs="David" w:hint="cs"/>
          <w:rtl/>
        </w:rPr>
      </w:pPr>
    </w:p>
    <w:p w14:paraId="02C1F40A"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65BBCC6E" w14:textId="77777777" w:rsidR="006506EA" w:rsidRPr="006506EA" w:rsidRDefault="006506EA" w:rsidP="006506EA">
      <w:pPr>
        <w:bidi/>
        <w:jc w:val="both"/>
        <w:rPr>
          <w:rFonts w:cs="David" w:hint="cs"/>
          <w:rtl/>
        </w:rPr>
      </w:pPr>
    </w:p>
    <w:p w14:paraId="709E8146" w14:textId="77777777" w:rsidR="006506EA" w:rsidRPr="006506EA" w:rsidRDefault="006506EA" w:rsidP="006506EA">
      <w:pPr>
        <w:bidi/>
        <w:jc w:val="both"/>
        <w:rPr>
          <w:rFonts w:cs="David" w:hint="cs"/>
          <w:rtl/>
        </w:rPr>
      </w:pPr>
      <w:r w:rsidRPr="006506EA">
        <w:rPr>
          <w:rFonts w:cs="David" w:hint="cs"/>
          <w:rtl/>
        </w:rPr>
        <w:tab/>
        <w:t>לא בטוח. אני חושב שלא.</w:t>
      </w:r>
    </w:p>
    <w:p w14:paraId="0BD24368" w14:textId="77777777" w:rsidR="006506EA" w:rsidRPr="006506EA" w:rsidRDefault="006506EA" w:rsidP="006506EA">
      <w:pPr>
        <w:bidi/>
        <w:jc w:val="both"/>
        <w:rPr>
          <w:rFonts w:cs="David" w:hint="cs"/>
          <w:rtl/>
        </w:rPr>
      </w:pPr>
    </w:p>
    <w:p w14:paraId="1C70B2B1"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2A83F5D6" w14:textId="77777777" w:rsidR="006506EA" w:rsidRPr="006506EA" w:rsidRDefault="006506EA" w:rsidP="006506EA">
      <w:pPr>
        <w:bidi/>
        <w:jc w:val="both"/>
        <w:rPr>
          <w:rFonts w:cs="David" w:hint="cs"/>
          <w:rtl/>
        </w:rPr>
      </w:pPr>
    </w:p>
    <w:p w14:paraId="237ADBCD" w14:textId="77777777" w:rsidR="006506EA" w:rsidRPr="006506EA" w:rsidRDefault="006506EA" w:rsidP="006506EA">
      <w:pPr>
        <w:bidi/>
        <w:jc w:val="both"/>
        <w:rPr>
          <w:rFonts w:cs="David" w:hint="cs"/>
          <w:rtl/>
        </w:rPr>
      </w:pPr>
      <w:r w:rsidRPr="006506EA">
        <w:rPr>
          <w:rFonts w:cs="David" w:hint="cs"/>
          <w:rtl/>
        </w:rPr>
        <w:tab/>
        <w:t>יכול להיות, אבל אני אומר לכם שכאשר אני הצבעתי על נבצרות, ידעתי את הדברים האלה. כשאני הצבעתי על הנבצרות, ידעתי שבכל רגע נתון הוא יכול גם לומר שהוא לא נבצר יותר, תודה רבה לכם על הנבצרות ולהתראות. כל האלטרנטיבות לדבר הזה היו שהיום בבוקר הוא מקבל את שגריר ונצואלה החדש ולוקח ממנו כתב האמנה.</w:t>
      </w:r>
    </w:p>
    <w:p w14:paraId="3B4EFEC5" w14:textId="77777777" w:rsidR="006506EA" w:rsidRPr="006506EA" w:rsidRDefault="006506EA" w:rsidP="006506EA">
      <w:pPr>
        <w:bidi/>
        <w:jc w:val="both"/>
        <w:rPr>
          <w:rFonts w:cs="David" w:hint="cs"/>
          <w:rtl/>
        </w:rPr>
      </w:pPr>
    </w:p>
    <w:p w14:paraId="6090A75A"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8711518" w14:textId="77777777" w:rsidR="006506EA" w:rsidRPr="006506EA" w:rsidRDefault="006506EA" w:rsidP="006506EA">
      <w:pPr>
        <w:bidi/>
        <w:jc w:val="both"/>
        <w:rPr>
          <w:rFonts w:cs="David" w:hint="cs"/>
          <w:rtl/>
        </w:rPr>
      </w:pPr>
    </w:p>
    <w:p w14:paraId="1542F4B1" w14:textId="77777777" w:rsidR="006506EA" w:rsidRPr="006506EA" w:rsidRDefault="006506EA" w:rsidP="006506EA">
      <w:pPr>
        <w:bidi/>
        <w:jc w:val="both"/>
        <w:rPr>
          <w:rFonts w:cs="David" w:hint="cs"/>
          <w:rtl/>
        </w:rPr>
      </w:pPr>
      <w:r w:rsidRPr="006506EA">
        <w:rPr>
          <w:rFonts w:cs="David" w:hint="cs"/>
          <w:rtl/>
        </w:rPr>
        <w:tab/>
        <w:t>מי אמר? אין לו סמכויות.</w:t>
      </w:r>
    </w:p>
    <w:p w14:paraId="44B1DBE7" w14:textId="77777777" w:rsidR="006506EA" w:rsidRPr="006506EA" w:rsidRDefault="006506EA" w:rsidP="006506EA">
      <w:pPr>
        <w:bidi/>
        <w:jc w:val="both"/>
        <w:rPr>
          <w:rFonts w:cs="David" w:hint="cs"/>
          <w:rtl/>
        </w:rPr>
      </w:pPr>
    </w:p>
    <w:p w14:paraId="764E1032"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2BD041DB" w14:textId="77777777" w:rsidR="006506EA" w:rsidRPr="006506EA" w:rsidRDefault="006506EA" w:rsidP="006506EA">
      <w:pPr>
        <w:bidi/>
        <w:jc w:val="both"/>
        <w:rPr>
          <w:rFonts w:cs="David" w:hint="cs"/>
          <w:rtl/>
        </w:rPr>
      </w:pPr>
    </w:p>
    <w:p w14:paraId="6F7B336A" w14:textId="77777777" w:rsidR="006506EA" w:rsidRPr="006506EA" w:rsidRDefault="006506EA" w:rsidP="006506EA">
      <w:pPr>
        <w:bidi/>
        <w:jc w:val="both"/>
        <w:rPr>
          <w:rFonts w:cs="David" w:hint="cs"/>
          <w:rtl/>
        </w:rPr>
      </w:pPr>
      <w:r w:rsidRPr="006506EA">
        <w:rPr>
          <w:rFonts w:cs="David" w:hint="cs"/>
          <w:rtl/>
        </w:rPr>
        <w:tab/>
        <w:t xml:space="preserve">אם לא הייתי מאפשר נבצרות, הוא היה עושה את זה. ביום העצמאות הבא עלינו לטובה היה עומד נשיא המדינה ולוחץ את ידיהם של כל החיילים המצטיינים. בחיים הכול תלוי באלטרנטיבות. אנחנו רואים שתהליך ההדחה הוא לא כזה פשוט אלא הוא כל כך מורכב וכל כך בעייתי, אבל אנחנו נעשה הכול כדי שזה יקרה ולו בגלל אותה סיבה שאני חושב שהוא היה צריך להתפטר והוא לא עשה זאת. מה שמטריד אותי זו ההתנהגות שלו בעניין ההתפטרות. אני לא שופט אותו, אבל אני חושב שבעניין הנבצרות, בעניין הבקשה לנבצרות, בעניין ההתנהלות מול אזרחי מדינת ישראל </w:t>
      </w:r>
      <w:r w:rsidRPr="006506EA">
        <w:rPr>
          <w:rFonts w:cs="David"/>
          <w:rtl/>
        </w:rPr>
        <w:t>–</w:t>
      </w:r>
      <w:r w:rsidRPr="006506EA">
        <w:rPr>
          <w:rFonts w:cs="David" w:hint="cs"/>
          <w:rtl/>
        </w:rPr>
        <w:t xml:space="preserve"> ואני לא מדבר על הכנסת </w:t>
      </w:r>
      <w:r w:rsidRPr="006506EA">
        <w:rPr>
          <w:rFonts w:cs="David"/>
          <w:rtl/>
        </w:rPr>
        <w:t>–</w:t>
      </w:r>
      <w:r w:rsidRPr="006506EA">
        <w:rPr>
          <w:rFonts w:cs="David" w:hint="cs"/>
          <w:rtl/>
        </w:rPr>
        <w:t xml:space="preserve"> הוא היה צריך להשעות את עצמו ולהתפטר ולו מתוך התובנה שממילא הוא לא חוזר לתפקידו כנשיא.</w:t>
      </w:r>
    </w:p>
    <w:p w14:paraId="647066F0" w14:textId="77777777" w:rsidR="006506EA" w:rsidRPr="006506EA" w:rsidRDefault="006506EA" w:rsidP="006506EA">
      <w:pPr>
        <w:bidi/>
        <w:jc w:val="both"/>
        <w:rPr>
          <w:rFonts w:cs="David" w:hint="cs"/>
          <w:rtl/>
        </w:rPr>
      </w:pPr>
    </w:p>
    <w:p w14:paraId="4729E1B9"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2CC55C90" w14:textId="77777777" w:rsidR="006506EA" w:rsidRPr="006506EA" w:rsidRDefault="006506EA" w:rsidP="006506EA">
      <w:pPr>
        <w:bidi/>
        <w:jc w:val="both"/>
        <w:rPr>
          <w:rFonts w:cs="David" w:hint="cs"/>
          <w:rtl/>
        </w:rPr>
      </w:pPr>
    </w:p>
    <w:p w14:paraId="2A7CB86F" w14:textId="77777777" w:rsidR="006506EA" w:rsidRPr="006506EA" w:rsidRDefault="006506EA" w:rsidP="006506EA">
      <w:pPr>
        <w:bidi/>
        <w:jc w:val="both"/>
        <w:rPr>
          <w:rFonts w:cs="David" w:hint="cs"/>
          <w:rtl/>
        </w:rPr>
      </w:pPr>
      <w:r w:rsidRPr="006506EA">
        <w:rPr>
          <w:rFonts w:cs="David" w:hint="cs"/>
          <w:rtl/>
        </w:rPr>
        <w:tab/>
        <w:t>אני רוצה להתייחס לנקודות שעלו כאן היום ואני חושב שהן חשובות.  אני מודה שכאשר ראיתי פעם ראשונה את הנוהל, חשבתי בסעיף 2 ללכת לפי הצעת היועצת המשפטית. אגב, אני לא שולל איזשהו שפיל בסעיף 3 שחייב להיות באישור ועדה, דהיינו שלא אדם אחד יחליט, ומטעמים מיוחדים. זה אומר שאתה בונה משהו שהוא מאוזן והוא סביר.</w:t>
      </w:r>
    </w:p>
    <w:p w14:paraId="0DBC560A" w14:textId="77777777" w:rsidR="006506EA" w:rsidRPr="006506EA" w:rsidRDefault="006506EA" w:rsidP="006506EA">
      <w:pPr>
        <w:bidi/>
        <w:jc w:val="both"/>
        <w:rPr>
          <w:rFonts w:cs="David" w:hint="cs"/>
          <w:rtl/>
        </w:rPr>
      </w:pPr>
    </w:p>
    <w:p w14:paraId="0D3D7DB3" w14:textId="77777777" w:rsidR="006506EA" w:rsidRPr="006506EA" w:rsidRDefault="006506EA" w:rsidP="006506EA">
      <w:pPr>
        <w:bidi/>
        <w:jc w:val="both"/>
        <w:rPr>
          <w:rFonts w:cs="David" w:hint="cs"/>
          <w:rtl/>
        </w:rPr>
      </w:pPr>
      <w:r w:rsidRPr="006506EA">
        <w:rPr>
          <w:rFonts w:cs="David" w:hint="cs"/>
          <w:rtl/>
        </w:rPr>
        <w:tab/>
        <w:t xml:space="preserve">באים ואומרים שלושים יום. לפי המסגרת הזאת סביר שזה יסתיים בשלושים ימים, אבל נגיד שאנחנו חושבים שבמקרה הזה הדברים הם ברורים, אנחנו קובעים נוהל </w:t>
      </w:r>
      <w:r w:rsidRPr="006506EA">
        <w:rPr>
          <w:rFonts w:cs="David"/>
          <w:rtl/>
        </w:rPr>
        <w:t>–</w:t>
      </w:r>
      <w:r w:rsidRPr="006506EA">
        <w:rPr>
          <w:rFonts w:cs="David" w:hint="cs"/>
          <w:rtl/>
        </w:rPr>
        <w:t xml:space="preserve"> ואני מאוד מקווה שלא נשתמש בו במקרים נוספים </w:t>
      </w:r>
      <w:r w:rsidRPr="006506EA">
        <w:rPr>
          <w:rFonts w:cs="David"/>
          <w:rtl/>
        </w:rPr>
        <w:t>–</w:t>
      </w:r>
      <w:r w:rsidRPr="006506EA">
        <w:rPr>
          <w:rFonts w:cs="David" w:hint="cs"/>
          <w:rtl/>
        </w:rPr>
        <w:t xml:space="preserve"> ואנחנו עושים דבר שיש לו משמעות כי אנחנו קובעים מסגרת של זכויות להליך כזה. אנחנו צריכים לחשוב על המקרה שלפנינו אבל אנחנו לא צריכים לחשוב רק עליו.</w:t>
      </w:r>
    </w:p>
    <w:p w14:paraId="0B0BFB1F" w14:textId="77777777" w:rsidR="006506EA" w:rsidRPr="006506EA" w:rsidRDefault="006506EA" w:rsidP="006506EA">
      <w:pPr>
        <w:bidi/>
        <w:jc w:val="both"/>
        <w:rPr>
          <w:rFonts w:cs="David" w:hint="cs"/>
          <w:rtl/>
        </w:rPr>
      </w:pPr>
      <w:r w:rsidRPr="006506EA">
        <w:rPr>
          <w:rFonts w:cs="David"/>
          <w:rtl/>
        </w:rPr>
        <w:br w:type="page"/>
      </w:r>
    </w:p>
    <w:p w14:paraId="65AD857D"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4CE6F336" w14:textId="77777777" w:rsidR="006506EA" w:rsidRPr="006506EA" w:rsidRDefault="006506EA" w:rsidP="006506EA">
      <w:pPr>
        <w:bidi/>
        <w:jc w:val="both"/>
        <w:rPr>
          <w:rFonts w:cs="David" w:hint="cs"/>
          <w:rtl/>
        </w:rPr>
      </w:pPr>
    </w:p>
    <w:p w14:paraId="530D408C" w14:textId="77777777" w:rsidR="006506EA" w:rsidRPr="006506EA" w:rsidRDefault="006506EA" w:rsidP="006506EA">
      <w:pPr>
        <w:bidi/>
        <w:jc w:val="both"/>
        <w:rPr>
          <w:rFonts w:cs="David" w:hint="cs"/>
          <w:rtl/>
        </w:rPr>
      </w:pPr>
      <w:r w:rsidRPr="006506EA">
        <w:rPr>
          <w:rFonts w:cs="David" w:hint="cs"/>
          <w:rtl/>
        </w:rPr>
        <w:tab/>
        <w:t>זה נושא שכמעט  ולא דנו בו והוא נושא חשוב שצריך לחשוב עליו. האם באמת זה מוצדק שנעשה נוהל לאירוע שאנחנו מקווים שיתרחש פעם בחמישים שנים ואולי פעם ב-15 שנים. אני חושב שצריך לחשוב על נוהל מסגרת.</w:t>
      </w:r>
    </w:p>
    <w:p w14:paraId="3E722435" w14:textId="77777777" w:rsidR="006506EA" w:rsidRPr="006506EA" w:rsidRDefault="006506EA" w:rsidP="006506EA">
      <w:pPr>
        <w:bidi/>
        <w:jc w:val="both"/>
        <w:rPr>
          <w:rFonts w:cs="David" w:hint="cs"/>
          <w:rtl/>
        </w:rPr>
      </w:pPr>
    </w:p>
    <w:p w14:paraId="3BE3EDEE"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322B93C9" w14:textId="77777777" w:rsidR="006506EA" w:rsidRPr="006506EA" w:rsidRDefault="006506EA" w:rsidP="006506EA">
      <w:pPr>
        <w:bidi/>
        <w:jc w:val="both"/>
        <w:rPr>
          <w:rFonts w:cs="David" w:hint="cs"/>
          <w:rtl/>
        </w:rPr>
      </w:pPr>
    </w:p>
    <w:p w14:paraId="4CD15512" w14:textId="77777777" w:rsidR="006506EA" w:rsidRPr="006506EA" w:rsidRDefault="006506EA" w:rsidP="006506EA">
      <w:pPr>
        <w:bidi/>
        <w:jc w:val="both"/>
        <w:rPr>
          <w:rFonts w:cs="David" w:hint="cs"/>
          <w:rtl/>
        </w:rPr>
      </w:pPr>
      <w:r w:rsidRPr="006506EA">
        <w:rPr>
          <w:rFonts w:cs="David" w:hint="cs"/>
          <w:rtl/>
        </w:rPr>
        <w:tab/>
        <w:t>בעניין הזה אני בגישה שלך. אני אומר שאם מגיעים למצב כזה, צריכה להיות למערכת כמערכת תשובה. זאת אומרת, אם חס וחלילה באיזשהו מקרה עתידי תיאורטי קורה עוד פעם מקרה כזה, אז עוד פעם ועדת הכנסת מתחילה להתכנס על נוהל ורואים כאן את כל המחזות שראו כאן היום. בעיקרון למדינה ולמערכת עדיף שיהיה מענה ועדיף שהיינו מגיעים לסיטואציה הזאת היום כי אנחנו מסתכלים היום על הנוהל דרך המשקפיים של מקרה קצב, וזה לא בריא. היינו צריכים לקבוע נוהל לא למקרה קצב. לכן אני אומר שאפשר לקבוע נוהל בהוראת שעה למקרה הזה, אבל רצוי לקבוע נוהל כללי.</w:t>
      </w:r>
    </w:p>
    <w:p w14:paraId="15B95F38" w14:textId="77777777" w:rsidR="006506EA" w:rsidRPr="006506EA" w:rsidRDefault="006506EA" w:rsidP="006506EA">
      <w:pPr>
        <w:bidi/>
        <w:jc w:val="both"/>
        <w:rPr>
          <w:rFonts w:cs="David" w:hint="cs"/>
          <w:rtl/>
        </w:rPr>
      </w:pPr>
    </w:p>
    <w:p w14:paraId="0386AC5B"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608EDDB2" w14:textId="77777777" w:rsidR="006506EA" w:rsidRPr="006506EA" w:rsidRDefault="006506EA" w:rsidP="006506EA">
      <w:pPr>
        <w:bidi/>
        <w:jc w:val="both"/>
        <w:rPr>
          <w:rFonts w:cs="David" w:hint="cs"/>
          <w:rtl/>
        </w:rPr>
      </w:pPr>
    </w:p>
    <w:p w14:paraId="63DBF02C" w14:textId="77777777" w:rsidR="006506EA" w:rsidRPr="006506EA" w:rsidRDefault="006506EA" w:rsidP="006506EA">
      <w:pPr>
        <w:bidi/>
        <w:jc w:val="both"/>
        <w:rPr>
          <w:rFonts w:cs="David" w:hint="cs"/>
          <w:rtl/>
        </w:rPr>
      </w:pPr>
      <w:r w:rsidRPr="006506EA">
        <w:rPr>
          <w:rFonts w:cs="David" w:hint="cs"/>
          <w:rtl/>
        </w:rPr>
        <w:tab/>
        <w:t>יש באמצע. בתוך הנוהל אתה אומר שיהיו הסדרים כאלה וכאלה.</w:t>
      </w:r>
    </w:p>
    <w:p w14:paraId="0799A127" w14:textId="77777777" w:rsidR="006506EA" w:rsidRPr="006506EA" w:rsidRDefault="006506EA" w:rsidP="006506EA">
      <w:pPr>
        <w:bidi/>
        <w:jc w:val="both"/>
        <w:rPr>
          <w:rFonts w:cs="David" w:hint="cs"/>
          <w:rtl/>
        </w:rPr>
      </w:pPr>
    </w:p>
    <w:p w14:paraId="2BC80E7D"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34E0A987" w14:textId="77777777" w:rsidR="006506EA" w:rsidRPr="006506EA" w:rsidRDefault="006506EA" w:rsidP="006506EA">
      <w:pPr>
        <w:bidi/>
        <w:jc w:val="both"/>
        <w:rPr>
          <w:rFonts w:cs="David" w:hint="cs"/>
          <w:rtl/>
        </w:rPr>
      </w:pPr>
    </w:p>
    <w:p w14:paraId="29D46AE6" w14:textId="77777777" w:rsidR="006506EA" w:rsidRPr="006506EA" w:rsidRDefault="006506EA" w:rsidP="006506EA">
      <w:pPr>
        <w:bidi/>
        <w:jc w:val="both"/>
        <w:rPr>
          <w:rFonts w:cs="David" w:hint="cs"/>
          <w:rtl/>
        </w:rPr>
      </w:pPr>
      <w:r w:rsidRPr="006506EA">
        <w:rPr>
          <w:rFonts w:cs="David" w:hint="cs"/>
          <w:rtl/>
        </w:rPr>
        <w:tab/>
        <w:t>אתה יכול לקבוע שניתן לשנות את הנוהל על ידי הוועדה למשל. זה לא ברור וזאת שאלה. אם קבענו נוהל ולא הגדרנו אותו כנוהל בהוראת שעה, וקרה עוד מקרה. אם אנחנו אומרים שהמקרה הזה הוא כל כך ברור  ודורשים לשנות את לוח הזמנים, זה אומר פגיעה בזכויות. לכן זה לא לגמרי ברור וקל, ואם זה ברור, זה בטח לא קל. לכן אני אומר שאנחנו צריכים לחשוב בראייה רחבה.</w:t>
      </w:r>
    </w:p>
    <w:p w14:paraId="5515BEA3" w14:textId="77777777" w:rsidR="006506EA" w:rsidRPr="006506EA" w:rsidRDefault="006506EA" w:rsidP="006506EA">
      <w:pPr>
        <w:bidi/>
        <w:jc w:val="both"/>
        <w:rPr>
          <w:rFonts w:cs="David" w:hint="cs"/>
          <w:rtl/>
        </w:rPr>
      </w:pPr>
    </w:p>
    <w:p w14:paraId="3E3F5F30"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0338477" w14:textId="77777777" w:rsidR="006506EA" w:rsidRPr="006506EA" w:rsidRDefault="006506EA" w:rsidP="006506EA">
      <w:pPr>
        <w:bidi/>
        <w:jc w:val="both"/>
        <w:rPr>
          <w:rFonts w:cs="David" w:hint="cs"/>
          <w:rtl/>
        </w:rPr>
      </w:pPr>
    </w:p>
    <w:p w14:paraId="736D7C67" w14:textId="77777777" w:rsidR="006506EA" w:rsidRPr="006506EA" w:rsidRDefault="006506EA" w:rsidP="006506EA">
      <w:pPr>
        <w:bidi/>
        <w:jc w:val="both"/>
        <w:rPr>
          <w:rFonts w:cs="David" w:hint="cs"/>
          <w:rtl/>
        </w:rPr>
      </w:pPr>
      <w:r w:rsidRPr="006506EA">
        <w:rPr>
          <w:rFonts w:cs="David" w:hint="cs"/>
          <w:rtl/>
        </w:rPr>
        <w:tab/>
        <w:t xml:space="preserve">לכן מה הפתרון? בנקודות בהן אנחנו מראש יודעים שיכול להיות משחק כזה או אחר, מראש אנחנו אומרים </w:t>
      </w:r>
      <w:r w:rsidRPr="006506EA">
        <w:rPr>
          <w:rFonts w:cs="David"/>
          <w:rtl/>
        </w:rPr>
        <w:t>–</w:t>
      </w:r>
      <w:r w:rsidRPr="006506EA">
        <w:rPr>
          <w:rFonts w:cs="David" w:hint="cs"/>
          <w:rtl/>
        </w:rPr>
        <w:t xml:space="preserve"> נניח בחרת בפרק זמן מסוים - שלעניין זה הוועדה תחליט בכל מקרה לגופו.</w:t>
      </w:r>
    </w:p>
    <w:p w14:paraId="4A4A7DF1" w14:textId="77777777" w:rsidR="006506EA" w:rsidRPr="006506EA" w:rsidRDefault="006506EA" w:rsidP="006506EA">
      <w:pPr>
        <w:bidi/>
        <w:jc w:val="both"/>
        <w:rPr>
          <w:rFonts w:cs="David" w:hint="cs"/>
          <w:rtl/>
        </w:rPr>
      </w:pPr>
    </w:p>
    <w:p w14:paraId="26CE7094"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58C19210" w14:textId="77777777" w:rsidR="006506EA" w:rsidRPr="006506EA" w:rsidRDefault="006506EA" w:rsidP="006506EA">
      <w:pPr>
        <w:bidi/>
        <w:jc w:val="both"/>
        <w:rPr>
          <w:rFonts w:cs="David" w:hint="cs"/>
          <w:rtl/>
        </w:rPr>
      </w:pPr>
    </w:p>
    <w:p w14:paraId="150D67C7" w14:textId="77777777" w:rsidR="006506EA" w:rsidRPr="006506EA" w:rsidRDefault="006506EA" w:rsidP="006506EA">
      <w:pPr>
        <w:bidi/>
        <w:jc w:val="both"/>
        <w:rPr>
          <w:rFonts w:cs="David" w:hint="cs"/>
          <w:rtl/>
        </w:rPr>
      </w:pPr>
      <w:r w:rsidRPr="006506EA">
        <w:rPr>
          <w:rFonts w:cs="David" w:hint="cs"/>
          <w:rtl/>
        </w:rPr>
        <w:tab/>
        <w:t>אפשר לומר שאם יקרה עוד מקרה, הוועדה תשוב ותבחן.</w:t>
      </w:r>
    </w:p>
    <w:p w14:paraId="3E52E95A" w14:textId="77777777" w:rsidR="006506EA" w:rsidRPr="006506EA" w:rsidRDefault="006506EA" w:rsidP="006506EA">
      <w:pPr>
        <w:bidi/>
        <w:jc w:val="both"/>
        <w:rPr>
          <w:rFonts w:cs="David" w:hint="cs"/>
          <w:rtl/>
        </w:rPr>
      </w:pPr>
    </w:p>
    <w:p w14:paraId="0DCEF40B"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775155F" w14:textId="77777777" w:rsidR="006506EA" w:rsidRPr="006506EA" w:rsidRDefault="006506EA" w:rsidP="006506EA">
      <w:pPr>
        <w:bidi/>
        <w:jc w:val="both"/>
        <w:rPr>
          <w:rFonts w:cs="David" w:hint="cs"/>
          <w:rtl/>
        </w:rPr>
      </w:pPr>
    </w:p>
    <w:p w14:paraId="41C1D360" w14:textId="77777777" w:rsidR="006506EA" w:rsidRPr="006506EA" w:rsidRDefault="006506EA" w:rsidP="006506EA">
      <w:pPr>
        <w:bidi/>
        <w:jc w:val="both"/>
        <w:rPr>
          <w:rFonts w:cs="David" w:hint="cs"/>
          <w:rtl/>
        </w:rPr>
      </w:pPr>
      <w:r w:rsidRPr="006506EA">
        <w:rPr>
          <w:rFonts w:cs="David" w:hint="cs"/>
          <w:rtl/>
        </w:rPr>
        <w:tab/>
        <w:t>התנאים הבסיסיים צריכים להיות קבועים.</w:t>
      </w:r>
    </w:p>
    <w:p w14:paraId="43D6D900" w14:textId="77777777" w:rsidR="006506EA" w:rsidRPr="006506EA" w:rsidRDefault="006506EA" w:rsidP="006506EA">
      <w:pPr>
        <w:bidi/>
        <w:jc w:val="both"/>
        <w:rPr>
          <w:rFonts w:cs="David" w:hint="cs"/>
          <w:rtl/>
        </w:rPr>
      </w:pPr>
    </w:p>
    <w:p w14:paraId="244FA7A6"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1EDF4C32" w14:textId="77777777" w:rsidR="006506EA" w:rsidRPr="006506EA" w:rsidRDefault="006506EA" w:rsidP="006506EA">
      <w:pPr>
        <w:bidi/>
        <w:jc w:val="both"/>
        <w:rPr>
          <w:rFonts w:cs="David" w:hint="cs"/>
          <w:rtl/>
        </w:rPr>
      </w:pPr>
    </w:p>
    <w:p w14:paraId="777AD92D" w14:textId="77777777" w:rsidR="006506EA" w:rsidRPr="006506EA" w:rsidRDefault="006506EA" w:rsidP="006506EA">
      <w:pPr>
        <w:bidi/>
        <w:jc w:val="both"/>
        <w:rPr>
          <w:rFonts w:cs="David" w:hint="cs"/>
          <w:rtl/>
        </w:rPr>
      </w:pPr>
      <w:r w:rsidRPr="006506EA">
        <w:rPr>
          <w:rFonts w:cs="David" w:hint="cs"/>
          <w:rtl/>
        </w:rPr>
        <w:tab/>
        <w:t xml:space="preserve">יכול להיות שנקבע דברים שהם קבועים. נאמר שהנמקה תהיה קבועה. המקרה הזה הוא די פשוט במובן אחד, שהיועץ המשפטי </w:t>
      </w:r>
      <w:r w:rsidRPr="006506EA">
        <w:rPr>
          <w:rFonts w:cs="David"/>
          <w:rtl/>
        </w:rPr>
        <w:t>–</w:t>
      </w:r>
      <w:r w:rsidRPr="006506EA">
        <w:rPr>
          <w:rFonts w:cs="David" w:hint="cs"/>
          <w:rtl/>
        </w:rPr>
        <w:t xml:space="preserve"> לא אנחנו </w:t>
      </w:r>
      <w:r w:rsidRPr="006506EA">
        <w:rPr>
          <w:rFonts w:cs="David"/>
          <w:rtl/>
        </w:rPr>
        <w:t>–</w:t>
      </w:r>
      <w:r w:rsidRPr="006506EA">
        <w:rPr>
          <w:rFonts w:cs="David" w:hint="cs"/>
          <w:rtl/>
        </w:rPr>
        <w:t xml:space="preserve"> בא והודיע הודעה מסוימת וזו בוודאי ראיה מינהלית. יש כאלה שאומרים שלפי תפיסת עולמם צריך שיהיה שלב של הגשת כתב אישום, ההחלטה הסופית, ולא ההחלטה לזכות לשימוע, אבל מישהו בא ומצא תשתית ראייתית ומאותו רגע הנשיא התניע תהליך והגיש בקשת נבצרות. דהיינו, בגדול כל הצדדים יודעים על מה מדובר. יכולים להיות מקרים  בעתיד שהם לא יהיו בדיוק כמו המקרה הזה ואנחנו צריכים לחשוב עליהם.</w:t>
      </w:r>
    </w:p>
    <w:p w14:paraId="3EEA8A56" w14:textId="77777777" w:rsidR="006506EA" w:rsidRPr="006506EA" w:rsidRDefault="006506EA" w:rsidP="006506EA">
      <w:pPr>
        <w:bidi/>
        <w:jc w:val="both"/>
        <w:rPr>
          <w:rFonts w:cs="David" w:hint="cs"/>
          <w:rtl/>
        </w:rPr>
      </w:pPr>
    </w:p>
    <w:p w14:paraId="46C9C9CD" w14:textId="77777777" w:rsidR="006506EA" w:rsidRPr="006506EA" w:rsidRDefault="006506EA" w:rsidP="006506EA">
      <w:pPr>
        <w:bidi/>
        <w:jc w:val="both"/>
        <w:rPr>
          <w:rFonts w:cs="David" w:hint="cs"/>
          <w:rtl/>
        </w:rPr>
      </w:pPr>
      <w:r w:rsidRPr="006506EA">
        <w:rPr>
          <w:rFonts w:cs="David" w:hint="cs"/>
          <w:rtl/>
        </w:rPr>
        <w:tab/>
        <w:t xml:space="preserve">כאשר אנחנו מדברים על התשתית הראייתית זה לא כמו  - ואולי הבנתי לא נכון ממיכאל איתן </w:t>
      </w:r>
      <w:r w:rsidRPr="006506EA">
        <w:rPr>
          <w:rFonts w:cs="David"/>
          <w:rtl/>
        </w:rPr>
        <w:t>–</w:t>
      </w:r>
      <w:r w:rsidRPr="006506EA">
        <w:rPr>
          <w:rFonts w:cs="David" w:hint="cs"/>
          <w:rtl/>
        </w:rPr>
        <w:t xml:space="preserve"> חבר מושבעים כאשר באי-כוח הנשיא מציגים את עמדתם לעניין הראיות אלא לפי דעתי זה יותר התרשמות שלנו כוועדה שהתשתית עליה נשען היועץ המשפטי בקביעה היא תשתית רצינית שעברה איזשהו כור היתוך מאוד רציני. אני אומר את הדברים בכותרות אבל אנחנו צריכים להתרשם ברמה שהיא מעבר להודעה לעיתונות שהוציא הנשיא.</w:t>
      </w:r>
    </w:p>
    <w:p w14:paraId="464F9F07" w14:textId="77777777" w:rsidR="006506EA" w:rsidRPr="006506EA" w:rsidRDefault="006506EA" w:rsidP="006506EA">
      <w:pPr>
        <w:bidi/>
        <w:jc w:val="both"/>
        <w:rPr>
          <w:rFonts w:cs="David" w:hint="cs"/>
          <w:rtl/>
        </w:rPr>
      </w:pPr>
    </w:p>
    <w:p w14:paraId="7794BC69"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00D056D" w14:textId="77777777" w:rsidR="006506EA" w:rsidRPr="006506EA" w:rsidRDefault="006506EA" w:rsidP="006506EA">
      <w:pPr>
        <w:bidi/>
        <w:jc w:val="both"/>
        <w:rPr>
          <w:rFonts w:cs="David" w:hint="cs"/>
          <w:rtl/>
        </w:rPr>
      </w:pPr>
    </w:p>
    <w:p w14:paraId="2E95F50D" w14:textId="77777777" w:rsidR="006506EA" w:rsidRPr="006506EA" w:rsidRDefault="006506EA" w:rsidP="006506EA">
      <w:pPr>
        <w:bidi/>
        <w:jc w:val="both"/>
        <w:rPr>
          <w:rFonts w:cs="David" w:hint="cs"/>
          <w:rtl/>
        </w:rPr>
      </w:pPr>
      <w:r w:rsidRPr="006506EA">
        <w:rPr>
          <w:rFonts w:cs="David" w:hint="cs"/>
          <w:rtl/>
        </w:rPr>
        <w:tab/>
        <w:t>אתה חושב שהתשתית הראייתית שנדרשת להדחה של פקיד מס הכנסה או עובד בשירות המדינה צריכה להיות יותר חזקה מהתשתית הראייתית מהדחת נשיא שמכחיש את הדברים?</w:t>
      </w:r>
    </w:p>
    <w:p w14:paraId="49E6AE04" w14:textId="77777777" w:rsidR="006506EA" w:rsidRPr="006506EA" w:rsidRDefault="006506EA" w:rsidP="006506EA">
      <w:pPr>
        <w:bidi/>
        <w:jc w:val="both"/>
        <w:rPr>
          <w:rFonts w:cs="David" w:hint="cs"/>
          <w:rtl/>
        </w:rPr>
      </w:pPr>
    </w:p>
    <w:p w14:paraId="31AEB56F"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16731EF8" w14:textId="77777777" w:rsidR="006506EA" w:rsidRPr="006506EA" w:rsidRDefault="006506EA" w:rsidP="006506EA">
      <w:pPr>
        <w:bidi/>
        <w:jc w:val="both"/>
        <w:rPr>
          <w:rFonts w:cs="David" w:hint="cs"/>
          <w:rtl/>
        </w:rPr>
      </w:pPr>
    </w:p>
    <w:p w14:paraId="5977DA0C" w14:textId="77777777" w:rsidR="006506EA" w:rsidRPr="006506EA" w:rsidRDefault="006506EA" w:rsidP="006506EA">
      <w:pPr>
        <w:bidi/>
        <w:jc w:val="both"/>
        <w:rPr>
          <w:rFonts w:cs="David" w:hint="cs"/>
          <w:rtl/>
        </w:rPr>
      </w:pPr>
      <w:r w:rsidRPr="006506EA">
        <w:rPr>
          <w:rFonts w:cs="David" w:hint="cs"/>
          <w:rtl/>
        </w:rPr>
        <w:tab/>
        <w:t xml:space="preserve">אני מוכן להיכנס אתך לדוגמה פקיד מס הכנסה, אבל אני רוצה לומר לך </w:t>
      </w:r>
      <w:r w:rsidRPr="006506EA">
        <w:rPr>
          <w:rFonts w:cs="David"/>
          <w:rtl/>
        </w:rPr>
        <w:t>–</w:t>
      </w:r>
      <w:r w:rsidRPr="006506EA">
        <w:rPr>
          <w:rFonts w:cs="David" w:hint="cs"/>
          <w:rtl/>
        </w:rPr>
        <w:t xml:space="preserve"> ותקרא את המכתב של אמירה דותן, מכתב מצוין שקראתי אותו -  שאני בכלל לא בטוח שפקיד מס הכנסה היה מקבל את השימוע הזה. אני חושב שבשלב שבו אנחנו נמצאים הוא כבר היה מתגונן בבית המשפט. צריך להבין שהנשיא מסמל משהו לציבור. הוא צריך להיות מעל לכל חשד. כאשר באו אלי לפני חודשים, כאשר התנהלה החקירה, ורצו שאני אחתום, אמרתי שאני לא חותם כי אני רוצה קודם כל שהיועץ המשפטי יקבע. אני טוען שהרף היום </w:t>
      </w:r>
      <w:r w:rsidRPr="006506EA">
        <w:rPr>
          <w:rFonts w:cs="David"/>
          <w:rtl/>
        </w:rPr>
        <w:t>–</w:t>
      </w:r>
      <w:r w:rsidRPr="006506EA">
        <w:rPr>
          <w:rFonts w:cs="David" w:hint="cs"/>
          <w:rtl/>
        </w:rPr>
        <w:t xml:space="preserve"> ואני נגרר לדון בנושא עצמו </w:t>
      </w:r>
      <w:r w:rsidRPr="006506EA">
        <w:rPr>
          <w:rFonts w:cs="David"/>
          <w:rtl/>
        </w:rPr>
        <w:t>–</w:t>
      </w:r>
      <w:r w:rsidRPr="006506EA">
        <w:rPr>
          <w:rFonts w:cs="David" w:hint="cs"/>
          <w:rtl/>
        </w:rPr>
        <w:t xml:space="preserve"> כמי שהשתתף בהרבה מאוד דיונים כאלה, ומהניסיון שלי אני יכול לומר לך מה הסיכויים לשימוע </w:t>
      </w:r>
      <w:r w:rsidRPr="006506EA">
        <w:rPr>
          <w:rFonts w:cs="David"/>
          <w:rtl/>
        </w:rPr>
        <w:t>–</w:t>
      </w:r>
      <w:r w:rsidRPr="006506EA">
        <w:rPr>
          <w:rFonts w:cs="David" w:hint="cs"/>
          <w:rtl/>
        </w:rPr>
        <w:t xml:space="preserve"> ואני לא אגיד את זה </w:t>
      </w:r>
      <w:r w:rsidRPr="006506EA">
        <w:rPr>
          <w:rFonts w:cs="David"/>
          <w:rtl/>
        </w:rPr>
        <w:t>–</w:t>
      </w:r>
      <w:r w:rsidRPr="006506EA">
        <w:rPr>
          <w:rFonts w:cs="David" w:hint="cs"/>
          <w:rtl/>
        </w:rPr>
        <w:t xml:space="preserve">  הרף שהגענו אליו הוא רף מאוד מאוד גבוה שבו הנשיא לא יכול יותר לכהן בתפקיד. אני רוצה מאוד לקוות שאם הוא היה בשנה הראשונה ולא בשנה השביעית, לא היה משהו משתנה בשיפוט שלי, אבל אני חושב שלא, כי אני חושב שמה שקורה כאן הוא גם השלב הגבוה אליו הגענו אבל גם ההצטברות של הפרשיות השונות. אני מסתכל גם על ההצטברות של נושאים </w:t>
      </w:r>
      <w:r w:rsidRPr="006506EA">
        <w:rPr>
          <w:rFonts w:cs="David"/>
          <w:rtl/>
        </w:rPr>
        <w:t>–</w:t>
      </w:r>
      <w:r w:rsidRPr="006506EA">
        <w:rPr>
          <w:rFonts w:cs="David" w:hint="cs"/>
          <w:rtl/>
        </w:rPr>
        <w:t xml:space="preserve"> הפרשה של הגביעים ומספר הבחורות </w:t>
      </w:r>
      <w:r w:rsidRPr="006506EA">
        <w:rPr>
          <w:rFonts w:cs="David"/>
          <w:rtl/>
        </w:rPr>
        <w:t>–</w:t>
      </w:r>
      <w:r w:rsidRPr="006506EA">
        <w:rPr>
          <w:rFonts w:cs="David" w:hint="cs"/>
          <w:rtl/>
        </w:rPr>
        <w:t xml:space="preserve"> וגם על חומרת המעשים. בשקלול הזה של החומרה של המעשים, של ההצטברות של הפרשיות ושל השלב אליו הגיע ההליך הפלילי, שהוא לא שלב החקירה, אני הגעתי למסקנה הזאת.</w:t>
      </w:r>
    </w:p>
    <w:p w14:paraId="65F4E2E9" w14:textId="77777777" w:rsidR="006506EA" w:rsidRPr="006506EA" w:rsidRDefault="006506EA" w:rsidP="006506EA">
      <w:pPr>
        <w:bidi/>
        <w:jc w:val="both"/>
        <w:rPr>
          <w:rFonts w:cs="David" w:hint="cs"/>
          <w:rtl/>
        </w:rPr>
      </w:pPr>
    </w:p>
    <w:p w14:paraId="7EB1FBB4" w14:textId="77777777" w:rsidR="006506EA" w:rsidRPr="006506EA" w:rsidRDefault="006506EA" w:rsidP="006506EA">
      <w:pPr>
        <w:bidi/>
        <w:jc w:val="both"/>
        <w:rPr>
          <w:rFonts w:cs="David" w:hint="cs"/>
          <w:rtl/>
        </w:rPr>
      </w:pPr>
      <w:r w:rsidRPr="006506EA">
        <w:rPr>
          <w:rFonts w:cs="David" w:hint="cs"/>
          <w:rtl/>
        </w:rPr>
        <w:tab/>
        <w:t>אני אומר שאנחנו צריכים להתרשם שהתשתית היא תשתית רצינית שעברה כור היתוך של שיקול דעת מעבר לחקירת המשטרה, וזאת ההחלטה לכאורה שגם בה, אגב, היועץ השתמש בטרמינולוגיה שלא השתמשו בה בעבר. תמיד היה כפוף "החלטתי בכפוף לשימוע", אבל כאן הוא כתב שהוא "שוקל בכפוף לשימוע". היה מאוד מעניין אותי לשמוע את היועץ המשפטי לממשלה האם מאחורי זה עומד משהו או לא.</w:t>
      </w:r>
    </w:p>
    <w:p w14:paraId="0D121A49" w14:textId="77777777" w:rsidR="006506EA" w:rsidRPr="006506EA" w:rsidRDefault="006506EA" w:rsidP="006506EA">
      <w:pPr>
        <w:bidi/>
        <w:jc w:val="both"/>
        <w:rPr>
          <w:rFonts w:cs="David" w:hint="cs"/>
          <w:rtl/>
        </w:rPr>
      </w:pPr>
    </w:p>
    <w:p w14:paraId="0A871998"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7BEDA319" w14:textId="77777777" w:rsidR="006506EA" w:rsidRPr="006506EA" w:rsidRDefault="006506EA" w:rsidP="006506EA">
      <w:pPr>
        <w:bidi/>
        <w:jc w:val="both"/>
        <w:rPr>
          <w:rFonts w:cs="David" w:hint="cs"/>
          <w:rtl/>
        </w:rPr>
      </w:pPr>
    </w:p>
    <w:p w14:paraId="6696EFD7" w14:textId="77777777" w:rsidR="006506EA" w:rsidRPr="006506EA" w:rsidRDefault="006506EA" w:rsidP="006506EA">
      <w:pPr>
        <w:bidi/>
        <w:jc w:val="both"/>
        <w:rPr>
          <w:rFonts w:cs="David" w:hint="cs"/>
          <w:rtl/>
        </w:rPr>
      </w:pPr>
      <w:r w:rsidRPr="006506EA">
        <w:rPr>
          <w:rFonts w:cs="David" w:hint="cs"/>
          <w:rtl/>
        </w:rPr>
        <w:tab/>
        <w:t>גם הנשיא אומר שלא. בלב פתוח  ובנפש חפצה. זה אומר שיש לו רצון להשתכנע שלא היו דברים מעולם.</w:t>
      </w:r>
    </w:p>
    <w:p w14:paraId="477BEB63" w14:textId="77777777" w:rsidR="006506EA" w:rsidRPr="006506EA" w:rsidRDefault="006506EA" w:rsidP="006506EA">
      <w:pPr>
        <w:bidi/>
        <w:jc w:val="both"/>
        <w:rPr>
          <w:rFonts w:cs="David" w:hint="cs"/>
          <w:rtl/>
        </w:rPr>
      </w:pPr>
    </w:p>
    <w:p w14:paraId="78021E76"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04578B7C" w14:textId="77777777" w:rsidR="006506EA" w:rsidRPr="006506EA" w:rsidRDefault="006506EA" w:rsidP="006506EA">
      <w:pPr>
        <w:bidi/>
        <w:jc w:val="both"/>
        <w:rPr>
          <w:rFonts w:cs="David" w:hint="cs"/>
          <w:rtl/>
        </w:rPr>
      </w:pPr>
    </w:p>
    <w:p w14:paraId="2D8EB5D7" w14:textId="77777777" w:rsidR="006506EA" w:rsidRPr="006506EA" w:rsidRDefault="006506EA" w:rsidP="006506EA">
      <w:pPr>
        <w:bidi/>
        <w:jc w:val="both"/>
        <w:rPr>
          <w:rFonts w:cs="David" w:hint="cs"/>
          <w:rtl/>
        </w:rPr>
      </w:pPr>
      <w:r w:rsidRPr="006506EA">
        <w:rPr>
          <w:rFonts w:cs="David" w:hint="cs"/>
          <w:rtl/>
        </w:rPr>
        <w:tab/>
        <w:t>זו לפי דעתי סיומת שלא היה צריך לכתוב אותה ואני אומר זאת כמי שמכיר את נוהל השימוע אצל היועץ המשפטי לממשלה, ויש נוהל כזה. בהנחיות היועץ המשפטי לממשלה, המשפט הזה "בנפש חפצה" הוא משפט מהמשפט המינהלי והוא מופיע, עד כמה שאני זוכר, בהנחיית היועץ המשפטי לממשלה לעניין שימוע.</w:t>
      </w:r>
    </w:p>
    <w:p w14:paraId="56E2CFDF" w14:textId="77777777" w:rsidR="006506EA" w:rsidRPr="006506EA" w:rsidRDefault="006506EA" w:rsidP="006506EA">
      <w:pPr>
        <w:bidi/>
        <w:jc w:val="both"/>
        <w:rPr>
          <w:rFonts w:cs="David" w:hint="cs"/>
          <w:rtl/>
        </w:rPr>
      </w:pPr>
    </w:p>
    <w:p w14:paraId="564D84E3"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76EFE15D" w14:textId="77777777" w:rsidR="006506EA" w:rsidRPr="006506EA" w:rsidRDefault="006506EA" w:rsidP="006506EA">
      <w:pPr>
        <w:bidi/>
        <w:jc w:val="both"/>
        <w:rPr>
          <w:rFonts w:cs="David" w:hint="cs"/>
          <w:rtl/>
        </w:rPr>
      </w:pPr>
    </w:p>
    <w:p w14:paraId="6BA59203" w14:textId="77777777" w:rsidR="006506EA" w:rsidRPr="006506EA" w:rsidRDefault="006506EA" w:rsidP="006506EA">
      <w:pPr>
        <w:bidi/>
        <w:jc w:val="both"/>
        <w:rPr>
          <w:rFonts w:cs="David" w:hint="cs"/>
          <w:rtl/>
        </w:rPr>
      </w:pPr>
      <w:r w:rsidRPr="006506EA">
        <w:rPr>
          <w:rFonts w:cs="David" w:hint="cs"/>
          <w:rtl/>
        </w:rPr>
        <w:tab/>
        <w:t>התשתית הראייתית את ההנמקה לקבילה, יש בה כדי להדיח נשיא?</w:t>
      </w:r>
    </w:p>
    <w:p w14:paraId="49DF6637" w14:textId="77777777" w:rsidR="006506EA" w:rsidRPr="006506EA" w:rsidRDefault="006506EA" w:rsidP="006506EA">
      <w:pPr>
        <w:bidi/>
        <w:jc w:val="both"/>
        <w:rPr>
          <w:rFonts w:cs="David" w:hint="cs"/>
          <w:rtl/>
        </w:rPr>
      </w:pPr>
    </w:p>
    <w:p w14:paraId="1A611FD4"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1B0EC54F" w14:textId="77777777" w:rsidR="006506EA" w:rsidRPr="006506EA" w:rsidRDefault="006506EA" w:rsidP="006506EA">
      <w:pPr>
        <w:bidi/>
        <w:jc w:val="both"/>
        <w:rPr>
          <w:rFonts w:cs="David" w:hint="cs"/>
          <w:rtl/>
        </w:rPr>
      </w:pPr>
    </w:p>
    <w:p w14:paraId="20B43181" w14:textId="77777777" w:rsidR="006506EA" w:rsidRPr="006506EA" w:rsidRDefault="006506EA" w:rsidP="006506EA">
      <w:pPr>
        <w:bidi/>
        <w:jc w:val="both"/>
        <w:rPr>
          <w:rFonts w:cs="David" w:hint="cs"/>
          <w:rtl/>
        </w:rPr>
      </w:pPr>
      <w:r w:rsidRPr="006506EA">
        <w:rPr>
          <w:rFonts w:cs="David" w:hint="cs"/>
          <w:rtl/>
        </w:rPr>
        <w:tab/>
        <w:t>אני לא הייתי מונע ממנו מלומר זאת.</w:t>
      </w:r>
    </w:p>
    <w:p w14:paraId="3BDBF87B" w14:textId="77777777" w:rsidR="006506EA" w:rsidRPr="006506EA" w:rsidRDefault="006506EA" w:rsidP="006506EA">
      <w:pPr>
        <w:bidi/>
        <w:jc w:val="both"/>
        <w:rPr>
          <w:rFonts w:cs="David" w:hint="cs"/>
          <w:rtl/>
        </w:rPr>
      </w:pPr>
    </w:p>
    <w:p w14:paraId="00D85FA1"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07D947E8" w14:textId="77777777" w:rsidR="006506EA" w:rsidRPr="006506EA" w:rsidRDefault="006506EA" w:rsidP="006506EA">
      <w:pPr>
        <w:bidi/>
        <w:jc w:val="both"/>
        <w:rPr>
          <w:rFonts w:cs="David" w:hint="cs"/>
          <w:rtl/>
        </w:rPr>
      </w:pPr>
    </w:p>
    <w:p w14:paraId="35A84D66" w14:textId="77777777" w:rsidR="006506EA" w:rsidRPr="006506EA" w:rsidRDefault="006506EA" w:rsidP="006506EA">
      <w:pPr>
        <w:bidi/>
        <w:jc w:val="both"/>
        <w:rPr>
          <w:rFonts w:cs="David" w:hint="cs"/>
          <w:rtl/>
        </w:rPr>
      </w:pPr>
      <w:r w:rsidRPr="006506EA">
        <w:rPr>
          <w:rFonts w:cs="David" w:hint="cs"/>
          <w:rtl/>
        </w:rPr>
        <w:tab/>
        <w:t>השאלה אם אנחנו צריכים לשאול אותו.</w:t>
      </w:r>
    </w:p>
    <w:p w14:paraId="14AE174A" w14:textId="77777777" w:rsidR="006506EA" w:rsidRPr="006506EA" w:rsidRDefault="006506EA" w:rsidP="006506EA">
      <w:pPr>
        <w:bidi/>
        <w:jc w:val="both"/>
        <w:rPr>
          <w:rFonts w:cs="David" w:hint="cs"/>
          <w:u w:val="single"/>
          <w:rtl/>
        </w:rPr>
      </w:pPr>
      <w:r w:rsidRPr="006506EA">
        <w:rPr>
          <w:rFonts w:cs="David"/>
          <w:u w:val="single"/>
          <w:rtl/>
        </w:rPr>
        <w:br w:type="page"/>
      </w:r>
    </w:p>
    <w:p w14:paraId="75C029C7"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680FA476" w14:textId="77777777" w:rsidR="006506EA" w:rsidRPr="006506EA" w:rsidRDefault="006506EA" w:rsidP="006506EA">
      <w:pPr>
        <w:bidi/>
        <w:jc w:val="both"/>
        <w:rPr>
          <w:rFonts w:cs="David" w:hint="cs"/>
          <w:rtl/>
        </w:rPr>
      </w:pPr>
    </w:p>
    <w:p w14:paraId="3B2535BC" w14:textId="77777777" w:rsidR="006506EA" w:rsidRPr="006506EA" w:rsidRDefault="006506EA" w:rsidP="006506EA">
      <w:pPr>
        <w:bidi/>
        <w:jc w:val="both"/>
        <w:rPr>
          <w:rFonts w:cs="David" w:hint="cs"/>
          <w:rtl/>
        </w:rPr>
      </w:pPr>
      <w:r w:rsidRPr="006506EA">
        <w:rPr>
          <w:rFonts w:cs="David" w:hint="cs"/>
          <w:rtl/>
        </w:rPr>
        <w:tab/>
        <w:t xml:space="preserve">השורה התחתונה שלי היא שלא הייתי מונע ממנו לומר את זה, אבל לא הייתי מנסה להכריח אותו לומר משהו כי המשימה העיקרית שלו היום היא השימוע. לומר לו שינקוט עמדה לעניין הדחת הנשיא כאשר הוא בשלב השימוע, אם הוא בוחר לעשות זאת, זה בסדר, אבל אם הוא לא בוחר לעשות את זה, לא הייתי לוחץ אותו.  באה אליי חברת כנסת ואמרה לי שלא מעניין אותה לוח הזמנים של היועץ, אבל אני רוצה להפנות את תשומת הלב שאנחנו מתחשבים  בנשיא בקביעת המועד וכולם מסכימים שהיועץ הוא איזושהי משענת של ההליך. הוא עוסק עכשיו בשימוע של הנשיא ואנחנו רוצים שהוא יעסוק בזה, ובנוסף לכך הוא עוסק בדברים רבים אחרים, כך שלא מדובר בלוח זמנים ברמה הטכנית של תיאום בין מזכירות. היועץ המשפטי צריך להכין </w:t>
      </w:r>
      <w:r w:rsidRPr="006506EA">
        <w:rPr>
          <w:rFonts w:cs="David"/>
          <w:rtl/>
        </w:rPr>
        <w:t>–</w:t>
      </w:r>
      <w:r w:rsidRPr="006506EA">
        <w:rPr>
          <w:rFonts w:cs="David" w:hint="cs"/>
          <w:rtl/>
        </w:rPr>
        <w:t xml:space="preserve"> הוא או בא-כוחו או מי שהוא ישלח מטעמו </w:t>
      </w:r>
      <w:r w:rsidRPr="006506EA">
        <w:rPr>
          <w:rFonts w:cs="David"/>
          <w:rtl/>
        </w:rPr>
        <w:t>–</w:t>
      </w:r>
      <w:r w:rsidRPr="006506EA">
        <w:rPr>
          <w:rFonts w:cs="David" w:hint="cs"/>
          <w:rtl/>
        </w:rPr>
        <w:t xml:space="preserve"> טיעון לוועדה הזאת. ההופעה שלו היא לא הופעה טכנית.</w:t>
      </w:r>
    </w:p>
    <w:p w14:paraId="1D8B323C" w14:textId="77777777" w:rsidR="006506EA" w:rsidRPr="006506EA" w:rsidRDefault="006506EA" w:rsidP="006506EA">
      <w:pPr>
        <w:bidi/>
        <w:jc w:val="both"/>
        <w:rPr>
          <w:rFonts w:cs="David" w:hint="cs"/>
          <w:rtl/>
        </w:rPr>
      </w:pPr>
    </w:p>
    <w:p w14:paraId="0012DF79"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6F13D6DB" w14:textId="77777777" w:rsidR="006506EA" w:rsidRPr="006506EA" w:rsidRDefault="006506EA" w:rsidP="006506EA">
      <w:pPr>
        <w:bidi/>
        <w:jc w:val="both"/>
        <w:rPr>
          <w:rFonts w:cs="David" w:hint="cs"/>
          <w:rtl/>
        </w:rPr>
      </w:pPr>
    </w:p>
    <w:p w14:paraId="67268EB6" w14:textId="77777777" w:rsidR="006506EA" w:rsidRPr="006506EA" w:rsidRDefault="006506EA" w:rsidP="006506EA">
      <w:pPr>
        <w:bidi/>
        <w:jc w:val="both"/>
        <w:rPr>
          <w:rFonts w:cs="David" w:hint="cs"/>
          <w:rtl/>
        </w:rPr>
      </w:pPr>
      <w:r w:rsidRPr="006506EA">
        <w:rPr>
          <w:rFonts w:cs="David" w:hint="cs"/>
          <w:rtl/>
        </w:rPr>
        <w:tab/>
        <w:t>מה קורה אם הוא לא רוצה לומר את הדברים?</w:t>
      </w:r>
    </w:p>
    <w:p w14:paraId="4D3DCD09" w14:textId="77777777" w:rsidR="006506EA" w:rsidRPr="006506EA" w:rsidRDefault="006506EA" w:rsidP="006506EA">
      <w:pPr>
        <w:bidi/>
        <w:jc w:val="both"/>
        <w:rPr>
          <w:rFonts w:cs="David" w:hint="cs"/>
          <w:rtl/>
        </w:rPr>
      </w:pPr>
    </w:p>
    <w:p w14:paraId="56EFA1D8"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4220B190" w14:textId="77777777" w:rsidR="006506EA" w:rsidRPr="006506EA" w:rsidRDefault="006506EA" w:rsidP="006506EA">
      <w:pPr>
        <w:bidi/>
        <w:jc w:val="both"/>
        <w:rPr>
          <w:rFonts w:cs="David" w:hint="cs"/>
          <w:rtl/>
        </w:rPr>
      </w:pPr>
    </w:p>
    <w:p w14:paraId="7B48AFD6" w14:textId="77777777" w:rsidR="006506EA" w:rsidRPr="006506EA" w:rsidRDefault="006506EA" w:rsidP="006506EA">
      <w:pPr>
        <w:bidi/>
        <w:jc w:val="both"/>
        <w:rPr>
          <w:rFonts w:cs="David" w:hint="cs"/>
          <w:rtl/>
        </w:rPr>
      </w:pPr>
      <w:r w:rsidRPr="006506EA">
        <w:rPr>
          <w:rFonts w:cs="David" w:hint="cs"/>
          <w:rtl/>
        </w:rPr>
        <w:tab/>
        <w:t xml:space="preserve">אין בסיס לכל העניין.  אני אשאל אותך </w:t>
      </w:r>
      <w:r w:rsidRPr="006506EA">
        <w:rPr>
          <w:rFonts w:cs="David"/>
          <w:rtl/>
        </w:rPr>
        <w:t>–</w:t>
      </w:r>
      <w:r w:rsidRPr="006506EA">
        <w:rPr>
          <w:rFonts w:cs="David" w:hint="cs"/>
          <w:rtl/>
        </w:rPr>
        <w:t xml:space="preserve"> וקבל זאת ברוח טובה </w:t>
      </w:r>
      <w:r w:rsidRPr="006506EA">
        <w:rPr>
          <w:rFonts w:cs="David"/>
          <w:rtl/>
        </w:rPr>
        <w:t>–</w:t>
      </w:r>
      <w:r w:rsidRPr="006506EA">
        <w:rPr>
          <w:rFonts w:cs="David" w:hint="cs"/>
          <w:rtl/>
        </w:rPr>
        <w:t xml:space="preserve"> אתה שמעת שהנשיא אומר שהעלילו עליו עלילה. אני לא אומר שתאמין לו, אבל תחשוב על חזקת החפות ושאל את עצמך מאיפה אתה יודע שהוא לא צודק.</w:t>
      </w:r>
    </w:p>
    <w:p w14:paraId="2E8E8C5F" w14:textId="77777777" w:rsidR="006506EA" w:rsidRPr="006506EA" w:rsidRDefault="006506EA" w:rsidP="006506EA">
      <w:pPr>
        <w:bidi/>
        <w:jc w:val="both"/>
        <w:rPr>
          <w:rFonts w:cs="David" w:hint="cs"/>
          <w:rtl/>
        </w:rPr>
      </w:pPr>
    </w:p>
    <w:p w14:paraId="2DABD415"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33F3EC9E" w14:textId="77777777" w:rsidR="006506EA" w:rsidRPr="006506EA" w:rsidRDefault="006506EA" w:rsidP="006506EA">
      <w:pPr>
        <w:bidi/>
        <w:jc w:val="both"/>
        <w:rPr>
          <w:rFonts w:cs="David" w:hint="cs"/>
          <w:rtl/>
        </w:rPr>
      </w:pPr>
    </w:p>
    <w:p w14:paraId="2FC92BB6" w14:textId="77777777" w:rsidR="006506EA" w:rsidRPr="006506EA" w:rsidRDefault="006506EA" w:rsidP="006506EA">
      <w:pPr>
        <w:bidi/>
        <w:jc w:val="both"/>
        <w:rPr>
          <w:rFonts w:cs="David" w:hint="cs"/>
          <w:rtl/>
        </w:rPr>
      </w:pPr>
      <w:r w:rsidRPr="006506EA">
        <w:rPr>
          <w:rFonts w:cs="David" w:hint="cs"/>
          <w:rtl/>
        </w:rPr>
        <w:tab/>
        <w:t>אני לא יודע.</w:t>
      </w:r>
    </w:p>
    <w:p w14:paraId="539EB570" w14:textId="77777777" w:rsidR="006506EA" w:rsidRPr="006506EA" w:rsidRDefault="006506EA" w:rsidP="006506EA">
      <w:pPr>
        <w:bidi/>
        <w:jc w:val="both"/>
        <w:rPr>
          <w:rFonts w:cs="David" w:hint="cs"/>
          <w:rtl/>
        </w:rPr>
      </w:pPr>
    </w:p>
    <w:p w14:paraId="0AA37F1B"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3D4FD420" w14:textId="77777777" w:rsidR="006506EA" w:rsidRPr="006506EA" w:rsidRDefault="006506EA" w:rsidP="006506EA">
      <w:pPr>
        <w:bidi/>
        <w:jc w:val="both"/>
        <w:rPr>
          <w:rFonts w:cs="David" w:hint="cs"/>
          <w:rtl/>
        </w:rPr>
      </w:pPr>
    </w:p>
    <w:p w14:paraId="3A8994A2" w14:textId="77777777" w:rsidR="006506EA" w:rsidRPr="006506EA" w:rsidRDefault="006506EA" w:rsidP="006506EA">
      <w:pPr>
        <w:bidi/>
        <w:jc w:val="both"/>
        <w:rPr>
          <w:rFonts w:cs="David" w:hint="cs"/>
          <w:rtl/>
        </w:rPr>
      </w:pPr>
      <w:r w:rsidRPr="006506EA">
        <w:rPr>
          <w:rFonts w:cs="David" w:hint="cs"/>
          <w:rtl/>
        </w:rPr>
        <w:tab/>
        <w:t>אז איך אתה רוצה לקחת ממנו את הציוד? אתה יכול לומר לי שלא בדקת, לא חקרת ואתה לא בנוי לכך.</w:t>
      </w:r>
    </w:p>
    <w:p w14:paraId="4B17EFDB" w14:textId="77777777" w:rsidR="006506EA" w:rsidRPr="006506EA" w:rsidRDefault="006506EA" w:rsidP="006506EA">
      <w:pPr>
        <w:bidi/>
        <w:jc w:val="both"/>
        <w:rPr>
          <w:rFonts w:cs="David" w:hint="cs"/>
          <w:rtl/>
        </w:rPr>
      </w:pPr>
    </w:p>
    <w:p w14:paraId="705978B3"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33786A8E" w14:textId="77777777" w:rsidR="006506EA" w:rsidRPr="006506EA" w:rsidRDefault="006506EA" w:rsidP="006506EA">
      <w:pPr>
        <w:bidi/>
        <w:jc w:val="both"/>
        <w:rPr>
          <w:rFonts w:cs="David" w:hint="cs"/>
          <w:rtl/>
        </w:rPr>
      </w:pPr>
    </w:p>
    <w:p w14:paraId="2D9CA96C" w14:textId="77777777" w:rsidR="006506EA" w:rsidRPr="006506EA" w:rsidRDefault="006506EA" w:rsidP="006506EA">
      <w:pPr>
        <w:bidi/>
        <w:jc w:val="both"/>
        <w:rPr>
          <w:rFonts w:cs="David" w:hint="cs"/>
          <w:rtl/>
        </w:rPr>
      </w:pPr>
      <w:r w:rsidRPr="006506EA">
        <w:rPr>
          <w:rFonts w:cs="David" w:hint="cs"/>
          <w:rtl/>
        </w:rPr>
        <w:tab/>
        <w:t>היועץ המשפטי אמר.</w:t>
      </w:r>
    </w:p>
    <w:p w14:paraId="6E1C53EC" w14:textId="77777777" w:rsidR="006506EA" w:rsidRPr="006506EA" w:rsidRDefault="006506EA" w:rsidP="006506EA">
      <w:pPr>
        <w:bidi/>
        <w:jc w:val="both"/>
        <w:rPr>
          <w:rFonts w:cs="David" w:hint="cs"/>
          <w:rtl/>
        </w:rPr>
      </w:pPr>
    </w:p>
    <w:p w14:paraId="4FCC6DB5"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7099A506" w14:textId="77777777" w:rsidR="006506EA" w:rsidRPr="006506EA" w:rsidRDefault="006506EA" w:rsidP="006506EA">
      <w:pPr>
        <w:bidi/>
        <w:jc w:val="both"/>
        <w:rPr>
          <w:rFonts w:cs="David" w:hint="cs"/>
          <w:rtl/>
        </w:rPr>
      </w:pPr>
    </w:p>
    <w:p w14:paraId="515CC313" w14:textId="77777777" w:rsidR="006506EA" w:rsidRPr="006506EA" w:rsidRDefault="006506EA" w:rsidP="006506EA">
      <w:pPr>
        <w:bidi/>
        <w:jc w:val="both"/>
        <w:rPr>
          <w:rFonts w:cs="David" w:hint="cs"/>
          <w:rtl/>
        </w:rPr>
      </w:pPr>
      <w:r w:rsidRPr="006506EA">
        <w:rPr>
          <w:rFonts w:cs="David" w:hint="cs"/>
          <w:rtl/>
        </w:rPr>
        <w:tab/>
        <w:t>זה לא טוב, אבל זה הרבה יותר טוב מלומר אני לא יודע.</w:t>
      </w:r>
    </w:p>
    <w:p w14:paraId="6EB49F51" w14:textId="77777777" w:rsidR="006506EA" w:rsidRPr="006506EA" w:rsidRDefault="006506EA" w:rsidP="006506EA">
      <w:pPr>
        <w:bidi/>
        <w:jc w:val="both"/>
        <w:rPr>
          <w:rFonts w:cs="David" w:hint="cs"/>
          <w:rtl/>
        </w:rPr>
      </w:pPr>
    </w:p>
    <w:p w14:paraId="2250EA74"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153F19B8" w14:textId="77777777" w:rsidR="006506EA" w:rsidRPr="006506EA" w:rsidRDefault="006506EA" w:rsidP="006506EA">
      <w:pPr>
        <w:bidi/>
        <w:jc w:val="both"/>
        <w:rPr>
          <w:rFonts w:cs="David" w:hint="cs"/>
          <w:rtl/>
        </w:rPr>
      </w:pPr>
    </w:p>
    <w:p w14:paraId="30CA5673" w14:textId="77777777" w:rsidR="006506EA" w:rsidRPr="006506EA" w:rsidRDefault="006506EA" w:rsidP="006506EA">
      <w:pPr>
        <w:bidi/>
        <w:jc w:val="both"/>
        <w:rPr>
          <w:rFonts w:cs="David" w:hint="cs"/>
          <w:rtl/>
        </w:rPr>
      </w:pPr>
      <w:r w:rsidRPr="006506EA">
        <w:rPr>
          <w:rFonts w:cs="David" w:hint="cs"/>
          <w:rtl/>
        </w:rPr>
        <w:tab/>
        <w:t>אם כל מה שהיועץ המשפטי אומר זה קדוש, לשם מה צריך את בית המשפט?</w:t>
      </w:r>
    </w:p>
    <w:p w14:paraId="5D6352DE" w14:textId="77777777" w:rsidR="006506EA" w:rsidRPr="006506EA" w:rsidRDefault="006506EA" w:rsidP="006506EA">
      <w:pPr>
        <w:bidi/>
        <w:jc w:val="both"/>
        <w:rPr>
          <w:rFonts w:cs="David" w:hint="cs"/>
          <w:rtl/>
        </w:rPr>
      </w:pPr>
    </w:p>
    <w:p w14:paraId="466EE75D"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7AEB706" w14:textId="77777777" w:rsidR="006506EA" w:rsidRPr="006506EA" w:rsidRDefault="006506EA" w:rsidP="006506EA">
      <w:pPr>
        <w:bidi/>
        <w:jc w:val="both"/>
        <w:rPr>
          <w:rFonts w:cs="David" w:hint="cs"/>
          <w:rtl/>
        </w:rPr>
      </w:pPr>
    </w:p>
    <w:p w14:paraId="74B02BA8" w14:textId="77777777" w:rsidR="006506EA" w:rsidRPr="006506EA" w:rsidRDefault="006506EA" w:rsidP="006506EA">
      <w:pPr>
        <w:bidi/>
        <w:jc w:val="both"/>
        <w:rPr>
          <w:rFonts w:cs="David" w:hint="cs"/>
          <w:rtl/>
        </w:rPr>
      </w:pPr>
      <w:r w:rsidRPr="006506EA">
        <w:rPr>
          <w:rFonts w:cs="David" w:hint="cs"/>
          <w:rtl/>
        </w:rPr>
        <w:tab/>
        <w:t xml:space="preserve">לא אמרתי קדוש. יהיה פה נציג של קצב והוא יחקור את היועץ המשפטי או יתעמת אתו, יציג את הדברים שלו. </w:t>
      </w:r>
    </w:p>
    <w:p w14:paraId="2587BB01" w14:textId="77777777" w:rsidR="006506EA" w:rsidRPr="006506EA" w:rsidRDefault="006506EA" w:rsidP="006506EA">
      <w:pPr>
        <w:bidi/>
        <w:jc w:val="both"/>
        <w:rPr>
          <w:rFonts w:cs="David" w:hint="cs"/>
          <w:rtl/>
        </w:rPr>
      </w:pPr>
    </w:p>
    <w:p w14:paraId="631DC949"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08BFF101" w14:textId="77777777" w:rsidR="006506EA" w:rsidRPr="006506EA" w:rsidRDefault="006506EA" w:rsidP="006506EA">
      <w:pPr>
        <w:bidi/>
        <w:jc w:val="both"/>
        <w:rPr>
          <w:rFonts w:cs="David" w:hint="cs"/>
          <w:rtl/>
        </w:rPr>
      </w:pPr>
    </w:p>
    <w:p w14:paraId="468D7407" w14:textId="77777777" w:rsidR="006506EA" w:rsidRPr="006506EA" w:rsidRDefault="006506EA" w:rsidP="006506EA">
      <w:pPr>
        <w:bidi/>
        <w:jc w:val="both"/>
        <w:rPr>
          <w:rFonts w:cs="David" w:hint="cs"/>
          <w:rtl/>
        </w:rPr>
      </w:pPr>
      <w:r w:rsidRPr="006506EA">
        <w:rPr>
          <w:rFonts w:cs="David" w:hint="cs"/>
          <w:rtl/>
        </w:rPr>
        <w:tab/>
        <w:t>גם אם היועץ המשפטי יאמר, לחברי הכנסת אין כלים להכריע.</w:t>
      </w:r>
    </w:p>
    <w:p w14:paraId="3BA90104" w14:textId="77777777" w:rsidR="006506EA" w:rsidRPr="006506EA" w:rsidRDefault="006506EA" w:rsidP="006506EA">
      <w:pPr>
        <w:bidi/>
        <w:jc w:val="both"/>
        <w:rPr>
          <w:rFonts w:cs="David" w:hint="cs"/>
          <w:rtl/>
        </w:rPr>
      </w:pPr>
      <w:r w:rsidRPr="006506EA">
        <w:rPr>
          <w:rFonts w:cs="David"/>
          <w:rtl/>
        </w:rPr>
        <w:br w:type="page"/>
      </w:r>
    </w:p>
    <w:p w14:paraId="5D98D370"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4AF4597C" w14:textId="77777777" w:rsidR="006506EA" w:rsidRPr="006506EA" w:rsidRDefault="006506EA" w:rsidP="006506EA">
      <w:pPr>
        <w:bidi/>
        <w:jc w:val="both"/>
        <w:rPr>
          <w:rFonts w:cs="David" w:hint="cs"/>
          <w:rtl/>
        </w:rPr>
      </w:pPr>
    </w:p>
    <w:p w14:paraId="1B19D62C" w14:textId="77777777" w:rsidR="006506EA" w:rsidRPr="006506EA" w:rsidRDefault="006506EA" w:rsidP="006506EA">
      <w:pPr>
        <w:bidi/>
        <w:jc w:val="both"/>
        <w:rPr>
          <w:rFonts w:cs="David" w:hint="cs"/>
          <w:rtl/>
        </w:rPr>
      </w:pPr>
      <w:r w:rsidRPr="006506EA">
        <w:rPr>
          <w:rFonts w:cs="David" w:hint="cs"/>
          <w:rtl/>
        </w:rPr>
        <w:tab/>
        <w:t>אתה שופט.</w:t>
      </w:r>
    </w:p>
    <w:p w14:paraId="493A0D95" w14:textId="77777777" w:rsidR="006506EA" w:rsidRPr="006506EA" w:rsidRDefault="006506EA" w:rsidP="006506EA">
      <w:pPr>
        <w:bidi/>
        <w:jc w:val="both"/>
        <w:rPr>
          <w:rFonts w:cs="David" w:hint="cs"/>
          <w:rtl/>
        </w:rPr>
      </w:pPr>
    </w:p>
    <w:p w14:paraId="5327DE6D"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3B8CD882" w14:textId="77777777" w:rsidR="006506EA" w:rsidRPr="006506EA" w:rsidRDefault="006506EA" w:rsidP="006506EA">
      <w:pPr>
        <w:bidi/>
        <w:jc w:val="both"/>
        <w:rPr>
          <w:rFonts w:cs="David" w:hint="cs"/>
          <w:rtl/>
        </w:rPr>
      </w:pPr>
    </w:p>
    <w:p w14:paraId="255AD60F" w14:textId="77777777" w:rsidR="006506EA" w:rsidRPr="006506EA" w:rsidRDefault="006506EA" w:rsidP="006506EA">
      <w:pPr>
        <w:bidi/>
        <w:jc w:val="both"/>
        <w:rPr>
          <w:rFonts w:cs="David" w:hint="cs"/>
          <w:rtl/>
        </w:rPr>
      </w:pPr>
      <w:r w:rsidRPr="006506EA">
        <w:rPr>
          <w:rFonts w:cs="David" w:hint="cs"/>
          <w:rtl/>
        </w:rPr>
        <w:tab/>
        <w:t>אני לא שופט ואני לא מוכן להיות שופט.</w:t>
      </w:r>
    </w:p>
    <w:p w14:paraId="28D2C755" w14:textId="77777777" w:rsidR="006506EA" w:rsidRPr="006506EA" w:rsidRDefault="006506EA" w:rsidP="006506EA">
      <w:pPr>
        <w:bidi/>
        <w:jc w:val="both"/>
        <w:rPr>
          <w:rFonts w:cs="David" w:hint="cs"/>
          <w:rtl/>
        </w:rPr>
      </w:pPr>
    </w:p>
    <w:p w14:paraId="3935BF1A"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DF11D43" w14:textId="77777777" w:rsidR="006506EA" w:rsidRPr="006506EA" w:rsidRDefault="006506EA" w:rsidP="006506EA">
      <w:pPr>
        <w:bidi/>
        <w:jc w:val="both"/>
        <w:rPr>
          <w:rFonts w:cs="David" w:hint="cs"/>
          <w:rtl/>
        </w:rPr>
      </w:pPr>
    </w:p>
    <w:p w14:paraId="05FC84DC" w14:textId="77777777" w:rsidR="006506EA" w:rsidRPr="006506EA" w:rsidRDefault="006506EA" w:rsidP="006506EA">
      <w:pPr>
        <w:bidi/>
        <w:jc w:val="both"/>
        <w:rPr>
          <w:rFonts w:cs="David" w:hint="cs"/>
          <w:rtl/>
        </w:rPr>
      </w:pPr>
      <w:r w:rsidRPr="006506EA">
        <w:rPr>
          <w:rFonts w:cs="David" w:hint="cs"/>
          <w:rtl/>
        </w:rPr>
        <w:tab/>
        <w:t>אנחנו מכהנים מעין שופטים בהליך מעין שיפוטי.</w:t>
      </w:r>
    </w:p>
    <w:p w14:paraId="4381A684" w14:textId="77777777" w:rsidR="006506EA" w:rsidRPr="006506EA" w:rsidRDefault="006506EA" w:rsidP="006506EA">
      <w:pPr>
        <w:bidi/>
        <w:jc w:val="both"/>
        <w:rPr>
          <w:rFonts w:cs="David" w:hint="cs"/>
          <w:rtl/>
        </w:rPr>
      </w:pPr>
    </w:p>
    <w:p w14:paraId="5FDDF170"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60844D92" w14:textId="77777777" w:rsidR="006506EA" w:rsidRPr="006506EA" w:rsidRDefault="006506EA" w:rsidP="006506EA">
      <w:pPr>
        <w:bidi/>
        <w:jc w:val="both"/>
        <w:rPr>
          <w:rFonts w:cs="David" w:hint="cs"/>
          <w:rtl/>
        </w:rPr>
      </w:pPr>
    </w:p>
    <w:p w14:paraId="4EA0CBDB" w14:textId="77777777" w:rsidR="006506EA" w:rsidRPr="006506EA" w:rsidRDefault="006506EA" w:rsidP="006506EA">
      <w:pPr>
        <w:bidi/>
        <w:jc w:val="both"/>
        <w:rPr>
          <w:rFonts w:cs="David" w:hint="cs"/>
          <w:rtl/>
        </w:rPr>
      </w:pPr>
      <w:r w:rsidRPr="006506EA">
        <w:rPr>
          <w:rFonts w:cs="David" w:hint="cs"/>
          <w:rtl/>
        </w:rPr>
        <w:tab/>
        <w:t xml:space="preserve">אנחנו בהליך מעין שיפוטי. כאשר היועץ המשפטי בא לבקש הסרת חסינות, הוא בא - ולא דנים בחומר הראיות כי אנחנו לא יכולים לשפוט </w:t>
      </w:r>
      <w:r w:rsidRPr="006506EA">
        <w:rPr>
          <w:rFonts w:cs="David"/>
          <w:rtl/>
        </w:rPr>
        <w:t>–</w:t>
      </w:r>
      <w:r w:rsidRPr="006506EA">
        <w:rPr>
          <w:rFonts w:cs="David" w:hint="cs"/>
          <w:rtl/>
        </w:rPr>
        <w:t xml:space="preserve"> ואומר לנו שיש תשתית ראייתית.</w:t>
      </w:r>
    </w:p>
    <w:p w14:paraId="09B96708" w14:textId="77777777" w:rsidR="006506EA" w:rsidRPr="006506EA" w:rsidRDefault="006506EA" w:rsidP="006506EA">
      <w:pPr>
        <w:bidi/>
        <w:jc w:val="both"/>
        <w:rPr>
          <w:rFonts w:cs="David" w:hint="cs"/>
          <w:rtl/>
        </w:rPr>
      </w:pPr>
    </w:p>
    <w:p w14:paraId="28B2428C"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9AFC7E1" w14:textId="77777777" w:rsidR="006506EA" w:rsidRPr="006506EA" w:rsidRDefault="006506EA" w:rsidP="006506EA">
      <w:pPr>
        <w:bidi/>
        <w:jc w:val="both"/>
        <w:rPr>
          <w:rFonts w:cs="David" w:hint="cs"/>
          <w:rtl/>
        </w:rPr>
      </w:pPr>
    </w:p>
    <w:p w14:paraId="4793E678" w14:textId="77777777" w:rsidR="006506EA" w:rsidRPr="006506EA" w:rsidRDefault="006506EA" w:rsidP="006506EA">
      <w:pPr>
        <w:bidi/>
        <w:jc w:val="both"/>
        <w:rPr>
          <w:rFonts w:cs="David" w:hint="cs"/>
          <w:rtl/>
        </w:rPr>
      </w:pPr>
      <w:r w:rsidRPr="006506EA">
        <w:rPr>
          <w:rFonts w:cs="David" w:hint="cs"/>
          <w:rtl/>
        </w:rPr>
        <w:tab/>
        <w:t>הוא צריך לשכנע אותנו.</w:t>
      </w:r>
    </w:p>
    <w:p w14:paraId="0FFD5A5F" w14:textId="77777777" w:rsidR="006506EA" w:rsidRPr="006506EA" w:rsidRDefault="006506EA" w:rsidP="006506EA">
      <w:pPr>
        <w:bidi/>
        <w:jc w:val="both"/>
        <w:rPr>
          <w:rFonts w:cs="David" w:hint="cs"/>
          <w:rtl/>
        </w:rPr>
      </w:pPr>
    </w:p>
    <w:p w14:paraId="05809AA6"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31B98542" w14:textId="77777777" w:rsidR="006506EA" w:rsidRPr="006506EA" w:rsidRDefault="006506EA" w:rsidP="006506EA">
      <w:pPr>
        <w:bidi/>
        <w:jc w:val="both"/>
        <w:rPr>
          <w:rFonts w:cs="David" w:hint="cs"/>
          <w:rtl/>
        </w:rPr>
      </w:pPr>
    </w:p>
    <w:p w14:paraId="3539FC3C" w14:textId="77777777" w:rsidR="006506EA" w:rsidRPr="006506EA" w:rsidRDefault="006506EA" w:rsidP="006506EA">
      <w:pPr>
        <w:bidi/>
        <w:jc w:val="both"/>
        <w:rPr>
          <w:rFonts w:cs="David" w:hint="cs"/>
          <w:rtl/>
        </w:rPr>
      </w:pPr>
      <w:r w:rsidRPr="006506EA">
        <w:rPr>
          <w:rFonts w:cs="David" w:hint="cs"/>
          <w:rtl/>
        </w:rPr>
        <w:tab/>
        <w:t>לדעתי הודעת היועץ היא התחלה. קשה לי להאמין שנזמין את היועץ המשפטי והוא יחליט שהוא לא יבוא לישיבה. אני חושב שהוא יבוא לישיבה ואני חושב שהוא יהיה מאוד מוגבל כי הוא באמצע הליך של שימוע ואנחנו צריכים להבין את זה.</w:t>
      </w:r>
    </w:p>
    <w:p w14:paraId="0C8E59AD" w14:textId="77777777" w:rsidR="006506EA" w:rsidRPr="006506EA" w:rsidRDefault="006506EA" w:rsidP="006506EA">
      <w:pPr>
        <w:bidi/>
        <w:jc w:val="both"/>
        <w:rPr>
          <w:rFonts w:cs="David" w:hint="cs"/>
          <w:rtl/>
        </w:rPr>
      </w:pPr>
    </w:p>
    <w:p w14:paraId="4C12E716"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0C381B66" w14:textId="77777777" w:rsidR="006506EA" w:rsidRPr="006506EA" w:rsidRDefault="006506EA" w:rsidP="006506EA">
      <w:pPr>
        <w:bidi/>
        <w:jc w:val="both"/>
        <w:rPr>
          <w:rFonts w:cs="David" w:hint="cs"/>
          <w:rtl/>
        </w:rPr>
      </w:pPr>
    </w:p>
    <w:p w14:paraId="5F7FDAD0" w14:textId="77777777" w:rsidR="006506EA" w:rsidRPr="006506EA" w:rsidRDefault="006506EA" w:rsidP="006506EA">
      <w:pPr>
        <w:bidi/>
        <w:jc w:val="both"/>
        <w:rPr>
          <w:rFonts w:cs="David" w:hint="cs"/>
          <w:rtl/>
        </w:rPr>
      </w:pPr>
      <w:r w:rsidRPr="006506EA">
        <w:rPr>
          <w:rFonts w:cs="David" w:hint="cs"/>
          <w:rtl/>
        </w:rPr>
        <w:tab/>
        <w:t>אני חושב שאין פה מצב של הסרת חסינות. כדי שאני אוכל להעמיד אותו לדין בעבירות שאני חושב שהוא עבר, לכאורה הוא עבר, כל מה שאני רוצה הוא שהוא יבוא בפני שופט ויאמר את דבריו. הנשיא קצב לא במצב שצריך להסיר את חסינותו. כל הזמן אני חוזר לטיעון הבסיסי שלי כי בסוף עד תום כהונתו נותרו בדיוק חמישה חודשים. אם היועץ המשפטי יערוך את השימוע מחר בבוקר ויחליט להגיש כתב אישום, ולמרות שהוא אמר שהוא יתפטר, הוא לא יתפטר, הרי שבעוד חמישה חודשים יוגש כתב האישום. מה קרה?</w:t>
      </w:r>
    </w:p>
    <w:p w14:paraId="46FA57B2" w14:textId="77777777" w:rsidR="006506EA" w:rsidRPr="006506EA" w:rsidRDefault="006506EA" w:rsidP="006506EA">
      <w:pPr>
        <w:bidi/>
        <w:jc w:val="both"/>
        <w:rPr>
          <w:rFonts w:cs="David" w:hint="cs"/>
          <w:rtl/>
        </w:rPr>
      </w:pPr>
    </w:p>
    <w:p w14:paraId="0D03245B"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4C965E9F" w14:textId="77777777" w:rsidR="006506EA" w:rsidRPr="006506EA" w:rsidRDefault="006506EA" w:rsidP="006506EA">
      <w:pPr>
        <w:bidi/>
        <w:jc w:val="both"/>
        <w:rPr>
          <w:rFonts w:cs="David" w:hint="cs"/>
          <w:rtl/>
        </w:rPr>
      </w:pPr>
    </w:p>
    <w:p w14:paraId="3FB8D001" w14:textId="77777777" w:rsidR="006506EA" w:rsidRPr="006506EA" w:rsidRDefault="006506EA" w:rsidP="006506EA">
      <w:pPr>
        <w:bidi/>
        <w:jc w:val="both"/>
        <w:rPr>
          <w:rFonts w:cs="David" w:hint="cs"/>
          <w:rtl/>
        </w:rPr>
      </w:pPr>
      <w:r w:rsidRPr="006506EA">
        <w:rPr>
          <w:rFonts w:cs="David" w:hint="cs"/>
          <w:rtl/>
        </w:rPr>
        <w:tab/>
        <w:t>מה שקרה קרה במישור הציבורי, איך הציבור רואה את המצב הזה במדינת ישראל, ואני מחזיר אותנו למהות ולחומרה של הפרשה הזאת.</w:t>
      </w:r>
    </w:p>
    <w:p w14:paraId="301092D3" w14:textId="77777777" w:rsidR="006506EA" w:rsidRPr="006506EA" w:rsidRDefault="006506EA" w:rsidP="006506EA">
      <w:pPr>
        <w:bidi/>
        <w:jc w:val="both"/>
        <w:rPr>
          <w:rFonts w:cs="David" w:hint="cs"/>
          <w:rtl/>
        </w:rPr>
      </w:pPr>
    </w:p>
    <w:p w14:paraId="06DD880A"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7BB8A3DF" w14:textId="77777777" w:rsidR="006506EA" w:rsidRPr="006506EA" w:rsidRDefault="006506EA" w:rsidP="006506EA">
      <w:pPr>
        <w:bidi/>
        <w:jc w:val="both"/>
        <w:rPr>
          <w:rFonts w:cs="David" w:hint="cs"/>
          <w:rtl/>
        </w:rPr>
      </w:pPr>
    </w:p>
    <w:p w14:paraId="7573A3B6" w14:textId="77777777" w:rsidR="006506EA" w:rsidRPr="006506EA" w:rsidRDefault="006506EA" w:rsidP="006506EA">
      <w:pPr>
        <w:bidi/>
        <w:jc w:val="both"/>
        <w:rPr>
          <w:rFonts w:cs="David" w:hint="cs"/>
          <w:rtl/>
        </w:rPr>
      </w:pPr>
      <w:r w:rsidRPr="006506EA">
        <w:rPr>
          <w:rFonts w:cs="David" w:hint="cs"/>
          <w:rtl/>
        </w:rPr>
        <w:tab/>
        <w:t>מדובר בחשדות.</w:t>
      </w:r>
    </w:p>
    <w:p w14:paraId="705C6723" w14:textId="77777777" w:rsidR="006506EA" w:rsidRPr="006506EA" w:rsidRDefault="006506EA" w:rsidP="006506EA">
      <w:pPr>
        <w:bidi/>
        <w:jc w:val="both"/>
        <w:rPr>
          <w:rFonts w:cs="David" w:hint="cs"/>
          <w:rtl/>
        </w:rPr>
      </w:pPr>
    </w:p>
    <w:p w14:paraId="23EDAAD1"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6FBEEC90" w14:textId="77777777" w:rsidR="006506EA" w:rsidRPr="006506EA" w:rsidRDefault="006506EA" w:rsidP="006506EA">
      <w:pPr>
        <w:bidi/>
        <w:jc w:val="both"/>
        <w:rPr>
          <w:rFonts w:cs="David" w:hint="cs"/>
          <w:rtl/>
        </w:rPr>
      </w:pPr>
    </w:p>
    <w:p w14:paraId="0A864BF3" w14:textId="77777777" w:rsidR="006506EA" w:rsidRPr="006506EA" w:rsidRDefault="006506EA" w:rsidP="006506EA">
      <w:pPr>
        <w:bidi/>
        <w:jc w:val="both"/>
        <w:rPr>
          <w:rFonts w:cs="David" w:hint="cs"/>
          <w:rtl/>
        </w:rPr>
      </w:pPr>
      <w:r w:rsidRPr="006506EA">
        <w:rPr>
          <w:rFonts w:cs="David" w:hint="cs"/>
          <w:rtl/>
        </w:rPr>
        <w:tab/>
        <w:t>חשדות שעלו דרגה. חשדות זה בשלב החקירה והחקירה הסתיימה. זה בדיוק ההבדל. שאלת קודם על פקיד המס ואני רוצה להתייחס לזה. החקירה של שולה זקן רק התחילה, אבל היא לא יושבת במשרד. ג'קי מצא לא יושב במשרד והחקירה בראשיתה. הנבצרות שהואלנו לתת לנשיא לפני כמה ימים, זה היה צריך להיות בתחילת החקירה אבל הכנסת לא עשתה את זה אלא גילתה איפוק.</w:t>
      </w:r>
    </w:p>
    <w:p w14:paraId="5D1C51AA" w14:textId="77777777" w:rsidR="006506EA" w:rsidRPr="006506EA" w:rsidRDefault="006506EA" w:rsidP="006506EA">
      <w:pPr>
        <w:bidi/>
        <w:jc w:val="both"/>
        <w:rPr>
          <w:rFonts w:cs="David" w:hint="cs"/>
          <w:rtl/>
        </w:rPr>
      </w:pPr>
      <w:r w:rsidRPr="006506EA">
        <w:rPr>
          <w:rFonts w:cs="David"/>
          <w:rtl/>
        </w:rPr>
        <w:br w:type="page"/>
      </w:r>
    </w:p>
    <w:p w14:paraId="2275BCED"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19DDA598" w14:textId="77777777" w:rsidR="006506EA" w:rsidRPr="006506EA" w:rsidRDefault="006506EA" w:rsidP="006506EA">
      <w:pPr>
        <w:bidi/>
        <w:jc w:val="both"/>
        <w:rPr>
          <w:rFonts w:cs="David" w:hint="cs"/>
          <w:rtl/>
        </w:rPr>
      </w:pPr>
    </w:p>
    <w:p w14:paraId="6726755C" w14:textId="77777777" w:rsidR="006506EA" w:rsidRPr="006506EA" w:rsidRDefault="006506EA" w:rsidP="006506EA">
      <w:pPr>
        <w:bidi/>
        <w:jc w:val="both"/>
        <w:rPr>
          <w:rFonts w:cs="David" w:hint="cs"/>
          <w:rtl/>
        </w:rPr>
      </w:pPr>
    </w:p>
    <w:p w14:paraId="49712CA7" w14:textId="77777777" w:rsidR="006506EA" w:rsidRPr="006506EA" w:rsidRDefault="006506EA" w:rsidP="006506EA">
      <w:pPr>
        <w:bidi/>
        <w:jc w:val="both"/>
        <w:rPr>
          <w:rFonts w:cs="David" w:hint="cs"/>
          <w:rtl/>
        </w:rPr>
      </w:pPr>
      <w:r w:rsidRPr="006506EA">
        <w:rPr>
          <w:rFonts w:cs="David" w:hint="cs"/>
          <w:rtl/>
        </w:rPr>
        <w:tab/>
        <w:t>אני לא בטוח שלג'קי מצא לקחו את המשכורת.</w:t>
      </w:r>
    </w:p>
    <w:p w14:paraId="15CAE188" w14:textId="77777777" w:rsidR="006506EA" w:rsidRPr="006506EA" w:rsidRDefault="006506EA" w:rsidP="006506EA">
      <w:pPr>
        <w:bidi/>
        <w:jc w:val="both"/>
        <w:rPr>
          <w:rFonts w:cs="David" w:hint="cs"/>
          <w:rtl/>
        </w:rPr>
      </w:pPr>
    </w:p>
    <w:p w14:paraId="233AD03C"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22535F9F" w14:textId="77777777" w:rsidR="006506EA" w:rsidRPr="006506EA" w:rsidRDefault="006506EA" w:rsidP="006506EA">
      <w:pPr>
        <w:bidi/>
        <w:jc w:val="both"/>
        <w:rPr>
          <w:rFonts w:cs="David" w:hint="cs"/>
          <w:u w:val="single"/>
          <w:rtl/>
        </w:rPr>
      </w:pPr>
    </w:p>
    <w:p w14:paraId="738817B9" w14:textId="77777777" w:rsidR="006506EA" w:rsidRPr="006506EA" w:rsidRDefault="006506EA" w:rsidP="006506EA">
      <w:pPr>
        <w:bidi/>
        <w:jc w:val="both"/>
        <w:rPr>
          <w:rFonts w:cs="David" w:hint="cs"/>
          <w:rtl/>
        </w:rPr>
      </w:pPr>
      <w:r w:rsidRPr="006506EA">
        <w:rPr>
          <w:rFonts w:cs="David" w:hint="cs"/>
          <w:rtl/>
        </w:rPr>
        <w:tab/>
        <w:t>אני רוצה להזכיר לכם מדוע אין כאן אפליה לרעה. שום עובד מדינה שהיה נחקר באונס לא היה בא לעבודה יום אחד אחרי כן.</w:t>
      </w:r>
    </w:p>
    <w:p w14:paraId="4703008E" w14:textId="77777777" w:rsidR="006506EA" w:rsidRPr="006506EA" w:rsidRDefault="006506EA" w:rsidP="006506EA">
      <w:pPr>
        <w:bidi/>
        <w:jc w:val="both"/>
        <w:rPr>
          <w:rFonts w:cs="David" w:hint="cs"/>
          <w:rtl/>
        </w:rPr>
      </w:pPr>
    </w:p>
    <w:p w14:paraId="5939143D"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7DCA3B07" w14:textId="77777777" w:rsidR="006506EA" w:rsidRPr="006506EA" w:rsidRDefault="006506EA" w:rsidP="006506EA">
      <w:pPr>
        <w:bidi/>
        <w:jc w:val="both"/>
        <w:rPr>
          <w:rFonts w:cs="David" w:hint="cs"/>
          <w:rtl/>
        </w:rPr>
      </w:pPr>
    </w:p>
    <w:p w14:paraId="524777B3" w14:textId="77777777" w:rsidR="006506EA" w:rsidRPr="006506EA" w:rsidRDefault="006506EA" w:rsidP="006506EA">
      <w:pPr>
        <w:bidi/>
        <w:jc w:val="both"/>
        <w:rPr>
          <w:rFonts w:cs="David" w:hint="cs"/>
          <w:rtl/>
        </w:rPr>
      </w:pPr>
      <w:r w:rsidRPr="006506EA">
        <w:rPr>
          <w:rFonts w:cs="David" w:hint="cs"/>
          <w:rtl/>
        </w:rPr>
        <w:tab/>
        <w:t>יש לנו ויכוח.</w:t>
      </w:r>
    </w:p>
    <w:p w14:paraId="1AC7E71F" w14:textId="77777777" w:rsidR="006506EA" w:rsidRPr="006506EA" w:rsidRDefault="006506EA" w:rsidP="006506EA">
      <w:pPr>
        <w:bidi/>
        <w:jc w:val="both"/>
        <w:rPr>
          <w:rFonts w:cs="David" w:hint="cs"/>
          <w:rtl/>
        </w:rPr>
      </w:pPr>
    </w:p>
    <w:p w14:paraId="01FA429E" w14:textId="77777777" w:rsidR="006506EA" w:rsidRPr="006506EA" w:rsidRDefault="006506EA" w:rsidP="006506EA">
      <w:pPr>
        <w:bidi/>
        <w:jc w:val="both"/>
        <w:rPr>
          <w:rFonts w:cs="David" w:hint="cs"/>
          <w:b/>
          <w:bCs/>
          <w:u w:val="single"/>
          <w:rtl/>
        </w:rPr>
      </w:pPr>
      <w:r w:rsidRPr="006506EA">
        <w:rPr>
          <w:rFonts w:cs="David" w:hint="cs"/>
          <w:b/>
          <w:bCs/>
          <w:u w:val="single"/>
          <w:rtl/>
        </w:rPr>
        <w:t>חבר הכנסת גדעון סער מחליף את היו"ר אביגדור יצחקי</w:t>
      </w:r>
    </w:p>
    <w:p w14:paraId="78DA5D45" w14:textId="77777777" w:rsidR="006506EA" w:rsidRPr="006506EA" w:rsidRDefault="006506EA" w:rsidP="006506EA">
      <w:pPr>
        <w:bidi/>
        <w:jc w:val="both"/>
        <w:rPr>
          <w:rFonts w:cs="David" w:hint="cs"/>
          <w:rtl/>
        </w:rPr>
      </w:pPr>
    </w:p>
    <w:p w14:paraId="6C3910E9" w14:textId="77777777" w:rsidR="006506EA" w:rsidRPr="006506EA" w:rsidRDefault="006506EA" w:rsidP="006506EA">
      <w:pPr>
        <w:bidi/>
        <w:jc w:val="both"/>
        <w:rPr>
          <w:rFonts w:cs="David" w:hint="cs"/>
          <w:u w:val="single"/>
          <w:rtl/>
        </w:rPr>
      </w:pPr>
      <w:r w:rsidRPr="006506EA">
        <w:rPr>
          <w:rFonts w:cs="David" w:hint="cs"/>
          <w:u w:val="single"/>
          <w:rtl/>
        </w:rPr>
        <w:t>היו"ר גדעון סער:</w:t>
      </w:r>
    </w:p>
    <w:p w14:paraId="644A9A53" w14:textId="77777777" w:rsidR="006506EA" w:rsidRPr="006506EA" w:rsidRDefault="006506EA" w:rsidP="006506EA">
      <w:pPr>
        <w:bidi/>
        <w:jc w:val="both"/>
        <w:rPr>
          <w:rFonts w:cs="David" w:hint="cs"/>
          <w:rtl/>
        </w:rPr>
      </w:pPr>
    </w:p>
    <w:p w14:paraId="1D0F60B5" w14:textId="77777777" w:rsidR="006506EA" w:rsidRPr="006506EA" w:rsidRDefault="006506EA" w:rsidP="006506EA">
      <w:pPr>
        <w:bidi/>
        <w:jc w:val="both"/>
        <w:rPr>
          <w:rFonts w:cs="David" w:hint="cs"/>
          <w:rtl/>
        </w:rPr>
      </w:pPr>
      <w:r w:rsidRPr="006506EA">
        <w:rPr>
          <w:rFonts w:cs="David" w:hint="cs"/>
          <w:rtl/>
        </w:rPr>
        <w:tab/>
        <w:t xml:space="preserve">אני רוצה לומר לחבר הכנסת איתן שבעניין הזה דין עובד מדינה הוא שונה מדין נבחר. זאת אומרת, הוא נבחר על ידי הבית הזה שעכשיו מקיים את ההליך הזה ולא חל עליו אותו דין שחל על עובד מדינה. לכן באיזון הכללי </w:t>
      </w:r>
      <w:r w:rsidRPr="006506EA">
        <w:rPr>
          <w:rFonts w:cs="David"/>
          <w:rtl/>
        </w:rPr>
        <w:t>–</w:t>
      </w:r>
      <w:r w:rsidRPr="006506EA">
        <w:rPr>
          <w:rFonts w:cs="David" w:hint="cs"/>
          <w:rtl/>
        </w:rPr>
        <w:t xml:space="preserve"> וזו שאלה מאוד מורכבת </w:t>
      </w:r>
      <w:r w:rsidRPr="006506EA">
        <w:rPr>
          <w:rFonts w:cs="David"/>
          <w:rtl/>
        </w:rPr>
        <w:t>–</w:t>
      </w:r>
      <w:r w:rsidRPr="006506EA">
        <w:rPr>
          <w:rFonts w:cs="David" w:hint="cs"/>
          <w:rtl/>
        </w:rPr>
        <w:t xml:space="preserve"> הגענו לשלב מבחינת החומרה ומבחינת ההתקדמות בהליך שהוא מעבר לשלב החקירה שמצריך את הדבר הזה. לי העניין הזה ברור.</w:t>
      </w:r>
    </w:p>
    <w:p w14:paraId="71FDD193" w14:textId="77777777" w:rsidR="006506EA" w:rsidRPr="006506EA" w:rsidRDefault="006506EA" w:rsidP="006506EA">
      <w:pPr>
        <w:bidi/>
        <w:jc w:val="both"/>
        <w:rPr>
          <w:rFonts w:cs="David" w:hint="cs"/>
          <w:rtl/>
        </w:rPr>
      </w:pPr>
    </w:p>
    <w:p w14:paraId="315DDBBB"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78C35AFD" w14:textId="77777777" w:rsidR="006506EA" w:rsidRPr="006506EA" w:rsidRDefault="006506EA" w:rsidP="006506EA">
      <w:pPr>
        <w:bidi/>
        <w:jc w:val="both"/>
        <w:rPr>
          <w:rFonts w:cs="David" w:hint="cs"/>
          <w:rtl/>
        </w:rPr>
      </w:pPr>
    </w:p>
    <w:p w14:paraId="798695BE" w14:textId="77777777" w:rsidR="006506EA" w:rsidRPr="006506EA" w:rsidRDefault="006506EA" w:rsidP="006506EA">
      <w:pPr>
        <w:bidi/>
        <w:jc w:val="both"/>
        <w:rPr>
          <w:rFonts w:cs="David" w:hint="cs"/>
          <w:rtl/>
        </w:rPr>
      </w:pPr>
      <w:r w:rsidRPr="006506EA">
        <w:rPr>
          <w:rFonts w:cs="David" w:hint="cs"/>
          <w:rtl/>
        </w:rPr>
        <w:tab/>
        <w:t>אני ניסיתי לחפש את המקבילה בדין משמעתי לא לצורך הנבצרות כי לדעתי ביום שהמשטרה החליטה לפתוח בחקירה, הייתה צריכה להיות הנבצרות כי לגבי נשיא יש הליך מוקדם של חקירה, של בדוקאי.</w:t>
      </w:r>
    </w:p>
    <w:p w14:paraId="3B2B815A" w14:textId="77777777" w:rsidR="006506EA" w:rsidRPr="006506EA" w:rsidRDefault="006506EA" w:rsidP="006506EA">
      <w:pPr>
        <w:bidi/>
        <w:jc w:val="both"/>
        <w:rPr>
          <w:rFonts w:cs="David" w:hint="cs"/>
          <w:rtl/>
        </w:rPr>
      </w:pPr>
    </w:p>
    <w:p w14:paraId="0F0E1FC2" w14:textId="77777777" w:rsidR="006506EA" w:rsidRPr="006506EA" w:rsidRDefault="006506EA" w:rsidP="006506EA">
      <w:pPr>
        <w:bidi/>
        <w:jc w:val="both"/>
        <w:rPr>
          <w:rFonts w:cs="David" w:hint="cs"/>
          <w:u w:val="single"/>
          <w:rtl/>
        </w:rPr>
      </w:pPr>
      <w:r w:rsidRPr="006506EA">
        <w:rPr>
          <w:rFonts w:cs="David" w:hint="cs"/>
          <w:u w:val="single"/>
          <w:rtl/>
        </w:rPr>
        <w:t>היו"ר גדעון סער:</w:t>
      </w:r>
    </w:p>
    <w:p w14:paraId="2BE50296" w14:textId="77777777" w:rsidR="006506EA" w:rsidRPr="006506EA" w:rsidRDefault="006506EA" w:rsidP="006506EA">
      <w:pPr>
        <w:bidi/>
        <w:jc w:val="both"/>
        <w:rPr>
          <w:rFonts w:cs="David" w:hint="cs"/>
          <w:rtl/>
        </w:rPr>
      </w:pPr>
    </w:p>
    <w:p w14:paraId="0BA0F54F" w14:textId="77777777" w:rsidR="006506EA" w:rsidRPr="006506EA" w:rsidRDefault="006506EA" w:rsidP="006506EA">
      <w:pPr>
        <w:bidi/>
        <w:jc w:val="both"/>
        <w:rPr>
          <w:rFonts w:cs="David" w:hint="cs"/>
          <w:rtl/>
        </w:rPr>
      </w:pPr>
      <w:r w:rsidRPr="006506EA">
        <w:rPr>
          <w:rFonts w:cs="David" w:hint="cs"/>
          <w:rtl/>
        </w:rPr>
        <w:tab/>
        <w:t>רק הוא היה יכול ליזום את הנבצרות. התחושות הקשות בציבור נובעות בגלל ההתנהגות שלו במשך כל ששת החודשים.</w:t>
      </w:r>
    </w:p>
    <w:p w14:paraId="38EF8FBF" w14:textId="77777777" w:rsidR="006506EA" w:rsidRPr="006506EA" w:rsidRDefault="006506EA" w:rsidP="006506EA">
      <w:pPr>
        <w:bidi/>
        <w:jc w:val="both"/>
        <w:rPr>
          <w:rFonts w:cs="David" w:hint="cs"/>
          <w:rtl/>
        </w:rPr>
      </w:pPr>
    </w:p>
    <w:p w14:paraId="596A6721"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62034789" w14:textId="77777777" w:rsidR="006506EA" w:rsidRPr="006506EA" w:rsidRDefault="006506EA" w:rsidP="006506EA">
      <w:pPr>
        <w:bidi/>
        <w:jc w:val="both"/>
        <w:rPr>
          <w:rFonts w:cs="David" w:hint="cs"/>
          <w:rtl/>
        </w:rPr>
      </w:pPr>
    </w:p>
    <w:p w14:paraId="32DC37D9" w14:textId="77777777" w:rsidR="006506EA" w:rsidRPr="006506EA" w:rsidRDefault="006506EA" w:rsidP="006506EA">
      <w:pPr>
        <w:bidi/>
        <w:jc w:val="both"/>
        <w:rPr>
          <w:rFonts w:cs="David" w:hint="cs"/>
          <w:rtl/>
        </w:rPr>
      </w:pPr>
      <w:r w:rsidRPr="006506EA">
        <w:rPr>
          <w:rFonts w:cs="David" w:hint="cs"/>
          <w:rtl/>
        </w:rPr>
        <w:tab/>
        <w:t>הוא בא לכאן וביקש נבצרות. יש לי חילוקי דעות עם היועצת המשפטית של הוועדה, אבל אני לא אכניס אתכם עכשיו לסוגיה. לדעתי ועדת הכנסת לא חייבת לשמוע לדעתו. השאלה שלי היא אחרת. אנחנו עכשיו במקום אחר לגמרי. אנחנו עושים לו משפט. אם יכול להיות מצב שיש הדחת נשיא, בעיניי זה משפט. זה קצת פחות ממשפט אבל זה הרבה יותר מנטילת חסינות. דרך אגב, בארצות-הברית כאשר זה מגיע לסנט, הם קוראים לעצמם מושבעים. חברי הכנסת שצריכים להחליט קוראים לעצמם מושבעים ובראש הישיבה יושב נשיא בית המשפט וכך הם מנהלים את ההליך. הם עורכים חקירות, הם מביאים עדים, הם ממנים צוותים שיביאו חומר ראיות. אנחנו לא נלך עד לרמה הזאת, אבל גם אצלנו בחוק, לפי הבנתי החוק אומר שזה הליך מעין שיפוטי שאנחנו צריכים להניח איזושהי תשתית ראייתית.</w:t>
      </w:r>
    </w:p>
    <w:p w14:paraId="45575AF2" w14:textId="77777777" w:rsidR="006506EA" w:rsidRPr="006506EA" w:rsidRDefault="006506EA" w:rsidP="006506EA">
      <w:pPr>
        <w:bidi/>
        <w:jc w:val="both"/>
        <w:rPr>
          <w:rFonts w:cs="David" w:hint="cs"/>
          <w:rtl/>
        </w:rPr>
      </w:pPr>
    </w:p>
    <w:p w14:paraId="4348CAF5" w14:textId="77777777" w:rsidR="006506EA" w:rsidRPr="006506EA" w:rsidRDefault="006506EA" w:rsidP="006506EA">
      <w:pPr>
        <w:bidi/>
        <w:jc w:val="both"/>
        <w:rPr>
          <w:rFonts w:cs="David" w:hint="cs"/>
          <w:rtl/>
        </w:rPr>
      </w:pPr>
      <w:r w:rsidRPr="006506EA">
        <w:rPr>
          <w:rFonts w:cs="David" w:hint="cs"/>
          <w:rtl/>
        </w:rPr>
        <w:tab/>
        <w:t>אמרתי שכאשר הולכים להדיח פקיד של מס הכנסה, צריך להניח תשתית ראייתית כי בלי זה אי אפשר לומר לו ללכת הביתה. עושים זאת באמצעות בית דין לעובדי מדינה. אם אותו פקיד חלק על מדיניות הממשלה ובכך עבר עבירה משמעתית ולא עבירה פלילית, הוא בא לבית-הדין, יש לו עורך-דין, יש עדים, יש הכול, אבל זה עדיין לא משפט שלם. אני אומר לך, אני פונה לחוש המשפטי שלך, בוא תמצב קודם כל את ההליך וממנו נגזור את הנוהל כי הבעיה הקשה של הדיון שהייעוץ המשפטי, לצערי, לא הבהיר לחברי הכנסת או שאני טועה או שאני לא טועה. יכול להיות שחברי הכנסת חושבים שהם כמו בהליך של הבעת אי-המון בממשלה, אבל הם לא בהליך הזה. הנוהל הוא תוצאה של טיב ההליך ואי אפשר להפריד את זה.</w:t>
      </w:r>
    </w:p>
    <w:p w14:paraId="5A9EF910" w14:textId="77777777" w:rsidR="006506EA" w:rsidRPr="006506EA" w:rsidRDefault="006506EA" w:rsidP="006506EA">
      <w:pPr>
        <w:bidi/>
        <w:jc w:val="both"/>
        <w:rPr>
          <w:rFonts w:cs="David" w:hint="cs"/>
          <w:rtl/>
        </w:rPr>
      </w:pPr>
    </w:p>
    <w:p w14:paraId="1FC5AF69" w14:textId="77777777" w:rsidR="006506EA" w:rsidRPr="006506EA" w:rsidRDefault="006506EA" w:rsidP="006506EA">
      <w:pPr>
        <w:bidi/>
        <w:jc w:val="both"/>
        <w:rPr>
          <w:rFonts w:cs="David" w:hint="cs"/>
          <w:u w:val="single"/>
          <w:rtl/>
        </w:rPr>
      </w:pPr>
      <w:r w:rsidRPr="006506EA">
        <w:rPr>
          <w:rFonts w:cs="David" w:hint="cs"/>
          <w:u w:val="single"/>
          <w:rtl/>
        </w:rPr>
        <w:t>היו"ר גדעון סער:</w:t>
      </w:r>
    </w:p>
    <w:p w14:paraId="7DE70564" w14:textId="77777777" w:rsidR="006506EA" w:rsidRPr="006506EA" w:rsidRDefault="006506EA" w:rsidP="006506EA">
      <w:pPr>
        <w:bidi/>
        <w:jc w:val="both"/>
        <w:rPr>
          <w:rFonts w:cs="David" w:hint="cs"/>
          <w:rtl/>
        </w:rPr>
      </w:pPr>
    </w:p>
    <w:p w14:paraId="22C6BAA7" w14:textId="77777777" w:rsidR="006506EA" w:rsidRPr="006506EA" w:rsidRDefault="006506EA" w:rsidP="006506EA">
      <w:pPr>
        <w:bidi/>
        <w:jc w:val="both"/>
        <w:rPr>
          <w:rFonts w:cs="David" w:hint="cs"/>
          <w:rtl/>
        </w:rPr>
      </w:pPr>
      <w:r w:rsidRPr="006506EA">
        <w:rPr>
          <w:rFonts w:cs="David" w:hint="cs"/>
          <w:rtl/>
        </w:rPr>
        <w:tab/>
        <w:t>אין ספק שהליך ההדחה הוא הליך מעין שיפוטי והציפייה שלי כמוך היא שכאשר מתקיים דיון משפטי בהליך הסרת חסינות, יש תמיד נייר שמסביר מה גדר שיקול הדעת. למרות שאין פסיקה בעניין של הליך כזה כי הוא לא היה בעבר, צריך בהחלט להכניס למתווה חשיבה כזאת. בזה אני מסכים אתך.</w:t>
      </w:r>
    </w:p>
    <w:p w14:paraId="3CF34CBE" w14:textId="77777777" w:rsidR="006506EA" w:rsidRPr="006506EA" w:rsidRDefault="006506EA" w:rsidP="006506EA">
      <w:pPr>
        <w:bidi/>
        <w:jc w:val="both"/>
        <w:rPr>
          <w:rFonts w:cs="David" w:hint="cs"/>
          <w:rtl/>
        </w:rPr>
      </w:pPr>
    </w:p>
    <w:p w14:paraId="5CD3F814" w14:textId="77777777" w:rsidR="006506EA" w:rsidRPr="006506EA" w:rsidRDefault="006506EA" w:rsidP="006506EA">
      <w:pPr>
        <w:bidi/>
        <w:jc w:val="both"/>
        <w:rPr>
          <w:rFonts w:cs="David" w:hint="cs"/>
          <w:rtl/>
        </w:rPr>
      </w:pPr>
      <w:r w:rsidRPr="006506EA">
        <w:rPr>
          <w:rFonts w:cs="David" w:hint="cs"/>
          <w:rtl/>
        </w:rPr>
        <w:tab/>
        <w:t>כל הזמן מתפתלים עם הצד הראייתי, אבל יש כאן מקום יותר נרחב לטיעונים המשפטיים. במה שאמרת עכשיו ראינו מדרג של הליכים שאף אחד מהם הוא לא דומה. לפעמים זה נראה לנו קל מדיי, אבל הטיעון הוא טיעון משפטי בנישה מאוד מאוד צרה.</w:t>
      </w:r>
    </w:p>
    <w:p w14:paraId="4AE0F60D" w14:textId="77777777" w:rsidR="006506EA" w:rsidRPr="006506EA" w:rsidRDefault="006506EA" w:rsidP="006506EA">
      <w:pPr>
        <w:bidi/>
        <w:jc w:val="both"/>
        <w:rPr>
          <w:rFonts w:cs="David" w:hint="cs"/>
          <w:rtl/>
        </w:rPr>
      </w:pPr>
    </w:p>
    <w:p w14:paraId="334C21F2"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ABF16DC" w14:textId="77777777" w:rsidR="006506EA" w:rsidRPr="006506EA" w:rsidRDefault="006506EA" w:rsidP="006506EA">
      <w:pPr>
        <w:bidi/>
        <w:jc w:val="both"/>
        <w:rPr>
          <w:rFonts w:cs="David" w:hint="cs"/>
          <w:rtl/>
        </w:rPr>
      </w:pPr>
    </w:p>
    <w:p w14:paraId="5FDCB682" w14:textId="77777777" w:rsidR="006506EA" w:rsidRPr="006506EA" w:rsidRDefault="006506EA" w:rsidP="006506EA">
      <w:pPr>
        <w:bidi/>
        <w:jc w:val="both"/>
        <w:rPr>
          <w:rFonts w:cs="David" w:hint="cs"/>
          <w:rtl/>
        </w:rPr>
      </w:pPr>
      <w:r w:rsidRPr="006506EA">
        <w:rPr>
          <w:rFonts w:cs="David" w:hint="cs"/>
          <w:rtl/>
        </w:rPr>
        <w:tab/>
        <w:t>יש לנו למשל ועדת אתיקה בכנסת. אני נותן דוגמאות של הליכים שאנחנו יכולים לנצל אותם. אם היינו כותבים עבודה על הסוגיה הזאת, מישהו היה מסביר איפה זה ממוקם, איך אנחנו תופסים את ההליך, למה אנחנו קובעים נוהל שנוטה יותר לכיוון הזה ולא נוהל שנוטה לכיוון אחר, מה יש בעולם וכולי, ואז אפשר היה לדון בהיגיון.</w:t>
      </w:r>
    </w:p>
    <w:p w14:paraId="31528919" w14:textId="77777777" w:rsidR="006506EA" w:rsidRPr="006506EA" w:rsidRDefault="006506EA" w:rsidP="006506EA">
      <w:pPr>
        <w:bidi/>
        <w:jc w:val="both"/>
        <w:rPr>
          <w:rFonts w:cs="David" w:hint="cs"/>
          <w:rtl/>
        </w:rPr>
      </w:pPr>
    </w:p>
    <w:p w14:paraId="46623ED3" w14:textId="77777777" w:rsidR="006506EA" w:rsidRPr="006506EA" w:rsidRDefault="006506EA" w:rsidP="006506EA">
      <w:pPr>
        <w:bidi/>
        <w:jc w:val="both"/>
        <w:rPr>
          <w:rFonts w:cs="David" w:hint="cs"/>
          <w:u w:val="single"/>
          <w:rtl/>
        </w:rPr>
      </w:pPr>
      <w:r w:rsidRPr="006506EA">
        <w:rPr>
          <w:rFonts w:cs="David" w:hint="cs"/>
          <w:u w:val="single"/>
          <w:rtl/>
        </w:rPr>
        <w:t>משה שרוני:</w:t>
      </w:r>
    </w:p>
    <w:p w14:paraId="42110E14" w14:textId="77777777" w:rsidR="006506EA" w:rsidRPr="006506EA" w:rsidRDefault="006506EA" w:rsidP="006506EA">
      <w:pPr>
        <w:bidi/>
        <w:jc w:val="both"/>
        <w:rPr>
          <w:rFonts w:cs="David" w:hint="cs"/>
          <w:rtl/>
        </w:rPr>
      </w:pPr>
    </w:p>
    <w:p w14:paraId="2355DE8C" w14:textId="77777777" w:rsidR="006506EA" w:rsidRPr="006506EA" w:rsidRDefault="006506EA" w:rsidP="006506EA">
      <w:pPr>
        <w:bidi/>
        <w:jc w:val="both"/>
        <w:rPr>
          <w:rFonts w:cs="David" w:hint="cs"/>
          <w:rtl/>
        </w:rPr>
      </w:pPr>
      <w:r w:rsidRPr="006506EA">
        <w:rPr>
          <w:rFonts w:cs="David" w:hint="cs"/>
          <w:rtl/>
        </w:rPr>
        <w:tab/>
        <w:t>אני חושב שכאשר הנשיא אמר שברגע שיוגש נגדו כתב אישום הוא יתפטר, למה אנחנו צריכים לדון בכל הנושא הזה?</w:t>
      </w:r>
    </w:p>
    <w:p w14:paraId="30476D10" w14:textId="77777777" w:rsidR="006506EA" w:rsidRPr="006506EA" w:rsidRDefault="006506EA" w:rsidP="006506EA">
      <w:pPr>
        <w:bidi/>
        <w:jc w:val="both"/>
        <w:rPr>
          <w:rFonts w:cs="David" w:hint="cs"/>
          <w:rtl/>
        </w:rPr>
      </w:pPr>
    </w:p>
    <w:p w14:paraId="3F2FCE3D"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807C251" w14:textId="77777777" w:rsidR="006506EA" w:rsidRPr="006506EA" w:rsidRDefault="006506EA" w:rsidP="006506EA">
      <w:pPr>
        <w:bidi/>
        <w:jc w:val="both"/>
        <w:rPr>
          <w:rFonts w:cs="David" w:hint="cs"/>
          <w:rtl/>
        </w:rPr>
      </w:pPr>
    </w:p>
    <w:p w14:paraId="4CB67431" w14:textId="77777777" w:rsidR="006506EA" w:rsidRPr="006506EA" w:rsidRDefault="006506EA" w:rsidP="006506EA">
      <w:pPr>
        <w:bidi/>
        <w:jc w:val="both"/>
        <w:rPr>
          <w:rFonts w:cs="David" w:hint="cs"/>
          <w:rtl/>
        </w:rPr>
      </w:pPr>
      <w:r w:rsidRPr="006506EA">
        <w:rPr>
          <w:rFonts w:cs="David" w:hint="cs"/>
          <w:rtl/>
        </w:rPr>
        <w:tab/>
        <w:t>ומה תעשה אם הוא לא יתפטר?</w:t>
      </w:r>
    </w:p>
    <w:p w14:paraId="0E9462AE" w14:textId="77777777" w:rsidR="006506EA" w:rsidRPr="006506EA" w:rsidRDefault="006506EA" w:rsidP="006506EA">
      <w:pPr>
        <w:bidi/>
        <w:jc w:val="both"/>
        <w:rPr>
          <w:rFonts w:cs="David" w:hint="cs"/>
          <w:rtl/>
        </w:rPr>
      </w:pPr>
    </w:p>
    <w:p w14:paraId="6D9A6FBF" w14:textId="77777777" w:rsidR="006506EA" w:rsidRPr="006506EA" w:rsidRDefault="006506EA" w:rsidP="006506EA">
      <w:pPr>
        <w:bidi/>
        <w:jc w:val="both"/>
        <w:rPr>
          <w:rFonts w:cs="David" w:hint="cs"/>
          <w:u w:val="single"/>
          <w:rtl/>
        </w:rPr>
      </w:pPr>
      <w:r w:rsidRPr="006506EA">
        <w:rPr>
          <w:rFonts w:cs="David" w:hint="cs"/>
          <w:u w:val="single"/>
          <w:rtl/>
        </w:rPr>
        <w:t>משה שרוני:</w:t>
      </w:r>
    </w:p>
    <w:p w14:paraId="58BDD79D" w14:textId="77777777" w:rsidR="006506EA" w:rsidRPr="006506EA" w:rsidRDefault="006506EA" w:rsidP="006506EA">
      <w:pPr>
        <w:bidi/>
        <w:jc w:val="both"/>
        <w:rPr>
          <w:rFonts w:cs="David" w:hint="cs"/>
          <w:u w:val="single"/>
          <w:rtl/>
        </w:rPr>
      </w:pPr>
    </w:p>
    <w:p w14:paraId="06058B2A" w14:textId="77777777" w:rsidR="006506EA" w:rsidRPr="006506EA" w:rsidRDefault="006506EA" w:rsidP="006506EA">
      <w:pPr>
        <w:bidi/>
        <w:jc w:val="both"/>
        <w:rPr>
          <w:rFonts w:cs="David" w:hint="cs"/>
          <w:rtl/>
        </w:rPr>
      </w:pPr>
      <w:r w:rsidRPr="006506EA">
        <w:rPr>
          <w:rFonts w:cs="David" w:hint="cs"/>
          <w:rtl/>
        </w:rPr>
        <w:tab/>
        <w:t>לא יכול להיות שהוא יחזור בו.</w:t>
      </w:r>
    </w:p>
    <w:p w14:paraId="1DB877AB" w14:textId="77777777" w:rsidR="006506EA" w:rsidRPr="006506EA" w:rsidRDefault="006506EA" w:rsidP="006506EA">
      <w:pPr>
        <w:bidi/>
        <w:jc w:val="both"/>
        <w:rPr>
          <w:rFonts w:cs="David" w:hint="cs"/>
          <w:rtl/>
        </w:rPr>
      </w:pPr>
    </w:p>
    <w:p w14:paraId="48D39172"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777F9056" w14:textId="77777777" w:rsidR="006506EA" w:rsidRPr="006506EA" w:rsidRDefault="006506EA" w:rsidP="006506EA">
      <w:pPr>
        <w:bidi/>
        <w:jc w:val="both"/>
        <w:rPr>
          <w:rFonts w:cs="David" w:hint="cs"/>
          <w:rtl/>
        </w:rPr>
      </w:pPr>
    </w:p>
    <w:p w14:paraId="73D12FD8" w14:textId="77777777" w:rsidR="006506EA" w:rsidRPr="006506EA" w:rsidRDefault="006506EA" w:rsidP="006506EA">
      <w:pPr>
        <w:bidi/>
        <w:jc w:val="both"/>
        <w:rPr>
          <w:rFonts w:cs="David" w:hint="cs"/>
          <w:rtl/>
        </w:rPr>
      </w:pPr>
      <w:r w:rsidRPr="006506EA">
        <w:rPr>
          <w:rFonts w:cs="David" w:hint="cs"/>
          <w:rtl/>
        </w:rPr>
        <w:tab/>
        <w:t>אתה קצת יותר מבוגר ממני בשנים, אבל אני יותר מבוגר ממך בכנסת. בכנסת הכול יכול היות וכך גם בבית הנשיא. תאמין לי שהכול יכול להיות. אתה לא תקבע נוהל ובסוף הנשיא יאמר שאכן הוא אמר שהוא יתפטר אבל הוא לא רוצה, ואז מה תעשה?</w:t>
      </w:r>
    </w:p>
    <w:p w14:paraId="3B25745E" w14:textId="77777777" w:rsidR="006506EA" w:rsidRPr="006506EA" w:rsidRDefault="006506EA" w:rsidP="006506EA">
      <w:pPr>
        <w:bidi/>
        <w:jc w:val="both"/>
        <w:rPr>
          <w:rFonts w:cs="David" w:hint="cs"/>
          <w:rtl/>
        </w:rPr>
      </w:pPr>
    </w:p>
    <w:p w14:paraId="26EE2094" w14:textId="77777777" w:rsidR="006506EA" w:rsidRPr="006506EA" w:rsidRDefault="006506EA" w:rsidP="006506EA">
      <w:pPr>
        <w:bidi/>
        <w:jc w:val="both"/>
        <w:rPr>
          <w:rFonts w:cs="David" w:hint="cs"/>
          <w:u w:val="single"/>
          <w:rtl/>
        </w:rPr>
      </w:pPr>
      <w:r w:rsidRPr="006506EA">
        <w:rPr>
          <w:rFonts w:cs="David" w:hint="cs"/>
          <w:u w:val="single"/>
          <w:rtl/>
        </w:rPr>
        <w:t>משה שרוני:</w:t>
      </w:r>
    </w:p>
    <w:p w14:paraId="18648CDC" w14:textId="77777777" w:rsidR="006506EA" w:rsidRPr="006506EA" w:rsidRDefault="006506EA" w:rsidP="006506EA">
      <w:pPr>
        <w:bidi/>
        <w:jc w:val="both"/>
        <w:rPr>
          <w:rFonts w:cs="David" w:hint="cs"/>
          <w:rtl/>
        </w:rPr>
      </w:pPr>
    </w:p>
    <w:p w14:paraId="647C8526" w14:textId="77777777" w:rsidR="006506EA" w:rsidRPr="006506EA" w:rsidRDefault="006506EA" w:rsidP="006506EA">
      <w:pPr>
        <w:bidi/>
        <w:jc w:val="both"/>
        <w:rPr>
          <w:rFonts w:cs="David" w:hint="cs"/>
          <w:rtl/>
        </w:rPr>
      </w:pPr>
      <w:r w:rsidRPr="006506EA">
        <w:rPr>
          <w:rFonts w:cs="David" w:hint="cs"/>
          <w:rtl/>
        </w:rPr>
        <w:tab/>
        <w:t>למה כל היועצות המשפטיות המלומדות שלנו לא יכינו נוהל?</w:t>
      </w:r>
    </w:p>
    <w:p w14:paraId="180CE99C" w14:textId="77777777" w:rsidR="006506EA" w:rsidRPr="006506EA" w:rsidRDefault="006506EA" w:rsidP="006506EA">
      <w:pPr>
        <w:bidi/>
        <w:jc w:val="both"/>
        <w:rPr>
          <w:rFonts w:cs="David" w:hint="cs"/>
          <w:rtl/>
        </w:rPr>
      </w:pPr>
    </w:p>
    <w:p w14:paraId="426AC13D" w14:textId="77777777" w:rsidR="006506EA" w:rsidRPr="006506EA" w:rsidRDefault="006506EA" w:rsidP="006506EA">
      <w:pPr>
        <w:bidi/>
        <w:jc w:val="both"/>
        <w:rPr>
          <w:rFonts w:cs="David" w:hint="cs"/>
          <w:u w:val="single"/>
          <w:rtl/>
        </w:rPr>
      </w:pPr>
      <w:r w:rsidRPr="006506EA">
        <w:rPr>
          <w:rFonts w:cs="David" w:hint="cs"/>
          <w:u w:val="single"/>
          <w:rtl/>
        </w:rPr>
        <w:t>היו"ר גדעון סער:</w:t>
      </w:r>
    </w:p>
    <w:p w14:paraId="14842A83" w14:textId="77777777" w:rsidR="006506EA" w:rsidRPr="006506EA" w:rsidRDefault="006506EA" w:rsidP="006506EA">
      <w:pPr>
        <w:bidi/>
        <w:jc w:val="both"/>
        <w:rPr>
          <w:rFonts w:cs="David" w:hint="cs"/>
          <w:rtl/>
        </w:rPr>
      </w:pPr>
    </w:p>
    <w:p w14:paraId="2D5FA5E7" w14:textId="77777777" w:rsidR="006506EA" w:rsidRPr="006506EA" w:rsidRDefault="006506EA" w:rsidP="006506EA">
      <w:pPr>
        <w:bidi/>
        <w:jc w:val="both"/>
        <w:rPr>
          <w:rFonts w:cs="David" w:hint="cs"/>
          <w:rtl/>
        </w:rPr>
      </w:pPr>
      <w:r w:rsidRPr="006506EA">
        <w:rPr>
          <w:rFonts w:cs="David" w:hint="cs"/>
          <w:rtl/>
        </w:rPr>
        <w:tab/>
        <w:t>אנחנו דנים על בסיס הנוהל שהן הכינו.</w:t>
      </w:r>
    </w:p>
    <w:p w14:paraId="496C5F3E" w14:textId="77777777" w:rsidR="006506EA" w:rsidRPr="006506EA" w:rsidRDefault="006506EA" w:rsidP="006506EA">
      <w:pPr>
        <w:bidi/>
        <w:jc w:val="both"/>
        <w:rPr>
          <w:rFonts w:cs="David" w:hint="cs"/>
          <w:rtl/>
        </w:rPr>
      </w:pPr>
      <w:r w:rsidRPr="006506EA">
        <w:rPr>
          <w:rFonts w:cs="David" w:hint="cs"/>
          <w:rtl/>
        </w:rPr>
        <w:t>גם אני קראתי את החומר שהכין מרכז המחקר ואני רוצה להסב את תשומת הלב להבדל בין שני דברים. יש את השאלה מה הנורמה והשאלה השנייה היא מה הכלל המשפטי לעניין הדחת נשיא. מתוך הסקירה ראינו שבמדינות רבות ניתן להדיח נשיא, ואני לא נכנס לשאלה אם הוא עומד בראש המדינה או כמו אצלנו שהתפקיד הוא תפקיד ייצוגי. זו שאלה חשובה להבחנה, האם זה נשיא שעומד בראש הרשות המבצעת או לא, אבל נעזוב לרגע את ההבחנה הזאת ונסתכל על המקרה. באיטליה למשל אפשר להדיח את הנשיא כי שם הוא לא ראש הרשות המבצעת.</w:t>
      </w:r>
    </w:p>
    <w:p w14:paraId="5D8E9C92" w14:textId="77777777" w:rsidR="006506EA" w:rsidRPr="006506EA" w:rsidRDefault="006506EA" w:rsidP="006506EA">
      <w:pPr>
        <w:bidi/>
        <w:jc w:val="both"/>
        <w:rPr>
          <w:rFonts w:cs="David" w:hint="cs"/>
          <w:rtl/>
        </w:rPr>
      </w:pPr>
    </w:p>
    <w:p w14:paraId="43197F14" w14:textId="77777777" w:rsidR="006506EA" w:rsidRPr="006506EA" w:rsidRDefault="006506EA" w:rsidP="006506EA">
      <w:pPr>
        <w:bidi/>
        <w:jc w:val="both"/>
        <w:rPr>
          <w:rFonts w:cs="David" w:hint="cs"/>
          <w:u w:val="single"/>
          <w:rtl/>
        </w:rPr>
      </w:pPr>
      <w:r w:rsidRPr="006506EA">
        <w:rPr>
          <w:rFonts w:cs="David" w:hint="cs"/>
          <w:u w:val="single"/>
          <w:rtl/>
        </w:rPr>
        <w:t>דינה צדוק:</w:t>
      </w:r>
    </w:p>
    <w:p w14:paraId="442D0DA3" w14:textId="77777777" w:rsidR="006506EA" w:rsidRPr="006506EA" w:rsidRDefault="006506EA" w:rsidP="006506EA">
      <w:pPr>
        <w:bidi/>
        <w:jc w:val="both"/>
        <w:rPr>
          <w:rFonts w:cs="David" w:hint="cs"/>
          <w:rtl/>
        </w:rPr>
      </w:pPr>
    </w:p>
    <w:p w14:paraId="0F710B39" w14:textId="77777777" w:rsidR="006506EA" w:rsidRPr="006506EA" w:rsidRDefault="006506EA" w:rsidP="006506EA">
      <w:pPr>
        <w:bidi/>
        <w:jc w:val="both"/>
        <w:rPr>
          <w:rFonts w:cs="David" w:hint="cs"/>
          <w:rtl/>
        </w:rPr>
      </w:pPr>
      <w:r w:rsidRPr="006506EA">
        <w:rPr>
          <w:rFonts w:cs="David" w:hint="cs"/>
          <w:rtl/>
        </w:rPr>
        <w:tab/>
        <w:t>ברוב המדינות במסמך הזה הנשיא הוא לא בראש המדינה.</w:t>
      </w:r>
    </w:p>
    <w:p w14:paraId="7EC8377C" w14:textId="77777777" w:rsidR="006506EA" w:rsidRPr="006506EA" w:rsidRDefault="006506EA" w:rsidP="006506EA">
      <w:pPr>
        <w:bidi/>
        <w:jc w:val="both"/>
        <w:rPr>
          <w:rFonts w:cs="David" w:hint="cs"/>
          <w:rtl/>
        </w:rPr>
      </w:pPr>
    </w:p>
    <w:p w14:paraId="62058F93" w14:textId="77777777" w:rsidR="006506EA" w:rsidRPr="006506EA" w:rsidRDefault="006506EA" w:rsidP="006506EA">
      <w:pPr>
        <w:bidi/>
        <w:jc w:val="both"/>
        <w:rPr>
          <w:rFonts w:cs="David" w:hint="cs"/>
          <w:u w:val="single"/>
          <w:rtl/>
        </w:rPr>
      </w:pPr>
      <w:r w:rsidRPr="006506EA">
        <w:rPr>
          <w:rFonts w:cs="David" w:hint="cs"/>
          <w:u w:val="single"/>
          <w:rtl/>
        </w:rPr>
        <w:t>היו"ר גדעון סער:</w:t>
      </w:r>
    </w:p>
    <w:p w14:paraId="0A61DA3D" w14:textId="77777777" w:rsidR="006506EA" w:rsidRPr="006506EA" w:rsidRDefault="006506EA" w:rsidP="006506EA">
      <w:pPr>
        <w:bidi/>
        <w:jc w:val="both"/>
        <w:rPr>
          <w:rFonts w:cs="David" w:hint="cs"/>
          <w:rtl/>
        </w:rPr>
      </w:pPr>
    </w:p>
    <w:p w14:paraId="66FE15D9" w14:textId="77777777" w:rsidR="006506EA" w:rsidRPr="006506EA" w:rsidRDefault="006506EA" w:rsidP="006506EA">
      <w:pPr>
        <w:bidi/>
        <w:jc w:val="both"/>
        <w:rPr>
          <w:rFonts w:cs="David" w:hint="cs"/>
          <w:rtl/>
        </w:rPr>
      </w:pPr>
      <w:r w:rsidRPr="006506EA">
        <w:rPr>
          <w:rFonts w:cs="David" w:hint="cs"/>
          <w:rtl/>
        </w:rPr>
        <w:tab/>
        <w:t>לנו יש כלל. העובדה שבאיטליה יש רק שתי עילות קבועות בחוק שבגללן אפשר להדיח נשיא, והן לא מאוד חמורות, זה לא הכלל אצלנו. אצלנו הכלל הוא עם רף נמוך, התנהגות שאינה הולמת את תפקידו שזה דבר מאוד רחב שאפילו לא חייב לעלות לרמה פלילית, משהו מאוד עמום, קצת מזכיר לי את עבירת הפרת האמונים בחוק העונשין, דבר מאוד כוללני, ומצד שני הכלי הוא כלי מאוד קיצוני. זאת אומרת, שלושת-רבעי גם בוועדה וגם במליאה. לפי דעתי יש פה איזון.</w:t>
      </w:r>
    </w:p>
    <w:p w14:paraId="3C990ECF" w14:textId="77777777" w:rsidR="006506EA" w:rsidRPr="006506EA" w:rsidRDefault="006506EA" w:rsidP="006506EA">
      <w:pPr>
        <w:bidi/>
        <w:jc w:val="both"/>
        <w:rPr>
          <w:rFonts w:cs="David" w:hint="cs"/>
          <w:rtl/>
        </w:rPr>
      </w:pPr>
    </w:p>
    <w:p w14:paraId="56D9E108"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7F9AD4D5" w14:textId="77777777" w:rsidR="006506EA" w:rsidRPr="006506EA" w:rsidRDefault="006506EA" w:rsidP="006506EA">
      <w:pPr>
        <w:bidi/>
        <w:jc w:val="both"/>
        <w:rPr>
          <w:rFonts w:cs="David" w:hint="cs"/>
          <w:rtl/>
        </w:rPr>
      </w:pPr>
    </w:p>
    <w:p w14:paraId="71E3E2EA" w14:textId="77777777" w:rsidR="006506EA" w:rsidRPr="006506EA" w:rsidRDefault="006506EA" w:rsidP="006506EA">
      <w:pPr>
        <w:bidi/>
        <w:jc w:val="both"/>
        <w:rPr>
          <w:rFonts w:cs="David" w:hint="cs"/>
          <w:rtl/>
        </w:rPr>
      </w:pPr>
      <w:r w:rsidRPr="006506EA">
        <w:rPr>
          <w:rFonts w:cs="David" w:hint="cs"/>
          <w:rtl/>
        </w:rPr>
        <w:tab/>
        <w:t>נשיא שנכנס לאלכוהוליזם, זאת לא עבירה על החוק, אין כתב אישום, אבל לאור התנהגות שאינה הולמת המדינה לא רוצה אותו.</w:t>
      </w:r>
    </w:p>
    <w:p w14:paraId="4E852ECE" w14:textId="77777777" w:rsidR="006506EA" w:rsidRPr="006506EA" w:rsidRDefault="006506EA" w:rsidP="006506EA">
      <w:pPr>
        <w:bidi/>
        <w:jc w:val="both"/>
        <w:rPr>
          <w:rFonts w:cs="David" w:hint="cs"/>
          <w:u w:val="single"/>
          <w:rtl/>
        </w:rPr>
      </w:pPr>
    </w:p>
    <w:p w14:paraId="66618227" w14:textId="77777777" w:rsidR="006506EA" w:rsidRPr="006506EA" w:rsidRDefault="006506EA" w:rsidP="006506EA">
      <w:pPr>
        <w:bidi/>
        <w:jc w:val="both"/>
        <w:rPr>
          <w:rFonts w:cs="David" w:hint="cs"/>
          <w:u w:val="single"/>
          <w:rtl/>
        </w:rPr>
      </w:pPr>
      <w:r w:rsidRPr="006506EA">
        <w:rPr>
          <w:rFonts w:cs="David" w:hint="cs"/>
          <w:u w:val="single"/>
          <w:rtl/>
        </w:rPr>
        <w:t>היו"ר גדעון סער:</w:t>
      </w:r>
    </w:p>
    <w:p w14:paraId="45CB12E5" w14:textId="77777777" w:rsidR="006506EA" w:rsidRPr="006506EA" w:rsidRDefault="006506EA" w:rsidP="006506EA">
      <w:pPr>
        <w:bidi/>
        <w:jc w:val="both"/>
        <w:rPr>
          <w:rFonts w:cs="David" w:hint="cs"/>
          <w:rtl/>
        </w:rPr>
      </w:pPr>
    </w:p>
    <w:p w14:paraId="1AA0B748" w14:textId="77777777" w:rsidR="006506EA" w:rsidRPr="006506EA" w:rsidRDefault="006506EA" w:rsidP="006506EA">
      <w:pPr>
        <w:bidi/>
        <w:jc w:val="both"/>
        <w:rPr>
          <w:rFonts w:cs="David" w:hint="cs"/>
          <w:rtl/>
        </w:rPr>
      </w:pPr>
      <w:r w:rsidRPr="006506EA">
        <w:rPr>
          <w:rFonts w:cs="David" w:hint="cs"/>
          <w:rtl/>
        </w:rPr>
        <w:tab/>
        <w:t xml:space="preserve">יש אנשים שהם מאוד שמרנים שיאמרו שלא איכפת להם  - ואני לא מתייחס למקרה שלפנינו - וכי התנהגות מינית מתירנית אפילו שהיא לא קשורה לעבירה פלילית, בעיניהם היא לא הולמת נשיא. </w:t>
      </w:r>
    </w:p>
    <w:p w14:paraId="22A401B3" w14:textId="77777777" w:rsidR="006506EA" w:rsidRPr="006506EA" w:rsidRDefault="006506EA" w:rsidP="006506EA">
      <w:pPr>
        <w:bidi/>
        <w:jc w:val="both"/>
        <w:rPr>
          <w:rFonts w:cs="David" w:hint="cs"/>
          <w:rtl/>
        </w:rPr>
      </w:pPr>
    </w:p>
    <w:p w14:paraId="08E200E1"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61486AD6" w14:textId="77777777" w:rsidR="006506EA" w:rsidRPr="006506EA" w:rsidRDefault="006506EA" w:rsidP="006506EA">
      <w:pPr>
        <w:bidi/>
        <w:jc w:val="both"/>
        <w:rPr>
          <w:rFonts w:cs="David" w:hint="cs"/>
          <w:rtl/>
        </w:rPr>
      </w:pPr>
    </w:p>
    <w:p w14:paraId="32378F4D" w14:textId="77777777" w:rsidR="006506EA" w:rsidRPr="006506EA" w:rsidRDefault="006506EA" w:rsidP="006506EA">
      <w:pPr>
        <w:bidi/>
        <w:jc w:val="both"/>
        <w:rPr>
          <w:rFonts w:cs="David" w:hint="cs"/>
          <w:rtl/>
        </w:rPr>
      </w:pPr>
      <w:r w:rsidRPr="006506EA">
        <w:rPr>
          <w:rFonts w:cs="David" w:hint="cs"/>
          <w:rtl/>
        </w:rPr>
        <w:tab/>
        <w:t>תמשיך אתי צעד אחד נוסף. מה עושים כאשר הנשיא אומר שהוא בכלל לא שותה?</w:t>
      </w:r>
    </w:p>
    <w:p w14:paraId="1881449B" w14:textId="77777777" w:rsidR="006506EA" w:rsidRPr="006506EA" w:rsidRDefault="006506EA" w:rsidP="006506EA">
      <w:pPr>
        <w:bidi/>
        <w:jc w:val="both"/>
        <w:rPr>
          <w:rFonts w:cs="David" w:hint="cs"/>
          <w:rtl/>
        </w:rPr>
      </w:pPr>
    </w:p>
    <w:p w14:paraId="3231BAA9" w14:textId="77777777" w:rsidR="006506EA" w:rsidRPr="006506EA" w:rsidRDefault="006506EA" w:rsidP="006506EA">
      <w:pPr>
        <w:bidi/>
        <w:jc w:val="both"/>
        <w:rPr>
          <w:rFonts w:cs="David" w:hint="cs"/>
          <w:u w:val="single"/>
          <w:rtl/>
        </w:rPr>
      </w:pPr>
      <w:r w:rsidRPr="006506EA">
        <w:rPr>
          <w:rFonts w:cs="David" w:hint="cs"/>
          <w:u w:val="single"/>
          <w:rtl/>
        </w:rPr>
        <w:t>היו"ר גדעון סער:</w:t>
      </w:r>
    </w:p>
    <w:p w14:paraId="38D2C2C2" w14:textId="77777777" w:rsidR="006506EA" w:rsidRPr="006506EA" w:rsidRDefault="006506EA" w:rsidP="006506EA">
      <w:pPr>
        <w:bidi/>
        <w:jc w:val="both"/>
        <w:rPr>
          <w:rFonts w:cs="David" w:hint="cs"/>
          <w:rtl/>
        </w:rPr>
      </w:pPr>
    </w:p>
    <w:p w14:paraId="08864C65" w14:textId="77777777" w:rsidR="006506EA" w:rsidRPr="006506EA" w:rsidRDefault="006506EA" w:rsidP="006506EA">
      <w:pPr>
        <w:bidi/>
        <w:jc w:val="both"/>
        <w:rPr>
          <w:rFonts w:cs="David" w:hint="cs"/>
          <w:rtl/>
        </w:rPr>
      </w:pPr>
      <w:r w:rsidRPr="006506EA">
        <w:rPr>
          <w:rFonts w:cs="David" w:hint="cs"/>
          <w:rtl/>
        </w:rPr>
        <w:tab/>
        <w:t>אם היועץ המשפטי לממשלה לא היה בא ואומר שבמשך שלושה חודשים הוא עבד על החומר עם פרקליט המדינה ועם הצוות וכי אלו הן המסקנות שלו, בסוגריים בכפוף לשימוע, לא היינו פועלים ועובדה שגם לא עשינו זאת. בזה שאני גם אומר שיש לי תשתית ראייתית ברמת ראיה מינהלית, אני לא אומר שאני מרשיע אותו אלא אני אומר שהתשתית הראייתית ברמה המינהלית מספיקה לקבלת החלטה.</w:t>
      </w:r>
    </w:p>
    <w:p w14:paraId="232D6FD9" w14:textId="77777777" w:rsidR="006506EA" w:rsidRPr="006506EA" w:rsidRDefault="006506EA" w:rsidP="006506EA">
      <w:pPr>
        <w:bidi/>
        <w:jc w:val="both"/>
        <w:rPr>
          <w:rFonts w:cs="David" w:hint="cs"/>
          <w:rtl/>
        </w:rPr>
      </w:pPr>
    </w:p>
    <w:p w14:paraId="2128914E" w14:textId="77777777" w:rsidR="006506EA" w:rsidRPr="006506EA" w:rsidRDefault="006506EA" w:rsidP="006506EA">
      <w:pPr>
        <w:bidi/>
        <w:jc w:val="both"/>
        <w:rPr>
          <w:rFonts w:cs="David" w:hint="cs"/>
          <w:rtl/>
        </w:rPr>
      </w:pPr>
      <w:r w:rsidRPr="006506EA">
        <w:rPr>
          <w:rFonts w:cs="David" w:hint="cs"/>
          <w:rtl/>
        </w:rPr>
        <w:tab/>
        <w:t xml:space="preserve">אני רוצה לומר שהנורמה המשפטית אצלנו היא קבועה. אין לנו מה ללמוד מהנורמה הנוהגת באיטליה, גם הנורמה שם היא אחרת. מה שאנחנו כרגע עוסקים זה בתהליך שאמור להבטיח זכויות והליך הוגן. במובן הזה </w:t>
      </w:r>
      <w:r w:rsidRPr="006506EA">
        <w:rPr>
          <w:rFonts w:cs="David"/>
          <w:rtl/>
        </w:rPr>
        <w:t>–</w:t>
      </w:r>
      <w:r w:rsidRPr="006506EA">
        <w:rPr>
          <w:rFonts w:cs="David" w:hint="cs"/>
          <w:rtl/>
        </w:rPr>
        <w:t xml:space="preserve"> אני לא רוצה לפגוע או להעליב </w:t>
      </w:r>
      <w:r w:rsidRPr="006506EA">
        <w:rPr>
          <w:rFonts w:cs="David"/>
          <w:rtl/>
        </w:rPr>
        <w:t>–</w:t>
      </w:r>
      <w:r w:rsidRPr="006506EA">
        <w:rPr>
          <w:rFonts w:cs="David" w:hint="cs"/>
          <w:rtl/>
        </w:rPr>
        <w:t xml:space="preserve"> זה לא כל כך מעניין מה הנסיבות בהן מותר להדיח נשיא או לא במדינות אחרות.</w:t>
      </w:r>
    </w:p>
    <w:p w14:paraId="2C5B1D07" w14:textId="77777777" w:rsidR="006506EA" w:rsidRPr="006506EA" w:rsidRDefault="006506EA" w:rsidP="006506EA">
      <w:pPr>
        <w:bidi/>
        <w:jc w:val="both"/>
        <w:rPr>
          <w:rFonts w:cs="David" w:hint="cs"/>
          <w:rtl/>
        </w:rPr>
      </w:pPr>
    </w:p>
    <w:p w14:paraId="3E755828"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36C3BC5E" w14:textId="77777777" w:rsidR="006506EA" w:rsidRPr="006506EA" w:rsidRDefault="006506EA" w:rsidP="006506EA">
      <w:pPr>
        <w:bidi/>
        <w:jc w:val="both"/>
        <w:rPr>
          <w:rFonts w:cs="David" w:hint="cs"/>
          <w:rtl/>
        </w:rPr>
      </w:pPr>
    </w:p>
    <w:p w14:paraId="0E1E20B8" w14:textId="77777777" w:rsidR="006506EA" w:rsidRPr="006506EA" w:rsidRDefault="006506EA" w:rsidP="006506EA">
      <w:pPr>
        <w:bidi/>
        <w:jc w:val="both"/>
        <w:rPr>
          <w:rFonts w:cs="David" w:hint="cs"/>
          <w:rtl/>
        </w:rPr>
      </w:pPr>
      <w:r w:rsidRPr="006506EA">
        <w:rPr>
          <w:rFonts w:cs="David" w:hint="cs"/>
          <w:rtl/>
        </w:rPr>
        <w:tab/>
        <w:t xml:space="preserve">עצור כאן. על זה יש לי מחלוקת אתך. שמתי לב לחלק מהדוגמאות </w:t>
      </w:r>
      <w:r w:rsidRPr="006506EA">
        <w:rPr>
          <w:rFonts w:cs="David"/>
          <w:rtl/>
        </w:rPr>
        <w:t>–</w:t>
      </w:r>
      <w:r w:rsidRPr="006506EA">
        <w:rPr>
          <w:rFonts w:cs="David" w:hint="cs"/>
          <w:rtl/>
        </w:rPr>
        <w:t xml:space="preserve"> וזה חשוב מאוד לנוהל שאנחנו קובעים </w:t>
      </w:r>
      <w:r w:rsidRPr="006506EA">
        <w:rPr>
          <w:rFonts w:cs="David"/>
          <w:rtl/>
        </w:rPr>
        <w:t>–</w:t>
      </w:r>
      <w:r w:rsidRPr="006506EA">
        <w:rPr>
          <w:rFonts w:cs="David" w:hint="cs"/>
          <w:rtl/>
        </w:rPr>
        <w:t xml:space="preserve"> וגם למה שקורה בארצות-הברית שישבתי וקראתי בעיון. אצלנו בחוק יש מגבלה ואנחנו לא יכולים ללכת נגד מה שכתוב בחוק והחוק מגביל אותנו בנוהל. אנחנו צריכים להסתדר עם החוק. החוק שלנו רזה מאוד ואנחנו גם לא רוצים להגיע למצב </w:t>
      </w:r>
      <w:r w:rsidRPr="006506EA">
        <w:rPr>
          <w:rFonts w:cs="David"/>
          <w:rtl/>
        </w:rPr>
        <w:t>–</w:t>
      </w:r>
      <w:r w:rsidRPr="006506EA">
        <w:rPr>
          <w:rFonts w:cs="David" w:hint="cs"/>
          <w:rtl/>
        </w:rPr>
        <w:t xml:space="preserve"> ואני לוקח מצב קיצוני </w:t>
      </w:r>
      <w:r w:rsidRPr="006506EA">
        <w:rPr>
          <w:rFonts w:cs="David"/>
          <w:rtl/>
        </w:rPr>
        <w:t>–</w:t>
      </w:r>
      <w:r w:rsidRPr="006506EA">
        <w:rPr>
          <w:rFonts w:cs="David" w:hint="cs"/>
          <w:rtl/>
        </w:rPr>
        <w:t xml:space="preserve"> שכל יום 20 חברי כנסת יחתמו על הדחת נשיא על כל דבר קטן. מצד שני אנחנו רוצים לשמור על האפשרות שאפשר יהיה להדיח. השאלה אם בנוהל אנחנו לא יכולים לקבוע מדרג מסוים, תהליך שיעשה את העניין יותר רציני.</w:t>
      </w:r>
    </w:p>
    <w:p w14:paraId="34D9D9A8" w14:textId="77777777" w:rsidR="006506EA" w:rsidRPr="006506EA" w:rsidRDefault="006506EA" w:rsidP="006506EA">
      <w:pPr>
        <w:bidi/>
        <w:jc w:val="both"/>
        <w:rPr>
          <w:rFonts w:cs="David" w:hint="cs"/>
          <w:rtl/>
        </w:rPr>
      </w:pPr>
    </w:p>
    <w:p w14:paraId="247FDF52" w14:textId="77777777" w:rsidR="006506EA" w:rsidRPr="006506EA" w:rsidRDefault="006506EA" w:rsidP="006506EA">
      <w:pPr>
        <w:bidi/>
        <w:jc w:val="both"/>
        <w:rPr>
          <w:rFonts w:cs="David" w:hint="cs"/>
          <w:rtl/>
        </w:rPr>
      </w:pPr>
      <w:r w:rsidRPr="006506EA">
        <w:rPr>
          <w:rFonts w:cs="David" w:hint="cs"/>
          <w:rtl/>
        </w:rPr>
        <w:tab/>
        <w:t>בהרבה מאוד מקומות הם יצרו כל מיני טכניקות של הליך מקדמי ואחר כך אישורים ולאט לאט זה מתקדם. חלקם עשו תהליך מקדמי ואחר כך הלכו להדחה, חלקם עשו תהליך מקדמי ואחר כך משפט, חלקם עשו תהליך מקדמי, אחר כך משפט ואחר כך הדחה. כלומר, יש כאן משחק שיוצר מגבלות.</w:t>
      </w:r>
    </w:p>
    <w:p w14:paraId="58A705BC" w14:textId="77777777" w:rsidR="006506EA" w:rsidRPr="006506EA" w:rsidRDefault="006506EA" w:rsidP="006506EA">
      <w:pPr>
        <w:bidi/>
        <w:jc w:val="both"/>
        <w:rPr>
          <w:rFonts w:cs="David" w:hint="cs"/>
          <w:rtl/>
        </w:rPr>
      </w:pPr>
    </w:p>
    <w:p w14:paraId="1A93D8F0" w14:textId="77777777" w:rsidR="006506EA" w:rsidRPr="006506EA" w:rsidRDefault="006506EA" w:rsidP="006506EA">
      <w:pPr>
        <w:bidi/>
        <w:ind w:firstLine="720"/>
        <w:jc w:val="both"/>
        <w:rPr>
          <w:rFonts w:cs="David" w:hint="cs"/>
          <w:rtl/>
        </w:rPr>
      </w:pPr>
      <w:r w:rsidRPr="006506EA">
        <w:rPr>
          <w:rFonts w:cs="David" w:hint="cs"/>
          <w:rtl/>
        </w:rPr>
        <w:t xml:space="preserve">אני חשבתי שהנוהל הנכון </w:t>
      </w:r>
      <w:r w:rsidRPr="006506EA">
        <w:rPr>
          <w:rFonts w:cs="David"/>
          <w:rtl/>
        </w:rPr>
        <w:t>–</w:t>
      </w:r>
      <w:r w:rsidRPr="006506EA">
        <w:rPr>
          <w:rFonts w:cs="David" w:hint="cs"/>
          <w:rtl/>
        </w:rPr>
        <w:t xml:space="preserve"> מבלי להיכנס ללוחות הזמנים </w:t>
      </w:r>
      <w:r w:rsidRPr="006506EA">
        <w:rPr>
          <w:rFonts w:cs="David"/>
          <w:rtl/>
        </w:rPr>
        <w:t>–</w:t>
      </w:r>
      <w:r w:rsidRPr="006506EA">
        <w:rPr>
          <w:rFonts w:cs="David" w:hint="cs"/>
          <w:rtl/>
        </w:rPr>
        <w:t xml:space="preserve"> צריך להיות איזשהו שלב של רצינות בקבלת ההחלטה. כלומר, חברי הכנסת מגישים קובלנה, הקובלנה צריכה לציין התנהגות שאינה הולמת והם צריכים לפרט מה הן הנקודות ובמה הם רואים שהנשיא פעל בצורה בלתי הולמת. אחרי שמפרטים את זה, הם צריכים לפרט גם על מה הם מסתמכים כשהם כותבים את הדבר הזה. אחרי שהם מכינים את זה, לדעתי צריך להביא את זה לוועדת הכנסת וועדת הכנסת ברוב רגיל תקיים דיון ובהצבעה תגבש נוסח מוסכם על כולם. יכול להיות שיתפשרו, יעלו סעיף או יוריד סעיף. מרגע זה יתחיל תהליך שהוועדה הזאת מביאה את זה, מעבירה את הנוסח הזה לתגובת הנשיא. בארצות-הברית מינו 13 חברי ועדה שהם יהיו כאילו התובעים  אבל אני לא רוצה לקחת את הדוגמה משם. הנשיא ייתן תגובה ראשונה ברמה הכללית והוא גם יאמר מה הוא רוצה שיובא בפני הוועדה מבחינתו כי הוא חושב שזה החומר שהוא צריך כדי שייעשה דין צדק. אז הוועדה תתכנס, תקבע על מה היא מסכימה ועל מה היא לא מסכימה, והדיון יתחיל לדיון.</w:t>
      </w:r>
    </w:p>
    <w:p w14:paraId="34F62849" w14:textId="77777777" w:rsidR="006506EA" w:rsidRPr="006506EA" w:rsidRDefault="006506EA" w:rsidP="006506EA">
      <w:pPr>
        <w:bidi/>
        <w:ind w:firstLine="720"/>
        <w:jc w:val="both"/>
        <w:rPr>
          <w:rFonts w:cs="David" w:hint="cs"/>
          <w:rtl/>
        </w:rPr>
      </w:pPr>
    </w:p>
    <w:p w14:paraId="62743BBA" w14:textId="77777777" w:rsidR="006506EA" w:rsidRPr="006506EA" w:rsidRDefault="006506EA" w:rsidP="006506EA">
      <w:pPr>
        <w:bidi/>
        <w:ind w:firstLine="720"/>
        <w:jc w:val="both"/>
        <w:rPr>
          <w:rFonts w:cs="David" w:hint="cs"/>
          <w:rtl/>
        </w:rPr>
      </w:pPr>
      <w:r w:rsidRPr="006506EA">
        <w:rPr>
          <w:rFonts w:cs="David" w:hint="cs"/>
          <w:rtl/>
        </w:rPr>
        <w:t>אני לא רוצה ללכת להגשת כתב תביעה, שאלות, סדרי דין, שאלות מקדמיות וכולי, אבל במינימום אני לוקח כלים מסוימים שעוזרים לי אולי גם בהמשך לחסוך זמן אבל עושים את התהליך יותר ברור ויותר אלגנטי.</w:t>
      </w:r>
    </w:p>
    <w:p w14:paraId="20244C27" w14:textId="77777777" w:rsidR="006506EA" w:rsidRPr="006506EA" w:rsidRDefault="006506EA" w:rsidP="006506EA">
      <w:pPr>
        <w:bidi/>
        <w:jc w:val="both"/>
        <w:rPr>
          <w:rFonts w:cs="David" w:hint="cs"/>
          <w:rtl/>
        </w:rPr>
      </w:pPr>
    </w:p>
    <w:p w14:paraId="2B8A3821" w14:textId="77777777" w:rsidR="006506EA" w:rsidRPr="006506EA" w:rsidRDefault="006506EA" w:rsidP="006506EA">
      <w:pPr>
        <w:bidi/>
        <w:jc w:val="both"/>
        <w:rPr>
          <w:rFonts w:cs="David" w:hint="cs"/>
          <w:u w:val="single"/>
          <w:rtl/>
        </w:rPr>
      </w:pPr>
      <w:r w:rsidRPr="006506EA">
        <w:rPr>
          <w:rFonts w:cs="David" w:hint="cs"/>
          <w:u w:val="single"/>
          <w:rtl/>
        </w:rPr>
        <w:t>משה שרוני:</w:t>
      </w:r>
    </w:p>
    <w:p w14:paraId="70981A29" w14:textId="77777777" w:rsidR="006506EA" w:rsidRPr="006506EA" w:rsidRDefault="006506EA" w:rsidP="006506EA">
      <w:pPr>
        <w:bidi/>
        <w:jc w:val="both"/>
        <w:rPr>
          <w:rFonts w:cs="David" w:hint="cs"/>
          <w:rtl/>
        </w:rPr>
      </w:pPr>
    </w:p>
    <w:p w14:paraId="16307E60" w14:textId="77777777" w:rsidR="006506EA" w:rsidRPr="006506EA" w:rsidRDefault="006506EA" w:rsidP="006506EA">
      <w:pPr>
        <w:bidi/>
        <w:jc w:val="both"/>
        <w:rPr>
          <w:rFonts w:cs="David" w:hint="cs"/>
          <w:rtl/>
        </w:rPr>
      </w:pPr>
      <w:r w:rsidRPr="006506EA">
        <w:rPr>
          <w:rFonts w:cs="David" w:hint="cs"/>
          <w:rtl/>
        </w:rPr>
        <w:tab/>
        <w:t>מה תעשה הוועדה אם נשיא המדינה ישלח מכתב ובו יאמר שהוא מתחייב שברגע שיוגש כתב אישום נגדו הוא יתפטר?</w:t>
      </w:r>
    </w:p>
    <w:p w14:paraId="5D6CD681" w14:textId="77777777" w:rsidR="006506EA" w:rsidRPr="006506EA" w:rsidRDefault="006506EA" w:rsidP="006506EA">
      <w:pPr>
        <w:bidi/>
        <w:jc w:val="both"/>
        <w:rPr>
          <w:rFonts w:cs="David" w:hint="cs"/>
          <w:rtl/>
        </w:rPr>
      </w:pPr>
    </w:p>
    <w:p w14:paraId="336E0475"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1EADBE12" w14:textId="77777777" w:rsidR="006506EA" w:rsidRPr="006506EA" w:rsidRDefault="006506EA" w:rsidP="006506EA">
      <w:pPr>
        <w:bidi/>
        <w:jc w:val="both"/>
        <w:rPr>
          <w:rFonts w:cs="David" w:hint="cs"/>
          <w:rtl/>
        </w:rPr>
      </w:pPr>
    </w:p>
    <w:p w14:paraId="0A61698C" w14:textId="77777777" w:rsidR="006506EA" w:rsidRPr="006506EA" w:rsidRDefault="006506EA" w:rsidP="006506EA">
      <w:pPr>
        <w:bidi/>
        <w:jc w:val="both"/>
        <w:rPr>
          <w:rFonts w:cs="David" w:hint="cs"/>
          <w:rtl/>
        </w:rPr>
      </w:pPr>
      <w:r w:rsidRPr="006506EA">
        <w:rPr>
          <w:rFonts w:cs="David" w:hint="cs"/>
          <w:rtl/>
        </w:rPr>
        <w:tab/>
        <w:t>אתה ואני תמכנו בנבצרות של הנשיא. אם הוא יעשה לנו תרגיל כזה, לא נדיח אותו? אתה תסכים שהוא ימשיך להיות נשיא?</w:t>
      </w:r>
    </w:p>
    <w:p w14:paraId="561ACB64" w14:textId="77777777" w:rsidR="006506EA" w:rsidRPr="006506EA" w:rsidRDefault="006506EA" w:rsidP="006506EA">
      <w:pPr>
        <w:bidi/>
        <w:jc w:val="both"/>
        <w:rPr>
          <w:rFonts w:cs="David" w:hint="cs"/>
          <w:u w:val="single"/>
          <w:rtl/>
        </w:rPr>
      </w:pPr>
    </w:p>
    <w:p w14:paraId="5CF9A99F" w14:textId="77777777" w:rsidR="006506EA" w:rsidRPr="006506EA" w:rsidRDefault="006506EA" w:rsidP="006506EA">
      <w:pPr>
        <w:bidi/>
        <w:jc w:val="both"/>
        <w:rPr>
          <w:rFonts w:cs="David" w:hint="cs"/>
          <w:u w:val="single"/>
          <w:rtl/>
        </w:rPr>
      </w:pPr>
      <w:r w:rsidRPr="006506EA">
        <w:rPr>
          <w:rFonts w:cs="David" w:hint="cs"/>
          <w:u w:val="single"/>
          <w:rtl/>
        </w:rPr>
        <w:t>משה שרוני:</w:t>
      </w:r>
    </w:p>
    <w:p w14:paraId="70ED20FC" w14:textId="77777777" w:rsidR="006506EA" w:rsidRPr="006506EA" w:rsidRDefault="006506EA" w:rsidP="006506EA">
      <w:pPr>
        <w:bidi/>
        <w:jc w:val="both"/>
        <w:rPr>
          <w:rFonts w:cs="David" w:hint="cs"/>
          <w:rtl/>
        </w:rPr>
      </w:pPr>
    </w:p>
    <w:p w14:paraId="541756C9" w14:textId="77777777" w:rsidR="006506EA" w:rsidRPr="006506EA" w:rsidRDefault="006506EA" w:rsidP="006506EA">
      <w:pPr>
        <w:bidi/>
        <w:jc w:val="both"/>
        <w:rPr>
          <w:rFonts w:cs="David" w:hint="cs"/>
          <w:rtl/>
        </w:rPr>
      </w:pPr>
      <w:r w:rsidRPr="006506EA">
        <w:rPr>
          <w:rFonts w:cs="David" w:hint="cs"/>
          <w:rtl/>
        </w:rPr>
        <w:tab/>
        <w:t>אם הוא נותן מכתב שהוא מתפטר עם הגשת כתב האישום?</w:t>
      </w:r>
    </w:p>
    <w:p w14:paraId="1E6944F3" w14:textId="77777777" w:rsidR="006506EA" w:rsidRPr="006506EA" w:rsidRDefault="006506EA" w:rsidP="006506EA">
      <w:pPr>
        <w:bidi/>
        <w:jc w:val="both"/>
        <w:rPr>
          <w:rFonts w:cs="David" w:hint="cs"/>
          <w:rtl/>
        </w:rPr>
      </w:pPr>
    </w:p>
    <w:p w14:paraId="4786CF48"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19CACF0E" w14:textId="77777777" w:rsidR="006506EA" w:rsidRPr="006506EA" w:rsidRDefault="006506EA" w:rsidP="006506EA">
      <w:pPr>
        <w:bidi/>
        <w:jc w:val="both"/>
        <w:rPr>
          <w:rFonts w:cs="David" w:hint="cs"/>
          <w:rtl/>
        </w:rPr>
      </w:pPr>
    </w:p>
    <w:p w14:paraId="14761405" w14:textId="77777777" w:rsidR="006506EA" w:rsidRPr="006506EA" w:rsidRDefault="006506EA" w:rsidP="006506EA">
      <w:pPr>
        <w:bidi/>
        <w:jc w:val="both"/>
        <w:rPr>
          <w:rFonts w:cs="David" w:hint="cs"/>
          <w:rtl/>
        </w:rPr>
      </w:pPr>
      <w:r w:rsidRPr="006506EA">
        <w:rPr>
          <w:rFonts w:cs="David" w:hint="cs"/>
          <w:rtl/>
        </w:rPr>
        <w:tab/>
        <w:t>אתה שואל מה נעשה אם הוא לא יפעל לפי רוח המכתב.</w:t>
      </w:r>
    </w:p>
    <w:p w14:paraId="10EAC5AE" w14:textId="77777777" w:rsidR="006506EA" w:rsidRPr="006506EA" w:rsidRDefault="006506EA" w:rsidP="006506EA">
      <w:pPr>
        <w:bidi/>
        <w:jc w:val="both"/>
        <w:rPr>
          <w:rFonts w:cs="David" w:hint="cs"/>
          <w:rtl/>
        </w:rPr>
      </w:pPr>
    </w:p>
    <w:p w14:paraId="19AE7117" w14:textId="77777777" w:rsidR="006506EA" w:rsidRPr="006506EA" w:rsidRDefault="006506EA" w:rsidP="006506EA">
      <w:pPr>
        <w:bidi/>
        <w:jc w:val="both"/>
        <w:rPr>
          <w:rFonts w:cs="David" w:hint="cs"/>
          <w:u w:val="single"/>
          <w:rtl/>
        </w:rPr>
      </w:pPr>
      <w:r w:rsidRPr="006506EA">
        <w:rPr>
          <w:rFonts w:cs="David" w:hint="cs"/>
          <w:u w:val="single"/>
          <w:rtl/>
        </w:rPr>
        <w:t>משה שרוני:</w:t>
      </w:r>
    </w:p>
    <w:p w14:paraId="543540C4" w14:textId="77777777" w:rsidR="006506EA" w:rsidRPr="006506EA" w:rsidRDefault="006506EA" w:rsidP="006506EA">
      <w:pPr>
        <w:bidi/>
        <w:jc w:val="both"/>
        <w:rPr>
          <w:rFonts w:cs="David" w:hint="cs"/>
          <w:rtl/>
        </w:rPr>
      </w:pPr>
    </w:p>
    <w:p w14:paraId="1A028F00" w14:textId="77777777" w:rsidR="006506EA" w:rsidRPr="006506EA" w:rsidRDefault="006506EA" w:rsidP="006506EA">
      <w:pPr>
        <w:bidi/>
        <w:jc w:val="both"/>
        <w:rPr>
          <w:rFonts w:cs="David" w:hint="cs"/>
          <w:rtl/>
        </w:rPr>
      </w:pPr>
      <w:r w:rsidRPr="006506EA">
        <w:rPr>
          <w:rFonts w:cs="David" w:hint="cs"/>
          <w:rtl/>
        </w:rPr>
        <w:tab/>
        <w:t>אני מודיע לך שיכול להיות שתוך 48 שעות יהיה מכתב בפני  ועדת הכנסת ובו אומר משה קצב, נשיא מדינת ישראל, שברגע שמגישים נגדו כתב אישום, הוא מתפטר.</w:t>
      </w:r>
    </w:p>
    <w:p w14:paraId="6F34A6C6" w14:textId="77777777" w:rsidR="006506EA" w:rsidRPr="006506EA" w:rsidRDefault="006506EA" w:rsidP="006506EA">
      <w:pPr>
        <w:bidi/>
        <w:jc w:val="both"/>
        <w:rPr>
          <w:rFonts w:cs="David" w:hint="cs"/>
          <w:rtl/>
        </w:rPr>
      </w:pPr>
    </w:p>
    <w:p w14:paraId="51EEE779"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532FC60" w14:textId="77777777" w:rsidR="006506EA" w:rsidRPr="006506EA" w:rsidRDefault="006506EA" w:rsidP="006506EA">
      <w:pPr>
        <w:bidi/>
        <w:jc w:val="both"/>
        <w:rPr>
          <w:rFonts w:cs="David" w:hint="cs"/>
          <w:rtl/>
        </w:rPr>
      </w:pPr>
    </w:p>
    <w:p w14:paraId="2008CC8A" w14:textId="77777777" w:rsidR="006506EA" w:rsidRPr="006506EA" w:rsidRDefault="006506EA" w:rsidP="006506EA">
      <w:pPr>
        <w:bidi/>
        <w:jc w:val="both"/>
        <w:rPr>
          <w:rFonts w:cs="David" w:hint="cs"/>
          <w:rtl/>
        </w:rPr>
      </w:pPr>
      <w:r w:rsidRPr="006506EA">
        <w:rPr>
          <w:rFonts w:cs="David" w:hint="cs"/>
          <w:rtl/>
        </w:rPr>
        <w:tab/>
        <w:t>אפילו הוא כתב את המכתב, מה איכפת לך שיהיה נוהל?</w:t>
      </w:r>
    </w:p>
    <w:p w14:paraId="0C9B7F8F" w14:textId="77777777" w:rsidR="006506EA" w:rsidRPr="006506EA" w:rsidRDefault="006506EA" w:rsidP="006506EA">
      <w:pPr>
        <w:bidi/>
        <w:jc w:val="both"/>
        <w:rPr>
          <w:rFonts w:cs="David" w:hint="cs"/>
          <w:u w:val="single"/>
          <w:rtl/>
        </w:rPr>
      </w:pPr>
    </w:p>
    <w:p w14:paraId="447957FB" w14:textId="77777777" w:rsidR="006506EA" w:rsidRPr="006506EA" w:rsidRDefault="006506EA" w:rsidP="006506EA">
      <w:pPr>
        <w:bidi/>
        <w:jc w:val="both"/>
        <w:rPr>
          <w:rFonts w:cs="David" w:hint="cs"/>
          <w:u w:val="single"/>
          <w:rtl/>
        </w:rPr>
      </w:pPr>
      <w:r w:rsidRPr="006506EA">
        <w:rPr>
          <w:rFonts w:cs="David" w:hint="cs"/>
          <w:u w:val="single"/>
          <w:rtl/>
        </w:rPr>
        <w:t>משה שרוני:</w:t>
      </w:r>
    </w:p>
    <w:p w14:paraId="7E311983" w14:textId="77777777" w:rsidR="006506EA" w:rsidRPr="006506EA" w:rsidRDefault="006506EA" w:rsidP="006506EA">
      <w:pPr>
        <w:bidi/>
        <w:jc w:val="both"/>
        <w:rPr>
          <w:rFonts w:cs="David" w:hint="cs"/>
          <w:rtl/>
        </w:rPr>
      </w:pPr>
    </w:p>
    <w:p w14:paraId="3CACB4EB" w14:textId="77777777" w:rsidR="006506EA" w:rsidRPr="006506EA" w:rsidRDefault="006506EA" w:rsidP="006506EA">
      <w:pPr>
        <w:bidi/>
        <w:jc w:val="both"/>
        <w:rPr>
          <w:rFonts w:cs="David" w:hint="cs"/>
          <w:rtl/>
        </w:rPr>
      </w:pPr>
      <w:r w:rsidRPr="006506EA">
        <w:rPr>
          <w:rFonts w:cs="David" w:hint="cs"/>
          <w:rtl/>
        </w:rPr>
        <w:tab/>
        <w:t>לא איכפת לי שיהיה נוהל.</w:t>
      </w:r>
    </w:p>
    <w:p w14:paraId="48A57ECD" w14:textId="77777777" w:rsidR="006506EA" w:rsidRPr="006506EA" w:rsidRDefault="006506EA" w:rsidP="006506EA">
      <w:pPr>
        <w:bidi/>
        <w:jc w:val="both"/>
        <w:rPr>
          <w:rFonts w:cs="David" w:hint="cs"/>
          <w:rtl/>
        </w:rPr>
      </w:pPr>
    </w:p>
    <w:p w14:paraId="0FFE59BD"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BC56447" w14:textId="77777777" w:rsidR="006506EA" w:rsidRPr="006506EA" w:rsidRDefault="006506EA" w:rsidP="006506EA">
      <w:pPr>
        <w:bidi/>
        <w:jc w:val="both"/>
        <w:rPr>
          <w:rFonts w:cs="David" w:hint="cs"/>
          <w:rtl/>
        </w:rPr>
      </w:pPr>
    </w:p>
    <w:p w14:paraId="4EA4CF9C" w14:textId="77777777" w:rsidR="006506EA" w:rsidRPr="006506EA" w:rsidRDefault="006506EA" w:rsidP="006506EA">
      <w:pPr>
        <w:bidi/>
        <w:jc w:val="both"/>
        <w:rPr>
          <w:rFonts w:cs="David" w:hint="cs"/>
          <w:rtl/>
        </w:rPr>
      </w:pPr>
      <w:r w:rsidRPr="006506EA">
        <w:rPr>
          <w:rFonts w:cs="David" w:hint="cs"/>
          <w:rtl/>
        </w:rPr>
        <w:tab/>
        <w:t>נגיד שהוא כתב לי מכתב ואחר כך הוא לא יעשה כן. הוא יאמר שהוא כתב את המכתב, אבל עכשיו יש משהו חדש שהוא לא ידע. תירוצים כולנו יודעים להמציא. יכולים לבוא כל מיני דברים שאולי הם צודקים, אבל אז יאמרו שחברי הכנסת מטומטמים, שהנשיא עבד עליהם, ואני לא רוצה להיות כזה. אני שומר על זכויותיו אבל לא במחיר שהוא יעשה ממני מטומטם. אני לא פוגע בשום זכות שלו. אני אומר שאם הוא יפר, אם אני אצטרך, אני ניצלתי את הזמן כדי שיהיה לי נוהל ואם יקרה דבר כזה, אני אוכל להדיח אותו.</w:t>
      </w:r>
    </w:p>
    <w:p w14:paraId="23BD6904" w14:textId="77777777" w:rsidR="006506EA" w:rsidRPr="006506EA" w:rsidRDefault="006506EA" w:rsidP="006506EA">
      <w:pPr>
        <w:bidi/>
        <w:jc w:val="both"/>
        <w:rPr>
          <w:rFonts w:cs="David" w:hint="cs"/>
          <w:rtl/>
        </w:rPr>
      </w:pPr>
    </w:p>
    <w:p w14:paraId="34729406" w14:textId="77777777" w:rsidR="006506EA" w:rsidRPr="006506EA" w:rsidRDefault="006506EA" w:rsidP="006506EA">
      <w:pPr>
        <w:bidi/>
        <w:jc w:val="both"/>
        <w:rPr>
          <w:rFonts w:cs="David" w:hint="cs"/>
          <w:rtl/>
        </w:rPr>
      </w:pPr>
      <w:r w:rsidRPr="006506EA">
        <w:rPr>
          <w:rFonts w:cs="David" w:hint="cs"/>
          <w:rtl/>
        </w:rPr>
        <w:tab/>
        <w:t>יש דברים שהם ברורים מדוע הנוהל לא יכול להתאים. יש דברים שהם בכלל לא שנויים במחלוקת וההחלטה שלו לא להתפטר יכולה להיות שרירותית. הוא אפילו לא מכחיש. הוא יכול לומר שהדברים שהוא עושה, הוא חושב שבאידיאולוגיה זו התנהגות נכונה, הוא יכול לומר שהוא לא כופר בעובדות אבל הוא אומר שזו לא התנהגות בלתי הולמת. זה הבדל עצום בין זה לבין כפירה בעובדות. אני לא יכול לעשות נוהל למקרה שהוא אומר שהכול ברור אבל הוא לא רוצה להתפטר.</w:t>
      </w:r>
    </w:p>
    <w:p w14:paraId="2AA56E4B" w14:textId="77777777" w:rsidR="006506EA" w:rsidRPr="006506EA" w:rsidRDefault="006506EA" w:rsidP="006506EA">
      <w:pPr>
        <w:bidi/>
        <w:jc w:val="both"/>
        <w:rPr>
          <w:rFonts w:cs="David" w:hint="cs"/>
          <w:rtl/>
        </w:rPr>
      </w:pPr>
    </w:p>
    <w:p w14:paraId="2784EAFF" w14:textId="77777777" w:rsidR="006506EA" w:rsidRPr="006506EA" w:rsidRDefault="006506EA" w:rsidP="006506EA">
      <w:pPr>
        <w:bidi/>
        <w:jc w:val="both"/>
        <w:rPr>
          <w:rFonts w:cs="David" w:hint="cs"/>
          <w:u w:val="single"/>
          <w:rtl/>
        </w:rPr>
      </w:pPr>
      <w:r w:rsidRPr="006506EA">
        <w:rPr>
          <w:rFonts w:cs="David" w:hint="cs"/>
          <w:u w:val="single"/>
          <w:rtl/>
        </w:rPr>
        <w:t>היו"ר גדעון סער:</w:t>
      </w:r>
    </w:p>
    <w:p w14:paraId="3137F182" w14:textId="77777777" w:rsidR="006506EA" w:rsidRPr="006506EA" w:rsidRDefault="006506EA" w:rsidP="006506EA">
      <w:pPr>
        <w:bidi/>
        <w:jc w:val="both"/>
        <w:rPr>
          <w:rFonts w:cs="David" w:hint="cs"/>
          <w:rtl/>
        </w:rPr>
      </w:pPr>
    </w:p>
    <w:p w14:paraId="4A38DCE5" w14:textId="77777777" w:rsidR="006506EA" w:rsidRPr="006506EA" w:rsidRDefault="006506EA" w:rsidP="006506EA">
      <w:pPr>
        <w:bidi/>
        <w:jc w:val="both"/>
        <w:rPr>
          <w:rFonts w:cs="David" w:hint="cs"/>
          <w:rtl/>
        </w:rPr>
      </w:pPr>
      <w:r w:rsidRPr="006506EA">
        <w:rPr>
          <w:rFonts w:cs="David" w:hint="cs"/>
          <w:rtl/>
        </w:rPr>
        <w:tab/>
        <w:t>זה באמת עניין של שיפוט ערכי. במקרה הזה השאלה היא פחות קשה כי זה עניין של שיפוט ערכי בין חברי הכנסת והרוב הנדרש הקבוע בחוק.</w:t>
      </w:r>
    </w:p>
    <w:p w14:paraId="027F20C6" w14:textId="77777777" w:rsidR="006506EA" w:rsidRPr="006506EA" w:rsidRDefault="006506EA" w:rsidP="006506EA">
      <w:pPr>
        <w:bidi/>
        <w:jc w:val="both"/>
        <w:rPr>
          <w:rFonts w:cs="David" w:hint="cs"/>
          <w:rtl/>
        </w:rPr>
      </w:pPr>
    </w:p>
    <w:p w14:paraId="62190EC4" w14:textId="77777777" w:rsidR="006506EA" w:rsidRPr="006506EA" w:rsidRDefault="006506EA" w:rsidP="006506EA">
      <w:pPr>
        <w:bidi/>
        <w:jc w:val="both"/>
        <w:rPr>
          <w:rFonts w:cs="David" w:hint="cs"/>
          <w:rtl/>
        </w:rPr>
      </w:pPr>
      <w:r w:rsidRPr="006506EA">
        <w:rPr>
          <w:rFonts w:cs="David" w:hint="cs"/>
          <w:rtl/>
        </w:rPr>
        <w:tab/>
        <w:t>לבנות נוהל שהוא מורכב יותר, כולל יותר שלבים ושלבי ביניים, קשה לי להאמין שבמציאות שלנו אנחנו יכולים להגיע לרזולוציות כאלה.</w:t>
      </w:r>
    </w:p>
    <w:p w14:paraId="76584FF1" w14:textId="77777777" w:rsidR="006506EA" w:rsidRPr="006506EA" w:rsidRDefault="006506EA" w:rsidP="006506EA">
      <w:pPr>
        <w:bidi/>
        <w:jc w:val="both"/>
        <w:rPr>
          <w:rFonts w:cs="David" w:hint="cs"/>
          <w:rtl/>
        </w:rPr>
      </w:pPr>
    </w:p>
    <w:p w14:paraId="34FFC01F" w14:textId="77777777" w:rsidR="006506EA" w:rsidRPr="006506EA" w:rsidRDefault="006506EA" w:rsidP="006506EA">
      <w:pPr>
        <w:bidi/>
        <w:jc w:val="both"/>
        <w:rPr>
          <w:rFonts w:cs="David" w:hint="cs"/>
          <w:rtl/>
        </w:rPr>
      </w:pPr>
      <w:r w:rsidRPr="006506EA">
        <w:rPr>
          <w:rFonts w:cs="David" w:hint="cs"/>
          <w:rtl/>
        </w:rPr>
        <w:tab/>
        <w:t>חבר הכנסת איתן, אתה מקבל עכשיו את רשות הדיבור הבלתי מוגבלת.</w:t>
      </w:r>
    </w:p>
    <w:p w14:paraId="527A2A92" w14:textId="77777777" w:rsidR="006506EA" w:rsidRPr="006506EA" w:rsidRDefault="006506EA" w:rsidP="006506EA">
      <w:pPr>
        <w:bidi/>
        <w:jc w:val="both"/>
        <w:rPr>
          <w:rFonts w:cs="David" w:hint="cs"/>
          <w:rtl/>
        </w:rPr>
      </w:pPr>
    </w:p>
    <w:p w14:paraId="33BFFD8E"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676EF43E" w14:textId="77777777" w:rsidR="006506EA" w:rsidRPr="006506EA" w:rsidRDefault="006506EA" w:rsidP="006506EA">
      <w:pPr>
        <w:bidi/>
        <w:jc w:val="both"/>
        <w:rPr>
          <w:rFonts w:cs="David" w:hint="cs"/>
          <w:rtl/>
        </w:rPr>
      </w:pPr>
    </w:p>
    <w:p w14:paraId="269CEF8D" w14:textId="77777777" w:rsidR="006506EA" w:rsidRPr="006506EA" w:rsidRDefault="006506EA" w:rsidP="006506EA">
      <w:pPr>
        <w:bidi/>
        <w:jc w:val="both"/>
        <w:rPr>
          <w:rFonts w:cs="David" w:hint="cs"/>
          <w:rtl/>
        </w:rPr>
      </w:pPr>
      <w:r w:rsidRPr="006506EA">
        <w:rPr>
          <w:rFonts w:cs="David" w:hint="cs"/>
          <w:rtl/>
        </w:rPr>
        <w:tab/>
        <w:t xml:space="preserve">אני מצר על כך שהדיון הזה מתקיים כאשר היושבת-ראש הקבועה של הוועדה חולה, וגם היועצת המשפטית של הכנסת חולה. אני כל הזמן מנסה לשאול את עצמי איך קיים פער כזה. אני לא מרגיש את עצמי יותר מוסרי מאף אחד מחברי הכנסת, אבל בכל אופן אני מרגיש שיש תהום פעורה ביני לבין כל כך הרבה חברי כנסת ואני מנסה להבין מאיפה זה נובע. לדעתי זה נובע מהעובדה שכנראה אני </w:t>
      </w:r>
      <w:r w:rsidRPr="006506EA">
        <w:rPr>
          <w:rFonts w:cs="David"/>
          <w:rtl/>
        </w:rPr>
        <w:t>–</w:t>
      </w:r>
      <w:r w:rsidRPr="006506EA">
        <w:rPr>
          <w:rFonts w:cs="David" w:hint="cs"/>
          <w:rtl/>
        </w:rPr>
        <w:t xml:space="preserve"> לא הם </w:t>
      </w:r>
      <w:r w:rsidRPr="006506EA">
        <w:rPr>
          <w:rFonts w:cs="David"/>
          <w:rtl/>
        </w:rPr>
        <w:t>–</w:t>
      </w:r>
      <w:r w:rsidRPr="006506EA">
        <w:rPr>
          <w:rFonts w:cs="David" w:hint="cs"/>
          <w:rtl/>
        </w:rPr>
        <w:t xml:space="preserve"> יותר מדיי פורמליסט. באופי שלי  ובגישה שלי אני יותר פורמליסט ואני תמיד מסתכל בצורה היותר פורמאלית על הדברים. כשאומרת לי כאן חברת כנסת שהוא אנס ושואלת למה אני מגן עליו, אני מבין אותה כי בעניין הזה היא מתנהגת כמו האדם ברחוב. בעיתון נאמר שזהבה גלאון אמרה שבבית הנשיא מתבצר עבריין מין סדרתי. זהבה גלאון יודעת שהנשיא מכחיש, אבל היא צריכה להיות השופטת שלו. איזה טעם יהיה לשופטת כשהיא כבר הודיעה שבבית הנשיא  מתבצר עבריין מין סדרתי?</w:t>
      </w:r>
    </w:p>
    <w:p w14:paraId="6D9EC5D1" w14:textId="77777777" w:rsidR="006506EA" w:rsidRPr="006506EA" w:rsidRDefault="006506EA" w:rsidP="006506EA">
      <w:pPr>
        <w:bidi/>
        <w:jc w:val="both"/>
        <w:rPr>
          <w:rFonts w:cs="David" w:hint="cs"/>
          <w:rtl/>
        </w:rPr>
      </w:pPr>
    </w:p>
    <w:p w14:paraId="7F17DBB5"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5154A776" w14:textId="77777777" w:rsidR="006506EA" w:rsidRPr="006506EA" w:rsidRDefault="006506EA" w:rsidP="006506EA">
      <w:pPr>
        <w:bidi/>
        <w:jc w:val="both"/>
        <w:rPr>
          <w:rFonts w:cs="David" w:hint="cs"/>
          <w:rtl/>
        </w:rPr>
      </w:pPr>
    </w:p>
    <w:p w14:paraId="37A94BAF" w14:textId="77777777" w:rsidR="006506EA" w:rsidRPr="006506EA" w:rsidRDefault="006506EA" w:rsidP="006506EA">
      <w:pPr>
        <w:bidi/>
        <w:jc w:val="both"/>
        <w:rPr>
          <w:rFonts w:cs="David" w:hint="cs"/>
          <w:rtl/>
        </w:rPr>
      </w:pPr>
      <w:r w:rsidRPr="006506EA">
        <w:rPr>
          <w:rFonts w:cs="David" w:hint="cs"/>
          <w:rtl/>
        </w:rPr>
        <w:tab/>
        <w:t>זה נובע מדברים אחרים.  ההתגוללות על היועצת המשפטית לדעתי היא ביזיון אמיתי, כי זה לא חשוב אם היא חולה וזה לא חשוב אם היא לא רצתה לבוא. לוועדה יש יועצת משפטית קבועה ואי אפשר לבוא ולומר שהיועצת המשפטית של הכנסת צריכה להיות כאן. לשם כך יש עוזרים ליועצת המשפטית, יש לה סגנים, וזאת דרך להרחיב את היריעה.</w:t>
      </w:r>
    </w:p>
    <w:p w14:paraId="74C94F0A" w14:textId="77777777" w:rsidR="006506EA" w:rsidRPr="006506EA" w:rsidRDefault="006506EA" w:rsidP="006506EA">
      <w:pPr>
        <w:bidi/>
        <w:jc w:val="both"/>
        <w:rPr>
          <w:rFonts w:cs="David" w:hint="cs"/>
          <w:rtl/>
        </w:rPr>
      </w:pPr>
    </w:p>
    <w:p w14:paraId="69EA23FF" w14:textId="77777777" w:rsidR="006506EA" w:rsidRPr="006506EA" w:rsidRDefault="006506EA" w:rsidP="006506EA">
      <w:pPr>
        <w:bidi/>
        <w:jc w:val="both"/>
        <w:rPr>
          <w:rFonts w:cs="David" w:hint="cs"/>
          <w:rtl/>
        </w:rPr>
      </w:pPr>
      <w:r w:rsidRPr="006506EA">
        <w:rPr>
          <w:rFonts w:cs="David" w:hint="cs"/>
          <w:rtl/>
        </w:rPr>
        <w:tab/>
        <w:t>יש קבוצה של אנשים, כולל חברי כנסת, שחושבים שאם היועץ המשפטי החליט להגיש כתב אישום, סימן שהאיש אשם ולכן אומרים שמתבצר אנס, ולכן אומרים שהוא אנס וכולי, וזו בעיה. היועץ המשפטי הכין כתב אישום על פי החומר שבידו. יכול להיות שהנשיא ישכנע אותו שיש שם מילה שהיא כך או אחרת. עניין השימוע הוא דבר משונה, כי אם היועץ המשפטי הגיע למסקנה, על פי החומר שבידו, שאלו הן ההאשמות, אי אפשר לשכנע אותו. מה שלא אמרת בחקירה, נגמר, תשכנע את בית המשפט.</w:t>
      </w:r>
    </w:p>
    <w:p w14:paraId="5673E718" w14:textId="77777777" w:rsidR="006506EA" w:rsidRPr="006506EA" w:rsidRDefault="006506EA" w:rsidP="006506EA">
      <w:pPr>
        <w:bidi/>
        <w:jc w:val="both"/>
        <w:rPr>
          <w:rFonts w:cs="David" w:hint="cs"/>
          <w:rtl/>
        </w:rPr>
      </w:pPr>
    </w:p>
    <w:p w14:paraId="37756E6B"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F19CB86" w14:textId="77777777" w:rsidR="006506EA" w:rsidRPr="006506EA" w:rsidRDefault="006506EA" w:rsidP="006506EA">
      <w:pPr>
        <w:bidi/>
        <w:jc w:val="both"/>
        <w:rPr>
          <w:rFonts w:cs="David" w:hint="cs"/>
          <w:rtl/>
        </w:rPr>
      </w:pPr>
    </w:p>
    <w:p w14:paraId="0BA1A68E" w14:textId="77777777" w:rsidR="006506EA" w:rsidRPr="006506EA" w:rsidRDefault="006506EA" w:rsidP="006506EA">
      <w:pPr>
        <w:bidi/>
        <w:jc w:val="both"/>
        <w:rPr>
          <w:rFonts w:cs="David" w:hint="cs"/>
          <w:rtl/>
        </w:rPr>
      </w:pPr>
      <w:r w:rsidRPr="006506EA">
        <w:rPr>
          <w:rFonts w:cs="David" w:hint="cs"/>
          <w:rtl/>
        </w:rPr>
        <w:tab/>
        <w:t>הוא לא השתכנע.</w:t>
      </w:r>
    </w:p>
    <w:p w14:paraId="537F4504" w14:textId="77777777" w:rsidR="006506EA" w:rsidRPr="006506EA" w:rsidRDefault="006506EA" w:rsidP="006506EA">
      <w:pPr>
        <w:bidi/>
        <w:jc w:val="both"/>
        <w:rPr>
          <w:rFonts w:cs="David" w:hint="cs"/>
          <w:rtl/>
        </w:rPr>
      </w:pPr>
    </w:p>
    <w:p w14:paraId="54878378"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6DCB6457" w14:textId="77777777" w:rsidR="006506EA" w:rsidRPr="006506EA" w:rsidRDefault="006506EA" w:rsidP="006506EA">
      <w:pPr>
        <w:bidi/>
        <w:jc w:val="both"/>
        <w:rPr>
          <w:rFonts w:cs="David" w:hint="cs"/>
          <w:rtl/>
        </w:rPr>
      </w:pPr>
    </w:p>
    <w:p w14:paraId="2ED53DF7" w14:textId="77777777" w:rsidR="006506EA" w:rsidRPr="006506EA" w:rsidRDefault="006506EA" w:rsidP="006506EA">
      <w:pPr>
        <w:bidi/>
        <w:jc w:val="both"/>
        <w:rPr>
          <w:rFonts w:cs="David" w:hint="cs"/>
          <w:rtl/>
        </w:rPr>
      </w:pPr>
      <w:r w:rsidRPr="006506EA">
        <w:rPr>
          <w:rFonts w:cs="David" w:hint="cs"/>
          <w:rtl/>
        </w:rPr>
        <w:tab/>
        <w:t>הוא השתכנע. עובדה שהוא הכין טיוטת כתב אישום. אם לא היה נוהל שצריך לתת שימוע לאנשי ציבור, הוא לא היה מקבל שימו ע.</w:t>
      </w:r>
    </w:p>
    <w:p w14:paraId="45B6F6FC" w14:textId="77777777" w:rsidR="006506EA" w:rsidRPr="006506EA" w:rsidRDefault="006506EA" w:rsidP="006506EA">
      <w:pPr>
        <w:bidi/>
        <w:jc w:val="both"/>
        <w:rPr>
          <w:rFonts w:cs="David" w:hint="cs"/>
          <w:rtl/>
        </w:rPr>
      </w:pPr>
    </w:p>
    <w:p w14:paraId="172DFB9D"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A1A763F" w14:textId="77777777" w:rsidR="006506EA" w:rsidRPr="006506EA" w:rsidRDefault="006506EA" w:rsidP="006506EA">
      <w:pPr>
        <w:bidi/>
        <w:jc w:val="both"/>
        <w:rPr>
          <w:rFonts w:cs="David" w:hint="cs"/>
          <w:rtl/>
        </w:rPr>
      </w:pPr>
    </w:p>
    <w:p w14:paraId="44374247" w14:textId="77777777" w:rsidR="006506EA" w:rsidRPr="006506EA" w:rsidRDefault="006506EA" w:rsidP="006506EA">
      <w:pPr>
        <w:bidi/>
        <w:jc w:val="both"/>
        <w:rPr>
          <w:rFonts w:cs="David" w:hint="cs"/>
          <w:rtl/>
        </w:rPr>
      </w:pPr>
      <w:r w:rsidRPr="006506EA">
        <w:rPr>
          <w:rFonts w:cs="David" w:hint="cs"/>
          <w:rtl/>
        </w:rPr>
        <w:tab/>
        <w:t>לא, אתה טועה.</w:t>
      </w:r>
    </w:p>
    <w:p w14:paraId="16F66D25" w14:textId="77777777" w:rsidR="006506EA" w:rsidRPr="006506EA" w:rsidRDefault="006506EA" w:rsidP="006506EA">
      <w:pPr>
        <w:bidi/>
        <w:jc w:val="both"/>
        <w:rPr>
          <w:rFonts w:cs="David" w:hint="cs"/>
          <w:rtl/>
        </w:rPr>
      </w:pPr>
      <w:r w:rsidRPr="006506EA">
        <w:rPr>
          <w:rFonts w:cs="David"/>
          <w:rtl/>
        </w:rPr>
        <w:br w:type="page"/>
      </w:r>
    </w:p>
    <w:p w14:paraId="06C5E5A2"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71072C60" w14:textId="77777777" w:rsidR="006506EA" w:rsidRPr="006506EA" w:rsidRDefault="006506EA" w:rsidP="006506EA">
      <w:pPr>
        <w:bidi/>
        <w:jc w:val="both"/>
        <w:rPr>
          <w:rFonts w:cs="David" w:hint="cs"/>
          <w:rtl/>
        </w:rPr>
      </w:pPr>
    </w:p>
    <w:p w14:paraId="3B3E4561" w14:textId="77777777" w:rsidR="006506EA" w:rsidRPr="006506EA" w:rsidRDefault="006506EA" w:rsidP="006506EA">
      <w:pPr>
        <w:bidi/>
        <w:jc w:val="both"/>
        <w:rPr>
          <w:rFonts w:cs="David" w:hint="cs"/>
          <w:rtl/>
        </w:rPr>
      </w:pPr>
      <w:r w:rsidRPr="006506EA">
        <w:rPr>
          <w:rFonts w:cs="David" w:hint="cs"/>
          <w:rtl/>
        </w:rPr>
        <w:tab/>
        <w:t>אדם אחר עם אותו חומר, היה מוגש נגדו כתב אישום בלי שימוע והוא היה נעצר. גם חברי הכנסת, כמו חלק גדול מהציבור, קורא עיתונים, שומע דברים ומגבש עמדה. הטעות הגדולה היא שנכנסים לשיקולים האלה. בוא נניח שאין פרשה, אין נשיא שצריך להדיח אותו, אין נשיא שמועמד להדחה, באים לוועדת הכנסת ואומרים שאם יקרה מקרה שצריך להדיח לא את הנשיא אלא מישהו אחר, בואו נקבע נוהל. קח את הנוהל שמוצע  ותבדוק האם הנוהל הזה כשר או לא כשר. אני אומר שבלוחות הזמנים ניפול כי כל אחד, לאו דווקא הנשיא, יאמר שלא נתנו לו זמן סביר, לא נתנו לו להתגונן וכולי, אבל בעיקרון לא צריך לדון כשיש מקרה ברקע. אנחנו יודעים שחוק שמתייחס לאנשים, הוא תמיד חוק גרוע. אל תתייחס לסיטואציה.</w:t>
      </w:r>
    </w:p>
    <w:p w14:paraId="5EF8604B" w14:textId="77777777" w:rsidR="006506EA" w:rsidRPr="006506EA" w:rsidRDefault="006506EA" w:rsidP="006506EA">
      <w:pPr>
        <w:bidi/>
        <w:jc w:val="both"/>
        <w:rPr>
          <w:rFonts w:cs="David" w:hint="cs"/>
          <w:rtl/>
        </w:rPr>
      </w:pPr>
    </w:p>
    <w:p w14:paraId="79931714"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1AE94172" w14:textId="77777777" w:rsidR="006506EA" w:rsidRPr="006506EA" w:rsidRDefault="006506EA" w:rsidP="006506EA">
      <w:pPr>
        <w:bidi/>
        <w:jc w:val="both"/>
        <w:rPr>
          <w:rFonts w:cs="David" w:hint="cs"/>
          <w:rtl/>
        </w:rPr>
      </w:pPr>
    </w:p>
    <w:p w14:paraId="01806A8A" w14:textId="77777777" w:rsidR="006506EA" w:rsidRPr="006506EA" w:rsidRDefault="006506EA" w:rsidP="006506EA">
      <w:pPr>
        <w:bidi/>
        <w:jc w:val="both"/>
        <w:rPr>
          <w:rFonts w:cs="David" w:hint="cs"/>
          <w:rtl/>
        </w:rPr>
      </w:pPr>
      <w:r w:rsidRPr="006506EA">
        <w:rPr>
          <w:rFonts w:cs="David" w:hint="cs"/>
          <w:rtl/>
        </w:rPr>
        <w:tab/>
        <w:t>אתה נכנסת באמצע ולא שמעת את חילופי הדברים ביני לבין גדעון סער, כאשר ירדנו לרזולוציות יותר נמוכות בשאלה האם בכלל אנחנו קובעים נוהל קבוע, האם קובעים נוהל כהוראת שעה, ואולי הכי טוב לקחת חלק ולומר שהוא יהיה קבוע ולהתאים כל פעם למקרה לגופו. אני איתרתי דבר אחד שבעיניי הוא משמעותי מבחינת לוחות הזמנים. יש הבחנה בין מקרה שהנשיא כופר בעובדות למצב שהנשיא מודה בעובדות אבל טוען שהמסקנה המשתמעת מהעובדות אינה מצב שהוא הולם את תפקידו כנשיא המדינה. נשיא שמנהל פרשיות כאלה או אחרות בתחום יחסים, נשיא כזה אומר שהוא מודה בכל מה שטוענים נגדו, אבל יש לו בעיה אחת כי הוא חושב שהמתירנות המינית היא ערך בגינו אי אפשר לומר לו שהוא מתנהג שאינה הולמת את מעמדו. הנוהל באותו דיון יהיה שונה כי אני לא צריך לטפל בהבאת עדים, אני לא לטפל בהוכחות ואין לי קשר לעובדות. יהיה הבדל כאשר הוא יאמר שהוא בכלל לא ניהל שום רומן, ואז הדיון יהיה אחר.</w:t>
      </w:r>
    </w:p>
    <w:p w14:paraId="3683E57C" w14:textId="77777777" w:rsidR="006506EA" w:rsidRPr="006506EA" w:rsidRDefault="006506EA" w:rsidP="006506EA">
      <w:pPr>
        <w:bidi/>
        <w:jc w:val="both"/>
        <w:rPr>
          <w:rFonts w:cs="David" w:hint="cs"/>
          <w:rtl/>
        </w:rPr>
      </w:pPr>
    </w:p>
    <w:p w14:paraId="7D07861C"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24B0D117" w14:textId="77777777" w:rsidR="006506EA" w:rsidRPr="006506EA" w:rsidRDefault="006506EA" w:rsidP="006506EA">
      <w:pPr>
        <w:bidi/>
        <w:jc w:val="both"/>
        <w:rPr>
          <w:rFonts w:cs="David" w:hint="cs"/>
          <w:rtl/>
        </w:rPr>
      </w:pPr>
    </w:p>
    <w:p w14:paraId="2E522F01" w14:textId="77777777" w:rsidR="006506EA" w:rsidRPr="006506EA" w:rsidRDefault="006506EA" w:rsidP="006506EA">
      <w:pPr>
        <w:bidi/>
        <w:jc w:val="both"/>
        <w:rPr>
          <w:rFonts w:cs="David" w:hint="cs"/>
          <w:rtl/>
        </w:rPr>
      </w:pPr>
      <w:r w:rsidRPr="006506EA">
        <w:rPr>
          <w:rFonts w:cs="David" w:hint="cs"/>
          <w:rtl/>
        </w:rPr>
        <w:tab/>
        <w:t>זו בדיוק הבעיה.  אמרתי לך קודם שגם אם אתה היית הנשיא, בעוד איקס שנים, ואתה תעשה מעשים כאלה, אתה תודח לפי אותו נוהל. ברגע שאתה עושה נוהל למקרה ספציפי, מתחממת האווירה כי יש פה חברות כנסת שחושבות שצריך לתלות אותו בכיכר העיר כבר אתמול בלי נוהל כי הוא אנס. שלי יחימוביץ אמרה שהיא מאמינה למתלוננות, ואם זה כך, למה צריך משפט? כאשר נכנסים לשאלה אם הנוהל הוא קבוע או זמנים, נכנסים לשאלה הזאת. אם אני הייתי עורך-הדין של הנשיא, הוא היה מתפטר היום. הייתי מסכם עם הפרקליטות שלא עוצרים אותו והוא היה מתפטר כי אז הוא יוכל לטעון שהוא עזב את הפוליטיקה, אבל זה עניין שלו. ברגע שאתה מתעלם מהנשיא, אין לנו בעיית נשיא,  אנחנו דנים בנוהל שיהיה לנו אם תתעורר בעיה כזאת.</w:t>
      </w:r>
    </w:p>
    <w:p w14:paraId="21E2166D" w14:textId="77777777" w:rsidR="006506EA" w:rsidRPr="006506EA" w:rsidRDefault="006506EA" w:rsidP="006506EA">
      <w:pPr>
        <w:bidi/>
        <w:jc w:val="both"/>
        <w:rPr>
          <w:rFonts w:cs="David" w:hint="cs"/>
          <w:rtl/>
        </w:rPr>
      </w:pPr>
    </w:p>
    <w:p w14:paraId="79831E00"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3622CE00" w14:textId="77777777" w:rsidR="006506EA" w:rsidRPr="006506EA" w:rsidRDefault="006506EA" w:rsidP="006506EA">
      <w:pPr>
        <w:bidi/>
        <w:jc w:val="both"/>
        <w:rPr>
          <w:rFonts w:cs="David" w:hint="cs"/>
          <w:rtl/>
        </w:rPr>
      </w:pPr>
    </w:p>
    <w:p w14:paraId="7045B455" w14:textId="77777777" w:rsidR="006506EA" w:rsidRPr="006506EA" w:rsidRDefault="006506EA" w:rsidP="006506EA">
      <w:pPr>
        <w:bidi/>
        <w:jc w:val="both"/>
        <w:rPr>
          <w:rFonts w:cs="David" w:hint="cs"/>
          <w:rtl/>
        </w:rPr>
      </w:pPr>
      <w:r w:rsidRPr="006506EA">
        <w:rPr>
          <w:rFonts w:cs="David" w:hint="cs"/>
          <w:rtl/>
        </w:rPr>
        <w:tab/>
        <w:t>אני רוצה שתחשוב פעם שנייה. גם כאשר אתה קובע את הנוהל, אתה יכול להיות גמיש. אתה אומר שבנוהל יהיה כתוב שצריך להתבצע כך וכך, אבל ועדת הכנסת תקבע על-פי הנסיבות האם זה יהיה לא פחות מכך ולא עד כדי כך.</w:t>
      </w:r>
    </w:p>
    <w:p w14:paraId="3D241505" w14:textId="77777777" w:rsidR="006506EA" w:rsidRPr="006506EA" w:rsidRDefault="006506EA" w:rsidP="006506EA">
      <w:pPr>
        <w:bidi/>
        <w:jc w:val="both"/>
        <w:rPr>
          <w:rFonts w:cs="David" w:hint="cs"/>
          <w:rtl/>
        </w:rPr>
      </w:pPr>
    </w:p>
    <w:p w14:paraId="2C472946"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41072EB5" w14:textId="77777777" w:rsidR="006506EA" w:rsidRPr="006506EA" w:rsidRDefault="006506EA" w:rsidP="006506EA">
      <w:pPr>
        <w:bidi/>
        <w:jc w:val="both"/>
        <w:rPr>
          <w:rFonts w:cs="David" w:hint="cs"/>
          <w:rtl/>
        </w:rPr>
      </w:pPr>
    </w:p>
    <w:p w14:paraId="4B97AC25" w14:textId="77777777" w:rsidR="006506EA" w:rsidRPr="006506EA" w:rsidRDefault="006506EA" w:rsidP="006506EA">
      <w:pPr>
        <w:bidi/>
        <w:jc w:val="both"/>
        <w:rPr>
          <w:rFonts w:cs="David" w:hint="cs"/>
          <w:rtl/>
        </w:rPr>
      </w:pPr>
      <w:r w:rsidRPr="006506EA">
        <w:rPr>
          <w:rFonts w:cs="David" w:hint="cs"/>
          <w:rtl/>
        </w:rPr>
        <w:tab/>
        <w:t>עם כל הכבוד, אני מסתמך על שיקול הדעת כי אתה רואה מה קורה כאן. אילו היה נוהל כזה שקבענו אותו לפני שנה, והיה שיקול דעת של 10 ימים, 3 ימים או 5 ימים, אני מבטיח לך שבמקרה הזה היו מצביעים על 3 ימים.</w:t>
      </w:r>
    </w:p>
    <w:p w14:paraId="14B3F1D8" w14:textId="77777777" w:rsidR="006506EA" w:rsidRPr="006506EA" w:rsidRDefault="006506EA" w:rsidP="006506EA">
      <w:pPr>
        <w:bidi/>
        <w:jc w:val="both"/>
        <w:rPr>
          <w:rFonts w:cs="David" w:hint="cs"/>
          <w:rtl/>
        </w:rPr>
      </w:pPr>
    </w:p>
    <w:p w14:paraId="56519C3F"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13E4003F" w14:textId="77777777" w:rsidR="006506EA" w:rsidRPr="006506EA" w:rsidRDefault="006506EA" w:rsidP="006506EA">
      <w:pPr>
        <w:bidi/>
        <w:jc w:val="both"/>
        <w:rPr>
          <w:rFonts w:cs="David" w:hint="cs"/>
          <w:rtl/>
        </w:rPr>
      </w:pPr>
    </w:p>
    <w:p w14:paraId="2CEA1ED2" w14:textId="77777777" w:rsidR="006506EA" w:rsidRPr="006506EA" w:rsidRDefault="006506EA" w:rsidP="006506EA">
      <w:pPr>
        <w:bidi/>
        <w:jc w:val="both"/>
        <w:rPr>
          <w:rFonts w:cs="David" w:hint="cs"/>
          <w:rtl/>
        </w:rPr>
      </w:pPr>
      <w:r w:rsidRPr="006506EA">
        <w:rPr>
          <w:rFonts w:cs="David" w:hint="cs"/>
          <w:rtl/>
        </w:rPr>
        <w:tab/>
        <w:t xml:space="preserve">ארבל אומרת שהמשחק של הנבצרות יכול להיות כזה שברגע שאתה נותן לוועדת הכנסת לקבוע לוחות זמנים </w:t>
      </w:r>
      <w:r w:rsidRPr="006506EA">
        <w:rPr>
          <w:rFonts w:cs="David"/>
          <w:rtl/>
        </w:rPr>
        <w:t>–</w:t>
      </w:r>
      <w:r w:rsidRPr="006506EA">
        <w:rPr>
          <w:rFonts w:cs="David" w:hint="cs"/>
          <w:rtl/>
        </w:rPr>
        <w:t xml:space="preserve"> לא במקרה הזה אלא על מקרה כללי -  אנחנו יכולים לומר לו שאם הוא לא יוצא לנבצרות, הוא יקבל מאתנו לוחות זמנים מאוד קצרים כי  אנחנו לא סובלים את זה שהוא יושב בבית הנשיא.</w:t>
      </w:r>
    </w:p>
    <w:p w14:paraId="2CAD1F07" w14:textId="77777777" w:rsidR="006506EA" w:rsidRPr="006506EA" w:rsidRDefault="006506EA" w:rsidP="006506EA">
      <w:pPr>
        <w:bidi/>
        <w:jc w:val="both"/>
        <w:rPr>
          <w:rFonts w:cs="David" w:hint="cs"/>
          <w:rtl/>
        </w:rPr>
      </w:pPr>
    </w:p>
    <w:p w14:paraId="088C26FD"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03C06A6A" w14:textId="77777777" w:rsidR="006506EA" w:rsidRPr="006506EA" w:rsidRDefault="006506EA" w:rsidP="006506EA">
      <w:pPr>
        <w:bidi/>
        <w:jc w:val="both"/>
        <w:rPr>
          <w:rFonts w:cs="David" w:hint="cs"/>
          <w:rtl/>
        </w:rPr>
      </w:pPr>
    </w:p>
    <w:p w14:paraId="07BF2852" w14:textId="77777777" w:rsidR="006506EA" w:rsidRPr="006506EA" w:rsidRDefault="006506EA" w:rsidP="006506EA">
      <w:pPr>
        <w:bidi/>
        <w:jc w:val="both"/>
        <w:rPr>
          <w:rFonts w:cs="David" w:hint="cs"/>
          <w:rtl/>
        </w:rPr>
      </w:pPr>
      <w:r w:rsidRPr="006506EA">
        <w:rPr>
          <w:rFonts w:cs="David" w:hint="cs"/>
          <w:rtl/>
        </w:rPr>
        <w:tab/>
        <w:t>או אחרת. אם אתה לא הגשת בקשה לנבצרות, אתה יודע במה מדובר. אתה לא צריך חודשיים ללמוד את זה.</w:t>
      </w:r>
    </w:p>
    <w:p w14:paraId="4B7A9406" w14:textId="77777777" w:rsidR="006506EA" w:rsidRPr="006506EA" w:rsidRDefault="006506EA" w:rsidP="006506EA">
      <w:pPr>
        <w:bidi/>
        <w:jc w:val="both"/>
        <w:rPr>
          <w:rFonts w:cs="David" w:hint="cs"/>
          <w:rtl/>
        </w:rPr>
      </w:pPr>
    </w:p>
    <w:p w14:paraId="388D99E6"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2B55DFBA" w14:textId="77777777" w:rsidR="006506EA" w:rsidRPr="006506EA" w:rsidRDefault="006506EA" w:rsidP="006506EA">
      <w:pPr>
        <w:bidi/>
        <w:jc w:val="both"/>
        <w:rPr>
          <w:rFonts w:cs="David" w:hint="cs"/>
          <w:rtl/>
        </w:rPr>
      </w:pPr>
    </w:p>
    <w:p w14:paraId="1874ADE0" w14:textId="77777777" w:rsidR="006506EA" w:rsidRPr="006506EA" w:rsidRDefault="006506EA" w:rsidP="006506EA">
      <w:pPr>
        <w:bidi/>
        <w:jc w:val="both"/>
        <w:rPr>
          <w:rFonts w:cs="David" w:hint="cs"/>
          <w:rtl/>
        </w:rPr>
      </w:pPr>
      <w:r w:rsidRPr="006506EA">
        <w:rPr>
          <w:rFonts w:cs="David" w:hint="cs"/>
          <w:rtl/>
        </w:rPr>
        <w:tab/>
        <w:t>אז משתמשים בנבצרות כאל עונש, כי הדחה זה עונש.</w:t>
      </w:r>
    </w:p>
    <w:p w14:paraId="4F3F32E8" w14:textId="77777777" w:rsidR="006506EA" w:rsidRPr="006506EA" w:rsidRDefault="006506EA" w:rsidP="006506EA">
      <w:pPr>
        <w:bidi/>
        <w:jc w:val="both"/>
        <w:rPr>
          <w:rFonts w:cs="David" w:hint="cs"/>
          <w:rtl/>
        </w:rPr>
      </w:pPr>
    </w:p>
    <w:p w14:paraId="4690C187"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3A5D2A51" w14:textId="77777777" w:rsidR="006506EA" w:rsidRPr="006506EA" w:rsidRDefault="006506EA" w:rsidP="006506EA">
      <w:pPr>
        <w:bidi/>
        <w:jc w:val="both"/>
        <w:rPr>
          <w:rFonts w:cs="David" w:hint="cs"/>
          <w:u w:val="single"/>
          <w:rtl/>
        </w:rPr>
      </w:pPr>
    </w:p>
    <w:p w14:paraId="232D29D6" w14:textId="77777777" w:rsidR="006506EA" w:rsidRPr="006506EA" w:rsidRDefault="006506EA" w:rsidP="006506EA">
      <w:pPr>
        <w:bidi/>
        <w:jc w:val="both"/>
        <w:rPr>
          <w:rFonts w:cs="David" w:hint="cs"/>
          <w:rtl/>
        </w:rPr>
      </w:pPr>
      <w:r w:rsidRPr="006506EA">
        <w:rPr>
          <w:rFonts w:cs="David" w:hint="cs"/>
          <w:rtl/>
        </w:rPr>
        <w:tab/>
        <w:t>גם נבצרות זה עונש.</w:t>
      </w:r>
    </w:p>
    <w:p w14:paraId="16AACA5D" w14:textId="77777777" w:rsidR="006506EA" w:rsidRPr="006506EA" w:rsidRDefault="006506EA" w:rsidP="006506EA">
      <w:pPr>
        <w:bidi/>
        <w:jc w:val="both"/>
        <w:rPr>
          <w:rFonts w:cs="David" w:hint="cs"/>
          <w:u w:val="single"/>
          <w:rtl/>
        </w:rPr>
      </w:pPr>
    </w:p>
    <w:p w14:paraId="31222089"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0546FDF1" w14:textId="77777777" w:rsidR="006506EA" w:rsidRPr="006506EA" w:rsidRDefault="006506EA" w:rsidP="006506EA">
      <w:pPr>
        <w:bidi/>
        <w:jc w:val="both"/>
        <w:rPr>
          <w:rFonts w:cs="David" w:hint="cs"/>
          <w:rtl/>
        </w:rPr>
      </w:pPr>
    </w:p>
    <w:p w14:paraId="0F88B5AF" w14:textId="77777777" w:rsidR="006506EA" w:rsidRPr="006506EA" w:rsidRDefault="006506EA" w:rsidP="006506EA">
      <w:pPr>
        <w:bidi/>
        <w:jc w:val="both"/>
        <w:rPr>
          <w:rFonts w:cs="David" w:hint="cs"/>
          <w:rtl/>
        </w:rPr>
      </w:pPr>
      <w:r w:rsidRPr="006506EA">
        <w:rPr>
          <w:rFonts w:cs="David" w:hint="cs"/>
          <w:rtl/>
        </w:rPr>
        <w:tab/>
        <w:t>לא. לא נכון.</w:t>
      </w:r>
    </w:p>
    <w:p w14:paraId="0AAEB7B8" w14:textId="77777777" w:rsidR="006506EA" w:rsidRPr="006506EA" w:rsidRDefault="006506EA" w:rsidP="006506EA">
      <w:pPr>
        <w:bidi/>
        <w:jc w:val="both"/>
        <w:rPr>
          <w:rFonts w:cs="David" w:hint="cs"/>
          <w:rtl/>
        </w:rPr>
      </w:pPr>
    </w:p>
    <w:p w14:paraId="6BCAC9B6"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DA929FA" w14:textId="77777777" w:rsidR="006506EA" w:rsidRPr="006506EA" w:rsidRDefault="006506EA" w:rsidP="006506EA">
      <w:pPr>
        <w:bidi/>
        <w:jc w:val="both"/>
        <w:rPr>
          <w:rFonts w:cs="David" w:hint="cs"/>
          <w:rtl/>
        </w:rPr>
      </w:pPr>
    </w:p>
    <w:p w14:paraId="3DBC3429" w14:textId="77777777" w:rsidR="006506EA" w:rsidRPr="006506EA" w:rsidRDefault="006506EA" w:rsidP="006506EA">
      <w:pPr>
        <w:bidi/>
        <w:jc w:val="both"/>
        <w:rPr>
          <w:rFonts w:cs="David" w:hint="cs"/>
          <w:rtl/>
        </w:rPr>
      </w:pPr>
      <w:r w:rsidRPr="006506EA">
        <w:rPr>
          <w:rFonts w:cs="David" w:hint="cs"/>
          <w:rtl/>
        </w:rPr>
        <w:tab/>
        <w:t>אמרתי בישיבה הקודמת שחקיקה זה כמו ציור מודרני. הצייר מצייר ואחר כך הוא שם את התמונה שלו במוזיאון וכל אחד רשאי להבין מסר אחר. במדינה דמוקרטית בית המשפט הוא הפרשן המוסמך של מה שרואים בציור ובכל אופן הצייר עומד לנגד עיניך.</w:t>
      </w:r>
    </w:p>
    <w:p w14:paraId="7829E8A6" w14:textId="77777777" w:rsidR="006506EA" w:rsidRPr="006506EA" w:rsidRDefault="006506EA" w:rsidP="006506EA">
      <w:pPr>
        <w:bidi/>
        <w:jc w:val="both"/>
        <w:rPr>
          <w:rFonts w:cs="David" w:hint="cs"/>
          <w:rtl/>
        </w:rPr>
      </w:pPr>
    </w:p>
    <w:p w14:paraId="7ACF2DC0" w14:textId="77777777" w:rsidR="006506EA" w:rsidRPr="006506EA" w:rsidRDefault="006506EA" w:rsidP="006506EA">
      <w:pPr>
        <w:bidi/>
        <w:jc w:val="both"/>
        <w:rPr>
          <w:rFonts w:cs="David" w:hint="cs"/>
          <w:rtl/>
        </w:rPr>
      </w:pPr>
      <w:r w:rsidRPr="006506EA">
        <w:rPr>
          <w:rFonts w:cs="David" w:hint="cs"/>
          <w:rtl/>
        </w:rPr>
        <w:tab/>
        <w:t>חוק הנבצרות בא בעקבות פרשת עזר וייצמן ובדברי ההסבר כתבתי שבשלב של חקירות המשטרה לא יכול שיהיה נשיא שהולך מהמשטרה לבית הנשיא ושם נותן חנינות לעבריינים. לא נראה לי שיכול להיות שנשיא יכול לכהן כשהוא במצב של חקירות. בניגוד לאזרח רגיל, כאשר יש תלונה נגד נשיא לא פותחים בחקירה אלא על פי הסכמה של היועץ המשפטי לממשלה והיועץ המשפטי לממשלה קורא לזה בדיקה, דבר שלא קיים בשום מקום בחוק שלנו. אני הבנתי שצריך גמישות וזה הגיוני לבדוק כי כל אחד יכול להגיש תלונה נגד נשיא ואם תוגש תלונה, מיד הנשיא ילך לנבצרות? היועץ המשפטי בודק את התלונה, בודק אם היא רצינית, ואם הוא רואה שיש התחלה רצינית והתלונה מבוססת, הוא מורה על פתיחת חקירה. באותו רגע, סמוך לאותו אירוע, אני רציתי שאפשר יהיה לומר לנשיא שהוא יוצא להשעיה, כמו עובד מדינה.</w:t>
      </w:r>
    </w:p>
    <w:p w14:paraId="791B0BEB" w14:textId="77777777" w:rsidR="006506EA" w:rsidRPr="006506EA" w:rsidRDefault="006506EA" w:rsidP="006506EA">
      <w:pPr>
        <w:bidi/>
        <w:jc w:val="both"/>
        <w:rPr>
          <w:rFonts w:cs="David" w:hint="cs"/>
          <w:rtl/>
        </w:rPr>
      </w:pPr>
    </w:p>
    <w:p w14:paraId="1DA5293D" w14:textId="77777777" w:rsidR="006506EA" w:rsidRPr="006506EA" w:rsidRDefault="006506EA" w:rsidP="006506EA">
      <w:pPr>
        <w:bidi/>
        <w:jc w:val="both"/>
        <w:rPr>
          <w:rFonts w:cs="David" w:hint="cs"/>
          <w:rtl/>
        </w:rPr>
      </w:pPr>
      <w:r w:rsidRPr="006506EA">
        <w:rPr>
          <w:rFonts w:cs="David" w:hint="cs"/>
          <w:rtl/>
        </w:rPr>
        <w:t xml:space="preserve">כאשר דנו בדבר הזה אמרו לי שאעזוב את זה. שאלו אותי אם אני מאמין שנשיא מסתבך כל כך מהר עד שיצטרכו חקירות משטרה והאם יש טעם להכניס את זה בספר החוקים של מדינת ישראל. אז נבנה הקונספט הזה של מאזן אימה. לכנסת יש תמיד אפשרות להדיח אותו, אבל הנשיא, על מנת שלא ידיחו אותו, יכול לבקש נבצרות. זה המכשיר של הנבצרות. זו השעיה במלוא מובן המילה. הנשיא היום הוא לא נשיא מלא ואני בספק </w:t>
      </w:r>
      <w:r w:rsidRPr="006506EA">
        <w:rPr>
          <w:rFonts w:cs="David"/>
          <w:rtl/>
        </w:rPr>
        <w:t>–</w:t>
      </w:r>
      <w:r w:rsidRPr="006506EA">
        <w:rPr>
          <w:rFonts w:cs="David" w:hint="cs"/>
          <w:rtl/>
        </w:rPr>
        <w:t xml:space="preserve"> לא בדקתי עד הסוף </w:t>
      </w:r>
      <w:r w:rsidRPr="006506EA">
        <w:rPr>
          <w:rFonts w:cs="David"/>
          <w:rtl/>
        </w:rPr>
        <w:t>–</w:t>
      </w:r>
      <w:r w:rsidRPr="006506EA">
        <w:rPr>
          <w:rFonts w:cs="David" w:hint="cs"/>
          <w:rtl/>
        </w:rPr>
        <w:t xml:space="preserve"> אם אין לבג"ץ סמכות לפעול בעניינו כשהוא לא נשיא בסמכויות מלאות. לנו, לחברי הכנסת, צריכה להיות עילה אפילו להדחתו אם הוא עושה צחוק ממצב הנבצרות.</w:t>
      </w:r>
    </w:p>
    <w:p w14:paraId="642BCE2B" w14:textId="77777777" w:rsidR="006506EA" w:rsidRPr="006506EA" w:rsidRDefault="006506EA" w:rsidP="006506EA">
      <w:pPr>
        <w:bidi/>
        <w:jc w:val="both"/>
        <w:rPr>
          <w:rFonts w:cs="David" w:hint="cs"/>
          <w:rtl/>
        </w:rPr>
      </w:pPr>
    </w:p>
    <w:p w14:paraId="7F912C9F"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7F69CA44" w14:textId="77777777" w:rsidR="006506EA" w:rsidRPr="006506EA" w:rsidRDefault="006506EA" w:rsidP="006506EA">
      <w:pPr>
        <w:bidi/>
        <w:jc w:val="both"/>
        <w:rPr>
          <w:rFonts w:cs="David" w:hint="cs"/>
          <w:rtl/>
        </w:rPr>
      </w:pPr>
    </w:p>
    <w:p w14:paraId="1881924F" w14:textId="77777777" w:rsidR="006506EA" w:rsidRPr="006506EA" w:rsidRDefault="006506EA" w:rsidP="006506EA">
      <w:pPr>
        <w:bidi/>
        <w:jc w:val="both"/>
        <w:rPr>
          <w:rFonts w:cs="David" w:hint="cs"/>
          <w:rtl/>
        </w:rPr>
      </w:pPr>
      <w:r w:rsidRPr="006506EA">
        <w:rPr>
          <w:rFonts w:cs="David" w:hint="cs"/>
          <w:rtl/>
        </w:rPr>
        <w:tab/>
        <w:t>נבצרות במצב הזה היא לא נכונה.</w:t>
      </w:r>
    </w:p>
    <w:p w14:paraId="3DD6A110" w14:textId="77777777" w:rsidR="006506EA" w:rsidRPr="006506EA" w:rsidRDefault="006506EA" w:rsidP="006506EA">
      <w:pPr>
        <w:bidi/>
        <w:jc w:val="both"/>
        <w:rPr>
          <w:rFonts w:cs="David" w:hint="cs"/>
          <w:rtl/>
        </w:rPr>
      </w:pPr>
    </w:p>
    <w:p w14:paraId="6DEDBDC6"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4964266" w14:textId="77777777" w:rsidR="006506EA" w:rsidRPr="006506EA" w:rsidRDefault="006506EA" w:rsidP="006506EA">
      <w:pPr>
        <w:bidi/>
        <w:jc w:val="both"/>
        <w:rPr>
          <w:rFonts w:cs="David" w:hint="cs"/>
          <w:rtl/>
        </w:rPr>
      </w:pPr>
    </w:p>
    <w:p w14:paraId="237E2B6F" w14:textId="77777777" w:rsidR="006506EA" w:rsidRPr="006506EA" w:rsidRDefault="006506EA" w:rsidP="006506EA">
      <w:pPr>
        <w:bidi/>
        <w:jc w:val="both"/>
        <w:rPr>
          <w:rFonts w:cs="David" w:hint="cs"/>
          <w:rtl/>
        </w:rPr>
      </w:pPr>
      <w:r w:rsidRPr="006506EA">
        <w:rPr>
          <w:rFonts w:cs="David" w:hint="cs"/>
          <w:rtl/>
        </w:rPr>
        <w:tab/>
        <w:t>יכול להיות. אם זה כך, צריך לשנות את החוק. יכול להיות שאני כתבתי שם, ואמרו לי לא לעשות זאת כי זה צורם, ולכן בסוף עשיתי דברים חלשים ואנשים לא הבינו שהכוונה היא אחרת. אתה אמרת שמלשון הסעיף לא ברור שמדובר כאן באיזה דבר שמבחינה נורמטיבית הוא לא בסדר. אני אומר שזה נראה לי דבר שלא חשבנו עליו עד הסוף וצריך לתקן את החוק.</w:t>
      </w:r>
    </w:p>
    <w:p w14:paraId="3A54F5C6" w14:textId="77777777" w:rsidR="006506EA" w:rsidRPr="006506EA" w:rsidRDefault="006506EA" w:rsidP="006506EA">
      <w:pPr>
        <w:bidi/>
        <w:jc w:val="both"/>
        <w:rPr>
          <w:rFonts w:cs="David" w:hint="cs"/>
          <w:rtl/>
        </w:rPr>
      </w:pPr>
    </w:p>
    <w:p w14:paraId="68658C76" w14:textId="77777777" w:rsidR="006506EA" w:rsidRPr="006506EA" w:rsidRDefault="006506EA" w:rsidP="006506EA">
      <w:pPr>
        <w:bidi/>
        <w:jc w:val="both"/>
        <w:rPr>
          <w:rFonts w:cs="David" w:hint="cs"/>
          <w:rtl/>
        </w:rPr>
      </w:pPr>
      <w:r w:rsidRPr="006506EA">
        <w:rPr>
          <w:rFonts w:cs="David" w:hint="cs"/>
          <w:rtl/>
        </w:rPr>
        <w:tab/>
        <w:t>אני רוצה לחזור לעניין המרכזי. אני אומר שהנוהל נגזר מההליך. לא לחינם יש סדר דין אזרחי וסדר דין פלילי. אתה צריך להחליט קודם כל באיזה מטריה אתה נמצא ואז אתה קובע את הנוהל אבל אנחנו עושים הכול הפוך. קודם אנחנו מכריזים מה הנשיא צריך לעשות, ואז אנחנו בודקים איך לעשות זאת.</w:t>
      </w:r>
    </w:p>
    <w:p w14:paraId="1ACA7B69" w14:textId="77777777" w:rsidR="006506EA" w:rsidRPr="006506EA" w:rsidRDefault="006506EA" w:rsidP="006506EA">
      <w:pPr>
        <w:bidi/>
        <w:jc w:val="both"/>
        <w:rPr>
          <w:rFonts w:cs="David" w:hint="cs"/>
          <w:rtl/>
        </w:rPr>
      </w:pPr>
    </w:p>
    <w:p w14:paraId="64ED3E3D" w14:textId="77777777" w:rsidR="006506EA" w:rsidRPr="006506EA" w:rsidRDefault="006506EA" w:rsidP="006506EA">
      <w:pPr>
        <w:bidi/>
        <w:jc w:val="both"/>
        <w:rPr>
          <w:rFonts w:cs="David" w:hint="cs"/>
          <w:u w:val="single"/>
          <w:rtl/>
        </w:rPr>
      </w:pPr>
      <w:r w:rsidRPr="006506EA">
        <w:rPr>
          <w:rFonts w:cs="David" w:hint="cs"/>
          <w:u w:val="single"/>
          <w:rtl/>
        </w:rPr>
        <w:t>היו"ר גדעון סער:</w:t>
      </w:r>
    </w:p>
    <w:p w14:paraId="7C7994DB" w14:textId="77777777" w:rsidR="006506EA" w:rsidRPr="006506EA" w:rsidRDefault="006506EA" w:rsidP="006506EA">
      <w:pPr>
        <w:bidi/>
        <w:jc w:val="both"/>
        <w:rPr>
          <w:rFonts w:cs="David" w:hint="cs"/>
          <w:rtl/>
        </w:rPr>
      </w:pPr>
    </w:p>
    <w:p w14:paraId="5F508892" w14:textId="77777777" w:rsidR="006506EA" w:rsidRPr="006506EA" w:rsidRDefault="006506EA" w:rsidP="006506EA">
      <w:pPr>
        <w:bidi/>
        <w:jc w:val="both"/>
        <w:rPr>
          <w:rFonts w:cs="David" w:hint="cs"/>
          <w:rtl/>
        </w:rPr>
      </w:pPr>
      <w:r w:rsidRPr="006506EA">
        <w:rPr>
          <w:rFonts w:cs="David" w:hint="cs"/>
          <w:rtl/>
        </w:rPr>
        <w:tab/>
        <w:t>אם יבחנו אחר כך בביקורת שיפוטית את שיקול הדעת שלך, המטריה היא המשפט המינהלי.</w:t>
      </w:r>
    </w:p>
    <w:p w14:paraId="2F944259" w14:textId="77777777" w:rsidR="006506EA" w:rsidRPr="006506EA" w:rsidRDefault="006506EA" w:rsidP="006506EA">
      <w:pPr>
        <w:bidi/>
        <w:jc w:val="both"/>
        <w:rPr>
          <w:rFonts w:cs="David" w:hint="cs"/>
          <w:rtl/>
        </w:rPr>
      </w:pPr>
    </w:p>
    <w:p w14:paraId="65C22D17"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6548C69C" w14:textId="77777777" w:rsidR="006506EA" w:rsidRPr="006506EA" w:rsidRDefault="006506EA" w:rsidP="006506EA">
      <w:pPr>
        <w:bidi/>
        <w:jc w:val="both"/>
        <w:rPr>
          <w:rFonts w:cs="David" w:hint="cs"/>
          <w:rtl/>
        </w:rPr>
      </w:pPr>
    </w:p>
    <w:p w14:paraId="33F84728" w14:textId="77777777" w:rsidR="006506EA" w:rsidRPr="006506EA" w:rsidRDefault="006506EA" w:rsidP="006506EA">
      <w:pPr>
        <w:bidi/>
        <w:jc w:val="both"/>
        <w:rPr>
          <w:rFonts w:cs="David" w:hint="cs"/>
          <w:rtl/>
        </w:rPr>
      </w:pPr>
      <w:r w:rsidRPr="006506EA">
        <w:rPr>
          <w:rFonts w:cs="David" w:hint="cs"/>
          <w:rtl/>
        </w:rPr>
        <w:tab/>
        <w:t>נכון, אבל ההליך הוא מעין שיפוטי.</w:t>
      </w:r>
    </w:p>
    <w:p w14:paraId="56CEA65E" w14:textId="77777777" w:rsidR="006506EA" w:rsidRPr="006506EA" w:rsidRDefault="006506EA" w:rsidP="006506EA">
      <w:pPr>
        <w:bidi/>
        <w:jc w:val="both"/>
        <w:rPr>
          <w:rFonts w:cs="David" w:hint="cs"/>
          <w:rtl/>
        </w:rPr>
      </w:pPr>
    </w:p>
    <w:p w14:paraId="50D14003" w14:textId="77777777" w:rsidR="006506EA" w:rsidRPr="006506EA" w:rsidRDefault="006506EA" w:rsidP="006506EA">
      <w:pPr>
        <w:bidi/>
        <w:jc w:val="both"/>
        <w:rPr>
          <w:rFonts w:cs="David" w:hint="cs"/>
          <w:u w:val="single"/>
          <w:rtl/>
        </w:rPr>
      </w:pPr>
      <w:r w:rsidRPr="006506EA">
        <w:rPr>
          <w:rFonts w:cs="David" w:hint="cs"/>
          <w:u w:val="single"/>
          <w:rtl/>
        </w:rPr>
        <w:t>היו"ר גדעון סער:</w:t>
      </w:r>
    </w:p>
    <w:p w14:paraId="06918118" w14:textId="77777777" w:rsidR="006506EA" w:rsidRPr="006506EA" w:rsidRDefault="006506EA" w:rsidP="006506EA">
      <w:pPr>
        <w:bidi/>
        <w:jc w:val="both"/>
        <w:rPr>
          <w:rFonts w:cs="David" w:hint="cs"/>
          <w:rtl/>
        </w:rPr>
      </w:pPr>
    </w:p>
    <w:p w14:paraId="17122C92" w14:textId="77777777" w:rsidR="006506EA" w:rsidRPr="006506EA" w:rsidRDefault="006506EA" w:rsidP="006506EA">
      <w:pPr>
        <w:bidi/>
        <w:jc w:val="both"/>
        <w:rPr>
          <w:rFonts w:cs="David" w:hint="cs"/>
          <w:rtl/>
        </w:rPr>
      </w:pPr>
      <w:r w:rsidRPr="006506EA">
        <w:rPr>
          <w:rFonts w:cs="David" w:hint="cs"/>
          <w:rtl/>
        </w:rPr>
        <w:tab/>
        <w:t>נכון.</w:t>
      </w:r>
    </w:p>
    <w:p w14:paraId="2F448F05" w14:textId="77777777" w:rsidR="006506EA" w:rsidRPr="006506EA" w:rsidRDefault="006506EA" w:rsidP="006506EA">
      <w:pPr>
        <w:bidi/>
        <w:jc w:val="both"/>
        <w:rPr>
          <w:rFonts w:cs="David" w:hint="cs"/>
          <w:rtl/>
        </w:rPr>
      </w:pPr>
    </w:p>
    <w:p w14:paraId="742F6C35"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A5732B3" w14:textId="77777777" w:rsidR="006506EA" w:rsidRPr="006506EA" w:rsidRDefault="006506EA" w:rsidP="006506EA">
      <w:pPr>
        <w:bidi/>
        <w:jc w:val="both"/>
        <w:rPr>
          <w:rFonts w:cs="David" w:hint="cs"/>
          <w:rtl/>
        </w:rPr>
      </w:pPr>
    </w:p>
    <w:p w14:paraId="5E40EA32" w14:textId="77777777" w:rsidR="006506EA" w:rsidRPr="006506EA" w:rsidRDefault="006506EA" w:rsidP="006506EA">
      <w:pPr>
        <w:bidi/>
        <w:jc w:val="both"/>
        <w:rPr>
          <w:rFonts w:cs="David" w:hint="cs"/>
          <w:rtl/>
        </w:rPr>
      </w:pPr>
      <w:r w:rsidRPr="006506EA">
        <w:rPr>
          <w:rFonts w:cs="David" w:hint="cs"/>
          <w:rtl/>
        </w:rPr>
        <w:tab/>
        <w:t>בואו נסכם שבהליך מעין שיפוטי ברמה כזאת שמדובר על הדחת נשיא, נאמר שבית-המשפט יעשה ביקורת ואתה דיברת על ביקורת שיפוטית. אני מאוד שמח שיש ביקורת שיפוטית. אף פעם לא הייתי נגד.</w:t>
      </w:r>
    </w:p>
    <w:p w14:paraId="7B6572F3" w14:textId="77777777" w:rsidR="006506EA" w:rsidRPr="006506EA" w:rsidRDefault="006506EA" w:rsidP="006506EA">
      <w:pPr>
        <w:bidi/>
        <w:jc w:val="both"/>
        <w:rPr>
          <w:rFonts w:cs="David" w:hint="cs"/>
          <w:rtl/>
        </w:rPr>
      </w:pPr>
    </w:p>
    <w:p w14:paraId="7DF7DEF7"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2931B254" w14:textId="77777777" w:rsidR="006506EA" w:rsidRPr="006506EA" w:rsidRDefault="006506EA" w:rsidP="006506EA">
      <w:pPr>
        <w:bidi/>
        <w:jc w:val="both"/>
        <w:rPr>
          <w:rFonts w:cs="David" w:hint="cs"/>
          <w:rtl/>
        </w:rPr>
      </w:pPr>
    </w:p>
    <w:p w14:paraId="7292F915" w14:textId="77777777" w:rsidR="006506EA" w:rsidRPr="006506EA" w:rsidRDefault="006506EA" w:rsidP="006506EA">
      <w:pPr>
        <w:bidi/>
        <w:jc w:val="both"/>
        <w:rPr>
          <w:rFonts w:cs="David" w:hint="cs"/>
          <w:rtl/>
        </w:rPr>
      </w:pPr>
      <w:r w:rsidRPr="006506EA">
        <w:rPr>
          <w:rFonts w:cs="David" w:hint="cs"/>
          <w:rtl/>
        </w:rPr>
        <w:tab/>
        <w:t>אם אתה שואל אותי, לא הייתה צריכה להיות ביקורת שיפוטית. היה צריך להוציא את זה מגדר הביקורת השיפוטית כי בסופו של דבר, כאשר מליאת הכנסת מחליטה שהיא לא רוצה את הנשיא, לא יכול להיות שתהיה ביקורת שיפוטית כי כאן 120 איש יצביעו על משהו, ויבואו שלושה שופטים ויהפכו את ההחלטה. לדעתי זה לא ראוי.</w:t>
      </w:r>
    </w:p>
    <w:p w14:paraId="0B6AA028" w14:textId="77777777" w:rsidR="006506EA" w:rsidRPr="006506EA" w:rsidRDefault="006506EA" w:rsidP="006506EA">
      <w:pPr>
        <w:bidi/>
        <w:jc w:val="both"/>
        <w:rPr>
          <w:rFonts w:cs="David" w:hint="cs"/>
          <w:rtl/>
        </w:rPr>
      </w:pPr>
    </w:p>
    <w:p w14:paraId="148EC605"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444F7D17" w14:textId="77777777" w:rsidR="006506EA" w:rsidRPr="006506EA" w:rsidRDefault="006506EA" w:rsidP="006506EA">
      <w:pPr>
        <w:bidi/>
        <w:jc w:val="both"/>
        <w:rPr>
          <w:rFonts w:cs="David" w:hint="cs"/>
          <w:rtl/>
        </w:rPr>
      </w:pPr>
    </w:p>
    <w:p w14:paraId="387EBBF0" w14:textId="77777777" w:rsidR="006506EA" w:rsidRPr="006506EA" w:rsidRDefault="006506EA" w:rsidP="006506EA">
      <w:pPr>
        <w:bidi/>
        <w:jc w:val="both"/>
        <w:rPr>
          <w:rFonts w:cs="David" w:hint="cs"/>
          <w:rtl/>
        </w:rPr>
      </w:pPr>
      <w:r w:rsidRPr="006506EA">
        <w:rPr>
          <w:rFonts w:cs="David" w:hint="cs"/>
          <w:rtl/>
        </w:rPr>
        <w:tab/>
        <w:t>ומה יהיה אם יסתבר שבמהלך הדיון הזה 30 חברי כנסת קיבלו הטבות וכסף תמורת תמיכה בחוק מסוים? מה תעשה?</w:t>
      </w:r>
    </w:p>
    <w:p w14:paraId="70FCC532" w14:textId="77777777" w:rsidR="006506EA" w:rsidRPr="006506EA" w:rsidRDefault="006506EA" w:rsidP="006506EA">
      <w:pPr>
        <w:bidi/>
        <w:jc w:val="both"/>
        <w:rPr>
          <w:rFonts w:cs="David" w:hint="cs"/>
          <w:rtl/>
        </w:rPr>
      </w:pPr>
    </w:p>
    <w:p w14:paraId="2C25F54B"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474007E7" w14:textId="77777777" w:rsidR="006506EA" w:rsidRPr="006506EA" w:rsidRDefault="006506EA" w:rsidP="006506EA">
      <w:pPr>
        <w:bidi/>
        <w:jc w:val="both"/>
        <w:rPr>
          <w:rFonts w:cs="David" w:hint="cs"/>
          <w:rtl/>
        </w:rPr>
      </w:pPr>
    </w:p>
    <w:p w14:paraId="7E7BF198" w14:textId="77777777" w:rsidR="006506EA" w:rsidRPr="006506EA" w:rsidRDefault="006506EA" w:rsidP="006506EA">
      <w:pPr>
        <w:bidi/>
        <w:jc w:val="both"/>
        <w:rPr>
          <w:rFonts w:cs="David" w:hint="cs"/>
          <w:rtl/>
        </w:rPr>
      </w:pPr>
      <w:r w:rsidRPr="006506EA">
        <w:rPr>
          <w:rFonts w:cs="David" w:hint="cs"/>
          <w:rtl/>
        </w:rPr>
        <w:tab/>
        <w:t>אם לכאורה 30 חברי כנסת קיבלו שוחד כדי להצביע בעד חוק מסוים, אני אכניס גם אותם לכלא. לא יכול להיות שיבדקו את שיקול הדעת.</w:t>
      </w:r>
    </w:p>
    <w:p w14:paraId="73F05BC3" w14:textId="77777777" w:rsidR="006506EA" w:rsidRPr="006506EA" w:rsidRDefault="006506EA" w:rsidP="006506EA">
      <w:pPr>
        <w:bidi/>
        <w:jc w:val="both"/>
        <w:rPr>
          <w:rFonts w:cs="David" w:hint="cs"/>
          <w:rtl/>
        </w:rPr>
      </w:pPr>
    </w:p>
    <w:p w14:paraId="66FD384E"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1B65FAE7" w14:textId="77777777" w:rsidR="006506EA" w:rsidRPr="006506EA" w:rsidRDefault="006506EA" w:rsidP="006506EA">
      <w:pPr>
        <w:bidi/>
        <w:jc w:val="both"/>
        <w:rPr>
          <w:rFonts w:cs="David" w:hint="cs"/>
          <w:rtl/>
        </w:rPr>
      </w:pPr>
    </w:p>
    <w:p w14:paraId="32573F58" w14:textId="77777777" w:rsidR="006506EA" w:rsidRPr="006506EA" w:rsidRDefault="006506EA" w:rsidP="006506EA">
      <w:pPr>
        <w:bidi/>
        <w:jc w:val="both"/>
        <w:rPr>
          <w:rFonts w:cs="David" w:hint="cs"/>
          <w:rtl/>
        </w:rPr>
      </w:pPr>
      <w:r w:rsidRPr="006506EA">
        <w:rPr>
          <w:rFonts w:cs="David" w:hint="cs"/>
          <w:rtl/>
        </w:rPr>
        <w:tab/>
        <w:t>אני לא מדבר בהכרח על שיקול דעת. הסוגיה מעניינת אבל לא ניכנס אליה.</w:t>
      </w:r>
    </w:p>
    <w:p w14:paraId="5825DB20" w14:textId="77777777" w:rsidR="006506EA" w:rsidRPr="006506EA" w:rsidRDefault="006506EA" w:rsidP="006506EA">
      <w:pPr>
        <w:bidi/>
        <w:jc w:val="both"/>
        <w:rPr>
          <w:rFonts w:cs="David" w:hint="cs"/>
          <w:rtl/>
        </w:rPr>
      </w:pPr>
    </w:p>
    <w:p w14:paraId="3F543164"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1BF7B035" w14:textId="77777777" w:rsidR="006506EA" w:rsidRPr="006506EA" w:rsidRDefault="006506EA" w:rsidP="006506EA">
      <w:pPr>
        <w:bidi/>
        <w:jc w:val="both"/>
        <w:rPr>
          <w:rFonts w:cs="David" w:hint="cs"/>
          <w:rtl/>
        </w:rPr>
      </w:pPr>
    </w:p>
    <w:p w14:paraId="082FA3CB" w14:textId="77777777" w:rsidR="006506EA" w:rsidRPr="006506EA" w:rsidRDefault="006506EA" w:rsidP="006506EA">
      <w:pPr>
        <w:bidi/>
        <w:jc w:val="both"/>
        <w:rPr>
          <w:rFonts w:cs="David" w:hint="cs"/>
          <w:rtl/>
        </w:rPr>
      </w:pPr>
      <w:r w:rsidRPr="006506EA">
        <w:rPr>
          <w:rFonts w:cs="David" w:hint="cs"/>
          <w:rtl/>
        </w:rPr>
        <w:tab/>
        <w:t>השאלה היחידה שצריכה להיות היא האם נתת לו הזדמנות סבירה להתגונן.</w:t>
      </w:r>
    </w:p>
    <w:p w14:paraId="26AB619D" w14:textId="77777777" w:rsidR="006506EA" w:rsidRPr="006506EA" w:rsidRDefault="006506EA" w:rsidP="006506EA">
      <w:pPr>
        <w:bidi/>
        <w:jc w:val="both"/>
        <w:rPr>
          <w:rFonts w:cs="David" w:hint="cs"/>
          <w:rtl/>
        </w:rPr>
      </w:pPr>
    </w:p>
    <w:p w14:paraId="17CC86B9" w14:textId="77777777" w:rsidR="006506EA" w:rsidRPr="006506EA" w:rsidRDefault="006506EA" w:rsidP="006506EA">
      <w:pPr>
        <w:bidi/>
        <w:jc w:val="both"/>
        <w:rPr>
          <w:rFonts w:cs="David" w:hint="cs"/>
          <w:u w:val="single"/>
          <w:rtl/>
        </w:rPr>
      </w:pPr>
      <w:r w:rsidRPr="006506EA">
        <w:rPr>
          <w:rFonts w:cs="David" w:hint="cs"/>
          <w:u w:val="single"/>
          <w:rtl/>
        </w:rPr>
        <w:t>היו"ר גדעון סער:</w:t>
      </w:r>
    </w:p>
    <w:p w14:paraId="1C593403" w14:textId="77777777" w:rsidR="006506EA" w:rsidRPr="006506EA" w:rsidRDefault="006506EA" w:rsidP="006506EA">
      <w:pPr>
        <w:bidi/>
        <w:jc w:val="both"/>
        <w:rPr>
          <w:rFonts w:cs="David" w:hint="cs"/>
          <w:rtl/>
        </w:rPr>
      </w:pPr>
    </w:p>
    <w:p w14:paraId="252D1189" w14:textId="77777777" w:rsidR="006506EA" w:rsidRPr="006506EA" w:rsidRDefault="006506EA" w:rsidP="006506EA">
      <w:pPr>
        <w:bidi/>
        <w:jc w:val="both"/>
        <w:rPr>
          <w:rFonts w:cs="David" w:hint="cs"/>
          <w:rtl/>
        </w:rPr>
      </w:pPr>
      <w:r w:rsidRPr="006506EA">
        <w:rPr>
          <w:rFonts w:cs="David" w:hint="cs"/>
          <w:rtl/>
        </w:rPr>
        <w:tab/>
        <w:t>גם על זה יכולה להיות ביקורת שיפוטית.</w:t>
      </w:r>
    </w:p>
    <w:p w14:paraId="4D068252" w14:textId="77777777" w:rsidR="006506EA" w:rsidRPr="006506EA" w:rsidRDefault="006506EA" w:rsidP="006506EA">
      <w:pPr>
        <w:bidi/>
        <w:jc w:val="both"/>
        <w:rPr>
          <w:rFonts w:cs="David" w:hint="cs"/>
          <w:rtl/>
        </w:rPr>
      </w:pPr>
    </w:p>
    <w:p w14:paraId="0DC25D8E"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748BDB49" w14:textId="77777777" w:rsidR="006506EA" w:rsidRPr="006506EA" w:rsidRDefault="006506EA" w:rsidP="006506EA">
      <w:pPr>
        <w:bidi/>
        <w:jc w:val="both"/>
        <w:rPr>
          <w:rFonts w:cs="David" w:hint="cs"/>
          <w:rtl/>
        </w:rPr>
      </w:pPr>
    </w:p>
    <w:p w14:paraId="34688365" w14:textId="77777777" w:rsidR="006506EA" w:rsidRPr="006506EA" w:rsidRDefault="006506EA" w:rsidP="006506EA">
      <w:pPr>
        <w:bidi/>
        <w:jc w:val="both"/>
        <w:rPr>
          <w:rFonts w:cs="David" w:hint="cs"/>
          <w:rtl/>
        </w:rPr>
      </w:pPr>
      <w:r w:rsidRPr="006506EA">
        <w:rPr>
          <w:rFonts w:cs="David" w:hint="cs"/>
          <w:rtl/>
        </w:rPr>
        <w:tab/>
        <w:t>רק על זה. לכן הצעתי מועדים יותר ארוכים.</w:t>
      </w:r>
    </w:p>
    <w:p w14:paraId="2885878B" w14:textId="77777777" w:rsidR="006506EA" w:rsidRPr="006506EA" w:rsidRDefault="006506EA" w:rsidP="006506EA">
      <w:pPr>
        <w:bidi/>
        <w:jc w:val="both"/>
        <w:rPr>
          <w:rFonts w:cs="David" w:hint="cs"/>
          <w:rtl/>
        </w:rPr>
      </w:pPr>
      <w:r w:rsidRPr="006506EA">
        <w:rPr>
          <w:rFonts w:cs="David"/>
          <w:rtl/>
        </w:rPr>
        <w:br w:type="page"/>
      </w:r>
    </w:p>
    <w:p w14:paraId="25ADAEC6" w14:textId="77777777" w:rsidR="006506EA" w:rsidRPr="006506EA" w:rsidRDefault="006506EA" w:rsidP="006506EA">
      <w:pPr>
        <w:bidi/>
        <w:jc w:val="both"/>
        <w:rPr>
          <w:rFonts w:cs="David" w:hint="cs"/>
          <w:u w:val="single"/>
          <w:rtl/>
        </w:rPr>
      </w:pPr>
      <w:r w:rsidRPr="006506EA">
        <w:rPr>
          <w:rFonts w:cs="David" w:hint="cs"/>
          <w:u w:val="single"/>
          <w:rtl/>
        </w:rPr>
        <w:t>היו"ר גדעון סער:</w:t>
      </w:r>
    </w:p>
    <w:p w14:paraId="13169C27" w14:textId="77777777" w:rsidR="006506EA" w:rsidRPr="006506EA" w:rsidRDefault="006506EA" w:rsidP="006506EA">
      <w:pPr>
        <w:bidi/>
        <w:jc w:val="both"/>
        <w:rPr>
          <w:rFonts w:cs="David" w:hint="cs"/>
          <w:rtl/>
        </w:rPr>
      </w:pPr>
    </w:p>
    <w:p w14:paraId="65713CD0" w14:textId="77777777" w:rsidR="006506EA" w:rsidRPr="006506EA" w:rsidRDefault="006506EA" w:rsidP="006506EA">
      <w:pPr>
        <w:bidi/>
        <w:jc w:val="both"/>
        <w:rPr>
          <w:rFonts w:cs="David" w:hint="cs"/>
          <w:rtl/>
        </w:rPr>
      </w:pPr>
      <w:r w:rsidRPr="006506EA">
        <w:rPr>
          <w:rFonts w:cs="David" w:hint="cs"/>
          <w:rtl/>
        </w:rPr>
        <w:tab/>
        <w:t>נציגת מרכז המחקר והמידע של הכנסת תציג את המחקר שלה. המסמך בנושא הסדרים חוקתיים בארצות שמעבר לים שנוגעים להדחת נשיא, נמצא על שולחן הוועדה. לאחר מכן  חבר הכנסת איתן ירצה להתייחס למסמך הזה.</w:t>
      </w:r>
    </w:p>
    <w:p w14:paraId="4436DDB1" w14:textId="77777777" w:rsidR="006506EA" w:rsidRPr="006506EA" w:rsidRDefault="006506EA" w:rsidP="006506EA">
      <w:pPr>
        <w:bidi/>
        <w:jc w:val="both"/>
        <w:rPr>
          <w:rFonts w:cs="David" w:hint="cs"/>
          <w:rtl/>
        </w:rPr>
      </w:pPr>
    </w:p>
    <w:p w14:paraId="07E398E2"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416CD7D0" w14:textId="77777777" w:rsidR="006506EA" w:rsidRPr="006506EA" w:rsidRDefault="006506EA" w:rsidP="006506EA">
      <w:pPr>
        <w:bidi/>
        <w:jc w:val="both"/>
        <w:rPr>
          <w:rFonts w:cs="David" w:hint="cs"/>
          <w:rtl/>
        </w:rPr>
      </w:pPr>
    </w:p>
    <w:p w14:paraId="07A02BDF" w14:textId="77777777" w:rsidR="006506EA" w:rsidRPr="006506EA" w:rsidRDefault="006506EA" w:rsidP="006506EA">
      <w:pPr>
        <w:bidi/>
        <w:jc w:val="both"/>
        <w:rPr>
          <w:rFonts w:cs="David" w:hint="cs"/>
          <w:rtl/>
        </w:rPr>
      </w:pPr>
      <w:r w:rsidRPr="006506EA">
        <w:rPr>
          <w:rFonts w:cs="David" w:hint="cs"/>
          <w:rtl/>
        </w:rPr>
        <w:tab/>
        <w:t>המסמך הזה נעשה לבקשתי.</w:t>
      </w:r>
    </w:p>
    <w:p w14:paraId="26BFAD4E" w14:textId="77777777" w:rsidR="006506EA" w:rsidRPr="006506EA" w:rsidRDefault="006506EA" w:rsidP="006506EA">
      <w:pPr>
        <w:bidi/>
        <w:jc w:val="both"/>
        <w:rPr>
          <w:rFonts w:cs="David" w:hint="cs"/>
          <w:rtl/>
        </w:rPr>
      </w:pPr>
    </w:p>
    <w:p w14:paraId="22685205" w14:textId="77777777" w:rsidR="006506EA" w:rsidRPr="006506EA" w:rsidRDefault="006506EA" w:rsidP="006506EA">
      <w:pPr>
        <w:bidi/>
        <w:jc w:val="both"/>
        <w:rPr>
          <w:rFonts w:cs="David" w:hint="cs"/>
          <w:u w:val="single"/>
          <w:rtl/>
        </w:rPr>
      </w:pPr>
      <w:r w:rsidRPr="006506EA">
        <w:rPr>
          <w:rFonts w:cs="David" w:hint="cs"/>
          <w:u w:val="single"/>
          <w:rtl/>
        </w:rPr>
        <w:t>היו"ר גדעון סער:</w:t>
      </w:r>
    </w:p>
    <w:p w14:paraId="171F44A3" w14:textId="77777777" w:rsidR="006506EA" w:rsidRPr="006506EA" w:rsidRDefault="006506EA" w:rsidP="006506EA">
      <w:pPr>
        <w:bidi/>
        <w:jc w:val="both"/>
        <w:rPr>
          <w:rFonts w:cs="David" w:hint="cs"/>
          <w:rtl/>
        </w:rPr>
      </w:pPr>
    </w:p>
    <w:p w14:paraId="2598EB3F" w14:textId="77777777" w:rsidR="006506EA" w:rsidRPr="006506EA" w:rsidRDefault="006506EA" w:rsidP="006506EA">
      <w:pPr>
        <w:bidi/>
        <w:jc w:val="both"/>
        <w:rPr>
          <w:rFonts w:cs="David" w:hint="cs"/>
          <w:rtl/>
        </w:rPr>
      </w:pPr>
      <w:r w:rsidRPr="006506EA">
        <w:rPr>
          <w:rFonts w:cs="David" w:hint="cs"/>
          <w:rtl/>
        </w:rPr>
        <w:tab/>
        <w:t>אני בדעה שצריכה להתקיים הצבעה, אבל בשלב זה אני ממלא את מקום היושב-ראש. אם הוא לא יחזור עד שיסתיים הדיון, אני אחליט, אבל להערכתי הוא יחזור לפני סיום הדיון ואז הוא יחליט.</w:t>
      </w:r>
    </w:p>
    <w:p w14:paraId="7685950B" w14:textId="77777777" w:rsidR="006506EA" w:rsidRPr="006506EA" w:rsidRDefault="006506EA" w:rsidP="006506EA">
      <w:pPr>
        <w:bidi/>
        <w:jc w:val="both"/>
        <w:rPr>
          <w:rFonts w:cs="David" w:hint="cs"/>
          <w:rtl/>
        </w:rPr>
      </w:pPr>
    </w:p>
    <w:p w14:paraId="7DB3B9EF" w14:textId="77777777" w:rsidR="006506EA" w:rsidRPr="006506EA" w:rsidRDefault="006506EA" w:rsidP="006506EA">
      <w:pPr>
        <w:bidi/>
        <w:jc w:val="both"/>
        <w:rPr>
          <w:rFonts w:cs="David" w:hint="cs"/>
          <w:u w:val="single"/>
          <w:rtl/>
        </w:rPr>
      </w:pPr>
      <w:r w:rsidRPr="006506EA">
        <w:rPr>
          <w:rFonts w:cs="David" w:hint="cs"/>
          <w:u w:val="single"/>
          <w:rtl/>
        </w:rPr>
        <w:t>דינה צדוק:</w:t>
      </w:r>
    </w:p>
    <w:p w14:paraId="72F0F83D" w14:textId="77777777" w:rsidR="006506EA" w:rsidRPr="006506EA" w:rsidRDefault="006506EA" w:rsidP="006506EA">
      <w:pPr>
        <w:bidi/>
        <w:jc w:val="both"/>
        <w:rPr>
          <w:rFonts w:cs="David" w:hint="cs"/>
          <w:rtl/>
        </w:rPr>
      </w:pPr>
    </w:p>
    <w:p w14:paraId="21702417" w14:textId="77777777" w:rsidR="006506EA" w:rsidRPr="006506EA" w:rsidRDefault="006506EA" w:rsidP="006506EA">
      <w:pPr>
        <w:bidi/>
        <w:jc w:val="both"/>
        <w:rPr>
          <w:rFonts w:cs="David" w:hint="cs"/>
          <w:rtl/>
        </w:rPr>
      </w:pPr>
      <w:r w:rsidRPr="006506EA">
        <w:rPr>
          <w:rFonts w:cs="David" w:hint="cs"/>
          <w:rtl/>
        </w:rPr>
        <w:tab/>
        <w:t>המסמך הוכן בהתרעה מאוד קצרה. התבססנו על סקירה שהייתה קיימת במרכז שהוכנה לקראת חוקה בהסכמה ומצאנו חומרים נוספים. יכול להיות שבמדינות האלה יש הוראות יותר מפורטות ונהלים יותר מפורטים אבל בזמן קצר שכזה לא יכולנו להגיע אליהם. המדינות שבחרנו לסקור אלה מדינות בהן קיים משטר פרלמנטארי כאשר הנשיא הוא לא ראש הרשות המבצעת או לפחות הוא לא עומד לבדו בראש הרשות המבצעת מאחר שרצינו לבדוק מדינות עם מדינות עם משטרים דומים לארץ.</w:t>
      </w:r>
    </w:p>
    <w:p w14:paraId="6625376E" w14:textId="77777777" w:rsidR="006506EA" w:rsidRPr="006506EA" w:rsidRDefault="006506EA" w:rsidP="006506EA">
      <w:pPr>
        <w:bidi/>
        <w:jc w:val="both"/>
        <w:rPr>
          <w:rFonts w:cs="David" w:hint="cs"/>
          <w:rtl/>
        </w:rPr>
      </w:pPr>
    </w:p>
    <w:p w14:paraId="3CCC7631" w14:textId="77777777" w:rsidR="006506EA" w:rsidRPr="006506EA" w:rsidRDefault="006506EA" w:rsidP="006506EA">
      <w:pPr>
        <w:bidi/>
        <w:jc w:val="both"/>
        <w:rPr>
          <w:rFonts w:cs="David" w:hint="cs"/>
          <w:rtl/>
        </w:rPr>
      </w:pPr>
      <w:r w:rsidRPr="006506EA">
        <w:rPr>
          <w:rFonts w:cs="David" w:hint="cs"/>
          <w:rtl/>
        </w:rPr>
        <w:tab/>
        <w:t>אני לא אסקור את כל הפרטים שעולים מהמסמך.</w:t>
      </w:r>
    </w:p>
    <w:p w14:paraId="0ADEF99D" w14:textId="77777777" w:rsidR="006506EA" w:rsidRPr="006506EA" w:rsidRDefault="006506EA" w:rsidP="006506EA">
      <w:pPr>
        <w:bidi/>
        <w:jc w:val="both"/>
        <w:rPr>
          <w:rFonts w:cs="David" w:hint="cs"/>
          <w:rtl/>
        </w:rPr>
      </w:pPr>
    </w:p>
    <w:p w14:paraId="271ABE46"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48024CC9" w14:textId="77777777" w:rsidR="006506EA" w:rsidRPr="006506EA" w:rsidRDefault="006506EA" w:rsidP="006506EA">
      <w:pPr>
        <w:bidi/>
        <w:jc w:val="both"/>
        <w:rPr>
          <w:rFonts w:cs="David" w:hint="cs"/>
          <w:rtl/>
        </w:rPr>
      </w:pPr>
    </w:p>
    <w:p w14:paraId="1B488E31" w14:textId="77777777" w:rsidR="006506EA" w:rsidRPr="006506EA" w:rsidRDefault="006506EA" w:rsidP="006506EA">
      <w:pPr>
        <w:bidi/>
        <w:jc w:val="both"/>
        <w:rPr>
          <w:rFonts w:cs="David" w:hint="cs"/>
          <w:rtl/>
        </w:rPr>
      </w:pPr>
      <w:r w:rsidRPr="006506EA">
        <w:rPr>
          <w:rFonts w:cs="David" w:hint="cs"/>
          <w:rtl/>
        </w:rPr>
        <w:tab/>
        <w:t xml:space="preserve">כדאי להתמקד בנהלים כי את זה אנחנו רוצים ללמוד. </w:t>
      </w:r>
    </w:p>
    <w:p w14:paraId="4983B91A" w14:textId="77777777" w:rsidR="006506EA" w:rsidRPr="006506EA" w:rsidRDefault="006506EA" w:rsidP="006506EA">
      <w:pPr>
        <w:bidi/>
        <w:jc w:val="both"/>
        <w:rPr>
          <w:rFonts w:cs="David" w:hint="cs"/>
          <w:rtl/>
        </w:rPr>
      </w:pPr>
    </w:p>
    <w:p w14:paraId="5D610956" w14:textId="77777777" w:rsidR="006506EA" w:rsidRPr="006506EA" w:rsidRDefault="006506EA" w:rsidP="006506EA">
      <w:pPr>
        <w:bidi/>
        <w:jc w:val="both"/>
        <w:rPr>
          <w:rFonts w:cs="David" w:hint="cs"/>
          <w:b/>
          <w:bCs/>
          <w:u w:val="single"/>
          <w:rtl/>
        </w:rPr>
      </w:pPr>
      <w:r w:rsidRPr="006506EA">
        <w:rPr>
          <w:rFonts w:cs="David" w:hint="cs"/>
          <w:b/>
          <w:bCs/>
          <w:u w:val="single"/>
          <w:rtl/>
        </w:rPr>
        <w:t>היו"ר אביגדור יצחקי</w:t>
      </w:r>
    </w:p>
    <w:p w14:paraId="6EB021D9" w14:textId="77777777" w:rsidR="006506EA" w:rsidRPr="006506EA" w:rsidRDefault="006506EA" w:rsidP="006506EA">
      <w:pPr>
        <w:bidi/>
        <w:jc w:val="both"/>
        <w:rPr>
          <w:rFonts w:cs="David" w:hint="cs"/>
          <w:rtl/>
        </w:rPr>
      </w:pPr>
    </w:p>
    <w:p w14:paraId="760F7A77" w14:textId="77777777" w:rsidR="006506EA" w:rsidRPr="006506EA" w:rsidRDefault="006506EA" w:rsidP="006506EA">
      <w:pPr>
        <w:bidi/>
        <w:jc w:val="both"/>
        <w:rPr>
          <w:rFonts w:cs="David" w:hint="cs"/>
          <w:u w:val="single"/>
          <w:rtl/>
        </w:rPr>
      </w:pPr>
      <w:r w:rsidRPr="006506EA">
        <w:rPr>
          <w:rFonts w:cs="David" w:hint="cs"/>
          <w:u w:val="single"/>
          <w:rtl/>
        </w:rPr>
        <w:t>דינה צדוק:</w:t>
      </w:r>
    </w:p>
    <w:p w14:paraId="4ADA1227" w14:textId="77777777" w:rsidR="006506EA" w:rsidRPr="006506EA" w:rsidRDefault="006506EA" w:rsidP="006506EA">
      <w:pPr>
        <w:bidi/>
        <w:jc w:val="both"/>
        <w:rPr>
          <w:rFonts w:cs="David" w:hint="cs"/>
          <w:rtl/>
        </w:rPr>
      </w:pPr>
    </w:p>
    <w:p w14:paraId="2AF743CD" w14:textId="77777777" w:rsidR="006506EA" w:rsidRPr="006506EA" w:rsidRDefault="006506EA" w:rsidP="006506EA">
      <w:pPr>
        <w:bidi/>
        <w:jc w:val="both"/>
        <w:rPr>
          <w:rFonts w:cs="David" w:hint="cs"/>
          <w:rtl/>
        </w:rPr>
      </w:pPr>
      <w:r w:rsidRPr="006506EA">
        <w:rPr>
          <w:rFonts w:cs="David" w:hint="cs"/>
          <w:rtl/>
        </w:rPr>
        <w:tab/>
        <w:t>לא בכל המדינות העילה להדחה מופיעה בחוקה.</w:t>
      </w:r>
    </w:p>
    <w:p w14:paraId="6AF0DCF2" w14:textId="77777777" w:rsidR="006506EA" w:rsidRPr="006506EA" w:rsidRDefault="006506EA" w:rsidP="006506EA">
      <w:pPr>
        <w:bidi/>
        <w:jc w:val="both"/>
        <w:rPr>
          <w:rFonts w:cs="David" w:hint="cs"/>
          <w:rtl/>
        </w:rPr>
      </w:pPr>
    </w:p>
    <w:p w14:paraId="35592913"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38898CCD" w14:textId="77777777" w:rsidR="006506EA" w:rsidRPr="006506EA" w:rsidRDefault="006506EA" w:rsidP="006506EA">
      <w:pPr>
        <w:bidi/>
        <w:jc w:val="both"/>
        <w:rPr>
          <w:rFonts w:cs="David" w:hint="cs"/>
          <w:rtl/>
        </w:rPr>
      </w:pPr>
    </w:p>
    <w:p w14:paraId="0FEB7895" w14:textId="77777777" w:rsidR="006506EA" w:rsidRPr="006506EA" w:rsidRDefault="006506EA" w:rsidP="006506EA">
      <w:pPr>
        <w:bidi/>
        <w:jc w:val="both"/>
        <w:rPr>
          <w:rFonts w:cs="David" w:hint="cs"/>
          <w:rtl/>
        </w:rPr>
      </w:pPr>
      <w:r w:rsidRPr="006506EA">
        <w:rPr>
          <w:rFonts w:cs="David" w:hint="cs"/>
          <w:rtl/>
        </w:rPr>
        <w:tab/>
        <w:t>העילות לא חשובות כל כך. לנו יש עילה קבועה בחוק. מה שחשוב לנו זה הנוהל.</w:t>
      </w:r>
    </w:p>
    <w:p w14:paraId="577D9304" w14:textId="77777777" w:rsidR="006506EA" w:rsidRPr="006506EA" w:rsidRDefault="006506EA" w:rsidP="006506EA">
      <w:pPr>
        <w:bidi/>
        <w:jc w:val="both"/>
        <w:rPr>
          <w:rFonts w:cs="David" w:hint="cs"/>
          <w:rtl/>
        </w:rPr>
      </w:pPr>
    </w:p>
    <w:p w14:paraId="077DE4B6" w14:textId="77777777" w:rsidR="006506EA" w:rsidRPr="006506EA" w:rsidRDefault="006506EA" w:rsidP="006506EA">
      <w:pPr>
        <w:bidi/>
        <w:jc w:val="both"/>
        <w:rPr>
          <w:rFonts w:cs="David" w:hint="cs"/>
          <w:u w:val="single"/>
          <w:rtl/>
        </w:rPr>
      </w:pPr>
      <w:r w:rsidRPr="006506EA">
        <w:rPr>
          <w:rFonts w:cs="David" w:hint="cs"/>
          <w:u w:val="single"/>
          <w:rtl/>
        </w:rPr>
        <w:t>דינה צדוק:</w:t>
      </w:r>
    </w:p>
    <w:p w14:paraId="03BBCEF2" w14:textId="77777777" w:rsidR="006506EA" w:rsidRPr="006506EA" w:rsidRDefault="006506EA" w:rsidP="006506EA">
      <w:pPr>
        <w:bidi/>
        <w:jc w:val="both"/>
        <w:rPr>
          <w:rFonts w:cs="David" w:hint="cs"/>
          <w:rtl/>
        </w:rPr>
      </w:pPr>
    </w:p>
    <w:p w14:paraId="56FECF90" w14:textId="77777777" w:rsidR="006506EA" w:rsidRPr="006506EA" w:rsidRDefault="006506EA" w:rsidP="006506EA">
      <w:pPr>
        <w:bidi/>
        <w:jc w:val="both"/>
        <w:rPr>
          <w:rFonts w:cs="David" w:hint="cs"/>
          <w:rtl/>
        </w:rPr>
      </w:pPr>
      <w:r w:rsidRPr="006506EA">
        <w:rPr>
          <w:rFonts w:cs="David" w:hint="cs"/>
          <w:rtl/>
        </w:rPr>
        <w:tab/>
        <w:t>באירלנד הליך ההדחה בשל התנהגות בלתי הולמת יכול להתנהל בכל אחד מבתי הפרלמנט. ההצעה שהתקבלה ברוב של שני-שלישים עוברת לחקירה בבית השני או למי שהוסמך על-ידי הבית השני לחקור וצריכה להתקבל גם בו ברוב של שני-שלישים.</w:t>
      </w:r>
    </w:p>
    <w:p w14:paraId="086DA341" w14:textId="77777777" w:rsidR="006506EA" w:rsidRPr="006506EA" w:rsidRDefault="006506EA" w:rsidP="006506EA">
      <w:pPr>
        <w:bidi/>
        <w:jc w:val="both"/>
        <w:rPr>
          <w:rFonts w:cs="David" w:hint="cs"/>
          <w:rtl/>
        </w:rPr>
      </w:pPr>
    </w:p>
    <w:p w14:paraId="711CA337"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72AE746E" w14:textId="77777777" w:rsidR="006506EA" w:rsidRPr="006506EA" w:rsidRDefault="006506EA" w:rsidP="006506EA">
      <w:pPr>
        <w:bidi/>
        <w:jc w:val="both"/>
        <w:rPr>
          <w:rFonts w:cs="David" w:hint="cs"/>
          <w:rtl/>
        </w:rPr>
      </w:pPr>
    </w:p>
    <w:p w14:paraId="29B59F1E" w14:textId="77777777" w:rsidR="006506EA" w:rsidRPr="006506EA" w:rsidRDefault="006506EA" w:rsidP="006506EA">
      <w:pPr>
        <w:bidi/>
        <w:jc w:val="both"/>
        <w:rPr>
          <w:rFonts w:cs="David" w:hint="cs"/>
          <w:rtl/>
        </w:rPr>
      </w:pPr>
      <w:r w:rsidRPr="006506EA">
        <w:rPr>
          <w:rFonts w:cs="David" w:hint="cs"/>
          <w:rtl/>
        </w:rPr>
        <w:tab/>
        <w:t>קודם דיברתי על השלב של אישור התביעה ואחר כך שלב החקירה. כל אחד משני הבתים יכול לומר שהוא רוצה שיתחילו לחקור את הנשיא.</w:t>
      </w:r>
    </w:p>
    <w:p w14:paraId="37A5FED1" w14:textId="77777777" w:rsidR="006506EA" w:rsidRPr="006506EA" w:rsidRDefault="006506EA" w:rsidP="006506EA">
      <w:pPr>
        <w:bidi/>
        <w:jc w:val="both"/>
        <w:rPr>
          <w:rFonts w:cs="David" w:hint="cs"/>
          <w:u w:val="single"/>
          <w:rtl/>
        </w:rPr>
      </w:pPr>
      <w:r w:rsidRPr="006506EA">
        <w:rPr>
          <w:rFonts w:cs="David"/>
          <w:u w:val="single"/>
          <w:rtl/>
        </w:rPr>
        <w:br w:type="page"/>
      </w:r>
    </w:p>
    <w:p w14:paraId="762D6540" w14:textId="77777777" w:rsidR="006506EA" w:rsidRPr="006506EA" w:rsidRDefault="006506EA" w:rsidP="006506EA">
      <w:pPr>
        <w:bidi/>
        <w:jc w:val="both"/>
        <w:rPr>
          <w:rFonts w:cs="David" w:hint="cs"/>
          <w:u w:val="single"/>
          <w:rtl/>
        </w:rPr>
      </w:pPr>
      <w:r w:rsidRPr="006506EA">
        <w:rPr>
          <w:rFonts w:cs="David" w:hint="cs"/>
          <w:u w:val="single"/>
          <w:rtl/>
        </w:rPr>
        <w:t>דינה צדוק:</w:t>
      </w:r>
    </w:p>
    <w:p w14:paraId="46923379" w14:textId="77777777" w:rsidR="006506EA" w:rsidRPr="006506EA" w:rsidRDefault="006506EA" w:rsidP="006506EA">
      <w:pPr>
        <w:bidi/>
        <w:jc w:val="both"/>
        <w:rPr>
          <w:rFonts w:cs="David" w:hint="cs"/>
          <w:rtl/>
        </w:rPr>
      </w:pPr>
    </w:p>
    <w:p w14:paraId="71CD8019" w14:textId="77777777" w:rsidR="006506EA" w:rsidRPr="006506EA" w:rsidRDefault="006506EA" w:rsidP="006506EA">
      <w:pPr>
        <w:bidi/>
        <w:jc w:val="both"/>
        <w:rPr>
          <w:rFonts w:cs="David" w:hint="cs"/>
          <w:rtl/>
        </w:rPr>
      </w:pPr>
      <w:r w:rsidRPr="006506EA">
        <w:rPr>
          <w:rFonts w:cs="David" w:hint="cs"/>
          <w:rtl/>
        </w:rPr>
        <w:tab/>
        <w:t xml:space="preserve">נכון. הם מגישים הצעה </w:t>
      </w:r>
      <w:r w:rsidRPr="006506EA">
        <w:rPr>
          <w:rFonts w:cs="David"/>
          <w:rtl/>
        </w:rPr>
        <w:t>–</w:t>
      </w:r>
      <w:r w:rsidRPr="006506EA">
        <w:rPr>
          <w:rFonts w:cs="David" w:hint="cs"/>
          <w:rtl/>
        </w:rPr>
        <w:t xml:space="preserve"> לבית שבו הם חברים - שחתומה על-ידי 30 חברי הבית. אם זה עובר ברוב של שני-שלישים, זה עובר לבית השני.</w:t>
      </w:r>
    </w:p>
    <w:p w14:paraId="73B8226F" w14:textId="77777777" w:rsidR="006506EA" w:rsidRPr="006506EA" w:rsidRDefault="006506EA" w:rsidP="006506EA">
      <w:pPr>
        <w:bidi/>
        <w:jc w:val="both"/>
        <w:rPr>
          <w:rFonts w:cs="David" w:hint="cs"/>
          <w:rtl/>
        </w:rPr>
      </w:pPr>
    </w:p>
    <w:p w14:paraId="7A0DF721"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4CEA21B" w14:textId="77777777" w:rsidR="006506EA" w:rsidRPr="006506EA" w:rsidRDefault="006506EA" w:rsidP="006506EA">
      <w:pPr>
        <w:bidi/>
        <w:jc w:val="both"/>
        <w:rPr>
          <w:rFonts w:cs="David" w:hint="cs"/>
          <w:rtl/>
        </w:rPr>
      </w:pPr>
    </w:p>
    <w:p w14:paraId="062D95B1" w14:textId="77777777" w:rsidR="006506EA" w:rsidRPr="006506EA" w:rsidRDefault="006506EA" w:rsidP="006506EA">
      <w:pPr>
        <w:bidi/>
        <w:jc w:val="both"/>
        <w:rPr>
          <w:rFonts w:cs="David" w:hint="cs"/>
          <w:rtl/>
        </w:rPr>
      </w:pPr>
      <w:r w:rsidRPr="006506EA">
        <w:rPr>
          <w:rFonts w:cs="David" w:hint="cs"/>
          <w:rtl/>
        </w:rPr>
        <w:tab/>
        <w:t>בבית השני, אותו נוסח עומד להצבעה והוא צריך לעבור ברוב של שני-שלישים.</w:t>
      </w:r>
    </w:p>
    <w:p w14:paraId="1DD45D67" w14:textId="77777777" w:rsidR="006506EA" w:rsidRPr="006506EA" w:rsidRDefault="006506EA" w:rsidP="006506EA">
      <w:pPr>
        <w:bidi/>
        <w:jc w:val="both"/>
        <w:rPr>
          <w:rFonts w:cs="David" w:hint="cs"/>
          <w:rtl/>
        </w:rPr>
      </w:pPr>
    </w:p>
    <w:p w14:paraId="770FF16F" w14:textId="77777777" w:rsidR="006506EA" w:rsidRPr="006506EA" w:rsidRDefault="006506EA" w:rsidP="006506EA">
      <w:pPr>
        <w:bidi/>
        <w:jc w:val="both"/>
        <w:rPr>
          <w:rFonts w:cs="David" w:hint="cs"/>
          <w:u w:val="single"/>
          <w:rtl/>
        </w:rPr>
      </w:pPr>
      <w:r w:rsidRPr="006506EA">
        <w:rPr>
          <w:rFonts w:cs="David" w:hint="cs"/>
          <w:u w:val="single"/>
          <w:rtl/>
        </w:rPr>
        <w:t>דינה צדוק:</w:t>
      </w:r>
    </w:p>
    <w:p w14:paraId="39AE384B" w14:textId="77777777" w:rsidR="006506EA" w:rsidRPr="006506EA" w:rsidRDefault="006506EA" w:rsidP="006506EA">
      <w:pPr>
        <w:bidi/>
        <w:jc w:val="both"/>
        <w:rPr>
          <w:rFonts w:cs="David" w:hint="cs"/>
          <w:rtl/>
        </w:rPr>
      </w:pPr>
    </w:p>
    <w:p w14:paraId="6BB27095" w14:textId="77777777" w:rsidR="006506EA" w:rsidRPr="006506EA" w:rsidRDefault="006506EA" w:rsidP="006506EA">
      <w:pPr>
        <w:bidi/>
        <w:jc w:val="both"/>
        <w:rPr>
          <w:rFonts w:cs="David" w:hint="cs"/>
          <w:rtl/>
        </w:rPr>
      </w:pPr>
      <w:r w:rsidRPr="006506EA">
        <w:rPr>
          <w:rFonts w:cs="David" w:hint="cs"/>
          <w:rtl/>
        </w:rPr>
        <w:tab/>
        <w:t>הם אלה שמבצעים את החקירה כאשר לנשיא יש זכות להופיע ולהיות מיוצג בה. אחרי החקירה מתקיימת הצבעה באותו בית והנשיא מועבר מתפקידו אם התקבלה ההחלטה ברוב של שני-שלישים.</w:t>
      </w:r>
    </w:p>
    <w:p w14:paraId="3795EE14" w14:textId="77777777" w:rsidR="006506EA" w:rsidRPr="006506EA" w:rsidRDefault="006506EA" w:rsidP="006506EA">
      <w:pPr>
        <w:bidi/>
        <w:jc w:val="both"/>
        <w:rPr>
          <w:rFonts w:cs="David" w:hint="cs"/>
          <w:rtl/>
        </w:rPr>
      </w:pPr>
    </w:p>
    <w:p w14:paraId="0DDB491D"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30909AD4" w14:textId="77777777" w:rsidR="006506EA" w:rsidRPr="006506EA" w:rsidRDefault="006506EA" w:rsidP="006506EA">
      <w:pPr>
        <w:bidi/>
        <w:jc w:val="both"/>
        <w:rPr>
          <w:rFonts w:cs="David" w:hint="cs"/>
          <w:rtl/>
        </w:rPr>
      </w:pPr>
    </w:p>
    <w:p w14:paraId="369080D2" w14:textId="77777777" w:rsidR="006506EA" w:rsidRPr="006506EA" w:rsidRDefault="006506EA" w:rsidP="006506EA">
      <w:pPr>
        <w:bidi/>
        <w:jc w:val="both"/>
        <w:rPr>
          <w:rFonts w:cs="David" w:hint="cs"/>
          <w:rtl/>
        </w:rPr>
      </w:pPr>
      <w:r w:rsidRPr="006506EA">
        <w:rPr>
          <w:rFonts w:cs="David" w:hint="cs"/>
          <w:rtl/>
        </w:rPr>
        <w:tab/>
        <w:t>קיבלתי תשובה מספקת שגם במקרה מתאימה לקו שלי.</w:t>
      </w:r>
    </w:p>
    <w:p w14:paraId="60AACEE8" w14:textId="77777777" w:rsidR="006506EA" w:rsidRPr="006506EA" w:rsidRDefault="006506EA" w:rsidP="006506EA">
      <w:pPr>
        <w:bidi/>
        <w:jc w:val="both"/>
        <w:rPr>
          <w:rFonts w:cs="David" w:hint="cs"/>
          <w:rtl/>
        </w:rPr>
      </w:pPr>
    </w:p>
    <w:p w14:paraId="13D07339" w14:textId="77777777" w:rsidR="006506EA" w:rsidRPr="006506EA" w:rsidRDefault="006506EA" w:rsidP="006506EA">
      <w:pPr>
        <w:bidi/>
        <w:jc w:val="both"/>
        <w:rPr>
          <w:rFonts w:cs="David" w:hint="cs"/>
          <w:u w:val="single"/>
          <w:rtl/>
        </w:rPr>
      </w:pPr>
      <w:r w:rsidRPr="006506EA">
        <w:rPr>
          <w:rFonts w:cs="David" w:hint="cs"/>
          <w:u w:val="single"/>
          <w:rtl/>
        </w:rPr>
        <w:t>דינה צדוק:</w:t>
      </w:r>
    </w:p>
    <w:p w14:paraId="3EE11C7C" w14:textId="77777777" w:rsidR="006506EA" w:rsidRPr="006506EA" w:rsidRDefault="006506EA" w:rsidP="006506EA">
      <w:pPr>
        <w:bidi/>
        <w:jc w:val="both"/>
        <w:rPr>
          <w:rFonts w:cs="David" w:hint="cs"/>
          <w:rtl/>
        </w:rPr>
      </w:pPr>
    </w:p>
    <w:p w14:paraId="5D0EA586" w14:textId="77777777" w:rsidR="006506EA" w:rsidRPr="006506EA" w:rsidRDefault="006506EA" w:rsidP="006506EA">
      <w:pPr>
        <w:bidi/>
        <w:jc w:val="both"/>
        <w:rPr>
          <w:rFonts w:cs="David" w:hint="cs"/>
          <w:rtl/>
        </w:rPr>
      </w:pPr>
      <w:r w:rsidRPr="006506EA">
        <w:rPr>
          <w:rFonts w:cs="David" w:hint="cs"/>
          <w:rtl/>
        </w:rPr>
        <w:tab/>
        <w:t xml:space="preserve"> בגרמניה.  התרגום לאנגלית של המילה הוא אמפיצ' שזה איזשהו הליך של האשמה של הנשיא בפני בית המשפט החוקתי. בקשת ההגשה מוגשת על-ידי לפחות רבע מחברי אחד הבתים.  ההחלטה להדיח את הנשיא צריכה להתקבל ברוב של שני-שלישים של חברי אותו בית.</w:t>
      </w:r>
    </w:p>
    <w:p w14:paraId="15F0F5C6" w14:textId="77777777" w:rsidR="006506EA" w:rsidRPr="006506EA" w:rsidRDefault="006506EA" w:rsidP="006506EA">
      <w:pPr>
        <w:bidi/>
        <w:jc w:val="both"/>
        <w:rPr>
          <w:rFonts w:cs="David" w:hint="cs"/>
          <w:rtl/>
        </w:rPr>
      </w:pPr>
    </w:p>
    <w:p w14:paraId="58117C94"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31E516D4" w14:textId="77777777" w:rsidR="006506EA" w:rsidRPr="006506EA" w:rsidRDefault="006506EA" w:rsidP="006506EA">
      <w:pPr>
        <w:bidi/>
        <w:jc w:val="both"/>
        <w:rPr>
          <w:rFonts w:cs="David" w:hint="cs"/>
          <w:rtl/>
        </w:rPr>
      </w:pPr>
    </w:p>
    <w:p w14:paraId="3CA98D6C" w14:textId="77777777" w:rsidR="006506EA" w:rsidRPr="006506EA" w:rsidRDefault="006506EA" w:rsidP="006506EA">
      <w:pPr>
        <w:bidi/>
        <w:jc w:val="both"/>
        <w:rPr>
          <w:rFonts w:cs="David" w:hint="cs"/>
          <w:rtl/>
        </w:rPr>
      </w:pPr>
      <w:r w:rsidRPr="006506EA">
        <w:rPr>
          <w:rFonts w:cs="David" w:hint="cs"/>
          <w:rtl/>
        </w:rPr>
        <w:tab/>
        <w:t>איך נוהל הדיון?</w:t>
      </w:r>
    </w:p>
    <w:p w14:paraId="4FA329DF" w14:textId="77777777" w:rsidR="006506EA" w:rsidRPr="006506EA" w:rsidRDefault="006506EA" w:rsidP="006506EA">
      <w:pPr>
        <w:bidi/>
        <w:jc w:val="both"/>
        <w:rPr>
          <w:rFonts w:cs="David" w:hint="cs"/>
          <w:rtl/>
        </w:rPr>
      </w:pPr>
    </w:p>
    <w:p w14:paraId="418A2E59" w14:textId="77777777" w:rsidR="006506EA" w:rsidRPr="006506EA" w:rsidRDefault="006506EA" w:rsidP="006506EA">
      <w:pPr>
        <w:bidi/>
        <w:jc w:val="both"/>
        <w:rPr>
          <w:rFonts w:cs="David" w:hint="cs"/>
          <w:u w:val="single"/>
          <w:rtl/>
        </w:rPr>
      </w:pPr>
      <w:r w:rsidRPr="006506EA">
        <w:rPr>
          <w:rFonts w:cs="David" w:hint="cs"/>
          <w:u w:val="single"/>
          <w:rtl/>
        </w:rPr>
        <w:t>דינה צדוק:</w:t>
      </w:r>
    </w:p>
    <w:p w14:paraId="6D20DA1B" w14:textId="77777777" w:rsidR="006506EA" w:rsidRPr="006506EA" w:rsidRDefault="006506EA" w:rsidP="006506EA">
      <w:pPr>
        <w:bidi/>
        <w:jc w:val="both"/>
        <w:rPr>
          <w:rFonts w:cs="David" w:hint="cs"/>
          <w:rtl/>
        </w:rPr>
      </w:pPr>
    </w:p>
    <w:p w14:paraId="205C2C7B" w14:textId="77777777" w:rsidR="006506EA" w:rsidRPr="006506EA" w:rsidRDefault="006506EA" w:rsidP="006506EA">
      <w:pPr>
        <w:bidi/>
        <w:jc w:val="both"/>
        <w:rPr>
          <w:rFonts w:cs="David" w:hint="cs"/>
          <w:rtl/>
        </w:rPr>
      </w:pPr>
      <w:r w:rsidRPr="006506EA">
        <w:rPr>
          <w:rFonts w:cs="David" w:hint="cs"/>
          <w:rtl/>
        </w:rPr>
        <w:tab/>
        <w:t>את הדיונים להדחה מביא אדם שהוסמך לכך על-ידי הגוף המבקש להדיח.</w:t>
      </w:r>
    </w:p>
    <w:p w14:paraId="0B23291A" w14:textId="77777777" w:rsidR="006506EA" w:rsidRPr="006506EA" w:rsidRDefault="006506EA" w:rsidP="006506EA">
      <w:pPr>
        <w:bidi/>
        <w:jc w:val="both"/>
        <w:rPr>
          <w:rFonts w:cs="David" w:hint="cs"/>
          <w:rtl/>
        </w:rPr>
      </w:pPr>
    </w:p>
    <w:p w14:paraId="5EEC89AF"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336AE41A" w14:textId="77777777" w:rsidR="006506EA" w:rsidRPr="006506EA" w:rsidRDefault="006506EA" w:rsidP="006506EA">
      <w:pPr>
        <w:bidi/>
        <w:jc w:val="both"/>
        <w:rPr>
          <w:rFonts w:cs="David" w:hint="cs"/>
          <w:rtl/>
        </w:rPr>
      </w:pPr>
    </w:p>
    <w:p w14:paraId="26BD9802" w14:textId="77777777" w:rsidR="006506EA" w:rsidRPr="006506EA" w:rsidRDefault="006506EA" w:rsidP="006506EA">
      <w:pPr>
        <w:bidi/>
        <w:jc w:val="both"/>
        <w:rPr>
          <w:rFonts w:cs="David" w:hint="cs"/>
          <w:rtl/>
        </w:rPr>
      </w:pPr>
      <w:r w:rsidRPr="006506EA">
        <w:rPr>
          <w:rFonts w:cs="David" w:hint="cs"/>
          <w:rtl/>
        </w:rPr>
        <w:tab/>
        <w:t>הם ממנים מישהו מקבוצתם שהוא התובע.</w:t>
      </w:r>
    </w:p>
    <w:p w14:paraId="527D410B" w14:textId="77777777" w:rsidR="006506EA" w:rsidRPr="006506EA" w:rsidRDefault="006506EA" w:rsidP="006506EA">
      <w:pPr>
        <w:bidi/>
        <w:jc w:val="both"/>
        <w:rPr>
          <w:rFonts w:cs="David" w:hint="cs"/>
          <w:u w:val="single"/>
          <w:rtl/>
        </w:rPr>
      </w:pPr>
    </w:p>
    <w:p w14:paraId="2A35254E" w14:textId="77777777" w:rsidR="006506EA" w:rsidRPr="006506EA" w:rsidRDefault="006506EA" w:rsidP="006506EA">
      <w:pPr>
        <w:bidi/>
        <w:jc w:val="both"/>
        <w:rPr>
          <w:rFonts w:cs="David" w:hint="cs"/>
          <w:u w:val="single"/>
          <w:rtl/>
        </w:rPr>
      </w:pPr>
      <w:r w:rsidRPr="006506EA">
        <w:rPr>
          <w:rFonts w:cs="David" w:hint="cs"/>
          <w:u w:val="single"/>
          <w:rtl/>
        </w:rPr>
        <w:t>דינה צדוק:</w:t>
      </w:r>
    </w:p>
    <w:p w14:paraId="53E4E0CD" w14:textId="77777777" w:rsidR="006506EA" w:rsidRPr="006506EA" w:rsidRDefault="006506EA" w:rsidP="006506EA">
      <w:pPr>
        <w:bidi/>
        <w:jc w:val="both"/>
        <w:rPr>
          <w:rFonts w:cs="David" w:hint="cs"/>
          <w:rtl/>
        </w:rPr>
      </w:pPr>
    </w:p>
    <w:p w14:paraId="0E90EC8C" w14:textId="77777777" w:rsidR="006506EA" w:rsidRPr="006506EA" w:rsidRDefault="006506EA" w:rsidP="006506EA">
      <w:pPr>
        <w:bidi/>
        <w:jc w:val="both"/>
        <w:rPr>
          <w:rFonts w:cs="David" w:hint="cs"/>
          <w:rtl/>
        </w:rPr>
      </w:pPr>
      <w:r w:rsidRPr="006506EA">
        <w:rPr>
          <w:rFonts w:cs="David" w:hint="cs"/>
          <w:rtl/>
        </w:rPr>
        <w:tab/>
        <w:t>בית המשפט החוקתי הוא זה שמחליט שם.</w:t>
      </w:r>
    </w:p>
    <w:p w14:paraId="68CF62B1" w14:textId="77777777" w:rsidR="006506EA" w:rsidRPr="006506EA" w:rsidRDefault="006506EA" w:rsidP="006506EA">
      <w:pPr>
        <w:bidi/>
        <w:jc w:val="both"/>
        <w:rPr>
          <w:rFonts w:cs="David" w:hint="cs"/>
          <w:rtl/>
        </w:rPr>
      </w:pPr>
    </w:p>
    <w:p w14:paraId="770A041A"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64C578C" w14:textId="77777777" w:rsidR="006506EA" w:rsidRPr="006506EA" w:rsidRDefault="006506EA" w:rsidP="006506EA">
      <w:pPr>
        <w:bidi/>
        <w:jc w:val="both"/>
        <w:rPr>
          <w:rFonts w:cs="David" w:hint="cs"/>
          <w:rtl/>
        </w:rPr>
      </w:pPr>
    </w:p>
    <w:p w14:paraId="49C78AAC" w14:textId="77777777" w:rsidR="006506EA" w:rsidRPr="006506EA" w:rsidRDefault="006506EA" w:rsidP="006506EA">
      <w:pPr>
        <w:bidi/>
        <w:jc w:val="both"/>
        <w:rPr>
          <w:rFonts w:cs="David" w:hint="cs"/>
          <w:rtl/>
        </w:rPr>
      </w:pPr>
      <w:r w:rsidRPr="006506EA">
        <w:rPr>
          <w:rFonts w:cs="David" w:hint="cs"/>
          <w:rtl/>
        </w:rPr>
        <w:tab/>
        <w:t>זה אומר שההחלטה עוברת את השלב הפרלמנטארי, מקבלת אישור באותו בית שהם קבעו ואחר כך הולכים לבית הדין החוקתי ושם מתנהל הדיון האם להדיח אותו, כן או לא. מה שחשוב הוא שבשתי הדוגמאות האלה יש הליך פרלימינארי לפני עצם תהליך ההדחה.</w:t>
      </w:r>
    </w:p>
    <w:p w14:paraId="071FC925" w14:textId="77777777" w:rsidR="006506EA" w:rsidRPr="006506EA" w:rsidRDefault="006506EA" w:rsidP="006506EA">
      <w:pPr>
        <w:bidi/>
        <w:jc w:val="both"/>
        <w:rPr>
          <w:rFonts w:cs="David" w:hint="cs"/>
          <w:rtl/>
        </w:rPr>
      </w:pPr>
    </w:p>
    <w:p w14:paraId="6974500E" w14:textId="77777777" w:rsidR="006506EA" w:rsidRPr="006506EA" w:rsidRDefault="006506EA" w:rsidP="006506EA">
      <w:pPr>
        <w:bidi/>
        <w:jc w:val="both"/>
        <w:rPr>
          <w:rFonts w:cs="David" w:hint="cs"/>
          <w:u w:val="single"/>
          <w:rtl/>
        </w:rPr>
      </w:pPr>
      <w:r w:rsidRPr="006506EA">
        <w:rPr>
          <w:rFonts w:cs="David" w:hint="cs"/>
          <w:u w:val="single"/>
          <w:rtl/>
        </w:rPr>
        <w:t>דינה צדוק:</w:t>
      </w:r>
    </w:p>
    <w:p w14:paraId="2E300B18" w14:textId="77777777" w:rsidR="006506EA" w:rsidRPr="006506EA" w:rsidRDefault="006506EA" w:rsidP="006506EA">
      <w:pPr>
        <w:bidi/>
        <w:jc w:val="both"/>
        <w:rPr>
          <w:rFonts w:cs="David" w:hint="cs"/>
          <w:rtl/>
        </w:rPr>
      </w:pPr>
    </w:p>
    <w:p w14:paraId="042661AD" w14:textId="77777777" w:rsidR="006506EA" w:rsidRPr="006506EA" w:rsidRDefault="006506EA" w:rsidP="006506EA">
      <w:pPr>
        <w:bidi/>
        <w:jc w:val="both"/>
        <w:rPr>
          <w:rFonts w:cs="David" w:hint="cs"/>
          <w:rtl/>
        </w:rPr>
      </w:pPr>
      <w:r w:rsidRPr="006506EA">
        <w:rPr>
          <w:rFonts w:cs="David" w:hint="cs"/>
          <w:rtl/>
        </w:rPr>
        <w:tab/>
        <w:t>אני לא יודעת מה ההליך שם, אבל אני מניחה שהם חותמים כפי שעושים זאת כאן.</w:t>
      </w:r>
    </w:p>
    <w:p w14:paraId="4F7DE80A" w14:textId="77777777" w:rsidR="006506EA" w:rsidRPr="006506EA" w:rsidRDefault="006506EA" w:rsidP="006506EA">
      <w:pPr>
        <w:bidi/>
        <w:jc w:val="both"/>
        <w:rPr>
          <w:rFonts w:cs="David" w:hint="cs"/>
          <w:rtl/>
        </w:rPr>
      </w:pPr>
    </w:p>
    <w:p w14:paraId="2C3B9855"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54FC069" w14:textId="77777777" w:rsidR="006506EA" w:rsidRPr="006506EA" w:rsidRDefault="006506EA" w:rsidP="006506EA">
      <w:pPr>
        <w:bidi/>
        <w:jc w:val="both"/>
        <w:rPr>
          <w:rFonts w:cs="David" w:hint="cs"/>
          <w:rtl/>
        </w:rPr>
      </w:pPr>
    </w:p>
    <w:p w14:paraId="5F953337" w14:textId="77777777" w:rsidR="006506EA" w:rsidRPr="006506EA" w:rsidRDefault="006506EA" w:rsidP="006506EA">
      <w:pPr>
        <w:bidi/>
        <w:jc w:val="both"/>
        <w:rPr>
          <w:rFonts w:cs="David" w:hint="cs"/>
          <w:rtl/>
        </w:rPr>
      </w:pPr>
      <w:r w:rsidRPr="006506EA">
        <w:rPr>
          <w:rFonts w:cs="David" w:hint="cs"/>
          <w:rtl/>
        </w:rPr>
        <w:tab/>
        <w:t>אצלנו הכנסת זה בית אחד ושני בתים גם יחד, אבל הבית הזה שומר על כל ההליך. שם מדובר בשני בתים כאשר כל בית שומר על חלק מההליך. פעם זה בית ופעם שנייה זה בית-דין. לכן להערכתי פרק הזמן מתמשך על פני יותר זמן כי לא יכול להיות שזה יהיה כל כך מהר.</w:t>
      </w:r>
    </w:p>
    <w:p w14:paraId="79DAB239" w14:textId="77777777" w:rsidR="006506EA" w:rsidRPr="006506EA" w:rsidRDefault="006506EA" w:rsidP="006506EA">
      <w:pPr>
        <w:bidi/>
        <w:jc w:val="both"/>
        <w:rPr>
          <w:rFonts w:cs="David" w:hint="cs"/>
          <w:rtl/>
        </w:rPr>
      </w:pPr>
    </w:p>
    <w:p w14:paraId="55F42E77" w14:textId="77777777" w:rsidR="006506EA" w:rsidRPr="006506EA" w:rsidRDefault="006506EA" w:rsidP="006506EA">
      <w:pPr>
        <w:bidi/>
        <w:jc w:val="both"/>
        <w:rPr>
          <w:rFonts w:cs="David" w:hint="cs"/>
          <w:u w:val="single"/>
          <w:rtl/>
        </w:rPr>
      </w:pPr>
      <w:r w:rsidRPr="006506EA">
        <w:rPr>
          <w:rFonts w:cs="David" w:hint="cs"/>
          <w:u w:val="single"/>
          <w:rtl/>
        </w:rPr>
        <w:t>דינה צדוק:</w:t>
      </w:r>
    </w:p>
    <w:p w14:paraId="13A76B84" w14:textId="77777777" w:rsidR="006506EA" w:rsidRPr="006506EA" w:rsidRDefault="006506EA" w:rsidP="006506EA">
      <w:pPr>
        <w:bidi/>
        <w:jc w:val="both"/>
        <w:rPr>
          <w:rFonts w:cs="David" w:hint="cs"/>
          <w:rtl/>
        </w:rPr>
      </w:pPr>
    </w:p>
    <w:p w14:paraId="18D46A17" w14:textId="77777777" w:rsidR="006506EA" w:rsidRPr="006506EA" w:rsidRDefault="006506EA" w:rsidP="006506EA">
      <w:pPr>
        <w:bidi/>
        <w:jc w:val="both"/>
        <w:rPr>
          <w:rFonts w:cs="David" w:hint="cs"/>
          <w:rtl/>
        </w:rPr>
      </w:pPr>
      <w:r w:rsidRPr="006506EA">
        <w:rPr>
          <w:rFonts w:cs="David" w:hint="cs"/>
          <w:rtl/>
        </w:rPr>
        <w:tab/>
        <w:t>אוסטריה. ההליך להדחת עם מתבצע במשאל עם.</w:t>
      </w:r>
    </w:p>
    <w:p w14:paraId="27F6C49B" w14:textId="77777777" w:rsidR="006506EA" w:rsidRPr="006506EA" w:rsidRDefault="006506EA" w:rsidP="006506EA">
      <w:pPr>
        <w:bidi/>
        <w:jc w:val="both"/>
        <w:rPr>
          <w:rFonts w:cs="David" w:hint="cs"/>
          <w:rtl/>
        </w:rPr>
      </w:pPr>
    </w:p>
    <w:p w14:paraId="40E13664"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1AF06A21" w14:textId="77777777" w:rsidR="006506EA" w:rsidRPr="006506EA" w:rsidRDefault="006506EA" w:rsidP="006506EA">
      <w:pPr>
        <w:bidi/>
        <w:jc w:val="both"/>
        <w:rPr>
          <w:rFonts w:cs="David" w:hint="cs"/>
          <w:rtl/>
        </w:rPr>
      </w:pPr>
    </w:p>
    <w:p w14:paraId="142438A0" w14:textId="77777777" w:rsidR="006506EA" w:rsidRPr="006506EA" w:rsidRDefault="006506EA" w:rsidP="006506EA">
      <w:pPr>
        <w:bidi/>
        <w:jc w:val="both"/>
        <w:rPr>
          <w:rFonts w:cs="David" w:hint="cs"/>
          <w:rtl/>
        </w:rPr>
      </w:pPr>
      <w:r w:rsidRPr="006506EA">
        <w:rPr>
          <w:rFonts w:cs="David" w:hint="cs"/>
          <w:rtl/>
        </w:rPr>
        <w:tab/>
        <w:t>זה היה מסתיים בשלושה ימים.</w:t>
      </w:r>
    </w:p>
    <w:p w14:paraId="4C9D1449" w14:textId="77777777" w:rsidR="006506EA" w:rsidRPr="006506EA" w:rsidRDefault="006506EA" w:rsidP="006506EA">
      <w:pPr>
        <w:bidi/>
        <w:jc w:val="both"/>
        <w:rPr>
          <w:rFonts w:cs="David" w:hint="cs"/>
          <w:rtl/>
        </w:rPr>
      </w:pPr>
    </w:p>
    <w:p w14:paraId="41201D45" w14:textId="77777777" w:rsidR="006506EA" w:rsidRPr="006506EA" w:rsidRDefault="006506EA" w:rsidP="006506EA">
      <w:pPr>
        <w:bidi/>
        <w:jc w:val="both"/>
        <w:rPr>
          <w:rFonts w:cs="David" w:hint="cs"/>
          <w:u w:val="single"/>
          <w:rtl/>
        </w:rPr>
      </w:pPr>
      <w:r w:rsidRPr="006506EA">
        <w:rPr>
          <w:rFonts w:cs="David" w:hint="cs"/>
          <w:u w:val="single"/>
          <w:rtl/>
        </w:rPr>
        <w:t>דינה צדוק:</w:t>
      </w:r>
    </w:p>
    <w:p w14:paraId="080FB75D" w14:textId="77777777" w:rsidR="006506EA" w:rsidRPr="006506EA" w:rsidRDefault="006506EA" w:rsidP="006506EA">
      <w:pPr>
        <w:bidi/>
        <w:jc w:val="both"/>
        <w:rPr>
          <w:rFonts w:cs="David" w:hint="cs"/>
          <w:rtl/>
        </w:rPr>
      </w:pPr>
    </w:p>
    <w:p w14:paraId="5DFA0F59" w14:textId="77777777" w:rsidR="006506EA" w:rsidRPr="006506EA" w:rsidRDefault="006506EA" w:rsidP="006506EA">
      <w:pPr>
        <w:bidi/>
        <w:jc w:val="both"/>
        <w:rPr>
          <w:rFonts w:cs="David" w:hint="cs"/>
          <w:rtl/>
        </w:rPr>
      </w:pPr>
      <w:r w:rsidRPr="006506EA">
        <w:rPr>
          <w:rFonts w:cs="David" w:hint="cs"/>
          <w:rtl/>
        </w:rPr>
        <w:tab/>
        <w:t>משאל עם נערך על פי החלטה של הפרלמנט שמתקבלת בישיבת הפרלמנט עצמו עם רוב של שני-שלישים שמחליט על משאל העם. ההחלטה ללכת למשאל עם מונעת מהנשיא להמשיך ולמלא את תפקידו. אם ההדחה מתקבלת במשאל עם, הוא הולך הביתה, ואם ההדחה לא מתקבלת, זה נחשב לפיזור בית הנבחרים.</w:t>
      </w:r>
    </w:p>
    <w:p w14:paraId="5D2BBBBF" w14:textId="77777777" w:rsidR="006506EA" w:rsidRPr="006506EA" w:rsidRDefault="006506EA" w:rsidP="006506EA">
      <w:pPr>
        <w:bidi/>
        <w:jc w:val="both"/>
        <w:rPr>
          <w:rFonts w:cs="David" w:hint="cs"/>
          <w:rtl/>
        </w:rPr>
      </w:pPr>
    </w:p>
    <w:p w14:paraId="71CE763C"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189AD290" w14:textId="77777777" w:rsidR="006506EA" w:rsidRPr="006506EA" w:rsidRDefault="006506EA" w:rsidP="006506EA">
      <w:pPr>
        <w:bidi/>
        <w:jc w:val="both"/>
        <w:rPr>
          <w:rFonts w:cs="David" w:hint="cs"/>
          <w:rtl/>
        </w:rPr>
      </w:pPr>
    </w:p>
    <w:p w14:paraId="068C8E0C" w14:textId="77777777" w:rsidR="006506EA" w:rsidRPr="006506EA" w:rsidRDefault="006506EA" w:rsidP="006506EA">
      <w:pPr>
        <w:bidi/>
        <w:jc w:val="both"/>
        <w:rPr>
          <w:rFonts w:cs="David" w:hint="cs"/>
          <w:rtl/>
        </w:rPr>
      </w:pPr>
      <w:r w:rsidRPr="006506EA">
        <w:rPr>
          <w:rFonts w:cs="David" w:hint="cs"/>
          <w:rtl/>
        </w:rPr>
        <w:tab/>
        <w:t>שם הנשיא הוא ראש האקזקוטיבה?</w:t>
      </w:r>
    </w:p>
    <w:p w14:paraId="59320A85" w14:textId="77777777" w:rsidR="006506EA" w:rsidRPr="006506EA" w:rsidRDefault="006506EA" w:rsidP="006506EA">
      <w:pPr>
        <w:bidi/>
        <w:jc w:val="both"/>
        <w:rPr>
          <w:rFonts w:cs="David" w:hint="cs"/>
          <w:rtl/>
        </w:rPr>
      </w:pPr>
    </w:p>
    <w:p w14:paraId="6FCA77F1"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45683A68" w14:textId="77777777" w:rsidR="006506EA" w:rsidRPr="006506EA" w:rsidRDefault="006506EA" w:rsidP="006506EA">
      <w:pPr>
        <w:bidi/>
        <w:jc w:val="both"/>
        <w:rPr>
          <w:rFonts w:cs="David" w:hint="cs"/>
          <w:rtl/>
        </w:rPr>
      </w:pPr>
    </w:p>
    <w:p w14:paraId="4A958A50" w14:textId="77777777" w:rsidR="006506EA" w:rsidRPr="006506EA" w:rsidRDefault="006506EA" w:rsidP="006506EA">
      <w:pPr>
        <w:bidi/>
        <w:jc w:val="both"/>
        <w:rPr>
          <w:rFonts w:cs="David" w:hint="cs"/>
          <w:rtl/>
        </w:rPr>
      </w:pPr>
      <w:r w:rsidRPr="006506EA">
        <w:rPr>
          <w:rFonts w:cs="David" w:hint="cs"/>
          <w:rtl/>
        </w:rPr>
        <w:tab/>
        <w:t>לא.</w:t>
      </w:r>
    </w:p>
    <w:p w14:paraId="65E7F36E" w14:textId="77777777" w:rsidR="006506EA" w:rsidRPr="006506EA" w:rsidRDefault="006506EA" w:rsidP="006506EA">
      <w:pPr>
        <w:bidi/>
        <w:jc w:val="both"/>
        <w:rPr>
          <w:rFonts w:cs="David" w:hint="cs"/>
          <w:rtl/>
        </w:rPr>
      </w:pPr>
    </w:p>
    <w:p w14:paraId="0E72B109" w14:textId="77777777" w:rsidR="006506EA" w:rsidRPr="006506EA" w:rsidRDefault="006506EA" w:rsidP="006506EA">
      <w:pPr>
        <w:bidi/>
        <w:jc w:val="both"/>
        <w:rPr>
          <w:rFonts w:cs="David" w:hint="cs"/>
          <w:u w:val="single"/>
          <w:rtl/>
        </w:rPr>
      </w:pPr>
      <w:r w:rsidRPr="006506EA">
        <w:rPr>
          <w:rFonts w:cs="David" w:hint="cs"/>
          <w:u w:val="single"/>
          <w:rtl/>
        </w:rPr>
        <w:t>דינה צדוק:</w:t>
      </w:r>
    </w:p>
    <w:p w14:paraId="60FE533A" w14:textId="77777777" w:rsidR="006506EA" w:rsidRPr="006506EA" w:rsidRDefault="006506EA" w:rsidP="006506EA">
      <w:pPr>
        <w:bidi/>
        <w:jc w:val="both"/>
        <w:rPr>
          <w:rFonts w:cs="David" w:hint="cs"/>
          <w:rtl/>
        </w:rPr>
      </w:pPr>
    </w:p>
    <w:p w14:paraId="17CBB150" w14:textId="77777777" w:rsidR="006506EA" w:rsidRPr="006506EA" w:rsidRDefault="006506EA" w:rsidP="006506EA">
      <w:pPr>
        <w:bidi/>
        <w:jc w:val="both"/>
        <w:rPr>
          <w:rFonts w:cs="David" w:hint="cs"/>
          <w:rtl/>
        </w:rPr>
      </w:pPr>
      <w:r w:rsidRPr="006506EA">
        <w:rPr>
          <w:rFonts w:cs="David" w:hint="cs"/>
          <w:rtl/>
        </w:rPr>
        <w:tab/>
        <w:t>זאת איזושהי סנקציה שמונעת הליכי סרק.</w:t>
      </w:r>
    </w:p>
    <w:p w14:paraId="7C5E0A59" w14:textId="77777777" w:rsidR="006506EA" w:rsidRPr="006506EA" w:rsidRDefault="006506EA" w:rsidP="006506EA">
      <w:pPr>
        <w:bidi/>
        <w:jc w:val="both"/>
        <w:rPr>
          <w:rFonts w:cs="David" w:hint="cs"/>
          <w:rtl/>
        </w:rPr>
      </w:pPr>
    </w:p>
    <w:p w14:paraId="3EBFF2B1"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64CE3B9A" w14:textId="77777777" w:rsidR="006506EA" w:rsidRPr="006506EA" w:rsidRDefault="006506EA" w:rsidP="006506EA">
      <w:pPr>
        <w:bidi/>
        <w:jc w:val="both"/>
        <w:rPr>
          <w:rFonts w:cs="David" w:hint="cs"/>
          <w:rtl/>
        </w:rPr>
      </w:pPr>
    </w:p>
    <w:p w14:paraId="56D171D7" w14:textId="77777777" w:rsidR="006506EA" w:rsidRPr="006506EA" w:rsidRDefault="006506EA" w:rsidP="006506EA">
      <w:pPr>
        <w:bidi/>
        <w:jc w:val="both"/>
        <w:rPr>
          <w:rFonts w:cs="David" w:hint="cs"/>
          <w:rtl/>
        </w:rPr>
      </w:pPr>
      <w:r w:rsidRPr="006506EA">
        <w:rPr>
          <w:rFonts w:cs="David" w:hint="cs"/>
          <w:rtl/>
        </w:rPr>
        <w:tab/>
        <w:t>באוסטריה הוא נבחר בבחירה ישירה על-ידי העם.</w:t>
      </w:r>
    </w:p>
    <w:p w14:paraId="3C09185A" w14:textId="77777777" w:rsidR="006506EA" w:rsidRPr="006506EA" w:rsidRDefault="006506EA" w:rsidP="006506EA">
      <w:pPr>
        <w:bidi/>
        <w:jc w:val="both"/>
        <w:rPr>
          <w:rFonts w:cs="David" w:hint="cs"/>
          <w:rtl/>
        </w:rPr>
      </w:pPr>
    </w:p>
    <w:p w14:paraId="43F806F7" w14:textId="77777777" w:rsidR="006506EA" w:rsidRPr="006506EA" w:rsidRDefault="006506EA" w:rsidP="006506EA">
      <w:pPr>
        <w:bidi/>
        <w:jc w:val="both"/>
        <w:rPr>
          <w:rFonts w:cs="David" w:hint="cs"/>
          <w:u w:val="single"/>
          <w:rtl/>
        </w:rPr>
      </w:pPr>
      <w:r w:rsidRPr="006506EA">
        <w:rPr>
          <w:rFonts w:cs="David" w:hint="cs"/>
          <w:u w:val="single"/>
          <w:rtl/>
        </w:rPr>
        <w:t>דינה צדוק:</w:t>
      </w:r>
    </w:p>
    <w:p w14:paraId="1D301C81" w14:textId="77777777" w:rsidR="006506EA" w:rsidRPr="006506EA" w:rsidRDefault="006506EA" w:rsidP="006506EA">
      <w:pPr>
        <w:bidi/>
        <w:jc w:val="both"/>
        <w:rPr>
          <w:rFonts w:cs="David" w:hint="cs"/>
          <w:rtl/>
        </w:rPr>
      </w:pPr>
    </w:p>
    <w:p w14:paraId="59C2547B" w14:textId="77777777" w:rsidR="006506EA" w:rsidRPr="006506EA" w:rsidRDefault="006506EA" w:rsidP="006506EA">
      <w:pPr>
        <w:bidi/>
        <w:jc w:val="both"/>
        <w:rPr>
          <w:rFonts w:cs="David" w:hint="cs"/>
          <w:rtl/>
        </w:rPr>
      </w:pPr>
      <w:r w:rsidRPr="006506EA">
        <w:rPr>
          <w:rFonts w:cs="David" w:hint="cs"/>
          <w:rtl/>
        </w:rPr>
        <w:tab/>
        <w:t>אני חושבת שכן.</w:t>
      </w:r>
    </w:p>
    <w:p w14:paraId="0F2FE7CD" w14:textId="77777777" w:rsidR="006506EA" w:rsidRPr="006506EA" w:rsidRDefault="006506EA" w:rsidP="006506EA">
      <w:pPr>
        <w:bidi/>
        <w:jc w:val="both"/>
        <w:rPr>
          <w:rFonts w:cs="David" w:hint="cs"/>
          <w:rtl/>
        </w:rPr>
      </w:pPr>
    </w:p>
    <w:p w14:paraId="3BDC5347"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E73A04A" w14:textId="77777777" w:rsidR="006506EA" w:rsidRPr="006506EA" w:rsidRDefault="006506EA" w:rsidP="006506EA">
      <w:pPr>
        <w:bidi/>
        <w:jc w:val="both"/>
        <w:rPr>
          <w:rFonts w:cs="David" w:hint="cs"/>
          <w:rtl/>
        </w:rPr>
      </w:pPr>
    </w:p>
    <w:p w14:paraId="04D8F407" w14:textId="77777777" w:rsidR="006506EA" w:rsidRPr="006506EA" w:rsidRDefault="006506EA" w:rsidP="006506EA">
      <w:pPr>
        <w:bidi/>
        <w:jc w:val="both"/>
        <w:rPr>
          <w:rFonts w:cs="David" w:hint="cs"/>
          <w:rtl/>
        </w:rPr>
      </w:pPr>
      <w:r w:rsidRPr="006506EA">
        <w:rPr>
          <w:rFonts w:cs="David" w:hint="cs"/>
          <w:rtl/>
        </w:rPr>
        <w:tab/>
        <w:t>לא רק שאני לא רוצה למשוך זמן  ולא רק שאני לא רוצה להשביע את סקרנותי האינטלקטואלית שיש לי בדברים שנאמרו, אלא אני עושה רק מה שלדעתי חיוני על-מנת שיהיה בפני הוועדה טרם היא תקבל החלטה. אני ניהלתי ועדה, חוקקתי כאן חוקים, ואני לא חושב שהיה פעם שלא קראתי למרכז המחקר ושאלתי איך נוהגים בעולם וזאת כדי שיהיה לי מושג. אמר לכם חבר הכנסת רותם שזה יכול לעבור ביקורת בג"ץ ואתם צריכים להכין את עצמכם. זה סצנריו מביש ואני הופך להיות הנודניק התורן. לפחות שהדברים יהיו בפרוטוקול.</w:t>
      </w:r>
    </w:p>
    <w:p w14:paraId="12166C6A" w14:textId="77777777" w:rsidR="006506EA" w:rsidRPr="006506EA" w:rsidRDefault="006506EA" w:rsidP="006506EA">
      <w:pPr>
        <w:bidi/>
        <w:jc w:val="both"/>
        <w:rPr>
          <w:rFonts w:cs="David" w:hint="cs"/>
          <w:rtl/>
        </w:rPr>
      </w:pPr>
    </w:p>
    <w:p w14:paraId="0149D702" w14:textId="77777777" w:rsidR="006506EA" w:rsidRPr="006506EA" w:rsidRDefault="006506EA" w:rsidP="006506EA">
      <w:pPr>
        <w:bidi/>
        <w:jc w:val="both"/>
        <w:rPr>
          <w:rFonts w:cs="David" w:hint="cs"/>
          <w:rtl/>
        </w:rPr>
      </w:pPr>
      <w:r w:rsidRPr="006506EA">
        <w:rPr>
          <w:rFonts w:cs="David" w:hint="cs"/>
          <w:rtl/>
        </w:rPr>
        <w:tab/>
        <w:t>דיברתי עם גדעון סער ואמרתי לו שתוך כדי שאנחנו לומדים על מה שקורה בעולם, יכול להיות שאפשר להציע הצעת נוהל אלטרנטיבית. אני לא מדבר על לוחות זמנים אלא על התפיסה. לנו יש חוק ואנחנו עכשיו מכינים את הנוהל. אנחנו חייבים להיות כפופים לחוק, אבל בתוך החוק יכולים להיות שלבים מסוימים. כלומר, מגישים כתב תביעה. אני חושב שהוועדה צריכה לקבל את כתב התביעה ובנוהל צריך לקבוע מה הוא צריך להכיל. הוועדה תצטרך לקיים דיון מיוחד והצבעה על כתב התביעה ואז יכול להיות שאולי יורידו סעיף או יעלו סעיף, ואז יהיה כתב תביעה של הוועדה. לאחר מכן היא צריכה לשלוח אותו לנשיא המדינה שצריך להגיב עליה, לפחות בכתב, ולומר מה הדברים שהוא חושב שהם לא נכונים עובדתית ושהוא רוצה לתקוף אותם, ואז תתכנס הוועדה פעם נוספת ותחליט מי העדים שיופיעו, אם יופיעו עדים, מה החומר שהיא רוצה שיבוא בפניה, אבל אז זה משהו שדומה להליך משפטי. אם רוצים להדיח היום את המזכירה במס הכנסה, אני צריך לבנות משהו שהוא כמו משפט. בהתאחדות הכדורגל מענישים שחקנים, וזה הליך דומה.</w:t>
      </w:r>
    </w:p>
    <w:p w14:paraId="08CA198F" w14:textId="77777777" w:rsidR="006506EA" w:rsidRPr="006506EA" w:rsidRDefault="006506EA" w:rsidP="006506EA">
      <w:pPr>
        <w:bidi/>
        <w:jc w:val="both"/>
        <w:rPr>
          <w:rFonts w:cs="David" w:hint="cs"/>
          <w:rtl/>
        </w:rPr>
      </w:pPr>
    </w:p>
    <w:p w14:paraId="4C432E69"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48583E9C" w14:textId="77777777" w:rsidR="006506EA" w:rsidRPr="006506EA" w:rsidRDefault="006506EA" w:rsidP="006506EA">
      <w:pPr>
        <w:bidi/>
        <w:jc w:val="both"/>
        <w:rPr>
          <w:rFonts w:cs="David" w:hint="cs"/>
          <w:rtl/>
        </w:rPr>
      </w:pPr>
    </w:p>
    <w:p w14:paraId="7C66BB56" w14:textId="77777777" w:rsidR="006506EA" w:rsidRPr="006506EA" w:rsidRDefault="006506EA" w:rsidP="006506EA">
      <w:pPr>
        <w:bidi/>
        <w:jc w:val="both"/>
        <w:rPr>
          <w:rFonts w:cs="David" w:hint="cs"/>
          <w:rtl/>
        </w:rPr>
      </w:pPr>
      <w:r w:rsidRPr="006506EA">
        <w:rPr>
          <w:rFonts w:cs="David" w:hint="cs"/>
          <w:rtl/>
        </w:rPr>
        <w:tab/>
        <w:t>הוועדה תשמע את הנשיא ותחליט לא להדיח אותו. פירושו של דבר שאי אפשר להגיש נגדו כתב אישום.</w:t>
      </w:r>
    </w:p>
    <w:p w14:paraId="0C2DDC30" w14:textId="77777777" w:rsidR="006506EA" w:rsidRPr="006506EA" w:rsidRDefault="006506EA" w:rsidP="006506EA">
      <w:pPr>
        <w:bidi/>
        <w:jc w:val="both"/>
        <w:rPr>
          <w:rFonts w:cs="David" w:hint="cs"/>
          <w:rtl/>
        </w:rPr>
      </w:pPr>
    </w:p>
    <w:p w14:paraId="5664E059"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76FF9809" w14:textId="77777777" w:rsidR="006506EA" w:rsidRPr="006506EA" w:rsidRDefault="006506EA" w:rsidP="006506EA">
      <w:pPr>
        <w:bidi/>
        <w:jc w:val="both"/>
        <w:rPr>
          <w:rFonts w:cs="David" w:hint="cs"/>
          <w:rtl/>
        </w:rPr>
      </w:pPr>
    </w:p>
    <w:p w14:paraId="46788C14" w14:textId="77777777" w:rsidR="006506EA" w:rsidRPr="006506EA" w:rsidRDefault="006506EA" w:rsidP="006506EA">
      <w:pPr>
        <w:bidi/>
        <w:jc w:val="both"/>
        <w:rPr>
          <w:rFonts w:cs="David" w:hint="cs"/>
          <w:rtl/>
        </w:rPr>
      </w:pPr>
      <w:r w:rsidRPr="006506EA">
        <w:rPr>
          <w:rFonts w:cs="David" w:hint="cs"/>
          <w:rtl/>
        </w:rPr>
        <w:tab/>
        <w:t>מה פתאום? איזה קשר יש לזה? זה לא קשור להליך פלילי.</w:t>
      </w:r>
    </w:p>
    <w:p w14:paraId="19A2AA05" w14:textId="77777777" w:rsidR="006506EA" w:rsidRPr="006506EA" w:rsidRDefault="006506EA" w:rsidP="006506EA">
      <w:pPr>
        <w:bidi/>
        <w:jc w:val="both"/>
        <w:rPr>
          <w:rFonts w:cs="David" w:hint="cs"/>
          <w:rtl/>
        </w:rPr>
      </w:pPr>
    </w:p>
    <w:p w14:paraId="106131A0"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7BB97640" w14:textId="77777777" w:rsidR="006506EA" w:rsidRPr="006506EA" w:rsidRDefault="006506EA" w:rsidP="006506EA">
      <w:pPr>
        <w:bidi/>
        <w:jc w:val="both"/>
        <w:rPr>
          <w:rFonts w:cs="David" w:hint="cs"/>
          <w:rtl/>
        </w:rPr>
      </w:pPr>
    </w:p>
    <w:p w14:paraId="14FA7F1F" w14:textId="77777777" w:rsidR="006506EA" w:rsidRPr="006506EA" w:rsidRDefault="006506EA" w:rsidP="006506EA">
      <w:pPr>
        <w:bidi/>
        <w:jc w:val="both"/>
        <w:rPr>
          <w:rFonts w:cs="David" w:hint="cs"/>
          <w:rtl/>
        </w:rPr>
      </w:pPr>
      <w:r w:rsidRPr="006506EA">
        <w:rPr>
          <w:rFonts w:cs="David" w:hint="cs"/>
          <w:rtl/>
        </w:rPr>
        <w:tab/>
        <w:t>אי אפשר להגיש כתב אישום נגד נשיא מכהן.</w:t>
      </w:r>
    </w:p>
    <w:p w14:paraId="68EB8421" w14:textId="77777777" w:rsidR="006506EA" w:rsidRPr="006506EA" w:rsidRDefault="006506EA" w:rsidP="006506EA">
      <w:pPr>
        <w:bidi/>
        <w:jc w:val="both"/>
        <w:rPr>
          <w:rFonts w:cs="David" w:hint="cs"/>
          <w:u w:val="single"/>
          <w:rtl/>
        </w:rPr>
      </w:pPr>
    </w:p>
    <w:p w14:paraId="2E38C4D9"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2E49106" w14:textId="77777777" w:rsidR="006506EA" w:rsidRPr="006506EA" w:rsidRDefault="006506EA" w:rsidP="006506EA">
      <w:pPr>
        <w:bidi/>
        <w:jc w:val="both"/>
        <w:rPr>
          <w:rFonts w:cs="David" w:hint="cs"/>
          <w:rtl/>
        </w:rPr>
      </w:pPr>
    </w:p>
    <w:p w14:paraId="259C6501" w14:textId="77777777" w:rsidR="006506EA" w:rsidRPr="006506EA" w:rsidRDefault="006506EA" w:rsidP="006506EA">
      <w:pPr>
        <w:bidi/>
        <w:jc w:val="both"/>
        <w:rPr>
          <w:rFonts w:cs="David" w:hint="cs"/>
          <w:rtl/>
        </w:rPr>
      </w:pPr>
      <w:r w:rsidRPr="006506EA">
        <w:rPr>
          <w:rFonts w:cs="David" w:hint="cs"/>
          <w:rtl/>
        </w:rPr>
        <w:tab/>
        <w:t>בגלל שהוא נשיא, זה נכון.</w:t>
      </w:r>
    </w:p>
    <w:p w14:paraId="7BDB9853" w14:textId="77777777" w:rsidR="006506EA" w:rsidRPr="006506EA" w:rsidRDefault="006506EA" w:rsidP="006506EA">
      <w:pPr>
        <w:bidi/>
        <w:jc w:val="both"/>
        <w:rPr>
          <w:rFonts w:cs="David" w:hint="cs"/>
          <w:rtl/>
        </w:rPr>
      </w:pPr>
    </w:p>
    <w:p w14:paraId="326F9480"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7DA0BF26" w14:textId="77777777" w:rsidR="006506EA" w:rsidRPr="006506EA" w:rsidRDefault="006506EA" w:rsidP="006506EA">
      <w:pPr>
        <w:bidi/>
        <w:jc w:val="both"/>
        <w:rPr>
          <w:rFonts w:cs="David" w:hint="cs"/>
          <w:rtl/>
        </w:rPr>
      </w:pPr>
    </w:p>
    <w:p w14:paraId="1AD20E0B" w14:textId="77777777" w:rsidR="006506EA" w:rsidRPr="006506EA" w:rsidRDefault="006506EA" w:rsidP="006506EA">
      <w:pPr>
        <w:bidi/>
        <w:jc w:val="both"/>
        <w:rPr>
          <w:rFonts w:cs="David" w:hint="cs"/>
          <w:rtl/>
        </w:rPr>
      </w:pPr>
      <w:r w:rsidRPr="006506EA">
        <w:rPr>
          <w:rFonts w:cs="David" w:hint="cs"/>
          <w:rtl/>
        </w:rPr>
        <w:tab/>
        <w:t>ישבו כאן 21 חברי ועדה ויהפכו להיות שופטים בהליך פלילי. אם זה כך, אתה מונע הגשת כתב אישום.</w:t>
      </w:r>
    </w:p>
    <w:p w14:paraId="07716B94" w14:textId="77777777" w:rsidR="006506EA" w:rsidRPr="006506EA" w:rsidRDefault="006506EA" w:rsidP="006506EA">
      <w:pPr>
        <w:bidi/>
        <w:jc w:val="both"/>
        <w:rPr>
          <w:rFonts w:cs="David" w:hint="cs"/>
          <w:rtl/>
        </w:rPr>
      </w:pPr>
    </w:p>
    <w:p w14:paraId="2538CD5B"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F2AE591" w14:textId="77777777" w:rsidR="006506EA" w:rsidRPr="006506EA" w:rsidRDefault="006506EA" w:rsidP="006506EA">
      <w:pPr>
        <w:bidi/>
        <w:jc w:val="both"/>
        <w:rPr>
          <w:rFonts w:cs="David" w:hint="cs"/>
          <w:rtl/>
        </w:rPr>
      </w:pPr>
    </w:p>
    <w:p w14:paraId="7BB5A66B" w14:textId="77777777" w:rsidR="006506EA" w:rsidRPr="006506EA" w:rsidRDefault="006506EA" w:rsidP="006506EA">
      <w:pPr>
        <w:bidi/>
        <w:jc w:val="both"/>
        <w:rPr>
          <w:rFonts w:cs="David" w:hint="cs"/>
          <w:rtl/>
        </w:rPr>
      </w:pPr>
      <w:r w:rsidRPr="006506EA">
        <w:rPr>
          <w:rFonts w:cs="David" w:hint="cs"/>
          <w:rtl/>
        </w:rPr>
        <w:tab/>
        <w:t>זה לא הליך פלילי.</w:t>
      </w:r>
    </w:p>
    <w:p w14:paraId="02BE404D" w14:textId="77777777" w:rsidR="006506EA" w:rsidRPr="006506EA" w:rsidRDefault="006506EA" w:rsidP="006506EA">
      <w:pPr>
        <w:bidi/>
        <w:jc w:val="both"/>
        <w:rPr>
          <w:rFonts w:cs="David" w:hint="cs"/>
          <w:rtl/>
        </w:rPr>
      </w:pPr>
    </w:p>
    <w:p w14:paraId="57B56CF7"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662212E7" w14:textId="77777777" w:rsidR="006506EA" w:rsidRPr="006506EA" w:rsidRDefault="006506EA" w:rsidP="006506EA">
      <w:pPr>
        <w:bidi/>
        <w:jc w:val="both"/>
        <w:rPr>
          <w:rFonts w:cs="David" w:hint="cs"/>
          <w:rtl/>
        </w:rPr>
      </w:pPr>
    </w:p>
    <w:p w14:paraId="443C0A39" w14:textId="77777777" w:rsidR="006506EA" w:rsidRPr="006506EA" w:rsidRDefault="006506EA" w:rsidP="006506EA">
      <w:pPr>
        <w:bidi/>
        <w:jc w:val="both"/>
        <w:rPr>
          <w:rFonts w:cs="David" w:hint="cs"/>
          <w:rtl/>
        </w:rPr>
      </w:pPr>
      <w:r w:rsidRPr="006506EA">
        <w:rPr>
          <w:rFonts w:cs="David" w:hint="cs"/>
          <w:rtl/>
        </w:rPr>
        <w:tab/>
        <w:t>אני החלטתי וגם הודעתי במליאת הוועדה שנסיים היום את הנושא עד שעה 2:00 ואני מתכוון לעשות זאת. אני לא משוכנע שצריך להוסיף זמן לדיון.</w:t>
      </w:r>
    </w:p>
    <w:p w14:paraId="4E611289" w14:textId="77777777" w:rsidR="006506EA" w:rsidRPr="006506EA" w:rsidRDefault="006506EA" w:rsidP="006506EA">
      <w:pPr>
        <w:bidi/>
        <w:jc w:val="both"/>
        <w:rPr>
          <w:rFonts w:cs="David" w:hint="cs"/>
          <w:rtl/>
        </w:rPr>
      </w:pPr>
    </w:p>
    <w:p w14:paraId="7D10E5D6"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C4E3B4E" w14:textId="77777777" w:rsidR="006506EA" w:rsidRPr="006506EA" w:rsidRDefault="006506EA" w:rsidP="006506EA">
      <w:pPr>
        <w:bidi/>
        <w:jc w:val="both"/>
        <w:rPr>
          <w:rFonts w:cs="David" w:hint="cs"/>
          <w:rtl/>
        </w:rPr>
      </w:pPr>
    </w:p>
    <w:p w14:paraId="3045DCDA" w14:textId="77777777" w:rsidR="006506EA" w:rsidRPr="006506EA" w:rsidRDefault="006506EA" w:rsidP="006506EA">
      <w:pPr>
        <w:bidi/>
        <w:jc w:val="both"/>
        <w:rPr>
          <w:rFonts w:cs="David" w:hint="cs"/>
          <w:rtl/>
        </w:rPr>
      </w:pPr>
      <w:r w:rsidRPr="006506EA">
        <w:rPr>
          <w:rFonts w:cs="David" w:hint="cs"/>
          <w:rtl/>
        </w:rPr>
        <w:tab/>
        <w:t xml:space="preserve">אני חושב שההכרזה שלך בלי לדעת במה דברים אמורים ובלי לשמוע את הדיון, עוברת כחוט השני. </w:t>
      </w:r>
    </w:p>
    <w:p w14:paraId="033675E9" w14:textId="77777777" w:rsidR="006506EA" w:rsidRPr="006506EA" w:rsidRDefault="006506EA" w:rsidP="006506EA">
      <w:pPr>
        <w:bidi/>
        <w:jc w:val="both"/>
        <w:rPr>
          <w:rFonts w:cs="David" w:hint="cs"/>
          <w:rtl/>
        </w:rPr>
      </w:pPr>
    </w:p>
    <w:p w14:paraId="5B560F89"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0F9ED4D7" w14:textId="77777777" w:rsidR="006506EA" w:rsidRPr="006506EA" w:rsidRDefault="006506EA" w:rsidP="006506EA">
      <w:pPr>
        <w:bidi/>
        <w:jc w:val="both"/>
        <w:rPr>
          <w:rFonts w:cs="David" w:hint="cs"/>
          <w:rtl/>
        </w:rPr>
      </w:pPr>
    </w:p>
    <w:p w14:paraId="5B57ECF5" w14:textId="77777777" w:rsidR="006506EA" w:rsidRPr="006506EA" w:rsidRDefault="006506EA" w:rsidP="006506EA">
      <w:pPr>
        <w:bidi/>
        <w:jc w:val="both"/>
        <w:rPr>
          <w:rFonts w:cs="David" w:hint="cs"/>
          <w:rtl/>
        </w:rPr>
      </w:pPr>
      <w:r w:rsidRPr="006506EA">
        <w:rPr>
          <w:rFonts w:cs="David" w:hint="cs"/>
          <w:rtl/>
        </w:rPr>
        <w:tab/>
        <w:t>אני חוזר ואומר שבעיניי הדיון המרכזי הוא לא הנוהל אלא המהות.</w:t>
      </w:r>
    </w:p>
    <w:p w14:paraId="572A5D53" w14:textId="77777777" w:rsidR="006506EA" w:rsidRPr="006506EA" w:rsidRDefault="006506EA" w:rsidP="006506EA">
      <w:pPr>
        <w:bidi/>
        <w:jc w:val="both"/>
        <w:rPr>
          <w:rFonts w:cs="David" w:hint="cs"/>
          <w:rtl/>
        </w:rPr>
      </w:pPr>
    </w:p>
    <w:p w14:paraId="0F4B2FB1"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2715A6A" w14:textId="77777777" w:rsidR="006506EA" w:rsidRPr="006506EA" w:rsidRDefault="006506EA" w:rsidP="006506EA">
      <w:pPr>
        <w:bidi/>
        <w:jc w:val="both"/>
        <w:rPr>
          <w:rFonts w:cs="David" w:hint="cs"/>
          <w:rtl/>
        </w:rPr>
      </w:pPr>
    </w:p>
    <w:p w14:paraId="61A6686D" w14:textId="77777777" w:rsidR="006506EA" w:rsidRPr="006506EA" w:rsidRDefault="006506EA" w:rsidP="006506EA">
      <w:pPr>
        <w:bidi/>
        <w:jc w:val="both"/>
        <w:rPr>
          <w:rFonts w:cs="David" w:hint="cs"/>
          <w:rtl/>
        </w:rPr>
      </w:pPr>
      <w:r w:rsidRPr="006506EA">
        <w:rPr>
          <w:rFonts w:cs="David" w:hint="cs"/>
          <w:rtl/>
        </w:rPr>
        <w:tab/>
        <w:t>מהי המהות?</w:t>
      </w:r>
    </w:p>
    <w:p w14:paraId="48010838" w14:textId="77777777" w:rsidR="006506EA" w:rsidRPr="006506EA" w:rsidRDefault="006506EA" w:rsidP="006506EA">
      <w:pPr>
        <w:bidi/>
        <w:jc w:val="both"/>
        <w:rPr>
          <w:rFonts w:cs="David" w:hint="cs"/>
          <w:rtl/>
        </w:rPr>
      </w:pPr>
    </w:p>
    <w:p w14:paraId="6AA53863"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5F712B51" w14:textId="77777777" w:rsidR="006506EA" w:rsidRPr="006506EA" w:rsidRDefault="006506EA" w:rsidP="006506EA">
      <w:pPr>
        <w:bidi/>
        <w:jc w:val="both"/>
        <w:rPr>
          <w:rFonts w:cs="David" w:hint="cs"/>
          <w:rtl/>
        </w:rPr>
      </w:pPr>
    </w:p>
    <w:p w14:paraId="1397BE36" w14:textId="77777777" w:rsidR="006506EA" w:rsidRPr="006506EA" w:rsidRDefault="006506EA" w:rsidP="006506EA">
      <w:pPr>
        <w:bidi/>
        <w:jc w:val="both"/>
        <w:rPr>
          <w:rFonts w:cs="David" w:hint="cs"/>
          <w:rtl/>
        </w:rPr>
      </w:pPr>
      <w:r w:rsidRPr="006506EA">
        <w:rPr>
          <w:rFonts w:cs="David" w:hint="cs"/>
          <w:rtl/>
        </w:rPr>
        <w:tab/>
        <w:t>כל הדברים שאמרת ולא קשורים לנוהל. הנושא הזה של יועץ משפטי שהחליט להגיש כתב אישום כנגד נשיא מדינה על עבירות כל כך חמורות.</w:t>
      </w:r>
    </w:p>
    <w:p w14:paraId="3F68D3CA" w14:textId="77777777" w:rsidR="006506EA" w:rsidRPr="006506EA" w:rsidRDefault="006506EA" w:rsidP="006506EA">
      <w:pPr>
        <w:bidi/>
        <w:jc w:val="both"/>
        <w:rPr>
          <w:rFonts w:cs="David" w:hint="cs"/>
          <w:rtl/>
        </w:rPr>
      </w:pPr>
      <w:r w:rsidRPr="006506EA">
        <w:rPr>
          <w:rFonts w:cs="David"/>
          <w:rtl/>
        </w:rPr>
        <w:br w:type="page"/>
      </w:r>
    </w:p>
    <w:p w14:paraId="3391D2BC"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7C4E54C7" w14:textId="77777777" w:rsidR="006506EA" w:rsidRPr="006506EA" w:rsidRDefault="006506EA" w:rsidP="006506EA">
      <w:pPr>
        <w:bidi/>
        <w:jc w:val="both"/>
        <w:rPr>
          <w:rFonts w:cs="David" w:hint="cs"/>
          <w:rtl/>
        </w:rPr>
      </w:pPr>
    </w:p>
    <w:p w14:paraId="6417585E" w14:textId="77777777" w:rsidR="006506EA" w:rsidRPr="006506EA" w:rsidRDefault="006506EA" w:rsidP="006506EA">
      <w:pPr>
        <w:bidi/>
        <w:jc w:val="both"/>
        <w:rPr>
          <w:rFonts w:cs="David" w:hint="cs"/>
          <w:rtl/>
        </w:rPr>
      </w:pPr>
      <w:r w:rsidRPr="006506EA">
        <w:rPr>
          <w:rFonts w:cs="David" w:hint="cs"/>
          <w:rtl/>
        </w:rPr>
        <w:tab/>
        <w:t>הוא לא החליט.</w:t>
      </w:r>
    </w:p>
    <w:p w14:paraId="6EA5F493" w14:textId="77777777" w:rsidR="006506EA" w:rsidRPr="006506EA" w:rsidRDefault="006506EA" w:rsidP="006506EA">
      <w:pPr>
        <w:bidi/>
        <w:jc w:val="both"/>
        <w:rPr>
          <w:rFonts w:cs="David" w:hint="cs"/>
          <w:rtl/>
        </w:rPr>
      </w:pPr>
    </w:p>
    <w:p w14:paraId="6FA490DA"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1755F94D" w14:textId="77777777" w:rsidR="006506EA" w:rsidRPr="006506EA" w:rsidRDefault="006506EA" w:rsidP="006506EA">
      <w:pPr>
        <w:bidi/>
        <w:jc w:val="both"/>
        <w:rPr>
          <w:rFonts w:cs="David" w:hint="cs"/>
          <w:rtl/>
        </w:rPr>
      </w:pPr>
    </w:p>
    <w:p w14:paraId="5849CD6C" w14:textId="77777777" w:rsidR="006506EA" w:rsidRPr="006506EA" w:rsidRDefault="006506EA" w:rsidP="006506EA">
      <w:pPr>
        <w:bidi/>
        <w:jc w:val="both"/>
        <w:rPr>
          <w:rFonts w:cs="David" w:hint="cs"/>
          <w:rtl/>
        </w:rPr>
      </w:pPr>
      <w:r w:rsidRPr="006506EA">
        <w:rPr>
          <w:rFonts w:cs="David" w:hint="cs"/>
          <w:rtl/>
        </w:rPr>
        <w:tab/>
        <w:t>הוא החליט בכפוף לשימוע.</w:t>
      </w:r>
    </w:p>
    <w:p w14:paraId="225A88E5" w14:textId="77777777" w:rsidR="006506EA" w:rsidRPr="006506EA" w:rsidRDefault="006506EA" w:rsidP="006506EA">
      <w:pPr>
        <w:bidi/>
        <w:jc w:val="both"/>
        <w:rPr>
          <w:rFonts w:cs="David" w:hint="cs"/>
          <w:rtl/>
        </w:rPr>
      </w:pPr>
    </w:p>
    <w:p w14:paraId="064278CF"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3F2158D8" w14:textId="77777777" w:rsidR="006506EA" w:rsidRPr="006506EA" w:rsidRDefault="006506EA" w:rsidP="006506EA">
      <w:pPr>
        <w:bidi/>
        <w:jc w:val="both"/>
        <w:rPr>
          <w:rFonts w:cs="David" w:hint="cs"/>
          <w:rtl/>
        </w:rPr>
      </w:pPr>
    </w:p>
    <w:p w14:paraId="7D5A206B" w14:textId="77777777" w:rsidR="006506EA" w:rsidRPr="006506EA" w:rsidRDefault="006506EA" w:rsidP="006506EA">
      <w:pPr>
        <w:bidi/>
        <w:jc w:val="both"/>
        <w:rPr>
          <w:rFonts w:cs="David" w:hint="cs"/>
          <w:rtl/>
        </w:rPr>
      </w:pPr>
      <w:r w:rsidRPr="006506EA">
        <w:rPr>
          <w:rFonts w:cs="David" w:hint="cs"/>
          <w:rtl/>
        </w:rPr>
        <w:tab/>
        <w:t>לא. הוא אמר שהוא שוקל.</w:t>
      </w:r>
    </w:p>
    <w:p w14:paraId="059AB3CB" w14:textId="77777777" w:rsidR="006506EA" w:rsidRPr="006506EA" w:rsidRDefault="006506EA" w:rsidP="006506EA">
      <w:pPr>
        <w:bidi/>
        <w:jc w:val="both"/>
        <w:rPr>
          <w:rFonts w:cs="David" w:hint="cs"/>
          <w:rtl/>
        </w:rPr>
      </w:pPr>
    </w:p>
    <w:p w14:paraId="1AF01D3C"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089E39E7" w14:textId="77777777" w:rsidR="006506EA" w:rsidRPr="006506EA" w:rsidRDefault="006506EA" w:rsidP="006506EA">
      <w:pPr>
        <w:bidi/>
        <w:jc w:val="both"/>
        <w:rPr>
          <w:rFonts w:cs="David" w:hint="cs"/>
          <w:rtl/>
        </w:rPr>
      </w:pPr>
    </w:p>
    <w:p w14:paraId="392001C0" w14:textId="77777777" w:rsidR="006506EA" w:rsidRPr="006506EA" w:rsidRDefault="006506EA" w:rsidP="006506EA">
      <w:pPr>
        <w:bidi/>
        <w:jc w:val="both"/>
        <w:rPr>
          <w:rFonts w:cs="David" w:hint="cs"/>
          <w:rtl/>
        </w:rPr>
      </w:pPr>
      <w:r w:rsidRPr="006506EA">
        <w:rPr>
          <w:rFonts w:cs="David" w:hint="cs"/>
          <w:rtl/>
        </w:rPr>
        <w:tab/>
        <w:t>מה שהוא לא החליט, מה שלא כתוב, האם זאת עילה שיכולה להביא למצב בו כנסת ישראל יכולה להדיח את הנשיא מתפקידו. לדעתי זה לא קשור לנוהל אלא למהות.</w:t>
      </w:r>
    </w:p>
    <w:p w14:paraId="1BEFEA62" w14:textId="77777777" w:rsidR="006506EA" w:rsidRPr="006506EA" w:rsidRDefault="006506EA" w:rsidP="006506EA">
      <w:pPr>
        <w:bidi/>
        <w:jc w:val="both"/>
        <w:rPr>
          <w:rFonts w:cs="David" w:hint="cs"/>
          <w:rtl/>
        </w:rPr>
      </w:pPr>
    </w:p>
    <w:p w14:paraId="5DFF7DF4"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D8FD701" w14:textId="77777777" w:rsidR="006506EA" w:rsidRPr="006506EA" w:rsidRDefault="006506EA" w:rsidP="006506EA">
      <w:pPr>
        <w:bidi/>
        <w:jc w:val="both"/>
        <w:rPr>
          <w:rFonts w:cs="David" w:hint="cs"/>
          <w:rtl/>
        </w:rPr>
      </w:pPr>
    </w:p>
    <w:p w14:paraId="02380148" w14:textId="77777777" w:rsidR="006506EA" w:rsidRPr="006506EA" w:rsidRDefault="006506EA" w:rsidP="006506EA">
      <w:pPr>
        <w:bidi/>
        <w:jc w:val="both"/>
        <w:rPr>
          <w:rFonts w:cs="David" w:hint="cs"/>
          <w:rtl/>
        </w:rPr>
      </w:pPr>
      <w:r w:rsidRPr="006506EA">
        <w:rPr>
          <w:rFonts w:cs="David" w:hint="cs"/>
          <w:rtl/>
        </w:rPr>
        <w:tab/>
        <w:t xml:space="preserve">אני מסכים למה שאתה אומר, אבל עכשיו אנחנו צריכים לשאול מה קורה כאשר היועץ המשפטי אומר שהוא שוקל והנשיא אומר שהוא לא עשה את הדברים המיוחסים לו. אתה יכול לקבוע </w:t>
      </w:r>
      <w:r w:rsidRPr="006506EA">
        <w:rPr>
          <w:rFonts w:cs="David"/>
          <w:rtl/>
        </w:rPr>
        <w:t>–</w:t>
      </w:r>
      <w:r w:rsidRPr="006506EA">
        <w:rPr>
          <w:rFonts w:cs="David" w:hint="cs"/>
          <w:rtl/>
        </w:rPr>
        <w:t xml:space="preserve"> ואני לא אומר שזה תקף </w:t>
      </w:r>
      <w:r w:rsidRPr="006506EA">
        <w:rPr>
          <w:rFonts w:cs="David"/>
          <w:rtl/>
        </w:rPr>
        <w:t>–</w:t>
      </w:r>
      <w:r w:rsidRPr="006506EA">
        <w:rPr>
          <w:rFonts w:cs="David" w:hint="cs"/>
          <w:rtl/>
        </w:rPr>
        <w:t xml:space="preserve"> שמאחר שאתה לא מתכוון להיות בית משפט ואתה לא רוצה לשמוע, אין לך מה לשמוע את הנשיא. אם אתה סומך רק על מה שאומר היועץ המשפטי, חבל להביא אותו לכאן.</w:t>
      </w:r>
    </w:p>
    <w:p w14:paraId="3995D84F" w14:textId="77777777" w:rsidR="006506EA" w:rsidRPr="006506EA" w:rsidRDefault="006506EA" w:rsidP="006506EA">
      <w:pPr>
        <w:bidi/>
        <w:jc w:val="both"/>
        <w:rPr>
          <w:rFonts w:cs="David" w:hint="cs"/>
          <w:rtl/>
        </w:rPr>
      </w:pPr>
    </w:p>
    <w:p w14:paraId="44982E89"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1D3E1477" w14:textId="77777777" w:rsidR="006506EA" w:rsidRPr="006506EA" w:rsidRDefault="006506EA" w:rsidP="006506EA">
      <w:pPr>
        <w:bidi/>
        <w:jc w:val="both"/>
        <w:rPr>
          <w:rFonts w:cs="David" w:hint="cs"/>
          <w:rtl/>
        </w:rPr>
      </w:pPr>
    </w:p>
    <w:p w14:paraId="71A3D2C6" w14:textId="77777777" w:rsidR="006506EA" w:rsidRPr="006506EA" w:rsidRDefault="006506EA" w:rsidP="006506EA">
      <w:pPr>
        <w:bidi/>
        <w:jc w:val="both"/>
        <w:rPr>
          <w:rFonts w:cs="David" w:hint="cs"/>
          <w:rtl/>
        </w:rPr>
      </w:pPr>
      <w:r w:rsidRPr="006506EA">
        <w:rPr>
          <w:rFonts w:cs="David" w:hint="cs"/>
          <w:rtl/>
        </w:rPr>
        <w:tab/>
        <w:t>לא, אני גם לא בטוח שבאמת ההחלטה, איך שהיא כתובה, של היועץ המשפטי לממשלה היא כזאת שמאפשרת לי בכלל להגיע לתהליך של הדחה. יכול להיות שאני אומר שאני לא שופט, אין לי יכולת לבדוק, ולכן אני מצביע נגד.</w:t>
      </w:r>
    </w:p>
    <w:p w14:paraId="34D9E2F4" w14:textId="77777777" w:rsidR="006506EA" w:rsidRPr="006506EA" w:rsidRDefault="006506EA" w:rsidP="006506EA">
      <w:pPr>
        <w:bidi/>
        <w:jc w:val="both"/>
        <w:rPr>
          <w:rFonts w:cs="David" w:hint="cs"/>
          <w:rtl/>
        </w:rPr>
      </w:pPr>
    </w:p>
    <w:p w14:paraId="25E46935"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46A4E36E" w14:textId="77777777" w:rsidR="006506EA" w:rsidRPr="006506EA" w:rsidRDefault="006506EA" w:rsidP="006506EA">
      <w:pPr>
        <w:bidi/>
        <w:jc w:val="both"/>
        <w:rPr>
          <w:rFonts w:cs="David" w:hint="cs"/>
          <w:rtl/>
        </w:rPr>
      </w:pPr>
    </w:p>
    <w:p w14:paraId="3EB5D03F" w14:textId="77777777" w:rsidR="006506EA" w:rsidRPr="006506EA" w:rsidRDefault="006506EA" w:rsidP="006506EA">
      <w:pPr>
        <w:bidi/>
        <w:jc w:val="both"/>
        <w:rPr>
          <w:rFonts w:cs="David" w:hint="cs"/>
          <w:rtl/>
        </w:rPr>
      </w:pPr>
      <w:r w:rsidRPr="006506EA">
        <w:rPr>
          <w:rFonts w:cs="David" w:hint="cs"/>
          <w:rtl/>
        </w:rPr>
        <w:tab/>
        <w:t>ההחלטה שעשית עכשיו היא החלטה שיפוטית. כשאתה אומר שאתה לא שופט אבל אתה תצביע כך, זו החלטה שיפוטית כי אתה שמעת צד אחד, שמעת צד שני, וזה חשוב לנוהל שלנו.</w:t>
      </w:r>
    </w:p>
    <w:p w14:paraId="6002E032" w14:textId="77777777" w:rsidR="006506EA" w:rsidRPr="006506EA" w:rsidRDefault="006506EA" w:rsidP="006506EA">
      <w:pPr>
        <w:bidi/>
        <w:jc w:val="both"/>
        <w:rPr>
          <w:rFonts w:cs="David" w:hint="cs"/>
          <w:rtl/>
        </w:rPr>
      </w:pPr>
    </w:p>
    <w:p w14:paraId="695FB9CD"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1867CCEF" w14:textId="77777777" w:rsidR="006506EA" w:rsidRPr="006506EA" w:rsidRDefault="006506EA" w:rsidP="006506EA">
      <w:pPr>
        <w:bidi/>
        <w:jc w:val="both"/>
        <w:rPr>
          <w:rFonts w:cs="David" w:hint="cs"/>
          <w:rtl/>
        </w:rPr>
      </w:pPr>
    </w:p>
    <w:p w14:paraId="612DB008" w14:textId="77777777" w:rsidR="006506EA" w:rsidRPr="006506EA" w:rsidRDefault="006506EA" w:rsidP="006506EA">
      <w:pPr>
        <w:bidi/>
        <w:jc w:val="both"/>
        <w:rPr>
          <w:rFonts w:cs="David" w:hint="cs"/>
          <w:rtl/>
        </w:rPr>
      </w:pPr>
      <w:r w:rsidRPr="006506EA">
        <w:rPr>
          <w:rFonts w:cs="David" w:hint="cs"/>
          <w:rtl/>
        </w:rPr>
        <w:tab/>
        <w:t xml:space="preserve">בסופו של דבר אם הנוהל יאפשר לנוגעים בדבר לבוא ולומר את דבריהם על כל ההשלכות, ואם הנוהל הזה יאפשר שבמסגרת ועדת הכנסת כל חברי הכנסת יוכלו לטעון בפני חברי הכנסת שהאמירה של היועץ המשפטי לממשלה ואמירתו של הנשיא שלא עשה שום דבר מהכתוב בכתב האישום, יכול להיות שבסוף אנחנו נצליח </w:t>
      </w:r>
      <w:r w:rsidRPr="006506EA">
        <w:rPr>
          <w:rFonts w:cs="David"/>
          <w:rtl/>
        </w:rPr>
        <w:t>–</w:t>
      </w:r>
      <w:r w:rsidRPr="006506EA">
        <w:rPr>
          <w:rFonts w:cs="David" w:hint="cs"/>
          <w:rtl/>
        </w:rPr>
        <w:t xml:space="preserve"> אתה תצליח, אולי גם אני אשתכנע ואצטרף אליך </w:t>
      </w:r>
      <w:r w:rsidRPr="006506EA">
        <w:rPr>
          <w:rFonts w:cs="David"/>
          <w:rtl/>
        </w:rPr>
        <w:t>–</w:t>
      </w:r>
      <w:r w:rsidRPr="006506EA">
        <w:rPr>
          <w:rFonts w:cs="David" w:hint="cs"/>
          <w:rtl/>
        </w:rPr>
        <w:t xml:space="preserve"> לשכנע את חברי הכנסת בוועדת הכנסת ואחר כך במליאה שזו לא תשתית ראייתית לכך שהתנהגותו של הנשיא היא התנהגות בלתי הולמת.</w:t>
      </w:r>
    </w:p>
    <w:p w14:paraId="30C7207D" w14:textId="77777777" w:rsidR="006506EA" w:rsidRPr="006506EA" w:rsidRDefault="006506EA" w:rsidP="006506EA">
      <w:pPr>
        <w:bidi/>
        <w:jc w:val="both"/>
        <w:rPr>
          <w:rFonts w:cs="David" w:hint="cs"/>
          <w:rtl/>
        </w:rPr>
      </w:pPr>
    </w:p>
    <w:p w14:paraId="62361F5E"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15E4FAF" w14:textId="77777777" w:rsidR="006506EA" w:rsidRPr="006506EA" w:rsidRDefault="006506EA" w:rsidP="006506EA">
      <w:pPr>
        <w:bidi/>
        <w:jc w:val="both"/>
        <w:rPr>
          <w:rFonts w:cs="David" w:hint="cs"/>
          <w:rtl/>
        </w:rPr>
      </w:pPr>
    </w:p>
    <w:p w14:paraId="2A23D40D" w14:textId="77777777" w:rsidR="006506EA" w:rsidRPr="006506EA" w:rsidRDefault="006506EA" w:rsidP="006506EA">
      <w:pPr>
        <w:bidi/>
        <w:jc w:val="both"/>
        <w:rPr>
          <w:rFonts w:cs="David" w:hint="cs"/>
          <w:rtl/>
        </w:rPr>
      </w:pPr>
      <w:r w:rsidRPr="006506EA">
        <w:rPr>
          <w:rFonts w:cs="David" w:hint="cs"/>
          <w:rtl/>
        </w:rPr>
        <w:tab/>
        <w:t>אתה צודק, אבל מה שאמרת עכשיו זה הליך משפטי. אני מסכים לכל מה שאמרת, אבל תבין שזה הליך משפטי.</w:t>
      </w:r>
    </w:p>
    <w:p w14:paraId="3B8ACAA5" w14:textId="77777777" w:rsidR="006506EA" w:rsidRPr="006506EA" w:rsidRDefault="006506EA" w:rsidP="006506EA">
      <w:pPr>
        <w:bidi/>
        <w:jc w:val="both"/>
        <w:rPr>
          <w:rFonts w:cs="David" w:hint="cs"/>
          <w:rtl/>
        </w:rPr>
      </w:pPr>
    </w:p>
    <w:p w14:paraId="568CE033"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7581F092" w14:textId="77777777" w:rsidR="006506EA" w:rsidRPr="006506EA" w:rsidRDefault="006506EA" w:rsidP="006506EA">
      <w:pPr>
        <w:bidi/>
        <w:jc w:val="both"/>
        <w:rPr>
          <w:rFonts w:cs="David" w:hint="cs"/>
          <w:rtl/>
        </w:rPr>
      </w:pPr>
    </w:p>
    <w:p w14:paraId="14F70E66" w14:textId="77777777" w:rsidR="006506EA" w:rsidRPr="006506EA" w:rsidRDefault="006506EA" w:rsidP="006506EA">
      <w:pPr>
        <w:bidi/>
        <w:jc w:val="both"/>
        <w:rPr>
          <w:rFonts w:cs="David" w:hint="cs"/>
          <w:rtl/>
        </w:rPr>
      </w:pPr>
      <w:r w:rsidRPr="006506EA">
        <w:rPr>
          <w:rFonts w:cs="David" w:hint="cs"/>
          <w:rtl/>
        </w:rPr>
        <w:tab/>
        <w:t xml:space="preserve">יכול להיות שאנשים יאמרו שעם כל הכבוד לוועדת הכנסת, ההנמקה, כפי שהציגו אותה אלה שהגישו את הקובלנה, לא מראה התייחסות. </w:t>
      </w:r>
    </w:p>
    <w:p w14:paraId="64F00E2F" w14:textId="77777777" w:rsidR="006506EA" w:rsidRPr="006506EA" w:rsidRDefault="006506EA" w:rsidP="006506EA">
      <w:pPr>
        <w:bidi/>
        <w:jc w:val="both"/>
        <w:rPr>
          <w:rFonts w:cs="David" w:hint="cs"/>
          <w:rtl/>
        </w:rPr>
      </w:pPr>
    </w:p>
    <w:p w14:paraId="685D0494"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38583FF" w14:textId="77777777" w:rsidR="006506EA" w:rsidRPr="006506EA" w:rsidRDefault="006506EA" w:rsidP="006506EA">
      <w:pPr>
        <w:bidi/>
        <w:jc w:val="both"/>
        <w:rPr>
          <w:rFonts w:cs="David" w:hint="cs"/>
          <w:rtl/>
        </w:rPr>
      </w:pPr>
    </w:p>
    <w:p w14:paraId="4425AC7F" w14:textId="77777777" w:rsidR="006506EA" w:rsidRPr="006506EA" w:rsidRDefault="006506EA" w:rsidP="006506EA">
      <w:pPr>
        <w:bidi/>
        <w:jc w:val="both"/>
        <w:rPr>
          <w:rFonts w:cs="David" w:hint="cs"/>
          <w:rtl/>
        </w:rPr>
      </w:pPr>
      <w:r w:rsidRPr="006506EA">
        <w:rPr>
          <w:rFonts w:cs="David" w:hint="cs"/>
          <w:rtl/>
        </w:rPr>
        <w:tab/>
        <w:t>אני מחזק את ידיך.</w:t>
      </w:r>
    </w:p>
    <w:p w14:paraId="74575C53" w14:textId="77777777" w:rsidR="006506EA" w:rsidRPr="006506EA" w:rsidRDefault="006506EA" w:rsidP="006506EA">
      <w:pPr>
        <w:bidi/>
        <w:jc w:val="both"/>
        <w:rPr>
          <w:rFonts w:cs="David" w:hint="cs"/>
          <w:rtl/>
        </w:rPr>
      </w:pPr>
    </w:p>
    <w:p w14:paraId="567DD456"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3447CE92" w14:textId="77777777" w:rsidR="006506EA" w:rsidRPr="006506EA" w:rsidRDefault="006506EA" w:rsidP="006506EA">
      <w:pPr>
        <w:bidi/>
        <w:jc w:val="both"/>
        <w:rPr>
          <w:rFonts w:cs="David" w:hint="cs"/>
          <w:rtl/>
        </w:rPr>
      </w:pPr>
    </w:p>
    <w:p w14:paraId="41CC7D06" w14:textId="77777777" w:rsidR="006506EA" w:rsidRPr="006506EA" w:rsidRDefault="006506EA" w:rsidP="006506EA">
      <w:pPr>
        <w:bidi/>
        <w:jc w:val="both"/>
        <w:rPr>
          <w:rFonts w:cs="David" w:hint="cs"/>
          <w:rtl/>
        </w:rPr>
      </w:pPr>
      <w:r w:rsidRPr="006506EA">
        <w:rPr>
          <w:rFonts w:cs="David" w:hint="cs"/>
          <w:rtl/>
        </w:rPr>
        <w:tab/>
        <w:t>יבואו פרקליטי הנשיא ויאמרו שהם  לא רוצים לענות לחברי הכנסת, שחברי הכנסת  יחליטו מה שיחליטו ואז הם ילכו לבית המשפט העליון ויאמרו שכל ההנמקה שלנו אין בה הוכחה לשמץ של התנהגות בלתי הולמת.</w:t>
      </w:r>
    </w:p>
    <w:p w14:paraId="5CE51BAE" w14:textId="77777777" w:rsidR="006506EA" w:rsidRPr="006506EA" w:rsidRDefault="006506EA" w:rsidP="006506EA">
      <w:pPr>
        <w:bidi/>
        <w:jc w:val="both"/>
        <w:rPr>
          <w:rFonts w:cs="David" w:hint="cs"/>
          <w:rtl/>
        </w:rPr>
      </w:pPr>
    </w:p>
    <w:p w14:paraId="5C63CD82" w14:textId="77777777" w:rsidR="006506EA" w:rsidRPr="006506EA" w:rsidRDefault="006506EA" w:rsidP="006506EA">
      <w:pPr>
        <w:bidi/>
        <w:jc w:val="both"/>
        <w:rPr>
          <w:rFonts w:cs="David" w:hint="cs"/>
          <w:rtl/>
        </w:rPr>
      </w:pPr>
      <w:r w:rsidRPr="006506EA">
        <w:rPr>
          <w:rFonts w:cs="David" w:hint="cs"/>
          <w:rtl/>
        </w:rPr>
        <w:tab/>
        <w:t>כל הוויכוח שלי אתך כרגע הוא לא במישור המהותי אלא במישור הפרוצדוראלי. אני יודע שאתה אומר שרוצחים גדולים זוכו בגלל המישור הפרוצדוראלי.</w:t>
      </w:r>
    </w:p>
    <w:p w14:paraId="7BCFD242" w14:textId="77777777" w:rsidR="006506EA" w:rsidRPr="006506EA" w:rsidRDefault="006506EA" w:rsidP="006506EA">
      <w:pPr>
        <w:bidi/>
        <w:jc w:val="both"/>
        <w:rPr>
          <w:rFonts w:cs="David" w:hint="cs"/>
          <w:rtl/>
        </w:rPr>
      </w:pPr>
    </w:p>
    <w:p w14:paraId="6EC22C9A"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A360F40" w14:textId="77777777" w:rsidR="006506EA" w:rsidRPr="006506EA" w:rsidRDefault="006506EA" w:rsidP="006506EA">
      <w:pPr>
        <w:bidi/>
        <w:jc w:val="both"/>
        <w:rPr>
          <w:rFonts w:cs="David" w:hint="cs"/>
          <w:rtl/>
        </w:rPr>
      </w:pPr>
    </w:p>
    <w:p w14:paraId="76F3D51A" w14:textId="77777777" w:rsidR="006506EA" w:rsidRPr="006506EA" w:rsidRDefault="006506EA" w:rsidP="006506EA">
      <w:pPr>
        <w:bidi/>
        <w:jc w:val="both"/>
        <w:rPr>
          <w:rFonts w:cs="David" w:hint="cs"/>
          <w:rtl/>
        </w:rPr>
      </w:pPr>
      <w:r w:rsidRPr="006506EA">
        <w:rPr>
          <w:rFonts w:cs="David" w:hint="cs"/>
          <w:rtl/>
        </w:rPr>
        <w:tab/>
        <w:t xml:space="preserve">לא, עכשיו אני אומר אחרת. לדין אזרחי יש פרוצדורה אזרחית, לדין פלילי יש פרוצדורה פלילית ולדין מינהלי יש פרוצדורה מינהלית. מה לעשות, לפי המטריה קובעים את הפרוצדורה. לכן יש קשר הדוק בין הנתיב שאנחנו רואים לנגד עינינו איך אנחנו מדיחים נשיא, לבין הכלים. אתה עלית כאן על דבר. אנחנו קובעים נוהל שבחלקו </w:t>
      </w:r>
      <w:r w:rsidRPr="006506EA">
        <w:rPr>
          <w:rFonts w:cs="David"/>
          <w:rtl/>
        </w:rPr>
        <w:t>–</w:t>
      </w:r>
      <w:r w:rsidRPr="006506EA">
        <w:rPr>
          <w:rFonts w:cs="David" w:hint="cs"/>
          <w:rtl/>
        </w:rPr>
        <w:t xml:space="preserve"> לפחות לפי גישתי </w:t>
      </w:r>
      <w:r w:rsidRPr="006506EA">
        <w:rPr>
          <w:rFonts w:cs="David"/>
          <w:rtl/>
        </w:rPr>
        <w:t>–</w:t>
      </w:r>
      <w:r w:rsidRPr="006506EA">
        <w:rPr>
          <w:rFonts w:cs="David" w:hint="cs"/>
          <w:rtl/>
        </w:rPr>
        <w:t xml:space="preserve"> הוא נוהל לדורות. לדעתי הוא צריך להשאיר מרווח באישור מסוים, אבל  אמרת שצריך לעשות הבחנה בין תלונות סרק, שהכנסת חושבת שהן תלונות סרק, לבין תלונות. זה שחתמו 20 חברי כנסת לא אומר שזה מחייב אוטומטית את כל הנוהל.</w:t>
      </w:r>
    </w:p>
    <w:p w14:paraId="034331E6" w14:textId="77777777" w:rsidR="006506EA" w:rsidRPr="006506EA" w:rsidRDefault="006506EA" w:rsidP="006506EA">
      <w:pPr>
        <w:bidi/>
        <w:jc w:val="both"/>
        <w:rPr>
          <w:rFonts w:cs="David" w:hint="cs"/>
          <w:rtl/>
        </w:rPr>
      </w:pPr>
    </w:p>
    <w:p w14:paraId="43DDE3F3"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327EBF3E" w14:textId="77777777" w:rsidR="006506EA" w:rsidRPr="006506EA" w:rsidRDefault="006506EA" w:rsidP="006506EA">
      <w:pPr>
        <w:bidi/>
        <w:jc w:val="both"/>
        <w:rPr>
          <w:rFonts w:cs="David" w:hint="cs"/>
          <w:rtl/>
        </w:rPr>
      </w:pPr>
    </w:p>
    <w:p w14:paraId="437B6F76" w14:textId="77777777" w:rsidR="006506EA" w:rsidRPr="006506EA" w:rsidRDefault="006506EA" w:rsidP="006506EA">
      <w:pPr>
        <w:bidi/>
        <w:jc w:val="both"/>
        <w:rPr>
          <w:rFonts w:cs="David" w:hint="cs"/>
          <w:rtl/>
        </w:rPr>
      </w:pPr>
      <w:r w:rsidRPr="006506EA">
        <w:rPr>
          <w:rFonts w:cs="David" w:hint="cs"/>
          <w:rtl/>
        </w:rPr>
        <w:tab/>
        <w:t>זה לא המקרה.</w:t>
      </w:r>
    </w:p>
    <w:p w14:paraId="716FD5B6" w14:textId="77777777" w:rsidR="006506EA" w:rsidRPr="006506EA" w:rsidRDefault="006506EA" w:rsidP="006506EA">
      <w:pPr>
        <w:bidi/>
        <w:jc w:val="both"/>
        <w:rPr>
          <w:rFonts w:cs="David" w:hint="cs"/>
          <w:rtl/>
        </w:rPr>
      </w:pPr>
    </w:p>
    <w:p w14:paraId="6A668AC5"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7AE697E1" w14:textId="77777777" w:rsidR="006506EA" w:rsidRPr="006506EA" w:rsidRDefault="006506EA" w:rsidP="006506EA">
      <w:pPr>
        <w:bidi/>
        <w:jc w:val="both"/>
        <w:rPr>
          <w:rFonts w:cs="David" w:hint="cs"/>
          <w:rtl/>
        </w:rPr>
      </w:pPr>
    </w:p>
    <w:p w14:paraId="7B5D9DA7" w14:textId="77777777" w:rsidR="006506EA" w:rsidRPr="006506EA" w:rsidRDefault="006506EA" w:rsidP="006506EA">
      <w:pPr>
        <w:bidi/>
        <w:jc w:val="both"/>
        <w:rPr>
          <w:rFonts w:cs="David" w:hint="cs"/>
          <w:rtl/>
        </w:rPr>
      </w:pPr>
      <w:r w:rsidRPr="006506EA">
        <w:rPr>
          <w:rFonts w:cs="David" w:hint="cs"/>
          <w:rtl/>
        </w:rPr>
        <w:tab/>
        <w:t>עזוב את המקרה.</w:t>
      </w:r>
    </w:p>
    <w:p w14:paraId="517606E1" w14:textId="77777777" w:rsidR="006506EA" w:rsidRPr="006506EA" w:rsidRDefault="006506EA" w:rsidP="006506EA">
      <w:pPr>
        <w:bidi/>
        <w:jc w:val="both"/>
        <w:rPr>
          <w:rFonts w:cs="David" w:hint="cs"/>
          <w:rtl/>
        </w:rPr>
      </w:pPr>
    </w:p>
    <w:p w14:paraId="37F2BF47"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76A0E2F4" w14:textId="77777777" w:rsidR="006506EA" w:rsidRPr="006506EA" w:rsidRDefault="006506EA" w:rsidP="006506EA">
      <w:pPr>
        <w:bidi/>
        <w:jc w:val="both"/>
        <w:rPr>
          <w:rFonts w:cs="David" w:hint="cs"/>
          <w:rtl/>
        </w:rPr>
      </w:pPr>
    </w:p>
    <w:p w14:paraId="152F9484" w14:textId="77777777" w:rsidR="006506EA" w:rsidRPr="006506EA" w:rsidRDefault="006506EA" w:rsidP="006506EA">
      <w:pPr>
        <w:bidi/>
        <w:jc w:val="both"/>
        <w:rPr>
          <w:rFonts w:cs="David" w:hint="cs"/>
          <w:rtl/>
        </w:rPr>
      </w:pPr>
      <w:r w:rsidRPr="006506EA">
        <w:rPr>
          <w:rFonts w:cs="David" w:hint="cs"/>
          <w:rtl/>
        </w:rPr>
        <w:tab/>
        <w:t>מה שאנחנו נעשה עם השימוע של הנשיא, זה הליך מינהלי?</w:t>
      </w:r>
    </w:p>
    <w:p w14:paraId="5D6158C1" w14:textId="77777777" w:rsidR="006506EA" w:rsidRPr="006506EA" w:rsidRDefault="006506EA" w:rsidP="006506EA">
      <w:pPr>
        <w:bidi/>
        <w:jc w:val="both"/>
        <w:rPr>
          <w:rFonts w:cs="David" w:hint="cs"/>
          <w:rtl/>
        </w:rPr>
      </w:pPr>
    </w:p>
    <w:p w14:paraId="7A96C4EB"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50D5F4A" w14:textId="77777777" w:rsidR="006506EA" w:rsidRPr="006506EA" w:rsidRDefault="006506EA" w:rsidP="006506EA">
      <w:pPr>
        <w:bidi/>
        <w:jc w:val="both"/>
        <w:rPr>
          <w:rFonts w:cs="David" w:hint="cs"/>
          <w:rtl/>
        </w:rPr>
      </w:pPr>
    </w:p>
    <w:p w14:paraId="6D0D4D5B" w14:textId="77777777" w:rsidR="006506EA" w:rsidRPr="006506EA" w:rsidRDefault="006506EA" w:rsidP="006506EA">
      <w:pPr>
        <w:bidi/>
        <w:jc w:val="both"/>
        <w:rPr>
          <w:rFonts w:cs="David" w:hint="cs"/>
          <w:rtl/>
        </w:rPr>
      </w:pPr>
      <w:r w:rsidRPr="006506EA">
        <w:rPr>
          <w:rFonts w:cs="David" w:hint="cs"/>
          <w:rtl/>
        </w:rPr>
        <w:tab/>
        <w:t>זה הליך מעין שיפוטי.</w:t>
      </w:r>
    </w:p>
    <w:p w14:paraId="325D9418" w14:textId="77777777" w:rsidR="006506EA" w:rsidRPr="006506EA" w:rsidRDefault="006506EA" w:rsidP="006506EA">
      <w:pPr>
        <w:bidi/>
        <w:jc w:val="both"/>
        <w:rPr>
          <w:rFonts w:cs="David" w:hint="cs"/>
          <w:rtl/>
        </w:rPr>
      </w:pPr>
    </w:p>
    <w:p w14:paraId="4B073642"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6EB95E23" w14:textId="77777777" w:rsidR="006506EA" w:rsidRPr="006506EA" w:rsidRDefault="006506EA" w:rsidP="006506EA">
      <w:pPr>
        <w:bidi/>
        <w:jc w:val="both"/>
        <w:rPr>
          <w:rFonts w:cs="David" w:hint="cs"/>
          <w:rtl/>
        </w:rPr>
      </w:pPr>
    </w:p>
    <w:p w14:paraId="585D4E96" w14:textId="77777777" w:rsidR="006506EA" w:rsidRPr="006506EA" w:rsidRDefault="006506EA" w:rsidP="006506EA">
      <w:pPr>
        <w:bidi/>
        <w:jc w:val="both"/>
        <w:rPr>
          <w:rFonts w:cs="David" w:hint="cs"/>
          <w:rtl/>
        </w:rPr>
      </w:pPr>
      <w:r w:rsidRPr="006506EA">
        <w:rPr>
          <w:rFonts w:cs="David" w:hint="cs"/>
          <w:rtl/>
        </w:rPr>
        <w:tab/>
        <w:t>הרמה המינהלית בישראל, גם בבתי המשפט המינהליים וגם בבג"ץ, הכול לפי תצהירים? אין עדויות בעל פה? בית המשפט העליון כותב לך תשובה תוך שבעה ימים.</w:t>
      </w:r>
    </w:p>
    <w:p w14:paraId="0E9CC3A9" w14:textId="77777777" w:rsidR="006506EA" w:rsidRPr="006506EA" w:rsidRDefault="006506EA" w:rsidP="006506EA">
      <w:pPr>
        <w:bidi/>
        <w:jc w:val="both"/>
        <w:rPr>
          <w:rFonts w:cs="David" w:hint="cs"/>
          <w:rtl/>
        </w:rPr>
      </w:pPr>
    </w:p>
    <w:p w14:paraId="2F0AE4D7"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4FF9D9A8" w14:textId="77777777" w:rsidR="006506EA" w:rsidRPr="006506EA" w:rsidRDefault="006506EA" w:rsidP="006506EA">
      <w:pPr>
        <w:bidi/>
        <w:jc w:val="both"/>
        <w:rPr>
          <w:rFonts w:cs="David" w:hint="cs"/>
          <w:rtl/>
        </w:rPr>
      </w:pPr>
    </w:p>
    <w:p w14:paraId="3F1FDBCC" w14:textId="77777777" w:rsidR="006506EA" w:rsidRPr="006506EA" w:rsidRDefault="006506EA" w:rsidP="006506EA">
      <w:pPr>
        <w:bidi/>
        <w:jc w:val="both"/>
        <w:rPr>
          <w:rFonts w:cs="David" w:hint="cs"/>
          <w:rtl/>
        </w:rPr>
      </w:pPr>
      <w:r w:rsidRPr="006506EA">
        <w:rPr>
          <w:rFonts w:cs="David" w:hint="cs"/>
          <w:rtl/>
        </w:rPr>
        <w:tab/>
        <w:t>אני לא מסכים. בית-דין משמעתי של עובדי המדינה.</w:t>
      </w:r>
    </w:p>
    <w:p w14:paraId="443FEBD0" w14:textId="77777777" w:rsidR="006506EA" w:rsidRPr="006506EA" w:rsidRDefault="006506EA" w:rsidP="006506EA">
      <w:pPr>
        <w:bidi/>
        <w:jc w:val="both"/>
        <w:rPr>
          <w:rFonts w:cs="David" w:hint="cs"/>
          <w:rtl/>
        </w:rPr>
      </w:pPr>
    </w:p>
    <w:p w14:paraId="63466812"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1F136EC1" w14:textId="77777777" w:rsidR="006506EA" w:rsidRPr="006506EA" w:rsidRDefault="006506EA" w:rsidP="006506EA">
      <w:pPr>
        <w:bidi/>
        <w:jc w:val="both"/>
        <w:rPr>
          <w:rFonts w:cs="David" w:hint="cs"/>
          <w:rtl/>
        </w:rPr>
      </w:pPr>
    </w:p>
    <w:p w14:paraId="478CB163" w14:textId="77777777" w:rsidR="006506EA" w:rsidRPr="006506EA" w:rsidRDefault="006506EA" w:rsidP="006506EA">
      <w:pPr>
        <w:bidi/>
        <w:jc w:val="both"/>
        <w:rPr>
          <w:rFonts w:cs="David" w:hint="cs"/>
          <w:rtl/>
        </w:rPr>
      </w:pPr>
      <w:r w:rsidRPr="006506EA">
        <w:rPr>
          <w:rFonts w:cs="David" w:hint="cs"/>
          <w:rtl/>
        </w:rPr>
        <w:tab/>
        <w:t>אתה מדבר על מינהלי.</w:t>
      </w:r>
    </w:p>
    <w:p w14:paraId="7B7E038B" w14:textId="77777777" w:rsidR="006506EA" w:rsidRPr="006506EA" w:rsidRDefault="006506EA" w:rsidP="006506EA">
      <w:pPr>
        <w:bidi/>
        <w:jc w:val="both"/>
        <w:rPr>
          <w:rFonts w:cs="David" w:hint="cs"/>
          <w:rtl/>
        </w:rPr>
      </w:pPr>
    </w:p>
    <w:p w14:paraId="2C5AF0DF"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37D75AC7" w14:textId="77777777" w:rsidR="006506EA" w:rsidRPr="006506EA" w:rsidRDefault="006506EA" w:rsidP="006506EA">
      <w:pPr>
        <w:bidi/>
        <w:jc w:val="both"/>
        <w:rPr>
          <w:rFonts w:cs="David" w:hint="cs"/>
          <w:rtl/>
        </w:rPr>
      </w:pPr>
    </w:p>
    <w:p w14:paraId="5BC24DDF" w14:textId="77777777" w:rsidR="006506EA" w:rsidRPr="006506EA" w:rsidRDefault="006506EA" w:rsidP="006506EA">
      <w:pPr>
        <w:bidi/>
        <w:jc w:val="both"/>
        <w:rPr>
          <w:rFonts w:cs="David" w:hint="cs"/>
          <w:rtl/>
        </w:rPr>
      </w:pPr>
      <w:r w:rsidRPr="006506EA">
        <w:rPr>
          <w:rFonts w:cs="David" w:hint="cs"/>
          <w:rtl/>
        </w:rPr>
        <w:tab/>
        <w:t>אני לא מדבר אתך על בג"ץ.</w:t>
      </w:r>
    </w:p>
    <w:p w14:paraId="48324C16" w14:textId="77777777" w:rsidR="006506EA" w:rsidRPr="006506EA" w:rsidRDefault="006506EA" w:rsidP="006506EA">
      <w:pPr>
        <w:bidi/>
        <w:jc w:val="both"/>
        <w:rPr>
          <w:rFonts w:cs="David" w:hint="cs"/>
          <w:rtl/>
        </w:rPr>
      </w:pPr>
    </w:p>
    <w:p w14:paraId="4C9DCD4B"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5CD9A643" w14:textId="77777777" w:rsidR="006506EA" w:rsidRPr="006506EA" w:rsidRDefault="006506EA" w:rsidP="006506EA">
      <w:pPr>
        <w:bidi/>
        <w:jc w:val="both"/>
        <w:rPr>
          <w:rFonts w:cs="David" w:hint="cs"/>
          <w:rtl/>
        </w:rPr>
      </w:pPr>
    </w:p>
    <w:p w14:paraId="24CC4763" w14:textId="77777777" w:rsidR="006506EA" w:rsidRPr="006506EA" w:rsidRDefault="006506EA" w:rsidP="006506EA">
      <w:pPr>
        <w:bidi/>
        <w:jc w:val="both"/>
        <w:rPr>
          <w:rFonts w:cs="David" w:hint="cs"/>
          <w:rtl/>
        </w:rPr>
      </w:pPr>
      <w:r w:rsidRPr="006506EA">
        <w:rPr>
          <w:rFonts w:cs="David" w:hint="cs"/>
          <w:rtl/>
        </w:rPr>
        <w:tab/>
        <w:t>אז אתה לא מדבר על מינהלי.</w:t>
      </w:r>
    </w:p>
    <w:p w14:paraId="4BDB5BC8" w14:textId="77777777" w:rsidR="006506EA" w:rsidRPr="006506EA" w:rsidRDefault="006506EA" w:rsidP="006506EA">
      <w:pPr>
        <w:bidi/>
        <w:jc w:val="both"/>
        <w:rPr>
          <w:rFonts w:cs="David" w:hint="cs"/>
          <w:rtl/>
        </w:rPr>
      </w:pPr>
    </w:p>
    <w:p w14:paraId="395CF80D"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3EA4CFE2" w14:textId="77777777" w:rsidR="006506EA" w:rsidRPr="006506EA" w:rsidRDefault="006506EA" w:rsidP="006506EA">
      <w:pPr>
        <w:bidi/>
        <w:jc w:val="both"/>
        <w:rPr>
          <w:rFonts w:cs="David" w:hint="cs"/>
          <w:rtl/>
        </w:rPr>
      </w:pPr>
    </w:p>
    <w:p w14:paraId="53C7DDAD" w14:textId="77777777" w:rsidR="006506EA" w:rsidRPr="006506EA" w:rsidRDefault="006506EA" w:rsidP="006506EA">
      <w:pPr>
        <w:bidi/>
        <w:jc w:val="both"/>
        <w:rPr>
          <w:rFonts w:cs="David" w:hint="cs"/>
          <w:rtl/>
        </w:rPr>
      </w:pPr>
      <w:r w:rsidRPr="006506EA">
        <w:rPr>
          <w:rFonts w:cs="David" w:hint="cs"/>
          <w:rtl/>
        </w:rPr>
        <w:tab/>
        <w:t>טעיתי, לא מינהלי אלא משמעתי.</w:t>
      </w:r>
    </w:p>
    <w:p w14:paraId="3590281D" w14:textId="77777777" w:rsidR="006506EA" w:rsidRPr="006506EA" w:rsidRDefault="006506EA" w:rsidP="006506EA">
      <w:pPr>
        <w:bidi/>
        <w:jc w:val="both"/>
        <w:rPr>
          <w:rFonts w:cs="David" w:hint="cs"/>
          <w:rtl/>
        </w:rPr>
      </w:pPr>
    </w:p>
    <w:p w14:paraId="765FBA72"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5180A66B" w14:textId="77777777" w:rsidR="006506EA" w:rsidRPr="006506EA" w:rsidRDefault="006506EA" w:rsidP="006506EA">
      <w:pPr>
        <w:bidi/>
        <w:jc w:val="both"/>
        <w:rPr>
          <w:rFonts w:cs="David" w:hint="cs"/>
          <w:rtl/>
        </w:rPr>
      </w:pPr>
    </w:p>
    <w:p w14:paraId="4F7D2C37" w14:textId="77777777" w:rsidR="006506EA" w:rsidRPr="006506EA" w:rsidRDefault="006506EA" w:rsidP="006506EA">
      <w:pPr>
        <w:bidi/>
        <w:jc w:val="both"/>
        <w:rPr>
          <w:rFonts w:cs="David" w:hint="cs"/>
          <w:rtl/>
        </w:rPr>
      </w:pPr>
      <w:r w:rsidRPr="006506EA">
        <w:rPr>
          <w:rFonts w:cs="David" w:hint="cs"/>
          <w:rtl/>
        </w:rPr>
        <w:tab/>
        <w:t>משמעתי זה במליאה.</w:t>
      </w:r>
    </w:p>
    <w:p w14:paraId="10160F8D" w14:textId="77777777" w:rsidR="006506EA" w:rsidRPr="006506EA" w:rsidRDefault="006506EA" w:rsidP="006506EA">
      <w:pPr>
        <w:bidi/>
        <w:jc w:val="both"/>
        <w:rPr>
          <w:rFonts w:cs="David" w:hint="cs"/>
          <w:rtl/>
        </w:rPr>
      </w:pPr>
    </w:p>
    <w:p w14:paraId="395F5855"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19CC92FE" w14:textId="77777777" w:rsidR="006506EA" w:rsidRPr="006506EA" w:rsidRDefault="006506EA" w:rsidP="006506EA">
      <w:pPr>
        <w:bidi/>
        <w:jc w:val="both"/>
        <w:rPr>
          <w:rFonts w:cs="David" w:hint="cs"/>
          <w:rtl/>
        </w:rPr>
      </w:pPr>
    </w:p>
    <w:p w14:paraId="582FD325" w14:textId="77777777" w:rsidR="006506EA" w:rsidRPr="006506EA" w:rsidRDefault="006506EA" w:rsidP="006506EA">
      <w:pPr>
        <w:bidi/>
        <w:jc w:val="both"/>
        <w:rPr>
          <w:rFonts w:cs="David" w:hint="cs"/>
          <w:rtl/>
        </w:rPr>
      </w:pPr>
      <w:r w:rsidRPr="006506EA">
        <w:rPr>
          <w:rFonts w:cs="David" w:hint="cs"/>
          <w:rtl/>
        </w:rPr>
        <w:tab/>
        <w:t>לא, התהליך המשמעתי הוא פה, רק פה. שם אין עדים ואין כלום.</w:t>
      </w:r>
    </w:p>
    <w:p w14:paraId="3DC4071C" w14:textId="77777777" w:rsidR="006506EA" w:rsidRPr="006506EA" w:rsidRDefault="006506EA" w:rsidP="006506EA">
      <w:pPr>
        <w:bidi/>
        <w:jc w:val="both"/>
        <w:rPr>
          <w:rFonts w:cs="David" w:hint="cs"/>
          <w:rtl/>
        </w:rPr>
      </w:pPr>
    </w:p>
    <w:p w14:paraId="2451A0C1" w14:textId="77777777" w:rsidR="006506EA" w:rsidRPr="006506EA" w:rsidRDefault="006506EA" w:rsidP="006506EA">
      <w:pPr>
        <w:bidi/>
        <w:jc w:val="both"/>
        <w:rPr>
          <w:rFonts w:cs="David" w:hint="cs"/>
          <w:u w:val="single"/>
          <w:rtl/>
        </w:rPr>
      </w:pPr>
      <w:r w:rsidRPr="006506EA">
        <w:rPr>
          <w:rFonts w:cs="David" w:hint="cs"/>
          <w:u w:val="single"/>
          <w:rtl/>
        </w:rPr>
        <w:t>דוד רותם:</w:t>
      </w:r>
    </w:p>
    <w:p w14:paraId="6A90CEF2" w14:textId="77777777" w:rsidR="006506EA" w:rsidRPr="006506EA" w:rsidRDefault="006506EA" w:rsidP="006506EA">
      <w:pPr>
        <w:bidi/>
        <w:jc w:val="both"/>
        <w:rPr>
          <w:rFonts w:cs="David" w:hint="cs"/>
          <w:rtl/>
        </w:rPr>
      </w:pPr>
    </w:p>
    <w:p w14:paraId="50601B04" w14:textId="77777777" w:rsidR="006506EA" w:rsidRPr="006506EA" w:rsidRDefault="006506EA" w:rsidP="006506EA">
      <w:pPr>
        <w:bidi/>
        <w:jc w:val="both"/>
        <w:rPr>
          <w:rFonts w:cs="David" w:hint="cs"/>
          <w:rtl/>
        </w:rPr>
      </w:pPr>
      <w:r w:rsidRPr="006506EA">
        <w:rPr>
          <w:rFonts w:cs="David" w:hint="cs"/>
          <w:rtl/>
        </w:rPr>
        <w:tab/>
        <w:t>גם כאן אין עדים.</w:t>
      </w:r>
    </w:p>
    <w:p w14:paraId="11F94106" w14:textId="77777777" w:rsidR="006506EA" w:rsidRPr="006506EA" w:rsidRDefault="006506EA" w:rsidP="006506EA">
      <w:pPr>
        <w:bidi/>
        <w:jc w:val="both"/>
        <w:rPr>
          <w:rFonts w:cs="David" w:hint="cs"/>
          <w:rtl/>
        </w:rPr>
      </w:pPr>
    </w:p>
    <w:p w14:paraId="22402B1E"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12C2F09F" w14:textId="77777777" w:rsidR="006506EA" w:rsidRPr="006506EA" w:rsidRDefault="006506EA" w:rsidP="006506EA">
      <w:pPr>
        <w:bidi/>
        <w:jc w:val="both"/>
        <w:rPr>
          <w:rFonts w:cs="David" w:hint="cs"/>
          <w:rtl/>
        </w:rPr>
      </w:pPr>
    </w:p>
    <w:p w14:paraId="5B95CB9E" w14:textId="77777777" w:rsidR="006506EA" w:rsidRPr="006506EA" w:rsidRDefault="006506EA" w:rsidP="006506EA">
      <w:pPr>
        <w:bidi/>
        <w:jc w:val="both"/>
        <w:rPr>
          <w:rFonts w:cs="David" w:hint="cs"/>
          <w:rtl/>
        </w:rPr>
      </w:pPr>
      <w:r w:rsidRPr="006506EA">
        <w:rPr>
          <w:rFonts w:cs="David" w:hint="cs"/>
          <w:rtl/>
        </w:rPr>
        <w:tab/>
        <w:t>אתה טועה. פה זה בית דין משמעתי כי ההתנהגות אינה הולמת.</w:t>
      </w:r>
    </w:p>
    <w:p w14:paraId="1CB14DA8" w14:textId="77777777" w:rsidR="006506EA" w:rsidRPr="006506EA" w:rsidRDefault="006506EA" w:rsidP="006506EA">
      <w:pPr>
        <w:bidi/>
        <w:jc w:val="both"/>
        <w:rPr>
          <w:rFonts w:cs="David" w:hint="cs"/>
          <w:rtl/>
        </w:rPr>
      </w:pPr>
    </w:p>
    <w:p w14:paraId="58FCF707"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7B9DAEF1" w14:textId="77777777" w:rsidR="006506EA" w:rsidRPr="006506EA" w:rsidRDefault="006506EA" w:rsidP="006506EA">
      <w:pPr>
        <w:bidi/>
        <w:jc w:val="both"/>
        <w:rPr>
          <w:rFonts w:cs="David" w:hint="cs"/>
          <w:rtl/>
        </w:rPr>
      </w:pPr>
    </w:p>
    <w:p w14:paraId="6B4D46DD" w14:textId="77777777" w:rsidR="006506EA" w:rsidRPr="006506EA" w:rsidRDefault="006506EA" w:rsidP="006506EA">
      <w:pPr>
        <w:bidi/>
        <w:jc w:val="both"/>
        <w:rPr>
          <w:rFonts w:cs="David" w:hint="cs"/>
          <w:rtl/>
        </w:rPr>
      </w:pPr>
      <w:r w:rsidRPr="006506EA">
        <w:rPr>
          <w:rFonts w:cs="David" w:hint="cs"/>
          <w:rtl/>
        </w:rPr>
        <w:tab/>
        <w:t>אני מצביע ב-1:45.</w:t>
      </w:r>
    </w:p>
    <w:p w14:paraId="0EA47B1C" w14:textId="77777777" w:rsidR="006506EA" w:rsidRPr="006506EA" w:rsidRDefault="006506EA" w:rsidP="006506EA">
      <w:pPr>
        <w:bidi/>
        <w:jc w:val="both"/>
        <w:rPr>
          <w:rFonts w:cs="David" w:hint="cs"/>
          <w:rtl/>
        </w:rPr>
      </w:pPr>
    </w:p>
    <w:p w14:paraId="57138729"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3350D42" w14:textId="77777777" w:rsidR="006506EA" w:rsidRPr="006506EA" w:rsidRDefault="006506EA" w:rsidP="006506EA">
      <w:pPr>
        <w:bidi/>
        <w:jc w:val="both"/>
        <w:rPr>
          <w:rFonts w:cs="David" w:hint="cs"/>
          <w:rtl/>
        </w:rPr>
      </w:pPr>
    </w:p>
    <w:p w14:paraId="454A5CE4" w14:textId="77777777" w:rsidR="006506EA" w:rsidRPr="006506EA" w:rsidRDefault="006506EA" w:rsidP="006506EA">
      <w:pPr>
        <w:bidi/>
        <w:jc w:val="both"/>
        <w:rPr>
          <w:rFonts w:cs="David" w:hint="cs"/>
          <w:rtl/>
        </w:rPr>
      </w:pPr>
      <w:r w:rsidRPr="006506EA">
        <w:rPr>
          <w:rFonts w:cs="David" w:hint="cs"/>
          <w:rtl/>
        </w:rPr>
        <w:tab/>
        <w:t xml:space="preserve">אני מוחה. אני פונה לטיפת רציונאליזציה שיש כאן, שלא תקבעו </w:t>
      </w:r>
      <w:r w:rsidRPr="006506EA">
        <w:rPr>
          <w:rFonts w:cs="David"/>
          <w:rtl/>
        </w:rPr>
        <w:t>–</w:t>
      </w:r>
      <w:r w:rsidRPr="006506EA">
        <w:rPr>
          <w:rFonts w:cs="David" w:hint="cs"/>
          <w:rtl/>
        </w:rPr>
        <w:t xml:space="preserve"> סליחה את הביטוי </w:t>
      </w:r>
      <w:r w:rsidRPr="006506EA">
        <w:rPr>
          <w:rFonts w:cs="David"/>
          <w:rtl/>
        </w:rPr>
        <w:t>–</w:t>
      </w:r>
      <w:r w:rsidRPr="006506EA">
        <w:rPr>
          <w:rFonts w:cs="David" w:hint="cs"/>
          <w:rtl/>
        </w:rPr>
        <w:t xml:space="preserve"> את עבודת הבוסר הזאת כתקנה לדורות. אף אחד כאן לא מתייחס ברצינות לנוהל. תאמרו שלעניין זה כהוראת שעה נקבע נוהל.</w:t>
      </w:r>
    </w:p>
    <w:p w14:paraId="50DA6E58" w14:textId="77777777" w:rsidR="006506EA" w:rsidRPr="006506EA" w:rsidRDefault="006506EA" w:rsidP="006506EA">
      <w:pPr>
        <w:bidi/>
        <w:jc w:val="both"/>
        <w:rPr>
          <w:rFonts w:cs="David" w:hint="cs"/>
          <w:u w:val="single"/>
          <w:rtl/>
        </w:rPr>
      </w:pPr>
    </w:p>
    <w:p w14:paraId="66C805CD"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22936F87" w14:textId="77777777" w:rsidR="006506EA" w:rsidRPr="006506EA" w:rsidRDefault="006506EA" w:rsidP="006506EA">
      <w:pPr>
        <w:bidi/>
        <w:jc w:val="both"/>
        <w:rPr>
          <w:rFonts w:cs="David" w:hint="cs"/>
          <w:rtl/>
        </w:rPr>
      </w:pPr>
    </w:p>
    <w:p w14:paraId="0D2A50A8" w14:textId="77777777" w:rsidR="006506EA" w:rsidRPr="006506EA" w:rsidRDefault="006506EA" w:rsidP="006506EA">
      <w:pPr>
        <w:bidi/>
        <w:jc w:val="both"/>
        <w:rPr>
          <w:rFonts w:cs="David" w:hint="cs"/>
          <w:rtl/>
        </w:rPr>
      </w:pPr>
      <w:r w:rsidRPr="006506EA">
        <w:rPr>
          <w:rFonts w:cs="David" w:hint="cs"/>
          <w:rtl/>
        </w:rPr>
        <w:tab/>
        <w:t>חוק היסוד מחייב לקבוע נוהל. ברגע שהוא קיים, הוא קיים עד שלא ישנו אותו.</w:t>
      </w:r>
      <w:r w:rsidRPr="006506EA">
        <w:rPr>
          <w:rFonts w:cs="David" w:hint="cs"/>
          <w:rtl/>
        </w:rPr>
        <w:tab/>
      </w:r>
    </w:p>
    <w:p w14:paraId="2B6502DE" w14:textId="77777777" w:rsidR="006506EA" w:rsidRPr="006506EA" w:rsidRDefault="006506EA" w:rsidP="006506EA">
      <w:pPr>
        <w:bidi/>
        <w:jc w:val="both"/>
        <w:rPr>
          <w:rFonts w:cs="David" w:hint="cs"/>
          <w:rtl/>
        </w:rPr>
      </w:pPr>
    </w:p>
    <w:p w14:paraId="5D2BBD36"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7206B427" w14:textId="77777777" w:rsidR="006506EA" w:rsidRPr="006506EA" w:rsidRDefault="006506EA" w:rsidP="006506EA">
      <w:pPr>
        <w:bidi/>
        <w:jc w:val="both"/>
        <w:rPr>
          <w:rFonts w:cs="David" w:hint="cs"/>
          <w:rtl/>
        </w:rPr>
      </w:pPr>
    </w:p>
    <w:p w14:paraId="063A3FD2" w14:textId="77777777" w:rsidR="006506EA" w:rsidRPr="006506EA" w:rsidRDefault="006506EA" w:rsidP="006506EA">
      <w:pPr>
        <w:bidi/>
        <w:jc w:val="both"/>
        <w:rPr>
          <w:rFonts w:cs="David" w:hint="cs"/>
          <w:rtl/>
        </w:rPr>
      </w:pPr>
      <w:r w:rsidRPr="006506EA">
        <w:rPr>
          <w:rFonts w:cs="David" w:hint="cs"/>
          <w:rtl/>
        </w:rPr>
        <w:tab/>
        <w:t>אבל אפשר לשנות אותו או כל אחד מסעיפיו. הנוהל הוא תקדים ואפשר לומר שהוא לא מחייב.</w:t>
      </w:r>
    </w:p>
    <w:p w14:paraId="03AF1450" w14:textId="77777777" w:rsidR="006506EA" w:rsidRPr="006506EA" w:rsidRDefault="006506EA" w:rsidP="006506EA">
      <w:pPr>
        <w:bidi/>
        <w:jc w:val="both"/>
        <w:rPr>
          <w:rFonts w:cs="David" w:hint="cs"/>
          <w:rtl/>
        </w:rPr>
      </w:pPr>
    </w:p>
    <w:p w14:paraId="6EAAFD4D" w14:textId="77777777" w:rsidR="006506EA" w:rsidRPr="006506EA" w:rsidRDefault="006506EA" w:rsidP="006506EA">
      <w:pPr>
        <w:bidi/>
        <w:jc w:val="both"/>
        <w:rPr>
          <w:rFonts w:cs="David" w:hint="cs"/>
          <w:rtl/>
        </w:rPr>
      </w:pPr>
      <w:r w:rsidRPr="006506EA">
        <w:rPr>
          <w:rFonts w:cs="David" w:hint="cs"/>
          <w:rtl/>
        </w:rPr>
        <w:tab/>
        <w:t>אני רוצה להתקדם. נגיד שאני נגד הדחה, שאני חושב שהדחה הוא דבר לא ראוי.</w:t>
      </w:r>
    </w:p>
    <w:p w14:paraId="30C474AD" w14:textId="77777777" w:rsidR="006506EA" w:rsidRPr="006506EA" w:rsidRDefault="006506EA" w:rsidP="006506EA">
      <w:pPr>
        <w:bidi/>
        <w:jc w:val="both"/>
        <w:rPr>
          <w:rFonts w:cs="David" w:hint="cs"/>
          <w:u w:val="single"/>
          <w:rtl/>
        </w:rPr>
      </w:pPr>
    </w:p>
    <w:p w14:paraId="7BBCD481"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163159E5" w14:textId="77777777" w:rsidR="006506EA" w:rsidRPr="006506EA" w:rsidRDefault="006506EA" w:rsidP="006506EA">
      <w:pPr>
        <w:bidi/>
        <w:jc w:val="both"/>
        <w:rPr>
          <w:rFonts w:cs="David" w:hint="cs"/>
          <w:rtl/>
        </w:rPr>
      </w:pPr>
    </w:p>
    <w:p w14:paraId="7E525192" w14:textId="77777777" w:rsidR="006506EA" w:rsidRPr="006506EA" w:rsidRDefault="006506EA" w:rsidP="006506EA">
      <w:pPr>
        <w:bidi/>
        <w:jc w:val="both"/>
        <w:rPr>
          <w:rFonts w:cs="David" w:hint="cs"/>
          <w:rtl/>
        </w:rPr>
      </w:pPr>
      <w:r w:rsidRPr="006506EA">
        <w:rPr>
          <w:rFonts w:cs="David" w:hint="cs"/>
          <w:rtl/>
        </w:rPr>
        <w:tab/>
        <w:t>אני בעד הדחה. תתפלא.</w:t>
      </w:r>
    </w:p>
    <w:p w14:paraId="371054C3" w14:textId="77777777" w:rsidR="006506EA" w:rsidRPr="006506EA" w:rsidRDefault="006506EA" w:rsidP="006506EA">
      <w:pPr>
        <w:bidi/>
        <w:jc w:val="both"/>
        <w:rPr>
          <w:rFonts w:cs="David" w:hint="cs"/>
          <w:rtl/>
        </w:rPr>
      </w:pPr>
    </w:p>
    <w:p w14:paraId="08908719"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2B9B7DC9" w14:textId="77777777" w:rsidR="006506EA" w:rsidRPr="006506EA" w:rsidRDefault="006506EA" w:rsidP="006506EA">
      <w:pPr>
        <w:bidi/>
        <w:jc w:val="both"/>
        <w:rPr>
          <w:rFonts w:cs="David" w:hint="cs"/>
          <w:rtl/>
        </w:rPr>
      </w:pPr>
    </w:p>
    <w:p w14:paraId="0735483D" w14:textId="77777777" w:rsidR="006506EA" w:rsidRPr="006506EA" w:rsidRDefault="006506EA" w:rsidP="006506EA">
      <w:pPr>
        <w:bidi/>
        <w:jc w:val="both"/>
        <w:rPr>
          <w:rFonts w:cs="David" w:hint="cs"/>
          <w:rtl/>
        </w:rPr>
      </w:pPr>
      <w:r w:rsidRPr="006506EA">
        <w:rPr>
          <w:rFonts w:cs="David" w:hint="cs"/>
          <w:rtl/>
        </w:rPr>
        <w:tab/>
        <w:t xml:space="preserve">אני חושב שדווקא בהיבט המהותי הטיעונים שלך הם הרבה יותר חזקים </w:t>
      </w:r>
      <w:r w:rsidRPr="006506EA">
        <w:rPr>
          <w:rFonts w:cs="David"/>
          <w:rtl/>
        </w:rPr>
        <w:t>–</w:t>
      </w:r>
      <w:r w:rsidRPr="006506EA">
        <w:rPr>
          <w:rFonts w:cs="David" w:hint="cs"/>
          <w:rtl/>
        </w:rPr>
        <w:t xml:space="preserve"> ואני אומר לך את זה בגילוי לב </w:t>
      </w:r>
      <w:r w:rsidRPr="006506EA">
        <w:rPr>
          <w:rFonts w:cs="David"/>
          <w:rtl/>
        </w:rPr>
        <w:t>–</w:t>
      </w:r>
      <w:r w:rsidRPr="006506EA">
        <w:rPr>
          <w:rFonts w:cs="David" w:hint="cs"/>
          <w:rtl/>
        </w:rPr>
        <w:t xml:space="preserve"> מאשר הטיעונים לגבי נוהל. אתה מייחס לנוהל חשיבות - ואתה מביא דוגמאות מכל מיני מקומות, ואני טוען שזה לא כל כך דומה </w:t>
      </w:r>
      <w:r w:rsidRPr="006506EA">
        <w:rPr>
          <w:rFonts w:cs="David"/>
          <w:rtl/>
        </w:rPr>
        <w:t>–</w:t>
      </w:r>
      <w:r w:rsidRPr="006506EA">
        <w:rPr>
          <w:rFonts w:cs="David" w:hint="cs"/>
          <w:rtl/>
        </w:rPr>
        <w:t xml:space="preserve"> שלפי דעתי רוב חברי ועדת הכנסת לא באמת מייחסים אותה. ראית שבהתחלה היה עליהום על הנוהל ונאמר שזה פסול, אבל עכשיו אנחנו מדברים על ארבעה-חמישה תיקונים של חברי הכנסת הלוחמים, שפה במקום שבועיים יהיה שבוע, ושם במקום 10 ימים יהיה שבוע, וכל העסק בסוף מתומצת לשני דברים מרכזיים: לוחות זמנים והאם יושבת-ראש ועדת הכנסת רשאית להאריך את המועדים בהתייעצות או באישור. מעבר לזה, אין יותר שום שינוי ממה שכתבה היועצת המשפטית. המשמעות של זה היא שגם האנשים שנלחמו על העניין הזה, לא רואים בנוהל את חזות העניין. </w:t>
      </w:r>
      <w:r w:rsidRPr="006506EA">
        <w:rPr>
          <w:rFonts w:cs="David" w:hint="cs"/>
          <w:rtl/>
        </w:rPr>
        <w:tab/>
        <w:t>אני חושב שדווקא הוויכוח המהותי, ורוב הדברים שאתה מציין כל הזמן ובכל הישיבות -  רובם בנושא המהותי.</w:t>
      </w:r>
    </w:p>
    <w:p w14:paraId="2220F2D3" w14:textId="77777777" w:rsidR="006506EA" w:rsidRPr="006506EA" w:rsidRDefault="006506EA" w:rsidP="006506EA">
      <w:pPr>
        <w:bidi/>
        <w:jc w:val="both"/>
        <w:rPr>
          <w:rFonts w:cs="David" w:hint="cs"/>
          <w:rtl/>
        </w:rPr>
      </w:pPr>
    </w:p>
    <w:p w14:paraId="65105800" w14:textId="77777777" w:rsidR="006506EA" w:rsidRPr="006506EA" w:rsidRDefault="006506EA" w:rsidP="006506EA">
      <w:pPr>
        <w:bidi/>
        <w:jc w:val="both"/>
        <w:rPr>
          <w:rFonts w:cs="David" w:hint="cs"/>
          <w:rtl/>
        </w:rPr>
      </w:pPr>
      <w:r w:rsidRPr="006506EA">
        <w:rPr>
          <w:rFonts w:cs="David" w:hint="cs"/>
          <w:rtl/>
        </w:rPr>
        <w:tab/>
        <w:t xml:space="preserve">אני אומר לך במלוא הכנות שאם אני צריך עכשיו להמר על הסיכויים של התהליך הזה, ואני בדרך כלל אדם ריאלי, אני מאוד פסימי לגבי האפשרות הזאת בגלל המורכבות של שני דברים: של התשתית הראייתית או כל תשתית אחרת להתנהגות בלתי הולמת, שהיא לא הוכחה אלא רק עשו עליה איזו עבודת מחשבה ומישהו החליט שאכן היא ראויה, ואתה כחבר כנסת צריך היום להסתמך עליה כאשר אתה יכול לשים מול עיניך את כל אותם מקרים בהם יועץ משפטי או פרקליט מדינה החליט על משהו ובסוף האדם יצא זכאי, ואני יכול להביא לך דוגמאות של אנשי ציבור שיצאו זכאים. יכול להיות שמחר נקבל את ההוכחה </w:t>
      </w:r>
      <w:r w:rsidRPr="006506EA">
        <w:rPr>
          <w:rFonts w:cs="David"/>
          <w:rtl/>
        </w:rPr>
        <w:t>–</w:t>
      </w:r>
      <w:r w:rsidRPr="006506EA">
        <w:rPr>
          <w:rFonts w:cs="David" w:hint="cs"/>
          <w:rtl/>
        </w:rPr>
        <w:t xml:space="preserve"> ואני מתפלל לזה </w:t>
      </w:r>
      <w:r w:rsidRPr="006506EA">
        <w:rPr>
          <w:rFonts w:cs="David"/>
          <w:rtl/>
        </w:rPr>
        <w:t>–</w:t>
      </w:r>
      <w:r w:rsidRPr="006506EA">
        <w:rPr>
          <w:rFonts w:cs="David" w:hint="cs"/>
          <w:rtl/>
        </w:rPr>
        <w:t xml:space="preserve"> הכי חזקה לעניין של כתב אישום כנגד שר שבסופו של דבר אולי, בעזרת השם ובעזרת השופטים, יצא מחר זכאי.  לפי דעתי האנרגיה שיוצאת היום על הנוהל היא כזאת שבסופו של דבר לא תמנע את כל הטיעונים האלה בשלב של הדיון המהותי. נצטרך לחזור עליהם שוב בשלב הדיון המהותי.</w:t>
      </w:r>
    </w:p>
    <w:p w14:paraId="3F0CDF8D" w14:textId="77777777" w:rsidR="006506EA" w:rsidRPr="006506EA" w:rsidRDefault="006506EA" w:rsidP="006506EA">
      <w:pPr>
        <w:bidi/>
        <w:jc w:val="both"/>
        <w:rPr>
          <w:rFonts w:cs="David" w:hint="cs"/>
          <w:rtl/>
        </w:rPr>
      </w:pPr>
    </w:p>
    <w:p w14:paraId="6BE8FF1C" w14:textId="77777777" w:rsidR="006506EA" w:rsidRPr="006506EA" w:rsidRDefault="006506EA" w:rsidP="006506EA">
      <w:pPr>
        <w:bidi/>
        <w:jc w:val="both"/>
        <w:rPr>
          <w:rFonts w:cs="David" w:hint="cs"/>
          <w:rtl/>
        </w:rPr>
      </w:pPr>
      <w:r w:rsidRPr="006506EA">
        <w:rPr>
          <w:rFonts w:cs="David" w:hint="cs"/>
          <w:rtl/>
        </w:rPr>
        <w:tab/>
        <w:t>אנחנו לא משחקים במגרש הזה לבד אלא יש כאן עוד מישהו שהוא נשיא מדינת ישראל שיש לו עורכי-דין ראויים מאוד וחזקים מאוד. הם לא ייתנו לנו לשחק את מה שאנחנו רוצים, עם כל הכבוד לנו. בעניין הזה אנחנו לא ריבון שמחליט ובזה נגמר העניין. הם יכולים לפסול כל דבר שנעשה כאן, כל אמירה נאמרת כאן, כל נוכחות או אי-נוכחות של מישהו מהאנשים כאן. הם לא ייתנו לנו להחליט מה שאנחנו רוצים. לכן התהליך הזה, בין שנרצה ובין שלא נרצה, יהיה תהליך מעין שיפוטי כמו שאתה רוצה אותו. אנחנו יכולים לקבוע כאן מה שאנחנו רוצים, אבל אנחנו לא יכולים למנוע מהם להציג את עניינם בצורה הכי ברורה, הכי נכונה והכי עניינית. את הדבר הזה אנחנו לא יכולים למנוע.</w:t>
      </w:r>
    </w:p>
    <w:p w14:paraId="648FBBAC" w14:textId="77777777" w:rsidR="006506EA" w:rsidRPr="006506EA" w:rsidRDefault="006506EA" w:rsidP="006506EA">
      <w:pPr>
        <w:bidi/>
        <w:jc w:val="both"/>
        <w:rPr>
          <w:rFonts w:cs="David" w:hint="cs"/>
          <w:rtl/>
        </w:rPr>
      </w:pPr>
    </w:p>
    <w:p w14:paraId="791FA1E7"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4D9314C0" w14:textId="77777777" w:rsidR="006506EA" w:rsidRPr="006506EA" w:rsidRDefault="006506EA" w:rsidP="006506EA">
      <w:pPr>
        <w:bidi/>
        <w:jc w:val="both"/>
        <w:rPr>
          <w:rFonts w:cs="David" w:hint="cs"/>
          <w:rtl/>
        </w:rPr>
      </w:pPr>
    </w:p>
    <w:p w14:paraId="1E8FF114" w14:textId="77777777" w:rsidR="006506EA" w:rsidRPr="006506EA" w:rsidRDefault="006506EA" w:rsidP="006506EA">
      <w:pPr>
        <w:bidi/>
        <w:jc w:val="both"/>
        <w:rPr>
          <w:rFonts w:cs="David" w:hint="cs"/>
          <w:rtl/>
        </w:rPr>
      </w:pPr>
      <w:r w:rsidRPr="006506EA">
        <w:rPr>
          <w:rFonts w:cs="David" w:hint="cs"/>
          <w:rtl/>
        </w:rPr>
        <w:tab/>
        <w:t>התבטאת באמירה שאני חושב שהיא לא נכונה ואני גם לא הייתי אומר אותה, אבל אתה אמרת שרק לצלם את החומר לוקח חודש. איך אתה יכול לומר להם לבוא בעוד 10 ימים?</w:t>
      </w:r>
    </w:p>
    <w:p w14:paraId="13205240" w14:textId="77777777" w:rsidR="006506EA" w:rsidRPr="006506EA" w:rsidRDefault="006506EA" w:rsidP="006506EA">
      <w:pPr>
        <w:bidi/>
        <w:jc w:val="both"/>
        <w:rPr>
          <w:rFonts w:cs="David" w:hint="cs"/>
          <w:rtl/>
        </w:rPr>
      </w:pPr>
    </w:p>
    <w:p w14:paraId="5A002DC0"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53E80A0C" w14:textId="77777777" w:rsidR="006506EA" w:rsidRPr="006506EA" w:rsidRDefault="006506EA" w:rsidP="006506EA">
      <w:pPr>
        <w:bidi/>
        <w:jc w:val="both"/>
        <w:rPr>
          <w:rFonts w:cs="David" w:hint="cs"/>
          <w:rtl/>
        </w:rPr>
      </w:pPr>
    </w:p>
    <w:p w14:paraId="07D64C66" w14:textId="77777777" w:rsidR="006506EA" w:rsidRPr="006506EA" w:rsidRDefault="006506EA" w:rsidP="006506EA">
      <w:pPr>
        <w:bidi/>
        <w:jc w:val="both"/>
        <w:rPr>
          <w:rFonts w:cs="David" w:hint="cs"/>
          <w:rtl/>
        </w:rPr>
      </w:pPr>
      <w:r w:rsidRPr="006506EA">
        <w:rPr>
          <w:rFonts w:cs="David" w:hint="cs"/>
          <w:rtl/>
        </w:rPr>
        <w:tab/>
        <w:t>זה לא נכון. הם לא מנהלים פה קרב על התשתית הראייתית. כדי להגיד שהוא לא עשה את המעשים? זה הרי קו ההגנה. אם הם ילמדו את חומר הראיות, אתה לא תקבל אותו. אתה מסיט את זה לשדה קרב על חומר הראיות.</w:t>
      </w:r>
    </w:p>
    <w:p w14:paraId="433D96F5" w14:textId="77777777" w:rsidR="006506EA" w:rsidRPr="006506EA" w:rsidRDefault="006506EA" w:rsidP="006506EA">
      <w:pPr>
        <w:bidi/>
        <w:jc w:val="both"/>
        <w:rPr>
          <w:rFonts w:cs="David" w:hint="cs"/>
          <w:rtl/>
        </w:rPr>
      </w:pPr>
    </w:p>
    <w:p w14:paraId="2CD50DCC"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47F07F5" w14:textId="77777777" w:rsidR="006506EA" w:rsidRPr="006506EA" w:rsidRDefault="006506EA" w:rsidP="006506EA">
      <w:pPr>
        <w:bidi/>
        <w:jc w:val="both"/>
        <w:rPr>
          <w:rFonts w:cs="David" w:hint="cs"/>
          <w:rtl/>
        </w:rPr>
      </w:pPr>
    </w:p>
    <w:p w14:paraId="1860E200" w14:textId="77777777" w:rsidR="006506EA" w:rsidRPr="006506EA" w:rsidRDefault="006506EA" w:rsidP="006506EA">
      <w:pPr>
        <w:bidi/>
        <w:jc w:val="both"/>
        <w:rPr>
          <w:rFonts w:cs="David" w:hint="cs"/>
          <w:rtl/>
        </w:rPr>
      </w:pPr>
      <w:r w:rsidRPr="006506EA">
        <w:rPr>
          <w:rFonts w:cs="David" w:hint="cs"/>
          <w:rtl/>
        </w:rPr>
        <w:tab/>
        <w:t>יושב-ראש הוועדה אומר שזה ייקח חודשים, ואני לא מסכים לדעתו, ואני גם לא מסכים שאנחנו צריכים תשתית ראייתית מול הגשת כתב אישום. במקרה הזה השאלה הספציפית שעומדת על הפרק תהיה למי להאמין, לנשיא שאומר שהוא חף מפשע או למתלוננות. איך אנחנו נחליט?</w:t>
      </w:r>
    </w:p>
    <w:p w14:paraId="57CAE2FB" w14:textId="77777777" w:rsidR="006506EA" w:rsidRPr="006506EA" w:rsidRDefault="006506EA" w:rsidP="006506EA">
      <w:pPr>
        <w:bidi/>
        <w:jc w:val="both"/>
        <w:rPr>
          <w:rFonts w:cs="David" w:hint="cs"/>
          <w:rtl/>
        </w:rPr>
      </w:pPr>
    </w:p>
    <w:p w14:paraId="1D728DE1"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4EB9AA48" w14:textId="77777777" w:rsidR="006506EA" w:rsidRPr="006506EA" w:rsidRDefault="006506EA" w:rsidP="006506EA">
      <w:pPr>
        <w:bidi/>
        <w:jc w:val="both"/>
        <w:rPr>
          <w:rFonts w:cs="David" w:hint="cs"/>
          <w:rtl/>
        </w:rPr>
      </w:pPr>
    </w:p>
    <w:p w14:paraId="43C6792D" w14:textId="77777777" w:rsidR="006506EA" w:rsidRPr="006506EA" w:rsidRDefault="006506EA" w:rsidP="006506EA">
      <w:pPr>
        <w:bidi/>
        <w:jc w:val="both"/>
        <w:rPr>
          <w:rFonts w:cs="David" w:hint="cs"/>
          <w:rtl/>
        </w:rPr>
      </w:pPr>
      <w:r w:rsidRPr="006506EA">
        <w:rPr>
          <w:rFonts w:cs="David" w:hint="cs"/>
          <w:rtl/>
        </w:rPr>
        <w:tab/>
        <w:t>אני אומר לך איך נחליט. מול עיני היועץ המשפטי לממשלה הייתה גרסה. הייתה לו את גרסת קצב. הוא קרא את חומר החקירה והוא ראה את גרסת קצב  ודחה אותה.</w:t>
      </w:r>
    </w:p>
    <w:p w14:paraId="30239834" w14:textId="77777777" w:rsidR="006506EA" w:rsidRPr="006506EA" w:rsidRDefault="006506EA" w:rsidP="006506EA">
      <w:pPr>
        <w:bidi/>
        <w:jc w:val="both"/>
        <w:rPr>
          <w:rFonts w:cs="David" w:hint="cs"/>
          <w:rtl/>
        </w:rPr>
      </w:pPr>
    </w:p>
    <w:p w14:paraId="6092C919"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7A39A57C" w14:textId="77777777" w:rsidR="006506EA" w:rsidRPr="006506EA" w:rsidRDefault="006506EA" w:rsidP="006506EA">
      <w:pPr>
        <w:bidi/>
        <w:jc w:val="both"/>
        <w:rPr>
          <w:rFonts w:cs="David" w:hint="cs"/>
          <w:rtl/>
        </w:rPr>
      </w:pPr>
    </w:p>
    <w:p w14:paraId="108E8B59" w14:textId="77777777" w:rsidR="006506EA" w:rsidRPr="006506EA" w:rsidRDefault="006506EA" w:rsidP="006506EA">
      <w:pPr>
        <w:bidi/>
        <w:jc w:val="both"/>
        <w:rPr>
          <w:rFonts w:cs="David" w:hint="cs"/>
          <w:rtl/>
        </w:rPr>
      </w:pPr>
      <w:r w:rsidRPr="006506EA">
        <w:rPr>
          <w:rFonts w:cs="David" w:hint="cs"/>
          <w:rtl/>
        </w:rPr>
        <w:tab/>
        <w:t>הוא לא דחה אותה.</w:t>
      </w:r>
    </w:p>
    <w:p w14:paraId="47848E34" w14:textId="77777777" w:rsidR="006506EA" w:rsidRPr="006506EA" w:rsidRDefault="006506EA" w:rsidP="006506EA">
      <w:pPr>
        <w:bidi/>
        <w:jc w:val="both"/>
        <w:rPr>
          <w:rFonts w:cs="David" w:hint="cs"/>
          <w:rtl/>
        </w:rPr>
      </w:pPr>
    </w:p>
    <w:p w14:paraId="4350358F"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77239287" w14:textId="77777777" w:rsidR="006506EA" w:rsidRPr="006506EA" w:rsidRDefault="006506EA" w:rsidP="006506EA">
      <w:pPr>
        <w:bidi/>
        <w:jc w:val="both"/>
        <w:rPr>
          <w:rFonts w:cs="David" w:hint="cs"/>
          <w:rtl/>
        </w:rPr>
      </w:pPr>
      <w:r w:rsidRPr="006506EA">
        <w:rPr>
          <w:rFonts w:cs="David" w:hint="cs"/>
          <w:rtl/>
        </w:rPr>
        <w:tab/>
      </w:r>
    </w:p>
    <w:p w14:paraId="2AB92E3E" w14:textId="77777777" w:rsidR="006506EA" w:rsidRPr="006506EA" w:rsidRDefault="006506EA" w:rsidP="006506EA">
      <w:pPr>
        <w:bidi/>
        <w:jc w:val="both"/>
        <w:rPr>
          <w:rFonts w:cs="David" w:hint="cs"/>
          <w:rtl/>
        </w:rPr>
      </w:pPr>
      <w:r w:rsidRPr="006506EA">
        <w:rPr>
          <w:rFonts w:cs="David" w:hint="cs"/>
          <w:rtl/>
        </w:rPr>
        <w:tab/>
        <w:t>ברגע שהוא קיבל את ההכרעה שנעברו עבירות, הוא דחה אותה.</w:t>
      </w:r>
    </w:p>
    <w:p w14:paraId="1D2FDB44" w14:textId="77777777" w:rsidR="006506EA" w:rsidRPr="006506EA" w:rsidRDefault="006506EA" w:rsidP="006506EA">
      <w:pPr>
        <w:bidi/>
        <w:jc w:val="both"/>
        <w:rPr>
          <w:rFonts w:cs="David" w:hint="cs"/>
          <w:rtl/>
        </w:rPr>
      </w:pPr>
    </w:p>
    <w:p w14:paraId="4FFB71E8"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7C4D9F94" w14:textId="77777777" w:rsidR="006506EA" w:rsidRPr="006506EA" w:rsidRDefault="006506EA" w:rsidP="006506EA">
      <w:pPr>
        <w:bidi/>
        <w:jc w:val="both"/>
        <w:rPr>
          <w:rFonts w:cs="David" w:hint="cs"/>
          <w:rtl/>
        </w:rPr>
      </w:pPr>
    </w:p>
    <w:p w14:paraId="48EFE9D9" w14:textId="77777777" w:rsidR="006506EA" w:rsidRPr="006506EA" w:rsidRDefault="006506EA" w:rsidP="006506EA">
      <w:pPr>
        <w:bidi/>
        <w:jc w:val="both"/>
        <w:rPr>
          <w:rFonts w:cs="David" w:hint="cs"/>
          <w:rtl/>
        </w:rPr>
      </w:pPr>
      <w:r w:rsidRPr="006506EA">
        <w:rPr>
          <w:rFonts w:cs="David" w:hint="cs"/>
          <w:rtl/>
        </w:rPr>
        <w:tab/>
        <w:t>הוא לא הכריע שצריך להעמיד לדין.</w:t>
      </w:r>
    </w:p>
    <w:p w14:paraId="36EB180D" w14:textId="77777777" w:rsidR="006506EA" w:rsidRPr="006506EA" w:rsidRDefault="006506EA" w:rsidP="006506EA">
      <w:pPr>
        <w:bidi/>
        <w:jc w:val="both"/>
        <w:rPr>
          <w:rFonts w:cs="David" w:hint="cs"/>
          <w:rtl/>
        </w:rPr>
      </w:pPr>
    </w:p>
    <w:p w14:paraId="74068BFA"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3A34ED2F" w14:textId="77777777" w:rsidR="006506EA" w:rsidRPr="006506EA" w:rsidRDefault="006506EA" w:rsidP="006506EA">
      <w:pPr>
        <w:bidi/>
        <w:jc w:val="both"/>
        <w:rPr>
          <w:rFonts w:cs="David" w:hint="cs"/>
          <w:rtl/>
        </w:rPr>
      </w:pPr>
    </w:p>
    <w:p w14:paraId="1B7BE531" w14:textId="77777777" w:rsidR="006506EA" w:rsidRPr="006506EA" w:rsidRDefault="006506EA" w:rsidP="006506EA">
      <w:pPr>
        <w:bidi/>
        <w:jc w:val="both"/>
        <w:rPr>
          <w:rFonts w:cs="David" w:hint="cs"/>
          <w:rtl/>
        </w:rPr>
      </w:pPr>
      <w:r w:rsidRPr="006506EA">
        <w:rPr>
          <w:rFonts w:cs="David" w:hint="cs"/>
          <w:rtl/>
        </w:rPr>
        <w:tab/>
        <w:t>אבל בקביעתו שנעברו לכאורה עבירות כאלה ואחרות, הוא העדיף את גרסת המתלוננות על גרסת הנשיא. זה חד-משמעית.</w:t>
      </w:r>
    </w:p>
    <w:p w14:paraId="7B14365B" w14:textId="77777777" w:rsidR="006506EA" w:rsidRPr="006506EA" w:rsidRDefault="006506EA" w:rsidP="006506EA">
      <w:pPr>
        <w:bidi/>
        <w:jc w:val="both"/>
        <w:rPr>
          <w:rFonts w:cs="David" w:hint="cs"/>
          <w:u w:val="single"/>
          <w:rtl/>
        </w:rPr>
      </w:pPr>
    </w:p>
    <w:p w14:paraId="51762BAE"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3D769E55" w14:textId="77777777" w:rsidR="006506EA" w:rsidRPr="006506EA" w:rsidRDefault="006506EA" w:rsidP="006506EA">
      <w:pPr>
        <w:bidi/>
        <w:jc w:val="both"/>
        <w:rPr>
          <w:rFonts w:cs="David" w:hint="cs"/>
          <w:rtl/>
        </w:rPr>
      </w:pPr>
    </w:p>
    <w:p w14:paraId="0AA500D8" w14:textId="77777777" w:rsidR="006506EA" w:rsidRPr="006506EA" w:rsidRDefault="006506EA" w:rsidP="006506EA">
      <w:pPr>
        <w:bidi/>
        <w:jc w:val="both"/>
        <w:rPr>
          <w:rFonts w:cs="David" w:hint="cs"/>
          <w:rtl/>
        </w:rPr>
      </w:pPr>
      <w:r w:rsidRPr="006506EA">
        <w:rPr>
          <w:rFonts w:cs="David" w:hint="cs"/>
          <w:rtl/>
        </w:rPr>
        <w:tab/>
        <w:t>זה לא סופי.</w:t>
      </w:r>
    </w:p>
    <w:p w14:paraId="771E0966" w14:textId="77777777" w:rsidR="006506EA" w:rsidRPr="006506EA" w:rsidRDefault="006506EA" w:rsidP="006506EA">
      <w:pPr>
        <w:bidi/>
        <w:jc w:val="both"/>
        <w:rPr>
          <w:rFonts w:cs="David" w:hint="cs"/>
          <w:rtl/>
        </w:rPr>
      </w:pPr>
    </w:p>
    <w:p w14:paraId="565B9154"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11E32659" w14:textId="77777777" w:rsidR="006506EA" w:rsidRPr="006506EA" w:rsidRDefault="006506EA" w:rsidP="006506EA">
      <w:pPr>
        <w:bidi/>
        <w:jc w:val="both"/>
        <w:rPr>
          <w:rFonts w:cs="David" w:hint="cs"/>
          <w:rtl/>
        </w:rPr>
      </w:pPr>
    </w:p>
    <w:p w14:paraId="5242EE36" w14:textId="77777777" w:rsidR="006506EA" w:rsidRPr="006506EA" w:rsidRDefault="006506EA" w:rsidP="006506EA">
      <w:pPr>
        <w:bidi/>
        <w:jc w:val="both"/>
        <w:rPr>
          <w:rFonts w:cs="David" w:hint="cs"/>
          <w:rtl/>
        </w:rPr>
      </w:pPr>
      <w:r w:rsidRPr="006506EA">
        <w:rPr>
          <w:rFonts w:cs="David" w:hint="cs"/>
          <w:rtl/>
        </w:rPr>
        <w:tab/>
        <w:t>לא סופי, אם כי מי שחושב שהליך של שימוע זה מקצה שיפורים בנושא הגרסאות, מהניסיון שלי אני חולק עליו.</w:t>
      </w:r>
    </w:p>
    <w:p w14:paraId="6CB96B33" w14:textId="77777777" w:rsidR="006506EA" w:rsidRPr="006506EA" w:rsidRDefault="006506EA" w:rsidP="006506EA">
      <w:pPr>
        <w:bidi/>
        <w:jc w:val="both"/>
        <w:rPr>
          <w:rFonts w:cs="David" w:hint="cs"/>
          <w:rtl/>
        </w:rPr>
      </w:pPr>
    </w:p>
    <w:p w14:paraId="20527EB6"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17D3D746" w14:textId="77777777" w:rsidR="006506EA" w:rsidRPr="006506EA" w:rsidRDefault="006506EA" w:rsidP="006506EA">
      <w:pPr>
        <w:bidi/>
        <w:jc w:val="both"/>
        <w:rPr>
          <w:rFonts w:cs="David" w:hint="cs"/>
          <w:rtl/>
        </w:rPr>
      </w:pPr>
    </w:p>
    <w:p w14:paraId="34F65306" w14:textId="77777777" w:rsidR="006506EA" w:rsidRPr="006506EA" w:rsidRDefault="006506EA" w:rsidP="006506EA">
      <w:pPr>
        <w:bidi/>
        <w:jc w:val="both"/>
        <w:rPr>
          <w:rFonts w:cs="David" w:hint="cs"/>
          <w:rtl/>
        </w:rPr>
      </w:pPr>
      <w:r w:rsidRPr="006506EA">
        <w:rPr>
          <w:rFonts w:cs="David" w:hint="cs"/>
          <w:rtl/>
        </w:rPr>
        <w:tab/>
        <w:t>לגישתך לא צריך כלום. אני שואל אותך מה אתה חושב שאני צריך כדי לקבל החלטה.</w:t>
      </w:r>
    </w:p>
    <w:p w14:paraId="68DBE8AA" w14:textId="77777777" w:rsidR="006506EA" w:rsidRPr="006506EA" w:rsidRDefault="006506EA" w:rsidP="006506EA">
      <w:pPr>
        <w:bidi/>
        <w:jc w:val="both"/>
        <w:rPr>
          <w:rFonts w:cs="David" w:hint="cs"/>
          <w:rtl/>
        </w:rPr>
      </w:pPr>
    </w:p>
    <w:p w14:paraId="5779B9A4"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73D3BA64" w14:textId="77777777" w:rsidR="006506EA" w:rsidRPr="006506EA" w:rsidRDefault="006506EA" w:rsidP="006506EA">
      <w:pPr>
        <w:bidi/>
        <w:jc w:val="both"/>
        <w:rPr>
          <w:rFonts w:cs="David" w:hint="cs"/>
          <w:rtl/>
        </w:rPr>
      </w:pPr>
    </w:p>
    <w:p w14:paraId="1CA28B29" w14:textId="77777777" w:rsidR="006506EA" w:rsidRPr="006506EA" w:rsidRDefault="006506EA" w:rsidP="006506EA">
      <w:pPr>
        <w:bidi/>
        <w:jc w:val="both"/>
        <w:rPr>
          <w:rFonts w:cs="David" w:hint="cs"/>
          <w:rtl/>
        </w:rPr>
      </w:pPr>
      <w:r w:rsidRPr="006506EA">
        <w:rPr>
          <w:rFonts w:cs="David" w:hint="cs"/>
          <w:rtl/>
        </w:rPr>
        <w:tab/>
        <w:t>אתה צריך להאמין שהיועץ המשפטי לממשלה בחן את חומר הראיות. אני חושב שראוי לשמוע אותו או את בא-כוחו.</w:t>
      </w:r>
    </w:p>
    <w:p w14:paraId="22C16F0D" w14:textId="77777777" w:rsidR="006506EA" w:rsidRPr="006506EA" w:rsidRDefault="006506EA" w:rsidP="006506EA">
      <w:pPr>
        <w:bidi/>
        <w:jc w:val="both"/>
        <w:rPr>
          <w:rFonts w:cs="David" w:hint="cs"/>
          <w:rtl/>
        </w:rPr>
      </w:pPr>
    </w:p>
    <w:p w14:paraId="71CE0050"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06EEFEEB" w14:textId="77777777" w:rsidR="006506EA" w:rsidRPr="006506EA" w:rsidRDefault="006506EA" w:rsidP="006506EA">
      <w:pPr>
        <w:bidi/>
        <w:jc w:val="both"/>
        <w:rPr>
          <w:rFonts w:cs="David" w:hint="cs"/>
          <w:rtl/>
        </w:rPr>
      </w:pPr>
    </w:p>
    <w:p w14:paraId="19B6289B" w14:textId="77777777" w:rsidR="006506EA" w:rsidRPr="006506EA" w:rsidRDefault="006506EA" w:rsidP="006506EA">
      <w:pPr>
        <w:bidi/>
        <w:jc w:val="both"/>
        <w:rPr>
          <w:rFonts w:cs="David" w:hint="cs"/>
          <w:rtl/>
        </w:rPr>
      </w:pPr>
      <w:r w:rsidRPr="006506EA">
        <w:rPr>
          <w:rFonts w:cs="David" w:hint="cs"/>
          <w:rtl/>
        </w:rPr>
        <w:tab/>
        <w:t>אתה מתווכח עם גדעון סער האם ההחלטה של היועץ המשפטי לממשלה היא זאת שיכולה להיות תשתית להגדרה של התנהגות בלתי הולמת.</w:t>
      </w:r>
    </w:p>
    <w:p w14:paraId="7C4094BA" w14:textId="77777777" w:rsidR="006506EA" w:rsidRPr="006506EA" w:rsidRDefault="006506EA" w:rsidP="006506EA">
      <w:pPr>
        <w:bidi/>
        <w:jc w:val="both"/>
        <w:rPr>
          <w:rFonts w:cs="David" w:hint="cs"/>
          <w:rtl/>
        </w:rPr>
      </w:pPr>
    </w:p>
    <w:p w14:paraId="54969C47"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30F6419C" w14:textId="77777777" w:rsidR="006506EA" w:rsidRPr="006506EA" w:rsidRDefault="006506EA" w:rsidP="006506EA">
      <w:pPr>
        <w:bidi/>
        <w:jc w:val="both"/>
        <w:rPr>
          <w:rFonts w:cs="David" w:hint="cs"/>
          <w:rtl/>
        </w:rPr>
      </w:pPr>
    </w:p>
    <w:p w14:paraId="723FD423" w14:textId="77777777" w:rsidR="006506EA" w:rsidRPr="006506EA" w:rsidRDefault="006506EA" w:rsidP="006506EA">
      <w:pPr>
        <w:bidi/>
        <w:jc w:val="both"/>
        <w:rPr>
          <w:rFonts w:cs="David" w:hint="cs"/>
          <w:rtl/>
        </w:rPr>
      </w:pPr>
      <w:r w:rsidRPr="006506EA">
        <w:rPr>
          <w:rFonts w:cs="David" w:hint="cs"/>
          <w:rtl/>
        </w:rPr>
        <w:tab/>
        <w:t xml:space="preserve">השאלה שלי היא מה אני צריך לראות כאן בישיבה </w:t>
      </w:r>
      <w:r w:rsidRPr="006506EA">
        <w:rPr>
          <w:rFonts w:cs="David"/>
          <w:rtl/>
        </w:rPr>
        <w:t>–</w:t>
      </w:r>
      <w:r w:rsidRPr="006506EA">
        <w:rPr>
          <w:rFonts w:cs="David" w:hint="cs"/>
          <w:rtl/>
        </w:rPr>
        <w:t xml:space="preserve"> ולפי זה אני צריך לעשות את הנוהל </w:t>
      </w:r>
      <w:r w:rsidRPr="006506EA">
        <w:rPr>
          <w:rFonts w:cs="David"/>
          <w:rtl/>
        </w:rPr>
        <w:t>–</w:t>
      </w:r>
      <w:r w:rsidRPr="006506EA">
        <w:rPr>
          <w:rFonts w:cs="David" w:hint="cs"/>
          <w:rtl/>
        </w:rPr>
        <w:t xml:space="preserve"> כדי להרים יד שאני מאמין לגרסת הנשים או לגרסת הנשיא. בלי להחליט מי מהם צודק, אני לא יודע מה לעשות.</w:t>
      </w:r>
    </w:p>
    <w:p w14:paraId="15BA3416" w14:textId="77777777" w:rsidR="006506EA" w:rsidRPr="006506EA" w:rsidRDefault="006506EA" w:rsidP="006506EA">
      <w:pPr>
        <w:bidi/>
        <w:jc w:val="both"/>
        <w:rPr>
          <w:rFonts w:cs="David" w:hint="cs"/>
          <w:rtl/>
        </w:rPr>
      </w:pPr>
    </w:p>
    <w:p w14:paraId="236CDCBA"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225C8FE8" w14:textId="77777777" w:rsidR="006506EA" w:rsidRPr="006506EA" w:rsidRDefault="006506EA" w:rsidP="006506EA">
      <w:pPr>
        <w:bidi/>
        <w:jc w:val="both"/>
        <w:rPr>
          <w:rFonts w:cs="David" w:hint="cs"/>
          <w:rtl/>
        </w:rPr>
      </w:pPr>
    </w:p>
    <w:p w14:paraId="540983EF" w14:textId="77777777" w:rsidR="006506EA" w:rsidRPr="006506EA" w:rsidRDefault="006506EA" w:rsidP="006506EA">
      <w:pPr>
        <w:bidi/>
        <w:jc w:val="both"/>
        <w:rPr>
          <w:rFonts w:cs="David" w:hint="cs"/>
          <w:rtl/>
        </w:rPr>
      </w:pPr>
      <w:r w:rsidRPr="006506EA">
        <w:rPr>
          <w:rFonts w:cs="David" w:hint="cs"/>
          <w:rtl/>
        </w:rPr>
        <w:tab/>
        <w:t>אני מודיע לך שאין לי שום כלי בעולם. יכול להיות שאם הטענה תהיה שהתקבלה החלטה של היועץ המשפטי לממשלה להגיש טיוטת כתב אישום ובסופה הוא יכתוב שהוא שוקל, שהוא חושב, שהוא בא בנפש חפצה, וזוהי התשתית הראייתית - יכול להיות שתשכנע אותי שזה לא מספיק כדי להדיח נשיא.</w:t>
      </w:r>
    </w:p>
    <w:p w14:paraId="0C173AB3" w14:textId="77777777" w:rsidR="006506EA" w:rsidRPr="006506EA" w:rsidRDefault="006506EA" w:rsidP="006506EA">
      <w:pPr>
        <w:bidi/>
        <w:jc w:val="both"/>
        <w:rPr>
          <w:rFonts w:cs="David" w:hint="cs"/>
          <w:rtl/>
        </w:rPr>
      </w:pPr>
    </w:p>
    <w:p w14:paraId="72339474"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3FD32585" w14:textId="77777777" w:rsidR="006506EA" w:rsidRPr="006506EA" w:rsidRDefault="006506EA" w:rsidP="006506EA">
      <w:pPr>
        <w:bidi/>
        <w:jc w:val="both"/>
        <w:rPr>
          <w:rFonts w:cs="David" w:hint="cs"/>
          <w:rtl/>
        </w:rPr>
      </w:pPr>
    </w:p>
    <w:p w14:paraId="22533111" w14:textId="77777777" w:rsidR="006506EA" w:rsidRPr="006506EA" w:rsidRDefault="006506EA" w:rsidP="006506EA">
      <w:pPr>
        <w:bidi/>
        <w:jc w:val="both"/>
        <w:rPr>
          <w:rFonts w:cs="David" w:hint="cs"/>
          <w:rtl/>
        </w:rPr>
      </w:pPr>
      <w:r w:rsidRPr="006506EA">
        <w:rPr>
          <w:rFonts w:cs="David" w:hint="cs"/>
          <w:rtl/>
        </w:rPr>
        <w:tab/>
        <w:t>אם יבוא אדם ויאמר שלזכותו יש אמירה שאמר היועץ המשפטי שהוא שוקל, ומן הצד השני יבוא האדם שנוגע לגופו של עניין ויאמר שהוא לא עשה, האם אתה יכול לקבל הכרעה?</w:t>
      </w:r>
    </w:p>
    <w:p w14:paraId="6C8E132B" w14:textId="77777777" w:rsidR="006506EA" w:rsidRPr="006506EA" w:rsidRDefault="006506EA" w:rsidP="006506EA">
      <w:pPr>
        <w:bidi/>
        <w:jc w:val="both"/>
        <w:rPr>
          <w:rFonts w:cs="David" w:hint="cs"/>
          <w:rtl/>
        </w:rPr>
      </w:pPr>
    </w:p>
    <w:p w14:paraId="21824917"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1E3AC38F" w14:textId="77777777" w:rsidR="006506EA" w:rsidRPr="006506EA" w:rsidRDefault="006506EA" w:rsidP="006506EA">
      <w:pPr>
        <w:bidi/>
        <w:jc w:val="both"/>
        <w:rPr>
          <w:rFonts w:cs="David" w:hint="cs"/>
          <w:rtl/>
        </w:rPr>
      </w:pPr>
    </w:p>
    <w:p w14:paraId="4F6D145F" w14:textId="77777777" w:rsidR="006506EA" w:rsidRPr="006506EA" w:rsidRDefault="006506EA" w:rsidP="006506EA">
      <w:pPr>
        <w:bidi/>
        <w:jc w:val="both"/>
        <w:rPr>
          <w:rFonts w:cs="David" w:hint="cs"/>
          <w:rtl/>
        </w:rPr>
      </w:pPr>
      <w:r w:rsidRPr="006506EA">
        <w:rPr>
          <w:rFonts w:cs="David" w:hint="cs"/>
          <w:rtl/>
        </w:rPr>
        <w:tab/>
        <w:t>לא.</w:t>
      </w:r>
    </w:p>
    <w:p w14:paraId="26B36F08" w14:textId="77777777" w:rsidR="006506EA" w:rsidRPr="006506EA" w:rsidRDefault="006506EA" w:rsidP="006506EA">
      <w:pPr>
        <w:bidi/>
        <w:jc w:val="both"/>
        <w:rPr>
          <w:rFonts w:cs="David" w:hint="cs"/>
          <w:rtl/>
        </w:rPr>
      </w:pPr>
      <w:r w:rsidRPr="006506EA">
        <w:rPr>
          <w:rFonts w:cs="David"/>
          <w:rtl/>
        </w:rPr>
        <w:br w:type="page"/>
      </w:r>
    </w:p>
    <w:p w14:paraId="4CB75CAC"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316B195D" w14:textId="77777777" w:rsidR="006506EA" w:rsidRPr="006506EA" w:rsidRDefault="006506EA" w:rsidP="006506EA">
      <w:pPr>
        <w:bidi/>
        <w:jc w:val="both"/>
        <w:rPr>
          <w:rFonts w:cs="David" w:hint="cs"/>
          <w:rtl/>
        </w:rPr>
      </w:pPr>
    </w:p>
    <w:p w14:paraId="74B8C752" w14:textId="77777777" w:rsidR="006506EA" w:rsidRPr="006506EA" w:rsidRDefault="006506EA" w:rsidP="006506EA">
      <w:pPr>
        <w:bidi/>
        <w:jc w:val="both"/>
        <w:rPr>
          <w:rFonts w:cs="David" w:hint="cs"/>
          <w:rtl/>
        </w:rPr>
      </w:pPr>
      <w:r w:rsidRPr="006506EA">
        <w:rPr>
          <w:rFonts w:cs="David" w:hint="cs"/>
          <w:rtl/>
        </w:rPr>
        <w:tab/>
        <w:t>אני נשען על הכרעתו של היועץ המשפטי לממשלה. אם אין הבדל בין שלב החקירה לשלב הנוכחי, כי עוד לא הגענו להחלטה סופית על כתב אישום, על מה ישב לדעתך שלושה חודשים היועץ עם פרקליט המדינה ועם הצוות שלו? החקירה הסתיימה אז והחליטו איזה סעיפים.</w:t>
      </w:r>
    </w:p>
    <w:p w14:paraId="6FC37A04" w14:textId="77777777" w:rsidR="006506EA" w:rsidRPr="006506EA" w:rsidRDefault="006506EA" w:rsidP="006506EA">
      <w:pPr>
        <w:bidi/>
        <w:jc w:val="both"/>
        <w:rPr>
          <w:rFonts w:cs="David" w:hint="cs"/>
          <w:rtl/>
        </w:rPr>
      </w:pPr>
    </w:p>
    <w:p w14:paraId="392CD494"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7E4059D" w14:textId="77777777" w:rsidR="006506EA" w:rsidRPr="006506EA" w:rsidRDefault="006506EA" w:rsidP="006506EA">
      <w:pPr>
        <w:bidi/>
        <w:jc w:val="both"/>
        <w:rPr>
          <w:rFonts w:cs="David" w:hint="cs"/>
          <w:rtl/>
        </w:rPr>
      </w:pPr>
    </w:p>
    <w:p w14:paraId="51B81553" w14:textId="77777777" w:rsidR="006506EA" w:rsidRPr="006506EA" w:rsidRDefault="006506EA" w:rsidP="006506EA">
      <w:pPr>
        <w:bidi/>
        <w:jc w:val="both"/>
        <w:rPr>
          <w:rFonts w:cs="David" w:hint="cs"/>
          <w:rtl/>
        </w:rPr>
      </w:pPr>
      <w:r w:rsidRPr="006506EA">
        <w:rPr>
          <w:rFonts w:cs="David" w:hint="cs"/>
          <w:rtl/>
        </w:rPr>
        <w:tab/>
        <w:t>אם לא היה שימוע, הייתי מקבל את זה. הוא יכול היה להחליט לפני חודשיים, לקיים את השימוע והיום היינו אחרי השימוע. למה הוא משך את זה כל כך הרבה זמן? אם הוא היה בטוח, יכול היה לסיים את זה לפני חודשיים.</w:t>
      </w:r>
    </w:p>
    <w:p w14:paraId="1E170153" w14:textId="77777777" w:rsidR="006506EA" w:rsidRPr="006506EA" w:rsidRDefault="006506EA" w:rsidP="006506EA">
      <w:pPr>
        <w:bidi/>
        <w:jc w:val="both"/>
        <w:rPr>
          <w:rFonts w:cs="David" w:hint="cs"/>
          <w:rtl/>
        </w:rPr>
      </w:pPr>
    </w:p>
    <w:p w14:paraId="739A7D67"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08C9D7BA" w14:textId="77777777" w:rsidR="006506EA" w:rsidRPr="006506EA" w:rsidRDefault="006506EA" w:rsidP="006506EA">
      <w:pPr>
        <w:bidi/>
        <w:jc w:val="both"/>
        <w:rPr>
          <w:rFonts w:cs="David" w:hint="cs"/>
          <w:rtl/>
        </w:rPr>
      </w:pPr>
    </w:p>
    <w:p w14:paraId="42659F10" w14:textId="77777777" w:rsidR="006506EA" w:rsidRPr="006506EA" w:rsidRDefault="006506EA" w:rsidP="006506EA">
      <w:pPr>
        <w:bidi/>
        <w:jc w:val="both"/>
        <w:rPr>
          <w:rFonts w:cs="David" w:hint="cs"/>
          <w:rtl/>
        </w:rPr>
      </w:pPr>
      <w:r w:rsidRPr="006506EA">
        <w:rPr>
          <w:rFonts w:cs="David" w:hint="cs"/>
          <w:rtl/>
        </w:rPr>
        <w:tab/>
        <w:t>בתיקים של אישי ציבור התביעה קודם כל בוחנת.</w:t>
      </w:r>
    </w:p>
    <w:p w14:paraId="4F93EDE5" w14:textId="77777777" w:rsidR="006506EA" w:rsidRPr="006506EA" w:rsidRDefault="006506EA" w:rsidP="006506EA">
      <w:pPr>
        <w:bidi/>
        <w:jc w:val="both"/>
        <w:rPr>
          <w:rFonts w:cs="David" w:hint="cs"/>
          <w:rtl/>
        </w:rPr>
      </w:pPr>
    </w:p>
    <w:p w14:paraId="791A5629"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2685949" w14:textId="77777777" w:rsidR="006506EA" w:rsidRPr="006506EA" w:rsidRDefault="006506EA" w:rsidP="006506EA">
      <w:pPr>
        <w:bidi/>
        <w:jc w:val="both"/>
        <w:rPr>
          <w:rFonts w:cs="David" w:hint="cs"/>
          <w:rtl/>
        </w:rPr>
      </w:pPr>
    </w:p>
    <w:p w14:paraId="7835F8B1" w14:textId="77777777" w:rsidR="006506EA" w:rsidRPr="006506EA" w:rsidRDefault="006506EA" w:rsidP="006506EA">
      <w:pPr>
        <w:bidi/>
        <w:jc w:val="both"/>
        <w:rPr>
          <w:rFonts w:cs="David" w:hint="cs"/>
          <w:rtl/>
        </w:rPr>
      </w:pPr>
      <w:r w:rsidRPr="006506EA">
        <w:rPr>
          <w:rFonts w:cs="David" w:hint="cs"/>
          <w:rtl/>
        </w:rPr>
        <w:tab/>
        <w:t>אני מבקש שדינה צדוק תשלים את הסקירה שלה ואני אסיים את דבריי. אני לא אומר את מה שרציתי לומר אלא אתחשב בדבריך לגבי זמן סיום הדיון. אני מבקש שבסיום דבריה אני לא אתייחס יותר לנימוקים ולטיעונים אלא רק אציע את הנקודות לנוהל שאני מבקש. אני מבקש שההצעה שלי תובא ושאני אוכל לנמק אותה.</w:t>
      </w:r>
    </w:p>
    <w:p w14:paraId="4992A0D4" w14:textId="77777777" w:rsidR="006506EA" w:rsidRPr="006506EA" w:rsidRDefault="006506EA" w:rsidP="006506EA">
      <w:pPr>
        <w:bidi/>
        <w:jc w:val="both"/>
        <w:rPr>
          <w:rFonts w:cs="David" w:hint="cs"/>
          <w:rtl/>
        </w:rPr>
      </w:pPr>
    </w:p>
    <w:p w14:paraId="1930BF9B"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7E3367EF" w14:textId="77777777" w:rsidR="006506EA" w:rsidRPr="006506EA" w:rsidRDefault="006506EA" w:rsidP="006506EA">
      <w:pPr>
        <w:bidi/>
        <w:jc w:val="both"/>
        <w:rPr>
          <w:rFonts w:cs="David" w:hint="cs"/>
          <w:rtl/>
        </w:rPr>
      </w:pPr>
    </w:p>
    <w:p w14:paraId="152738BC" w14:textId="77777777" w:rsidR="006506EA" w:rsidRPr="006506EA" w:rsidRDefault="006506EA" w:rsidP="006506EA">
      <w:pPr>
        <w:bidi/>
        <w:jc w:val="both"/>
        <w:rPr>
          <w:rFonts w:cs="David" w:hint="cs"/>
          <w:rtl/>
        </w:rPr>
      </w:pPr>
      <w:r w:rsidRPr="006506EA">
        <w:rPr>
          <w:rFonts w:cs="David" w:hint="cs"/>
          <w:rtl/>
        </w:rPr>
        <w:tab/>
        <w:t>בסדר.</w:t>
      </w:r>
    </w:p>
    <w:p w14:paraId="1CB82FFC" w14:textId="77777777" w:rsidR="006506EA" w:rsidRPr="006506EA" w:rsidRDefault="006506EA" w:rsidP="006506EA">
      <w:pPr>
        <w:bidi/>
        <w:jc w:val="both"/>
        <w:rPr>
          <w:rFonts w:cs="David" w:hint="cs"/>
          <w:rtl/>
        </w:rPr>
      </w:pPr>
    </w:p>
    <w:p w14:paraId="6115860D"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11C480B5" w14:textId="77777777" w:rsidR="006506EA" w:rsidRPr="006506EA" w:rsidRDefault="006506EA" w:rsidP="006506EA">
      <w:pPr>
        <w:bidi/>
        <w:jc w:val="both"/>
        <w:rPr>
          <w:rFonts w:cs="David" w:hint="cs"/>
          <w:rtl/>
        </w:rPr>
      </w:pPr>
    </w:p>
    <w:p w14:paraId="3A8A6D61" w14:textId="77777777" w:rsidR="006506EA" w:rsidRPr="006506EA" w:rsidRDefault="006506EA" w:rsidP="006506EA">
      <w:pPr>
        <w:bidi/>
        <w:jc w:val="both"/>
        <w:rPr>
          <w:rFonts w:cs="David" w:hint="cs"/>
          <w:rtl/>
        </w:rPr>
      </w:pPr>
      <w:r w:rsidRPr="006506EA">
        <w:rPr>
          <w:rFonts w:cs="David" w:hint="cs"/>
          <w:rtl/>
        </w:rPr>
        <w:tab/>
        <w:t>אני מבקש שיתקיים דיון והצבעה בשתי ההצעות. מינית תת-ועדה לנושא.</w:t>
      </w:r>
    </w:p>
    <w:p w14:paraId="6B9302F8" w14:textId="77777777" w:rsidR="006506EA" w:rsidRPr="006506EA" w:rsidRDefault="006506EA" w:rsidP="006506EA">
      <w:pPr>
        <w:bidi/>
        <w:jc w:val="both"/>
        <w:rPr>
          <w:rFonts w:cs="David" w:hint="cs"/>
          <w:rtl/>
        </w:rPr>
      </w:pPr>
    </w:p>
    <w:p w14:paraId="01E5D10B"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 xml:space="preserve">: </w:t>
      </w:r>
    </w:p>
    <w:p w14:paraId="68914AAA" w14:textId="77777777" w:rsidR="006506EA" w:rsidRPr="006506EA" w:rsidRDefault="006506EA" w:rsidP="006506EA">
      <w:pPr>
        <w:bidi/>
        <w:jc w:val="both"/>
        <w:rPr>
          <w:rFonts w:cs="David" w:hint="cs"/>
          <w:rtl/>
        </w:rPr>
      </w:pPr>
    </w:p>
    <w:p w14:paraId="28EA5A64" w14:textId="77777777" w:rsidR="006506EA" w:rsidRPr="006506EA" w:rsidRDefault="006506EA" w:rsidP="006506EA">
      <w:pPr>
        <w:bidi/>
        <w:jc w:val="both"/>
        <w:rPr>
          <w:rFonts w:cs="David" w:hint="cs"/>
          <w:rtl/>
        </w:rPr>
      </w:pPr>
      <w:r w:rsidRPr="006506EA">
        <w:rPr>
          <w:rFonts w:cs="David" w:hint="cs"/>
          <w:rtl/>
        </w:rPr>
        <w:tab/>
        <w:t>כן, היא כבר עובדת.</w:t>
      </w:r>
    </w:p>
    <w:p w14:paraId="419A77C2" w14:textId="77777777" w:rsidR="006506EA" w:rsidRPr="006506EA" w:rsidRDefault="006506EA" w:rsidP="006506EA">
      <w:pPr>
        <w:bidi/>
        <w:jc w:val="both"/>
        <w:rPr>
          <w:rFonts w:cs="David" w:hint="cs"/>
          <w:rtl/>
        </w:rPr>
      </w:pPr>
    </w:p>
    <w:p w14:paraId="5DF1279D"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7899F96" w14:textId="77777777" w:rsidR="006506EA" w:rsidRPr="006506EA" w:rsidRDefault="006506EA" w:rsidP="006506EA">
      <w:pPr>
        <w:bidi/>
        <w:jc w:val="both"/>
        <w:rPr>
          <w:rFonts w:cs="David" w:hint="cs"/>
          <w:rtl/>
        </w:rPr>
      </w:pPr>
    </w:p>
    <w:p w14:paraId="45BBE009" w14:textId="77777777" w:rsidR="006506EA" w:rsidRPr="006506EA" w:rsidRDefault="006506EA" w:rsidP="006506EA">
      <w:pPr>
        <w:bidi/>
        <w:jc w:val="both"/>
        <w:rPr>
          <w:rFonts w:cs="David" w:hint="cs"/>
          <w:rtl/>
        </w:rPr>
      </w:pPr>
      <w:r w:rsidRPr="006506EA">
        <w:rPr>
          <w:rFonts w:cs="David" w:hint="cs"/>
          <w:rtl/>
        </w:rPr>
        <w:tab/>
        <w:t>שיירשם בפרוטוקול שהם עובדים בלי לשמוע את ההצעות. הם כבר החליטו.</w:t>
      </w:r>
    </w:p>
    <w:p w14:paraId="538E88FE" w14:textId="77777777" w:rsidR="006506EA" w:rsidRPr="006506EA" w:rsidRDefault="006506EA" w:rsidP="006506EA">
      <w:pPr>
        <w:bidi/>
        <w:jc w:val="both"/>
        <w:rPr>
          <w:rFonts w:cs="David" w:hint="cs"/>
          <w:rtl/>
        </w:rPr>
      </w:pPr>
    </w:p>
    <w:p w14:paraId="1E2A5C4E"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5A23E29E" w14:textId="77777777" w:rsidR="006506EA" w:rsidRPr="006506EA" w:rsidRDefault="006506EA" w:rsidP="006506EA">
      <w:pPr>
        <w:bidi/>
        <w:jc w:val="both"/>
        <w:rPr>
          <w:rFonts w:cs="David" w:hint="cs"/>
          <w:rtl/>
        </w:rPr>
      </w:pPr>
    </w:p>
    <w:p w14:paraId="2DB9AFC6" w14:textId="77777777" w:rsidR="006506EA" w:rsidRPr="006506EA" w:rsidRDefault="006506EA" w:rsidP="006506EA">
      <w:pPr>
        <w:bidi/>
        <w:jc w:val="both"/>
        <w:rPr>
          <w:rFonts w:cs="David" w:hint="cs"/>
          <w:rtl/>
        </w:rPr>
      </w:pPr>
      <w:r w:rsidRPr="006506EA">
        <w:rPr>
          <w:rFonts w:cs="David" w:hint="cs"/>
          <w:rtl/>
        </w:rPr>
        <w:tab/>
        <w:t>הדבר היחיד הוא האלטרנטיבות השונות שהוצגו לכל סעיף. לרשום מה האלטרנטיבות השונות שהוצעו להכרעה.</w:t>
      </w:r>
    </w:p>
    <w:p w14:paraId="479919BE" w14:textId="77777777" w:rsidR="006506EA" w:rsidRPr="006506EA" w:rsidRDefault="006506EA" w:rsidP="006506EA">
      <w:pPr>
        <w:bidi/>
        <w:jc w:val="both"/>
        <w:rPr>
          <w:rFonts w:cs="David" w:hint="cs"/>
          <w:rtl/>
        </w:rPr>
      </w:pPr>
    </w:p>
    <w:p w14:paraId="577D6D8E"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1E0D122" w14:textId="77777777" w:rsidR="006506EA" w:rsidRPr="006506EA" w:rsidRDefault="006506EA" w:rsidP="006506EA">
      <w:pPr>
        <w:bidi/>
        <w:jc w:val="both"/>
        <w:rPr>
          <w:rFonts w:cs="David" w:hint="cs"/>
          <w:rtl/>
        </w:rPr>
      </w:pPr>
    </w:p>
    <w:p w14:paraId="28C3B216" w14:textId="77777777" w:rsidR="006506EA" w:rsidRPr="006506EA" w:rsidRDefault="006506EA" w:rsidP="006506EA">
      <w:pPr>
        <w:bidi/>
        <w:jc w:val="both"/>
        <w:rPr>
          <w:rFonts w:cs="David" w:hint="cs"/>
          <w:rtl/>
        </w:rPr>
      </w:pPr>
      <w:r w:rsidRPr="006506EA">
        <w:rPr>
          <w:rFonts w:cs="David" w:hint="cs"/>
          <w:rtl/>
        </w:rPr>
        <w:tab/>
        <w:t>אני רוצה מתווה אחר.</w:t>
      </w:r>
    </w:p>
    <w:p w14:paraId="7693BA53" w14:textId="77777777" w:rsidR="006506EA" w:rsidRPr="006506EA" w:rsidRDefault="006506EA" w:rsidP="006506EA">
      <w:pPr>
        <w:bidi/>
        <w:jc w:val="both"/>
        <w:rPr>
          <w:rFonts w:cs="David" w:hint="cs"/>
          <w:rtl/>
        </w:rPr>
      </w:pPr>
      <w:r w:rsidRPr="006506EA">
        <w:rPr>
          <w:rFonts w:cs="David" w:hint="cs"/>
          <w:rtl/>
        </w:rPr>
        <w:t>אני מבקש שהייעוץ המשפטי של הוועדה תעזור לנסח את העקרונות שאני מציע.</w:t>
      </w:r>
    </w:p>
    <w:p w14:paraId="1C600C2C" w14:textId="77777777" w:rsidR="006506EA" w:rsidRPr="006506EA" w:rsidRDefault="006506EA" w:rsidP="006506EA">
      <w:pPr>
        <w:bidi/>
        <w:jc w:val="both"/>
        <w:rPr>
          <w:rFonts w:cs="David" w:hint="cs"/>
          <w:rtl/>
        </w:rPr>
      </w:pPr>
    </w:p>
    <w:p w14:paraId="2BBFBDF1"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75E684BD" w14:textId="77777777" w:rsidR="006506EA" w:rsidRPr="006506EA" w:rsidRDefault="006506EA" w:rsidP="006506EA">
      <w:pPr>
        <w:bidi/>
        <w:jc w:val="both"/>
        <w:rPr>
          <w:rFonts w:cs="David" w:hint="cs"/>
          <w:rtl/>
        </w:rPr>
      </w:pPr>
    </w:p>
    <w:p w14:paraId="277F3DB9" w14:textId="77777777" w:rsidR="006506EA" w:rsidRPr="006506EA" w:rsidRDefault="006506EA" w:rsidP="006506EA">
      <w:pPr>
        <w:bidi/>
        <w:jc w:val="both"/>
        <w:rPr>
          <w:rFonts w:cs="David" w:hint="cs"/>
          <w:rtl/>
        </w:rPr>
      </w:pPr>
      <w:r w:rsidRPr="006506EA">
        <w:rPr>
          <w:rFonts w:cs="David" w:hint="cs"/>
          <w:rtl/>
        </w:rPr>
        <w:tab/>
        <w:t>הכול בלוח זמנים. אנחנו הודענו אתמול שהדיון יסתיים בשעה 2:00 ואנשים תכננו את סדר יומם בהתאם לכך.</w:t>
      </w:r>
    </w:p>
    <w:p w14:paraId="576FADCF" w14:textId="77777777" w:rsidR="006506EA" w:rsidRPr="006506EA" w:rsidRDefault="006506EA" w:rsidP="006506EA">
      <w:pPr>
        <w:bidi/>
        <w:jc w:val="both"/>
        <w:rPr>
          <w:rFonts w:cs="David" w:hint="cs"/>
          <w:rtl/>
        </w:rPr>
      </w:pPr>
      <w:r w:rsidRPr="006506EA">
        <w:rPr>
          <w:rFonts w:cs="David"/>
          <w:rtl/>
        </w:rPr>
        <w:br w:type="page"/>
      </w:r>
    </w:p>
    <w:p w14:paraId="726BC29A"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B157712" w14:textId="77777777" w:rsidR="006506EA" w:rsidRPr="006506EA" w:rsidRDefault="006506EA" w:rsidP="006506EA">
      <w:pPr>
        <w:bidi/>
        <w:jc w:val="both"/>
        <w:rPr>
          <w:rFonts w:cs="David" w:hint="cs"/>
          <w:rtl/>
        </w:rPr>
      </w:pPr>
    </w:p>
    <w:p w14:paraId="7185C162" w14:textId="77777777" w:rsidR="006506EA" w:rsidRPr="006506EA" w:rsidRDefault="006506EA" w:rsidP="006506EA">
      <w:pPr>
        <w:bidi/>
        <w:jc w:val="both"/>
        <w:rPr>
          <w:rFonts w:cs="David" w:hint="cs"/>
          <w:rtl/>
        </w:rPr>
      </w:pPr>
      <w:r w:rsidRPr="006506EA">
        <w:rPr>
          <w:rFonts w:cs="David" w:hint="cs"/>
          <w:rtl/>
        </w:rPr>
        <w:tab/>
        <w:t>אני אסיים את הכנת הנוסח לפני 1:30.</w:t>
      </w:r>
    </w:p>
    <w:p w14:paraId="3358B042" w14:textId="77777777" w:rsidR="006506EA" w:rsidRPr="006506EA" w:rsidRDefault="006506EA" w:rsidP="006506EA">
      <w:pPr>
        <w:bidi/>
        <w:jc w:val="both"/>
        <w:rPr>
          <w:rFonts w:cs="David" w:hint="cs"/>
          <w:rtl/>
        </w:rPr>
      </w:pPr>
    </w:p>
    <w:p w14:paraId="6C6E9DEE" w14:textId="77777777" w:rsidR="006506EA" w:rsidRPr="006506EA" w:rsidRDefault="006506EA" w:rsidP="006506EA">
      <w:pPr>
        <w:bidi/>
        <w:jc w:val="both"/>
        <w:rPr>
          <w:rFonts w:cs="David" w:hint="cs"/>
          <w:u w:val="single"/>
          <w:rtl/>
        </w:rPr>
      </w:pPr>
      <w:r w:rsidRPr="006506EA">
        <w:rPr>
          <w:rFonts w:cs="David" w:hint="cs"/>
          <w:u w:val="single"/>
          <w:rtl/>
        </w:rPr>
        <w:t>דינה צדוק:</w:t>
      </w:r>
    </w:p>
    <w:p w14:paraId="6AAD9803" w14:textId="77777777" w:rsidR="006506EA" w:rsidRPr="006506EA" w:rsidRDefault="006506EA" w:rsidP="006506EA">
      <w:pPr>
        <w:bidi/>
        <w:jc w:val="both"/>
        <w:rPr>
          <w:rFonts w:cs="David" w:hint="cs"/>
          <w:rtl/>
        </w:rPr>
      </w:pPr>
    </w:p>
    <w:p w14:paraId="20ADA24E" w14:textId="77777777" w:rsidR="006506EA" w:rsidRPr="006506EA" w:rsidRDefault="006506EA" w:rsidP="006506EA">
      <w:pPr>
        <w:bidi/>
        <w:jc w:val="both"/>
        <w:rPr>
          <w:rFonts w:cs="David" w:hint="cs"/>
          <w:rtl/>
        </w:rPr>
      </w:pPr>
      <w:r w:rsidRPr="006506EA">
        <w:rPr>
          <w:rFonts w:cs="David" w:hint="cs"/>
          <w:rtl/>
        </w:rPr>
        <w:tab/>
        <w:t>יוון. הצעה להעמדת הנשיא לדין והדחתו מתקבלת על ידי רוב של שני-שלישים מחברי הפרלמנט. אם ההצעה מתקבלת, זה מובא בפני בית המשפט שמחליט על ההדחה. מרגע שההליך מתחיל בפני בית המשפט, הנשיא צריך להימנע ממילוי תפקידו. אם הוא מזוכה, הוא רשאי לחזור לתפקידו.</w:t>
      </w:r>
    </w:p>
    <w:p w14:paraId="40383D70" w14:textId="77777777" w:rsidR="006506EA" w:rsidRPr="006506EA" w:rsidRDefault="006506EA" w:rsidP="006506EA">
      <w:pPr>
        <w:bidi/>
        <w:jc w:val="both"/>
        <w:rPr>
          <w:rFonts w:cs="David" w:hint="cs"/>
          <w:rtl/>
        </w:rPr>
      </w:pPr>
    </w:p>
    <w:p w14:paraId="4899C6E1" w14:textId="77777777" w:rsidR="006506EA" w:rsidRPr="006506EA" w:rsidRDefault="006506EA" w:rsidP="006506EA">
      <w:pPr>
        <w:bidi/>
        <w:jc w:val="both"/>
        <w:rPr>
          <w:rFonts w:cs="David" w:hint="cs"/>
          <w:rtl/>
        </w:rPr>
      </w:pPr>
      <w:r w:rsidRPr="006506EA">
        <w:rPr>
          <w:rFonts w:cs="David" w:hint="cs"/>
          <w:rtl/>
        </w:rPr>
        <w:tab/>
        <w:t>איטליה. יש אפשרות להדחה על-ידי ישיבה משותפת של שני הבתים.</w:t>
      </w:r>
    </w:p>
    <w:p w14:paraId="4E6F93BC" w14:textId="77777777" w:rsidR="006506EA" w:rsidRPr="006506EA" w:rsidRDefault="006506EA" w:rsidP="006506EA">
      <w:pPr>
        <w:bidi/>
        <w:jc w:val="both"/>
        <w:rPr>
          <w:rFonts w:cs="David" w:hint="cs"/>
          <w:rtl/>
        </w:rPr>
      </w:pPr>
    </w:p>
    <w:p w14:paraId="29835FA7"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FF940AB" w14:textId="77777777" w:rsidR="006506EA" w:rsidRPr="006506EA" w:rsidRDefault="006506EA" w:rsidP="006506EA">
      <w:pPr>
        <w:bidi/>
        <w:jc w:val="both"/>
        <w:rPr>
          <w:rFonts w:cs="David" w:hint="cs"/>
          <w:rtl/>
        </w:rPr>
      </w:pPr>
    </w:p>
    <w:p w14:paraId="0832A00A" w14:textId="77777777" w:rsidR="006506EA" w:rsidRPr="006506EA" w:rsidRDefault="006506EA" w:rsidP="006506EA">
      <w:pPr>
        <w:bidi/>
        <w:jc w:val="both"/>
        <w:rPr>
          <w:rFonts w:cs="David" w:hint="cs"/>
          <w:rtl/>
        </w:rPr>
      </w:pPr>
      <w:r w:rsidRPr="006506EA">
        <w:rPr>
          <w:rFonts w:cs="David" w:hint="cs"/>
          <w:rtl/>
        </w:rPr>
        <w:tab/>
        <w:t>אין לך פרטים על ההליך?</w:t>
      </w:r>
    </w:p>
    <w:p w14:paraId="193250CA" w14:textId="77777777" w:rsidR="006506EA" w:rsidRPr="006506EA" w:rsidRDefault="006506EA" w:rsidP="006506EA">
      <w:pPr>
        <w:bidi/>
        <w:jc w:val="both"/>
        <w:rPr>
          <w:rFonts w:cs="David" w:hint="cs"/>
          <w:u w:val="single"/>
          <w:rtl/>
        </w:rPr>
      </w:pPr>
    </w:p>
    <w:p w14:paraId="3A520EDA" w14:textId="77777777" w:rsidR="006506EA" w:rsidRPr="006506EA" w:rsidRDefault="006506EA" w:rsidP="006506EA">
      <w:pPr>
        <w:bidi/>
        <w:jc w:val="both"/>
        <w:rPr>
          <w:rFonts w:cs="David" w:hint="cs"/>
          <w:u w:val="single"/>
          <w:rtl/>
        </w:rPr>
      </w:pPr>
      <w:r w:rsidRPr="006506EA">
        <w:rPr>
          <w:rFonts w:cs="David" w:hint="cs"/>
          <w:u w:val="single"/>
          <w:rtl/>
        </w:rPr>
        <w:t>דינה צדוק:</w:t>
      </w:r>
    </w:p>
    <w:p w14:paraId="7910A73F" w14:textId="77777777" w:rsidR="006506EA" w:rsidRPr="006506EA" w:rsidRDefault="006506EA" w:rsidP="006506EA">
      <w:pPr>
        <w:bidi/>
        <w:jc w:val="both"/>
        <w:rPr>
          <w:rFonts w:cs="David" w:hint="cs"/>
          <w:rtl/>
        </w:rPr>
      </w:pPr>
    </w:p>
    <w:p w14:paraId="0EED04DD" w14:textId="77777777" w:rsidR="006506EA" w:rsidRPr="006506EA" w:rsidRDefault="006506EA" w:rsidP="006506EA">
      <w:pPr>
        <w:bidi/>
        <w:jc w:val="both"/>
        <w:rPr>
          <w:rFonts w:cs="David" w:hint="cs"/>
          <w:rtl/>
        </w:rPr>
      </w:pPr>
      <w:r w:rsidRPr="006506EA">
        <w:rPr>
          <w:rFonts w:cs="David" w:hint="cs"/>
          <w:rtl/>
        </w:rPr>
        <w:tab/>
        <w:t>אין לי פרטים.</w:t>
      </w:r>
    </w:p>
    <w:p w14:paraId="35E05832" w14:textId="77777777" w:rsidR="006506EA" w:rsidRPr="006506EA" w:rsidRDefault="006506EA" w:rsidP="006506EA">
      <w:pPr>
        <w:bidi/>
        <w:jc w:val="both"/>
        <w:rPr>
          <w:rFonts w:cs="David" w:hint="cs"/>
          <w:rtl/>
        </w:rPr>
      </w:pPr>
      <w:r w:rsidRPr="006506EA">
        <w:rPr>
          <w:rFonts w:cs="David" w:hint="cs"/>
          <w:rtl/>
        </w:rPr>
        <w:t>צ'כיה. ההליך מתנהל בבית המשפט החוקתי על בסיס תביעת הסנט. שוב, אין לי פרטים על ההליך המתבצע שם.</w:t>
      </w:r>
    </w:p>
    <w:p w14:paraId="7AA43BB2" w14:textId="77777777" w:rsidR="006506EA" w:rsidRPr="006506EA" w:rsidRDefault="006506EA" w:rsidP="006506EA">
      <w:pPr>
        <w:bidi/>
        <w:jc w:val="both"/>
        <w:rPr>
          <w:rFonts w:cs="David" w:hint="cs"/>
          <w:rtl/>
        </w:rPr>
      </w:pPr>
    </w:p>
    <w:p w14:paraId="09930B16" w14:textId="77777777" w:rsidR="006506EA" w:rsidRPr="006506EA" w:rsidRDefault="006506EA" w:rsidP="006506EA">
      <w:pPr>
        <w:bidi/>
        <w:jc w:val="both"/>
        <w:rPr>
          <w:rFonts w:cs="David" w:hint="cs"/>
          <w:rtl/>
        </w:rPr>
      </w:pPr>
      <w:r w:rsidRPr="006506EA">
        <w:rPr>
          <w:rFonts w:cs="David" w:hint="cs"/>
          <w:rtl/>
        </w:rPr>
        <w:tab/>
        <w:t>הונגריה. הצעה של לפחות חמישית מחברי הפרלמנט שמציעים לפתוח בהליך הדחה. דרוש רוב של שני-שלישים כדי לפתוח בהליכים אלה. ההליך מתנהל בפני בית המשפט החוקתי.</w:t>
      </w:r>
    </w:p>
    <w:p w14:paraId="691D025D" w14:textId="77777777" w:rsidR="006506EA" w:rsidRPr="006506EA" w:rsidRDefault="006506EA" w:rsidP="006506EA">
      <w:pPr>
        <w:bidi/>
        <w:jc w:val="both"/>
        <w:rPr>
          <w:rFonts w:cs="David" w:hint="cs"/>
          <w:rtl/>
        </w:rPr>
      </w:pPr>
    </w:p>
    <w:p w14:paraId="18F08C8B" w14:textId="77777777" w:rsidR="006506EA" w:rsidRPr="006506EA" w:rsidRDefault="006506EA" w:rsidP="006506EA">
      <w:pPr>
        <w:bidi/>
        <w:jc w:val="both"/>
        <w:rPr>
          <w:rFonts w:cs="David" w:hint="cs"/>
          <w:u w:val="single"/>
          <w:rtl/>
        </w:rPr>
      </w:pPr>
      <w:r w:rsidRPr="006506EA">
        <w:rPr>
          <w:rFonts w:cs="David" w:hint="cs"/>
          <w:u w:val="single"/>
          <w:rtl/>
        </w:rPr>
        <w:t>ליאור בן-דוד:</w:t>
      </w:r>
    </w:p>
    <w:p w14:paraId="5F4C7368" w14:textId="77777777" w:rsidR="006506EA" w:rsidRPr="006506EA" w:rsidRDefault="006506EA" w:rsidP="006506EA">
      <w:pPr>
        <w:bidi/>
        <w:jc w:val="both"/>
        <w:rPr>
          <w:rFonts w:cs="David" w:hint="cs"/>
          <w:rtl/>
        </w:rPr>
      </w:pPr>
    </w:p>
    <w:p w14:paraId="12F43E7E" w14:textId="77777777" w:rsidR="006506EA" w:rsidRPr="006506EA" w:rsidRDefault="006506EA" w:rsidP="006506EA">
      <w:pPr>
        <w:bidi/>
        <w:jc w:val="both"/>
        <w:rPr>
          <w:rFonts w:cs="David" w:hint="cs"/>
          <w:rtl/>
        </w:rPr>
      </w:pPr>
      <w:r w:rsidRPr="006506EA">
        <w:rPr>
          <w:rFonts w:cs="David" w:hint="cs"/>
          <w:rtl/>
        </w:rPr>
        <w:tab/>
        <w:t>ההחלטה על כך בפרלמנט היא בהצבעה חשאית.</w:t>
      </w:r>
    </w:p>
    <w:p w14:paraId="3F0E15DB" w14:textId="77777777" w:rsidR="006506EA" w:rsidRPr="006506EA" w:rsidRDefault="006506EA" w:rsidP="006506EA">
      <w:pPr>
        <w:bidi/>
        <w:jc w:val="both"/>
        <w:rPr>
          <w:rFonts w:cs="David" w:hint="cs"/>
          <w:rtl/>
        </w:rPr>
      </w:pPr>
    </w:p>
    <w:p w14:paraId="1A69413C" w14:textId="77777777" w:rsidR="006506EA" w:rsidRPr="006506EA" w:rsidRDefault="006506EA" w:rsidP="006506EA">
      <w:pPr>
        <w:bidi/>
        <w:jc w:val="both"/>
        <w:rPr>
          <w:rFonts w:cs="David" w:hint="cs"/>
          <w:u w:val="single"/>
          <w:rtl/>
        </w:rPr>
      </w:pPr>
      <w:r w:rsidRPr="006506EA">
        <w:rPr>
          <w:rFonts w:cs="David" w:hint="cs"/>
          <w:u w:val="single"/>
          <w:rtl/>
        </w:rPr>
        <w:t>דינה צדוק:</w:t>
      </w:r>
    </w:p>
    <w:p w14:paraId="52F869FF" w14:textId="77777777" w:rsidR="006506EA" w:rsidRPr="006506EA" w:rsidRDefault="006506EA" w:rsidP="006506EA">
      <w:pPr>
        <w:bidi/>
        <w:jc w:val="both"/>
        <w:rPr>
          <w:rFonts w:cs="David" w:hint="cs"/>
          <w:rtl/>
        </w:rPr>
      </w:pPr>
    </w:p>
    <w:p w14:paraId="1F073541" w14:textId="77777777" w:rsidR="006506EA" w:rsidRPr="006506EA" w:rsidRDefault="006506EA" w:rsidP="006506EA">
      <w:pPr>
        <w:bidi/>
        <w:jc w:val="both"/>
        <w:rPr>
          <w:rFonts w:cs="David" w:hint="cs"/>
          <w:rtl/>
        </w:rPr>
      </w:pPr>
      <w:r w:rsidRPr="006506EA">
        <w:rPr>
          <w:rFonts w:cs="David" w:hint="cs"/>
          <w:rtl/>
        </w:rPr>
        <w:tab/>
        <w:t>לאחר ההחלטה בפרלמנט, ההליך מתנהל בבית המשפט החוקתי.</w:t>
      </w:r>
    </w:p>
    <w:p w14:paraId="7292BB61" w14:textId="77777777" w:rsidR="006506EA" w:rsidRPr="006506EA" w:rsidRDefault="006506EA" w:rsidP="006506EA">
      <w:pPr>
        <w:bidi/>
        <w:jc w:val="both"/>
        <w:rPr>
          <w:rFonts w:cs="David" w:hint="cs"/>
          <w:rtl/>
        </w:rPr>
      </w:pPr>
    </w:p>
    <w:p w14:paraId="022B5DFF"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54C1A686" w14:textId="77777777" w:rsidR="006506EA" w:rsidRPr="006506EA" w:rsidRDefault="006506EA" w:rsidP="006506EA">
      <w:pPr>
        <w:bidi/>
        <w:jc w:val="both"/>
        <w:rPr>
          <w:rFonts w:cs="David" w:hint="cs"/>
          <w:rtl/>
        </w:rPr>
      </w:pPr>
    </w:p>
    <w:p w14:paraId="241E46F0" w14:textId="77777777" w:rsidR="006506EA" w:rsidRPr="006506EA" w:rsidRDefault="006506EA" w:rsidP="006506EA">
      <w:pPr>
        <w:bidi/>
        <w:jc w:val="both"/>
        <w:rPr>
          <w:rFonts w:cs="David" w:hint="cs"/>
          <w:rtl/>
        </w:rPr>
      </w:pPr>
      <w:r w:rsidRPr="006506EA">
        <w:rPr>
          <w:rFonts w:cs="David" w:hint="cs"/>
          <w:rtl/>
        </w:rPr>
        <w:tab/>
        <w:t>החוק קובע שאם החלו הליכי הדחה של הנשיא בשל עבירה שניתן בגינה להעמידו לדין פלילי.</w:t>
      </w:r>
    </w:p>
    <w:p w14:paraId="38943104" w14:textId="77777777" w:rsidR="006506EA" w:rsidRPr="006506EA" w:rsidRDefault="006506EA" w:rsidP="006506EA">
      <w:pPr>
        <w:bidi/>
        <w:jc w:val="both"/>
        <w:rPr>
          <w:rFonts w:cs="David" w:hint="cs"/>
          <w:rtl/>
        </w:rPr>
      </w:pPr>
    </w:p>
    <w:p w14:paraId="28293967" w14:textId="77777777" w:rsidR="006506EA" w:rsidRPr="006506EA" w:rsidRDefault="006506EA" w:rsidP="006506EA">
      <w:pPr>
        <w:bidi/>
        <w:jc w:val="both"/>
        <w:rPr>
          <w:rFonts w:cs="David" w:hint="cs"/>
          <w:u w:val="single"/>
          <w:rtl/>
        </w:rPr>
      </w:pPr>
      <w:r w:rsidRPr="006506EA">
        <w:rPr>
          <w:rFonts w:cs="David" w:hint="cs"/>
          <w:u w:val="single"/>
          <w:rtl/>
        </w:rPr>
        <w:t>ליאור בן-דוד:</w:t>
      </w:r>
    </w:p>
    <w:p w14:paraId="508BDAD1" w14:textId="77777777" w:rsidR="006506EA" w:rsidRPr="006506EA" w:rsidRDefault="006506EA" w:rsidP="006506EA">
      <w:pPr>
        <w:bidi/>
        <w:jc w:val="both"/>
        <w:rPr>
          <w:rFonts w:cs="David" w:hint="cs"/>
          <w:rtl/>
        </w:rPr>
      </w:pPr>
    </w:p>
    <w:p w14:paraId="205658D2" w14:textId="77777777" w:rsidR="006506EA" w:rsidRPr="006506EA" w:rsidRDefault="006506EA" w:rsidP="006506EA">
      <w:pPr>
        <w:bidi/>
        <w:jc w:val="both"/>
        <w:rPr>
          <w:rFonts w:cs="David" w:hint="cs"/>
          <w:rtl/>
        </w:rPr>
      </w:pPr>
      <w:r w:rsidRPr="006506EA">
        <w:rPr>
          <w:rFonts w:cs="David" w:hint="cs"/>
          <w:rtl/>
        </w:rPr>
        <w:tab/>
        <w:t>זו אפשרות נוספת. זה לא חייב להיות רק בגין עבירה שניתן בגינה להעמידו לדין פלילי.</w:t>
      </w:r>
    </w:p>
    <w:p w14:paraId="2B9A4269" w14:textId="77777777" w:rsidR="006506EA" w:rsidRPr="006506EA" w:rsidRDefault="006506EA" w:rsidP="006506EA">
      <w:pPr>
        <w:bidi/>
        <w:jc w:val="both"/>
        <w:rPr>
          <w:rFonts w:cs="David" w:hint="cs"/>
          <w:rtl/>
        </w:rPr>
      </w:pPr>
    </w:p>
    <w:p w14:paraId="57F292FB"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FFD830D" w14:textId="77777777" w:rsidR="006506EA" w:rsidRPr="006506EA" w:rsidRDefault="006506EA" w:rsidP="006506EA">
      <w:pPr>
        <w:bidi/>
        <w:jc w:val="both"/>
        <w:rPr>
          <w:rFonts w:cs="David" w:hint="cs"/>
          <w:rtl/>
        </w:rPr>
      </w:pPr>
    </w:p>
    <w:p w14:paraId="0B99315D" w14:textId="77777777" w:rsidR="006506EA" w:rsidRPr="006506EA" w:rsidRDefault="006506EA" w:rsidP="006506EA">
      <w:pPr>
        <w:bidi/>
        <w:jc w:val="both"/>
        <w:rPr>
          <w:rFonts w:cs="David" w:hint="cs"/>
          <w:rtl/>
        </w:rPr>
      </w:pPr>
      <w:r w:rsidRPr="006506EA">
        <w:rPr>
          <w:rFonts w:cs="David" w:hint="cs"/>
          <w:rtl/>
        </w:rPr>
        <w:tab/>
        <w:t>במקרה הזה הם יכולים לעשות זאת גם ללא עבירה. העבירה לא רלוונטית. אמרתי שנשיא אלכוהוליסט יודח אפילו שזו לא עבירה. מה שרלוונטי לנוהל זה לא סוג העילה, כי על זה אין ויכוח סביב השולחן, אלא ההליך הוא בשלבים. אתה מתחיל בחמישית חברים שצריכים לחתום, אתה עובר לרוב של שני-שליש בהצבעה חשאית, ואז אתה הולך לבית המשפט. אצלנו אין דבר כזה אלא רק הדחה.</w:t>
      </w:r>
    </w:p>
    <w:p w14:paraId="0F0773A3" w14:textId="77777777" w:rsidR="006506EA" w:rsidRPr="006506EA" w:rsidRDefault="006506EA" w:rsidP="006506EA">
      <w:pPr>
        <w:bidi/>
        <w:jc w:val="both"/>
        <w:rPr>
          <w:rFonts w:cs="David" w:hint="cs"/>
          <w:rtl/>
        </w:rPr>
      </w:pPr>
    </w:p>
    <w:p w14:paraId="2BEBE632"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13EAC590" w14:textId="77777777" w:rsidR="006506EA" w:rsidRPr="006506EA" w:rsidRDefault="006506EA" w:rsidP="006506EA">
      <w:pPr>
        <w:bidi/>
        <w:jc w:val="both"/>
        <w:rPr>
          <w:rFonts w:cs="David" w:hint="cs"/>
          <w:rtl/>
        </w:rPr>
      </w:pPr>
    </w:p>
    <w:p w14:paraId="30A9DE09" w14:textId="77777777" w:rsidR="006506EA" w:rsidRPr="006506EA" w:rsidRDefault="006506EA" w:rsidP="006506EA">
      <w:pPr>
        <w:bidi/>
        <w:jc w:val="both"/>
        <w:rPr>
          <w:rFonts w:cs="David" w:hint="cs"/>
          <w:rtl/>
        </w:rPr>
      </w:pPr>
      <w:r w:rsidRPr="006506EA">
        <w:rPr>
          <w:rFonts w:cs="David" w:hint="cs"/>
          <w:rtl/>
        </w:rPr>
        <w:tab/>
        <w:t>לנשיא יש אפשרות ללכת לבית המשפט.</w:t>
      </w:r>
    </w:p>
    <w:p w14:paraId="7FB7C600" w14:textId="77777777" w:rsidR="006506EA" w:rsidRPr="006506EA" w:rsidRDefault="006506EA" w:rsidP="006506EA">
      <w:pPr>
        <w:bidi/>
        <w:jc w:val="both"/>
        <w:rPr>
          <w:rFonts w:cs="David" w:hint="cs"/>
          <w:rtl/>
        </w:rPr>
      </w:pPr>
    </w:p>
    <w:p w14:paraId="4833D9D2"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83835D1" w14:textId="77777777" w:rsidR="006506EA" w:rsidRPr="006506EA" w:rsidRDefault="006506EA" w:rsidP="006506EA">
      <w:pPr>
        <w:bidi/>
        <w:jc w:val="both"/>
        <w:rPr>
          <w:rFonts w:cs="David" w:hint="cs"/>
          <w:rtl/>
        </w:rPr>
      </w:pPr>
    </w:p>
    <w:p w14:paraId="6F75554F" w14:textId="77777777" w:rsidR="006506EA" w:rsidRPr="006506EA" w:rsidRDefault="006506EA" w:rsidP="006506EA">
      <w:pPr>
        <w:bidi/>
        <w:jc w:val="both"/>
        <w:rPr>
          <w:rFonts w:cs="David" w:hint="cs"/>
          <w:rtl/>
        </w:rPr>
      </w:pPr>
      <w:r w:rsidRPr="006506EA">
        <w:rPr>
          <w:rFonts w:cs="David" w:hint="cs"/>
          <w:rtl/>
        </w:rPr>
        <w:tab/>
        <w:t xml:space="preserve">לא בעניין הדחתו. החלטת הכנסת היא סופית. הוא הודח. שם החלטת הסנט היא שהוא לא הודח. אני יודע שאתה אדם נבון, יש זמן שאתה טוען ויש זמן שאתה מתדיין. אנחנו מתדיינים ולא טוענים. אתה יודע שיש כאן הבדל מהותי בין מצב שכנסת מחליטה והחלטתה היא סופית לבין מצב שהכנסת מחליטה וכתוב בחוק  שבהחלטה זו עוד אין  כלום אלא שבינתיים הוא מושעה. </w:t>
      </w:r>
    </w:p>
    <w:p w14:paraId="0356B55C" w14:textId="77777777" w:rsidR="006506EA" w:rsidRPr="006506EA" w:rsidRDefault="006506EA" w:rsidP="006506EA">
      <w:pPr>
        <w:bidi/>
        <w:jc w:val="both"/>
        <w:rPr>
          <w:rFonts w:cs="David" w:hint="cs"/>
          <w:rtl/>
        </w:rPr>
      </w:pPr>
    </w:p>
    <w:p w14:paraId="30782F10" w14:textId="77777777" w:rsidR="006506EA" w:rsidRPr="006506EA" w:rsidRDefault="006506EA" w:rsidP="006506EA">
      <w:pPr>
        <w:bidi/>
        <w:jc w:val="both"/>
        <w:rPr>
          <w:rFonts w:cs="David" w:hint="cs"/>
          <w:u w:val="single"/>
          <w:rtl/>
        </w:rPr>
      </w:pPr>
      <w:r w:rsidRPr="006506EA">
        <w:rPr>
          <w:rFonts w:cs="David" w:hint="cs"/>
          <w:u w:val="single"/>
          <w:rtl/>
        </w:rPr>
        <w:t>דינה צדוק:</w:t>
      </w:r>
    </w:p>
    <w:p w14:paraId="0DB24BD6" w14:textId="77777777" w:rsidR="006506EA" w:rsidRPr="006506EA" w:rsidRDefault="006506EA" w:rsidP="006506EA">
      <w:pPr>
        <w:bidi/>
        <w:jc w:val="both"/>
        <w:rPr>
          <w:rFonts w:cs="David" w:hint="cs"/>
          <w:rtl/>
        </w:rPr>
      </w:pPr>
    </w:p>
    <w:p w14:paraId="0C140E1D" w14:textId="77777777" w:rsidR="006506EA" w:rsidRPr="006506EA" w:rsidRDefault="006506EA" w:rsidP="006506EA">
      <w:pPr>
        <w:bidi/>
        <w:jc w:val="both"/>
        <w:rPr>
          <w:rFonts w:cs="David" w:hint="cs"/>
          <w:rtl/>
        </w:rPr>
      </w:pPr>
      <w:r w:rsidRPr="006506EA">
        <w:rPr>
          <w:rFonts w:cs="David" w:hint="cs"/>
          <w:rtl/>
        </w:rPr>
        <w:tab/>
        <w:t>זה ההליך של הדחה בעילה של הפרה מכוונת של החוקה. חבר הכנסת יצחקי מדבר על הדחה שניתן בגינה להעמיד לדין. באיטליה מדובר בהליך חוקתי אבל יש הליך של תובע מיוחד שנבחר מבין חברי הפרלמנט.</w:t>
      </w:r>
    </w:p>
    <w:p w14:paraId="786E18F1" w14:textId="77777777" w:rsidR="006506EA" w:rsidRPr="006506EA" w:rsidRDefault="006506EA" w:rsidP="006506EA">
      <w:pPr>
        <w:bidi/>
        <w:jc w:val="both"/>
        <w:rPr>
          <w:rFonts w:cs="David" w:hint="cs"/>
          <w:rtl/>
        </w:rPr>
      </w:pPr>
    </w:p>
    <w:p w14:paraId="32BFCE69" w14:textId="77777777" w:rsidR="006506EA" w:rsidRPr="006506EA" w:rsidRDefault="006506EA" w:rsidP="006506EA">
      <w:pPr>
        <w:bidi/>
        <w:jc w:val="both"/>
        <w:rPr>
          <w:rFonts w:cs="David" w:hint="cs"/>
          <w:rtl/>
        </w:rPr>
      </w:pPr>
      <w:r w:rsidRPr="006506EA">
        <w:rPr>
          <w:rFonts w:cs="David" w:hint="cs"/>
          <w:rtl/>
        </w:rPr>
        <w:tab/>
        <w:t>פולין. בקשה של לפחות  140 חברי האסיפה  כאשר ההחלטה צריכה להתקבל ברוב של שני-שלישים. ההליך מתקיים בפני גוף מיוחד.</w:t>
      </w:r>
    </w:p>
    <w:p w14:paraId="035E6B8A" w14:textId="77777777" w:rsidR="006506EA" w:rsidRPr="006506EA" w:rsidRDefault="006506EA" w:rsidP="006506EA">
      <w:pPr>
        <w:bidi/>
        <w:jc w:val="both"/>
        <w:rPr>
          <w:rFonts w:cs="David" w:hint="cs"/>
          <w:rtl/>
        </w:rPr>
      </w:pPr>
    </w:p>
    <w:p w14:paraId="585034FE"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180DE664" w14:textId="77777777" w:rsidR="006506EA" w:rsidRPr="006506EA" w:rsidRDefault="006506EA" w:rsidP="006506EA">
      <w:pPr>
        <w:bidi/>
        <w:jc w:val="both"/>
        <w:rPr>
          <w:rFonts w:cs="David" w:hint="cs"/>
          <w:rtl/>
        </w:rPr>
      </w:pPr>
    </w:p>
    <w:p w14:paraId="684C564E" w14:textId="77777777" w:rsidR="006506EA" w:rsidRPr="006506EA" w:rsidRDefault="006506EA" w:rsidP="006506EA">
      <w:pPr>
        <w:bidi/>
        <w:jc w:val="both"/>
        <w:rPr>
          <w:rFonts w:cs="David" w:hint="cs"/>
          <w:rtl/>
        </w:rPr>
      </w:pPr>
      <w:r w:rsidRPr="006506EA">
        <w:rPr>
          <w:rFonts w:cs="David" w:hint="cs"/>
          <w:rtl/>
        </w:rPr>
        <w:tab/>
        <w:t>אחרי ההחלטה.</w:t>
      </w:r>
    </w:p>
    <w:p w14:paraId="5397CF38" w14:textId="77777777" w:rsidR="006506EA" w:rsidRPr="006506EA" w:rsidRDefault="006506EA" w:rsidP="006506EA">
      <w:pPr>
        <w:bidi/>
        <w:jc w:val="both"/>
        <w:rPr>
          <w:rFonts w:cs="David" w:hint="cs"/>
          <w:rtl/>
        </w:rPr>
      </w:pPr>
    </w:p>
    <w:p w14:paraId="01F56BDE" w14:textId="77777777" w:rsidR="006506EA" w:rsidRPr="006506EA" w:rsidRDefault="006506EA" w:rsidP="006506EA">
      <w:pPr>
        <w:bidi/>
        <w:jc w:val="both"/>
        <w:rPr>
          <w:rFonts w:cs="David" w:hint="cs"/>
          <w:u w:val="single"/>
          <w:rtl/>
        </w:rPr>
      </w:pPr>
      <w:r w:rsidRPr="006506EA">
        <w:rPr>
          <w:rFonts w:cs="David" w:hint="cs"/>
          <w:u w:val="single"/>
          <w:rtl/>
        </w:rPr>
        <w:t>דינה צדוק:</w:t>
      </w:r>
    </w:p>
    <w:p w14:paraId="3F37D2EE" w14:textId="77777777" w:rsidR="006506EA" w:rsidRPr="006506EA" w:rsidRDefault="006506EA" w:rsidP="006506EA">
      <w:pPr>
        <w:bidi/>
        <w:jc w:val="both"/>
        <w:rPr>
          <w:rFonts w:cs="David" w:hint="cs"/>
          <w:rtl/>
        </w:rPr>
      </w:pPr>
    </w:p>
    <w:p w14:paraId="5BA3BF8A" w14:textId="77777777" w:rsidR="006506EA" w:rsidRPr="006506EA" w:rsidRDefault="006506EA" w:rsidP="006506EA">
      <w:pPr>
        <w:bidi/>
        <w:jc w:val="both"/>
        <w:rPr>
          <w:rFonts w:cs="David" w:hint="cs"/>
          <w:rtl/>
        </w:rPr>
      </w:pPr>
      <w:r w:rsidRPr="006506EA">
        <w:rPr>
          <w:rFonts w:cs="David" w:hint="cs"/>
          <w:rtl/>
        </w:rPr>
        <w:tab/>
        <w:t>כן, אבל מרגע הגשת כתב האישום בפני הטריבונל, הנשיא מושעה.</w:t>
      </w:r>
    </w:p>
    <w:p w14:paraId="33F80220" w14:textId="77777777" w:rsidR="006506EA" w:rsidRPr="006506EA" w:rsidRDefault="006506EA" w:rsidP="006506EA">
      <w:pPr>
        <w:bidi/>
        <w:jc w:val="both"/>
        <w:rPr>
          <w:rFonts w:cs="David" w:hint="cs"/>
          <w:rtl/>
        </w:rPr>
      </w:pPr>
    </w:p>
    <w:p w14:paraId="4C765C2B"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73BAAF97" w14:textId="77777777" w:rsidR="006506EA" w:rsidRPr="006506EA" w:rsidRDefault="006506EA" w:rsidP="006506EA">
      <w:pPr>
        <w:bidi/>
        <w:jc w:val="both"/>
        <w:rPr>
          <w:rFonts w:cs="David" w:hint="cs"/>
          <w:rtl/>
        </w:rPr>
      </w:pPr>
    </w:p>
    <w:p w14:paraId="5BEF291E" w14:textId="77777777" w:rsidR="006506EA" w:rsidRPr="006506EA" w:rsidRDefault="006506EA" w:rsidP="006506EA">
      <w:pPr>
        <w:bidi/>
        <w:jc w:val="both"/>
        <w:rPr>
          <w:rFonts w:cs="David" w:hint="cs"/>
          <w:rtl/>
        </w:rPr>
      </w:pPr>
      <w:r w:rsidRPr="006506EA">
        <w:rPr>
          <w:rFonts w:cs="David" w:hint="cs"/>
          <w:rtl/>
        </w:rPr>
        <w:tab/>
        <w:t>הטריבונל הזה הוא טריבונל מיוחד.</w:t>
      </w:r>
    </w:p>
    <w:p w14:paraId="01094815" w14:textId="77777777" w:rsidR="006506EA" w:rsidRPr="006506EA" w:rsidRDefault="006506EA" w:rsidP="006506EA">
      <w:pPr>
        <w:bidi/>
        <w:jc w:val="both"/>
        <w:rPr>
          <w:rFonts w:cs="David" w:hint="cs"/>
          <w:rtl/>
        </w:rPr>
      </w:pPr>
    </w:p>
    <w:p w14:paraId="5C1EFB7C" w14:textId="77777777" w:rsidR="006506EA" w:rsidRPr="006506EA" w:rsidRDefault="006506EA" w:rsidP="006506EA">
      <w:pPr>
        <w:bidi/>
        <w:jc w:val="both"/>
        <w:rPr>
          <w:rFonts w:cs="David" w:hint="cs"/>
          <w:u w:val="single"/>
          <w:rtl/>
        </w:rPr>
      </w:pPr>
      <w:r w:rsidRPr="006506EA">
        <w:rPr>
          <w:rFonts w:cs="David" w:hint="cs"/>
          <w:u w:val="single"/>
          <w:rtl/>
        </w:rPr>
        <w:t>דינה צדוק:</w:t>
      </w:r>
    </w:p>
    <w:p w14:paraId="2BA2A42F" w14:textId="77777777" w:rsidR="006506EA" w:rsidRPr="006506EA" w:rsidRDefault="006506EA" w:rsidP="006506EA">
      <w:pPr>
        <w:bidi/>
        <w:jc w:val="both"/>
        <w:rPr>
          <w:rFonts w:cs="David" w:hint="cs"/>
          <w:rtl/>
        </w:rPr>
      </w:pPr>
    </w:p>
    <w:p w14:paraId="19815FBD" w14:textId="77777777" w:rsidR="006506EA" w:rsidRPr="006506EA" w:rsidRDefault="006506EA" w:rsidP="006506EA">
      <w:pPr>
        <w:bidi/>
        <w:jc w:val="both"/>
        <w:rPr>
          <w:rFonts w:cs="David" w:hint="cs"/>
          <w:rtl/>
        </w:rPr>
      </w:pPr>
      <w:r w:rsidRPr="006506EA">
        <w:rPr>
          <w:rFonts w:cs="David" w:hint="cs"/>
          <w:rtl/>
        </w:rPr>
        <w:tab/>
        <w:t>טריבונל שמורכב מ-16 חברים שנבחרים על-ידי חברי הפרלמנט.</w:t>
      </w:r>
    </w:p>
    <w:p w14:paraId="1342A623" w14:textId="77777777" w:rsidR="006506EA" w:rsidRPr="006506EA" w:rsidRDefault="006506EA" w:rsidP="006506EA">
      <w:pPr>
        <w:bidi/>
        <w:jc w:val="both"/>
        <w:rPr>
          <w:rFonts w:cs="David" w:hint="cs"/>
          <w:rtl/>
        </w:rPr>
      </w:pPr>
      <w:r w:rsidRPr="006506EA">
        <w:rPr>
          <w:rFonts w:cs="David" w:hint="cs"/>
          <w:rtl/>
        </w:rPr>
        <w:t>איסלנד. ההדחה נעשית במשאל עם וההחלטה על משאל עם מתקבלת על-ידי חברי הפרלמנט. גם כאן, מרגע ההחלטה על משאל עם, הנשיא לא מבצע את תפקידו.</w:t>
      </w:r>
    </w:p>
    <w:p w14:paraId="7EEC4356" w14:textId="77777777" w:rsidR="006506EA" w:rsidRPr="006506EA" w:rsidRDefault="006506EA" w:rsidP="006506EA">
      <w:pPr>
        <w:bidi/>
        <w:jc w:val="both"/>
        <w:rPr>
          <w:rFonts w:cs="David" w:hint="cs"/>
          <w:rtl/>
        </w:rPr>
      </w:pPr>
    </w:p>
    <w:p w14:paraId="48E0240A"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9D37FC1" w14:textId="77777777" w:rsidR="006506EA" w:rsidRPr="006506EA" w:rsidRDefault="006506EA" w:rsidP="006506EA">
      <w:pPr>
        <w:bidi/>
        <w:jc w:val="both"/>
        <w:rPr>
          <w:rFonts w:cs="David" w:hint="cs"/>
          <w:rtl/>
        </w:rPr>
      </w:pPr>
    </w:p>
    <w:p w14:paraId="21D8ED13" w14:textId="77777777" w:rsidR="006506EA" w:rsidRPr="006506EA" w:rsidRDefault="006506EA" w:rsidP="006506EA">
      <w:pPr>
        <w:bidi/>
        <w:jc w:val="both"/>
        <w:rPr>
          <w:rFonts w:cs="David" w:hint="cs"/>
          <w:rtl/>
        </w:rPr>
      </w:pPr>
      <w:r w:rsidRPr="006506EA">
        <w:rPr>
          <w:rFonts w:cs="David" w:hint="cs"/>
          <w:rtl/>
        </w:rPr>
        <w:tab/>
        <w:t>אני מאוד מודה לכם. תודה רבה.</w:t>
      </w:r>
    </w:p>
    <w:p w14:paraId="1A0BC334" w14:textId="77777777" w:rsidR="006506EA" w:rsidRPr="006506EA" w:rsidRDefault="006506EA" w:rsidP="006506EA">
      <w:pPr>
        <w:bidi/>
        <w:jc w:val="both"/>
        <w:rPr>
          <w:rFonts w:cs="David" w:hint="cs"/>
          <w:rtl/>
        </w:rPr>
      </w:pPr>
      <w:r w:rsidRPr="006506EA">
        <w:rPr>
          <w:rFonts w:cs="David" w:hint="cs"/>
          <w:rtl/>
        </w:rPr>
        <w:t>אני אעבור להצעה שלי ואני מבקש שתעזרו לי. אני לא מדבר על לוחות זמנים אלא על שלבים. הדרישה בחוק אומרת שצריכים להגיש בקשה  20 חברי כנסת, הבקשה תקבע מה הן העובדות על-פיהן חברי הכנסת הגיעו למסקנה שההתנהגות של הנשיא אינה הולמת את מעמדו כנשיא המדינה. בחלק הראשון הם יציינו את העובדות ובחלק השני יפרטו מהי המסכת הראייתית עליה הם מסתמכים.</w:t>
      </w:r>
    </w:p>
    <w:p w14:paraId="504C5870" w14:textId="77777777" w:rsidR="006506EA" w:rsidRPr="006506EA" w:rsidRDefault="006506EA" w:rsidP="006506EA">
      <w:pPr>
        <w:bidi/>
        <w:jc w:val="both"/>
        <w:rPr>
          <w:rFonts w:cs="David" w:hint="cs"/>
          <w:rtl/>
        </w:rPr>
      </w:pPr>
    </w:p>
    <w:p w14:paraId="1BE9A385" w14:textId="77777777" w:rsidR="006506EA" w:rsidRPr="006506EA" w:rsidRDefault="006506EA" w:rsidP="006506EA">
      <w:pPr>
        <w:bidi/>
        <w:jc w:val="both"/>
        <w:rPr>
          <w:rFonts w:cs="David" w:hint="cs"/>
          <w:u w:val="single"/>
          <w:rtl/>
        </w:rPr>
      </w:pPr>
      <w:r w:rsidRPr="006506EA">
        <w:rPr>
          <w:rFonts w:cs="David" w:hint="cs"/>
          <w:u w:val="single"/>
          <w:rtl/>
        </w:rPr>
        <w:t>ארבל אסטרחין:</w:t>
      </w:r>
    </w:p>
    <w:p w14:paraId="6D32EF31" w14:textId="77777777" w:rsidR="006506EA" w:rsidRPr="006506EA" w:rsidRDefault="006506EA" w:rsidP="006506EA">
      <w:pPr>
        <w:bidi/>
        <w:jc w:val="both"/>
        <w:rPr>
          <w:rFonts w:cs="David" w:hint="cs"/>
          <w:rtl/>
        </w:rPr>
      </w:pPr>
    </w:p>
    <w:p w14:paraId="560F2EC0" w14:textId="77777777" w:rsidR="006506EA" w:rsidRPr="006506EA" w:rsidRDefault="006506EA" w:rsidP="006506EA">
      <w:pPr>
        <w:bidi/>
        <w:jc w:val="both"/>
        <w:rPr>
          <w:rFonts w:cs="David" w:hint="cs"/>
          <w:rtl/>
        </w:rPr>
      </w:pPr>
      <w:r w:rsidRPr="006506EA">
        <w:rPr>
          <w:rFonts w:cs="David" w:hint="cs"/>
          <w:rtl/>
        </w:rPr>
        <w:tab/>
        <w:t>עובדות וראיות.</w:t>
      </w:r>
    </w:p>
    <w:p w14:paraId="1F8150A5" w14:textId="77777777" w:rsidR="006506EA" w:rsidRPr="006506EA" w:rsidRDefault="006506EA" w:rsidP="006506EA">
      <w:pPr>
        <w:bidi/>
        <w:jc w:val="both"/>
        <w:rPr>
          <w:rFonts w:cs="David" w:hint="cs"/>
          <w:rtl/>
        </w:rPr>
      </w:pPr>
    </w:p>
    <w:p w14:paraId="3EFF9C10"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6F12EEA5" w14:textId="77777777" w:rsidR="006506EA" w:rsidRPr="006506EA" w:rsidRDefault="006506EA" w:rsidP="006506EA">
      <w:pPr>
        <w:bidi/>
        <w:jc w:val="both"/>
        <w:rPr>
          <w:rFonts w:cs="David" w:hint="cs"/>
          <w:rtl/>
        </w:rPr>
      </w:pPr>
    </w:p>
    <w:p w14:paraId="445A322B" w14:textId="77777777" w:rsidR="006506EA" w:rsidRPr="006506EA" w:rsidRDefault="006506EA" w:rsidP="006506EA">
      <w:pPr>
        <w:bidi/>
        <w:jc w:val="both"/>
        <w:rPr>
          <w:rFonts w:cs="David" w:hint="cs"/>
          <w:rtl/>
        </w:rPr>
      </w:pPr>
      <w:r w:rsidRPr="006506EA">
        <w:rPr>
          <w:rFonts w:cs="David" w:hint="cs"/>
          <w:rtl/>
        </w:rPr>
        <w:tab/>
        <w:t>צריך להפריד. בקטע הראשון אני רוצה שהם יכתבו שהם סבורים שנשיא המדינה התנהג התנהגות שאינה הולמת בכך שעשה דברים אלה ואלה ואחר כך הם יאמרו שהם חושבים שהוא עשה משהו על סמך דברים אלה ואלה.</w:t>
      </w:r>
    </w:p>
    <w:p w14:paraId="534369C5" w14:textId="77777777" w:rsidR="006506EA" w:rsidRPr="006506EA" w:rsidRDefault="006506EA" w:rsidP="006506EA">
      <w:pPr>
        <w:bidi/>
        <w:jc w:val="both"/>
        <w:rPr>
          <w:rFonts w:cs="David" w:hint="cs"/>
          <w:rtl/>
        </w:rPr>
      </w:pPr>
      <w:r w:rsidRPr="006506EA">
        <w:rPr>
          <w:rFonts w:cs="David"/>
          <w:rtl/>
        </w:rPr>
        <w:br w:type="page"/>
      </w:r>
    </w:p>
    <w:p w14:paraId="5C3D95B6"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41A55D94" w14:textId="77777777" w:rsidR="006506EA" w:rsidRPr="006506EA" w:rsidRDefault="006506EA" w:rsidP="006506EA">
      <w:pPr>
        <w:bidi/>
        <w:jc w:val="both"/>
        <w:rPr>
          <w:rFonts w:cs="David" w:hint="cs"/>
          <w:rtl/>
        </w:rPr>
      </w:pPr>
    </w:p>
    <w:p w14:paraId="0003D747" w14:textId="77777777" w:rsidR="006506EA" w:rsidRPr="006506EA" w:rsidRDefault="006506EA" w:rsidP="006506EA">
      <w:pPr>
        <w:bidi/>
        <w:jc w:val="both"/>
        <w:rPr>
          <w:rFonts w:cs="David" w:hint="cs"/>
          <w:rtl/>
        </w:rPr>
      </w:pPr>
      <w:r w:rsidRPr="006506EA">
        <w:rPr>
          <w:rFonts w:cs="David" w:hint="cs"/>
          <w:rtl/>
        </w:rPr>
        <w:tab/>
        <w:t>בכל מקרה הם יאמרו שהם נסמכים על חוות דעתו של היועץ המשפטי לממשלה. הם לא יכולים לומר שום דבר אחר.</w:t>
      </w:r>
    </w:p>
    <w:p w14:paraId="2E667079" w14:textId="77777777" w:rsidR="006506EA" w:rsidRPr="006506EA" w:rsidRDefault="006506EA" w:rsidP="006506EA">
      <w:pPr>
        <w:bidi/>
        <w:jc w:val="both"/>
        <w:rPr>
          <w:rFonts w:cs="David" w:hint="cs"/>
          <w:rtl/>
        </w:rPr>
      </w:pPr>
    </w:p>
    <w:p w14:paraId="2AF595D8"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A825680" w14:textId="77777777" w:rsidR="006506EA" w:rsidRPr="006506EA" w:rsidRDefault="006506EA" w:rsidP="006506EA">
      <w:pPr>
        <w:bidi/>
        <w:jc w:val="both"/>
        <w:rPr>
          <w:rFonts w:cs="David" w:hint="cs"/>
          <w:rtl/>
        </w:rPr>
      </w:pPr>
    </w:p>
    <w:p w14:paraId="653D3238" w14:textId="77777777" w:rsidR="006506EA" w:rsidRPr="006506EA" w:rsidRDefault="006506EA" w:rsidP="006506EA">
      <w:pPr>
        <w:bidi/>
        <w:jc w:val="both"/>
        <w:rPr>
          <w:rFonts w:cs="David" w:hint="cs"/>
          <w:rtl/>
        </w:rPr>
      </w:pPr>
      <w:r w:rsidRPr="006506EA">
        <w:rPr>
          <w:rFonts w:cs="David" w:hint="cs"/>
          <w:rtl/>
        </w:rPr>
        <w:tab/>
        <w:t>יכול להיות. אני חושב שזה רלוונטי מאוד. לא יאמרו לי שמדובר בהתנהגות בלתי הולמת ואף אחד לא יודע למה ועל מה צריך להתגונן. אתה מעלה על דעתך שיבואו לכאן נציגי משה קצב ויאמרו להם שרוצים להדיח אותו בגלל מסיבת העיתונאים?</w:t>
      </w:r>
    </w:p>
    <w:p w14:paraId="77BC7C00" w14:textId="77777777" w:rsidR="006506EA" w:rsidRPr="006506EA" w:rsidRDefault="006506EA" w:rsidP="006506EA">
      <w:pPr>
        <w:bidi/>
        <w:jc w:val="both"/>
        <w:rPr>
          <w:rFonts w:cs="David" w:hint="cs"/>
          <w:rtl/>
        </w:rPr>
      </w:pPr>
    </w:p>
    <w:p w14:paraId="14EDF281"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077D04ED" w14:textId="77777777" w:rsidR="006506EA" w:rsidRPr="006506EA" w:rsidRDefault="006506EA" w:rsidP="006506EA">
      <w:pPr>
        <w:bidi/>
        <w:jc w:val="both"/>
        <w:rPr>
          <w:rFonts w:cs="David" w:hint="cs"/>
          <w:rtl/>
        </w:rPr>
      </w:pPr>
    </w:p>
    <w:p w14:paraId="6232A534" w14:textId="77777777" w:rsidR="006506EA" w:rsidRPr="006506EA" w:rsidRDefault="006506EA" w:rsidP="006506EA">
      <w:pPr>
        <w:bidi/>
        <w:jc w:val="both"/>
        <w:rPr>
          <w:rFonts w:cs="David" w:hint="cs"/>
          <w:rtl/>
        </w:rPr>
      </w:pPr>
      <w:r w:rsidRPr="006506EA">
        <w:rPr>
          <w:rFonts w:cs="David" w:hint="cs"/>
          <w:rtl/>
        </w:rPr>
        <w:tab/>
        <w:t>לא מקובל עליי שימצאו עילות שלא נכללות בכתב הקובלנה.</w:t>
      </w:r>
    </w:p>
    <w:p w14:paraId="4BF8A311" w14:textId="77777777" w:rsidR="006506EA" w:rsidRPr="006506EA" w:rsidRDefault="006506EA" w:rsidP="006506EA">
      <w:pPr>
        <w:bidi/>
        <w:jc w:val="both"/>
        <w:rPr>
          <w:rFonts w:cs="David" w:hint="cs"/>
          <w:u w:val="single"/>
          <w:rtl/>
        </w:rPr>
      </w:pPr>
    </w:p>
    <w:p w14:paraId="1C94A197"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D07CC3D" w14:textId="77777777" w:rsidR="006506EA" w:rsidRPr="006506EA" w:rsidRDefault="006506EA" w:rsidP="006506EA">
      <w:pPr>
        <w:bidi/>
        <w:jc w:val="both"/>
        <w:rPr>
          <w:rFonts w:cs="David" w:hint="cs"/>
          <w:rtl/>
        </w:rPr>
      </w:pPr>
    </w:p>
    <w:p w14:paraId="7F330457" w14:textId="77777777" w:rsidR="006506EA" w:rsidRPr="006506EA" w:rsidRDefault="006506EA" w:rsidP="006506EA">
      <w:pPr>
        <w:bidi/>
        <w:jc w:val="both"/>
        <w:rPr>
          <w:rFonts w:cs="David" w:hint="cs"/>
          <w:rtl/>
        </w:rPr>
      </w:pPr>
      <w:r w:rsidRPr="006506EA">
        <w:rPr>
          <w:rFonts w:cs="David" w:hint="cs"/>
          <w:rtl/>
        </w:rPr>
        <w:tab/>
        <w:t>אבל לא ציינת זאת.</w:t>
      </w:r>
    </w:p>
    <w:p w14:paraId="633A890C" w14:textId="77777777" w:rsidR="006506EA" w:rsidRPr="006506EA" w:rsidRDefault="006506EA" w:rsidP="006506EA">
      <w:pPr>
        <w:bidi/>
        <w:jc w:val="both"/>
        <w:rPr>
          <w:rFonts w:cs="David" w:hint="cs"/>
          <w:u w:val="single"/>
          <w:rtl/>
        </w:rPr>
      </w:pPr>
    </w:p>
    <w:p w14:paraId="57A86C8C"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735912DE" w14:textId="77777777" w:rsidR="006506EA" w:rsidRPr="006506EA" w:rsidRDefault="006506EA" w:rsidP="006506EA">
      <w:pPr>
        <w:bidi/>
        <w:jc w:val="both"/>
        <w:rPr>
          <w:rFonts w:cs="David" w:hint="cs"/>
          <w:rtl/>
        </w:rPr>
      </w:pPr>
    </w:p>
    <w:p w14:paraId="3B35D0F3" w14:textId="77777777" w:rsidR="006506EA" w:rsidRPr="006506EA" w:rsidRDefault="006506EA" w:rsidP="006506EA">
      <w:pPr>
        <w:bidi/>
        <w:jc w:val="both"/>
        <w:rPr>
          <w:rFonts w:cs="David" w:hint="cs"/>
          <w:rtl/>
        </w:rPr>
      </w:pPr>
      <w:r w:rsidRPr="006506EA">
        <w:rPr>
          <w:rFonts w:cs="David" w:hint="cs"/>
          <w:rtl/>
        </w:rPr>
        <w:tab/>
        <w:t xml:space="preserve">לכן כתב הקובלנה </w:t>
      </w:r>
      <w:r w:rsidRPr="006506EA">
        <w:rPr>
          <w:rFonts w:cs="David"/>
          <w:rtl/>
        </w:rPr>
        <w:t>–</w:t>
      </w:r>
      <w:r w:rsidRPr="006506EA">
        <w:rPr>
          <w:rFonts w:cs="David" w:hint="cs"/>
          <w:rtl/>
        </w:rPr>
        <w:t xml:space="preserve"> ועל זה הסכמנו בסעיף 1 </w:t>
      </w:r>
      <w:r w:rsidRPr="006506EA">
        <w:rPr>
          <w:rFonts w:cs="David"/>
          <w:rtl/>
        </w:rPr>
        <w:t>–</w:t>
      </w:r>
      <w:r w:rsidRPr="006506EA">
        <w:rPr>
          <w:rFonts w:cs="David" w:hint="cs"/>
          <w:rtl/>
        </w:rPr>
        <w:t xml:space="preserve"> חייב להיות מנומק.</w:t>
      </w:r>
    </w:p>
    <w:p w14:paraId="1A9DCF53" w14:textId="77777777" w:rsidR="006506EA" w:rsidRPr="006506EA" w:rsidRDefault="006506EA" w:rsidP="006506EA">
      <w:pPr>
        <w:bidi/>
        <w:jc w:val="both"/>
        <w:rPr>
          <w:rFonts w:cs="David" w:hint="cs"/>
          <w:u w:val="single"/>
          <w:rtl/>
        </w:rPr>
      </w:pPr>
    </w:p>
    <w:p w14:paraId="33275CD9"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821C56E" w14:textId="77777777" w:rsidR="006506EA" w:rsidRPr="006506EA" w:rsidRDefault="006506EA" w:rsidP="006506EA">
      <w:pPr>
        <w:bidi/>
        <w:jc w:val="both"/>
        <w:rPr>
          <w:rFonts w:cs="David" w:hint="cs"/>
          <w:rtl/>
        </w:rPr>
      </w:pPr>
    </w:p>
    <w:p w14:paraId="129FC336" w14:textId="77777777" w:rsidR="006506EA" w:rsidRPr="006506EA" w:rsidRDefault="006506EA" w:rsidP="006506EA">
      <w:pPr>
        <w:bidi/>
        <w:jc w:val="both"/>
        <w:rPr>
          <w:rFonts w:cs="David" w:hint="cs"/>
          <w:rtl/>
        </w:rPr>
      </w:pPr>
      <w:r w:rsidRPr="006506EA">
        <w:rPr>
          <w:rFonts w:cs="David" w:hint="cs"/>
          <w:rtl/>
        </w:rPr>
        <w:tab/>
        <w:t>את זה אני מבקש.</w:t>
      </w:r>
    </w:p>
    <w:p w14:paraId="1610B594" w14:textId="77777777" w:rsidR="006506EA" w:rsidRPr="006506EA" w:rsidRDefault="006506EA" w:rsidP="006506EA">
      <w:pPr>
        <w:bidi/>
        <w:jc w:val="both"/>
        <w:rPr>
          <w:rFonts w:cs="David" w:hint="cs"/>
          <w:u w:val="single"/>
          <w:rtl/>
        </w:rPr>
      </w:pPr>
    </w:p>
    <w:p w14:paraId="1A12A2C5"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57FB154A" w14:textId="77777777" w:rsidR="006506EA" w:rsidRPr="006506EA" w:rsidRDefault="006506EA" w:rsidP="006506EA">
      <w:pPr>
        <w:bidi/>
        <w:jc w:val="both"/>
        <w:rPr>
          <w:rFonts w:cs="David" w:hint="cs"/>
          <w:rtl/>
        </w:rPr>
      </w:pPr>
    </w:p>
    <w:p w14:paraId="566C9ACA" w14:textId="77777777" w:rsidR="006506EA" w:rsidRPr="006506EA" w:rsidRDefault="006506EA" w:rsidP="006506EA">
      <w:pPr>
        <w:bidi/>
        <w:jc w:val="both"/>
        <w:rPr>
          <w:rFonts w:cs="David" w:hint="cs"/>
          <w:rtl/>
        </w:rPr>
      </w:pPr>
      <w:r w:rsidRPr="006506EA">
        <w:rPr>
          <w:rFonts w:cs="David" w:hint="cs"/>
          <w:rtl/>
        </w:rPr>
        <w:tab/>
        <w:t>יהיו עובדות וראיות.</w:t>
      </w:r>
    </w:p>
    <w:p w14:paraId="1F7B083C" w14:textId="77777777" w:rsidR="006506EA" w:rsidRPr="006506EA" w:rsidRDefault="006506EA" w:rsidP="006506EA">
      <w:pPr>
        <w:bidi/>
        <w:jc w:val="both"/>
        <w:rPr>
          <w:rFonts w:cs="David" w:hint="cs"/>
          <w:rtl/>
        </w:rPr>
      </w:pPr>
    </w:p>
    <w:p w14:paraId="4DF798E6"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2EB184C0" w14:textId="77777777" w:rsidR="006506EA" w:rsidRPr="006506EA" w:rsidRDefault="006506EA" w:rsidP="006506EA">
      <w:pPr>
        <w:bidi/>
        <w:jc w:val="both"/>
        <w:rPr>
          <w:rFonts w:cs="David" w:hint="cs"/>
          <w:rtl/>
        </w:rPr>
      </w:pPr>
    </w:p>
    <w:p w14:paraId="6B3E8161" w14:textId="77777777" w:rsidR="006506EA" w:rsidRPr="006506EA" w:rsidRDefault="006506EA" w:rsidP="006506EA">
      <w:pPr>
        <w:bidi/>
        <w:jc w:val="both"/>
        <w:rPr>
          <w:rFonts w:cs="David" w:hint="cs"/>
          <w:rtl/>
        </w:rPr>
      </w:pPr>
      <w:r w:rsidRPr="006506EA">
        <w:rPr>
          <w:rFonts w:cs="David" w:hint="cs"/>
          <w:rtl/>
        </w:rPr>
        <w:tab/>
        <w:t>אני מתנגד לדבר שהוא מעבר להנמקה.</w:t>
      </w:r>
    </w:p>
    <w:p w14:paraId="57F658F4" w14:textId="77777777" w:rsidR="006506EA" w:rsidRPr="006506EA" w:rsidRDefault="006506EA" w:rsidP="006506EA">
      <w:pPr>
        <w:bidi/>
        <w:jc w:val="both"/>
        <w:rPr>
          <w:rFonts w:cs="David" w:hint="cs"/>
          <w:u w:val="single"/>
          <w:rtl/>
        </w:rPr>
      </w:pPr>
    </w:p>
    <w:p w14:paraId="20BF6614" w14:textId="77777777" w:rsidR="006506EA" w:rsidRPr="006506EA" w:rsidRDefault="006506EA" w:rsidP="006506EA">
      <w:pPr>
        <w:bidi/>
        <w:jc w:val="both"/>
        <w:rPr>
          <w:rFonts w:cs="David"/>
          <w:u w:val="single"/>
          <w:rtl/>
        </w:rPr>
      </w:pPr>
      <w:r w:rsidRPr="006506EA">
        <w:rPr>
          <w:rFonts w:cs="David" w:hint="cs"/>
          <w:u w:val="single"/>
          <w:rtl/>
        </w:rPr>
        <w:t>מיכאל איתן:</w:t>
      </w:r>
    </w:p>
    <w:p w14:paraId="69BBD425" w14:textId="77777777" w:rsidR="006506EA" w:rsidRPr="006506EA" w:rsidRDefault="006506EA" w:rsidP="006506EA">
      <w:pPr>
        <w:bidi/>
        <w:jc w:val="both"/>
        <w:rPr>
          <w:rFonts w:cs="David" w:hint="cs"/>
          <w:rtl/>
        </w:rPr>
      </w:pPr>
    </w:p>
    <w:p w14:paraId="65C68933" w14:textId="77777777" w:rsidR="006506EA" w:rsidRPr="006506EA" w:rsidRDefault="006506EA" w:rsidP="006506EA">
      <w:pPr>
        <w:bidi/>
        <w:jc w:val="both"/>
        <w:rPr>
          <w:rFonts w:cs="David" w:hint="cs"/>
          <w:rtl/>
        </w:rPr>
      </w:pPr>
      <w:r w:rsidRPr="006506EA">
        <w:rPr>
          <w:rFonts w:cs="David" w:hint="cs"/>
          <w:rtl/>
        </w:rPr>
        <w:tab/>
        <w:t>הוא צריך לדעת על מה הוא מתגונן. שיכתבו על פי חוות דעתו של היועץ המשפטי. נסתמך על חוות דעתו של היועץ המשפטי.</w:t>
      </w:r>
    </w:p>
    <w:p w14:paraId="0C8A49BD" w14:textId="77777777" w:rsidR="006506EA" w:rsidRPr="006506EA" w:rsidRDefault="006506EA" w:rsidP="006506EA">
      <w:pPr>
        <w:bidi/>
        <w:jc w:val="both"/>
        <w:rPr>
          <w:rFonts w:cs="David" w:hint="cs"/>
          <w:u w:val="single"/>
          <w:rtl/>
        </w:rPr>
      </w:pPr>
    </w:p>
    <w:p w14:paraId="303B93D4"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78A30062" w14:textId="77777777" w:rsidR="006506EA" w:rsidRPr="006506EA" w:rsidRDefault="006506EA" w:rsidP="006506EA">
      <w:pPr>
        <w:bidi/>
        <w:jc w:val="both"/>
        <w:rPr>
          <w:rFonts w:cs="David" w:hint="cs"/>
          <w:rtl/>
        </w:rPr>
      </w:pPr>
    </w:p>
    <w:p w14:paraId="20529DAC" w14:textId="77777777" w:rsidR="006506EA" w:rsidRPr="006506EA" w:rsidRDefault="006506EA" w:rsidP="006506EA">
      <w:pPr>
        <w:bidi/>
        <w:jc w:val="both"/>
        <w:rPr>
          <w:rFonts w:cs="David" w:hint="cs"/>
          <w:rtl/>
        </w:rPr>
      </w:pPr>
      <w:r w:rsidRPr="006506EA">
        <w:rPr>
          <w:rFonts w:cs="David" w:hint="cs"/>
          <w:rtl/>
        </w:rPr>
        <w:tab/>
        <w:t>הוא צריך לדעת מול מה הוא מתגונן.</w:t>
      </w:r>
    </w:p>
    <w:p w14:paraId="1C77A2E2" w14:textId="77777777" w:rsidR="006506EA" w:rsidRPr="006506EA" w:rsidRDefault="006506EA" w:rsidP="006506EA">
      <w:pPr>
        <w:bidi/>
        <w:jc w:val="both"/>
        <w:rPr>
          <w:rFonts w:cs="David" w:hint="cs"/>
          <w:rtl/>
        </w:rPr>
      </w:pPr>
    </w:p>
    <w:p w14:paraId="34B071F2"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70103371" w14:textId="77777777" w:rsidR="006506EA" w:rsidRPr="006506EA" w:rsidRDefault="006506EA" w:rsidP="006506EA">
      <w:pPr>
        <w:bidi/>
        <w:jc w:val="both"/>
        <w:rPr>
          <w:rFonts w:cs="David" w:hint="cs"/>
          <w:rtl/>
        </w:rPr>
      </w:pPr>
    </w:p>
    <w:p w14:paraId="389270C9" w14:textId="77777777" w:rsidR="006506EA" w:rsidRPr="006506EA" w:rsidRDefault="006506EA" w:rsidP="006506EA">
      <w:pPr>
        <w:bidi/>
        <w:jc w:val="both"/>
        <w:rPr>
          <w:rFonts w:cs="David" w:hint="cs"/>
          <w:rtl/>
        </w:rPr>
      </w:pPr>
      <w:r w:rsidRPr="006506EA">
        <w:rPr>
          <w:rFonts w:cs="David" w:hint="cs"/>
          <w:rtl/>
        </w:rPr>
        <w:tab/>
        <w:t>בנימוק הוא צריך לומר על מה הוא מסתמך.</w:t>
      </w:r>
    </w:p>
    <w:p w14:paraId="64FD96E0" w14:textId="77777777" w:rsidR="006506EA" w:rsidRPr="006506EA" w:rsidRDefault="006506EA" w:rsidP="006506EA">
      <w:pPr>
        <w:bidi/>
        <w:jc w:val="both"/>
        <w:rPr>
          <w:rFonts w:cs="David" w:hint="cs"/>
          <w:rtl/>
        </w:rPr>
      </w:pPr>
      <w:r w:rsidRPr="006506EA">
        <w:rPr>
          <w:rFonts w:cs="David" w:hint="cs"/>
          <w:rtl/>
        </w:rPr>
        <w:t>הקובלנה תובא לדיון בוועדת הכנסת ובמסגרת הדיון ניתן יהיה לשנות את הקובלנה, או לקבל אותה כלשונה או לדחות אותה ברוב רגיל של חברי הוועדה.</w:t>
      </w:r>
    </w:p>
    <w:p w14:paraId="6F91F0A1" w14:textId="77777777" w:rsidR="006506EA" w:rsidRPr="006506EA" w:rsidRDefault="006506EA" w:rsidP="006506EA">
      <w:pPr>
        <w:bidi/>
        <w:jc w:val="both"/>
        <w:rPr>
          <w:rFonts w:cs="David" w:hint="cs"/>
          <w:rtl/>
        </w:rPr>
      </w:pPr>
    </w:p>
    <w:p w14:paraId="4CC947D9"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60D6374E" w14:textId="77777777" w:rsidR="006506EA" w:rsidRPr="006506EA" w:rsidRDefault="006506EA" w:rsidP="006506EA">
      <w:pPr>
        <w:bidi/>
        <w:jc w:val="both"/>
        <w:rPr>
          <w:rFonts w:cs="David" w:hint="cs"/>
          <w:rtl/>
        </w:rPr>
      </w:pPr>
    </w:p>
    <w:p w14:paraId="1514A59F" w14:textId="77777777" w:rsidR="006506EA" w:rsidRPr="006506EA" w:rsidRDefault="006506EA" w:rsidP="006506EA">
      <w:pPr>
        <w:bidi/>
        <w:jc w:val="both"/>
        <w:rPr>
          <w:rFonts w:cs="David" w:hint="cs"/>
          <w:rtl/>
        </w:rPr>
      </w:pPr>
      <w:r w:rsidRPr="006506EA">
        <w:rPr>
          <w:rFonts w:cs="David" w:hint="cs"/>
          <w:rtl/>
        </w:rPr>
        <w:tab/>
        <w:t>כמה זמן יהיה בין ההגשה לבין הדיון בוועדה?</w:t>
      </w:r>
    </w:p>
    <w:p w14:paraId="54228905" w14:textId="77777777" w:rsidR="006506EA" w:rsidRPr="006506EA" w:rsidRDefault="006506EA" w:rsidP="006506EA">
      <w:pPr>
        <w:bidi/>
        <w:jc w:val="both"/>
        <w:rPr>
          <w:rFonts w:cs="David" w:hint="cs"/>
          <w:rtl/>
        </w:rPr>
      </w:pPr>
      <w:r w:rsidRPr="006506EA">
        <w:rPr>
          <w:rFonts w:cs="David"/>
          <w:rtl/>
        </w:rPr>
        <w:br w:type="page"/>
      </w:r>
    </w:p>
    <w:p w14:paraId="4BEF70DD"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3BC9A547" w14:textId="77777777" w:rsidR="006506EA" w:rsidRPr="006506EA" w:rsidRDefault="006506EA" w:rsidP="006506EA">
      <w:pPr>
        <w:bidi/>
        <w:jc w:val="both"/>
        <w:rPr>
          <w:rFonts w:cs="David" w:hint="cs"/>
          <w:rtl/>
        </w:rPr>
      </w:pPr>
    </w:p>
    <w:p w14:paraId="41D66A36" w14:textId="77777777" w:rsidR="006506EA" w:rsidRPr="006506EA" w:rsidRDefault="006506EA" w:rsidP="006506EA">
      <w:pPr>
        <w:bidi/>
        <w:jc w:val="both"/>
        <w:rPr>
          <w:rFonts w:cs="David" w:hint="cs"/>
          <w:rtl/>
        </w:rPr>
      </w:pPr>
      <w:r w:rsidRPr="006506EA">
        <w:rPr>
          <w:rFonts w:cs="David" w:hint="cs"/>
          <w:rtl/>
        </w:rPr>
        <w:tab/>
        <w:t>אתה מכניס כאן הליך שהוא בניגוד לחוק, כי החוק קבע שצריך שלושת-רבעי אבל אתה מכניס הליך ביניים שהוא לא נושא של פרוצדורה ואתה אומר שיהיה רוב רגיל. החוק קבע מסלול. יכול להיות שלפי עמדתי אני ארצה שיהיה לי שלב ביניים, אבל החוק קבע משהו.</w:t>
      </w:r>
    </w:p>
    <w:p w14:paraId="59B57627" w14:textId="77777777" w:rsidR="006506EA" w:rsidRPr="006506EA" w:rsidRDefault="006506EA" w:rsidP="006506EA">
      <w:pPr>
        <w:bidi/>
        <w:jc w:val="both"/>
        <w:rPr>
          <w:rFonts w:cs="David" w:hint="cs"/>
          <w:rtl/>
        </w:rPr>
      </w:pPr>
    </w:p>
    <w:p w14:paraId="21829C86"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2ABB78CD" w14:textId="77777777" w:rsidR="006506EA" w:rsidRPr="006506EA" w:rsidRDefault="006506EA" w:rsidP="006506EA">
      <w:pPr>
        <w:bidi/>
        <w:jc w:val="both"/>
        <w:rPr>
          <w:rFonts w:cs="David" w:hint="cs"/>
          <w:rtl/>
        </w:rPr>
      </w:pPr>
    </w:p>
    <w:p w14:paraId="75162C2F" w14:textId="77777777" w:rsidR="006506EA" w:rsidRPr="006506EA" w:rsidRDefault="006506EA" w:rsidP="006506EA">
      <w:pPr>
        <w:bidi/>
        <w:jc w:val="both"/>
        <w:rPr>
          <w:rFonts w:cs="David" w:hint="cs"/>
          <w:rtl/>
        </w:rPr>
      </w:pPr>
      <w:r w:rsidRPr="006506EA">
        <w:rPr>
          <w:rFonts w:cs="David" w:hint="cs"/>
          <w:rtl/>
        </w:rPr>
        <w:tab/>
        <w:t>הנוסח של החוק קצת מיושן. כל מטרתו של הנוהל היא לאפשר לנשיא להישמע.</w:t>
      </w:r>
    </w:p>
    <w:p w14:paraId="6EA9ED80" w14:textId="77777777" w:rsidR="006506EA" w:rsidRPr="006506EA" w:rsidRDefault="006506EA" w:rsidP="006506EA">
      <w:pPr>
        <w:bidi/>
        <w:jc w:val="both"/>
        <w:rPr>
          <w:rFonts w:cs="David" w:hint="cs"/>
          <w:rtl/>
        </w:rPr>
      </w:pPr>
    </w:p>
    <w:p w14:paraId="08092D08" w14:textId="77777777" w:rsidR="006506EA" w:rsidRPr="006506EA" w:rsidRDefault="006506EA" w:rsidP="006506EA">
      <w:pPr>
        <w:bidi/>
        <w:jc w:val="both"/>
        <w:rPr>
          <w:rFonts w:cs="David" w:hint="cs"/>
          <w:b/>
          <w:bCs/>
          <w:u w:val="single"/>
          <w:rtl/>
        </w:rPr>
      </w:pPr>
      <w:r w:rsidRPr="006506EA">
        <w:rPr>
          <w:rFonts w:cs="David" w:hint="cs"/>
          <w:b/>
          <w:bCs/>
          <w:u w:val="single"/>
          <w:rtl/>
        </w:rPr>
        <w:t>חבר הכנסת יעקב מרגי מחליף את היושב-ראש</w:t>
      </w:r>
    </w:p>
    <w:p w14:paraId="6311442D" w14:textId="77777777" w:rsidR="006506EA" w:rsidRPr="006506EA" w:rsidRDefault="006506EA" w:rsidP="006506EA">
      <w:pPr>
        <w:bidi/>
        <w:jc w:val="both"/>
        <w:rPr>
          <w:rFonts w:cs="David" w:hint="cs"/>
          <w:rtl/>
        </w:rPr>
      </w:pPr>
    </w:p>
    <w:p w14:paraId="28715C00"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1FE323D3" w14:textId="77777777" w:rsidR="006506EA" w:rsidRPr="006506EA" w:rsidRDefault="006506EA" w:rsidP="006506EA">
      <w:pPr>
        <w:bidi/>
        <w:jc w:val="both"/>
        <w:rPr>
          <w:rFonts w:cs="David" w:hint="cs"/>
          <w:rtl/>
        </w:rPr>
      </w:pPr>
    </w:p>
    <w:p w14:paraId="67E2157D" w14:textId="77777777" w:rsidR="006506EA" w:rsidRPr="006506EA" w:rsidRDefault="006506EA" w:rsidP="006506EA">
      <w:pPr>
        <w:bidi/>
        <w:jc w:val="both"/>
        <w:rPr>
          <w:rFonts w:cs="David" w:hint="cs"/>
          <w:rtl/>
        </w:rPr>
      </w:pPr>
      <w:r w:rsidRPr="006506EA">
        <w:rPr>
          <w:rFonts w:cs="David" w:hint="cs"/>
          <w:rtl/>
        </w:rPr>
        <w:tab/>
        <w:t>זה ברור, אבל אתה לא יכול ליצור רוב שונה ממה שקבע החוק.</w:t>
      </w:r>
    </w:p>
    <w:p w14:paraId="675F5352" w14:textId="77777777" w:rsidR="006506EA" w:rsidRPr="006506EA" w:rsidRDefault="006506EA" w:rsidP="006506EA">
      <w:pPr>
        <w:bidi/>
        <w:jc w:val="both"/>
        <w:rPr>
          <w:rFonts w:cs="David" w:hint="cs"/>
          <w:rtl/>
        </w:rPr>
      </w:pPr>
    </w:p>
    <w:p w14:paraId="4F0C54BE"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71BE2B4" w14:textId="77777777" w:rsidR="006506EA" w:rsidRPr="006506EA" w:rsidRDefault="006506EA" w:rsidP="006506EA">
      <w:pPr>
        <w:bidi/>
        <w:jc w:val="both"/>
        <w:rPr>
          <w:rFonts w:cs="David" w:hint="cs"/>
          <w:rtl/>
        </w:rPr>
      </w:pPr>
    </w:p>
    <w:p w14:paraId="73D4D985" w14:textId="77777777" w:rsidR="006506EA" w:rsidRPr="006506EA" w:rsidRDefault="006506EA" w:rsidP="006506EA">
      <w:pPr>
        <w:bidi/>
        <w:jc w:val="both"/>
        <w:rPr>
          <w:rFonts w:cs="David" w:hint="cs"/>
          <w:rtl/>
        </w:rPr>
      </w:pPr>
      <w:r w:rsidRPr="006506EA">
        <w:rPr>
          <w:rFonts w:cs="David" w:hint="cs"/>
          <w:rtl/>
        </w:rPr>
        <w:tab/>
        <w:t>אני מבקש שיתקיים דיון בוועדת הכנסת שתוכל לאמץ או תוכל לדחות, כפי שאמרתי קודם לכן. אפשר להוריד את העניין שהיא יכולה לדחות. היא לא יכולה לדחות אבל היא יכולה לתקן וזה בכפוף להערה של גדעון סער שהיא רלוונטית. אני לא רוצה להיות במצב שאני עוצר תהליך.</w:t>
      </w:r>
    </w:p>
    <w:p w14:paraId="47A9C41E" w14:textId="77777777" w:rsidR="006506EA" w:rsidRPr="006506EA" w:rsidRDefault="006506EA" w:rsidP="006506EA">
      <w:pPr>
        <w:bidi/>
        <w:jc w:val="both"/>
        <w:rPr>
          <w:rFonts w:cs="David" w:hint="cs"/>
          <w:rtl/>
        </w:rPr>
      </w:pPr>
    </w:p>
    <w:p w14:paraId="56D59607" w14:textId="77777777" w:rsidR="006506EA" w:rsidRPr="006506EA" w:rsidRDefault="006506EA" w:rsidP="006506EA">
      <w:pPr>
        <w:bidi/>
        <w:jc w:val="both"/>
        <w:rPr>
          <w:rFonts w:cs="David" w:hint="cs"/>
          <w:rtl/>
        </w:rPr>
      </w:pPr>
      <w:r w:rsidRPr="006506EA">
        <w:rPr>
          <w:rFonts w:cs="David" w:hint="cs"/>
          <w:rtl/>
        </w:rPr>
        <w:tab/>
        <w:t>לדיון הזה לא יוזמן הנשיא. אני יכול לומר שבאותו רגע יש ליושב-ראש סמכות להעמיד את העניין להצבעה בלי לשמוע את הנשיא.</w:t>
      </w:r>
    </w:p>
    <w:p w14:paraId="5AE9704B" w14:textId="77777777" w:rsidR="006506EA" w:rsidRPr="006506EA" w:rsidRDefault="006506EA" w:rsidP="006506EA">
      <w:pPr>
        <w:bidi/>
        <w:jc w:val="both"/>
        <w:rPr>
          <w:rFonts w:cs="David" w:hint="cs"/>
          <w:rtl/>
        </w:rPr>
      </w:pPr>
    </w:p>
    <w:p w14:paraId="4885E0B6"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530A7C6F" w14:textId="77777777" w:rsidR="006506EA" w:rsidRPr="006506EA" w:rsidRDefault="006506EA" w:rsidP="006506EA">
      <w:pPr>
        <w:bidi/>
        <w:jc w:val="both"/>
        <w:rPr>
          <w:rFonts w:cs="David" w:hint="cs"/>
          <w:rtl/>
        </w:rPr>
      </w:pPr>
    </w:p>
    <w:p w14:paraId="545491C1" w14:textId="77777777" w:rsidR="006506EA" w:rsidRPr="006506EA" w:rsidRDefault="006506EA" w:rsidP="006506EA">
      <w:pPr>
        <w:bidi/>
        <w:jc w:val="both"/>
        <w:rPr>
          <w:rFonts w:cs="David" w:hint="cs"/>
          <w:rtl/>
        </w:rPr>
      </w:pPr>
      <w:r w:rsidRPr="006506EA">
        <w:rPr>
          <w:rFonts w:cs="David" w:hint="cs"/>
          <w:rtl/>
        </w:rPr>
        <w:tab/>
        <w:t>לא, חוק היסוד מחייב להזמין אותו.</w:t>
      </w:r>
    </w:p>
    <w:p w14:paraId="4B687460" w14:textId="77777777" w:rsidR="006506EA" w:rsidRPr="006506EA" w:rsidRDefault="006506EA" w:rsidP="006506EA">
      <w:pPr>
        <w:bidi/>
        <w:jc w:val="both"/>
        <w:rPr>
          <w:rFonts w:cs="David" w:hint="cs"/>
          <w:rtl/>
        </w:rPr>
      </w:pPr>
    </w:p>
    <w:p w14:paraId="014569DC"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EFACE5F" w14:textId="77777777" w:rsidR="006506EA" w:rsidRPr="006506EA" w:rsidRDefault="006506EA" w:rsidP="006506EA">
      <w:pPr>
        <w:bidi/>
        <w:jc w:val="both"/>
        <w:rPr>
          <w:rFonts w:cs="David" w:hint="cs"/>
          <w:rtl/>
        </w:rPr>
      </w:pPr>
    </w:p>
    <w:p w14:paraId="56CC0E38" w14:textId="77777777" w:rsidR="006506EA" w:rsidRPr="006506EA" w:rsidRDefault="006506EA" w:rsidP="006506EA">
      <w:pPr>
        <w:bidi/>
        <w:jc w:val="both"/>
        <w:rPr>
          <w:rFonts w:cs="David" w:hint="cs"/>
          <w:rtl/>
        </w:rPr>
      </w:pPr>
      <w:r w:rsidRPr="006506EA">
        <w:rPr>
          <w:rFonts w:cs="David" w:hint="cs"/>
          <w:rtl/>
        </w:rPr>
        <w:tab/>
        <w:t>ואם מדובר בקובלנה שטותית שאף אחד לא רוצה להתעסק אתה?</w:t>
      </w:r>
    </w:p>
    <w:p w14:paraId="6D4A5B60" w14:textId="77777777" w:rsidR="006506EA" w:rsidRPr="006506EA" w:rsidRDefault="006506EA" w:rsidP="006506EA">
      <w:pPr>
        <w:bidi/>
        <w:jc w:val="both"/>
        <w:rPr>
          <w:rFonts w:cs="David" w:hint="cs"/>
          <w:rtl/>
        </w:rPr>
      </w:pPr>
    </w:p>
    <w:p w14:paraId="58A05454"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19D00E6F" w14:textId="77777777" w:rsidR="006506EA" w:rsidRPr="006506EA" w:rsidRDefault="006506EA" w:rsidP="006506EA">
      <w:pPr>
        <w:bidi/>
        <w:jc w:val="both"/>
        <w:rPr>
          <w:rFonts w:cs="David" w:hint="cs"/>
          <w:rtl/>
        </w:rPr>
      </w:pPr>
    </w:p>
    <w:p w14:paraId="5DC66BB9" w14:textId="77777777" w:rsidR="006506EA" w:rsidRPr="006506EA" w:rsidRDefault="006506EA" w:rsidP="006506EA">
      <w:pPr>
        <w:bidi/>
        <w:jc w:val="both"/>
        <w:rPr>
          <w:rFonts w:cs="David" w:hint="cs"/>
          <w:rtl/>
        </w:rPr>
      </w:pPr>
      <w:r w:rsidRPr="006506EA">
        <w:rPr>
          <w:rFonts w:cs="David" w:hint="cs"/>
          <w:rtl/>
        </w:rPr>
        <w:tab/>
        <w:t>ו-20 אנשים חתמו עליה? אם היא קובלנה שטותית, היא תידחה.</w:t>
      </w:r>
    </w:p>
    <w:p w14:paraId="201F8947" w14:textId="77777777" w:rsidR="006506EA" w:rsidRPr="006506EA" w:rsidRDefault="006506EA" w:rsidP="006506EA">
      <w:pPr>
        <w:bidi/>
        <w:jc w:val="both"/>
        <w:rPr>
          <w:rFonts w:cs="David" w:hint="cs"/>
          <w:rtl/>
        </w:rPr>
      </w:pPr>
    </w:p>
    <w:p w14:paraId="74E21FF0"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1F02E67" w14:textId="77777777" w:rsidR="006506EA" w:rsidRPr="006506EA" w:rsidRDefault="006506EA" w:rsidP="006506EA">
      <w:pPr>
        <w:bidi/>
        <w:jc w:val="both"/>
        <w:rPr>
          <w:rFonts w:cs="David" w:hint="cs"/>
          <w:rtl/>
        </w:rPr>
      </w:pPr>
    </w:p>
    <w:p w14:paraId="1630F4C5" w14:textId="77777777" w:rsidR="006506EA" w:rsidRPr="006506EA" w:rsidRDefault="006506EA" w:rsidP="006506EA">
      <w:pPr>
        <w:bidi/>
        <w:jc w:val="both"/>
        <w:rPr>
          <w:rFonts w:cs="David" w:hint="cs"/>
          <w:rtl/>
        </w:rPr>
      </w:pPr>
      <w:r w:rsidRPr="006506EA">
        <w:rPr>
          <w:rFonts w:cs="David" w:hint="cs"/>
          <w:rtl/>
        </w:rPr>
        <w:tab/>
        <w:t>הסכמתי. ועדת הכנסת יכולה לתקן את הקובלנה, או להשאיר אותה כמו שהיא, או להוסיף או להוריד ממנה פרטים.</w:t>
      </w:r>
    </w:p>
    <w:p w14:paraId="6F2AEAC0" w14:textId="77777777" w:rsidR="006506EA" w:rsidRPr="006506EA" w:rsidRDefault="006506EA" w:rsidP="006506EA">
      <w:pPr>
        <w:bidi/>
        <w:jc w:val="both"/>
        <w:rPr>
          <w:rFonts w:cs="David" w:hint="cs"/>
          <w:rtl/>
        </w:rPr>
      </w:pPr>
    </w:p>
    <w:p w14:paraId="5C7CC900" w14:textId="77777777" w:rsidR="006506EA" w:rsidRPr="006506EA" w:rsidRDefault="006506EA" w:rsidP="006506EA">
      <w:pPr>
        <w:bidi/>
        <w:jc w:val="both"/>
        <w:rPr>
          <w:rFonts w:cs="David" w:hint="cs"/>
          <w:rtl/>
        </w:rPr>
      </w:pPr>
      <w:r w:rsidRPr="006506EA">
        <w:rPr>
          <w:rFonts w:cs="David" w:hint="cs"/>
          <w:rtl/>
        </w:rPr>
        <w:tab/>
        <w:t>הדיון יתקיים תוך שבוע ימים. אחרי הגשת הקובלנה, תוך שבוע ימים תכונס ועדת הכנסת לקיים דיון בקובלנה.</w:t>
      </w:r>
    </w:p>
    <w:p w14:paraId="3A37EB94" w14:textId="77777777" w:rsidR="006506EA" w:rsidRPr="006506EA" w:rsidRDefault="006506EA" w:rsidP="006506EA">
      <w:pPr>
        <w:bidi/>
        <w:jc w:val="both"/>
        <w:rPr>
          <w:rFonts w:cs="David" w:hint="cs"/>
          <w:rtl/>
        </w:rPr>
      </w:pPr>
    </w:p>
    <w:p w14:paraId="0E5559CC" w14:textId="77777777" w:rsidR="006506EA" w:rsidRPr="006506EA" w:rsidRDefault="006506EA" w:rsidP="006506EA">
      <w:pPr>
        <w:bidi/>
        <w:jc w:val="both"/>
        <w:rPr>
          <w:rFonts w:cs="David" w:hint="cs"/>
          <w:rtl/>
        </w:rPr>
      </w:pPr>
      <w:r w:rsidRPr="006506EA">
        <w:rPr>
          <w:rFonts w:cs="David" w:hint="cs"/>
          <w:rtl/>
        </w:rPr>
        <w:tab/>
        <w:t>קיימה הוועדה דיון בקובלנה, הקובלנה תישלח לבית הנשיא ובית הנשיא יגיב עליה בכתב.</w:t>
      </w:r>
    </w:p>
    <w:p w14:paraId="7B629018" w14:textId="77777777" w:rsidR="006506EA" w:rsidRPr="006506EA" w:rsidRDefault="006506EA" w:rsidP="006506EA">
      <w:pPr>
        <w:bidi/>
        <w:jc w:val="both"/>
        <w:rPr>
          <w:rFonts w:cs="David" w:hint="cs"/>
          <w:rtl/>
        </w:rPr>
      </w:pPr>
    </w:p>
    <w:p w14:paraId="0F3ED046"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77C8C21A" w14:textId="77777777" w:rsidR="006506EA" w:rsidRPr="006506EA" w:rsidRDefault="006506EA" w:rsidP="006506EA">
      <w:pPr>
        <w:bidi/>
        <w:jc w:val="both"/>
        <w:rPr>
          <w:rFonts w:cs="David" w:hint="cs"/>
          <w:rtl/>
        </w:rPr>
      </w:pPr>
    </w:p>
    <w:p w14:paraId="6BCB53E2" w14:textId="77777777" w:rsidR="006506EA" w:rsidRPr="006506EA" w:rsidRDefault="006506EA" w:rsidP="006506EA">
      <w:pPr>
        <w:bidi/>
        <w:jc w:val="both"/>
        <w:rPr>
          <w:rFonts w:cs="David" w:hint="cs"/>
          <w:rtl/>
        </w:rPr>
      </w:pPr>
      <w:r w:rsidRPr="006506EA">
        <w:rPr>
          <w:rFonts w:cs="David" w:hint="cs"/>
          <w:rtl/>
        </w:rPr>
        <w:tab/>
        <w:t>מה הוא יגיב בכתב?</w:t>
      </w:r>
    </w:p>
    <w:p w14:paraId="725DE96E" w14:textId="77777777" w:rsidR="006506EA" w:rsidRPr="006506EA" w:rsidRDefault="006506EA" w:rsidP="006506EA">
      <w:pPr>
        <w:bidi/>
        <w:jc w:val="both"/>
        <w:rPr>
          <w:rFonts w:cs="David" w:hint="cs"/>
          <w:rtl/>
        </w:rPr>
      </w:pPr>
      <w:r w:rsidRPr="006506EA">
        <w:rPr>
          <w:rFonts w:cs="David"/>
          <w:rtl/>
        </w:rPr>
        <w:br w:type="page"/>
      </w:r>
    </w:p>
    <w:p w14:paraId="17D10332"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48744DBC" w14:textId="77777777" w:rsidR="006506EA" w:rsidRPr="006506EA" w:rsidRDefault="006506EA" w:rsidP="006506EA">
      <w:pPr>
        <w:bidi/>
        <w:jc w:val="both"/>
        <w:rPr>
          <w:rFonts w:cs="David" w:hint="cs"/>
          <w:rtl/>
        </w:rPr>
      </w:pPr>
    </w:p>
    <w:p w14:paraId="30D70475" w14:textId="77777777" w:rsidR="006506EA" w:rsidRPr="006506EA" w:rsidRDefault="006506EA" w:rsidP="006506EA">
      <w:pPr>
        <w:bidi/>
        <w:jc w:val="both"/>
        <w:rPr>
          <w:rFonts w:cs="David" w:hint="cs"/>
          <w:rtl/>
        </w:rPr>
      </w:pPr>
      <w:r w:rsidRPr="006506EA">
        <w:rPr>
          <w:rFonts w:cs="David" w:hint="cs"/>
          <w:rtl/>
        </w:rPr>
        <w:tab/>
        <w:t>הוא יהיה רשאי להגיב עליה בכתב. התגובה שלו תינתן תוך שבוע ימים. אחרי שהוא יגיב בכתב, תתכנס ועדת הכנסת ותקבע את סדרי הדיון. הנשיא יגיש את תגובותיו בכתב ואת בקשותיו לעניין סדר הדיון.</w:t>
      </w:r>
    </w:p>
    <w:p w14:paraId="43D2CA34" w14:textId="77777777" w:rsidR="006506EA" w:rsidRPr="006506EA" w:rsidRDefault="006506EA" w:rsidP="006506EA">
      <w:pPr>
        <w:bidi/>
        <w:jc w:val="both"/>
        <w:rPr>
          <w:rFonts w:cs="David" w:hint="cs"/>
          <w:rtl/>
        </w:rPr>
      </w:pPr>
    </w:p>
    <w:p w14:paraId="08A41498"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19B6CDAF" w14:textId="77777777" w:rsidR="006506EA" w:rsidRPr="006506EA" w:rsidRDefault="006506EA" w:rsidP="006506EA">
      <w:pPr>
        <w:bidi/>
        <w:jc w:val="both"/>
        <w:rPr>
          <w:rFonts w:cs="David" w:hint="cs"/>
          <w:rtl/>
        </w:rPr>
      </w:pPr>
    </w:p>
    <w:p w14:paraId="14FD6A79" w14:textId="77777777" w:rsidR="006506EA" w:rsidRPr="006506EA" w:rsidRDefault="006506EA" w:rsidP="006506EA">
      <w:pPr>
        <w:bidi/>
        <w:jc w:val="both"/>
        <w:rPr>
          <w:rFonts w:cs="David" w:hint="cs"/>
          <w:rtl/>
        </w:rPr>
      </w:pPr>
      <w:r w:rsidRPr="006506EA">
        <w:rPr>
          <w:rFonts w:cs="David" w:hint="cs"/>
          <w:rtl/>
        </w:rPr>
        <w:tab/>
        <w:t>גם בוועדה וגם במליאה?</w:t>
      </w:r>
    </w:p>
    <w:p w14:paraId="58EA6AC3" w14:textId="77777777" w:rsidR="006506EA" w:rsidRPr="006506EA" w:rsidRDefault="006506EA" w:rsidP="006506EA">
      <w:pPr>
        <w:bidi/>
        <w:jc w:val="both"/>
        <w:rPr>
          <w:rFonts w:cs="David" w:hint="cs"/>
          <w:rtl/>
        </w:rPr>
      </w:pPr>
    </w:p>
    <w:p w14:paraId="340EADA2"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3227DDD2" w14:textId="77777777" w:rsidR="006506EA" w:rsidRPr="006506EA" w:rsidRDefault="006506EA" w:rsidP="006506EA">
      <w:pPr>
        <w:bidi/>
        <w:jc w:val="both"/>
        <w:rPr>
          <w:rFonts w:cs="David" w:hint="cs"/>
          <w:rtl/>
        </w:rPr>
      </w:pPr>
    </w:p>
    <w:p w14:paraId="3E757D15" w14:textId="77777777" w:rsidR="006506EA" w:rsidRPr="006506EA" w:rsidRDefault="006506EA" w:rsidP="006506EA">
      <w:pPr>
        <w:bidi/>
        <w:jc w:val="both"/>
        <w:rPr>
          <w:rFonts w:cs="David" w:hint="cs"/>
          <w:rtl/>
        </w:rPr>
      </w:pPr>
      <w:r w:rsidRPr="006506EA">
        <w:rPr>
          <w:rFonts w:cs="David" w:hint="cs"/>
          <w:rtl/>
        </w:rPr>
        <w:tab/>
        <w:t>כן.</w:t>
      </w:r>
    </w:p>
    <w:p w14:paraId="3C4C6685" w14:textId="77777777" w:rsidR="006506EA" w:rsidRPr="006506EA" w:rsidRDefault="006506EA" w:rsidP="006506EA">
      <w:pPr>
        <w:bidi/>
        <w:jc w:val="both"/>
        <w:rPr>
          <w:rFonts w:cs="David" w:hint="cs"/>
          <w:rtl/>
        </w:rPr>
      </w:pPr>
    </w:p>
    <w:p w14:paraId="5A05D8A0"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2D5469F0" w14:textId="77777777" w:rsidR="006506EA" w:rsidRPr="006506EA" w:rsidRDefault="006506EA" w:rsidP="006506EA">
      <w:pPr>
        <w:bidi/>
        <w:jc w:val="both"/>
        <w:rPr>
          <w:rFonts w:cs="David" w:hint="cs"/>
          <w:rtl/>
        </w:rPr>
      </w:pPr>
    </w:p>
    <w:p w14:paraId="1A70E0AD" w14:textId="77777777" w:rsidR="006506EA" w:rsidRPr="006506EA" w:rsidRDefault="006506EA" w:rsidP="006506EA">
      <w:pPr>
        <w:bidi/>
        <w:jc w:val="both"/>
        <w:rPr>
          <w:rFonts w:cs="David" w:hint="cs"/>
          <w:rtl/>
        </w:rPr>
      </w:pPr>
      <w:r w:rsidRPr="006506EA">
        <w:rPr>
          <w:rFonts w:cs="David" w:hint="cs"/>
          <w:rtl/>
        </w:rPr>
        <w:tab/>
        <w:t>אז ועדת הכנסת תתכנס ותקבע את סדר הדיון.</w:t>
      </w:r>
    </w:p>
    <w:p w14:paraId="77680112" w14:textId="77777777" w:rsidR="006506EA" w:rsidRPr="006506EA" w:rsidRDefault="006506EA" w:rsidP="006506EA">
      <w:pPr>
        <w:bidi/>
        <w:jc w:val="both"/>
        <w:rPr>
          <w:rFonts w:cs="David" w:hint="cs"/>
          <w:u w:val="single"/>
          <w:rtl/>
        </w:rPr>
      </w:pPr>
    </w:p>
    <w:p w14:paraId="6BFE0087"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A6737F4" w14:textId="77777777" w:rsidR="006506EA" w:rsidRPr="006506EA" w:rsidRDefault="006506EA" w:rsidP="006506EA">
      <w:pPr>
        <w:bidi/>
        <w:jc w:val="both"/>
        <w:rPr>
          <w:rFonts w:cs="David" w:hint="cs"/>
          <w:rtl/>
        </w:rPr>
      </w:pPr>
    </w:p>
    <w:p w14:paraId="34DA3753" w14:textId="77777777" w:rsidR="006506EA" w:rsidRPr="006506EA" w:rsidRDefault="006506EA" w:rsidP="006506EA">
      <w:pPr>
        <w:bidi/>
        <w:jc w:val="both"/>
        <w:rPr>
          <w:rFonts w:cs="David" w:hint="cs"/>
          <w:rtl/>
        </w:rPr>
      </w:pPr>
      <w:r w:rsidRPr="006506EA">
        <w:rPr>
          <w:rFonts w:cs="David" w:hint="cs"/>
          <w:rtl/>
        </w:rPr>
        <w:tab/>
        <w:t>כן. תוך שבוע ימים הוועדה תתכנס ותקבע את סדרי הדיון  והמועדים.</w:t>
      </w:r>
    </w:p>
    <w:p w14:paraId="32894105" w14:textId="77777777" w:rsidR="006506EA" w:rsidRPr="006506EA" w:rsidRDefault="006506EA" w:rsidP="006506EA">
      <w:pPr>
        <w:bidi/>
        <w:jc w:val="both"/>
        <w:rPr>
          <w:rFonts w:cs="David" w:hint="cs"/>
          <w:rtl/>
        </w:rPr>
      </w:pPr>
    </w:p>
    <w:p w14:paraId="56903CCC"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76795218" w14:textId="77777777" w:rsidR="006506EA" w:rsidRPr="006506EA" w:rsidRDefault="006506EA" w:rsidP="006506EA">
      <w:pPr>
        <w:bidi/>
        <w:jc w:val="both"/>
        <w:rPr>
          <w:rFonts w:cs="David" w:hint="cs"/>
          <w:rtl/>
        </w:rPr>
      </w:pPr>
    </w:p>
    <w:p w14:paraId="274F69D1" w14:textId="77777777" w:rsidR="006506EA" w:rsidRPr="006506EA" w:rsidRDefault="006506EA" w:rsidP="006506EA">
      <w:pPr>
        <w:bidi/>
        <w:jc w:val="both"/>
        <w:rPr>
          <w:rFonts w:cs="David" w:hint="cs"/>
          <w:rtl/>
        </w:rPr>
      </w:pPr>
      <w:r w:rsidRPr="006506EA">
        <w:rPr>
          <w:rFonts w:cs="David" w:hint="cs"/>
          <w:rtl/>
        </w:rPr>
        <w:tab/>
        <w:t>צריך לומר שתינתן לנשיא או לבא כוחו הזדמנות להשמיע את דברו.</w:t>
      </w:r>
    </w:p>
    <w:p w14:paraId="2C9B3D96" w14:textId="77777777" w:rsidR="006506EA" w:rsidRPr="006506EA" w:rsidRDefault="006506EA" w:rsidP="006506EA">
      <w:pPr>
        <w:bidi/>
        <w:jc w:val="both"/>
        <w:rPr>
          <w:rFonts w:cs="David" w:hint="cs"/>
          <w:rtl/>
        </w:rPr>
      </w:pPr>
    </w:p>
    <w:p w14:paraId="5A9661FB"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639C6C1" w14:textId="77777777" w:rsidR="006506EA" w:rsidRPr="006506EA" w:rsidRDefault="006506EA" w:rsidP="006506EA">
      <w:pPr>
        <w:bidi/>
        <w:jc w:val="both"/>
        <w:rPr>
          <w:rFonts w:cs="David" w:hint="cs"/>
          <w:rtl/>
        </w:rPr>
      </w:pPr>
    </w:p>
    <w:p w14:paraId="018ABB86" w14:textId="77777777" w:rsidR="006506EA" w:rsidRPr="006506EA" w:rsidRDefault="006506EA" w:rsidP="006506EA">
      <w:pPr>
        <w:bidi/>
        <w:jc w:val="both"/>
        <w:rPr>
          <w:rFonts w:cs="David" w:hint="cs"/>
          <w:rtl/>
        </w:rPr>
      </w:pPr>
      <w:r w:rsidRPr="006506EA">
        <w:rPr>
          <w:rFonts w:cs="David" w:hint="cs"/>
          <w:rtl/>
        </w:rPr>
        <w:tab/>
        <w:t>זה ברור אבל עדיין לא הגעתי לזה. תשאירי את זה בינתיים בצד ואחר כך נוסיף את זה. אנחנו מגיעים עכשיו לשלב הדיון עצמו. לאחר שהוועדה קבעה את סדרי הדיון, תודיע על כך לנשיא ותיתן לו הזדמנות להשיב לקובלנה בתוך 30 ימים.</w:t>
      </w:r>
    </w:p>
    <w:p w14:paraId="4248BC40" w14:textId="77777777" w:rsidR="006506EA" w:rsidRPr="006506EA" w:rsidRDefault="006506EA" w:rsidP="006506EA">
      <w:pPr>
        <w:bidi/>
        <w:jc w:val="both"/>
        <w:rPr>
          <w:rFonts w:cs="David" w:hint="cs"/>
          <w:rtl/>
        </w:rPr>
      </w:pPr>
    </w:p>
    <w:p w14:paraId="7B6AC268"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49B10F4F" w14:textId="77777777" w:rsidR="006506EA" w:rsidRPr="006506EA" w:rsidRDefault="006506EA" w:rsidP="006506EA">
      <w:pPr>
        <w:bidi/>
        <w:jc w:val="both"/>
        <w:rPr>
          <w:rFonts w:cs="David" w:hint="cs"/>
          <w:rtl/>
        </w:rPr>
      </w:pPr>
    </w:p>
    <w:p w14:paraId="28A52989" w14:textId="77777777" w:rsidR="006506EA" w:rsidRPr="006506EA" w:rsidRDefault="006506EA" w:rsidP="006506EA">
      <w:pPr>
        <w:bidi/>
        <w:jc w:val="both"/>
        <w:rPr>
          <w:rFonts w:cs="David" w:hint="cs"/>
          <w:rtl/>
        </w:rPr>
      </w:pPr>
      <w:r w:rsidRPr="006506EA">
        <w:rPr>
          <w:rFonts w:cs="David" w:hint="cs"/>
          <w:rtl/>
        </w:rPr>
        <w:tab/>
        <w:t>להשיב בכתב?</w:t>
      </w:r>
    </w:p>
    <w:p w14:paraId="63372C75" w14:textId="77777777" w:rsidR="006506EA" w:rsidRPr="006506EA" w:rsidRDefault="006506EA" w:rsidP="006506EA">
      <w:pPr>
        <w:bidi/>
        <w:jc w:val="both"/>
        <w:rPr>
          <w:rFonts w:cs="David" w:hint="cs"/>
          <w:rtl/>
        </w:rPr>
      </w:pPr>
    </w:p>
    <w:p w14:paraId="56B16D7A"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6FC1CD84" w14:textId="77777777" w:rsidR="006506EA" w:rsidRPr="006506EA" w:rsidRDefault="006506EA" w:rsidP="006506EA">
      <w:pPr>
        <w:bidi/>
        <w:jc w:val="both"/>
        <w:rPr>
          <w:rFonts w:cs="David" w:hint="cs"/>
          <w:rtl/>
        </w:rPr>
      </w:pPr>
    </w:p>
    <w:p w14:paraId="78F625E1" w14:textId="77777777" w:rsidR="006506EA" w:rsidRPr="006506EA" w:rsidRDefault="006506EA" w:rsidP="006506EA">
      <w:pPr>
        <w:bidi/>
        <w:jc w:val="both"/>
        <w:rPr>
          <w:rFonts w:cs="David" w:hint="cs"/>
          <w:rtl/>
        </w:rPr>
      </w:pPr>
      <w:r w:rsidRPr="006506EA">
        <w:rPr>
          <w:rFonts w:cs="David" w:hint="cs"/>
          <w:rtl/>
        </w:rPr>
        <w:tab/>
        <w:t xml:space="preserve">בכל דרך שיבחר. הוועדה תזמן אותו. אנחנו כבר בשלב הדיון. הוועדה תזמן עדים או גורמים שונים על-פי דרישה של שלושה או חמישה </w:t>
      </w:r>
      <w:r w:rsidRPr="006506EA">
        <w:rPr>
          <w:rFonts w:cs="David"/>
          <w:rtl/>
        </w:rPr>
        <w:t>–</w:t>
      </w:r>
      <w:r w:rsidRPr="006506EA">
        <w:rPr>
          <w:rFonts w:cs="David" w:hint="cs"/>
          <w:rtl/>
        </w:rPr>
        <w:t xml:space="preserve"> נחליט על המספר </w:t>
      </w:r>
      <w:r w:rsidRPr="006506EA">
        <w:rPr>
          <w:rFonts w:cs="David"/>
          <w:rtl/>
        </w:rPr>
        <w:t>–</w:t>
      </w:r>
      <w:r w:rsidRPr="006506EA">
        <w:rPr>
          <w:rFonts w:cs="David" w:hint="cs"/>
          <w:rtl/>
        </w:rPr>
        <w:t xml:space="preserve"> המגישים את הקובלנה כדי שיציגו טיעונים שיבססו את האמור בכתב הקובלנה.</w:t>
      </w:r>
    </w:p>
    <w:p w14:paraId="16181C5B" w14:textId="77777777" w:rsidR="006506EA" w:rsidRPr="006506EA" w:rsidRDefault="006506EA" w:rsidP="006506EA">
      <w:pPr>
        <w:bidi/>
        <w:jc w:val="both"/>
        <w:rPr>
          <w:rFonts w:cs="David" w:hint="cs"/>
          <w:rtl/>
        </w:rPr>
      </w:pPr>
    </w:p>
    <w:p w14:paraId="36048D06"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67A30155" w14:textId="77777777" w:rsidR="006506EA" w:rsidRPr="006506EA" w:rsidRDefault="006506EA" w:rsidP="006506EA">
      <w:pPr>
        <w:bidi/>
        <w:jc w:val="both"/>
        <w:rPr>
          <w:rFonts w:cs="David" w:hint="cs"/>
          <w:rtl/>
        </w:rPr>
      </w:pPr>
    </w:p>
    <w:p w14:paraId="73771821" w14:textId="77777777" w:rsidR="006506EA" w:rsidRPr="006506EA" w:rsidRDefault="006506EA" w:rsidP="006506EA">
      <w:pPr>
        <w:bidi/>
        <w:jc w:val="both"/>
        <w:rPr>
          <w:rFonts w:cs="David" w:hint="cs"/>
          <w:rtl/>
        </w:rPr>
      </w:pPr>
      <w:r w:rsidRPr="006506EA">
        <w:rPr>
          <w:rFonts w:cs="David" w:hint="cs"/>
          <w:rtl/>
        </w:rPr>
        <w:tab/>
        <w:t>הקובלים קובעים מי יוזמן? לא ועדת הכנסת קובעת מי יוזמן? הוועדה כבר דנה בקובלנה ואישרה אותם.</w:t>
      </w:r>
    </w:p>
    <w:p w14:paraId="3AE5ACAA" w14:textId="77777777" w:rsidR="006506EA" w:rsidRPr="006506EA" w:rsidRDefault="006506EA" w:rsidP="006506EA">
      <w:pPr>
        <w:bidi/>
        <w:jc w:val="both"/>
        <w:rPr>
          <w:rFonts w:cs="David" w:hint="cs"/>
          <w:rtl/>
        </w:rPr>
      </w:pPr>
    </w:p>
    <w:p w14:paraId="181DC735"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497000BD" w14:textId="77777777" w:rsidR="006506EA" w:rsidRPr="006506EA" w:rsidRDefault="006506EA" w:rsidP="006506EA">
      <w:pPr>
        <w:bidi/>
        <w:jc w:val="both"/>
        <w:rPr>
          <w:rFonts w:cs="David" w:hint="cs"/>
          <w:rtl/>
        </w:rPr>
      </w:pPr>
    </w:p>
    <w:p w14:paraId="68D92D3F" w14:textId="77777777" w:rsidR="006506EA" w:rsidRPr="006506EA" w:rsidRDefault="006506EA" w:rsidP="006506EA">
      <w:pPr>
        <w:bidi/>
        <w:jc w:val="both"/>
        <w:rPr>
          <w:rFonts w:cs="David" w:hint="cs"/>
          <w:rtl/>
        </w:rPr>
      </w:pPr>
      <w:r w:rsidRPr="006506EA">
        <w:rPr>
          <w:rFonts w:cs="David" w:hint="cs"/>
          <w:rtl/>
        </w:rPr>
        <w:tab/>
        <w:t>זאת זכותם. אם ועדת הכנסת תהיה בהליך שהיא לא רוצה להזמין? נגיד שיש מצב פוליטי שיושב-ראש הוועדה דווקא רוצה לחבל בחקירה והוא לא נותן להזמין את הגורמים השונים. למגישי הקובלנה צריכה להיות זכות. את חושבת שהם ינצלו אותה לרעה?</w:t>
      </w:r>
    </w:p>
    <w:p w14:paraId="6EA9BAE0" w14:textId="77777777" w:rsidR="006506EA" w:rsidRPr="006506EA" w:rsidRDefault="006506EA" w:rsidP="006506EA">
      <w:pPr>
        <w:bidi/>
        <w:jc w:val="both"/>
        <w:rPr>
          <w:rFonts w:cs="David" w:hint="cs"/>
          <w:u w:val="single"/>
          <w:rtl/>
        </w:rPr>
      </w:pPr>
      <w:r w:rsidRPr="006506EA">
        <w:rPr>
          <w:rFonts w:cs="David"/>
          <w:u w:val="single"/>
          <w:rtl/>
        </w:rPr>
        <w:br w:type="page"/>
      </w:r>
    </w:p>
    <w:p w14:paraId="00732049"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5BAA3C34" w14:textId="77777777" w:rsidR="006506EA" w:rsidRPr="006506EA" w:rsidRDefault="006506EA" w:rsidP="006506EA">
      <w:pPr>
        <w:bidi/>
        <w:jc w:val="both"/>
        <w:rPr>
          <w:rFonts w:cs="David" w:hint="cs"/>
          <w:rtl/>
        </w:rPr>
      </w:pPr>
    </w:p>
    <w:p w14:paraId="2CD46CC3" w14:textId="77777777" w:rsidR="006506EA" w:rsidRPr="006506EA" w:rsidRDefault="006506EA" w:rsidP="006506EA">
      <w:pPr>
        <w:bidi/>
        <w:jc w:val="both"/>
        <w:rPr>
          <w:rFonts w:cs="David" w:hint="cs"/>
          <w:rtl/>
        </w:rPr>
      </w:pPr>
      <w:r w:rsidRPr="006506EA">
        <w:rPr>
          <w:rFonts w:cs="David" w:hint="cs"/>
          <w:rtl/>
        </w:rPr>
        <w:tab/>
        <w:t>בדרך כלל הוועדה היא זו שמחליטה את מי להזמין.</w:t>
      </w:r>
    </w:p>
    <w:p w14:paraId="6C5D39EC" w14:textId="77777777" w:rsidR="006506EA" w:rsidRPr="006506EA" w:rsidRDefault="006506EA" w:rsidP="006506EA">
      <w:pPr>
        <w:bidi/>
        <w:jc w:val="both"/>
        <w:rPr>
          <w:rFonts w:cs="David" w:hint="cs"/>
          <w:rtl/>
        </w:rPr>
      </w:pPr>
    </w:p>
    <w:p w14:paraId="4F83FEB5"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15CF35DB" w14:textId="77777777" w:rsidR="006506EA" w:rsidRPr="006506EA" w:rsidRDefault="006506EA" w:rsidP="006506EA">
      <w:pPr>
        <w:bidi/>
        <w:jc w:val="both"/>
        <w:rPr>
          <w:rFonts w:cs="David" w:hint="cs"/>
          <w:rtl/>
        </w:rPr>
      </w:pPr>
    </w:p>
    <w:p w14:paraId="4951CCB4" w14:textId="77777777" w:rsidR="006506EA" w:rsidRPr="006506EA" w:rsidRDefault="006506EA" w:rsidP="006506EA">
      <w:pPr>
        <w:bidi/>
        <w:jc w:val="both"/>
        <w:rPr>
          <w:rFonts w:cs="David" w:hint="cs"/>
          <w:rtl/>
        </w:rPr>
      </w:pPr>
      <w:r w:rsidRPr="006506EA">
        <w:rPr>
          <w:rFonts w:cs="David" w:hint="cs"/>
          <w:rtl/>
        </w:rPr>
        <w:tab/>
        <w:t>כמו בבית-משפט, יש לי זכות להביא עדי תביעה. השופט לא יכול לומר לי שלא אביא עדים. תחשבי על המנגנון. אני מנסה להיות דומה לבית-דין משמעתי. פחות מבית-דין משמעתי, אבל להיות קצת דומה. יש תובעים שרוצים להוכיח את התביעה, יכול להיות שיושב-ראש הוועדה הוא נגדם כי הנשיא הוא ממפלגתו, אבל אם הם רוצים, צריך לתת להם את הזכות להשמיע את הדברים. גם לנשיא צריך לתת זכות להופיע ולהזמין מי מטעמו. את כל זה אנחנו צריכים להגביל כדי שלא יהפכו את זה לדבר בלתי מוגבל.</w:t>
      </w:r>
    </w:p>
    <w:p w14:paraId="6226ED6E" w14:textId="77777777" w:rsidR="006506EA" w:rsidRPr="006506EA" w:rsidRDefault="006506EA" w:rsidP="006506EA">
      <w:pPr>
        <w:bidi/>
        <w:jc w:val="both"/>
        <w:rPr>
          <w:rFonts w:cs="David" w:hint="cs"/>
          <w:rtl/>
        </w:rPr>
      </w:pPr>
    </w:p>
    <w:p w14:paraId="0A6F7F36" w14:textId="77777777" w:rsidR="006506EA" w:rsidRPr="006506EA" w:rsidRDefault="006506EA" w:rsidP="006506EA">
      <w:pPr>
        <w:bidi/>
        <w:jc w:val="both"/>
        <w:rPr>
          <w:rFonts w:cs="David" w:hint="cs"/>
          <w:rtl/>
        </w:rPr>
      </w:pPr>
      <w:r w:rsidRPr="006506EA">
        <w:rPr>
          <w:rFonts w:cs="David" w:hint="cs"/>
          <w:rtl/>
        </w:rPr>
        <w:tab/>
        <w:t>בתום השלב של הדיון שבמסגרתו יוכלו חברי הכנסת לשאול שאלות, ישאו סיכומים נציג הקובלים והנשיא או בא-כוחו. לאחר מכן הוועדה תצביע.</w:t>
      </w:r>
    </w:p>
    <w:p w14:paraId="727003D2" w14:textId="77777777" w:rsidR="006506EA" w:rsidRPr="006506EA" w:rsidRDefault="006506EA" w:rsidP="006506EA">
      <w:pPr>
        <w:bidi/>
        <w:jc w:val="both"/>
        <w:rPr>
          <w:rFonts w:cs="David" w:hint="cs"/>
          <w:rtl/>
        </w:rPr>
      </w:pPr>
    </w:p>
    <w:p w14:paraId="4E4F7AE3"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5A2A2A02" w14:textId="77777777" w:rsidR="006506EA" w:rsidRPr="006506EA" w:rsidRDefault="006506EA" w:rsidP="006506EA">
      <w:pPr>
        <w:bidi/>
        <w:jc w:val="both"/>
        <w:rPr>
          <w:rFonts w:cs="David" w:hint="cs"/>
          <w:rtl/>
        </w:rPr>
      </w:pPr>
    </w:p>
    <w:p w14:paraId="1E9A7CE0" w14:textId="77777777" w:rsidR="006506EA" w:rsidRPr="006506EA" w:rsidRDefault="006506EA" w:rsidP="006506EA">
      <w:pPr>
        <w:bidi/>
        <w:jc w:val="both"/>
        <w:rPr>
          <w:rFonts w:cs="David" w:hint="cs"/>
          <w:rtl/>
        </w:rPr>
      </w:pPr>
      <w:r w:rsidRPr="006506EA">
        <w:rPr>
          <w:rFonts w:cs="David" w:hint="cs"/>
          <w:rtl/>
        </w:rPr>
        <w:tab/>
        <w:t>יש לך משהו לומר אם יש בוועדה 19 וזה עולה למליאה?</w:t>
      </w:r>
    </w:p>
    <w:p w14:paraId="27B5514D" w14:textId="77777777" w:rsidR="006506EA" w:rsidRPr="006506EA" w:rsidRDefault="006506EA" w:rsidP="006506EA">
      <w:pPr>
        <w:bidi/>
        <w:jc w:val="both"/>
        <w:rPr>
          <w:rFonts w:cs="David" w:hint="cs"/>
          <w:rtl/>
        </w:rPr>
      </w:pPr>
    </w:p>
    <w:p w14:paraId="71FCCC17"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A2E7563" w14:textId="77777777" w:rsidR="006506EA" w:rsidRPr="006506EA" w:rsidRDefault="006506EA" w:rsidP="006506EA">
      <w:pPr>
        <w:bidi/>
        <w:jc w:val="both"/>
        <w:rPr>
          <w:rFonts w:cs="David" w:hint="cs"/>
          <w:rtl/>
        </w:rPr>
      </w:pPr>
    </w:p>
    <w:p w14:paraId="335A0127" w14:textId="77777777" w:rsidR="006506EA" w:rsidRPr="006506EA" w:rsidRDefault="006506EA" w:rsidP="006506EA">
      <w:pPr>
        <w:bidi/>
        <w:jc w:val="both"/>
        <w:rPr>
          <w:rFonts w:cs="David" w:hint="cs"/>
          <w:rtl/>
        </w:rPr>
      </w:pPr>
      <w:r w:rsidRPr="006506EA">
        <w:rPr>
          <w:rFonts w:cs="David" w:hint="cs"/>
          <w:rtl/>
        </w:rPr>
        <w:tab/>
        <w:t>מה שיקרה במליאה פחות איכפת לי כי כל התהליך היה כאן. את הנוהל שאתם רוצים להשאיר לגבי המליאה, תשאירו. אני לא רוצה להיכנס לזה.</w:t>
      </w:r>
    </w:p>
    <w:p w14:paraId="1EEAF2C3" w14:textId="77777777" w:rsidR="006506EA" w:rsidRPr="006506EA" w:rsidRDefault="006506EA" w:rsidP="006506EA">
      <w:pPr>
        <w:bidi/>
        <w:jc w:val="both"/>
        <w:rPr>
          <w:rFonts w:cs="David" w:hint="cs"/>
          <w:rtl/>
        </w:rPr>
      </w:pPr>
    </w:p>
    <w:p w14:paraId="366FE228"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7D43DEA9" w14:textId="77777777" w:rsidR="006506EA" w:rsidRPr="006506EA" w:rsidRDefault="006506EA" w:rsidP="006506EA">
      <w:pPr>
        <w:bidi/>
        <w:jc w:val="both"/>
        <w:rPr>
          <w:rFonts w:cs="David" w:hint="cs"/>
          <w:rtl/>
        </w:rPr>
      </w:pPr>
    </w:p>
    <w:p w14:paraId="2FC1FA33" w14:textId="77777777" w:rsidR="006506EA" w:rsidRPr="006506EA" w:rsidRDefault="006506EA" w:rsidP="006506EA">
      <w:pPr>
        <w:bidi/>
        <w:jc w:val="both"/>
        <w:rPr>
          <w:rFonts w:cs="David" w:hint="cs"/>
          <w:rtl/>
        </w:rPr>
      </w:pPr>
      <w:r w:rsidRPr="006506EA">
        <w:rPr>
          <w:rFonts w:cs="David" w:hint="cs"/>
          <w:rtl/>
        </w:rPr>
        <w:tab/>
        <w:t>לגבי לוחות הזמנים. תוך שבוע מקבלת הקובלנה יתקיים הדיון הראשון בוועדת הכנסת, ואז עוד שבוע נותנים לנשיא הזדמנות לתגובה ראשונה שלו. לאחר מכן ועדת הכנסת קובעת סדרי דיון. למה צריך את התגובה הראשונה שלו לפני קביעת סדר הדיון? אי-אפשר שוועדת הכנסת תחליט שהיא מאשרת את הקובלנה ותקבע את סדר הדיון? אתה רוצה את ההערות שלו לגבי סדר הדיון. תוך שבוע הוא יכול להגיב לקובלנה ולהתייחס לסדר הדיון. תוך 30 ימים, בתיאום אתו, הוועדה מתכנסת לקיים את הדיון המהותי.</w:t>
      </w:r>
    </w:p>
    <w:p w14:paraId="3FA8334B" w14:textId="77777777" w:rsidR="006506EA" w:rsidRPr="006506EA" w:rsidRDefault="006506EA" w:rsidP="006506EA">
      <w:pPr>
        <w:bidi/>
        <w:jc w:val="both"/>
        <w:rPr>
          <w:rFonts w:cs="David" w:hint="cs"/>
          <w:rtl/>
        </w:rPr>
      </w:pPr>
    </w:p>
    <w:p w14:paraId="32C4AA00"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3DBA8F1A" w14:textId="77777777" w:rsidR="006506EA" w:rsidRPr="006506EA" w:rsidRDefault="006506EA" w:rsidP="006506EA">
      <w:pPr>
        <w:bidi/>
        <w:jc w:val="both"/>
        <w:rPr>
          <w:rFonts w:cs="David" w:hint="cs"/>
          <w:rtl/>
        </w:rPr>
      </w:pPr>
    </w:p>
    <w:p w14:paraId="3910AEC3" w14:textId="77777777" w:rsidR="006506EA" w:rsidRPr="006506EA" w:rsidRDefault="006506EA" w:rsidP="006506EA">
      <w:pPr>
        <w:bidi/>
        <w:jc w:val="both"/>
        <w:rPr>
          <w:rFonts w:cs="David" w:hint="cs"/>
          <w:rtl/>
        </w:rPr>
      </w:pPr>
      <w:r w:rsidRPr="006506EA">
        <w:rPr>
          <w:rFonts w:cs="David" w:hint="cs"/>
          <w:rtl/>
        </w:rPr>
        <w:tab/>
        <w:t>אולי צריך שיהיה נציג הקובלים, נציג הוועדה והיושב-ראש כדי לקבוע את כל הפרוצדורות האלה. גדעון, אני מבקש שתעזור לי בניסוח בלי להביע את דעתך בעניין.</w:t>
      </w:r>
    </w:p>
    <w:p w14:paraId="500D5245" w14:textId="77777777" w:rsidR="006506EA" w:rsidRPr="006506EA" w:rsidRDefault="006506EA" w:rsidP="006506EA">
      <w:pPr>
        <w:bidi/>
        <w:jc w:val="both"/>
        <w:rPr>
          <w:rFonts w:cs="David" w:hint="cs"/>
          <w:rtl/>
        </w:rPr>
      </w:pPr>
    </w:p>
    <w:p w14:paraId="2A19FC55"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41F2057F" w14:textId="77777777" w:rsidR="006506EA" w:rsidRPr="006506EA" w:rsidRDefault="006506EA" w:rsidP="006506EA">
      <w:pPr>
        <w:bidi/>
        <w:jc w:val="both"/>
        <w:rPr>
          <w:rFonts w:cs="David" w:hint="cs"/>
          <w:rtl/>
        </w:rPr>
      </w:pPr>
    </w:p>
    <w:p w14:paraId="7CC9B0F3" w14:textId="77777777" w:rsidR="006506EA" w:rsidRPr="006506EA" w:rsidRDefault="006506EA" w:rsidP="006506EA">
      <w:pPr>
        <w:bidi/>
        <w:jc w:val="both"/>
        <w:rPr>
          <w:rFonts w:cs="David" w:hint="cs"/>
          <w:rtl/>
        </w:rPr>
      </w:pPr>
      <w:r w:rsidRPr="006506EA">
        <w:rPr>
          <w:rFonts w:cs="David" w:hint="cs"/>
          <w:rtl/>
        </w:rPr>
        <w:tab/>
        <w:t>השלב הראשון הוא ש-20 חברי כנסת מגישים קובלנה שתפרט את העובדות והראיות מהן עולה שהנשיא נהג בהתנהגות שאינה הולמת את מעמדו. השלב הבא, הקובלנה תובא לדיון בוועדת הכנסת בדיון אליו עדיין לא יוזמן הנשיא, וועדת הכנסת תוכל לקבל את הקובלנה או לשנות אותה, להוריד או להוסיף ממנה פרטים.</w:t>
      </w:r>
    </w:p>
    <w:p w14:paraId="609655FB" w14:textId="77777777" w:rsidR="006506EA" w:rsidRPr="006506EA" w:rsidRDefault="006506EA" w:rsidP="006506EA">
      <w:pPr>
        <w:bidi/>
        <w:jc w:val="both"/>
        <w:rPr>
          <w:rFonts w:cs="David" w:hint="cs"/>
          <w:u w:val="single"/>
          <w:rtl/>
        </w:rPr>
      </w:pPr>
    </w:p>
    <w:p w14:paraId="026D7A32"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3CF574E1" w14:textId="77777777" w:rsidR="006506EA" w:rsidRPr="006506EA" w:rsidRDefault="006506EA" w:rsidP="006506EA">
      <w:pPr>
        <w:bidi/>
        <w:jc w:val="both"/>
        <w:rPr>
          <w:rFonts w:cs="David" w:hint="cs"/>
          <w:rtl/>
        </w:rPr>
      </w:pPr>
    </w:p>
    <w:p w14:paraId="2F91B5BB" w14:textId="77777777" w:rsidR="006506EA" w:rsidRPr="006506EA" w:rsidRDefault="006506EA" w:rsidP="006506EA">
      <w:pPr>
        <w:bidi/>
        <w:jc w:val="both"/>
        <w:rPr>
          <w:rFonts w:cs="David" w:hint="cs"/>
          <w:rtl/>
        </w:rPr>
      </w:pPr>
      <w:r w:rsidRPr="006506EA">
        <w:rPr>
          <w:rFonts w:cs="David" w:hint="cs"/>
          <w:rtl/>
        </w:rPr>
        <w:tab/>
        <w:t>בהצבעה מקדמית.</w:t>
      </w:r>
    </w:p>
    <w:p w14:paraId="03F59730" w14:textId="77777777" w:rsidR="006506EA" w:rsidRPr="006506EA" w:rsidRDefault="006506EA" w:rsidP="006506EA">
      <w:pPr>
        <w:bidi/>
        <w:jc w:val="both"/>
        <w:rPr>
          <w:rFonts w:cs="David" w:hint="cs"/>
          <w:rtl/>
        </w:rPr>
      </w:pPr>
    </w:p>
    <w:p w14:paraId="7FB5AE27"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77E70454" w14:textId="77777777" w:rsidR="006506EA" w:rsidRPr="006506EA" w:rsidRDefault="006506EA" w:rsidP="006506EA">
      <w:pPr>
        <w:bidi/>
        <w:jc w:val="both"/>
        <w:rPr>
          <w:rFonts w:cs="David" w:hint="cs"/>
          <w:rtl/>
        </w:rPr>
      </w:pPr>
    </w:p>
    <w:p w14:paraId="749DF596" w14:textId="77777777" w:rsidR="006506EA" w:rsidRPr="006506EA" w:rsidRDefault="006506EA" w:rsidP="006506EA">
      <w:pPr>
        <w:bidi/>
        <w:jc w:val="both"/>
        <w:rPr>
          <w:rFonts w:cs="David" w:hint="cs"/>
          <w:rtl/>
        </w:rPr>
      </w:pPr>
      <w:r w:rsidRPr="006506EA">
        <w:rPr>
          <w:rFonts w:cs="David" w:hint="cs"/>
          <w:rtl/>
        </w:rPr>
        <w:tab/>
        <w:t>ברוב רגיל.</w:t>
      </w:r>
    </w:p>
    <w:p w14:paraId="6AE36B0F" w14:textId="77777777" w:rsidR="006506EA" w:rsidRPr="006506EA" w:rsidRDefault="006506EA" w:rsidP="006506EA">
      <w:pPr>
        <w:bidi/>
        <w:jc w:val="both"/>
        <w:rPr>
          <w:rFonts w:cs="David" w:hint="cs"/>
          <w:rtl/>
        </w:rPr>
      </w:pPr>
      <w:r w:rsidRPr="006506EA">
        <w:rPr>
          <w:rFonts w:cs="David"/>
          <w:rtl/>
        </w:rPr>
        <w:br w:type="page"/>
      </w:r>
    </w:p>
    <w:p w14:paraId="318F0A1F" w14:textId="77777777" w:rsidR="006506EA" w:rsidRPr="006506EA" w:rsidRDefault="006506EA" w:rsidP="006506EA">
      <w:pPr>
        <w:bidi/>
        <w:jc w:val="both"/>
        <w:rPr>
          <w:rFonts w:cs="David" w:hint="cs"/>
          <w:u w:val="single"/>
          <w:rtl/>
        </w:rPr>
      </w:pPr>
      <w:r w:rsidRPr="006506EA">
        <w:rPr>
          <w:rFonts w:cs="David" w:hint="cs"/>
          <w:u w:val="single"/>
          <w:rtl/>
        </w:rPr>
        <w:t>ארבל אסט רחן:</w:t>
      </w:r>
    </w:p>
    <w:p w14:paraId="578421D9" w14:textId="77777777" w:rsidR="006506EA" w:rsidRPr="006506EA" w:rsidRDefault="006506EA" w:rsidP="006506EA">
      <w:pPr>
        <w:bidi/>
        <w:jc w:val="both"/>
        <w:rPr>
          <w:rFonts w:cs="David" w:hint="cs"/>
          <w:rtl/>
        </w:rPr>
      </w:pPr>
    </w:p>
    <w:p w14:paraId="031372D4" w14:textId="77777777" w:rsidR="006506EA" w:rsidRPr="006506EA" w:rsidRDefault="006506EA" w:rsidP="006506EA">
      <w:pPr>
        <w:bidi/>
        <w:jc w:val="both"/>
        <w:rPr>
          <w:rFonts w:cs="David" w:hint="cs"/>
          <w:rtl/>
        </w:rPr>
      </w:pPr>
      <w:r w:rsidRPr="006506EA">
        <w:rPr>
          <w:rFonts w:cs="David" w:hint="cs"/>
          <w:rtl/>
        </w:rPr>
        <w:tab/>
        <w:t>נכון.</w:t>
      </w:r>
    </w:p>
    <w:p w14:paraId="1C28DF32" w14:textId="77777777" w:rsidR="006506EA" w:rsidRPr="006506EA" w:rsidRDefault="006506EA" w:rsidP="006506EA">
      <w:pPr>
        <w:bidi/>
        <w:jc w:val="both"/>
        <w:rPr>
          <w:rFonts w:cs="David" w:hint="cs"/>
          <w:rtl/>
        </w:rPr>
      </w:pPr>
    </w:p>
    <w:p w14:paraId="67075323"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1F0D4B9F" w14:textId="77777777" w:rsidR="006506EA" w:rsidRPr="006506EA" w:rsidRDefault="006506EA" w:rsidP="006506EA">
      <w:pPr>
        <w:bidi/>
        <w:jc w:val="both"/>
        <w:rPr>
          <w:rFonts w:cs="David" w:hint="cs"/>
          <w:rtl/>
        </w:rPr>
      </w:pPr>
    </w:p>
    <w:p w14:paraId="5C1AC76F" w14:textId="77777777" w:rsidR="006506EA" w:rsidRPr="006506EA" w:rsidRDefault="006506EA" w:rsidP="006506EA">
      <w:pPr>
        <w:bidi/>
        <w:jc w:val="both"/>
        <w:rPr>
          <w:rFonts w:cs="David" w:hint="cs"/>
          <w:rtl/>
        </w:rPr>
      </w:pPr>
      <w:r w:rsidRPr="006506EA">
        <w:rPr>
          <w:rFonts w:cs="David" w:hint="cs"/>
          <w:rtl/>
        </w:rPr>
        <w:tab/>
        <w:t>ההצבעה המקדמית היא לא ההצבעה על עצם ההדחה.</w:t>
      </w:r>
    </w:p>
    <w:p w14:paraId="0A61E1C4" w14:textId="77777777" w:rsidR="006506EA" w:rsidRPr="006506EA" w:rsidRDefault="006506EA" w:rsidP="006506EA">
      <w:pPr>
        <w:bidi/>
        <w:jc w:val="both"/>
        <w:rPr>
          <w:rFonts w:cs="David" w:hint="cs"/>
          <w:rtl/>
        </w:rPr>
      </w:pPr>
    </w:p>
    <w:p w14:paraId="681EDA04"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029EC60A" w14:textId="77777777" w:rsidR="006506EA" w:rsidRPr="006506EA" w:rsidRDefault="006506EA" w:rsidP="006506EA">
      <w:pPr>
        <w:bidi/>
        <w:jc w:val="both"/>
        <w:rPr>
          <w:rFonts w:cs="David" w:hint="cs"/>
          <w:rtl/>
        </w:rPr>
      </w:pPr>
    </w:p>
    <w:p w14:paraId="20202768" w14:textId="77777777" w:rsidR="006506EA" w:rsidRPr="006506EA" w:rsidRDefault="006506EA" w:rsidP="006506EA">
      <w:pPr>
        <w:bidi/>
        <w:jc w:val="both"/>
        <w:rPr>
          <w:rFonts w:cs="David" w:hint="cs"/>
          <w:rtl/>
        </w:rPr>
      </w:pPr>
      <w:r w:rsidRPr="006506EA">
        <w:rPr>
          <w:rFonts w:cs="David" w:hint="cs"/>
          <w:rtl/>
        </w:rPr>
        <w:tab/>
        <w:t>נכון. אז הקובלנה, כפי שקבעה אותה ועדת הכנסת, עם שינויים או בלי שינויים, תישלח  לנשיא ותוך שבוע הוא יגיב עליה ויפרט את בקשותיו לגבי סדרי הדיון בוועדה. ועדת הכנסת תתכנס תוך שבוע ותקבע את סדרי הדיון בוועדה. מאותו רגע שהוועדה קבעה את סדרי הדיון ותודיע על כך לנשיא, בתוך 30 ימים תתכנס ועדת הכנסת.</w:t>
      </w:r>
    </w:p>
    <w:p w14:paraId="0C9475FC" w14:textId="77777777" w:rsidR="006506EA" w:rsidRPr="006506EA" w:rsidRDefault="006506EA" w:rsidP="006506EA">
      <w:pPr>
        <w:bidi/>
        <w:jc w:val="both"/>
        <w:rPr>
          <w:rFonts w:cs="David" w:hint="cs"/>
          <w:rtl/>
        </w:rPr>
      </w:pPr>
    </w:p>
    <w:p w14:paraId="367F0DAE"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433C8A7A" w14:textId="77777777" w:rsidR="006506EA" w:rsidRPr="006506EA" w:rsidRDefault="006506EA" w:rsidP="006506EA">
      <w:pPr>
        <w:bidi/>
        <w:jc w:val="both"/>
        <w:rPr>
          <w:rFonts w:cs="David" w:hint="cs"/>
          <w:rtl/>
        </w:rPr>
      </w:pPr>
    </w:p>
    <w:p w14:paraId="049941FE" w14:textId="77777777" w:rsidR="006506EA" w:rsidRPr="006506EA" w:rsidRDefault="006506EA" w:rsidP="006506EA">
      <w:pPr>
        <w:bidi/>
        <w:jc w:val="both"/>
        <w:rPr>
          <w:rFonts w:cs="David" w:hint="cs"/>
          <w:rtl/>
        </w:rPr>
      </w:pPr>
      <w:r w:rsidRPr="006506EA">
        <w:rPr>
          <w:rFonts w:cs="David" w:hint="cs"/>
          <w:rtl/>
        </w:rPr>
        <w:tab/>
        <w:t>אני מוכן להוריד מהתקופה של 30 הימים כי בעצם הוא יודע על ההליך הזה כבר 14 ימים. את יכולה לכתוב תוך 21 ימים.</w:t>
      </w:r>
    </w:p>
    <w:p w14:paraId="06854E52" w14:textId="77777777" w:rsidR="006506EA" w:rsidRPr="006506EA" w:rsidRDefault="006506EA" w:rsidP="006506EA">
      <w:pPr>
        <w:bidi/>
        <w:jc w:val="both"/>
        <w:rPr>
          <w:rFonts w:cs="David" w:hint="cs"/>
          <w:rtl/>
        </w:rPr>
      </w:pPr>
    </w:p>
    <w:p w14:paraId="431A573C"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64918285" w14:textId="77777777" w:rsidR="006506EA" w:rsidRPr="006506EA" w:rsidRDefault="006506EA" w:rsidP="006506EA">
      <w:pPr>
        <w:bidi/>
        <w:jc w:val="both"/>
        <w:rPr>
          <w:rFonts w:cs="David" w:hint="cs"/>
          <w:rtl/>
        </w:rPr>
      </w:pPr>
    </w:p>
    <w:p w14:paraId="3D490D78" w14:textId="77777777" w:rsidR="006506EA" w:rsidRPr="006506EA" w:rsidRDefault="006506EA" w:rsidP="006506EA">
      <w:pPr>
        <w:bidi/>
        <w:jc w:val="both"/>
        <w:rPr>
          <w:rFonts w:cs="David" w:hint="cs"/>
          <w:rtl/>
        </w:rPr>
      </w:pPr>
      <w:r w:rsidRPr="006506EA">
        <w:rPr>
          <w:rFonts w:cs="David" w:hint="cs"/>
          <w:rtl/>
        </w:rPr>
        <w:tab/>
        <w:t>ייקבע מועד בתיאום עם הנשיא, ואז תתקיים הישיבה האמיתית. לישיבה הזאת יוזמנו גורמים שונים אותם יבקשו החותמים על הקובלנה.</w:t>
      </w:r>
    </w:p>
    <w:p w14:paraId="369696AD" w14:textId="77777777" w:rsidR="006506EA" w:rsidRPr="006506EA" w:rsidRDefault="006506EA" w:rsidP="006506EA">
      <w:pPr>
        <w:bidi/>
        <w:jc w:val="both"/>
        <w:rPr>
          <w:rFonts w:cs="David" w:hint="cs"/>
          <w:rtl/>
        </w:rPr>
      </w:pPr>
    </w:p>
    <w:p w14:paraId="4A1F3BC5"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2B44D500" w14:textId="77777777" w:rsidR="006506EA" w:rsidRPr="006506EA" w:rsidRDefault="006506EA" w:rsidP="006506EA">
      <w:pPr>
        <w:bidi/>
        <w:jc w:val="both"/>
        <w:rPr>
          <w:rFonts w:cs="David" w:hint="cs"/>
          <w:rtl/>
        </w:rPr>
      </w:pPr>
    </w:p>
    <w:p w14:paraId="0AAC3213" w14:textId="77777777" w:rsidR="006506EA" w:rsidRPr="006506EA" w:rsidRDefault="006506EA" w:rsidP="006506EA">
      <w:pPr>
        <w:bidi/>
        <w:jc w:val="both"/>
        <w:rPr>
          <w:rFonts w:cs="David" w:hint="cs"/>
          <w:rtl/>
        </w:rPr>
      </w:pPr>
      <w:r w:rsidRPr="006506EA">
        <w:rPr>
          <w:rFonts w:cs="David" w:hint="cs"/>
          <w:rtl/>
        </w:rPr>
        <w:tab/>
        <w:t>כל אחד יקבל אפשרות?</w:t>
      </w:r>
    </w:p>
    <w:p w14:paraId="0B09CAE9" w14:textId="77777777" w:rsidR="006506EA" w:rsidRPr="006506EA" w:rsidRDefault="006506EA" w:rsidP="006506EA">
      <w:pPr>
        <w:bidi/>
        <w:jc w:val="both"/>
        <w:rPr>
          <w:rFonts w:cs="David" w:hint="cs"/>
          <w:rtl/>
        </w:rPr>
      </w:pPr>
    </w:p>
    <w:p w14:paraId="11BA157A"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AD6B214" w14:textId="77777777" w:rsidR="006506EA" w:rsidRPr="006506EA" w:rsidRDefault="006506EA" w:rsidP="006506EA">
      <w:pPr>
        <w:bidi/>
        <w:jc w:val="both"/>
        <w:rPr>
          <w:rFonts w:cs="David" w:hint="cs"/>
          <w:rtl/>
        </w:rPr>
      </w:pPr>
    </w:p>
    <w:p w14:paraId="097A6B0E" w14:textId="77777777" w:rsidR="006506EA" w:rsidRPr="006506EA" w:rsidRDefault="006506EA" w:rsidP="006506EA">
      <w:pPr>
        <w:bidi/>
        <w:jc w:val="both"/>
        <w:rPr>
          <w:rFonts w:cs="David" w:hint="cs"/>
          <w:rtl/>
        </w:rPr>
      </w:pPr>
      <w:r w:rsidRPr="006506EA">
        <w:rPr>
          <w:rFonts w:cs="David" w:hint="cs"/>
          <w:rtl/>
        </w:rPr>
        <w:tab/>
        <w:t>יכולה להיות תביעה ויושב-ראש הוועדה הוא ממפלגתו של הנשיא.</w:t>
      </w:r>
    </w:p>
    <w:p w14:paraId="3869BDFF" w14:textId="77777777" w:rsidR="006506EA" w:rsidRPr="006506EA" w:rsidRDefault="006506EA" w:rsidP="006506EA">
      <w:pPr>
        <w:bidi/>
        <w:jc w:val="both"/>
        <w:rPr>
          <w:rFonts w:cs="David" w:hint="cs"/>
          <w:u w:val="single"/>
          <w:rtl/>
        </w:rPr>
      </w:pPr>
    </w:p>
    <w:p w14:paraId="4BAAA52B"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6C8F5209" w14:textId="77777777" w:rsidR="006506EA" w:rsidRPr="006506EA" w:rsidRDefault="006506EA" w:rsidP="006506EA">
      <w:pPr>
        <w:bidi/>
        <w:jc w:val="both"/>
        <w:rPr>
          <w:rFonts w:cs="David" w:hint="cs"/>
          <w:rtl/>
        </w:rPr>
      </w:pPr>
    </w:p>
    <w:p w14:paraId="514B274B" w14:textId="77777777" w:rsidR="006506EA" w:rsidRPr="006506EA" w:rsidRDefault="006506EA" w:rsidP="006506EA">
      <w:pPr>
        <w:bidi/>
        <w:jc w:val="both"/>
        <w:rPr>
          <w:rFonts w:cs="David" w:hint="cs"/>
          <w:rtl/>
        </w:rPr>
      </w:pPr>
      <w:r w:rsidRPr="006506EA">
        <w:rPr>
          <w:rFonts w:cs="David" w:hint="cs"/>
          <w:rtl/>
        </w:rPr>
        <w:tab/>
        <w:t>תאמר מחצית מהקובלים, לפחות שליש מהקובלים.</w:t>
      </w:r>
    </w:p>
    <w:p w14:paraId="4B2F442F" w14:textId="77777777" w:rsidR="006506EA" w:rsidRPr="006506EA" w:rsidRDefault="006506EA" w:rsidP="006506EA">
      <w:pPr>
        <w:bidi/>
        <w:jc w:val="both"/>
        <w:rPr>
          <w:rFonts w:cs="David" w:hint="cs"/>
          <w:rtl/>
        </w:rPr>
      </w:pPr>
    </w:p>
    <w:p w14:paraId="6F57940A"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DD74317" w14:textId="77777777" w:rsidR="006506EA" w:rsidRPr="006506EA" w:rsidRDefault="006506EA" w:rsidP="006506EA">
      <w:pPr>
        <w:bidi/>
        <w:jc w:val="both"/>
        <w:rPr>
          <w:rFonts w:cs="David" w:hint="cs"/>
          <w:rtl/>
        </w:rPr>
      </w:pPr>
    </w:p>
    <w:p w14:paraId="16357BC9" w14:textId="77777777" w:rsidR="006506EA" w:rsidRPr="006506EA" w:rsidRDefault="006506EA" w:rsidP="006506EA">
      <w:pPr>
        <w:bidi/>
        <w:jc w:val="both"/>
        <w:rPr>
          <w:rFonts w:cs="David" w:hint="cs"/>
          <w:rtl/>
        </w:rPr>
      </w:pPr>
      <w:r w:rsidRPr="006506EA">
        <w:rPr>
          <w:rFonts w:cs="David" w:hint="cs"/>
          <w:rtl/>
        </w:rPr>
        <w:tab/>
        <w:t>ראיתי במקום אחר שהקובלים בוחרים שלושה אנשים שינהלו מטעמם את העניין.</w:t>
      </w:r>
    </w:p>
    <w:p w14:paraId="1CDA8ADD" w14:textId="77777777" w:rsidR="006506EA" w:rsidRPr="006506EA" w:rsidRDefault="006506EA" w:rsidP="006506EA">
      <w:pPr>
        <w:bidi/>
        <w:jc w:val="both"/>
        <w:rPr>
          <w:rFonts w:cs="David" w:hint="cs"/>
          <w:rtl/>
        </w:rPr>
      </w:pPr>
    </w:p>
    <w:p w14:paraId="070E06A6"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4021B0EC" w14:textId="77777777" w:rsidR="006506EA" w:rsidRPr="006506EA" w:rsidRDefault="006506EA" w:rsidP="006506EA">
      <w:pPr>
        <w:bidi/>
        <w:jc w:val="both"/>
        <w:rPr>
          <w:rFonts w:cs="David" w:hint="cs"/>
          <w:rtl/>
        </w:rPr>
      </w:pPr>
    </w:p>
    <w:p w14:paraId="678D246D" w14:textId="77777777" w:rsidR="006506EA" w:rsidRPr="006506EA" w:rsidRDefault="006506EA" w:rsidP="006506EA">
      <w:pPr>
        <w:bidi/>
        <w:jc w:val="both"/>
        <w:rPr>
          <w:rFonts w:cs="David" w:hint="cs"/>
          <w:rtl/>
        </w:rPr>
      </w:pPr>
      <w:r w:rsidRPr="006506EA">
        <w:rPr>
          <w:rFonts w:cs="David" w:hint="cs"/>
          <w:rtl/>
        </w:rPr>
        <w:tab/>
        <w:t>זה לא מתאים.</w:t>
      </w:r>
    </w:p>
    <w:p w14:paraId="2CBB4982" w14:textId="77777777" w:rsidR="006506EA" w:rsidRPr="006506EA" w:rsidRDefault="006506EA" w:rsidP="006506EA">
      <w:pPr>
        <w:bidi/>
        <w:jc w:val="both"/>
        <w:rPr>
          <w:rFonts w:cs="David" w:hint="cs"/>
          <w:rtl/>
        </w:rPr>
      </w:pPr>
    </w:p>
    <w:p w14:paraId="27FFC6E3"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1A7DB0F5" w14:textId="77777777" w:rsidR="006506EA" w:rsidRPr="006506EA" w:rsidRDefault="006506EA" w:rsidP="006506EA">
      <w:pPr>
        <w:bidi/>
        <w:jc w:val="both"/>
        <w:rPr>
          <w:rFonts w:cs="David" w:hint="cs"/>
          <w:rtl/>
        </w:rPr>
      </w:pPr>
    </w:p>
    <w:p w14:paraId="62FA6D36" w14:textId="77777777" w:rsidR="006506EA" w:rsidRPr="006506EA" w:rsidRDefault="006506EA" w:rsidP="006506EA">
      <w:pPr>
        <w:bidi/>
        <w:jc w:val="both"/>
        <w:rPr>
          <w:rFonts w:cs="David" w:hint="cs"/>
          <w:rtl/>
        </w:rPr>
      </w:pPr>
      <w:r w:rsidRPr="006506EA">
        <w:rPr>
          <w:rFonts w:cs="David" w:hint="cs"/>
          <w:rtl/>
        </w:rPr>
        <w:tab/>
        <w:t>תכתבי רוב הקובלים.</w:t>
      </w:r>
    </w:p>
    <w:p w14:paraId="3C3C9206" w14:textId="77777777" w:rsidR="006506EA" w:rsidRPr="006506EA" w:rsidRDefault="006506EA" w:rsidP="006506EA">
      <w:pPr>
        <w:bidi/>
        <w:jc w:val="both"/>
        <w:rPr>
          <w:rFonts w:cs="David" w:hint="cs"/>
          <w:rtl/>
        </w:rPr>
      </w:pPr>
    </w:p>
    <w:p w14:paraId="7ABACF1C"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6BA86AB1" w14:textId="77777777" w:rsidR="006506EA" w:rsidRPr="006506EA" w:rsidRDefault="006506EA" w:rsidP="006506EA">
      <w:pPr>
        <w:bidi/>
        <w:jc w:val="both"/>
        <w:rPr>
          <w:rFonts w:cs="David" w:hint="cs"/>
          <w:rtl/>
        </w:rPr>
      </w:pPr>
    </w:p>
    <w:p w14:paraId="3711FC84" w14:textId="77777777" w:rsidR="006506EA" w:rsidRPr="006506EA" w:rsidRDefault="006506EA" w:rsidP="006506EA">
      <w:pPr>
        <w:bidi/>
        <w:jc w:val="both"/>
        <w:rPr>
          <w:rFonts w:cs="David" w:hint="cs"/>
          <w:rtl/>
        </w:rPr>
      </w:pPr>
      <w:r w:rsidRPr="006506EA">
        <w:rPr>
          <w:rFonts w:cs="David" w:hint="cs"/>
          <w:rtl/>
        </w:rPr>
        <w:tab/>
        <w:t>כמובן שזימון הוא לפי הכללים הרגילים של ועדות כנסת. זאת אומרת, אי אפשר לחייב אדם פרטי לבוא.</w:t>
      </w:r>
    </w:p>
    <w:p w14:paraId="4811234D" w14:textId="77777777" w:rsidR="006506EA" w:rsidRPr="006506EA" w:rsidRDefault="006506EA" w:rsidP="006506EA">
      <w:pPr>
        <w:bidi/>
        <w:jc w:val="both"/>
        <w:rPr>
          <w:rFonts w:cs="David" w:hint="cs"/>
          <w:rtl/>
        </w:rPr>
      </w:pPr>
      <w:r w:rsidRPr="006506EA">
        <w:rPr>
          <w:rFonts w:cs="David"/>
          <w:rtl/>
        </w:rPr>
        <w:br w:type="page"/>
      </w:r>
    </w:p>
    <w:p w14:paraId="54842886"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6D137791" w14:textId="77777777" w:rsidR="006506EA" w:rsidRPr="006506EA" w:rsidRDefault="006506EA" w:rsidP="006506EA">
      <w:pPr>
        <w:bidi/>
        <w:jc w:val="both"/>
        <w:rPr>
          <w:rFonts w:cs="David" w:hint="cs"/>
          <w:rtl/>
        </w:rPr>
      </w:pPr>
    </w:p>
    <w:p w14:paraId="1EDEDC2E" w14:textId="77777777" w:rsidR="006506EA" w:rsidRPr="006506EA" w:rsidRDefault="006506EA" w:rsidP="006506EA">
      <w:pPr>
        <w:bidi/>
        <w:jc w:val="both"/>
        <w:rPr>
          <w:rFonts w:cs="David" w:hint="cs"/>
          <w:rtl/>
        </w:rPr>
      </w:pPr>
      <w:r w:rsidRPr="006506EA">
        <w:rPr>
          <w:rFonts w:cs="David" w:hint="cs"/>
          <w:rtl/>
        </w:rPr>
        <w:tab/>
        <w:t xml:space="preserve"> בנוהל לא.</w:t>
      </w:r>
    </w:p>
    <w:p w14:paraId="66B196C4" w14:textId="77777777" w:rsidR="006506EA" w:rsidRPr="006506EA" w:rsidRDefault="006506EA" w:rsidP="006506EA">
      <w:pPr>
        <w:bidi/>
        <w:jc w:val="both"/>
        <w:rPr>
          <w:rFonts w:cs="David" w:hint="cs"/>
          <w:rtl/>
        </w:rPr>
      </w:pPr>
    </w:p>
    <w:p w14:paraId="45F1D709"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69D35B72" w14:textId="77777777" w:rsidR="006506EA" w:rsidRPr="006506EA" w:rsidRDefault="006506EA" w:rsidP="006506EA">
      <w:pPr>
        <w:bidi/>
        <w:jc w:val="both"/>
        <w:rPr>
          <w:rFonts w:cs="David" w:hint="cs"/>
          <w:u w:val="single"/>
          <w:rtl/>
        </w:rPr>
      </w:pPr>
    </w:p>
    <w:p w14:paraId="6C6802D2" w14:textId="77777777" w:rsidR="006506EA" w:rsidRPr="006506EA" w:rsidRDefault="006506EA" w:rsidP="006506EA">
      <w:pPr>
        <w:bidi/>
        <w:jc w:val="both"/>
        <w:rPr>
          <w:rFonts w:cs="David" w:hint="cs"/>
          <w:rtl/>
        </w:rPr>
      </w:pPr>
      <w:r w:rsidRPr="006506EA">
        <w:rPr>
          <w:rFonts w:cs="David" w:hint="cs"/>
          <w:rtl/>
        </w:rPr>
        <w:tab/>
        <w:t>היא תזמין לפי דרישת רוב הקובלים גורמים לצורך ביסוס הטענות. גם הנשיא יוכל להביא אתו אנשים, כמובן את בא-כוחו, יהיה דיון, חברי הכנסת ידברו, בסיום הדיון יוכלו נציגי הקובלים והנשיא לומר דברי סיכום, תתקיים הצבעה ובמליאה יהיה אותו הדבר.</w:t>
      </w:r>
    </w:p>
    <w:p w14:paraId="6D412D65" w14:textId="77777777" w:rsidR="006506EA" w:rsidRPr="006506EA" w:rsidRDefault="006506EA" w:rsidP="006506EA">
      <w:pPr>
        <w:bidi/>
        <w:jc w:val="both"/>
        <w:rPr>
          <w:rFonts w:cs="David" w:hint="cs"/>
          <w:rtl/>
        </w:rPr>
      </w:pPr>
    </w:p>
    <w:p w14:paraId="78776650" w14:textId="77777777" w:rsidR="006506EA" w:rsidRPr="006506EA" w:rsidRDefault="006506EA" w:rsidP="006506EA">
      <w:pPr>
        <w:bidi/>
        <w:jc w:val="both"/>
        <w:rPr>
          <w:rFonts w:cs="David" w:hint="cs"/>
          <w:rtl/>
        </w:rPr>
      </w:pPr>
      <w:r w:rsidRPr="006506EA">
        <w:rPr>
          <w:rFonts w:cs="David" w:hint="cs"/>
          <w:rtl/>
        </w:rPr>
        <w:tab/>
        <w:t>בדיון בוועדה רוב הקובלים יוכלו לבקש להזמין אנשים, גם הנשיא יוכל לבקש להביא אנשים מטעמו, לא רק בא-כוחו אלא אנשים אחרים.</w:t>
      </w:r>
    </w:p>
    <w:p w14:paraId="179CF730" w14:textId="77777777" w:rsidR="006506EA" w:rsidRPr="006506EA" w:rsidRDefault="006506EA" w:rsidP="006506EA">
      <w:pPr>
        <w:bidi/>
        <w:jc w:val="both"/>
        <w:rPr>
          <w:rFonts w:cs="David" w:hint="cs"/>
          <w:rtl/>
        </w:rPr>
      </w:pPr>
    </w:p>
    <w:p w14:paraId="7BC3A41B"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1B7B9E71" w14:textId="77777777" w:rsidR="006506EA" w:rsidRPr="006506EA" w:rsidRDefault="006506EA" w:rsidP="006506EA">
      <w:pPr>
        <w:bidi/>
        <w:jc w:val="both"/>
        <w:rPr>
          <w:rFonts w:cs="David" w:hint="cs"/>
          <w:rtl/>
        </w:rPr>
      </w:pPr>
    </w:p>
    <w:p w14:paraId="707A07A0" w14:textId="77777777" w:rsidR="006506EA" w:rsidRPr="006506EA" w:rsidRDefault="006506EA" w:rsidP="006506EA">
      <w:pPr>
        <w:bidi/>
        <w:jc w:val="both"/>
        <w:rPr>
          <w:rFonts w:cs="David" w:hint="cs"/>
          <w:rtl/>
        </w:rPr>
      </w:pPr>
      <w:r w:rsidRPr="006506EA">
        <w:rPr>
          <w:rFonts w:cs="David" w:hint="cs"/>
          <w:rtl/>
        </w:rPr>
        <w:tab/>
        <w:t>איפה השליטה של יושב-ראש הוועדה בתהליך? הם מזמינים אנשים, הוא מזמים אנשים.</w:t>
      </w:r>
    </w:p>
    <w:p w14:paraId="14837645" w14:textId="77777777" w:rsidR="006506EA" w:rsidRPr="006506EA" w:rsidRDefault="006506EA" w:rsidP="006506EA">
      <w:pPr>
        <w:bidi/>
        <w:jc w:val="both"/>
        <w:rPr>
          <w:rFonts w:cs="David" w:hint="cs"/>
          <w:rtl/>
        </w:rPr>
      </w:pPr>
    </w:p>
    <w:p w14:paraId="125CF356"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12EFDB8C" w14:textId="77777777" w:rsidR="006506EA" w:rsidRPr="006506EA" w:rsidRDefault="006506EA" w:rsidP="006506EA">
      <w:pPr>
        <w:bidi/>
        <w:jc w:val="both"/>
        <w:rPr>
          <w:rFonts w:cs="David" w:hint="cs"/>
          <w:rtl/>
        </w:rPr>
      </w:pPr>
    </w:p>
    <w:p w14:paraId="16C65145" w14:textId="77777777" w:rsidR="006506EA" w:rsidRPr="006506EA" w:rsidRDefault="006506EA" w:rsidP="006506EA">
      <w:pPr>
        <w:bidi/>
        <w:jc w:val="both"/>
        <w:rPr>
          <w:rFonts w:cs="David" w:hint="cs"/>
          <w:rtl/>
        </w:rPr>
      </w:pPr>
      <w:r w:rsidRPr="006506EA">
        <w:rPr>
          <w:rFonts w:cs="David" w:hint="cs"/>
          <w:rtl/>
        </w:rPr>
        <w:tab/>
        <w:t>נקבע הגבלה. מה עושים בבית דין משמעתי שם אני צריך להתייצב ורוצה להביא עדים?</w:t>
      </w:r>
    </w:p>
    <w:p w14:paraId="51287B83" w14:textId="77777777" w:rsidR="006506EA" w:rsidRPr="006506EA" w:rsidRDefault="006506EA" w:rsidP="006506EA">
      <w:pPr>
        <w:bidi/>
        <w:jc w:val="both"/>
        <w:rPr>
          <w:rFonts w:cs="David" w:hint="cs"/>
          <w:rtl/>
        </w:rPr>
      </w:pPr>
    </w:p>
    <w:p w14:paraId="19173A51"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2B24F438" w14:textId="77777777" w:rsidR="006506EA" w:rsidRPr="006506EA" w:rsidRDefault="006506EA" w:rsidP="006506EA">
      <w:pPr>
        <w:bidi/>
        <w:jc w:val="both"/>
        <w:rPr>
          <w:rFonts w:cs="David" w:hint="cs"/>
          <w:rtl/>
        </w:rPr>
      </w:pPr>
    </w:p>
    <w:p w14:paraId="43B9C410" w14:textId="77777777" w:rsidR="006506EA" w:rsidRPr="006506EA" w:rsidRDefault="006506EA" w:rsidP="006506EA">
      <w:pPr>
        <w:bidi/>
        <w:jc w:val="both"/>
        <w:rPr>
          <w:rFonts w:cs="David" w:hint="cs"/>
          <w:rtl/>
        </w:rPr>
      </w:pPr>
      <w:r w:rsidRPr="006506EA">
        <w:rPr>
          <w:rFonts w:cs="David" w:hint="cs"/>
          <w:rtl/>
        </w:rPr>
        <w:tab/>
        <w:t>זה לא הליך עם עדים.</w:t>
      </w:r>
    </w:p>
    <w:p w14:paraId="48A36ABC" w14:textId="77777777" w:rsidR="006506EA" w:rsidRPr="006506EA" w:rsidRDefault="006506EA" w:rsidP="006506EA">
      <w:pPr>
        <w:bidi/>
        <w:jc w:val="both"/>
        <w:rPr>
          <w:rFonts w:cs="David" w:hint="cs"/>
          <w:rtl/>
        </w:rPr>
      </w:pPr>
    </w:p>
    <w:p w14:paraId="40428EBB"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46A6D01" w14:textId="77777777" w:rsidR="006506EA" w:rsidRPr="006506EA" w:rsidRDefault="006506EA" w:rsidP="006506EA">
      <w:pPr>
        <w:bidi/>
        <w:jc w:val="both"/>
        <w:rPr>
          <w:rFonts w:cs="David" w:hint="cs"/>
          <w:rtl/>
        </w:rPr>
      </w:pPr>
    </w:p>
    <w:p w14:paraId="11E4ADBC" w14:textId="77777777" w:rsidR="006506EA" w:rsidRPr="006506EA" w:rsidRDefault="006506EA" w:rsidP="006506EA">
      <w:pPr>
        <w:bidi/>
        <w:jc w:val="both"/>
        <w:rPr>
          <w:rFonts w:cs="David" w:hint="cs"/>
          <w:rtl/>
        </w:rPr>
      </w:pPr>
      <w:r w:rsidRPr="006506EA">
        <w:rPr>
          <w:rFonts w:cs="David" w:hint="cs"/>
          <w:rtl/>
        </w:rPr>
        <w:tab/>
        <w:t>אני נאשם, אני רוצה להביא אדם שיספר לחברי הוועדה.</w:t>
      </w:r>
    </w:p>
    <w:p w14:paraId="0CE9CE21" w14:textId="77777777" w:rsidR="006506EA" w:rsidRPr="006506EA" w:rsidRDefault="006506EA" w:rsidP="006506EA">
      <w:pPr>
        <w:bidi/>
        <w:jc w:val="both"/>
        <w:rPr>
          <w:rFonts w:cs="David" w:hint="cs"/>
          <w:rtl/>
        </w:rPr>
      </w:pPr>
    </w:p>
    <w:p w14:paraId="009590BF"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04DEB12D" w14:textId="77777777" w:rsidR="006506EA" w:rsidRPr="006506EA" w:rsidRDefault="006506EA" w:rsidP="006506EA">
      <w:pPr>
        <w:bidi/>
        <w:jc w:val="both"/>
        <w:rPr>
          <w:rFonts w:cs="David" w:hint="cs"/>
          <w:rtl/>
        </w:rPr>
      </w:pPr>
    </w:p>
    <w:p w14:paraId="6E3FD141" w14:textId="77777777" w:rsidR="006506EA" w:rsidRPr="006506EA" w:rsidRDefault="006506EA" w:rsidP="006506EA">
      <w:pPr>
        <w:bidi/>
        <w:jc w:val="both"/>
        <w:rPr>
          <w:rFonts w:cs="David" w:hint="cs"/>
          <w:rtl/>
        </w:rPr>
      </w:pPr>
      <w:r w:rsidRPr="006506EA">
        <w:rPr>
          <w:rFonts w:cs="David" w:hint="cs"/>
          <w:rtl/>
        </w:rPr>
        <w:tab/>
        <w:t>בכפוף להסתייגותי מההצעה, אני מציע שנאפשר את הפרוצדורה בשיטתך באישור הרוב בוועדה.</w:t>
      </w:r>
    </w:p>
    <w:p w14:paraId="214BA202" w14:textId="77777777" w:rsidR="006506EA" w:rsidRPr="006506EA" w:rsidRDefault="006506EA" w:rsidP="006506EA">
      <w:pPr>
        <w:bidi/>
        <w:jc w:val="both"/>
        <w:rPr>
          <w:rFonts w:cs="David" w:hint="cs"/>
          <w:rtl/>
        </w:rPr>
      </w:pPr>
    </w:p>
    <w:p w14:paraId="6D92F6D3"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3A13DD29" w14:textId="77777777" w:rsidR="006506EA" w:rsidRPr="006506EA" w:rsidRDefault="006506EA" w:rsidP="006506EA">
      <w:pPr>
        <w:bidi/>
        <w:jc w:val="both"/>
        <w:rPr>
          <w:rFonts w:cs="David" w:hint="cs"/>
          <w:rtl/>
        </w:rPr>
      </w:pPr>
    </w:p>
    <w:p w14:paraId="271845F0" w14:textId="77777777" w:rsidR="006506EA" w:rsidRPr="006506EA" w:rsidRDefault="006506EA" w:rsidP="006506EA">
      <w:pPr>
        <w:bidi/>
        <w:jc w:val="both"/>
        <w:rPr>
          <w:rFonts w:cs="David" w:hint="cs"/>
          <w:rtl/>
        </w:rPr>
      </w:pPr>
      <w:r w:rsidRPr="006506EA">
        <w:rPr>
          <w:rFonts w:cs="David" w:hint="cs"/>
          <w:rtl/>
        </w:rPr>
        <w:tab/>
        <w:t>לא, אי אפשר. זאת זכותו של הנאשם. אנחנו צריכים לחשוב על משהו שיהיה בגדר הסבירות.</w:t>
      </w:r>
    </w:p>
    <w:p w14:paraId="693FCC12" w14:textId="77777777" w:rsidR="006506EA" w:rsidRPr="006506EA" w:rsidRDefault="006506EA" w:rsidP="006506EA">
      <w:pPr>
        <w:bidi/>
        <w:jc w:val="both"/>
        <w:rPr>
          <w:rFonts w:cs="David" w:hint="cs"/>
          <w:rtl/>
        </w:rPr>
      </w:pPr>
    </w:p>
    <w:p w14:paraId="4F84BE1B"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327DFD68" w14:textId="77777777" w:rsidR="006506EA" w:rsidRPr="006506EA" w:rsidRDefault="006506EA" w:rsidP="006506EA">
      <w:pPr>
        <w:bidi/>
        <w:jc w:val="both"/>
        <w:rPr>
          <w:rFonts w:cs="David" w:hint="cs"/>
          <w:rtl/>
        </w:rPr>
      </w:pPr>
    </w:p>
    <w:p w14:paraId="266F5254" w14:textId="77777777" w:rsidR="006506EA" w:rsidRPr="006506EA" w:rsidRDefault="006506EA" w:rsidP="006506EA">
      <w:pPr>
        <w:bidi/>
        <w:jc w:val="both"/>
        <w:rPr>
          <w:rFonts w:cs="David" w:hint="cs"/>
          <w:rtl/>
        </w:rPr>
      </w:pPr>
      <w:r w:rsidRPr="006506EA">
        <w:rPr>
          <w:rFonts w:cs="David" w:hint="cs"/>
          <w:rtl/>
        </w:rPr>
        <w:tab/>
        <w:t>תמנה ועדת שלושה. יושב-ראש הוועדה, חבר מטעם הקואליציה וחבר מטעם האופוזיציה והוועדה היא זו שתבחן את הרלוונטיות. נראה לי שאישור הוועדה, אחרי שמתקיים דיון, אם הוועדה יושבת בהליך מעין שיפוטי ויש לה סמכות להדחה, לא בלתי סביר להעניק לה סמכות להחליט האם אדם מסוים שמביא צד כזה או אחר הוא רלוונטי. אתה יכול לתת לה את הסמכות הזאת.</w:t>
      </w:r>
    </w:p>
    <w:p w14:paraId="17B6284D" w14:textId="77777777" w:rsidR="006506EA" w:rsidRPr="006506EA" w:rsidRDefault="006506EA" w:rsidP="006506EA">
      <w:pPr>
        <w:bidi/>
        <w:jc w:val="both"/>
        <w:rPr>
          <w:rFonts w:cs="David" w:hint="cs"/>
          <w:rtl/>
        </w:rPr>
      </w:pPr>
    </w:p>
    <w:p w14:paraId="4234C5E6"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7D98DDAB" w14:textId="77777777" w:rsidR="006506EA" w:rsidRPr="006506EA" w:rsidRDefault="006506EA" w:rsidP="006506EA">
      <w:pPr>
        <w:bidi/>
        <w:jc w:val="both"/>
        <w:rPr>
          <w:rFonts w:cs="David" w:hint="cs"/>
          <w:rtl/>
        </w:rPr>
      </w:pPr>
    </w:p>
    <w:p w14:paraId="6C7CF682" w14:textId="77777777" w:rsidR="006506EA" w:rsidRPr="006506EA" w:rsidRDefault="006506EA" w:rsidP="006506EA">
      <w:pPr>
        <w:bidi/>
        <w:jc w:val="both"/>
        <w:rPr>
          <w:rFonts w:cs="David" w:hint="cs"/>
          <w:rtl/>
        </w:rPr>
      </w:pPr>
      <w:r w:rsidRPr="006506EA">
        <w:rPr>
          <w:rFonts w:cs="David" w:hint="cs"/>
          <w:rtl/>
        </w:rPr>
        <w:tab/>
        <w:t>אני מציע שנקבע סעיף שאומר שמצאה הוועדה שנעשה שימוש בהליכים שהם לא ממין הדיון, יכולה להפסיק את הליך הזמנת האנשים.</w:t>
      </w:r>
    </w:p>
    <w:p w14:paraId="1109D024" w14:textId="77777777" w:rsidR="006506EA" w:rsidRPr="006506EA" w:rsidRDefault="006506EA" w:rsidP="006506EA">
      <w:pPr>
        <w:bidi/>
        <w:jc w:val="both"/>
        <w:rPr>
          <w:rFonts w:cs="David" w:hint="cs"/>
          <w:rtl/>
        </w:rPr>
      </w:pPr>
      <w:r w:rsidRPr="006506EA">
        <w:rPr>
          <w:rFonts w:cs="David"/>
          <w:rtl/>
        </w:rPr>
        <w:br w:type="page"/>
      </w:r>
    </w:p>
    <w:p w14:paraId="4082B2BF"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71100FAB" w14:textId="77777777" w:rsidR="006506EA" w:rsidRPr="006506EA" w:rsidRDefault="006506EA" w:rsidP="006506EA">
      <w:pPr>
        <w:bidi/>
        <w:jc w:val="both"/>
        <w:rPr>
          <w:rFonts w:cs="David" w:hint="cs"/>
          <w:rtl/>
        </w:rPr>
      </w:pPr>
    </w:p>
    <w:p w14:paraId="1035FB80" w14:textId="77777777" w:rsidR="006506EA" w:rsidRPr="006506EA" w:rsidRDefault="006506EA" w:rsidP="006506EA">
      <w:pPr>
        <w:bidi/>
        <w:jc w:val="both"/>
        <w:rPr>
          <w:rFonts w:cs="David" w:hint="cs"/>
          <w:rtl/>
        </w:rPr>
      </w:pPr>
      <w:r w:rsidRPr="006506EA">
        <w:rPr>
          <w:rFonts w:cs="David" w:hint="cs"/>
          <w:rtl/>
        </w:rPr>
        <w:tab/>
        <w:t>זה לא יכול להיות. הבית הזה מתנהל תמיד דרך היושב-ראש. אתה כאן מאפשר לעוד שני גורמים צדדיים לנהל את זה. אתה צריך בדרך איזושהי מסננת. אם אתה לא רוצה את היושב-ראש, קח את רוב חברי הוועדה. זה יהפוך למאבק.</w:t>
      </w:r>
    </w:p>
    <w:p w14:paraId="01FE1207" w14:textId="77777777" w:rsidR="006506EA" w:rsidRPr="006506EA" w:rsidRDefault="006506EA" w:rsidP="006506EA">
      <w:pPr>
        <w:bidi/>
        <w:jc w:val="both"/>
        <w:rPr>
          <w:rFonts w:cs="David" w:hint="cs"/>
          <w:rtl/>
        </w:rPr>
      </w:pPr>
    </w:p>
    <w:p w14:paraId="0B0656AF"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D383DA3" w14:textId="77777777" w:rsidR="006506EA" w:rsidRPr="006506EA" w:rsidRDefault="006506EA" w:rsidP="006506EA">
      <w:pPr>
        <w:bidi/>
        <w:jc w:val="both"/>
        <w:rPr>
          <w:rFonts w:cs="David" w:hint="cs"/>
          <w:rtl/>
        </w:rPr>
      </w:pPr>
    </w:p>
    <w:p w14:paraId="41A15A51" w14:textId="77777777" w:rsidR="006506EA" w:rsidRPr="006506EA" w:rsidRDefault="006506EA" w:rsidP="006506EA">
      <w:pPr>
        <w:bidi/>
        <w:jc w:val="both"/>
        <w:rPr>
          <w:rFonts w:cs="David" w:hint="cs"/>
          <w:rtl/>
        </w:rPr>
      </w:pPr>
      <w:r w:rsidRPr="006506EA">
        <w:rPr>
          <w:rFonts w:cs="David" w:hint="cs"/>
          <w:rtl/>
        </w:rPr>
        <w:tab/>
        <w:t>אנחנו אומרים לנשיא שהוא יכול להביא עוד אנשים שיעזרו לו לבסס את גרסתו, ואז הוא מזמין אנשים ובאים חברי הכנסת ואומרים שהוא סתם מושך זמן. על זה אתה מתקומם. אם הוא היה אומר שהוא מביא אותם למשך יום אחד שידברו מהבוקר עד הערב, אין לי בעיה ושיביא את מי שהוא רוצה.</w:t>
      </w:r>
    </w:p>
    <w:p w14:paraId="6612A447" w14:textId="77777777" w:rsidR="006506EA" w:rsidRPr="006506EA" w:rsidRDefault="006506EA" w:rsidP="006506EA">
      <w:pPr>
        <w:bidi/>
        <w:jc w:val="both"/>
        <w:rPr>
          <w:rFonts w:cs="David" w:hint="cs"/>
          <w:rtl/>
        </w:rPr>
      </w:pPr>
    </w:p>
    <w:p w14:paraId="74351C58"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348D5308" w14:textId="77777777" w:rsidR="006506EA" w:rsidRPr="006506EA" w:rsidRDefault="006506EA" w:rsidP="006506EA">
      <w:pPr>
        <w:bidi/>
        <w:jc w:val="both"/>
        <w:rPr>
          <w:rFonts w:cs="David" w:hint="cs"/>
          <w:rtl/>
        </w:rPr>
      </w:pPr>
    </w:p>
    <w:p w14:paraId="2CB72583" w14:textId="77777777" w:rsidR="006506EA" w:rsidRPr="006506EA" w:rsidRDefault="006506EA" w:rsidP="006506EA">
      <w:pPr>
        <w:bidi/>
        <w:jc w:val="both"/>
        <w:rPr>
          <w:rFonts w:cs="David" w:hint="cs"/>
          <w:rtl/>
        </w:rPr>
      </w:pPr>
      <w:r w:rsidRPr="006506EA">
        <w:rPr>
          <w:rFonts w:cs="David" w:hint="cs"/>
          <w:rtl/>
        </w:rPr>
        <w:tab/>
        <w:t>אני מוכן לקבל שכל צד יוכל להביא אנשים וכל צד יקבל יום.</w:t>
      </w:r>
    </w:p>
    <w:p w14:paraId="0926D0A2" w14:textId="77777777" w:rsidR="006506EA" w:rsidRPr="006506EA" w:rsidRDefault="006506EA" w:rsidP="006506EA">
      <w:pPr>
        <w:bidi/>
        <w:jc w:val="both"/>
        <w:rPr>
          <w:rFonts w:cs="David" w:hint="cs"/>
          <w:rtl/>
        </w:rPr>
      </w:pPr>
    </w:p>
    <w:p w14:paraId="311E999D"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7DF7EFCD" w14:textId="77777777" w:rsidR="006506EA" w:rsidRPr="006506EA" w:rsidRDefault="006506EA" w:rsidP="006506EA">
      <w:pPr>
        <w:bidi/>
        <w:jc w:val="both"/>
        <w:rPr>
          <w:rFonts w:cs="David" w:hint="cs"/>
          <w:rtl/>
        </w:rPr>
      </w:pPr>
    </w:p>
    <w:p w14:paraId="2BB78E86" w14:textId="77777777" w:rsidR="006506EA" w:rsidRPr="006506EA" w:rsidRDefault="006506EA" w:rsidP="006506EA">
      <w:pPr>
        <w:bidi/>
        <w:jc w:val="both"/>
        <w:rPr>
          <w:rFonts w:cs="David" w:hint="cs"/>
          <w:rtl/>
        </w:rPr>
      </w:pPr>
      <w:r w:rsidRPr="006506EA">
        <w:rPr>
          <w:rFonts w:cs="David" w:hint="cs"/>
          <w:rtl/>
        </w:rPr>
        <w:tab/>
        <w:t>לא. צריך לחשוב עניינית.</w:t>
      </w:r>
    </w:p>
    <w:p w14:paraId="3BE378AE" w14:textId="77777777" w:rsidR="006506EA" w:rsidRPr="006506EA" w:rsidRDefault="006506EA" w:rsidP="006506EA">
      <w:pPr>
        <w:bidi/>
        <w:jc w:val="both"/>
        <w:rPr>
          <w:rFonts w:cs="David" w:hint="cs"/>
          <w:rtl/>
        </w:rPr>
      </w:pPr>
    </w:p>
    <w:p w14:paraId="2099886D"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3D136F93" w14:textId="77777777" w:rsidR="006506EA" w:rsidRPr="006506EA" w:rsidRDefault="006506EA" w:rsidP="006506EA">
      <w:pPr>
        <w:bidi/>
        <w:jc w:val="both"/>
        <w:rPr>
          <w:rFonts w:cs="David" w:hint="cs"/>
          <w:rtl/>
        </w:rPr>
      </w:pPr>
    </w:p>
    <w:p w14:paraId="2DAC3A2A" w14:textId="77777777" w:rsidR="006506EA" w:rsidRPr="006506EA" w:rsidRDefault="006506EA" w:rsidP="006506EA">
      <w:pPr>
        <w:bidi/>
        <w:jc w:val="both"/>
        <w:rPr>
          <w:rFonts w:cs="David" w:hint="cs"/>
          <w:rtl/>
        </w:rPr>
      </w:pPr>
      <w:r w:rsidRPr="006506EA">
        <w:rPr>
          <w:rFonts w:cs="David" w:hint="cs"/>
          <w:rtl/>
        </w:rPr>
        <w:tab/>
        <w:t>אני לא זוכר את הוועדה הזאת בהליכים, כולל הליכים מעין שיפוטיים, שומעת עדים. בעיניי זה זר למהות ההליך. זה לא נראה לי מתאים, מה עוד שאין לנו כלים.</w:t>
      </w:r>
    </w:p>
    <w:p w14:paraId="434015FB" w14:textId="77777777" w:rsidR="006506EA" w:rsidRPr="006506EA" w:rsidRDefault="006506EA" w:rsidP="006506EA">
      <w:pPr>
        <w:bidi/>
        <w:jc w:val="both"/>
        <w:rPr>
          <w:rFonts w:cs="David" w:hint="cs"/>
          <w:rtl/>
        </w:rPr>
      </w:pPr>
    </w:p>
    <w:p w14:paraId="0C9804EB"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3F0170D4" w14:textId="77777777" w:rsidR="006506EA" w:rsidRPr="006506EA" w:rsidRDefault="006506EA" w:rsidP="006506EA">
      <w:pPr>
        <w:bidi/>
        <w:jc w:val="both"/>
        <w:rPr>
          <w:rFonts w:cs="David" w:hint="cs"/>
          <w:rtl/>
        </w:rPr>
      </w:pPr>
    </w:p>
    <w:p w14:paraId="35525D77" w14:textId="77777777" w:rsidR="006506EA" w:rsidRPr="006506EA" w:rsidRDefault="006506EA" w:rsidP="006506EA">
      <w:pPr>
        <w:bidi/>
        <w:jc w:val="both"/>
        <w:rPr>
          <w:rFonts w:cs="David" w:hint="cs"/>
          <w:rtl/>
        </w:rPr>
      </w:pPr>
      <w:r w:rsidRPr="006506EA">
        <w:rPr>
          <w:rFonts w:cs="David" w:hint="cs"/>
          <w:rtl/>
        </w:rPr>
        <w:tab/>
        <w:t>אם זה כך, על סמך מה אתה רוצה לקבוע? מה יעשה עורך-הדין של הנשיא?</w:t>
      </w:r>
    </w:p>
    <w:p w14:paraId="33D88003" w14:textId="77777777" w:rsidR="006506EA" w:rsidRPr="006506EA" w:rsidRDefault="006506EA" w:rsidP="006506EA">
      <w:pPr>
        <w:bidi/>
        <w:jc w:val="both"/>
        <w:rPr>
          <w:rFonts w:cs="David" w:hint="cs"/>
          <w:rtl/>
        </w:rPr>
      </w:pPr>
    </w:p>
    <w:p w14:paraId="13B3CE81"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7405F56A" w14:textId="77777777" w:rsidR="006506EA" w:rsidRPr="006506EA" w:rsidRDefault="006506EA" w:rsidP="006506EA">
      <w:pPr>
        <w:bidi/>
        <w:jc w:val="both"/>
        <w:rPr>
          <w:rFonts w:cs="David" w:hint="cs"/>
          <w:rtl/>
        </w:rPr>
      </w:pPr>
    </w:p>
    <w:p w14:paraId="23A4D972" w14:textId="77777777" w:rsidR="006506EA" w:rsidRPr="006506EA" w:rsidRDefault="006506EA" w:rsidP="006506EA">
      <w:pPr>
        <w:bidi/>
        <w:jc w:val="both"/>
        <w:rPr>
          <w:rFonts w:cs="David" w:hint="cs"/>
          <w:rtl/>
        </w:rPr>
      </w:pPr>
      <w:r w:rsidRPr="006506EA">
        <w:rPr>
          <w:rFonts w:cs="David" w:hint="cs"/>
          <w:rtl/>
        </w:rPr>
        <w:tab/>
        <w:t>עורך-הדין מוסר את קו ההגנה. אתה לא יכול להיות טריבונל שמכריע בראיות.</w:t>
      </w:r>
    </w:p>
    <w:p w14:paraId="0636C0A9" w14:textId="77777777" w:rsidR="006506EA" w:rsidRPr="006506EA" w:rsidRDefault="006506EA" w:rsidP="006506EA">
      <w:pPr>
        <w:bidi/>
        <w:jc w:val="both"/>
        <w:rPr>
          <w:rFonts w:cs="David" w:hint="cs"/>
          <w:rtl/>
        </w:rPr>
      </w:pPr>
    </w:p>
    <w:p w14:paraId="7D89C97D"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A03C629" w14:textId="77777777" w:rsidR="006506EA" w:rsidRPr="006506EA" w:rsidRDefault="006506EA" w:rsidP="006506EA">
      <w:pPr>
        <w:bidi/>
        <w:jc w:val="both"/>
        <w:rPr>
          <w:rFonts w:cs="David" w:hint="cs"/>
          <w:rtl/>
        </w:rPr>
      </w:pPr>
    </w:p>
    <w:p w14:paraId="6DD5CF36" w14:textId="77777777" w:rsidR="006506EA" w:rsidRPr="006506EA" w:rsidRDefault="006506EA" w:rsidP="006506EA">
      <w:pPr>
        <w:bidi/>
        <w:jc w:val="both"/>
        <w:rPr>
          <w:rFonts w:cs="David" w:hint="cs"/>
          <w:rtl/>
        </w:rPr>
      </w:pPr>
      <w:r w:rsidRPr="006506EA">
        <w:rPr>
          <w:rFonts w:cs="David" w:hint="cs"/>
          <w:rtl/>
        </w:rPr>
        <w:tab/>
        <w:t>אם כן, על יסוד מה אני אקבע?</w:t>
      </w:r>
    </w:p>
    <w:p w14:paraId="3E7B2CEC" w14:textId="77777777" w:rsidR="006506EA" w:rsidRPr="006506EA" w:rsidRDefault="006506EA" w:rsidP="006506EA">
      <w:pPr>
        <w:bidi/>
        <w:jc w:val="both"/>
        <w:rPr>
          <w:rFonts w:cs="David" w:hint="cs"/>
          <w:rtl/>
        </w:rPr>
      </w:pPr>
    </w:p>
    <w:p w14:paraId="16773F91"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77CE4B61" w14:textId="77777777" w:rsidR="006506EA" w:rsidRPr="006506EA" w:rsidRDefault="006506EA" w:rsidP="006506EA">
      <w:pPr>
        <w:bidi/>
        <w:jc w:val="both"/>
        <w:rPr>
          <w:rFonts w:cs="David" w:hint="cs"/>
          <w:rtl/>
        </w:rPr>
      </w:pPr>
    </w:p>
    <w:p w14:paraId="402EC0CC" w14:textId="77777777" w:rsidR="006506EA" w:rsidRPr="006506EA" w:rsidRDefault="006506EA" w:rsidP="006506EA">
      <w:pPr>
        <w:bidi/>
        <w:jc w:val="both"/>
        <w:rPr>
          <w:rFonts w:cs="David" w:hint="cs"/>
          <w:rtl/>
        </w:rPr>
      </w:pPr>
      <w:r w:rsidRPr="006506EA">
        <w:rPr>
          <w:rFonts w:cs="David" w:hint="cs"/>
          <w:rtl/>
        </w:rPr>
        <w:tab/>
        <w:t xml:space="preserve">על יסוד התרשמותך. לעניין הראיות התרשמותך מעומק, חומרת ומגוון החשדות ומעומק הבדיקה שעשה היועץ המשפטי לממשלה בטרם הגיע למסקנתו. </w:t>
      </w:r>
    </w:p>
    <w:p w14:paraId="5CA735FD" w14:textId="77777777" w:rsidR="006506EA" w:rsidRPr="006506EA" w:rsidRDefault="006506EA" w:rsidP="006506EA">
      <w:pPr>
        <w:bidi/>
        <w:jc w:val="both"/>
        <w:rPr>
          <w:rFonts w:cs="David" w:hint="cs"/>
          <w:rtl/>
        </w:rPr>
      </w:pPr>
    </w:p>
    <w:p w14:paraId="15CF099F"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42B0E304" w14:textId="77777777" w:rsidR="006506EA" w:rsidRPr="006506EA" w:rsidRDefault="006506EA" w:rsidP="006506EA">
      <w:pPr>
        <w:bidi/>
        <w:jc w:val="both"/>
        <w:rPr>
          <w:rFonts w:cs="David" w:hint="cs"/>
          <w:rtl/>
        </w:rPr>
      </w:pPr>
    </w:p>
    <w:p w14:paraId="1701EA85" w14:textId="77777777" w:rsidR="006506EA" w:rsidRPr="006506EA" w:rsidRDefault="006506EA" w:rsidP="006506EA">
      <w:pPr>
        <w:bidi/>
        <w:jc w:val="both"/>
        <w:rPr>
          <w:rFonts w:cs="David" w:hint="cs"/>
          <w:rtl/>
        </w:rPr>
      </w:pPr>
      <w:r w:rsidRPr="006506EA">
        <w:rPr>
          <w:rFonts w:cs="David" w:hint="cs"/>
          <w:rtl/>
        </w:rPr>
        <w:tab/>
        <w:t>אני מסכים. אם ירצה, יוכל להביא אנשים כדי לטעון לפחות 10 שעות או יותר, אם רוב חברי הוועדה יבקשו זאת.</w:t>
      </w:r>
    </w:p>
    <w:p w14:paraId="3F8EB088" w14:textId="77777777" w:rsidR="006506EA" w:rsidRPr="006506EA" w:rsidRDefault="006506EA" w:rsidP="006506EA">
      <w:pPr>
        <w:bidi/>
        <w:jc w:val="both"/>
        <w:rPr>
          <w:rFonts w:cs="David" w:hint="cs"/>
          <w:rtl/>
        </w:rPr>
      </w:pPr>
    </w:p>
    <w:p w14:paraId="60171E6E" w14:textId="77777777" w:rsidR="006506EA" w:rsidRPr="006506EA" w:rsidRDefault="006506EA" w:rsidP="006506EA">
      <w:pPr>
        <w:bidi/>
        <w:jc w:val="both"/>
        <w:rPr>
          <w:rFonts w:cs="David" w:hint="cs"/>
          <w:u w:val="single"/>
          <w:rtl/>
        </w:rPr>
      </w:pPr>
      <w:r w:rsidRPr="006506EA">
        <w:rPr>
          <w:rFonts w:cs="David" w:hint="cs"/>
          <w:u w:val="single"/>
          <w:rtl/>
        </w:rPr>
        <w:t>היו"ר יעקב מרגי:</w:t>
      </w:r>
    </w:p>
    <w:p w14:paraId="71F757AC" w14:textId="77777777" w:rsidR="006506EA" w:rsidRPr="006506EA" w:rsidRDefault="006506EA" w:rsidP="006506EA">
      <w:pPr>
        <w:bidi/>
        <w:jc w:val="both"/>
        <w:rPr>
          <w:rFonts w:cs="David" w:hint="cs"/>
          <w:rtl/>
        </w:rPr>
      </w:pPr>
    </w:p>
    <w:p w14:paraId="38EB4909" w14:textId="77777777" w:rsidR="006506EA" w:rsidRPr="006506EA" w:rsidRDefault="006506EA" w:rsidP="006506EA">
      <w:pPr>
        <w:bidi/>
        <w:jc w:val="both"/>
        <w:rPr>
          <w:rFonts w:cs="David" w:hint="cs"/>
          <w:rtl/>
        </w:rPr>
      </w:pPr>
      <w:r w:rsidRPr="006506EA">
        <w:rPr>
          <w:rFonts w:cs="David" w:hint="cs"/>
          <w:rtl/>
        </w:rPr>
        <w:tab/>
        <w:t>אתה לא מסתפק בבא-כוחו.</w:t>
      </w:r>
    </w:p>
    <w:p w14:paraId="355DB94F" w14:textId="77777777" w:rsidR="006506EA" w:rsidRPr="006506EA" w:rsidRDefault="006506EA" w:rsidP="006506EA">
      <w:pPr>
        <w:bidi/>
        <w:jc w:val="both"/>
        <w:rPr>
          <w:rFonts w:cs="David" w:hint="cs"/>
          <w:rtl/>
        </w:rPr>
      </w:pPr>
    </w:p>
    <w:p w14:paraId="679AD9C6"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3AA1651C" w14:textId="77777777" w:rsidR="006506EA" w:rsidRPr="006506EA" w:rsidRDefault="006506EA" w:rsidP="006506EA">
      <w:pPr>
        <w:bidi/>
        <w:jc w:val="both"/>
        <w:rPr>
          <w:rFonts w:cs="David" w:hint="cs"/>
          <w:rtl/>
        </w:rPr>
      </w:pPr>
    </w:p>
    <w:p w14:paraId="5CB0B764" w14:textId="77777777" w:rsidR="006506EA" w:rsidRPr="006506EA" w:rsidRDefault="006506EA" w:rsidP="006506EA">
      <w:pPr>
        <w:bidi/>
        <w:jc w:val="both"/>
        <w:rPr>
          <w:rFonts w:cs="David" w:hint="cs"/>
          <w:rtl/>
        </w:rPr>
      </w:pPr>
      <w:r w:rsidRPr="006506EA">
        <w:rPr>
          <w:rFonts w:cs="David" w:hint="cs"/>
          <w:rtl/>
        </w:rPr>
        <w:tab/>
        <w:t>לא. גם הקובלים יכולים להביא אנשים שיבססו את עמדתם.</w:t>
      </w:r>
    </w:p>
    <w:p w14:paraId="02785777" w14:textId="77777777" w:rsidR="006506EA" w:rsidRPr="006506EA" w:rsidRDefault="006506EA" w:rsidP="006506EA">
      <w:pPr>
        <w:bidi/>
        <w:jc w:val="both"/>
        <w:rPr>
          <w:rFonts w:cs="David" w:hint="cs"/>
          <w:rtl/>
        </w:rPr>
      </w:pPr>
    </w:p>
    <w:p w14:paraId="5DC0256E"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2F68C574" w14:textId="77777777" w:rsidR="006506EA" w:rsidRPr="006506EA" w:rsidRDefault="006506EA" w:rsidP="006506EA">
      <w:pPr>
        <w:bidi/>
        <w:jc w:val="both"/>
        <w:rPr>
          <w:rFonts w:cs="David" w:hint="cs"/>
          <w:rtl/>
        </w:rPr>
      </w:pPr>
    </w:p>
    <w:p w14:paraId="616BD179" w14:textId="77777777" w:rsidR="006506EA" w:rsidRPr="006506EA" w:rsidRDefault="006506EA" w:rsidP="006506EA">
      <w:pPr>
        <w:bidi/>
        <w:jc w:val="both"/>
        <w:rPr>
          <w:rFonts w:cs="David" w:hint="cs"/>
          <w:rtl/>
        </w:rPr>
      </w:pPr>
      <w:r w:rsidRPr="006506EA">
        <w:rPr>
          <w:rFonts w:cs="David" w:hint="cs"/>
          <w:rtl/>
        </w:rPr>
        <w:tab/>
        <w:t>יעמדו לרשותו ולרשות האנשים שהביא 10 שעות אלא אם כן החליטה הוועדה אחרת.</w:t>
      </w:r>
    </w:p>
    <w:p w14:paraId="0050031A" w14:textId="77777777" w:rsidR="006506EA" w:rsidRPr="006506EA" w:rsidRDefault="006506EA" w:rsidP="006506EA">
      <w:pPr>
        <w:bidi/>
        <w:jc w:val="both"/>
        <w:rPr>
          <w:rFonts w:cs="David" w:hint="cs"/>
          <w:rtl/>
        </w:rPr>
      </w:pPr>
    </w:p>
    <w:p w14:paraId="18939E64"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723020AB" w14:textId="77777777" w:rsidR="006506EA" w:rsidRPr="006506EA" w:rsidRDefault="006506EA" w:rsidP="006506EA">
      <w:pPr>
        <w:bidi/>
        <w:jc w:val="both"/>
        <w:rPr>
          <w:rFonts w:cs="David" w:hint="cs"/>
          <w:rtl/>
        </w:rPr>
      </w:pPr>
    </w:p>
    <w:p w14:paraId="3B622D20" w14:textId="77777777" w:rsidR="006506EA" w:rsidRPr="006506EA" w:rsidRDefault="006506EA" w:rsidP="006506EA">
      <w:pPr>
        <w:bidi/>
        <w:jc w:val="both"/>
        <w:rPr>
          <w:rFonts w:cs="David" w:hint="cs"/>
          <w:rtl/>
        </w:rPr>
      </w:pPr>
      <w:r w:rsidRPr="006506EA">
        <w:rPr>
          <w:rFonts w:cs="David" w:hint="cs"/>
          <w:rtl/>
        </w:rPr>
        <w:tab/>
        <w:t>יש שתי אלטרנטיבות. באלטרנטיבה אחת  צריך לקחת את הזמן כי מן ההגינות שתעמוד האלטרנטיבה שמיכאל איתן ציין, שאני לגמרי לא מסכים אתה, אבל זו תפיסה שונה.</w:t>
      </w:r>
    </w:p>
    <w:p w14:paraId="4069EAFC" w14:textId="77777777" w:rsidR="006506EA" w:rsidRPr="006506EA" w:rsidRDefault="006506EA" w:rsidP="006506EA">
      <w:pPr>
        <w:bidi/>
        <w:jc w:val="both"/>
        <w:rPr>
          <w:rFonts w:cs="David" w:hint="cs"/>
          <w:rtl/>
        </w:rPr>
      </w:pPr>
    </w:p>
    <w:p w14:paraId="3A688E87"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5830A7BC" w14:textId="77777777" w:rsidR="006506EA" w:rsidRPr="006506EA" w:rsidRDefault="006506EA" w:rsidP="006506EA">
      <w:pPr>
        <w:bidi/>
        <w:jc w:val="both"/>
        <w:rPr>
          <w:rFonts w:cs="David" w:hint="cs"/>
          <w:rtl/>
        </w:rPr>
      </w:pPr>
    </w:p>
    <w:p w14:paraId="5D9FB734" w14:textId="77777777" w:rsidR="006506EA" w:rsidRPr="006506EA" w:rsidRDefault="006506EA" w:rsidP="006506EA">
      <w:pPr>
        <w:bidi/>
        <w:jc w:val="both"/>
        <w:rPr>
          <w:rFonts w:cs="David" w:hint="cs"/>
          <w:rtl/>
        </w:rPr>
      </w:pPr>
      <w:r w:rsidRPr="006506EA">
        <w:rPr>
          <w:rFonts w:cs="David" w:hint="cs"/>
          <w:rtl/>
        </w:rPr>
        <w:tab/>
        <w:t>היושב-ראש יוכל להאריך את מספר השעות מעבר ל-10 שעות אם הוא ירצה להביא עוד אנשים.</w:t>
      </w:r>
    </w:p>
    <w:p w14:paraId="534432E9" w14:textId="77777777" w:rsidR="006506EA" w:rsidRPr="006506EA" w:rsidRDefault="006506EA" w:rsidP="006506EA">
      <w:pPr>
        <w:bidi/>
        <w:jc w:val="both"/>
        <w:rPr>
          <w:rFonts w:cs="David" w:hint="cs"/>
          <w:rtl/>
        </w:rPr>
      </w:pPr>
    </w:p>
    <w:p w14:paraId="7A61F97F"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1BAD69B6" w14:textId="77777777" w:rsidR="006506EA" w:rsidRPr="006506EA" w:rsidRDefault="006506EA" w:rsidP="006506EA">
      <w:pPr>
        <w:bidi/>
        <w:jc w:val="both"/>
        <w:rPr>
          <w:rFonts w:cs="David" w:hint="cs"/>
          <w:rtl/>
        </w:rPr>
      </w:pPr>
    </w:p>
    <w:p w14:paraId="66BD263C" w14:textId="77777777" w:rsidR="006506EA" w:rsidRPr="006506EA" w:rsidRDefault="006506EA" w:rsidP="006506EA">
      <w:pPr>
        <w:bidi/>
        <w:jc w:val="both"/>
        <w:rPr>
          <w:rFonts w:cs="David" w:hint="cs"/>
          <w:rtl/>
        </w:rPr>
      </w:pPr>
      <w:r w:rsidRPr="006506EA">
        <w:rPr>
          <w:rFonts w:cs="David" w:hint="cs"/>
          <w:rtl/>
        </w:rPr>
        <w:tab/>
        <w:t>תכתוב רוב חברי הוועדה.</w:t>
      </w:r>
    </w:p>
    <w:p w14:paraId="0170B1B4" w14:textId="77777777" w:rsidR="006506EA" w:rsidRPr="006506EA" w:rsidRDefault="006506EA" w:rsidP="006506EA">
      <w:pPr>
        <w:bidi/>
        <w:jc w:val="both"/>
        <w:rPr>
          <w:rFonts w:cs="David" w:hint="cs"/>
          <w:rtl/>
        </w:rPr>
      </w:pPr>
    </w:p>
    <w:p w14:paraId="5B5DFB10"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3F758941" w14:textId="77777777" w:rsidR="006506EA" w:rsidRPr="006506EA" w:rsidRDefault="006506EA" w:rsidP="006506EA">
      <w:pPr>
        <w:bidi/>
        <w:jc w:val="both"/>
        <w:rPr>
          <w:rFonts w:cs="David" w:hint="cs"/>
          <w:rtl/>
        </w:rPr>
      </w:pPr>
    </w:p>
    <w:p w14:paraId="1B1F4BE5" w14:textId="77777777" w:rsidR="006506EA" w:rsidRPr="006506EA" w:rsidRDefault="006506EA" w:rsidP="006506EA">
      <w:pPr>
        <w:bidi/>
        <w:jc w:val="both"/>
        <w:rPr>
          <w:rFonts w:cs="David" w:hint="cs"/>
          <w:rtl/>
        </w:rPr>
      </w:pPr>
      <w:r w:rsidRPr="006506EA">
        <w:rPr>
          <w:rFonts w:cs="David" w:hint="cs"/>
          <w:rtl/>
        </w:rPr>
        <w:tab/>
        <w:t>בהחלטה רגילה של הוועדה.</w:t>
      </w:r>
    </w:p>
    <w:p w14:paraId="1AAF5C65" w14:textId="77777777" w:rsidR="006506EA" w:rsidRPr="006506EA" w:rsidRDefault="006506EA" w:rsidP="006506EA">
      <w:pPr>
        <w:bidi/>
        <w:jc w:val="both"/>
        <w:rPr>
          <w:rFonts w:cs="David" w:hint="cs"/>
          <w:rtl/>
        </w:rPr>
      </w:pPr>
    </w:p>
    <w:p w14:paraId="54785E1D"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8BF6D0E" w14:textId="77777777" w:rsidR="006506EA" w:rsidRPr="006506EA" w:rsidRDefault="006506EA" w:rsidP="006506EA">
      <w:pPr>
        <w:bidi/>
        <w:jc w:val="both"/>
        <w:rPr>
          <w:rFonts w:cs="David" w:hint="cs"/>
          <w:rtl/>
        </w:rPr>
      </w:pPr>
    </w:p>
    <w:p w14:paraId="52C788DA" w14:textId="77777777" w:rsidR="006506EA" w:rsidRPr="006506EA" w:rsidRDefault="006506EA" w:rsidP="006506EA">
      <w:pPr>
        <w:bidi/>
        <w:jc w:val="both"/>
        <w:rPr>
          <w:rFonts w:cs="David" w:hint="cs"/>
          <w:rtl/>
        </w:rPr>
      </w:pPr>
      <w:r w:rsidRPr="006506EA">
        <w:rPr>
          <w:rFonts w:cs="David" w:hint="cs"/>
          <w:rtl/>
        </w:rPr>
        <w:tab/>
        <w:t>בסדר.</w:t>
      </w:r>
    </w:p>
    <w:p w14:paraId="4BD9FA12" w14:textId="77777777" w:rsidR="006506EA" w:rsidRPr="006506EA" w:rsidRDefault="006506EA" w:rsidP="006506EA">
      <w:pPr>
        <w:bidi/>
        <w:jc w:val="both"/>
        <w:rPr>
          <w:rFonts w:cs="David" w:hint="cs"/>
          <w:rtl/>
        </w:rPr>
      </w:pPr>
    </w:p>
    <w:p w14:paraId="045B6D71"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428246EA" w14:textId="77777777" w:rsidR="006506EA" w:rsidRPr="006506EA" w:rsidRDefault="006506EA" w:rsidP="006506EA">
      <w:pPr>
        <w:bidi/>
        <w:jc w:val="both"/>
        <w:rPr>
          <w:rFonts w:cs="David" w:hint="cs"/>
          <w:rtl/>
        </w:rPr>
      </w:pPr>
    </w:p>
    <w:p w14:paraId="1AE7680F" w14:textId="77777777" w:rsidR="006506EA" w:rsidRPr="006506EA" w:rsidRDefault="006506EA" w:rsidP="006506EA">
      <w:pPr>
        <w:bidi/>
        <w:jc w:val="both"/>
        <w:rPr>
          <w:rFonts w:cs="David" w:hint="cs"/>
          <w:rtl/>
        </w:rPr>
      </w:pPr>
      <w:r w:rsidRPr="006506EA">
        <w:rPr>
          <w:rFonts w:cs="David" w:hint="cs"/>
          <w:rtl/>
        </w:rPr>
        <w:tab/>
        <w:t>גם לאנשי הנשיא וגם לקובלים יינתנו 10 שעות והוועדה יכולה להאריך. אם היא מאריכה לאחד, היא צריכה להאריך גם לאחר?</w:t>
      </w:r>
    </w:p>
    <w:p w14:paraId="3A8FD440" w14:textId="77777777" w:rsidR="006506EA" w:rsidRPr="006506EA" w:rsidRDefault="006506EA" w:rsidP="006506EA">
      <w:pPr>
        <w:bidi/>
        <w:jc w:val="both"/>
        <w:rPr>
          <w:rFonts w:cs="David" w:hint="cs"/>
          <w:rtl/>
        </w:rPr>
      </w:pPr>
    </w:p>
    <w:p w14:paraId="3ACE7C0F"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1E7A1901" w14:textId="77777777" w:rsidR="006506EA" w:rsidRPr="006506EA" w:rsidRDefault="006506EA" w:rsidP="006506EA">
      <w:pPr>
        <w:bidi/>
        <w:jc w:val="both"/>
        <w:rPr>
          <w:rFonts w:cs="David" w:hint="cs"/>
          <w:rtl/>
        </w:rPr>
      </w:pPr>
    </w:p>
    <w:p w14:paraId="4D1DEEC3" w14:textId="77777777" w:rsidR="006506EA" w:rsidRPr="006506EA" w:rsidRDefault="006506EA" w:rsidP="006506EA">
      <w:pPr>
        <w:bidi/>
        <w:jc w:val="both"/>
        <w:rPr>
          <w:rFonts w:cs="David" w:hint="cs"/>
          <w:rtl/>
        </w:rPr>
      </w:pPr>
      <w:r w:rsidRPr="006506EA">
        <w:rPr>
          <w:rFonts w:cs="David" w:hint="cs"/>
          <w:rtl/>
        </w:rPr>
        <w:tab/>
        <w:t>לא.</w:t>
      </w:r>
    </w:p>
    <w:p w14:paraId="105D9FE9" w14:textId="77777777" w:rsidR="006506EA" w:rsidRPr="006506EA" w:rsidRDefault="006506EA" w:rsidP="006506EA">
      <w:pPr>
        <w:bidi/>
        <w:jc w:val="both"/>
        <w:rPr>
          <w:rFonts w:cs="David" w:hint="cs"/>
          <w:rtl/>
        </w:rPr>
      </w:pPr>
    </w:p>
    <w:p w14:paraId="72CC64CA" w14:textId="77777777" w:rsidR="006506EA" w:rsidRPr="006506EA" w:rsidRDefault="006506EA" w:rsidP="006506EA">
      <w:pPr>
        <w:bidi/>
        <w:jc w:val="both"/>
        <w:rPr>
          <w:rFonts w:cs="David" w:hint="cs"/>
          <w:b/>
          <w:bCs/>
          <w:u w:val="single"/>
          <w:rtl/>
        </w:rPr>
      </w:pPr>
      <w:r w:rsidRPr="006506EA">
        <w:rPr>
          <w:rFonts w:cs="David" w:hint="cs"/>
          <w:b/>
          <w:bCs/>
          <w:u w:val="single"/>
          <w:rtl/>
        </w:rPr>
        <w:t>היו"ר אביגדור יצחקי</w:t>
      </w:r>
    </w:p>
    <w:p w14:paraId="26438D99" w14:textId="77777777" w:rsidR="006506EA" w:rsidRPr="006506EA" w:rsidRDefault="006506EA" w:rsidP="006506EA">
      <w:pPr>
        <w:bidi/>
        <w:jc w:val="both"/>
        <w:rPr>
          <w:rFonts w:cs="David" w:hint="cs"/>
          <w:rtl/>
        </w:rPr>
      </w:pPr>
    </w:p>
    <w:p w14:paraId="089BF5EF" w14:textId="77777777" w:rsidR="006506EA" w:rsidRPr="006506EA" w:rsidRDefault="006506EA" w:rsidP="006506EA">
      <w:pPr>
        <w:bidi/>
        <w:jc w:val="both"/>
        <w:rPr>
          <w:rFonts w:cs="David" w:hint="cs"/>
          <w:u w:val="single"/>
          <w:rtl/>
        </w:rPr>
      </w:pPr>
      <w:r w:rsidRPr="006506EA">
        <w:rPr>
          <w:rFonts w:cs="David" w:hint="cs"/>
          <w:u w:val="single"/>
          <w:rtl/>
        </w:rPr>
        <w:t>שלי יחימוביץ:</w:t>
      </w:r>
    </w:p>
    <w:p w14:paraId="62369303" w14:textId="77777777" w:rsidR="006506EA" w:rsidRPr="006506EA" w:rsidRDefault="006506EA" w:rsidP="006506EA">
      <w:pPr>
        <w:bidi/>
        <w:jc w:val="both"/>
        <w:rPr>
          <w:rFonts w:cs="David" w:hint="cs"/>
          <w:rtl/>
        </w:rPr>
      </w:pPr>
    </w:p>
    <w:p w14:paraId="62B2B4FA" w14:textId="77777777" w:rsidR="006506EA" w:rsidRPr="006506EA" w:rsidRDefault="006506EA" w:rsidP="006506EA">
      <w:pPr>
        <w:bidi/>
        <w:jc w:val="both"/>
        <w:rPr>
          <w:rFonts w:cs="David" w:hint="cs"/>
          <w:rtl/>
        </w:rPr>
      </w:pPr>
      <w:r w:rsidRPr="006506EA">
        <w:rPr>
          <w:rFonts w:cs="David" w:hint="cs"/>
          <w:rtl/>
        </w:rPr>
        <w:tab/>
        <w:t>אפשר להסביר מה קורה כאן?</w:t>
      </w:r>
    </w:p>
    <w:p w14:paraId="7CD5C152" w14:textId="77777777" w:rsidR="006506EA" w:rsidRPr="006506EA" w:rsidRDefault="006506EA" w:rsidP="006506EA">
      <w:pPr>
        <w:bidi/>
        <w:jc w:val="both"/>
        <w:rPr>
          <w:rFonts w:cs="David" w:hint="cs"/>
          <w:rtl/>
        </w:rPr>
      </w:pPr>
    </w:p>
    <w:p w14:paraId="2F665336"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0393122B" w14:textId="77777777" w:rsidR="006506EA" w:rsidRPr="006506EA" w:rsidRDefault="006506EA" w:rsidP="006506EA">
      <w:pPr>
        <w:bidi/>
        <w:jc w:val="both"/>
        <w:rPr>
          <w:rFonts w:cs="David" w:hint="cs"/>
          <w:rtl/>
        </w:rPr>
      </w:pPr>
    </w:p>
    <w:p w14:paraId="3C2C9D0A" w14:textId="77777777" w:rsidR="006506EA" w:rsidRPr="006506EA" w:rsidRDefault="006506EA" w:rsidP="006506EA">
      <w:pPr>
        <w:bidi/>
        <w:jc w:val="both"/>
        <w:rPr>
          <w:rFonts w:cs="David" w:hint="cs"/>
          <w:rtl/>
        </w:rPr>
      </w:pPr>
      <w:r w:rsidRPr="006506EA">
        <w:rPr>
          <w:rFonts w:cs="David" w:hint="cs"/>
          <w:rtl/>
        </w:rPr>
        <w:tab/>
        <w:t xml:space="preserve">בסך הכול הוטלה עלינו מטלה שהיא לא מטלה מהותית, ותיכף אני אסביר למה. יש לנו שתי אפשרויות. האפשרות הראשונה היא נוהל שמתבסס על הצעת היועצת המשפטית, כאשר במהלך הדיון עלו הערות שונות להצעת היועצת המשפטית ולפעמים הן סותרות אחת את השנייה, כמו למשל פרק הזמן - שבועיים או  חודש או שבוע - ולפעמים הן לא סותרות אלא הן פשוט משלימות תוספות כאלה ואחרות.  לדעתי אנחנו צריכים להצביע האם אנחנו הולכים לפי שיטת חבר הכנסת איתן - שצריך להעלות אותה על הכתב </w:t>
      </w:r>
      <w:r w:rsidRPr="006506EA">
        <w:rPr>
          <w:rFonts w:cs="David"/>
          <w:rtl/>
        </w:rPr>
        <w:t>–</w:t>
      </w:r>
      <w:r w:rsidRPr="006506EA">
        <w:rPr>
          <w:rFonts w:cs="David" w:hint="cs"/>
          <w:rtl/>
        </w:rPr>
        <w:t xml:space="preserve"> שהיא קצת שונה ואני לא מוכן לפרט למה לדעתי זה לא נכון, או הולכים על הבסיס של היועצת המשפטית. אם קיבלנו את הצעתו של חבר הכנסת איתן, לפי דעתי אנחנו צריכים להתכנס לעוד ישיבה כי אנחנו צריכים לנהל פעילות כמו שעשינו עם נוסח היועצת המשפטית. זאת אומרת, הוא למשל רוצה 21 יום, והיה מי שחושב 14. אם קיבלנו את הצעת היועצת המשפטית, כבר יש לנו את האלטרנטיבות בפנים.</w:t>
      </w:r>
    </w:p>
    <w:p w14:paraId="169162ED" w14:textId="77777777" w:rsidR="006506EA" w:rsidRPr="006506EA" w:rsidRDefault="006506EA" w:rsidP="006506EA">
      <w:pPr>
        <w:bidi/>
        <w:jc w:val="both"/>
        <w:rPr>
          <w:rFonts w:cs="David" w:hint="cs"/>
          <w:rtl/>
        </w:rPr>
      </w:pPr>
      <w:r w:rsidRPr="006506EA">
        <w:rPr>
          <w:rFonts w:cs="David"/>
          <w:rtl/>
        </w:rPr>
        <w:br w:type="page"/>
      </w:r>
    </w:p>
    <w:p w14:paraId="628CCCDA" w14:textId="77777777" w:rsidR="006506EA" w:rsidRPr="006506EA" w:rsidRDefault="006506EA" w:rsidP="006506EA">
      <w:pPr>
        <w:bidi/>
        <w:jc w:val="both"/>
        <w:rPr>
          <w:rFonts w:cs="David" w:hint="cs"/>
          <w:u w:val="single"/>
          <w:rtl/>
        </w:rPr>
      </w:pPr>
      <w:r w:rsidRPr="006506EA">
        <w:rPr>
          <w:rFonts w:cs="David" w:hint="cs"/>
          <w:u w:val="single"/>
          <w:rtl/>
        </w:rPr>
        <w:t>שלי יחימוביץ:</w:t>
      </w:r>
    </w:p>
    <w:p w14:paraId="4E9BAE39" w14:textId="77777777" w:rsidR="006506EA" w:rsidRPr="006506EA" w:rsidRDefault="006506EA" w:rsidP="006506EA">
      <w:pPr>
        <w:bidi/>
        <w:jc w:val="both"/>
        <w:rPr>
          <w:rFonts w:cs="David" w:hint="cs"/>
          <w:rtl/>
        </w:rPr>
      </w:pPr>
    </w:p>
    <w:p w14:paraId="4577912E" w14:textId="77777777" w:rsidR="006506EA" w:rsidRPr="006506EA" w:rsidRDefault="006506EA" w:rsidP="006506EA">
      <w:pPr>
        <w:bidi/>
        <w:jc w:val="both"/>
        <w:rPr>
          <w:rFonts w:cs="David" w:hint="cs"/>
          <w:rtl/>
        </w:rPr>
      </w:pPr>
      <w:r w:rsidRPr="006506EA">
        <w:rPr>
          <w:rFonts w:cs="David" w:hint="cs"/>
          <w:rtl/>
        </w:rPr>
        <w:tab/>
        <w:t>מהי הצעתו של מיכאל איתן?</w:t>
      </w:r>
    </w:p>
    <w:p w14:paraId="17096EB3" w14:textId="77777777" w:rsidR="006506EA" w:rsidRPr="006506EA" w:rsidRDefault="006506EA" w:rsidP="006506EA">
      <w:pPr>
        <w:bidi/>
        <w:jc w:val="both"/>
        <w:rPr>
          <w:rFonts w:cs="David" w:hint="cs"/>
          <w:rtl/>
        </w:rPr>
      </w:pPr>
    </w:p>
    <w:p w14:paraId="5FE88C76"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776176FC" w14:textId="77777777" w:rsidR="006506EA" w:rsidRPr="006506EA" w:rsidRDefault="006506EA" w:rsidP="006506EA">
      <w:pPr>
        <w:bidi/>
        <w:jc w:val="both"/>
        <w:rPr>
          <w:rFonts w:cs="David" w:hint="cs"/>
          <w:rtl/>
        </w:rPr>
      </w:pPr>
    </w:p>
    <w:p w14:paraId="711EA5DE" w14:textId="77777777" w:rsidR="006506EA" w:rsidRPr="006506EA" w:rsidRDefault="006506EA" w:rsidP="006506EA">
      <w:pPr>
        <w:bidi/>
        <w:jc w:val="both"/>
        <w:rPr>
          <w:rFonts w:cs="David" w:hint="cs"/>
          <w:rtl/>
        </w:rPr>
      </w:pPr>
      <w:r w:rsidRPr="006506EA">
        <w:rPr>
          <w:rFonts w:cs="David" w:hint="cs"/>
          <w:rtl/>
        </w:rPr>
        <w:tab/>
        <w:t>ממילא צריכה להיות הפסקה בדיון כי צריך להכין את הצעתו.</w:t>
      </w:r>
    </w:p>
    <w:p w14:paraId="3FCE2D76" w14:textId="77777777" w:rsidR="006506EA" w:rsidRPr="006506EA" w:rsidRDefault="006506EA" w:rsidP="006506EA">
      <w:pPr>
        <w:bidi/>
        <w:jc w:val="both"/>
        <w:rPr>
          <w:rFonts w:cs="David" w:hint="cs"/>
          <w:rtl/>
        </w:rPr>
      </w:pPr>
    </w:p>
    <w:p w14:paraId="63B2CC6D"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5D595327" w14:textId="77777777" w:rsidR="006506EA" w:rsidRPr="006506EA" w:rsidRDefault="006506EA" w:rsidP="006506EA">
      <w:pPr>
        <w:bidi/>
        <w:jc w:val="both"/>
        <w:rPr>
          <w:rFonts w:cs="David" w:hint="cs"/>
          <w:rtl/>
        </w:rPr>
      </w:pPr>
    </w:p>
    <w:p w14:paraId="46D7EC0A" w14:textId="77777777" w:rsidR="006506EA" w:rsidRPr="006506EA" w:rsidRDefault="006506EA" w:rsidP="006506EA">
      <w:pPr>
        <w:bidi/>
        <w:jc w:val="both"/>
        <w:rPr>
          <w:rFonts w:cs="David" w:hint="cs"/>
          <w:rtl/>
        </w:rPr>
      </w:pPr>
      <w:r w:rsidRPr="006506EA">
        <w:rPr>
          <w:rFonts w:cs="David" w:hint="cs"/>
          <w:rtl/>
        </w:rPr>
        <w:tab/>
        <w:t>אנחנו נתכנס שוב בשעה 2:00.</w:t>
      </w:r>
    </w:p>
    <w:p w14:paraId="6487128C" w14:textId="77777777" w:rsidR="006506EA" w:rsidRPr="006506EA" w:rsidRDefault="006506EA" w:rsidP="006506EA">
      <w:pPr>
        <w:bidi/>
        <w:jc w:val="both"/>
        <w:rPr>
          <w:rFonts w:cs="David" w:hint="cs"/>
          <w:rtl/>
        </w:rPr>
      </w:pPr>
    </w:p>
    <w:p w14:paraId="2CDF79AD"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144B9C25" w14:textId="77777777" w:rsidR="006506EA" w:rsidRPr="006506EA" w:rsidRDefault="006506EA" w:rsidP="006506EA">
      <w:pPr>
        <w:bidi/>
        <w:jc w:val="both"/>
        <w:rPr>
          <w:rFonts w:cs="David" w:hint="cs"/>
          <w:rtl/>
        </w:rPr>
      </w:pPr>
    </w:p>
    <w:p w14:paraId="33B1F70E" w14:textId="77777777" w:rsidR="006506EA" w:rsidRPr="006506EA" w:rsidRDefault="006506EA" w:rsidP="006506EA">
      <w:pPr>
        <w:bidi/>
        <w:jc w:val="both"/>
        <w:rPr>
          <w:rFonts w:cs="David" w:hint="cs"/>
          <w:rtl/>
        </w:rPr>
      </w:pPr>
      <w:r w:rsidRPr="006506EA">
        <w:rPr>
          <w:rFonts w:cs="David" w:hint="cs"/>
          <w:rtl/>
        </w:rPr>
        <w:tab/>
        <w:t>אני מודיע לפרוטוקול שנציגינו בוועדה יהיו חברי הכנסת לימור לבנת, מיכאל איתן ואני.</w:t>
      </w:r>
    </w:p>
    <w:p w14:paraId="4D5FB617" w14:textId="77777777" w:rsidR="006506EA" w:rsidRPr="006506EA" w:rsidRDefault="006506EA" w:rsidP="006506EA">
      <w:pPr>
        <w:bidi/>
        <w:jc w:val="both"/>
        <w:rPr>
          <w:rFonts w:cs="David" w:hint="cs"/>
          <w:rtl/>
        </w:rPr>
      </w:pPr>
    </w:p>
    <w:p w14:paraId="6BD980AC"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122A2B0B" w14:textId="77777777" w:rsidR="006506EA" w:rsidRPr="006506EA" w:rsidRDefault="006506EA" w:rsidP="006506EA">
      <w:pPr>
        <w:bidi/>
        <w:jc w:val="both"/>
        <w:rPr>
          <w:rFonts w:cs="David" w:hint="cs"/>
          <w:rtl/>
        </w:rPr>
      </w:pPr>
    </w:p>
    <w:p w14:paraId="76C1EF7A" w14:textId="77777777" w:rsidR="006506EA" w:rsidRPr="006506EA" w:rsidRDefault="006506EA" w:rsidP="006506EA">
      <w:pPr>
        <w:bidi/>
        <w:jc w:val="both"/>
        <w:rPr>
          <w:rFonts w:cs="David" w:hint="cs"/>
          <w:rtl/>
        </w:rPr>
      </w:pPr>
      <w:r w:rsidRPr="006506EA">
        <w:rPr>
          <w:rFonts w:cs="David" w:hint="cs"/>
          <w:rtl/>
        </w:rPr>
        <w:tab/>
        <w:t>מה שאנחנו עושים כאן זה חובבני וילדותי. אנחנו מתעסקים בנשיא מדינה, בתקנון ובכללים.</w:t>
      </w:r>
    </w:p>
    <w:p w14:paraId="090D1B27" w14:textId="77777777" w:rsidR="006506EA" w:rsidRPr="006506EA" w:rsidRDefault="006506EA" w:rsidP="006506EA">
      <w:pPr>
        <w:bidi/>
        <w:jc w:val="both"/>
        <w:rPr>
          <w:rFonts w:cs="David" w:hint="cs"/>
          <w:rtl/>
        </w:rPr>
      </w:pPr>
    </w:p>
    <w:p w14:paraId="56D75626" w14:textId="77777777" w:rsidR="006506EA" w:rsidRPr="006506EA" w:rsidRDefault="006506EA" w:rsidP="006506EA">
      <w:pPr>
        <w:bidi/>
        <w:jc w:val="both"/>
        <w:rPr>
          <w:rFonts w:cs="David" w:hint="cs"/>
          <w:rtl/>
        </w:rPr>
      </w:pPr>
    </w:p>
    <w:p w14:paraId="1E10C560" w14:textId="77777777" w:rsidR="006506EA" w:rsidRPr="006506EA" w:rsidRDefault="006506EA" w:rsidP="006506EA">
      <w:pPr>
        <w:bidi/>
        <w:jc w:val="both"/>
        <w:rPr>
          <w:rFonts w:cs="David" w:hint="cs"/>
          <w:b/>
          <w:bCs/>
          <w:u w:val="single"/>
          <w:rtl/>
        </w:rPr>
      </w:pPr>
      <w:r w:rsidRPr="006506EA">
        <w:rPr>
          <w:rFonts w:cs="David" w:hint="cs"/>
          <w:b/>
          <w:bCs/>
          <w:u w:val="single"/>
          <w:rtl/>
        </w:rPr>
        <w:t>הישיבה הופסקה בשעה 13:40 וחודשה בשעה 14:00</w:t>
      </w:r>
    </w:p>
    <w:p w14:paraId="0470B7FD" w14:textId="77777777" w:rsidR="006506EA" w:rsidRPr="006506EA" w:rsidRDefault="006506EA" w:rsidP="006506EA">
      <w:pPr>
        <w:bidi/>
        <w:jc w:val="both"/>
        <w:rPr>
          <w:rFonts w:cs="David" w:hint="cs"/>
          <w:rtl/>
        </w:rPr>
      </w:pPr>
    </w:p>
    <w:p w14:paraId="734F1CA7" w14:textId="77777777" w:rsidR="006506EA" w:rsidRPr="006506EA" w:rsidRDefault="006506EA" w:rsidP="006506EA">
      <w:pPr>
        <w:bidi/>
        <w:jc w:val="both"/>
        <w:rPr>
          <w:rFonts w:cs="David" w:hint="cs"/>
          <w:rtl/>
        </w:rPr>
      </w:pPr>
    </w:p>
    <w:p w14:paraId="3D0B3844"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727A5D72" w14:textId="77777777" w:rsidR="006506EA" w:rsidRPr="006506EA" w:rsidRDefault="006506EA" w:rsidP="006506EA">
      <w:pPr>
        <w:bidi/>
        <w:jc w:val="both"/>
        <w:rPr>
          <w:rFonts w:cs="David" w:hint="cs"/>
          <w:rtl/>
        </w:rPr>
      </w:pPr>
    </w:p>
    <w:p w14:paraId="5B5FC8F6" w14:textId="77777777" w:rsidR="006506EA" w:rsidRPr="006506EA" w:rsidRDefault="006506EA" w:rsidP="006506EA">
      <w:pPr>
        <w:bidi/>
        <w:jc w:val="both"/>
        <w:rPr>
          <w:rFonts w:cs="David" w:hint="cs"/>
          <w:rtl/>
        </w:rPr>
      </w:pPr>
      <w:r w:rsidRPr="006506EA">
        <w:rPr>
          <w:rFonts w:cs="David" w:hint="cs"/>
          <w:rtl/>
        </w:rPr>
        <w:tab/>
        <w:t>אני מחדש את הישיבה. אחרי דיון ארוך וממצה, לטעמי לפחות, ואחרי שישבנו ודנו בהצעות כאלה ואחרות, מתקבלת התמונה הבאה:</w:t>
      </w:r>
    </w:p>
    <w:p w14:paraId="04AD6A99" w14:textId="77777777" w:rsidR="006506EA" w:rsidRPr="006506EA" w:rsidRDefault="006506EA" w:rsidP="006506EA">
      <w:pPr>
        <w:bidi/>
        <w:jc w:val="both"/>
        <w:rPr>
          <w:rFonts w:cs="David" w:hint="cs"/>
          <w:rtl/>
        </w:rPr>
      </w:pPr>
    </w:p>
    <w:p w14:paraId="0BDF3246" w14:textId="77777777" w:rsidR="006506EA" w:rsidRPr="006506EA" w:rsidRDefault="006506EA" w:rsidP="006506EA">
      <w:pPr>
        <w:bidi/>
        <w:jc w:val="both"/>
        <w:rPr>
          <w:rFonts w:cs="David" w:hint="cs"/>
          <w:rtl/>
        </w:rPr>
      </w:pPr>
      <w:r w:rsidRPr="006506EA">
        <w:rPr>
          <w:rFonts w:cs="David" w:hint="cs"/>
          <w:rtl/>
        </w:rPr>
        <w:tab/>
        <w:t>הצעה אחת שמתבססת למעשה על הצעת היועצת המשפטית של הכנסת, בה ביקשו חברי כנסת לערוך שינויים. היא מיד תחולק לכם עם חלופות לבקשות שנשמעו כאן. אנחנו נצטרך להצביע על כל סעיף וסעיף, אחרי שנחליט מה הן החלופות.</w:t>
      </w:r>
    </w:p>
    <w:p w14:paraId="0C984DDF" w14:textId="77777777" w:rsidR="006506EA" w:rsidRPr="006506EA" w:rsidRDefault="006506EA" w:rsidP="006506EA">
      <w:pPr>
        <w:bidi/>
        <w:jc w:val="both"/>
        <w:rPr>
          <w:rFonts w:cs="David" w:hint="cs"/>
          <w:rtl/>
        </w:rPr>
      </w:pPr>
    </w:p>
    <w:p w14:paraId="49F01E75" w14:textId="77777777" w:rsidR="006506EA" w:rsidRPr="006506EA" w:rsidRDefault="006506EA" w:rsidP="006506EA">
      <w:pPr>
        <w:bidi/>
        <w:jc w:val="both"/>
        <w:rPr>
          <w:rFonts w:cs="David" w:hint="cs"/>
          <w:rtl/>
        </w:rPr>
      </w:pPr>
      <w:r w:rsidRPr="006506EA">
        <w:rPr>
          <w:rFonts w:cs="David" w:hint="cs"/>
          <w:rtl/>
        </w:rPr>
        <w:tab/>
        <w:t>בד בבד ישב חבר הכנסת מיכאל איתן ולאחר ששמע בוועדה סקירתה של מחלקת המחקר של הכנסת על מה נעשה במדינות אחרות, הוא רוצה להציע נוסח משלו שגם הוא יחולק לכם.</w:t>
      </w:r>
    </w:p>
    <w:p w14:paraId="1BCD3C0F" w14:textId="77777777" w:rsidR="006506EA" w:rsidRPr="006506EA" w:rsidRDefault="006506EA" w:rsidP="006506EA">
      <w:pPr>
        <w:bidi/>
        <w:jc w:val="both"/>
        <w:rPr>
          <w:rFonts w:cs="David" w:hint="cs"/>
          <w:rtl/>
        </w:rPr>
      </w:pPr>
    </w:p>
    <w:p w14:paraId="2B85BEDA" w14:textId="77777777" w:rsidR="006506EA" w:rsidRPr="006506EA" w:rsidRDefault="006506EA" w:rsidP="006506EA">
      <w:pPr>
        <w:bidi/>
        <w:jc w:val="both"/>
        <w:rPr>
          <w:rFonts w:cs="David" w:hint="cs"/>
          <w:rtl/>
        </w:rPr>
      </w:pPr>
      <w:r w:rsidRPr="006506EA">
        <w:rPr>
          <w:rFonts w:cs="David" w:hint="cs"/>
          <w:rtl/>
        </w:rPr>
        <w:tab/>
        <w:t>אני מבקש מכם לקרוא את שני הנוסחים. אני אקריא את הנוסח של חבר הכנסת איתן כדי שלא יהיה מצב שאף אחד לא יאמר שלא ראה אותו. זה עותק אחד של חבר הכנסת איתן,  ובנוסף תקבלו את העותק עם התיקונים שביקשתם להכניס בחלופות בתוך הנוסח הקיים.</w:t>
      </w:r>
    </w:p>
    <w:p w14:paraId="44F77BE6" w14:textId="77777777" w:rsidR="006506EA" w:rsidRPr="006506EA" w:rsidRDefault="006506EA" w:rsidP="006506EA">
      <w:pPr>
        <w:bidi/>
        <w:jc w:val="both"/>
        <w:rPr>
          <w:rFonts w:cs="David" w:hint="cs"/>
          <w:rtl/>
        </w:rPr>
      </w:pPr>
    </w:p>
    <w:p w14:paraId="65590410" w14:textId="77777777" w:rsidR="006506EA" w:rsidRPr="006506EA" w:rsidRDefault="006506EA" w:rsidP="006506EA">
      <w:pPr>
        <w:bidi/>
        <w:jc w:val="both"/>
        <w:rPr>
          <w:rFonts w:cs="David" w:hint="cs"/>
          <w:rtl/>
        </w:rPr>
      </w:pPr>
      <w:r w:rsidRPr="006506EA">
        <w:rPr>
          <w:rFonts w:cs="David" w:hint="cs"/>
          <w:rtl/>
        </w:rPr>
        <w:tab/>
        <w:t xml:space="preserve">סדר ההצבעה יהיה כדלקמן:  ההצבעה הראשונה תהיה </w:t>
      </w:r>
      <w:r w:rsidRPr="006506EA">
        <w:rPr>
          <w:rFonts w:cs="David"/>
          <w:rtl/>
        </w:rPr>
        <w:t>–</w:t>
      </w:r>
      <w:r w:rsidRPr="006506EA">
        <w:rPr>
          <w:rFonts w:cs="David" w:hint="cs"/>
          <w:rtl/>
        </w:rPr>
        <w:t xml:space="preserve"> אחרי שחבר הכנסת איתן יציג את הנוסח שלו -  על האם אנחנו נקבע את הנוהל על פי ההצעה שלו או על פי ההצעה הבסיסית עם התיקונים של היועצת המשפטית של הוועדה. קודם נכריע בין הנוהל שנוסח בישיבת ועדת הכנסת והשני הוא הנוסח של מיכאל איתן. קודם כל אנחנו נכריע על איזה נוסח אנחנו הולכים מבלי להיכנס לפרטים. אם יתקבל הנוסח של מיכאל איתן, נמשיך לדון בו. והיה והנוסח שלו לא יתקבל, נלך לנוסח שהציעה היועצת המשפטית של הכנסת יחד עם עורכת-הדין ארבל אסטרחן ובו נקבע את החלופות לכל סעיף וסעיף. </w:t>
      </w:r>
    </w:p>
    <w:p w14:paraId="22FDCE07" w14:textId="77777777" w:rsidR="006506EA" w:rsidRPr="006506EA" w:rsidRDefault="006506EA" w:rsidP="006506EA">
      <w:pPr>
        <w:bidi/>
        <w:jc w:val="both"/>
        <w:rPr>
          <w:rFonts w:cs="David" w:hint="cs"/>
          <w:rtl/>
        </w:rPr>
      </w:pPr>
    </w:p>
    <w:p w14:paraId="7DD5B1D0"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A137F83" w14:textId="77777777" w:rsidR="006506EA" w:rsidRPr="006506EA" w:rsidRDefault="006506EA" w:rsidP="006506EA">
      <w:pPr>
        <w:bidi/>
        <w:jc w:val="both"/>
        <w:rPr>
          <w:rFonts w:cs="David" w:hint="cs"/>
          <w:rtl/>
        </w:rPr>
      </w:pPr>
    </w:p>
    <w:p w14:paraId="290F7D50" w14:textId="77777777" w:rsidR="006506EA" w:rsidRPr="006506EA" w:rsidRDefault="006506EA" w:rsidP="006506EA">
      <w:pPr>
        <w:bidi/>
        <w:jc w:val="both"/>
        <w:rPr>
          <w:rFonts w:cs="David" w:hint="cs"/>
          <w:rtl/>
        </w:rPr>
      </w:pPr>
      <w:r w:rsidRPr="006506EA">
        <w:rPr>
          <w:rFonts w:cs="David" w:hint="cs"/>
          <w:rtl/>
        </w:rPr>
        <w:tab/>
        <w:t>במהלך השעות האחרונות התקיים דיון בוועדה באשר לנהלים. אני רוצה לומר שכאשר אני מכיל מאמר לעיתון, אני מקדיש לו הרבה יותר זמן מאשר יכולתי להקדיש כאן לקביעת נהלים ולדיון בנהלים. המגבלות של הזמן הן סד שלא שמחתי לקבל אותו, אבל הוועדה והמסלול שהוועדה עובדת בו הוא מסלול מואץ ולכן אני מסיר מעצמי אחריות לשגגות שנפלו בו ואני בטוח שנפלו הרבה שגגות. אני אוכל להעביר את העיקרון והמסר.</w:t>
      </w:r>
    </w:p>
    <w:p w14:paraId="52472CCB" w14:textId="77777777" w:rsidR="006506EA" w:rsidRPr="006506EA" w:rsidRDefault="006506EA" w:rsidP="006506EA">
      <w:pPr>
        <w:bidi/>
        <w:jc w:val="both"/>
        <w:rPr>
          <w:rFonts w:cs="David" w:hint="cs"/>
          <w:rtl/>
        </w:rPr>
      </w:pPr>
    </w:p>
    <w:p w14:paraId="0F8E5392" w14:textId="77777777" w:rsidR="006506EA" w:rsidRPr="006506EA" w:rsidRDefault="006506EA" w:rsidP="006506EA">
      <w:pPr>
        <w:bidi/>
        <w:jc w:val="both"/>
        <w:rPr>
          <w:rFonts w:cs="David" w:hint="cs"/>
          <w:rtl/>
        </w:rPr>
      </w:pPr>
      <w:r w:rsidRPr="006506EA">
        <w:rPr>
          <w:rFonts w:cs="David" w:hint="cs"/>
          <w:rtl/>
        </w:rPr>
        <w:tab/>
        <w:t>חברים, חבל לי מאוד שלא כולם שמעו את ההתייחסות של מרכז המידע והמחקר של הכנסת. לנוהל המוצע כאן אין תקדים בשום מדינה בעולם מבחינת פגיעה בזכויות הנשיא המודח. בכל הדוגמאות שקיבלנו ההליך הרבה יותר מורכב, כאשר יש מקומות שהוא עובר מבית לבית ומשם לבית המשפט, יש מקומות בהם הוא נעשה בשני בתים אבל נשמעות ראיות. בארצות-הברית התהליך התחיל ב-9 בספטמבר ונמשך כחמישה-שישה חודשים עד שהם הגיעו למסקנה שקלינטון לא יודח. התהליך הזה התחיל בהגעת משאיות שהכילו תיקים  לבית הנבחרים והוא נמשך בדיון בבית הנבחרים. התקיימו למעלה מ-35 ישיבות לפני שהם הגיעו להכרעה האם להדיח או לא להדיח את הנשיא. במהלך הישיבות האלה נשמעו עדים. לאחר שבית הנבחרים החליט, הביאו את זה לסנט להכרעה סופית וחברי הסנט הכריזו על עצמם כמושבעים. אני מראה רק איך מתייחסים לתהליך.</w:t>
      </w:r>
    </w:p>
    <w:p w14:paraId="6228CA20" w14:textId="77777777" w:rsidR="006506EA" w:rsidRPr="006506EA" w:rsidRDefault="006506EA" w:rsidP="006506EA">
      <w:pPr>
        <w:bidi/>
        <w:jc w:val="both"/>
        <w:rPr>
          <w:rFonts w:cs="David" w:hint="cs"/>
          <w:rtl/>
        </w:rPr>
      </w:pPr>
    </w:p>
    <w:p w14:paraId="51DF0F68" w14:textId="77777777" w:rsidR="006506EA" w:rsidRPr="006506EA" w:rsidRDefault="006506EA" w:rsidP="006506EA">
      <w:pPr>
        <w:bidi/>
        <w:jc w:val="both"/>
        <w:rPr>
          <w:rFonts w:cs="David" w:hint="cs"/>
          <w:rtl/>
        </w:rPr>
      </w:pPr>
      <w:r w:rsidRPr="006506EA">
        <w:rPr>
          <w:rFonts w:cs="David" w:hint="cs"/>
          <w:rtl/>
        </w:rPr>
        <w:tab/>
        <w:t>במדינות אחרות בהן אין נשיא שהוא ראש הרשות המבצעת, בכולן התהליך עובר שלבים והוא לא נעשה במהירות ובחיפזון כפי שזה נעשה אצלנו. לפעמים התהליך משולב בבית משפט חיצוני או בבית משפט של החוקה.</w:t>
      </w:r>
    </w:p>
    <w:p w14:paraId="755EE431" w14:textId="77777777" w:rsidR="006506EA" w:rsidRPr="006506EA" w:rsidRDefault="006506EA" w:rsidP="006506EA">
      <w:pPr>
        <w:bidi/>
        <w:jc w:val="both"/>
        <w:rPr>
          <w:rFonts w:cs="David" w:hint="cs"/>
          <w:rtl/>
        </w:rPr>
      </w:pPr>
    </w:p>
    <w:p w14:paraId="54651CB8" w14:textId="77777777" w:rsidR="006506EA" w:rsidRPr="006506EA" w:rsidRDefault="006506EA" w:rsidP="006506EA">
      <w:pPr>
        <w:bidi/>
        <w:jc w:val="both"/>
        <w:rPr>
          <w:rFonts w:cs="David" w:hint="cs"/>
          <w:rtl/>
        </w:rPr>
      </w:pPr>
      <w:r w:rsidRPr="006506EA">
        <w:rPr>
          <w:rFonts w:cs="David" w:hint="cs"/>
          <w:rtl/>
        </w:rPr>
        <w:tab/>
        <w:t>אני מבקש מכם. שמעתי את הערותיו של חבר הכנסת רותם שבג"ץ יכול לפסול אם נעשה דברים לא תקינים, אבל אני אומר לעצמנו. אנחנו הולכים לדון אדם על דבר מאוד חמור. אני מבקש מכם איפוק, סבלנות ומתן מקום לנאשם בכללים ובפרוצדורה. אלה הן זכויות היסוד של נאשם, הפרוצדורה. צריך לתת לזה איזשהו מקום.</w:t>
      </w:r>
    </w:p>
    <w:p w14:paraId="460B8E7E" w14:textId="77777777" w:rsidR="006506EA" w:rsidRPr="006506EA" w:rsidRDefault="006506EA" w:rsidP="006506EA">
      <w:pPr>
        <w:bidi/>
        <w:jc w:val="both"/>
        <w:rPr>
          <w:rFonts w:cs="David" w:hint="cs"/>
          <w:rtl/>
        </w:rPr>
      </w:pPr>
    </w:p>
    <w:p w14:paraId="446654D6" w14:textId="77777777" w:rsidR="006506EA" w:rsidRPr="006506EA" w:rsidRDefault="006506EA" w:rsidP="006506EA">
      <w:pPr>
        <w:bidi/>
        <w:jc w:val="both"/>
        <w:rPr>
          <w:rFonts w:cs="David" w:hint="cs"/>
          <w:rtl/>
        </w:rPr>
      </w:pPr>
      <w:r w:rsidRPr="006506EA">
        <w:rPr>
          <w:rFonts w:cs="David" w:hint="cs"/>
          <w:rtl/>
        </w:rPr>
        <w:tab/>
        <w:t>אני אומר מה הכללים שלי ומדוע אני חושב שיש להם עדיפות על פני הכללים המוצעים. אני לא מדבר על לוחות זמנים כי הם שנויים במחלוקת. ההליך שאני מציע יוצר שלבים. יצרתי איזשהו מדרג של הליך שצריך להתבצע. אני מתחיל בזה שקובלנה שמוגשת לפי חוק יסוד: נשיא המדינה על-ידי 20 חברי כנסת, צריכה להיות מנומקת. צריך להיות כתוב שם שחברי הכנסת חושבים שהנשיא נהג בצורה בלתי הולמת ולציין מדוע. הנשיא צריך לדעת איך להגן על עצמו. אנחנו צריכים לומר לו במה אנחנו מאשימים אותו. אמירה של התנהגות בלתי הולמת בלי לפרט למה אנחנו מתכוונים, איננה מאפשרת לו מרווח והיא גם תקשה אחר כך על דיוני הוועדה. עדיף שיהיו דברים שיהיו מוגדרים. אנשים יאמרו מה הם חושבים ועל מה הם מסתמכים כשהם אומרים שהוא נהג שלא כהלכה. הם יכולים  לומר שהם מסתמכים על אמצעי התקשורת, או הם יכולים לומר שהם מסתמכים על היועץ המשפטי.</w:t>
      </w:r>
    </w:p>
    <w:p w14:paraId="24D16026" w14:textId="77777777" w:rsidR="006506EA" w:rsidRPr="006506EA" w:rsidRDefault="006506EA" w:rsidP="006506EA">
      <w:pPr>
        <w:bidi/>
        <w:jc w:val="both"/>
        <w:rPr>
          <w:rFonts w:cs="David" w:hint="cs"/>
          <w:rtl/>
        </w:rPr>
      </w:pPr>
    </w:p>
    <w:p w14:paraId="0F625372" w14:textId="77777777" w:rsidR="006506EA" w:rsidRPr="006506EA" w:rsidRDefault="006506EA" w:rsidP="006506EA">
      <w:pPr>
        <w:bidi/>
        <w:jc w:val="both"/>
        <w:rPr>
          <w:rFonts w:cs="David" w:hint="cs"/>
          <w:rtl/>
        </w:rPr>
      </w:pPr>
      <w:r w:rsidRPr="006506EA">
        <w:rPr>
          <w:rFonts w:cs="David" w:hint="cs"/>
          <w:rtl/>
        </w:rPr>
        <w:tab/>
        <w:t>הקובלנה הזו תובא לוועדת הכנסת לדיון ויכול להיות שחברי ועדת הכנסת ירצו להוסיף או לשנות. הדיון וההחלטה תהיה ברוב רגיל. החלטת ועדת הכנסת תועבר לנשיא המדינה והוא יראה במה מאשימים אותו, באיזה נקודות ומה הנקודות המרכזיות הנטענות כלפיו. בתוך שבוע הוא יוכל להגיש השגה בכתב לוועדת הכנסת והוא יאמר מה הוא מבקש שיהיו סדרי הדיון כפי שהוא מבין אותו וכפי שנקבע כאן, אבל יהיה תיאום כפי שנעשה בין תובע לפרקליט שמכינים את התהליך עוד לפני שמתחילים לקיים את הדיון המשפטי עצמו.</w:t>
      </w:r>
    </w:p>
    <w:p w14:paraId="4A27F463" w14:textId="77777777" w:rsidR="006506EA" w:rsidRPr="006506EA" w:rsidRDefault="006506EA" w:rsidP="006506EA">
      <w:pPr>
        <w:bidi/>
        <w:jc w:val="both"/>
        <w:rPr>
          <w:rFonts w:cs="David" w:hint="cs"/>
          <w:rtl/>
        </w:rPr>
      </w:pPr>
    </w:p>
    <w:p w14:paraId="79D747BD" w14:textId="77777777" w:rsidR="006506EA" w:rsidRPr="006506EA" w:rsidRDefault="006506EA" w:rsidP="006506EA">
      <w:pPr>
        <w:bidi/>
        <w:jc w:val="both"/>
        <w:rPr>
          <w:rFonts w:cs="David" w:hint="cs"/>
          <w:rtl/>
        </w:rPr>
      </w:pPr>
      <w:r w:rsidRPr="006506EA">
        <w:rPr>
          <w:rFonts w:cs="David" w:hint="cs"/>
          <w:rtl/>
        </w:rPr>
        <w:tab/>
        <w:t>יושב-ראש ועדת הכנסת יקבע את המועד לישיבת הוועדה בה תידון הקובלנה וזה יהיה תוך 21 ימים. יינתנו 21 ימים לנשיא להתכונן לגופו של עניין. יושב-ראש הוועדה אמר שרק לצלם את החומר ייקח חודש ימים ואז האם לא ראוי שניתן לו לפחות 21 יום שיוכל להשיב לעניין? הוא צריך להכין את הטענות. אי אפשר בפחות מ-21 ימים לדרוש ממנו להגיש לנו תשובות כאשר מדובר בתיק כל כך חשוב כמו הדחת נשיא.</w:t>
      </w:r>
    </w:p>
    <w:p w14:paraId="52E80C54" w14:textId="77777777" w:rsidR="006506EA" w:rsidRPr="006506EA" w:rsidRDefault="006506EA" w:rsidP="006506EA">
      <w:pPr>
        <w:bidi/>
        <w:jc w:val="both"/>
        <w:rPr>
          <w:rFonts w:cs="David" w:hint="cs"/>
          <w:rtl/>
        </w:rPr>
      </w:pPr>
    </w:p>
    <w:p w14:paraId="2B2DD74C" w14:textId="77777777" w:rsidR="006506EA" w:rsidRPr="006506EA" w:rsidRDefault="006506EA" w:rsidP="006506EA">
      <w:pPr>
        <w:bidi/>
        <w:jc w:val="both"/>
        <w:rPr>
          <w:rFonts w:cs="David" w:hint="cs"/>
          <w:rtl/>
        </w:rPr>
      </w:pPr>
      <w:r w:rsidRPr="006506EA">
        <w:rPr>
          <w:rFonts w:cs="David" w:hint="cs"/>
          <w:rtl/>
        </w:rPr>
        <w:tab/>
        <w:t>הנשיא יוזמן לדיון הוועדה ויהיה רשאי להיות מיוצג.</w:t>
      </w:r>
    </w:p>
    <w:p w14:paraId="18A93DDA" w14:textId="77777777" w:rsidR="006506EA" w:rsidRPr="006506EA" w:rsidRDefault="006506EA" w:rsidP="006506EA">
      <w:pPr>
        <w:bidi/>
        <w:jc w:val="both"/>
        <w:rPr>
          <w:rFonts w:cs="David" w:hint="cs"/>
          <w:rtl/>
        </w:rPr>
      </w:pPr>
    </w:p>
    <w:p w14:paraId="2FB6935C" w14:textId="77777777" w:rsidR="006506EA" w:rsidRPr="006506EA" w:rsidRDefault="006506EA" w:rsidP="006506EA">
      <w:pPr>
        <w:bidi/>
        <w:jc w:val="both"/>
        <w:rPr>
          <w:rFonts w:cs="David" w:hint="cs"/>
          <w:rtl/>
        </w:rPr>
      </w:pPr>
      <w:r w:rsidRPr="006506EA">
        <w:rPr>
          <w:rFonts w:cs="David" w:hint="cs"/>
          <w:rtl/>
        </w:rPr>
        <w:tab/>
        <w:t>אם הנשיא ירצה להזמין אנשים נוספים, ועדת הכנסת תזמן אותם. לפעמים יכול להיות מצב הפוך שיושב-ראש הישיבה יכול להיות בעל קשרים אישיים עם הנשיא ודווקא התובעים יהיו בלחץ. צריך לאפשר לכל צד להזמין את האנשים וקבעתי שהם יוכלו להביא אנשים מטעמם שיטענו עד 10 שעות כדי לחזק את טענותיהם. אם ועדת הכנסת תחליט לתת יותר זמן, היא תוכל לאשר זאת.</w:t>
      </w:r>
    </w:p>
    <w:p w14:paraId="0A400EFC" w14:textId="77777777" w:rsidR="006506EA" w:rsidRPr="006506EA" w:rsidRDefault="006506EA" w:rsidP="006506EA">
      <w:pPr>
        <w:bidi/>
        <w:jc w:val="both"/>
        <w:rPr>
          <w:rFonts w:cs="David" w:hint="cs"/>
          <w:rtl/>
        </w:rPr>
      </w:pPr>
    </w:p>
    <w:p w14:paraId="568B95DD" w14:textId="77777777" w:rsidR="006506EA" w:rsidRPr="006506EA" w:rsidRDefault="006506EA" w:rsidP="006506EA">
      <w:pPr>
        <w:bidi/>
        <w:jc w:val="both"/>
        <w:rPr>
          <w:rFonts w:cs="David" w:hint="cs"/>
          <w:rtl/>
        </w:rPr>
      </w:pPr>
      <w:r w:rsidRPr="006506EA">
        <w:rPr>
          <w:rFonts w:cs="David" w:hint="cs"/>
          <w:rtl/>
        </w:rPr>
        <w:tab/>
        <w:t>ועדת הכנסת, בהחלטה שלה, אם היא תחליט על כך, יכולה להזמין אנשים נוספים. אולי רוב חברי הוועדה יצטרכו לבקש זאת.</w:t>
      </w:r>
    </w:p>
    <w:p w14:paraId="44012197" w14:textId="77777777" w:rsidR="006506EA" w:rsidRPr="006506EA" w:rsidRDefault="006506EA" w:rsidP="006506EA">
      <w:pPr>
        <w:bidi/>
        <w:jc w:val="both"/>
        <w:rPr>
          <w:rFonts w:cs="David" w:hint="cs"/>
          <w:rtl/>
        </w:rPr>
      </w:pPr>
    </w:p>
    <w:p w14:paraId="7A7283AE" w14:textId="77777777" w:rsidR="006506EA" w:rsidRPr="006506EA" w:rsidRDefault="006506EA" w:rsidP="006506EA">
      <w:pPr>
        <w:bidi/>
        <w:jc w:val="both"/>
        <w:rPr>
          <w:rFonts w:cs="David" w:hint="cs"/>
          <w:rtl/>
        </w:rPr>
      </w:pPr>
      <w:r w:rsidRPr="006506EA">
        <w:rPr>
          <w:rFonts w:cs="David" w:hint="cs"/>
          <w:rtl/>
        </w:rPr>
        <w:tab/>
        <w:t>בסיום הדיון יסכמו חברי הכנסת שהגישו את הקובלנה, נציג הנשיא יסכם את עמדתו ותיערך הצבעה.</w:t>
      </w:r>
    </w:p>
    <w:p w14:paraId="1632A4A6" w14:textId="77777777" w:rsidR="006506EA" w:rsidRPr="006506EA" w:rsidRDefault="006506EA" w:rsidP="006506EA">
      <w:pPr>
        <w:bidi/>
        <w:jc w:val="both"/>
        <w:rPr>
          <w:rFonts w:cs="David" w:hint="cs"/>
          <w:rtl/>
        </w:rPr>
      </w:pPr>
    </w:p>
    <w:p w14:paraId="2FE3204A" w14:textId="77777777" w:rsidR="006506EA" w:rsidRPr="006506EA" w:rsidRDefault="006506EA" w:rsidP="006506EA">
      <w:pPr>
        <w:bidi/>
        <w:jc w:val="both"/>
        <w:rPr>
          <w:rFonts w:cs="David" w:hint="cs"/>
          <w:rtl/>
        </w:rPr>
      </w:pPr>
      <w:r w:rsidRPr="006506EA">
        <w:rPr>
          <w:rFonts w:cs="David" w:hint="cs"/>
          <w:rtl/>
        </w:rPr>
        <w:tab/>
        <w:t xml:space="preserve">אני מסכים בעיקרון </w:t>
      </w:r>
      <w:r w:rsidRPr="006506EA">
        <w:rPr>
          <w:rFonts w:cs="David"/>
          <w:rtl/>
        </w:rPr>
        <w:t>–</w:t>
      </w:r>
      <w:r w:rsidRPr="006506EA">
        <w:rPr>
          <w:rFonts w:cs="David" w:hint="cs"/>
          <w:rtl/>
        </w:rPr>
        <w:t xml:space="preserve"> אם כי לא בדקתי את היישומים ואני שומר לעצמי את הזכות, כי את זה הוסיפה היועצת המשפטית </w:t>
      </w:r>
      <w:r w:rsidRPr="006506EA">
        <w:rPr>
          <w:rFonts w:cs="David"/>
          <w:rtl/>
        </w:rPr>
        <w:t>–</w:t>
      </w:r>
      <w:r w:rsidRPr="006506EA">
        <w:rPr>
          <w:rFonts w:cs="David" w:hint="cs"/>
          <w:rtl/>
        </w:rPr>
        <w:t xml:space="preserve"> להוסיף שלנוהל הזה יתווספו סעיפים 4, 5, 6, 7, 8 ו-9 של הנוהל המוצע על-ידי הוועדה ואני חושב שאפשר לשלב אותם.</w:t>
      </w:r>
    </w:p>
    <w:p w14:paraId="375A8243" w14:textId="77777777" w:rsidR="006506EA" w:rsidRPr="006506EA" w:rsidRDefault="006506EA" w:rsidP="006506EA">
      <w:pPr>
        <w:bidi/>
        <w:jc w:val="both"/>
        <w:rPr>
          <w:rFonts w:cs="David" w:hint="cs"/>
          <w:rtl/>
        </w:rPr>
      </w:pPr>
    </w:p>
    <w:p w14:paraId="264413D7"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1CB9EE3B" w14:textId="77777777" w:rsidR="006506EA" w:rsidRPr="006506EA" w:rsidRDefault="006506EA" w:rsidP="006506EA">
      <w:pPr>
        <w:bidi/>
        <w:jc w:val="both"/>
        <w:rPr>
          <w:rFonts w:cs="David" w:hint="cs"/>
          <w:rtl/>
        </w:rPr>
      </w:pPr>
    </w:p>
    <w:p w14:paraId="23F52015" w14:textId="77777777" w:rsidR="006506EA" w:rsidRPr="006506EA" w:rsidRDefault="006506EA" w:rsidP="006506EA">
      <w:pPr>
        <w:bidi/>
        <w:jc w:val="both"/>
        <w:rPr>
          <w:rFonts w:cs="David" w:hint="cs"/>
          <w:rtl/>
        </w:rPr>
      </w:pPr>
      <w:r w:rsidRPr="006506EA">
        <w:rPr>
          <w:rFonts w:cs="David" w:hint="cs"/>
          <w:rtl/>
        </w:rPr>
        <w:tab/>
        <w:t>מרגע זה אנחנו נכנסים להצבעות.</w:t>
      </w:r>
    </w:p>
    <w:p w14:paraId="0DDC8685" w14:textId="77777777" w:rsidR="006506EA" w:rsidRPr="006506EA" w:rsidRDefault="006506EA" w:rsidP="006506EA">
      <w:pPr>
        <w:bidi/>
        <w:jc w:val="both"/>
        <w:rPr>
          <w:rFonts w:cs="David" w:hint="cs"/>
          <w:rtl/>
        </w:rPr>
      </w:pPr>
      <w:r w:rsidRPr="006506EA">
        <w:rPr>
          <w:rFonts w:cs="David" w:hint="cs"/>
          <w:rtl/>
        </w:rPr>
        <w:t>אני מעמיד להצבעה את הצעתו של חבר הכנסת מיכאל איתן לעומת ההצעה שמבוססת על הצעתה של היועצת המשפטית של הכנסת. אנחנו מצביעים על שתי חלופות כאשר החלופה הראשונה היא של מיכאל איתן והשנייה היא החלופה שהתבססה על הצעתה של היועצת המשפטית לכנסת. כאשר אני אומר מיכאל איתן, הכוונה להצעתו של מיכאל איתן, וכשאני אומר היועצת המשפטית של הכנסת, הכוונה להצעתה של היועצת המשפטית של הכנסת.</w:t>
      </w:r>
    </w:p>
    <w:p w14:paraId="60215B54" w14:textId="77777777" w:rsidR="006506EA" w:rsidRPr="006506EA" w:rsidRDefault="006506EA" w:rsidP="006506EA">
      <w:pPr>
        <w:bidi/>
        <w:jc w:val="both"/>
        <w:rPr>
          <w:rFonts w:cs="David" w:hint="cs"/>
          <w:rtl/>
        </w:rPr>
      </w:pPr>
    </w:p>
    <w:p w14:paraId="7AB99C80" w14:textId="77777777" w:rsidR="006506EA" w:rsidRPr="006506EA" w:rsidRDefault="006506EA" w:rsidP="006506EA">
      <w:pPr>
        <w:bidi/>
        <w:jc w:val="both"/>
        <w:rPr>
          <w:rFonts w:cs="David" w:hint="cs"/>
          <w:rtl/>
        </w:rPr>
      </w:pPr>
      <w:r w:rsidRPr="006506EA">
        <w:rPr>
          <w:rFonts w:cs="David" w:hint="cs"/>
          <w:rtl/>
        </w:rPr>
        <w:tab/>
        <w:t>מי בעד אישור הצעתו של מיכאל איתן?</w:t>
      </w:r>
    </w:p>
    <w:p w14:paraId="3DB5C56C" w14:textId="77777777" w:rsidR="006506EA" w:rsidRPr="006506EA" w:rsidRDefault="006506EA" w:rsidP="006506EA">
      <w:pPr>
        <w:bidi/>
        <w:jc w:val="both"/>
        <w:rPr>
          <w:rFonts w:cs="David" w:hint="cs"/>
          <w:rtl/>
        </w:rPr>
      </w:pPr>
    </w:p>
    <w:p w14:paraId="0163A1DF"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66458F1F" w14:textId="77777777" w:rsidR="006506EA" w:rsidRPr="006506EA" w:rsidRDefault="006506EA" w:rsidP="006506EA">
      <w:pPr>
        <w:bidi/>
        <w:jc w:val="both"/>
        <w:rPr>
          <w:rFonts w:cs="David" w:hint="cs"/>
          <w:rtl/>
        </w:rPr>
      </w:pPr>
    </w:p>
    <w:p w14:paraId="1590916D"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4</w:t>
      </w:r>
    </w:p>
    <w:p w14:paraId="6627B685" w14:textId="77777777" w:rsidR="006506EA" w:rsidRPr="006506EA" w:rsidRDefault="006506EA" w:rsidP="006506EA">
      <w:pPr>
        <w:bidi/>
        <w:jc w:val="both"/>
        <w:rPr>
          <w:rFonts w:cs="David" w:hint="cs"/>
          <w:b/>
          <w:bCs/>
          <w:rtl/>
        </w:rPr>
      </w:pPr>
    </w:p>
    <w:p w14:paraId="1C9207CD" w14:textId="77777777" w:rsidR="006506EA" w:rsidRPr="006506EA" w:rsidRDefault="006506EA" w:rsidP="006506EA">
      <w:pPr>
        <w:bidi/>
        <w:jc w:val="both"/>
        <w:rPr>
          <w:rFonts w:cs="David" w:hint="cs"/>
          <w:rtl/>
        </w:rPr>
      </w:pPr>
      <w:r w:rsidRPr="006506EA">
        <w:rPr>
          <w:rFonts w:cs="David" w:hint="cs"/>
          <w:rtl/>
        </w:rPr>
        <w:t>מי בעד ללכת לפי הקונספט שבהצעתה של היועצת המשפטית של הכנסת?</w:t>
      </w:r>
    </w:p>
    <w:p w14:paraId="29420423" w14:textId="77777777" w:rsidR="006506EA" w:rsidRPr="006506EA" w:rsidRDefault="006506EA" w:rsidP="006506EA">
      <w:pPr>
        <w:bidi/>
        <w:jc w:val="both"/>
        <w:rPr>
          <w:rFonts w:cs="David" w:hint="cs"/>
          <w:rtl/>
        </w:rPr>
      </w:pPr>
    </w:p>
    <w:p w14:paraId="64A58330"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3CA6A56D" w14:textId="77777777" w:rsidR="006506EA" w:rsidRPr="006506EA" w:rsidRDefault="006506EA" w:rsidP="006506EA">
      <w:pPr>
        <w:bidi/>
        <w:jc w:val="both"/>
        <w:rPr>
          <w:rFonts w:cs="David" w:hint="cs"/>
          <w:b/>
          <w:bCs/>
          <w:rtl/>
        </w:rPr>
      </w:pPr>
    </w:p>
    <w:p w14:paraId="60250A08"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16</w:t>
      </w:r>
    </w:p>
    <w:p w14:paraId="07FEC108" w14:textId="77777777" w:rsidR="006506EA" w:rsidRPr="006506EA" w:rsidRDefault="006506EA" w:rsidP="006506EA">
      <w:pPr>
        <w:bidi/>
        <w:jc w:val="both"/>
        <w:rPr>
          <w:rFonts w:cs="David" w:hint="cs"/>
          <w:rtl/>
        </w:rPr>
      </w:pPr>
    </w:p>
    <w:p w14:paraId="53400781" w14:textId="77777777" w:rsidR="006506EA" w:rsidRPr="006506EA" w:rsidRDefault="006506EA" w:rsidP="006506EA">
      <w:pPr>
        <w:bidi/>
        <w:jc w:val="both"/>
        <w:rPr>
          <w:rFonts w:cs="David" w:hint="cs"/>
          <w:rtl/>
        </w:rPr>
      </w:pPr>
    </w:p>
    <w:p w14:paraId="5A6CB129" w14:textId="77777777" w:rsidR="006506EA" w:rsidRPr="006506EA" w:rsidRDefault="006506EA" w:rsidP="006506EA">
      <w:pPr>
        <w:bidi/>
        <w:jc w:val="both"/>
        <w:rPr>
          <w:rFonts w:cs="David" w:hint="cs"/>
          <w:b/>
          <w:bCs/>
          <w:u w:val="single"/>
          <w:rtl/>
        </w:rPr>
      </w:pPr>
      <w:r w:rsidRPr="006506EA">
        <w:rPr>
          <w:rFonts w:cs="David" w:hint="cs"/>
          <w:b/>
          <w:bCs/>
          <w:u w:val="single"/>
          <w:rtl/>
        </w:rPr>
        <w:t xml:space="preserve">הצעתה של היועצת המשפטית של הכנסת </w:t>
      </w:r>
      <w:r w:rsidRPr="006506EA">
        <w:rPr>
          <w:rFonts w:cs="David"/>
          <w:b/>
          <w:bCs/>
          <w:u w:val="single"/>
          <w:rtl/>
        </w:rPr>
        <w:t>–</w:t>
      </w:r>
      <w:r w:rsidRPr="006506EA">
        <w:rPr>
          <w:rFonts w:cs="David" w:hint="cs"/>
          <w:b/>
          <w:bCs/>
          <w:u w:val="single"/>
          <w:rtl/>
        </w:rPr>
        <w:t xml:space="preserve"> התקבלה</w:t>
      </w:r>
    </w:p>
    <w:p w14:paraId="16D54ECF" w14:textId="77777777" w:rsidR="006506EA" w:rsidRPr="006506EA" w:rsidRDefault="006506EA" w:rsidP="006506EA">
      <w:pPr>
        <w:bidi/>
        <w:jc w:val="both"/>
        <w:rPr>
          <w:rFonts w:cs="David" w:hint="cs"/>
          <w:rtl/>
        </w:rPr>
      </w:pPr>
    </w:p>
    <w:p w14:paraId="103D17AB" w14:textId="77777777" w:rsidR="006506EA" w:rsidRPr="006506EA" w:rsidRDefault="006506EA" w:rsidP="006506EA">
      <w:pPr>
        <w:bidi/>
        <w:jc w:val="both"/>
        <w:rPr>
          <w:rFonts w:cs="David" w:hint="cs"/>
          <w:rtl/>
        </w:rPr>
      </w:pPr>
    </w:p>
    <w:p w14:paraId="12C1C501" w14:textId="77777777" w:rsidR="006506EA" w:rsidRPr="006506EA" w:rsidRDefault="006506EA" w:rsidP="006506EA">
      <w:pPr>
        <w:bidi/>
        <w:jc w:val="both"/>
        <w:rPr>
          <w:rFonts w:cs="David" w:hint="cs"/>
          <w:rtl/>
        </w:rPr>
      </w:pPr>
      <w:r w:rsidRPr="006506EA">
        <w:rPr>
          <w:rFonts w:cs="David" w:hint="cs"/>
          <w:rtl/>
        </w:rPr>
        <w:t>בסעיף 1 אין תיקונים.</w:t>
      </w:r>
    </w:p>
    <w:p w14:paraId="2EAF6E96" w14:textId="77777777" w:rsidR="006506EA" w:rsidRPr="006506EA" w:rsidRDefault="006506EA" w:rsidP="006506EA">
      <w:pPr>
        <w:bidi/>
        <w:jc w:val="both"/>
        <w:rPr>
          <w:rFonts w:cs="David" w:hint="cs"/>
          <w:rtl/>
        </w:rPr>
      </w:pPr>
    </w:p>
    <w:p w14:paraId="1B324550" w14:textId="77777777" w:rsidR="006506EA" w:rsidRPr="006506EA" w:rsidRDefault="006506EA" w:rsidP="006506EA">
      <w:pPr>
        <w:bidi/>
        <w:jc w:val="both"/>
        <w:rPr>
          <w:rFonts w:cs="David" w:hint="cs"/>
          <w:rtl/>
        </w:rPr>
      </w:pPr>
      <w:r w:rsidRPr="006506EA">
        <w:rPr>
          <w:rFonts w:cs="David" w:hint="cs"/>
          <w:rtl/>
        </w:rPr>
        <w:t>מי בעד אישור סעיף 1 בנוסח של היועצת המשפטית?</w:t>
      </w:r>
    </w:p>
    <w:p w14:paraId="7299D936" w14:textId="77777777" w:rsidR="006506EA" w:rsidRPr="006506EA" w:rsidRDefault="006506EA" w:rsidP="006506EA">
      <w:pPr>
        <w:bidi/>
        <w:jc w:val="both"/>
        <w:rPr>
          <w:rFonts w:cs="David" w:hint="cs"/>
          <w:rtl/>
        </w:rPr>
      </w:pPr>
    </w:p>
    <w:p w14:paraId="132EF3F1"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0B5119D4" w14:textId="77777777" w:rsidR="006506EA" w:rsidRPr="006506EA" w:rsidRDefault="006506EA" w:rsidP="006506EA">
      <w:pPr>
        <w:bidi/>
        <w:jc w:val="both"/>
        <w:rPr>
          <w:rFonts w:cs="David" w:hint="cs"/>
          <w:b/>
          <w:bCs/>
          <w:rtl/>
        </w:rPr>
      </w:pPr>
    </w:p>
    <w:p w14:paraId="4158931C"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18</w:t>
      </w:r>
    </w:p>
    <w:p w14:paraId="7E1082BE" w14:textId="77777777" w:rsidR="006506EA" w:rsidRPr="006506EA" w:rsidRDefault="006506EA" w:rsidP="006506EA">
      <w:pPr>
        <w:bidi/>
        <w:jc w:val="both"/>
        <w:rPr>
          <w:rFonts w:cs="David" w:hint="cs"/>
          <w:b/>
          <w:bCs/>
          <w:rtl/>
        </w:rPr>
      </w:pPr>
      <w:r w:rsidRPr="006506EA">
        <w:rPr>
          <w:rFonts w:cs="David" w:hint="cs"/>
          <w:b/>
          <w:bCs/>
          <w:rtl/>
        </w:rPr>
        <w:t>נגד  -  1</w:t>
      </w:r>
    </w:p>
    <w:p w14:paraId="5A74B09A" w14:textId="77777777" w:rsidR="006506EA" w:rsidRPr="006506EA" w:rsidRDefault="006506EA" w:rsidP="006506EA">
      <w:pPr>
        <w:bidi/>
        <w:jc w:val="both"/>
        <w:rPr>
          <w:rFonts w:cs="David" w:hint="cs"/>
          <w:rtl/>
        </w:rPr>
      </w:pPr>
    </w:p>
    <w:p w14:paraId="49A7EE45" w14:textId="77777777" w:rsidR="006506EA" w:rsidRPr="006506EA" w:rsidRDefault="006506EA" w:rsidP="006506EA">
      <w:pPr>
        <w:bidi/>
        <w:jc w:val="both"/>
        <w:rPr>
          <w:rFonts w:cs="David" w:hint="cs"/>
          <w:b/>
          <w:bCs/>
          <w:u w:val="single"/>
          <w:rtl/>
        </w:rPr>
      </w:pPr>
      <w:r w:rsidRPr="006506EA">
        <w:rPr>
          <w:rFonts w:cs="David" w:hint="cs"/>
          <w:b/>
          <w:bCs/>
          <w:u w:val="single"/>
          <w:rtl/>
        </w:rPr>
        <w:t>סעיף 1  - אושר</w:t>
      </w:r>
    </w:p>
    <w:p w14:paraId="4A6C9D3D" w14:textId="77777777" w:rsidR="006506EA" w:rsidRPr="006506EA" w:rsidRDefault="006506EA" w:rsidP="006506EA">
      <w:pPr>
        <w:bidi/>
        <w:jc w:val="both"/>
        <w:rPr>
          <w:rFonts w:cs="David" w:hint="cs"/>
          <w:rtl/>
        </w:rPr>
      </w:pPr>
    </w:p>
    <w:p w14:paraId="43D914A3" w14:textId="77777777" w:rsidR="006506EA" w:rsidRPr="006506EA" w:rsidRDefault="006506EA" w:rsidP="006506EA">
      <w:pPr>
        <w:bidi/>
        <w:jc w:val="both"/>
        <w:rPr>
          <w:rFonts w:cs="David" w:hint="cs"/>
          <w:rtl/>
        </w:rPr>
      </w:pPr>
      <w:r w:rsidRPr="006506EA">
        <w:rPr>
          <w:rFonts w:cs="David" w:hint="cs"/>
          <w:rtl/>
        </w:rPr>
        <w:t>מי בעד אישור סעיף 2?</w:t>
      </w:r>
    </w:p>
    <w:p w14:paraId="79F98522" w14:textId="77777777" w:rsidR="006506EA" w:rsidRPr="006506EA" w:rsidRDefault="006506EA" w:rsidP="006506EA">
      <w:pPr>
        <w:bidi/>
        <w:jc w:val="both"/>
        <w:rPr>
          <w:rFonts w:cs="David" w:hint="cs"/>
          <w:rtl/>
        </w:rPr>
      </w:pPr>
    </w:p>
    <w:p w14:paraId="747553F9" w14:textId="77777777" w:rsidR="006506EA" w:rsidRPr="006506EA" w:rsidRDefault="006506EA" w:rsidP="006506EA">
      <w:pPr>
        <w:bidi/>
        <w:jc w:val="both"/>
        <w:rPr>
          <w:rFonts w:cs="David" w:hint="cs"/>
          <w:rtl/>
        </w:rPr>
      </w:pPr>
      <w:r w:rsidRPr="006506EA">
        <w:rPr>
          <w:rFonts w:cs="David" w:hint="cs"/>
          <w:rtl/>
        </w:rPr>
        <w:tab/>
        <w:t xml:space="preserve">החלופות בסעיף זה הן הצעה של </w:t>
      </w:r>
      <w:smartTag w:uri="urn:schemas-microsoft-com:office:smarttags" w:element="PersonName">
        <w:r w:rsidRPr="006506EA">
          <w:rPr>
            <w:rFonts w:cs="David" w:hint="cs"/>
            <w:rtl/>
          </w:rPr>
          <w:t>דב חנין</w:t>
        </w:r>
      </w:smartTag>
      <w:r w:rsidRPr="006506EA">
        <w:rPr>
          <w:rFonts w:cs="David" w:hint="cs"/>
          <w:rtl/>
        </w:rPr>
        <w:t xml:space="preserve"> המדבר על שבוע, הצעה של היועצת המשפטית שמדברת על שבועיים, הצעה של חבר הכנסת דוד רותם המדבר על 30 ימים.</w:t>
      </w:r>
    </w:p>
    <w:p w14:paraId="54236394" w14:textId="77777777" w:rsidR="006506EA" w:rsidRPr="006506EA" w:rsidRDefault="006506EA" w:rsidP="006506EA">
      <w:pPr>
        <w:bidi/>
        <w:jc w:val="both"/>
        <w:rPr>
          <w:rFonts w:cs="David" w:hint="cs"/>
          <w:rtl/>
        </w:rPr>
      </w:pPr>
    </w:p>
    <w:p w14:paraId="6CB002CC" w14:textId="77777777" w:rsidR="006506EA" w:rsidRPr="006506EA" w:rsidRDefault="006506EA" w:rsidP="006506EA">
      <w:pPr>
        <w:bidi/>
        <w:jc w:val="both"/>
        <w:rPr>
          <w:rFonts w:cs="David" w:hint="cs"/>
          <w:rtl/>
        </w:rPr>
      </w:pPr>
      <w:r w:rsidRPr="006506EA">
        <w:rPr>
          <w:rFonts w:cs="David" w:hint="cs"/>
          <w:rtl/>
        </w:rPr>
        <w:t xml:space="preserve">אני מציע שחבר הכנסת </w:t>
      </w:r>
      <w:smartTag w:uri="urn:schemas-microsoft-com:office:smarttags" w:element="PersonName">
        <w:r w:rsidRPr="006506EA">
          <w:rPr>
            <w:rFonts w:cs="David" w:hint="cs"/>
            <w:rtl/>
          </w:rPr>
          <w:t>דב חנין</w:t>
        </w:r>
      </w:smartTag>
      <w:r w:rsidRPr="006506EA">
        <w:rPr>
          <w:rFonts w:cs="David" w:hint="cs"/>
          <w:rtl/>
        </w:rPr>
        <w:t xml:space="preserve"> יסיר את הצעתו לשבוע ונצביע על שבועיים או על 30 ימים.</w:t>
      </w:r>
    </w:p>
    <w:p w14:paraId="37684ABD" w14:textId="77777777" w:rsidR="006506EA" w:rsidRPr="006506EA" w:rsidRDefault="006506EA" w:rsidP="006506EA">
      <w:pPr>
        <w:bidi/>
        <w:jc w:val="both"/>
        <w:rPr>
          <w:rFonts w:cs="David" w:hint="cs"/>
          <w:rtl/>
        </w:rPr>
      </w:pPr>
      <w:r w:rsidRPr="006506EA">
        <w:rPr>
          <w:rFonts w:cs="David"/>
          <w:rtl/>
        </w:rPr>
        <w:br w:type="page"/>
      </w:r>
    </w:p>
    <w:p w14:paraId="37080D9A" w14:textId="77777777" w:rsidR="006506EA" w:rsidRPr="006506EA" w:rsidRDefault="006506EA" w:rsidP="006506EA">
      <w:pPr>
        <w:bidi/>
        <w:jc w:val="both"/>
        <w:rPr>
          <w:rFonts w:cs="David" w:hint="cs"/>
          <w:u w:val="single"/>
          <w:rtl/>
        </w:rPr>
      </w:pPr>
      <w:smartTag w:uri="urn:schemas-microsoft-com:office:smarttags" w:element="PersonName">
        <w:r w:rsidRPr="006506EA">
          <w:rPr>
            <w:rFonts w:cs="David" w:hint="cs"/>
            <w:u w:val="single"/>
            <w:rtl/>
          </w:rPr>
          <w:t>דב חנין</w:t>
        </w:r>
      </w:smartTag>
      <w:r w:rsidRPr="006506EA">
        <w:rPr>
          <w:rFonts w:cs="David" w:hint="cs"/>
          <w:u w:val="single"/>
          <w:rtl/>
        </w:rPr>
        <w:t>:</w:t>
      </w:r>
    </w:p>
    <w:p w14:paraId="4AFE97B9" w14:textId="77777777" w:rsidR="006506EA" w:rsidRPr="006506EA" w:rsidRDefault="006506EA" w:rsidP="006506EA">
      <w:pPr>
        <w:bidi/>
        <w:jc w:val="both"/>
        <w:rPr>
          <w:rFonts w:cs="David" w:hint="cs"/>
          <w:rtl/>
        </w:rPr>
      </w:pPr>
    </w:p>
    <w:p w14:paraId="240F78B0" w14:textId="77777777" w:rsidR="006506EA" w:rsidRPr="006506EA" w:rsidRDefault="006506EA" w:rsidP="006506EA">
      <w:pPr>
        <w:bidi/>
        <w:jc w:val="both"/>
        <w:rPr>
          <w:rFonts w:cs="David" w:hint="cs"/>
          <w:rtl/>
        </w:rPr>
      </w:pPr>
      <w:r w:rsidRPr="006506EA">
        <w:rPr>
          <w:rFonts w:cs="David" w:hint="cs"/>
          <w:rtl/>
        </w:rPr>
        <w:tab/>
        <w:t>יש ורסיה יותר קצרה וורסיה יותר ארוכה. אם הולכים לוורסיה היותר, נבחר בין שבוע לשבועיים ונראה מה יותר נכון.</w:t>
      </w:r>
    </w:p>
    <w:p w14:paraId="0095C1AC" w14:textId="77777777" w:rsidR="006506EA" w:rsidRPr="006506EA" w:rsidRDefault="006506EA" w:rsidP="006506EA">
      <w:pPr>
        <w:bidi/>
        <w:jc w:val="both"/>
        <w:rPr>
          <w:rFonts w:cs="David" w:hint="cs"/>
          <w:rtl/>
        </w:rPr>
      </w:pPr>
    </w:p>
    <w:p w14:paraId="0C338CC6"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30AC3EA1" w14:textId="77777777" w:rsidR="006506EA" w:rsidRPr="006506EA" w:rsidRDefault="006506EA" w:rsidP="006506EA">
      <w:pPr>
        <w:bidi/>
        <w:jc w:val="both"/>
        <w:rPr>
          <w:rFonts w:cs="David" w:hint="cs"/>
          <w:rtl/>
        </w:rPr>
      </w:pPr>
    </w:p>
    <w:p w14:paraId="5AEB7C64" w14:textId="77777777" w:rsidR="006506EA" w:rsidRPr="006506EA" w:rsidRDefault="006506EA" w:rsidP="006506EA">
      <w:pPr>
        <w:bidi/>
        <w:jc w:val="both"/>
        <w:rPr>
          <w:rFonts w:cs="David" w:hint="cs"/>
          <w:rtl/>
        </w:rPr>
      </w:pPr>
      <w:r w:rsidRPr="006506EA">
        <w:rPr>
          <w:rFonts w:cs="David" w:hint="cs"/>
          <w:rtl/>
        </w:rPr>
        <w:tab/>
        <w:t>לאור הלך הרוחות ששורר כאן, נצביע על שבועיים או על 30 ימים.</w:t>
      </w:r>
    </w:p>
    <w:p w14:paraId="170FFEFB" w14:textId="77777777" w:rsidR="006506EA" w:rsidRPr="006506EA" w:rsidRDefault="006506EA" w:rsidP="006506EA">
      <w:pPr>
        <w:bidi/>
        <w:jc w:val="both"/>
        <w:rPr>
          <w:rFonts w:cs="David" w:hint="cs"/>
          <w:rtl/>
        </w:rPr>
      </w:pPr>
    </w:p>
    <w:p w14:paraId="5BB59B87" w14:textId="77777777" w:rsidR="006506EA" w:rsidRPr="006506EA" w:rsidRDefault="006506EA" w:rsidP="006506EA">
      <w:pPr>
        <w:bidi/>
        <w:jc w:val="both"/>
        <w:rPr>
          <w:rFonts w:cs="David" w:hint="cs"/>
          <w:u w:val="single"/>
          <w:rtl/>
        </w:rPr>
      </w:pPr>
      <w:smartTag w:uri="urn:schemas-microsoft-com:office:smarttags" w:element="PersonName">
        <w:r w:rsidRPr="006506EA">
          <w:rPr>
            <w:rFonts w:cs="David" w:hint="cs"/>
            <w:u w:val="single"/>
            <w:rtl/>
          </w:rPr>
          <w:t>דב חנין</w:t>
        </w:r>
      </w:smartTag>
      <w:r w:rsidRPr="006506EA">
        <w:rPr>
          <w:rFonts w:cs="David" w:hint="cs"/>
          <w:u w:val="single"/>
          <w:rtl/>
        </w:rPr>
        <w:t>:</w:t>
      </w:r>
    </w:p>
    <w:p w14:paraId="611C7AA9" w14:textId="77777777" w:rsidR="006506EA" w:rsidRPr="006506EA" w:rsidRDefault="006506EA" w:rsidP="006506EA">
      <w:pPr>
        <w:bidi/>
        <w:jc w:val="both"/>
        <w:rPr>
          <w:rFonts w:cs="David" w:hint="cs"/>
          <w:rtl/>
        </w:rPr>
      </w:pPr>
    </w:p>
    <w:p w14:paraId="1C9A7F76" w14:textId="77777777" w:rsidR="006506EA" w:rsidRPr="006506EA" w:rsidRDefault="006506EA" w:rsidP="006506EA">
      <w:pPr>
        <w:bidi/>
        <w:jc w:val="both"/>
        <w:rPr>
          <w:rFonts w:cs="David" w:hint="cs"/>
          <w:rtl/>
        </w:rPr>
      </w:pPr>
      <w:r w:rsidRPr="006506EA">
        <w:rPr>
          <w:rFonts w:cs="David" w:hint="cs"/>
          <w:rtl/>
        </w:rPr>
        <w:tab/>
        <w:t>אני עומד על הצעתי.</w:t>
      </w:r>
    </w:p>
    <w:p w14:paraId="6E189214" w14:textId="77777777" w:rsidR="006506EA" w:rsidRPr="006506EA" w:rsidRDefault="006506EA" w:rsidP="006506EA">
      <w:pPr>
        <w:bidi/>
        <w:jc w:val="both"/>
        <w:rPr>
          <w:rFonts w:cs="David" w:hint="cs"/>
          <w:rtl/>
        </w:rPr>
      </w:pPr>
    </w:p>
    <w:p w14:paraId="3FA8FCA8"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50F18861" w14:textId="77777777" w:rsidR="006506EA" w:rsidRPr="006506EA" w:rsidRDefault="006506EA" w:rsidP="006506EA">
      <w:pPr>
        <w:bidi/>
        <w:jc w:val="both"/>
        <w:rPr>
          <w:rFonts w:cs="David" w:hint="cs"/>
          <w:rtl/>
        </w:rPr>
      </w:pPr>
    </w:p>
    <w:p w14:paraId="5D09D8CA" w14:textId="77777777" w:rsidR="006506EA" w:rsidRPr="006506EA" w:rsidRDefault="006506EA" w:rsidP="006506EA">
      <w:pPr>
        <w:bidi/>
        <w:jc w:val="both"/>
        <w:rPr>
          <w:rFonts w:cs="David" w:hint="cs"/>
          <w:rtl/>
        </w:rPr>
      </w:pPr>
      <w:r w:rsidRPr="006506EA">
        <w:rPr>
          <w:rFonts w:cs="David" w:hint="cs"/>
          <w:rtl/>
        </w:rPr>
        <w:tab/>
        <w:t>אם כן, נצביע גם עליה.</w:t>
      </w:r>
    </w:p>
    <w:p w14:paraId="5DCE9845" w14:textId="77777777" w:rsidR="006506EA" w:rsidRPr="006506EA" w:rsidRDefault="006506EA" w:rsidP="006506EA">
      <w:pPr>
        <w:bidi/>
        <w:jc w:val="both"/>
        <w:rPr>
          <w:rFonts w:cs="David" w:hint="cs"/>
          <w:rtl/>
        </w:rPr>
      </w:pPr>
    </w:p>
    <w:p w14:paraId="59B47591" w14:textId="77777777" w:rsidR="006506EA" w:rsidRPr="006506EA" w:rsidRDefault="006506EA" w:rsidP="006506EA">
      <w:pPr>
        <w:bidi/>
        <w:jc w:val="both"/>
        <w:rPr>
          <w:rFonts w:cs="David" w:hint="cs"/>
          <w:rtl/>
        </w:rPr>
      </w:pPr>
      <w:r w:rsidRPr="006506EA">
        <w:rPr>
          <w:rFonts w:cs="David" w:hint="cs"/>
          <w:rtl/>
        </w:rPr>
        <w:t>מי בעד שבוע?</w:t>
      </w:r>
    </w:p>
    <w:p w14:paraId="7B0F2818" w14:textId="77777777" w:rsidR="006506EA" w:rsidRPr="006506EA" w:rsidRDefault="006506EA" w:rsidP="006506EA">
      <w:pPr>
        <w:bidi/>
        <w:jc w:val="both"/>
        <w:rPr>
          <w:rFonts w:cs="David" w:hint="cs"/>
          <w:rtl/>
        </w:rPr>
      </w:pPr>
    </w:p>
    <w:p w14:paraId="0F821A8E"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0D417A8D" w14:textId="77777777" w:rsidR="006506EA" w:rsidRPr="006506EA" w:rsidRDefault="006506EA" w:rsidP="006506EA">
      <w:pPr>
        <w:bidi/>
        <w:jc w:val="both"/>
        <w:rPr>
          <w:rFonts w:cs="David" w:hint="cs"/>
          <w:b/>
          <w:bCs/>
          <w:rtl/>
        </w:rPr>
      </w:pPr>
    </w:p>
    <w:p w14:paraId="24073935"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1</w:t>
      </w:r>
    </w:p>
    <w:p w14:paraId="442A72C1" w14:textId="77777777" w:rsidR="006506EA" w:rsidRPr="006506EA" w:rsidRDefault="006506EA" w:rsidP="006506EA">
      <w:pPr>
        <w:bidi/>
        <w:jc w:val="both"/>
        <w:rPr>
          <w:rFonts w:cs="David" w:hint="cs"/>
          <w:rtl/>
        </w:rPr>
      </w:pPr>
    </w:p>
    <w:p w14:paraId="2B81416A" w14:textId="77777777" w:rsidR="006506EA" w:rsidRPr="006506EA" w:rsidRDefault="006506EA" w:rsidP="006506EA">
      <w:pPr>
        <w:bidi/>
        <w:jc w:val="both"/>
        <w:rPr>
          <w:rFonts w:cs="David" w:hint="cs"/>
          <w:rtl/>
        </w:rPr>
      </w:pPr>
      <w:r w:rsidRPr="006506EA">
        <w:rPr>
          <w:rFonts w:cs="David" w:hint="cs"/>
          <w:rtl/>
        </w:rPr>
        <w:t>מי בעד שבועיים?</w:t>
      </w:r>
    </w:p>
    <w:p w14:paraId="18B7372F" w14:textId="77777777" w:rsidR="006506EA" w:rsidRPr="006506EA" w:rsidRDefault="006506EA" w:rsidP="006506EA">
      <w:pPr>
        <w:bidi/>
        <w:jc w:val="both"/>
        <w:rPr>
          <w:rFonts w:cs="David" w:hint="cs"/>
          <w:rtl/>
        </w:rPr>
      </w:pPr>
    </w:p>
    <w:p w14:paraId="47CCB7FA"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13BACA9D" w14:textId="77777777" w:rsidR="006506EA" w:rsidRPr="006506EA" w:rsidRDefault="006506EA" w:rsidP="006506EA">
      <w:pPr>
        <w:bidi/>
        <w:jc w:val="both"/>
        <w:rPr>
          <w:rFonts w:cs="David" w:hint="cs"/>
          <w:b/>
          <w:bCs/>
          <w:rtl/>
        </w:rPr>
      </w:pPr>
    </w:p>
    <w:p w14:paraId="7FFBA5E0" w14:textId="77777777" w:rsidR="006506EA" w:rsidRPr="006506EA" w:rsidRDefault="006506EA" w:rsidP="006506EA">
      <w:pPr>
        <w:bidi/>
        <w:jc w:val="both"/>
        <w:rPr>
          <w:rFonts w:cs="David" w:hint="cs"/>
          <w:b/>
          <w:bCs/>
          <w:rtl/>
        </w:rPr>
      </w:pPr>
      <w:r w:rsidRPr="006506EA">
        <w:rPr>
          <w:rFonts w:cs="David" w:hint="cs"/>
          <w:b/>
          <w:bCs/>
          <w:rtl/>
        </w:rPr>
        <w:t>בעד -  13</w:t>
      </w:r>
    </w:p>
    <w:p w14:paraId="74176F18" w14:textId="77777777" w:rsidR="006506EA" w:rsidRPr="006506EA" w:rsidRDefault="006506EA" w:rsidP="006506EA">
      <w:pPr>
        <w:bidi/>
        <w:jc w:val="both"/>
        <w:rPr>
          <w:rFonts w:cs="David" w:hint="cs"/>
          <w:rtl/>
        </w:rPr>
      </w:pPr>
    </w:p>
    <w:p w14:paraId="420DDB23" w14:textId="77777777" w:rsidR="006506EA" w:rsidRPr="006506EA" w:rsidRDefault="006506EA" w:rsidP="006506EA">
      <w:pPr>
        <w:bidi/>
        <w:jc w:val="both"/>
        <w:rPr>
          <w:rFonts w:cs="David" w:hint="cs"/>
          <w:rtl/>
        </w:rPr>
      </w:pPr>
      <w:r w:rsidRPr="006506EA">
        <w:rPr>
          <w:rFonts w:cs="David" w:hint="cs"/>
          <w:rtl/>
        </w:rPr>
        <w:t>מי בעד 30 ימים?</w:t>
      </w:r>
    </w:p>
    <w:p w14:paraId="289CAB74" w14:textId="77777777" w:rsidR="006506EA" w:rsidRPr="006506EA" w:rsidRDefault="006506EA" w:rsidP="006506EA">
      <w:pPr>
        <w:bidi/>
        <w:jc w:val="both"/>
        <w:rPr>
          <w:rFonts w:cs="David" w:hint="cs"/>
          <w:rtl/>
        </w:rPr>
      </w:pPr>
    </w:p>
    <w:p w14:paraId="1D6A3D89"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0FC773AF" w14:textId="77777777" w:rsidR="006506EA" w:rsidRPr="006506EA" w:rsidRDefault="006506EA" w:rsidP="006506EA">
      <w:pPr>
        <w:bidi/>
        <w:jc w:val="both"/>
        <w:rPr>
          <w:rFonts w:cs="David" w:hint="cs"/>
          <w:b/>
          <w:bCs/>
          <w:rtl/>
        </w:rPr>
      </w:pPr>
    </w:p>
    <w:p w14:paraId="71ADBBEA"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4</w:t>
      </w:r>
    </w:p>
    <w:p w14:paraId="310EFAD1" w14:textId="77777777" w:rsidR="006506EA" w:rsidRPr="006506EA" w:rsidRDefault="006506EA" w:rsidP="006506EA">
      <w:pPr>
        <w:bidi/>
        <w:jc w:val="both"/>
        <w:rPr>
          <w:rFonts w:cs="David" w:hint="cs"/>
          <w:rtl/>
        </w:rPr>
      </w:pPr>
    </w:p>
    <w:p w14:paraId="26B8F2AD" w14:textId="77777777" w:rsidR="006506EA" w:rsidRPr="006506EA" w:rsidRDefault="006506EA" w:rsidP="006506EA">
      <w:pPr>
        <w:bidi/>
        <w:jc w:val="both"/>
        <w:rPr>
          <w:rFonts w:cs="David" w:hint="cs"/>
          <w:rtl/>
        </w:rPr>
      </w:pPr>
      <w:r w:rsidRPr="006506EA">
        <w:rPr>
          <w:rFonts w:cs="David" w:hint="cs"/>
          <w:rtl/>
        </w:rPr>
        <w:t>מי בעד סעיף 2 עם התיקון לשבועיים?</w:t>
      </w:r>
    </w:p>
    <w:p w14:paraId="2042AD04" w14:textId="77777777" w:rsidR="006506EA" w:rsidRPr="006506EA" w:rsidRDefault="006506EA" w:rsidP="006506EA">
      <w:pPr>
        <w:bidi/>
        <w:jc w:val="both"/>
        <w:rPr>
          <w:rFonts w:cs="David" w:hint="cs"/>
          <w:rtl/>
        </w:rPr>
      </w:pPr>
    </w:p>
    <w:p w14:paraId="38F447F2"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0E78F26C" w14:textId="77777777" w:rsidR="006506EA" w:rsidRPr="006506EA" w:rsidRDefault="006506EA" w:rsidP="006506EA">
      <w:pPr>
        <w:bidi/>
        <w:jc w:val="both"/>
        <w:rPr>
          <w:rFonts w:cs="David" w:hint="cs"/>
          <w:b/>
          <w:bCs/>
          <w:rtl/>
        </w:rPr>
      </w:pPr>
    </w:p>
    <w:p w14:paraId="50F8D51A"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13</w:t>
      </w:r>
    </w:p>
    <w:p w14:paraId="7514254D" w14:textId="77777777" w:rsidR="006506EA" w:rsidRPr="006506EA" w:rsidRDefault="006506EA" w:rsidP="006506EA">
      <w:pPr>
        <w:bidi/>
        <w:jc w:val="both"/>
        <w:rPr>
          <w:rFonts w:cs="David" w:hint="cs"/>
          <w:b/>
          <w:bCs/>
          <w:rtl/>
        </w:rPr>
      </w:pPr>
      <w:r w:rsidRPr="006506EA">
        <w:rPr>
          <w:rFonts w:cs="David" w:hint="cs"/>
          <w:b/>
          <w:bCs/>
          <w:rtl/>
        </w:rPr>
        <w:t xml:space="preserve">נגד </w:t>
      </w:r>
      <w:r w:rsidRPr="006506EA">
        <w:rPr>
          <w:rFonts w:cs="David"/>
          <w:b/>
          <w:bCs/>
          <w:rtl/>
        </w:rPr>
        <w:t>–</w:t>
      </w:r>
      <w:r w:rsidRPr="006506EA">
        <w:rPr>
          <w:rFonts w:cs="David" w:hint="cs"/>
          <w:b/>
          <w:bCs/>
          <w:rtl/>
        </w:rPr>
        <w:t xml:space="preserve"> אין</w:t>
      </w:r>
    </w:p>
    <w:p w14:paraId="20E7F987" w14:textId="77777777" w:rsidR="006506EA" w:rsidRPr="006506EA" w:rsidRDefault="006506EA" w:rsidP="006506EA">
      <w:pPr>
        <w:bidi/>
        <w:jc w:val="both"/>
        <w:rPr>
          <w:rFonts w:cs="David" w:hint="cs"/>
          <w:b/>
          <w:bCs/>
          <w:rtl/>
        </w:rPr>
      </w:pPr>
      <w:r w:rsidRPr="006506EA">
        <w:rPr>
          <w:rFonts w:cs="David" w:hint="cs"/>
          <w:b/>
          <w:bCs/>
          <w:rtl/>
        </w:rPr>
        <w:t xml:space="preserve">נמנע </w:t>
      </w:r>
      <w:r w:rsidRPr="006506EA">
        <w:rPr>
          <w:rFonts w:cs="David"/>
          <w:b/>
          <w:bCs/>
          <w:rtl/>
        </w:rPr>
        <w:t>–</w:t>
      </w:r>
      <w:r w:rsidRPr="006506EA">
        <w:rPr>
          <w:rFonts w:cs="David" w:hint="cs"/>
          <w:b/>
          <w:bCs/>
          <w:rtl/>
        </w:rPr>
        <w:t xml:space="preserve"> 1</w:t>
      </w:r>
    </w:p>
    <w:p w14:paraId="7E5C81F0" w14:textId="77777777" w:rsidR="006506EA" w:rsidRPr="006506EA" w:rsidRDefault="006506EA" w:rsidP="006506EA">
      <w:pPr>
        <w:bidi/>
        <w:jc w:val="both"/>
        <w:rPr>
          <w:rFonts w:cs="David" w:hint="cs"/>
          <w:rtl/>
        </w:rPr>
      </w:pPr>
    </w:p>
    <w:p w14:paraId="3DF1C27B" w14:textId="77777777" w:rsidR="006506EA" w:rsidRPr="006506EA" w:rsidRDefault="006506EA" w:rsidP="006506EA">
      <w:pPr>
        <w:bidi/>
        <w:jc w:val="both"/>
        <w:rPr>
          <w:rFonts w:cs="David" w:hint="cs"/>
          <w:rtl/>
        </w:rPr>
      </w:pPr>
    </w:p>
    <w:p w14:paraId="7EBED0E8" w14:textId="77777777" w:rsidR="006506EA" w:rsidRPr="006506EA" w:rsidRDefault="006506EA" w:rsidP="006506EA">
      <w:pPr>
        <w:bidi/>
        <w:jc w:val="both"/>
        <w:rPr>
          <w:rFonts w:cs="David" w:hint="cs"/>
          <w:b/>
          <w:bCs/>
          <w:u w:val="single"/>
          <w:rtl/>
        </w:rPr>
      </w:pPr>
      <w:r w:rsidRPr="006506EA">
        <w:rPr>
          <w:rFonts w:cs="David" w:hint="cs"/>
          <w:b/>
          <w:bCs/>
          <w:u w:val="single"/>
          <w:rtl/>
        </w:rPr>
        <w:t xml:space="preserve">סעיף 2 עם התיקון לשבועיים </w:t>
      </w:r>
      <w:r w:rsidRPr="006506EA">
        <w:rPr>
          <w:rFonts w:cs="David"/>
          <w:b/>
          <w:bCs/>
          <w:u w:val="single"/>
          <w:rtl/>
        </w:rPr>
        <w:t>–</w:t>
      </w:r>
      <w:r w:rsidRPr="006506EA">
        <w:rPr>
          <w:rFonts w:cs="David" w:hint="cs"/>
          <w:b/>
          <w:bCs/>
          <w:u w:val="single"/>
          <w:rtl/>
        </w:rPr>
        <w:t xml:space="preserve"> אושר</w:t>
      </w:r>
    </w:p>
    <w:p w14:paraId="79614785" w14:textId="77777777" w:rsidR="006506EA" w:rsidRPr="006506EA" w:rsidRDefault="006506EA" w:rsidP="006506EA">
      <w:pPr>
        <w:bidi/>
        <w:jc w:val="both"/>
        <w:rPr>
          <w:rFonts w:cs="David" w:hint="cs"/>
          <w:rtl/>
        </w:rPr>
      </w:pPr>
    </w:p>
    <w:p w14:paraId="2401A13E" w14:textId="77777777" w:rsidR="006506EA" w:rsidRPr="006506EA" w:rsidRDefault="006506EA" w:rsidP="006506EA">
      <w:pPr>
        <w:bidi/>
        <w:jc w:val="both"/>
        <w:rPr>
          <w:rFonts w:cs="David" w:hint="cs"/>
          <w:rtl/>
        </w:rPr>
      </w:pPr>
    </w:p>
    <w:p w14:paraId="6D939EF6" w14:textId="77777777" w:rsidR="006506EA" w:rsidRPr="006506EA" w:rsidRDefault="006506EA" w:rsidP="006506EA">
      <w:pPr>
        <w:bidi/>
        <w:ind w:firstLine="720"/>
        <w:jc w:val="both"/>
        <w:rPr>
          <w:rFonts w:cs="David" w:hint="cs"/>
          <w:rtl/>
        </w:rPr>
      </w:pPr>
      <w:r w:rsidRPr="006506EA">
        <w:rPr>
          <w:rFonts w:cs="David" w:hint="cs"/>
          <w:rtl/>
        </w:rPr>
        <w:t>בסעיף 3 יש שלוש אפשרויות. אפשרות אחת היא כנוסח הצעת היועצת המשפטית שהארכת המועדים תהיה על-ידי יושבת-ראש הוועדה בהתייעצות עם ועדת הכנסת. מאחר שכל הקולות שנשמעו כאן הם נגד הדבר הזה, אני מוריד את האפשרות הזאת מסדר היום.</w:t>
      </w:r>
    </w:p>
    <w:p w14:paraId="53464298" w14:textId="77777777" w:rsidR="006506EA" w:rsidRPr="006506EA" w:rsidRDefault="006506EA" w:rsidP="006506EA">
      <w:pPr>
        <w:bidi/>
        <w:jc w:val="both"/>
        <w:rPr>
          <w:rFonts w:cs="David" w:hint="cs"/>
          <w:rtl/>
        </w:rPr>
      </w:pPr>
    </w:p>
    <w:p w14:paraId="4975AB8B" w14:textId="77777777" w:rsidR="006506EA" w:rsidRPr="006506EA" w:rsidRDefault="006506EA" w:rsidP="006506EA">
      <w:pPr>
        <w:bidi/>
        <w:ind w:firstLine="720"/>
        <w:jc w:val="both"/>
        <w:rPr>
          <w:rFonts w:cs="David" w:hint="cs"/>
          <w:rtl/>
        </w:rPr>
      </w:pPr>
      <w:r w:rsidRPr="006506EA">
        <w:rPr>
          <w:rFonts w:cs="David" w:hint="cs"/>
          <w:rtl/>
        </w:rPr>
        <w:t>יש אפשרות למחוק כליל את הסעיף, והאפשרות הנוספת היא שוועדת הכנסת היא זו שתכריע לגבי הארכת המועדים. הסביר חבר הכנסת גדעון סער, והסביר גם חבר הכנסת מרגי, שיכולים להיות דברים דחופים וועדת הכנסת כמו שהיא מצביעה היום תוכל להתכנס ולהכריע בסוגיה הזאת. לכן במקום הנוסח האומר "יושבת-ראש ועדת הכנסת לאחר התייעצות", יהיה "ועדת הכנסת תהיה רשאית". זה הנוסח הראשון עליו אנחנו צריכים להחליט.</w:t>
      </w:r>
    </w:p>
    <w:p w14:paraId="4242C3AB" w14:textId="77777777" w:rsidR="006506EA" w:rsidRPr="006506EA" w:rsidRDefault="006506EA" w:rsidP="006506EA">
      <w:pPr>
        <w:bidi/>
        <w:jc w:val="both"/>
        <w:rPr>
          <w:rFonts w:cs="David" w:hint="cs"/>
          <w:rtl/>
        </w:rPr>
      </w:pPr>
    </w:p>
    <w:p w14:paraId="16595E9A" w14:textId="77777777" w:rsidR="006506EA" w:rsidRPr="006506EA" w:rsidRDefault="006506EA" w:rsidP="006506EA">
      <w:pPr>
        <w:bidi/>
        <w:jc w:val="both"/>
        <w:rPr>
          <w:rFonts w:cs="David" w:hint="cs"/>
          <w:rtl/>
        </w:rPr>
      </w:pPr>
      <w:r w:rsidRPr="006506EA">
        <w:rPr>
          <w:rFonts w:cs="David" w:hint="cs"/>
          <w:rtl/>
        </w:rPr>
        <w:t>מי בעד אישור הנוסח שאומר ש"ועדת הכנסת רשאית"?</w:t>
      </w:r>
    </w:p>
    <w:p w14:paraId="7D8EE780" w14:textId="77777777" w:rsidR="006506EA" w:rsidRPr="006506EA" w:rsidRDefault="006506EA" w:rsidP="006506EA">
      <w:pPr>
        <w:bidi/>
        <w:jc w:val="both"/>
        <w:rPr>
          <w:rFonts w:cs="David" w:hint="cs"/>
          <w:rtl/>
        </w:rPr>
      </w:pPr>
    </w:p>
    <w:p w14:paraId="6E54041F"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282F0563" w14:textId="77777777" w:rsidR="006506EA" w:rsidRPr="006506EA" w:rsidRDefault="006506EA" w:rsidP="006506EA">
      <w:pPr>
        <w:bidi/>
        <w:jc w:val="both"/>
        <w:rPr>
          <w:rFonts w:cs="David" w:hint="cs"/>
          <w:b/>
          <w:bCs/>
          <w:rtl/>
        </w:rPr>
      </w:pPr>
    </w:p>
    <w:p w14:paraId="2EEE5EA3"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13</w:t>
      </w:r>
    </w:p>
    <w:p w14:paraId="09B16B7C" w14:textId="77777777" w:rsidR="006506EA" w:rsidRPr="006506EA" w:rsidRDefault="006506EA" w:rsidP="006506EA">
      <w:pPr>
        <w:bidi/>
        <w:jc w:val="both"/>
        <w:rPr>
          <w:rFonts w:cs="David" w:hint="cs"/>
          <w:rtl/>
        </w:rPr>
      </w:pPr>
    </w:p>
    <w:p w14:paraId="76752678" w14:textId="77777777" w:rsidR="006506EA" w:rsidRPr="006506EA" w:rsidRDefault="006506EA" w:rsidP="006506EA">
      <w:pPr>
        <w:bidi/>
        <w:jc w:val="both"/>
        <w:rPr>
          <w:rFonts w:cs="David" w:hint="cs"/>
          <w:rtl/>
        </w:rPr>
      </w:pPr>
      <w:r w:rsidRPr="006506EA">
        <w:rPr>
          <w:rFonts w:cs="David" w:hint="cs"/>
          <w:rtl/>
        </w:rPr>
        <w:t>מי בעד הסרת סעיף 3?</w:t>
      </w:r>
    </w:p>
    <w:p w14:paraId="0751D32A" w14:textId="77777777" w:rsidR="006506EA" w:rsidRPr="006506EA" w:rsidRDefault="006506EA" w:rsidP="006506EA">
      <w:pPr>
        <w:bidi/>
        <w:jc w:val="both"/>
        <w:rPr>
          <w:rFonts w:cs="David" w:hint="cs"/>
          <w:rtl/>
        </w:rPr>
      </w:pPr>
    </w:p>
    <w:p w14:paraId="691EB89D"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5A9D4E61" w14:textId="77777777" w:rsidR="006506EA" w:rsidRPr="006506EA" w:rsidRDefault="006506EA" w:rsidP="006506EA">
      <w:pPr>
        <w:bidi/>
        <w:jc w:val="both"/>
        <w:rPr>
          <w:rFonts w:cs="David" w:hint="cs"/>
          <w:b/>
          <w:bCs/>
          <w:rtl/>
        </w:rPr>
      </w:pPr>
    </w:p>
    <w:p w14:paraId="5FD4B5EE"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4</w:t>
      </w:r>
    </w:p>
    <w:p w14:paraId="7E544B5E" w14:textId="77777777" w:rsidR="006506EA" w:rsidRPr="006506EA" w:rsidRDefault="006506EA" w:rsidP="006506EA">
      <w:pPr>
        <w:bidi/>
        <w:jc w:val="both"/>
        <w:rPr>
          <w:rFonts w:cs="David" w:hint="cs"/>
          <w:rtl/>
        </w:rPr>
      </w:pPr>
    </w:p>
    <w:p w14:paraId="02DC422C" w14:textId="77777777" w:rsidR="006506EA" w:rsidRPr="006506EA" w:rsidRDefault="006506EA" w:rsidP="006506EA">
      <w:pPr>
        <w:bidi/>
        <w:jc w:val="both"/>
        <w:rPr>
          <w:rFonts w:cs="David" w:hint="cs"/>
          <w:b/>
          <w:bCs/>
          <w:u w:val="single"/>
          <w:rtl/>
        </w:rPr>
      </w:pPr>
      <w:r w:rsidRPr="006506EA">
        <w:rPr>
          <w:rFonts w:cs="David" w:hint="cs"/>
          <w:b/>
          <w:bCs/>
          <w:u w:val="single"/>
          <w:rtl/>
        </w:rPr>
        <w:t>הוחלט על "ועדת הכנסת רשאית"</w:t>
      </w:r>
    </w:p>
    <w:p w14:paraId="56E3508C" w14:textId="77777777" w:rsidR="006506EA" w:rsidRPr="006506EA" w:rsidRDefault="006506EA" w:rsidP="006506EA">
      <w:pPr>
        <w:bidi/>
        <w:jc w:val="both"/>
        <w:rPr>
          <w:rFonts w:cs="David" w:hint="cs"/>
          <w:rtl/>
        </w:rPr>
      </w:pPr>
    </w:p>
    <w:p w14:paraId="6995FE66" w14:textId="77777777" w:rsidR="006506EA" w:rsidRPr="006506EA" w:rsidRDefault="006506EA" w:rsidP="006506EA">
      <w:pPr>
        <w:bidi/>
        <w:jc w:val="both"/>
        <w:rPr>
          <w:rFonts w:cs="David" w:hint="cs"/>
          <w:rtl/>
        </w:rPr>
      </w:pPr>
      <w:r w:rsidRPr="006506EA">
        <w:rPr>
          <w:rFonts w:cs="David" w:hint="cs"/>
          <w:rtl/>
        </w:rPr>
        <w:t>הדבר השני שאנחנו צריכים להכריע עליו הוא האם בנוסף לנשיא שיבקש, האם לפחות אחד ממגישי הקובלנה יכול לאשר או כל מגישי הקובלנה.</w:t>
      </w:r>
    </w:p>
    <w:p w14:paraId="3A4D8358" w14:textId="77777777" w:rsidR="006506EA" w:rsidRPr="006506EA" w:rsidRDefault="006506EA" w:rsidP="006506EA">
      <w:pPr>
        <w:bidi/>
        <w:jc w:val="both"/>
        <w:rPr>
          <w:rFonts w:cs="David" w:hint="cs"/>
          <w:rtl/>
        </w:rPr>
      </w:pPr>
    </w:p>
    <w:p w14:paraId="4AB49D36"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0DFFFD15" w14:textId="77777777" w:rsidR="006506EA" w:rsidRPr="006506EA" w:rsidRDefault="006506EA" w:rsidP="006506EA">
      <w:pPr>
        <w:bidi/>
        <w:jc w:val="both"/>
        <w:rPr>
          <w:rFonts w:cs="David" w:hint="cs"/>
          <w:rtl/>
        </w:rPr>
      </w:pPr>
    </w:p>
    <w:p w14:paraId="309CC7A7" w14:textId="77777777" w:rsidR="006506EA" w:rsidRPr="006506EA" w:rsidRDefault="006506EA" w:rsidP="006506EA">
      <w:pPr>
        <w:bidi/>
        <w:jc w:val="both"/>
        <w:rPr>
          <w:rFonts w:cs="David" w:hint="cs"/>
          <w:rtl/>
        </w:rPr>
      </w:pPr>
      <w:r w:rsidRPr="006506EA">
        <w:rPr>
          <w:rFonts w:cs="David" w:hint="cs"/>
          <w:rtl/>
        </w:rPr>
        <w:tab/>
        <w:t>זה עלה במהלך הדיון אבל לא מופיע כאן כאופציה. כאשר נאמר "לפחות אחד", לדעתי צריך להיות "לפחות שליש ממגישי הקובלנה" כי אחרת אתה נותן מעמד לכל חבר בודד לעשות את הדברים וזה למרות שצריך ליצור רף מינימאלי.</w:t>
      </w:r>
    </w:p>
    <w:p w14:paraId="09A40DEA" w14:textId="77777777" w:rsidR="006506EA" w:rsidRPr="006506EA" w:rsidRDefault="006506EA" w:rsidP="006506EA">
      <w:pPr>
        <w:bidi/>
        <w:jc w:val="both"/>
        <w:rPr>
          <w:rFonts w:cs="David" w:hint="cs"/>
          <w:rtl/>
        </w:rPr>
      </w:pPr>
    </w:p>
    <w:p w14:paraId="75B67EFB"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75324D21" w14:textId="77777777" w:rsidR="006506EA" w:rsidRPr="006506EA" w:rsidRDefault="006506EA" w:rsidP="006506EA">
      <w:pPr>
        <w:bidi/>
        <w:jc w:val="both"/>
        <w:rPr>
          <w:rFonts w:cs="David" w:hint="cs"/>
          <w:rtl/>
        </w:rPr>
      </w:pPr>
    </w:p>
    <w:p w14:paraId="25C5E533" w14:textId="77777777" w:rsidR="006506EA" w:rsidRPr="006506EA" w:rsidRDefault="006506EA" w:rsidP="006506EA">
      <w:pPr>
        <w:bidi/>
        <w:jc w:val="both"/>
        <w:rPr>
          <w:rFonts w:cs="David" w:hint="cs"/>
          <w:rtl/>
        </w:rPr>
      </w:pPr>
      <w:r w:rsidRPr="006506EA">
        <w:rPr>
          <w:rFonts w:cs="David" w:hint="cs"/>
          <w:rtl/>
        </w:rPr>
        <w:tab/>
        <w:t>ולכן שתי האפשרויות הן: אחד ממגישי הקובלנה והאפשרות השנייה היא שליש ממגישי הקובלנה.</w:t>
      </w:r>
    </w:p>
    <w:p w14:paraId="33F692E5" w14:textId="77777777" w:rsidR="006506EA" w:rsidRPr="006506EA" w:rsidRDefault="006506EA" w:rsidP="006506EA">
      <w:pPr>
        <w:bidi/>
        <w:jc w:val="both"/>
        <w:rPr>
          <w:rFonts w:cs="David" w:hint="cs"/>
          <w:rtl/>
        </w:rPr>
      </w:pPr>
    </w:p>
    <w:p w14:paraId="156E2BF8" w14:textId="77777777" w:rsidR="006506EA" w:rsidRPr="006506EA" w:rsidRDefault="006506EA" w:rsidP="006506EA">
      <w:pPr>
        <w:bidi/>
        <w:jc w:val="both"/>
        <w:rPr>
          <w:rFonts w:cs="David" w:hint="cs"/>
          <w:rtl/>
        </w:rPr>
      </w:pPr>
      <w:r w:rsidRPr="006506EA">
        <w:rPr>
          <w:rFonts w:cs="David" w:hint="cs"/>
          <w:rtl/>
        </w:rPr>
        <w:t>מי בעד אחד ממגישי הקובלנה?</w:t>
      </w:r>
    </w:p>
    <w:p w14:paraId="3E99753A" w14:textId="77777777" w:rsidR="006506EA" w:rsidRPr="006506EA" w:rsidRDefault="006506EA" w:rsidP="006506EA">
      <w:pPr>
        <w:bidi/>
        <w:jc w:val="both"/>
        <w:rPr>
          <w:rFonts w:cs="David" w:hint="cs"/>
          <w:rtl/>
        </w:rPr>
      </w:pPr>
    </w:p>
    <w:p w14:paraId="20330B63"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61489C38" w14:textId="77777777" w:rsidR="006506EA" w:rsidRPr="006506EA" w:rsidRDefault="006506EA" w:rsidP="006506EA">
      <w:pPr>
        <w:bidi/>
        <w:jc w:val="both"/>
        <w:rPr>
          <w:rFonts w:cs="David" w:hint="cs"/>
          <w:b/>
          <w:bCs/>
          <w:rtl/>
        </w:rPr>
      </w:pPr>
    </w:p>
    <w:p w14:paraId="399E0695"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אין</w:t>
      </w:r>
    </w:p>
    <w:p w14:paraId="7E6F4DBA" w14:textId="77777777" w:rsidR="006506EA" w:rsidRPr="006506EA" w:rsidRDefault="006506EA" w:rsidP="006506EA">
      <w:pPr>
        <w:bidi/>
        <w:jc w:val="both"/>
        <w:rPr>
          <w:rFonts w:cs="David" w:hint="cs"/>
          <w:rtl/>
        </w:rPr>
      </w:pPr>
    </w:p>
    <w:p w14:paraId="0F05E357" w14:textId="77777777" w:rsidR="006506EA" w:rsidRPr="006506EA" w:rsidRDefault="006506EA" w:rsidP="006506EA">
      <w:pPr>
        <w:bidi/>
        <w:jc w:val="both"/>
        <w:rPr>
          <w:rFonts w:cs="David" w:hint="cs"/>
          <w:rtl/>
        </w:rPr>
      </w:pPr>
    </w:p>
    <w:p w14:paraId="6FEF435D" w14:textId="77777777" w:rsidR="006506EA" w:rsidRPr="006506EA" w:rsidRDefault="006506EA" w:rsidP="006506EA">
      <w:pPr>
        <w:bidi/>
        <w:jc w:val="both"/>
        <w:rPr>
          <w:rFonts w:cs="David" w:hint="cs"/>
          <w:rtl/>
        </w:rPr>
      </w:pPr>
      <w:r w:rsidRPr="006506EA">
        <w:rPr>
          <w:rFonts w:cs="David" w:hint="cs"/>
          <w:rtl/>
        </w:rPr>
        <w:t>מי בעד שליש ממגישי הקובלנה?</w:t>
      </w:r>
    </w:p>
    <w:p w14:paraId="48F840EB" w14:textId="77777777" w:rsidR="006506EA" w:rsidRPr="006506EA" w:rsidRDefault="006506EA" w:rsidP="006506EA">
      <w:pPr>
        <w:bidi/>
        <w:jc w:val="both"/>
        <w:rPr>
          <w:rFonts w:cs="David" w:hint="cs"/>
          <w:rtl/>
        </w:rPr>
      </w:pPr>
    </w:p>
    <w:p w14:paraId="76DF5434"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70AE511D" w14:textId="77777777" w:rsidR="006506EA" w:rsidRPr="006506EA" w:rsidRDefault="006506EA" w:rsidP="006506EA">
      <w:pPr>
        <w:bidi/>
        <w:jc w:val="both"/>
        <w:rPr>
          <w:rFonts w:cs="David" w:hint="cs"/>
          <w:b/>
          <w:bCs/>
          <w:rtl/>
        </w:rPr>
      </w:pPr>
    </w:p>
    <w:p w14:paraId="6A6ABA0C"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פה אחד</w:t>
      </w:r>
    </w:p>
    <w:p w14:paraId="1B704996" w14:textId="77777777" w:rsidR="006506EA" w:rsidRPr="006506EA" w:rsidRDefault="006506EA" w:rsidP="006506EA">
      <w:pPr>
        <w:bidi/>
        <w:jc w:val="both"/>
        <w:rPr>
          <w:rFonts w:cs="David" w:hint="cs"/>
          <w:rtl/>
        </w:rPr>
      </w:pPr>
    </w:p>
    <w:p w14:paraId="3DC3B032" w14:textId="77777777" w:rsidR="006506EA" w:rsidRPr="006506EA" w:rsidRDefault="006506EA" w:rsidP="006506EA">
      <w:pPr>
        <w:bidi/>
        <w:jc w:val="both"/>
        <w:rPr>
          <w:rFonts w:cs="David" w:hint="cs"/>
          <w:b/>
          <w:bCs/>
          <w:u w:val="single"/>
          <w:rtl/>
        </w:rPr>
      </w:pPr>
      <w:r w:rsidRPr="006506EA">
        <w:rPr>
          <w:rFonts w:cs="David" w:hint="cs"/>
          <w:b/>
          <w:bCs/>
          <w:u w:val="single"/>
          <w:rtl/>
        </w:rPr>
        <w:t>הנוסח יהיה "שליש ממגישי הקובלנה"</w:t>
      </w:r>
    </w:p>
    <w:p w14:paraId="174B4A8E" w14:textId="77777777" w:rsidR="006506EA" w:rsidRPr="006506EA" w:rsidRDefault="006506EA" w:rsidP="006506EA">
      <w:pPr>
        <w:bidi/>
        <w:jc w:val="both"/>
        <w:rPr>
          <w:rFonts w:cs="David" w:hint="cs"/>
          <w:rtl/>
        </w:rPr>
      </w:pPr>
    </w:p>
    <w:p w14:paraId="3E77DBA3" w14:textId="77777777" w:rsidR="006506EA" w:rsidRPr="006506EA" w:rsidRDefault="006506EA" w:rsidP="006506EA">
      <w:pPr>
        <w:bidi/>
        <w:jc w:val="both"/>
        <w:rPr>
          <w:rFonts w:cs="David" w:hint="cs"/>
          <w:rtl/>
        </w:rPr>
      </w:pPr>
    </w:p>
    <w:p w14:paraId="1731E2F2" w14:textId="77777777" w:rsidR="006506EA" w:rsidRPr="006506EA" w:rsidRDefault="006506EA" w:rsidP="006506EA">
      <w:pPr>
        <w:bidi/>
        <w:ind w:firstLine="720"/>
        <w:jc w:val="both"/>
        <w:rPr>
          <w:rFonts w:cs="David" w:hint="cs"/>
          <w:rtl/>
        </w:rPr>
      </w:pPr>
      <w:r w:rsidRPr="006506EA">
        <w:rPr>
          <w:rFonts w:cs="David" w:hint="cs"/>
          <w:rtl/>
        </w:rPr>
        <w:t>הנושא הנוסף הוא האם אנחנו נכתוב את כל המגילה כפי שנאמר בנוסח ב', או שנכתוב "מטעמים מיוחדים". זאת אומרת שהבקשה צריכה להיות מטעמים מיוחדים, שהוועדה תחליט שהם ועדים מיוחדים, וגם הנשיא צריך מטעמים מיוחדים, וגם שליש מחברי הוועדה צריכים מטעמים מיוחדים.</w:t>
      </w:r>
    </w:p>
    <w:p w14:paraId="6FDC1283" w14:textId="77777777" w:rsidR="006506EA" w:rsidRPr="006506EA" w:rsidRDefault="006506EA" w:rsidP="006506EA">
      <w:pPr>
        <w:bidi/>
        <w:jc w:val="both"/>
        <w:rPr>
          <w:rFonts w:cs="David" w:hint="cs"/>
          <w:rtl/>
        </w:rPr>
      </w:pPr>
    </w:p>
    <w:p w14:paraId="68BF190F"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06313CD4" w14:textId="77777777" w:rsidR="006506EA" w:rsidRPr="006506EA" w:rsidRDefault="006506EA" w:rsidP="006506EA">
      <w:pPr>
        <w:bidi/>
        <w:jc w:val="both"/>
        <w:rPr>
          <w:rFonts w:cs="David" w:hint="cs"/>
          <w:rtl/>
        </w:rPr>
      </w:pPr>
    </w:p>
    <w:p w14:paraId="29F74578" w14:textId="77777777" w:rsidR="006506EA" w:rsidRPr="006506EA" w:rsidRDefault="006506EA" w:rsidP="006506EA">
      <w:pPr>
        <w:bidi/>
        <w:jc w:val="both"/>
        <w:rPr>
          <w:rFonts w:cs="David" w:hint="cs"/>
          <w:rtl/>
        </w:rPr>
      </w:pPr>
      <w:r w:rsidRPr="006506EA">
        <w:rPr>
          <w:rFonts w:cs="David" w:hint="cs"/>
          <w:rtl/>
        </w:rPr>
        <w:tab/>
        <w:t>יש כאן טעות. מדובר בשתי הצבעות נבדלות לחלוטין. זאת אומרת, שאלה אחת היא האם לרשום רשימת טעמים סגורה שלא ניתן להוסיף עליה טעם אחר, ודעתי היא שלילית ולדעתי לא צריך להזכיר רשימת טעמים אלא צריך להשאיר שיקול דעת לוועדת הכנסת. שנית, האם זה יכול להיות כל טעם או צריכים להיות טעמים מיוחדים. אלה שתי הצבעות נפרדות כאשר אחת היא על הטעמים המיוחדים.</w:t>
      </w:r>
    </w:p>
    <w:p w14:paraId="0E30C5C4" w14:textId="77777777" w:rsidR="006506EA" w:rsidRPr="006506EA" w:rsidRDefault="006506EA" w:rsidP="006506EA">
      <w:pPr>
        <w:bidi/>
        <w:jc w:val="both"/>
        <w:rPr>
          <w:rFonts w:cs="David" w:hint="cs"/>
          <w:rtl/>
        </w:rPr>
      </w:pPr>
    </w:p>
    <w:p w14:paraId="001FBA63"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5C3E14B2" w14:textId="77777777" w:rsidR="006506EA" w:rsidRPr="006506EA" w:rsidRDefault="006506EA" w:rsidP="006506EA">
      <w:pPr>
        <w:bidi/>
        <w:jc w:val="both"/>
        <w:rPr>
          <w:rFonts w:cs="David" w:hint="cs"/>
          <w:rtl/>
        </w:rPr>
      </w:pPr>
    </w:p>
    <w:p w14:paraId="54ACDB5D" w14:textId="77777777" w:rsidR="006506EA" w:rsidRPr="006506EA" w:rsidRDefault="006506EA" w:rsidP="006506EA">
      <w:pPr>
        <w:bidi/>
        <w:jc w:val="both"/>
        <w:rPr>
          <w:rFonts w:cs="David" w:hint="cs"/>
          <w:rtl/>
        </w:rPr>
      </w:pPr>
      <w:r w:rsidRPr="006506EA">
        <w:rPr>
          <w:rFonts w:cs="David" w:hint="cs"/>
          <w:rtl/>
        </w:rPr>
        <w:tab/>
        <w:t>ברור מה הנטייה של חברי הוועדה. לכולם ברור שאנחנו רוצים להשאיר את שיקול הדעת בידי הוועדה, אבל בכל-זאת אנחנו רוצים שיהיו טעמים מיוחדים, ולכן אני מציע לאשר את הנוסח של טעמים מיוחדים.</w:t>
      </w:r>
    </w:p>
    <w:p w14:paraId="066859D4" w14:textId="77777777" w:rsidR="006506EA" w:rsidRPr="006506EA" w:rsidRDefault="006506EA" w:rsidP="006506EA">
      <w:pPr>
        <w:bidi/>
        <w:jc w:val="both"/>
        <w:rPr>
          <w:rFonts w:cs="David" w:hint="cs"/>
          <w:rtl/>
        </w:rPr>
      </w:pPr>
    </w:p>
    <w:p w14:paraId="6C4AC1BA" w14:textId="77777777" w:rsidR="006506EA" w:rsidRPr="006506EA" w:rsidRDefault="006506EA" w:rsidP="006506EA">
      <w:pPr>
        <w:bidi/>
        <w:jc w:val="both"/>
        <w:rPr>
          <w:rFonts w:cs="David" w:hint="cs"/>
          <w:rtl/>
        </w:rPr>
      </w:pPr>
      <w:r w:rsidRPr="006506EA">
        <w:rPr>
          <w:rFonts w:cs="David" w:hint="cs"/>
          <w:rtl/>
        </w:rPr>
        <w:t>מי בעד הנוסח של "טעמים מיוחדים"?</w:t>
      </w:r>
    </w:p>
    <w:p w14:paraId="0AF6E0C1" w14:textId="77777777" w:rsidR="006506EA" w:rsidRPr="006506EA" w:rsidRDefault="006506EA" w:rsidP="006506EA">
      <w:pPr>
        <w:bidi/>
        <w:jc w:val="both"/>
        <w:rPr>
          <w:rFonts w:cs="David" w:hint="cs"/>
          <w:rtl/>
        </w:rPr>
      </w:pPr>
    </w:p>
    <w:p w14:paraId="3C18FA0B"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253D5F19" w14:textId="77777777" w:rsidR="006506EA" w:rsidRPr="006506EA" w:rsidRDefault="006506EA" w:rsidP="006506EA">
      <w:pPr>
        <w:bidi/>
        <w:jc w:val="both"/>
        <w:rPr>
          <w:rFonts w:cs="David" w:hint="cs"/>
          <w:b/>
          <w:bCs/>
          <w:rtl/>
        </w:rPr>
      </w:pPr>
    </w:p>
    <w:p w14:paraId="3E761986"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17</w:t>
      </w:r>
    </w:p>
    <w:p w14:paraId="53BE028B" w14:textId="77777777" w:rsidR="006506EA" w:rsidRPr="006506EA" w:rsidRDefault="006506EA" w:rsidP="006506EA">
      <w:pPr>
        <w:bidi/>
        <w:jc w:val="both"/>
        <w:rPr>
          <w:rFonts w:cs="David" w:hint="cs"/>
          <w:rtl/>
        </w:rPr>
      </w:pPr>
    </w:p>
    <w:p w14:paraId="3B7478AC" w14:textId="77777777" w:rsidR="006506EA" w:rsidRPr="006506EA" w:rsidRDefault="006506EA" w:rsidP="006506EA">
      <w:pPr>
        <w:bidi/>
        <w:jc w:val="both"/>
        <w:rPr>
          <w:rFonts w:cs="David" w:hint="cs"/>
          <w:b/>
          <w:bCs/>
          <w:u w:val="single"/>
          <w:rtl/>
        </w:rPr>
      </w:pPr>
      <w:r w:rsidRPr="006506EA">
        <w:rPr>
          <w:rFonts w:cs="David" w:hint="cs"/>
          <w:b/>
          <w:bCs/>
          <w:u w:val="single"/>
          <w:rtl/>
        </w:rPr>
        <w:t xml:space="preserve">הנוסח של "טעמים מיוחדים" </w:t>
      </w:r>
      <w:r w:rsidRPr="006506EA">
        <w:rPr>
          <w:rFonts w:cs="David"/>
          <w:b/>
          <w:bCs/>
          <w:u w:val="single"/>
          <w:rtl/>
        </w:rPr>
        <w:t>–</w:t>
      </w:r>
      <w:r w:rsidRPr="006506EA">
        <w:rPr>
          <w:rFonts w:cs="David" w:hint="cs"/>
          <w:b/>
          <w:bCs/>
          <w:u w:val="single"/>
          <w:rtl/>
        </w:rPr>
        <w:t xml:space="preserve"> אושר פה אחד</w:t>
      </w:r>
    </w:p>
    <w:p w14:paraId="7E4620B8" w14:textId="77777777" w:rsidR="006506EA" w:rsidRPr="006506EA" w:rsidRDefault="006506EA" w:rsidP="006506EA">
      <w:pPr>
        <w:bidi/>
        <w:jc w:val="both"/>
        <w:rPr>
          <w:rFonts w:cs="David" w:hint="cs"/>
          <w:rtl/>
        </w:rPr>
      </w:pPr>
    </w:p>
    <w:p w14:paraId="6362228F" w14:textId="77777777" w:rsidR="006506EA" w:rsidRPr="006506EA" w:rsidRDefault="006506EA" w:rsidP="006506EA">
      <w:pPr>
        <w:bidi/>
        <w:jc w:val="both"/>
        <w:rPr>
          <w:rFonts w:cs="David" w:hint="cs"/>
          <w:rtl/>
        </w:rPr>
      </w:pPr>
    </w:p>
    <w:p w14:paraId="46D4C18F" w14:textId="77777777" w:rsidR="006506EA" w:rsidRPr="006506EA" w:rsidRDefault="006506EA" w:rsidP="006506EA">
      <w:pPr>
        <w:bidi/>
        <w:jc w:val="both"/>
        <w:rPr>
          <w:rFonts w:cs="David" w:hint="cs"/>
          <w:u w:val="single"/>
          <w:rtl/>
        </w:rPr>
      </w:pPr>
      <w:r w:rsidRPr="006506EA">
        <w:rPr>
          <w:rFonts w:cs="David" w:hint="cs"/>
          <w:u w:val="single"/>
          <w:rtl/>
        </w:rPr>
        <w:t>צבי הנדל:</w:t>
      </w:r>
    </w:p>
    <w:p w14:paraId="6B125D38" w14:textId="77777777" w:rsidR="006506EA" w:rsidRPr="006506EA" w:rsidRDefault="006506EA" w:rsidP="006506EA">
      <w:pPr>
        <w:bidi/>
        <w:jc w:val="both"/>
        <w:rPr>
          <w:rFonts w:cs="David" w:hint="cs"/>
          <w:rtl/>
        </w:rPr>
      </w:pPr>
    </w:p>
    <w:p w14:paraId="3A8F181E" w14:textId="77777777" w:rsidR="006506EA" w:rsidRPr="006506EA" w:rsidRDefault="006506EA" w:rsidP="006506EA">
      <w:pPr>
        <w:bidi/>
        <w:jc w:val="both"/>
        <w:rPr>
          <w:rFonts w:cs="David" w:hint="cs"/>
          <w:rtl/>
        </w:rPr>
      </w:pPr>
      <w:r w:rsidRPr="006506EA">
        <w:rPr>
          <w:rFonts w:cs="David" w:hint="cs"/>
          <w:rtl/>
        </w:rPr>
        <w:tab/>
        <w:t>יש עוד דבר אחד והוא לכמה זמן אפשר לדחות. אחרי שהוועדה מחליטה על טעמים מיוחדים, מה משך הזמן שניתן.</w:t>
      </w:r>
    </w:p>
    <w:p w14:paraId="1E9D0A99" w14:textId="77777777" w:rsidR="006506EA" w:rsidRPr="006506EA" w:rsidRDefault="006506EA" w:rsidP="006506EA">
      <w:pPr>
        <w:bidi/>
        <w:jc w:val="both"/>
        <w:rPr>
          <w:rFonts w:cs="David" w:hint="cs"/>
          <w:rtl/>
        </w:rPr>
      </w:pPr>
    </w:p>
    <w:p w14:paraId="09AC3EF1"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FF74F3C" w14:textId="77777777" w:rsidR="006506EA" w:rsidRPr="006506EA" w:rsidRDefault="006506EA" w:rsidP="006506EA">
      <w:pPr>
        <w:bidi/>
        <w:jc w:val="both"/>
        <w:rPr>
          <w:rFonts w:cs="David" w:hint="cs"/>
          <w:rtl/>
        </w:rPr>
      </w:pPr>
    </w:p>
    <w:p w14:paraId="3DA786AA" w14:textId="77777777" w:rsidR="006506EA" w:rsidRPr="006506EA" w:rsidRDefault="006506EA" w:rsidP="006506EA">
      <w:pPr>
        <w:bidi/>
        <w:jc w:val="both"/>
        <w:rPr>
          <w:rFonts w:cs="David" w:hint="cs"/>
          <w:rtl/>
        </w:rPr>
      </w:pPr>
      <w:r w:rsidRPr="006506EA">
        <w:rPr>
          <w:rFonts w:cs="David" w:hint="cs"/>
          <w:rtl/>
        </w:rPr>
        <w:tab/>
        <w:t>הכללים האלה הם בכוח סמכות ועדה והוועדה גם יכולה לשנות אותם, לכן תשאירו את זה בסמכות הוועדה. גם אם תכתבו שבוע, הוועדה יכולה לומר שהיא משנה את הכללים והזמן שיינתן יהיה שבועיים.</w:t>
      </w:r>
    </w:p>
    <w:p w14:paraId="5EE607BD" w14:textId="77777777" w:rsidR="006506EA" w:rsidRPr="006506EA" w:rsidRDefault="006506EA" w:rsidP="006506EA">
      <w:pPr>
        <w:bidi/>
        <w:jc w:val="both"/>
        <w:rPr>
          <w:rFonts w:cs="David" w:hint="cs"/>
          <w:rtl/>
        </w:rPr>
      </w:pPr>
    </w:p>
    <w:p w14:paraId="39C3D1A6" w14:textId="77777777" w:rsidR="006506EA" w:rsidRPr="006506EA" w:rsidRDefault="006506EA" w:rsidP="006506EA">
      <w:pPr>
        <w:bidi/>
        <w:jc w:val="both"/>
        <w:rPr>
          <w:rFonts w:cs="David" w:hint="cs"/>
          <w:u w:val="single"/>
          <w:rtl/>
        </w:rPr>
      </w:pPr>
      <w:smartTag w:uri="urn:schemas-microsoft-com:office:smarttags" w:element="PersonName">
        <w:r w:rsidRPr="006506EA">
          <w:rPr>
            <w:rFonts w:cs="David" w:hint="cs"/>
            <w:u w:val="single"/>
            <w:rtl/>
          </w:rPr>
          <w:t>דב חנין</w:t>
        </w:r>
      </w:smartTag>
      <w:r w:rsidRPr="006506EA">
        <w:rPr>
          <w:rFonts w:cs="David" w:hint="cs"/>
          <w:u w:val="single"/>
          <w:rtl/>
        </w:rPr>
        <w:t>:</w:t>
      </w:r>
    </w:p>
    <w:p w14:paraId="284EAE0A" w14:textId="77777777" w:rsidR="006506EA" w:rsidRPr="006506EA" w:rsidRDefault="006506EA" w:rsidP="006506EA">
      <w:pPr>
        <w:bidi/>
        <w:jc w:val="both"/>
        <w:rPr>
          <w:rFonts w:cs="David" w:hint="cs"/>
          <w:rtl/>
        </w:rPr>
      </w:pPr>
    </w:p>
    <w:p w14:paraId="6D777C36" w14:textId="77777777" w:rsidR="006506EA" w:rsidRPr="006506EA" w:rsidRDefault="006506EA" w:rsidP="006506EA">
      <w:pPr>
        <w:bidi/>
        <w:jc w:val="both"/>
        <w:rPr>
          <w:rFonts w:cs="David" w:hint="cs"/>
          <w:rtl/>
        </w:rPr>
      </w:pPr>
      <w:r w:rsidRPr="006506EA">
        <w:rPr>
          <w:rFonts w:cs="David" w:hint="cs"/>
          <w:rtl/>
        </w:rPr>
        <w:tab/>
        <w:t>מאחר שאני עובד על התוספת הזאת שתאפשר דחייה למשך זמן שלא יעלה על שבוע, אני רוצה לנמק ולומר שהנוהל הזה הוא באישור מליאת הכנסת. לכן יש משמעות לקביעה. מדובר על קביעת מסגרת זמן לדחייה.</w:t>
      </w:r>
    </w:p>
    <w:p w14:paraId="1BE527DE" w14:textId="77777777" w:rsidR="006506EA" w:rsidRPr="006506EA" w:rsidRDefault="006506EA" w:rsidP="006506EA">
      <w:pPr>
        <w:bidi/>
        <w:jc w:val="both"/>
        <w:rPr>
          <w:rFonts w:cs="David" w:hint="cs"/>
          <w:rtl/>
        </w:rPr>
      </w:pPr>
    </w:p>
    <w:p w14:paraId="41373A0D"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7EBAECB8" w14:textId="77777777" w:rsidR="006506EA" w:rsidRPr="006506EA" w:rsidRDefault="006506EA" w:rsidP="006506EA">
      <w:pPr>
        <w:bidi/>
        <w:jc w:val="both"/>
        <w:rPr>
          <w:rFonts w:cs="David" w:hint="cs"/>
          <w:rtl/>
        </w:rPr>
      </w:pPr>
    </w:p>
    <w:p w14:paraId="6418538A" w14:textId="77777777" w:rsidR="006506EA" w:rsidRPr="006506EA" w:rsidRDefault="006506EA" w:rsidP="006506EA">
      <w:pPr>
        <w:bidi/>
        <w:jc w:val="both"/>
        <w:rPr>
          <w:rFonts w:cs="David" w:hint="cs"/>
          <w:rtl/>
        </w:rPr>
      </w:pPr>
      <w:r w:rsidRPr="006506EA">
        <w:rPr>
          <w:rFonts w:cs="David" w:hint="cs"/>
          <w:rtl/>
        </w:rPr>
        <w:tab/>
        <w:t>בהערת אגב אני רוצה לומר שלמען הסר ספק צריך להצביע על נוסח ב'.</w:t>
      </w:r>
    </w:p>
    <w:p w14:paraId="1449C959" w14:textId="77777777" w:rsidR="006506EA" w:rsidRPr="006506EA" w:rsidRDefault="006506EA" w:rsidP="006506EA">
      <w:pPr>
        <w:bidi/>
        <w:jc w:val="both"/>
        <w:rPr>
          <w:rFonts w:cs="David" w:hint="cs"/>
          <w:rtl/>
        </w:rPr>
      </w:pPr>
    </w:p>
    <w:p w14:paraId="6DBE2A9B"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33755CE4" w14:textId="77777777" w:rsidR="006506EA" w:rsidRPr="006506EA" w:rsidRDefault="006506EA" w:rsidP="006506EA">
      <w:pPr>
        <w:bidi/>
        <w:jc w:val="both"/>
        <w:rPr>
          <w:rFonts w:cs="David" w:hint="cs"/>
          <w:rtl/>
        </w:rPr>
      </w:pPr>
    </w:p>
    <w:p w14:paraId="387975EA" w14:textId="77777777" w:rsidR="006506EA" w:rsidRPr="006506EA" w:rsidRDefault="006506EA" w:rsidP="006506EA">
      <w:pPr>
        <w:bidi/>
        <w:jc w:val="both"/>
        <w:rPr>
          <w:rFonts w:cs="David" w:hint="cs"/>
          <w:rtl/>
        </w:rPr>
      </w:pPr>
      <w:r w:rsidRPr="006506EA">
        <w:rPr>
          <w:rFonts w:cs="David" w:hint="cs"/>
          <w:rtl/>
        </w:rPr>
        <w:tab/>
        <w:t>על זה כבר הצבענו.</w:t>
      </w:r>
    </w:p>
    <w:p w14:paraId="26AD58BE" w14:textId="77777777" w:rsidR="006506EA" w:rsidRPr="006506EA" w:rsidRDefault="006506EA" w:rsidP="006506EA">
      <w:pPr>
        <w:bidi/>
        <w:jc w:val="both"/>
        <w:rPr>
          <w:rFonts w:cs="David" w:hint="cs"/>
          <w:rtl/>
        </w:rPr>
      </w:pPr>
    </w:p>
    <w:p w14:paraId="6332367B"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1860F523" w14:textId="77777777" w:rsidR="006506EA" w:rsidRPr="006506EA" w:rsidRDefault="006506EA" w:rsidP="006506EA">
      <w:pPr>
        <w:bidi/>
        <w:jc w:val="both"/>
        <w:rPr>
          <w:rFonts w:cs="David" w:hint="cs"/>
          <w:rtl/>
        </w:rPr>
      </w:pPr>
    </w:p>
    <w:p w14:paraId="5AA8FB22" w14:textId="77777777" w:rsidR="006506EA" w:rsidRPr="006506EA" w:rsidRDefault="006506EA" w:rsidP="006506EA">
      <w:pPr>
        <w:bidi/>
        <w:jc w:val="both"/>
        <w:rPr>
          <w:rFonts w:cs="David" w:hint="cs"/>
          <w:rtl/>
        </w:rPr>
      </w:pPr>
      <w:r w:rsidRPr="006506EA">
        <w:rPr>
          <w:rFonts w:cs="David" w:hint="cs"/>
          <w:rtl/>
        </w:rPr>
        <w:tab/>
        <w:t xml:space="preserve">להצעתו של חבר הכנסת </w:t>
      </w:r>
      <w:smartTag w:uri="urn:schemas-microsoft-com:office:smarttags" w:element="PersonName">
        <w:r w:rsidRPr="006506EA">
          <w:rPr>
            <w:rFonts w:cs="David" w:hint="cs"/>
            <w:rtl/>
          </w:rPr>
          <w:t>דב חנין</w:t>
        </w:r>
      </w:smartTag>
      <w:r w:rsidRPr="006506EA">
        <w:rPr>
          <w:rFonts w:cs="David" w:hint="cs"/>
          <w:rtl/>
        </w:rPr>
        <w:t>. לפי דעתי לא צריך להטיל מגבלות קיצוניות על שיקול הדעת של הוועדה. ברגע שקבענו טעמים מיוחדים, אמרנו אמירה. טעמים מיוחדים זה דבר שגם יש עליו פרשנות בפסיקה וזה אומר שיש סיבה רצינית לסטייה מהמסגרת שנקבעה בסעיף 2. לכן אני לא מציע ללכת לדברים קיצוניים. אנחנו לא יודעים באיזה סיטואציות אנחנו נהיה. יכול לבוא היועץ המשפטי ולומר שהשימוע מתקיים עכשיו. אני אומר שקבענו את המסגרת, קבענו חריגה מטעמים מיוחדים ולא צריך להכביד יתר על המידה ולשים עוד משקולות כי הדבר הלא מכובד יהיה שייקבע נוהל ותוך כדי דיון יאמרו שקבענו נוהל לא טוב ונצטרך לשנות את הנוהל תוך כדי הדיון בהליך ההדחה. זה מצב שאסור שהוועדה הזו תיקלע אליו.</w:t>
      </w:r>
    </w:p>
    <w:p w14:paraId="1FB722C4" w14:textId="77777777" w:rsidR="006506EA" w:rsidRPr="006506EA" w:rsidRDefault="006506EA" w:rsidP="006506EA">
      <w:pPr>
        <w:bidi/>
        <w:jc w:val="both"/>
        <w:rPr>
          <w:rFonts w:cs="David" w:hint="cs"/>
          <w:rtl/>
        </w:rPr>
      </w:pPr>
      <w:r w:rsidRPr="006506EA">
        <w:rPr>
          <w:rFonts w:cs="David"/>
          <w:rtl/>
        </w:rPr>
        <w:br w:type="page"/>
      </w:r>
    </w:p>
    <w:p w14:paraId="4FBD83C2"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3474790D" w14:textId="77777777" w:rsidR="006506EA" w:rsidRPr="006506EA" w:rsidRDefault="006506EA" w:rsidP="006506EA">
      <w:pPr>
        <w:bidi/>
        <w:jc w:val="both"/>
        <w:rPr>
          <w:rFonts w:cs="David" w:hint="cs"/>
          <w:rtl/>
        </w:rPr>
      </w:pPr>
    </w:p>
    <w:p w14:paraId="7354BDD0" w14:textId="77777777" w:rsidR="006506EA" w:rsidRPr="006506EA" w:rsidRDefault="006506EA" w:rsidP="006506EA">
      <w:pPr>
        <w:bidi/>
        <w:jc w:val="both"/>
        <w:rPr>
          <w:rFonts w:cs="David" w:hint="cs"/>
          <w:rtl/>
        </w:rPr>
      </w:pPr>
      <w:r w:rsidRPr="006506EA">
        <w:rPr>
          <w:rFonts w:cs="David" w:hint="cs"/>
          <w:rtl/>
        </w:rPr>
        <w:tab/>
        <w:t>אני רוצה להבהיר כדי שיהיה ברור. בנוסח א' ובנוסח ב', ברגע שהצבענו פה אחד על "טעמים מיוחדים", פסלנו את נוסח ב'.</w:t>
      </w:r>
    </w:p>
    <w:p w14:paraId="1502C974" w14:textId="77777777" w:rsidR="006506EA" w:rsidRPr="006506EA" w:rsidRDefault="006506EA" w:rsidP="006506EA">
      <w:pPr>
        <w:bidi/>
        <w:jc w:val="both"/>
        <w:rPr>
          <w:rFonts w:cs="David" w:hint="cs"/>
          <w:rtl/>
        </w:rPr>
      </w:pPr>
    </w:p>
    <w:p w14:paraId="26F72868"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72D5D946" w14:textId="77777777" w:rsidR="006506EA" w:rsidRPr="006506EA" w:rsidRDefault="006506EA" w:rsidP="006506EA">
      <w:pPr>
        <w:bidi/>
        <w:jc w:val="both"/>
        <w:rPr>
          <w:rFonts w:cs="David" w:hint="cs"/>
          <w:rtl/>
        </w:rPr>
      </w:pPr>
    </w:p>
    <w:p w14:paraId="10FD34D0" w14:textId="77777777" w:rsidR="006506EA" w:rsidRPr="006506EA" w:rsidRDefault="006506EA" w:rsidP="006506EA">
      <w:pPr>
        <w:bidi/>
        <w:jc w:val="both"/>
        <w:rPr>
          <w:rFonts w:cs="David" w:hint="cs"/>
          <w:rtl/>
        </w:rPr>
      </w:pPr>
      <w:r w:rsidRPr="006506EA">
        <w:rPr>
          <w:rFonts w:cs="David" w:hint="cs"/>
          <w:rtl/>
        </w:rPr>
        <w:tab/>
        <w:t>ההצבעה על נוסח א' היא נפרדת.</w:t>
      </w:r>
    </w:p>
    <w:p w14:paraId="5CDFD612" w14:textId="77777777" w:rsidR="006506EA" w:rsidRPr="006506EA" w:rsidRDefault="006506EA" w:rsidP="006506EA">
      <w:pPr>
        <w:bidi/>
        <w:jc w:val="both"/>
        <w:rPr>
          <w:rFonts w:cs="David" w:hint="cs"/>
          <w:rtl/>
        </w:rPr>
      </w:pPr>
    </w:p>
    <w:p w14:paraId="12244776"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14D621F5" w14:textId="77777777" w:rsidR="006506EA" w:rsidRPr="006506EA" w:rsidRDefault="006506EA" w:rsidP="006506EA">
      <w:pPr>
        <w:bidi/>
        <w:jc w:val="both"/>
        <w:rPr>
          <w:rFonts w:cs="David" w:hint="cs"/>
          <w:rtl/>
        </w:rPr>
      </w:pPr>
    </w:p>
    <w:p w14:paraId="75E16E4C" w14:textId="77777777" w:rsidR="006506EA" w:rsidRPr="006506EA" w:rsidRDefault="006506EA" w:rsidP="006506EA">
      <w:pPr>
        <w:bidi/>
        <w:jc w:val="both"/>
        <w:rPr>
          <w:rFonts w:cs="David" w:hint="cs"/>
          <w:rtl/>
        </w:rPr>
      </w:pPr>
      <w:r w:rsidRPr="006506EA">
        <w:rPr>
          <w:rFonts w:cs="David" w:hint="cs"/>
          <w:rtl/>
        </w:rPr>
        <w:tab/>
        <w:t>אנחנו נצביע על הפלת נוסח ב'. מי בעד הפלת נוסח ב'?</w:t>
      </w:r>
    </w:p>
    <w:p w14:paraId="64513F96" w14:textId="77777777" w:rsidR="006506EA" w:rsidRPr="006506EA" w:rsidRDefault="006506EA" w:rsidP="006506EA">
      <w:pPr>
        <w:bidi/>
        <w:jc w:val="both"/>
        <w:rPr>
          <w:rFonts w:cs="David" w:hint="cs"/>
          <w:rtl/>
        </w:rPr>
      </w:pPr>
    </w:p>
    <w:p w14:paraId="1C013F93"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76F0BB52" w14:textId="77777777" w:rsidR="006506EA" w:rsidRPr="006506EA" w:rsidRDefault="006506EA" w:rsidP="006506EA">
      <w:pPr>
        <w:bidi/>
        <w:jc w:val="both"/>
        <w:rPr>
          <w:rFonts w:cs="David" w:hint="cs"/>
          <w:b/>
          <w:bCs/>
          <w:rtl/>
        </w:rPr>
      </w:pPr>
    </w:p>
    <w:p w14:paraId="0C4F3F97"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17</w:t>
      </w:r>
    </w:p>
    <w:p w14:paraId="57472EA3" w14:textId="77777777" w:rsidR="006506EA" w:rsidRPr="006506EA" w:rsidRDefault="006506EA" w:rsidP="006506EA">
      <w:pPr>
        <w:bidi/>
        <w:jc w:val="both"/>
        <w:rPr>
          <w:rFonts w:cs="David" w:hint="cs"/>
          <w:rtl/>
        </w:rPr>
      </w:pPr>
    </w:p>
    <w:p w14:paraId="60D5188D" w14:textId="77777777" w:rsidR="006506EA" w:rsidRPr="006506EA" w:rsidRDefault="006506EA" w:rsidP="006506EA">
      <w:pPr>
        <w:bidi/>
        <w:jc w:val="both"/>
        <w:rPr>
          <w:rFonts w:cs="David" w:hint="cs"/>
          <w:b/>
          <w:bCs/>
          <w:u w:val="single"/>
          <w:rtl/>
        </w:rPr>
      </w:pPr>
      <w:r w:rsidRPr="006506EA">
        <w:rPr>
          <w:rFonts w:cs="David" w:hint="cs"/>
          <w:b/>
          <w:bCs/>
          <w:u w:val="single"/>
          <w:rtl/>
        </w:rPr>
        <w:t>הוחלט להפיל את נוסח ב'</w:t>
      </w:r>
    </w:p>
    <w:p w14:paraId="6A1BC44B" w14:textId="77777777" w:rsidR="006506EA" w:rsidRPr="006506EA" w:rsidRDefault="006506EA" w:rsidP="006506EA">
      <w:pPr>
        <w:bidi/>
        <w:jc w:val="both"/>
        <w:rPr>
          <w:rFonts w:cs="David" w:hint="cs"/>
          <w:rtl/>
        </w:rPr>
      </w:pPr>
    </w:p>
    <w:p w14:paraId="464660BD" w14:textId="77777777" w:rsidR="006506EA" w:rsidRPr="006506EA" w:rsidRDefault="006506EA" w:rsidP="006506EA">
      <w:pPr>
        <w:bidi/>
        <w:ind w:firstLine="720"/>
        <w:jc w:val="both"/>
        <w:rPr>
          <w:rFonts w:cs="David" w:hint="cs"/>
          <w:rtl/>
        </w:rPr>
      </w:pPr>
      <w:r w:rsidRPr="006506EA">
        <w:rPr>
          <w:rFonts w:cs="David" w:hint="cs"/>
          <w:rtl/>
        </w:rPr>
        <w:t>יש שתי הצעות כאשר האחת היא להגביל את משך הזמן שוועדת הכנסת יכולה להאריך את המועד, ומאחר שהמליאה מאשרת את הסמכות הזו לוועדת הכנסת, אני חושב שלא צריך להגביל את סמכויותיה של ועדת הכנסת שתדון בנושאים הללו.</w:t>
      </w:r>
    </w:p>
    <w:p w14:paraId="14FA174B" w14:textId="77777777" w:rsidR="006506EA" w:rsidRPr="006506EA" w:rsidRDefault="006506EA" w:rsidP="006506EA">
      <w:pPr>
        <w:bidi/>
        <w:jc w:val="both"/>
        <w:rPr>
          <w:rFonts w:cs="David" w:hint="cs"/>
          <w:rtl/>
        </w:rPr>
      </w:pPr>
    </w:p>
    <w:p w14:paraId="595C498C" w14:textId="77777777" w:rsidR="006506EA" w:rsidRPr="006506EA" w:rsidRDefault="006506EA" w:rsidP="006506EA">
      <w:pPr>
        <w:bidi/>
        <w:jc w:val="both"/>
        <w:rPr>
          <w:rFonts w:cs="David" w:hint="cs"/>
          <w:rtl/>
        </w:rPr>
      </w:pPr>
      <w:r w:rsidRPr="006506EA">
        <w:rPr>
          <w:rFonts w:cs="David" w:hint="cs"/>
          <w:rtl/>
        </w:rPr>
        <w:tab/>
        <w:t>מי בעד הנוסח שמשאיר את שיקול הדעת לוועדת הכנסת לגבי משך הזמן, באישור ועדת הכנסת, לעומת ההגבלה של שבוע? מי שמצביע בעד, הוא בעד אי ההגבלה, ומי שמצביע נגד, הוא בעד ההגבלה. מי בעד לא להגביל את ועדת הכנסת למשך זמן מסוים?</w:t>
      </w:r>
    </w:p>
    <w:p w14:paraId="447E6DA1" w14:textId="77777777" w:rsidR="006506EA" w:rsidRPr="006506EA" w:rsidRDefault="006506EA" w:rsidP="006506EA">
      <w:pPr>
        <w:bidi/>
        <w:jc w:val="both"/>
        <w:rPr>
          <w:rFonts w:cs="David" w:hint="cs"/>
          <w:rtl/>
        </w:rPr>
      </w:pPr>
    </w:p>
    <w:p w14:paraId="4140974C"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65F92855" w14:textId="77777777" w:rsidR="006506EA" w:rsidRPr="006506EA" w:rsidRDefault="006506EA" w:rsidP="006506EA">
      <w:pPr>
        <w:bidi/>
        <w:jc w:val="both"/>
        <w:rPr>
          <w:rFonts w:cs="David" w:hint="cs"/>
          <w:b/>
          <w:bCs/>
          <w:rtl/>
        </w:rPr>
      </w:pPr>
    </w:p>
    <w:p w14:paraId="228D2A09"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10</w:t>
      </w:r>
    </w:p>
    <w:p w14:paraId="1C9256FD" w14:textId="77777777" w:rsidR="006506EA" w:rsidRPr="006506EA" w:rsidRDefault="006506EA" w:rsidP="006506EA">
      <w:pPr>
        <w:bidi/>
        <w:jc w:val="both"/>
        <w:rPr>
          <w:rFonts w:cs="David" w:hint="cs"/>
          <w:rtl/>
        </w:rPr>
      </w:pPr>
    </w:p>
    <w:p w14:paraId="351FF8D5" w14:textId="77777777" w:rsidR="006506EA" w:rsidRPr="006506EA" w:rsidRDefault="006506EA" w:rsidP="006506EA">
      <w:pPr>
        <w:bidi/>
        <w:jc w:val="both"/>
        <w:rPr>
          <w:rFonts w:cs="David" w:hint="cs"/>
          <w:rtl/>
        </w:rPr>
      </w:pPr>
      <w:r w:rsidRPr="006506EA">
        <w:rPr>
          <w:rFonts w:cs="David" w:hint="cs"/>
          <w:rtl/>
        </w:rPr>
        <w:t>מי בעד הגבלת ועדת הכנסת?</w:t>
      </w:r>
    </w:p>
    <w:p w14:paraId="2699E3D0" w14:textId="77777777" w:rsidR="006506EA" w:rsidRPr="006506EA" w:rsidRDefault="006506EA" w:rsidP="006506EA">
      <w:pPr>
        <w:bidi/>
        <w:jc w:val="both"/>
        <w:rPr>
          <w:rFonts w:cs="David" w:hint="cs"/>
          <w:rtl/>
        </w:rPr>
      </w:pPr>
    </w:p>
    <w:p w14:paraId="78C573A2"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49F1FC38" w14:textId="77777777" w:rsidR="006506EA" w:rsidRPr="006506EA" w:rsidRDefault="006506EA" w:rsidP="006506EA">
      <w:pPr>
        <w:bidi/>
        <w:jc w:val="both"/>
        <w:rPr>
          <w:rFonts w:cs="David" w:hint="cs"/>
          <w:b/>
          <w:bCs/>
          <w:rtl/>
        </w:rPr>
      </w:pPr>
    </w:p>
    <w:p w14:paraId="6365DF9C"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7</w:t>
      </w:r>
    </w:p>
    <w:p w14:paraId="564059C2" w14:textId="77777777" w:rsidR="006506EA" w:rsidRPr="006506EA" w:rsidRDefault="006506EA" w:rsidP="006506EA">
      <w:pPr>
        <w:bidi/>
        <w:jc w:val="both"/>
        <w:rPr>
          <w:rFonts w:cs="David" w:hint="cs"/>
          <w:rtl/>
        </w:rPr>
      </w:pPr>
    </w:p>
    <w:p w14:paraId="7DC04B81" w14:textId="77777777" w:rsidR="006506EA" w:rsidRPr="006506EA" w:rsidRDefault="006506EA" w:rsidP="006506EA">
      <w:pPr>
        <w:bidi/>
        <w:jc w:val="both"/>
        <w:rPr>
          <w:rFonts w:cs="David" w:hint="cs"/>
          <w:b/>
          <w:bCs/>
          <w:u w:val="single"/>
          <w:rtl/>
        </w:rPr>
      </w:pPr>
      <w:r w:rsidRPr="006506EA">
        <w:rPr>
          <w:rFonts w:cs="David" w:hint="cs"/>
          <w:b/>
          <w:bCs/>
          <w:u w:val="single"/>
          <w:rtl/>
        </w:rPr>
        <w:t>ועדת הכנסת לא תוגבל במשך הזמן</w:t>
      </w:r>
    </w:p>
    <w:p w14:paraId="551D8082" w14:textId="77777777" w:rsidR="006506EA" w:rsidRPr="006506EA" w:rsidRDefault="006506EA" w:rsidP="006506EA">
      <w:pPr>
        <w:bidi/>
        <w:jc w:val="both"/>
        <w:rPr>
          <w:rFonts w:cs="David" w:hint="cs"/>
          <w:rtl/>
        </w:rPr>
      </w:pPr>
    </w:p>
    <w:p w14:paraId="67D7E3C0" w14:textId="77777777" w:rsidR="006506EA" w:rsidRPr="006506EA" w:rsidRDefault="006506EA" w:rsidP="006506EA">
      <w:pPr>
        <w:bidi/>
        <w:jc w:val="both"/>
        <w:rPr>
          <w:rFonts w:cs="David" w:hint="cs"/>
          <w:rtl/>
        </w:rPr>
      </w:pPr>
    </w:p>
    <w:p w14:paraId="60492580" w14:textId="77777777" w:rsidR="006506EA" w:rsidRPr="006506EA" w:rsidRDefault="006506EA" w:rsidP="006506EA">
      <w:pPr>
        <w:bidi/>
        <w:ind w:firstLine="720"/>
        <w:jc w:val="both"/>
        <w:rPr>
          <w:rFonts w:cs="David" w:hint="cs"/>
          <w:rtl/>
        </w:rPr>
      </w:pPr>
      <w:r w:rsidRPr="006506EA">
        <w:rPr>
          <w:rFonts w:cs="David" w:hint="cs"/>
          <w:rtl/>
        </w:rPr>
        <w:t>אנחנו מצביעים על כל סעיף 3 בתיקונים הבאים: ועדת הכנסת רשאית לקבוע מועד מאוחר יותר, לפחות שליש ממגישי הקובלנה ומטעמים מיוחדים.</w:t>
      </w:r>
    </w:p>
    <w:p w14:paraId="713076CA" w14:textId="77777777" w:rsidR="006506EA" w:rsidRPr="006506EA" w:rsidRDefault="006506EA" w:rsidP="006506EA">
      <w:pPr>
        <w:bidi/>
        <w:ind w:firstLine="720"/>
        <w:jc w:val="both"/>
        <w:rPr>
          <w:rFonts w:cs="David" w:hint="cs"/>
          <w:rtl/>
        </w:rPr>
      </w:pPr>
    </w:p>
    <w:p w14:paraId="6B4A14AC" w14:textId="77777777" w:rsidR="006506EA" w:rsidRPr="006506EA" w:rsidRDefault="006506EA" w:rsidP="006506EA">
      <w:pPr>
        <w:bidi/>
        <w:ind w:firstLine="720"/>
        <w:jc w:val="both"/>
        <w:rPr>
          <w:rFonts w:cs="David" w:hint="cs"/>
          <w:rtl/>
        </w:rPr>
      </w:pPr>
      <w:r w:rsidRPr="006506EA">
        <w:rPr>
          <w:rFonts w:cs="David" w:hint="cs"/>
          <w:rtl/>
        </w:rPr>
        <w:t>מי בעד הנוסח בסעיף 3 עם התיקונים?</w:t>
      </w:r>
    </w:p>
    <w:p w14:paraId="1407FCE7" w14:textId="77777777" w:rsidR="006506EA" w:rsidRPr="006506EA" w:rsidRDefault="006506EA" w:rsidP="006506EA">
      <w:pPr>
        <w:bidi/>
        <w:ind w:firstLine="720"/>
        <w:jc w:val="both"/>
        <w:rPr>
          <w:rFonts w:cs="David" w:hint="cs"/>
          <w:rtl/>
        </w:rPr>
      </w:pPr>
    </w:p>
    <w:p w14:paraId="117DEB7C"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26BFA50D" w14:textId="77777777" w:rsidR="006506EA" w:rsidRPr="006506EA" w:rsidRDefault="006506EA" w:rsidP="006506EA">
      <w:pPr>
        <w:bidi/>
        <w:jc w:val="both"/>
        <w:rPr>
          <w:rFonts w:cs="David" w:hint="cs"/>
          <w:b/>
          <w:bCs/>
          <w:rtl/>
        </w:rPr>
      </w:pPr>
    </w:p>
    <w:p w14:paraId="212BB59F"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17</w:t>
      </w:r>
    </w:p>
    <w:p w14:paraId="24E35CB2" w14:textId="77777777" w:rsidR="006506EA" w:rsidRPr="006506EA" w:rsidRDefault="006506EA" w:rsidP="006506EA">
      <w:pPr>
        <w:bidi/>
        <w:jc w:val="both"/>
        <w:rPr>
          <w:rFonts w:cs="David" w:hint="cs"/>
          <w:rtl/>
        </w:rPr>
      </w:pPr>
    </w:p>
    <w:p w14:paraId="4167DA87" w14:textId="77777777" w:rsidR="006506EA" w:rsidRPr="006506EA" w:rsidRDefault="006506EA" w:rsidP="006506EA">
      <w:pPr>
        <w:bidi/>
        <w:jc w:val="both"/>
        <w:rPr>
          <w:rFonts w:cs="David" w:hint="cs"/>
          <w:b/>
          <w:bCs/>
          <w:u w:val="single"/>
          <w:rtl/>
        </w:rPr>
      </w:pPr>
      <w:r w:rsidRPr="006506EA">
        <w:rPr>
          <w:rFonts w:cs="David" w:hint="cs"/>
          <w:b/>
          <w:bCs/>
          <w:u w:val="single"/>
          <w:rtl/>
        </w:rPr>
        <w:t xml:space="preserve">סעיף 3 </w:t>
      </w:r>
      <w:r w:rsidRPr="006506EA">
        <w:rPr>
          <w:rFonts w:cs="David"/>
          <w:b/>
          <w:bCs/>
          <w:u w:val="single"/>
          <w:rtl/>
        </w:rPr>
        <w:t>–</w:t>
      </w:r>
      <w:r w:rsidRPr="006506EA">
        <w:rPr>
          <w:rFonts w:cs="David" w:hint="cs"/>
          <w:b/>
          <w:bCs/>
          <w:u w:val="single"/>
          <w:rtl/>
        </w:rPr>
        <w:t xml:space="preserve"> אושר פה אחד</w:t>
      </w:r>
    </w:p>
    <w:p w14:paraId="483739EB" w14:textId="77777777" w:rsidR="006506EA" w:rsidRPr="006506EA" w:rsidRDefault="006506EA" w:rsidP="006506EA">
      <w:pPr>
        <w:bidi/>
        <w:jc w:val="both"/>
        <w:rPr>
          <w:rFonts w:cs="David" w:hint="cs"/>
          <w:rtl/>
        </w:rPr>
      </w:pPr>
    </w:p>
    <w:p w14:paraId="09B5D427" w14:textId="77777777" w:rsidR="006506EA" w:rsidRPr="006506EA" w:rsidRDefault="006506EA" w:rsidP="006506EA">
      <w:pPr>
        <w:bidi/>
        <w:jc w:val="both"/>
        <w:rPr>
          <w:rFonts w:cs="David" w:hint="cs"/>
          <w:rtl/>
        </w:rPr>
      </w:pPr>
    </w:p>
    <w:p w14:paraId="1F987F3D" w14:textId="77777777" w:rsidR="006506EA" w:rsidRPr="006506EA" w:rsidRDefault="006506EA" w:rsidP="006506EA">
      <w:pPr>
        <w:bidi/>
        <w:jc w:val="both"/>
        <w:rPr>
          <w:rFonts w:cs="David" w:hint="cs"/>
          <w:rtl/>
        </w:rPr>
      </w:pPr>
      <w:r w:rsidRPr="006506EA">
        <w:rPr>
          <w:rFonts w:cs="David" w:hint="cs"/>
          <w:rtl/>
        </w:rPr>
        <w:t>אנחנו מצביעים על סעיף 4 שלא הוגשו בקשות לתיקונים. מי בעד?</w:t>
      </w:r>
    </w:p>
    <w:p w14:paraId="3855FAF0" w14:textId="77777777" w:rsidR="006506EA" w:rsidRPr="006506EA" w:rsidRDefault="006506EA" w:rsidP="006506EA">
      <w:pPr>
        <w:bidi/>
        <w:jc w:val="both"/>
        <w:rPr>
          <w:rFonts w:cs="David" w:hint="cs"/>
          <w:rtl/>
        </w:rPr>
      </w:pPr>
      <w:r w:rsidRPr="006506EA">
        <w:rPr>
          <w:rFonts w:cs="David"/>
          <w:rtl/>
        </w:rPr>
        <w:br w:type="page"/>
      </w:r>
    </w:p>
    <w:p w14:paraId="5588905E"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7317556A" w14:textId="77777777" w:rsidR="006506EA" w:rsidRPr="006506EA" w:rsidRDefault="006506EA" w:rsidP="006506EA">
      <w:pPr>
        <w:bidi/>
        <w:jc w:val="both"/>
        <w:rPr>
          <w:rFonts w:cs="David" w:hint="cs"/>
          <w:b/>
          <w:bCs/>
          <w:rtl/>
        </w:rPr>
      </w:pPr>
    </w:p>
    <w:p w14:paraId="6134B998"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כל חברי הכנסת</w:t>
      </w:r>
    </w:p>
    <w:p w14:paraId="3EC0E040" w14:textId="77777777" w:rsidR="006506EA" w:rsidRPr="006506EA" w:rsidRDefault="006506EA" w:rsidP="006506EA">
      <w:pPr>
        <w:bidi/>
        <w:jc w:val="both"/>
        <w:rPr>
          <w:rFonts w:cs="David" w:hint="cs"/>
          <w:rtl/>
        </w:rPr>
      </w:pPr>
    </w:p>
    <w:p w14:paraId="0867BD89" w14:textId="77777777" w:rsidR="006506EA" w:rsidRPr="006506EA" w:rsidRDefault="006506EA" w:rsidP="006506EA">
      <w:pPr>
        <w:bidi/>
        <w:jc w:val="both"/>
        <w:rPr>
          <w:rFonts w:cs="David" w:hint="cs"/>
          <w:b/>
          <w:bCs/>
          <w:u w:val="single"/>
          <w:rtl/>
        </w:rPr>
      </w:pPr>
      <w:r w:rsidRPr="006506EA">
        <w:rPr>
          <w:rFonts w:cs="David" w:hint="cs"/>
          <w:b/>
          <w:bCs/>
          <w:u w:val="single"/>
          <w:rtl/>
        </w:rPr>
        <w:t xml:space="preserve">סעיף 4 </w:t>
      </w:r>
      <w:r w:rsidRPr="006506EA">
        <w:rPr>
          <w:rFonts w:cs="David"/>
          <w:b/>
          <w:bCs/>
          <w:u w:val="single"/>
          <w:rtl/>
        </w:rPr>
        <w:t>–</w:t>
      </w:r>
      <w:r w:rsidRPr="006506EA">
        <w:rPr>
          <w:rFonts w:cs="David" w:hint="cs"/>
          <w:b/>
          <w:bCs/>
          <w:u w:val="single"/>
          <w:rtl/>
        </w:rPr>
        <w:t xml:space="preserve"> אושר פה אחד</w:t>
      </w:r>
    </w:p>
    <w:p w14:paraId="0EDEF2C9" w14:textId="77777777" w:rsidR="006506EA" w:rsidRPr="006506EA" w:rsidRDefault="006506EA" w:rsidP="006506EA">
      <w:pPr>
        <w:bidi/>
        <w:jc w:val="both"/>
        <w:rPr>
          <w:rFonts w:cs="David" w:hint="cs"/>
          <w:rtl/>
        </w:rPr>
      </w:pPr>
    </w:p>
    <w:p w14:paraId="1A14BD79" w14:textId="77777777" w:rsidR="006506EA" w:rsidRPr="006506EA" w:rsidRDefault="006506EA" w:rsidP="006506EA">
      <w:pPr>
        <w:bidi/>
        <w:jc w:val="both"/>
        <w:rPr>
          <w:rFonts w:cs="David" w:hint="cs"/>
          <w:rtl/>
        </w:rPr>
      </w:pPr>
      <w:r w:rsidRPr="006506EA">
        <w:rPr>
          <w:rFonts w:cs="David" w:hint="cs"/>
          <w:rtl/>
        </w:rPr>
        <w:t>סעיף 5 מהווה תוספת לנסח ואומר שוועדת הכנסת רשאית להזמין לדיון את היועץ המשפטי לממשלה או בא כוחו, בשים לב  למהות ההתנהגות.</w:t>
      </w:r>
    </w:p>
    <w:p w14:paraId="28B58421" w14:textId="77777777" w:rsidR="006506EA" w:rsidRPr="006506EA" w:rsidRDefault="006506EA" w:rsidP="006506EA">
      <w:pPr>
        <w:bidi/>
        <w:jc w:val="both"/>
        <w:rPr>
          <w:rFonts w:cs="David" w:hint="cs"/>
          <w:rtl/>
        </w:rPr>
      </w:pPr>
    </w:p>
    <w:p w14:paraId="569AB02B"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076534B8" w14:textId="77777777" w:rsidR="006506EA" w:rsidRPr="006506EA" w:rsidRDefault="006506EA" w:rsidP="006506EA">
      <w:pPr>
        <w:bidi/>
        <w:jc w:val="both"/>
        <w:rPr>
          <w:rFonts w:cs="David" w:hint="cs"/>
          <w:rtl/>
        </w:rPr>
      </w:pPr>
    </w:p>
    <w:p w14:paraId="50A43B2D" w14:textId="77777777" w:rsidR="006506EA" w:rsidRPr="006506EA" w:rsidRDefault="006506EA" w:rsidP="006506EA">
      <w:pPr>
        <w:bidi/>
        <w:jc w:val="both"/>
        <w:rPr>
          <w:rFonts w:cs="David" w:hint="cs"/>
          <w:rtl/>
        </w:rPr>
      </w:pPr>
      <w:r w:rsidRPr="006506EA">
        <w:rPr>
          <w:rFonts w:cs="David" w:hint="cs"/>
          <w:rtl/>
        </w:rPr>
        <w:tab/>
        <w:t>אתם פוגעים כאן בזכות הוועדה להזמין כל אדם. מכאן יוצא כאילו היא רשאית להזמין רק את היועץ המשפטי.</w:t>
      </w:r>
    </w:p>
    <w:p w14:paraId="477F205D" w14:textId="77777777" w:rsidR="006506EA" w:rsidRPr="006506EA" w:rsidRDefault="006506EA" w:rsidP="006506EA">
      <w:pPr>
        <w:bidi/>
        <w:jc w:val="both"/>
        <w:rPr>
          <w:rFonts w:cs="David" w:hint="cs"/>
          <w:rtl/>
        </w:rPr>
      </w:pPr>
    </w:p>
    <w:p w14:paraId="730962A7"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4A1A9CD3" w14:textId="77777777" w:rsidR="006506EA" w:rsidRPr="006506EA" w:rsidRDefault="006506EA" w:rsidP="006506EA">
      <w:pPr>
        <w:bidi/>
        <w:jc w:val="both"/>
        <w:rPr>
          <w:rFonts w:cs="David" w:hint="cs"/>
          <w:rtl/>
        </w:rPr>
      </w:pPr>
    </w:p>
    <w:p w14:paraId="79FF23BD" w14:textId="77777777" w:rsidR="006506EA" w:rsidRPr="006506EA" w:rsidRDefault="006506EA" w:rsidP="006506EA">
      <w:pPr>
        <w:bidi/>
        <w:jc w:val="both"/>
        <w:rPr>
          <w:rFonts w:cs="David" w:hint="cs"/>
          <w:rtl/>
        </w:rPr>
      </w:pPr>
      <w:r w:rsidRPr="006506EA">
        <w:rPr>
          <w:rFonts w:cs="David" w:hint="cs"/>
          <w:rtl/>
        </w:rPr>
        <w:tab/>
        <w:t>אני חושב שאנחנו לא פוגעים באופציה להזמין גורמים נוספים על-ידי מתן מעמד מיוחד ליועץ המשפטי לממשלה, שזה דבר שבין היתר גם אתה עמדת עליו. אני הצעתי שיהיה חיוב, אבל עלה פה, בצדק, שיתכן שיהיו מקרים בעתיד שהיסוד שלהם הוא לא פלילי אלא מקרים שלא חובה שהיועץ יתייצב כאן. לכן מה שאנחנו עושים הוא שאנחנו מקנים מעמד מיוחד ליועץ המשפטי לממשלה, ולפי דעתי זה לא שולל את שיקול הדעת של הוועדה. זה לא מחייב אותה להזמין גורמים אחרים, אבל זה לא שולל את שיקול הדעת שלה.</w:t>
      </w:r>
    </w:p>
    <w:p w14:paraId="4C0B08BD" w14:textId="77777777" w:rsidR="006506EA" w:rsidRPr="006506EA" w:rsidRDefault="006506EA" w:rsidP="006506EA">
      <w:pPr>
        <w:bidi/>
        <w:jc w:val="both"/>
        <w:rPr>
          <w:rFonts w:cs="David" w:hint="cs"/>
          <w:rtl/>
        </w:rPr>
      </w:pPr>
    </w:p>
    <w:p w14:paraId="5E5B16E5"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678A4008" w14:textId="77777777" w:rsidR="006506EA" w:rsidRPr="006506EA" w:rsidRDefault="006506EA" w:rsidP="006506EA">
      <w:pPr>
        <w:bidi/>
        <w:jc w:val="both"/>
        <w:rPr>
          <w:rFonts w:cs="David" w:hint="cs"/>
          <w:rtl/>
        </w:rPr>
      </w:pPr>
    </w:p>
    <w:p w14:paraId="3DC761E0" w14:textId="77777777" w:rsidR="006506EA" w:rsidRPr="006506EA" w:rsidRDefault="006506EA" w:rsidP="006506EA">
      <w:pPr>
        <w:bidi/>
        <w:jc w:val="both"/>
        <w:rPr>
          <w:rFonts w:cs="David" w:hint="cs"/>
          <w:rtl/>
        </w:rPr>
      </w:pPr>
      <w:r w:rsidRPr="006506EA">
        <w:rPr>
          <w:rFonts w:cs="David" w:hint="cs"/>
          <w:rtl/>
        </w:rPr>
        <w:tab/>
        <w:t>מאחר וההנמקה לקובלנה היא החלטת היועץ המשפטי לממשלה, לכן אני חושב שצריך לתת לו מעמד מיוחד כי היועץ המשפטי לממשלה הוא התשתית להגשת הקובלנה.</w:t>
      </w:r>
    </w:p>
    <w:p w14:paraId="2502A897" w14:textId="77777777" w:rsidR="006506EA" w:rsidRPr="006506EA" w:rsidRDefault="006506EA" w:rsidP="006506EA">
      <w:pPr>
        <w:bidi/>
        <w:jc w:val="both"/>
        <w:rPr>
          <w:rFonts w:cs="David" w:hint="cs"/>
          <w:rtl/>
        </w:rPr>
      </w:pPr>
    </w:p>
    <w:p w14:paraId="720A7701" w14:textId="77777777" w:rsidR="006506EA" w:rsidRPr="006506EA" w:rsidRDefault="006506EA" w:rsidP="006506EA">
      <w:pPr>
        <w:bidi/>
        <w:jc w:val="both"/>
        <w:rPr>
          <w:rFonts w:cs="David" w:hint="cs"/>
          <w:rtl/>
        </w:rPr>
      </w:pPr>
      <w:r w:rsidRPr="006506EA">
        <w:rPr>
          <w:rFonts w:cs="David" w:hint="cs"/>
          <w:rtl/>
        </w:rPr>
        <w:t>מי בעד אישור סעיף 5?</w:t>
      </w:r>
    </w:p>
    <w:p w14:paraId="16844C83" w14:textId="77777777" w:rsidR="006506EA" w:rsidRPr="006506EA" w:rsidRDefault="006506EA" w:rsidP="006506EA">
      <w:pPr>
        <w:bidi/>
        <w:jc w:val="both"/>
        <w:rPr>
          <w:rFonts w:cs="David" w:hint="cs"/>
          <w:rtl/>
        </w:rPr>
      </w:pPr>
    </w:p>
    <w:p w14:paraId="6C780DD6"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54B7B930" w14:textId="77777777" w:rsidR="006506EA" w:rsidRPr="006506EA" w:rsidRDefault="006506EA" w:rsidP="006506EA">
      <w:pPr>
        <w:bidi/>
        <w:jc w:val="both"/>
        <w:rPr>
          <w:rFonts w:cs="David" w:hint="cs"/>
          <w:b/>
          <w:bCs/>
          <w:rtl/>
        </w:rPr>
      </w:pPr>
    </w:p>
    <w:p w14:paraId="27483663"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15</w:t>
      </w:r>
    </w:p>
    <w:p w14:paraId="185B468A" w14:textId="77777777" w:rsidR="006506EA" w:rsidRPr="006506EA" w:rsidRDefault="006506EA" w:rsidP="006506EA">
      <w:pPr>
        <w:bidi/>
        <w:jc w:val="both"/>
        <w:rPr>
          <w:rFonts w:cs="David" w:hint="cs"/>
          <w:rtl/>
        </w:rPr>
      </w:pPr>
    </w:p>
    <w:p w14:paraId="00ADD60E" w14:textId="77777777" w:rsidR="006506EA" w:rsidRPr="006506EA" w:rsidRDefault="006506EA" w:rsidP="006506EA">
      <w:pPr>
        <w:bidi/>
        <w:jc w:val="both"/>
        <w:rPr>
          <w:rFonts w:cs="David" w:hint="cs"/>
          <w:b/>
          <w:bCs/>
          <w:u w:val="single"/>
          <w:rtl/>
        </w:rPr>
      </w:pPr>
      <w:r w:rsidRPr="006506EA">
        <w:rPr>
          <w:rFonts w:cs="David" w:hint="cs"/>
          <w:b/>
          <w:bCs/>
          <w:u w:val="single"/>
          <w:rtl/>
        </w:rPr>
        <w:t xml:space="preserve">סעיף 5 </w:t>
      </w:r>
      <w:r w:rsidRPr="006506EA">
        <w:rPr>
          <w:rFonts w:cs="David"/>
          <w:b/>
          <w:bCs/>
          <w:u w:val="single"/>
          <w:rtl/>
        </w:rPr>
        <w:t>–</w:t>
      </w:r>
      <w:r w:rsidRPr="006506EA">
        <w:rPr>
          <w:rFonts w:cs="David" w:hint="cs"/>
          <w:b/>
          <w:bCs/>
          <w:u w:val="single"/>
          <w:rtl/>
        </w:rPr>
        <w:t xml:space="preserve"> אושר פה אחד</w:t>
      </w:r>
    </w:p>
    <w:p w14:paraId="27F99A39" w14:textId="77777777" w:rsidR="006506EA" w:rsidRPr="006506EA" w:rsidRDefault="006506EA" w:rsidP="006506EA">
      <w:pPr>
        <w:bidi/>
        <w:jc w:val="both"/>
        <w:rPr>
          <w:rFonts w:cs="David" w:hint="cs"/>
          <w:rtl/>
        </w:rPr>
      </w:pPr>
    </w:p>
    <w:p w14:paraId="2D9E4CF5" w14:textId="77777777" w:rsidR="006506EA" w:rsidRPr="006506EA" w:rsidRDefault="006506EA" w:rsidP="006506EA">
      <w:pPr>
        <w:bidi/>
        <w:jc w:val="both"/>
        <w:rPr>
          <w:rFonts w:cs="David" w:hint="cs"/>
          <w:rtl/>
        </w:rPr>
      </w:pPr>
      <w:r w:rsidRPr="006506EA">
        <w:rPr>
          <w:rFonts w:cs="David" w:hint="cs"/>
          <w:rtl/>
        </w:rPr>
        <w:t>סעיפים 6 ו-7 הם סעיפים שאפשר להצביע עליהם ביחד.</w:t>
      </w:r>
    </w:p>
    <w:p w14:paraId="2CFB2697" w14:textId="77777777" w:rsidR="006506EA" w:rsidRPr="006506EA" w:rsidRDefault="006506EA" w:rsidP="006506EA">
      <w:pPr>
        <w:bidi/>
        <w:jc w:val="both"/>
        <w:rPr>
          <w:rFonts w:cs="David" w:hint="cs"/>
          <w:rtl/>
        </w:rPr>
      </w:pPr>
    </w:p>
    <w:p w14:paraId="3A0426F1" w14:textId="77777777" w:rsidR="006506EA" w:rsidRPr="006506EA" w:rsidRDefault="006506EA" w:rsidP="006506EA">
      <w:pPr>
        <w:bidi/>
        <w:jc w:val="both"/>
        <w:rPr>
          <w:rFonts w:cs="David" w:hint="cs"/>
          <w:u w:val="single"/>
          <w:rtl/>
        </w:rPr>
      </w:pPr>
      <w:r w:rsidRPr="006506EA">
        <w:rPr>
          <w:rFonts w:cs="David" w:hint="cs"/>
          <w:u w:val="single"/>
          <w:rtl/>
        </w:rPr>
        <w:t>ארבל אסטרחן:</w:t>
      </w:r>
    </w:p>
    <w:p w14:paraId="4C56B099" w14:textId="77777777" w:rsidR="006506EA" w:rsidRPr="006506EA" w:rsidRDefault="006506EA" w:rsidP="006506EA">
      <w:pPr>
        <w:bidi/>
        <w:jc w:val="both"/>
        <w:rPr>
          <w:rFonts w:cs="David" w:hint="cs"/>
          <w:rtl/>
        </w:rPr>
      </w:pPr>
    </w:p>
    <w:p w14:paraId="34C1B2DA" w14:textId="77777777" w:rsidR="006506EA" w:rsidRPr="006506EA" w:rsidRDefault="006506EA" w:rsidP="006506EA">
      <w:pPr>
        <w:bidi/>
        <w:jc w:val="both"/>
        <w:rPr>
          <w:rFonts w:cs="David" w:hint="cs"/>
          <w:rtl/>
        </w:rPr>
      </w:pPr>
      <w:r w:rsidRPr="006506EA">
        <w:rPr>
          <w:rFonts w:cs="David" w:hint="cs"/>
          <w:rtl/>
        </w:rPr>
        <w:tab/>
        <w:t>הדיון יהיה דיון אישי.</w:t>
      </w:r>
    </w:p>
    <w:p w14:paraId="05F723CD" w14:textId="77777777" w:rsidR="006506EA" w:rsidRPr="006506EA" w:rsidRDefault="006506EA" w:rsidP="006506EA">
      <w:pPr>
        <w:bidi/>
        <w:jc w:val="both"/>
        <w:rPr>
          <w:rFonts w:cs="David" w:hint="cs"/>
          <w:rtl/>
        </w:rPr>
      </w:pPr>
    </w:p>
    <w:p w14:paraId="75251156"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2A171458" w14:textId="77777777" w:rsidR="006506EA" w:rsidRPr="006506EA" w:rsidRDefault="006506EA" w:rsidP="006506EA">
      <w:pPr>
        <w:bidi/>
        <w:jc w:val="both"/>
        <w:rPr>
          <w:rFonts w:cs="David" w:hint="cs"/>
          <w:rtl/>
        </w:rPr>
      </w:pPr>
    </w:p>
    <w:p w14:paraId="5274306F" w14:textId="77777777" w:rsidR="006506EA" w:rsidRPr="006506EA" w:rsidRDefault="006506EA" w:rsidP="006506EA">
      <w:pPr>
        <w:bidi/>
        <w:jc w:val="both"/>
        <w:rPr>
          <w:rFonts w:cs="David" w:hint="cs"/>
          <w:rtl/>
        </w:rPr>
      </w:pPr>
      <w:r w:rsidRPr="006506EA">
        <w:rPr>
          <w:rFonts w:cs="David" w:hint="cs"/>
          <w:rtl/>
        </w:rPr>
        <w:tab/>
        <w:t>מי בעד "דיון אישי"?</w:t>
      </w:r>
    </w:p>
    <w:p w14:paraId="4E730291" w14:textId="77777777" w:rsidR="006506EA" w:rsidRPr="006506EA" w:rsidRDefault="006506EA" w:rsidP="006506EA">
      <w:pPr>
        <w:bidi/>
        <w:jc w:val="both"/>
        <w:rPr>
          <w:rFonts w:cs="David" w:hint="cs"/>
          <w:rtl/>
        </w:rPr>
      </w:pPr>
    </w:p>
    <w:p w14:paraId="2D365243"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17FEA929" w14:textId="77777777" w:rsidR="006506EA" w:rsidRPr="006506EA" w:rsidRDefault="006506EA" w:rsidP="006506EA">
      <w:pPr>
        <w:bidi/>
        <w:jc w:val="both"/>
        <w:rPr>
          <w:rFonts w:cs="David" w:hint="cs"/>
          <w:b/>
          <w:bCs/>
          <w:u w:val="single"/>
          <w:rtl/>
        </w:rPr>
      </w:pPr>
    </w:p>
    <w:p w14:paraId="1FAC550D"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15</w:t>
      </w:r>
    </w:p>
    <w:p w14:paraId="31478E51" w14:textId="77777777" w:rsidR="006506EA" w:rsidRPr="006506EA" w:rsidRDefault="006506EA" w:rsidP="006506EA">
      <w:pPr>
        <w:bidi/>
        <w:jc w:val="both"/>
        <w:rPr>
          <w:rFonts w:cs="David" w:hint="cs"/>
          <w:rtl/>
        </w:rPr>
      </w:pPr>
    </w:p>
    <w:p w14:paraId="212B94EA" w14:textId="77777777" w:rsidR="006506EA" w:rsidRPr="006506EA" w:rsidRDefault="006506EA" w:rsidP="006506EA">
      <w:pPr>
        <w:bidi/>
        <w:jc w:val="both"/>
        <w:rPr>
          <w:rFonts w:cs="David" w:hint="cs"/>
          <w:rtl/>
        </w:rPr>
      </w:pPr>
      <w:r w:rsidRPr="006506EA">
        <w:rPr>
          <w:rFonts w:cs="David" w:hint="cs"/>
          <w:rtl/>
        </w:rPr>
        <w:tab/>
        <w:t>מי בעד "דיון סיעתי"?</w:t>
      </w:r>
    </w:p>
    <w:p w14:paraId="1FFCA688" w14:textId="77777777" w:rsidR="006506EA" w:rsidRPr="006506EA" w:rsidRDefault="006506EA" w:rsidP="006506EA">
      <w:pPr>
        <w:bidi/>
        <w:jc w:val="both"/>
        <w:rPr>
          <w:rFonts w:cs="David" w:hint="cs"/>
          <w:rtl/>
        </w:rPr>
      </w:pPr>
      <w:r w:rsidRPr="006506EA">
        <w:rPr>
          <w:rFonts w:cs="David"/>
          <w:rtl/>
        </w:rPr>
        <w:br w:type="page"/>
      </w:r>
    </w:p>
    <w:p w14:paraId="3A8D7ADC"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60AF2063" w14:textId="77777777" w:rsidR="006506EA" w:rsidRPr="006506EA" w:rsidRDefault="006506EA" w:rsidP="006506EA">
      <w:pPr>
        <w:bidi/>
        <w:jc w:val="both"/>
        <w:rPr>
          <w:rFonts w:cs="David" w:hint="cs"/>
          <w:b/>
          <w:bCs/>
          <w:rtl/>
        </w:rPr>
      </w:pPr>
    </w:p>
    <w:p w14:paraId="397A6755"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אין</w:t>
      </w:r>
    </w:p>
    <w:p w14:paraId="27DAFAE7" w14:textId="77777777" w:rsidR="006506EA" w:rsidRPr="006506EA" w:rsidRDefault="006506EA" w:rsidP="006506EA">
      <w:pPr>
        <w:bidi/>
        <w:jc w:val="both"/>
        <w:rPr>
          <w:rFonts w:cs="David" w:hint="cs"/>
          <w:rtl/>
        </w:rPr>
      </w:pPr>
    </w:p>
    <w:p w14:paraId="16D82D49" w14:textId="77777777" w:rsidR="006506EA" w:rsidRPr="006506EA" w:rsidRDefault="006506EA" w:rsidP="006506EA">
      <w:pPr>
        <w:bidi/>
        <w:jc w:val="both"/>
        <w:rPr>
          <w:rFonts w:cs="David" w:hint="cs"/>
          <w:b/>
          <w:bCs/>
          <w:u w:val="single"/>
          <w:rtl/>
        </w:rPr>
      </w:pPr>
      <w:r w:rsidRPr="006506EA">
        <w:rPr>
          <w:rFonts w:cs="David" w:hint="cs"/>
          <w:b/>
          <w:bCs/>
          <w:u w:val="single"/>
          <w:rtl/>
        </w:rPr>
        <w:t>הוחלט על "דיון אישי".</w:t>
      </w:r>
    </w:p>
    <w:p w14:paraId="7E4E1A4A" w14:textId="77777777" w:rsidR="006506EA" w:rsidRPr="006506EA" w:rsidRDefault="006506EA" w:rsidP="006506EA">
      <w:pPr>
        <w:bidi/>
        <w:jc w:val="both"/>
        <w:rPr>
          <w:rFonts w:cs="David" w:hint="cs"/>
          <w:rtl/>
        </w:rPr>
      </w:pPr>
    </w:p>
    <w:p w14:paraId="155381BF" w14:textId="77777777" w:rsidR="006506EA" w:rsidRPr="006506EA" w:rsidRDefault="006506EA" w:rsidP="006506EA">
      <w:pPr>
        <w:bidi/>
        <w:jc w:val="both"/>
        <w:rPr>
          <w:rFonts w:cs="David" w:hint="cs"/>
          <w:rtl/>
        </w:rPr>
      </w:pPr>
      <w:r w:rsidRPr="006506EA">
        <w:rPr>
          <w:rFonts w:cs="David" w:hint="cs"/>
          <w:rtl/>
        </w:rPr>
        <w:t>מי בעד סעיפים 6 ו-7?</w:t>
      </w:r>
    </w:p>
    <w:p w14:paraId="3FA52F6A" w14:textId="77777777" w:rsidR="006506EA" w:rsidRPr="006506EA" w:rsidRDefault="006506EA" w:rsidP="006506EA">
      <w:pPr>
        <w:bidi/>
        <w:jc w:val="both"/>
        <w:rPr>
          <w:rFonts w:cs="David" w:hint="cs"/>
          <w:rtl/>
        </w:rPr>
      </w:pPr>
    </w:p>
    <w:p w14:paraId="3F18C3BC"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3419CF0D" w14:textId="77777777" w:rsidR="006506EA" w:rsidRPr="006506EA" w:rsidRDefault="006506EA" w:rsidP="006506EA">
      <w:pPr>
        <w:bidi/>
        <w:jc w:val="both"/>
        <w:rPr>
          <w:rFonts w:cs="David" w:hint="cs"/>
          <w:b/>
          <w:bCs/>
          <w:rtl/>
        </w:rPr>
      </w:pPr>
    </w:p>
    <w:p w14:paraId="5D28F1B3"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15</w:t>
      </w:r>
    </w:p>
    <w:p w14:paraId="06CD40EA" w14:textId="77777777" w:rsidR="006506EA" w:rsidRPr="006506EA" w:rsidRDefault="006506EA" w:rsidP="006506EA">
      <w:pPr>
        <w:bidi/>
        <w:jc w:val="both"/>
        <w:rPr>
          <w:rFonts w:cs="David" w:hint="cs"/>
          <w:rtl/>
        </w:rPr>
      </w:pPr>
    </w:p>
    <w:p w14:paraId="0B3FFF2B" w14:textId="77777777" w:rsidR="006506EA" w:rsidRPr="006506EA" w:rsidRDefault="006506EA" w:rsidP="006506EA">
      <w:pPr>
        <w:bidi/>
        <w:jc w:val="both"/>
        <w:rPr>
          <w:rFonts w:cs="David" w:hint="cs"/>
          <w:b/>
          <w:bCs/>
          <w:u w:val="single"/>
          <w:rtl/>
        </w:rPr>
      </w:pPr>
      <w:r w:rsidRPr="006506EA">
        <w:rPr>
          <w:rFonts w:cs="David" w:hint="cs"/>
          <w:b/>
          <w:bCs/>
          <w:u w:val="single"/>
          <w:rtl/>
        </w:rPr>
        <w:t xml:space="preserve">סעיפים 6 ו-7 </w:t>
      </w:r>
      <w:r w:rsidRPr="006506EA">
        <w:rPr>
          <w:rFonts w:cs="David"/>
          <w:b/>
          <w:bCs/>
          <w:u w:val="single"/>
          <w:rtl/>
        </w:rPr>
        <w:t>–</w:t>
      </w:r>
      <w:r w:rsidRPr="006506EA">
        <w:rPr>
          <w:rFonts w:cs="David" w:hint="cs"/>
          <w:b/>
          <w:bCs/>
          <w:u w:val="single"/>
          <w:rtl/>
        </w:rPr>
        <w:t xml:space="preserve"> אושרו</w:t>
      </w:r>
    </w:p>
    <w:p w14:paraId="312CC3E7" w14:textId="77777777" w:rsidR="006506EA" w:rsidRPr="006506EA" w:rsidRDefault="006506EA" w:rsidP="006506EA">
      <w:pPr>
        <w:bidi/>
        <w:jc w:val="both"/>
        <w:rPr>
          <w:rFonts w:cs="David" w:hint="cs"/>
          <w:rtl/>
        </w:rPr>
      </w:pPr>
    </w:p>
    <w:p w14:paraId="1D644000" w14:textId="77777777" w:rsidR="006506EA" w:rsidRPr="006506EA" w:rsidRDefault="006506EA" w:rsidP="006506EA">
      <w:pPr>
        <w:bidi/>
        <w:jc w:val="both"/>
        <w:rPr>
          <w:rFonts w:cs="David" w:hint="cs"/>
          <w:u w:val="single"/>
          <w:rtl/>
        </w:rPr>
      </w:pPr>
      <w:r w:rsidRPr="006506EA">
        <w:rPr>
          <w:rFonts w:cs="David" w:hint="cs"/>
          <w:u w:val="single"/>
          <w:rtl/>
        </w:rPr>
        <w:t>מיכאל איתן:</w:t>
      </w:r>
    </w:p>
    <w:p w14:paraId="29F7F3A1" w14:textId="77777777" w:rsidR="006506EA" w:rsidRPr="006506EA" w:rsidRDefault="006506EA" w:rsidP="006506EA">
      <w:pPr>
        <w:bidi/>
        <w:jc w:val="both"/>
        <w:rPr>
          <w:rFonts w:cs="David" w:hint="cs"/>
          <w:rtl/>
        </w:rPr>
      </w:pPr>
    </w:p>
    <w:p w14:paraId="284A20BC" w14:textId="77777777" w:rsidR="006506EA" w:rsidRPr="006506EA" w:rsidRDefault="006506EA" w:rsidP="006506EA">
      <w:pPr>
        <w:bidi/>
        <w:jc w:val="both"/>
        <w:rPr>
          <w:rFonts w:cs="David" w:hint="cs"/>
          <w:rtl/>
        </w:rPr>
      </w:pPr>
      <w:r w:rsidRPr="006506EA">
        <w:rPr>
          <w:rFonts w:cs="David" w:hint="cs"/>
          <w:rtl/>
        </w:rPr>
        <w:tab/>
        <w:t>יכולה הכנסת להחליט להחזיר את הנושא לדיון נוסף בוועדה?</w:t>
      </w:r>
    </w:p>
    <w:p w14:paraId="3ED69D72" w14:textId="77777777" w:rsidR="006506EA" w:rsidRPr="006506EA" w:rsidRDefault="006506EA" w:rsidP="006506EA">
      <w:pPr>
        <w:bidi/>
        <w:jc w:val="both"/>
        <w:rPr>
          <w:rFonts w:cs="David" w:hint="cs"/>
          <w:rtl/>
        </w:rPr>
      </w:pPr>
    </w:p>
    <w:p w14:paraId="4A62ED63" w14:textId="77777777" w:rsidR="006506EA" w:rsidRPr="006506EA" w:rsidRDefault="006506EA" w:rsidP="006506EA">
      <w:pPr>
        <w:bidi/>
        <w:jc w:val="both"/>
        <w:rPr>
          <w:rFonts w:cs="David" w:hint="cs"/>
          <w:u w:val="single"/>
          <w:rtl/>
        </w:rPr>
      </w:pPr>
      <w:r w:rsidRPr="006506EA">
        <w:rPr>
          <w:rFonts w:cs="David" w:hint="cs"/>
          <w:u w:val="single"/>
          <w:rtl/>
        </w:rPr>
        <w:t>קריאה:</w:t>
      </w:r>
    </w:p>
    <w:p w14:paraId="5039DA09" w14:textId="77777777" w:rsidR="006506EA" w:rsidRPr="006506EA" w:rsidRDefault="006506EA" w:rsidP="006506EA">
      <w:pPr>
        <w:bidi/>
        <w:jc w:val="both"/>
        <w:rPr>
          <w:rFonts w:cs="David" w:hint="cs"/>
          <w:rtl/>
        </w:rPr>
      </w:pPr>
    </w:p>
    <w:p w14:paraId="566E7AC3" w14:textId="77777777" w:rsidR="006506EA" w:rsidRPr="006506EA" w:rsidRDefault="006506EA" w:rsidP="006506EA">
      <w:pPr>
        <w:bidi/>
        <w:jc w:val="both"/>
        <w:rPr>
          <w:rFonts w:cs="David" w:hint="cs"/>
          <w:rtl/>
        </w:rPr>
      </w:pPr>
      <w:r w:rsidRPr="006506EA">
        <w:rPr>
          <w:rFonts w:cs="David" w:hint="cs"/>
          <w:rtl/>
        </w:rPr>
        <w:tab/>
        <w:t>הכנסת סוברנית להחליט מה שהיא רוצה.</w:t>
      </w:r>
    </w:p>
    <w:p w14:paraId="67686F77" w14:textId="77777777" w:rsidR="006506EA" w:rsidRPr="006506EA" w:rsidRDefault="006506EA" w:rsidP="006506EA">
      <w:pPr>
        <w:bidi/>
        <w:jc w:val="both"/>
        <w:rPr>
          <w:rFonts w:cs="David" w:hint="cs"/>
          <w:rtl/>
        </w:rPr>
      </w:pPr>
    </w:p>
    <w:p w14:paraId="2C892643"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248D9FC0" w14:textId="77777777" w:rsidR="006506EA" w:rsidRPr="006506EA" w:rsidRDefault="006506EA" w:rsidP="006506EA">
      <w:pPr>
        <w:bidi/>
        <w:jc w:val="both"/>
        <w:rPr>
          <w:rFonts w:cs="David" w:hint="cs"/>
          <w:rtl/>
        </w:rPr>
      </w:pPr>
    </w:p>
    <w:p w14:paraId="68364032" w14:textId="77777777" w:rsidR="006506EA" w:rsidRPr="006506EA" w:rsidRDefault="006506EA" w:rsidP="006506EA">
      <w:pPr>
        <w:bidi/>
        <w:jc w:val="both"/>
        <w:rPr>
          <w:rFonts w:cs="David" w:hint="cs"/>
          <w:rtl/>
        </w:rPr>
      </w:pPr>
      <w:r w:rsidRPr="006506EA">
        <w:rPr>
          <w:rFonts w:cs="David" w:hint="cs"/>
          <w:rtl/>
        </w:rPr>
        <w:tab/>
        <w:t>סעיף 8 הוא סעיף חשוב. קבענו את מסגרת הדיון ונתנו זמן של שבוע ימים במליאה, אז כל אחד יוכל לשאת דברים באופן רצוף, אז נשיא המדינה יוכל להביא את טיעוניו כמעט ככל שירצה. זו ההצעה שלנו. האם מישהו חושב ששבוע זה לא זמן מספיק?</w:t>
      </w:r>
    </w:p>
    <w:p w14:paraId="0449A7E4" w14:textId="77777777" w:rsidR="006506EA" w:rsidRPr="006506EA" w:rsidRDefault="006506EA" w:rsidP="006506EA">
      <w:pPr>
        <w:bidi/>
        <w:jc w:val="both"/>
        <w:rPr>
          <w:rFonts w:cs="David" w:hint="cs"/>
          <w:rtl/>
        </w:rPr>
      </w:pPr>
    </w:p>
    <w:p w14:paraId="18BA949F" w14:textId="77777777" w:rsidR="006506EA" w:rsidRPr="006506EA" w:rsidRDefault="006506EA" w:rsidP="006506EA">
      <w:pPr>
        <w:bidi/>
        <w:jc w:val="both"/>
        <w:rPr>
          <w:rFonts w:cs="David" w:hint="cs"/>
          <w:rtl/>
        </w:rPr>
      </w:pPr>
      <w:r w:rsidRPr="006506EA">
        <w:rPr>
          <w:rFonts w:cs="David" w:hint="cs"/>
          <w:rtl/>
        </w:rPr>
        <w:t>מי בעד שבוע פרלמנטארי?</w:t>
      </w:r>
    </w:p>
    <w:p w14:paraId="48E4537B" w14:textId="77777777" w:rsidR="006506EA" w:rsidRPr="006506EA" w:rsidRDefault="006506EA" w:rsidP="006506EA">
      <w:pPr>
        <w:bidi/>
        <w:jc w:val="both"/>
        <w:rPr>
          <w:rFonts w:cs="David" w:hint="cs"/>
          <w:rtl/>
        </w:rPr>
      </w:pPr>
    </w:p>
    <w:p w14:paraId="7A63669A"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526428BE" w14:textId="77777777" w:rsidR="006506EA" w:rsidRPr="006506EA" w:rsidRDefault="006506EA" w:rsidP="006506EA">
      <w:pPr>
        <w:bidi/>
        <w:jc w:val="both"/>
        <w:rPr>
          <w:rFonts w:cs="David" w:hint="cs"/>
          <w:b/>
          <w:bCs/>
          <w:rtl/>
        </w:rPr>
      </w:pPr>
    </w:p>
    <w:p w14:paraId="677BD22B"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14</w:t>
      </w:r>
    </w:p>
    <w:p w14:paraId="143AB0F6" w14:textId="77777777" w:rsidR="006506EA" w:rsidRPr="006506EA" w:rsidRDefault="006506EA" w:rsidP="006506EA">
      <w:pPr>
        <w:bidi/>
        <w:jc w:val="both"/>
        <w:rPr>
          <w:rFonts w:cs="David" w:hint="cs"/>
          <w:rtl/>
        </w:rPr>
      </w:pPr>
    </w:p>
    <w:p w14:paraId="2AA39214" w14:textId="77777777" w:rsidR="006506EA" w:rsidRPr="006506EA" w:rsidRDefault="006506EA" w:rsidP="006506EA">
      <w:pPr>
        <w:bidi/>
        <w:jc w:val="both"/>
        <w:rPr>
          <w:rFonts w:cs="David" w:hint="cs"/>
          <w:u w:val="single"/>
          <w:rtl/>
        </w:rPr>
      </w:pPr>
      <w:r w:rsidRPr="006506EA">
        <w:rPr>
          <w:rFonts w:cs="David" w:hint="cs"/>
          <w:u w:val="single"/>
          <w:rtl/>
        </w:rPr>
        <w:t>קריאה:</w:t>
      </w:r>
    </w:p>
    <w:p w14:paraId="6027D265" w14:textId="77777777" w:rsidR="006506EA" w:rsidRPr="006506EA" w:rsidRDefault="006506EA" w:rsidP="006506EA">
      <w:pPr>
        <w:bidi/>
        <w:jc w:val="both"/>
        <w:rPr>
          <w:rFonts w:cs="David" w:hint="cs"/>
          <w:rtl/>
        </w:rPr>
      </w:pPr>
    </w:p>
    <w:p w14:paraId="72BF5151" w14:textId="77777777" w:rsidR="006506EA" w:rsidRPr="006506EA" w:rsidRDefault="006506EA" w:rsidP="006506EA">
      <w:pPr>
        <w:bidi/>
        <w:jc w:val="both"/>
        <w:rPr>
          <w:rFonts w:cs="David" w:hint="cs"/>
          <w:rtl/>
        </w:rPr>
      </w:pPr>
      <w:r w:rsidRPr="006506EA">
        <w:rPr>
          <w:rFonts w:cs="David" w:hint="cs"/>
          <w:rtl/>
        </w:rPr>
        <w:tab/>
        <w:t>אפשר לכתוב בתוך 7 ימים.</w:t>
      </w:r>
    </w:p>
    <w:p w14:paraId="309F8E75" w14:textId="77777777" w:rsidR="006506EA" w:rsidRPr="006506EA" w:rsidRDefault="006506EA" w:rsidP="006506EA">
      <w:pPr>
        <w:bidi/>
        <w:jc w:val="both"/>
        <w:rPr>
          <w:rFonts w:cs="David" w:hint="cs"/>
          <w:rtl/>
        </w:rPr>
      </w:pPr>
    </w:p>
    <w:p w14:paraId="7428E60F" w14:textId="77777777" w:rsidR="006506EA" w:rsidRPr="006506EA" w:rsidRDefault="006506EA" w:rsidP="006506EA">
      <w:pPr>
        <w:bidi/>
        <w:jc w:val="both"/>
        <w:rPr>
          <w:rFonts w:cs="David" w:hint="cs"/>
          <w:u w:val="single"/>
          <w:rtl/>
        </w:rPr>
      </w:pPr>
      <w:r w:rsidRPr="006506EA">
        <w:rPr>
          <w:rFonts w:cs="David" w:hint="cs"/>
          <w:u w:val="single"/>
          <w:rtl/>
        </w:rPr>
        <w:t>יואל חסון:</w:t>
      </w:r>
    </w:p>
    <w:p w14:paraId="600EB932" w14:textId="77777777" w:rsidR="006506EA" w:rsidRPr="006506EA" w:rsidRDefault="006506EA" w:rsidP="006506EA">
      <w:pPr>
        <w:bidi/>
        <w:jc w:val="both"/>
        <w:rPr>
          <w:rFonts w:cs="David" w:hint="cs"/>
          <w:rtl/>
        </w:rPr>
      </w:pPr>
    </w:p>
    <w:p w14:paraId="2FE394CC" w14:textId="77777777" w:rsidR="006506EA" w:rsidRPr="006506EA" w:rsidRDefault="006506EA" w:rsidP="006506EA">
      <w:pPr>
        <w:bidi/>
        <w:jc w:val="both"/>
        <w:rPr>
          <w:rFonts w:cs="David" w:hint="cs"/>
          <w:rtl/>
        </w:rPr>
      </w:pPr>
      <w:r w:rsidRPr="006506EA">
        <w:rPr>
          <w:rFonts w:cs="David" w:hint="cs"/>
          <w:rtl/>
        </w:rPr>
        <w:tab/>
        <w:t>אני רוצה להסב את תשומת לב החברים לסעיף 9. אם אפשר להדיח נשיא בהצבעה גלויה, אפשר גם לבחור נשיא בהצבעה גלויה. זה חומר למחשבה.</w:t>
      </w:r>
    </w:p>
    <w:p w14:paraId="48D02396" w14:textId="77777777" w:rsidR="006506EA" w:rsidRPr="006506EA" w:rsidRDefault="006506EA" w:rsidP="006506EA">
      <w:pPr>
        <w:bidi/>
        <w:jc w:val="both"/>
        <w:rPr>
          <w:rFonts w:cs="David" w:hint="cs"/>
          <w:rtl/>
        </w:rPr>
      </w:pPr>
    </w:p>
    <w:p w14:paraId="73F20449" w14:textId="77777777" w:rsidR="006506EA" w:rsidRPr="006506EA" w:rsidRDefault="006506EA" w:rsidP="006506EA">
      <w:pPr>
        <w:bidi/>
        <w:jc w:val="both"/>
        <w:rPr>
          <w:rFonts w:cs="David" w:hint="cs"/>
          <w:rtl/>
        </w:rPr>
      </w:pPr>
    </w:p>
    <w:p w14:paraId="269B59B6"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30CD51E4" w14:textId="77777777" w:rsidR="006506EA" w:rsidRPr="006506EA" w:rsidRDefault="006506EA" w:rsidP="006506EA">
      <w:pPr>
        <w:bidi/>
        <w:jc w:val="both"/>
        <w:rPr>
          <w:rFonts w:cs="David" w:hint="cs"/>
          <w:rtl/>
        </w:rPr>
      </w:pPr>
    </w:p>
    <w:p w14:paraId="4FCB6933" w14:textId="77777777" w:rsidR="006506EA" w:rsidRPr="006506EA" w:rsidRDefault="006506EA" w:rsidP="006506EA">
      <w:pPr>
        <w:bidi/>
        <w:jc w:val="both"/>
        <w:rPr>
          <w:rFonts w:cs="David" w:hint="cs"/>
          <w:rtl/>
        </w:rPr>
      </w:pPr>
      <w:r w:rsidRPr="006506EA">
        <w:rPr>
          <w:rFonts w:cs="David" w:hint="cs"/>
          <w:rtl/>
        </w:rPr>
        <w:tab/>
        <w:t>אתה צודק, אפשר אבל לא יהיה.</w:t>
      </w:r>
    </w:p>
    <w:p w14:paraId="498FAD68" w14:textId="77777777" w:rsidR="006506EA" w:rsidRPr="006506EA" w:rsidRDefault="006506EA" w:rsidP="006506EA">
      <w:pPr>
        <w:bidi/>
        <w:jc w:val="both"/>
        <w:rPr>
          <w:rFonts w:cs="David" w:hint="cs"/>
          <w:rtl/>
        </w:rPr>
      </w:pPr>
    </w:p>
    <w:p w14:paraId="27FC4D7E" w14:textId="77777777" w:rsidR="006506EA" w:rsidRPr="006506EA" w:rsidRDefault="006506EA" w:rsidP="006506EA">
      <w:pPr>
        <w:bidi/>
        <w:jc w:val="both"/>
        <w:rPr>
          <w:rFonts w:cs="David" w:hint="cs"/>
          <w:rtl/>
        </w:rPr>
      </w:pPr>
      <w:r w:rsidRPr="006506EA">
        <w:rPr>
          <w:rFonts w:cs="David" w:hint="cs"/>
          <w:rtl/>
        </w:rPr>
        <w:t>אנחנו מצביעים על סעיף 8 עם התיקון של 7 ימים?</w:t>
      </w:r>
    </w:p>
    <w:p w14:paraId="1535A508" w14:textId="77777777" w:rsidR="006506EA" w:rsidRPr="006506EA" w:rsidRDefault="006506EA" w:rsidP="006506EA">
      <w:pPr>
        <w:bidi/>
        <w:jc w:val="both"/>
        <w:rPr>
          <w:rFonts w:cs="David" w:hint="cs"/>
          <w:rtl/>
        </w:rPr>
      </w:pPr>
      <w:r w:rsidRPr="006506EA">
        <w:rPr>
          <w:rFonts w:cs="David"/>
          <w:rtl/>
        </w:rPr>
        <w:br w:type="page"/>
      </w:r>
    </w:p>
    <w:p w14:paraId="4608D79B"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5C443BE2" w14:textId="77777777" w:rsidR="006506EA" w:rsidRPr="006506EA" w:rsidRDefault="006506EA" w:rsidP="006506EA">
      <w:pPr>
        <w:bidi/>
        <w:jc w:val="both"/>
        <w:rPr>
          <w:rFonts w:cs="David" w:hint="cs"/>
          <w:b/>
          <w:bCs/>
          <w:rtl/>
        </w:rPr>
      </w:pPr>
    </w:p>
    <w:p w14:paraId="40BA407E"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14</w:t>
      </w:r>
    </w:p>
    <w:p w14:paraId="4448F11F" w14:textId="77777777" w:rsidR="006506EA" w:rsidRPr="006506EA" w:rsidRDefault="006506EA" w:rsidP="006506EA">
      <w:pPr>
        <w:bidi/>
        <w:jc w:val="both"/>
        <w:rPr>
          <w:rFonts w:cs="David" w:hint="cs"/>
          <w:b/>
          <w:bCs/>
          <w:rtl/>
        </w:rPr>
      </w:pPr>
      <w:r w:rsidRPr="006506EA">
        <w:rPr>
          <w:rFonts w:cs="David" w:hint="cs"/>
          <w:b/>
          <w:bCs/>
          <w:rtl/>
        </w:rPr>
        <w:t xml:space="preserve">נגד </w:t>
      </w:r>
      <w:r w:rsidRPr="006506EA">
        <w:rPr>
          <w:rFonts w:cs="David"/>
          <w:b/>
          <w:bCs/>
          <w:rtl/>
        </w:rPr>
        <w:t>–</w:t>
      </w:r>
      <w:r w:rsidRPr="006506EA">
        <w:rPr>
          <w:rFonts w:cs="David" w:hint="cs"/>
          <w:b/>
          <w:bCs/>
          <w:rtl/>
        </w:rPr>
        <w:t xml:space="preserve"> 1</w:t>
      </w:r>
    </w:p>
    <w:p w14:paraId="3D5719D0" w14:textId="77777777" w:rsidR="006506EA" w:rsidRPr="006506EA" w:rsidRDefault="006506EA" w:rsidP="006506EA">
      <w:pPr>
        <w:bidi/>
        <w:jc w:val="both"/>
        <w:rPr>
          <w:rFonts w:cs="David" w:hint="cs"/>
          <w:rtl/>
        </w:rPr>
      </w:pPr>
    </w:p>
    <w:p w14:paraId="51861B73" w14:textId="77777777" w:rsidR="006506EA" w:rsidRPr="006506EA" w:rsidRDefault="006506EA" w:rsidP="006506EA">
      <w:pPr>
        <w:bidi/>
        <w:jc w:val="both"/>
        <w:rPr>
          <w:rFonts w:cs="David" w:hint="cs"/>
          <w:b/>
          <w:bCs/>
          <w:u w:val="single"/>
          <w:rtl/>
        </w:rPr>
      </w:pPr>
      <w:r w:rsidRPr="006506EA">
        <w:rPr>
          <w:rFonts w:cs="David" w:hint="cs"/>
          <w:b/>
          <w:bCs/>
          <w:u w:val="single"/>
          <w:rtl/>
        </w:rPr>
        <w:t xml:space="preserve">סעיף 8 </w:t>
      </w:r>
      <w:r w:rsidRPr="006506EA">
        <w:rPr>
          <w:rFonts w:cs="David"/>
          <w:b/>
          <w:bCs/>
          <w:u w:val="single"/>
          <w:rtl/>
        </w:rPr>
        <w:t>–</w:t>
      </w:r>
      <w:r w:rsidRPr="006506EA">
        <w:rPr>
          <w:rFonts w:cs="David" w:hint="cs"/>
          <w:b/>
          <w:bCs/>
          <w:u w:val="single"/>
          <w:rtl/>
        </w:rPr>
        <w:t xml:space="preserve"> אושר</w:t>
      </w:r>
    </w:p>
    <w:p w14:paraId="20D7F148" w14:textId="77777777" w:rsidR="006506EA" w:rsidRPr="006506EA" w:rsidRDefault="006506EA" w:rsidP="006506EA">
      <w:pPr>
        <w:bidi/>
        <w:jc w:val="both"/>
        <w:rPr>
          <w:rFonts w:cs="David" w:hint="cs"/>
          <w:rtl/>
        </w:rPr>
      </w:pPr>
    </w:p>
    <w:p w14:paraId="17501D38" w14:textId="77777777" w:rsidR="006506EA" w:rsidRPr="006506EA" w:rsidRDefault="006506EA" w:rsidP="006506EA">
      <w:pPr>
        <w:bidi/>
        <w:jc w:val="both"/>
        <w:rPr>
          <w:rFonts w:cs="David" w:hint="cs"/>
          <w:u w:val="single"/>
          <w:rtl/>
        </w:rPr>
      </w:pPr>
      <w:r w:rsidRPr="006506EA">
        <w:rPr>
          <w:rFonts w:cs="David" w:hint="cs"/>
          <w:u w:val="single"/>
          <w:rtl/>
        </w:rPr>
        <w:t>גדעון סער:</w:t>
      </w:r>
    </w:p>
    <w:p w14:paraId="777D9A73" w14:textId="77777777" w:rsidR="006506EA" w:rsidRPr="006506EA" w:rsidRDefault="006506EA" w:rsidP="006506EA">
      <w:pPr>
        <w:bidi/>
        <w:jc w:val="both"/>
        <w:rPr>
          <w:rFonts w:cs="David" w:hint="cs"/>
          <w:rtl/>
        </w:rPr>
      </w:pPr>
    </w:p>
    <w:p w14:paraId="289B14F5" w14:textId="77777777" w:rsidR="006506EA" w:rsidRPr="006506EA" w:rsidRDefault="006506EA" w:rsidP="006506EA">
      <w:pPr>
        <w:bidi/>
        <w:jc w:val="both"/>
        <w:rPr>
          <w:rFonts w:cs="David" w:hint="cs"/>
          <w:rtl/>
        </w:rPr>
      </w:pPr>
      <w:r w:rsidRPr="006506EA">
        <w:rPr>
          <w:rFonts w:cs="David" w:hint="cs"/>
          <w:rtl/>
        </w:rPr>
        <w:tab/>
        <w:t xml:space="preserve">בזמן הדיון עלו שאלות. לכאורה אני אומר את המובן מאליו כי ברור שלוועדת הכנסת, לפי תקנון הכנסת, יש  את הסמכות על סדרי הדיון בבית, אבל עלו כאן שאלות </w:t>
      </w:r>
      <w:r w:rsidRPr="006506EA">
        <w:rPr>
          <w:rFonts w:cs="David"/>
          <w:rtl/>
        </w:rPr>
        <w:t>–</w:t>
      </w:r>
      <w:r w:rsidRPr="006506EA">
        <w:rPr>
          <w:rFonts w:cs="David" w:hint="cs"/>
          <w:rtl/>
        </w:rPr>
        <w:t xml:space="preserve"> וזה עלה גם לגבי דוברים שהם חברי כנסת בדיון אישי, גם לגבי באי כוח הנשיא וגם לגבי מאן דהוא </w:t>
      </w:r>
      <w:r w:rsidRPr="006506EA">
        <w:rPr>
          <w:rFonts w:cs="David"/>
          <w:rtl/>
        </w:rPr>
        <w:t>–</w:t>
      </w:r>
      <w:r w:rsidRPr="006506EA">
        <w:rPr>
          <w:rFonts w:cs="David" w:hint="cs"/>
          <w:rtl/>
        </w:rPr>
        <w:t xml:space="preserve"> ולכן הצעתי שיהיה ברור מתוך הנוהל שסמכות קביעת מסגרת הדיון על כל דובר היא בידי ועדת הכנסת.</w:t>
      </w:r>
    </w:p>
    <w:p w14:paraId="607FB320" w14:textId="77777777" w:rsidR="006506EA" w:rsidRPr="006506EA" w:rsidRDefault="006506EA" w:rsidP="006506EA">
      <w:pPr>
        <w:bidi/>
        <w:jc w:val="both"/>
        <w:rPr>
          <w:rFonts w:cs="David" w:hint="cs"/>
          <w:rtl/>
        </w:rPr>
      </w:pPr>
    </w:p>
    <w:p w14:paraId="1E07AE57" w14:textId="77777777" w:rsidR="006506EA" w:rsidRPr="006506EA" w:rsidRDefault="006506EA" w:rsidP="006506EA">
      <w:pPr>
        <w:bidi/>
        <w:jc w:val="both"/>
        <w:rPr>
          <w:rFonts w:cs="David" w:hint="cs"/>
          <w:rtl/>
        </w:rPr>
      </w:pPr>
      <w:r w:rsidRPr="006506EA">
        <w:rPr>
          <w:rFonts w:cs="David" w:hint="cs"/>
          <w:u w:val="single"/>
          <w:rtl/>
        </w:rPr>
        <w:t>היו"ר אביגדור יצחקי</w:t>
      </w:r>
      <w:r w:rsidRPr="006506EA">
        <w:rPr>
          <w:rFonts w:cs="David" w:hint="cs"/>
          <w:rtl/>
        </w:rPr>
        <w:t>:</w:t>
      </w:r>
    </w:p>
    <w:p w14:paraId="27B7FFAC" w14:textId="77777777" w:rsidR="006506EA" w:rsidRPr="006506EA" w:rsidRDefault="006506EA" w:rsidP="006506EA">
      <w:pPr>
        <w:bidi/>
        <w:jc w:val="both"/>
        <w:rPr>
          <w:rFonts w:cs="David" w:hint="cs"/>
          <w:rtl/>
        </w:rPr>
      </w:pPr>
    </w:p>
    <w:p w14:paraId="58D82893" w14:textId="77777777" w:rsidR="006506EA" w:rsidRPr="006506EA" w:rsidRDefault="006506EA" w:rsidP="006506EA">
      <w:pPr>
        <w:bidi/>
        <w:jc w:val="both"/>
        <w:rPr>
          <w:rFonts w:cs="David" w:hint="cs"/>
          <w:rtl/>
        </w:rPr>
      </w:pPr>
      <w:r w:rsidRPr="006506EA">
        <w:rPr>
          <w:rFonts w:cs="David" w:hint="cs"/>
          <w:rtl/>
        </w:rPr>
        <w:tab/>
        <w:t>מי בעד התוספת הזאת?</w:t>
      </w:r>
    </w:p>
    <w:p w14:paraId="779966FE" w14:textId="77777777" w:rsidR="006506EA" w:rsidRPr="006506EA" w:rsidRDefault="006506EA" w:rsidP="006506EA">
      <w:pPr>
        <w:bidi/>
        <w:jc w:val="both"/>
        <w:rPr>
          <w:rFonts w:cs="David" w:hint="cs"/>
          <w:rtl/>
        </w:rPr>
      </w:pPr>
    </w:p>
    <w:p w14:paraId="53110513"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4EFC8BD5" w14:textId="77777777" w:rsidR="006506EA" w:rsidRPr="006506EA" w:rsidRDefault="006506EA" w:rsidP="006506EA">
      <w:pPr>
        <w:bidi/>
        <w:jc w:val="both"/>
        <w:rPr>
          <w:rFonts w:cs="David" w:hint="cs"/>
          <w:b/>
          <w:bCs/>
          <w:rtl/>
        </w:rPr>
      </w:pPr>
    </w:p>
    <w:p w14:paraId="498D53BA"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פה אחד</w:t>
      </w:r>
    </w:p>
    <w:p w14:paraId="4DD1EF3F" w14:textId="77777777" w:rsidR="006506EA" w:rsidRPr="006506EA" w:rsidRDefault="006506EA" w:rsidP="006506EA">
      <w:pPr>
        <w:bidi/>
        <w:jc w:val="both"/>
        <w:rPr>
          <w:rFonts w:cs="David" w:hint="cs"/>
          <w:rtl/>
        </w:rPr>
      </w:pPr>
    </w:p>
    <w:p w14:paraId="09D41437" w14:textId="77777777" w:rsidR="006506EA" w:rsidRPr="006506EA" w:rsidRDefault="006506EA" w:rsidP="006506EA">
      <w:pPr>
        <w:bidi/>
        <w:jc w:val="both"/>
        <w:rPr>
          <w:rFonts w:cs="David" w:hint="cs"/>
          <w:b/>
          <w:bCs/>
          <w:u w:val="single"/>
          <w:rtl/>
        </w:rPr>
      </w:pPr>
      <w:r w:rsidRPr="006506EA">
        <w:rPr>
          <w:rFonts w:cs="David" w:hint="cs"/>
          <w:b/>
          <w:bCs/>
          <w:u w:val="single"/>
          <w:rtl/>
        </w:rPr>
        <w:t>התוספת אושרה פה אחד</w:t>
      </w:r>
    </w:p>
    <w:p w14:paraId="28182AAB" w14:textId="77777777" w:rsidR="006506EA" w:rsidRPr="006506EA" w:rsidRDefault="006506EA" w:rsidP="006506EA">
      <w:pPr>
        <w:bidi/>
        <w:jc w:val="both"/>
        <w:rPr>
          <w:rFonts w:cs="David" w:hint="cs"/>
          <w:rtl/>
        </w:rPr>
      </w:pPr>
    </w:p>
    <w:p w14:paraId="4229ADCD" w14:textId="77777777" w:rsidR="006506EA" w:rsidRPr="006506EA" w:rsidRDefault="006506EA" w:rsidP="006506EA">
      <w:pPr>
        <w:bidi/>
        <w:jc w:val="both"/>
        <w:rPr>
          <w:rFonts w:cs="David" w:hint="cs"/>
          <w:rtl/>
        </w:rPr>
      </w:pPr>
    </w:p>
    <w:p w14:paraId="53FD567B" w14:textId="77777777" w:rsidR="006506EA" w:rsidRPr="006506EA" w:rsidRDefault="006506EA" w:rsidP="006506EA">
      <w:pPr>
        <w:bidi/>
        <w:jc w:val="both"/>
        <w:rPr>
          <w:rFonts w:cs="David" w:hint="cs"/>
          <w:rtl/>
        </w:rPr>
      </w:pPr>
      <w:r w:rsidRPr="006506EA">
        <w:rPr>
          <w:rFonts w:cs="David" w:hint="cs"/>
          <w:rtl/>
        </w:rPr>
        <w:t>סעיף 9, ההצבעה בוועדת הכנסת ובכנסת תהיה גלויה.</w:t>
      </w:r>
    </w:p>
    <w:p w14:paraId="38EB91B0" w14:textId="77777777" w:rsidR="006506EA" w:rsidRPr="006506EA" w:rsidRDefault="006506EA" w:rsidP="006506EA">
      <w:pPr>
        <w:bidi/>
        <w:jc w:val="both"/>
        <w:rPr>
          <w:rFonts w:cs="David" w:hint="cs"/>
          <w:rtl/>
        </w:rPr>
      </w:pPr>
    </w:p>
    <w:p w14:paraId="4040E115" w14:textId="77777777" w:rsidR="006506EA" w:rsidRPr="006506EA" w:rsidRDefault="006506EA" w:rsidP="006506EA">
      <w:pPr>
        <w:bidi/>
        <w:jc w:val="both"/>
        <w:rPr>
          <w:rFonts w:cs="David" w:hint="cs"/>
          <w:rtl/>
        </w:rPr>
      </w:pPr>
      <w:r w:rsidRPr="006506EA">
        <w:rPr>
          <w:rFonts w:cs="David" w:hint="cs"/>
          <w:rtl/>
        </w:rPr>
        <w:t>מי בעד אישור סעיף 9?</w:t>
      </w:r>
    </w:p>
    <w:p w14:paraId="1407BBCC" w14:textId="77777777" w:rsidR="006506EA" w:rsidRPr="006506EA" w:rsidRDefault="006506EA" w:rsidP="006506EA">
      <w:pPr>
        <w:bidi/>
        <w:jc w:val="both"/>
        <w:rPr>
          <w:rFonts w:cs="David" w:hint="cs"/>
          <w:rtl/>
        </w:rPr>
      </w:pPr>
    </w:p>
    <w:p w14:paraId="07BC3A6F"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5B1A6613" w14:textId="77777777" w:rsidR="006506EA" w:rsidRPr="006506EA" w:rsidRDefault="006506EA" w:rsidP="006506EA">
      <w:pPr>
        <w:bidi/>
        <w:jc w:val="both"/>
        <w:rPr>
          <w:rFonts w:cs="David" w:hint="cs"/>
          <w:b/>
          <w:bCs/>
          <w:rtl/>
        </w:rPr>
      </w:pPr>
    </w:p>
    <w:p w14:paraId="1ECAD81F"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14</w:t>
      </w:r>
    </w:p>
    <w:p w14:paraId="66D1E258" w14:textId="77777777" w:rsidR="006506EA" w:rsidRPr="006506EA" w:rsidRDefault="006506EA" w:rsidP="006506EA">
      <w:pPr>
        <w:bidi/>
        <w:jc w:val="both"/>
        <w:rPr>
          <w:rFonts w:cs="David" w:hint="cs"/>
          <w:b/>
          <w:bCs/>
          <w:rtl/>
        </w:rPr>
      </w:pPr>
      <w:r w:rsidRPr="006506EA">
        <w:rPr>
          <w:rFonts w:cs="David" w:hint="cs"/>
          <w:b/>
          <w:bCs/>
          <w:rtl/>
        </w:rPr>
        <w:t xml:space="preserve">נגד </w:t>
      </w:r>
      <w:r w:rsidRPr="006506EA">
        <w:rPr>
          <w:rFonts w:cs="David"/>
          <w:b/>
          <w:bCs/>
          <w:rtl/>
        </w:rPr>
        <w:t>–</w:t>
      </w:r>
      <w:r w:rsidRPr="006506EA">
        <w:rPr>
          <w:rFonts w:cs="David" w:hint="cs"/>
          <w:b/>
          <w:bCs/>
          <w:rtl/>
        </w:rPr>
        <w:t xml:space="preserve"> 1</w:t>
      </w:r>
    </w:p>
    <w:p w14:paraId="1CE535F1" w14:textId="77777777" w:rsidR="006506EA" w:rsidRPr="006506EA" w:rsidRDefault="006506EA" w:rsidP="006506EA">
      <w:pPr>
        <w:bidi/>
        <w:jc w:val="both"/>
        <w:rPr>
          <w:rFonts w:cs="David" w:hint="cs"/>
          <w:rtl/>
        </w:rPr>
      </w:pPr>
    </w:p>
    <w:p w14:paraId="20532E94" w14:textId="77777777" w:rsidR="006506EA" w:rsidRPr="006506EA" w:rsidRDefault="006506EA" w:rsidP="006506EA">
      <w:pPr>
        <w:bidi/>
        <w:jc w:val="both"/>
        <w:rPr>
          <w:rFonts w:cs="David" w:hint="cs"/>
          <w:b/>
          <w:bCs/>
          <w:u w:val="single"/>
          <w:rtl/>
        </w:rPr>
      </w:pPr>
      <w:r w:rsidRPr="006506EA">
        <w:rPr>
          <w:rFonts w:cs="David" w:hint="cs"/>
          <w:b/>
          <w:bCs/>
          <w:u w:val="single"/>
          <w:rtl/>
        </w:rPr>
        <w:t xml:space="preserve">סעיף 9 </w:t>
      </w:r>
      <w:r w:rsidRPr="006506EA">
        <w:rPr>
          <w:rFonts w:cs="David"/>
          <w:b/>
          <w:bCs/>
          <w:u w:val="single"/>
          <w:rtl/>
        </w:rPr>
        <w:t>–</w:t>
      </w:r>
      <w:r w:rsidRPr="006506EA">
        <w:rPr>
          <w:rFonts w:cs="David" w:hint="cs"/>
          <w:b/>
          <w:bCs/>
          <w:u w:val="single"/>
          <w:rtl/>
        </w:rPr>
        <w:t xml:space="preserve"> אושר</w:t>
      </w:r>
    </w:p>
    <w:p w14:paraId="322E96F1" w14:textId="77777777" w:rsidR="006506EA" w:rsidRPr="006506EA" w:rsidRDefault="006506EA" w:rsidP="006506EA">
      <w:pPr>
        <w:bidi/>
        <w:jc w:val="both"/>
        <w:rPr>
          <w:rFonts w:cs="David" w:hint="cs"/>
          <w:rtl/>
        </w:rPr>
      </w:pPr>
    </w:p>
    <w:p w14:paraId="406177B6" w14:textId="77777777" w:rsidR="006506EA" w:rsidRPr="006506EA" w:rsidRDefault="006506EA" w:rsidP="006506EA">
      <w:pPr>
        <w:bidi/>
        <w:jc w:val="both"/>
        <w:rPr>
          <w:rFonts w:cs="David" w:hint="cs"/>
          <w:rtl/>
        </w:rPr>
      </w:pPr>
    </w:p>
    <w:p w14:paraId="763A6AFD" w14:textId="77777777" w:rsidR="006506EA" w:rsidRPr="006506EA" w:rsidRDefault="006506EA" w:rsidP="006506EA">
      <w:pPr>
        <w:bidi/>
        <w:jc w:val="both"/>
        <w:rPr>
          <w:rFonts w:cs="David" w:hint="cs"/>
          <w:rtl/>
        </w:rPr>
      </w:pPr>
      <w:r w:rsidRPr="006506EA">
        <w:rPr>
          <w:rFonts w:cs="David" w:hint="cs"/>
          <w:rtl/>
        </w:rPr>
        <w:t>אני מבקש להצביע על כל הנוהל בתיקונים שנאמרו כאן.</w:t>
      </w:r>
    </w:p>
    <w:p w14:paraId="3A275F00" w14:textId="77777777" w:rsidR="006506EA" w:rsidRPr="006506EA" w:rsidRDefault="006506EA" w:rsidP="006506EA">
      <w:pPr>
        <w:bidi/>
        <w:jc w:val="both"/>
        <w:rPr>
          <w:rFonts w:cs="David" w:hint="cs"/>
          <w:rtl/>
        </w:rPr>
      </w:pPr>
    </w:p>
    <w:p w14:paraId="13745CD8" w14:textId="77777777" w:rsidR="006506EA" w:rsidRPr="006506EA" w:rsidRDefault="006506EA" w:rsidP="006506EA">
      <w:pPr>
        <w:bidi/>
        <w:jc w:val="both"/>
        <w:rPr>
          <w:rFonts w:cs="David" w:hint="cs"/>
          <w:rtl/>
        </w:rPr>
      </w:pPr>
      <w:r w:rsidRPr="006506EA">
        <w:rPr>
          <w:rFonts w:cs="David" w:hint="cs"/>
          <w:rtl/>
        </w:rPr>
        <w:t>מי בעד הנוהל על התיקונים כפי שנקבע על-ידי הוועדה?</w:t>
      </w:r>
    </w:p>
    <w:p w14:paraId="721A75C6" w14:textId="77777777" w:rsidR="006506EA" w:rsidRPr="006506EA" w:rsidRDefault="006506EA" w:rsidP="006506EA">
      <w:pPr>
        <w:bidi/>
        <w:jc w:val="both"/>
        <w:rPr>
          <w:rFonts w:cs="David" w:hint="cs"/>
          <w:rtl/>
        </w:rPr>
      </w:pPr>
    </w:p>
    <w:p w14:paraId="7C252CAE" w14:textId="77777777" w:rsidR="006506EA" w:rsidRPr="006506EA" w:rsidRDefault="006506EA" w:rsidP="006506EA">
      <w:pPr>
        <w:bidi/>
        <w:jc w:val="both"/>
        <w:rPr>
          <w:rFonts w:cs="David" w:hint="cs"/>
          <w:b/>
          <w:bCs/>
          <w:u w:val="single"/>
          <w:rtl/>
        </w:rPr>
      </w:pPr>
      <w:r w:rsidRPr="006506EA">
        <w:rPr>
          <w:rFonts w:cs="David" w:hint="cs"/>
          <w:b/>
          <w:bCs/>
          <w:u w:val="single"/>
          <w:rtl/>
        </w:rPr>
        <w:t>ה צ ב ע ה</w:t>
      </w:r>
    </w:p>
    <w:p w14:paraId="393003E0" w14:textId="77777777" w:rsidR="006506EA" w:rsidRPr="006506EA" w:rsidRDefault="006506EA" w:rsidP="006506EA">
      <w:pPr>
        <w:bidi/>
        <w:jc w:val="both"/>
        <w:rPr>
          <w:rFonts w:cs="David" w:hint="cs"/>
          <w:b/>
          <w:bCs/>
          <w:rtl/>
        </w:rPr>
      </w:pPr>
    </w:p>
    <w:p w14:paraId="02117B2D" w14:textId="77777777" w:rsidR="006506EA" w:rsidRPr="006506EA" w:rsidRDefault="006506EA" w:rsidP="006506EA">
      <w:pPr>
        <w:bidi/>
        <w:jc w:val="both"/>
        <w:rPr>
          <w:rFonts w:cs="David" w:hint="cs"/>
          <w:b/>
          <w:bCs/>
          <w:rtl/>
        </w:rPr>
      </w:pPr>
      <w:r w:rsidRPr="006506EA">
        <w:rPr>
          <w:rFonts w:cs="David" w:hint="cs"/>
          <w:b/>
          <w:bCs/>
          <w:rtl/>
        </w:rPr>
        <w:t xml:space="preserve">בעד </w:t>
      </w:r>
      <w:r w:rsidRPr="006506EA">
        <w:rPr>
          <w:rFonts w:cs="David"/>
          <w:b/>
          <w:bCs/>
          <w:rtl/>
        </w:rPr>
        <w:t>–</w:t>
      </w:r>
      <w:r w:rsidRPr="006506EA">
        <w:rPr>
          <w:rFonts w:cs="David" w:hint="cs"/>
          <w:b/>
          <w:bCs/>
          <w:rtl/>
        </w:rPr>
        <w:t xml:space="preserve"> 15</w:t>
      </w:r>
    </w:p>
    <w:p w14:paraId="73AF15CE" w14:textId="77777777" w:rsidR="006506EA" w:rsidRPr="006506EA" w:rsidRDefault="006506EA" w:rsidP="006506EA">
      <w:pPr>
        <w:bidi/>
        <w:jc w:val="both"/>
        <w:rPr>
          <w:rFonts w:cs="David" w:hint="cs"/>
          <w:rtl/>
        </w:rPr>
      </w:pPr>
    </w:p>
    <w:p w14:paraId="1EE48357" w14:textId="77777777" w:rsidR="006506EA" w:rsidRPr="006506EA" w:rsidRDefault="006506EA" w:rsidP="006506EA">
      <w:pPr>
        <w:bidi/>
        <w:jc w:val="both"/>
        <w:rPr>
          <w:rFonts w:cs="David" w:hint="cs"/>
          <w:b/>
          <w:bCs/>
          <w:u w:val="single"/>
          <w:rtl/>
        </w:rPr>
      </w:pPr>
      <w:r w:rsidRPr="006506EA">
        <w:rPr>
          <w:rFonts w:cs="David" w:hint="cs"/>
          <w:b/>
          <w:bCs/>
          <w:u w:val="single"/>
          <w:rtl/>
        </w:rPr>
        <w:t>ועדת הכנסת אישרה הנוהל  פה אחד</w:t>
      </w:r>
    </w:p>
    <w:p w14:paraId="3F8F629E" w14:textId="77777777" w:rsidR="006506EA" w:rsidRPr="006506EA" w:rsidRDefault="006506EA" w:rsidP="006506EA">
      <w:pPr>
        <w:bidi/>
        <w:jc w:val="both"/>
        <w:rPr>
          <w:rFonts w:cs="David" w:hint="cs"/>
          <w:rtl/>
        </w:rPr>
      </w:pPr>
    </w:p>
    <w:p w14:paraId="7AC72235" w14:textId="77777777" w:rsidR="006506EA" w:rsidRPr="006506EA" w:rsidRDefault="006506EA" w:rsidP="006506EA">
      <w:pPr>
        <w:bidi/>
        <w:jc w:val="both"/>
        <w:rPr>
          <w:rFonts w:cs="David" w:hint="cs"/>
          <w:rtl/>
        </w:rPr>
      </w:pPr>
    </w:p>
    <w:p w14:paraId="44785127" w14:textId="77777777" w:rsidR="006506EA" w:rsidRPr="006506EA" w:rsidRDefault="006506EA" w:rsidP="006506EA">
      <w:pPr>
        <w:bidi/>
        <w:jc w:val="both"/>
        <w:rPr>
          <w:rFonts w:cs="David" w:hint="cs"/>
          <w:rtl/>
        </w:rPr>
      </w:pPr>
      <w:r w:rsidRPr="006506EA">
        <w:rPr>
          <w:rFonts w:cs="David" w:hint="cs"/>
          <w:rtl/>
        </w:rPr>
        <w:t>אני מודה לכם על הדיון המכובד והראוי.</w:t>
      </w:r>
    </w:p>
    <w:p w14:paraId="56CE0F6C" w14:textId="77777777" w:rsidR="006506EA" w:rsidRPr="006506EA" w:rsidRDefault="006506EA" w:rsidP="006506EA">
      <w:pPr>
        <w:bidi/>
        <w:jc w:val="both"/>
        <w:rPr>
          <w:rFonts w:cs="David" w:hint="cs"/>
          <w:rtl/>
        </w:rPr>
      </w:pPr>
    </w:p>
    <w:p w14:paraId="3A327C4D" w14:textId="77777777" w:rsidR="006506EA" w:rsidRPr="006506EA" w:rsidRDefault="006506EA" w:rsidP="006506EA">
      <w:pPr>
        <w:bidi/>
        <w:jc w:val="both"/>
        <w:rPr>
          <w:rFonts w:cs="David" w:hint="cs"/>
          <w:rtl/>
        </w:rPr>
      </w:pPr>
    </w:p>
    <w:p w14:paraId="3DD75630" w14:textId="77777777" w:rsidR="006506EA" w:rsidRPr="006506EA" w:rsidRDefault="006506EA" w:rsidP="006506EA">
      <w:pPr>
        <w:bidi/>
        <w:jc w:val="both"/>
        <w:rPr>
          <w:rFonts w:cs="David" w:hint="cs"/>
          <w:rtl/>
        </w:rPr>
      </w:pPr>
    </w:p>
    <w:p w14:paraId="09123C78" w14:textId="77777777" w:rsidR="006506EA" w:rsidRPr="006506EA" w:rsidRDefault="006506EA" w:rsidP="006506EA">
      <w:pPr>
        <w:bidi/>
        <w:jc w:val="both"/>
        <w:rPr>
          <w:rFonts w:cs="David" w:hint="cs"/>
          <w:rtl/>
        </w:rPr>
      </w:pPr>
    </w:p>
    <w:p w14:paraId="1BA67095" w14:textId="77777777" w:rsidR="00552A80" w:rsidRPr="006506EA" w:rsidRDefault="006506EA" w:rsidP="006506EA">
      <w:pPr>
        <w:bidi/>
        <w:jc w:val="both"/>
        <w:rPr>
          <w:rFonts w:cs="David"/>
        </w:rPr>
      </w:pPr>
      <w:r w:rsidRPr="006506EA">
        <w:rPr>
          <w:rFonts w:cs="David" w:hint="cs"/>
          <w:b/>
          <w:bCs/>
          <w:u w:val="single"/>
          <w:rtl/>
        </w:rPr>
        <w:t>הישיבה ננעלה בשעה 14:45</w:t>
      </w:r>
    </w:p>
    <w:sectPr w:rsidR="00552A80" w:rsidRPr="006506EA" w:rsidSect="006506EA">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C85C4" w14:textId="77777777" w:rsidR="00000000" w:rsidRDefault="008655AF">
      <w:r>
        <w:separator/>
      </w:r>
    </w:p>
  </w:endnote>
  <w:endnote w:type="continuationSeparator" w:id="0">
    <w:p w14:paraId="5D0042A5" w14:textId="77777777" w:rsidR="00000000" w:rsidRDefault="00865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9C551" w14:textId="77777777" w:rsidR="00000000" w:rsidRDefault="008655AF">
      <w:r>
        <w:separator/>
      </w:r>
    </w:p>
  </w:footnote>
  <w:footnote w:type="continuationSeparator" w:id="0">
    <w:p w14:paraId="6AADD690" w14:textId="77777777" w:rsidR="00000000" w:rsidRDefault="008655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49E9" w14:textId="77777777" w:rsidR="006506EA" w:rsidRDefault="006506EA">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B592E83" w14:textId="77777777" w:rsidR="006506EA" w:rsidRDefault="00650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E299" w14:textId="77777777" w:rsidR="006506EA" w:rsidRDefault="006506EA">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64</w:t>
    </w:r>
    <w:r>
      <w:rPr>
        <w:rStyle w:val="PageNumber"/>
        <w:rtl/>
      </w:rPr>
      <w:fldChar w:fldCharType="end"/>
    </w:r>
  </w:p>
  <w:p w14:paraId="7E37C206" w14:textId="77777777" w:rsidR="006506EA" w:rsidRDefault="006506EA">
    <w:pPr>
      <w:pStyle w:val="Header"/>
      <w:ind w:right="360"/>
      <w:rPr>
        <w:rFonts w:cs="David" w:hint="cs"/>
        <w:rtl/>
      </w:rPr>
    </w:pPr>
    <w:r>
      <w:rPr>
        <w:rFonts w:cs="David" w:hint="cs"/>
        <w:rtl/>
      </w:rPr>
      <w:t>ועדת הכנסת</w:t>
    </w:r>
  </w:p>
  <w:p w14:paraId="3C1B5418" w14:textId="77777777" w:rsidR="006506EA" w:rsidRDefault="006506EA">
    <w:pPr>
      <w:pStyle w:val="Header"/>
      <w:rPr>
        <w:rFonts w:cs="David" w:hint="cs"/>
        <w:rtl/>
      </w:rPr>
    </w:pPr>
    <w:r>
      <w:rPr>
        <w:rFonts w:cs="David" w:hint="cs"/>
        <w:rtl/>
      </w:rPr>
      <w:t>30.1.2007</w:t>
    </w:r>
  </w:p>
  <w:p w14:paraId="7F75F68E" w14:textId="77777777" w:rsidR="006506EA" w:rsidRDefault="006506EA">
    <w:pPr>
      <w:pStyle w:val="Header"/>
      <w:rPr>
        <w:rFonts w:hint="cs"/>
        <w:rtl/>
      </w:rPr>
    </w:pPr>
  </w:p>
  <w:p w14:paraId="6B809D9E" w14:textId="77777777" w:rsidR="006506EA" w:rsidRDefault="006506EA">
    <w:pPr>
      <w:pStyle w:val="Header"/>
      <w:rPr>
        <w:rFonts w:hint="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7951פרוטוקול_ישיבת_ועדה.doc"/>
    <w:docVar w:name="StartMode" w:val="3"/>
  </w:docVars>
  <w:rsids>
    <w:rsidRoot w:val="00277AE9"/>
    <w:rsid w:val="00277AE9"/>
    <w:rsid w:val="00552A80"/>
    <w:rsid w:val="006506EA"/>
    <w:rsid w:val="008655AF"/>
    <w:rsid w:val="00965806"/>
    <w:rsid w:val="00A273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57B345B0"/>
  <w15:chartTrackingRefBased/>
  <w15:docId w15:val="{5D15FF5E-4E0F-4BEE-84ED-FFC082D3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6506EA"/>
  </w:style>
  <w:style w:type="paragraph" w:styleId="Header">
    <w:name w:val="header"/>
    <w:basedOn w:val="Normal"/>
    <w:rsid w:val="006506EA"/>
    <w:pPr>
      <w:tabs>
        <w:tab w:val="center" w:pos="4153"/>
        <w:tab w:val="right" w:pos="8306"/>
      </w:tabs>
      <w:bidi/>
    </w:pPr>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17318</Words>
  <Characters>98715</Characters>
  <Application>Microsoft Office Word</Application>
  <DocSecurity>0</DocSecurity>
  <Lines>822</Lines>
  <Paragraphs>231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p_hanac</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