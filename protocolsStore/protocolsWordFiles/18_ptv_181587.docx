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B947" w14:textId="77777777" w:rsidR="003E55BA" w:rsidRDefault="003E55BA" w:rsidP="003E55BA">
      <w:pPr>
        <w:bidi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ה</w:t>
      </w:r>
      <w:r>
        <w:rPr>
          <w:rFonts w:cs="David"/>
          <w:b/>
          <w:bCs/>
          <w:rtl/>
        </w:rPr>
        <w:t xml:space="preserve">כנסת </w:t>
      </w:r>
      <w:r>
        <w:rPr>
          <w:rFonts w:cs="David" w:hint="cs"/>
          <w:b/>
          <w:bCs/>
          <w:rtl/>
        </w:rPr>
        <w:t>השמונה-עשרה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  <w:t xml:space="preserve">                                                               נוסח לא מתוקן              </w:t>
      </w:r>
    </w:p>
    <w:p w14:paraId="239CA2F9" w14:textId="77777777" w:rsidR="003E55BA" w:rsidRDefault="003E55BA" w:rsidP="003E55BA">
      <w:pPr>
        <w:bidi/>
        <w:jc w:val="both"/>
        <w:outlineLvl w:val="0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מושב שלישי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 w:hint="cs"/>
          <w:b/>
          <w:bCs/>
          <w:rtl/>
        </w:rPr>
        <w:t xml:space="preserve">         </w:t>
      </w:r>
    </w:p>
    <w:p w14:paraId="4B24FD8D" w14:textId="77777777" w:rsidR="003E55BA" w:rsidRDefault="003E55BA" w:rsidP="003E55BA">
      <w:pPr>
        <w:bidi/>
        <w:jc w:val="both"/>
        <w:rPr>
          <w:rFonts w:cs="David"/>
          <w:b/>
          <w:bCs/>
          <w:rtl/>
        </w:rPr>
      </w:pPr>
    </w:p>
    <w:p w14:paraId="651FF4EB" w14:textId="77777777" w:rsidR="003E55BA" w:rsidRDefault="003E55BA" w:rsidP="003E55BA">
      <w:pPr>
        <w:bidi/>
        <w:jc w:val="center"/>
        <w:outlineLvl w:val="0"/>
        <w:rPr>
          <w:rFonts w:cs="David" w:hint="cs"/>
          <w:b/>
          <w:bCs/>
          <w:rtl/>
        </w:rPr>
      </w:pPr>
    </w:p>
    <w:p w14:paraId="1603CE64" w14:textId="77777777" w:rsidR="003E55BA" w:rsidRDefault="003E55BA" w:rsidP="003E55BA">
      <w:pPr>
        <w:bidi/>
        <w:jc w:val="center"/>
        <w:outlineLvl w:val="0"/>
        <w:rPr>
          <w:rFonts w:cs="David" w:hint="cs"/>
          <w:b/>
          <w:bCs/>
          <w:rtl/>
        </w:rPr>
      </w:pPr>
    </w:p>
    <w:p w14:paraId="2B117ED6" w14:textId="77777777" w:rsidR="003E55BA" w:rsidRDefault="003E55BA" w:rsidP="003E55BA">
      <w:pPr>
        <w:bidi/>
        <w:jc w:val="center"/>
        <w:outlineLvl w:val="0"/>
        <w:rPr>
          <w:rFonts w:cs="David" w:hint="cs"/>
          <w:b/>
          <w:bCs/>
          <w:rtl/>
        </w:rPr>
      </w:pPr>
    </w:p>
    <w:p w14:paraId="593BAD89" w14:textId="77777777" w:rsidR="003E55BA" w:rsidRDefault="003E55BA" w:rsidP="003E55BA">
      <w:pPr>
        <w:bidi/>
        <w:jc w:val="center"/>
        <w:outlineLvl w:val="0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 xml:space="preserve">פרוטוקול מס' </w:t>
      </w:r>
      <w:r>
        <w:rPr>
          <w:rFonts w:cs="David" w:hint="cs"/>
          <w:b/>
          <w:bCs/>
          <w:rtl/>
        </w:rPr>
        <w:t>148</w:t>
      </w:r>
    </w:p>
    <w:p w14:paraId="617D39C8" w14:textId="77777777" w:rsidR="003E55BA" w:rsidRDefault="003E55BA" w:rsidP="003E55BA">
      <w:pPr>
        <w:bidi/>
        <w:jc w:val="center"/>
        <w:outlineLvl w:val="0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מישיב</w:t>
      </w:r>
      <w:r>
        <w:rPr>
          <w:rFonts w:cs="David" w:hint="cs"/>
          <w:b/>
          <w:bCs/>
          <w:rtl/>
        </w:rPr>
        <w:t>ת ועדת הכנסת</w:t>
      </w:r>
    </w:p>
    <w:p w14:paraId="1C1EA5C5" w14:textId="77777777" w:rsidR="003E55BA" w:rsidRPr="00474DF9" w:rsidRDefault="003E55BA" w:rsidP="003E55BA">
      <w:pPr>
        <w:bidi/>
        <w:jc w:val="center"/>
        <w:outlineLvl w:val="0"/>
        <w:rPr>
          <w:rFonts w:cs="David" w:hint="cs"/>
          <w:b/>
          <w:bCs/>
          <w:u w:val="single"/>
          <w:rtl/>
        </w:rPr>
      </w:pPr>
      <w:r w:rsidRPr="00474DF9">
        <w:rPr>
          <w:rFonts w:cs="David" w:hint="cs"/>
          <w:b/>
          <w:bCs/>
          <w:u w:val="single"/>
          <w:rtl/>
        </w:rPr>
        <w:t xml:space="preserve">יום שלישי, כ"ז בשבט, </w:t>
      </w:r>
      <w:proofErr w:type="spellStart"/>
      <w:r w:rsidRPr="00474DF9">
        <w:rPr>
          <w:rFonts w:cs="David" w:hint="cs"/>
          <w:b/>
          <w:bCs/>
          <w:u w:val="single"/>
          <w:rtl/>
        </w:rPr>
        <w:t>התשע"א</w:t>
      </w:r>
      <w:proofErr w:type="spellEnd"/>
      <w:r w:rsidRPr="00474DF9">
        <w:rPr>
          <w:rFonts w:cs="David" w:hint="cs"/>
          <w:b/>
          <w:bCs/>
          <w:u w:val="single"/>
          <w:rtl/>
        </w:rPr>
        <w:t xml:space="preserve"> (01/02/2011) בשעה </w:t>
      </w:r>
      <w:r>
        <w:rPr>
          <w:rFonts w:cs="David" w:hint="cs"/>
          <w:b/>
          <w:bCs/>
          <w:u w:val="single"/>
          <w:rtl/>
        </w:rPr>
        <w:t>11:55</w:t>
      </w:r>
    </w:p>
    <w:p w14:paraId="5ECA308F" w14:textId="77777777" w:rsidR="003E55BA" w:rsidRPr="00474DF9" w:rsidRDefault="003E55BA" w:rsidP="003E55BA">
      <w:pPr>
        <w:bidi/>
        <w:rPr>
          <w:rFonts w:cs="David"/>
          <w:b/>
          <w:bCs/>
          <w:u w:val="single"/>
          <w:rtl/>
        </w:rPr>
      </w:pPr>
    </w:p>
    <w:p w14:paraId="0DB5CE6C" w14:textId="77777777" w:rsidR="003E55BA" w:rsidRDefault="003E55BA" w:rsidP="003E55BA">
      <w:pPr>
        <w:bidi/>
        <w:rPr>
          <w:rFonts w:cs="David" w:hint="cs"/>
          <w:b/>
          <w:bCs/>
          <w:u w:val="single"/>
          <w:rtl/>
        </w:rPr>
      </w:pPr>
    </w:p>
    <w:p w14:paraId="12BCAB00" w14:textId="77777777" w:rsidR="003E55BA" w:rsidRDefault="003E55BA" w:rsidP="003E55BA">
      <w:pPr>
        <w:bidi/>
        <w:rPr>
          <w:rFonts w:cs="David" w:hint="cs"/>
          <w:b/>
          <w:bCs/>
          <w:u w:val="single"/>
          <w:rtl/>
        </w:rPr>
      </w:pPr>
    </w:p>
    <w:p w14:paraId="6AF8E774" w14:textId="77777777" w:rsidR="003E55BA" w:rsidRDefault="003E55BA" w:rsidP="003E55BA">
      <w:pPr>
        <w:bidi/>
        <w:rPr>
          <w:rFonts w:cs="David" w:hint="cs"/>
          <w:b/>
          <w:bCs/>
          <w:u w:val="single"/>
          <w:rtl/>
        </w:rPr>
      </w:pPr>
    </w:p>
    <w:p w14:paraId="69D43FC7" w14:textId="77777777" w:rsidR="003E55BA" w:rsidRDefault="003E55BA" w:rsidP="003E55BA">
      <w:pPr>
        <w:bidi/>
        <w:jc w:val="both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סדר היום</w:t>
      </w:r>
      <w:r>
        <w:rPr>
          <w:rFonts w:cs="David"/>
          <w:b/>
          <w:bCs/>
          <w:u w:val="single"/>
          <w:rtl/>
        </w:rPr>
        <w:t>: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 xml:space="preserve"> </w:t>
      </w:r>
    </w:p>
    <w:p w14:paraId="0E9FB234" w14:textId="77777777" w:rsidR="003E55BA" w:rsidRDefault="003E55BA" w:rsidP="003E55BA">
      <w:pPr>
        <w:bidi/>
        <w:jc w:val="both"/>
        <w:rPr>
          <w:rFonts w:cs="David" w:hint="cs"/>
          <w:b/>
          <w:bCs/>
          <w:u w:val="single"/>
          <w:rtl/>
        </w:rPr>
      </w:pPr>
    </w:p>
    <w:p w14:paraId="1F842080" w14:textId="77777777" w:rsidR="003E55BA" w:rsidRPr="00E26D01" w:rsidRDefault="003E55BA" w:rsidP="003E55BA">
      <w:pPr>
        <w:bidi/>
        <w:jc w:val="center"/>
        <w:rPr>
          <w:rFonts w:cs="David" w:hint="cs"/>
          <w:b/>
          <w:bCs/>
          <w:rtl/>
        </w:rPr>
      </w:pPr>
      <w:r w:rsidRPr="00E26D01">
        <w:rPr>
          <w:rFonts w:ascii="Arial" w:hAnsi="Arial" w:cs="David" w:hint="cs"/>
          <w:b/>
          <w:bCs/>
          <w:rtl/>
        </w:rPr>
        <w:t xml:space="preserve">רביזיה על החלטת הוועדה בנושא הערר של חבר הכנסת אלדד לעניין הצעתו הדחופה לסדר היום בנושא </w:t>
      </w:r>
      <w:r>
        <w:rPr>
          <w:rFonts w:ascii="Arial" w:hAnsi="Arial" w:cs="David" w:hint="cs"/>
          <w:b/>
          <w:bCs/>
          <w:rtl/>
        </w:rPr>
        <w:t>ממצאי המבקר בפרשת גלנט</w:t>
      </w:r>
    </w:p>
    <w:p w14:paraId="2ADF9D67" w14:textId="77777777" w:rsidR="003E55BA" w:rsidRPr="00E26D01" w:rsidRDefault="003E55BA" w:rsidP="003E55BA">
      <w:pPr>
        <w:bidi/>
        <w:jc w:val="both"/>
        <w:rPr>
          <w:rFonts w:cs="David"/>
          <w:b/>
          <w:bCs/>
          <w:rtl/>
        </w:rPr>
      </w:pPr>
    </w:p>
    <w:p w14:paraId="5FA63628" w14:textId="77777777" w:rsidR="003E55BA" w:rsidRDefault="003E55BA" w:rsidP="003E55BA">
      <w:pPr>
        <w:bidi/>
        <w:jc w:val="both"/>
        <w:outlineLvl w:val="0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14:paraId="06789026" w14:textId="77777777" w:rsidR="003E55BA" w:rsidRDefault="003E55BA" w:rsidP="003E55BA">
      <w:pPr>
        <w:bidi/>
        <w:jc w:val="both"/>
        <w:outlineLvl w:val="0"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14:paraId="5A3EBFB2" w14:textId="77777777" w:rsidR="003E55BA" w:rsidRDefault="003E55BA" w:rsidP="003E55BA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יריב </w:t>
      </w:r>
      <w:proofErr w:type="spellStart"/>
      <w:r>
        <w:rPr>
          <w:rFonts w:cs="David" w:hint="cs"/>
          <w:rtl/>
        </w:rPr>
        <w:t>לוין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היו"ר</w:t>
      </w:r>
    </w:p>
    <w:p w14:paraId="344CEADA" w14:textId="77777777" w:rsidR="003E55BA" w:rsidRDefault="003E55BA" w:rsidP="003E55BA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05DA8936" w14:textId="77777777" w:rsidR="003E55BA" w:rsidRDefault="003E55BA" w:rsidP="003E55BA">
      <w:pPr>
        <w:bidi/>
        <w:jc w:val="both"/>
        <w:outlineLvl w:val="0"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</w:p>
    <w:p w14:paraId="2BCE9231" w14:textId="77777777" w:rsidR="003E55BA" w:rsidRDefault="003E55BA" w:rsidP="003E55BA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>אריה אלדד</w:t>
      </w:r>
    </w:p>
    <w:p w14:paraId="2ECB36C5" w14:textId="77777777" w:rsidR="003E55BA" w:rsidRDefault="003E55BA" w:rsidP="003E55BA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>מגלי והבה</w:t>
      </w:r>
    </w:p>
    <w:p w14:paraId="4500FCA8" w14:textId="77777777" w:rsidR="003E55BA" w:rsidRDefault="003E55BA" w:rsidP="003E55BA">
      <w:pPr>
        <w:bidi/>
        <w:jc w:val="both"/>
        <w:outlineLvl w:val="0"/>
        <w:rPr>
          <w:rFonts w:cs="David" w:hint="cs"/>
          <w:rtl/>
        </w:rPr>
      </w:pPr>
    </w:p>
    <w:p w14:paraId="51E991BF" w14:textId="77777777" w:rsidR="003E55BA" w:rsidRDefault="003E55BA" w:rsidP="003E55BA">
      <w:pPr>
        <w:bidi/>
        <w:jc w:val="both"/>
        <w:outlineLvl w:val="0"/>
        <w:rPr>
          <w:rFonts w:cs="David" w:hint="cs"/>
          <w:rtl/>
        </w:rPr>
      </w:pPr>
    </w:p>
    <w:p w14:paraId="088928A1" w14:textId="77777777" w:rsidR="003E55BA" w:rsidRDefault="003E55BA" w:rsidP="003E55BA">
      <w:pPr>
        <w:bidi/>
        <w:jc w:val="both"/>
        <w:outlineLvl w:val="0"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  <w:r>
        <w:rPr>
          <w:rFonts w:cs="David" w:hint="cs"/>
          <w:rtl/>
        </w:rPr>
        <w:t>אתי בן-יוסף</w:t>
      </w:r>
    </w:p>
    <w:p w14:paraId="10E84C9B" w14:textId="77777777" w:rsidR="003E55BA" w:rsidRDefault="003E55BA" w:rsidP="003E55BA">
      <w:pPr>
        <w:bidi/>
        <w:jc w:val="both"/>
        <w:rPr>
          <w:rFonts w:cs="David" w:hint="cs"/>
          <w:b/>
          <w:bCs/>
          <w:u w:val="single"/>
          <w:rtl/>
        </w:rPr>
      </w:pPr>
    </w:p>
    <w:p w14:paraId="3ACF9EEA" w14:textId="77777777" w:rsidR="003E55BA" w:rsidRDefault="003E55BA" w:rsidP="003E55BA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4A105139" w14:textId="77777777" w:rsidR="003E55BA" w:rsidRDefault="003E55BA" w:rsidP="003E55BA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רשמת פרלמנטרית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  <w:r>
        <w:rPr>
          <w:rFonts w:cs="David" w:hint="cs"/>
          <w:rtl/>
        </w:rPr>
        <w:t>אתי אפלבוים</w:t>
      </w:r>
    </w:p>
    <w:p w14:paraId="6F08C5DB" w14:textId="77777777" w:rsidR="003E55BA" w:rsidRPr="00E26D01" w:rsidRDefault="003E55BA" w:rsidP="003E55BA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/>
          <w:rtl/>
        </w:rPr>
        <w:br w:type="page"/>
      </w:r>
      <w:r w:rsidRPr="00E26D01">
        <w:rPr>
          <w:rFonts w:ascii="Arial" w:hAnsi="Arial" w:cs="David" w:hint="cs"/>
          <w:b/>
          <w:bCs/>
          <w:u w:val="single"/>
          <w:rtl/>
        </w:rPr>
        <w:lastRenderedPageBreak/>
        <w:t xml:space="preserve">רביזיה על החלטת הוועדה בנושא הערר של חבר הכנסת אלדד לעניין הצעתו הדחופה לסדר היום בנושא </w:t>
      </w:r>
      <w:r>
        <w:rPr>
          <w:rFonts w:ascii="Arial" w:hAnsi="Arial" w:cs="David" w:hint="cs"/>
          <w:b/>
          <w:bCs/>
          <w:u w:val="single"/>
          <w:rtl/>
        </w:rPr>
        <w:t>ממצאי המבקר בפרשת גלנט</w:t>
      </w:r>
    </w:p>
    <w:p w14:paraId="3E9B4DB5" w14:textId="77777777" w:rsidR="003E55BA" w:rsidRPr="00E26D01" w:rsidRDefault="003E55BA" w:rsidP="003E55BA">
      <w:pPr>
        <w:bidi/>
        <w:jc w:val="center"/>
        <w:rPr>
          <w:rFonts w:cs="David" w:hint="cs"/>
          <w:u w:val="single"/>
          <w:rtl/>
        </w:rPr>
      </w:pPr>
    </w:p>
    <w:p w14:paraId="6700E900" w14:textId="77777777" w:rsidR="003E55BA" w:rsidRDefault="003E55BA" w:rsidP="003E55BA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>
        <w:rPr>
          <w:rFonts w:cs="David" w:hint="cs"/>
          <w:u w:val="single"/>
          <w:rtl/>
        </w:rPr>
        <w:t>:</w:t>
      </w:r>
    </w:p>
    <w:p w14:paraId="28F79372" w14:textId="77777777" w:rsidR="003E55BA" w:rsidRDefault="003E55BA" w:rsidP="003E55BA">
      <w:pPr>
        <w:bidi/>
        <w:jc w:val="both"/>
        <w:rPr>
          <w:rFonts w:cs="David" w:hint="cs"/>
          <w:u w:val="single"/>
          <w:rtl/>
        </w:rPr>
      </w:pPr>
    </w:p>
    <w:p w14:paraId="3CE04C37" w14:textId="77777777" w:rsidR="003E55BA" w:rsidRPr="00FB2DDC" w:rsidRDefault="003E55BA" w:rsidP="003E55BA">
      <w:pPr>
        <w:bidi/>
        <w:ind w:firstLine="720"/>
        <w:jc w:val="both"/>
        <w:rPr>
          <w:rFonts w:cs="David" w:hint="cs"/>
          <w:rtl/>
        </w:rPr>
      </w:pPr>
      <w:r w:rsidRPr="00FB2DDC">
        <w:rPr>
          <w:rFonts w:cs="David" w:hint="cs"/>
          <w:rtl/>
        </w:rPr>
        <w:t>אנ</w:t>
      </w:r>
      <w:r>
        <w:rPr>
          <w:rFonts w:cs="David" w:hint="cs"/>
          <w:rtl/>
        </w:rPr>
        <w:t xml:space="preserve">י פותח ישיבה חדשה. על סדר היום: </w:t>
      </w:r>
      <w:r w:rsidRPr="00FB2DDC">
        <w:rPr>
          <w:rFonts w:cs="David" w:hint="cs"/>
          <w:rtl/>
        </w:rPr>
        <w:t>בקשתי לרביזיה על החלטת הוועדה בנושא הערר של חבר הכנסת אלדד לעניין הצעתו הדחופה לסדר היום בנושא</w:t>
      </w:r>
      <w:r>
        <w:rPr>
          <w:rFonts w:cs="David" w:hint="cs"/>
          <w:rtl/>
        </w:rPr>
        <w:t xml:space="preserve"> מינויו של יואב גלנט</w:t>
      </w:r>
      <w:r w:rsidRPr="00FB2DDC">
        <w:rPr>
          <w:rFonts w:cs="David" w:hint="cs"/>
          <w:rtl/>
        </w:rPr>
        <w:t xml:space="preserve">, שלא אושרה על ידי נשיאות הכנסת. </w:t>
      </w:r>
    </w:p>
    <w:p w14:paraId="03D89E9E" w14:textId="77777777" w:rsidR="003E55BA" w:rsidRPr="00FB2DDC" w:rsidRDefault="003E55BA" w:rsidP="003E55BA">
      <w:pPr>
        <w:bidi/>
        <w:jc w:val="both"/>
        <w:rPr>
          <w:rFonts w:cs="David" w:hint="cs"/>
          <w:rtl/>
        </w:rPr>
      </w:pPr>
    </w:p>
    <w:p w14:paraId="2849D590" w14:textId="77777777" w:rsidR="003E55BA" w:rsidRDefault="003E55BA" w:rsidP="003E55BA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מגלי והבה:</w:t>
      </w:r>
    </w:p>
    <w:p w14:paraId="3392B7B3" w14:textId="77777777" w:rsidR="003E55BA" w:rsidRDefault="003E55BA" w:rsidP="003E55BA">
      <w:pPr>
        <w:bidi/>
        <w:jc w:val="both"/>
        <w:rPr>
          <w:rFonts w:cs="David" w:hint="cs"/>
          <w:u w:val="single"/>
          <w:rtl/>
        </w:rPr>
      </w:pPr>
    </w:p>
    <w:p w14:paraId="1E9E2552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לאחר שהתייעצתי ונוכח הנתון החדש של החלטת היועץ המשפטי, עכשיו כשאין לנו יכולת השפעה ונשמר כל הנושא של הניטרליות. גם אני תומך בקבלת הערר. תודה</w:t>
      </w:r>
    </w:p>
    <w:p w14:paraId="340A85B8" w14:textId="77777777" w:rsidR="003E55BA" w:rsidRDefault="003E55BA" w:rsidP="003E55BA">
      <w:pPr>
        <w:bidi/>
        <w:jc w:val="both"/>
        <w:rPr>
          <w:rFonts w:cs="David" w:hint="cs"/>
          <w:rtl/>
        </w:rPr>
      </w:pPr>
    </w:p>
    <w:p w14:paraId="12B8AFE6" w14:textId="77777777" w:rsidR="003E55BA" w:rsidRDefault="003E55BA" w:rsidP="003E55BA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 w:rsidRPr="00E36EB4">
        <w:rPr>
          <w:rFonts w:cs="David" w:hint="cs"/>
          <w:u w:val="single"/>
          <w:rtl/>
        </w:rPr>
        <w:t>:</w:t>
      </w:r>
    </w:p>
    <w:p w14:paraId="5240CC0B" w14:textId="77777777" w:rsidR="003E55BA" w:rsidRDefault="003E55BA" w:rsidP="003E55BA">
      <w:pPr>
        <w:bidi/>
        <w:jc w:val="both"/>
        <w:rPr>
          <w:rFonts w:cs="David" w:hint="cs"/>
          <w:u w:val="single"/>
          <w:rtl/>
        </w:rPr>
      </w:pPr>
    </w:p>
    <w:p w14:paraId="1AE09266" w14:textId="77777777" w:rsidR="003E55BA" w:rsidRDefault="003E55BA" w:rsidP="003E55BA">
      <w:pPr>
        <w:bidi/>
        <w:jc w:val="both"/>
        <w:rPr>
          <w:rFonts w:cs="David" w:hint="cs"/>
          <w:rtl/>
        </w:rPr>
      </w:pPr>
    </w:p>
    <w:p w14:paraId="345D02B6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מאוד מודה לחבר הכנסת והבה שעשה מאמץ מיוחד ולאור בקשתו גם כונסה ישיבה נוספת והתבקשה על ידי הרביזיה.</w:t>
      </w:r>
    </w:p>
    <w:p w14:paraId="6F3DC7AC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</w:p>
    <w:p w14:paraId="3021FD3C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מי בעד הרביזיה?</w:t>
      </w:r>
    </w:p>
    <w:p w14:paraId="22FCA211" w14:textId="77777777" w:rsidR="003E55BA" w:rsidRDefault="003E55BA" w:rsidP="003E55BA">
      <w:pPr>
        <w:bidi/>
        <w:jc w:val="both"/>
        <w:rPr>
          <w:rFonts w:cs="David" w:hint="cs"/>
          <w:rtl/>
        </w:rPr>
      </w:pPr>
    </w:p>
    <w:p w14:paraId="50E233A7" w14:textId="77777777" w:rsidR="003E55BA" w:rsidRPr="003867FB" w:rsidRDefault="003E55BA" w:rsidP="003E55BA">
      <w:pPr>
        <w:bidi/>
        <w:ind w:firstLine="720"/>
        <w:jc w:val="center"/>
        <w:rPr>
          <w:rFonts w:cs="David" w:hint="cs"/>
          <w:b/>
          <w:bCs/>
          <w:rtl/>
        </w:rPr>
      </w:pPr>
      <w:r w:rsidRPr="003867FB">
        <w:rPr>
          <w:rFonts w:cs="David" w:hint="cs"/>
          <w:b/>
          <w:bCs/>
          <w:rtl/>
        </w:rPr>
        <w:t>הצבעה</w:t>
      </w:r>
    </w:p>
    <w:p w14:paraId="10E46078" w14:textId="77777777" w:rsidR="003E55BA" w:rsidRDefault="003E55BA" w:rsidP="003E55BA">
      <w:pPr>
        <w:bidi/>
        <w:ind w:firstLine="720"/>
        <w:jc w:val="center"/>
        <w:rPr>
          <w:rFonts w:cs="David" w:hint="cs"/>
          <w:rtl/>
        </w:rPr>
      </w:pPr>
    </w:p>
    <w:p w14:paraId="2455840F" w14:textId="77777777" w:rsidR="003E55BA" w:rsidRDefault="003E55BA" w:rsidP="003E55BA">
      <w:pPr>
        <w:bidi/>
        <w:ind w:firstLine="720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2</w:t>
      </w:r>
    </w:p>
    <w:p w14:paraId="7FB7EA38" w14:textId="77777777" w:rsidR="003E55BA" w:rsidRDefault="003E55BA" w:rsidP="003E55BA">
      <w:pPr>
        <w:bidi/>
        <w:ind w:firstLine="720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4DA15E14" w14:textId="77777777" w:rsidR="003E55BA" w:rsidRDefault="003E55BA" w:rsidP="003E55BA">
      <w:pPr>
        <w:bidi/>
        <w:ind w:firstLine="720"/>
        <w:jc w:val="center"/>
        <w:rPr>
          <w:rFonts w:cs="David" w:hint="cs"/>
          <w:rtl/>
        </w:rPr>
      </w:pPr>
      <w:r>
        <w:rPr>
          <w:rFonts w:cs="David" w:hint="cs"/>
          <w:rtl/>
        </w:rPr>
        <w:t>נמנעים אין</w:t>
      </w:r>
    </w:p>
    <w:p w14:paraId="42A3094C" w14:textId="77777777" w:rsidR="003E55BA" w:rsidRDefault="003E55BA" w:rsidP="003E55BA">
      <w:pPr>
        <w:bidi/>
        <w:jc w:val="both"/>
        <w:rPr>
          <w:rFonts w:cs="David" w:hint="cs"/>
          <w:rtl/>
        </w:rPr>
      </w:pPr>
    </w:p>
    <w:p w14:paraId="03A86EE5" w14:textId="77777777" w:rsidR="003E55BA" w:rsidRDefault="003E55BA" w:rsidP="003E55BA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>
        <w:rPr>
          <w:rFonts w:cs="David" w:hint="cs"/>
          <w:u w:val="single"/>
          <w:rtl/>
        </w:rPr>
        <w:t>:</w:t>
      </w:r>
    </w:p>
    <w:p w14:paraId="6FB30933" w14:textId="77777777" w:rsidR="003E55BA" w:rsidRPr="00734107" w:rsidRDefault="003E55BA" w:rsidP="003E55BA">
      <w:pPr>
        <w:bidi/>
        <w:jc w:val="both"/>
        <w:rPr>
          <w:rFonts w:cs="David" w:hint="cs"/>
          <w:u w:val="single"/>
          <w:rtl/>
        </w:rPr>
      </w:pPr>
    </w:p>
    <w:p w14:paraId="4274EAB4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2 בעד אין מתנגדים אין נמנעים.</w:t>
      </w:r>
    </w:p>
    <w:p w14:paraId="1A5CDAED" w14:textId="77777777" w:rsidR="003E55BA" w:rsidRDefault="003E55BA" w:rsidP="003E55BA">
      <w:pPr>
        <w:bidi/>
        <w:jc w:val="both"/>
        <w:rPr>
          <w:rFonts w:cs="David" w:hint="cs"/>
          <w:rtl/>
        </w:rPr>
      </w:pPr>
    </w:p>
    <w:p w14:paraId="77478046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מי בעד לקבל את הערעור?</w:t>
      </w:r>
    </w:p>
    <w:p w14:paraId="0D10F6E4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</w:p>
    <w:p w14:paraId="5EDC4D3C" w14:textId="77777777" w:rsidR="003E55BA" w:rsidRPr="003867FB" w:rsidRDefault="003E55BA" w:rsidP="003E55BA">
      <w:pPr>
        <w:bidi/>
        <w:ind w:firstLine="720"/>
        <w:jc w:val="center"/>
        <w:rPr>
          <w:rFonts w:cs="David" w:hint="cs"/>
          <w:b/>
          <w:bCs/>
          <w:rtl/>
        </w:rPr>
      </w:pPr>
      <w:r w:rsidRPr="003867FB">
        <w:rPr>
          <w:rFonts w:cs="David" w:hint="cs"/>
          <w:b/>
          <w:bCs/>
          <w:rtl/>
        </w:rPr>
        <w:t>הצבעה</w:t>
      </w:r>
    </w:p>
    <w:p w14:paraId="448BF0C8" w14:textId="77777777" w:rsidR="003E55BA" w:rsidRDefault="003E55BA" w:rsidP="003E55BA">
      <w:pPr>
        <w:bidi/>
        <w:ind w:firstLine="720"/>
        <w:jc w:val="center"/>
        <w:rPr>
          <w:rFonts w:cs="David" w:hint="cs"/>
          <w:rtl/>
        </w:rPr>
      </w:pPr>
    </w:p>
    <w:p w14:paraId="47A0F768" w14:textId="77777777" w:rsidR="003E55BA" w:rsidRDefault="003E55BA" w:rsidP="003E55BA">
      <w:pPr>
        <w:bidi/>
        <w:ind w:firstLine="720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2</w:t>
      </w:r>
    </w:p>
    <w:p w14:paraId="054026F4" w14:textId="77777777" w:rsidR="003E55BA" w:rsidRDefault="003E55BA" w:rsidP="003E55BA">
      <w:pPr>
        <w:bidi/>
        <w:ind w:firstLine="720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09230DC6" w14:textId="77777777" w:rsidR="003E55BA" w:rsidRDefault="003E55BA" w:rsidP="003E55BA">
      <w:pPr>
        <w:bidi/>
        <w:ind w:firstLine="720"/>
        <w:jc w:val="center"/>
        <w:rPr>
          <w:rFonts w:cs="David" w:hint="cs"/>
          <w:rtl/>
        </w:rPr>
      </w:pPr>
      <w:r>
        <w:rPr>
          <w:rFonts w:cs="David" w:hint="cs"/>
          <w:rtl/>
        </w:rPr>
        <w:t>נמנעים אין</w:t>
      </w:r>
    </w:p>
    <w:p w14:paraId="20D42213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</w:p>
    <w:p w14:paraId="052BEEC6" w14:textId="77777777" w:rsidR="003E55BA" w:rsidRDefault="003E55BA" w:rsidP="003E55BA">
      <w:pPr>
        <w:bidi/>
        <w:jc w:val="both"/>
        <w:rPr>
          <w:rFonts w:cs="David" w:hint="cs"/>
          <w:rtl/>
        </w:rPr>
      </w:pPr>
    </w:p>
    <w:p w14:paraId="0173DA6E" w14:textId="77777777" w:rsidR="003E55BA" w:rsidRPr="00734107" w:rsidRDefault="003E55BA" w:rsidP="003E55BA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>
        <w:rPr>
          <w:rFonts w:cs="David" w:hint="cs"/>
          <w:u w:val="single"/>
          <w:rtl/>
        </w:rPr>
        <w:t>:</w:t>
      </w:r>
    </w:p>
    <w:p w14:paraId="548F5FCA" w14:textId="77777777" w:rsidR="003E55BA" w:rsidRDefault="003E55BA" w:rsidP="003E55BA">
      <w:pPr>
        <w:bidi/>
        <w:jc w:val="both"/>
        <w:rPr>
          <w:rFonts w:cs="David" w:hint="cs"/>
          <w:rtl/>
        </w:rPr>
      </w:pPr>
    </w:p>
    <w:p w14:paraId="1B5A9A35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הערעור אושר. אני חוזר על המלצתי בפני הנשיאות לאשר לשלושת חברי הכנסת הנוספים להעלות את ההצעה לסדר בעניין הזה. </w:t>
      </w:r>
    </w:p>
    <w:p w14:paraId="7DDAAFAD" w14:textId="77777777" w:rsidR="003E55BA" w:rsidRDefault="003E55BA" w:rsidP="003E55BA">
      <w:pPr>
        <w:bidi/>
        <w:jc w:val="both"/>
        <w:rPr>
          <w:rFonts w:cs="David" w:hint="cs"/>
          <w:rtl/>
        </w:rPr>
      </w:pPr>
    </w:p>
    <w:p w14:paraId="49928A8A" w14:textId="77777777" w:rsidR="003E55BA" w:rsidRDefault="003E55BA" w:rsidP="003E55BA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הישיבה נעולה.</w:t>
      </w:r>
    </w:p>
    <w:p w14:paraId="15D9B25E" w14:textId="77777777" w:rsidR="003E55BA" w:rsidRDefault="003E55BA" w:rsidP="003E55BA">
      <w:pPr>
        <w:bidi/>
        <w:jc w:val="both"/>
        <w:rPr>
          <w:rFonts w:cs="David" w:hint="cs"/>
          <w:rtl/>
        </w:rPr>
      </w:pPr>
    </w:p>
    <w:p w14:paraId="5B9C78A5" w14:textId="77777777" w:rsidR="003E55BA" w:rsidRPr="006B6848" w:rsidRDefault="003E55BA" w:rsidP="003E55BA">
      <w:pPr>
        <w:bidi/>
        <w:jc w:val="both"/>
        <w:rPr>
          <w:rFonts w:cs="David" w:hint="cs"/>
          <w:b/>
          <w:bCs/>
          <w:u w:val="single"/>
          <w:rtl/>
        </w:rPr>
      </w:pPr>
      <w:r w:rsidRPr="006B6848">
        <w:rPr>
          <w:rFonts w:cs="David" w:hint="cs"/>
          <w:b/>
          <w:bCs/>
          <w:u w:val="single"/>
          <w:rtl/>
        </w:rPr>
        <w:t>(הישיבה ננעלה בשעה 12:02)</w:t>
      </w:r>
    </w:p>
    <w:p w14:paraId="1CCD2A22" w14:textId="77777777" w:rsidR="003E55BA" w:rsidRPr="006B6848" w:rsidRDefault="003E55BA" w:rsidP="003E55BA">
      <w:pPr>
        <w:bidi/>
        <w:rPr>
          <w:b/>
          <w:bCs/>
          <w:u w:val="single"/>
        </w:rPr>
      </w:pPr>
    </w:p>
    <w:p w14:paraId="05D62C2D" w14:textId="77777777" w:rsidR="00552A80" w:rsidRPr="003E55BA" w:rsidRDefault="00552A80" w:rsidP="003E55BA">
      <w:pPr>
        <w:bidi/>
      </w:pPr>
    </w:p>
    <w:sectPr w:rsidR="00552A80" w:rsidRPr="003E55BA" w:rsidSect="003E55BA">
      <w:headerReference w:type="even" r:id="rId9"/>
      <w:headerReference w:type="defaul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E4B61" w14:textId="77777777" w:rsidR="003E55BA" w:rsidRDefault="003E55BA">
      <w:r>
        <w:separator/>
      </w:r>
    </w:p>
  </w:endnote>
  <w:endnote w:type="continuationSeparator" w:id="0">
    <w:p w14:paraId="00904DA8" w14:textId="77777777" w:rsidR="003E55BA" w:rsidRDefault="003E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7B50" w14:textId="77777777" w:rsidR="003E55BA" w:rsidRDefault="003E55BA">
      <w:r>
        <w:separator/>
      </w:r>
    </w:p>
  </w:footnote>
  <w:footnote w:type="continuationSeparator" w:id="0">
    <w:p w14:paraId="3BA002DD" w14:textId="77777777" w:rsidR="003E55BA" w:rsidRDefault="003E5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2519C" w14:textId="77777777" w:rsidR="003E55BA" w:rsidRDefault="003E55BA" w:rsidP="003E55BA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4F177A2" w14:textId="77777777" w:rsidR="003E55BA" w:rsidRDefault="003E55B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7999" w14:textId="77777777" w:rsidR="003E55BA" w:rsidRDefault="003E55BA" w:rsidP="003E55BA">
    <w:pPr>
      <w:pStyle w:val="Header"/>
      <w:framePr w:wrap="around" w:vAnchor="text" w:hAnchor="margin" w:y="1"/>
      <w:rPr>
        <w:rStyle w:val="PageNumber"/>
        <w:rFonts w:cs="David"/>
        <w:sz w:val="24"/>
        <w:szCs w:val="24"/>
        <w:rtl/>
      </w:rPr>
    </w:pPr>
    <w:r>
      <w:rPr>
        <w:rStyle w:val="PageNumber"/>
        <w:rFonts w:cs="David"/>
        <w:szCs w:val="24"/>
      </w:rPr>
      <w:fldChar w:fldCharType="begin"/>
    </w:r>
    <w:r>
      <w:rPr>
        <w:rStyle w:val="PageNumber"/>
        <w:rFonts w:cs="David"/>
        <w:szCs w:val="24"/>
      </w:rPr>
      <w:instrText xml:space="preserve">PAGE  </w:instrText>
    </w:r>
    <w:r>
      <w:rPr>
        <w:rStyle w:val="PageNumber"/>
        <w:rFonts w:cs="David"/>
        <w:szCs w:val="24"/>
      </w:rPr>
      <w:fldChar w:fldCharType="separate"/>
    </w:r>
    <w:r w:rsidR="006B6848">
      <w:rPr>
        <w:rStyle w:val="PageNumber"/>
        <w:rFonts w:cs="David"/>
        <w:noProof/>
        <w:szCs w:val="24"/>
        <w:rtl/>
      </w:rPr>
      <w:t>2</w:t>
    </w:r>
    <w:r>
      <w:rPr>
        <w:rStyle w:val="PageNumber"/>
        <w:rFonts w:cs="David"/>
        <w:szCs w:val="24"/>
      </w:rPr>
      <w:fldChar w:fldCharType="end"/>
    </w:r>
  </w:p>
  <w:p w14:paraId="5340A797" w14:textId="77777777" w:rsidR="003E55BA" w:rsidRDefault="003E55BA" w:rsidP="003E55BA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ועדת הכנסת</w:t>
    </w:r>
  </w:p>
  <w:p w14:paraId="726A30DB" w14:textId="77777777" w:rsidR="003E55BA" w:rsidRDefault="003E55BA" w:rsidP="003E55BA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01/02/2011</w:t>
    </w:r>
  </w:p>
  <w:p w14:paraId="6EE13C10" w14:textId="77777777" w:rsidR="003E55BA" w:rsidRDefault="003E55BA">
    <w:pPr>
      <w:pStyle w:val="Header"/>
      <w:ind w:right="360"/>
      <w:rPr>
        <w:rFonts w:cs="David" w:hint="cs"/>
        <w:sz w:val="24"/>
        <w:szCs w:val="24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406290פרוטוקול_ישיבת_ועדה.doc"/>
    <w:docVar w:name="StartMode" w:val="3"/>
  </w:docVars>
  <w:rsids>
    <w:rsidRoot w:val="009F4A80"/>
    <w:rsid w:val="003E55BA"/>
    <w:rsid w:val="00552A80"/>
    <w:rsid w:val="006B6848"/>
    <w:rsid w:val="00965806"/>
    <w:rsid w:val="009F4A80"/>
    <w:rsid w:val="00A116C2"/>
    <w:rsid w:val="00A3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633DF3"/>
  <w15:chartTrackingRefBased/>
  <w15:docId w15:val="{C8BBFD41-84B1-42EF-A8F6-627E679B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E55BA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styleId="PageNumber">
    <w:name w:val="page number"/>
    <w:basedOn w:val="DefaultParagraphFont"/>
    <w:rsid w:val="003E55BA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nhedrinTempDoc\p_ilana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E08BD4CF0EB9A4CBC18976C4557B0D7" ma:contentTypeVersion="0" ma:contentTypeDescription="צור מסמך חדש." ma:contentTypeScope="" ma:versionID="afab255bdd9a86a339c6a4fdcc3710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69e330b17b26747b49104fe0872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6B32F-58F5-4C45-985D-8A255EDB0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5AE9AE-DB7D-4385-B43D-5A5ED6864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76D63-8588-4589-94DF-28667F5394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הכנסת השמונה-עשרה</vt:lpstr>
    </vt:vector>
  </TitlesOfParts>
  <Company>Liraz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</dc:title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