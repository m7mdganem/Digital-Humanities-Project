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3B096" w14:textId="77777777" w:rsidR="00A739B4" w:rsidRPr="00A739B4" w:rsidRDefault="00A739B4" w:rsidP="00A739B4">
      <w:pPr>
        <w:pStyle w:val="Heading5"/>
        <w:jc w:val="left"/>
        <w:rPr>
          <w:rFonts w:hint="cs"/>
          <w:b/>
          <w:bCs/>
          <w:sz w:val="24"/>
        </w:rPr>
      </w:pPr>
    </w:p>
    <w:p w14:paraId="3D1A1D12" w14:textId="77777777" w:rsidR="00A739B4" w:rsidRPr="00A739B4" w:rsidRDefault="00A739B4" w:rsidP="00A739B4">
      <w:pPr>
        <w:pStyle w:val="Heading5"/>
        <w:jc w:val="left"/>
        <w:rPr>
          <w:b/>
          <w:bCs/>
          <w:sz w:val="24"/>
          <w:rtl/>
        </w:rPr>
      </w:pPr>
      <w:r w:rsidRPr="00A739B4">
        <w:rPr>
          <w:b/>
          <w:bCs/>
          <w:sz w:val="24"/>
          <w:rtl/>
        </w:rPr>
        <w:t xml:space="preserve">הכנסת </w:t>
      </w:r>
      <w:r w:rsidRPr="00A739B4">
        <w:rPr>
          <w:rFonts w:hint="cs"/>
          <w:b/>
          <w:bCs/>
          <w:sz w:val="24"/>
          <w:rtl/>
        </w:rPr>
        <w:t>השמונה-עשרה</w:t>
      </w:r>
      <w:r w:rsidRPr="00A739B4">
        <w:rPr>
          <w:b/>
          <w:bCs/>
          <w:sz w:val="24"/>
          <w:rtl/>
        </w:rPr>
        <w:tab/>
      </w:r>
      <w:r w:rsidRPr="00A739B4">
        <w:rPr>
          <w:b/>
          <w:bCs/>
          <w:sz w:val="24"/>
          <w:rtl/>
        </w:rPr>
        <w:tab/>
      </w:r>
      <w:r w:rsidRPr="00A739B4">
        <w:rPr>
          <w:b/>
          <w:bCs/>
          <w:sz w:val="24"/>
          <w:rtl/>
        </w:rPr>
        <w:tab/>
      </w:r>
      <w:r w:rsidRPr="00A739B4">
        <w:rPr>
          <w:b/>
          <w:bCs/>
          <w:sz w:val="24"/>
          <w:rtl/>
        </w:rPr>
        <w:tab/>
      </w:r>
      <w:r w:rsidRPr="00A739B4">
        <w:rPr>
          <w:b/>
          <w:bCs/>
          <w:sz w:val="24"/>
          <w:rtl/>
        </w:rPr>
        <w:tab/>
      </w:r>
      <w:r w:rsidRPr="00A739B4">
        <w:rPr>
          <w:b/>
          <w:bCs/>
          <w:sz w:val="24"/>
          <w:rtl/>
        </w:rPr>
        <w:tab/>
      </w:r>
      <w:r w:rsidRPr="00A739B4">
        <w:rPr>
          <w:b/>
          <w:bCs/>
          <w:sz w:val="24"/>
          <w:rtl/>
        </w:rPr>
        <w:tab/>
        <w:t>נוסח לא מתוקן</w:t>
      </w:r>
    </w:p>
    <w:p w14:paraId="2DDA0652" w14:textId="77777777" w:rsidR="00A739B4" w:rsidRPr="00A739B4" w:rsidRDefault="00A739B4" w:rsidP="00A739B4">
      <w:pPr>
        <w:bidi/>
        <w:rPr>
          <w:rFonts w:cs="David" w:hint="cs"/>
          <w:b/>
          <w:bCs/>
          <w:rtl/>
        </w:rPr>
      </w:pPr>
      <w:r w:rsidRPr="00A739B4">
        <w:rPr>
          <w:rFonts w:cs="David"/>
          <w:b/>
          <w:bCs/>
          <w:rtl/>
        </w:rPr>
        <w:t xml:space="preserve">מושב </w:t>
      </w:r>
      <w:r w:rsidRPr="00A739B4">
        <w:rPr>
          <w:rFonts w:cs="David" w:hint="cs"/>
          <w:b/>
          <w:bCs/>
          <w:rtl/>
        </w:rPr>
        <w:t>ראשון</w:t>
      </w:r>
    </w:p>
    <w:p w14:paraId="203135E8" w14:textId="77777777" w:rsidR="00A739B4" w:rsidRPr="00A739B4" w:rsidRDefault="00A739B4" w:rsidP="00A739B4">
      <w:pPr>
        <w:bidi/>
        <w:rPr>
          <w:rFonts w:cs="David"/>
          <w:b/>
          <w:bCs/>
          <w:rtl/>
        </w:rPr>
      </w:pPr>
    </w:p>
    <w:p w14:paraId="1AEDCF03" w14:textId="77777777" w:rsidR="00A739B4" w:rsidRPr="00A739B4" w:rsidRDefault="00A739B4" w:rsidP="00A739B4">
      <w:pPr>
        <w:bidi/>
        <w:rPr>
          <w:rFonts w:cs="David"/>
          <w:b/>
          <w:bCs/>
          <w:rtl/>
        </w:rPr>
      </w:pPr>
    </w:p>
    <w:p w14:paraId="302B75BD" w14:textId="77777777" w:rsidR="00A739B4" w:rsidRPr="00A739B4" w:rsidRDefault="00A739B4" w:rsidP="00A739B4">
      <w:pPr>
        <w:bidi/>
        <w:rPr>
          <w:rFonts w:cs="David"/>
          <w:b/>
          <w:bCs/>
          <w:rtl/>
        </w:rPr>
      </w:pPr>
    </w:p>
    <w:p w14:paraId="0E50B0B9" w14:textId="77777777" w:rsidR="00A739B4" w:rsidRPr="00A739B4" w:rsidRDefault="00A739B4" w:rsidP="00A739B4">
      <w:pPr>
        <w:bidi/>
        <w:rPr>
          <w:rFonts w:cs="David"/>
          <w:b/>
          <w:bCs/>
          <w:rtl/>
        </w:rPr>
      </w:pPr>
    </w:p>
    <w:p w14:paraId="4898739C" w14:textId="77777777" w:rsidR="00A739B4" w:rsidRPr="00A739B4" w:rsidRDefault="00A739B4" w:rsidP="00A739B4">
      <w:pPr>
        <w:bidi/>
        <w:jc w:val="center"/>
        <w:rPr>
          <w:rFonts w:cs="David" w:hint="cs"/>
          <w:b/>
          <w:bCs/>
          <w:rtl/>
        </w:rPr>
      </w:pPr>
      <w:r w:rsidRPr="00A739B4">
        <w:rPr>
          <w:rFonts w:cs="David"/>
          <w:b/>
          <w:bCs/>
          <w:rtl/>
        </w:rPr>
        <w:t>פרוטוקול מס'</w:t>
      </w:r>
      <w:r w:rsidRPr="00A739B4">
        <w:rPr>
          <w:rFonts w:cs="David" w:hint="cs"/>
          <w:b/>
          <w:bCs/>
          <w:rtl/>
        </w:rPr>
        <w:t xml:space="preserve"> 1</w:t>
      </w:r>
    </w:p>
    <w:p w14:paraId="1B980FAD" w14:textId="77777777" w:rsidR="00A739B4" w:rsidRPr="00A739B4" w:rsidRDefault="00A739B4" w:rsidP="00A739B4">
      <w:pPr>
        <w:bidi/>
        <w:jc w:val="center"/>
        <w:rPr>
          <w:rFonts w:cs="David" w:hint="cs"/>
          <w:b/>
          <w:bCs/>
          <w:rtl/>
        </w:rPr>
      </w:pPr>
      <w:r w:rsidRPr="00A739B4">
        <w:rPr>
          <w:rFonts w:cs="David" w:hint="cs"/>
          <w:b/>
          <w:bCs/>
          <w:rtl/>
        </w:rPr>
        <w:t>מישיבת ועדת הכנסת</w:t>
      </w:r>
    </w:p>
    <w:p w14:paraId="339E17D2" w14:textId="77777777" w:rsidR="00A739B4" w:rsidRPr="00A739B4" w:rsidRDefault="00A739B4" w:rsidP="00A739B4">
      <w:pPr>
        <w:bidi/>
        <w:jc w:val="center"/>
        <w:rPr>
          <w:rFonts w:cs="David" w:hint="cs"/>
          <w:b/>
          <w:bCs/>
          <w:u w:val="single"/>
          <w:rtl/>
        </w:rPr>
      </w:pPr>
      <w:r w:rsidRPr="00A739B4">
        <w:rPr>
          <w:rFonts w:cs="David" w:hint="cs"/>
          <w:b/>
          <w:bCs/>
          <w:u w:val="single"/>
          <w:rtl/>
        </w:rPr>
        <w:t xml:space="preserve">יום שלישי י"א באייר </w:t>
      </w:r>
      <w:proofErr w:type="spellStart"/>
      <w:r w:rsidRPr="00A739B4">
        <w:rPr>
          <w:rFonts w:cs="David" w:hint="cs"/>
          <w:b/>
          <w:bCs/>
          <w:u w:val="single"/>
          <w:rtl/>
        </w:rPr>
        <w:t>התשס"ט</w:t>
      </w:r>
      <w:proofErr w:type="spellEnd"/>
      <w:r w:rsidRPr="00A739B4">
        <w:rPr>
          <w:rFonts w:cs="David" w:hint="cs"/>
          <w:b/>
          <w:bCs/>
          <w:u w:val="single"/>
          <w:rtl/>
        </w:rPr>
        <w:t xml:space="preserve"> (5 במאי 2009), שעה 10:00</w:t>
      </w:r>
    </w:p>
    <w:p w14:paraId="5304A110" w14:textId="77777777" w:rsidR="00A739B4" w:rsidRPr="00A739B4" w:rsidRDefault="00A739B4" w:rsidP="00A739B4">
      <w:pPr>
        <w:bidi/>
        <w:rPr>
          <w:rFonts w:cs="David"/>
          <w:b/>
          <w:bCs/>
          <w:rtl/>
        </w:rPr>
      </w:pPr>
    </w:p>
    <w:p w14:paraId="73A3D17B" w14:textId="77777777" w:rsidR="00A739B4" w:rsidRPr="00A739B4" w:rsidRDefault="00A739B4" w:rsidP="00A739B4">
      <w:pPr>
        <w:bidi/>
        <w:rPr>
          <w:rFonts w:cs="David"/>
          <w:b/>
          <w:bCs/>
          <w:rtl/>
        </w:rPr>
      </w:pPr>
    </w:p>
    <w:p w14:paraId="6EA84062" w14:textId="77777777" w:rsidR="00A739B4" w:rsidRPr="00A739B4" w:rsidRDefault="00A739B4" w:rsidP="00A739B4">
      <w:pPr>
        <w:tabs>
          <w:tab w:val="left" w:pos="1221"/>
        </w:tabs>
        <w:bidi/>
        <w:rPr>
          <w:rFonts w:cs="David" w:hint="cs"/>
          <w:b/>
          <w:bCs/>
          <w:u w:val="single"/>
          <w:rtl/>
        </w:rPr>
      </w:pPr>
    </w:p>
    <w:p w14:paraId="47BAF499" w14:textId="77777777" w:rsidR="00A739B4" w:rsidRPr="00A739B4" w:rsidRDefault="00A739B4" w:rsidP="00A739B4">
      <w:pPr>
        <w:tabs>
          <w:tab w:val="left" w:pos="1221"/>
        </w:tabs>
        <w:bidi/>
        <w:rPr>
          <w:rFonts w:cs="David" w:hint="cs"/>
          <w:b/>
          <w:bCs/>
          <w:rtl/>
        </w:rPr>
      </w:pPr>
      <w:r w:rsidRPr="00A739B4">
        <w:rPr>
          <w:rFonts w:cs="David"/>
          <w:b/>
          <w:bCs/>
          <w:u w:val="single"/>
          <w:rtl/>
        </w:rPr>
        <w:t>סדר היום</w:t>
      </w:r>
      <w:r w:rsidRPr="00A739B4">
        <w:rPr>
          <w:rFonts w:cs="David"/>
          <w:rtl/>
        </w:rPr>
        <w:t>:</w:t>
      </w:r>
      <w:r w:rsidRPr="00A739B4">
        <w:rPr>
          <w:rFonts w:cs="David" w:hint="cs"/>
          <w:b/>
          <w:bCs/>
          <w:rtl/>
        </w:rPr>
        <w:t xml:space="preserve"> </w:t>
      </w:r>
    </w:p>
    <w:p w14:paraId="6A467B4E" w14:textId="77777777" w:rsidR="00A739B4" w:rsidRPr="00A739B4" w:rsidRDefault="00A739B4" w:rsidP="00A739B4">
      <w:pPr>
        <w:numPr>
          <w:ilvl w:val="0"/>
          <w:numId w:val="2"/>
        </w:numPr>
        <w:overflowPunct w:val="0"/>
        <w:autoSpaceDE w:val="0"/>
        <w:autoSpaceDN w:val="0"/>
        <w:bidi/>
        <w:adjustRightInd w:val="0"/>
        <w:jc w:val="both"/>
        <w:textAlignment w:val="baseline"/>
        <w:rPr>
          <w:rFonts w:cs="David" w:hint="cs"/>
          <w:rtl/>
        </w:rPr>
      </w:pPr>
      <w:r w:rsidRPr="00A739B4">
        <w:rPr>
          <w:rFonts w:cs="David" w:hint="cs"/>
          <w:rtl/>
        </w:rPr>
        <w:t>בחירת יושב ראש לוועדת הכנסת.</w:t>
      </w:r>
    </w:p>
    <w:p w14:paraId="2CF5447E" w14:textId="77777777" w:rsidR="00A739B4" w:rsidRPr="00A739B4" w:rsidRDefault="00A739B4" w:rsidP="00A739B4">
      <w:pPr>
        <w:numPr>
          <w:ilvl w:val="0"/>
          <w:numId w:val="2"/>
        </w:numPr>
        <w:overflowPunct w:val="0"/>
        <w:autoSpaceDE w:val="0"/>
        <w:autoSpaceDN w:val="0"/>
        <w:bidi/>
        <w:adjustRightInd w:val="0"/>
        <w:jc w:val="both"/>
        <w:textAlignment w:val="baseline"/>
        <w:rPr>
          <w:rFonts w:cs="David" w:hint="cs"/>
        </w:rPr>
      </w:pPr>
      <w:r w:rsidRPr="00A739B4">
        <w:rPr>
          <w:rFonts w:cs="David" w:hint="cs"/>
          <w:rtl/>
        </w:rPr>
        <w:t>ערעורים על החלטת יו"ר הכסת והסגנים שלא לאשר דחיפות הצעות לסדר היום.</w:t>
      </w:r>
    </w:p>
    <w:p w14:paraId="5851517D" w14:textId="77777777" w:rsidR="00A739B4" w:rsidRPr="00A739B4" w:rsidRDefault="00A739B4" w:rsidP="00A739B4">
      <w:pPr>
        <w:numPr>
          <w:ilvl w:val="0"/>
          <w:numId w:val="2"/>
        </w:numPr>
        <w:overflowPunct w:val="0"/>
        <w:autoSpaceDE w:val="0"/>
        <w:autoSpaceDN w:val="0"/>
        <w:bidi/>
        <w:adjustRightInd w:val="0"/>
        <w:jc w:val="both"/>
        <w:textAlignment w:val="baseline"/>
        <w:rPr>
          <w:rFonts w:cs="David" w:hint="cs"/>
        </w:rPr>
      </w:pPr>
      <w:r w:rsidRPr="00A739B4">
        <w:rPr>
          <w:rFonts w:cs="David" w:hint="cs"/>
          <w:rtl/>
        </w:rPr>
        <w:t>המלצה על מינוי יושבי ראש לוועדת הכנסת הקבועות והמיוחדות.</w:t>
      </w:r>
    </w:p>
    <w:p w14:paraId="42B01FB2" w14:textId="77777777" w:rsidR="00A739B4" w:rsidRPr="00A739B4" w:rsidRDefault="00A739B4" w:rsidP="00A739B4">
      <w:pPr>
        <w:numPr>
          <w:ilvl w:val="0"/>
          <w:numId w:val="2"/>
        </w:numPr>
        <w:overflowPunct w:val="0"/>
        <w:autoSpaceDE w:val="0"/>
        <w:autoSpaceDN w:val="0"/>
        <w:bidi/>
        <w:adjustRightInd w:val="0"/>
        <w:jc w:val="both"/>
        <w:textAlignment w:val="baseline"/>
        <w:rPr>
          <w:rFonts w:cs="David" w:hint="cs"/>
        </w:rPr>
      </w:pPr>
      <w:r w:rsidRPr="00A739B4">
        <w:rPr>
          <w:rFonts w:cs="David" w:hint="cs"/>
          <w:rtl/>
        </w:rPr>
        <w:t xml:space="preserve">הצעת חוק הכנסת (מספר סגנים ליושב ראש הכנסת בתקופת כהונתה של הכנסת ה-18), מטעם ועדת הכנסת </w:t>
      </w:r>
      <w:r w:rsidRPr="00A739B4">
        <w:rPr>
          <w:rFonts w:cs="David"/>
          <w:rtl/>
        </w:rPr>
        <w:t>–</w:t>
      </w:r>
      <w:r w:rsidRPr="00A739B4">
        <w:rPr>
          <w:rFonts w:cs="David" w:hint="cs"/>
          <w:rtl/>
        </w:rPr>
        <w:t xml:space="preserve"> הכנה לקריאה ראשונה ופטור מחובת הנחה.</w:t>
      </w:r>
    </w:p>
    <w:p w14:paraId="79BCD018" w14:textId="77777777" w:rsidR="00A739B4" w:rsidRPr="00A739B4" w:rsidRDefault="00A739B4" w:rsidP="00A739B4">
      <w:pPr>
        <w:numPr>
          <w:ilvl w:val="0"/>
          <w:numId w:val="2"/>
        </w:numPr>
        <w:overflowPunct w:val="0"/>
        <w:autoSpaceDE w:val="0"/>
        <w:autoSpaceDN w:val="0"/>
        <w:bidi/>
        <w:adjustRightInd w:val="0"/>
        <w:jc w:val="both"/>
        <w:textAlignment w:val="baseline"/>
        <w:rPr>
          <w:rFonts w:cs="David" w:hint="cs"/>
        </w:rPr>
      </w:pPr>
      <w:r w:rsidRPr="00A739B4">
        <w:rPr>
          <w:rFonts w:cs="David" w:hint="cs"/>
          <w:rtl/>
        </w:rPr>
        <w:t>הצעה לתיקון תקנון הכנסת בנושא ממלאי מקום קבועים בוועדות.</w:t>
      </w:r>
    </w:p>
    <w:p w14:paraId="5B882027" w14:textId="77777777" w:rsidR="00A739B4" w:rsidRPr="00A739B4" w:rsidRDefault="00A739B4" w:rsidP="00A739B4">
      <w:pPr>
        <w:numPr>
          <w:ilvl w:val="0"/>
          <w:numId w:val="2"/>
        </w:numPr>
        <w:overflowPunct w:val="0"/>
        <w:autoSpaceDE w:val="0"/>
        <w:autoSpaceDN w:val="0"/>
        <w:bidi/>
        <w:adjustRightInd w:val="0"/>
        <w:jc w:val="both"/>
        <w:textAlignment w:val="baseline"/>
        <w:rPr>
          <w:rFonts w:cs="David" w:hint="cs"/>
          <w:rtl/>
        </w:rPr>
      </w:pPr>
      <w:r w:rsidRPr="00A739B4">
        <w:rPr>
          <w:rFonts w:cs="David" w:hint="cs"/>
          <w:rtl/>
        </w:rPr>
        <w:t>שונות.</w:t>
      </w:r>
    </w:p>
    <w:p w14:paraId="104666B1" w14:textId="77777777" w:rsidR="00A739B4" w:rsidRPr="00A739B4" w:rsidRDefault="00A739B4" w:rsidP="00A739B4">
      <w:pPr>
        <w:bidi/>
        <w:rPr>
          <w:rFonts w:cs="David"/>
          <w:rtl/>
        </w:rPr>
      </w:pPr>
    </w:p>
    <w:p w14:paraId="77DE44B4" w14:textId="77777777" w:rsidR="00A739B4" w:rsidRPr="00A739B4" w:rsidRDefault="00A739B4" w:rsidP="00A739B4">
      <w:pPr>
        <w:bidi/>
        <w:rPr>
          <w:rFonts w:cs="David"/>
          <w:b/>
          <w:bCs/>
          <w:u w:val="single"/>
          <w:rtl/>
        </w:rPr>
      </w:pPr>
      <w:r w:rsidRPr="00A739B4">
        <w:rPr>
          <w:rFonts w:cs="David"/>
          <w:b/>
          <w:bCs/>
          <w:u w:val="single"/>
          <w:rtl/>
        </w:rPr>
        <w:t>נכחו</w:t>
      </w:r>
      <w:r w:rsidRPr="00A739B4">
        <w:rPr>
          <w:rFonts w:cs="David"/>
          <w:rtl/>
        </w:rPr>
        <w:t>:</w:t>
      </w:r>
    </w:p>
    <w:p w14:paraId="24FE9445" w14:textId="77777777" w:rsidR="00A739B4" w:rsidRPr="00A739B4" w:rsidRDefault="00A739B4" w:rsidP="00A739B4">
      <w:pPr>
        <w:bidi/>
        <w:rPr>
          <w:rFonts w:cs="David"/>
          <w:rtl/>
        </w:rPr>
      </w:pPr>
    </w:p>
    <w:p w14:paraId="558ADDAD" w14:textId="77777777" w:rsidR="00A739B4" w:rsidRPr="00A739B4" w:rsidRDefault="00A739B4" w:rsidP="00A739B4">
      <w:pPr>
        <w:tabs>
          <w:tab w:val="left" w:pos="1788"/>
        </w:tabs>
        <w:bidi/>
        <w:rPr>
          <w:rFonts w:cs="David"/>
          <w:rtl/>
        </w:rPr>
      </w:pPr>
      <w:r w:rsidRPr="00A739B4">
        <w:rPr>
          <w:rFonts w:cs="David"/>
          <w:b/>
          <w:bCs/>
          <w:u w:val="single"/>
          <w:rtl/>
        </w:rPr>
        <w:t>חברי הוועדה</w:t>
      </w:r>
      <w:r w:rsidRPr="00A739B4">
        <w:rPr>
          <w:rFonts w:cs="David"/>
          <w:rtl/>
        </w:rPr>
        <w:t>:</w:t>
      </w:r>
    </w:p>
    <w:p w14:paraId="4B67220B" w14:textId="77777777" w:rsidR="00A739B4" w:rsidRPr="00A739B4" w:rsidRDefault="00A739B4" w:rsidP="00A739B4">
      <w:pPr>
        <w:bidi/>
        <w:rPr>
          <w:rFonts w:cs="David" w:hint="cs"/>
          <w:rtl/>
        </w:rPr>
      </w:pPr>
      <w:r w:rsidRPr="00A739B4">
        <w:rPr>
          <w:rFonts w:cs="David" w:hint="cs"/>
          <w:rtl/>
        </w:rPr>
        <w:t xml:space="preserve">זאב </w:t>
      </w:r>
      <w:proofErr w:type="spellStart"/>
      <w:r w:rsidRPr="00A739B4">
        <w:rPr>
          <w:rFonts w:cs="David" w:hint="cs"/>
          <w:rtl/>
        </w:rPr>
        <w:t>אלקין</w:t>
      </w:r>
      <w:proofErr w:type="spellEnd"/>
      <w:r w:rsidRPr="00A739B4">
        <w:rPr>
          <w:rFonts w:cs="David" w:hint="cs"/>
          <w:rtl/>
        </w:rPr>
        <w:t xml:space="preserve"> </w:t>
      </w:r>
      <w:r w:rsidRPr="00A739B4">
        <w:rPr>
          <w:rFonts w:cs="David"/>
          <w:rtl/>
        </w:rPr>
        <w:t>–</w:t>
      </w:r>
      <w:r w:rsidRPr="00A739B4">
        <w:rPr>
          <w:rFonts w:cs="David" w:hint="cs"/>
          <w:rtl/>
        </w:rPr>
        <w:t xml:space="preserve"> היו"ר</w:t>
      </w:r>
    </w:p>
    <w:p w14:paraId="4E91E4ED" w14:textId="77777777" w:rsidR="00A739B4" w:rsidRPr="00A739B4" w:rsidRDefault="00A739B4" w:rsidP="00A739B4">
      <w:pPr>
        <w:bidi/>
        <w:rPr>
          <w:rFonts w:cs="David" w:hint="cs"/>
          <w:rtl/>
        </w:rPr>
      </w:pPr>
      <w:r w:rsidRPr="00A739B4">
        <w:rPr>
          <w:rFonts w:cs="David" w:hint="cs"/>
          <w:rtl/>
        </w:rPr>
        <w:t xml:space="preserve">יריב </w:t>
      </w:r>
      <w:proofErr w:type="spellStart"/>
      <w:r w:rsidRPr="00A739B4">
        <w:rPr>
          <w:rFonts w:cs="David" w:hint="cs"/>
          <w:rtl/>
        </w:rPr>
        <w:t>לוין</w:t>
      </w:r>
      <w:proofErr w:type="spellEnd"/>
    </w:p>
    <w:p w14:paraId="4E082546" w14:textId="77777777" w:rsidR="00A739B4" w:rsidRPr="00A739B4" w:rsidRDefault="00A739B4" w:rsidP="00A739B4">
      <w:pPr>
        <w:bidi/>
        <w:rPr>
          <w:rFonts w:cs="David" w:hint="cs"/>
          <w:rtl/>
        </w:rPr>
      </w:pPr>
      <w:r w:rsidRPr="00A739B4">
        <w:rPr>
          <w:rFonts w:cs="David" w:hint="cs"/>
          <w:rtl/>
        </w:rPr>
        <w:t xml:space="preserve">דני </w:t>
      </w:r>
      <w:proofErr w:type="spellStart"/>
      <w:r w:rsidRPr="00A739B4">
        <w:rPr>
          <w:rFonts w:cs="David" w:hint="cs"/>
          <w:rtl/>
        </w:rPr>
        <w:t>דנון</w:t>
      </w:r>
      <w:proofErr w:type="spellEnd"/>
    </w:p>
    <w:p w14:paraId="298ACBB8" w14:textId="77777777" w:rsidR="00A739B4" w:rsidRPr="00A739B4" w:rsidRDefault="00A739B4" w:rsidP="00A739B4">
      <w:pPr>
        <w:bidi/>
        <w:rPr>
          <w:rFonts w:cs="David" w:hint="cs"/>
          <w:rtl/>
        </w:rPr>
      </w:pPr>
      <w:r w:rsidRPr="00A739B4">
        <w:rPr>
          <w:rFonts w:cs="David" w:hint="cs"/>
          <w:rtl/>
        </w:rPr>
        <w:t xml:space="preserve">זבולון </w:t>
      </w:r>
      <w:proofErr w:type="spellStart"/>
      <w:r w:rsidRPr="00A739B4">
        <w:rPr>
          <w:rFonts w:cs="David" w:hint="cs"/>
          <w:rtl/>
        </w:rPr>
        <w:t>אורלב</w:t>
      </w:r>
      <w:proofErr w:type="spellEnd"/>
    </w:p>
    <w:p w14:paraId="4CB60ACA" w14:textId="77777777" w:rsidR="00A739B4" w:rsidRPr="00A739B4" w:rsidRDefault="00A739B4" w:rsidP="00A739B4">
      <w:pPr>
        <w:bidi/>
        <w:rPr>
          <w:rFonts w:cs="David" w:hint="cs"/>
          <w:rtl/>
        </w:rPr>
      </w:pPr>
      <w:r w:rsidRPr="00A739B4">
        <w:rPr>
          <w:rFonts w:cs="David" w:hint="cs"/>
          <w:rtl/>
        </w:rPr>
        <w:t>דליה איציק</w:t>
      </w:r>
    </w:p>
    <w:p w14:paraId="7EC8C304" w14:textId="77777777" w:rsidR="00A739B4" w:rsidRPr="00A739B4" w:rsidRDefault="00A739B4" w:rsidP="00A739B4">
      <w:pPr>
        <w:bidi/>
        <w:rPr>
          <w:rFonts w:cs="David" w:hint="cs"/>
          <w:rtl/>
        </w:rPr>
      </w:pPr>
      <w:r w:rsidRPr="00A739B4">
        <w:rPr>
          <w:rFonts w:cs="David" w:hint="cs"/>
          <w:rtl/>
        </w:rPr>
        <w:t xml:space="preserve">רוחמה אברהם </w:t>
      </w:r>
      <w:proofErr w:type="spellStart"/>
      <w:r w:rsidRPr="00A739B4">
        <w:rPr>
          <w:rFonts w:cs="David" w:hint="cs"/>
          <w:rtl/>
        </w:rPr>
        <w:t>בלילא</w:t>
      </w:r>
      <w:proofErr w:type="spellEnd"/>
    </w:p>
    <w:p w14:paraId="76EE7646" w14:textId="77777777" w:rsidR="00A739B4" w:rsidRPr="00A739B4" w:rsidRDefault="00A739B4" w:rsidP="00A739B4">
      <w:pPr>
        <w:bidi/>
        <w:rPr>
          <w:rFonts w:cs="David" w:hint="cs"/>
          <w:rtl/>
        </w:rPr>
      </w:pPr>
      <w:r w:rsidRPr="00A739B4">
        <w:rPr>
          <w:rFonts w:cs="David" w:hint="cs"/>
          <w:rtl/>
        </w:rPr>
        <w:t>רוני בר-און</w:t>
      </w:r>
    </w:p>
    <w:p w14:paraId="353C4528" w14:textId="77777777" w:rsidR="00A739B4" w:rsidRPr="00A739B4" w:rsidRDefault="00A739B4" w:rsidP="00A739B4">
      <w:pPr>
        <w:bidi/>
        <w:rPr>
          <w:rFonts w:cs="David" w:hint="cs"/>
          <w:rtl/>
        </w:rPr>
      </w:pPr>
      <w:proofErr w:type="spellStart"/>
      <w:r w:rsidRPr="00A739B4">
        <w:rPr>
          <w:rFonts w:cs="David" w:hint="cs"/>
          <w:rtl/>
        </w:rPr>
        <w:t>רוברט</w:t>
      </w:r>
      <w:proofErr w:type="spellEnd"/>
      <w:r w:rsidRPr="00A739B4">
        <w:rPr>
          <w:rFonts w:cs="David" w:hint="cs"/>
          <w:rtl/>
        </w:rPr>
        <w:t xml:space="preserve"> </w:t>
      </w:r>
      <w:proofErr w:type="spellStart"/>
      <w:r w:rsidRPr="00A739B4">
        <w:rPr>
          <w:rFonts w:cs="David" w:hint="cs"/>
          <w:rtl/>
        </w:rPr>
        <w:t>אילטוב</w:t>
      </w:r>
      <w:proofErr w:type="spellEnd"/>
    </w:p>
    <w:p w14:paraId="6435CE65" w14:textId="77777777" w:rsidR="00A739B4" w:rsidRPr="00A739B4" w:rsidRDefault="00A739B4" w:rsidP="00A739B4">
      <w:pPr>
        <w:bidi/>
        <w:rPr>
          <w:rFonts w:cs="David" w:hint="cs"/>
          <w:rtl/>
        </w:rPr>
      </w:pPr>
      <w:r w:rsidRPr="00A739B4">
        <w:rPr>
          <w:rFonts w:cs="David" w:hint="cs"/>
          <w:rtl/>
        </w:rPr>
        <w:t>דניאל בן סימון</w:t>
      </w:r>
    </w:p>
    <w:p w14:paraId="7F3BE1BD" w14:textId="77777777" w:rsidR="00A739B4" w:rsidRPr="00A739B4" w:rsidRDefault="00A739B4" w:rsidP="00A739B4">
      <w:pPr>
        <w:bidi/>
        <w:rPr>
          <w:rFonts w:cs="David" w:hint="cs"/>
          <w:rtl/>
        </w:rPr>
      </w:pPr>
      <w:r w:rsidRPr="00A739B4">
        <w:rPr>
          <w:rFonts w:cs="David" w:hint="cs"/>
          <w:rtl/>
        </w:rPr>
        <w:t xml:space="preserve">אברהם </w:t>
      </w:r>
      <w:proofErr w:type="spellStart"/>
      <w:r w:rsidRPr="00A739B4">
        <w:rPr>
          <w:rFonts w:cs="David" w:hint="cs"/>
          <w:rtl/>
        </w:rPr>
        <w:t>מיכאלי</w:t>
      </w:r>
      <w:proofErr w:type="spellEnd"/>
    </w:p>
    <w:p w14:paraId="375002D3" w14:textId="77777777" w:rsidR="00A739B4" w:rsidRPr="00A739B4" w:rsidRDefault="00A739B4" w:rsidP="00A739B4">
      <w:pPr>
        <w:bidi/>
        <w:rPr>
          <w:rFonts w:cs="David" w:hint="cs"/>
          <w:rtl/>
        </w:rPr>
      </w:pPr>
      <w:r w:rsidRPr="00A739B4">
        <w:rPr>
          <w:rFonts w:cs="David" w:hint="cs"/>
          <w:rtl/>
        </w:rPr>
        <w:t>נסים זאב</w:t>
      </w:r>
    </w:p>
    <w:p w14:paraId="1389398A" w14:textId="77777777" w:rsidR="00A739B4" w:rsidRPr="00A739B4" w:rsidRDefault="00A739B4" w:rsidP="00A739B4">
      <w:pPr>
        <w:bidi/>
        <w:rPr>
          <w:rFonts w:cs="David" w:hint="cs"/>
          <w:rtl/>
        </w:rPr>
      </w:pPr>
      <w:r w:rsidRPr="00A739B4">
        <w:rPr>
          <w:rFonts w:cs="David" w:hint="cs"/>
          <w:rtl/>
        </w:rPr>
        <w:t xml:space="preserve">מנחם אליעזר </w:t>
      </w:r>
      <w:proofErr w:type="spellStart"/>
      <w:r w:rsidRPr="00A739B4">
        <w:rPr>
          <w:rFonts w:cs="David" w:hint="cs"/>
          <w:rtl/>
        </w:rPr>
        <w:t>מוזס</w:t>
      </w:r>
      <w:proofErr w:type="spellEnd"/>
    </w:p>
    <w:p w14:paraId="1271114B" w14:textId="77777777" w:rsidR="00A739B4" w:rsidRPr="00A739B4" w:rsidRDefault="00A739B4" w:rsidP="00A739B4">
      <w:pPr>
        <w:bidi/>
        <w:rPr>
          <w:rFonts w:cs="David" w:hint="cs"/>
          <w:rtl/>
        </w:rPr>
      </w:pPr>
      <w:r w:rsidRPr="00A739B4">
        <w:rPr>
          <w:rFonts w:cs="David" w:hint="cs"/>
          <w:rtl/>
        </w:rPr>
        <w:t>אחמד טיבי</w:t>
      </w:r>
    </w:p>
    <w:p w14:paraId="16B11987" w14:textId="77777777" w:rsidR="00A739B4" w:rsidRPr="00A739B4" w:rsidRDefault="00A739B4" w:rsidP="00A739B4">
      <w:pPr>
        <w:bidi/>
        <w:rPr>
          <w:rFonts w:cs="David" w:hint="cs"/>
          <w:rtl/>
        </w:rPr>
      </w:pPr>
    </w:p>
    <w:p w14:paraId="232D1B20" w14:textId="77777777" w:rsidR="00A739B4" w:rsidRPr="00A739B4" w:rsidRDefault="00A739B4" w:rsidP="00A739B4">
      <w:pPr>
        <w:tabs>
          <w:tab w:val="left" w:pos="1788"/>
          <w:tab w:val="left" w:pos="3631"/>
        </w:tabs>
        <w:bidi/>
        <w:rPr>
          <w:rFonts w:cs="David" w:hint="cs"/>
          <w:rtl/>
        </w:rPr>
      </w:pPr>
      <w:r w:rsidRPr="00A739B4">
        <w:rPr>
          <w:rFonts w:cs="David"/>
          <w:b/>
          <w:bCs/>
          <w:u w:val="single"/>
          <w:rtl/>
        </w:rPr>
        <w:t>מוזמנים</w:t>
      </w:r>
      <w:r w:rsidRPr="00A739B4">
        <w:rPr>
          <w:rFonts w:cs="David"/>
          <w:rtl/>
        </w:rPr>
        <w:t>:</w:t>
      </w:r>
    </w:p>
    <w:p w14:paraId="14764E41" w14:textId="77777777" w:rsidR="00A739B4" w:rsidRPr="00A739B4" w:rsidRDefault="00A739B4" w:rsidP="00A739B4">
      <w:pPr>
        <w:bidi/>
        <w:rPr>
          <w:rFonts w:cs="David" w:hint="cs"/>
          <w:rtl/>
        </w:rPr>
      </w:pPr>
      <w:r w:rsidRPr="00A739B4">
        <w:rPr>
          <w:rFonts w:cs="David" w:hint="cs"/>
          <w:rtl/>
        </w:rPr>
        <w:t xml:space="preserve">יושב ראש הכנסת ראובן </w:t>
      </w:r>
      <w:proofErr w:type="spellStart"/>
      <w:r w:rsidRPr="00A739B4">
        <w:rPr>
          <w:rFonts w:cs="David" w:hint="cs"/>
          <w:rtl/>
        </w:rPr>
        <w:t>ריבלי</w:t>
      </w:r>
      <w:proofErr w:type="spellEnd"/>
    </w:p>
    <w:p w14:paraId="19A4CCDC" w14:textId="77777777" w:rsidR="00A739B4" w:rsidRPr="00A739B4" w:rsidRDefault="00A739B4" w:rsidP="00A739B4">
      <w:pPr>
        <w:bidi/>
        <w:rPr>
          <w:rFonts w:cs="David" w:hint="cs"/>
          <w:rtl/>
        </w:rPr>
      </w:pPr>
      <w:r w:rsidRPr="00A739B4">
        <w:rPr>
          <w:rFonts w:cs="David" w:hint="cs"/>
          <w:rtl/>
        </w:rPr>
        <w:t xml:space="preserve">אופיר </w:t>
      </w:r>
      <w:proofErr w:type="spellStart"/>
      <w:r w:rsidRPr="00A739B4">
        <w:rPr>
          <w:rFonts w:cs="David" w:hint="cs"/>
          <w:rtl/>
        </w:rPr>
        <w:t>אקוניס</w:t>
      </w:r>
      <w:proofErr w:type="spellEnd"/>
    </w:p>
    <w:p w14:paraId="6253E511" w14:textId="77777777" w:rsidR="00A739B4" w:rsidRPr="00A739B4" w:rsidRDefault="00A739B4" w:rsidP="00A739B4">
      <w:pPr>
        <w:bidi/>
        <w:rPr>
          <w:rFonts w:cs="David" w:hint="cs"/>
          <w:rtl/>
        </w:rPr>
      </w:pPr>
      <w:r w:rsidRPr="00A739B4">
        <w:rPr>
          <w:rFonts w:cs="David" w:hint="cs"/>
          <w:rtl/>
        </w:rPr>
        <w:t>מיכאל בן ארי</w:t>
      </w:r>
    </w:p>
    <w:p w14:paraId="4787B283" w14:textId="77777777" w:rsidR="00A739B4" w:rsidRPr="00A739B4" w:rsidRDefault="00A739B4" w:rsidP="00A739B4">
      <w:pPr>
        <w:bidi/>
        <w:rPr>
          <w:rFonts w:cs="David" w:hint="cs"/>
          <w:rtl/>
        </w:rPr>
      </w:pPr>
      <w:r w:rsidRPr="00A739B4">
        <w:rPr>
          <w:rFonts w:cs="David" w:hint="cs"/>
          <w:rtl/>
        </w:rPr>
        <w:t>אלכס מילר</w:t>
      </w:r>
    </w:p>
    <w:p w14:paraId="3BD836AA" w14:textId="77777777" w:rsidR="00A739B4" w:rsidRPr="00A739B4" w:rsidRDefault="00A739B4" w:rsidP="00A739B4">
      <w:pPr>
        <w:bidi/>
        <w:rPr>
          <w:rFonts w:cs="David" w:hint="cs"/>
          <w:rtl/>
        </w:rPr>
      </w:pPr>
      <w:r w:rsidRPr="00A739B4">
        <w:rPr>
          <w:rFonts w:cs="David" w:hint="cs"/>
          <w:rtl/>
        </w:rPr>
        <w:t>אורי אריאל</w:t>
      </w:r>
    </w:p>
    <w:p w14:paraId="70B5E0E3" w14:textId="77777777" w:rsidR="00A739B4" w:rsidRPr="00A739B4" w:rsidRDefault="00A739B4" w:rsidP="00A739B4">
      <w:pPr>
        <w:bidi/>
        <w:rPr>
          <w:rFonts w:cs="David" w:hint="cs"/>
          <w:rtl/>
        </w:rPr>
      </w:pPr>
      <w:r w:rsidRPr="00A739B4">
        <w:rPr>
          <w:rFonts w:cs="David" w:hint="cs"/>
          <w:rtl/>
        </w:rPr>
        <w:t>שלי יחימוביץ</w:t>
      </w:r>
    </w:p>
    <w:p w14:paraId="0C814919" w14:textId="77777777" w:rsidR="00A739B4" w:rsidRPr="00A739B4" w:rsidRDefault="00A739B4" w:rsidP="00A739B4">
      <w:pPr>
        <w:bidi/>
        <w:rPr>
          <w:rFonts w:cs="David" w:hint="cs"/>
          <w:rtl/>
        </w:rPr>
      </w:pPr>
      <w:r w:rsidRPr="00A739B4">
        <w:rPr>
          <w:rFonts w:cs="David" w:hint="cs"/>
          <w:rtl/>
        </w:rPr>
        <w:t xml:space="preserve">דב </w:t>
      </w:r>
      <w:proofErr w:type="spellStart"/>
      <w:r w:rsidRPr="00A739B4">
        <w:rPr>
          <w:rFonts w:cs="David" w:hint="cs"/>
          <w:rtl/>
        </w:rPr>
        <w:t>חנין</w:t>
      </w:r>
      <w:proofErr w:type="spellEnd"/>
    </w:p>
    <w:p w14:paraId="56DDF575" w14:textId="77777777" w:rsidR="00A739B4" w:rsidRPr="00A739B4" w:rsidRDefault="00A739B4" w:rsidP="00A739B4">
      <w:pPr>
        <w:bidi/>
        <w:rPr>
          <w:rFonts w:cs="David" w:hint="cs"/>
          <w:rtl/>
        </w:rPr>
      </w:pPr>
      <w:r w:rsidRPr="00A739B4">
        <w:rPr>
          <w:rFonts w:cs="David" w:hint="cs"/>
          <w:rtl/>
        </w:rPr>
        <w:t>יואל חסון</w:t>
      </w:r>
    </w:p>
    <w:p w14:paraId="1C1E7E3F" w14:textId="77777777" w:rsidR="00A739B4" w:rsidRPr="00A739B4" w:rsidRDefault="00A739B4" w:rsidP="00A739B4">
      <w:pPr>
        <w:bidi/>
        <w:rPr>
          <w:rFonts w:cs="David"/>
          <w:rtl/>
        </w:rPr>
      </w:pPr>
    </w:p>
    <w:p w14:paraId="58DDEA36" w14:textId="77777777" w:rsidR="00A739B4" w:rsidRPr="00A739B4" w:rsidRDefault="00A739B4" w:rsidP="00A739B4">
      <w:pPr>
        <w:tabs>
          <w:tab w:val="left" w:pos="1930"/>
        </w:tabs>
        <w:bidi/>
        <w:rPr>
          <w:rFonts w:cs="David" w:hint="cs"/>
          <w:rtl/>
        </w:rPr>
      </w:pPr>
      <w:r w:rsidRPr="00A739B4">
        <w:rPr>
          <w:rFonts w:cs="David"/>
          <w:b/>
          <w:bCs/>
          <w:u w:val="single"/>
          <w:rtl/>
        </w:rPr>
        <w:t>יוע</w:t>
      </w:r>
      <w:r w:rsidRPr="00A739B4">
        <w:rPr>
          <w:rFonts w:cs="David" w:hint="cs"/>
          <w:b/>
          <w:bCs/>
          <w:u w:val="single"/>
          <w:rtl/>
        </w:rPr>
        <w:t>צת</w:t>
      </w:r>
      <w:r w:rsidRPr="00A739B4">
        <w:rPr>
          <w:rFonts w:cs="David"/>
          <w:b/>
          <w:bCs/>
          <w:u w:val="single"/>
          <w:rtl/>
        </w:rPr>
        <w:t xml:space="preserve"> משפטי</w:t>
      </w:r>
      <w:r w:rsidRPr="00A739B4">
        <w:rPr>
          <w:rFonts w:cs="David" w:hint="cs"/>
          <w:b/>
          <w:bCs/>
          <w:u w:val="single"/>
          <w:rtl/>
        </w:rPr>
        <w:t>ת</w:t>
      </w:r>
      <w:r w:rsidRPr="00A739B4">
        <w:rPr>
          <w:rFonts w:cs="David"/>
          <w:rtl/>
        </w:rPr>
        <w:t>:</w:t>
      </w:r>
      <w:r w:rsidRPr="00A739B4">
        <w:rPr>
          <w:rFonts w:cs="David" w:hint="cs"/>
          <w:rtl/>
        </w:rPr>
        <w:tab/>
        <w:t>ארבל אסטרחן</w:t>
      </w:r>
    </w:p>
    <w:p w14:paraId="546F03B7" w14:textId="77777777" w:rsidR="00A739B4" w:rsidRPr="00A739B4" w:rsidRDefault="00A739B4" w:rsidP="00A739B4">
      <w:pPr>
        <w:bidi/>
        <w:rPr>
          <w:rFonts w:cs="David"/>
          <w:rtl/>
        </w:rPr>
      </w:pPr>
    </w:p>
    <w:p w14:paraId="41EE651D" w14:textId="77777777" w:rsidR="00A739B4" w:rsidRPr="00A739B4" w:rsidRDefault="00A739B4" w:rsidP="00A739B4">
      <w:pPr>
        <w:tabs>
          <w:tab w:val="left" w:pos="1930"/>
        </w:tabs>
        <w:bidi/>
        <w:rPr>
          <w:rFonts w:cs="David" w:hint="cs"/>
          <w:b/>
          <w:bCs/>
          <w:rtl/>
        </w:rPr>
      </w:pPr>
      <w:r w:rsidRPr="00A739B4">
        <w:rPr>
          <w:rFonts w:cs="David"/>
          <w:b/>
          <w:bCs/>
          <w:u w:val="single"/>
          <w:rtl/>
        </w:rPr>
        <w:t>מנהל/ת הוועדה</w:t>
      </w:r>
      <w:r w:rsidRPr="00A739B4">
        <w:rPr>
          <w:rFonts w:cs="David"/>
          <w:rtl/>
        </w:rPr>
        <w:t>:</w:t>
      </w:r>
      <w:r w:rsidRPr="00A739B4">
        <w:rPr>
          <w:rFonts w:cs="David" w:hint="cs"/>
          <w:b/>
          <w:bCs/>
          <w:rtl/>
        </w:rPr>
        <w:tab/>
      </w:r>
      <w:r w:rsidRPr="00A739B4">
        <w:rPr>
          <w:rFonts w:cs="David" w:hint="cs"/>
          <w:rtl/>
        </w:rPr>
        <w:t>אתי בן יוסף</w:t>
      </w:r>
    </w:p>
    <w:p w14:paraId="71A9D702" w14:textId="77777777" w:rsidR="00A739B4" w:rsidRPr="00A739B4" w:rsidRDefault="00A739B4" w:rsidP="00A739B4">
      <w:pPr>
        <w:bidi/>
        <w:rPr>
          <w:rFonts w:cs="David"/>
          <w:rtl/>
        </w:rPr>
      </w:pPr>
    </w:p>
    <w:p w14:paraId="1BAA60E3" w14:textId="77777777" w:rsidR="00A739B4" w:rsidRPr="00A739B4" w:rsidRDefault="00A739B4" w:rsidP="00A739B4">
      <w:pPr>
        <w:tabs>
          <w:tab w:val="left" w:pos="1930"/>
        </w:tabs>
        <w:bidi/>
        <w:rPr>
          <w:rFonts w:cs="David" w:hint="cs"/>
          <w:rtl/>
        </w:rPr>
      </w:pPr>
      <w:r w:rsidRPr="00A739B4">
        <w:rPr>
          <w:rFonts w:cs="David" w:hint="cs"/>
          <w:b/>
          <w:bCs/>
          <w:u w:val="single"/>
          <w:rtl/>
        </w:rPr>
        <w:t>קצרנית פרלמנטרית</w:t>
      </w:r>
      <w:r w:rsidRPr="00A739B4">
        <w:rPr>
          <w:rFonts w:cs="David"/>
          <w:rtl/>
        </w:rPr>
        <w:t>:</w:t>
      </w:r>
      <w:r w:rsidRPr="00A739B4">
        <w:rPr>
          <w:rFonts w:cs="David" w:hint="cs"/>
          <w:rtl/>
        </w:rPr>
        <w:tab/>
      </w:r>
      <w:smartTag w:uri="urn:schemas-microsoft-com:office:smarttags" w:element="PersonName">
        <w:r w:rsidRPr="00A739B4">
          <w:rPr>
            <w:rFonts w:cs="David" w:hint="cs"/>
            <w:rtl/>
          </w:rPr>
          <w:t>איה לינצ'בסקי</w:t>
        </w:r>
      </w:smartTag>
    </w:p>
    <w:p w14:paraId="7253B35D" w14:textId="77777777" w:rsidR="00A739B4" w:rsidRPr="00A739B4" w:rsidRDefault="00A739B4" w:rsidP="00A739B4">
      <w:pPr>
        <w:bidi/>
        <w:rPr>
          <w:rFonts w:cs="David" w:hint="cs"/>
          <w:b/>
          <w:bCs/>
          <w:rtl/>
        </w:rPr>
      </w:pPr>
    </w:p>
    <w:p w14:paraId="1014DAE5" w14:textId="77777777" w:rsidR="00A739B4" w:rsidRPr="00A739B4" w:rsidRDefault="00A739B4" w:rsidP="00A739B4">
      <w:pPr>
        <w:bidi/>
        <w:rPr>
          <w:rFonts w:cs="David" w:hint="cs"/>
          <w:rtl/>
        </w:rPr>
      </w:pPr>
    </w:p>
    <w:p w14:paraId="0B1E2A15" w14:textId="77777777" w:rsidR="00A739B4" w:rsidRPr="00A739B4" w:rsidRDefault="00A739B4" w:rsidP="00A739B4">
      <w:pPr>
        <w:bidi/>
        <w:rPr>
          <w:rFonts w:cs="David" w:hint="cs"/>
          <w:rtl/>
        </w:rPr>
      </w:pPr>
    </w:p>
    <w:p w14:paraId="1F412586" w14:textId="77777777" w:rsidR="00A739B4" w:rsidRPr="00A739B4" w:rsidRDefault="00A739B4" w:rsidP="00A739B4">
      <w:pPr>
        <w:bidi/>
        <w:rPr>
          <w:rFonts w:cs="David" w:hint="cs"/>
          <w:rtl/>
        </w:rPr>
      </w:pPr>
    </w:p>
    <w:p w14:paraId="21493A82" w14:textId="77777777" w:rsidR="00A739B4" w:rsidRPr="00A739B4" w:rsidRDefault="00A739B4" w:rsidP="00A739B4">
      <w:pPr>
        <w:bidi/>
        <w:jc w:val="center"/>
        <w:rPr>
          <w:rFonts w:cs="David"/>
          <w:b/>
          <w:bCs/>
          <w:u w:val="single"/>
        </w:rPr>
      </w:pPr>
      <w:r w:rsidRPr="00A739B4">
        <w:rPr>
          <w:rFonts w:cs="David" w:hint="cs"/>
          <w:b/>
          <w:bCs/>
          <w:u w:val="single"/>
          <w:rtl/>
        </w:rPr>
        <w:t>בחירת יושב ראש לוועדת הכנסת.</w:t>
      </w:r>
    </w:p>
    <w:p w14:paraId="115642E1" w14:textId="77777777" w:rsidR="00A739B4" w:rsidRDefault="00A739B4" w:rsidP="00A739B4">
      <w:pPr>
        <w:bidi/>
        <w:rPr>
          <w:rFonts w:cs="David" w:hint="cs"/>
          <w:rtl/>
        </w:rPr>
      </w:pPr>
    </w:p>
    <w:p w14:paraId="35506750" w14:textId="77777777" w:rsidR="00A739B4" w:rsidRPr="00A739B4" w:rsidRDefault="00A739B4" w:rsidP="00A739B4">
      <w:pPr>
        <w:bidi/>
        <w:rPr>
          <w:rFonts w:cs="David" w:hint="cs"/>
          <w:rtl/>
        </w:rPr>
      </w:pPr>
    </w:p>
    <w:p w14:paraId="68983D07" w14:textId="77777777" w:rsidR="00A739B4" w:rsidRPr="00A739B4" w:rsidRDefault="00A739B4" w:rsidP="00A739B4">
      <w:pPr>
        <w:bidi/>
        <w:rPr>
          <w:rFonts w:cs="David" w:hint="cs"/>
          <w:rtl/>
        </w:rPr>
      </w:pPr>
    </w:p>
    <w:p w14:paraId="336A34FF" w14:textId="77777777" w:rsidR="00A739B4" w:rsidRPr="00A739B4" w:rsidRDefault="00A739B4" w:rsidP="00A739B4">
      <w:pPr>
        <w:bidi/>
        <w:rPr>
          <w:rFonts w:cs="David" w:hint="cs"/>
          <w:u w:val="single"/>
          <w:rtl/>
        </w:rPr>
      </w:pPr>
      <w:r w:rsidRPr="00A739B4">
        <w:rPr>
          <w:rFonts w:cs="David" w:hint="cs"/>
          <w:u w:val="single"/>
          <w:rtl/>
        </w:rPr>
        <w:t>יו"ר הכנסת ראובן ריבלין:</w:t>
      </w:r>
    </w:p>
    <w:p w14:paraId="0C7FF35B" w14:textId="77777777" w:rsidR="00A739B4" w:rsidRPr="00A739B4" w:rsidRDefault="00A739B4" w:rsidP="00A739B4">
      <w:pPr>
        <w:bidi/>
        <w:rPr>
          <w:rFonts w:cs="David" w:hint="cs"/>
          <w:rtl/>
        </w:rPr>
      </w:pPr>
    </w:p>
    <w:p w14:paraId="23A79FEF" w14:textId="77777777" w:rsidR="00A739B4" w:rsidRPr="00A739B4" w:rsidRDefault="00A739B4" w:rsidP="00A739B4">
      <w:pPr>
        <w:bidi/>
        <w:rPr>
          <w:rFonts w:cs="David" w:hint="cs"/>
          <w:rtl/>
        </w:rPr>
      </w:pPr>
      <w:r w:rsidRPr="00A739B4">
        <w:rPr>
          <w:rFonts w:cs="David" w:hint="cs"/>
          <w:rtl/>
        </w:rPr>
        <w:tab/>
        <w:t xml:space="preserve">אני מתכבד לפתוח את ישיבת ועדת הכנסת, כל חיי רציתי להיות יושב ראש ועדה ואף פעם לא יצא לי, הייתי בוועדות משנה אבל לא הייתי יו"ר ועדה וזה מוצא חן בעיני. ישיבה זו מציינת את העובדה שהוועדות מתחילות לפעול בכנסת ה-18. הוועדה המסדרת מתפזרת ונבחרת ועדת הכנסת שהיא הוועדה המופקדת על כל נושאי הבית הזה, גם במובן המנהלי וגם כוועדה לאישור תקציב הכנסת, היא הוועדה המפקחת על עבודת הכנסת ועל עבודת מנהלת הכנסת ועבודת הכנסת עצמה. </w:t>
      </w:r>
    </w:p>
    <w:p w14:paraId="70AF5E4D" w14:textId="77777777" w:rsidR="00A739B4" w:rsidRPr="00A739B4" w:rsidRDefault="00A739B4" w:rsidP="00A739B4">
      <w:pPr>
        <w:bidi/>
        <w:rPr>
          <w:rFonts w:cs="David" w:hint="cs"/>
          <w:rtl/>
        </w:rPr>
      </w:pPr>
    </w:p>
    <w:p w14:paraId="12C19EF2" w14:textId="77777777" w:rsidR="00A739B4" w:rsidRPr="00A739B4" w:rsidRDefault="00A739B4" w:rsidP="00A739B4">
      <w:pPr>
        <w:bidi/>
        <w:ind w:firstLine="567"/>
        <w:rPr>
          <w:rFonts w:cs="David" w:hint="cs"/>
          <w:rtl/>
        </w:rPr>
      </w:pPr>
      <w:r w:rsidRPr="00A739B4">
        <w:rPr>
          <w:rFonts w:cs="David" w:hint="cs"/>
          <w:rtl/>
        </w:rPr>
        <w:t xml:space="preserve">לא פעם הוועדה הזו סוערת ביותר כאשר מובאים בפניה נושאים שמבחינה פוליטית צריכים להיפטר בשימוש בסעיף כזה או אחר של התקנון. זו ועדה שיכולה לייצר </w:t>
      </w:r>
      <w:proofErr w:type="spellStart"/>
      <w:r w:rsidRPr="00A739B4">
        <w:rPr>
          <w:rFonts w:cs="David" w:hint="cs"/>
          <w:rtl/>
        </w:rPr>
        <w:t>מיוריזציה</w:t>
      </w:r>
      <w:proofErr w:type="spellEnd"/>
      <w:r w:rsidRPr="00A739B4">
        <w:rPr>
          <w:rFonts w:cs="David" w:hint="cs"/>
          <w:rtl/>
        </w:rPr>
        <w:t xml:space="preserve">  שלא טוב שתהיה. אני סומך על חברי הכנסת הותיקים שילמדו את אותם חברים חדשים שמקרוב באו, בוועדה הזו לומדים מהר מאד משום שהנושאים פעמים רבות קריטיים ובהקצנה כזו שאיש לא יכול לשכוח את מה שנעשה וזה מטביע את חותמו על המשך עבודת הוועדה.</w:t>
      </w:r>
    </w:p>
    <w:p w14:paraId="28FB5DD7" w14:textId="77777777" w:rsidR="00A739B4" w:rsidRPr="00A739B4" w:rsidRDefault="00A739B4" w:rsidP="00A739B4">
      <w:pPr>
        <w:bidi/>
        <w:rPr>
          <w:rFonts w:cs="David" w:hint="cs"/>
          <w:rtl/>
        </w:rPr>
      </w:pPr>
    </w:p>
    <w:p w14:paraId="4E4BD639" w14:textId="77777777" w:rsidR="00A739B4" w:rsidRPr="00A739B4" w:rsidRDefault="00A739B4" w:rsidP="00A739B4">
      <w:pPr>
        <w:bidi/>
        <w:rPr>
          <w:rFonts w:cs="David" w:hint="cs"/>
          <w:rtl/>
        </w:rPr>
      </w:pPr>
      <w:r w:rsidRPr="00A739B4">
        <w:rPr>
          <w:rFonts w:cs="David" w:hint="cs"/>
          <w:rtl/>
        </w:rPr>
        <w:tab/>
        <w:t xml:space="preserve">אני יודע שהוועדה המסדרת המליצה בפני לבחור את חבר הכנסת זאב </w:t>
      </w:r>
      <w:proofErr w:type="spellStart"/>
      <w:r w:rsidRPr="00A739B4">
        <w:rPr>
          <w:rFonts w:cs="David" w:hint="cs"/>
          <w:rtl/>
        </w:rPr>
        <w:t>אלקין</w:t>
      </w:r>
      <w:proofErr w:type="spellEnd"/>
      <w:r w:rsidRPr="00A739B4">
        <w:rPr>
          <w:rFonts w:cs="David" w:hint="cs"/>
          <w:rtl/>
        </w:rPr>
        <w:t xml:space="preserve"> כיושב ראש ועדת הכנסת.</w:t>
      </w:r>
    </w:p>
    <w:p w14:paraId="4E662FBC" w14:textId="77777777" w:rsidR="00A739B4" w:rsidRPr="00A739B4" w:rsidRDefault="00A739B4" w:rsidP="00A739B4">
      <w:pPr>
        <w:bidi/>
        <w:rPr>
          <w:rFonts w:cs="David" w:hint="cs"/>
          <w:rtl/>
        </w:rPr>
      </w:pPr>
    </w:p>
    <w:p w14:paraId="41420FC5" w14:textId="77777777" w:rsidR="00A739B4" w:rsidRPr="00A739B4" w:rsidRDefault="00A739B4" w:rsidP="00A739B4">
      <w:pPr>
        <w:bidi/>
        <w:rPr>
          <w:rFonts w:cs="David" w:hint="cs"/>
          <w:rtl/>
        </w:rPr>
      </w:pPr>
      <w:r w:rsidRPr="00A739B4">
        <w:rPr>
          <w:rFonts w:cs="David" w:hint="cs"/>
          <w:u w:val="single"/>
          <w:rtl/>
        </w:rPr>
        <w:t xml:space="preserve">זאב </w:t>
      </w:r>
      <w:proofErr w:type="spellStart"/>
      <w:r w:rsidRPr="00A739B4">
        <w:rPr>
          <w:rFonts w:cs="David" w:hint="cs"/>
          <w:u w:val="single"/>
          <w:rtl/>
        </w:rPr>
        <w:t>אלקין</w:t>
      </w:r>
      <w:proofErr w:type="spellEnd"/>
      <w:r w:rsidRPr="00A739B4">
        <w:rPr>
          <w:rFonts w:cs="David" w:hint="cs"/>
          <w:u w:val="single"/>
          <w:rtl/>
        </w:rPr>
        <w:t>:</w:t>
      </w:r>
    </w:p>
    <w:p w14:paraId="1E63D58E" w14:textId="77777777" w:rsidR="00A739B4" w:rsidRPr="00A739B4" w:rsidRDefault="00A739B4" w:rsidP="00A739B4">
      <w:pPr>
        <w:bidi/>
        <w:rPr>
          <w:rFonts w:cs="David" w:hint="cs"/>
          <w:rtl/>
        </w:rPr>
      </w:pPr>
    </w:p>
    <w:p w14:paraId="77046C05" w14:textId="77777777" w:rsidR="00A739B4" w:rsidRPr="00A739B4" w:rsidRDefault="00A739B4" w:rsidP="00A739B4">
      <w:pPr>
        <w:bidi/>
        <w:rPr>
          <w:rFonts w:cs="David" w:hint="cs"/>
          <w:rtl/>
        </w:rPr>
      </w:pPr>
      <w:r w:rsidRPr="00A739B4">
        <w:rPr>
          <w:rFonts w:cs="David" w:hint="cs"/>
          <w:rtl/>
        </w:rPr>
        <w:tab/>
        <w:t xml:space="preserve"> הוועדה המסדרת לא דנה בזה, זו סיעת הליכוד.</w:t>
      </w:r>
    </w:p>
    <w:p w14:paraId="7FB0E7EF" w14:textId="77777777" w:rsidR="00A739B4" w:rsidRPr="00A739B4" w:rsidRDefault="00A739B4" w:rsidP="00A739B4">
      <w:pPr>
        <w:bidi/>
        <w:rPr>
          <w:rFonts w:cs="David" w:hint="cs"/>
          <w:rtl/>
        </w:rPr>
      </w:pPr>
    </w:p>
    <w:p w14:paraId="40BEC039" w14:textId="77777777" w:rsidR="00A739B4" w:rsidRPr="00A739B4" w:rsidRDefault="00A739B4" w:rsidP="00A739B4">
      <w:pPr>
        <w:bidi/>
        <w:rPr>
          <w:rFonts w:cs="David" w:hint="cs"/>
          <w:u w:val="single"/>
          <w:rtl/>
        </w:rPr>
      </w:pPr>
      <w:r w:rsidRPr="00A739B4">
        <w:rPr>
          <w:rFonts w:cs="David" w:hint="cs"/>
          <w:u w:val="single"/>
          <w:rtl/>
        </w:rPr>
        <w:t>יו"ר הכנסת ראובן ריבלין:</w:t>
      </w:r>
    </w:p>
    <w:p w14:paraId="70E1230B" w14:textId="77777777" w:rsidR="00A739B4" w:rsidRPr="00A739B4" w:rsidRDefault="00A739B4" w:rsidP="00A739B4">
      <w:pPr>
        <w:bidi/>
        <w:rPr>
          <w:rFonts w:cs="David" w:hint="cs"/>
          <w:rtl/>
        </w:rPr>
      </w:pPr>
    </w:p>
    <w:p w14:paraId="080A631F" w14:textId="77777777" w:rsidR="00A739B4" w:rsidRPr="00A739B4" w:rsidRDefault="00A739B4" w:rsidP="00A739B4">
      <w:pPr>
        <w:bidi/>
        <w:rPr>
          <w:rFonts w:cs="David" w:hint="cs"/>
          <w:rtl/>
        </w:rPr>
      </w:pPr>
      <w:r w:rsidRPr="00A739B4">
        <w:rPr>
          <w:rFonts w:cs="David" w:hint="cs"/>
          <w:rtl/>
        </w:rPr>
        <w:tab/>
        <w:t xml:space="preserve">יתקן אותי יושב ראש ועדתה כנסת הקודמת, האם הוועדה המסדרת היא לא הוועדה המכוננת? מי יכול להמליץ? בכל פנים, הואיל והוועדה התפזרה ונשאר רק יושב ראש כנסת וסגניו, שיתחלפו עוד מעט, אז אני בא על מנת להמליץ בפניכם לבחור את זאב </w:t>
      </w:r>
      <w:proofErr w:type="spellStart"/>
      <w:r w:rsidRPr="00A739B4">
        <w:rPr>
          <w:rFonts w:cs="David" w:hint="cs"/>
          <w:rtl/>
        </w:rPr>
        <w:t>אלקין</w:t>
      </w:r>
      <w:proofErr w:type="spellEnd"/>
      <w:r w:rsidRPr="00A739B4">
        <w:rPr>
          <w:rFonts w:cs="David" w:hint="cs"/>
          <w:rtl/>
        </w:rPr>
        <w:t xml:space="preserve"> כיושב ראש ועדת הכנסת. </w:t>
      </w:r>
    </w:p>
    <w:p w14:paraId="11895523" w14:textId="77777777" w:rsidR="00A739B4" w:rsidRPr="00A739B4" w:rsidRDefault="00A739B4" w:rsidP="00A739B4">
      <w:pPr>
        <w:bidi/>
        <w:rPr>
          <w:rFonts w:cs="David" w:hint="cs"/>
          <w:rtl/>
        </w:rPr>
      </w:pPr>
    </w:p>
    <w:p w14:paraId="5C93CE05" w14:textId="77777777" w:rsidR="00A739B4" w:rsidRPr="00A739B4" w:rsidRDefault="00A739B4" w:rsidP="00A739B4">
      <w:pPr>
        <w:bidi/>
        <w:ind w:firstLine="567"/>
        <w:rPr>
          <w:rFonts w:cs="David" w:hint="cs"/>
          <w:rtl/>
        </w:rPr>
      </w:pPr>
      <w:r w:rsidRPr="00A739B4">
        <w:rPr>
          <w:rFonts w:cs="David" w:hint="cs"/>
          <w:rtl/>
        </w:rPr>
        <w:t xml:space="preserve">אמר לי חברי </w:t>
      </w:r>
      <w:proofErr w:type="spellStart"/>
      <w:r w:rsidRPr="00A739B4">
        <w:rPr>
          <w:rFonts w:cs="David" w:hint="cs"/>
          <w:rtl/>
        </w:rPr>
        <w:t>אלקין</w:t>
      </w:r>
      <w:proofErr w:type="spellEnd"/>
      <w:r w:rsidRPr="00A739B4">
        <w:rPr>
          <w:rFonts w:cs="David" w:hint="cs"/>
          <w:rtl/>
        </w:rPr>
        <w:t xml:space="preserve"> שזהו מינוי זמני, אני מצטט עכשיו דברים בשם </w:t>
      </w:r>
      <w:proofErr w:type="spellStart"/>
      <w:r w:rsidRPr="00A739B4">
        <w:rPr>
          <w:rFonts w:cs="David" w:hint="cs"/>
          <w:rtl/>
        </w:rPr>
        <w:t>אומרם</w:t>
      </w:r>
      <w:proofErr w:type="spellEnd"/>
      <w:r w:rsidRPr="00A739B4">
        <w:rPr>
          <w:rFonts w:cs="David" w:hint="cs"/>
          <w:rtl/>
        </w:rPr>
        <w:t xml:space="preserve"> לא על דעתי אלא על דעת האומר, אני נוטה להסכים להם ורוצה לציין אותם. אני הולך לומר דבר מאד מיוחד וייחודי, אחד מחברי הכנסת החדשים, שמקרוב באו, עורך דין לשעבר, אני מניח שהתפטר מחברותו בלשכת עורכי הדין עקב בחירתו לכנסת, חבר הכנסת </w:t>
      </w:r>
      <w:proofErr w:type="spellStart"/>
      <w:r w:rsidRPr="00A739B4">
        <w:rPr>
          <w:rFonts w:cs="David" w:hint="cs"/>
          <w:rtl/>
        </w:rPr>
        <w:t>לוין</w:t>
      </w:r>
      <w:proofErr w:type="spellEnd"/>
      <w:r w:rsidRPr="00A739B4">
        <w:rPr>
          <w:rFonts w:cs="David" w:hint="cs"/>
          <w:rtl/>
        </w:rPr>
        <w:t>, נתבקש על ידי חבריו להיות יו"ר ועדת הכנסת, והוא בחר בתקופת הרצה, באדם ותיק ויודע, כל הכבוד לחבר כנסת שאומר שהוא רוצה הוא ללמוד בטרם ייכנס לנעלים גדולות.</w:t>
      </w:r>
    </w:p>
    <w:p w14:paraId="2D537966" w14:textId="77777777" w:rsidR="00A739B4" w:rsidRPr="00A739B4" w:rsidRDefault="00A739B4" w:rsidP="00A739B4">
      <w:pPr>
        <w:bidi/>
        <w:rPr>
          <w:rFonts w:cs="David" w:hint="cs"/>
          <w:rtl/>
        </w:rPr>
      </w:pPr>
    </w:p>
    <w:p w14:paraId="766500E3" w14:textId="77777777" w:rsidR="00A739B4" w:rsidRPr="00A739B4" w:rsidRDefault="00A739B4" w:rsidP="00A739B4">
      <w:pPr>
        <w:bidi/>
        <w:rPr>
          <w:rFonts w:cs="David" w:hint="cs"/>
          <w:u w:val="single"/>
          <w:rtl/>
        </w:rPr>
      </w:pPr>
      <w:r w:rsidRPr="00A739B4">
        <w:rPr>
          <w:rFonts w:cs="David" w:hint="cs"/>
          <w:u w:val="single"/>
          <w:rtl/>
        </w:rPr>
        <w:t xml:space="preserve">רוחמה אברהם </w:t>
      </w:r>
      <w:proofErr w:type="spellStart"/>
      <w:r w:rsidRPr="00A739B4">
        <w:rPr>
          <w:rFonts w:cs="David" w:hint="cs"/>
          <w:u w:val="single"/>
          <w:rtl/>
        </w:rPr>
        <w:t>בלילא</w:t>
      </w:r>
      <w:proofErr w:type="spellEnd"/>
      <w:r w:rsidRPr="00A739B4">
        <w:rPr>
          <w:rFonts w:cs="David" w:hint="cs"/>
          <w:u w:val="single"/>
          <w:rtl/>
        </w:rPr>
        <w:t>:</w:t>
      </w:r>
    </w:p>
    <w:p w14:paraId="1BE00592" w14:textId="77777777" w:rsidR="00A739B4" w:rsidRPr="00A739B4" w:rsidRDefault="00A739B4" w:rsidP="00A739B4">
      <w:pPr>
        <w:bidi/>
        <w:rPr>
          <w:rFonts w:cs="David" w:hint="cs"/>
          <w:rtl/>
        </w:rPr>
      </w:pPr>
    </w:p>
    <w:p w14:paraId="7C426450" w14:textId="77777777" w:rsidR="00A739B4" w:rsidRPr="00A739B4" w:rsidRDefault="00A739B4" w:rsidP="00A739B4">
      <w:pPr>
        <w:bidi/>
        <w:rPr>
          <w:rFonts w:cs="David" w:hint="cs"/>
          <w:rtl/>
        </w:rPr>
      </w:pPr>
      <w:r w:rsidRPr="00A739B4">
        <w:rPr>
          <w:rFonts w:cs="David" w:hint="cs"/>
          <w:rtl/>
        </w:rPr>
        <w:tab/>
        <w:t>לנעלים הגדולות של התקציב כמובן...</w:t>
      </w:r>
    </w:p>
    <w:p w14:paraId="1A0F4CB2" w14:textId="77777777" w:rsidR="00A739B4" w:rsidRPr="00A739B4" w:rsidRDefault="00A739B4" w:rsidP="00A739B4">
      <w:pPr>
        <w:bidi/>
        <w:rPr>
          <w:rFonts w:cs="David" w:hint="cs"/>
          <w:rtl/>
        </w:rPr>
      </w:pPr>
    </w:p>
    <w:p w14:paraId="57FE176A" w14:textId="77777777" w:rsidR="00A739B4" w:rsidRPr="00A739B4" w:rsidRDefault="00A739B4" w:rsidP="00A739B4">
      <w:pPr>
        <w:bidi/>
        <w:rPr>
          <w:rFonts w:cs="David" w:hint="cs"/>
          <w:u w:val="single"/>
          <w:rtl/>
        </w:rPr>
      </w:pPr>
      <w:r w:rsidRPr="00A739B4">
        <w:rPr>
          <w:rFonts w:cs="David" w:hint="cs"/>
          <w:u w:val="single"/>
          <w:rtl/>
        </w:rPr>
        <w:t>יו"ר הכנסת ראובן ריבלין:</w:t>
      </w:r>
    </w:p>
    <w:p w14:paraId="49D513AD" w14:textId="77777777" w:rsidR="00A739B4" w:rsidRPr="00A739B4" w:rsidRDefault="00A739B4" w:rsidP="00A739B4">
      <w:pPr>
        <w:bidi/>
        <w:rPr>
          <w:rFonts w:cs="David" w:hint="cs"/>
          <w:rtl/>
        </w:rPr>
      </w:pPr>
    </w:p>
    <w:p w14:paraId="0E60A958" w14:textId="77777777" w:rsidR="00A739B4" w:rsidRPr="00A739B4" w:rsidRDefault="00A739B4" w:rsidP="00A739B4">
      <w:pPr>
        <w:bidi/>
        <w:rPr>
          <w:rFonts w:cs="David" w:hint="cs"/>
          <w:rtl/>
        </w:rPr>
      </w:pPr>
      <w:r w:rsidRPr="00A739B4">
        <w:rPr>
          <w:rFonts w:cs="David" w:hint="cs"/>
          <w:rtl/>
        </w:rPr>
        <w:tab/>
        <w:t xml:space="preserve"> בין השאר. בשלב זה אין לי אלא לבקש מכם להצביע על ההמלצה למנות את זאב </w:t>
      </w:r>
      <w:proofErr w:type="spellStart"/>
      <w:r w:rsidRPr="00A739B4">
        <w:rPr>
          <w:rFonts w:cs="David" w:hint="cs"/>
          <w:rtl/>
        </w:rPr>
        <w:t>אלקין</w:t>
      </w:r>
      <w:proofErr w:type="spellEnd"/>
      <w:r w:rsidRPr="00A739B4">
        <w:rPr>
          <w:rFonts w:cs="David" w:hint="cs"/>
          <w:rtl/>
        </w:rPr>
        <w:t xml:space="preserve"> כיושב ראש ועדת הכנסת עד שיתפטר מרצונו. </w:t>
      </w:r>
    </w:p>
    <w:p w14:paraId="2D4D521D" w14:textId="77777777" w:rsidR="00A739B4" w:rsidRPr="00A739B4" w:rsidRDefault="00A739B4" w:rsidP="00A739B4">
      <w:pPr>
        <w:bidi/>
        <w:rPr>
          <w:rFonts w:cs="David" w:hint="cs"/>
          <w:rtl/>
        </w:rPr>
      </w:pPr>
    </w:p>
    <w:p w14:paraId="0A53DE68" w14:textId="77777777" w:rsidR="00A739B4" w:rsidRPr="00A739B4" w:rsidRDefault="00A739B4" w:rsidP="00A739B4">
      <w:pPr>
        <w:bidi/>
        <w:rPr>
          <w:rFonts w:cs="David" w:hint="cs"/>
          <w:rtl/>
        </w:rPr>
      </w:pPr>
      <w:r w:rsidRPr="00A739B4">
        <w:rPr>
          <w:rFonts w:cs="David" w:hint="cs"/>
          <w:u w:val="single"/>
          <w:rtl/>
        </w:rPr>
        <w:t xml:space="preserve">רוחמה אברהם </w:t>
      </w:r>
      <w:proofErr w:type="spellStart"/>
      <w:r w:rsidRPr="00A739B4">
        <w:rPr>
          <w:rFonts w:cs="David" w:hint="cs"/>
          <w:u w:val="single"/>
          <w:rtl/>
        </w:rPr>
        <w:t>בלילא</w:t>
      </w:r>
      <w:proofErr w:type="spellEnd"/>
      <w:r w:rsidRPr="00A739B4">
        <w:rPr>
          <w:rFonts w:cs="David" w:hint="cs"/>
          <w:u w:val="single"/>
          <w:rtl/>
        </w:rPr>
        <w:t>:</w:t>
      </w:r>
    </w:p>
    <w:p w14:paraId="4E87F447" w14:textId="77777777" w:rsidR="00A739B4" w:rsidRPr="00A739B4" w:rsidRDefault="00A739B4" w:rsidP="00A739B4">
      <w:pPr>
        <w:bidi/>
        <w:rPr>
          <w:rFonts w:cs="David" w:hint="cs"/>
          <w:rtl/>
        </w:rPr>
      </w:pPr>
    </w:p>
    <w:p w14:paraId="50B31FFC" w14:textId="77777777" w:rsidR="00A739B4" w:rsidRPr="00A739B4" w:rsidRDefault="00A739B4" w:rsidP="00A739B4">
      <w:pPr>
        <w:bidi/>
        <w:rPr>
          <w:rFonts w:cs="David" w:hint="cs"/>
          <w:rtl/>
        </w:rPr>
      </w:pPr>
      <w:r w:rsidRPr="00A739B4">
        <w:rPr>
          <w:rFonts w:cs="David" w:hint="cs"/>
          <w:rtl/>
        </w:rPr>
        <w:tab/>
        <w:t xml:space="preserve"> האם יש לזה תאריך?</w:t>
      </w:r>
    </w:p>
    <w:p w14:paraId="02DED85F" w14:textId="77777777" w:rsidR="00A739B4" w:rsidRDefault="00A739B4" w:rsidP="00A739B4">
      <w:pPr>
        <w:bidi/>
        <w:rPr>
          <w:rFonts w:cs="David" w:hint="cs"/>
          <w:rtl/>
        </w:rPr>
      </w:pPr>
    </w:p>
    <w:p w14:paraId="3A1F757A" w14:textId="77777777" w:rsidR="00A739B4" w:rsidRDefault="00A739B4" w:rsidP="00A739B4">
      <w:pPr>
        <w:bidi/>
        <w:rPr>
          <w:rFonts w:cs="David" w:hint="cs"/>
          <w:rtl/>
        </w:rPr>
      </w:pPr>
    </w:p>
    <w:p w14:paraId="63EA8F4E" w14:textId="77777777" w:rsidR="00A739B4" w:rsidRDefault="00A739B4" w:rsidP="00A739B4">
      <w:pPr>
        <w:bidi/>
        <w:rPr>
          <w:rFonts w:cs="David" w:hint="cs"/>
          <w:rtl/>
        </w:rPr>
      </w:pPr>
    </w:p>
    <w:p w14:paraId="388886D7" w14:textId="77777777" w:rsidR="00A739B4" w:rsidRDefault="00A739B4" w:rsidP="00A739B4">
      <w:pPr>
        <w:bidi/>
        <w:rPr>
          <w:rFonts w:cs="David" w:hint="cs"/>
          <w:rtl/>
        </w:rPr>
      </w:pPr>
    </w:p>
    <w:p w14:paraId="68A9C856" w14:textId="77777777" w:rsidR="00A739B4" w:rsidRDefault="00A739B4" w:rsidP="00A739B4">
      <w:pPr>
        <w:bidi/>
        <w:rPr>
          <w:rFonts w:cs="David" w:hint="cs"/>
          <w:rtl/>
        </w:rPr>
      </w:pPr>
    </w:p>
    <w:p w14:paraId="54776A1A" w14:textId="77777777" w:rsidR="00A739B4" w:rsidRDefault="00A739B4" w:rsidP="00A739B4">
      <w:pPr>
        <w:bidi/>
        <w:rPr>
          <w:rFonts w:cs="David" w:hint="cs"/>
          <w:rtl/>
        </w:rPr>
      </w:pPr>
    </w:p>
    <w:p w14:paraId="042E3FA4" w14:textId="77777777" w:rsidR="00A739B4" w:rsidRDefault="00A739B4" w:rsidP="00A739B4">
      <w:pPr>
        <w:bidi/>
        <w:rPr>
          <w:rFonts w:cs="David" w:hint="cs"/>
          <w:rtl/>
        </w:rPr>
      </w:pPr>
    </w:p>
    <w:p w14:paraId="7D4C2208" w14:textId="77777777" w:rsidR="00A739B4" w:rsidRDefault="00A739B4" w:rsidP="00A739B4">
      <w:pPr>
        <w:bidi/>
        <w:rPr>
          <w:rFonts w:cs="David" w:hint="cs"/>
          <w:rtl/>
        </w:rPr>
      </w:pPr>
    </w:p>
    <w:p w14:paraId="6CC29A98" w14:textId="77777777" w:rsidR="00A739B4" w:rsidRPr="00A739B4" w:rsidRDefault="00A739B4" w:rsidP="00A739B4">
      <w:pPr>
        <w:bidi/>
        <w:rPr>
          <w:rFonts w:cs="David" w:hint="cs"/>
          <w:rtl/>
        </w:rPr>
      </w:pPr>
    </w:p>
    <w:p w14:paraId="00B1A5A5" w14:textId="77777777" w:rsidR="00A739B4" w:rsidRPr="00A739B4" w:rsidRDefault="00A739B4" w:rsidP="00A739B4">
      <w:pPr>
        <w:bidi/>
        <w:rPr>
          <w:rFonts w:cs="David" w:hint="cs"/>
          <w:u w:val="single"/>
          <w:rtl/>
        </w:rPr>
      </w:pPr>
      <w:r w:rsidRPr="00A739B4">
        <w:rPr>
          <w:rFonts w:cs="David" w:hint="cs"/>
          <w:u w:val="single"/>
          <w:rtl/>
        </w:rPr>
        <w:t>יו"ר הכנסת ראובן ריבלין:</w:t>
      </w:r>
    </w:p>
    <w:p w14:paraId="3A2C5820" w14:textId="77777777" w:rsidR="00A739B4" w:rsidRPr="00A739B4" w:rsidRDefault="00A739B4" w:rsidP="00A739B4">
      <w:pPr>
        <w:bidi/>
        <w:rPr>
          <w:rFonts w:cs="David" w:hint="cs"/>
          <w:rtl/>
        </w:rPr>
      </w:pPr>
    </w:p>
    <w:p w14:paraId="523D8B68" w14:textId="77777777" w:rsidR="00A739B4" w:rsidRPr="00A739B4" w:rsidRDefault="00A739B4" w:rsidP="00A739B4">
      <w:pPr>
        <w:bidi/>
        <w:rPr>
          <w:rFonts w:cs="David" w:hint="cs"/>
          <w:rtl/>
        </w:rPr>
      </w:pPr>
      <w:r w:rsidRPr="00A739B4">
        <w:rPr>
          <w:rFonts w:cs="David" w:hint="cs"/>
          <w:rtl/>
        </w:rPr>
        <w:tab/>
        <w:t xml:space="preserve">תלוי בהם, הוא לא נבחר לתאריך מסוים, ברגע שחבר הכנסת </w:t>
      </w:r>
      <w:proofErr w:type="spellStart"/>
      <w:r w:rsidRPr="00A739B4">
        <w:rPr>
          <w:rFonts w:cs="David" w:hint="cs"/>
          <w:rtl/>
        </w:rPr>
        <w:t>לוין</w:t>
      </w:r>
      <w:proofErr w:type="spellEnd"/>
      <w:r w:rsidRPr="00A739B4">
        <w:rPr>
          <w:rFonts w:cs="David" w:hint="cs"/>
          <w:rtl/>
        </w:rPr>
        <w:t xml:space="preserve"> ירגיש שהוא בקי. שאלות תוכלו לשאול אחר כך את חבר הכנסת הנבחר שישמח לענות לכם. באתי לציין את תחילת עבודתן של ועדות הכנסת שכן בלי ועדת הכנסת אי אפשר להתחיל במינויים בוועדות הכנסת שכן צריך מישהו שיקום בפני הכנסת על מנת להודיע לה על הרכבים. הצעתי היא למנות את חבר הכנסת זאב </w:t>
      </w:r>
      <w:proofErr w:type="spellStart"/>
      <w:r w:rsidRPr="00A739B4">
        <w:rPr>
          <w:rFonts w:cs="David" w:hint="cs"/>
          <w:rtl/>
        </w:rPr>
        <w:t>אלקין</w:t>
      </w:r>
      <w:proofErr w:type="spellEnd"/>
      <w:r w:rsidRPr="00A739B4">
        <w:rPr>
          <w:rFonts w:cs="David" w:hint="cs"/>
          <w:rtl/>
        </w:rPr>
        <w:t>, האם מישהו מבקש לדבר לפני ההצבעה?</w:t>
      </w:r>
    </w:p>
    <w:p w14:paraId="1E19FA89" w14:textId="77777777" w:rsidR="00A739B4" w:rsidRPr="00A739B4" w:rsidRDefault="00A739B4" w:rsidP="00A739B4">
      <w:pPr>
        <w:bidi/>
        <w:rPr>
          <w:rFonts w:cs="David" w:hint="cs"/>
          <w:rtl/>
        </w:rPr>
      </w:pPr>
    </w:p>
    <w:p w14:paraId="65AD26DE" w14:textId="77777777" w:rsidR="00A739B4" w:rsidRPr="00A739B4" w:rsidRDefault="00A739B4" w:rsidP="00A739B4">
      <w:pPr>
        <w:bidi/>
        <w:rPr>
          <w:rFonts w:cs="David" w:hint="cs"/>
          <w:u w:val="single"/>
          <w:rtl/>
        </w:rPr>
      </w:pPr>
      <w:r w:rsidRPr="00A739B4">
        <w:rPr>
          <w:rFonts w:cs="David" w:hint="cs"/>
          <w:u w:val="single"/>
          <w:rtl/>
        </w:rPr>
        <w:t xml:space="preserve">רוני בר </w:t>
      </w:r>
      <w:r w:rsidRPr="00A739B4">
        <w:rPr>
          <w:rFonts w:cs="David"/>
          <w:u w:val="single"/>
          <w:rtl/>
        </w:rPr>
        <w:t>–</w:t>
      </w:r>
      <w:r w:rsidRPr="00A739B4">
        <w:rPr>
          <w:rFonts w:cs="David" w:hint="cs"/>
          <w:u w:val="single"/>
          <w:rtl/>
        </w:rPr>
        <w:t>און:</w:t>
      </w:r>
    </w:p>
    <w:p w14:paraId="3EB90F54" w14:textId="77777777" w:rsidR="00A739B4" w:rsidRPr="00A739B4" w:rsidRDefault="00A739B4" w:rsidP="00A739B4">
      <w:pPr>
        <w:bidi/>
        <w:rPr>
          <w:rFonts w:cs="David" w:hint="cs"/>
          <w:rtl/>
        </w:rPr>
      </w:pPr>
    </w:p>
    <w:p w14:paraId="5C8DECF2" w14:textId="77777777" w:rsidR="00A739B4" w:rsidRPr="00A739B4" w:rsidRDefault="00A739B4" w:rsidP="00A739B4">
      <w:pPr>
        <w:bidi/>
        <w:rPr>
          <w:rFonts w:cs="David" w:hint="cs"/>
          <w:rtl/>
        </w:rPr>
      </w:pPr>
      <w:r w:rsidRPr="00A739B4">
        <w:rPr>
          <w:rFonts w:cs="David" w:hint="cs"/>
          <w:rtl/>
        </w:rPr>
        <w:tab/>
        <w:t xml:space="preserve">מכיוון שבצורה שצריך לכבד אותה הם פותחים את הקלפים ואומרים שזהו מינוי לצורך השקתו והכנסתו לתפקיד של חבר הכנסת יריב </w:t>
      </w:r>
      <w:proofErr w:type="spellStart"/>
      <w:r w:rsidRPr="00A739B4">
        <w:rPr>
          <w:rFonts w:cs="David" w:hint="cs"/>
          <w:rtl/>
        </w:rPr>
        <w:t>לוין</w:t>
      </w:r>
      <w:proofErr w:type="spellEnd"/>
      <w:r w:rsidRPr="00A739B4">
        <w:rPr>
          <w:rFonts w:cs="David" w:hint="cs"/>
          <w:rtl/>
        </w:rPr>
        <w:t xml:space="preserve">, האם יש הערכת זמן? </w:t>
      </w:r>
    </w:p>
    <w:p w14:paraId="4BC7DB2D" w14:textId="77777777" w:rsidR="00A739B4" w:rsidRPr="00A739B4" w:rsidRDefault="00A739B4" w:rsidP="00A739B4">
      <w:pPr>
        <w:bidi/>
        <w:rPr>
          <w:rFonts w:cs="David" w:hint="cs"/>
          <w:rtl/>
        </w:rPr>
      </w:pPr>
    </w:p>
    <w:p w14:paraId="4D303054" w14:textId="77777777" w:rsidR="00A739B4" w:rsidRPr="00A739B4" w:rsidRDefault="00A739B4" w:rsidP="00A739B4">
      <w:pPr>
        <w:bidi/>
        <w:rPr>
          <w:rFonts w:cs="David" w:hint="cs"/>
          <w:u w:val="single"/>
          <w:rtl/>
        </w:rPr>
      </w:pPr>
      <w:r w:rsidRPr="00A739B4">
        <w:rPr>
          <w:rFonts w:cs="David" w:hint="cs"/>
          <w:u w:val="single"/>
          <w:rtl/>
        </w:rPr>
        <w:t>יו"ר הכנסת ראובן ריבלין:</w:t>
      </w:r>
    </w:p>
    <w:p w14:paraId="4CBADE55" w14:textId="77777777" w:rsidR="00A739B4" w:rsidRPr="00A739B4" w:rsidRDefault="00A739B4" w:rsidP="00A739B4">
      <w:pPr>
        <w:bidi/>
        <w:rPr>
          <w:rFonts w:cs="David" w:hint="cs"/>
          <w:rtl/>
        </w:rPr>
      </w:pPr>
    </w:p>
    <w:p w14:paraId="37F03839" w14:textId="77777777" w:rsidR="00A739B4" w:rsidRPr="00A739B4" w:rsidRDefault="00A739B4" w:rsidP="00A739B4">
      <w:pPr>
        <w:bidi/>
        <w:rPr>
          <w:rFonts w:cs="David" w:hint="cs"/>
          <w:rtl/>
        </w:rPr>
      </w:pPr>
      <w:r w:rsidRPr="00A739B4">
        <w:rPr>
          <w:rFonts w:cs="David" w:hint="cs"/>
          <w:rtl/>
        </w:rPr>
        <w:tab/>
        <w:t xml:space="preserve"> כי אתה רוצה להיות חבר ועדה כל עוד חבר הכנסת </w:t>
      </w:r>
      <w:proofErr w:type="spellStart"/>
      <w:r w:rsidRPr="00A739B4">
        <w:rPr>
          <w:rFonts w:cs="David" w:hint="cs"/>
          <w:rtl/>
        </w:rPr>
        <w:t>אלקין</w:t>
      </w:r>
      <w:proofErr w:type="spellEnd"/>
      <w:r w:rsidRPr="00A739B4">
        <w:rPr>
          <w:rFonts w:cs="David" w:hint="cs"/>
          <w:rtl/>
        </w:rPr>
        <w:t xml:space="preserve"> הוא היו"ר?</w:t>
      </w:r>
    </w:p>
    <w:p w14:paraId="15A9B847" w14:textId="77777777" w:rsidR="00A739B4" w:rsidRPr="00A739B4" w:rsidRDefault="00A739B4" w:rsidP="00A739B4">
      <w:pPr>
        <w:bidi/>
        <w:rPr>
          <w:rFonts w:cs="David" w:hint="cs"/>
          <w:rtl/>
        </w:rPr>
      </w:pPr>
    </w:p>
    <w:p w14:paraId="2B0F3FE8" w14:textId="77777777" w:rsidR="00A739B4" w:rsidRPr="00A739B4" w:rsidRDefault="00A739B4" w:rsidP="00A739B4">
      <w:pPr>
        <w:bidi/>
        <w:rPr>
          <w:rFonts w:cs="David" w:hint="cs"/>
          <w:u w:val="single"/>
          <w:rtl/>
        </w:rPr>
      </w:pPr>
      <w:r w:rsidRPr="00A739B4">
        <w:rPr>
          <w:rFonts w:cs="David" w:hint="cs"/>
          <w:u w:val="single"/>
          <w:rtl/>
        </w:rPr>
        <w:t xml:space="preserve">רוני בר </w:t>
      </w:r>
      <w:r w:rsidRPr="00A739B4">
        <w:rPr>
          <w:rFonts w:cs="David"/>
          <w:u w:val="single"/>
          <w:rtl/>
        </w:rPr>
        <w:t>–</w:t>
      </w:r>
      <w:r w:rsidRPr="00A739B4">
        <w:rPr>
          <w:rFonts w:cs="David" w:hint="cs"/>
          <w:u w:val="single"/>
          <w:rtl/>
        </w:rPr>
        <w:t>און:</w:t>
      </w:r>
    </w:p>
    <w:p w14:paraId="03135F08" w14:textId="77777777" w:rsidR="00A739B4" w:rsidRPr="00A739B4" w:rsidRDefault="00A739B4" w:rsidP="00A739B4">
      <w:pPr>
        <w:bidi/>
        <w:rPr>
          <w:rFonts w:cs="David" w:hint="cs"/>
          <w:rtl/>
        </w:rPr>
      </w:pPr>
    </w:p>
    <w:p w14:paraId="19316EC8" w14:textId="77777777" w:rsidR="00A739B4" w:rsidRPr="00A739B4" w:rsidRDefault="00A739B4" w:rsidP="00A739B4">
      <w:pPr>
        <w:bidi/>
        <w:rPr>
          <w:rFonts w:cs="David" w:hint="cs"/>
          <w:rtl/>
        </w:rPr>
      </w:pPr>
      <w:r w:rsidRPr="00A739B4">
        <w:rPr>
          <w:rFonts w:cs="David" w:hint="cs"/>
          <w:rtl/>
        </w:rPr>
        <w:tab/>
        <w:t xml:space="preserve">יכול להיות שאני אבחר להציג את מועמדותי כדי ללמד אותו. אני חושב שאני מכיר את התפקיד מעט יותר טוב מחבר הכנסת </w:t>
      </w:r>
      <w:proofErr w:type="spellStart"/>
      <w:r w:rsidRPr="00A739B4">
        <w:rPr>
          <w:rFonts w:cs="David" w:hint="cs"/>
          <w:rtl/>
        </w:rPr>
        <w:t>אלקין</w:t>
      </w:r>
      <w:proofErr w:type="spellEnd"/>
      <w:r w:rsidRPr="00A739B4">
        <w:rPr>
          <w:rFonts w:cs="David" w:hint="cs"/>
          <w:rtl/>
        </w:rPr>
        <w:t>.</w:t>
      </w:r>
    </w:p>
    <w:p w14:paraId="18739CF8" w14:textId="77777777" w:rsidR="00A739B4" w:rsidRPr="00A739B4" w:rsidRDefault="00A739B4" w:rsidP="00A739B4">
      <w:pPr>
        <w:bidi/>
        <w:rPr>
          <w:rFonts w:cs="David" w:hint="cs"/>
          <w:rtl/>
        </w:rPr>
      </w:pPr>
    </w:p>
    <w:p w14:paraId="265983F4" w14:textId="77777777" w:rsidR="00A739B4" w:rsidRPr="00A739B4" w:rsidRDefault="00A739B4" w:rsidP="00A739B4">
      <w:pPr>
        <w:bidi/>
        <w:rPr>
          <w:rFonts w:cs="David" w:hint="cs"/>
          <w:u w:val="single"/>
          <w:rtl/>
        </w:rPr>
      </w:pPr>
      <w:r w:rsidRPr="00A739B4">
        <w:rPr>
          <w:rFonts w:cs="David" w:hint="cs"/>
          <w:u w:val="single"/>
          <w:rtl/>
        </w:rPr>
        <w:t>יו"ר הכנסת ראובן ריבלין:</w:t>
      </w:r>
    </w:p>
    <w:p w14:paraId="5327E169" w14:textId="77777777" w:rsidR="00A739B4" w:rsidRPr="00A739B4" w:rsidRDefault="00A739B4" w:rsidP="00A739B4">
      <w:pPr>
        <w:bidi/>
        <w:rPr>
          <w:rFonts w:cs="David" w:hint="cs"/>
          <w:rtl/>
        </w:rPr>
      </w:pPr>
    </w:p>
    <w:p w14:paraId="3BFF54B5" w14:textId="77777777" w:rsidR="00A739B4" w:rsidRPr="00A739B4" w:rsidRDefault="00A739B4" w:rsidP="00A739B4">
      <w:pPr>
        <w:bidi/>
        <w:rPr>
          <w:rFonts w:cs="David" w:hint="cs"/>
          <w:rtl/>
        </w:rPr>
      </w:pPr>
      <w:r w:rsidRPr="00A739B4">
        <w:rPr>
          <w:rFonts w:cs="David" w:hint="cs"/>
          <w:rtl/>
        </w:rPr>
        <w:tab/>
        <w:t xml:space="preserve">פתחת בתקדים מעניין, שמי שישבו כיושבי ראש הוועדות יהיו האנשים המתאימים...זה תקדים מעניין. חבר הכנסת בר-און, כאחד מותיקי הבית, נדמה ליש וועדת ההסכמות או שמסכימים או שלא מסכימים. האם יש הצעה אחרת להצעתי? מי בעד מינויו של חבר הכנסת זאב </w:t>
      </w:r>
      <w:proofErr w:type="spellStart"/>
      <w:r w:rsidRPr="00A739B4">
        <w:rPr>
          <w:rFonts w:cs="David" w:hint="cs"/>
          <w:rtl/>
        </w:rPr>
        <w:t>אלקין</w:t>
      </w:r>
      <w:proofErr w:type="spellEnd"/>
      <w:r w:rsidRPr="00A739B4">
        <w:rPr>
          <w:rFonts w:cs="David" w:hint="cs"/>
          <w:rtl/>
        </w:rPr>
        <w:t xml:space="preserve"> ליושב ראש ועדת הכנסת ירים את ידו?</w:t>
      </w:r>
    </w:p>
    <w:p w14:paraId="4D617C3E" w14:textId="77777777" w:rsidR="00A739B4" w:rsidRPr="00A739B4" w:rsidRDefault="00A739B4" w:rsidP="00A739B4">
      <w:pPr>
        <w:bidi/>
        <w:rPr>
          <w:rFonts w:cs="David" w:hint="cs"/>
          <w:rtl/>
        </w:rPr>
      </w:pPr>
    </w:p>
    <w:p w14:paraId="2FE84438" w14:textId="77777777" w:rsidR="00A739B4" w:rsidRPr="00A739B4" w:rsidRDefault="00A739B4" w:rsidP="00A739B4">
      <w:pPr>
        <w:bidi/>
        <w:jc w:val="center"/>
        <w:rPr>
          <w:rFonts w:cs="David" w:hint="cs"/>
          <w:b/>
          <w:bCs/>
          <w:u w:val="single"/>
          <w:rtl/>
        </w:rPr>
      </w:pPr>
      <w:r w:rsidRPr="00A739B4">
        <w:rPr>
          <w:rFonts w:cs="David" w:hint="cs"/>
          <w:b/>
          <w:bCs/>
          <w:u w:val="single"/>
          <w:rtl/>
        </w:rPr>
        <w:t>הצבעה</w:t>
      </w:r>
    </w:p>
    <w:p w14:paraId="7C8DEF2F" w14:textId="77777777" w:rsidR="00A739B4" w:rsidRPr="00A739B4" w:rsidRDefault="00A739B4" w:rsidP="00A739B4">
      <w:pPr>
        <w:bidi/>
        <w:jc w:val="center"/>
        <w:rPr>
          <w:rFonts w:cs="David" w:hint="cs"/>
          <w:rtl/>
        </w:rPr>
      </w:pPr>
    </w:p>
    <w:p w14:paraId="6C1DCBEB" w14:textId="77777777" w:rsidR="00A739B4" w:rsidRPr="00A739B4" w:rsidRDefault="00A739B4" w:rsidP="00A739B4">
      <w:pPr>
        <w:bidi/>
        <w:jc w:val="center"/>
        <w:rPr>
          <w:rFonts w:cs="David" w:hint="cs"/>
          <w:rtl/>
        </w:rPr>
      </w:pPr>
      <w:r w:rsidRPr="00A739B4">
        <w:rPr>
          <w:rFonts w:cs="David" w:hint="cs"/>
          <w:rtl/>
        </w:rPr>
        <w:t xml:space="preserve">בעד </w:t>
      </w:r>
      <w:r w:rsidRPr="00A739B4">
        <w:rPr>
          <w:rFonts w:cs="David"/>
          <w:rtl/>
        </w:rPr>
        <w:t>–</w:t>
      </w:r>
      <w:r w:rsidRPr="00A739B4">
        <w:rPr>
          <w:rFonts w:cs="David" w:hint="cs"/>
          <w:rtl/>
        </w:rPr>
        <w:t xml:space="preserve"> רוב</w:t>
      </w:r>
    </w:p>
    <w:p w14:paraId="4E24DB4D" w14:textId="77777777" w:rsidR="00A739B4" w:rsidRPr="00A739B4" w:rsidRDefault="00A739B4" w:rsidP="00A739B4">
      <w:pPr>
        <w:bidi/>
        <w:jc w:val="center"/>
        <w:rPr>
          <w:rFonts w:cs="David" w:hint="cs"/>
          <w:rtl/>
        </w:rPr>
      </w:pPr>
      <w:r w:rsidRPr="00A739B4">
        <w:rPr>
          <w:rFonts w:cs="David" w:hint="cs"/>
          <w:rtl/>
        </w:rPr>
        <w:t xml:space="preserve">נגד </w:t>
      </w:r>
      <w:r w:rsidRPr="00A739B4">
        <w:rPr>
          <w:rFonts w:cs="David"/>
          <w:rtl/>
        </w:rPr>
        <w:t>–</w:t>
      </w:r>
      <w:r w:rsidRPr="00A739B4">
        <w:rPr>
          <w:rFonts w:cs="David" w:hint="cs"/>
          <w:rtl/>
        </w:rPr>
        <w:t xml:space="preserve"> אין</w:t>
      </w:r>
    </w:p>
    <w:p w14:paraId="76FDE638" w14:textId="77777777" w:rsidR="00A739B4" w:rsidRPr="00A739B4" w:rsidRDefault="00A739B4" w:rsidP="00A739B4">
      <w:pPr>
        <w:bidi/>
        <w:jc w:val="center"/>
        <w:rPr>
          <w:rFonts w:cs="David" w:hint="cs"/>
          <w:rtl/>
        </w:rPr>
      </w:pPr>
      <w:r w:rsidRPr="00A739B4">
        <w:rPr>
          <w:rFonts w:cs="David" w:hint="cs"/>
          <w:rtl/>
        </w:rPr>
        <w:t xml:space="preserve">נמנעים </w:t>
      </w:r>
      <w:r w:rsidRPr="00A739B4">
        <w:rPr>
          <w:rFonts w:cs="David"/>
          <w:rtl/>
        </w:rPr>
        <w:t>–</w:t>
      </w:r>
      <w:r w:rsidRPr="00A739B4">
        <w:rPr>
          <w:rFonts w:cs="David" w:hint="cs"/>
          <w:rtl/>
        </w:rPr>
        <w:t xml:space="preserve"> אין</w:t>
      </w:r>
    </w:p>
    <w:p w14:paraId="0575FCF7" w14:textId="77777777" w:rsidR="00A739B4" w:rsidRPr="00A739B4" w:rsidRDefault="00A739B4" w:rsidP="00A739B4">
      <w:pPr>
        <w:bidi/>
        <w:jc w:val="center"/>
        <w:rPr>
          <w:rFonts w:cs="David" w:hint="cs"/>
          <w:rtl/>
        </w:rPr>
      </w:pPr>
      <w:r w:rsidRPr="00A739B4">
        <w:rPr>
          <w:rFonts w:cs="David" w:hint="cs"/>
          <w:rtl/>
        </w:rPr>
        <w:t>המינוי אושר.</w:t>
      </w:r>
    </w:p>
    <w:p w14:paraId="1A7644B5" w14:textId="77777777" w:rsidR="00A739B4" w:rsidRPr="00A739B4" w:rsidRDefault="00A739B4" w:rsidP="00A739B4">
      <w:pPr>
        <w:bidi/>
        <w:rPr>
          <w:rFonts w:cs="David" w:hint="cs"/>
          <w:rtl/>
        </w:rPr>
      </w:pPr>
    </w:p>
    <w:p w14:paraId="46369757" w14:textId="77777777" w:rsidR="00A739B4" w:rsidRPr="00A739B4" w:rsidRDefault="00A739B4" w:rsidP="00A739B4">
      <w:pPr>
        <w:bidi/>
        <w:rPr>
          <w:rFonts w:cs="David" w:hint="cs"/>
          <w:u w:val="single"/>
          <w:rtl/>
        </w:rPr>
      </w:pPr>
      <w:r w:rsidRPr="00A739B4">
        <w:rPr>
          <w:rFonts w:cs="David" w:hint="cs"/>
          <w:u w:val="single"/>
          <w:rtl/>
        </w:rPr>
        <w:t>יו"ר הכנסת ראובן ריבלין:</w:t>
      </w:r>
    </w:p>
    <w:p w14:paraId="3758B84D" w14:textId="77777777" w:rsidR="00A739B4" w:rsidRPr="00A739B4" w:rsidRDefault="00A739B4" w:rsidP="00A739B4">
      <w:pPr>
        <w:bidi/>
        <w:rPr>
          <w:rFonts w:cs="David" w:hint="cs"/>
          <w:rtl/>
        </w:rPr>
      </w:pPr>
    </w:p>
    <w:p w14:paraId="61A337B0" w14:textId="77777777" w:rsidR="00A739B4" w:rsidRPr="00A739B4" w:rsidRDefault="00A739B4" w:rsidP="00A739B4">
      <w:pPr>
        <w:bidi/>
        <w:rPr>
          <w:rFonts w:cs="David" w:hint="cs"/>
          <w:rtl/>
        </w:rPr>
      </w:pPr>
      <w:r w:rsidRPr="00A739B4">
        <w:rPr>
          <w:rFonts w:cs="David" w:hint="cs"/>
          <w:rtl/>
        </w:rPr>
        <w:tab/>
        <w:t xml:space="preserve"> אין מתנגדים ואין נמנעים, אני קובע שחבר הכנסת זאב </w:t>
      </w:r>
      <w:proofErr w:type="spellStart"/>
      <w:r w:rsidRPr="00A739B4">
        <w:rPr>
          <w:rFonts w:cs="David" w:hint="cs"/>
          <w:rtl/>
        </w:rPr>
        <w:t>אלקין</w:t>
      </w:r>
      <w:proofErr w:type="spellEnd"/>
      <w:r w:rsidRPr="00A739B4">
        <w:rPr>
          <w:rFonts w:cs="David" w:hint="cs"/>
          <w:rtl/>
        </w:rPr>
        <w:t xml:space="preserve"> נבחר פה אחד לשמש כיושב ראש ועדת הכנסת עד אשר יחליט לפנות את תפקידו.</w:t>
      </w:r>
    </w:p>
    <w:p w14:paraId="4D9C5359" w14:textId="77777777" w:rsidR="00A739B4" w:rsidRPr="00A739B4" w:rsidRDefault="00A739B4" w:rsidP="00A739B4">
      <w:pPr>
        <w:bidi/>
        <w:rPr>
          <w:rFonts w:cs="David" w:hint="cs"/>
          <w:rtl/>
        </w:rPr>
      </w:pPr>
    </w:p>
    <w:p w14:paraId="01365334"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1C22AB83" w14:textId="77777777" w:rsidR="00A739B4" w:rsidRPr="00A739B4" w:rsidRDefault="00A739B4" w:rsidP="00A739B4">
      <w:pPr>
        <w:bidi/>
        <w:rPr>
          <w:rFonts w:cs="David" w:hint="cs"/>
          <w:rtl/>
        </w:rPr>
      </w:pPr>
    </w:p>
    <w:p w14:paraId="791A8E37" w14:textId="77777777" w:rsidR="00A739B4" w:rsidRPr="00A739B4" w:rsidRDefault="00A739B4" w:rsidP="00A739B4">
      <w:pPr>
        <w:bidi/>
        <w:rPr>
          <w:rFonts w:cs="David" w:hint="cs"/>
          <w:rtl/>
        </w:rPr>
      </w:pPr>
      <w:r w:rsidRPr="00A739B4">
        <w:rPr>
          <w:rFonts w:cs="David" w:hint="cs"/>
          <w:rtl/>
        </w:rPr>
        <w:tab/>
        <w:t xml:space="preserve"> בוקר טוב, אני מודה לחברי הוועדה על האימון וליושב ראש הכנסת על ההמלצה. למען הבהר כל ספק אני חוזר ואומר שגם בעיני המינוי זמני בלבד ואני אענה על השאלה של חבר הכנסת בר און, שלא יאוחר מאמצע חודש יולי, חבר הכנסת יריב </w:t>
      </w:r>
      <w:proofErr w:type="spellStart"/>
      <w:r w:rsidRPr="00A739B4">
        <w:rPr>
          <w:rFonts w:cs="David" w:hint="cs"/>
          <w:rtl/>
        </w:rPr>
        <w:t>לוין</w:t>
      </w:r>
      <w:proofErr w:type="spellEnd"/>
      <w:r w:rsidRPr="00A739B4">
        <w:rPr>
          <w:rFonts w:cs="David" w:hint="cs"/>
          <w:rtl/>
        </w:rPr>
        <w:t xml:space="preserve"> ייכנס לתפקידו ואני מקווה שאולי עוד קודם לכן בהתאם לסיכומים בינינו. אני חושב שהוא מעומד מצוין לראשות ועדת הכנסת. יולי זו החלטה פנימית שלנו. </w:t>
      </w:r>
    </w:p>
    <w:p w14:paraId="0ACEC038" w14:textId="77777777" w:rsidR="00A739B4" w:rsidRPr="00A739B4" w:rsidRDefault="00A739B4" w:rsidP="00A739B4">
      <w:pPr>
        <w:bidi/>
        <w:rPr>
          <w:rFonts w:cs="David" w:hint="cs"/>
          <w:rtl/>
        </w:rPr>
      </w:pPr>
    </w:p>
    <w:p w14:paraId="38B0D353" w14:textId="77777777" w:rsidR="00A739B4" w:rsidRPr="00A739B4" w:rsidRDefault="00A739B4" w:rsidP="00A739B4">
      <w:pPr>
        <w:bidi/>
        <w:rPr>
          <w:rFonts w:cs="David" w:hint="cs"/>
          <w:rtl/>
        </w:rPr>
      </w:pPr>
      <w:r w:rsidRPr="00A739B4">
        <w:rPr>
          <w:rFonts w:cs="David" w:hint="cs"/>
          <w:rtl/>
        </w:rPr>
        <w:tab/>
        <w:t xml:space="preserve">כשיגיע הזמן אני אשמח להעביר אליו את השרביט ולדבר בשבחו, אני חושב ששמו הולך לפניו והוא יעשה את מלאכו נאמנה. פעם אחת הבטחתי וקיימתי, כשהתמניתי בכנסת הזו ליושב ראש הזמני של ועדת הכספים הזמנית הבטחתי לפנות את מקומי כמה שיותר מהר ואכן חבר הכנסת גפני יוכל להעיד שעשיתי, ככל שזה היה תלוי בי לעשות את זה כמה שיותר מהר ואכן זה מה שהיה. </w:t>
      </w:r>
    </w:p>
    <w:p w14:paraId="72A7ECB8" w14:textId="77777777" w:rsidR="00A739B4" w:rsidRPr="00A739B4" w:rsidRDefault="00A739B4" w:rsidP="00A739B4">
      <w:pPr>
        <w:bidi/>
        <w:rPr>
          <w:rFonts w:cs="David" w:hint="cs"/>
          <w:rtl/>
        </w:rPr>
      </w:pPr>
    </w:p>
    <w:p w14:paraId="2F313951" w14:textId="77777777" w:rsidR="00A739B4" w:rsidRPr="00A739B4" w:rsidRDefault="00A739B4" w:rsidP="00A739B4">
      <w:pPr>
        <w:bidi/>
        <w:rPr>
          <w:rFonts w:cs="David" w:hint="cs"/>
          <w:rtl/>
        </w:rPr>
      </w:pPr>
      <w:r w:rsidRPr="00A739B4">
        <w:rPr>
          <w:rFonts w:cs="David" w:hint="cs"/>
          <w:u w:val="single"/>
          <w:rtl/>
        </w:rPr>
        <w:t xml:space="preserve">רוחמה אברהם </w:t>
      </w:r>
      <w:proofErr w:type="spellStart"/>
      <w:r w:rsidRPr="00A739B4">
        <w:rPr>
          <w:rFonts w:cs="David" w:hint="cs"/>
          <w:u w:val="single"/>
          <w:rtl/>
        </w:rPr>
        <w:t>בלילא</w:t>
      </w:r>
      <w:proofErr w:type="spellEnd"/>
      <w:r w:rsidRPr="00A739B4">
        <w:rPr>
          <w:rFonts w:cs="David" w:hint="cs"/>
          <w:u w:val="single"/>
          <w:rtl/>
        </w:rPr>
        <w:t>:</w:t>
      </w:r>
    </w:p>
    <w:p w14:paraId="0E70B69D" w14:textId="77777777" w:rsidR="00A739B4" w:rsidRPr="00A739B4" w:rsidRDefault="00A739B4" w:rsidP="00A739B4">
      <w:pPr>
        <w:bidi/>
        <w:rPr>
          <w:rFonts w:cs="David" w:hint="cs"/>
          <w:rtl/>
        </w:rPr>
      </w:pPr>
    </w:p>
    <w:p w14:paraId="151A64E1" w14:textId="77777777" w:rsidR="00A739B4" w:rsidRPr="00A739B4" w:rsidRDefault="00A739B4" w:rsidP="00A739B4">
      <w:pPr>
        <w:bidi/>
        <w:rPr>
          <w:rFonts w:cs="David" w:hint="cs"/>
          <w:rtl/>
        </w:rPr>
      </w:pPr>
      <w:r w:rsidRPr="00A739B4">
        <w:rPr>
          <w:rFonts w:cs="David" w:hint="cs"/>
          <w:rtl/>
        </w:rPr>
        <w:tab/>
        <w:t xml:space="preserve"> מכיוון שאדוני נקט בתאריך לא מדויק, כשבועיים לפני תחילתה של הפגרה, אני מאד מעריכה את ההחלטה שהמועמד חבר הכנסת </w:t>
      </w:r>
      <w:proofErr w:type="spellStart"/>
      <w:r w:rsidRPr="00A739B4">
        <w:rPr>
          <w:rFonts w:cs="David" w:hint="cs"/>
          <w:rtl/>
        </w:rPr>
        <w:t>לוין</w:t>
      </w:r>
      <w:proofErr w:type="spellEnd"/>
      <w:r w:rsidRPr="00A739B4">
        <w:rPr>
          <w:rFonts w:cs="David" w:hint="cs"/>
          <w:rtl/>
        </w:rPr>
        <w:t xml:space="preserve"> בחר בתקופת הכשרה כדי ללמוד ממך ומהכנסת את התהליך של ועדת הכנסת. אבל הדברים הם גם רצת שקופים, הרי המינוי שלך נועד כדי לנסות להעביר את סוגיית התקציב, חוק ההסדרים פיצולים כאלה ואחרים. מה יהיה אדוני היושב ראש במידה והממשלה תיקלע לקשיים ולא תוכל להעביר את התקציב וחוק ההסדרים, האם אדוני יבחר להישאר בתפקידו ולא יסיים אותו?</w:t>
      </w:r>
    </w:p>
    <w:p w14:paraId="309CB5ED" w14:textId="77777777" w:rsidR="00A739B4" w:rsidRPr="00A739B4" w:rsidRDefault="00A739B4" w:rsidP="00A739B4">
      <w:pPr>
        <w:bidi/>
        <w:rPr>
          <w:rFonts w:cs="David" w:hint="cs"/>
          <w:rtl/>
        </w:rPr>
      </w:pPr>
    </w:p>
    <w:p w14:paraId="06FC02B1" w14:textId="77777777" w:rsidR="00A739B4" w:rsidRPr="00A739B4" w:rsidRDefault="00A739B4" w:rsidP="00A739B4">
      <w:pPr>
        <w:bidi/>
        <w:rPr>
          <w:rFonts w:cs="David" w:hint="cs"/>
          <w:rtl/>
        </w:rPr>
      </w:pPr>
      <w:r w:rsidRPr="00A739B4">
        <w:rPr>
          <w:rFonts w:cs="David" w:hint="cs"/>
          <w:u w:val="single"/>
          <w:rtl/>
        </w:rPr>
        <w:t>רוני בר-און:</w:t>
      </w:r>
    </w:p>
    <w:p w14:paraId="0CFFFF9E" w14:textId="77777777" w:rsidR="00A739B4" w:rsidRPr="00A739B4" w:rsidRDefault="00A739B4" w:rsidP="00A739B4">
      <w:pPr>
        <w:bidi/>
        <w:rPr>
          <w:rFonts w:cs="David" w:hint="cs"/>
          <w:rtl/>
        </w:rPr>
      </w:pPr>
    </w:p>
    <w:p w14:paraId="53FE1688" w14:textId="77777777" w:rsidR="00A739B4" w:rsidRPr="00A739B4" w:rsidRDefault="00A739B4" w:rsidP="00A739B4">
      <w:pPr>
        <w:bidi/>
        <w:rPr>
          <w:rFonts w:cs="David" w:hint="cs"/>
          <w:rtl/>
        </w:rPr>
      </w:pPr>
      <w:r w:rsidRPr="00A739B4">
        <w:rPr>
          <w:rFonts w:cs="David" w:hint="cs"/>
          <w:rtl/>
        </w:rPr>
        <w:tab/>
        <w:t>זה לא משנה כי אז יהיו בחירות.</w:t>
      </w:r>
    </w:p>
    <w:p w14:paraId="55B339D8" w14:textId="77777777" w:rsidR="00A739B4" w:rsidRPr="00A739B4" w:rsidRDefault="00A739B4" w:rsidP="00A739B4">
      <w:pPr>
        <w:bidi/>
        <w:rPr>
          <w:rFonts w:cs="David" w:hint="cs"/>
          <w:rtl/>
        </w:rPr>
      </w:pPr>
    </w:p>
    <w:p w14:paraId="57BEF686"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54045177" w14:textId="77777777" w:rsidR="00A739B4" w:rsidRPr="00A739B4" w:rsidRDefault="00A739B4" w:rsidP="00A739B4">
      <w:pPr>
        <w:bidi/>
        <w:rPr>
          <w:rFonts w:cs="David" w:hint="cs"/>
          <w:rtl/>
        </w:rPr>
      </w:pPr>
    </w:p>
    <w:p w14:paraId="44B61374" w14:textId="77777777" w:rsidR="00A739B4" w:rsidRPr="00A739B4" w:rsidRDefault="00A739B4" w:rsidP="00A739B4">
      <w:pPr>
        <w:bidi/>
        <w:rPr>
          <w:rFonts w:cs="David" w:hint="cs"/>
          <w:rtl/>
        </w:rPr>
      </w:pPr>
      <w:r w:rsidRPr="00A739B4">
        <w:rPr>
          <w:rFonts w:cs="David" w:hint="cs"/>
          <w:rtl/>
        </w:rPr>
        <w:tab/>
        <w:t xml:space="preserve"> במסגרת תפקידי האחר אני לא מעלה על הדעת שהממשלה לא תעביר את התקציב וחוק ההסדרים לכן השאלה היא תיאורטית בלבד. את מכירה את החוק, והעירו כבר חברי כנסת שאם הכנסת לא תעביר את התקציב וחוק ההסדרים - - - </w:t>
      </w:r>
    </w:p>
    <w:p w14:paraId="18151F16" w14:textId="77777777" w:rsidR="00A739B4" w:rsidRPr="00A739B4" w:rsidRDefault="00A739B4" w:rsidP="00A739B4">
      <w:pPr>
        <w:bidi/>
        <w:rPr>
          <w:rFonts w:cs="David" w:hint="cs"/>
          <w:rtl/>
        </w:rPr>
      </w:pPr>
    </w:p>
    <w:p w14:paraId="7D564F94" w14:textId="77777777" w:rsidR="00A739B4" w:rsidRPr="00A739B4" w:rsidRDefault="00A739B4" w:rsidP="00A739B4">
      <w:pPr>
        <w:bidi/>
        <w:rPr>
          <w:rFonts w:cs="David" w:hint="cs"/>
          <w:u w:val="single"/>
          <w:rtl/>
        </w:rPr>
      </w:pPr>
      <w:r w:rsidRPr="00A739B4">
        <w:rPr>
          <w:rFonts w:cs="David" w:hint="cs"/>
          <w:u w:val="single"/>
          <w:rtl/>
        </w:rPr>
        <w:t xml:space="preserve">רוחמה אברהם </w:t>
      </w:r>
      <w:proofErr w:type="spellStart"/>
      <w:r w:rsidRPr="00A739B4">
        <w:rPr>
          <w:rFonts w:cs="David" w:hint="cs"/>
          <w:u w:val="single"/>
          <w:rtl/>
        </w:rPr>
        <w:t>בלילא</w:t>
      </w:r>
      <w:proofErr w:type="spellEnd"/>
      <w:r w:rsidRPr="00A739B4">
        <w:rPr>
          <w:rFonts w:cs="David" w:hint="cs"/>
          <w:u w:val="single"/>
          <w:rtl/>
        </w:rPr>
        <w:t>:</w:t>
      </w:r>
    </w:p>
    <w:p w14:paraId="7337D0A1" w14:textId="77777777" w:rsidR="00A739B4" w:rsidRPr="00A739B4" w:rsidRDefault="00A739B4" w:rsidP="00A739B4">
      <w:pPr>
        <w:bidi/>
        <w:rPr>
          <w:rFonts w:cs="David" w:hint="cs"/>
          <w:rtl/>
        </w:rPr>
      </w:pPr>
    </w:p>
    <w:p w14:paraId="3F4BB809" w14:textId="77777777" w:rsidR="00A739B4" w:rsidRPr="00A739B4" w:rsidRDefault="00A739B4" w:rsidP="00A739B4">
      <w:pPr>
        <w:bidi/>
        <w:rPr>
          <w:rFonts w:cs="David" w:hint="cs"/>
          <w:rtl/>
        </w:rPr>
      </w:pPr>
      <w:r w:rsidRPr="00A739B4">
        <w:rPr>
          <w:rFonts w:cs="David" w:hint="cs"/>
          <w:rtl/>
        </w:rPr>
        <w:tab/>
        <w:t>בקריאה שלישית, אני מדברת על נושא הפיצולים.</w:t>
      </w:r>
    </w:p>
    <w:p w14:paraId="56DFFB5F" w14:textId="77777777" w:rsidR="00A739B4" w:rsidRPr="00A739B4" w:rsidRDefault="00A739B4" w:rsidP="00A739B4">
      <w:pPr>
        <w:bidi/>
        <w:rPr>
          <w:rFonts w:cs="David" w:hint="cs"/>
          <w:rtl/>
        </w:rPr>
      </w:pPr>
    </w:p>
    <w:p w14:paraId="69BB5E00"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541214D1" w14:textId="77777777" w:rsidR="00A739B4" w:rsidRPr="00A739B4" w:rsidRDefault="00A739B4" w:rsidP="00A739B4">
      <w:pPr>
        <w:bidi/>
        <w:rPr>
          <w:rFonts w:cs="David" w:hint="cs"/>
          <w:rtl/>
        </w:rPr>
      </w:pPr>
    </w:p>
    <w:p w14:paraId="54B58891" w14:textId="77777777" w:rsidR="00A739B4" w:rsidRPr="00A739B4" w:rsidRDefault="00A739B4" w:rsidP="00A739B4">
      <w:pPr>
        <w:bidi/>
        <w:rPr>
          <w:rFonts w:cs="David" w:hint="cs"/>
          <w:rtl/>
        </w:rPr>
      </w:pPr>
      <w:r w:rsidRPr="00A739B4">
        <w:rPr>
          <w:rFonts w:cs="David" w:hint="cs"/>
          <w:rtl/>
        </w:rPr>
        <w:tab/>
        <w:t xml:space="preserve">  השאלה הופכת ללא רלוונטית. ברשותכם, היות ויש לנו סדר יום עמוס, יש כמה דברים שוועדת הכנסת חייבת לעשות אותם, אני צריך לעבור בוועדות רבות בכנסת כדי שיוכלו להתחיל לתפקד, כך שעם לוח זמנים מאד צפוף אני מרשה לעצמי להציע לכם לעבור לסעיף הבא שעל סדר היום.</w:t>
      </w:r>
    </w:p>
    <w:p w14:paraId="5344F911" w14:textId="77777777" w:rsidR="00A739B4" w:rsidRPr="00A739B4" w:rsidRDefault="00A739B4" w:rsidP="00A739B4">
      <w:pPr>
        <w:bidi/>
        <w:rPr>
          <w:rFonts w:cs="David" w:hint="cs"/>
          <w:rtl/>
        </w:rPr>
      </w:pPr>
    </w:p>
    <w:p w14:paraId="1813EB94" w14:textId="77777777" w:rsidR="00A739B4" w:rsidRPr="00A739B4" w:rsidRDefault="00A739B4" w:rsidP="00A739B4">
      <w:pPr>
        <w:bidi/>
        <w:rPr>
          <w:rFonts w:cs="David" w:hint="cs"/>
          <w:u w:val="single"/>
          <w:rtl/>
        </w:rPr>
      </w:pPr>
      <w:r w:rsidRPr="00A739B4">
        <w:rPr>
          <w:rFonts w:cs="David" w:hint="cs"/>
          <w:u w:val="single"/>
          <w:rtl/>
        </w:rPr>
        <w:t xml:space="preserve">רוחמה אברהם </w:t>
      </w:r>
      <w:proofErr w:type="spellStart"/>
      <w:r w:rsidRPr="00A739B4">
        <w:rPr>
          <w:rFonts w:cs="David" w:hint="cs"/>
          <w:u w:val="single"/>
          <w:rtl/>
        </w:rPr>
        <w:t>בלילא</w:t>
      </w:r>
      <w:proofErr w:type="spellEnd"/>
      <w:r w:rsidRPr="00A739B4">
        <w:rPr>
          <w:rFonts w:cs="David" w:hint="cs"/>
          <w:u w:val="single"/>
          <w:rtl/>
        </w:rPr>
        <w:t>:</w:t>
      </w:r>
    </w:p>
    <w:p w14:paraId="4F413D8B" w14:textId="77777777" w:rsidR="00A739B4" w:rsidRPr="00A739B4" w:rsidRDefault="00A739B4" w:rsidP="00A739B4">
      <w:pPr>
        <w:bidi/>
        <w:rPr>
          <w:rFonts w:cs="David" w:hint="cs"/>
          <w:rtl/>
        </w:rPr>
      </w:pPr>
    </w:p>
    <w:p w14:paraId="14E2E0DB" w14:textId="77777777" w:rsidR="00A739B4" w:rsidRPr="00A739B4" w:rsidRDefault="00A739B4" w:rsidP="00A739B4">
      <w:pPr>
        <w:bidi/>
        <w:rPr>
          <w:rFonts w:cs="David" w:hint="cs"/>
          <w:rtl/>
        </w:rPr>
      </w:pPr>
      <w:r w:rsidRPr="00A739B4">
        <w:rPr>
          <w:rFonts w:cs="David" w:hint="cs"/>
          <w:rtl/>
        </w:rPr>
        <w:tab/>
        <w:t>הייתי אומרת שזו תשובה מתחמקת.</w:t>
      </w:r>
      <w:r w:rsidRPr="00A739B4">
        <w:rPr>
          <w:rFonts w:cs="David" w:hint="cs"/>
          <w:rtl/>
        </w:rPr>
        <w:tab/>
      </w:r>
    </w:p>
    <w:p w14:paraId="5ED8DF7D" w14:textId="77777777" w:rsidR="00A739B4" w:rsidRPr="00A739B4" w:rsidRDefault="00A739B4" w:rsidP="00A739B4">
      <w:pPr>
        <w:bidi/>
        <w:rPr>
          <w:rFonts w:cs="David" w:hint="cs"/>
          <w:rtl/>
        </w:rPr>
      </w:pPr>
    </w:p>
    <w:p w14:paraId="4102A583" w14:textId="77777777" w:rsidR="00A739B4" w:rsidRPr="00A739B4" w:rsidRDefault="00A739B4" w:rsidP="00A739B4">
      <w:pPr>
        <w:bidi/>
        <w:rPr>
          <w:rFonts w:cs="David" w:hint="cs"/>
          <w:u w:val="single"/>
          <w:rtl/>
        </w:rPr>
      </w:pPr>
      <w:r w:rsidRPr="00A739B4">
        <w:rPr>
          <w:rFonts w:cs="David" w:hint="cs"/>
          <w:u w:val="single"/>
          <w:rtl/>
        </w:rPr>
        <w:t>יו"ר הכנסת ראובן ריבלין:</w:t>
      </w:r>
    </w:p>
    <w:p w14:paraId="1D946A09" w14:textId="77777777" w:rsidR="00A739B4" w:rsidRPr="00A739B4" w:rsidRDefault="00A739B4" w:rsidP="00A739B4">
      <w:pPr>
        <w:bidi/>
        <w:rPr>
          <w:rFonts w:cs="David" w:hint="cs"/>
          <w:rtl/>
        </w:rPr>
      </w:pPr>
    </w:p>
    <w:p w14:paraId="61B48DC5" w14:textId="77777777" w:rsidR="00A739B4" w:rsidRPr="00A739B4" w:rsidRDefault="00A739B4" w:rsidP="00A739B4">
      <w:pPr>
        <w:bidi/>
        <w:rPr>
          <w:rFonts w:cs="David" w:hint="cs"/>
          <w:rtl/>
        </w:rPr>
      </w:pPr>
      <w:r w:rsidRPr="00A739B4">
        <w:rPr>
          <w:rFonts w:cs="David" w:hint="cs"/>
          <w:rtl/>
        </w:rPr>
        <w:tab/>
        <w:t xml:space="preserve"> כיושב ראש הישיבה לא רציתי להרים כוסית לכבוד האירוע, אז אני מציע שנרים כוסית שהחיינו, לחיי הכנסת, לחיי מדינת ישראל, לחיי עבודתה שלה כנסת יהיו המחלוקות אשר יהיו, בצורה מסודרת ודמוקרטית ביותר, לחיים טובים. </w:t>
      </w:r>
    </w:p>
    <w:p w14:paraId="66AFA8BD" w14:textId="77777777" w:rsidR="00A739B4" w:rsidRDefault="00A739B4" w:rsidP="00A739B4">
      <w:pPr>
        <w:bidi/>
        <w:ind w:left="360"/>
        <w:jc w:val="center"/>
        <w:rPr>
          <w:rFonts w:cs="David" w:hint="cs"/>
          <w:b/>
          <w:bCs/>
          <w:u w:val="single"/>
          <w:rtl/>
        </w:rPr>
      </w:pPr>
      <w:r w:rsidRPr="00A739B4">
        <w:rPr>
          <w:rFonts w:cs="David"/>
          <w:rtl/>
        </w:rPr>
        <w:br w:type="page"/>
      </w:r>
    </w:p>
    <w:p w14:paraId="7BE94342" w14:textId="77777777" w:rsidR="00A739B4" w:rsidRDefault="00A739B4" w:rsidP="00A739B4">
      <w:pPr>
        <w:bidi/>
        <w:ind w:left="360"/>
        <w:jc w:val="center"/>
        <w:rPr>
          <w:rFonts w:cs="David" w:hint="cs"/>
          <w:b/>
          <w:bCs/>
          <w:u w:val="single"/>
          <w:rtl/>
        </w:rPr>
      </w:pPr>
    </w:p>
    <w:p w14:paraId="3EC62AB2" w14:textId="77777777" w:rsidR="00A739B4" w:rsidRDefault="00A739B4" w:rsidP="00A739B4">
      <w:pPr>
        <w:bidi/>
        <w:ind w:left="360"/>
        <w:jc w:val="center"/>
        <w:rPr>
          <w:rFonts w:cs="David" w:hint="cs"/>
          <w:b/>
          <w:bCs/>
          <w:u w:val="single"/>
          <w:rtl/>
        </w:rPr>
      </w:pPr>
    </w:p>
    <w:p w14:paraId="5360C1E9" w14:textId="77777777" w:rsidR="00A739B4" w:rsidRPr="00A739B4" w:rsidRDefault="00A739B4" w:rsidP="00A739B4">
      <w:pPr>
        <w:bidi/>
        <w:ind w:left="360"/>
        <w:jc w:val="center"/>
        <w:rPr>
          <w:rFonts w:cs="David"/>
          <w:b/>
          <w:bCs/>
          <w:u w:val="single"/>
        </w:rPr>
      </w:pPr>
      <w:r w:rsidRPr="00A739B4">
        <w:rPr>
          <w:rFonts w:cs="David" w:hint="cs"/>
          <w:b/>
          <w:bCs/>
          <w:u w:val="single"/>
          <w:rtl/>
        </w:rPr>
        <w:t>ערעורים על החלטת יו"ר הכסת והסגנים שלא לאשר דחיפות הצעות לסדר היום.</w:t>
      </w:r>
    </w:p>
    <w:p w14:paraId="41FBD9EA" w14:textId="77777777" w:rsidR="00A739B4" w:rsidRDefault="00A739B4" w:rsidP="00A739B4">
      <w:pPr>
        <w:bidi/>
        <w:rPr>
          <w:rFonts w:cs="David" w:hint="cs"/>
          <w:rtl/>
        </w:rPr>
      </w:pPr>
    </w:p>
    <w:p w14:paraId="75E3D0C7" w14:textId="77777777" w:rsidR="00A739B4" w:rsidRPr="00A739B4" w:rsidRDefault="00A739B4" w:rsidP="00A739B4">
      <w:pPr>
        <w:bidi/>
        <w:rPr>
          <w:rFonts w:cs="David" w:hint="cs"/>
          <w:rtl/>
        </w:rPr>
      </w:pPr>
    </w:p>
    <w:p w14:paraId="3FCD5C47"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4459DE8B" w14:textId="77777777" w:rsidR="00A739B4" w:rsidRPr="00A739B4" w:rsidRDefault="00A739B4" w:rsidP="00A739B4">
      <w:pPr>
        <w:bidi/>
        <w:rPr>
          <w:rFonts w:cs="David" w:hint="cs"/>
          <w:rtl/>
        </w:rPr>
      </w:pPr>
    </w:p>
    <w:p w14:paraId="46BB50AA" w14:textId="77777777" w:rsidR="00A739B4" w:rsidRPr="00A739B4" w:rsidRDefault="00A739B4" w:rsidP="00A739B4">
      <w:pPr>
        <w:bidi/>
        <w:rPr>
          <w:rFonts w:cs="David" w:hint="cs"/>
          <w:rtl/>
        </w:rPr>
      </w:pPr>
      <w:r w:rsidRPr="00A739B4">
        <w:rPr>
          <w:rFonts w:cs="David" w:hint="cs"/>
          <w:rtl/>
        </w:rPr>
        <w:tab/>
        <w:t xml:space="preserve">אני רוצה לעבור לנושא הבא, עד שלא בחרנו את הנשיאות הקבועה בהתאם להמלצה של הוועדה המסדרת מאתמול, אתה, חבר הכנסת </w:t>
      </w:r>
      <w:proofErr w:type="spellStart"/>
      <w:r w:rsidRPr="00A739B4">
        <w:rPr>
          <w:rFonts w:cs="David" w:hint="cs"/>
          <w:rtl/>
        </w:rPr>
        <w:t>אקוניס</w:t>
      </w:r>
      <w:proofErr w:type="spellEnd"/>
      <w:r w:rsidRPr="00A739B4">
        <w:rPr>
          <w:rFonts w:cs="David" w:hint="cs"/>
          <w:rtl/>
        </w:rPr>
        <w:t>, מכהן כסגן יושב ראש הכנסת וצריך לנמק את סיבות הנשיאות לדחייה.</w:t>
      </w:r>
    </w:p>
    <w:p w14:paraId="1B125F41" w14:textId="77777777" w:rsidR="00A739B4" w:rsidRPr="00A739B4" w:rsidRDefault="00A739B4" w:rsidP="00A739B4">
      <w:pPr>
        <w:bidi/>
        <w:rPr>
          <w:rFonts w:cs="David" w:hint="cs"/>
          <w:rtl/>
        </w:rPr>
      </w:pPr>
    </w:p>
    <w:p w14:paraId="2ADCFDC2" w14:textId="77777777" w:rsidR="00A739B4" w:rsidRPr="00A739B4" w:rsidRDefault="00A739B4" w:rsidP="00A739B4">
      <w:pPr>
        <w:bidi/>
        <w:rPr>
          <w:rFonts w:cs="David" w:hint="cs"/>
          <w:rtl/>
        </w:rPr>
      </w:pPr>
      <w:r w:rsidRPr="00A739B4">
        <w:rPr>
          <w:rFonts w:cs="David" w:hint="cs"/>
          <w:u w:val="single"/>
          <w:rtl/>
        </w:rPr>
        <w:t>רוני בר-און:</w:t>
      </w:r>
    </w:p>
    <w:p w14:paraId="7AFFB757" w14:textId="77777777" w:rsidR="00A739B4" w:rsidRPr="00A739B4" w:rsidRDefault="00A739B4" w:rsidP="00A739B4">
      <w:pPr>
        <w:bidi/>
        <w:rPr>
          <w:rFonts w:cs="David" w:hint="cs"/>
          <w:rtl/>
        </w:rPr>
      </w:pPr>
    </w:p>
    <w:p w14:paraId="3F2989D4" w14:textId="77777777" w:rsidR="00A739B4" w:rsidRPr="00A739B4" w:rsidRDefault="00A739B4" w:rsidP="00A739B4">
      <w:pPr>
        <w:bidi/>
        <w:rPr>
          <w:rFonts w:cs="David" w:hint="cs"/>
          <w:rtl/>
        </w:rPr>
      </w:pPr>
      <w:r w:rsidRPr="00A739B4">
        <w:rPr>
          <w:rFonts w:cs="David" w:hint="cs"/>
          <w:rtl/>
        </w:rPr>
        <w:tab/>
        <w:t xml:space="preserve"> אולי נציע לחבר הכנסת </w:t>
      </w:r>
      <w:proofErr w:type="spellStart"/>
      <w:r w:rsidRPr="00A739B4">
        <w:rPr>
          <w:rFonts w:cs="David" w:hint="cs"/>
          <w:rtl/>
        </w:rPr>
        <w:t>אקוניס</w:t>
      </w:r>
      <w:proofErr w:type="spellEnd"/>
      <w:r w:rsidRPr="00A739B4">
        <w:rPr>
          <w:rFonts w:cs="David" w:hint="cs"/>
          <w:rtl/>
        </w:rPr>
        <w:t xml:space="preserve"> שתחנוך אותו חברת הכנסת אברהם...</w:t>
      </w:r>
    </w:p>
    <w:p w14:paraId="3799625B" w14:textId="77777777" w:rsidR="00A739B4" w:rsidRPr="00A739B4" w:rsidRDefault="00A739B4" w:rsidP="00A739B4">
      <w:pPr>
        <w:bidi/>
        <w:rPr>
          <w:rFonts w:cs="David" w:hint="cs"/>
          <w:rtl/>
        </w:rPr>
      </w:pPr>
    </w:p>
    <w:p w14:paraId="125F1CD2"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65E15D02" w14:textId="77777777" w:rsidR="00A739B4" w:rsidRPr="00A739B4" w:rsidRDefault="00A739B4" w:rsidP="00A739B4">
      <w:pPr>
        <w:bidi/>
        <w:rPr>
          <w:rFonts w:cs="David" w:hint="cs"/>
          <w:rtl/>
        </w:rPr>
      </w:pPr>
    </w:p>
    <w:p w14:paraId="11BA02D3" w14:textId="77777777" w:rsidR="00A739B4" w:rsidRPr="00A739B4" w:rsidRDefault="00A739B4" w:rsidP="00A739B4">
      <w:pPr>
        <w:bidi/>
        <w:rPr>
          <w:rFonts w:cs="David" w:hint="cs"/>
          <w:rtl/>
        </w:rPr>
      </w:pPr>
      <w:r w:rsidRPr="00A739B4">
        <w:rPr>
          <w:rFonts w:cs="David" w:hint="cs"/>
          <w:rtl/>
        </w:rPr>
        <w:tab/>
        <w:t xml:space="preserve">  חבר הכנסת בר-און אתה מוזמן לעבור יחד אתי לוועדת הכלכלה ושם אני אביא המלצה, אבל כדי שנהיה רציניים, אני מציע שנקיים את הדיון הענייני. אני מודה לך על המלצותיך.</w:t>
      </w:r>
    </w:p>
    <w:p w14:paraId="280B1E1D" w14:textId="77777777" w:rsidR="00A739B4" w:rsidRPr="00A739B4" w:rsidRDefault="00A739B4" w:rsidP="00A739B4">
      <w:pPr>
        <w:bidi/>
        <w:rPr>
          <w:rFonts w:cs="David" w:hint="cs"/>
          <w:rtl/>
        </w:rPr>
      </w:pPr>
    </w:p>
    <w:p w14:paraId="4D8F009F" w14:textId="77777777" w:rsidR="00A739B4" w:rsidRPr="00A739B4" w:rsidRDefault="00A739B4" w:rsidP="00A739B4">
      <w:pPr>
        <w:bidi/>
        <w:rPr>
          <w:rFonts w:cs="David" w:hint="cs"/>
          <w:u w:val="single"/>
          <w:rtl/>
        </w:rPr>
      </w:pPr>
      <w:r w:rsidRPr="00A739B4">
        <w:rPr>
          <w:rFonts w:cs="David" w:hint="cs"/>
          <w:u w:val="single"/>
          <w:rtl/>
        </w:rPr>
        <w:t xml:space="preserve">אופיר </w:t>
      </w:r>
      <w:proofErr w:type="spellStart"/>
      <w:r w:rsidRPr="00A739B4">
        <w:rPr>
          <w:rFonts w:cs="David" w:hint="cs"/>
          <w:u w:val="single"/>
          <w:rtl/>
        </w:rPr>
        <w:t>אקוניס</w:t>
      </w:r>
      <w:proofErr w:type="spellEnd"/>
      <w:r w:rsidRPr="00A739B4">
        <w:rPr>
          <w:rFonts w:cs="David" w:hint="cs"/>
          <w:u w:val="single"/>
          <w:rtl/>
        </w:rPr>
        <w:t>:</w:t>
      </w:r>
    </w:p>
    <w:p w14:paraId="0217B58C" w14:textId="77777777" w:rsidR="00A739B4" w:rsidRPr="00A739B4" w:rsidRDefault="00A739B4" w:rsidP="00A739B4">
      <w:pPr>
        <w:bidi/>
        <w:rPr>
          <w:rFonts w:cs="David" w:hint="cs"/>
          <w:rtl/>
        </w:rPr>
      </w:pPr>
    </w:p>
    <w:p w14:paraId="629C70E8" w14:textId="77777777" w:rsidR="00A739B4" w:rsidRPr="00A739B4" w:rsidRDefault="00A739B4" w:rsidP="00A739B4">
      <w:pPr>
        <w:bidi/>
        <w:rPr>
          <w:rFonts w:cs="David" w:hint="cs"/>
          <w:rtl/>
        </w:rPr>
      </w:pPr>
      <w:r w:rsidRPr="00A739B4">
        <w:rPr>
          <w:rFonts w:cs="David" w:hint="cs"/>
          <w:rtl/>
        </w:rPr>
        <w:tab/>
        <w:t>חברת הכנסת אברהם ואני חנכנו אחד את השני במשך ארבע שנים בלשכתו של ראש הממשלה לשעבר.</w:t>
      </w:r>
    </w:p>
    <w:p w14:paraId="26A46534" w14:textId="77777777" w:rsidR="00A739B4" w:rsidRPr="00A739B4" w:rsidRDefault="00A739B4" w:rsidP="00A739B4">
      <w:pPr>
        <w:bidi/>
        <w:rPr>
          <w:rFonts w:cs="David" w:hint="cs"/>
          <w:rtl/>
        </w:rPr>
      </w:pPr>
    </w:p>
    <w:p w14:paraId="0BCB3C1C" w14:textId="77777777" w:rsidR="00A739B4" w:rsidRPr="00A739B4" w:rsidRDefault="00A739B4" w:rsidP="00A739B4">
      <w:pPr>
        <w:bidi/>
        <w:rPr>
          <w:rFonts w:cs="David" w:hint="cs"/>
          <w:u w:val="single"/>
          <w:rtl/>
        </w:rPr>
      </w:pPr>
      <w:r w:rsidRPr="00A739B4">
        <w:rPr>
          <w:rFonts w:cs="David" w:hint="cs"/>
          <w:u w:val="single"/>
          <w:rtl/>
        </w:rPr>
        <w:t xml:space="preserve">רוחמה אברהם </w:t>
      </w:r>
      <w:proofErr w:type="spellStart"/>
      <w:r w:rsidRPr="00A739B4">
        <w:rPr>
          <w:rFonts w:cs="David" w:hint="cs"/>
          <w:u w:val="single"/>
          <w:rtl/>
        </w:rPr>
        <w:t>בלילא</w:t>
      </w:r>
      <w:proofErr w:type="spellEnd"/>
      <w:r w:rsidRPr="00A739B4">
        <w:rPr>
          <w:rFonts w:cs="David" w:hint="cs"/>
          <w:u w:val="single"/>
          <w:rtl/>
        </w:rPr>
        <w:t>:</w:t>
      </w:r>
    </w:p>
    <w:p w14:paraId="0ECDA4D7" w14:textId="77777777" w:rsidR="00A739B4" w:rsidRPr="00A739B4" w:rsidRDefault="00A739B4" w:rsidP="00A739B4">
      <w:pPr>
        <w:bidi/>
        <w:rPr>
          <w:rFonts w:cs="David" w:hint="cs"/>
          <w:rtl/>
        </w:rPr>
      </w:pPr>
    </w:p>
    <w:p w14:paraId="02397518" w14:textId="77777777" w:rsidR="00A739B4" w:rsidRPr="00A739B4" w:rsidRDefault="00A739B4" w:rsidP="00A739B4">
      <w:pPr>
        <w:bidi/>
        <w:rPr>
          <w:rFonts w:cs="David" w:hint="cs"/>
          <w:rtl/>
        </w:rPr>
      </w:pPr>
      <w:r w:rsidRPr="00A739B4">
        <w:rPr>
          <w:rFonts w:cs="David" w:hint="cs"/>
          <w:rtl/>
        </w:rPr>
        <w:tab/>
        <w:t>אולי אני חנכתי אותך.</w:t>
      </w:r>
      <w:r w:rsidRPr="00A739B4">
        <w:rPr>
          <w:rFonts w:cs="David" w:hint="cs"/>
          <w:rtl/>
        </w:rPr>
        <w:tab/>
      </w:r>
    </w:p>
    <w:p w14:paraId="714DDAE7" w14:textId="77777777" w:rsidR="00A739B4" w:rsidRPr="00A739B4" w:rsidRDefault="00A739B4" w:rsidP="00A739B4">
      <w:pPr>
        <w:bidi/>
        <w:rPr>
          <w:rFonts w:cs="David" w:hint="cs"/>
          <w:rtl/>
        </w:rPr>
      </w:pPr>
    </w:p>
    <w:p w14:paraId="52D3D12C" w14:textId="77777777" w:rsidR="00A739B4" w:rsidRPr="00A739B4" w:rsidRDefault="00A739B4" w:rsidP="00A739B4">
      <w:pPr>
        <w:bidi/>
        <w:rPr>
          <w:rFonts w:cs="David" w:hint="cs"/>
          <w:rtl/>
        </w:rPr>
      </w:pPr>
      <w:r w:rsidRPr="00A739B4">
        <w:rPr>
          <w:rFonts w:cs="David" w:hint="cs"/>
          <w:u w:val="single"/>
          <w:rtl/>
        </w:rPr>
        <w:t>נסים זאב:</w:t>
      </w:r>
    </w:p>
    <w:p w14:paraId="230C5C21" w14:textId="77777777" w:rsidR="00A739B4" w:rsidRPr="00A739B4" w:rsidRDefault="00A739B4" w:rsidP="00A739B4">
      <w:pPr>
        <w:bidi/>
        <w:rPr>
          <w:rFonts w:cs="David" w:hint="cs"/>
          <w:rtl/>
        </w:rPr>
      </w:pPr>
    </w:p>
    <w:p w14:paraId="2C371AFB" w14:textId="77777777" w:rsidR="00A739B4" w:rsidRPr="00A739B4" w:rsidRDefault="00A739B4" w:rsidP="00A739B4">
      <w:pPr>
        <w:bidi/>
        <w:rPr>
          <w:rFonts w:cs="David" w:hint="cs"/>
          <w:rtl/>
        </w:rPr>
      </w:pPr>
      <w:r w:rsidRPr="00A739B4">
        <w:rPr>
          <w:rFonts w:cs="David" w:hint="cs"/>
          <w:rtl/>
        </w:rPr>
        <w:tab/>
        <w:t xml:space="preserve"> אי אפשר להפוך את הוועדה הזו לתכנית בידור כי אם רוצים בידור אני מוכן להתחרות.... אל תיתן לחברים לפטפט יותר מידי.</w:t>
      </w:r>
    </w:p>
    <w:p w14:paraId="5912E37A" w14:textId="77777777" w:rsidR="00A739B4" w:rsidRPr="00A739B4" w:rsidRDefault="00A739B4" w:rsidP="00A739B4">
      <w:pPr>
        <w:bidi/>
        <w:rPr>
          <w:rFonts w:cs="David" w:hint="cs"/>
          <w:rtl/>
        </w:rPr>
      </w:pPr>
    </w:p>
    <w:p w14:paraId="44ADA66C"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54D654AD" w14:textId="77777777" w:rsidR="00A739B4" w:rsidRPr="00A739B4" w:rsidRDefault="00A739B4" w:rsidP="00A739B4">
      <w:pPr>
        <w:bidi/>
        <w:rPr>
          <w:rFonts w:cs="David" w:hint="cs"/>
          <w:rtl/>
        </w:rPr>
      </w:pPr>
    </w:p>
    <w:p w14:paraId="3D7B49B7" w14:textId="77777777" w:rsidR="00A739B4" w:rsidRPr="00A739B4" w:rsidRDefault="00A739B4" w:rsidP="00A739B4">
      <w:pPr>
        <w:bidi/>
        <w:rPr>
          <w:rFonts w:cs="David" w:hint="cs"/>
          <w:rtl/>
        </w:rPr>
      </w:pPr>
      <w:r w:rsidRPr="00A739B4">
        <w:rPr>
          <w:rFonts w:cs="David" w:hint="cs"/>
          <w:rtl/>
        </w:rPr>
        <w:tab/>
        <w:t xml:space="preserve">אני מודה לך על העזרה ובהתאם לעצתך עובר לסעיף השני שעל סדר היום. יש לנו שני ערעורים, הערעור הראשון הוא של חבר הכנסת מיכאל בן ארי בנושא ביקור האפיפיור בארץ שיתקיים בשבוע הבא והמשמעויות שלו עבור מדינת ישראל. בבקשה חבר הכנסת בן ארי.  </w:t>
      </w:r>
    </w:p>
    <w:p w14:paraId="3DC7B54B" w14:textId="77777777" w:rsidR="00A739B4" w:rsidRPr="00A739B4" w:rsidRDefault="00A739B4" w:rsidP="00A739B4">
      <w:pPr>
        <w:bidi/>
        <w:rPr>
          <w:rFonts w:cs="David" w:hint="cs"/>
          <w:u w:val="single"/>
          <w:rtl/>
        </w:rPr>
      </w:pPr>
    </w:p>
    <w:p w14:paraId="3182C07C" w14:textId="77777777" w:rsidR="00A739B4" w:rsidRPr="00A739B4" w:rsidRDefault="00A739B4" w:rsidP="00A739B4">
      <w:pPr>
        <w:bidi/>
        <w:rPr>
          <w:rFonts w:cs="David" w:hint="cs"/>
          <w:u w:val="single"/>
          <w:rtl/>
        </w:rPr>
      </w:pPr>
      <w:r w:rsidRPr="00A739B4">
        <w:rPr>
          <w:rFonts w:cs="David" w:hint="cs"/>
          <w:u w:val="single"/>
          <w:rtl/>
        </w:rPr>
        <w:t>מיכאל בן ארי:</w:t>
      </w:r>
    </w:p>
    <w:p w14:paraId="001F1E68" w14:textId="77777777" w:rsidR="00A739B4" w:rsidRPr="00A739B4" w:rsidRDefault="00A739B4" w:rsidP="00A739B4">
      <w:pPr>
        <w:bidi/>
        <w:rPr>
          <w:rFonts w:cs="David" w:hint="cs"/>
          <w:rtl/>
        </w:rPr>
      </w:pPr>
    </w:p>
    <w:p w14:paraId="44DE2897" w14:textId="77777777" w:rsidR="00A739B4" w:rsidRPr="00A739B4" w:rsidRDefault="00A739B4" w:rsidP="00A739B4">
      <w:pPr>
        <w:bidi/>
        <w:rPr>
          <w:rFonts w:cs="David" w:hint="cs"/>
          <w:rtl/>
        </w:rPr>
      </w:pPr>
      <w:r w:rsidRPr="00A739B4">
        <w:rPr>
          <w:rFonts w:cs="David" w:hint="cs"/>
          <w:rtl/>
        </w:rPr>
        <w:tab/>
        <w:t>אני קודם כל רוצה להעיר ולהמשיך את הדברים של חבר הכנסת - - -</w:t>
      </w:r>
    </w:p>
    <w:p w14:paraId="19C7F42A" w14:textId="77777777" w:rsidR="00A739B4" w:rsidRPr="00A739B4" w:rsidRDefault="00A739B4" w:rsidP="00A739B4">
      <w:pPr>
        <w:bidi/>
        <w:rPr>
          <w:rFonts w:cs="David" w:hint="cs"/>
          <w:rtl/>
        </w:rPr>
      </w:pPr>
    </w:p>
    <w:p w14:paraId="26EE9FD0"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2B75BD04" w14:textId="77777777" w:rsidR="00A739B4" w:rsidRPr="00A739B4" w:rsidRDefault="00A739B4" w:rsidP="00A739B4">
      <w:pPr>
        <w:bidi/>
        <w:rPr>
          <w:rFonts w:cs="David" w:hint="cs"/>
          <w:rtl/>
        </w:rPr>
      </w:pPr>
    </w:p>
    <w:p w14:paraId="5EE0FCBF" w14:textId="77777777" w:rsidR="00A739B4" w:rsidRPr="00A739B4" w:rsidRDefault="00A739B4" w:rsidP="00A739B4">
      <w:pPr>
        <w:bidi/>
        <w:rPr>
          <w:rFonts w:cs="David" w:hint="cs"/>
          <w:rtl/>
        </w:rPr>
      </w:pPr>
      <w:r w:rsidRPr="00A739B4">
        <w:rPr>
          <w:rFonts w:cs="David" w:hint="cs"/>
          <w:rtl/>
        </w:rPr>
        <w:tab/>
        <w:t xml:space="preserve">  אתה מוזמן לנמק את הערעור, אתה לא ממשיך את הדברים שלו בסעיף הראשון, אם אתה רוצה שנדון בערעור אתה מוזמן להציג את הערעור.</w:t>
      </w:r>
    </w:p>
    <w:p w14:paraId="784D115C" w14:textId="77777777" w:rsidR="00A739B4" w:rsidRPr="00A739B4" w:rsidRDefault="00A739B4" w:rsidP="00A739B4">
      <w:pPr>
        <w:bidi/>
        <w:rPr>
          <w:rFonts w:cs="David" w:hint="cs"/>
          <w:rtl/>
        </w:rPr>
      </w:pPr>
    </w:p>
    <w:p w14:paraId="3F9FFECB" w14:textId="77777777" w:rsidR="00A739B4" w:rsidRPr="00A739B4" w:rsidRDefault="00A739B4" w:rsidP="00A739B4">
      <w:pPr>
        <w:bidi/>
        <w:rPr>
          <w:rFonts w:cs="David" w:hint="cs"/>
          <w:u w:val="single"/>
          <w:rtl/>
        </w:rPr>
      </w:pPr>
      <w:r w:rsidRPr="00A739B4">
        <w:rPr>
          <w:rFonts w:cs="David" w:hint="cs"/>
          <w:u w:val="single"/>
          <w:rtl/>
        </w:rPr>
        <w:t>מיכאל בן ארי:</w:t>
      </w:r>
    </w:p>
    <w:p w14:paraId="77FE7BB2" w14:textId="77777777" w:rsidR="00A739B4" w:rsidRPr="00A739B4" w:rsidRDefault="00A739B4" w:rsidP="00A739B4">
      <w:pPr>
        <w:bidi/>
        <w:rPr>
          <w:rFonts w:cs="David" w:hint="cs"/>
          <w:rtl/>
        </w:rPr>
      </w:pPr>
    </w:p>
    <w:p w14:paraId="78DC6694" w14:textId="77777777" w:rsidR="00A739B4" w:rsidRPr="00A739B4" w:rsidRDefault="00A739B4" w:rsidP="00A739B4">
      <w:pPr>
        <w:bidi/>
        <w:rPr>
          <w:rFonts w:cs="David" w:hint="cs"/>
          <w:rtl/>
        </w:rPr>
      </w:pPr>
      <w:r w:rsidRPr="00A739B4">
        <w:rPr>
          <w:rFonts w:cs="David" w:hint="cs"/>
          <w:rtl/>
        </w:rPr>
        <w:tab/>
        <w:t xml:space="preserve"> אני רוצה לאחל שיהיו כאן דיונים יותר רציניים.</w:t>
      </w:r>
    </w:p>
    <w:p w14:paraId="3A5832FA" w14:textId="77777777" w:rsidR="00A739B4" w:rsidRPr="00A739B4" w:rsidRDefault="00A739B4" w:rsidP="00A739B4">
      <w:pPr>
        <w:bidi/>
        <w:rPr>
          <w:rFonts w:cs="David" w:hint="cs"/>
          <w:rtl/>
        </w:rPr>
      </w:pPr>
    </w:p>
    <w:p w14:paraId="64A87A5C" w14:textId="77777777" w:rsidR="00A739B4" w:rsidRPr="00A739B4" w:rsidRDefault="00A739B4" w:rsidP="00A739B4">
      <w:pPr>
        <w:bidi/>
        <w:rPr>
          <w:rFonts w:cs="David" w:hint="cs"/>
          <w:u w:val="single"/>
          <w:rtl/>
        </w:rPr>
      </w:pPr>
      <w:r w:rsidRPr="00A739B4">
        <w:rPr>
          <w:rFonts w:cs="David" w:hint="cs"/>
          <w:u w:val="single"/>
          <w:rtl/>
        </w:rPr>
        <w:t xml:space="preserve">רוני בר </w:t>
      </w:r>
      <w:r w:rsidRPr="00A739B4">
        <w:rPr>
          <w:rFonts w:cs="David"/>
          <w:u w:val="single"/>
          <w:rtl/>
        </w:rPr>
        <w:t>–</w:t>
      </w:r>
      <w:r w:rsidRPr="00A739B4">
        <w:rPr>
          <w:rFonts w:cs="David" w:hint="cs"/>
          <w:u w:val="single"/>
          <w:rtl/>
        </w:rPr>
        <w:t>און:</w:t>
      </w:r>
    </w:p>
    <w:p w14:paraId="2E6AF796" w14:textId="77777777" w:rsidR="00A739B4" w:rsidRPr="00A739B4" w:rsidRDefault="00A739B4" w:rsidP="00A739B4">
      <w:pPr>
        <w:bidi/>
        <w:rPr>
          <w:rFonts w:cs="David" w:hint="cs"/>
          <w:rtl/>
        </w:rPr>
      </w:pPr>
    </w:p>
    <w:p w14:paraId="58A8F900" w14:textId="77777777" w:rsidR="00A739B4" w:rsidRPr="00A739B4" w:rsidRDefault="00A739B4" w:rsidP="00A739B4">
      <w:pPr>
        <w:bidi/>
        <w:rPr>
          <w:rFonts w:cs="David" w:hint="cs"/>
          <w:rtl/>
        </w:rPr>
      </w:pPr>
      <w:r w:rsidRPr="00A739B4">
        <w:rPr>
          <w:rFonts w:cs="David" w:hint="cs"/>
          <w:rtl/>
        </w:rPr>
        <w:tab/>
        <w:t xml:space="preserve"> אנחנו נתאמן בלהיות רציניים...</w:t>
      </w:r>
    </w:p>
    <w:p w14:paraId="65656817" w14:textId="77777777" w:rsidR="00A739B4" w:rsidRPr="00A739B4" w:rsidRDefault="00A739B4" w:rsidP="00A739B4">
      <w:pPr>
        <w:bidi/>
        <w:rPr>
          <w:rFonts w:cs="David" w:hint="cs"/>
          <w:rtl/>
        </w:rPr>
      </w:pPr>
    </w:p>
    <w:p w14:paraId="7E571431" w14:textId="77777777" w:rsidR="00A739B4" w:rsidRPr="00A739B4" w:rsidRDefault="00A739B4" w:rsidP="00A739B4">
      <w:pPr>
        <w:bidi/>
        <w:rPr>
          <w:rFonts w:cs="David" w:hint="cs"/>
          <w:u w:val="single"/>
          <w:rtl/>
        </w:rPr>
      </w:pPr>
      <w:r w:rsidRPr="00A739B4">
        <w:rPr>
          <w:rFonts w:cs="David" w:hint="cs"/>
          <w:u w:val="single"/>
          <w:rtl/>
        </w:rPr>
        <w:t>מיכאל בן ארי:</w:t>
      </w:r>
    </w:p>
    <w:p w14:paraId="6DAE93D5" w14:textId="77777777" w:rsidR="00A739B4" w:rsidRPr="00A739B4" w:rsidRDefault="00A739B4" w:rsidP="00A739B4">
      <w:pPr>
        <w:bidi/>
        <w:rPr>
          <w:rFonts w:cs="David" w:hint="cs"/>
          <w:rtl/>
        </w:rPr>
      </w:pPr>
    </w:p>
    <w:p w14:paraId="5D6A5248" w14:textId="77777777" w:rsidR="00A739B4" w:rsidRPr="00A739B4" w:rsidRDefault="00A739B4" w:rsidP="00A739B4">
      <w:pPr>
        <w:bidi/>
        <w:rPr>
          <w:rFonts w:cs="David" w:hint="cs"/>
          <w:rtl/>
        </w:rPr>
      </w:pPr>
      <w:r w:rsidRPr="00A739B4">
        <w:rPr>
          <w:rFonts w:cs="David" w:hint="cs"/>
          <w:rtl/>
        </w:rPr>
        <w:tab/>
        <w:t xml:space="preserve"> לביקור של האפיפיור יש  עניין ציבורי רחב ביותר, זה לא סתם סוג של ביקור </w:t>
      </w:r>
      <w:proofErr w:type="spellStart"/>
      <w:r w:rsidRPr="00A739B4">
        <w:rPr>
          <w:rFonts w:cs="David" w:hint="cs"/>
          <w:rtl/>
        </w:rPr>
        <w:t>נימוסין</w:t>
      </w:r>
      <w:proofErr w:type="spellEnd"/>
      <w:r w:rsidRPr="00A739B4">
        <w:rPr>
          <w:rFonts w:cs="David" w:hint="cs"/>
          <w:rtl/>
        </w:rPr>
        <w:t xml:space="preserve">. אנחנו שומעים את הדרישות שבאות מהכיוון שלה ותיקן, שמענו כל מיני תגובות, מתפזרות כל מיני שמועות לגבי  הסכמים כאלה ואחרים, לגבי העברת בעלות לרשות </w:t>
      </w:r>
      <w:proofErr w:type="spellStart"/>
      <w:r w:rsidRPr="00A739B4">
        <w:rPr>
          <w:rFonts w:cs="David" w:hint="cs"/>
          <w:rtl/>
        </w:rPr>
        <w:t>הכנסיה</w:t>
      </w:r>
      <w:proofErr w:type="spellEnd"/>
      <w:r w:rsidRPr="00A739B4">
        <w:rPr>
          <w:rFonts w:cs="David" w:hint="cs"/>
          <w:rtl/>
        </w:rPr>
        <w:t>, של נכסים שנמצאים בבעלות מדינת ישראל, וכמובן שלא מדובר בעניין מבוטל.</w:t>
      </w:r>
    </w:p>
    <w:p w14:paraId="52E37064" w14:textId="77777777" w:rsidR="00A739B4" w:rsidRPr="00A739B4" w:rsidRDefault="00A739B4" w:rsidP="00A739B4">
      <w:pPr>
        <w:bidi/>
        <w:rPr>
          <w:rFonts w:cs="David" w:hint="cs"/>
          <w:rtl/>
        </w:rPr>
      </w:pPr>
    </w:p>
    <w:p w14:paraId="7A5B9D2B" w14:textId="77777777" w:rsidR="00A739B4" w:rsidRPr="00A739B4" w:rsidRDefault="00A739B4" w:rsidP="00A739B4">
      <w:pPr>
        <w:bidi/>
        <w:rPr>
          <w:rFonts w:cs="David" w:hint="cs"/>
          <w:rtl/>
        </w:rPr>
      </w:pPr>
      <w:r w:rsidRPr="00A739B4">
        <w:rPr>
          <w:rFonts w:cs="David" w:hint="cs"/>
          <w:rtl/>
        </w:rPr>
        <w:tab/>
        <w:t xml:space="preserve">דבר שני, הביקור הוא לא רק ביקור </w:t>
      </w:r>
      <w:proofErr w:type="spellStart"/>
      <w:r w:rsidRPr="00A739B4">
        <w:rPr>
          <w:rFonts w:cs="David" w:hint="cs"/>
          <w:rtl/>
        </w:rPr>
        <w:t>נימוסין</w:t>
      </w:r>
      <w:proofErr w:type="spellEnd"/>
      <w:r w:rsidRPr="00A739B4">
        <w:rPr>
          <w:rFonts w:cs="David" w:hint="cs"/>
          <w:rtl/>
        </w:rPr>
        <w:t xml:space="preserve"> אלא יש עניין של מאבק תיאולוגי בין היהדות לנצרות ואני חושב שצריך להיות דיון בכנסת בעניין הזה וזה לא דבר שאפשר לעבור עליו לסדר היום בלי לומר אמירה נגדית. </w:t>
      </w:r>
    </w:p>
    <w:p w14:paraId="27A96997" w14:textId="77777777" w:rsidR="00A739B4" w:rsidRPr="00A739B4" w:rsidRDefault="00A739B4" w:rsidP="00A739B4">
      <w:pPr>
        <w:bidi/>
        <w:rPr>
          <w:rFonts w:cs="David" w:hint="cs"/>
          <w:rtl/>
        </w:rPr>
      </w:pPr>
    </w:p>
    <w:p w14:paraId="2944A025" w14:textId="77777777" w:rsidR="00A739B4" w:rsidRPr="00A739B4" w:rsidRDefault="00A739B4" w:rsidP="00A739B4">
      <w:pPr>
        <w:bidi/>
        <w:rPr>
          <w:rFonts w:cs="David" w:hint="cs"/>
          <w:u w:val="single"/>
          <w:rtl/>
        </w:rPr>
      </w:pPr>
      <w:r w:rsidRPr="00A739B4">
        <w:rPr>
          <w:rFonts w:cs="David" w:hint="cs"/>
          <w:u w:val="single"/>
          <w:rtl/>
        </w:rPr>
        <w:t>אחמד טיבי:</w:t>
      </w:r>
    </w:p>
    <w:p w14:paraId="48C0808F" w14:textId="77777777" w:rsidR="00A739B4" w:rsidRPr="00A739B4" w:rsidRDefault="00A739B4" w:rsidP="00A739B4">
      <w:pPr>
        <w:bidi/>
        <w:rPr>
          <w:rFonts w:cs="David" w:hint="cs"/>
          <w:rtl/>
        </w:rPr>
      </w:pPr>
    </w:p>
    <w:p w14:paraId="1C10D4FA" w14:textId="77777777" w:rsidR="00A739B4" w:rsidRPr="00A739B4" w:rsidRDefault="00A739B4" w:rsidP="00A739B4">
      <w:pPr>
        <w:bidi/>
        <w:rPr>
          <w:rFonts w:cs="David" w:hint="cs"/>
          <w:rtl/>
        </w:rPr>
      </w:pPr>
      <w:r w:rsidRPr="00A739B4">
        <w:rPr>
          <w:rFonts w:cs="David" w:hint="cs"/>
          <w:rtl/>
        </w:rPr>
        <w:tab/>
        <w:t>אני שוקל לתמוך בו.</w:t>
      </w:r>
    </w:p>
    <w:p w14:paraId="4CC74B4B" w14:textId="77777777" w:rsidR="00A739B4" w:rsidRPr="00A739B4" w:rsidRDefault="00A739B4" w:rsidP="00A739B4">
      <w:pPr>
        <w:bidi/>
        <w:rPr>
          <w:rFonts w:cs="David" w:hint="cs"/>
          <w:rtl/>
        </w:rPr>
      </w:pPr>
    </w:p>
    <w:p w14:paraId="14A0593C" w14:textId="77777777" w:rsidR="00A739B4" w:rsidRPr="00A739B4" w:rsidRDefault="00A739B4" w:rsidP="00A739B4">
      <w:pPr>
        <w:bidi/>
        <w:rPr>
          <w:rFonts w:cs="David" w:hint="cs"/>
          <w:u w:val="single"/>
          <w:rtl/>
        </w:rPr>
      </w:pPr>
      <w:r w:rsidRPr="00A739B4">
        <w:rPr>
          <w:rFonts w:cs="David" w:hint="cs"/>
          <w:u w:val="single"/>
          <w:rtl/>
        </w:rPr>
        <w:t>מיכאל בן ארי:</w:t>
      </w:r>
    </w:p>
    <w:p w14:paraId="668C163B" w14:textId="77777777" w:rsidR="00A739B4" w:rsidRPr="00A739B4" w:rsidRDefault="00A739B4" w:rsidP="00A739B4">
      <w:pPr>
        <w:bidi/>
        <w:rPr>
          <w:rFonts w:cs="David" w:hint="cs"/>
          <w:rtl/>
        </w:rPr>
      </w:pPr>
    </w:p>
    <w:p w14:paraId="273DC18F" w14:textId="77777777" w:rsidR="00A739B4" w:rsidRPr="00A739B4" w:rsidRDefault="00A739B4" w:rsidP="00A739B4">
      <w:pPr>
        <w:bidi/>
        <w:rPr>
          <w:rFonts w:cs="David" w:hint="cs"/>
          <w:rtl/>
        </w:rPr>
      </w:pPr>
      <w:r w:rsidRPr="00A739B4">
        <w:rPr>
          <w:rFonts w:cs="David" w:hint="cs"/>
          <w:rtl/>
        </w:rPr>
        <w:tab/>
        <w:t xml:space="preserve"> הנושא עובר כאילו ללא שום מחאה ללא שום אמירה ואני חושב שראוי שבכנסת תיאמר אמירה אחרת שונה ממה שמנסים להראות בהזמנה בגודל של שולחן שקיבלנו אתמול בבית הנשיא, לקבל את הכס הקדוש. יש כאלה שגם חושבים אחרת על ביקור האפיפיור והדברים ראוי שייאמרו.</w:t>
      </w:r>
    </w:p>
    <w:p w14:paraId="0737428D" w14:textId="77777777" w:rsidR="00A739B4" w:rsidRPr="00A739B4" w:rsidRDefault="00A739B4" w:rsidP="00A739B4">
      <w:pPr>
        <w:bidi/>
        <w:rPr>
          <w:rFonts w:cs="David" w:hint="cs"/>
          <w:rtl/>
        </w:rPr>
      </w:pPr>
    </w:p>
    <w:p w14:paraId="6E00C627" w14:textId="77777777" w:rsidR="00A739B4" w:rsidRPr="00A739B4" w:rsidRDefault="00A739B4" w:rsidP="00A739B4">
      <w:pPr>
        <w:bidi/>
        <w:rPr>
          <w:rFonts w:cs="David" w:hint="cs"/>
          <w:rtl/>
        </w:rPr>
      </w:pPr>
      <w:r w:rsidRPr="00A739B4">
        <w:rPr>
          <w:rFonts w:cs="David" w:hint="cs"/>
          <w:rtl/>
        </w:rPr>
        <w:tab/>
        <w:t>אני חושב שיש גם עניינים לאומיים כאלה ואחרים שראוי שייאמרו וזה כמובן מעל במת הכנסת. לכן אני מבקש לקבל את ההצעה שלי ולא לגרום לכך שלא תהיה שום אמירה ביקורתית מול ביקורו של האפיפיור.</w:t>
      </w:r>
    </w:p>
    <w:p w14:paraId="2EBEC972" w14:textId="77777777" w:rsidR="00A739B4" w:rsidRPr="00A739B4" w:rsidRDefault="00A739B4" w:rsidP="00A739B4">
      <w:pPr>
        <w:bidi/>
        <w:rPr>
          <w:rFonts w:cs="David" w:hint="cs"/>
          <w:rtl/>
        </w:rPr>
      </w:pPr>
    </w:p>
    <w:p w14:paraId="6842D6E1" w14:textId="77777777" w:rsidR="00A739B4" w:rsidRPr="00A739B4" w:rsidRDefault="00A739B4" w:rsidP="00A739B4">
      <w:pPr>
        <w:bidi/>
        <w:rPr>
          <w:rFonts w:cs="David" w:hint="cs"/>
          <w:rtl/>
        </w:rPr>
      </w:pPr>
      <w:r w:rsidRPr="00A739B4">
        <w:rPr>
          <w:rFonts w:cs="David" w:hint="cs"/>
          <w:u w:val="single"/>
          <w:rtl/>
        </w:rPr>
        <w:t>דליה איציק:</w:t>
      </w:r>
    </w:p>
    <w:p w14:paraId="673A65FB" w14:textId="77777777" w:rsidR="00A739B4" w:rsidRPr="00A739B4" w:rsidRDefault="00A739B4" w:rsidP="00A739B4">
      <w:pPr>
        <w:bidi/>
        <w:rPr>
          <w:rFonts w:cs="David" w:hint="cs"/>
          <w:rtl/>
        </w:rPr>
      </w:pPr>
    </w:p>
    <w:p w14:paraId="46672BC5" w14:textId="77777777" w:rsidR="00A739B4" w:rsidRPr="00A739B4" w:rsidRDefault="00A739B4" w:rsidP="00A739B4">
      <w:pPr>
        <w:bidi/>
        <w:rPr>
          <w:rFonts w:cs="David" w:hint="cs"/>
          <w:rtl/>
        </w:rPr>
      </w:pPr>
      <w:r w:rsidRPr="00A739B4">
        <w:rPr>
          <w:rFonts w:cs="David" w:hint="cs"/>
          <w:rtl/>
        </w:rPr>
        <w:tab/>
        <w:t>מה תוכן האמירה שאתה רוצה להגיד? אני רוצה לדעת אם אני תומכת בך או לא.</w:t>
      </w:r>
    </w:p>
    <w:p w14:paraId="7F06F962" w14:textId="77777777" w:rsidR="00A739B4" w:rsidRPr="00A739B4" w:rsidRDefault="00A739B4" w:rsidP="00A739B4">
      <w:pPr>
        <w:bidi/>
        <w:rPr>
          <w:rFonts w:cs="David" w:hint="cs"/>
          <w:rtl/>
        </w:rPr>
      </w:pPr>
    </w:p>
    <w:p w14:paraId="499A161E" w14:textId="77777777" w:rsidR="00A739B4" w:rsidRPr="00A739B4" w:rsidRDefault="00A739B4" w:rsidP="00A739B4">
      <w:pPr>
        <w:bidi/>
        <w:rPr>
          <w:rFonts w:cs="David" w:hint="cs"/>
          <w:u w:val="single"/>
          <w:rtl/>
        </w:rPr>
      </w:pPr>
      <w:r w:rsidRPr="00A739B4">
        <w:rPr>
          <w:rFonts w:cs="David" w:hint="cs"/>
          <w:u w:val="single"/>
          <w:rtl/>
        </w:rPr>
        <w:t>מיכאל בן ארי:</w:t>
      </w:r>
    </w:p>
    <w:p w14:paraId="374F5DEE" w14:textId="77777777" w:rsidR="00A739B4" w:rsidRPr="00A739B4" w:rsidRDefault="00A739B4" w:rsidP="00A739B4">
      <w:pPr>
        <w:bidi/>
        <w:rPr>
          <w:rFonts w:cs="David" w:hint="cs"/>
          <w:rtl/>
        </w:rPr>
      </w:pPr>
    </w:p>
    <w:p w14:paraId="7AD355EA" w14:textId="77777777" w:rsidR="00A739B4" w:rsidRPr="00A739B4" w:rsidRDefault="00A739B4" w:rsidP="00A739B4">
      <w:pPr>
        <w:bidi/>
        <w:rPr>
          <w:rFonts w:cs="David" w:hint="cs"/>
          <w:rtl/>
        </w:rPr>
      </w:pPr>
      <w:r w:rsidRPr="00A739B4">
        <w:rPr>
          <w:rFonts w:cs="David" w:hint="cs"/>
          <w:rtl/>
        </w:rPr>
        <w:tab/>
        <w:t>תוכן האמירה ייאמר מעל במת הכנסת, אני אגיד בראשי פרקים את הדברים העיקריים.</w:t>
      </w:r>
    </w:p>
    <w:p w14:paraId="1893E5C6" w14:textId="77777777" w:rsidR="00A739B4" w:rsidRPr="00A739B4" w:rsidRDefault="00A739B4" w:rsidP="00A739B4">
      <w:pPr>
        <w:bidi/>
        <w:rPr>
          <w:rFonts w:cs="David" w:hint="cs"/>
          <w:rtl/>
        </w:rPr>
      </w:pPr>
    </w:p>
    <w:p w14:paraId="7CE2A8D4"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1E73CD4C" w14:textId="77777777" w:rsidR="00A739B4" w:rsidRPr="00A739B4" w:rsidRDefault="00A739B4" w:rsidP="00A739B4">
      <w:pPr>
        <w:bidi/>
        <w:rPr>
          <w:rFonts w:cs="David" w:hint="cs"/>
          <w:rtl/>
        </w:rPr>
      </w:pPr>
    </w:p>
    <w:p w14:paraId="5B978EE3" w14:textId="77777777" w:rsidR="00A739B4" w:rsidRPr="00A739B4" w:rsidRDefault="00A739B4" w:rsidP="00A739B4">
      <w:pPr>
        <w:bidi/>
        <w:rPr>
          <w:rFonts w:cs="David" w:hint="cs"/>
          <w:rtl/>
        </w:rPr>
      </w:pPr>
      <w:r w:rsidRPr="00A739B4">
        <w:rPr>
          <w:rFonts w:cs="David" w:hint="cs"/>
          <w:rtl/>
        </w:rPr>
        <w:tab/>
        <w:t xml:space="preserve">  חבר הכנסת בן ארי הציג את עמדתו.</w:t>
      </w:r>
    </w:p>
    <w:p w14:paraId="60516FBB" w14:textId="77777777" w:rsidR="00A739B4" w:rsidRPr="00A739B4" w:rsidRDefault="00A739B4" w:rsidP="00A739B4">
      <w:pPr>
        <w:bidi/>
        <w:rPr>
          <w:rFonts w:cs="David" w:hint="cs"/>
          <w:rtl/>
        </w:rPr>
      </w:pPr>
    </w:p>
    <w:p w14:paraId="2F384DE6" w14:textId="77777777" w:rsidR="00A739B4" w:rsidRPr="00A739B4" w:rsidRDefault="00A739B4" w:rsidP="00A739B4">
      <w:pPr>
        <w:bidi/>
        <w:rPr>
          <w:rFonts w:cs="David" w:hint="cs"/>
          <w:rtl/>
        </w:rPr>
      </w:pPr>
      <w:r w:rsidRPr="00A739B4">
        <w:rPr>
          <w:rFonts w:cs="David" w:hint="cs"/>
          <w:u w:val="single"/>
          <w:rtl/>
        </w:rPr>
        <w:t>יואל חסון:</w:t>
      </w:r>
    </w:p>
    <w:p w14:paraId="1E1138CA" w14:textId="77777777" w:rsidR="00A739B4" w:rsidRPr="00A739B4" w:rsidRDefault="00A739B4" w:rsidP="00A739B4">
      <w:pPr>
        <w:bidi/>
        <w:rPr>
          <w:rFonts w:cs="David" w:hint="cs"/>
          <w:rtl/>
        </w:rPr>
      </w:pPr>
    </w:p>
    <w:p w14:paraId="15BC54C2" w14:textId="77777777" w:rsidR="00A739B4" w:rsidRPr="00A739B4" w:rsidRDefault="00A739B4" w:rsidP="00A739B4">
      <w:pPr>
        <w:bidi/>
        <w:rPr>
          <w:rFonts w:cs="David" w:hint="cs"/>
          <w:rtl/>
        </w:rPr>
      </w:pPr>
      <w:r w:rsidRPr="00A739B4">
        <w:rPr>
          <w:rFonts w:cs="David" w:hint="cs"/>
          <w:rtl/>
        </w:rPr>
        <w:tab/>
        <w:t xml:space="preserve"> אנחנו רוצים לדעת מה הטענה.</w:t>
      </w:r>
    </w:p>
    <w:p w14:paraId="750C52DE" w14:textId="77777777" w:rsidR="00A739B4" w:rsidRPr="00A739B4" w:rsidRDefault="00A739B4" w:rsidP="00A739B4">
      <w:pPr>
        <w:bidi/>
        <w:rPr>
          <w:rFonts w:cs="David" w:hint="cs"/>
          <w:rtl/>
        </w:rPr>
      </w:pPr>
    </w:p>
    <w:p w14:paraId="74D3F7EB"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02DAFA85" w14:textId="77777777" w:rsidR="00A739B4" w:rsidRPr="00A739B4" w:rsidRDefault="00A739B4" w:rsidP="00A739B4">
      <w:pPr>
        <w:bidi/>
        <w:rPr>
          <w:rFonts w:cs="David" w:hint="cs"/>
          <w:rtl/>
        </w:rPr>
      </w:pPr>
    </w:p>
    <w:p w14:paraId="25C97571" w14:textId="77777777" w:rsidR="00A739B4" w:rsidRPr="00A739B4" w:rsidRDefault="00A739B4" w:rsidP="00A739B4">
      <w:pPr>
        <w:bidi/>
        <w:rPr>
          <w:rFonts w:cs="David" w:hint="cs"/>
          <w:rtl/>
        </w:rPr>
      </w:pPr>
      <w:r w:rsidRPr="00A739B4">
        <w:rPr>
          <w:rFonts w:cs="David" w:hint="cs"/>
          <w:rtl/>
        </w:rPr>
        <w:tab/>
        <w:t xml:space="preserve">  אפשר להירשם לדיון ואתה יכול לשאול אותו.</w:t>
      </w:r>
    </w:p>
    <w:p w14:paraId="3CAB4193" w14:textId="77777777" w:rsidR="00A739B4" w:rsidRPr="00A739B4" w:rsidRDefault="00A739B4" w:rsidP="00A739B4">
      <w:pPr>
        <w:bidi/>
        <w:rPr>
          <w:rFonts w:cs="David" w:hint="cs"/>
          <w:rtl/>
        </w:rPr>
      </w:pPr>
    </w:p>
    <w:p w14:paraId="10FF86DC" w14:textId="77777777" w:rsidR="00A739B4" w:rsidRPr="00A739B4" w:rsidRDefault="00A739B4" w:rsidP="00A739B4">
      <w:pPr>
        <w:bidi/>
        <w:rPr>
          <w:rFonts w:cs="David" w:hint="cs"/>
          <w:u w:val="single"/>
          <w:rtl/>
        </w:rPr>
      </w:pPr>
      <w:r w:rsidRPr="00A739B4">
        <w:rPr>
          <w:rFonts w:cs="David" w:hint="cs"/>
          <w:u w:val="single"/>
          <w:rtl/>
        </w:rPr>
        <w:t>מיכאל בן ארי:</w:t>
      </w:r>
    </w:p>
    <w:p w14:paraId="35E57353" w14:textId="77777777" w:rsidR="00A739B4" w:rsidRPr="00A739B4" w:rsidRDefault="00A739B4" w:rsidP="00A739B4">
      <w:pPr>
        <w:bidi/>
        <w:rPr>
          <w:rFonts w:cs="David" w:hint="cs"/>
          <w:rtl/>
        </w:rPr>
      </w:pPr>
    </w:p>
    <w:p w14:paraId="3E8602FB" w14:textId="77777777" w:rsidR="00A739B4" w:rsidRPr="00A739B4" w:rsidRDefault="00A739B4" w:rsidP="00A739B4">
      <w:pPr>
        <w:bidi/>
        <w:rPr>
          <w:rFonts w:cs="David" w:hint="cs"/>
          <w:rtl/>
        </w:rPr>
      </w:pPr>
      <w:r w:rsidRPr="00A739B4">
        <w:rPr>
          <w:rFonts w:cs="David" w:hint="cs"/>
          <w:rtl/>
        </w:rPr>
        <w:tab/>
        <w:t xml:space="preserve">אני יכול להגיד את זה בכמה משפטים, יש לנו חשבון ארוך ביותר עם </w:t>
      </w:r>
      <w:proofErr w:type="spellStart"/>
      <w:r w:rsidRPr="00A739B4">
        <w:rPr>
          <w:rFonts w:cs="David" w:hint="cs"/>
          <w:rtl/>
        </w:rPr>
        <w:t>הכנסיה</w:t>
      </w:r>
      <w:proofErr w:type="spellEnd"/>
      <w:r w:rsidRPr="00A739B4">
        <w:rPr>
          <w:rFonts w:cs="David" w:hint="cs"/>
          <w:rtl/>
        </w:rPr>
        <w:t xml:space="preserve">, חשבון של עם ישראל. קבלת הפנים </w:t>
      </w:r>
      <w:proofErr w:type="spellStart"/>
      <w:r w:rsidRPr="00A739B4">
        <w:rPr>
          <w:rFonts w:cs="David" w:hint="cs"/>
          <w:rtl/>
        </w:rPr>
        <w:t>המאד</w:t>
      </w:r>
      <w:proofErr w:type="spellEnd"/>
      <w:r w:rsidRPr="00A739B4">
        <w:rPr>
          <w:rFonts w:cs="David" w:hint="cs"/>
          <w:rtl/>
        </w:rPr>
        <w:t xml:space="preserve"> ממלכתית ומאד יפה שהולכים לעשות לו היא בסך הכול הפניית גב למיליונים יהודים שנהרגו בצל חרב האהבה ודת החסד הזו.</w:t>
      </w:r>
    </w:p>
    <w:p w14:paraId="362D2A21" w14:textId="77777777" w:rsidR="00A739B4" w:rsidRPr="00A739B4" w:rsidRDefault="00A739B4" w:rsidP="00A739B4">
      <w:pPr>
        <w:bidi/>
        <w:rPr>
          <w:rFonts w:cs="David" w:hint="cs"/>
          <w:rtl/>
        </w:rPr>
      </w:pPr>
    </w:p>
    <w:p w14:paraId="7DB610BF" w14:textId="77777777" w:rsidR="00A739B4" w:rsidRPr="00A739B4" w:rsidRDefault="00A739B4" w:rsidP="00A739B4">
      <w:pPr>
        <w:bidi/>
        <w:rPr>
          <w:rFonts w:cs="David" w:hint="cs"/>
          <w:rtl/>
        </w:rPr>
      </w:pPr>
      <w:r w:rsidRPr="00A739B4">
        <w:rPr>
          <w:rFonts w:cs="David" w:hint="cs"/>
          <w:rtl/>
        </w:rPr>
        <w:tab/>
        <w:t xml:space="preserve">דבר שני, האפיפיור הזה לא נחשד על אנטישמיות, הוא הוכיח אנטישמיות בזה שהיה בנוער </w:t>
      </w:r>
      <w:proofErr w:type="spellStart"/>
      <w:r w:rsidRPr="00A739B4">
        <w:rPr>
          <w:rFonts w:cs="David" w:hint="cs"/>
          <w:rtl/>
        </w:rPr>
        <w:t>היטלר</w:t>
      </w:r>
      <w:proofErr w:type="spellEnd"/>
      <w:r w:rsidRPr="00A739B4">
        <w:rPr>
          <w:rFonts w:cs="David" w:hint="cs"/>
          <w:rtl/>
        </w:rPr>
        <w:t xml:space="preserve">, בזה שהחזיר לכנסיה בישוף שהיה מכחיש שואה, בזה שהחזיר את העניין של הריגת </w:t>
      </w:r>
      <w:proofErr w:type="spellStart"/>
      <w:r w:rsidRPr="00A739B4">
        <w:rPr>
          <w:rFonts w:cs="David" w:hint="cs"/>
          <w:rtl/>
        </w:rPr>
        <w:t>ישו</w:t>
      </w:r>
      <w:proofErr w:type="spellEnd"/>
      <w:r w:rsidRPr="00A739B4">
        <w:rPr>
          <w:rFonts w:cs="David" w:hint="cs"/>
          <w:rtl/>
        </w:rPr>
        <w:t xml:space="preserve"> על ידי היהודים, יש כמה דברים שצריכים להיאמר. </w:t>
      </w:r>
    </w:p>
    <w:p w14:paraId="4CAD6AA5" w14:textId="77777777" w:rsidR="00A739B4" w:rsidRDefault="00A739B4" w:rsidP="00A739B4">
      <w:pPr>
        <w:bidi/>
        <w:rPr>
          <w:rFonts w:cs="David" w:hint="cs"/>
          <w:rtl/>
        </w:rPr>
      </w:pPr>
    </w:p>
    <w:p w14:paraId="33E10E24" w14:textId="77777777" w:rsidR="00A739B4" w:rsidRDefault="00A739B4" w:rsidP="00A739B4">
      <w:pPr>
        <w:bidi/>
        <w:rPr>
          <w:rFonts w:cs="David" w:hint="cs"/>
          <w:rtl/>
        </w:rPr>
      </w:pPr>
    </w:p>
    <w:p w14:paraId="5BE83885" w14:textId="77777777" w:rsidR="00A739B4" w:rsidRDefault="00A739B4" w:rsidP="00A739B4">
      <w:pPr>
        <w:bidi/>
        <w:rPr>
          <w:rFonts w:cs="David" w:hint="cs"/>
          <w:rtl/>
        </w:rPr>
      </w:pPr>
    </w:p>
    <w:p w14:paraId="76CD1E0E" w14:textId="77777777" w:rsidR="00A739B4" w:rsidRDefault="00A739B4" w:rsidP="00A739B4">
      <w:pPr>
        <w:bidi/>
        <w:rPr>
          <w:rFonts w:cs="David" w:hint="cs"/>
          <w:rtl/>
        </w:rPr>
      </w:pPr>
    </w:p>
    <w:p w14:paraId="3606F3D3" w14:textId="77777777" w:rsidR="00A739B4" w:rsidRDefault="00A739B4" w:rsidP="00A739B4">
      <w:pPr>
        <w:bidi/>
        <w:rPr>
          <w:rFonts w:cs="David" w:hint="cs"/>
          <w:rtl/>
        </w:rPr>
      </w:pPr>
    </w:p>
    <w:p w14:paraId="43C4BF7E" w14:textId="77777777" w:rsidR="00A739B4" w:rsidRPr="00A739B4" w:rsidRDefault="00A739B4" w:rsidP="00A739B4">
      <w:pPr>
        <w:bidi/>
        <w:rPr>
          <w:rFonts w:cs="David" w:hint="cs"/>
          <w:rtl/>
        </w:rPr>
      </w:pPr>
    </w:p>
    <w:p w14:paraId="6DF31671" w14:textId="77777777" w:rsidR="00A739B4" w:rsidRPr="00A739B4" w:rsidRDefault="00A739B4" w:rsidP="00A739B4">
      <w:pPr>
        <w:bidi/>
        <w:rPr>
          <w:rFonts w:cs="David" w:hint="cs"/>
          <w:u w:val="single"/>
          <w:rtl/>
        </w:rPr>
      </w:pPr>
      <w:r w:rsidRPr="00A739B4">
        <w:rPr>
          <w:rFonts w:cs="David" w:hint="cs"/>
          <w:u w:val="single"/>
          <w:rtl/>
        </w:rPr>
        <w:t xml:space="preserve">דני </w:t>
      </w:r>
      <w:proofErr w:type="spellStart"/>
      <w:r w:rsidRPr="00A739B4">
        <w:rPr>
          <w:rFonts w:cs="David" w:hint="cs"/>
          <w:u w:val="single"/>
          <w:rtl/>
        </w:rPr>
        <w:t>דנון</w:t>
      </w:r>
      <w:proofErr w:type="spellEnd"/>
      <w:r w:rsidRPr="00A739B4">
        <w:rPr>
          <w:rFonts w:cs="David" w:hint="cs"/>
          <w:u w:val="single"/>
          <w:rtl/>
        </w:rPr>
        <w:t>:</w:t>
      </w:r>
    </w:p>
    <w:p w14:paraId="21B0ECCE" w14:textId="77777777" w:rsidR="00A739B4" w:rsidRPr="00A739B4" w:rsidRDefault="00A739B4" w:rsidP="00A739B4">
      <w:pPr>
        <w:bidi/>
        <w:rPr>
          <w:rFonts w:cs="David" w:hint="cs"/>
          <w:rtl/>
        </w:rPr>
      </w:pPr>
    </w:p>
    <w:p w14:paraId="1B796923" w14:textId="77777777" w:rsidR="00A739B4" w:rsidRPr="00A739B4" w:rsidRDefault="00A739B4" w:rsidP="00A739B4">
      <w:pPr>
        <w:bidi/>
        <w:rPr>
          <w:rFonts w:cs="David" w:hint="cs"/>
          <w:rtl/>
        </w:rPr>
      </w:pPr>
      <w:r w:rsidRPr="00A739B4">
        <w:rPr>
          <w:rFonts w:cs="David" w:hint="cs"/>
          <w:rtl/>
        </w:rPr>
        <w:tab/>
        <w:t>מה אתה מציע? שלא נקבל אותו?</w:t>
      </w:r>
    </w:p>
    <w:p w14:paraId="1BC33670" w14:textId="77777777" w:rsidR="00A739B4" w:rsidRPr="00A739B4" w:rsidRDefault="00A739B4" w:rsidP="00A739B4">
      <w:pPr>
        <w:bidi/>
        <w:rPr>
          <w:rFonts w:cs="David" w:hint="cs"/>
          <w:rtl/>
        </w:rPr>
      </w:pPr>
    </w:p>
    <w:p w14:paraId="2B0C2E8C"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0D626BC2" w14:textId="77777777" w:rsidR="00A739B4" w:rsidRPr="00A739B4" w:rsidRDefault="00A739B4" w:rsidP="00A739B4">
      <w:pPr>
        <w:bidi/>
        <w:rPr>
          <w:rFonts w:cs="David" w:hint="cs"/>
          <w:rtl/>
        </w:rPr>
      </w:pPr>
    </w:p>
    <w:p w14:paraId="13CC9C1D" w14:textId="77777777" w:rsidR="00A739B4" w:rsidRPr="00A739B4" w:rsidRDefault="00A739B4" w:rsidP="00A739B4">
      <w:pPr>
        <w:bidi/>
        <w:rPr>
          <w:rFonts w:cs="David" w:hint="cs"/>
          <w:rtl/>
        </w:rPr>
      </w:pPr>
      <w:r w:rsidRPr="00A739B4">
        <w:rPr>
          <w:rFonts w:cs="David" w:hint="cs"/>
          <w:rtl/>
        </w:rPr>
        <w:tab/>
        <w:t>זה לא הנושא לדיון, הבמה הזו היא לא המקום לדיון כרגע בעצם ההצעה לסדר, הבמה הזו היא לשאלה אחת, האם זו הצעה לסדר דחופה שצריכים לאשר אותה מעבר למה שהנשיאות אישרה או לא.  נימקת את הסיבות מבחינתך לבקשה לערעור, לפני שאתן לחברי הכנסת לדבר  אני מעביר את זכות הדיבור לסגן יושב ראש הכנסת שינמק את סיבות הנשיאות לדחייה.</w:t>
      </w:r>
    </w:p>
    <w:p w14:paraId="2B8DC593" w14:textId="77777777" w:rsidR="00A739B4" w:rsidRPr="00A739B4" w:rsidRDefault="00A739B4" w:rsidP="00A739B4">
      <w:pPr>
        <w:bidi/>
        <w:rPr>
          <w:rFonts w:cs="David" w:hint="cs"/>
          <w:rtl/>
        </w:rPr>
      </w:pPr>
    </w:p>
    <w:p w14:paraId="78E1655A" w14:textId="77777777" w:rsidR="00A739B4" w:rsidRPr="00A739B4" w:rsidRDefault="00A739B4" w:rsidP="00A739B4">
      <w:pPr>
        <w:bidi/>
        <w:rPr>
          <w:rFonts w:cs="David" w:hint="cs"/>
          <w:u w:val="single"/>
          <w:rtl/>
        </w:rPr>
      </w:pPr>
      <w:r w:rsidRPr="00A739B4">
        <w:rPr>
          <w:rFonts w:cs="David" w:hint="cs"/>
          <w:u w:val="single"/>
          <w:rtl/>
        </w:rPr>
        <w:t xml:space="preserve">אופיר </w:t>
      </w:r>
      <w:proofErr w:type="spellStart"/>
      <w:r w:rsidRPr="00A739B4">
        <w:rPr>
          <w:rFonts w:cs="David" w:hint="cs"/>
          <w:u w:val="single"/>
          <w:rtl/>
        </w:rPr>
        <w:t>אקוניס</w:t>
      </w:r>
      <w:proofErr w:type="spellEnd"/>
      <w:r w:rsidRPr="00A739B4">
        <w:rPr>
          <w:rFonts w:cs="David" w:hint="cs"/>
          <w:u w:val="single"/>
          <w:rtl/>
        </w:rPr>
        <w:t>:</w:t>
      </w:r>
    </w:p>
    <w:p w14:paraId="79FA1C70" w14:textId="77777777" w:rsidR="00A739B4" w:rsidRPr="00A739B4" w:rsidRDefault="00A739B4" w:rsidP="00A739B4">
      <w:pPr>
        <w:bidi/>
        <w:rPr>
          <w:rFonts w:cs="David" w:hint="cs"/>
          <w:rtl/>
        </w:rPr>
      </w:pPr>
    </w:p>
    <w:p w14:paraId="0B21E083" w14:textId="77777777" w:rsidR="00A739B4" w:rsidRPr="00A739B4" w:rsidRDefault="00A739B4" w:rsidP="00A739B4">
      <w:pPr>
        <w:bidi/>
        <w:rPr>
          <w:rFonts w:cs="David" w:hint="cs"/>
          <w:rtl/>
        </w:rPr>
      </w:pPr>
      <w:r w:rsidRPr="00A739B4">
        <w:rPr>
          <w:rFonts w:cs="David" w:hint="cs"/>
          <w:rtl/>
        </w:rPr>
        <w:tab/>
        <w:t>הסיבה מאד פרוזאית, על שולחננו עלו כמה וכמה בקשות בהרבה נושאים, יושב ראש הכנסת רצה לקיים דיון דחוף בחמיה מהם, בכל זאת הגדלנו את המסגרת לששה או שבעה, ונושא ביקור האפיפיור והצעתו של חבר הכנסת בן ארי לא נתפסה בעיננו כהצעה דחופה לסדר היום.</w:t>
      </w:r>
    </w:p>
    <w:p w14:paraId="2DAEC3C1" w14:textId="77777777" w:rsidR="00A739B4" w:rsidRPr="00A739B4" w:rsidRDefault="00A739B4" w:rsidP="00A739B4">
      <w:pPr>
        <w:bidi/>
        <w:rPr>
          <w:rFonts w:cs="David" w:hint="cs"/>
          <w:rtl/>
        </w:rPr>
      </w:pPr>
    </w:p>
    <w:p w14:paraId="24988580" w14:textId="77777777" w:rsidR="00A739B4" w:rsidRPr="00A739B4" w:rsidRDefault="00A739B4" w:rsidP="00A739B4">
      <w:pPr>
        <w:bidi/>
        <w:rPr>
          <w:rFonts w:cs="David" w:hint="cs"/>
          <w:rtl/>
        </w:rPr>
      </w:pPr>
      <w:r w:rsidRPr="00A739B4">
        <w:rPr>
          <w:rFonts w:cs="David" w:hint="cs"/>
          <w:rtl/>
        </w:rPr>
        <w:tab/>
        <w:t xml:space="preserve">אותה תשובה גם עונה על הסעיף השני, לערעור של חבר הכנסת אריאל, אלה היו נושאים שהנשיאות חשבה שהם דחופים להיום ושאר הנושאים, עם כל הרצון הטוב, פשוט לא נמצא להם מקום כדחופות, כרגילות כן. </w:t>
      </w:r>
    </w:p>
    <w:p w14:paraId="0A4656CC" w14:textId="77777777" w:rsidR="00A739B4" w:rsidRPr="00A739B4" w:rsidRDefault="00A739B4" w:rsidP="00A739B4">
      <w:pPr>
        <w:bidi/>
        <w:rPr>
          <w:rFonts w:cs="David" w:hint="cs"/>
          <w:rtl/>
        </w:rPr>
      </w:pPr>
    </w:p>
    <w:p w14:paraId="477C74AD"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0C94DCE7" w14:textId="77777777" w:rsidR="00A739B4" w:rsidRPr="00A739B4" w:rsidRDefault="00A739B4" w:rsidP="00A739B4">
      <w:pPr>
        <w:bidi/>
        <w:rPr>
          <w:rFonts w:cs="David" w:hint="cs"/>
          <w:rtl/>
        </w:rPr>
      </w:pPr>
    </w:p>
    <w:p w14:paraId="45EB4B68" w14:textId="77777777" w:rsidR="00A739B4" w:rsidRPr="00A739B4" w:rsidRDefault="00A739B4" w:rsidP="00A739B4">
      <w:pPr>
        <w:bidi/>
        <w:rPr>
          <w:rFonts w:cs="David" w:hint="cs"/>
          <w:rtl/>
        </w:rPr>
      </w:pPr>
      <w:r w:rsidRPr="00A739B4">
        <w:rPr>
          <w:rFonts w:cs="David" w:hint="cs"/>
          <w:rtl/>
        </w:rPr>
        <w:tab/>
        <w:t>כרגילות בוודאי שרשאי חבר הכנסת להעלות, זו בכלל לא השאלה. תודה רבה אדוני סגן יושב ראש הכנסת. חבר הכנסת אריאל ואחריו חבר הכנסת בר און.</w:t>
      </w:r>
    </w:p>
    <w:p w14:paraId="6EB8A52D" w14:textId="77777777" w:rsidR="00A739B4" w:rsidRPr="00A739B4" w:rsidRDefault="00A739B4" w:rsidP="00A739B4">
      <w:pPr>
        <w:bidi/>
        <w:rPr>
          <w:rFonts w:cs="David" w:hint="cs"/>
          <w:rtl/>
        </w:rPr>
      </w:pPr>
    </w:p>
    <w:p w14:paraId="3CA5ABBB" w14:textId="77777777" w:rsidR="00A739B4" w:rsidRPr="00A739B4" w:rsidRDefault="00A739B4" w:rsidP="00A739B4">
      <w:pPr>
        <w:bidi/>
        <w:rPr>
          <w:rFonts w:cs="David" w:hint="cs"/>
          <w:rtl/>
        </w:rPr>
      </w:pPr>
      <w:r w:rsidRPr="00A739B4">
        <w:rPr>
          <w:rFonts w:cs="David" w:hint="cs"/>
          <w:u w:val="single"/>
          <w:rtl/>
        </w:rPr>
        <w:t>אורי אריאל:</w:t>
      </w:r>
    </w:p>
    <w:p w14:paraId="3AB9EC7E" w14:textId="77777777" w:rsidR="00A739B4" w:rsidRPr="00A739B4" w:rsidRDefault="00A739B4" w:rsidP="00A739B4">
      <w:pPr>
        <w:bidi/>
        <w:rPr>
          <w:rFonts w:cs="David" w:hint="cs"/>
          <w:rtl/>
        </w:rPr>
      </w:pPr>
    </w:p>
    <w:p w14:paraId="09B26329" w14:textId="77777777" w:rsidR="00A739B4" w:rsidRPr="00A739B4" w:rsidRDefault="00A739B4" w:rsidP="00A739B4">
      <w:pPr>
        <w:bidi/>
        <w:rPr>
          <w:rFonts w:cs="David" w:hint="cs"/>
          <w:rtl/>
        </w:rPr>
      </w:pPr>
      <w:r w:rsidRPr="00A739B4">
        <w:rPr>
          <w:rFonts w:cs="David" w:hint="cs"/>
          <w:rtl/>
        </w:rPr>
        <w:tab/>
        <w:t xml:space="preserve"> תודה אדוני היושב ראש, ראשית ברכות ליושב ראש והצלחה בתפקידו וגם לחבר הכנסת </w:t>
      </w:r>
      <w:proofErr w:type="spellStart"/>
      <w:r w:rsidRPr="00A739B4">
        <w:rPr>
          <w:rFonts w:cs="David" w:hint="cs"/>
          <w:rtl/>
        </w:rPr>
        <w:t>לוין</w:t>
      </w:r>
      <w:proofErr w:type="spellEnd"/>
      <w:r w:rsidRPr="00A739B4">
        <w:rPr>
          <w:rFonts w:cs="David" w:hint="cs"/>
          <w:rtl/>
        </w:rPr>
        <w:t xml:space="preserve">, המועמד הבא שייכנס. לעצם העניין, יושב ראש הכנסת רגיל לסדר היום הרגיל ברוטינה הרגילה שיש המון נושאים ואין זמן, אין נושאים על סדר יומה של הכנסת. אין חקיקה, לא פרטית לא ממשלתית לא דיונים לפי </w:t>
      </w:r>
      <w:proofErr w:type="spellStart"/>
      <w:r w:rsidRPr="00A739B4">
        <w:rPr>
          <w:rFonts w:cs="David" w:hint="cs"/>
          <w:rtl/>
        </w:rPr>
        <w:t>81א</w:t>
      </w:r>
      <w:proofErr w:type="spellEnd"/>
      <w:r w:rsidRPr="00A739B4">
        <w:rPr>
          <w:rFonts w:cs="David" w:hint="cs"/>
          <w:rtl/>
        </w:rPr>
        <w:t xml:space="preserve">' לא </w:t>
      </w:r>
      <w:proofErr w:type="spellStart"/>
      <w:r w:rsidRPr="00A739B4">
        <w:rPr>
          <w:rFonts w:cs="David" w:hint="cs"/>
          <w:rtl/>
        </w:rPr>
        <w:t>81ב</w:t>
      </w:r>
      <w:proofErr w:type="spellEnd"/>
      <w:r w:rsidRPr="00A739B4">
        <w:rPr>
          <w:rFonts w:cs="David" w:hint="cs"/>
          <w:rtl/>
        </w:rPr>
        <w:t>' ולא שום סעיף, סדר היום מצומצם מאד.</w:t>
      </w:r>
    </w:p>
    <w:p w14:paraId="1B92D704" w14:textId="77777777" w:rsidR="00A739B4" w:rsidRPr="00A739B4" w:rsidRDefault="00A739B4" w:rsidP="00A739B4">
      <w:pPr>
        <w:bidi/>
        <w:rPr>
          <w:rFonts w:cs="David" w:hint="cs"/>
          <w:rtl/>
        </w:rPr>
      </w:pPr>
    </w:p>
    <w:p w14:paraId="6B4F73FD" w14:textId="77777777" w:rsidR="00A739B4" w:rsidRPr="00A739B4" w:rsidRDefault="00A739B4" w:rsidP="00A739B4">
      <w:pPr>
        <w:bidi/>
        <w:ind w:firstLine="567"/>
        <w:rPr>
          <w:rFonts w:cs="David" w:hint="cs"/>
          <w:rtl/>
        </w:rPr>
      </w:pPr>
      <w:r w:rsidRPr="00A739B4">
        <w:rPr>
          <w:rFonts w:cs="David" w:hint="cs"/>
          <w:rtl/>
        </w:rPr>
        <w:t xml:space="preserve">שמעתי היטב את דבריו של חבר הכנסת </w:t>
      </w:r>
      <w:proofErr w:type="spellStart"/>
      <w:r w:rsidRPr="00A739B4">
        <w:rPr>
          <w:rFonts w:cs="David" w:hint="cs"/>
          <w:rtl/>
        </w:rPr>
        <w:t>אקוניס</w:t>
      </w:r>
      <w:proofErr w:type="spellEnd"/>
      <w:r w:rsidRPr="00A739B4">
        <w:rPr>
          <w:rFonts w:cs="David" w:hint="cs"/>
          <w:rtl/>
        </w:rPr>
        <w:t>, הוספתם מחמש לשש, זאת אומרת זה עוד שמונה דקות, הכנסת תתפזר בשעה שש ורבע, אפשר להיות היום יותר לארג'ים ולקבל את זה, זה עדיין נושא חשוב, גם דחוף, ולמרות שהתקבלו ששה נושאים יכול להיות שאם לא צריך אף אחד להתאמץ פה עכשיו לא להעביר את זה, אז יהיה עוד נושא אחד או שניים והכנסת ממילא תסיים היום מוקדם וכולנו ניסע הביתה. אני ממליץ מאד לאשר את שני הסעיפים האלו. תודה.</w:t>
      </w:r>
    </w:p>
    <w:p w14:paraId="6221B24F" w14:textId="77777777" w:rsidR="00A739B4" w:rsidRPr="00A739B4" w:rsidRDefault="00A739B4" w:rsidP="00A739B4">
      <w:pPr>
        <w:bidi/>
        <w:rPr>
          <w:rFonts w:cs="David" w:hint="cs"/>
          <w:rtl/>
        </w:rPr>
      </w:pPr>
    </w:p>
    <w:p w14:paraId="41C27537"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5C1783C3" w14:textId="77777777" w:rsidR="00A739B4" w:rsidRPr="00A739B4" w:rsidRDefault="00A739B4" w:rsidP="00A739B4">
      <w:pPr>
        <w:bidi/>
        <w:rPr>
          <w:rFonts w:cs="David" w:hint="cs"/>
          <w:rtl/>
        </w:rPr>
      </w:pPr>
    </w:p>
    <w:p w14:paraId="0D26C64E" w14:textId="77777777" w:rsidR="00A739B4" w:rsidRPr="00A739B4" w:rsidRDefault="00A739B4" w:rsidP="00A739B4">
      <w:pPr>
        <w:bidi/>
        <w:rPr>
          <w:rFonts w:cs="David" w:hint="cs"/>
          <w:rtl/>
        </w:rPr>
      </w:pPr>
      <w:r w:rsidRPr="00A739B4">
        <w:rPr>
          <w:rFonts w:cs="David" w:hint="cs"/>
          <w:rtl/>
        </w:rPr>
        <w:tab/>
        <w:t xml:space="preserve">למען ההבהרה, אדוני סגן יושב ראש הכנסת, אישרתם ששה נושאים או שבעה? </w:t>
      </w:r>
    </w:p>
    <w:p w14:paraId="2392587B" w14:textId="77777777" w:rsidR="00A739B4" w:rsidRPr="00A739B4" w:rsidRDefault="00A739B4" w:rsidP="00A739B4">
      <w:pPr>
        <w:bidi/>
        <w:rPr>
          <w:rFonts w:cs="David" w:hint="cs"/>
          <w:rtl/>
        </w:rPr>
      </w:pPr>
    </w:p>
    <w:p w14:paraId="40593EBA" w14:textId="77777777" w:rsidR="00A739B4" w:rsidRPr="00A739B4" w:rsidRDefault="00A739B4" w:rsidP="00A739B4">
      <w:pPr>
        <w:bidi/>
        <w:rPr>
          <w:rFonts w:cs="David" w:hint="cs"/>
          <w:u w:val="single"/>
          <w:rtl/>
        </w:rPr>
      </w:pPr>
      <w:r w:rsidRPr="00A739B4">
        <w:rPr>
          <w:rFonts w:cs="David" w:hint="cs"/>
          <w:u w:val="single"/>
          <w:rtl/>
        </w:rPr>
        <w:t xml:space="preserve">אופיר </w:t>
      </w:r>
      <w:proofErr w:type="spellStart"/>
      <w:r w:rsidRPr="00A739B4">
        <w:rPr>
          <w:rFonts w:cs="David" w:hint="cs"/>
          <w:u w:val="single"/>
          <w:rtl/>
        </w:rPr>
        <w:t>אקוניס</w:t>
      </w:r>
      <w:proofErr w:type="spellEnd"/>
      <w:r w:rsidRPr="00A739B4">
        <w:rPr>
          <w:rFonts w:cs="David" w:hint="cs"/>
          <w:u w:val="single"/>
          <w:rtl/>
        </w:rPr>
        <w:t>:</w:t>
      </w:r>
    </w:p>
    <w:p w14:paraId="3AC82975" w14:textId="77777777" w:rsidR="00A739B4" w:rsidRPr="00A739B4" w:rsidRDefault="00A739B4" w:rsidP="00A739B4">
      <w:pPr>
        <w:bidi/>
        <w:rPr>
          <w:rFonts w:cs="David" w:hint="cs"/>
          <w:rtl/>
        </w:rPr>
      </w:pPr>
    </w:p>
    <w:p w14:paraId="2BEB36B6" w14:textId="77777777" w:rsidR="00A739B4" w:rsidRPr="00A739B4" w:rsidRDefault="00A739B4" w:rsidP="00A739B4">
      <w:pPr>
        <w:bidi/>
        <w:rPr>
          <w:rFonts w:cs="David" w:hint="cs"/>
          <w:rtl/>
        </w:rPr>
      </w:pPr>
      <w:r w:rsidRPr="00A739B4">
        <w:rPr>
          <w:rFonts w:cs="David" w:hint="cs"/>
          <w:rtl/>
        </w:rPr>
        <w:tab/>
        <w:t>ששה נושאים, הכרה בהוצאות טיפול בילדים בסופו של דבר הוחלט להעביר לוועדה לקידום מעמד האישה.</w:t>
      </w:r>
    </w:p>
    <w:p w14:paraId="799EA959" w14:textId="77777777" w:rsidR="00A739B4" w:rsidRPr="00A739B4" w:rsidRDefault="00A739B4" w:rsidP="00A739B4">
      <w:pPr>
        <w:bidi/>
        <w:rPr>
          <w:rFonts w:cs="David" w:hint="cs"/>
          <w:rtl/>
        </w:rPr>
      </w:pPr>
    </w:p>
    <w:p w14:paraId="56D3B53D"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12DCD362" w14:textId="77777777" w:rsidR="00A739B4" w:rsidRPr="00A739B4" w:rsidRDefault="00A739B4" w:rsidP="00A739B4">
      <w:pPr>
        <w:bidi/>
        <w:rPr>
          <w:rFonts w:cs="David" w:hint="cs"/>
          <w:rtl/>
        </w:rPr>
      </w:pPr>
    </w:p>
    <w:p w14:paraId="3CA6117F" w14:textId="77777777" w:rsidR="00A739B4" w:rsidRPr="00A739B4" w:rsidRDefault="00A739B4" w:rsidP="00A739B4">
      <w:pPr>
        <w:bidi/>
        <w:rPr>
          <w:rFonts w:cs="David" w:hint="cs"/>
          <w:rtl/>
        </w:rPr>
      </w:pPr>
      <w:r w:rsidRPr="00A739B4">
        <w:rPr>
          <w:rFonts w:cs="David" w:hint="cs"/>
          <w:rtl/>
        </w:rPr>
        <w:tab/>
        <w:t xml:space="preserve"> לפני מה שנמסר לנו מדובר בשבעה נושאים שאושרו, אז הנימוק שלך רק מתחזק. </w:t>
      </w:r>
    </w:p>
    <w:p w14:paraId="49FA0622" w14:textId="77777777" w:rsidR="00A739B4" w:rsidRDefault="00A739B4" w:rsidP="00A739B4">
      <w:pPr>
        <w:bidi/>
        <w:rPr>
          <w:rFonts w:cs="David" w:hint="cs"/>
          <w:rtl/>
        </w:rPr>
      </w:pPr>
    </w:p>
    <w:p w14:paraId="17CA2DC1" w14:textId="77777777" w:rsidR="00A739B4" w:rsidRDefault="00A739B4" w:rsidP="00A739B4">
      <w:pPr>
        <w:bidi/>
        <w:rPr>
          <w:rFonts w:cs="David" w:hint="cs"/>
          <w:rtl/>
        </w:rPr>
      </w:pPr>
    </w:p>
    <w:p w14:paraId="424A1211" w14:textId="77777777" w:rsidR="00A739B4" w:rsidRDefault="00A739B4" w:rsidP="00A739B4">
      <w:pPr>
        <w:bidi/>
        <w:rPr>
          <w:rFonts w:cs="David" w:hint="cs"/>
          <w:rtl/>
        </w:rPr>
      </w:pPr>
    </w:p>
    <w:p w14:paraId="2EA3DE8F" w14:textId="77777777" w:rsidR="00A739B4" w:rsidRDefault="00A739B4" w:rsidP="00A739B4">
      <w:pPr>
        <w:bidi/>
        <w:rPr>
          <w:rFonts w:cs="David" w:hint="cs"/>
          <w:rtl/>
        </w:rPr>
      </w:pPr>
    </w:p>
    <w:p w14:paraId="5F9DD942" w14:textId="77777777" w:rsidR="00A739B4" w:rsidRDefault="00A739B4" w:rsidP="00A739B4">
      <w:pPr>
        <w:bidi/>
        <w:rPr>
          <w:rFonts w:cs="David" w:hint="cs"/>
          <w:rtl/>
        </w:rPr>
      </w:pPr>
    </w:p>
    <w:p w14:paraId="45A4937D" w14:textId="77777777" w:rsidR="00A739B4" w:rsidRDefault="00A739B4" w:rsidP="00A739B4">
      <w:pPr>
        <w:bidi/>
        <w:rPr>
          <w:rFonts w:cs="David" w:hint="cs"/>
          <w:rtl/>
        </w:rPr>
      </w:pPr>
    </w:p>
    <w:p w14:paraId="55BB0C6F" w14:textId="77777777" w:rsidR="00A739B4" w:rsidRPr="00A739B4" w:rsidRDefault="00A739B4" w:rsidP="00A739B4">
      <w:pPr>
        <w:bidi/>
        <w:rPr>
          <w:rFonts w:cs="David" w:hint="cs"/>
          <w:rtl/>
        </w:rPr>
      </w:pPr>
    </w:p>
    <w:p w14:paraId="03D8D8FE" w14:textId="77777777" w:rsidR="00A739B4" w:rsidRPr="00A739B4" w:rsidRDefault="00A739B4" w:rsidP="00A739B4">
      <w:pPr>
        <w:bidi/>
        <w:rPr>
          <w:rFonts w:cs="David" w:hint="cs"/>
          <w:rtl/>
        </w:rPr>
      </w:pPr>
      <w:r w:rsidRPr="00A739B4">
        <w:rPr>
          <w:rFonts w:cs="David" w:hint="cs"/>
          <w:u w:val="single"/>
          <w:rtl/>
        </w:rPr>
        <w:t>רוני בר-און:</w:t>
      </w:r>
    </w:p>
    <w:p w14:paraId="31093382" w14:textId="77777777" w:rsidR="00A739B4" w:rsidRPr="00A739B4" w:rsidRDefault="00A739B4" w:rsidP="00A739B4">
      <w:pPr>
        <w:bidi/>
        <w:rPr>
          <w:rFonts w:cs="David" w:hint="cs"/>
          <w:rtl/>
        </w:rPr>
      </w:pPr>
    </w:p>
    <w:p w14:paraId="4909D4A6" w14:textId="77777777" w:rsidR="00A739B4" w:rsidRPr="00A739B4" w:rsidRDefault="00A739B4" w:rsidP="00A739B4">
      <w:pPr>
        <w:bidi/>
        <w:rPr>
          <w:rFonts w:cs="David" w:hint="cs"/>
          <w:rtl/>
        </w:rPr>
      </w:pPr>
      <w:r w:rsidRPr="00A739B4">
        <w:rPr>
          <w:rFonts w:cs="David" w:hint="cs"/>
          <w:rtl/>
        </w:rPr>
        <w:tab/>
        <w:t>ברכות לך, ברכות למי שיכהן תקופה יותר ארוכה, טוב עשתה נשיאות הכנסת שלא אישרה דחיפות להצעה לסדר היום, גם אם היא מסתתרת מאחורי נימוק טכני של חוסר מקום, יש פה נימוק מהותי שלא להעלות את ההצעה הזו, לא בגלל שההצעה הזו לא נכונה, דיון בשאלת ביקור האפיפיור והמשמעויות לישראל כאשר הוא בא, ממי שמציג את ההצעה הזו, בניקיון כפיים ולא ממי שמבקש להבעיר תבערה שלא ניתן יהיה לכבות אותה, הייתה ראויה להידון.</w:t>
      </w:r>
    </w:p>
    <w:p w14:paraId="192FB6A7" w14:textId="77777777" w:rsidR="00A739B4" w:rsidRPr="00A739B4" w:rsidRDefault="00A739B4" w:rsidP="00A739B4">
      <w:pPr>
        <w:bidi/>
        <w:rPr>
          <w:rFonts w:cs="David" w:hint="cs"/>
          <w:rtl/>
        </w:rPr>
      </w:pPr>
    </w:p>
    <w:p w14:paraId="567EF00B" w14:textId="77777777" w:rsidR="00A739B4" w:rsidRPr="00A739B4" w:rsidRDefault="00A739B4" w:rsidP="00A739B4">
      <w:pPr>
        <w:bidi/>
        <w:rPr>
          <w:rFonts w:cs="David" w:hint="cs"/>
          <w:rtl/>
        </w:rPr>
      </w:pPr>
      <w:r w:rsidRPr="00A739B4">
        <w:rPr>
          <w:rFonts w:cs="David" w:hint="cs"/>
          <w:rtl/>
        </w:rPr>
        <w:tab/>
        <w:t>אבל מכיוון שאנחנו עוסקים פה בפירומניה, טוב עשתה נשיאות הכנסת שלא אישרה את זה והייתי מציע לחברי לאשר את החלטת הנשיאות ולדחות את הערעור.</w:t>
      </w:r>
    </w:p>
    <w:p w14:paraId="5ECBCBDB" w14:textId="77777777" w:rsidR="00A739B4" w:rsidRPr="00A739B4" w:rsidRDefault="00A739B4" w:rsidP="00A739B4">
      <w:pPr>
        <w:bidi/>
        <w:rPr>
          <w:rFonts w:cs="David" w:hint="cs"/>
          <w:rtl/>
        </w:rPr>
      </w:pPr>
    </w:p>
    <w:p w14:paraId="4B58860C" w14:textId="77777777" w:rsidR="00A739B4" w:rsidRPr="00A739B4" w:rsidRDefault="00A739B4" w:rsidP="00A739B4">
      <w:pPr>
        <w:bidi/>
        <w:rPr>
          <w:rFonts w:cs="David" w:hint="cs"/>
          <w:rtl/>
        </w:rPr>
      </w:pPr>
      <w:r w:rsidRPr="00A739B4">
        <w:rPr>
          <w:rFonts w:cs="David" w:hint="cs"/>
          <w:u w:val="single"/>
          <w:rtl/>
        </w:rPr>
        <w:t>דליה איציק:</w:t>
      </w:r>
    </w:p>
    <w:p w14:paraId="1E1B4D02" w14:textId="77777777" w:rsidR="00A739B4" w:rsidRPr="00A739B4" w:rsidRDefault="00A739B4" w:rsidP="00A739B4">
      <w:pPr>
        <w:bidi/>
        <w:rPr>
          <w:rFonts w:cs="David" w:hint="cs"/>
          <w:rtl/>
        </w:rPr>
      </w:pPr>
    </w:p>
    <w:p w14:paraId="1866069E" w14:textId="77777777" w:rsidR="00A739B4" w:rsidRPr="00A739B4" w:rsidRDefault="00A739B4" w:rsidP="00A739B4">
      <w:pPr>
        <w:bidi/>
        <w:rPr>
          <w:rFonts w:cs="David" w:hint="cs"/>
          <w:rtl/>
        </w:rPr>
      </w:pPr>
      <w:r w:rsidRPr="00A739B4">
        <w:rPr>
          <w:rFonts w:cs="David" w:hint="cs"/>
          <w:rtl/>
        </w:rPr>
        <w:tab/>
        <w:t>גם אני כמובן מאחלת לך בהצלחה, חבל לי שסגן יושב ראש הכנסת מסתתר מאחורי טיעונים טכניים. הוא צודק לגמרי שהנושא מרוח על גבי סדר היום, לא זה העניין. העניין שנשיאות הכנסת עשתה נכון, יש לנו מעט מאד חברים בעולם, האפיפיור הזה עשה מאמצים גדולים מאד ועצם ביקורו בארץ הוא לא קטן. אני מציעה שביושר, גם אתה וגם הסגן, אתם יודעים בדיוק מה הסיבה, תאמרו לו, חברנו היקר אתה מנסה להבעיר בערות והכנסת לא רוצה להיות שותפה להבערת הבערות. זה כל הסיפור ובגלל זה דחו לא בגלל סיבות טכניות.</w:t>
      </w:r>
    </w:p>
    <w:p w14:paraId="1D189A6A" w14:textId="77777777" w:rsidR="00A739B4" w:rsidRPr="00A739B4" w:rsidRDefault="00A739B4" w:rsidP="00A739B4">
      <w:pPr>
        <w:bidi/>
        <w:rPr>
          <w:rFonts w:cs="David" w:hint="cs"/>
          <w:rtl/>
        </w:rPr>
      </w:pPr>
    </w:p>
    <w:p w14:paraId="53E8A521" w14:textId="77777777" w:rsidR="00A739B4" w:rsidRPr="00A739B4" w:rsidRDefault="00A739B4" w:rsidP="00A739B4">
      <w:pPr>
        <w:bidi/>
        <w:rPr>
          <w:rFonts w:cs="David" w:hint="cs"/>
          <w:u w:val="single"/>
          <w:rtl/>
        </w:rPr>
      </w:pPr>
      <w:r w:rsidRPr="00A739B4">
        <w:rPr>
          <w:rFonts w:cs="David" w:hint="cs"/>
          <w:u w:val="single"/>
          <w:rtl/>
        </w:rPr>
        <w:t>מיכאל בן ארי:</w:t>
      </w:r>
    </w:p>
    <w:p w14:paraId="1F13CDEA" w14:textId="77777777" w:rsidR="00A739B4" w:rsidRPr="00A739B4" w:rsidRDefault="00A739B4" w:rsidP="00A739B4">
      <w:pPr>
        <w:bidi/>
        <w:rPr>
          <w:rFonts w:cs="David" w:hint="cs"/>
          <w:rtl/>
        </w:rPr>
      </w:pPr>
    </w:p>
    <w:p w14:paraId="55CF4533" w14:textId="77777777" w:rsidR="00A739B4" w:rsidRPr="00A739B4" w:rsidRDefault="00A739B4" w:rsidP="00A739B4">
      <w:pPr>
        <w:bidi/>
        <w:rPr>
          <w:rFonts w:cs="David" w:hint="cs"/>
          <w:rtl/>
        </w:rPr>
      </w:pPr>
      <w:r w:rsidRPr="00A739B4">
        <w:rPr>
          <w:rFonts w:cs="David" w:hint="cs"/>
          <w:rtl/>
        </w:rPr>
        <w:tab/>
        <w:t>בשל חופש הביטוי.</w:t>
      </w:r>
    </w:p>
    <w:p w14:paraId="0B9EA267" w14:textId="77777777" w:rsidR="00A739B4" w:rsidRPr="00A739B4" w:rsidRDefault="00A739B4" w:rsidP="00A739B4">
      <w:pPr>
        <w:bidi/>
        <w:rPr>
          <w:rFonts w:cs="David" w:hint="cs"/>
          <w:rtl/>
        </w:rPr>
      </w:pPr>
    </w:p>
    <w:p w14:paraId="5FC8F9F8" w14:textId="77777777" w:rsidR="00A739B4" w:rsidRPr="00A739B4" w:rsidRDefault="00A739B4" w:rsidP="00A739B4">
      <w:pPr>
        <w:bidi/>
        <w:rPr>
          <w:rFonts w:cs="David" w:hint="cs"/>
          <w:rtl/>
        </w:rPr>
      </w:pPr>
      <w:r w:rsidRPr="00A739B4">
        <w:rPr>
          <w:rFonts w:cs="David" w:hint="cs"/>
          <w:u w:val="single"/>
          <w:rtl/>
        </w:rPr>
        <w:t>רוני בר-און:</w:t>
      </w:r>
    </w:p>
    <w:p w14:paraId="3C2A93E8" w14:textId="77777777" w:rsidR="00A739B4" w:rsidRPr="00A739B4" w:rsidRDefault="00A739B4" w:rsidP="00A739B4">
      <w:pPr>
        <w:bidi/>
        <w:rPr>
          <w:rFonts w:cs="David" w:hint="cs"/>
          <w:rtl/>
        </w:rPr>
      </w:pPr>
    </w:p>
    <w:p w14:paraId="48790BF0" w14:textId="77777777" w:rsidR="00A739B4" w:rsidRPr="00A739B4" w:rsidRDefault="00A739B4" w:rsidP="00A739B4">
      <w:pPr>
        <w:bidi/>
        <w:rPr>
          <w:rFonts w:cs="David" w:hint="cs"/>
          <w:rtl/>
        </w:rPr>
      </w:pPr>
      <w:r w:rsidRPr="00A739B4">
        <w:rPr>
          <w:rFonts w:cs="David" w:hint="cs"/>
          <w:rtl/>
        </w:rPr>
        <w:tab/>
        <w:t>הפקרות הביטוי וחופש הביטוי שקולים.</w:t>
      </w:r>
    </w:p>
    <w:p w14:paraId="66CBDC2A" w14:textId="77777777" w:rsidR="00A739B4" w:rsidRPr="00A739B4" w:rsidRDefault="00A739B4" w:rsidP="00A739B4">
      <w:pPr>
        <w:bidi/>
        <w:rPr>
          <w:rFonts w:cs="David" w:hint="cs"/>
          <w:rtl/>
        </w:rPr>
      </w:pPr>
    </w:p>
    <w:p w14:paraId="35CA1944" w14:textId="77777777" w:rsidR="00A739B4" w:rsidRPr="00A739B4" w:rsidRDefault="00A739B4" w:rsidP="00A739B4">
      <w:pPr>
        <w:bidi/>
        <w:rPr>
          <w:rFonts w:cs="David" w:hint="cs"/>
          <w:u w:val="single"/>
          <w:rtl/>
        </w:rPr>
      </w:pPr>
      <w:r w:rsidRPr="00A739B4">
        <w:rPr>
          <w:rFonts w:cs="David" w:hint="cs"/>
          <w:u w:val="single"/>
          <w:rtl/>
        </w:rPr>
        <w:t>מיכאל בן ארי:</w:t>
      </w:r>
    </w:p>
    <w:p w14:paraId="25380FA9" w14:textId="77777777" w:rsidR="00A739B4" w:rsidRPr="00A739B4" w:rsidRDefault="00A739B4" w:rsidP="00A739B4">
      <w:pPr>
        <w:bidi/>
        <w:rPr>
          <w:rFonts w:cs="David" w:hint="cs"/>
          <w:rtl/>
        </w:rPr>
      </w:pPr>
    </w:p>
    <w:p w14:paraId="72BD8495" w14:textId="77777777" w:rsidR="00A739B4" w:rsidRPr="00A739B4" w:rsidRDefault="00A739B4" w:rsidP="00A739B4">
      <w:pPr>
        <w:bidi/>
        <w:rPr>
          <w:rFonts w:cs="David" w:hint="cs"/>
          <w:rtl/>
        </w:rPr>
      </w:pPr>
      <w:r w:rsidRPr="00A739B4">
        <w:rPr>
          <w:rFonts w:cs="David" w:hint="cs"/>
          <w:rtl/>
        </w:rPr>
        <w:tab/>
        <w:t xml:space="preserve"> לא אענה לך בשפה שלך.</w:t>
      </w:r>
    </w:p>
    <w:p w14:paraId="6B943F30" w14:textId="77777777" w:rsidR="00A739B4" w:rsidRPr="00A739B4" w:rsidRDefault="00A739B4" w:rsidP="00A739B4">
      <w:pPr>
        <w:bidi/>
        <w:rPr>
          <w:rFonts w:cs="David" w:hint="cs"/>
          <w:rtl/>
        </w:rPr>
      </w:pPr>
    </w:p>
    <w:p w14:paraId="31490668" w14:textId="77777777" w:rsidR="00A739B4" w:rsidRPr="00A739B4" w:rsidRDefault="00A739B4" w:rsidP="00A739B4">
      <w:pPr>
        <w:bidi/>
        <w:rPr>
          <w:rFonts w:cs="David" w:hint="cs"/>
          <w:u w:val="single"/>
          <w:rtl/>
        </w:rPr>
      </w:pPr>
      <w:r w:rsidRPr="00A739B4">
        <w:rPr>
          <w:rFonts w:cs="David" w:hint="cs"/>
          <w:u w:val="single"/>
          <w:rtl/>
        </w:rPr>
        <w:t xml:space="preserve">רוני בר </w:t>
      </w:r>
      <w:r w:rsidRPr="00A739B4">
        <w:rPr>
          <w:rFonts w:cs="David"/>
          <w:u w:val="single"/>
          <w:rtl/>
        </w:rPr>
        <w:t>–</w:t>
      </w:r>
      <w:r w:rsidRPr="00A739B4">
        <w:rPr>
          <w:rFonts w:cs="David" w:hint="cs"/>
          <w:u w:val="single"/>
          <w:rtl/>
        </w:rPr>
        <w:t>און:</w:t>
      </w:r>
    </w:p>
    <w:p w14:paraId="598781E5" w14:textId="77777777" w:rsidR="00A739B4" w:rsidRPr="00A739B4" w:rsidRDefault="00A739B4" w:rsidP="00A739B4">
      <w:pPr>
        <w:bidi/>
        <w:rPr>
          <w:rFonts w:cs="David" w:hint="cs"/>
          <w:rtl/>
        </w:rPr>
      </w:pPr>
    </w:p>
    <w:p w14:paraId="3E8F1E49" w14:textId="77777777" w:rsidR="00A739B4" w:rsidRPr="00A739B4" w:rsidRDefault="00A739B4" w:rsidP="00A739B4">
      <w:pPr>
        <w:bidi/>
        <w:rPr>
          <w:rFonts w:cs="David" w:hint="cs"/>
          <w:rtl/>
        </w:rPr>
      </w:pPr>
      <w:r w:rsidRPr="00A739B4">
        <w:rPr>
          <w:rFonts w:cs="David" w:hint="cs"/>
          <w:rtl/>
        </w:rPr>
        <w:tab/>
        <w:t xml:space="preserve"> מה רע ב"הפקרות הדיבור"?</w:t>
      </w:r>
    </w:p>
    <w:p w14:paraId="1389A62C" w14:textId="77777777" w:rsidR="00A739B4" w:rsidRPr="00A739B4" w:rsidRDefault="00A739B4" w:rsidP="00A739B4">
      <w:pPr>
        <w:bidi/>
        <w:rPr>
          <w:rFonts w:cs="David" w:hint="cs"/>
          <w:rtl/>
        </w:rPr>
      </w:pPr>
    </w:p>
    <w:p w14:paraId="22B89CAF"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1F5FAFFB" w14:textId="77777777" w:rsidR="00A739B4" w:rsidRPr="00A739B4" w:rsidRDefault="00A739B4" w:rsidP="00A739B4">
      <w:pPr>
        <w:bidi/>
        <w:rPr>
          <w:rFonts w:cs="David" w:hint="cs"/>
          <w:rtl/>
        </w:rPr>
      </w:pPr>
    </w:p>
    <w:p w14:paraId="34EEF1D2" w14:textId="77777777" w:rsidR="00A739B4" w:rsidRPr="00A739B4" w:rsidRDefault="00A739B4" w:rsidP="00A739B4">
      <w:pPr>
        <w:bidi/>
        <w:rPr>
          <w:rFonts w:cs="David" w:hint="cs"/>
          <w:rtl/>
        </w:rPr>
      </w:pPr>
      <w:r w:rsidRPr="00A739B4">
        <w:rPr>
          <w:rFonts w:cs="David" w:hint="cs"/>
          <w:rtl/>
        </w:rPr>
        <w:tab/>
        <w:t xml:space="preserve">  חבר הכנסת בן ארי אני מציע לך לא להיגרר לחילופי דברים כי אתה רוצה שנדון בעניינך. חבר הכנסת בן-און אתה מפריע לחברתך לסיעה לדבר זה לא מכובד.</w:t>
      </w:r>
    </w:p>
    <w:p w14:paraId="4DBFE3A0" w14:textId="77777777" w:rsidR="00A739B4" w:rsidRPr="00A739B4" w:rsidRDefault="00A739B4" w:rsidP="00A739B4">
      <w:pPr>
        <w:bidi/>
        <w:rPr>
          <w:rFonts w:cs="David" w:hint="cs"/>
          <w:rtl/>
        </w:rPr>
      </w:pPr>
    </w:p>
    <w:p w14:paraId="558C3EE6" w14:textId="77777777" w:rsidR="00A739B4" w:rsidRPr="00A739B4" w:rsidRDefault="00A739B4" w:rsidP="00A739B4">
      <w:pPr>
        <w:bidi/>
        <w:rPr>
          <w:rFonts w:cs="David" w:hint="cs"/>
          <w:rtl/>
        </w:rPr>
      </w:pPr>
      <w:r w:rsidRPr="00A739B4">
        <w:rPr>
          <w:rFonts w:cs="David" w:hint="cs"/>
          <w:u w:val="single"/>
          <w:rtl/>
        </w:rPr>
        <w:t>דליה איציק:</w:t>
      </w:r>
    </w:p>
    <w:p w14:paraId="0055EC3A" w14:textId="77777777" w:rsidR="00A739B4" w:rsidRPr="00A739B4" w:rsidRDefault="00A739B4" w:rsidP="00A739B4">
      <w:pPr>
        <w:bidi/>
        <w:rPr>
          <w:rFonts w:cs="David" w:hint="cs"/>
          <w:rtl/>
        </w:rPr>
      </w:pPr>
    </w:p>
    <w:p w14:paraId="7B542B68" w14:textId="77777777" w:rsidR="00A739B4" w:rsidRPr="00A739B4" w:rsidRDefault="00A739B4" w:rsidP="00A739B4">
      <w:pPr>
        <w:bidi/>
        <w:rPr>
          <w:rFonts w:cs="David" w:hint="cs"/>
          <w:rtl/>
        </w:rPr>
      </w:pPr>
      <w:r w:rsidRPr="00A739B4">
        <w:rPr>
          <w:rFonts w:cs="David" w:hint="cs"/>
          <w:rtl/>
        </w:rPr>
        <w:tab/>
        <w:t xml:space="preserve">יחד עם זה, כדאי שנאמר, גם לוועדת הכנסת אחרי שתצא מפה ואחרי שנפיל את ההצעה הזו, לא נסתתר בעניינים טכניים, אנחנו נגיד שחשוב שהאפיפיור יגיע, אנחנו רוצים לעשות מאמץ לקרב בין הנצרות ליהדות, סבלנו ממנה שנים וטוב יהיה אם עכשיו נחבר ונתחבר. יש לנו מספיק אויבים בעולם. </w:t>
      </w:r>
    </w:p>
    <w:p w14:paraId="671239C7" w14:textId="77777777" w:rsidR="00A739B4" w:rsidRPr="00A739B4" w:rsidRDefault="00A739B4" w:rsidP="00A739B4">
      <w:pPr>
        <w:bidi/>
        <w:rPr>
          <w:rFonts w:cs="David" w:hint="cs"/>
          <w:rtl/>
        </w:rPr>
      </w:pPr>
    </w:p>
    <w:p w14:paraId="413F7F67" w14:textId="77777777" w:rsidR="00A739B4" w:rsidRPr="00A739B4" w:rsidRDefault="00A739B4" w:rsidP="00A739B4">
      <w:pPr>
        <w:bidi/>
        <w:rPr>
          <w:rFonts w:cs="David" w:hint="cs"/>
          <w:u w:val="single"/>
          <w:rtl/>
        </w:rPr>
      </w:pPr>
      <w:r w:rsidRPr="00A739B4">
        <w:rPr>
          <w:rFonts w:cs="David" w:hint="cs"/>
          <w:u w:val="single"/>
          <w:rtl/>
        </w:rPr>
        <w:t>אלכס מילר:</w:t>
      </w:r>
    </w:p>
    <w:p w14:paraId="3C0772C7" w14:textId="77777777" w:rsidR="00A739B4" w:rsidRPr="00A739B4" w:rsidRDefault="00A739B4" w:rsidP="00A739B4">
      <w:pPr>
        <w:bidi/>
        <w:rPr>
          <w:rFonts w:cs="David" w:hint="cs"/>
          <w:rtl/>
        </w:rPr>
      </w:pPr>
    </w:p>
    <w:p w14:paraId="04CB0667" w14:textId="77777777" w:rsidR="00A739B4" w:rsidRPr="00A739B4" w:rsidRDefault="00A739B4" w:rsidP="00A739B4">
      <w:pPr>
        <w:bidi/>
        <w:rPr>
          <w:rFonts w:cs="David" w:hint="cs"/>
          <w:rtl/>
        </w:rPr>
      </w:pPr>
      <w:r w:rsidRPr="00A739B4">
        <w:rPr>
          <w:rFonts w:cs="David" w:hint="cs"/>
          <w:rtl/>
        </w:rPr>
        <w:tab/>
        <w:t>הייתי מחלק את דבריו של חבר הכנסת בן ארי, אותם שאלות שאתה מעוניין לקבל עליהם תשובות הייתי מציע ללכת בכיוון של שאילתה. שמענו את העמדה של שר הפנים בנושא ואני לא מאמין שתקבל את כל התשובות על ידי הצעה דחופה. אני חושב גם שעשרה ימים לפני הביקור, העניין הזה לא יכול להביא תועלת לכן  אני חושב שנשיאות הכנסת קיבלה החלטה טובה ודחתה את ההצעה לסדר.</w:t>
      </w:r>
    </w:p>
    <w:p w14:paraId="7BC1432E" w14:textId="77777777" w:rsidR="00A739B4" w:rsidRPr="00A739B4" w:rsidRDefault="00A739B4" w:rsidP="00A739B4">
      <w:pPr>
        <w:bidi/>
        <w:rPr>
          <w:rFonts w:cs="David" w:hint="cs"/>
          <w:rtl/>
        </w:rPr>
      </w:pPr>
    </w:p>
    <w:p w14:paraId="403B2A88" w14:textId="77777777" w:rsidR="00A739B4" w:rsidRDefault="00A739B4" w:rsidP="00A739B4">
      <w:pPr>
        <w:bidi/>
        <w:rPr>
          <w:rFonts w:cs="David" w:hint="cs"/>
          <w:u w:val="single"/>
          <w:rtl/>
        </w:rPr>
      </w:pPr>
    </w:p>
    <w:p w14:paraId="38DB6FC2" w14:textId="77777777" w:rsidR="00A739B4" w:rsidRPr="00A739B4" w:rsidRDefault="00A739B4" w:rsidP="00A739B4">
      <w:pPr>
        <w:bidi/>
        <w:rPr>
          <w:rFonts w:cs="David" w:hint="cs"/>
          <w:rtl/>
        </w:rPr>
      </w:pPr>
      <w:r w:rsidRPr="00A739B4">
        <w:rPr>
          <w:rFonts w:cs="David" w:hint="cs"/>
          <w:u w:val="single"/>
          <w:rtl/>
        </w:rPr>
        <w:t>נסים זאב:</w:t>
      </w:r>
    </w:p>
    <w:p w14:paraId="555B42D6" w14:textId="77777777" w:rsidR="00A739B4" w:rsidRPr="00A739B4" w:rsidRDefault="00A739B4" w:rsidP="00A739B4">
      <w:pPr>
        <w:bidi/>
        <w:rPr>
          <w:rFonts w:cs="David" w:hint="cs"/>
          <w:rtl/>
        </w:rPr>
      </w:pPr>
    </w:p>
    <w:p w14:paraId="291FF205" w14:textId="77777777" w:rsidR="00A739B4" w:rsidRPr="00A739B4" w:rsidRDefault="00A739B4" w:rsidP="00A739B4">
      <w:pPr>
        <w:bidi/>
        <w:rPr>
          <w:rFonts w:cs="David" w:hint="cs"/>
          <w:rtl/>
        </w:rPr>
      </w:pPr>
      <w:r w:rsidRPr="00A739B4">
        <w:rPr>
          <w:rFonts w:cs="David" w:hint="cs"/>
          <w:rtl/>
        </w:rPr>
        <w:tab/>
        <w:t>הנושא מאד רגיש וטעון אבל אני רוצה לדעת בשתי נקודות קודם כל בנושא שאם הוא בא לביקור בכותל אז לא צריך להפריע בתפילת המתפללים, כפי שהיה פעם שעברה, זה נושא שצריך להתייחס אליו. ברמה העקרונית יש נושאים רציניים אבל יכול להיות שזה יגלוש לפוליטיקה שלא היינו רוצים להגיע אליה.</w:t>
      </w:r>
    </w:p>
    <w:p w14:paraId="49948155" w14:textId="77777777" w:rsidR="00A739B4" w:rsidRPr="00A739B4" w:rsidRDefault="00A739B4" w:rsidP="00A739B4">
      <w:pPr>
        <w:bidi/>
        <w:rPr>
          <w:rFonts w:cs="David" w:hint="cs"/>
          <w:rtl/>
        </w:rPr>
      </w:pPr>
      <w:r w:rsidRPr="00A739B4">
        <w:rPr>
          <w:rFonts w:cs="David" w:hint="cs"/>
          <w:rtl/>
        </w:rPr>
        <w:tab/>
      </w:r>
    </w:p>
    <w:p w14:paraId="613279B6"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6874212B" w14:textId="77777777" w:rsidR="00A739B4" w:rsidRPr="00A739B4" w:rsidRDefault="00A739B4" w:rsidP="00A739B4">
      <w:pPr>
        <w:bidi/>
        <w:rPr>
          <w:rFonts w:cs="David" w:hint="cs"/>
          <w:rtl/>
        </w:rPr>
      </w:pPr>
    </w:p>
    <w:p w14:paraId="4A295798" w14:textId="77777777" w:rsidR="00A739B4" w:rsidRPr="00A739B4" w:rsidRDefault="00A739B4" w:rsidP="00A739B4">
      <w:pPr>
        <w:bidi/>
        <w:rPr>
          <w:rFonts w:cs="David" w:hint="cs"/>
          <w:rtl/>
        </w:rPr>
      </w:pPr>
      <w:r w:rsidRPr="00A739B4">
        <w:rPr>
          <w:rFonts w:cs="David" w:hint="cs"/>
          <w:rtl/>
        </w:rPr>
        <w:tab/>
        <w:t xml:space="preserve">אני מעמיד להצבעה את בקשתו של חבר הכנסת מיכאל בן ארי לערעור לגבי החלטת הנשיאות. מי שמצביע בעד הערעור הוא בעד להוסיף את הנושא כהצעה דחופה לסדר, מי שמצביע נגד למעשה מאשרר את החלטת הנשיאות לא לאשר את הבקשה. מי בעד הערעור של חבר הכנסת בן ארי? לצערי חבר הכנסת אוריאל אתה לא יכול להצביע. </w:t>
      </w:r>
    </w:p>
    <w:p w14:paraId="2F124E6B" w14:textId="77777777" w:rsidR="00A739B4" w:rsidRPr="00A739B4" w:rsidRDefault="00A739B4" w:rsidP="00A739B4">
      <w:pPr>
        <w:bidi/>
        <w:rPr>
          <w:rFonts w:cs="David" w:hint="cs"/>
          <w:rtl/>
        </w:rPr>
      </w:pPr>
    </w:p>
    <w:p w14:paraId="6C571D6F" w14:textId="77777777" w:rsidR="00A739B4" w:rsidRPr="00A739B4" w:rsidRDefault="00A739B4" w:rsidP="00A739B4">
      <w:pPr>
        <w:bidi/>
        <w:jc w:val="center"/>
        <w:rPr>
          <w:rFonts w:cs="David" w:hint="cs"/>
          <w:b/>
          <w:bCs/>
          <w:u w:val="single"/>
          <w:rtl/>
        </w:rPr>
      </w:pPr>
      <w:r w:rsidRPr="00A739B4">
        <w:rPr>
          <w:rFonts w:cs="David" w:hint="cs"/>
          <w:b/>
          <w:bCs/>
          <w:u w:val="single"/>
          <w:rtl/>
        </w:rPr>
        <w:t>הצבעה</w:t>
      </w:r>
    </w:p>
    <w:p w14:paraId="65111EDD" w14:textId="77777777" w:rsidR="00A739B4" w:rsidRPr="00A739B4" w:rsidRDefault="00A739B4" w:rsidP="00A739B4">
      <w:pPr>
        <w:bidi/>
        <w:jc w:val="center"/>
        <w:rPr>
          <w:rFonts w:cs="David" w:hint="cs"/>
          <w:rtl/>
        </w:rPr>
      </w:pPr>
    </w:p>
    <w:p w14:paraId="5CD9E1B8" w14:textId="77777777" w:rsidR="00A739B4" w:rsidRPr="00A739B4" w:rsidRDefault="00A739B4" w:rsidP="00A739B4">
      <w:pPr>
        <w:bidi/>
        <w:jc w:val="center"/>
        <w:rPr>
          <w:rFonts w:cs="David" w:hint="cs"/>
          <w:rtl/>
        </w:rPr>
      </w:pPr>
      <w:r w:rsidRPr="00A739B4">
        <w:rPr>
          <w:rFonts w:cs="David" w:hint="cs"/>
          <w:rtl/>
        </w:rPr>
        <w:t xml:space="preserve">בעד </w:t>
      </w:r>
      <w:r w:rsidRPr="00A739B4">
        <w:rPr>
          <w:rFonts w:cs="David"/>
          <w:rtl/>
        </w:rPr>
        <w:t>–</w:t>
      </w:r>
      <w:r w:rsidRPr="00A739B4">
        <w:rPr>
          <w:rFonts w:cs="David" w:hint="cs"/>
          <w:rtl/>
        </w:rPr>
        <w:t xml:space="preserve"> מיעוט</w:t>
      </w:r>
    </w:p>
    <w:p w14:paraId="2DB53D17" w14:textId="77777777" w:rsidR="00A739B4" w:rsidRPr="00A739B4" w:rsidRDefault="00A739B4" w:rsidP="00A739B4">
      <w:pPr>
        <w:bidi/>
        <w:jc w:val="center"/>
        <w:rPr>
          <w:rFonts w:cs="David" w:hint="cs"/>
          <w:rtl/>
        </w:rPr>
      </w:pPr>
      <w:r w:rsidRPr="00A739B4">
        <w:rPr>
          <w:rFonts w:cs="David" w:hint="cs"/>
          <w:rtl/>
        </w:rPr>
        <w:t>נגד - רוב</w:t>
      </w:r>
    </w:p>
    <w:p w14:paraId="1CF56EC1" w14:textId="77777777" w:rsidR="00A739B4" w:rsidRPr="00A739B4" w:rsidRDefault="00A739B4" w:rsidP="00A739B4">
      <w:pPr>
        <w:bidi/>
        <w:jc w:val="center"/>
        <w:rPr>
          <w:rFonts w:cs="David" w:hint="cs"/>
          <w:rtl/>
        </w:rPr>
      </w:pPr>
      <w:r w:rsidRPr="00A739B4">
        <w:rPr>
          <w:rFonts w:cs="David" w:hint="cs"/>
          <w:rtl/>
        </w:rPr>
        <w:t>נמנעים - 4</w:t>
      </w:r>
    </w:p>
    <w:p w14:paraId="0EA69BF6" w14:textId="77777777" w:rsidR="00A739B4" w:rsidRPr="00A739B4" w:rsidRDefault="00A739B4" w:rsidP="00A739B4">
      <w:pPr>
        <w:bidi/>
        <w:jc w:val="center"/>
        <w:rPr>
          <w:rFonts w:cs="David" w:hint="cs"/>
          <w:rtl/>
        </w:rPr>
      </w:pPr>
      <w:r w:rsidRPr="00A739B4">
        <w:rPr>
          <w:rFonts w:cs="David" w:hint="cs"/>
          <w:rtl/>
        </w:rPr>
        <w:t>ההצעה לערער על החלטת הנשיאות שלא לאשר הצעה דחופה, לא התקבלה</w:t>
      </w:r>
    </w:p>
    <w:p w14:paraId="28B9E889" w14:textId="77777777" w:rsidR="00A739B4" w:rsidRPr="00A739B4" w:rsidRDefault="00A739B4" w:rsidP="00A739B4">
      <w:pPr>
        <w:bidi/>
        <w:rPr>
          <w:rFonts w:cs="David" w:hint="cs"/>
          <w:u w:val="single"/>
          <w:rtl/>
        </w:rPr>
      </w:pPr>
    </w:p>
    <w:p w14:paraId="7F1AA423"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3C17C0C9" w14:textId="77777777" w:rsidR="00A739B4" w:rsidRPr="00A739B4" w:rsidRDefault="00A739B4" w:rsidP="00A739B4">
      <w:pPr>
        <w:bidi/>
        <w:rPr>
          <w:rFonts w:cs="David" w:hint="cs"/>
          <w:rtl/>
        </w:rPr>
      </w:pPr>
    </w:p>
    <w:p w14:paraId="764BB269" w14:textId="77777777" w:rsidR="00A739B4" w:rsidRPr="00A739B4" w:rsidRDefault="00A739B4" w:rsidP="00A739B4">
      <w:pPr>
        <w:bidi/>
        <w:rPr>
          <w:rFonts w:cs="David" w:hint="cs"/>
          <w:rtl/>
        </w:rPr>
      </w:pPr>
      <w:r w:rsidRPr="00A739B4">
        <w:rPr>
          <w:rFonts w:cs="David" w:hint="cs"/>
          <w:rtl/>
        </w:rPr>
        <w:tab/>
        <w:t xml:space="preserve">  ברוב קולות הערעור לא התקבל. אנחנו עוברים לערעור השני של חבר הכנסת אריאל.</w:t>
      </w:r>
    </w:p>
    <w:p w14:paraId="51086CB7" w14:textId="77777777" w:rsidR="00A739B4" w:rsidRPr="00A739B4" w:rsidRDefault="00A739B4" w:rsidP="00A739B4">
      <w:pPr>
        <w:bidi/>
        <w:rPr>
          <w:rFonts w:cs="David" w:hint="cs"/>
          <w:rtl/>
        </w:rPr>
      </w:pPr>
    </w:p>
    <w:p w14:paraId="4B3F8B03" w14:textId="77777777" w:rsidR="00A739B4" w:rsidRPr="00A739B4" w:rsidRDefault="00A739B4" w:rsidP="00A739B4">
      <w:pPr>
        <w:bidi/>
        <w:rPr>
          <w:rFonts w:cs="David" w:hint="cs"/>
          <w:rtl/>
        </w:rPr>
      </w:pPr>
      <w:r w:rsidRPr="00A739B4">
        <w:rPr>
          <w:rFonts w:cs="David" w:hint="cs"/>
          <w:u w:val="single"/>
          <w:rtl/>
        </w:rPr>
        <w:t>אורי אריאל:</w:t>
      </w:r>
    </w:p>
    <w:p w14:paraId="5FC4C675" w14:textId="77777777" w:rsidR="00A739B4" w:rsidRPr="00A739B4" w:rsidRDefault="00A739B4" w:rsidP="00A739B4">
      <w:pPr>
        <w:bidi/>
        <w:rPr>
          <w:rFonts w:cs="David" w:hint="cs"/>
          <w:rtl/>
        </w:rPr>
      </w:pPr>
    </w:p>
    <w:p w14:paraId="1AFE6493" w14:textId="77777777" w:rsidR="00A739B4" w:rsidRPr="00A739B4" w:rsidRDefault="00A739B4" w:rsidP="00A739B4">
      <w:pPr>
        <w:bidi/>
        <w:rPr>
          <w:rFonts w:cs="David" w:hint="cs"/>
          <w:rtl/>
        </w:rPr>
      </w:pPr>
      <w:r w:rsidRPr="00A739B4">
        <w:rPr>
          <w:rFonts w:cs="David" w:hint="cs"/>
          <w:rtl/>
        </w:rPr>
        <w:tab/>
        <w:t xml:space="preserve"> תודה אדוני היושב ראש, לא נאחל לך שוב בהצלחה, אתה כבר ותיק פה. התפרסם דוח של המנהל האזרחי, ראיתי את הדוח במו עיני, כתוב בו באופן חד משמעי, על ידי הממונה על הפיקוח במנהל האזרחי ביהודה ושומרון שקיימת אפליה בין יהודים לערבים בנושא הריסות בנייה ופיקוח על הבנייה.</w:t>
      </w:r>
    </w:p>
    <w:p w14:paraId="2C652EB9" w14:textId="77777777" w:rsidR="00A739B4" w:rsidRPr="00A739B4" w:rsidRDefault="00A739B4" w:rsidP="00A739B4">
      <w:pPr>
        <w:bidi/>
        <w:rPr>
          <w:rFonts w:cs="David" w:hint="cs"/>
          <w:rtl/>
        </w:rPr>
      </w:pPr>
    </w:p>
    <w:p w14:paraId="40BE4872" w14:textId="77777777" w:rsidR="00A739B4" w:rsidRPr="00A739B4" w:rsidRDefault="00A739B4" w:rsidP="00A739B4">
      <w:pPr>
        <w:bidi/>
        <w:ind w:firstLine="567"/>
        <w:rPr>
          <w:rFonts w:cs="David" w:hint="cs"/>
          <w:rtl/>
        </w:rPr>
      </w:pPr>
      <w:r w:rsidRPr="00A739B4">
        <w:rPr>
          <w:rFonts w:cs="David" w:hint="cs"/>
          <w:rtl/>
        </w:rPr>
        <w:t xml:space="preserve">אין ספק שצריך להיות חוק סדר ופיקוח ואם צריך להרוס לפי החוק אז צריך להרוס, אני לא ממליץ על זה בדרך כלל, אבל בודאי לא יכול להיות מצב שאזרחי מדינת ישראל, שמשרתים בצה"ל, משלמים מיסים, ממלאים אחר כל חוק,  מופלים לרעה </w:t>
      </w:r>
      <w:r w:rsidRPr="00A739B4">
        <w:rPr>
          <w:rFonts w:cs="David"/>
          <w:rtl/>
        </w:rPr>
        <w:t>–</w:t>
      </w:r>
      <w:r w:rsidRPr="00A739B4">
        <w:rPr>
          <w:rFonts w:cs="David" w:hint="cs"/>
          <w:rtl/>
        </w:rPr>
        <w:t xml:space="preserve"> לא שהם כמו- אלא מופלים לרעה מול פלסטינים שאינם אזרחי ישראל. אני לא אומר שצריך להתעמר בהם אבל צריך להיות פיקוח בנייה.</w:t>
      </w:r>
    </w:p>
    <w:p w14:paraId="5EEE2410" w14:textId="77777777" w:rsidR="00A739B4" w:rsidRPr="00A739B4" w:rsidRDefault="00A739B4" w:rsidP="00A739B4">
      <w:pPr>
        <w:bidi/>
        <w:ind w:firstLine="567"/>
        <w:rPr>
          <w:rFonts w:cs="David" w:hint="cs"/>
          <w:rtl/>
        </w:rPr>
      </w:pPr>
    </w:p>
    <w:p w14:paraId="70EA742B" w14:textId="77777777" w:rsidR="00A739B4" w:rsidRPr="00A739B4" w:rsidRDefault="00A739B4" w:rsidP="00A739B4">
      <w:pPr>
        <w:bidi/>
        <w:ind w:firstLine="567"/>
        <w:rPr>
          <w:rFonts w:cs="David" w:hint="cs"/>
          <w:rtl/>
        </w:rPr>
      </w:pPr>
      <w:r w:rsidRPr="00A739B4">
        <w:rPr>
          <w:rFonts w:cs="David" w:hint="cs"/>
          <w:rtl/>
        </w:rPr>
        <w:t xml:space="preserve">זה דחוף כי הדברים קורים גם היום ויקרו גם מחר והמצב של אפליית אזרחים ישראלים מול שכניהם הערבים שאינם אזרחים, אינם נושאים בחובות, לא הייתי אומר שבהכרח כולם עוסקים בטרור אבל חלק מהם, זה מצב שהכנסת לא יכולה להסכים לו, אפילו לא דקה נוספת. הכנסת צריכה להגיד את דברה, צריך להפסיק את זה, ואני חושב שבלוח הזמנים שמתנהל היום במליאה אין שום עומד שאינו יכול לסבול עוד נושא אחד של שמונה דקות כולל תשובת השר. אני מאד מבקש מחבריי לאפשר להעלות את זה היום ואני מקווה שהכנסת תוכל להועיל בתיקון המצב שבלשון המעטה הוא שערורייתי. </w:t>
      </w:r>
    </w:p>
    <w:p w14:paraId="6D778736" w14:textId="77777777" w:rsidR="00A739B4" w:rsidRPr="00A739B4" w:rsidRDefault="00A739B4" w:rsidP="00A739B4">
      <w:pPr>
        <w:bidi/>
        <w:rPr>
          <w:rFonts w:cs="David" w:hint="cs"/>
          <w:rtl/>
        </w:rPr>
      </w:pPr>
    </w:p>
    <w:p w14:paraId="1D8B0A8C"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7A204DEF" w14:textId="77777777" w:rsidR="00A739B4" w:rsidRPr="00A739B4" w:rsidRDefault="00A739B4" w:rsidP="00A739B4">
      <w:pPr>
        <w:bidi/>
        <w:rPr>
          <w:rFonts w:cs="David" w:hint="cs"/>
          <w:rtl/>
        </w:rPr>
      </w:pPr>
    </w:p>
    <w:p w14:paraId="445AC90D" w14:textId="77777777" w:rsidR="00A739B4" w:rsidRPr="00A739B4" w:rsidRDefault="00A739B4" w:rsidP="00A739B4">
      <w:pPr>
        <w:bidi/>
        <w:rPr>
          <w:rFonts w:cs="David" w:hint="cs"/>
          <w:rtl/>
        </w:rPr>
      </w:pPr>
      <w:r w:rsidRPr="00A739B4">
        <w:rPr>
          <w:rFonts w:cs="David" w:hint="cs"/>
          <w:rtl/>
        </w:rPr>
        <w:tab/>
        <w:t xml:space="preserve">  ולדעתך זה נושא של הצעה דחופה לסדר ולא להצעה רגילה?</w:t>
      </w:r>
    </w:p>
    <w:p w14:paraId="69DFE20B" w14:textId="77777777" w:rsidR="00A739B4" w:rsidRPr="00A739B4" w:rsidRDefault="00A739B4" w:rsidP="00A739B4">
      <w:pPr>
        <w:bidi/>
        <w:rPr>
          <w:rFonts w:cs="David" w:hint="cs"/>
          <w:u w:val="single"/>
          <w:rtl/>
        </w:rPr>
      </w:pPr>
    </w:p>
    <w:p w14:paraId="4CEFB688" w14:textId="77777777" w:rsidR="00A739B4" w:rsidRPr="00A739B4" w:rsidRDefault="00A739B4" w:rsidP="00A739B4">
      <w:pPr>
        <w:bidi/>
        <w:rPr>
          <w:rFonts w:cs="David" w:hint="cs"/>
          <w:u w:val="single"/>
          <w:rtl/>
        </w:rPr>
      </w:pPr>
      <w:r w:rsidRPr="00A739B4">
        <w:rPr>
          <w:rFonts w:cs="David" w:hint="cs"/>
          <w:u w:val="single"/>
          <w:rtl/>
        </w:rPr>
        <w:t>אורי אריאל:</w:t>
      </w:r>
    </w:p>
    <w:p w14:paraId="233A66E2" w14:textId="77777777" w:rsidR="00A739B4" w:rsidRPr="00A739B4" w:rsidRDefault="00A739B4" w:rsidP="00A739B4">
      <w:pPr>
        <w:bidi/>
        <w:rPr>
          <w:rFonts w:cs="David" w:hint="cs"/>
          <w:rtl/>
        </w:rPr>
      </w:pPr>
    </w:p>
    <w:p w14:paraId="1289C006" w14:textId="77777777" w:rsidR="00A739B4" w:rsidRPr="00A739B4" w:rsidRDefault="00A739B4" w:rsidP="00A739B4">
      <w:pPr>
        <w:bidi/>
        <w:rPr>
          <w:rFonts w:cs="David" w:hint="cs"/>
          <w:rtl/>
        </w:rPr>
      </w:pPr>
      <w:r w:rsidRPr="00A739B4">
        <w:rPr>
          <w:rFonts w:cs="David" w:hint="cs"/>
          <w:rtl/>
        </w:rPr>
        <w:tab/>
        <w:t>כן בהחלט.</w:t>
      </w:r>
    </w:p>
    <w:p w14:paraId="49986A70" w14:textId="77777777" w:rsidR="00A739B4" w:rsidRDefault="00A739B4" w:rsidP="00A739B4">
      <w:pPr>
        <w:bidi/>
        <w:rPr>
          <w:rFonts w:cs="David" w:hint="cs"/>
          <w:rtl/>
        </w:rPr>
      </w:pPr>
    </w:p>
    <w:p w14:paraId="773836BB" w14:textId="77777777" w:rsidR="00A739B4" w:rsidRDefault="00A739B4" w:rsidP="00A739B4">
      <w:pPr>
        <w:bidi/>
        <w:rPr>
          <w:rFonts w:cs="David" w:hint="cs"/>
          <w:rtl/>
        </w:rPr>
      </w:pPr>
    </w:p>
    <w:p w14:paraId="4298A14A" w14:textId="77777777" w:rsidR="00A739B4" w:rsidRDefault="00A739B4" w:rsidP="00A739B4">
      <w:pPr>
        <w:bidi/>
        <w:rPr>
          <w:rFonts w:cs="David" w:hint="cs"/>
          <w:rtl/>
        </w:rPr>
      </w:pPr>
    </w:p>
    <w:p w14:paraId="74706960" w14:textId="77777777" w:rsidR="00A739B4" w:rsidRDefault="00A739B4" w:rsidP="00A739B4">
      <w:pPr>
        <w:bidi/>
        <w:rPr>
          <w:rFonts w:cs="David" w:hint="cs"/>
          <w:rtl/>
        </w:rPr>
      </w:pPr>
    </w:p>
    <w:p w14:paraId="17876B62" w14:textId="77777777" w:rsidR="00A739B4" w:rsidRDefault="00A739B4" w:rsidP="00A739B4">
      <w:pPr>
        <w:bidi/>
        <w:rPr>
          <w:rFonts w:cs="David" w:hint="cs"/>
          <w:rtl/>
        </w:rPr>
      </w:pPr>
    </w:p>
    <w:p w14:paraId="412F4A78" w14:textId="77777777" w:rsidR="00A739B4" w:rsidRDefault="00A739B4" w:rsidP="00A739B4">
      <w:pPr>
        <w:bidi/>
        <w:rPr>
          <w:rFonts w:cs="David" w:hint="cs"/>
          <w:rtl/>
        </w:rPr>
      </w:pPr>
    </w:p>
    <w:p w14:paraId="4E48BC74" w14:textId="77777777" w:rsidR="00A739B4" w:rsidRPr="00A739B4" w:rsidRDefault="00A739B4" w:rsidP="00A739B4">
      <w:pPr>
        <w:bidi/>
        <w:rPr>
          <w:rFonts w:cs="David" w:hint="cs"/>
          <w:rtl/>
        </w:rPr>
      </w:pPr>
    </w:p>
    <w:p w14:paraId="57728655" w14:textId="77777777" w:rsidR="00A739B4" w:rsidRPr="00A739B4" w:rsidRDefault="00A739B4" w:rsidP="00A739B4">
      <w:pPr>
        <w:bidi/>
        <w:rPr>
          <w:rFonts w:cs="David" w:hint="cs"/>
          <w:rtl/>
        </w:rPr>
      </w:pPr>
      <w:r w:rsidRPr="00A739B4">
        <w:rPr>
          <w:rFonts w:cs="David" w:hint="cs"/>
          <w:u w:val="single"/>
          <w:rtl/>
        </w:rPr>
        <w:t>רוני בר-און:</w:t>
      </w:r>
    </w:p>
    <w:p w14:paraId="5F983CB3" w14:textId="77777777" w:rsidR="00A739B4" w:rsidRPr="00A739B4" w:rsidRDefault="00A739B4" w:rsidP="00A739B4">
      <w:pPr>
        <w:bidi/>
        <w:rPr>
          <w:rFonts w:cs="David" w:hint="cs"/>
          <w:rtl/>
        </w:rPr>
      </w:pPr>
    </w:p>
    <w:p w14:paraId="6E5D865A" w14:textId="77777777" w:rsidR="00A739B4" w:rsidRPr="00A739B4" w:rsidRDefault="00A739B4" w:rsidP="00A739B4">
      <w:pPr>
        <w:bidi/>
        <w:rPr>
          <w:rFonts w:cs="David" w:hint="cs"/>
          <w:rtl/>
        </w:rPr>
      </w:pPr>
      <w:r w:rsidRPr="00A739B4">
        <w:rPr>
          <w:rFonts w:cs="David" w:hint="cs"/>
          <w:rtl/>
        </w:rPr>
        <w:tab/>
        <w:t xml:space="preserve">זו לא השאלה, כשאתה מדבר על הצעות רגילות אנשים שומרים על המכסה. הוא בטח חושב שזה גם נושא להצעה רגילה כי הוא רוצה לדבר על זה עשר דקות. </w:t>
      </w:r>
    </w:p>
    <w:p w14:paraId="14F8170B" w14:textId="77777777" w:rsidR="00A739B4" w:rsidRPr="00A739B4" w:rsidRDefault="00A739B4" w:rsidP="00A739B4">
      <w:pPr>
        <w:bidi/>
        <w:rPr>
          <w:rFonts w:cs="David" w:hint="cs"/>
          <w:rtl/>
        </w:rPr>
      </w:pPr>
    </w:p>
    <w:p w14:paraId="0C98CDA7"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5D162C2D" w14:textId="77777777" w:rsidR="00A739B4" w:rsidRPr="00A739B4" w:rsidRDefault="00A739B4" w:rsidP="00A739B4">
      <w:pPr>
        <w:bidi/>
        <w:rPr>
          <w:rFonts w:cs="David" w:hint="cs"/>
          <w:rtl/>
        </w:rPr>
      </w:pPr>
    </w:p>
    <w:p w14:paraId="36A99024" w14:textId="77777777" w:rsidR="00A739B4" w:rsidRPr="00A739B4" w:rsidRDefault="00A739B4" w:rsidP="00A739B4">
      <w:pPr>
        <w:bidi/>
        <w:rPr>
          <w:rFonts w:cs="David" w:hint="cs"/>
          <w:rtl/>
        </w:rPr>
      </w:pPr>
      <w:r w:rsidRPr="00A739B4">
        <w:rPr>
          <w:rFonts w:cs="David" w:hint="cs"/>
          <w:rtl/>
        </w:rPr>
        <w:tab/>
        <w:t xml:space="preserve">  אני יודע, אני בוודאי מודע לכך, אבל אני חושב שהצעות דחופות, מלכתחילה, לפי הגדרתן, גם לפי תקנון הכנסת נועדו למצבים מסוימים. </w:t>
      </w:r>
    </w:p>
    <w:p w14:paraId="220B8E18" w14:textId="77777777" w:rsidR="00A739B4" w:rsidRPr="00A739B4" w:rsidRDefault="00A739B4" w:rsidP="00A739B4">
      <w:pPr>
        <w:bidi/>
        <w:rPr>
          <w:rFonts w:cs="David" w:hint="cs"/>
          <w:rtl/>
        </w:rPr>
      </w:pPr>
    </w:p>
    <w:p w14:paraId="30570078" w14:textId="77777777" w:rsidR="00A739B4" w:rsidRPr="00A739B4" w:rsidRDefault="00A739B4" w:rsidP="00A739B4">
      <w:pPr>
        <w:bidi/>
        <w:rPr>
          <w:rFonts w:cs="David" w:hint="cs"/>
          <w:u w:val="single"/>
          <w:rtl/>
        </w:rPr>
      </w:pPr>
      <w:r w:rsidRPr="00A739B4">
        <w:rPr>
          <w:rFonts w:cs="David" w:hint="cs"/>
          <w:u w:val="single"/>
          <w:rtl/>
        </w:rPr>
        <w:t xml:space="preserve">רוני בר </w:t>
      </w:r>
      <w:r w:rsidRPr="00A739B4">
        <w:rPr>
          <w:rFonts w:cs="David"/>
          <w:u w:val="single"/>
          <w:rtl/>
        </w:rPr>
        <w:t>–</w:t>
      </w:r>
      <w:r w:rsidRPr="00A739B4">
        <w:rPr>
          <w:rFonts w:cs="David" w:hint="cs"/>
          <w:u w:val="single"/>
          <w:rtl/>
        </w:rPr>
        <w:t>און:</w:t>
      </w:r>
    </w:p>
    <w:p w14:paraId="14B9B597" w14:textId="77777777" w:rsidR="00A739B4" w:rsidRPr="00A739B4" w:rsidRDefault="00A739B4" w:rsidP="00A739B4">
      <w:pPr>
        <w:bidi/>
        <w:rPr>
          <w:rFonts w:cs="David" w:hint="cs"/>
          <w:rtl/>
        </w:rPr>
      </w:pPr>
    </w:p>
    <w:p w14:paraId="33782BF6" w14:textId="77777777" w:rsidR="00A739B4" w:rsidRPr="00A739B4" w:rsidRDefault="00A739B4" w:rsidP="00A739B4">
      <w:pPr>
        <w:bidi/>
        <w:rPr>
          <w:rFonts w:cs="David" w:hint="cs"/>
          <w:rtl/>
        </w:rPr>
      </w:pPr>
      <w:r w:rsidRPr="00A739B4">
        <w:rPr>
          <w:rFonts w:cs="David" w:hint="cs"/>
          <w:rtl/>
        </w:rPr>
        <w:tab/>
        <w:t xml:space="preserve"> להבדיל מהערעור הקודם, אני אציע לחבריי לקבל את הערעור הזה. אני חושב שהנושא של לוחות הזמנים של הכנסת, בכנסת בהתהוות, שבאמת אין לה סדר יום מי יודע מה צפוף, מאפשר </w:t>
      </w:r>
      <w:proofErr w:type="spellStart"/>
      <w:r w:rsidRPr="00A739B4">
        <w:rPr>
          <w:rFonts w:cs="David" w:hint="cs"/>
          <w:rtl/>
        </w:rPr>
        <w:t>טוהולרנטיות</w:t>
      </w:r>
      <w:proofErr w:type="spellEnd"/>
      <w:r w:rsidRPr="00A739B4">
        <w:rPr>
          <w:rFonts w:cs="David" w:hint="cs"/>
          <w:rtl/>
        </w:rPr>
        <w:t xml:space="preserve"> יתר לתת לעוד נושא לעלות. פה מדבר חבר כנת שמייצג ציבור והדוח עוסק בציבור שלו, ופה מדבר חבר כנסת אחראי, שלמרות שהנושא הוא </w:t>
      </w:r>
      <w:proofErr w:type="spellStart"/>
      <w:r w:rsidRPr="00A739B4">
        <w:rPr>
          <w:rFonts w:cs="David" w:hint="cs"/>
          <w:rtl/>
        </w:rPr>
        <w:t>קונטרוברסאלי</w:t>
      </w:r>
      <w:proofErr w:type="spellEnd"/>
      <w:r w:rsidRPr="00A739B4">
        <w:rPr>
          <w:rFonts w:cs="David" w:hint="cs"/>
          <w:rtl/>
        </w:rPr>
        <w:t xml:space="preserve"> חזקה עליו שיציג אותו בדרך שלא תרבה מחלוקת אלא תנסה להפיס את הדעת וליישב את המחלוקת. לכן הייתי מציע לחברי לקבל את הערעור.</w:t>
      </w:r>
    </w:p>
    <w:p w14:paraId="243B487F" w14:textId="77777777" w:rsidR="00A739B4" w:rsidRPr="00A739B4" w:rsidRDefault="00A739B4" w:rsidP="00A739B4">
      <w:pPr>
        <w:bidi/>
        <w:rPr>
          <w:rFonts w:cs="David" w:hint="cs"/>
          <w:rtl/>
        </w:rPr>
      </w:pPr>
    </w:p>
    <w:p w14:paraId="1158F898" w14:textId="77777777" w:rsidR="00A739B4" w:rsidRPr="00A739B4" w:rsidRDefault="00A739B4" w:rsidP="00A739B4">
      <w:pPr>
        <w:bidi/>
        <w:rPr>
          <w:rFonts w:cs="David" w:hint="cs"/>
          <w:rtl/>
        </w:rPr>
      </w:pPr>
      <w:r w:rsidRPr="00A739B4">
        <w:rPr>
          <w:rFonts w:cs="David" w:hint="cs"/>
          <w:u w:val="single"/>
          <w:rtl/>
        </w:rPr>
        <w:t>אלכס מילר:</w:t>
      </w:r>
    </w:p>
    <w:p w14:paraId="1D45AB80" w14:textId="77777777" w:rsidR="00A739B4" w:rsidRPr="00A739B4" w:rsidRDefault="00A739B4" w:rsidP="00A739B4">
      <w:pPr>
        <w:bidi/>
        <w:rPr>
          <w:rFonts w:cs="David" w:hint="cs"/>
          <w:rtl/>
        </w:rPr>
      </w:pPr>
    </w:p>
    <w:p w14:paraId="14D0FD88" w14:textId="77777777" w:rsidR="00A739B4" w:rsidRPr="00A739B4" w:rsidRDefault="00A739B4" w:rsidP="00A739B4">
      <w:pPr>
        <w:bidi/>
        <w:rPr>
          <w:rFonts w:cs="David" w:hint="cs"/>
          <w:rtl/>
        </w:rPr>
      </w:pPr>
      <w:r w:rsidRPr="00A739B4">
        <w:rPr>
          <w:rFonts w:cs="David" w:hint="cs"/>
          <w:rtl/>
        </w:rPr>
        <w:tab/>
        <w:t xml:space="preserve"> אנחנו חושבים שהעניין ראוי לדיון ונתמוך בו.</w:t>
      </w:r>
    </w:p>
    <w:p w14:paraId="309B0E71" w14:textId="77777777" w:rsidR="00A739B4" w:rsidRPr="00A739B4" w:rsidRDefault="00A739B4" w:rsidP="00A739B4">
      <w:pPr>
        <w:bidi/>
        <w:rPr>
          <w:rFonts w:cs="David" w:hint="cs"/>
          <w:rtl/>
        </w:rPr>
      </w:pPr>
    </w:p>
    <w:p w14:paraId="4785DC31" w14:textId="77777777" w:rsidR="00A739B4" w:rsidRPr="00A739B4" w:rsidRDefault="00A739B4" w:rsidP="00A739B4">
      <w:pPr>
        <w:bidi/>
        <w:rPr>
          <w:rFonts w:cs="David" w:hint="cs"/>
          <w:rtl/>
        </w:rPr>
      </w:pPr>
      <w:r w:rsidRPr="00A739B4">
        <w:rPr>
          <w:rFonts w:cs="David" w:hint="cs"/>
          <w:u w:val="single"/>
          <w:rtl/>
        </w:rPr>
        <w:t xml:space="preserve">זבולון </w:t>
      </w:r>
      <w:proofErr w:type="spellStart"/>
      <w:r w:rsidRPr="00A739B4">
        <w:rPr>
          <w:rFonts w:cs="David" w:hint="cs"/>
          <w:u w:val="single"/>
          <w:rtl/>
        </w:rPr>
        <w:t>אורלב</w:t>
      </w:r>
      <w:proofErr w:type="spellEnd"/>
      <w:r w:rsidRPr="00A739B4">
        <w:rPr>
          <w:rFonts w:cs="David" w:hint="cs"/>
          <w:u w:val="single"/>
          <w:rtl/>
        </w:rPr>
        <w:t>:</w:t>
      </w:r>
    </w:p>
    <w:p w14:paraId="755D2727" w14:textId="77777777" w:rsidR="00A739B4" w:rsidRPr="00A739B4" w:rsidRDefault="00A739B4" w:rsidP="00A739B4">
      <w:pPr>
        <w:bidi/>
        <w:rPr>
          <w:rFonts w:cs="David" w:hint="cs"/>
          <w:rtl/>
        </w:rPr>
      </w:pPr>
    </w:p>
    <w:p w14:paraId="11B3FDD4" w14:textId="77777777" w:rsidR="00A739B4" w:rsidRPr="00A739B4" w:rsidRDefault="00A739B4" w:rsidP="00A739B4">
      <w:pPr>
        <w:bidi/>
        <w:rPr>
          <w:rFonts w:cs="David" w:hint="cs"/>
          <w:rtl/>
        </w:rPr>
      </w:pPr>
      <w:r w:rsidRPr="00A739B4">
        <w:rPr>
          <w:rFonts w:cs="David" w:hint="cs"/>
          <w:rtl/>
        </w:rPr>
        <w:tab/>
        <w:t xml:space="preserve"> אני גם חושב שזה חמור, גם מעבודתי בוועדת ביקורת המדינה הטענות היו שונות העובדות מלמדות שלפחות הממשלה הקודמת עשתה עוול גדול להתיישבות ולכן אני תומך בדיון.</w:t>
      </w:r>
    </w:p>
    <w:p w14:paraId="411D6ED4" w14:textId="77777777" w:rsidR="00A739B4" w:rsidRPr="00A739B4" w:rsidRDefault="00A739B4" w:rsidP="00A739B4">
      <w:pPr>
        <w:bidi/>
        <w:rPr>
          <w:rFonts w:cs="David" w:hint="cs"/>
          <w:rtl/>
        </w:rPr>
      </w:pPr>
    </w:p>
    <w:p w14:paraId="2131996D" w14:textId="77777777" w:rsidR="00A739B4" w:rsidRPr="00A739B4" w:rsidRDefault="00A739B4" w:rsidP="00A739B4">
      <w:pPr>
        <w:bidi/>
        <w:rPr>
          <w:rFonts w:cs="David" w:hint="cs"/>
          <w:rtl/>
        </w:rPr>
      </w:pPr>
      <w:r w:rsidRPr="00A739B4">
        <w:rPr>
          <w:rFonts w:cs="David" w:hint="cs"/>
          <w:u w:val="single"/>
          <w:rtl/>
        </w:rPr>
        <w:t>רוני בר-און:</w:t>
      </w:r>
    </w:p>
    <w:p w14:paraId="06D7BF58" w14:textId="77777777" w:rsidR="00A739B4" w:rsidRPr="00A739B4" w:rsidRDefault="00A739B4" w:rsidP="00A739B4">
      <w:pPr>
        <w:bidi/>
        <w:rPr>
          <w:rFonts w:cs="David" w:hint="cs"/>
          <w:rtl/>
        </w:rPr>
      </w:pPr>
    </w:p>
    <w:p w14:paraId="1DD45728" w14:textId="77777777" w:rsidR="00A739B4" w:rsidRPr="00A739B4" w:rsidRDefault="00A739B4" w:rsidP="00A739B4">
      <w:pPr>
        <w:bidi/>
        <w:rPr>
          <w:rFonts w:cs="David" w:hint="cs"/>
          <w:rtl/>
        </w:rPr>
      </w:pPr>
      <w:r w:rsidRPr="00A739B4">
        <w:rPr>
          <w:rFonts w:cs="David" w:hint="cs"/>
          <w:rtl/>
        </w:rPr>
        <w:tab/>
        <w:t xml:space="preserve">הערה אחרי הדברים של חבר הכנסת </w:t>
      </w:r>
      <w:proofErr w:type="spellStart"/>
      <w:r w:rsidRPr="00A739B4">
        <w:rPr>
          <w:rFonts w:cs="David" w:hint="cs"/>
          <w:rtl/>
        </w:rPr>
        <w:t>אורלב</w:t>
      </w:r>
      <w:proofErr w:type="spellEnd"/>
      <w:r w:rsidRPr="00A739B4">
        <w:rPr>
          <w:rFonts w:cs="David" w:hint="cs"/>
          <w:rtl/>
        </w:rPr>
        <w:t>, לתפיסתי, הדיונים בערעורים הם לא דיונים בהצעות לסדר. אני מבקש להוסיף לדברי שלגבי הטקסטים אני לא משתתף בהם.</w:t>
      </w:r>
    </w:p>
    <w:p w14:paraId="7620583E" w14:textId="77777777" w:rsidR="00A739B4" w:rsidRPr="00A739B4" w:rsidRDefault="00A739B4" w:rsidP="00A739B4">
      <w:pPr>
        <w:bidi/>
        <w:rPr>
          <w:rFonts w:cs="David" w:hint="cs"/>
          <w:rtl/>
        </w:rPr>
      </w:pPr>
    </w:p>
    <w:p w14:paraId="51E64400"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09CB890C" w14:textId="77777777" w:rsidR="00A739B4" w:rsidRPr="00A739B4" w:rsidRDefault="00A739B4" w:rsidP="00A739B4">
      <w:pPr>
        <w:bidi/>
        <w:rPr>
          <w:rFonts w:cs="David" w:hint="cs"/>
          <w:rtl/>
        </w:rPr>
      </w:pPr>
    </w:p>
    <w:p w14:paraId="60554B0D" w14:textId="77777777" w:rsidR="00A739B4" w:rsidRPr="00A739B4" w:rsidRDefault="00A739B4" w:rsidP="00A739B4">
      <w:pPr>
        <w:bidi/>
        <w:rPr>
          <w:rFonts w:cs="David" w:hint="cs"/>
          <w:rtl/>
        </w:rPr>
      </w:pPr>
      <w:r w:rsidRPr="00A739B4">
        <w:rPr>
          <w:rFonts w:cs="David" w:hint="cs"/>
          <w:rtl/>
        </w:rPr>
        <w:tab/>
        <w:t xml:space="preserve">  בודאי, לא היה לי ספק בכך. ההבהרה נרשמה לפרוטוקול. </w:t>
      </w:r>
      <w:r w:rsidRPr="00A739B4">
        <w:rPr>
          <w:rFonts w:cs="David" w:hint="cs"/>
          <w:rtl/>
        </w:rPr>
        <w:tab/>
        <w:t xml:space="preserve">אני מקבל את הערתך, אם אין עוד מישהו שרוצה לדבר, אני רוצה להוסיף משפט מטעמי, גם אני מצטרף לדעתו של נציג האופוזיציה חבר הכנסת בר און. ישבתי במסגרת תפקידי בנשיאות - - - </w:t>
      </w:r>
    </w:p>
    <w:p w14:paraId="432D2CAE" w14:textId="77777777" w:rsidR="00A739B4" w:rsidRPr="00A739B4" w:rsidRDefault="00A739B4" w:rsidP="00A739B4">
      <w:pPr>
        <w:bidi/>
        <w:rPr>
          <w:rFonts w:cs="David" w:hint="cs"/>
          <w:rtl/>
        </w:rPr>
      </w:pPr>
    </w:p>
    <w:p w14:paraId="3717EBD3" w14:textId="77777777" w:rsidR="00A739B4" w:rsidRPr="00A739B4" w:rsidRDefault="00A739B4" w:rsidP="00A739B4">
      <w:pPr>
        <w:bidi/>
        <w:rPr>
          <w:rFonts w:cs="David" w:hint="cs"/>
          <w:rtl/>
        </w:rPr>
      </w:pPr>
      <w:r w:rsidRPr="00A739B4">
        <w:rPr>
          <w:rFonts w:cs="David" w:hint="cs"/>
          <w:u w:val="single"/>
          <w:rtl/>
        </w:rPr>
        <w:t>אחמד טיבי:</w:t>
      </w:r>
    </w:p>
    <w:p w14:paraId="2BBEC49C" w14:textId="77777777" w:rsidR="00A739B4" w:rsidRPr="00A739B4" w:rsidRDefault="00A739B4" w:rsidP="00A739B4">
      <w:pPr>
        <w:bidi/>
        <w:rPr>
          <w:rFonts w:cs="David" w:hint="cs"/>
          <w:rtl/>
        </w:rPr>
      </w:pPr>
    </w:p>
    <w:p w14:paraId="50896F09" w14:textId="77777777" w:rsidR="00A739B4" w:rsidRPr="00A739B4" w:rsidRDefault="00A739B4" w:rsidP="00A739B4">
      <w:pPr>
        <w:bidi/>
        <w:rPr>
          <w:rFonts w:cs="David" w:hint="cs"/>
          <w:rtl/>
        </w:rPr>
      </w:pPr>
      <w:r w:rsidRPr="00A739B4">
        <w:rPr>
          <w:rFonts w:cs="David" w:hint="cs"/>
          <w:rtl/>
        </w:rPr>
        <w:tab/>
        <w:t xml:space="preserve"> הולך להיות מעניין בכנסת הזו...</w:t>
      </w:r>
    </w:p>
    <w:p w14:paraId="4375885B" w14:textId="77777777" w:rsidR="00A739B4" w:rsidRPr="00A739B4" w:rsidRDefault="00A739B4" w:rsidP="00A739B4">
      <w:pPr>
        <w:bidi/>
        <w:rPr>
          <w:rFonts w:cs="David" w:hint="cs"/>
          <w:rtl/>
        </w:rPr>
      </w:pPr>
    </w:p>
    <w:p w14:paraId="0EFCEDF8"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1841ED95" w14:textId="77777777" w:rsidR="00A739B4" w:rsidRPr="00A739B4" w:rsidRDefault="00A739B4" w:rsidP="00A739B4">
      <w:pPr>
        <w:bidi/>
        <w:rPr>
          <w:rFonts w:cs="David" w:hint="cs"/>
          <w:rtl/>
        </w:rPr>
      </w:pPr>
    </w:p>
    <w:p w14:paraId="3444203B" w14:textId="77777777" w:rsidR="00A739B4" w:rsidRPr="00A739B4" w:rsidRDefault="00A739B4" w:rsidP="00A739B4">
      <w:pPr>
        <w:bidi/>
        <w:rPr>
          <w:rFonts w:cs="David" w:hint="cs"/>
          <w:rtl/>
        </w:rPr>
      </w:pPr>
      <w:r w:rsidRPr="00A739B4">
        <w:rPr>
          <w:rFonts w:cs="David" w:hint="cs"/>
          <w:rtl/>
        </w:rPr>
        <w:tab/>
        <w:t xml:space="preserve">ישבתי בחלקו של הדיון בנשיאות, אם הייתה לי זכות הצבעה הייתי מצביע בעדה, אני מביא את בקשתו של חבר הכנסת אורי אריאל על הערעור לגבי הצעה דחופה לסדר, מי בעד קבלת הערעור? </w:t>
      </w:r>
    </w:p>
    <w:p w14:paraId="34954CA1" w14:textId="77777777" w:rsidR="00A739B4" w:rsidRDefault="00A739B4" w:rsidP="00A739B4">
      <w:pPr>
        <w:bidi/>
        <w:rPr>
          <w:rFonts w:cs="David" w:hint="cs"/>
          <w:rtl/>
        </w:rPr>
      </w:pPr>
    </w:p>
    <w:p w14:paraId="5EA9841E" w14:textId="77777777" w:rsidR="00A739B4" w:rsidRDefault="00A739B4" w:rsidP="00A739B4">
      <w:pPr>
        <w:bidi/>
        <w:rPr>
          <w:rFonts w:cs="David" w:hint="cs"/>
          <w:rtl/>
        </w:rPr>
      </w:pPr>
    </w:p>
    <w:p w14:paraId="283E659E" w14:textId="77777777" w:rsidR="00A739B4" w:rsidRDefault="00A739B4" w:rsidP="00A739B4">
      <w:pPr>
        <w:bidi/>
        <w:rPr>
          <w:rFonts w:cs="David" w:hint="cs"/>
          <w:rtl/>
        </w:rPr>
      </w:pPr>
    </w:p>
    <w:p w14:paraId="7CCD1564" w14:textId="77777777" w:rsidR="00A739B4" w:rsidRDefault="00A739B4" w:rsidP="00A739B4">
      <w:pPr>
        <w:bidi/>
        <w:rPr>
          <w:rFonts w:cs="David" w:hint="cs"/>
          <w:rtl/>
        </w:rPr>
      </w:pPr>
    </w:p>
    <w:p w14:paraId="62BAA9F7" w14:textId="77777777" w:rsidR="00A739B4" w:rsidRDefault="00A739B4" w:rsidP="00A739B4">
      <w:pPr>
        <w:bidi/>
        <w:rPr>
          <w:rFonts w:cs="David" w:hint="cs"/>
          <w:rtl/>
        </w:rPr>
      </w:pPr>
    </w:p>
    <w:p w14:paraId="2E1766B0" w14:textId="77777777" w:rsidR="00A739B4" w:rsidRDefault="00A739B4" w:rsidP="00A739B4">
      <w:pPr>
        <w:bidi/>
        <w:rPr>
          <w:rFonts w:cs="David" w:hint="cs"/>
          <w:rtl/>
        </w:rPr>
      </w:pPr>
    </w:p>
    <w:p w14:paraId="52CB2E60" w14:textId="77777777" w:rsidR="00A739B4" w:rsidRDefault="00A739B4" w:rsidP="00A739B4">
      <w:pPr>
        <w:bidi/>
        <w:rPr>
          <w:rFonts w:cs="David" w:hint="cs"/>
          <w:rtl/>
        </w:rPr>
      </w:pPr>
    </w:p>
    <w:p w14:paraId="57BEFACE" w14:textId="77777777" w:rsidR="00A739B4" w:rsidRDefault="00A739B4" w:rsidP="00A739B4">
      <w:pPr>
        <w:bidi/>
        <w:rPr>
          <w:rFonts w:cs="David" w:hint="cs"/>
          <w:rtl/>
        </w:rPr>
      </w:pPr>
    </w:p>
    <w:p w14:paraId="54A89A2F" w14:textId="77777777" w:rsidR="00A739B4" w:rsidRDefault="00A739B4" w:rsidP="00A739B4">
      <w:pPr>
        <w:bidi/>
        <w:rPr>
          <w:rFonts w:cs="David" w:hint="cs"/>
          <w:rtl/>
        </w:rPr>
      </w:pPr>
    </w:p>
    <w:p w14:paraId="632FE5BF" w14:textId="77777777" w:rsidR="00A739B4" w:rsidRDefault="00A739B4" w:rsidP="00A739B4">
      <w:pPr>
        <w:bidi/>
        <w:rPr>
          <w:rFonts w:cs="David" w:hint="cs"/>
          <w:rtl/>
        </w:rPr>
      </w:pPr>
    </w:p>
    <w:p w14:paraId="3F8DC713" w14:textId="77777777" w:rsidR="00A739B4" w:rsidRPr="00A739B4" w:rsidRDefault="00A739B4" w:rsidP="00A739B4">
      <w:pPr>
        <w:bidi/>
        <w:rPr>
          <w:rFonts w:cs="David" w:hint="cs"/>
          <w:rtl/>
        </w:rPr>
      </w:pPr>
    </w:p>
    <w:p w14:paraId="3D1AF2F4" w14:textId="77777777" w:rsidR="00A739B4" w:rsidRPr="00A739B4" w:rsidRDefault="00A739B4" w:rsidP="00A739B4">
      <w:pPr>
        <w:bidi/>
        <w:jc w:val="center"/>
        <w:rPr>
          <w:rFonts w:cs="David" w:hint="cs"/>
          <w:b/>
          <w:bCs/>
          <w:u w:val="single"/>
          <w:rtl/>
        </w:rPr>
      </w:pPr>
      <w:r w:rsidRPr="00A739B4">
        <w:rPr>
          <w:rFonts w:cs="David" w:hint="cs"/>
          <w:b/>
          <w:bCs/>
          <w:u w:val="single"/>
          <w:rtl/>
        </w:rPr>
        <w:t>הצבעה</w:t>
      </w:r>
    </w:p>
    <w:p w14:paraId="4DE74651" w14:textId="77777777" w:rsidR="00A739B4" w:rsidRPr="00A739B4" w:rsidRDefault="00A739B4" w:rsidP="00A739B4">
      <w:pPr>
        <w:bidi/>
        <w:jc w:val="center"/>
        <w:rPr>
          <w:rFonts w:cs="David" w:hint="cs"/>
          <w:rtl/>
        </w:rPr>
      </w:pPr>
    </w:p>
    <w:p w14:paraId="3C817CCC" w14:textId="77777777" w:rsidR="00A739B4" w:rsidRPr="00A739B4" w:rsidRDefault="00A739B4" w:rsidP="00A739B4">
      <w:pPr>
        <w:bidi/>
        <w:jc w:val="center"/>
        <w:rPr>
          <w:rFonts w:cs="David" w:hint="cs"/>
          <w:rtl/>
        </w:rPr>
      </w:pPr>
      <w:r w:rsidRPr="00A739B4">
        <w:rPr>
          <w:rFonts w:cs="David" w:hint="cs"/>
          <w:rtl/>
        </w:rPr>
        <w:t xml:space="preserve">בעד </w:t>
      </w:r>
      <w:r w:rsidRPr="00A739B4">
        <w:rPr>
          <w:rFonts w:cs="David"/>
          <w:rtl/>
        </w:rPr>
        <w:t>–</w:t>
      </w:r>
      <w:r w:rsidRPr="00A739B4">
        <w:rPr>
          <w:rFonts w:cs="David" w:hint="cs"/>
          <w:rtl/>
        </w:rPr>
        <w:t xml:space="preserve"> 10</w:t>
      </w:r>
    </w:p>
    <w:p w14:paraId="4E9D831D" w14:textId="77777777" w:rsidR="00A739B4" w:rsidRPr="00A739B4" w:rsidRDefault="00A739B4" w:rsidP="00A739B4">
      <w:pPr>
        <w:bidi/>
        <w:jc w:val="center"/>
        <w:rPr>
          <w:rFonts w:cs="David" w:hint="cs"/>
          <w:rtl/>
        </w:rPr>
      </w:pPr>
      <w:r w:rsidRPr="00A739B4">
        <w:rPr>
          <w:rFonts w:cs="David" w:hint="cs"/>
          <w:rtl/>
        </w:rPr>
        <w:t xml:space="preserve">נגד </w:t>
      </w:r>
      <w:r w:rsidRPr="00A739B4">
        <w:rPr>
          <w:rFonts w:cs="David"/>
          <w:rtl/>
        </w:rPr>
        <w:t>–</w:t>
      </w:r>
      <w:r w:rsidRPr="00A739B4">
        <w:rPr>
          <w:rFonts w:cs="David" w:hint="cs"/>
          <w:rtl/>
        </w:rPr>
        <w:t xml:space="preserve"> 1</w:t>
      </w:r>
    </w:p>
    <w:p w14:paraId="0BBBC3AF" w14:textId="77777777" w:rsidR="00A739B4" w:rsidRPr="00A739B4" w:rsidRDefault="00A739B4" w:rsidP="00A739B4">
      <w:pPr>
        <w:bidi/>
        <w:jc w:val="center"/>
        <w:rPr>
          <w:rFonts w:cs="David" w:hint="cs"/>
          <w:rtl/>
        </w:rPr>
      </w:pPr>
      <w:r w:rsidRPr="00A739B4">
        <w:rPr>
          <w:rFonts w:cs="David" w:hint="cs"/>
          <w:rtl/>
        </w:rPr>
        <w:t xml:space="preserve">נמנעים </w:t>
      </w:r>
      <w:r w:rsidRPr="00A739B4">
        <w:rPr>
          <w:rFonts w:cs="David"/>
          <w:rtl/>
        </w:rPr>
        <w:t>–</w:t>
      </w:r>
      <w:r w:rsidRPr="00A739B4">
        <w:rPr>
          <w:rFonts w:cs="David" w:hint="cs"/>
          <w:rtl/>
        </w:rPr>
        <w:t xml:space="preserve"> 2</w:t>
      </w:r>
    </w:p>
    <w:p w14:paraId="3D4EC360" w14:textId="77777777" w:rsidR="00A739B4" w:rsidRPr="00A739B4" w:rsidRDefault="00A739B4" w:rsidP="00A739B4">
      <w:pPr>
        <w:bidi/>
        <w:jc w:val="center"/>
        <w:rPr>
          <w:rFonts w:cs="David" w:hint="cs"/>
          <w:rtl/>
        </w:rPr>
      </w:pPr>
      <w:r w:rsidRPr="00A739B4">
        <w:rPr>
          <w:rFonts w:cs="David" w:hint="cs"/>
          <w:rtl/>
        </w:rPr>
        <w:t>הערעור  התקבל.</w:t>
      </w:r>
    </w:p>
    <w:p w14:paraId="11AA1990" w14:textId="77777777" w:rsidR="00A739B4" w:rsidRPr="00A739B4" w:rsidRDefault="00A739B4" w:rsidP="00A739B4">
      <w:pPr>
        <w:bidi/>
        <w:rPr>
          <w:rFonts w:cs="David" w:hint="cs"/>
          <w:rtl/>
        </w:rPr>
      </w:pPr>
    </w:p>
    <w:p w14:paraId="45A35B11"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26E96608" w14:textId="77777777" w:rsidR="00A739B4" w:rsidRPr="00A739B4" w:rsidRDefault="00A739B4" w:rsidP="00A739B4">
      <w:pPr>
        <w:bidi/>
        <w:rPr>
          <w:rFonts w:cs="David" w:hint="cs"/>
          <w:rtl/>
        </w:rPr>
      </w:pPr>
    </w:p>
    <w:p w14:paraId="62FC05FD" w14:textId="77777777" w:rsidR="00A739B4" w:rsidRPr="00A739B4" w:rsidRDefault="00A739B4" w:rsidP="00A739B4">
      <w:pPr>
        <w:bidi/>
        <w:rPr>
          <w:rFonts w:cs="David" w:hint="cs"/>
          <w:rtl/>
        </w:rPr>
      </w:pPr>
      <w:r w:rsidRPr="00A739B4">
        <w:rPr>
          <w:rFonts w:cs="David" w:hint="cs"/>
          <w:rtl/>
        </w:rPr>
        <w:tab/>
        <w:t xml:space="preserve">  הערעור התקבל, אנחנו עוברים לנושא הבא.</w:t>
      </w:r>
    </w:p>
    <w:p w14:paraId="797EA6E1" w14:textId="77777777" w:rsidR="00A739B4" w:rsidRDefault="00A739B4" w:rsidP="00A739B4">
      <w:pPr>
        <w:bidi/>
        <w:jc w:val="center"/>
        <w:rPr>
          <w:rFonts w:cs="David" w:hint="cs"/>
          <w:b/>
          <w:bCs/>
          <w:rtl/>
        </w:rPr>
      </w:pPr>
      <w:r w:rsidRPr="00A739B4">
        <w:rPr>
          <w:rFonts w:cs="David"/>
          <w:rtl/>
        </w:rPr>
        <w:br w:type="page"/>
      </w:r>
    </w:p>
    <w:p w14:paraId="0AD4FC21" w14:textId="77777777" w:rsidR="00A739B4" w:rsidRDefault="00A739B4" w:rsidP="00A739B4">
      <w:pPr>
        <w:bidi/>
        <w:jc w:val="center"/>
        <w:rPr>
          <w:rFonts w:cs="David" w:hint="cs"/>
          <w:b/>
          <w:bCs/>
          <w:rtl/>
        </w:rPr>
      </w:pPr>
    </w:p>
    <w:p w14:paraId="27D9312B" w14:textId="77777777" w:rsidR="00A739B4" w:rsidRDefault="00A739B4" w:rsidP="00A739B4">
      <w:pPr>
        <w:bidi/>
        <w:jc w:val="center"/>
        <w:rPr>
          <w:rFonts w:cs="David" w:hint="cs"/>
          <w:b/>
          <w:bCs/>
          <w:rtl/>
        </w:rPr>
      </w:pPr>
    </w:p>
    <w:p w14:paraId="523FF46B" w14:textId="77777777" w:rsidR="00A739B4" w:rsidRPr="00A739B4" w:rsidRDefault="00A739B4" w:rsidP="00A739B4">
      <w:pPr>
        <w:bidi/>
        <w:jc w:val="center"/>
        <w:rPr>
          <w:rFonts w:cs="David" w:hint="cs"/>
          <w:b/>
          <w:bCs/>
          <w:u w:val="single"/>
          <w:rtl/>
        </w:rPr>
      </w:pPr>
      <w:r w:rsidRPr="00A739B4">
        <w:rPr>
          <w:rFonts w:cs="David" w:hint="cs"/>
          <w:b/>
          <w:bCs/>
          <w:u w:val="single"/>
          <w:rtl/>
        </w:rPr>
        <w:t>המלצה על מינוי יושבי ראש לוועדת הכנסת הקבועות והמיוחדות</w:t>
      </w:r>
    </w:p>
    <w:p w14:paraId="7A9096BE" w14:textId="77777777" w:rsidR="00A739B4" w:rsidRDefault="00A739B4" w:rsidP="00A739B4">
      <w:pPr>
        <w:bidi/>
        <w:rPr>
          <w:rFonts w:cs="David" w:hint="cs"/>
          <w:u w:val="single"/>
          <w:rtl/>
        </w:rPr>
      </w:pPr>
    </w:p>
    <w:p w14:paraId="17F3EA1E" w14:textId="77777777" w:rsidR="00A739B4" w:rsidRDefault="00A739B4" w:rsidP="00A739B4">
      <w:pPr>
        <w:bidi/>
        <w:rPr>
          <w:rFonts w:cs="David" w:hint="cs"/>
          <w:u w:val="single"/>
          <w:rtl/>
        </w:rPr>
      </w:pPr>
    </w:p>
    <w:p w14:paraId="03693461" w14:textId="77777777" w:rsidR="00A739B4" w:rsidRPr="00A739B4" w:rsidRDefault="00A739B4" w:rsidP="00A739B4">
      <w:pPr>
        <w:bidi/>
        <w:rPr>
          <w:rFonts w:cs="David" w:hint="cs"/>
          <w:u w:val="single"/>
          <w:rtl/>
        </w:rPr>
      </w:pPr>
    </w:p>
    <w:p w14:paraId="760B188B"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22B98C40" w14:textId="77777777" w:rsidR="00A739B4" w:rsidRPr="00A739B4" w:rsidRDefault="00A739B4" w:rsidP="00A739B4">
      <w:pPr>
        <w:bidi/>
        <w:rPr>
          <w:rFonts w:cs="David" w:hint="cs"/>
          <w:rtl/>
        </w:rPr>
      </w:pPr>
    </w:p>
    <w:p w14:paraId="4346418D" w14:textId="77777777" w:rsidR="00A739B4" w:rsidRPr="00A739B4" w:rsidRDefault="00A739B4" w:rsidP="00A739B4">
      <w:pPr>
        <w:bidi/>
        <w:rPr>
          <w:rFonts w:cs="David" w:hint="cs"/>
          <w:rtl/>
        </w:rPr>
      </w:pPr>
      <w:r w:rsidRPr="00A739B4">
        <w:rPr>
          <w:rFonts w:cs="David" w:hint="cs"/>
          <w:rtl/>
        </w:rPr>
        <w:tab/>
        <w:t xml:space="preserve">אנחנו עוברים לסעיף השלישי על סדר היום: המלצה על מינוי יושבי  ראש לוועדות הכנסת הקבועות והמיוחדות. אני מציע לוועדת הכנסת לאשר את ההמלצה הבאה לגבי ראשי ועדות, אני אקריא רשימה של ראשי ועדות ואחר כך אתייחס לתקופות, כמובן שכל הרשימה שאני מביא זה במסגרת הסיכומים בין סיעות הבית, כולל סיעות קואליציה ואופוזיציה. </w:t>
      </w:r>
    </w:p>
    <w:p w14:paraId="794D90F1" w14:textId="77777777" w:rsidR="00A739B4" w:rsidRPr="00A739B4" w:rsidRDefault="00A739B4" w:rsidP="00A739B4">
      <w:pPr>
        <w:bidi/>
        <w:rPr>
          <w:rFonts w:cs="David" w:hint="cs"/>
          <w:rtl/>
        </w:rPr>
      </w:pPr>
    </w:p>
    <w:p w14:paraId="2FBE5BC6" w14:textId="77777777" w:rsidR="00A739B4" w:rsidRPr="00A739B4" w:rsidRDefault="00A739B4" w:rsidP="00A739B4">
      <w:pPr>
        <w:bidi/>
        <w:rPr>
          <w:rFonts w:cs="David" w:hint="cs"/>
          <w:u w:val="single"/>
          <w:rtl/>
        </w:rPr>
      </w:pPr>
      <w:r w:rsidRPr="00A739B4">
        <w:rPr>
          <w:rFonts w:cs="David" w:hint="cs"/>
          <w:u w:val="single"/>
          <w:rtl/>
        </w:rPr>
        <w:t>אחמד טיבי:</w:t>
      </w:r>
    </w:p>
    <w:p w14:paraId="34D375E6" w14:textId="77777777" w:rsidR="00A739B4" w:rsidRPr="00A739B4" w:rsidRDefault="00A739B4" w:rsidP="00A739B4">
      <w:pPr>
        <w:bidi/>
        <w:rPr>
          <w:rFonts w:cs="David" w:hint="cs"/>
          <w:rtl/>
        </w:rPr>
      </w:pPr>
    </w:p>
    <w:p w14:paraId="2F5ED086" w14:textId="77777777" w:rsidR="00A739B4" w:rsidRPr="00A739B4" w:rsidRDefault="00A739B4" w:rsidP="00A739B4">
      <w:pPr>
        <w:bidi/>
        <w:rPr>
          <w:rFonts w:cs="David" w:hint="cs"/>
          <w:rtl/>
        </w:rPr>
      </w:pPr>
      <w:r w:rsidRPr="00A739B4">
        <w:rPr>
          <w:rFonts w:cs="David" w:hint="cs"/>
          <w:rtl/>
        </w:rPr>
        <w:tab/>
        <w:t xml:space="preserve"> אין נציגים של מפלגת העבודה.</w:t>
      </w:r>
    </w:p>
    <w:p w14:paraId="63726198" w14:textId="77777777" w:rsidR="00A739B4" w:rsidRPr="00A739B4" w:rsidRDefault="00A739B4" w:rsidP="00A739B4">
      <w:pPr>
        <w:bidi/>
        <w:rPr>
          <w:rFonts w:cs="David" w:hint="cs"/>
          <w:rtl/>
        </w:rPr>
      </w:pPr>
    </w:p>
    <w:p w14:paraId="3616F7E9"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2A316A81" w14:textId="77777777" w:rsidR="00A739B4" w:rsidRPr="00A739B4" w:rsidRDefault="00A739B4" w:rsidP="00A739B4">
      <w:pPr>
        <w:bidi/>
        <w:rPr>
          <w:rFonts w:cs="David" w:hint="cs"/>
          <w:rtl/>
        </w:rPr>
      </w:pPr>
    </w:p>
    <w:p w14:paraId="44CFADEE" w14:textId="77777777" w:rsidR="00A739B4" w:rsidRPr="00A739B4" w:rsidRDefault="00A739B4" w:rsidP="00A739B4">
      <w:pPr>
        <w:bidi/>
        <w:rPr>
          <w:rFonts w:cs="David" w:hint="cs"/>
          <w:rtl/>
        </w:rPr>
      </w:pPr>
      <w:r w:rsidRPr="00A739B4">
        <w:rPr>
          <w:rFonts w:cs="David" w:hint="cs"/>
          <w:rtl/>
        </w:rPr>
        <w:tab/>
        <w:t xml:space="preserve">  חבר כנסת </w:t>
      </w:r>
      <w:proofErr w:type="spellStart"/>
      <w:r w:rsidRPr="00A739B4">
        <w:rPr>
          <w:rFonts w:cs="David" w:hint="cs"/>
          <w:rtl/>
        </w:rPr>
        <w:t>אורלב</w:t>
      </w:r>
      <w:proofErr w:type="spellEnd"/>
      <w:r w:rsidRPr="00A739B4">
        <w:rPr>
          <w:rFonts w:cs="David" w:hint="cs"/>
          <w:rtl/>
        </w:rPr>
        <w:t xml:space="preserve"> נמצא במסגרת מכסת סיעת הליכוד. חבר הכנסת בר0און, אין לי ספק שאתה לא רוצה לעכב את כניסתו לתפקיד של חבר הכנסת צחי </w:t>
      </w:r>
      <w:proofErr w:type="spellStart"/>
      <w:r w:rsidRPr="00A739B4">
        <w:rPr>
          <w:rFonts w:cs="David" w:hint="cs"/>
          <w:rtl/>
        </w:rPr>
        <w:t>הנגבי</w:t>
      </w:r>
      <w:proofErr w:type="spellEnd"/>
      <w:r w:rsidRPr="00A739B4">
        <w:rPr>
          <w:rFonts w:cs="David" w:hint="cs"/>
          <w:rtl/>
        </w:rPr>
        <w:t xml:space="preserve"> למשל, שימתין זמן מיותר אם אנחנו נאריך בדיבור.</w:t>
      </w:r>
    </w:p>
    <w:p w14:paraId="6E505FD8" w14:textId="77777777" w:rsidR="00A739B4" w:rsidRPr="00A739B4" w:rsidRDefault="00A739B4" w:rsidP="00A739B4">
      <w:pPr>
        <w:bidi/>
        <w:rPr>
          <w:rFonts w:cs="David" w:hint="cs"/>
          <w:rtl/>
        </w:rPr>
      </w:pPr>
    </w:p>
    <w:p w14:paraId="1C79E040" w14:textId="77777777" w:rsidR="00A739B4" w:rsidRPr="00A739B4" w:rsidRDefault="00A739B4" w:rsidP="00A739B4">
      <w:pPr>
        <w:bidi/>
        <w:rPr>
          <w:rFonts w:cs="David" w:hint="cs"/>
          <w:u w:val="single"/>
          <w:rtl/>
        </w:rPr>
      </w:pPr>
      <w:r w:rsidRPr="00A739B4">
        <w:rPr>
          <w:rFonts w:cs="David" w:hint="cs"/>
          <w:u w:val="single"/>
          <w:rtl/>
        </w:rPr>
        <w:t xml:space="preserve">רוני בר </w:t>
      </w:r>
      <w:r w:rsidRPr="00A739B4">
        <w:rPr>
          <w:rFonts w:cs="David"/>
          <w:u w:val="single"/>
          <w:rtl/>
        </w:rPr>
        <w:t>–</w:t>
      </w:r>
      <w:r w:rsidRPr="00A739B4">
        <w:rPr>
          <w:rFonts w:cs="David" w:hint="cs"/>
          <w:u w:val="single"/>
          <w:rtl/>
        </w:rPr>
        <w:t>און:</w:t>
      </w:r>
    </w:p>
    <w:p w14:paraId="0A9CB79E" w14:textId="77777777" w:rsidR="00A739B4" w:rsidRPr="00A739B4" w:rsidRDefault="00A739B4" w:rsidP="00A739B4">
      <w:pPr>
        <w:bidi/>
        <w:rPr>
          <w:rFonts w:cs="David" w:hint="cs"/>
          <w:rtl/>
        </w:rPr>
      </w:pPr>
    </w:p>
    <w:p w14:paraId="393CDD00" w14:textId="77777777" w:rsidR="00A739B4" w:rsidRPr="00A739B4" w:rsidRDefault="00A739B4" w:rsidP="00A739B4">
      <w:pPr>
        <w:bidi/>
        <w:rPr>
          <w:rFonts w:cs="David" w:hint="cs"/>
          <w:rtl/>
        </w:rPr>
      </w:pPr>
      <w:r w:rsidRPr="00A739B4">
        <w:rPr>
          <w:rFonts w:cs="David" w:hint="cs"/>
          <w:rtl/>
        </w:rPr>
        <w:tab/>
        <w:t xml:space="preserve"> הייתי נותן לכם עוד יומיים לחפש מישהו מתאים בקואליציה...</w:t>
      </w:r>
    </w:p>
    <w:p w14:paraId="6EF7101B" w14:textId="77777777" w:rsidR="00A739B4" w:rsidRPr="00A739B4" w:rsidRDefault="00A739B4" w:rsidP="00A739B4">
      <w:pPr>
        <w:bidi/>
        <w:rPr>
          <w:rFonts w:cs="David" w:hint="cs"/>
          <w:rtl/>
        </w:rPr>
      </w:pPr>
    </w:p>
    <w:p w14:paraId="1731C41D"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6B3D3A04" w14:textId="77777777" w:rsidR="00A739B4" w:rsidRPr="00A739B4" w:rsidRDefault="00A739B4" w:rsidP="00A739B4">
      <w:pPr>
        <w:bidi/>
        <w:rPr>
          <w:rFonts w:cs="David" w:hint="cs"/>
          <w:rtl/>
        </w:rPr>
      </w:pPr>
    </w:p>
    <w:p w14:paraId="26E78F1C" w14:textId="77777777" w:rsidR="00A739B4" w:rsidRPr="00A739B4" w:rsidRDefault="00A739B4" w:rsidP="00A739B4">
      <w:pPr>
        <w:bidi/>
        <w:rPr>
          <w:rFonts w:cs="David" w:hint="cs"/>
          <w:rtl/>
        </w:rPr>
      </w:pPr>
      <w:r w:rsidRPr="00A739B4">
        <w:rPr>
          <w:rFonts w:cs="David" w:hint="cs"/>
          <w:rtl/>
        </w:rPr>
        <w:tab/>
        <w:t xml:space="preserve"> הצעה שאני מביא לוועדת הכנסת היא כבר לא רלוונטית.</w:t>
      </w:r>
    </w:p>
    <w:p w14:paraId="1C69EF21" w14:textId="77777777" w:rsidR="00A739B4" w:rsidRPr="00A739B4" w:rsidRDefault="00A739B4" w:rsidP="00A739B4">
      <w:pPr>
        <w:bidi/>
        <w:rPr>
          <w:rFonts w:cs="David" w:hint="cs"/>
          <w:rtl/>
        </w:rPr>
      </w:pPr>
      <w:r w:rsidRPr="00A739B4">
        <w:rPr>
          <w:rFonts w:cs="David" w:hint="cs"/>
          <w:rtl/>
        </w:rPr>
        <w:t xml:space="preserve">ועדת הכספים </w:t>
      </w:r>
      <w:r w:rsidRPr="00A739B4">
        <w:rPr>
          <w:rFonts w:cs="David"/>
          <w:rtl/>
        </w:rPr>
        <w:t>–</w:t>
      </w:r>
      <w:r w:rsidRPr="00A739B4">
        <w:rPr>
          <w:rFonts w:cs="David" w:hint="cs"/>
          <w:rtl/>
        </w:rPr>
        <w:t xml:space="preserve"> חבר הכנסת משה גפני</w:t>
      </w:r>
    </w:p>
    <w:p w14:paraId="2707832E" w14:textId="77777777" w:rsidR="00A739B4" w:rsidRPr="00A739B4" w:rsidRDefault="00A739B4" w:rsidP="00A739B4">
      <w:pPr>
        <w:bidi/>
        <w:rPr>
          <w:rFonts w:cs="David" w:hint="cs"/>
          <w:rtl/>
        </w:rPr>
      </w:pPr>
      <w:r w:rsidRPr="00A739B4">
        <w:rPr>
          <w:rFonts w:cs="David" w:hint="cs"/>
          <w:rtl/>
        </w:rPr>
        <w:t xml:space="preserve">ועדת חוץ וביטחון </w:t>
      </w:r>
      <w:r w:rsidRPr="00A739B4">
        <w:rPr>
          <w:rFonts w:cs="David"/>
          <w:rtl/>
        </w:rPr>
        <w:t>–</w:t>
      </w:r>
      <w:r w:rsidRPr="00A739B4">
        <w:rPr>
          <w:rFonts w:cs="David" w:hint="cs"/>
          <w:rtl/>
        </w:rPr>
        <w:t xml:space="preserve"> חבר הכנסת צחי </w:t>
      </w:r>
      <w:proofErr w:type="spellStart"/>
      <w:r w:rsidRPr="00A739B4">
        <w:rPr>
          <w:rFonts w:cs="David" w:hint="cs"/>
          <w:rtl/>
        </w:rPr>
        <w:t>הנגבי</w:t>
      </w:r>
      <w:proofErr w:type="spellEnd"/>
    </w:p>
    <w:p w14:paraId="66404C68" w14:textId="77777777" w:rsidR="00A739B4" w:rsidRPr="00A739B4" w:rsidRDefault="00A739B4" w:rsidP="00A739B4">
      <w:pPr>
        <w:bidi/>
        <w:rPr>
          <w:rFonts w:cs="David" w:hint="cs"/>
          <w:rtl/>
        </w:rPr>
      </w:pPr>
      <w:r w:rsidRPr="00A739B4">
        <w:rPr>
          <w:rFonts w:cs="David" w:hint="cs"/>
          <w:rtl/>
        </w:rPr>
        <w:t xml:space="preserve">ועדת חוקה חוק ומשפט </w:t>
      </w:r>
      <w:r w:rsidRPr="00A739B4">
        <w:rPr>
          <w:rFonts w:cs="David"/>
          <w:rtl/>
        </w:rPr>
        <w:t>–</w:t>
      </w:r>
      <w:r w:rsidRPr="00A739B4">
        <w:rPr>
          <w:rFonts w:cs="David" w:hint="cs"/>
          <w:rtl/>
        </w:rPr>
        <w:t xml:space="preserve"> חבר הכנסת דוד רותם</w:t>
      </w:r>
    </w:p>
    <w:p w14:paraId="4BC023AC" w14:textId="77777777" w:rsidR="00A739B4" w:rsidRPr="00A739B4" w:rsidRDefault="00A739B4" w:rsidP="00A739B4">
      <w:pPr>
        <w:bidi/>
        <w:rPr>
          <w:rFonts w:cs="David" w:hint="cs"/>
          <w:rtl/>
        </w:rPr>
      </w:pPr>
      <w:r w:rsidRPr="00A739B4">
        <w:rPr>
          <w:rFonts w:cs="David" w:hint="cs"/>
          <w:rtl/>
        </w:rPr>
        <w:t xml:space="preserve">ועדת הכלכלה </w:t>
      </w:r>
      <w:r w:rsidRPr="00A739B4">
        <w:rPr>
          <w:rFonts w:cs="David"/>
          <w:rtl/>
        </w:rPr>
        <w:t>–</w:t>
      </w:r>
      <w:r w:rsidRPr="00A739B4">
        <w:rPr>
          <w:rFonts w:cs="David" w:hint="cs"/>
          <w:rtl/>
        </w:rPr>
        <w:t xml:space="preserve"> חבר הכנסת אופיר </w:t>
      </w:r>
      <w:proofErr w:type="spellStart"/>
      <w:r w:rsidRPr="00A739B4">
        <w:rPr>
          <w:rFonts w:cs="David" w:hint="cs"/>
          <w:rtl/>
        </w:rPr>
        <w:t>אקוניס</w:t>
      </w:r>
      <w:proofErr w:type="spellEnd"/>
      <w:r w:rsidRPr="00A739B4">
        <w:rPr>
          <w:rFonts w:cs="David" w:hint="cs"/>
          <w:rtl/>
        </w:rPr>
        <w:t xml:space="preserve"> </w:t>
      </w:r>
    </w:p>
    <w:p w14:paraId="25255AEC" w14:textId="77777777" w:rsidR="00A739B4" w:rsidRPr="00A739B4" w:rsidRDefault="00A739B4" w:rsidP="00A739B4">
      <w:pPr>
        <w:bidi/>
        <w:rPr>
          <w:rFonts w:cs="David" w:hint="cs"/>
          <w:rtl/>
        </w:rPr>
      </w:pPr>
      <w:r w:rsidRPr="00A739B4">
        <w:rPr>
          <w:rFonts w:cs="David" w:hint="cs"/>
          <w:rtl/>
        </w:rPr>
        <w:t>ועדת הפנים והגנת הסביבה- חבר הכנסת דוד אזולאי</w:t>
      </w:r>
    </w:p>
    <w:p w14:paraId="251DD69E" w14:textId="77777777" w:rsidR="00A739B4" w:rsidRPr="00A739B4" w:rsidRDefault="00A739B4" w:rsidP="00A739B4">
      <w:pPr>
        <w:bidi/>
        <w:rPr>
          <w:rFonts w:cs="David" w:hint="cs"/>
          <w:rtl/>
        </w:rPr>
      </w:pPr>
      <w:r w:rsidRPr="00A739B4">
        <w:rPr>
          <w:rFonts w:cs="David" w:hint="cs"/>
          <w:rtl/>
        </w:rPr>
        <w:t xml:space="preserve">ועדת החינוך התרבות והספורט </w:t>
      </w:r>
      <w:r w:rsidRPr="00A739B4">
        <w:rPr>
          <w:rFonts w:cs="David"/>
          <w:rtl/>
        </w:rPr>
        <w:t>–</w:t>
      </w:r>
      <w:r w:rsidRPr="00A739B4">
        <w:rPr>
          <w:rFonts w:cs="David" w:hint="cs"/>
          <w:rtl/>
        </w:rPr>
        <w:t xml:space="preserve"> חבר הכנסת זבולון </w:t>
      </w:r>
      <w:proofErr w:type="spellStart"/>
      <w:r w:rsidRPr="00A739B4">
        <w:rPr>
          <w:rFonts w:cs="David" w:hint="cs"/>
          <w:rtl/>
        </w:rPr>
        <w:t>אורלב</w:t>
      </w:r>
      <w:proofErr w:type="spellEnd"/>
      <w:r w:rsidRPr="00A739B4">
        <w:rPr>
          <w:rFonts w:cs="David" w:hint="cs"/>
          <w:rtl/>
        </w:rPr>
        <w:t>.</w:t>
      </w:r>
    </w:p>
    <w:p w14:paraId="04BF3ECC" w14:textId="77777777" w:rsidR="00A739B4" w:rsidRPr="00A739B4" w:rsidRDefault="00A739B4" w:rsidP="00A739B4">
      <w:pPr>
        <w:bidi/>
        <w:rPr>
          <w:rFonts w:cs="David" w:hint="cs"/>
          <w:rtl/>
        </w:rPr>
      </w:pPr>
      <w:r w:rsidRPr="00A739B4">
        <w:rPr>
          <w:rFonts w:cs="David" w:hint="cs"/>
          <w:rtl/>
        </w:rPr>
        <w:t xml:space="preserve">הוועדה לענייני ביקורת המדינה </w:t>
      </w:r>
      <w:r w:rsidRPr="00A739B4">
        <w:rPr>
          <w:rFonts w:cs="David"/>
          <w:rtl/>
        </w:rPr>
        <w:t>–</w:t>
      </w:r>
      <w:r w:rsidRPr="00A739B4">
        <w:rPr>
          <w:rFonts w:cs="David" w:hint="cs"/>
          <w:rtl/>
        </w:rPr>
        <w:t xml:space="preserve"> חבר הכנסת יואל חסון</w:t>
      </w:r>
    </w:p>
    <w:p w14:paraId="37D8D1F4" w14:textId="77777777" w:rsidR="00A739B4" w:rsidRPr="00A739B4" w:rsidRDefault="00A739B4" w:rsidP="00A739B4">
      <w:pPr>
        <w:bidi/>
        <w:rPr>
          <w:rFonts w:cs="David" w:hint="cs"/>
          <w:rtl/>
        </w:rPr>
      </w:pPr>
      <w:r w:rsidRPr="00A739B4">
        <w:rPr>
          <w:rFonts w:cs="David" w:hint="cs"/>
          <w:rtl/>
        </w:rPr>
        <w:t xml:space="preserve">ועדת הרווחה והבריאות </w:t>
      </w:r>
      <w:r w:rsidRPr="00A739B4">
        <w:rPr>
          <w:rFonts w:cs="David"/>
          <w:rtl/>
        </w:rPr>
        <w:t>–</w:t>
      </w:r>
      <w:r w:rsidRPr="00A739B4">
        <w:rPr>
          <w:rFonts w:cs="David" w:hint="cs"/>
          <w:rtl/>
        </w:rPr>
        <w:t xml:space="preserve"> חבר הכנסת חיים כץ</w:t>
      </w:r>
    </w:p>
    <w:p w14:paraId="13FB602D" w14:textId="77777777" w:rsidR="00A739B4" w:rsidRPr="00A739B4" w:rsidRDefault="00A739B4" w:rsidP="00A739B4">
      <w:pPr>
        <w:bidi/>
        <w:rPr>
          <w:rFonts w:cs="David" w:hint="cs"/>
          <w:rtl/>
        </w:rPr>
      </w:pPr>
      <w:r w:rsidRPr="00A739B4">
        <w:rPr>
          <w:rFonts w:cs="David" w:hint="cs"/>
          <w:rtl/>
        </w:rPr>
        <w:t xml:space="preserve">ועדת המדע והטכנולוגיה </w:t>
      </w:r>
      <w:r w:rsidRPr="00A739B4">
        <w:rPr>
          <w:rFonts w:cs="David"/>
          <w:rtl/>
        </w:rPr>
        <w:t>–</w:t>
      </w:r>
      <w:r w:rsidRPr="00A739B4">
        <w:rPr>
          <w:rFonts w:cs="David" w:hint="cs"/>
          <w:rtl/>
        </w:rPr>
        <w:t xml:space="preserve"> חבר הכנסת מאיר שטרית</w:t>
      </w:r>
    </w:p>
    <w:p w14:paraId="2DA54C5B" w14:textId="77777777" w:rsidR="00A739B4" w:rsidRPr="00A739B4" w:rsidRDefault="00A739B4" w:rsidP="00A739B4">
      <w:pPr>
        <w:bidi/>
        <w:rPr>
          <w:rFonts w:cs="David" w:hint="cs"/>
          <w:rtl/>
        </w:rPr>
      </w:pPr>
      <w:r w:rsidRPr="00A739B4">
        <w:rPr>
          <w:rFonts w:cs="David" w:hint="cs"/>
          <w:rtl/>
        </w:rPr>
        <w:t xml:space="preserve">ועדת עליה קליטה ותפוצות </w:t>
      </w:r>
      <w:r w:rsidRPr="00A739B4">
        <w:rPr>
          <w:rFonts w:cs="David"/>
          <w:rtl/>
        </w:rPr>
        <w:t>–</w:t>
      </w:r>
      <w:r w:rsidRPr="00A739B4">
        <w:rPr>
          <w:rFonts w:cs="David" w:hint="cs"/>
          <w:rtl/>
        </w:rPr>
        <w:t xml:space="preserve"> חברת הכנסת </w:t>
      </w:r>
      <w:proofErr w:type="spellStart"/>
      <w:r w:rsidRPr="00A739B4">
        <w:rPr>
          <w:rFonts w:cs="David" w:hint="cs"/>
          <w:rtl/>
        </w:rPr>
        <w:t>ליה</w:t>
      </w:r>
      <w:proofErr w:type="spellEnd"/>
      <w:r w:rsidRPr="00A739B4">
        <w:rPr>
          <w:rFonts w:cs="David" w:hint="cs"/>
          <w:rtl/>
        </w:rPr>
        <w:t xml:space="preserve"> שמטוב</w:t>
      </w:r>
    </w:p>
    <w:p w14:paraId="396F06C4" w14:textId="77777777" w:rsidR="00A739B4" w:rsidRPr="00A739B4" w:rsidRDefault="00A739B4" w:rsidP="00A739B4">
      <w:pPr>
        <w:bidi/>
        <w:rPr>
          <w:rFonts w:cs="David" w:hint="cs"/>
          <w:rtl/>
        </w:rPr>
      </w:pPr>
      <w:r w:rsidRPr="00A739B4">
        <w:rPr>
          <w:rFonts w:cs="David" w:hint="cs"/>
          <w:rtl/>
        </w:rPr>
        <w:t xml:space="preserve">הוועדה לקידום מעמד האישה </w:t>
      </w:r>
      <w:r w:rsidRPr="00A739B4">
        <w:rPr>
          <w:rFonts w:cs="David"/>
          <w:rtl/>
        </w:rPr>
        <w:t>–</w:t>
      </w:r>
      <w:r w:rsidRPr="00A739B4">
        <w:rPr>
          <w:rFonts w:cs="David" w:hint="cs"/>
          <w:rtl/>
        </w:rPr>
        <w:t xml:space="preserve"> חברת הכנסת ציפי </w:t>
      </w:r>
      <w:proofErr w:type="spellStart"/>
      <w:r w:rsidRPr="00A739B4">
        <w:rPr>
          <w:rFonts w:cs="David" w:hint="cs"/>
          <w:rtl/>
        </w:rPr>
        <w:t>חוטובלי</w:t>
      </w:r>
      <w:proofErr w:type="spellEnd"/>
      <w:r w:rsidRPr="00A739B4">
        <w:rPr>
          <w:rFonts w:cs="David" w:hint="cs"/>
          <w:rtl/>
        </w:rPr>
        <w:t>.</w:t>
      </w:r>
    </w:p>
    <w:p w14:paraId="73636085" w14:textId="77777777" w:rsidR="00A739B4" w:rsidRPr="00A739B4" w:rsidRDefault="00A739B4" w:rsidP="00A739B4">
      <w:pPr>
        <w:bidi/>
        <w:rPr>
          <w:rFonts w:cs="David" w:hint="cs"/>
          <w:rtl/>
        </w:rPr>
      </w:pPr>
    </w:p>
    <w:p w14:paraId="467ACDEB" w14:textId="77777777" w:rsidR="00A739B4" w:rsidRPr="00A739B4" w:rsidRDefault="00A739B4" w:rsidP="00A739B4">
      <w:pPr>
        <w:bidi/>
        <w:rPr>
          <w:rFonts w:cs="David" w:hint="cs"/>
          <w:rtl/>
        </w:rPr>
      </w:pPr>
      <w:r w:rsidRPr="00A739B4">
        <w:rPr>
          <w:rFonts w:cs="David" w:hint="cs"/>
          <w:rtl/>
        </w:rPr>
        <w:tab/>
        <w:t>לפני שנפתח בדיבור אני רוצה לציין את התקופות לגבי אותן ועדות. אמנם מבחינה פרוצדוראלית אנחנו מאשרים את ראשי הוועדות, אבל היות וקיימות הסכמות בין הסיעות הבית השונות אני רוצה לציין את ההסכמות וכן את לוחות הזמנים, כפי שהכינה לי היועצת המשפטית, מהם לוחות הזמנים בהתאם לאותן הסכמות.</w:t>
      </w:r>
    </w:p>
    <w:p w14:paraId="703A9718" w14:textId="77777777" w:rsidR="00A739B4" w:rsidRPr="00A739B4" w:rsidRDefault="00A739B4" w:rsidP="00A739B4">
      <w:pPr>
        <w:bidi/>
        <w:rPr>
          <w:rFonts w:cs="David" w:hint="cs"/>
          <w:rtl/>
        </w:rPr>
      </w:pPr>
    </w:p>
    <w:p w14:paraId="12C3750C" w14:textId="77777777" w:rsidR="00A739B4" w:rsidRPr="00A739B4" w:rsidRDefault="00A739B4" w:rsidP="00A739B4">
      <w:pPr>
        <w:bidi/>
        <w:rPr>
          <w:rFonts w:cs="David" w:hint="cs"/>
          <w:u w:val="single"/>
          <w:rtl/>
        </w:rPr>
      </w:pPr>
      <w:proofErr w:type="spellStart"/>
      <w:r w:rsidRPr="00A739B4">
        <w:rPr>
          <w:rFonts w:cs="David" w:hint="cs"/>
          <w:u w:val="single"/>
          <w:rtl/>
        </w:rPr>
        <w:t>רוברט</w:t>
      </w:r>
      <w:proofErr w:type="spellEnd"/>
      <w:r w:rsidRPr="00A739B4">
        <w:rPr>
          <w:rFonts w:cs="David" w:hint="cs"/>
          <w:u w:val="single"/>
          <w:rtl/>
        </w:rPr>
        <w:t xml:space="preserve"> </w:t>
      </w:r>
      <w:proofErr w:type="spellStart"/>
      <w:r w:rsidRPr="00A739B4">
        <w:rPr>
          <w:rFonts w:cs="David" w:hint="cs"/>
          <w:u w:val="single"/>
          <w:rtl/>
        </w:rPr>
        <w:t>אילטוב</w:t>
      </w:r>
      <w:proofErr w:type="spellEnd"/>
      <w:r w:rsidRPr="00A739B4">
        <w:rPr>
          <w:rFonts w:cs="David" w:hint="cs"/>
          <w:u w:val="single"/>
          <w:rtl/>
        </w:rPr>
        <w:t>:</w:t>
      </w:r>
    </w:p>
    <w:p w14:paraId="6F6E149D" w14:textId="77777777" w:rsidR="00A739B4" w:rsidRPr="00A739B4" w:rsidRDefault="00A739B4" w:rsidP="00A739B4">
      <w:pPr>
        <w:bidi/>
        <w:rPr>
          <w:rFonts w:cs="David" w:hint="cs"/>
          <w:rtl/>
        </w:rPr>
      </w:pPr>
    </w:p>
    <w:p w14:paraId="6D19C145" w14:textId="77777777" w:rsidR="00A739B4" w:rsidRPr="00A739B4" w:rsidRDefault="00A739B4" w:rsidP="00A739B4">
      <w:pPr>
        <w:bidi/>
        <w:rPr>
          <w:rFonts w:cs="David" w:hint="cs"/>
          <w:rtl/>
        </w:rPr>
      </w:pPr>
      <w:r w:rsidRPr="00A739B4">
        <w:rPr>
          <w:rFonts w:cs="David" w:hint="cs"/>
          <w:rtl/>
        </w:rPr>
        <w:tab/>
        <w:t>אנחנו נאשר את ההסכמות האלה עכשיו?</w:t>
      </w:r>
    </w:p>
    <w:p w14:paraId="1018662F" w14:textId="77777777" w:rsidR="00A739B4" w:rsidRPr="00A739B4" w:rsidRDefault="00A739B4" w:rsidP="00A739B4">
      <w:pPr>
        <w:bidi/>
        <w:rPr>
          <w:rFonts w:cs="David" w:hint="cs"/>
          <w:rtl/>
        </w:rPr>
      </w:pPr>
    </w:p>
    <w:p w14:paraId="1314E521"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23A6E47A" w14:textId="77777777" w:rsidR="00A739B4" w:rsidRPr="00A739B4" w:rsidRDefault="00A739B4" w:rsidP="00A739B4">
      <w:pPr>
        <w:bidi/>
        <w:rPr>
          <w:rFonts w:cs="David" w:hint="cs"/>
          <w:rtl/>
        </w:rPr>
      </w:pPr>
    </w:p>
    <w:p w14:paraId="5497ECB8" w14:textId="77777777" w:rsidR="00A739B4" w:rsidRPr="00A739B4" w:rsidRDefault="00A739B4" w:rsidP="00A739B4">
      <w:pPr>
        <w:bidi/>
        <w:rPr>
          <w:rFonts w:cs="David" w:hint="cs"/>
          <w:rtl/>
        </w:rPr>
      </w:pPr>
      <w:r w:rsidRPr="00A739B4">
        <w:rPr>
          <w:rFonts w:cs="David" w:hint="cs"/>
          <w:rtl/>
        </w:rPr>
        <w:tab/>
        <w:t>אני אברר עם היועצת המשפטית, נדמה לי שאנחנו רק אומרים אותם לפרוטוקול אנחנו לא יכולים לאשר או לא לאשר אותם, אנחנו מציינים אותם לפרוטוקול.</w:t>
      </w:r>
    </w:p>
    <w:p w14:paraId="636124DC" w14:textId="77777777" w:rsidR="00A739B4" w:rsidRDefault="00A739B4" w:rsidP="00A739B4">
      <w:pPr>
        <w:bidi/>
        <w:rPr>
          <w:rFonts w:cs="David" w:hint="cs"/>
          <w:rtl/>
        </w:rPr>
      </w:pPr>
    </w:p>
    <w:p w14:paraId="20CFF9D8" w14:textId="77777777" w:rsidR="00A739B4" w:rsidRDefault="00A739B4" w:rsidP="00A739B4">
      <w:pPr>
        <w:bidi/>
        <w:rPr>
          <w:rFonts w:cs="David" w:hint="cs"/>
          <w:rtl/>
        </w:rPr>
      </w:pPr>
    </w:p>
    <w:p w14:paraId="65B098DA" w14:textId="77777777" w:rsidR="00A739B4" w:rsidRDefault="00A739B4" w:rsidP="00A739B4">
      <w:pPr>
        <w:bidi/>
        <w:rPr>
          <w:rFonts w:cs="David" w:hint="cs"/>
          <w:rtl/>
        </w:rPr>
      </w:pPr>
    </w:p>
    <w:p w14:paraId="42E4C4AD" w14:textId="77777777" w:rsidR="00A739B4" w:rsidRDefault="00A739B4" w:rsidP="00A739B4">
      <w:pPr>
        <w:bidi/>
        <w:rPr>
          <w:rFonts w:cs="David" w:hint="cs"/>
          <w:rtl/>
        </w:rPr>
      </w:pPr>
    </w:p>
    <w:p w14:paraId="5D5A06C0" w14:textId="77777777" w:rsidR="00A739B4" w:rsidRDefault="00A739B4" w:rsidP="00A739B4">
      <w:pPr>
        <w:bidi/>
        <w:rPr>
          <w:rFonts w:cs="David" w:hint="cs"/>
          <w:rtl/>
        </w:rPr>
      </w:pPr>
    </w:p>
    <w:p w14:paraId="61C1CEC9" w14:textId="77777777" w:rsidR="00A739B4" w:rsidRPr="00A739B4" w:rsidRDefault="00A739B4" w:rsidP="00A739B4">
      <w:pPr>
        <w:bidi/>
        <w:rPr>
          <w:rFonts w:cs="David" w:hint="cs"/>
          <w:rtl/>
        </w:rPr>
      </w:pPr>
    </w:p>
    <w:p w14:paraId="6326E975" w14:textId="77777777" w:rsidR="00A739B4" w:rsidRPr="00A739B4" w:rsidRDefault="00A739B4" w:rsidP="00A739B4">
      <w:pPr>
        <w:bidi/>
        <w:rPr>
          <w:rFonts w:cs="David" w:hint="cs"/>
          <w:u w:val="single"/>
          <w:rtl/>
        </w:rPr>
      </w:pPr>
      <w:r w:rsidRPr="00A739B4">
        <w:rPr>
          <w:rFonts w:cs="David" w:hint="cs"/>
          <w:u w:val="single"/>
          <w:rtl/>
        </w:rPr>
        <w:t>ארבל אסטרחן:</w:t>
      </w:r>
    </w:p>
    <w:p w14:paraId="66D711AE" w14:textId="77777777" w:rsidR="00A739B4" w:rsidRPr="00A739B4" w:rsidRDefault="00A739B4" w:rsidP="00A739B4">
      <w:pPr>
        <w:bidi/>
        <w:rPr>
          <w:rFonts w:cs="David" w:hint="cs"/>
          <w:rtl/>
        </w:rPr>
      </w:pPr>
    </w:p>
    <w:p w14:paraId="63CE3ACB" w14:textId="77777777" w:rsidR="00A739B4" w:rsidRPr="00A739B4" w:rsidRDefault="00A739B4" w:rsidP="00A739B4">
      <w:pPr>
        <w:bidi/>
        <w:rPr>
          <w:rFonts w:cs="David" w:hint="cs"/>
          <w:rtl/>
        </w:rPr>
      </w:pPr>
      <w:r w:rsidRPr="00A739B4">
        <w:rPr>
          <w:rFonts w:cs="David" w:hint="cs"/>
          <w:rtl/>
        </w:rPr>
        <w:tab/>
        <w:t xml:space="preserve"> כאשר עושים חילופין זו לא תהיה הדחה.</w:t>
      </w:r>
    </w:p>
    <w:p w14:paraId="79B25DE0" w14:textId="77777777" w:rsidR="00A739B4" w:rsidRPr="00A739B4" w:rsidRDefault="00A739B4" w:rsidP="00A739B4">
      <w:pPr>
        <w:bidi/>
        <w:rPr>
          <w:rFonts w:cs="David" w:hint="cs"/>
          <w:rtl/>
        </w:rPr>
      </w:pPr>
    </w:p>
    <w:p w14:paraId="4AC85C4D" w14:textId="77777777" w:rsidR="00A739B4" w:rsidRPr="00A739B4" w:rsidRDefault="00A739B4" w:rsidP="00A739B4">
      <w:pPr>
        <w:bidi/>
        <w:rPr>
          <w:rFonts w:cs="David" w:hint="cs"/>
          <w:rtl/>
        </w:rPr>
      </w:pPr>
    </w:p>
    <w:p w14:paraId="0389CE9E" w14:textId="77777777" w:rsidR="00A739B4" w:rsidRPr="00A739B4" w:rsidRDefault="00A739B4" w:rsidP="00A739B4">
      <w:pPr>
        <w:bidi/>
        <w:rPr>
          <w:rFonts w:cs="David" w:hint="cs"/>
          <w:rtl/>
        </w:rPr>
      </w:pPr>
    </w:p>
    <w:p w14:paraId="58C8324D"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133EA8F0" w14:textId="77777777" w:rsidR="00A739B4" w:rsidRPr="00A739B4" w:rsidRDefault="00A739B4" w:rsidP="00A739B4">
      <w:pPr>
        <w:bidi/>
        <w:rPr>
          <w:rFonts w:cs="David" w:hint="cs"/>
          <w:rtl/>
        </w:rPr>
      </w:pPr>
    </w:p>
    <w:p w14:paraId="65E3C76B" w14:textId="77777777" w:rsidR="00A739B4" w:rsidRPr="00A739B4" w:rsidRDefault="00A739B4" w:rsidP="00A739B4">
      <w:pPr>
        <w:bidi/>
        <w:rPr>
          <w:rFonts w:cs="David" w:hint="cs"/>
          <w:rtl/>
        </w:rPr>
      </w:pPr>
      <w:r w:rsidRPr="00A739B4">
        <w:rPr>
          <w:rFonts w:cs="David" w:hint="cs"/>
          <w:rtl/>
        </w:rPr>
        <w:tab/>
        <w:t xml:space="preserve">  אנחנו אומרים את זה כדי שלמי שמתפטר מתפקידו בתום זמנו יהיה ברור שזו לא הדחה.</w:t>
      </w:r>
    </w:p>
    <w:p w14:paraId="6E66319B" w14:textId="77777777" w:rsidR="00A739B4" w:rsidRPr="00A739B4" w:rsidRDefault="00A739B4" w:rsidP="00A739B4">
      <w:pPr>
        <w:bidi/>
        <w:rPr>
          <w:rFonts w:cs="David" w:hint="cs"/>
          <w:rtl/>
        </w:rPr>
      </w:pPr>
    </w:p>
    <w:p w14:paraId="6189EA10" w14:textId="77777777" w:rsidR="00A739B4" w:rsidRPr="00A739B4" w:rsidRDefault="00A739B4" w:rsidP="00A739B4">
      <w:pPr>
        <w:bidi/>
        <w:rPr>
          <w:rFonts w:cs="David" w:hint="cs"/>
          <w:u w:val="single"/>
          <w:rtl/>
        </w:rPr>
      </w:pPr>
      <w:r w:rsidRPr="00A739B4">
        <w:rPr>
          <w:rFonts w:cs="David" w:hint="cs"/>
          <w:u w:val="single"/>
          <w:rtl/>
        </w:rPr>
        <w:t>ארבל אסטרחן:</w:t>
      </w:r>
    </w:p>
    <w:p w14:paraId="02E5513E" w14:textId="77777777" w:rsidR="00A739B4" w:rsidRPr="00A739B4" w:rsidRDefault="00A739B4" w:rsidP="00A739B4">
      <w:pPr>
        <w:bidi/>
        <w:rPr>
          <w:rFonts w:cs="David" w:hint="cs"/>
          <w:rtl/>
        </w:rPr>
      </w:pPr>
    </w:p>
    <w:p w14:paraId="326A5A71" w14:textId="77777777" w:rsidR="00A739B4" w:rsidRPr="00A739B4" w:rsidRDefault="00A739B4" w:rsidP="00A739B4">
      <w:pPr>
        <w:bidi/>
        <w:rPr>
          <w:rFonts w:cs="David" w:hint="cs"/>
          <w:rtl/>
        </w:rPr>
      </w:pPr>
      <w:r w:rsidRPr="00A739B4">
        <w:rPr>
          <w:rFonts w:cs="David" w:hint="cs"/>
          <w:rtl/>
        </w:rPr>
        <w:tab/>
        <w:t>הוועדה גם תוכל להחליף אותו אם הוא לא מתפטר.</w:t>
      </w:r>
    </w:p>
    <w:p w14:paraId="351C6D42" w14:textId="77777777" w:rsidR="00A739B4" w:rsidRPr="00A739B4" w:rsidRDefault="00A739B4" w:rsidP="00A739B4">
      <w:pPr>
        <w:bidi/>
        <w:rPr>
          <w:rFonts w:cs="David" w:hint="cs"/>
          <w:rtl/>
        </w:rPr>
      </w:pPr>
    </w:p>
    <w:p w14:paraId="1E983D0B"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516A8E16" w14:textId="77777777" w:rsidR="00A739B4" w:rsidRPr="00A739B4" w:rsidRDefault="00A739B4" w:rsidP="00A739B4">
      <w:pPr>
        <w:bidi/>
        <w:rPr>
          <w:rFonts w:cs="David" w:hint="cs"/>
          <w:rtl/>
        </w:rPr>
      </w:pPr>
    </w:p>
    <w:p w14:paraId="7FD9B994" w14:textId="77777777" w:rsidR="00A739B4" w:rsidRPr="00A739B4" w:rsidRDefault="00A739B4" w:rsidP="00A739B4">
      <w:pPr>
        <w:bidi/>
        <w:rPr>
          <w:rFonts w:cs="David" w:hint="cs"/>
          <w:rtl/>
        </w:rPr>
      </w:pPr>
      <w:r w:rsidRPr="00A739B4">
        <w:rPr>
          <w:rFonts w:cs="David" w:hint="cs"/>
          <w:rtl/>
        </w:rPr>
        <w:tab/>
        <w:t xml:space="preserve">  ועדת הכנסת יכולה להמליץ, בהתאם להסכמות האלה, על החלפת בן אדם בלי שום קשר לרצונו להתפטר או לא, לכן אל תדאג חבר הכנסת </w:t>
      </w:r>
      <w:proofErr w:type="spellStart"/>
      <w:r w:rsidRPr="00A739B4">
        <w:rPr>
          <w:rFonts w:cs="David" w:hint="cs"/>
          <w:rtl/>
        </w:rPr>
        <w:t>אילטוב</w:t>
      </w:r>
      <w:proofErr w:type="spellEnd"/>
      <w:r w:rsidRPr="00A739B4">
        <w:rPr>
          <w:rFonts w:cs="David" w:hint="cs"/>
          <w:rtl/>
        </w:rPr>
        <w:t>.</w:t>
      </w:r>
    </w:p>
    <w:p w14:paraId="5EB16FEE" w14:textId="77777777" w:rsidR="00A739B4" w:rsidRPr="00A739B4" w:rsidRDefault="00A739B4" w:rsidP="00A739B4">
      <w:pPr>
        <w:bidi/>
        <w:rPr>
          <w:rFonts w:cs="David" w:hint="cs"/>
          <w:rtl/>
        </w:rPr>
      </w:pPr>
    </w:p>
    <w:p w14:paraId="581FDF64" w14:textId="77777777" w:rsidR="00A739B4" w:rsidRPr="00A739B4" w:rsidRDefault="00A739B4" w:rsidP="00A739B4">
      <w:pPr>
        <w:bidi/>
        <w:rPr>
          <w:rFonts w:cs="David" w:hint="cs"/>
          <w:rtl/>
        </w:rPr>
      </w:pPr>
      <w:r w:rsidRPr="00A739B4">
        <w:rPr>
          <w:rFonts w:cs="David" w:hint="cs"/>
          <w:u w:val="single"/>
          <w:rtl/>
        </w:rPr>
        <w:t>רוני בר-און:</w:t>
      </w:r>
    </w:p>
    <w:p w14:paraId="59C9E8AD" w14:textId="77777777" w:rsidR="00A739B4" w:rsidRPr="00A739B4" w:rsidRDefault="00A739B4" w:rsidP="00A739B4">
      <w:pPr>
        <w:bidi/>
        <w:rPr>
          <w:rFonts w:cs="David" w:hint="cs"/>
          <w:rtl/>
        </w:rPr>
      </w:pPr>
    </w:p>
    <w:p w14:paraId="31F01D86" w14:textId="77777777" w:rsidR="00A739B4" w:rsidRPr="00A739B4" w:rsidRDefault="00A739B4" w:rsidP="00A739B4">
      <w:pPr>
        <w:bidi/>
        <w:rPr>
          <w:rFonts w:cs="David" w:hint="cs"/>
          <w:rtl/>
        </w:rPr>
      </w:pPr>
      <w:r w:rsidRPr="00A739B4">
        <w:rPr>
          <w:rFonts w:cs="David" w:hint="cs"/>
          <w:rtl/>
        </w:rPr>
        <w:tab/>
        <w:t>אדוני היושב ראש, בשום אחת מהוועדות האלה אין את המהלך החיוני שעשיתם פה, מינוי זמני לחבר כנסת ותיק לתקופת חונכות. אני חרד מהתוצאות, יש שם אנשים שצריך לחנוך אותם.</w:t>
      </w:r>
    </w:p>
    <w:p w14:paraId="63A96E00" w14:textId="77777777" w:rsidR="00A739B4" w:rsidRPr="00A739B4" w:rsidRDefault="00A739B4" w:rsidP="00A739B4">
      <w:pPr>
        <w:bidi/>
        <w:rPr>
          <w:rFonts w:cs="David" w:hint="cs"/>
          <w:rtl/>
        </w:rPr>
      </w:pPr>
    </w:p>
    <w:p w14:paraId="75EDEB69" w14:textId="77777777" w:rsidR="00A739B4" w:rsidRPr="00A739B4" w:rsidRDefault="00A739B4" w:rsidP="00A739B4">
      <w:pPr>
        <w:bidi/>
        <w:rPr>
          <w:rFonts w:cs="David" w:hint="cs"/>
          <w:u w:val="single"/>
          <w:rtl/>
        </w:rPr>
      </w:pPr>
      <w:r w:rsidRPr="00A739B4">
        <w:rPr>
          <w:rFonts w:cs="David" w:hint="cs"/>
          <w:u w:val="single"/>
          <w:rtl/>
        </w:rPr>
        <w:t>אחמד טיבי:</w:t>
      </w:r>
    </w:p>
    <w:p w14:paraId="436D0D2F" w14:textId="77777777" w:rsidR="00A739B4" w:rsidRPr="00A739B4" w:rsidRDefault="00A739B4" w:rsidP="00A739B4">
      <w:pPr>
        <w:bidi/>
        <w:rPr>
          <w:rFonts w:cs="David" w:hint="cs"/>
          <w:rtl/>
        </w:rPr>
      </w:pPr>
    </w:p>
    <w:p w14:paraId="499FAF99" w14:textId="77777777" w:rsidR="00A739B4" w:rsidRPr="00A739B4" w:rsidRDefault="00A739B4" w:rsidP="00A739B4">
      <w:pPr>
        <w:bidi/>
        <w:rPr>
          <w:rFonts w:cs="David" w:hint="cs"/>
          <w:rtl/>
        </w:rPr>
      </w:pPr>
      <w:r w:rsidRPr="00A739B4">
        <w:rPr>
          <w:rFonts w:cs="David" w:hint="cs"/>
          <w:rtl/>
        </w:rPr>
        <w:tab/>
        <w:t xml:space="preserve"> זו נקודה מעניינת.</w:t>
      </w:r>
    </w:p>
    <w:p w14:paraId="0E204D2A" w14:textId="77777777" w:rsidR="00A739B4" w:rsidRPr="00A739B4" w:rsidRDefault="00A739B4" w:rsidP="00A739B4">
      <w:pPr>
        <w:bidi/>
        <w:rPr>
          <w:rFonts w:cs="David" w:hint="cs"/>
          <w:rtl/>
        </w:rPr>
      </w:pPr>
    </w:p>
    <w:p w14:paraId="083CE9CD"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23E21106" w14:textId="77777777" w:rsidR="00A739B4" w:rsidRPr="00A739B4" w:rsidRDefault="00A739B4" w:rsidP="00A739B4">
      <w:pPr>
        <w:bidi/>
        <w:rPr>
          <w:rFonts w:cs="David" w:hint="cs"/>
          <w:rtl/>
        </w:rPr>
      </w:pPr>
    </w:p>
    <w:p w14:paraId="32B3EBD2" w14:textId="77777777" w:rsidR="00A739B4" w:rsidRPr="00A739B4" w:rsidRDefault="00A739B4" w:rsidP="00A739B4">
      <w:pPr>
        <w:bidi/>
        <w:rPr>
          <w:rFonts w:cs="David" w:hint="cs"/>
          <w:rtl/>
        </w:rPr>
      </w:pPr>
      <w:r w:rsidRPr="00A739B4">
        <w:rPr>
          <w:rFonts w:cs="David" w:hint="cs"/>
          <w:rtl/>
        </w:rPr>
        <w:tab/>
        <w:t>אנחנו מתייחסים בעניין רב להצעתך.</w:t>
      </w:r>
    </w:p>
    <w:p w14:paraId="3B6AAC8F" w14:textId="77777777" w:rsidR="00A739B4" w:rsidRPr="00A739B4" w:rsidRDefault="00A739B4" w:rsidP="00A739B4">
      <w:pPr>
        <w:bidi/>
        <w:rPr>
          <w:rFonts w:cs="David" w:hint="cs"/>
          <w:rtl/>
        </w:rPr>
      </w:pPr>
    </w:p>
    <w:p w14:paraId="066AB88E" w14:textId="77777777" w:rsidR="00A739B4" w:rsidRPr="00A739B4" w:rsidRDefault="00A739B4" w:rsidP="00A739B4">
      <w:pPr>
        <w:bidi/>
        <w:rPr>
          <w:rFonts w:cs="David" w:hint="cs"/>
          <w:rtl/>
        </w:rPr>
      </w:pPr>
      <w:r w:rsidRPr="00A739B4">
        <w:rPr>
          <w:rFonts w:cs="David" w:hint="cs"/>
          <w:u w:val="single"/>
          <w:rtl/>
        </w:rPr>
        <w:t>רוני בר-און:</w:t>
      </w:r>
    </w:p>
    <w:p w14:paraId="4736C174" w14:textId="77777777" w:rsidR="00A739B4" w:rsidRPr="00A739B4" w:rsidRDefault="00A739B4" w:rsidP="00A739B4">
      <w:pPr>
        <w:bidi/>
        <w:rPr>
          <w:rFonts w:cs="David" w:hint="cs"/>
          <w:rtl/>
        </w:rPr>
      </w:pPr>
    </w:p>
    <w:p w14:paraId="1AA85CE1" w14:textId="77777777" w:rsidR="00A739B4" w:rsidRPr="00A739B4" w:rsidRDefault="00A739B4" w:rsidP="00A739B4">
      <w:pPr>
        <w:bidi/>
        <w:rPr>
          <w:rFonts w:cs="David" w:hint="cs"/>
          <w:rtl/>
        </w:rPr>
      </w:pPr>
      <w:r w:rsidRPr="00A739B4">
        <w:rPr>
          <w:rFonts w:cs="David" w:hint="cs"/>
          <w:rtl/>
        </w:rPr>
        <w:tab/>
        <w:t xml:space="preserve">זה לא שאתה מתייחס להצעתי, אני מתייחס לתקדים שאתם עשיתם. </w:t>
      </w:r>
    </w:p>
    <w:p w14:paraId="47FFE021" w14:textId="77777777" w:rsidR="00A739B4" w:rsidRPr="00A739B4" w:rsidRDefault="00A739B4" w:rsidP="00A739B4">
      <w:pPr>
        <w:bidi/>
        <w:rPr>
          <w:rFonts w:cs="David" w:hint="cs"/>
          <w:rtl/>
        </w:rPr>
      </w:pPr>
    </w:p>
    <w:p w14:paraId="3E463B43"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275C5B0C" w14:textId="77777777" w:rsidR="00A739B4" w:rsidRPr="00A739B4" w:rsidRDefault="00A739B4" w:rsidP="00A739B4">
      <w:pPr>
        <w:bidi/>
        <w:rPr>
          <w:rFonts w:cs="David" w:hint="cs"/>
          <w:rtl/>
        </w:rPr>
      </w:pPr>
    </w:p>
    <w:p w14:paraId="1D1DAFCE" w14:textId="77777777" w:rsidR="00A739B4" w:rsidRPr="00A739B4" w:rsidRDefault="00A739B4" w:rsidP="00A739B4">
      <w:pPr>
        <w:bidi/>
        <w:rPr>
          <w:rFonts w:cs="David" w:hint="cs"/>
          <w:rtl/>
        </w:rPr>
      </w:pPr>
      <w:r w:rsidRPr="00A739B4">
        <w:rPr>
          <w:rFonts w:cs="David" w:hint="cs"/>
          <w:rtl/>
        </w:rPr>
        <w:tab/>
        <w:t>תודה חבר הכנסת בר-און, אל תיכנס לדברי, הייתי בזכות הדיבור ועוד לא סיימתי את דבריי.</w:t>
      </w:r>
    </w:p>
    <w:p w14:paraId="16EE4083" w14:textId="77777777" w:rsidR="00A739B4" w:rsidRPr="00A739B4" w:rsidRDefault="00A739B4" w:rsidP="00A739B4">
      <w:pPr>
        <w:bidi/>
        <w:rPr>
          <w:rFonts w:cs="David" w:hint="cs"/>
          <w:rtl/>
        </w:rPr>
      </w:pPr>
    </w:p>
    <w:p w14:paraId="4D2DB0CA" w14:textId="77777777" w:rsidR="00A739B4" w:rsidRPr="00A739B4" w:rsidRDefault="00A739B4" w:rsidP="00A739B4">
      <w:pPr>
        <w:bidi/>
        <w:rPr>
          <w:rFonts w:cs="David" w:hint="cs"/>
          <w:u w:val="single"/>
          <w:rtl/>
        </w:rPr>
      </w:pPr>
      <w:r w:rsidRPr="00A739B4">
        <w:rPr>
          <w:rFonts w:cs="David" w:hint="cs"/>
          <w:u w:val="single"/>
          <w:rtl/>
        </w:rPr>
        <w:t xml:space="preserve">רוני בר </w:t>
      </w:r>
      <w:r w:rsidRPr="00A739B4">
        <w:rPr>
          <w:rFonts w:cs="David"/>
          <w:u w:val="single"/>
          <w:rtl/>
        </w:rPr>
        <w:t>–</w:t>
      </w:r>
      <w:r w:rsidRPr="00A739B4">
        <w:rPr>
          <w:rFonts w:cs="David" w:hint="cs"/>
          <w:u w:val="single"/>
          <w:rtl/>
        </w:rPr>
        <w:t>און:</w:t>
      </w:r>
    </w:p>
    <w:p w14:paraId="6CE40EFF" w14:textId="77777777" w:rsidR="00A739B4" w:rsidRPr="00A739B4" w:rsidRDefault="00A739B4" w:rsidP="00A739B4">
      <w:pPr>
        <w:bidi/>
        <w:rPr>
          <w:rFonts w:cs="David" w:hint="cs"/>
          <w:rtl/>
        </w:rPr>
      </w:pPr>
    </w:p>
    <w:p w14:paraId="04202FC5" w14:textId="77777777" w:rsidR="00A739B4" w:rsidRPr="00A739B4" w:rsidRDefault="00A739B4" w:rsidP="00A739B4">
      <w:pPr>
        <w:bidi/>
        <w:rPr>
          <w:rFonts w:cs="David" w:hint="cs"/>
          <w:rtl/>
        </w:rPr>
      </w:pPr>
      <w:r w:rsidRPr="00A739B4">
        <w:rPr>
          <w:rFonts w:cs="David" w:hint="cs"/>
          <w:rtl/>
        </w:rPr>
        <w:tab/>
        <w:t xml:space="preserve"> חבר הכנסת </w:t>
      </w:r>
      <w:proofErr w:type="spellStart"/>
      <w:r w:rsidRPr="00A739B4">
        <w:rPr>
          <w:rFonts w:cs="David" w:hint="cs"/>
          <w:rtl/>
        </w:rPr>
        <w:t>לוין</w:t>
      </w:r>
      <w:proofErr w:type="spellEnd"/>
      <w:r w:rsidRPr="00A739B4">
        <w:rPr>
          <w:rFonts w:cs="David" w:hint="cs"/>
          <w:rtl/>
        </w:rPr>
        <w:t xml:space="preserve"> ניהל מערכות פי עשר יותר קשות מוועדת הכנסת ועושים לו חונכות, אני יודע איזה מערכות הוא ניהל. </w:t>
      </w:r>
    </w:p>
    <w:p w14:paraId="61D55807" w14:textId="77777777" w:rsidR="00A739B4" w:rsidRPr="00A739B4" w:rsidRDefault="00A739B4" w:rsidP="00A739B4">
      <w:pPr>
        <w:bidi/>
        <w:rPr>
          <w:rFonts w:cs="David" w:hint="cs"/>
          <w:rtl/>
        </w:rPr>
      </w:pPr>
    </w:p>
    <w:p w14:paraId="509EFEFA"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7EA88F03" w14:textId="77777777" w:rsidR="00A739B4" w:rsidRPr="00A739B4" w:rsidRDefault="00A739B4" w:rsidP="00A739B4">
      <w:pPr>
        <w:bidi/>
        <w:rPr>
          <w:rFonts w:cs="David" w:hint="cs"/>
          <w:rtl/>
        </w:rPr>
      </w:pPr>
    </w:p>
    <w:p w14:paraId="23837042" w14:textId="77777777" w:rsidR="00A739B4" w:rsidRPr="00A739B4" w:rsidRDefault="00A739B4" w:rsidP="00A739B4">
      <w:pPr>
        <w:bidi/>
        <w:rPr>
          <w:rFonts w:cs="David" w:hint="cs"/>
          <w:rtl/>
        </w:rPr>
      </w:pPr>
      <w:r w:rsidRPr="00A739B4">
        <w:rPr>
          <w:rFonts w:cs="David" w:hint="cs"/>
          <w:rtl/>
        </w:rPr>
        <w:tab/>
        <w:t xml:space="preserve">  ברשותך, אל תיכנס באמצע זכות דיבור לא שלי ולא של חבר כנסת אחר, אלה כללי המשחק בוועדה, אני מקווה שאתה מכיר אותם ואין לי ספק שהקפדת עליהם כשישבת על הכיסא הזה.</w:t>
      </w:r>
    </w:p>
    <w:p w14:paraId="04766BB9" w14:textId="77777777" w:rsidR="00A739B4" w:rsidRPr="00A739B4" w:rsidRDefault="00A739B4" w:rsidP="00A739B4">
      <w:pPr>
        <w:bidi/>
        <w:rPr>
          <w:rFonts w:cs="David" w:hint="cs"/>
          <w:rtl/>
        </w:rPr>
      </w:pPr>
    </w:p>
    <w:p w14:paraId="4E0F4038" w14:textId="77777777" w:rsidR="00A739B4" w:rsidRPr="00A739B4" w:rsidRDefault="00A739B4" w:rsidP="00A739B4">
      <w:pPr>
        <w:bidi/>
        <w:rPr>
          <w:rFonts w:cs="David" w:hint="cs"/>
          <w:u w:val="single"/>
          <w:rtl/>
        </w:rPr>
      </w:pPr>
      <w:r w:rsidRPr="00A739B4">
        <w:rPr>
          <w:rFonts w:cs="David" w:hint="cs"/>
          <w:u w:val="single"/>
          <w:rtl/>
        </w:rPr>
        <w:t xml:space="preserve">רוני בר </w:t>
      </w:r>
      <w:r w:rsidRPr="00A739B4">
        <w:rPr>
          <w:rFonts w:cs="David"/>
          <w:u w:val="single"/>
          <w:rtl/>
        </w:rPr>
        <w:t>–</w:t>
      </w:r>
      <w:r w:rsidRPr="00A739B4">
        <w:rPr>
          <w:rFonts w:cs="David" w:hint="cs"/>
          <w:u w:val="single"/>
          <w:rtl/>
        </w:rPr>
        <w:t>און:</w:t>
      </w:r>
    </w:p>
    <w:p w14:paraId="3A1F7E09" w14:textId="77777777" w:rsidR="00A739B4" w:rsidRPr="00A739B4" w:rsidRDefault="00A739B4" w:rsidP="00A739B4">
      <w:pPr>
        <w:bidi/>
        <w:rPr>
          <w:rFonts w:cs="David" w:hint="cs"/>
          <w:rtl/>
        </w:rPr>
      </w:pPr>
    </w:p>
    <w:p w14:paraId="6532E301" w14:textId="77777777" w:rsidR="00A739B4" w:rsidRPr="00A739B4" w:rsidRDefault="00A739B4" w:rsidP="00A739B4">
      <w:pPr>
        <w:bidi/>
        <w:rPr>
          <w:rFonts w:cs="David" w:hint="cs"/>
          <w:rtl/>
        </w:rPr>
      </w:pPr>
      <w:r w:rsidRPr="00A739B4">
        <w:rPr>
          <w:rFonts w:cs="David" w:hint="cs"/>
          <w:rtl/>
        </w:rPr>
        <w:tab/>
        <w:t xml:space="preserve"> אני רק מנסה להראות לו - - -</w:t>
      </w:r>
    </w:p>
    <w:p w14:paraId="6C3B7EFE" w14:textId="77777777" w:rsidR="00A739B4" w:rsidRPr="00A739B4" w:rsidRDefault="00A739B4" w:rsidP="00A739B4">
      <w:pPr>
        <w:bidi/>
        <w:rPr>
          <w:rFonts w:cs="David" w:hint="cs"/>
          <w:rtl/>
        </w:rPr>
      </w:pPr>
    </w:p>
    <w:p w14:paraId="4183CA1D"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77ED8D7A" w14:textId="77777777" w:rsidR="00A739B4" w:rsidRPr="00A739B4" w:rsidRDefault="00A739B4" w:rsidP="00A739B4">
      <w:pPr>
        <w:bidi/>
        <w:rPr>
          <w:rFonts w:cs="David" w:hint="cs"/>
          <w:rtl/>
        </w:rPr>
      </w:pPr>
    </w:p>
    <w:p w14:paraId="6F598471" w14:textId="77777777" w:rsidR="00A739B4" w:rsidRPr="00A739B4" w:rsidRDefault="00A739B4" w:rsidP="00A739B4">
      <w:pPr>
        <w:bidi/>
        <w:rPr>
          <w:rFonts w:cs="David" w:hint="cs"/>
          <w:rtl/>
        </w:rPr>
      </w:pPr>
      <w:r w:rsidRPr="00A739B4">
        <w:rPr>
          <w:rFonts w:cs="David" w:hint="cs"/>
          <w:rtl/>
        </w:rPr>
        <w:tab/>
        <w:t xml:space="preserve">  חבר הכנסת בר-און, אני חושב שהייתי מאד ברור לגבי בקשתי לא להפריע לדיון המסודר ובוודאי ברגע שאני מביא הצעה מסוכמת שנוגעת לחברים של כל הסיעות, אני חושב שזה לא מכובד מה שאתה עושה. </w:t>
      </w:r>
    </w:p>
    <w:p w14:paraId="583ADE75" w14:textId="77777777" w:rsidR="00A739B4" w:rsidRPr="00A739B4" w:rsidRDefault="00A739B4" w:rsidP="00A739B4">
      <w:pPr>
        <w:bidi/>
        <w:rPr>
          <w:rFonts w:cs="David" w:hint="cs"/>
          <w:rtl/>
        </w:rPr>
      </w:pPr>
    </w:p>
    <w:p w14:paraId="65750EA3" w14:textId="77777777" w:rsidR="00A739B4" w:rsidRPr="00A739B4" w:rsidRDefault="00A739B4" w:rsidP="00A739B4">
      <w:pPr>
        <w:bidi/>
        <w:rPr>
          <w:rFonts w:cs="David" w:hint="cs"/>
          <w:rtl/>
        </w:rPr>
      </w:pPr>
      <w:r w:rsidRPr="00A739B4">
        <w:rPr>
          <w:rFonts w:cs="David" w:hint="cs"/>
          <w:rtl/>
        </w:rPr>
        <w:tab/>
        <w:t xml:space="preserve">לגבי התקופות, לגבי ועדת חוץ וביטחון הסיכום הוא שהמינוי מתבצע לתקופה של שני שליש מהקדנציה, כאשר קיים סיכום בין ראש הממשלה ליושבת ראש האופוזיציה שהתקופה יכולה להתקצר במסגרת התיאום ביניהם. </w:t>
      </w:r>
    </w:p>
    <w:p w14:paraId="56BF5EC7" w14:textId="77777777" w:rsidR="00A739B4" w:rsidRPr="00A739B4" w:rsidRDefault="00A739B4" w:rsidP="00A739B4">
      <w:pPr>
        <w:bidi/>
        <w:rPr>
          <w:rFonts w:cs="David" w:hint="cs"/>
          <w:rtl/>
        </w:rPr>
      </w:pPr>
    </w:p>
    <w:p w14:paraId="06A3D0C9" w14:textId="77777777" w:rsidR="00A739B4" w:rsidRPr="00A739B4" w:rsidRDefault="00A739B4" w:rsidP="00A739B4">
      <w:pPr>
        <w:bidi/>
        <w:rPr>
          <w:rFonts w:cs="David" w:hint="cs"/>
          <w:u w:val="single"/>
          <w:rtl/>
        </w:rPr>
      </w:pPr>
      <w:r w:rsidRPr="00A739B4">
        <w:rPr>
          <w:rFonts w:cs="David" w:hint="cs"/>
          <w:u w:val="single"/>
          <w:rtl/>
        </w:rPr>
        <w:t>אחמד טיבי:</w:t>
      </w:r>
    </w:p>
    <w:p w14:paraId="558D765A" w14:textId="77777777" w:rsidR="00A739B4" w:rsidRPr="00A739B4" w:rsidRDefault="00A739B4" w:rsidP="00A739B4">
      <w:pPr>
        <w:bidi/>
        <w:rPr>
          <w:rFonts w:cs="David" w:hint="cs"/>
          <w:rtl/>
        </w:rPr>
      </w:pPr>
    </w:p>
    <w:p w14:paraId="2F02318A" w14:textId="77777777" w:rsidR="00A739B4" w:rsidRPr="00A739B4" w:rsidRDefault="00A739B4" w:rsidP="00A739B4">
      <w:pPr>
        <w:bidi/>
        <w:rPr>
          <w:rFonts w:cs="David" w:hint="cs"/>
          <w:rtl/>
        </w:rPr>
      </w:pPr>
      <w:r w:rsidRPr="00A739B4">
        <w:rPr>
          <w:rFonts w:cs="David" w:hint="cs"/>
          <w:rtl/>
        </w:rPr>
        <w:tab/>
        <w:t xml:space="preserve"> תחזור בבקשה על המשפט שאמרת.</w:t>
      </w:r>
    </w:p>
    <w:p w14:paraId="0233429E" w14:textId="77777777" w:rsidR="00A739B4" w:rsidRPr="00A739B4" w:rsidRDefault="00A739B4" w:rsidP="00A739B4">
      <w:pPr>
        <w:bidi/>
        <w:rPr>
          <w:rFonts w:cs="David" w:hint="cs"/>
          <w:rtl/>
        </w:rPr>
      </w:pPr>
    </w:p>
    <w:p w14:paraId="038F65D1"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2F41C22B" w14:textId="77777777" w:rsidR="00A739B4" w:rsidRPr="00A739B4" w:rsidRDefault="00A739B4" w:rsidP="00A739B4">
      <w:pPr>
        <w:bidi/>
        <w:rPr>
          <w:rFonts w:cs="David" w:hint="cs"/>
          <w:rtl/>
        </w:rPr>
      </w:pPr>
    </w:p>
    <w:p w14:paraId="08C2C1C8" w14:textId="77777777" w:rsidR="00A739B4" w:rsidRPr="00A739B4" w:rsidRDefault="00A739B4" w:rsidP="00A739B4">
      <w:pPr>
        <w:bidi/>
        <w:rPr>
          <w:rFonts w:cs="David" w:hint="cs"/>
          <w:rtl/>
        </w:rPr>
      </w:pPr>
      <w:r w:rsidRPr="00A739B4">
        <w:rPr>
          <w:rFonts w:cs="David" w:hint="cs"/>
          <w:rtl/>
        </w:rPr>
        <w:tab/>
        <w:t xml:space="preserve"> אמרתי שלגבי ההחלפה, התקופה היא של שני שליש מהקדנציה, התקופה שוועדת חוץ וביטחון היא ברשות הליכוד, אבל קיים סיכום בין ראש הממשלה ליושבת ראש האופוזיציה שסיכמו ביניהם את ההחלפה הזו, שהתקופה הזו יכולה להתקצר באופן משמעותי בהתאם לרצונם של הצדדים לסיכום הזה.</w:t>
      </w:r>
    </w:p>
    <w:p w14:paraId="3290DBE7" w14:textId="77777777" w:rsidR="00A739B4" w:rsidRPr="00A739B4" w:rsidRDefault="00A739B4" w:rsidP="00A739B4">
      <w:pPr>
        <w:bidi/>
        <w:rPr>
          <w:rFonts w:cs="David" w:hint="cs"/>
          <w:rtl/>
        </w:rPr>
      </w:pPr>
    </w:p>
    <w:p w14:paraId="7A50FEA0" w14:textId="77777777" w:rsidR="00A739B4" w:rsidRPr="00A739B4" w:rsidRDefault="00A739B4" w:rsidP="00A739B4">
      <w:pPr>
        <w:bidi/>
        <w:rPr>
          <w:rFonts w:cs="David" w:hint="cs"/>
          <w:rtl/>
        </w:rPr>
      </w:pPr>
      <w:r w:rsidRPr="00A739B4">
        <w:rPr>
          <w:rFonts w:cs="David" w:hint="cs"/>
          <w:u w:val="single"/>
          <w:rtl/>
        </w:rPr>
        <w:t>רוני בר-און:</w:t>
      </w:r>
    </w:p>
    <w:p w14:paraId="1045302F" w14:textId="77777777" w:rsidR="00A739B4" w:rsidRPr="00A739B4" w:rsidRDefault="00A739B4" w:rsidP="00A739B4">
      <w:pPr>
        <w:bidi/>
        <w:rPr>
          <w:rFonts w:cs="David" w:hint="cs"/>
          <w:rtl/>
        </w:rPr>
      </w:pPr>
    </w:p>
    <w:p w14:paraId="49563418" w14:textId="77777777" w:rsidR="00A739B4" w:rsidRPr="00A739B4" w:rsidRDefault="00A739B4" w:rsidP="00A739B4">
      <w:pPr>
        <w:bidi/>
        <w:rPr>
          <w:rFonts w:cs="David" w:hint="cs"/>
          <w:rtl/>
        </w:rPr>
      </w:pPr>
      <w:r w:rsidRPr="00A739B4">
        <w:rPr>
          <w:rFonts w:cs="David" w:hint="cs"/>
          <w:rtl/>
        </w:rPr>
        <w:tab/>
        <w:t>ומה קורה בתום השליש או בתום התקופה המוצהרת?</w:t>
      </w:r>
    </w:p>
    <w:p w14:paraId="0B195F54" w14:textId="77777777" w:rsidR="00A739B4" w:rsidRPr="00A739B4" w:rsidRDefault="00A739B4" w:rsidP="00A739B4">
      <w:pPr>
        <w:bidi/>
        <w:rPr>
          <w:rFonts w:cs="David" w:hint="cs"/>
          <w:rtl/>
        </w:rPr>
      </w:pPr>
    </w:p>
    <w:p w14:paraId="676ACE7D"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07807B5D" w14:textId="77777777" w:rsidR="00A739B4" w:rsidRPr="00A739B4" w:rsidRDefault="00A739B4" w:rsidP="00A739B4">
      <w:pPr>
        <w:bidi/>
        <w:rPr>
          <w:rFonts w:cs="David" w:hint="cs"/>
          <w:rtl/>
        </w:rPr>
      </w:pPr>
    </w:p>
    <w:p w14:paraId="67094C1D" w14:textId="77777777" w:rsidR="00A739B4" w:rsidRPr="00A739B4" w:rsidRDefault="00A739B4" w:rsidP="00A739B4">
      <w:pPr>
        <w:bidi/>
        <w:rPr>
          <w:rFonts w:cs="David" w:hint="cs"/>
          <w:rtl/>
        </w:rPr>
      </w:pPr>
      <w:r w:rsidRPr="00A739B4">
        <w:rPr>
          <w:rFonts w:cs="David" w:hint="cs"/>
          <w:rtl/>
        </w:rPr>
        <w:tab/>
        <w:t xml:space="preserve">  כלכלה חוזרת </w:t>
      </w:r>
      <w:proofErr w:type="spellStart"/>
      <w:r w:rsidRPr="00A739B4">
        <w:rPr>
          <w:rFonts w:cs="David" w:hint="cs"/>
          <w:rtl/>
        </w:rPr>
        <w:t>אוטומית</w:t>
      </w:r>
      <w:proofErr w:type="spellEnd"/>
      <w:r w:rsidRPr="00A739B4">
        <w:rPr>
          <w:rFonts w:cs="David" w:hint="cs"/>
          <w:rtl/>
        </w:rPr>
        <w:t>, אני גם אומר את זה לפרוטוקול, ברגע שהסיכום מתבטל וועדת חוץ וביטחון חוזרת לליכוד, ועדת הכלכלה אוטומטית חוזרת לאופוזיציה, במקרה הזה לסיעת קדימה.</w:t>
      </w:r>
    </w:p>
    <w:p w14:paraId="6AB9F09D" w14:textId="77777777" w:rsidR="00A739B4" w:rsidRPr="00A739B4" w:rsidRDefault="00A739B4" w:rsidP="00A739B4">
      <w:pPr>
        <w:bidi/>
        <w:rPr>
          <w:rFonts w:cs="David" w:hint="cs"/>
          <w:rtl/>
        </w:rPr>
      </w:pPr>
    </w:p>
    <w:p w14:paraId="7A50AF71" w14:textId="77777777" w:rsidR="00A739B4" w:rsidRPr="00A739B4" w:rsidRDefault="00A739B4" w:rsidP="00A739B4">
      <w:pPr>
        <w:bidi/>
        <w:rPr>
          <w:rFonts w:cs="David" w:hint="cs"/>
          <w:rtl/>
        </w:rPr>
      </w:pPr>
      <w:r w:rsidRPr="00A739B4">
        <w:rPr>
          <w:rFonts w:cs="David" w:hint="cs"/>
          <w:rtl/>
        </w:rPr>
        <w:tab/>
        <w:t xml:space="preserve">לגבי ועדת הכלכלה, המינוי של חבר הכנסת </w:t>
      </w:r>
      <w:proofErr w:type="spellStart"/>
      <w:r w:rsidRPr="00A739B4">
        <w:rPr>
          <w:rFonts w:cs="David" w:hint="cs"/>
          <w:rtl/>
        </w:rPr>
        <w:t>אקוניס</w:t>
      </w:r>
      <w:proofErr w:type="spellEnd"/>
      <w:r w:rsidRPr="00A739B4">
        <w:rPr>
          <w:rFonts w:cs="David" w:hint="cs"/>
          <w:rtl/>
        </w:rPr>
        <w:t xml:space="preserve"> לשליש הראשון, ואחר כך יחליף אותו חבר כנסת אחר מהליכוד.</w:t>
      </w:r>
    </w:p>
    <w:p w14:paraId="04677E49" w14:textId="77777777" w:rsidR="00A739B4" w:rsidRPr="00A739B4" w:rsidRDefault="00A739B4" w:rsidP="00A739B4">
      <w:pPr>
        <w:bidi/>
        <w:rPr>
          <w:rFonts w:cs="David" w:hint="cs"/>
          <w:rtl/>
        </w:rPr>
      </w:pPr>
      <w:r w:rsidRPr="00A739B4">
        <w:rPr>
          <w:rFonts w:cs="David" w:hint="cs"/>
          <w:rtl/>
        </w:rPr>
        <w:tab/>
      </w:r>
    </w:p>
    <w:p w14:paraId="1164704B" w14:textId="77777777" w:rsidR="00A739B4" w:rsidRPr="00A739B4" w:rsidRDefault="00A739B4" w:rsidP="00A739B4">
      <w:pPr>
        <w:bidi/>
        <w:rPr>
          <w:rFonts w:cs="David" w:hint="cs"/>
          <w:rtl/>
        </w:rPr>
      </w:pPr>
      <w:r w:rsidRPr="00A739B4">
        <w:rPr>
          <w:rFonts w:cs="David" w:hint="cs"/>
          <w:u w:val="single"/>
          <w:rtl/>
        </w:rPr>
        <w:t xml:space="preserve">רוחמה אברהם </w:t>
      </w:r>
      <w:proofErr w:type="spellStart"/>
      <w:r w:rsidRPr="00A739B4">
        <w:rPr>
          <w:rFonts w:cs="David" w:hint="cs"/>
          <w:u w:val="single"/>
          <w:rtl/>
        </w:rPr>
        <w:t>בלילא</w:t>
      </w:r>
      <w:proofErr w:type="spellEnd"/>
      <w:r w:rsidRPr="00A739B4">
        <w:rPr>
          <w:rFonts w:cs="David" w:hint="cs"/>
          <w:u w:val="single"/>
          <w:rtl/>
        </w:rPr>
        <w:t>:</w:t>
      </w:r>
    </w:p>
    <w:p w14:paraId="5534A272" w14:textId="77777777" w:rsidR="00A739B4" w:rsidRPr="00A739B4" w:rsidRDefault="00A739B4" w:rsidP="00A739B4">
      <w:pPr>
        <w:bidi/>
        <w:rPr>
          <w:rFonts w:cs="David" w:hint="cs"/>
          <w:rtl/>
        </w:rPr>
      </w:pPr>
    </w:p>
    <w:p w14:paraId="5F48C7E7" w14:textId="77777777" w:rsidR="00A739B4" w:rsidRPr="00A739B4" w:rsidRDefault="00A739B4" w:rsidP="00A739B4">
      <w:pPr>
        <w:bidi/>
        <w:rPr>
          <w:rFonts w:cs="David" w:hint="cs"/>
          <w:rtl/>
        </w:rPr>
      </w:pPr>
      <w:r w:rsidRPr="00A739B4">
        <w:rPr>
          <w:rFonts w:cs="David" w:hint="cs"/>
          <w:rtl/>
        </w:rPr>
        <w:tab/>
        <w:t xml:space="preserve">אתה לא יכול לומר את זה עכשיו מכיוון שאתה לא יודע מה יעלה בגורלה. </w:t>
      </w:r>
    </w:p>
    <w:p w14:paraId="0629D69E" w14:textId="77777777" w:rsidR="00A739B4" w:rsidRPr="00A739B4" w:rsidRDefault="00A739B4" w:rsidP="00A739B4">
      <w:pPr>
        <w:bidi/>
        <w:rPr>
          <w:rFonts w:cs="David" w:hint="cs"/>
          <w:rtl/>
        </w:rPr>
      </w:pPr>
    </w:p>
    <w:p w14:paraId="0E1B1BE1" w14:textId="77777777" w:rsidR="00A739B4" w:rsidRPr="00A739B4" w:rsidRDefault="00A739B4" w:rsidP="00A739B4">
      <w:pPr>
        <w:bidi/>
        <w:rPr>
          <w:rFonts w:cs="David" w:hint="cs"/>
          <w:u w:val="single"/>
          <w:rtl/>
        </w:rPr>
      </w:pPr>
      <w:r w:rsidRPr="00A739B4">
        <w:rPr>
          <w:rFonts w:cs="David" w:hint="cs"/>
          <w:u w:val="single"/>
          <w:rtl/>
        </w:rPr>
        <w:t>אחמד טיבי:</w:t>
      </w:r>
    </w:p>
    <w:p w14:paraId="41094E38" w14:textId="77777777" w:rsidR="00A739B4" w:rsidRPr="00A739B4" w:rsidRDefault="00A739B4" w:rsidP="00A739B4">
      <w:pPr>
        <w:bidi/>
        <w:rPr>
          <w:rFonts w:cs="David" w:hint="cs"/>
          <w:rtl/>
        </w:rPr>
      </w:pPr>
    </w:p>
    <w:p w14:paraId="1D0A9F20" w14:textId="77777777" w:rsidR="00A739B4" w:rsidRPr="00A739B4" w:rsidRDefault="00A739B4" w:rsidP="00A739B4">
      <w:pPr>
        <w:bidi/>
        <w:rPr>
          <w:rFonts w:cs="David" w:hint="cs"/>
          <w:rtl/>
        </w:rPr>
      </w:pPr>
      <w:r w:rsidRPr="00A739B4">
        <w:rPr>
          <w:rFonts w:cs="David" w:hint="cs"/>
          <w:rtl/>
        </w:rPr>
        <w:tab/>
        <w:t xml:space="preserve"> טוב שהוא אומר את הדברים.</w:t>
      </w:r>
    </w:p>
    <w:p w14:paraId="3B874DDD" w14:textId="77777777" w:rsidR="00A739B4" w:rsidRPr="00A739B4" w:rsidRDefault="00A739B4" w:rsidP="00A739B4">
      <w:pPr>
        <w:bidi/>
        <w:rPr>
          <w:rFonts w:cs="David" w:hint="cs"/>
          <w:rtl/>
        </w:rPr>
      </w:pPr>
    </w:p>
    <w:p w14:paraId="50C2FCD0" w14:textId="77777777" w:rsidR="00A739B4" w:rsidRPr="00A739B4" w:rsidRDefault="00A739B4" w:rsidP="00A739B4">
      <w:pPr>
        <w:bidi/>
        <w:rPr>
          <w:rFonts w:cs="David" w:hint="cs"/>
          <w:u w:val="single"/>
          <w:rtl/>
        </w:rPr>
      </w:pPr>
      <w:r w:rsidRPr="00A739B4">
        <w:rPr>
          <w:rFonts w:cs="David" w:hint="cs"/>
          <w:u w:val="single"/>
          <w:rtl/>
        </w:rPr>
        <w:t xml:space="preserve">רוחמה אברהם </w:t>
      </w:r>
      <w:proofErr w:type="spellStart"/>
      <w:r w:rsidRPr="00A739B4">
        <w:rPr>
          <w:rFonts w:cs="David" w:hint="cs"/>
          <w:u w:val="single"/>
          <w:rtl/>
        </w:rPr>
        <w:t>בלילא</w:t>
      </w:r>
      <w:proofErr w:type="spellEnd"/>
      <w:r w:rsidRPr="00A739B4">
        <w:rPr>
          <w:rFonts w:cs="David" w:hint="cs"/>
          <w:u w:val="single"/>
          <w:rtl/>
        </w:rPr>
        <w:t>:</w:t>
      </w:r>
    </w:p>
    <w:p w14:paraId="6369961F" w14:textId="77777777" w:rsidR="00A739B4" w:rsidRPr="00A739B4" w:rsidRDefault="00A739B4" w:rsidP="00A739B4">
      <w:pPr>
        <w:bidi/>
        <w:rPr>
          <w:rFonts w:cs="David" w:hint="cs"/>
          <w:rtl/>
        </w:rPr>
      </w:pPr>
    </w:p>
    <w:p w14:paraId="64B105F1" w14:textId="77777777" w:rsidR="00A739B4" w:rsidRPr="00A739B4" w:rsidRDefault="00A739B4" w:rsidP="00A739B4">
      <w:pPr>
        <w:bidi/>
        <w:rPr>
          <w:rFonts w:cs="David" w:hint="cs"/>
          <w:rtl/>
        </w:rPr>
      </w:pPr>
      <w:r w:rsidRPr="00A739B4">
        <w:rPr>
          <w:rFonts w:cs="David" w:hint="cs"/>
          <w:rtl/>
        </w:rPr>
        <w:tab/>
        <w:t xml:space="preserve">נכון לעכשיו זה חבר הכנסת אופיר </w:t>
      </w:r>
      <w:proofErr w:type="spellStart"/>
      <w:r w:rsidRPr="00A739B4">
        <w:rPr>
          <w:rFonts w:cs="David" w:hint="cs"/>
          <w:rtl/>
        </w:rPr>
        <w:t>אקוניס</w:t>
      </w:r>
      <w:proofErr w:type="spellEnd"/>
      <w:r w:rsidRPr="00A739B4">
        <w:rPr>
          <w:rFonts w:cs="David" w:hint="cs"/>
          <w:rtl/>
        </w:rPr>
        <w:t xml:space="preserve"> וכשיוחלט אחרת תביא את זה שוב לוועדה.</w:t>
      </w:r>
      <w:r w:rsidRPr="00A739B4">
        <w:rPr>
          <w:rFonts w:cs="David" w:hint="cs"/>
          <w:rtl/>
        </w:rPr>
        <w:tab/>
      </w:r>
    </w:p>
    <w:p w14:paraId="763DD0DB"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3C824763" w14:textId="77777777" w:rsidR="00A739B4" w:rsidRPr="00A739B4" w:rsidRDefault="00A739B4" w:rsidP="00A739B4">
      <w:pPr>
        <w:bidi/>
        <w:rPr>
          <w:rFonts w:cs="David" w:hint="cs"/>
          <w:rtl/>
        </w:rPr>
      </w:pPr>
    </w:p>
    <w:p w14:paraId="6CF9751B" w14:textId="77777777" w:rsidR="00A739B4" w:rsidRPr="00A739B4" w:rsidRDefault="00A739B4" w:rsidP="00A739B4">
      <w:pPr>
        <w:bidi/>
        <w:rPr>
          <w:rFonts w:cs="David" w:hint="cs"/>
          <w:rtl/>
        </w:rPr>
      </w:pPr>
      <w:r w:rsidRPr="00A739B4">
        <w:rPr>
          <w:rFonts w:cs="David" w:hint="cs"/>
          <w:rtl/>
        </w:rPr>
        <w:tab/>
        <w:t xml:space="preserve">לגבי ועדת החינוך התרבות והספורט, חבר הכנסת זבולון </w:t>
      </w:r>
      <w:proofErr w:type="spellStart"/>
      <w:r w:rsidRPr="00A739B4">
        <w:rPr>
          <w:rFonts w:cs="David" w:hint="cs"/>
          <w:rtl/>
        </w:rPr>
        <w:t>אורלב</w:t>
      </w:r>
      <w:proofErr w:type="spellEnd"/>
      <w:r w:rsidRPr="00A739B4">
        <w:rPr>
          <w:rFonts w:cs="David" w:hint="cs"/>
          <w:rtl/>
        </w:rPr>
        <w:t xml:space="preserve">  זה לשליש הראשון, לגבי ועדת עליה קליטה ותפוצות חברת הכנסת </w:t>
      </w:r>
      <w:proofErr w:type="spellStart"/>
      <w:r w:rsidRPr="00A739B4">
        <w:rPr>
          <w:rFonts w:cs="David" w:hint="cs"/>
          <w:rtl/>
        </w:rPr>
        <w:t>ליה</w:t>
      </w:r>
      <w:proofErr w:type="spellEnd"/>
      <w:r w:rsidRPr="00A739B4">
        <w:rPr>
          <w:rFonts w:cs="David" w:hint="cs"/>
          <w:rtl/>
        </w:rPr>
        <w:t xml:space="preserve"> שמטוב זה  שליש ראשון, אחר כך זה עובר למפלגת העבודה וועדת החינוך עוברת לישראל ביתנו.</w:t>
      </w:r>
    </w:p>
    <w:p w14:paraId="390E8C56" w14:textId="77777777" w:rsidR="00A739B4" w:rsidRPr="00A739B4" w:rsidRDefault="00A739B4" w:rsidP="00A739B4">
      <w:pPr>
        <w:bidi/>
        <w:rPr>
          <w:rFonts w:cs="David" w:hint="cs"/>
          <w:rtl/>
        </w:rPr>
      </w:pPr>
    </w:p>
    <w:p w14:paraId="7E2A9F12" w14:textId="77777777" w:rsidR="00A739B4" w:rsidRDefault="00A739B4" w:rsidP="00A739B4">
      <w:pPr>
        <w:bidi/>
        <w:rPr>
          <w:rFonts w:cs="David" w:hint="cs"/>
          <w:rtl/>
        </w:rPr>
      </w:pPr>
      <w:r w:rsidRPr="00A739B4">
        <w:rPr>
          <w:rFonts w:cs="David" w:hint="cs"/>
          <w:rtl/>
        </w:rPr>
        <w:tab/>
      </w:r>
    </w:p>
    <w:p w14:paraId="442581F4" w14:textId="77777777" w:rsidR="00A739B4" w:rsidRDefault="00A739B4" w:rsidP="00A739B4">
      <w:pPr>
        <w:bidi/>
        <w:rPr>
          <w:rFonts w:cs="David" w:hint="cs"/>
          <w:rtl/>
        </w:rPr>
      </w:pPr>
    </w:p>
    <w:p w14:paraId="6DF756C3" w14:textId="77777777" w:rsidR="00A739B4" w:rsidRDefault="00A739B4" w:rsidP="00A739B4">
      <w:pPr>
        <w:bidi/>
        <w:rPr>
          <w:rFonts w:cs="David" w:hint="cs"/>
          <w:rtl/>
        </w:rPr>
      </w:pPr>
    </w:p>
    <w:p w14:paraId="44C870F9" w14:textId="77777777" w:rsidR="00A739B4" w:rsidRDefault="00A739B4" w:rsidP="00A739B4">
      <w:pPr>
        <w:bidi/>
        <w:rPr>
          <w:rFonts w:cs="David" w:hint="cs"/>
          <w:rtl/>
        </w:rPr>
      </w:pPr>
    </w:p>
    <w:p w14:paraId="58A2DD4B" w14:textId="77777777" w:rsidR="00A739B4" w:rsidRDefault="00A739B4" w:rsidP="00A739B4">
      <w:pPr>
        <w:bidi/>
        <w:rPr>
          <w:rFonts w:cs="David" w:hint="cs"/>
          <w:rtl/>
        </w:rPr>
      </w:pPr>
    </w:p>
    <w:p w14:paraId="7B10621B" w14:textId="77777777" w:rsidR="00A739B4" w:rsidRPr="00A739B4" w:rsidRDefault="00A739B4" w:rsidP="00A739B4">
      <w:pPr>
        <w:bidi/>
        <w:rPr>
          <w:rFonts w:cs="David" w:hint="cs"/>
          <w:rtl/>
        </w:rPr>
      </w:pPr>
      <w:r w:rsidRPr="00A739B4">
        <w:rPr>
          <w:rFonts w:cs="David" w:hint="cs"/>
          <w:rtl/>
        </w:rPr>
        <w:t xml:space="preserve">לגבי התקופות, לפי החישוב שנעשה בוועדה, השליש הראשון מתחיל ב- 5 למאי 2009 י"א באייר </w:t>
      </w:r>
      <w:proofErr w:type="spellStart"/>
      <w:r w:rsidRPr="00A739B4">
        <w:rPr>
          <w:rFonts w:cs="David" w:hint="cs"/>
          <w:rtl/>
        </w:rPr>
        <w:t>התשס"ט</w:t>
      </w:r>
      <w:proofErr w:type="spellEnd"/>
      <w:r w:rsidRPr="00A739B4">
        <w:rPr>
          <w:rFonts w:cs="David" w:hint="cs"/>
          <w:rtl/>
        </w:rPr>
        <w:t xml:space="preserve"> ונגמר ב- 3 לנובמבר 2010 כ"ו בחשוון </w:t>
      </w:r>
      <w:proofErr w:type="spellStart"/>
      <w:r w:rsidRPr="00A739B4">
        <w:rPr>
          <w:rFonts w:cs="David" w:hint="cs"/>
          <w:rtl/>
        </w:rPr>
        <w:t>התשע"א</w:t>
      </w:r>
      <w:proofErr w:type="spellEnd"/>
      <w:r w:rsidRPr="00A739B4">
        <w:rPr>
          <w:rFonts w:cs="David" w:hint="cs"/>
          <w:rtl/>
        </w:rPr>
        <w:t xml:space="preserve">.  השליש השני מתחיל ב- 4 לנובמבר 2010 כ"ז בחשוון </w:t>
      </w:r>
      <w:proofErr w:type="spellStart"/>
      <w:r w:rsidRPr="00A739B4">
        <w:rPr>
          <w:rFonts w:cs="David" w:hint="cs"/>
          <w:rtl/>
        </w:rPr>
        <w:t>התשע"א</w:t>
      </w:r>
      <w:proofErr w:type="spellEnd"/>
      <w:r w:rsidRPr="00A739B4">
        <w:rPr>
          <w:rFonts w:cs="David" w:hint="cs"/>
          <w:rtl/>
        </w:rPr>
        <w:t xml:space="preserve"> ונגמר ב-5 למאי 2012 י"ג באייר </w:t>
      </w:r>
      <w:proofErr w:type="spellStart"/>
      <w:r w:rsidRPr="00A739B4">
        <w:rPr>
          <w:rFonts w:cs="David" w:hint="cs"/>
          <w:rtl/>
        </w:rPr>
        <w:t>התשע"ב</w:t>
      </w:r>
      <w:proofErr w:type="spellEnd"/>
      <w:r w:rsidRPr="00A739B4">
        <w:rPr>
          <w:rFonts w:cs="David" w:hint="cs"/>
          <w:rtl/>
        </w:rPr>
        <w:t>.</w:t>
      </w:r>
    </w:p>
    <w:p w14:paraId="3E909A2C" w14:textId="77777777" w:rsidR="00A739B4" w:rsidRPr="00A739B4" w:rsidRDefault="00A739B4" w:rsidP="00A739B4">
      <w:pPr>
        <w:bidi/>
        <w:rPr>
          <w:rFonts w:cs="David" w:hint="cs"/>
          <w:rtl/>
        </w:rPr>
      </w:pPr>
    </w:p>
    <w:p w14:paraId="4C776745" w14:textId="77777777" w:rsidR="00A739B4" w:rsidRPr="00A739B4" w:rsidRDefault="00A739B4" w:rsidP="00A739B4">
      <w:pPr>
        <w:bidi/>
        <w:rPr>
          <w:rFonts w:cs="David" w:hint="cs"/>
          <w:rtl/>
        </w:rPr>
      </w:pPr>
      <w:r w:rsidRPr="00A739B4">
        <w:rPr>
          <w:rFonts w:cs="David" w:hint="cs"/>
          <w:rtl/>
        </w:rPr>
        <w:tab/>
        <w:t xml:space="preserve">באותה הזדמנות אני מביא את הוועדות המיוחדות שהוקמו אתמול על ידי הכנסת.  הראשות לוועדה לפניות הציבור חבר הכנסת אורי </w:t>
      </w:r>
      <w:proofErr w:type="spellStart"/>
      <w:r w:rsidRPr="00A739B4">
        <w:rPr>
          <w:rFonts w:cs="David" w:hint="cs"/>
          <w:rtl/>
        </w:rPr>
        <w:t>מכלף</w:t>
      </w:r>
      <w:proofErr w:type="spellEnd"/>
      <w:r w:rsidRPr="00A739B4">
        <w:rPr>
          <w:rFonts w:cs="David" w:hint="cs"/>
          <w:rtl/>
        </w:rPr>
        <w:t xml:space="preserve"> לחצי הראשון של הקדנציה. </w:t>
      </w:r>
    </w:p>
    <w:p w14:paraId="1BC1A161" w14:textId="77777777" w:rsidR="00A739B4" w:rsidRPr="00A739B4" w:rsidRDefault="00A739B4" w:rsidP="00A739B4">
      <w:pPr>
        <w:bidi/>
        <w:rPr>
          <w:rFonts w:cs="David" w:hint="cs"/>
          <w:rtl/>
        </w:rPr>
      </w:pPr>
    </w:p>
    <w:p w14:paraId="6E58BB83" w14:textId="77777777" w:rsidR="00A739B4" w:rsidRPr="00A739B4" w:rsidRDefault="00A739B4" w:rsidP="00A739B4">
      <w:pPr>
        <w:bidi/>
        <w:rPr>
          <w:rFonts w:cs="David" w:hint="cs"/>
          <w:u w:val="single"/>
          <w:rtl/>
        </w:rPr>
      </w:pPr>
      <w:r w:rsidRPr="00A739B4">
        <w:rPr>
          <w:rFonts w:cs="David" w:hint="cs"/>
          <w:u w:val="single"/>
          <w:rtl/>
        </w:rPr>
        <w:t xml:space="preserve">רוני בר </w:t>
      </w:r>
      <w:r w:rsidRPr="00A739B4">
        <w:rPr>
          <w:rFonts w:cs="David"/>
          <w:u w:val="single"/>
          <w:rtl/>
        </w:rPr>
        <w:t>–</w:t>
      </w:r>
      <w:r w:rsidRPr="00A739B4">
        <w:rPr>
          <w:rFonts w:cs="David" w:hint="cs"/>
          <w:u w:val="single"/>
          <w:rtl/>
        </w:rPr>
        <w:t>און:</w:t>
      </w:r>
    </w:p>
    <w:p w14:paraId="5D1E700C" w14:textId="77777777" w:rsidR="00A739B4" w:rsidRPr="00A739B4" w:rsidRDefault="00A739B4" w:rsidP="00A739B4">
      <w:pPr>
        <w:bidi/>
        <w:rPr>
          <w:rFonts w:cs="David" w:hint="cs"/>
          <w:rtl/>
        </w:rPr>
      </w:pPr>
    </w:p>
    <w:p w14:paraId="73BD6615" w14:textId="77777777" w:rsidR="00A739B4" w:rsidRPr="00A739B4" w:rsidRDefault="00A739B4" w:rsidP="00A739B4">
      <w:pPr>
        <w:bidi/>
        <w:rPr>
          <w:rFonts w:cs="David" w:hint="cs"/>
          <w:rtl/>
        </w:rPr>
      </w:pPr>
      <w:r w:rsidRPr="00A739B4">
        <w:rPr>
          <w:rFonts w:cs="David" w:hint="cs"/>
          <w:rtl/>
        </w:rPr>
        <w:tab/>
        <w:t xml:space="preserve"> זו הוועדה שמטפלת במשרד של מיכאל איתן?</w:t>
      </w:r>
    </w:p>
    <w:p w14:paraId="440218C8" w14:textId="77777777" w:rsidR="00A739B4" w:rsidRPr="00A739B4" w:rsidRDefault="00A739B4" w:rsidP="00A739B4">
      <w:pPr>
        <w:bidi/>
        <w:rPr>
          <w:rFonts w:cs="David" w:hint="cs"/>
          <w:rtl/>
        </w:rPr>
      </w:pPr>
    </w:p>
    <w:p w14:paraId="1F7D92E4" w14:textId="77777777" w:rsidR="00A739B4" w:rsidRPr="00A739B4" w:rsidRDefault="00A739B4" w:rsidP="00A739B4">
      <w:pPr>
        <w:bidi/>
        <w:rPr>
          <w:rFonts w:cs="David" w:hint="cs"/>
          <w:rtl/>
        </w:rPr>
      </w:pPr>
    </w:p>
    <w:p w14:paraId="2F78ED53"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4D356158" w14:textId="77777777" w:rsidR="00A739B4" w:rsidRPr="00A739B4" w:rsidRDefault="00A739B4" w:rsidP="00A739B4">
      <w:pPr>
        <w:bidi/>
        <w:rPr>
          <w:rFonts w:cs="David" w:hint="cs"/>
          <w:rtl/>
        </w:rPr>
      </w:pPr>
    </w:p>
    <w:p w14:paraId="13E43ECB" w14:textId="77777777" w:rsidR="00A739B4" w:rsidRPr="00A739B4" w:rsidRDefault="00A739B4" w:rsidP="00A739B4">
      <w:pPr>
        <w:bidi/>
        <w:rPr>
          <w:rFonts w:cs="David" w:hint="cs"/>
          <w:rtl/>
        </w:rPr>
      </w:pPr>
      <w:r w:rsidRPr="00A739B4">
        <w:rPr>
          <w:rFonts w:cs="David" w:hint="cs"/>
          <w:rtl/>
        </w:rPr>
        <w:tab/>
        <w:t xml:space="preserve"> זו ועדה שעובדת מול הרבה משרדים, אם היית מקשיב אתמול לסמכויות הוועדה, שנדמה לי שהצבעת בעדה, בוודאי שהיית יודע מהם סמכויות הוועדה שעובדת מול כל משרדי הממשלה. הוועדה לקידום זכויות הילד חבר הכנסת דני </w:t>
      </w:r>
      <w:proofErr w:type="spellStart"/>
      <w:r w:rsidRPr="00A739B4">
        <w:rPr>
          <w:rFonts w:cs="David" w:hint="cs"/>
          <w:rtl/>
        </w:rPr>
        <w:t>דנון</w:t>
      </w:r>
      <w:proofErr w:type="spellEnd"/>
      <w:r w:rsidRPr="00A739B4">
        <w:rPr>
          <w:rFonts w:cs="David" w:hint="cs"/>
          <w:rtl/>
        </w:rPr>
        <w:t xml:space="preserve"> לשליש הראשון של הקדנציה, הוועדה למאבק בנגע הסמים חבר הכנסת </w:t>
      </w:r>
      <w:proofErr w:type="spellStart"/>
      <w:r w:rsidRPr="00A739B4">
        <w:rPr>
          <w:rFonts w:cs="David" w:hint="cs"/>
          <w:rtl/>
        </w:rPr>
        <w:t>מוחמד</w:t>
      </w:r>
      <w:proofErr w:type="spellEnd"/>
      <w:r w:rsidRPr="00A739B4">
        <w:rPr>
          <w:rFonts w:cs="David" w:hint="cs"/>
          <w:rtl/>
        </w:rPr>
        <w:t xml:space="preserve"> ברכה לתקופה ראשונה, שאני תכף אגדיר את התקופה כי חלוקה קצת יותר מורכבת משליש ולוועדה לבחינת בעיות העובדים הזרים חבר הכנסת  יעקב כץ לחצי הראשון שלה קדנציה. החצי הראשון מתחיל ב- 5 במאי 2009 - - -</w:t>
      </w:r>
    </w:p>
    <w:p w14:paraId="3649B2B6" w14:textId="77777777" w:rsidR="00A739B4" w:rsidRPr="00A739B4" w:rsidRDefault="00A739B4" w:rsidP="00A739B4">
      <w:pPr>
        <w:bidi/>
        <w:rPr>
          <w:rFonts w:cs="David" w:hint="cs"/>
          <w:rtl/>
        </w:rPr>
      </w:pPr>
    </w:p>
    <w:p w14:paraId="4459B61A" w14:textId="77777777" w:rsidR="00A739B4" w:rsidRPr="00A739B4" w:rsidRDefault="00A739B4" w:rsidP="00A739B4">
      <w:pPr>
        <w:bidi/>
        <w:rPr>
          <w:rFonts w:cs="David" w:hint="cs"/>
          <w:rtl/>
        </w:rPr>
      </w:pPr>
      <w:r w:rsidRPr="00A739B4">
        <w:rPr>
          <w:rFonts w:cs="David" w:hint="cs"/>
          <w:u w:val="single"/>
          <w:rtl/>
        </w:rPr>
        <w:t xml:space="preserve">רוחמה אברהם </w:t>
      </w:r>
      <w:proofErr w:type="spellStart"/>
      <w:r w:rsidRPr="00A739B4">
        <w:rPr>
          <w:rFonts w:cs="David" w:hint="cs"/>
          <w:u w:val="single"/>
          <w:rtl/>
        </w:rPr>
        <w:t>בלילא</w:t>
      </w:r>
      <w:proofErr w:type="spellEnd"/>
      <w:r w:rsidRPr="00A739B4">
        <w:rPr>
          <w:rFonts w:cs="David" w:hint="cs"/>
          <w:u w:val="single"/>
          <w:rtl/>
        </w:rPr>
        <w:t>:</w:t>
      </w:r>
    </w:p>
    <w:p w14:paraId="40ABCFF3" w14:textId="77777777" w:rsidR="00A739B4" w:rsidRPr="00A739B4" w:rsidRDefault="00A739B4" w:rsidP="00A739B4">
      <w:pPr>
        <w:bidi/>
        <w:rPr>
          <w:rFonts w:cs="David" w:hint="cs"/>
          <w:rtl/>
        </w:rPr>
      </w:pPr>
    </w:p>
    <w:p w14:paraId="1A556237" w14:textId="77777777" w:rsidR="00A739B4" w:rsidRPr="00A739B4" w:rsidRDefault="00A739B4" w:rsidP="00A739B4">
      <w:pPr>
        <w:bidi/>
        <w:rPr>
          <w:rFonts w:cs="David" w:hint="cs"/>
          <w:rtl/>
        </w:rPr>
      </w:pPr>
      <w:r w:rsidRPr="00A739B4">
        <w:rPr>
          <w:rFonts w:cs="David" w:hint="cs"/>
          <w:rtl/>
        </w:rPr>
        <w:tab/>
        <w:t xml:space="preserve"> יש שליש ויש חצי ויש חצי של חצי, הכול כדי לספק את כל אחד מחברי הקואליציה, תפרו לכל אחד את החליפה שלו בקואליציה.</w:t>
      </w:r>
    </w:p>
    <w:p w14:paraId="58A58FA7" w14:textId="77777777" w:rsidR="00A739B4" w:rsidRPr="00A739B4" w:rsidRDefault="00A739B4" w:rsidP="00A739B4">
      <w:pPr>
        <w:bidi/>
        <w:rPr>
          <w:rFonts w:cs="David" w:hint="cs"/>
          <w:rtl/>
        </w:rPr>
      </w:pPr>
    </w:p>
    <w:p w14:paraId="6284D1EF"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1C76969E" w14:textId="77777777" w:rsidR="00A739B4" w:rsidRPr="00A739B4" w:rsidRDefault="00A739B4" w:rsidP="00A739B4">
      <w:pPr>
        <w:bidi/>
        <w:rPr>
          <w:rFonts w:cs="David" w:hint="cs"/>
          <w:rtl/>
        </w:rPr>
      </w:pPr>
    </w:p>
    <w:p w14:paraId="0C7CE83E" w14:textId="77777777" w:rsidR="00A739B4" w:rsidRPr="00A739B4" w:rsidRDefault="00A739B4" w:rsidP="00A739B4">
      <w:pPr>
        <w:bidi/>
        <w:rPr>
          <w:rFonts w:cs="David" w:hint="cs"/>
          <w:rtl/>
        </w:rPr>
      </w:pPr>
      <w:r w:rsidRPr="00A739B4">
        <w:rPr>
          <w:rFonts w:cs="David" w:hint="cs"/>
          <w:rtl/>
        </w:rPr>
        <w:tab/>
        <w:t xml:space="preserve">תרשו לי לסיים, אחר כך אם תרצו להתנגד או להציע מועמדים אחרים אנחנו נשמח. החצי הראשון מתחיל ב- 5 למאי 2009 י"א באייר תשס"ט ונגמר ב- 5 לאוגוסט 2011 ה' באב </w:t>
      </w:r>
      <w:proofErr w:type="spellStart"/>
      <w:r w:rsidRPr="00A739B4">
        <w:rPr>
          <w:rFonts w:cs="David" w:hint="cs"/>
          <w:rtl/>
        </w:rPr>
        <w:t>התשע"א</w:t>
      </w:r>
      <w:proofErr w:type="spellEnd"/>
      <w:r w:rsidRPr="00A739B4">
        <w:rPr>
          <w:rFonts w:cs="David" w:hint="cs"/>
          <w:rtl/>
        </w:rPr>
        <w:t xml:space="preserve">. החצי השני מתחיל ב- 6 לאוגוסט 2011 ו' באב </w:t>
      </w:r>
      <w:proofErr w:type="spellStart"/>
      <w:r w:rsidRPr="00A739B4">
        <w:rPr>
          <w:rFonts w:cs="David" w:hint="cs"/>
          <w:rtl/>
        </w:rPr>
        <w:t>התשע"א</w:t>
      </w:r>
      <w:proofErr w:type="spellEnd"/>
      <w:r w:rsidRPr="00A739B4">
        <w:rPr>
          <w:rFonts w:cs="David" w:hint="cs"/>
          <w:rtl/>
        </w:rPr>
        <w:t xml:space="preserve"> ונגמר ב- 5 לנובמבר 2013 ב' בכסלו </w:t>
      </w:r>
      <w:proofErr w:type="spellStart"/>
      <w:r w:rsidRPr="00A739B4">
        <w:rPr>
          <w:rFonts w:cs="David" w:hint="cs"/>
          <w:rtl/>
        </w:rPr>
        <w:t>התשע"ד</w:t>
      </w:r>
      <w:proofErr w:type="spellEnd"/>
      <w:r w:rsidRPr="00A739B4">
        <w:rPr>
          <w:rFonts w:cs="David" w:hint="cs"/>
          <w:rtl/>
        </w:rPr>
        <w:t>.</w:t>
      </w:r>
    </w:p>
    <w:p w14:paraId="2EE658E2" w14:textId="77777777" w:rsidR="00A739B4" w:rsidRPr="00A739B4" w:rsidRDefault="00A739B4" w:rsidP="00A739B4">
      <w:pPr>
        <w:bidi/>
        <w:rPr>
          <w:rFonts w:cs="David" w:hint="cs"/>
          <w:rtl/>
        </w:rPr>
      </w:pPr>
    </w:p>
    <w:p w14:paraId="55EC9F15" w14:textId="77777777" w:rsidR="00A739B4" w:rsidRPr="00A739B4" w:rsidRDefault="00A739B4" w:rsidP="00A739B4">
      <w:pPr>
        <w:bidi/>
        <w:ind w:firstLine="567"/>
        <w:rPr>
          <w:rFonts w:cs="David" w:hint="cs"/>
          <w:rtl/>
        </w:rPr>
      </w:pPr>
      <w:r w:rsidRPr="00A739B4">
        <w:rPr>
          <w:rFonts w:cs="David" w:hint="cs"/>
          <w:rtl/>
        </w:rPr>
        <w:t xml:space="preserve">לגבי הוועדה למאבק בנגע הסמים, שם החלוקה היא לפי גודל הסיעות, הסיעה הראשונה מתחילה ב- 5 למאי 2009 י"א באייר </w:t>
      </w:r>
      <w:proofErr w:type="spellStart"/>
      <w:r w:rsidRPr="00A739B4">
        <w:rPr>
          <w:rFonts w:cs="David" w:hint="cs"/>
          <w:rtl/>
        </w:rPr>
        <w:t>התשס"ט</w:t>
      </w:r>
      <w:proofErr w:type="spellEnd"/>
      <w:r w:rsidRPr="00A739B4">
        <w:rPr>
          <w:rFonts w:cs="David" w:hint="cs"/>
          <w:rtl/>
        </w:rPr>
        <w:t xml:space="preserve"> ומסיימת ב- 23 לדצמבר 2010  ט"ז בטבת </w:t>
      </w:r>
      <w:proofErr w:type="spellStart"/>
      <w:r w:rsidRPr="00A739B4">
        <w:rPr>
          <w:rFonts w:cs="David" w:hint="cs"/>
          <w:rtl/>
        </w:rPr>
        <w:t>התשע"א</w:t>
      </w:r>
      <w:proofErr w:type="spellEnd"/>
      <w:r w:rsidRPr="00A739B4">
        <w:rPr>
          <w:rFonts w:cs="David" w:hint="cs"/>
          <w:rtl/>
        </w:rPr>
        <w:t>.</w:t>
      </w:r>
    </w:p>
    <w:p w14:paraId="719FBF51" w14:textId="77777777" w:rsidR="00A739B4" w:rsidRPr="00A739B4" w:rsidRDefault="00A739B4" w:rsidP="00A739B4">
      <w:pPr>
        <w:bidi/>
        <w:rPr>
          <w:rFonts w:cs="David" w:hint="cs"/>
          <w:rtl/>
        </w:rPr>
      </w:pPr>
    </w:p>
    <w:p w14:paraId="187B8CB3" w14:textId="77777777" w:rsidR="00A739B4" w:rsidRPr="00A739B4" w:rsidRDefault="00A739B4" w:rsidP="00A739B4">
      <w:pPr>
        <w:bidi/>
        <w:rPr>
          <w:rFonts w:cs="David" w:hint="cs"/>
          <w:rtl/>
        </w:rPr>
      </w:pPr>
      <w:r w:rsidRPr="00A739B4">
        <w:rPr>
          <w:rFonts w:cs="David" w:hint="cs"/>
          <w:u w:val="single"/>
          <w:rtl/>
        </w:rPr>
        <w:t>יואל חסון:</w:t>
      </w:r>
    </w:p>
    <w:p w14:paraId="56D175AF" w14:textId="77777777" w:rsidR="00A739B4" w:rsidRPr="00A739B4" w:rsidRDefault="00A739B4" w:rsidP="00A739B4">
      <w:pPr>
        <w:bidi/>
        <w:rPr>
          <w:rFonts w:cs="David" w:hint="cs"/>
          <w:rtl/>
        </w:rPr>
      </w:pPr>
    </w:p>
    <w:p w14:paraId="3C9C9F6E" w14:textId="77777777" w:rsidR="00A739B4" w:rsidRPr="00A739B4" w:rsidRDefault="00A739B4" w:rsidP="00A739B4">
      <w:pPr>
        <w:bidi/>
        <w:rPr>
          <w:rFonts w:cs="David" w:hint="cs"/>
          <w:rtl/>
        </w:rPr>
      </w:pPr>
      <w:r w:rsidRPr="00A739B4">
        <w:rPr>
          <w:rFonts w:cs="David" w:hint="cs"/>
          <w:rtl/>
        </w:rPr>
        <w:tab/>
        <w:t xml:space="preserve"> האם צריך לציין בפרוטוקול גם את השעות והדקות?</w:t>
      </w:r>
    </w:p>
    <w:p w14:paraId="5F9D052B" w14:textId="77777777" w:rsidR="00A739B4" w:rsidRPr="00A739B4" w:rsidRDefault="00A739B4" w:rsidP="00A739B4">
      <w:pPr>
        <w:bidi/>
        <w:rPr>
          <w:rFonts w:cs="David" w:hint="cs"/>
          <w:rtl/>
        </w:rPr>
      </w:pPr>
    </w:p>
    <w:p w14:paraId="25DC2408"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095EFF7B" w14:textId="77777777" w:rsidR="00A739B4" w:rsidRPr="00A739B4" w:rsidRDefault="00A739B4" w:rsidP="00A739B4">
      <w:pPr>
        <w:bidi/>
        <w:rPr>
          <w:rFonts w:cs="David" w:hint="cs"/>
          <w:rtl/>
        </w:rPr>
      </w:pPr>
    </w:p>
    <w:p w14:paraId="1C7BCA7B" w14:textId="77777777" w:rsidR="00A739B4" w:rsidRPr="00A739B4" w:rsidRDefault="00A739B4" w:rsidP="00A739B4">
      <w:pPr>
        <w:bidi/>
        <w:rPr>
          <w:rFonts w:cs="David" w:hint="cs"/>
          <w:rtl/>
        </w:rPr>
      </w:pPr>
      <w:r w:rsidRPr="00A739B4">
        <w:rPr>
          <w:rFonts w:cs="David" w:hint="cs"/>
          <w:rtl/>
        </w:rPr>
        <w:tab/>
        <w:t xml:space="preserve">  לא צריך, כל העניין נאמר לפרוטוקול בלבד, אנחנו גם לא מצביעים עליו, למען שקיפות בפני חברי הכנסת. ועדת הכנסת תצטרך לבחור מחדש את יושבי הראש ואין לי ספק שתעשה את זה בהסכמה וברוח טובה כלפי יושבי הראש כפי שהיא עושה את זה היום. </w:t>
      </w:r>
    </w:p>
    <w:p w14:paraId="54139E62" w14:textId="77777777" w:rsidR="00A739B4" w:rsidRPr="00A739B4" w:rsidRDefault="00A739B4" w:rsidP="00A739B4">
      <w:pPr>
        <w:bidi/>
        <w:rPr>
          <w:rFonts w:cs="David" w:hint="cs"/>
          <w:rtl/>
        </w:rPr>
      </w:pPr>
    </w:p>
    <w:p w14:paraId="0FAFFD4E" w14:textId="77777777" w:rsidR="00A739B4" w:rsidRPr="00A739B4" w:rsidRDefault="00A739B4" w:rsidP="00A739B4">
      <w:pPr>
        <w:bidi/>
        <w:rPr>
          <w:rFonts w:cs="David" w:hint="cs"/>
          <w:rtl/>
        </w:rPr>
      </w:pPr>
      <w:r w:rsidRPr="00A739B4">
        <w:rPr>
          <w:rFonts w:cs="David" w:hint="cs"/>
          <w:u w:val="single"/>
          <w:rtl/>
        </w:rPr>
        <w:t>נסים זאב:</w:t>
      </w:r>
    </w:p>
    <w:p w14:paraId="6D955BCB" w14:textId="77777777" w:rsidR="00A739B4" w:rsidRPr="00A739B4" w:rsidRDefault="00A739B4" w:rsidP="00A739B4">
      <w:pPr>
        <w:bidi/>
        <w:rPr>
          <w:rFonts w:cs="David" w:hint="cs"/>
          <w:rtl/>
        </w:rPr>
      </w:pPr>
    </w:p>
    <w:p w14:paraId="15EF7F5F" w14:textId="77777777" w:rsidR="00A739B4" w:rsidRPr="00A739B4" w:rsidRDefault="00A739B4" w:rsidP="00A739B4">
      <w:pPr>
        <w:bidi/>
        <w:rPr>
          <w:rFonts w:cs="David" w:hint="cs"/>
          <w:rtl/>
        </w:rPr>
      </w:pPr>
      <w:r w:rsidRPr="00A739B4">
        <w:rPr>
          <w:rFonts w:cs="David" w:hint="cs"/>
          <w:rtl/>
        </w:rPr>
        <w:tab/>
        <w:t xml:space="preserve"> למה יש צורך לברך על העתיד? כמה היה חכם מצידכם לא לומר כרגע מועד או תאריך.</w:t>
      </w:r>
    </w:p>
    <w:p w14:paraId="1FF62679" w14:textId="77777777" w:rsidR="00A739B4" w:rsidRDefault="00A739B4" w:rsidP="00A739B4">
      <w:pPr>
        <w:bidi/>
        <w:rPr>
          <w:rFonts w:cs="David" w:hint="cs"/>
          <w:rtl/>
        </w:rPr>
      </w:pPr>
      <w:r w:rsidRPr="00A739B4">
        <w:rPr>
          <w:rFonts w:cs="David" w:hint="cs"/>
          <w:rtl/>
        </w:rPr>
        <w:tab/>
      </w:r>
    </w:p>
    <w:p w14:paraId="412EA3F5" w14:textId="77777777" w:rsidR="00A739B4" w:rsidRDefault="00A739B4" w:rsidP="00A739B4">
      <w:pPr>
        <w:bidi/>
        <w:rPr>
          <w:rFonts w:cs="David" w:hint="cs"/>
          <w:rtl/>
        </w:rPr>
      </w:pPr>
    </w:p>
    <w:p w14:paraId="3554CA17" w14:textId="77777777" w:rsidR="00A739B4" w:rsidRDefault="00A739B4" w:rsidP="00A739B4">
      <w:pPr>
        <w:bidi/>
        <w:rPr>
          <w:rFonts w:cs="David" w:hint="cs"/>
          <w:rtl/>
        </w:rPr>
      </w:pPr>
    </w:p>
    <w:p w14:paraId="10D9B744" w14:textId="77777777" w:rsidR="00A739B4" w:rsidRDefault="00A739B4" w:rsidP="00A739B4">
      <w:pPr>
        <w:bidi/>
        <w:rPr>
          <w:rFonts w:cs="David" w:hint="cs"/>
          <w:rtl/>
        </w:rPr>
      </w:pPr>
    </w:p>
    <w:p w14:paraId="0B585631" w14:textId="77777777" w:rsidR="00A739B4" w:rsidRDefault="00A739B4" w:rsidP="00A739B4">
      <w:pPr>
        <w:bidi/>
        <w:rPr>
          <w:rFonts w:cs="David" w:hint="cs"/>
          <w:rtl/>
        </w:rPr>
      </w:pPr>
    </w:p>
    <w:p w14:paraId="56EF48E7" w14:textId="77777777" w:rsidR="00A739B4" w:rsidRDefault="00A739B4" w:rsidP="00A739B4">
      <w:pPr>
        <w:bidi/>
        <w:rPr>
          <w:rFonts w:cs="David" w:hint="cs"/>
          <w:rtl/>
        </w:rPr>
      </w:pPr>
    </w:p>
    <w:p w14:paraId="34CC9B1D" w14:textId="77777777" w:rsidR="00A739B4" w:rsidRDefault="00A739B4" w:rsidP="00A739B4">
      <w:pPr>
        <w:bidi/>
        <w:rPr>
          <w:rFonts w:cs="David" w:hint="cs"/>
          <w:rtl/>
        </w:rPr>
      </w:pPr>
    </w:p>
    <w:p w14:paraId="28676F2B" w14:textId="77777777" w:rsidR="00A739B4" w:rsidRDefault="00A739B4" w:rsidP="00A739B4">
      <w:pPr>
        <w:bidi/>
        <w:rPr>
          <w:rFonts w:cs="David" w:hint="cs"/>
          <w:rtl/>
        </w:rPr>
      </w:pPr>
    </w:p>
    <w:p w14:paraId="232090FA" w14:textId="77777777" w:rsidR="00A739B4" w:rsidRPr="00A739B4" w:rsidRDefault="00A739B4" w:rsidP="00A739B4">
      <w:pPr>
        <w:bidi/>
        <w:rPr>
          <w:rFonts w:cs="David" w:hint="cs"/>
          <w:rtl/>
        </w:rPr>
      </w:pPr>
    </w:p>
    <w:p w14:paraId="33667DD2"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7DF5A133" w14:textId="77777777" w:rsidR="00A739B4" w:rsidRPr="00A739B4" w:rsidRDefault="00A739B4" w:rsidP="00A739B4">
      <w:pPr>
        <w:bidi/>
        <w:rPr>
          <w:rFonts w:cs="David" w:hint="cs"/>
          <w:rtl/>
        </w:rPr>
      </w:pPr>
    </w:p>
    <w:p w14:paraId="53361F68" w14:textId="77777777" w:rsidR="00A739B4" w:rsidRPr="00A739B4" w:rsidRDefault="00A739B4" w:rsidP="00A739B4">
      <w:pPr>
        <w:bidi/>
        <w:rPr>
          <w:rFonts w:cs="David" w:hint="cs"/>
          <w:rtl/>
        </w:rPr>
      </w:pPr>
      <w:r w:rsidRPr="00A739B4">
        <w:rPr>
          <w:rFonts w:cs="David" w:hint="cs"/>
          <w:rtl/>
        </w:rPr>
        <w:tab/>
        <w:t>אתה חבר ותיק בבית ואתה יודע שסיכומים מהסוג הזה, תמיד היו בבית, במיוחד בתוך קואליציה וגם באופוזיציה וגם בתוך אותה סיעה. תאמין לי שהתייעצתי עם היועצת המשפטית לפני שהגעתי הנה.</w:t>
      </w:r>
    </w:p>
    <w:p w14:paraId="5E5FB89D" w14:textId="77777777" w:rsidR="00A739B4" w:rsidRPr="00A739B4" w:rsidRDefault="00A739B4" w:rsidP="00A739B4">
      <w:pPr>
        <w:bidi/>
        <w:rPr>
          <w:rFonts w:cs="David" w:hint="cs"/>
          <w:rtl/>
        </w:rPr>
      </w:pPr>
    </w:p>
    <w:p w14:paraId="193A4517" w14:textId="77777777" w:rsidR="00A739B4" w:rsidRPr="00A739B4" w:rsidRDefault="00A739B4" w:rsidP="00A739B4">
      <w:pPr>
        <w:bidi/>
        <w:rPr>
          <w:rFonts w:cs="David" w:hint="cs"/>
          <w:rtl/>
        </w:rPr>
      </w:pPr>
      <w:r w:rsidRPr="00A739B4">
        <w:rPr>
          <w:rFonts w:cs="David" w:hint="cs"/>
          <w:u w:val="single"/>
          <w:rtl/>
        </w:rPr>
        <w:t>אחמד טיבי:</w:t>
      </w:r>
    </w:p>
    <w:p w14:paraId="6B7945F7" w14:textId="77777777" w:rsidR="00A739B4" w:rsidRPr="00A739B4" w:rsidRDefault="00A739B4" w:rsidP="00A739B4">
      <w:pPr>
        <w:bidi/>
        <w:rPr>
          <w:rFonts w:cs="David" w:hint="cs"/>
          <w:rtl/>
        </w:rPr>
      </w:pPr>
    </w:p>
    <w:p w14:paraId="267E00EE" w14:textId="77777777" w:rsidR="00A739B4" w:rsidRPr="00A739B4" w:rsidRDefault="00A739B4" w:rsidP="00A739B4">
      <w:pPr>
        <w:bidi/>
        <w:rPr>
          <w:rFonts w:cs="David" w:hint="cs"/>
          <w:rtl/>
        </w:rPr>
      </w:pPr>
      <w:r w:rsidRPr="00A739B4">
        <w:rPr>
          <w:rFonts w:cs="David" w:hint="cs"/>
          <w:rtl/>
        </w:rPr>
        <w:tab/>
        <w:t xml:space="preserve"> הערה אופוזיציונית על ההחלטה של קדימה, אני חושב שההחלטה של קדימה, כסיעת האופוזיציה הראשית,  לוותר על ראשות ועדת הכלכלה כדי להציב את חבר הכנסת </w:t>
      </w:r>
      <w:proofErr w:type="spellStart"/>
      <w:r w:rsidRPr="00A739B4">
        <w:rPr>
          <w:rFonts w:cs="David" w:hint="cs"/>
          <w:rtl/>
        </w:rPr>
        <w:t>הנגבי</w:t>
      </w:r>
      <w:proofErr w:type="spellEnd"/>
      <w:r w:rsidRPr="00A739B4">
        <w:rPr>
          <w:rFonts w:cs="David" w:hint="cs"/>
          <w:rtl/>
        </w:rPr>
        <w:t xml:space="preserve"> בראשות ועדת חוץ וביטחון היא החלטה לא חכמה לא נבונה, לא החלטה של מפלגה שרוצה להיאבק. יושב ראש ועדת חוץ וביטחון לא יהיה אופוזיציוני, אין שם אופוזיציה בוועדת חוץ וביטחון. אני לא מבין איך מפלגה גדולה מוותרת על תפקיד יושב ראש ועדת הכלכלה, שהוא תפקיד אופוזיציוני מעניין, תמיד הייתה שם אופוזיציה, כדי לפתור בעיה לקואליציה. זו הייתה טעות.  </w:t>
      </w:r>
    </w:p>
    <w:p w14:paraId="4AF66907" w14:textId="77777777" w:rsidR="00A739B4" w:rsidRPr="00A739B4" w:rsidRDefault="00A739B4" w:rsidP="00A739B4">
      <w:pPr>
        <w:bidi/>
        <w:rPr>
          <w:rFonts w:cs="David" w:hint="cs"/>
          <w:rtl/>
        </w:rPr>
      </w:pPr>
    </w:p>
    <w:p w14:paraId="6A27FEB8" w14:textId="77777777" w:rsidR="00A739B4" w:rsidRPr="00A739B4" w:rsidRDefault="00A739B4" w:rsidP="00A739B4">
      <w:pPr>
        <w:bidi/>
        <w:rPr>
          <w:rFonts w:cs="David" w:hint="cs"/>
          <w:rtl/>
        </w:rPr>
      </w:pPr>
      <w:r w:rsidRPr="00A739B4">
        <w:rPr>
          <w:rFonts w:cs="David" w:hint="cs"/>
          <w:rtl/>
        </w:rPr>
        <w:tab/>
        <w:t xml:space="preserve">הטעות השנייה היא טעות של אי הגינות, קדימה נתנה שני מקומות למרץ, אחד בוועדת הכספים ואחד בוועדת הכנסת ולא חשבה לתת מקום כזה </w:t>
      </w:r>
      <w:proofErr w:type="spellStart"/>
      <w:r w:rsidRPr="00A739B4">
        <w:rPr>
          <w:rFonts w:cs="David" w:hint="cs"/>
          <w:rtl/>
        </w:rPr>
        <w:t>לחד"ש</w:t>
      </w:r>
      <w:proofErr w:type="spellEnd"/>
      <w:r w:rsidRPr="00A739B4">
        <w:rPr>
          <w:rFonts w:cs="David" w:hint="cs"/>
          <w:rtl/>
        </w:rPr>
        <w:t xml:space="preserve"> בוועדת הכנסת. אני חושב שזה לא הגון ואני מבקשת שתשקלו את זה שוב.</w:t>
      </w:r>
    </w:p>
    <w:p w14:paraId="1B63B622" w14:textId="77777777" w:rsidR="00A739B4" w:rsidRPr="00A739B4" w:rsidRDefault="00A739B4" w:rsidP="00A739B4">
      <w:pPr>
        <w:bidi/>
        <w:rPr>
          <w:rFonts w:cs="David" w:hint="cs"/>
          <w:rtl/>
        </w:rPr>
      </w:pPr>
    </w:p>
    <w:p w14:paraId="5B4EEF4C" w14:textId="77777777" w:rsidR="00A739B4" w:rsidRPr="00A739B4" w:rsidRDefault="00A739B4" w:rsidP="00A739B4">
      <w:pPr>
        <w:bidi/>
        <w:rPr>
          <w:rFonts w:cs="David" w:hint="cs"/>
          <w:rtl/>
        </w:rPr>
      </w:pPr>
      <w:r w:rsidRPr="00A739B4">
        <w:rPr>
          <w:rFonts w:cs="David" w:hint="cs"/>
          <w:u w:val="single"/>
          <w:rtl/>
        </w:rPr>
        <w:t>רוני בר-און:</w:t>
      </w:r>
    </w:p>
    <w:p w14:paraId="7E3F123E" w14:textId="77777777" w:rsidR="00A739B4" w:rsidRPr="00A739B4" w:rsidRDefault="00A739B4" w:rsidP="00A739B4">
      <w:pPr>
        <w:bidi/>
        <w:rPr>
          <w:rFonts w:cs="David" w:hint="cs"/>
          <w:rtl/>
        </w:rPr>
      </w:pPr>
    </w:p>
    <w:p w14:paraId="54ABDA58" w14:textId="77777777" w:rsidR="00A739B4" w:rsidRPr="00A739B4" w:rsidRDefault="00A739B4" w:rsidP="00A739B4">
      <w:pPr>
        <w:bidi/>
        <w:rPr>
          <w:rFonts w:cs="David" w:hint="cs"/>
          <w:rtl/>
        </w:rPr>
      </w:pPr>
      <w:r w:rsidRPr="00A739B4">
        <w:rPr>
          <w:rFonts w:cs="David" w:hint="cs"/>
          <w:rtl/>
        </w:rPr>
        <w:tab/>
        <w:t>אין לך מקום?</w:t>
      </w:r>
    </w:p>
    <w:p w14:paraId="5FE44BB1" w14:textId="77777777" w:rsidR="00A739B4" w:rsidRPr="00A739B4" w:rsidRDefault="00A739B4" w:rsidP="00A739B4">
      <w:pPr>
        <w:bidi/>
        <w:rPr>
          <w:rFonts w:cs="David" w:hint="cs"/>
          <w:rtl/>
        </w:rPr>
      </w:pPr>
    </w:p>
    <w:p w14:paraId="5438AA74" w14:textId="77777777" w:rsidR="00A739B4" w:rsidRPr="00A739B4" w:rsidRDefault="00A739B4" w:rsidP="00A739B4">
      <w:pPr>
        <w:bidi/>
        <w:rPr>
          <w:rFonts w:cs="David" w:hint="cs"/>
          <w:rtl/>
        </w:rPr>
      </w:pPr>
      <w:r w:rsidRPr="00A739B4">
        <w:rPr>
          <w:rFonts w:cs="David" w:hint="cs"/>
          <w:u w:val="single"/>
          <w:rtl/>
        </w:rPr>
        <w:t>אחמד טיבי:</w:t>
      </w:r>
    </w:p>
    <w:p w14:paraId="1CF00639" w14:textId="77777777" w:rsidR="00A739B4" w:rsidRPr="00A739B4" w:rsidRDefault="00A739B4" w:rsidP="00A739B4">
      <w:pPr>
        <w:bidi/>
        <w:rPr>
          <w:rFonts w:cs="David" w:hint="cs"/>
          <w:rtl/>
        </w:rPr>
      </w:pPr>
    </w:p>
    <w:p w14:paraId="3F2B89A1" w14:textId="77777777" w:rsidR="00A739B4" w:rsidRPr="00A739B4" w:rsidRDefault="00A739B4" w:rsidP="00A739B4">
      <w:pPr>
        <w:bidi/>
        <w:rPr>
          <w:rFonts w:cs="David" w:hint="cs"/>
          <w:rtl/>
        </w:rPr>
      </w:pPr>
      <w:r w:rsidRPr="00A739B4">
        <w:rPr>
          <w:rFonts w:cs="David" w:hint="cs"/>
          <w:rtl/>
        </w:rPr>
        <w:tab/>
        <w:t xml:space="preserve"> לי יש אבל לחבר הכנסת ברכה אין. למה מר"צ צריכה לקבל שני מקומות על חשבונכם, כאשר יש מפלגה של שלושה מנדטים ואתם אפילו לא חשבתם להציע להם.  </w:t>
      </w:r>
    </w:p>
    <w:p w14:paraId="044BC5ED" w14:textId="77777777" w:rsidR="00A739B4" w:rsidRPr="00A739B4" w:rsidRDefault="00A739B4" w:rsidP="00A739B4">
      <w:pPr>
        <w:bidi/>
        <w:rPr>
          <w:rFonts w:cs="David" w:hint="cs"/>
          <w:rtl/>
        </w:rPr>
      </w:pPr>
    </w:p>
    <w:p w14:paraId="69F4BFCE" w14:textId="77777777" w:rsidR="00A739B4" w:rsidRPr="00A739B4" w:rsidRDefault="00A739B4" w:rsidP="00A739B4">
      <w:pPr>
        <w:bidi/>
        <w:rPr>
          <w:rFonts w:cs="David" w:hint="cs"/>
          <w:rtl/>
        </w:rPr>
      </w:pPr>
      <w:r w:rsidRPr="00A739B4">
        <w:rPr>
          <w:rFonts w:cs="David" w:hint="cs"/>
          <w:u w:val="single"/>
          <w:rtl/>
        </w:rPr>
        <w:t>רוני בר-און:</w:t>
      </w:r>
    </w:p>
    <w:p w14:paraId="6D6F3034" w14:textId="77777777" w:rsidR="00A739B4" w:rsidRPr="00A739B4" w:rsidRDefault="00A739B4" w:rsidP="00A739B4">
      <w:pPr>
        <w:bidi/>
        <w:rPr>
          <w:rFonts w:cs="David" w:hint="cs"/>
          <w:rtl/>
        </w:rPr>
      </w:pPr>
    </w:p>
    <w:p w14:paraId="5D992A15" w14:textId="77777777" w:rsidR="00A739B4" w:rsidRPr="00A739B4" w:rsidRDefault="00A739B4" w:rsidP="00A739B4">
      <w:pPr>
        <w:bidi/>
        <w:rPr>
          <w:rFonts w:cs="David" w:hint="cs"/>
          <w:rtl/>
        </w:rPr>
      </w:pPr>
      <w:r w:rsidRPr="00A739B4">
        <w:rPr>
          <w:rFonts w:cs="David" w:hint="cs"/>
          <w:rtl/>
        </w:rPr>
        <w:tab/>
        <w:t xml:space="preserve"> זה לא נושא לדיון אבל זכותו של חבר הכנסת טיבי לומר את זה. אני רוצה להשיב כדי שלא יהיה מצב שנאמר משהו על קדימה ללא תשובה. עניין המשא ומתן על הדברים האלה נמסר ברשות או בסמכות לחבר בקדימה ואנחנו נוטים לכבד את הסיכומים שאליהם מגיעים השליחים שלנו.</w:t>
      </w:r>
    </w:p>
    <w:p w14:paraId="57F056BF" w14:textId="77777777" w:rsidR="00A739B4" w:rsidRPr="00A739B4" w:rsidRDefault="00A739B4" w:rsidP="00A739B4">
      <w:pPr>
        <w:bidi/>
        <w:rPr>
          <w:rFonts w:cs="David" w:hint="cs"/>
          <w:rtl/>
        </w:rPr>
      </w:pPr>
    </w:p>
    <w:p w14:paraId="3A3CC58A" w14:textId="77777777" w:rsidR="00A739B4" w:rsidRPr="00A739B4" w:rsidRDefault="00A739B4" w:rsidP="00A739B4">
      <w:pPr>
        <w:bidi/>
        <w:ind w:firstLine="567"/>
        <w:rPr>
          <w:rFonts w:cs="David" w:hint="cs"/>
          <w:rtl/>
        </w:rPr>
      </w:pPr>
      <w:r w:rsidRPr="00A739B4">
        <w:rPr>
          <w:rFonts w:cs="David" w:hint="cs"/>
          <w:rtl/>
        </w:rPr>
        <w:t xml:space="preserve">אני מסכים שהעמדה בוועדת הכלכלה חשובה לאופוזיציה, אבל אני רוצה לומר לך חבר הכנסת טיבי, שבימים לא פשוטים אלה, בהם צריכים לקבל הכרעות לא קלות בשאלות של מדיניות חוץ וביטחון מבחינת קדימה חשוב להיות במצב שתוכל לאזן את הממשלה, שאנחנו חושבים שלא צריך לתת לה אישור על כל מה שהיא חושבת לעשות. </w:t>
      </w:r>
    </w:p>
    <w:p w14:paraId="4873050A" w14:textId="77777777" w:rsidR="00A739B4" w:rsidRPr="00A739B4" w:rsidRDefault="00A739B4" w:rsidP="00A739B4">
      <w:pPr>
        <w:bidi/>
        <w:rPr>
          <w:rFonts w:cs="David" w:hint="cs"/>
          <w:rtl/>
        </w:rPr>
      </w:pPr>
    </w:p>
    <w:p w14:paraId="7F953C87"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1B3FF677" w14:textId="77777777" w:rsidR="00A739B4" w:rsidRPr="00A739B4" w:rsidRDefault="00A739B4" w:rsidP="00A739B4">
      <w:pPr>
        <w:bidi/>
        <w:rPr>
          <w:rFonts w:cs="David" w:hint="cs"/>
          <w:rtl/>
        </w:rPr>
      </w:pPr>
    </w:p>
    <w:p w14:paraId="7FDEEA99" w14:textId="77777777" w:rsidR="00A739B4" w:rsidRPr="00A739B4" w:rsidRDefault="00A739B4" w:rsidP="00A739B4">
      <w:pPr>
        <w:bidi/>
        <w:rPr>
          <w:rFonts w:cs="David" w:hint="cs"/>
          <w:rtl/>
        </w:rPr>
      </w:pPr>
      <w:r w:rsidRPr="00A739B4">
        <w:rPr>
          <w:rFonts w:cs="David" w:hint="cs"/>
          <w:rtl/>
        </w:rPr>
        <w:tab/>
        <w:t>תודה רבה, היות ולא היו נוספים שביקשו את זכות הדיבור אני מביא את הרשימה להצבעה.</w:t>
      </w:r>
    </w:p>
    <w:p w14:paraId="25DAF8B4" w14:textId="77777777" w:rsidR="00A739B4" w:rsidRPr="00A739B4" w:rsidRDefault="00A739B4" w:rsidP="00A739B4">
      <w:pPr>
        <w:bidi/>
        <w:rPr>
          <w:rFonts w:cs="David" w:hint="cs"/>
          <w:rtl/>
        </w:rPr>
      </w:pPr>
    </w:p>
    <w:p w14:paraId="5C83D473" w14:textId="77777777" w:rsidR="00A739B4" w:rsidRPr="00A739B4" w:rsidRDefault="00A739B4" w:rsidP="00A739B4">
      <w:pPr>
        <w:bidi/>
        <w:rPr>
          <w:rFonts w:cs="David" w:hint="cs"/>
          <w:rtl/>
        </w:rPr>
      </w:pPr>
      <w:r w:rsidRPr="00A739B4">
        <w:rPr>
          <w:rFonts w:cs="David" w:hint="cs"/>
          <w:u w:val="single"/>
          <w:rtl/>
        </w:rPr>
        <w:t>דליה איציק:</w:t>
      </w:r>
    </w:p>
    <w:p w14:paraId="487A2F6C" w14:textId="77777777" w:rsidR="00A739B4" w:rsidRPr="00A739B4" w:rsidRDefault="00A739B4" w:rsidP="00A739B4">
      <w:pPr>
        <w:bidi/>
        <w:rPr>
          <w:rFonts w:cs="David" w:hint="cs"/>
          <w:rtl/>
        </w:rPr>
      </w:pPr>
    </w:p>
    <w:p w14:paraId="127A0E71" w14:textId="77777777" w:rsidR="00A739B4" w:rsidRPr="00A739B4" w:rsidRDefault="00A739B4" w:rsidP="00A739B4">
      <w:pPr>
        <w:bidi/>
        <w:rPr>
          <w:rFonts w:cs="David" w:hint="cs"/>
          <w:rtl/>
        </w:rPr>
      </w:pPr>
      <w:r w:rsidRPr="00A739B4">
        <w:rPr>
          <w:rFonts w:cs="David" w:hint="cs"/>
          <w:rtl/>
        </w:rPr>
        <w:tab/>
      </w:r>
      <w:r w:rsidRPr="00A739B4">
        <w:rPr>
          <w:rFonts w:cs="David" w:hint="cs"/>
          <w:rtl/>
        </w:rPr>
        <w:tab/>
      </w:r>
    </w:p>
    <w:p w14:paraId="6F88AE1C" w14:textId="77777777" w:rsidR="00A739B4" w:rsidRPr="00A739B4" w:rsidRDefault="00A739B4" w:rsidP="00A739B4">
      <w:pPr>
        <w:bidi/>
        <w:rPr>
          <w:rFonts w:cs="David" w:hint="cs"/>
          <w:rtl/>
        </w:rPr>
      </w:pPr>
      <w:r w:rsidRPr="00A739B4">
        <w:rPr>
          <w:rFonts w:cs="David" w:hint="cs"/>
          <w:rtl/>
        </w:rPr>
        <w:t xml:space="preserve"> </w:t>
      </w:r>
      <w:r w:rsidRPr="00A739B4">
        <w:rPr>
          <w:rFonts w:cs="David" w:hint="cs"/>
          <w:rtl/>
        </w:rPr>
        <w:tab/>
        <w:t xml:space="preserve">לפני כן אני רוצה לומר כמה מילים. חבר הכנסת </w:t>
      </w:r>
      <w:proofErr w:type="spellStart"/>
      <w:r w:rsidRPr="00A739B4">
        <w:rPr>
          <w:rFonts w:cs="David" w:hint="cs"/>
          <w:rtl/>
        </w:rPr>
        <w:t>אלקין</w:t>
      </w:r>
      <w:proofErr w:type="spellEnd"/>
      <w:r w:rsidRPr="00A739B4">
        <w:rPr>
          <w:rFonts w:cs="David" w:hint="cs"/>
          <w:rtl/>
        </w:rPr>
        <w:t xml:space="preserve">, אני מכירה אותך כאיש מאד הגון, כשדבירו איתי על זה שאתה הולך לנהל את הוועדה מאד סמכתי עליך. אתה מכיר את דעתי, תקנון לא נבנה כי אני פה ואתה פה, התקנון נבנה לדורות. אני לא יודעת איך אתה מסכים לתת  יד לדבר הנורא הזה. אני מרגישה צורך למחות מה זה? רבע כזה ושליש כזה, מה זה הקרקס הזה? </w:t>
      </w:r>
    </w:p>
    <w:p w14:paraId="698C56B0" w14:textId="77777777" w:rsidR="00A739B4" w:rsidRPr="00A739B4" w:rsidRDefault="00A739B4" w:rsidP="00A739B4">
      <w:pPr>
        <w:bidi/>
        <w:ind w:firstLine="567"/>
        <w:rPr>
          <w:rFonts w:cs="David" w:hint="cs"/>
          <w:rtl/>
        </w:rPr>
      </w:pPr>
    </w:p>
    <w:p w14:paraId="47E69B24" w14:textId="77777777" w:rsidR="00A739B4" w:rsidRDefault="00A739B4" w:rsidP="00A739B4">
      <w:pPr>
        <w:bidi/>
        <w:ind w:firstLine="567"/>
        <w:rPr>
          <w:rFonts w:cs="David" w:hint="cs"/>
          <w:rtl/>
        </w:rPr>
      </w:pPr>
    </w:p>
    <w:p w14:paraId="74DAA1EC" w14:textId="77777777" w:rsidR="00A739B4" w:rsidRDefault="00A739B4" w:rsidP="00A739B4">
      <w:pPr>
        <w:bidi/>
        <w:ind w:firstLine="567"/>
        <w:rPr>
          <w:rFonts w:cs="David" w:hint="cs"/>
          <w:rtl/>
        </w:rPr>
      </w:pPr>
    </w:p>
    <w:p w14:paraId="0282BF84" w14:textId="77777777" w:rsidR="00A739B4" w:rsidRDefault="00A739B4" w:rsidP="00A739B4">
      <w:pPr>
        <w:bidi/>
        <w:ind w:firstLine="567"/>
        <w:rPr>
          <w:rFonts w:cs="David" w:hint="cs"/>
          <w:rtl/>
        </w:rPr>
      </w:pPr>
    </w:p>
    <w:p w14:paraId="6CF9EA44" w14:textId="77777777" w:rsidR="00A739B4" w:rsidRDefault="00A739B4" w:rsidP="00A739B4">
      <w:pPr>
        <w:bidi/>
        <w:ind w:firstLine="567"/>
        <w:rPr>
          <w:rFonts w:cs="David" w:hint="cs"/>
          <w:rtl/>
        </w:rPr>
      </w:pPr>
    </w:p>
    <w:p w14:paraId="4A9D1F34" w14:textId="77777777" w:rsidR="00A739B4" w:rsidRPr="00A739B4" w:rsidRDefault="00A739B4" w:rsidP="00A739B4">
      <w:pPr>
        <w:bidi/>
        <w:ind w:firstLine="567"/>
        <w:rPr>
          <w:rFonts w:cs="David" w:hint="cs"/>
          <w:rtl/>
        </w:rPr>
      </w:pPr>
      <w:r w:rsidRPr="00A739B4">
        <w:rPr>
          <w:rFonts w:cs="David" w:hint="cs"/>
          <w:rtl/>
        </w:rPr>
        <w:t xml:space="preserve">עמדתי לא מעט פעמים בפני הלחץ של האיש הזה ותאמין לי שהוא יודע להיות ...חבל על הזמן. אני לא מאחלת לאף יושב ראש להיות יושב ראש כשהוא חבר ועדה. האיש יודע, מכיר את התורה, מבין. מול ראש הממשלה, בחוק ההסדרים - אתה מסכים לקרקס הזה? הכנסת היא של מי? </w:t>
      </w:r>
    </w:p>
    <w:p w14:paraId="08C2D90C" w14:textId="77777777" w:rsidR="00A739B4" w:rsidRPr="00A739B4" w:rsidRDefault="00A739B4" w:rsidP="00A739B4">
      <w:pPr>
        <w:bidi/>
        <w:rPr>
          <w:rFonts w:cs="David" w:hint="cs"/>
          <w:rtl/>
        </w:rPr>
      </w:pPr>
    </w:p>
    <w:p w14:paraId="360D5BF4" w14:textId="77777777" w:rsidR="00A739B4" w:rsidRPr="00A739B4" w:rsidRDefault="00A739B4" w:rsidP="00A739B4">
      <w:pPr>
        <w:bidi/>
        <w:rPr>
          <w:rFonts w:cs="David" w:hint="cs"/>
          <w:rtl/>
        </w:rPr>
      </w:pPr>
      <w:r w:rsidRPr="00A739B4">
        <w:rPr>
          <w:rFonts w:cs="David" w:hint="cs"/>
          <w:u w:val="single"/>
          <w:rtl/>
        </w:rPr>
        <w:t xml:space="preserve">רוחמה אברהם </w:t>
      </w:r>
      <w:proofErr w:type="spellStart"/>
      <w:r w:rsidRPr="00A739B4">
        <w:rPr>
          <w:rFonts w:cs="David" w:hint="cs"/>
          <w:u w:val="single"/>
          <w:rtl/>
        </w:rPr>
        <w:t>בלילא</w:t>
      </w:r>
      <w:proofErr w:type="spellEnd"/>
      <w:r w:rsidRPr="00A739B4">
        <w:rPr>
          <w:rFonts w:cs="David" w:hint="cs"/>
          <w:u w:val="single"/>
          <w:rtl/>
        </w:rPr>
        <w:t>:</w:t>
      </w:r>
    </w:p>
    <w:p w14:paraId="398D7B21" w14:textId="77777777" w:rsidR="00A739B4" w:rsidRPr="00A739B4" w:rsidRDefault="00A739B4" w:rsidP="00A739B4">
      <w:pPr>
        <w:bidi/>
        <w:rPr>
          <w:rFonts w:cs="David" w:hint="cs"/>
          <w:rtl/>
        </w:rPr>
      </w:pPr>
    </w:p>
    <w:p w14:paraId="03B97284" w14:textId="77777777" w:rsidR="00A739B4" w:rsidRPr="00A739B4" w:rsidRDefault="00A739B4" w:rsidP="00A739B4">
      <w:pPr>
        <w:bidi/>
        <w:rPr>
          <w:rFonts w:cs="David" w:hint="cs"/>
          <w:rtl/>
        </w:rPr>
      </w:pPr>
      <w:r w:rsidRPr="00A739B4">
        <w:rPr>
          <w:rFonts w:cs="David" w:hint="cs"/>
          <w:rtl/>
        </w:rPr>
        <w:tab/>
        <w:t xml:space="preserve"> הוא יצר את הקרקס הזה.</w:t>
      </w:r>
    </w:p>
    <w:p w14:paraId="7C6AD70A" w14:textId="77777777" w:rsidR="00A739B4" w:rsidRPr="00A739B4" w:rsidRDefault="00A739B4" w:rsidP="00A739B4">
      <w:pPr>
        <w:bidi/>
        <w:rPr>
          <w:rFonts w:cs="David" w:hint="cs"/>
          <w:rtl/>
        </w:rPr>
      </w:pPr>
    </w:p>
    <w:p w14:paraId="29C89777" w14:textId="77777777" w:rsidR="00A739B4" w:rsidRPr="00A739B4" w:rsidRDefault="00A739B4" w:rsidP="00A739B4">
      <w:pPr>
        <w:bidi/>
        <w:rPr>
          <w:rFonts w:cs="David" w:hint="cs"/>
          <w:rtl/>
        </w:rPr>
      </w:pPr>
      <w:r w:rsidRPr="00A739B4">
        <w:rPr>
          <w:rFonts w:cs="David" w:hint="cs"/>
          <w:u w:val="single"/>
          <w:rtl/>
        </w:rPr>
        <w:t>רוני בר-און:</w:t>
      </w:r>
    </w:p>
    <w:p w14:paraId="0F677B63" w14:textId="77777777" w:rsidR="00A739B4" w:rsidRPr="00A739B4" w:rsidRDefault="00A739B4" w:rsidP="00A739B4">
      <w:pPr>
        <w:bidi/>
        <w:rPr>
          <w:rFonts w:cs="David" w:hint="cs"/>
          <w:rtl/>
        </w:rPr>
      </w:pPr>
    </w:p>
    <w:p w14:paraId="0FF53F90" w14:textId="77777777" w:rsidR="00A739B4" w:rsidRPr="00A739B4" w:rsidRDefault="00A739B4" w:rsidP="00A739B4">
      <w:pPr>
        <w:bidi/>
        <w:rPr>
          <w:rFonts w:cs="David" w:hint="cs"/>
          <w:rtl/>
        </w:rPr>
      </w:pPr>
      <w:r w:rsidRPr="00A739B4">
        <w:rPr>
          <w:rFonts w:cs="David" w:hint="cs"/>
          <w:rtl/>
        </w:rPr>
        <w:tab/>
        <w:t xml:space="preserve"> זה לא אשמתו, נתניהו לקח לו 28 חברי כנסת לממשלה.</w:t>
      </w:r>
    </w:p>
    <w:p w14:paraId="4E942C70" w14:textId="77777777" w:rsidR="00A739B4" w:rsidRPr="00A739B4" w:rsidRDefault="00A739B4" w:rsidP="00A739B4">
      <w:pPr>
        <w:bidi/>
        <w:rPr>
          <w:rFonts w:cs="David" w:hint="cs"/>
          <w:rtl/>
        </w:rPr>
      </w:pPr>
    </w:p>
    <w:p w14:paraId="25799636"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44846112" w14:textId="77777777" w:rsidR="00A739B4" w:rsidRPr="00A739B4" w:rsidRDefault="00A739B4" w:rsidP="00A739B4">
      <w:pPr>
        <w:bidi/>
        <w:rPr>
          <w:rFonts w:cs="David" w:hint="cs"/>
          <w:rtl/>
        </w:rPr>
      </w:pPr>
    </w:p>
    <w:p w14:paraId="258CC602" w14:textId="77777777" w:rsidR="00A739B4" w:rsidRPr="00A739B4" w:rsidRDefault="00A739B4" w:rsidP="00A739B4">
      <w:pPr>
        <w:bidi/>
        <w:rPr>
          <w:rFonts w:cs="David" w:hint="cs"/>
          <w:rtl/>
        </w:rPr>
      </w:pPr>
      <w:r w:rsidRPr="00A739B4">
        <w:rPr>
          <w:rFonts w:cs="David" w:hint="cs"/>
          <w:rtl/>
        </w:rPr>
        <w:tab/>
        <w:t xml:space="preserve">  חבר כנסת בר-און אתה מפריע לחברתה כנסת איציק, היא מנסה להגיד לי דברים של טעם שתכף אענה עליהם, למה אתה מפריע לה לדבר?</w:t>
      </w:r>
    </w:p>
    <w:p w14:paraId="249505BB" w14:textId="77777777" w:rsidR="00A739B4" w:rsidRPr="00A739B4" w:rsidRDefault="00A739B4" w:rsidP="00A739B4">
      <w:pPr>
        <w:bidi/>
        <w:rPr>
          <w:rFonts w:cs="David" w:hint="cs"/>
          <w:rtl/>
        </w:rPr>
      </w:pPr>
    </w:p>
    <w:p w14:paraId="0409A9F5" w14:textId="77777777" w:rsidR="00A739B4" w:rsidRPr="00A739B4" w:rsidRDefault="00A739B4" w:rsidP="00A739B4">
      <w:pPr>
        <w:bidi/>
        <w:rPr>
          <w:rFonts w:cs="David" w:hint="cs"/>
          <w:rtl/>
        </w:rPr>
      </w:pPr>
      <w:r w:rsidRPr="00A739B4">
        <w:rPr>
          <w:rFonts w:cs="David" w:hint="cs"/>
          <w:u w:val="single"/>
          <w:rtl/>
        </w:rPr>
        <w:t>דליה איציק:</w:t>
      </w:r>
    </w:p>
    <w:p w14:paraId="01C9D960" w14:textId="77777777" w:rsidR="00A739B4" w:rsidRPr="00A739B4" w:rsidRDefault="00A739B4" w:rsidP="00A739B4">
      <w:pPr>
        <w:bidi/>
        <w:rPr>
          <w:rFonts w:cs="David" w:hint="cs"/>
          <w:rtl/>
        </w:rPr>
      </w:pPr>
    </w:p>
    <w:p w14:paraId="37A4E249" w14:textId="77777777" w:rsidR="00A739B4" w:rsidRPr="00A739B4" w:rsidRDefault="00A739B4" w:rsidP="00A739B4">
      <w:pPr>
        <w:bidi/>
        <w:rPr>
          <w:rFonts w:cs="David" w:hint="cs"/>
          <w:rtl/>
        </w:rPr>
      </w:pPr>
      <w:r w:rsidRPr="00A739B4">
        <w:rPr>
          <w:rFonts w:cs="David" w:hint="cs"/>
          <w:rtl/>
        </w:rPr>
        <w:tab/>
        <w:t>גם במסגרת האילוצים, יש לכל ממשלה, לא אתם המצאתם את זה, יש פה משהו של לעבור את הגבול. לא יכול להיות שאתה מתחיל ועדה, ואני מברכת אותך מאד ויש לי יחסים אישיים מאד טובים אתך, ואחרי חודש תראה אם הוא יהיה בסדר...</w:t>
      </w:r>
    </w:p>
    <w:p w14:paraId="4B89DD04" w14:textId="77777777" w:rsidR="00A739B4" w:rsidRPr="00A739B4" w:rsidRDefault="00A739B4" w:rsidP="00A739B4">
      <w:pPr>
        <w:bidi/>
        <w:rPr>
          <w:rFonts w:cs="David" w:hint="cs"/>
          <w:rtl/>
        </w:rPr>
      </w:pPr>
    </w:p>
    <w:p w14:paraId="02F0D2C6" w14:textId="77777777" w:rsidR="00A739B4" w:rsidRPr="00A739B4" w:rsidRDefault="00A739B4" w:rsidP="00A739B4">
      <w:pPr>
        <w:bidi/>
        <w:rPr>
          <w:rFonts w:cs="David" w:hint="cs"/>
          <w:rtl/>
        </w:rPr>
      </w:pPr>
      <w:r w:rsidRPr="00A739B4">
        <w:rPr>
          <w:rFonts w:cs="David" w:hint="cs"/>
          <w:rtl/>
        </w:rPr>
        <w:tab/>
        <w:t xml:space="preserve">אני רוצה לבקש משהו נוסף, בזמנו הבאתי הצעה, היו שבעה סגני יושב ראש והוראת השעה הייתה לאפשר לשמונה חברי כנסת ייצוג, אני חושבת שההערה של חבר הכנסת טיבי מאד נכונה. כל מה שאני מבקשת ממך זה לבדוק, אנחנו נסכים לזה, איך אפשר באופן מיוחד להגדיל את הוועדה במספר אחד, כשאנחנו לא תובעים עוד מקום, וכשאתם לא תובעים עוד מקום. אפשר למצוא פשרה כי יש פה היגיון ורעיון. </w:t>
      </w:r>
    </w:p>
    <w:p w14:paraId="6BD2B41E" w14:textId="77777777" w:rsidR="00A739B4" w:rsidRPr="00A739B4" w:rsidRDefault="00A739B4" w:rsidP="00A739B4">
      <w:pPr>
        <w:bidi/>
        <w:rPr>
          <w:rFonts w:cs="David" w:hint="cs"/>
          <w:rtl/>
        </w:rPr>
      </w:pPr>
    </w:p>
    <w:p w14:paraId="0D54D9F7"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0B3A94E7" w14:textId="77777777" w:rsidR="00A739B4" w:rsidRPr="00A739B4" w:rsidRDefault="00A739B4" w:rsidP="00A739B4">
      <w:pPr>
        <w:bidi/>
        <w:rPr>
          <w:rFonts w:cs="David" w:hint="cs"/>
          <w:rtl/>
        </w:rPr>
      </w:pPr>
    </w:p>
    <w:p w14:paraId="616F0FEC" w14:textId="77777777" w:rsidR="00A739B4" w:rsidRPr="00A739B4" w:rsidRDefault="00A739B4" w:rsidP="00A739B4">
      <w:pPr>
        <w:bidi/>
        <w:rPr>
          <w:rFonts w:cs="David" w:hint="cs"/>
          <w:rtl/>
        </w:rPr>
      </w:pPr>
      <w:r w:rsidRPr="00A739B4">
        <w:rPr>
          <w:rFonts w:cs="David" w:hint="cs"/>
          <w:rtl/>
        </w:rPr>
        <w:tab/>
        <w:t xml:space="preserve">לגבי הדבר השני זו לא הבמה כרגע, זה לא על סדר היום, זה היה נכון להיאמר אתמול. אישרנו את הסיכומים גם על דעת סיעת קדימה במסגרת הסיכומים שהגענו. קבילתו של חבר הכנסת טיבי הייתה דווקא על אותם סיכומים ולא עלה דברים האחרים. הוא שאל שאלה פשוטה, למה קדימה ויתרה פעמיים </w:t>
      </w:r>
      <w:proofErr w:type="spellStart"/>
      <w:r w:rsidRPr="00A739B4">
        <w:rPr>
          <w:rFonts w:cs="David" w:hint="cs"/>
          <w:rtl/>
        </w:rPr>
        <w:t>למרצ</w:t>
      </w:r>
      <w:proofErr w:type="spellEnd"/>
      <w:r w:rsidRPr="00A739B4">
        <w:rPr>
          <w:rFonts w:cs="David" w:hint="cs"/>
          <w:rtl/>
        </w:rPr>
        <w:t xml:space="preserve"> ולא </w:t>
      </w:r>
      <w:proofErr w:type="spellStart"/>
      <w:r w:rsidRPr="00A739B4">
        <w:rPr>
          <w:rFonts w:cs="David" w:hint="cs"/>
          <w:rtl/>
        </w:rPr>
        <w:t>לחד"ש</w:t>
      </w:r>
      <w:proofErr w:type="spellEnd"/>
      <w:r w:rsidRPr="00A739B4">
        <w:rPr>
          <w:rFonts w:cs="David" w:hint="cs"/>
          <w:rtl/>
        </w:rPr>
        <w:t>.</w:t>
      </w:r>
    </w:p>
    <w:p w14:paraId="7CC2BECD" w14:textId="77777777" w:rsidR="00A739B4" w:rsidRPr="00A739B4" w:rsidRDefault="00A739B4" w:rsidP="00A739B4">
      <w:pPr>
        <w:bidi/>
        <w:rPr>
          <w:rFonts w:cs="David" w:hint="cs"/>
          <w:rtl/>
        </w:rPr>
      </w:pPr>
    </w:p>
    <w:p w14:paraId="561EB828" w14:textId="77777777" w:rsidR="00A739B4" w:rsidRPr="00A739B4" w:rsidRDefault="00A739B4" w:rsidP="00A739B4">
      <w:pPr>
        <w:bidi/>
        <w:rPr>
          <w:rFonts w:cs="David" w:hint="cs"/>
          <w:u w:val="single"/>
          <w:rtl/>
        </w:rPr>
      </w:pPr>
      <w:r w:rsidRPr="00A739B4">
        <w:rPr>
          <w:rFonts w:cs="David" w:hint="cs"/>
          <w:u w:val="single"/>
          <w:rtl/>
        </w:rPr>
        <w:t xml:space="preserve">רוחמה אברהם </w:t>
      </w:r>
      <w:proofErr w:type="spellStart"/>
      <w:r w:rsidRPr="00A739B4">
        <w:rPr>
          <w:rFonts w:cs="David" w:hint="cs"/>
          <w:u w:val="single"/>
          <w:rtl/>
        </w:rPr>
        <w:t>בלילא</w:t>
      </w:r>
      <w:proofErr w:type="spellEnd"/>
      <w:r w:rsidRPr="00A739B4">
        <w:rPr>
          <w:rFonts w:cs="David" w:hint="cs"/>
          <w:u w:val="single"/>
          <w:rtl/>
        </w:rPr>
        <w:t>:</w:t>
      </w:r>
    </w:p>
    <w:p w14:paraId="738BAFC5" w14:textId="77777777" w:rsidR="00A739B4" w:rsidRPr="00A739B4" w:rsidRDefault="00A739B4" w:rsidP="00A739B4">
      <w:pPr>
        <w:bidi/>
        <w:rPr>
          <w:rFonts w:cs="David" w:hint="cs"/>
          <w:rtl/>
        </w:rPr>
      </w:pPr>
    </w:p>
    <w:p w14:paraId="50E2FF38" w14:textId="77777777" w:rsidR="00A739B4" w:rsidRPr="00A739B4" w:rsidRDefault="00A739B4" w:rsidP="00A739B4">
      <w:pPr>
        <w:bidi/>
        <w:rPr>
          <w:rFonts w:cs="David" w:hint="cs"/>
          <w:rtl/>
        </w:rPr>
      </w:pPr>
      <w:r w:rsidRPr="00A739B4">
        <w:rPr>
          <w:rFonts w:cs="David" w:hint="cs"/>
          <w:rtl/>
        </w:rPr>
        <w:tab/>
        <w:t xml:space="preserve">אבל היא מעלה במסגרת ועדת הכנסת, להגדיל את מספר החברים בעוד אחד. </w:t>
      </w:r>
    </w:p>
    <w:p w14:paraId="2F65DB7D" w14:textId="77777777" w:rsidR="00A739B4" w:rsidRPr="00A739B4" w:rsidRDefault="00A739B4" w:rsidP="00A739B4">
      <w:pPr>
        <w:bidi/>
        <w:rPr>
          <w:rFonts w:cs="David" w:hint="cs"/>
          <w:rtl/>
        </w:rPr>
      </w:pPr>
    </w:p>
    <w:p w14:paraId="71A22392"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743B9E15" w14:textId="77777777" w:rsidR="00A739B4" w:rsidRPr="00A739B4" w:rsidRDefault="00A739B4" w:rsidP="00A739B4">
      <w:pPr>
        <w:bidi/>
        <w:rPr>
          <w:rFonts w:cs="David" w:hint="cs"/>
          <w:rtl/>
        </w:rPr>
      </w:pPr>
    </w:p>
    <w:p w14:paraId="2E2C8A2F" w14:textId="77777777" w:rsidR="00A739B4" w:rsidRPr="00A739B4" w:rsidRDefault="00A739B4" w:rsidP="00A739B4">
      <w:pPr>
        <w:bidi/>
        <w:rPr>
          <w:rFonts w:cs="David" w:hint="cs"/>
          <w:rtl/>
        </w:rPr>
      </w:pPr>
      <w:r w:rsidRPr="00A739B4">
        <w:rPr>
          <w:rFonts w:cs="David" w:hint="cs"/>
          <w:rtl/>
        </w:rPr>
        <w:tab/>
        <w:t xml:space="preserve"> לגבי החצי הראשון של דברייך אני לא ארחיב, היית יושבת ראש הכנסת, שלפי מיטב זכרוני, בוועדת הכספים בכנסת ההיא  פתח נציג האופוזיציה מתוך אמירה שזה זמני וזה מחכה להשלמת משא ומתן לראות האם הוא נכנס לקואליציה או אל נכנס לקואליציה. לאחר מכן, התקבלה ההחלטה, למרות שהוא נשאר באופוזיציה, כן להשאיר אותו בתפקיד. לאחר מכן באותה כנסת התקבלה החלטה להכניס חבר כנסת מקואליציה, ברגע שהשתנה המבנה הקואליציוני לנעליו. לאחר מכן באותה כנסת התקבלה החלטה להביא מישהו אחר מסיעה אחרת.  </w:t>
      </w:r>
    </w:p>
    <w:p w14:paraId="7DBDFEF8" w14:textId="77777777" w:rsidR="00A739B4" w:rsidRPr="00A739B4" w:rsidRDefault="00A739B4" w:rsidP="00A739B4">
      <w:pPr>
        <w:bidi/>
        <w:rPr>
          <w:rFonts w:cs="David" w:hint="cs"/>
          <w:rtl/>
        </w:rPr>
      </w:pPr>
    </w:p>
    <w:p w14:paraId="7CEB5E63" w14:textId="77777777" w:rsidR="00A739B4" w:rsidRPr="00A739B4" w:rsidRDefault="00A739B4" w:rsidP="00A739B4">
      <w:pPr>
        <w:bidi/>
        <w:rPr>
          <w:rFonts w:cs="David" w:hint="cs"/>
          <w:rtl/>
        </w:rPr>
      </w:pPr>
      <w:r w:rsidRPr="00A739B4">
        <w:rPr>
          <w:rFonts w:cs="David" w:hint="cs"/>
          <w:u w:val="single"/>
          <w:rtl/>
        </w:rPr>
        <w:t>דליה איציק:</w:t>
      </w:r>
    </w:p>
    <w:p w14:paraId="6C90E430" w14:textId="77777777" w:rsidR="00A739B4" w:rsidRPr="00A739B4" w:rsidRDefault="00A739B4" w:rsidP="00A739B4">
      <w:pPr>
        <w:bidi/>
        <w:rPr>
          <w:rFonts w:cs="David" w:hint="cs"/>
          <w:rtl/>
        </w:rPr>
      </w:pPr>
    </w:p>
    <w:p w14:paraId="0D8EF8C1" w14:textId="77777777" w:rsidR="00A739B4" w:rsidRPr="00A739B4" w:rsidRDefault="00A739B4" w:rsidP="00A739B4">
      <w:pPr>
        <w:bidi/>
        <w:rPr>
          <w:rFonts w:cs="David" w:hint="cs"/>
          <w:rtl/>
        </w:rPr>
      </w:pPr>
      <w:r w:rsidRPr="00A739B4">
        <w:rPr>
          <w:rFonts w:cs="David" w:hint="cs"/>
          <w:rtl/>
        </w:rPr>
        <w:tab/>
        <w:t xml:space="preserve">לא בכדי זו רק דוגמה אחת. לא היו שבעה סגנים ולא היו 30 שרים, אני מציעה לך להגיד, שמעתי גברתי, תודה. </w:t>
      </w:r>
    </w:p>
    <w:p w14:paraId="40E9CC92" w14:textId="77777777" w:rsidR="00A739B4" w:rsidRPr="00A739B4" w:rsidRDefault="00A739B4" w:rsidP="00A739B4">
      <w:pPr>
        <w:bidi/>
        <w:rPr>
          <w:rFonts w:cs="David" w:hint="cs"/>
          <w:rtl/>
        </w:rPr>
      </w:pPr>
    </w:p>
    <w:p w14:paraId="6459C950" w14:textId="77777777" w:rsidR="00A739B4" w:rsidRDefault="00A739B4" w:rsidP="00A739B4">
      <w:pPr>
        <w:bidi/>
        <w:rPr>
          <w:rFonts w:cs="David" w:hint="cs"/>
          <w:u w:val="single"/>
          <w:rtl/>
        </w:rPr>
      </w:pPr>
    </w:p>
    <w:p w14:paraId="638CFED1" w14:textId="77777777" w:rsidR="00A739B4" w:rsidRDefault="00A739B4" w:rsidP="00A739B4">
      <w:pPr>
        <w:bidi/>
        <w:rPr>
          <w:rFonts w:cs="David" w:hint="cs"/>
          <w:u w:val="single"/>
          <w:rtl/>
        </w:rPr>
      </w:pPr>
    </w:p>
    <w:p w14:paraId="33188253" w14:textId="77777777" w:rsidR="00A739B4" w:rsidRDefault="00A739B4" w:rsidP="00A739B4">
      <w:pPr>
        <w:bidi/>
        <w:rPr>
          <w:rFonts w:cs="David" w:hint="cs"/>
          <w:u w:val="single"/>
          <w:rtl/>
        </w:rPr>
      </w:pPr>
    </w:p>
    <w:p w14:paraId="4E4C814B" w14:textId="77777777" w:rsidR="00A739B4" w:rsidRDefault="00A739B4" w:rsidP="00A739B4">
      <w:pPr>
        <w:bidi/>
        <w:rPr>
          <w:rFonts w:cs="David" w:hint="cs"/>
          <w:u w:val="single"/>
          <w:rtl/>
        </w:rPr>
      </w:pPr>
    </w:p>
    <w:p w14:paraId="6808FD99" w14:textId="77777777" w:rsidR="00A739B4" w:rsidRDefault="00A739B4" w:rsidP="00A739B4">
      <w:pPr>
        <w:bidi/>
        <w:rPr>
          <w:rFonts w:cs="David" w:hint="cs"/>
          <w:u w:val="single"/>
          <w:rtl/>
        </w:rPr>
      </w:pPr>
    </w:p>
    <w:p w14:paraId="3BF5D13D"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6068F843" w14:textId="77777777" w:rsidR="00A739B4" w:rsidRPr="00A739B4" w:rsidRDefault="00A739B4" w:rsidP="00A739B4">
      <w:pPr>
        <w:bidi/>
        <w:rPr>
          <w:rFonts w:cs="David" w:hint="cs"/>
          <w:rtl/>
        </w:rPr>
      </w:pPr>
    </w:p>
    <w:p w14:paraId="3608F9C8" w14:textId="77777777" w:rsidR="00A739B4" w:rsidRPr="00A739B4" w:rsidRDefault="00A739B4" w:rsidP="00A739B4">
      <w:pPr>
        <w:bidi/>
        <w:rPr>
          <w:rFonts w:cs="David" w:hint="cs"/>
          <w:rtl/>
        </w:rPr>
      </w:pPr>
      <w:r w:rsidRPr="00A739B4">
        <w:rPr>
          <w:rFonts w:cs="David" w:hint="cs"/>
          <w:rtl/>
        </w:rPr>
        <w:tab/>
        <w:t xml:space="preserve">בוודאי ששמעתי, אני רק מזכיר דברים שהיו רק לפני כמה חודשים. בוועדת הכלכלה, הוועדה לביקורת המדינה וועדות אחרות התחלפו יושבי ראש, שלא לדבר על חילופי יושבי ראש בגלל שהם קודמו לתפקיד יותר משמעותי, שזה כמובן קורה בכנסת הרבה פעמים. טענתם שיש משהו לא מקובל ולא קיים, אם תבדקו את הפרוטוקולים של הוועדות המסדרות וועדות הכנסת מהכנסות הקודמות, תראו את זה.  </w:t>
      </w:r>
    </w:p>
    <w:p w14:paraId="11634686" w14:textId="77777777" w:rsidR="00A739B4" w:rsidRPr="00A739B4" w:rsidRDefault="00A739B4" w:rsidP="00A739B4">
      <w:pPr>
        <w:bidi/>
        <w:rPr>
          <w:rFonts w:cs="David" w:hint="cs"/>
          <w:rtl/>
        </w:rPr>
      </w:pPr>
    </w:p>
    <w:p w14:paraId="2895467E" w14:textId="77777777" w:rsidR="00A739B4" w:rsidRPr="00A739B4" w:rsidRDefault="00A739B4" w:rsidP="00A739B4">
      <w:pPr>
        <w:bidi/>
        <w:ind w:firstLine="567"/>
        <w:rPr>
          <w:rFonts w:cs="David" w:hint="cs"/>
          <w:rtl/>
        </w:rPr>
      </w:pPr>
      <w:r w:rsidRPr="00A739B4">
        <w:rPr>
          <w:rFonts w:cs="David" w:hint="cs"/>
          <w:rtl/>
        </w:rPr>
        <w:t xml:space="preserve">הבאתי דוגמאות לא מעטות לסיכומים מורכבים, כולל גם בין סיעות אופוזיציה שרצו להגיע לייצוג ומעברים של חברי כנסת מסיעה אחת לסיעה אחרת, תסתכלו על הוועדה למעמד האישה בכנסת הקודמת, ועדת המדע, הוועדה לביקורת המדינה ועדת הכלכלה, ועדת הכספים, כרגע מניתי חצי מוועדות הכנסת.  החברים שהיו בכנסת הקודמת זוכרים את המציאות הזו, חלקם היו אפילו חלק מהמעברים. </w:t>
      </w:r>
    </w:p>
    <w:p w14:paraId="01BE1204" w14:textId="77777777" w:rsidR="00A739B4" w:rsidRPr="00A739B4" w:rsidRDefault="00A739B4" w:rsidP="00A739B4">
      <w:pPr>
        <w:bidi/>
        <w:ind w:firstLine="567"/>
        <w:rPr>
          <w:rFonts w:cs="David" w:hint="cs"/>
          <w:rtl/>
        </w:rPr>
      </w:pPr>
    </w:p>
    <w:p w14:paraId="73C5C671" w14:textId="77777777" w:rsidR="00A739B4" w:rsidRPr="00A739B4" w:rsidRDefault="00A739B4" w:rsidP="00A739B4">
      <w:pPr>
        <w:bidi/>
        <w:ind w:firstLine="567"/>
        <w:rPr>
          <w:rFonts w:cs="David" w:hint="cs"/>
          <w:rtl/>
        </w:rPr>
      </w:pPr>
      <w:r w:rsidRPr="00A739B4">
        <w:rPr>
          <w:rFonts w:cs="David" w:hint="cs"/>
          <w:rtl/>
        </w:rPr>
        <w:t>אני מביא להצבעה את ההצעה לגבי ראשי הוועדות וראשי הוועדות המיוחדות. מי בעד?</w:t>
      </w:r>
    </w:p>
    <w:p w14:paraId="055AD697" w14:textId="77777777" w:rsidR="00A739B4" w:rsidRPr="00A739B4" w:rsidRDefault="00A739B4" w:rsidP="00A739B4">
      <w:pPr>
        <w:bidi/>
        <w:rPr>
          <w:rFonts w:cs="David" w:hint="cs"/>
          <w:rtl/>
        </w:rPr>
      </w:pPr>
    </w:p>
    <w:p w14:paraId="08E71AE0" w14:textId="77777777" w:rsidR="00A739B4" w:rsidRPr="00A739B4" w:rsidRDefault="00A739B4" w:rsidP="00A739B4">
      <w:pPr>
        <w:bidi/>
        <w:jc w:val="center"/>
        <w:rPr>
          <w:rFonts w:cs="David" w:hint="cs"/>
          <w:b/>
          <w:bCs/>
          <w:u w:val="single"/>
          <w:rtl/>
        </w:rPr>
      </w:pPr>
      <w:r w:rsidRPr="00A739B4">
        <w:rPr>
          <w:rFonts w:cs="David" w:hint="cs"/>
          <w:b/>
          <w:bCs/>
          <w:u w:val="single"/>
          <w:rtl/>
        </w:rPr>
        <w:t>הצבעה</w:t>
      </w:r>
    </w:p>
    <w:p w14:paraId="24FEC9CF" w14:textId="77777777" w:rsidR="00A739B4" w:rsidRPr="00A739B4" w:rsidRDefault="00A739B4" w:rsidP="00A739B4">
      <w:pPr>
        <w:bidi/>
        <w:jc w:val="center"/>
        <w:rPr>
          <w:rFonts w:cs="David" w:hint="cs"/>
          <w:rtl/>
        </w:rPr>
      </w:pPr>
    </w:p>
    <w:p w14:paraId="5D90DA25" w14:textId="77777777" w:rsidR="00A739B4" w:rsidRPr="00A739B4" w:rsidRDefault="00A739B4" w:rsidP="00A739B4">
      <w:pPr>
        <w:bidi/>
        <w:jc w:val="center"/>
        <w:rPr>
          <w:rFonts w:cs="David" w:hint="cs"/>
          <w:rtl/>
        </w:rPr>
      </w:pPr>
      <w:r w:rsidRPr="00A739B4">
        <w:rPr>
          <w:rFonts w:cs="David" w:hint="cs"/>
          <w:rtl/>
        </w:rPr>
        <w:t xml:space="preserve">בעד </w:t>
      </w:r>
      <w:r w:rsidRPr="00A739B4">
        <w:rPr>
          <w:rFonts w:cs="David"/>
          <w:rtl/>
        </w:rPr>
        <w:t>–</w:t>
      </w:r>
      <w:r w:rsidRPr="00A739B4">
        <w:rPr>
          <w:rFonts w:cs="David" w:hint="cs"/>
          <w:rtl/>
        </w:rPr>
        <w:t xml:space="preserve"> 10</w:t>
      </w:r>
    </w:p>
    <w:p w14:paraId="190DB661" w14:textId="77777777" w:rsidR="00A739B4" w:rsidRPr="00A739B4" w:rsidRDefault="00A739B4" w:rsidP="00A739B4">
      <w:pPr>
        <w:bidi/>
        <w:jc w:val="center"/>
        <w:rPr>
          <w:rFonts w:cs="David" w:hint="cs"/>
          <w:rtl/>
        </w:rPr>
      </w:pPr>
      <w:r w:rsidRPr="00A739B4">
        <w:rPr>
          <w:rFonts w:cs="David" w:hint="cs"/>
          <w:rtl/>
        </w:rPr>
        <w:t xml:space="preserve">נגד </w:t>
      </w:r>
      <w:r w:rsidRPr="00A739B4">
        <w:rPr>
          <w:rFonts w:cs="David"/>
          <w:rtl/>
        </w:rPr>
        <w:t>–</w:t>
      </w:r>
      <w:r w:rsidRPr="00A739B4">
        <w:rPr>
          <w:rFonts w:cs="David" w:hint="cs"/>
          <w:rtl/>
        </w:rPr>
        <w:t xml:space="preserve"> אין</w:t>
      </w:r>
    </w:p>
    <w:p w14:paraId="3E1A6129" w14:textId="77777777" w:rsidR="00A739B4" w:rsidRPr="00A739B4" w:rsidRDefault="00A739B4" w:rsidP="00A739B4">
      <w:pPr>
        <w:bidi/>
        <w:jc w:val="center"/>
        <w:rPr>
          <w:rFonts w:cs="David" w:hint="cs"/>
          <w:rtl/>
        </w:rPr>
      </w:pPr>
      <w:r w:rsidRPr="00A739B4">
        <w:rPr>
          <w:rFonts w:cs="David" w:hint="cs"/>
          <w:rtl/>
        </w:rPr>
        <w:t xml:space="preserve">נמנעים </w:t>
      </w:r>
      <w:r w:rsidRPr="00A739B4">
        <w:rPr>
          <w:rFonts w:cs="David"/>
          <w:rtl/>
        </w:rPr>
        <w:t>–</w:t>
      </w:r>
      <w:r w:rsidRPr="00A739B4">
        <w:rPr>
          <w:rFonts w:cs="David" w:hint="cs"/>
          <w:rtl/>
        </w:rPr>
        <w:t xml:space="preserve"> 2</w:t>
      </w:r>
    </w:p>
    <w:p w14:paraId="150E2509" w14:textId="77777777" w:rsidR="00A739B4" w:rsidRPr="00A739B4" w:rsidRDefault="00A739B4" w:rsidP="00A739B4">
      <w:pPr>
        <w:bidi/>
        <w:jc w:val="center"/>
        <w:rPr>
          <w:rFonts w:cs="David" w:hint="cs"/>
          <w:rtl/>
        </w:rPr>
      </w:pPr>
      <w:r w:rsidRPr="00A739B4">
        <w:rPr>
          <w:rFonts w:cs="David" w:hint="cs"/>
          <w:rtl/>
        </w:rPr>
        <w:t>ההצעה נתקבלה</w:t>
      </w:r>
    </w:p>
    <w:p w14:paraId="5AAF7427" w14:textId="77777777" w:rsidR="00A739B4" w:rsidRPr="00A739B4" w:rsidRDefault="00A739B4" w:rsidP="00A739B4">
      <w:pPr>
        <w:bidi/>
        <w:rPr>
          <w:rFonts w:cs="David" w:hint="cs"/>
          <w:rtl/>
        </w:rPr>
      </w:pPr>
    </w:p>
    <w:p w14:paraId="1807EA9D" w14:textId="77777777" w:rsidR="00A739B4" w:rsidRPr="00A739B4" w:rsidRDefault="00A739B4" w:rsidP="00A739B4">
      <w:pPr>
        <w:bidi/>
        <w:rPr>
          <w:rFonts w:cs="David" w:hint="cs"/>
          <w:rtl/>
        </w:rPr>
      </w:pPr>
      <w:r w:rsidRPr="00A739B4">
        <w:rPr>
          <w:rFonts w:cs="David" w:hint="cs"/>
          <w:u w:val="single"/>
          <w:rtl/>
        </w:rPr>
        <w:t xml:space="preserve">דב </w:t>
      </w:r>
      <w:proofErr w:type="spellStart"/>
      <w:r w:rsidRPr="00A739B4">
        <w:rPr>
          <w:rFonts w:cs="David" w:hint="cs"/>
          <w:u w:val="single"/>
          <w:rtl/>
        </w:rPr>
        <w:t>חנין</w:t>
      </w:r>
      <w:proofErr w:type="spellEnd"/>
      <w:r w:rsidRPr="00A739B4">
        <w:rPr>
          <w:rFonts w:cs="David" w:hint="cs"/>
          <w:u w:val="single"/>
          <w:rtl/>
        </w:rPr>
        <w:t>:</w:t>
      </w:r>
    </w:p>
    <w:p w14:paraId="02C058D6" w14:textId="77777777" w:rsidR="00A739B4" w:rsidRPr="00A739B4" w:rsidRDefault="00A739B4" w:rsidP="00A739B4">
      <w:pPr>
        <w:bidi/>
        <w:rPr>
          <w:rFonts w:cs="David" w:hint="cs"/>
          <w:rtl/>
        </w:rPr>
      </w:pPr>
    </w:p>
    <w:p w14:paraId="281CCE61" w14:textId="77777777" w:rsidR="00A739B4" w:rsidRPr="00A739B4" w:rsidRDefault="00A739B4" w:rsidP="00A739B4">
      <w:pPr>
        <w:bidi/>
        <w:rPr>
          <w:rFonts w:cs="David" w:hint="cs"/>
          <w:rtl/>
        </w:rPr>
      </w:pPr>
      <w:r w:rsidRPr="00A739B4">
        <w:rPr>
          <w:rFonts w:cs="David" w:hint="cs"/>
          <w:rtl/>
        </w:rPr>
        <w:tab/>
        <w:t xml:space="preserve">אדוני היושב ראש, אני רוצה שיירשם בפרוטוקול את מחאתי מהתנהלות ועדת הכנסת, שאני חושב שאנחנו זכאים להשתתף בה וזכאים להצביע, אם הייתי יכול </w:t>
      </w:r>
      <w:r w:rsidRPr="00A739B4">
        <w:rPr>
          <w:rFonts w:cs="David"/>
          <w:rtl/>
        </w:rPr>
        <w:t>–</w:t>
      </w:r>
      <w:r w:rsidRPr="00A739B4">
        <w:rPr>
          <w:rFonts w:cs="David" w:hint="cs"/>
          <w:rtl/>
        </w:rPr>
        <w:t xml:space="preserve"> נגד, כיוון שאני חושב שעדיין השאלות שהעלינו בוועדה המסדרת לא נפתרו אבל אין לי את היכולת להצביע מכיוון שהרוב החליט שהמתמטיקה לא עובדת בכנסת הזו אז אני רק מביע את מחאתי לפרוטוקול. </w:t>
      </w:r>
    </w:p>
    <w:p w14:paraId="74262166" w14:textId="77777777" w:rsidR="00A739B4" w:rsidRPr="00A739B4" w:rsidRDefault="00A739B4" w:rsidP="00A739B4">
      <w:pPr>
        <w:bidi/>
        <w:rPr>
          <w:rFonts w:cs="David" w:hint="cs"/>
          <w:rtl/>
        </w:rPr>
      </w:pPr>
    </w:p>
    <w:p w14:paraId="75DC45CE" w14:textId="77777777" w:rsidR="00A739B4" w:rsidRPr="00A739B4" w:rsidRDefault="00A739B4" w:rsidP="00A739B4">
      <w:pPr>
        <w:bidi/>
        <w:rPr>
          <w:rFonts w:cs="David" w:hint="cs"/>
          <w:rtl/>
        </w:rPr>
      </w:pPr>
      <w:r w:rsidRPr="00A739B4">
        <w:rPr>
          <w:rFonts w:cs="David" w:hint="cs"/>
          <w:u w:val="single"/>
          <w:rtl/>
        </w:rPr>
        <w:t>אחמד טיבי:</w:t>
      </w:r>
    </w:p>
    <w:p w14:paraId="1E6EE480" w14:textId="77777777" w:rsidR="00A739B4" w:rsidRPr="00A739B4" w:rsidRDefault="00A739B4" w:rsidP="00A739B4">
      <w:pPr>
        <w:bidi/>
        <w:rPr>
          <w:rFonts w:cs="David" w:hint="cs"/>
          <w:rtl/>
        </w:rPr>
      </w:pPr>
    </w:p>
    <w:p w14:paraId="1F40D54C" w14:textId="77777777" w:rsidR="00A739B4" w:rsidRPr="00A739B4" w:rsidRDefault="00A739B4" w:rsidP="00A739B4">
      <w:pPr>
        <w:bidi/>
        <w:rPr>
          <w:rFonts w:cs="David" w:hint="cs"/>
          <w:rtl/>
        </w:rPr>
      </w:pPr>
      <w:r w:rsidRPr="00A739B4">
        <w:rPr>
          <w:rFonts w:cs="David" w:hint="cs"/>
          <w:rtl/>
        </w:rPr>
        <w:tab/>
        <w:t xml:space="preserve"> </w:t>
      </w:r>
      <w:proofErr w:type="spellStart"/>
      <w:r w:rsidRPr="00A739B4">
        <w:rPr>
          <w:rFonts w:cs="David" w:hint="cs"/>
          <w:rtl/>
        </w:rPr>
        <w:t>מרצ</w:t>
      </w:r>
      <w:proofErr w:type="spellEnd"/>
      <w:r w:rsidRPr="00A739B4">
        <w:rPr>
          <w:rFonts w:cs="David" w:hint="cs"/>
          <w:rtl/>
        </w:rPr>
        <w:t xml:space="preserve"> חברים בוועדה.</w:t>
      </w:r>
    </w:p>
    <w:p w14:paraId="15439370" w14:textId="77777777" w:rsidR="00A739B4" w:rsidRPr="00A739B4" w:rsidRDefault="00A739B4" w:rsidP="00A739B4">
      <w:pPr>
        <w:bidi/>
        <w:rPr>
          <w:rFonts w:cs="David" w:hint="cs"/>
          <w:rtl/>
        </w:rPr>
      </w:pPr>
    </w:p>
    <w:p w14:paraId="5C7BE675" w14:textId="77777777" w:rsidR="00A739B4" w:rsidRPr="00A739B4" w:rsidRDefault="00A739B4" w:rsidP="00A739B4">
      <w:pPr>
        <w:bidi/>
        <w:rPr>
          <w:rFonts w:cs="David" w:hint="cs"/>
          <w:rtl/>
        </w:rPr>
      </w:pPr>
      <w:r w:rsidRPr="00A739B4">
        <w:rPr>
          <w:rFonts w:cs="David" w:hint="cs"/>
          <w:u w:val="single"/>
          <w:rtl/>
        </w:rPr>
        <w:t xml:space="preserve">רוחמה אברהם </w:t>
      </w:r>
      <w:proofErr w:type="spellStart"/>
      <w:r w:rsidRPr="00A739B4">
        <w:rPr>
          <w:rFonts w:cs="David" w:hint="cs"/>
          <w:u w:val="single"/>
          <w:rtl/>
        </w:rPr>
        <w:t>בלילא</w:t>
      </w:r>
      <w:proofErr w:type="spellEnd"/>
      <w:r w:rsidRPr="00A739B4">
        <w:rPr>
          <w:rFonts w:cs="David" w:hint="cs"/>
          <w:u w:val="single"/>
          <w:rtl/>
        </w:rPr>
        <w:t>:</w:t>
      </w:r>
    </w:p>
    <w:p w14:paraId="18450E3E" w14:textId="77777777" w:rsidR="00A739B4" w:rsidRPr="00A739B4" w:rsidRDefault="00A739B4" w:rsidP="00A739B4">
      <w:pPr>
        <w:bidi/>
        <w:rPr>
          <w:rFonts w:cs="David" w:hint="cs"/>
          <w:rtl/>
        </w:rPr>
      </w:pPr>
    </w:p>
    <w:p w14:paraId="2C401E0B" w14:textId="77777777" w:rsidR="00A739B4" w:rsidRPr="00A739B4" w:rsidRDefault="00A739B4" w:rsidP="00A739B4">
      <w:pPr>
        <w:bidi/>
        <w:rPr>
          <w:rFonts w:cs="David" w:hint="cs"/>
          <w:rtl/>
        </w:rPr>
      </w:pPr>
      <w:r w:rsidRPr="00A739B4">
        <w:rPr>
          <w:rFonts w:cs="David" w:hint="cs"/>
          <w:rtl/>
        </w:rPr>
        <w:tab/>
        <w:t>אני מבקשת שיירשם שאני מוחה נגד תפירת החליפות האישית של כל אחד מחברי הוועדות.</w:t>
      </w:r>
    </w:p>
    <w:p w14:paraId="32CD4458" w14:textId="77777777" w:rsidR="00A739B4" w:rsidRPr="00A739B4" w:rsidRDefault="00A739B4" w:rsidP="00A739B4">
      <w:pPr>
        <w:bidi/>
        <w:rPr>
          <w:rFonts w:cs="David" w:hint="cs"/>
          <w:rtl/>
        </w:rPr>
      </w:pPr>
    </w:p>
    <w:p w14:paraId="07C3AE3A"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78FF9AC5" w14:textId="77777777" w:rsidR="00A739B4" w:rsidRPr="00A739B4" w:rsidRDefault="00A739B4" w:rsidP="00A739B4">
      <w:pPr>
        <w:bidi/>
        <w:rPr>
          <w:rFonts w:cs="David" w:hint="cs"/>
          <w:rtl/>
        </w:rPr>
      </w:pPr>
    </w:p>
    <w:p w14:paraId="00E15E26" w14:textId="77777777" w:rsidR="00A739B4" w:rsidRPr="00A739B4" w:rsidRDefault="00A739B4" w:rsidP="00A739B4">
      <w:pPr>
        <w:bidi/>
        <w:rPr>
          <w:rFonts w:cs="David" w:hint="cs"/>
          <w:rtl/>
        </w:rPr>
      </w:pPr>
      <w:r w:rsidRPr="00A739B4">
        <w:rPr>
          <w:rFonts w:cs="David" w:hint="cs"/>
          <w:rtl/>
        </w:rPr>
        <w:tab/>
        <w:t xml:space="preserve">  ההצעה התקבלה, ברשותכם אני עובר לסעיף הבא. </w:t>
      </w:r>
    </w:p>
    <w:p w14:paraId="60E57E8A" w14:textId="77777777" w:rsidR="00A739B4" w:rsidRDefault="00A739B4" w:rsidP="00A739B4">
      <w:pPr>
        <w:bidi/>
        <w:jc w:val="center"/>
        <w:rPr>
          <w:rFonts w:cs="David" w:hint="cs"/>
          <w:b/>
          <w:bCs/>
          <w:rtl/>
        </w:rPr>
      </w:pPr>
      <w:r w:rsidRPr="00A739B4">
        <w:rPr>
          <w:rFonts w:cs="David"/>
          <w:rtl/>
        </w:rPr>
        <w:br w:type="page"/>
      </w:r>
    </w:p>
    <w:p w14:paraId="5F3470D0" w14:textId="77777777" w:rsidR="00A739B4" w:rsidRDefault="00A739B4" w:rsidP="00A739B4">
      <w:pPr>
        <w:bidi/>
        <w:jc w:val="center"/>
        <w:rPr>
          <w:rFonts w:cs="David" w:hint="cs"/>
          <w:b/>
          <w:bCs/>
          <w:rtl/>
        </w:rPr>
      </w:pPr>
    </w:p>
    <w:p w14:paraId="79D8CA74" w14:textId="77777777" w:rsidR="00A739B4" w:rsidRDefault="00A739B4" w:rsidP="00A739B4">
      <w:pPr>
        <w:bidi/>
        <w:jc w:val="center"/>
        <w:rPr>
          <w:rFonts w:cs="David" w:hint="cs"/>
          <w:b/>
          <w:bCs/>
          <w:rtl/>
        </w:rPr>
      </w:pPr>
    </w:p>
    <w:p w14:paraId="0CDBBDC1" w14:textId="77777777" w:rsidR="00A739B4" w:rsidRPr="00A739B4" w:rsidRDefault="00A739B4" w:rsidP="00A739B4">
      <w:pPr>
        <w:bidi/>
        <w:jc w:val="center"/>
        <w:rPr>
          <w:rFonts w:cs="David"/>
          <w:b/>
          <w:bCs/>
          <w:u w:val="single"/>
        </w:rPr>
      </w:pPr>
      <w:r w:rsidRPr="00A739B4">
        <w:rPr>
          <w:rFonts w:cs="David" w:hint="cs"/>
          <w:b/>
          <w:bCs/>
          <w:rtl/>
        </w:rPr>
        <w:t xml:space="preserve">הצעת חוק הכנסת (מספר סגנים ליושב ראש הכנסת בתקופת כהונתה של הכנסת ה-18), מטעם </w:t>
      </w:r>
      <w:r w:rsidRPr="00A739B4">
        <w:rPr>
          <w:rFonts w:cs="David" w:hint="cs"/>
          <w:b/>
          <w:bCs/>
          <w:u w:val="single"/>
          <w:rtl/>
        </w:rPr>
        <w:t>ועדת הכנסת – הכנה לקריאה ראשונה ופטור מחובת הנחה.</w:t>
      </w:r>
    </w:p>
    <w:p w14:paraId="650B4118" w14:textId="77777777" w:rsidR="00A739B4" w:rsidRPr="00A739B4" w:rsidRDefault="00A739B4" w:rsidP="00A739B4">
      <w:pPr>
        <w:bidi/>
        <w:rPr>
          <w:rFonts w:cs="David" w:hint="cs"/>
          <w:rtl/>
        </w:rPr>
      </w:pPr>
    </w:p>
    <w:p w14:paraId="7BCD2775" w14:textId="77777777" w:rsidR="00A739B4" w:rsidRDefault="00A739B4" w:rsidP="00A739B4">
      <w:pPr>
        <w:bidi/>
        <w:rPr>
          <w:rFonts w:cs="David" w:hint="cs"/>
          <w:u w:val="single"/>
          <w:rtl/>
        </w:rPr>
      </w:pPr>
    </w:p>
    <w:p w14:paraId="086FA95F" w14:textId="77777777" w:rsidR="00A739B4" w:rsidRPr="00A739B4" w:rsidRDefault="00A739B4" w:rsidP="00A739B4">
      <w:pPr>
        <w:bidi/>
        <w:rPr>
          <w:rFonts w:cs="David" w:hint="cs"/>
          <w:u w:val="single"/>
          <w:rtl/>
        </w:rPr>
      </w:pPr>
    </w:p>
    <w:p w14:paraId="3EC14A59"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184E11F3" w14:textId="77777777" w:rsidR="00A739B4" w:rsidRPr="00A739B4" w:rsidRDefault="00A739B4" w:rsidP="00A739B4">
      <w:pPr>
        <w:bidi/>
        <w:rPr>
          <w:rFonts w:cs="David" w:hint="cs"/>
          <w:rtl/>
        </w:rPr>
      </w:pPr>
    </w:p>
    <w:p w14:paraId="0613540C" w14:textId="77777777" w:rsidR="00A739B4" w:rsidRPr="00A739B4" w:rsidRDefault="00A739B4" w:rsidP="00A739B4">
      <w:pPr>
        <w:bidi/>
        <w:rPr>
          <w:rFonts w:cs="David" w:hint="cs"/>
          <w:rtl/>
        </w:rPr>
      </w:pPr>
      <w:r w:rsidRPr="00A739B4">
        <w:rPr>
          <w:rFonts w:cs="David" w:hint="cs"/>
          <w:rtl/>
        </w:rPr>
        <w:tab/>
        <w:t xml:space="preserve">סעיף 4 הצעת חוק הכנסת, מספר סגנים ליושב ראש הכנסת בתקופת כהונתה של הכנסת ה-18  מטעם ועדת הכנסת, הכנה לקריאה ראשונה, ובקשה לפטור מחובת הנחה בכל הקריאות. </w:t>
      </w:r>
    </w:p>
    <w:p w14:paraId="2E8C0FC0" w14:textId="77777777" w:rsidR="00A739B4" w:rsidRPr="00A739B4" w:rsidRDefault="00A739B4" w:rsidP="00A739B4">
      <w:pPr>
        <w:bidi/>
        <w:rPr>
          <w:rFonts w:cs="David" w:hint="cs"/>
          <w:rtl/>
        </w:rPr>
      </w:pPr>
    </w:p>
    <w:p w14:paraId="4E4505DA" w14:textId="77777777" w:rsidR="00A739B4" w:rsidRPr="00A739B4" w:rsidRDefault="00A739B4" w:rsidP="00A739B4">
      <w:pPr>
        <w:bidi/>
        <w:rPr>
          <w:rFonts w:cs="David" w:hint="cs"/>
          <w:rtl/>
        </w:rPr>
      </w:pPr>
      <w:r w:rsidRPr="00A739B4">
        <w:rPr>
          <w:rFonts w:cs="David" w:hint="cs"/>
          <w:u w:val="single"/>
          <w:rtl/>
        </w:rPr>
        <w:t>רוני בר-און:</w:t>
      </w:r>
    </w:p>
    <w:p w14:paraId="48FE5283" w14:textId="77777777" w:rsidR="00A739B4" w:rsidRPr="00A739B4" w:rsidRDefault="00A739B4" w:rsidP="00A739B4">
      <w:pPr>
        <w:bidi/>
        <w:rPr>
          <w:rFonts w:cs="David" w:hint="cs"/>
          <w:rtl/>
        </w:rPr>
      </w:pPr>
    </w:p>
    <w:p w14:paraId="5FB04F05" w14:textId="77777777" w:rsidR="00A739B4" w:rsidRPr="00A739B4" w:rsidRDefault="00A739B4" w:rsidP="00A739B4">
      <w:pPr>
        <w:bidi/>
        <w:rPr>
          <w:rFonts w:cs="David" w:hint="cs"/>
          <w:rtl/>
        </w:rPr>
      </w:pPr>
      <w:r w:rsidRPr="00A739B4">
        <w:rPr>
          <w:rFonts w:cs="David" w:hint="cs"/>
          <w:rtl/>
        </w:rPr>
        <w:tab/>
        <w:t>אתה מוכן להרחיב את ועדת הכנסת?</w:t>
      </w:r>
    </w:p>
    <w:p w14:paraId="09D44E15" w14:textId="77777777" w:rsidR="00A739B4" w:rsidRPr="00A739B4" w:rsidRDefault="00A739B4" w:rsidP="00A739B4">
      <w:pPr>
        <w:bidi/>
        <w:rPr>
          <w:rFonts w:cs="David" w:hint="cs"/>
          <w:rtl/>
        </w:rPr>
      </w:pPr>
    </w:p>
    <w:p w14:paraId="30C4383F"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72AEA0B3" w14:textId="77777777" w:rsidR="00A739B4" w:rsidRPr="00A739B4" w:rsidRDefault="00A739B4" w:rsidP="00A739B4">
      <w:pPr>
        <w:bidi/>
        <w:rPr>
          <w:rFonts w:cs="David" w:hint="cs"/>
          <w:rtl/>
        </w:rPr>
      </w:pPr>
    </w:p>
    <w:p w14:paraId="3057EEBC" w14:textId="77777777" w:rsidR="00A739B4" w:rsidRPr="00A739B4" w:rsidRDefault="00A739B4" w:rsidP="00A739B4">
      <w:pPr>
        <w:bidi/>
        <w:rPr>
          <w:rFonts w:cs="David" w:hint="cs"/>
          <w:rtl/>
        </w:rPr>
      </w:pPr>
      <w:r w:rsidRPr="00A739B4">
        <w:rPr>
          <w:rFonts w:cs="David" w:hint="cs"/>
          <w:rtl/>
        </w:rPr>
        <w:tab/>
        <w:t xml:space="preserve">כרגע פתחתי בנושא אחר. </w:t>
      </w:r>
    </w:p>
    <w:p w14:paraId="386E77F1" w14:textId="77777777" w:rsidR="00A739B4" w:rsidRPr="00A739B4" w:rsidRDefault="00A739B4" w:rsidP="00A739B4">
      <w:pPr>
        <w:bidi/>
        <w:rPr>
          <w:rFonts w:cs="David" w:hint="cs"/>
          <w:rtl/>
        </w:rPr>
      </w:pPr>
    </w:p>
    <w:p w14:paraId="00FC23A2" w14:textId="77777777" w:rsidR="00A739B4" w:rsidRPr="00A739B4" w:rsidRDefault="00A739B4" w:rsidP="00A739B4">
      <w:pPr>
        <w:bidi/>
        <w:rPr>
          <w:rFonts w:cs="David" w:hint="cs"/>
          <w:u w:val="single"/>
          <w:rtl/>
        </w:rPr>
      </w:pPr>
      <w:r w:rsidRPr="00A739B4">
        <w:rPr>
          <w:rFonts w:cs="David" w:hint="cs"/>
          <w:u w:val="single"/>
          <w:rtl/>
        </w:rPr>
        <w:t xml:space="preserve">רוני בר </w:t>
      </w:r>
      <w:r w:rsidRPr="00A739B4">
        <w:rPr>
          <w:rFonts w:cs="David"/>
          <w:u w:val="single"/>
          <w:rtl/>
        </w:rPr>
        <w:t>–</w:t>
      </w:r>
      <w:r w:rsidRPr="00A739B4">
        <w:rPr>
          <w:rFonts w:cs="David" w:hint="cs"/>
          <w:u w:val="single"/>
          <w:rtl/>
        </w:rPr>
        <w:t>און:</w:t>
      </w:r>
    </w:p>
    <w:p w14:paraId="63EFB17A" w14:textId="77777777" w:rsidR="00A739B4" w:rsidRPr="00A739B4" w:rsidRDefault="00A739B4" w:rsidP="00A739B4">
      <w:pPr>
        <w:bidi/>
        <w:rPr>
          <w:rFonts w:cs="David" w:hint="cs"/>
          <w:rtl/>
        </w:rPr>
      </w:pPr>
    </w:p>
    <w:p w14:paraId="7D7874ED" w14:textId="77777777" w:rsidR="00A739B4" w:rsidRPr="00A739B4" w:rsidRDefault="00A739B4" w:rsidP="00A739B4">
      <w:pPr>
        <w:bidi/>
        <w:rPr>
          <w:rFonts w:cs="David" w:hint="cs"/>
          <w:rtl/>
        </w:rPr>
      </w:pPr>
      <w:r w:rsidRPr="00A739B4">
        <w:rPr>
          <w:rFonts w:cs="David" w:hint="cs"/>
          <w:rtl/>
        </w:rPr>
        <w:tab/>
        <w:t xml:space="preserve"> תגיד שאתה לא רוצה לענות.</w:t>
      </w:r>
    </w:p>
    <w:p w14:paraId="112AAB13" w14:textId="77777777" w:rsidR="00A739B4" w:rsidRPr="00A739B4" w:rsidRDefault="00A739B4" w:rsidP="00A739B4">
      <w:pPr>
        <w:bidi/>
        <w:rPr>
          <w:rFonts w:cs="David" w:hint="cs"/>
          <w:rtl/>
        </w:rPr>
      </w:pPr>
    </w:p>
    <w:p w14:paraId="2CF1BEDC"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5133D849" w14:textId="77777777" w:rsidR="00A739B4" w:rsidRPr="00A739B4" w:rsidRDefault="00A739B4" w:rsidP="00A739B4">
      <w:pPr>
        <w:bidi/>
        <w:rPr>
          <w:rFonts w:cs="David" w:hint="cs"/>
          <w:rtl/>
        </w:rPr>
      </w:pPr>
    </w:p>
    <w:p w14:paraId="4CFD449B" w14:textId="77777777" w:rsidR="00A739B4" w:rsidRPr="00A739B4" w:rsidRDefault="00A739B4" w:rsidP="00A739B4">
      <w:pPr>
        <w:bidi/>
        <w:rPr>
          <w:rFonts w:cs="David" w:hint="cs"/>
          <w:rtl/>
        </w:rPr>
      </w:pPr>
      <w:r w:rsidRPr="00A739B4">
        <w:rPr>
          <w:rFonts w:cs="David" w:hint="cs"/>
          <w:rtl/>
        </w:rPr>
        <w:tab/>
        <w:t xml:space="preserve">  אני חושב שאני מאד ברור בזה שאני לא רוצה לענות, אם לא הייתי ברור, אני מבהיר את עצמי שוב.</w:t>
      </w:r>
    </w:p>
    <w:p w14:paraId="2B3DD137" w14:textId="77777777" w:rsidR="00A739B4" w:rsidRPr="00A739B4" w:rsidRDefault="00A739B4" w:rsidP="00A739B4">
      <w:pPr>
        <w:bidi/>
        <w:rPr>
          <w:rFonts w:cs="David" w:hint="cs"/>
          <w:rtl/>
        </w:rPr>
      </w:pPr>
    </w:p>
    <w:p w14:paraId="7D8FFBD3" w14:textId="77777777" w:rsidR="00A739B4" w:rsidRPr="00A739B4" w:rsidRDefault="00A739B4" w:rsidP="00A739B4">
      <w:pPr>
        <w:bidi/>
        <w:rPr>
          <w:rFonts w:cs="David" w:hint="cs"/>
          <w:u w:val="single"/>
          <w:rtl/>
        </w:rPr>
      </w:pPr>
      <w:r w:rsidRPr="00A739B4">
        <w:rPr>
          <w:rFonts w:cs="David" w:hint="cs"/>
          <w:u w:val="single"/>
          <w:rtl/>
        </w:rPr>
        <w:t>ארבל אסטרחן:</w:t>
      </w:r>
    </w:p>
    <w:p w14:paraId="17BCCD7C" w14:textId="77777777" w:rsidR="00A739B4" w:rsidRPr="00A739B4" w:rsidRDefault="00A739B4" w:rsidP="00A739B4">
      <w:pPr>
        <w:bidi/>
        <w:rPr>
          <w:rFonts w:cs="David" w:hint="cs"/>
          <w:rtl/>
        </w:rPr>
      </w:pPr>
    </w:p>
    <w:p w14:paraId="4123BD07" w14:textId="77777777" w:rsidR="00A739B4" w:rsidRPr="00A739B4" w:rsidRDefault="00A739B4" w:rsidP="00A739B4">
      <w:pPr>
        <w:bidi/>
        <w:rPr>
          <w:rFonts w:cs="David" w:hint="cs"/>
          <w:rtl/>
        </w:rPr>
      </w:pPr>
      <w:r w:rsidRPr="00A739B4">
        <w:rPr>
          <w:rFonts w:cs="David" w:hint="cs"/>
          <w:rtl/>
        </w:rPr>
        <w:tab/>
        <w:t xml:space="preserve"> בהתאם לחוק הכנסת מספר הסגנים ליו"ר הכנסת יכול לעמוד על מספר מקסימאלי של שבעה. בהתאם לסיכומים שנעשו וכפי שנאמר גם בוועדה המסדרת, רוצים להגדיל את מספר הסגנים בשניים נוספים כך שמספרם המקסימאלי יהיה תשעה. בתחילת הכנסת הקודמת היה שבעה לפי החוק, במהלך הכנסת תקנו את החוק כהוראת שעה ואפשרו סגן נוסף, לכן בסוף הכנסת ה-17 היו שמונה סגנים.</w:t>
      </w:r>
    </w:p>
    <w:p w14:paraId="13178B1D" w14:textId="77777777" w:rsidR="00A739B4" w:rsidRPr="00A739B4" w:rsidRDefault="00A739B4" w:rsidP="00A739B4">
      <w:pPr>
        <w:bidi/>
        <w:rPr>
          <w:rFonts w:cs="David" w:hint="cs"/>
          <w:rtl/>
        </w:rPr>
      </w:pPr>
    </w:p>
    <w:p w14:paraId="09409BA6" w14:textId="77777777" w:rsidR="00A739B4" w:rsidRPr="00A739B4" w:rsidRDefault="00A739B4" w:rsidP="00A739B4">
      <w:pPr>
        <w:bidi/>
        <w:rPr>
          <w:rFonts w:cs="David" w:hint="cs"/>
          <w:rtl/>
        </w:rPr>
      </w:pPr>
      <w:r w:rsidRPr="00A739B4">
        <w:rPr>
          <w:rFonts w:cs="David" w:hint="cs"/>
          <w:rtl/>
        </w:rPr>
        <w:tab/>
        <w:t>כעת מבוקש לקבוע חוק שיחול רק על הכנסת ה-18, לא תיקון של קבע אלא למהלך הכנסת ה-18 שיאפשר לבחור עד תשעה סגנים ליושב ראש, הנוסח מונח בפניכם. זו הצעה מטעם הוועדה ישירות לקריאה ראשונה.</w:t>
      </w:r>
    </w:p>
    <w:p w14:paraId="0E9FE70E" w14:textId="77777777" w:rsidR="00A739B4" w:rsidRPr="00A739B4" w:rsidRDefault="00A739B4" w:rsidP="00A739B4">
      <w:pPr>
        <w:bidi/>
        <w:rPr>
          <w:rFonts w:cs="David" w:hint="cs"/>
          <w:rtl/>
        </w:rPr>
      </w:pPr>
    </w:p>
    <w:p w14:paraId="276FBCF5" w14:textId="77777777" w:rsidR="00A739B4" w:rsidRPr="00A739B4" w:rsidRDefault="00A739B4" w:rsidP="00A739B4">
      <w:pPr>
        <w:bidi/>
        <w:rPr>
          <w:rFonts w:cs="David" w:hint="cs"/>
          <w:u w:val="single"/>
          <w:rtl/>
        </w:rPr>
      </w:pPr>
      <w:r w:rsidRPr="00A739B4">
        <w:rPr>
          <w:rFonts w:cs="David" w:hint="cs"/>
          <w:u w:val="single"/>
          <w:rtl/>
        </w:rPr>
        <w:t xml:space="preserve">זבולון </w:t>
      </w:r>
      <w:proofErr w:type="spellStart"/>
      <w:r w:rsidRPr="00A739B4">
        <w:rPr>
          <w:rFonts w:cs="David" w:hint="cs"/>
          <w:u w:val="single"/>
          <w:rtl/>
        </w:rPr>
        <w:t>אורלב</w:t>
      </w:r>
      <w:proofErr w:type="spellEnd"/>
      <w:r w:rsidRPr="00A739B4">
        <w:rPr>
          <w:rFonts w:cs="David" w:hint="cs"/>
          <w:u w:val="single"/>
          <w:rtl/>
        </w:rPr>
        <w:t>:</w:t>
      </w:r>
    </w:p>
    <w:p w14:paraId="04B0D7AD" w14:textId="77777777" w:rsidR="00A739B4" w:rsidRPr="00A739B4" w:rsidRDefault="00A739B4" w:rsidP="00A739B4">
      <w:pPr>
        <w:bidi/>
        <w:rPr>
          <w:rFonts w:cs="David" w:hint="cs"/>
          <w:rtl/>
        </w:rPr>
      </w:pPr>
    </w:p>
    <w:p w14:paraId="0F4EC511" w14:textId="77777777" w:rsidR="00A739B4" w:rsidRPr="00A739B4" w:rsidRDefault="00A739B4" w:rsidP="00A739B4">
      <w:pPr>
        <w:bidi/>
        <w:rPr>
          <w:rFonts w:cs="David" w:hint="cs"/>
          <w:rtl/>
        </w:rPr>
      </w:pPr>
      <w:r w:rsidRPr="00A739B4">
        <w:rPr>
          <w:rFonts w:cs="David" w:hint="cs"/>
          <w:rtl/>
        </w:rPr>
        <w:tab/>
        <w:t>לא כתוב שזו הוראת שעה.</w:t>
      </w:r>
    </w:p>
    <w:p w14:paraId="5BEAE003" w14:textId="77777777" w:rsidR="00A739B4" w:rsidRPr="00A739B4" w:rsidRDefault="00A739B4" w:rsidP="00A739B4">
      <w:pPr>
        <w:bidi/>
        <w:rPr>
          <w:rFonts w:cs="David" w:hint="cs"/>
          <w:rtl/>
        </w:rPr>
      </w:pPr>
    </w:p>
    <w:p w14:paraId="5CA0ADD4" w14:textId="77777777" w:rsidR="00A739B4" w:rsidRPr="00A739B4" w:rsidRDefault="00A739B4" w:rsidP="00A739B4">
      <w:pPr>
        <w:bidi/>
        <w:rPr>
          <w:rFonts w:cs="David" w:hint="cs"/>
          <w:u w:val="single"/>
          <w:rtl/>
        </w:rPr>
      </w:pPr>
      <w:r w:rsidRPr="00A739B4">
        <w:rPr>
          <w:rFonts w:cs="David" w:hint="cs"/>
          <w:u w:val="single"/>
          <w:rtl/>
        </w:rPr>
        <w:t>ארבל אסטרחן:</w:t>
      </w:r>
    </w:p>
    <w:p w14:paraId="1B397695" w14:textId="77777777" w:rsidR="00A739B4" w:rsidRPr="00A739B4" w:rsidRDefault="00A739B4" w:rsidP="00A739B4">
      <w:pPr>
        <w:bidi/>
        <w:rPr>
          <w:rFonts w:cs="David" w:hint="cs"/>
          <w:rtl/>
        </w:rPr>
      </w:pPr>
    </w:p>
    <w:p w14:paraId="0687006F" w14:textId="77777777" w:rsidR="00A739B4" w:rsidRPr="00A739B4" w:rsidRDefault="00A739B4" w:rsidP="00A739B4">
      <w:pPr>
        <w:bidi/>
        <w:rPr>
          <w:rFonts w:cs="David" w:hint="cs"/>
          <w:rtl/>
        </w:rPr>
      </w:pPr>
      <w:r w:rsidRPr="00A739B4">
        <w:rPr>
          <w:rFonts w:cs="David" w:hint="cs"/>
          <w:rtl/>
        </w:rPr>
        <w:tab/>
        <w:t>בכותרת השוליים כתוב שזו הוראה מיוחדת לתקופת כהונתה של הכנסת ה-18 וכך גם נאמר בתוכן החוק וגם בשם החוק.</w:t>
      </w:r>
    </w:p>
    <w:p w14:paraId="04284EB0" w14:textId="77777777" w:rsidR="00A739B4" w:rsidRPr="00A739B4" w:rsidRDefault="00A739B4" w:rsidP="00A739B4">
      <w:pPr>
        <w:bidi/>
        <w:rPr>
          <w:rFonts w:cs="David" w:hint="cs"/>
          <w:rtl/>
        </w:rPr>
      </w:pPr>
    </w:p>
    <w:p w14:paraId="195F576F" w14:textId="77777777" w:rsidR="00A739B4" w:rsidRPr="00A739B4" w:rsidRDefault="00A739B4" w:rsidP="00A739B4">
      <w:pPr>
        <w:bidi/>
        <w:rPr>
          <w:rFonts w:cs="David" w:hint="cs"/>
          <w:rtl/>
        </w:rPr>
      </w:pPr>
      <w:r w:rsidRPr="00A739B4">
        <w:rPr>
          <w:rFonts w:cs="David" w:hint="cs"/>
          <w:u w:val="single"/>
          <w:rtl/>
        </w:rPr>
        <w:t>נסים זאב:</w:t>
      </w:r>
    </w:p>
    <w:p w14:paraId="79A9F837" w14:textId="77777777" w:rsidR="00A739B4" w:rsidRPr="00A739B4" w:rsidRDefault="00A739B4" w:rsidP="00A739B4">
      <w:pPr>
        <w:bidi/>
        <w:rPr>
          <w:rFonts w:cs="David" w:hint="cs"/>
          <w:rtl/>
        </w:rPr>
      </w:pPr>
    </w:p>
    <w:p w14:paraId="08A44D58" w14:textId="77777777" w:rsidR="00A739B4" w:rsidRPr="00A739B4" w:rsidRDefault="00A739B4" w:rsidP="00A739B4">
      <w:pPr>
        <w:bidi/>
        <w:rPr>
          <w:rFonts w:cs="David" w:hint="cs"/>
          <w:rtl/>
        </w:rPr>
      </w:pPr>
      <w:r w:rsidRPr="00A739B4">
        <w:rPr>
          <w:rFonts w:cs="David" w:hint="cs"/>
          <w:rtl/>
        </w:rPr>
        <w:tab/>
        <w:t>אי אפשר שלא להגביל לא לתקופות ולא לסגנים? בשביל מה להגביל את זה? אם כבר משנים את החוק אפשר לשנות אותו באופן כזה שיאפשר לכל קדנציה להחליט כמה סגנים יהיו.</w:t>
      </w:r>
    </w:p>
    <w:p w14:paraId="2237EA15" w14:textId="77777777" w:rsidR="00A739B4" w:rsidRDefault="00A739B4" w:rsidP="00A739B4">
      <w:pPr>
        <w:bidi/>
        <w:rPr>
          <w:rFonts w:cs="David" w:hint="cs"/>
          <w:rtl/>
        </w:rPr>
      </w:pPr>
    </w:p>
    <w:p w14:paraId="561BFB8C" w14:textId="77777777" w:rsidR="00A739B4" w:rsidRDefault="00A739B4" w:rsidP="00A739B4">
      <w:pPr>
        <w:bidi/>
        <w:rPr>
          <w:rFonts w:cs="David" w:hint="cs"/>
          <w:rtl/>
        </w:rPr>
      </w:pPr>
    </w:p>
    <w:p w14:paraId="0A8E147C" w14:textId="77777777" w:rsidR="00A739B4" w:rsidRDefault="00A739B4" w:rsidP="00A739B4">
      <w:pPr>
        <w:bidi/>
        <w:rPr>
          <w:rFonts w:cs="David" w:hint="cs"/>
          <w:rtl/>
        </w:rPr>
      </w:pPr>
    </w:p>
    <w:p w14:paraId="07B49EBC" w14:textId="77777777" w:rsidR="00A739B4" w:rsidRDefault="00A739B4" w:rsidP="00A739B4">
      <w:pPr>
        <w:bidi/>
        <w:rPr>
          <w:rFonts w:cs="David" w:hint="cs"/>
          <w:rtl/>
        </w:rPr>
      </w:pPr>
    </w:p>
    <w:p w14:paraId="373A42ED" w14:textId="77777777" w:rsidR="00A739B4" w:rsidRDefault="00A739B4" w:rsidP="00A739B4">
      <w:pPr>
        <w:bidi/>
        <w:rPr>
          <w:rFonts w:cs="David" w:hint="cs"/>
          <w:rtl/>
        </w:rPr>
      </w:pPr>
    </w:p>
    <w:p w14:paraId="51265384" w14:textId="77777777" w:rsidR="00A739B4" w:rsidRDefault="00A739B4" w:rsidP="00A739B4">
      <w:pPr>
        <w:bidi/>
        <w:rPr>
          <w:rFonts w:cs="David" w:hint="cs"/>
          <w:rtl/>
        </w:rPr>
      </w:pPr>
    </w:p>
    <w:p w14:paraId="465ECB7D" w14:textId="77777777" w:rsidR="00A739B4" w:rsidRPr="00A739B4" w:rsidRDefault="00A739B4" w:rsidP="00A739B4">
      <w:pPr>
        <w:bidi/>
        <w:rPr>
          <w:rFonts w:cs="David" w:hint="cs"/>
          <w:rtl/>
        </w:rPr>
      </w:pPr>
    </w:p>
    <w:p w14:paraId="3DB160C3"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58D9F753" w14:textId="77777777" w:rsidR="00A739B4" w:rsidRPr="00A739B4" w:rsidRDefault="00A739B4" w:rsidP="00A739B4">
      <w:pPr>
        <w:bidi/>
        <w:rPr>
          <w:rFonts w:cs="David" w:hint="cs"/>
          <w:rtl/>
        </w:rPr>
      </w:pPr>
    </w:p>
    <w:p w14:paraId="3CF206DD" w14:textId="77777777" w:rsidR="00A739B4" w:rsidRPr="00A739B4" w:rsidRDefault="00A739B4" w:rsidP="00A739B4">
      <w:pPr>
        <w:bidi/>
        <w:rPr>
          <w:rFonts w:cs="David" w:hint="cs"/>
          <w:rtl/>
        </w:rPr>
      </w:pPr>
      <w:r w:rsidRPr="00A739B4">
        <w:rPr>
          <w:rFonts w:cs="David" w:hint="cs"/>
          <w:rtl/>
        </w:rPr>
        <w:tab/>
        <w:t xml:space="preserve">  זה סוכם במסגרת ההבנות בתוך הוועדה המסדרת, רק שלא יכולנו להביא אותם כי מדובר בחקיקה וועדה מסדרת לא עוסקת בחקיקה אלא ועדת הכנסת. לגבי שינוי, אם אתה יכול אתה יכול ליזום שינוי חקיקה כללי. מה שסוכם בין האופוזיציה לקואליציה זה  רק להביא את השינוי המוצע כאן, שהוא מוגבל לכנסת הזו, בדומה לתקדים שנעשה בכנסת הקודמת רק במתכונת קצת שונה. </w:t>
      </w:r>
    </w:p>
    <w:p w14:paraId="2BFE32B7" w14:textId="77777777" w:rsidR="00A739B4" w:rsidRPr="00A739B4" w:rsidRDefault="00A739B4" w:rsidP="00A739B4">
      <w:pPr>
        <w:bidi/>
        <w:rPr>
          <w:rFonts w:cs="David" w:hint="cs"/>
          <w:rtl/>
        </w:rPr>
      </w:pPr>
    </w:p>
    <w:p w14:paraId="51EC5592" w14:textId="77777777" w:rsidR="00A739B4" w:rsidRPr="00A739B4" w:rsidRDefault="00A739B4" w:rsidP="00A739B4">
      <w:pPr>
        <w:bidi/>
        <w:rPr>
          <w:rFonts w:cs="David" w:hint="cs"/>
          <w:rtl/>
        </w:rPr>
      </w:pPr>
      <w:r w:rsidRPr="00A739B4">
        <w:rPr>
          <w:rFonts w:cs="David" w:hint="cs"/>
          <w:u w:val="single"/>
          <w:rtl/>
        </w:rPr>
        <w:t>דליה איציק:</w:t>
      </w:r>
    </w:p>
    <w:p w14:paraId="729B99A1" w14:textId="77777777" w:rsidR="00A739B4" w:rsidRPr="00A739B4" w:rsidRDefault="00A739B4" w:rsidP="00A739B4">
      <w:pPr>
        <w:bidi/>
        <w:rPr>
          <w:rFonts w:cs="David" w:hint="cs"/>
          <w:rtl/>
        </w:rPr>
      </w:pPr>
    </w:p>
    <w:p w14:paraId="56619C4A" w14:textId="77777777" w:rsidR="00A739B4" w:rsidRPr="00A739B4" w:rsidRDefault="00A739B4" w:rsidP="00A739B4">
      <w:pPr>
        <w:bidi/>
        <w:rPr>
          <w:rFonts w:cs="David" w:hint="cs"/>
          <w:rtl/>
        </w:rPr>
      </w:pPr>
      <w:r w:rsidRPr="00A739B4">
        <w:rPr>
          <w:rFonts w:cs="David" w:hint="cs"/>
          <w:rtl/>
        </w:rPr>
        <w:tab/>
        <w:t>אז זו הייתה הוראת שעה.</w:t>
      </w:r>
    </w:p>
    <w:p w14:paraId="79B5A4D0" w14:textId="77777777" w:rsidR="00A739B4" w:rsidRPr="00A739B4" w:rsidRDefault="00A739B4" w:rsidP="00A739B4">
      <w:pPr>
        <w:bidi/>
        <w:rPr>
          <w:rFonts w:cs="David" w:hint="cs"/>
          <w:rtl/>
        </w:rPr>
      </w:pPr>
    </w:p>
    <w:p w14:paraId="4880A8E9"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0ADCDB79" w14:textId="77777777" w:rsidR="00A739B4" w:rsidRPr="00A739B4" w:rsidRDefault="00A739B4" w:rsidP="00A739B4">
      <w:pPr>
        <w:bidi/>
        <w:rPr>
          <w:rFonts w:cs="David" w:hint="cs"/>
          <w:rtl/>
        </w:rPr>
      </w:pPr>
    </w:p>
    <w:p w14:paraId="55DC68DA" w14:textId="77777777" w:rsidR="00A739B4" w:rsidRPr="00A739B4" w:rsidRDefault="00A739B4" w:rsidP="00A739B4">
      <w:pPr>
        <w:bidi/>
        <w:rPr>
          <w:rFonts w:cs="David" w:hint="cs"/>
          <w:rtl/>
        </w:rPr>
      </w:pPr>
      <w:r w:rsidRPr="00A739B4">
        <w:rPr>
          <w:rFonts w:cs="David" w:hint="cs"/>
          <w:rtl/>
        </w:rPr>
        <w:tab/>
        <w:t xml:space="preserve">  גם הפעם. מי שרוצה לשנות ולהוריד את המכסות הקיימות בחוק לגבי המספרים רשאי לעשות את זה בדרך הרגילה של החקיקה. אני אומר מראש שנבקש כאן אישור לפטור מחובת הנחה לכל הקריאות, מדובר בהליך חקיקה מזורז כדי לנסות לגמור את זה אפילו היום. אני כבר מתריע ואומר שאם הכול ילך בסדר אני אבקש לכנס שוב את ועדת הכנסת כדי שמראש ימנו את כל הסגנים ולא נעכב את המהלך. </w:t>
      </w:r>
    </w:p>
    <w:p w14:paraId="03AF605F" w14:textId="77777777" w:rsidR="00A739B4" w:rsidRPr="00A739B4" w:rsidRDefault="00A739B4" w:rsidP="00A739B4">
      <w:pPr>
        <w:bidi/>
        <w:rPr>
          <w:rFonts w:cs="David" w:hint="cs"/>
          <w:rtl/>
        </w:rPr>
      </w:pPr>
    </w:p>
    <w:p w14:paraId="7A10C292" w14:textId="77777777" w:rsidR="00A739B4" w:rsidRPr="00A739B4" w:rsidRDefault="00A739B4" w:rsidP="00A739B4">
      <w:pPr>
        <w:bidi/>
        <w:ind w:firstLine="567"/>
        <w:rPr>
          <w:rFonts w:cs="David" w:hint="cs"/>
          <w:rtl/>
        </w:rPr>
      </w:pPr>
      <w:r w:rsidRPr="00A739B4">
        <w:rPr>
          <w:rFonts w:cs="David" w:hint="cs"/>
          <w:rtl/>
        </w:rPr>
        <w:t>האם יש הערות או מישהו רוצה לדבר לגבי החוק? אני קודם מביא את ההצעה לאישור משום שזו הצעת חוק מטעם הוועדה כך שאנחנו צריכים להצביע עליה, אחר כך נבקש פטור מחובת הנחה. מי בעד הצעת החוק כפי שהוצגה על ידי היועצת המשפטית?</w:t>
      </w:r>
    </w:p>
    <w:p w14:paraId="700565BB" w14:textId="77777777" w:rsidR="00A739B4" w:rsidRPr="00A739B4" w:rsidRDefault="00A739B4" w:rsidP="00A739B4">
      <w:pPr>
        <w:bidi/>
        <w:rPr>
          <w:rFonts w:cs="David" w:hint="cs"/>
          <w:rtl/>
        </w:rPr>
      </w:pPr>
    </w:p>
    <w:p w14:paraId="1A1C992B" w14:textId="77777777" w:rsidR="00A739B4" w:rsidRPr="00A739B4" w:rsidRDefault="00A739B4" w:rsidP="00A739B4">
      <w:pPr>
        <w:bidi/>
        <w:jc w:val="center"/>
        <w:rPr>
          <w:rFonts w:cs="David" w:hint="cs"/>
          <w:b/>
          <w:bCs/>
          <w:u w:val="single"/>
          <w:rtl/>
        </w:rPr>
      </w:pPr>
      <w:r w:rsidRPr="00A739B4">
        <w:rPr>
          <w:rFonts w:cs="David" w:hint="cs"/>
          <w:b/>
          <w:bCs/>
          <w:u w:val="single"/>
          <w:rtl/>
        </w:rPr>
        <w:t>הצבעה</w:t>
      </w:r>
    </w:p>
    <w:p w14:paraId="562CBF31" w14:textId="77777777" w:rsidR="00A739B4" w:rsidRPr="00A739B4" w:rsidRDefault="00A739B4" w:rsidP="00A739B4">
      <w:pPr>
        <w:bidi/>
        <w:jc w:val="center"/>
        <w:rPr>
          <w:rFonts w:cs="David" w:hint="cs"/>
          <w:rtl/>
        </w:rPr>
      </w:pPr>
    </w:p>
    <w:p w14:paraId="0DAF99F7" w14:textId="77777777" w:rsidR="00A739B4" w:rsidRPr="00A739B4" w:rsidRDefault="00A739B4" w:rsidP="00A739B4">
      <w:pPr>
        <w:bidi/>
        <w:jc w:val="center"/>
        <w:rPr>
          <w:rFonts w:cs="David" w:hint="cs"/>
          <w:rtl/>
        </w:rPr>
      </w:pPr>
      <w:r w:rsidRPr="00A739B4">
        <w:rPr>
          <w:rFonts w:cs="David" w:hint="cs"/>
          <w:rtl/>
        </w:rPr>
        <w:t xml:space="preserve">בעד </w:t>
      </w:r>
      <w:r w:rsidRPr="00A739B4">
        <w:rPr>
          <w:rFonts w:cs="David"/>
          <w:rtl/>
        </w:rPr>
        <w:t>–</w:t>
      </w:r>
      <w:r w:rsidRPr="00A739B4">
        <w:rPr>
          <w:rFonts w:cs="David" w:hint="cs"/>
          <w:rtl/>
        </w:rPr>
        <w:t xml:space="preserve"> רוב</w:t>
      </w:r>
    </w:p>
    <w:p w14:paraId="24B24012" w14:textId="77777777" w:rsidR="00A739B4" w:rsidRPr="00A739B4" w:rsidRDefault="00A739B4" w:rsidP="00A739B4">
      <w:pPr>
        <w:bidi/>
        <w:jc w:val="center"/>
        <w:rPr>
          <w:rFonts w:cs="David" w:hint="cs"/>
          <w:rtl/>
        </w:rPr>
      </w:pPr>
      <w:r w:rsidRPr="00A739B4">
        <w:rPr>
          <w:rFonts w:cs="David" w:hint="cs"/>
          <w:rtl/>
        </w:rPr>
        <w:t xml:space="preserve">נגד </w:t>
      </w:r>
      <w:r w:rsidRPr="00A739B4">
        <w:rPr>
          <w:rFonts w:cs="David"/>
          <w:rtl/>
        </w:rPr>
        <w:t>–</w:t>
      </w:r>
      <w:r w:rsidRPr="00A739B4">
        <w:rPr>
          <w:rFonts w:cs="David" w:hint="cs"/>
          <w:rtl/>
        </w:rPr>
        <w:t xml:space="preserve"> אין</w:t>
      </w:r>
    </w:p>
    <w:p w14:paraId="6550B3E0" w14:textId="77777777" w:rsidR="00A739B4" w:rsidRPr="00A739B4" w:rsidRDefault="00A739B4" w:rsidP="00A739B4">
      <w:pPr>
        <w:bidi/>
        <w:jc w:val="center"/>
        <w:rPr>
          <w:rFonts w:cs="David" w:hint="cs"/>
          <w:rtl/>
        </w:rPr>
      </w:pPr>
      <w:r w:rsidRPr="00A739B4">
        <w:rPr>
          <w:rFonts w:cs="David" w:hint="cs"/>
          <w:rtl/>
        </w:rPr>
        <w:t xml:space="preserve">נמנעים </w:t>
      </w:r>
      <w:r w:rsidRPr="00A739B4">
        <w:rPr>
          <w:rFonts w:cs="David"/>
          <w:rtl/>
        </w:rPr>
        <w:t>–</w:t>
      </w:r>
      <w:r w:rsidRPr="00A739B4">
        <w:rPr>
          <w:rFonts w:cs="David" w:hint="cs"/>
          <w:rtl/>
        </w:rPr>
        <w:t xml:space="preserve"> אין</w:t>
      </w:r>
    </w:p>
    <w:p w14:paraId="64118133" w14:textId="77777777" w:rsidR="00A739B4" w:rsidRPr="00A739B4" w:rsidRDefault="00A739B4" w:rsidP="00A739B4">
      <w:pPr>
        <w:bidi/>
        <w:jc w:val="center"/>
        <w:rPr>
          <w:rFonts w:cs="David" w:hint="cs"/>
          <w:rtl/>
        </w:rPr>
      </w:pPr>
      <w:r w:rsidRPr="00A739B4">
        <w:rPr>
          <w:rFonts w:cs="David" w:hint="cs"/>
          <w:rtl/>
        </w:rPr>
        <w:t>הבקשה אושרה</w:t>
      </w:r>
    </w:p>
    <w:p w14:paraId="0E965FCA" w14:textId="77777777" w:rsidR="00A739B4" w:rsidRPr="00A739B4" w:rsidRDefault="00A739B4" w:rsidP="00A739B4">
      <w:pPr>
        <w:bidi/>
        <w:rPr>
          <w:rFonts w:cs="David" w:hint="cs"/>
          <w:rtl/>
        </w:rPr>
      </w:pPr>
    </w:p>
    <w:p w14:paraId="39E58F31"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36B3173B" w14:textId="77777777" w:rsidR="00A739B4" w:rsidRPr="00A739B4" w:rsidRDefault="00A739B4" w:rsidP="00A739B4">
      <w:pPr>
        <w:bidi/>
        <w:rPr>
          <w:rFonts w:cs="David" w:hint="cs"/>
          <w:rtl/>
        </w:rPr>
      </w:pPr>
    </w:p>
    <w:p w14:paraId="0F8EF067" w14:textId="77777777" w:rsidR="00A739B4" w:rsidRPr="00A739B4" w:rsidRDefault="00A739B4" w:rsidP="00A739B4">
      <w:pPr>
        <w:bidi/>
        <w:rPr>
          <w:rFonts w:cs="David" w:hint="cs"/>
          <w:rtl/>
        </w:rPr>
      </w:pPr>
      <w:r w:rsidRPr="00A739B4">
        <w:rPr>
          <w:rFonts w:cs="David" w:hint="cs"/>
          <w:rtl/>
        </w:rPr>
        <w:tab/>
        <w:t xml:space="preserve">  הבקשה השנייה היא לאישור פטור מחובת הנחה בכל הקריאות להצעת החוק הזו? מי בעד?</w:t>
      </w:r>
    </w:p>
    <w:p w14:paraId="79A95B35" w14:textId="77777777" w:rsidR="00A739B4" w:rsidRPr="00A739B4" w:rsidRDefault="00A739B4" w:rsidP="00A739B4">
      <w:pPr>
        <w:bidi/>
        <w:rPr>
          <w:rFonts w:cs="David" w:hint="cs"/>
          <w:rtl/>
        </w:rPr>
      </w:pPr>
    </w:p>
    <w:p w14:paraId="711CFE81" w14:textId="77777777" w:rsidR="00A739B4" w:rsidRPr="00A739B4" w:rsidRDefault="00A739B4" w:rsidP="00A739B4">
      <w:pPr>
        <w:bidi/>
        <w:jc w:val="center"/>
        <w:rPr>
          <w:rFonts w:cs="David" w:hint="cs"/>
          <w:b/>
          <w:bCs/>
          <w:u w:val="single"/>
          <w:rtl/>
        </w:rPr>
      </w:pPr>
      <w:r w:rsidRPr="00A739B4">
        <w:rPr>
          <w:rFonts w:cs="David" w:hint="cs"/>
          <w:b/>
          <w:bCs/>
          <w:u w:val="single"/>
          <w:rtl/>
        </w:rPr>
        <w:t>הצבעה</w:t>
      </w:r>
    </w:p>
    <w:p w14:paraId="005C9D9E" w14:textId="77777777" w:rsidR="00A739B4" w:rsidRPr="00A739B4" w:rsidRDefault="00A739B4" w:rsidP="00A739B4">
      <w:pPr>
        <w:bidi/>
        <w:jc w:val="center"/>
        <w:rPr>
          <w:rFonts w:cs="David" w:hint="cs"/>
          <w:rtl/>
        </w:rPr>
      </w:pPr>
    </w:p>
    <w:p w14:paraId="7C176886" w14:textId="77777777" w:rsidR="00A739B4" w:rsidRPr="00A739B4" w:rsidRDefault="00A739B4" w:rsidP="00A739B4">
      <w:pPr>
        <w:bidi/>
        <w:jc w:val="center"/>
        <w:rPr>
          <w:rFonts w:cs="David" w:hint="cs"/>
          <w:rtl/>
        </w:rPr>
      </w:pPr>
      <w:r w:rsidRPr="00A739B4">
        <w:rPr>
          <w:rFonts w:cs="David" w:hint="cs"/>
          <w:rtl/>
        </w:rPr>
        <w:t xml:space="preserve">בעד </w:t>
      </w:r>
      <w:r w:rsidRPr="00A739B4">
        <w:rPr>
          <w:rFonts w:cs="David"/>
          <w:rtl/>
        </w:rPr>
        <w:t>–</w:t>
      </w:r>
      <w:r w:rsidRPr="00A739B4">
        <w:rPr>
          <w:rFonts w:cs="David" w:hint="cs"/>
          <w:rtl/>
        </w:rPr>
        <w:t xml:space="preserve"> רוב</w:t>
      </w:r>
    </w:p>
    <w:p w14:paraId="2911CA61" w14:textId="77777777" w:rsidR="00A739B4" w:rsidRPr="00A739B4" w:rsidRDefault="00A739B4" w:rsidP="00A739B4">
      <w:pPr>
        <w:bidi/>
        <w:jc w:val="center"/>
        <w:rPr>
          <w:rFonts w:cs="David" w:hint="cs"/>
          <w:rtl/>
        </w:rPr>
      </w:pPr>
      <w:r w:rsidRPr="00A739B4">
        <w:rPr>
          <w:rFonts w:cs="David" w:hint="cs"/>
          <w:rtl/>
        </w:rPr>
        <w:t xml:space="preserve">נגד </w:t>
      </w:r>
      <w:r w:rsidRPr="00A739B4">
        <w:rPr>
          <w:rFonts w:cs="David"/>
          <w:rtl/>
        </w:rPr>
        <w:t>–</w:t>
      </w:r>
      <w:r w:rsidRPr="00A739B4">
        <w:rPr>
          <w:rFonts w:cs="David" w:hint="cs"/>
          <w:rtl/>
        </w:rPr>
        <w:t xml:space="preserve"> אין</w:t>
      </w:r>
    </w:p>
    <w:p w14:paraId="2A8DAA1B" w14:textId="77777777" w:rsidR="00A739B4" w:rsidRPr="00A739B4" w:rsidRDefault="00A739B4" w:rsidP="00A739B4">
      <w:pPr>
        <w:bidi/>
        <w:jc w:val="center"/>
        <w:rPr>
          <w:rFonts w:cs="David" w:hint="cs"/>
          <w:rtl/>
        </w:rPr>
      </w:pPr>
      <w:r w:rsidRPr="00A739B4">
        <w:rPr>
          <w:rFonts w:cs="David" w:hint="cs"/>
          <w:rtl/>
        </w:rPr>
        <w:t xml:space="preserve">נמנעים </w:t>
      </w:r>
      <w:r w:rsidRPr="00A739B4">
        <w:rPr>
          <w:rFonts w:cs="David"/>
          <w:rtl/>
        </w:rPr>
        <w:t>–</w:t>
      </w:r>
      <w:r w:rsidRPr="00A739B4">
        <w:rPr>
          <w:rFonts w:cs="David" w:hint="cs"/>
          <w:rtl/>
        </w:rPr>
        <w:t xml:space="preserve"> אין</w:t>
      </w:r>
    </w:p>
    <w:p w14:paraId="17C3907F" w14:textId="77777777" w:rsidR="00A739B4" w:rsidRPr="00A739B4" w:rsidRDefault="00A739B4" w:rsidP="00A739B4">
      <w:pPr>
        <w:bidi/>
        <w:jc w:val="center"/>
        <w:rPr>
          <w:rFonts w:cs="David" w:hint="cs"/>
          <w:rtl/>
        </w:rPr>
      </w:pPr>
      <w:r w:rsidRPr="00A739B4">
        <w:rPr>
          <w:rFonts w:cs="David" w:hint="cs"/>
          <w:rtl/>
        </w:rPr>
        <w:t>הבקשה אושרה</w:t>
      </w:r>
    </w:p>
    <w:p w14:paraId="448B24F0" w14:textId="77777777" w:rsidR="00A739B4" w:rsidRPr="00A739B4" w:rsidRDefault="00A739B4" w:rsidP="00A739B4">
      <w:pPr>
        <w:bidi/>
        <w:rPr>
          <w:rFonts w:cs="David" w:hint="cs"/>
          <w:rtl/>
        </w:rPr>
      </w:pPr>
    </w:p>
    <w:p w14:paraId="2914EBFF" w14:textId="77777777" w:rsidR="00A739B4" w:rsidRPr="00A739B4" w:rsidRDefault="00A739B4" w:rsidP="00A739B4">
      <w:pPr>
        <w:bidi/>
        <w:rPr>
          <w:rFonts w:cs="David" w:hint="cs"/>
          <w:u w:val="single"/>
          <w:rtl/>
        </w:rPr>
      </w:pPr>
      <w:r w:rsidRPr="00A739B4">
        <w:rPr>
          <w:rFonts w:cs="David" w:hint="cs"/>
          <w:u w:val="single"/>
          <w:rtl/>
        </w:rPr>
        <w:t>נסים זאב:</w:t>
      </w:r>
    </w:p>
    <w:p w14:paraId="22AE6331" w14:textId="77777777" w:rsidR="00A739B4" w:rsidRPr="00A739B4" w:rsidRDefault="00A739B4" w:rsidP="00A739B4">
      <w:pPr>
        <w:bidi/>
        <w:rPr>
          <w:rFonts w:cs="David" w:hint="cs"/>
          <w:rtl/>
        </w:rPr>
      </w:pPr>
    </w:p>
    <w:p w14:paraId="17200234" w14:textId="77777777" w:rsidR="00A739B4" w:rsidRPr="00A739B4" w:rsidRDefault="00A739B4" w:rsidP="00A739B4">
      <w:pPr>
        <w:bidi/>
        <w:rPr>
          <w:rFonts w:cs="David" w:hint="cs"/>
          <w:rtl/>
        </w:rPr>
      </w:pPr>
      <w:r w:rsidRPr="00A739B4">
        <w:rPr>
          <w:rFonts w:cs="David" w:hint="cs"/>
          <w:rtl/>
        </w:rPr>
        <w:tab/>
        <w:t>אני מבין פטור מחובת הנחה, אבל למה צריך לשלושת הקריאות, למה זה?</w:t>
      </w:r>
    </w:p>
    <w:p w14:paraId="42014F98" w14:textId="77777777" w:rsidR="00A739B4" w:rsidRPr="00A739B4" w:rsidRDefault="00A739B4" w:rsidP="00A739B4">
      <w:pPr>
        <w:bidi/>
        <w:rPr>
          <w:rFonts w:cs="David" w:hint="cs"/>
          <w:rtl/>
        </w:rPr>
      </w:pPr>
    </w:p>
    <w:p w14:paraId="475757BB"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7CCD6EC8" w14:textId="77777777" w:rsidR="00A739B4" w:rsidRPr="00A739B4" w:rsidRDefault="00A739B4" w:rsidP="00A739B4">
      <w:pPr>
        <w:bidi/>
        <w:rPr>
          <w:rFonts w:cs="David" w:hint="cs"/>
          <w:rtl/>
        </w:rPr>
      </w:pPr>
    </w:p>
    <w:p w14:paraId="701FE44B" w14:textId="77777777" w:rsidR="00A739B4" w:rsidRPr="00A739B4" w:rsidRDefault="00A739B4" w:rsidP="00A739B4">
      <w:pPr>
        <w:bidi/>
        <w:rPr>
          <w:rFonts w:cs="David" w:hint="cs"/>
          <w:rtl/>
        </w:rPr>
      </w:pPr>
      <w:r w:rsidRPr="00A739B4">
        <w:rPr>
          <w:rFonts w:cs="David" w:hint="cs"/>
          <w:rtl/>
        </w:rPr>
        <w:tab/>
        <w:t>אני חושב שאתה כמוני מתייחס בכבוד רב לבקשות של יושב ראש הכנסת שרוצה להרכיב את הנשיאות בהרכב המלא כמה שיותר מהר. כולנו רוכשים לו כבוד ואין סיבה שלא נעשה את זה. הבקשה אושרה, נעבור לנושא הבא.</w:t>
      </w:r>
    </w:p>
    <w:p w14:paraId="1285F1FB" w14:textId="77777777" w:rsidR="00A739B4" w:rsidRPr="00A739B4" w:rsidRDefault="00A739B4" w:rsidP="00A739B4">
      <w:pPr>
        <w:bidi/>
        <w:rPr>
          <w:rFonts w:cs="David" w:hint="cs"/>
          <w:rtl/>
        </w:rPr>
      </w:pPr>
    </w:p>
    <w:p w14:paraId="37A0F0D8" w14:textId="77777777" w:rsidR="00A739B4" w:rsidRPr="00A739B4" w:rsidRDefault="00A739B4" w:rsidP="00A739B4">
      <w:pPr>
        <w:bidi/>
        <w:rPr>
          <w:rFonts w:cs="David" w:hint="cs"/>
          <w:rtl/>
        </w:rPr>
      </w:pPr>
    </w:p>
    <w:p w14:paraId="34444CF6" w14:textId="77777777" w:rsidR="00A739B4" w:rsidRPr="00A739B4" w:rsidRDefault="00A739B4" w:rsidP="00A739B4">
      <w:pPr>
        <w:bidi/>
        <w:rPr>
          <w:rFonts w:cs="David" w:hint="cs"/>
          <w:rtl/>
        </w:rPr>
      </w:pPr>
      <w:r w:rsidRPr="00A739B4">
        <w:rPr>
          <w:rFonts w:cs="David"/>
          <w:rtl/>
        </w:rPr>
        <w:br w:type="page"/>
      </w:r>
    </w:p>
    <w:p w14:paraId="3B493F93" w14:textId="77777777" w:rsidR="00A739B4" w:rsidRDefault="00A739B4" w:rsidP="00A739B4">
      <w:pPr>
        <w:bidi/>
        <w:ind w:left="360"/>
        <w:jc w:val="center"/>
        <w:rPr>
          <w:rFonts w:cs="David" w:hint="cs"/>
          <w:b/>
          <w:bCs/>
          <w:u w:val="single"/>
          <w:rtl/>
        </w:rPr>
      </w:pPr>
    </w:p>
    <w:p w14:paraId="0418CBD0" w14:textId="77777777" w:rsidR="00A739B4" w:rsidRDefault="00A739B4" w:rsidP="00A739B4">
      <w:pPr>
        <w:bidi/>
        <w:ind w:left="360"/>
        <w:jc w:val="center"/>
        <w:rPr>
          <w:rFonts w:cs="David" w:hint="cs"/>
          <w:b/>
          <w:bCs/>
          <w:u w:val="single"/>
          <w:rtl/>
        </w:rPr>
      </w:pPr>
    </w:p>
    <w:p w14:paraId="464FA322" w14:textId="77777777" w:rsidR="00A739B4" w:rsidRPr="00A739B4" w:rsidRDefault="00A739B4" w:rsidP="00A739B4">
      <w:pPr>
        <w:bidi/>
        <w:ind w:left="360"/>
        <w:jc w:val="center"/>
        <w:rPr>
          <w:rFonts w:cs="David"/>
          <w:b/>
          <w:bCs/>
          <w:u w:val="single"/>
        </w:rPr>
      </w:pPr>
      <w:r w:rsidRPr="00A739B4">
        <w:rPr>
          <w:rFonts w:cs="David" w:hint="cs"/>
          <w:b/>
          <w:bCs/>
          <w:u w:val="single"/>
          <w:rtl/>
        </w:rPr>
        <w:t>הצעה לתיקון תקנון הכנסת בנושא ממלאי מקום קבועים בוועדות.</w:t>
      </w:r>
    </w:p>
    <w:p w14:paraId="78322E82" w14:textId="77777777" w:rsidR="00A739B4" w:rsidRDefault="00A739B4" w:rsidP="00A739B4">
      <w:pPr>
        <w:bidi/>
        <w:rPr>
          <w:rFonts w:cs="David" w:hint="cs"/>
          <w:u w:val="single"/>
          <w:rtl/>
        </w:rPr>
      </w:pPr>
    </w:p>
    <w:p w14:paraId="382F254B" w14:textId="77777777" w:rsidR="00A739B4" w:rsidRDefault="00A739B4" w:rsidP="00A739B4">
      <w:pPr>
        <w:bidi/>
        <w:rPr>
          <w:rFonts w:cs="David" w:hint="cs"/>
          <w:u w:val="single"/>
          <w:rtl/>
        </w:rPr>
      </w:pPr>
    </w:p>
    <w:p w14:paraId="03B66FAA" w14:textId="77777777" w:rsidR="00A739B4" w:rsidRPr="00A739B4" w:rsidRDefault="00A739B4" w:rsidP="00A739B4">
      <w:pPr>
        <w:bidi/>
        <w:rPr>
          <w:rFonts w:cs="David" w:hint="cs"/>
          <w:u w:val="single"/>
          <w:rtl/>
        </w:rPr>
      </w:pPr>
    </w:p>
    <w:p w14:paraId="08E66FD4"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0B5CCBCB" w14:textId="77777777" w:rsidR="00A739B4" w:rsidRPr="00A739B4" w:rsidRDefault="00A739B4" w:rsidP="00A739B4">
      <w:pPr>
        <w:bidi/>
        <w:rPr>
          <w:rFonts w:cs="David" w:hint="cs"/>
          <w:rtl/>
        </w:rPr>
      </w:pPr>
    </w:p>
    <w:p w14:paraId="0202F1EF" w14:textId="77777777" w:rsidR="00A739B4" w:rsidRPr="00A739B4" w:rsidRDefault="00A739B4" w:rsidP="00A739B4">
      <w:pPr>
        <w:bidi/>
        <w:rPr>
          <w:rFonts w:cs="David" w:hint="cs"/>
          <w:rtl/>
        </w:rPr>
      </w:pPr>
      <w:r w:rsidRPr="00A739B4">
        <w:rPr>
          <w:rFonts w:cs="David" w:hint="cs"/>
          <w:rtl/>
        </w:rPr>
        <w:tab/>
        <w:t>הסעיף הבא על סדר היום גם הוא סוכם במסגרת ההבנות של הוועדה המסדרת וזה תיקון בתקנון, אני קודם אבהיר מה המשמעות שלו והיועצת המשפטית תציג את התיקון במלואו. למעשה הבעיה התחילה עוד בכנסת הקודמת, כנסת הקודמת, כשסוכמה חלוקת התפקידים בין הסיעות בוועדה המסדרת, בין השאר היה סיכום בין מרץ למפלגת העבודה שחבר כנסת מטעם מרץ יהיה ממלא מקום של סיעת העבודה בוועדת הכספים.</w:t>
      </w:r>
    </w:p>
    <w:p w14:paraId="4608005E" w14:textId="77777777" w:rsidR="00A739B4" w:rsidRPr="00A739B4" w:rsidRDefault="00A739B4" w:rsidP="00A739B4">
      <w:pPr>
        <w:bidi/>
        <w:rPr>
          <w:rFonts w:cs="David" w:hint="cs"/>
          <w:rtl/>
        </w:rPr>
      </w:pPr>
    </w:p>
    <w:p w14:paraId="3C02E5E0" w14:textId="77777777" w:rsidR="00A739B4" w:rsidRPr="00A739B4" w:rsidRDefault="00A739B4" w:rsidP="00A739B4">
      <w:pPr>
        <w:bidi/>
        <w:rPr>
          <w:rFonts w:cs="David" w:hint="cs"/>
          <w:rtl/>
        </w:rPr>
      </w:pPr>
      <w:r w:rsidRPr="00A739B4">
        <w:rPr>
          <w:rFonts w:cs="David" w:hint="cs"/>
          <w:rtl/>
        </w:rPr>
        <w:tab/>
        <w:t xml:space="preserve">לאחר שזה אושר ואפילו פעל כך תקופה מסוימת  התברר שהסיכום הזה נוגד את התקנון כי התקנון במתכונת שלו היום מאפשר לסיעה להקצות מקום לחבר סיעה אחרת על חשבון המכסה, אבל בסעיף שמטפל בממלא מקום כתוב שממלא המקום הוא מסיעתו של חבר כנסת. </w:t>
      </w:r>
    </w:p>
    <w:p w14:paraId="5639970B" w14:textId="77777777" w:rsidR="00A739B4" w:rsidRPr="00A739B4" w:rsidRDefault="00A739B4" w:rsidP="00A739B4">
      <w:pPr>
        <w:bidi/>
        <w:rPr>
          <w:rFonts w:cs="David" w:hint="cs"/>
          <w:rtl/>
        </w:rPr>
      </w:pPr>
    </w:p>
    <w:p w14:paraId="7A646493" w14:textId="77777777" w:rsidR="00A739B4" w:rsidRPr="00A739B4" w:rsidRDefault="00A739B4" w:rsidP="00A739B4">
      <w:pPr>
        <w:bidi/>
        <w:rPr>
          <w:rFonts w:cs="David" w:hint="cs"/>
          <w:rtl/>
        </w:rPr>
      </w:pPr>
      <w:r w:rsidRPr="00A739B4">
        <w:rPr>
          <w:rFonts w:cs="David" w:hint="cs"/>
          <w:u w:val="single"/>
          <w:rtl/>
        </w:rPr>
        <w:t xml:space="preserve">זבולון </w:t>
      </w:r>
      <w:proofErr w:type="spellStart"/>
      <w:r w:rsidRPr="00A739B4">
        <w:rPr>
          <w:rFonts w:cs="David" w:hint="cs"/>
          <w:u w:val="single"/>
          <w:rtl/>
        </w:rPr>
        <w:t>אורלב</w:t>
      </w:r>
      <w:proofErr w:type="spellEnd"/>
      <w:r w:rsidRPr="00A739B4">
        <w:rPr>
          <w:rFonts w:cs="David" w:hint="cs"/>
          <w:u w:val="single"/>
          <w:rtl/>
        </w:rPr>
        <w:t>:</w:t>
      </w:r>
    </w:p>
    <w:p w14:paraId="78734499" w14:textId="77777777" w:rsidR="00A739B4" w:rsidRPr="00A739B4" w:rsidRDefault="00A739B4" w:rsidP="00A739B4">
      <w:pPr>
        <w:bidi/>
        <w:rPr>
          <w:rFonts w:cs="David" w:hint="cs"/>
          <w:rtl/>
        </w:rPr>
      </w:pPr>
    </w:p>
    <w:p w14:paraId="791BA2AE" w14:textId="77777777" w:rsidR="00A739B4" w:rsidRPr="00A739B4" w:rsidRDefault="00A739B4" w:rsidP="00A739B4">
      <w:pPr>
        <w:bidi/>
        <w:rPr>
          <w:rFonts w:cs="David" w:hint="cs"/>
          <w:rtl/>
        </w:rPr>
      </w:pPr>
      <w:r w:rsidRPr="00A739B4">
        <w:rPr>
          <w:rFonts w:cs="David" w:hint="cs"/>
          <w:rtl/>
        </w:rPr>
        <w:tab/>
        <w:t xml:space="preserve"> זה אבסורד.</w:t>
      </w:r>
    </w:p>
    <w:p w14:paraId="343CEC37" w14:textId="77777777" w:rsidR="00A739B4" w:rsidRPr="00A739B4" w:rsidRDefault="00A739B4" w:rsidP="00A739B4">
      <w:pPr>
        <w:bidi/>
        <w:rPr>
          <w:rFonts w:cs="David" w:hint="cs"/>
          <w:rtl/>
        </w:rPr>
      </w:pPr>
    </w:p>
    <w:p w14:paraId="203ECF53" w14:textId="77777777" w:rsidR="00A739B4" w:rsidRPr="00A739B4" w:rsidRDefault="00A739B4" w:rsidP="00A739B4">
      <w:pPr>
        <w:bidi/>
        <w:rPr>
          <w:rFonts w:cs="David" w:hint="cs"/>
          <w:rtl/>
        </w:rPr>
      </w:pPr>
      <w:r w:rsidRPr="00A739B4">
        <w:rPr>
          <w:rFonts w:cs="David" w:hint="cs"/>
          <w:u w:val="single"/>
          <w:rtl/>
        </w:rPr>
        <w:t xml:space="preserve">רוחמה אברהם </w:t>
      </w:r>
      <w:proofErr w:type="spellStart"/>
      <w:r w:rsidRPr="00A739B4">
        <w:rPr>
          <w:rFonts w:cs="David" w:hint="cs"/>
          <w:u w:val="single"/>
          <w:rtl/>
        </w:rPr>
        <w:t>בלילא</w:t>
      </w:r>
      <w:proofErr w:type="spellEnd"/>
      <w:r w:rsidRPr="00A739B4">
        <w:rPr>
          <w:rFonts w:cs="David" w:hint="cs"/>
          <w:u w:val="single"/>
          <w:rtl/>
        </w:rPr>
        <w:t>:</w:t>
      </w:r>
    </w:p>
    <w:p w14:paraId="24A478B9" w14:textId="77777777" w:rsidR="00A739B4" w:rsidRPr="00A739B4" w:rsidRDefault="00A739B4" w:rsidP="00A739B4">
      <w:pPr>
        <w:bidi/>
        <w:rPr>
          <w:rFonts w:cs="David" w:hint="cs"/>
          <w:rtl/>
        </w:rPr>
      </w:pPr>
    </w:p>
    <w:p w14:paraId="54B81551" w14:textId="77777777" w:rsidR="00A739B4" w:rsidRPr="00A739B4" w:rsidRDefault="00A739B4" w:rsidP="00A739B4">
      <w:pPr>
        <w:bidi/>
        <w:rPr>
          <w:rFonts w:cs="David" w:hint="cs"/>
          <w:rtl/>
        </w:rPr>
      </w:pPr>
      <w:r w:rsidRPr="00A739B4">
        <w:rPr>
          <w:rFonts w:cs="David" w:hint="cs"/>
          <w:rtl/>
        </w:rPr>
        <w:tab/>
        <w:t xml:space="preserve"> זה לא אבסורד, כך לא ייווצר מצב שאתה תצטרך להיכנס כאילו למפלגת העבודה.</w:t>
      </w:r>
    </w:p>
    <w:p w14:paraId="3516A289" w14:textId="77777777" w:rsidR="00A739B4" w:rsidRPr="00A739B4" w:rsidRDefault="00A739B4" w:rsidP="00A739B4">
      <w:pPr>
        <w:bidi/>
        <w:rPr>
          <w:rFonts w:cs="David" w:hint="cs"/>
          <w:rtl/>
        </w:rPr>
      </w:pPr>
    </w:p>
    <w:p w14:paraId="40664101" w14:textId="77777777" w:rsidR="00A739B4" w:rsidRPr="00A739B4" w:rsidRDefault="00A739B4" w:rsidP="00A739B4">
      <w:pPr>
        <w:bidi/>
        <w:rPr>
          <w:rFonts w:cs="David" w:hint="cs"/>
          <w:u w:val="single"/>
          <w:rtl/>
        </w:rPr>
      </w:pPr>
      <w:r w:rsidRPr="00A739B4">
        <w:rPr>
          <w:rFonts w:cs="David" w:hint="cs"/>
          <w:u w:val="single"/>
          <w:rtl/>
        </w:rPr>
        <w:t>אחמד טיבי:</w:t>
      </w:r>
    </w:p>
    <w:p w14:paraId="2DD89809" w14:textId="77777777" w:rsidR="00A739B4" w:rsidRPr="00A739B4" w:rsidRDefault="00A739B4" w:rsidP="00A739B4">
      <w:pPr>
        <w:bidi/>
        <w:rPr>
          <w:rFonts w:cs="David" w:hint="cs"/>
          <w:rtl/>
        </w:rPr>
      </w:pPr>
    </w:p>
    <w:p w14:paraId="694D4E7C" w14:textId="77777777" w:rsidR="00A739B4" w:rsidRPr="00A739B4" w:rsidRDefault="00A739B4" w:rsidP="00A739B4">
      <w:pPr>
        <w:bidi/>
        <w:rPr>
          <w:rFonts w:cs="David" w:hint="cs"/>
          <w:rtl/>
        </w:rPr>
      </w:pPr>
      <w:r w:rsidRPr="00A739B4">
        <w:rPr>
          <w:rFonts w:cs="David" w:hint="cs"/>
          <w:rtl/>
        </w:rPr>
        <w:tab/>
        <w:t xml:space="preserve"> זה אבסורד וצריך לתקן את זה.</w:t>
      </w:r>
    </w:p>
    <w:p w14:paraId="55C8D43F" w14:textId="77777777" w:rsidR="00A739B4" w:rsidRPr="00A739B4" w:rsidRDefault="00A739B4" w:rsidP="00A739B4">
      <w:pPr>
        <w:bidi/>
        <w:rPr>
          <w:rFonts w:cs="David" w:hint="cs"/>
          <w:rtl/>
        </w:rPr>
      </w:pPr>
    </w:p>
    <w:p w14:paraId="14834FA1" w14:textId="77777777" w:rsidR="00A739B4" w:rsidRPr="00A739B4" w:rsidRDefault="00A739B4" w:rsidP="00A739B4">
      <w:pPr>
        <w:bidi/>
        <w:rPr>
          <w:rFonts w:cs="David" w:hint="cs"/>
          <w:rtl/>
        </w:rPr>
      </w:pPr>
      <w:r w:rsidRPr="00A739B4">
        <w:rPr>
          <w:rFonts w:cs="David" w:hint="cs"/>
          <w:u w:val="single"/>
          <w:rtl/>
        </w:rPr>
        <w:t>דליה איציק:</w:t>
      </w:r>
    </w:p>
    <w:p w14:paraId="0C9285B2" w14:textId="77777777" w:rsidR="00A739B4" w:rsidRPr="00A739B4" w:rsidRDefault="00A739B4" w:rsidP="00A739B4">
      <w:pPr>
        <w:bidi/>
        <w:rPr>
          <w:rFonts w:cs="David" w:hint="cs"/>
          <w:rtl/>
        </w:rPr>
      </w:pPr>
    </w:p>
    <w:p w14:paraId="6C1FA599" w14:textId="77777777" w:rsidR="00A739B4" w:rsidRPr="00A739B4" w:rsidRDefault="00A739B4" w:rsidP="00A739B4">
      <w:pPr>
        <w:bidi/>
        <w:rPr>
          <w:rFonts w:cs="David" w:hint="cs"/>
          <w:rtl/>
        </w:rPr>
      </w:pPr>
      <w:r w:rsidRPr="00A739B4">
        <w:rPr>
          <w:rFonts w:cs="David" w:hint="cs"/>
          <w:rtl/>
        </w:rPr>
        <w:tab/>
        <w:t xml:space="preserve">זה לא אבסורד. כדי שלא יקרה מה שקרה במפלגת העבודה. נניח שחבר הכנסת </w:t>
      </w:r>
      <w:proofErr w:type="spellStart"/>
      <w:r w:rsidRPr="00A739B4">
        <w:rPr>
          <w:rFonts w:cs="David" w:hint="cs"/>
          <w:rtl/>
        </w:rPr>
        <w:t>דנון</w:t>
      </w:r>
      <w:proofErr w:type="spellEnd"/>
      <w:r w:rsidRPr="00A739B4">
        <w:rPr>
          <w:rFonts w:cs="David" w:hint="cs"/>
          <w:rtl/>
        </w:rPr>
        <w:t xml:space="preserve"> אל רוצה את חברת הכנסת שלי יחימוביץ.</w:t>
      </w:r>
    </w:p>
    <w:p w14:paraId="1520D7AB" w14:textId="77777777" w:rsidR="00A739B4" w:rsidRPr="00A739B4" w:rsidRDefault="00A739B4" w:rsidP="00A739B4">
      <w:pPr>
        <w:bidi/>
        <w:rPr>
          <w:rFonts w:cs="David" w:hint="cs"/>
          <w:rtl/>
        </w:rPr>
      </w:pPr>
    </w:p>
    <w:p w14:paraId="27FE82FB" w14:textId="77777777" w:rsidR="00A739B4" w:rsidRPr="00A739B4" w:rsidRDefault="00A739B4" w:rsidP="00A739B4">
      <w:pPr>
        <w:bidi/>
        <w:rPr>
          <w:rFonts w:cs="David" w:hint="cs"/>
          <w:rtl/>
        </w:rPr>
      </w:pPr>
      <w:r w:rsidRPr="00A739B4">
        <w:rPr>
          <w:rFonts w:cs="David" w:hint="cs"/>
          <w:u w:val="single"/>
          <w:rtl/>
        </w:rPr>
        <w:t xml:space="preserve">זבולון </w:t>
      </w:r>
      <w:proofErr w:type="spellStart"/>
      <w:r w:rsidRPr="00A739B4">
        <w:rPr>
          <w:rFonts w:cs="David" w:hint="cs"/>
          <w:u w:val="single"/>
          <w:rtl/>
        </w:rPr>
        <w:t>אורלב</w:t>
      </w:r>
      <w:proofErr w:type="spellEnd"/>
      <w:r w:rsidRPr="00A739B4">
        <w:rPr>
          <w:rFonts w:cs="David" w:hint="cs"/>
          <w:u w:val="single"/>
          <w:rtl/>
        </w:rPr>
        <w:t>:</w:t>
      </w:r>
    </w:p>
    <w:p w14:paraId="69F39213" w14:textId="77777777" w:rsidR="00A739B4" w:rsidRPr="00A739B4" w:rsidRDefault="00A739B4" w:rsidP="00A739B4">
      <w:pPr>
        <w:bidi/>
        <w:rPr>
          <w:rFonts w:cs="David" w:hint="cs"/>
          <w:rtl/>
        </w:rPr>
      </w:pPr>
    </w:p>
    <w:p w14:paraId="4037DA43" w14:textId="77777777" w:rsidR="00A739B4" w:rsidRPr="00A739B4" w:rsidRDefault="00A739B4" w:rsidP="00A739B4">
      <w:pPr>
        <w:bidi/>
        <w:rPr>
          <w:rFonts w:cs="David" w:hint="cs"/>
          <w:rtl/>
        </w:rPr>
      </w:pPr>
      <w:r w:rsidRPr="00A739B4">
        <w:rPr>
          <w:rFonts w:cs="David" w:hint="cs"/>
          <w:rtl/>
        </w:rPr>
        <w:tab/>
        <w:t xml:space="preserve">מדובר בממלא מקום. אם הוא לא רוצה את חברת הכנסת יחימוביץ הוא יכול למנות אותי, הוא עשה את זה, לא במקומה אבל במקום מישהו אחר. </w:t>
      </w:r>
    </w:p>
    <w:p w14:paraId="39BD23BE" w14:textId="77777777" w:rsidR="00A739B4" w:rsidRPr="00A739B4" w:rsidRDefault="00A739B4" w:rsidP="00A739B4">
      <w:pPr>
        <w:bidi/>
        <w:rPr>
          <w:rFonts w:cs="David" w:hint="cs"/>
          <w:rtl/>
        </w:rPr>
      </w:pPr>
    </w:p>
    <w:p w14:paraId="2810FCFA"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2EC5CB34" w14:textId="77777777" w:rsidR="00A739B4" w:rsidRPr="00A739B4" w:rsidRDefault="00A739B4" w:rsidP="00A739B4">
      <w:pPr>
        <w:bidi/>
        <w:rPr>
          <w:rFonts w:cs="David" w:hint="cs"/>
          <w:rtl/>
        </w:rPr>
      </w:pPr>
    </w:p>
    <w:p w14:paraId="75114F32" w14:textId="77777777" w:rsidR="00A739B4" w:rsidRPr="00A739B4" w:rsidRDefault="00A739B4" w:rsidP="00A739B4">
      <w:pPr>
        <w:bidi/>
        <w:rPr>
          <w:rFonts w:cs="David" w:hint="cs"/>
          <w:rtl/>
        </w:rPr>
      </w:pPr>
      <w:r w:rsidRPr="00A739B4">
        <w:rPr>
          <w:rFonts w:cs="David" w:hint="cs"/>
          <w:rtl/>
        </w:rPr>
        <w:tab/>
        <w:t xml:space="preserve">הוא עשה את זה במקום מישהו שהתפטר מהוועדה ולא יכול להיות סגן שר. </w:t>
      </w:r>
    </w:p>
    <w:p w14:paraId="3418320B" w14:textId="77777777" w:rsidR="00A739B4" w:rsidRPr="00A739B4" w:rsidRDefault="00A739B4" w:rsidP="00A739B4">
      <w:pPr>
        <w:bidi/>
        <w:rPr>
          <w:rFonts w:cs="David" w:hint="cs"/>
          <w:rtl/>
        </w:rPr>
      </w:pPr>
    </w:p>
    <w:p w14:paraId="1F4493A9" w14:textId="77777777" w:rsidR="00A739B4" w:rsidRPr="00A739B4" w:rsidRDefault="00A739B4" w:rsidP="00A739B4">
      <w:pPr>
        <w:bidi/>
        <w:rPr>
          <w:rFonts w:cs="David" w:hint="cs"/>
          <w:u w:val="single"/>
          <w:rtl/>
        </w:rPr>
      </w:pPr>
      <w:r w:rsidRPr="00A739B4">
        <w:rPr>
          <w:rFonts w:cs="David" w:hint="cs"/>
          <w:u w:val="single"/>
          <w:rtl/>
        </w:rPr>
        <w:t>שלי יחימוביץ:</w:t>
      </w:r>
    </w:p>
    <w:p w14:paraId="24E16EB2" w14:textId="77777777" w:rsidR="00A739B4" w:rsidRPr="00A739B4" w:rsidRDefault="00A739B4" w:rsidP="00A739B4">
      <w:pPr>
        <w:bidi/>
        <w:rPr>
          <w:rFonts w:cs="David" w:hint="cs"/>
          <w:rtl/>
        </w:rPr>
      </w:pPr>
    </w:p>
    <w:p w14:paraId="77607442" w14:textId="77777777" w:rsidR="00A739B4" w:rsidRPr="00A739B4" w:rsidRDefault="00A739B4" w:rsidP="00A739B4">
      <w:pPr>
        <w:bidi/>
        <w:ind w:firstLine="567"/>
        <w:rPr>
          <w:rFonts w:cs="David" w:hint="cs"/>
          <w:rtl/>
        </w:rPr>
      </w:pPr>
      <w:r w:rsidRPr="00A739B4">
        <w:rPr>
          <w:rFonts w:cs="David" w:hint="cs"/>
          <w:rtl/>
        </w:rPr>
        <w:t xml:space="preserve">ממלא מקום אד </w:t>
      </w:r>
      <w:proofErr w:type="spellStart"/>
      <w:r w:rsidRPr="00A739B4">
        <w:rPr>
          <w:rFonts w:cs="David" w:hint="cs"/>
          <w:rtl/>
        </w:rPr>
        <w:t>הוק</w:t>
      </w:r>
      <w:proofErr w:type="spellEnd"/>
      <w:r w:rsidRPr="00A739B4">
        <w:rPr>
          <w:rFonts w:cs="David" w:hint="cs"/>
          <w:rtl/>
        </w:rPr>
        <w:t>?</w:t>
      </w:r>
    </w:p>
    <w:p w14:paraId="4A5900C3" w14:textId="77777777" w:rsidR="00A739B4" w:rsidRPr="00A739B4" w:rsidRDefault="00A739B4" w:rsidP="00A739B4">
      <w:pPr>
        <w:bidi/>
        <w:ind w:firstLine="567"/>
        <w:rPr>
          <w:rFonts w:cs="David" w:hint="cs"/>
          <w:rtl/>
        </w:rPr>
      </w:pPr>
    </w:p>
    <w:p w14:paraId="537F0B2F"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4BDCFBD1" w14:textId="77777777" w:rsidR="00A739B4" w:rsidRPr="00A739B4" w:rsidRDefault="00A739B4" w:rsidP="00A739B4">
      <w:pPr>
        <w:bidi/>
        <w:rPr>
          <w:rFonts w:cs="David" w:hint="cs"/>
          <w:rtl/>
        </w:rPr>
      </w:pPr>
    </w:p>
    <w:p w14:paraId="77B5506C" w14:textId="77777777" w:rsidR="00A739B4" w:rsidRPr="00A739B4" w:rsidRDefault="00A739B4" w:rsidP="00A739B4">
      <w:pPr>
        <w:bidi/>
        <w:rPr>
          <w:rFonts w:cs="David" w:hint="cs"/>
          <w:rtl/>
        </w:rPr>
      </w:pPr>
      <w:r w:rsidRPr="00A739B4">
        <w:rPr>
          <w:rFonts w:cs="David" w:hint="cs"/>
          <w:rtl/>
        </w:rPr>
        <w:tab/>
        <w:t xml:space="preserve">  יש מושג של ממלא מקום קבוע בוועדות. היום סיעה יכולה להעניק לסיעה אחרת מקום של חבר, אבל לא יכולה להעניק מקום של ממלא מקום קבוע, למרות שזה פחות. בעיני צודק חבר הכנסת </w:t>
      </w:r>
      <w:proofErr w:type="spellStart"/>
      <w:r w:rsidRPr="00A739B4">
        <w:rPr>
          <w:rFonts w:cs="David" w:hint="cs"/>
          <w:rtl/>
        </w:rPr>
        <w:t>אורלב</w:t>
      </w:r>
      <w:proofErr w:type="spellEnd"/>
      <w:r w:rsidRPr="00A739B4">
        <w:rPr>
          <w:rFonts w:cs="David" w:hint="cs"/>
          <w:rtl/>
        </w:rPr>
        <w:t xml:space="preserve"> שזה מצב אבסורדי.</w:t>
      </w:r>
    </w:p>
    <w:p w14:paraId="01DB34BA" w14:textId="77777777" w:rsidR="00A739B4" w:rsidRPr="00A739B4" w:rsidRDefault="00A739B4" w:rsidP="00A739B4">
      <w:pPr>
        <w:bidi/>
        <w:rPr>
          <w:rFonts w:cs="David" w:hint="cs"/>
          <w:rtl/>
        </w:rPr>
      </w:pPr>
    </w:p>
    <w:p w14:paraId="51826FDA" w14:textId="77777777" w:rsidR="00A739B4" w:rsidRDefault="00A739B4" w:rsidP="00A739B4">
      <w:pPr>
        <w:bidi/>
        <w:rPr>
          <w:rFonts w:cs="David" w:hint="cs"/>
          <w:rtl/>
        </w:rPr>
      </w:pPr>
      <w:r w:rsidRPr="00A739B4">
        <w:rPr>
          <w:rFonts w:cs="David" w:hint="cs"/>
          <w:rtl/>
        </w:rPr>
        <w:tab/>
        <w:t xml:space="preserve">הייתה בכנסת הזו בקשה ממספר סיעות, גם מקואליציה וגם מאופוזיציה לאפשר הסדרים כאלה, כולל מסיעת קדימה, שהגיעה להסדר מיוחד עם סיעת </w:t>
      </w:r>
      <w:proofErr w:type="spellStart"/>
      <w:r w:rsidRPr="00A739B4">
        <w:rPr>
          <w:rFonts w:cs="David" w:hint="cs"/>
          <w:rtl/>
        </w:rPr>
        <w:t>מרצ</w:t>
      </w:r>
      <w:proofErr w:type="spellEnd"/>
      <w:r w:rsidRPr="00A739B4">
        <w:rPr>
          <w:rFonts w:cs="David" w:hint="cs"/>
          <w:rtl/>
        </w:rPr>
        <w:t xml:space="preserve"> לגבי ועדת הכספים. אם הייתי מביא לכאן את ההסדר בין סיעת קדימה לסיעת </w:t>
      </w:r>
      <w:proofErr w:type="spellStart"/>
      <w:r w:rsidRPr="00A739B4">
        <w:rPr>
          <w:rFonts w:cs="David" w:hint="cs"/>
          <w:rtl/>
        </w:rPr>
        <w:t>מרצ</w:t>
      </w:r>
      <w:proofErr w:type="spellEnd"/>
      <w:r w:rsidRPr="00A739B4">
        <w:rPr>
          <w:rFonts w:cs="David" w:hint="cs"/>
          <w:rtl/>
        </w:rPr>
        <w:t xml:space="preserve">, עם חלוקת הזמנים על המקום </w:t>
      </w:r>
    </w:p>
    <w:p w14:paraId="1409E574" w14:textId="77777777" w:rsidR="00A739B4" w:rsidRDefault="00A739B4" w:rsidP="00A739B4">
      <w:pPr>
        <w:bidi/>
        <w:rPr>
          <w:rFonts w:cs="David" w:hint="cs"/>
          <w:rtl/>
        </w:rPr>
      </w:pPr>
    </w:p>
    <w:p w14:paraId="5AB442CB" w14:textId="77777777" w:rsidR="00A739B4" w:rsidRDefault="00A739B4" w:rsidP="00A739B4">
      <w:pPr>
        <w:bidi/>
        <w:rPr>
          <w:rFonts w:cs="David" w:hint="cs"/>
          <w:rtl/>
        </w:rPr>
      </w:pPr>
    </w:p>
    <w:p w14:paraId="507353AA" w14:textId="77777777" w:rsidR="00A739B4" w:rsidRDefault="00A739B4" w:rsidP="00A739B4">
      <w:pPr>
        <w:bidi/>
        <w:rPr>
          <w:rFonts w:cs="David" w:hint="cs"/>
          <w:rtl/>
        </w:rPr>
      </w:pPr>
    </w:p>
    <w:p w14:paraId="735D8C80" w14:textId="77777777" w:rsidR="00A739B4" w:rsidRDefault="00A739B4" w:rsidP="00A739B4">
      <w:pPr>
        <w:bidi/>
        <w:rPr>
          <w:rFonts w:cs="David" w:hint="cs"/>
          <w:rtl/>
        </w:rPr>
      </w:pPr>
    </w:p>
    <w:p w14:paraId="66E41258" w14:textId="77777777" w:rsidR="00A739B4" w:rsidRPr="00A739B4" w:rsidRDefault="00A739B4" w:rsidP="00A739B4">
      <w:pPr>
        <w:bidi/>
        <w:rPr>
          <w:rFonts w:cs="David" w:hint="cs"/>
          <w:rtl/>
        </w:rPr>
      </w:pPr>
      <w:r w:rsidRPr="00A739B4">
        <w:rPr>
          <w:rFonts w:cs="David" w:hint="cs"/>
          <w:rtl/>
        </w:rPr>
        <w:t>בוועדת הכספים של חמישה חודשים, שכל אחד מוותר והתקופות של הפגרות, זה הרבה יותר מורכב מהטבלה של ראשי הוועדות.</w:t>
      </w:r>
    </w:p>
    <w:p w14:paraId="56A09FF2" w14:textId="77777777" w:rsidR="00A739B4" w:rsidRPr="00A739B4" w:rsidRDefault="00A739B4" w:rsidP="00A739B4">
      <w:pPr>
        <w:bidi/>
        <w:rPr>
          <w:rFonts w:cs="David" w:hint="cs"/>
          <w:rtl/>
        </w:rPr>
      </w:pPr>
      <w:r w:rsidRPr="00A739B4">
        <w:rPr>
          <w:rFonts w:cs="David" w:hint="cs"/>
          <w:rtl/>
        </w:rPr>
        <w:tab/>
      </w:r>
    </w:p>
    <w:p w14:paraId="6B24E8EB" w14:textId="77777777" w:rsidR="00A739B4" w:rsidRPr="00A739B4" w:rsidRDefault="00A739B4" w:rsidP="00A739B4">
      <w:pPr>
        <w:bidi/>
        <w:rPr>
          <w:rFonts w:cs="David" w:hint="cs"/>
          <w:rtl/>
        </w:rPr>
      </w:pPr>
      <w:r w:rsidRPr="00A739B4">
        <w:rPr>
          <w:rFonts w:cs="David" w:hint="cs"/>
          <w:rtl/>
        </w:rPr>
        <w:t xml:space="preserve">אני מביא את העניין של שינוי בתקנון לפי בקשה של סיעות האופוזיציה קטנות  וגדולות, לפי בקשה של סיעות קואליציה קטנות וגדולות, כי זה מאפשר להגיע להסדרים בין הסיעות ולאפשר ייצוג. </w:t>
      </w:r>
    </w:p>
    <w:p w14:paraId="02086FB1" w14:textId="77777777" w:rsidR="00A739B4" w:rsidRPr="00A739B4" w:rsidRDefault="00A739B4" w:rsidP="00A739B4">
      <w:pPr>
        <w:bidi/>
        <w:rPr>
          <w:rFonts w:cs="David" w:hint="cs"/>
          <w:rtl/>
        </w:rPr>
      </w:pPr>
    </w:p>
    <w:p w14:paraId="18B19792" w14:textId="77777777" w:rsidR="00A739B4" w:rsidRPr="00A739B4" w:rsidRDefault="00A739B4" w:rsidP="00A739B4">
      <w:pPr>
        <w:bidi/>
        <w:rPr>
          <w:rFonts w:cs="David" w:hint="cs"/>
          <w:rtl/>
        </w:rPr>
      </w:pPr>
      <w:r w:rsidRPr="00A739B4">
        <w:rPr>
          <w:rFonts w:cs="David" w:hint="cs"/>
          <w:u w:val="single"/>
          <w:rtl/>
        </w:rPr>
        <w:t>דליה איציק:</w:t>
      </w:r>
    </w:p>
    <w:p w14:paraId="70106D57" w14:textId="77777777" w:rsidR="00A739B4" w:rsidRPr="00A739B4" w:rsidRDefault="00A739B4" w:rsidP="00A739B4">
      <w:pPr>
        <w:bidi/>
        <w:rPr>
          <w:rFonts w:cs="David" w:hint="cs"/>
          <w:rtl/>
        </w:rPr>
      </w:pPr>
    </w:p>
    <w:p w14:paraId="413FA761" w14:textId="77777777" w:rsidR="00A739B4" w:rsidRPr="00A739B4" w:rsidRDefault="00A739B4" w:rsidP="00A739B4">
      <w:pPr>
        <w:bidi/>
        <w:rPr>
          <w:rFonts w:cs="David" w:hint="cs"/>
          <w:rtl/>
        </w:rPr>
      </w:pPr>
      <w:r w:rsidRPr="00A739B4">
        <w:rPr>
          <w:rFonts w:cs="David" w:hint="cs"/>
          <w:rtl/>
        </w:rPr>
        <w:tab/>
        <w:t>זה אפשר שלא תרמסו את המיעוט שהיה כאן וזה מה שעשינו, נתנו מעצמנו.</w:t>
      </w:r>
    </w:p>
    <w:p w14:paraId="420508FB" w14:textId="77777777" w:rsidR="00A739B4" w:rsidRPr="00A739B4" w:rsidRDefault="00A739B4" w:rsidP="00A739B4">
      <w:pPr>
        <w:bidi/>
        <w:rPr>
          <w:rFonts w:cs="David" w:hint="cs"/>
          <w:rtl/>
        </w:rPr>
      </w:pPr>
    </w:p>
    <w:p w14:paraId="56366FBB"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01693E04" w14:textId="77777777" w:rsidR="00A739B4" w:rsidRPr="00A739B4" w:rsidRDefault="00A739B4" w:rsidP="00A739B4">
      <w:pPr>
        <w:bidi/>
        <w:rPr>
          <w:rFonts w:cs="David" w:hint="cs"/>
          <w:rtl/>
        </w:rPr>
      </w:pPr>
    </w:p>
    <w:p w14:paraId="3D7CD434" w14:textId="77777777" w:rsidR="00A739B4" w:rsidRPr="00A739B4" w:rsidRDefault="00A739B4" w:rsidP="00A739B4">
      <w:pPr>
        <w:bidi/>
        <w:rPr>
          <w:rFonts w:cs="David" w:hint="cs"/>
          <w:rtl/>
        </w:rPr>
      </w:pPr>
      <w:r w:rsidRPr="00A739B4">
        <w:rPr>
          <w:rFonts w:cs="David" w:hint="cs"/>
          <w:rtl/>
        </w:rPr>
        <w:tab/>
        <w:t xml:space="preserve">  גם אנחנו. בבקשה היועצת המשפטית.</w:t>
      </w:r>
      <w:r w:rsidRPr="00A739B4">
        <w:rPr>
          <w:rFonts w:cs="David" w:hint="cs"/>
          <w:rtl/>
        </w:rPr>
        <w:tab/>
      </w:r>
    </w:p>
    <w:p w14:paraId="78E5A3EF" w14:textId="77777777" w:rsidR="00A739B4" w:rsidRPr="00A739B4" w:rsidRDefault="00A739B4" w:rsidP="00A739B4">
      <w:pPr>
        <w:bidi/>
        <w:rPr>
          <w:rFonts w:cs="David" w:hint="cs"/>
          <w:rtl/>
        </w:rPr>
      </w:pPr>
    </w:p>
    <w:p w14:paraId="1CCEF359" w14:textId="77777777" w:rsidR="00A739B4" w:rsidRPr="00A739B4" w:rsidRDefault="00A739B4" w:rsidP="00A739B4">
      <w:pPr>
        <w:bidi/>
        <w:rPr>
          <w:rFonts w:cs="David" w:hint="cs"/>
          <w:u w:val="single"/>
          <w:rtl/>
        </w:rPr>
      </w:pPr>
      <w:r w:rsidRPr="00A739B4">
        <w:rPr>
          <w:rFonts w:cs="David" w:hint="cs"/>
          <w:u w:val="single"/>
          <w:rtl/>
        </w:rPr>
        <w:t>ארבל אסטרחן:</w:t>
      </w:r>
    </w:p>
    <w:p w14:paraId="4A5A69FC" w14:textId="77777777" w:rsidR="00A739B4" w:rsidRPr="00A739B4" w:rsidRDefault="00A739B4" w:rsidP="00A739B4">
      <w:pPr>
        <w:bidi/>
        <w:rPr>
          <w:rFonts w:cs="David" w:hint="cs"/>
          <w:rtl/>
        </w:rPr>
      </w:pPr>
    </w:p>
    <w:p w14:paraId="09A0BB6C" w14:textId="77777777" w:rsidR="00A739B4" w:rsidRPr="00A739B4" w:rsidRDefault="00A739B4" w:rsidP="00A739B4">
      <w:pPr>
        <w:bidi/>
        <w:rPr>
          <w:rFonts w:cs="David" w:hint="cs"/>
          <w:rtl/>
        </w:rPr>
      </w:pPr>
      <w:r w:rsidRPr="00A739B4">
        <w:rPr>
          <w:rFonts w:cs="David" w:hint="cs"/>
          <w:rtl/>
        </w:rPr>
        <w:tab/>
        <w:t xml:space="preserve"> זה מונח בפניכם כך שאתם יכולים לראות את התקנון הקיים עם התיקון בתוכו ולא רק נוסח של תיקון שלא תמיד ברור ממנו מה רוצים לתקן. היום בוועדות יש חברים שנבחרים על ידי הכנסת, כפי שקרה אתמול, סעיף </w:t>
      </w:r>
      <w:proofErr w:type="spellStart"/>
      <w:r w:rsidRPr="00A739B4">
        <w:rPr>
          <w:rFonts w:cs="David" w:hint="cs"/>
          <w:rtl/>
        </w:rPr>
        <w:t>9א</w:t>
      </w:r>
      <w:proofErr w:type="spellEnd"/>
      <w:r w:rsidRPr="00A739B4">
        <w:rPr>
          <w:rFonts w:cs="David" w:hint="cs"/>
          <w:rtl/>
        </w:rPr>
        <w:t>' לתקנון מאפשר ממלא מקום, כפי שקרואת לזה חברת הכנסת יחימוביץ אד-</w:t>
      </w:r>
      <w:proofErr w:type="spellStart"/>
      <w:r w:rsidRPr="00A739B4">
        <w:rPr>
          <w:rFonts w:cs="David" w:hint="cs"/>
          <w:rtl/>
        </w:rPr>
        <w:t>הוק</w:t>
      </w:r>
      <w:proofErr w:type="spellEnd"/>
      <w:r w:rsidRPr="00A739B4">
        <w:rPr>
          <w:rFonts w:cs="David" w:hint="cs"/>
          <w:rtl/>
        </w:rPr>
        <w:t xml:space="preserve">, התקנון קורא לזה ממלא מקום באופן ארעי. כאשר קבוע בתקנון שאם נעדר חבר ועדה, כל אחד מסיעתו יכול  לבוא לאותה ישיבה ודינו כדין חבר הוועדה לאותה ישיבה. בנוסף, מסדיר התקנון את עניין ממלא המקום קבועים, שלגביהם מבוקש כעת התיקון, זה מופיע בסעיף </w:t>
      </w:r>
      <w:proofErr w:type="spellStart"/>
      <w:r w:rsidRPr="00A739B4">
        <w:rPr>
          <w:rFonts w:cs="David" w:hint="cs"/>
          <w:rtl/>
        </w:rPr>
        <w:t>9ב</w:t>
      </w:r>
      <w:proofErr w:type="spellEnd"/>
      <w:r w:rsidRPr="00A739B4">
        <w:rPr>
          <w:rFonts w:cs="David" w:hint="cs"/>
          <w:rtl/>
        </w:rPr>
        <w:t>'.</w:t>
      </w:r>
    </w:p>
    <w:p w14:paraId="7642CDA9" w14:textId="77777777" w:rsidR="00A739B4" w:rsidRPr="00A739B4" w:rsidRDefault="00A739B4" w:rsidP="00A739B4">
      <w:pPr>
        <w:bidi/>
        <w:rPr>
          <w:rFonts w:cs="David" w:hint="cs"/>
          <w:rtl/>
        </w:rPr>
      </w:pPr>
    </w:p>
    <w:p w14:paraId="7BD8CBC5" w14:textId="77777777" w:rsidR="00A739B4" w:rsidRPr="00A739B4" w:rsidRDefault="00A739B4" w:rsidP="00A739B4">
      <w:pPr>
        <w:bidi/>
        <w:rPr>
          <w:rFonts w:cs="David" w:hint="cs"/>
          <w:rtl/>
        </w:rPr>
      </w:pPr>
      <w:r w:rsidRPr="00A739B4">
        <w:rPr>
          <w:rFonts w:cs="David" w:hint="cs"/>
          <w:rtl/>
        </w:rPr>
        <w:tab/>
        <w:t xml:space="preserve">היום התקנון מאפשר לבחור ממלא מקום קבוע אך ורק מסיעתו של חבר הוועדה, אגב, אם חבר הוועדה הוא מסיעה מיוצגת, שנותנים על חשבון סיעה אחרת, במצב כזה כן אפשר שממלא מקום הקבוע יהיה מאותה סיעה, גם מהסיעה שלה זה ניתן. זה עלול ליצור איזשהו שיבוש ביחסי הכוחות, לכן הבקשה כעת היא שיכול להיות חבר מסיעה מסוימת וממלא מקום קבוע מסיעה אחרת.   </w:t>
      </w:r>
    </w:p>
    <w:p w14:paraId="470E3CAD" w14:textId="77777777" w:rsidR="00A739B4" w:rsidRPr="00A739B4" w:rsidRDefault="00A739B4" w:rsidP="00A739B4">
      <w:pPr>
        <w:bidi/>
        <w:rPr>
          <w:rFonts w:cs="David" w:hint="cs"/>
          <w:rtl/>
        </w:rPr>
      </w:pPr>
    </w:p>
    <w:p w14:paraId="083A9949" w14:textId="77777777" w:rsidR="00A739B4" w:rsidRPr="00A739B4" w:rsidRDefault="00A739B4" w:rsidP="00A739B4">
      <w:pPr>
        <w:bidi/>
        <w:ind w:firstLine="567"/>
        <w:rPr>
          <w:rFonts w:cs="David" w:hint="cs"/>
          <w:rtl/>
        </w:rPr>
      </w:pPr>
      <w:r w:rsidRPr="00A739B4">
        <w:rPr>
          <w:rFonts w:cs="David" w:hint="cs"/>
          <w:rtl/>
        </w:rPr>
        <w:t xml:space="preserve">מה המשמעות של ממלא מקום קבוע? היום קובע התקנון שיש לו עדיפות, אם החבר הקבוע נמצא, כמובן שזכות ההצבעה היא שלו, אבל בהיעדרו יש עדיפות לממלא המקום הקבוע על פני כל אחד אחר מהסיעה. </w:t>
      </w:r>
    </w:p>
    <w:p w14:paraId="4B17303A" w14:textId="77777777" w:rsidR="00A739B4" w:rsidRPr="00A739B4" w:rsidRDefault="00A739B4" w:rsidP="00A739B4">
      <w:pPr>
        <w:bidi/>
        <w:rPr>
          <w:rFonts w:cs="David" w:hint="cs"/>
          <w:rtl/>
        </w:rPr>
      </w:pPr>
    </w:p>
    <w:p w14:paraId="53A20F70" w14:textId="77777777" w:rsidR="00A739B4" w:rsidRPr="00A739B4" w:rsidRDefault="00A739B4" w:rsidP="00A739B4">
      <w:pPr>
        <w:bidi/>
        <w:rPr>
          <w:rFonts w:cs="David" w:hint="cs"/>
          <w:rtl/>
        </w:rPr>
      </w:pPr>
      <w:r w:rsidRPr="00A739B4">
        <w:rPr>
          <w:rFonts w:cs="David" w:hint="cs"/>
          <w:u w:val="single"/>
          <w:rtl/>
        </w:rPr>
        <w:t>שלי יחימוביץ:</w:t>
      </w:r>
    </w:p>
    <w:p w14:paraId="0B372AE2" w14:textId="77777777" w:rsidR="00A739B4" w:rsidRPr="00A739B4" w:rsidRDefault="00A739B4" w:rsidP="00A739B4">
      <w:pPr>
        <w:bidi/>
        <w:rPr>
          <w:rFonts w:cs="David" w:hint="cs"/>
          <w:rtl/>
        </w:rPr>
      </w:pPr>
    </w:p>
    <w:p w14:paraId="5E74E8DB" w14:textId="77777777" w:rsidR="00A739B4" w:rsidRPr="00A739B4" w:rsidRDefault="00A739B4" w:rsidP="00A739B4">
      <w:pPr>
        <w:bidi/>
        <w:rPr>
          <w:rFonts w:cs="David" w:hint="cs"/>
          <w:rtl/>
        </w:rPr>
      </w:pPr>
      <w:r w:rsidRPr="00A739B4">
        <w:rPr>
          <w:rFonts w:cs="David" w:hint="cs"/>
          <w:rtl/>
        </w:rPr>
        <w:tab/>
        <w:t>גם על פני מישהו מסיעתו?</w:t>
      </w:r>
    </w:p>
    <w:p w14:paraId="461601B5" w14:textId="77777777" w:rsidR="00A739B4" w:rsidRPr="00A739B4" w:rsidRDefault="00A739B4" w:rsidP="00A739B4">
      <w:pPr>
        <w:bidi/>
        <w:rPr>
          <w:rFonts w:cs="David" w:hint="cs"/>
          <w:rtl/>
        </w:rPr>
      </w:pPr>
    </w:p>
    <w:p w14:paraId="554C6906" w14:textId="77777777" w:rsidR="00A739B4" w:rsidRPr="00A739B4" w:rsidRDefault="00A739B4" w:rsidP="00A739B4">
      <w:pPr>
        <w:bidi/>
        <w:rPr>
          <w:rFonts w:cs="David" w:hint="cs"/>
          <w:u w:val="single"/>
          <w:rtl/>
        </w:rPr>
      </w:pPr>
      <w:r w:rsidRPr="00A739B4">
        <w:rPr>
          <w:rFonts w:cs="David" w:hint="cs"/>
          <w:u w:val="single"/>
          <w:rtl/>
        </w:rPr>
        <w:t>ארבל אסטרחן:</w:t>
      </w:r>
    </w:p>
    <w:p w14:paraId="6F65F713" w14:textId="77777777" w:rsidR="00A739B4" w:rsidRPr="00A739B4" w:rsidRDefault="00A739B4" w:rsidP="00A739B4">
      <w:pPr>
        <w:bidi/>
        <w:rPr>
          <w:rFonts w:cs="David" w:hint="cs"/>
          <w:rtl/>
        </w:rPr>
      </w:pPr>
    </w:p>
    <w:p w14:paraId="35C48352" w14:textId="77777777" w:rsidR="00A739B4" w:rsidRPr="00A739B4" w:rsidRDefault="00A739B4" w:rsidP="00A739B4">
      <w:pPr>
        <w:bidi/>
        <w:rPr>
          <w:rFonts w:cs="David" w:hint="cs"/>
          <w:rtl/>
        </w:rPr>
      </w:pPr>
      <w:r w:rsidRPr="00A739B4">
        <w:rPr>
          <w:rFonts w:cs="David" w:hint="cs"/>
          <w:rtl/>
        </w:rPr>
        <w:tab/>
        <w:t>תכף אגיד מה קורה כשיש שתי סיעות, המצב היום, כאשר החבר וממלא המקום הקבוע מאותה סיעה, נמצא חבר-זכותו להצביע, נעדר החבר ונמצא ממלא המקום הקבוע-יש לו זכות ראשונים. רק בהיעדר החבר וממלא המקום הקבוע, יכול להצביע כל אחד מהסיעה, זה המצב היום.</w:t>
      </w:r>
    </w:p>
    <w:p w14:paraId="4EEEBE86" w14:textId="77777777" w:rsidR="00A739B4" w:rsidRPr="00A739B4" w:rsidRDefault="00A739B4" w:rsidP="00A739B4">
      <w:pPr>
        <w:bidi/>
        <w:rPr>
          <w:rFonts w:cs="David" w:hint="cs"/>
          <w:rtl/>
        </w:rPr>
      </w:pPr>
    </w:p>
    <w:p w14:paraId="380FFD70" w14:textId="77777777" w:rsidR="00A739B4" w:rsidRPr="00A739B4" w:rsidRDefault="00A739B4" w:rsidP="00A739B4">
      <w:pPr>
        <w:bidi/>
        <w:rPr>
          <w:rFonts w:cs="David" w:hint="cs"/>
          <w:rtl/>
        </w:rPr>
      </w:pPr>
      <w:r w:rsidRPr="00A739B4">
        <w:rPr>
          <w:rFonts w:cs="David" w:hint="cs"/>
          <w:rtl/>
        </w:rPr>
        <w:tab/>
        <w:t>מה שמוצע כעת הוא שתהיה אפשרות שיהיה חבר מסיעה מסוימת, ממלא מקום קבוע מסיעה אחרת ואז, מה יקרה בהיעדרות? ניסיתי להכין נוסח שיענה על זה, אפשר לראות את זה בסעיף 9ב(ב), שנאמר בו כך: אם נעדר חבר, זכות ראשונים לממלא המקום הקבוע. אם שניהם נעדרו, כאן יש חלוקה לשתי אופציות- אם שניהם מאותה סיעה, כמו היום, נעדרים, יכול כל אחד מסיעתם להצביע. אם הם אינם מאותה סיעה ושניהם מעדרים, יכול להצביע כל אחד מסיעתו של החבר. זאת אומרת שזכות הראשונים היא מהסיעה של החבר.</w:t>
      </w:r>
    </w:p>
    <w:p w14:paraId="587A7499" w14:textId="77777777" w:rsidR="00A739B4" w:rsidRDefault="00A739B4" w:rsidP="00A739B4">
      <w:pPr>
        <w:bidi/>
        <w:rPr>
          <w:rFonts w:cs="David" w:hint="cs"/>
          <w:rtl/>
        </w:rPr>
      </w:pPr>
    </w:p>
    <w:p w14:paraId="6CD7F349" w14:textId="77777777" w:rsidR="00A739B4" w:rsidRDefault="00A739B4" w:rsidP="00A739B4">
      <w:pPr>
        <w:bidi/>
        <w:rPr>
          <w:rFonts w:cs="David" w:hint="cs"/>
          <w:rtl/>
        </w:rPr>
      </w:pPr>
    </w:p>
    <w:p w14:paraId="339D3254" w14:textId="77777777" w:rsidR="00A739B4" w:rsidRDefault="00A739B4" w:rsidP="00A739B4">
      <w:pPr>
        <w:bidi/>
        <w:rPr>
          <w:rFonts w:cs="David" w:hint="cs"/>
          <w:rtl/>
        </w:rPr>
      </w:pPr>
    </w:p>
    <w:p w14:paraId="30A08F44" w14:textId="77777777" w:rsidR="00A739B4" w:rsidRDefault="00A739B4" w:rsidP="00A739B4">
      <w:pPr>
        <w:bidi/>
        <w:rPr>
          <w:rFonts w:cs="David" w:hint="cs"/>
          <w:rtl/>
        </w:rPr>
      </w:pPr>
    </w:p>
    <w:p w14:paraId="1AA4F9E0" w14:textId="77777777" w:rsidR="00A739B4" w:rsidRDefault="00A739B4" w:rsidP="00A739B4">
      <w:pPr>
        <w:bidi/>
        <w:rPr>
          <w:rFonts w:cs="David" w:hint="cs"/>
          <w:rtl/>
        </w:rPr>
      </w:pPr>
    </w:p>
    <w:p w14:paraId="4612B581" w14:textId="77777777" w:rsidR="00A739B4" w:rsidRPr="00A739B4" w:rsidRDefault="00A739B4" w:rsidP="00A739B4">
      <w:pPr>
        <w:bidi/>
        <w:rPr>
          <w:rFonts w:cs="David" w:hint="cs"/>
          <w:rtl/>
        </w:rPr>
      </w:pPr>
    </w:p>
    <w:p w14:paraId="56C9F95E" w14:textId="77777777" w:rsidR="00A739B4" w:rsidRPr="00A739B4" w:rsidRDefault="00A739B4" w:rsidP="00A739B4">
      <w:pPr>
        <w:bidi/>
        <w:rPr>
          <w:rFonts w:cs="David" w:hint="cs"/>
          <w:u w:val="single"/>
          <w:rtl/>
        </w:rPr>
      </w:pPr>
      <w:r w:rsidRPr="00A739B4">
        <w:rPr>
          <w:rFonts w:cs="David" w:hint="cs"/>
          <w:u w:val="single"/>
          <w:rtl/>
        </w:rPr>
        <w:t>שלי יחימוביץ:</w:t>
      </w:r>
    </w:p>
    <w:p w14:paraId="1D706D62" w14:textId="77777777" w:rsidR="00A739B4" w:rsidRPr="00A739B4" w:rsidRDefault="00A739B4" w:rsidP="00A739B4">
      <w:pPr>
        <w:bidi/>
        <w:rPr>
          <w:rFonts w:cs="David" w:hint="cs"/>
          <w:rtl/>
        </w:rPr>
      </w:pPr>
    </w:p>
    <w:p w14:paraId="7D210118" w14:textId="77777777" w:rsidR="00A739B4" w:rsidRPr="00A739B4" w:rsidRDefault="00A739B4" w:rsidP="00A739B4">
      <w:pPr>
        <w:bidi/>
        <w:rPr>
          <w:rFonts w:cs="David" w:hint="cs"/>
          <w:rtl/>
        </w:rPr>
      </w:pPr>
      <w:r w:rsidRPr="00A739B4">
        <w:rPr>
          <w:rFonts w:cs="David" w:hint="cs"/>
          <w:rtl/>
        </w:rPr>
        <w:t>יש פה שינוי מרחיק לכת, זה לא פרוצדוראלי כי זה אומר שהדבר שהוא היום יום של עבודת הכנסת שבו, אם חבר נעדר, חבר סיעתו יכול לבוא ולהחליף אותו, הדבר הזה עובר מן העולם.</w:t>
      </w:r>
    </w:p>
    <w:p w14:paraId="7633F445" w14:textId="77777777" w:rsidR="00A739B4" w:rsidRPr="00A739B4" w:rsidRDefault="00A739B4" w:rsidP="00A739B4">
      <w:pPr>
        <w:bidi/>
        <w:rPr>
          <w:rFonts w:cs="David" w:hint="cs"/>
          <w:rtl/>
        </w:rPr>
      </w:pPr>
    </w:p>
    <w:p w14:paraId="422EF354"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1E39A586" w14:textId="77777777" w:rsidR="00A739B4" w:rsidRPr="00A739B4" w:rsidRDefault="00A739B4" w:rsidP="00A739B4">
      <w:pPr>
        <w:bidi/>
        <w:rPr>
          <w:rFonts w:cs="David" w:hint="cs"/>
          <w:rtl/>
        </w:rPr>
      </w:pPr>
    </w:p>
    <w:p w14:paraId="248FCE83" w14:textId="77777777" w:rsidR="00A739B4" w:rsidRPr="00A739B4" w:rsidRDefault="00A739B4" w:rsidP="00A739B4">
      <w:pPr>
        <w:bidi/>
        <w:rPr>
          <w:rFonts w:cs="David" w:hint="cs"/>
          <w:rtl/>
        </w:rPr>
      </w:pPr>
      <w:r w:rsidRPr="00A739B4">
        <w:rPr>
          <w:rFonts w:cs="David" w:hint="cs"/>
          <w:rtl/>
        </w:rPr>
        <w:tab/>
        <w:t xml:space="preserve">  זה רק אם סיעה קיבלה החלטה למנות ממלא מקום קבוע מסיעה אחרת.</w:t>
      </w:r>
    </w:p>
    <w:p w14:paraId="3BF24059" w14:textId="77777777" w:rsidR="00A739B4" w:rsidRPr="00A739B4" w:rsidRDefault="00A739B4" w:rsidP="00A739B4">
      <w:pPr>
        <w:bidi/>
        <w:rPr>
          <w:rFonts w:cs="David" w:hint="cs"/>
          <w:rtl/>
        </w:rPr>
      </w:pPr>
      <w:r w:rsidRPr="00A739B4">
        <w:rPr>
          <w:rFonts w:cs="David" w:hint="cs"/>
          <w:u w:val="single"/>
          <w:rtl/>
        </w:rPr>
        <w:t>רוני בר-און:</w:t>
      </w:r>
    </w:p>
    <w:p w14:paraId="579B581E" w14:textId="77777777" w:rsidR="00A739B4" w:rsidRPr="00A739B4" w:rsidRDefault="00A739B4" w:rsidP="00A739B4">
      <w:pPr>
        <w:bidi/>
        <w:rPr>
          <w:rFonts w:cs="David" w:hint="cs"/>
          <w:rtl/>
        </w:rPr>
      </w:pPr>
    </w:p>
    <w:p w14:paraId="7D90632B" w14:textId="77777777" w:rsidR="00A739B4" w:rsidRPr="00A739B4" w:rsidRDefault="00A739B4" w:rsidP="00A739B4">
      <w:pPr>
        <w:bidi/>
        <w:rPr>
          <w:rFonts w:cs="David" w:hint="cs"/>
          <w:rtl/>
        </w:rPr>
      </w:pPr>
      <w:r w:rsidRPr="00A739B4">
        <w:rPr>
          <w:rFonts w:cs="David" w:hint="cs"/>
          <w:rtl/>
        </w:rPr>
        <w:tab/>
        <w:t xml:space="preserve"> יש שני מעגלים לאירוע שיש ממלא מקום וחבר, והחבר אינו וממלא המקום נמצא, לא משנה מה הסיעה, ממלא המקום הוא בזכות ראשונה. אנחנו מדברים על המעגל השני שבו שניהם נעדרים ומה שמעניין הוא המקרה ששניהם לא מאותה סיעה אלא סיעה גדולה וסיעה נספחת.</w:t>
      </w:r>
    </w:p>
    <w:p w14:paraId="27395485" w14:textId="77777777" w:rsidR="00A739B4" w:rsidRPr="00A739B4" w:rsidRDefault="00A739B4" w:rsidP="00A739B4">
      <w:pPr>
        <w:bidi/>
        <w:rPr>
          <w:rFonts w:cs="David" w:hint="cs"/>
          <w:rtl/>
        </w:rPr>
      </w:pPr>
    </w:p>
    <w:p w14:paraId="5D6C3B5F" w14:textId="77777777" w:rsidR="00A739B4" w:rsidRPr="00A739B4" w:rsidRDefault="00A739B4" w:rsidP="00A739B4">
      <w:pPr>
        <w:bidi/>
        <w:rPr>
          <w:rFonts w:cs="David" w:hint="cs"/>
          <w:rtl/>
        </w:rPr>
      </w:pPr>
      <w:r w:rsidRPr="00A739B4">
        <w:rPr>
          <w:rFonts w:cs="David" w:hint="cs"/>
          <w:u w:val="single"/>
          <w:rtl/>
        </w:rPr>
        <w:t>שלי יחימוביץ:</w:t>
      </w:r>
    </w:p>
    <w:p w14:paraId="1C2E892D" w14:textId="77777777" w:rsidR="00A739B4" w:rsidRPr="00A739B4" w:rsidRDefault="00A739B4" w:rsidP="00A739B4">
      <w:pPr>
        <w:bidi/>
        <w:rPr>
          <w:rFonts w:cs="David" w:hint="cs"/>
          <w:rtl/>
        </w:rPr>
      </w:pPr>
    </w:p>
    <w:p w14:paraId="405138C6" w14:textId="77777777" w:rsidR="00A739B4" w:rsidRPr="00A739B4" w:rsidRDefault="00A739B4" w:rsidP="00A739B4">
      <w:pPr>
        <w:bidi/>
        <w:rPr>
          <w:rFonts w:cs="David" w:hint="cs"/>
          <w:rtl/>
        </w:rPr>
      </w:pPr>
      <w:r w:rsidRPr="00A739B4">
        <w:rPr>
          <w:rFonts w:cs="David" w:hint="cs"/>
          <w:rtl/>
        </w:rPr>
        <w:tab/>
        <w:t xml:space="preserve"> המקרה הבעייתי יהיה כשיהיה חבר מאותה סיעה שאינו חבר בוועדה לעומת ממלא המקום הוא חבר בסיעה אחרת והוא כן חבר בוועדה.</w:t>
      </w:r>
    </w:p>
    <w:p w14:paraId="06FBCAF7" w14:textId="77777777" w:rsidR="00A739B4" w:rsidRPr="00A739B4" w:rsidRDefault="00A739B4" w:rsidP="00A739B4">
      <w:pPr>
        <w:bidi/>
        <w:rPr>
          <w:rFonts w:cs="David" w:hint="cs"/>
          <w:rtl/>
        </w:rPr>
      </w:pPr>
    </w:p>
    <w:p w14:paraId="04A620B4" w14:textId="77777777" w:rsidR="00A739B4" w:rsidRPr="00A739B4" w:rsidRDefault="00A739B4" w:rsidP="00A739B4">
      <w:pPr>
        <w:bidi/>
        <w:rPr>
          <w:rFonts w:cs="David" w:hint="cs"/>
          <w:rtl/>
        </w:rPr>
      </w:pPr>
      <w:r w:rsidRPr="00A739B4">
        <w:rPr>
          <w:rFonts w:cs="David" w:hint="cs"/>
          <w:u w:val="single"/>
          <w:rtl/>
        </w:rPr>
        <w:t>אחמד טיבי:</w:t>
      </w:r>
    </w:p>
    <w:p w14:paraId="74414AFE" w14:textId="77777777" w:rsidR="00A739B4" w:rsidRPr="00A739B4" w:rsidRDefault="00A739B4" w:rsidP="00A739B4">
      <w:pPr>
        <w:bidi/>
        <w:rPr>
          <w:rFonts w:cs="David" w:hint="cs"/>
          <w:rtl/>
        </w:rPr>
      </w:pPr>
    </w:p>
    <w:p w14:paraId="07E6D58F" w14:textId="77777777" w:rsidR="00A739B4" w:rsidRPr="00A739B4" w:rsidRDefault="00A739B4" w:rsidP="00A739B4">
      <w:pPr>
        <w:bidi/>
        <w:rPr>
          <w:rFonts w:cs="David" w:hint="cs"/>
          <w:rtl/>
        </w:rPr>
      </w:pPr>
      <w:r w:rsidRPr="00A739B4">
        <w:rPr>
          <w:rFonts w:cs="David" w:hint="cs"/>
          <w:rtl/>
        </w:rPr>
        <w:tab/>
        <w:t xml:space="preserve"> ממלא המקום קודם.</w:t>
      </w:r>
    </w:p>
    <w:p w14:paraId="3D9B75FD" w14:textId="77777777" w:rsidR="00A739B4" w:rsidRPr="00A739B4" w:rsidRDefault="00A739B4" w:rsidP="00A739B4">
      <w:pPr>
        <w:bidi/>
        <w:rPr>
          <w:rFonts w:cs="David" w:hint="cs"/>
          <w:rtl/>
        </w:rPr>
      </w:pPr>
    </w:p>
    <w:p w14:paraId="100A36BE" w14:textId="77777777" w:rsidR="00A739B4" w:rsidRPr="00A739B4" w:rsidRDefault="00A739B4" w:rsidP="00A739B4">
      <w:pPr>
        <w:bidi/>
        <w:rPr>
          <w:rFonts w:cs="David" w:hint="cs"/>
          <w:rtl/>
        </w:rPr>
      </w:pPr>
      <w:r w:rsidRPr="00A739B4">
        <w:rPr>
          <w:rFonts w:cs="David" w:hint="cs"/>
          <w:u w:val="single"/>
          <w:rtl/>
        </w:rPr>
        <w:t>שלי יחימוביץ:</w:t>
      </w:r>
    </w:p>
    <w:p w14:paraId="72E2C39A" w14:textId="77777777" w:rsidR="00A739B4" w:rsidRPr="00A739B4" w:rsidRDefault="00A739B4" w:rsidP="00A739B4">
      <w:pPr>
        <w:bidi/>
        <w:rPr>
          <w:rFonts w:cs="David" w:hint="cs"/>
          <w:rtl/>
        </w:rPr>
      </w:pPr>
    </w:p>
    <w:p w14:paraId="0076EE13" w14:textId="77777777" w:rsidR="00A739B4" w:rsidRPr="00A739B4" w:rsidRDefault="00A739B4" w:rsidP="00A739B4">
      <w:pPr>
        <w:bidi/>
        <w:rPr>
          <w:rFonts w:cs="David" w:hint="cs"/>
          <w:rtl/>
        </w:rPr>
      </w:pPr>
      <w:r w:rsidRPr="00A739B4">
        <w:rPr>
          <w:rFonts w:cs="David" w:hint="cs"/>
          <w:rtl/>
        </w:rPr>
        <w:tab/>
        <w:t xml:space="preserve"> אתם רוצים להיות אופוזיציה? אתם רוצים שיחליפו אותי בוועדת כספים בקלות רבה על ידי ממלא מקום? אתם לא רוצים. אתם מחלישים את עצמכם.</w:t>
      </w:r>
    </w:p>
    <w:p w14:paraId="6D97FD95" w14:textId="77777777" w:rsidR="00A739B4" w:rsidRPr="00A739B4" w:rsidRDefault="00A739B4" w:rsidP="00A739B4">
      <w:pPr>
        <w:bidi/>
        <w:rPr>
          <w:rFonts w:cs="David" w:hint="cs"/>
          <w:rtl/>
        </w:rPr>
      </w:pPr>
    </w:p>
    <w:p w14:paraId="7AE81D2F" w14:textId="77777777" w:rsidR="00A739B4" w:rsidRPr="00A739B4" w:rsidRDefault="00A739B4" w:rsidP="00A739B4">
      <w:pPr>
        <w:bidi/>
        <w:rPr>
          <w:rFonts w:cs="David" w:hint="cs"/>
          <w:rtl/>
        </w:rPr>
      </w:pPr>
      <w:r w:rsidRPr="00A739B4">
        <w:rPr>
          <w:rFonts w:cs="David" w:hint="cs"/>
          <w:u w:val="single"/>
          <w:rtl/>
        </w:rPr>
        <w:t>רוני בר-און:</w:t>
      </w:r>
    </w:p>
    <w:p w14:paraId="35B49A92" w14:textId="77777777" w:rsidR="00A739B4" w:rsidRPr="00A739B4" w:rsidRDefault="00A739B4" w:rsidP="00A739B4">
      <w:pPr>
        <w:bidi/>
        <w:rPr>
          <w:rFonts w:cs="David" w:hint="cs"/>
          <w:rtl/>
        </w:rPr>
      </w:pPr>
    </w:p>
    <w:p w14:paraId="6C9AAEAD" w14:textId="77777777" w:rsidR="00A739B4" w:rsidRPr="00A739B4" w:rsidRDefault="00A739B4" w:rsidP="00A739B4">
      <w:pPr>
        <w:bidi/>
        <w:rPr>
          <w:rFonts w:cs="David" w:hint="cs"/>
          <w:rtl/>
        </w:rPr>
      </w:pPr>
      <w:r w:rsidRPr="00A739B4">
        <w:rPr>
          <w:rFonts w:cs="David" w:hint="cs"/>
          <w:rtl/>
        </w:rPr>
        <w:tab/>
        <w:t xml:space="preserve"> אני מסכים אתך אבל בעיית היסוד היא כשמביאים מסיעות נספחות ממלאי מקום לסיעות בעלות זכות.</w:t>
      </w:r>
    </w:p>
    <w:p w14:paraId="052C024F" w14:textId="77777777" w:rsidR="00A739B4" w:rsidRPr="00A739B4" w:rsidRDefault="00A739B4" w:rsidP="00A739B4">
      <w:pPr>
        <w:bidi/>
        <w:rPr>
          <w:rFonts w:cs="David" w:hint="cs"/>
          <w:rtl/>
        </w:rPr>
      </w:pPr>
    </w:p>
    <w:p w14:paraId="04615410"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24E2A89B" w14:textId="77777777" w:rsidR="00A739B4" w:rsidRPr="00A739B4" w:rsidRDefault="00A739B4" w:rsidP="00A739B4">
      <w:pPr>
        <w:bidi/>
        <w:rPr>
          <w:rFonts w:cs="David" w:hint="cs"/>
          <w:rtl/>
        </w:rPr>
      </w:pPr>
    </w:p>
    <w:p w14:paraId="266AFE07" w14:textId="77777777" w:rsidR="00A739B4" w:rsidRPr="00A739B4" w:rsidRDefault="00A739B4" w:rsidP="00A739B4">
      <w:pPr>
        <w:bidi/>
        <w:rPr>
          <w:rFonts w:cs="David" w:hint="cs"/>
          <w:rtl/>
        </w:rPr>
      </w:pPr>
      <w:r w:rsidRPr="00A739B4">
        <w:rPr>
          <w:rFonts w:cs="David" w:hint="cs"/>
          <w:rtl/>
        </w:rPr>
        <w:tab/>
        <w:t xml:space="preserve">  סיעת העבודה יכולה לא לאשר את זה. אגב, לפי מיטב הבנתי, לצורך גילוי נאות, לא קיבלתי כרגע בקשה מסיעת העבודה לאף ממלא מקום מסיעה אחרת, לפחות בשלב זה ובוודאי לא לגבי ועדת הכספים.</w:t>
      </w:r>
    </w:p>
    <w:p w14:paraId="71A02376" w14:textId="77777777" w:rsidR="00A739B4" w:rsidRPr="00A739B4" w:rsidRDefault="00A739B4" w:rsidP="00A739B4">
      <w:pPr>
        <w:bidi/>
        <w:rPr>
          <w:rFonts w:cs="David" w:hint="cs"/>
          <w:rtl/>
        </w:rPr>
      </w:pPr>
    </w:p>
    <w:p w14:paraId="277D6CAA" w14:textId="77777777" w:rsidR="00A739B4" w:rsidRPr="00A739B4" w:rsidRDefault="00A739B4" w:rsidP="00A739B4">
      <w:pPr>
        <w:bidi/>
        <w:rPr>
          <w:rFonts w:cs="David" w:hint="cs"/>
          <w:u w:val="single"/>
          <w:rtl/>
        </w:rPr>
      </w:pPr>
      <w:r w:rsidRPr="00A739B4">
        <w:rPr>
          <w:rFonts w:cs="David" w:hint="cs"/>
          <w:u w:val="single"/>
          <w:rtl/>
        </w:rPr>
        <w:t>שלי יחימוביץ:</w:t>
      </w:r>
    </w:p>
    <w:p w14:paraId="11BE86E9" w14:textId="77777777" w:rsidR="00A739B4" w:rsidRPr="00A739B4" w:rsidRDefault="00A739B4" w:rsidP="00A739B4">
      <w:pPr>
        <w:bidi/>
        <w:rPr>
          <w:rFonts w:cs="David" w:hint="cs"/>
          <w:rtl/>
        </w:rPr>
      </w:pPr>
    </w:p>
    <w:p w14:paraId="554A4141" w14:textId="77777777" w:rsidR="00A739B4" w:rsidRPr="00A739B4" w:rsidRDefault="00A739B4" w:rsidP="00A739B4">
      <w:pPr>
        <w:bidi/>
        <w:rPr>
          <w:rFonts w:cs="David" w:hint="cs"/>
          <w:rtl/>
        </w:rPr>
      </w:pPr>
      <w:r w:rsidRPr="00A739B4">
        <w:rPr>
          <w:rFonts w:cs="David" w:hint="cs"/>
          <w:rtl/>
        </w:rPr>
        <w:tab/>
        <w:t xml:space="preserve">אתם צריכים לעשות חשיבה חדשה על הדבר הזה, חבר מהאופוזיציה.  </w:t>
      </w:r>
    </w:p>
    <w:p w14:paraId="1CB645B0" w14:textId="77777777" w:rsidR="00A739B4" w:rsidRPr="00A739B4" w:rsidRDefault="00A739B4" w:rsidP="00A739B4">
      <w:pPr>
        <w:bidi/>
        <w:rPr>
          <w:rFonts w:cs="David" w:hint="cs"/>
          <w:rtl/>
        </w:rPr>
      </w:pPr>
    </w:p>
    <w:p w14:paraId="179C3A12" w14:textId="77777777" w:rsidR="00A739B4" w:rsidRPr="00A739B4" w:rsidRDefault="00A739B4" w:rsidP="00A739B4">
      <w:pPr>
        <w:bidi/>
        <w:rPr>
          <w:rFonts w:cs="David" w:hint="cs"/>
          <w:u w:val="single"/>
          <w:rtl/>
        </w:rPr>
      </w:pPr>
      <w:r w:rsidRPr="00A739B4">
        <w:rPr>
          <w:rFonts w:cs="David" w:hint="cs"/>
          <w:u w:val="single"/>
          <w:rtl/>
        </w:rPr>
        <w:t xml:space="preserve">רוני בר </w:t>
      </w:r>
      <w:r w:rsidRPr="00A739B4">
        <w:rPr>
          <w:rFonts w:cs="David"/>
          <w:u w:val="single"/>
          <w:rtl/>
        </w:rPr>
        <w:t>–</w:t>
      </w:r>
      <w:r w:rsidRPr="00A739B4">
        <w:rPr>
          <w:rFonts w:cs="David" w:hint="cs"/>
          <w:u w:val="single"/>
          <w:rtl/>
        </w:rPr>
        <w:t>און:</w:t>
      </w:r>
    </w:p>
    <w:p w14:paraId="5F6C82CE" w14:textId="77777777" w:rsidR="00A739B4" w:rsidRPr="00A739B4" w:rsidRDefault="00A739B4" w:rsidP="00A739B4">
      <w:pPr>
        <w:bidi/>
        <w:rPr>
          <w:rFonts w:cs="David" w:hint="cs"/>
          <w:rtl/>
        </w:rPr>
      </w:pPr>
    </w:p>
    <w:p w14:paraId="60E2F080" w14:textId="77777777" w:rsidR="00A739B4" w:rsidRPr="00A739B4" w:rsidRDefault="00A739B4" w:rsidP="00A739B4">
      <w:pPr>
        <w:bidi/>
        <w:rPr>
          <w:rFonts w:cs="David" w:hint="cs"/>
          <w:rtl/>
        </w:rPr>
      </w:pPr>
      <w:r w:rsidRPr="00A739B4">
        <w:rPr>
          <w:rFonts w:cs="David" w:hint="cs"/>
          <w:rtl/>
        </w:rPr>
        <w:tab/>
        <w:t xml:space="preserve"> שום דבר לא מקודם, התפקיד שקיבלת מהוועדה המסדרת כרגע, אלא לצורך העבודה של הכנסת. </w:t>
      </w:r>
    </w:p>
    <w:p w14:paraId="7D314C44" w14:textId="77777777" w:rsidR="00A739B4" w:rsidRPr="00A739B4" w:rsidRDefault="00A739B4" w:rsidP="00A739B4">
      <w:pPr>
        <w:bidi/>
        <w:rPr>
          <w:rFonts w:cs="David" w:hint="cs"/>
          <w:rtl/>
        </w:rPr>
      </w:pPr>
    </w:p>
    <w:p w14:paraId="6747D0E0"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49250B19" w14:textId="77777777" w:rsidR="00A739B4" w:rsidRPr="00A739B4" w:rsidRDefault="00A739B4" w:rsidP="00A739B4">
      <w:pPr>
        <w:bidi/>
        <w:rPr>
          <w:rFonts w:cs="David" w:hint="cs"/>
          <w:rtl/>
        </w:rPr>
      </w:pPr>
    </w:p>
    <w:p w14:paraId="2D27A33D" w14:textId="77777777" w:rsidR="00A739B4" w:rsidRPr="00A739B4" w:rsidRDefault="00A739B4" w:rsidP="00A739B4">
      <w:pPr>
        <w:bidi/>
        <w:rPr>
          <w:rFonts w:cs="David" w:hint="cs"/>
          <w:rtl/>
        </w:rPr>
      </w:pPr>
      <w:r w:rsidRPr="00A739B4">
        <w:rPr>
          <w:rFonts w:cs="David" w:hint="cs"/>
          <w:rtl/>
        </w:rPr>
        <w:tab/>
        <w:t xml:space="preserve">  אני מבקש ממך להרשות לי לענות על השאלה ששאלת אותי. </w:t>
      </w:r>
    </w:p>
    <w:p w14:paraId="64AE16E0" w14:textId="77777777" w:rsidR="00A739B4" w:rsidRDefault="00A739B4" w:rsidP="00A739B4">
      <w:pPr>
        <w:bidi/>
        <w:rPr>
          <w:rFonts w:cs="David" w:hint="cs"/>
          <w:rtl/>
        </w:rPr>
      </w:pPr>
    </w:p>
    <w:p w14:paraId="05B086AA" w14:textId="77777777" w:rsidR="00A739B4" w:rsidRDefault="00A739B4" w:rsidP="00A739B4">
      <w:pPr>
        <w:bidi/>
        <w:rPr>
          <w:rFonts w:cs="David" w:hint="cs"/>
          <w:rtl/>
        </w:rPr>
      </w:pPr>
    </w:p>
    <w:p w14:paraId="602AE1D3" w14:textId="77777777" w:rsidR="00A739B4" w:rsidRDefault="00A739B4" w:rsidP="00A739B4">
      <w:pPr>
        <w:bidi/>
        <w:rPr>
          <w:rFonts w:cs="David" w:hint="cs"/>
          <w:rtl/>
        </w:rPr>
      </w:pPr>
    </w:p>
    <w:p w14:paraId="68265316" w14:textId="77777777" w:rsidR="00A739B4" w:rsidRDefault="00A739B4" w:rsidP="00A739B4">
      <w:pPr>
        <w:bidi/>
        <w:rPr>
          <w:rFonts w:cs="David" w:hint="cs"/>
          <w:rtl/>
        </w:rPr>
      </w:pPr>
    </w:p>
    <w:p w14:paraId="214E615D" w14:textId="77777777" w:rsidR="00A739B4" w:rsidRDefault="00A739B4" w:rsidP="00A739B4">
      <w:pPr>
        <w:bidi/>
        <w:rPr>
          <w:rFonts w:cs="David" w:hint="cs"/>
          <w:rtl/>
        </w:rPr>
      </w:pPr>
    </w:p>
    <w:p w14:paraId="56F9F59D" w14:textId="77777777" w:rsidR="00A739B4" w:rsidRDefault="00A739B4" w:rsidP="00A739B4">
      <w:pPr>
        <w:bidi/>
        <w:rPr>
          <w:rFonts w:cs="David" w:hint="cs"/>
          <w:rtl/>
        </w:rPr>
      </w:pPr>
    </w:p>
    <w:p w14:paraId="4E507727" w14:textId="77777777" w:rsidR="00A739B4" w:rsidRPr="00A739B4" w:rsidRDefault="00A739B4" w:rsidP="00A739B4">
      <w:pPr>
        <w:bidi/>
        <w:rPr>
          <w:rFonts w:cs="David" w:hint="cs"/>
          <w:rtl/>
        </w:rPr>
      </w:pPr>
    </w:p>
    <w:p w14:paraId="7FF7FB51" w14:textId="77777777" w:rsidR="00A739B4" w:rsidRPr="00A739B4" w:rsidRDefault="00A739B4" w:rsidP="00A739B4">
      <w:pPr>
        <w:bidi/>
        <w:rPr>
          <w:rFonts w:cs="David" w:hint="cs"/>
          <w:u w:val="single"/>
          <w:rtl/>
        </w:rPr>
      </w:pPr>
      <w:r w:rsidRPr="00A739B4">
        <w:rPr>
          <w:rFonts w:cs="David" w:hint="cs"/>
          <w:u w:val="single"/>
          <w:rtl/>
        </w:rPr>
        <w:t xml:space="preserve">רוני בר </w:t>
      </w:r>
      <w:r w:rsidRPr="00A739B4">
        <w:rPr>
          <w:rFonts w:cs="David"/>
          <w:u w:val="single"/>
          <w:rtl/>
        </w:rPr>
        <w:t>–</w:t>
      </w:r>
      <w:r w:rsidRPr="00A739B4">
        <w:rPr>
          <w:rFonts w:cs="David" w:hint="cs"/>
          <w:u w:val="single"/>
          <w:rtl/>
        </w:rPr>
        <w:t>און:</w:t>
      </w:r>
    </w:p>
    <w:p w14:paraId="67713EB2" w14:textId="77777777" w:rsidR="00A739B4" w:rsidRPr="00A739B4" w:rsidRDefault="00A739B4" w:rsidP="00A739B4">
      <w:pPr>
        <w:bidi/>
        <w:rPr>
          <w:rFonts w:cs="David" w:hint="cs"/>
          <w:rtl/>
        </w:rPr>
      </w:pPr>
    </w:p>
    <w:p w14:paraId="7E7F1EA2" w14:textId="77777777" w:rsidR="00A739B4" w:rsidRPr="00A739B4" w:rsidRDefault="00A739B4" w:rsidP="00A739B4">
      <w:pPr>
        <w:bidi/>
        <w:rPr>
          <w:rFonts w:cs="David" w:hint="cs"/>
          <w:rtl/>
        </w:rPr>
      </w:pPr>
      <w:r w:rsidRPr="00A739B4">
        <w:rPr>
          <w:rFonts w:cs="David" w:hint="cs"/>
          <w:rtl/>
        </w:rPr>
        <w:tab/>
        <w:t xml:space="preserve"> לא שאלתי אותך אף שאלה, אמרתי לך שבעיני זה לא דחוף ואני מציע לא לקיים את הדיון בבהלה הזו.  </w:t>
      </w:r>
    </w:p>
    <w:p w14:paraId="6DC7233C" w14:textId="77777777" w:rsidR="00A739B4" w:rsidRPr="00A739B4" w:rsidRDefault="00A739B4" w:rsidP="00A739B4">
      <w:pPr>
        <w:bidi/>
        <w:rPr>
          <w:rFonts w:cs="David" w:hint="cs"/>
          <w:rtl/>
        </w:rPr>
      </w:pPr>
      <w:r w:rsidRPr="00A739B4">
        <w:rPr>
          <w:rFonts w:cs="David" w:hint="cs"/>
          <w:rtl/>
        </w:rPr>
        <w:tab/>
        <w:t xml:space="preserve"> </w:t>
      </w:r>
    </w:p>
    <w:p w14:paraId="0B9FB4B4" w14:textId="77777777" w:rsidR="00A739B4" w:rsidRPr="00A739B4" w:rsidRDefault="00A739B4" w:rsidP="00A739B4">
      <w:pPr>
        <w:bidi/>
        <w:rPr>
          <w:rFonts w:cs="David" w:hint="cs"/>
          <w:rtl/>
        </w:rPr>
      </w:pPr>
      <w:r w:rsidRPr="00A739B4">
        <w:rPr>
          <w:rFonts w:cs="David" w:hint="cs"/>
          <w:u w:val="single"/>
          <w:rtl/>
        </w:rPr>
        <w:t>דליה איציק:</w:t>
      </w:r>
    </w:p>
    <w:p w14:paraId="08E41345" w14:textId="77777777" w:rsidR="00A739B4" w:rsidRPr="00A739B4" w:rsidRDefault="00A739B4" w:rsidP="00A739B4">
      <w:pPr>
        <w:bidi/>
        <w:rPr>
          <w:rFonts w:cs="David" w:hint="cs"/>
          <w:rtl/>
        </w:rPr>
      </w:pPr>
    </w:p>
    <w:p w14:paraId="30C3E22F" w14:textId="77777777" w:rsidR="00A739B4" w:rsidRPr="00A739B4" w:rsidRDefault="00A739B4" w:rsidP="00A739B4">
      <w:pPr>
        <w:bidi/>
        <w:rPr>
          <w:rFonts w:cs="David" w:hint="cs"/>
          <w:rtl/>
        </w:rPr>
      </w:pPr>
      <w:r w:rsidRPr="00A739B4">
        <w:rPr>
          <w:rFonts w:cs="David" w:hint="cs"/>
          <w:rtl/>
        </w:rPr>
        <w:tab/>
        <w:t>אנחנו רוצים חשיבה מחודשת.</w:t>
      </w:r>
    </w:p>
    <w:p w14:paraId="65C8EDAE" w14:textId="77777777" w:rsidR="00A739B4" w:rsidRPr="00A739B4" w:rsidRDefault="00A739B4" w:rsidP="00A739B4">
      <w:pPr>
        <w:bidi/>
        <w:rPr>
          <w:rFonts w:cs="David" w:hint="cs"/>
          <w:rtl/>
        </w:rPr>
      </w:pPr>
    </w:p>
    <w:p w14:paraId="6853066C"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542A51BF" w14:textId="77777777" w:rsidR="00A739B4" w:rsidRPr="00A739B4" w:rsidRDefault="00A739B4" w:rsidP="00A739B4">
      <w:pPr>
        <w:bidi/>
        <w:rPr>
          <w:rFonts w:cs="David" w:hint="cs"/>
          <w:rtl/>
        </w:rPr>
      </w:pPr>
    </w:p>
    <w:p w14:paraId="768EF788" w14:textId="77777777" w:rsidR="00A739B4" w:rsidRPr="00A739B4" w:rsidRDefault="00A739B4" w:rsidP="00A739B4">
      <w:pPr>
        <w:bidi/>
        <w:rPr>
          <w:rFonts w:cs="David" w:hint="cs"/>
          <w:rtl/>
        </w:rPr>
      </w:pPr>
      <w:r w:rsidRPr="00A739B4">
        <w:rPr>
          <w:rFonts w:cs="David" w:hint="cs"/>
          <w:rtl/>
        </w:rPr>
        <w:tab/>
        <w:t xml:space="preserve">ברשותך, בתוקף תפקידי כיושב ראש בכל זאת אקבע מה על סדר היום של הוועדה ומה לא. הבקשה הגיעה מ2מספר סיעות הבית כולל מהנציג שייצג את קדימה בוועדה המסדרת, שביקש ממני להעביר את זה כמה שיותר מהר, כי יש חבר בסיעה שלכם, שאמור להיות ממלא מקום בוועדת הכספים ומצפה לזה בכיליון עיניים. </w:t>
      </w:r>
    </w:p>
    <w:p w14:paraId="65BB12DE" w14:textId="77777777" w:rsidR="00A739B4" w:rsidRPr="00A739B4" w:rsidRDefault="00A739B4" w:rsidP="00A739B4">
      <w:pPr>
        <w:bidi/>
        <w:rPr>
          <w:rFonts w:cs="David" w:hint="cs"/>
          <w:rtl/>
        </w:rPr>
      </w:pPr>
    </w:p>
    <w:p w14:paraId="54CFAF3B" w14:textId="77777777" w:rsidR="00A739B4" w:rsidRPr="00A739B4" w:rsidRDefault="00A739B4" w:rsidP="00A739B4">
      <w:pPr>
        <w:bidi/>
        <w:rPr>
          <w:rFonts w:cs="David" w:hint="cs"/>
          <w:rtl/>
        </w:rPr>
      </w:pPr>
      <w:r w:rsidRPr="00A739B4">
        <w:rPr>
          <w:rFonts w:cs="David" w:hint="cs"/>
          <w:u w:val="single"/>
          <w:rtl/>
        </w:rPr>
        <w:t>דליה איציק:</w:t>
      </w:r>
    </w:p>
    <w:p w14:paraId="3E824971" w14:textId="77777777" w:rsidR="00A739B4" w:rsidRPr="00A739B4" w:rsidRDefault="00A739B4" w:rsidP="00A739B4">
      <w:pPr>
        <w:bidi/>
        <w:rPr>
          <w:rFonts w:cs="David" w:hint="cs"/>
          <w:rtl/>
        </w:rPr>
      </w:pPr>
    </w:p>
    <w:p w14:paraId="27485A2E" w14:textId="77777777" w:rsidR="00A739B4" w:rsidRPr="00A739B4" w:rsidRDefault="00A739B4" w:rsidP="00A739B4">
      <w:pPr>
        <w:bidi/>
        <w:rPr>
          <w:rFonts w:cs="David" w:hint="cs"/>
          <w:rtl/>
        </w:rPr>
      </w:pPr>
      <w:r w:rsidRPr="00A739B4">
        <w:rPr>
          <w:rFonts w:cs="David" w:hint="cs"/>
          <w:rtl/>
        </w:rPr>
        <w:tab/>
        <w:t>אתה צודק שכל הסיכומים נעשו ביחד. כל מה שאני מבקשת ממך, אתה רואה שאישרנו הכול ולא הפרנו שום סיכום. הבנתי את דחיפות כל הנושאים בשל כך שהכנסת צריכה לפעול.</w:t>
      </w:r>
    </w:p>
    <w:p w14:paraId="1DB8604B" w14:textId="77777777" w:rsidR="00A739B4" w:rsidRPr="00A739B4" w:rsidRDefault="00A739B4" w:rsidP="00A739B4">
      <w:pPr>
        <w:bidi/>
        <w:rPr>
          <w:rFonts w:cs="David" w:hint="cs"/>
          <w:rtl/>
        </w:rPr>
      </w:pPr>
    </w:p>
    <w:p w14:paraId="4552DEF5"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1740424F" w14:textId="77777777" w:rsidR="00A739B4" w:rsidRPr="00A739B4" w:rsidRDefault="00A739B4" w:rsidP="00A739B4">
      <w:pPr>
        <w:bidi/>
        <w:rPr>
          <w:rFonts w:cs="David" w:hint="cs"/>
          <w:rtl/>
        </w:rPr>
      </w:pPr>
    </w:p>
    <w:p w14:paraId="173C9A5B" w14:textId="77777777" w:rsidR="00A739B4" w:rsidRPr="00A739B4" w:rsidRDefault="00A739B4" w:rsidP="00A739B4">
      <w:pPr>
        <w:bidi/>
        <w:rPr>
          <w:rFonts w:cs="David" w:hint="cs"/>
          <w:rtl/>
        </w:rPr>
      </w:pPr>
      <w:r w:rsidRPr="00A739B4">
        <w:rPr>
          <w:rFonts w:cs="David" w:hint="cs"/>
          <w:rtl/>
        </w:rPr>
        <w:tab/>
        <w:t xml:space="preserve">  גם פה.</w:t>
      </w:r>
    </w:p>
    <w:p w14:paraId="0AFA5DBE" w14:textId="77777777" w:rsidR="00A739B4" w:rsidRPr="00A739B4" w:rsidRDefault="00A739B4" w:rsidP="00A739B4">
      <w:pPr>
        <w:bidi/>
        <w:rPr>
          <w:rFonts w:cs="David" w:hint="cs"/>
          <w:rtl/>
        </w:rPr>
      </w:pPr>
    </w:p>
    <w:p w14:paraId="41EAFCD8" w14:textId="77777777" w:rsidR="00A739B4" w:rsidRPr="00A739B4" w:rsidRDefault="00A739B4" w:rsidP="00A739B4">
      <w:pPr>
        <w:bidi/>
        <w:rPr>
          <w:rFonts w:cs="David" w:hint="cs"/>
          <w:u w:val="single"/>
          <w:rtl/>
        </w:rPr>
      </w:pPr>
      <w:r w:rsidRPr="00A739B4">
        <w:rPr>
          <w:rFonts w:cs="David" w:hint="cs"/>
          <w:u w:val="single"/>
          <w:rtl/>
        </w:rPr>
        <w:t>דליה איציק:</w:t>
      </w:r>
    </w:p>
    <w:p w14:paraId="6EF2B47F" w14:textId="77777777" w:rsidR="00A739B4" w:rsidRPr="00A739B4" w:rsidRDefault="00A739B4" w:rsidP="00A739B4">
      <w:pPr>
        <w:bidi/>
        <w:rPr>
          <w:rFonts w:cs="David" w:hint="cs"/>
          <w:rtl/>
        </w:rPr>
      </w:pPr>
    </w:p>
    <w:p w14:paraId="700357A8" w14:textId="77777777" w:rsidR="00A739B4" w:rsidRPr="00A739B4" w:rsidRDefault="00A739B4" w:rsidP="00A739B4">
      <w:pPr>
        <w:bidi/>
        <w:rPr>
          <w:rFonts w:cs="David" w:hint="cs"/>
          <w:rtl/>
        </w:rPr>
      </w:pPr>
      <w:r w:rsidRPr="00A739B4">
        <w:rPr>
          <w:rFonts w:cs="David" w:hint="cs"/>
          <w:rtl/>
        </w:rPr>
        <w:tab/>
        <w:t>פה אין שום סיבה. אני יכולה לדרוש התייעצות סיעתית, אבל אני רוצה לעשות זאת ברוח טובה. תן לי לבדוק כמה דברים, לראות מה ההשלכות שלהם, לך זה לא משנה, לנו זה יותר משנה.</w:t>
      </w:r>
    </w:p>
    <w:p w14:paraId="4B46BB0C" w14:textId="77777777" w:rsidR="00A739B4" w:rsidRPr="00A739B4" w:rsidRDefault="00A739B4" w:rsidP="00A739B4">
      <w:pPr>
        <w:bidi/>
        <w:rPr>
          <w:rFonts w:cs="David" w:hint="cs"/>
          <w:rtl/>
        </w:rPr>
      </w:pPr>
    </w:p>
    <w:p w14:paraId="73828E4D" w14:textId="77777777" w:rsidR="00A739B4" w:rsidRPr="00A739B4" w:rsidRDefault="00A739B4" w:rsidP="00A739B4">
      <w:pPr>
        <w:bidi/>
        <w:rPr>
          <w:rFonts w:cs="David" w:hint="cs"/>
          <w:rtl/>
        </w:rPr>
      </w:pPr>
      <w:r w:rsidRPr="00A739B4">
        <w:rPr>
          <w:rFonts w:cs="David" w:hint="cs"/>
          <w:u w:val="single"/>
          <w:rtl/>
        </w:rPr>
        <w:t>אחמד טיבי:</w:t>
      </w:r>
    </w:p>
    <w:p w14:paraId="729A2318" w14:textId="77777777" w:rsidR="00A739B4" w:rsidRPr="00A739B4" w:rsidRDefault="00A739B4" w:rsidP="00A739B4">
      <w:pPr>
        <w:bidi/>
        <w:rPr>
          <w:rFonts w:cs="David" w:hint="cs"/>
          <w:rtl/>
        </w:rPr>
      </w:pPr>
    </w:p>
    <w:p w14:paraId="1E414B21" w14:textId="77777777" w:rsidR="00A739B4" w:rsidRPr="00A739B4" w:rsidRDefault="00A739B4" w:rsidP="00A739B4">
      <w:pPr>
        <w:bidi/>
        <w:rPr>
          <w:rFonts w:cs="David" w:hint="cs"/>
          <w:rtl/>
        </w:rPr>
      </w:pPr>
      <w:r w:rsidRPr="00A739B4">
        <w:rPr>
          <w:rFonts w:cs="David" w:hint="cs"/>
          <w:rtl/>
        </w:rPr>
        <w:tab/>
        <w:t xml:space="preserve"> האם יושב ראש סיעה באופן כללי יכול להודיע שהוא מחליף את חבר הכנסת רוני בר-און אד </w:t>
      </w:r>
      <w:proofErr w:type="spellStart"/>
      <w:r w:rsidRPr="00A739B4">
        <w:rPr>
          <w:rFonts w:cs="David" w:hint="cs"/>
          <w:rtl/>
        </w:rPr>
        <w:t>הוק</w:t>
      </w:r>
      <w:proofErr w:type="spellEnd"/>
      <w:r w:rsidRPr="00A739B4">
        <w:rPr>
          <w:rFonts w:cs="David" w:hint="cs"/>
          <w:rtl/>
        </w:rPr>
        <w:t xml:space="preserve"> באותה ישיבה? אז הטענה של חברתה כנסת יחימוביץ היא לא... </w:t>
      </w:r>
    </w:p>
    <w:p w14:paraId="49EBEAC2" w14:textId="77777777" w:rsidR="00A739B4" w:rsidRPr="00A739B4" w:rsidRDefault="00A739B4" w:rsidP="00A739B4">
      <w:pPr>
        <w:bidi/>
        <w:rPr>
          <w:rFonts w:cs="David" w:hint="cs"/>
          <w:rtl/>
        </w:rPr>
      </w:pPr>
    </w:p>
    <w:p w14:paraId="7A99F009"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7E9A881F" w14:textId="77777777" w:rsidR="00A739B4" w:rsidRPr="00A739B4" w:rsidRDefault="00A739B4" w:rsidP="00A739B4">
      <w:pPr>
        <w:bidi/>
        <w:rPr>
          <w:rFonts w:cs="David" w:hint="cs"/>
          <w:rtl/>
        </w:rPr>
      </w:pPr>
    </w:p>
    <w:p w14:paraId="0964FB09" w14:textId="77777777" w:rsidR="00A739B4" w:rsidRPr="00A739B4" w:rsidRDefault="00A739B4" w:rsidP="00A739B4">
      <w:pPr>
        <w:bidi/>
        <w:rPr>
          <w:rFonts w:cs="David" w:hint="cs"/>
          <w:rtl/>
        </w:rPr>
      </w:pPr>
      <w:r w:rsidRPr="00A739B4">
        <w:rPr>
          <w:rFonts w:cs="David" w:hint="cs"/>
          <w:rtl/>
        </w:rPr>
        <w:tab/>
        <w:t>יש לי הצעה, אני האחרון שזה דחוף לו, עם הבקשה הזו פנו אלי סיעות קדימה, סיעת רע"מ-</w:t>
      </w:r>
      <w:proofErr w:type="spellStart"/>
      <w:r w:rsidRPr="00A739B4">
        <w:rPr>
          <w:rFonts w:cs="David" w:hint="cs"/>
          <w:rtl/>
        </w:rPr>
        <w:t>תע"ל</w:t>
      </w:r>
      <w:proofErr w:type="spellEnd"/>
      <w:r w:rsidRPr="00A739B4">
        <w:rPr>
          <w:rFonts w:cs="David" w:hint="cs"/>
          <w:rtl/>
        </w:rPr>
        <w:t xml:space="preserve">, סיעת ש"ס.  אני האחרון שזה בוער לו, כרגע לסיעת הליכוד \ה לא רלוונטי ומהרגע שהנוהל הזה יופעל היא רק תיתן מקומות ולא תקבל. </w:t>
      </w:r>
    </w:p>
    <w:p w14:paraId="01FF3FCC" w14:textId="77777777" w:rsidR="00A739B4" w:rsidRPr="00A739B4" w:rsidRDefault="00A739B4" w:rsidP="00A739B4">
      <w:pPr>
        <w:bidi/>
        <w:rPr>
          <w:rFonts w:cs="David" w:hint="cs"/>
          <w:rtl/>
        </w:rPr>
      </w:pPr>
    </w:p>
    <w:p w14:paraId="383F1913" w14:textId="77777777" w:rsidR="00A739B4" w:rsidRPr="00A739B4" w:rsidRDefault="00A739B4" w:rsidP="00A739B4">
      <w:pPr>
        <w:bidi/>
        <w:rPr>
          <w:rFonts w:cs="David" w:hint="cs"/>
          <w:rtl/>
        </w:rPr>
      </w:pPr>
      <w:r w:rsidRPr="00A739B4">
        <w:rPr>
          <w:rFonts w:cs="David" w:hint="cs"/>
          <w:rtl/>
        </w:rPr>
        <w:tab/>
        <w:t xml:space="preserve">קיבלתי בקשה כזו מסיעות קואליציה ואופוזיציה במסגרת ההבנות שהיו בוועדה המסדרת לעשות את זה כמה שיותר מהר. חברי הכנסת בר-און ואברהם אם אתם צריכים להתייעץ, תתייעצו בחוץ, אני מנסה ל להוציא חברים בישיבה הראשונה. </w:t>
      </w:r>
    </w:p>
    <w:p w14:paraId="67B1CEEF" w14:textId="77777777" w:rsidR="00A739B4" w:rsidRPr="00A739B4" w:rsidRDefault="00A739B4" w:rsidP="00A739B4">
      <w:pPr>
        <w:bidi/>
        <w:rPr>
          <w:rFonts w:cs="David" w:hint="cs"/>
          <w:rtl/>
        </w:rPr>
      </w:pPr>
    </w:p>
    <w:p w14:paraId="2B5CA049" w14:textId="77777777" w:rsidR="00A739B4" w:rsidRPr="00A739B4" w:rsidRDefault="00A739B4" w:rsidP="00A739B4">
      <w:pPr>
        <w:bidi/>
        <w:ind w:firstLine="567"/>
        <w:rPr>
          <w:rFonts w:cs="David" w:hint="cs"/>
          <w:rtl/>
        </w:rPr>
      </w:pPr>
      <w:r w:rsidRPr="00A739B4">
        <w:rPr>
          <w:rFonts w:cs="David" w:hint="cs"/>
          <w:rtl/>
        </w:rPr>
        <w:t>אני מציע דבר פשוט, אתם מחזיקים כרגע ביד את התיקון לתקנון שנוסף על ידי היועצת המשפטית ואני תיארתי את הנסיבות והבקשות וזה מגיע במסגרת הסיכומים בוועדה המסדרת. אנחנו ממילא נכנס את ועדת הכנסת היום שוב לדיון בהצעת החוק של סגני השרים, לכן אין לי בעיה לתת לכם אפשרות להתייעץ עד אז.</w:t>
      </w:r>
    </w:p>
    <w:p w14:paraId="1B7DD4DB" w14:textId="77777777" w:rsidR="00A739B4" w:rsidRPr="00A739B4" w:rsidRDefault="00A739B4" w:rsidP="00A739B4">
      <w:pPr>
        <w:bidi/>
        <w:rPr>
          <w:rFonts w:cs="David" w:hint="cs"/>
          <w:rtl/>
        </w:rPr>
      </w:pPr>
    </w:p>
    <w:p w14:paraId="455BA236" w14:textId="77777777" w:rsidR="00A739B4" w:rsidRPr="00A739B4" w:rsidRDefault="00A739B4" w:rsidP="00A739B4">
      <w:pPr>
        <w:bidi/>
        <w:rPr>
          <w:rFonts w:cs="David" w:hint="cs"/>
          <w:rtl/>
        </w:rPr>
      </w:pPr>
      <w:r w:rsidRPr="00A739B4">
        <w:rPr>
          <w:rFonts w:cs="David" w:hint="cs"/>
          <w:u w:val="single"/>
          <w:rtl/>
        </w:rPr>
        <w:t>רוני בר-און:</w:t>
      </w:r>
    </w:p>
    <w:p w14:paraId="676AC47C" w14:textId="77777777" w:rsidR="00A739B4" w:rsidRPr="00A739B4" w:rsidRDefault="00A739B4" w:rsidP="00A739B4">
      <w:pPr>
        <w:bidi/>
        <w:rPr>
          <w:rFonts w:cs="David" w:hint="cs"/>
          <w:rtl/>
        </w:rPr>
      </w:pPr>
    </w:p>
    <w:p w14:paraId="0600C535" w14:textId="77777777" w:rsidR="00A739B4" w:rsidRPr="00A739B4" w:rsidRDefault="00A739B4" w:rsidP="00A739B4">
      <w:pPr>
        <w:bidi/>
        <w:rPr>
          <w:rFonts w:cs="David" w:hint="cs"/>
          <w:rtl/>
        </w:rPr>
      </w:pPr>
      <w:r w:rsidRPr="00A739B4">
        <w:rPr>
          <w:rFonts w:cs="David" w:hint="cs"/>
          <w:rtl/>
        </w:rPr>
        <w:tab/>
        <w:t>אנחנו מבקשים שזה לא יידון היום.</w:t>
      </w:r>
    </w:p>
    <w:p w14:paraId="669A34E7" w14:textId="77777777" w:rsidR="00A739B4" w:rsidRPr="00A739B4" w:rsidRDefault="00A739B4" w:rsidP="00A739B4">
      <w:pPr>
        <w:bidi/>
        <w:rPr>
          <w:rFonts w:cs="David" w:hint="cs"/>
          <w:rtl/>
        </w:rPr>
      </w:pPr>
    </w:p>
    <w:p w14:paraId="44EC7A07" w14:textId="77777777" w:rsidR="00A739B4" w:rsidRDefault="00A739B4" w:rsidP="00A739B4">
      <w:pPr>
        <w:bidi/>
        <w:rPr>
          <w:rFonts w:cs="David" w:hint="cs"/>
          <w:u w:val="single"/>
          <w:rtl/>
        </w:rPr>
      </w:pPr>
    </w:p>
    <w:p w14:paraId="3F123EE7" w14:textId="77777777" w:rsidR="00A739B4" w:rsidRDefault="00A739B4" w:rsidP="00A739B4">
      <w:pPr>
        <w:bidi/>
        <w:rPr>
          <w:rFonts w:cs="David" w:hint="cs"/>
          <w:u w:val="single"/>
          <w:rtl/>
        </w:rPr>
      </w:pPr>
    </w:p>
    <w:p w14:paraId="3A03EE06" w14:textId="77777777" w:rsidR="00A739B4" w:rsidRDefault="00A739B4" w:rsidP="00A739B4">
      <w:pPr>
        <w:bidi/>
        <w:rPr>
          <w:rFonts w:cs="David" w:hint="cs"/>
          <w:u w:val="single"/>
          <w:rtl/>
        </w:rPr>
      </w:pPr>
    </w:p>
    <w:p w14:paraId="43CF284F"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7D4A2727" w14:textId="77777777" w:rsidR="00A739B4" w:rsidRPr="00A739B4" w:rsidRDefault="00A739B4" w:rsidP="00A739B4">
      <w:pPr>
        <w:bidi/>
        <w:rPr>
          <w:rFonts w:cs="David" w:hint="cs"/>
          <w:rtl/>
        </w:rPr>
      </w:pPr>
    </w:p>
    <w:p w14:paraId="20CCF5CF" w14:textId="77777777" w:rsidR="00A739B4" w:rsidRPr="00A739B4" w:rsidRDefault="00A739B4" w:rsidP="00A739B4">
      <w:pPr>
        <w:bidi/>
        <w:rPr>
          <w:rFonts w:cs="David" w:hint="cs"/>
          <w:rtl/>
        </w:rPr>
      </w:pPr>
      <w:r w:rsidRPr="00A739B4">
        <w:rPr>
          <w:rFonts w:cs="David" w:hint="cs"/>
          <w:rtl/>
        </w:rPr>
        <w:tab/>
        <w:t>זה יידון היום יותר מאוחר.</w:t>
      </w:r>
    </w:p>
    <w:p w14:paraId="71FEDCBD" w14:textId="77777777" w:rsidR="00A739B4" w:rsidRPr="00A739B4" w:rsidRDefault="00A739B4" w:rsidP="00A739B4">
      <w:pPr>
        <w:bidi/>
        <w:rPr>
          <w:rFonts w:cs="David" w:hint="cs"/>
          <w:rtl/>
        </w:rPr>
      </w:pPr>
    </w:p>
    <w:p w14:paraId="596736FE" w14:textId="77777777" w:rsidR="00A739B4" w:rsidRPr="00A739B4" w:rsidRDefault="00A739B4" w:rsidP="00A739B4">
      <w:pPr>
        <w:bidi/>
        <w:rPr>
          <w:rFonts w:cs="David" w:hint="cs"/>
          <w:rtl/>
        </w:rPr>
      </w:pPr>
      <w:r w:rsidRPr="00A739B4">
        <w:rPr>
          <w:rFonts w:cs="David" w:hint="cs"/>
          <w:u w:val="single"/>
          <w:rtl/>
        </w:rPr>
        <w:t xml:space="preserve">רוחמה אברהם </w:t>
      </w:r>
      <w:proofErr w:type="spellStart"/>
      <w:r w:rsidRPr="00A739B4">
        <w:rPr>
          <w:rFonts w:cs="David" w:hint="cs"/>
          <w:u w:val="single"/>
          <w:rtl/>
        </w:rPr>
        <w:t>בלילא</w:t>
      </w:r>
      <w:proofErr w:type="spellEnd"/>
      <w:r w:rsidRPr="00A739B4">
        <w:rPr>
          <w:rFonts w:cs="David" w:hint="cs"/>
          <w:u w:val="single"/>
          <w:rtl/>
        </w:rPr>
        <w:t>:</w:t>
      </w:r>
    </w:p>
    <w:p w14:paraId="67B5A3AF" w14:textId="77777777" w:rsidR="00A739B4" w:rsidRPr="00A739B4" w:rsidRDefault="00A739B4" w:rsidP="00A739B4">
      <w:pPr>
        <w:bidi/>
        <w:rPr>
          <w:rFonts w:cs="David" w:hint="cs"/>
          <w:rtl/>
        </w:rPr>
      </w:pPr>
    </w:p>
    <w:p w14:paraId="3E55629E" w14:textId="77777777" w:rsidR="00A739B4" w:rsidRPr="00A739B4" w:rsidRDefault="00A739B4" w:rsidP="00A739B4">
      <w:pPr>
        <w:bidi/>
        <w:rPr>
          <w:rFonts w:cs="David" w:hint="cs"/>
          <w:rtl/>
        </w:rPr>
      </w:pPr>
      <w:r w:rsidRPr="00A739B4">
        <w:rPr>
          <w:rFonts w:cs="David" w:hint="cs"/>
          <w:rtl/>
        </w:rPr>
        <w:tab/>
        <w:t xml:space="preserve"> מה הלחץ? אנחנו רוצים להביא את זה לסיעה שלנו ולהודיע לכולם, זו זכותנו המלאה. </w:t>
      </w:r>
    </w:p>
    <w:p w14:paraId="6CB50C68" w14:textId="77777777" w:rsidR="00A739B4" w:rsidRPr="00A739B4" w:rsidRDefault="00A739B4" w:rsidP="00A739B4">
      <w:pPr>
        <w:bidi/>
        <w:rPr>
          <w:rFonts w:cs="David" w:hint="cs"/>
          <w:rtl/>
        </w:rPr>
      </w:pPr>
    </w:p>
    <w:p w14:paraId="78A9D6C8"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26A1B12A" w14:textId="77777777" w:rsidR="00A739B4" w:rsidRPr="00A739B4" w:rsidRDefault="00A739B4" w:rsidP="00A739B4">
      <w:pPr>
        <w:bidi/>
        <w:rPr>
          <w:rFonts w:cs="David" w:hint="cs"/>
          <w:rtl/>
        </w:rPr>
      </w:pPr>
    </w:p>
    <w:p w14:paraId="24167180" w14:textId="77777777" w:rsidR="00A739B4" w:rsidRPr="00A739B4" w:rsidRDefault="00A739B4" w:rsidP="00A739B4">
      <w:pPr>
        <w:bidi/>
        <w:rPr>
          <w:rFonts w:cs="David" w:hint="cs"/>
          <w:rtl/>
        </w:rPr>
      </w:pPr>
      <w:r w:rsidRPr="00A739B4">
        <w:rPr>
          <w:rFonts w:cs="David" w:hint="cs"/>
          <w:rtl/>
        </w:rPr>
        <w:tab/>
        <w:t xml:space="preserve">  וזכותי להביא את זה להצבעה.</w:t>
      </w:r>
    </w:p>
    <w:p w14:paraId="0C0CFBCB" w14:textId="77777777" w:rsidR="00A739B4" w:rsidRPr="00A739B4" w:rsidRDefault="00A739B4" w:rsidP="00A739B4">
      <w:pPr>
        <w:bidi/>
        <w:rPr>
          <w:rFonts w:cs="David" w:hint="cs"/>
          <w:rtl/>
        </w:rPr>
      </w:pPr>
    </w:p>
    <w:p w14:paraId="69244860" w14:textId="77777777" w:rsidR="00A739B4" w:rsidRPr="00A739B4" w:rsidRDefault="00A739B4" w:rsidP="00A739B4">
      <w:pPr>
        <w:bidi/>
        <w:rPr>
          <w:rFonts w:cs="David" w:hint="cs"/>
          <w:u w:val="single"/>
          <w:rtl/>
        </w:rPr>
      </w:pPr>
      <w:r w:rsidRPr="00A739B4">
        <w:rPr>
          <w:rFonts w:cs="David" w:hint="cs"/>
          <w:u w:val="single"/>
          <w:rtl/>
        </w:rPr>
        <w:t xml:space="preserve">רוחמה אברהם </w:t>
      </w:r>
      <w:proofErr w:type="spellStart"/>
      <w:r w:rsidRPr="00A739B4">
        <w:rPr>
          <w:rFonts w:cs="David" w:hint="cs"/>
          <w:u w:val="single"/>
          <w:rtl/>
        </w:rPr>
        <w:t>בלילא</w:t>
      </w:r>
      <w:proofErr w:type="spellEnd"/>
      <w:r w:rsidRPr="00A739B4">
        <w:rPr>
          <w:rFonts w:cs="David" w:hint="cs"/>
          <w:u w:val="single"/>
          <w:rtl/>
        </w:rPr>
        <w:t>:</w:t>
      </w:r>
    </w:p>
    <w:p w14:paraId="2FF97C78" w14:textId="77777777" w:rsidR="00A739B4" w:rsidRPr="00A739B4" w:rsidRDefault="00A739B4" w:rsidP="00A739B4">
      <w:pPr>
        <w:bidi/>
        <w:rPr>
          <w:rFonts w:cs="David" w:hint="cs"/>
          <w:rtl/>
        </w:rPr>
      </w:pPr>
    </w:p>
    <w:p w14:paraId="1128C929" w14:textId="77777777" w:rsidR="00A739B4" w:rsidRPr="00A739B4" w:rsidRDefault="00A739B4" w:rsidP="00A739B4">
      <w:pPr>
        <w:bidi/>
        <w:rPr>
          <w:rFonts w:cs="David" w:hint="cs"/>
          <w:rtl/>
        </w:rPr>
      </w:pPr>
      <w:r w:rsidRPr="00A739B4">
        <w:rPr>
          <w:rFonts w:cs="David" w:hint="cs"/>
          <w:rtl/>
        </w:rPr>
        <w:tab/>
        <w:t>אם אתה רוצה להשתמש ברוב הדורסני שלך בכל עניין אז תביא את זה להצבעה ולאופוזיציה אין משמעות בכלל. תלאים את הכנסת וזהו.</w:t>
      </w:r>
    </w:p>
    <w:p w14:paraId="64B9DAE5" w14:textId="77777777" w:rsidR="00A739B4" w:rsidRPr="00A739B4" w:rsidRDefault="00A739B4" w:rsidP="00A739B4">
      <w:pPr>
        <w:bidi/>
        <w:rPr>
          <w:rFonts w:cs="David" w:hint="cs"/>
          <w:rtl/>
        </w:rPr>
      </w:pPr>
    </w:p>
    <w:p w14:paraId="490F7B73" w14:textId="77777777" w:rsidR="00A739B4" w:rsidRPr="00A739B4" w:rsidRDefault="00A739B4" w:rsidP="00A739B4">
      <w:pPr>
        <w:bidi/>
        <w:rPr>
          <w:rFonts w:cs="David" w:hint="cs"/>
          <w:u w:val="single"/>
          <w:rtl/>
        </w:rPr>
      </w:pPr>
      <w:r w:rsidRPr="00A739B4">
        <w:rPr>
          <w:rFonts w:cs="David" w:hint="cs"/>
          <w:u w:val="single"/>
          <w:rtl/>
        </w:rPr>
        <w:t>נסים זאב:</w:t>
      </w:r>
    </w:p>
    <w:p w14:paraId="71FFD912" w14:textId="77777777" w:rsidR="00A739B4" w:rsidRPr="00A739B4" w:rsidRDefault="00A739B4" w:rsidP="00A739B4">
      <w:pPr>
        <w:bidi/>
        <w:rPr>
          <w:rFonts w:cs="David" w:hint="cs"/>
          <w:rtl/>
        </w:rPr>
      </w:pPr>
    </w:p>
    <w:p w14:paraId="7F376FC3" w14:textId="77777777" w:rsidR="00A739B4" w:rsidRPr="00A739B4" w:rsidRDefault="00A739B4" w:rsidP="00A739B4">
      <w:pPr>
        <w:bidi/>
        <w:rPr>
          <w:rFonts w:cs="David" w:hint="cs"/>
          <w:rtl/>
        </w:rPr>
      </w:pPr>
      <w:r w:rsidRPr="00A739B4">
        <w:rPr>
          <w:rFonts w:cs="David" w:hint="cs"/>
          <w:rtl/>
        </w:rPr>
        <w:tab/>
        <w:t>אני בעד לדחות את זה למחר.</w:t>
      </w:r>
    </w:p>
    <w:p w14:paraId="0CC77F28" w14:textId="77777777" w:rsidR="00A739B4" w:rsidRPr="00A739B4" w:rsidRDefault="00A739B4" w:rsidP="00A739B4">
      <w:pPr>
        <w:bidi/>
        <w:rPr>
          <w:rFonts w:cs="David" w:hint="cs"/>
          <w:rtl/>
        </w:rPr>
      </w:pPr>
    </w:p>
    <w:p w14:paraId="5C65E9FC"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4CCE5B30" w14:textId="77777777" w:rsidR="00A739B4" w:rsidRPr="00A739B4" w:rsidRDefault="00A739B4" w:rsidP="00A739B4">
      <w:pPr>
        <w:bidi/>
        <w:rPr>
          <w:rFonts w:cs="David" w:hint="cs"/>
          <w:rtl/>
        </w:rPr>
      </w:pPr>
    </w:p>
    <w:p w14:paraId="238D16D5" w14:textId="77777777" w:rsidR="00A739B4" w:rsidRPr="00A739B4" w:rsidRDefault="00A739B4" w:rsidP="00A739B4">
      <w:pPr>
        <w:bidi/>
        <w:rPr>
          <w:rFonts w:cs="David" w:hint="cs"/>
          <w:rtl/>
        </w:rPr>
      </w:pPr>
      <w:r w:rsidRPr="00A739B4">
        <w:rPr>
          <w:rFonts w:cs="David" w:hint="cs"/>
          <w:rtl/>
        </w:rPr>
        <w:tab/>
        <w:t xml:space="preserve">  מחר אין ישיבה של ועדת הכנסת.</w:t>
      </w:r>
    </w:p>
    <w:p w14:paraId="76B1AD69" w14:textId="77777777" w:rsidR="00A739B4" w:rsidRPr="00A739B4" w:rsidRDefault="00A739B4" w:rsidP="00A739B4">
      <w:pPr>
        <w:bidi/>
        <w:rPr>
          <w:rFonts w:cs="David" w:hint="cs"/>
          <w:rtl/>
        </w:rPr>
      </w:pPr>
    </w:p>
    <w:p w14:paraId="195692A7" w14:textId="77777777" w:rsidR="00A739B4" w:rsidRPr="00A739B4" w:rsidRDefault="00A739B4" w:rsidP="00A739B4">
      <w:pPr>
        <w:bidi/>
        <w:rPr>
          <w:rFonts w:cs="David" w:hint="cs"/>
          <w:u w:val="single"/>
          <w:rtl/>
        </w:rPr>
      </w:pPr>
      <w:r w:rsidRPr="00A739B4">
        <w:rPr>
          <w:rFonts w:cs="David" w:hint="cs"/>
          <w:u w:val="single"/>
          <w:rtl/>
        </w:rPr>
        <w:t xml:space="preserve">רוני בר </w:t>
      </w:r>
      <w:r w:rsidRPr="00A739B4">
        <w:rPr>
          <w:rFonts w:cs="David"/>
          <w:u w:val="single"/>
          <w:rtl/>
        </w:rPr>
        <w:t>–</w:t>
      </w:r>
      <w:r w:rsidRPr="00A739B4">
        <w:rPr>
          <w:rFonts w:cs="David" w:hint="cs"/>
          <w:u w:val="single"/>
          <w:rtl/>
        </w:rPr>
        <w:t>און:</w:t>
      </w:r>
    </w:p>
    <w:p w14:paraId="2944CDBC" w14:textId="77777777" w:rsidR="00A739B4" w:rsidRPr="00A739B4" w:rsidRDefault="00A739B4" w:rsidP="00A739B4">
      <w:pPr>
        <w:bidi/>
        <w:rPr>
          <w:rFonts w:cs="David" w:hint="cs"/>
          <w:rtl/>
        </w:rPr>
      </w:pPr>
    </w:p>
    <w:p w14:paraId="4F95808F" w14:textId="77777777" w:rsidR="00A739B4" w:rsidRPr="00A739B4" w:rsidRDefault="00A739B4" w:rsidP="00A739B4">
      <w:pPr>
        <w:bidi/>
        <w:rPr>
          <w:rFonts w:cs="David" w:hint="cs"/>
          <w:rtl/>
        </w:rPr>
      </w:pPr>
      <w:r w:rsidRPr="00A739B4">
        <w:rPr>
          <w:rFonts w:cs="David" w:hint="cs"/>
          <w:rtl/>
        </w:rPr>
        <w:tab/>
        <w:t xml:space="preserve"> אם הוא מתעקש אז נפיל את זה ודי.</w:t>
      </w:r>
    </w:p>
    <w:p w14:paraId="3571D0EE" w14:textId="77777777" w:rsidR="00A739B4" w:rsidRPr="00A739B4" w:rsidRDefault="00A739B4" w:rsidP="00A739B4">
      <w:pPr>
        <w:bidi/>
        <w:rPr>
          <w:rFonts w:cs="David" w:hint="cs"/>
          <w:rtl/>
        </w:rPr>
      </w:pPr>
    </w:p>
    <w:p w14:paraId="6A691246" w14:textId="77777777" w:rsidR="00A739B4" w:rsidRPr="00A739B4" w:rsidRDefault="00A739B4" w:rsidP="00A739B4">
      <w:pPr>
        <w:bidi/>
        <w:rPr>
          <w:rFonts w:cs="David" w:hint="cs"/>
          <w:rtl/>
        </w:rPr>
      </w:pPr>
      <w:r w:rsidRPr="00A739B4">
        <w:rPr>
          <w:rFonts w:cs="David" w:hint="cs"/>
          <w:u w:val="single"/>
          <w:rtl/>
        </w:rPr>
        <w:t>דליה איציק:</w:t>
      </w:r>
    </w:p>
    <w:p w14:paraId="5BEF0323" w14:textId="77777777" w:rsidR="00A739B4" w:rsidRPr="00A739B4" w:rsidRDefault="00A739B4" w:rsidP="00A739B4">
      <w:pPr>
        <w:bidi/>
        <w:rPr>
          <w:rFonts w:cs="David" w:hint="cs"/>
          <w:rtl/>
        </w:rPr>
      </w:pPr>
    </w:p>
    <w:p w14:paraId="7B582B48" w14:textId="77777777" w:rsidR="00A739B4" w:rsidRPr="00A739B4" w:rsidRDefault="00A739B4" w:rsidP="00A739B4">
      <w:pPr>
        <w:bidi/>
        <w:rPr>
          <w:rFonts w:cs="David" w:hint="cs"/>
          <w:rtl/>
        </w:rPr>
      </w:pPr>
      <w:r w:rsidRPr="00A739B4">
        <w:rPr>
          <w:rFonts w:cs="David" w:hint="cs"/>
          <w:rtl/>
        </w:rPr>
        <w:tab/>
        <w:t xml:space="preserve">זה חדש לי ואני רוצה ללמוד את זה. אני לא רואה בהילות שמפריעה לפעילות הכנסת. יש לנו ביום שני ישיבת סיעה, אני לא ראוה למה לא לאפשר לדחות את זה, נחזור אליך ויכול להיות שיש פה מהומה על כל מאומה. נצביע ביום שני. לגבי חוק הסגנים אני מבינה כי הכנסת צריכה לעבוד.  </w:t>
      </w:r>
      <w:r w:rsidRPr="00A739B4">
        <w:rPr>
          <w:rFonts w:cs="David" w:hint="cs"/>
          <w:rtl/>
        </w:rPr>
        <w:tab/>
      </w:r>
    </w:p>
    <w:p w14:paraId="008153A2" w14:textId="77777777" w:rsidR="00A739B4" w:rsidRPr="00A739B4" w:rsidRDefault="00A739B4" w:rsidP="00A739B4">
      <w:pPr>
        <w:bidi/>
        <w:rPr>
          <w:rFonts w:cs="David" w:hint="cs"/>
          <w:rtl/>
        </w:rPr>
      </w:pPr>
    </w:p>
    <w:p w14:paraId="7C7225AB" w14:textId="77777777" w:rsidR="00A739B4" w:rsidRPr="00A739B4" w:rsidRDefault="00A739B4" w:rsidP="00A739B4">
      <w:pPr>
        <w:bidi/>
        <w:rPr>
          <w:rFonts w:cs="David" w:hint="cs"/>
          <w:rtl/>
        </w:rPr>
      </w:pPr>
      <w:r w:rsidRPr="00A739B4">
        <w:rPr>
          <w:rFonts w:cs="David" w:hint="cs"/>
          <w:u w:val="single"/>
          <w:rtl/>
        </w:rPr>
        <w:t>רוני בר-און:</w:t>
      </w:r>
    </w:p>
    <w:p w14:paraId="421C1DB0" w14:textId="77777777" w:rsidR="00A739B4" w:rsidRPr="00A739B4" w:rsidRDefault="00A739B4" w:rsidP="00A739B4">
      <w:pPr>
        <w:bidi/>
        <w:rPr>
          <w:rFonts w:cs="David" w:hint="cs"/>
          <w:rtl/>
        </w:rPr>
      </w:pPr>
    </w:p>
    <w:p w14:paraId="4BABC506" w14:textId="77777777" w:rsidR="00A739B4" w:rsidRPr="00A739B4" w:rsidRDefault="00A739B4" w:rsidP="00A739B4">
      <w:pPr>
        <w:bidi/>
        <w:rPr>
          <w:rFonts w:cs="David" w:hint="cs"/>
          <w:rtl/>
        </w:rPr>
      </w:pPr>
      <w:r w:rsidRPr="00A739B4">
        <w:rPr>
          <w:rFonts w:cs="David" w:hint="cs"/>
          <w:rtl/>
        </w:rPr>
        <w:tab/>
        <w:t>אני אגיד לך את זה יותר בגלוי, גם בגלל העבודה שנעשתה מניפולציה שאנחנו עוד נדבר עליה ולא מעט, בנושא של הקטנת מספר חברי הוועדות בכנסת, וגם בגלל העבודה שלקואליציה, אולי גם האופוזיציה, הן לא קוהרנטיות. אני חושב שאנחנו רוצים לבדוק את כל קשת האפשרויות, את כל התרחישים האפשריים בכל המפלגות השונות של הנגזרות של השינוי הזה.</w:t>
      </w:r>
    </w:p>
    <w:p w14:paraId="17B25A16" w14:textId="77777777" w:rsidR="00A739B4" w:rsidRPr="00A739B4" w:rsidRDefault="00A739B4" w:rsidP="00A739B4">
      <w:pPr>
        <w:bidi/>
        <w:rPr>
          <w:rFonts w:cs="David" w:hint="cs"/>
          <w:rtl/>
        </w:rPr>
      </w:pPr>
    </w:p>
    <w:p w14:paraId="3036CED7" w14:textId="77777777" w:rsidR="00A739B4" w:rsidRPr="00A739B4" w:rsidRDefault="00A739B4" w:rsidP="00A739B4">
      <w:pPr>
        <w:bidi/>
        <w:ind w:firstLine="567"/>
        <w:rPr>
          <w:rFonts w:cs="David" w:hint="cs"/>
          <w:rtl/>
        </w:rPr>
      </w:pPr>
      <w:r w:rsidRPr="00A739B4">
        <w:rPr>
          <w:rFonts w:cs="David" w:hint="cs"/>
          <w:rtl/>
        </w:rPr>
        <w:t xml:space="preserve">אי אפשר לכפות רק מכוח הפטיש ומכוח סמכויות היושב ראש דיון בדבר כזה כרגע. אני קורא לך לעשות עוד מהלך, אתה מביא לנו את זה כסוג של שליחות או הסכמה של הוועדה המסדרת. הוועדה המסדרת כרגע מתה ואתה יושב ראש ועדת הכנסת, אין בדבר הזה שום דחיפות כדי לקבל החלטה שיכולה להשפיע על היכולת שלנו לנצל דעות של חברים בוועדות שונות שלא עולות בקנה אחד עם הדעות של המפלגות ששולחות אותן. שמתי לך את זה על השולחן ברחל ביתך הקטנה. אני מבקש לקיים את הדיון הזה לאחר שכל הצדדים ילמדו את הנגזרות של השינוי הזה.  </w:t>
      </w:r>
    </w:p>
    <w:p w14:paraId="41A9E792" w14:textId="77777777" w:rsidR="00A739B4" w:rsidRDefault="00A739B4" w:rsidP="00A739B4">
      <w:pPr>
        <w:bidi/>
        <w:rPr>
          <w:rFonts w:cs="David" w:hint="cs"/>
          <w:rtl/>
        </w:rPr>
      </w:pPr>
      <w:r w:rsidRPr="00A739B4">
        <w:rPr>
          <w:rFonts w:cs="David" w:hint="cs"/>
          <w:rtl/>
        </w:rPr>
        <w:t xml:space="preserve">          </w:t>
      </w:r>
    </w:p>
    <w:p w14:paraId="2E25A13C" w14:textId="77777777" w:rsidR="00A739B4" w:rsidRDefault="00A739B4" w:rsidP="00A739B4">
      <w:pPr>
        <w:bidi/>
        <w:rPr>
          <w:rFonts w:cs="David" w:hint="cs"/>
          <w:rtl/>
        </w:rPr>
      </w:pPr>
    </w:p>
    <w:p w14:paraId="74A7426D" w14:textId="77777777" w:rsidR="00A739B4" w:rsidRDefault="00A739B4" w:rsidP="00A739B4">
      <w:pPr>
        <w:bidi/>
        <w:rPr>
          <w:rFonts w:cs="David" w:hint="cs"/>
          <w:rtl/>
        </w:rPr>
      </w:pPr>
    </w:p>
    <w:p w14:paraId="4FAC4250" w14:textId="77777777" w:rsidR="00A739B4" w:rsidRDefault="00A739B4" w:rsidP="00A739B4">
      <w:pPr>
        <w:bidi/>
        <w:rPr>
          <w:rFonts w:cs="David" w:hint="cs"/>
          <w:rtl/>
        </w:rPr>
      </w:pPr>
    </w:p>
    <w:p w14:paraId="1E78D480" w14:textId="77777777" w:rsidR="00A739B4" w:rsidRDefault="00A739B4" w:rsidP="00A739B4">
      <w:pPr>
        <w:bidi/>
        <w:rPr>
          <w:rFonts w:cs="David" w:hint="cs"/>
          <w:rtl/>
        </w:rPr>
      </w:pPr>
    </w:p>
    <w:p w14:paraId="1C7CF962" w14:textId="77777777" w:rsidR="00A739B4" w:rsidRDefault="00A739B4" w:rsidP="00A739B4">
      <w:pPr>
        <w:bidi/>
        <w:rPr>
          <w:rFonts w:cs="David" w:hint="cs"/>
          <w:rtl/>
        </w:rPr>
      </w:pPr>
    </w:p>
    <w:p w14:paraId="0177F800" w14:textId="77777777" w:rsidR="00A739B4" w:rsidRDefault="00A739B4" w:rsidP="00A739B4">
      <w:pPr>
        <w:bidi/>
        <w:rPr>
          <w:rFonts w:cs="David" w:hint="cs"/>
          <w:rtl/>
        </w:rPr>
      </w:pPr>
    </w:p>
    <w:p w14:paraId="7271D1D8" w14:textId="77777777" w:rsidR="00A739B4" w:rsidRDefault="00A739B4" w:rsidP="00A739B4">
      <w:pPr>
        <w:bidi/>
        <w:rPr>
          <w:rFonts w:cs="David" w:hint="cs"/>
          <w:rtl/>
        </w:rPr>
      </w:pPr>
    </w:p>
    <w:p w14:paraId="138C2E01" w14:textId="77777777" w:rsidR="00A739B4" w:rsidRPr="00A739B4" w:rsidRDefault="00A739B4" w:rsidP="00A739B4">
      <w:pPr>
        <w:bidi/>
        <w:rPr>
          <w:rFonts w:cs="David" w:hint="cs"/>
          <w:rtl/>
        </w:rPr>
      </w:pPr>
      <w:r w:rsidRPr="00A739B4">
        <w:rPr>
          <w:rFonts w:cs="David" w:hint="cs"/>
          <w:rtl/>
        </w:rPr>
        <w:t xml:space="preserve">                           </w:t>
      </w:r>
    </w:p>
    <w:p w14:paraId="03CD95FD" w14:textId="77777777" w:rsidR="00A739B4" w:rsidRPr="00A739B4" w:rsidRDefault="00A739B4" w:rsidP="00A739B4">
      <w:pPr>
        <w:bidi/>
        <w:rPr>
          <w:rFonts w:cs="David" w:hint="cs"/>
          <w:rtl/>
        </w:rPr>
      </w:pPr>
      <w:r w:rsidRPr="00A739B4">
        <w:rPr>
          <w:rFonts w:cs="David" w:hint="cs"/>
          <w:u w:val="single"/>
          <w:rtl/>
        </w:rPr>
        <w:t>אחמד טיבי:</w:t>
      </w:r>
    </w:p>
    <w:p w14:paraId="00FFB22D" w14:textId="77777777" w:rsidR="00A739B4" w:rsidRPr="00A739B4" w:rsidRDefault="00A739B4" w:rsidP="00A739B4">
      <w:pPr>
        <w:bidi/>
        <w:rPr>
          <w:rFonts w:cs="David" w:hint="cs"/>
          <w:rtl/>
        </w:rPr>
      </w:pPr>
    </w:p>
    <w:p w14:paraId="6C6322B7" w14:textId="77777777" w:rsidR="00A739B4" w:rsidRPr="00A739B4" w:rsidRDefault="00A739B4" w:rsidP="00A739B4">
      <w:pPr>
        <w:bidi/>
        <w:rPr>
          <w:rFonts w:cs="David" w:hint="cs"/>
          <w:rtl/>
        </w:rPr>
      </w:pPr>
      <w:r w:rsidRPr="00A739B4">
        <w:rPr>
          <w:rFonts w:cs="David" w:hint="cs"/>
          <w:rtl/>
        </w:rPr>
        <w:tab/>
        <w:t xml:space="preserve"> למרות זכותו המוחלטת של היושב ראש להביא את זה להצבעה ולמרות שאני יודע מי עומד מאחורי כל בקשה לממלא מקום קבוע מסיעה אחרת והיושב ראש מביא את זה בידיים נקיות כי הוא הגיע לסיכום עם קדימה בנושא הזה.</w:t>
      </w:r>
    </w:p>
    <w:p w14:paraId="3237B36E" w14:textId="77777777" w:rsidR="00A739B4" w:rsidRPr="00A739B4" w:rsidRDefault="00A739B4" w:rsidP="00A739B4">
      <w:pPr>
        <w:bidi/>
        <w:rPr>
          <w:rFonts w:cs="David" w:hint="cs"/>
          <w:rtl/>
        </w:rPr>
      </w:pPr>
    </w:p>
    <w:p w14:paraId="1DEB4606" w14:textId="77777777" w:rsidR="00A739B4" w:rsidRPr="00A739B4" w:rsidRDefault="00A739B4" w:rsidP="00A739B4">
      <w:pPr>
        <w:bidi/>
        <w:rPr>
          <w:rFonts w:cs="David" w:hint="cs"/>
          <w:rtl/>
        </w:rPr>
      </w:pPr>
      <w:r w:rsidRPr="00A739B4">
        <w:rPr>
          <w:rFonts w:cs="David" w:hint="cs"/>
          <w:rtl/>
        </w:rPr>
        <w:tab/>
        <w:t xml:space="preserve">התעוררה כאן נקודה, קדימה עשתה המון טעויות בסיכומים עם יושב ראש הקואליציה, התעוררה סוגיה חשובה שהעלתה חברת הכנסת שלי יחימוביץ, למען ההגינות, לך זה לא בוער ולכן אני מציע שתקבל את דעתנו לדחות את זה לכמה ימים עד שהרעיון יבשיל, לטוב ולרע.                                                                                     </w:t>
      </w:r>
    </w:p>
    <w:p w14:paraId="65EA1D75" w14:textId="77777777" w:rsidR="00A739B4" w:rsidRPr="00A739B4" w:rsidRDefault="00A739B4" w:rsidP="00A739B4">
      <w:pPr>
        <w:bidi/>
        <w:rPr>
          <w:rFonts w:cs="David" w:hint="cs"/>
          <w:rtl/>
        </w:rPr>
      </w:pPr>
    </w:p>
    <w:p w14:paraId="61790411" w14:textId="77777777" w:rsidR="00A739B4" w:rsidRPr="00A739B4" w:rsidRDefault="00A739B4" w:rsidP="00A739B4">
      <w:pPr>
        <w:bidi/>
        <w:rPr>
          <w:rFonts w:cs="David" w:hint="cs"/>
          <w:rtl/>
        </w:rPr>
      </w:pPr>
      <w:r w:rsidRPr="00A739B4">
        <w:rPr>
          <w:rFonts w:cs="David" w:hint="cs"/>
          <w:u w:val="single"/>
          <w:rtl/>
        </w:rPr>
        <w:t>שלי יחימוביץ:</w:t>
      </w:r>
    </w:p>
    <w:p w14:paraId="7A9DF5F6" w14:textId="77777777" w:rsidR="00A739B4" w:rsidRPr="00A739B4" w:rsidRDefault="00A739B4" w:rsidP="00A739B4">
      <w:pPr>
        <w:bidi/>
        <w:rPr>
          <w:rFonts w:cs="David" w:hint="cs"/>
          <w:rtl/>
        </w:rPr>
      </w:pPr>
    </w:p>
    <w:p w14:paraId="18F1CCE4" w14:textId="77777777" w:rsidR="00A739B4" w:rsidRPr="00A739B4" w:rsidRDefault="00A739B4" w:rsidP="00A739B4">
      <w:pPr>
        <w:bidi/>
        <w:rPr>
          <w:rFonts w:cs="David" w:hint="cs"/>
          <w:rtl/>
        </w:rPr>
      </w:pPr>
      <w:r w:rsidRPr="00A739B4">
        <w:rPr>
          <w:rFonts w:cs="David" w:hint="cs"/>
          <w:rtl/>
        </w:rPr>
        <w:tab/>
        <w:t xml:space="preserve"> אני פונה אליך אישית בבקשה לאפשר לכנסת הזו לעבוד בכלים שמהם אתה כחבר כנסת נהנית בכנסת הקודמת. היית חבר כנסת תבוני שלא הצביע באופן עיוור אחרי כל החלטת קואליציה, לרוב הצבעת עם הקואליציה אבל כשהדברים היו בנפשך והיו בגדר חציית קו אדום, ידעת גם לנצל את הכוח הפרלמנטארי שניתן בידך ולהיאבק על העניינים החשובים לך ושתפנו פעולה בדברים האלה לא פעם. גם עמדתי לימינך בדברים שלא היו ממש בהשקפת עולמי. אני מבקשת ממך לא ליטול את הכוח הזה עכשיו מחברי הכנסת מעבר למה שעוד ניטל בהקטנת הוועדות ובעוד צעדים מתוכננים.</w:t>
      </w:r>
    </w:p>
    <w:p w14:paraId="0F4DF74F" w14:textId="77777777" w:rsidR="00A739B4" w:rsidRPr="00A739B4" w:rsidRDefault="00A739B4" w:rsidP="00A739B4">
      <w:pPr>
        <w:bidi/>
        <w:rPr>
          <w:rFonts w:cs="David" w:hint="cs"/>
          <w:rtl/>
        </w:rPr>
      </w:pPr>
    </w:p>
    <w:p w14:paraId="3D15592E"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770B1E7D" w14:textId="77777777" w:rsidR="00A739B4" w:rsidRPr="00A739B4" w:rsidRDefault="00A739B4" w:rsidP="00A739B4">
      <w:pPr>
        <w:bidi/>
        <w:rPr>
          <w:rFonts w:cs="David" w:hint="cs"/>
          <w:rtl/>
        </w:rPr>
      </w:pPr>
    </w:p>
    <w:p w14:paraId="009D8704" w14:textId="77777777" w:rsidR="00A739B4" w:rsidRPr="00A739B4" w:rsidRDefault="00A739B4" w:rsidP="00A739B4">
      <w:pPr>
        <w:bidi/>
        <w:rPr>
          <w:rFonts w:cs="David" w:hint="cs"/>
          <w:rtl/>
        </w:rPr>
      </w:pPr>
      <w:r w:rsidRPr="00A739B4">
        <w:rPr>
          <w:rFonts w:cs="David" w:hint="cs"/>
          <w:rtl/>
        </w:rPr>
        <w:tab/>
        <w:t>אני לא אקיים את ההצבעה כרגע, במסגרת הזכות שיש לי אני משאיר את הזכות להצביע על זה היום בכינוס השני של ועדת הכנסת, אני אעדכן את כל הסיעות שייפגעו מזה שמתעכב יישום הסעיף הזה של הוועדה המסדרת, עם כל החשיבות וההבנה שלצורך סיעות מסוימות לשקול את זה עוד פעם, צריך להתחשב גם בסיעות אחרות. .</w:t>
      </w:r>
    </w:p>
    <w:p w14:paraId="3651639E" w14:textId="77777777" w:rsidR="00A739B4" w:rsidRPr="00A739B4" w:rsidRDefault="00A739B4" w:rsidP="00A739B4">
      <w:pPr>
        <w:bidi/>
        <w:rPr>
          <w:rFonts w:cs="David" w:hint="cs"/>
          <w:rtl/>
        </w:rPr>
      </w:pPr>
    </w:p>
    <w:p w14:paraId="6B6782F5" w14:textId="77777777" w:rsidR="00A739B4" w:rsidRPr="00A739B4" w:rsidRDefault="00A739B4" w:rsidP="00A739B4">
      <w:pPr>
        <w:bidi/>
        <w:rPr>
          <w:rFonts w:cs="David" w:hint="cs"/>
          <w:rtl/>
        </w:rPr>
      </w:pPr>
      <w:r w:rsidRPr="00A739B4">
        <w:rPr>
          <w:rFonts w:cs="David" w:hint="cs"/>
          <w:u w:val="single"/>
          <w:rtl/>
        </w:rPr>
        <w:t xml:space="preserve">רוחמה אברהם </w:t>
      </w:r>
      <w:proofErr w:type="spellStart"/>
      <w:r w:rsidRPr="00A739B4">
        <w:rPr>
          <w:rFonts w:cs="David" w:hint="cs"/>
          <w:u w:val="single"/>
          <w:rtl/>
        </w:rPr>
        <w:t>בלילא</w:t>
      </w:r>
      <w:proofErr w:type="spellEnd"/>
      <w:r w:rsidRPr="00A739B4">
        <w:rPr>
          <w:rFonts w:cs="David" w:hint="cs"/>
          <w:u w:val="single"/>
          <w:rtl/>
        </w:rPr>
        <w:t>:</w:t>
      </w:r>
    </w:p>
    <w:p w14:paraId="7D17DF25" w14:textId="77777777" w:rsidR="00A739B4" w:rsidRPr="00A739B4" w:rsidRDefault="00A739B4" w:rsidP="00A739B4">
      <w:pPr>
        <w:bidi/>
        <w:rPr>
          <w:rFonts w:cs="David" w:hint="cs"/>
          <w:rtl/>
        </w:rPr>
      </w:pPr>
    </w:p>
    <w:p w14:paraId="17D88F3F" w14:textId="77777777" w:rsidR="00A739B4" w:rsidRPr="00A739B4" w:rsidRDefault="00A739B4" w:rsidP="00A739B4">
      <w:pPr>
        <w:bidi/>
        <w:rPr>
          <w:rFonts w:cs="David" w:hint="cs"/>
          <w:rtl/>
        </w:rPr>
      </w:pPr>
      <w:r w:rsidRPr="00A739B4">
        <w:rPr>
          <w:rFonts w:cs="David" w:hint="cs"/>
          <w:rtl/>
        </w:rPr>
        <w:tab/>
        <w:t xml:space="preserve"> זה סעיף קטן, ביקשנו לקיים ישיבת סיעה בנושא. </w:t>
      </w:r>
    </w:p>
    <w:p w14:paraId="69FC20A7" w14:textId="77777777" w:rsidR="00A739B4" w:rsidRPr="00A739B4" w:rsidRDefault="00A739B4" w:rsidP="00A739B4">
      <w:pPr>
        <w:bidi/>
        <w:rPr>
          <w:rFonts w:cs="David" w:hint="cs"/>
          <w:rtl/>
        </w:rPr>
      </w:pPr>
    </w:p>
    <w:p w14:paraId="087D8C6D"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5380D856" w14:textId="77777777" w:rsidR="00A739B4" w:rsidRPr="00A739B4" w:rsidRDefault="00A739B4" w:rsidP="00A739B4">
      <w:pPr>
        <w:bidi/>
        <w:rPr>
          <w:rFonts w:cs="David" w:hint="cs"/>
          <w:rtl/>
        </w:rPr>
      </w:pPr>
    </w:p>
    <w:p w14:paraId="10F83190" w14:textId="77777777" w:rsidR="00A739B4" w:rsidRPr="00A739B4" w:rsidRDefault="00A739B4" w:rsidP="00A739B4">
      <w:pPr>
        <w:bidi/>
        <w:rPr>
          <w:rFonts w:cs="David" w:hint="cs"/>
          <w:rtl/>
        </w:rPr>
      </w:pPr>
      <w:r w:rsidRPr="00A739B4">
        <w:rPr>
          <w:rFonts w:cs="David" w:hint="cs"/>
          <w:rtl/>
        </w:rPr>
        <w:tab/>
        <w:t xml:space="preserve">בשביל מישהו זה קטן ובשביל אחר זה גדול. </w:t>
      </w:r>
    </w:p>
    <w:p w14:paraId="1C921E62" w14:textId="77777777" w:rsidR="00A739B4" w:rsidRPr="00A739B4" w:rsidRDefault="00A739B4" w:rsidP="00A739B4">
      <w:pPr>
        <w:bidi/>
        <w:rPr>
          <w:rFonts w:cs="David" w:hint="cs"/>
          <w:rtl/>
        </w:rPr>
      </w:pPr>
    </w:p>
    <w:p w14:paraId="2CA44A81" w14:textId="77777777" w:rsidR="00A739B4" w:rsidRPr="00A739B4" w:rsidRDefault="00A739B4" w:rsidP="00A739B4">
      <w:pPr>
        <w:bidi/>
        <w:rPr>
          <w:rFonts w:cs="David" w:hint="cs"/>
          <w:u w:val="single"/>
          <w:rtl/>
        </w:rPr>
      </w:pPr>
      <w:r w:rsidRPr="00A739B4">
        <w:rPr>
          <w:rFonts w:cs="David" w:hint="cs"/>
          <w:u w:val="single"/>
          <w:rtl/>
        </w:rPr>
        <w:t xml:space="preserve">רוחמה אברהם </w:t>
      </w:r>
      <w:proofErr w:type="spellStart"/>
      <w:r w:rsidRPr="00A739B4">
        <w:rPr>
          <w:rFonts w:cs="David" w:hint="cs"/>
          <w:u w:val="single"/>
          <w:rtl/>
        </w:rPr>
        <w:t>בלילא</w:t>
      </w:r>
      <w:proofErr w:type="spellEnd"/>
      <w:r w:rsidRPr="00A739B4">
        <w:rPr>
          <w:rFonts w:cs="David" w:hint="cs"/>
          <w:u w:val="single"/>
          <w:rtl/>
        </w:rPr>
        <w:t>:</w:t>
      </w:r>
    </w:p>
    <w:p w14:paraId="35CAF37B" w14:textId="77777777" w:rsidR="00A739B4" w:rsidRPr="00A739B4" w:rsidRDefault="00A739B4" w:rsidP="00A739B4">
      <w:pPr>
        <w:bidi/>
        <w:rPr>
          <w:rFonts w:cs="David" w:hint="cs"/>
          <w:rtl/>
        </w:rPr>
      </w:pPr>
    </w:p>
    <w:p w14:paraId="45EB8D80" w14:textId="77777777" w:rsidR="00A739B4" w:rsidRPr="00A739B4" w:rsidRDefault="00A739B4" w:rsidP="00A739B4">
      <w:pPr>
        <w:bidi/>
        <w:rPr>
          <w:rFonts w:cs="David" w:hint="cs"/>
          <w:rtl/>
        </w:rPr>
      </w:pPr>
      <w:r w:rsidRPr="00A739B4">
        <w:rPr>
          <w:rFonts w:cs="David" w:hint="cs"/>
          <w:rtl/>
        </w:rPr>
        <w:tab/>
        <w:t>ביקשנו לקיים ישיבת סיעה בנושא.</w:t>
      </w:r>
    </w:p>
    <w:p w14:paraId="78A03CD7" w14:textId="77777777" w:rsidR="00A739B4" w:rsidRPr="00A739B4" w:rsidRDefault="00A739B4" w:rsidP="00A739B4">
      <w:pPr>
        <w:bidi/>
        <w:rPr>
          <w:rFonts w:cs="David" w:hint="cs"/>
          <w:rtl/>
        </w:rPr>
      </w:pPr>
    </w:p>
    <w:p w14:paraId="364B000A"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764D43E4" w14:textId="77777777" w:rsidR="00A739B4" w:rsidRPr="00A739B4" w:rsidRDefault="00A739B4" w:rsidP="00A739B4">
      <w:pPr>
        <w:bidi/>
        <w:rPr>
          <w:rFonts w:cs="David" w:hint="cs"/>
          <w:rtl/>
        </w:rPr>
      </w:pPr>
    </w:p>
    <w:p w14:paraId="0D326DE1" w14:textId="77777777" w:rsidR="00A739B4" w:rsidRPr="00A739B4" w:rsidRDefault="00A739B4" w:rsidP="00A739B4">
      <w:pPr>
        <w:bidi/>
        <w:rPr>
          <w:rFonts w:cs="David" w:hint="cs"/>
          <w:rtl/>
        </w:rPr>
      </w:pPr>
      <w:r w:rsidRPr="00A739B4">
        <w:rPr>
          <w:rFonts w:cs="David" w:hint="cs"/>
          <w:rtl/>
        </w:rPr>
        <w:tab/>
        <w:t xml:space="preserve">  אני מתייחס בכובד ראש לבקשתכם, אני רק לא בטוח שזה חייב להיות על חשבון מישהו אחר לכן אני אבדוק מול האחרים, אעביר את בקשתכם גם לסיעות האחרות שהם אלה שביקשו לא להתמהמה עם השינוי הזה.</w:t>
      </w:r>
    </w:p>
    <w:p w14:paraId="62AE0184" w14:textId="77777777" w:rsidR="00A739B4" w:rsidRPr="00A739B4" w:rsidRDefault="00A739B4" w:rsidP="00A739B4">
      <w:pPr>
        <w:bidi/>
        <w:rPr>
          <w:rFonts w:cs="David" w:hint="cs"/>
          <w:rtl/>
        </w:rPr>
      </w:pPr>
    </w:p>
    <w:p w14:paraId="487D084F" w14:textId="77777777" w:rsidR="00A739B4" w:rsidRPr="00A739B4" w:rsidRDefault="00A739B4" w:rsidP="00A739B4">
      <w:pPr>
        <w:bidi/>
        <w:rPr>
          <w:rFonts w:cs="David" w:hint="cs"/>
          <w:rtl/>
        </w:rPr>
      </w:pPr>
      <w:r w:rsidRPr="00A739B4">
        <w:rPr>
          <w:rFonts w:cs="David" w:hint="cs"/>
          <w:u w:val="single"/>
          <w:rtl/>
        </w:rPr>
        <w:t>רוני בר-און:</w:t>
      </w:r>
    </w:p>
    <w:p w14:paraId="7FB492FD" w14:textId="77777777" w:rsidR="00A739B4" w:rsidRPr="00A739B4" w:rsidRDefault="00A739B4" w:rsidP="00A739B4">
      <w:pPr>
        <w:bidi/>
        <w:rPr>
          <w:rFonts w:cs="David" w:hint="cs"/>
          <w:rtl/>
        </w:rPr>
      </w:pPr>
    </w:p>
    <w:p w14:paraId="4D780160" w14:textId="77777777" w:rsidR="00A739B4" w:rsidRPr="00A739B4" w:rsidRDefault="00A739B4" w:rsidP="00A739B4">
      <w:pPr>
        <w:bidi/>
        <w:rPr>
          <w:rFonts w:cs="David" w:hint="cs"/>
          <w:rtl/>
        </w:rPr>
      </w:pPr>
      <w:r w:rsidRPr="00A739B4">
        <w:rPr>
          <w:rFonts w:cs="David" w:hint="cs"/>
          <w:rtl/>
        </w:rPr>
        <w:tab/>
        <w:t>זו תגרנות.</w:t>
      </w:r>
    </w:p>
    <w:p w14:paraId="0FD99752" w14:textId="77777777" w:rsidR="00A739B4" w:rsidRPr="00A739B4" w:rsidRDefault="00A739B4" w:rsidP="00A739B4">
      <w:pPr>
        <w:bidi/>
        <w:rPr>
          <w:rFonts w:cs="David" w:hint="cs"/>
          <w:rtl/>
        </w:rPr>
      </w:pPr>
    </w:p>
    <w:p w14:paraId="298ED74B" w14:textId="77777777" w:rsidR="00A739B4" w:rsidRPr="00A739B4" w:rsidRDefault="00A739B4" w:rsidP="00A739B4">
      <w:pPr>
        <w:bidi/>
        <w:rPr>
          <w:rFonts w:cs="David" w:hint="cs"/>
          <w:rtl/>
        </w:rPr>
      </w:pPr>
      <w:r w:rsidRPr="00A739B4">
        <w:rPr>
          <w:rFonts w:cs="David" w:hint="cs"/>
          <w:u w:val="single"/>
          <w:rtl/>
        </w:rPr>
        <w:t>דליה איציק:</w:t>
      </w:r>
    </w:p>
    <w:p w14:paraId="67E61C0E" w14:textId="77777777" w:rsidR="00A739B4" w:rsidRPr="00A739B4" w:rsidRDefault="00A739B4" w:rsidP="00A739B4">
      <w:pPr>
        <w:bidi/>
        <w:rPr>
          <w:rFonts w:cs="David" w:hint="cs"/>
          <w:rtl/>
        </w:rPr>
      </w:pPr>
    </w:p>
    <w:p w14:paraId="01CF2DB1" w14:textId="77777777" w:rsidR="00A739B4" w:rsidRPr="00A739B4" w:rsidRDefault="00A739B4" w:rsidP="00A739B4">
      <w:pPr>
        <w:bidi/>
        <w:rPr>
          <w:rFonts w:cs="David" w:hint="cs"/>
          <w:rtl/>
        </w:rPr>
      </w:pPr>
      <w:r w:rsidRPr="00A739B4">
        <w:rPr>
          <w:rFonts w:cs="David" w:hint="cs"/>
          <w:rtl/>
        </w:rPr>
        <w:tab/>
        <w:t>מפלגת העבודה מסימה, ש"ס מסכימה, כולם מסכימים על יום שני.</w:t>
      </w:r>
    </w:p>
    <w:p w14:paraId="0418824C" w14:textId="77777777" w:rsidR="00A739B4" w:rsidRDefault="00A739B4" w:rsidP="00A739B4">
      <w:pPr>
        <w:bidi/>
        <w:rPr>
          <w:rFonts w:cs="David" w:hint="cs"/>
          <w:rtl/>
        </w:rPr>
      </w:pPr>
    </w:p>
    <w:p w14:paraId="3B4B4A6B" w14:textId="77777777" w:rsidR="00A739B4" w:rsidRDefault="00A739B4" w:rsidP="00A739B4">
      <w:pPr>
        <w:bidi/>
        <w:rPr>
          <w:rFonts w:cs="David" w:hint="cs"/>
          <w:rtl/>
        </w:rPr>
      </w:pPr>
    </w:p>
    <w:p w14:paraId="5272CD2B" w14:textId="77777777" w:rsidR="00A739B4" w:rsidRDefault="00A739B4" w:rsidP="00A739B4">
      <w:pPr>
        <w:bidi/>
        <w:rPr>
          <w:rFonts w:cs="David" w:hint="cs"/>
          <w:rtl/>
        </w:rPr>
      </w:pPr>
    </w:p>
    <w:p w14:paraId="1935C12A" w14:textId="77777777" w:rsidR="00A739B4" w:rsidRDefault="00A739B4" w:rsidP="00A739B4">
      <w:pPr>
        <w:bidi/>
        <w:rPr>
          <w:rFonts w:cs="David" w:hint="cs"/>
          <w:rtl/>
        </w:rPr>
      </w:pPr>
    </w:p>
    <w:p w14:paraId="3E403A3B" w14:textId="77777777" w:rsidR="00A739B4" w:rsidRDefault="00A739B4" w:rsidP="00A739B4">
      <w:pPr>
        <w:bidi/>
        <w:rPr>
          <w:rFonts w:cs="David" w:hint="cs"/>
          <w:rtl/>
        </w:rPr>
      </w:pPr>
    </w:p>
    <w:p w14:paraId="4106B855" w14:textId="77777777" w:rsidR="00A739B4" w:rsidRPr="00A739B4" w:rsidRDefault="00A739B4" w:rsidP="00A739B4">
      <w:pPr>
        <w:bidi/>
        <w:rPr>
          <w:rFonts w:cs="David" w:hint="cs"/>
          <w:rtl/>
        </w:rPr>
      </w:pPr>
    </w:p>
    <w:p w14:paraId="39DA78FC"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0D6028CD" w14:textId="77777777" w:rsidR="00A739B4" w:rsidRPr="00A739B4" w:rsidRDefault="00A739B4" w:rsidP="00A739B4">
      <w:pPr>
        <w:bidi/>
        <w:rPr>
          <w:rFonts w:cs="David" w:hint="cs"/>
          <w:rtl/>
        </w:rPr>
      </w:pPr>
    </w:p>
    <w:p w14:paraId="3D09FE5D" w14:textId="77777777" w:rsidR="00A739B4" w:rsidRPr="00A739B4" w:rsidRDefault="00A739B4" w:rsidP="00A739B4">
      <w:pPr>
        <w:bidi/>
        <w:rPr>
          <w:rFonts w:cs="David" w:hint="cs"/>
          <w:rtl/>
        </w:rPr>
      </w:pPr>
      <w:r w:rsidRPr="00A739B4">
        <w:rPr>
          <w:rFonts w:cs="David" w:hint="cs"/>
          <w:rtl/>
        </w:rPr>
        <w:tab/>
        <w:t>לא כל הסיעות מיוצגות כאן כרגע. אני לא אביא את זה להצבעה כרגע. אני אעדכן את הסיעות שהולכות להיפגע מזה. נחליט למתי דוחים, כשתראו את הסעיף על סדר היום תדעו שהוא בא להצבעה.  אני מבקש מכם להתעדכן.</w:t>
      </w:r>
    </w:p>
    <w:p w14:paraId="437010F9" w14:textId="77777777" w:rsidR="00A739B4" w:rsidRPr="00A739B4" w:rsidRDefault="00A739B4" w:rsidP="00A739B4">
      <w:pPr>
        <w:bidi/>
        <w:rPr>
          <w:rFonts w:cs="David" w:hint="cs"/>
          <w:rtl/>
        </w:rPr>
      </w:pPr>
    </w:p>
    <w:p w14:paraId="3D47FC78" w14:textId="77777777" w:rsidR="00A739B4" w:rsidRPr="00A739B4" w:rsidRDefault="00A739B4" w:rsidP="00A739B4">
      <w:pPr>
        <w:bidi/>
        <w:rPr>
          <w:rFonts w:cs="David" w:hint="cs"/>
          <w:rtl/>
        </w:rPr>
      </w:pPr>
      <w:r w:rsidRPr="00A739B4">
        <w:rPr>
          <w:rFonts w:cs="David" w:hint="cs"/>
          <w:u w:val="single"/>
          <w:rtl/>
        </w:rPr>
        <w:t>דליה איציק:</w:t>
      </w:r>
    </w:p>
    <w:p w14:paraId="0DAD6389" w14:textId="77777777" w:rsidR="00A739B4" w:rsidRPr="00A739B4" w:rsidRDefault="00A739B4" w:rsidP="00A739B4">
      <w:pPr>
        <w:bidi/>
        <w:rPr>
          <w:rFonts w:cs="David" w:hint="cs"/>
          <w:rtl/>
        </w:rPr>
      </w:pPr>
    </w:p>
    <w:p w14:paraId="4FD02D60" w14:textId="77777777" w:rsidR="00A739B4" w:rsidRPr="00A739B4" w:rsidRDefault="00A739B4" w:rsidP="00A739B4">
      <w:pPr>
        <w:bidi/>
        <w:rPr>
          <w:rFonts w:cs="David" w:hint="cs"/>
          <w:rtl/>
        </w:rPr>
      </w:pPr>
      <w:r w:rsidRPr="00A739B4">
        <w:rPr>
          <w:rFonts w:cs="David" w:hint="cs"/>
          <w:rtl/>
        </w:rPr>
        <w:tab/>
        <w:t>דבר אתי לפני.</w:t>
      </w:r>
    </w:p>
    <w:p w14:paraId="006994F8" w14:textId="77777777" w:rsidR="00A739B4" w:rsidRPr="00A739B4" w:rsidRDefault="00A739B4" w:rsidP="00A739B4">
      <w:pPr>
        <w:bidi/>
        <w:rPr>
          <w:rFonts w:cs="David" w:hint="cs"/>
          <w:rtl/>
        </w:rPr>
      </w:pPr>
    </w:p>
    <w:p w14:paraId="6D84A071" w14:textId="77777777" w:rsidR="00A739B4" w:rsidRPr="00A739B4" w:rsidRDefault="00A739B4" w:rsidP="00A739B4">
      <w:pPr>
        <w:bidi/>
        <w:rPr>
          <w:rFonts w:cs="David" w:hint="cs"/>
          <w:rtl/>
        </w:rPr>
      </w:pPr>
      <w:r w:rsidRPr="00A739B4">
        <w:rPr>
          <w:rFonts w:cs="David" w:hint="cs"/>
          <w:u w:val="single"/>
          <w:rtl/>
        </w:rPr>
        <w:t xml:space="preserve">היו"ר זאב </w:t>
      </w:r>
      <w:proofErr w:type="spellStart"/>
      <w:r w:rsidRPr="00A739B4">
        <w:rPr>
          <w:rFonts w:cs="David" w:hint="cs"/>
          <w:u w:val="single"/>
          <w:rtl/>
        </w:rPr>
        <w:t>אלקין</w:t>
      </w:r>
      <w:proofErr w:type="spellEnd"/>
      <w:r w:rsidRPr="00A739B4">
        <w:rPr>
          <w:rFonts w:cs="David" w:hint="cs"/>
          <w:u w:val="single"/>
          <w:rtl/>
        </w:rPr>
        <w:t>:</w:t>
      </w:r>
    </w:p>
    <w:p w14:paraId="140C11A8" w14:textId="77777777" w:rsidR="00A739B4" w:rsidRPr="00A739B4" w:rsidRDefault="00A739B4" w:rsidP="00A739B4">
      <w:pPr>
        <w:bidi/>
        <w:rPr>
          <w:rFonts w:cs="David" w:hint="cs"/>
          <w:rtl/>
        </w:rPr>
      </w:pPr>
    </w:p>
    <w:p w14:paraId="2E0E0C9C" w14:textId="77777777" w:rsidR="00A739B4" w:rsidRPr="00A739B4" w:rsidRDefault="00A739B4" w:rsidP="00A739B4">
      <w:pPr>
        <w:bidi/>
        <w:rPr>
          <w:rFonts w:cs="David" w:hint="cs"/>
          <w:rtl/>
        </w:rPr>
      </w:pPr>
      <w:r w:rsidRPr="00A739B4">
        <w:rPr>
          <w:rFonts w:cs="David" w:hint="cs"/>
          <w:rtl/>
        </w:rPr>
        <w:tab/>
        <w:t>תודה לכולם הישיבה נעולה.</w:t>
      </w:r>
    </w:p>
    <w:p w14:paraId="6C068773" w14:textId="77777777" w:rsidR="00A739B4" w:rsidRDefault="00A739B4" w:rsidP="00A739B4">
      <w:pPr>
        <w:bidi/>
        <w:rPr>
          <w:rFonts w:cs="David" w:hint="cs"/>
          <w:rtl/>
        </w:rPr>
      </w:pPr>
    </w:p>
    <w:p w14:paraId="51872B41" w14:textId="77777777" w:rsidR="00A739B4" w:rsidRDefault="00A739B4" w:rsidP="00A739B4">
      <w:pPr>
        <w:bidi/>
        <w:rPr>
          <w:rFonts w:cs="David" w:hint="cs"/>
          <w:rtl/>
        </w:rPr>
      </w:pPr>
    </w:p>
    <w:p w14:paraId="49934CC8" w14:textId="77777777" w:rsidR="00A739B4" w:rsidRDefault="00A739B4" w:rsidP="00A739B4">
      <w:pPr>
        <w:bidi/>
        <w:rPr>
          <w:rFonts w:cs="David" w:hint="cs"/>
          <w:rtl/>
        </w:rPr>
      </w:pPr>
    </w:p>
    <w:p w14:paraId="32F56B46" w14:textId="77777777" w:rsidR="00A739B4" w:rsidRPr="00A739B4" w:rsidRDefault="00A739B4" w:rsidP="00A739B4">
      <w:pPr>
        <w:bidi/>
        <w:rPr>
          <w:rFonts w:cs="David" w:hint="cs"/>
          <w:rtl/>
        </w:rPr>
      </w:pPr>
    </w:p>
    <w:p w14:paraId="0C213560" w14:textId="77777777" w:rsidR="00A739B4" w:rsidRPr="00A739B4" w:rsidRDefault="00A739B4" w:rsidP="00A739B4">
      <w:pPr>
        <w:bidi/>
        <w:rPr>
          <w:rFonts w:cs="David" w:hint="cs"/>
          <w:b/>
          <w:bCs/>
          <w:u w:val="single"/>
          <w:rtl/>
        </w:rPr>
      </w:pPr>
      <w:r w:rsidRPr="00A739B4">
        <w:rPr>
          <w:rFonts w:cs="David" w:hint="cs"/>
          <w:b/>
          <w:bCs/>
          <w:u w:val="single"/>
          <w:rtl/>
        </w:rPr>
        <w:t>הישיבה ננעלה בשעה 11:30</w:t>
      </w:r>
    </w:p>
    <w:p w14:paraId="7109484A" w14:textId="77777777" w:rsidR="00A739B4" w:rsidRPr="00A739B4" w:rsidRDefault="00A739B4" w:rsidP="00A739B4">
      <w:pPr>
        <w:bidi/>
        <w:jc w:val="center"/>
        <w:rPr>
          <w:rFonts w:cs="David" w:hint="cs"/>
          <w:b/>
          <w:bCs/>
          <w:rtl/>
        </w:rPr>
      </w:pPr>
    </w:p>
    <w:p w14:paraId="0C27235D" w14:textId="77777777" w:rsidR="00A739B4" w:rsidRPr="00A739B4" w:rsidRDefault="00A739B4" w:rsidP="00A739B4">
      <w:pPr>
        <w:bidi/>
        <w:rPr>
          <w:rFonts w:cs="David" w:hint="cs"/>
          <w:rtl/>
        </w:rPr>
      </w:pPr>
    </w:p>
    <w:p w14:paraId="54847097" w14:textId="77777777" w:rsidR="00A739B4" w:rsidRPr="00A739B4" w:rsidRDefault="00A739B4" w:rsidP="00A739B4">
      <w:pPr>
        <w:bidi/>
        <w:rPr>
          <w:rFonts w:cs="David" w:hint="cs"/>
          <w:rtl/>
        </w:rPr>
      </w:pPr>
    </w:p>
    <w:p w14:paraId="77E02778" w14:textId="77777777" w:rsidR="00A739B4" w:rsidRPr="00A739B4" w:rsidRDefault="00A739B4" w:rsidP="00A739B4">
      <w:pPr>
        <w:bidi/>
        <w:rPr>
          <w:rFonts w:cs="David" w:hint="cs"/>
          <w:rtl/>
        </w:rPr>
      </w:pPr>
    </w:p>
    <w:p w14:paraId="6D5725E5" w14:textId="77777777" w:rsidR="00A739B4" w:rsidRPr="00A739B4" w:rsidRDefault="00A739B4" w:rsidP="00A739B4">
      <w:pPr>
        <w:bidi/>
        <w:rPr>
          <w:rFonts w:cs="David" w:hint="cs"/>
          <w:rtl/>
        </w:rPr>
      </w:pPr>
    </w:p>
    <w:p w14:paraId="4355B368" w14:textId="77777777" w:rsidR="00552A80" w:rsidRPr="00A739B4" w:rsidRDefault="00552A80" w:rsidP="00A739B4">
      <w:pPr>
        <w:bidi/>
        <w:rPr>
          <w:rFonts w:cs="David"/>
        </w:rPr>
      </w:pPr>
    </w:p>
    <w:p w14:paraId="49D0884E" w14:textId="77777777" w:rsidR="00A739B4" w:rsidRPr="00A739B4" w:rsidRDefault="00A739B4">
      <w:pPr>
        <w:rPr>
          <w:rFonts w:cs="David"/>
          <w:b/>
          <w:bCs/>
          <w:rtl/>
        </w:rPr>
      </w:pPr>
    </w:p>
    <w:sectPr w:rsidR="00A739B4" w:rsidRPr="00A739B4" w:rsidSect="00A739B4">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E3821" w14:textId="77777777" w:rsidR="00000000" w:rsidRDefault="004C6ED5">
      <w:r>
        <w:separator/>
      </w:r>
    </w:p>
  </w:endnote>
  <w:endnote w:type="continuationSeparator" w:id="0">
    <w:p w14:paraId="359E230B" w14:textId="77777777" w:rsidR="00000000" w:rsidRDefault="004C6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9E4E9" w14:textId="77777777" w:rsidR="00000000" w:rsidRDefault="004C6ED5">
      <w:r>
        <w:separator/>
      </w:r>
    </w:p>
  </w:footnote>
  <w:footnote w:type="continuationSeparator" w:id="0">
    <w:p w14:paraId="6752B48E" w14:textId="77777777" w:rsidR="00000000" w:rsidRDefault="004C6E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4C8EB" w14:textId="77777777" w:rsidR="00A739B4" w:rsidRDefault="00A739B4">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4BBC9B3D" w14:textId="77777777" w:rsidR="00A739B4" w:rsidRDefault="00A739B4">
    <w:pPr>
      <w:pStyle w:val="Header"/>
      <w:ind w:right="360"/>
      <w:jc w:val="both"/>
      <w:rPr>
        <w:rtl/>
      </w:rPr>
    </w:pPr>
  </w:p>
  <w:p w14:paraId="1D9C5206" w14:textId="77777777" w:rsidR="00A739B4" w:rsidRDefault="00A739B4"/>
  <w:p w14:paraId="11036203" w14:textId="77777777" w:rsidR="00A739B4" w:rsidRDefault="00A739B4"/>
  <w:p w14:paraId="49D3B88C" w14:textId="77777777" w:rsidR="00A739B4" w:rsidRDefault="00A739B4"/>
  <w:p w14:paraId="5A5BBA2F" w14:textId="77777777" w:rsidR="00A739B4" w:rsidRDefault="00A739B4"/>
  <w:p w14:paraId="0C02896D" w14:textId="77777777" w:rsidR="00A739B4" w:rsidRDefault="00A739B4"/>
  <w:p w14:paraId="585EC0BC" w14:textId="77777777" w:rsidR="00A739B4" w:rsidRDefault="00A739B4"/>
  <w:p w14:paraId="4614D798" w14:textId="77777777" w:rsidR="00A739B4" w:rsidRDefault="00A739B4"/>
  <w:p w14:paraId="289FC041" w14:textId="77777777" w:rsidR="00A739B4" w:rsidRDefault="00A739B4"/>
  <w:p w14:paraId="139F55E2" w14:textId="77777777" w:rsidR="00A739B4" w:rsidRDefault="00A739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62B3F" w14:textId="77777777" w:rsidR="00A739B4" w:rsidRDefault="00A739B4">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27</w:t>
    </w:r>
    <w:r>
      <w:rPr>
        <w:rStyle w:val="PageNumber"/>
        <w:rtl/>
      </w:rPr>
      <w:fldChar w:fldCharType="end"/>
    </w:r>
  </w:p>
  <w:p w14:paraId="73F5FC9B" w14:textId="77777777" w:rsidR="00A739B4" w:rsidRDefault="00A739B4">
    <w:pPr>
      <w:pStyle w:val="Header"/>
      <w:ind w:right="360"/>
      <w:jc w:val="both"/>
      <w:rPr>
        <w:rStyle w:val="PageNumber"/>
        <w:rFonts w:hint="cs"/>
        <w:rtl/>
      </w:rPr>
    </w:pPr>
    <w:r>
      <w:rPr>
        <w:rtl/>
      </w:rPr>
      <w:t>ועדת</w:t>
    </w:r>
    <w:r>
      <w:rPr>
        <w:rStyle w:val="PageNumber"/>
        <w:rFonts w:hint="cs"/>
        <w:rtl/>
      </w:rPr>
      <w:t xml:space="preserve"> הכנסת</w:t>
    </w:r>
  </w:p>
  <w:p w14:paraId="3EE8B5A7" w14:textId="77777777" w:rsidR="00A739B4" w:rsidRDefault="00A739B4">
    <w:pPr>
      <w:pStyle w:val="Header"/>
      <w:ind w:right="360"/>
      <w:jc w:val="both"/>
      <w:rPr>
        <w:rStyle w:val="PageNumber"/>
        <w:rFonts w:hint="cs"/>
        <w:rtl/>
      </w:rPr>
    </w:pPr>
    <w:r>
      <w:rPr>
        <w:rStyle w:val="PageNumber"/>
        <w:rFonts w:hint="cs"/>
        <w:rtl/>
      </w:rPr>
      <w:t>5/5/2009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449ED"/>
    <w:multiLevelType w:val="hybridMultilevel"/>
    <w:tmpl w:val="2FECB752"/>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4962778"/>
    <w:multiLevelType w:val="hybridMultilevel"/>
    <w:tmpl w:val="2E40DC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47891447">
    <w:abstractNumId w:val="0"/>
  </w:num>
  <w:num w:numId="2" w16cid:durableId="155922693">
    <w:abstractNumId w:val="1"/>
  </w:num>
  <w:num w:numId="3" w16cid:durableId="9882434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2763פרוטוקול_ישיבת_ועדה.doc"/>
    <w:docVar w:name="StartMode" w:val="3"/>
  </w:docVars>
  <w:rsids>
    <w:rsidRoot w:val="00237DE6"/>
    <w:rsid w:val="00237DE6"/>
    <w:rsid w:val="004C6ED5"/>
    <w:rsid w:val="00552A80"/>
    <w:rsid w:val="006D11BB"/>
    <w:rsid w:val="00965806"/>
    <w:rsid w:val="00A739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3158767E"/>
  <w15:chartTrackingRefBased/>
  <w15:docId w15:val="{0CCAA9AF-6DC0-4804-8018-DD75050EB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A739B4"/>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A739B4"/>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A739B4"/>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A739B4"/>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739B4"/>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A739B4"/>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A73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6315</Words>
  <Characters>36000</Characters>
  <Application>Microsoft Office Word</Application>
  <DocSecurity>0</DocSecurity>
  <Lines>300</Lines>
  <Paragraphs>84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2022-07-09T13:30:00Z</dcterms:created>
  <dcterms:modified xsi:type="dcterms:W3CDTF">2022-07-09T13:30:00Z</dcterms:modified>
</cp:coreProperties>
</file>