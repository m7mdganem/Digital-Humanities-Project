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D9962D" w14:textId="77777777" w:rsidR="009B2735" w:rsidRPr="009B2735" w:rsidRDefault="009B2735" w:rsidP="009B2735">
      <w:pPr>
        <w:pStyle w:val="Heading5"/>
        <w:jc w:val="left"/>
        <w:rPr>
          <w:b/>
          <w:bCs/>
          <w:rtl/>
        </w:rPr>
      </w:pPr>
      <w:r w:rsidRPr="009B2735">
        <w:rPr>
          <w:b/>
          <w:bCs/>
          <w:rtl/>
        </w:rPr>
        <w:t xml:space="preserve">הכנסת </w:t>
      </w:r>
      <w:r w:rsidRPr="009B2735">
        <w:rPr>
          <w:rFonts w:hint="cs"/>
          <w:b/>
          <w:bCs/>
          <w:rtl/>
        </w:rPr>
        <w:t>השבע-עשרה</w:t>
      </w:r>
      <w:r w:rsidRPr="009B2735">
        <w:rPr>
          <w:b/>
          <w:bCs/>
          <w:rtl/>
        </w:rPr>
        <w:tab/>
      </w:r>
      <w:r w:rsidRPr="009B2735">
        <w:rPr>
          <w:b/>
          <w:bCs/>
          <w:rtl/>
        </w:rPr>
        <w:tab/>
      </w:r>
      <w:r w:rsidRPr="009B2735">
        <w:rPr>
          <w:b/>
          <w:bCs/>
          <w:rtl/>
        </w:rPr>
        <w:tab/>
      </w:r>
      <w:r w:rsidRPr="009B2735">
        <w:rPr>
          <w:b/>
          <w:bCs/>
          <w:rtl/>
        </w:rPr>
        <w:tab/>
      </w:r>
      <w:r w:rsidRPr="009B2735">
        <w:rPr>
          <w:b/>
          <w:bCs/>
          <w:rtl/>
        </w:rPr>
        <w:tab/>
      </w:r>
      <w:r w:rsidRPr="009B2735">
        <w:rPr>
          <w:b/>
          <w:bCs/>
          <w:rtl/>
        </w:rPr>
        <w:tab/>
      </w:r>
      <w:r w:rsidRPr="009B2735">
        <w:rPr>
          <w:b/>
          <w:bCs/>
          <w:rtl/>
        </w:rPr>
        <w:tab/>
        <w:t>נוסח לא מתוקן</w:t>
      </w:r>
    </w:p>
    <w:p w14:paraId="1162ED0E" w14:textId="77777777" w:rsidR="009B2735" w:rsidRPr="009B2735" w:rsidRDefault="009B2735" w:rsidP="009B2735">
      <w:pPr>
        <w:bidi/>
        <w:rPr>
          <w:rFonts w:cs="David" w:hint="cs"/>
          <w:b/>
          <w:bCs/>
          <w:rtl/>
        </w:rPr>
      </w:pPr>
      <w:r w:rsidRPr="009B2735">
        <w:rPr>
          <w:rFonts w:cs="David"/>
          <w:b/>
          <w:bCs/>
          <w:rtl/>
        </w:rPr>
        <w:t xml:space="preserve">מושב </w:t>
      </w:r>
      <w:r w:rsidRPr="009B2735">
        <w:rPr>
          <w:rFonts w:cs="David" w:hint="cs"/>
          <w:b/>
          <w:bCs/>
          <w:rtl/>
        </w:rPr>
        <w:t>שני</w:t>
      </w:r>
    </w:p>
    <w:p w14:paraId="1B2CE81D" w14:textId="77777777" w:rsidR="009B2735" w:rsidRPr="009B2735" w:rsidRDefault="009B2735" w:rsidP="009B2735">
      <w:pPr>
        <w:bidi/>
        <w:rPr>
          <w:rFonts w:cs="David"/>
          <w:b/>
          <w:bCs/>
          <w:rtl/>
        </w:rPr>
      </w:pPr>
    </w:p>
    <w:p w14:paraId="24D15297" w14:textId="77777777" w:rsidR="009B2735" w:rsidRPr="009B2735" w:rsidRDefault="009B2735" w:rsidP="009B2735">
      <w:pPr>
        <w:bidi/>
        <w:jc w:val="center"/>
        <w:rPr>
          <w:rFonts w:cs="David" w:hint="cs"/>
          <w:b/>
          <w:bCs/>
          <w:rtl/>
        </w:rPr>
      </w:pPr>
      <w:r w:rsidRPr="009B2735">
        <w:rPr>
          <w:rFonts w:cs="David"/>
          <w:b/>
          <w:bCs/>
          <w:rtl/>
        </w:rPr>
        <w:t>פרוטוקול מס'</w:t>
      </w:r>
      <w:r w:rsidRPr="009B2735">
        <w:rPr>
          <w:rFonts w:cs="David" w:hint="cs"/>
          <w:b/>
          <w:bCs/>
          <w:rtl/>
        </w:rPr>
        <w:t xml:space="preserve"> 146</w:t>
      </w:r>
    </w:p>
    <w:p w14:paraId="0D5A2B39" w14:textId="77777777" w:rsidR="009B2735" w:rsidRPr="009B2735" w:rsidRDefault="009B2735" w:rsidP="009B2735">
      <w:pPr>
        <w:bidi/>
        <w:jc w:val="center"/>
        <w:rPr>
          <w:rFonts w:cs="David" w:hint="cs"/>
          <w:b/>
          <w:bCs/>
          <w:rtl/>
        </w:rPr>
      </w:pPr>
      <w:r w:rsidRPr="009B2735">
        <w:rPr>
          <w:rFonts w:cs="David" w:hint="cs"/>
          <w:b/>
          <w:bCs/>
          <w:rtl/>
        </w:rPr>
        <w:t>מישיבת ועדת הכנסת</w:t>
      </w:r>
    </w:p>
    <w:p w14:paraId="5738DE4E" w14:textId="77777777" w:rsidR="009B2735" w:rsidRPr="009B2735" w:rsidRDefault="009B2735" w:rsidP="009B2735">
      <w:pPr>
        <w:bidi/>
        <w:jc w:val="center"/>
        <w:rPr>
          <w:rFonts w:cs="David" w:hint="cs"/>
          <w:b/>
          <w:bCs/>
          <w:u w:val="single"/>
          <w:rtl/>
        </w:rPr>
      </w:pPr>
      <w:r w:rsidRPr="009B2735">
        <w:rPr>
          <w:rFonts w:cs="David" w:hint="cs"/>
          <w:b/>
          <w:bCs/>
          <w:u w:val="single"/>
          <w:rtl/>
        </w:rPr>
        <w:t>יום שלישי, כ"א באלול התשס"ז (4 בספטמבר 2007), שעה 09:30</w:t>
      </w:r>
    </w:p>
    <w:p w14:paraId="3BB543CF" w14:textId="77777777" w:rsidR="009B2735" w:rsidRPr="009B2735" w:rsidRDefault="009B2735" w:rsidP="009B2735">
      <w:pPr>
        <w:bidi/>
        <w:rPr>
          <w:rFonts w:cs="David"/>
          <w:b/>
          <w:bCs/>
          <w:rtl/>
        </w:rPr>
      </w:pPr>
    </w:p>
    <w:p w14:paraId="33F71E23" w14:textId="77777777" w:rsidR="009B2735" w:rsidRPr="009B2735" w:rsidRDefault="009B2735" w:rsidP="009B2735">
      <w:pPr>
        <w:tabs>
          <w:tab w:val="left" w:pos="1221"/>
        </w:tabs>
        <w:bidi/>
        <w:rPr>
          <w:rFonts w:cs="David" w:hint="cs"/>
          <w:b/>
          <w:bCs/>
          <w:u w:val="single"/>
          <w:rtl/>
        </w:rPr>
      </w:pPr>
    </w:p>
    <w:p w14:paraId="2A4BF890" w14:textId="77777777" w:rsidR="009B2735" w:rsidRPr="009B2735" w:rsidRDefault="009B2735" w:rsidP="009B2735">
      <w:pPr>
        <w:tabs>
          <w:tab w:val="left" w:pos="1221"/>
        </w:tabs>
        <w:bidi/>
        <w:rPr>
          <w:rFonts w:cs="David" w:hint="cs"/>
          <w:b/>
          <w:bCs/>
          <w:rtl/>
        </w:rPr>
      </w:pPr>
      <w:r w:rsidRPr="009B2735">
        <w:rPr>
          <w:rFonts w:cs="David"/>
          <w:b/>
          <w:bCs/>
          <w:u w:val="single"/>
          <w:rtl/>
        </w:rPr>
        <w:t>סדר היום</w:t>
      </w:r>
      <w:r w:rsidRPr="009B2735">
        <w:rPr>
          <w:rFonts w:cs="David"/>
          <w:rtl/>
        </w:rPr>
        <w:t>:</w:t>
      </w:r>
    </w:p>
    <w:p w14:paraId="3F8B699B" w14:textId="77777777" w:rsidR="009B2735" w:rsidRPr="009B2735" w:rsidRDefault="009B2735" w:rsidP="009B2735">
      <w:pPr>
        <w:numPr>
          <w:ilvl w:val="0"/>
          <w:numId w:val="2"/>
        </w:numPr>
        <w:tabs>
          <w:tab w:val="left" w:pos="1221"/>
        </w:tabs>
        <w:overflowPunct w:val="0"/>
        <w:autoSpaceDE w:val="0"/>
        <w:autoSpaceDN w:val="0"/>
        <w:bidi/>
        <w:adjustRightInd w:val="0"/>
        <w:jc w:val="both"/>
        <w:textAlignment w:val="baseline"/>
        <w:rPr>
          <w:rFonts w:cs="David" w:hint="cs"/>
          <w:b/>
          <w:bCs/>
          <w:rtl/>
        </w:rPr>
      </w:pPr>
      <w:r w:rsidRPr="009B2735">
        <w:rPr>
          <w:rFonts w:cs="David" w:hint="cs"/>
          <w:b/>
          <w:bCs/>
          <w:rtl/>
        </w:rPr>
        <w:t xml:space="preserve">בקשת יו"ר ועדת החוקה, חוק ומשפט להעברת הצעות החוק הבאות מוועדת החוץ והביטחון, לדיון בוועדת החוקה, חוק ומשפט: </w:t>
      </w:r>
    </w:p>
    <w:p w14:paraId="625F291C" w14:textId="77777777" w:rsidR="009B2735" w:rsidRPr="009B2735" w:rsidRDefault="009B2735" w:rsidP="009B2735">
      <w:pPr>
        <w:numPr>
          <w:ilvl w:val="1"/>
          <w:numId w:val="2"/>
        </w:numPr>
        <w:tabs>
          <w:tab w:val="left" w:pos="1221"/>
        </w:tabs>
        <w:overflowPunct w:val="0"/>
        <w:autoSpaceDE w:val="0"/>
        <w:autoSpaceDN w:val="0"/>
        <w:bidi/>
        <w:adjustRightInd w:val="0"/>
        <w:jc w:val="both"/>
        <w:textAlignment w:val="baseline"/>
        <w:rPr>
          <w:rFonts w:cs="David" w:hint="cs"/>
          <w:b/>
          <w:bCs/>
          <w:rtl/>
        </w:rPr>
      </w:pPr>
      <w:r w:rsidRPr="009B2735">
        <w:rPr>
          <w:rFonts w:cs="David" w:hint="cs"/>
          <w:b/>
          <w:bCs/>
          <w:rtl/>
        </w:rPr>
        <w:t xml:space="preserve">הצעת חוק יישום תוכנית ההתנתקות (תיקון </w:t>
      </w:r>
      <w:r w:rsidRPr="009B2735">
        <w:rPr>
          <w:rFonts w:cs="David"/>
          <w:b/>
          <w:bCs/>
          <w:rtl/>
        </w:rPr>
        <w:t>–</w:t>
      </w:r>
      <w:r w:rsidRPr="009B2735">
        <w:rPr>
          <w:rFonts w:cs="David" w:hint="cs"/>
          <w:b/>
          <w:bCs/>
          <w:rtl/>
        </w:rPr>
        <w:t xml:space="preserve"> מחיקת רישום פלילי), התשס"ז-2007, הצעת חה"כ אליהו גבאי (פ/2196)</w:t>
      </w:r>
    </w:p>
    <w:p w14:paraId="77B91426" w14:textId="77777777" w:rsidR="009B2735" w:rsidRPr="009B2735" w:rsidRDefault="009B2735" w:rsidP="009B2735">
      <w:pPr>
        <w:numPr>
          <w:ilvl w:val="1"/>
          <w:numId w:val="2"/>
        </w:numPr>
        <w:tabs>
          <w:tab w:val="left" w:pos="1221"/>
        </w:tabs>
        <w:overflowPunct w:val="0"/>
        <w:autoSpaceDE w:val="0"/>
        <w:autoSpaceDN w:val="0"/>
        <w:bidi/>
        <w:adjustRightInd w:val="0"/>
        <w:jc w:val="both"/>
        <w:textAlignment w:val="baseline"/>
        <w:rPr>
          <w:rFonts w:cs="David" w:hint="cs"/>
          <w:b/>
          <w:bCs/>
          <w:rtl/>
        </w:rPr>
      </w:pPr>
      <w:r w:rsidRPr="009B2735">
        <w:rPr>
          <w:rFonts w:cs="David" w:hint="cs"/>
          <w:b/>
          <w:bCs/>
          <w:rtl/>
        </w:rPr>
        <w:t>הצעת חוק החנינה בעניין תוכנית ההתנתקות, התשס"ז-2007, הצעת חה"כ ראובן ריבלין וקבוצת חברי כנסת (פ/2797)</w:t>
      </w:r>
    </w:p>
    <w:p w14:paraId="1246F51C" w14:textId="77777777" w:rsidR="009B2735" w:rsidRPr="009B2735" w:rsidRDefault="009B2735" w:rsidP="009B2735">
      <w:pPr>
        <w:numPr>
          <w:ilvl w:val="0"/>
          <w:numId w:val="2"/>
        </w:numPr>
        <w:tabs>
          <w:tab w:val="left" w:pos="1221"/>
        </w:tabs>
        <w:overflowPunct w:val="0"/>
        <w:autoSpaceDE w:val="0"/>
        <w:autoSpaceDN w:val="0"/>
        <w:bidi/>
        <w:adjustRightInd w:val="0"/>
        <w:jc w:val="both"/>
        <w:textAlignment w:val="baseline"/>
        <w:rPr>
          <w:rFonts w:cs="David" w:hint="cs"/>
          <w:b/>
          <w:bCs/>
          <w:rtl/>
        </w:rPr>
      </w:pPr>
      <w:r w:rsidRPr="009B2735">
        <w:rPr>
          <w:rFonts w:cs="David" w:hint="cs"/>
          <w:b/>
          <w:bCs/>
          <w:rtl/>
        </w:rPr>
        <w:t xml:space="preserve">בקשת יו"ר ועדת הכלכלה להעברת הצעת חוק מינהל מקרקעי ישראל (תיקון </w:t>
      </w:r>
      <w:r w:rsidRPr="009B2735">
        <w:rPr>
          <w:rFonts w:cs="David"/>
          <w:b/>
          <w:bCs/>
          <w:rtl/>
        </w:rPr>
        <w:t>–</w:t>
      </w:r>
      <w:r w:rsidRPr="009B2735">
        <w:rPr>
          <w:rFonts w:cs="David" w:hint="cs"/>
          <w:b/>
          <w:bCs/>
          <w:rtl/>
        </w:rPr>
        <w:t xml:space="preserve"> ניהול קרקעות קק"ל לטובת העם היהודי), התשס"ז-2007 (פ/2711), הצעת חה"כ אורי אריאל וקבוצת חברי כנסת מוועדת החוקה, חוק ומשפט לדיון בוועדת הכלכלה</w:t>
      </w:r>
    </w:p>
    <w:p w14:paraId="4735FE06" w14:textId="77777777" w:rsidR="009B2735" w:rsidRPr="009B2735" w:rsidRDefault="009B2735" w:rsidP="009B2735">
      <w:pPr>
        <w:numPr>
          <w:ilvl w:val="0"/>
          <w:numId w:val="2"/>
        </w:numPr>
        <w:tabs>
          <w:tab w:val="left" w:pos="1221"/>
        </w:tabs>
        <w:overflowPunct w:val="0"/>
        <w:autoSpaceDE w:val="0"/>
        <w:autoSpaceDN w:val="0"/>
        <w:bidi/>
        <w:adjustRightInd w:val="0"/>
        <w:jc w:val="both"/>
        <w:textAlignment w:val="baseline"/>
        <w:rPr>
          <w:rFonts w:cs="David" w:hint="cs"/>
          <w:b/>
          <w:bCs/>
          <w:rtl/>
        </w:rPr>
      </w:pPr>
      <w:r w:rsidRPr="009B2735">
        <w:rPr>
          <w:rFonts w:cs="David" w:hint="cs"/>
          <w:b/>
          <w:bCs/>
          <w:rtl/>
        </w:rPr>
        <w:t>הצעת יו"ר הכנסת לתיקוני תקנון הכנסת:</w:t>
      </w:r>
    </w:p>
    <w:p w14:paraId="7D5F17A0" w14:textId="77777777" w:rsidR="009B2735" w:rsidRPr="009B2735" w:rsidRDefault="009B2735" w:rsidP="009B2735">
      <w:pPr>
        <w:numPr>
          <w:ilvl w:val="1"/>
          <w:numId w:val="2"/>
        </w:numPr>
        <w:tabs>
          <w:tab w:val="left" w:pos="1221"/>
        </w:tabs>
        <w:overflowPunct w:val="0"/>
        <w:autoSpaceDE w:val="0"/>
        <w:autoSpaceDN w:val="0"/>
        <w:bidi/>
        <w:adjustRightInd w:val="0"/>
        <w:jc w:val="both"/>
        <w:textAlignment w:val="baseline"/>
        <w:rPr>
          <w:rFonts w:cs="David" w:hint="cs"/>
          <w:b/>
          <w:bCs/>
          <w:rtl/>
        </w:rPr>
      </w:pPr>
      <w:r w:rsidRPr="009B2735">
        <w:rPr>
          <w:rFonts w:cs="David" w:hint="cs"/>
          <w:b/>
          <w:bCs/>
          <w:rtl/>
        </w:rPr>
        <w:t>נושא השאילתות</w:t>
      </w:r>
    </w:p>
    <w:p w14:paraId="441A4119" w14:textId="77777777" w:rsidR="009B2735" w:rsidRPr="009B2735" w:rsidRDefault="009B2735" w:rsidP="009B2735">
      <w:pPr>
        <w:numPr>
          <w:ilvl w:val="1"/>
          <w:numId w:val="2"/>
        </w:numPr>
        <w:tabs>
          <w:tab w:val="left" w:pos="1221"/>
        </w:tabs>
        <w:overflowPunct w:val="0"/>
        <w:autoSpaceDE w:val="0"/>
        <w:autoSpaceDN w:val="0"/>
        <w:bidi/>
        <w:adjustRightInd w:val="0"/>
        <w:jc w:val="both"/>
        <w:textAlignment w:val="baseline"/>
        <w:rPr>
          <w:rFonts w:cs="David" w:hint="cs"/>
          <w:b/>
          <w:bCs/>
          <w:rtl/>
        </w:rPr>
      </w:pPr>
      <w:r w:rsidRPr="009B2735">
        <w:rPr>
          <w:rFonts w:cs="David" w:hint="cs"/>
          <w:b/>
          <w:bCs/>
          <w:rtl/>
        </w:rPr>
        <w:t>דיווח שרים לוועדות הכנסת</w:t>
      </w:r>
    </w:p>
    <w:p w14:paraId="3E402C2E" w14:textId="77777777" w:rsidR="009B2735" w:rsidRPr="009B2735" w:rsidRDefault="009B2735" w:rsidP="009B2735">
      <w:pPr>
        <w:numPr>
          <w:ilvl w:val="0"/>
          <w:numId w:val="2"/>
        </w:numPr>
        <w:tabs>
          <w:tab w:val="left" w:pos="1221"/>
        </w:tabs>
        <w:overflowPunct w:val="0"/>
        <w:autoSpaceDE w:val="0"/>
        <w:autoSpaceDN w:val="0"/>
        <w:bidi/>
        <w:adjustRightInd w:val="0"/>
        <w:jc w:val="both"/>
        <w:textAlignment w:val="baseline"/>
        <w:rPr>
          <w:rFonts w:cs="David" w:hint="cs"/>
          <w:b/>
          <w:bCs/>
          <w:rtl/>
        </w:rPr>
      </w:pPr>
      <w:r w:rsidRPr="009B2735">
        <w:rPr>
          <w:rFonts w:cs="David" w:hint="cs"/>
          <w:b/>
          <w:bCs/>
          <w:rtl/>
        </w:rPr>
        <w:t xml:space="preserve">זכויות יו"רי הכנסת לשעבר </w:t>
      </w:r>
      <w:r w:rsidRPr="009B2735">
        <w:rPr>
          <w:rFonts w:cs="David"/>
          <w:b/>
          <w:bCs/>
          <w:rtl/>
        </w:rPr>
        <w:t>–</w:t>
      </w:r>
      <w:r w:rsidRPr="009B2735">
        <w:rPr>
          <w:rFonts w:cs="David" w:hint="cs"/>
          <w:b/>
          <w:bCs/>
          <w:rtl/>
        </w:rPr>
        <w:t xml:space="preserve"> זכאות לרכב ושירותי משרד </w:t>
      </w:r>
      <w:r w:rsidRPr="009B2735">
        <w:rPr>
          <w:rFonts w:cs="David"/>
          <w:b/>
          <w:bCs/>
          <w:rtl/>
        </w:rPr>
        <w:t>–</w:t>
      </w:r>
      <w:r w:rsidRPr="009B2735">
        <w:rPr>
          <w:rFonts w:cs="David" w:hint="cs"/>
          <w:b/>
          <w:bCs/>
          <w:rtl/>
        </w:rPr>
        <w:t xml:space="preserve"> המשך דיון</w:t>
      </w:r>
    </w:p>
    <w:p w14:paraId="3EEBC138" w14:textId="77777777" w:rsidR="009B2735" w:rsidRPr="009B2735" w:rsidRDefault="009B2735" w:rsidP="009B2735">
      <w:pPr>
        <w:bidi/>
        <w:rPr>
          <w:rFonts w:cs="David"/>
          <w:rtl/>
        </w:rPr>
      </w:pPr>
    </w:p>
    <w:p w14:paraId="75605962" w14:textId="77777777" w:rsidR="009B2735" w:rsidRPr="009B2735" w:rsidRDefault="009B2735" w:rsidP="009B2735">
      <w:pPr>
        <w:bidi/>
        <w:rPr>
          <w:rFonts w:cs="David"/>
          <w:b/>
          <w:bCs/>
          <w:u w:val="single"/>
          <w:rtl/>
        </w:rPr>
      </w:pPr>
      <w:r w:rsidRPr="009B2735">
        <w:rPr>
          <w:rFonts w:cs="David"/>
          <w:b/>
          <w:bCs/>
          <w:u w:val="single"/>
          <w:rtl/>
        </w:rPr>
        <w:t>נכחו</w:t>
      </w:r>
      <w:r w:rsidRPr="009B2735">
        <w:rPr>
          <w:rFonts w:cs="David"/>
          <w:rtl/>
        </w:rPr>
        <w:t>:</w:t>
      </w:r>
    </w:p>
    <w:p w14:paraId="0C51EEDA" w14:textId="77777777" w:rsidR="009B2735" w:rsidRPr="009B2735" w:rsidRDefault="009B2735" w:rsidP="009B2735">
      <w:pPr>
        <w:tabs>
          <w:tab w:val="left" w:pos="1788"/>
        </w:tabs>
        <w:bidi/>
        <w:rPr>
          <w:rFonts w:cs="David" w:hint="cs"/>
          <w:rtl/>
        </w:rPr>
      </w:pPr>
    </w:p>
    <w:p w14:paraId="3E44EA8D" w14:textId="77777777" w:rsidR="009B2735" w:rsidRPr="009B2735" w:rsidRDefault="009B2735" w:rsidP="009B2735">
      <w:pPr>
        <w:tabs>
          <w:tab w:val="left" w:pos="1788"/>
        </w:tabs>
        <w:bidi/>
        <w:rPr>
          <w:rFonts w:cs="David"/>
          <w:rtl/>
        </w:rPr>
      </w:pPr>
      <w:r w:rsidRPr="009B2735">
        <w:rPr>
          <w:rFonts w:cs="David"/>
          <w:b/>
          <w:bCs/>
          <w:u w:val="single"/>
          <w:rtl/>
        </w:rPr>
        <w:t>חברי הוועדה</w:t>
      </w:r>
      <w:r w:rsidRPr="009B2735">
        <w:rPr>
          <w:rFonts w:cs="David"/>
          <w:rtl/>
        </w:rPr>
        <w:t>:</w:t>
      </w:r>
    </w:p>
    <w:p w14:paraId="74E6F664" w14:textId="77777777" w:rsidR="009B2735" w:rsidRPr="009B2735" w:rsidRDefault="009B2735" w:rsidP="009B2735">
      <w:pPr>
        <w:bidi/>
        <w:rPr>
          <w:rFonts w:cs="David" w:hint="cs"/>
          <w:rtl/>
        </w:rPr>
      </w:pPr>
      <w:r w:rsidRPr="009B2735">
        <w:rPr>
          <w:rFonts w:cs="David" w:hint="cs"/>
          <w:rtl/>
        </w:rPr>
        <w:t>יעקב מרגי  -  יו"ר ועדה זמני</w:t>
      </w:r>
    </w:p>
    <w:p w14:paraId="5B874BFE" w14:textId="77777777" w:rsidR="009B2735" w:rsidRPr="009B2735" w:rsidRDefault="009B2735" w:rsidP="009B2735">
      <w:pPr>
        <w:bidi/>
        <w:rPr>
          <w:rFonts w:cs="David" w:hint="cs"/>
          <w:rtl/>
        </w:rPr>
      </w:pPr>
      <w:r w:rsidRPr="009B2735">
        <w:rPr>
          <w:rFonts w:cs="David" w:hint="cs"/>
          <w:rtl/>
        </w:rPr>
        <w:t>אביגדור יצחקי</w:t>
      </w:r>
    </w:p>
    <w:p w14:paraId="707B3E3D" w14:textId="77777777" w:rsidR="009B2735" w:rsidRPr="009B2735" w:rsidRDefault="009B2735" w:rsidP="009B2735">
      <w:pPr>
        <w:bidi/>
        <w:rPr>
          <w:rFonts w:cs="David" w:hint="cs"/>
          <w:rtl/>
        </w:rPr>
      </w:pPr>
      <w:r w:rsidRPr="009B2735">
        <w:rPr>
          <w:rFonts w:cs="David" w:hint="cs"/>
          <w:rtl/>
        </w:rPr>
        <w:t>שי חרמש</w:t>
      </w:r>
    </w:p>
    <w:p w14:paraId="430FAABD" w14:textId="77777777" w:rsidR="009B2735" w:rsidRPr="009B2735" w:rsidRDefault="009B2735" w:rsidP="009B2735">
      <w:pPr>
        <w:bidi/>
        <w:rPr>
          <w:rFonts w:cs="David" w:hint="cs"/>
          <w:rtl/>
        </w:rPr>
      </w:pPr>
      <w:r w:rsidRPr="009B2735">
        <w:rPr>
          <w:rFonts w:cs="David" w:hint="cs"/>
          <w:rtl/>
        </w:rPr>
        <w:t>שלי יחימוביץ</w:t>
      </w:r>
    </w:p>
    <w:p w14:paraId="4B15E2CF" w14:textId="77777777" w:rsidR="009B2735" w:rsidRPr="009B2735" w:rsidRDefault="009B2735" w:rsidP="009B2735">
      <w:pPr>
        <w:bidi/>
        <w:rPr>
          <w:rFonts w:cs="David" w:hint="cs"/>
          <w:rtl/>
        </w:rPr>
      </w:pPr>
      <w:r w:rsidRPr="009B2735">
        <w:rPr>
          <w:rFonts w:cs="David" w:hint="cs"/>
          <w:rtl/>
        </w:rPr>
        <w:t>קולט אביטל</w:t>
      </w:r>
    </w:p>
    <w:p w14:paraId="21AB0A59" w14:textId="77777777" w:rsidR="009B2735" w:rsidRPr="009B2735" w:rsidRDefault="009B2735" w:rsidP="009B2735">
      <w:pPr>
        <w:bidi/>
        <w:rPr>
          <w:rFonts w:cs="David" w:hint="cs"/>
          <w:rtl/>
        </w:rPr>
      </w:pPr>
      <w:r w:rsidRPr="009B2735">
        <w:rPr>
          <w:rFonts w:cs="David" w:hint="cs"/>
          <w:rtl/>
        </w:rPr>
        <w:t>נסים זאב</w:t>
      </w:r>
    </w:p>
    <w:p w14:paraId="39B8C86E" w14:textId="77777777" w:rsidR="009B2735" w:rsidRPr="009B2735" w:rsidRDefault="009B2735" w:rsidP="009B2735">
      <w:pPr>
        <w:bidi/>
        <w:rPr>
          <w:rFonts w:cs="David" w:hint="cs"/>
          <w:rtl/>
        </w:rPr>
      </w:pPr>
      <w:r w:rsidRPr="009B2735">
        <w:rPr>
          <w:rFonts w:cs="David" w:hint="cs"/>
          <w:rtl/>
        </w:rPr>
        <w:t>משה שרוני</w:t>
      </w:r>
    </w:p>
    <w:p w14:paraId="00EE0479" w14:textId="77777777" w:rsidR="009B2735" w:rsidRPr="009B2735" w:rsidRDefault="009B2735" w:rsidP="009B2735">
      <w:pPr>
        <w:bidi/>
        <w:rPr>
          <w:rFonts w:cs="David" w:hint="cs"/>
          <w:rtl/>
        </w:rPr>
      </w:pPr>
      <w:r w:rsidRPr="009B2735">
        <w:rPr>
          <w:rFonts w:cs="David" w:hint="cs"/>
          <w:rtl/>
        </w:rPr>
        <w:t>יצחק גלנטי</w:t>
      </w:r>
    </w:p>
    <w:p w14:paraId="462E47A2" w14:textId="77777777" w:rsidR="009B2735" w:rsidRPr="009B2735" w:rsidRDefault="009B2735" w:rsidP="009B2735">
      <w:pPr>
        <w:bidi/>
        <w:rPr>
          <w:rFonts w:cs="David" w:hint="cs"/>
          <w:rtl/>
        </w:rPr>
      </w:pPr>
      <w:r w:rsidRPr="009B2735">
        <w:rPr>
          <w:rFonts w:cs="David" w:hint="cs"/>
          <w:rtl/>
        </w:rPr>
        <w:t>מאיר פרוש</w:t>
      </w:r>
    </w:p>
    <w:p w14:paraId="787EFC19" w14:textId="77777777" w:rsidR="009B2735" w:rsidRPr="009B2735" w:rsidRDefault="009B2735" w:rsidP="009B2735">
      <w:pPr>
        <w:bidi/>
        <w:rPr>
          <w:rFonts w:cs="David" w:hint="cs"/>
          <w:rtl/>
        </w:rPr>
      </w:pPr>
      <w:r w:rsidRPr="009B2735">
        <w:rPr>
          <w:rFonts w:cs="David" w:hint="cs"/>
          <w:rtl/>
        </w:rPr>
        <w:t>גדעון סער</w:t>
      </w:r>
    </w:p>
    <w:p w14:paraId="3A9A461D" w14:textId="77777777" w:rsidR="009B2735" w:rsidRPr="009B2735" w:rsidRDefault="009B2735" w:rsidP="009B2735">
      <w:pPr>
        <w:bidi/>
        <w:rPr>
          <w:rFonts w:cs="David" w:hint="cs"/>
          <w:rtl/>
        </w:rPr>
      </w:pPr>
      <w:r w:rsidRPr="009B2735">
        <w:rPr>
          <w:rFonts w:cs="David" w:hint="cs"/>
          <w:rtl/>
        </w:rPr>
        <w:t>ראובן ריבלין</w:t>
      </w:r>
    </w:p>
    <w:p w14:paraId="4B80AA44" w14:textId="77777777" w:rsidR="009B2735" w:rsidRPr="009B2735" w:rsidRDefault="009B2735" w:rsidP="009B2735">
      <w:pPr>
        <w:bidi/>
        <w:rPr>
          <w:rFonts w:cs="David" w:hint="cs"/>
          <w:rtl/>
        </w:rPr>
      </w:pPr>
      <w:r w:rsidRPr="009B2735">
        <w:rPr>
          <w:rFonts w:cs="David" w:hint="cs"/>
          <w:rtl/>
        </w:rPr>
        <w:t>אסתרינה טרטמן</w:t>
      </w:r>
    </w:p>
    <w:p w14:paraId="2210C37A" w14:textId="77777777" w:rsidR="009B2735" w:rsidRPr="009B2735" w:rsidRDefault="009B2735" w:rsidP="009B2735">
      <w:pPr>
        <w:bidi/>
        <w:rPr>
          <w:rFonts w:cs="David" w:hint="cs"/>
          <w:rtl/>
        </w:rPr>
      </w:pPr>
      <w:r w:rsidRPr="009B2735">
        <w:rPr>
          <w:rFonts w:cs="David" w:hint="cs"/>
          <w:rtl/>
        </w:rPr>
        <w:t>רוברט אילטוב</w:t>
      </w:r>
    </w:p>
    <w:p w14:paraId="7827F1D0" w14:textId="77777777" w:rsidR="009B2735" w:rsidRPr="009B2735" w:rsidRDefault="009B2735" w:rsidP="009B2735">
      <w:pPr>
        <w:bidi/>
        <w:rPr>
          <w:rFonts w:cs="David" w:hint="cs"/>
          <w:rtl/>
        </w:rPr>
      </w:pPr>
      <w:r w:rsidRPr="009B2735">
        <w:rPr>
          <w:rFonts w:cs="David" w:hint="cs"/>
          <w:rtl/>
        </w:rPr>
        <w:t>אורי אריאל</w:t>
      </w:r>
    </w:p>
    <w:p w14:paraId="2F74B83E" w14:textId="77777777" w:rsidR="009B2735" w:rsidRPr="009B2735" w:rsidRDefault="009B2735" w:rsidP="009B2735">
      <w:pPr>
        <w:bidi/>
        <w:rPr>
          <w:rFonts w:cs="David" w:hint="cs"/>
          <w:rtl/>
        </w:rPr>
      </w:pPr>
      <w:r w:rsidRPr="009B2735">
        <w:rPr>
          <w:rFonts w:cs="David" w:hint="cs"/>
          <w:rtl/>
        </w:rPr>
        <w:t>אליהו גבאי</w:t>
      </w:r>
    </w:p>
    <w:p w14:paraId="2BCCE9C8" w14:textId="77777777" w:rsidR="009B2735" w:rsidRPr="009B2735" w:rsidRDefault="009B2735" w:rsidP="009B2735">
      <w:pPr>
        <w:bidi/>
        <w:rPr>
          <w:rFonts w:cs="David" w:hint="cs"/>
          <w:rtl/>
        </w:rPr>
      </w:pPr>
      <w:r w:rsidRPr="009B2735">
        <w:rPr>
          <w:rFonts w:cs="David" w:hint="cs"/>
          <w:rtl/>
        </w:rPr>
        <w:t>זהבה גלאון</w:t>
      </w:r>
    </w:p>
    <w:p w14:paraId="6F316D87" w14:textId="77777777" w:rsidR="009B2735" w:rsidRPr="009B2735" w:rsidRDefault="009B2735" w:rsidP="009B2735">
      <w:pPr>
        <w:bidi/>
        <w:rPr>
          <w:rFonts w:cs="David" w:hint="cs"/>
          <w:rtl/>
        </w:rPr>
      </w:pPr>
      <w:r w:rsidRPr="009B2735">
        <w:rPr>
          <w:rFonts w:cs="David" w:hint="cs"/>
          <w:rtl/>
        </w:rPr>
        <w:t>אחמד טיבי</w:t>
      </w:r>
    </w:p>
    <w:p w14:paraId="5643C602" w14:textId="77777777" w:rsidR="009B2735" w:rsidRPr="009B2735" w:rsidRDefault="009B2735" w:rsidP="009B2735">
      <w:pPr>
        <w:bidi/>
        <w:rPr>
          <w:rFonts w:cs="David"/>
          <w:rtl/>
        </w:rPr>
      </w:pPr>
    </w:p>
    <w:p w14:paraId="01101F36" w14:textId="77777777" w:rsidR="009B2735" w:rsidRPr="009B2735" w:rsidRDefault="009B2735" w:rsidP="009B2735">
      <w:pPr>
        <w:tabs>
          <w:tab w:val="left" w:pos="1788"/>
          <w:tab w:val="left" w:pos="3631"/>
        </w:tabs>
        <w:bidi/>
        <w:rPr>
          <w:rFonts w:cs="David" w:hint="cs"/>
          <w:rtl/>
        </w:rPr>
      </w:pPr>
      <w:r w:rsidRPr="009B2735">
        <w:rPr>
          <w:rFonts w:cs="David"/>
          <w:b/>
          <w:bCs/>
          <w:u w:val="single"/>
          <w:rtl/>
        </w:rPr>
        <w:t>מוזמנים</w:t>
      </w:r>
      <w:r w:rsidRPr="009B2735">
        <w:rPr>
          <w:rFonts w:cs="David"/>
          <w:rtl/>
        </w:rPr>
        <w:t>:</w:t>
      </w:r>
    </w:p>
    <w:p w14:paraId="6289FDFB" w14:textId="77777777" w:rsidR="009B2735" w:rsidRPr="009B2735" w:rsidRDefault="009B2735" w:rsidP="009B2735">
      <w:pPr>
        <w:bidi/>
        <w:rPr>
          <w:rFonts w:cs="David" w:hint="cs"/>
          <w:rtl/>
        </w:rPr>
      </w:pPr>
      <w:r w:rsidRPr="009B2735">
        <w:rPr>
          <w:rFonts w:cs="David" w:hint="cs"/>
          <w:rtl/>
        </w:rPr>
        <w:t>חה"כ זאב אלקין</w:t>
      </w:r>
    </w:p>
    <w:p w14:paraId="62E17C32" w14:textId="77777777" w:rsidR="009B2735" w:rsidRPr="009B2735" w:rsidRDefault="009B2735" w:rsidP="009B2735">
      <w:pPr>
        <w:bidi/>
        <w:rPr>
          <w:rFonts w:cs="David" w:hint="cs"/>
          <w:rtl/>
        </w:rPr>
      </w:pPr>
      <w:r w:rsidRPr="009B2735">
        <w:rPr>
          <w:rFonts w:cs="David" w:hint="cs"/>
          <w:rtl/>
        </w:rPr>
        <w:t>חה"כ גלעד ארדן</w:t>
      </w:r>
    </w:p>
    <w:p w14:paraId="7F6672AF" w14:textId="77777777" w:rsidR="009B2735" w:rsidRPr="009B2735" w:rsidRDefault="009B2735" w:rsidP="009B2735">
      <w:pPr>
        <w:bidi/>
        <w:rPr>
          <w:rFonts w:cs="David" w:hint="cs"/>
          <w:rtl/>
        </w:rPr>
      </w:pPr>
      <w:r w:rsidRPr="009B2735">
        <w:rPr>
          <w:rFonts w:cs="David" w:hint="cs"/>
          <w:rtl/>
        </w:rPr>
        <w:t>חה"כ אלחנן גלזר</w:t>
      </w:r>
    </w:p>
    <w:p w14:paraId="184AB2B1" w14:textId="77777777" w:rsidR="009B2735" w:rsidRPr="009B2735" w:rsidRDefault="009B2735" w:rsidP="009B2735">
      <w:pPr>
        <w:bidi/>
        <w:rPr>
          <w:rFonts w:cs="David" w:hint="cs"/>
          <w:rtl/>
        </w:rPr>
      </w:pPr>
      <w:r w:rsidRPr="009B2735">
        <w:rPr>
          <w:rFonts w:cs="David" w:hint="cs"/>
          <w:rtl/>
        </w:rPr>
        <w:t>חה"כ יובל שטייניץ</w:t>
      </w:r>
    </w:p>
    <w:p w14:paraId="04B5E162" w14:textId="77777777" w:rsidR="009B2735" w:rsidRPr="009B2735" w:rsidRDefault="009B2735" w:rsidP="009B2735">
      <w:pPr>
        <w:bidi/>
        <w:rPr>
          <w:rFonts w:cs="David" w:hint="cs"/>
          <w:rtl/>
        </w:rPr>
      </w:pPr>
      <w:r w:rsidRPr="009B2735">
        <w:rPr>
          <w:rFonts w:cs="David" w:hint="cs"/>
          <w:rtl/>
        </w:rPr>
        <w:t>מנכ"ל הכנסת אבי בלשניקוב</w:t>
      </w:r>
    </w:p>
    <w:p w14:paraId="50941F1A" w14:textId="77777777" w:rsidR="009B2735" w:rsidRPr="009B2735" w:rsidRDefault="009B2735" w:rsidP="009B2735">
      <w:pPr>
        <w:bidi/>
        <w:rPr>
          <w:rFonts w:cs="David" w:hint="cs"/>
          <w:rtl/>
        </w:rPr>
      </w:pPr>
      <w:r w:rsidRPr="009B2735">
        <w:rPr>
          <w:rFonts w:cs="David" w:hint="cs"/>
          <w:rtl/>
        </w:rPr>
        <w:t>מזכיר הכנסת איל ינון</w:t>
      </w:r>
    </w:p>
    <w:p w14:paraId="5D7A129E" w14:textId="77777777" w:rsidR="009B2735" w:rsidRPr="009B2735" w:rsidRDefault="009B2735" w:rsidP="009B2735">
      <w:pPr>
        <w:bidi/>
        <w:rPr>
          <w:rFonts w:cs="David" w:hint="cs"/>
          <w:rtl/>
        </w:rPr>
      </w:pPr>
      <w:r w:rsidRPr="009B2735">
        <w:rPr>
          <w:rFonts w:cs="David" w:hint="cs"/>
          <w:rtl/>
        </w:rPr>
        <w:t>סגן מזכיר הכנסת נאזם בדר</w:t>
      </w:r>
    </w:p>
    <w:p w14:paraId="2F292000" w14:textId="77777777" w:rsidR="009B2735" w:rsidRPr="009B2735" w:rsidRDefault="009B2735" w:rsidP="009B2735">
      <w:pPr>
        <w:bidi/>
        <w:rPr>
          <w:rFonts w:cs="David" w:hint="cs"/>
          <w:rtl/>
        </w:rPr>
      </w:pPr>
      <w:r w:rsidRPr="009B2735">
        <w:rPr>
          <w:rFonts w:cs="David" w:hint="cs"/>
          <w:rtl/>
        </w:rPr>
        <w:t>סגנית מזכיר הכנסת ירדה מלר</w:t>
      </w:r>
    </w:p>
    <w:p w14:paraId="57BD695B" w14:textId="77777777" w:rsidR="009B2735" w:rsidRPr="009B2735" w:rsidRDefault="009B2735" w:rsidP="009B2735">
      <w:pPr>
        <w:bidi/>
        <w:rPr>
          <w:rFonts w:cs="David" w:hint="cs"/>
          <w:rtl/>
        </w:rPr>
      </w:pPr>
    </w:p>
    <w:p w14:paraId="187F9B3B" w14:textId="77777777" w:rsidR="009B2735" w:rsidRPr="009B2735" w:rsidRDefault="009B2735" w:rsidP="009B2735">
      <w:pPr>
        <w:bidi/>
        <w:rPr>
          <w:rFonts w:cs="David"/>
          <w:rtl/>
        </w:rPr>
      </w:pPr>
    </w:p>
    <w:p w14:paraId="7272F1BC" w14:textId="77777777" w:rsidR="009B2735" w:rsidRPr="009B2735" w:rsidRDefault="009B2735" w:rsidP="009B2735">
      <w:pPr>
        <w:bidi/>
        <w:rPr>
          <w:rFonts w:cs="David"/>
          <w:rtl/>
        </w:rPr>
      </w:pPr>
    </w:p>
    <w:p w14:paraId="3EB0A831" w14:textId="77777777" w:rsidR="009B2735" w:rsidRPr="009B2735" w:rsidRDefault="009B2735" w:rsidP="009B2735">
      <w:pPr>
        <w:tabs>
          <w:tab w:val="left" w:pos="1930"/>
        </w:tabs>
        <w:bidi/>
        <w:rPr>
          <w:rFonts w:cs="David" w:hint="cs"/>
          <w:rtl/>
        </w:rPr>
      </w:pPr>
      <w:r w:rsidRPr="009B2735">
        <w:rPr>
          <w:rFonts w:cs="David"/>
          <w:b/>
          <w:bCs/>
          <w:u w:val="single"/>
          <w:rtl/>
        </w:rPr>
        <w:t>יוע</w:t>
      </w:r>
      <w:r w:rsidRPr="009B2735">
        <w:rPr>
          <w:rFonts w:cs="David" w:hint="cs"/>
          <w:b/>
          <w:bCs/>
          <w:u w:val="single"/>
          <w:rtl/>
        </w:rPr>
        <w:t>צת</w:t>
      </w:r>
      <w:r w:rsidRPr="009B2735">
        <w:rPr>
          <w:rFonts w:cs="David"/>
          <w:b/>
          <w:bCs/>
          <w:u w:val="single"/>
          <w:rtl/>
        </w:rPr>
        <w:t xml:space="preserve"> משפטי</w:t>
      </w:r>
      <w:r w:rsidRPr="009B2735">
        <w:rPr>
          <w:rFonts w:cs="David" w:hint="cs"/>
          <w:b/>
          <w:bCs/>
          <w:u w:val="single"/>
          <w:rtl/>
        </w:rPr>
        <w:t>ת</w:t>
      </w:r>
      <w:r w:rsidRPr="009B2735">
        <w:rPr>
          <w:rFonts w:cs="David"/>
          <w:rtl/>
        </w:rPr>
        <w:t>:</w:t>
      </w:r>
      <w:r w:rsidRPr="009B2735">
        <w:rPr>
          <w:rFonts w:cs="David" w:hint="cs"/>
          <w:rtl/>
        </w:rPr>
        <w:tab/>
      </w:r>
    </w:p>
    <w:p w14:paraId="1A31330C" w14:textId="77777777" w:rsidR="009B2735" w:rsidRPr="009B2735" w:rsidRDefault="009B2735" w:rsidP="009B2735">
      <w:pPr>
        <w:bidi/>
        <w:rPr>
          <w:rFonts w:cs="David" w:hint="cs"/>
          <w:rtl/>
        </w:rPr>
      </w:pPr>
      <w:r w:rsidRPr="009B2735">
        <w:rPr>
          <w:rFonts w:cs="David" w:hint="cs"/>
          <w:rtl/>
        </w:rPr>
        <w:lastRenderedPageBreak/>
        <w:t>ארבל אסטרחן</w:t>
      </w:r>
    </w:p>
    <w:p w14:paraId="6C8025A1" w14:textId="77777777" w:rsidR="009B2735" w:rsidRPr="009B2735" w:rsidRDefault="009B2735" w:rsidP="009B2735">
      <w:pPr>
        <w:bidi/>
        <w:rPr>
          <w:rFonts w:cs="David" w:hint="cs"/>
          <w:rtl/>
        </w:rPr>
      </w:pPr>
    </w:p>
    <w:p w14:paraId="0B307C44" w14:textId="77777777" w:rsidR="009B2735" w:rsidRPr="009B2735" w:rsidRDefault="009B2735" w:rsidP="009B2735">
      <w:pPr>
        <w:tabs>
          <w:tab w:val="left" w:pos="1930"/>
        </w:tabs>
        <w:bidi/>
        <w:rPr>
          <w:rFonts w:cs="David" w:hint="cs"/>
          <w:b/>
          <w:bCs/>
          <w:rtl/>
        </w:rPr>
      </w:pPr>
      <w:r w:rsidRPr="009B2735">
        <w:rPr>
          <w:rFonts w:cs="David" w:hint="cs"/>
          <w:b/>
          <w:bCs/>
          <w:u w:val="single"/>
          <w:rtl/>
        </w:rPr>
        <w:t>מזכירת</w:t>
      </w:r>
      <w:r w:rsidRPr="009B2735">
        <w:rPr>
          <w:rFonts w:cs="David"/>
          <w:b/>
          <w:bCs/>
          <w:u w:val="single"/>
          <w:rtl/>
        </w:rPr>
        <w:t xml:space="preserve"> הוועדה</w:t>
      </w:r>
      <w:r w:rsidRPr="009B2735">
        <w:rPr>
          <w:rFonts w:cs="David"/>
          <w:rtl/>
        </w:rPr>
        <w:t>:</w:t>
      </w:r>
    </w:p>
    <w:p w14:paraId="5E1BEA09" w14:textId="77777777" w:rsidR="009B2735" w:rsidRPr="009B2735" w:rsidRDefault="009B2735" w:rsidP="009B2735">
      <w:pPr>
        <w:bidi/>
        <w:rPr>
          <w:rFonts w:cs="David" w:hint="cs"/>
          <w:rtl/>
        </w:rPr>
      </w:pPr>
      <w:r w:rsidRPr="009B2735">
        <w:rPr>
          <w:rFonts w:cs="David" w:hint="cs"/>
          <w:rtl/>
        </w:rPr>
        <w:t>נועה בירן</w:t>
      </w:r>
    </w:p>
    <w:p w14:paraId="6FEE30FC" w14:textId="77777777" w:rsidR="009B2735" w:rsidRPr="009B2735" w:rsidRDefault="009B2735" w:rsidP="009B2735">
      <w:pPr>
        <w:bidi/>
        <w:rPr>
          <w:rFonts w:cs="David" w:hint="cs"/>
          <w:rtl/>
        </w:rPr>
      </w:pPr>
    </w:p>
    <w:p w14:paraId="1FDA2BF5" w14:textId="77777777" w:rsidR="009B2735" w:rsidRPr="009B2735" w:rsidRDefault="009B2735" w:rsidP="009B2735">
      <w:pPr>
        <w:tabs>
          <w:tab w:val="left" w:pos="1930"/>
        </w:tabs>
        <w:bidi/>
        <w:rPr>
          <w:rFonts w:cs="David" w:hint="cs"/>
          <w:rtl/>
        </w:rPr>
      </w:pPr>
      <w:r w:rsidRPr="009B2735">
        <w:rPr>
          <w:rFonts w:cs="David" w:hint="cs"/>
          <w:b/>
          <w:bCs/>
          <w:u w:val="single"/>
          <w:rtl/>
        </w:rPr>
        <w:t>קצרנית פרלמנטרית</w:t>
      </w:r>
      <w:r w:rsidRPr="009B2735">
        <w:rPr>
          <w:rFonts w:cs="David"/>
          <w:rtl/>
        </w:rPr>
        <w:t>:</w:t>
      </w:r>
      <w:r w:rsidRPr="009B2735">
        <w:rPr>
          <w:rFonts w:cs="David" w:hint="cs"/>
          <w:rtl/>
        </w:rPr>
        <w:tab/>
      </w:r>
    </w:p>
    <w:p w14:paraId="0FD52BF3" w14:textId="77777777" w:rsidR="009B2735" w:rsidRPr="009B2735" w:rsidRDefault="009B2735" w:rsidP="009B2735">
      <w:pPr>
        <w:bidi/>
        <w:rPr>
          <w:rFonts w:cs="David" w:hint="cs"/>
          <w:rtl/>
        </w:rPr>
      </w:pPr>
      <w:r w:rsidRPr="009B2735">
        <w:rPr>
          <w:rFonts w:cs="David" w:hint="cs"/>
          <w:rtl/>
        </w:rPr>
        <w:t>אסתר מימון</w:t>
      </w:r>
    </w:p>
    <w:p w14:paraId="0003C9DF" w14:textId="77777777" w:rsidR="009B2735" w:rsidRPr="009B2735" w:rsidRDefault="009B2735" w:rsidP="009B2735">
      <w:pPr>
        <w:pStyle w:val="Heading5"/>
        <w:jc w:val="left"/>
        <w:rPr>
          <w:rFonts w:hint="cs"/>
          <w:rtl/>
        </w:rPr>
      </w:pPr>
    </w:p>
    <w:p w14:paraId="2C641328" w14:textId="77777777" w:rsidR="009B2735" w:rsidRPr="009B2735" w:rsidRDefault="009B2735" w:rsidP="009B2735">
      <w:pPr>
        <w:pStyle w:val="Heading5"/>
        <w:jc w:val="left"/>
        <w:rPr>
          <w:rtl/>
        </w:rPr>
      </w:pPr>
      <w:r w:rsidRPr="009B2735">
        <w:rPr>
          <w:rtl/>
        </w:rPr>
        <w:t xml:space="preserve"> </w:t>
      </w:r>
    </w:p>
    <w:p w14:paraId="163FA048" w14:textId="77777777" w:rsidR="009B2735" w:rsidRPr="009B2735" w:rsidRDefault="009B2735" w:rsidP="009B2735">
      <w:pPr>
        <w:bidi/>
        <w:rPr>
          <w:rFonts w:cs="David" w:hint="cs"/>
          <w:rtl/>
        </w:rPr>
      </w:pPr>
    </w:p>
    <w:p w14:paraId="21F494AE" w14:textId="77777777" w:rsidR="009B2735" w:rsidRPr="009B2735" w:rsidRDefault="009B2735" w:rsidP="009B2735">
      <w:pPr>
        <w:numPr>
          <w:ilvl w:val="0"/>
          <w:numId w:val="3"/>
        </w:numPr>
        <w:tabs>
          <w:tab w:val="left" w:pos="1221"/>
        </w:tabs>
        <w:overflowPunct w:val="0"/>
        <w:autoSpaceDE w:val="0"/>
        <w:autoSpaceDN w:val="0"/>
        <w:bidi/>
        <w:adjustRightInd w:val="0"/>
        <w:jc w:val="both"/>
        <w:textAlignment w:val="baseline"/>
        <w:rPr>
          <w:rFonts w:cs="David" w:hint="cs"/>
          <w:b/>
          <w:bCs/>
          <w:rtl/>
        </w:rPr>
      </w:pPr>
      <w:r w:rsidRPr="009B2735">
        <w:rPr>
          <w:rFonts w:cs="David"/>
          <w:rtl/>
        </w:rPr>
        <w:br w:type="page"/>
      </w:r>
      <w:r w:rsidRPr="009B2735">
        <w:rPr>
          <w:rFonts w:cs="David" w:hint="cs"/>
          <w:b/>
          <w:bCs/>
          <w:rtl/>
        </w:rPr>
        <w:lastRenderedPageBreak/>
        <w:t xml:space="preserve">בקשת יו"ר ועדת החוקה, חוק ומשפט להעברת הצעות החוק הבאות מוועדת החוץ והביטחון, לדיון בוועדת החוקה, חוק ומשפט: </w:t>
      </w:r>
    </w:p>
    <w:p w14:paraId="3EF8A0FA" w14:textId="77777777" w:rsidR="009B2735" w:rsidRPr="009B2735" w:rsidRDefault="009B2735" w:rsidP="009B2735">
      <w:pPr>
        <w:numPr>
          <w:ilvl w:val="1"/>
          <w:numId w:val="3"/>
        </w:numPr>
        <w:tabs>
          <w:tab w:val="left" w:pos="1221"/>
        </w:tabs>
        <w:overflowPunct w:val="0"/>
        <w:autoSpaceDE w:val="0"/>
        <w:autoSpaceDN w:val="0"/>
        <w:bidi/>
        <w:adjustRightInd w:val="0"/>
        <w:jc w:val="both"/>
        <w:textAlignment w:val="baseline"/>
        <w:rPr>
          <w:rFonts w:cs="David" w:hint="cs"/>
          <w:b/>
          <w:bCs/>
          <w:rtl/>
        </w:rPr>
      </w:pPr>
      <w:r w:rsidRPr="009B2735">
        <w:rPr>
          <w:rFonts w:cs="David" w:hint="cs"/>
          <w:b/>
          <w:bCs/>
          <w:rtl/>
        </w:rPr>
        <w:t xml:space="preserve">הצעת חוק יישום תוכנית ההתנתקות (תיקון </w:t>
      </w:r>
      <w:r w:rsidRPr="009B2735">
        <w:rPr>
          <w:rFonts w:cs="David"/>
          <w:b/>
          <w:bCs/>
          <w:rtl/>
        </w:rPr>
        <w:t>–</w:t>
      </w:r>
      <w:r w:rsidRPr="009B2735">
        <w:rPr>
          <w:rFonts w:cs="David" w:hint="cs"/>
          <w:b/>
          <w:bCs/>
          <w:rtl/>
        </w:rPr>
        <w:t xml:space="preserve"> מחיקת רישום פלילי), התשס"ז-2007, הצעת חה"כ אליהו גבאי (פ/2196)</w:t>
      </w:r>
    </w:p>
    <w:p w14:paraId="63447D22" w14:textId="77777777" w:rsidR="009B2735" w:rsidRPr="009B2735" w:rsidRDefault="009B2735" w:rsidP="009B2735">
      <w:pPr>
        <w:numPr>
          <w:ilvl w:val="1"/>
          <w:numId w:val="3"/>
        </w:numPr>
        <w:tabs>
          <w:tab w:val="left" w:pos="1221"/>
        </w:tabs>
        <w:overflowPunct w:val="0"/>
        <w:autoSpaceDE w:val="0"/>
        <w:autoSpaceDN w:val="0"/>
        <w:bidi/>
        <w:adjustRightInd w:val="0"/>
        <w:jc w:val="both"/>
        <w:textAlignment w:val="baseline"/>
        <w:rPr>
          <w:rFonts w:cs="David" w:hint="cs"/>
          <w:b/>
          <w:bCs/>
          <w:rtl/>
        </w:rPr>
      </w:pPr>
      <w:r w:rsidRPr="009B2735">
        <w:rPr>
          <w:rFonts w:cs="David" w:hint="cs"/>
          <w:b/>
          <w:bCs/>
          <w:rtl/>
        </w:rPr>
        <w:t>הצעת חוק החנינה בעניין תוכנית ההתנתקות, התשס"ז-2007, הצעת חה"כ ראובן ריבלין וקבוצת חברי כנסת (פ/2797)</w:t>
      </w:r>
    </w:p>
    <w:p w14:paraId="55816F7F" w14:textId="77777777" w:rsidR="009B2735" w:rsidRPr="009B2735" w:rsidRDefault="009B2735" w:rsidP="009B2735">
      <w:pPr>
        <w:bidi/>
        <w:rPr>
          <w:rFonts w:cs="David" w:hint="cs"/>
          <w:rtl/>
        </w:rPr>
      </w:pPr>
    </w:p>
    <w:p w14:paraId="619F356C" w14:textId="77777777" w:rsidR="009B2735" w:rsidRPr="009B2735" w:rsidRDefault="009B2735" w:rsidP="009B2735">
      <w:pPr>
        <w:bidi/>
        <w:rPr>
          <w:rFonts w:cs="David" w:hint="cs"/>
          <w:rtl/>
        </w:rPr>
      </w:pPr>
      <w:r w:rsidRPr="009B2735">
        <w:rPr>
          <w:rFonts w:cs="David" w:hint="cs"/>
          <w:u w:val="single"/>
          <w:rtl/>
        </w:rPr>
        <w:t>היו"ר יעקב מרגי:</w:t>
      </w:r>
    </w:p>
    <w:p w14:paraId="33D16BB8" w14:textId="77777777" w:rsidR="009B2735" w:rsidRPr="009B2735" w:rsidRDefault="009B2735" w:rsidP="009B2735">
      <w:pPr>
        <w:bidi/>
        <w:rPr>
          <w:rFonts w:cs="David" w:hint="cs"/>
          <w:rtl/>
        </w:rPr>
      </w:pPr>
    </w:p>
    <w:p w14:paraId="041E3283" w14:textId="77777777" w:rsidR="009B2735" w:rsidRPr="009B2735" w:rsidRDefault="009B2735" w:rsidP="009B2735">
      <w:pPr>
        <w:bidi/>
        <w:rPr>
          <w:rFonts w:cs="David" w:hint="cs"/>
          <w:rtl/>
        </w:rPr>
      </w:pPr>
      <w:r w:rsidRPr="009B2735">
        <w:rPr>
          <w:rFonts w:cs="David" w:hint="cs"/>
          <w:rtl/>
        </w:rPr>
        <w:tab/>
        <w:t xml:space="preserve">בוקר טוב, אני מתכבד לפתוח את ישיבת ועדת הכנסת, ישיבה מס' 146, כשעל סדר-היום מספר נושאים. אנחנו מתייחסים לכך שבשעה 11:00 יהיה דיון מליאה, לכן אני מבקש מחברי הכנסת להיות מרוכזים ותכליתיים כדי שנגמור את הדיון. הנושא הראשון הוא בקשתו של יושב-ראש ועדת החוקה, חוק ומשפט להעברת הצעות חוק מוועדת החוץ והביטחון לדיון בוועדת החוקה, חוק ומשפט. </w:t>
      </w:r>
    </w:p>
    <w:p w14:paraId="158475B4" w14:textId="77777777" w:rsidR="009B2735" w:rsidRPr="009B2735" w:rsidRDefault="009B2735" w:rsidP="009B2735">
      <w:pPr>
        <w:bidi/>
        <w:rPr>
          <w:rFonts w:cs="David" w:hint="cs"/>
          <w:rtl/>
        </w:rPr>
      </w:pPr>
    </w:p>
    <w:p w14:paraId="15A43104" w14:textId="77777777" w:rsidR="009B2735" w:rsidRPr="009B2735" w:rsidRDefault="009B2735" w:rsidP="009B2735">
      <w:pPr>
        <w:bidi/>
        <w:rPr>
          <w:rFonts w:cs="David" w:hint="cs"/>
          <w:rtl/>
        </w:rPr>
      </w:pPr>
      <w:r w:rsidRPr="009B2735">
        <w:rPr>
          <w:rFonts w:cs="David" w:hint="cs"/>
          <w:rtl/>
        </w:rPr>
        <w:tab/>
        <w:t>אני רוצה להזכיר לחברים שועדת הכנסת כבר החליטה בהצעות החוק האלה שיידונו בוועדת החוץ והביטחון, אני לא מבין למה זה עולה שוב לדיון, ואני מיצר על כך, כי ועדת כנסת, ברגע שהיא מחליטה, צריך לכבד את ההחלטה שלה. היתה החלטה שעברה בצורה מכובדת, ההצבעה לא היתה על חודו של קול, ואני גם מיצר על כך שיושב-ראש ועדת החוץ והביטחון נתן את הסכמתו להעביר. הוא יכול היה לומר מלכתחילה שהוא לא מעוניין לדון בהצעת החוק הזאת.</w:t>
      </w:r>
    </w:p>
    <w:p w14:paraId="56F929E3" w14:textId="77777777" w:rsidR="009B2735" w:rsidRPr="009B2735" w:rsidRDefault="009B2735" w:rsidP="009B2735">
      <w:pPr>
        <w:bidi/>
        <w:rPr>
          <w:rFonts w:cs="David" w:hint="cs"/>
          <w:rtl/>
        </w:rPr>
      </w:pPr>
    </w:p>
    <w:p w14:paraId="2FC8D596" w14:textId="77777777" w:rsidR="009B2735" w:rsidRPr="009B2735" w:rsidRDefault="009B2735" w:rsidP="009B2735">
      <w:pPr>
        <w:bidi/>
        <w:rPr>
          <w:rFonts w:cs="David" w:hint="cs"/>
          <w:rtl/>
        </w:rPr>
      </w:pPr>
      <w:r w:rsidRPr="009B2735">
        <w:rPr>
          <w:rFonts w:cs="David" w:hint="cs"/>
          <w:u w:val="single"/>
          <w:rtl/>
        </w:rPr>
        <w:t>אביגדור יצחקי:</w:t>
      </w:r>
    </w:p>
    <w:p w14:paraId="46B6B974" w14:textId="77777777" w:rsidR="009B2735" w:rsidRPr="009B2735" w:rsidRDefault="009B2735" w:rsidP="009B2735">
      <w:pPr>
        <w:bidi/>
        <w:rPr>
          <w:rFonts w:cs="David" w:hint="cs"/>
          <w:rtl/>
        </w:rPr>
      </w:pPr>
    </w:p>
    <w:p w14:paraId="6AF5686F" w14:textId="77777777" w:rsidR="009B2735" w:rsidRPr="009B2735" w:rsidRDefault="009B2735" w:rsidP="009B2735">
      <w:pPr>
        <w:bidi/>
        <w:rPr>
          <w:rFonts w:cs="David" w:hint="cs"/>
          <w:rtl/>
        </w:rPr>
      </w:pPr>
      <w:r w:rsidRPr="009B2735">
        <w:rPr>
          <w:rFonts w:cs="David" w:hint="cs"/>
          <w:rtl/>
        </w:rPr>
        <w:tab/>
        <w:t xml:space="preserve"> מה זה קשור למעוניין או לא מעוניין? אני לא מבין את זה. כל אחד, לפי מה שהוא מעוניין?</w:t>
      </w:r>
    </w:p>
    <w:p w14:paraId="63B46D99" w14:textId="77777777" w:rsidR="009B2735" w:rsidRPr="009B2735" w:rsidRDefault="009B2735" w:rsidP="009B2735">
      <w:pPr>
        <w:bidi/>
        <w:rPr>
          <w:rFonts w:cs="David" w:hint="cs"/>
          <w:rtl/>
        </w:rPr>
      </w:pPr>
    </w:p>
    <w:p w14:paraId="1BDD696A" w14:textId="77777777" w:rsidR="009B2735" w:rsidRPr="009B2735" w:rsidRDefault="009B2735" w:rsidP="009B2735">
      <w:pPr>
        <w:bidi/>
        <w:rPr>
          <w:rFonts w:cs="David" w:hint="cs"/>
          <w:rtl/>
        </w:rPr>
      </w:pPr>
      <w:r w:rsidRPr="009B2735">
        <w:rPr>
          <w:rFonts w:cs="David" w:hint="cs"/>
          <w:u w:val="single"/>
          <w:rtl/>
        </w:rPr>
        <w:t>היו"ר יעקב מרגי:</w:t>
      </w:r>
    </w:p>
    <w:p w14:paraId="1821D164" w14:textId="77777777" w:rsidR="009B2735" w:rsidRPr="009B2735" w:rsidRDefault="009B2735" w:rsidP="009B2735">
      <w:pPr>
        <w:bidi/>
        <w:rPr>
          <w:rFonts w:cs="David" w:hint="cs"/>
          <w:rtl/>
        </w:rPr>
      </w:pPr>
    </w:p>
    <w:p w14:paraId="646AA08C" w14:textId="77777777" w:rsidR="009B2735" w:rsidRPr="009B2735" w:rsidRDefault="009B2735" w:rsidP="009B2735">
      <w:pPr>
        <w:bidi/>
        <w:rPr>
          <w:rFonts w:cs="David" w:hint="cs"/>
          <w:rtl/>
        </w:rPr>
      </w:pPr>
      <w:r w:rsidRPr="009B2735">
        <w:rPr>
          <w:rFonts w:cs="David" w:hint="cs"/>
          <w:rtl/>
        </w:rPr>
        <w:tab/>
        <w:t>חבר הכנסת יצחקי, אני אתן לך את רשות הדיבור. מיד תבין למה אני אומר "לא מעוניין". צר לי, אני חושב שחבר הכנסת פרופסור מנחם בן-ששון עשה כאן מהלך שלא מתאים לו, סליחה שאני אומר את זה בצורה שיפוטית קצת. אם הוא לא היה מתבטא, מילא, אבל כולם יודעים שלאחר פינוי השוק בחברון חבר הכנסת בן-ששון התבטא שהוא חוזר בו מהתמיכה ומביא את זה.</w:t>
      </w:r>
    </w:p>
    <w:p w14:paraId="699E160A" w14:textId="77777777" w:rsidR="009B2735" w:rsidRPr="009B2735" w:rsidRDefault="009B2735" w:rsidP="009B2735">
      <w:pPr>
        <w:bidi/>
        <w:rPr>
          <w:rFonts w:cs="David" w:hint="cs"/>
          <w:rtl/>
        </w:rPr>
      </w:pPr>
    </w:p>
    <w:p w14:paraId="70C06F26" w14:textId="77777777" w:rsidR="009B2735" w:rsidRPr="009B2735" w:rsidRDefault="009B2735" w:rsidP="009B2735">
      <w:pPr>
        <w:bidi/>
        <w:rPr>
          <w:rFonts w:cs="David" w:hint="cs"/>
          <w:rtl/>
        </w:rPr>
      </w:pPr>
      <w:r w:rsidRPr="009B2735">
        <w:rPr>
          <w:rFonts w:cs="David" w:hint="cs"/>
          <w:u w:val="single"/>
          <w:rtl/>
        </w:rPr>
        <w:t>ראובן ריבלין:</w:t>
      </w:r>
    </w:p>
    <w:p w14:paraId="2174E5C4" w14:textId="77777777" w:rsidR="009B2735" w:rsidRPr="009B2735" w:rsidRDefault="009B2735" w:rsidP="009B2735">
      <w:pPr>
        <w:bidi/>
        <w:rPr>
          <w:rFonts w:cs="David" w:hint="cs"/>
          <w:rtl/>
        </w:rPr>
      </w:pPr>
    </w:p>
    <w:p w14:paraId="1C9F457B" w14:textId="77777777" w:rsidR="009B2735" w:rsidRPr="009B2735" w:rsidRDefault="009B2735" w:rsidP="009B2735">
      <w:pPr>
        <w:bidi/>
        <w:rPr>
          <w:rFonts w:cs="David" w:hint="cs"/>
          <w:rtl/>
        </w:rPr>
      </w:pPr>
      <w:r w:rsidRPr="009B2735">
        <w:rPr>
          <w:rFonts w:cs="David" w:hint="cs"/>
          <w:rtl/>
        </w:rPr>
        <w:tab/>
        <w:t xml:space="preserve"> חוץ מהמילה "חוזר בו" הכול נכון, הפעם הוא יעשה כל מה שהוא יכול כדי להכשיל. הוא לא חזר בו, הוא תמיד היה נגד.</w:t>
      </w:r>
    </w:p>
    <w:p w14:paraId="253938C8" w14:textId="77777777" w:rsidR="009B2735" w:rsidRPr="009B2735" w:rsidRDefault="009B2735" w:rsidP="009B2735">
      <w:pPr>
        <w:bidi/>
        <w:rPr>
          <w:rFonts w:cs="David" w:hint="cs"/>
          <w:rtl/>
        </w:rPr>
      </w:pPr>
    </w:p>
    <w:p w14:paraId="1F4413DF" w14:textId="77777777" w:rsidR="009B2735" w:rsidRPr="009B2735" w:rsidRDefault="009B2735" w:rsidP="009B2735">
      <w:pPr>
        <w:bidi/>
        <w:rPr>
          <w:rFonts w:cs="David" w:hint="cs"/>
          <w:rtl/>
        </w:rPr>
      </w:pPr>
      <w:r w:rsidRPr="009B2735">
        <w:rPr>
          <w:rFonts w:cs="David" w:hint="cs"/>
          <w:u w:val="single"/>
          <w:rtl/>
        </w:rPr>
        <w:t>היו"ר יעקב מרגי:</w:t>
      </w:r>
    </w:p>
    <w:p w14:paraId="11BB02DE" w14:textId="77777777" w:rsidR="009B2735" w:rsidRPr="009B2735" w:rsidRDefault="009B2735" w:rsidP="009B2735">
      <w:pPr>
        <w:bidi/>
        <w:rPr>
          <w:rFonts w:cs="David" w:hint="cs"/>
          <w:rtl/>
        </w:rPr>
      </w:pPr>
    </w:p>
    <w:p w14:paraId="4E69C29C" w14:textId="77777777" w:rsidR="009B2735" w:rsidRPr="009B2735" w:rsidRDefault="009B2735" w:rsidP="009B2735">
      <w:pPr>
        <w:bidi/>
        <w:rPr>
          <w:rFonts w:cs="David" w:hint="cs"/>
          <w:rtl/>
        </w:rPr>
      </w:pPr>
      <w:r w:rsidRPr="009B2735">
        <w:rPr>
          <w:rFonts w:cs="David" w:hint="cs"/>
          <w:rtl/>
        </w:rPr>
        <w:tab/>
        <w:t xml:space="preserve">חבר הכנסת ריבלין, מה לעשות, כשם שפרצופיהם שונים, כך דעותיהם שונות, וכך כושר הדיבור שונה, לכן אני מבקש לא להפריע לי. אני בורר את מילותי, ואני מבקש לומר שזה מעשה לא פרלמנטרי, לא חברי. אם חבר הכנסת בן-ששון רוצה לטרפד את הצעת החוק, הוא יכול להיאבק בתוך ועדת החוץ והביטחון. מלכתחילה, גם לפי התקנון, יכולתי לא להעלות את הבקשה, לא לדון בזה בכלל. אין בתקנון סעיף שנותן ליושב-ראש ועדת החוקה, חוק ומשפט אפשרות לעשות רביזיה על דבר שהוצבע. הבאתי את הבקשה כדי שהחברים ישמעו. </w:t>
      </w:r>
    </w:p>
    <w:p w14:paraId="4A5BAAD8" w14:textId="77777777" w:rsidR="009B2735" w:rsidRPr="009B2735" w:rsidRDefault="009B2735" w:rsidP="009B2735">
      <w:pPr>
        <w:bidi/>
        <w:rPr>
          <w:rFonts w:cs="David" w:hint="cs"/>
          <w:rtl/>
        </w:rPr>
      </w:pPr>
    </w:p>
    <w:p w14:paraId="39B607F2" w14:textId="77777777" w:rsidR="009B2735" w:rsidRPr="009B2735" w:rsidRDefault="009B2735" w:rsidP="009B2735">
      <w:pPr>
        <w:bidi/>
        <w:rPr>
          <w:rFonts w:cs="David" w:hint="cs"/>
          <w:rtl/>
        </w:rPr>
      </w:pPr>
      <w:r w:rsidRPr="009B2735">
        <w:rPr>
          <w:rFonts w:cs="David" w:hint="cs"/>
          <w:rtl/>
        </w:rPr>
        <w:tab/>
        <w:t>ועדת הכנסת צריכה לכבד את ההחלטות שלה, והכנסת צריכה לכבד את החלטות ועדת הכנסת, וראוי הוא שהחוקים האלה יידונו בוועדת החוץ והביטחון. אני רוצה שהדיון יהיה קצר, תכליתי, ואחרי הצבעה נעבור לסעיף הבא.</w:t>
      </w:r>
    </w:p>
    <w:p w14:paraId="175BA2D6" w14:textId="77777777" w:rsidR="009B2735" w:rsidRPr="009B2735" w:rsidRDefault="009B2735" w:rsidP="009B2735">
      <w:pPr>
        <w:bidi/>
        <w:rPr>
          <w:rFonts w:cs="David" w:hint="cs"/>
          <w:rtl/>
        </w:rPr>
      </w:pPr>
    </w:p>
    <w:p w14:paraId="3182B001" w14:textId="77777777" w:rsidR="009B2735" w:rsidRPr="009B2735" w:rsidRDefault="009B2735" w:rsidP="009B2735">
      <w:pPr>
        <w:bidi/>
        <w:rPr>
          <w:rFonts w:cs="David" w:hint="cs"/>
          <w:rtl/>
        </w:rPr>
      </w:pPr>
      <w:r w:rsidRPr="009B2735">
        <w:rPr>
          <w:rFonts w:cs="David" w:hint="cs"/>
          <w:u w:val="single"/>
          <w:rtl/>
        </w:rPr>
        <w:t>משה שרוני:</w:t>
      </w:r>
    </w:p>
    <w:p w14:paraId="7DA6DC0B" w14:textId="77777777" w:rsidR="009B2735" w:rsidRPr="009B2735" w:rsidRDefault="009B2735" w:rsidP="009B2735">
      <w:pPr>
        <w:bidi/>
        <w:rPr>
          <w:rFonts w:cs="David" w:hint="cs"/>
          <w:rtl/>
        </w:rPr>
      </w:pPr>
    </w:p>
    <w:p w14:paraId="05548F5B" w14:textId="77777777" w:rsidR="009B2735" w:rsidRPr="009B2735" w:rsidRDefault="009B2735" w:rsidP="009B2735">
      <w:pPr>
        <w:bidi/>
        <w:rPr>
          <w:rFonts w:cs="David" w:hint="cs"/>
          <w:rtl/>
        </w:rPr>
      </w:pPr>
      <w:r w:rsidRPr="009B2735">
        <w:rPr>
          <w:rFonts w:cs="David" w:hint="cs"/>
          <w:rtl/>
        </w:rPr>
        <w:tab/>
        <w:t>אני מבקש הצעה לסדר. אני מבקש להסיר את הנושא מהדיון, ושתהיה הצבעה. אני מבקש שהדיון יישאר בוועדת החוץ והביטחון.</w:t>
      </w:r>
    </w:p>
    <w:p w14:paraId="180C4531" w14:textId="77777777" w:rsidR="009B2735" w:rsidRPr="009B2735" w:rsidRDefault="009B2735" w:rsidP="009B2735">
      <w:pPr>
        <w:bidi/>
        <w:rPr>
          <w:rFonts w:cs="David" w:hint="cs"/>
          <w:rtl/>
        </w:rPr>
      </w:pPr>
      <w:r w:rsidRPr="009B2735">
        <w:rPr>
          <w:rFonts w:cs="David"/>
          <w:u w:val="single"/>
          <w:rtl/>
        </w:rPr>
        <w:br w:type="page"/>
      </w:r>
      <w:r w:rsidRPr="009B2735">
        <w:rPr>
          <w:rFonts w:cs="David" w:hint="cs"/>
          <w:u w:val="single"/>
          <w:rtl/>
        </w:rPr>
        <w:t>גדעון סער:</w:t>
      </w:r>
    </w:p>
    <w:p w14:paraId="29C725F2" w14:textId="77777777" w:rsidR="009B2735" w:rsidRPr="009B2735" w:rsidRDefault="009B2735" w:rsidP="009B2735">
      <w:pPr>
        <w:bidi/>
        <w:rPr>
          <w:rFonts w:cs="David" w:hint="cs"/>
          <w:rtl/>
        </w:rPr>
      </w:pPr>
    </w:p>
    <w:p w14:paraId="580770C8" w14:textId="77777777" w:rsidR="009B2735" w:rsidRPr="009B2735" w:rsidRDefault="009B2735" w:rsidP="009B2735">
      <w:pPr>
        <w:bidi/>
        <w:rPr>
          <w:rFonts w:cs="David" w:hint="cs"/>
          <w:rtl/>
        </w:rPr>
      </w:pPr>
      <w:r w:rsidRPr="009B2735">
        <w:rPr>
          <w:rFonts w:cs="David" w:hint="cs"/>
          <w:rtl/>
        </w:rPr>
        <w:tab/>
        <w:t xml:space="preserve"> אני תומך בעמדתו של חבר הכנסת שרוני.</w:t>
      </w:r>
    </w:p>
    <w:p w14:paraId="307E8784" w14:textId="77777777" w:rsidR="009B2735" w:rsidRPr="009B2735" w:rsidRDefault="009B2735" w:rsidP="009B2735">
      <w:pPr>
        <w:bidi/>
        <w:rPr>
          <w:rFonts w:cs="David" w:hint="cs"/>
          <w:rtl/>
        </w:rPr>
      </w:pPr>
    </w:p>
    <w:p w14:paraId="0121AB26" w14:textId="77777777" w:rsidR="009B2735" w:rsidRPr="009B2735" w:rsidRDefault="009B2735" w:rsidP="009B2735">
      <w:pPr>
        <w:bidi/>
        <w:rPr>
          <w:rFonts w:cs="David" w:hint="cs"/>
          <w:rtl/>
        </w:rPr>
      </w:pPr>
      <w:r w:rsidRPr="009B2735">
        <w:rPr>
          <w:rFonts w:cs="David" w:hint="cs"/>
          <w:u w:val="single"/>
          <w:rtl/>
        </w:rPr>
        <w:t>מנחם בן-ששון:</w:t>
      </w:r>
    </w:p>
    <w:p w14:paraId="03AF7C44" w14:textId="77777777" w:rsidR="009B2735" w:rsidRPr="009B2735" w:rsidRDefault="009B2735" w:rsidP="009B2735">
      <w:pPr>
        <w:bidi/>
        <w:rPr>
          <w:rFonts w:cs="David" w:hint="cs"/>
          <w:rtl/>
        </w:rPr>
      </w:pPr>
    </w:p>
    <w:p w14:paraId="7E3EFDAA" w14:textId="77777777" w:rsidR="009B2735" w:rsidRPr="009B2735" w:rsidRDefault="009B2735" w:rsidP="009B2735">
      <w:pPr>
        <w:bidi/>
        <w:rPr>
          <w:rFonts w:cs="David" w:hint="cs"/>
          <w:rtl/>
        </w:rPr>
      </w:pPr>
      <w:r w:rsidRPr="009B2735">
        <w:rPr>
          <w:rFonts w:cs="David" w:hint="cs"/>
          <w:rtl/>
        </w:rPr>
        <w:tab/>
        <w:t xml:space="preserve"> אולי בכל זאת אני אסביר, אחרי שהערת את ההערות, כבוד היושב-ראש.</w:t>
      </w:r>
    </w:p>
    <w:p w14:paraId="51965A9A" w14:textId="77777777" w:rsidR="009B2735" w:rsidRPr="009B2735" w:rsidRDefault="009B2735" w:rsidP="009B2735">
      <w:pPr>
        <w:bidi/>
        <w:rPr>
          <w:rFonts w:cs="David" w:hint="cs"/>
          <w:rtl/>
        </w:rPr>
      </w:pPr>
    </w:p>
    <w:p w14:paraId="101E997E" w14:textId="77777777" w:rsidR="009B2735" w:rsidRPr="009B2735" w:rsidRDefault="009B2735" w:rsidP="009B2735">
      <w:pPr>
        <w:bidi/>
        <w:rPr>
          <w:rFonts w:cs="David" w:hint="cs"/>
          <w:rtl/>
        </w:rPr>
      </w:pPr>
      <w:r w:rsidRPr="009B2735">
        <w:rPr>
          <w:rFonts w:cs="David" w:hint="cs"/>
          <w:u w:val="single"/>
          <w:rtl/>
        </w:rPr>
        <w:t>יצחק לוי:</w:t>
      </w:r>
    </w:p>
    <w:p w14:paraId="00F33E8F" w14:textId="77777777" w:rsidR="009B2735" w:rsidRPr="009B2735" w:rsidRDefault="009B2735" w:rsidP="009B2735">
      <w:pPr>
        <w:bidi/>
        <w:rPr>
          <w:rFonts w:cs="David" w:hint="cs"/>
          <w:rtl/>
        </w:rPr>
      </w:pPr>
    </w:p>
    <w:p w14:paraId="0EB3A7E1" w14:textId="77777777" w:rsidR="009B2735" w:rsidRPr="009B2735" w:rsidRDefault="009B2735" w:rsidP="009B2735">
      <w:pPr>
        <w:bidi/>
        <w:rPr>
          <w:rFonts w:cs="David" w:hint="cs"/>
          <w:rtl/>
        </w:rPr>
      </w:pPr>
      <w:r w:rsidRPr="009B2735">
        <w:rPr>
          <w:rFonts w:cs="David" w:hint="cs"/>
          <w:rtl/>
        </w:rPr>
        <w:tab/>
        <w:t xml:space="preserve"> אפשר גם להסביר אחרי הצבעה...</w:t>
      </w:r>
    </w:p>
    <w:p w14:paraId="1D3C117F" w14:textId="77777777" w:rsidR="009B2735" w:rsidRPr="009B2735" w:rsidRDefault="009B2735" w:rsidP="009B2735">
      <w:pPr>
        <w:bidi/>
        <w:rPr>
          <w:rFonts w:cs="David" w:hint="cs"/>
          <w:highlight w:val="yellow"/>
          <w:u w:val="single"/>
          <w:rtl/>
        </w:rPr>
      </w:pPr>
    </w:p>
    <w:p w14:paraId="2478014E" w14:textId="77777777" w:rsidR="009B2735" w:rsidRPr="009B2735" w:rsidRDefault="009B2735" w:rsidP="009B2735">
      <w:pPr>
        <w:bidi/>
        <w:rPr>
          <w:rFonts w:cs="David" w:hint="cs"/>
          <w:rtl/>
        </w:rPr>
      </w:pPr>
      <w:r w:rsidRPr="009B2735">
        <w:rPr>
          <w:rFonts w:cs="David" w:hint="cs"/>
          <w:u w:val="single"/>
          <w:rtl/>
        </w:rPr>
        <w:t>היו"ר יעקב מרגי:</w:t>
      </w:r>
    </w:p>
    <w:p w14:paraId="2AD6C619" w14:textId="77777777" w:rsidR="009B2735" w:rsidRPr="009B2735" w:rsidRDefault="009B2735" w:rsidP="009B2735">
      <w:pPr>
        <w:bidi/>
        <w:rPr>
          <w:rFonts w:cs="David" w:hint="cs"/>
          <w:rtl/>
        </w:rPr>
      </w:pPr>
    </w:p>
    <w:p w14:paraId="0C7A641F" w14:textId="77777777" w:rsidR="009B2735" w:rsidRPr="009B2735" w:rsidRDefault="009B2735" w:rsidP="009B2735">
      <w:pPr>
        <w:bidi/>
        <w:rPr>
          <w:rFonts w:cs="David" w:hint="cs"/>
          <w:rtl/>
        </w:rPr>
      </w:pPr>
      <w:r w:rsidRPr="009B2735">
        <w:rPr>
          <w:rFonts w:cs="David" w:hint="cs"/>
          <w:rtl/>
        </w:rPr>
        <w:tab/>
        <w:t>חבר הכנסת בן-ששון, רבותי, יש הצעה לסדר של חבר הכנסת שרוני, הנושא הוא על סדר-היום. לא נוכל להתעלם ממנו, נביא את זה להצבעה, אבל לפני כן זכות התגובה לפרופסור מנחם בן-ששון, יושב-ראש ועדת החוקה, חוק ומשפט.</w:t>
      </w:r>
    </w:p>
    <w:p w14:paraId="4E5FA97A" w14:textId="77777777" w:rsidR="009B2735" w:rsidRPr="009B2735" w:rsidRDefault="009B2735" w:rsidP="009B2735">
      <w:pPr>
        <w:bidi/>
        <w:rPr>
          <w:rFonts w:cs="David" w:hint="cs"/>
          <w:rtl/>
        </w:rPr>
      </w:pPr>
    </w:p>
    <w:p w14:paraId="46F595F5" w14:textId="77777777" w:rsidR="009B2735" w:rsidRPr="009B2735" w:rsidRDefault="009B2735" w:rsidP="009B2735">
      <w:pPr>
        <w:bidi/>
        <w:rPr>
          <w:rFonts w:cs="David" w:hint="cs"/>
          <w:u w:val="single"/>
          <w:rtl/>
        </w:rPr>
      </w:pPr>
      <w:r w:rsidRPr="009B2735">
        <w:rPr>
          <w:rFonts w:cs="David" w:hint="cs"/>
          <w:u w:val="single"/>
          <w:rtl/>
        </w:rPr>
        <w:t>היו"ר מנחם בן-ששון:</w:t>
      </w:r>
    </w:p>
    <w:p w14:paraId="5686B810" w14:textId="77777777" w:rsidR="009B2735" w:rsidRPr="009B2735" w:rsidRDefault="009B2735" w:rsidP="009B2735">
      <w:pPr>
        <w:bidi/>
        <w:rPr>
          <w:rFonts w:cs="David" w:hint="cs"/>
          <w:u w:val="single"/>
          <w:rtl/>
        </w:rPr>
      </w:pPr>
    </w:p>
    <w:p w14:paraId="09501269" w14:textId="77777777" w:rsidR="009B2735" w:rsidRPr="009B2735" w:rsidRDefault="009B2735" w:rsidP="009B2735">
      <w:pPr>
        <w:bidi/>
        <w:rPr>
          <w:rFonts w:cs="David" w:hint="cs"/>
          <w:rtl/>
        </w:rPr>
      </w:pPr>
      <w:r w:rsidRPr="009B2735">
        <w:rPr>
          <w:rFonts w:cs="David" w:hint="cs"/>
          <w:rtl/>
        </w:rPr>
        <w:tab/>
        <w:t>אני לא אאריך בדברים. התמריץ האחרון שהיה לי, כשחבר בוועדה שלי אמר שכל הסוגיות שנוגעות לקציבת עונש, חנינות ומעין אלה חייבות להידון בוועדת החוקה, לא בוועדת קישוט ולא בוועדה אחרת. אמרתי פה כמה פעמים, גם בעניין הזה, אמרתי שתקראו את תקנון הכנסת, תראו את חלוקת החוקים, ותבינו שחוק חייב להידון בוועדה שלשם כך היא נועדה. אנחנו מגיעים עוד פעם לשנת הששים, נדון בחנינות, היו חנינות בשנת החמישים, ועוד פעם יגידו זה ילך לוועדה א', ב' או ג', אבל זה שייך לוועדת החוקה, חוק ומשפט.</w:t>
      </w:r>
    </w:p>
    <w:p w14:paraId="5FDEFC64" w14:textId="77777777" w:rsidR="009B2735" w:rsidRPr="009B2735" w:rsidRDefault="009B2735" w:rsidP="009B2735">
      <w:pPr>
        <w:bidi/>
        <w:rPr>
          <w:rFonts w:cs="David" w:hint="cs"/>
          <w:rtl/>
        </w:rPr>
      </w:pPr>
    </w:p>
    <w:p w14:paraId="088575A7" w14:textId="77777777" w:rsidR="009B2735" w:rsidRPr="009B2735" w:rsidRDefault="009B2735" w:rsidP="009B2735">
      <w:pPr>
        <w:bidi/>
        <w:rPr>
          <w:rFonts w:cs="David" w:hint="cs"/>
          <w:rtl/>
        </w:rPr>
      </w:pPr>
      <w:r w:rsidRPr="009B2735">
        <w:rPr>
          <w:rFonts w:cs="David" w:hint="cs"/>
          <w:rtl/>
        </w:rPr>
        <w:tab/>
        <w:t>עמדותי אינן מעלות ואינן מורידות, לא היה חוק שנתקע בוועדת החוקה, חוק ומשפט, זו לזות שפתיים, יש חוקים שהתנגדתי להם, ניסיתי לשכנע את החברים. יש אנשים שעומדים בתור, ובמקרה הזה אמרתי שהחוק הזה יבוא לפני התור. אבל אני אומר עוד פעם, עמדתי הרבה פעמים מתקבלת והרבה פעמים אינה מתקבלת. הבאתי למליאה, והעיר לי חברי לסיעה ושכני למושב, למה אני מביא דבר שאני כיושב-ראש מתנגד לו, וזאת משום שיש שאלה של אתיקה. אני מאמין שאם ועדה הצביעה נגדי, מחויבותי לוועדה להביא את דבר הוועדה. במקרים אחרים שכנעתי את הוועדה, והוועדה הצביע בעדי. אני חוזר עוד פעם, כשביקשתי, וביקשתי פעם, ואני אבקש עוד פעם, ואמרתי את זה גם לגבי חוקים שנוגעים להחזרת שטחים ומשאל עם, אני אמצה את הפרוצדורות שאפשר למצות. אם אסור היה לי לעשות את זה, כנראה לא הבנתי מהי רביזיה.</w:t>
      </w:r>
    </w:p>
    <w:p w14:paraId="02FF3BAC" w14:textId="77777777" w:rsidR="009B2735" w:rsidRPr="009B2735" w:rsidRDefault="009B2735" w:rsidP="009B2735">
      <w:pPr>
        <w:bidi/>
        <w:rPr>
          <w:rFonts w:cs="David" w:hint="cs"/>
          <w:rtl/>
        </w:rPr>
      </w:pPr>
    </w:p>
    <w:p w14:paraId="14A0EB36" w14:textId="77777777" w:rsidR="009B2735" w:rsidRPr="009B2735" w:rsidRDefault="009B2735" w:rsidP="009B2735">
      <w:pPr>
        <w:bidi/>
        <w:rPr>
          <w:rFonts w:cs="David" w:hint="cs"/>
          <w:rtl/>
        </w:rPr>
      </w:pPr>
      <w:r w:rsidRPr="009B2735">
        <w:rPr>
          <w:rFonts w:cs="David" w:hint="cs"/>
          <w:u w:val="single"/>
          <w:rtl/>
        </w:rPr>
        <w:t>היו"ר יעקב מרגי:</w:t>
      </w:r>
    </w:p>
    <w:p w14:paraId="7C6C3329" w14:textId="77777777" w:rsidR="009B2735" w:rsidRPr="009B2735" w:rsidRDefault="009B2735" w:rsidP="009B2735">
      <w:pPr>
        <w:bidi/>
        <w:rPr>
          <w:rFonts w:cs="David" w:hint="cs"/>
          <w:rtl/>
        </w:rPr>
      </w:pPr>
    </w:p>
    <w:p w14:paraId="5DF393BE" w14:textId="77777777" w:rsidR="009B2735" w:rsidRPr="009B2735" w:rsidRDefault="009B2735" w:rsidP="009B2735">
      <w:pPr>
        <w:bidi/>
        <w:rPr>
          <w:rFonts w:cs="David" w:hint="cs"/>
          <w:rtl/>
        </w:rPr>
      </w:pPr>
      <w:r w:rsidRPr="009B2735">
        <w:rPr>
          <w:rFonts w:cs="David" w:hint="cs"/>
          <w:rtl/>
        </w:rPr>
        <w:tab/>
        <w:t xml:space="preserve">תודה. אני חייב להבהיר שאין פה רביזיה. זו לא רביזיה. אם לא היתה הסכמה של שני ראשי הוועדות לא הייתי מביא את זה היום לדיון. זכות הרביזיה לא עומדת לך. </w:t>
      </w:r>
    </w:p>
    <w:p w14:paraId="6477D6EF" w14:textId="77777777" w:rsidR="009B2735" w:rsidRPr="009B2735" w:rsidRDefault="009B2735" w:rsidP="009B2735">
      <w:pPr>
        <w:bidi/>
        <w:rPr>
          <w:rFonts w:cs="David" w:hint="cs"/>
          <w:rtl/>
        </w:rPr>
      </w:pPr>
    </w:p>
    <w:p w14:paraId="647D72C7" w14:textId="77777777" w:rsidR="009B2735" w:rsidRPr="009B2735" w:rsidRDefault="009B2735" w:rsidP="009B2735">
      <w:pPr>
        <w:bidi/>
        <w:rPr>
          <w:rFonts w:cs="David" w:hint="cs"/>
          <w:rtl/>
        </w:rPr>
      </w:pPr>
      <w:r w:rsidRPr="009B2735">
        <w:rPr>
          <w:rFonts w:cs="David" w:hint="cs"/>
          <w:u w:val="single"/>
          <w:rtl/>
        </w:rPr>
        <w:t>משה שרוני:</w:t>
      </w:r>
    </w:p>
    <w:p w14:paraId="3BA921F9" w14:textId="77777777" w:rsidR="009B2735" w:rsidRPr="009B2735" w:rsidRDefault="009B2735" w:rsidP="009B2735">
      <w:pPr>
        <w:bidi/>
        <w:rPr>
          <w:rFonts w:cs="David" w:hint="cs"/>
          <w:rtl/>
        </w:rPr>
      </w:pPr>
    </w:p>
    <w:p w14:paraId="62891397" w14:textId="77777777" w:rsidR="009B2735" w:rsidRPr="009B2735" w:rsidRDefault="009B2735" w:rsidP="009B2735">
      <w:pPr>
        <w:bidi/>
        <w:rPr>
          <w:rFonts w:cs="David" w:hint="cs"/>
          <w:rtl/>
        </w:rPr>
      </w:pPr>
      <w:r w:rsidRPr="009B2735">
        <w:rPr>
          <w:rFonts w:cs="David" w:hint="cs"/>
          <w:rtl/>
        </w:rPr>
        <w:tab/>
        <w:t xml:space="preserve"> אדוני היושב-ראש, תסלח לי מאוד, יש הצעה לסדר. יש נוהג מקובל ואני לא רוצה שתסטו מזה.</w:t>
      </w:r>
    </w:p>
    <w:p w14:paraId="3FC1624B" w14:textId="77777777" w:rsidR="009B2735" w:rsidRPr="009B2735" w:rsidRDefault="009B2735" w:rsidP="009B2735">
      <w:pPr>
        <w:bidi/>
        <w:rPr>
          <w:rFonts w:cs="David" w:hint="cs"/>
          <w:rtl/>
        </w:rPr>
      </w:pPr>
    </w:p>
    <w:p w14:paraId="78E4BA4C" w14:textId="77777777" w:rsidR="009B2735" w:rsidRPr="009B2735" w:rsidRDefault="009B2735" w:rsidP="009B2735">
      <w:pPr>
        <w:bidi/>
        <w:rPr>
          <w:rFonts w:cs="David" w:hint="cs"/>
          <w:rtl/>
        </w:rPr>
      </w:pPr>
      <w:r w:rsidRPr="009B2735">
        <w:rPr>
          <w:rFonts w:cs="David" w:hint="cs"/>
          <w:u w:val="single"/>
          <w:rtl/>
        </w:rPr>
        <w:t>ראובן ריבלין:</w:t>
      </w:r>
    </w:p>
    <w:p w14:paraId="79CBFAC1" w14:textId="77777777" w:rsidR="009B2735" w:rsidRPr="009B2735" w:rsidRDefault="009B2735" w:rsidP="009B2735">
      <w:pPr>
        <w:bidi/>
        <w:rPr>
          <w:rFonts w:cs="David" w:hint="cs"/>
          <w:rtl/>
        </w:rPr>
      </w:pPr>
    </w:p>
    <w:p w14:paraId="215FB5C7" w14:textId="77777777" w:rsidR="009B2735" w:rsidRPr="009B2735" w:rsidRDefault="009B2735" w:rsidP="009B2735">
      <w:pPr>
        <w:bidi/>
        <w:rPr>
          <w:rFonts w:cs="David" w:hint="cs"/>
          <w:rtl/>
        </w:rPr>
      </w:pPr>
      <w:r w:rsidRPr="009B2735">
        <w:rPr>
          <w:rFonts w:cs="David" w:hint="cs"/>
          <w:rtl/>
        </w:rPr>
        <w:tab/>
        <w:t>גם הצעה לסדר לא יכולה להשתיק חברים אחרים.</w:t>
      </w:r>
    </w:p>
    <w:p w14:paraId="6FCD49EA" w14:textId="77777777" w:rsidR="009B2735" w:rsidRPr="009B2735" w:rsidRDefault="009B2735" w:rsidP="009B2735">
      <w:pPr>
        <w:bidi/>
        <w:rPr>
          <w:rFonts w:cs="David" w:hint="cs"/>
          <w:rtl/>
        </w:rPr>
      </w:pPr>
    </w:p>
    <w:p w14:paraId="31997FCF" w14:textId="77777777" w:rsidR="009B2735" w:rsidRPr="009B2735" w:rsidRDefault="009B2735" w:rsidP="009B2735">
      <w:pPr>
        <w:bidi/>
        <w:rPr>
          <w:rFonts w:cs="David" w:hint="cs"/>
          <w:rtl/>
        </w:rPr>
      </w:pPr>
      <w:r w:rsidRPr="009B2735">
        <w:rPr>
          <w:rFonts w:cs="David" w:hint="cs"/>
          <w:u w:val="single"/>
          <w:rtl/>
        </w:rPr>
        <w:t>משה שרוני:</w:t>
      </w:r>
    </w:p>
    <w:p w14:paraId="68C8EDF5" w14:textId="77777777" w:rsidR="009B2735" w:rsidRPr="009B2735" w:rsidRDefault="009B2735" w:rsidP="009B2735">
      <w:pPr>
        <w:bidi/>
        <w:rPr>
          <w:rFonts w:cs="David" w:hint="cs"/>
          <w:rtl/>
        </w:rPr>
      </w:pPr>
    </w:p>
    <w:p w14:paraId="7F5DADF6" w14:textId="77777777" w:rsidR="009B2735" w:rsidRPr="009B2735" w:rsidRDefault="009B2735" w:rsidP="009B2735">
      <w:pPr>
        <w:bidi/>
        <w:rPr>
          <w:rFonts w:cs="David" w:hint="cs"/>
          <w:rtl/>
        </w:rPr>
      </w:pPr>
      <w:r w:rsidRPr="009B2735">
        <w:rPr>
          <w:rFonts w:cs="David" w:hint="cs"/>
          <w:rtl/>
        </w:rPr>
        <w:tab/>
        <w:t xml:space="preserve"> תסלח לי מאוד. צריך הצבעה.</w:t>
      </w:r>
    </w:p>
    <w:p w14:paraId="47E7AE07" w14:textId="77777777" w:rsidR="009B2735" w:rsidRPr="009B2735" w:rsidRDefault="009B2735" w:rsidP="009B2735">
      <w:pPr>
        <w:bidi/>
        <w:rPr>
          <w:rFonts w:cs="David" w:hint="cs"/>
          <w:rtl/>
        </w:rPr>
      </w:pPr>
    </w:p>
    <w:p w14:paraId="1E0C1F88" w14:textId="77777777" w:rsidR="009B2735" w:rsidRPr="009B2735" w:rsidRDefault="009B2735" w:rsidP="009B2735">
      <w:pPr>
        <w:bidi/>
        <w:rPr>
          <w:rFonts w:cs="David" w:hint="cs"/>
          <w:rtl/>
        </w:rPr>
      </w:pPr>
      <w:r w:rsidRPr="009B2735">
        <w:rPr>
          <w:rFonts w:cs="David" w:hint="cs"/>
          <w:u w:val="single"/>
          <w:rtl/>
        </w:rPr>
        <w:t>היו"ר יעקב מרגי:</w:t>
      </w:r>
    </w:p>
    <w:p w14:paraId="522267D7" w14:textId="77777777" w:rsidR="009B2735" w:rsidRPr="009B2735" w:rsidRDefault="009B2735" w:rsidP="009B2735">
      <w:pPr>
        <w:bidi/>
        <w:rPr>
          <w:rFonts w:cs="David" w:hint="cs"/>
          <w:rtl/>
        </w:rPr>
      </w:pPr>
    </w:p>
    <w:p w14:paraId="0CF68F3B" w14:textId="77777777" w:rsidR="009B2735" w:rsidRPr="009B2735" w:rsidRDefault="009B2735" w:rsidP="009B2735">
      <w:pPr>
        <w:bidi/>
        <w:rPr>
          <w:rFonts w:cs="David" w:hint="cs"/>
          <w:rtl/>
        </w:rPr>
      </w:pPr>
      <w:r w:rsidRPr="009B2735">
        <w:rPr>
          <w:rFonts w:cs="David" w:hint="cs"/>
          <w:rtl/>
        </w:rPr>
        <w:tab/>
        <w:t>היא תובא להצבעה.</w:t>
      </w:r>
    </w:p>
    <w:p w14:paraId="69E18207" w14:textId="77777777" w:rsidR="009B2735" w:rsidRPr="009B2735" w:rsidRDefault="009B2735" w:rsidP="009B2735">
      <w:pPr>
        <w:bidi/>
        <w:rPr>
          <w:rFonts w:cs="David" w:hint="cs"/>
          <w:rtl/>
        </w:rPr>
      </w:pPr>
      <w:r w:rsidRPr="009B2735">
        <w:rPr>
          <w:rFonts w:cs="David" w:hint="cs"/>
          <w:u w:val="single"/>
          <w:rtl/>
        </w:rPr>
        <w:t>משה שרוני:</w:t>
      </w:r>
    </w:p>
    <w:p w14:paraId="0B463E35" w14:textId="77777777" w:rsidR="009B2735" w:rsidRPr="009B2735" w:rsidRDefault="009B2735" w:rsidP="009B2735">
      <w:pPr>
        <w:bidi/>
        <w:rPr>
          <w:rFonts w:cs="David" w:hint="cs"/>
          <w:rtl/>
        </w:rPr>
      </w:pPr>
    </w:p>
    <w:p w14:paraId="20CD2DCE" w14:textId="77777777" w:rsidR="009B2735" w:rsidRPr="009B2735" w:rsidRDefault="009B2735" w:rsidP="009B2735">
      <w:pPr>
        <w:bidi/>
        <w:rPr>
          <w:rFonts w:cs="David" w:hint="cs"/>
          <w:rtl/>
        </w:rPr>
      </w:pPr>
      <w:r w:rsidRPr="009B2735">
        <w:rPr>
          <w:rFonts w:cs="David" w:hint="cs"/>
          <w:rtl/>
        </w:rPr>
        <w:tab/>
        <w:t xml:space="preserve"> היא צריכה לבוא להצבעה מיד אחרי שאני מדבר.</w:t>
      </w:r>
    </w:p>
    <w:p w14:paraId="7A62F44D" w14:textId="77777777" w:rsidR="009B2735" w:rsidRPr="009B2735" w:rsidRDefault="009B2735" w:rsidP="009B2735">
      <w:pPr>
        <w:bidi/>
        <w:rPr>
          <w:rFonts w:cs="David" w:hint="cs"/>
          <w:rtl/>
        </w:rPr>
      </w:pPr>
    </w:p>
    <w:p w14:paraId="41431E37" w14:textId="77777777" w:rsidR="009B2735" w:rsidRPr="009B2735" w:rsidRDefault="009B2735" w:rsidP="009B2735">
      <w:pPr>
        <w:bidi/>
        <w:rPr>
          <w:rFonts w:cs="David" w:hint="cs"/>
          <w:u w:val="single"/>
          <w:rtl/>
        </w:rPr>
      </w:pPr>
      <w:r w:rsidRPr="009B2735">
        <w:rPr>
          <w:rFonts w:cs="David" w:hint="cs"/>
          <w:u w:val="single"/>
          <w:rtl/>
        </w:rPr>
        <w:t>אסתרינה טרטמן:</w:t>
      </w:r>
    </w:p>
    <w:p w14:paraId="46EB01B7" w14:textId="77777777" w:rsidR="009B2735" w:rsidRPr="009B2735" w:rsidRDefault="009B2735" w:rsidP="009B2735">
      <w:pPr>
        <w:bidi/>
        <w:rPr>
          <w:rFonts w:cs="David" w:hint="cs"/>
          <w:rtl/>
        </w:rPr>
      </w:pPr>
    </w:p>
    <w:p w14:paraId="40ADAC3C" w14:textId="77777777" w:rsidR="009B2735" w:rsidRPr="009B2735" w:rsidRDefault="009B2735" w:rsidP="009B2735">
      <w:pPr>
        <w:bidi/>
        <w:rPr>
          <w:rFonts w:cs="David" w:hint="cs"/>
          <w:rtl/>
        </w:rPr>
      </w:pPr>
      <w:r w:rsidRPr="009B2735">
        <w:rPr>
          <w:rFonts w:cs="David" w:hint="cs"/>
          <w:rtl/>
        </w:rPr>
        <w:tab/>
        <w:t>אין צורך בדיון, הדברים ברורים, המגמה ברורה, בואו נצביע.</w:t>
      </w:r>
    </w:p>
    <w:p w14:paraId="61B56312" w14:textId="77777777" w:rsidR="009B2735" w:rsidRPr="009B2735" w:rsidRDefault="009B2735" w:rsidP="009B2735">
      <w:pPr>
        <w:bidi/>
        <w:rPr>
          <w:rFonts w:cs="David" w:hint="cs"/>
          <w:rtl/>
        </w:rPr>
      </w:pPr>
    </w:p>
    <w:p w14:paraId="06A68B40" w14:textId="77777777" w:rsidR="009B2735" w:rsidRPr="009B2735" w:rsidRDefault="009B2735" w:rsidP="009B2735">
      <w:pPr>
        <w:bidi/>
        <w:rPr>
          <w:rFonts w:cs="David" w:hint="cs"/>
          <w:rtl/>
        </w:rPr>
      </w:pPr>
      <w:r w:rsidRPr="009B2735">
        <w:rPr>
          <w:rFonts w:cs="David" w:hint="cs"/>
          <w:u w:val="single"/>
          <w:rtl/>
        </w:rPr>
        <w:t>משה שרוני:</w:t>
      </w:r>
    </w:p>
    <w:p w14:paraId="3E38C455" w14:textId="77777777" w:rsidR="009B2735" w:rsidRPr="009B2735" w:rsidRDefault="009B2735" w:rsidP="009B2735">
      <w:pPr>
        <w:bidi/>
        <w:rPr>
          <w:rFonts w:cs="David" w:hint="cs"/>
          <w:rtl/>
        </w:rPr>
      </w:pPr>
    </w:p>
    <w:p w14:paraId="22D0BF8E" w14:textId="77777777" w:rsidR="009B2735" w:rsidRPr="009B2735" w:rsidRDefault="009B2735" w:rsidP="009B2735">
      <w:pPr>
        <w:bidi/>
        <w:rPr>
          <w:rFonts w:cs="David" w:hint="cs"/>
          <w:rtl/>
        </w:rPr>
      </w:pPr>
      <w:r w:rsidRPr="009B2735">
        <w:rPr>
          <w:rFonts w:cs="David" w:hint="cs"/>
          <w:rtl/>
        </w:rPr>
        <w:tab/>
        <w:t xml:space="preserve"> אדוני היושב-ראש, אני מבקש לפי הנוהג המקובל.</w:t>
      </w:r>
    </w:p>
    <w:p w14:paraId="3D5179C9" w14:textId="77777777" w:rsidR="009B2735" w:rsidRPr="009B2735" w:rsidRDefault="009B2735" w:rsidP="009B2735">
      <w:pPr>
        <w:bidi/>
        <w:rPr>
          <w:rFonts w:cs="David" w:hint="cs"/>
          <w:u w:val="single"/>
          <w:rtl/>
        </w:rPr>
      </w:pPr>
    </w:p>
    <w:p w14:paraId="79B9EDA1" w14:textId="77777777" w:rsidR="009B2735" w:rsidRPr="009B2735" w:rsidRDefault="009B2735" w:rsidP="009B2735">
      <w:pPr>
        <w:bidi/>
        <w:rPr>
          <w:rFonts w:cs="David" w:hint="cs"/>
          <w:rtl/>
        </w:rPr>
      </w:pPr>
      <w:r w:rsidRPr="009B2735">
        <w:rPr>
          <w:rFonts w:cs="David" w:hint="cs"/>
          <w:u w:val="single"/>
          <w:rtl/>
        </w:rPr>
        <w:t>היו"ר יעקב מרגי:</w:t>
      </w:r>
    </w:p>
    <w:p w14:paraId="6CDE42FB" w14:textId="77777777" w:rsidR="009B2735" w:rsidRPr="009B2735" w:rsidRDefault="009B2735" w:rsidP="009B2735">
      <w:pPr>
        <w:bidi/>
        <w:rPr>
          <w:rFonts w:cs="David" w:hint="cs"/>
          <w:rtl/>
        </w:rPr>
      </w:pPr>
    </w:p>
    <w:p w14:paraId="25BC7D03" w14:textId="77777777" w:rsidR="009B2735" w:rsidRPr="009B2735" w:rsidRDefault="009B2735" w:rsidP="009B2735">
      <w:pPr>
        <w:bidi/>
        <w:rPr>
          <w:rFonts w:cs="David" w:hint="cs"/>
          <w:rtl/>
        </w:rPr>
      </w:pPr>
      <w:r w:rsidRPr="009B2735">
        <w:rPr>
          <w:rFonts w:cs="David" w:hint="cs"/>
          <w:rtl/>
        </w:rPr>
        <w:tab/>
        <w:t>הגשת הצעה לסדר מכובדת, מקובלת, היא תובא להצבעה. הנושא על סדר היום, לא הייתי רוצה שמחר מאן דהוא יאמר שלא נתנו לדיון להתקיים, והנושא יעבור עם כתם. ניתן למספר חברים להתבטא. יש מספר דוברים, הרשימה נסגרה על מספר דוברים מצומצם--</w:t>
      </w:r>
    </w:p>
    <w:p w14:paraId="4B14B03C" w14:textId="77777777" w:rsidR="009B2735" w:rsidRPr="009B2735" w:rsidRDefault="009B2735" w:rsidP="009B2735">
      <w:pPr>
        <w:bidi/>
        <w:rPr>
          <w:rFonts w:cs="David" w:hint="cs"/>
          <w:rtl/>
        </w:rPr>
      </w:pPr>
    </w:p>
    <w:p w14:paraId="73B9C6F5" w14:textId="77777777" w:rsidR="009B2735" w:rsidRPr="009B2735" w:rsidRDefault="009B2735" w:rsidP="009B2735">
      <w:pPr>
        <w:bidi/>
        <w:rPr>
          <w:rFonts w:cs="David" w:hint="cs"/>
          <w:rtl/>
        </w:rPr>
      </w:pPr>
      <w:r w:rsidRPr="009B2735">
        <w:rPr>
          <w:rFonts w:cs="David" w:hint="cs"/>
          <w:u w:val="single"/>
          <w:rtl/>
        </w:rPr>
        <w:t>משה שרוני:</w:t>
      </w:r>
    </w:p>
    <w:p w14:paraId="3912AB0D" w14:textId="77777777" w:rsidR="009B2735" w:rsidRPr="009B2735" w:rsidRDefault="009B2735" w:rsidP="009B2735">
      <w:pPr>
        <w:bidi/>
        <w:rPr>
          <w:rFonts w:cs="David" w:hint="cs"/>
          <w:rtl/>
        </w:rPr>
      </w:pPr>
    </w:p>
    <w:p w14:paraId="1C38E9EA" w14:textId="77777777" w:rsidR="009B2735" w:rsidRPr="009B2735" w:rsidRDefault="009B2735" w:rsidP="009B2735">
      <w:pPr>
        <w:bidi/>
        <w:rPr>
          <w:rFonts w:cs="David" w:hint="cs"/>
          <w:rtl/>
        </w:rPr>
      </w:pPr>
      <w:r w:rsidRPr="009B2735">
        <w:rPr>
          <w:rFonts w:cs="David" w:hint="cs"/>
          <w:rtl/>
        </w:rPr>
        <w:tab/>
        <w:t xml:space="preserve"> מה זה כתם? תסלח לי מאוד, מצביעים.</w:t>
      </w:r>
    </w:p>
    <w:p w14:paraId="4E7287D4" w14:textId="77777777" w:rsidR="009B2735" w:rsidRPr="009B2735" w:rsidRDefault="009B2735" w:rsidP="009B2735">
      <w:pPr>
        <w:bidi/>
        <w:rPr>
          <w:rFonts w:cs="David" w:hint="cs"/>
          <w:rtl/>
        </w:rPr>
      </w:pPr>
    </w:p>
    <w:p w14:paraId="1AD1B758" w14:textId="77777777" w:rsidR="009B2735" w:rsidRPr="009B2735" w:rsidRDefault="009B2735" w:rsidP="009B2735">
      <w:pPr>
        <w:bidi/>
        <w:rPr>
          <w:rFonts w:cs="David" w:hint="cs"/>
          <w:rtl/>
        </w:rPr>
      </w:pPr>
      <w:r w:rsidRPr="009B2735">
        <w:rPr>
          <w:rFonts w:cs="David" w:hint="cs"/>
          <w:u w:val="single"/>
          <w:rtl/>
        </w:rPr>
        <w:t>היו"ר יעקב מרגי:</w:t>
      </w:r>
    </w:p>
    <w:p w14:paraId="7A7370F3" w14:textId="77777777" w:rsidR="009B2735" w:rsidRPr="009B2735" w:rsidRDefault="009B2735" w:rsidP="009B2735">
      <w:pPr>
        <w:bidi/>
        <w:rPr>
          <w:rFonts w:cs="David" w:hint="cs"/>
          <w:rtl/>
        </w:rPr>
      </w:pPr>
    </w:p>
    <w:p w14:paraId="39C10D25" w14:textId="77777777" w:rsidR="009B2735" w:rsidRPr="009B2735" w:rsidRDefault="009B2735" w:rsidP="009B2735">
      <w:pPr>
        <w:bidi/>
        <w:rPr>
          <w:rFonts w:cs="David" w:hint="cs"/>
          <w:rtl/>
        </w:rPr>
      </w:pPr>
      <w:r w:rsidRPr="009B2735">
        <w:rPr>
          <w:rFonts w:cs="David" w:hint="cs"/>
          <w:rtl/>
        </w:rPr>
        <w:tab/>
        <w:t>--נביא את ההצעה לסדר שלך להצבעה.</w:t>
      </w:r>
    </w:p>
    <w:p w14:paraId="3E220973" w14:textId="77777777" w:rsidR="009B2735" w:rsidRPr="009B2735" w:rsidRDefault="009B2735" w:rsidP="009B2735">
      <w:pPr>
        <w:bidi/>
        <w:rPr>
          <w:rFonts w:cs="David" w:hint="cs"/>
          <w:rtl/>
        </w:rPr>
      </w:pPr>
    </w:p>
    <w:p w14:paraId="3AD165C8" w14:textId="77777777" w:rsidR="009B2735" w:rsidRPr="009B2735" w:rsidRDefault="009B2735" w:rsidP="009B2735">
      <w:pPr>
        <w:bidi/>
        <w:rPr>
          <w:rFonts w:cs="David" w:hint="cs"/>
          <w:rtl/>
        </w:rPr>
      </w:pPr>
      <w:r w:rsidRPr="009B2735">
        <w:rPr>
          <w:rFonts w:cs="David" w:hint="cs"/>
          <w:u w:val="single"/>
          <w:rtl/>
        </w:rPr>
        <w:t>משה שרוני:</w:t>
      </w:r>
    </w:p>
    <w:p w14:paraId="0E3A7DCE" w14:textId="77777777" w:rsidR="009B2735" w:rsidRPr="009B2735" w:rsidRDefault="009B2735" w:rsidP="009B2735">
      <w:pPr>
        <w:bidi/>
        <w:rPr>
          <w:rFonts w:cs="David" w:hint="cs"/>
          <w:rtl/>
        </w:rPr>
      </w:pPr>
    </w:p>
    <w:p w14:paraId="74F8FAA2" w14:textId="77777777" w:rsidR="009B2735" w:rsidRPr="009B2735" w:rsidRDefault="009B2735" w:rsidP="009B2735">
      <w:pPr>
        <w:bidi/>
        <w:rPr>
          <w:rFonts w:cs="David" w:hint="cs"/>
          <w:rtl/>
        </w:rPr>
      </w:pPr>
      <w:r w:rsidRPr="009B2735">
        <w:rPr>
          <w:rFonts w:cs="David" w:hint="cs"/>
          <w:rtl/>
        </w:rPr>
        <w:tab/>
        <w:t xml:space="preserve"> זה לא מקובל. תסלח לי מאוד. </w:t>
      </w:r>
    </w:p>
    <w:p w14:paraId="0EB41EE7" w14:textId="77777777" w:rsidR="009B2735" w:rsidRPr="009B2735" w:rsidRDefault="009B2735" w:rsidP="009B2735">
      <w:pPr>
        <w:bidi/>
        <w:rPr>
          <w:rFonts w:cs="David" w:hint="cs"/>
          <w:rtl/>
        </w:rPr>
      </w:pPr>
    </w:p>
    <w:p w14:paraId="2F1235BF" w14:textId="77777777" w:rsidR="009B2735" w:rsidRPr="009B2735" w:rsidRDefault="009B2735" w:rsidP="009B2735">
      <w:pPr>
        <w:bidi/>
        <w:rPr>
          <w:rFonts w:cs="David" w:hint="cs"/>
          <w:rtl/>
        </w:rPr>
      </w:pPr>
      <w:r w:rsidRPr="009B2735">
        <w:rPr>
          <w:rFonts w:cs="David" w:hint="cs"/>
          <w:u w:val="single"/>
          <w:rtl/>
        </w:rPr>
        <w:t>ראובן ריבלין:</w:t>
      </w:r>
    </w:p>
    <w:p w14:paraId="68A4B235" w14:textId="77777777" w:rsidR="009B2735" w:rsidRPr="009B2735" w:rsidRDefault="009B2735" w:rsidP="009B2735">
      <w:pPr>
        <w:bidi/>
        <w:rPr>
          <w:rFonts w:cs="David" w:hint="cs"/>
          <w:rtl/>
        </w:rPr>
      </w:pPr>
    </w:p>
    <w:p w14:paraId="11558295" w14:textId="77777777" w:rsidR="009B2735" w:rsidRPr="009B2735" w:rsidRDefault="009B2735" w:rsidP="009B2735">
      <w:pPr>
        <w:bidi/>
        <w:rPr>
          <w:rFonts w:cs="David" w:hint="cs"/>
          <w:rtl/>
        </w:rPr>
      </w:pPr>
      <w:r w:rsidRPr="009B2735">
        <w:rPr>
          <w:rFonts w:cs="David" w:hint="cs"/>
          <w:rtl/>
        </w:rPr>
        <w:tab/>
        <w:t xml:space="preserve"> כדי לא להתייחס רק לעניין אני אומר כמה דברי תורה מהימים הנוראים שממשמשים ובאים. בנוסח ירושלים אנחנו מתפללים על 42 חטאים ואומרים: על חטא שחטאנו לפניך. יש שם חטאים קשים ביותר, החטא האחרון הוא על חטא שחטאנו לפניך בתימהון לבב. לא הבנתי אף פעם מדוע מסיימים את התפילה בחטא שבעיני הוא היה דבר של מה בכך. תימהון לבב, אומרים המפרשים, הוא חטא יותר גרוע מהכול, כי מי שרוצה לגנוב או לזלזל או להשחית או להדיח עדים לשקר, זה אדם שיודע מה הוא עושה. תימהון לבב זה אדם שעושה ואומר: אני, ואני, ובכלל אני?</w:t>
      </w:r>
    </w:p>
    <w:p w14:paraId="187F541D" w14:textId="77777777" w:rsidR="009B2735" w:rsidRPr="009B2735" w:rsidRDefault="009B2735" w:rsidP="009B2735">
      <w:pPr>
        <w:bidi/>
        <w:rPr>
          <w:rFonts w:cs="David" w:hint="cs"/>
          <w:rtl/>
        </w:rPr>
      </w:pPr>
    </w:p>
    <w:p w14:paraId="67CAA909" w14:textId="77777777" w:rsidR="009B2735" w:rsidRPr="009B2735" w:rsidRDefault="009B2735" w:rsidP="009B2735">
      <w:pPr>
        <w:bidi/>
        <w:rPr>
          <w:rFonts w:cs="David" w:hint="cs"/>
          <w:rtl/>
        </w:rPr>
      </w:pPr>
      <w:r w:rsidRPr="009B2735">
        <w:rPr>
          <w:rFonts w:cs="David" w:hint="cs"/>
          <w:rtl/>
        </w:rPr>
        <w:tab/>
        <w:t xml:space="preserve">רבותי, אני לא רוצה להיכנס לפרשת השתלשלות העניין. הכנסת במליאתה העבירה את הצעת החוק בקריאה טרומית, והעבירה לוועדת הכנסת על מנת שתקבע איזו ועדה תהיה משום שהיו שתי הצעות, הוועדה הייעודית על פי החוק, שהיא ועדת החוקה, חוק ומשפט, והוועדה שהציע אחד מחברי הכנסת. החלטות ועדת הכנסת הן החלטות שרשאיות להיות פוליטיות, לפעמים מתוך שיקולים של נהלים ושל סדרי עדיפויות שנותנים יושבי-ראש כאלה או אחרים. משהחליטה ועדת הכנסת ולא נתבקשה רביזיה, החלטתה היא סופית. לומר: אני לא יכול להעלות כל פעם משום שכתוב בחוק, הוא דבר של היתממות, מה עוד שחבר הכנסת והפוליטיקאי מנחם בן-ששון, שהוא איש אשכולות ברמה האישית, הוא יודע שתעלולי הכנסת ותעלולי האפשרות של המיוריזציה של הרוב קיימים, משום שאני רואה אותו הרבה פעמים מגיע להצבעות בוועדות אחרות, למשל, בוועדת הכספים, ומצביע על דברים שאין לו מושג על מה הוא הצביע עליהם, רק משום שהרוב הכריח אותו. </w:t>
      </w:r>
    </w:p>
    <w:p w14:paraId="64C3A991" w14:textId="77777777" w:rsidR="009B2735" w:rsidRPr="009B2735" w:rsidRDefault="009B2735" w:rsidP="009B2735">
      <w:pPr>
        <w:bidi/>
        <w:rPr>
          <w:rFonts w:cs="David" w:hint="cs"/>
          <w:rtl/>
        </w:rPr>
      </w:pPr>
    </w:p>
    <w:p w14:paraId="414CFDB6" w14:textId="77777777" w:rsidR="009B2735" w:rsidRPr="009B2735" w:rsidRDefault="009B2735" w:rsidP="009B2735">
      <w:pPr>
        <w:bidi/>
        <w:rPr>
          <w:rFonts w:cs="David" w:hint="cs"/>
          <w:rtl/>
        </w:rPr>
      </w:pPr>
      <w:r w:rsidRPr="009B2735">
        <w:rPr>
          <w:rFonts w:cs="David" w:hint="cs"/>
          <w:u w:val="single"/>
          <w:rtl/>
        </w:rPr>
        <w:t>אורי אריאל:</w:t>
      </w:r>
    </w:p>
    <w:p w14:paraId="41AE0762" w14:textId="77777777" w:rsidR="009B2735" w:rsidRPr="009B2735" w:rsidRDefault="009B2735" w:rsidP="009B2735">
      <w:pPr>
        <w:bidi/>
        <w:rPr>
          <w:rFonts w:cs="David" w:hint="cs"/>
          <w:rtl/>
        </w:rPr>
      </w:pPr>
    </w:p>
    <w:p w14:paraId="4C5E1364" w14:textId="77777777" w:rsidR="009B2735" w:rsidRPr="009B2735" w:rsidRDefault="009B2735" w:rsidP="009B2735">
      <w:pPr>
        <w:bidi/>
        <w:rPr>
          <w:rFonts w:cs="David" w:hint="cs"/>
          <w:rtl/>
        </w:rPr>
      </w:pPr>
      <w:r w:rsidRPr="009B2735">
        <w:rPr>
          <w:rFonts w:cs="David" w:hint="cs"/>
          <w:rtl/>
        </w:rPr>
        <w:tab/>
        <w:t xml:space="preserve"> לא, לא, לא.</w:t>
      </w:r>
    </w:p>
    <w:p w14:paraId="501AC688" w14:textId="77777777" w:rsidR="009B2735" w:rsidRPr="009B2735" w:rsidRDefault="009B2735" w:rsidP="009B2735">
      <w:pPr>
        <w:bidi/>
        <w:rPr>
          <w:rFonts w:cs="David" w:hint="cs"/>
          <w:rtl/>
        </w:rPr>
      </w:pPr>
      <w:r w:rsidRPr="009B2735">
        <w:rPr>
          <w:rFonts w:cs="David"/>
          <w:u w:val="single"/>
          <w:rtl/>
        </w:rPr>
        <w:br w:type="page"/>
      </w:r>
      <w:r w:rsidRPr="009B2735">
        <w:rPr>
          <w:rFonts w:cs="David" w:hint="cs"/>
          <w:u w:val="single"/>
          <w:rtl/>
        </w:rPr>
        <w:t>ראובן ריבלין:</w:t>
      </w:r>
    </w:p>
    <w:p w14:paraId="2E3F3C21" w14:textId="77777777" w:rsidR="009B2735" w:rsidRPr="009B2735" w:rsidRDefault="009B2735" w:rsidP="009B2735">
      <w:pPr>
        <w:bidi/>
        <w:rPr>
          <w:rFonts w:cs="David" w:hint="cs"/>
          <w:rtl/>
        </w:rPr>
      </w:pPr>
    </w:p>
    <w:p w14:paraId="4AF286F8" w14:textId="77777777" w:rsidR="009B2735" w:rsidRPr="009B2735" w:rsidRDefault="009B2735" w:rsidP="009B2735">
      <w:pPr>
        <w:bidi/>
        <w:rPr>
          <w:rFonts w:cs="David" w:hint="cs"/>
          <w:rtl/>
        </w:rPr>
      </w:pPr>
      <w:r w:rsidRPr="009B2735">
        <w:rPr>
          <w:rFonts w:cs="David" w:hint="cs"/>
          <w:rtl/>
        </w:rPr>
        <w:tab/>
        <w:t xml:space="preserve"> אנחנו, הכנסת, צריכים לכבד את החלטתנו, ואם לא קרה משהו שלא ממין העניין, אנחנו חייבים להמשיך ולאחוז בהחלטות שנתקבלו בוועדת הכנסת. יותר מכך, אין הרי החנינה לגבי עניין נקודתי של פינוי גוש קטיף כחנינה כללית, וזה היה השיקול שהנחה אותנו. אני מתאר לעצמי שחבר הכנסת הנכבד, ידידי הטוב וקרוב משפחתי עקב נישואים, שהוא איש אשכולות, מנחם בן-ששון, יפסיק להיות כל כך פולטיקאי בשנה השנייה לשהותו בכנסת.</w:t>
      </w:r>
    </w:p>
    <w:p w14:paraId="5530AEC9" w14:textId="77777777" w:rsidR="009B2735" w:rsidRPr="009B2735" w:rsidRDefault="009B2735" w:rsidP="009B2735">
      <w:pPr>
        <w:bidi/>
        <w:rPr>
          <w:rFonts w:cs="David" w:hint="cs"/>
          <w:rtl/>
        </w:rPr>
      </w:pPr>
    </w:p>
    <w:p w14:paraId="47AE34ED" w14:textId="77777777" w:rsidR="009B2735" w:rsidRPr="009B2735" w:rsidRDefault="009B2735" w:rsidP="009B2735">
      <w:pPr>
        <w:bidi/>
        <w:rPr>
          <w:rFonts w:cs="David" w:hint="cs"/>
          <w:rtl/>
        </w:rPr>
      </w:pPr>
      <w:r w:rsidRPr="009B2735">
        <w:rPr>
          <w:rFonts w:cs="David" w:hint="cs"/>
          <w:u w:val="single"/>
          <w:rtl/>
        </w:rPr>
        <w:t>אביגדור יצחקי:</w:t>
      </w:r>
    </w:p>
    <w:p w14:paraId="0131551F" w14:textId="77777777" w:rsidR="009B2735" w:rsidRPr="009B2735" w:rsidRDefault="009B2735" w:rsidP="009B2735">
      <w:pPr>
        <w:bidi/>
        <w:rPr>
          <w:rFonts w:cs="David" w:hint="cs"/>
          <w:rtl/>
        </w:rPr>
      </w:pPr>
    </w:p>
    <w:p w14:paraId="5C9B44C0" w14:textId="77777777" w:rsidR="009B2735" w:rsidRPr="009B2735" w:rsidRDefault="009B2735" w:rsidP="009B2735">
      <w:pPr>
        <w:bidi/>
        <w:rPr>
          <w:rFonts w:cs="David" w:hint="cs"/>
          <w:rtl/>
        </w:rPr>
      </w:pPr>
      <w:r w:rsidRPr="009B2735">
        <w:rPr>
          <w:rFonts w:cs="David" w:hint="cs"/>
          <w:rtl/>
        </w:rPr>
        <w:tab/>
        <w:t xml:space="preserve"> אדוני היושב-ראש, אני מבקש להצביע על ההצעה לסדר, זה נכון. לא משנה איזו הצבעה תהיה פה, ברור למה הדברים מכוונים. אני ממש רוצה לבקש מחברי הטוב מנחם בן-ששון, בשם החברות,  לא לעשות פלסתר את מעמדו. הלוא ועדת שרים אישרה את הצעת החוק הזאת, היא עברה בקריאה טרומית, כמעט פה אחד, כמעט על ידי כל חברי הכנסת שהיו שם, למעט בודדים. החוק שוועדת הכנסת דנה בו, היא דנה בפן המהותי לאן הוא צריך לעבור. זו לא היתה איזו גחמה של מישהו שהוביל אותה לוועדת החוץ והביטחון, ולא בגלל שידענו או לא ידענו מה עמדתו של יושב-ראש ועדת החוקה בעניין הזה. אמרנו שהנושא העיקרי, מבחינתם של רוב חברי הכנסת, הוא לאפשר את שירותם בצבא ההגנה לישראל של אותם אנשים שעברו עבירות, ודרך אגב זה לא חל רק על הימין, זה יכול לחול על כל אדם במדינת ישראל, גם על אלה שמפגינים מול הגדר </w:t>
      </w:r>
      <w:r w:rsidRPr="009B2735">
        <w:rPr>
          <w:rFonts w:cs="David"/>
          <w:rtl/>
        </w:rPr>
        <w:t>–</w:t>
      </w:r>
      <w:r w:rsidRPr="009B2735">
        <w:rPr>
          <w:rFonts w:cs="David" w:hint="cs"/>
          <w:rtl/>
        </w:rPr>
        <w:t xml:space="preserve"> הם לא רוצים כל כך להתגייס, אבל אם חלק מהם רוצים להתגייס, הם צריכים את זה כדי לאפשר להם להתגייס לצבא ההגנה לישראל, כי צבא ההגנה לישראל הוא מעבר לכל מחלוקת. </w:t>
      </w:r>
    </w:p>
    <w:p w14:paraId="4BA96652" w14:textId="77777777" w:rsidR="009B2735" w:rsidRPr="009B2735" w:rsidRDefault="009B2735" w:rsidP="009B2735">
      <w:pPr>
        <w:bidi/>
        <w:rPr>
          <w:rFonts w:cs="David" w:hint="cs"/>
          <w:rtl/>
        </w:rPr>
      </w:pPr>
    </w:p>
    <w:p w14:paraId="3CC744A9" w14:textId="77777777" w:rsidR="009B2735" w:rsidRPr="009B2735" w:rsidRDefault="009B2735" w:rsidP="009B2735">
      <w:pPr>
        <w:bidi/>
        <w:rPr>
          <w:rFonts w:cs="David" w:hint="cs"/>
          <w:rtl/>
        </w:rPr>
      </w:pPr>
      <w:r w:rsidRPr="009B2735">
        <w:rPr>
          <w:rFonts w:cs="David" w:hint="cs"/>
          <w:rtl/>
        </w:rPr>
        <w:tab/>
        <w:t>ולכן אני מציע, מנחם בן-ששון, אתה גם סיכמת, אני מבין, שינוי ממשל, אני גם מתפלא על אביגדור ליברמן ידידי הטוב, שהסכים למין שינוי ממשל כזה שאין בו ולא כלום משינוי ממשל, יש בו איזה דברים סמנטיים.</w:t>
      </w:r>
    </w:p>
    <w:p w14:paraId="43A1DE50" w14:textId="77777777" w:rsidR="009B2735" w:rsidRPr="009B2735" w:rsidRDefault="009B2735" w:rsidP="009B2735">
      <w:pPr>
        <w:bidi/>
        <w:rPr>
          <w:rFonts w:cs="David" w:hint="cs"/>
          <w:rtl/>
        </w:rPr>
      </w:pPr>
    </w:p>
    <w:p w14:paraId="33DA7183" w14:textId="77777777" w:rsidR="009B2735" w:rsidRPr="009B2735" w:rsidRDefault="009B2735" w:rsidP="009B2735">
      <w:pPr>
        <w:bidi/>
        <w:rPr>
          <w:rFonts w:cs="David" w:hint="cs"/>
          <w:rtl/>
        </w:rPr>
      </w:pPr>
      <w:r w:rsidRPr="009B2735">
        <w:rPr>
          <w:rFonts w:cs="David" w:hint="cs"/>
          <w:u w:val="single"/>
          <w:rtl/>
        </w:rPr>
        <w:t>אורי אריאל:</w:t>
      </w:r>
    </w:p>
    <w:p w14:paraId="5E418F3F" w14:textId="77777777" w:rsidR="009B2735" w:rsidRPr="009B2735" w:rsidRDefault="009B2735" w:rsidP="009B2735">
      <w:pPr>
        <w:bidi/>
        <w:rPr>
          <w:rFonts w:cs="David" w:hint="cs"/>
          <w:rtl/>
        </w:rPr>
      </w:pPr>
    </w:p>
    <w:p w14:paraId="142149DE" w14:textId="77777777" w:rsidR="009B2735" w:rsidRPr="009B2735" w:rsidRDefault="009B2735" w:rsidP="009B2735">
      <w:pPr>
        <w:bidi/>
        <w:rPr>
          <w:rFonts w:cs="David" w:hint="cs"/>
          <w:rtl/>
        </w:rPr>
      </w:pPr>
      <w:r w:rsidRPr="009B2735">
        <w:rPr>
          <w:rFonts w:cs="David" w:hint="cs"/>
          <w:rtl/>
        </w:rPr>
        <w:tab/>
        <w:t xml:space="preserve"> אני מבקש להגן על ליברמן...</w:t>
      </w:r>
    </w:p>
    <w:p w14:paraId="5C1B854A" w14:textId="77777777" w:rsidR="009B2735" w:rsidRPr="009B2735" w:rsidRDefault="009B2735" w:rsidP="009B2735">
      <w:pPr>
        <w:bidi/>
        <w:rPr>
          <w:rFonts w:cs="David" w:hint="cs"/>
          <w:rtl/>
        </w:rPr>
      </w:pPr>
    </w:p>
    <w:p w14:paraId="26D55834" w14:textId="77777777" w:rsidR="009B2735" w:rsidRPr="009B2735" w:rsidRDefault="009B2735" w:rsidP="009B2735">
      <w:pPr>
        <w:bidi/>
        <w:rPr>
          <w:rFonts w:cs="David" w:hint="cs"/>
          <w:rtl/>
        </w:rPr>
      </w:pPr>
      <w:r w:rsidRPr="009B2735">
        <w:rPr>
          <w:rFonts w:cs="David" w:hint="cs"/>
          <w:u w:val="single"/>
          <w:rtl/>
        </w:rPr>
        <w:t>אביגדור יצחקי:</w:t>
      </w:r>
    </w:p>
    <w:p w14:paraId="61A58114" w14:textId="77777777" w:rsidR="009B2735" w:rsidRPr="009B2735" w:rsidRDefault="009B2735" w:rsidP="009B2735">
      <w:pPr>
        <w:bidi/>
        <w:rPr>
          <w:rFonts w:cs="David" w:hint="cs"/>
          <w:rtl/>
        </w:rPr>
      </w:pPr>
    </w:p>
    <w:p w14:paraId="2555D354" w14:textId="77777777" w:rsidR="009B2735" w:rsidRPr="009B2735" w:rsidRDefault="009B2735" w:rsidP="009B2735">
      <w:pPr>
        <w:bidi/>
        <w:rPr>
          <w:rFonts w:cs="David" w:hint="cs"/>
          <w:u w:val="single"/>
          <w:rtl/>
        </w:rPr>
      </w:pPr>
      <w:r w:rsidRPr="009B2735">
        <w:rPr>
          <w:rFonts w:cs="David" w:hint="cs"/>
          <w:rtl/>
        </w:rPr>
        <w:tab/>
        <w:t xml:space="preserve"> בתוך חונטה של שניים-שלושה אנשים, שהם חושבים שהם יובילו את המדינה לאיזה שינוי כאילו, שיהיה ברור לכולם שהדיון מהותי, הדיון ענייני, וכל מי שינסה לעשות איזה תרגילים שלא מן העניין--</w:t>
      </w:r>
    </w:p>
    <w:p w14:paraId="6899090B" w14:textId="77777777" w:rsidR="009B2735" w:rsidRPr="009B2735" w:rsidRDefault="009B2735" w:rsidP="009B2735">
      <w:pPr>
        <w:bidi/>
        <w:rPr>
          <w:rFonts w:cs="David" w:hint="cs"/>
          <w:u w:val="single"/>
          <w:rtl/>
        </w:rPr>
      </w:pPr>
    </w:p>
    <w:p w14:paraId="51FCC86E" w14:textId="77777777" w:rsidR="009B2735" w:rsidRPr="009B2735" w:rsidRDefault="009B2735" w:rsidP="009B2735">
      <w:pPr>
        <w:bidi/>
        <w:rPr>
          <w:rFonts w:cs="David" w:hint="cs"/>
          <w:rtl/>
        </w:rPr>
      </w:pPr>
      <w:r w:rsidRPr="009B2735">
        <w:rPr>
          <w:rFonts w:cs="David" w:hint="cs"/>
          <w:u w:val="single"/>
          <w:rtl/>
        </w:rPr>
        <w:t>אורי אריאל:</w:t>
      </w:r>
    </w:p>
    <w:p w14:paraId="69A21134" w14:textId="77777777" w:rsidR="009B2735" w:rsidRPr="009B2735" w:rsidRDefault="009B2735" w:rsidP="009B2735">
      <w:pPr>
        <w:bidi/>
        <w:rPr>
          <w:rFonts w:cs="David" w:hint="cs"/>
          <w:rtl/>
        </w:rPr>
      </w:pPr>
    </w:p>
    <w:p w14:paraId="097AF1A7" w14:textId="77777777" w:rsidR="009B2735" w:rsidRPr="009B2735" w:rsidRDefault="009B2735" w:rsidP="009B2735">
      <w:pPr>
        <w:bidi/>
        <w:rPr>
          <w:rFonts w:cs="David" w:hint="cs"/>
          <w:rtl/>
        </w:rPr>
      </w:pPr>
      <w:r w:rsidRPr="009B2735">
        <w:rPr>
          <w:rFonts w:cs="David" w:hint="cs"/>
          <w:rtl/>
        </w:rPr>
        <w:tab/>
        <w:t xml:space="preserve"> אני מבקש ממך למשוך את המילה "חונטה".</w:t>
      </w:r>
    </w:p>
    <w:p w14:paraId="4C954D83" w14:textId="77777777" w:rsidR="009B2735" w:rsidRPr="009B2735" w:rsidRDefault="009B2735" w:rsidP="009B2735">
      <w:pPr>
        <w:bidi/>
        <w:rPr>
          <w:rFonts w:cs="David" w:hint="cs"/>
          <w:rtl/>
        </w:rPr>
      </w:pPr>
    </w:p>
    <w:p w14:paraId="16CB7D20" w14:textId="77777777" w:rsidR="009B2735" w:rsidRPr="009B2735" w:rsidRDefault="009B2735" w:rsidP="009B2735">
      <w:pPr>
        <w:bidi/>
        <w:rPr>
          <w:rFonts w:cs="David" w:hint="cs"/>
          <w:rtl/>
        </w:rPr>
      </w:pPr>
      <w:r w:rsidRPr="009B2735">
        <w:rPr>
          <w:rFonts w:cs="David" w:hint="cs"/>
          <w:u w:val="single"/>
          <w:rtl/>
        </w:rPr>
        <w:t>אביגדור יצחקי:</w:t>
      </w:r>
    </w:p>
    <w:p w14:paraId="178BE2A2" w14:textId="77777777" w:rsidR="009B2735" w:rsidRPr="009B2735" w:rsidRDefault="009B2735" w:rsidP="009B2735">
      <w:pPr>
        <w:bidi/>
        <w:rPr>
          <w:rFonts w:cs="David" w:hint="cs"/>
          <w:rtl/>
        </w:rPr>
      </w:pPr>
    </w:p>
    <w:p w14:paraId="6C82288E" w14:textId="77777777" w:rsidR="009B2735" w:rsidRPr="009B2735" w:rsidRDefault="009B2735" w:rsidP="009B2735">
      <w:pPr>
        <w:bidi/>
        <w:rPr>
          <w:rFonts w:cs="David" w:hint="cs"/>
          <w:rtl/>
        </w:rPr>
      </w:pPr>
      <w:r w:rsidRPr="009B2735">
        <w:rPr>
          <w:rFonts w:cs="David" w:hint="cs"/>
          <w:rtl/>
        </w:rPr>
        <w:tab/>
        <w:t xml:space="preserve"> --אני מציע לכל מי שרוצה לעסוק בתרגילים פרלמנטריים פוליטיים שלא מן המהות, לחדול מהם ולהפסיק.</w:t>
      </w:r>
    </w:p>
    <w:p w14:paraId="585AC945" w14:textId="77777777" w:rsidR="009B2735" w:rsidRPr="009B2735" w:rsidRDefault="009B2735" w:rsidP="009B2735">
      <w:pPr>
        <w:bidi/>
        <w:rPr>
          <w:rFonts w:cs="David" w:hint="cs"/>
          <w:rtl/>
        </w:rPr>
      </w:pPr>
    </w:p>
    <w:p w14:paraId="2DE8354F" w14:textId="77777777" w:rsidR="009B2735" w:rsidRPr="009B2735" w:rsidRDefault="009B2735" w:rsidP="009B2735">
      <w:pPr>
        <w:bidi/>
        <w:rPr>
          <w:rFonts w:cs="David" w:hint="cs"/>
          <w:rtl/>
        </w:rPr>
      </w:pPr>
      <w:r w:rsidRPr="009B2735">
        <w:rPr>
          <w:rFonts w:cs="David" w:hint="cs"/>
          <w:u w:val="single"/>
          <w:rtl/>
        </w:rPr>
        <w:t>אסתרינה טרטמן:</w:t>
      </w:r>
    </w:p>
    <w:p w14:paraId="4051D7FD" w14:textId="77777777" w:rsidR="009B2735" w:rsidRPr="009B2735" w:rsidRDefault="009B2735" w:rsidP="009B2735">
      <w:pPr>
        <w:bidi/>
        <w:rPr>
          <w:rFonts w:cs="David" w:hint="cs"/>
          <w:rtl/>
        </w:rPr>
      </w:pPr>
    </w:p>
    <w:p w14:paraId="1ED7D8E8" w14:textId="77777777" w:rsidR="009B2735" w:rsidRPr="009B2735" w:rsidRDefault="009B2735" w:rsidP="009B2735">
      <w:pPr>
        <w:bidi/>
        <w:rPr>
          <w:rFonts w:cs="David" w:hint="cs"/>
          <w:rtl/>
        </w:rPr>
      </w:pPr>
      <w:r w:rsidRPr="009B2735">
        <w:rPr>
          <w:rFonts w:cs="David" w:hint="cs"/>
          <w:rtl/>
        </w:rPr>
        <w:tab/>
        <w:t>אני רוצה לומר לידידי, חבר הכנסת בן-ששון, לטיעון שהנושא הזה לוועדת החוקה חוק ומשפט. ייתכן שיש היגיון בדבריו, אבל מניסיוני בשנה שחלפה בוועדה הזאת, מדי פעם, כשהיו סוגיות של העברת הצעות חוק מוועדה לוועדה, הטענה הזאת שוב ושוב חזרה ועלתה, שהנושאים האלה בדיוק מתאימים לוועדת החוקה, חוק ומשפט. אני יודעת שכתוב בתקנון מה, פחות או יותר, הולך לאיזו ועדה, כדי שתהיה חלוקה, אבל אני מבקשת לחדד את הסוגיה. הטענה לדיון בוועדת החוקה, חוק ומשפט יכולה להיות נכונה לכל הצעת חוק שעולה בבית הזה, כי הכול כרוך בחוק, חוקה ומשפט, הגבול הוא מאוד-מאוד דק. מכיוון שיש לגיטימציה וחובת עבודה לכל הוועדות האחרות צריכים לראות מה ההשלכה, אני לא מתייחסת כרגע לדחף הפוליטי או למניעים כאלה או אחרים של חבר הכנסת בן-ששון, אני רוצה להאמין שזה בא ממקום נקי וטהור.</w:t>
      </w:r>
    </w:p>
    <w:p w14:paraId="59A90782" w14:textId="77777777" w:rsidR="009B2735" w:rsidRPr="009B2735" w:rsidRDefault="009B2735" w:rsidP="009B2735">
      <w:pPr>
        <w:bidi/>
        <w:rPr>
          <w:rFonts w:cs="David" w:hint="cs"/>
          <w:rtl/>
        </w:rPr>
      </w:pPr>
      <w:r w:rsidRPr="009B2735">
        <w:rPr>
          <w:rFonts w:cs="David"/>
          <w:u w:val="single"/>
          <w:rtl/>
        </w:rPr>
        <w:br w:type="page"/>
      </w:r>
      <w:r w:rsidRPr="009B2735">
        <w:rPr>
          <w:rFonts w:cs="David" w:hint="cs"/>
          <w:u w:val="single"/>
          <w:rtl/>
        </w:rPr>
        <w:t>היו"ר יעקב מרגי:</w:t>
      </w:r>
    </w:p>
    <w:p w14:paraId="4491EE27" w14:textId="77777777" w:rsidR="009B2735" w:rsidRPr="009B2735" w:rsidRDefault="009B2735" w:rsidP="009B2735">
      <w:pPr>
        <w:bidi/>
        <w:rPr>
          <w:rFonts w:cs="David" w:hint="cs"/>
          <w:rtl/>
        </w:rPr>
      </w:pPr>
    </w:p>
    <w:p w14:paraId="2D6A2589" w14:textId="77777777" w:rsidR="009B2735" w:rsidRPr="009B2735" w:rsidRDefault="009B2735" w:rsidP="009B2735">
      <w:pPr>
        <w:bidi/>
        <w:rPr>
          <w:rFonts w:cs="David" w:hint="cs"/>
          <w:rtl/>
        </w:rPr>
      </w:pPr>
      <w:r w:rsidRPr="009B2735">
        <w:rPr>
          <w:rFonts w:cs="David" w:hint="cs"/>
          <w:rtl/>
        </w:rPr>
        <w:tab/>
        <w:t xml:space="preserve">תודה. אני מביא להצבעה את ההצעה לסדר של חבר הכנסת שרוני. </w:t>
      </w:r>
    </w:p>
    <w:p w14:paraId="5C2ECAAA" w14:textId="77777777" w:rsidR="009B2735" w:rsidRPr="009B2735" w:rsidRDefault="009B2735" w:rsidP="009B2735">
      <w:pPr>
        <w:bidi/>
        <w:rPr>
          <w:rFonts w:cs="David" w:hint="cs"/>
          <w:rtl/>
        </w:rPr>
      </w:pPr>
    </w:p>
    <w:p w14:paraId="0A21CA0E" w14:textId="77777777" w:rsidR="009B2735" w:rsidRPr="009B2735" w:rsidRDefault="009B2735" w:rsidP="009B2735">
      <w:pPr>
        <w:bidi/>
        <w:rPr>
          <w:rFonts w:cs="David" w:hint="cs"/>
          <w:rtl/>
        </w:rPr>
      </w:pPr>
      <w:r w:rsidRPr="009B2735">
        <w:rPr>
          <w:rFonts w:cs="David" w:hint="cs"/>
          <w:u w:val="single"/>
          <w:rtl/>
        </w:rPr>
        <w:t>גלעד ארדן:</w:t>
      </w:r>
    </w:p>
    <w:p w14:paraId="4D513CF3" w14:textId="77777777" w:rsidR="009B2735" w:rsidRPr="009B2735" w:rsidRDefault="009B2735" w:rsidP="009B2735">
      <w:pPr>
        <w:bidi/>
        <w:rPr>
          <w:rFonts w:cs="David" w:hint="cs"/>
          <w:rtl/>
        </w:rPr>
      </w:pPr>
    </w:p>
    <w:p w14:paraId="409C0327" w14:textId="77777777" w:rsidR="009B2735" w:rsidRPr="009B2735" w:rsidRDefault="009B2735" w:rsidP="009B2735">
      <w:pPr>
        <w:bidi/>
        <w:rPr>
          <w:rFonts w:cs="David" w:hint="cs"/>
          <w:rtl/>
        </w:rPr>
      </w:pPr>
      <w:r w:rsidRPr="009B2735">
        <w:rPr>
          <w:rFonts w:cs="David" w:hint="cs"/>
          <w:rtl/>
        </w:rPr>
        <w:tab/>
        <w:t xml:space="preserve"> מה ההצעה לסדר?</w:t>
      </w:r>
    </w:p>
    <w:p w14:paraId="3C31D6F2" w14:textId="77777777" w:rsidR="009B2735" w:rsidRPr="009B2735" w:rsidRDefault="009B2735" w:rsidP="009B2735">
      <w:pPr>
        <w:bidi/>
        <w:rPr>
          <w:rFonts w:cs="David" w:hint="cs"/>
          <w:rtl/>
        </w:rPr>
      </w:pPr>
    </w:p>
    <w:p w14:paraId="5F0FCB58" w14:textId="77777777" w:rsidR="009B2735" w:rsidRPr="009B2735" w:rsidRDefault="009B2735" w:rsidP="009B2735">
      <w:pPr>
        <w:bidi/>
        <w:rPr>
          <w:rFonts w:cs="David" w:hint="cs"/>
          <w:rtl/>
        </w:rPr>
      </w:pPr>
      <w:r w:rsidRPr="009B2735">
        <w:rPr>
          <w:rFonts w:cs="David" w:hint="cs"/>
          <w:u w:val="single"/>
          <w:rtl/>
        </w:rPr>
        <w:t>היו"ר יעקב מרגי:</w:t>
      </w:r>
    </w:p>
    <w:p w14:paraId="7BF8C91B" w14:textId="77777777" w:rsidR="009B2735" w:rsidRPr="009B2735" w:rsidRDefault="009B2735" w:rsidP="009B2735">
      <w:pPr>
        <w:bidi/>
        <w:rPr>
          <w:rFonts w:cs="David" w:hint="cs"/>
          <w:rtl/>
        </w:rPr>
      </w:pPr>
    </w:p>
    <w:p w14:paraId="1247FE5B" w14:textId="77777777" w:rsidR="009B2735" w:rsidRPr="009B2735" w:rsidRDefault="009B2735" w:rsidP="009B2735">
      <w:pPr>
        <w:bidi/>
        <w:rPr>
          <w:rFonts w:cs="David" w:hint="cs"/>
          <w:rtl/>
        </w:rPr>
      </w:pPr>
      <w:r w:rsidRPr="009B2735">
        <w:rPr>
          <w:rFonts w:cs="David" w:hint="cs"/>
          <w:rtl/>
        </w:rPr>
        <w:tab/>
        <w:t>הוא מבקש להסיר את הבקשה מסדר-היום.</w:t>
      </w:r>
    </w:p>
    <w:p w14:paraId="6EF5B21C" w14:textId="77777777" w:rsidR="009B2735" w:rsidRPr="009B2735" w:rsidRDefault="009B2735" w:rsidP="009B2735">
      <w:pPr>
        <w:bidi/>
        <w:rPr>
          <w:rFonts w:cs="David" w:hint="cs"/>
          <w:rtl/>
        </w:rPr>
      </w:pPr>
    </w:p>
    <w:p w14:paraId="62BEE032" w14:textId="77777777" w:rsidR="009B2735" w:rsidRPr="009B2735" w:rsidRDefault="009B2735" w:rsidP="009B2735">
      <w:pPr>
        <w:bidi/>
        <w:rPr>
          <w:rFonts w:cs="David" w:hint="cs"/>
          <w:rtl/>
        </w:rPr>
      </w:pPr>
      <w:r w:rsidRPr="009B2735">
        <w:rPr>
          <w:rFonts w:cs="David" w:hint="cs"/>
          <w:u w:val="single"/>
          <w:rtl/>
        </w:rPr>
        <w:t>ראובן ריבלין:</w:t>
      </w:r>
    </w:p>
    <w:p w14:paraId="4FABBA1A" w14:textId="77777777" w:rsidR="009B2735" w:rsidRPr="009B2735" w:rsidRDefault="009B2735" w:rsidP="009B2735">
      <w:pPr>
        <w:bidi/>
        <w:rPr>
          <w:rFonts w:cs="David" w:hint="cs"/>
          <w:rtl/>
        </w:rPr>
      </w:pPr>
    </w:p>
    <w:p w14:paraId="0A0F4C6B" w14:textId="77777777" w:rsidR="009B2735" w:rsidRPr="009B2735" w:rsidRDefault="009B2735" w:rsidP="009B2735">
      <w:pPr>
        <w:bidi/>
        <w:ind w:firstLine="567"/>
        <w:rPr>
          <w:rFonts w:cs="David" w:hint="cs"/>
          <w:rtl/>
        </w:rPr>
      </w:pPr>
      <w:r w:rsidRPr="009B2735">
        <w:rPr>
          <w:rFonts w:cs="David" w:hint="cs"/>
          <w:rtl/>
        </w:rPr>
        <w:t>הוא ביקש להצביע מיד.</w:t>
      </w:r>
    </w:p>
    <w:p w14:paraId="07F3579A" w14:textId="77777777" w:rsidR="009B2735" w:rsidRPr="009B2735" w:rsidRDefault="009B2735" w:rsidP="009B2735">
      <w:pPr>
        <w:bidi/>
        <w:ind w:firstLine="567"/>
        <w:rPr>
          <w:rFonts w:cs="David" w:hint="cs"/>
          <w:rtl/>
        </w:rPr>
      </w:pPr>
    </w:p>
    <w:p w14:paraId="1D74614D" w14:textId="77777777" w:rsidR="009B2735" w:rsidRPr="009B2735" w:rsidRDefault="009B2735" w:rsidP="009B2735">
      <w:pPr>
        <w:bidi/>
        <w:rPr>
          <w:rFonts w:cs="David" w:hint="cs"/>
          <w:rtl/>
        </w:rPr>
      </w:pPr>
      <w:r w:rsidRPr="009B2735">
        <w:rPr>
          <w:rFonts w:cs="David" w:hint="cs"/>
          <w:u w:val="single"/>
          <w:rtl/>
        </w:rPr>
        <w:t>קריאות:</w:t>
      </w:r>
    </w:p>
    <w:p w14:paraId="14C57CD9" w14:textId="77777777" w:rsidR="009B2735" w:rsidRPr="009B2735" w:rsidRDefault="009B2735" w:rsidP="009B2735">
      <w:pPr>
        <w:bidi/>
        <w:ind w:firstLine="567"/>
        <w:rPr>
          <w:rFonts w:cs="David" w:hint="cs"/>
          <w:rtl/>
        </w:rPr>
      </w:pPr>
    </w:p>
    <w:p w14:paraId="77535B4F" w14:textId="77777777" w:rsidR="009B2735" w:rsidRPr="009B2735" w:rsidRDefault="009B2735" w:rsidP="009B2735">
      <w:pPr>
        <w:bidi/>
        <w:ind w:left="567"/>
        <w:rPr>
          <w:rFonts w:cs="David" w:hint="cs"/>
          <w:rtl/>
        </w:rPr>
      </w:pPr>
      <w:r w:rsidRPr="009B2735">
        <w:rPr>
          <w:rFonts w:cs="David" w:hint="cs"/>
          <w:rtl/>
        </w:rPr>
        <w:t>- - -</w:t>
      </w:r>
    </w:p>
    <w:p w14:paraId="53E2D4AB" w14:textId="77777777" w:rsidR="009B2735" w:rsidRPr="009B2735" w:rsidRDefault="009B2735" w:rsidP="009B2735">
      <w:pPr>
        <w:bidi/>
        <w:rPr>
          <w:rFonts w:cs="David" w:hint="cs"/>
          <w:rtl/>
        </w:rPr>
      </w:pPr>
    </w:p>
    <w:p w14:paraId="40057E69" w14:textId="77777777" w:rsidR="009B2735" w:rsidRPr="009B2735" w:rsidRDefault="009B2735" w:rsidP="009B2735">
      <w:pPr>
        <w:bidi/>
        <w:rPr>
          <w:rFonts w:cs="David" w:hint="cs"/>
          <w:rtl/>
        </w:rPr>
      </w:pPr>
      <w:r w:rsidRPr="009B2735">
        <w:rPr>
          <w:rFonts w:cs="David" w:hint="cs"/>
          <w:u w:val="single"/>
          <w:rtl/>
        </w:rPr>
        <w:t>היו"ר יעקב מרגי:</w:t>
      </w:r>
    </w:p>
    <w:p w14:paraId="2DCF5744" w14:textId="77777777" w:rsidR="009B2735" w:rsidRPr="009B2735" w:rsidRDefault="009B2735" w:rsidP="009B2735">
      <w:pPr>
        <w:bidi/>
        <w:rPr>
          <w:rFonts w:cs="David" w:hint="cs"/>
          <w:rtl/>
        </w:rPr>
      </w:pPr>
    </w:p>
    <w:p w14:paraId="06538C5F" w14:textId="77777777" w:rsidR="009B2735" w:rsidRPr="009B2735" w:rsidRDefault="009B2735" w:rsidP="009B2735">
      <w:pPr>
        <w:bidi/>
        <w:rPr>
          <w:rFonts w:cs="David" w:hint="cs"/>
          <w:rtl/>
        </w:rPr>
      </w:pPr>
      <w:r w:rsidRPr="009B2735">
        <w:rPr>
          <w:rFonts w:cs="David" w:hint="cs"/>
          <w:rtl/>
        </w:rPr>
        <w:tab/>
        <w:t>רבותי, אני מתקן, בהסכמה של חבר הכנסת שרוני נביא את הנושא שהיה על סדר היום להצבעה. מי שבעד הוא בעד העברת הנושא לוועדת החוקה, חוק ומשפט, מי שיהיה נגד, משאיר את הצעות החוק בוועדת החוץ והביטחון. נקודה. אנחנו עושים הצבעה על שתי הצעות החוק. מי בעד בקשתו של יושב-ראש ועדת החוקה חוק ומשפט? מי נגד? מי נמנע?</w:t>
      </w:r>
    </w:p>
    <w:p w14:paraId="4E3CC29F" w14:textId="77777777" w:rsidR="009B2735" w:rsidRPr="009B2735" w:rsidRDefault="009B2735" w:rsidP="009B2735">
      <w:pPr>
        <w:bidi/>
        <w:rPr>
          <w:rFonts w:cs="David" w:hint="cs"/>
          <w:rtl/>
        </w:rPr>
      </w:pPr>
    </w:p>
    <w:p w14:paraId="0C032AC0" w14:textId="77777777" w:rsidR="009B2735" w:rsidRPr="009B2735" w:rsidRDefault="009B2735" w:rsidP="009B2735">
      <w:pPr>
        <w:bidi/>
        <w:jc w:val="center"/>
        <w:rPr>
          <w:rFonts w:cs="David" w:hint="cs"/>
          <w:b/>
          <w:bCs/>
          <w:u w:val="single"/>
          <w:rtl/>
        </w:rPr>
      </w:pPr>
      <w:r w:rsidRPr="009B2735">
        <w:rPr>
          <w:rFonts w:cs="David" w:hint="cs"/>
          <w:b/>
          <w:bCs/>
          <w:u w:val="single"/>
          <w:rtl/>
        </w:rPr>
        <w:t>הצבעה</w:t>
      </w:r>
    </w:p>
    <w:p w14:paraId="708BCB2F" w14:textId="77777777" w:rsidR="009B2735" w:rsidRPr="009B2735" w:rsidRDefault="009B2735" w:rsidP="009B2735">
      <w:pPr>
        <w:bidi/>
        <w:jc w:val="center"/>
        <w:rPr>
          <w:rFonts w:cs="David" w:hint="cs"/>
          <w:b/>
          <w:bCs/>
          <w:rtl/>
        </w:rPr>
      </w:pPr>
      <w:r w:rsidRPr="009B2735">
        <w:rPr>
          <w:rFonts w:cs="David" w:hint="cs"/>
          <w:b/>
          <w:bCs/>
          <w:rtl/>
        </w:rPr>
        <w:t xml:space="preserve">בעד </w:t>
      </w:r>
      <w:r w:rsidRPr="009B2735">
        <w:rPr>
          <w:rFonts w:cs="David"/>
          <w:b/>
          <w:bCs/>
          <w:rtl/>
        </w:rPr>
        <w:t>–</w:t>
      </w:r>
      <w:r w:rsidRPr="009B2735">
        <w:rPr>
          <w:rFonts w:cs="David" w:hint="cs"/>
          <w:b/>
          <w:bCs/>
          <w:rtl/>
        </w:rPr>
        <w:t xml:space="preserve"> שלושה</w:t>
      </w:r>
    </w:p>
    <w:p w14:paraId="3DFEB632" w14:textId="77777777" w:rsidR="009B2735" w:rsidRPr="009B2735" w:rsidRDefault="009B2735" w:rsidP="009B2735">
      <w:pPr>
        <w:bidi/>
        <w:jc w:val="center"/>
        <w:rPr>
          <w:rFonts w:cs="David" w:hint="cs"/>
          <w:b/>
          <w:bCs/>
          <w:rtl/>
        </w:rPr>
      </w:pPr>
      <w:r w:rsidRPr="009B2735">
        <w:rPr>
          <w:rFonts w:cs="David" w:hint="cs"/>
          <w:b/>
          <w:bCs/>
          <w:rtl/>
        </w:rPr>
        <w:t xml:space="preserve">נגד </w:t>
      </w:r>
      <w:r w:rsidRPr="009B2735">
        <w:rPr>
          <w:rFonts w:cs="David"/>
          <w:b/>
          <w:bCs/>
          <w:rtl/>
        </w:rPr>
        <w:t>–</w:t>
      </w:r>
      <w:r w:rsidRPr="009B2735">
        <w:rPr>
          <w:rFonts w:cs="David" w:hint="cs"/>
          <w:b/>
          <w:bCs/>
          <w:rtl/>
        </w:rPr>
        <w:t xml:space="preserve"> 16</w:t>
      </w:r>
    </w:p>
    <w:p w14:paraId="6FA07A32" w14:textId="77777777" w:rsidR="009B2735" w:rsidRPr="009B2735" w:rsidRDefault="009B2735" w:rsidP="009B2735">
      <w:pPr>
        <w:bidi/>
        <w:jc w:val="center"/>
        <w:rPr>
          <w:rFonts w:cs="David" w:hint="cs"/>
          <w:b/>
          <w:bCs/>
          <w:rtl/>
        </w:rPr>
      </w:pPr>
      <w:r w:rsidRPr="009B2735">
        <w:rPr>
          <w:rFonts w:cs="David" w:hint="cs"/>
          <w:b/>
          <w:bCs/>
          <w:rtl/>
        </w:rPr>
        <w:t xml:space="preserve">נמנעים </w:t>
      </w:r>
      <w:r w:rsidRPr="009B2735">
        <w:rPr>
          <w:rFonts w:cs="David"/>
          <w:b/>
          <w:bCs/>
          <w:rtl/>
        </w:rPr>
        <w:t>–</w:t>
      </w:r>
      <w:r w:rsidRPr="009B2735">
        <w:rPr>
          <w:rFonts w:cs="David" w:hint="cs"/>
          <w:b/>
          <w:bCs/>
          <w:rtl/>
        </w:rPr>
        <w:t xml:space="preserve"> אין</w:t>
      </w:r>
    </w:p>
    <w:p w14:paraId="7A7CCECA" w14:textId="77777777" w:rsidR="009B2735" w:rsidRPr="009B2735" w:rsidRDefault="009B2735" w:rsidP="009B2735">
      <w:pPr>
        <w:bidi/>
        <w:jc w:val="center"/>
        <w:rPr>
          <w:rFonts w:cs="David" w:hint="cs"/>
          <w:b/>
          <w:bCs/>
          <w:rtl/>
        </w:rPr>
      </w:pPr>
      <w:r w:rsidRPr="009B2735">
        <w:rPr>
          <w:rFonts w:cs="David" w:hint="cs"/>
          <w:b/>
          <w:bCs/>
          <w:rtl/>
        </w:rPr>
        <w:t>הצעות החוק נשארות בוועדת החוץ והביטחון</w:t>
      </w:r>
    </w:p>
    <w:p w14:paraId="21161AB0" w14:textId="77777777" w:rsidR="009B2735" w:rsidRPr="009B2735" w:rsidRDefault="009B2735" w:rsidP="009B2735">
      <w:pPr>
        <w:bidi/>
        <w:rPr>
          <w:rFonts w:cs="David" w:hint="cs"/>
          <w:rtl/>
        </w:rPr>
      </w:pPr>
    </w:p>
    <w:p w14:paraId="680A9CCA" w14:textId="77777777" w:rsidR="009B2735" w:rsidRPr="009B2735" w:rsidRDefault="009B2735" w:rsidP="009B2735">
      <w:pPr>
        <w:bidi/>
        <w:rPr>
          <w:rFonts w:cs="David" w:hint="cs"/>
          <w:rtl/>
        </w:rPr>
      </w:pPr>
      <w:r w:rsidRPr="009B2735">
        <w:rPr>
          <w:rFonts w:cs="David" w:hint="cs"/>
          <w:u w:val="single"/>
          <w:rtl/>
        </w:rPr>
        <w:t>היו"ר יעקב מרגי:</w:t>
      </w:r>
    </w:p>
    <w:p w14:paraId="7A2DDCD4" w14:textId="77777777" w:rsidR="009B2735" w:rsidRPr="009B2735" w:rsidRDefault="009B2735" w:rsidP="009B2735">
      <w:pPr>
        <w:bidi/>
        <w:rPr>
          <w:rFonts w:cs="David" w:hint="cs"/>
          <w:rtl/>
        </w:rPr>
      </w:pPr>
    </w:p>
    <w:p w14:paraId="4C7D9CFD" w14:textId="77777777" w:rsidR="009B2735" w:rsidRPr="009B2735" w:rsidRDefault="009B2735" w:rsidP="009B2735">
      <w:pPr>
        <w:bidi/>
        <w:rPr>
          <w:rFonts w:cs="David" w:hint="cs"/>
          <w:rtl/>
        </w:rPr>
      </w:pPr>
      <w:r w:rsidRPr="009B2735">
        <w:rPr>
          <w:rFonts w:cs="David" w:hint="cs"/>
          <w:rtl/>
        </w:rPr>
        <w:tab/>
        <w:t>רבותי, בעד הצביעו שלושה, נגד 16, נמנעים אין. אי לכך שתי הצעות החוק יידונו בוועדת החוץ והביטחון, כפי שהחליטה ועדת הכנסת קודם.</w:t>
      </w:r>
    </w:p>
    <w:p w14:paraId="09FC6603" w14:textId="77777777" w:rsidR="009B2735" w:rsidRPr="009B2735" w:rsidRDefault="009B2735" w:rsidP="009B2735">
      <w:pPr>
        <w:bidi/>
        <w:rPr>
          <w:rFonts w:cs="David" w:hint="cs"/>
          <w:rtl/>
        </w:rPr>
      </w:pPr>
    </w:p>
    <w:p w14:paraId="32E23B3C" w14:textId="77777777" w:rsidR="009B2735" w:rsidRPr="009B2735" w:rsidRDefault="009B2735" w:rsidP="009B2735">
      <w:pPr>
        <w:bidi/>
        <w:rPr>
          <w:rFonts w:cs="David"/>
          <w:rtl/>
        </w:rPr>
      </w:pPr>
      <w:r w:rsidRPr="009B2735">
        <w:rPr>
          <w:rFonts w:cs="David" w:hint="cs"/>
          <w:rtl/>
        </w:rPr>
        <w:tab/>
      </w:r>
    </w:p>
    <w:p w14:paraId="2C0744D7" w14:textId="77777777" w:rsidR="009B2735" w:rsidRPr="009B2735" w:rsidRDefault="009B2735" w:rsidP="009B2735">
      <w:pPr>
        <w:numPr>
          <w:ilvl w:val="0"/>
          <w:numId w:val="3"/>
        </w:numPr>
        <w:tabs>
          <w:tab w:val="left" w:pos="1221"/>
        </w:tabs>
        <w:overflowPunct w:val="0"/>
        <w:autoSpaceDE w:val="0"/>
        <w:autoSpaceDN w:val="0"/>
        <w:bidi/>
        <w:adjustRightInd w:val="0"/>
        <w:jc w:val="both"/>
        <w:textAlignment w:val="baseline"/>
        <w:rPr>
          <w:rFonts w:cs="David" w:hint="cs"/>
          <w:b/>
          <w:bCs/>
          <w:rtl/>
        </w:rPr>
      </w:pPr>
      <w:r w:rsidRPr="009B2735">
        <w:rPr>
          <w:rFonts w:cs="David"/>
          <w:rtl/>
        </w:rPr>
        <w:br w:type="page"/>
      </w:r>
      <w:r w:rsidRPr="009B2735">
        <w:rPr>
          <w:rFonts w:cs="David" w:hint="cs"/>
          <w:b/>
          <w:bCs/>
          <w:rtl/>
        </w:rPr>
        <w:t xml:space="preserve">בקשת יו"ר ועדת הכלכלה להעברת הצעת חוק מינהל מקרקעי ישראל (תיקון </w:t>
      </w:r>
      <w:r w:rsidRPr="009B2735">
        <w:rPr>
          <w:rFonts w:cs="David"/>
          <w:b/>
          <w:bCs/>
          <w:rtl/>
        </w:rPr>
        <w:t>–</w:t>
      </w:r>
      <w:r w:rsidRPr="009B2735">
        <w:rPr>
          <w:rFonts w:cs="David" w:hint="cs"/>
          <w:b/>
          <w:bCs/>
          <w:rtl/>
        </w:rPr>
        <w:t xml:space="preserve"> ניהול קרקעות קק"ל לטובת העם היהודי), התשס"ז-2007 (פ/2711), הצעת חה"כ אורי אריאל וקבוצת חברי כנסת מוועדת החוקה, חוק ומשפט לדיון בוועדת הכלכלה</w:t>
      </w:r>
    </w:p>
    <w:p w14:paraId="2DE8AFFE" w14:textId="77777777" w:rsidR="009B2735" w:rsidRPr="009B2735" w:rsidRDefault="009B2735" w:rsidP="009B2735">
      <w:pPr>
        <w:bidi/>
        <w:rPr>
          <w:rFonts w:cs="David" w:hint="cs"/>
          <w:rtl/>
        </w:rPr>
      </w:pPr>
    </w:p>
    <w:p w14:paraId="52B46C7A" w14:textId="77777777" w:rsidR="009B2735" w:rsidRPr="009B2735" w:rsidRDefault="009B2735" w:rsidP="009B2735">
      <w:pPr>
        <w:bidi/>
        <w:rPr>
          <w:rFonts w:cs="David" w:hint="cs"/>
          <w:rtl/>
        </w:rPr>
      </w:pPr>
    </w:p>
    <w:p w14:paraId="6EB26FEA" w14:textId="77777777" w:rsidR="009B2735" w:rsidRPr="009B2735" w:rsidRDefault="009B2735" w:rsidP="009B2735">
      <w:pPr>
        <w:bidi/>
        <w:rPr>
          <w:rFonts w:cs="David" w:hint="cs"/>
          <w:rtl/>
        </w:rPr>
      </w:pPr>
      <w:r w:rsidRPr="009B2735">
        <w:rPr>
          <w:rFonts w:cs="David" w:hint="cs"/>
          <w:u w:val="single"/>
          <w:rtl/>
        </w:rPr>
        <w:t>היו"ר יעקב מרגי:</w:t>
      </w:r>
    </w:p>
    <w:p w14:paraId="4E7C5DEA" w14:textId="77777777" w:rsidR="009B2735" w:rsidRPr="009B2735" w:rsidRDefault="009B2735" w:rsidP="009B2735">
      <w:pPr>
        <w:bidi/>
        <w:rPr>
          <w:rFonts w:cs="David" w:hint="cs"/>
          <w:rtl/>
        </w:rPr>
      </w:pPr>
    </w:p>
    <w:p w14:paraId="142BC83B" w14:textId="77777777" w:rsidR="009B2735" w:rsidRPr="009B2735" w:rsidRDefault="009B2735" w:rsidP="009B2735">
      <w:pPr>
        <w:bidi/>
        <w:rPr>
          <w:rFonts w:cs="David" w:hint="cs"/>
          <w:rtl/>
        </w:rPr>
      </w:pPr>
      <w:r w:rsidRPr="009B2735">
        <w:rPr>
          <w:rFonts w:cs="David" w:hint="cs"/>
          <w:rtl/>
        </w:rPr>
        <w:tab/>
        <w:t>רבותי, הנושא השני על סדר-היום: בקשתו של יושב-ראש ועדת הכלכלה להעברת הצעת חוק מינהל מקרקעי ישראל (תיקון  - ניהול קרקעות קק"ל לטובת העם היהודי), התשס"ז-2007, הצעת חבר הכנסת אורי אריאל וקבוצת חברי כנסת להעביר מוועדת החוקה, חוק ומשפט לדיון בוועדת הכלכלה. יושב-ראש ועדת החוקה, חוק ומשפט מוותר על הדיון בהצעה הזאת. הייעוץ המשפטי, כמובן, תומך בהעברה לדיון בוועדת הכלכלה. אם אין התייחסות של החברים, אני אעבור להצבעה. מי בעד בקשתו של יושב-ראש ועדת הכלכלה? מי נגד? מי נמנע?</w:t>
      </w:r>
    </w:p>
    <w:p w14:paraId="6EAD3A53" w14:textId="77777777" w:rsidR="009B2735" w:rsidRPr="009B2735" w:rsidRDefault="009B2735" w:rsidP="009B2735">
      <w:pPr>
        <w:bidi/>
        <w:rPr>
          <w:rFonts w:cs="David" w:hint="cs"/>
          <w:rtl/>
        </w:rPr>
      </w:pPr>
    </w:p>
    <w:p w14:paraId="06A37984" w14:textId="77777777" w:rsidR="009B2735" w:rsidRPr="009B2735" w:rsidRDefault="009B2735" w:rsidP="009B2735">
      <w:pPr>
        <w:bidi/>
        <w:jc w:val="center"/>
        <w:rPr>
          <w:rFonts w:cs="David" w:hint="cs"/>
          <w:b/>
          <w:bCs/>
          <w:u w:val="single"/>
          <w:rtl/>
        </w:rPr>
      </w:pPr>
      <w:r w:rsidRPr="009B2735">
        <w:rPr>
          <w:rFonts w:cs="David" w:hint="cs"/>
          <w:b/>
          <w:bCs/>
          <w:u w:val="single"/>
          <w:rtl/>
        </w:rPr>
        <w:t>הצבעה</w:t>
      </w:r>
    </w:p>
    <w:p w14:paraId="48797E11" w14:textId="77777777" w:rsidR="009B2735" w:rsidRPr="009B2735" w:rsidRDefault="009B2735" w:rsidP="009B2735">
      <w:pPr>
        <w:bidi/>
        <w:jc w:val="center"/>
        <w:rPr>
          <w:rFonts w:cs="David" w:hint="cs"/>
          <w:b/>
          <w:bCs/>
          <w:rtl/>
        </w:rPr>
      </w:pPr>
      <w:r w:rsidRPr="009B2735">
        <w:rPr>
          <w:rFonts w:cs="David" w:hint="cs"/>
          <w:b/>
          <w:bCs/>
          <w:rtl/>
        </w:rPr>
        <w:t xml:space="preserve">בעד </w:t>
      </w:r>
      <w:r w:rsidRPr="009B2735">
        <w:rPr>
          <w:rFonts w:cs="David"/>
          <w:b/>
          <w:bCs/>
          <w:rtl/>
        </w:rPr>
        <w:t>–</w:t>
      </w:r>
      <w:r w:rsidRPr="009B2735">
        <w:rPr>
          <w:rFonts w:cs="David" w:hint="cs"/>
          <w:b/>
          <w:bCs/>
          <w:rtl/>
        </w:rPr>
        <w:t xml:space="preserve"> 17</w:t>
      </w:r>
    </w:p>
    <w:p w14:paraId="77E62618" w14:textId="77777777" w:rsidR="009B2735" w:rsidRPr="009B2735" w:rsidRDefault="009B2735" w:rsidP="009B2735">
      <w:pPr>
        <w:bidi/>
        <w:jc w:val="center"/>
        <w:rPr>
          <w:rFonts w:cs="David" w:hint="cs"/>
          <w:b/>
          <w:bCs/>
          <w:rtl/>
        </w:rPr>
      </w:pPr>
      <w:r w:rsidRPr="009B2735">
        <w:rPr>
          <w:rFonts w:cs="David" w:hint="cs"/>
          <w:b/>
          <w:bCs/>
          <w:rtl/>
        </w:rPr>
        <w:t xml:space="preserve">נגד </w:t>
      </w:r>
      <w:r w:rsidRPr="009B2735">
        <w:rPr>
          <w:rFonts w:cs="David"/>
          <w:b/>
          <w:bCs/>
          <w:rtl/>
        </w:rPr>
        <w:t>–</w:t>
      </w:r>
      <w:r w:rsidRPr="009B2735">
        <w:rPr>
          <w:rFonts w:cs="David" w:hint="cs"/>
          <w:b/>
          <w:bCs/>
          <w:rtl/>
        </w:rPr>
        <w:t xml:space="preserve"> 2</w:t>
      </w:r>
    </w:p>
    <w:p w14:paraId="53505157" w14:textId="77777777" w:rsidR="009B2735" w:rsidRPr="009B2735" w:rsidRDefault="009B2735" w:rsidP="009B2735">
      <w:pPr>
        <w:bidi/>
        <w:jc w:val="center"/>
        <w:rPr>
          <w:rFonts w:cs="David" w:hint="cs"/>
          <w:b/>
          <w:bCs/>
          <w:rtl/>
        </w:rPr>
      </w:pPr>
      <w:r w:rsidRPr="009B2735">
        <w:rPr>
          <w:rFonts w:cs="David" w:hint="cs"/>
          <w:b/>
          <w:bCs/>
          <w:rtl/>
        </w:rPr>
        <w:t xml:space="preserve"> נמנעים </w:t>
      </w:r>
      <w:r w:rsidRPr="009B2735">
        <w:rPr>
          <w:rFonts w:cs="David"/>
          <w:b/>
          <w:bCs/>
          <w:rtl/>
        </w:rPr>
        <w:t>–</w:t>
      </w:r>
      <w:r w:rsidRPr="009B2735">
        <w:rPr>
          <w:rFonts w:cs="David" w:hint="cs"/>
          <w:b/>
          <w:bCs/>
          <w:rtl/>
        </w:rPr>
        <w:t xml:space="preserve"> אין</w:t>
      </w:r>
    </w:p>
    <w:p w14:paraId="4B4D62BA" w14:textId="77777777" w:rsidR="009B2735" w:rsidRPr="009B2735" w:rsidRDefault="009B2735" w:rsidP="009B2735">
      <w:pPr>
        <w:bidi/>
        <w:jc w:val="center"/>
        <w:rPr>
          <w:rFonts w:cs="David" w:hint="cs"/>
          <w:b/>
          <w:bCs/>
          <w:rtl/>
        </w:rPr>
      </w:pPr>
      <w:smartTag w:uri="urn:schemas-microsoft-com:office:smarttags" w:element="PersonName">
        <w:r w:rsidRPr="009B2735">
          <w:rPr>
            <w:rFonts w:cs="David" w:hint="cs"/>
            <w:b/>
            <w:bCs/>
            <w:rtl/>
          </w:rPr>
          <w:t>אושרה</w:t>
        </w:r>
      </w:smartTag>
      <w:r w:rsidRPr="009B2735">
        <w:rPr>
          <w:rFonts w:cs="David" w:hint="cs"/>
          <w:b/>
          <w:bCs/>
          <w:rtl/>
        </w:rPr>
        <w:t xml:space="preserve"> בקשת יושב-ראש ועדת הכלכלה להעביר את הצעת החוק</w:t>
      </w:r>
    </w:p>
    <w:p w14:paraId="72D15787" w14:textId="77777777" w:rsidR="009B2735" w:rsidRPr="009B2735" w:rsidRDefault="009B2735" w:rsidP="009B2735">
      <w:pPr>
        <w:bidi/>
        <w:rPr>
          <w:rFonts w:cs="David" w:hint="cs"/>
          <w:rtl/>
        </w:rPr>
      </w:pPr>
    </w:p>
    <w:p w14:paraId="6417CDB4" w14:textId="77777777" w:rsidR="009B2735" w:rsidRPr="009B2735" w:rsidRDefault="009B2735" w:rsidP="009B2735">
      <w:pPr>
        <w:bidi/>
        <w:rPr>
          <w:rFonts w:cs="David" w:hint="cs"/>
          <w:rtl/>
        </w:rPr>
      </w:pPr>
      <w:r w:rsidRPr="009B2735">
        <w:rPr>
          <w:rFonts w:cs="David" w:hint="cs"/>
          <w:u w:val="single"/>
          <w:rtl/>
        </w:rPr>
        <w:t>היו"ר יעקב מרגי:</w:t>
      </w:r>
    </w:p>
    <w:p w14:paraId="003B4F61" w14:textId="77777777" w:rsidR="009B2735" w:rsidRPr="009B2735" w:rsidRDefault="009B2735" w:rsidP="009B2735">
      <w:pPr>
        <w:bidi/>
        <w:rPr>
          <w:rFonts w:cs="David" w:hint="cs"/>
          <w:rtl/>
        </w:rPr>
      </w:pPr>
    </w:p>
    <w:p w14:paraId="7E60FFAC" w14:textId="77777777" w:rsidR="009B2735" w:rsidRPr="009B2735" w:rsidRDefault="009B2735" w:rsidP="009B2735">
      <w:pPr>
        <w:bidi/>
        <w:rPr>
          <w:rFonts w:cs="David" w:hint="cs"/>
          <w:rtl/>
        </w:rPr>
      </w:pPr>
      <w:r w:rsidRPr="009B2735">
        <w:rPr>
          <w:rFonts w:cs="David" w:hint="cs"/>
          <w:rtl/>
        </w:rPr>
        <w:tab/>
        <w:t xml:space="preserve">רבותי, בעד בקשתו של יושב-ראש ועדת הכלכלה 17, נגד שניים, נמנעים אין. בקשתו של יושב-ראש ועדת הכלכלה, חבר הכנסת גלעד ארדן, </w:t>
      </w:r>
      <w:smartTag w:uri="urn:schemas-microsoft-com:office:smarttags" w:element="PersonName">
        <w:r w:rsidRPr="009B2735">
          <w:rPr>
            <w:rFonts w:cs="David" w:hint="cs"/>
            <w:rtl/>
          </w:rPr>
          <w:t>אושרה</w:t>
        </w:r>
      </w:smartTag>
      <w:r w:rsidRPr="009B2735">
        <w:rPr>
          <w:rFonts w:cs="David" w:hint="cs"/>
          <w:rtl/>
        </w:rPr>
        <w:t>.</w:t>
      </w:r>
    </w:p>
    <w:p w14:paraId="6A3D559B" w14:textId="77777777" w:rsidR="009B2735" w:rsidRPr="009B2735" w:rsidRDefault="009B2735" w:rsidP="009B2735">
      <w:pPr>
        <w:bidi/>
        <w:rPr>
          <w:rFonts w:cs="David" w:hint="cs"/>
          <w:rtl/>
        </w:rPr>
      </w:pPr>
    </w:p>
    <w:p w14:paraId="4E0A07BB" w14:textId="77777777" w:rsidR="009B2735" w:rsidRPr="009B2735" w:rsidRDefault="009B2735" w:rsidP="009B2735">
      <w:pPr>
        <w:tabs>
          <w:tab w:val="left" w:pos="1221"/>
        </w:tabs>
        <w:bidi/>
        <w:ind w:left="360"/>
        <w:rPr>
          <w:rFonts w:cs="David" w:hint="cs"/>
          <w:b/>
          <w:bCs/>
          <w:rtl/>
        </w:rPr>
      </w:pPr>
      <w:r w:rsidRPr="009B2735">
        <w:rPr>
          <w:rFonts w:cs="David"/>
          <w:rtl/>
        </w:rPr>
        <w:br w:type="page"/>
      </w:r>
      <w:r w:rsidRPr="009B2735">
        <w:rPr>
          <w:rFonts w:cs="David" w:hint="cs"/>
          <w:b/>
          <w:bCs/>
          <w:rtl/>
        </w:rPr>
        <w:t>ג.הצעת יו"ר הכנסת לתיקוני תקנון הכנסת:</w:t>
      </w:r>
    </w:p>
    <w:p w14:paraId="71D76467" w14:textId="77777777" w:rsidR="009B2735" w:rsidRPr="009B2735" w:rsidRDefault="009B2735" w:rsidP="009B2735">
      <w:pPr>
        <w:numPr>
          <w:ilvl w:val="1"/>
          <w:numId w:val="2"/>
        </w:numPr>
        <w:tabs>
          <w:tab w:val="left" w:pos="1221"/>
        </w:tabs>
        <w:overflowPunct w:val="0"/>
        <w:autoSpaceDE w:val="0"/>
        <w:autoSpaceDN w:val="0"/>
        <w:bidi/>
        <w:adjustRightInd w:val="0"/>
        <w:jc w:val="both"/>
        <w:textAlignment w:val="baseline"/>
        <w:rPr>
          <w:rFonts w:cs="David" w:hint="cs"/>
          <w:b/>
          <w:bCs/>
          <w:rtl/>
        </w:rPr>
      </w:pPr>
      <w:r w:rsidRPr="009B2735">
        <w:rPr>
          <w:rFonts w:cs="David" w:hint="cs"/>
          <w:b/>
          <w:bCs/>
          <w:rtl/>
        </w:rPr>
        <w:t>נושא השאילתות</w:t>
      </w:r>
    </w:p>
    <w:p w14:paraId="6F33AA97" w14:textId="77777777" w:rsidR="009B2735" w:rsidRPr="009B2735" w:rsidRDefault="009B2735" w:rsidP="009B2735">
      <w:pPr>
        <w:numPr>
          <w:ilvl w:val="1"/>
          <w:numId w:val="2"/>
        </w:numPr>
        <w:tabs>
          <w:tab w:val="left" w:pos="1221"/>
        </w:tabs>
        <w:overflowPunct w:val="0"/>
        <w:autoSpaceDE w:val="0"/>
        <w:autoSpaceDN w:val="0"/>
        <w:bidi/>
        <w:adjustRightInd w:val="0"/>
        <w:jc w:val="both"/>
        <w:textAlignment w:val="baseline"/>
        <w:rPr>
          <w:rFonts w:cs="David" w:hint="cs"/>
          <w:b/>
          <w:bCs/>
          <w:rtl/>
        </w:rPr>
      </w:pPr>
      <w:r w:rsidRPr="009B2735">
        <w:rPr>
          <w:rFonts w:cs="David" w:hint="cs"/>
          <w:b/>
          <w:bCs/>
          <w:rtl/>
        </w:rPr>
        <w:t>דיווח שרים לוועדות הכנסת</w:t>
      </w:r>
    </w:p>
    <w:p w14:paraId="2C2467B4" w14:textId="77777777" w:rsidR="009B2735" w:rsidRPr="009B2735" w:rsidRDefault="009B2735" w:rsidP="009B2735">
      <w:pPr>
        <w:bidi/>
        <w:rPr>
          <w:rFonts w:cs="David" w:hint="cs"/>
          <w:rtl/>
        </w:rPr>
      </w:pPr>
    </w:p>
    <w:p w14:paraId="0BAB402E" w14:textId="77777777" w:rsidR="009B2735" w:rsidRPr="009B2735" w:rsidRDefault="009B2735" w:rsidP="009B2735">
      <w:pPr>
        <w:bidi/>
        <w:rPr>
          <w:rFonts w:cs="David" w:hint="cs"/>
          <w:rtl/>
        </w:rPr>
      </w:pPr>
      <w:r w:rsidRPr="009B2735">
        <w:rPr>
          <w:rFonts w:cs="David" w:hint="cs"/>
          <w:u w:val="single"/>
          <w:rtl/>
        </w:rPr>
        <w:t>היו"ר יעקב מרגי:</w:t>
      </w:r>
    </w:p>
    <w:p w14:paraId="43C9EBBE" w14:textId="77777777" w:rsidR="009B2735" w:rsidRPr="009B2735" w:rsidRDefault="009B2735" w:rsidP="009B2735">
      <w:pPr>
        <w:bidi/>
        <w:rPr>
          <w:rFonts w:cs="David" w:hint="cs"/>
          <w:rtl/>
        </w:rPr>
      </w:pPr>
    </w:p>
    <w:p w14:paraId="3465B95B" w14:textId="77777777" w:rsidR="009B2735" w:rsidRPr="009B2735" w:rsidRDefault="009B2735" w:rsidP="009B2735">
      <w:pPr>
        <w:bidi/>
        <w:rPr>
          <w:rFonts w:cs="David" w:hint="cs"/>
          <w:rtl/>
        </w:rPr>
      </w:pPr>
      <w:r w:rsidRPr="009B2735">
        <w:rPr>
          <w:rFonts w:cs="David" w:hint="cs"/>
          <w:rtl/>
        </w:rPr>
        <w:tab/>
        <w:t>רבותי, אנחנו ממשיכים. נושא שלישי על סדר-היום: הצעת יושבת-ראש הכנסת לתיקוני תקנון הכנסת.</w:t>
      </w:r>
    </w:p>
    <w:p w14:paraId="3D84B006" w14:textId="77777777" w:rsidR="009B2735" w:rsidRPr="009B2735" w:rsidRDefault="009B2735" w:rsidP="009B2735">
      <w:pPr>
        <w:bidi/>
        <w:rPr>
          <w:rFonts w:cs="David" w:hint="cs"/>
          <w:rtl/>
        </w:rPr>
      </w:pPr>
    </w:p>
    <w:p w14:paraId="2661B976" w14:textId="77777777" w:rsidR="009B2735" w:rsidRPr="009B2735" w:rsidRDefault="009B2735" w:rsidP="009B2735">
      <w:pPr>
        <w:bidi/>
        <w:rPr>
          <w:rFonts w:cs="David" w:hint="cs"/>
          <w:rtl/>
        </w:rPr>
      </w:pPr>
      <w:r w:rsidRPr="009B2735">
        <w:rPr>
          <w:rFonts w:cs="David" w:hint="cs"/>
          <w:u w:val="single"/>
          <w:rtl/>
        </w:rPr>
        <w:t>גלעד ארדן:</w:t>
      </w:r>
    </w:p>
    <w:p w14:paraId="0E14B132" w14:textId="77777777" w:rsidR="009B2735" w:rsidRPr="009B2735" w:rsidRDefault="009B2735" w:rsidP="009B2735">
      <w:pPr>
        <w:bidi/>
        <w:rPr>
          <w:rFonts w:cs="David" w:hint="cs"/>
          <w:rtl/>
        </w:rPr>
      </w:pPr>
    </w:p>
    <w:p w14:paraId="4ADE9006" w14:textId="77777777" w:rsidR="009B2735" w:rsidRPr="009B2735" w:rsidRDefault="009B2735" w:rsidP="009B2735">
      <w:pPr>
        <w:bidi/>
        <w:rPr>
          <w:rFonts w:cs="David" w:hint="cs"/>
          <w:rtl/>
        </w:rPr>
      </w:pPr>
      <w:r w:rsidRPr="009B2735">
        <w:rPr>
          <w:rFonts w:cs="David" w:hint="cs"/>
          <w:rtl/>
        </w:rPr>
        <w:tab/>
        <w:t xml:space="preserve"> היא קוראת את הטור שלה עכשיו בעיתון של ביבי, היא עסוקה...</w:t>
      </w:r>
    </w:p>
    <w:p w14:paraId="57480D3F" w14:textId="77777777" w:rsidR="009B2735" w:rsidRPr="009B2735" w:rsidRDefault="009B2735" w:rsidP="009B2735">
      <w:pPr>
        <w:bidi/>
        <w:rPr>
          <w:rFonts w:cs="David" w:hint="cs"/>
          <w:rtl/>
        </w:rPr>
      </w:pPr>
    </w:p>
    <w:p w14:paraId="02310647" w14:textId="77777777" w:rsidR="009B2735" w:rsidRPr="009B2735" w:rsidRDefault="009B2735" w:rsidP="009B2735">
      <w:pPr>
        <w:bidi/>
        <w:rPr>
          <w:rFonts w:cs="David" w:hint="cs"/>
          <w:rtl/>
        </w:rPr>
      </w:pPr>
      <w:r w:rsidRPr="009B2735">
        <w:rPr>
          <w:rFonts w:cs="David" w:hint="cs"/>
          <w:u w:val="single"/>
          <w:rtl/>
        </w:rPr>
        <w:t>יצחק לוי:</w:t>
      </w:r>
    </w:p>
    <w:p w14:paraId="2DCA83D9" w14:textId="77777777" w:rsidR="009B2735" w:rsidRPr="009B2735" w:rsidRDefault="009B2735" w:rsidP="009B2735">
      <w:pPr>
        <w:bidi/>
        <w:rPr>
          <w:rFonts w:cs="David" w:hint="cs"/>
          <w:rtl/>
        </w:rPr>
      </w:pPr>
    </w:p>
    <w:p w14:paraId="4D30DC33" w14:textId="77777777" w:rsidR="009B2735" w:rsidRPr="009B2735" w:rsidRDefault="009B2735" w:rsidP="009B2735">
      <w:pPr>
        <w:bidi/>
        <w:rPr>
          <w:rFonts w:cs="David" w:hint="cs"/>
          <w:rtl/>
        </w:rPr>
      </w:pPr>
      <w:r w:rsidRPr="009B2735">
        <w:rPr>
          <w:rFonts w:cs="David" w:hint="cs"/>
          <w:rtl/>
        </w:rPr>
        <w:tab/>
        <w:t xml:space="preserve"> אדוני היושב-ראש, יש לי הצעה לסדר.</w:t>
      </w:r>
    </w:p>
    <w:p w14:paraId="667C5C21" w14:textId="77777777" w:rsidR="009B2735" w:rsidRPr="009B2735" w:rsidRDefault="009B2735" w:rsidP="009B2735">
      <w:pPr>
        <w:bidi/>
        <w:rPr>
          <w:rFonts w:cs="David" w:hint="cs"/>
          <w:rtl/>
        </w:rPr>
      </w:pPr>
    </w:p>
    <w:p w14:paraId="4BE74264" w14:textId="77777777" w:rsidR="009B2735" w:rsidRPr="009B2735" w:rsidRDefault="009B2735" w:rsidP="009B2735">
      <w:pPr>
        <w:bidi/>
        <w:rPr>
          <w:rFonts w:cs="David" w:hint="cs"/>
          <w:rtl/>
        </w:rPr>
      </w:pPr>
      <w:r w:rsidRPr="009B2735">
        <w:rPr>
          <w:rFonts w:cs="David" w:hint="cs"/>
          <w:u w:val="single"/>
          <w:rtl/>
        </w:rPr>
        <w:t>היו"ר יעקב מרגי:</w:t>
      </w:r>
    </w:p>
    <w:p w14:paraId="01EADF75" w14:textId="77777777" w:rsidR="009B2735" w:rsidRPr="009B2735" w:rsidRDefault="009B2735" w:rsidP="009B2735">
      <w:pPr>
        <w:bidi/>
        <w:rPr>
          <w:rFonts w:cs="David" w:hint="cs"/>
          <w:rtl/>
        </w:rPr>
      </w:pPr>
    </w:p>
    <w:p w14:paraId="2A8B38E9" w14:textId="77777777" w:rsidR="009B2735" w:rsidRPr="009B2735" w:rsidRDefault="009B2735" w:rsidP="009B2735">
      <w:pPr>
        <w:bidi/>
        <w:rPr>
          <w:rFonts w:cs="David" w:hint="cs"/>
          <w:rtl/>
        </w:rPr>
      </w:pPr>
      <w:r w:rsidRPr="009B2735">
        <w:rPr>
          <w:rFonts w:cs="David" w:hint="cs"/>
          <w:rtl/>
        </w:rPr>
        <w:tab/>
        <w:t xml:space="preserve">מיד. רבותי, הונחו בפניכם שתי הצעות לתיקון התקנון, כשהראשון, נושא השאילתות, והשני </w:t>
      </w:r>
      <w:r w:rsidRPr="009B2735">
        <w:rPr>
          <w:rFonts w:cs="David"/>
          <w:rtl/>
        </w:rPr>
        <w:t>–</w:t>
      </w:r>
      <w:r w:rsidRPr="009B2735">
        <w:rPr>
          <w:rFonts w:cs="David" w:hint="cs"/>
          <w:rtl/>
        </w:rPr>
        <w:t xml:space="preserve"> דיווח שרים לוועדות הכנסת. לפני שיתחיל דיון יאמר מה שיש לו לומר חבר הכנסת לוי.</w:t>
      </w:r>
    </w:p>
    <w:p w14:paraId="3A131F55" w14:textId="77777777" w:rsidR="009B2735" w:rsidRPr="009B2735" w:rsidRDefault="009B2735" w:rsidP="009B2735">
      <w:pPr>
        <w:bidi/>
        <w:rPr>
          <w:rFonts w:cs="David" w:hint="cs"/>
          <w:rtl/>
        </w:rPr>
      </w:pPr>
    </w:p>
    <w:p w14:paraId="0AA5E4D0" w14:textId="77777777" w:rsidR="009B2735" w:rsidRPr="009B2735" w:rsidRDefault="009B2735" w:rsidP="009B2735">
      <w:pPr>
        <w:bidi/>
        <w:rPr>
          <w:rFonts w:cs="David" w:hint="cs"/>
          <w:rtl/>
        </w:rPr>
      </w:pPr>
      <w:r w:rsidRPr="009B2735">
        <w:rPr>
          <w:rFonts w:cs="David" w:hint="cs"/>
          <w:u w:val="single"/>
          <w:rtl/>
        </w:rPr>
        <w:t>יצחק לוי:</w:t>
      </w:r>
    </w:p>
    <w:p w14:paraId="1947A661" w14:textId="77777777" w:rsidR="009B2735" w:rsidRPr="009B2735" w:rsidRDefault="009B2735" w:rsidP="009B2735">
      <w:pPr>
        <w:bidi/>
        <w:rPr>
          <w:rFonts w:cs="David" w:hint="cs"/>
          <w:rtl/>
        </w:rPr>
      </w:pPr>
    </w:p>
    <w:p w14:paraId="6CC68E29" w14:textId="77777777" w:rsidR="009B2735" w:rsidRPr="009B2735" w:rsidRDefault="009B2735" w:rsidP="009B2735">
      <w:pPr>
        <w:bidi/>
        <w:rPr>
          <w:rFonts w:cs="David" w:hint="cs"/>
          <w:rtl/>
        </w:rPr>
      </w:pPr>
      <w:r w:rsidRPr="009B2735">
        <w:rPr>
          <w:rFonts w:cs="David" w:hint="cs"/>
          <w:rtl/>
        </w:rPr>
        <w:tab/>
        <w:t xml:space="preserve"> אני רוצה להבין האם להצעות של יושבת-ראש הכנסת יש עדיפות על הצעות של חברי כנסת? הגשתי הצעות לתיקוני תקנון בנושא השאילתות לפני כשנה.</w:t>
      </w:r>
    </w:p>
    <w:p w14:paraId="18489A35" w14:textId="77777777" w:rsidR="009B2735" w:rsidRPr="009B2735" w:rsidRDefault="009B2735" w:rsidP="009B2735">
      <w:pPr>
        <w:bidi/>
        <w:rPr>
          <w:rFonts w:cs="David" w:hint="cs"/>
          <w:rtl/>
        </w:rPr>
      </w:pPr>
    </w:p>
    <w:p w14:paraId="34509887" w14:textId="77777777" w:rsidR="009B2735" w:rsidRPr="009B2735" w:rsidRDefault="009B2735" w:rsidP="009B2735">
      <w:pPr>
        <w:bidi/>
        <w:rPr>
          <w:rFonts w:cs="David" w:hint="cs"/>
          <w:rtl/>
        </w:rPr>
      </w:pPr>
      <w:r w:rsidRPr="009B2735">
        <w:rPr>
          <w:rFonts w:cs="David" w:hint="cs"/>
          <w:u w:val="single"/>
          <w:rtl/>
        </w:rPr>
        <w:t>היו"ר יעקב מרגי:</w:t>
      </w:r>
    </w:p>
    <w:p w14:paraId="12F85281" w14:textId="77777777" w:rsidR="009B2735" w:rsidRPr="009B2735" w:rsidRDefault="009B2735" w:rsidP="009B2735">
      <w:pPr>
        <w:bidi/>
        <w:rPr>
          <w:rFonts w:cs="David" w:hint="cs"/>
          <w:rtl/>
        </w:rPr>
      </w:pPr>
    </w:p>
    <w:p w14:paraId="5B81E213" w14:textId="77777777" w:rsidR="009B2735" w:rsidRPr="009B2735" w:rsidRDefault="009B2735" w:rsidP="009B2735">
      <w:pPr>
        <w:bidi/>
        <w:rPr>
          <w:rFonts w:cs="David" w:hint="cs"/>
          <w:rtl/>
        </w:rPr>
      </w:pPr>
      <w:r w:rsidRPr="009B2735">
        <w:rPr>
          <w:rFonts w:cs="David" w:hint="cs"/>
          <w:rtl/>
        </w:rPr>
        <w:tab/>
        <w:t>למי?</w:t>
      </w:r>
    </w:p>
    <w:p w14:paraId="20CACA1F" w14:textId="77777777" w:rsidR="009B2735" w:rsidRPr="009B2735" w:rsidRDefault="009B2735" w:rsidP="009B2735">
      <w:pPr>
        <w:bidi/>
        <w:rPr>
          <w:rFonts w:cs="David" w:hint="cs"/>
          <w:rtl/>
        </w:rPr>
      </w:pPr>
    </w:p>
    <w:p w14:paraId="1EB8CB39" w14:textId="77777777" w:rsidR="009B2735" w:rsidRPr="009B2735" w:rsidRDefault="009B2735" w:rsidP="009B2735">
      <w:pPr>
        <w:bidi/>
        <w:rPr>
          <w:rFonts w:cs="David" w:hint="cs"/>
          <w:rtl/>
        </w:rPr>
      </w:pPr>
      <w:r w:rsidRPr="009B2735">
        <w:rPr>
          <w:rFonts w:cs="David" w:hint="cs"/>
          <w:u w:val="single"/>
          <w:rtl/>
        </w:rPr>
        <w:t>יצחק לוי:</w:t>
      </w:r>
    </w:p>
    <w:p w14:paraId="325919E2" w14:textId="77777777" w:rsidR="009B2735" w:rsidRPr="009B2735" w:rsidRDefault="009B2735" w:rsidP="009B2735">
      <w:pPr>
        <w:bidi/>
        <w:rPr>
          <w:rFonts w:cs="David" w:hint="cs"/>
          <w:rtl/>
        </w:rPr>
      </w:pPr>
    </w:p>
    <w:p w14:paraId="1F42B437" w14:textId="77777777" w:rsidR="009B2735" w:rsidRPr="009B2735" w:rsidRDefault="009B2735" w:rsidP="009B2735">
      <w:pPr>
        <w:bidi/>
        <w:rPr>
          <w:rFonts w:cs="David" w:hint="cs"/>
          <w:rtl/>
        </w:rPr>
      </w:pPr>
      <w:r w:rsidRPr="009B2735">
        <w:rPr>
          <w:rFonts w:cs="David" w:hint="cs"/>
          <w:rtl/>
        </w:rPr>
        <w:tab/>
        <w:t xml:space="preserve"> לוועדת הכנסת, לחבר הכנסת רוחמה אברהם, אז עדיין לא בלילא, היום כבר כן. </w:t>
      </w:r>
    </w:p>
    <w:p w14:paraId="5D0875E6" w14:textId="77777777" w:rsidR="009B2735" w:rsidRPr="009B2735" w:rsidRDefault="009B2735" w:rsidP="009B2735">
      <w:pPr>
        <w:bidi/>
        <w:rPr>
          <w:rFonts w:cs="David" w:hint="cs"/>
          <w:rtl/>
        </w:rPr>
      </w:pPr>
    </w:p>
    <w:p w14:paraId="289FE32E" w14:textId="77777777" w:rsidR="009B2735" w:rsidRPr="009B2735" w:rsidRDefault="009B2735" w:rsidP="009B2735">
      <w:pPr>
        <w:bidi/>
        <w:rPr>
          <w:rFonts w:cs="David" w:hint="cs"/>
          <w:rtl/>
        </w:rPr>
      </w:pPr>
      <w:r w:rsidRPr="009B2735">
        <w:rPr>
          <w:rFonts w:cs="David" w:hint="cs"/>
          <w:u w:val="single"/>
          <w:rtl/>
        </w:rPr>
        <w:t>היו"ר יעקב מרגי:</w:t>
      </w:r>
    </w:p>
    <w:p w14:paraId="18DB2166" w14:textId="77777777" w:rsidR="009B2735" w:rsidRPr="009B2735" w:rsidRDefault="009B2735" w:rsidP="009B2735">
      <w:pPr>
        <w:bidi/>
        <w:rPr>
          <w:rFonts w:cs="David" w:hint="cs"/>
          <w:rtl/>
        </w:rPr>
      </w:pPr>
    </w:p>
    <w:p w14:paraId="299CF6AF" w14:textId="77777777" w:rsidR="009B2735" w:rsidRPr="009B2735" w:rsidRDefault="009B2735" w:rsidP="009B2735">
      <w:pPr>
        <w:bidi/>
        <w:rPr>
          <w:rFonts w:cs="David" w:hint="cs"/>
          <w:rtl/>
        </w:rPr>
      </w:pPr>
      <w:r w:rsidRPr="009B2735">
        <w:rPr>
          <w:rFonts w:cs="David" w:hint="cs"/>
          <w:rtl/>
        </w:rPr>
        <w:tab/>
        <w:t>בלילא תמיד היא היתה, היום היא שרה.</w:t>
      </w:r>
    </w:p>
    <w:p w14:paraId="05B06CFF" w14:textId="77777777" w:rsidR="009B2735" w:rsidRPr="009B2735" w:rsidRDefault="009B2735" w:rsidP="009B2735">
      <w:pPr>
        <w:bidi/>
        <w:rPr>
          <w:rFonts w:cs="David" w:hint="cs"/>
          <w:rtl/>
        </w:rPr>
      </w:pPr>
    </w:p>
    <w:p w14:paraId="5C5228CF" w14:textId="77777777" w:rsidR="009B2735" w:rsidRPr="009B2735" w:rsidRDefault="009B2735" w:rsidP="009B2735">
      <w:pPr>
        <w:bidi/>
        <w:rPr>
          <w:rFonts w:cs="David" w:hint="cs"/>
          <w:rtl/>
        </w:rPr>
      </w:pPr>
      <w:r w:rsidRPr="009B2735">
        <w:rPr>
          <w:rFonts w:cs="David" w:hint="cs"/>
          <w:u w:val="single"/>
          <w:rtl/>
        </w:rPr>
        <w:t>יצחק לוי:</w:t>
      </w:r>
    </w:p>
    <w:p w14:paraId="56F4738D" w14:textId="77777777" w:rsidR="009B2735" w:rsidRPr="009B2735" w:rsidRDefault="009B2735" w:rsidP="009B2735">
      <w:pPr>
        <w:bidi/>
        <w:rPr>
          <w:rFonts w:cs="David" w:hint="cs"/>
          <w:rtl/>
        </w:rPr>
      </w:pPr>
    </w:p>
    <w:p w14:paraId="7B01C6B4" w14:textId="77777777" w:rsidR="009B2735" w:rsidRPr="009B2735" w:rsidRDefault="009B2735" w:rsidP="009B2735">
      <w:pPr>
        <w:bidi/>
        <w:rPr>
          <w:rFonts w:cs="David" w:hint="cs"/>
          <w:rtl/>
        </w:rPr>
      </w:pPr>
      <w:r w:rsidRPr="009B2735">
        <w:rPr>
          <w:rFonts w:cs="David" w:hint="cs"/>
          <w:rtl/>
        </w:rPr>
        <w:tab/>
        <w:t>הגשתי את ההצעות האלה לפני כשנה, ואני כל הזמן מבקש להעלות אותם. נמצאת פה המזכירה הקבועה, מנהלת הוועדה, וכל הזמן דוחים אותי: אין יושב-ראש קבוע, אין יושב-ראש זמני, אין זה, אין פה, פגרה. אני הרי אדם רגוע ומקבל את הדין בדרך כלל וממתין בסבלנות, והנה אני רואה היום שהיושבת-ראש- - -</w:t>
      </w:r>
    </w:p>
    <w:p w14:paraId="0E30E978" w14:textId="77777777" w:rsidR="009B2735" w:rsidRPr="009B2735" w:rsidRDefault="009B2735" w:rsidP="009B2735">
      <w:pPr>
        <w:bidi/>
        <w:rPr>
          <w:rFonts w:cs="David" w:hint="cs"/>
          <w:rtl/>
        </w:rPr>
      </w:pPr>
    </w:p>
    <w:p w14:paraId="057960A9" w14:textId="77777777" w:rsidR="009B2735" w:rsidRPr="009B2735" w:rsidRDefault="009B2735" w:rsidP="009B2735">
      <w:pPr>
        <w:bidi/>
        <w:rPr>
          <w:rFonts w:cs="David" w:hint="cs"/>
          <w:rtl/>
        </w:rPr>
      </w:pPr>
      <w:r w:rsidRPr="009B2735">
        <w:rPr>
          <w:rFonts w:cs="David" w:hint="cs"/>
          <w:u w:val="single"/>
          <w:rtl/>
        </w:rPr>
        <w:t>היו"ר יעקב מרגי:</w:t>
      </w:r>
    </w:p>
    <w:p w14:paraId="1C7DF27D" w14:textId="77777777" w:rsidR="009B2735" w:rsidRPr="009B2735" w:rsidRDefault="009B2735" w:rsidP="009B2735">
      <w:pPr>
        <w:bidi/>
        <w:rPr>
          <w:rFonts w:cs="David" w:hint="cs"/>
          <w:rtl/>
        </w:rPr>
      </w:pPr>
    </w:p>
    <w:p w14:paraId="26CC56A4" w14:textId="77777777" w:rsidR="009B2735" w:rsidRPr="009B2735" w:rsidRDefault="009B2735" w:rsidP="009B2735">
      <w:pPr>
        <w:bidi/>
        <w:rPr>
          <w:rFonts w:cs="David" w:hint="cs"/>
          <w:rtl/>
        </w:rPr>
      </w:pPr>
      <w:r w:rsidRPr="009B2735">
        <w:rPr>
          <w:rFonts w:cs="David" w:hint="cs"/>
          <w:rtl/>
        </w:rPr>
        <w:tab/>
        <w:t>חברי הכנסת, אתם לא מקלים עלי להיענות לבקשתו, תנו לרב לוי לסיים את דבריו.</w:t>
      </w:r>
    </w:p>
    <w:p w14:paraId="08249205" w14:textId="77777777" w:rsidR="009B2735" w:rsidRPr="009B2735" w:rsidRDefault="009B2735" w:rsidP="009B2735">
      <w:pPr>
        <w:bidi/>
        <w:rPr>
          <w:rFonts w:cs="David" w:hint="cs"/>
          <w:rtl/>
        </w:rPr>
      </w:pPr>
    </w:p>
    <w:p w14:paraId="7E028562" w14:textId="77777777" w:rsidR="009B2735" w:rsidRPr="009B2735" w:rsidRDefault="009B2735" w:rsidP="009B2735">
      <w:pPr>
        <w:bidi/>
        <w:rPr>
          <w:rFonts w:cs="David" w:hint="cs"/>
          <w:rtl/>
        </w:rPr>
      </w:pPr>
      <w:r w:rsidRPr="009B2735">
        <w:rPr>
          <w:rFonts w:cs="David" w:hint="cs"/>
          <w:u w:val="single"/>
          <w:rtl/>
        </w:rPr>
        <w:t>יצחק לוי:</w:t>
      </w:r>
    </w:p>
    <w:p w14:paraId="41C3E9F3" w14:textId="77777777" w:rsidR="009B2735" w:rsidRPr="009B2735" w:rsidRDefault="009B2735" w:rsidP="009B2735">
      <w:pPr>
        <w:bidi/>
        <w:rPr>
          <w:rFonts w:cs="David" w:hint="cs"/>
          <w:rtl/>
        </w:rPr>
      </w:pPr>
    </w:p>
    <w:p w14:paraId="13F2F81B" w14:textId="77777777" w:rsidR="009B2735" w:rsidRPr="009B2735" w:rsidRDefault="009B2735" w:rsidP="009B2735">
      <w:pPr>
        <w:bidi/>
        <w:rPr>
          <w:rFonts w:cs="David" w:hint="cs"/>
          <w:rtl/>
        </w:rPr>
      </w:pPr>
      <w:r w:rsidRPr="009B2735">
        <w:rPr>
          <w:rFonts w:cs="David" w:hint="cs"/>
          <w:rtl/>
        </w:rPr>
        <w:tab/>
        <w:t xml:space="preserve"> אני רואה שהיושבת-ראש מגישה הצעות, והן מיד נידונות. לכן צריך לקבוע בתקנון, כשהיושבת-ראש מגישה הצעות, דנים בה, כשחבר כנסת מן השורה מגיש הצעות, הוא יכול לחכות שנה, שנה וחצי. אני מבקש קודם, לפני ההצעות של היושבת-ראש, לדון בהצעותי, זה הכול. אני מבקש להעלות את זה לסדר.</w:t>
      </w:r>
    </w:p>
    <w:p w14:paraId="6B24DBB4" w14:textId="77777777" w:rsidR="009B2735" w:rsidRPr="009B2735" w:rsidRDefault="009B2735" w:rsidP="009B2735">
      <w:pPr>
        <w:bidi/>
        <w:rPr>
          <w:rFonts w:cs="David" w:hint="cs"/>
          <w:rtl/>
        </w:rPr>
      </w:pPr>
      <w:r w:rsidRPr="009B2735">
        <w:rPr>
          <w:rFonts w:cs="David"/>
          <w:u w:val="single"/>
          <w:rtl/>
        </w:rPr>
        <w:br w:type="page"/>
      </w:r>
      <w:r w:rsidRPr="009B2735">
        <w:rPr>
          <w:rFonts w:cs="David" w:hint="cs"/>
          <w:u w:val="single"/>
          <w:rtl/>
        </w:rPr>
        <w:t>גדעון סער:</w:t>
      </w:r>
    </w:p>
    <w:p w14:paraId="000D7591" w14:textId="77777777" w:rsidR="009B2735" w:rsidRPr="009B2735" w:rsidRDefault="009B2735" w:rsidP="009B2735">
      <w:pPr>
        <w:bidi/>
        <w:rPr>
          <w:rFonts w:cs="David" w:hint="cs"/>
          <w:rtl/>
        </w:rPr>
      </w:pPr>
    </w:p>
    <w:p w14:paraId="1F63E1D1" w14:textId="77777777" w:rsidR="009B2735" w:rsidRPr="009B2735" w:rsidRDefault="009B2735" w:rsidP="009B2735">
      <w:pPr>
        <w:bidi/>
        <w:rPr>
          <w:rFonts w:cs="David" w:hint="cs"/>
          <w:rtl/>
        </w:rPr>
      </w:pPr>
      <w:r w:rsidRPr="009B2735">
        <w:rPr>
          <w:rFonts w:cs="David" w:hint="cs"/>
          <w:rtl/>
        </w:rPr>
        <w:tab/>
        <w:t xml:space="preserve"> אדוני היושב-ראש, בראשית דברי אני חייב להצטרף לקבילתו של חבר הכנסת לוי במובן זה שלפחות שלוש הצעות לתיקון תקנון שהגשתי לוועדת הכנסת לפני כשנה עדיין לא נדונו. מאחר שאני בדרך כלל קורא את התקנון, אכן כתוב בסעיף 150(א) "כל חבר הכנסת רשאי להציע הצעה לתיקון התקנון", זאת אומרת, במובן זה אני מסכים עם חבר הכנסת לוי, שמעמדנו, לכאורה לפחות, כל עוד ועדת הפירושים לא החליטה אחרת, הוא מעמד שוויוני. ההערה הזאת מאוד חשובה. עכשיו לגוף העניין, הצעת ייעול- - -</w:t>
      </w:r>
    </w:p>
    <w:p w14:paraId="55DAD3DC" w14:textId="77777777" w:rsidR="009B2735" w:rsidRPr="009B2735" w:rsidRDefault="009B2735" w:rsidP="009B2735">
      <w:pPr>
        <w:bidi/>
        <w:rPr>
          <w:rFonts w:cs="David" w:hint="cs"/>
          <w:rtl/>
        </w:rPr>
      </w:pPr>
    </w:p>
    <w:p w14:paraId="46FE8A98" w14:textId="77777777" w:rsidR="009B2735" w:rsidRPr="009B2735" w:rsidRDefault="009B2735" w:rsidP="009B2735">
      <w:pPr>
        <w:bidi/>
        <w:rPr>
          <w:rFonts w:cs="David" w:hint="cs"/>
          <w:rtl/>
        </w:rPr>
      </w:pPr>
      <w:r w:rsidRPr="009B2735">
        <w:rPr>
          <w:rFonts w:cs="David" w:hint="cs"/>
          <w:u w:val="single"/>
          <w:rtl/>
        </w:rPr>
        <w:t>היו"ר יעקב מרגי:</w:t>
      </w:r>
    </w:p>
    <w:p w14:paraId="2E17C3BC" w14:textId="77777777" w:rsidR="009B2735" w:rsidRPr="009B2735" w:rsidRDefault="009B2735" w:rsidP="009B2735">
      <w:pPr>
        <w:bidi/>
        <w:rPr>
          <w:rFonts w:cs="David" w:hint="cs"/>
          <w:rtl/>
        </w:rPr>
      </w:pPr>
    </w:p>
    <w:p w14:paraId="60BCC6F5" w14:textId="77777777" w:rsidR="009B2735" w:rsidRPr="009B2735" w:rsidRDefault="009B2735" w:rsidP="009B2735">
      <w:pPr>
        <w:bidi/>
        <w:rPr>
          <w:rFonts w:cs="David" w:hint="cs"/>
          <w:rtl/>
        </w:rPr>
      </w:pPr>
      <w:r w:rsidRPr="009B2735">
        <w:rPr>
          <w:rFonts w:cs="David" w:hint="cs"/>
          <w:rtl/>
        </w:rPr>
        <w:tab/>
        <w:t>לא, יכול להיות שאני מייתר את הדברים שלך, חכה. רבותי, אין שום העדפה ואין שום עדיפות. לתומי חשבתי שניקיתי שולחן. אם אתה מפנה את תשומת לבי, מנהלת הוועדה בחופשה בחוץ-לארץ, זה נושא שעלה בתום לב. אף אחד לא שם לי סדר זמנים, לא לוח-זמנים ולא סדר עדיפויות. הוגשו לי בקשות לשינוי התקנון, אני ביקשתי לשים אותן על סדר-היום, אני חבר הכנסת מרגי יושב-ראש הוועדה, אף אחד אחר לא, אין כאן שום אמוציות, אי לכך נעשה דיון מרוכז לכל הבקשות לשינוי התקנון. זה היה בתום לב, לא ידענו. נקודה. הנושא ירד מסדר-היום.</w:t>
      </w:r>
    </w:p>
    <w:p w14:paraId="45297FAB" w14:textId="77777777" w:rsidR="009B2735" w:rsidRPr="009B2735" w:rsidRDefault="009B2735" w:rsidP="009B2735">
      <w:pPr>
        <w:bidi/>
        <w:rPr>
          <w:rFonts w:cs="David" w:hint="cs"/>
          <w:rtl/>
        </w:rPr>
      </w:pPr>
    </w:p>
    <w:p w14:paraId="641394B7" w14:textId="77777777" w:rsidR="009B2735" w:rsidRPr="009B2735" w:rsidRDefault="009B2735" w:rsidP="009B2735">
      <w:pPr>
        <w:bidi/>
        <w:rPr>
          <w:rFonts w:cs="David" w:hint="cs"/>
          <w:rtl/>
        </w:rPr>
      </w:pPr>
      <w:r w:rsidRPr="009B2735">
        <w:rPr>
          <w:rFonts w:cs="David" w:hint="cs"/>
          <w:u w:val="single"/>
          <w:rtl/>
        </w:rPr>
        <w:t>גדעון סער:</w:t>
      </w:r>
    </w:p>
    <w:p w14:paraId="5E3D2943" w14:textId="77777777" w:rsidR="009B2735" w:rsidRPr="009B2735" w:rsidRDefault="009B2735" w:rsidP="009B2735">
      <w:pPr>
        <w:bidi/>
        <w:rPr>
          <w:rFonts w:cs="David" w:hint="cs"/>
          <w:rtl/>
        </w:rPr>
      </w:pPr>
    </w:p>
    <w:p w14:paraId="6B64E80C" w14:textId="77777777" w:rsidR="009B2735" w:rsidRPr="009B2735" w:rsidRDefault="009B2735" w:rsidP="009B2735">
      <w:pPr>
        <w:bidi/>
        <w:rPr>
          <w:rFonts w:cs="David" w:hint="cs"/>
          <w:rtl/>
        </w:rPr>
      </w:pPr>
      <w:r w:rsidRPr="009B2735">
        <w:rPr>
          <w:rFonts w:cs="David" w:hint="cs"/>
          <w:rtl/>
        </w:rPr>
        <w:tab/>
        <w:t>אני יכול לדבר לגוף הדברים.</w:t>
      </w:r>
    </w:p>
    <w:p w14:paraId="1927061A" w14:textId="77777777" w:rsidR="009B2735" w:rsidRPr="009B2735" w:rsidRDefault="009B2735" w:rsidP="009B2735">
      <w:pPr>
        <w:bidi/>
        <w:rPr>
          <w:rFonts w:cs="David" w:hint="cs"/>
          <w:rtl/>
        </w:rPr>
      </w:pPr>
    </w:p>
    <w:p w14:paraId="0921E319" w14:textId="77777777" w:rsidR="009B2735" w:rsidRPr="009B2735" w:rsidRDefault="009B2735" w:rsidP="009B2735">
      <w:pPr>
        <w:bidi/>
        <w:rPr>
          <w:rFonts w:cs="David" w:hint="cs"/>
          <w:rtl/>
        </w:rPr>
      </w:pPr>
      <w:r w:rsidRPr="009B2735">
        <w:rPr>
          <w:rFonts w:cs="David" w:hint="cs"/>
          <w:u w:val="single"/>
          <w:rtl/>
        </w:rPr>
        <w:t>היו"ר יעקב מרגי:</w:t>
      </w:r>
    </w:p>
    <w:p w14:paraId="7411ECC7" w14:textId="77777777" w:rsidR="009B2735" w:rsidRPr="009B2735" w:rsidRDefault="009B2735" w:rsidP="009B2735">
      <w:pPr>
        <w:bidi/>
        <w:rPr>
          <w:rFonts w:cs="David" w:hint="cs"/>
          <w:rtl/>
        </w:rPr>
      </w:pPr>
    </w:p>
    <w:p w14:paraId="6EB57F0F" w14:textId="77777777" w:rsidR="009B2735" w:rsidRPr="009B2735" w:rsidRDefault="009B2735" w:rsidP="009B2735">
      <w:pPr>
        <w:bidi/>
        <w:rPr>
          <w:rFonts w:cs="David" w:hint="cs"/>
          <w:rtl/>
        </w:rPr>
      </w:pPr>
      <w:r w:rsidRPr="009B2735">
        <w:rPr>
          <w:rFonts w:cs="David" w:hint="cs"/>
          <w:rtl/>
        </w:rPr>
        <w:tab/>
        <w:t>הנושא ירד מסדר-היום, נעשה דיון מיוחד.</w:t>
      </w:r>
    </w:p>
    <w:p w14:paraId="43D84A86" w14:textId="77777777" w:rsidR="009B2735" w:rsidRPr="009B2735" w:rsidRDefault="009B2735" w:rsidP="009B2735">
      <w:pPr>
        <w:bidi/>
        <w:rPr>
          <w:rFonts w:cs="David" w:hint="cs"/>
          <w:rtl/>
        </w:rPr>
      </w:pPr>
    </w:p>
    <w:p w14:paraId="5BAFDC0E" w14:textId="77777777" w:rsidR="009B2735" w:rsidRPr="009B2735" w:rsidRDefault="009B2735" w:rsidP="009B2735">
      <w:pPr>
        <w:bidi/>
        <w:rPr>
          <w:rFonts w:cs="David" w:hint="cs"/>
          <w:rtl/>
        </w:rPr>
      </w:pPr>
      <w:r w:rsidRPr="009B2735">
        <w:rPr>
          <w:rFonts w:cs="David" w:hint="cs"/>
          <w:u w:val="single"/>
          <w:rtl/>
        </w:rPr>
        <w:t>אסתרינה טרטמן:</w:t>
      </w:r>
    </w:p>
    <w:p w14:paraId="0499FC13" w14:textId="77777777" w:rsidR="009B2735" w:rsidRPr="009B2735" w:rsidRDefault="009B2735" w:rsidP="009B2735">
      <w:pPr>
        <w:bidi/>
        <w:rPr>
          <w:rFonts w:cs="David" w:hint="cs"/>
          <w:rtl/>
        </w:rPr>
      </w:pPr>
    </w:p>
    <w:p w14:paraId="22682977" w14:textId="77777777" w:rsidR="009B2735" w:rsidRPr="009B2735" w:rsidRDefault="009B2735" w:rsidP="009B2735">
      <w:pPr>
        <w:bidi/>
        <w:rPr>
          <w:rFonts w:cs="David" w:hint="cs"/>
          <w:rtl/>
        </w:rPr>
      </w:pPr>
      <w:r w:rsidRPr="009B2735">
        <w:rPr>
          <w:rFonts w:cs="David" w:hint="cs"/>
          <w:rtl/>
        </w:rPr>
        <w:tab/>
        <w:t xml:space="preserve"> תאספו את כל ההצעות, כי שוכבת על השולחן גם הצעה שלי.</w:t>
      </w:r>
    </w:p>
    <w:p w14:paraId="110B756D" w14:textId="77777777" w:rsidR="009B2735" w:rsidRPr="009B2735" w:rsidRDefault="009B2735" w:rsidP="009B2735">
      <w:pPr>
        <w:bidi/>
        <w:rPr>
          <w:rFonts w:cs="David" w:hint="cs"/>
          <w:rtl/>
        </w:rPr>
      </w:pPr>
    </w:p>
    <w:p w14:paraId="7FA49D1A" w14:textId="77777777" w:rsidR="009B2735" w:rsidRPr="009B2735" w:rsidRDefault="009B2735" w:rsidP="009B2735">
      <w:pPr>
        <w:bidi/>
        <w:rPr>
          <w:rFonts w:cs="David" w:hint="cs"/>
          <w:rtl/>
        </w:rPr>
      </w:pPr>
      <w:r w:rsidRPr="009B2735">
        <w:rPr>
          <w:rFonts w:cs="David" w:hint="cs"/>
          <w:u w:val="single"/>
          <w:rtl/>
        </w:rPr>
        <w:t>היו"ר יעקב מרגי:</w:t>
      </w:r>
    </w:p>
    <w:p w14:paraId="692BEBB9" w14:textId="77777777" w:rsidR="009B2735" w:rsidRPr="009B2735" w:rsidRDefault="009B2735" w:rsidP="009B2735">
      <w:pPr>
        <w:bidi/>
        <w:rPr>
          <w:rFonts w:cs="David" w:hint="cs"/>
          <w:rtl/>
        </w:rPr>
      </w:pPr>
    </w:p>
    <w:p w14:paraId="54FF0D05" w14:textId="77777777" w:rsidR="009B2735" w:rsidRPr="009B2735" w:rsidRDefault="009B2735" w:rsidP="009B2735">
      <w:pPr>
        <w:bidi/>
        <w:rPr>
          <w:rFonts w:cs="David" w:hint="cs"/>
          <w:rtl/>
        </w:rPr>
      </w:pPr>
      <w:r w:rsidRPr="009B2735">
        <w:rPr>
          <w:rFonts w:cs="David" w:hint="cs"/>
          <w:rtl/>
        </w:rPr>
        <w:tab/>
        <w:t>יהיה דיון מרוכז.</w:t>
      </w:r>
    </w:p>
    <w:p w14:paraId="57A35979" w14:textId="77777777" w:rsidR="009B2735" w:rsidRPr="009B2735" w:rsidRDefault="009B2735" w:rsidP="009B2735">
      <w:pPr>
        <w:bidi/>
        <w:rPr>
          <w:rFonts w:cs="David" w:hint="cs"/>
          <w:rtl/>
        </w:rPr>
      </w:pPr>
    </w:p>
    <w:p w14:paraId="30AC5CF0" w14:textId="77777777" w:rsidR="009B2735" w:rsidRPr="009B2735" w:rsidRDefault="009B2735" w:rsidP="009B2735">
      <w:pPr>
        <w:bidi/>
        <w:rPr>
          <w:rFonts w:cs="David" w:hint="cs"/>
          <w:rtl/>
        </w:rPr>
      </w:pPr>
      <w:r w:rsidRPr="009B2735">
        <w:rPr>
          <w:rFonts w:cs="David" w:hint="cs"/>
          <w:u w:val="single"/>
          <w:rtl/>
        </w:rPr>
        <w:t>גדעון סער:</w:t>
      </w:r>
    </w:p>
    <w:p w14:paraId="5F761ED4" w14:textId="77777777" w:rsidR="009B2735" w:rsidRPr="009B2735" w:rsidRDefault="009B2735" w:rsidP="009B2735">
      <w:pPr>
        <w:bidi/>
        <w:rPr>
          <w:rFonts w:cs="David" w:hint="cs"/>
          <w:rtl/>
        </w:rPr>
      </w:pPr>
    </w:p>
    <w:p w14:paraId="51899B55" w14:textId="77777777" w:rsidR="009B2735" w:rsidRPr="009B2735" w:rsidRDefault="009B2735" w:rsidP="009B2735">
      <w:pPr>
        <w:bidi/>
        <w:rPr>
          <w:rFonts w:cs="David" w:hint="cs"/>
          <w:rtl/>
        </w:rPr>
      </w:pPr>
      <w:r w:rsidRPr="009B2735">
        <w:rPr>
          <w:rFonts w:cs="David" w:hint="cs"/>
          <w:rtl/>
        </w:rPr>
        <w:tab/>
        <w:t xml:space="preserve"> דווקא רציתי להציע שאחת מההצעות תידון היום.</w:t>
      </w:r>
    </w:p>
    <w:p w14:paraId="2718F06F" w14:textId="77777777" w:rsidR="009B2735" w:rsidRPr="009B2735" w:rsidRDefault="009B2735" w:rsidP="009B2735">
      <w:pPr>
        <w:bidi/>
        <w:rPr>
          <w:rFonts w:cs="David" w:hint="cs"/>
          <w:rtl/>
        </w:rPr>
      </w:pPr>
    </w:p>
    <w:p w14:paraId="02CCA307" w14:textId="77777777" w:rsidR="009B2735" w:rsidRPr="009B2735" w:rsidRDefault="009B2735" w:rsidP="009B2735">
      <w:pPr>
        <w:bidi/>
        <w:rPr>
          <w:rFonts w:cs="David" w:hint="cs"/>
          <w:rtl/>
        </w:rPr>
      </w:pPr>
      <w:r w:rsidRPr="009B2735">
        <w:rPr>
          <w:rFonts w:cs="David" w:hint="cs"/>
          <w:u w:val="single"/>
          <w:rtl/>
        </w:rPr>
        <w:t>היו"ר יעקב מרגי:</w:t>
      </w:r>
    </w:p>
    <w:p w14:paraId="7F96E8B4" w14:textId="77777777" w:rsidR="009B2735" w:rsidRPr="009B2735" w:rsidRDefault="009B2735" w:rsidP="009B2735">
      <w:pPr>
        <w:bidi/>
        <w:rPr>
          <w:rFonts w:cs="David" w:hint="cs"/>
          <w:rtl/>
        </w:rPr>
      </w:pPr>
    </w:p>
    <w:p w14:paraId="5B6A4531" w14:textId="77777777" w:rsidR="009B2735" w:rsidRPr="009B2735" w:rsidRDefault="009B2735" w:rsidP="009B2735">
      <w:pPr>
        <w:bidi/>
        <w:rPr>
          <w:rFonts w:cs="David" w:hint="cs"/>
          <w:rtl/>
        </w:rPr>
      </w:pPr>
      <w:r w:rsidRPr="009B2735">
        <w:rPr>
          <w:rFonts w:cs="David" w:hint="cs"/>
          <w:rtl/>
        </w:rPr>
        <w:tab/>
        <w:t>רבותי, יהיה דיון מרוכז בכל הבקשות לשינוי התקנון.</w:t>
      </w:r>
    </w:p>
    <w:p w14:paraId="16ED46B0" w14:textId="77777777" w:rsidR="009B2735" w:rsidRPr="009B2735" w:rsidRDefault="009B2735" w:rsidP="009B2735">
      <w:pPr>
        <w:bidi/>
        <w:rPr>
          <w:rFonts w:cs="David" w:hint="cs"/>
          <w:rtl/>
        </w:rPr>
      </w:pPr>
    </w:p>
    <w:p w14:paraId="27BD9845" w14:textId="77777777" w:rsidR="009B2735" w:rsidRPr="009B2735" w:rsidRDefault="009B2735" w:rsidP="009B2735">
      <w:pPr>
        <w:bidi/>
        <w:rPr>
          <w:rFonts w:cs="David" w:hint="cs"/>
          <w:rtl/>
        </w:rPr>
      </w:pPr>
      <w:r w:rsidRPr="009B2735">
        <w:rPr>
          <w:rFonts w:cs="David"/>
          <w:rtl/>
        </w:rPr>
        <w:br w:type="page"/>
      </w:r>
    </w:p>
    <w:p w14:paraId="2F8749BD" w14:textId="77777777" w:rsidR="009B2735" w:rsidRPr="009B2735" w:rsidRDefault="009B2735" w:rsidP="009B2735">
      <w:pPr>
        <w:tabs>
          <w:tab w:val="left" w:pos="1221"/>
        </w:tabs>
        <w:bidi/>
        <w:ind w:left="360"/>
        <w:rPr>
          <w:rFonts w:cs="David" w:hint="cs"/>
          <w:b/>
          <w:bCs/>
          <w:rtl/>
        </w:rPr>
      </w:pPr>
      <w:r w:rsidRPr="009B2735">
        <w:rPr>
          <w:rFonts w:cs="David" w:hint="cs"/>
          <w:b/>
          <w:bCs/>
          <w:rtl/>
        </w:rPr>
        <w:t xml:space="preserve">ד.זכויות יו"רי הכנסת לשעבר </w:t>
      </w:r>
      <w:r w:rsidRPr="009B2735">
        <w:rPr>
          <w:rFonts w:cs="David"/>
          <w:b/>
          <w:bCs/>
          <w:rtl/>
        </w:rPr>
        <w:t>–</w:t>
      </w:r>
      <w:r w:rsidRPr="009B2735">
        <w:rPr>
          <w:rFonts w:cs="David" w:hint="cs"/>
          <w:b/>
          <w:bCs/>
          <w:rtl/>
        </w:rPr>
        <w:t xml:space="preserve"> זכאות לרכב ושירותי משרד </w:t>
      </w:r>
      <w:r w:rsidRPr="009B2735">
        <w:rPr>
          <w:rFonts w:cs="David"/>
          <w:b/>
          <w:bCs/>
          <w:rtl/>
        </w:rPr>
        <w:t>–</w:t>
      </w:r>
      <w:r w:rsidRPr="009B2735">
        <w:rPr>
          <w:rFonts w:cs="David" w:hint="cs"/>
          <w:b/>
          <w:bCs/>
          <w:rtl/>
        </w:rPr>
        <w:t xml:space="preserve"> המשך דיון</w:t>
      </w:r>
    </w:p>
    <w:p w14:paraId="742493C0" w14:textId="77777777" w:rsidR="009B2735" w:rsidRPr="009B2735" w:rsidRDefault="009B2735" w:rsidP="009B2735">
      <w:pPr>
        <w:bidi/>
        <w:rPr>
          <w:rFonts w:cs="David" w:hint="cs"/>
          <w:rtl/>
        </w:rPr>
      </w:pPr>
    </w:p>
    <w:p w14:paraId="3A452084" w14:textId="77777777" w:rsidR="009B2735" w:rsidRPr="009B2735" w:rsidRDefault="009B2735" w:rsidP="009B2735">
      <w:pPr>
        <w:bidi/>
        <w:rPr>
          <w:rFonts w:cs="David" w:hint="cs"/>
          <w:rtl/>
        </w:rPr>
      </w:pPr>
      <w:r w:rsidRPr="009B2735">
        <w:rPr>
          <w:rFonts w:cs="David" w:hint="cs"/>
          <w:u w:val="single"/>
          <w:rtl/>
        </w:rPr>
        <w:t>היו"ר יעקב מרגי:</w:t>
      </w:r>
    </w:p>
    <w:p w14:paraId="08FD33DC" w14:textId="77777777" w:rsidR="009B2735" w:rsidRPr="009B2735" w:rsidRDefault="009B2735" w:rsidP="009B2735">
      <w:pPr>
        <w:bidi/>
        <w:rPr>
          <w:rFonts w:cs="David" w:hint="cs"/>
          <w:rtl/>
        </w:rPr>
      </w:pPr>
    </w:p>
    <w:p w14:paraId="74BB3278" w14:textId="77777777" w:rsidR="009B2735" w:rsidRPr="009B2735" w:rsidRDefault="009B2735" w:rsidP="009B2735">
      <w:pPr>
        <w:bidi/>
        <w:rPr>
          <w:rFonts w:cs="David" w:hint="cs"/>
          <w:rtl/>
        </w:rPr>
      </w:pPr>
      <w:r w:rsidRPr="009B2735">
        <w:rPr>
          <w:rFonts w:cs="David" w:hint="cs"/>
          <w:rtl/>
        </w:rPr>
        <w:tab/>
        <w:t xml:space="preserve"> נושא אחרון בסדר-היום: זכויות יושבי-ראש הכנסת לשעבר </w:t>
      </w:r>
      <w:r w:rsidRPr="009B2735">
        <w:rPr>
          <w:rFonts w:cs="David"/>
          <w:rtl/>
        </w:rPr>
        <w:t>–</w:t>
      </w:r>
      <w:r w:rsidRPr="009B2735">
        <w:rPr>
          <w:rFonts w:cs="David" w:hint="cs"/>
          <w:rtl/>
        </w:rPr>
        <w:t xml:space="preserve"> זכאות לרכב ושירותי משרד </w:t>
      </w:r>
      <w:r w:rsidRPr="009B2735">
        <w:rPr>
          <w:rFonts w:cs="David"/>
          <w:rtl/>
        </w:rPr>
        <w:t>–</w:t>
      </w:r>
      <w:r w:rsidRPr="009B2735">
        <w:rPr>
          <w:rFonts w:cs="David" w:hint="cs"/>
          <w:rtl/>
        </w:rPr>
        <w:t xml:space="preserve"> המשך דיון. רבותי, כפי שמובא בסדר-היום זה המשך דיון, ואני שואף להביא את זה להצבעה היום . אני אזכיר לחברת הכנסת שלי יחימוביץ, שעומדת לה הזכות מהדיון הקודם להיות הדוברת הראשונה בדיון הזה. בטרם אתן לך את הזכות הזאת, מאחר ובסיס ההצעה שהובאה בדיון הקודם השתנתה- - -</w:t>
      </w:r>
    </w:p>
    <w:p w14:paraId="4C8C2499" w14:textId="77777777" w:rsidR="009B2735" w:rsidRPr="009B2735" w:rsidRDefault="009B2735" w:rsidP="009B2735">
      <w:pPr>
        <w:bidi/>
        <w:rPr>
          <w:rFonts w:cs="David" w:hint="cs"/>
          <w:rtl/>
        </w:rPr>
      </w:pPr>
    </w:p>
    <w:p w14:paraId="3764D6ED" w14:textId="77777777" w:rsidR="009B2735" w:rsidRPr="009B2735" w:rsidRDefault="009B2735" w:rsidP="009B2735">
      <w:pPr>
        <w:bidi/>
        <w:rPr>
          <w:rFonts w:cs="David" w:hint="cs"/>
          <w:rtl/>
        </w:rPr>
      </w:pPr>
      <w:r w:rsidRPr="009B2735">
        <w:rPr>
          <w:rFonts w:cs="David" w:hint="cs"/>
          <w:u w:val="single"/>
          <w:rtl/>
        </w:rPr>
        <w:t>שלי יחימוביץ:</w:t>
      </w:r>
    </w:p>
    <w:p w14:paraId="329617AB" w14:textId="77777777" w:rsidR="009B2735" w:rsidRPr="009B2735" w:rsidRDefault="009B2735" w:rsidP="009B2735">
      <w:pPr>
        <w:bidi/>
        <w:rPr>
          <w:rFonts w:cs="David" w:hint="cs"/>
          <w:rtl/>
        </w:rPr>
      </w:pPr>
    </w:p>
    <w:p w14:paraId="4316BF3B" w14:textId="77777777" w:rsidR="009B2735" w:rsidRPr="009B2735" w:rsidRDefault="009B2735" w:rsidP="009B2735">
      <w:pPr>
        <w:bidi/>
        <w:rPr>
          <w:rFonts w:cs="David" w:hint="cs"/>
          <w:rtl/>
        </w:rPr>
      </w:pPr>
      <w:r w:rsidRPr="009B2735">
        <w:rPr>
          <w:rFonts w:cs="David" w:hint="cs"/>
          <w:rtl/>
        </w:rPr>
        <w:tab/>
        <w:t xml:space="preserve"> אנחנו מדברים עכשיו על הרכב.</w:t>
      </w:r>
    </w:p>
    <w:p w14:paraId="5AB3188B" w14:textId="77777777" w:rsidR="009B2735" w:rsidRPr="009B2735" w:rsidRDefault="009B2735" w:rsidP="009B2735">
      <w:pPr>
        <w:bidi/>
        <w:rPr>
          <w:rFonts w:cs="David" w:hint="cs"/>
          <w:rtl/>
        </w:rPr>
      </w:pPr>
    </w:p>
    <w:p w14:paraId="23C16BBB" w14:textId="77777777" w:rsidR="009B2735" w:rsidRPr="009B2735" w:rsidRDefault="009B2735" w:rsidP="009B2735">
      <w:pPr>
        <w:bidi/>
        <w:rPr>
          <w:rFonts w:cs="David" w:hint="cs"/>
          <w:rtl/>
        </w:rPr>
      </w:pPr>
      <w:r w:rsidRPr="009B2735">
        <w:rPr>
          <w:rFonts w:cs="David" w:hint="cs"/>
          <w:u w:val="single"/>
          <w:rtl/>
        </w:rPr>
        <w:t>היו"ר יעקב מרגי:</w:t>
      </w:r>
    </w:p>
    <w:p w14:paraId="4E4EB99A" w14:textId="77777777" w:rsidR="009B2735" w:rsidRPr="009B2735" w:rsidRDefault="009B2735" w:rsidP="009B2735">
      <w:pPr>
        <w:bidi/>
        <w:rPr>
          <w:rFonts w:cs="David" w:hint="cs"/>
          <w:rtl/>
        </w:rPr>
      </w:pPr>
    </w:p>
    <w:p w14:paraId="3D332C87" w14:textId="77777777" w:rsidR="009B2735" w:rsidRPr="009B2735" w:rsidRDefault="009B2735" w:rsidP="009B2735">
      <w:pPr>
        <w:bidi/>
        <w:rPr>
          <w:rFonts w:cs="David" w:hint="cs"/>
          <w:rtl/>
        </w:rPr>
      </w:pPr>
      <w:r w:rsidRPr="009B2735">
        <w:rPr>
          <w:rFonts w:cs="David" w:hint="cs"/>
          <w:rtl/>
        </w:rPr>
        <w:tab/>
        <w:t>אנחנו מדברים על זכויות, לא רכב, לא נעליים ולא עיתון. מדברים על זכויות יושבי-ראש לשעבר.</w:t>
      </w:r>
    </w:p>
    <w:p w14:paraId="6F3FF9E0" w14:textId="77777777" w:rsidR="009B2735" w:rsidRPr="009B2735" w:rsidRDefault="009B2735" w:rsidP="009B2735">
      <w:pPr>
        <w:bidi/>
        <w:rPr>
          <w:rFonts w:cs="David" w:hint="cs"/>
          <w:rtl/>
        </w:rPr>
      </w:pPr>
    </w:p>
    <w:p w14:paraId="0462077B" w14:textId="77777777" w:rsidR="009B2735" w:rsidRPr="009B2735" w:rsidRDefault="009B2735" w:rsidP="009B2735">
      <w:pPr>
        <w:bidi/>
        <w:rPr>
          <w:rFonts w:cs="David" w:hint="cs"/>
          <w:rtl/>
        </w:rPr>
      </w:pPr>
      <w:r w:rsidRPr="009B2735">
        <w:rPr>
          <w:rFonts w:cs="David" w:hint="cs"/>
          <w:u w:val="single"/>
          <w:rtl/>
        </w:rPr>
        <w:t>שלי יחימוביץ:</w:t>
      </w:r>
    </w:p>
    <w:p w14:paraId="3FC5ABF6" w14:textId="77777777" w:rsidR="009B2735" w:rsidRPr="009B2735" w:rsidRDefault="009B2735" w:rsidP="009B2735">
      <w:pPr>
        <w:bidi/>
        <w:rPr>
          <w:rFonts w:cs="David" w:hint="cs"/>
          <w:rtl/>
        </w:rPr>
      </w:pPr>
    </w:p>
    <w:p w14:paraId="1D62D1A3" w14:textId="77777777" w:rsidR="009B2735" w:rsidRPr="009B2735" w:rsidRDefault="009B2735" w:rsidP="009B2735">
      <w:pPr>
        <w:bidi/>
        <w:rPr>
          <w:rFonts w:cs="David" w:hint="cs"/>
          <w:rtl/>
        </w:rPr>
      </w:pPr>
      <w:r w:rsidRPr="009B2735">
        <w:rPr>
          <w:rFonts w:cs="David" w:hint="cs"/>
          <w:rtl/>
        </w:rPr>
        <w:tab/>
        <w:t xml:space="preserve"> אני אחכה לשמוע את השינויים ואז אני אממש את זכותי.</w:t>
      </w:r>
    </w:p>
    <w:p w14:paraId="731128D0" w14:textId="77777777" w:rsidR="009B2735" w:rsidRPr="009B2735" w:rsidRDefault="009B2735" w:rsidP="009B2735">
      <w:pPr>
        <w:bidi/>
        <w:rPr>
          <w:rFonts w:cs="David" w:hint="cs"/>
          <w:rtl/>
        </w:rPr>
      </w:pPr>
    </w:p>
    <w:p w14:paraId="7457A227" w14:textId="77777777" w:rsidR="009B2735" w:rsidRPr="009B2735" w:rsidRDefault="009B2735" w:rsidP="009B2735">
      <w:pPr>
        <w:bidi/>
        <w:rPr>
          <w:rFonts w:cs="David" w:hint="cs"/>
          <w:rtl/>
        </w:rPr>
      </w:pPr>
      <w:r w:rsidRPr="009B2735">
        <w:rPr>
          <w:rFonts w:cs="David" w:hint="cs"/>
          <w:u w:val="single"/>
          <w:rtl/>
        </w:rPr>
        <w:t>היו"ר יעקב מרגי:</w:t>
      </w:r>
    </w:p>
    <w:p w14:paraId="60F4B644" w14:textId="77777777" w:rsidR="009B2735" w:rsidRPr="009B2735" w:rsidRDefault="009B2735" w:rsidP="009B2735">
      <w:pPr>
        <w:bidi/>
        <w:rPr>
          <w:rFonts w:cs="David" w:hint="cs"/>
          <w:rtl/>
        </w:rPr>
      </w:pPr>
    </w:p>
    <w:p w14:paraId="27013189" w14:textId="77777777" w:rsidR="009B2735" w:rsidRPr="009B2735" w:rsidRDefault="009B2735" w:rsidP="009B2735">
      <w:pPr>
        <w:bidi/>
        <w:rPr>
          <w:rFonts w:cs="David" w:hint="cs"/>
          <w:rtl/>
        </w:rPr>
      </w:pPr>
      <w:r w:rsidRPr="009B2735">
        <w:rPr>
          <w:rFonts w:cs="David" w:hint="cs"/>
          <w:rtl/>
        </w:rPr>
        <w:tab/>
        <w:t>אני נותן את רשות הדיבור למנכ"ל הכנסת, שיגיש את ההצעה המתוקנת ויפתח את זה לדיון, ואני מקווה שנגיע לכלל הצבעה היום.</w:t>
      </w:r>
    </w:p>
    <w:p w14:paraId="73D61EA5" w14:textId="77777777" w:rsidR="009B2735" w:rsidRPr="009B2735" w:rsidRDefault="009B2735" w:rsidP="009B2735">
      <w:pPr>
        <w:bidi/>
        <w:rPr>
          <w:rFonts w:cs="David" w:hint="cs"/>
          <w:rtl/>
        </w:rPr>
      </w:pPr>
    </w:p>
    <w:p w14:paraId="7862A3E3" w14:textId="77777777" w:rsidR="009B2735" w:rsidRPr="009B2735" w:rsidRDefault="009B2735" w:rsidP="009B2735">
      <w:pPr>
        <w:bidi/>
        <w:rPr>
          <w:rFonts w:cs="David" w:hint="cs"/>
          <w:rtl/>
        </w:rPr>
      </w:pPr>
      <w:r w:rsidRPr="009B2735">
        <w:rPr>
          <w:rFonts w:cs="David" w:hint="cs"/>
          <w:u w:val="single"/>
          <w:rtl/>
        </w:rPr>
        <w:t>גדעון סער:</w:t>
      </w:r>
    </w:p>
    <w:p w14:paraId="7B3636B8" w14:textId="77777777" w:rsidR="009B2735" w:rsidRPr="009B2735" w:rsidRDefault="009B2735" w:rsidP="009B2735">
      <w:pPr>
        <w:bidi/>
        <w:rPr>
          <w:rFonts w:cs="David" w:hint="cs"/>
          <w:rtl/>
        </w:rPr>
      </w:pPr>
    </w:p>
    <w:p w14:paraId="69DE2967" w14:textId="77777777" w:rsidR="009B2735" w:rsidRPr="009B2735" w:rsidRDefault="009B2735" w:rsidP="009B2735">
      <w:pPr>
        <w:bidi/>
        <w:rPr>
          <w:rFonts w:cs="David" w:hint="cs"/>
          <w:rtl/>
        </w:rPr>
      </w:pPr>
      <w:r w:rsidRPr="009B2735">
        <w:rPr>
          <w:rFonts w:cs="David" w:hint="cs"/>
          <w:rtl/>
        </w:rPr>
        <w:tab/>
        <w:t xml:space="preserve"> אדוני, יש משהו כתוב שאפשר לראות?</w:t>
      </w:r>
    </w:p>
    <w:p w14:paraId="0AE7384D" w14:textId="77777777" w:rsidR="009B2735" w:rsidRPr="009B2735" w:rsidRDefault="009B2735" w:rsidP="009B2735">
      <w:pPr>
        <w:bidi/>
        <w:rPr>
          <w:rFonts w:cs="David" w:hint="cs"/>
          <w:rtl/>
        </w:rPr>
      </w:pPr>
    </w:p>
    <w:p w14:paraId="63679A51" w14:textId="77777777" w:rsidR="009B2735" w:rsidRPr="009B2735" w:rsidRDefault="009B2735" w:rsidP="009B2735">
      <w:pPr>
        <w:bidi/>
        <w:rPr>
          <w:rFonts w:cs="David" w:hint="cs"/>
          <w:rtl/>
        </w:rPr>
      </w:pPr>
      <w:r w:rsidRPr="009B2735">
        <w:rPr>
          <w:rFonts w:cs="David" w:hint="cs"/>
          <w:u w:val="single"/>
          <w:rtl/>
        </w:rPr>
        <w:t>שלי יחימוביץ:</w:t>
      </w:r>
    </w:p>
    <w:p w14:paraId="1898060C" w14:textId="77777777" w:rsidR="009B2735" w:rsidRPr="009B2735" w:rsidRDefault="009B2735" w:rsidP="009B2735">
      <w:pPr>
        <w:bidi/>
        <w:rPr>
          <w:rFonts w:cs="David" w:hint="cs"/>
          <w:rtl/>
        </w:rPr>
      </w:pPr>
    </w:p>
    <w:p w14:paraId="1B2CAE10" w14:textId="77777777" w:rsidR="009B2735" w:rsidRPr="009B2735" w:rsidRDefault="009B2735" w:rsidP="009B2735">
      <w:pPr>
        <w:bidi/>
        <w:rPr>
          <w:rFonts w:cs="David" w:hint="cs"/>
          <w:rtl/>
        </w:rPr>
      </w:pPr>
      <w:r w:rsidRPr="009B2735">
        <w:rPr>
          <w:rFonts w:cs="David" w:hint="cs"/>
          <w:rtl/>
        </w:rPr>
        <w:tab/>
        <w:t xml:space="preserve"> זה הפתעה כאילו?</w:t>
      </w:r>
    </w:p>
    <w:p w14:paraId="1C1E5C07" w14:textId="77777777" w:rsidR="009B2735" w:rsidRPr="009B2735" w:rsidRDefault="009B2735" w:rsidP="009B2735">
      <w:pPr>
        <w:bidi/>
        <w:rPr>
          <w:rFonts w:cs="David" w:hint="cs"/>
          <w:rtl/>
        </w:rPr>
      </w:pPr>
    </w:p>
    <w:p w14:paraId="53BD4592" w14:textId="77777777" w:rsidR="009B2735" w:rsidRPr="009B2735" w:rsidRDefault="009B2735" w:rsidP="009B2735">
      <w:pPr>
        <w:bidi/>
        <w:rPr>
          <w:rFonts w:cs="David" w:hint="cs"/>
          <w:rtl/>
        </w:rPr>
      </w:pPr>
      <w:r w:rsidRPr="009B2735">
        <w:rPr>
          <w:rFonts w:cs="David" w:hint="cs"/>
          <w:u w:val="single"/>
          <w:rtl/>
        </w:rPr>
        <w:t>היו"ר יעקב מרגי:</w:t>
      </w:r>
    </w:p>
    <w:p w14:paraId="1F22C164" w14:textId="77777777" w:rsidR="009B2735" w:rsidRPr="009B2735" w:rsidRDefault="009B2735" w:rsidP="009B2735">
      <w:pPr>
        <w:bidi/>
        <w:rPr>
          <w:rFonts w:cs="David" w:hint="cs"/>
          <w:rtl/>
        </w:rPr>
      </w:pPr>
    </w:p>
    <w:p w14:paraId="1361DA85" w14:textId="77777777" w:rsidR="009B2735" w:rsidRPr="009B2735" w:rsidRDefault="009B2735" w:rsidP="009B2735">
      <w:pPr>
        <w:bidi/>
        <w:rPr>
          <w:rFonts w:cs="David" w:hint="cs"/>
          <w:rtl/>
        </w:rPr>
      </w:pPr>
      <w:r w:rsidRPr="009B2735">
        <w:rPr>
          <w:rFonts w:cs="David" w:hint="cs"/>
          <w:rtl/>
        </w:rPr>
        <w:tab/>
        <w:t>רבותי, אם זה יהיה דבר כל כך כבד עליכם לקליטה, אני מבטיח לכם שלא יהיה מחטף, ניתן ישיבה ארוכה ויהיה זמן לכל אחד לענות. אני מבקש לאפשר למנכ"ל הכנסת לומר את דברו.</w:t>
      </w:r>
    </w:p>
    <w:p w14:paraId="2C08D4D8" w14:textId="77777777" w:rsidR="009B2735" w:rsidRPr="009B2735" w:rsidRDefault="009B2735" w:rsidP="009B2735">
      <w:pPr>
        <w:bidi/>
        <w:rPr>
          <w:rFonts w:cs="David" w:hint="cs"/>
          <w:rtl/>
        </w:rPr>
      </w:pPr>
    </w:p>
    <w:p w14:paraId="69DA229B" w14:textId="77777777" w:rsidR="009B2735" w:rsidRPr="009B2735" w:rsidRDefault="009B2735" w:rsidP="009B2735">
      <w:pPr>
        <w:bidi/>
        <w:rPr>
          <w:rFonts w:cs="David" w:hint="cs"/>
          <w:rtl/>
        </w:rPr>
      </w:pPr>
      <w:r w:rsidRPr="009B2735">
        <w:rPr>
          <w:rFonts w:cs="David" w:hint="cs"/>
          <w:u w:val="single"/>
          <w:rtl/>
        </w:rPr>
        <w:t>גדעון סער:</w:t>
      </w:r>
    </w:p>
    <w:p w14:paraId="706E80BA" w14:textId="77777777" w:rsidR="009B2735" w:rsidRPr="009B2735" w:rsidRDefault="009B2735" w:rsidP="009B2735">
      <w:pPr>
        <w:bidi/>
        <w:rPr>
          <w:rFonts w:cs="David" w:hint="cs"/>
          <w:rtl/>
        </w:rPr>
      </w:pPr>
    </w:p>
    <w:p w14:paraId="5A4D5967" w14:textId="77777777" w:rsidR="009B2735" w:rsidRPr="009B2735" w:rsidRDefault="009B2735" w:rsidP="009B2735">
      <w:pPr>
        <w:bidi/>
        <w:rPr>
          <w:rFonts w:cs="David" w:hint="cs"/>
          <w:rtl/>
        </w:rPr>
      </w:pPr>
      <w:r w:rsidRPr="009B2735">
        <w:rPr>
          <w:rFonts w:cs="David" w:hint="cs"/>
          <w:rtl/>
        </w:rPr>
        <w:tab/>
        <w:t xml:space="preserve"> בפנינו נמצא אותו מסמך מה-6 ביוני, שהוא היה הנוסח לדיון. האם יש גם נוסח כתוב, כי עברו יותר מחודשיים מאז הישיבה הקודמת? האם הוכן משהו?</w:t>
      </w:r>
    </w:p>
    <w:p w14:paraId="646BABBE" w14:textId="77777777" w:rsidR="009B2735" w:rsidRPr="009B2735" w:rsidRDefault="009B2735" w:rsidP="009B2735">
      <w:pPr>
        <w:bidi/>
        <w:rPr>
          <w:rFonts w:cs="David" w:hint="cs"/>
          <w:rtl/>
        </w:rPr>
      </w:pPr>
    </w:p>
    <w:p w14:paraId="11A8845F" w14:textId="77777777" w:rsidR="009B2735" w:rsidRPr="009B2735" w:rsidRDefault="009B2735" w:rsidP="009B2735">
      <w:pPr>
        <w:bidi/>
        <w:rPr>
          <w:rFonts w:cs="David" w:hint="cs"/>
          <w:rtl/>
        </w:rPr>
      </w:pPr>
      <w:r w:rsidRPr="009B2735">
        <w:rPr>
          <w:rFonts w:cs="David" w:hint="cs"/>
          <w:u w:val="single"/>
          <w:rtl/>
        </w:rPr>
        <w:t>היו"ר יעקב מרגי:</w:t>
      </w:r>
    </w:p>
    <w:p w14:paraId="08EAFD04" w14:textId="77777777" w:rsidR="009B2735" w:rsidRPr="009B2735" w:rsidRDefault="009B2735" w:rsidP="009B2735">
      <w:pPr>
        <w:bidi/>
        <w:rPr>
          <w:rFonts w:cs="David" w:hint="cs"/>
          <w:rtl/>
        </w:rPr>
      </w:pPr>
    </w:p>
    <w:p w14:paraId="39F94763" w14:textId="77777777" w:rsidR="009B2735" w:rsidRPr="009B2735" w:rsidRDefault="009B2735" w:rsidP="009B2735">
      <w:pPr>
        <w:bidi/>
        <w:rPr>
          <w:rFonts w:cs="David" w:hint="cs"/>
          <w:rtl/>
        </w:rPr>
      </w:pPr>
      <w:r w:rsidRPr="009B2735">
        <w:rPr>
          <w:rFonts w:cs="David" w:hint="cs"/>
          <w:rtl/>
        </w:rPr>
        <w:tab/>
        <w:t xml:space="preserve">לא, לא הוכן שום כלום. יש למנכ"ל הכנסת מה לומר, הוא יביא את הצעתו. אם נרצה </w:t>
      </w:r>
      <w:r w:rsidRPr="009B2735">
        <w:rPr>
          <w:rFonts w:cs="David"/>
          <w:rtl/>
        </w:rPr>
        <w:t>–</w:t>
      </w:r>
      <w:r w:rsidRPr="009B2735">
        <w:rPr>
          <w:rFonts w:cs="David" w:hint="cs"/>
          <w:rtl/>
        </w:rPr>
        <w:t xml:space="preserve"> נצביע עליה. בבקשה. </w:t>
      </w:r>
    </w:p>
    <w:p w14:paraId="2B347F00" w14:textId="77777777" w:rsidR="009B2735" w:rsidRPr="009B2735" w:rsidRDefault="009B2735" w:rsidP="009B2735">
      <w:pPr>
        <w:bidi/>
        <w:rPr>
          <w:rFonts w:cs="David" w:hint="cs"/>
          <w:rtl/>
        </w:rPr>
      </w:pPr>
    </w:p>
    <w:p w14:paraId="17F8FB45" w14:textId="77777777" w:rsidR="009B2735" w:rsidRPr="009B2735" w:rsidRDefault="009B2735" w:rsidP="009B2735">
      <w:pPr>
        <w:bidi/>
        <w:rPr>
          <w:rFonts w:cs="David" w:hint="cs"/>
          <w:rtl/>
        </w:rPr>
      </w:pPr>
      <w:r w:rsidRPr="009B2735">
        <w:rPr>
          <w:rFonts w:cs="David" w:hint="cs"/>
          <w:u w:val="single"/>
          <w:rtl/>
        </w:rPr>
        <w:t>אבי בלשניקוב:</w:t>
      </w:r>
    </w:p>
    <w:p w14:paraId="45CC387E" w14:textId="77777777" w:rsidR="009B2735" w:rsidRPr="009B2735" w:rsidRDefault="009B2735" w:rsidP="009B2735">
      <w:pPr>
        <w:bidi/>
        <w:rPr>
          <w:rFonts w:cs="David" w:hint="cs"/>
          <w:rtl/>
        </w:rPr>
      </w:pPr>
    </w:p>
    <w:p w14:paraId="46A01CFA" w14:textId="77777777" w:rsidR="009B2735" w:rsidRPr="009B2735" w:rsidRDefault="009B2735" w:rsidP="009B2735">
      <w:pPr>
        <w:bidi/>
        <w:rPr>
          <w:rFonts w:cs="David" w:hint="cs"/>
          <w:rtl/>
        </w:rPr>
      </w:pPr>
      <w:r w:rsidRPr="009B2735">
        <w:rPr>
          <w:rFonts w:cs="David" w:hint="cs"/>
          <w:rtl/>
        </w:rPr>
        <w:tab/>
        <w:t xml:space="preserve">אני מודה לך, אדוני יושב-ראש הוועדה, אני מבקש להזכיר איך הוועדה התחילה לדון בסוגיה הזאת לאור דרישתו של יושב-ראש הכנסת לשעבר חבר הכנסת דן תיכון, שנתגלעה איזה לקונה לדבריו, לטענתו, בסוגיית זכויותיו, אשר על כן התכנסה ועדת הכנסת וקיימה דיון לאור בקשתו ופנייתו ליושבת-ראש ועדת הכנסת לשעבר, חברת הכנסת רוחמה אברהם, על החלטתי והוראתי למינהל הכנסת לקחת את רכבו, וזאת בהתאם להנחיות ולכללים הנהוגים. יושבת-ראש ועדת הכנסת לשעבר החליטה לקיים על זה דיון, בעקבות הדיון נתבקשתי להכין החלטה כוללת והצעה כוללת לגבי זכויות יושבי-ראש כנסת לשעבר, ועד שאגיש את המלצותי יישאר הרכב ברשותו. </w:t>
      </w:r>
    </w:p>
    <w:p w14:paraId="07848F8C" w14:textId="77777777" w:rsidR="009B2735" w:rsidRPr="009B2735" w:rsidRDefault="009B2735" w:rsidP="009B2735">
      <w:pPr>
        <w:bidi/>
        <w:rPr>
          <w:rFonts w:cs="David" w:hint="cs"/>
          <w:rtl/>
        </w:rPr>
      </w:pPr>
    </w:p>
    <w:p w14:paraId="0383907B" w14:textId="77777777" w:rsidR="009B2735" w:rsidRPr="009B2735" w:rsidRDefault="009B2735" w:rsidP="009B2735">
      <w:pPr>
        <w:bidi/>
        <w:rPr>
          <w:rFonts w:cs="David" w:hint="cs"/>
          <w:rtl/>
        </w:rPr>
      </w:pPr>
      <w:r w:rsidRPr="009B2735">
        <w:rPr>
          <w:rFonts w:cs="David" w:hint="cs"/>
          <w:rtl/>
        </w:rPr>
        <w:tab/>
        <w:t>מאז התקיים דיון אחד ב-6 או ב-7 ביוני, אינני זוכר- - -</w:t>
      </w:r>
    </w:p>
    <w:p w14:paraId="694A6F03" w14:textId="77777777" w:rsidR="009B2735" w:rsidRPr="009B2735" w:rsidRDefault="009B2735" w:rsidP="009B2735">
      <w:pPr>
        <w:bidi/>
        <w:rPr>
          <w:rFonts w:cs="David" w:hint="cs"/>
          <w:rtl/>
        </w:rPr>
      </w:pPr>
    </w:p>
    <w:p w14:paraId="6791A5FF" w14:textId="77777777" w:rsidR="009B2735" w:rsidRPr="009B2735" w:rsidRDefault="009B2735" w:rsidP="009B2735">
      <w:pPr>
        <w:bidi/>
        <w:rPr>
          <w:rFonts w:cs="David" w:hint="cs"/>
          <w:rtl/>
        </w:rPr>
      </w:pPr>
      <w:r w:rsidRPr="009B2735">
        <w:rPr>
          <w:rFonts w:cs="David" w:hint="cs"/>
          <w:u w:val="single"/>
          <w:rtl/>
        </w:rPr>
        <w:t>גדעון סער:</w:t>
      </w:r>
    </w:p>
    <w:p w14:paraId="599A14A8" w14:textId="77777777" w:rsidR="009B2735" w:rsidRPr="009B2735" w:rsidRDefault="009B2735" w:rsidP="009B2735">
      <w:pPr>
        <w:bidi/>
        <w:rPr>
          <w:rFonts w:cs="David" w:hint="cs"/>
          <w:rtl/>
        </w:rPr>
      </w:pPr>
    </w:p>
    <w:p w14:paraId="071755E3" w14:textId="77777777" w:rsidR="009B2735" w:rsidRPr="009B2735" w:rsidRDefault="009B2735" w:rsidP="009B2735">
      <w:pPr>
        <w:bidi/>
        <w:rPr>
          <w:rFonts w:cs="David" w:hint="cs"/>
          <w:rtl/>
        </w:rPr>
      </w:pPr>
      <w:r w:rsidRPr="009B2735">
        <w:rPr>
          <w:rFonts w:cs="David" w:hint="cs"/>
          <w:rtl/>
        </w:rPr>
        <w:tab/>
        <w:t>ב-2 ביולי, המסמך היה מיוני.</w:t>
      </w:r>
    </w:p>
    <w:p w14:paraId="2546ABAD" w14:textId="77777777" w:rsidR="009B2735" w:rsidRPr="009B2735" w:rsidRDefault="009B2735" w:rsidP="009B2735">
      <w:pPr>
        <w:bidi/>
        <w:rPr>
          <w:rFonts w:cs="David" w:hint="cs"/>
          <w:rtl/>
        </w:rPr>
      </w:pPr>
    </w:p>
    <w:p w14:paraId="2334C6E5" w14:textId="77777777" w:rsidR="009B2735" w:rsidRPr="009B2735" w:rsidRDefault="009B2735" w:rsidP="009B2735">
      <w:pPr>
        <w:bidi/>
        <w:rPr>
          <w:rFonts w:cs="David" w:hint="cs"/>
          <w:i/>
          <w:iCs/>
          <w:u w:val="single"/>
          <w:rtl/>
        </w:rPr>
      </w:pPr>
      <w:r w:rsidRPr="009B2735">
        <w:rPr>
          <w:rFonts w:cs="David" w:hint="cs"/>
          <w:u w:val="single"/>
          <w:rtl/>
        </w:rPr>
        <w:t>אבי בלשניקוב:</w:t>
      </w:r>
    </w:p>
    <w:p w14:paraId="3ABEF7C3" w14:textId="77777777" w:rsidR="009B2735" w:rsidRPr="009B2735" w:rsidRDefault="009B2735" w:rsidP="009B2735">
      <w:pPr>
        <w:bidi/>
        <w:rPr>
          <w:rFonts w:cs="David" w:hint="cs"/>
          <w:i/>
          <w:iCs/>
          <w:u w:val="single"/>
          <w:rtl/>
        </w:rPr>
      </w:pPr>
    </w:p>
    <w:p w14:paraId="4B33D300" w14:textId="77777777" w:rsidR="009B2735" w:rsidRPr="009B2735" w:rsidRDefault="009B2735" w:rsidP="009B2735">
      <w:pPr>
        <w:bidi/>
        <w:rPr>
          <w:rFonts w:cs="David" w:hint="cs"/>
          <w:rtl/>
        </w:rPr>
      </w:pPr>
      <w:r w:rsidRPr="009B2735">
        <w:rPr>
          <w:rFonts w:cs="David" w:hint="cs"/>
          <w:i/>
          <w:iCs/>
          <w:rtl/>
        </w:rPr>
        <w:tab/>
      </w:r>
      <w:r w:rsidRPr="009B2735">
        <w:rPr>
          <w:rFonts w:cs="David" w:hint="cs"/>
          <w:rtl/>
        </w:rPr>
        <w:t xml:space="preserve">סליחה. </w:t>
      </w:r>
    </w:p>
    <w:p w14:paraId="1E3274B4" w14:textId="77777777" w:rsidR="009B2735" w:rsidRPr="009B2735" w:rsidRDefault="009B2735" w:rsidP="009B2735">
      <w:pPr>
        <w:bidi/>
        <w:rPr>
          <w:rFonts w:cs="David" w:hint="cs"/>
          <w:rtl/>
        </w:rPr>
      </w:pPr>
    </w:p>
    <w:p w14:paraId="10B3DEBB" w14:textId="77777777" w:rsidR="009B2735" w:rsidRPr="009B2735" w:rsidRDefault="009B2735" w:rsidP="009B2735">
      <w:pPr>
        <w:bidi/>
        <w:rPr>
          <w:rFonts w:cs="David" w:hint="cs"/>
          <w:rtl/>
        </w:rPr>
      </w:pPr>
      <w:r w:rsidRPr="009B2735">
        <w:rPr>
          <w:rFonts w:cs="David" w:hint="cs"/>
          <w:u w:val="single"/>
          <w:rtl/>
        </w:rPr>
        <w:t>גדעון סער:</w:t>
      </w:r>
    </w:p>
    <w:p w14:paraId="5F746E65" w14:textId="77777777" w:rsidR="009B2735" w:rsidRPr="009B2735" w:rsidRDefault="009B2735" w:rsidP="009B2735">
      <w:pPr>
        <w:bidi/>
        <w:rPr>
          <w:rFonts w:cs="David" w:hint="cs"/>
          <w:rtl/>
        </w:rPr>
      </w:pPr>
    </w:p>
    <w:p w14:paraId="10BBF6F4" w14:textId="77777777" w:rsidR="009B2735" w:rsidRPr="009B2735" w:rsidRDefault="009B2735" w:rsidP="009B2735">
      <w:pPr>
        <w:bidi/>
        <w:rPr>
          <w:rFonts w:cs="David" w:hint="cs"/>
          <w:rtl/>
        </w:rPr>
      </w:pPr>
      <w:r w:rsidRPr="009B2735">
        <w:rPr>
          <w:rFonts w:cs="David" w:hint="cs"/>
          <w:rtl/>
        </w:rPr>
        <w:tab/>
        <w:t xml:space="preserve"> פשוט בדקתי, כי לא הצלחתי לאתר את פרוטוקול הישיבה באתר האינטרנט של הכנסת, למרות שהיו הישיבות שלפניה ואחריה. רק בזכות היושב-ראש הזמני, שאני מקווה שיהיה קבוע, ששיגר אלי בפקס- - -</w:t>
      </w:r>
    </w:p>
    <w:p w14:paraId="15FDB573" w14:textId="77777777" w:rsidR="009B2735" w:rsidRPr="009B2735" w:rsidRDefault="009B2735" w:rsidP="009B2735">
      <w:pPr>
        <w:bidi/>
        <w:rPr>
          <w:rFonts w:cs="David" w:hint="cs"/>
          <w:rtl/>
        </w:rPr>
      </w:pPr>
    </w:p>
    <w:p w14:paraId="4126C934" w14:textId="77777777" w:rsidR="009B2735" w:rsidRPr="009B2735" w:rsidRDefault="009B2735" w:rsidP="009B2735">
      <w:pPr>
        <w:bidi/>
        <w:rPr>
          <w:rFonts w:cs="David" w:hint="cs"/>
          <w:rtl/>
        </w:rPr>
      </w:pPr>
      <w:r w:rsidRPr="009B2735">
        <w:rPr>
          <w:rFonts w:cs="David" w:hint="cs"/>
          <w:u w:val="single"/>
          <w:rtl/>
        </w:rPr>
        <w:t>היו"ר יעקב מרגי:</w:t>
      </w:r>
    </w:p>
    <w:p w14:paraId="0801B439" w14:textId="77777777" w:rsidR="009B2735" w:rsidRPr="009B2735" w:rsidRDefault="009B2735" w:rsidP="009B2735">
      <w:pPr>
        <w:bidi/>
        <w:rPr>
          <w:rFonts w:cs="David" w:hint="cs"/>
          <w:rtl/>
        </w:rPr>
      </w:pPr>
    </w:p>
    <w:p w14:paraId="446BAA80" w14:textId="77777777" w:rsidR="009B2735" w:rsidRPr="009B2735" w:rsidRDefault="009B2735" w:rsidP="009B2735">
      <w:pPr>
        <w:bidi/>
        <w:rPr>
          <w:rFonts w:cs="David" w:hint="cs"/>
          <w:rtl/>
        </w:rPr>
      </w:pPr>
      <w:r w:rsidRPr="009B2735">
        <w:rPr>
          <w:rFonts w:cs="David" w:hint="cs"/>
          <w:rtl/>
        </w:rPr>
        <w:tab/>
        <w:t>אני לא חס על כבודי, אבל הוא לא זמני. התיקון שעשה רובי ריבלין בהצבעה, עד שייבחר יושב-ראש קבוע.</w:t>
      </w:r>
    </w:p>
    <w:p w14:paraId="7178C863" w14:textId="77777777" w:rsidR="009B2735" w:rsidRPr="009B2735" w:rsidRDefault="009B2735" w:rsidP="009B2735">
      <w:pPr>
        <w:bidi/>
        <w:rPr>
          <w:rFonts w:cs="David" w:hint="cs"/>
          <w:rtl/>
        </w:rPr>
      </w:pPr>
    </w:p>
    <w:p w14:paraId="41AC80A4" w14:textId="77777777" w:rsidR="009B2735" w:rsidRPr="009B2735" w:rsidRDefault="009B2735" w:rsidP="009B2735">
      <w:pPr>
        <w:bidi/>
        <w:rPr>
          <w:rFonts w:cs="David" w:hint="cs"/>
          <w:rtl/>
        </w:rPr>
      </w:pPr>
      <w:r w:rsidRPr="009B2735">
        <w:rPr>
          <w:rFonts w:cs="David" w:hint="cs"/>
          <w:u w:val="single"/>
          <w:rtl/>
        </w:rPr>
        <w:t>גדעון סער:</w:t>
      </w:r>
    </w:p>
    <w:p w14:paraId="11CFE507" w14:textId="77777777" w:rsidR="009B2735" w:rsidRPr="009B2735" w:rsidRDefault="009B2735" w:rsidP="009B2735">
      <w:pPr>
        <w:bidi/>
        <w:rPr>
          <w:rFonts w:cs="David" w:hint="cs"/>
          <w:rtl/>
        </w:rPr>
      </w:pPr>
    </w:p>
    <w:p w14:paraId="6F920206" w14:textId="77777777" w:rsidR="009B2735" w:rsidRPr="009B2735" w:rsidRDefault="009B2735" w:rsidP="009B2735">
      <w:pPr>
        <w:bidi/>
        <w:rPr>
          <w:rFonts w:cs="David" w:hint="cs"/>
          <w:rtl/>
        </w:rPr>
      </w:pPr>
      <w:r w:rsidRPr="009B2735">
        <w:rPr>
          <w:rFonts w:cs="David" w:hint="cs"/>
          <w:rtl/>
        </w:rPr>
        <w:tab/>
        <w:t xml:space="preserve"> אני מקבל את התיקון. רק רציתי לשבח אותך, כי למרות שעברו חודשיים מהישיבה לא הצלחתי למצוא את פרוטוקול הישיבה.</w:t>
      </w:r>
    </w:p>
    <w:p w14:paraId="4F64A121" w14:textId="77777777" w:rsidR="009B2735" w:rsidRPr="009B2735" w:rsidRDefault="009B2735" w:rsidP="009B2735">
      <w:pPr>
        <w:bidi/>
        <w:rPr>
          <w:rFonts w:cs="David" w:hint="cs"/>
          <w:rtl/>
        </w:rPr>
      </w:pPr>
    </w:p>
    <w:p w14:paraId="6286600E" w14:textId="77777777" w:rsidR="009B2735" w:rsidRPr="009B2735" w:rsidRDefault="009B2735" w:rsidP="009B2735">
      <w:pPr>
        <w:bidi/>
        <w:rPr>
          <w:rFonts w:cs="David" w:hint="cs"/>
          <w:rtl/>
        </w:rPr>
      </w:pPr>
      <w:r w:rsidRPr="009B2735">
        <w:rPr>
          <w:rFonts w:cs="David" w:hint="cs"/>
          <w:u w:val="single"/>
          <w:rtl/>
        </w:rPr>
        <w:t>היו"ר יעקב מרגי:</w:t>
      </w:r>
    </w:p>
    <w:p w14:paraId="581FD698" w14:textId="77777777" w:rsidR="009B2735" w:rsidRPr="009B2735" w:rsidRDefault="009B2735" w:rsidP="009B2735">
      <w:pPr>
        <w:bidi/>
        <w:rPr>
          <w:rFonts w:cs="David" w:hint="cs"/>
          <w:rtl/>
        </w:rPr>
      </w:pPr>
    </w:p>
    <w:p w14:paraId="5878796E" w14:textId="77777777" w:rsidR="009B2735" w:rsidRPr="009B2735" w:rsidRDefault="009B2735" w:rsidP="009B2735">
      <w:pPr>
        <w:bidi/>
        <w:rPr>
          <w:rFonts w:cs="David" w:hint="cs"/>
          <w:rtl/>
        </w:rPr>
      </w:pPr>
      <w:r w:rsidRPr="009B2735">
        <w:rPr>
          <w:rFonts w:cs="David" w:hint="cs"/>
          <w:rtl/>
        </w:rPr>
        <w:tab/>
        <w:t>העיקר שקיבלת ממני את הפרוטוקול.</w:t>
      </w:r>
    </w:p>
    <w:p w14:paraId="20D7669A" w14:textId="77777777" w:rsidR="009B2735" w:rsidRPr="009B2735" w:rsidRDefault="009B2735" w:rsidP="009B2735">
      <w:pPr>
        <w:bidi/>
        <w:rPr>
          <w:rFonts w:cs="David" w:hint="cs"/>
          <w:rtl/>
        </w:rPr>
      </w:pPr>
    </w:p>
    <w:p w14:paraId="0287DC2B" w14:textId="77777777" w:rsidR="009B2735" w:rsidRPr="009B2735" w:rsidRDefault="009B2735" w:rsidP="009B2735">
      <w:pPr>
        <w:bidi/>
        <w:rPr>
          <w:rFonts w:cs="David" w:hint="cs"/>
          <w:rtl/>
        </w:rPr>
      </w:pPr>
      <w:r w:rsidRPr="009B2735">
        <w:rPr>
          <w:rFonts w:cs="David" w:hint="cs"/>
          <w:u w:val="single"/>
          <w:rtl/>
        </w:rPr>
        <w:t>שלי יחימוביץ</w:t>
      </w:r>
      <w:r w:rsidRPr="009B2735">
        <w:rPr>
          <w:rFonts w:cs="David" w:hint="cs"/>
          <w:rtl/>
        </w:rPr>
        <w:t>:</w:t>
      </w:r>
    </w:p>
    <w:p w14:paraId="31161645" w14:textId="77777777" w:rsidR="009B2735" w:rsidRPr="009B2735" w:rsidRDefault="009B2735" w:rsidP="009B2735">
      <w:pPr>
        <w:bidi/>
        <w:rPr>
          <w:rFonts w:cs="David" w:hint="cs"/>
          <w:rtl/>
        </w:rPr>
      </w:pPr>
    </w:p>
    <w:p w14:paraId="376114D5" w14:textId="77777777" w:rsidR="009B2735" w:rsidRPr="009B2735" w:rsidRDefault="009B2735" w:rsidP="009B2735">
      <w:pPr>
        <w:bidi/>
        <w:rPr>
          <w:rFonts w:cs="David" w:hint="cs"/>
          <w:rtl/>
        </w:rPr>
      </w:pPr>
      <w:r w:rsidRPr="009B2735">
        <w:rPr>
          <w:rFonts w:cs="David" w:hint="cs"/>
          <w:rtl/>
        </w:rPr>
        <w:tab/>
        <w:t xml:space="preserve"> אתם רוצים לומר לי שהפרוטוקול נעלם?</w:t>
      </w:r>
    </w:p>
    <w:p w14:paraId="22690FF7" w14:textId="77777777" w:rsidR="009B2735" w:rsidRPr="009B2735" w:rsidRDefault="009B2735" w:rsidP="009B2735">
      <w:pPr>
        <w:bidi/>
        <w:rPr>
          <w:rFonts w:cs="David" w:hint="cs"/>
          <w:rtl/>
        </w:rPr>
      </w:pPr>
    </w:p>
    <w:p w14:paraId="33962F61" w14:textId="77777777" w:rsidR="009B2735" w:rsidRPr="009B2735" w:rsidRDefault="009B2735" w:rsidP="009B2735">
      <w:pPr>
        <w:bidi/>
        <w:rPr>
          <w:rFonts w:cs="David" w:hint="cs"/>
          <w:i/>
          <w:iCs/>
          <w:u w:val="single"/>
          <w:rtl/>
        </w:rPr>
      </w:pPr>
      <w:r w:rsidRPr="009B2735">
        <w:rPr>
          <w:rFonts w:cs="David" w:hint="cs"/>
          <w:u w:val="single"/>
          <w:rtl/>
        </w:rPr>
        <w:t>אבי בלשניקוב:</w:t>
      </w:r>
    </w:p>
    <w:p w14:paraId="23A45C01" w14:textId="77777777" w:rsidR="009B2735" w:rsidRPr="009B2735" w:rsidRDefault="009B2735" w:rsidP="009B2735">
      <w:pPr>
        <w:bidi/>
        <w:rPr>
          <w:rFonts w:cs="David" w:hint="cs"/>
          <w:i/>
          <w:iCs/>
          <w:u w:val="single"/>
          <w:rtl/>
        </w:rPr>
      </w:pPr>
    </w:p>
    <w:p w14:paraId="736A5BF1" w14:textId="77777777" w:rsidR="009B2735" w:rsidRPr="009B2735" w:rsidRDefault="009B2735" w:rsidP="009B2735">
      <w:pPr>
        <w:bidi/>
        <w:rPr>
          <w:rFonts w:cs="David" w:hint="cs"/>
          <w:rtl/>
        </w:rPr>
      </w:pPr>
      <w:r w:rsidRPr="009B2735">
        <w:rPr>
          <w:rFonts w:cs="David" w:hint="cs"/>
          <w:i/>
          <w:iCs/>
          <w:rtl/>
        </w:rPr>
        <w:tab/>
      </w:r>
      <w:r w:rsidRPr="009B2735">
        <w:rPr>
          <w:rFonts w:cs="David" w:hint="cs"/>
          <w:rtl/>
        </w:rPr>
        <w:t>הפרוטוקול נמצא באתר.</w:t>
      </w:r>
    </w:p>
    <w:p w14:paraId="525614A0" w14:textId="77777777" w:rsidR="009B2735" w:rsidRPr="009B2735" w:rsidRDefault="009B2735" w:rsidP="009B2735">
      <w:pPr>
        <w:bidi/>
        <w:rPr>
          <w:rFonts w:cs="David" w:hint="cs"/>
          <w:rtl/>
        </w:rPr>
      </w:pPr>
    </w:p>
    <w:p w14:paraId="4B622381" w14:textId="77777777" w:rsidR="009B2735" w:rsidRPr="009B2735" w:rsidRDefault="009B2735" w:rsidP="009B2735">
      <w:pPr>
        <w:bidi/>
        <w:rPr>
          <w:rFonts w:cs="David" w:hint="cs"/>
          <w:rtl/>
        </w:rPr>
      </w:pPr>
      <w:r w:rsidRPr="009B2735">
        <w:rPr>
          <w:rFonts w:cs="David" w:hint="cs"/>
          <w:u w:val="single"/>
          <w:rtl/>
        </w:rPr>
        <w:t>גדעון סער:</w:t>
      </w:r>
    </w:p>
    <w:p w14:paraId="0EF8DC7D" w14:textId="77777777" w:rsidR="009B2735" w:rsidRPr="009B2735" w:rsidRDefault="009B2735" w:rsidP="009B2735">
      <w:pPr>
        <w:bidi/>
        <w:rPr>
          <w:rFonts w:cs="David" w:hint="cs"/>
          <w:rtl/>
        </w:rPr>
      </w:pPr>
    </w:p>
    <w:p w14:paraId="7C2F6BF7" w14:textId="77777777" w:rsidR="009B2735" w:rsidRPr="009B2735" w:rsidRDefault="009B2735" w:rsidP="009B2735">
      <w:pPr>
        <w:bidi/>
        <w:rPr>
          <w:rFonts w:cs="David" w:hint="cs"/>
          <w:rtl/>
        </w:rPr>
      </w:pPr>
      <w:r w:rsidRPr="009B2735">
        <w:rPr>
          <w:rFonts w:cs="David" w:hint="cs"/>
          <w:rtl/>
        </w:rPr>
        <w:tab/>
        <w:t xml:space="preserve"> עד שלשום הוא לא היה באתר.</w:t>
      </w:r>
    </w:p>
    <w:p w14:paraId="424DEAA7" w14:textId="77777777" w:rsidR="009B2735" w:rsidRPr="009B2735" w:rsidRDefault="009B2735" w:rsidP="009B2735">
      <w:pPr>
        <w:bidi/>
        <w:rPr>
          <w:rFonts w:cs="David" w:hint="cs"/>
          <w:rtl/>
        </w:rPr>
      </w:pPr>
    </w:p>
    <w:p w14:paraId="422FCF53" w14:textId="77777777" w:rsidR="009B2735" w:rsidRPr="009B2735" w:rsidRDefault="009B2735" w:rsidP="009B2735">
      <w:pPr>
        <w:bidi/>
        <w:rPr>
          <w:rFonts w:cs="David" w:hint="cs"/>
          <w:rtl/>
        </w:rPr>
      </w:pPr>
      <w:r w:rsidRPr="009B2735">
        <w:rPr>
          <w:rFonts w:cs="David" w:hint="cs"/>
          <w:u w:val="single"/>
          <w:rtl/>
        </w:rPr>
        <w:t>ירדנה מלר:</w:t>
      </w:r>
    </w:p>
    <w:p w14:paraId="3F318802" w14:textId="77777777" w:rsidR="009B2735" w:rsidRPr="009B2735" w:rsidRDefault="009B2735" w:rsidP="009B2735">
      <w:pPr>
        <w:bidi/>
        <w:rPr>
          <w:rFonts w:cs="David" w:hint="cs"/>
          <w:rtl/>
        </w:rPr>
      </w:pPr>
    </w:p>
    <w:p w14:paraId="6A3B7AEF" w14:textId="77777777" w:rsidR="009B2735" w:rsidRPr="009B2735" w:rsidRDefault="009B2735" w:rsidP="009B2735">
      <w:pPr>
        <w:bidi/>
        <w:rPr>
          <w:rFonts w:cs="David" w:hint="cs"/>
          <w:rtl/>
        </w:rPr>
      </w:pPr>
      <w:r w:rsidRPr="009B2735">
        <w:rPr>
          <w:rFonts w:cs="David" w:hint="cs"/>
          <w:rtl/>
        </w:rPr>
        <w:tab/>
        <w:t>היתה תקלה טכנית.</w:t>
      </w:r>
    </w:p>
    <w:p w14:paraId="06E8043C" w14:textId="77777777" w:rsidR="009B2735" w:rsidRPr="009B2735" w:rsidRDefault="009B2735" w:rsidP="009B2735">
      <w:pPr>
        <w:bidi/>
        <w:rPr>
          <w:rFonts w:cs="David" w:hint="cs"/>
          <w:rtl/>
        </w:rPr>
      </w:pPr>
    </w:p>
    <w:p w14:paraId="0DF72A5F" w14:textId="77777777" w:rsidR="009B2735" w:rsidRPr="009B2735" w:rsidRDefault="009B2735" w:rsidP="009B2735">
      <w:pPr>
        <w:bidi/>
        <w:rPr>
          <w:rFonts w:cs="David" w:hint="cs"/>
          <w:rtl/>
        </w:rPr>
      </w:pPr>
      <w:r w:rsidRPr="009B2735">
        <w:rPr>
          <w:rFonts w:cs="David" w:hint="cs"/>
          <w:u w:val="single"/>
          <w:rtl/>
        </w:rPr>
        <w:t>שלי יחימוביץ:</w:t>
      </w:r>
    </w:p>
    <w:p w14:paraId="5E21374E" w14:textId="77777777" w:rsidR="009B2735" w:rsidRPr="009B2735" w:rsidRDefault="009B2735" w:rsidP="009B2735">
      <w:pPr>
        <w:bidi/>
        <w:rPr>
          <w:rFonts w:cs="David" w:hint="cs"/>
          <w:rtl/>
        </w:rPr>
      </w:pPr>
    </w:p>
    <w:p w14:paraId="3B539F67" w14:textId="77777777" w:rsidR="009B2735" w:rsidRPr="009B2735" w:rsidRDefault="009B2735" w:rsidP="009B2735">
      <w:pPr>
        <w:bidi/>
        <w:rPr>
          <w:rFonts w:cs="David" w:hint="cs"/>
          <w:rtl/>
        </w:rPr>
      </w:pPr>
      <w:r w:rsidRPr="009B2735">
        <w:rPr>
          <w:rFonts w:cs="David" w:hint="cs"/>
          <w:rtl/>
        </w:rPr>
        <w:tab/>
        <w:t xml:space="preserve"> מעניין, גם אני רוצה להשמיט כמה </w:t>
      </w:r>
      <w:smartTag w:uri="urn:schemas-microsoft-com:office:smarttags" w:element="PersonName">
        <w:r w:rsidRPr="009B2735">
          <w:rPr>
            <w:rFonts w:cs="David" w:hint="cs"/>
            <w:rtl/>
          </w:rPr>
          <w:t>פרוטוקולים</w:t>
        </w:r>
      </w:smartTag>
      <w:r w:rsidRPr="009B2735">
        <w:rPr>
          <w:rFonts w:cs="David" w:hint="cs"/>
          <w:rtl/>
        </w:rPr>
        <w:t>.</w:t>
      </w:r>
    </w:p>
    <w:p w14:paraId="1216F3C2" w14:textId="77777777" w:rsidR="009B2735" w:rsidRPr="009B2735" w:rsidRDefault="009B2735" w:rsidP="009B2735">
      <w:pPr>
        <w:bidi/>
        <w:rPr>
          <w:rFonts w:cs="David" w:hint="cs"/>
          <w:i/>
          <w:iCs/>
          <w:u w:val="single"/>
          <w:rtl/>
        </w:rPr>
      </w:pPr>
      <w:r w:rsidRPr="009B2735">
        <w:rPr>
          <w:rFonts w:cs="David"/>
          <w:u w:val="single"/>
          <w:rtl/>
        </w:rPr>
        <w:br w:type="page"/>
      </w:r>
      <w:r w:rsidRPr="009B2735">
        <w:rPr>
          <w:rFonts w:cs="David" w:hint="cs"/>
          <w:u w:val="single"/>
          <w:rtl/>
        </w:rPr>
        <w:t>אבי בלשניקוב:</w:t>
      </w:r>
    </w:p>
    <w:p w14:paraId="15921BF1" w14:textId="77777777" w:rsidR="009B2735" w:rsidRPr="009B2735" w:rsidRDefault="009B2735" w:rsidP="009B2735">
      <w:pPr>
        <w:bidi/>
        <w:rPr>
          <w:rFonts w:cs="David" w:hint="cs"/>
          <w:i/>
          <w:iCs/>
          <w:u w:val="single"/>
          <w:rtl/>
        </w:rPr>
      </w:pPr>
    </w:p>
    <w:p w14:paraId="2146A473" w14:textId="77777777" w:rsidR="009B2735" w:rsidRPr="009B2735" w:rsidRDefault="009B2735" w:rsidP="009B2735">
      <w:pPr>
        <w:bidi/>
        <w:rPr>
          <w:rFonts w:cs="David" w:hint="cs"/>
          <w:rtl/>
        </w:rPr>
      </w:pPr>
      <w:r w:rsidRPr="009B2735">
        <w:rPr>
          <w:rFonts w:cs="David" w:hint="cs"/>
          <w:i/>
          <w:iCs/>
          <w:rtl/>
        </w:rPr>
        <w:tab/>
      </w:r>
      <w:r w:rsidRPr="009B2735">
        <w:rPr>
          <w:rFonts w:cs="David" w:hint="cs"/>
          <w:rtl/>
        </w:rPr>
        <w:t>מוסרת סגנית מזכיר הכנסת, ירדה מלר, שכנראה היתה איזו תקלה, אני שומע על זה בפעם הראשונה.</w:t>
      </w:r>
    </w:p>
    <w:p w14:paraId="2E1F9696" w14:textId="77777777" w:rsidR="009B2735" w:rsidRPr="009B2735" w:rsidRDefault="009B2735" w:rsidP="009B2735">
      <w:pPr>
        <w:bidi/>
        <w:rPr>
          <w:rFonts w:cs="David" w:hint="cs"/>
          <w:u w:val="single"/>
          <w:rtl/>
        </w:rPr>
      </w:pPr>
    </w:p>
    <w:p w14:paraId="0CE0C4EC" w14:textId="77777777" w:rsidR="009B2735" w:rsidRPr="009B2735" w:rsidRDefault="009B2735" w:rsidP="009B2735">
      <w:pPr>
        <w:bidi/>
        <w:rPr>
          <w:rFonts w:cs="David" w:hint="cs"/>
          <w:rtl/>
        </w:rPr>
      </w:pPr>
      <w:r w:rsidRPr="009B2735">
        <w:rPr>
          <w:rFonts w:cs="David" w:hint="cs"/>
          <w:u w:val="single"/>
          <w:rtl/>
        </w:rPr>
        <w:t>גדעון סער:</w:t>
      </w:r>
    </w:p>
    <w:p w14:paraId="25EF4FB4" w14:textId="77777777" w:rsidR="009B2735" w:rsidRPr="009B2735" w:rsidRDefault="009B2735" w:rsidP="009B2735">
      <w:pPr>
        <w:bidi/>
        <w:rPr>
          <w:rFonts w:cs="David" w:hint="cs"/>
          <w:rtl/>
        </w:rPr>
      </w:pPr>
    </w:p>
    <w:p w14:paraId="68D1682E" w14:textId="77777777" w:rsidR="009B2735" w:rsidRPr="009B2735" w:rsidRDefault="009B2735" w:rsidP="009B2735">
      <w:pPr>
        <w:bidi/>
        <w:rPr>
          <w:rFonts w:cs="David" w:hint="cs"/>
          <w:rtl/>
        </w:rPr>
      </w:pPr>
      <w:r w:rsidRPr="009B2735">
        <w:rPr>
          <w:rFonts w:cs="David" w:hint="cs"/>
          <w:rtl/>
        </w:rPr>
        <w:tab/>
        <w:t xml:space="preserve"> כל ה</w:t>
      </w:r>
      <w:smartTag w:uri="urn:schemas-microsoft-com:office:smarttags" w:element="PersonName">
        <w:r w:rsidRPr="009B2735">
          <w:rPr>
            <w:rFonts w:cs="David" w:hint="cs"/>
            <w:rtl/>
          </w:rPr>
          <w:t>פרוטוקולים</w:t>
        </w:r>
      </w:smartTag>
      <w:r w:rsidRPr="009B2735">
        <w:rPr>
          <w:rFonts w:cs="David" w:hint="cs"/>
          <w:rtl/>
        </w:rPr>
        <w:t xml:space="preserve"> של קידום הוועדה למעמד האישה אפשר למצוא באתר האינטרנט של הכנסת.</w:t>
      </w:r>
    </w:p>
    <w:p w14:paraId="4496AAF7" w14:textId="77777777" w:rsidR="009B2735" w:rsidRPr="009B2735" w:rsidRDefault="009B2735" w:rsidP="009B2735">
      <w:pPr>
        <w:bidi/>
        <w:rPr>
          <w:rFonts w:cs="David" w:hint="cs"/>
          <w:rtl/>
        </w:rPr>
      </w:pPr>
    </w:p>
    <w:p w14:paraId="6329A20A" w14:textId="77777777" w:rsidR="009B2735" w:rsidRPr="009B2735" w:rsidRDefault="009B2735" w:rsidP="009B2735">
      <w:pPr>
        <w:bidi/>
        <w:rPr>
          <w:rFonts w:cs="David" w:hint="cs"/>
          <w:rtl/>
        </w:rPr>
      </w:pPr>
      <w:r w:rsidRPr="009B2735">
        <w:rPr>
          <w:rFonts w:cs="David" w:hint="cs"/>
          <w:u w:val="single"/>
          <w:rtl/>
        </w:rPr>
        <w:t>היו"ר יעקב מרגי:</w:t>
      </w:r>
    </w:p>
    <w:p w14:paraId="4F3A5171" w14:textId="77777777" w:rsidR="009B2735" w:rsidRPr="009B2735" w:rsidRDefault="009B2735" w:rsidP="009B2735">
      <w:pPr>
        <w:bidi/>
        <w:rPr>
          <w:rFonts w:cs="David" w:hint="cs"/>
          <w:rtl/>
        </w:rPr>
      </w:pPr>
    </w:p>
    <w:p w14:paraId="0B5346E7" w14:textId="77777777" w:rsidR="009B2735" w:rsidRPr="009B2735" w:rsidRDefault="009B2735" w:rsidP="009B2735">
      <w:pPr>
        <w:bidi/>
        <w:rPr>
          <w:rFonts w:cs="David" w:hint="cs"/>
          <w:rtl/>
        </w:rPr>
      </w:pPr>
      <w:r w:rsidRPr="009B2735">
        <w:rPr>
          <w:rFonts w:cs="David" w:hint="cs"/>
          <w:rtl/>
        </w:rPr>
        <w:tab/>
        <w:t>אומרת לי ממלאת מקום מנהלת הוועדה שבדקו והיתה תקלה טכנית.</w:t>
      </w:r>
    </w:p>
    <w:p w14:paraId="14D3C025" w14:textId="77777777" w:rsidR="009B2735" w:rsidRPr="009B2735" w:rsidRDefault="009B2735" w:rsidP="009B2735">
      <w:pPr>
        <w:bidi/>
        <w:rPr>
          <w:rFonts w:cs="David" w:hint="cs"/>
          <w:rtl/>
        </w:rPr>
      </w:pPr>
    </w:p>
    <w:p w14:paraId="1A7F1613" w14:textId="77777777" w:rsidR="009B2735" w:rsidRPr="009B2735" w:rsidRDefault="009B2735" w:rsidP="009B2735">
      <w:pPr>
        <w:bidi/>
        <w:rPr>
          <w:rFonts w:cs="David" w:hint="cs"/>
          <w:rtl/>
        </w:rPr>
      </w:pPr>
      <w:r w:rsidRPr="009B2735">
        <w:rPr>
          <w:rFonts w:cs="David" w:hint="cs"/>
          <w:u w:val="single"/>
          <w:rtl/>
        </w:rPr>
        <w:t>היו"ר יעקב מרגי:</w:t>
      </w:r>
    </w:p>
    <w:p w14:paraId="187E8715" w14:textId="77777777" w:rsidR="009B2735" w:rsidRPr="009B2735" w:rsidRDefault="009B2735" w:rsidP="009B2735">
      <w:pPr>
        <w:bidi/>
        <w:rPr>
          <w:rFonts w:cs="David" w:hint="cs"/>
          <w:rtl/>
        </w:rPr>
      </w:pPr>
    </w:p>
    <w:p w14:paraId="4911029A" w14:textId="77777777" w:rsidR="009B2735" w:rsidRPr="009B2735" w:rsidRDefault="009B2735" w:rsidP="009B2735">
      <w:pPr>
        <w:bidi/>
        <w:rPr>
          <w:rFonts w:cs="David" w:hint="cs"/>
          <w:rtl/>
        </w:rPr>
      </w:pPr>
      <w:r w:rsidRPr="009B2735">
        <w:rPr>
          <w:rFonts w:cs="David" w:hint="cs"/>
          <w:rtl/>
        </w:rPr>
        <w:tab/>
        <w:t>אני גר בסמוך, מרחק של קילומטר מהמרכז לבריאות הנפש בבאר-שבע, רוב הבניין מאוכלס באלה שחושבים כל הזמן שיד זדונית עשתה משהו.</w:t>
      </w:r>
    </w:p>
    <w:p w14:paraId="2C9D9CD9" w14:textId="77777777" w:rsidR="009B2735" w:rsidRPr="009B2735" w:rsidRDefault="009B2735" w:rsidP="009B2735">
      <w:pPr>
        <w:bidi/>
        <w:rPr>
          <w:rFonts w:cs="David" w:hint="cs"/>
          <w:rtl/>
        </w:rPr>
      </w:pPr>
    </w:p>
    <w:p w14:paraId="3596EE93" w14:textId="77777777" w:rsidR="009B2735" w:rsidRPr="009B2735" w:rsidRDefault="009B2735" w:rsidP="009B2735">
      <w:pPr>
        <w:bidi/>
        <w:rPr>
          <w:rFonts w:cs="David" w:hint="cs"/>
          <w:rtl/>
        </w:rPr>
      </w:pPr>
      <w:r w:rsidRPr="009B2735">
        <w:rPr>
          <w:rFonts w:cs="David" w:hint="cs"/>
          <w:u w:val="single"/>
          <w:rtl/>
        </w:rPr>
        <w:t>גדעון סער:</w:t>
      </w:r>
    </w:p>
    <w:p w14:paraId="7A4B4AA6" w14:textId="77777777" w:rsidR="009B2735" w:rsidRPr="009B2735" w:rsidRDefault="009B2735" w:rsidP="009B2735">
      <w:pPr>
        <w:bidi/>
        <w:rPr>
          <w:rFonts w:cs="David" w:hint="cs"/>
          <w:rtl/>
        </w:rPr>
      </w:pPr>
    </w:p>
    <w:p w14:paraId="357BCCEC" w14:textId="77777777" w:rsidR="009B2735" w:rsidRPr="009B2735" w:rsidRDefault="009B2735" w:rsidP="009B2735">
      <w:pPr>
        <w:bidi/>
        <w:rPr>
          <w:rFonts w:cs="David" w:hint="cs"/>
          <w:rtl/>
        </w:rPr>
      </w:pPr>
      <w:r w:rsidRPr="009B2735">
        <w:rPr>
          <w:rFonts w:cs="David" w:hint="cs"/>
          <w:rtl/>
        </w:rPr>
        <w:tab/>
        <w:t xml:space="preserve"> תיאוריית קונספירציה.</w:t>
      </w:r>
    </w:p>
    <w:p w14:paraId="69715512" w14:textId="77777777" w:rsidR="009B2735" w:rsidRPr="009B2735" w:rsidRDefault="009B2735" w:rsidP="009B2735">
      <w:pPr>
        <w:bidi/>
        <w:rPr>
          <w:rFonts w:cs="David" w:hint="cs"/>
          <w:rtl/>
        </w:rPr>
      </w:pPr>
    </w:p>
    <w:p w14:paraId="3BD97D7D" w14:textId="77777777" w:rsidR="009B2735" w:rsidRPr="009B2735" w:rsidRDefault="009B2735" w:rsidP="009B2735">
      <w:pPr>
        <w:bidi/>
        <w:rPr>
          <w:rFonts w:cs="David" w:hint="cs"/>
          <w:rtl/>
        </w:rPr>
      </w:pPr>
      <w:r w:rsidRPr="009B2735">
        <w:rPr>
          <w:rFonts w:cs="David" w:hint="cs"/>
          <w:u w:val="single"/>
          <w:rtl/>
        </w:rPr>
        <w:t>היו"ר יעקב מרגי:</w:t>
      </w:r>
    </w:p>
    <w:p w14:paraId="21AFF81B" w14:textId="77777777" w:rsidR="009B2735" w:rsidRPr="009B2735" w:rsidRDefault="009B2735" w:rsidP="009B2735">
      <w:pPr>
        <w:bidi/>
        <w:rPr>
          <w:rFonts w:cs="David" w:hint="cs"/>
          <w:rtl/>
        </w:rPr>
      </w:pPr>
    </w:p>
    <w:p w14:paraId="76CDF986" w14:textId="77777777" w:rsidR="009B2735" w:rsidRPr="009B2735" w:rsidRDefault="009B2735" w:rsidP="009B2735">
      <w:pPr>
        <w:bidi/>
        <w:rPr>
          <w:rFonts w:cs="David" w:hint="cs"/>
          <w:rtl/>
        </w:rPr>
      </w:pPr>
      <w:r w:rsidRPr="009B2735">
        <w:rPr>
          <w:rFonts w:cs="David" w:hint="cs"/>
          <w:rtl/>
        </w:rPr>
        <w:tab/>
        <w:t>מנכ"ל הכנסת.</w:t>
      </w:r>
    </w:p>
    <w:p w14:paraId="56EA8217" w14:textId="77777777" w:rsidR="009B2735" w:rsidRPr="009B2735" w:rsidRDefault="009B2735" w:rsidP="009B2735">
      <w:pPr>
        <w:bidi/>
        <w:rPr>
          <w:rFonts w:cs="David" w:hint="cs"/>
          <w:rtl/>
        </w:rPr>
      </w:pPr>
    </w:p>
    <w:p w14:paraId="7D8D824B" w14:textId="77777777" w:rsidR="009B2735" w:rsidRPr="009B2735" w:rsidRDefault="009B2735" w:rsidP="009B2735">
      <w:pPr>
        <w:bidi/>
        <w:rPr>
          <w:rFonts w:cs="David" w:hint="cs"/>
          <w:i/>
          <w:iCs/>
          <w:u w:val="single"/>
          <w:rtl/>
        </w:rPr>
      </w:pPr>
      <w:r w:rsidRPr="009B2735">
        <w:rPr>
          <w:rFonts w:cs="David" w:hint="cs"/>
          <w:u w:val="single"/>
          <w:rtl/>
        </w:rPr>
        <w:t>אבי בלשניקוב:</w:t>
      </w:r>
    </w:p>
    <w:p w14:paraId="38CC8490" w14:textId="77777777" w:rsidR="009B2735" w:rsidRPr="009B2735" w:rsidRDefault="009B2735" w:rsidP="009B2735">
      <w:pPr>
        <w:bidi/>
        <w:rPr>
          <w:rFonts w:cs="David" w:hint="cs"/>
          <w:i/>
          <w:iCs/>
          <w:u w:val="single"/>
          <w:rtl/>
        </w:rPr>
      </w:pPr>
    </w:p>
    <w:p w14:paraId="190651F8" w14:textId="77777777" w:rsidR="009B2735" w:rsidRPr="009B2735" w:rsidRDefault="009B2735" w:rsidP="009B2735">
      <w:pPr>
        <w:bidi/>
        <w:rPr>
          <w:rFonts w:cs="David" w:hint="cs"/>
          <w:rtl/>
        </w:rPr>
      </w:pPr>
      <w:r w:rsidRPr="009B2735">
        <w:rPr>
          <w:rFonts w:cs="David" w:hint="cs"/>
          <w:i/>
          <w:iCs/>
          <w:rtl/>
        </w:rPr>
        <w:tab/>
      </w:r>
      <w:r w:rsidRPr="009B2735">
        <w:rPr>
          <w:rFonts w:cs="David" w:hint="cs"/>
          <w:rtl/>
        </w:rPr>
        <w:t>אני מודה לאדוני. מאז אותו דיון מה-2 ביולי החליטה יושבת-ראש הכנסת, בהמשך להצעה שהנחתי בפניכם, להשוות ולקבל  את הצעתו של חבר הכנסת חיים אורון, המכהן כיושב-ראש ועדת האתיקה--</w:t>
      </w:r>
    </w:p>
    <w:p w14:paraId="22835FC7" w14:textId="77777777" w:rsidR="009B2735" w:rsidRPr="009B2735" w:rsidRDefault="009B2735" w:rsidP="009B2735">
      <w:pPr>
        <w:bidi/>
        <w:rPr>
          <w:rFonts w:cs="David" w:hint="cs"/>
          <w:rtl/>
        </w:rPr>
      </w:pPr>
    </w:p>
    <w:p w14:paraId="24FE101D" w14:textId="77777777" w:rsidR="009B2735" w:rsidRPr="009B2735" w:rsidRDefault="009B2735" w:rsidP="009B2735">
      <w:pPr>
        <w:bidi/>
        <w:rPr>
          <w:rFonts w:cs="David" w:hint="cs"/>
          <w:rtl/>
        </w:rPr>
      </w:pPr>
      <w:r w:rsidRPr="009B2735">
        <w:rPr>
          <w:rFonts w:cs="David" w:hint="cs"/>
          <w:u w:val="single"/>
          <w:rtl/>
        </w:rPr>
        <w:t>חיים אורון:</w:t>
      </w:r>
    </w:p>
    <w:p w14:paraId="41BCF291" w14:textId="77777777" w:rsidR="009B2735" w:rsidRPr="009B2735" w:rsidRDefault="009B2735" w:rsidP="009B2735">
      <w:pPr>
        <w:bidi/>
        <w:rPr>
          <w:rFonts w:cs="David" w:hint="cs"/>
          <w:rtl/>
        </w:rPr>
      </w:pPr>
    </w:p>
    <w:p w14:paraId="08B269D7" w14:textId="77777777" w:rsidR="009B2735" w:rsidRPr="009B2735" w:rsidRDefault="009B2735" w:rsidP="009B2735">
      <w:pPr>
        <w:bidi/>
        <w:rPr>
          <w:rFonts w:cs="David" w:hint="cs"/>
          <w:rtl/>
        </w:rPr>
      </w:pPr>
      <w:r w:rsidRPr="009B2735">
        <w:rPr>
          <w:rFonts w:cs="David" w:hint="cs"/>
          <w:rtl/>
        </w:rPr>
        <w:tab/>
        <w:t xml:space="preserve"> זה לא שייך לוועדת האתיקה. עזבו את ועדת האתיקה.</w:t>
      </w:r>
    </w:p>
    <w:p w14:paraId="3F930352" w14:textId="77777777" w:rsidR="009B2735" w:rsidRPr="009B2735" w:rsidRDefault="009B2735" w:rsidP="009B2735">
      <w:pPr>
        <w:bidi/>
        <w:rPr>
          <w:rFonts w:cs="David" w:hint="cs"/>
          <w:rtl/>
        </w:rPr>
      </w:pPr>
    </w:p>
    <w:p w14:paraId="05F32CB2" w14:textId="77777777" w:rsidR="009B2735" w:rsidRPr="009B2735" w:rsidRDefault="009B2735" w:rsidP="009B2735">
      <w:pPr>
        <w:bidi/>
        <w:rPr>
          <w:rFonts w:cs="David" w:hint="cs"/>
          <w:i/>
          <w:iCs/>
          <w:u w:val="single"/>
          <w:rtl/>
        </w:rPr>
      </w:pPr>
      <w:r w:rsidRPr="009B2735">
        <w:rPr>
          <w:rFonts w:cs="David" w:hint="cs"/>
          <w:u w:val="single"/>
          <w:rtl/>
        </w:rPr>
        <w:t>אבי בלשניקוב:</w:t>
      </w:r>
    </w:p>
    <w:p w14:paraId="5D065C37" w14:textId="77777777" w:rsidR="009B2735" w:rsidRPr="009B2735" w:rsidRDefault="009B2735" w:rsidP="009B2735">
      <w:pPr>
        <w:bidi/>
        <w:rPr>
          <w:rFonts w:cs="David" w:hint="cs"/>
          <w:i/>
          <w:iCs/>
          <w:u w:val="single"/>
          <w:rtl/>
        </w:rPr>
      </w:pPr>
    </w:p>
    <w:p w14:paraId="580C829F" w14:textId="77777777" w:rsidR="009B2735" w:rsidRPr="009B2735" w:rsidRDefault="009B2735" w:rsidP="009B2735">
      <w:pPr>
        <w:bidi/>
        <w:rPr>
          <w:rFonts w:cs="David" w:hint="cs"/>
          <w:u w:val="single"/>
          <w:rtl/>
        </w:rPr>
      </w:pPr>
      <w:r w:rsidRPr="009B2735">
        <w:rPr>
          <w:rFonts w:cs="David" w:hint="cs"/>
          <w:i/>
          <w:iCs/>
          <w:rtl/>
        </w:rPr>
        <w:tab/>
      </w:r>
      <w:r w:rsidRPr="009B2735">
        <w:rPr>
          <w:rFonts w:cs="David" w:hint="cs"/>
          <w:rtl/>
        </w:rPr>
        <w:t>המכהן היום כיושב-ראש ועדת האתיקה.</w:t>
      </w:r>
    </w:p>
    <w:p w14:paraId="72FBE307" w14:textId="77777777" w:rsidR="009B2735" w:rsidRPr="009B2735" w:rsidRDefault="009B2735" w:rsidP="009B2735">
      <w:pPr>
        <w:bidi/>
        <w:rPr>
          <w:rFonts w:cs="David" w:hint="cs"/>
          <w:u w:val="single"/>
          <w:rtl/>
        </w:rPr>
      </w:pPr>
    </w:p>
    <w:p w14:paraId="44417882" w14:textId="77777777" w:rsidR="009B2735" w:rsidRPr="009B2735" w:rsidRDefault="009B2735" w:rsidP="009B2735">
      <w:pPr>
        <w:bidi/>
        <w:rPr>
          <w:rFonts w:cs="David" w:hint="cs"/>
          <w:rtl/>
        </w:rPr>
      </w:pPr>
      <w:r w:rsidRPr="009B2735">
        <w:rPr>
          <w:rFonts w:cs="David" w:hint="cs"/>
          <w:u w:val="single"/>
          <w:rtl/>
        </w:rPr>
        <w:t>חיים אורון:</w:t>
      </w:r>
    </w:p>
    <w:p w14:paraId="1EB8DB89" w14:textId="77777777" w:rsidR="009B2735" w:rsidRPr="009B2735" w:rsidRDefault="009B2735" w:rsidP="009B2735">
      <w:pPr>
        <w:bidi/>
        <w:rPr>
          <w:rFonts w:cs="David" w:hint="cs"/>
          <w:rtl/>
        </w:rPr>
      </w:pPr>
    </w:p>
    <w:p w14:paraId="34CAD51C" w14:textId="77777777" w:rsidR="009B2735" w:rsidRPr="009B2735" w:rsidRDefault="009B2735" w:rsidP="009B2735">
      <w:pPr>
        <w:bidi/>
        <w:rPr>
          <w:rFonts w:cs="David" w:hint="cs"/>
          <w:rtl/>
        </w:rPr>
      </w:pPr>
      <w:r w:rsidRPr="009B2735">
        <w:rPr>
          <w:rFonts w:cs="David" w:hint="cs"/>
          <w:rtl/>
        </w:rPr>
        <w:tab/>
        <w:t xml:space="preserve"> כחבר בוועדת בייגה שוחט, זה ההקשר.</w:t>
      </w:r>
    </w:p>
    <w:p w14:paraId="645E71CE" w14:textId="77777777" w:rsidR="009B2735" w:rsidRPr="009B2735" w:rsidRDefault="009B2735" w:rsidP="009B2735">
      <w:pPr>
        <w:bidi/>
        <w:rPr>
          <w:rFonts w:cs="David" w:hint="cs"/>
          <w:rtl/>
        </w:rPr>
      </w:pPr>
    </w:p>
    <w:p w14:paraId="1640D57D" w14:textId="77777777" w:rsidR="009B2735" w:rsidRPr="009B2735" w:rsidRDefault="009B2735" w:rsidP="009B2735">
      <w:pPr>
        <w:bidi/>
        <w:rPr>
          <w:rFonts w:cs="David" w:hint="cs"/>
          <w:i/>
          <w:iCs/>
          <w:u w:val="single"/>
          <w:rtl/>
        </w:rPr>
      </w:pPr>
      <w:r w:rsidRPr="009B2735">
        <w:rPr>
          <w:rFonts w:cs="David" w:hint="cs"/>
          <w:u w:val="single"/>
          <w:rtl/>
        </w:rPr>
        <w:t>אבי בלשניקוב:</w:t>
      </w:r>
    </w:p>
    <w:p w14:paraId="504AD43B" w14:textId="77777777" w:rsidR="009B2735" w:rsidRPr="009B2735" w:rsidRDefault="009B2735" w:rsidP="009B2735">
      <w:pPr>
        <w:bidi/>
        <w:rPr>
          <w:rFonts w:cs="David" w:hint="cs"/>
          <w:i/>
          <w:iCs/>
          <w:u w:val="single"/>
          <w:rtl/>
        </w:rPr>
      </w:pPr>
    </w:p>
    <w:p w14:paraId="61BCC1A2" w14:textId="77777777" w:rsidR="009B2735" w:rsidRPr="009B2735" w:rsidRDefault="009B2735" w:rsidP="009B2735">
      <w:pPr>
        <w:bidi/>
        <w:rPr>
          <w:rFonts w:cs="David" w:hint="cs"/>
          <w:rtl/>
        </w:rPr>
      </w:pPr>
      <w:r w:rsidRPr="009B2735">
        <w:rPr>
          <w:rFonts w:cs="David" w:hint="cs"/>
          <w:i/>
          <w:iCs/>
          <w:rtl/>
        </w:rPr>
        <w:tab/>
      </w:r>
      <w:r w:rsidRPr="009B2735">
        <w:rPr>
          <w:rFonts w:cs="David" w:hint="cs"/>
          <w:rtl/>
        </w:rPr>
        <w:t>--כחבר בוועדת בייגה שוחט, החליטה לקבל את הצעתו, ולהשוות מעתה ואילך, מתקופת כהונתה שלה, מתקופת כהונתה של דליה איציק, כאשר זה יחול ממנה ואילך, כאשר זאת החלטתה- - -</w:t>
      </w:r>
    </w:p>
    <w:p w14:paraId="215D5AC4" w14:textId="77777777" w:rsidR="009B2735" w:rsidRPr="009B2735" w:rsidRDefault="009B2735" w:rsidP="009B2735">
      <w:pPr>
        <w:bidi/>
        <w:rPr>
          <w:rFonts w:cs="David" w:hint="cs"/>
          <w:rtl/>
        </w:rPr>
      </w:pPr>
    </w:p>
    <w:p w14:paraId="156FCECC" w14:textId="77777777" w:rsidR="009B2735" w:rsidRPr="009B2735" w:rsidRDefault="009B2735" w:rsidP="009B2735">
      <w:pPr>
        <w:bidi/>
        <w:rPr>
          <w:rFonts w:cs="David" w:hint="cs"/>
          <w:rtl/>
        </w:rPr>
      </w:pPr>
      <w:r w:rsidRPr="009B2735">
        <w:rPr>
          <w:rFonts w:cs="David" w:hint="cs"/>
          <w:u w:val="single"/>
          <w:rtl/>
        </w:rPr>
        <w:t>ראובן ריבלין:</w:t>
      </w:r>
    </w:p>
    <w:p w14:paraId="7D5D276C" w14:textId="77777777" w:rsidR="009B2735" w:rsidRPr="009B2735" w:rsidRDefault="009B2735" w:rsidP="009B2735">
      <w:pPr>
        <w:bidi/>
        <w:rPr>
          <w:rFonts w:cs="David" w:hint="cs"/>
          <w:rtl/>
        </w:rPr>
      </w:pPr>
    </w:p>
    <w:p w14:paraId="79BE46BA" w14:textId="77777777" w:rsidR="009B2735" w:rsidRPr="009B2735" w:rsidRDefault="009B2735" w:rsidP="009B2735">
      <w:pPr>
        <w:bidi/>
        <w:rPr>
          <w:rFonts w:cs="David"/>
          <w:u w:val="single"/>
          <w:rtl/>
        </w:rPr>
      </w:pPr>
      <w:r w:rsidRPr="009B2735">
        <w:rPr>
          <w:rFonts w:cs="David" w:hint="cs"/>
          <w:rtl/>
        </w:rPr>
        <w:tab/>
        <w:t xml:space="preserve"> באופן אוטומטי זה יחול על קודמי.</w:t>
      </w:r>
    </w:p>
    <w:p w14:paraId="13AC4E60" w14:textId="77777777" w:rsidR="009B2735" w:rsidRPr="009B2735" w:rsidRDefault="009B2735" w:rsidP="009B2735">
      <w:pPr>
        <w:bidi/>
        <w:rPr>
          <w:rFonts w:cs="David" w:hint="cs"/>
          <w:i/>
          <w:iCs/>
          <w:u w:val="single"/>
          <w:rtl/>
        </w:rPr>
      </w:pPr>
      <w:r w:rsidRPr="009B2735">
        <w:rPr>
          <w:rFonts w:cs="David"/>
          <w:u w:val="single"/>
          <w:rtl/>
        </w:rPr>
        <w:br w:type="page"/>
      </w:r>
      <w:r w:rsidRPr="009B2735">
        <w:rPr>
          <w:rFonts w:cs="David" w:hint="cs"/>
          <w:u w:val="single"/>
          <w:rtl/>
        </w:rPr>
        <w:t>אבי בלשניקוב:</w:t>
      </w:r>
    </w:p>
    <w:p w14:paraId="544775A4" w14:textId="77777777" w:rsidR="009B2735" w:rsidRPr="009B2735" w:rsidRDefault="009B2735" w:rsidP="009B2735">
      <w:pPr>
        <w:bidi/>
        <w:rPr>
          <w:rFonts w:cs="David" w:hint="cs"/>
          <w:i/>
          <w:iCs/>
          <w:u w:val="single"/>
          <w:rtl/>
        </w:rPr>
      </w:pPr>
    </w:p>
    <w:p w14:paraId="5478FA54" w14:textId="77777777" w:rsidR="009B2735" w:rsidRPr="009B2735" w:rsidRDefault="009B2735" w:rsidP="009B2735">
      <w:pPr>
        <w:bidi/>
        <w:rPr>
          <w:rFonts w:cs="David" w:hint="cs"/>
          <w:rtl/>
        </w:rPr>
      </w:pPr>
      <w:r w:rsidRPr="009B2735">
        <w:rPr>
          <w:rFonts w:cs="David" w:hint="cs"/>
          <w:i/>
          <w:iCs/>
          <w:rtl/>
        </w:rPr>
        <w:tab/>
      </w:r>
      <w:r w:rsidRPr="009B2735">
        <w:rPr>
          <w:rFonts w:cs="David" w:hint="cs"/>
          <w:rtl/>
        </w:rPr>
        <w:t>זאת החלטתו של קודמו. בהמשך להודעתו של יושב-ראש הכנסת לשעבר, ההשוואה המוחלטת בתנאים תהיה מהכנסת השש-עשרה ואילך, מתקופת כהונתו של היושב-ראש הקודם ריבלין ודליה איציק.</w:t>
      </w:r>
    </w:p>
    <w:p w14:paraId="40285BFB" w14:textId="77777777" w:rsidR="009B2735" w:rsidRPr="009B2735" w:rsidRDefault="009B2735" w:rsidP="009B2735">
      <w:pPr>
        <w:bidi/>
        <w:rPr>
          <w:rFonts w:cs="David" w:hint="cs"/>
          <w:rtl/>
        </w:rPr>
      </w:pPr>
    </w:p>
    <w:p w14:paraId="675D8280" w14:textId="77777777" w:rsidR="009B2735" w:rsidRPr="009B2735" w:rsidRDefault="009B2735" w:rsidP="009B2735">
      <w:pPr>
        <w:bidi/>
        <w:rPr>
          <w:rFonts w:cs="David" w:hint="cs"/>
          <w:rtl/>
        </w:rPr>
      </w:pPr>
      <w:r w:rsidRPr="009B2735">
        <w:rPr>
          <w:rFonts w:cs="David" w:hint="cs"/>
          <w:rtl/>
        </w:rPr>
        <w:tab/>
        <w:t>לגבי יושבי-ראש הכנסת שכיהנו בקדנציות הקודמות. גם ועדת שוחט התייחסה ועשתה הפרדה כזאת או אחרת, אבל אני מציע, שלגבי הסוגיה של יושבי-ראש הכנסת שלפני הכנסת השש-עשרה זה יובא להכרעה כאן, על פי החלטת החברים, וזאת הודעתה של יושבת-ראש הכנסת.</w:t>
      </w:r>
    </w:p>
    <w:p w14:paraId="09644BEF" w14:textId="77777777" w:rsidR="009B2735" w:rsidRPr="009B2735" w:rsidRDefault="009B2735" w:rsidP="009B2735">
      <w:pPr>
        <w:bidi/>
        <w:rPr>
          <w:rFonts w:cs="David" w:hint="cs"/>
          <w:rtl/>
        </w:rPr>
      </w:pPr>
    </w:p>
    <w:p w14:paraId="67C1C4B9" w14:textId="77777777" w:rsidR="009B2735" w:rsidRPr="009B2735" w:rsidRDefault="009B2735" w:rsidP="009B2735">
      <w:pPr>
        <w:bidi/>
        <w:rPr>
          <w:rFonts w:cs="David" w:hint="cs"/>
          <w:rtl/>
        </w:rPr>
      </w:pPr>
      <w:r w:rsidRPr="009B2735">
        <w:rPr>
          <w:rFonts w:cs="David" w:hint="cs"/>
          <w:u w:val="single"/>
          <w:rtl/>
        </w:rPr>
        <w:t>גדעון סער:</w:t>
      </w:r>
    </w:p>
    <w:p w14:paraId="0FA4D031" w14:textId="77777777" w:rsidR="009B2735" w:rsidRPr="009B2735" w:rsidRDefault="009B2735" w:rsidP="009B2735">
      <w:pPr>
        <w:bidi/>
        <w:rPr>
          <w:rFonts w:cs="David" w:hint="cs"/>
          <w:rtl/>
        </w:rPr>
      </w:pPr>
    </w:p>
    <w:p w14:paraId="40D39941" w14:textId="77777777" w:rsidR="009B2735" w:rsidRPr="009B2735" w:rsidRDefault="009B2735" w:rsidP="009B2735">
      <w:pPr>
        <w:bidi/>
        <w:rPr>
          <w:rFonts w:cs="David" w:hint="cs"/>
          <w:rtl/>
        </w:rPr>
      </w:pPr>
      <w:r w:rsidRPr="009B2735">
        <w:rPr>
          <w:rFonts w:cs="David" w:hint="cs"/>
          <w:rtl/>
        </w:rPr>
        <w:tab/>
        <w:t xml:space="preserve"> מה אתה מציע? אתה הבאת הצעה לוועדה, ועכשיו הבאת הודעה בשם היושבת-ראש. מה אתה מציע כנורמה מחייבת?</w:t>
      </w:r>
    </w:p>
    <w:p w14:paraId="10AB27F6" w14:textId="77777777" w:rsidR="009B2735" w:rsidRPr="009B2735" w:rsidRDefault="009B2735" w:rsidP="009B2735">
      <w:pPr>
        <w:bidi/>
        <w:rPr>
          <w:rFonts w:cs="David" w:hint="cs"/>
          <w:rtl/>
        </w:rPr>
      </w:pPr>
    </w:p>
    <w:p w14:paraId="1128B793" w14:textId="77777777" w:rsidR="009B2735" w:rsidRPr="009B2735" w:rsidRDefault="009B2735" w:rsidP="009B2735">
      <w:pPr>
        <w:bidi/>
        <w:rPr>
          <w:rFonts w:cs="David" w:hint="cs"/>
          <w:i/>
          <w:iCs/>
          <w:u w:val="single"/>
          <w:rtl/>
        </w:rPr>
      </w:pPr>
      <w:r w:rsidRPr="009B2735">
        <w:rPr>
          <w:rFonts w:cs="David" w:hint="cs"/>
          <w:u w:val="single"/>
          <w:rtl/>
        </w:rPr>
        <w:t>אבי בלשניקוב:</w:t>
      </w:r>
    </w:p>
    <w:p w14:paraId="62174683" w14:textId="77777777" w:rsidR="009B2735" w:rsidRPr="009B2735" w:rsidRDefault="009B2735" w:rsidP="009B2735">
      <w:pPr>
        <w:bidi/>
        <w:rPr>
          <w:rFonts w:cs="David" w:hint="cs"/>
          <w:i/>
          <w:iCs/>
          <w:u w:val="single"/>
          <w:rtl/>
        </w:rPr>
      </w:pPr>
    </w:p>
    <w:p w14:paraId="31F8EDB3" w14:textId="77777777" w:rsidR="009B2735" w:rsidRPr="009B2735" w:rsidRDefault="009B2735" w:rsidP="009B2735">
      <w:pPr>
        <w:bidi/>
        <w:rPr>
          <w:rFonts w:cs="David" w:hint="cs"/>
          <w:rtl/>
        </w:rPr>
      </w:pPr>
      <w:r w:rsidRPr="009B2735">
        <w:rPr>
          <w:rFonts w:cs="David" w:hint="cs"/>
          <w:i/>
          <w:iCs/>
          <w:rtl/>
        </w:rPr>
        <w:tab/>
      </w:r>
      <w:r w:rsidRPr="009B2735">
        <w:rPr>
          <w:rFonts w:cs="David" w:hint="cs"/>
          <w:rtl/>
        </w:rPr>
        <w:t>הצעתי היא לתקן, בהתאם להודעות של יושב-ראש הכנסת השש-עשרה ויושבת-ראש הכנסת השבע-עשרה, לתקן את החלטתי שההשוואה תהיה החל מהכנסת השש-עשרה.</w:t>
      </w:r>
    </w:p>
    <w:p w14:paraId="35C3CB43" w14:textId="77777777" w:rsidR="009B2735" w:rsidRPr="009B2735" w:rsidRDefault="009B2735" w:rsidP="009B2735">
      <w:pPr>
        <w:bidi/>
        <w:rPr>
          <w:rFonts w:cs="David" w:hint="cs"/>
          <w:rtl/>
        </w:rPr>
      </w:pPr>
    </w:p>
    <w:p w14:paraId="33599E03" w14:textId="77777777" w:rsidR="009B2735" w:rsidRPr="009B2735" w:rsidRDefault="009B2735" w:rsidP="009B2735">
      <w:pPr>
        <w:bidi/>
        <w:rPr>
          <w:rFonts w:cs="David" w:hint="cs"/>
          <w:rtl/>
        </w:rPr>
      </w:pPr>
      <w:r w:rsidRPr="009B2735">
        <w:rPr>
          <w:rFonts w:cs="David" w:hint="cs"/>
          <w:u w:val="single"/>
          <w:rtl/>
        </w:rPr>
        <w:t>שלי יחימוביץ:</w:t>
      </w:r>
    </w:p>
    <w:p w14:paraId="100F964F" w14:textId="77777777" w:rsidR="009B2735" w:rsidRPr="009B2735" w:rsidRDefault="009B2735" w:rsidP="009B2735">
      <w:pPr>
        <w:bidi/>
        <w:rPr>
          <w:rFonts w:cs="David" w:hint="cs"/>
          <w:rtl/>
        </w:rPr>
      </w:pPr>
    </w:p>
    <w:p w14:paraId="41061789" w14:textId="77777777" w:rsidR="009B2735" w:rsidRPr="009B2735" w:rsidRDefault="009B2735" w:rsidP="009B2735">
      <w:pPr>
        <w:bidi/>
        <w:rPr>
          <w:rFonts w:cs="David" w:hint="cs"/>
          <w:rtl/>
        </w:rPr>
      </w:pPr>
      <w:r w:rsidRPr="009B2735">
        <w:rPr>
          <w:rFonts w:cs="David" w:hint="cs"/>
          <w:rtl/>
        </w:rPr>
        <w:tab/>
        <w:t xml:space="preserve"> האם ההצעה שאתם מביאים עוקבת במהותה ובפרטיה את ההחלטה שהתקבלה בוועדת שוחט לגבי ראשי ממשלה ונשיאים? האם היא העתקה שלה?</w:t>
      </w:r>
    </w:p>
    <w:p w14:paraId="21C1BD83" w14:textId="77777777" w:rsidR="009B2735" w:rsidRPr="009B2735" w:rsidRDefault="009B2735" w:rsidP="009B2735">
      <w:pPr>
        <w:bidi/>
        <w:rPr>
          <w:rFonts w:cs="David" w:hint="cs"/>
          <w:rtl/>
        </w:rPr>
      </w:pPr>
    </w:p>
    <w:p w14:paraId="208FFCCB" w14:textId="77777777" w:rsidR="009B2735" w:rsidRPr="009B2735" w:rsidRDefault="009B2735" w:rsidP="009B2735">
      <w:pPr>
        <w:bidi/>
        <w:rPr>
          <w:rFonts w:cs="David" w:hint="cs"/>
          <w:rtl/>
        </w:rPr>
      </w:pPr>
      <w:r w:rsidRPr="009B2735">
        <w:rPr>
          <w:rFonts w:cs="David" w:hint="cs"/>
          <w:u w:val="single"/>
          <w:rtl/>
        </w:rPr>
        <w:t>היו"ר יעקב מרגי:</w:t>
      </w:r>
    </w:p>
    <w:p w14:paraId="4EE1C60C" w14:textId="77777777" w:rsidR="009B2735" w:rsidRPr="009B2735" w:rsidRDefault="009B2735" w:rsidP="009B2735">
      <w:pPr>
        <w:bidi/>
        <w:rPr>
          <w:rFonts w:cs="David" w:hint="cs"/>
          <w:rtl/>
        </w:rPr>
      </w:pPr>
    </w:p>
    <w:p w14:paraId="46778D15" w14:textId="77777777" w:rsidR="009B2735" w:rsidRPr="009B2735" w:rsidRDefault="009B2735" w:rsidP="009B2735">
      <w:pPr>
        <w:bidi/>
        <w:rPr>
          <w:rFonts w:cs="David" w:hint="cs"/>
          <w:rtl/>
        </w:rPr>
      </w:pPr>
      <w:r w:rsidRPr="009B2735">
        <w:rPr>
          <w:rFonts w:cs="David" w:hint="cs"/>
          <w:rtl/>
        </w:rPr>
        <w:tab/>
        <w:t>מנכ"ל הכנסת, אני לא היחיד מחברי הכנסת שלא הבין. לא הבנו.</w:t>
      </w:r>
    </w:p>
    <w:p w14:paraId="736C267B" w14:textId="77777777" w:rsidR="009B2735" w:rsidRPr="009B2735" w:rsidRDefault="009B2735" w:rsidP="009B2735">
      <w:pPr>
        <w:bidi/>
        <w:rPr>
          <w:rFonts w:cs="David" w:hint="cs"/>
          <w:rtl/>
        </w:rPr>
      </w:pPr>
    </w:p>
    <w:p w14:paraId="170D444E" w14:textId="77777777" w:rsidR="009B2735" w:rsidRPr="009B2735" w:rsidRDefault="009B2735" w:rsidP="009B2735">
      <w:pPr>
        <w:bidi/>
        <w:rPr>
          <w:rFonts w:cs="David" w:hint="cs"/>
          <w:rtl/>
        </w:rPr>
      </w:pPr>
      <w:r w:rsidRPr="009B2735">
        <w:rPr>
          <w:rFonts w:cs="David" w:hint="cs"/>
          <w:u w:val="single"/>
          <w:rtl/>
        </w:rPr>
        <w:t>שלי יחימוביץ:</w:t>
      </w:r>
    </w:p>
    <w:p w14:paraId="7302357B" w14:textId="77777777" w:rsidR="009B2735" w:rsidRPr="009B2735" w:rsidRDefault="009B2735" w:rsidP="009B2735">
      <w:pPr>
        <w:bidi/>
        <w:rPr>
          <w:rFonts w:cs="David" w:hint="cs"/>
          <w:rtl/>
        </w:rPr>
      </w:pPr>
    </w:p>
    <w:p w14:paraId="36CAA506" w14:textId="77777777" w:rsidR="009B2735" w:rsidRPr="009B2735" w:rsidRDefault="009B2735" w:rsidP="009B2735">
      <w:pPr>
        <w:bidi/>
        <w:rPr>
          <w:rFonts w:cs="David" w:hint="cs"/>
          <w:rtl/>
        </w:rPr>
      </w:pPr>
      <w:r w:rsidRPr="009B2735">
        <w:rPr>
          <w:rFonts w:cs="David" w:hint="cs"/>
          <w:rtl/>
        </w:rPr>
        <w:tab/>
        <w:t xml:space="preserve"> אם זה היה בכתובים, אולי היינו יכולים להתעמק קצת יותר.</w:t>
      </w:r>
    </w:p>
    <w:p w14:paraId="17299C0B" w14:textId="77777777" w:rsidR="009B2735" w:rsidRPr="009B2735" w:rsidRDefault="009B2735" w:rsidP="009B2735">
      <w:pPr>
        <w:bidi/>
        <w:rPr>
          <w:rFonts w:cs="David" w:hint="cs"/>
          <w:rtl/>
        </w:rPr>
      </w:pPr>
    </w:p>
    <w:p w14:paraId="325402B3" w14:textId="77777777" w:rsidR="009B2735" w:rsidRPr="009B2735" w:rsidRDefault="009B2735" w:rsidP="009B2735">
      <w:pPr>
        <w:bidi/>
        <w:rPr>
          <w:rFonts w:cs="David" w:hint="cs"/>
          <w:rtl/>
        </w:rPr>
      </w:pPr>
      <w:r w:rsidRPr="009B2735">
        <w:rPr>
          <w:rFonts w:cs="David" w:hint="cs"/>
          <w:u w:val="single"/>
          <w:rtl/>
        </w:rPr>
        <w:t>אסתרינה טרטמן:</w:t>
      </w:r>
    </w:p>
    <w:p w14:paraId="5BF8696A" w14:textId="77777777" w:rsidR="009B2735" w:rsidRPr="009B2735" w:rsidRDefault="009B2735" w:rsidP="009B2735">
      <w:pPr>
        <w:bidi/>
        <w:rPr>
          <w:rFonts w:cs="David" w:hint="cs"/>
          <w:rtl/>
        </w:rPr>
      </w:pPr>
    </w:p>
    <w:p w14:paraId="63F0DFEC" w14:textId="77777777" w:rsidR="009B2735" w:rsidRPr="009B2735" w:rsidRDefault="009B2735" w:rsidP="009B2735">
      <w:pPr>
        <w:bidi/>
        <w:rPr>
          <w:rFonts w:cs="David" w:hint="cs"/>
          <w:rtl/>
        </w:rPr>
      </w:pPr>
      <w:r w:rsidRPr="009B2735">
        <w:rPr>
          <w:rFonts w:cs="David" w:hint="cs"/>
          <w:rtl/>
        </w:rPr>
        <w:tab/>
        <w:t xml:space="preserve"> מה ההשוואה? למה אתם חותרים?</w:t>
      </w:r>
    </w:p>
    <w:p w14:paraId="2ACB4776" w14:textId="77777777" w:rsidR="009B2735" w:rsidRPr="009B2735" w:rsidRDefault="009B2735" w:rsidP="009B2735">
      <w:pPr>
        <w:bidi/>
        <w:rPr>
          <w:rFonts w:cs="David" w:hint="cs"/>
          <w:rtl/>
        </w:rPr>
      </w:pPr>
    </w:p>
    <w:p w14:paraId="538154D4" w14:textId="77777777" w:rsidR="009B2735" w:rsidRPr="009B2735" w:rsidRDefault="009B2735" w:rsidP="009B2735">
      <w:pPr>
        <w:bidi/>
        <w:rPr>
          <w:rFonts w:cs="David" w:hint="cs"/>
          <w:i/>
          <w:iCs/>
          <w:u w:val="single"/>
          <w:rtl/>
        </w:rPr>
      </w:pPr>
      <w:r w:rsidRPr="009B2735">
        <w:rPr>
          <w:rFonts w:cs="David" w:hint="cs"/>
          <w:u w:val="single"/>
          <w:rtl/>
        </w:rPr>
        <w:t>אבי בלשניקוב:</w:t>
      </w:r>
    </w:p>
    <w:p w14:paraId="23A0367D" w14:textId="77777777" w:rsidR="009B2735" w:rsidRPr="009B2735" w:rsidRDefault="009B2735" w:rsidP="009B2735">
      <w:pPr>
        <w:bidi/>
        <w:rPr>
          <w:rFonts w:cs="David" w:hint="cs"/>
          <w:i/>
          <w:iCs/>
          <w:u w:val="single"/>
          <w:rtl/>
        </w:rPr>
      </w:pPr>
    </w:p>
    <w:p w14:paraId="54571B59" w14:textId="77777777" w:rsidR="009B2735" w:rsidRPr="009B2735" w:rsidRDefault="009B2735" w:rsidP="009B2735">
      <w:pPr>
        <w:bidi/>
        <w:rPr>
          <w:rFonts w:cs="David" w:hint="cs"/>
          <w:rtl/>
        </w:rPr>
      </w:pPr>
      <w:r w:rsidRPr="009B2735">
        <w:rPr>
          <w:rFonts w:cs="David" w:hint="cs"/>
          <w:i/>
          <w:iCs/>
          <w:rtl/>
        </w:rPr>
        <w:tab/>
      </w:r>
      <w:r w:rsidRPr="009B2735">
        <w:rPr>
          <w:rFonts w:cs="David" w:hint="cs"/>
          <w:rtl/>
        </w:rPr>
        <w:t>ההצעה בדבר החמש שנים מתום תקופת הכהונה זאת ההחלטה שקיבלה ועדת שוחט, שמדברת על ראש ממשלה לשעבר שיהיה זכאי במשך כחמש שנים לתנאים מסוימים שכוללים לשכה ועוזרים וכן הלאה. ההצעה הזאת כתובה וחולקה לכם כאן.</w:t>
      </w:r>
    </w:p>
    <w:p w14:paraId="2CC0F92E" w14:textId="77777777" w:rsidR="009B2735" w:rsidRPr="009B2735" w:rsidRDefault="009B2735" w:rsidP="009B2735">
      <w:pPr>
        <w:bidi/>
        <w:rPr>
          <w:rFonts w:cs="David" w:hint="cs"/>
          <w:rtl/>
        </w:rPr>
      </w:pPr>
    </w:p>
    <w:p w14:paraId="02241702" w14:textId="77777777" w:rsidR="009B2735" w:rsidRPr="009B2735" w:rsidRDefault="009B2735" w:rsidP="009B2735">
      <w:pPr>
        <w:bidi/>
        <w:rPr>
          <w:rFonts w:cs="David" w:hint="cs"/>
          <w:rtl/>
        </w:rPr>
      </w:pPr>
      <w:r w:rsidRPr="009B2735">
        <w:rPr>
          <w:rFonts w:cs="David" w:hint="cs"/>
          <w:u w:val="single"/>
          <w:rtl/>
        </w:rPr>
        <w:t>שלי יחימוביץ:</w:t>
      </w:r>
    </w:p>
    <w:p w14:paraId="3D934B2B" w14:textId="77777777" w:rsidR="009B2735" w:rsidRPr="009B2735" w:rsidRDefault="009B2735" w:rsidP="009B2735">
      <w:pPr>
        <w:bidi/>
        <w:rPr>
          <w:rFonts w:cs="David" w:hint="cs"/>
          <w:rtl/>
        </w:rPr>
      </w:pPr>
    </w:p>
    <w:p w14:paraId="56B7873D" w14:textId="77777777" w:rsidR="009B2735" w:rsidRPr="009B2735" w:rsidRDefault="009B2735" w:rsidP="009B2735">
      <w:pPr>
        <w:bidi/>
        <w:rPr>
          <w:rFonts w:cs="David" w:hint="cs"/>
          <w:rtl/>
        </w:rPr>
      </w:pPr>
      <w:r w:rsidRPr="009B2735">
        <w:rPr>
          <w:rFonts w:cs="David" w:hint="cs"/>
          <w:rtl/>
        </w:rPr>
        <w:tab/>
        <w:t xml:space="preserve"> האם התחולה זהה?</w:t>
      </w:r>
    </w:p>
    <w:p w14:paraId="59CC1F1A" w14:textId="77777777" w:rsidR="009B2735" w:rsidRPr="009B2735" w:rsidRDefault="009B2735" w:rsidP="009B2735">
      <w:pPr>
        <w:bidi/>
        <w:rPr>
          <w:rFonts w:cs="David" w:hint="cs"/>
          <w:rtl/>
        </w:rPr>
      </w:pPr>
    </w:p>
    <w:p w14:paraId="06D21086" w14:textId="77777777" w:rsidR="009B2735" w:rsidRPr="009B2735" w:rsidRDefault="009B2735" w:rsidP="009B2735">
      <w:pPr>
        <w:bidi/>
        <w:rPr>
          <w:rFonts w:cs="David" w:hint="cs"/>
          <w:i/>
          <w:iCs/>
          <w:u w:val="single"/>
          <w:rtl/>
        </w:rPr>
      </w:pPr>
      <w:r w:rsidRPr="009B2735">
        <w:rPr>
          <w:rFonts w:cs="David" w:hint="cs"/>
          <w:u w:val="single"/>
          <w:rtl/>
        </w:rPr>
        <w:t>אבי בלשניקוב:</w:t>
      </w:r>
    </w:p>
    <w:p w14:paraId="43D0A39F" w14:textId="77777777" w:rsidR="009B2735" w:rsidRPr="009B2735" w:rsidRDefault="009B2735" w:rsidP="009B2735">
      <w:pPr>
        <w:bidi/>
        <w:rPr>
          <w:rFonts w:cs="David" w:hint="cs"/>
          <w:i/>
          <w:iCs/>
          <w:u w:val="single"/>
          <w:rtl/>
        </w:rPr>
      </w:pPr>
    </w:p>
    <w:p w14:paraId="3621D46B" w14:textId="77777777" w:rsidR="009B2735" w:rsidRPr="009B2735" w:rsidRDefault="009B2735" w:rsidP="009B2735">
      <w:pPr>
        <w:bidi/>
        <w:rPr>
          <w:rFonts w:cs="David" w:hint="cs"/>
          <w:rtl/>
        </w:rPr>
      </w:pPr>
      <w:r w:rsidRPr="009B2735">
        <w:rPr>
          <w:rFonts w:cs="David" w:hint="cs"/>
          <w:i/>
          <w:iCs/>
          <w:rtl/>
        </w:rPr>
        <w:tab/>
      </w:r>
      <w:r w:rsidRPr="009B2735">
        <w:rPr>
          <w:rFonts w:cs="David" w:hint="cs"/>
          <w:rtl/>
        </w:rPr>
        <w:t>התחולה זהה, ויתקן אותי חבר הכנסת אורון, שגם אתם החלתם את ההחלטה מ-1996.</w:t>
      </w:r>
    </w:p>
    <w:p w14:paraId="4ADED58D" w14:textId="77777777" w:rsidR="009B2735" w:rsidRPr="009B2735" w:rsidRDefault="009B2735" w:rsidP="009B2735">
      <w:pPr>
        <w:bidi/>
        <w:rPr>
          <w:rFonts w:cs="David" w:hint="cs"/>
          <w:rtl/>
        </w:rPr>
      </w:pPr>
    </w:p>
    <w:p w14:paraId="61B36367" w14:textId="77777777" w:rsidR="009B2735" w:rsidRPr="009B2735" w:rsidRDefault="009B2735" w:rsidP="009B2735">
      <w:pPr>
        <w:bidi/>
        <w:rPr>
          <w:rFonts w:cs="David" w:hint="cs"/>
          <w:rtl/>
        </w:rPr>
      </w:pPr>
      <w:r w:rsidRPr="009B2735">
        <w:rPr>
          <w:rFonts w:cs="David" w:hint="cs"/>
          <w:u w:val="single"/>
          <w:rtl/>
        </w:rPr>
        <w:t>שלי יחימוביץ:</w:t>
      </w:r>
    </w:p>
    <w:p w14:paraId="39F956D0" w14:textId="77777777" w:rsidR="009B2735" w:rsidRPr="009B2735" w:rsidRDefault="009B2735" w:rsidP="009B2735">
      <w:pPr>
        <w:bidi/>
        <w:rPr>
          <w:rFonts w:cs="David" w:hint="cs"/>
          <w:rtl/>
        </w:rPr>
      </w:pPr>
    </w:p>
    <w:p w14:paraId="2D842EB9" w14:textId="77777777" w:rsidR="009B2735" w:rsidRPr="009B2735" w:rsidRDefault="009B2735" w:rsidP="009B2735">
      <w:pPr>
        <w:bidi/>
        <w:rPr>
          <w:rFonts w:cs="David" w:hint="cs"/>
          <w:rtl/>
        </w:rPr>
      </w:pPr>
      <w:r w:rsidRPr="009B2735">
        <w:rPr>
          <w:rFonts w:cs="David" w:hint="cs"/>
          <w:rtl/>
        </w:rPr>
        <w:tab/>
        <w:t xml:space="preserve"> גם אתם מחילים אותה ב-1996?</w:t>
      </w:r>
    </w:p>
    <w:p w14:paraId="43013BC9" w14:textId="77777777" w:rsidR="009B2735" w:rsidRPr="009B2735" w:rsidRDefault="009B2735" w:rsidP="009B2735">
      <w:pPr>
        <w:bidi/>
        <w:rPr>
          <w:rFonts w:cs="David" w:hint="cs"/>
          <w:i/>
          <w:iCs/>
          <w:u w:val="single"/>
          <w:rtl/>
        </w:rPr>
      </w:pPr>
      <w:r w:rsidRPr="009B2735">
        <w:rPr>
          <w:rFonts w:cs="David"/>
          <w:u w:val="single"/>
          <w:rtl/>
        </w:rPr>
        <w:br w:type="page"/>
      </w:r>
      <w:r w:rsidRPr="009B2735">
        <w:rPr>
          <w:rFonts w:cs="David" w:hint="cs"/>
          <w:u w:val="single"/>
          <w:rtl/>
        </w:rPr>
        <w:t>אבי בלשניקוב:</w:t>
      </w:r>
    </w:p>
    <w:p w14:paraId="215F59ED" w14:textId="77777777" w:rsidR="009B2735" w:rsidRPr="009B2735" w:rsidRDefault="009B2735" w:rsidP="009B2735">
      <w:pPr>
        <w:bidi/>
        <w:rPr>
          <w:rFonts w:cs="David" w:hint="cs"/>
          <w:i/>
          <w:iCs/>
          <w:u w:val="single"/>
          <w:rtl/>
        </w:rPr>
      </w:pPr>
    </w:p>
    <w:p w14:paraId="62098CA6" w14:textId="77777777" w:rsidR="009B2735" w:rsidRPr="009B2735" w:rsidRDefault="009B2735" w:rsidP="009B2735">
      <w:pPr>
        <w:bidi/>
        <w:rPr>
          <w:rFonts w:cs="David" w:hint="cs"/>
          <w:rtl/>
        </w:rPr>
      </w:pPr>
      <w:r w:rsidRPr="009B2735">
        <w:rPr>
          <w:rFonts w:cs="David" w:hint="cs"/>
          <w:i/>
          <w:iCs/>
          <w:rtl/>
        </w:rPr>
        <w:tab/>
      </w:r>
      <w:r w:rsidRPr="009B2735">
        <w:rPr>
          <w:rFonts w:cs="David" w:hint="cs"/>
          <w:rtl/>
        </w:rPr>
        <w:t>ההצעה של יושבת-ראש הכנסת היא מתקופת כהונתה שלה. מוסיף יושב-ראש הכנסת השש-עשרה, שזה יהיה מתקופת הכהונה שלו.</w:t>
      </w:r>
    </w:p>
    <w:p w14:paraId="236594F2" w14:textId="77777777" w:rsidR="009B2735" w:rsidRPr="009B2735" w:rsidRDefault="009B2735" w:rsidP="009B2735">
      <w:pPr>
        <w:bidi/>
        <w:rPr>
          <w:rFonts w:cs="David" w:hint="cs"/>
          <w:rtl/>
        </w:rPr>
      </w:pPr>
    </w:p>
    <w:p w14:paraId="0B0FDD30" w14:textId="77777777" w:rsidR="009B2735" w:rsidRPr="009B2735" w:rsidRDefault="009B2735" w:rsidP="009B2735">
      <w:pPr>
        <w:bidi/>
        <w:rPr>
          <w:rFonts w:cs="David" w:hint="cs"/>
          <w:rtl/>
        </w:rPr>
      </w:pPr>
      <w:r w:rsidRPr="009B2735">
        <w:rPr>
          <w:rFonts w:cs="David" w:hint="cs"/>
          <w:u w:val="single"/>
          <w:rtl/>
        </w:rPr>
        <w:t>שלי יחימוביץ:</w:t>
      </w:r>
    </w:p>
    <w:p w14:paraId="7AA522AC" w14:textId="77777777" w:rsidR="009B2735" w:rsidRPr="009B2735" w:rsidRDefault="009B2735" w:rsidP="009B2735">
      <w:pPr>
        <w:bidi/>
        <w:rPr>
          <w:rFonts w:cs="David" w:hint="cs"/>
          <w:rtl/>
        </w:rPr>
      </w:pPr>
    </w:p>
    <w:p w14:paraId="2C300F14" w14:textId="77777777" w:rsidR="009B2735" w:rsidRPr="009B2735" w:rsidRDefault="009B2735" w:rsidP="009B2735">
      <w:pPr>
        <w:bidi/>
        <w:rPr>
          <w:rFonts w:cs="David" w:hint="cs"/>
          <w:rtl/>
        </w:rPr>
      </w:pPr>
      <w:r w:rsidRPr="009B2735">
        <w:rPr>
          <w:rFonts w:cs="David" w:hint="cs"/>
          <w:rtl/>
        </w:rPr>
        <w:tab/>
        <w:t xml:space="preserve"> כל הכבוד, זה לא דבר שרואים הרבה במקומותינו.</w:t>
      </w:r>
    </w:p>
    <w:p w14:paraId="4ABF5000" w14:textId="77777777" w:rsidR="009B2735" w:rsidRPr="009B2735" w:rsidRDefault="009B2735" w:rsidP="009B2735">
      <w:pPr>
        <w:bidi/>
        <w:rPr>
          <w:rFonts w:cs="David" w:hint="cs"/>
          <w:rtl/>
        </w:rPr>
      </w:pPr>
    </w:p>
    <w:p w14:paraId="286CF2C2" w14:textId="77777777" w:rsidR="009B2735" w:rsidRPr="009B2735" w:rsidRDefault="009B2735" w:rsidP="009B2735">
      <w:pPr>
        <w:bidi/>
        <w:rPr>
          <w:rFonts w:cs="David" w:hint="cs"/>
          <w:i/>
          <w:iCs/>
          <w:u w:val="single"/>
          <w:rtl/>
        </w:rPr>
      </w:pPr>
      <w:r w:rsidRPr="009B2735">
        <w:rPr>
          <w:rFonts w:cs="David" w:hint="cs"/>
          <w:u w:val="single"/>
          <w:rtl/>
        </w:rPr>
        <w:t>אבי בלשניקוב:</w:t>
      </w:r>
    </w:p>
    <w:p w14:paraId="76A9BF62" w14:textId="77777777" w:rsidR="009B2735" w:rsidRPr="009B2735" w:rsidRDefault="009B2735" w:rsidP="009B2735">
      <w:pPr>
        <w:bidi/>
        <w:rPr>
          <w:rFonts w:cs="David" w:hint="cs"/>
          <w:i/>
          <w:iCs/>
          <w:u w:val="single"/>
          <w:rtl/>
        </w:rPr>
      </w:pPr>
    </w:p>
    <w:p w14:paraId="69201AAB" w14:textId="77777777" w:rsidR="009B2735" w:rsidRPr="009B2735" w:rsidRDefault="009B2735" w:rsidP="009B2735">
      <w:pPr>
        <w:bidi/>
        <w:rPr>
          <w:rFonts w:cs="David" w:hint="cs"/>
          <w:rtl/>
        </w:rPr>
      </w:pPr>
      <w:r w:rsidRPr="009B2735">
        <w:rPr>
          <w:rFonts w:cs="David" w:hint="cs"/>
          <w:i/>
          <w:iCs/>
          <w:rtl/>
        </w:rPr>
        <w:tab/>
      </w:r>
      <w:r w:rsidRPr="009B2735">
        <w:rPr>
          <w:rFonts w:cs="David" w:hint="cs"/>
          <w:rtl/>
        </w:rPr>
        <w:t>אשר על כן, הצעתי להחיל את השוואת התנאים החל מהכנסת השש-עשרה.</w:t>
      </w:r>
    </w:p>
    <w:p w14:paraId="0FAC0CEF" w14:textId="77777777" w:rsidR="009B2735" w:rsidRPr="009B2735" w:rsidRDefault="009B2735" w:rsidP="009B2735">
      <w:pPr>
        <w:bidi/>
        <w:rPr>
          <w:rFonts w:cs="David" w:hint="cs"/>
          <w:rtl/>
        </w:rPr>
      </w:pPr>
    </w:p>
    <w:p w14:paraId="5678D522" w14:textId="77777777" w:rsidR="009B2735" w:rsidRPr="009B2735" w:rsidRDefault="009B2735" w:rsidP="009B2735">
      <w:pPr>
        <w:bidi/>
        <w:rPr>
          <w:rFonts w:cs="David" w:hint="cs"/>
          <w:rtl/>
        </w:rPr>
      </w:pPr>
      <w:r w:rsidRPr="009B2735">
        <w:rPr>
          <w:rFonts w:cs="David" w:hint="cs"/>
          <w:u w:val="single"/>
          <w:rtl/>
        </w:rPr>
        <w:t>אביגדור יצחקי:</w:t>
      </w:r>
    </w:p>
    <w:p w14:paraId="74956EE9" w14:textId="77777777" w:rsidR="009B2735" w:rsidRPr="009B2735" w:rsidRDefault="009B2735" w:rsidP="009B2735">
      <w:pPr>
        <w:bidi/>
        <w:rPr>
          <w:rFonts w:cs="David" w:hint="cs"/>
          <w:rtl/>
        </w:rPr>
      </w:pPr>
    </w:p>
    <w:p w14:paraId="23CCE0A0" w14:textId="77777777" w:rsidR="009B2735" w:rsidRPr="009B2735" w:rsidRDefault="009B2735" w:rsidP="009B2735">
      <w:pPr>
        <w:bidi/>
        <w:rPr>
          <w:rFonts w:cs="David" w:hint="cs"/>
          <w:rtl/>
        </w:rPr>
      </w:pPr>
      <w:r w:rsidRPr="009B2735">
        <w:rPr>
          <w:rFonts w:cs="David" w:hint="cs"/>
          <w:rtl/>
        </w:rPr>
        <w:tab/>
        <w:t xml:space="preserve"> שאלת הבהרה למנכ"ל. מה קורה עם מי שהוא בכנסת החמש-עשרה והארבע-עשרה, איך זה חל עליו?</w:t>
      </w:r>
    </w:p>
    <w:p w14:paraId="05D216E5" w14:textId="77777777" w:rsidR="009B2735" w:rsidRPr="009B2735" w:rsidRDefault="009B2735" w:rsidP="009B2735">
      <w:pPr>
        <w:bidi/>
        <w:rPr>
          <w:rFonts w:cs="David" w:hint="cs"/>
          <w:rtl/>
        </w:rPr>
      </w:pPr>
    </w:p>
    <w:p w14:paraId="67C50E94" w14:textId="77777777" w:rsidR="009B2735" w:rsidRPr="009B2735" w:rsidRDefault="009B2735" w:rsidP="009B2735">
      <w:pPr>
        <w:bidi/>
        <w:rPr>
          <w:rFonts w:cs="David" w:hint="cs"/>
          <w:rtl/>
        </w:rPr>
      </w:pPr>
      <w:r w:rsidRPr="009B2735">
        <w:rPr>
          <w:rFonts w:cs="David" w:hint="cs"/>
          <w:u w:val="single"/>
          <w:rtl/>
        </w:rPr>
        <w:t>חיים אורון:</w:t>
      </w:r>
    </w:p>
    <w:p w14:paraId="0DCD373C" w14:textId="77777777" w:rsidR="009B2735" w:rsidRPr="009B2735" w:rsidRDefault="009B2735" w:rsidP="009B2735">
      <w:pPr>
        <w:bidi/>
        <w:rPr>
          <w:rFonts w:cs="David" w:hint="cs"/>
          <w:rtl/>
        </w:rPr>
      </w:pPr>
    </w:p>
    <w:p w14:paraId="14CCA8C1" w14:textId="77777777" w:rsidR="009B2735" w:rsidRPr="009B2735" w:rsidRDefault="009B2735" w:rsidP="009B2735">
      <w:pPr>
        <w:bidi/>
        <w:rPr>
          <w:rFonts w:cs="David" w:hint="cs"/>
          <w:rtl/>
        </w:rPr>
      </w:pPr>
      <w:r w:rsidRPr="009B2735">
        <w:rPr>
          <w:rFonts w:cs="David" w:hint="cs"/>
          <w:rtl/>
        </w:rPr>
        <w:tab/>
        <w:t xml:space="preserve"> זה לא חל.</w:t>
      </w:r>
    </w:p>
    <w:p w14:paraId="0A72B12F" w14:textId="77777777" w:rsidR="009B2735" w:rsidRPr="009B2735" w:rsidRDefault="009B2735" w:rsidP="009B2735">
      <w:pPr>
        <w:bidi/>
        <w:rPr>
          <w:rFonts w:cs="David" w:hint="cs"/>
          <w:rtl/>
        </w:rPr>
      </w:pPr>
    </w:p>
    <w:p w14:paraId="6D040CF9" w14:textId="77777777" w:rsidR="009B2735" w:rsidRPr="009B2735" w:rsidRDefault="009B2735" w:rsidP="009B2735">
      <w:pPr>
        <w:bidi/>
        <w:rPr>
          <w:rFonts w:cs="David" w:hint="cs"/>
          <w:rtl/>
        </w:rPr>
      </w:pPr>
      <w:r w:rsidRPr="009B2735">
        <w:rPr>
          <w:rFonts w:cs="David" w:hint="cs"/>
          <w:u w:val="single"/>
          <w:rtl/>
        </w:rPr>
        <w:t>ארבל אסטרחן:</w:t>
      </w:r>
    </w:p>
    <w:p w14:paraId="4F728F70" w14:textId="77777777" w:rsidR="009B2735" w:rsidRPr="009B2735" w:rsidRDefault="009B2735" w:rsidP="009B2735">
      <w:pPr>
        <w:bidi/>
        <w:rPr>
          <w:rFonts w:cs="David" w:hint="cs"/>
          <w:rtl/>
        </w:rPr>
      </w:pPr>
    </w:p>
    <w:p w14:paraId="78F59393" w14:textId="77777777" w:rsidR="009B2735" w:rsidRPr="009B2735" w:rsidRDefault="009B2735" w:rsidP="009B2735">
      <w:pPr>
        <w:bidi/>
        <w:rPr>
          <w:rFonts w:cs="David" w:hint="cs"/>
          <w:rtl/>
        </w:rPr>
      </w:pPr>
      <w:r w:rsidRPr="009B2735">
        <w:rPr>
          <w:rFonts w:cs="David" w:hint="cs"/>
          <w:rtl/>
        </w:rPr>
        <w:tab/>
        <w:t>אם רוצים לשנות את זה צריך לקבל החלטה פוזיטיבית.</w:t>
      </w:r>
    </w:p>
    <w:p w14:paraId="002B7115" w14:textId="77777777" w:rsidR="009B2735" w:rsidRPr="009B2735" w:rsidRDefault="009B2735" w:rsidP="009B2735">
      <w:pPr>
        <w:bidi/>
        <w:rPr>
          <w:rFonts w:cs="David" w:hint="cs"/>
          <w:rtl/>
        </w:rPr>
      </w:pPr>
    </w:p>
    <w:p w14:paraId="1D9DDDB7" w14:textId="77777777" w:rsidR="009B2735" w:rsidRPr="009B2735" w:rsidRDefault="009B2735" w:rsidP="009B2735">
      <w:pPr>
        <w:bidi/>
        <w:rPr>
          <w:rFonts w:cs="David" w:hint="cs"/>
          <w:rtl/>
        </w:rPr>
      </w:pPr>
      <w:r w:rsidRPr="009B2735">
        <w:rPr>
          <w:rFonts w:cs="David" w:hint="cs"/>
          <w:u w:val="single"/>
          <w:rtl/>
        </w:rPr>
        <w:t>חיים אורון:</w:t>
      </w:r>
    </w:p>
    <w:p w14:paraId="4C4F79F7" w14:textId="77777777" w:rsidR="009B2735" w:rsidRPr="009B2735" w:rsidRDefault="009B2735" w:rsidP="009B2735">
      <w:pPr>
        <w:bidi/>
        <w:rPr>
          <w:rFonts w:cs="David" w:hint="cs"/>
          <w:rtl/>
        </w:rPr>
      </w:pPr>
    </w:p>
    <w:p w14:paraId="2006E1B5" w14:textId="77777777" w:rsidR="009B2735" w:rsidRPr="009B2735" w:rsidRDefault="009B2735" w:rsidP="009B2735">
      <w:pPr>
        <w:bidi/>
        <w:rPr>
          <w:rFonts w:cs="David" w:hint="cs"/>
          <w:rtl/>
        </w:rPr>
      </w:pPr>
      <w:r w:rsidRPr="009B2735">
        <w:rPr>
          <w:rFonts w:cs="David" w:hint="cs"/>
          <w:rtl/>
        </w:rPr>
        <w:tab/>
        <w:t xml:space="preserve"> קודם כול, כפי שאמר מנכ"ל הכנסת, לא מדובר בלקונה בחוק, מדובר בחוק שמבוצע על ידי שתי מערכות שונות, לגבי ראשי ממשלה ונשיאים </w:t>
      </w:r>
      <w:r w:rsidRPr="009B2735">
        <w:rPr>
          <w:rFonts w:cs="David"/>
          <w:rtl/>
        </w:rPr>
        <w:t>–</w:t>
      </w:r>
      <w:r w:rsidRPr="009B2735">
        <w:rPr>
          <w:rFonts w:cs="David" w:hint="cs"/>
          <w:rtl/>
        </w:rPr>
        <w:t xml:space="preserve"> ועדת כספים, לגבי יושבי-ראש הכנסת </w:t>
      </w:r>
      <w:r w:rsidRPr="009B2735">
        <w:rPr>
          <w:rFonts w:cs="David"/>
          <w:rtl/>
        </w:rPr>
        <w:t>–</w:t>
      </w:r>
      <w:r w:rsidRPr="009B2735">
        <w:rPr>
          <w:rFonts w:cs="David" w:hint="cs"/>
          <w:rtl/>
        </w:rPr>
        <w:t xml:space="preserve"> כנסת. לכן ועדת הכספים, שדנה בנושאים הללו, לא היתה לה סמכות פורמלית לגבי יושבי-ראש כנסת. ההחלטה שקיבלנו לגבי ראשי ממשלה ונשיאים שמה קו גבול בשנת 1996, אני לא אומר שלא התלבטנו, עד כדי כך התלבטנו שוועדת הכספים לא קיבלה את עמדת ועדת המשנה בנושא הנשיא, ואמרנו שזה יחול על הנשיא המכהן דאז קצב, ורק בעתיד. העמדה שלנו לגבי ראשי ממשלה, שהתקבלה, ובוצעה לגבי שני ראשי ממשלה, שהיום האחד הוא יושב-ראש האופוזיציה, והשני שר ביטחון, אבל כשזה בוצע הם לא היו במעמדם זה- - -</w:t>
      </w:r>
    </w:p>
    <w:p w14:paraId="430DA296" w14:textId="77777777" w:rsidR="009B2735" w:rsidRPr="009B2735" w:rsidRDefault="009B2735" w:rsidP="009B2735">
      <w:pPr>
        <w:bidi/>
        <w:rPr>
          <w:rFonts w:cs="David" w:hint="cs"/>
          <w:rtl/>
        </w:rPr>
      </w:pPr>
    </w:p>
    <w:p w14:paraId="7D23396B" w14:textId="77777777" w:rsidR="009B2735" w:rsidRPr="009B2735" w:rsidRDefault="009B2735" w:rsidP="009B2735">
      <w:pPr>
        <w:bidi/>
        <w:rPr>
          <w:rFonts w:cs="David" w:hint="cs"/>
          <w:rtl/>
        </w:rPr>
      </w:pPr>
      <w:r w:rsidRPr="009B2735">
        <w:rPr>
          <w:rFonts w:cs="David" w:hint="cs"/>
          <w:u w:val="single"/>
          <w:rtl/>
        </w:rPr>
        <w:t>גדעון סער:</w:t>
      </w:r>
    </w:p>
    <w:p w14:paraId="4B5EB169" w14:textId="77777777" w:rsidR="009B2735" w:rsidRPr="009B2735" w:rsidRDefault="009B2735" w:rsidP="009B2735">
      <w:pPr>
        <w:bidi/>
        <w:rPr>
          <w:rFonts w:cs="David" w:hint="cs"/>
          <w:rtl/>
        </w:rPr>
      </w:pPr>
    </w:p>
    <w:p w14:paraId="0AC8E695" w14:textId="77777777" w:rsidR="009B2735" w:rsidRPr="009B2735" w:rsidRDefault="009B2735" w:rsidP="009B2735">
      <w:pPr>
        <w:bidi/>
        <w:rPr>
          <w:rFonts w:cs="David" w:hint="cs"/>
          <w:rtl/>
        </w:rPr>
      </w:pPr>
      <w:r w:rsidRPr="009B2735">
        <w:rPr>
          <w:rFonts w:cs="David" w:hint="cs"/>
          <w:rtl/>
        </w:rPr>
        <w:tab/>
        <w:t xml:space="preserve"> אני לא רוצה להגיד מי, אבל תהיה בממשלה של אחד מהם.</w:t>
      </w:r>
    </w:p>
    <w:p w14:paraId="5842A903" w14:textId="77777777" w:rsidR="009B2735" w:rsidRPr="009B2735" w:rsidRDefault="009B2735" w:rsidP="009B2735">
      <w:pPr>
        <w:bidi/>
        <w:rPr>
          <w:rFonts w:cs="David" w:hint="cs"/>
          <w:rtl/>
        </w:rPr>
      </w:pPr>
    </w:p>
    <w:p w14:paraId="105AAB7D" w14:textId="77777777" w:rsidR="009B2735" w:rsidRPr="009B2735" w:rsidRDefault="009B2735" w:rsidP="009B2735">
      <w:pPr>
        <w:bidi/>
        <w:rPr>
          <w:rFonts w:cs="David" w:hint="cs"/>
          <w:rtl/>
        </w:rPr>
      </w:pPr>
      <w:r w:rsidRPr="009B2735">
        <w:rPr>
          <w:rFonts w:cs="David" w:hint="cs"/>
          <w:u w:val="single"/>
          <w:rtl/>
        </w:rPr>
        <w:t>היו"ר יעקב מרגי:</w:t>
      </w:r>
    </w:p>
    <w:p w14:paraId="01719442" w14:textId="77777777" w:rsidR="009B2735" w:rsidRPr="009B2735" w:rsidRDefault="009B2735" w:rsidP="009B2735">
      <w:pPr>
        <w:bidi/>
        <w:rPr>
          <w:rFonts w:cs="David" w:hint="cs"/>
          <w:rtl/>
        </w:rPr>
      </w:pPr>
    </w:p>
    <w:p w14:paraId="7D516424" w14:textId="77777777" w:rsidR="009B2735" w:rsidRPr="009B2735" w:rsidRDefault="009B2735" w:rsidP="009B2735">
      <w:pPr>
        <w:bidi/>
        <w:rPr>
          <w:rFonts w:cs="David" w:hint="cs"/>
          <w:rtl/>
        </w:rPr>
      </w:pPr>
      <w:r w:rsidRPr="009B2735">
        <w:rPr>
          <w:rFonts w:cs="David" w:hint="cs"/>
          <w:rtl/>
        </w:rPr>
        <w:tab/>
        <w:t>אין לי בעיה להיות בממשלה עם כל מי שיהיה.</w:t>
      </w:r>
    </w:p>
    <w:p w14:paraId="367BB3D0" w14:textId="77777777" w:rsidR="009B2735" w:rsidRPr="009B2735" w:rsidRDefault="009B2735" w:rsidP="009B2735">
      <w:pPr>
        <w:bidi/>
        <w:rPr>
          <w:rFonts w:cs="David" w:hint="cs"/>
          <w:rtl/>
        </w:rPr>
      </w:pPr>
    </w:p>
    <w:p w14:paraId="42AE05CF" w14:textId="77777777" w:rsidR="009B2735" w:rsidRPr="009B2735" w:rsidRDefault="009B2735" w:rsidP="009B2735">
      <w:pPr>
        <w:bidi/>
        <w:rPr>
          <w:rFonts w:cs="David" w:hint="cs"/>
          <w:rtl/>
        </w:rPr>
      </w:pPr>
      <w:r w:rsidRPr="009B2735">
        <w:rPr>
          <w:rFonts w:cs="David" w:hint="cs"/>
          <w:u w:val="single"/>
          <w:rtl/>
        </w:rPr>
        <w:t>גלעד ארדן:</w:t>
      </w:r>
    </w:p>
    <w:p w14:paraId="2921A879" w14:textId="77777777" w:rsidR="009B2735" w:rsidRPr="009B2735" w:rsidRDefault="009B2735" w:rsidP="009B2735">
      <w:pPr>
        <w:bidi/>
        <w:rPr>
          <w:rFonts w:cs="David" w:hint="cs"/>
          <w:rtl/>
        </w:rPr>
      </w:pPr>
    </w:p>
    <w:p w14:paraId="0B48EE5F" w14:textId="77777777" w:rsidR="009B2735" w:rsidRPr="009B2735" w:rsidRDefault="009B2735" w:rsidP="009B2735">
      <w:pPr>
        <w:bidi/>
        <w:rPr>
          <w:rFonts w:cs="David" w:hint="cs"/>
          <w:rtl/>
        </w:rPr>
      </w:pPr>
      <w:r w:rsidRPr="009B2735">
        <w:rPr>
          <w:rFonts w:cs="David" w:hint="cs"/>
          <w:rtl/>
        </w:rPr>
        <w:tab/>
        <w:t xml:space="preserve"> כל הצרות במדינה מתחילות מזה שלכם אין בעיה מי יהיה.</w:t>
      </w:r>
    </w:p>
    <w:p w14:paraId="07ED5FC6" w14:textId="77777777" w:rsidR="009B2735" w:rsidRPr="009B2735" w:rsidRDefault="009B2735" w:rsidP="009B2735">
      <w:pPr>
        <w:bidi/>
        <w:rPr>
          <w:rFonts w:cs="David" w:hint="cs"/>
          <w:rtl/>
        </w:rPr>
      </w:pPr>
    </w:p>
    <w:p w14:paraId="387FD751" w14:textId="77777777" w:rsidR="009B2735" w:rsidRPr="009B2735" w:rsidRDefault="009B2735" w:rsidP="009B2735">
      <w:pPr>
        <w:bidi/>
        <w:rPr>
          <w:rFonts w:cs="David" w:hint="cs"/>
          <w:rtl/>
        </w:rPr>
      </w:pPr>
      <w:r w:rsidRPr="009B2735">
        <w:rPr>
          <w:rFonts w:cs="David" w:hint="cs"/>
          <w:u w:val="single"/>
          <w:rtl/>
        </w:rPr>
        <w:t>חיים אורון:</w:t>
      </w:r>
    </w:p>
    <w:p w14:paraId="1B741499" w14:textId="77777777" w:rsidR="009B2735" w:rsidRPr="009B2735" w:rsidRDefault="009B2735" w:rsidP="009B2735">
      <w:pPr>
        <w:bidi/>
        <w:rPr>
          <w:rFonts w:cs="David" w:hint="cs"/>
          <w:rtl/>
        </w:rPr>
      </w:pPr>
    </w:p>
    <w:p w14:paraId="4F46E0B6" w14:textId="77777777" w:rsidR="009B2735" w:rsidRPr="009B2735" w:rsidRDefault="009B2735" w:rsidP="009B2735">
      <w:pPr>
        <w:bidi/>
        <w:rPr>
          <w:rFonts w:cs="David" w:hint="cs"/>
          <w:rtl/>
        </w:rPr>
      </w:pPr>
      <w:r w:rsidRPr="009B2735">
        <w:rPr>
          <w:rFonts w:cs="David" w:hint="cs"/>
          <w:rtl/>
        </w:rPr>
        <w:tab/>
        <w:t xml:space="preserve"> היות ויש לי הרגשה שלא נהיה בממשלה של אף אחד מהם, אני חסר נטייה. </w:t>
      </w:r>
    </w:p>
    <w:p w14:paraId="6D27899F" w14:textId="77777777" w:rsidR="009B2735" w:rsidRPr="009B2735" w:rsidRDefault="009B2735" w:rsidP="009B2735">
      <w:pPr>
        <w:bidi/>
        <w:rPr>
          <w:rFonts w:cs="David" w:hint="cs"/>
          <w:rtl/>
        </w:rPr>
      </w:pPr>
    </w:p>
    <w:p w14:paraId="20D77AFF" w14:textId="77777777" w:rsidR="009B2735" w:rsidRPr="009B2735" w:rsidRDefault="009B2735" w:rsidP="009B2735">
      <w:pPr>
        <w:bidi/>
        <w:rPr>
          <w:rFonts w:cs="David" w:hint="cs"/>
          <w:rtl/>
        </w:rPr>
      </w:pPr>
      <w:r w:rsidRPr="009B2735">
        <w:rPr>
          <w:rFonts w:cs="David" w:hint="cs"/>
          <w:rtl/>
        </w:rPr>
        <w:tab/>
        <w:t>קודם כול,  אני מברך על השינוי, ואני מעריך גם את הודעת ועדת היושבת-ראש וגם את הודעתו של חבר הכנסת רובי ריבלין, היושב-ראש לשעבר, רק שאני מציע לוועדה להוריד את הממד האישי מהדיון הזה.</w:t>
      </w:r>
    </w:p>
    <w:p w14:paraId="05964136" w14:textId="77777777" w:rsidR="009B2735" w:rsidRPr="009B2735" w:rsidRDefault="009B2735" w:rsidP="009B2735">
      <w:pPr>
        <w:bidi/>
        <w:rPr>
          <w:rFonts w:cs="David" w:hint="cs"/>
          <w:rtl/>
        </w:rPr>
      </w:pPr>
      <w:r w:rsidRPr="009B2735">
        <w:rPr>
          <w:rFonts w:cs="David"/>
          <w:u w:val="single"/>
          <w:rtl/>
        </w:rPr>
        <w:br w:type="page"/>
      </w:r>
      <w:r w:rsidRPr="009B2735">
        <w:rPr>
          <w:rFonts w:cs="David" w:hint="cs"/>
          <w:u w:val="single"/>
          <w:rtl/>
        </w:rPr>
        <w:t>היו"ר יעקב מרגי:</w:t>
      </w:r>
    </w:p>
    <w:p w14:paraId="70506D69" w14:textId="77777777" w:rsidR="009B2735" w:rsidRPr="009B2735" w:rsidRDefault="009B2735" w:rsidP="009B2735">
      <w:pPr>
        <w:bidi/>
        <w:rPr>
          <w:rFonts w:cs="David" w:hint="cs"/>
          <w:rtl/>
        </w:rPr>
      </w:pPr>
    </w:p>
    <w:p w14:paraId="58824935" w14:textId="77777777" w:rsidR="009B2735" w:rsidRPr="009B2735" w:rsidRDefault="009B2735" w:rsidP="009B2735">
      <w:pPr>
        <w:bidi/>
        <w:rPr>
          <w:rFonts w:cs="David" w:hint="cs"/>
          <w:rtl/>
        </w:rPr>
      </w:pPr>
      <w:r w:rsidRPr="009B2735">
        <w:rPr>
          <w:rFonts w:cs="David" w:hint="cs"/>
          <w:rtl/>
        </w:rPr>
        <w:tab/>
        <w:t>תהיה נוסחה, לא שמות.</w:t>
      </w:r>
    </w:p>
    <w:p w14:paraId="193F5E08" w14:textId="77777777" w:rsidR="009B2735" w:rsidRPr="009B2735" w:rsidRDefault="009B2735" w:rsidP="009B2735">
      <w:pPr>
        <w:bidi/>
        <w:rPr>
          <w:rFonts w:cs="David" w:hint="cs"/>
          <w:rtl/>
        </w:rPr>
      </w:pPr>
    </w:p>
    <w:p w14:paraId="2F072256" w14:textId="77777777" w:rsidR="009B2735" w:rsidRPr="009B2735" w:rsidRDefault="009B2735" w:rsidP="009B2735">
      <w:pPr>
        <w:bidi/>
        <w:rPr>
          <w:rFonts w:cs="David" w:hint="cs"/>
          <w:rtl/>
        </w:rPr>
      </w:pPr>
      <w:r w:rsidRPr="009B2735">
        <w:rPr>
          <w:rFonts w:cs="David" w:hint="cs"/>
          <w:u w:val="single"/>
          <w:rtl/>
        </w:rPr>
        <w:t>חיים אורון:</w:t>
      </w:r>
    </w:p>
    <w:p w14:paraId="3FBD1762" w14:textId="77777777" w:rsidR="009B2735" w:rsidRPr="009B2735" w:rsidRDefault="009B2735" w:rsidP="009B2735">
      <w:pPr>
        <w:bidi/>
        <w:rPr>
          <w:rFonts w:cs="David" w:hint="cs"/>
          <w:rtl/>
        </w:rPr>
      </w:pPr>
    </w:p>
    <w:p w14:paraId="5436D1C8" w14:textId="77777777" w:rsidR="009B2735" w:rsidRPr="009B2735" w:rsidRDefault="009B2735" w:rsidP="009B2735">
      <w:pPr>
        <w:bidi/>
        <w:rPr>
          <w:rFonts w:cs="David" w:hint="cs"/>
          <w:rtl/>
        </w:rPr>
      </w:pPr>
      <w:r w:rsidRPr="009B2735">
        <w:rPr>
          <w:rFonts w:cs="David" w:hint="cs"/>
          <w:rtl/>
        </w:rPr>
        <w:tab/>
        <w:t xml:space="preserve"> תן להשלים משפט . לא ניתן, בדיונים רגישים מהסוג הזה, לדון כאשר כל אחד רואה לנגד עיניו מישהו שנפגע. אני מציע לוועדה ללכת במסלול שהלכנו בו אנחנו ולקבוע את 1996 כשנת המעבר, זה קצת מתחבר לגיל האנשים שבהם מדובר, כל אחד ידמיין לעצמו, זה קצת מתחבר לאיזה קו, מדובר בהטבה שהיא לא במסגרת ההטבות הבסיסיות. דרך אגב, הדבר נטען בבית הדין לעבודה האם ניתן חוקית או לא ניתן חוקית למנוע הטבה מהסוג הזה, וזאת לא החלטה רטרואקטיבית, היא, כמובן, תחול מהיום קדימה, לא מבקשים מאף אחד להחזיר כסף, לא מבקשים מאף אחד להשתתף בהוצאות שהיו.</w:t>
      </w:r>
    </w:p>
    <w:p w14:paraId="561AD4EC" w14:textId="77777777" w:rsidR="009B2735" w:rsidRPr="009B2735" w:rsidRDefault="009B2735" w:rsidP="009B2735">
      <w:pPr>
        <w:bidi/>
        <w:rPr>
          <w:rFonts w:cs="David" w:hint="cs"/>
          <w:rtl/>
        </w:rPr>
      </w:pPr>
    </w:p>
    <w:p w14:paraId="5E6757D2" w14:textId="77777777" w:rsidR="009B2735" w:rsidRPr="009B2735" w:rsidRDefault="009B2735" w:rsidP="009B2735">
      <w:pPr>
        <w:bidi/>
        <w:rPr>
          <w:rFonts w:cs="David" w:hint="cs"/>
          <w:rtl/>
        </w:rPr>
      </w:pPr>
      <w:r w:rsidRPr="009B2735">
        <w:rPr>
          <w:rFonts w:cs="David" w:hint="cs"/>
          <w:u w:val="single"/>
          <w:rtl/>
        </w:rPr>
        <w:t>שלי יחימוביץ:</w:t>
      </w:r>
    </w:p>
    <w:p w14:paraId="3DA0F752" w14:textId="77777777" w:rsidR="009B2735" w:rsidRPr="009B2735" w:rsidRDefault="009B2735" w:rsidP="009B2735">
      <w:pPr>
        <w:bidi/>
        <w:rPr>
          <w:rFonts w:cs="David" w:hint="cs"/>
          <w:rtl/>
        </w:rPr>
      </w:pPr>
    </w:p>
    <w:p w14:paraId="633CCB12" w14:textId="77777777" w:rsidR="009B2735" w:rsidRPr="009B2735" w:rsidRDefault="009B2735" w:rsidP="009B2735">
      <w:pPr>
        <w:bidi/>
        <w:rPr>
          <w:rFonts w:cs="David" w:hint="cs"/>
          <w:rtl/>
        </w:rPr>
      </w:pPr>
      <w:r w:rsidRPr="009B2735">
        <w:rPr>
          <w:rFonts w:cs="David" w:hint="cs"/>
          <w:rtl/>
        </w:rPr>
        <w:tab/>
        <w:t xml:space="preserve"> מה ההצעה?</w:t>
      </w:r>
    </w:p>
    <w:p w14:paraId="2E4759EA" w14:textId="77777777" w:rsidR="009B2735" w:rsidRPr="009B2735" w:rsidRDefault="009B2735" w:rsidP="009B2735">
      <w:pPr>
        <w:bidi/>
        <w:rPr>
          <w:rFonts w:cs="David" w:hint="cs"/>
          <w:rtl/>
        </w:rPr>
      </w:pPr>
    </w:p>
    <w:p w14:paraId="025140D3" w14:textId="77777777" w:rsidR="009B2735" w:rsidRPr="009B2735" w:rsidRDefault="009B2735" w:rsidP="009B2735">
      <w:pPr>
        <w:bidi/>
        <w:rPr>
          <w:rFonts w:cs="David" w:hint="cs"/>
          <w:rtl/>
        </w:rPr>
      </w:pPr>
      <w:r w:rsidRPr="009B2735">
        <w:rPr>
          <w:rFonts w:cs="David" w:hint="cs"/>
          <w:u w:val="single"/>
          <w:rtl/>
        </w:rPr>
        <w:t>חיים אורון:</w:t>
      </w:r>
    </w:p>
    <w:p w14:paraId="023097D4" w14:textId="77777777" w:rsidR="009B2735" w:rsidRPr="009B2735" w:rsidRDefault="009B2735" w:rsidP="009B2735">
      <w:pPr>
        <w:bidi/>
        <w:rPr>
          <w:rFonts w:cs="David" w:hint="cs"/>
          <w:rtl/>
        </w:rPr>
      </w:pPr>
    </w:p>
    <w:p w14:paraId="1D3D43D6" w14:textId="77777777" w:rsidR="009B2735" w:rsidRPr="009B2735" w:rsidRDefault="009B2735" w:rsidP="009B2735">
      <w:pPr>
        <w:bidi/>
        <w:rPr>
          <w:rFonts w:cs="David" w:hint="cs"/>
          <w:rtl/>
        </w:rPr>
      </w:pPr>
      <w:r w:rsidRPr="009B2735">
        <w:rPr>
          <w:rFonts w:cs="David" w:hint="cs"/>
          <w:rtl/>
        </w:rPr>
        <w:tab/>
        <w:t xml:space="preserve"> ההצעה אומרת, שהחל מה-1 בינואר 2008 כל הזכויות הללו, כולל ההטבות, כי אתם הרי עוסקים גם בזכויות אחרות, למישהו מעבר לחמש שנים פוקעות. נקודה.</w:t>
      </w:r>
    </w:p>
    <w:p w14:paraId="52602C79" w14:textId="77777777" w:rsidR="009B2735" w:rsidRPr="009B2735" w:rsidRDefault="009B2735" w:rsidP="009B2735">
      <w:pPr>
        <w:bidi/>
        <w:rPr>
          <w:rFonts w:cs="David" w:hint="cs"/>
          <w:rtl/>
        </w:rPr>
      </w:pPr>
    </w:p>
    <w:p w14:paraId="4E96F7F2" w14:textId="77777777" w:rsidR="009B2735" w:rsidRPr="009B2735" w:rsidRDefault="009B2735" w:rsidP="009B2735">
      <w:pPr>
        <w:bidi/>
        <w:rPr>
          <w:rFonts w:cs="David" w:hint="cs"/>
          <w:rtl/>
        </w:rPr>
      </w:pPr>
      <w:r w:rsidRPr="009B2735">
        <w:rPr>
          <w:rFonts w:cs="David" w:hint="cs"/>
          <w:u w:val="single"/>
          <w:rtl/>
        </w:rPr>
        <w:t>ארבל אסטרחן:</w:t>
      </w:r>
    </w:p>
    <w:p w14:paraId="10B2DE87" w14:textId="77777777" w:rsidR="009B2735" w:rsidRPr="009B2735" w:rsidRDefault="009B2735" w:rsidP="009B2735">
      <w:pPr>
        <w:bidi/>
        <w:rPr>
          <w:rFonts w:cs="David" w:hint="cs"/>
          <w:rtl/>
        </w:rPr>
      </w:pPr>
    </w:p>
    <w:p w14:paraId="390F8BD4" w14:textId="77777777" w:rsidR="009B2735" w:rsidRPr="009B2735" w:rsidRDefault="009B2735" w:rsidP="009B2735">
      <w:pPr>
        <w:bidi/>
        <w:rPr>
          <w:rFonts w:cs="David" w:hint="cs"/>
          <w:rtl/>
        </w:rPr>
      </w:pPr>
      <w:r w:rsidRPr="009B2735">
        <w:rPr>
          <w:rFonts w:cs="David" w:hint="cs"/>
          <w:rtl/>
        </w:rPr>
        <w:tab/>
        <w:t>מי שחדל לכהן אחרי 1996.</w:t>
      </w:r>
    </w:p>
    <w:p w14:paraId="247412FE" w14:textId="77777777" w:rsidR="009B2735" w:rsidRPr="009B2735" w:rsidRDefault="009B2735" w:rsidP="009B2735">
      <w:pPr>
        <w:bidi/>
        <w:rPr>
          <w:rFonts w:cs="David" w:hint="cs"/>
          <w:rtl/>
        </w:rPr>
      </w:pPr>
    </w:p>
    <w:p w14:paraId="14095EFC" w14:textId="77777777" w:rsidR="009B2735" w:rsidRPr="009B2735" w:rsidRDefault="009B2735" w:rsidP="009B2735">
      <w:pPr>
        <w:bidi/>
        <w:rPr>
          <w:rFonts w:cs="David" w:hint="cs"/>
          <w:rtl/>
        </w:rPr>
      </w:pPr>
      <w:r w:rsidRPr="009B2735">
        <w:rPr>
          <w:rFonts w:cs="David" w:hint="cs"/>
          <w:u w:val="single"/>
          <w:rtl/>
        </w:rPr>
        <w:t>חיים אורון:</w:t>
      </w:r>
    </w:p>
    <w:p w14:paraId="468DB2AD" w14:textId="77777777" w:rsidR="009B2735" w:rsidRPr="009B2735" w:rsidRDefault="009B2735" w:rsidP="009B2735">
      <w:pPr>
        <w:bidi/>
        <w:rPr>
          <w:rFonts w:cs="David" w:hint="cs"/>
          <w:rtl/>
        </w:rPr>
      </w:pPr>
    </w:p>
    <w:p w14:paraId="450C7B7A" w14:textId="77777777" w:rsidR="009B2735" w:rsidRPr="009B2735" w:rsidRDefault="009B2735" w:rsidP="009B2735">
      <w:pPr>
        <w:bidi/>
        <w:rPr>
          <w:rFonts w:cs="David" w:hint="cs"/>
          <w:rtl/>
        </w:rPr>
      </w:pPr>
      <w:r w:rsidRPr="009B2735">
        <w:rPr>
          <w:rFonts w:cs="David" w:hint="cs"/>
          <w:rtl/>
        </w:rPr>
        <w:tab/>
        <w:t xml:space="preserve"> זו הצעתי. היא אחידה, היא ישרה.</w:t>
      </w:r>
    </w:p>
    <w:p w14:paraId="0AE9CEFD" w14:textId="77777777" w:rsidR="009B2735" w:rsidRPr="009B2735" w:rsidRDefault="009B2735" w:rsidP="009B2735">
      <w:pPr>
        <w:bidi/>
        <w:rPr>
          <w:rFonts w:cs="David" w:hint="cs"/>
          <w:rtl/>
        </w:rPr>
      </w:pPr>
    </w:p>
    <w:p w14:paraId="46B68751" w14:textId="77777777" w:rsidR="009B2735" w:rsidRPr="009B2735" w:rsidRDefault="009B2735" w:rsidP="009B2735">
      <w:pPr>
        <w:bidi/>
        <w:rPr>
          <w:rFonts w:cs="David" w:hint="cs"/>
          <w:rtl/>
        </w:rPr>
      </w:pPr>
      <w:r w:rsidRPr="009B2735">
        <w:rPr>
          <w:rFonts w:cs="David" w:hint="cs"/>
          <w:u w:val="single"/>
          <w:rtl/>
        </w:rPr>
        <w:t>היו"ר יעקב מרגי:</w:t>
      </w:r>
    </w:p>
    <w:p w14:paraId="63720C3C" w14:textId="77777777" w:rsidR="009B2735" w:rsidRPr="009B2735" w:rsidRDefault="009B2735" w:rsidP="009B2735">
      <w:pPr>
        <w:bidi/>
        <w:rPr>
          <w:rFonts w:cs="David" w:hint="cs"/>
          <w:rtl/>
        </w:rPr>
      </w:pPr>
    </w:p>
    <w:p w14:paraId="294C4386" w14:textId="77777777" w:rsidR="009B2735" w:rsidRPr="009B2735" w:rsidRDefault="009B2735" w:rsidP="009B2735">
      <w:pPr>
        <w:bidi/>
        <w:rPr>
          <w:rFonts w:cs="David" w:hint="cs"/>
          <w:rtl/>
        </w:rPr>
      </w:pPr>
      <w:r w:rsidRPr="009B2735">
        <w:rPr>
          <w:rFonts w:cs="David" w:hint="cs"/>
          <w:rtl/>
        </w:rPr>
        <w:tab/>
        <w:t>מה עם הוותיקים? אם הבנתי ממך, אתה לא מתייחס לוותיקים. אם אברום בורג, שהוא ותיק, אני מתייחס אליו. למה ללכת מסביב?</w:t>
      </w:r>
    </w:p>
    <w:p w14:paraId="6DC72A78" w14:textId="77777777" w:rsidR="009B2735" w:rsidRPr="009B2735" w:rsidRDefault="009B2735" w:rsidP="009B2735">
      <w:pPr>
        <w:bidi/>
        <w:rPr>
          <w:rFonts w:cs="David" w:hint="cs"/>
          <w:rtl/>
        </w:rPr>
      </w:pPr>
    </w:p>
    <w:p w14:paraId="0CB51FAE" w14:textId="77777777" w:rsidR="009B2735" w:rsidRPr="009B2735" w:rsidRDefault="009B2735" w:rsidP="009B2735">
      <w:pPr>
        <w:bidi/>
        <w:rPr>
          <w:rFonts w:cs="David" w:hint="cs"/>
          <w:rtl/>
        </w:rPr>
      </w:pPr>
      <w:r w:rsidRPr="009B2735">
        <w:rPr>
          <w:rFonts w:cs="David" w:hint="cs"/>
          <w:u w:val="single"/>
          <w:rtl/>
        </w:rPr>
        <w:t>היו"ר יעקב מרגי:</w:t>
      </w:r>
    </w:p>
    <w:p w14:paraId="1B8D00D9" w14:textId="77777777" w:rsidR="009B2735" w:rsidRPr="009B2735" w:rsidRDefault="009B2735" w:rsidP="009B2735">
      <w:pPr>
        <w:bidi/>
        <w:rPr>
          <w:rFonts w:cs="David" w:hint="cs"/>
          <w:rtl/>
        </w:rPr>
      </w:pPr>
    </w:p>
    <w:p w14:paraId="0B6645E0" w14:textId="77777777" w:rsidR="009B2735" w:rsidRPr="009B2735" w:rsidRDefault="009B2735" w:rsidP="009B2735">
      <w:pPr>
        <w:bidi/>
        <w:rPr>
          <w:rFonts w:cs="David" w:hint="cs"/>
          <w:rtl/>
        </w:rPr>
      </w:pPr>
      <w:r w:rsidRPr="009B2735">
        <w:rPr>
          <w:rFonts w:cs="David" w:hint="cs"/>
          <w:rtl/>
        </w:rPr>
        <w:tab/>
        <w:t>אני מדבר על שילנסקי.</w:t>
      </w:r>
    </w:p>
    <w:p w14:paraId="6D9348F6" w14:textId="77777777" w:rsidR="009B2735" w:rsidRPr="009B2735" w:rsidRDefault="009B2735" w:rsidP="009B2735">
      <w:pPr>
        <w:bidi/>
        <w:rPr>
          <w:rFonts w:cs="David" w:hint="cs"/>
          <w:rtl/>
        </w:rPr>
      </w:pPr>
    </w:p>
    <w:p w14:paraId="4662F41C" w14:textId="77777777" w:rsidR="009B2735" w:rsidRPr="009B2735" w:rsidRDefault="009B2735" w:rsidP="009B2735">
      <w:pPr>
        <w:bidi/>
        <w:rPr>
          <w:rFonts w:cs="David" w:hint="cs"/>
          <w:rtl/>
        </w:rPr>
      </w:pPr>
      <w:r w:rsidRPr="009B2735">
        <w:rPr>
          <w:rFonts w:cs="David" w:hint="cs"/>
          <w:u w:val="single"/>
          <w:rtl/>
        </w:rPr>
        <w:t>חיים אורון:</w:t>
      </w:r>
    </w:p>
    <w:p w14:paraId="5D3BC1FE" w14:textId="77777777" w:rsidR="009B2735" w:rsidRPr="009B2735" w:rsidRDefault="009B2735" w:rsidP="009B2735">
      <w:pPr>
        <w:bidi/>
        <w:rPr>
          <w:rFonts w:cs="David" w:hint="cs"/>
          <w:rtl/>
        </w:rPr>
      </w:pPr>
    </w:p>
    <w:p w14:paraId="588E15B9" w14:textId="77777777" w:rsidR="009B2735" w:rsidRPr="009B2735" w:rsidRDefault="009B2735" w:rsidP="009B2735">
      <w:pPr>
        <w:bidi/>
        <w:rPr>
          <w:rFonts w:cs="David" w:hint="cs"/>
          <w:rtl/>
        </w:rPr>
      </w:pPr>
      <w:r w:rsidRPr="009B2735">
        <w:rPr>
          <w:rFonts w:cs="David" w:hint="cs"/>
          <w:rtl/>
        </w:rPr>
        <w:tab/>
        <w:t xml:space="preserve"> שילנסקי לא נכלל. לא נוגעים בו כמו שלא נוגעים בנשיא לשעבר קציר או בראש הממשלה לשעבר שמיר.</w:t>
      </w:r>
    </w:p>
    <w:p w14:paraId="5DE43BFD" w14:textId="77777777" w:rsidR="009B2735" w:rsidRPr="009B2735" w:rsidRDefault="009B2735" w:rsidP="009B2735">
      <w:pPr>
        <w:bidi/>
        <w:rPr>
          <w:rFonts w:cs="David" w:hint="cs"/>
          <w:rtl/>
        </w:rPr>
      </w:pPr>
    </w:p>
    <w:p w14:paraId="17DE3453" w14:textId="77777777" w:rsidR="009B2735" w:rsidRPr="009B2735" w:rsidRDefault="009B2735" w:rsidP="009B2735">
      <w:pPr>
        <w:bidi/>
        <w:rPr>
          <w:rFonts w:cs="David" w:hint="cs"/>
          <w:rtl/>
        </w:rPr>
      </w:pPr>
      <w:r w:rsidRPr="009B2735">
        <w:rPr>
          <w:rFonts w:cs="David" w:hint="cs"/>
          <w:u w:val="single"/>
          <w:rtl/>
        </w:rPr>
        <w:t>היו"ר יעקב מרגי:</w:t>
      </w:r>
    </w:p>
    <w:p w14:paraId="428A1EB5" w14:textId="77777777" w:rsidR="009B2735" w:rsidRPr="009B2735" w:rsidRDefault="009B2735" w:rsidP="009B2735">
      <w:pPr>
        <w:bidi/>
        <w:rPr>
          <w:rFonts w:cs="David" w:hint="cs"/>
          <w:rtl/>
        </w:rPr>
      </w:pPr>
    </w:p>
    <w:p w14:paraId="47C8D554" w14:textId="77777777" w:rsidR="009B2735" w:rsidRPr="009B2735" w:rsidRDefault="009B2735" w:rsidP="009B2735">
      <w:pPr>
        <w:bidi/>
        <w:rPr>
          <w:rFonts w:cs="David" w:hint="cs"/>
          <w:rtl/>
        </w:rPr>
      </w:pPr>
      <w:r w:rsidRPr="009B2735">
        <w:rPr>
          <w:rFonts w:cs="David" w:hint="cs"/>
          <w:rtl/>
        </w:rPr>
        <w:tab/>
        <w:t>אין סלקטיביות. אם מתקנים רטרואקטיבית, מתקנים לכולם.</w:t>
      </w:r>
    </w:p>
    <w:p w14:paraId="7EACCD9B" w14:textId="77777777" w:rsidR="009B2735" w:rsidRPr="009B2735" w:rsidRDefault="009B2735" w:rsidP="009B2735">
      <w:pPr>
        <w:bidi/>
        <w:rPr>
          <w:rFonts w:cs="David" w:hint="cs"/>
          <w:rtl/>
        </w:rPr>
      </w:pPr>
    </w:p>
    <w:p w14:paraId="4658A832" w14:textId="77777777" w:rsidR="009B2735" w:rsidRPr="009B2735" w:rsidRDefault="009B2735" w:rsidP="009B2735">
      <w:pPr>
        <w:bidi/>
        <w:rPr>
          <w:rFonts w:cs="David" w:hint="cs"/>
          <w:rtl/>
        </w:rPr>
      </w:pPr>
      <w:r w:rsidRPr="009B2735">
        <w:rPr>
          <w:rFonts w:cs="David" w:hint="cs"/>
          <w:u w:val="single"/>
          <w:rtl/>
        </w:rPr>
        <w:t>אסתרינה טרטמן:</w:t>
      </w:r>
    </w:p>
    <w:p w14:paraId="52396DCA" w14:textId="77777777" w:rsidR="009B2735" w:rsidRPr="009B2735" w:rsidRDefault="009B2735" w:rsidP="009B2735">
      <w:pPr>
        <w:bidi/>
        <w:rPr>
          <w:rFonts w:cs="David" w:hint="cs"/>
          <w:rtl/>
        </w:rPr>
      </w:pPr>
    </w:p>
    <w:p w14:paraId="0035C03E" w14:textId="77777777" w:rsidR="009B2735" w:rsidRPr="009B2735" w:rsidRDefault="009B2735" w:rsidP="009B2735">
      <w:pPr>
        <w:bidi/>
        <w:rPr>
          <w:rFonts w:cs="David" w:hint="cs"/>
          <w:rtl/>
        </w:rPr>
      </w:pPr>
      <w:r w:rsidRPr="009B2735">
        <w:rPr>
          <w:rFonts w:cs="David" w:hint="cs"/>
          <w:rtl/>
        </w:rPr>
        <w:tab/>
        <w:t xml:space="preserve"> אדוני היושב-ראש, אנחנו בני אדם ולא רובוטים. אין פה עניין פרסונלי, יש עניין אנושי. יש פה גיל של בן אדם, אתה מצפה שבגיל כזה אדם יתחיל את כל המהלך מחדש?</w:t>
      </w:r>
    </w:p>
    <w:p w14:paraId="291CC68B" w14:textId="77777777" w:rsidR="009B2735" w:rsidRPr="009B2735" w:rsidRDefault="009B2735" w:rsidP="009B2735">
      <w:pPr>
        <w:bidi/>
        <w:rPr>
          <w:rFonts w:cs="David" w:hint="cs"/>
          <w:rtl/>
        </w:rPr>
      </w:pPr>
    </w:p>
    <w:p w14:paraId="4FF988EE" w14:textId="77777777" w:rsidR="009B2735" w:rsidRPr="009B2735" w:rsidRDefault="009B2735" w:rsidP="009B2735">
      <w:pPr>
        <w:bidi/>
        <w:rPr>
          <w:rFonts w:cs="David" w:hint="cs"/>
          <w:rtl/>
        </w:rPr>
      </w:pPr>
      <w:r w:rsidRPr="009B2735">
        <w:rPr>
          <w:rFonts w:cs="David" w:hint="cs"/>
          <w:u w:val="single"/>
          <w:rtl/>
        </w:rPr>
        <w:t>היו"ר יעקב מרגי:</w:t>
      </w:r>
    </w:p>
    <w:p w14:paraId="3306F0CC" w14:textId="77777777" w:rsidR="009B2735" w:rsidRPr="009B2735" w:rsidRDefault="009B2735" w:rsidP="009B2735">
      <w:pPr>
        <w:bidi/>
        <w:rPr>
          <w:rFonts w:cs="David" w:hint="cs"/>
          <w:rtl/>
        </w:rPr>
      </w:pPr>
    </w:p>
    <w:p w14:paraId="2C508FE3" w14:textId="77777777" w:rsidR="009B2735" w:rsidRPr="009B2735" w:rsidRDefault="009B2735" w:rsidP="009B2735">
      <w:pPr>
        <w:bidi/>
        <w:rPr>
          <w:rFonts w:cs="David" w:hint="cs"/>
          <w:rtl/>
        </w:rPr>
      </w:pPr>
      <w:r w:rsidRPr="009B2735">
        <w:rPr>
          <w:rFonts w:cs="David" w:hint="cs"/>
          <w:rtl/>
        </w:rPr>
        <w:tab/>
        <w:t>ניתן תקופת הסתגלות.</w:t>
      </w:r>
    </w:p>
    <w:p w14:paraId="29ACBFC6" w14:textId="77777777" w:rsidR="009B2735" w:rsidRPr="009B2735" w:rsidRDefault="009B2735" w:rsidP="009B2735">
      <w:pPr>
        <w:bidi/>
        <w:rPr>
          <w:rFonts w:cs="David" w:hint="cs"/>
          <w:rtl/>
        </w:rPr>
      </w:pPr>
      <w:r w:rsidRPr="009B2735">
        <w:rPr>
          <w:rFonts w:cs="David"/>
          <w:u w:val="single"/>
          <w:rtl/>
        </w:rPr>
        <w:br w:type="page"/>
      </w:r>
      <w:r w:rsidRPr="009B2735">
        <w:rPr>
          <w:rFonts w:cs="David" w:hint="cs"/>
          <w:u w:val="single"/>
          <w:rtl/>
        </w:rPr>
        <w:t>אסתרינה טרטמן:</w:t>
      </w:r>
    </w:p>
    <w:p w14:paraId="6345CD45" w14:textId="77777777" w:rsidR="009B2735" w:rsidRPr="009B2735" w:rsidRDefault="009B2735" w:rsidP="009B2735">
      <w:pPr>
        <w:bidi/>
        <w:rPr>
          <w:rFonts w:cs="David" w:hint="cs"/>
          <w:rtl/>
        </w:rPr>
      </w:pPr>
    </w:p>
    <w:p w14:paraId="07E0AEB4" w14:textId="77777777" w:rsidR="009B2735" w:rsidRPr="009B2735" w:rsidRDefault="009B2735" w:rsidP="009B2735">
      <w:pPr>
        <w:bidi/>
        <w:rPr>
          <w:rFonts w:cs="David" w:hint="cs"/>
          <w:rtl/>
        </w:rPr>
      </w:pPr>
      <w:r w:rsidRPr="009B2735">
        <w:rPr>
          <w:rFonts w:cs="David" w:hint="cs"/>
          <w:rtl/>
        </w:rPr>
        <w:tab/>
        <w:t xml:space="preserve"> תן לו תקופת הסתגלות, אי אפשר לחתוך במכה אחת, ולא חשוב מי זה היה.</w:t>
      </w:r>
    </w:p>
    <w:p w14:paraId="519AF2AD" w14:textId="77777777" w:rsidR="009B2735" w:rsidRPr="009B2735" w:rsidRDefault="009B2735" w:rsidP="009B2735">
      <w:pPr>
        <w:bidi/>
        <w:rPr>
          <w:rFonts w:cs="David" w:hint="cs"/>
          <w:rtl/>
        </w:rPr>
      </w:pPr>
    </w:p>
    <w:p w14:paraId="405CB508" w14:textId="77777777" w:rsidR="009B2735" w:rsidRPr="009B2735" w:rsidRDefault="009B2735" w:rsidP="009B2735">
      <w:pPr>
        <w:bidi/>
        <w:rPr>
          <w:rFonts w:cs="David" w:hint="cs"/>
          <w:rtl/>
        </w:rPr>
      </w:pPr>
      <w:r w:rsidRPr="009B2735">
        <w:rPr>
          <w:rFonts w:cs="David" w:hint="cs"/>
          <w:u w:val="single"/>
          <w:rtl/>
        </w:rPr>
        <w:t>היו"ר יעקב מרגי:</w:t>
      </w:r>
    </w:p>
    <w:p w14:paraId="3F99DA1C" w14:textId="77777777" w:rsidR="009B2735" w:rsidRPr="009B2735" w:rsidRDefault="009B2735" w:rsidP="009B2735">
      <w:pPr>
        <w:bidi/>
        <w:rPr>
          <w:rFonts w:cs="David" w:hint="cs"/>
          <w:rtl/>
        </w:rPr>
      </w:pPr>
    </w:p>
    <w:p w14:paraId="0C5134B9" w14:textId="77777777" w:rsidR="009B2735" w:rsidRPr="009B2735" w:rsidRDefault="009B2735" w:rsidP="009B2735">
      <w:pPr>
        <w:bidi/>
        <w:rPr>
          <w:rFonts w:cs="David" w:hint="cs"/>
          <w:rtl/>
        </w:rPr>
      </w:pPr>
      <w:r w:rsidRPr="009B2735">
        <w:rPr>
          <w:rFonts w:cs="David" w:hint="cs"/>
          <w:rtl/>
        </w:rPr>
        <w:tab/>
        <w:t>אני רוצה לתת ליועצת המשפטית של הוועדה לרכז את הנתונים.</w:t>
      </w:r>
    </w:p>
    <w:p w14:paraId="22605ACD" w14:textId="77777777" w:rsidR="009B2735" w:rsidRPr="009B2735" w:rsidRDefault="009B2735" w:rsidP="009B2735">
      <w:pPr>
        <w:bidi/>
        <w:rPr>
          <w:rFonts w:cs="David" w:hint="cs"/>
          <w:rtl/>
        </w:rPr>
      </w:pPr>
    </w:p>
    <w:p w14:paraId="658829C9" w14:textId="77777777" w:rsidR="009B2735" w:rsidRPr="009B2735" w:rsidRDefault="009B2735" w:rsidP="009B2735">
      <w:pPr>
        <w:bidi/>
        <w:rPr>
          <w:rFonts w:cs="David" w:hint="cs"/>
          <w:rtl/>
        </w:rPr>
      </w:pPr>
      <w:r w:rsidRPr="009B2735">
        <w:rPr>
          <w:rFonts w:cs="David" w:hint="cs"/>
          <w:u w:val="single"/>
          <w:rtl/>
        </w:rPr>
        <w:t>ראובן ריבלין:</w:t>
      </w:r>
    </w:p>
    <w:p w14:paraId="33B7F084" w14:textId="77777777" w:rsidR="009B2735" w:rsidRPr="009B2735" w:rsidRDefault="009B2735" w:rsidP="009B2735">
      <w:pPr>
        <w:bidi/>
        <w:rPr>
          <w:rFonts w:cs="David" w:hint="cs"/>
          <w:rtl/>
        </w:rPr>
      </w:pPr>
    </w:p>
    <w:p w14:paraId="3292D265" w14:textId="77777777" w:rsidR="009B2735" w:rsidRPr="009B2735" w:rsidRDefault="009B2735" w:rsidP="009B2735">
      <w:pPr>
        <w:bidi/>
        <w:rPr>
          <w:rFonts w:cs="David" w:hint="cs"/>
          <w:rtl/>
        </w:rPr>
      </w:pPr>
      <w:r w:rsidRPr="009B2735">
        <w:rPr>
          <w:rFonts w:cs="David" w:hint="cs"/>
          <w:rtl/>
        </w:rPr>
        <w:tab/>
        <w:t xml:space="preserve"> אני רוצה לתקן את הצעתו של חבר הכנסת חיים אורון, ונדמה לי שהוא יסכים. אנחנו משווים לראשי ממשלה, כי רק בשנת 1996 השוו יושב-ראש כנסת לראש ממשלה. כל הקודמים, היום לעת גבורתם, לא כדאי לגעת, וגם הזכויות שלהם לא כבדות מדי.</w:t>
      </w:r>
    </w:p>
    <w:p w14:paraId="459E2962" w14:textId="77777777" w:rsidR="009B2735" w:rsidRPr="009B2735" w:rsidRDefault="009B2735" w:rsidP="009B2735">
      <w:pPr>
        <w:bidi/>
        <w:rPr>
          <w:rFonts w:cs="David" w:hint="cs"/>
          <w:rtl/>
        </w:rPr>
      </w:pPr>
    </w:p>
    <w:p w14:paraId="5FA67362" w14:textId="77777777" w:rsidR="009B2735" w:rsidRPr="009B2735" w:rsidRDefault="009B2735" w:rsidP="009B2735">
      <w:pPr>
        <w:bidi/>
        <w:rPr>
          <w:rFonts w:cs="David" w:hint="cs"/>
          <w:rtl/>
        </w:rPr>
      </w:pPr>
      <w:r w:rsidRPr="009B2735">
        <w:rPr>
          <w:rFonts w:cs="David" w:hint="cs"/>
          <w:rtl/>
        </w:rPr>
        <w:tab/>
        <w:t>אם תתקבל החלטה היום ששוללת באופן מיידי את זכויותיהם של יושב-ראש הכנסת החמש-עשרה והשש-עשרה, לתת גרייס של שנה, שנה וחצי, שתהיה תקופת הסתגלות.</w:t>
      </w:r>
    </w:p>
    <w:p w14:paraId="0FA56E31" w14:textId="77777777" w:rsidR="009B2735" w:rsidRPr="009B2735" w:rsidRDefault="009B2735" w:rsidP="009B2735">
      <w:pPr>
        <w:bidi/>
        <w:rPr>
          <w:rFonts w:cs="David" w:hint="cs"/>
          <w:rtl/>
        </w:rPr>
      </w:pPr>
    </w:p>
    <w:p w14:paraId="5880FD61" w14:textId="77777777" w:rsidR="009B2735" w:rsidRPr="009B2735" w:rsidRDefault="009B2735" w:rsidP="009B2735">
      <w:pPr>
        <w:bidi/>
        <w:rPr>
          <w:rFonts w:cs="David" w:hint="cs"/>
          <w:rtl/>
        </w:rPr>
      </w:pPr>
      <w:r w:rsidRPr="009B2735">
        <w:rPr>
          <w:rFonts w:cs="David" w:hint="cs"/>
          <w:u w:val="single"/>
          <w:rtl/>
        </w:rPr>
        <w:t>ארבל אסטרחן:</w:t>
      </w:r>
    </w:p>
    <w:p w14:paraId="67855930" w14:textId="77777777" w:rsidR="009B2735" w:rsidRPr="009B2735" w:rsidRDefault="009B2735" w:rsidP="009B2735">
      <w:pPr>
        <w:bidi/>
        <w:rPr>
          <w:rFonts w:cs="David" w:hint="cs"/>
          <w:rtl/>
        </w:rPr>
      </w:pPr>
    </w:p>
    <w:p w14:paraId="01BB764F" w14:textId="77777777" w:rsidR="009B2735" w:rsidRPr="009B2735" w:rsidRDefault="009B2735" w:rsidP="009B2735">
      <w:pPr>
        <w:bidi/>
        <w:rPr>
          <w:rFonts w:cs="David" w:hint="cs"/>
          <w:rtl/>
        </w:rPr>
      </w:pPr>
      <w:r w:rsidRPr="009B2735">
        <w:rPr>
          <w:rFonts w:cs="David" w:hint="cs"/>
          <w:rtl/>
        </w:rPr>
        <w:tab/>
        <w:t>הכנסת החמש-עשרה והכנסת השש-עשרה או הכנסת הארבע-עשרה והכנסת החמש-עשרה?</w:t>
      </w:r>
    </w:p>
    <w:p w14:paraId="0FB66F72" w14:textId="77777777" w:rsidR="009B2735" w:rsidRPr="009B2735" w:rsidRDefault="009B2735" w:rsidP="009B2735">
      <w:pPr>
        <w:bidi/>
        <w:rPr>
          <w:rFonts w:cs="David" w:hint="cs"/>
          <w:rtl/>
        </w:rPr>
      </w:pPr>
    </w:p>
    <w:p w14:paraId="64DE2B7A" w14:textId="77777777" w:rsidR="009B2735" w:rsidRPr="009B2735" w:rsidRDefault="009B2735" w:rsidP="009B2735">
      <w:pPr>
        <w:bidi/>
        <w:rPr>
          <w:rFonts w:cs="David" w:hint="cs"/>
          <w:rtl/>
        </w:rPr>
      </w:pPr>
      <w:r w:rsidRPr="009B2735">
        <w:rPr>
          <w:rFonts w:cs="David" w:hint="cs"/>
          <w:u w:val="single"/>
          <w:rtl/>
        </w:rPr>
        <w:t>ראובן ריבלין:</w:t>
      </w:r>
    </w:p>
    <w:p w14:paraId="3A36C79B" w14:textId="77777777" w:rsidR="009B2735" w:rsidRPr="009B2735" w:rsidRDefault="009B2735" w:rsidP="009B2735">
      <w:pPr>
        <w:bidi/>
        <w:rPr>
          <w:rFonts w:cs="David" w:hint="cs"/>
          <w:rtl/>
        </w:rPr>
      </w:pPr>
    </w:p>
    <w:p w14:paraId="62944871" w14:textId="77777777" w:rsidR="009B2735" w:rsidRPr="009B2735" w:rsidRDefault="009B2735" w:rsidP="009B2735">
      <w:pPr>
        <w:bidi/>
        <w:rPr>
          <w:rFonts w:cs="David" w:hint="cs"/>
          <w:rtl/>
        </w:rPr>
      </w:pPr>
      <w:r w:rsidRPr="009B2735">
        <w:rPr>
          <w:rFonts w:cs="David" w:hint="cs"/>
          <w:rtl/>
        </w:rPr>
        <w:tab/>
        <w:t xml:space="preserve"> הכנסת הארבע-עשרה והכנסת החמש-עשרה, השש-עשרה לא במשחק, היא גם לא היתה במשחק קודם, כך שהוויתור שלי לא היה מי יודע מה, חוץ מרכב לא היה לי כלום. אני מוכרח לומר שהיום, כאשר מבטלים את הזכויות, לא לבטל מהיום למחר, אלא לתת להם שנה נוספת.</w:t>
      </w:r>
    </w:p>
    <w:p w14:paraId="6DAC0DA9" w14:textId="77777777" w:rsidR="009B2735" w:rsidRPr="009B2735" w:rsidRDefault="009B2735" w:rsidP="009B2735">
      <w:pPr>
        <w:bidi/>
        <w:rPr>
          <w:rFonts w:cs="David" w:hint="cs"/>
          <w:rtl/>
        </w:rPr>
      </w:pPr>
    </w:p>
    <w:p w14:paraId="7C94FAD6" w14:textId="77777777" w:rsidR="009B2735" w:rsidRPr="009B2735" w:rsidRDefault="009B2735" w:rsidP="009B2735">
      <w:pPr>
        <w:bidi/>
        <w:rPr>
          <w:rFonts w:cs="David" w:hint="cs"/>
          <w:rtl/>
        </w:rPr>
      </w:pPr>
      <w:r w:rsidRPr="009B2735">
        <w:rPr>
          <w:rFonts w:cs="David" w:hint="cs"/>
          <w:u w:val="single"/>
          <w:rtl/>
        </w:rPr>
        <w:t>אסתרינה טרטמן:</w:t>
      </w:r>
    </w:p>
    <w:p w14:paraId="7A67DA0D" w14:textId="77777777" w:rsidR="009B2735" w:rsidRPr="009B2735" w:rsidRDefault="009B2735" w:rsidP="009B2735">
      <w:pPr>
        <w:bidi/>
        <w:rPr>
          <w:rFonts w:cs="David" w:hint="cs"/>
          <w:rtl/>
        </w:rPr>
      </w:pPr>
    </w:p>
    <w:p w14:paraId="7D251DBA" w14:textId="77777777" w:rsidR="009B2735" w:rsidRPr="009B2735" w:rsidRDefault="009B2735" w:rsidP="009B2735">
      <w:pPr>
        <w:bidi/>
        <w:rPr>
          <w:rFonts w:cs="David" w:hint="cs"/>
          <w:rtl/>
        </w:rPr>
      </w:pPr>
      <w:r w:rsidRPr="009B2735">
        <w:rPr>
          <w:rFonts w:cs="David" w:hint="cs"/>
          <w:rtl/>
        </w:rPr>
        <w:tab/>
        <w:t>אפילו יותר משנה.</w:t>
      </w:r>
    </w:p>
    <w:p w14:paraId="13F27643" w14:textId="77777777" w:rsidR="009B2735" w:rsidRPr="009B2735" w:rsidRDefault="009B2735" w:rsidP="009B2735">
      <w:pPr>
        <w:bidi/>
        <w:rPr>
          <w:rFonts w:cs="David" w:hint="cs"/>
          <w:rtl/>
        </w:rPr>
      </w:pPr>
    </w:p>
    <w:p w14:paraId="57AFAE66" w14:textId="77777777" w:rsidR="009B2735" w:rsidRPr="009B2735" w:rsidRDefault="009B2735" w:rsidP="009B2735">
      <w:pPr>
        <w:bidi/>
        <w:rPr>
          <w:rFonts w:cs="David" w:hint="cs"/>
          <w:rtl/>
        </w:rPr>
      </w:pPr>
      <w:r w:rsidRPr="009B2735">
        <w:rPr>
          <w:rFonts w:cs="David" w:hint="cs"/>
          <w:u w:val="single"/>
          <w:rtl/>
        </w:rPr>
        <w:t>ראובן ריבלין:</w:t>
      </w:r>
    </w:p>
    <w:p w14:paraId="09C25287" w14:textId="77777777" w:rsidR="009B2735" w:rsidRPr="009B2735" w:rsidRDefault="009B2735" w:rsidP="009B2735">
      <w:pPr>
        <w:bidi/>
        <w:rPr>
          <w:rFonts w:cs="David" w:hint="cs"/>
          <w:rtl/>
        </w:rPr>
      </w:pPr>
    </w:p>
    <w:p w14:paraId="7EE4C5DA" w14:textId="77777777" w:rsidR="009B2735" w:rsidRPr="009B2735" w:rsidRDefault="009B2735" w:rsidP="009B2735">
      <w:pPr>
        <w:bidi/>
        <w:rPr>
          <w:rFonts w:cs="David" w:hint="cs"/>
          <w:rtl/>
        </w:rPr>
      </w:pPr>
      <w:r w:rsidRPr="009B2735">
        <w:rPr>
          <w:rFonts w:cs="David" w:hint="cs"/>
          <w:rtl/>
        </w:rPr>
        <w:tab/>
        <w:t>אמרתי שנה, את יכולה לומר שנתיים.</w:t>
      </w:r>
    </w:p>
    <w:p w14:paraId="298740F8" w14:textId="77777777" w:rsidR="009B2735" w:rsidRPr="009B2735" w:rsidRDefault="009B2735" w:rsidP="009B2735">
      <w:pPr>
        <w:bidi/>
        <w:rPr>
          <w:rFonts w:cs="David" w:hint="cs"/>
          <w:u w:val="single"/>
          <w:rtl/>
        </w:rPr>
      </w:pPr>
    </w:p>
    <w:p w14:paraId="44D43ED6" w14:textId="77777777" w:rsidR="009B2735" w:rsidRPr="009B2735" w:rsidRDefault="009B2735" w:rsidP="009B2735">
      <w:pPr>
        <w:bidi/>
        <w:rPr>
          <w:rFonts w:cs="David" w:hint="cs"/>
          <w:i/>
          <w:iCs/>
          <w:u w:val="single"/>
          <w:rtl/>
        </w:rPr>
      </w:pPr>
      <w:r w:rsidRPr="009B2735">
        <w:rPr>
          <w:rFonts w:cs="David" w:hint="cs"/>
          <w:u w:val="single"/>
          <w:rtl/>
        </w:rPr>
        <w:t>אבי בלשניקוב:</w:t>
      </w:r>
    </w:p>
    <w:p w14:paraId="1D7B824B" w14:textId="77777777" w:rsidR="009B2735" w:rsidRPr="009B2735" w:rsidRDefault="009B2735" w:rsidP="009B2735">
      <w:pPr>
        <w:bidi/>
        <w:rPr>
          <w:rFonts w:cs="David" w:hint="cs"/>
          <w:rtl/>
        </w:rPr>
      </w:pPr>
    </w:p>
    <w:p w14:paraId="264235F7" w14:textId="77777777" w:rsidR="009B2735" w:rsidRPr="009B2735" w:rsidRDefault="009B2735" w:rsidP="009B2735">
      <w:pPr>
        <w:bidi/>
        <w:rPr>
          <w:rFonts w:cs="David" w:hint="cs"/>
          <w:rtl/>
        </w:rPr>
      </w:pPr>
      <w:r w:rsidRPr="009B2735">
        <w:rPr>
          <w:rFonts w:cs="David" w:hint="cs"/>
          <w:rtl/>
        </w:rPr>
        <w:tab/>
        <w:t>במי מדובר?</w:t>
      </w:r>
    </w:p>
    <w:p w14:paraId="551CF97B" w14:textId="77777777" w:rsidR="009B2735" w:rsidRPr="009B2735" w:rsidRDefault="009B2735" w:rsidP="009B2735">
      <w:pPr>
        <w:bidi/>
        <w:rPr>
          <w:rFonts w:cs="David" w:hint="cs"/>
          <w:rtl/>
        </w:rPr>
      </w:pPr>
    </w:p>
    <w:p w14:paraId="539BB8BA" w14:textId="77777777" w:rsidR="009B2735" w:rsidRPr="009B2735" w:rsidRDefault="009B2735" w:rsidP="009B2735">
      <w:pPr>
        <w:bidi/>
        <w:rPr>
          <w:rFonts w:cs="David" w:hint="cs"/>
          <w:rtl/>
        </w:rPr>
      </w:pPr>
      <w:r w:rsidRPr="009B2735">
        <w:rPr>
          <w:rFonts w:cs="David" w:hint="cs"/>
          <w:u w:val="single"/>
          <w:rtl/>
        </w:rPr>
        <w:t>היו"ר יעקב מרגי:</w:t>
      </w:r>
    </w:p>
    <w:p w14:paraId="180A97A2" w14:textId="77777777" w:rsidR="009B2735" w:rsidRPr="009B2735" w:rsidRDefault="009B2735" w:rsidP="009B2735">
      <w:pPr>
        <w:bidi/>
        <w:rPr>
          <w:rFonts w:cs="David" w:hint="cs"/>
          <w:rtl/>
        </w:rPr>
      </w:pPr>
    </w:p>
    <w:p w14:paraId="6967D015" w14:textId="77777777" w:rsidR="009B2735" w:rsidRPr="009B2735" w:rsidRDefault="009B2735" w:rsidP="009B2735">
      <w:pPr>
        <w:bidi/>
        <w:rPr>
          <w:rFonts w:cs="David" w:hint="cs"/>
          <w:rtl/>
        </w:rPr>
      </w:pPr>
      <w:r w:rsidRPr="009B2735">
        <w:rPr>
          <w:rFonts w:cs="David" w:hint="cs"/>
          <w:rtl/>
        </w:rPr>
        <w:tab/>
        <w:t>כבר נתנו ארכות והסתגלות כבר כמה פעמים.</w:t>
      </w:r>
    </w:p>
    <w:p w14:paraId="4EA6923D" w14:textId="77777777" w:rsidR="009B2735" w:rsidRPr="009B2735" w:rsidRDefault="009B2735" w:rsidP="009B2735">
      <w:pPr>
        <w:bidi/>
        <w:rPr>
          <w:rFonts w:cs="David" w:hint="cs"/>
          <w:rtl/>
        </w:rPr>
      </w:pPr>
    </w:p>
    <w:p w14:paraId="67451B7A" w14:textId="77777777" w:rsidR="009B2735" w:rsidRPr="009B2735" w:rsidRDefault="009B2735" w:rsidP="009B2735">
      <w:pPr>
        <w:bidi/>
        <w:rPr>
          <w:rFonts w:cs="David" w:hint="cs"/>
          <w:rtl/>
        </w:rPr>
      </w:pPr>
      <w:r w:rsidRPr="009B2735">
        <w:rPr>
          <w:rFonts w:cs="David" w:hint="cs"/>
          <w:u w:val="single"/>
          <w:rtl/>
        </w:rPr>
        <w:t>ראובן ריבלין:</w:t>
      </w:r>
    </w:p>
    <w:p w14:paraId="613C180C" w14:textId="77777777" w:rsidR="009B2735" w:rsidRPr="009B2735" w:rsidRDefault="009B2735" w:rsidP="009B2735">
      <w:pPr>
        <w:bidi/>
        <w:rPr>
          <w:rFonts w:cs="David" w:hint="cs"/>
          <w:rtl/>
        </w:rPr>
      </w:pPr>
    </w:p>
    <w:p w14:paraId="59736072" w14:textId="77777777" w:rsidR="009B2735" w:rsidRPr="009B2735" w:rsidRDefault="009B2735" w:rsidP="009B2735">
      <w:pPr>
        <w:bidi/>
        <w:rPr>
          <w:rFonts w:cs="David" w:hint="cs"/>
          <w:rtl/>
        </w:rPr>
      </w:pPr>
      <w:r w:rsidRPr="009B2735">
        <w:rPr>
          <w:rFonts w:cs="David" w:hint="cs"/>
          <w:rtl/>
        </w:rPr>
        <w:tab/>
        <w:t xml:space="preserve"> עד שלא נתקבלה החלטה אין הסתגלות.</w:t>
      </w:r>
    </w:p>
    <w:p w14:paraId="3A47D852" w14:textId="77777777" w:rsidR="009B2735" w:rsidRPr="009B2735" w:rsidRDefault="009B2735" w:rsidP="009B2735">
      <w:pPr>
        <w:bidi/>
        <w:rPr>
          <w:rFonts w:cs="David" w:hint="cs"/>
          <w:rtl/>
        </w:rPr>
      </w:pPr>
    </w:p>
    <w:p w14:paraId="714292A2" w14:textId="77777777" w:rsidR="009B2735" w:rsidRPr="009B2735" w:rsidRDefault="009B2735" w:rsidP="009B2735">
      <w:pPr>
        <w:bidi/>
        <w:rPr>
          <w:rFonts w:cs="David" w:hint="cs"/>
          <w:rtl/>
        </w:rPr>
      </w:pPr>
      <w:r w:rsidRPr="009B2735">
        <w:rPr>
          <w:rFonts w:cs="David" w:hint="cs"/>
          <w:u w:val="single"/>
          <w:rtl/>
        </w:rPr>
        <w:t>היו"ר יעקב מרגי:</w:t>
      </w:r>
    </w:p>
    <w:p w14:paraId="220050AE" w14:textId="77777777" w:rsidR="009B2735" w:rsidRPr="009B2735" w:rsidRDefault="009B2735" w:rsidP="009B2735">
      <w:pPr>
        <w:bidi/>
        <w:rPr>
          <w:rFonts w:cs="David" w:hint="cs"/>
          <w:rtl/>
        </w:rPr>
      </w:pPr>
    </w:p>
    <w:p w14:paraId="0123F88F" w14:textId="77777777" w:rsidR="009B2735" w:rsidRPr="009B2735" w:rsidRDefault="009B2735" w:rsidP="009B2735">
      <w:pPr>
        <w:bidi/>
        <w:rPr>
          <w:rFonts w:cs="David" w:hint="cs"/>
          <w:rtl/>
        </w:rPr>
      </w:pPr>
      <w:r w:rsidRPr="009B2735">
        <w:rPr>
          <w:rFonts w:cs="David" w:hint="cs"/>
          <w:rtl/>
        </w:rPr>
        <w:tab/>
        <w:t>רבותי, מרגע זה פירוט והסבר מפי היועצת המשפטית של הוועדה. אני מבקש להיות קשובים, כי אחר כך לא נחזור על הדברים.</w:t>
      </w:r>
    </w:p>
    <w:p w14:paraId="5C033527" w14:textId="77777777" w:rsidR="009B2735" w:rsidRPr="009B2735" w:rsidRDefault="009B2735" w:rsidP="009B2735">
      <w:pPr>
        <w:bidi/>
        <w:rPr>
          <w:rFonts w:cs="David" w:hint="cs"/>
          <w:rtl/>
        </w:rPr>
      </w:pPr>
    </w:p>
    <w:p w14:paraId="021B03A5" w14:textId="77777777" w:rsidR="009B2735" w:rsidRPr="009B2735" w:rsidRDefault="009B2735" w:rsidP="009B2735">
      <w:pPr>
        <w:bidi/>
        <w:rPr>
          <w:rFonts w:cs="David" w:hint="cs"/>
          <w:rtl/>
        </w:rPr>
      </w:pPr>
      <w:r w:rsidRPr="009B2735">
        <w:rPr>
          <w:rFonts w:cs="David" w:hint="cs"/>
          <w:u w:val="single"/>
          <w:rtl/>
        </w:rPr>
        <w:t>ארבל אסטרחן:</w:t>
      </w:r>
    </w:p>
    <w:p w14:paraId="61679426" w14:textId="77777777" w:rsidR="009B2735" w:rsidRPr="009B2735" w:rsidRDefault="009B2735" w:rsidP="009B2735">
      <w:pPr>
        <w:bidi/>
        <w:rPr>
          <w:rFonts w:cs="David" w:hint="cs"/>
          <w:rtl/>
        </w:rPr>
      </w:pPr>
    </w:p>
    <w:p w14:paraId="5DAB7363" w14:textId="77777777" w:rsidR="009B2735" w:rsidRPr="009B2735" w:rsidRDefault="009B2735" w:rsidP="009B2735">
      <w:pPr>
        <w:bidi/>
        <w:rPr>
          <w:rFonts w:cs="David" w:hint="cs"/>
          <w:rtl/>
        </w:rPr>
      </w:pPr>
      <w:r w:rsidRPr="009B2735">
        <w:rPr>
          <w:rFonts w:cs="David" w:hint="cs"/>
          <w:rtl/>
        </w:rPr>
        <w:tab/>
        <w:t>אני אשתדל להעביר בקצרה. יש היום שלוש קטגוריות נפרדות של יושבי-ראש כנסת לשעבר מבחינת הזכויות שלהם. עד שנת 2001 זכויות של יושבי-ראש הכנסת היו מושוות לזכויות ראשי ממשלה לשעבר.</w:t>
      </w:r>
    </w:p>
    <w:p w14:paraId="157677EE" w14:textId="77777777" w:rsidR="009B2735" w:rsidRPr="009B2735" w:rsidRDefault="009B2735" w:rsidP="009B2735">
      <w:pPr>
        <w:bidi/>
        <w:rPr>
          <w:rFonts w:cs="David" w:hint="cs"/>
          <w:rtl/>
        </w:rPr>
      </w:pPr>
      <w:r w:rsidRPr="009B2735">
        <w:rPr>
          <w:rFonts w:cs="David"/>
          <w:u w:val="single"/>
          <w:rtl/>
        </w:rPr>
        <w:br w:type="page"/>
      </w:r>
      <w:r w:rsidRPr="009B2735">
        <w:rPr>
          <w:rFonts w:cs="David" w:hint="cs"/>
          <w:u w:val="single"/>
          <w:rtl/>
        </w:rPr>
        <w:t>ראובן ריבלין:</w:t>
      </w:r>
    </w:p>
    <w:p w14:paraId="7CE3AC91" w14:textId="77777777" w:rsidR="009B2735" w:rsidRPr="009B2735" w:rsidRDefault="009B2735" w:rsidP="009B2735">
      <w:pPr>
        <w:bidi/>
        <w:rPr>
          <w:rFonts w:cs="David" w:hint="cs"/>
          <w:rtl/>
        </w:rPr>
      </w:pPr>
    </w:p>
    <w:p w14:paraId="45601EFA" w14:textId="77777777" w:rsidR="009B2735" w:rsidRPr="009B2735" w:rsidRDefault="009B2735" w:rsidP="009B2735">
      <w:pPr>
        <w:bidi/>
        <w:rPr>
          <w:rFonts w:cs="David" w:hint="cs"/>
          <w:rtl/>
        </w:rPr>
      </w:pPr>
      <w:r w:rsidRPr="009B2735">
        <w:rPr>
          <w:rFonts w:cs="David" w:hint="cs"/>
          <w:rtl/>
        </w:rPr>
        <w:tab/>
        <w:t xml:space="preserve"> רק מ-1996.</w:t>
      </w:r>
    </w:p>
    <w:p w14:paraId="139130AB" w14:textId="77777777" w:rsidR="009B2735" w:rsidRPr="009B2735" w:rsidRDefault="009B2735" w:rsidP="009B2735">
      <w:pPr>
        <w:bidi/>
        <w:rPr>
          <w:rFonts w:cs="David" w:hint="cs"/>
          <w:rtl/>
        </w:rPr>
      </w:pPr>
    </w:p>
    <w:p w14:paraId="4404CD6A" w14:textId="77777777" w:rsidR="009B2735" w:rsidRPr="009B2735" w:rsidRDefault="009B2735" w:rsidP="009B2735">
      <w:pPr>
        <w:bidi/>
        <w:rPr>
          <w:rFonts w:cs="David" w:hint="cs"/>
          <w:rtl/>
        </w:rPr>
      </w:pPr>
      <w:r w:rsidRPr="009B2735">
        <w:rPr>
          <w:rFonts w:cs="David" w:hint="cs"/>
          <w:u w:val="single"/>
          <w:rtl/>
        </w:rPr>
        <w:t>ארבל אסטרחן:</w:t>
      </w:r>
    </w:p>
    <w:p w14:paraId="07492551" w14:textId="77777777" w:rsidR="009B2735" w:rsidRPr="009B2735" w:rsidRDefault="009B2735" w:rsidP="009B2735">
      <w:pPr>
        <w:bidi/>
        <w:rPr>
          <w:rFonts w:cs="David" w:hint="cs"/>
          <w:rtl/>
        </w:rPr>
      </w:pPr>
    </w:p>
    <w:p w14:paraId="1C2944AF" w14:textId="77777777" w:rsidR="009B2735" w:rsidRPr="009B2735" w:rsidRDefault="009B2735" w:rsidP="009B2735">
      <w:pPr>
        <w:bidi/>
        <w:rPr>
          <w:rFonts w:cs="David" w:hint="cs"/>
          <w:rtl/>
        </w:rPr>
      </w:pPr>
      <w:r w:rsidRPr="009B2735">
        <w:rPr>
          <w:rFonts w:cs="David" w:hint="cs"/>
          <w:rtl/>
        </w:rPr>
        <w:tab/>
        <w:t xml:space="preserve">לא, זה היה עד 2001, אני תיכף אסביר מה קרה מ-1996. לקטגוריה הזאת נכנסו יושבי-הראש לשעבר: ברמן, הלל, שילנסקי, וייס, תיכון ובורג. הם היו זכאים לכל החיים לשירותי מזכירות ולרכב. בשנת 2001 התקבלה החלטה כאן, בוועדת הכנסת, שניתקה את הקשר הזה וקבעה זכויות עצמאיות ליושב-ראש כנסת לשעבר, בלי תלות בזכויות ראש הממשלה, אבל נקבע ב-2001 שזה יחול על יושב-ראש הכנסת שייבחר לאחר אותה החלטה, לכן זה חל על ריבלין והבאים אחריו. אותה החלטה עצמאית קבעה שיושב-ראש לשעבר זכאי לרכב לכל החיים ולשירותי משרד, חמש שנים מיום סיום הכהונה. הוא לא זכאי לאותם שירותי משרד אם הוא מכהן במשרה ציבורית באותה תקופה. זאת אומרת, לפי המצב המשפטי היום ריבלין, דליה איציק והבאים אחריהם יהיו זכאים לרכב לכל החיים ולשירותי משרד לחמש שנים קודמיהם היו זכאים לכל החיים. אני מזכירה שקודמיהם היו מושווים לראש הממשלה. </w:t>
      </w:r>
    </w:p>
    <w:p w14:paraId="763CA026" w14:textId="77777777" w:rsidR="009B2735" w:rsidRPr="009B2735" w:rsidRDefault="009B2735" w:rsidP="009B2735">
      <w:pPr>
        <w:bidi/>
        <w:rPr>
          <w:rFonts w:cs="David" w:hint="cs"/>
          <w:rtl/>
        </w:rPr>
      </w:pPr>
    </w:p>
    <w:p w14:paraId="0ED8C2F3" w14:textId="77777777" w:rsidR="009B2735" w:rsidRPr="009B2735" w:rsidRDefault="009B2735" w:rsidP="009B2735">
      <w:pPr>
        <w:bidi/>
        <w:rPr>
          <w:rFonts w:cs="David" w:hint="cs"/>
          <w:rtl/>
        </w:rPr>
      </w:pPr>
      <w:r w:rsidRPr="009B2735">
        <w:rPr>
          <w:rFonts w:cs="David" w:hint="cs"/>
          <w:rtl/>
        </w:rPr>
        <w:tab/>
        <w:t>מה עשתה ועדת בייגה שוחט? ועדת המשנה בראשות בייגה שוחט ישבה בוועדת הכספים, והיא קבעה שינוי בזכויות של ראשי הממשלה לשעבר.</w:t>
      </w:r>
    </w:p>
    <w:p w14:paraId="2CBBA28B" w14:textId="77777777" w:rsidR="009B2735" w:rsidRPr="009B2735" w:rsidRDefault="009B2735" w:rsidP="009B2735">
      <w:pPr>
        <w:bidi/>
        <w:rPr>
          <w:rFonts w:cs="David" w:hint="cs"/>
          <w:rtl/>
        </w:rPr>
      </w:pPr>
    </w:p>
    <w:p w14:paraId="3557862A" w14:textId="77777777" w:rsidR="009B2735" w:rsidRPr="009B2735" w:rsidRDefault="009B2735" w:rsidP="009B2735">
      <w:pPr>
        <w:bidi/>
        <w:rPr>
          <w:rFonts w:cs="David" w:hint="cs"/>
          <w:rtl/>
        </w:rPr>
      </w:pPr>
      <w:r w:rsidRPr="009B2735">
        <w:rPr>
          <w:rFonts w:cs="David" w:hint="cs"/>
          <w:u w:val="single"/>
          <w:rtl/>
        </w:rPr>
        <w:t>חיים אורון:</w:t>
      </w:r>
    </w:p>
    <w:p w14:paraId="79C2C0A9" w14:textId="77777777" w:rsidR="009B2735" w:rsidRPr="009B2735" w:rsidRDefault="009B2735" w:rsidP="009B2735">
      <w:pPr>
        <w:bidi/>
        <w:rPr>
          <w:rFonts w:cs="David" w:hint="cs"/>
          <w:rtl/>
        </w:rPr>
      </w:pPr>
    </w:p>
    <w:p w14:paraId="3F661792" w14:textId="77777777" w:rsidR="009B2735" w:rsidRPr="009B2735" w:rsidRDefault="009B2735" w:rsidP="009B2735">
      <w:pPr>
        <w:bidi/>
        <w:rPr>
          <w:rFonts w:cs="David" w:hint="cs"/>
          <w:rtl/>
        </w:rPr>
      </w:pPr>
      <w:r w:rsidRPr="009B2735">
        <w:rPr>
          <w:rFonts w:cs="David" w:hint="cs"/>
          <w:rtl/>
        </w:rPr>
        <w:tab/>
        <w:t xml:space="preserve"> ונשיאים.</w:t>
      </w:r>
    </w:p>
    <w:p w14:paraId="4AA2FF66" w14:textId="77777777" w:rsidR="009B2735" w:rsidRPr="009B2735" w:rsidRDefault="009B2735" w:rsidP="009B2735">
      <w:pPr>
        <w:bidi/>
        <w:rPr>
          <w:rFonts w:cs="David" w:hint="cs"/>
          <w:rtl/>
        </w:rPr>
      </w:pPr>
    </w:p>
    <w:p w14:paraId="6A2CD135" w14:textId="77777777" w:rsidR="009B2735" w:rsidRPr="009B2735" w:rsidRDefault="009B2735" w:rsidP="009B2735">
      <w:pPr>
        <w:bidi/>
        <w:rPr>
          <w:rFonts w:cs="David" w:hint="cs"/>
          <w:rtl/>
        </w:rPr>
      </w:pPr>
      <w:r w:rsidRPr="009B2735">
        <w:rPr>
          <w:rFonts w:cs="David" w:hint="cs"/>
          <w:u w:val="single"/>
          <w:rtl/>
        </w:rPr>
        <w:t>ארבל אסטרחן:</w:t>
      </w:r>
    </w:p>
    <w:p w14:paraId="5462C056" w14:textId="77777777" w:rsidR="009B2735" w:rsidRPr="009B2735" w:rsidRDefault="009B2735" w:rsidP="009B2735">
      <w:pPr>
        <w:bidi/>
        <w:rPr>
          <w:rFonts w:cs="David" w:hint="cs"/>
          <w:rtl/>
        </w:rPr>
      </w:pPr>
    </w:p>
    <w:p w14:paraId="6B79742A" w14:textId="77777777" w:rsidR="009B2735" w:rsidRPr="009B2735" w:rsidRDefault="009B2735" w:rsidP="009B2735">
      <w:pPr>
        <w:bidi/>
        <w:rPr>
          <w:rFonts w:cs="David" w:hint="cs"/>
          <w:rtl/>
        </w:rPr>
      </w:pPr>
      <w:r w:rsidRPr="009B2735">
        <w:rPr>
          <w:rFonts w:cs="David" w:hint="cs"/>
          <w:rtl/>
        </w:rPr>
        <w:tab/>
        <w:t>נכון, אבל מה שחשוב לנו כרגע זה ראש ממשלה, כי זו ההקבלה. היא קבעה שראש ממשלה לשעבר יהיה זכאי גם לרכב וגם לשירותי משרד לחמש שנים, זאת אומרת, אולמרט, למשל, יהיה זכאי לחמש שנים מיום סיום הכהונה לרכב ולשירותי משרד. אבל היא קבעה את זה החל מאולמרט ואילך. מה שהיא עוד עשתה, היא קבעה שאלה שסיימו לכהן אחרי 1996, שבפועל זה נתניהו וברק, גם עליהם יחול עניין החמש שנים, ובפועל תסתיים זכאותם בסוף 2006. זאת אומרת, בסוף 2006 חדלו נתניהו וברק להיות זכאים לרכב ולשירותי משרד.</w:t>
      </w:r>
    </w:p>
    <w:p w14:paraId="2D6A4FB1" w14:textId="77777777" w:rsidR="009B2735" w:rsidRPr="009B2735" w:rsidRDefault="009B2735" w:rsidP="009B2735">
      <w:pPr>
        <w:bidi/>
        <w:rPr>
          <w:rFonts w:cs="David" w:hint="cs"/>
          <w:rtl/>
        </w:rPr>
      </w:pPr>
    </w:p>
    <w:p w14:paraId="62800A72" w14:textId="77777777" w:rsidR="009B2735" w:rsidRPr="009B2735" w:rsidRDefault="009B2735" w:rsidP="009B2735">
      <w:pPr>
        <w:bidi/>
        <w:rPr>
          <w:rFonts w:cs="David" w:hint="cs"/>
          <w:rtl/>
        </w:rPr>
      </w:pPr>
      <w:r w:rsidRPr="009B2735">
        <w:rPr>
          <w:rFonts w:cs="David" w:hint="cs"/>
          <w:u w:val="single"/>
          <w:rtl/>
        </w:rPr>
        <w:t>ראובן ריבלין:</w:t>
      </w:r>
    </w:p>
    <w:p w14:paraId="651DACC0" w14:textId="77777777" w:rsidR="009B2735" w:rsidRPr="009B2735" w:rsidRDefault="009B2735" w:rsidP="009B2735">
      <w:pPr>
        <w:bidi/>
        <w:rPr>
          <w:rFonts w:cs="David" w:hint="cs"/>
          <w:rtl/>
        </w:rPr>
      </w:pPr>
    </w:p>
    <w:p w14:paraId="3E792CD3" w14:textId="77777777" w:rsidR="009B2735" w:rsidRPr="009B2735" w:rsidRDefault="009B2735" w:rsidP="009B2735">
      <w:pPr>
        <w:bidi/>
        <w:rPr>
          <w:rFonts w:cs="David" w:hint="cs"/>
          <w:rtl/>
        </w:rPr>
      </w:pPr>
      <w:r w:rsidRPr="009B2735">
        <w:rPr>
          <w:rFonts w:cs="David" w:hint="cs"/>
          <w:rtl/>
        </w:rPr>
        <w:tab/>
        <w:t xml:space="preserve"> מיד חזרו לפוליטיקה.</w:t>
      </w:r>
    </w:p>
    <w:p w14:paraId="49B963C8" w14:textId="77777777" w:rsidR="009B2735" w:rsidRPr="009B2735" w:rsidRDefault="009B2735" w:rsidP="009B2735">
      <w:pPr>
        <w:bidi/>
        <w:rPr>
          <w:rFonts w:cs="David" w:hint="cs"/>
          <w:rtl/>
        </w:rPr>
      </w:pPr>
    </w:p>
    <w:p w14:paraId="6835D448" w14:textId="77777777" w:rsidR="009B2735" w:rsidRPr="009B2735" w:rsidRDefault="009B2735" w:rsidP="009B2735">
      <w:pPr>
        <w:bidi/>
        <w:rPr>
          <w:rFonts w:cs="David" w:hint="cs"/>
          <w:rtl/>
        </w:rPr>
      </w:pPr>
      <w:r w:rsidRPr="009B2735">
        <w:rPr>
          <w:rFonts w:cs="David" w:hint="cs"/>
          <w:u w:val="single"/>
          <w:rtl/>
        </w:rPr>
        <w:t>ארבל אסטרחן:</w:t>
      </w:r>
    </w:p>
    <w:p w14:paraId="741DCC2F" w14:textId="77777777" w:rsidR="009B2735" w:rsidRPr="009B2735" w:rsidRDefault="009B2735" w:rsidP="009B2735">
      <w:pPr>
        <w:bidi/>
        <w:rPr>
          <w:rFonts w:cs="David" w:hint="cs"/>
          <w:rtl/>
        </w:rPr>
      </w:pPr>
    </w:p>
    <w:p w14:paraId="362F14D8" w14:textId="77777777" w:rsidR="009B2735" w:rsidRPr="009B2735" w:rsidRDefault="009B2735" w:rsidP="009B2735">
      <w:pPr>
        <w:bidi/>
        <w:rPr>
          <w:rFonts w:cs="David" w:hint="cs"/>
          <w:rtl/>
        </w:rPr>
      </w:pPr>
      <w:r w:rsidRPr="009B2735">
        <w:rPr>
          <w:rFonts w:cs="David" w:hint="cs"/>
          <w:rtl/>
        </w:rPr>
        <w:tab/>
        <w:t xml:space="preserve">באופן אוטומטי, יושבי-ראש הכנסת שכיהנו במקביל להם, גם חדלה זכאותם בסוף 2006, כי כתוב אצלם שהם כמו ראש ממשלה, ולכן תיכון ובורג באופן אוטומטי, זכאותם הסתיימה בסוף 2006. בפועל יש שלוש קבוצות של יושבי-ראש לשעבר: ברמן, הלל, שילנסקי ווייס, שחדלו לכהן עד 1996, יש להם זכאות לשירותי משרד ולרכב לכל החיים, תיכון ובורג, תמה זכאותם בסוף 2006, למרות, כפי שאמר המנכ"ל בפועל, שהם המשיכו לקבל רכב לפי החלטה של ועדת הכנסת. אמרו: עד שנחליט, למרות שה"עד שנחליט" הזה בינתיים התארך תשעה חודשים. בפועל הם קיבלו רכב, למרות שזכאותם הסתיימה בסוף 2006. </w:t>
      </w:r>
    </w:p>
    <w:p w14:paraId="473F805B" w14:textId="77777777" w:rsidR="009B2735" w:rsidRPr="009B2735" w:rsidRDefault="009B2735" w:rsidP="009B2735">
      <w:pPr>
        <w:bidi/>
        <w:rPr>
          <w:rFonts w:cs="David" w:hint="cs"/>
          <w:rtl/>
        </w:rPr>
      </w:pPr>
    </w:p>
    <w:p w14:paraId="6A2BED63" w14:textId="77777777" w:rsidR="009B2735" w:rsidRPr="009B2735" w:rsidRDefault="009B2735" w:rsidP="009B2735">
      <w:pPr>
        <w:bidi/>
        <w:rPr>
          <w:rFonts w:cs="David" w:hint="cs"/>
          <w:rtl/>
        </w:rPr>
      </w:pPr>
      <w:r w:rsidRPr="009B2735">
        <w:rPr>
          <w:rFonts w:cs="David" w:hint="cs"/>
          <w:u w:val="single"/>
          <w:rtl/>
        </w:rPr>
        <w:t>אביגדור יצחקי:</w:t>
      </w:r>
    </w:p>
    <w:p w14:paraId="323ED000" w14:textId="77777777" w:rsidR="009B2735" w:rsidRPr="009B2735" w:rsidRDefault="009B2735" w:rsidP="009B2735">
      <w:pPr>
        <w:bidi/>
        <w:rPr>
          <w:rFonts w:cs="David" w:hint="cs"/>
          <w:rtl/>
        </w:rPr>
      </w:pPr>
    </w:p>
    <w:p w14:paraId="2EBE4C18" w14:textId="77777777" w:rsidR="009B2735" w:rsidRPr="009B2735" w:rsidRDefault="009B2735" w:rsidP="009B2735">
      <w:pPr>
        <w:bidi/>
        <w:rPr>
          <w:rFonts w:cs="David" w:hint="cs"/>
          <w:rtl/>
        </w:rPr>
      </w:pPr>
      <w:r w:rsidRPr="009B2735">
        <w:rPr>
          <w:rFonts w:cs="David" w:hint="cs"/>
          <w:rtl/>
        </w:rPr>
        <w:tab/>
        <w:t xml:space="preserve"> שמונה חודשים.</w:t>
      </w:r>
    </w:p>
    <w:p w14:paraId="557A021E" w14:textId="77777777" w:rsidR="009B2735" w:rsidRPr="009B2735" w:rsidRDefault="009B2735" w:rsidP="009B2735">
      <w:pPr>
        <w:bidi/>
        <w:rPr>
          <w:rFonts w:cs="David" w:hint="cs"/>
          <w:rtl/>
        </w:rPr>
      </w:pPr>
    </w:p>
    <w:p w14:paraId="44B02B17" w14:textId="77777777" w:rsidR="009B2735" w:rsidRPr="009B2735" w:rsidRDefault="009B2735" w:rsidP="009B2735">
      <w:pPr>
        <w:bidi/>
        <w:rPr>
          <w:rFonts w:cs="David" w:hint="cs"/>
          <w:rtl/>
        </w:rPr>
      </w:pPr>
      <w:r w:rsidRPr="009B2735">
        <w:rPr>
          <w:rFonts w:cs="David" w:hint="cs"/>
          <w:u w:val="single"/>
          <w:rtl/>
        </w:rPr>
        <w:t>ארבל אסטרחן:</w:t>
      </w:r>
    </w:p>
    <w:p w14:paraId="3571E44D" w14:textId="77777777" w:rsidR="009B2735" w:rsidRPr="009B2735" w:rsidRDefault="009B2735" w:rsidP="009B2735">
      <w:pPr>
        <w:bidi/>
        <w:rPr>
          <w:rFonts w:cs="David" w:hint="cs"/>
          <w:rtl/>
        </w:rPr>
      </w:pPr>
    </w:p>
    <w:p w14:paraId="6D503ABB" w14:textId="77777777" w:rsidR="009B2735" w:rsidRPr="009B2735" w:rsidRDefault="009B2735" w:rsidP="009B2735">
      <w:pPr>
        <w:bidi/>
        <w:rPr>
          <w:rFonts w:cs="David" w:hint="cs"/>
          <w:rtl/>
        </w:rPr>
      </w:pPr>
      <w:r w:rsidRPr="009B2735">
        <w:rPr>
          <w:rFonts w:cs="David" w:hint="cs"/>
          <w:rtl/>
        </w:rPr>
        <w:tab/>
        <w:t xml:space="preserve">הקבוצה השלישית: החל מיושב-ראש הכנסת השש-עשרה ואילך </w:t>
      </w:r>
      <w:r w:rsidRPr="009B2735">
        <w:rPr>
          <w:rFonts w:cs="David"/>
          <w:rtl/>
        </w:rPr>
        <w:t>–</w:t>
      </w:r>
      <w:r w:rsidRPr="009B2735">
        <w:rPr>
          <w:rFonts w:cs="David" w:hint="cs"/>
          <w:rtl/>
        </w:rPr>
        <w:t xml:space="preserve"> רכב לכל החיים, שירותי משרד לחמש שנים. אלה היום הקבוצות. צריך להחליט לגבי אותן שלוש קבוצות. </w:t>
      </w:r>
    </w:p>
    <w:p w14:paraId="39EA1331" w14:textId="77777777" w:rsidR="009B2735" w:rsidRPr="009B2735" w:rsidRDefault="009B2735" w:rsidP="009B2735">
      <w:pPr>
        <w:bidi/>
        <w:rPr>
          <w:rFonts w:cs="David" w:hint="cs"/>
          <w:rtl/>
        </w:rPr>
      </w:pPr>
      <w:r w:rsidRPr="009B2735">
        <w:rPr>
          <w:rFonts w:cs="David"/>
          <w:u w:val="single"/>
          <w:rtl/>
        </w:rPr>
        <w:br w:type="page"/>
      </w:r>
      <w:r w:rsidRPr="009B2735">
        <w:rPr>
          <w:rFonts w:cs="David" w:hint="cs"/>
          <w:u w:val="single"/>
          <w:rtl/>
        </w:rPr>
        <w:t>מאיר פרוש:</w:t>
      </w:r>
    </w:p>
    <w:p w14:paraId="63EF10FF" w14:textId="77777777" w:rsidR="009B2735" w:rsidRPr="009B2735" w:rsidRDefault="009B2735" w:rsidP="009B2735">
      <w:pPr>
        <w:bidi/>
        <w:rPr>
          <w:rFonts w:cs="David" w:hint="cs"/>
          <w:rtl/>
        </w:rPr>
      </w:pPr>
    </w:p>
    <w:p w14:paraId="656BEA70" w14:textId="77777777" w:rsidR="009B2735" w:rsidRPr="009B2735" w:rsidRDefault="009B2735" w:rsidP="009B2735">
      <w:pPr>
        <w:bidi/>
        <w:ind w:firstLine="567"/>
        <w:rPr>
          <w:rFonts w:cs="David" w:hint="cs"/>
          <w:rtl/>
        </w:rPr>
      </w:pPr>
      <w:r w:rsidRPr="009B2735">
        <w:rPr>
          <w:rFonts w:cs="David" w:hint="cs"/>
          <w:rtl/>
        </w:rPr>
        <w:t>הקבוצה האחרונה היא כמו הראשונה.</w:t>
      </w:r>
    </w:p>
    <w:p w14:paraId="780DC8CA" w14:textId="77777777" w:rsidR="009B2735" w:rsidRPr="009B2735" w:rsidRDefault="009B2735" w:rsidP="009B2735">
      <w:pPr>
        <w:bidi/>
        <w:rPr>
          <w:rFonts w:cs="David" w:hint="cs"/>
          <w:rtl/>
        </w:rPr>
      </w:pPr>
    </w:p>
    <w:p w14:paraId="43DCE21F" w14:textId="77777777" w:rsidR="009B2735" w:rsidRPr="009B2735" w:rsidRDefault="009B2735" w:rsidP="009B2735">
      <w:pPr>
        <w:bidi/>
        <w:rPr>
          <w:rFonts w:cs="David" w:hint="cs"/>
          <w:rtl/>
        </w:rPr>
      </w:pPr>
      <w:r w:rsidRPr="009B2735">
        <w:rPr>
          <w:rFonts w:cs="David" w:hint="cs"/>
          <w:u w:val="single"/>
          <w:rtl/>
        </w:rPr>
        <w:t>ארבל אסטרחן:</w:t>
      </w:r>
    </w:p>
    <w:p w14:paraId="0BDB991B" w14:textId="77777777" w:rsidR="009B2735" w:rsidRPr="009B2735" w:rsidRDefault="009B2735" w:rsidP="009B2735">
      <w:pPr>
        <w:bidi/>
        <w:rPr>
          <w:rFonts w:cs="David" w:hint="cs"/>
          <w:rtl/>
        </w:rPr>
      </w:pPr>
    </w:p>
    <w:p w14:paraId="028D4C1F" w14:textId="77777777" w:rsidR="009B2735" w:rsidRPr="009B2735" w:rsidRDefault="009B2735" w:rsidP="009B2735">
      <w:pPr>
        <w:bidi/>
        <w:rPr>
          <w:rFonts w:cs="David" w:hint="cs"/>
          <w:rtl/>
        </w:rPr>
      </w:pPr>
      <w:r w:rsidRPr="009B2735">
        <w:rPr>
          <w:rFonts w:cs="David" w:hint="cs"/>
          <w:rtl/>
        </w:rPr>
        <w:tab/>
        <w:t>לא.</w:t>
      </w:r>
    </w:p>
    <w:p w14:paraId="01ADF44B" w14:textId="77777777" w:rsidR="009B2735" w:rsidRPr="009B2735" w:rsidRDefault="009B2735" w:rsidP="009B2735">
      <w:pPr>
        <w:bidi/>
        <w:rPr>
          <w:rFonts w:cs="David" w:hint="cs"/>
          <w:rtl/>
        </w:rPr>
      </w:pPr>
    </w:p>
    <w:p w14:paraId="0981891D" w14:textId="77777777" w:rsidR="009B2735" w:rsidRPr="009B2735" w:rsidRDefault="009B2735" w:rsidP="009B2735">
      <w:pPr>
        <w:bidi/>
        <w:rPr>
          <w:rFonts w:cs="David" w:hint="cs"/>
          <w:rtl/>
        </w:rPr>
      </w:pPr>
      <w:r w:rsidRPr="009B2735">
        <w:rPr>
          <w:rFonts w:cs="David" w:hint="cs"/>
          <w:u w:val="single"/>
          <w:rtl/>
        </w:rPr>
        <w:t>מאיר פרוש:</w:t>
      </w:r>
    </w:p>
    <w:p w14:paraId="4975D9EC" w14:textId="77777777" w:rsidR="009B2735" w:rsidRPr="009B2735" w:rsidRDefault="009B2735" w:rsidP="009B2735">
      <w:pPr>
        <w:bidi/>
        <w:rPr>
          <w:rFonts w:cs="David" w:hint="cs"/>
          <w:rtl/>
        </w:rPr>
      </w:pPr>
    </w:p>
    <w:p w14:paraId="49361462" w14:textId="77777777" w:rsidR="009B2735" w:rsidRPr="009B2735" w:rsidRDefault="009B2735" w:rsidP="009B2735">
      <w:pPr>
        <w:bidi/>
        <w:ind w:firstLine="567"/>
        <w:rPr>
          <w:rFonts w:cs="David" w:hint="cs"/>
          <w:rtl/>
        </w:rPr>
      </w:pPr>
      <w:r w:rsidRPr="009B2735">
        <w:rPr>
          <w:rFonts w:cs="David" w:hint="cs"/>
          <w:rtl/>
        </w:rPr>
        <w:t>זו המלצה שאנחנו יכולים להחליט לגבי הקבוצה הראשונה?</w:t>
      </w:r>
    </w:p>
    <w:p w14:paraId="3AB8DF93" w14:textId="77777777" w:rsidR="009B2735" w:rsidRPr="009B2735" w:rsidRDefault="009B2735" w:rsidP="009B2735">
      <w:pPr>
        <w:bidi/>
        <w:rPr>
          <w:rFonts w:cs="David" w:hint="cs"/>
          <w:rtl/>
        </w:rPr>
      </w:pPr>
    </w:p>
    <w:p w14:paraId="6165DA6D" w14:textId="77777777" w:rsidR="009B2735" w:rsidRPr="009B2735" w:rsidRDefault="009B2735" w:rsidP="009B2735">
      <w:pPr>
        <w:bidi/>
        <w:rPr>
          <w:rFonts w:cs="David" w:hint="cs"/>
          <w:rtl/>
        </w:rPr>
      </w:pPr>
      <w:r w:rsidRPr="009B2735">
        <w:rPr>
          <w:rFonts w:cs="David" w:hint="cs"/>
          <w:u w:val="single"/>
          <w:rtl/>
        </w:rPr>
        <w:t>ארבל אסטרחן:</w:t>
      </w:r>
    </w:p>
    <w:p w14:paraId="1B796124" w14:textId="77777777" w:rsidR="009B2735" w:rsidRPr="009B2735" w:rsidRDefault="009B2735" w:rsidP="009B2735">
      <w:pPr>
        <w:bidi/>
        <w:rPr>
          <w:rFonts w:cs="David" w:hint="cs"/>
          <w:rtl/>
        </w:rPr>
      </w:pPr>
    </w:p>
    <w:p w14:paraId="1A9057E1" w14:textId="77777777" w:rsidR="009B2735" w:rsidRPr="009B2735" w:rsidRDefault="009B2735" w:rsidP="009B2735">
      <w:pPr>
        <w:bidi/>
        <w:rPr>
          <w:rFonts w:cs="David" w:hint="cs"/>
          <w:rtl/>
        </w:rPr>
      </w:pPr>
      <w:r w:rsidRPr="009B2735">
        <w:rPr>
          <w:rFonts w:cs="David" w:hint="cs"/>
          <w:rtl/>
        </w:rPr>
        <w:tab/>
        <w:t xml:space="preserve">אם אנחנו מחליטים מכאן ואילך </w:t>
      </w:r>
      <w:r w:rsidRPr="009B2735">
        <w:rPr>
          <w:rFonts w:cs="David"/>
          <w:rtl/>
        </w:rPr>
        <w:t>–</w:t>
      </w:r>
      <w:r w:rsidRPr="009B2735">
        <w:rPr>
          <w:rFonts w:cs="David" w:hint="cs"/>
          <w:rtl/>
        </w:rPr>
        <w:t xml:space="preserve"> כן.</w:t>
      </w:r>
    </w:p>
    <w:p w14:paraId="2E881640" w14:textId="77777777" w:rsidR="009B2735" w:rsidRPr="009B2735" w:rsidRDefault="009B2735" w:rsidP="009B2735">
      <w:pPr>
        <w:bidi/>
        <w:rPr>
          <w:rFonts w:cs="David" w:hint="cs"/>
          <w:rtl/>
        </w:rPr>
      </w:pPr>
    </w:p>
    <w:p w14:paraId="35CA61FA" w14:textId="77777777" w:rsidR="009B2735" w:rsidRPr="009B2735" w:rsidRDefault="009B2735" w:rsidP="009B2735">
      <w:pPr>
        <w:bidi/>
        <w:rPr>
          <w:rFonts w:cs="David" w:hint="cs"/>
          <w:rtl/>
        </w:rPr>
      </w:pPr>
      <w:r w:rsidRPr="009B2735">
        <w:rPr>
          <w:rFonts w:cs="David" w:hint="cs"/>
          <w:u w:val="single"/>
          <w:rtl/>
        </w:rPr>
        <w:t>מאיר פרוש:</w:t>
      </w:r>
    </w:p>
    <w:p w14:paraId="301D8DA9" w14:textId="77777777" w:rsidR="009B2735" w:rsidRPr="009B2735" w:rsidRDefault="009B2735" w:rsidP="009B2735">
      <w:pPr>
        <w:bidi/>
        <w:rPr>
          <w:rFonts w:cs="David" w:hint="cs"/>
          <w:rtl/>
        </w:rPr>
      </w:pPr>
    </w:p>
    <w:p w14:paraId="78D05E10" w14:textId="77777777" w:rsidR="009B2735" w:rsidRPr="009B2735" w:rsidRDefault="009B2735" w:rsidP="009B2735">
      <w:pPr>
        <w:bidi/>
        <w:rPr>
          <w:rFonts w:cs="David" w:hint="cs"/>
          <w:rtl/>
        </w:rPr>
      </w:pPr>
      <w:r w:rsidRPr="009B2735">
        <w:rPr>
          <w:rFonts w:cs="David" w:hint="cs"/>
          <w:rtl/>
        </w:rPr>
        <w:tab/>
        <w:t>אנחנו במצב שאפשר להחליט לגבי הזקנים האלה, הקבוצה הראשונה, שלא נותנים להם שירותי לשכה יותר?</w:t>
      </w:r>
    </w:p>
    <w:p w14:paraId="6CB58B90" w14:textId="77777777" w:rsidR="009B2735" w:rsidRPr="009B2735" w:rsidRDefault="009B2735" w:rsidP="009B2735">
      <w:pPr>
        <w:bidi/>
        <w:rPr>
          <w:rFonts w:cs="David" w:hint="cs"/>
          <w:rtl/>
        </w:rPr>
      </w:pPr>
    </w:p>
    <w:p w14:paraId="0BB807FB" w14:textId="77777777" w:rsidR="009B2735" w:rsidRPr="009B2735" w:rsidRDefault="009B2735" w:rsidP="009B2735">
      <w:pPr>
        <w:bidi/>
        <w:rPr>
          <w:rFonts w:cs="David" w:hint="cs"/>
          <w:rtl/>
        </w:rPr>
      </w:pPr>
      <w:r w:rsidRPr="009B2735">
        <w:rPr>
          <w:rFonts w:cs="David" w:hint="cs"/>
          <w:u w:val="single"/>
          <w:rtl/>
        </w:rPr>
        <w:t>ארבל אסטרחן:</w:t>
      </w:r>
    </w:p>
    <w:p w14:paraId="2E16D49E" w14:textId="77777777" w:rsidR="009B2735" w:rsidRPr="009B2735" w:rsidRDefault="009B2735" w:rsidP="009B2735">
      <w:pPr>
        <w:bidi/>
        <w:rPr>
          <w:rFonts w:cs="David" w:hint="cs"/>
          <w:rtl/>
        </w:rPr>
      </w:pPr>
    </w:p>
    <w:p w14:paraId="3CE78039" w14:textId="77777777" w:rsidR="009B2735" w:rsidRPr="009B2735" w:rsidRDefault="009B2735" w:rsidP="009B2735">
      <w:pPr>
        <w:bidi/>
        <w:rPr>
          <w:rFonts w:cs="David" w:hint="cs"/>
          <w:rtl/>
        </w:rPr>
      </w:pPr>
      <w:r w:rsidRPr="009B2735">
        <w:rPr>
          <w:rFonts w:cs="David" w:hint="cs"/>
          <w:rtl/>
        </w:rPr>
        <w:tab/>
        <w:t xml:space="preserve">היות ואלה זכויות נלוות, הן לא זכויות של פנסיה, והיות וכל החלטה תהיה מכאן ואילך, כמובן שהם לא יצטרכו להחזיר שום דבר, אפשר להחליט. </w:t>
      </w:r>
    </w:p>
    <w:p w14:paraId="182EE7D8" w14:textId="77777777" w:rsidR="009B2735" w:rsidRPr="009B2735" w:rsidRDefault="009B2735" w:rsidP="009B2735">
      <w:pPr>
        <w:bidi/>
        <w:rPr>
          <w:rFonts w:cs="David" w:hint="cs"/>
          <w:rtl/>
        </w:rPr>
      </w:pPr>
    </w:p>
    <w:p w14:paraId="5A811AD7" w14:textId="77777777" w:rsidR="009B2735" w:rsidRPr="009B2735" w:rsidRDefault="009B2735" w:rsidP="009B2735">
      <w:pPr>
        <w:bidi/>
        <w:rPr>
          <w:rFonts w:cs="David" w:hint="cs"/>
          <w:rtl/>
        </w:rPr>
      </w:pPr>
      <w:r w:rsidRPr="009B2735">
        <w:rPr>
          <w:rFonts w:cs="David" w:hint="cs"/>
          <w:u w:val="single"/>
          <w:rtl/>
        </w:rPr>
        <w:t>היו"ר יעקב מרגי:</w:t>
      </w:r>
    </w:p>
    <w:p w14:paraId="25EF8DFD" w14:textId="77777777" w:rsidR="009B2735" w:rsidRPr="009B2735" w:rsidRDefault="009B2735" w:rsidP="009B2735">
      <w:pPr>
        <w:bidi/>
        <w:rPr>
          <w:rFonts w:cs="David" w:hint="cs"/>
          <w:rtl/>
        </w:rPr>
      </w:pPr>
    </w:p>
    <w:p w14:paraId="7226DB41" w14:textId="77777777" w:rsidR="009B2735" w:rsidRPr="009B2735" w:rsidRDefault="009B2735" w:rsidP="009B2735">
      <w:pPr>
        <w:bidi/>
        <w:rPr>
          <w:rFonts w:cs="David" w:hint="cs"/>
          <w:rtl/>
        </w:rPr>
      </w:pPr>
      <w:r w:rsidRPr="009B2735">
        <w:rPr>
          <w:rFonts w:cs="David" w:hint="cs"/>
          <w:rtl/>
        </w:rPr>
        <w:tab/>
        <w:t xml:space="preserve">אם רוצים </w:t>
      </w:r>
      <w:r w:rsidRPr="009B2735">
        <w:rPr>
          <w:rFonts w:cs="David"/>
          <w:rtl/>
        </w:rPr>
        <w:t>–</w:t>
      </w:r>
      <w:r w:rsidRPr="009B2735">
        <w:rPr>
          <w:rFonts w:cs="David" w:hint="cs"/>
          <w:rtl/>
        </w:rPr>
        <w:t xml:space="preserve"> אפשר.</w:t>
      </w:r>
    </w:p>
    <w:p w14:paraId="57B63D3B" w14:textId="77777777" w:rsidR="009B2735" w:rsidRPr="009B2735" w:rsidRDefault="009B2735" w:rsidP="009B2735">
      <w:pPr>
        <w:bidi/>
        <w:rPr>
          <w:rFonts w:cs="David" w:hint="cs"/>
          <w:u w:val="single"/>
          <w:rtl/>
        </w:rPr>
      </w:pPr>
    </w:p>
    <w:p w14:paraId="0557DA94" w14:textId="77777777" w:rsidR="009B2735" w:rsidRPr="009B2735" w:rsidRDefault="009B2735" w:rsidP="009B2735">
      <w:pPr>
        <w:bidi/>
        <w:rPr>
          <w:rFonts w:cs="David" w:hint="cs"/>
          <w:rtl/>
        </w:rPr>
      </w:pPr>
      <w:r w:rsidRPr="009B2735">
        <w:rPr>
          <w:rFonts w:cs="David" w:hint="cs"/>
          <w:u w:val="single"/>
          <w:rtl/>
        </w:rPr>
        <w:t>חיים אורון:</w:t>
      </w:r>
    </w:p>
    <w:p w14:paraId="16690096" w14:textId="77777777" w:rsidR="009B2735" w:rsidRPr="009B2735" w:rsidRDefault="009B2735" w:rsidP="009B2735">
      <w:pPr>
        <w:bidi/>
        <w:rPr>
          <w:rFonts w:cs="David" w:hint="cs"/>
          <w:rtl/>
        </w:rPr>
      </w:pPr>
    </w:p>
    <w:p w14:paraId="55484365" w14:textId="77777777" w:rsidR="009B2735" w:rsidRPr="009B2735" w:rsidRDefault="009B2735" w:rsidP="009B2735">
      <w:pPr>
        <w:bidi/>
        <w:rPr>
          <w:rFonts w:cs="David" w:hint="cs"/>
          <w:rtl/>
        </w:rPr>
      </w:pPr>
      <w:r w:rsidRPr="009B2735">
        <w:rPr>
          <w:rFonts w:cs="David" w:hint="cs"/>
          <w:rtl/>
        </w:rPr>
        <w:tab/>
        <w:t xml:space="preserve"> הצעתי את ההצעה, אני חושב שהיא מיישרת את כל הקווים. אמרנו, לא לגעת בזכויות עד 1996, מעבר ל-1996 </w:t>
      </w:r>
      <w:r w:rsidRPr="009B2735">
        <w:rPr>
          <w:rFonts w:cs="David"/>
          <w:rtl/>
        </w:rPr>
        <w:t>–</w:t>
      </w:r>
      <w:r w:rsidRPr="009B2735">
        <w:rPr>
          <w:rFonts w:cs="David" w:hint="cs"/>
          <w:rtl/>
        </w:rPr>
        <w:t xml:space="preserve"> חמש שנים, מי שפקעו חמש השנים שלו, אני לא יודע כמה גרייס צריך בשביל לקנות אוטו, אתה רוצה שנה, אני הצעתי עד ה-1 בינואר. זה מצב אחיד לגבי כל נושאי המשרה.</w:t>
      </w:r>
    </w:p>
    <w:p w14:paraId="504E6FC7" w14:textId="77777777" w:rsidR="009B2735" w:rsidRPr="009B2735" w:rsidRDefault="009B2735" w:rsidP="009B2735">
      <w:pPr>
        <w:bidi/>
        <w:rPr>
          <w:rFonts w:cs="David" w:hint="cs"/>
          <w:rtl/>
        </w:rPr>
      </w:pPr>
    </w:p>
    <w:p w14:paraId="6C230952" w14:textId="77777777" w:rsidR="009B2735" w:rsidRPr="009B2735" w:rsidRDefault="009B2735" w:rsidP="009B2735">
      <w:pPr>
        <w:bidi/>
        <w:rPr>
          <w:rFonts w:cs="David" w:hint="cs"/>
          <w:rtl/>
        </w:rPr>
      </w:pPr>
      <w:r w:rsidRPr="009B2735">
        <w:rPr>
          <w:rFonts w:cs="David" w:hint="cs"/>
          <w:u w:val="single"/>
          <w:rtl/>
        </w:rPr>
        <w:t>ראובן ריבלין:</w:t>
      </w:r>
    </w:p>
    <w:p w14:paraId="17297B70" w14:textId="77777777" w:rsidR="009B2735" w:rsidRPr="009B2735" w:rsidRDefault="009B2735" w:rsidP="009B2735">
      <w:pPr>
        <w:bidi/>
        <w:rPr>
          <w:rFonts w:cs="David" w:hint="cs"/>
          <w:rtl/>
        </w:rPr>
      </w:pPr>
    </w:p>
    <w:p w14:paraId="2D7139DA" w14:textId="77777777" w:rsidR="009B2735" w:rsidRPr="009B2735" w:rsidRDefault="009B2735" w:rsidP="009B2735">
      <w:pPr>
        <w:bidi/>
        <w:rPr>
          <w:rFonts w:cs="David" w:hint="cs"/>
          <w:rtl/>
        </w:rPr>
      </w:pPr>
      <w:r w:rsidRPr="009B2735">
        <w:rPr>
          <w:rFonts w:cs="David" w:hint="cs"/>
          <w:rtl/>
        </w:rPr>
        <w:tab/>
        <w:t xml:space="preserve"> 1 בינואר 2009.</w:t>
      </w:r>
    </w:p>
    <w:p w14:paraId="6BC52294" w14:textId="77777777" w:rsidR="009B2735" w:rsidRPr="009B2735" w:rsidRDefault="009B2735" w:rsidP="009B2735">
      <w:pPr>
        <w:bidi/>
        <w:rPr>
          <w:rFonts w:cs="David" w:hint="cs"/>
          <w:rtl/>
        </w:rPr>
      </w:pPr>
    </w:p>
    <w:p w14:paraId="04CC856D" w14:textId="77777777" w:rsidR="009B2735" w:rsidRPr="009B2735" w:rsidRDefault="009B2735" w:rsidP="009B2735">
      <w:pPr>
        <w:bidi/>
        <w:rPr>
          <w:rFonts w:cs="David" w:hint="cs"/>
          <w:rtl/>
        </w:rPr>
      </w:pPr>
      <w:r w:rsidRPr="009B2735">
        <w:rPr>
          <w:rFonts w:cs="David" w:hint="cs"/>
          <w:u w:val="single"/>
          <w:rtl/>
        </w:rPr>
        <w:t>חיים אורון:</w:t>
      </w:r>
    </w:p>
    <w:p w14:paraId="35274B3D" w14:textId="77777777" w:rsidR="009B2735" w:rsidRPr="009B2735" w:rsidRDefault="009B2735" w:rsidP="009B2735">
      <w:pPr>
        <w:bidi/>
        <w:rPr>
          <w:rFonts w:cs="David" w:hint="cs"/>
          <w:rtl/>
        </w:rPr>
      </w:pPr>
    </w:p>
    <w:p w14:paraId="3F7E362E" w14:textId="77777777" w:rsidR="009B2735" w:rsidRPr="009B2735" w:rsidRDefault="009B2735" w:rsidP="009B2735">
      <w:pPr>
        <w:bidi/>
        <w:rPr>
          <w:rFonts w:cs="David" w:hint="cs"/>
          <w:rtl/>
        </w:rPr>
      </w:pPr>
      <w:r w:rsidRPr="009B2735">
        <w:rPr>
          <w:rFonts w:cs="David" w:hint="cs"/>
          <w:rtl/>
        </w:rPr>
        <w:tab/>
        <w:t xml:space="preserve"> על זה תהיה הצבעה נוספת.</w:t>
      </w:r>
    </w:p>
    <w:p w14:paraId="67F16670" w14:textId="77777777" w:rsidR="009B2735" w:rsidRPr="009B2735" w:rsidRDefault="009B2735" w:rsidP="009B2735">
      <w:pPr>
        <w:bidi/>
        <w:rPr>
          <w:rFonts w:cs="David" w:hint="cs"/>
          <w:rtl/>
        </w:rPr>
      </w:pPr>
    </w:p>
    <w:p w14:paraId="32F3CDD3" w14:textId="77777777" w:rsidR="009B2735" w:rsidRPr="009B2735" w:rsidRDefault="009B2735" w:rsidP="009B2735">
      <w:pPr>
        <w:bidi/>
        <w:rPr>
          <w:rFonts w:cs="David" w:hint="cs"/>
          <w:rtl/>
        </w:rPr>
      </w:pPr>
      <w:r w:rsidRPr="009B2735">
        <w:rPr>
          <w:rFonts w:cs="David" w:hint="cs"/>
          <w:u w:val="single"/>
          <w:rtl/>
        </w:rPr>
        <w:t>שלי יחימוביץ:</w:t>
      </w:r>
    </w:p>
    <w:p w14:paraId="4E2BEA26" w14:textId="77777777" w:rsidR="009B2735" w:rsidRPr="009B2735" w:rsidRDefault="009B2735" w:rsidP="009B2735">
      <w:pPr>
        <w:bidi/>
        <w:rPr>
          <w:rFonts w:cs="David" w:hint="cs"/>
          <w:rtl/>
        </w:rPr>
      </w:pPr>
    </w:p>
    <w:p w14:paraId="05C28D20" w14:textId="77777777" w:rsidR="009B2735" w:rsidRPr="009B2735" w:rsidRDefault="009B2735" w:rsidP="009B2735">
      <w:pPr>
        <w:bidi/>
        <w:rPr>
          <w:rFonts w:cs="David" w:hint="cs"/>
          <w:rtl/>
        </w:rPr>
      </w:pPr>
      <w:r w:rsidRPr="009B2735">
        <w:rPr>
          <w:rFonts w:cs="David" w:hint="cs"/>
          <w:rtl/>
        </w:rPr>
        <w:tab/>
        <w:t xml:space="preserve">אדוני היושב-ראש, קודם כל אני שמחה על השינוי ב-180 מעלות שעשתה יושבת-ראש הכנסת דליה איציק מאז הישיבה האחרונה, שהיתה ישיבה מאוד מביכה, ולצערי, היתה לגופו של אדם, כי נוצר אז הרושם שמא חלילה יושבת-ראש הכנסת מנסה לארגן לעצמה רכב צמוד לכל החיים. אני שמחה שבמהלך החודשיים האלה נעשתה חשיבה מחודשת והרעיון הזה ירד מהפרק. אני גם רוצה לשבח את חבר הכנסת רובי ריבלין, ששוב מוכיח ממלכתיות. </w:t>
      </w:r>
    </w:p>
    <w:p w14:paraId="13ACA586" w14:textId="77777777" w:rsidR="009B2735" w:rsidRPr="009B2735" w:rsidRDefault="009B2735" w:rsidP="009B2735">
      <w:pPr>
        <w:bidi/>
        <w:rPr>
          <w:rFonts w:cs="David" w:hint="cs"/>
          <w:rtl/>
        </w:rPr>
      </w:pPr>
    </w:p>
    <w:p w14:paraId="6156AF30" w14:textId="77777777" w:rsidR="009B2735" w:rsidRPr="009B2735" w:rsidRDefault="009B2735" w:rsidP="009B2735">
      <w:pPr>
        <w:bidi/>
        <w:rPr>
          <w:rFonts w:cs="David" w:hint="cs"/>
          <w:rtl/>
        </w:rPr>
      </w:pPr>
      <w:r w:rsidRPr="009B2735">
        <w:rPr>
          <w:rFonts w:cs="David" w:hint="cs"/>
          <w:u w:val="single"/>
          <w:rtl/>
        </w:rPr>
        <w:t>ראובן ריבלין:</w:t>
      </w:r>
    </w:p>
    <w:p w14:paraId="558BB667" w14:textId="77777777" w:rsidR="009B2735" w:rsidRPr="009B2735" w:rsidRDefault="009B2735" w:rsidP="009B2735">
      <w:pPr>
        <w:bidi/>
        <w:rPr>
          <w:rFonts w:cs="David" w:hint="cs"/>
          <w:rtl/>
        </w:rPr>
      </w:pPr>
    </w:p>
    <w:p w14:paraId="6BE171D2" w14:textId="77777777" w:rsidR="009B2735" w:rsidRPr="009B2735" w:rsidRDefault="009B2735" w:rsidP="009B2735">
      <w:pPr>
        <w:bidi/>
        <w:rPr>
          <w:rFonts w:cs="David"/>
          <w:u w:val="single"/>
          <w:rtl/>
        </w:rPr>
      </w:pPr>
      <w:r w:rsidRPr="009B2735">
        <w:rPr>
          <w:rFonts w:cs="David" w:hint="cs"/>
          <w:rtl/>
        </w:rPr>
        <w:tab/>
        <w:t xml:space="preserve"> אני מתכנן להיות חבר כנסת עד לכתי, בין כה אני לא הייתי יכול לקבל פעמיים זכות.</w:t>
      </w:r>
    </w:p>
    <w:p w14:paraId="42D86E6A" w14:textId="77777777" w:rsidR="009B2735" w:rsidRPr="009B2735" w:rsidRDefault="009B2735" w:rsidP="009B2735">
      <w:pPr>
        <w:bidi/>
        <w:rPr>
          <w:rFonts w:cs="David" w:hint="cs"/>
          <w:rtl/>
        </w:rPr>
      </w:pPr>
      <w:r w:rsidRPr="009B2735">
        <w:rPr>
          <w:rFonts w:cs="David"/>
          <w:u w:val="single"/>
          <w:rtl/>
        </w:rPr>
        <w:br w:type="page"/>
      </w:r>
      <w:r w:rsidRPr="009B2735">
        <w:rPr>
          <w:rFonts w:cs="David" w:hint="cs"/>
          <w:u w:val="single"/>
          <w:rtl/>
        </w:rPr>
        <w:t>היו"ר יעקב מרגי:</w:t>
      </w:r>
    </w:p>
    <w:p w14:paraId="0410AC5B" w14:textId="77777777" w:rsidR="009B2735" w:rsidRPr="009B2735" w:rsidRDefault="009B2735" w:rsidP="009B2735">
      <w:pPr>
        <w:bidi/>
        <w:rPr>
          <w:rFonts w:cs="David" w:hint="cs"/>
          <w:rtl/>
        </w:rPr>
      </w:pPr>
    </w:p>
    <w:p w14:paraId="0EB0DC5A" w14:textId="77777777" w:rsidR="009B2735" w:rsidRPr="009B2735" w:rsidRDefault="009B2735" w:rsidP="009B2735">
      <w:pPr>
        <w:bidi/>
        <w:rPr>
          <w:rFonts w:cs="David" w:hint="cs"/>
          <w:rtl/>
        </w:rPr>
      </w:pPr>
      <w:r w:rsidRPr="009B2735">
        <w:rPr>
          <w:rFonts w:cs="David" w:hint="cs"/>
          <w:rtl/>
        </w:rPr>
        <w:tab/>
        <w:t>רבותי, אני רוצה להגיע להצבעה היום. העלינו את זה כדי להצביע היום.</w:t>
      </w:r>
    </w:p>
    <w:p w14:paraId="32023280" w14:textId="77777777" w:rsidR="009B2735" w:rsidRPr="009B2735" w:rsidRDefault="009B2735" w:rsidP="009B2735">
      <w:pPr>
        <w:bidi/>
        <w:rPr>
          <w:rFonts w:cs="David" w:hint="cs"/>
          <w:rtl/>
        </w:rPr>
      </w:pPr>
    </w:p>
    <w:p w14:paraId="19582F1F" w14:textId="77777777" w:rsidR="009B2735" w:rsidRPr="009B2735" w:rsidRDefault="009B2735" w:rsidP="009B2735">
      <w:pPr>
        <w:bidi/>
        <w:rPr>
          <w:rFonts w:cs="David" w:hint="cs"/>
          <w:rtl/>
        </w:rPr>
      </w:pPr>
      <w:r w:rsidRPr="009B2735">
        <w:rPr>
          <w:rFonts w:cs="David" w:hint="cs"/>
          <w:u w:val="single"/>
          <w:rtl/>
        </w:rPr>
        <w:t>שלי יחימוביץ:</w:t>
      </w:r>
    </w:p>
    <w:p w14:paraId="67146AD6" w14:textId="77777777" w:rsidR="009B2735" w:rsidRPr="009B2735" w:rsidRDefault="009B2735" w:rsidP="009B2735">
      <w:pPr>
        <w:bidi/>
        <w:rPr>
          <w:rFonts w:cs="David" w:hint="cs"/>
          <w:rtl/>
        </w:rPr>
      </w:pPr>
    </w:p>
    <w:p w14:paraId="155384E3" w14:textId="77777777" w:rsidR="009B2735" w:rsidRPr="009B2735" w:rsidRDefault="009B2735" w:rsidP="009B2735">
      <w:pPr>
        <w:bidi/>
        <w:rPr>
          <w:rFonts w:cs="David" w:hint="cs"/>
          <w:rtl/>
        </w:rPr>
      </w:pPr>
      <w:r w:rsidRPr="009B2735">
        <w:rPr>
          <w:rFonts w:cs="David" w:hint="cs"/>
          <w:rtl/>
        </w:rPr>
        <w:tab/>
        <w:t xml:space="preserve"> אני רוצה לשבח את חבר הכנסת רובי ריבלין שבהתנדבות נטל על עצמו את הדבר הזה שלכאורה הוא מובן מאליו, אבל מתברר, מהתנהלות הדברים בחודשיים האחרונים, שהוא לא מובן מאליו. והנה, הוא בא ואומר: רוצה אני להחיל על עצמי את אותם כללים אחרים שאנחנו החלנו על אחרים. למרות שהוא לא היה חייב, הוא עשה את זה מרצונו החופשי, כדי להיות דוגמה ומופת. ושוב הוא הוכיח ממלכתיות רבה, כהרגלו. </w:t>
      </w:r>
    </w:p>
    <w:p w14:paraId="401DB695" w14:textId="77777777" w:rsidR="009B2735" w:rsidRPr="009B2735" w:rsidRDefault="009B2735" w:rsidP="009B2735">
      <w:pPr>
        <w:bidi/>
        <w:rPr>
          <w:rFonts w:cs="David" w:hint="cs"/>
          <w:rtl/>
        </w:rPr>
      </w:pPr>
    </w:p>
    <w:p w14:paraId="4EF23BDC" w14:textId="77777777" w:rsidR="009B2735" w:rsidRPr="009B2735" w:rsidRDefault="009B2735" w:rsidP="009B2735">
      <w:pPr>
        <w:bidi/>
        <w:rPr>
          <w:rFonts w:cs="David" w:hint="cs"/>
          <w:rtl/>
        </w:rPr>
      </w:pPr>
      <w:r w:rsidRPr="009B2735">
        <w:rPr>
          <w:rFonts w:cs="David"/>
        </w:rPr>
        <w:tab/>
      </w:r>
      <w:r w:rsidRPr="009B2735">
        <w:rPr>
          <w:rFonts w:cs="David" w:hint="cs"/>
          <w:rtl/>
        </w:rPr>
        <w:t>כדי לא לסבך את הדברים ולהפסיק ולהתעסק בכל מיני ניואנסים אני מציעה לקחת את החלטת ועדת שוחט, כפי שהיא, במדויק, לרבות התחולה, ולהחיל אותה גם על יושבי-ראש הכנסת. הוועדה הזאת עשתה עבודה יסודית ביותר, היא הביאה בחשבון את כל ההתנגדויות, היא הגיעה למסקנות מאוד מושכלות, בואו לא נבלבל לעצמנו ולציבור את המוח ופשוט נחיל על יושבי-ראש הכנסת את כל מה שהחליטה ועדת שוחט בשעתו. מבחינתי, אפשר להצביע על זה עכשיו. בסופו של דבר הצעת החוק עושה גם חסד וכבוד לזקנינו, היא לא פוגעת במבוגרים באמת, גם בנשיאים, גם בראשי ממשלה וגם ביושבי-ראש כנסת, והיא בהחלט זכות שאינה מגיעה לצעירים שבינינו, לכן היא צודקת מבחינה אישית.</w:t>
      </w:r>
    </w:p>
    <w:p w14:paraId="3DEF3692" w14:textId="77777777" w:rsidR="009B2735" w:rsidRPr="009B2735" w:rsidRDefault="009B2735" w:rsidP="009B2735">
      <w:pPr>
        <w:bidi/>
        <w:rPr>
          <w:rFonts w:cs="David" w:hint="cs"/>
          <w:rtl/>
        </w:rPr>
      </w:pPr>
    </w:p>
    <w:p w14:paraId="1D0D5C1A" w14:textId="77777777" w:rsidR="009B2735" w:rsidRPr="009B2735" w:rsidRDefault="009B2735" w:rsidP="009B2735">
      <w:pPr>
        <w:bidi/>
        <w:rPr>
          <w:rFonts w:cs="David" w:hint="cs"/>
          <w:rtl/>
        </w:rPr>
      </w:pPr>
      <w:r w:rsidRPr="009B2735">
        <w:rPr>
          <w:rFonts w:cs="David" w:hint="cs"/>
          <w:rtl/>
        </w:rPr>
        <w:tab/>
        <w:t>בשולי הדברים אני רוצה להוסיף הערה אחת. התקשר אלי היום אחד מיושבי-ראש הכנסת שנכחו בישיבה הקודמת וקבל על כך שהם לא הוזמנו, כיוון שלא ייתכן לעשות דיון על אדם שלא בנוכחותו.</w:t>
      </w:r>
    </w:p>
    <w:p w14:paraId="24931BDA" w14:textId="77777777" w:rsidR="009B2735" w:rsidRPr="009B2735" w:rsidRDefault="009B2735" w:rsidP="009B2735">
      <w:pPr>
        <w:bidi/>
        <w:rPr>
          <w:rFonts w:cs="David" w:hint="cs"/>
          <w:rtl/>
        </w:rPr>
      </w:pPr>
    </w:p>
    <w:p w14:paraId="3AA03BD5" w14:textId="77777777" w:rsidR="009B2735" w:rsidRPr="009B2735" w:rsidRDefault="009B2735" w:rsidP="009B2735">
      <w:pPr>
        <w:bidi/>
        <w:rPr>
          <w:rFonts w:cs="David" w:hint="cs"/>
          <w:rtl/>
        </w:rPr>
      </w:pPr>
      <w:r w:rsidRPr="009B2735">
        <w:rPr>
          <w:rFonts w:cs="David" w:hint="cs"/>
          <w:u w:val="single"/>
          <w:rtl/>
        </w:rPr>
        <w:t>אביגדור יצחקי:</w:t>
      </w:r>
    </w:p>
    <w:p w14:paraId="302438B7" w14:textId="77777777" w:rsidR="009B2735" w:rsidRPr="009B2735" w:rsidRDefault="009B2735" w:rsidP="009B2735">
      <w:pPr>
        <w:bidi/>
        <w:rPr>
          <w:rFonts w:cs="David" w:hint="cs"/>
          <w:rtl/>
        </w:rPr>
      </w:pPr>
    </w:p>
    <w:p w14:paraId="78A09241" w14:textId="77777777" w:rsidR="009B2735" w:rsidRPr="009B2735" w:rsidRDefault="009B2735" w:rsidP="009B2735">
      <w:pPr>
        <w:bidi/>
        <w:rPr>
          <w:rFonts w:cs="David" w:hint="cs"/>
          <w:rtl/>
        </w:rPr>
      </w:pPr>
      <w:r w:rsidRPr="009B2735">
        <w:rPr>
          <w:rFonts w:cs="David" w:hint="cs"/>
          <w:rtl/>
        </w:rPr>
        <w:tab/>
        <w:t xml:space="preserve"> לתומי חשבתי שהם לא באו כי הם מסכימים להצעה.</w:t>
      </w:r>
    </w:p>
    <w:p w14:paraId="4317B648" w14:textId="77777777" w:rsidR="009B2735" w:rsidRPr="009B2735" w:rsidRDefault="009B2735" w:rsidP="009B2735">
      <w:pPr>
        <w:bidi/>
        <w:rPr>
          <w:rFonts w:cs="David" w:hint="cs"/>
          <w:rtl/>
        </w:rPr>
      </w:pPr>
    </w:p>
    <w:p w14:paraId="7FB8CCEE" w14:textId="77777777" w:rsidR="009B2735" w:rsidRPr="009B2735" w:rsidRDefault="009B2735" w:rsidP="009B2735">
      <w:pPr>
        <w:bidi/>
        <w:rPr>
          <w:rFonts w:cs="David" w:hint="cs"/>
          <w:rtl/>
        </w:rPr>
      </w:pPr>
      <w:r w:rsidRPr="009B2735">
        <w:rPr>
          <w:rFonts w:cs="David" w:hint="cs"/>
          <w:u w:val="single"/>
          <w:rtl/>
        </w:rPr>
        <w:t>היו"ר יעקב מרגי:</w:t>
      </w:r>
    </w:p>
    <w:p w14:paraId="6F9AD26D" w14:textId="77777777" w:rsidR="009B2735" w:rsidRPr="009B2735" w:rsidRDefault="009B2735" w:rsidP="009B2735">
      <w:pPr>
        <w:bidi/>
        <w:rPr>
          <w:rFonts w:cs="David" w:hint="cs"/>
          <w:rtl/>
        </w:rPr>
      </w:pPr>
    </w:p>
    <w:p w14:paraId="21878521" w14:textId="77777777" w:rsidR="009B2735" w:rsidRPr="009B2735" w:rsidRDefault="009B2735" w:rsidP="009B2735">
      <w:pPr>
        <w:bidi/>
        <w:rPr>
          <w:rFonts w:cs="David" w:hint="cs"/>
          <w:rtl/>
        </w:rPr>
      </w:pPr>
      <w:r w:rsidRPr="009B2735">
        <w:rPr>
          <w:rFonts w:cs="David" w:hint="cs"/>
          <w:rtl/>
        </w:rPr>
        <w:tab/>
        <w:t>הם לא הוזמנו, אני לא הזמנתי אותם.</w:t>
      </w:r>
    </w:p>
    <w:p w14:paraId="670AFB42" w14:textId="77777777" w:rsidR="009B2735" w:rsidRPr="009B2735" w:rsidRDefault="009B2735" w:rsidP="009B2735">
      <w:pPr>
        <w:bidi/>
        <w:rPr>
          <w:rFonts w:cs="David" w:hint="cs"/>
          <w:rtl/>
        </w:rPr>
      </w:pPr>
    </w:p>
    <w:p w14:paraId="2B55FCA1" w14:textId="77777777" w:rsidR="009B2735" w:rsidRPr="009B2735" w:rsidRDefault="009B2735" w:rsidP="009B2735">
      <w:pPr>
        <w:bidi/>
        <w:rPr>
          <w:rFonts w:cs="David" w:hint="cs"/>
          <w:rtl/>
        </w:rPr>
      </w:pPr>
      <w:r w:rsidRPr="009B2735">
        <w:rPr>
          <w:rFonts w:cs="David" w:hint="cs"/>
          <w:u w:val="single"/>
          <w:rtl/>
        </w:rPr>
        <w:t>שלי יחימוביץ:</w:t>
      </w:r>
    </w:p>
    <w:p w14:paraId="1CC96450" w14:textId="77777777" w:rsidR="009B2735" w:rsidRPr="009B2735" w:rsidRDefault="009B2735" w:rsidP="009B2735">
      <w:pPr>
        <w:bidi/>
        <w:rPr>
          <w:rFonts w:cs="David" w:hint="cs"/>
          <w:rtl/>
        </w:rPr>
      </w:pPr>
    </w:p>
    <w:p w14:paraId="751A10E6" w14:textId="77777777" w:rsidR="009B2735" w:rsidRPr="009B2735" w:rsidRDefault="009B2735" w:rsidP="009B2735">
      <w:pPr>
        <w:bidi/>
        <w:rPr>
          <w:rFonts w:cs="David" w:hint="cs"/>
          <w:rtl/>
        </w:rPr>
      </w:pPr>
      <w:r w:rsidRPr="009B2735">
        <w:rPr>
          <w:rFonts w:cs="David" w:hint="cs"/>
          <w:rtl/>
        </w:rPr>
        <w:tab/>
        <w:t xml:space="preserve"> אדוני היושב-ראש, אתה צודק, תן לי להשלים את דברי. אמרתי לו, וגם חשוב לי לומר את הדברים כאן, הדיון הוא לא לגופו של אדם, הדיון הוא דיון עקרוני בינינו חברי הכנסת לבין הציבור, ולא בינינו חברי הכנסת לבין אנשים מסוימים, ועל כן טוב שהם לא הוזמנו. יתרה מזו, אנחנו לא נוהגים להזמין את האנשים שאנחנו קובעים להם גורלות לשבת בוועדות הכנסת. כשאנחנו מחליטים על הקפאה נוספת בשכר המינימום לצערי הרב, אנחנו לא מזמינים את כל הנפגעים בהקפאה בשכר המינימום שיאמרו את דברם, ולכן גם כאשר הדבר נוגע לנו, עצמנו ובשרנו, אין שום סיבה שיהיה לנו ייצוג פרסונלי בעניינים עקרוניים.</w:t>
      </w:r>
    </w:p>
    <w:p w14:paraId="04073E78" w14:textId="77777777" w:rsidR="009B2735" w:rsidRPr="009B2735" w:rsidRDefault="009B2735" w:rsidP="009B2735">
      <w:pPr>
        <w:bidi/>
        <w:rPr>
          <w:rFonts w:cs="David" w:hint="cs"/>
          <w:rtl/>
        </w:rPr>
      </w:pPr>
    </w:p>
    <w:p w14:paraId="24F43F43" w14:textId="77777777" w:rsidR="009B2735" w:rsidRPr="009B2735" w:rsidRDefault="009B2735" w:rsidP="009B2735">
      <w:pPr>
        <w:bidi/>
        <w:rPr>
          <w:rFonts w:cs="David" w:hint="cs"/>
          <w:rtl/>
        </w:rPr>
      </w:pPr>
      <w:r w:rsidRPr="009B2735">
        <w:rPr>
          <w:rFonts w:cs="David" w:hint="cs"/>
          <w:u w:val="single"/>
          <w:rtl/>
        </w:rPr>
        <w:t>זאב אלקין:</w:t>
      </w:r>
    </w:p>
    <w:p w14:paraId="492BB39F" w14:textId="77777777" w:rsidR="009B2735" w:rsidRPr="009B2735" w:rsidRDefault="009B2735" w:rsidP="009B2735">
      <w:pPr>
        <w:bidi/>
        <w:rPr>
          <w:rFonts w:cs="David" w:hint="cs"/>
          <w:rtl/>
        </w:rPr>
      </w:pPr>
    </w:p>
    <w:p w14:paraId="2C96C323" w14:textId="77777777" w:rsidR="009B2735" w:rsidRPr="009B2735" w:rsidRDefault="009B2735" w:rsidP="009B2735">
      <w:pPr>
        <w:bidi/>
        <w:rPr>
          <w:rFonts w:cs="David" w:hint="cs"/>
          <w:rtl/>
        </w:rPr>
      </w:pPr>
      <w:r w:rsidRPr="009B2735">
        <w:rPr>
          <w:rFonts w:cs="David" w:hint="cs"/>
          <w:rtl/>
        </w:rPr>
        <w:tab/>
        <w:t>אדוני היושב-ראש, קודם כול לגבי שתי ההצעות שלמעשה הונחו כאן בפנינו: האחת, ההצעה של שני יושבי-ראש הכנסת, שנבנתה מדורג, להחיל את זה מהכנסת השש-עשרה; והשנייה, ההצעה של חבר הכנסת אורון, להשוות את זה לגמרי להחלטת ועדת שוחט ולהתחיל מ-1996. אני תומך באופן חד משמעי בהצעה של חבר הכנסת אורון, אני חושב שכל הכיוון של הדיון זה השוואה לתנאי ראש הממשלה, ועל כן אין סיבה לא ללכת מאותה נקודת זמן, מ-1996. אין כאן שום עניין פרסונלי, אדוני היושב-ראש, שקשור ליושב-ראש הכנסת לשעבר שילנסקי או שבח וייס, אלא, כמו שראשי ממשלה קודמים זה לא חל עליהם, כך זה נכון גם על יושבי-הראש.</w:t>
      </w:r>
    </w:p>
    <w:p w14:paraId="2EC8F088" w14:textId="77777777" w:rsidR="009B2735" w:rsidRPr="009B2735" w:rsidRDefault="009B2735" w:rsidP="009B2735">
      <w:pPr>
        <w:bidi/>
        <w:rPr>
          <w:rFonts w:cs="David" w:hint="cs"/>
          <w:rtl/>
        </w:rPr>
      </w:pPr>
    </w:p>
    <w:p w14:paraId="6DC04A93" w14:textId="77777777" w:rsidR="009B2735" w:rsidRPr="009B2735" w:rsidRDefault="009B2735" w:rsidP="009B2735">
      <w:pPr>
        <w:bidi/>
        <w:rPr>
          <w:rFonts w:cs="David" w:hint="cs"/>
          <w:rtl/>
        </w:rPr>
      </w:pPr>
      <w:r w:rsidRPr="009B2735">
        <w:rPr>
          <w:rFonts w:cs="David" w:hint="cs"/>
          <w:u w:val="single"/>
          <w:rtl/>
        </w:rPr>
        <w:t>היו"ר יעקב מרגי:</w:t>
      </w:r>
    </w:p>
    <w:p w14:paraId="04F9D9F3" w14:textId="77777777" w:rsidR="009B2735" w:rsidRPr="009B2735" w:rsidRDefault="009B2735" w:rsidP="009B2735">
      <w:pPr>
        <w:bidi/>
        <w:rPr>
          <w:rFonts w:cs="David" w:hint="cs"/>
          <w:rtl/>
        </w:rPr>
      </w:pPr>
    </w:p>
    <w:p w14:paraId="002AEC2A" w14:textId="77777777" w:rsidR="009B2735" w:rsidRPr="009B2735" w:rsidRDefault="009B2735" w:rsidP="009B2735">
      <w:pPr>
        <w:bidi/>
        <w:rPr>
          <w:rFonts w:cs="David" w:hint="cs"/>
          <w:rtl/>
        </w:rPr>
      </w:pPr>
      <w:r w:rsidRPr="009B2735">
        <w:rPr>
          <w:rFonts w:cs="David" w:hint="cs"/>
          <w:rtl/>
        </w:rPr>
        <w:tab/>
        <w:t>באמירתי רציתי להוכיח את כל אלה שקופצים לפני העגלה.</w:t>
      </w:r>
    </w:p>
    <w:p w14:paraId="09B2B32B" w14:textId="77777777" w:rsidR="009B2735" w:rsidRPr="009B2735" w:rsidRDefault="009B2735" w:rsidP="009B2735">
      <w:pPr>
        <w:bidi/>
        <w:rPr>
          <w:rFonts w:cs="David" w:hint="cs"/>
          <w:rtl/>
        </w:rPr>
      </w:pPr>
      <w:r w:rsidRPr="009B2735">
        <w:rPr>
          <w:rFonts w:cs="David"/>
          <w:u w:val="single"/>
          <w:rtl/>
        </w:rPr>
        <w:br w:type="page"/>
      </w:r>
      <w:r w:rsidRPr="009B2735">
        <w:rPr>
          <w:rFonts w:cs="David" w:hint="cs"/>
          <w:u w:val="single"/>
          <w:rtl/>
        </w:rPr>
        <w:t>זאב אלקין:</w:t>
      </w:r>
    </w:p>
    <w:p w14:paraId="27903D09" w14:textId="77777777" w:rsidR="009B2735" w:rsidRPr="009B2735" w:rsidRDefault="009B2735" w:rsidP="009B2735">
      <w:pPr>
        <w:bidi/>
        <w:rPr>
          <w:rFonts w:cs="David" w:hint="cs"/>
          <w:rtl/>
        </w:rPr>
      </w:pPr>
    </w:p>
    <w:p w14:paraId="63823DE7" w14:textId="77777777" w:rsidR="009B2735" w:rsidRPr="009B2735" w:rsidRDefault="009B2735" w:rsidP="009B2735">
      <w:pPr>
        <w:bidi/>
        <w:rPr>
          <w:rFonts w:cs="David" w:hint="cs"/>
          <w:rtl/>
        </w:rPr>
      </w:pPr>
      <w:r w:rsidRPr="009B2735">
        <w:rPr>
          <w:rFonts w:cs="David" w:hint="cs"/>
          <w:rtl/>
        </w:rPr>
        <w:tab/>
        <w:t xml:space="preserve"> אדוני היושב-ראש, אני רוצה להביא בפני חברי, חברי הכנסת, סוגיה נוספת בעניין, שאני חייב להגיד שלא אני העליתי, אלא העלו אותה בפני מספר גדול מאוד של אזרחים. כשהסוגיה הזאת התעוררה לראשונה, ולאחר התבטאויות מרתקות של יושב-ראש הכנסת לשעבר אברהם בורג, והסוגיה היא מאוד-מאוד פשוטה, מעניין שלא לעניין באותו עניין. היום אזרח קשיש שמקבל גמלה ממדינת ישראל והשלמת הכנסה, במידה והוא עוזב את שטח המדינה יותר מ-72 יום בשנה, נשללת ממנו הגמלה וגם עזרה לדיור סוציאלי, גם אם הוא עזב מסיבות בריאותיות, גם אם הוא נסע לבקר את הקרובים. יותר מזה, פעם החוק הגביל אותו לחודש אחד בלבד, עכשיו בקושי רב הגדילו את זה ל-72 יום, וגם הגבילו לשלוש פעמים בשנה. שאלו אותי אזרחים קשישים רבים, שזה המקור היחיד לפרנסתם, למה דינם צריך להיות גרוע יותר, ולמה מחבר הכנסת לשעבר ויושב-ראש הכנסת לשעבר אברהם בורג, שעל פי הפרסומים ועל פי התבטאויותיו מבלה חלק גדול מאוד מזמנו בצרפת--</w:t>
      </w:r>
    </w:p>
    <w:p w14:paraId="168DA7FE" w14:textId="77777777" w:rsidR="009B2735" w:rsidRPr="009B2735" w:rsidRDefault="009B2735" w:rsidP="009B2735">
      <w:pPr>
        <w:bidi/>
        <w:rPr>
          <w:rFonts w:cs="David" w:hint="cs"/>
          <w:rtl/>
        </w:rPr>
      </w:pPr>
    </w:p>
    <w:p w14:paraId="537267A1" w14:textId="77777777" w:rsidR="009B2735" w:rsidRPr="009B2735" w:rsidRDefault="009B2735" w:rsidP="009B2735">
      <w:pPr>
        <w:bidi/>
        <w:rPr>
          <w:rFonts w:cs="David" w:hint="cs"/>
          <w:rtl/>
        </w:rPr>
      </w:pPr>
      <w:r w:rsidRPr="009B2735">
        <w:rPr>
          <w:rFonts w:cs="David" w:hint="cs"/>
          <w:u w:val="single"/>
          <w:rtl/>
        </w:rPr>
        <w:t>שלי יחימוביץ:</w:t>
      </w:r>
    </w:p>
    <w:p w14:paraId="66FE79B5" w14:textId="77777777" w:rsidR="009B2735" w:rsidRPr="009B2735" w:rsidRDefault="009B2735" w:rsidP="009B2735">
      <w:pPr>
        <w:bidi/>
        <w:rPr>
          <w:rFonts w:cs="David" w:hint="cs"/>
          <w:rtl/>
        </w:rPr>
      </w:pPr>
    </w:p>
    <w:p w14:paraId="4B8FF603" w14:textId="77777777" w:rsidR="009B2735" w:rsidRPr="009B2735" w:rsidRDefault="009B2735" w:rsidP="009B2735">
      <w:pPr>
        <w:bidi/>
        <w:rPr>
          <w:rFonts w:cs="David" w:hint="cs"/>
          <w:rtl/>
        </w:rPr>
      </w:pPr>
      <w:r w:rsidRPr="009B2735">
        <w:rPr>
          <w:rFonts w:cs="David" w:hint="cs"/>
          <w:rtl/>
        </w:rPr>
        <w:tab/>
        <w:t xml:space="preserve"> הוא לא היחיד מהלשעברים שבילה זמן רב בחוץ-לארץ.</w:t>
      </w:r>
    </w:p>
    <w:p w14:paraId="6CDDA216" w14:textId="77777777" w:rsidR="009B2735" w:rsidRPr="009B2735" w:rsidRDefault="009B2735" w:rsidP="009B2735">
      <w:pPr>
        <w:bidi/>
        <w:rPr>
          <w:rFonts w:cs="David" w:hint="cs"/>
          <w:rtl/>
        </w:rPr>
      </w:pPr>
    </w:p>
    <w:p w14:paraId="0DA00D66" w14:textId="77777777" w:rsidR="009B2735" w:rsidRPr="009B2735" w:rsidRDefault="009B2735" w:rsidP="009B2735">
      <w:pPr>
        <w:bidi/>
        <w:rPr>
          <w:rFonts w:cs="David" w:hint="cs"/>
          <w:rtl/>
        </w:rPr>
      </w:pPr>
      <w:r w:rsidRPr="009B2735">
        <w:rPr>
          <w:rFonts w:cs="David" w:hint="cs"/>
          <w:u w:val="single"/>
          <w:rtl/>
        </w:rPr>
        <w:t>זאב אלקין:</w:t>
      </w:r>
    </w:p>
    <w:p w14:paraId="502EA8A4" w14:textId="77777777" w:rsidR="009B2735" w:rsidRPr="009B2735" w:rsidRDefault="009B2735" w:rsidP="009B2735">
      <w:pPr>
        <w:bidi/>
        <w:rPr>
          <w:rFonts w:cs="David" w:hint="cs"/>
          <w:rtl/>
        </w:rPr>
      </w:pPr>
    </w:p>
    <w:p w14:paraId="29088A53" w14:textId="77777777" w:rsidR="009B2735" w:rsidRPr="009B2735" w:rsidRDefault="009B2735" w:rsidP="009B2735">
      <w:pPr>
        <w:bidi/>
        <w:rPr>
          <w:rFonts w:cs="David" w:hint="cs"/>
          <w:rtl/>
        </w:rPr>
      </w:pPr>
      <w:r w:rsidRPr="009B2735">
        <w:rPr>
          <w:rFonts w:cs="David" w:hint="cs"/>
          <w:rtl/>
        </w:rPr>
        <w:tab/>
        <w:t xml:space="preserve"> שאלו אותי עליו, אז אני מצטט את השאלה. </w:t>
      </w:r>
    </w:p>
    <w:p w14:paraId="47AF5776" w14:textId="77777777" w:rsidR="009B2735" w:rsidRPr="009B2735" w:rsidRDefault="009B2735" w:rsidP="009B2735">
      <w:pPr>
        <w:bidi/>
        <w:rPr>
          <w:rFonts w:cs="David" w:hint="cs"/>
          <w:rtl/>
        </w:rPr>
      </w:pPr>
    </w:p>
    <w:p w14:paraId="2CBB2462" w14:textId="77777777" w:rsidR="009B2735" w:rsidRPr="009B2735" w:rsidRDefault="009B2735" w:rsidP="009B2735">
      <w:pPr>
        <w:bidi/>
        <w:rPr>
          <w:rFonts w:cs="David" w:hint="cs"/>
          <w:rtl/>
        </w:rPr>
      </w:pPr>
      <w:r w:rsidRPr="009B2735">
        <w:rPr>
          <w:rFonts w:cs="David" w:hint="cs"/>
          <w:rtl/>
        </w:rPr>
        <w:tab/>
        <w:t>--וגם מכריז שאולי בכוונתו להשתקע שם וכן הלאה. למה דינם יותר גרוע? כאשר התבוננתי בכל הזכויות האלה, הרעיון של המחוקק לתת אותן היה קשור לכך שמי שמקבל אותן נשאר דמות ציבורית בחיים הציבוריים של מדינת ישראל. בזמנו המחוקק בכלל לא העלה על דעתו שיושב-ראש כנסת לשעבר או ראש ממשלה לשעבר יעזוב את המדינה לפרקי זמן ארוכים, אבל כך קרה. אני לא חושב שזה יהיה מסר נכון מצדנו, כמדינת ישראל, אם נגיד שאנשים שהיו פעם ראשי ממשלה ויושבי-ראש הכנסת, אם הם עוזבים את המדינה לתקופה ארוכה ולא משמשים כדמויות ציבוריות מגיעות להם כל הזכויות, וזקן קשיש, מסכן, שזה המקור היחיד לפרנסתו, ממנו נשלול הכול.</w:t>
      </w:r>
    </w:p>
    <w:p w14:paraId="226F8744" w14:textId="77777777" w:rsidR="009B2735" w:rsidRPr="009B2735" w:rsidRDefault="009B2735" w:rsidP="009B2735">
      <w:pPr>
        <w:bidi/>
        <w:rPr>
          <w:rFonts w:cs="David" w:hint="cs"/>
          <w:rtl/>
        </w:rPr>
      </w:pPr>
    </w:p>
    <w:p w14:paraId="2BA4F001" w14:textId="77777777" w:rsidR="009B2735" w:rsidRPr="009B2735" w:rsidRDefault="009B2735" w:rsidP="009B2735">
      <w:pPr>
        <w:bidi/>
        <w:rPr>
          <w:rFonts w:cs="David" w:hint="cs"/>
          <w:rtl/>
        </w:rPr>
      </w:pPr>
      <w:r w:rsidRPr="009B2735">
        <w:rPr>
          <w:rFonts w:cs="David" w:hint="cs"/>
          <w:rtl/>
        </w:rPr>
        <w:tab/>
        <w:t xml:space="preserve">על כן הצעתי היא להחיל אותו תנאי שהביטוח הלאומי מחיל על הזקנים הקשישים, גם על הזכויות האלה, גם לגבי יושבי-ראש הכנסת לשעבר וגם לגבי אחרים, שזה קשור לוועדת הכספים.  </w:t>
      </w:r>
    </w:p>
    <w:p w14:paraId="719827F5" w14:textId="77777777" w:rsidR="009B2735" w:rsidRPr="009B2735" w:rsidRDefault="009B2735" w:rsidP="009B2735">
      <w:pPr>
        <w:bidi/>
        <w:rPr>
          <w:rFonts w:cs="David" w:hint="cs"/>
          <w:rtl/>
        </w:rPr>
      </w:pPr>
    </w:p>
    <w:p w14:paraId="7541DAC9" w14:textId="77777777" w:rsidR="009B2735" w:rsidRPr="009B2735" w:rsidRDefault="009B2735" w:rsidP="009B2735">
      <w:pPr>
        <w:bidi/>
        <w:rPr>
          <w:rFonts w:cs="David" w:hint="cs"/>
          <w:rtl/>
        </w:rPr>
      </w:pPr>
      <w:r w:rsidRPr="009B2735">
        <w:rPr>
          <w:rFonts w:cs="David" w:hint="cs"/>
          <w:u w:val="single"/>
          <w:rtl/>
        </w:rPr>
        <w:t>חיים אורון:</w:t>
      </w:r>
    </w:p>
    <w:p w14:paraId="7A7349BA" w14:textId="77777777" w:rsidR="009B2735" w:rsidRPr="009B2735" w:rsidRDefault="009B2735" w:rsidP="009B2735">
      <w:pPr>
        <w:bidi/>
        <w:rPr>
          <w:rFonts w:cs="David" w:hint="cs"/>
          <w:rtl/>
        </w:rPr>
      </w:pPr>
    </w:p>
    <w:p w14:paraId="33E05663" w14:textId="77777777" w:rsidR="009B2735" w:rsidRPr="009B2735" w:rsidRDefault="009B2735" w:rsidP="009B2735">
      <w:pPr>
        <w:bidi/>
        <w:rPr>
          <w:rFonts w:cs="David" w:hint="cs"/>
          <w:rtl/>
        </w:rPr>
      </w:pPr>
      <w:r w:rsidRPr="009B2735">
        <w:rPr>
          <w:rFonts w:cs="David" w:hint="cs"/>
          <w:rtl/>
        </w:rPr>
        <w:tab/>
        <w:t xml:space="preserve"> גם מבחן הכנסה נטיל עליהם...</w:t>
      </w:r>
    </w:p>
    <w:p w14:paraId="405EEA82" w14:textId="77777777" w:rsidR="009B2735" w:rsidRPr="009B2735" w:rsidRDefault="009B2735" w:rsidP="009B2735">
      <w:pPr>
        <w:bidi/>
        <w:rPr>
          <w:rFonts w:cs="David" w:hint="cs"/>
          <w:rtl/>
        </w:rPr>
      </w:pPr>
    </w:p>
    <w:p w14:paraId="14574F33" w14:textId="77777777" w:rsidR="009B2735" w:rsidRPr="009B2735" w:rsidRDefault="009B2735" w:rsidP="009B2735">
      <w:pPr>
        <w:bidi/>
        <w:rPr>
          <w:rFonts w:cs="David" w:hint="cs"/>
          <w:rtl/>
        </w:rPr>
      </w:pPr>
      <w:r w:rsidRPr="009B2735">
        <w:rPr>
          <w:rFonts w:cs="David" w:hint="cs"/>
          <w:u w:val="single"/>
          <w:rtl/>
        </w:rPr>
        <w:t>היו"ר יעקב מרגי:</w:t>
      </w:r>
    </w:p>
    <w:p w14:paraId="7486266D" w14:textId="77777777" w:rsidR="009B2735" w:rsidRPr="009B2735" w:rsidRDefault="009B2735" w:rsidP="009B2735">
      <w:pPr>
        <w:bidi/>
        <w:rPr>
          <w:rFonts w:cs="David" w:hint="cs"/>
          <w:rtl/>
        </w:rPr>
      </w:pPr>
    </w:p>
    <w:p w14:paraId="597D07B3" w14:textId="77777777" w:rsidR="009B2735" w:rsidRPr="009B2735" w:rsidRDefault="009B2735" w:rsidP="009B2735">
      <w:pPr>
        <w:bidi/>
        <w:rPr>
          <w:rFonts w:cs="David" w:hint="cs"/>
          <w:rtl/>
        </w:rPr>
      </w:pPr>
      <w:r w:rsidRPr="009B2735">
        <w:rPr>
          <w:rFonts w:cs="David" w:hint="cs"/>
          <w:rtl/>
        </w:rPr>
        <w:tab/>
        <w:t>רבותי, אנחנו רוצים לסיים את הנושא היום?</w:t>
      </w:r>
    </w:p>
    <w:p w14:paraId="2C9D51A5" w14:textId="77777777" w:rsidR="009B2735" w:rsidRPr="009B2735" w:rsidRDefault="009B2735" w:rsidP="009B2735">
      <w:pPr>
        <w:bidi/>
        <w:rPr>
          <w:rFonts w:cs="David" w:hint="cs"/>
          <w:rtl/>
        </w:rPr>
      </w:pPr>
    </w:p>
    <w:p w14:paraId="2A51E4D5" w14:textId="77777777" w:rsidR="009B2735" w:rsidRPr="009B2735" w:rsidRDefault="009B2735" w:rsidP="009B2735">
      <w:pPr>
        <w:bidi/>
        <w:rPr>
          <w:rFonts w:cs="David" w:hint="cs"/>
          <w:rtl/>
        </w:rPr>
      </w:pPr>
      <w:r w:rsidRPr="009B2735">
        <w:rPr>
          <w:rFonts w:cs="David" w:hint="cs"/>
          <w:u w:val="single"/>
          <w:rtl/>
        </w:rPr>
        <w:t>ראובן ריבלין:</w:t>
      </w:r>
    </w:p>
    <w:p w14:paraId="22C49A92" w14:textId="77777777" w:rsidR="009B2735" w:rsidRPr="009B2735" w:rsidRDefault="009B2735" w:rsidP="009B2735">
      <w:pPr>
        <w:bidi/>
        <w:rPr>
          <w:rFonts w:cs="David" w:hint="cs"/>
          <w:rtl/>
        </w:rPr>
      </w:pPr>
    </w:p>
    <w:p w14:paraId="6B6A88AF" w14:textId="77777777" w:rsidR="009B2735" w:rsidRPr="009B2735" w:rsidRDefault="009B2735" w:rsidP="009B2735">
      <w:pPr>
        <w:bidi/>
        <w:rPr>
          <w:rFonts w:cs="David" w:hint="cs"/>
          <w:rtl/>
        </w:rPr>
      </w:pPr>
      <w:r w:rsidRPr="009B2735">
        <w:rPr>
          <w:rFonts w:cs="David" w:hint="cs"/>
          <w:rtl/>
        </w:rPr>
        <w:tab/>
        <w:t xml:space="preserve"> זאב אלקין, לפני שאריק שרון ויצחקי החליטו שאני אהיה יושב-ראש הכנסת השש-עשרה לא הייתי סמל לאומי, ומיד לאחר שהפסקתי להיות יושב-ראש כנסת הפסקתי להיות סמל לאומי.</w:t>
      </w:r>
    </w:p>
    <w:p w14:paraId="710AA3DF" w14:textId="77777777" w:rsidR="009B2735" w:rsidRPr="009B2735" w:rsidRDefault="009B2735" w:rsidP="009B2735">
      <w:pPr>
        <w:bidi/>
        <w:rPr>
          <w:rFonts w:cs="David" w:hint="cs"/>
          <w:rtl/>
        </w:rPr>
      </w:pPr>
    </w:p>
    <w:p w14:paraId="403D9D6B" w14:textId="77777777" w:rsidR="009B2735" w:rsidRPr="009B2735" w:rsidRDefault="009B2735" w:rsidP="009B2735">
      <w:pPr>
        <w:bidi/>
        <w:rPr>
          <w:rFonts w:cs="David" w:hint="cs"/>
          <w:rtl/>
        </w:rPr>
      </w:pPr>
      <w:r w:rsidRPr="009B2735">
        <w:rPr>
          <w:rFonts w:cs="David" w:hint="cs"/>
          <w:u w:val="single"/>
          <w:rtl/>
        </w:rPr>
        <w:t>היו"ר יעקב מרגי:</w:t>
      </w:r>
    </w:p>
    <w:p w14:paraId="16CCF202" w14:textId="77777777" w:rsidR="009B2735" w:rsidRPr="009B2735" w:rsidRDefault="009B2735" w:rsidP="009B2735">
      <w:pPr>
        <w:bidi/>
        <w:rPr>
          <w:rFonts w:cs="David" w:hint="cs"/>
          <w:rtl/>
        </w:rPr>
      </w:pPr>
    </w:p>
    <w:p w14:paraId="4F6CEBED" w14:textId="77777777" w:rsidR="009B2735" w:rsidRPr="009B2735" w:rsidRDefault="009B2735" w:rsidP="009B2735">
      <w:pPr>
        <w:bidi/>
        <w:rPr>
          <w:rFonts w:cs="David" w:hint="cs"/>
          <w:rtl/>
        </w:rPr>
      </w:pPr>
      <w:r w:rsidRPr="009B2735">
        <w:rPr>
          <w:rFonts w:cs="David" w:hint="cs"/>
          <w:rtl/>
        </w:rPr>
        <w:tab/>
        <w:t xml:space="preserve">תודה. חבר הכנסת רובי ריבלין, תמיד תהיה סמל לאומי. אם נמשיך להלקות את עצמנו ואת הבית הזה, אף אחד מאיתנו לא יהיה סמל לאומי, כבר עכשיו חצי מאיתנו לא סמל לאומי. </w:t>
      </w:r>
    </w:p>
    <w:p w14:paraId="20A3BB97" w14:textId="77777777" w:rsidR="009B2735" w:rsidRPr="009B2735" w:rsidRDefault="009B2735" w:rsidP="009B2735">
      <w:pPr>
        <w:bidi/>
        <w:rPr>
          <w:rFonts w:cs="David" w:hint="cs"/>
          <w:rtl/>
        </w:rPr>
      </w:pPr>
    </w:p>
    <w:p w14:paraId="44605730" w14:textId="77777777" w:rsidR="009B2735" w:rsidRPr="009B2735" w:rsidRDefault="009B2735" w:rsidP="009B2735">
      <w:pPr>
        <w:bidi/>
        <w:rPr>
          <w:rFonts w:cs="David" w:hint="cs"/>
          <w:rtl/>
        </w:rPr>
      </w:pPr>
      <w:r w:rsidRPr="009B2735">
        <w:rPr>
          <w:rFonts w:cs="David" w:hint="cs"/>
          <w:u w:val="single"/>
          <w:rtl/>
        </w:rPr>
        <w:t>ראובן ריבלין:</w:t>
      </w:r>
    </w:p>
    <w:p w14:paraId="3EFDA348" w14:textId="77777777" w:rsidR="009B2735" w:rsidRPr="009B2735" w:rsidRDefault="009B2735" w:rsidP="009B2735">
      <w:pPr>
        <w:bidi/>
        <w:rPr>
          <w:rFonts w:cs="David" w:hint="cs"/>
          <w:rtl/>
        </w:rPr>
      </w:pPr>
    </w:p>
    <w:p w14:paraId="236DC8A4" w14:textId="77777777" w:rsidR="009B2735" w:rsidRPr="009B2735" w:rsidRDefault="009B2735" w:rsidP="009B2735">
      <w:pPr>
        <w:bidi/>
        <w:rPr>
          <w:rFonts w:cs="David" w:hint="cs"/>
          <w:rtl/>
        </w:rPr>
      </w:pPr>
      <w:r w:rsidRPr="009B2735">
        <w:rPr>
          <w:rFonts w:cs="David" w:hint="cs"/>
          <w:rtl/>
        </w:rPr>
        <w:tab/>
        <w:t xml:space="preserve"> הבית הוא הסמל הלאומי.</w:t>
      </w:r>
    </w:p>
    <w:p w14:paraId="45B6F9FE" w14:textId="77777777" w:rsidR="009B2735" w:rsidRPr="009B2735" w:rsidRDefault="009B2735" w:rsidP="009B2735">
      <w:pPr>
        <w:bidi/>
        <w:rPr>
          <w:rFonts w:cs="David" w:hint="cs"/>
          <w:rtl/>
        </w:rPr>
      </w:pPr>
      <w:r w:rsidRPr="009B2735">
        <w:rPr>
          <w:rFonts w:cs="David"/>
          <w:u w:val="single"/>
          <w:rtl/>
        </w:rPr>
        <w:br w:type="page"/>
      </w:r>
      <w:r w:rsidRPr="009B2735">
        <w:rPr>
          <w:rFonts w:cs="David" w:hint="cs"/>
          <w:u w:val="single"/>
          <w:rtl/>
        </w:rPr>
        <w:t>אליהו גבאי:</w:t>
      </w:r>
    </w:p>
    <w:p w14:paraId="17A16AE1" w14:textId="77777777" w:rsidR="009B2735" w:rsidRPr="009B2735" w:rsidRDefault="009B2735" w:rsidP="009B2735">
      <w:pPr>
        <w:bidi/>
        <w:rPr>
          <w:rFonts w:cs="David" w:hint="cs"/>
          <w:rtl/>
        </w:rPr>
      </w:pPr>
    </w:p>
    <w:p w14:paraId="268DF8E8" w14:textId="77777777" w:rsidR="009B2735" w:rsidRPr="009B2735" w:rsidRDefault="009B2735" w:rsidP="009B2735">
      <w:pPr>
        <w:bidi/>
        <w:rPr>
          <w:rFonts w:cs="David" w:hint="cs"/>
          <w:rtl/>
        </w:rPr>
      </w:pPr>
      <w:r w:rsidRPr="009B2735">
        <w:rPr>
          <w:rFonts w:cs="David" w:hint="cs"/>
          <w:rtl/>
        </w:rPr>
        <w:tab/>
        <w:t xml:space="preserve">אני מצטרף לדבריה של חברת הכנסת שלי יחימוביץ, לכל מילה, והייתי רוצה לשאול שאלה. כאן כתוב לגבי העוזרים והלשכות של יושבי-ראש הכנסת: היושב-ראש שלמה הלל -  75,000 שקלים לעוזרת, אחר כך אני מגיע לאברהם בורג - 174,000, מגיע לשבח וייס - 316,000, מגיע לדן תיכון - 382,000 שקלים. האם אין גבול לשכר העוזרים ולמעמדם? הלוא אם חבר כנסת לוקח עוזר או עוזרת, יש לו דרגה. לכן אני מבקש שייקבעו גם כללים ורמות שכר לעוזרים. </w:t>
      </w:r>
    </w:p>
    <w:p w14:paraId="2F92947B" w14:textId="77777777" w:rsidR="009B2735" w:rsidRPr="009B2735" w:rsidRDefault="009B2735" w:rsidP="009B2735">
      <w:pPr>
        <w:bidi/>
        <w:rPr>
          <w:rFonts w:cs="David" w:hint="cs"/>
          <w:rtl/>
        </w:rPr>
      </w:pPr>
    </w:p>
    <w:p w14:paraId="2556EF01" w14:textId="77777777" w:rsidR="009B2735" w:rsidRPr="009B2735" w:rsidRDefault="009B2735" w:rsidP="009B2735">
      <w:pPr>
        <w:bidi/>
        <w:rPr>
          <w:rFonts w:cs="David" w:hint="cs"/>
          <w:rtl/>
        </w:rPr>
      </w:pPr>
      <w:r w:rsidRPr="009B2735">
        <w:rPr>
          <w:rFonts w:cs="David" w:hint="cs"/>
          <w:u w:val="single"/>
          <w:rtl/>
        </w:rPr>
        <w:t>היו"ר יעקב מרגי:</w:t>
      </w:r>
    </w:p>
    <w:p w14:paraId="131BB54F" w14:textId="77777777" w:rsidR="009B2735" w:rsidRPr="009B2735" w:rsidRDefault="009B2735" w:rsidP="009B2735">
      <w:pPr>
        <w:bidi/>
        <w:rPr>
          <w:rFonts w:cs="David" w:hint="cs"/>
          <w:rtl/>
        </w:rPr>
      </w:pPr>
    </w:p>
    <w:p w14:paraId="2907572A" w14:textId="77777777" w:rsidR="009B2735" w:rsidRPr="009B2735" w:rsidRDefault="009B2735" w:rsidP="009B2735">
      <w:pPr>
        <w:bidi/>
        <w:rPr>
          <w:rFonts w:cs="David" w:hint="cs"/>
          <w:rtl/>
        </w:rPr>
      </w:pPr>
      <w:r w:rsidRPr="009B2735">
        <w:rPr>
          <w:rFonts w:cs="David" w:hint="cs"/>
          <w:rtl/>
        </w:rPr>
        <w:tab/>
        <w:t xml:space="preserve"> תודה, יישר כוח.</w:t>
      </w:r>
    </w:p>
    <w:p w14:paraId="19A7BA54" w14:textId="77777777" w:rsidR="009B2735" w:rsidRPr="009B2735" w:rsidRDefault="009B2735" w:rsidP="009B2735">
      <w:pPr>
        <w:bidi/>
        <w:rPr>
          <w:rFonts w:cs="David" w:hint="cs"/>
          <w:rtl/>
        </w:rPr>
      </w:pPr>
    </w:p>
    <w:p w14:paraId="52A3FAB6" w14:textId="77777777" w:rsidR="009B2735" w:rsidRPr="009B2735" w:rsidRDefault="009B2735" w:rsidP="009B2735">
      <w:pPr>
        <w:bidi/>
        <w:rPr>
          <w:rFonts w:cs="David" w:hint="cs"/>
          <w:rtl/>
        </w:rPr>
      </w:pPr>
      <w:r w:rsidRPr="009B2735">
        <w:rPr>
          <w:rFonts w:cs="David" w:hint="cs"/>
          <w:u w:val="single"/>
          <w:rtl/>
        </w:rPr>
        <w:t>אליהו גבאי:</w:t>
      </w:r>
    </w:p>
    <w:p w14:paraId="77D5FBEB" w14:textId="77777777" w:rsidR="009B2735" w:rsidRPr="009B2735" w:rsidRDefault="009B2735" w:rsidP="009B2735">
      <w:pPr>
        <w:bidi/>
        <w:rPr>
          <w:rFonts w:cs="David" w:hint="cs"/>
          <w:rtl/>
        </w:rPr>
      </w:pPr>
    </w:p>
    <w:p w14:paraId="672E6479" w14:textId="77777777" w:rsidR="009B2735" w:rsidRPr="009B2735" w:rsidRDefault="009B2735" w:rsidP="009B2735">
      <w:pPr>
        <w:bidi/>
        <w:rPr>
          <w:rFonts w:cs="David" w:hint="cs"/>
          <w:rtl/>
        </w:rPr>
      </w:pPr>
      <w:r w:rsidRPr="009B2735">
        <w:rPr>
          <w:rFonts w:cs="David" w:hint="cs"/>
          <w:rtl/>
        </w:rPr>
        <w:tab/>
        <w:t>בנושא של אדם שהולך להגר לחוץ-לארץ או גר תקופה של שנה בחוץ-לארץ, אני מבקש להצטרף לדעתו של קודמי, להפסיק לשלם לו את הגמלאות, את ההטבות, את הלשכות כאשר הוא הולך להיות שם לתקופות השתלמות או לתקופות ארוכות, כפי שנוהג הביטוח הלאומי כלפי עמך ישראל.</w:t>
      </w:r>
    </w:p>
    <w:p w14:paraId="79D16AC4" w14:textId="77777777" w:rsidR="009B2735" w:rsidRPr="009B2735" w:rsidRDefault="009B2735" w:rsidP="009B2735">
      <w:pPr>
        <w:bidi/>
        <w:rPr>
          <w:rFonts w:cs="David" w:hint="cs"/>
          <w:rtl/>
        </w:rPr>
      </w:pPr>
    </w:p>
    <w:p w14:paraId="71F9E839" w14:textId="77777777" w:rsidR="009B2735" w:rsidRPr="009B2735" w:rsidRDefault="009B2735" w:rsidP="009B2735">
      <w:pPr>
        <w:bidi/>
        <w:rPr>
          <w:rFonts w:cs="David" w:hint="cs"/>
          <w:rtl/>
        </w:rPr>
      </w:pPr>
      <w:r w:rsidRPr="009B2735">
        <w:rPr>
          <w:rFonts w:cs="David" w:hint="cs"/>
          <w:u w:val="single"/>
          <w:rtl/>
        </w:rPr>
        <w:t>גדעון סער:</w:t>
      </w:r>
    </w:p>
    <w:p w14:paraId="1B4EB8D6" w14:textId="77777777" w:rsidR="009B2735" w:rsidRPr="009B2735" w:rsidRDefault="009B2735" w:rsidP="009B2735">
      <w:pPr>
        <w:bidi/>
        <w:rPr>
          <w:rFonts w:cs="David" w:hint="cs"/>
          <w:rtl/>
        </w:rPr>
      </w:pPr>
    </w:p>
    <w:p w14:paraId="3615B366" w14:textId="77777777" w:rsidR="009B2735" w:rsidRPr="009B2735" w:rsidRDefault="009B2735" w:rsidP="009B2735">
      <w:pPr>
        <w:bidi/>
        <w:rPr>
          <w:rFonts w:cs="David" w:hint="cs"/>
          <w:rtl/>
        </w:rPr>
      </w:pPr>
      <w:r w:rsidRPr="009B2735">
        <w:rPr>
          <w:rFonts w:cs="David" w:hint="cs"/>
          <w:rtl/>
        </w:rPr>
        <w:tab/>
        <w:t>אני רוצה להצטרף לברכות ליושבת-ראש הכנסת וליושב-ראש הכנסת לשעבר, הם עשו מהלך יפה מאוד מבחינה ציבורית, ואני אומר את זה ללא סייג. מבחינה מעשית, צריך לאמץ את ההצעה שהציע חבר הכנסת אורון על כל חלקיה. קודם כול, היא טובה כי היא עושה אותה הקבלה לראשי ממשלה וקו פרשת מים, וזה בסדר גמור. גם המועד שהוא סוף תקופת ההסתגלות/הגמילה, כל אחד לפי ההגדרה שירצה לבחור לעצמו, הוא מועד טוב. אין כאן בשום אופן ובשום מקרה פגיעה רטרואקטיבית בזכויות שהתקבלו בזמן שהדברים היו נוהגים, אבל אנחנו חייבים להבין מה העיקר, העיקר מה אנחנו משדרים לציבור. העיקר שיש פה כספי ציבור ותקופה של משבר אמון כלפי המערכת כולה, והסכנה תמיד היא שהטפל יהפוך לעיקר. תקבע החלטה טובה, תקבע החלטה ראויה, תלך על איזו תקופת הסתגלות, שהיא יותר ארוכה ממה שנראה סביר, ואז בסופו של דבר יצא שכרך בהפסדך, ואנחנו לא נצליח להקרין מה שאנחנו גם רוצים וגם צריכים כלפי הציבור, דהיינו, שאנחנו שומרים בקפדנות על כספי הציבור, כי זאת השאלה שעומדת על הפרק.</w:t>
      </w:r>
    </w:p>
    <w:p w14:paraId="799018BB" w14:textId="77777777" w:rsidR="009B2735" w:rsidRPr="009B2735" w:rsidRDefault="009B2735" w:rsidP="009B2735">
      <w:pPr>
        <w:bidi/>
        <w:rPr>
          <w:rFonts w:cs="David" w:hint="cs"/>
          <w:rtl/>
        </w:rPr>
      </w:pPr>
    </w:p>
    <w:p w14:paraId="2811C57B" w14:textId="77777777" w:rsidR="009B2735" w:rsidRPr="009B2735" w:rsidRDefault="009B2735" w:rsidP="009B2735">
      <w:pPr>
        <w:bidi/>
        <w:rPr>
          <w:rFonts w:cs="David" w:hint="cs"/>
          <w:rtl/>
        </w:rPr>
      </w:pPr>
      <w:r w:rsidRPr="009B2735">
        <w:rPr>
          <w:rFonts w:cs="David" w:hint="cs"/>
          <w:rtl/>
        </w:rPr>
        <w:tab/>
        <w:t>אני באופן אישי מיודד עם שניים מיושבי-הראש, ואחד, שהוא בוודאי יושפע מההחלטה, הוא אמר עלי תמיד רק דברים טובים ומצוינים, אין לזה שום קשר, כאן צריך ללכת על קו שניתן להסביר ועל קו נכון, וההצעה של חבר הכנסת אורון עומדת בפרמטרים האלה, ואני מציע לכולם להתאחד סביב ההצעה של חבר הכנסת אורון.</w:t>
      </w:r>
    </w:p>
    <w:p w14:paraId="4CD1C9CA" w14:textId="77777777" w:rsidR="009B2735" w:rsidRPr="009B2735" w:rsidRDefault="009B2735" w:rsidP="009B2735">
      <w:pPr>
        <w:bidi/>
        <w:rPr>
          <w:rFonts w:cs="David" w:hint="cs"/>
          <w:rtl/>
        </w:rPr>
      </w:pPr>
    </w:p>
    <w:p w14:paraId="27371683" w14:textId="77777777" w:rsidR="009B2735" w:rsidRPr="009B2735" w:rsidRDefault="009B2735" w:rsidP="009B2735">
      <w:pPr>
        <w:bidi/>
        <w:rPr>
          <w:rFonts w:cs="David" w:hint="cs"/>
          <w:rtl/>
        </w:rPr>
      </w:pPr>
      <w:r w:rsidRPr="009B2735">
        <w:rPr>
          <w:rFonts w:cs="David" w:hint="cs"/>
          <w:u w:val="single"/>
          <w:rtl/>
        </w:rPr>
        <w:t>אורי אריאל:</w:t>
      </w:r>
    </w:p>
    <w:p w14:paraId="0767680D" w14:textId="77777777" w:rsidR="009B2735" w:rsidRPr="009B2735" w:rsidRDefault="009B2735" w:rsidP="009B2735">
      <w:pPr>
        <w:bidi/>
        <w:rPr>
          <w:rFonts w:cs="David" w:hint="cs"/>
          <w:rtl/>
        </w:rPr>
      </w:pPr>
    </w:p>
    <w:p w14:paraId="250F60A3" w14:textId="77777777" w:rsidR="009B2735" w:rsidRPr="009B2735" w:rsidRDefault="009B2735" w:rsidP="009B2735">
      <w:pPr>
        <w:bidi/>
        <w:rPr>
          <w:rFonts w:cs="David" w:hint="cs"/>
          <w:rtl/>
        </w:rPr>
      </w:pPr>
      <w:r w:rsidRPr="009B2735">
        <w:rPr>
          <w:rFonts w:cs="David" w:hint="cs"/>
          <w:rtl/>
        </w:rPr>
        <w:tab/>
        <w:t xml:space="preserve"> אני מבקש להצטרף לדעת היושב-ראש, להצעה שלו ללכת רטרואקטיבית. 1996 זה נוח, כי כבר החליטו משהו. מה הקדושה של 1996? אלה המבוגרים שבינינו, נכון, אבל אף אחד לא זקוק לעניין הזה באמת. זה נוח, זה טוב, זה עוד משהו, אבל מה הקדושה ב-1996? אף אחד לא השליך אותם לעת זקנה לשום מקום, הם אנשים מכובדים, רובם עוסקים עדיין בצורכי ציבור, וזה כבוד להם וגם לנו, יש להם רכב מהעבודה שלהם, הם אינם צריכים את הדבר הזה, אין פה אף אחד מסכן, ואף אחד לא זקוק לרחמינו. מישהו כבר החליט על 1996, אבל אני מציע לג'ומס ולוועדת הכספים לחזור ולדון, שזה יהיה רטרואקטיבית.</w:t>
      </w:r>
    </w:p>
    <w:p w14:paraId="59FB239B" w14:textId="77777777" w:rsidR="009B2735" w:rsidRPr="009B2735" w:rsidRDefault="009B2735" w:rsidP="009B2735">
      <w:pPr>
        <w:bidi/>
        <w:rPr>
          <w:rFonts w:cs="David" w:hint="cs"/>
          <w:rtl/>
        </w:rPr>
      </w:pPr>
    </w:p>
    <w:p w14:paraId="1291DBB6" w14:textId="77777777" w:rsidR="009B2735" w:rsidRPr="009B2735" w:rsidRDefault="009B2735" w:rsidP="009B2735">
      <w:pPr>
        <w:bidi/>
        <w:rPr>
          <w:rFonts w:cs="David" w:hint="cs"/>
          <w:rtl/>
        </w:rPr>
      </w:pPr>
      <w:r w:rsidRPr="009B2735">
        <w:rPr>
          <w:rFonts w:cs="David" w:hint="cs"/>
          <w:u w:val="single"/>
          <w:rtl/>
        </w:rPr>
        <w:t>גדעון סער:</w:t>
      </w:r>
    </w:p>
    <w:p w14:paraId="00A685E6" w14:textId="77777777" w:rsidR="009B2735" w:rsidRPr="009B2735" w:rsidRDefault="009B2735" w:rsidP="009B2735">
      <w:pPr>
        <w:bidi/>
        <w:rPr>
          <w:rFonts w:cs="David" w:hint="cs"/>
          <w:rtl/>
        </w:rPr>
      </w:pPr>
    </w:p>
    <w:p w14:paraId="0F6B858D" w14:textId="77777777" w:rsidR="009B2735" w:rsidRPr="009B2735" w:rsidRDefault="009B2735" w:rsidP="009B2735">
      <w:pPr>
        <w:bidi/>
        <w:rPr>
          <w:rFonts w:cs="David" w:hint="cs"/>
          <w:rtl/>
        </w:rPr>
      </w:pPr>
      <w:r w:rsidRPr="009B2735">
        <w:rPr>
          <w:rFonts w:cs="David" w:hint="cs"/>
          <w:rtl/>
        </w:rPr>
        <w:tab/>
        <w:t xml:space="preserve"> אתה לא מתכוון רטרואקטיבית, כי רטרואקטיבית זה לא להשיב, אלא לבטל את מגבלת 1996.</w:t>
      </w:r>
    </w:p>
    <w:p w14:paraId="2AEF2028" w14:textId="77777777" w:rsidR="009B2735" w:rsidRPr="009B2735" w:rsidRDefault="009B2735" w:rsidP="009B2735">
      <w:pPr>
        <w:bidi/>
        <w:rPr>
          <w:rFonts w:cs="David" w:hint="cs"/>
          <w:rtl/>
        </w:rPr>
      </w:pPr>
    </w:p>
    <w:p w14:paraId="32B16AC6" w14:textId="77777777" w:rsidR="009B2735" w:rsidRPr="009B2735" w:rsidRDefault="009B2735" w:rsidP="009B2735">
      <w:pPr>
        <w:bidi/>
        <w:rPr>
          <w:rFonts w:cs="David" w:hint="cs"/>
          <w:rtl/>
        </w:rPr>
      </w:pPr>
      <w:r w:rsidRPr="009B2735">
        <w:rPr>
          <w:rFonts w:cs="David" w:hint="cs"/>
          <w:u w:val="single"/>
          <w:rtl/>
        </w:rPr>
        <w:t>אורי אריאל:</w:t>
      </w:r>
    </w:p>
    <w:p w14:paraId="5B59EDA8" w14:textId="77777777" w:rsidR="009B2735" w:rsidRPr="009B2735" w:rsidRDefault="009B2735" w:rsidP="009B2735">
      <w:pPr>
        <w:bidi/>
        <w:rPr>
          <w:rFonts w:cs="David" w:hint="cs"/>
          <w:rtl/>
        </w:rPr>
      </w:pPr>
    </w:p>
    <w:p w14:paraId="23FF1F4F" w14:textId="77777777" w:rsidR="009B2735" w:rsidRPr="009B2735" w:rsidRDefault="009B2735" w:rsidP="009B2735">
      <w:pPr>
        <w:bidi/>
        <w:rPr>
          <w:rFonts w:cs="David" w:hint="cs"/>
          <w:rtl/>
        </w:rPr>
      </w:pPr>
      <w:r w:rsidRPr="009B2735">
        <w:rPr>
          <w:rFonts w:cs="David" w:hint="cs"/>
          <w:rtl/>
        </w:rPr>
        <w:tab/>
        <w:t xml:space="preserve"> אני מקבל את התיקון, ואני שמח שאתה הבנת וכולם הבינו. תודה על התיקון. אני מציע לחברים לשקול את זה עוד דקה, ולא להיתפס, כי נוח שיש מודל, נאמץ את המודל, נגמור את הדיון ויהיה בסדר. אני רוצה להצטרף לדעת החברים הקרובים שהודו גם ליושבת-ראש הכנסת וגם לחברנו, חבר הכנסת ריבלין על הדרך שהם נקטו בעניין הזכויות, יפה שהם עשו כך, זה כבוד להם, ובעיקר לכבוד לנו.</w:t>
      </w:r>
    </w:p>
    <w:p w14:paraId="0D60F09F" w14:textId="77777777" w:rsidR="009B2735" w:rsidRPr="009B2735" w:rsidRDefault="009B2735" w:rsidP="009B2735">
      <w:pPr>
        <w:bidi/>
        <w:rPr>
          <w:rFonts w:cs="David" w:hint="cs"/>
          <w:rtl/>
        </w:rPr>
      </w:pPr>
    </w:p>
    <w:p w14:paraId="5AFBABD9" w14:textId="77777777" w:rsidR="009B2735" w:rsidRPr="009B2735" w:rsidRDefault="009B2735" w:rsidP="009B2735">
      <w:pPr>
        <w:bidi/>
        <w:rPr>
          <w:rFonts w:cs="David" w:hint="cs"/>
          <w:rtl/>
        </w:rPr>
      </w:pPr>
      <w:r w:rsidRPr="009B2735">
        <w:rPr>
          <w:rFonts w:cs="David" w:hint="cs"/>
          <w:u w:val="single"/>
          <w:rtl/>
        </w:rPr>
        <w:t>היו"ר יעקב מרגי:</w:t>
      </w:r>
    </w:p>
    <w:p w14:paraId="03FC847E" w14:textId="77777777" w:rsidR="009B2735" w:rsidRPr="009B2735" w:rsidRDefault="009B2735" w:rsidP="009B2735">
      <w:pPr>
        <w:bidi/>
        <w:rPr>
          <w:rFonts w:cs="David" w:hint="cs"/>
          <w:rtl/>
        </w:rPr>
      </w:pPr>
    </w:p>
    <w:p w14:paraId="09739564" w14:textId="77777777" w:rsidR="009B2735" w:rsidRPr="009B2735" w:rsidRDefault="009B2735" w:rsidP="009B2735">
      <w:pPr>
        <w:bidi/>
        <w:rPr>
          <w:rFonts w:cs="David" w:hint="cs"/>
          <w:rtl/>
        </w:rPr>
      </w:pPr>
      <w:r w:rsidRPr="009B2735">
        <w:rPr>
          <w:rFonts w:cs="David" w:hint="cs"/>
          <w:rtl/>
        </w:rPr>
        <w:tab/>
        <w:t>שכחנו בדרך להודות לאלה שבדרך כלל מביאים נושאים לא פופוליסטיים לדיון וחוטפים. למי שצריך להודות לו פה, שהעלה את הנושא לסדר-היום זה מנכ"ל הכנסת שהביא את זה בדיון הקודם. הדיון היום הוא בהמשך להצעה שלו.</w:t>
      </w:r>
    </w:p>
    <w:p w14:paraId="3236D8F9" w14:textId="77777777" w:rsidR="009B2735" w:rsidRPr="009B2735" w:rsidRDefault="009B2735" w:rsidP="009B2735">
      <w:pPr>
        <w:bidi/>
        <w:rPr>
          <w:rFonts w:cs="David" w:hint="cs"/>
          <w:rtl/>
        </w:rPr>
      </w:pPr>
    </w:p>
    <w:p w14:paraId="7D2E9268" w14:textId="77777777" w:rsidR="009B2735" w:rsidRPr="009B2735" w:rsidRDefault="009B2735" w:rsidP="009B2735">
      <w:pPr>
        <w:bidi/>
        <w:rPr>
          <w:rFonts w:cs="David" w:hint="cs"/>
          <w:rtl/>
        </w:rPr>
      </w:pPr>
      <w:r w:rsidRPr="009B2735">
        <w:rPr>
          <w:rFonts w:cs="David" w:hint="cs"/>
          <w:u w:val="single"/>
          <w:rtl/>
        </w:rPr>
        <w:t>אורי אריאל:</w:t>
      </w:r>
    </w:p>
    <w:p w14:paraId="7EB3AAB2" w14:textId="77777777" w:rsidR="009B2735" w:rsidRPr="009B2735" w:rsidRDefault="009B2735" w:rsidP="009B2735">
      <w:pPr>
        <w:bidi/>
        <w:rPr>
          <w:rFonts w:cs="David" w:hint="cs"/>
          <w:rtl/>
        </w:rPr>
      </w:pPr>
    </w:p>
    <w:p w14:paraId="4DA865E0" w14:textId="77777777" w:rsidR="009B2735" w:rsidRPr="009B2735" w:rsidRDefault="009B2735" w:rsidP="009B2735">
      <w:pPr>
        <w:bidi/>
        <w:rPr>
          <w:rFonts w:cs="David" w:hint="cs"/>
          <w:rtl/>
        </w:rPr>
      </w:pPr>
      <w:r w:rsidRPr="009B2735">
        <w:rPr>
          <w:rFonts w:cs="David" w:hint="cs"/>
          <w:rtl/>
        </w:rPr>
        <w:tab/>
        <w:t xml:space="preserve"> אני מצטרף לברכות למנכ"ל הכנסת.</w:t>
      </w:r>
    </w:p>
    <w:p w14:paraId="50591BEA" w14:textId="77777777" w:rsidR="009B2735" w:rsidRPr="009B2735" w:rsidRDefault="009B2735" w:rsidP="009B2735">
      <w:pPr>
        <w:bidi/>
        <w:rPr>
          <w:rFonts w:cs="David" w:hint="cs"/>
          <w:rtl/>
        </w:rPr>
      </w:pPr>
    </w:p>
    <w:p w14:paraId="0590BC2C" w14:textId="77777777" w:rsidR="009B2735" w:rsidRPr="009B2735" w:rsidRDefault="009B2735" w:rsidP="009B2735">
      <w:pPr>
        <w:bidi/>
        <w:rPr>
          <w:rFonts w:cs="David" w:hint="cs"/>
          <w:rtl/>
        </w:rPr>
      </w:pPr>
      <w:r w:rsidRPr="009B2735">
        <w:rPr>
          <w:rFonts w:cs="David" w:hint="cs"/>
          <w:u w:val="single"/>
          <w:rtl/>
        </w:rPr>
        <w:t>היו"ר יעקב מרגי:</w:t>
      </w:r>
    </w:p>
    <w:p w14:paraId="1C8FA77F" w14:textId="77777777" w:rsidR="009B2735" w:rsidRPr="009B2735" w:rsidRDefault="009B2735" w:rsidP="009B2735">
      <w:pPr>
        <w:bidi/>
        <w:rPr>
          <w:rFonts w:cs="David" w:hint="cs"/>
          <w:rtl/>
        </w:rPr>
      </w:pPr>
    </w:p>
    <w:p w14:paraId="4E197FDD" w14:textId="77777777" w:rsidR="009B2735" w:rsidRPr="009B2735" w:rsidRDefault="009B2735" w:rsidP="009B2735">
      <w:pPr>
        <w:bidi/>
        <w:rPr>
          <w:rFonts w:cs="David" w:hint="cs"/>
          <w:rtl/>
        </w:rPr>
      </w:pPr>
      <w:r w:rsidRPr="009B2735">
        <w:rPr>
          <w:rFonts w:cs="David" w:hint="cs"/>
          <w:rtl/>
        </w:rPr>
        <w:tab/>
        <w:t>זה דבר טוב שנעשה. הרי כולנו קראנו למה מצפים מאיתנו, לא תמיד צריך לעשות מה שמצפים, כי לפעמים זה בא ממקום לא נכון, אבל זה מה שאנחנו ראויים לו וזה מה שמצפים מאיתנו, וצריך לתקן. שוב, תודה ויישר כוח למנכ"ל הכנסת, שאת הנושא הזה, הרגיש, הוא העלה על סדר-היום, ומהיום שזה הונח על סדר-היום ראיתי כמה דיו נשפך וכמה דקות שידור בכלי התקשורת היו בנושא הזה.</w:t>
      </w:r>
    </w:p>
    <w:p w14:paraId="434B1B20" w14:textId="77777777" w:rsidR="009B2735" w:rsidRPr="009B2735" w:rsidRDefault="009B2735" w:rsidP="009B2735">
      <w:pPr>
        <w:bidi/>
        <w:rPr>
          <w:rFonts w:cs="David" w:hint="cs"/>
          <w:rtl/>
        </w:rPr>
      </w:pPr>
    </w:p>
    <w:p w14:paraId="335C6C4C" w14:textId="77777777" w:rsidR="009B2735" w:rsidRPr="009B2735" w:rsidRDefault="009B2735" w:rsidP="009B2735">
      <w:pPr>
        <w:bidi/>
        <w:rPr>
          <w:rFonts w:cs="David" w:hint="cs"/>
          <w:rtl/>
        </w:rPr>
      </w:pPr>
      <w:r w:rsidRPr="009B2735">
        <w:rPr>
          <w:rFonts w:cs="David" w:hint="cs"/>
          <w:u w:val="single"/>
          <w:rtl/>
        </w:rPr>
        <w:t>יצחק גלנטי:</w:t>
      </w:r>
    </w:p>
    <w:p w14:paraId="7BB378FF" w14:textId="77777777" w:rsidR="009B2735" w:rsidRPr="009B2735" w:rsidRDefault="009B2735" w:rsidP="009B2735">
      <w:pPr>
        <w:bidi/>
        <w:rPr>
          <w:rFonts w:cs="David" w:hint="cs"/>
          <w:rtl/>
        </w:rPr>
      </w:pPr>
    </w:p>
    <w:p w14:paraId="2F35C33A" w14:textId="77777777" w:rsidR="009B2735" w:rsidRPr="009B2735" w:rsidRDefault="009B2735" w:rsidP="009B2735">
      <w:pPr>
        <w:bidi/>
        <w:rPr>
          <w:rFonts w:cs="David" w:hint="cs"/>
          <w:rtl/>
        </w:rPr>
      </w:pPr>
      <w:r w:rsidRPr="009B2735">
        <w:rPr>
          <w:rFonts w:cs="David" w:hint="cs"/>
          <w:rtl/>
        </w:rPr>
        <w:tab/>
        <w:t xml:space="preserve"> קודם כול, יש לברך את יושב-ראש הכנסת לשעבר, חבר הכנסת דהיום, רובי ריבלין על הוויתור שלו. עם זאת, אני סבור שאין לבטל זכויות רטרואקטיבית. </w:t>
      </w:r>
    </w:p>
    <w:p w14:paraId="3C8F53D3" w14:textId="77777777" w:rsidR="009B2735" w:rsidRPr="009B2735" w:rsidRDefault="009B2735" w:rsidP="009B2735">
      <w:pPr>
        <w:bidi/>
        <w:rPr>
          <w:rFonts w:cs="David" w:hint="cs"/>
          <w:rtl/>
        </w:rPr>
      </w:pPr>
    </w:p>
    <w:p w14:paraId="618F91A1" w14:textId="77777777" w:rsidR="009B2735" w:rsidRPr="009B2735" w:rsidRDefault="009B2735" w:rsidP="009B2735">
      <w:pPr>
        <w:bidi/>
        <w:rPr>
          <w:rFonts w:cs="David" w:hint="cs"/>
          <w:rtl/>
        </w:rPr>
      </w:pPr>
      <w:r w:rsidRPr="009B2735">
        <w:rPr>
          <w:rFonts w:cs="David" w:hint="cs"/>
          <w:u w:val="single"/>
          <w:rtl/>
        </w:rPr>
        <w:t>אליהו גבאי:</w:t>
      </w:r>
    </w:p>
    <w:p w14:paraId="5BD2AE5F" w14:textId="77777777" w:rsidR="009B2735" w:rsidRPr="009B2735" w:rsidRDefault="009B2735" w:rsidP="009B2735">
      <w:pPr>
        <w:bidi/>
        <w:rPr>
          <w:rFonts w:cs="David" w:hint="cs"/>
          <w:rtl/>
        </w:rPr>
      </w:pPr>
    </w:p>
    <w:p w14:paraId="3C784708" w14:textId="77777777" w:rsidR="009B2735" w:rsidRPr="009B2735" w:rsidRDefault="009B2735" w:rsidP="009B2735">
      <w:pPr>
        <w:bidi/>
        <w:rPr>
          <w:rFonts w:cs="David" w:hint="cs"/>
          <w:rtl/>
        </w:rPr>
      </w:pPr>
      <w:r w:rsidRPr="009B2735">
        <w:rPr>
          <w:rFonts w:cs="David" w:hint="cs"/>
          <w:rtl/>
        </w:rPr>
        <w:tab/>
        <w:t xml:space="preserve"> מר גלנטי, זה לא נקרא רטרואקטיבית.</w:t>
      </w:r>
    </w:p>
    <w:p w14:paraId="6D49D38C" w14:textId="77777777" w:rsidR="009B2735" w:rsidRPr="009B2735" w:rsidRDefault="009B2735" w:rsidP="009B2735">
      <w:pPr>
        <w:bidi/>
        <w:rPr>
          <w:rFonts w:cs="David" w:hint="cs"/>
          <w:rtl/>
        </w:rPr>
      </w:pPr>
    </w:p>
    <w:p w14:paraId="4445934D" w14:textId="77777777" w:rsidR="009B2735" w:rsidRPr="009B2735" w:rsidRDefault="009B2735" w:rsidP="009B2735">
      <w:pPr>
        <w:bidi/>
        <w:rPr>
          <w:rFonts w:cs="David" w:hint="cs"/>
          <w:rtl/>
        </w:rPr>
      </w:pPr>
      <w:r w:rsidRPr="009B2735">
        <w:rPr>
          <w:rFonts w:cs="David" w:hint="cs"/>
          <w:u w:val="single"/>
          <w:rtl/>
        </w:rPr>
        <w:t>יצחק גלנטי:</w:t>
      </w:r>
    </w:p>
    <w:p w14:paraId="3C30CB1D" w14:textId="77777777" w:rsidR="009B2735" w:rsidRPr="009B2735" w:rsidRDefault="009B2735" w:rsidP="009B2735">
      <w:pPr>
        <w:bidi/>
        <w:rPr>
          <w:rFonts w:cs="David" w:hint="cs"/>
          <w:rtl/>
        </w:rPr>
      </w:pPr>
    </w:p>
    <w:p w14:paraId="36ECDEB8" w14:textId="77777777" w:rsidR="009B2735" w:rsidRPr="009B2735" w:rsidRDefault="009B2735" w:rsidP="009B2735">
      <w:pPr>
        <w:bidi/>
        <w:rPr>
          <w:rFonts w:cs="David" w:hint="cs"/>
          <w:rtl/>
        </w:rPr>
      </w:pPr>
      <w:r w:rsidRPr="009B2735">
        <w:rPr>
          <w:rFonts w:cs="David" w:hint="cs"/>
          <w:rtl/>
        </w:rPr>
        <w:tab/>
        <w:t xml:space="preserve"> אני בדעה שאין לבטל זכויות בצורה רטרואקטיבית, לכן את התחולה צריך להחיל החל מן הכנסת השבע-עשרה, למרות טוב לבו ורוחב לבו של חבר הכנסת רובי ריבלין. מעבר לזה אני בהחלט מקבל את ההערה של חבר הכנסת זאב אלקין, שמתייחסת ליושב-ראש קודם, או בכלל איש ציבור נבחר וחבר כנסת לשעבר, אשר הופך להיות אזרח של מדינה זרה, יש בהחלט לקבל את ההסתייגות של חבר הכנסת זאב אלקין.</w:t>
      </w:r>
    </w:p>
    <w:p w14:paraId="382901C0" w14:textId="77777777" w:rsidR="009B2735" w:rsidRPr="009B2735" w:rsidRDefault="009B2735" w:rsidP="009B2735">
      <w:pPr>
        <w:bidi/>
        <w:rPr>
          <w:rFonts w:cs="David" w:hint="cs"/>
          <w:rtl/>
        </w:rPr>
      </w:pPr>
    </w:p>
    <w:p w14:paraId="1834F27A" w14:textId="77777777" w:rsidR="009B2735" w:rsidRPr="009B2735" w:rsidRDefault="009B2735" w:rsidP="009B2735">
      <w:pPr>
        <w:bidi/>
        <w:rPr>
          <w:rFonts w:cs="David" w:hint="cs"/>
          <w:rtl/>
        </w:rPr>
      </w:pPr>
      <w:r w:rsidRPr="009B2735">
        <w:rPr>
          <w:rFonts w:cs="David" w:hint="cs"/>
          <w:rtl/>
        </w:rPr>
        <w:tab/>
        <w:t xml:space="preserve">אני חוזר, אני בהחלט בעד קיומה של ההצעה הזאת, אבל החל מהכנסת השבע-עשרה ואילך. </w:t>
      </w:r>
    </w:p>
    <w:p w14:paraId="4246EFFD" w14:textId="77777777" w:rsidR="009B2735" w:rsidRPr="009B2735" w:rsidRDefault="009B2735" w:rsidP="009B2735">
      <w:pPr>
        <w:bidi/>
        <w:rPr>
          <w:rFonts w:cs="David" w:hint="cs"/>
          <w:rtl/>
        </w:rPr>
      </w:pPr>
    </w:p>
    <w:p w14:paraId="36718332" w14:textId="77777777" w:rsidR="009B2735" w:rsidRPr="009B2735" w:rsidRDefault="009B2735" w:rsidP="009B2735">
      <w:pPr>
        <w:bidi/>
        <w:rPr>
          <w:rFonts w:cs="David" w:hint="cs"/>
          <w:rtl/>
        </w:rPr>
      </w:pPr>
      <w:r w:rsidRPr="009B2735">
        <w:rPr>
          <w:rFonts w:cs="David" w:hint="cs"/>
          <w:u w:val="single"/>
          <w:rtl/>
        </w:rPr>
        <w:t>אביגדור יצחקי:</w:t>
      </w:r>
    </w:p>
    <w:p w14:paraId="3BC2D72D" w14:textId="77777777" w:rsidR="009B2735" w:rsidRPr="009B2735" w:rsidRDefault="009B2735" w:rsidP="009B2735">
      <w:pPr>
        <w:bidi/>
        <w:rPr>
          <w:rFonts w:cs="David" w:hint="cs"/>
          <w:rtl/>
        </w:rPr>
      </w:pPr>
    </w:p>
    <w:p w14:paraId="3CC5B429" w14:textId="77777777" w:rsidR="009B2735" w:rsidRPr="009B2735" w:rsidRDefault="009B2735" w:rsidP="009B2735">
      <w:pPr>
        <w:bidi/>
        <w:rPr>
          <w:rFonts w:cs="David" w:hint="cs"/>
          <w:rtl/>
        </w:rPr>
      </w:pPr>
      <w:r w:rsidRPr="009B2735">
        <w:rPr>
          <w:rFonts w:cs="David" w:hint="cs"/>
          <w:rtl/>
        </w:rPr>
        <w:tab/>
        <w:t xml:space="preserve"> אדוני היושב-ראש, אף פעם לא הבנתי את כל הזכויות האלה של אחרי ואחרי, אלה סידורים מפא"יניקים, מתחילת המדינה. פעם, אחד מהחבורה המפא"יניקית, לפני שנפטר, הוא סיפר לי שפיחותים היו בדרך כלל עושים במוצאי שבת, וביום שישי החבר'ה היו נכנסים לבנק הפועלים וקונים מט"ח. אלה הסידורים.</w:t>
      </w:r>
    </w:p>
    <w:p w14:paraId="079D686F" w14:textId="77777777" w:rsidR="009B2735" w:rsidRPr="009B2735" w:rsidRDefault="009B2735" w:rsidP="009B2735">
      <w:pPr>
        <w:bidi/>
        <w:rPr>
          <w:rFonts w:cs="David" w:hint="cs"/>
          <w:rtl/>
        </w:rPr>
      </w:pPr>
    </w:p>
    <w:p w14:paraId="3CBC0E24" w14:textId="77777777" w:rsidR="009B2735" w:rsidRPr="009B2735" w:rsidRDefault="009B2735" w:rsidP="009B2735">
      <w:pPr>
        <w:bidi/>
        <w:rPr>
          <w:rFonts w:cs="David" w:hint="cs"/>
          <w:rtl/>
        </w:rPr>
      </w:pPr>
      <w:r w:rsidRPr="009B2735">
        <w:rPr>
          <w:rFonts w:cs="David" w:hint="cs"/>
          <w:u w:val="single"/>
          <w:rtl/>
        </w:rPr>
        <w:t>היו"ר יעקב מרגי:</w:t>
      </w:r>
    </w:p>
    <w:p w14:paraId="15774E2D" w14:textId="77777777" w:rsidR="009B2735" w:rsidRPr="009B2735" w:rsidRDefault="009B2735" w:rsidP="009B2735">
      <w:pPr>
        <w:bidi/>
        <w:rPr>
          <w:rFonts w:cs="David" w:hint="cs"/>
          <w:rtl/>
        </w:rPr>
      </w:pPr>
    </w:p>
    <w:p w14:paraId="1CFED8AF" w14:textId="77777777" w:rsidR="009B2735" w:rsidRPr="009B2735" w:rsidRDefault="009B2735" w:rsidP="009B2735">
      <w:pPr>
        <w:bidi/>
        <w:rPr>
          <w:rFonts w:cs="David" w:hint="cs"/>
          <w:rtl/>
        </w:rPr>
      </w:pPr>
      <w:r w:rsidRPr="009B2735">
        <w:rPr>
          <w:rFonts w:cs="David" w:hint="cs"/>
          <w:rtl/>
        </w:rPr>
        <w:tab/>
        <w:t>אני צעיר. כך היא התנהלה?</w:t>
      </w:r>
    </w:p>
    <w:p w14:paraId="77CB7E39" w14:textId="77777777" w:rsidR="009B2735" w:rsidRPr="009B2735" w:rsidRDefault="009B2735" w:rsidP="009B2735">
      <w:pPr>
        <w:bidi/>
        <w:rPr>
          <w:rFonts w:cs="David" w:hint="cs"/>
          <w:rtl/>
        </w:rPr>
      </w:pPr>
    </w:p>
    <w:p w14:paraId="54B649F1" w14:textId="77777777" w:rsidR="009B2735" w:rsidRPr="009B2735" w:rsidRDefault="009B2735" w:rsidP="009B2735">
      <w:pPr>
        <w:bidi/>
        <w:rPr>
          <w:rFonts w:cs="David" w:hint="cs"/>
          <w:rtl/>
        </w:rPr>
      </w:pPr>
      <w:r w:rsidRPr="009B2735">
        <w:rPr>
          <w:rFonts w:cs="David" w:hint="cs"/>
          <w:u w:val="single"/>
          <w:rtl/>
        </w:rPr>
        <w:t>אביגדור יצחקי:</w:t>
      </w:r>
    </w:p>
    <w:p w14:paraId="703F787E" w14:textId="77777777" w:rsidR="009B2735" w:rsidRPr="009B2735" w:rsidRDefault="009B2735" w:rsidP="009B2735">
      <w:pPr>
        <w:bidi/>
        <w:rPr>
          <w:rFonts w:cs="David" w:hint="cs"/>
          <w:rtl/>
        </w:rPr>
      </w:pPr>
    </w:p>
    <w:p w14:paraId="4DFE60B9" w14:textId="77777777" w:rsidR="009B2735" w:rsidRPr="009B2735" w:rsidRDefault="009B2735" w:rsidP="009B2735">
      <w:pPr>
        <w:bidi/>
        <w:rPr>
          <w:rFonts w:cs="David"/>
          <w:u w:val="single"/>
          <w:rtl/>
        </w:rPr>
      </w:pPr>
      <w:r w:rsidRPr="009B2735">
        <w:rPr>
          <w:rFonts w:cs="David" w:hint="cs"/>
          <w:rtl/>
        </w:rPr>
        <w:tab/>
        <w:t xml:space="preserve"> מה אתה חושב? למה בגין נבחר בסוף?</w:t>
      </w:r>
    </w:p>
    <w:p w14:paraId="32D1893A" w14:textId="77777777" w:rsidR="009B2735" w:rsidRPr="009B2735" w:rsidRDefault="009B2735" w:rsidP="009B2735">
      <w:pPr>
        <w:bidi/>
        <w:rPr>
          <w:rFonts w:cs="David" w:hint="cs"/>
          <w:rtl/>
        </w:rPr>
      </w:pPr>
      <w:r w:rsidRPr="009B2735">
        <w:rPr>
          <w:rFonts w:cs="David"/>
          <w:u w:val="single"/>
          <w:rtl/>
        </w:rPr>
        <w:br w:type="page"/>
      </w:r>
      <w:r w:rsidRPr="009B2735">
        <w:rPr>
          <w:rFonts w:cs="David" w:hint="cs"/>
          <w:u w:val="single"/>
          <w:rtl/>
        </w:rPr>
        <w:t>חיים אורון:</w:t>
      </w:r>
    </w:p>
    <w:p w14:paraId="2B8A3EC1" w14:textId="77777777" w:rsidR="009B2735" w:rsidRPr="009B2735" w:rsidRDefault="009B2735" w:rsidP="009B2735">
      <w:pPr>
        <w:bidi/>
        <w:rPr>
          <w:rFonts w:cs="David" w:hint="cs"/>
          <w:rtl/>
        </w:rPr>
      </w:pPr>
    </w:p>
    <w:p w14:paraId="71962CEE" w14:textId="77777777" w:rsidR="009B2735" w:rsidRPr="009B2735" w:rsidRDefault="009B2735" w:rsidP="009B2735">
      <w:pPr>
        <w:bidi/>
        <w:rPr>
          <w:rFonts w:cs="David" w:hint="cs"/>
          <w:rtl/>
        </w:rPr>
      </w:pPr>
      <w:r w:rsidRPr="009B2735">
        <w:rPr>
          <w:rFonts w:cs="David" w:hint="cs"/>
          <w:rtl/>
        </w:rPr>
        <w:tab/>
        <w:t xml:space="preserve"> עוד דבר הפסדתי כי לא הייתי מפא"יניק.</w:t>
      </w:r>
    </w:p>
    <w:p w14:paraId="294696DB" w14:textId="77777777" w:rsidR="009B2735" w:rsidRPr="009B2735" w:rsidRDefault="009B2735" w:rsidP="009B2735">
      <w:pPr>
        <w:bidi/>
        <w:rPr>
          <w:rFonts w:cs="David" w:hint="cs"/>
          <w:rtl/>
        </w:rPr>
      </w:pPr>
    </w:p>
    <w:p w14:paraId="141614B8" w14:textId="77777777" w:rsidR="009B2735" w:rsidRPr="009B2735" w:rsidRDefault="009B2735" w:rsidP="009B2735">
      <w:pPr>
        <w:bidi/>
        <w:rPr>
          <w:rFonts w:cs="David" w:hint="cs"/>
          <w:rtl/>
        </w:rPr>
      </w:pPr>
      <w:r w:rsidRPr="009B2735">
        <w:rPr>
          <w:rFonts w:cs="David" w:hint="cs"/>
          <w:u w:val="single"/>
          <w:rtl/>
        </w:rPr>
        <w:t>אביגדור יצחקי:</w:t>
      </w:r>
    </w:p>
    <w:p w14:paraId="2E25A36C" w14:textId="77777777" w:rsidR="009B2735" w:rsidRPr="009B2735" w:rsidRDefault="009B2735" w:rsidP="009B2735">
      <w:pPr>
        <w:bidi/>
        <w:rPr>
          <w:rFonts w:cs="David" w:hint="cs"/>
          <w:rtl/>
        </w:rPr>
      </w:pPr>
    </w:p>
    <w:p w14:paraId="74FB3222" w14:textId="77777777" w:rsidR="009B2735" w:rsidRPr="009B2735" w:rsidRDefault="009B2735" w:rsidP="009B2735">
      <w:pPr>
        <w:bidi/>
        <w:rPr>
          <w:rFonts w:cs="David" w:hint="cs"/>
          <w:rtl/>
        </w:rPr>
      </w:pPr>
      <w:r w:rsidRPr="009B2735">
        <w:rPr>
          <w:rFonts w:cs="David" w:hint="cs"/>
          <w:rtl/>
        </w:rPr>
        <w:tab/>
        <w:t xml:space="preserve"> אני בעד לבטל את כל העניין הזה גם לראשי ממשלה, גם לנשיאים. על מה אנחנו מדברים? על רכב. והעוזרים האלה הם באמת עוזרים להם? למה הם עוזרים להם בדיוק? </w:t>
      </w:r>
    </w:p>
    <w:p w14:paraId="63BF42A0" w14:textId="77777777" w:rsidR="009B2735" w:rsidRPr="009B2735" w:rsidRDefault="009B2735" w:rsidP="009B2735">
      <w:pPr>
        <w:bidi/>
        <w:rPr>
          <w:rFonts w:cs="David" w:hint="cs"/>
          <w:rtl/>
        </w:rPr>
      </w:pPr>
    </w:p>
    <w:p w14:paraId="3B6BF321" w14:textId="77777777" w:rsidR="009B2735" w:rsidRPr="009B2735" w:rsidRDefault="009B2735" w:rsidP="009B2735">
      <w:pPr>
        <w:bidi/>
        <w:rPr>
          <w:rFonts w:cs="David" w:hint="cs"/>
          <w:rtl/>
        </w:rPr>
      </w:pPr>
      <w:r w:rsidRPr="009B2735">
        <w:rPr>
          <w:rFonts w:cs="David" w:hint="cs"/>
          <w:u w:val="single"/>
          <w:rtl/>
        </w:rPr>
        <w:t>יצחק זיו:</w:t>
      </w:r>
    </w:p>
    <w:p w14:paraId="375B0E42" w14:textId="77777777" w:rsidR="009B2735" w:rsidRPr="009B2735" w:rsidRDefault="009B2735" w:rsidP="009B2735">
      <w:pPr>
        <w:bidi/>
        <w:rPr>
          <w:rFonts w:cs="David" w:hint="cs"/>
          <w:rtl/>
        </w:rPr>
      </w:pPr>
    </w:p>
    <w:p w14:paraId="3B3EC894" w14:textId="77777777" w:rsidR="009B2735" w:rsidRPr="009B2735" w:rsidRDefault="009B2735" w:rsidP="009B2735">
      <w:pPr>
        <w:bidi/>
        <w:rPr>
          <w:rFonts w:cs="David" w:hint="cs"/>
          <w:rtl/>
        </w:rPr>
      </w:pPr>
      <w:r w:rsidRPr="009B2735">
        <w:rPr>
          <w:rFonts w:cs="David" w:hint="cs"/>
          <w:rtl/>
        </w:rPr>
        <w:tab/>
        <w:t>להוציא את הכסף.</w:t>
      </w:r>
    </w:p>
    <w:p w14:paraId="72A19DFE" w14:textId="77777777" w:rsidR="009B2735" w:rsidRPr="009B2735" w:rsidRDefault="009B2735" w:rsidP="009B2735">
      <w:pPr>
        <w:bidi/>
        <w:rPr>
          <w:rFonts w:cs="David" w:hint="cs"/>
          <w:rtl/>
        </w:rPr>
      </w:pPr>
      <w:r w:rsidRPr="009B2735">
        <w:rPr>
          <w:rFonts w:cs="David" w:hint="cs"/>
          <w:rtl/>
        </w:rPr>
        <w:tab/>
      </w:r>
    </w:p>
    <w:p w14:paraId="3D371D5F" w14:textId="77777777" w:rsidR="009B2735" w:rsidRPr="009B2735" w:rsidRDefault="009B2735" w:rsidP="009B2735">
      <w:pPr>
        <w:bidi/>
        <w:rPr>
          <w:rFonts w:cs="David" w:hint="cs"/>
          <w:rtl/>
        </w:rPr>
      </w:pPr>
      <w:r w:rsidRPr="009B2735">
        <w:rPr>
          <w:rFonts w:cs="David" w:hint="cs"/>
          <w:u w:val="single"/>
          <w:rtl/>
        </w:rPr>
        <w:t>אביגדור יצחקי:</w:t>
      </w:r>
    </w:p>
    <w:p w14:paraId="066EA859" w14:textId="77777777" w:rsidR="009B2735" w:rsidRPr="009B2735" w:rsidRDefault="009B2735" w:rsidP="009B2735">
      <w:pPr>
        <w:bidi/>
        <w:rPr>
          <w:rFonts w:cs="David" w:hint="cs"/>
          <w:rtl/>
        </w:rPr>
      </w:pPr>
    </w:p>
    <w:p w14:paraId="5E3D01D9" w14:textId="77777777" w:rsidR="009B2735" w:rsidRPr="009B2735" w:rsidRDefault="009B2735" w:rsidP="009B2735">
      <w:pPr>
        <w:bidi/>
        <w:rPr>
          <w:rFonts w:cs="David" w:hint="cs"/>
          <w:rtl/>
        </w:rPr>
      </w:pPr>
      <w:r w:rsidRPr="009B2735">
        <w:rPr>
          <w:rFonts w:cs="David" w:hint="cs"/>
          <w:rtl/>
        </w:rPr>
        <w:tab/>
        <w:t xml:space="preserve"> אם זה היה תלוי בי הייתי מבטל את העניין הזה מהיום. בסופו של דבר צריך להתכנס לאיזו הצעה, ההשוואה לראשי ממשלה צריכה להיות מוחלטת מאל"ף ועד תי"ו, ואני גם לא צריך לתת למישהו מהם, ועומד לי על הלשון שמות, אבל אני לא אגיד, לתת לו עוד חצי שנה עם רכב כדי שהוא יספיק להתארגן. אם הוא רוצה, אני מוכן ללכת איתו, לעשות עבורו את העבודה הזאת ולקנות לו את הרכב, זה לוקח עשר דקות, ובזה נגמר העניין. צריך לעשות את זה בדיוק בהשוואה לראשי ממשלה, כי זה נותן איזה עוגן נכון. אני מציע לקבל את ההצעה של חבר הכנסת אורון וללכת איתה הלאה.</w:t>
      </w:r>
    </w:p>
    <w:p w14:paraId="657CBF6A" w14:textId="77777777" w:rsidR="009B2735" w:rsidRPr="009B2735" w:rsidRDefault="009B2735" w:rsidP="009B2735">
      <w:pPr>
        <w:bidi/>
        <w:rPr>
          <w:rFonts w:cs="David" w:hint="cs"/>
          <w:rtl/>
        </w:rPr>
      </w:pPr>
    </w:p>
    <w:p w14:paraId="7DC840B0" w14:textId="77777777" w:rsidR="009B2735" w:rsidRPr="009B2735" w:rsidRDefault="009B2735" w:rsidP="009B2735">
      <w:pPr>
        <w:bidi/>
        <w:rPr>
          <w:rFonts w:cs="David" w:hint="cs"/>
          <w:rtl/>
        </w:rPr>
      </w:pPr>
      <w:r w:rsidRPr="009B2735">
        <w:rPr>
          <w:rFonts w:cs="David" w:hint="cs"/>
          <w:u w:val="single"/>
          <w:rtl/>
        </w:rPr>
        <w:t>אסתרינה טרטמן:</w:t>
      </w:r>
    </w:p>
    <w:p w14:paraId="06669175" w14:textId="77777777" w:rsidR="009B2735" w:rsidRPr="009B2735" w:rsidRDefault="009B2735" w:rsidP="009B2735">
      <w:pPr>
        <w:bidi/>
        <w:rPr>
          <w:rFonts w:cs="David" w:hint="cs"/>
          <w:rtl/>
        </w:rPr>
      </w:pPr>
    </w:p>
    <w:p w14:paraId="27E6F02D" w14:textId="77777777" w:rsidR="009B2735" w:rsidRPr="009B2735" w:rsidRDefault="009B2735" w:rsidP="009B2735">
      <w:pPr>
        <w:bidi/>
        <w:rPr>
          <w:rFonts w:cs="David" w:hint="cs"/>
          <w:rtl/>
        </w:rPr>
      </w:pPr>
      <w:r w:rsidRPr="009B2735">
        <w:rPr>
          <w:rFonts w:cs="David" w:hint="cs"/>
          <w:rtl/>
        </w:rPr>
        <w:tab/>
        <w:t xml:space="preserve"> אדוני היושב-ראש, רעיון המחוקק היה לתת להם את השירותים האלה, כדי שהם ימשיכו לכהן ולעשות את עבודתם נאמנה. אם אנחנו בודקים אחד-אחד, ואני מכבדת כל אחד ואחד מהשמות שמונחים על שולחננו. זה לא עניין אישי, זה עניין עקרוני. הניסיון הוכיח לנו שהאנשים שסיימו את תפקידם לא מצדיקים את כל הנושא הזה של הוצאות על חשבון הציבור, לכן אני רוצה להסכים עם חלק מדבריו של חבר הכנסת יצחקי. זה שהוועדה קבעה את 1996, זה לא תאריך קבוע. מה אני מציעה כדי לקצר את התהליך? אני הולכת ברוח הדברים של החלוקה של היועצת המשפטית, ארבעת יושבי-הראש הוותיקים, שלכאורה זכאים עד סוף חייהם, שיחיו שנים טובות וארוכות, אני לא רואה שום סיבה להמשיך גם להם את כל התנאים האלה, אני בהחלט סוברת שמכיוון שהם הניחו שזה מגיע להם, לתת להם פרק זמן של גרייס להיערכות, וגם להם לבטל את כל הדברים האלה.</w:t>
      </w:r>
    </w:p>
    <w:p w14:paraId="6198AA70" w14:textId="77777777" w:rsidR="009B2735" w:rsidRPr="009B2735" w:rsidRDefault="009B2735" w:rsidP="009B2735">
      <w:pPr>
        <w:bidi/>
        <w:rPr>
          <w:rFonts w:cs="David" w:hint="cs"/>
          <w:rtl/>
        </w:rPr>
      </w:pPr>
    </w:p>
    <w:p w14:paraId="38CF7E74" w14:textId="77777777" w:rsidR="009B2735" w:rsidRPr="009B2735" w:rsidRDefault="009B2735" w:rsidP="009B2735">
      <w:pPr>
        <w:bidi/>
        <w:rPr>
          <w:rFonts w:cs="David" w:hint="cs"/>
          <w:rtl/>
        </w:rPr>
      </w:pPr>
      <w:r w:rsidRPr="009B2735">
        <w:rPr>
          <w:rFonts w:cs="David" w:hint="cs"/>
          <w:rtl/>
        </w:rPr>
        <w:tab/>
        <w:t xml:space="preserve">לגבי הקבוצה השנייה שהיועצת המשפטית התייחסה אליה, קרי, תיכון ובורג, יש להם היום זכאות רק לרכב, אני מבינה, לא למשרד. האם אני צודקת? </w:t>
      </w:r>
    </w:p>
    <w:p w14:paraId="0B32F3F9" w14:textId="77777777" w:rsidR="009B2735" w:rsidRPr="009B2735" w:rsidRDefault="009B2735" w:rsidP="009B2735">
      <w:pPr>
        <w:bidi/>
        <w:rPr>
          <w:rFonts w:cs="David" w:hint="cs"/>
          <w:rtl/>
        </w:rPr>
      </w:pPr>
    </w:p>
    <w:p w14:paraId="3CC6440A" w14:textId="77777777" w:rsidR="009B2735" w:rsidRPr="009B2735" w:rsidRDefault="009B2735" w:rsidP="009B2735">
      <w:pPr>
        <w:bidi/>
        <w:rPr>
          <w:rFonts w:cs="David" w:hint="cs"/>
          <w:rtl/>
        </w:rPr>
      </w:pPr>
      <w:r w:rsidRPr="009B2735">
        <w:rPr>
          <w:rFonts w:cs="David" w:hint="cs"/>
          <w:u w:val="single"/>
          <w:rtl/>
        </w:rPr>
        <w:t>ארבל אסטרחן:</w:t>
      </w:r>
    </w:p>
    <w:p w14:paraId="1D2D1066" w14:textId="77777777" w:rsidR="009B2735" w:rsidRPr="009B2735" w:rsidRDefault="009B2735" w:rsidP="009B2735">
      <w:pPr>
        <w:bidi/>
        <w:rPr>
          <w:rFonts w:cs="David" w:hint="cs"/>
          <w:rtl/>
        </w:rPr>
      </w:pPr>
    </w:p>
    <w:p w14:paraId="64DAC795" w14:textId="77777777" w:rsidR="009B2735" w:rsidRPr="009B2735" w:rsidRDefault="009B2735" w:rsidP="009B2735">
      <w:pPr>
        <w:bidi/>
        <w:rPr>
          <w:rFonts w:cs="David" w:hint="cs"/>
          <w:rtl/>
        </w:rPr>
      </w:pPr>
      <w:r w:rsidRPr="009B2735">
        <w:rPr>
          <w:rFonts w:cs="David" w:hint="cs"/>
          <w:rtl/>
        </w:rPr>
        <w:tab/>
        <w:t xml:space="preserve">משפטית נפסקה הזכאות גם לרכב וגם למשרד בסוף 2006, לפי החלטת הוועדה האריכו- - - </w:t>
      </w:r>
    </w:p>
    <w:p w14:paraId="3827979D" w14:textId="77777777" w:rsidR="009B2735" w:rsidRPr="009B2735" w:rsidRDefault="009B2735" w:rsidP="009B2735">
      <w:pPr>
        <w:bidi/>
        <w:rPr>
          <w:rFonts w:cs="David" w:hint="cs"/>
          <w:rtl/>
        </w:rPr>
      </w:pPr>
    </w:p>
    <w:p w14:paraId="61F03EDF" w14:textId="77777777" w:rsidR="009B2735" w:rsidRPr="009B2735" w:rsidRDefault="009B2735" w:rsidP="009B2735">
      <w:pPr>
        <w:bidi/>
        <w:rPr>
          <w:rFonts w:cs="David" w:hint="cs"/>
          <w:rtl/>
        </w:rPr>
      </w:pPr>
      <w:r w:rsidRPr="009B2735">
        <w:rPr>
          <w:rFonts w:cs="David" w:hint="cs"/>
          <w:u w:val="single"/>
          <w:rtl/>
        </w:rPr>
        <w:t>אסתרינה טרטמן:</w:t>
      </w:r>
    </w:p>
    <w:p w14:paraId="58A8CCDF" w14:textId="77777777" w:rsidR="009B2735" w:rsidRPr="009B2735" w:rsidRDefault="009B2735" w:rsidP="009B2735">
      <w:pPr>
        <w:bidi/>
        <w:rPr>
          <w:rFonts w:cs="David" w:hint="cs"/>
          <w:rtl/>
        </w:rPr>
      </w:pPr>
    </w:p>
    <w:p w14:paraId="5EC87B60" w14:textId="77777777" w:rsidR="009B2735" w:rsidRPr="009B2735" w:rsidRDefault="009B2735" w:rsidP="009B2735">
      <w:pPr>
        <w:bidi/>
        <w:rPr>
          <w:rFonts w:cs="David" w:hint="cs"/>
          <w:rtl/>
        </w:rPr>
      </w:pPr>
      <w:r w:rsidRPr="009B2735">
        <w:rPr>
          <w:rFonts w:cs="David" w:hint="cs"/>
          <w:rtl/>
        </w:rPr>
        <w:tab/>
        <w:t xml:space="preserve"> אני עושה הבחנה מורכבת, ואני לא פוחדת משמות של יושבי-ראש לשעבר-- </w:t>
      </w:r>
    </w:p>
    <w:p w14:paraId="4C31EF16" w14:textId="77777777" w:rsidR="009B2735" w:rsidRPr="009B2735" w:rsidRDefault="009B2735" w:rsidP="009B2735">
      <w:pPr>
        <w:bidi/>
        <w:rPr>
          <w:rFonts w:cs="David" w:hint="cs"/>
          <w:rtl/>
        </w:rPr>
      </w:pPr>
    </w:p>
    <w:p w14:paraId="32ADF755" w14:textId="77777777" w:rsidR="009B2735" w:rsidRPr="009B2735" w:rsidRDefault="009B2735" w:rsidP="009B2735">
      <w:pPr>
        <w:bidi/>
        <w:rPr>
          <w:rFonts w:cs="David" w:hint="cs"/>
          <w:rtl/>
        </w:rPr>
      </w:pPr>
      <w:r w:rsidRPr="009B2735">
        <w:rPr>
          <w:rFonts w:cs="David" w:hint="cs"/>
          <w:u w:val="single"/>
          <w:rtl/>
        </w:rPr>
        <w:t>היו"ר יעקב מרגי:</w:t>
      </w:r>
    </w:p>
    <w:p w14:paraId="56F657A3" w14:textId="77777777" w:rsidR="009B2735" w:rsidRPr="009B2735" w:rsidRDefault="009B2735" w:rsidP="009B2735">
      <w:pPr>
        <w:bidi/>
        <w:rPr>
          <w:rFonts w:cs="David" w:hint="cs"/>
          <w:rtl/>
        </w:rPr>
      </w:pPr>
    </w:p>
    <w:p w14:paraId="438CE74D" w14:textId="77777777" w:rsidR="009B2735" w:rsidRPr="009B2735" w:rsidRDefault="009B2735" w:rsidP="009B2735">
      <w:pPr>
        <w:bidi/>
        <w:rPr>
          <w:rFonts w:cs="David" w:hint="cs"/>
          <w:rtl/>
        </w:rPr>
      </w:pPr>
      <w:r w:rsidRPr="009B2735">
        <w:rPr>
          <w:rFonts w:cs="David" w:hint="cs"/>
          <w:rtl/>
        </w:rPr>
        <w:tab/>
        <w:t xml:space="preserve"> למרות זאת אל תנקבי.</w:t>
      </w:r>
    </w:p>
    <w:p w14:paraId="0F923BB5" w14:textId="77777777" w:rsidR="009B2735" w:rsidRPr="009B2735" w:rsidRDefault="009B2735" w:rsidP="009B2735">
      <w:pPr>
        <w:bidi/>
        <w:rPr>
          <w:rFonts w:cs="David" w:hint="cs"/>
          <w:rtl/>
        </w:rPr>
      </w:pPr>
    </w:p>
    <w:p w14:paraId="78095436" w14:textId="77777777" w:rsidR="009B2735" w:rsidRPr="009B2735" w:rsidRDefault="009B2735" w:rsidP="009B2735">
      <w:pPr>
        <w:bidi/>
        <w:rPr>
          <w:rFonts w:cs="David" w:hint="cs"/>
          <w:rtl/>
        </w:rPr>
      </w:pPr>
      <w:r w:rsidRPr="009B2735">
        <w:rPr>
          <w:rFonts w:cs="David" w:hint="cs"/>
          <w:u w:val="single"/>
          <w:rtl/>
        </w:rPr>
        <w:t>אסתרינה טרטמן:</w:t>
      </w:r>
    </w:p>
    <w:p w14:paraId="18F08412" w14:textId="77777777" w:rsidR="009B2735" w:rsidRPr="009B2735" w:rsidRDefault="009B2735" w:rsidP="009B2735">
      <w:pPr>
        <w:bidi/>
        <w:rPr>
          <w:rFonts w:cs="David" w:hint="cs"/>
          <w:rtl/>
        </w:rPr>
      </w:pPr>
    </w:p>
    <w:p w14:paraId="5E07621B" w14:textId="77777777" w:rsidR="009B2735" w:rsidRPr="009B2735" w:rsidRDefault="009B2735" w:rsidP="009B2735">
      <w:pPr>
        <w:bidi/>
        <w:rPr>
          <w:rFonts w:cs="David" w:hint="cs"/>
          <w:rtl/>
        </w:rPr>
      </w:pPr>
      <w:r w:rsidRPr="009B2735">
        <w:rPr>
          <w:rFonts w:cs="David" w:hint="cs"/>
          <w:rtl/>
        </w:rPr>
        <w:tab/>
        <w:t>אני סבורה שמי שהתבטא כמו שהתבטא על מדינת ישראל ונמצא איפה שהוא נמצא, אכן צדק חבר הכנסת אלקין.</w:t>
      </w:r>
    </w:p>
    <w:p w14:paraId="5C4B8F28" w14:textId="77777777" w:rsidR="009B2735" w:rsidRPr="009B2735" w:rsidRDefault="009B2735" w:rsidP="009B2735">
      <w:pPr>
        <w:bidi/>
        <w:rPr>
          <w:rFonts w:cs="David" w:hint="cs"/>
          <w:rtl/>
        </w:rPr>
      </w:pPr>
      <w:r w:rsidRPr="009B2735">
        <w:rPr>
          <w:rFonts w:cs="David"/>
          <w:u w:val="single"/>
          <w:rtl/>
        </w:rPr>
        <w:br w:type="page"/>
      </w:r>
      <w:r w:rsidRPr="009B2735">
        <w:rPr>
          <w:rFonts w:cs="David" w:hint="cs"/>
          <w:u w:val="single"/>
          <w:rtl/>
        </w:rPr>
        <w:t>היו"ר יעקב מרגי:</w:t>
      </w:r>
    </w:p>
    <w:p w14:paraId="59BFDA34" w14:textId="77777777" w:rsidR="009B2735" w:rsidRPr="009B2735" w:rsidRDefault="009B2735" w:rsidP="009B2735">
      <w:pPr>
        <w:bidi/>
        <w:rPr>
          <w:rFonts w:cs="David" w:hint="cs"/>
          <w:rtl/>
        </w:rPr>
      </w:pPr>
    </w:p>
    <w:p w14:paraId="3022F394" w14:textId="77777777" w:rsidR="009B2735" w:rsidRPr="009B2735" w:rsidRDefault="009B2735" w:rsidP="009B2735">
      <w:pPr>
        <w:bidi/>
        <w:rPr>
          <w:rFonts w:cs="David" w:hint="cs"/>
          <w:rtl/>
        </w:rPr>
      </w:pPr>
      <w:r w:rsidRPr="009B2735">
        <w:rPr>
          <w:rFonts w:cs="David" w:hint="cs"/>
          <w:rtl/>
        </w:rPr>
        <w:tab/>
        <w:t>זה דיון בנפרד, אנחנו נתקע את ההצבעה. תגישו הצעה מסודרת. אי אפשר להגיש הצעה לתיקון בצורה כזאת, צריך עבודת הכנה ודיון. תגיש הצעה מסודרת, אתה יודע לעשות את זה.</w:t>
      </w:r>
    </w:p>
    <w:p w14:paraId="47E743D1" w14:textId="77777777" w:rsidR="009B2735" w:rsidRPr="009B2735" w:rsidRDefault="009B2735" w:rsidP="009B2735">
      <w:pPr>
        <w:bidi/>
        <w:rPr>
          <w:rFonts w:cs="David" w:hint="cs"/>
          <w:rtl/>
        </w:rPr>
      </w:pPr>
    </w:p>
    <w:p w14:paraId="0E21749B" w14:textId="77777777" w:rsidR="009B2735" w:rsidRPr="009B2735" w:rsidRDefault="009B2735" w:rsidP="009B2735">
      <w:pPr>
        <w:bidi/>
        <w:rPr>
          <w:rFonts w:cs="David" w:hint="cs"/>
          <w:rtl/>
        </w:rPr>
      </w:pPr>
      <w:r w:rsidRPr="009B2735">
        <w:rPr>
          <w:rFonts w:cs="David" w:hint="cs"/>
          <w:u w:val="single"/>
          <w:rtl/>
        </w:rPr>
        <w:t>אסתרינה טרטמן:</w:t>
      </w:r>
    </w:p>
    <w:p w14:paraId="34832352" w14:textId="77777777" w:rsidR="009B2735" w:rsidRPr="009B2735" w:rsidRDefault="009B2735" w:rsidP="009B2735">
      <w:pPr>
        <w:bidi/>
        <w:rPr>
          <w:rFonts w:cs="David" w:hint="cs"/>
          <w:rtl/>
        </w:rPr>
      </w:pPr>
    </w:p>
    <w:p w14:paraId="25EEBF6E" w14:textId="77777777" w:rsidR="009B2735" w:rsidRPr="009B2735" w:rsidRDefault="009B2735" w:rsidP="009B2735">
      <w:pPr>
        <w:bidi/>
        <w:rPr>
          <w:rFonts w:cs="David" w:hint="cs"/>
          <w:rtl/>
        </w:rPr>
      </w:pPr>
      <w:r w:rsidRPr="009B2735">
        <w:rPr>
          <w:rFonts w:cs="David" w:hint="cs"/>
          <w:rtl/>
        </w:rPr>
        <w:tab/>
        <w:t xml:space="preserve"> אדוני היושב-ראש, פרק זמן של 60 יום יספיק, ומקובל עלי שיושבי-ראש מהיום והלאה, וזה יכול לחול על כל אחד מאיתנו, כל אחד מאיתנו, בפוטנציה, יכול להיות יושב-ראש הכנסת. אני מציעה לבטל לחלוטין.</w:t>
      </w:r>
    </w:p>
    <w:p w14:paraId="5332B31B" w14:textId="77777777" w:rsidR="009B2735" w:rsidRPr="009B2735" w:rsidRDefault="009B2735" w:rsidP="009B2735">
      <w:pPr>
        <w:bidi/>
        <w:rPr>
          <w:rFonts w:cs="David" w:hint="cs"/>
          <w:rtl/>
        </w:rPr>
      </w:pPr>
    </w:p>
    <w:p w14:paraId="5B0DEBF9" w14:textId="77777777" w:rsidR="009B2735" w:rsidRPr="009B2735" w:rsidRDefault="009B2735" w:rsidP="009B2735">
      <w:pPr>
        <w:bidi/>
        <w:rPr>
          <w:rFonts w:cs="David" w:hint="cs"/>
          <w:rtl/>
        </w:rPr>
      </w:pPr>
      <w:r w:rsidRPr="009B2735">
        <w:rPr>
          <w:rFonts w:cs="David" w:hint="cs"/>
          <w:u w:val="single"/>
          <w:rtl/>
        </w:rPr>
        <w:t>ראובן ריבלין:</w:t>
      </w:r>
    </w:p>
    <w:p w14:paraId="40228F24" w14:textId="77777777" w:rsidR="009B2735" w:rsidRPr="009B2735" w:rsidRDefault="009B2735" w:rsidP="009B2735">
      <w:pPr>
        <w:bidi/>
        <w:rPr>
          <w:rFonts w:cs="David" w:hint="cs"/>
          <w:rtl/>
        </w:rPr>
      </w:pPr>
    </w:p>
    <w:p w14:paraId="08DA3033" w14:textId="77777777" w:rsidR="009B2735" w:rsidRPr="009B2735" w:rsidRDefault="009B2735" w:rsidP="009B2735">
      <w:pPr>
        <w:bidi/>
        <w:rPr>
          <w:rFonts w:cs="David" w:hint="cs"/>
          <w:rtl/>
        </w:rPr>
      </w:pPr>
      <w:r w:rsidRPr="009B2735">
        <w:rPr>
          <w:rFonts w:cs="David" w:hint="cs"/>
          <w:rtl/>
        </w:rPr>
        <w:tab/>
        <w:t xml:space="preserve"> בוועדת שוחט-אורון פעלו לפי היגיון. קבעו לגבי ראשי ממשלה ונשיאים אמות מידה, קבעו את  1996 כקו פרשת המים.</w:t>
      </w:r>
    </w:p>
    <w:p w14:paraId="3577B905" w14:textId="77777777" w:rsidR="009B2735" w:rsidRPr="009B2735" w:rsidRDefault="009B2735" w:rsidP="009B2735">
      <w:pPr>
        <w:bidi/>
        <w:rPr>
          <w:rFonts w:cs="David" w:hint="cs"/>
          <w:rtl/>
        </w:rPr>
      </w:pPr>
    </w:p>
    <w:p w14:paraId="4D01B9E6" w14:textId="77777777" w:rsidR="009B2735" w:rsidRPr="009B2735" w:rsidRDefault="009B2735" w:rsidP="009B2735">
      <w:pPr>
        <w:bidi/>
        <w:rPr>
          <w:rFonts w:cs="David" w:hint="cs"/>
          <w:rtl/>
        </w:rPr>
      </w:pPr>
      <w:r w:rsidRPr="009B2735">
        <w:rPr>
          <w:rFonts w:cs="David" w:hint="cs"/>
          <w:u w:val="single"/>
          <w:rtl/>
        </w:rPr>
        <w:t>אביגדור יצחקי:</w:t>
      </w:r>
    </w:p>
    <w:p w14:paraId="56459886" w14:textId="77777777" w:rsidR="009B2735" w:rsidRPr="009B2735" w:rsidRDefault="009B2735" w:rsidP="009B2735">
      <w:pPr>
        <w:bidi/>
        <w:rPr>
          <w:rFonts w:cs="David" w:hint="cs"/>
          <w:rtl/>
        </w:rPr>
      </w:pPr>
    </w:p>
    <w:p w14:paraId="46F94311" w14:textId="77777777" w:rsidR="009B2735" w:rsidRPr="009B2735" w:rsidRDefault="009B2735" w:rsidP="009B2735">
      <w:pPr>
        <w:bidi/>
        <w:rPr>
          <w:rFonts w:cs="David" w:hint="cs"/>
          <w:rtl/>
        </w:rPr>
      </w:pPr>
      <w:r w:rsidRPr="009B2735">
        <w:rPr>
          <w:rFonts w:cs="David" w:hint="cs"/>
          <w:rtl/>
        </w:rPr>
        <w:tab/>
        <w:t xml:space="preserve"> 1996, בגלל ביבי.</w:t>
      </w:r>
    </w:p>
    <w:p w14:paraId="638EBCB7" w14:textId="77777777" w:rsidR="009B2735" w:rsidRPr="009B2735" w:rsidRDefault="009B2735" w:rsidP="009B2735">
      <w:pPr>
        <w:bidi/>
        <w:rPr>
          <w:rFonts w:cs="David" w:hint="cs"/>
          <w:rtl/>
        </w:rPr>
      </w:pPr>
    </w:p>
    <w:p w14:paraId="75EA94A4" w14:textId="77777777" w:rsidR="009B2735" w:rsidRPr="009B2735" w:rsidRDefault="009B2735" w:rsidP="009B2735">
      <w:pPr>
        <w:bidi/>
        <w:rPr>
          <w:rFonts w:cs="David" w:hint="cs"/>
          <w:rtl/>
        </w:rPr>
      </w:pPr>
      <w:r w:rsidRPr="009B2735">
        <w:rPr>
          <w:rFonts w:cs="David" w:hint="cs"/>
          <w:u w:val="single"/>
          <w:rtl/>
        </w:rPr>
        <w:t>ראובן ריבלין:</w:t>
      </w:r>
    </w:p>
    <w:p w14:paraId="43554174" w14:textId="77777777" w:rsidR="009B2735" w:rsidRPr="009B2735" w:rsidRDefault="009B2735" w:rsidP="009B2735">
      <w:pPr>
        <w:bidi/>
        <w:rPr>
          <w:rFonts w:cs="David" w:hint="cs"/>
          <w:rtl/>
        </w:rPr>
      </w:pPr>
    </w:p>
    <w:p w14:paraId="38BCCBF1" w14:textId="77777777" w:rsidR="009B2735" w:rsidRPr="009B2735" w:rsidRDefault="009B2735" w:rsidP="009B2735">
      <w:pPr>
        <w:bidi/>
        <w:rPr>
          <w:rFonts w:cs="David" w:hint="cs"/>
          <w:rtl/>
        </w:rPr>
      </w:pPr>
      <w:r w:rsidRPr="009B2735">
        <w:rPr>
          <w:rFonts w:cs="David" w:hint="cs"/>
          <w:rtl/>
        </w:rPr>
        <w:tab/>
        <w:t xml:space="preserve"> לא. יושבי-הראש שהיו קודם לכן לא נלקחו בחשבון, אבל קבעו את המודל, ואותם נשיאים, אלה אנשים שיש להם בית, להוציא אותם היום מהבית זה דבר שלא מתקבל על הדעת, זה כאילו שמדינת ישראל אומרת שהם פתאום לא ראויים. צריך לכבד גם את אותם אנשים. </w:t>
      </w:r>
    </w:p>
    <w:p w14:paraId="3DE8BD5C" w14:textId="77777777" w:rsidR="009B2735" w:rsidRPr="009B2735" w:rsidRDefault="009B2735" w:rsidP="009B2735">
      <w:pPr>
        <w:bidi/>
        <w:rPr>
          <w:rFonts w:cs="David" w:hint="cs"/>
          <w:rtl/>
        </w:rPr>
      </w:pPr>
    </w:p>
    <w:p w14:paraId="24B53FFA" w14:textId="77777777" w:rsidR="009B2735" w:rsidRPr="009B2735" w:rsidRDefault="009B2735" w:rsidP="009B2735">
      <w:pPr>
        <w:bidi/>
        <w:rPr>
          <w:rFonts w:cs="David" w:hint="cs"/>
          <w:rtl/>
        </w:rPr>
      </w:pPr>
      <w:r w:rsidRPr="009B2735">
        <w:rPr>
          <w:rFonts w:cs="David" w:hint="cs"/>
          <w:u w:val="single"/>
          <w:rtl/>
        </w:rPr>
        <w:t>אסתרינה טרטמן:</w:t>
      </w:r>
    </w:p>
    <w:p w14:paraId="58640D38" w14:textId="77777777" w:rsidR="009B2735" w:rsidRPr="009B2735" w:rsidRDefault="009B2735" w:rsidP="009B2735">
      <w:pPr>
        <w:bidi/>
        <w:rPr>
          <w:rFonts w:cs="David" w:hint="cs"/>
          <w:rtl/>
        </w:rPr>
      </w:pPr>
    </w:p>
    <w:p w14:paraId="115C0E6A" w14:textId="77777777" w:rsidR="009B2735" w:rsidRPr="009B2735" w:rsidRDefault="009B2735" w:rsidP="009B2735">
      <w:pPr>
        <w:bidi/>
        <w:rPr>
          <w:rFonts w:cs="David" w:hint="cs"/>
          <w:rtl/>
        </w:rPr>
      </w:pPr>
      <w:r w:rsidRPr="009B2735">
        <w:rPr>
          <w:rFonts w:cs="David" w:hint="cs"/>
          <w:rtl/>
        </w:rPr>
        <w:tab/>
        <w:t>אנחנו לא דנים בנשיאים, סליחה.</w:t>
      </w:r>
    </w:p>
    <w:p w14:paraId="13A1AFA8" w14:textId="77777777" w:rsidR="009B2735" w:rsidRPr="009B2735" w:rsidRDefault="009B2735" w:rsidP="009B2735">
      <w:pPr>
        <w:bidi/>
        <w:rPr>
          <w:rFonts w:cs="David" w:hint="cs"/>
          <w:rtl/>
        </w:rPr>
      </w:pPr>
    </w:p>
    <w:p w14:paraId="3CDC8DE2" w14:textId="77777777" w:rsidR="009B2735" w:rsidRPr="009B2735" w:rsidRDefault="009B2735" w:rsidP="009B2735">
      <w:pPr>
        <w:bidi/>
        <w:rPr>
          <w:rFonts w:cs="David" w:hint="cs"/>
          <w:rtl/>
        </w:rPr>
      </w:pPr>
      <w:r w:rsidRPr="009B2735">
        <w:rPr>
          <w:rFonts w:cs="David" w:hint="cs"/>
          <w:u w:val="single"/>
          <w:rtl/>
        </w:rPr>
        <w:t>ראובן ריבלין:</w:t>
      </w:r>
    </w:p>
    <w:p w14:paraId="743BE65F" w14:textId="77777777" w:rsidR="009B2735" w:rsidRPr="009B2735" w:rsidRDefault="009B2735" w:rsidP="009B2735">
      <w:pPr>
        <w:bidi/>
        <w:rPr>
          <w:rFonts w:cs="David" w:hint="cs"/>
          <w:rtl/>
        </w:rPr>
      </w:pPr>
    </w:p>
    <w:p w14:paraId="3901D175" w14:textId="77777777" w:rsidR="009B2735" w:rsidRPr="009B2735" w:rsidRDefault="009B2735" w:rsidP="009B2735">
      <w:pPr>
        <w:bidi/>
        <w:rPr>
          <w:rFonts w:cs="David" w:hint="cs"/>
          <w:rtl/>
        </w:rPr>
      </w:pPr>
      <w:r w:rsidRPr="009B2735">
        <w:rPr>
          <w:rFonts w:cs="David" w:hint="cs"/>
          <w:rtl/>
        </w:rPr>
        <w:tab/>
        <w:t xml:space="preserve">אנחנו משווים את עניין זה, והדבר יוצר תחושה לא טובה, לכן 1996 קו פרשת המים, להיצמד אליו. </w:t>
      </w:r>
    </w:p>
    <w:p w14:paraId="15CD5497" w14:textId="77777777" w:rsidR="009B2735" w:rsidRPr="009B2735" w:rsidRDefault="009B2735" w:rsidP="009B2735">
      <w:pPr>
        <w:bidi/>
        <w:rPr>
          <w:rFonts w:cs="David" w:hint="cs"/>
          <w:rtl/>
        </w:rPr>
      </w:pPr>
      <w:r w:rsidRPr="009B2735">
        <w:rPr>
          <w:rFonts w:cs="David" w:hint="cs"/>
          <w:rtl/>
        </w:rPr>
        <w:t xml:space="preserve"> </w:t>
      </w:r>
    </w:p>
    <w:p w14:paraId="0132EB98" w14:textId="77777777" w:rsidR="009B2735" w:rsidRPr="009B2735" w:rsidRDefault="009B2735" w:rsidP="009B2735">
      <w:pPr>
        <w:bidi/>
        <w:rPr>
          <w:rFonts w:cs="David" w:hint="cs"/>
          <w:rtl/>
        </w:rPr>
      </w:pPr>
      <w:r w:rsidRPr="009B2735">
        <w:rPr>
          <w:rFonts w:cs="David" w:hint="cs"/>
          <w:rtl/>
        </w:rPr>
        <w:tab/>
        <w:t xml:space="preserve"> כאשר התקבלה ההחלטה לגבי ראשי ממשלה ונשיאים היתה עוד תקופה שניתן היה לבצע, משך זמן של שנתיים-שלוש, לשני ראשי הממשלה שהיו עדיין באותה תקופה שבה הם זכו להטבות לאחר היותם ראשי ממשלה. אני מציע שנצביע על הצעת אורון כאשר ייאמר בה שהחלטה זו תיכנס לתוקף ב-1 בינואר 1999.</w:t>
      </w:r>
    </w:p>
    <w:p w14:paraId="1984C551" w14:textId="77777777" w:rsidR="009B2735" w:rsidRPr="009B2735" w:rsidRDefault="009B2735" w:rsidP="009B2735">
      <w:pPr>
        <w:bidi/>
        <w:rPr>
          <w:rFonts w:cs="David" w:hint="cs"/>
          <w:rtl/>
        </w:rPr>
      </w:pPr>
    </w:p>
    <w:p w14:paraId="15927684" w14:textId="77777777" w:rsidR="009B2735" w:rsidRPr="009B2735" w:rsidRDefault="009B2735" w:rsidP="009B2735">
      <w:pPr>
        <w:bidi/>
        <w:rPr>
          <w:rFonts w:cs="David" w:hint="cs"/>
          <w:rtl/>
        </w:rPr>
      </w:pPr>
      <w:r w:rsidRPr="009B2735">
        <w:rPr>
          <w:rFonts w:cs="David" w:hint="cs"/>
          <w:u w:val="single"/>
          <w:rtl/>
        </w:rPr>
        <w:t>היו"ר יעקב מרגי:</w:t>
      </w:r>
    </w:p>
    <w:p w14:paraId="2ED96CE0" w14:textId="77777777" w:rsidR="009B2735" w:rsidRPr="009B2735" w:rsidRDefault="009B2735" w:rsidP="009B2735">
      <w:pPr>
        <w:bidi/>
        <w:rPr>
          <w:rFonts w:cs="David" w:hint="cs"/>
          <w:rtl/>
        </w:rPr>
      </w:pPr>
    </w:p>
    <w:p w14:paraId="66329112" w14:textId="77777777" w:rsidR="009B2735" w:rsidRPr="009B2735" w:rsidRDefault="009B2735" w:rsidP="009B2735">
      <w:pPr>
        <w:bidi/>
        <w:rPr>
          <w:rFonts w:cs="David" w:hint="cs"/>
          <w:rtl/>
        </w:rPr>
      </w:pPr>
      <w:r w:rsidRPr="009B2735">
        <w:rPr>
          <w:rFonts w:cs="David" w:hint="cs"/>
          <w:rtl/>
        </w:rPr>
        <w:tab/>
        <w:t>זה לעקר את ההחלטה.</w:t>
      </w:r>
    </w:p>
    <w:p w14:paraId="3CF450DE" w14:textId="77777777" w:rsidR="009B2735" w:rsidRPr="009B2735" w:rsidRDefault="009B2735" w:rsidP="009B2735">
      <w:pPr>
        <w:bidi/>
        <w:rPr>
          <w:rFonts w:cs="David" w:hint="cs"/>
          <w:rtl/>
        </w:rPr>
      </w:pPr>
    </w:p>
    <w:p w14:paraId="03CF3768" w14:textId="77777777" w:rsidR="009B2735" w:rsidRPr="009B2735" w:rsidRDefault="009B2735" w:rsidP="009B2735">
      <w:pPr>
        <w:bidi/>
        <w:rPr>
          <w:rFonts w:cs="David" w:hint="cs"/>
          <w:rtl/>
        </w:rPr>
      </w:pPr>
      <w:r w:rsidRPr="009B2735">
        <w:rPr>
          <w:rFonts w:cs="David" w:hint="cs"/>
          <w:u w:val="single"/>
          <w:rtl/>
        </w:rPr>
        <w:t>ראובן ריבלין:</w:t>
      </w:r>
    </w:p>
    <w:p w14:paraId="3F8D53B1" w14:textId="77777777" w:rsidR="009B2735" w:rsidRPr="009B2735" w:rsidRDefault="009B2735" w:rsidP="009B2735">
      <w:pPr>
        <w:bidi/>
        <w:rPr>
          <w:rFonts w:cs="David" w:hint="cs"/>
          <w:rtl/>
        </w:rPr>
      </w:pPr>
    </w:p>
    <w:p w14:paraId="2BD08F02" w14:textId="77777777" w:rsidR="009B2735" w:rsidRPr="009B2735" w:rsidRDefault="009B2735" w:rsidP="009B2735">
      <w:pPr>
        <w:bidi/>
        <w:rPr>
          <w:rFonts w:cs="David" w:hint="cs"/>
          <w:rtl/>
        </w:rPr>
      </w:pPr>
      <w:r w:rsidRPr="009B2735">
        <w:rPr>
          <w:rFonts w:cs="David" w:hint="cs"/>
          <w:rtl/>
        </w:rPr>
        <w:tab/>
        <w:t xml:space="preserve"> זה לעקר?</w:t>
      </w:r>
    </w:p>
    <w:p w14:paraId="7B0B142B" w14:textId="77777777" w:rsidR="009B2735" w:rsidRPr="009B2735" w:rsidRDefault="009B2735" w:rsidP="009B2735">
      <w:pPr>
        <w:bidi/>
        <w:rPr>
          <w:rFonts w:cs="David" w:hint="cs"/>
          <w:rtl/>
        </w:rPr>
      </w:pPr>
    </w:p>
    <w:p w14:paraId="7311AAA8" w14:textId="77777777" w:rsidR="009B2735" w:rsidRPr="009B2735" w:rsidRDefault="009B2735" w:rsidP="009B2735">
      <w:pPr>
        <w:bidi/>
        <w:rPr>
          <w:rFonts w:cs="David" w:hint="cs"/>
          <w:rtl/>
        </w:rPr>
      </w:pPr>
      <w:r w:rsidRPr="009B2735">
        <w:rPr>
          <w:rFonts w:cs="David" w:hint="cs"/>
          <w:u w:val="single"/>
          <w:rtl/>
        </w:rPr>
        <w:t>היו"ר יעקב מרגי:</w:t>
      </w:r>
    </w:p>
    <w:p w14:paraId="07CCE4BF" w14:textId="77777777" w:rsidR="009B2735" w:rsidRPr="009B2735" w:rsidRDefault="009B2735" w:rsidP="009B2735">
      <w:pPr>
        <w:bidi/>
        <w:rPr>
          <w:rFonts w:cs="David" w:hint="cs"/>
          <w:rtl/>
        </w:rPr>
      </w:pPr>
    </w:p>
    <w:p w14:paraId="5A7034A6" w14:textId="77777777" w:rsidR="009B2735" w:rsidRPr="009B2735" w:rsidRDefault="009B2735" w:rsidP="009B2735">
      <w:pPr>
        <w:bidi/>
        <w:rPr>
          <w:rFonts w:cs="David" w:hint="cs"/>
          <w:rtl/>
        </w:rPr>
      </w:pPr>
      <w:r w:rsidRPr="009B2735">
        <w:rPr>
          <w:rFonts w:cs="David" w:hint="cs"/>
          <w:rtl/>
        </w:rPr>
        <w:tab/>
        <w:t xml:space="preserve">אני אקרא את סיכום הדברים ואביא אותם להצבעה. רבותי, אני רוצה להתייחס לגבי יושבי-הראש הקודמים. זה בדיוק כמו הבדיחה על אחד שרצח את הוריו מבקש רחמים כיוון שהוא יתום. ההלקאה העצמית בחברי הכנסת, בבניין הזה, בסמל הלאומי הזה, הורידה את ההילה סביב כל הבניין הזה, ואין שום פלא שהיום דורשים להוריד את הזכויות האלה. למרות שאני בדעה שהיה צריך להוריד לכולם. לאותם ארבעת הראשונים ההילה עדיין נשארה, הם לא נפגעו בחטא שחטאנו בו אנחנו, התקשורת והציבוריות הישראלית. רבותי, צריך להודיע לעם הזה סוף סוף שאין משהו אחר, זה הפרלמנט שלנו. ימשיכו להכות בו, כך הם ירגישו, ואף אחד לא יבוא לכאן, ונישאר עם אותה רמה, ואחר כך נאמר: אין מנהיגות בישראל. זו הסיבה שהיום זה על הפרק. הרי אם היתה הילה לכל הבניין הזה ולחברי הבית הזה, לא היו מבקשים להוריד את התנאים האלה.  </w:t>
      </w:r>
    </w:p>
    <w:p w14:paraId="1DA0A62A" w14:textId="77777777" w:rsidR="009B2735" w:rsidRPr="009B2735" w:rsidRDefault="009B2735" w:rsidP="009B2735">
      <w:pPr>
        <w:bidi/>
        <w:rPr>
          <w:rFonts w:cs="David" w:hint="cs"/>
          <w:rtl/>
        </w:rPr>
      </w:pPr>
    </w:p>
    <w:p w14:paraId="37135547" w14:textId="77777777" w:rsidR="009B2735" w:rsidRPr="009B2735" w:rsidRDefault="009B2735" w:rsidP="009B2735">
      <w:pPr>
        <w:bidi/>
        <w:rPr>
          <w:rFonts w:cs="David" w:hint="cs"/>
          <w:rtl/>
        </w:rPr>
      </w:pPr>
      <w:r w:rsidRPr="009B2735">
        <w:rPr>
          <w:rFonts w:cs="David" w:hint="cs"/>
          <w:u w:val="single"/>
          <w:rtl/>
        </w:rPr>
        <w:t>גדעון סער:</w:t>
      </w:r>
    </w:p>
    <w:p w14:paraId="7BBB4B39" w14:textId="77777777" w:rsidR="009B2735" w:rsidRPr="009B2735" w:rsidRDefault="009B2735" w:rsidP="009B2735">
      <w:pPr>
        <w:bidi/>
        <w:rPr>
          <w:rFonts w:cs="David" w:hint="cs"/>
          <w:rtl/>
        </w:rPr>
      </w:pPr>
    </w:p>
    <w:p w14:paraId="5B41C004" w14:textId="77777777" w:rsidR="009B2735" w:rsidRPr="009B2735" w:rsidRDefault="009B2735" w:rsidP="009B2735">
      <w:pPr>
        <w:bidi/>
        <w:rPr>
          <w:rFonts w:cs="David" w:hint="cs"/>
          <w:rtl/>
        </w:rPr>
      </w:pPr>
      <w:r w:rsidRPr="009B2735">
        <w:rPr>
          <w:rFonts w:cs="David" w:hint="cs"/>
          <w:rtl/>
        </w:rPr>
        <w:tab/>
        <w:t xml:space="preserve"> אדוני היושב-ראש, זה לא ארבעה, זה שלושה, ברמן, שילנסקי והלל.</w:t>
      </w:r>
    </w:p>
    <w:p w14:paraId="04705277" w14:textId="77777777" w:rsidR="009B2735" w:rsidRPr="009B2735" w:rsidRDefault="009B2735" w:rsidP="009B2735">
      <w:pPr>
        <w:bidi/>
        <w:rPr>
          <w:rFonts w:cs="David" w:hint="cs"/>
          <w:rtl/>
        </w:rPr>
      </w:pPr>
    </w:p>
    <w:p w14:paraId="6418601E" w14:textId="77777777" w:rsidR="009B2735" w:rsidRPr="009B2735" w:rsidRDefault="009B2735" w:rsidP="009B2735">
      <w:pPr>
        <w:bidi/>
        <w:rPr>
          <w:rFonts w:cs="David" w:hint="cs"/>
          <w:i/>
          <w:iCs/>
          <w:u w:val="single"/>
          <w:rtl/>
        </w:rPr>
      </w:pPr>
      <w:r w:rsidRPr="009B2735">
        <w:rPr>
          <w:rFonts w:cs="David" w:hint="cs"/>
          <w:u w:val="single"/>
          <w:rtl/>
        </w:rPr>
        <w:t>אבי בלשניקוב:</w:t>
      </w:r>
    </w:p>
    <w:p w14:paraId="162C4447" w14:textId="77777777" w:rsidR="009B2735" w:rsidRPr="009B2735" w:rsidRDefault="009B2735" w:rsidP="009B2735">
      <w:pPr>
        <w:bidi/>
        <w:rPr>
          <w:rFonts w:cs="David" w:hint="cs"/>
          <w:i/>
          <w:iCs/>
          <w:u w:val="single"/>
          <w:rtl/>
        </w:rPr>
      </w:pPr>
    </w:p>
    <w:p w14:paraId="3B44286B" w14:textId="77777777" w:rsidR="009B2735" w:rsidRPr="009B2735" w:rsidRDefault="009B2735" w:rsidP="009B2735">
      <w:pPr>
        <w:bidi/>
        <w:rPr>
          <w:rFonts w:cs="David" w:hint="cs"/>
          <w:rtl/>
        </w:rPr>
      </w:pPr>
      <w:r w:rsidRPr="009B2735">
        <w:rPr>
          <w:rFonts w:cs="David" w:hint="cs"/>
          <w:i/>
          <w:iCs/>
          <w:rtl/>
        </w:rPr>
        <w:tab/>
      </w:r>
      <w:r w:rsidRPr="009B2735">
        <w:rPr>
          <w:rFonts w:cs="David" w:hint="cs"/>
          <w:rtl/>
        </w:rPr>
        <w:t>שבח וייס.</w:t>
      </w:r>
    </w:p>
    <w:p w14:paraId="40CF556E" w14:textId="77777777" w:rsidR="009B2735" w:rsidRPr="009B2735" w:rsidRDefault="009B2735" w:rsidP="009B2735">
      <w:pPr>
        <w:bidi/>
        <w:rPr>
          <w:rFonts w:cs="David" w:hint="cs"/>
          <w:rtl/>
        </w:rPr>
      </w:pPr>
    </w:p>
    <w:p w14:paraId="6D0D3E84" w14:textId="77777777" w:rsidR="009B2735" w:rsidRPr="009B2735" w:rsidRDefault="009B2735" w:rsidP="009B2735">
      <w:pPr>
        <w:bidi/>
        <w:rPr>
          <w:rFonts w:cs="David" w:hint="cs"/>
          <w:rtl/>
        </w:rPr>
      </w:pPr>
      <w:r w:rsidRPr="009B2735">
        <w:rPr>
          <w:rFonts w:cs="David" w:hint="cs"/>
          <w:u w:val="single"/>
          <w:rtl/>
        </w:rPr>
        <w:t>היו"ר יעקב מרגי:</w:t>
      </w:r>
    </w:p>
    <w:p w14:paraId="30243AD3" w14:textId="77777777" w:rsidR="009B2735" w:rsidRPr="009B2735" w:rsidRDefault="009B2735" w:rsidP="009B2735">
      <w:pPr>
        <w:bidi/>
        <w:rPr>
          <w:rFonts w:cs="David" w:hint="cs"/>
          <w:rtl/>
        </w:rPr>
      </w:pPr>
    </w:p>
    <w:p w14:paraId="78F187A4" w14:textId="77777777" w:rsidR="009B2735" w:rsidRPr="009B2735" w:rsidRDefault="009B2735" w:rsidP="009B2735">
      <w:pPr>
        <w:bidi/>
        <w:rPr>
          <w:rFonts w:cs="David" w:hint="cs"/>
          <w:rtl/>
        </w:rPr>
      </w:pPr>
      <w:r w:rsidRPr="009B2735">
        <w:rPr>
          <w:rFonts w:cs="David" w:hint="cs"/>
          <w:rtl/>
        </w:rPr>
        <w:tab/>
        <w:t>רבותי, אני מקריא את סיכום הדברים.</w:t>
      </w:r>
      <w:r w:rsidRPr="009B2735">
        <w:rPr>
          <w:rFonts w:cs="David" w:hint="cs"/>
        </w:rPr>
        <w:t xml:space="preserve"> </w:t>
      </w:r>
      <w:r w:rsidRPr="009B2735">
        <w:rPr>
          <w:rFonts w:cs="David" w:hint="cs"/>
          <w:rtl/>
        </w:rPr>
        <w:t xml:space="preserve">1. יושבי-ראש שפרשו לפני אמצע 1996: ברמן, הלל, שילנסקי ווייס, לא נוגעים בזכויותיהם. 2. מי שפרש אחרי 1996: תיכון, בורג, ריבלין, דליה איציק והבאים אחריהם </w:t>
      </w:r>
      <w:r w:rsidRPr="009B2735">
        <w:rPr>
          <w:rFonts w:cs="David"/>
          <w:rtl/>
        </w:rPr>
        <w:t>–</w:t>
      </w:r>
      <w:r w:rsidRPr="009B2735">
        <w:rPr>
          <w:rFonts w:cs="David" w:hint="cs"/>
          <w:rtl/>
        </w:rPr>
        <w:t xml:space="preserve"> רכב ושירותי משרד חמש שנם מיום סיום הכהונה. מי שחלפו חמש שנים מיום סיום הכהונה, יקבל תקופת הסתגלות לעניין הרכב, הוא יוכל להחזיקו עד שלושה חודשים נוספים. זו ההצעה שלי, אלא אם כן חברי הכנסת יתגייסו. שלושה חודשים זה סביר, אם אני נותן שנה זה מוגזם. שלושה חודשים מיום ההצבעה, קרי, 1 בינואר 2008.</w:t>
      </w:r>
    </w:p>
    <w:p w14:paraId="64ED9A5C" w14:textId="77777777" w:rsidR="009B2735" w:rsidRPr="009B2735" w:rsidRDefault="009B2735" w:rsidP="009B2735">
      <w:pPr>
        <w:bidi/>
        <w:rPr>
          <w:rFonts w:cs="David" w:hint="cs"/>
          <w:rtl/>
        </w:rPr>
      </w:pPr>
    </w:p>
    <w:p w14:paraId="0A4797F6" w14:textId="77777777" w:rsidR="009B2735" w:rsidRPr="009B2735" w:rsidRDefault="009B2735" w:rsidP="009B2735">
      <w:pPr>
        <w:bidi/>
        <w:rPr>
          <w:rFonts w:cs="David" w:hint="cs"/>
          <w:rtl/>
        </w:rPr>
      </w:pPr>
      <w:r w:rsidRPr="009B2735">
        <w:rPr>
          <w:rFonts w:cs="David" w:hint="cs"/>
          <w:u w:val="single"/>
          <w:rtl/>
        </w:rPr>
        <w:t>ארבל אסטרחן:</w:t>
      </w:r>
    </w:p>
    <w:p w14:paraId="779D785A" w14:textId="77777777" w:rsidR="009B2735" w:rsidRPr="009B2735" w:rsidRDefault="009B2735" w:rsidP="009B2735">
      <w:pPr>
        <w:bidi/>
        <w:rPr>
          <w:rFonts w:cs="David" w:hint="cs"/>
          <w:rtl/>
        </w:rPr>
      </w:pPr>
    </w:p>
    <w:p w14:paraId="6F1F198A" w14:textId="77777777" w:rsidR="009B2735" w:rsidRPr="009B2735" w:rsidRDefault="009B2735" w:rsidP="009B2735">
      <w:pPr>
        <w:bidi/>
        <w:rPr>
          <w:rFonts w:cs="David" w:hint="cs"/>
          <w:rtl/>
        </w:rPr>
      </w:pPr>
      <w:r w:rsidRPr="009B2735">
        <w:rPr>
          <w:rFonts w:cs="David" w:hint="cs"/>
          <w:rtl/>
        </w:rPr>
        <w:tab/>
        <w:t>גם עד שיתפרסם ייקח זמן.</w:t>
      </w:r>
    </w:p>
    <w:p w14:paraId="1723C549" w14:textId="77777777" w:rsidR="009B2735" w:rsidRPr="009B2735" w:rsidRDefault="009B2735" w:rsidP="009B2735">
      <w:pPr>
        <w:bidi/>
        <w:rPr>
          <w:rFonts w:cs="David" w:hint="cs"/>
          <w:rtl/>
        </w:rPr>
      </w:pPr>
    </w:p>
    <w:p w14:paraId="525448A0" w14:textId="77777777" w:rsidR="009B2735" w:rsidRPr="009B2735" w:rsidRDefault="009B2735" w:rsidP="009B2735">
      <w:pPr>
        <w:bidi/>
        <w:rPr>
          <w:rFonts w:cs="David" w:hint="cs"/>
          <w:rtl/>
        </w:rPr>
      </w:pPr>
      <w:r w:rsidRPr="009B2735">
        <w:rPr>
          <w:rFonts w:cs="David" w:hint="cs"/>
          <w:u w:val="single"/>
          <w:rtl/>
        </w:rPr>
        <w:t>היו"ר יעקב מרגי:</w:t>
      </w:r>
    </w:p>
    <w:p w14:paraId="06730A6E" w14:textId="77777777" w:rsidR="009B2735" w:rsidRPr="009B2735" w:rsidRDefault="009B2735" w:rsidP="009B2735">
      <w:pPr>
        <w:bidi/>
        <w:rPr>
          <w:rFonts w:cs="David" w:hint="cs"/>
          <w:rtl/>
        </w:rPr>
      </w:pPr>
    </w:p>
    <w:p w14:paraId="0663CB72" w14:textId="77777777" w:rsidR="009B2735" w:rsidRPr="009B2735" w:rsidRDefault="009B2735" w:rsidP="009B2735">
      <w:pPr>
        <w:bidi/>
        <w:rPr>
          <w:rFonts w:cs="David" w:hint="cs"/>
          <w:rtl/>
        </w:rPr>
      </w:pPr>
      <w:r w:rsidRPr="009B2735">
        <w:rPr>
          <w:rFonts w:cs="David" w:hint="cs"/>
          <w:rtl/>
        </w:rPr>
        <w:tab/>
        <w:t>פירוט הזכויות: רכב לחמש שנים, ליסינג או החזקת רכב או הוצאות נסיעה כנגד קבלות כמו שמקובל בנבחרים, כולם כמו חברי כנסת מכהנים, וכמובן הגבלות נוספות שבהצעת המנכ"ל.</w:t>
      </w:r>
    </w:p>
    <w:p w14:paraId="3D8091B5" w14:textId="77777777" w:rsidR="009B2735" w:rsidRPr="009B2735" w:rsidRDefault="009B2735" w:rsidP="009B2735">
      <w:pPr>
        <w:bidi/>
        <w:rPr>
          <w:rFonts w:cs="David" w:hint="cs"/>
          <w:rtl/>
        </w:rPr>
      </w:pPr>
    </w:p>
    <w:p w14:paraId="08629690" w14:textId="77777777" w:rsidR="009B2735" w:rsidRPr="009B2735" w:rsidRDefault="009B2735" w:rsidP="009B2735">
      <w:pPr>
        <w:bidi/>
        <w:rPr>
          <w:rFonts w:cs="David" w:hint="cs"/>
          <w:rtl/>
        </w:rPr>
      </w:pPr>
      <w:r w:rsidRPr="009B2735">
        <w:rPr>
          <w:rFonts w:cs="David" w:hint="cs"/>
          <w:rtl/>
        </w:rPr>
        <w:tab/>
        <w:t xml:space="preserve">לשאלתו של חבר הכנסת גבאי. בהצעת המנכ"ל יש מגבלות לכל השאלות ששאלת. מי שמבקש תשלום להחזקת רכב, זה יהיה לתשלום רק על רכב שנמצא בבעלותו ובשימושו. </w:t>
      </w:r>
    </w:p>
    <w:p w14:paraId="4936C291" w14:textId="77777777" w:rsidR="009B2735" w:rsidRPr="009B2735" w:rsidRDefault="009B2735" w:rsidP="009B2735">
      <w:pPr>
        <w:bidi/>
        <w:rPr>
          <w:rFonts w:cs="David" w:hint="cs"/>
          <w:rtl/>
        </w:rPr>
      </w:pPr>
    </w:p>
    <w:p w14:paraId="54D30D9D" w14:textId="77777777" w:rsidR="009B2735" w:rsidRPr="009B2735" w:rsidRDefault="009B2735" w:rsidP="009B2735">
      <w:pPr>
        <w:bidi/>
        <w:rPr>
          <w:rFonts w:cs="David" w:hint="cs"/>
          <w:rtl/>
        </w:rPr>
      </w:pPr>
      <w:r w:rsidRPr="009B2735">
        <w:rPr>
          <w:rFonts w:cs="David" w:hint="cs"/>
          <w:rtl/>
        </w:rPr>
        <w:tab/>
        <w:t xml:space="preserve">אם הוא מכהן במשרה ציבורית שבה זכאי לרכב, לא יקבל כפל הטבות. </w:t>
      </w:r>
    </w:p>
    <w:p w14:paraId="3FBE312D" w14:textId="77777777" w:rsidR="009B2735" w:rsidRPr="009B2735" w:rsidRDefault="009B2735" w:rsidP="009B2735">
      <w:pPr>
        <w:bidi/>
        <w:rPr>
          <w:rFonts w:cs="David" w:hint="cs"/>
          <w:rtl/>
        </w:rPr>
      </w:pPr>
    </w:p>
    <w:p w14:paraId="7E716FD3" w14:textId="77777777" w:rsidR="009B2735" w:rsidRPr="009B2735" w:rsidRDefault="009B2735" w:rsidP="009B2735">
      <w:pPr>
        <w:bidi/>
        <w:rPr>
          <w:rFonts w:cs="David" w:hint="cs"/>
          <w:rtl/>
        </w:rPr>
      </w:pPr>
      <w:r w:rsidRPr="009B2735">
        <w:rPr>
          <w:rFonts w:cs="David" w:hint="cs"/>
          <w:rtl/>
        </w:rPr>
        <w:tab/>
        <w:t>לא זכאי להוצאות עבור רכב כשמשולמים בשבילו תשלומים ממקור ציבורי אחר.</w:t>
      </w:r>
    </w:p>
    <w:p w14:paraId="60DBE1BE" w14:textId="77777777" w:rsidR="009B2735" w:rsidRPr="009B2735" w:rsidRDefault="009B2735" w:rsidP="009B2735">
      <w:pPr>
        <w:bidi/>
        <w:rPr>
          <w:rFonts w:cs="David" w:hint="cs"/>
          <w:rtl/>
        </w:rPr>
      </w:pPr>
    </w:p>
    <w:p w14:paraId="6E702C08" w14:textId="77777777" w:rsidR="009B2735" w:rsidRPr="009B2735" w:rsidRDefault="009B2735" w:rsidP="009B2735">
      <w:pPr>
        <w:bidi/>
        <w:rPr>
          <w:rFonts w:cs="David" w:hint="cs"/>
          <w:rtl/>
        </w:rPr>
      </w:pPr>
      <w:r w:rsidRPr="009B2735">
        <w:rPr>
          <w:rFonts w:cs="David" w:hint="cs"/>
          <w:rtl/>
        </w:rPr>
        <w:tab/>
        <w:t xml:space="preserve">שירותי משרד </w:t>
      </w:r>
      <w:r w:rsidRPr="009B2735">
        <w:rPr>
          <w:rFonts w:cs="David"/>
          <w:rtl/>
        </w:rPr>
        <w:t>–</w:t>
      </w:r>
      <w:r w:rsidRPr="009B2735">
        <w:rPr>
          <w:rFonts w:cs="David" w:hint="cs"/>
          <w:rtl/>
        </w:rPr>
        <w:t xml:space="preserve"> לפי הצעת המנכ"ל ייכללו רק הדברים הבאים: משרד, לרבות ריהוט וציוד משרדי, כוח-אדם בהיקף של שתי משרות, בעלות שלא תעלה על משכורת שני עובדי לשכת שרים ומנכ"לים בדרגה 43. שכר עובד כזה כיום, לידיעת החברים, 10,643 שקלים ברוטו.</w:t>
      </w:r>
    </w:p>
    <w:p w14:paraId="60563254" w14:textId="77777777" w:rsidR="009B2735" w:rsidRPr="009B2735" w:rsidRDefault="009B2735" w:rsidP="009B2735">
      <w:pPr>
        <w:bidi/>
        <w:rPr>
          <w:rFonts w:cs="David" w:hint="cs"/>
          <w:rtl/>
        </w:rPr>
      </w:pPr>
    </w:p>
    <w:p w14:paraId="65D5B16E" w14:textId="77777777" w:rsidR="009B2735" w:rsidRPr="009B2735" w:rsidRDefault="009B2735" w:rsidP="009B2735">
      <w:pPr>
        <w:bidi/>
        <w:rPr>
          <w:rFonts w:cs="David" w:hint="cs"/>
          <w:rtl/>
        </w:rPr>
      </w:pPr>
      <w:r w:rsidRPr="009B2735">
        <w:rPr>
          <w:rFonts w:cs="David" w:hint="cs"/>
          <w:rtl/>
        </w:rPr>
        <w:tab/>
        <w:t>כיום הזכאות היא למי שכיהן 18 חודשים לפחות או מלוא תקופת כהונתה של כנסת, ובלבד שלא כיהן פחות משנה. רבותי, היקפנו הכול.</w:t>
      </w:r>
    </w:p>
    <w:p w14:paraId="5204BEE6" w14:textId="77777777" w:rsidR="009B2735" w:rsidRPr="009B2735" w:rsidRDefault="009B2735" w:rsidP="009B2735">
      <w:pPr>
        <w:bidi/>
        <w:rPr>
          <w:rFonts w:cs="David" w:hint="cs"/>
          <w:rtl/>
        </w:rPr>
      </w:pPr>
    </w:p>
    <w:p w14:paraId="1B1C53A6" w14:textId="77777777" w:rsidR="009B2735" w:rsidRPr="009B2735" w:rsidRDefault="009B2735" w:rsidP="009B2735">
      <w:pPr>
        <w:bidi/>
        <w:rPr>
          <w:rFonts w:cs="David" w:hint="cs"/>
          <w:rtl/>
        </w:rPr>
      </w:pPr>
      <w:r w:rsidRPr="009B2735">
        <w:rPr>
          <w:rFonts w:cs="David" w:hint="cs"/>
          <w:u w:val="single"/>
          <w:rtl/>
        </w:rPr>
        <w:t>זאב אלקין:</w:t>
      </w:r>
    </w:p>
    <w:p w14:paraId="28C1D5D5" w14:textId="77777777" w:rsidR="009B2735" w:rsidRPr="009B2735" w:rsidRDefault="009B2735" w:rsidP="009B2735">
      <w:pPr>
        <w:bidi/>
        <w:rPr>
          <w:rFonts w:cs="David" w:hint="cs"/>
          <w:rtl/>
        </w:rPr>
      </w:pPr>
    </w:p>
    <w:p w14:paraId="2F350DA5" w14:textId="77777777" w:rsidR="009B2735" w:rsidRPr="009B2735" w:rsidRDefault="009B2735" w:rsidP="009B2735">
      <w:pPr>
        <w:bidi/>
        <w:rPr>
          <w:rFonts w:cs="David" w:hint="cs"/>
          <w:rtl/>
        </w:rPr>
      </w:pPr>
      <w:r w:rsidRPr="009B2735">
        <w:rPr>
          <w:rFonts w:cs="David" w:hint="cs"/>
          <w:rtl/>
        </w:rPr>
        <w:tab/>
        <w:t xml:space="preserve"> אני מבקש, אדוני היושב-ראש, להעמיד להצבעה את ההסתייגות שלי, כמו שהוסיפה היועצת המשפטית את העניין שלא יהיה כפל הטבות, שכל הזכויות הנלוות האלה יחולו על יושב-ראש הכנסת לשעבר שעיקר שהותו בארץ, על פי ההגדרות בחוק הביטוח הלאומי סעיף קטן (ג) בתוך סעיף 14א.</w:t>
      </w:r>
    </w:p>
    <w:p w14:paraId="21592E70" w14:textId="77777777" w:rsidR="009B2735" w:rsidRPr="009B2735" w:rsidRDefault="009B2735" w:rsidP="009B2735">
      <w:pPr>
        <w:bidi/>
        <w:rPr>
          <w:rFonts w:cs="David" w:hint="cs"/>
          <w:rtl/>
        </w:rPr>
      </w:pPr>
    </w:p>
    <w:p w14:paraId="75573AB4" w14:textId="77777777" w:rsidR="009B2735" w:rsidRPr="009B2735" w:rsidRDefault="009B2735" w:rsidP="009B2735">
      <w:pPr>
        <w:bidi/>
        <w:rPr>
          <w:rFonts w:cs="David" w:hint="cs"/>
          <w:rtl/>
        </w:rPr>
      </w:pPr>
      <w:r w:rsidRPr="009B2735">
        <w:rPr>
          <w:rFonts w:cs="David" w:hint="cs"/>
          <w:u w:val="single"/>
          <w:rtl/>
        </w:rPr>
        <w:t>היו"ר יעקב מרגי:</w:t>
      </w:r>
    </w:p>
    <w:p w14:paraId="2E73F830" w14:textId="77777777" w:rsidR="009B2735" w:rsidRPr="009B2735" w:rsidRDefault="009B2735" w:rsidP="009B2735">
      <w:pPr>
        <w:bidi/>
        <w:rPr>
          <w:rFonts w:cs="David" w:hint="cs"/>
          <w:rtl/>
        </w:rPr>
      </w:pPr>
    </w:p>
    <w:p w14:paraId="32051963" w14:textId="77777777" w:rsidR="009B2735" w:rsidRPr="009B2735" w:rsidRDefault="009B2735" w:rsidP="009B2735">
      <w:pPr>
        <w:bidi/>
        <w:rPr>
          <w:rFonts w:cs="David" w:hint="cs"/>
          <w:rtl/>
        </w:rPr>
      </w:pPr>
      <w:r w:rsidRPr="009B2735">
        <w:rPr>
          <w:rFonts w:cs="David" w:hint="cs"/>
          <w:rtl/>
        </w:rPr>
        <w:tab/>
        <w:t>מקובל על החברים?</w:t>
      </w:r>
    </w:p>
    <w:p w14:paraId="08ABBD8A" w14:textId="77777777" w:rsidR="009B2735" w:rsidRPr="009B2735" w:rsidRDefault="009B2735" w:rsidP="009B2735">
      <w:pPr>
        <w:bidi/>
        <w:rPr>
          <w:rFonts w:cs="David" w:hint="cs"/>
          <w:rtl/>
        </w:rPr>
      </w:pPr>
    </w:p>
    <w:p w14:paraId="3F93110E" w14:textId="77777777" w:rsidR="009B2735" w:rsidRPr="009B2735" w:rsidRDefault="009B2735" w:rsidP="009B2735">
      <w:pPr>
        <w:bidi/>
        <w:rPr>
          <w:rFonts w:cs="David" w:hint="cs"/>
          <w:rtl/>
        </w:rPr>
      </w:pPr>
      <w:r w:rsidRPr="009B2735">
        <w:rPr>
          <w:rFonts w:cs="David" w:hint="cs"/>
          <w:u w:val="single"/>
          <w:rtl/>
        </w:rPr>
        <w:t>קריאות:</w:t>
      </w:r>
    </w:p>
    <w:p w14:paraId="0802093A" w14:textId="77777777" w:rsidR="009B2735" w:rsidRPr="009B2735" w:rsidRDefault="009B2735" w:rsidP="009B2735">
      <w:pPr>
        <w:bidi/>
        <w:rPr>
          <w:rFonts w:cs="David" w:hint="cs"/>
          <w:rtl/>
        </w:rPr>
      </w:pPr>
    </w:p>
    <w:p w14:paraId="51289FF4" w14:textId="77777777" w:rsidR="009B2735" w:rsidRPr="009B2735" w:rsidRDefault="009B2735" w:rsidP="009B2735">
      <w:pPr>
        <w:bidi/>
        <w:rPr>
          <w:rFonts w:cs="David" w:hint="cs"/>
          <w:rtl/>
        </w:rPr>
      </w:pPr>
      <w:r w:rsidRPr="009B2735">
        <w:rPr>
          <w:rFonts w:cs="David" w:hint="cs"/>
          <w:rtl/>
        </w:rPr>
        <w:tab/>
        <w:t>כן.</w:t>
      </w:r>
    </w:p>
    <w:p w14:paraId="1E8D4216" w14:textId="77777777" w:rsidR="009B2735" w:rsidRPr="009B2735" w:rsidRDefault="009B2735" w:rsidP="009B2735">
      <w:pPr>
        <w:bidi/>
        <w:rPr>
          <w:rFonts w:cs="David" w:hint="cs"/>
          <w:rtl/>
        </w:rPr>
      </w:pPr>
      <w:r w:rsidRPr="009B2735">
        <w:rPr>
          <w:rFonts w:cs="David"/>
          <w:u w:val="single"/>
          <w:rtl/>
        </w:rPr>
        <w:br w:type="page"/>
      </w:r>
      <w:r w:rsidRPr="009B2735">
        <w:rPr>
          <w:rFonts w:cs="David" w:hint="cs"/>
          <w:u w:val="single"/>
          <w:rtl/>
        </w:rPr>
        <w:t>חיים אורון:</w:t>
      </w:r>
    </w:p>
    <w:p w14:paraId="2C2D15CB" w14:textId="77777777" w:rsidR="009B2735" w:rsidRPr="009B2735" w:rsidRDefault="009B2735" w:rsidP="009B2735">
      <w:pPr>
        <w:bidi/>
        <w:rPr>
          <w:rFonts w:cs="David" w:hint="cs"/>
          <w:rtl/>
        </w:rPr>
      </w:pPr>
    </w:p>
    <w:p w14:paraId="58A9D161" w14:textId="77777777" w:rsidR="009B2735" w:rsidRPr="009B2735" w:rsidRDefault="009B2735" w:rsidP="009B2735">
      <w:pPr>
        <w:bidi/>
        <w:rPr>
          <w:rFonts w:cs="David" w:hint="cs"/>
          <w:rtl/>
        </w:rPr>
      </w:pPr>
      <w:r w:rsidRPr="009B2735">
        <w:rPr>
          <w:rFonts w:cs="David" w:hint="cs"/>
          <w:rtl/>
        </w:rPr>
        <w:tab/>
        <w:t xml:space="preserve"> מישהו ייסע לקורס בהרווארד של שלושה חודשים.</w:t>
      </w:r>
    </w:p>
    <w:p w14:paraId="05D25EC4" w14:textId="77777777" w:rsidR="009B2735" w:rsidRPr="009B2735" w:rsidRDefault="009B2735" w:rsidP="009B2735">
      <w:pPr>
        <w:bidi/>
        <w:rPr>
          <w:rFonts w:cs="David" w:hint="cs"/>
          <w:rtl/>
        </w:rPr>
      </w:pPr>
    </w:p>
    <w:p w14:paraId="728A4796" w14:textId="77777777" w:rsidR="009B2735" w:rsidRPr="009B2735" w:rsidRDefault="009B2735" w:rsidP="009B2735">
      <w:pPr>
        <w:bidi/>
        <w:rPr>
          <w:rFonts w:cs="David" w:hint="cs"/>
          <w:rtl/>
        </w:rPr>
      </w:pPr>
      <w:r w:rsidRPr="009B2735">
        <w:rPr>
          <w:rFonts w:cs="David" w:hint="cs"/>
          <w:u w:val="single"/>
          <w:rtl/>
        </w:rPr>
        <w:t>זאב אלקין:</w:t>
      </w:r>
    </w:p>
    <w:p w14:paraId="3DE94326" w14:textId="77777777" w:rsidR="009B2735" w:rsidRPr="009B2735" w:rsidRDefault="009B2735" w:rsidP="009B2735">
      <w:pPr>
        <w:bidi/>
        <w:rPr>
          <w:rFonts w:cs="David" w:hint="cs"/>
          <w:rtl/>
        </w:rPr>
      </w:pPr>
    </w:p>
    <w:p w14:paraId="38C1D3CF" w14:textId="77777777" w:rsidR="009B2735" w:rsidRPr="009B2735" w:rsidRDefault="009B2735" w:rsidP="009B2735">
      <w:pPr>
        <w:bidi/>
        <w:rPr>
          <w:rFonts w:cs="David" w:hint="cs"/>
          <w:rtl/>
        </w:rPr>
      </w:pPr>
      <w:r w:rsidRPr="009B2735">
        <w:rPr>
          <w:rFonts w:cs="David" w:hint="cs"/>
          <w:rtl/>
        </w:rPr>
        <w:tab/>
        <w:t>הוא יוותר על ההטבות.</w:t>
      </w:r>
    </w:p>
    <w:p w14:paraId="7EE77F37" w14:textId="77777777" w:rsidR="009B2735" w:rsidRPr="009B2735" w:rsidRDefault="009B2735" w:rsidP="009B2735">
      <w:pPr>
        <w:bidi/>
        <w:rPr>
          <w:rFonts w:cs="David" w:hint="cs"/>
          <w:rtl/>
        </w:rPr>
      </w:pPr>
    </w:p>
    <w:p w14:paraId="12086B14" w14:textId="77777777" w:rsidR="009B2735" w:rsidRPr="009B2735" w:rsidRDefault="009B2735" w:rsidP="009B2735">
      <w:pPr>
        <w:bidi/>
        <w:rPr>
          <w:rFonts w:cs="David" w:hint="cs"/>
          <w:rtl/>
        </w:rPr>
      </w:pPr>
      <w:r w:rsidRPr="009B2735">
        <w:rPr>
          <w:rFonts w:cs="David" w:hint="cs"/>
          <w:u w:val="single"/>
          <w:rtl/>
        </w:rPr>
        <w:t>היו"ר יעקב מרגי:</w:t>
      </w:r>
    </w:p>
    <w:p w14:paraId="680088BF" w14:textId="77777777" w:rsidR="009B2735" w:rsidRPr="009B2735" w:rsidRDefault="009B2735" w:rsidP="009B2735">
      <w:pPr>
        <w:bidi/>
        <w:rPr>
          <w:rFonts w:cs="David" w:hint="cs"/>
          <w:rtl/>
        </w:rPr>
      </w:pPr>
    </w:p>
    <w:p w14:paraId="778B0736" w14:textId="77777777" w:rsidR="009B2735" w:rsidRPr="009B2735" w:rsidRDefault="009B2735" w:rsidP="009B2735">
      <w:pPr>
        <w:bidi/>
        <w:rPr>
          <w:rFonts w:cs="David" w:hint="cs"/>
          <w:rtl/>
        </w:rPr>
      </w:pPr>
      <w:r w:rsidRPr="009B2735">
        <w:rPr>
          <w:rFonts w:cs="David" w:hint="cs"/>
          <w:rtl/>
        </w:rPr>
        <w:tab/>
        <w:t>רבותי, נוסיף את ההסתייגות.</w:t>
      </w:r>
    </w:p>
    <w:p w14:paraId="2BA09E2D" w14:textId="77777777" w:rsidR="009B2735" w:rsidRPr="009B2735" w:rsidRDefault="009B2735" w:rsidP="009B2735">
      <w:pPr>
        <w:bidi/>
        <w:rPr>
          <w:rFonts w:cs="David" w:hint="cs"/>
          <w:rtl/>
        </w:rPr>
      </w:pPr>
    </w:p>
    <w:p w14:paraId="4BE0EC0E" w14:textId="77777777" w:rsidR="009B2735" w:rsidRPr="009B2735" w:rsidRDefault="009B2735" w:rsidP="009B2735">
      <w:pPr>
        <w:bidi/>
        <w:rPr>
          <w:rFonts w:cs="David" w:hint="cs"/>
          <w:rtl/>
        </w:rPr>
      </w:pPr>
      <w:r w:rsidRPr="009B2735">
        <w:rPr>
          <w:rFonts w:cs="David" w:hint="cs"/>
          <w:u w:val="single"/>
          <w:rtl/>
        </w:rPr>
        <w:t>ארבל אסטרחן:</w:t>
      </w:r>
    </w:p>
    <w:p w14:paraId="0ECCA869" w14:textId="77777777" w:rsidR="009B2735" w:rsidRPr="009B2735" w:rsidRDefault="009B2735" w:rsidP="009B2735">
      <w:pPr>
        <w:bidi/>
        <w:rPr>
          <w:rFonts w:cs="David" w:hint="cs"/>
          <w:rtl/>
        </w:rPr>
      </w:pPr>
    </w:p>
    <w:p w14:paraId="5C657705" w14:textId="77777777" w:rsidR="009B2735" w:rsidRPr="009B2735" w:rsidRDefault="009B2735" w:rsidP="009B2735">
      <w:pPr>
        <w:bidi/>
        <w:rPr>
          <w:rFonts w:cs="David" w:hint="cs"/>
          <w:rtl/>
        </w:rPr>
      </w:pPr>
      <w:r w:rsidRPr="009B2735">
        <w:rPr>
          <w:rFonts w:cs="David" w:hint="cs"/>
          <w:rtl/>
        </w:rPr>
        <w:tab/>
        <w:t>אני צריכה לבדוק בדיוק את התנאים. הביטוח הלאומי מקושר למשרד הפנים ויודע מתי אדם נכנס ויוצא מהארץ, לכנסת אין ידיעה על אדם שכבר לא מכהן בה.</w:t>
      </w:r>
    </w:p>
    <w:p w14:paraId="3B93E178" w14:textId="77777777" w:rsidR="009B2735" w:rsidRPr="009B2735" w:rsidRDefault="009B2735" w:rsidP="009B2735">
      <w:pPr>
        <w:bidi/>
        <w:rPr>
          <w:rFonts w:cs="David" w:hint="cs"/>
          <w:rtl/>
        </w:rPr>
      </w:pPr>
    </w:p>
    <w:p w14:paraId="333D8C97" w14:textId="77777777" w:rsidR="009B2735" w:rsidRPr="009B2735" w:rsidRDefault="009B2735" w:rsidP="009B2735">
      <w:pPr>
        <w:bidi/>
        <w:rPr>
          <w:rFonts w:cs="David" w:hint="cs"/>
          <w:i/>
          <w:iCs/>
          <w:u w:val="single"/>
          <w:rtl/>
        </w:rPr>
      </w:pPr>
      <w:r w:rsidRPr="009B2735">
        <w:rPr>
          <w:rFonts w:cs="David" w:hint="cs"/>
          <w:u w:val="single"/>
          <w:rtl/>
        </w:rPr>
        <w:t>אבי בלשניקוב:</w:t>
      </w:r>
    </w:p>
    <w:p w14:paraId="5B474815" w14:textId="77777777" w:rsidR="009B2735" w:rsidRPr="009B2735" w:rsidRDefault="009B2735" w:rsidP="009B2735">
      <w:pPr>
        <w:bidi/>
        <w:rPr>
          <w:rFonts w:cs="David" w:hint="cs"/>
          <w:i/>
          <w:iCs/>
          <w:u w:val="single"/>
          <w:rtl/>
        </w:rPr>
      </w:pPr>
    </w:p>
    <w:p w14:paraId="58A5358E" w14:textId="77777777" w:rsidR="009B2735" w:rsidRPr="009B2735" w:rsidRDefault="009B2735" w:rsidP="009B2735">
      <w:pPr>
        <w:bidi/>
        <w:rPr>
          <w:rFonts w:cs="David" w:hint="cs"/>
          <w:rtl/>
        </w:rPr>
      </w:pPr>
      <w:r w:rsidRPr="009B2735">
        <w:rPr>
          <w:rFonts w:cs="David" w:hint="cs"/>
          <w:i/>
          <w:iCs/>
          <w:rtl/>
        </w:rPr>
        <w:tab/>
      </w:r>
      <w:r w:rsidRPr="009B2735">
        <w:rPr>
          <w:rFonts w:cs="David" w:hint="cs"/>
          <w:rtl/>
        </w:rPr>
        <w:t>נמצא את המנגנון.</w:t>
      </w:r>
    </w:p>
    <w:p w14:paraId="55045FF4" w14:textId="77777777" w:rsidR="009B2735" w:rsidRPr="009B2735" w:rsidRDefault="009B2735" w:rsidP="009B2735">
      <w:pPr>
        <w:bidi/>
        <w:rPr>
          <w:rFonts w:cs="David" w:hint="cs"/>
          <w:rtl/>
        </w:rPr>
      </w:pPr>
    </w:p>
    <w:p w14:paraId="23E1E58A" w14:textId="77777777" w:rsidR="009B2735" w:rsidRPr="009B2735" w:rsidRDefault="009B2735" w:rsidP="009B2735">
      <w:pPr>
        <w:bidi/>
        <w:rPr>
          <w:rFonts w:cs="David" w:hint="cs"/>
          <w:rtl/>
        </w:rPr>
      </w:pPr>
      <w:r w:rsidRPr="009B2735">
        <w:rPr>
          <w:rFonts w:cs="David" w:hint="cs"/>
          <w:u w:val="single"/>
          <w:rtl/>
        </w:rPr>
        <w:t>זאב אלקין:</w:t>
      </w:r>
    </w:p>
    <w:p w14:paraId="2C2FA711" w14:textId="77777777" w:rsidR="009B2735" w:rsidRPr="009B2735" w:rsidRDefault="009B2735" w:rsidP="009B2735">
      <w:pPr>
        <w:bidi/>
        <w:rPr>
          <w:rFonts w:cs="David" w:hint="cs"/>
          <w:rtl/>
        </w:rPr>
      </w:pPr>
    </w:p>
    <w:p w14:paraId="3B28F90A" w14:textId="77777777" w:rsidR="009B2735" w:rsidRPr="009B2735" w:rsidRDefault="009B2735" w:rsidP="009B2735">
      <w:pPr>
        <w:bidi/>
        <w:rPr>
          <w:rFonts w:cs="David" w:hint="cs"/>
          <w:rtl/>
        </w:rPr>
      </w:pPr>
      <w:r w:rsidRPr="009B2735">
        <w:rPr>
          <w:rFonts w:cs="David" w:hint="cs"/>
          <w:rtl/>
        </w:rPr>
        <w:tab/>
        <w:t xml:space="preserve"> אם נמצא מנגנון ל-80,000 קשישים, יימצא מנגנון לשישה אנשים.</w:t>
      </w:r>
    </w:p>
    <w:p w14:paraId="2DE6C183" w14:textId="77777777" w:rsidR="009B2735" w:rsidRPr="009B2735" w:rsidRDefault="009B2735" w:rsidP="009B2735">
      <w:pPr>
        <w:bidi/>
        <w:rPr>
          <w:rFonts w:cs="David" w:hint="cs"/>
          <w:rtl/>
        </w:rPr>
      </w:pPr>
    </w:p>
    <w:p w14:paraId="089A8002" w14:textId="77777777" w:rsidR="009B2735" w:rsidRPr="009B2735" w:rsidRDefault="009B2735" w:rsidP="009B2735">
      <w:pPr>
        <w:bidi/>
        <w:rPr>
          <w:rFonts w:cs="David" w:hint="cs"/>
          <w:i/>
          <w:iCs/>
          <w:u w:val="single"/>
          <w:rtl/>
        </w:rPr>
      </w:pPr>
      <w:r w:rsidRPr="009B2735">
        <w:rPr>
          <w:rFonts w:cs="David" w:hint="cs"/>
          <w:u w:val="single"/>
          <w:rtl/>
        </w:rPr>
        <w:t>אבי בלשניקוב:</w:t>
      </w:r>
    </w:p>
    <w:p w14:paraId="2A2D6FCB" w14:textId="77777777" w:rsidR="009B2735" w:rsidRPr="009B2735" w:rsidRDefault="009B2735" w:rsidP="009B2735">
      <w:pPr>
        <w:bidi/>
        <w:rPr>
          <w:rFonts w:cs="David" w:hint="cs"/>
          <w:i/>
          <w:iCs/>
          <w:u w:val="single"/>
          <w:rtl/>
        </w:rPr>
      </w:pPr>
    </w:p>
    <w:p w14:paraId="2C2698E3" w14:textId="77777777" w:rsidR="009B2735" w:rsidRPr="009B2735" w:rsidRDefault="009B2735" w:rsidP="009B2735">
      <w:pPr>
        <w:bidi/>
        <w:rPr>
          <w:rFonts w:cs="David" w:hint="cs"/>
          <w:rtl/>
        </w:rPr>
      </w:pPr>
      <w:r w:rsidRPr="009B2735">
        <w:rPr>
          <w:rFonts w:cs="David" w:hint="cs"/>
          <w:i/>
          <w:iCs/>
          <w:rtl/>
        </w:rPr>
        <w:tab/>
      </w:r>
      <w:r w:rsidRPr="009B2735">
        <w:rPr>
          <w:rFonts w:cs="David" w:hint="cs"/>
          <w:rtl/>
        </w:rPr>
        <w:t>העיתונות זה המנגנון הטוב ביותר.</w:t>
      </w:r>
    </w:p>
    <w:p w14:paraId="5FC403A5" w14:textId="77777777" w:rsidR="009B2735" w:rsidRPr="009B2735" w:rsidRDefault="009B2735" w:rsidP="009B2735">
      <w:pPr>
        <w:bidi/>
        <w:rPr>
          <w:rFonts w:cs="David" w:hint="cs"/>
          <w:rtl/>
        </w:rPr>
      </w:pPr>
    </w:p>
    <w:p w14:paraId="7DCCC035" w14:textId="77777777" w:rsidR="009B2735" w:rsidRPr="009B2735" w:rsidRDefault="009B2735" w:rsidP="009B2735">
      <w:pPr>
        <w:bidi/>
        <w:rPr>
          <w:rFonts w:cs="David" w:hint="cs"/>
          <w:rtl/>
        </w:rPr>
      </w:pPr>
      <w:r w:rsidRPr="009B2735">
        <w:rPr>
          <w:rFonts w:cs="David" w:hint="cs"/>
          <w:u w:val="single"/>
          <w:rtl/>
        </w:rPr>
        <w:t>זאב אלקין:</w:t>
      </w:r>
    </w:p>
    <w:p w14:paraId="32F6A758" w14:textId="77777777" w:rsidR="009B2735" w:rsidRPr="009B2735" w:rsidRDefault="009B2735" w:rsidP="009B2735">
      <w:pPr>
        <w:bidi/>
        <w:rPr>
          <w:rFonts w:cs="David" w:hint="cs"/>
          <w:rtl/>
        </w:rPr>
      </w:pPr>
    </w:p>
    <w:p w14:paraId="3B7E98A3" w14:textId="77777777" w:rsidR="009B2735" w:rsidRPr="009B2735" w:rsidRDefault="009B2735" w:rsidP="009B2735">
      <w:pPr>
        <w:bidi/>
        <w:rPr>
          <w:rFonts w:cs="David" w:hint="cs"/>
          <w:rtl/>
        </w:rPr>
      </w:pPr>
      <w:r w:rsidRPr="009B2735">
        <w:rPr>
          <w:rFonts w:cs="David" w:hint="cs"/>
          <w:rtl/>
        </w:rPr>
        <w:tab/>
        <w:t>שהם יחתמו על הצהרה, חזקה עליהם שלא ישקרו.</w:t>
      </w:r>
    </w:p>
    <w:p w14:paraId="02B26B80" w14:textId="77777777" w:rsidR="009B2735" w:rsidRPr="009B2735" w:rsidRDefault="009B2735" w:rsidP="009B2735">
      <w:pPr>
        <w:bidi/>
        <w:rPr>
          <w:rFonts w:cs="David" w:hint="cs"/>
          <w:rtl/>
        </w:rPr>
      </w:pPr>
    </w:p>
    <w:p w14:paraId="11D2CF84" w14:textId="77777777" w:rsidR="009B2735" w:rsidRPr="009B2735" w:rsidRDefault="009B2735" w:rsidP="009B2735">
      <w:pPr>
        <w:bidi/>
        <w:rPr>
          <w:rFonts w:cs="David" w:hint="cs"/>
          <w:rtl/>
        </w:rPr>
      </w:pPr>
      <w:r w:rsidRPr="009B2735">
        <w:rPr>
          <w:rFonts w:cs="David" w:hint="cs"/>
          <w:u w:val="single"/>
          <w:rtl/>
        </w:rPr>
        <w:t>ארבל אסטרחן:</w:t>
      </w:r>
    </w:p>
    <w:p w14:paraId="5F6FAF67" w14:textId="77777777" w:rsidR="009B2735" w:rsidRPr="009B2735" w:rsidRDefault="009B2735" w:rsidP="009B2735">
      <w:pPr>
        <w:bidi/>
        <w:rPr>
          <w:rFonts w:cs="David" w:hint="cs"/>
          <w:rtl/>
        </w:rPr>
      </w:pPr>
    </w:p>
    <w:p w14:paraId="5AA8F8F4" w14:textId="77777777" w:rsidR="009B2735" w:rsidRPr="009B2735" w:rsidRDefault="009B2735" w:rsidP="009B2735">
      <w:pPr>
        <w:bidi/>
        <w:rPr>
          <w:rFonts w:cs="David" w:hint="cs"/>
          <w:rtl/>
        </w:rPr>
      </w:pPr>
      <w:r w:rsidRPr="009B2735">
        <w:rPr>
          <w:rFonts w:cs="David" w:hint="cs"/>
          <w:rtl/>
        </w:rPr>
        <w:tab/>
        <w:t>נאמר שכל הזכויות יהיו ליושב-ראש שכיהן לפחות שנה, אולי יש להגיד, מי שכיהן לפחות 18 חודשים.</w:t>
      </w:r>
    </w:p>
    <w:p w14:paraId="1F63901E" w14:textId="77777777" w:rsidR="009B2735" w:rsidRPr="009B2735" w:rsidRDefault="009B2735" w:rsidP="009B2735">
      <w:pPr>
        <w:bidi/>
        <w:rPr>
          <w:rFonts w:cs="David" w:hint="cs"/>
          <w:rtl/>
        </w:rPr>
      </w:pPr>
    </w:p>
    <w:p w14:paraId="499CA2D1" w14:textId="77777777" w:rsidR="009B2735" w:rsidRPr="009B2735" w:rsidRDefault="009B2735" w:rsidP="009B2735">
      <w:pPr>
        <w:bidi/>
        <w:rPr>
          <w:rFonts w:cs="David" w:hint="cs"/>
          <w:rtl/>
        </w:rPr>
      </w:pPr>
      <w:r w:rsidRPr="009B2735">
        <w:rPr>
          <w:rFonts w:cs="David" w:hint="cs"/>
          <w:u w:val="single"/>
          <w:rtl/>
        </w:rPr>
        <w:t>גדעון סער:</w:t>
      </w:r>
    </w:p>
    <w:p w14:paraId="191F168D" w14:textId="77777777" w:rsidR="009B2735" w:rsidRPr="009B2735" w:rsidRDefault="009B2735" w:rsidP="009B2735">
      <w:pPr>
        <w:bidi/>
        <w:rPr>
          <w:rFonts w:cs="David" w:hint="cs"/>
          <w:rtl/>
        </w:rPr>
      </w:pPr>
    </w:p>
    <w:p w14:paraId="58B0E4E8" w14:textId="77777777" w:rsidR="009B2735" w:rsidRPr="009B2735" w:rsidRDefault="009B2735" w:rsidP="009B2735">
      <w:pPr>
        <w:bidi/>
        <w:rPr>
          <w:rFonts w:cs="David" w:hint="cs"/>
          <w:rtl/>
        </w:rPr>
      </w:pPr>
      <w:r w:rsidRPr="009B2735">
        <w:rPr>
          <w:rFonts w:cs="David" w:hint="cs"/>
          <w:rtl/>
        </w:rPr>
        <w:tab/>
        <w:t xml:space="preserve"> למה 18 חודשים?</w:t>
      </w:r>
    </w:p>
    <w:p w14:paraId="154A6F47" w14:textId="77777777" w:rsidR="009B2735" w:rsidRPr="009B2735" w:rsidRDefault="009B2735" w:rsidP="009B2735">
      <w:pPr>
        <w:bidi/>
        <w:rPr>
          <w:rFonts w:cs="David" w:hint="cs"/>
          <w:rtl/>
        </w:rPr>
      </w:pPr>
    </w:p>
    <w:p w14:paraId="639BA5D9" w14:textId="77777777" w:rsidR="009B2735" w:rsidRPr="009B2735" w:rsidRDefault="009B2735" w:rsidP="009B2735">
      <w:pPr>
        <w:bidi/>
        <w:rPr>
          <w:rFonts w:cs="David" w:hint="cs"/>
          <w:rtl/>
        </w:rPr>
      </w:pPr>
      <w:r w:rsidRPr="009B2735">
        <w:rPr>
          <w:rFonts w:cs="David" w:hint="cs"/>
          <w:u w:val="single"/>
          <w:rtl/>
        </w:rPr>
        <w:t>ארבל אסטרחן:</w:t>
      </w:r>
    </w:p>
    <w:p w14:paraId="6536525E" w14:textId="77777777" w:rsidR="009B2735" w:rsidRPr="009B2735" w:rsidRDefault="009B2735" w:rsidP="009B2735">
      <w:pPr>
        <w:bidi/>
        <w:rPr>
          <w:rFonts w:cs="David" w:hint="cs"/>
          <w:rtl/>
        </w:rPr>
      </w:pPr>
    </w:p>
    <w:p w14:paraId="7002C67F" w14:textId="77777777" w:rsidR="009B2735" w:rsidRPr="009B2735" w:rsidRDefault="009B2735" w:rsidP="009B2735">
      <w:pPr>
        <w:bidi/>
        <w:rPr>
          <w:rFonts w:cs="David" w:hint="cs"/>
          <w:rtl/>
        </w:rPr>
      </w:pPr>
      <w:r w:rsidRPr="009B2735">
        <w:rPr>
          <w:rFonts w:cs="David" w:hint="cs"/>
          <w:rtl/>
        </w:rPr>
        <w:tab/>
        <w:t>היום מי שכיהן לפחות 18 חודשים או כנסת אחת. בישיבה הקודמת עלתה פה הערה, מי שכיהן כנסת אחת, אבל היא כיהנה חצי שנה, הוא יהיה זכאי לרכב ולשירותי משרד חמש שנים?</w:t>
      </w:r>
    </w:p>
    <w:p w14:paraId="3585FAFC" w14:textId="77777777" w:rsidR="009B2735" w:rsidRPr="009B2735" w:rsidRDefault="009B2735" w:rsidP="009B2735">
      <w:pPr>
        <w:bidi/>
        <w:rPr>
          <w:rFonts w:cs="David" w:hint="cs"/>
          <w:rtl/>
        </w:rPr>
      </w:pPr>
    </w:p>
    <w:p w14:paraId="6FFA7155" w14:textId="77777777" w:rsidR="009B2735" w:rsidRPr="009B2735" w:rsidRDefault="009B2735" w:rsidP="009B2735">
      <w:pPr>
        <w:bidi/>
        <w:rPr>
          <w:rFonts w:cs="David" w:hint="cs"/>
          <w:rtl/>
        </w:rPr>
      </w:pPr>
      <w:r w:rsidRPr="009B2735">
        <w:rPr>
          <w:rFonts w:cs="David" w:hint="cs"/>
          <w:u w:val="single"/>
          <w:rtl/>
        </w:rPr>
        <w:t>גדעון סער:</w:t>
      </w:r>
    </w:p>
    <w:p w14:paraId="75DAB745" w14:textId="77777777" w:rsidR="009B2735" w:rsidRPr="009B2735" w:rsidRDefault="009B2735" w:rsidP="009B2735">
      <w:pPr>
        <w:bidi/>
        <w:rPr>
          <w:rFonts w:cs="David" w:hint="cs"/>
          <w:rtl/>
        </w:rPr>
      </w:pPr>
    </w:p>
    <w:p w14:paraId="62B5D9C2" w14:textId="77777777" w:rsidR="009B2735" w:rsidRPr="009B2735" w:rsidRDefault="009B2735" w:rsidP="009B2735">
      <w:pPr>
        <w:bidi/>
        <w:rPr>
          <w:rFonts w:cs="David" w:hint="cs"/>
          <w:rtl/>
        </w:rPr>
      </w:pPr>
      <w:r w:rsidRPr="009B2735">
        <w:rPr>
          <w:rFonts w:cs="David" w:hint="cs"/>
          <w:rtl/>
        </w:rPr>
        <w:tab/>
        <w:t xml:space="preserve"> אין דבר כזה.</w:t>
      </w:r>
    </w:p>
    <w:p w14:paraId="756FE5E1" w14:textId="77777777" w:rsidR="009B2735" w:rsidRPr="009B2735" w:rsidRDefault="009B2735" w:rsidP="009B2735">
      <w:pPr>
        <w:bidi/>
        <w:rPr>
          <w:rFonts w:cs="David" w:hint="cs"/>
          <w:rtl/>
        </w:rPr>
      </w:pPr>
    </w:p>
    <w:p w14:paraId="60D2D2FC" w14:textId="77777777" w:rsidR="009B2735" w:rsidRPr="009B2735" w:rsidRDefault="009B2735" w:rsidP="009B2735">
      <w:pPr>
        <w:bidi/>
        <w:rPr>
          <w:rFonts w:cs="David" w:hint="cs"/>
          <w:rtl/>
        </w:rPr>
      </w:pPr>
      <w:r w:rsidRPr="009B2735">
        <w:rPr>
          <w:rFonts w:cs="David" w:hint="cs"/>
          <w:u w:val="single"/>
          <w:rtl/>
        </w:rPr>
        <w:t>היו"ר יעקב מרגי:</w:t>
      </w:r>
    </w:p>
    <w:p w14:paraId="12F4FD45" w14:textId="77777777" w:rsidR="009B2735" w:rsidRPr="009B2735" w:rsidRDefault="009B2735" w:rsidP="009B2735">
      <w:pPr>
        <w:bidi/>
        <w:rPr>
          <w:rFonts w:cs="David" w:hint="cs"/>
          <w:rtl/>
        </w:rPr>
      </w:pPr>
    </w:p>
    <w:p w14:paraId="5BA4ECDF" w14:textId="77777777" w:rsidR="009B2735" w:rsidRPr="009B2735" w:rsidRDefault="009B2735" w:rsidP="009B2735">
      <w:pPr>
        <w:bidi/>
        <w:rPr>
          <w:rFonts w:cs="David" w:hint="cs"/>
          <w:rtl/>
        </w:rPr>
      </w:pPr>
      <w:r w:rsidRPr="009B2735">
        <w:rPr>
          <w:rFonts w:cs="David" w:hint="cs"/>
          <w:rtl/>
        </w:rPr>
        <w:tab/>
        <w:t>רבותי, אנחנו משאירים את זה כמו שזה היום. רבותי, אני מביא את הצעת הסיכום שלי להצבעה בתוספת ההסתייגות של חבר הכנסת אלקין, שתילקח מהפרוטוקול.</w:t>
      </w:r>
    </w:p>
    <w:p w14:paraId="612018AD" w14:textId="77777777" w:rsidR="009B2735" w:rsidRPr="009B2735" w:rsidRDefault="009B2735" w:rsidP="009B2735">
      <w:pPr>
        <w:bidi/>
        <w:rPr>
          <w:rFonts w:cs="David" w:hint="cs"/>
          <w:rtl/>
        </w:rPr>
      </w:pPr>
      <w:r w:rsidRPr="009B2735">
        <w:rPr>
          <w:rFonts w:cs="David"/>
          <w:u w:val="single"/>
          <w:rtl/>
        </w:rPr>
        <w:br w:type="page"/>
      </w:r>
      <w:r w:rsidRPr="009B2735">
        <w:rPr>
          <w:rFonts w:cs="David" w:hint="cs"/>
          <w:u w:val="single"/>
          <w:rtl/>
        </w:rPr>
        <w:t>ארבל אסטרחן:</w:t>
      </w:r>
    </w:p>
    <w:p w14:paraId="275F93BE" w14:textId="77777777" w:rsidR="009B2735" w:rsidRPr="009B2735" w:rsidRDefault="009B2735" w:rsidP="009B2735">
      <w:pPr>
        <w:bidi/>
        <w:rPr>
          <w:rFonts w:cs="David" w:hint="cs"/>
          <w:rtl/>
        </w:rPr>
      </w:pPr>
    </w:p>
    <w:p w14:paraId="18B3B346" w14:textId="77777777" w:rsidR="009B2735" w:rsidRPr="009B2735" w:rsidRDefault="009B2735" w:rsidP="009B2735">
      <w:pPr>
        <w:bidi/>
        <w:rPr>
          <w:rFonts w:cs="David" w:hint="cs"/>
          <w:rtl/>
        </w:rPr>
      </w:pPr>
      <w:r w:rsidRPr="009B2735">
        <w:rPr>
          <w:rFonts w:cs="David" w:hint="cs"/>
          <w:rtl/>
        </w:rPr>
        <w:tab/>
        <w:t>נצביע עליה בנפרד, זה עניין חדש.</w:t>
      </w:r>
    </w:p>
    <w:p w14:paraId="40F13057" w14:textId="77777777" w:rsidR="009B2735" w:rsidRPr="009B2735" w:rsidRDefault="009B2735" w:rsidP="009B2735">
      <w:pPr>
        <w:bidi/>
        <w:rPr>
          <w:rFonts w:cs="David" w:hint="cs"/>
          <w:rtl/>
        </w:rPr>
      </w:pPr>
    </w:p>
    <w:p w14:paraId="7FD83E03" w14:textId="77777777" w:rsidR="009B2735" w:rsidRPr="009B2735" w:rsidRDefault="009B2735" w:rsidP="009B2735">
      <w:pPr>
        <w:bidi/>
        <w:rPr>
          <w:rFonts w:cs="David" w:hint="cs"/>
          <w:rtl/>
        </w:rPr>
      </w:pPr>
      <w:r w:rsidRPr="009B2735">
        <w:rPr>
          <w:rFonts w:cs="David" w:hint="cs"/>
          <w:u w:val="single"/>
          <w:rtl/>
        </w:rPr>
        <w:t>היו"ר יעקב מרגי:</w:t>
      </w:r>
    </w:p>
    <w:p w14:paraId="25CFF313" w14:textId="77777777" w:rsidR="009B2735" w:rsidRPr="009B2735" w:rsidRDefault="009B2735" w:rsidP="009B2735">
      <w:pPr>
        <w:bidi/>
        <w:rPr>
          <w:rFonts w:cs="David" w:hint="cs"/>
          <w:rtl/>
        </w:rPr>
      </w:pPr>
    </w:p>
    <w:p w14:paraId="35ACEEA7" w14:textId="77777777" w:rsidR="009B2735" w:rsidRPr="009B2735" w:rsidRDefault="009B2735" w:rsidP="009B2735">
      <w:pPr>
        <w:bidi/>
        <w:rPr>
          <w:rFonts w:cs="David" w:hint="cs"/>
          <w:rtl/>
        </w:rPr>
      </w:pPr>
      <w:r w:rsidRPr="009B2735">
        <w:rPr>
          <w:rFonts w:cs="David" w:hint="cs"/>
          <w:rtl/>
        </w:rPr>
        <w:tab/>
        <w:t>מי בעד ההצעה כפי שהצעתי בסיכום?</w:t>
      </w:r>
    </w:p>
    <w:p w14:paraId="464C52D6" w14:textId="77777777" w:rsidR="009B2735" w:rsidRPr="009B2735" w:rsidRDefault="009B2735" w:rsidP="009B2735">
      <w:pPr>
        <w:bidi/>
        <w:rPr>
          <w:rFonts w:cs="David" w:hint="cs"/>
          <w:rtl/>
        </w:rPr>
      </w:pPr>
    </w:p>
    <w:p w14:paraId="7912B13B" w14:textId="77777777" w:rsidR="009B2735" w:rsidRPr="009B2735" w:rsidRDefault="009B2735" w:rsidP="009B2735">
      <w:pPr>
        <w:bidi/>
        <w:rPr>
          <w:rFonts w:cs="David" w:hint="cs"/>
          <w:rtl/>
        </w:rPr>
      </w:pPr>
      <w:r w:rsidRPr="009B2735">
        <w:rPr>
          <w:rFonts w:cs="David" w:hint="cs"/>
          <w:u w:val="single"/>
          <w:rtl/>
        </w:rPr>
        <w:t>ראובן ריבלין:</w:t>
      </w:r>
    </w:p>
    <w:p w14:paraId="5D262E4D" w14:textId="77777777" w:rsidR="009B2735" w:rsidRPr="009B2735" w:rsidRDefault="009B2735" w:rsidP="009B2735">
      <w:pPr>
        <w:bidi/>
        <w:rPr>
          <w:rFonts w:cs="David" w:hint="cs"/>
          <w:rtl/>
        </w:rPr>
      </w:pPr>
    </w:p>
    <w:p w14:paraId="1CCB2235" w14:textId="77777777" w:rsidR="009B2735" w:rsidRPr="009B2735" w:rsidRDefault="009B2735" w:rsidP="009B2735">
      <w:pPr>
        <w:bidi/>
        <w:rPr>
          <w:rFonts w:cs="David" w:hint="cs"/>
          <w:rtl/>
        </w:rPr>
      </w:pPr>
      <w:r w:rsidRPr="009B2735">
        <w:rPr>
          <w:rFonts w:cs="David" w:hint="cs"/>
          <w:rtl/>
        </w:rPr>
        <w:tab/>
        <w:t>אני מודיע שאני לא משתתף בהצבעה.</w:t>
      </w:r>
    </w:p>
    <w:p w14:paraId="37EC03C0" w14:textId="77777777" w:rsidR="009B2735" w:rsidRPr="009B2735" w:rsidRDefault="009B2735" w:rsidP="009B2735">
      <w:pPr>
        <w:bidi/>
        <w:rPr>
          <w:rFonts w:cs="David" w:hint="cs"/>
          <w:rtl/>
        </w:rPr>
      </w:pPr>
    </w:p>
    <w:p w14:paraId="7458B4F0" w14:textId="77777777" w:rsidR="009B2735" w:rsidRPr="009B2735" w:rsidRDefault="009B2735" w:rsidP="009B2735">
      <w:pPr>
        <w:bidi/>
        <w:rPr>
          <w:rFonts w:cs="David" w:hint="cs"/>
          <w:rtl/>
        </w:rPr>
      </w:pPr>
      <w:r w:rsidRPr="009B2735">
        <w:rPr>
          <w:rFonts w:cs="David" w:hint="cs"/>
          <w:u w:val="single"/>
          <w:rtl/>
        </w:rPr>
        <w:t>היו"ר יעקב מרגי:</w:t>
      </w:r>
    </w:p>
    <w:p w14:paraId="0A225360" w14:textId="77777777" w:rsidR="009B2735" w:rsidRPr="009B2735" w:rsidRDefault="009B2735" w:rsidP="009B2735">
      <w:pPr>
        <w:bidi/>
        <w:rPr>
          <w:rFonts w:cs="David" w:hint="cs"/>
          <w:rtl/>
        </w:rPr>
      </w:pPr>
    </w:p>
    <w:p w14:paraId="61E54AD6" w14:textId="77777777" w:rsidR="009B2735" w:rsidRPr="009B2735" w:rsidRDefault="009B2735" w:rsidP="009B2735">
      <w:pPr>
        <w:bidi/>
        <w:rPr>
          <w:rFonts w:cs="David" w:hint="cs"/>
          <w:rtl/>
        </w:rPr>
      </w:pPr>
      <w:r w:rsidRPr="009B2735">
        <w:rPr>
          <w:rFonts w:cs="David" w:hint="cs"/>
          <w:rtl/>
        </w:rPr>
        <w:tab/>
        <w:t xml:space="preserve"> מי נגד? מי נמנע?</w:t>
      </w:r>
    </w:p>
    <w:p w14:paraId="3474E017" w14:textId="77777777" w:rsidR="009B2735" w:rsidRPr="009B2735" w:rsidRDefault="009B2735" w:rsidP="009B2735">
      <w:pPr>
        <w:bidi/>
        <w:rPr>
          <w:rFonts w:cs="David" w:hint="cs"/>
          <w:rtl/>
        </w:rPr>
      </w:pPr>
    </w:p>
    <w:p w14:paraId="02C59EDC" w14:textId="77777777" w:rsidR="009B2735" w:rsidRPr="009B2735" w:rsidRDefault="009B2735" w:rsidP="009B2735">
      <w:pPr>
        <w:bidi/>
        <w:jc w:val="center"/>
        <w:rPr>
          <w:rFonts w:cs="David" w:hint="cs"/>
          <w:b/>
          <w:bCs/>
          <w:u w:val="single"/>
          <w:rtl/>
        </w:rPr>
      </w:pPr>
      <w:r w:rsidRPr="009B2735">
        <w:rPr>
          <w:rFonts w:cs="David" w:hint="cs"/>
          <w:b/>
          <w:bCs/>
          <w:u w:val="single"/>
          <w:rtl/>
        </w:rPr>
        <w:t>הצבעה</w:t>
      </w:r>
    </w:p>
    <w:p w14:paraId="726C22DA" w14:textId="77777777" w:rsidR="009B2735" w:rsidRPr="009B2735" w:rsidRDefault="009B2735" w:rsidP="009B2735">
      <w:pPr>
        <w:bidi/>
        <w:rPr>
          <w:rFonts w:cs="David" w:hint="cs"/>
          <w:rtl/>
        </w:rPr>
      </w:pPr>
      <w:r w:rsidRPr="009B2735">
        <w:rPr>
          <w:rFonts w:cs="David" w:hint="cs"/>
          <w:rtl/>
        </w:rPr>
        <w:tab/>
      </w:r>
    </w:p>
    <w:p w14:paraId="39820999" w14:textId="77777777" w:rsidR="009B2735" w:rsidRPr="009B2735" w:rsidRDefault="009B2735" w:rsidP="009B2735">
      <w:pPr>
        <w:bidi/>
        <w:jc w:val="center"/>
        <w:rPr>
          <w:rFonts w:cs="David" w:hint="cs"/>
          <w:rtl/>
        </w:rPr>
      </w:pPr>
      <w:r w:rsidRPr="009B2735">
        <w:rPr>
          <w:rFonts w:cs="David" w:hint="cs"/>
          <w:rtl/>
        </w:rPr>
        <w:t xml:space="preserve">בעד </w:t>
      </w:r>
      <w:r w:rsidRPr="009B2735">
        <w:rPr>
          <w:rFonts w:cs="David"/>
          <w:rtl/>
        </w:rPr>
        <w:t>–</w:t>
      </w:r>
      <w:r w:rsidRPr="009B2735">
        <w:rPr>
          <w:rFonts w:cs="David" w:hint="cs"/>
          <w:rtl/>
        </w:rPr>
        <w:t xml:space="preserve"> תשעה</w:t>
      </w:r>
    </w:p>
    <w:p w14:paraId="4CB6FB7D" w14:textId="77777777" w:rsidR="009B2735" w:rsidRPr="009B2735" w:rsidRDefault="009B2735" w:rsidP="009B2735">
      <w:pPr>
        <w:bidi/>
        <w:jc w:val="center"/>
        <w:rPr>
          <w:rFonts w:cs="David" w:hint="cs"/>
          <w:rtl/>
        </w:rPr>
      </w:pPr>
      <w:r w:rsidRPr="009B2735">
        <w:rPr>
          <w:rFonts w:cs="David" w:hint="cs"/>
          <w:rtl/>
        </w:rPr>
        <w:t xml:space="preserve">נגד </w:t>
      </w:r>
      <w:r w:rsidRPr="009B2735">
        <w:rPr>
          <w:rFonts w:cs="David"/>
          <w:rtl/>
        </w:rPr>
        <w:t>–</w:t>
      </w:r>
      <w:r w:rsidRPr="009B2735">
        <w:rPr>
          <w:rFonts w:cs="David" w:hint="cs"/>
          <w:rtl/>
        </w:rPr>
        <w:t xml:space="preserve"> שניים</w:t>
      </w:r>
    </w:p>
    <w:p w14:paraId="22DABA23" w14:textId="77777777" w:rsidR="009B2735" w:rsidRPr="009B2735" w:rsidRDefault="009B2735" w:rsidP="009B2735">
      <w:pPr>
        <w:bidi/>
        <w:jc w:val="center"/>
        <w:rPr>
          <w:rFonts w:cs="David" w:hint="cs"/>
          <w:rtl/>
        </w:rPr>
      </w:pPr>
      <w:r w:rsidRPr="009B2735">
        <w:rPr>
          <w:rFonts w:cs="David" w:hint="cs"/>
          <w:rtl/>
        </w:rPr>
        <w:t xml:space="preserve">נמנע </w:t>
      </w:r>
      <w:r w:rsidRPr="009B2735">
        <w:rPr>
          <w:rFonts w:cs="David"/>
          <w:rtl/>
        </w:rPr>
        <w:t>–</w:t>
      </w:r>
      <w:r w:rsidRPr="009B2735">
        <w:rPr>
          <w:rFonts w:cs="David" w:hint="cs"/>
          <w:rtl/>
        </w:rPr>
        <w:t xml:space="preserve"> אין</w:t>
      </w:r>
    </w:p>
    <w:p w14:paraId="3C238E62" w14:textId="77777777" w:rsidR="009B2735" w:rsidRPr="009B2735" w:rsidRDefault="009B2735" w:rsidP="009B2735">
      <w:pPr>
        <w:bidi/>
        <w:jc w:val="center"/>
        <w:rPr>
          <w:rFonts w:cs="David" w:hint="cs"/>
          <w:rtl/>
        </w:rPr>
      </w:pPr>
      <w:r w:rsidRPr="009B2735">
        <w:rPr>
          <w:rFonts w:cs="David" w:hint="cs"/>
          <w:rtl/>
        </w:rPr>
        <w:t>אושרה הצעתו של יושב-ראש ועדת הכנסת, חבר הכנסת מרגי</w:t>
      </w:r>
    </w:p>
    <w:p w14:paraId="3B1A0BE3" w14:textId="77777777" w:rsidR="009B2735" w:rsidRPr="009B2735" w:rsidRDefault="009B2735" w:rsidP="009B2735">
      <w:pPr>
        <w:bidi/>
        <w:rPr>
          <w:rFonts w:cs="David" w:hint="cs"/>
          <w:rtl/>
        </w:rPr>
      </w:pPr>
    </w:p>
    <w:p w14:paraId="7146C579" w14:textId="77777777" w:rsidR="009B2735" w:rsidRPr="009B2735" w:rsidRDefault="009B2735" w:rsidP="009B2735">
      <w:pPr>
        <w:bidi/>
        <w:rPr>
          <w:rFonts w:cs="David" w:hint="cs"/>
          <w:rtl/>
        </w:rPr>
      </w:pPr>
      <w:r w:rsidRPr="009B2735">
        <w:rPr>
          <w:rFonts w:cs="David" w:hint="cs"/>
          <w:u w:val="single"/>
          <w:rtl/>
        </w:rPr>
        <w:t>היו"ר יעקב מרגי:</w:t>
      </w:r>
    </w:p>
    <w:p w14:paraId="4312B422" w14:textId="77777777" w:rsidR="009B2735" w:rsidRPr="009B2735" w:rsidRDefault="009B2735" w:rsidP="009B2735">
      <w:pPr>
        <w:bidi/>
        <w:rPr>
          <w:rFonts w:cs="David" w:hint="cs"/>
          <w:rtl/>
        </w:rPr>
      </w:pPr>
    </w:p>
    <w:p w14:paraId="3F955BE3" w14:textId="77777777" w:rsidR="009B2735" w:rsidRPr="009B2735" w:rsidRDefault="009B2735" w:rsidP="009B2735">
      <w:pPr>
        <w:bidi/>
        <w:rPr>
          <w:rFonts w:cs="David" w:hint="cs"/>
          <w:rtl/>
        </w:rPr>
      </w:pPr>
      <w:r w:rsidRPr="009B2735">
        <w:rPr>
          <w:rFonts w:cs="David" w:hint="cs"/>
          <w:rtl/>
        </w:rPr>
        <w:tab/>
        <w:t>בעד הצביעו תשעה חברים, נגד שניים, נמנעים אין. ההצעה של הוועדה התקבלה. אני מביא להצבעה את הסתייגותו של חבר הכנסת אלקין. לטובת הפרוטוקול, הוא יחזור עליה שוב.</w:t>
      </w:r>
    </w:p>
    <w:p w14:paraId="5FF2DDA4" w14:textId="77777777" w:rsidR="009B2735" w:rsidRPr="009B2735" w:rsidRDefault="009B2735" w:rsidP="009B2735">
      <w:pPr>
        <w:bidi/>
        <w:rPr>
          <w:rFonts w:cs="David" w:hint="cs"/>
          <w:rtl/>
        </w:rPr>
      </w:pPr>
    </w:p>
    <w:p w14:paraId="032DD60A" w14:textId="77777777" w:rsidR="009B2735" w:rsidRPr="009B2735" w:rsidRDefault="009B2735" w:rsidP="009B2735">
      <w:pPr>
        <w:bidi/>
        <w:rPr>
          <w:rFonts w:cs="David" w:hint="cs"/>
          <w:rtl/>
        </w:rPr>
      </w:pPr>
      <w:r w:rsidRPr="009B2735">
        <w:rPr>
          <w:rFonts w:cs="David" w:hint="cs"/>
          <w:u w:val="single"/>
          <w:rtl/>
        </w:rPr>
        <w:t>זאב אלקין:</w:t>
      </w:r>
    </w:p>
    <w:p w14:paraId="107901F8" w14:textId="77777777" w:rsidR="009B2735" w:rsidRPr="009B2735" w:rsidRDefault="009B2735" w:rsidP="009B2735">
      <w:pPr>
        <w:bidi/>
        <w:rPr>
          <w:rFonts w:cs="David" w:hint="cs"/>
          <w:rtl/>
        </w:rPr>
      </w:pPr>
    </w:p>
    <w:p w14:paraId="0D4D53C0" w14:textId="77777777" w:rsidR="009B2735" w:rsidRPr="009B2735" w:rsidRDefault="009B2735" w:rsidP="009B2735">
      <w:pPr>
        <w:bidi/>
        <w:rPr>
          <w:rFonts w:cs="David" w:hint="cs"/>
          <w:rtl/>
        </w:rPr>
      </w:pPr>
      <w:r w:rsidRPr="009B2735">
        <w:rPr>
          <w:rFonts w:cs="David" w:hint="cs"/>
          <w:rtl/>
        </w:rPr>
        <w:tab/>
        <w:t xml:space="preserve"> כל הזכויות הנלוות האלה יחולו על יושב-ראש הכנסת לשעבר שעיקר שהותו בארץ על פי ההגדרות בסעיף קטן (ג) בסעיף 14א של חוק הביטוח הלאומי.</w:t>
      </w:r>
    </w:p>
    <w:p w14:paraId="6A92B042" w14:textId="77777777" w:rsidR="009B2735" w:rsidRPr="009B2735" w:rsidRDefault="009B2735" w:rsidP="009B2735">
      <w:pPr>
        <w:bidi/>
        <w:rPr>
          <w:rFonts w:cs="David" w:hint="cs"/>
          <w:rtl/>
        </w:rPr>
      </w:pPr>
    </w:p>
    <w:p w14:paraId="1880C712" w14:textId="77777777" w:rsidR="009B2735" w:rsidRPr="009B2735" w:rsidRDefault="009B2735" w:rsidP="009B2735">
      <w:pPr>
        <w:bidi/>
        <w:rPr>
          <w:rFonts w:cs="David" w:hint="cs"/>
          <w:rtl/>
        </w:rPr>
      </w:pPr>
      <w:r w:rsidRPr="009B2735">
        <w:rPr>
          <w:rFonts w:cs="David" w:hint="cs"/>
          <w:u w:val="single"/>
          <w:rtl/>
        </w:rPr>
        <w:t>היו"ר יעקב מרגי:</w:t>
      </w:r>
    </w:p>
    <w:p w14:paraId="1F61B104" w14:textId="77777777" w:rsidR="009B2735" w:rsidRPr="009B2735" w:rsidRDefault="009B2735" w:rsidP="009B2735">
      <w:pPr>
        <w:bidi/>
        <w:rPr>
          <w:rFonts w:cs="David" w:hint="cs"/>
          <w:rtl/>
        </w:rPr>
      </w:pPr>
    </w:p>
    <w:p w14:paraId="01D0B821" w14:textId="77777777" w:rsidR="009B2735" w:rsidRPr="009B2735" w:rsidRDefault="009B2735" w:rsidP="009B2735">
      <w:pPr>
        <w:bidi/>
        <w:rPr>
          <w:rFonts w:cs="David" w:hint="cs"/>
          <w:rtl/>
        </w:rPr>
      </w:pPr>
      <w:r w:rsidRPr="009B2735">
        <w:rPr>
          <w:rFonts w:cs="David" w:hint="cs"/>
          <w:rtl/>
        </w:rPr>
        <w:tab/>
        <w:t>מי בעד? מי נגד? מי נמנע?</w:t>
      </w:r>
    </w:p>
    <w:p w14:paraId="3F347D04" w14:textId="77777777" w:rsidR="009B2735" w:rsidRPr="009B2735" w:rsidRDefault="009B2735" w:rsidP="009B2735">
      <w:pPr>
        <w:bidi/>
        <w:rPr>
          <w:rFonts w:cs="David" w:hint="cs"/>
          <w:rtl/>
        </w:rPr>
      </w:pPr>
    </w:p>
    <w:p w14:paraId="5BACD0AE" w14:textId="77777777" w:rsidR="009B2735" w:rsidRPr="009B2735" w:rsidRDefault="009B2735" w:rsidP="009B2735">
      <w:pPr>
        <w:bidi/>
        <w:jc w:val="center"/>
        <w:rPr>
          <w:rFonts w:cs="David" w:hint="cs"/>
          <w:b/>
          <w:bCs/>
          <w:u w:val="single"/>
          <w:rtl/>
        </w:rPr>
      </w:pPr>
      <w:r w:rsidRPr="009B2735">
        <w:rPr>
          <w:rFonts w:cs="David" w:hint="cs"/>
          <w:b/>
          <w:bCs/>
          <w:u w:val="single"/>
          <w:rtl/>
        </w:rPr>
        <w:t>הצבעה</w:t>
      </w:r>
    </w:p>
    <w:p w14:paraId="0FCE85F8" w14:textId="77777777" w:rsidR="009B2735" w:rsidRPr="009B2735" w:rsidRDefault="009B2735" w:rsidP="009B2735">
      <w:pPr>
        <w:bidi/>
        <w:jc w:val="center"/>
        <w:rPr>
          <w:rFonts w:cs="David" w:hint="cs"/>
          <w:b/>
          <w:bCs/>
          <w:rtl/>
        </w:rPr>
      </w:pPr>
      <w:r w:rsidRPr="009B2735">
        <w:rPr>
          <w:rFonts w:cs="David" w:hint="cs"/>
          <w:b/>
          <w:bCs/>
          <w:rtl/>
        </w:rPr>
        <w:t>בעד - 9</w:t>
      </w:r>
    </w:p>
    <w:p w14:paraId="00F63E02" w14:textId="77777777" w:rsidR="009B2735" w:rsidRPr="009B2735" w:rsidRDefault="009B2735" w:rsidP="009B2735">
      <w:pPr>
        <w:bidi/>
        <w:jc w:val="center"/>
        <w:rPr>
          <w:rFonts w:cs="David" w:hint="cs"/>
          <w:b/>
          <w:bCs/>
          <w:rtl/>
        </w:rPr>
      </w:pPr>
      <w:r w:rsidRPr="009B2735">
        <w:rPr>
          <w:rFonts w:cs="David" w:hint="cs"/>
          <w:b/>
          <w:bCs/>
          <w:rtl/>
        </w:rPr>
        <w:t xml:space="preserve">נגד </w:t>
      </w:r>
      <w:r w:rsidRPr="009B2735">
        <w:rPr>
          <w:rFonts w:cs="David"/>
          <w:b/>
          <w:bCs/>
          <w:rtl/>
        </w:rPr>
        <w:t>–</w:t>
      </w:r>
      <w:r w:rsidRPr="009B2735">
        <w:rPr>
          <w:rFonts w:cs="David" w:hint="cs"/>
          <w:b/>
          <w:bCs/>
          <w:rtl/>
        </w:rPr>
        <w:t xml:space="preserve"> 1</w:t>
      </w:r>
    </w:p>
    <w:p w14:paraId="01B58E13" w14:textId="77777777" w:rsidR="009B2735" w:rsidRPr="009B2735" w:rsidRDefault="009B2735" w:rsidP="009B2735">
      <w:pPr>
        <w:bidi/>
        <w:jc w:val="center"/>
        <w:rPr>
          <w:rFonts w:cs="David" w:hint="cs"/>
          <w:b/>
          <w:bCs/>
          <w:rtl/>
        </w:rPr>
      </w:pPr>
      <w:r w:rsidRPr="009B2735">
        <w:rPr>
          <w:rFonts w:cs="David" w:hint="cs"/>
          <w:b/>
          <w:bCs/>
          <w:rtl/>
        </w:rPr>
        <w:t xml:space="preserve">נמנעים </w:t>
      </w:r>
      <w:r w:rsidRPr="009B2735">
        <w:rPr>
          <w:rFonts w:cs="David"/>
          <w:b/>
          <w:bCs/>
          <w:rtl/>
        </w:rPr>
        <w:t>–</w:t>
      </w:r>
      <w:r w:rsidRPr="009B2735">
        <w:rPr>
          <w:rFonts w:cs="David" w:hint="cs"/>
          <w:b/>
          <w:bCs/>
          <w:rtl/>
        </w:rPr>
        <w:t xml:space="preserve"> 1</w:t>
      </w:r>
    </w:p>
    <w:p w14:paraId="2D181CFC" w14:textId="77777777" w:rsidR="009B2735" w:rsidRPr="009B2735" w:rsidRDefault="009B2735" w:rsidP="009B2735">
      <w:pPr>
        <w:bidi/>
        <w:jc w:val="center"/>
        <w:rPr>
          <w:rFonts w:cs="David" w:hint="cs"/>
          <w:b/>
          <w:bCs/>
          <w:rtl/>
        </w:rPr>
      </w:pPr>
      <w:r w:rsidRPr="009B2735">
        <w:rPr>
          <w:rFonts w:cs="David" w:hint="cs"/>
          <w:b/>
          <w:bCs/>
          <w:rtl/>
        </w:rPr>
        <w:t>ההסתייגות של חבר הכנסת זאב אלקין אושרה.</w:t>
      </w:r>
    </w:p>
    <w:p w14:paraId="111CC9B9" w14:textId="77777777" w:rsidR="009B2735" w:rsidRPr="009B2735" w:rsidRDefault="009B2735" w:rsidP="009B2735">
      <w:pPr>
        <w:bidi/>
        <w:rPr>
          <w:rFonts w:cs="David" w:hint="cs"/>
          <w:rtl/>
        </w:rPr>
      </w:pPr>
    </w:p>
    <w:p w14:paraId="1873850E" w14:textId="77777777" w:rsidR="009B2735" w:rsidRPr="009B2735" w:rsidRDefault="009B2735" w:rsidP="009B2735">
      <w:pPr>
        <w:bidi/>
        <w:rPr>
          <w:rFonts w:cs="David" w:hint="cs"/>
          <w:rtl/>
        </w:rPr>
      </w:pPr>
      <w:r w:rsidRPr="009B2735">
        <w:rPr>
          <w:rFonts w:cs="David" w:hint="cs"/>
          <w:u w:val="single"/>
          <w:rtl/>
        </w:rPr>
        <w:t>היו"ר יעקב מרגי:</w:t>
      </w:r>
    </w:p>
    <w:p w14:paraId="22C426D1" w14:textId="77777777" w:rsidR="009B2735" w:rsidRPr="009B2735" w:rsidRDefault="009B2735" w:rsidP="009B2735">
      <w:pPr>
        <w:bidi/>
        <w:rPr>
          <w:rFonts w:cs="David" w:hint="cs"/>
          <w:rtl/>
        </w:rPr>
      </w:pPr>
    </w:p>
    <w:p w14:paraId="5A11EF03" w14:textId="77777777" w:rsidR="009B2735" w:rsidRPr="009B2735" w:rsidRDefault="009B2735" w:rsidP="009B2735">
      <w:pPr>
        <w:bidi/>
        <w:rPr>
          <w:rFonts w:cs="David" w:hint="cs"/>
          <w:rtl/>
        </w:rPr>
      </w:pPr>
      <w:r w:rsidRPr="009B2735">
        <w:rPr>
          <w:rFonts w:cs="David" w:hint="cs"/>
          <w:rtl/>
        </w:rPr>
        <w:tab/>
        <w:t xml:space="preserve">רבותי, בעד ההסתייגות של חבר הכנסת אלקין תשעה, נגד אחד, נמנע אחד. אני מודה לחברים, הישיבה נעולה. </w:t>
      </w:r>
    </w:p>
    <w:p w14:paraId="7D0B286E" w14:textId="77777777" w:rsidR="009B2735" w:rsidRPr="009B2735" w:rsidRDefault="009B2735" w:rsidP="009B2735">
      <w:pPr>
        <w:bidi/>
        <w:jc w:val="center"/>
        <w:rPr>
          <w:rFonts w:cs="David" w:hint="cs"/>
          <w:rtl/>
        </w:rPr>
      </w:pPr>
      <w:r w:rsidRPr="009B2735">
        <w:rPr>
          <w:rFonts w:cs="David" w:hint="cs"/>
          <w:rtl/>
        </w:rPr>
        <w:t>הישיבה ננעלה בשעה 11:00</w:t>
      </w:r>
    </w:p>
    <w:p w14:paraId="301B007E" w14:textId="77777777" w:rsidR="00552A80" w:rsidRPr="009B2735" w:rsidRDefault="00552A80" w:rsidP="009B2735">
      <w:pPr>
        <w:bidi/>
        <w:rPr>
          <w:rFonts w:cs="David"/>
        </w:rPr>
      </w:pPr>
    </w:p>
    <w:sectPr w:rsidR="00552A80" w:rsidRPr="009B2735" w:rsidSect="009B2735">
      <w:headerReference w:type="even" r:id="rId7"/>
      <w:headerReference w:type="default" r:id="rId8"/>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88835" w14:textId="77777777" w:rsidR="00000000" w:rsidRDefault="00192806">
      <w:r>
        <w:separator/>
      </w:r>
    </w:p>
  </w:endnote>
  <w:endnote w:type="continuationSeparator" w:id="0">
    <w:p w14:paraId="0999E215" w14:textId="77777777" w:rsidR="00000000" w:rsidRDefault="001928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EEB76B" w14:textId="77777777" w:rsidR="00000000" w:rsidRDefault="00192806">
      <w:r>
        <w:separator/>
      </w:r>
    </w:p>
  </w:footnote>
  <w:footnote w:type="continuationSeparator" w:id="0">
    <w:p w14:paraId="03849A45" w14:textId="77777777" w:rsidR="00000000" w:rsidRDefault="0019280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4DA924" w14:textId="77777777" w:rsidR="009B2735" w:rsidRDefault="009B2735">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end"/>
    </w:r>
  </w:p>
  <w:p w14:paraId="775E7828" w14:textId="77777777" w:rsidR="009B2735" w:rsidRDefault="009B2735">
    <w:pPr>
      <w:pStyle w:val="Header"/>
      <w:ind w:right="360"/>
      <w:jc w:val="both"/>
      <w:rPr>
        <w:rtl/>
      </w:rPr>
    </w:pPr>
  </w:p>
  <w:p w14:paraId="7E348B91" w14:textId="77777777" w:rsidR="009B2735" w:rsidRDefault="009B2735"/>
  <w:p w14:paraId="40DB2F63" w14:textId="77777777" w:rsidR="009B2735" w:rsidRDefault="009B2735"/>
  <w:p w14:paraId="33B5D097" w14:textId="77777777" w:rsidR="009B2735" w:rsidRDefault="009B2735"/>
  <w:p w14:paraId="611012B6" w14:textId="77777777" w:rsidR="009B2735" w:rsidRDefault="009B2735"/>
  <w:p w14:paraId="40AAB280" w14:textId="77777777" w:rsidR="009B2735" w:rsidRDefault="009B2735"/>
  <w:p w14:paraId="6F8E9EEE" w14:textId="77777777" w:rsidR="009B2735" w:rsidRDefault="009B2735"/>
  <w:p w14:paraId="4D7406C6" w14:textId="77777777" w:rsidR="009B2735" w:rsidRDefault="009B2735"/>
  <w:p w14:paraId="7734AC93" w14:textId="77777777" w:rsidR="009B2735" w:rsidRDefault="009B2735"/>
  <w:p w14:paraId="3ACD6AA7" w14:textId="77777777" w:rsidR="009B2735" w:rsidRDefault="009B2735"/>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6D52BA" w14:textId="77777777" w:rsidR="009B2735" w:rsidRDefault="009B2735">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separate"/>
    </w:r>
    <w:r>
      <w:rPr>
        <w:rStyle w:val="PageNumber"/>
        <w:noProof/>
        <w:rtl/>
      </w:rPr>
      <w:t>28</w:t>
    </w:r>
    <w:r>
      <w:rPr>
        <w:rStyle w:val="PageNumber"/>
        <w:rtl/>
      </w:rPr>
      <w:fldChar w:fldCharType="end"/>
    </w:r>
  </w:p>
  <w:p w14:paraId="5A0B6609" w14:textId="77777777" w:rsidR="009B2735" w:rsidRDefault="009B2735">
    <w:pPr>
      <w:pStyle w:val="Header"/>
      <w:ind w:right="360"/>
      <w:jc w:val="both"/>
      <w:rPr>
        <w:rFonts w:hint="cs"/>
        <w:rtl/>
      </w:rPr>
    </w:pPr>
    <w:r>
      <w:rPr>
        <w:rtl/>
      </w:rPr>
      <w:t>ועדת</w:t>
    </w:r>
    <w:r>
      <w:rPr>
        <w:rFonts w:hint="cs"/>
        <w:rtl/>
      </w:rPr>
      <w:t xml:space="preserve"> הכנסת</w:t>
    </w:r>
  </w:p>
  <w:p w14:paraId="02565784" w14:textId="77777777" w:rsidR="009B2735" w:rsidRDefault="009B2735">
    <w:pPr>
      <w:pStyle w:val="Header"/>
      <w:ind w:right="360"/>
      <w:jc w:val="both"/>
      <w:rPr>
        <w:rStyle w:val="PageNumber"/>
        <w:rFonts w:hint="cs"/>
        <w:rtl/>
      </w:rPr>
    </w:pPr>
    <w:r>
      <w:rPr>
        <w:rFonts w:hint="cs"/>
        <w:rtl/>
      </w:rPr>
      <w:t>4.9.2007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CF02D7"/>
    <w:multiLevelType w:val="hybridMultilevel"/>
    <w:tmpl w:val="9DC2A5CE"/>
    <w:lvl w:ilvl="0" w:tplc="040D0013">
      <w:start w:val="1"/>
      <w:numFmt w:val="hebrew1"/>
      <w:lvlText w:val="%1."/>
      <w:lvlJc w:val="center"/>
      <w:pPr>
        <w:tabs>
          <w:tab w:val="num" w:pos="720"/>
        </w:tabs>
        <w:ind w:left="720" w:hanging="360"/>
      </w:pPr>
    </w:lvl>
    <w:lvl w:ilvl="1" w:tplc="040D000F">
      <w:start w:val="1"/>
      <w:numFmt w:val="decimal"/>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3EA6262D"/>
    <w:multiLevelType w:val="hybridMultilevel"/>
    <w:tmpl w:val="7E867AD6"/>
    <w:lvl w:ilvl="0" w:tplc="FC40CBFE">
      <w:numFmt w:val="bullet"/>
      <w:lvlText w:val="-"/>
      <w:lvlJc w:val="left"/>
      <w:pPr>
        <w:tabs>
          <w:tab w:val="num" w:pos="1497"/>
        </w:tabs>
        <w:ind w:left="1497" w:hanging="360"/>
      </w:pPr>
      <w:rPr>
        <w:rFonts w:ascii="Times New Roman" w:eastAsia="Times New Roman" w:hAnsi="Times New Roman" w:cs="David" w:hint="default"/>
      </w:rPr>
    </w:lvl>
    <w:lvl w:ilvl="1" w:tplc="04090003" w:tentative="1">
      <w:start w:val="1"/>
      <w:numFmt w:val="bullet"/>
      <w:lvlText w:val="o"/>
      <w:lvlJc w:val="left"/>
      <w:pPr>
        <w:tabs>
          <w:tab w:val="num" w:pos="2217"/>
        </w:tabs>
        <w:ind w:left="2217" w:hanging="360"/>
      </w:pPr>
      <w:rPr>
        <w:rFonts w:ascii="Courier New" w:hAnsi="Courier New" w:cs="Courier New" w:hint="default"/>
      </w:rPr>
    </w:lvl>
    <w:lvl w:ilvl="2" w:tplc="04090005" w:tentative="1">
      <w:start w:val="1"/>
      <w:numFmt w:val="bullet"/>
      <w:lvlText w:val=""/>
      <w:lvlJc w:val="left"/>
      <w:pPr>
        <w:tabs>
          <w:tab w:val="num" w:pos="2937"/>
        </w:tabs>
        <w:ind w:left="2937" w:hanging="360"/>
      </w:pPr>
      <w:rPr>
        <w:rFonts w:ascii="Wingdings" w:hAnsi="Wingdings" w:hint="default"/>
      </w:rPr>
    </w:lvl>
    <w:lvl w:ilvl="3" w:tplc="04090001" w:tentative="1">
      <w:start w:val="1"/>
      <w:numFmt w:val="bullet"/>
      <w:lvlText w:val=""/>
      <w:lvlJc w:val="left"/>
      <w:pPr>
        <w:tabs>
          <w:tab w:val="num" w:pos="3657"/>
        </w:tabs>
        <w:ind w:left="3657" w:hanging="360"/>
      </w:pPr>
      <w:rPr>
        <w:rFonts w:ascii="Symbol" w:hAnsi="Symbol" w:hint="default"/>
      </w:rPr>
    </w:lvl>
    <w:lvl w:ilvl="4" w:tplc="04090003" w:tentative="1">
      <w:start w:val="1"/>
      <w:numFmt w:val="bullet"/>
      <w:lvlText w:val="o"/>
      <w:lvlJc w:val="left"/>
      <w:pPr>
        <w:tabs>
          <w:tab w:val="num" w:pos="4377"/>
        </w:tabs>
        <w:ind w:left="4377" w:hanging="360"/>
      </w:pPr>
      <w:rPr>
        <w:rFonts w:ascii="Courier New" w:hAnsi="Courier New" w:cs="Courier New" w:hint="default"/>
      </w:rPr>
    </w:lvl>
    <w:lvl w:ilvl="5" w:tplc="04090005" w:tentative="1">
      <w:start w:val="1"/>
      <w:numFmt w:val="bullet"/>
      <w:lvlText w:val=""/>
      <w:lvlJc w:val="left"/>
      <w:pPr>
        <w:tabs>
          <w:tab w:val="num" w:pos="5097"/>
        </w:tabs>
        <w:ind w:left="5097" w:hanging="360"/>
      </w:pPr>
      <w:rPr>
        <w:rFonts w:ascii="Wingdings" w:hAnsi="Wingdings" w:hint="default"/>
      </w:rPr>
    </w:lvl>
    <w:lvl w:ilvl="6" w:tplc="04090001" w:tentative="1">
      <w:start w:val="1"/>
      <w:numFmt w:val="bullet"/>
      <w:lvlText w:val=""/>
      <w:lvlJc w:val="left"/>
      <w:pPr>
        <w:tabs>
          <w:tab w:val="num" w:pos="5817"/>
        </w:tabs>
        <w:ind w:left="5817" w:hanging="360"/>
      </w:pPr>
      <w:rPr>
        <w:rFonts w:ascii="Symbol" w:hAnsi="Symbol" w:hint="default"/>
      </w:rPr>
    </w:lvl>
    <w:lvl w:ilvl="7" w:tplc="04090003" w:tentative="1">
      <w:start w:val="1"/>
      <w:numFmt w:val="bullet"/>
      <w:lvlText w:val="o"/>
      <w:lvlJc w:val="left"/>
      <w:pPr>
        <w:tabs>
          <w:tab w:val="num" w:pos="6537"/>
        </w:tabs>
        <w:ind w:left="6537" w:hanging="360"/>
      </w:pPr>
      <w:rPr>
        <w:rFonts w:ascii="Courier New" w:hAnsi="Courier New" w:cs="Courier New" w:hint="default"/>
      </w:rPr>
    </w:lvl>
    <w:lvl w:ilvl="8" w:tplc="04090005" w:tentative="1">
      <w:start w:val="1"/>
      <w:numFmt w:val="bullet"/>
      <w:lvlText w:val=""/>
      <w:lvlJc w:val="left"/>
      <w:pPr>
        <w:tabs>
          <w:tab w:val="num" w:pos="7257"/>
        </w:tabs>
        <w:ind w:left="7257" w:hanging="360"/>
      </w:pPr>
      <w:rPr>
        <w:rFonts w:ascii="Wingdings" w:hAnsi="Wingdings" w:hint="default"/>
      </w:rPr>
    </w:lvl>
  </w:abstractNum>
  <w:abstractNum w:abstractNumId="2" w15:restartNumberingAfterBreak="0">
    <w:nsid w:val="6D361119"/>
    <w:multiLevelType w:val="hybridMultilevel"/>
    <w:tmpl w:val="BF384BF2"/>
    <w:lvl w:ilvl="0" w:tplc="040D0013">
      <w:start w:val="1"/>
      <w:numFmt w:val="hebrew1"/>
      <w:lvlText w:val="%1."/>
      <w:lvlJc w:val="center"/>
      <w:pPr>
        <w:tabs>
          <w:tab w:val="num" w:pos="720"/>
        </w:tabs>
        <w:ind w:left="720" w:hanging="360"/>
      </w:pPr>
    </w:lvl>
    <w:lvl w:ilvl="1" w:tplc="040D000F">
      <w:start w:val="1"/>
      <w:numFmt w:val="decimal"/>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7F134464"/>
    <w:multiLevelType w:val="hybridMultilevel"/>
    <w:tmpl w:val="6F58210A"/>
    <w:lvl w:ilvl="0" w:tplc="EAD817E0">
      <w:start w:val="4"/>
      <w:numFmt w:val="bullet"/>
      <w:lvlText w:val="-"/>
      <w:lvlJc w:val="left"/>
      <w:pPr>
        <w:tabs>
          <w:tab w:val="num" w:pos="930"/>
        </w:tabs>
        <w:ind w:left="930" w:right="930" w:hanging="360"/>
      </w:pPr>
      <w:rPr>
        <w:rFonts w:ascii="Times New Roman" w:eastAsia="Times New Roman" w:hAnsi="Times New Roman" w:cs="David" w:hint="default"/>
      </w:rPr>
    </w:lvl>
    <w:lvl w:ilvl="1" w:tplc="040D0003" w:tentative="1">
      <w:start w:val="1"/>
      <w:numFmt w:val="bullet"/>
      <w:lvlText w:val="o"/>
      <w:lvlJc w:val="left"/>
      <w:pPr>
        <w:tabs>
          <w:tab w:val="num" w:pos="1650"/>
        </w:tabs>
        <w:ind w:left="1650" w:right="1650" w:hanging="360"/>
      </w:pPr>
      <w:rPr>
        <w:rFonts w:ascii="Courier New" w:hAnsi="Courier New" w:hint="default"/>
      </w:rPr>
    </w:lvl>
    <w:lvl w:ilvl="2" w:tplc="040D0005" w:tentative="1">
      <w:start w:val="1"/>
      <w:numFmt w:val="bullet"/>
      <w:lvlText w:val=""/>
      <w:lvlJc w:val="left"/>
      <w:pPr>
        <w:tabs>
          <w:tab w:val="num" w:pos="2370"/>
        </w:tabs>
        <w:ind w:left="2370" w:right="2370" w:hanging="360"/>
      </w:pPr>
      <w:rPr>
        <w:rFonts w:ascii="Wingdings" w:hAnsi="Wingdings" w:hint="default"/>
      </w:rPr>
    </w:lvl>
    <w:lvl w:ilvl="3" w:tplc="040D0001" w:tentative="1">
      <w:start w:val="1"/>
      <w:numFmt w:val="bullet"/>
      <w:lvlText w:val=""/>
      <w:lvlJc w:val="left"/>
      <w:pPr>
        <w:tabs>
          <w:tab w:val="num" w:pos="3090"/>
        </w:tabs>
        <w:ind w:left="3090" w:right="3090" w:hanging="360"/>
      </w:pPr>
      <w:rPr>
        <w:rFonts w:ascii="Symbol" w:hAnsi="Symbol" w:hint="default"/>
      </w:rPr>
    </w:lvl>
    <w:lvl w:ilvl="4" w:tplc="040D0003" w:tentative="1">
      <w:start w:val="1"/>
      <w:numFmt w:val="bullet"/>
      <w:lvlText w:val="o"/>
      <w:lvlJc w:val="left"/>
      <w:pPr>
        <w:tabs>
          <w:tab w:val="num" w:pos="3810"/>
        </w:tabs>
        <w:ind w:left="3810" w:right="3810" w:hanging="360"/>
      </w:pPr>
      <w:rPr>
        <w:rFonts w:ascii="Courier New" w:hAnsi="Courier New" w:hint="default"/>
      </w:rPr>
    </w:lvl>
    <w:lvl w:ilvl="5" w:tplc="040D0005" w:tentative="1">
      <w:start w:val="1"/>
      <w:numFmt w:val="bullet"/>
      <w:lvlText w:val=""/>
      <w:lvlJc w:val="left"/>
      <w:pPr>
        <w:tabs>
          <w:tab w:val="num" w:pos="4530"/>
        </w:tabs>
        <w:ind w:left="4530" w:right="4530" w:hanging="360"/>
      </w:pPr>
      <w:rPr>
        <w:rFonts w:ascii="Wingdings" w:hAnsi="Wingdings" w:hint="default"/>
      </w:rPr>
    </w:lvl>
    <w:lvl w:ilvl="6" w:tplc="040D0001" w:tentative="1">
      <w:start w:val="1"/>
      <w:numFmt w:val="bullet"/>
      <w:lvlText w:val=""/>
      <w:lvlJc w:val="left"/>
      <w:pPr>
        <w:tabs>
          <w:tab w:val="num" w:pos="5250"/>
        </w:tabs>
        <w:ind w:left="5250" w:right="5250" w:hanging="360"/>
      </w:pPr>
      <w:rPr>
        <w:rFonts w:ascii="Symbol" w:hAnsi="Symbol" w:hint="default"/>
      </w:rPr>
    </w:lvl>
    <w:lvl w:ilvl="7" w:tplc="040D0003" w:tentative="1">
      <w:start w:val="1"/>
      <w:numFmt w:val="bullet"/>
      <w:lvlText w:val="o"/>
      <w:lvlJc w:val="left"/>
      <w:pPr>
        <w:tabs>
          <w:tab w:val="num" w:pos="5970"/>
        </w:tabs>
        <w:ind w:left="5970" w:right="5970" w:hanging="360"/>
      </w:pPr>
      <w:rPr>
        <w:rFonts w:ascii="Courier New" w:hAnsi="Courier New" w:hint="default"/>
      </w:rPr>
    </w:lvl>
    <w:lvl w:ilvl="8" w:tplc="040D0005" w:tentative="1">
      <w:start w:val="1"/>
      <w:numFmt w:val="bullet"/>
      <w:lvlText w:val=""/>
      <w:lvlJc w:val="left"/>
      <w:pPr>
        <w:tabs>
          <w:tab w:val="num" w:pos="6690"/>
        </w:tabs>
        <w:ind w:left="6690" w:right="6690" w:hanging="360"/>
      </w:pPr>
      <w:rPr>
        <w:rFonts w:ascii="Wingdings" w:hAnsi="Wingdings" w:hint="default"/>
      </w:rPr>
    </w:lvl>
  </w:abstractNum>
  <w:num w:numId="1" w16cid:durableId="135729476">
    <w:abstractNumId w:val="3"/>
  </w:num>
  <w:num w:numId="2" w16cid:durableId="596136137">
    <w:abstractNumId w:val="0"/>
  </w:num>
  <w:num w:numId="3" w16cid:durableId="1833829922">
    <w:abstractNumId w:val="2"/>
  </w:num>
  <w:num w:numId="4" w16cid:durableId="18701441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256426פרוטוקול_ישיבת_ועדה.doc"/>
    <w:docVar w:name="StartMode" w:val="3"/>
  </w:docVars>
  <w:rsids>
    <w:rsidRoot w:val="00CE2B01"/>
    <w:rsid w:val="00192806"/>
    <w:rsid w:val="00552A80"/>
    <w:rsid w:val="00965806"/>
    <w:rsid w:val="009B2735"/>
    <w:rsid w:val="00AE0EAD"/>
    <w:rsid w:val="00CE2B0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50"/>
    <o:shapelayout v:ext="edit">
      <o:idmap v:ext="edit" data="1"/>
    </o:shapelayout>
  </w:shapeDefaults>
  <w:decimalSymbol w:val="."/>
  <w:listSeparator w:val=","/>
  <w14:docId w14:val="485BAD35"/>
  <w15:chartTrackingRefBased/>
  <w15:docId w15:val="{9757EF33-25DC-4BA1-B5A5-A54BB8E86A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paragraph" w:styleId="Heading4">
    <w:name w:val="heading 4"/>
    <w:basedOn w:val="Normal"/>
    <w:next w:val="Normal"/>
    <w:qFormat/>
    <w:rsid w:val="009B2735"/>
    <w:pPr>
      <w:keepNext/>
      <w:overflowPunct w:val="0"/>
      <w:autoSpaceDE w:val="0"/>
      <w:autoSpaceDN w:val="0"/>
      <w:bidi/>
      <w:adjustRightInd w:val="0"/>
      <w:textAlignment w:val="baseline"/>
      <w:outlineLvl w:val="3"/>
    </w:pPr>
    <w:rPr>
      <w:rFonts w:cs="David"/>
      <w:sz w:val="22"/>
      <w:u w:val="single"/>
      <w:lang w:eastAsia="he-IL"/>
    </w:rPr>
  </w:style>
  <w:style w:type="paragraph" w:styleId="Heading5">
    <w:name w:val="heading 5"/>
    <w:basedOn w:val="Normal"/>
    <w:next w:val="Normal"/>
    <w:qFormat/>
    <w:rsid w:val="009B2735"/>
    <w:pPr>
      <w:keepNext/>
      <w:overflowPunct w:val="0"/>
      <w:autoSpaceDE w:val="0"/>
      <w:autoSpaceDN w:val="0"/>
      <w:bidi/>
      <w:adjustRightInd w:val="0"/>
      <w:jc w:val="both"/>
      <w:textAlignment w:val="baseline"/>
      <w:outlineLvl w:val="4"/>
    </w:pPr>
    <w:rPr>
      <w:rFonts w:cs="David"/>
      <w:sz w:val="22"/>
      <w:lang w:eastAsia="he-IL"/>
    </w:rPr>
  </w:style>
  <w:style w:type="paragraph" w:styleId="Heading6">
    <w:name w:val="heading 6"/>
    <w:basedOn w:val="Normal"/>
    <w:next w:val="Normal"/>
    <w:qFormat/>
    <w:rsid w:val="009B2735"/>
    <w:pPr>
      <w:keepNext/>
      <w:overflowPunct w:val="0"/>
      <w:autoSpaceDE w:val="0"/>
      <w:autoSpaceDN w:val="0"/>
      <w:bidi/>
      <w:adjustRightInd w:val="0"/>
      <w:jc w:val="both"/>
      <w:textAlignment w:val="baseline"/>
      <w:outlineLvl w:val="5"/>
    </w:pPr>
    <w:rPr>
      <w:rFonts w:cs="David"/>
      <w:sz w:val="22"/>
      <w:lang w:eastAsia="he-IL"/>
    </w:rPr>
  </w:style>
  <w:style w:type="paragraph" w:styleId="Heading7">
    <w:name w:val="heading 7"/>
    <w:basedOn w:val="Normal"/>
    <w:next w:val="Normal"/>
    <w:qFormat/>
    <w:rsid w:val="009B2735"/>
    <w:pPr>
      <w:keepNext/>
      <w:overflowPunct w:val="0"/>
      <w:autoSpaceDE w:val="0"/>
      <w:autoSpaceDN w:val="0"/>
      <w:bidi/>
      <w:adjustRightInd w:val="0"/>
      <w:jc w:val="center"/>
      <w:textAlignment w:val="baseline"/>
      <w:outlineLvl w:val="6"/>
    </w:pPr>
    <w:rPr>
      <w:rFonts w:cs="David"/>
      <w:b/>
      <w:bCs/>
      <w:sz w:val="22"/>
      <w:lang w:eastAsia="he-IL"/>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9B2735"/>
    <w:pPr>
      <w:tabs>
        <w:tab w:val="center" w:pos="4153"/>
        <w:tab w:val="right" w:pos="8306"/>
      </w:tabs>
      <w:overflowPunct w:val="0"/>
      <w:autoSpaceDE w:val="0"/>
      <w:autoSpaceDN w:val="0"/>
      <w:bidi/>
      <w:adjustRightInd w:val="0"/>
      <w:textAlignment w:val="baseline"/>
    </w:pPr>
    <w:rPr>
      <w:rFonts w:cs="David"/>
      <w:sz w:val="22"/>
      <w:lang w:eastAsia="he-IL"/>
    </w:rPr>
  </w:style>
  <w:style w:type="paragraph" w:styleId="Footer">
    <w:name w:val="footer"/>
    <w:basedOn w:val="Normal"/>
    <w:rsid w:val="009B2735"/>
    <w:pPr>
      <w:tabs>
        <w:tab w:val="center" w:pos="4153"/>
        <w:tab w:val="right" w:pos="8306"/>
      </w:tabs>
      <w:overflowPunct w:val="0"/>
      <w:autoSpaceDE w:val="0"/>
      <w:autoSpaceDN w:val="0"/>
      <w:bidi/>
      <w:adjustRightInd w:val="0"/>
      <w:textAlignment w:val="baseline"/>
    </w:pPr>
    <w:rPr>
      <w:rFonts w:cs="David"/>
      <w:sz w:val="22"/>
      <w:lang w:eastAsia="he-IL"/>
    </w:rPr>
  </w:style>
  <w:style w:type="character" w:styleId="PageNumber">
    <w:name w:val="page number"/>
    <w:basedOn w:val="DefaultParagraphFont"/>
    <w:rsid w:val="009B2735"/>
  </w:style>
  <w:style w:type="paragraph" w:styleId="BodyText">
    <w:name w:val="Body Text"/>
    <w:basedOn w:val="Normal"/>
    <w:rsid w:val="009B2735"/>
    <w:pPr>
      <w:overflowPunct w:val="0"/>
      <w:autoSpaceDE w:val="0"/>
      <w:autoSpaceDN w:val="0"/>
      <w:bidi/>
      <w:adjustRightInd w:val="0"/>
      <w:jc w:val="both"/>
      <w:textAlignment w:val="baseline"/>
    </w:pPr>
    <w:rPr>
      <w:rFonts w:cs="David"/>
      <w:sz w:val="22"/>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3</Pages>
  <Words>6684</Words>
  <Characters>38103</Characters>
  <Application>Microsoft Office Word</Application>
  <DocSecurity>0</DocSecurity>
  <Lines>317</Lines>
  <Paragraphs>89</Paragraphs>
  <ScaleCrop>false</ScaleCrop>
  <HeadingPairs>
    <vt:vector size="2" baseType="variant">
      <vt:variant>
        <vt:lpstr>שם</vt:lpstr>
      </vt:variant>
      <vt:variant>
        <vt:i4>1</vt:i4>
      </vt:variant>
    </vt:vector>
  </HeadingPairs>
  <TitlesOfParts>
    <vt:vector size="1" baseType="lpstr">
      <vt:lpstr/>
    </vt:vector>
  </TitlesOfParts>
  <Company>Liraz</Company>
  <LinksUpToDate>false</LinksUpToDate>
  <CharactersWithSpaces>44698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p_ilana</dc:creator>
  <cp:keywords/>
  <dc:description/>
  <cp:lastModifiedBy>Ghanem Mohammad</cp:lastModifiedBy>
  <cp:revision>2</cp:revision>
  <cp:lastPrinted>1601-01-01T00:00:00Z</cp:lastPrinted>
  <dcterms:created xsi:type="dcterms:W3CDTF">2022-07-09T13:26:00Z</dcterms:created>
  <dcterms:modified xsi:type="dcterms:W3CDTF">2022-07-09T13:26:00Z</dcterms:modified>
</cp:coreProperties>
</file>