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F0E98" w14:textId="77777777" w:rsidR="00234609" w:rsidRPr="00234609" w:rsidRDefault="00234609" w:rsidP="00234609">
      <w:pPr>
        <w:pStyle w:val="Heading5"/>
        <w:jc w:val="left"/>
        <w:rPr>
          <w:b/>
          <w:bCs/>
          <w:rtl/>
        </w:rPr>
      </w:pPr>
      <w:r w:rsidRPr="00234609">
        <w:rPr>
          <w:b/>
          <w:bCs/>
          <w:rtl/>
        </w:rPr>
        <w:t xml:space="preserve">הכנסת </w:t>
      </w:r>
      <w:r w:rsidRPr="00234609">
        <w:rPr>
          <w:rFonts w:hint="cs"/>
          <w:b/>
          <w:bCs/>
          <w:rtl/>
        </w:rPr>
        <w:t>השבע-עשרה</w:t>
      </w:r>
      <w:r w:rsidRPr="00234609">
        <w:rPr>
          <w:b/>
          <w:bCs/>
          <w:rtl/>
        </w:rPr>
        <w:tab/>
      </w:r>
      <w:r w:rsidRPr="00234609">
        <w:rPr>
          <w:b/>
          <w:bCs/>
          <w:rtl/>
        </w:rPr>
        <w:tab/>
      </w:r>
      <w:r w:rsidRPr="00234609">
        <w:rPr>
          <w:b/>
          <w:bCs/>
          <w:rtl/>
        </w:rPr>
        <w:tab/>
      </w:r>
      <w:r w:rsidRPr="00234609">
        <w:rPr>
          <w:b/>
          <w:bCs/>
          <w:rtl/>
        </w:rPr>
        <w:tab/>
      </w:r>
      <w:r w:rsidRPr="00234609">
        <w:rPr>
          <w:b/>
          <w:bCs/>
          <w:rtl/>
        </w:rPr>
        <w:tab/>
      </w:r>
      <w:r w:rsidRPr="00234609">
        <w:rPr>
          <w:b/>
          <w:bCs/>
          <w:rtl/>
        </w:rPr>
        <w:tab/>
      </w:r>
      <w:r w:rsidRPr="00234609">
        <w:rPr>
          <w:b/>
          <w:bCs/>
          <w:rtl/>
        </w:rPr>
        <w:tab/>
        <w:t>נוסח לא מתוקן</w:t>
      </w:r>
    </w:p>
    <w:p w14:paraId="269FE12B" w14:textId="77777777" w:rsidR="00234609" w:rsidRPr="00234609" w:rsidRDefault="00234609" w:rsidP="00234609">
      <w:pPr>
        <w:bidi/>
        <w:rPr>
          <w:rFonts w:cs="David"/>
          <w:b/>
          <w:bCs/>
          <w:rtl/>
        </w:rPr>
      </w:pPr>
      <w:r w:rsidRPr="00234609">
        <w:rPr>
          <w:rFonts w:cs="David"/>
          <w:b/>
          <w:bCs/>
          <w:rtl/>
        </w:rPr>
        <w:t xml:space="preserve">מושב </w:t>
      </w:r>
      <w:r w:rsidRPr="00234609">
        <w:rPr>
          <w:rFonts w:cs="David" w:hint="cs"/>
          <w:b/>
          <w:bCs/>
          <w:rtl/>
        </w:rPr>
        <w:t>ראשון</w:t>
      </w:r>
    </w:p>
    <w:p w14:paraId="5E8E0383" w14:textId="77777777" w:rsidR="00234609" w:rsidRPr="00234609" w:rsidRDefault="00234609" w:rsidP="00234609">
      <w:pPr>
        <w:bidi/>
        <w:rPr>
          <w:rFonts w:cs="David"/>
          <w:b/>
          <w:bCs/>
          <w:rtl/>
        </w:rPr>
      </w:pPr>
    </w:p>
    <w:p w14:paraId="0929B114" w14:textId="77777777" w:rsidR="00234609" w:rsidRPr="00234609" w:rsidRDefault="00234609" w:rsidP="00234609">
      <w:pPr>
        <w:bidi/>
        <w:rPr>
          <w:rFonts w:cs="David"/>
          <w:b/>
          <w:bCs/>
          <w:rtl/>
        </w:rPr>
      </w:pPr>
    </w:p>
    <w:p w14:paraId="1F7B02BE" w14:textId="77777777" w:rsidR="00234609" w:rsidRPr="00234609" w:rsidRDefault="00234609" w:rsidP="00234609">
      <w:pPr>
        <w:bidi/>
        <w:rPr>
          <w:rFonts w:cs="David"/>
          <w:b/>
          <w:bCs/>
          <w:rtl/>
        </w:rPr>
      </w:pPr>
    </w:p>
    <w:p w14:paraId="4D24E886" w14:textId="77777777" w:rsidR="00234609" w:rsidRPr="00234609" w:rsidRDefault="00234609" w:rsidP="00234609">
      <w:pPr>
        <w:bidi/>
        <w:rPr>
          <w:rFonts w:cs="David"/>
          <w:b/>
          <w:bCs/>
          <w:rtl/>
        </w:rPr>
      </w:pPr>
    </w:p>
    <w:p w14:paraId="1BF92AAF" w14:textId="77777777" w:rsidR="00234609" w:rsidRPr="00234609" w:rsidRDefault="00234609" w:rsidP="00234609">
      <w:pPr>
        <w:bidi/>
        <w:jc w:val="center"/>
        <w:rPr>
          <w:rFonts w:cs="David" w:hint="cs"/>
          <w:b/>
          <w:bCs/>
          <w:rtl/>
        </w:rPr>
      </w:pPr>
      <w:r w:rsidRPr="00234609">
        <w:rPr>
          <w:rFonts w:cs="David"/>
          <w:b/>
          <w:bCs/>
          <w:rtl/>
        </w:rPr>
        <w:t>פרוטוקול מס'</w:t>
      </w:r>
      <w:r w:rsidRPr="00234609">
        <w:rPr>
          <w:rFonts w:cs="David" w:hint="cs"/>
          <w:b/>
          <w:bCs/>
          <w:rtl/>
        </w:rPr>
        <w:t xml:space="preserve"> 30</w:t>
      </w:r>
    </w:p>
    <w:p w14:paraId="40E7326C" w14:textId="77777777" w:rsidR="00234609" w:rsidRPr="00234609" w:rsidRDefault="00234609" w:rsidP="00234609">
      <w:pPr>
        <w:bidi/>
        <w:jc w:val="center"/>
        <w:rPr>
          <w:rFonts w:cs="David" w:hint="cs"/>
          <w:b/>
          <w:bCs/>
          <w:rtl/>
        </w:rPr>
      </w:pPr>
      <w:r w:rsidRPr="00234609">
        <w:rPr>
          <w:rFonts w:cs="David" w:hint="cs"/>
          <w:b/>
          <w:bCs/>
          <w:rtl/>
        </w:rPr>
        <w:t>מישיבת ועדת הכנסת</w:t>
      </w:r>
    </w:p>
    <w:p w14:paraId="00863194" w14:textId="77777777" w:rsidR="00234609" w:rsidRPr="00234609" w:rsidRDefault="00234609" w:rsidP="00234609">
      <w:pPr>
        <w:pStyle w:val="Heading8"/>
        <w:rPr>
          <w:rFonts w:hint="cs"/>
          <w:rtl/>
        </w:rPr>
      </w:pPr>
      <w:r w:rsidRPr="00234609">
        <w:rPr>
          <w:rFonts w:hint="cs"/>
          <w:rtl/>
        </w:rPr>
        <w:t>יום שלישי,  (25.07.2006), בשעה 12:30</w:t>
      </w:r>
    </w:p>
    <w:p w14:paraId="3728B429" w14:textId="77777777" w:rsidR="00234609" w:rsidRPr="00234609" w:rsidRDefault="00234609" w:rsidP="00234609">
      <w:pPr>
        <w:bidi/>
        <w:rPr>
          <w:rFonts w:cs="David"/>
          <w:b/>
          <w:bCs/>
          <w:rtl/>
        </w:rPr>
      </w:pPr>
    </w:p>
    <w:p w14:paraId="2F9467FB" w14:textId="77777777" w:rsidR="00234609" w:rsidRPr="00234609" w:rsidRDefault="00234609" w:rsidP="00234609">
      <w:pPr>
        <w:tabs>
          <w:tab w:val="left" w:pos="1221"/>
        </w:tabs>
        <w:bidi/>
        <w:rPr>
          <w:rFonts w:cs="David" w:hint="cs"/>
          <w:b/>
          <w:bCs/>
          <w:u w:val="single"/>
          <w:rtl/>
        </w:rPr>
      </w:pPr>
    </w:p>
    <w:p w14:paraId="6B65DA61" w14:textId="77777777" w:rsidR="00234609" w:rsidRPr="00234609" w:rsidRDefault="00234609" w:rsidP="00234609">
      <w:pPr>
        <w:tabs>
          <w:tab w:val="left" w:pos="1221"/>
        </w:tabs>
        <w:bidi/>
        <w:rPr>
          <w:rFonts w:cs="David" w:hint="cs"/>
          <w:rtl/>
        </w:rPr>
      </w:pPr>
      <w:r w:rsidRPr="00234609">
        <w:rPr>
          <w:rFonts w:cs="David"/>
          <w:b/>
          <w:bCs/>
          <w:u w:val="single"/>
          <w:rtl/>
        </w:rPr>
        <w:t>סדר היום</w:t>
      </w:r>
      <w:r w:rsidRPr="00234609">
        <w:rPr>
          <w:rFonts w:cs="David"/>
          <w:rtl/>
        </w:rPr>
        <w:t>:</w:t>
      </w:r>
      <w:r w:rsidRPr="00234609">
        <w:rPr>
          <w:rFonts w:cs="David" w:hint="cs"/>
          <w:rtl/>
        </w:rPr>
        <w:t xml:space="preserve"> </w:t>
      </w:r>
    </w:p>
    <w:p w14:paraId="3D779F0B" w14:textId="77777777" w:rsidR="00234609" w:rsidRPr="00234609" w:rsidRDefault="00234609" w:rsidP="00234609">
      <w:pPr>
        <w:tabs>
          <w:tab w:val="left" w:pos="1221"/>
        </w:tabs>
        <w:bidi/>
        <w:rPr>
          <w:rFonts w:cs="David" w:hint="cs"/>
          <w:rtl/>
        </w:rPr>
      </w:pPr>
      <w:r w:rsidRPr="00234609">
        <w:rPr>
          <w:rFonts w:cs="David" w:hint="cs"/>
          <w:rtl/>
        </w:rPr>
        <w:t>1. בקשת הממשלה להקדמת הדיון בהצעת חוק ההגנה על עובדים בשעת חירום, התשס"ו-2006, בכל הקריאות.</w:t>
      </w:r>
    </w:p>
    <w:p w14:paraId="311D40BD" w14:textId="77777777" w:rsidR="00234609" w:rsidRPr="00234609" w:rsidRDefault="00234609" w:rsidP="00234609">
      <w:pPr>
        <w:tabs>
          <w:tab w:val="left" w:pos="1221"/>
        </w:tabs>
        <w:bidi/>
        <w:rPr>
          <w:rFonts w:cs="David" w:hint="cs"/>
          <w:b/>
          <w:bCs/>
          <w:rtl/>
        </w:rPr>
      </w:pPr>
      <w:r w:rsidRPr="00234609">
        <w:rPr>
          <w:rFonts w:cs="David" w:hint="cs"/>
          <w:rtl/>
        </w:rPr>
        <w:t>2. בקשת חה"כ עמי איילון להקדמת הדיון בהצעת חוק ההגנה על עובדים בשעת חירום (הוראת שעה), התש</w:t>
      </w:r>
      <w:r w:rsidR="00897927">
        <w:rPr>
          <w:rFonts w:cs="David" w:hint="cs"/>
          <w:rtl/>
        </w:rPr>
        <w:t>ס</w:t>
      </w:r>
      <w:r w:rsidRPr="00234609">
        <w:rPr>
          <w:rFonts w:cs="David" w:hint="cs"/>
          <w:rtl/>
        </w:rPr>
        <w:t>"ו-2006 (פ/17/1375), ואישור הבאתה להצבעה בזמן הפגרה.</w:t>
      </w:r>
    </w:p>
    <w:p w14:paraId="4A496109" w14:textId="77777777" w:rsidR="00234609" w:rsidRPr="00234609" w:rsidRDefault="00234609" w:rsidP="00234609">
      <w:pPr>
        <w:bidi/>
        <w:rPr>
          <w:rFonts w:cs="David" w:hint="cs"/>
          <w:rtl/>
        </w:rPr>
      </w:pPr>
    </w:p>
    <w:p w14:paraId="7C1C6FF5" w14:textId="77777777" w:rsidR="00234609" w:rsidRPr="00234609" w:rsidRDefault="00234609" w:rsidP="00234609">
      <w:pPr>
        <w:bidi/>
        <w:rPr>
          <w:rFonts w:cs="David"/>
          <w:rtl/>
        </w:rPr>
      </w:pPr>
    </w:p>
    <w:p w14:paraId="69FFF41A" w14:textId="77777777" w:rsidR="00234609" w:rsidRPr="00234609" w:rsidRDefault="00234609" w:rsidP="00234609">
      <w:pPr>
        <w:bidi/>
        <w:rPr>
          <w:rFonts w:cs="David"/>
          <w:b/>
          <w:bCs/>
          <w:u w:val="single"/>
          <w:rtl/>
        </w:rPr>
      </w:pPr>
      <w:r w:rsidRPr="00234609">
        <w:rPr>
          <w:rFonts w:cs="David"/>
          <w:b/>
          <w:bCs/>
          <w:u w:val="single"/>
          <w:rtl/>
        </w:rPr>
        <w:t>נכחו</w:t>
      </w:r>
      <w:r w:rsidRPr="00234609">
        <w:rPr>
          <w:rFonts w:cs="David"/>
          <w:rtl/>
        </w:rPr>
        <w:t>:</w:t>
      </w:r>
    </w:p>
    <w:p w14:paraId="1B446B14" w14:textId="77777777" w:rsidR="00234609" w:rsidRPr="00234609" w:rsidRDefault="00234609" w:rsidP="00234609">
      <w:pPr>
        <w:bidi/>
        <w:rPr>
          <w:rFonts w:cs="David"/>
          <w:rtl/>
        </w:rPr>
      </w:pPr>
    </w:p>
    <w:p w14:paraId="2ACCABBE" w14:textId="77777777" w:rsidR="00234609" w:rsidRPr="00234609" w:rsidRDefault="00234609" w:rsidP="00234609">
      <w:pPr>
        <w:tabs>
          <w:tab w:val="left" w:pos="1788"/>
        </w:tabs>
        <w:bidi/>
        <w:rPr>
          <w:rFonts w:cs="David" w:hint="cs"/>
          <w:rtl/>
        </w:rPr>
      </w:pPr>
      <w:r w:rsidRPr="00234609">
        <w:rPr>
          <w:rFonts w:cs="David"/>
          <w:b/>
          <w:bCs/>
          <w:u w:val="single"/>
          <w:rtl/>
        </w:rPr>
        <w:t>חברי הוועדה</w:t>
      </w:r>
      <w:r w:rsidRPr="00234609">
        <w:rPr>
          <w:rFonts w:cs="David"/>
          <w:rtl/>
        </w:rPr>
        <w:t>:</w:t>
      </w:r>
      <w:r w:rsidRPr="00234609">
        <w:rPr>
          <w:rFonts w:cs="David" w:hint="cs"/>
          <w:rtl/>
        </w:rPr>
        <w:t xml:space="preserve"> </w:t>
      </w:r>
      <w:r w:rsidRPr="00234609">
        <w:rPr>
          <w:rFonts w:cs="David" w:hint="cs"/>
          <w:rtl/>
        </w:rPr>
        <w:tab/>
        <w:t>רוחמה אברהם - היו"ר</w:t>
      </w:r>
    </w:p>
    <w:p w14:paraId="08E56AD3" w14:textId="77777777" w:rsidR="00234609" w:rsidRPr="00234609" w:rsidRDefault="00234609" w:rsidP="00234609">
      <w:pPr>
        <w:tabs>
          <w:tab w:val="left" w:pos="1788"/>
        </w:tabs>
        <w:bidi/>
        <w:rPr>
          <w:rFonts w:cs="David" w:hint="cs"/>
          <w:rtl/>
        </w:rPr>
      </w:pPr>
      <w:r w:rsidRPr="00234609">
        <w:rPr>
          <w:rFonts w:cs="David" w:hint="cs"/>
          <w:rtl/>
        </w:rPr>
        <w:tab/>
        <w:t>יורם מרציאנו</w:t>
      </w:r>
    </w:p>
    <w:p w14:paraId="643FC91D" w14:textId="77777777" w:rsidR="00234609" w:rsidRPr="00234609" w:rsidRDefault="00234609" w:rsidP="00234609">
      <w:pPr>
        <w:tabs>
          <w:tab w:val="left" w:pos="1788"/>
        </w:tabs>
        <w:bidi/>
        <w:rPr>
          <w:rFonts w:cs="David" w:hint="cs"/>
          <w:rtl/>
        </w:rPr>
      </w:pPr>
      <w:r w:rsidRPr="00234609">
        <w:rPr>
          <w:rFonts w:cs="David" w:hint="cs"/>
          <w:rtl/>
        </w:rPr>
        <w:tab/>
        <w:t>גדעון סער</w:t>
      </w:r>
    </w:p>
    <w:p w14:paraId="7E133AAB" w14:textId="77777777" w:rsidR="00234609" w:rsidRPr="00234609" w:rsidRDefault="00234609" w:rsidP="00234609">
      <w:pPr>
        <w:tabs>
          <w:tab w:val="left" w:pos="1788"/>
        </w:tabs>
        <w:bidi/>
        <w:rPr>
          <w:rFonts w:cs="David" w:hint="cs"/>
          <w:rtl/>
        </w:rPr>
      </w:pPr>
      <w:r w:rsidRPr="00234609">
        <w:rPr>
          <w:rFonts w:cs="David" w:hint="cs"/>
          <w:rtl/>
        </w:rPr>
        <w:tab/>
        <w:t>אחמד טיבי</w:t>
      </w:r>
    </w:p>
    <w:p w14:paraId="42BEA9DB" w14:textId="77777777" w:rsidR="00234609" w:rsidRPr="00234609" w:rsidRDefault="00234609" w:rsidP="00234609">
      <w:pPr>
        <w:tabs>
          <w:tab w:val="left" w:pos="1788"/>
        </w:tabs>
        <w:bidi/>
        <w:rPr>
          <w:rFonts w:cs="David" w:hint="cs"/>
          <w:rtl/>
        </w:rPr>
      </w:pPr>
      <w:r w:rsidRPr="00234609">
        <w:rPr>
          <w:rFonts w:cs="David" w:hint="cs"/>
          <w:rtl/>
        </w:rPr>
        <w:tab/>
        <w:t>נאדיה חילו</w:t>
      </w:r>
    </w:p>
    <w:p w14:paraId="27871A97" w14:textId="77777777" w:rsidR="00234609" w:rsidRPr="00234609" w:rsidRDefault="00234609" w:rsidP="00234609">
      <w:pPr>
        <w:tabs>
          <w:tab w:val="left" w:pos="1788"/>
        </w:tabs>
        <w:bidi/>
        <w:rPr>
          <w:rFonts w:cs="David" w:hint="cs"/>
          <w:rtl/>
        </w:rPr>
      </w:pPr>
      <w:r w:rsidRPr="00234609">
        <w:rPr>
          <w:rFonts w:cs="David" w:hint="cs"/>
          <w:rtl/>
        </w:rPr>
        <w:tab/>
        <w:t>דוד אזולאי</w:t>
      </w:r>
    </w:p>
    <w:p w14:paraId="0513D924" w14:textId="77777777" w:rsidR="00234609" w:rsidRPr="00234609" w:rsidRDefault="00234609" w:rsidP="00234609">
      <w:pPr>
        <w:tabs>
          <w:tab w:val="left" w:pos="1788"/>
        </w:tabs>
        <w:bidi/>
        <w:rPr>
          <w:rFonts w:cs="David" w:hint="cs"/>
          <w:rtl/>
        </w:rPr>
      </w:pPr>
      <w:r w:rsidRPr="00234609">
        <w:rPr>
          <w:rFonts w:cs="David" w:hint="cs"/>
          <w:rtl/>
        </w:rPr>
        <w:tab/>
        <w:t>יצחק גלנטי</w:t>
      </w:r>
    </w:p>
    <w:p w14:paraId="657DFC17" w14:textId="77777777" w:rsidR="00234609" w:rsidRPr="00234609" w:rsidRDefault="00234609" w:rsidP="00234609">
      <w:pPr>
        <w:tabs>
          <w:tab w:val="left" w:pos="1788"/>
        </w:tabs>
        <w:bidi/>
        <w:rPr>
          <w:rFonts w:cs="David" w:hint="cs"/>
          <w:rtl/>
        </w:rPr>
      </w:pPr>
      <w:r w:rsidRPr="00234609">
        <w:rPr>
          <w:rFonts w:cs="David" w:hint="cs"/>
          <w:rtl/>
        </w:rPr>
        <w:tab/>
        <w:t>קולט אביטל</w:t>
      </w:r>
    </w:p>
    <w:p w14:paraId="2D3CD92C" w14:textId="77777777" w:rsidR="00234609" w:rsidRPr="00234609" w:rsidRDefault="00234609" w:rsidP="00234609">
      <w:pPr>
        <w:tabs>
          <w:tab w:val="left" w:pos="1788"/>
        </w:tabs>
        <w:bidi/>
        <w:rPr>
          <w:rFonts w:cs="David" w:hint="cs"/>
          <w:rtl/>
        </w:rPr>
      </w:pPr>
      <w:r w:rsidRPr="00234609">
        <w:rPr>
          <w:rFonts w:cs="David" w:hint="cs"/>
          <w:rtl/>
        </w:rPr>
        <w:tab/>
        <w:t>מאיר פרוש</w:t>
      </w:r>
    </w:p>
    <w:p w14:paraId="12642628" w14:textId="77777777" w:rsidR="00234609" w:rsidRPr="00234609" w:rsidRDefault="00234609" w:rsidP="00234609">
      <w:pPr>
        <w:tabs>
          <w:tab w:val="left" w:pos="1788"/>
        </w:tabs>
        <w:bidi/>
        <w:rPr>
          <w:rFonts w:cs="David" w:hint="cs"/>
          <w:rtl/>
        </w:rPr>
      </w:pPr>
      <w:r w:rsidRPr="00234609">
        <w:rPr>
          <w:rFonts w:cs="David" w:hint="cs"/>
          <w:rtl/>
        </w:rPr>
        <w:tab/>
        <w:t>אסתרינה טרטמן</w:t>
      </w:r>
    </w:p>
    <w:p w14:paraId="271896B6" w14:textId="77777777" w:rsidR="00234609" w:rsidRPr="00234609" w:rsidRDefault="00234609" w:rsidP="00234609">
      <w:pPr>
        <w:tabs>
          <w:tab w:val="left" w:pos="1788"/>
        </w:tabs>
        <w:bidi/>
        <w:rPr>
          <w:rFonts w:cs="David" w:hint="cs"/>
          <w:rtl/>
        </w:rPr>
      </w:pPr>
      <w:r w:rsidRPr="00234609">
        <w:rPr>
          <w:rFonts w:cs="David" w:hint="cs"/>
          <w:rtl/>
        </w:rPr>
        <w:tab/>
        <w:t>יעקב מרגי</w:t>
      </w:r>
    </w:p>
    <w:p w14:paraId="755A9736" w14:textId="77777777" w:rsidR="00234609" w:rsidRPr="00234609" w:rsidRDefault="00234609" w:rsidP="00234609">
      <w:pPr>
        <w:tabs>
          <w:tab w:val="left" w:pos="1788"/>
        </w:tabs>
        <w:bidi/>
        <w:rPr>
          <w:rFonts w:cs="David" w:hint="cs"/>
          <w:rtl/>
        </w:rPr>
      </w:pPr>
      <w:r w:rsidRPr="00234609">
        <w:rPr>
          <w:rFonts w:cs="David" w:hint="cs"/>
          <w:rtl/>
        </w:rPr>
        <w:tab/>
        <w:t xml:space="preserve">ראובן ריבלין </w:t>
      </w:r>
    </w:p>
    <w:p w14:paraId="2F67DD51" w14:textId="77777777" w:rsidR="00234609" w:rsidRPr="00234609" w:rsidRDefault="00234609" w:rsidP="00234609">
      <w:pPr>
        <w:tabs>
          <w:tab w:val="left" w:pos="1788"/>
        </w:tabs>
        <w:bidi/>
        <w:rPr>
          <w:rFonts w:cs="David" w:hint="cs"/>
          <w:rtl/>
        </w:rPr>
      </w:pPr>
      <w:r w:rsidRPr="00234609">
        <w:rPr>
          <w:rFonts w:cs="David" w:hint="cs"/>
          <w:rtl/>
        </w:rPr>
        <w:tab/>
        <w:t>זהבה גלאון</w:t>
      </w:r>
    </w:p>
    <w:p w14:paraId="3EA23914" w14:textId="77777777" w:rsidR="00234609" w:rsidRPr="00234609" w:rsidRDefault="00234609" w:rsidP="00234609">
      <w:pPr>
        <w:tabs>
          <w:tab w:val="left" w:pos="1788"/>
        </w:tabs>
        <w:bidi/>
        <w:rPr>
          <w:rFonts w:cs="David" w:hint="cs"/>
          <w:rtl/>
        </w:rPr>
      </w:pPr>
      <w:r w:rsidRPr="00234609">
        <w:rPr>
          <w:rFonts w:cs="David" w:hint="cs"/>
          <w:rtl/>
        </w:rPr>
        <w:tab/>
        <w:t>מגלי והבה</w:t>
      </w:r>
    </w:p>
    <w:p w14:paraId="70748722" w14:textId="77777777" w:rsidR="00234609" w:rsidRPr="00234609" w:rsidRDefault="00234609" w:rsidP="00234609">
      <w:pPr>
        <w:tabs>
          <w:tab w:val="left" w:pos="1788"/>
        </w:tabs>
        <w:bidi/>
        <w:rPr>
          <w:rFonts w:cs="David" w:hint="cs"/>
          <w:rtl/>
        </w:rPr>
      </w:pPr>
      <w:r w:rsidRPr="00234609">
        <w:rPr>
          <w:rFonts w:cs="David" w:hint="cs"/>
          <w:rtl/>
        </w:rPr>
        <w:tab/>
        <w:t xml:space="preserve">אליהו גבאי </w:t>
      </w:r>
    </w:p>
    <w:p w14:paraId="41711F82" w14:textId="77777777" w:rsidR="00234609" w:rsidRPr="00234609" w:rsidRDefault="00234609" w:rsidP="00234609">
      <w:pPr>
        <w:tabs>
          <w:tab w:val="left" w:pos="1788"/>
        </w:tabs>
        <w:bidi/>
        <w:rPr>
          <w:rFonts w:cs="David" w:hint="cs"/>
          <w:rtl/>
        </w:rPr>
      </w:pPr>
      <w:r w:rsidRPr="00234609">
        <w:rPr>
          <w:rFonts w:cs="David" w:hint="cs"/>
          <w:rtl/>
        </w:rPr>
        <w:tab/>
        <w:t>אביגדור יצחקי</w:t>
      </w:r>
    </w:p>
    <w:p w14:paraId="2BD29751" w14:textId="77777777" w:rsidR="00234609" w:rsidRPr="00234609" w:rsidRDefault="00234609" w:rsidP="00234609">
      <w:pPr>
        <w:tabs>
          <w:tab w:val="left" w:pos="1788"/>
        </w:tabs>
        <w:bidi/>
        <w:rPr>
          <w:rFonts w:cs="David" w:hint="cs"/>
          <w:rtl/>
        </w:rPr>
      </w:pPr>
      <w:r w:rsidRPr="00234609">
        <w:rPr>
          <w:rFonts w:cs="David" w:hint="cs"/>
          <w:rtl/>
        </w:rPr>
        <w:tab/>
        <w:t>אפרים סנה</w:t>
      </w:r>
    </w:p>
    <w:p w14:paraId="4903D724" w14:textId="77777777" w:rsidR="00234609" w:rsidRPr="00234609" w:rsidRDefault="00234609" w:rsidP="00234609">
      <w:pPr>
        <w:tabs>
          <w:tab w:val="left" w:pos="1788"/>
        </w:tabs>
        <w:bidi/>
        <w:rPr>
          <w:rFonts w:cs="David" w:hint="cs"/>
          <w:rtl/>
        </w:rPr>
      </w:pPr>
      <w:r w:rsidRPr="00234609">
        <w:rPr>
          <w:rFonts w:cs="David" w:hint="cs"/>
          <w:rtl/>
        </w:rPr>
        <w:tab/>
      </w:r>
    </w:p>
    <w:p w14:paraId="33615C51" w14:textId="77777777" w:rsidR="00234609" w:rsidRPr="00234609" w:rsidRDefault="00234609" w:rsidP="00234609">
      <w:pPr>
        <w:tabs>
          <w:tab w:val="left" w:pos="1788"/>
          <w:tab w:val="left" w:pos="3631"/>
        </w:tabs>
        <w:bidi/>
        <w:rPr>
          <w:rFonts w:cs="David" w:hint="cs"/>
          <w:rtl/>
        </w:rPr>
      </w:pPr>
      <w:r w:rsidRPr="00234609">
        <w:rPr>
          <w:rFonts w:cs="David"/>
          <w:b/>
          <w:bCs/>
          <w:u w:val="single"/>
          <w:rtl/>
        </w:rPr>
        <w:t>מוזמנים</w:t>
      </w:r>
      <w:r w:rsidRPr="00234609">
        <w:rPr>
          <w:rFonts w:cs="David"/>
          <w:rtl/>
        </w:rPr>
        <w:t>:</w:t>
      </w:r>
      <w:r w:rsidRPr="00234609">
        <w:rPr>
          <w:rFonts w:cs="David" w:hint="cs"/>
          <w:rtl/>
        </w:rPr>
        <w:tab/>
        <w:t xml:space="preserve">שר המסחר והתעשייה אלי ישי </w:t>
      </w:r>
    </w:p>
    <w:p w14:paraId="391F59E8" w14:textId="77777777" w:rsidR="00234609" w:rsidRPr="00234609" w:rsidRDefault="00234609" w:rsidP="00234609">
      <w:pPr>
        <w:tabs>
          <w:tab w:val="left" w:pos="1788"/>
          <w:tab w:val="left" w:pos="3631"/>
        </w:tabs>
        <w:bidi/>
        <w:rPr>
          <w:rFonts w:cs="David" w:hint="cs"/>
          <w:rtl/>
        </w:rPr>
      </w:pPr>
      <w:r w:rsidRPr="00234609">
        <w:rPr>
          <w:rFonts w:cs="David" w:hint="cs"/>
          <w:rtl/>
        </w:rPr>
        <w:tab/>
        <w:t>חה"כ משה כחלון</w:t>
      </w:r>
    </w:p>
    <w:p w14:paraId="02C8E1E4" w14:textId="77777777" w:rsidR="00234609" w:rsidRPr="00234609" w:rsidRDefault="00234609" w:rsidP="00234609">
      <w:pPr>
        <w:tabs>
          <w:tab w:val="left" w:pos="1788"/>
          <w:tab w:val="left" w:pos="3631"/>
        </w:tabs>
        <w:bidi/>
        <w:rPr>
          <w:rFonts w:cs="David" w:hint="cs"/>
          <w:rtl/>
        </w:rPr>
      </w:pPr>
      <w:r w:rsidRPr="00234609">
        <w:rPr>
          <w:rFonts w:cs="David" w:hint="cs"/>
          <w:rtl/>
        </w:rPr>
        <w:tab/>
        <w:t>חה"כ עמי איילון</w:t>
      </w:r>
    </w:p>
    <w:p w14:paraId="6F8E9BAD" w14:textId="77777777" w:rsidR="00234609" w:rsidRPr="00234609" w:rsidRDefault="00234609" w:rsidP="00234609">
      <w:pPr>
        <w:tabs>
          <w:tab w:val="left" w:pos="1788"/>
          <w:tab w:val="left" w:pos="3631"/>
        </w:tabs>
        <w:bidi/>
        <w:rPr>
          <w:rFonts w:cs="David" w:hint="cs"/>
          <w:rtl/>
        </w:rPr>
      </w:pPr>
      <w:r w:rsidRPr="00234609">
        <w:rPr>
          <w:rFonts w:cs="David" w:hint="cs"/>
          <w:rtl/>
        </w:rPr>
        <w:tab/>
        <w:t>חה"כ צבי הנדל</w:t>
      </w:r>
    </w:p>
    <w:p w14:paraId="4CF7305D" w14:textId="77777777" w:rsidR="00234609" w:rsidRPr="00234609" w:rsidRDefault="00234609" w:rsidP="00234609">
      <w:pPr>
        <w:tabs>
          <w:tab w:val="left" w:pos="1788"/>
          <w:tab w:val="left" w:pos="3631"/>
        </w:tabs>
        <w:bidi/>
        <w:rPr>
          <w:rFonts w:cs="David" w:hint="cs"/>
          <w:rtl/>
        </w:rPr>
      </w:pPr>
      <w:r w:rsidRPr="00234609">
        <w:rPr>
          <w:rFonts w:cs="David" w:hint="cs"/>
          <w:rtl/>
        </w:rPr>
        <w:tab/>
        <w:t>חה"כ אלכס מילר</w:t>
      </w:r>
    </w:p>
    <w:p w14:paraId="42073B93" w14:textId="77777777" w:rsidR="00234609" w:rsidRPr="00234609" w:rsidRDefault="00234609" w:rsidP="00234609">
      <w:pPr>
        <w:tabs>
          <w:tab w:val="left" w:pos="1788"/>
        </w:tabs>
        <w:bidi/>
        <w:rPr>
          <w:rFonts w:cs="David" w:hint="cs"/>
          <w:rtl/>
        </w:rPr>
      </w:pPr>
      <w:r w:rsidRPr="00234609">
        <w:rPr>
          <w:rFonts w:cs="David" w:hint="cs"/>
          <w:rtl/>
        </w:rPr>
        <w:tab/>
        <w:t xml:space="preserve">רות צדיקי </w:t>
      </w:r>
      <w:r w:rsidRPr="00234609">
        <w:rPr>
          <w:rFonts w:cs="David"/>
          <w:rtl/>
        </w:rPr>
        <w:t>–</w:t>
      </w:r>
      <w:r w:rsidRPr="00234609">
        <w:rPr>
          <w:rFonts w:cs="David" w:hint="cs"/>
          <w:rtl/>
        </w:rPr>
        <w:t xml:space="preserve"> ייעוץ וחקיקה, משרד המשפטים</w:t>
      </w:r>
    </w:p>
    <w:p w14:paraId="2A853D70" w14:textId="77777777" w:rsidR="00234609" w:rsidRPr="00234609" w:rsidRDefault="00234609" w:rsidP="00234609">
      <w:pPr>
        <w:tabs>
          <w:tab w:val="left" w:pos="1788"/>
        </w:tabs>
        <w:bidi/>
        <w:rPr>
          <w:rFonts w:cs="David" w:hint="cs"/>
          <w:rtl/>
        </w:rPr>
      </w:pPr>
      <w:r w:rsidRPr="00234609">
        <w:rPr>
          <w:rFonts w:cs="David" w:hint="cs"/>
          <w:rtl/>
        </w:rPr>
        <w:tab/>
        <w:t xml:space="preserve">מג'ד בדר </w:t>
      </w:r>
      <w:r w:rsidRPr="00234609">
        <w:rPr>
          <w:rFonts w:cs="David"/>
          <w:rtl/>
        </w:rPr>
        <w:t>–</w:t>
      </w:r>
      <w:r w:rsidRPr="00234609">
        <w:rPr>
          <w:rFonts w:cs="David" w:hint="cs"/>
          <w:rtl/>
        </w:rPr>
        <w:t xml:space="preserve"> ייעוץ וחקיקה, משרד המשפטים</w:t>
      </w:r>
    </w:p>
    <w:p w14:paraId="5492ACA8" w14:textId="77777777" w:rsidR="00234609" w:rsidRPr="00234609" w:rsidRDefault="00234609" w:rsidP="00234609">
      <w:pPr>
        <w:tabs>
          <w:tab w:val="left" w:pos="1788"/>
        </w:tabs>
        <w:bidi/>
        <w:rPr>
          <w:rFonts w:cs="David" w:hint="cs"/>
          <w:rtl/>
        </w:rPr>
      </w:pPr>
      <w:r w:rsidRPr="00234609">
        <w:rPr>
          <w:rFonts w:cs="David" w:hint="cs"/>
          <w:rtl/>
        </w:rPr>
        <w:tab/>
        <w:t xml:space="preserve">עו"ד שי סומך </w:t>
      </w:r>
      <w:r w:rsidRPr="00234609">
        <w:rPr>
          <w:rFonts w:cs="David"/>
          <w:rtl/>
        </w:rPr>
        <w:t>–</w:t>
      </w:r>
      <w:r w:rsidRPr="00234609">
        <w:rPr>
          <w:rFonts w:cs="David" w:hint="cs"/>
          <w:rtl/>
        </w:rPr>
        <w:t xml:space="preserve"> ייעוץ וחקיקה, משרד המשפטים</w:t>
      </w:r>
    </w:p>
    <w:p w14:paraId="19F68100" w14:textId="77777777" w:rsidR="00234609" w:rsidRPr="00234609" w:rsidRDefault="00234609" w:rsidP="00234609">
      <w:pPr>
        <w:tabs>
          <w:tab w:val="left" w:pos="1788"/>
        </w:tabs>
        <w:bidi/>
        <w:rPr>
          <w:rFonts w:cs="David" w:hint="cs"/>
          <w:rtl/>
        </w:rPr>
      </w:pPr>
      <w:r w:rsidRPr="00234609">
        <w:rPr>
          <w:rFonts w:cs="David" w:hint="cs"/>
          <w:rtl/>
        </w:rPr>
        <w:tab/>
        <w:t xml:space="preserve">עו"ד דבורה אליעזר </w:t>
      </w:r>
      <w:r w:rsidRPr="00234609">
        <w:rPr>
          <w:rFonts w:cs="David"/>
          <w:rtl/>
        </w:rPr>
        <w:t>–</w:t>
      </w:r>
      <w:r w:rsidRPr="00234609">
        <w:rPr>
          <w:rFonts w:cs="David" w:hint="cs"/>
          <w:rtl/>
        </w:rPr>
        <w:t xml:space="preserve"> לשכה משפטית, משרד התמ"ת</w:t>
      </w:r>
    </w:p>
    <w:p w14:paraId="20BF99EB" w14:textId="77777777" w:rsidR="00234609" w:rsidRPr="00234609" w:rsidRDefault="00234609" w:rsidP="00234609">
      <w:pPr>
        <w:tabs>
          <w:tab w:val="left" w:pos="1788"/>
        </w:tabs>
        <w:bidi/>
        <w:rPr>
          <w:rFonts w:cs="David" w:hint="cs"/>
          <w:rtl/>
        </w:rPr>
      </w:pPr>
      <w:r w:rsidRPr="00234609">
        <w:rPr>
          <w:rFonts w:cs="David" w:hint="cs"/>
          <w:rtl/>
        </w:rPr>
        <w:tab/>
      </w:r>
    </w:p>
    <w:p w14:paraId="718099B2" w14:textId="77777777" w:rsidR="00234609" w:rsidRPr="00234609" w:rsidRDefault="00234609" w:rsidP="00234609">
      <w:pPr>
        <w:tabs>
          <w:tab w:val="left" w:pos="1788"/>
        </w:tabs>
        <w:bidi/>
        <w:rPr>
          <w:rFonts w:cs="David" w:hint="cs"/>
          <w:rtl/>
        </w:rPr>
      </w:pPr>
      <w:r w:rsidRPr="00234609">
        <w:rPr>
          <w:rFonts w:cs="David" w:hint="cs"/>
          <w:rtl/>
        </w:rPr>
        <w:tab/>
      </w:r>
    </w:p>
    <w:p w14:paraId="6D952CE2" w14:textId="77777777" w:rsidR="00234609" w:rsidRPr="00234609" w:rsidRDefault="00234609" w:rsidP="00234609">
      <w:pPr>
        <w:tabs>
          <w:tab w:val="left" w:pos="1930"/>
        </w:tabs>
        <w:bidi/>
        <w:rPr>
          <w:rFonts w:cs="David" w:hint="cs"/>
          <w:rtl/>
        </w:rPr>
      </w:pPr>
      <w:r w:rsidRPr="00234609">
        <w:rPr>
          <w:rFonts w:cs="David"/>
          <w:b/>
          <w:bCs/>
          <w:u w:val="single"/>
          <w:rtl/>
        </w:rPr>
        <w:t>י</w:t>
      </w:r>
      <w:r w:rsidRPr="00234609">
        <w:rPr>
          <w:rFonts w:cs="David" w:hint="cs"/>
          <w:b/>
          <w:bCs/>
          <w:u w:val="single"/>
          <w:rtl/>
        </w:rPr>
        <w:t>יעוץ משפטי</w:t>
      </w:r>
      <w:r w:rsidRPr="00234609">
        <w:rPr>
          <w:rFonts w:cs="David"/>
          <w:b/>
          <w:bCs/>
          <w:u w:val="single"/>
          <w:rtl/>
        </w:rPr>
        <w:t>:</w:t>
      </w:r>
      <w:r w:rsidRPr="00234609">
        <w:rPr>
          <w:rFonts w:cs="David" w:hint="cs"/>
          <w:rtl/>
        </w:rPr>
        <w:t xml:space="preserve"> ארבל אסטרחן</w:t>
      </w:r>
    </w:p>
    <w:p w14:paraId="0EE7D79C" w14:textId="77777777" w:rsidR="00234609" w:rsidRPr="00234609" w:rsidRDefault="00234609" w:rsidP="00234609">
      <w:pPr>
        <w:tabs>
          <w:tab w:val="left" w:pos="1930"/>
        </w:tabs>
        <w:bidi/>
        <w:rPr>
          <w:rFonts w:cs="David" w:hint="cs"/>
          <w:b/>
          <w:bCs/>
          <w:u w:val="single"/>
          <w:rtl/>
        </w:rPr>
      </w:pPr>
    </w:p>
    <w:p w14:paraId="6F4738BC" w14:textId="77777777" w:rsidR="00234609" w:rsidRPr="00234609" w:rsidRDefault="00234609" w:rsidP="00234609">
      <w:pPr>
        <w:tabs>
          <w:tab w:val="left" w:pos="1930"/>
        </w:tabs>
        <w:bidi/>
        <w:rPr>
          <w:rFonts w:cs="David" w:hint="cs"/>
          <w:b/>
          <w:bCs/>
          <w:rtl/>
        </w:rPr>
      </w:pPr>
      <w:r w:rsidRPr="00234609">
        <w:rPr>
          <w:rFonts w:cs="David"/>
          <w:b/>
          <w:bCs/>
          <w:u w:val="single"/>
          <w:rtl/>
        </w:rPr>
        <w:t>מנהלת הוועדה</w:t>
      </w:r>
      <w:r w:rsidRPr="00234609">
        <w:rPr>
          <w:rFonts w:cs="David"/>
          <w:rtl/>
        </w:rPr>
        <w:t>:</w:t>
      </w:r>
      <w:r w:rsidRPr="00234609">
        <w:rPr>
          <w:rFonts w:cs="David" w:hint="cs"/>
          <w:rtl/>
        </w:rPr>
        <w:t xml:space="preserve"> אתי בן יוסף</w:t>
      </w:r>
    </w:p>
    <w:p w14:paraId="1A5885ED" w14:textId="77777777" w:rsidR="00234609" w:rsidRPr="00234609" w:rsidRDefault="00234609" w:rsidP="00234609">
      <w:pPr>
        <w:tabs>
          <w:tab w:val="left" w:pos="1930"/>
        </w:tabs>
        <w:bidi/>
        <w:rPr>
          <w:rFonts w:cs="David" w:hint="cs"/>
          <w:b/>
          <w:bCs/>
          <w:u w:val="single"/>
          <w:rtl/>
        </w:rPr>
      </w:pPr>
    </w:p>
    <w:p w14:paraId="511691DD" w14:textId="77777777" w:rsidR="00234609" w:rsidRPr="00234609" w:rsidRDefault="00234609" w:rsidP="00234609">
      <w:pPr>
        <w:tabs>
          <w:tab w:val="left" w:pos="1930"/>
        </w:tabs>
        <w:bidi/>
        <w:rPr>
          <w:rFonts w:cs="David" w:hint="cs"/>
          <w:rtl/>
        </w:rPr>
      </w:pPr>
      <w:r w:rsidRPr="00234609">
        <w:rPr>
          <w:rFonts w:cs="David" w:hint="cs"/>
          <w:b/>
          <w:bCs/>
          <w:u w:val="single"/>
          <w:rtl/>
        </w:rPr>
        <w:t>רשמת פרלמנטרית</w:t>
      </w:r>
      <w:r w:rsidRPr="00234609">
        <w:rPr>
          <w:rFonts w:cs="David"/>
          <w:rtl/>
        </w:rPr>
        <w:t>:</w:t>
      </w:r>
      <w:r w:rsidRPr="00234609">
        <w:rPr>
          <w:rFonts w:cs="David" w:hint="cs"/>
          <w:rtl/>
        </w:rPr>
        <w:t xml:space="preserve"> מיטל בר שלום</w:t>
      </w:r>
    </w:p>
    <w:p w14:paraId="69E6B109" w14:textId="77777777" w:rsidR="00234609" w:rsidRPr="00234609" w:rsidRDefault="00234609" w:rsidP="00234609">
      <w:pPr>
        <w:tabs>
          <w:tab w:val="left" w:pos="1930"/>
        </w:tabs>
        <w:bidi/>
        <w:rPr>
          <w:rFonts w:cs="David" w:hint="cs"/>
          <w:rtl/>
        </w:rPr>
      </w:pPr>
    </w:p>
    <w:p w14:paraId="522299BC" w14:textId="77777777" w:rsidR="00234609" w:rsidRPr="00234609" w:rsidRDefault="00234609" w:rsidP="00234609">
      <w:pPr>
        <w:tabs>
          <w:tab w:val="left" w:pos="1930"/>
        </w:tabs>
        <w:bidi/>
        <w:rPr>
          <w:rFonts w:cs="David" w:hint="cs"/>
          <w:rtl/>
        </w:rPr>
      </w:pPr>
      <w:r w:rsidRPr="00234609">
        <w:rPr>
          <w:rFonts w:cs="David"/>
          <w:rtl/>
        </w:rPr>
        <w:br w:type="page"/>
      </w:r>
      <w:r w:rsidRPr="00234609">
        <w:rPr>
          <w:rFonts w:cs="David" w:hint="cs"/>
          <w:rtl/>
        </w:rPr>
        <w:lastRenderedPageBreak/>
        <w:tab/>
      </w:r>
    </w:p>
    <w:p w14:paraId="1470979E" w14:textId="77777777" w:rsidR="00234609" w:rsidRPr="00234609" w:rsidRDefault="00234609" w:rsidP="00234609">
      <w:pPr>
        <w:tabs>
          <w:tab w:val="left" w:pos="1221"/>
        </w:tabs>
        <w:bidi/>
        <w:rPr>
          <w:rFonts w:cs="David" w:hint="cs"/>
          <w:b/>
          <w:bCs/>
          <w:u w:val="single"/>
          <w:rtl/>
        </w:rPr>
      </w:pPr>
      <w:r w:rsidRPr="00234609">
        <w:rPr>
          <w:rFonts w:cs="David" w:hint="cs"/>
          <w:b/>
          <w:bCs/>
          <w:u w:val="single"/>
          <w:rtl/>
        </w:rPr>
        <w:t>1. בקשת הממשלה להקדמת הדיון בהצעת חוק ההגנה על עובדים בשעת חירום, התשס"ו-2006בכל הקריאות.</w:t>
      </w:r>
    </w:p>
    <w:p w14:paraId="3E754577" w14:textId="77777777" w:rsidR="00234609" w:rsidRPr="00234609" w:rsidRDefault="00234609" w:rsidP="00234609">
      <w:pPr>
        <w:pStyle w:val="BodyText"/>
        <w:rPr>
          <w:rFonts w:hint="cs"/>
          <w:rtl/>
        </w:rPr>
      </w:pPr>
      <w:r w:rsidRPr="00234609">
        <w:rPr>
          <w:rFonts w:hint="cs"/>
          <w:rtl/>
        </w:rPr>
        <w:t>2. בקשת חה"כ עמי איילון להקדמת הדיון בהצעת חוק ההגנה על עובדים בשעת חירום (הוראת שעה), התש"ו-2006 (פ/17/1375), ואישור הבאתה להצבעה בזמן הפגרה.</w:t>
      </w:r>
    </w:p>
    <w:p w14:paraId="33F6C17F" w14:textId="77777777" w:rsidR="00234609" w:rsidRPr="00234609" w:rsidRDefault="00234609" w:rsidP="00234609">
      <w:pPr>
        <w:bidi/>
        <w:rPr>
          <w:rFonts w:cs="David" w:hint="cs"/>
          <w:b/>
          <w:bCs/>
          <w:u w:val="single"/>
          <w:rtl/>
        </w:rPr>
      </w:pPr>
    </w:p>
    <w:p w14:paraId="1C69E1C2" w14:textId="77777777" w:rsidR="00234609" w:rsidRPr="00234609" w:rsidRDefault="00234609" w:rsidP="00234609">
      <w:pPr>
        <w:pStyle w:val="Heading5"/>
        <w:jc w:val="left"/>
        <w:rPr>
          <w:rFonts w:hint="cs"/>
          <w:rtl/>
        </w:rPr>
      </w:pPr>
      <w:r w:rsidRPr="00234609">
        <w:rPr>
          <w:rFonts w:hint="cs"/>
          <w:u w:val="single"/>
          <w:rtl/>
        </w:rPr>
        <w:t>היו</w:t>
      </w:r>
      <w:r w:rsidRPr="00234609">
        <w:rPr>
          <w:u w:val="single"/>
          <w:rtl/>
        </w:rPr>
        <w:t>”</w:t>
      </w:r>
      <w:r w:rsidRPr="00234609">
        <w:rPr>
          <w:rFonts w:hint="cs"/>
          <w:u w:val="single"/>
          <w:rtl/>
        </w:rPr>
        <w:t>ר רוחמה אברהם:</w:t>
      </w:r>
    </w:p>
    <w:p w14:paraId="250680EE" w14:textId="77777777" w:rsidR="00234609" w:rsidRPr="00234609" w:rsidRDefault="00234609" w:rsidP="00234609">
      <w:pPr>
        <w:bidi/>
        <w:rPr>
          <w:rFonts w:cs="David" w:hint="cs"/>
          <w:rtl/>
        </w:rPr>
      </w:pPr>
    </w:p>
    <w:p w14:paraId="058CFFCF" w14:textId="77777777" w:rsidR="00234609" w:rsidRPr="00234609" w:rsidRDefault="00234609" w:rsidP="00234609">
      <w:pPr>
        <w:bidi/>
        <w:rPr>
          <w:rFonts w:cs="David" w:hint="cs"/>
          <w:rtl/>
        </w:rPr>
      </w:pPr>
      <w:r w:rsidRPr="00234609">
        <w:rPr>
          <w:rFonts w:cs="David" w:hint="cs"/>
          <w:rtl/>
        </w:rPr>
        <w:tab/>
        <w:t xml:space="preserve">שלום, אני פותחת את ישיבת הוועדה. התכנסנו כאן להביא לידי החלטה שתי הצעות החוק שהונחו לפנינו הבוקר. אין עוררין על העובדה שהמצב בצפון הוא קשה, ואנחנו כממשלה וככנסת נדרשים לתת פתרון שיהיה טוב גם לטווח הקצר וגם לטווח הארוך. בדקנו את הסוגיה הזאת, ומצאנו תוך כי שום ממשלה לא נתנה מענה תוך כדי לחימה. </w:t>
      </w:r>
    </w:p>
    <w:p w14:paraId="0D3E5768" w14:textId="77777777" w:rsidR="00234609" w:rsidRPr="00234609" w:rsidRDefault="00234609" w:rsidP="00234609">
      <w:pPr>
        <w:bidi/>
        <w:rPr>
          <w:rFonts w:cs="David" w:hint="cs"/>
          <w:rtl/>
        </w:rPr>
      </w:pPr>
    </w:p>
    <w:p w14:paraId="2BABF4E5" w14:textId="77777777" w:rsidR="00234609" w:rsidRPr="00234609" w:rsidRDefault="00234609" w:rsidP="00234609">
      <w:pPr>
        <w:bidi/>
        <w:rPr>
          <w:rFonts w:cs="David" w:hint="cs"/>
          <w:rtl/>
        </w:rPr>
      </w:pPr>
      <w:r w:rsidRPr="00234609">
        <w:rPr>
          <w:rFonts w:cs="David" w:hint="cs"/>
          <w:u w:val="single"/>
          <w:rtl/>
        </w:rPr>
        <w:t>גדעון סער:</w:t>
      </w:r>
    </w:p>
    <w:p w14:paraId="7EDEACEF" w14:textId="77777777" w:rsidR="00234609" w:rsidRPr="00234609" w:rsidRDefault="00234609" w:rsidP="00234609">
      <w:pPr>
        <w:bidi/>
        <w:ind w:firstLine="567"/>
        <w:rPr>
          <w:rFonts w:cs="David" w:hint="cs"/>
          <w:rtl/>
        </w:rPr>
      </w:pPr>
    </w:p>
    <w:p w14:paraId="3F9D526C" w14:textId="77777777" w:rsidR="00234609" w:rsidRPr="00234609" w:rsidRDefault="00234609" w:rsidP="00234609">
      <w:pPr>
        <w:bidi/>
        <w:ind w:firstLine="567"/>
        <w:rPr>
          <w:rFonts w:cs="David" w:hint="cs"/>
          <w:rtl/>
        </w:rPr>
      </w:pPr>
      <w:r w:rsidRPr="00234609">
        <w:rPr>
          <w:rFonts w:cs="David" w:hint="cs"/>
          <w:rtl/>
        </w:rPr>
        <w:t>מתי היה מצב כזה</w:t>
      </w:r>
    </w:p>
    <w:p w14:paraId="116FCDFB" w14:textId="77777777" w:rsidR="00234609" w:rsidRPr="00234609" w:rsidRDefault="00234609" w:rsidP="00234609">
      <w:pPr>
        <w:bidi/>
        <w:rPr>
          <w:rFonts w:cs="David" w:hint="cs"/>
          <w:rtl/>
        </w:rPr>
      </w:pPr>
    </w:p>
    <w:p w14:paraId="093DDA5F" w14:textId="77777777" w:rsidR="00234609" w:rsidRPr="00234609" w:rsidRDefault="00234609" w:rsidP="00234609">
      <w:pPr>
        <w:bidi/>
        <w:rPr>
          <w:rFonts w:cs="David" w:hint="cs"/>
          <w:rtl/>
        </w:rPr>
      </w:pPr>
      <w:r w:rsidRPr="00234609">
        <w:rPr>
          <w:rFonts w:cs="David" w:hint="cs"/>
          <w:u w:val="single"/>
          <w:rtl/>
        </w:rPr>
        <w:t>אחמד טיבי:</w:t>
      </w:r>
    </w:p>
    <w:p w14:paraId="24EF2D3B" w14:textId="77777777" w:rsidR="00234609" w:rsidRPr="00234609" w:rsidRDefault="00234609" w:rsidP="00234609">
      <w:pPr>
        <w:bidi/>
        <w:rPr>
          <w:rFonts w:cs="David" w:hint="cs"/>
          <w:rtl/>
        </w:rPr>
      </w:pPr>
    </w:p>
    <w:p w14:paraId="06A6E530" w14:textId="77777777" w:rsidR="00234609" w:rsidRPr="00234609" w:rsidRDefault="00234609" w:rsidP="00234609">
      <w:pPr>
        <w:bidi/>
        <w:rPr>
          <w:rFonts w:cs="David" w:hint="cs"/>
          <w:rtl/>
        </w:rPr>
      </w:pPr>
      <w:r w:rsidRPr="00234609">
        <w:rPr>
          <w:rFonts w:cs="David" w:hint="cs"/>
          <w:rtl/>
        </w:rPr>
        <w:tab/>
        <w:t>פרס אמר מלחמה ולא לחימה.</w:t>
      </w:r>
    </w:p>
    <w:p w14:paraId="4BB3111E" w14:textId="77777777" w:rsidR="00234609" w:rsidRPr="00234609" w:rsidRDefault="00234609" w:rsidP="00234609">
      <w:pPr>
        <w:bidi/>
        <w:rPr>
          <w:rFonts w:cs="David" w:hint="cs"/>
          <w:rtl/>
        </w:rPr>
      </w:pPr>
    </w:p>
    <w:p w14:paraId="2FA48BF5" w14:textId="77777777" w:rsidR="00234609" w:rsidRPr="00234609" w:rsidRDefault="00234609" w:rsidP="00234609">
      <w:pPr>
        <w:bidi/>
        <w:rPr>
          <w:rFonts w:cs="David" w:hint="cs"/>
          <w:rtl/>
        </w:rPr>
      </w:pPr>
      <w:r w:rsidRPr="00234609">
        <w:rPr>
          <w:rFonts w:cs="David" w:hint="cs"/>
          <w:u w:val="single"/>
          <w:rtl/>
        </w:rPr>
        <w:t>היו</w:t>
      </w:r>
      <w:r w:rsidRPr="00234609">
        <w:rPr>
          <w:rFonts w:cs="David"/>
          <w:u w:val="single"/>
          <w:rtl/>
        </w:rPr>
        <w:t>”</w:t>
      </w:r>
      <w:r w:rsidRPr="00234609">
        <w:rPr>
          <w:rFonts w:cs="David" w:hint="cs"/>
          <w:u w:val="single"/>
          <w:rtl/>
        </w:rPr>
        <w:t>ר רוחמה אברהם:</w:t>
      </w:r>
    </w:p>
    <w:p w14:paraId="569A0A99" w14:textId="77777777" w:rsidR="00234609" w:rsidRPr="00234609" w:rsidRDefault="00234609" w:rsidP="00234609">
      <w:pPr>
        <w:bidi/>
        <w:rPr>
          <w:rFonts w:cs="David" w:hint="cs"/>
          <w:rtl/>
        </w:rPr>
      </w:pPr>
    </w:p>
    <w:p w14:paraId="6E956C31" w14:textId="77777777" w:rsidR="00234609" w:rsidRPr="00234609" w:rsidRDefault="00234609" w:rsidP="00234609">
      <w:pPr>
        <w:bidi/>
        <w:rPr>
          <w:rFonts w:cs="David" w:hint="cs"/>
          <w:rtl/>
        </w:rPr>
      </w:pPr>
      <w:r w:rsidRPr="00234609">
        <w:rPr>
          <w:rFonts w:cs="David" w:hint="cs"/>
          <w:rtl/>
        </w:rPr>
        <w:tab/>
        <w:t xml:space="preserve">אני גם אומרת מלחמה. הפתרונות ניתנו תמיד לאחר סיום המלחמה. נמצאים כרגע צוותים של מס רכוש ואחרים כדי לתת מענה מיידי לאנשים שנמצאים במצוקה. יחד עם זאת, עדיין יש שתי סוגיות שנמצאות כרגע על שולחן הדיונים: שיפוי מעסיקים ופתרון לעובדים עצמם. שני הנושאים האלה צריכים להגיע לידי פתרון נכון. אני רוצה להעביר את רשות הדיבור למציע, חה"כ עמי איילון.  </w:t>
      </w:r>
    </w:p>
    <w:p w14:paraId="7564811E" w14:textId="77777777" w:rsidR="00234609" w:rsidRPr="00234609" w:rsidRDefault="00234609" w:rsidP="00234609">
      <w:pPr>
        <w:bidi/>
        <w:rPr>
          <w:rFonts w:cs="David" w:hint="cs"/>
          <w:rtl/>
        </w:rPr>
      </w:pPr>
    </w:p>
    <w:p w14:paraId="2BBA5CB4" w14:textId="77777777" w:rsidR="00234609" w:rsidRPr="00234609" w:rsidRDefault="00234609" w:rsidP="00234609">
      <w:pPr>
        <w:bidi/>
        <w:rPr>
          <w:rFonts w:cs="David" w:hint="cs"/>
          <w:u w:val="single"/>
          <w:rtl/>
        </w:rPr>
      </w:pPr>
      <w:r w:rsidRPr="00234609">
        <w:rPr>
          <w:rFonts w:cs="David" w:hint="cs"/>
          <w:u w:val="single"/>
          <w:rtl/>
        </w:rPr>
        <w:t>צבי הנדל:</w:t>
      </w:r>
    </w:p>
    <w:p w14:paraId="27832229" w14:textId="77777777" w:rsidR="00234609" w:rsidRPr="00234609" w:rsidRDefault="00234609" w:rsidP="00234609">
      <w:pPr>
        <w:bidi/>
        <w:rPr>
          <w:rFonts w:cs="David" w:hint="cs"/>
          <w:rtl/>
        </w:rPr>
      </w:pPr>
    </w:p>
    <w:p w14:paraId="6CC23E48" w14:textId="77777777" w:rsidR="00234609" w:rsidRPr="00234609" w:rsidRDefault="00234609" w:rsidP="00234609">
      <w:pPr>
        <w:bidi/>
        <w:rPr>
          <w:rFonts w:cs="David" w:hint="cs"/>
          <w:rtl/>
        </w:rPr>
      </w:pPr>
      <w:r w:rsidRPr="00234609">
        <w:rPr>
          <w:rFonts w:cs="David" w:hint="cs"/>
          <w:rtl/>
        </w:rPr>
        <w:tab/>
        <w:t xml:space="preserve">תדווח לנו על ההסכמות. </w:t>
      </w:r>
    </w:p>
    <w:p w14:paraId="72DC439E" w14:textId="77777777" w:rsidR="00234609" w:rsidRPr="00234609" w:rsidRDefault="00234609" w:rsidP="00234609">
      <w:pPr>
        <w:bidi/>
        <w:rPr>
          <w:rFonts w:cs="David" w:hint="cs"/>
          <w:rtl/>
        </w:rPr>
      </w:pPr>
    </w:p>
    <w:p w14:paraId="071B0128" w14:textId="77777777" w:rsidR="00234609" w:rsidRPr="00234609" w:rsidRDefault="00234609" w:rsidP="00234609">
      <w:pPr>
        <w:bidi/>
        <w:rPr>
          <w:rFonts w:cs="David" w:hint="cs"/>
          <w:rtl/>
        </w:rPr>
      </w:pPr>
      <w:r w:rsidRPr="00234609">
        <w:rPr>
          <w:rFonts w:cs="David" w:hint="cs"/>
          <w:u w:val="single"/>
          <w:rtl/>
        </w:rPr>
        <w:t>עמי איילון:</w:t>
      </w:r>
    </w:p>
    <w:p w14:paraId="32081FA4" w14:textId="77777777" w:rsidR="00234609" w:rsidRPr="00234609" w:rsidRDefault="00234609" w:rsidP="00234609">
      <w:pPr>
        <w:bidi/>
        <w:rPr>
          <w:rFonts w:cs="David" w:hint="cs"/>
          <w:rtl/>
        </w:rPr>
      </w:pPr>
    </w:p>
    <w:p w14:paraId="7CB2B4AF" w14:textId="77777777" w:rsidR="00234609" w:rsidRPr="00234609" w:rsidRDefault="00234609" w:rsidP="00234609">
      <w:pPr>
        <w:bidi/>
        <w:rPr>
          <w:rFonts w:cs="David" w:hint="cs"/>
          <w:rtl/>
        </w:rPr>
      </w:pPr>
      <w:r w:rsidRPr="00234609">
        <w:rPr>
          <w:rFonts w:cs="David" w:hint="cs"/>
          <w:rtl/>
        </w:rPr>
        <w:tab/>
        <w:t>היו לי שיחות בשעה האחרונה עם שר האוצר, עופר עיני, נציגי המעסיקים, שרגא בראש, ועם יו"ר הכנסת, רוחמה אברהם ואביגדור יצחקי, מפקד הקואליציה. הראשון שהייתי חייב להגיע איתו להסכמות הוא יורי שטרן, משום שהצעת החוק היא של שנינו. על דעת כולם אני מבקש את הדברים הבאים. שר האוצר הבטיח שהוא יושב החל מהיום בשעה 15:30 אחר הצוהריים ובימיים הקרובים, והוא יגיע להסכמות עוד השבוע, לפני כניסת השבת של יום שישי. במידה והם לא יגיעו להסכמות, למצב שבו גם ההסתדרות, גם המעסיקים וגם האוצר אומרים שהם הגיעו להסכמה, על דעת יו"ר הכנסת ועל דעת יו"ר ועדת הכנסת, ועדת הכנסת תתכנס על מנת לתת את הפטור ביום ראשון בבוקר, והמליאה תתכנס על מנת להעביר את זה בשלוש קריאות חקיקה מהירה.</w:t>
      </w:r>
    </w:p>
    <w:p w14:paraId="6ECAA32B" w14:textId="77777777" w:rsidR="00234609" w:rsidRPr="00234609" w:rsidRDefault="00234609" w:rsidP="00234609">
      <w:pPr>
        <w:bidi/>
        <w:rPr>
          <w:rFonts w:cs="David" w:hint="cs"/>
          <w:rtl/>
        </w:rPr>
      </w:pPr>
    </w:p>
    <w:p w14:paraId="6EE2A3BA" w14:textId="77777777" w:rsidR="00234609" w:rsidRPr="00234609" w:rsidRDefault="00234609" w:rsidP="00234609">
      <w:pPr>
        <w:bidi/>
        <w:rPr>
          <w:rFonts w:cs="David" w:hint="cs"/>
          <w:u w:val="single"/>
          <w:rtl/>
        </w:rPr>
      </w:pPr>
      <w:r w:rsidRPr="00234609">
        <w:rPr>
          <w:rFonts w:cs="David" w:hint="cs"/>
          <w:u w:val="single"/>
          <w:rtl/>
        </w:rPr>
        <w:t>מאיר פרוש:</w:t>
      </w:r>
    </w:p>
    <w:p w14:paraId="07B00132" w14:textId="77777777" w:rsidR="00234609" w:rsidRPr="00234609" w:rsidRDefault="00234609" w:rsidP="00234609">
      <w:pPr>
        <w:bidi/>
        <w:rPr>
          <w:rFonts w:cs="David" w:hint="cs"/>
          <w:rtl/>
        </w:rPr>
      </w:pPr>
    </w:p>
    <w:p w14:paraId="062AA0ED" w14:textId="77777777" w:rsidR="00234609" w:rsidRPr="00234609" w:rsidRDefault="00234609" w:rsidP="00234609">
      <w:pPr>
        <w:bidi/>
        <w:ind w:firstLine="567"/>
        <w:rPr>
          <w:rFonts w:cs="David" w:hint="cs"/>
          <w:rtl/>
        </w:rPr>
      </w:pPr>
      <w:r w:rsidRPr="00234609">
        <w:rPr>
          <w:rFonts w:cs="David" w:hint="cs"/>
          <w:rtl/>
        </w:rPr>
        <w:t>מה קורה עם החוק של הממשלה:</w:t>
      </w:r>
    </w:p>
    <w:p w14:paraId="2C6C5BB2" w14:textId="77777777" w:rsidR="00234609" w:rsidRPr="00234609" w:rsidRDefault="00234609" w:rsidP="00234609">
      <w:pPr>
        <w:bidi/>
        <w:rPr>
          <w:rFonts w:cs="David" w:hint="cs"/>
          <w:rtl/>
        </w:rPr>
      </w:pPr>
    </w:p>
    <w:p w14:paraId="54068CF6" w14:textId="77777777" w:rsidR="00234609" w:rsidRPr="00234609" w:rsidRDefault="00234609" w:rsidP="00234609">
      <w:pPr>
        <w:bidi/>
        <w:rPr>
          <w:rFonts w:cs="David" w:hint="cs"/>
          <w:rtl/>
        </w:rPr>
      </w:pPr>
      <w:r w:rsidRPr="00234609">
        <w:rPr>
          <w:rFonts w:cs="David" w:hint="cs"/>
          <w:u w:val="single"/>
          <w:rtl/>
        </w:rPr>
        <w:t>עמי איילון:</w:t>
      </w:r>
    </w:p>
    <w:p w14:paraId="1A5A9648" w14:textId="77777777" w:rsidR="00234609" w:rsidRPr="00234609" w:rsidRDefault="00234609" w:rsidP="00234609">
      <w:pPr>
        <w:bidi/>
        <w:rPr>
          <w:rFonts w:cs="David" w:hint="cs"/>
          <w:rtl/>
        </w:rPr>
      </w:pPr>
    </w:p>
    <w:p w14:paraId="204404A0" w14:textId="77777777" w:rsidR="00234609" w:rsidRPr="00234609" w:rsidRDefault="00234609" w:rsidP="00234609">
      <w:pPr>
        <w:bidi/>
        <w:ind w:firstLine="567"/>
        <w:rPr>
          <w:rFonts w:cs="David" w:hint="cs"/>
          <w:rtl/>
        </w:rPr>
      </w:pPr>
      <w:r w:rsidRPr="00234609">
        <w:rPr>
          <w:rFonts w:cs="David" w:hint="cs"/>
          <w:rtl/>
        </w:rPr>
        <w:t xml:space="preserve">שני החוקים הם אותו דבר. הם משולבים זה בזה. שני החוקים ייכנסו לאותו מהלך מהיר. הדיונים כרגע הם על שני החוקים יחד. הצעת החוק של הממשלה עוסקת בכל מכלול ההגנה על העובדים. הצעת החוק שלי מוסיפה שני אלמנטים מרכזיים, חובת תשלום שכר ושיפוי מעסיקים. שתי ההצעות האלה הם מכלול אחד, שבו אנחנו צריכים לתת תשובות להרבה מאוד אנשים, שנמצאים במצוקה ושהכנסת צריכה לתת להם תשובות. </w:t>
      </w:r>
    </w:p>
    <w:p w14:paraId="6C723800" w14:textId="77777777" w:rsidR="00234609" w:rsidRPr="00234609" w:rsidRDefault="00234609" w:rsidP="00234609">
      <w:pPr>
        <w:bidi/>
        <w:ind w:firstLine="567"/>
        <w:rPr>
          <w:rFonts w:cs="David" w:hint="cs"/>
          <w:rtl/>
        </w:rPr>
      </w:pPr>
    </w:p>
    <w:p w14:paraId="74DB5BF2" w14:textId="77777777" w:rsidR="00234609" w:rsidRPr="00234609" w:rsidRDefault="00234609" w:rsidP="00234609">
      <w:pPr>
        <w:bidi/>
        <w:rPr>
          <w:rFonts w:cs="David" w:hint="cs"/>
          <w:rtl/>
        </w:rPr>
      </w:pPr>
      <w:r w:rsidRPr="00234609">
        <w:rPr>
          <w:rFonts w:cs="David" w:hint="cs"/>
          <w:rtl/>
        </w:rPr>
        <w:t xml:space="preserve">שתי ההצעות האלה ממתינות כרגע לסיכומים בין ההסתדרות, המעסיקים והאוצר. אם הסיכומים האלה יהיו, כולנו צריכים לברך עליהם ולעסוק אחר כך בנושא החקיקה, באותם </w:t>
      </w:r>
      <w:r w:rsidRPr="00234609">
        <w:rPr>
          <w:rFonts w:cs="David" w:hint="cs"/>
          <w:rtl/>
        </w:rPr>
        <w:lastRenderedPageBreak/>
        <w:t xml:space="preserve">מקרים עתידיים שבהם הכרזה על מצב מיוחד תחייב את כל המכלול שאנחנו מדברים עליו עכשיו. כרגע מה שמעניין אותנו, זה לתת תשובה להרבה מאוד אזרחים שלא מקבלים תשובות. הדרף המהירה ביותר היא לא להרגיז אף אחד ולתת לאוצר, למעסיקים ולהסתדרות את כל הזמן שהם צריכים, היומיים הקרובים נראים לי זמן ראוי. </w:t>
      </w:r>
    </w:p>
    <w:p w14:paraId="1E634E2C" w14:textId="77777777" w:rsidR="00234609" w:rsidRPr="00234609" w:rsidRDefault="00234609" w:rsidP="00234609">
      <w:pPr>
        <w:bidi/>
        <w:rPr>
          <w:rFonts w:cs="David" w:hint="cs"/>
          <w:rtl/>
        </w:rPr>
      </w:pPr>
    </w:p>
    <w:p w14:paraId="62BAC02E" w14:textId="77777777" w:rsidR="00234609" w:rsidRPr="00234609" w:rsidRDefault="00234609" w:rsidP="00234609">
      <w:pPr>
        <w:bidi/>
        <w:rPr>
          <w:rFonts w:cs="David" w:hint="cs"/>
          <w:rtl/>
        </w:rPr>
      </w:pPr>
      <w:r w:rsidRPr="00234609">
        <w:rPr>
          <w:rFonts w:cs="David" w:hint="cs"/>
          <w:u w:val="single"/>
          <w:rtl/>
        </w:rPr>
        <w:t>היו</w:t>
      </w:r>
      <w:r w:rsidRPr="00234609">
        <w:rPr>
          <w:rFonts w:cs="David"/>
          <w:u w:val="single"/>
          <w:rtl/>
        </w:rPr>
        <w:t>”</w:t>
      </w:r>
      <w:r w:rsidRPr="00234609">
        <w:rPr>
          <w:rFonts w:cs="David" w:hint="cs"/>
          <w:u w:val="single"/>
          <w:rtl/>
        </w:rPr>
        <w:t>ר רוחמה אברהם:</w:t>
      </w:r>
    </w:p>
    <w:p w14:paraId="316B8884" w14:textId="77777777" w:rsidR="00234609" w:rsidRPr="00234609" w:rsidRDefault="00234609" w:rsidP="00234609">
      <w:pPr>
        <w:bidi/>
        <w:rPr>
          <w:rFonts w:cs="David" w:hint="cs"/>
          <w:rtl/>
        </w:rPr>
      </w:pPr>
    </w:p>
    <w:p w14:paraId="056107B3" w14:textId="77777777" w:rsidR="00234609" w:rsidRPr="00234609" w:rsidRDefault="00234609" w:rsidP="00234609">
      <w:pPr>
        <w:bidi/>
        <w:rPr>
          <w:rFonts w:cs="David" w:hint="cs"/>
          <w:rtl/>
        </w:rPr>
      </w:pPr>
      <w:r w:rsidRPr="00234609">
        <w:rPr>
          <w:rFonts w:cs="David" w:hint="cs"/>
          <w:rtl/>
        </w:rPr>
        <w:tab/>
        <w:t xml:space="preserve">אני לא רוצה לפתוח את הנושא לדיון, אבל אני אאפשר לכל חה"כ לומר משפט או שניים. אני חושבת, שגם אם הצעת החוק הממשלתית מתעכבת בעקבות הצעת החוק הפרטית של חה"כ איילון, אנחנו מנסים לשלב את שתי הצעות החוק הללו כדי שיינתן פתרון גם למעסיקים וגם לעובדים. מכאן צריך לצאת מסר שהבית הזה מאוחד. אם מבקשים זמן עד סוף השבוע הזה, זה בסדר. הרי יש כבר הסכמה של יו"ר הכנסת והסכמה שלי, שאם עד סוף השבוע לא יגיעו להסכמות כאלה ואחרות, ועדת הכנסת תתכנס ואנחנו ניתן פטור מחובת הנחה גם להצעת החוק הממשלתית וגם להצעתו של חה"כ איילון. מכאן ייצא מסר לעם בישראל, שהכנסת כולה רוצה לפתור את העניין הזה על הצד הטוב ביותר בפרק זמן שהוא לא ארוך. </w:t>
      </w:r>
    </w:p>
    <w:p w14:paraId="76710609" w14:textId="77777777" w:rsidR="00234609" w:rsidRPr="00234609" w:rsidRDefault="00234609" w:rsidP="00234609">
      <w:pPr>
        <w:bidi/>
        <w:rPr>
          <w:rFonts w:cs="David" w:hint="cs"/>
          <w:rtl/>
        </w:rPr>
      </w:pPr>
    </w:p>
    <w:p w14:paraId="69018752" w14:textId="77777777" w:rsidR="00234609" w:rsidRPr="00234609" w:rsidRDefault="00234609" w:rsidP="00234609">
      <w:pPr>
        <w:bidi/>
        <w:rPr>
          <w:rFonts w:cs="David" w:hint="cs"/>
          <w:rtl/>
        </w:rPr>
      </w:pPr>
      <w:r w:rsidRPr="00234609">
        <w:rPr>
          <w:rFonts w:cs="David" w:hint="cs"/>
          <w:u w:val="single"/>
          <w:rtl/>
        </w:rPr>
        <w:t>אסתרינה טרטמן:</w:t>
      </w:r>
    </w:p>
    <w:p w14:paraId="7AB13EF6" w14:textId="77777777" w:rsidR="00234609" w:rsidRPr="00234609" w:rsidRDefault="00234609" w:rsidP="00234609">
      <w:pPr>
        <w:bidi/>
        <w:rPr>
          <w:rFonts w:cs="David" w:hint="cs"/>
          <w:rtl/>
        </w:rPr>
      </w:pPr>
    </w:p>
    <w:p w14:paraId="7CC94BF7" w14:textId="77777777" w:rsidR="00234609" w:rsidRPr="00234609" w:rsidRDefault="00234609" w:rsidP="00234609">
      <w:pPr>
        <w:bidi/>
        <w:ind w:firstLine="567"/>
        <w:rPr>
          <w:rFonts w:cs="David" w:hint="cs"/>
          <w:rtl/>
        </w:rPr>
      </w:pPr>
      <w:r w:rsidRPr="00234609">
        <w:rPr>
          <w:rFonts w:cs="David" w:hint="cs"/>
          <w:rtl/>
        </w:rPr>
        <w:t xml:space="preserve">הסיכום שהתקבל, למרות דבריו של חה"כ איילון, נעשה בצורה לא תקינה ולא הוגנת. אנשים אולי לא נתנו את דעתם לכך, וזאת הסיבה היחידה שאני מדברת בנוחות. הצעת החוק הזאת היא הצעת החוק של חה"כ יורי שטרן כמציע לצדו של עמי איילון. החלטה וההסכמה שנפלה בתוך הקואליציה נראית לי תופעה של כפייה קואליציונית, בלי שום ביטוי של חה"כ שטרן. לצערי, וקשה לי מאוד לומר את זה, נראה לי שנעשה כאן ניצול מכוער של העובדה שיורי שטרן לא נמצא כאן. </w:t>
      </w:r>
    </w:p>
    <w:p w14:paraId="51743273" w14:textId="77777777" w:rsidR="00234609" w:rsidRPr="00234609" w:rsidRDefault="00234609" w:rsidP="00234609">
      <w:pPr>
        <w:bidi/>
        <w:ind w:firstLine="567"/>
        <w:rPr>
          <w:rFonts w:cs="David" w:hint="cs"/>
          <w:rtl/>
        </w:rPr>
      </w:pPr>
    </w:p>
    <w:p w14:paraId="71C03905" w14:textId="77777777" w:rsidR="00234609" w:rsidRPr="00234609" w:rsidRDefault="00234609" w:rsidP="00234609">
      <w:pPr>
        <w:bidi/>
        <w:rPr>
          <w:rFonts w:cs="David" w:hint="cs"/>
          <w:rtl/>
        </w:rPr>
      </w:pPr>
      <w:r w:rsidRPr="00234609">
        <w:rPr>
          <w:rFonts w:cs="David" w:hint="cs"/>
          <w:u w:val="single"/>
          <w:rtl/>
        </w:rPr>
        <w:t>יעקב מרגי:</w:t>
      </w:r>
    </w:p>
    <w:p w14:paraId="76586D73" w14:textId="77777777" w:rsidR="00234609" w:rsidRPr="00234609" w:rsidRDefault="00234609" w:rsidP="00234609">
      <w:pPr>
        <w:bidi/>
        <w:rPr>
          <w:rFonts w:cs="David" w:hint="cs"/>
          <w:rtl/>
        </w:rPr>
      </w:pPr>
    </w:p>
    <w:p w14:paraId="396BBFB3" w14:textId="77777777" w:rsidR="00234609" w:rsidRPr="00234609" w:rsidRDefault="00234609" w:rsidP="00234609">
      <w:pPr>
        <w:bidi/>
        <w:rPr>
          <w:rFonts w:cs="David" w:hint="cs"/>
          <w:rtl/>
        </w:rPr>
      </w:pPr>
      <w:r w:rsidRPr="00234609">
        <w:rPr>
          <w:rFonts w:cs="David" w:hint="cs"/>
          <w:rtl/>
        </w:rPr>
        <w:tab/>
        <w:t>נראה לי שאת מנצלת את זה. תתנגדו.</w:t>
      </w:r>
    </w:p>
    <w:p w14:paraId="75A617A8" w14:textId="77777777" w:rsidR="00234609" w:rsidRPr="00234609" w:rsidRDefault="00234609" w:rsidP="00234609">
      <w:pPr>
        <w:bidi/>
        <w:rPr>
          <w:rFonts w:cs="David" w:hint="cs"/>
          <w:rtl/>
        </w:rPr>
      </w:pPr>
    </w:p>
    <w:p w14:paraId="7FE67BDE" w14:textId="77777777" w:rsidR="00234609" w:rsidRPr="00234609" w:rsidRDefault="00234609" w:rsidP="00234609">
      <w:pPr>
        <w:bidi/>
        <w:rPr>
          <w:rFonts w:cs="David" w:hint="cs"/>
          <w:rtl/>
        </w:rPr>
      </w:pPr>
      <w:r w:rsidRPr="00234609">
        <w:rPr>
          <w:rFonts w:cs="David" w:hint="cs"/>
          <w:u w:val="single"/>
          <w:rtl/>
        </w:rPr>
        <w:t>אסתרינה טרטמן:</w:t>
      </w:r>
    </w:p>
    <w:p w14:paraId="482AECF5" w14:textId="77777777" w:rsidR="00234609" w:rsidRPr="00234609" w:rsidRDefault="00234609" w:rsidP="00234609">
      <w:pPr>
        <w:bidi/>
        <w:ind w:firstLine="567"/>
        <w:rPr>
          <w:rFonts w:cs="David" w:hint="cs"/>
          <w:rtl/>
        </w:rPr>
      </w:pPr>
    </w:p>
    <w:p w14:paraId="31D14FD7" w14:textId="77777777" w:rsidR="00234609" w:rsidRPr="00234609" w:rsidRDefault="00234609" w:rsidP="00234609">
      <w:pPr>
        <w:bidi/>
        <w:ind w:firstLine="567"/>
        <w:rPr>
          <w:rFonts w:cs="David" w:hint="cs"/>
          <w:rtl/>
        </w:rPr>
      </w:pPr>
      <w:r w:rsidRPr="00234609">
        <w:rPr>
          <w:rFonts w:cs="David" w:hint="cs"/>
          <w:rtl/>
        </w:rPr>
        <w:t xml:space="preserve">לא היו שותפים מטעמו לקבלת ההחלטה. התהליך הזה נעשה בצורה קואליציונית מובהקת. הדבר הזה הוא לא ראוי. דיברנו עם חה"כ שטרן. הוא לא הסכים לשיטה, אבל לא היתה לו דרך לבטא את עצמו. </w:t>
      </w:r>
    </w:p>
    <w:p w14:paraId="45F0C6F8" w14:textId="77777777" w:rsidR="00234609" w:rsidRPr="00234609" w:rsidRDefault="00234609" w:rsidP="00234609">
      <w:pPr>
        <w:bidi/>
        <w:ind w:firstLine="567"/>
        <w:rPr>
          <w:rFonts w:cs="David" w:hint="cs"/>
          <w:rtl/>
        </w:rPr>
      </w:pPr>
    </w:p>
    <w:p w14:paraId="410DE618" w14:textId="77777777" w:rsidR="00234609" w:rsidRPr="00234609" w:rsidRDefault="00234609" w:rsidP="00234609">
      <w:pPr>
        <w:bidi/>
        <w:rPr>
          <w:rFonts w:cs="David" w:hint="cs"/>
          <w:u w:val="single"/>
          <w:rtl/>
        </w:rPr>
      </w:pPr>
      <w:r w:rsidRPr="00234609">
        <w:rPr>
          <w:rFonts w:cs="David" w:hint="cs"/>
          <w:u w:val="single"/>
          <w:rtl/>
        </w:rPr>
        <w:t>מגלי והבה:</w:t>
      </w:r>
    </w:p>
    <w:p w14:paraId="4D4103EE" w14:textId="77777777" w:rsidR="00234609" w:rsidRPr="00234609" w:rsidRDefault="00234609" w:rsidP="00234609">
      <w:pPr>
        <w:bidi/>
        <w:rPr>
          <w:rFonts w:cs="David" w:hint="cs"/>
          <w:rtl/>
        </w:rPr>
      </w:pPr>
    </w:p>
    <w:p w14:paraId="524099CD" w14:textId="77777777" w:rsidR="00234609" w:rsidRPr="00234609" w:rsidRDefault="00234609" w:rsidP="00234609">
      <w:pPr>
        <w:bidi/>
        <w:rPr>
          <w:rFonts w:cs="David" w:hint="cs"/>
          <w:rtl/>
        </w:rPr>
      </w:pPr>
      <w:r w:rsidRPr="00234609">
        <w:rPr>
          <w:rFonts w:cs="David" w:hint="cs"/>
          <w:rtl/>
        </w:rPr>
        <w:tab/>
        <w:t>עמי, האם אתה מקשיב למה שהיא אומר. היא עושה אותך כלא דובר אמת.</w:t>
      </w:r>
    </w:p>
    <w:p w14:paraId="13592D3C" w14:textId="77777777" w:rsidR="00234609" w:rsidRPr="00234609" w:rsidRDefault="00234609" w:rsidP="00234609">
      <w:pPr>
        <w:bidi/>
        <w:rPr>
          <w:rFonts w:cs="David" w:hint="cs"/>
          <w:rtl/>
        </w:rPr>
      </w:pPr>
    </w:p>
    <w:p w14:paraId="5F290F84" w14:textId="77777777" w:rsidR="00234609" w:rsidRPr="00234609" w:rsidRDefault="00234609" w:rsidP="00234609">
      <w:pPr>
        <w:bidi/>
        <w:rPr>
          <w:rFonts w:cs="David" w:hint="cs"/>
          <w:rtl/>
        </w:rPr>
      </w:pPr>
      <w:r w:rsidRPr="00234609">
        <w:rPr>
          <w:rFonts w:cs="David" w:hint="cs"/>
          <w:u w:val="single"/>
          <w:rtl/>
        </w:rPr>
        <w:t>אסתרינה טרטמן:</w:t>
      </w:r>
    </w:p>
    <w:p w14:paraId="4545280C" w14:textId="77777777" w:rsidR="00234609" w:rsidRPr="00234609" w:rsidRDefault="00234609" w:rsidP="00234609">
      <w:pPr>
        <w:bidi/>
        <w:ind w:firstLine="567"/>
        <w:rPr>
          <w:rFonts w:cs="David" w:hint="cs"/>
          <w:rtl/>
        </w:rPr>
      </w:pPr>
    </w:p>
    <w:p w14:paraId="091E402F" w14:textId="77777777" w:rsidR="00234609" w:rsidRPr="00234609" w:rsidRDefault="00234609" w:rsidP="00234609">
      <w:pPr>
        <w:bidi/>
        <w:ind w:firstLine="567"/>
        <w:rPr>
          <w:rFonts w:cs="David" w:hint="cs"/>
          <w:rtl/>
        </w:rPr>
      </w:pPr>
      <w:r w:rsidRPr="00234609">
        <w:rPr>
          <w:rFonts w:cs="David" w:hint="cs"/>
          <w:rtl/>
        </w:rPr>
        <w:t xml:space="preserve">אני לא עשיתי אותו כלא דובר אמת. השיחה עם חה"כ יורי שטרן נעשתה אחר שההחלטה התקבלה. הדבר הזה עמד בפניו כעובדה מוגדרת. אני יודעת שהתקנון מאפשר לנו לדרוש הצבעה בתור מצביע שני. אנחנו יודעים שיש פה המרה קואליציונית. יכול להיות שהדבר שהתקבל היה מקובל עלינו. אני לא פוסלת על הסף את ההחלטה, אני פוסלת את השיטה. אני מבקשת שלהבא,  כאשר ישנם שני מציעים, מן הראוי, ההגינות, הצדק והיושר שיהיה ביטוי לשני המציעים. </w:t>
      </w:r>
    </w:p>
    <w:p w14:paraId="68910D29" w14:textId="77777777" w:rsidR="00234609" w:rsidRPr="00234609" w:rsidRDefault="00234609" w:rsidP="00234609">
      <w:pPr>
        <w:bidi/>
        <w:rPr>
          <w:rFonts w:cs="David" w:hint="cs"/>
          <w:rtl/>
        </w:rPr>
      </w:pPr>
    </w:p>
    <w:p w14:paraId="1FB2BFAE" w14:textId="77777777" w:rsidR="00234609" w:rsidRPr="00234609" w:rsidRDefault="00234609" w:rsidP="00234609">
      <w:pPr>
        <w:bidi/>
        <w:rPr>
          <w:rFonts w:cs="David" w:hint="cs"/>
          <w:rtl/>
        </w:rPr>
      </w:pPr>
      <w:r w:rsidRPr="00234609">
        <w:rPr>
          <w:rFonts w:cs="David" w:hint="cs"/>
          <w:u w:val="single"/>
          <w:rtl/>
        </w:rPr>
        <w:t>עמי איילון:</w:t>
      </w:r>
    </w:p>
    <w:p w14:paraId="27702B43" w14:textId="77777777" w:rsidR="00234609" w:rsidRPr="00234609" w:rsidRDefault="00234609" w:rsidP="00234609">
      <w:pPr>
        <w:bidi/>
        <w:rPr>
          <w:rFonts w:cs="David" w:hint="cs"/>
          <w:rtl/>
        </w:rPr>
      </w:pPr>
    </w:p>
    <w:p w14:paraId="153873E5" w14:textId="77777777" w:rsidR="00234609" w:rsidRPr="00234609" w:rsidRDefault="00234609" w:rsidP="00234609">
      <w:pPr>
        <w:bidi/>
        <w:rPr>
          <w:rFonts w:cs="David" w:hint="cs"/>
          <w:rtl/>
        </w:rPr>
      </w:pPr>
      <w:r w:rsidRPr="00234609">
        <w:rPr>
          <w:rFonts w:cs="David" w:hint="cs"/>
          <w:rtl/>
        </w:rPr>
        <w:tab/>
        <w:t xml:space="preserve">אני התניתי את כל הסיכומים עם האוצר, עם יו"ר הכנסת וכל השאר, בהסכמתו של יורי שטרן. </w:t>
      </w:r>
    </w:p>
    <w:p w14:paraId="31C2E7C4" w14:textId="77777777" w:rsidR="00234609" w:rsidRPr="00234609" w:rsidRDefault="00234609" w:rsidP="00234609">
      <w:pPr>
        <w:bidi/>
        <w:rPr>
          <w:rFonts w:cs="David" w:hint="cs"/>
          <w:rtl/>
        </w:rPr>
      </w:pPr>
    </w:p>
    <w:p w14:paraId="1D42204C" w14:textId="77777777" w:rsidR="00234609" w:rsidRPr="00234609" w:rsidRDefault="00234609" w:rsidP="00234609">
      <w:pPr>
        <w:bidi/>
        <w:rPr>
          <w:rFonts w:cs="David" w:hint="cs"/>
          <w:rtl/>
        </w:rPr>
      </w:pPr>
      <w:r w:rsidRPr="00234609">
        <w:rPr>
          <w:rFonts w:cs="David" w:hint="cs"/>
          <w:u w:val="single"/>
          <w:rtl/>
        </w:rPr>
        <w:t>אסתרינה טרטמן:</w:t>
      </w:r>
    </w:p>
    <w:p w14:paraId="0CDDD223" w14:textId="77777777" w:rsidR="00234609" w:rsidRPr="00234609" w:rsidRDefault="00234609" w:rsidP="00234609">
      <w:pPr>
        <w:bidi/>
        <w:rPr>
          <w:rFonts w:cs="David" w:hint="cs"/>
          <w:rtl/>
        </w:rPr>
      </w:pPr>
    </w:p>
    <w:p w14:paraId="34D349FA" w14:textId="77777777" w:rsidR="00234609" w:rsidRPr="00234609" w:rsidRDefault="00234609" w:rsidP="00234609">
      <w:pPr>
        <w:bidi/>
        <w:ind w:firstLine="567"/>
        <w:rPr>
          <w:rFonts w:cs="David" w:hint="cs"/>
          <w:rtl/>
        </w:rPr>
      </w:pPr>
      <w:r w:rsidRPr="00234609">
        <w:rPr>
          <w:rFonts w:cs="David" w:hint="cs"/>
          <w:rtl/>
        </w:rPr>
        <w:t xml:space="preserve">הרבה יותר פשוט שמישהו מטעמו יהיה נוכח. </w:t>
      </w:r>
    </w:p>
    <w:p w14:paraId="28C9DDAE" w14:textId="77777777" w:rsidR="00234609" w:rsidRPr="00234609" w:rsidRDefault="00234609" w:rsidP="00234609">
      <w:pPr>
        <w:bidi/>
        <w:rPr>
          <w:rFonts w:cs="David" w:hint="cs"/>
          <w:rtl/>
        </w:rPr>
      </w:pPr>
    </w:p>
    <w:p w14:paraId="634A183A" w14:textId="77777777" w:rsidR="00234609" w:rsidRPr="00234609" w:rsidRDefault="00234609" w:rsidP="00234609">
      <w:pPr>
        <w:bidi/>
        <w:rPr>
          <w:rFonts w:cs="David" w:hint="cs"/>
          <w:rtl/>
        </w:rPr>
      </w:pPr>
      <w:r w:rsidRPr="00234609">
        <w:rPr>
          <w:rFonts w:cs="David" w:hint="cs"/>
          <w:u w:val="single"/>
          <w:rtl/>
        </w:rPr>
        <w:t>עמי איילון:</w:t>
      </w:r>
    </w:p>
    <w:p w14:paraId="2C9055DE" w14:textId="77777777" w:rsidR="00234609" w:rsidRPr="00234609" w:rsidRDefault="00234609" w:rsidP="00234609">
      <w:pPr>
        <w:bidi/>
        <w:rPr>
          <w:rFonts w:cs="David" w:hint="cs"/>
          <w:rtl/>
        </w:rPr>
      </w:pPr>
    </w:p>
    <w:p w14:paraId="383AF599" w14:textId="77777777" w:rsidR="00234609" w:rsidRPr="00234609" w:rsidRDefault="00234609" w:rsidP="00234609">
      <w:pPr>
        <w:bidi/>
        <w:ind w:firstLine="567"/>
        <w:rPr>
          <w:rFonts w:cs="David" w:hint="cs"/>
          <w:rtl/>
        </w:rPr>
      </w:pPr>
      <w:r w:rsidRPr="00234609">
        <w:rPr>
          <w:rFonts w:cs="David" w:hint="cs"/>
          <w:rtl/>
        </w:rPr>
        <w:t xml:space="preserve">הצעת החוק הזאת היא של יורי שטרן ושלי. אני לקחתי על עצמי לייצג את יורי שטרן בדיון הזה, בלי שום קשר לאופוזיציה או קואליציה. התניתי את הסיכום, בזה שאני אצליח לשכנע את יורי שטרן. אם יורי שטרן לא יסכים, כל הסיפור שלי לא רלוונטי. </w:t>
      </w:r>
    </w:p>
    <w:p w14:paraId="48ECC127" w14:textId="77777777" w:rsidR="00234609" w:rsidRPr="00234609" w:rsidRDefault="00234609" w:rsidP="00234609">
      <w:pPr>
        <w:bidi/>
        <w:rPr>
          <w:rFonts w:cs="David" w:hint="cs"/>
          <w:rtl/>
        </w:rPr>
      </w:pPr>
    </w:p>
    <w:p w14:paraId="3DBAD574" w14:textId="77777777" w:rsidR="00234609" w:rsidRPr="00234609" w:rsidRDefault="00234609" w:rsidP="00234609">
      <w:pPr>
        <w:bidi/>
        <w:rPr>
          <w:rFonts w:cs="David" w:hint="cs"/>
          <w:u w:val="single"/>
          <w:rtl/>
        </w:rPr>
      </w:pPr>
      <w:r w:rsidRPr="00234609">
        <w:rPr>
          <w:rFonts w:cs="David" w:hint="cs"/>
          <w:u w:val="single"/>
          <w:rtl/>
        </w:rPr>
        <w:t>קולט אביטל:</w:t>
      </w:r>
    </w:p>
    <w:p w14:paraId="439B8647" w14:textId="77777777" w:rsidR="00234609" w:rsidRPr="00234609" w:rsidRDefault="00234609" w:rsidP="00234609">
      <w:pPr>
        <w:bidi/>
        <w:rPr>
          <w:rFonts w:cs="David" w:hint="cs"/>
          <w:rtl/>
        </w:rPr>
      </w:pPr>
    </w:p>
    <w:p w14:paraId="407B220B" w14:textId="77777777" w:rsidR="00234609" w:rsidRPr="00234609" w:rsidRDefault="00234609" w:rsidP="00234609">
      <w:pPr>
        <w:bidi/>
        <w:rPr>
          <w:rFonts w:cs="David" w:hint="cs"/>
          <w:rtl/>
        </w:rPr>
      </w:pPr>
      <w:r w:rsidRPr="00234609">
        <w:rPr>
          <w:rFonts w:cs="David" w:hint="cs"/>
          <w:rtl/>
        </w:rPr>
        <w:tab/>
        <w:t xml:space="preserve">גברתי היו"ר, אנחנו שמענו את דברייך. אנחנו מקבלים את זה, גם כי זאת עמדתו של חה"כ איילון. אני רוצה שנרשום לפנינו, שהדבר הזה יהיה כרוך באמירה מפורשת שלך, שאנחנו לא נתכנס ביום ראשון שוב כדי לשמוע שזה נדחה בעוד שבוע. המועד האחרון במידה והממשלה לא הגיעה לסיכום בין כל הגורמים עד יום שישי, הוא יום ראשון. יום ראשון מחייב אותנו. </w:t>
      </w:r>
    </w:p>
    <w:p w14:paraId="4ED5C814" w14:textId="77777777" w:rsidR="00234609" w:rsidRPr="00234609" w:rsidRDefault="00234609" w:rsidP="00234609">
      <w:pPr>
        <w:bidi/>
        <w:rPr>
          <w:rFonts w:cs="David" w:hint="cs"/>
          <w:rtl/>
        </w:rPr>
      </w:pPr>
    </w:p>
    <w:p w14:paraId="7A697710" w14:textId="77777777" w:rsidR="00234609" w:rsidRPr="00234609" w:rsidRDefault="00234609" w:rsidP="00234609">
      <w:pPr>
        <w:bidi/>
        <w:rPr>
          <w:rFonts w:cs="David" w:hint="cs"/>
          <w:u w:val="single"/>
          <w:rtl/>
        </w:rPr>
      </w:pPr>
      <w:r w:rsidRPr="00234609">
        <w:rPr>
          <w:rFonts w:cs="David" w:hint="cs"/>
          <w:u w:val="single"/>
          <w:rtl/>
        </w:rPr>
        <w:t>מאיר פרוש:</w:t>
      </w:r>
    </w:p>
    <w:p w14:paraId="3B098BD0" w14:textId="77777777" w:rsidR="00234609" w:rsidRPr="00234609" w:rsidRDefault="00234609" w:rsidP="00234609">
      <w:pPr>
        <w:bidi/>
        <w:rPr>
          <w:rFonts w:cs="David" w:hint="cs"/>
          <w:rtl/>
        </w:rPr>
      </w:pPr>
    </w:p>
    <w:p w14:paraId="78456CB9" w14:textId="77777777" w:rsidR="00234609" w:rsidRPr="00234609" w:rsidRDefault="00234609" w:rsidP="00234609">
      <w:pPr>
        <w:bidi/>
        <w:rPr>
          <w:rFonts w:cs="David" w:hint="cs"/>
          <w:rtl/>
        </w:rPr>
      </w:pPr>
      <w:r w:rsidRPr="00234609">
        <w:rPr>
          <w:rFonts w:cs="David" w:hint="cs"/>
          <w:rtl/>
        </w:rPr>
        <w:tab/>
        <w:t xml:space="preserve">אם חה"כ איילון מציג בפנינו את הנתונים כפי שהם ואומר כי ייתכן ויגיעו להסכמות, ודאי שזה עדיף על חקיקה שאנחנו לא יודעים איך היא תסתיים. צריכים לקבל את הסיכום שהוא מציע, שמקבל ביטוי גם בדבריה של יו"ר הוועדה. כולם צריכים ללמוד גם ממה שקרה פה. אלמלא ההתעקשות של חה"כ איילון יחד עם חברים נוספים בוועדה, שעמדו על כך ודרשו שיצביעו ויתנו פטור מחובת הנחה להצעת החוק של חה"כ עמי איילון, הממשלה לא היתה מתקדמת. אם היא מתקדמת, זה הודות להתעקשות של חברי הכנסת. הקואליציה צריכה לזכור את זה.  </w:t>
      </w:r>
    </w:p>
    <w:p w14:paraId="1A68DDF6" w14:textId="77777777" w:rsidR="00234609" w:rsidRPr="00234609" w:rsidRDefault="00234609" w:rsidP="00234609">
      <w:pPr>
        <w:bidi/>
        <w:rPr>
          <w:rFonts w:cs="David" w:hint="cs"/>
          <w:rtl/>
        </w:rPr>
      </w:pPr>
    </w:p>
    <w:p w14:paraId="4417D772" w14:textId="77777777" w:rsidR="00234609" w:rsidRPr="00234609" w:rsidRDefault="00234609" w:rsidP="00234609">
      <w:pPr>
        <w:bidi/>
        <w:rPr>
          <w:rFonts w:cs="David" w:hint="cs"/>
          <w:rtl/>
        </w:rPr>
      </w:pPr>
      <w:r w:rsidRPr="00234609">
        <w:rPr>
          <w:rFonts w:cs="David" w:hint="cs"/>
          <w:u w:val="single"/>
          <w:rtl/>
        </w:rPr>
        <w:t>היו</w:t>
      </w:r>
      <w:r w:rsidRPr="00234609">
        <w:rPr>
          <w:rFonts w:cs="David"/>
          <w:u w:val="single"/>
          <w:rtl/>
        </w:rPr>
        <w:t>”</w:t>
      </w:r>
      <w:r w:rsidRPr="00234609">
        <w:rPr>
          <w:rFonts w:cs="David" w:hint="cs"/>
          <w:u w:val="single"/>
          <w:rtl/>
        </w:rPr>
        <w:t>ר רוחמה אברהם:</w:t>
      </w:r>
    </w:p>
    <w:p w14:paraId="61B10947" w14:textId="77777777" w:rsidR="00234609" w:rsidRPr="00234609" w:rsidRDefault="00234609" w:rsidP="00234609">
      <w:pPr>
        <w:bidi/>
        <w:rPr>
          <w:rFonts w:cs="David" w:hint="cs"/>
          <w:rtl/>
        </w:rPr>
      </w:pPr>
    </w:p>
    <w:p w14:paraId="5FBDD2F7" w14:textId="77777777" w:rsidR="00234609" w:rsidRPr="00234609" w:rsidRDefault="00234609" w:rsidP="00234609">
      <w:pPr>
        <w:bidi/>
        <w:rPr>
          <w:rFonts w:cs="David" w:hint="cs"/>
          <w:rtl/>
        </w:rPr>
      </w:pPr>
      <w:r w:rsidRPr="00234609">
        <w:rPr>
          <w:rFonts w:cs="David" w:hint="cs"/>
          <w:rtl/>
        </w:rPr>
        <w:tab/>
        <w:t xml:space="preserve">אני רוצה לציין, כי הסיכום הזה במקרה שבו אנחנו רוצים לפתור מקרים שהם מאוד דחופים, יכול לתת מענה מיידי לאותם אנשים. בחקיקה, אפשר רק למשוך את הזמן. לכן, סברתי שנכון וראוי להגיע לסיכום הזה ולא לחכות לחקיקה, כמו במקרה של ענבי זמן. </w:t>
      </w:r>
    </w:p>
    <w:p w14:paraId="10533655" w14:textId="77777777" w:rsidR="00234609" w:rsidRPr="00234609" w:rsidRDefault="00234609" w:rsidP="00234609">
      <w:pPr>
        <w:bidi/>
        <w:rPr>
          <w:rFonts w:cs="David" w:hint="cs"/>
          <w:rtl/>
        </w:rPr>
      </w:pPr>
    </w:p>
    <w:p w14:paraId="6358243B" w14:textId="77777777" w:rsidR="00234609" w:rsidRPr="00234609" w:rsidRDefault="00234609" w:rsidP="00234609">
      <w:pPr>
        <w:bidi/>
        <w:rPr>
          <w:rFonts w:cs="David" w:hint="cs"/>
          <w:rtl/>
        </w:rPr>
      </w:pPr>
      <w:r w:rsidRPr="00234609">
        <w:rPr>
          <w:rFonts w:cs="David" w:hint="cs"/>
          <w:u w:val="single"/>
          <w:rtl/>
        </w:rPr>
        <w:t>דוד אזולאי:</w:t>
      </w:r>
    </w:p>
    <w:p w14:paraId="4772E4F8" w14:textId="77777777" w:rsidR="00234609" w:rsidRPr="00234609" w:rsidRDefault="00234609" w:rsidP="00234609">
      <w:pPr>
        <w:bidi/>
        <w:rPr>
          <w:rFonts w:cs="David" w:hint="cs"/>
          <w:rtl/>
        </w:rPr>
      </w:pPr>
    </w:p>
    <w:p w14:paraId="1DC6C966" w14:textId="77777777" w:rsidR="00234609" w:rsidRPr="00234609" w:rsidRDefault="00234609" w:rsidP="00234609">
      <w:pPr>
        <w:bidi/>
        <w:rPr>
          <w:rFonts w:cs="David" w:hint="cs"/>
          <w:rtl/>
        </w:rPr>
      </w:pPr>
      <w:r w:rsidRPr="00234609">
        <w:rPr>
          <w:rFonts w:cs="David" w:hint="cs"/>
          <w:rtl/>
        </w:rPr>
        <w:tab/>
        <w:t xml:space="preserve">ככה זה נראה שממשלה גוררת רגליים ולא יוזמת חקיקה וממתינה ליוזמות פרטיות. היו"ר אמרה שמכאן צריך להעביר מסר לעם. אני מציע, שקודם כל נעביר מסר לממשלה, שלא תיגרר,  שתתחיל ליזום פתרונות ולא תחכה שיבואו לכאן יוזמות פרטיות. היוזמה צריכה לצאת מהממשלה, לתת פתרונות לאותם האנשים היושבים במקלטים מאימת הטילים, ולא להמתין לכל מיני הצעות, שאחר כך צריך לנהל עליהם משא ומתן. </w:t>
      </w:r>
    </w:p>
    <w:p w14:paraId="6E291695" w14:textId="77777777" w:rsidR="00234609" w:rsidRPr="00234609" w:rsidRDefault="00234609" w:rsidP="00234609">
      <w:pPr>
        <w:bidi/>
        <w:rPr>
          <w:rFonts w:cs="David" w:hint="cs"/>
          <w:rtl/>
        </w:rPr>
      </w:pPr>
    </w:p>
    <w:p w14:paraId="39544BBD" w14:textId="77777777" w:rsidR="00234609" w:rsidRPr="00234609" w:rsidRDefault="00234609" w:rsidP="00234609">
      <w:pPr>
        <w:bidi/>
        <w:rPr>
          <w:rFonts w:cs="David" w:hint="cs"/>
          <w:rtl/>
        </w:rPr>
      </w:pPr>
      <w:r w:rsidRPr="00234609">
        <w:rPr>
          <w:rFonts w:cs="David" w:hint="cs"/>
          <w:u w:val="single"/>
          <w:rtl/>
        </w:rPr>
        <w:t>גדעון סער:</w:t>
      </w:r>
    </w:p>
    <w:p w14:paraId="71EA6401" w14:textId="77777777" w:rsidR="00234609" w:rsidRPr="00234609" w:rsidRDefault="00234609" w:rsidP="00234609">
      <w:pPr>
        <w:bidi/>
        <w:rPr>
          <w:rFonts w:cs="David" w:hint="cs"/>
          <w:rtl/>
        </w:rPr>
      </w:pPr>
    </w:p>
    <w:p w14:paraId="480B6C1B" w14:textId="77777777" w:rsidR="00234609" w:rsidRPr="00234609" w:rsidRDefault="00234609" w:rsidP="00234609">
      <w:pPr>
        <w:bidi/>
        <w:ind w:firstLine="567"/>
        <w:rPr>
          <w:rFonts w:cs="David" w:hint="cs"/>
          <w:rtl/>
        </w:rPr>
      </w:pPr>
      <w:r w:rsidRPr="00234609">
        <w:rPr>
          <w:rFonts w:cs="David" w:hint="cs"/>
          <w:rtl/>
        </w:rPr>
        <w:t xml:space="preserve">בשורה התחתונה, אני מקבל את הצעת חה"כ איילון, גם לנוכח העובדה שהושווה מעמדן של ההצעה הממשלתית וההצעה הפרטית, וגם לנוכח התחייבות שלך ושל יו"ר הכנסת. אני רוצה לומר משהו למי שאומר, שחקיקה זאת משיכה של זמן. בבוקר קראתי עיתון, והבנתי שהממשלה מתכוונת להביא לאישור הכנסת הצעת חוק בשלוש קריאות ביום אחד. אחר כך שמעתי את אותם דברים מצד יו"ר הכנסת על במת הכנסת. זה היה לפני שעה קלה. אז לא היה מדובר במשיכת זמן. אז היה מדובר בדבר שאפשר לעשות אותו תוך שעות ספורות, באותה יממה. אינני חושב שהדבר השתנה. גם עכשיו יכולנו לחוקק את החוק בכל הקריאות הנדרשות ביום אחד. בסוף, לא תעבור היום ההצעה אפילו בקריאה אחת. זה נראה רע. ועדת הכנסת התכנסה היום פעמיים. זה לא לכבודה של הכנסת. </w:t>
      </w:r>
    </w:p>
    <w:p w14:paraId="793F1774" w14:textId="77777777" w:rsidR="00234609" w:rsidRPr="00234609" w:rsidRDefault="00234609" w:rsidP="00234609">
      <w:pPr>
        <w:bidi/>
        <w:rPr>
          <w:rFonts w:cs="David" w:hint="cs"/>
          <w:u w:val="single"/>
          <w:rtl/>
        </w:rPr>
      </w:pPr>
    </w:p>
    <w:p w14:paraId="0473C092" w14:textId="77777777" w:rsidR="00234609" w:rsidRPr="00234609" w:rsidRDefault="00234609" w:rsidP="00234609">
      <w:pPr>
        <w:bidi/>
        <w:rPr>
          <w:rFonts w:cs="David" w:hint="cs"/>
          <w:u w:val="single"/>
          <w:rtl/>
        </w:rPr>
      </w:pPr>
      <w:r w:rsidRPr="00234609">
        <w:rPr>
          <w:rFonts w:cs="David" w:hint="cs"/>
          <w:u w:val="single"/>
          <w:rtl/>
        </w:rPr>
        <w:t>קריאה:</w:t>
      </w:r>
    </w:p>
    <w:p w14:paraId="67AF453A" w14:textId="77777777" w:rsidR="00234609" w:rsidRPr="00234609" w:rsidRDefault="00234609" w:rsidP="00234609">
      <w:pPr>
        <w:bidi/>
        <w:rPr>
          <w:rFonts w:cs="David" w:hint="cs"/>
          <w:rtl/>
        </w:rPr>
      </w:pPr>
    </w:p>
    <w:p w14:paraId="49FFB802" w14:textId="77777777" w:rsidR="00234609" w:rsidRPr="00234609" w:rsidRDefault="00234609" w:rsidP="00234609">
      <w:pPr>
        <w:bidi/>
        <w:rPr>
          <w:rFonts w:cs="David" w:hint="cs"/>
          <w:rtl/>
        </w:rPr>
      </w:pPr>
      <w:r w:rsidRPr="00234609">
        <w:rPr>
          <w:rFonts w:cs="David" w:hint="cs"/>
          <w:rtl/>
        </w:rPr>
        <w:tab/>
        <w:t>הועלנו.</w:t>
      </w:r>
    </w:p>
    <w:p w14:paraId="7242FAD1" w14:textId="77777777" w:rsidR="00234609" w:rsidRPr="00234609" w:rsidRDefault="00234609" w:rsidP="00234609">
      <w:pPr>
        <w:bidi/>
        <w:rPr>
          <w:rFonts w:cs="David" w:hint="cs"/>
          <w:rtl/>
        </w:rPr>
      </w:pPr>
    </w:p>
    <w:p w14:paraId="0E9D18D1" w14:textId="77777777" w:rsidR="00234609" w:rsidRPr="00234609" w:rsidRDefault="00234609" w:rsidP="00234609">
      <w:pPr>
        <w:bidi/>
        <w:rPr>
          <w:rFonts w:cs="David" w:hint="cs"/>
          <w:rtl/>
        </w:rPr>
      </w:pPr>
      <w:r w:rsidRPr="00234609">
        <w:rPr>
          <w:rFonts w:cs="David" w:hint="cs"/>
          <w:u w:val="single"/>
          <w:rtl/>
        </w:rPr>
        <w:t>גדעון סער:</w:t>
      </w:r>
    </w:p>
    <w:p w14:paraId="3BCDCB30" w14:textId="77777777" w:rsidR="00234609" w:rsidRPr="00234609" w:rsidRDefault="00234609" w:rsidP="00234609">
      <w:pPr>
        <w:bidi/>
        <w:ind w:firstLine="567"/>
        <w:rPr>
          <w:rFonts w:cs="David" w:hint="cs"/>
          <w:rtl/>
        </w:rPr>
      </w:pPr>
    </w:p>
    <w:p w14:paraId="60F8D24B" w14:textId="77777777" w:rsidR="00234609" w:rsidRPr="00234609" w:rsidRDefault="00234609" w:rsidP="00234609">
      <w:pPr>
        <w:bidi/>
        <w:ind w:firstLine="567"/>
        <w:rPr>
          <w:rFonts w:cs="David" w:hint="cs"/>
          <w:rtl/>
        </w:rPr>
      </w:pPr>
      <w:r w:rsidRPr="00234609">
        <w:rPr>
          <w:rFonts w:cs="David" w:hint="cs"/>
          <w:rtl/>
        </w:rPr>
        <w:t>הועלנו במובן זה שהממשלה הואצה להיכנס לנתיב, שהיא שבועיים לא נמצאת בו. אנחנו כחברי כנסת לא צריכים להסס להשתמש בסמכויות שיש לבית הזה. הסמכות הראשונה, היא סמכות החקיקה. אותו מעשה חקיקה ישמש בסופו של דבר לא רק למשבר הנוכחי, אלא גם למשברים עתידיים, למרות שאנחנו תמיד מקווים שלא יהיו משברים עתידיים. חוק כזה יקבע את הדברים ברמה הנורמטיבית. זה תפקידנו.</w:t>
      </w:r>
    </w:p>
    <w:p w14:paraId="44A869A1" w14:textId="77777777" w:rsidR="00234609" w:rsidRPr="00234609" w:rsidRDefault="00234609" w:rsidP="00234609">
      <w:pPr>
        <w:bidi/>
        <w:rPr>
          <w:rFonts w:cs="David" w:hint="cs"/>
          <w:rtl/>
        </w:rPr>
      </w:pPr>
    </w:p>
    <w:p w14:paraId="0BE90BED" w14:textId="77777777" w:rsidR="00234609" w:rsidRPr="00234609" w:rsidRDefault="00234609" w:rsidP="00234609">
      <w:pPr>
        <w:bidi/>
        <w:rPr>
          <w:rFonts w:cs="David" w:hint="cs"/>
          <w:rtl/>
        </w:rPr>
      </w:pPr>
      <w:r w:rsidRPr="00234609">
        <w:rPr>
          <w:rFonts w:cs="David" w:hint="cs"/>
          <w:u w:val="single"/>
          <w:rtl/>
        </w:rPr>
        <w:t>רובי ריבלין:</w:t>
      </w:r>
    </w:p>
    <w:p w14:paraId="067B2CB0" w14:textId="77777777" w:rsidR="00234609" w:rsidRPr="00234609" w:rsidRDefault="00234609" w:rsidP="00234609">
      <w:pPr>
        <w:bidi/>
        <w:rPr>
          <w:rFonts w:cs="David" w:hint="cs"/>
          <w:rtl/>
        </w:rPr>
      </w:pPr>
    </w:p>
    <w:p w14:paraId="3E6E0825" w14:textId="77777777" w:rsidR="00234609" w:rsidRPr="00234609" w:rsidRDefault="00234609" w:rsidP="00234609">
      <w:pPr>
        <w:bidi/>
        <w:rPr>
          <w:rFonts w:cs="David" w:hint="cs"/>
          <w:rtl/>
        </w:rPr>
      </w:pPr>
      <w:r w:rsidRPr="00234609">
        <w:rPr>
          <w:rFonts w:cs="David" w:hint="cs"/>
          <w:rtl/>
        </w:rPr>
        <w:tab/>
        <w:t>אני מברך את חה"כ איילון. אני חושב, שהוא הסכים להצעה מאוד נכונה. הדברים האלה אינם פשוטים. כל הגורמים במשק מעורבים כאן, ורצוי שהדברים האלה יתקבלו בהסכמה. כמובן שהסכמה כזאת צריכה לבוא מתוך ידיעה, שהכנסת עומדת בכל רגע לחוקק חוק שיבהיר את המצב. אני מציע לך לבקש מכבוד היו"ר, להצביע על הדברים שהיא אומרת. כלומר, ששתי ההצעות אוחדו, ואם וכאשר תיפטר הצעת החוק שלך מחובת הנחה, יצביעו עליה קודם בקריאה טרומית ומייד יצרפו אותה לקריאה ראשונה יחד עם הצעת חוק הממשלה. כך אנחנו ניתן לזה גושפנקה. הצבעה הזאת תהיה הצבעה מקדמית שאומרת, אם יובאו ההצעות לפטור מחובת הנחה, אנחנו קובעים שיש לראות בשתי ההצעות הצעות שהן יידונו יחד. כלומר, אנחנו משחררים את עמי איילון ואת יורי שטרן מחובת 45 יום של תשובת הממשלה, ונראה בהצעות כהצעות שיידונו יחד. אחרת ביום ראשון שוב יחזור הסיפור.</w:t>
      </w:r>
    </w:p>
    <w:p w14:paraId="1E3B53BA" w14:textId="77777777" w:rsidR="00234609" w:rsidRPr="00234609" w:rsidRDefault="00234609" w:rsidP="00234609">
      <w:pPr>
        <w:bidi/>
        <w:rPr>
          <w:rFonts w:cs="David" w:hint="cs"/>
          <w:rtl/>
        </w:rPr>
      </w:pPr>
    </w:p>
    <w:p w14:paraId="6507C9B4" w14:textId="77777777" w:rsidR="00234609" w:rsidRPr="00234609" w:rsidRDefault="00234609" w:rsidP="00234609">
      <w:pPr>
        <w:bidi/>
        <w:rPr>
          <w:rFonts w:cs="David" w:hint="cs"/>
          <w:rtl/>
        </w:rPr>
      </w:pPr>
      <w:r w:rsidRPr="00234609">
        <w:rPr>
          <w:rFonts w:cs="David" w:hint="cs"/>
          <w:u w:val="single"/>
          <w:rtl/>
        </w:rPr>
        <w:t>היו</w:t>
      </w:r>
      <w:r w:rsidRPr="00234609">
        <w:rPr>
          <w:rFonts w:cs="David"/>
          <w:u w:val="single"/>
          <w:rtl/>
        </w:rPr>
        <w:t>”</w:t>
      </w:r>
      <w:r w:rsidRPr="00234609">
        <w:rPr>
          <w:rFonts w:cs="David" w:hint="cs"/>
          <w:u w:val="single"/>
          <w:rtl/>
        </w:rPr>
        <w:t>ר רוחמה אברהם:</w:t>
      </w:r>
    </w:p>
    <w:p w14:paraId="76D1F500" w14:textId="77777777" w:rsidR="00234609" w:rsidRPr="00234609" w:rsidRDefault="00234609" w:rsidP="00234609">
      <w:pPr>
        <w:bidi/>
        <w:rPr>
          <w:rFonts w:cs="David" w:hint="cs"/>
          <w:rtl/>
        </w:rPr>
      </w:pPr>
    </w:p>
    <w:p w14:paraId="6FB0EF71" w14:textId="77777777" w:rsidR="00234609" w:rsidRPr="00234609" w:rsidRDefault="00234609" w:rsidP="00234609">
      <w:pPr>
        <w:bidi/>
        <w:rPr>
          <w:rFonts w:cs="David" w:hint="cs"/>
          <w:rtl/>
        </w:rPr>
      </w:pPr>
      <w:r w:rsidRPr="00234609">
        <w:rPr>
          <w:rFonts w:cs="David" w:hint="cs"/>
          <w:rtl/>
        </w:rPr>
        <w:tab/>
        <w:t xml:space="preserve">אני מקווה שלא נצטרך להגיע ליום ראשון. במידה ונגיע ליום ראשון, זאת הכוונה. הכוונה היתה לכנס את ועדת הכנסת והכנסת כולה, לא רק למראית עין. לא רצינו לומר היום לרדת מהעץ, על מנת שאולי ביום ראשון נתכנס. אם לא תהיה כפיפה אחת בשתי הצעות החוק הללו, אנחנו נהיה כאן ונאמר את דברנו. </w:t>
      </w:r>
    </w:p>
    <w:p w14:paraId="71DEB85C" w14:textId="77777777" w:rsidR="00234609" w:rsidRPr="00234609" w:rsidRDefault="00234609" w:rsidP="00234609">
      <w:pPr>
        <w:bidi/>
        <w:rPr>
          <w:rFonts w:cs="David" w:hint="cs"/>
          <w:rtl/>
        </w:rPr>
      </w:pPr>
    </w:p>
    <w:p w14:paraId="08539A6F" w14:textId="77777777" w:rsidR="00234609" w:rsidRPr="00234609" w:rsidRDefault="00234609" w:rsidP="00234609">
      <w:pPr>
        <w:bidi/>
        <w:rPr>
          <w:rFonts w:cs="David" w:hint="cs"/>
          <w:rtl/>
        </w:rPr>
      </w:pPr>
      <w:r w:rsidRPr="00234609">
        <w:rPr>
          <w:rFonts w:cs="David" w:hint="cs"/>
          <w:u w:val="single"/>
          <w:rtl/>
        </w:rPr>
        <w:t>רובי ריבלין:</w:t>
      </w:r>
    </w:p>
    <w:p w14:paraId="0A58554A" w14:textId="77777777" w:rsidR="00234609" w:rsidRPr="00234609" w:rsidRDefault="00234609" w:rsidP="00234609">
      <w:pPr>
        <w:bidi/>
        <w:rPr>
          <w:rFonts w:cs="David" w:hint="cs"/>
          <w:rtl/>
        </w:rPr>
      </w:pPr>
    </w:p>
    <w:p w14:paraId="79CCBDDD" w14:textId="77777777" w:rsidR="00234609" w:rsidRPr="00234609" w:rsidRDefault="00234609" w:rsidP="00234609">
      <w:pPr>
        <w:bidi/>
        <w:rPr>
          <w:rFonts w:cs="David" w:hint="cs"/>
          <w:rtl/>
        </w:rPr>
      </w:pPr>
      <w:r w:rsidRPr="00234609">
        <w:rPr>
          <w:rFonts w:cs="David" w:hint="cs"/>
          <w:rtl/>
        </w:rPr>
        <w:tab/>
        <w:t xml:space="preserve">את זה הבאת להודעה לשולחן. </w:t>
      </w:r>
    </w:p>
    <w:p w14:paraId="3E9CBA27" w14:textId="77777777" w:rsidR="00234609" w:rsidRPr="00234609" w:rsidRDefault="00234609" w:rsidP="00234609">
      <w:pPr>
        <w:bidi/>
        <w:rPr>
          <w:rFonts w:cs="David" w:hint="cs"/>
          <w:rtl/>
        </w:rPr>
      </w:pPr>
    </w:p>
    <w:p w14:paraId="1D9E2F2E" w14:textId="77777777" w:rsidR="00234609" w:rsidRPr="00234609" w:rsidRDefault="00234609" w:rsidP="00234609">
      <w:pPr>
        <w:bidi/>
        <w:rPr>
          <w:rFonts w:cs="David" w:hint="cs"/>
          <w:rtl/>
        </w:rPr>
      </w:pPr>
      <w:r w:rsidRPr="00234609">
        <w:rPr>
          <w:rFonts w:cs="David" w:hint="cs"/>
          <w:u w:val="single"/>
          <w:rtl/>
        </w:rPr>
        <w:t>היו</w:t>
      </w:r>
      <w:r w:rsidRPr="00234609">
        <w:rPr>
          <w:rFonts w:cs="David"/>
          <w:u w:val="single"/>
          <w:rtl/>
        </w:rPr>
        <w:t>”</w:t>
      </w:r>
      <w:r w:rsidRPr="00234609">
        <w:rPr>
          <w:rFonts w:cs="David" w:hint="cs"/>
          <w:u w:val="single"/>
          <w:rtl/>
        </w:rPr>
        <w:t>ר רוחמה אברהם:</w:t>
      </w:r>
    </w:p>
    <w:p w14:paraId="5884B65A" w14:textId="77777777" w:rsidR="00234609" w:rsidRPr="00234609" w:rsidRDefault="00234609" w:rsidP="00234609">
      <w:pPr>
        <w:bidi/>
        <w:rPr>
          <w:rFonts w:cs="David" w:hint="cs"/>
          <w:rtl/>
        </w:rPr>
      </w:pPr>
    </w:p>
    <w:p w14:paraId="76546ED6" w14:textId="77777777" w:rsidR="00234609" w:rsidRPr="00234609" w:rsidRDefault="00234609" w:rsidP="00234609">
      <w:pPr>
        <w:bidi/>
        <w:rPr>
          <w:rFonts w:cs="David" w:hint="cs"/>
          <w:rtl/>
        </w:rPr>
      </w:pPr>
      <w:r w:rsidRPr="00234609">
        <w:rPr>
          <w:rFonts w:cs="David" w:hint="cs"/>
          <w:rtl/>
        </w:rPr>
        <w:tab/>
        <w:t xml:space="preserve">אני הבאתי את זה להודעה מטעם יו"ר הוועדה. </w:t>
      </w:r>
    </w:p>
    <w:p w14:paraId="202D0746" w14:textId="77777777" w:rsidR="00234609" w:rsidRPr="00234609" w:rsidRDefault="00234609" w:rsidP="00234609">
      <w:pPr>
        <w:bidi/>
        <w:rPr>
          <w:rFonts w:cs="David" w:hint="cs"/>
          <w:rtl/>
        </w:rPr>
      </w:pPr>
    </w:p>
    <w:p w14:paraId="7A7CC1E5" w14:textId="77777777" w:rsidR="00234609" w:rsidRPr="00234609" w:rsidRDefault="00234609" w:rsidP="00234609">
      <w:pPr>
        <w:bidi/>
        <w:rPr>
          <w:rFonts w:cs="David" w:hint="cs"/>
          <w:rtl/>
        </w:rPr>
      </w:pPr>
      <w:r w:rsidRPr="00234609">
        <w:rPr>
          <w:rFonts w:cs="David" w:hint="cs"/>
          <w:u w:val="single"/>
          <w:rtl/>
        </w:rPr>
        <w:t>רובי ריבלין:</w:t>
      </w:r>
    </w:p>
    <w:p w14:paraId="1F277A9C" w14:textId="77777777" w:rsidR="00234609" w:rsidRPr="00234609" w:rsidRDefault="00234609" w:rsidP="00234609">
      <w:pPr>
        <w:bidi/>
        <w:rPr>
          <w:rFonts w:cs="David" w:hint="cs"/>
          <w:rtl/>
        </w:rPr>
      </w:pPr>
    </w:p>
    <w:p w14:paraId="4897756F" w14:textId="77777777" w:rsidR="00234609" w:rsidRPr="00234609" w:rsidRDefault="00234609" w:rsidP="00234609">
      <w:pPr>
        <w:bidi/>
        <w:rPr>
          <w:rFonts w:cs="David" w:hint="cs"/>
          <w:rtl/>
        </w:rPr>
      </w:pPr>
      <w:r w:rsidRPr="00234609">
        <w:rPr>
          <w:rFonts w:cs="David" w:hint="cs"/>
          <w:rtl/>
        </w:rPr>
        <w:tab/>
        <w:t>אנחנו רוצים לאשר את הצעתך.</w:t>
      </w:r>
    </w:p>
    <w:p w14:paraId="7580F717" w14:textId="77777777" w:rsidR="00234609" w:rsidRPr="00234609" w:rsidRDefault="00234609" w:rsidP="00234609">
      <w:pPr>
        <w:bidi/>
        <w:rPr>
          <w:rFonts w:cs="David" w:hint="cs"/>
          <w:rtl/>
        </w:rPr>
      </w:pPr>
    </w:p>
    <w:p w14:paraId="6F943067" w14:textId="77777777" w:rsidR="00234609" w:rsidRPr="00234609" w:rsidRDefault="00234609" w:rsidP="00234609">
      <w:pPr>
        <w:bidi/>
        <w:rPr>
          <w:rFonts w:cs="David" w:hint="cs"/>
          <w:rtl/>
        </w:rPr>
      </w:pPr>
      <w:r w:rsidRPr="00234609">
        <w:rPr>
          <w:rFonts w:cs="David" w:hint="cs"/>
          <w:u w:val="single"/>
          <w:rtl/>
        </w:rPr>
        <w:t>אחמד טיבי:</w:t>
      </w:r>
    </w:p>
    <w:p w14:paraId="2311D3C9" w14:textId="77777777" w:rsidR="00234609" w:rsidRPr="00234609" w:rsidRDefault="00234609" w:rsidP="00234609">
      <w:pPr>
        <w:bidi/>
        <w:rPr>
          <w:rFonts w:cs="David" w:hint="cs"/>
          <w:rtl/>
        </w:rPr>
      </w:pPr>
      <w:r w:rsidRPr="00234609">
        <w:rPr>
          <w:rFonts w:cs="David" w:hint="cs"/>
          <w:rtl/>
        </w:rPr>
        <w:tab/>
      </w:r>
    </w:p>
    <w:p w14:paraId="7DF67CF0" w14:textId="77777777" w:rsidR="00234609" w:rsidRPr="00234609" w:rsidRDefault="00234609" w:rsidP="00234609">
      <w:pPr>
        <w:bidi/>
        <w:rPr>
          <w:rFonts w:cs="David" w:hint="cs"/>
          <w:rtl/>
        </w:rPr>
      </w:pPr>
      <w:r w:rsidRPr="00234609">
        <w:rPr>
          <w:rFonts w:cs="David" w:hint="cs"/>
          <w:rtl/>
        </w:rPr>
        <w:tab/>
        <w:t>אנחנו רוצים לתמוך פה אחד.</w:t>
      </w:r>
    </w:p>
    <w:p w14:paraId="742408DB" w14:textId="77777777" w:rsidR="00234609" w:rsidRPr="00234609" w:rsidRDefault="00234609" w:rsidP="00234609">
      <w:pPr>
        <w:bidi/>
        <w:rPr>
          <w:rFonts w:cs="David" w:hint="cs"/>
          <w:rtl/>
        </w:rPr>
      </w:pPr>
    </w:p>
    <w:p w14:paraId="2574BB90" w14:textId="77777777" w:rsidR="00234609" w:rsidRPr="00234609" w:rsidRDefault="00234609" w:rsidP="00234609">
      <w:pPr>
        <w:bidi/>
        <w:rPr>
          <w:rFonts w:cs="David" w:hint="cs"/>
          <w:rtl/>
        </w:rPr>
      </w:pPr>
      <w:r w:rsidRPr="00234609">
        <w:rPr>
          <w:rFonts w:cs="David" w:hint="cs"/>
          <w:u w:val="single"/>
          <w:rtl/>
        </w:rPr>
        <w:t>היו</w:t>
      </w:r>
      <w:r w:rsidRPr="00234609">
        <w:rPr>
          <w:rFonts w:cs="David"/>
          <w:u w:val="single"/>
          <w:rtl/>
        </w:rPr>
        <w:t>”</w:t>
      </w:r>
      <w:r w:rsidRPr="00234609">
        <w:rPr>
          <w:rFonts w:cs="David" w:hint="cs"/>
          <w:u w:val="single"/>
          <w:rtl/>
        </w:rPr>
        <w:t>ר רוחמה אברהם:</w:t>
      </w:r>
    </w:p>
    <w:p w14:paraId="0A4C3C7D" w14:textId="77777777" w:rsidR="00234609" w:rsidRPr="00234609" w:rsidRDefault="00234609" w:rsidP="00234609">
      <w:pPr>
        <w:bidi/>
        <w:rPr>
          <w:rFonts w:cs="David" w:hint="cs"/>
          <w:rtl/>
        </w:rPr>
      </w:pPr>
    </w:p>
    <w:p w14:paraId="29B92B3A" w14:textId="77777777" w:rsidR="00234609" w:rsidRPr="00234609" w:rsidRDefault="00234609" w:rsidP="00234609">
      <w:pPr>
        <w:bidi/>
        <w:rPr>
          <w:rFonts w:cs="David" w:hint="cs"/>
          <w:rtl/>
        </w:rPr>
      </w:pPr>
      <w:r w:rsidRPr="00234609">
        <w:rPr>
          <w:rFonts w:cs="David" w:hint="cs"/>
          <w:rtl/>
        </w:rPr>
        <w:tab/>
        <w:t>בדרך כלל אנחנו יוצאים מכאן פה אחד. גם הפעם אנחנו נצא מכאן פה אחד.</w:t>
      </w:r>
    </w:p>
    <w:p w14:paraId="3FBC232B" w14:textId="77777777" w:rsidR="00234609" w:rsidRPr="00234609" w:rsidRDefault="00234609" w:rsidP="00234609">
      <w:pPr>
        <w:bidi/>
        <w:rPr>
          <w:rFonts w:cs="David" w:hint="cs"/>
          <w:rtl/>
        </w:rPr>
      </w:pPr>
    </w:p>
    <w:p w14:paraId="2F9DECF5" w14:textId="77777777" w:rsidR="00234609" w:rsidRPr="00234609" w:rsidRDefault="00234609" w:rsidP="00234609">
      <w:pPr>
        <w:bidi/>
        <w:rPr>
          <w:rFonts w:cs="David" w:hint="cs"/>
          <w:rtl/>
        </w:rPr>
      </w:pPr>
      <w:r w:rsidRPr="00234609">
        <w:rPr>
          <w:rFonts w:cs="David" w:hint="cs"/>
          <w:u w:val="single"/>
          <w:rtl/>
        </w:rPr>
        <w:t>יעקב מרגי:</w:t>
      </w:r>
    </w:p>
    <w:p w14:paraId="58983FA8" w14:textId="77777777" w:rsidR="00234609" w:rsidRPr="00234609" w:rsidRDefault="00234609" w:rsidP="00234609">
      <w:pPr>
        <w:bidi/>
        <w:rPr>
          <w:rFonts w:cs="David" w:hint="cs"/>
          <w:rtl/>
        </w:rPr>
      </w:pPr>
    </w:p>
    <w:p w14:paraId="63CEE2E6" w14:textId="77777777" w:rsidR="00234609" w:rsidRPr="00234609" w:rsidRDefault="00234609" w:rsidP="00234609">
      <w:pPr>
        <w:bidi/>
        <w:rPr>
          <w:rFonts w:cs="David" w:hint="cs"/>
          <w:rtl/>
        </w:rPr>
      </w:pPr>
      <w:r w:rsidRPr="00234609">
        <w:rPr>
          <w:rFonts w:cs="David" w:hint="cs"/>
          <w:rtl/>
        </w:rPr>
        <w:tab/>
        <w:t xml:space="preserve">לא הייתי צריך לייצג את הממשלה, אבל אני רוצה לומר לכם שצריך קצת צניעות ושיקול דעת. הממשלה החליטה בישיבת הממשלה השבוע לאשר את הצעת החוק של שר התמ"ת אלי ישי. </w:t>
      </w:r>
    </w:p>
    <w:p w14:paraId="12E38DB7" w14:textId="77777777" w:rsidR="00234609" w:rsidRPr="00234609" w:rsidRDefault="00234609" w:rsidP="00234609">
      <w:pPr>
        <w:bidi/>
        <w:rPr>
          <w:rFonts w:cs="David" w:hint="cs"/>
          <w:rtl/>
        </w:rPr>
      </w:pPr>
    </w:p>
    <w:p w14:paraId="3EC05822" w14:textId="77777777" w:rsidR="00234609" w:rsidRPr="00234609" w:rsidRDefault="00234609" w:rsidP="00234609">
      <w:pPr>
        <w:bidi/>
        <w:rPr>
          <w:rFonts w:cs="David" w:hint="cs"/>
          <w:u w:val="single"/>
          <w:rtl/>
        </w:rPr>
      </w:pPr>
      <w:r w:rsidRPr="00234609">
        <w:rPr>
          <w:rFonts w:cs="David" w:hint="cs"/>
          <w:u w:val="single"/>
          <w:rtl/>
        </w:rPr>
        <w:t>זהבה גלאון:</w:t>
      </w:r>
    </w:p>
    <w:p w14:paraId="7401E218" w14:textId="77777777" w:rsidR="00234609" w:rsidRPr="00234609" w:rsidRDefault="00234609" w:rsidP="00234609">
      <w:pPr>
        <w:bidi/>
        <w:rPr>
          <w:rFonts w:cs="David" w:hint="cs"/>
          <w:rtl/>
        </w:rPr>
      </w:pPr>
    </w:p>
    <w:p w14:paraId="074BB972" w14:textId="77777777" w:rsidR="00234609" w:rsidRPr="00234609" w:rsidRDefault="00234609" w:rsidP="00234609">
      <w:pPr>
        <w:bidi/>
        <w:rPr>
          <w:rFonts w:cs="David" w:hint="cs"/>
          <w:rtl/>
        </w:rPr>
      </w:pPr>
      <w:r w:rsidRPr="00234609">
        <w:rPr>
          <w:rFonts w:cs="David" w:hint="cs"/>
          <w:rtl/>
        </w:rPr>
        <w:tab/>
        <w:t>מה עם עמי איילון? למה אתה מטיף לנו מוסר?</w:t>
      </w:r>
    </w:p>
    <w:p w14:paraId="7F15EE4D" w14:textId="77777777" w:rsidR="00234609" w:rsidRPr="00234609" w:rsidRDefault="00234609" w:rsidP="00234609">
      <w:pPr>
        <w:bidi/>
        <w:rPr>
          <w:rFonts w:cs="David" w:hint="cs"/>
          <w:rtl/>
        </w:rPr>
      </w:pPr>
    </w:p>
    <w:p w14:paraId="07640067" w14:textId="77777777" w:rsidR="00234609" w:rsidRPr="00234609" w:rsidRDefault="00234609" w:rsidP="00234609">
      <w:pPr>
        <w:bidi/>
        <w:rPr>
          <w:rFonts w:cs="David" w:hint="cs"/>
          <w:rtl/>
        </w:rPr>
      </w:pPr>
      <w:r w:rsidRPr="00234609">
        <w:rPr>
          <w:rFonts w:cs="David" w:hint="cs"/>
          <w:u w:val="single"/>
          <w:rtl/>
        </w:rPr>
        <w:t>גדעון סער:</w:t>
      </w:r>
    </w:p>
    <w:p w14:paraId="22702FC9" w14:textId="77777777" w:rsidR="00234609" w:rsidRPr="00234609" w:rsidRDefault="00234609" w:rsidP="00234609">
      <w:pPr>
        <w:bidi/>
        <w:rPr>
          <w:rFonts w:cs="David" w:hint="cs"/>
          <w:rtl/>
        </w:rPr>
      </w:pPr>
    </w:p>
    <w:p w14:paraId="44E5E69F" w14:textId="77777777" w:rsidR="00234609" w:rsidRPr="00234609" w:rsidRDefault="00234609" w:rsidP="00234609">
      <w:pPr>
        <w:bidi/>
        <w:rPr>
          <w:rFonts w:cs="David" w:hint="cs"/>
          <w:rtl/>
        </w:rPr>
      </w:pPr>
      <w:r w:rsidRPr="00234609">
        <w:rPr>
          <w:rFonts w:cs="David" w:hint="cs"/>
          <w:rtl/>
        </w:rPr>
        <w:tab/>
        <w:t>תלבנו את זה בהנהלת קואליציה.</w:t>
      </w:r>
    </w:p>
    <w:p w14:paraId="42CD28DE" w14:textId="77777777" w:rsidR="00234609" w:rsidRPr="00234609" w:rsidRDefault="00234609" w:rsidP="00234609">
      <w:pPr>
        <w:bidi/>
        <w:rPr>
          <w:rFonts w:cs="David" w:hint="cs"/>
          <w:rtl/>
        </w:rPr>
      </w:pPr>
    </w:p>
    <w:p w14:paraId="53A5B4F3" w14:textId="77777777" w:rsidR="00234609" w:rsidRPr="00234609" w:rsidRDefault="00234609" w:rsidP="00234609">
      <w:pPr>
        <w:bidi/>
        <w:rPr>
          <w:rFonts w:cs="David" w:hint="cs"/>
          <w:rtl/>
        </w:rPr>
      </w:pPr>
      <w:r w:rsidRPr="00234609">
        <w:rPr>
          <w:rFonts w:cs="David"/>
          <w:u w:val="single"/>
          <w:rtl/>
        </w:rPr>
        <w:br w:type="page"/>
      </w:r>
      <w:r w:rsidRPr="00234609">
        <w:rPr>
          <w:rFonts w:cs="David" w:hint="cs"/>
          <w:u w:val="single"/>
          <w:rtl/>
        </w:rPr>
        <w:t>יעקב מרגי:</w:t>
      </w:r>
    </w:p>
    <w:p w14:paraId="171BA220" w14:textId="77777777" w:rsidR="00234609" w:rsidRPr="00234609" w:rsidRDefault="00234609" w:rsidP="00234609">
      <w:pPr>
        <w:bidi/>
        <w:rPr>
          <w:rFonts w:cs="David" w:hint="cs"/>
          <w:rtl/>
        </w:rPr>
      </w:pPr>
    </w:p>
    <w:p w14:paraId="1A2762EB" w14:textId="77777777" w:rsidR="00234609" w:rsidRPr="00234609" w:rsidRDefault="00234609" w:rsidP="00234609">
      <w:pPr>
        <w:bidi/>
        <w:ind w:firstLine="567"/>
        <w:rPr>
          <w:rFonts w:cs="David" w:hint="cs"/>
          <w:rtl/>
        </w:rPr>
      </w:pPr>
      <w:r w:rsidRPr="00234609">
        <w:rPr>
          <w:rFonts w:cs="David" w:hint="cs"/>
          <w:rtl/>
        </w:rPr>
        <w:t xml:space="preserve">מאחר וגיליתם בקיאות בעיתונות הארצית, ראיתם שיש משא ומתן להגיע להבנות עם 3 הגורמים במשק. לאחר שהגיעו להבנות עם 3 הגורמים במשק, הגעתם לזה. זה חשוב שתהיה הצעת חוק כזאת. צר לי, שלקחתם את זה למקומות קיצוניים. שמתי לב שהקפדתם לומר, שיירשם בפרוטוקול. שיירשם בספר דברי הימים של הכנסת, כמו שרובי רבלין תמיד הקפיד לומר, שיש כמה חברי כנסת שיש להם קרדיט בעת הקשה הזאת. </w:t>
      </w:r>
    </w:p>
    <w:p w14:paraId="740A9B2C" w14:textId="77777777" w:rsidR="00234609" w:rsidRPr="00234609" w:rsidRDefault="00234609" w:rsidP="00234609">
      <w:pPr>
        <w:bidi/>
        <w:rPr>
          <w:rFonts w:cs="David" w:hint="cs"/>
          <w:rtl/>
        </w:rPr>
      </w:pPr>
    </w:p>
    <w:p w14:paraId="55EFE3F7" w14:textId="77777777" w:rsidR="00234609" w:rsidRPr="00234609" w:rsidRDefault="00234609" w:rsidP="00234609">
      <w:pPr>
        <w:bidi/>
        <w:rPr>
          <w:rFonts w:cs="David" w:hint="cs"/>
          <w:rtl/>
        </w:rPr>
      </w:pPr>
      <w:r w:rsidRPr="00234609">
        <w:rPr>
          <w:rFonts w:cs="David" w:hint="cs"/>
          <w:u w:val="single"/>
          <w:rtl/>
        </w:rPr>
        <w:t>אחמד טיבי:</w:t>
      </w:r>
    </w:p>
    <w:p w14:paraId="6F0953AB" w14:textId="77777777" w:rsidR="00234609" w:rsidRPr="00234609" w:rsidRDefault="00234609" w:rsidP="00234609">
      <w:pPr>
        <w:bidi/>
        <w:rPr>
          <w:rFonts w:cs="David" w:hint="cs"/>
          <w:rtl/>
        </w:rPr>
      </w:pPr>
    </w:p>
    <w:p w14:paraId="53DBB843" w14:textId="77777777" w:rsidR="00234609" w:rsidRPr="00234609" w:rsidRDefault="00234609" w:rsidP="00234609">
      <w:pPr>
        <w:bidi/>
        <w:rPr>
          <w:rFonts w:cs="David" w:hint="cs"/>
          <w:rtl/>
        </w:rPr>
      </w:pPr>
      <w:r w:rsidRPr="00234609">
        <w:rPr>
          <w:rFonts w:cs="David" w:hint="cs"/>
          <w:rtl/>
        </w:rPr>
        <w:tab/>
        <w:t xml:space="preserve">אני רוצה להזכיר לך, שלא תמיד היית בקואליציה. </w:t>
      </w:r>
    </w:p>
    <w:p w14:paraId="2F38C6F8" w14:textId="77777777" w:rsidR="00234609" w:rsidRPr="00234609" w:rsidRDefault="00234609" w:rsidP="00234609">
      <w:pPr>
        <w:bidi/>
        <w:rPr>
          <w:rFonts w:cs="David" w:hint="cs"/>
          <w:rtl/>
        </w:rPr>
      </w:pPr>
    </w:p>
    <w:p w14:paraId="3035EFC3" w14:textId="77777777" w:rsidR="00234609" w:rsidRPr="00234609" w:rsidRDefault="00234609" w:rsidP="00234609">
      <w:pPr>
        <w:bidi/>
        <w:rPr>
          <w:rFonts w:cs="David" w:hint="cs"/>
          <w:u w:val="single"/>
          <w:rtl/>
        </w:rPr>
      </w:pPr>
      <w:r w:rsidRPr="00234609">
        <w:rPr>
          <w:rFonts w:cs="David" w:hint="cs"/>
          <w:u w:val="single"/>
          <w:rtl/>
        </w:rPr>
        <w:t>קריאה:</w:t>
      </w:r>
    </w:p>
    <w:p w14:paraId="203BD340" w14:textId="77777777" w:rsidR="00234609" w:rsidRPr="00234609" w:rsidRDefault="00234609" w:rsidP="00234609">
      <w:pPr>
        <w:bidi/>
        <w:rPr>
          <w:rFonts w:cs="David" w:hint="cs"/>
          <w:rtl/>
        </w:rPr>
      </w:pPr>
    </w:p>
    <w:p w14:paraId="3223F5B3" w14:textId="77777777" w:rsidR="00234609" w:rsidRPr="00234609" w:rsidRDefault="00234609" w:rsidP="00234609">
      <w:pPr>
        <w:bidi/>
        <w:ind w:firstLine="567"/>
        <w:rPr>
          <w:rFonts w:cs="David" w:hint="cs"/>
          <w:rtl/>
        </w:rPr>
      </w:pPr>
      <w:r w:rsidRPr="00234609">
        <w:rPr>
          <w:rFonts w:cs="David" w:hint="cs"/>
          <w:rtl/>
        </w:rPr>
        <w:t xml:space="preserve">צריך להיות הגון והוגן. </w:t>
      </w:r>
    </w:p>
    <w:p w14:paraId="28959764" w14:textId="77777777" w:rsidR="00234609" w:rsidRPr="00234609" w:rsidRDefault="00234609" w:rsidP="00234609">
      <w:pPr>
        <w:bidi/>
        <w:rPr>
          <w:rFonts w:cs="David" w:hint="cs"/>
          <w:rtl/>
        </w:rPr>
      </w:pPr>
    </w:p>
    <w:p w14:paraId="0DDD961F" w14:textId="77777777" w:rsidR="00234609" w:rsidRPr="00234609" w:rsidRDefault="00234609" w:rsidP="00234609">
      <w:pPr>
        <w:bidi/>
        <w:rPr>
          <w:rFonts w:cs="David" w:hint="cs"/>
          <w:u w:val="single"/>
          <w:rtl/>
        </w:rPr>
      </w:pPr>
      <w:r w:rsidRPr="00234609">
        <w:rPr>
          <w:rFonts w:cs="David" w:hint="cs"/>
          <w:u w:val="single"/>
          <w:rtl/>
        </w:rPr>
        <w:t>משה שרוני:</w:t>
      </w:r>
    </w:p>
    <w:p w14:paraId="08D4DEFC" w14:textId="77777777" w:rsidR="00234609" w:rsidRPr="00234609" w:rsidRDefault="00234609" w:rsidP="00234609">
      <w:pPr>
        <w:bidi/>
        <w:rPr>
          <w:rFonts w:cs="David" w:hint="cs"/>
          <w:rtl/>
        </w:rPr>
      </w:pPr>
    </w:p>
    <w:p w14:paraId="697B141B" w14:textId="77777777" w:rsidR="00234609" w:rsidRPr="00234609" w:rsidRDefault="00234609" w:rsidP="00234609">
      <w:pPr>
        <w:bidi/>
        <w:rPr>
          <w:rFonts w:cs="David" w:hint="cs"/>
          <w:rtl/>
        </w:rPr>
      </w:pPr>
      <w:r w:rsidRPr="00234609">
        <w:rPr>
          <w:rFonts w:cs="David" w:hint="cs"/>
          <w:rtl/>
        </w:rPr>
        <w:tab/>
        <w:t xml:space="preserve">כולם צודקים כאן. עם זאת אני לא תופס את מה שקורה פה. אנחנו ביום ה-14 שבו כל הצפון משותק, ופתאום כולם התעוררו. </w:t>
      </w:r>
    </w:p>
    <w:p w14:paraId="31BF303E" w14:textId="77777777" w:rsidR="00234609" w:rsidRPr="00234609" w:rsidRDefault="00234609" w:rsidP="00234609">
      <w:pPr>
        <w:bidi/>
        <w:rPr>
          <w:rFonts w:cs="David" w:hint="cs"/>
          <w:rtl/>
        </w:rPr>
      </w:pPr>
    </w:p>
    <w:p w14:paraId="0EAA8B99" w14:textId="77777777" w:rsidR="00234609" w:rsidRPr="00234609" w:rsidRDefault="00234609" w:rsidP="00234609">
      <w:pPr>
        <w:bidi/>
        <w:rPr>
          <w:rFonts w:cs="David" w:hint="cs"/>
          <w:rtl/>
        </w:rPr>
      </w:pPr>
      <w:r w:rsidRPr="00234609">
        <w:rPr>
          <w:rFonts w:cs="David" w:hint="cs"/>
          <w:u w:val="single"/>
          <w:rtl/>
        </w:rPr>
        <w:t>היו</w:t>
      </w:r>
      <w:r w:rsidRPr="00234609">
        <w:rPr>
          <w:rFonts w:cs="David"/>
          <w:u w:val="single"/>
          <w:rtl/>
        </w:rPr>
        <w:t>”</w:t>
      </w:r>
      <w:r w:rsidRPr="00234609">
        <w:rPr>
          <w:rFonts w:cs="David" w:hint="cs"/>
          <w:u w:val="single"/>
          <w:rtl/>
        </w:rPr>
        <w:t>ר רוחמה אברהם:</w:t>
      </w:r>
    </w:p>
    <w:p w14:paraId="3FBA3497" w14:textId="77777777" w:rsidR="00234609" w:rsidRPr="00234609" w:rsidRDefault="00234609" w:rsidP="00234609">
      <w:pPr>
        <w:bidi/>
        <w:rPr>
          <w:rFonts w:cs="David" w:hint="cs"/>
          <w:rtl/>
        </w:rPr>
      </w:pPr>
    </w:p>
    <w:p w14:paraId="65804DAF" w14:textId="77777777" w:rsidR="00234609" w:rsidRPr="00234609" w:rsidRDefault="00234609" w:rsidP="00234609">
      <w:pPr>
        <w:bidi/>
        <w:rPr>
          <w:rFonts w:cs="David" w:hint="cs"/>
          <w:rtl/>
        </w:rPr>
      </w:pPr>
      <w:r w:rsidRPr="00234609">
        <w:rPr>
          <w:rFonts w:cs="David" w:hint="cs"/>
          <w:rtl/>
        </w:rPr>
        <w:tab/>
        <w:t>לא התעוררנו רק עכשיו. זה כבר שבוע על השולחן.</w:t>
      </w:r>
    </w:p>
    <w:p w14:paraId="063121B2" w14:textId="77777777" w:rsidR="00234609" w:rsidRPr="00234609" w:rsidRDefault="00234609" w:rsidP="00234609">
      <w:pPr>
        <w:bidi/>
        <w:rPr>
          <w:rFonts w:cs="David" w:hint="cs"/>
          <w:rtl/>
        </w:rPr>
      </w:pPr>
    </w:p>
    <w:p w14:paraId="25E66B74" w14:textId="77777777" w:rsidR="00234609" w:rsidRPr="00234609" w:rsidRDefault="00234609" w:rsidP="00234609">
      <w:pPr>
        <w:bidi/>
        <w:rPr>
          <w:rFonts w:cs="David" w:hint="cs"/>
          <w:u w:val="single"/>
          <w:rtl/>
        </w:rPr>
      </w:pPr>
      <w:r w:rsidRPr="00234609">
        <w:rPr>
          <w:rFonts w:cs="David" w:hint="cs"/>
          <w:u w:val="single"/>
          <w:rtl/>
        </w:rPr>
        <w:t>משה שרוני:</w:t>
      </w:r>
    </w:p>
    <w:p w14:paraId="13B5070D" w14:textId="77777777" w:rsidR="00234609" w:rsidRPr="00234609" w:rsidRDefault="00234609" w:rsidP="00234609">
      <w:pPr>
        <w:bidi/>
        <w:rPr>
          <w:rFonts w:cs="David" w:hint="cs"/>
          <w:rtl/>
        </w:rPr>
      </w:pPr>
    </w:p>
    <w:p w14:paraId="22DC4342" w14:textId="77777777" w:rsidR="00234609" w:rsidRPr="00234609" w:rsidRDefault="00234609" w:rsidP="00234609">
      <w:pPr>
        <w:bidi/>
        <w:ind w:firstLine="567"/>
        <w:rPr>
          <w:rFonts w:cs="David" w:hint="cs"/>
          <w:rtl/>
        </w:rPr>
      </w:pPr>
      <w:r w:rsidRPr="00234609">
        <w:rPr>
          <w:rFonts w:cs="David" w:hint="cs"/>
          <w:rtl/>
        </w:rPr>
        <w:t xml:space="preserve">התעוררנו מאוחר. זה היה צריך להיות אחרי היום השני. בואו לא נתחשבן פה קואליציה או אופוזיציה. אני מקבל את הדברים שנאמרו על ידי יושבת הראש. הוועדה שלי בכוננות. כאשר יסיימו פה, ברבע שעה נסיים את זה. </w:t>
      </w:r>
    </w:p>
    <w:p w14:paraId="770D0407" w14:textId="77777777" w:rsidR="00234609" w:rsidRPr="00234609" w:rsidRDefault="00234609" w:rsidP="00234609">
      <w:pPr>
        <w:bidi/>
        <w:rPr>
          <w:rFonts w:cs="David" w:hint="cs"/>
          <w:rtl/>
        </w:rPr>
      </w:pPr>
    </w:p>
    <w:p w14:paraId="49608491" w14:textId="77777777" w:rsidR="00234609" w:rsidRPr="00234609" w:rsidRDefault="00234609" w:rsidP="00234609">
      <w:pPr>
        <w:bidi/>
        <w:rPr>
          <w:rFonts w:cs="David" w:hint="cs"/>
          <w:u w:val="single"/>
          <w:rtl/>
        </w:rPr>
      </w:pPr>
      <w:r w:rsidRPr="00234609">
        <w:rPr>
          <w:rFonts w:cs="David" w:hint="cs"/>
          <w:u w:val="single"/>
          <w:rtl/>
        </w:rPr>
        <w:t>צבי הנדל:</w:t>
      </w:r>
    </w:p>
    <w:p w14:paraId="16CA8A9E" w14:textId="77777777" w:rsidR="00234609" w:rsidRPr="00234609" w:rsidRDefault="00234609" w:rsidP="00234609">
      <w:pPr>
        <w:bidi/>
        <w:rPr>
          <w:rFonts w:cs="David" w:hint="cs"/>
          <w:rtl/>
        </w:rPr>
      </w:pPr>
    </w:p>
    <w:p w14:paraId="73347E00" w14:textId="77777777" w:rsidR="00234609" w:rsidRPr="00234609" w:rsidRDefault="00234609" w:rsidP="00234609">
      <w:pPr>
        <w:bidi/>
        <w:rPr>
          <w:rFonts w:cs="David" w:hint="cs"/>
          <w:rtl/>
        </w:rPr>
      </w:pPr>
      <w:r w:rsidRPr="00234609">
        <w:rPr>
          <w:rFonts w:cs="David" w:hint="cs"/>
          <w:rtl/>
        </w:rPr>
        <w:tab/>
        <w:t>אני רציתי להצטרף למברכים. אני חושב, שהמהלך הוא נכון וטוב. אני מאמין שעד יום שישי זה יסתיים, אבל זה יסתיים רק בתנאי שיהיה ברור שהמסר שעובר לממשלה מפי יו"ר הקואליציה, שיום ראשון בשבילנו זה כלה ונחרצה. אם זה יהיה ברור, אז יש סיכויי שביום שישי זה יסתיים. זאת הדרך הנכונה, ואני מברך את כל מי שעסק במלאכה.</w:t>
      </w:r>
    </w:p>
    <w:p w14:paraId="3FD2C574" w14:textId="77777777" w:rsidR="00234609" w:rsidRPr="00234609" w:rsidRDefault="00234609" w:rsidP="00234609">
      <w:pPr>
        <w:bidi/>
        <w:rPr>
          <w:rFonts w:cs="David" w:hint="cs"/>
          <w:u w:val="single"/>
          <w:rtl/>
        </w:rPr>
      </w:pPr>
    </w:p>
    <w:p w14:paraId="13EDCBEF" w14:textId="77777777" w:rsidR="00234609" w:rsidRPr="00234609" w:rsidRDefault="00234609" w:rsidP="00234609">
      <w:pPr>
        <w:bidi/>
        <w:rPr>
          <w:rFonts w:cs="David" w:hint="cs"/>
          <w:rtl/>
        </w:rPr>
      </w:pPr>
      <w:r w:rsidRPr="00234609">
        <w:rPr>
          <w:rFonts w:cs="David" w:hint="cs"/>
          <w:u w:val="single"/>
          <w:rtl/>
        </w:rPr>
        <w:t>היו</w:t>
      </w:r>
      <w:r w:rsidRPr="00234609">
        <w:rPr>
          <w:rFonts w:cs="David"/>
          <w:u w:val="single"/>
          <w:rtl/>
        </w:rPr>
        <w:t>”</w:t>
      </w:r>
      <w:r w:rsidRPr="00234609">
        <w:rPr>
          <w:rFonts w:cs="David" w:hint="cs"/>
          <w:u w:val="single"/>
          <w:rtl/>
        </w:rPr>
        <w:t>ר רוחמה אברהם:</w:t>
      </w:r>
    </w:p>
    <w:p w14:paraId="24B54CAB" w14:textId="77777777" w:rsidR="00234609" w:rsidRPr="00234609" w:rsidRDefault="00234609" w:rsidP="00234609">
      <w:pPr>
        <w:bidi/>
        <w:rPr>
          <w:rFonts w:cs="David" w:hint="cs"/>
          <w:rtl/>
        </w:rPr>
      </w:pPr>
    </w:p>
    <w:p w14:paraId="5A4B027A" w14:textId="77777777" w:rsidR="00234609" w:rsidRPr="00234609" w:rsidRDefault="00234609" w:rsidP="00234609">
      <w:pPr>
        <w:bidi/>
        <w:rPr>
          <w:rFonts w:cs="David" w:hint="cs"/>
          <w:rtl/>
        </w:rPr>
      </w:pPr>
      <w:r w:rsidRPr="00234609">
        <w:rPr>
          <w:rFonts w:cs="David" w:hint="cs"/>
          <w:rtl/>
        </w:rPr>
        <w:tab/>
        <w:t>אני רוצה להציע את הסיכום הבא. ועדת הכנסת מחליטה, בהסכמת כל הגורמים, לאפשר לממשלה זמן של התארגנות כדי להגיע להסכמה בין כל הגורמים, הסתדרות, המעסיקים והממשלה, כדי לתת פתרונות הולמים ומיידיים עד סוף השבוע. במידה ולא יגיעו להסכמים, ועדת הכנסת תתכנס ביום ראשון בבוקר בשעה 09:30, על מנת שנאחד את שתי הצעות החוק האלה.</w:t>
      </w:r>
    </w:p>
    <w:p w14:paraId="0AAAF1AB" w14:textId="77777777" w:rsidR="00234609" w:rsidRPr="00234609" w:rsidRDefault="00234609" w:rsidP="00234609">
      <w:pPr>
        <w:bidi/>
        <w:rPr>
          <w:rFonts w:cs="David" w:hint="cs"/>
          <w:rtl/>
        </w:rPr>
      </w:pPr>
    </w:p>
    <w:p w14:paraId="5B05DD73" w14:textId="77777777" w:rsidR="00234609" w:rsidRPr="00234609" w:rsidRDefault="00234609" w:rsidP="00234609">
      <w:pPr>
        <w:bidi/>
        <w:rPr>
          <w:rFonts w:cs="David" w:hint="cs"/>
          <w:u w:val="single"/>
          <w:rtl/>
        </w:rPr>
      </w:pPr>
      <w:r w:rsidRPr="00234609">
        <w:rPr>
          <w:rFonts w:cs="David" w:hint="cs"/>
          <w:u w:val="single"/>
          <w:rtl/>
        </w:rPr>
        <w:t>גדעון סער:</w:t>
      </w:r>
    </w:p>
    <w:p w14:paraId="0B0D64B0" w14:textId="77777777" w:rsidR="00234609" w:rsidRPr="00234609" w:rsidRDefault="00234609" w:rsidP="00234609">
      <w:pPr>
        <w:bidi/>
        <w:rPr>
          <w:rFonts w:cs="David" w:hint="cs"/>
          <w:rtl/>
        </w:rPr>
      </w:pPr>
    </w:p>
    <w:p w14:paraId="1BDC7A99" w14:textId="77777777" w:rsidR="00234609" w:rsidRPr="00234609" w:rsidRDefault="00234609" w:rsidP="00234609">
      <w:pPr>
        <w:bidi/>
        <w:rPr>
          <w:rFonts w:cs="David" w:hint="cs"/>
          <w:rtl/>
        </w:rPr>
      </w:pPr>
      <w:r w:rsidRPr="00234609">
        <w:rPr>
          <w:rFonts w:cs="David" w:hint="cs"/>
          <w:rtl/>
        </w:rPr>
        <w:tab/>
        <w:t>יש לי הצעה. מאחר וההצעה הממשלתית לא תצטרך בשבוע הבא פטור, כי עוד יומיים אפשר יהיה להעלות אותה, איילון יסכים לא להעלות את זה למליאה. תתני לו היום פטור, והוא יוכל להעלות את זה בכל מקרה עם העניין יפטר. אין צורך לכנס את הוועדה.</w:t>
      </w:r>
    </w:p>
    <w:p w14:paraId="7457FE12" w14:textId="77777777" w:rsidR="00234609" w:rsidRPr="00234609" w:rsidRDefault="00234609" w:rsidP="00234609">
      <w:pPr>
        <w:bidi/>
        <w:rPr>
          <w:rFonts w:cs="David" w:hint="cs"/>
          <w:rtl/>
        </w:rPr>
      </w:pPr>
    </w:p>
    <w:p w14:paraId="6EBAE51C" w14:textId="77777777" w:rsidR="00234609" w:rsidRPr="00234609" w:rsidRDefault="00234609" w:rsidP="00234609">
      <w:pPr>
        <w:bidi/>
        <w:rPr>
          <w:rFonts w:cs="David" w:hint="cs"/>
          <w:rtl/>
        </w:rPr>
      </w:pPr>
      <w:r w:rsidRPr="00234609">
        <w:rPr>
          <w:rFonts w:cs="David" w:hint="cs"/>
          <w:u w:val="single"/>
          <w:rtl/>
        </w:rPr>
        <w:t>רובי ריבלין:</w:t>
      </w:r>
    </w:p>
    <w:p w14:paraId="12F444A8" w14:textId="77777777" w:rsidR="00234609" w:rsidRPr="00234609" w:rsidRDefault="00234609" w:rsidP="00234609">
      <w:pPr>
        <w:bidi/>
        <w:rPr>
          <w:rFonts w:cs="David" w:hint="cs"/>
          <w:rtl/>
        </w:rPr>
      </w:pPr>
    </w:p>
    <w:p w14:paraId="3FFAA0A5" w14:textId="77777777" w:rsidR="00234609" w:rsidRPr="00234609" w:rsidRDefault="00234609" w:rsidP="00234609">
      <w:pPr>
        <w:bidi/>
        <w:rPr>
          <w:rFonts w:cs="David" w:hint="cs"/>
          <w:rtl/>
        </w:rPr>
      </w:pPr>
      <w:r w:rsidRPr="00234609">
        <w:rPr>
          <w:rFonts w:cs="David" w:hint="cs"/>
          <w:rtl/>
        </w:rPr>
        <w:tab/>
        <w:t>תסכימי להצעה שלי.</w:t>
      </w:r>
    </w:p>
    <w:p w14:paraId="0CF1BBF3" w14:textId="77777777" w:rsidR="00234609" w:rsidRPr="00234609" w:rsidRDefault="00234609" w:rsidP="00234609">
      <w:pPr>
        <w:bidi/>
        <w:rPr>
          <w:rFonts w:cs="David" w:hint="cs"/>
          <w:rtl/>
        </w:rPr>
      </w:pPr>
    </w:p>
    <w:p w14:paraId="30C4233C" w14:textId="77777777" w:rsidR="00234609" w:rsidRPr="00234609" w:rsidRDefault="00234609" w:rsidP="00234609">
      <w:pPr>
        <w:bidi/>
        <w:rPr>
          <w:rFonts w:cs="David" w:hint="cs"/>
          <w:rtl/>
        </w:rPr>
      </w:pPr>
      <w:r w:rsidRPr="00234609">
        <w:rPr>
          <w:rFonts w:cs="David" w:hint="cs"/>
          <w:u w:val="single"/>
          <w:rtl/>
        </w:rPr>
        <w:t>היו</w:t>
      </w:r>
      <w:r w:rsidRPr="00234609">
        <w:rPr>
          <w:rFonts w:cs="David"/>
          <w:u w:val="single"/>
          <w:rtl/>
        </w:rPr>
        <w:t>”</w:t>
      </w:r>
      <w:r w:rsidRPr="00234609">
        <w:rPr>
          <w:rFonts w:cs="David" w:hint="cs"/>
          <w:u w:val="single"/>
          <w:rtl/>
        </w:rPr>
        <w:t>ר רוחמה אברהם:</w:t>
      </w:r>
    </w:p>
    <w:p w14:paraId="6F8872FC" w14:textId="77777777" w:rsidR="00234609" w:rsidRPr="00234609" w:rsidRDefault="00234609" w:rsidP="00234609">
      <w:pPr>
        <w:bidi/>
        <w:rPr>
          <w:rFonts w:cs="David" w:hint="cs"/>
          <w:rtl/>
        </w:rPr>
      </w:pPr>
    </w:p>
    <w:p w14:paraId="60B0249B" w14:textId="77777777" w:rsidR="00234609" w:rsidRPr="00234609" w:rsidRDefault="00234609" w:rsidP="00234609">
      <w:pPr>
        <w:bidi/>
        <w:rPr>
          <w:rFonts w:cs="David" w:hint="cs"/>
          <w:rtl/>
        </w:rPr>
      </w:pPr>
      <w:r w:rsidRPr="00234609">
        <w:rPr>
          <w:rFonts w:cs="David" w:hint="cs"/>
          <w:rtl/>
        </w:rPr>
        <w:tab/>
        <w:t xml:space="preserve">אני מסכימה להצעה שלך. </w:t>
      </w:r>
    </w:p>
    <w:p w14:paraId="60794046" w14:textId="77777777" w:rsidR="00234609" w:rsidRPr="00234609" w:rsidRDefault="00234609" w:rsidP="00234609">
      <w:pPr>
        <w:bidi/>
        <w:rPr>
          <w:rFonts w:cs="David" w:hint="cs"/>
          <w:rtl/>
        </w:rPr>
      </w:pPr>
    </w:p>
    <w:p w14:paraId="26A3A1D6" w14:textId="77777777" w:rsidR="00234609" w:rsidRPr="00234609" w:rsidRDefault="00234609" w:rsidP="00234609">
      <w:pPr>
        <w:bidi/>
        <w:rPr>
          <w:rFonts w:cs="David" w:hint="cs"/>
          <w:rtl/>
        </w:rPr>
      </w:pPr>
      <w:r w:rsidRPr="00234609">
        <w:rPr>
          <w:rFonts w:cs="David" w:hint="cs"/>
          <w:u w:val="single"/>
          <w:rtl/>
        </w:rPr>
        <w:t>רובי ריבלין:</w:t>
      </w:r>
    </w:p>
    <w:p w14:paraId="6E845180" w14:textId="77777777" w:rsidR="00234609" w:rsidRPr="00234609" w:rsidRDefault="00234609" w:rsidP="00234609">
      <w:pPr>
        <w:bidi/>
        <w:rPr>
          <w:rFonts w:cs="David" w:hint="cs"/>
          <w:rtl/>
        </w:rPr>
      </w:pPr>
    </w:p>
    <w:p w14:paraId="653795A2" w14:textId="77777777" w:rsidR="00234609" w:rsidRPr="00234609" w:rsidRDefault="00234609" w:rsidP="00234609">
      <w:pPr>
        <w:bidi/>
        <w:ind w:firstLine="567"/>
        <w:rPr>
          <w:rFonts w:cs="David" w:hint="cs"/>
          <w:rtl/>
        </w:rPr>
      </w:pPr>
      <w:r w:rsidRPr="00234609">
        <w:rPr>
          <w:rFonts w:cs="David" w:hint="cs"/>
          <w:rtl/>
        </w:rPr>
        <w:t>תאמרי, כי ועדת הכנסת רואה בשתי ההצעות הצעות מאוחדות, ומיד כאשר תעלה הצעת הממשלה על שולחן הכנסת, תשוחרר מחובת הנחה הצעתו החוק של עמי איילון ויורי שטרן ותאוחד לדיון עם הצעת הממשלה מיד לאחר קבלתה בקריאה טרומית.</w:t>
      </w:r>
    </w:p>
    <w:p w14:paraId="207444B1" w14:textId="77777777" w:rsidR="00234609" w:rsidRPr="00234609" w:rsidRDefault="00234609" w:rsidP="00234609">
      <w:pPr>
        <w:bidi/>
        <w:ind w:firstLine="567"/>
        <w:rPr>
          <w:rFonts w:cs="David" w:hint="cs"/>
          <w:rtl/>
        </w:rPr>
      </w:pPr>
      <w:r w:rsidRPr="00234609">
        <w:rPr>
          <w:rFonts w:cs="David" w:hint="cs"/>
          <w:rtl/>
        </w:rPr>
        <w:t xml:space="preserve"> </w:t>
      </w:r>
    </w:p>
    <w:p w14:paraId="277BEFCD" w14:textId="77777777" w:rsidR="00234609" w:rsidRPr="00234609" w:rsidRDefault="00234609" w:rsidP="00234609">
      <w:pPr>
        <w:bidi/>
        <w:rPr>
          <w:rFonts w:cs="David" w:hint="cs"/>
          <w:rtl/>
        </w:rPr>
      </w:pPr>
      <w:r w:rsidRPr="00234609">
        <w:rPr>
          <w:rFonts w:cs="David" w:hint="cs"/>
          <w:u w:val="single"/>
          <w:rtl/>
        </w:rPr>
        <w:t>היו</w:t>
      </w:r>
      <w:r w:rsidRPr="00234609">
        <w:rPr>
          <w:rFonts w:cs="David"/>
          <w:u w:val="single"/>
          <w:rtl/>
        </w:rPr>
        <w:t>”</w:t>
      </w:r>
      <w:r w:rsidRPr="00234609">
        <w:rPr>
          <w:rFonts w:cs="David" w:hint="cs"/>
          <w:u w:val="single"/>
          <w:rtl/>
        </w:rPr>
        <w:t>ר רוחמה אברהם:</w:t>
      </w:r>
    </w:p>
    <w:p w14:paraId="58AB5979" w14:textId="77777777" w:rsidR="00234609" w:rsidRPr="00234609" w:rsidRDefault="00234609" w:rsidP="00234609">
      <w:pPr>
        <w:bidi/>
        <w:rPr>
          <w:rFonts w:cs="David" w:hint="cs"/>
          <w:rtl/>
        </w:rPr>
      </w:pPr>
    </w:p>
    <w:p w14:paraId="4094542B" w14:textId="77777777" w:rsidR="00234609" w:rsidRPr="00234609" w:rsidRDefault="00234609" w:rsidP="00234609">
      <w:pPr>
        <w:bidi/>
        <w:rPr>
          <w:rFonts w:cs="David" w:hint="cs"/>
          <w:rtl/>
        </w:rPr>
      </w:pPr>
      <w:r w:rsidRPr="00234609">
        <w:rPr>
          <w:rFonts w:cs="David" w:hint="cs"/>
          <w:rtl/>
        </w:rPr>
        <w:tab/>
        <w:t>אני עוברת להצבעה.</w:t>
      </w:r>
    </w:p>
    <w:p w14:paraId="156DCDF7" w14:textId="77777777" w:rsidR="00234609" w:rsidRPr="00234609" w:rsidRDefault="00234609" w:rsidP="00234609">
      <w:pPr>
        <w:bidi/>
        <w:rPr>
          <w:rFonts w:cs="David" w:hint="cs"/>
          <w:rtl/>
        </w:rPr>
      </w:pPr>
    </w:p>
    <w:p w14:paraId="30833620" w14:textId="77777777" w:rsidR="00234609" w:rsidRPr="00234609" w:rsidRDefault="00234609" w:rsidP="00234609">
      <w:pPr>
        <w:bidi/>
        <w:jc w:val="center"/>
        <w:rPr>
          <w:rFonts w:cs="David" w:hint="cs"/>
          <w:rtl/>
        </w:rPr>
      </w:pPr>
      <w:r w:rsidRPr="00234609">
        <w:rPr>
          <w:rFonts w:cs="David" w:hint="cs"/>
          <w:rtl/>
        </w:rPr>
        <w:t>ה צ ב ע ה</w:t>
      </w:r>
    </w:p>
    <w:p w14:paraId="34C048B6" w14:textId="77777777" w:rsidR="00234609" w:rsidRPr="00234609" w:rsidRDefault="00234609" w:rsidP="00234609">
      <w:pPr>
        <w:bidi/>
        <w:jc w:val="center"/>
        <w:rPr>
          <w:rFonts w:cs="David" w:hint="cs"/>
          <w:rtl/>
        </w:rPr>
      </w:pPr>
    </w:p>
    <w:p w14:paraId="4FB234D9" w14:textId="77777777" w:rsidR="00234609" w:rsidRPr="00234609" w:rsidRDefault="00234609" w:rsidP="00234609">
      <w:pPr>
        <w:bidi/>
        <w:jc w:val="center"/>
        <w:rPr>
          <w:rFonts w:cs="David" w:hint="cs"/>
          <w:rtl/>
        </w:rPr>
      </w:pPr>
      <w:r w:rsidRPr="00234609">
        <w:rPr>
          <w:rFonts w:cs="David" w:hint="cs"/>
          <w:rtl/>
        </w:rPr>
        <w:t>בעד - כולם</w:t>
      </w:r>
    </w:p>
    <w:p w14:paraId="02A254A8" w14:textId="77777777" w:rsidR="00234609" w:rsidRPr="00234609" w:rsidRDefault="00234609" w:rsidP="00234609">
      <w:pPr>
        <w:bidi/>
        <w:jc w:val="center"/>
        <w:rPr>
          <w:rFonts w:cs="David" w:hint="cs"/>
          <w:rtl/>
        </w:rPr>
      </w:pPr>
      <w:r w:rsidRPr="00234609">
        <w:rPr>
          <w:rFonts w:cs="David" w:hint="cs"/>
          <w:rtl/>
        </w:rPr>
        <w:t xml:space="preserve">נגד </w:t>
      </w:r>
      <w:r w:rsidRPr="00234609">
        <w:rPr>
          <w:rFonts w:cs="David"/>
          <w:rtl/>
        </w:rPr>
        <w:t>–</w:t>
      </w:r>
      <w:r w:rsidRPr="00234609">
        <w:rPr>
          <w:rFonts w:cs="David" w:hint="cs"/>
          <w:rtl/>
        </w:rPr>
        <w:t xml:space="preserve"> אין</w:t>
      </w:r>
    </w:p>
    <w:p w14:paraId="2896731F" w14:textId="77777777" w:rsidR="00234609" w:rsidRPr="00234609" w:rsidRDefault="00234609" w:rsidP="00234609">
      <w:pPr>
        <w:bidi/>
        <w:jc w:val="center"/>
        <w:rPr>
          <w:rFonts w:cs="David" w:hint="cs"/>
          <w:rtl/>
        </w:rPr>
      </w:pPr>
      <w:r w:rsidRPr="00234609">
        <w:rPr>
          <w:rFonts w:cs="David" w:hint="cs"/>
          <w:rtl/>
        </w:rPr>
        <w:t>נמנעים - אין</w:t>
      </w:r>
    </w:p>
    <w:p w14:paraId="2ECB27AF" w14:textId="77777777" w:rsidR="00234609" w:rsidRPr="00234609" w:rsidRDefault="00234609" w:rsidP="00234609">
      <w:pPr>
        <w:bidi/>
        <w:rPr>
          <w:rFonts w:cs="David" w:hint="cs"/>
          <w:rtl/>
        </w:rPr>
      </w:pPr>
    </w:p>
    <w:p w14:paraId="42BE30A0" w14:textId="77777777" w:rsidR="00234609" w:rsidRPr="00234609" w:rsidRDefault="00234609" w:rsidP="00234609">
      <w:pPr>
        <w:bidi/>
        <w:rPr>
          <w:rFonts w:cs="David" w:hint="cs"/>
          <w:rtl/>
        </w:rPr>
      </w:pPr>
    </w:p>
    <w:p w14:paraId="155C51FB" w14:textId="77777777" w:rsidR="00234609" w:rsidRPr="00234609" w:rsidRDefault="00234609" w:rsidP="00234609">
      <w:pPr>
        <w:bidi/>
        <w:rPr>
          <w:rFonts w:cs="David" w:hint="cs"/>
          <w:rtl/>
        </w:rPr>
      </w:pPr>
      <w:r w:rsidRPr="00234609">
        <w:rPr>
          <w:rFonts w:cs="David" w:hint="cs"/>
          <w:rtl/>
        </w:rPr>
        <w:tab/>
        <w:t xml:space="preserve">אני קובעת, כי ההצעה התקבלה פה אחד. נכנס אלינו כבוד שר התמ"ת אלי ישי. </w:t>
      </w:r>
    </w:p>
    <w:p w14:paraId="11C1B439" w14:textId="77777777" w:rsidR="00234609" w:rsidRPr="00234609" w:rsidRDefault="00234609" w:rsidP="00234609">
      <w:pPr>
        <w:bidi/>
        <w:rPr>
          <w:rFonts w:cs="David" w:hint="cs"/>
          <w:rtl/>
        </w:rPr>
      </w:pPr>
    </w:p>
    <w:p w14:paraId="4F2B9E5C" w14:textId="77777777" w:rsidR="00234609" w:rsidRPr="00234609" w:rsidRDefault="00234609" w:rsidP="00234609">
      <w:pPr>
        <w:bidi/>
        <w:rPr>
          <w:rFonts w:cs="David" w:hint="cs"/>
          <w:rtl/>
        </w:rPr>
      </w:pPr>
      <w:r w:rsidRPr="00234609">
        <w:rPr>
          <w:rFonts w:cs="David" w:hint="cs"/>
          <w:u w:val="single"/>
          <w:rtl/>
        </w:rPr>
        <w:t>שר התמ</w:t>
      </w:r>
      <w:r w:rsidRPr="00234609">
        <w:rPr>
          <w:rFonts w:cs="David"/>
          <w:u w:val="single"/>
          <w:rtl/>
        </w:rPr>
        <w:t>”</w:t>
      </w:r>
      <w:r w:rsidRPr="00234609">
        <w:rPr>
          <w:rFonts w:cs="David" w:hint="cs"/>
          <w:u w:val="single"/>
          <w:rtl/>
        </w:rPr>
        <w:t>ת אלי ישי:</w:t>
      </w:r>
    </w:p>
    <w:p w14:paraId="57671D57" w14:textId="77777777" w:rsidR="00234609" w:rsidRPr="00234609" w:rsidRDefault="00234609" w:rsidP="00234609">
      <w:pPr>
        <w:bidi/>
        <w:rPr>
          <w:rFonts w:cs="David" w:hint="cs"/>
          <w:rtl/>
        </w:rPr>
      </w:pPr>
    </w:p>
    <w:p w14:paraId="29DD7E5B" w14:textId="77777777" w:rsidR="00234609" w:rsidRPr="00234609" w:rsidRDefault="00234609" w:rsidP="00234609">
      <w:pPr>
        <w:bidi/>
        <w:rPr>
          <w:rFonts w:cs="David" w:hint="cs"/>
          <w:rtl/>
        </w:rPr>
      </w:pPr>
      <w:r w:rsidRPr="00234609">
        <w:rPr>
          <w:rFonts w:cs="David" w:hint="cs"/>
          <w:rtl/>
        </w:rPr>
        <w:tab/>
        <w:t xml:space="preserve">אני חושב שמדובר בהצעת חוק חשובה מאין כמוה. תשאלו, למה הכנתי שתי הצעות חוק, האחת של אי פיטורי עובדים בשל מצב מיוחד בחירום, והשניה היא הצעת חוק לתת שיפוי סיוע למעסיקים באופן ישיר ועקיף. אני מכיר את העבודה מול האוצר. ידעתי שאם לא נעשה הפרדה, שום דבר לא יעבור. אנחנו ניגרר לעוד כמה חודשים,ובינתיים הציבור סובל סבל נורא. אני מסתובב הרבה בצפון,ואני רואה חוסר ודאות. בסופו של דבר, ברור שכולנו ניגרר ונתאים את עצמנו למצב ולצרכים האמיתיים. לכן, הצעתי הצעת חוק שאומרת לא לפטר את העובדים. ברגע שאתה אומר לא לפטר עובדים, שואלים מאיפה הכסף. לכן, הכנתי הצעת חוק מקיפה מאוד שמדברת על שיפוי מעסיקים, וגם זה הונח על שולחן הממשלה. אני מבין, שגם חה"כ איילון הציע הצעת חוק ואני מברך על כך. אני מקבל את ההצעה להגיע להבנה, אבל אני מבקש להגיע להבנה קודם לכן ולסיים את זה כמה שיותר מוקדם, על מנת למנוע תסכול וחוסר ודאות של תושבי הצפון. מספיק הם מוטרדים ועוברים חוויות לא סימפטיות. הם מוטרדים מאוד מנושא מקום העובדה שלהם. כולנו מסיירים שם ורואים את המצב. חשוב לקדם את זה מהר. אני מוכן לעזור לכם מול האוצר. </w:t>
      </w:r>
    </w:p>
    <w:p w14:paraId="3145242E" w14:textId="77777777" w:rsidR="00234609" w:rsidRPr="00234609" w:rsidRDefault="00234609" w:rsidP="00234609">
      <w:pPr>
        <w:bidi/>
        <w:rPr>
          <w:rFonts w:cs="David" w:hint="cs"/>
          <w:rtl/>
        </w:rPr>
      </w:pPr>
    </w:p>
    <w:p w14:paraId="4489B840" w14:textId="77777777" w:rsidR="00234609" w:rsidRPr="00234609" w:rsidRDefault="00234609" w:rsidP="00234609">
      <w:pPr>
        <w:bidi/>
        <w:rPr>
          <w:rFonts w:cs="David" w:hint="cs"/>
          <w:u w:val="single"/>
          <w:rtl/>
        </w:rPr>
      </w:pPr>
      <w:r w:rsidRPr="00234609">
        <w:rPr>
          <w:rFonts w:cs="David" w:hint="cs"/>
          <w:u w:val="single"/>
          <w:rtl/>
        </w:rPr>
        <w:t>אביגדור יצחקי:</w:t>
      </w:r>
    </w:p>
    <w:p w14:paraId="726E4A49" w14:textId="77777777" w:rsidR="00234609" w:rsidRPr="00234609" w:rsidRDefault="00234609" w:rsidP="00234609">
      <w:pPr>
        <w:bidi/>
        <w:rPr>
          <w:rFonts w:cs="David" w:hint="cs"/>
          <w:rtl/>
        </w:rPr>
      </w:pPr>
    </w:p>
    <w:p w14:paraId="0C24C6F6" w14:textId="77777777" w:rsidR="00234609" w:rsidRPr="00234609" w:rsidRDefault="00234609" w:rsidP="00234609">
      <w:pPr>
        <w:bidi/>
        <w:ind w:firstLine="567"/>
        <w:rPr>
          <w:rFonts w:cs="David" w:hint="cs"/>
          <w:rtl/>
        </w:rPr>
      </w:pPr>
      <w:r w:rsidRPr="00234609">
        <w:rPr>
          <w:rFonts w:cs="David" w:hint="cs"/>
          <w:rtl/>
        </w:rPr>
        <w:t xml:space="preserve">הכי חשוב שתהיה חלק מהמשא ומתן ותדאג שזה יסתיים היום. </w:t>
      </w:r>
    </w:p>
    <w:p w14:paraId="79F18954" w14:textId="77777777" w:rsidR="00234609" w:rsidRPr="00234609" w:rsidRDefault="00234609" w:rsidP="00234609">
      <w:pPr>
        <w:bidi/>
        <w:rPr>
          <w:rFonts w:cs="David" w:hint="cs"/>
          <w:rtl/>
        </w:rPr>
      </w:pPr>
    </w:p>
    <w:p w14:paraId="422E6409" w14:textId="77777777" w:rsidR="00234609" w:rsidRPr="00234609" w:rsidRDefault="00234609" w:rsidP="00234609">
      <w:pPr>
        <w:bidi/>
        <w:rPr>
          <w:rFonts w:cs="David" w:hint="cs"/>
          <w:u w:val="single"/>
          <w:rtl/>
        </w:rPr>
      </w:pPr>
    </w:p>
    <w:p w14:paraId="08C08550" w14:textId="77777777" w:rsidR="00234609" w:rsidRPr="00234609" w:rsidRDefault="00234609" w:rsidP="00234609">
      <w:pPr>
        <w:bidi/>
        <w:rPr>
          <w:rFonts w:cs="David" w:hint="cs"/>
          <w:rtl/>
        </w:rPr>
      </w:pPr>
      <w:r w:rsidRPr="00234609">
        <w:rPr>
          <w:rFonts w:cs="David" w:hint="cs"/>
          <w:u w:val="single"/>
          <w:rtl/>
        </w:rPr>
        <w:t>שר התמ</w:t>
      </w:r>
      <w:r w:rsidRPr="00234609">
        <w:rPr>
          <w:rFonts w:cs="David"/>
          <w:u w:val="single"/>
          <w:rtl/>
        </w:rPr>
        <w:t>”</w:t>
      </w:r>
      <w:r w:rsidRPr="00234609">
        <w:rPr>
          <w:rFonts w:cs="David" w:hint="cs"/>
          <w:u w:val="single"/>
          <w:rtl/>
        </w:rPr>
        <w:t>ת אלי ישי:</w:t>
      </w:r>
    </w:p>
    <w:p w14:paraId="5CC711F2" w14:textId="77777777" w:rsidR="00234609" w:rsidRPr="00234609" w:rsidRDefault="00234609" w:rsidP="00234609">
      <w:pPr>
        <w:bidi/>
        <w:rPr>
          <w:rFonts w:cs="David" w:hint="cs"/>
          <w:rtl/>
        </w:rPr>
      </w:pPr>
    </w:p>
    <w:p w14:paraId="5C08607B" w14:textId="77777777" w:rsidR="00234609" w:rsidRPr="00234609" w:rsidRDefault="00234609" w:rsidP="00234609">
      <w:pPr>
        <w:bidi/>
        <w:rPr>
          <w:rFonts w:cs="David" w:hint="cs"/>
          <w:rtl/>
        </w:rPr>
      </w:pPr>
      <w:r w:rsidRPr="00234609">
        <w:rPr>
          <w:rFonts w:cs="David" w:hint="cs"/>
          <w:rtl/>
        </w:rPr>
        <w:tab/>
        <w:t>אני מוכן. כל יום שזה נדחה, אנחנו כנבחרי ציבור לא נראים טוב.</w:t>
      </w:r>
    </w:p>
    <w:p w14:paraId="486A3A48" w14:textId="77777777" w:rsidR="00234609" w:rsidRPr="00234609" w:rsidRDefault="00234609" w:rsidP="00234609">
      <w:pPr>
        <w:bidi/>
        <w:rPr>
          <w:rFonts w:cs="David" w:hint="cs"/>
          <w:rtl/>
        </w:rPr>
      </w:pPr>
    </w:p>
    <w:p w14:paraId="2E4AAFB4" w14:textId="77777777" w:rsidR="00234609" w:rsidRPr="00234609" w:rsidRDefault="00234609" w:rsidP="00234609">
      <w:pPr>
        <w:bidi/>
        <w:rPr>
          <w:rFonts w:cs="David" w:hint="cs"/>
          <w:u w:val="single"/>
          <w:rtl/>
        </w:rPr>
      </w:pPr>
      <w:r w:rsidRPr="00234609">
        <w:rPr>
          <w:rFonts w:cs="David" w:hint="cs"/>
          <w:u w:val="single"/>
          <w:rtl/>
        </w:rPr>
        <w:t>אביגדור יצחקי:</w:t>
      </w:r>
    </w:p>
    <w:p w14:paraId="0243542D" w14:textId="77777777" w:rsidR="00234609" w:rsidRPr="00234609" w:rsidRDefault="00234609" w:rsidP="00234609">
      <w:pPr>
        <w:bidi/>
        <w:rPr>
          <w:rFonts w:cs="David" w:hint="cs"/>
          <w:rtl/>
        </w:rPr>
      </w:pPr>
    </w:p>
    <w:p w14:paraId="6C00F645" w14:textId="77777777" w:rsidR="00234609" w:rsidRPr="00234609" w:rsidRDefault="00234609" w:rsidP="00234609">
      <w:pPr>
        <w:bidi/>
        <w:rPr>
          <w:rFonts w:cs="David" w:hint="cs"/>
          <w:rtl/>
        </w:rPr>
      </w:pPr>
      <w:r w:rsidRPr="00234609">
        <w:rPr>
          <w:rFonts w:cs="David" w:hint="cs"/>
          <w:rtl/>
        </w:rPr>
        <w:tab/>
        <w:t>אתה יכול להשפיע על זה שנראה טוב. גם המעסיקים וגם ההסתדרות ביקשו את פרק הזמן הזה.</w:t>
      </w:r>
    </w:p>
    <w:p w14:paraId="7BF4B08C" w14:textId="77777777" w:rsidR="00234609" w:rsidRPr="00234609" w:rsidRDefault="00234609" w:rsidP="00234609">
      <w:pPr>
        <w:bidi/>
        <w:rPr>
          <w:rFonts w:cs="David" w:hint="cs"/>
          <w:rtl/>
        </w:rPr>
      </w:pPr>
    </w:p>
    <w:p w14:paraId="7525E8F6" w14:textId="77777777" w:rsidR="00234609" w:rsidRPr="00234609" w:rsidRDefault="00234609" w:rsidP="00234609">
      <w:pPr>
        <w:bidi/>
        <w:rPr>
          <w:rFonts w:cs="David" w:hint="cs"/>
          <w:rtl/>
        </w:rPr>
      </w:pPr>
      <w:r w:rsidRPr="00234609">
        <w:rPr>
          <w:rFonts w:cs="David" w:hint="cs"/>
          <w:u w:val="single"/>
          <w:rtl/>
        </w:rPr>
        <w:t>היו</w:t>
      </w:r>
      <w:r w:rsidRPr="00234609">
        <w:rPr>
          <w:rFonts w:cs="David"/>
          <w:u w:val="single"/>
          <w:rtl/>
        </w:rPr>
        <w:t>”</w:t>
      </w:r>
      <w:r w:rsidRPr="00234609">
        <w:rPr>
          <w:rFonts w:cs="David" w:hint="cs"/>
          <w:u w:val="single"/>
          <w:rtl/>
        </w:rPr>
        <w:t>ר רוחמה אברהם:</w:t>
      </w:r>
    </w:p>
    <w:p w14:paraId="4A671A2E" w14:textId="77777777" w:rsidR="00234609" w:rsidRPr="00234609" w:rsidRDefault="00234609" w:rsidP="00234609">
      <w:pPr>
        <w:bidi/>
        <w:rPr>
          <w:rFonts w:cs="David" w:hint="cs"/>
          <w:rtl/>
        </w:rPr>
      </w:pPr>
    </w:p>
    <w:p w14:paraId="70643771" w14:textId="77777777" w:rsidR="00234609" w:rsidRPr="00234609" w:rsidRDefault="00234609" w:rsidP="00234609">
      <w:pPr>
        <w:bidi/>
        <w:rPr>
          <w:rFonts w:cs="David" w:hint="cs"/>
          <w:rtl/>
        </w:rPr>
      </w:pPr>
      <w:r w:rsidRPr="00234609">
        <w:rPr>
          <w:rFonts w:cs="David" w:hint="cs"/>
          <w:rtl/>
        </w:rPr>
        <w:tab/>
        <w:t xml:space="preserve">אני משתדלת להביא על שולחן הוועדה הסכמות בין הקואליציה לאופוזיציה. עצם העובדה שהוועדה הצביעה פה אחד לאפשר לממשלה, להסתדרות ולמעסיקים להגיע להסכמות עד סוף השבוע ואם לא שתי ההצעות הללו יעברו ביום ראשון, מעבירה מסר חיובי. עצם העובדה שהכנסת אומרת את דברה ביחד עם הממשלה ואנחנו מגיעים להסכמות, זה טוב. אם אנחנו נותנים פתרון, שזה יהיה פתרון טוב. אנחנו מעבירים מסר היום. כן אנחנו רוצים לטפל בעובדה הזאת, כן אנחנו לא ניתן שיפטרו עובדים, כן אנחנו רוצים גם לעזור למעסיקים. זה לא בעיה שאפשר לפתור אותה מהיום להיום. לכן, הוועדה סברה שטוב היה לדחות את זה. זה בסך הכל עוד 48 שעות. זה לא כל כך קריטי. התושבים עצמם מודעים לכך שהכנסת ביחד עם הממשלה מטפלת בסוגיה הזאת. </w:t>
      </w:r>
    </w:p>
    <w:p w14:paraId="4FAFD6FF" w14:textId="77777777" w:rsidR="00234609" w:rsidRPr="00234609" w:rsidRDefault="00234609" w:rsidP="00234609">
      <w:pPr>
        <w:bidi/>
        <w:rPr>
          <w:rFonts w:cs="David" w:hint="cs"/>
          <w:rtl/>
        </w:rPr>
      </w:pPr>
    </w:p>
    <w:p w14:paraId="27D7D2AC" w14:textId="77777777" w:rsidR="00234609" w:rsidRPr="00234609" w:rsidRDefault="00234609" w:rsidP="00234609">
      <w:pPr>
        <w:bidi/>
        <w:rPr>
          <w:rFonts w:cs="David" w:hint="cs"/>
          <w:rtl/>
        </w:rPr>
      </w:pPr>
      <w:r w:rsidRPr="00234609">
        <w:rPr>
          <w:rFonts w:cs="David" w:hint="cs"/>
          <w:u w:val="single"/>
          <w:rtl/>
        </w:rPr>
        <w:t>קולט אביטל:</w:t>
      </w:r>
    </w:p>
    <w:p w14:paraId="1DB9E8C1" w14:textId="77777777" w:rsidR="00234609" w:rsidRPr="00234609" w:rsidRDefault="00234609" w:rsidP="00234609">
      <w:pPr>
        <w:bidi/>
        <w:rPr>
          <w:rFonts w:cs="David" w:hint="cs"/>
          <w:rtl/>
        </w:rPr>
      </w:pPr>
    </w:p>
    <w:p w14:paraId="0022E68B" w14:textId="77777777" w:rsidR="00234609" w:rsidRPr="00234609" w:rsidRDefault="00234609" w:rsidP="00234609">
      <w:pPr>
        <w:bidi/>
        <w:rPr>
          <w:rFonts w:cs="David" w:hint="cs"/>
          <w:rtl/>
        </w:rPr>
      </w:pPr>
      <w:r w:rsidRPr="00234609">
        <w:rPr>
          <w:rFonts w:cs="David" w:hint="cs"/>
          <w:rtl/>
        </w:rPr>
        <w:tab/>
        <w:t>אדוני השר, האם הצעות החוק מכסות את כל האזורים, כולל את חיפה?</w:t>
      </w:r>
    </w:p>
    <w:p w14:paraId="55F31F56" w14:textId="77777777" w:rsidR="00234609" w:rsidRPr="00234609" w:rsidRDefault="00234609" w:rsidP="00234609">
      <w:pPr>
        <w:bidi/>
        <w:rPr>
          <w:rFonts w:cs="David" w:hint="cs"/>
          <w:rtl/>
        </w:rPr>
      </w:pPr>
    </w:p>
    <w:p w14:paraId="6B0612F6" w14:textId="77777777" w:rsidR="00234609" w:rsidRPr="00234609" w:rsidRDefault="00234609" w:rsidP="00234609">
      <w:pPr>
        <w:bidi/>
        <w:rPr>
          <w:rFonts w:cs="David" w:hint="cs"/>
          <w:rtl/>
        </w:rPr>
      </w:pPr>
      <w:r w:rsidRPr="00234609">
        <w:rPr>
          <w:rFonts w:cs="David" w:hint="cs"/>
          <w:u w:val="single"/>
          <w:rtl/>
        </w:rPr>
        <w:t>שר התמ</w:t>
      </w:r>
      <w:r w:rsidRPr="00234609">
        <w:rPr>
          <w:rFonts w:cs="David"/>
          <w:u w:val="single"/>
          <w:rtl/>
        </w:rPr>
        <w:t>”</w:t>
      </w:r>
      <w:r w:rsidRPr="00234609">
        <w:rPr>
          <w:rFonts w:cs="David" w:hint="cs"/>
          <w:u w:val="single"/>
          <w:rtl/>
        </w:rPr>
        <w:t>ת אלי ישי:</w:t>
      </w:r>
    </w:p>
    <w:p w14:paraId="63126518" w14:textId="77777777" w:rsidR="00234609" w:rsidRPr="00234609" w:rsidRDefault="00234609" w:rsidP="00234609">
      <w:pPr>
        <w:bidi/>
        <w:rPr>
          <w:rFonts w:cs="David" w:hint="cs"/>
          <w:rtl/>
        </w:rPr>
      </w:pPr>
    </w:p>
    <w:p w14:paraId="53BD4221" w14:textId="77777777" w:rsidR="00234609" w:rsidRPr="00234609" w:rsidRDefault="00234609" w:rsidP="00234609">
      <w:pPr>
        <w:bidi/>
        <w:ind w:firstLine="567"/>
        <w:rPr>
          <w:rFonts w:cs="David" w:hint="cs"/>
          <w:rtl/>
        </w:rPr>
      </w:pPr>
      <w:r w:rsidRPr="00234609">
        <w:rPr>
          <w:rFonts w:cs="David" w:hint="cs"/>
          <w:rtl/>
        </w:rPr>
        <w:t xml:space="preserve">הצעת החוק השנייה שלי, שעוד לא אושרה בממשלה, מכסה את הכל ומאפשרת גם הוראות שעה וסמכויות שר אוצר ושר תמ"ת לסיוע. הצעת החוק השנייה שלי היא יותר מקיפה ורחבה מזאת של חה"כ איילון. </w:t>
      </w:r>
    </w:p>
    <w:p w14:paraId="1E9EC1DC" w14:textId="77777777" w:rsidR="00234609" w:rsidRPr="00234609" w:rsidRDefault="00234609" w:rsidP="00234609">
      <w:pPr>
        <w:bidi/>
        <w:rPr>
          <w:rFonts w:cs="David" w:hint="cs"/>
          <w:rtl/>
        </w:rPr>
      </w:pPr>
    </w:p>
    <w:p w14:paraId="4B7FCE8B" w14:textId="77777777" w:rsidR="00234609" w:rsidRPr="00234609" w:rsidRDefault="00234609" w:rsidP="00234609">
      <w:pPr>
        <w:bidi/>
        <w:rPr>
          <w:rFonts w:cs="David" w:hint="cs"/>
          <w:rtl/>
        </w:rPr>
      </w:pPr>
      <w:r w:rsidRPr="00234609">
        <w:rPr>
          <w:rFonts w:cs="David" w:hint="cs"/>
          <w:u w:val="single"/>
          <w:rtl/>
        </w:rPr>
        <w:t>קולט אביטל:</w:t>
      </w:r>
      <w:r w:rsidRPr="00234609">
        <w:rPr>
          <w:rFonts w:cs="David" w:hint="cs"/>
          <w:rtl/>
        </w:rPr>
        <w:t xml:space="preserve"> </w:t>
      </w:r>
    </w:p>
    <w:p w14:paraId="01237820" w14:textId="77777777" w:rsidR="00234609" w:rsidRPr="00234609" w:rsidRDefault="00234609" w:rsidP="00234609">
      <w:pPr>
        <w:bidi/>
        <w:rPr>
          <w:rFonts w:cs="David" w:hint="cs"/>
          <w:rtl/>
        </w:rPr>
      </w:pPr>
    </w:p>
    <w:p w14:paraId="48C41DFE" w14:textId="77777777" w:rsidR="00234609" w:rsidRPr="00234609" w:rsidRDefault="00234609" w:rsidP="00234609">
      <w:pPr>
        <w:bidi/>
        <w:ind w:firstLine="567"/>
        <w:rPr>
          <w:rFonts w:cs="David" w:hint="cs"/>
          <w:rtl/>
        </w:rPr>
      </w:pPr>
      <w:r w:rsidRPr="00234609">
        <w:rPr>
          <w:rFonts w:cs="David" w:hint="cs"/>
          <w:rtl/>
        </w:rPr>
        <w:t xml:space="preserve">חשוב לנו להיות מסוגלים לענות לכל אותם האנשים. </w:t>
      </w:r>
    </w:p>
    <w:p w14:paraId="26BF8639" w14:textId="77777777" w:rsidR="00234609" w:rsidRPr="00234609" w:rsidRDefault="00234609" w:rsidP="00234609">
      <w:pPr>
        <w:bidi/>
        <w:rPr>
          <w:rFonts w:cs="David" w:hint="cs"/>
          <w:rtl/>
        </w:rPr>
      </w:pPr>
    </w:p>
    <w:p w14:paraId="1C8CFBB2" w14:textId="77777777" w:rsidR="00234609" w:rsidRPr="00234609" w:rsidRDefault="00234609" w:rsidP="00234609">
      <w:pPr>
        <w:bidi/>
        <w:rPr>
          <w:rFonts w:cs="David" w:hint="cs"/>
          <w:rtl/>
        </w:rPr>
      </w:pPr>
      <w:r w:rsidRPr="00234609">
        <w:rPr>
          <w:rFonts w:cs="David" w:hint="cs"/>
          <w:u w:val="single"/>
          <w:rtl/>
        </w:rPr>
        <w:t>דוד אזולאי:</w:t>
      </w:r>
    </w:p>
    <w:p w14:paraId="67A09DF9" w14:textId="77777777" w:rsidR="00234609" w:rsidRPr="00234609" w:rsidRDefault="00234609" w:rsidP="00234609">
      <w:pPr>
        <w:bidi/>
        <w:rPr>
          <w:rFonts w:cs="David" w:hint="cs"/>
          <w:rtl/>
        </w:rPr>
      </w:pPr>
    </w:p>
    <w:p w14:paraId="17D95025" w14:textId="77777777" w:rsidR="00234609" w:rsidRPr="00234609" w:rsidRDefault="00234609" w:rsidP="00234609">
      <w:pPr>
        <w:bidi/>
        <w:rPr>
          <w:rFonts w:cs="David" w:hint="cs"/>
          <w:rtl/>
        </w:rPr>
      </w:pPr>
      <w:r w:rsidRPr="00234609">
        <w:rPr>
          <w:rFonts w:cs="David" w:hint="cs"/>
          <w:rtl/>
        </w:rPr>
        <w:tab/>
        <w:t xml:space="preserve">אדוני השר, הדבר הכי חשוב הוא שהממשלה לא תמתין ליוזמות פרטיות של חברי כנסת, ושהיא תתחיל ליזום הצעות חוק. השטח בוער ומודאג. בוא לא נחכה לראשון לחודש שאנשים לא יקבלו את תלוש המשכורת, ואז כולנו נתחיל לחפש פתרונות. </w:t>
      </w:r>
    </w:p>
    <w:p w14:paraId="06E46A7F" w14:textId="77777777" w:rsidR="00234609" w:rsidRPr="00234609" w:rsidRDefault="00234609" w:rsidP="00234609">
      <w:pPr>
        <w:bidi/>
        <w:rPr>
          <w:rFonts w:cs="David" w:hint="cs"/>
          <w:rtl/>
        </w:rPr>
      </w:pPr>
    </w:p>
    <w:p w14:paraId="03D62F74" w14:textId="77777777" w:rsidR="00234609" w:rsidRPr="00234609" w:rsidRDefault="00234609" w:rsidP="00234609">
      <w:pPr>
        <w:bidi/>
        <w:rPr>
          <w:rFonts w:cs="David" w:hint="cs"/>
          <w:rtl/>
        </w:rPr>
      </w:pPr>
      <w:r w:rsidRPr="00234609">
        <w:rPr>
          <w:rFonts w:cs="David" w:hint="cs"/>
          <w:u w:val="single"/>
          <w:rtl/>
        </w:rPr>
        <w:t>שר התמ</w:t>
      </w:r>
      <w:r w:rsidRPr="00234609">
        <w:rPr>
          <w:rFonts w:cs="David"/>
          <w:u w:val="single"/>
          <w:rtl/>
        </w:rPr>
        <w:t>”</w:t>
      </w:r>
      <w:r w:rsidRPr="00234609">
        <w:rPr>
          <w:rFonts w:cs="David" w:hint="cs"/>
          <w:u w:val="single"/>
          <w:rtl/>
        </w:rPr>
        <w:t>ת אלי ישי:</w:t>
      </w:r>
    </w:p>
    <w:p w14:paraId="4AE73A26" w14:textId="77777777" w:rsidR="00234609" w:rsidRPr="00234609" w:rsidRDefault="00234609" w:rsidP="00234609">
      <w:pPr>
        <w:bidi/>
        <w:rPr>
          <w:rFonts w:cs="David" w:hint="cs"/>
          <w:rtl/>
        </w:rPr>
      </w:pPr>
    </w:p>
    <w:p w14:paraId="23AEA8CF" w14:textId="77777777" w:rsidR="00234609" w:rsidRPr="00234609" w:rsidRDefault="00234609" w:rsidP="00234609">
      <w:pPr>
        <w:bidi/>
        <w:rPr>
          <w:rFonts w:cs="David" w:hint="cs"/>
          <w:rtl/>
        </w:rPr>
      </w:pPr>
      <w:r w:rsidRPr="00234609">
        <w:rPr>
          <w:rFonts w:cs="David" w:hint="cs"/>
          <w:rtl/>
        </w:rPr>
        <w:tab/>
        <w:t>לצערנו הרב, יש לנו נסיון רע מאירועים כאלה. לא צריך לחכות ולהיגרר, אלא לקדם את זה.</w:t>
      </w:r>
    </w:p>
    <w:p w14:paraId="7E8EE157" w14:textId="77777777" w:rsidR="00234609" w:rsidRPr="00234609" w:rsidRDefault="00234609" w:rsidP="00234609">
      <w:pPr>
        <w:bidi/>
        <w:rPr>
          <w:rFonts w:cs="David" w:hint="cs"/>
          <w:rtl/>
        </w:rPr>
      </w:pPr>
    </w:p>
    <w:p w14:paraId="4A67C622" w14:textId="77777777" w:rsidR="00234609" w:rsidRPr="00234609" w:rsidRDefault="00234609" w:rsidP="00234609">
      <w:pPr>
        <w:bidi/>
        <w:rPr>
          <w:rFonts w:cs="David" w:hint="cs"/>
          <w:rtl/>
        </w:rPr>
      </w:pPr>
      <w:r w:rsidRPr="00234609">
        <w:rPr>
          <w:rFonts w:cs="David" w:hint="cs"/>
          <w:u w:val="single"/>
          <w:rtl/>
        </w:rPr>
        <w:t>דוד אזולאי:</w:t>
      </w:r>
    </w:p>
    <w:p w14:paraId="0A28E630" w14:textId="77777777" w:rsidR="00234609" w:rsidRPr="00234609" w:rsidRDefault="00234609" w:rsidP="00234609">
      <w:pPr>
        <w:bidi/>
        <w:rPr>
          <w:rFonts w:cs="David" w:hint="cs"/>
          <w:rtl/>
        </w:rPr>
      </w:pPr>
    </w:p>
    <w:p w14:paraId="5E137F20" w14:textId="77777777" w:rsidR="00234609" w:rsidRPr="00234609" w:rsidRDefault="00234609" w:rsidP="00234609">
      <w:pPr>
        <w:bidi/>
        <w:rPr>
          <w:rFonts w:cs="David" w:hint="cs"/>
          <w:rtl/>
        </w:rPr>
      </w:pPr>
      <w:r w:rsidRPr="00234609">
        <w:rPr>
          <w:rFonts w:cs="David" w:hint="cs"/>
          <w:rtl/>
        </w:rPr>
        <w:tab/>
        <w:t xml:space="preserve">האוצר מחכה ומתפלל שמחר תהיה הפסקת אש. אז הוא יגיד שיש הפסקת אש וששום דבר לא בוער. </w:t>
      </w:r>
    </w:p>
    <w:p w14:paraId="2D00D79A" w14:textId="77777777" w:rsidR="00234609" w:rsidRPr="00234609" w:rsidRDefault="00234609" w:rsidP="00234609">
      <w:pPr>
        <w:bidi/>
        <w:rPr>
          <w:rFonts w:cs="David" w:hint="cs"/>
          <w:rtl/>
        </w:rPr>
      </w:pPr>
    </w:p>
    <w:p w14:paraId="145BF4C8" w14:textId="77777777" w:rsidR="00234609" w:rsidRPr="00234609" w:rsidRDefault="00234609" w:rsidP="00234609">
      <w:pPr>
        <w:bidi/>
        <w:rPr>
          <w:rFonts w:cs="David" w:hint="cs"/>
          <w:rtl/>
        </w:rPr>
      </w:pPr>
    </w:p>
    <w:p w14:paraId="26CA5B39" w14:textId="77777777" w:rsidR="00234609" w:rsidRPr="00234609" w:rsidRDefault="00234609" w:rsidP="00234609">
      <w:pPr>
        <w:bidi/>
        <w:rPr>
          <w:rFonts w:cs="David" w:hint="cs"/>
          <w:rtl/>
        </w:rPr>
      </w:pPr>
    </w:p>
    <w:p w14:paraId="3C1A66E2" w14:textId="77777777" w:rsidR="00234609" w:rsidRPr="00234609" w:rsidRDefault="00234609" w:rsidP="00234609">
      <w:pPr>
        <w:bidi/>
        <w:rPr>
          <w:rFonts w:cs="David" w:hint="cs"/>
          <w:rtl/>
        </w:rPr>
      </w:pPr>
      <w:r w:rsidRPr="00234609">
        <w:rPr>
          <w:rFonts w:cs="David" w:hint="cs"/>
          <w:u w:val="single"/>
          <w:rtl/>
        </w:rPr>
        <w:t>היו</w:t>
      </w:r>
      <w:r w:rsidRPr="00234609">
        <w:rPr>
          <w:rFonts w:cs="David"/>
          <w:u w:val="single"/>
          <w:rtl/>
        </w:rPr>
        <w:t>”</w:t>
      </w:r>
      <w:r w:rsidRPr="00234609">
        <w:rPr>
          <w:rFonts w:cs="David" w:hint="cs"/>
          <w:u w:val="single"/>
          <w:rtl/>
        </w:rPr>
        <w:t>ר רוחמה אברהם:</w:t>
      </w:r>
    </w:p>
    <w:p w14:paraId="5BE9C963" w14:textId="77777777" w:rsidR="00234609" w:rsidRPr="00234609" w:rsidRDefault="00234609" w:rsidP="00234609">
      <w:pPr>
        <w:bidi/>
        <w:rPr>
          <w:rFonts w:cs="David" w:hint="cs"/>
          <w:rtl/>
        </w:rPr>
      </w:pPr>
    </w:p>
    <w:p w14:paraId="32DFBA46" w14:textId="77777777" w:rsidR="00234609" w:rsidRPr="00234609" w:rsidRDefault="00234609" w:rsidP="00234609">
      <w:pPr>
        <w:bidi/>
        <w:rPr>
          <w:rFonts w:cs="David" w:hint="cs"/>
          <w:rtl/>
        </w:rPr>
      </w:pPr>
      <w:r w:rsidRPr="00234609">
        <w:rPr>
          <w:rFonts w:cs="David" w:hint="cs"/>
          <w:rtl/>
        </w:rPr>
        <w:tab/>
        <w:t xml:space="preserve">אני מודה לך, אדוני השר. אני מחזקת אותך, יישר כוח. תודה רבה, הישיבה נעולה. </w:t>
      </w:r>
    </w:p>
    <w:p w14:paraId="4BF9EB11" w14:textId="77777777" w:rsidR="00234609" w:rsidRPr="00234609" w:rsidRDefault="00234609" w:rsidP="00234609">
      <w:pPr>
        <w:bidi/>
        <w:rPr>
          <w:rFonts w:cs="David" w:hint="cs"/>
          <w:rtl/>
        </w:rPr>
      </w:pPr>
    </w:p>
    <w:p w14:paraId="4DBBCAA2" w14:textId="77777777" w:rsidR="00234609" w:rsidRPr="00234609" w:rsidRDefault="00234609" w:rsidP="00234609">
      <w:pPr>
        <w:bidi/>
        <w:rPr>
          <w:rFonts w:cs="David" w:hint="cs"/>
          <w:u w:val="single"/>
          <w:rtl/>
        </w:rPr>
      </w:pPr>
      <w:r w:rsidRPr="00234609">
        <w:rPr>
          <w:rFonts w:cs="David" w:hint="cs"/>
          <w:u w:val="single"/>
          <w:rtl/>
        </w:rPr>
        <w:t xml:space="preserve">הישיבה ננעלה בשעה 13:45 </w:t>
      </w:r>
    </w:p>
    <w:p w14:paraId="3859926D" w14:textId="77777777" w:rsidR="00234609" w:rsidRPr="00234609" w:rsidRDefault="00234609" w:rsidP="00234609">
      <w:pPr>
        <w:bidi/>
        <w:rPr>
          <w:rFonts w:cs="David"/>
        </w:rPr>
      </w:pPr>
    </w:p>
    <w:p w14:paraId="5F5336D0" w14:textId="77777777" w:rsidR="00552A80" w:rsidRPr="00234609" w:rsidRDefault="00552A80" w:rsidP="00234609">
      <w:pPr>
        <w:bidi/>
        <w:rPr>
          <w:rFonts w:cs="David"/>
        </w:rPr>
      </w:pPr>
    </w:p>
    <w:sectPr w:rsidR="00552A80" w:rsidRPr="00234609" w:rsidSect="00234609">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B3BF7" w14:textId="77777777" w:rsidR="00897927" w:rsidRDefault="00897927">
      <w:r>
        <w:separator/>
      </w:r>
    </w:p>
  </w:endnote>
  <w:endnote w:type="continuationSeparator" w:id="0">
    <w:p w14:paraId="3F5BAF28" w14:textId="77777777" w:rsidR="00897927" w:rsidRDefault="00897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AB3E3" w14:textId="77777777" w:rsidR="00897927" w:rsidRDefault="00897927">
      <w:r>
        <w:separator/>
      </w:r>
    </w:p>
  </w:footnote>
  <w:footnote w:type="continuationSeparator" w:id="0">
    <w:p w14:paraId="5B8DE3B1" w14:textId="77777777" w:rsidR="00897927" w:rsidRDefault="008979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B3BED" w14:textId="77777777" w:rsidR="00897927" w:rsidRDefault="00897927">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4A66D5EE" w14:textId="77777777" w:rsidR="00897927" w:rsidRDefault="00897927">
    <w:pPr>
      <w:pStyle w:val="Header"/>
      <w:ind w:right="360"/>
      <w:jc w:val="both"/>
      <w:rPr>
        <w:rtl/>
      </w:rPr>
    </w:pPr>
  </w:p>
  <w:p w14:paraId="6629D557" w14:textId="77777777" w:rsidR="00897927" w:rsidRDefault="00897927"/>
  <w:p w14:paraId="6DEA4830" w14:textId="77777777" w:rsidR="00897927" w:rsidRDefault="00897927"/>
  <w:p w14:paraId="4FE0549E" w14:textId="77777777" w:rsidR="00897927" w:rsidRDefault="00897927"/>
  <w:p w14:paraId="6C1B22EA" w14:textId="77777777" w:rsidR="00897927" w:rsidRDefault="00897927"/>
  <w:p w14:paraId="68174BF7" w14:textId="77777777" w:rsidR="00897927" w:rsidRDefault="00897927"/>
  <w:p w14:paraId="60CA1E5E" w14:textId="77777777" w:rsidR="00897927" w:rsidRDefault="00897927"/>
  <w:p w14:paraId="44FBDB9B" w14:textId="77777777" w:rsidR="00897927" w:rsidRDefault="00897927"/>
  <w:p w14:paraId="0D24B2E3" w14:textId="77777777" w:rsidR="00897927" w:rsidRDefault="00897927"/>
  <w:p w14:paraId="53EF5F51" w14:textId="77777777" w:rsidR="00897927" w:rsidRDefault="0089792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5E5ED" w14:textId="77777777" w:rsidR="00897927" w:rsidRDefault="00897927">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10927637" w14:textId="77777777" w:rsidR="00897927" w:rsidRDefault="00897927">
    <w:pPr>
      <w:pStyle w:val="Header"/>
      <w:ind w:right="360"/>
      <w:jc w:val="both"/>
      <w:rPr>
        <w:rFonts w:hint="cs"/>
        <w:rtl/>
      </w:rPr>
    </w:pPr>
    <w:r>
      <w:rPr>
        <w:rtl/>
      </w:rPr>
      <w:t>ועדת</w:t>
    </w:r>
    <w:r>
      <w:rPr>
        <w:rFonts w:hint="cs"/>
        <w:rtl/>
      </w:rPr>
      <w:t xml:space="preserve"> הכנסת </w:t>
    </w:r>
  </w:p>
  <w:p w14:paraId="5DCDC989" w14:textId="77777777" w:rsidR="00897927" w:rsidRDefault="00897927">
    <w:pPr>
      <w:pStyle w:val="Header"/>
      <w:ind w:right="360"/>
      <w:jc w:val="both"/>
      <w:rPr>
        <w:rStyle w:val="PageNumber"/>
        <w:rFonts w:hint="cs"/>
        <w:rtl/>
      </w:rPr>
    </w:pPr>
    <w:r>
      <w:rPr>
        <w:rFonts w:hint="cs"/>
        <w:rtl/>
      </w:rPr>
      <w:t>25.07.2006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46085פרוטוקול_ישיבת_ועדה.doc"/>
    <w:docVar w:name="StartMode" w:val="3"/>
  </w:docVars>
  <w:rsids>
    <w:rsidRoot w:val="00272816"/>
    <w:rsid w:val="00234609"/>
    <w:rsid w:val="00272816"/>
    <w:rsid w:val="00552A80"/>
    <w:rsid w:val="00897927"/>
    <w:rsid w:val="00965806"/>
    <w:rsid w:val="00CB1F2A"/>
    <w:rsid w:val="00EF60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9504A25"/>
  <w15:chartTrackingRefBased/>
  <w15:docId w15:val="{95DC71B2-23E6-4463-A0C3-D02D31256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234609"/>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rsid w:val="00234609"/>
    <w:pPr>
      <w:keepNext/>
      <w:overflowPunct w:val="0"/>
      <w:autoSpaceDE w:val="0"/>
      <w:autoSpaceDN w:val="0"/>
      <w:bidi/>
      <w:adjustRightInd w:val="0"/>
      <w:jc w:val="center"/>
      <w:textAlignment w:val="baseline"/>
      <w:outlineLvl w:val="7"/>
    </w:pPr>
    <w:rPr>
      <w:rFonts w:cs="David"/>
      <w:b/>
      <w:bCs/>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34609"/>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234609"/>
  </w:style>
  <w:style w:type="paragraph" w:styleId="BodyText">
    <w:name w:val="Body Text"/>
    <w:basedOn w:val="Normal"/>
    <w:rsid w:val="00234609"/>
    <w:pPr>
      <w:tabs>
        <w:tab w:val="left" w:pos="1221"/>
      </w:tabs>
      <w:overflowPunct w:val="0"/>
      <w:autoSpaceDE w:val="0"/>
      <w:autoSpaceDN w:val="0"/>
      <w:bidi/>
      <w:adjustRightInd w:val="0"/>
      <w:jc w:val="both"/>
      <w:textAlignment w:val="baseline"/>
    </w:pPr>
    <w:rPr>
      <w:rFonts w:cs="David"/>
      <w:b/>
      <w:bCs/>
      <w:sz w:val="22"/>
      <w:u w:val="single"/>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2212</Words>
  <Characters>12611</Characters>
  <Application>Microsoft Office Word</Application>
  <DocSecurity>0</DocSecurity>
  <Lines>105</Lines>
  <Paragraphs>29</Paragraphs>
  <ScaleCrop>false</ScaleCrop>
  <HeadingPairs>
    <vt:vector size="2" baseType="variant">
      <vt:variant>
        <vt:lpstr>שם</vt:lpstr>
      </vt:variant>
      <vt:variant>
        <vt:i4>1</vt:i4>
      </vt:variant>
    </vt:vector>
  </HeadingPairs>
  <TitlesOfParts>
    <vt:vector size="1" baseType="lpstr">
      <vt:lpstr>הכנסת השבע-עשרה</vt:lpstr>
    </vt:vector>
  </TitlesOfParts>
  <Company>Liraz</Company>
  <LinksUpToDate>false</LinksUpToDate>
  <CharactersWithSpaces>14794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השבע-עשרה</dc:title>
  <dc:subject/>
  <dc:creator>Knesset</dc:creator>
  <cp:keywords/>
  <dc:description/>
  <cp:lastModifiedBy>Ghanem Mohammad</cp:lastModifiedBy>
  <cp:revision>2</cp:revision>
  <cp:lastPrinted>1601-01-01T00:00:00Z</cp:lastPrinted>
  <dcterms:created xsi:type="dcterms:W3CDTF">2022-07-09T13:22:00Z</dcterms:created>
  <dcterms:modified xsi:type="dcterms:W3CDTF">2022-07-09T13:22:00Z</dcterms:modified>
</cp:coreProperties>
</file>