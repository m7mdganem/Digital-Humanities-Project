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ABFC3" w14:textId="77777777" w:rsidR="00C652F5" w:rsidRPr="00C652F5" w:rsidRDefault="00C652F5" w:rsidP="00C652F5">
      <w:pPr>
        <w:pStyle w:val="Heading5"/>
        <w:jc w:val="left"/>
        <w:rPr>
          <w:b/>
          <w:bCs/>
          <w:rtl/>
        </w:rPr>
      </w:pPr>
      <w:r w:rsidRPr="00C652F5">
        <w:rPr>
          <w:b/>
          <w:bCs/>
          <w:rtl/>
        </w:rPr>
        <w:t xml:space="preserve">הכנסת </w:t>
      </w:r>
      <w:r w:rsidRPr="00C652F5">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C652F5">
        <w:rPr>
          <w:b/>
          <w:bCs/>
          <w:rtl/>
        </w:rPr>
        <w:tab/>
        <w:t>נוסח לא מתוקן</w:t>
      </w:r>
    </w:p>
    <w:p w14:paraId="260B9E97" w14:textId="77777777" w:rsidR="00C652F5" w:rsidRPr="00C652F5" w:rsidRDefault="00C652F5" w:rsidP="00C652F5">
      <w:pPr>
        <w:bidi/>
        <w:rPr>
          <w:rFonts w:cs="David"/>
          <w:b/>
          <w:bCs/>
          <w:rtl/>
        </w:rPr>
      </w:pPr>
      <w:r w:rsidRPr="00C652F5">
        <w:rPr>
          <w:rFonts w:cs="David"/>
          <w:b/>
          <w:bCs/>
          <w:rtl/>
        </w:rPr>
        <w:t xml:space="preserve">מושב </w:t>
      </w:r>
      <w:r w:rsidRPr="00C652F5">
        <w:rPr>
          <w:rFonts w:cs="David" w:hint="cs"/>
          <w:b/>
          <w:bCs/>
          <w:rtl/>
        </w:rPr>
        <w:t>ראשון</w:t>
      </w:r>
    </w:p>
    <w:p w14:paraId="26CFDF59" w14:textId="77777777" w:rsidR="00C652F5" w:rsidRPr="00C652F5" w:rsidRDefault="00C652F5" w:rsidP="00C652F5">
      <w:pPr>
        <w:bidi/>
        <w:rPr>
          <w:rFonts w:cs="David"/>
          <w:b/>
          <w:bCs/>
          <w:rtl/>
        </w:rPr>
      </w:pPr>
    </w:p>
    <w:p w14:paraId="0FB820AB" w14:textId="77777777" w:rsidR="00C652F5" w:rsidRPr="00C652F5" w:rsidRDefault="00C652F5" w:rsidP="00C652F5">
      <w:pPr>
        <w:bidi/>
        <w:rPr>
          <w:rFonts w:cs="David"/>
          <w:b/>
          <w:bCs/>
          <w:rtl/>
        </w:rPr>
      </w:pPr>
    </w:p>
    <w:p w14:paraId="25C9F09A" w14:textId="77777777" w:rsidR="00C652F5" w:rsidRPr="00C652F5" w:rsidRDefault="00C652F5" w:rsidP="00C652F5">
      <w:pPr>
        <w:bidi/>
        <w:jc w:val="center"/>
        <w:rPr>
          <w:rFonts w:cs="David" w:hint="cs"/>
          <w:b/>
          <w:bCs/>
          <w:rtl/>
        </w:rPr>
      </w:pPr>
      <w:r w:rsidRPr="00C652F5">
        <w:rPr>
          <w:rFonts w:cs="David"/>
          <w:b/>
          <w:bCs/>
          <w:rtl/>
        </w:rPr>
        <w:t>פרוטוקול מס'</w:t>
      </w:r>
      <w:r w:rsidRPr="00C652F5">
        <w:rPr>
          <w:rFonts w:cs="David" w:hint="cs"/>
          <w:b/>
          <w:bCs/>
          <w:rtl/>
        </w:rPr>
        <w:t xml:space="preserve"> 12</w:t>
      </w:r>
    </w:p>
    <w:p w14:paraId="4F200B6D" w14:textId="77777777" w:rsidR="00C652F5" w:rsidRPr="00C652F5" w:rsidRDefault="00C652F5" w:rsidP="00C652F5">
      <w:pPr>
        <w:bidi/>
        <w:jc w:val="center"/>
        <w:rPr>
          <w:rFonts w:cs="David" w:hint="cs"/>
          <w:b/>
          <w:bCs/>
          <w:rtl/>
        </w:rPr>
      </w:pPr>
      <w:r w:rsidRPr="00C652F5">
        <w:rPr>
          <w:rFonts w:cs="David" w:hint="cs"/>
          <w:b/>
          <w:bCs/>
          <w:rtl/>
        </w:rPr>
        <w:t>מישיבת ועדת הכנסת</w:t>
      </w:r>
    </w:p>
    <w:p w14:paraId="1B633961" w14:textId="77777777" w:rsidR="00C652F5" w:rsidRPr="00C652F5" w:rsidRDefault="00C652F5" w:rsidP="00C652F5">
      <w:pPr>
        <w:pStyle w:val="Heading8"/>
        <w:rPr>
          <w:rFonts w:hint="cs"/>
          <w:rtl/>
        </w:rPr>
      </w:pPr>
      <w:r w:rsidRPr="00C652F5">
        <w:rPr>
          <w:rFonts w:hint="cs"/>
          <w:rtl/>
        </w:rPr>
        <w:t>יום שני, ט"ז בסיוון התשס"ו (12 ביוני 2006), שעה 10:30</w:t>
      </w:r>
    </w:p>
    <w:p w14:paraId="489CFD7A" w14:textId="77777777" w:rsidR="00C652F5" w:rsidRPr="00C652F5" w:rsidRDefault="00C652F5" w:rsidP="00C652F5">
      <w:pPr>
        <w:bidi/>
        <w:rPr>
          <w:rFonts w:cs="David"/>
          <w:b/>
          <w:bCs/>
          <w:rtl/>
        </w:rPr>
      </w:pPr>
    </w:p>
    <w:p w14:paraId="49B516D9" w14:textId="77777777" w:rsidR="00C652F5" w:rsidRPr="00C652F5" w:rsidRDefault="00C652F5" w:rsidP="00C652F5">
      <w:pPr>
        <w:tabs>
          <w:tab w:val="left" w:pos="1221"/>
        </w:tabs>
        <w:bidi/>
        <w:rPr>
          <w:rFonts w:cs="David" w:hint="cs"/>
          <w:rtl/>
        </w:rPr>
      </w:pPr>
      <w:r w:rsidRPr="00C652F5">
        <w:rPr>
          <w:rFonts w:cs="David"/>
          <w:b/>
          <w:bCs/>
          <w:u w:val="single"/>
          <w:rtl/>
        </w:rPr>
        <w:t>סדר היום</w:t>
      </w:r>
      <w:r w:rsidRPr="00C652F5">
        <w:rPr>
          <w:rFonts w:cs="David"/>
          <w:rtl/>
        </w:rPr>
        <w:t>:</w:t>
      </w:r>
      <w:r w:rsidRPr="00C652F5">
        <w:rPr>
          <w:rFonts w:cs="David" w:hint="cs"/>
          <w:rtl/>
        </w:rPr>
        <w:t xml:space="preserve"> </w:t>
      </w:r>
    </w:p>
    <w:p w14:paraId="433A6164" w14:textId="77777777" w:rsidR="00C652F5" w:rsidRPr="00C652F5" w:rsidRDefault="00C652F5" w:rsidP="00C652F5">
      <w:pPr>
        <w:tabs>
          <w:tab w:val="left" w:pos="1221"/>
        </w:tabs>
        <w:bidi/>
        <w:rPr>
          <w:rFonts w:cs="David" w:hint="cs"/>
          <w:rtl/>
        </w:rPr>
      </w:pPr>
    </w:p>
    <w:p w14:paraId="31B71C03" w14:textId="77777777" w:rsidR="00C652F5" w:rsidRPr="00C652F5" w:rsidRDefault="00C652F5" w:rsidP="00C652F5">
      <w:pPr>
        <w:numPr>
          <w:ilvl w:val="0"/>
          <w:numId w:val="1"/>
        </w:numPr>
        <w:tabs>
          <w:tab w:val="left" w:pos="1221"/>
        </w:tabs>
        <w:overflowPunct w:val="0"/>
        <w:autoSpaceDE w:val="0"/>
        <w:autoSpaceDN w:val="0"/>
        <w:bidi/>
        <w:adjustRightInd w:val="0"/>
        <w:ind w:right="0"/>
        <w:jc w:val="both"/>
        <w:textAlignment w:val="baseline"/>
        <w:rPr>
          <w:rFonts w:cs="David" w:hint="cs"/>
          <w:rtl/>
        </w:rPr>
      </w:pPr>
      <w:r w:rsidRPr="00C652F5">
        <w:rPr>
          <w:rFonts w:cs="David" w:hint="cs"/>
          <w:rtl/>
        </w:rPr>
        <w:t xml:space="preserve">הצעה לסדר היום של חבר הכנסת יעקב מרגי בנושא: כניסה לחדרה של חברת הכנסת רוחמה אברהם. </w:t>
      </w:r>
    </w:p>
    <w:p w14:paraId="58BA5B08" w14:textId="77777777" w:rsidR="00C652F5" w:rsidRPr="00C652F5" w:rsidRDefault="00C652F5" w:rsidP="00C652F5">
      <w:pPr>
        <w:numPr>
          <w:ilvl w:val="0"/>
          <w:numId w:val="1"/>
        </w:numPr>
        <w:tabs>
          <w:tab w:val="left" w:pos="1221"/>
        </w:tabs>
        <w:overflowPunct w:val="0"/>
        <w:autoSpaceDE w:val="0"/>
        <w:autoSpaceDN w:val="0"/>
        <w:bidi/>
        <w:adjustRightInd w:val="0"/>
        <w:ind w:right="0"/>
        <w:jc w:val="both"/>
        <w:textAlignment w:val="baseline"/>
        <w:rPr>
          <w:rFonts w:cs="David" w:hint="cs"/>
        </w:rPr>
      </w:pPr>
      <w:r w:rsidRPr="00C652F5">
        <w:rPr>
          <w:rFonts w:cs="David" w:hint="cs"/>
          <w:rtl/>
        </w:rPr>
        <w:t xml:space="preserve">מסגרת הדיון בהצעה להביע אי אמון בממשלה. </w:t>
      </w:r>
    </w:p>
    <w:p w14:paraId="004327BD" w14:textId="77777777" w:rsidR="00C652F5" w:rsidRPr="00C652F5" w:rsidRDefault="00C652F5" w:rsidP="00C652F5">
      <w:pPr>
        <w:numPr>
          <w:ilvl w:val="0"/>
          <w:numId w:val="1"/>
        </w:numPr>
        <w:tabs>
          <w:tab w:val="left" w:pos="1221"/>
        </w:tabs>
        <w:overflowPunct w:val="0"/>
        <w:autoSpaceDE w:val="0"/>
        <w:autoSpaceDN w:val="0"/>
        <w:bidi/>
        <w:adjustRightInd w:val="0"/>
        <w:ind w:right="0"/>
        <w:jc w:val="both"/>
        <w:textAlignment w:val="baseline"/>
        <w:rPr>
          <w:rFonts w:cs="David" w:hint="cs"/>
        </w:rPr>
      </w:pPr>
      <w:r w:rsidRPr="00C652F5">
        <w:rPr>
          <w:rFonts w:cs="David" w:hint="cs"/>
          <w:rtl/>
        </w:rPr>
        <w:t xml:space="preserve">ישיבות ועדות הכנסת. </w:t>
      </w:r>
    </w:p>
    <w:p w14:paraId="2B582B5E" w14:textId="77777777" w:rsidR="00C652F5" w:rsidRPr="00C652F5" w:rsidRDefault="00C652F5" w:rsidP="00C652F5">
      <w:pPr>
        <w:numPr>
          <w:ilvl w:val="0"/>
          <w:numId w:val="1"/>
        </w:numPr>
        <w:tabs>
          <w:tab w:val="left" w:pos="1221"/>
        </w:tabs>
        <w:overflowPunct w:val="0"/>
        <w:autoSpaceDE w:val="0"/>
        <w:autoSpaceDN w:val="0"/>
        <w:bidi/>
        <w:adjustRightInd w:val="0"/>
        <w:ind w:right="0"/>
        <w:jc w:val="both"/>
        <w:textAlignment w:val="baseline"/>
        <w:rPr>
          <w:rFonts w:cs="David" w:hint="cs"/>
        </w:rPr>
      </w:pPr>
      <w:r w:rsidRPr="00C652F5">
        <w:rPr>
          <w:rFonts w:cs="David" w:hint="cs"/>
          <w:rtl/>
        </w:rPr>
        <w:t xml:space="preserve">הקמת ועדות לעניין מסוים </w:t>
      </w:r>
      <w:r w:rsidRPr="00C652F5">
        <w:rPr>
          <w:rFonts w:cs="David"/>
          <w:rtl/>
        </w:rPr>
        <w:t>–</w:t>
      </w:r>
      <w:r w:rsidRPr="00C652F5">
        <w:rPr>
          <w:rFonts w:cs="David" w:hint="cs"/>
          <w:rtl/>
        </w:rPr>
        <w:t xml:space="preserve"> לפי סעי ף 17 לתקנון הכנסת: </w:t>
      </w:r>
    </w:p>
    <w:p w14:paraId="70848758" w14:textId="77777777" w:rsidR="00C652F5" w:rsidRPr="00C652F5" w:rsidRDefault="00C652F5" w:rsidP="00C652F5">
      <w:pPr>
        <w:tabs>
          <w:tab w:val="left" w:pos="1221"/>
        </w:tabs>
        <w:bidi/>
        <w:ind w:left="150"/>
        <w:rPr>
          <w:rFonts w:cs="David" w:hint="cs"/>
        </w:rPr>
      </w:pPr>
      <w:r w:rsidRPr="00C652F5">
        <w:rPr>
          <w:rFonts w:cs="David" w:hint="cs"/>
          <w:rtl/>
        </w:rPr>
        <w:tab/>
        <w:t xml:space="preserve"> א. הוועדה למאבק בנגע הסמים.</w:t>
      </w:r>
    </w:p>
    <w:p w14:paraId="27492D29" w14:textId="77777777" w:rsidR="00C652F5" w:rsidRPr="00C652F5" w:rsidRDefault="00C652F5" w:rsidP="00C652F5">
      <w:pPr>
        <w:tabs>
          <w:tab w:val="left" w:pos="1221"/>
        </w:tabs>
        <w:bidi/>
        <w:rPr>
          <w:rFonts w:cs="David" w:hint="cs"/>
          <w:rtl/>
        </w:rPr>
      </w:pPr>
      <w:r w:rsidRPr="00C652F5">
        <w:rPr>
          <w:rFonts w:cs="David" w:hint="cs"/>
          <w:rtl/>
        </w:rPr>
        <w:tab/>
        <w:t xml:space="preserve"> ב.  הוועדה לבחינת בעיות העובדים הזרים. </w:t>
      </w:r>
    </w:p>
    <w:p w14:paraId="3D5650D7" w14:textId="77777777" w:rsidR="00C652F5" w:rsidRPr="00C652F5" w:rsidRDefault="00C652F5" w:rsidP="00C652F5">
      <w:pPr>
        <w:numPr>
          <w:ilvl w:val="0"/>
          <w:numId w:val="1"/>
        </w:numPr>
        <w:tabs>
          <w:tab w:val="left" w:pos="1221"/>
        </w:tabs>
        <w:overflowPunct w:val="0"/>
        <w:autoSpaceDE w:val="0"/>
        <w:autoSpaceDN w:val="0"/>
        <w:bidi/>
        <w:adjustRightInd w:val="0"/>
        <w:ind w:right="0"/>
        <w:jc w:val="both"/>
        <w:textAlignment w:val="baseline"/>
        <w:rPr>
          <w:rFonts w:cs="David" w:hint="cs"/>
        </w:rPr>
      </w:pPr>
      <w:r w:rsidRPr="00C652F5">
        <w:rPr>
          <w:rFonts w:cs="David" w:hint="cs"/>
          <w:rtl/>
        </w:rPr>
        <w:t xml:space="preserve">העברה מוועדה לוועדה </w:t>
      </w:r>
      <w:r w:rsidRPr="00C652F5">
        <w:rPr>
          <w:rFonts w:cs="David"/>
          <w:rtl/>
        </w:rPr>
        <w:t>–</w:t>
      </w:r>
      <w:r w:rsidRPr="00C652F5">
        <w:rPr>
          <w:rFonts w:cs="David" w:hint="cs"/>
          <w:rtl/>
        </w:rPr>
        <w:t xml:space="preserve"> בקשת יו"ר ועדת הפנים ואיכות הסביבה להעביר את ההצעה לסדר היום בנושא: "תכנית סיוע להצלת "עיר הכרמל" (דלית אל כרמל-עוספיא)" (מס' 209)</w:t>
      </w:r>
    </w:p>
    <w:p w14:paraId="336824DE" w14:textId="77777777" w:rsidR="00C652F5" w:rsidRPr="00C652F5" w:rsidRDefault="00C652F5" w:rsidP="00C652F5">
      <w:pPr>
        <w:tabs>
          <w:tab w:val="left" w:pos="1221"/>
        </w:tabs>
        <w:bidi/>
        <w:ind w:left="510"/>
        <w:rPr>
          <w:rFonts w:cs="David" w:hint="cs"/>
          <w:rtl/>
        </w:rPr>
      </w:pPr>
      <w:r w:rsidRPr="00C652F5">
        <w:rPr>
          <w:rFonts w:cs="David" w:hint="cs"/>
          <w:rtl/>
        </w:rPr>
        <w:t xml:space="preserve">מוועדת הכספים לדיון בוועדת הפנים ואיכות הסביבה. </w:t>
      </w:r>
    </w:p>
    <w:p w14:paraId="3D5B2D8B" w14:textId="77777777" w:rsidR="00C652F5" w:rsidRPr="00C652F5" w:rsidRDefault="00C652F5" w:rsidP="00C652F5">
      <w:pPr>
        <w:tabs>
          <w:tab w:val="left" w:pos="1221"/>
        </w:tabs>
        <w:bidi/>
        <w:ind w:left="150"/>
        <w:rPr>
          <w:rFonts w:cs="David" w:hint="cs"/>
          <w:rtl/>
        </w:rPr>
      </w:pPr>
    </w:p>
    <w:p w14:paraId="6DEEFF9D" w14:textId="77777777" w:rsidR="00C652F5" w:rsidRPr="00C652F5" w:rsidRDefault="00C652F5" w:rsidP="00C652F5">
      <w:pPr>
        <w:tabs>
          <w:tab w:val="left" w:pos="1221"/>
        </w:tabs>
        <w:bidi/>
        <w:ind w:left="150"/>
        <w:rPr>
          <w:rFonts w:cs="David" w:hint="cs"/>
          <w:rtl/>
        </w:rPr>
      </w:pPr>
      <w:r w:rsidRPr="00C652F5">
        <w:rPr>
          <w:rFonts w:cs="David" w:hint="cs"/>
          <w:rtl/>
        </w:rPr>
        <w:t xml:space="preserve"> </w:t>
      </w:r>
      <w:r w:rsidRPr="00C652F5">
        <w:rPr>
          <w:rFonts w:cs="David" w:hint="cs"/>
          <w:rtl/>
        </w:rPr>
        <w:tab/>
        <w:t xml:space="preserve"> </w:t>
      </w:r>
    </w:p>
    <w:p w14:paraId="04D12D3D" w14:textId="77777777" w:rsidR="00C652F5" w:rsidRPr="00C652F5" w:rsidRDefault="00C652F5" w:rsidP="00C652F5">
      <w:pPr>
        <w:bidi/>
        <w:rPr>
          <w:rFonts w:cs="David"/>
          <w:b/>
          <w:bCs/>
          <w:u w:val="single"/>
          <w:rtl/>
        </w:rPr>
      </w:pPr>
      <w:r w:rsidRPr="00C652F5">
        <w:rPr>
          <w:rFonts w:cs="David"/>
          <w:b/>
          <w:bCs/>
          <w:u w:val="single"/>
          <w:rtl/>
        </w:rPr>
        <w:t>נכחו</w:t>
      </w:r>
      <w:r w:rsidRPr="00C652F5">
        <w:rPr>
          <w:rFonts w:cs="David"/>
          <w:rtl/>
        </w:rPr>
        <w:t>:</w:t>
      </w:r>
    </w:p>
    <w:p w14:paraId="67C132BB" w14:textId="77777777" w:rsidR="00C652F5" w:rsidRPr="00C652F5" w:rsidRDefault="00C652F5" w:rsidP="00C652F5">
      <w:pPr>
        <w:tabs>
          <w:tab w:val="left" w:pos="1788"/>
        </w:tabs>
        <w:bidi/>
        <w:rPr>
          <w:rFonts w:cs="David"/>
          <w:rtl/>
        </w:rPr>
      </w:pPr>
      <w:r w:rsidRPr="00C652F5">
        <w:rPr>
          <w:rFonts w:cs="David"/>
          <w:b/>
          <w:bCs/>
          <w:u w:val="single"/>
          <w:rtl/>
        </w:rPr>
        <w:t>חברי הוועדה</w:t>
      </w:r>
      <w:r w:rsidRPr="00C652F5">
        <w:rPr>
          <w:rFonts w:cs="David"/>
          <w:rtl/>
        </w:rPr>
        <w:t>:</w:t>
      </w:r>
    </w:p>
    <w:p w14:paraId="79C42B43" w14:textId="77777777" w:rsidR="00C652F5" w:rsidRPr="00C652F5" w:rsidRDefault="00C652F5" w:rsidP="00C652F5">
      <w:pPr>
        <w:bidi/>
        <w:rPr>
          <w:rFonts w:cs="David" w:hint="cs"/>
          <w:rtl/>
        </w:rPr>
      </w:pPr>
    </w:p>
    <w:p w14:paraId="75BCA8CA" w14:textId="77777777" w:rsidR="00C652F5" w:rsidRPr="00C652F5" w:rsidRDefault="00C652F5" w:rsidP="00C652F5">
      <w:pPr>
        <w:bidi/>
        <w:rPr>
          <w:rFonts w:cs="David" w:hint="cs"/>
          <w:rtl/>
        </w:rPr>
      </w:pPr>
      <w:r w:rsidRPr="00C652F5">
        <w:rPr>
          <w:rFonts w:cs="David" w:hint="cs"/>
          <w:rtl/>
        </w:rPr>
        <w:t>היו"ר רוחמה אברהם</w:t>
      </w:r>
    </w:p>
    <w:p w14:paraId="61A44C89" w14:textId="77777777" w:rsidR="00C652F5" w:rsidRPr="00C652F5" w:rsidRDefault="00C652F5" w:rsidP="00C652F5">
      <w:pPr>
        <w:bidi/>
        <w:rPr>
          <w:rFonts w:cs="David" w:hint="cs"/>
          <w:rtl/>
        </w:rPr>
      </w:pPr>
      <w:r w:rsidRPr="00C652F5">
        <w:rPr>
          <w:rFonts w:cs="David" w:hint="cs"/>
          <w:rtl/>
        </w:rPr>
        <w:t>דוד אזולאי</w:t>
      </w:r>
    </w:p>
    <w:p w14:paraId="7719070C" w14:textId="77777777" w:rsidR="00C652F5" w:rsidRPr="00C652F5" w:rsidRDefault="00C652F5" w:rsidP="00C652F5">
      <w:pPr>
        <w:bidi/>
        <w:rPr>
          <w:rFonts w:cs="David" w:hint="cs"/>
          <w:rtl/>
        </w:rPr>
      </w:pPr>
      <w:r w:rsidRPr="00C652F5">
        <w:rPr>
          <w:rFonts w:cs="David" w:hint="cs"/>
          <w:rtl/>
        </w:rPr>
        <w:t>אורי אריאל</w:t>
      </w:r>
    </w:p>
    <w:p w14:paraId="16304B0D" w14:textId="77777777" w:rsidR="00C652F5" w:rsidRPr="00C652F5" w:rsidRDefault="00C652F5" w:rsidP="00C652F5">
      <w:pPr>
        <w:bidi/>
        <w:rPr>
          <w:rFonts w:cs="David" w:hint="cs"/>
          <w:rtl/>
        </w:rPr>
      </w:pPr>
      <w:r w:rsidRPr="00C652F5">
        <w:rPr>
          <w:rFonts w:cs="David" w:hint="cs"/>
          <w:rtl/>
        </w:rPr>
        <w:t>זהבה גלאון</w:t>
      </w:r>
    </w:p>
    <w:p w14:paraId="55BBF695" w14:textId="77777777" w:rsidR="00C652F5" w:rsidRPr="00C652F5" w:rsidRDefault="00C652F5" w:rsidP="00C652F5">
      <w:pPr>
        <w:bidi/>
        <w:rPr>
          <w:rFonts w:cs="David" w:hint="cs"/>
          <w:rtl/>
        </w:rPr>
      </w:pPr>
      <w:r w:rsidRPr="00C652F5">
        <w:rPr>
          <w:rFonts w:cs="David" w:hint="cs"/>
          <w:rtl/>
        </w:rPr>
        <w:t>מגלי והבה</w:t>
      </w:r>
    </w:p>
    <w:p w14:paraId="26EF8933" w14:textId="77777777" w:rsidR="00C652F5" w:rsidRPr="00C652F5" w:rsidRDefault="00C652F5" w:rsidP="00C652F5">
      <w:pPr>
        <w:bidi/>
        <w:rPr>
          <w:rFonts w:cs="David" w:hint="cs"/>
          <w:rtl/>
        </w:rPr>
      </w:pPr>
      <w:r w:rsidRPr="00C652F5">
        <w:rPr>
          <w:rFonts w:cs="David" w:hint="cs"/>
          <w:rtl/>
        </w:rPr>
        <w:t>נדיה חילו</w:t>
      </w:r>
    </w:p>
    <w:p w14:paraId="4E6F1F8D" w14:textId="77777777" w:rsidR="00C652F5" w:rsidRPr="00C652F5" w:rsidRDefault="00C652F5" w:rsidP="00C652F5">
      <w:pPr>
        <w:bidi/>
        <w:rPr>
          <w:rFonts w:cs="David" w:hint="cs"/>
          <w:rtl/>
        </w:rPr>
      </w:pPr>
      <w:r w:rsidRPr="00C652F5">
        <w:rPr>
          <w:rFonts w:cs="David" w:hint="cs"/>
          <w:rtl/>
        </w:rPr>
        <w:t>שי חרמש</w:t>
      </w:r>
    </w:p>
    <w:p w14:paraId="181A3CA4" w14:textId="77777777" w:rsidR="00C652F5" w:rsidRPr="00C652F5" w:rsidRDefault="00C652F5" w:rsidP="00C652F5">
      <w:pPr>
        <w:bidi/>
        <w:rPr>
          <w:rFonts w:cs="David" w:hint="cs"/>
          <w:rtl/>
        </w:rPr>
      </w:pPr>
      <w:r w:rsidRPr="00C652F5">
        <w:rPr>
          <w:rFonts w:cs="David" w:hint="cs"/>
          <w:rtl/>
        </w:rPr>
        <w:t>אחמד טיבי</w:t>
      </w:r>
    </w:p>
    <w:p w14:paraId="41951FF1" w14:textId="77777777" w:rsidR="00C652F5" w:rsidRPr="00C652F5" w:rsidRDefault="00C652F5" w:rsidP="00C652F5">
      <w:pPr>
        <w:bidi/>
        <w:rPr>
          <w:rFonts w:cs="David" w:hint="cs"/>
          <w:rtl/>
        </w:rPr>
      </w:pPr>
      <w:r w:rsidRPr="00C652F5">
        <w:rPr>
          <w:rFonts w:cs="David" w:hint="cs"/>
          <w:rtl/>
        </w:rPr>
        <w:t>אביגדור יצחקי</w:t>
      </w:r>
    </w:p>
    <w:p w14:paraId="10F73B84" w14:textId="77777777" w:rsidR="00C652F5" w:rsidRPr="00C652F5" w:rsidRDefault="00C652F5" w:rsidP="00C652F5">
      <w:pPr>
        <w:bidi/>
        <w:rPr>
          <w:rFonts w:cs="David" w:hint="cs"/>
          <w:rtl/>
        </w:rPr>
      </w:pPr>
      <w:r w:rsidRPr="00C652F5">
        <w:rPr>
          <w:rFonts w:cs="David" w:hint="cs"/>
          <w:rtl/>
        </w:rPr>
        <w:t>גאלב מג'אדלה</w:t>
      </w:r>
    </w:p>
    <w:p w14:paraId="77B2FE0F" w14:textId="77777777" w:rsidR="00C652F5" w:rsidRPr="00C652F5" w:rsidRDefault="00C652F5" w:rsidP="00C652F5">
      <w:pPr>
        <w:bidi/>
        <w:rPr>
          <w:rFonts w:cs="David" w:hint="cs"/>
          <w:rtl/>
        </w:rPr>
      </w:pPr>
      <w:r w:rsidRPr="00C652F5">
        <w:rPr>
          <w:rFonts w:cs="David" w:hint="cs"/>
          <w:rtl/>
        </w:rPr>
        <w:t>יורם מרציאנו</w:t>
      </w:r>
    </w:p>
    <w:p w14:paraId="28C96DC0" w14:textId="77777777" w:rsidR="00C652F5" w:rsidRPr="00C652F5" w:rsidRDefault="00C652F5" w:rsidP="00C652F5">
      <w:pPr>
        <w:bidi/>
        <w:rPr>
          <w:rFonts w:cs="David" w:hint="cs"/>
          <w:rtl/>
        </w:rPr>
      </w:pPr>
      <w:r w:rsidRPr="00C652F5">
        <w:rPr>
          <w:rFonts w:cs="David" w:hint="cs"/>
          <w:rtl/>
        </w:rPr>
        <w:t>יעקב ליצמן</w:t>
      </w:r>
    </w:p>
    <w:p w14:paraId="52843298" w14:textId="77777777" w:rsidR="00C652F5" w:rsidRPr="00C652F5" w:rsidRDefault="00C652F5" w:rsidP="00C652F5">
      <w:pPr>
        <w:bidi/>
        <w:rPr>
          <w:rFonts w:cs="David" w:hint="cs"/>
          <w:rtl/>
        </w:rPr>
      </w:pPr>
      <w:r w:rsidRPr="00C652F5">
        <w:rPr>
          <w:rFonts w:cs="David" w:hint="cs"/>
          <w:rtl/>
        </w:rPr>
        <w:t>יעקב מרגי</w:t>
      </w:r>
    </w:p>
    <w:p w14:paraId="3495D4E0" w14:textId="77777777" w:rsidR="00C652F5" w:rsidRPr="00C652F5" w:rsidRDefault="00C652F5" w:rsidP="00C652F5">
      <w:pPr>
        <w:bidi/>
        <w:rPr>
          <w:rFonts w:cs="David" w:hint="cs"/>
          <w:rtl/>
        </w:rPr>
      </w:pPr>
      <w:r w:rsidRPr="00C652F5">
        <w:rPr>
          <w:rFonts w:cs="David" w:hint="cs"/>
          <w:rtl/>
        </w:rPr>
        <w:t>אפרים סנה</w:t>
      </w:r>
    </w:p>
    <w:p w14:paraId="73145F2D" w14:textId="77777777" w:rsidR="00C652F5" w:rsidRPr="00C652F5" w:rsidRDefault="00C652F5" w:rsidP="00C652F5">
      <w:pPr>
        <w:bidi/>
        <w:rPr>
          <w:rFonts w:cs="David" w:hint="cs"/>
          <w:rtl/>
        </w:rPr>
      </w:pPr>
      <w:r w:rsidRPr="00C652F5">
        <w:rPr>
          <w:rFonts w:cs="David" w:hint="cs"/>
          <w:rtl/>
        </w:rPr>
        <w:t>גדעון סער</w:t>
      </w:r>
    </w:p>
    <w:p w14:paraId="6F943E53" w14:textId="77777777" w:rsidR="00C652F5" w:rsidRPr="00C652F5" w:rsidRDefault="00C652F5" w:rsidP="00C652F5">
      <w:pPr>
        <w:bidi/>
        <w:rPr>
          <w:rFonts w:cs="David" w:hint="cs"/>
          <w:rtl/>
        </w:rPr>
      </w:pPr>
      <w:r w:rsidRPr="00C652F5">
        <w:rPr>
          <w:rFonts w:cs="David" w:hint="cs"/>
          <w:rtl/>
        </w:rPr>
        <w:t>מאיר פרוש</w:t>
      </w:r>
    </w:p>
    <w:p w14:paraId="2527F575" w14:textId="77777777" w:rsidR="00C652F5" w:rsidRPr="00C652F5" w:rsidRDefault="00C652F5" w:rsidP="00C652F5">
      <w:pPr>
        <w:bidi/>
        <w:rPr>
          <w:rFonts w:cs="David" w:hint="cs"/>
          <w:rtl/>
        </w:rPr>
      </w:pPr>
      <w:r w:rsidRPr="00C652F5">
        <w:rPr>
          <w:rFonts w:cs="David" w:hint="cs"/>
          <w:rtl/>
        </w:rPr>
        <w:t>ראובן ריבלין</w:t>
      </w:r>
    </w:p>
    <w:p w14:paraId="0900545C" w14:textId="77777777" w:rsidR="00C652F5" w:rsidRPr="00C652F5" w:rsidRDefault="00C652F5" w:rsidP="00C652F5">
      <w:pPr>
        <w:bidi/>
        <w:rPr>
          <w:rFonts w:cs="David"/>
          <w:rtl/>
        </w:rPr>
      </w:pPr>
    </w:p>
    <w:p w14:paraId="6CB11281" w14:textId="77777777" w:rsidR="00C652F5" w:rsidRPr="00C652F5" w:rsidRDefault="00C652F5" w:rsidP="00C652F5">
      <w:pPr>
        <w:tabs>
          <w:tab w:val="left" w:pos="1788"/>
          <w:tab w:val="left" w:pos="3631"/>
        </w:tabs>
        <w:bidi/>
        <w:rPr>
          <w:rFonts w:cs="David" w:hint="cs"/>
          <w:rtl/>
        </w:rPr>
      </w:pPr>
      <w:r w:rsidRPr="00C652F5">
        <w:rPr>
          <w:rFonts w:cs="David"/>
          <w:b/>
          <w:bCs/>
          <w:u w:val="single"/>
          <w:rtl/>
        </w:rPr>
        <w:t>מוזמנים</w:t>
      </w:r>
      <w:r w:rsidRPr="00C652F5">
        <w:rPr>
          <w:rFonts w:cs="David"/>
          <w:rtl/>
        </w:rPr>
        <w:t>:</w:t>
      </w:r>
    </w:p>
    <w:p w14:paraId="601FCAD5" w14:textId="77777777" w:rsidR="00C652F5" w:rsidRPr="00C652F5" w:rsidRDefault="00C652F5" w:rsidP="00C652F5">
      <w:pPr>
        <w:bidi/>
        <w:rPr>
          <w:rFonts w:cs="David"/>
          <w:rtl/>
        </w:rPr>
      </w:pPr>
    </w:p>
    <w:p w14:paraId="3EB543D7" w14:textId="77777777" w:rsidR="00C652F5" w:rsidRPr="00C652F5" w:rsidRDefault="00C652F5" w:rsidP="00C652F5">
      <w:pPr>
        <w:bidi/>
        <w:rPr>
          <w:rFonts w:cs="David" w:hint="cs"/>
          <w:rtl/>
        </w:rPr>
      </w:pPr>
      <w:r w:rsidRPr="00C652F5">
        <w:rPr>
          <w:rFonts w:cs="David" w:hint="cs"/>
          <w:rtl/>
        </w:rPr>
        <w:t>מר אבי בלשניקוב</w:t>
      </w:r>
      <w:r w:rsidRPr="00C652F5">
        <w:rPr>
          <w:rFonts w:cs="David" w:hint="cs"/>
          <w:rtl/>
        </w:rPr>
        <w:tab/>
        <w:t>- מנכ"ל הכנסת</w:t>
      </w:r>
    </w:p>
    <w:p w14:paraId="4AF86F9D" w14:textId="77777777" w:rsidR="00C652F5" w:rsidRPr="00C652F5" w:rsidRDefault="00C652F5" w:rsidP="00C652F5">
      <w:pPr>
        <w:bidi/>
        <w:rPr>
          <w:rFonts w:cs="David" w:hint="cs"/>
          <w:rtl/>
        </w:rPr>
      </w:pPr>
      <w:r w:rsidRPr="00C652F5">
        <w:rPr>
          <w:rFonts w:cs="David" w:hint="cs"/>
          <w:rtl/>
        </w:rPr>
        <w:t>אריה האן</w:t>
      </w:r>
      <w:r w:rsidRPr="00C652F5">
        <w:rPr>
          <w:rFonts w:cs="David" w:hint="cs"/>
          <w:rtl/>
        </w:rPr>
        <w:tab/>
      </w:r>
      <w:r w:rsidRPr="00C652F5">
        <w:rPr>
          <w:rFonts w:cs="David" w:hint="cs"/>
          <w:rtl/>
        </w:rPr>
        <w:tab/>
        <w:t>- מזכיר הכנסת</w:t>
      </w:r>
    </w:p>
    <w:p w14:paraId="37DEB214" w14:textId="77777777" w:rsidR="00C652F5" w:rsidRPr="00C652F5" w:rsidRDefault="00C652F5" w:rsidP="00C652F5">
      <w:pPr>
        <w:bidi/>
        <w:rPr>
          <w:rFonts w:cs="David" w:hint="cs"/>
          <w:rtl/>
        </w:rPr>
      </w:pPr>
      <w:r w:rsidRPr="00C652F5">
        <w:rPr>
          <w:rFonts w:cs="David" w:hint="cs"/>
          <w:rtl/>
        </w:rPr>
        <w:t>דוד לב</w:t>
      </w:r>
      <w:r w:rsidRPr="00C652F5">
        <w:rPr>
          <w:rFonts w:cs="David" w:hint="cs"/>
          <w:rtl/>
        </w:rPr>
        <w:tab/>
      </w:r>
      <w:r w:rsidRPr="00C652F5">
        <w:rPr>
          <w:rFonts w:cs="David" w:hint="cs"/>
          <w:rtl/>
        </w:rPr>
        <w:tab/>
        <w:t>- סגן מזכיר הכנסת</w:t>
      </w:r>
    </w:p>
    <w:p w14:paraId="75626D26" w14:textId="77777777" w:rsidR="00C652F5" w:rsidRPr="00C652F5" w:rsidRDefault="00C652F5" w:rsidP="00C652F5">
      <w:pPr>
        <w:bidi/>
        <w:rPr>
          <w:rFonts w:cs="David"/>
          <w:rtl/>
        </w:rPr>
      </w:pPr>
    </w:p>
    <w:p w14:paraId="5C023A5F" w14:textId="77777777" w:rsidR="00C652F5" w:rsidRPr="00C652F5" w:rsidRDefault="00C652F5" w:rsidP="00C652F5">
      <w:pPr>
        <w:tabs>
          <w:tab w:val="left" w:pos="1930"/>
        </w:tabs>
        <w:bidi/>
        <w:rPr>
          <w:rFonts w:cs="David" w:hint="cs"/>
          <w:rtl/>
        </w:rPr>
      </w:pPr>
      <w:r w:rsidRPr="00C652F5">
        <w:rPr>
          <w:rFonts w:cs="David"/>
          <w:b/>
          <w:bCs/>
          <w:u w:val="single"/>
          <w:rtl/>
        </w:rPr>
        <w:t>יוע</w:t>
      </w:r>
      <w:r w:rsidRPr="00C652F5">
        <w:rPr>
          <w:rFonts w:cs="David" w:hint="cs"/>
          <w:b/>
          <w:bCs/>
          <w:u w:val="single"/>
          <w:rtl/>
        </w:rPr>
        <w:t>צת</w:t>
      </w:r>
      <w:r w:rsidRPr="00C652F5">
        <w:rPr>
          <w:rFonts w:cs="David"/>
          <w:b/>
          <w:bCs/>
          <w:u w:val="single"/>
          <w:rtl/>
        </w:rPr>
        <w:t xml:space="preserve"> משפטי</w:t>
      </w:r>
      <w:r w:rsidRPr="00C652F5">
        <w:rPr>
          <w:rFonts w:cs="David" w:hint="cs"/>
          <w:b/>
          <w:bCs/>
          <w:u w:val="single"/>
          <w:rtl/>
        </w:rPr>
        <w:t>ת</w:t>
      </w:r>
      <w:r w:rsidRPr="00C652F5">
        <w:rPr>
          <w:rFonts w:cs="David"/>
          <w:rtl/>
        </w:rPr>
        <w:t>:</w:t>
      </w:r>
      <w:r w:rsidRPr="00C652F5">
        <w:rPr>
          <w:rFonts w:cs="David" w:hint="cs"/>
          <w:rtl/>
        </w:rPr>
        <w:t xml:space="preserve"> ארבל אסטרחיאן</w:t>
      </w:r>
    </w:p>
    <w:p w14:paraId="5C863A2F" w14:textId="77777777" w:rsidR="00C652F5" w:rsidRPr="00C652F5" w:rsidRDefault="00C652F5" w:rsidP="00C652F5">
      <w:pPr>
        <w:bidi/>
        <w:rPr>
          <w:rFonts w:cs="David"/>
          <w:rtl/>
        </w:rPr>
      </w:pPr>
    </w:p>
    <w:p w14:paraId="2472F797" w14:textId="77777777" w:rsidR="00C652F5" w:rsidRPr="00C652F5" w:rsidRDefault="00C652F5" w:rsidP="00C652F5">
      <w:pPr>
        <w:tabs>
          <w:tab w:val="left" w:pos="1930"/>
        </w:tabs>
        <w:bidi/>
        <w:rPr>
          <w:rFonts w:cs="David" w:hint="cs"/>
          <w:b/>
          <w:bCs/>
          <w:rtl/>
        </w:rPr>
      </w:pPr>
      <w:r w:rsidRPr="00C652F5">
        <w:rPr>
          <w:rFonts w:cs="David"/>
          <w:b/>
          <w:bCs/>
          <w:u w:val="single"/>
          <w:rtl/>
        </w:rPr>
        <w:t>מנהלת הוועדה</w:t>
      </w:r>
      <w:r w:rsidRPr="00C652F5">
        <w:rPr>
          <w:rFonts w:cs="David"/>
          <w:rtl/>
        </w:rPr>
        <w:t>:</w:t>
      </w:r>
      <w:r w:rsidRPr="00C652F5">
        <w:rPr>
          <w:rFonts w:cs="David" w:hint="cs"/>
          <w:rtl/>
        </w:rPr>
        <w:t xml:space="preserve"> אתי בן-יוסף</w:t>
      </w:r>
    </w:p>
    <w:p w14:paraId="69911F83" w14:textId="77777777" w:rsidR="00C652F5" w:rsidRPr="00C652F5" w:rsidRDefault="00C652F5" w:rsidP="00C652F5">
      <w:pPr>
        <w:bidi/>
        <w:rPr>
          <w:rFonts w:cs="David"/>
          <w:rtl/>
        </w:rPr>
      </w:pPr>
    </w:p>
    <w:p w14:paraId="7F72E59D" w14:textId="77777777" w:rsidR="00C652F5" w:rsidRPr="00C652F5" w:rsidRDefault="00C652F5" w:rsidP="00C652F5">
      <w:pPr>
        <w:tabs>
          <w:tab w:val="left" w:pos="1930"/>
        </w:tabs>
        <w:bidi/>
        <w:rPr>
          <w:rFonts w:cs="David" w:hint="cs"/>
          <w:rtl/>
        </w:rPr>
      </w:pPr>
      <w:r w:rsidRPr="00C652F5">
        <w:rPr>
          <w:rFonts w:cs="David" w:hint="cs"/>
          <w:b/>
          <w:bCs/>
          <w:u w:val="single"/>
          <w:rtl/>
        </w:rPr>
        <w:t>רשמת פרלמנטרית</w:t>
      </w:r>
      <w:r w:rsidRPr="00C652F5">
        <w:rPr>
          <w:rFonts w:cs="David"/>
          <w:rtl/>
        </w:rPr>
        <w:t>:</w:t>
      </w:r>
      <w:r w:rsidRPr="00C652F5">
        <w:rPr>
          <w:rFonts w:cs="David" w:hint="cs"/>
          <w:rtl/>
        </w:rPr>
        <w:t xml:space="preserve"> סיגל גורדון </w:t>
      </w:r>
      <w:r w:rsidRPr="00C652F5">
        <w:rPr>
          <w:rFonts w:cs="David" w:hint="cs"/>
          <w:rtl/>
        </w:rPr>
        <w:tab/>
      </w:r>
    </w:p>
    <w:p w14:paraId="75DFAFFE" w14:textId="77777777" w:rsidR="00C652F5" w:rsidRPr="00C652F5" w:rsidRDefault="00C652F5" w:rsidP="00C652F5">
      <w:pPr>
        <w:bidi/>
        <w:rPr>
          <w:rFonts w:cs="David" w:hint="cs"/>
          <w:b/>
          <w:bCs/>
          <w:rtl/>
        </w:rPr>
      </w:pPr>
    </w:p>
    <w:p w14:paraId="216F9C23" w14:textId="77777777" w:rsidR="00C652F5" w:rsidRPr="00C652F5" w:rsidRDefault="00C652F5" w:rsidP="00C652F5">
      <w:pPr>
        <w:pStyle w:val="Heading5"/>
        <w:jc w:val="left"/>
        <w:rPr>
          <w:rFonts w:hint="cs"/>
          <w:rtl/>
        </w:rPr>
      </w:pPr>
    </w:p>
    <w:p w14:paraId="51C59DBE" w14:textId="77777777" w:rsidR="00C652F5" w:rsidRPr="00C652F5" w:rsidRDefault="00C652F5" w:rsidP="00C652F5">
      <w:pPr>
        <w:bidi/>
        <w:rPr>
          <w:rFonts w:cs="David" w:hint="cs"/>
          <w:rtl/>
        </w:rPr>
      </w:pPr>
    </w:p>
    <w:p w14:paraId="25415040" w14:textId="77777777" w:rsidR="00C652F5" w:rsidRPr="00C652F5" w:rsidRDefault="00C652F5" w:rsidP="00C652F5">
      <w:pPr>
        <w:pStyle w:val="Heading9"/>
        <w:rPr>
          <w:rFonts w:hint="cs"/>
          <w:rtl/>
        </w:rPr>
      </w:pPr>
      <w:r w:rsidRPr="00C652F5">
        <w:rPr>
          <w:rFonts w:hint="cs"/>
          <w:rtl/>
        </w:rPr>
        <w:lastRenderedPageBreak/>
        <w:t>הצעה לסדר היום של חה"כ יעקב מרגי בנושא: כניסה לחדרה של חברת הכנסת רוחמה אברהם</w:t>
      </w:r>
    </w:p>
    <w:p w14:paraId="55B07300" w14:textId="77777777" w:rsidR="00C652F5" w:rsidRPr="00C652F5" w:rsidRDefault="00C652F5" w:rsidP="00C652F5">
      <w:pPr>
        <w:bidi/>
        <w:rPr>
          <w:rFonts w:cs="David" w:hint="cs"/>
          <w:b/>
          <w:bCs/>
          <w:u w:val="single"/>
          <w:rtl/>
        </w:rPr>
      </w:pPr>
    </w:p>
    <w:p w14:paraId="6D38B957" w14:textId="77777777" w:rsidR="00C652F5" w:rsidRPr="00C652F5" w:rsidRDefault="00C652F5" w:rsidP="00C652F5">
      <w:pPr>
        <w:bidi/>
        <w:rPr>
          <w:rFonts w:cs="David" w:hint="cs"/>
          <w:b/>
          <w:bCs/>
          <w:u w:val="single"/>
          <w:rtl/>
        </w:rPr>
      </w:pPr>
    </w:p>
    <w:p w14:paraId="342B1F7D" w14:textId="77777777" w:rsidR="00C652F5" w:rsidRPr="00C652F5" w:rsidRDefault="00C652F5" w:rsidP="00C652F5">
      <w:pPr>
        <w:bidi/>
        <w:rPr>
          <w:rFonts w:cs="David" w:hint="cs"/>
          <w:rtl/>
        </w:rPr>
      </w:pPr>
      <w:r w:rsidRPr="00C652F5">
        <w:rPr>
          <w:rFonts w:cs="David" w:hint="cs"/>
          <w:u w:val="single"/>
          <w:rtl/>
        </w:rPr>
        <w:t>היו"ר רוחמה אברהם:</w:t>
      </w:r>
    </w:p>
    <w:p w14:paraId="7563D300" w14:textId="77777777" w:rsidR="00C652F5" w:rsidRPr="00C652F5" w:rsidRDefault="00C652F5" w:rsidP="00C652F5">
      <w:pPr>
        <w:bidi/>
        <w:rPr>
          <w:rFonts w:cs="David" w:hint="cs"/>
          <w:rtl/>
        </w:rPr>
      </w:pPr>
    </w:p>
    <w:p w14:paraId="11A2A9FA" w14:textId="77777777" w:rsidR="00C652F5" w:rsidRPr="00C652F5" w:rsidRDefault="00C652F5" w:rsidP="00C652F5">
      <w:pPr>
        <w:bidi/>
        <w:rPr>
          <w:rFonts w:cs="David" w:hint="cs"/>
          <w:rtl/>
        </w:rPr>
      </w:pPr>
      <w:r w:rsidRPr="00C652F5">
        <w:rPr>
          <w:rFonts w:cs="David" w:hint="cs"/>
          <w:rtl/>
        </w:rPr>
        <w:tab/>
        <w:t xml:space="preserve">בוקר טוב לכולם, אני מתכבדת לפתוח את ישיבת ועדת הכנסת. הנושא הראשון על סדר היום, הצעה לסדר היום של חבר הכנסת יעקב מרגי. </w:t>
      </w:r>
    </w:p>
    <w:p w14:paraId="285FA2C7" w14:textId="77777777" w:rsidR="00C652F5" w:rsidRPr="00C652F5" w:rsidRDefault="00C652F5" w:rsidP="00C652F5">
      <w:pPr>
        <w:bidi/>
        <w:rPr>
          <w:rFonts w:cs="David" w:hint="cs"/>
          <w:rtl/>
        </w:rPr>
      </w:pPr>
    </w:p>
    <w:p w14:paraId="77F486A7" w14:textId="77777777" w:rsidR="00C652F5" w:rsidRPr="00C652F5" w:rsidRDefault="00C652F5" w:rsidP="00C652F5">
      <w:pPr>
        <w:bidi/>
        <w:rPr>
          <w:rFonts w:cs="David" w:hint="cs"/>
          <w:rtl/>
        </w:rPr>
      </w:pPr>
      <w:r w:rsidRPr="00C652F5">
        <w:rPr>
          <w:rFonts w:cs="David" w:hint="cs"/>
          <w:u w:val="single"/>
          <w:rtl/>
        </w:rPr>
        <w:t>יעקב מרגי:</w:t>
      </w:r>
    </w:p>
    <w:p w14:paraId="7ADEB71D" w14:textId="77777777" w:rsidR="00C652F5" w:rsidRPr="00C652F5" w:rsidRDefault="00C652F5" w:rsidP="00C652F5">
      <w:pPr>
        <w:bidi/>
        <w:rPr>
          <w:rFonts w:cs="David" w:hint="cs"/>
          <w:rtl/>
        </w:rPr>
      </w:pPr>
    </w:p>
    <w:p w14:paraId="4D23DCE1" w14:textId="77777777" w:rsidR="00C652F5" w:rsidRPr="00C652F5" w:rsidRDefault="00C652F5" w:rsidP="00C652F5">
      <w:pPr>
        <w:bidi/>
        <w:rPr>
          <w:rFonts w:cs="David" w:hint="cs"/>
          <w:rtl/>
        </w:rPr>
      </w:pPr>
      <w:r w:rsidRPr="00C652F5">
        <w:rPr>
          <w:rFonts w:cs="David" w:hint="cs"/>
          <w:rtl/>
        </w:rPr>
        <w:tab/>
        <w:t xml:space="preserve">בעקבות השמועות שהתרוצצו בתקשורת בעניין כניסה לחדרה של חברת הכנסת רוחמה אברהם, אני מציע שוועדת הכנסת תבדוק את הנושא, כמו כן, שחברת הכנסת רוחמה אברהם תפסול עצמה לשבת בוועדה. </w:t>
      </w:r>
    </w:p>
    <w:p w14:paraId="73DD7BA0" w14:textId="77777777" w:rsidR="00C652F5" w:rsidRPr="00C652F5" w:rsidRDefault="00C652F5" w:rsidP="00C652F5">
      <w:pPr>
        <w:bidi/>
        <w:rPr>
          <w:rFonts w:cs="David" w:hint="cs"/>
          <w:rtl/>
        </w:rPr>
      </w:pPr>
    </w:p>
    <w:p w14:paraId="12DCABCE" w14:textId="77777777" w:rsidR="00C652F5" w:rsidRPr="00C652F5" w:rsidRDefault="00C652F5" w:rsidP="00C652F5">
      <w:pPr>
        <w:bidi/>
        <w:rPr>
          <w:rFonts w:cs="David" w:hint="cs"/>
          <w:rtl/>
        </w:rPr>
      </w:pPr>
      <w:r w:rsidRPr="00C652F5">
        <w:rPr>
          <w:rFonts w:cs="David" w:hint="cs"/>
          <w:u w:val="single"/>
          <w:rtl/>
        </w:rPr>
        <w:t>אפרים סנה:</w:t>
      </w:r>
    </w:p>
    <w:p w14:paraId="36B7A8EC" w14:textId="77777777" w:rsidR="00C652F5" w:rsidRPr="00C652F5" w:rsidRDefault="00C652F5" w:rsidP="00C652F5">
      <w:pPr>
        <w:bidi/>
        <w:rPr>
          <w:rFonts w:cs="David" w:hint="cs"/>
          <w:rtl/>
        </w:rPr>
      </w:pPr>
    </w:p>
    <w:p w14:paraId="3ED82A38" w14:textId="77777777" w:rsidR="00C652F5" w:rsidRPr="00C652F5" w:rsidRDefault="00C652F5" w:rsidP="00C652F5">
      <w:pPr>
        <w:bidi/>
        <w:rPr>
          <w:rFonts w:cs="David" w:hint="cs"/>
          <w:rtl/>
        </w:rPr>
      </w:pPr>
      <w:r w:rsidRPr="00C652F5">
        <w:rPr>
          <w:rFonts w:cs="David" w:hint="cs"/>
          <w:rtl/>
        </w:rPr>
        <w:tab/>
        <w:t xml:space="preserve">אולי ועדת האתיקה. </w:t>
      </w:r>
    </w:p>
    <w:p w14:paraId="05D880F0" w14:textId="77777777" w:rsidR="00C652F5" w:rsidRPr="00C652F5" w:rsidRDefault="00C652F5" w:rsidP="00C652F5">
      <w:pPr>
        <w:bidi/>
        <w:rPr>
          <w:rFonts w:cs="David" w:hint="cs"/>
          <w:rtl/>
        </w:rPr>
      </w:pPr>
    </w:p>
    <w:p w14:paraId="5DD71B74" w14:textId="77777777" w:rsidR="00C652F5" w:rsidRPr="00C652F5" w:rsidRDefault="00C652F5" w:rsidP="00C652F5">
      <w:pPr>
        <w:bidi/>
        <w:rPr>
          <w:rFonts w:cs="David" w:hint="cs"/>
          <w:rtl/>
        </w:rPr>
      </w:pPr>
      <w:r w:rsidRPr="00C652F5">
        <w:rPr>
          <w:rFonts w:cs="David" w:hint="cs"/>
          <w:u w:val="single"/>
          <w:rtl/>
        </w:rPr>
        <w:t>יעקב מרגי:</w:t>
      </w:r>
    </w:p>
    <w:p w14:paraId="204507AF" w14:textId="77777777" w:rsidR="00C652F5" w:rsidRPr="00C652F5" w:rsidRDefault="00C652F5" w:rsidP="00C652F5">
      <w:pPr>
        <w:bidi/>
        <w:rPr>
          <w:rFonts w:cs="David" w:hint="cs"/>
          <w:rtl/>
        </w:rPr>
      </w:pPr>
    </w:p>
    <w:p w14:paraId="1344968C" w14:textId="77777777" w:rsidR="00C652F5" w:rsidRPr="00C652F5" w:rsidRDefault="00C652F5" w:rsidP="00C652F5">
      <w:pPr>
        <w:bidi/>
        <w:rPr>
          <w:rFonts w:cs="David" w:hint="cs"/>
          <w:rtl/>
        </w:rPr>
      </w:pPr>
      <w:r w:rsidRPr="00C652F5">
        <w:rPr>
          <w:rFonts w:cs="David" w:hint="cs"/>
          <w:rtl/>
        </w:rPr>
        <w:tab/>
        <w:t xml:space="preserve">מדובר בנושאים הקשורים לניהול הכנסת ולכן אני חושב שוועדת הכנסת צריכה לדון בנושא. </w:t>
      </w:r>
    </w:p>
    <w:p w14:paraId="495047C2" w14:textId="77777777" w:rsidR="00C652F5" w:rsidRPr="00C652F5" w:rsidRDefault="00C652F5" w:rsidP="00C652F5">
      <w:pPr>
        <w:bidi/>
        <w:rPr>
          <w:rFonts w:cs="David" w:hint="cs"/>
          <w:rtl/>
        </w:rPr>
      </w:pPr>
    </w:p>
    <w:p w14:paraId="27DDC195" w14:textId="77777777" w:rsidR="00C652F5" w:rsidRPr="00C652F5" w:rsidRDefault="00C652F5" w:rsidP="00C652F5">
      <w:pPr>
        <w:bidi/>
        <w:rPr>
          <w:rFonts w:cs="David" w:hint="cs"/>
          <w:rtl/>
        </w:rPr>
      </w:pPr>
      <w:r w:rsidRPr="00C652F5">
        <w:rPr>
          <w:rFonts w:cs="David" w:hint="cs"/>
          <w:u w:val="single"/>
          <w:rtl/>
        </w:rPr>
        <w:t>אביגדור יצחקי:</w:t>
      </w:r>
    </w:p>
    <w:p w14:paraId="01583E62" w14:textId="77777777" w:rsidR="00C652F5" w:rsidRPr="00C652F5" w:rsidRDefault="00C652F5" w:rsidP="00C652F5">
      <w:pPr>
        <w:bidi/>
        <w:rPr>
          <w:rFonts w:cs="David" w:hint="cs"/>
          <w:rtl/>
        </w:rPr>
      </w:pPr>
    </w:p>
    <w:p w14:paraId="315DF37E" w14:textId="77777777" w:rsidR="00C652F5" w:rsidRPr="00C652F5" w:rsidRDefault="00C652F5" w:rsidP="00C652F5">
      <w:pPr>
        <w:bidi/>
        <w:rPr>
          <w:rFonts w:cs="David" w:hint="cs"/>
          <w:rtl/>
        </w:rPr>
      </w:pPr>
      <w:r w:rsidRPr="00C652F5">
        <w:rPr>
          <w:rFonts w:cs="David" w:hint="cs"/>
          <w:rtl/>
        </w:rPr>
        <w:tab/>
        <w:t xml:space="preserve">ראשית, הסדרנים בבית הזה צריכים להיות רגישים יותר בפתיחת חדרים. </w:t>
      </w:r>
    </w:p>
    <w:p w14:paraId="7C5303F5" w14:textId="77777777" w:rsidR="00C652F5" w:rsidRPr="00C652F5" w:rsidRDefault="00C652F5" w:rsidP="00C652F5">
      <w:pPr>
        <w:bidi/>
        <w:rPr>
          <w:rFonts w:cs="David" w:hint="cs"/>
          <w:rtl/>
        </w:rPr>
      </w:pPr>
    </w:p>
    <w:p w14:paraId="17CBDBE2" w14:textId="77777777" w:rsidR="00C652F5" w:rsidRPr="00C652F5" w:rsidRDefault="00C652F5" w:rsidP="00C652F5">
      <w:pPr>
        <w:bidi/>
        <w:rPr>
          <w:rFonts w:cs="David" w:hint="cs"/>
          <w:rtl/>
        </w:rPr>
      </w:pPr>
      <w:r w:rsidRPr="00C652F5">
        <w:rPr>
          <w:rFonts w:cs="David" w:hint="cs"/>
          <w:u w:val="single"/>
          <w:rtl/>
        </w:rPr>
        <w:t>היו"ר רוחמה אברהם:</w:t>
      </w:r>
    </w:p>
    <w:p w14:paraId="02BF315E" w14:textId="77777777" w:rsidR="00C652F5" w:rsidRPr="00C652F5" w:rsidRDefault="00C652F5" w:rsidP="00C652F5">
      <w:pPr>
        <w:bidi/>
        <w:rPr>
          <w:rFonts w:cs="David" w:hint="cs"/>
          <w:rtl/>
        </w:rPr>
      </w:pPr>
    </w:p>
    <w:p w14:paraId="7BD58277" w14:textId="77777777" w:rsidR="00C652F5" w:rsidRPr="00C652F5" w:rsidRDefault="00C652F5" w:rsidP="00C652F5">
      <w:pPr>
        <w:bidi/>
        <w:rPr>
          <w:rFonts w:cs="David" w:hint="cs"/>
          <w:rtl/>
        </w:rPr>
      </w:pPr>
      <w:r w:rsidRPr="00C652F5">
        <w:rPr>
          <w:rFonts w:cs="David" w:hint="cs"/>
          <w:rtl/>
        </w:rPr>
        <w:tab/>
        <w:t xml:space="preserve">אם תחליטו שצריך להתקיים דיון כזה בוועדה, כמובן שאפסול את עצמי מלדון בנושא הזה, אבל אני מרגישה צורך לדבר בנושא ואני מודה לחבר הכנסת מרגי שהעלה את הסוגייה. אספר בקצרה מה היה ונעבור לנושא הבא. </w:t>
      </w:r>
    </w:p>
    <w:p w14:paraId="48FB0C96" w14:textId="77777777" w:rsidR="00C652F5" w:rsidRPr="00C652F5" w:rsidRDefault="00C652F5" w:rsidP="00C652F5">
      <w:pPr>
        <w:bidi/>
        <w:rPr>
          <w:rFonts w:cs="David" w:hint="cs"/>
          <w:rtl/>
        </w:rPr>
      </w:pPr>
    </w:p>
    <w:p w14:paraId="621EC2E9" w14:textId="77777777" w:rsidR="00C652F5" w:rsidRPr="00C652F5" w:rsidRDefault="00C652F5" w:rsidP="00C652F5">
      <w:pPr>
        <w:bidi/>
        <w:rPr>
          <w:rFonts w:cs="David" w:hint="cs"/>
          <w:rtl/>
        </w:rPr>
      </w:pPr>
      <w:r w:rsidRPr="00C652F5">
        <w:rPr>
          <w:rFonts w:cs="David" w:hint="cs"/>
          <w:rtl/>
        </w:rPr>
        <w:tab/>
        <w:t xml:space="preserve">אני סבורה שהלך הרוחות והשמועות המסתובבות בבניין בימים האחרונים לא לעניין וזה מציג את כל אחד מבין חברי הכנסת באור מאוד מאוד מביך. אני לא אתייחס לסרט שראיתי, אני לא אתייחס לעובדות, אני סבורה שזה תפקידה של ועדת האתיקה לבחון את הסוגייה, בפרט כאשר הסוגייה נחלקת לשניים, האחד, בנושא המנהלתי, שמי שמטפל בעניין הזה הוא מנכ"ל הכנסת. ובנושא הפרלמנטרי, זה קשור לחבר כנסת ולשתי העוזרות של חבר כנסת כזה או אחר.  </w:t>
      </w:r>
    </w:p>
    <w:p w14:paraId="51285E7A" w14:textId="77777777" w:rsidR="00C652F5" w:rsidRPr="00C652F5" w:rsidRDefault="00C652F5" w:rsidP="00C652F5">
      <w:pPr>
        <w:bidi/>
        <w:rPr>
          <w:rFonts w:cs="David" w:hint="cs"/>
          <w:rtl/>
        </w:rPr>
      </w:pPr>
    </w:p>
    <w:p w14:paraId="14BD5580" w14:textId="77777777" w:rsidR="00C652F5" w:rsidRPr="00C652F5" w:rsidRDefault="00C652F5" w:rsidP="00C652F5">
      <w:pPr>
        <w:bidi/>
        <w:rPr>
          <w:rFonts w:cs="David" w:hint="cs"/>
          <w:rtl/>
        </w:rPr>
      </w:pPr>
      <w:r w:rsidRPr="00C652F5">
        <w:rPr>
          <w:rFonts w:cs="David" w:hint="cs"/>
          <w:rtl/>
        </w:rPr>
        <w:tab/>
        <w:t xml:space="preserve">הסרט שראיתי מדבר בעד עצמו, יש ממצאים חמורים בסרט הזה ואני לא מתכוונת לעבור על כך לסדר היום, בין אם אצטרך לטפל בזה באופן אישי ובין אם ועדת האתיקה תצטרך לטפל בזה. חמור מאוד, שהיתה כאן חדירה לפרטיות שלי, היה כאן חיפוש במסמכים ואף מעבר לזה. </w:t>
      </w:r>
    </w:p>
    <w:p w14:paraId="3E85C78C" w14:textId="77777777" w:rsidR="00C652F5" w:rsidRPr="00C652F5" w:rsidRDefault="00C652F5" w:rsidP="00C652F5">
      <w:pPr>
        <w:bidi/>
        <w:rPr>
          <w:rFonts w:cs="David" w:hint="cs"/>
          <w:rtl/>
        </w:rPr>
      </w:pPr>
    </w:p>
    <w:p w14:paraId="2D451A9B" w14:textId="77777777" w:rsidR="00C652F5" w:rsidRPr="00C652F5" w:rsidRDefault="00C652F5" w:rsidP="00C652F5">
      <w:pPr>
        <w:bidi/>
        <w:rPr>
          <w:rFonts w:cs="David" w:hint="cs"/>
          <w:rtl/>
        </w:rPr>
      </w:pPr>
      <w:r w:rsidRPr="00C652F5">
        <w:rPr>
          <w:rFonts w:cs="David" w:hint="cs"/>
          <w:rtl/>
        </w:rPr>
        <w:tab/>
        <w:t xml:space="preserve">אני לא מדברת על כך עם התקשורת מכיוון שאני חושבת שזה תפקידה של ועדת האתיקה לבחון את הסוגייה, אבל אני לא מוכנה שיציגו את זה כפרשת עציץ כי זה בהחלט לא פרשת עציץ, זה הרבה מעבר לזה. </w:t>
      </w:r>
    </w:p>
    <w:p w14:paraId="4F1A707E" w14:textId="77777777" w:rsidR="00C652F5" w:rsidRPr="00C652F5" w:rsidRDefault="00C652F5" w:rsidP="00C652F5">
      <w:pPr>
        <w:bidi/>
        <w:rPr>
          <w:rFonts w:cs="David" w:hint="cs"/>
          <w:rtl/>
        </w:rPr>
      </w:pPr>
    </w:p>
    <w:p w14:paraId="445A76DA" w14:textId="77777777" w:rsidR="00C652F5" w:rsidRPr="00C652F5" w:rsidRDefault="00C652F5" w:rsidP="00C652F5">
      <w:pPr>
        <w:bidi/>
        <w:rPr>
          <w:rFonts w:cs="David" w:hint="cs"/>
          <w:rtl/>
        </w:rPr>
      </w:pPr>
      <w:r w:rsidRPr="00C652F5">
        <w:rPr>
          <w:rFonts w:cs="David" w:hint="cs"/>
          <w:rtl/>
        </w:rPr>
        <w:tab/>
        <w:t xml:space="preserve">מכיוון שהנושא נמצא בטיפול אינטנסיבי של יושבת-ראש הכנסת ושל מנכ"ל הכנסת בעניין המנהלתי, אני חושבת שמנכ"ל הכנסת צריך לומר משהו בעניין הזה. כמו כן, הוא ביקש ממני את רשות הדיבור בעניין הזה. </w:t>
      </w:r>
    </w:p>
    <w:p w14:paraId="5D8E644E" w14:textId="77777777" w:rsidR="00C652F5" w:rsidRPr="00C652F5" w:rsidRDefault="00C652F5" w:rsidP="00C652F5">
      <w:pPr>
        <w:bidi/>
        <w:rPr>
          <w:rFonts w:cs="David" w:hint="cs"/>
          <w:rtl/>
        </w:rPr>
      </w:pPr>
      <w:r w:rsidRPr="00C652F5">
        <w:rPr>
          <w:rFonts w:cs="David"/>
          <w:rtl/>
        </w:rPr>
        <w:br w:type="page"/>
      </w:r>
    </w:p>
    <w:p w14:paraId="3AAAFFBE" w14:textId="77777777" w:rsidR="00C652F5" w:rsidRPr="00C652F5" w:rsidRDefault="00C652F5" w:rsidP="00C652F5">
      <w:pPr>
        <w:bidi/>
        <w:rPr>
          <w:rFonts w:cs="David" w:hint="cs"/>
          <w:rtl/>
        </w:rPr>
      </w:pPr>
      <w:r w:rsidRPr="00C652F5">
        <w:rPr>
          <w:rFonts w:cs="David" w:hint="cs"/>
          <w:u w:val="single"/>
          <w:rtl/>
        </w:rPr>
        <w:t>מנכ"ל הכנסת אבי בלשניקוב:</w:t>
      </w:r>
    </w:p>
    <w:p w14:paraId="4D21FC15" w14:textId="77777777" w:rsidR="00C652F5" w:rsidRPr="00C652F5" w:rsidRDefault="00C652F5" w:rsidP="00C652F5">
      <w:pPr>
        <w:bidi/>
        <w:rPr>
          <w:rFonts w:cs="David" w:hint="cs"/>
          <w:rtl/>
        </w:rPr>
      </w:pPr>
    </w:p>
    <w:p w14:paraId="2BD08639" w14:textId="77777777" w:rsidR="00C652F5" w:rsidRPr="00C652F5" w:rsidRDefault="00C652F5" w:rsidP="00C652F5">
      <w:pPr>
        <w:bidi/>
        <w:rPr>
          <w:rFonts w:cs="David" w:hint="cs"/>
          <w:rtl/>
        </w:rPr>
      </w:pPr>
      <w:r w:rsidRPr="00C652F5">
        <w:rPr>
          <w:rFonts w:cs="David" w:hint="cs"/>
          <w:rtl/>
        </w:rPr>
        <w:tab/>
        <w:t xml:space="preserve">בוקר טוב, אתייחס לסוגייה הזאת בשני אופנים, ראשית, בצד המנהלי. אתמול, לאחר שצפיתי בסרט, יחד עם קצין הכנסת ויחד עם יושבת-ראש ועדת הכנסת שהגישה את התלונה, הנחיתי את הנהלת הבית וביקשתי להנחות עד העובד האחרון בכנסת, שמעתה ואילך, אין אישורי כניסה ללשכות של חברי הכנסת, למעט לצורכי ביטחון וניקיון, אלא באישור חבר הכנסת או מי מטעמו, לצורך העניין, העוזרים הפרלמנטריים. זה בצד המנהלי. </w:t>
      </w:r>
    </w:p>
    <w:p w14:paraId="79BA1551" w14:textId="77777777" w:rsidR="00C652F5" w:rsidRPr="00C652F5" w:rsidRDefault="00C652F5" w:rsidP="00C652F5">
      <w:pPr>
        <w:bidi/>
        <w:rPr>
          <w:rFonts w:cs="David" w:hint="cs"/>
          <w:rtl/>
        </w:rPr>
      </w:pPr>
    </w:p>
    <w:p w14:paraId="72D0B1BE" w14:textId="77777777" w:rsidR="00C652F5" w:rsidRPr="00C652F5" w:rsidRDefault="00C652F5" w:rsidP="00C652F5">
      <w:pPr>
        <w:bidi/>
        <w:rPr>
          <w:rFonts w:cs="David" w:hint="cs"/>
          <w:rtl/>
        </w:rPr>
      </w:pPr>
      <w:r w:rsidRPr="00C652F5">
        <w:rPr>
          <w:rFonts w:cs="David" w:hint="cs"/>
          <w:rtl/>
        </w:rPr>
        <w:tab/>
        <w:t xml:space="preserve">הדבר היחיד שאתייחס אליו, אכן הלשכה של חברת הכנסת רוחמה אברהם נפתחה על-ידי עובד כנסת. אשר על כן יצאה הנחיה, חברת הכנסת רוחמה אברהם הגישה תלונה ליושבת ראש הכנסת וביקשה שוועדת האתיקה של הכנסת תתכנס, תשמע, תצפה בקלטות, תדון ותקבל את החלטתה. היושבת ראש הודיעה הבוקר, שהיא אכן מעבירה את התלונה לוועדת האתיקה. זה המקום הראוי והמכובד שתיבדק התלונה. </w:t>
      </w:r>
    </w:p>
    <w:p w14:paraId="4B3FC6D3" w14:textId="77777777" w:rsidR="00C652F5" w:rsidRPr="00C652F5" w:rsidRDefault="00C652F5" w:rsidP="00C652F5">
      <w:pPr>
        <w:bidi/>
        <w:rPr>
          <w:rFonts w:cs="David" w:hint="cs"/>
          <w:rtl/>
        </w:rPr>
      </w:pPr>
    </w:p>
    <w:p w14:paraId="68BB6FC8" w14:textId="77777777" w:rsidR="00C652F5" w:rsidRPr="00C652F5" w:rsidRDefault="00C652F5" w:rsidP="00C652F5">
      <w:pPr>
        <w:bidi/>
        <w:rPr>
          <w:rFonts w:cs="David" w:hint="cs"/>
          <w:rtl/>
        </w:rPr>
      </w:pPr>
      <w:r w:rsidRPr="00C652F5">
        <w:rPr>
          <w:rFonts w:cs="David" w:hint="cs"/>
          <w:u w:val="single"/>
          <w:rtl/>
        </w:rPr>
        <w:t>יורם מרציאנו:</w:t>
      </w:r>
    </w:p>
    <w:p w14:paraId="79BC3168" w14:textId="77777777" w:rsidR="00C652F5" w:rsidRPr="00C652F5" w:rsidRDefault="00C652F5" w:rsidP="00C652F5">
      <w:pPr>
        <w:bidi/>
        <w:rPr>
          <w:rFonts w:cs="David" w:hint="cs"/>
          <w:rtl/>
        </w:rPr>
      </w:pPr>
    </w:p>
    <w:p w14:paraId="43C0563F" w14:textId="77777777" w:rsidR="00C652F5" w:rsidRPr="00C652F5" w:rsidRDefault="00C652F5" w:rsidP="00C652F5">
      <w:pPr>
        <w:bidi/>
        <w:rPr>
          <w:rFonts w:cs="David" w:hint="cs"/>
          <w:rtl/>
        </w:rPr>
      </w:pPr>
      <w:r w:rsidRPr="00C652F5">
        <w:rPr>
          <w:rFonts w:cs="David" w:hint="cs"/>
          <w:rtl/>
        </w:rPr>
        <w:tab/>
        <w:t xml:space="preserve">צריך להסיר את הנושא מסדר היום, זה לא מוסיף כבוד לאף אחד. </w:t>
      </w:r>
    </w:p>
    <w:p w14:paraId="44B98547" w14:textId="77777777" w:rsidR="00C652F5" w:rsidRPr="00C652F5" w:rsidRDefault="00C652F5" w:rsidP="00C652F5">
      <w:pPr>
        <w:bidi/>
        <w:rPr>
          <w:rFonts w:cs="David" w:hint="cs"/>
          <w:rtl/>
        </w:rPr>
      </w:pPr>
    </w:p>
    <w:p w14:paraId="1C3ADF32" w14:textId="77777777" w:rsidR="00C652F5" w:rsidRPr="00C652F5" w:rsidRDefault="00C652F5" w:rsidP="00C652F5">
      <w:pPr>
        <w:bidi/>
        <w:rPr>
          <w:rFonts w:cs="David" w:hint="cs"/>
          <w:rtl/>
        </w:rPr>
      </w:pPr>
      <w:r w:rsidRPr="00C652F5">
        <w:rPr>
          <w:rFonts w:cs="David" w:hint="cs"/>
          <w:u w:val="single"/>
          <w:rtl/>
        </w:rPr>
        <w:t>היו"ר רוחמה אברהם:</w:t>
      </w:r>
    </w:p>
    <w:p w14:paraId="199131F2" w14:textId="77777777" w:rsidR="00C652F5" w:rsidRPr="00C652F5" w:rsidRDefault="00C652F5" w:rsidP="00C652F5">
      <w:pPr>
        <w:bidi/>
        <w:rPr>
          <w:rFonts w:cs="David" w:hint="cs"/>
          <w:rtl/>
        </w:rPr>
      </w:pPr>
    </w:p>
    <w:p w14:paraId="7235CDE7" w14:textId="77777777" w:rsidR="00C652F5" w:rsidRPr="00C652F5" w:rsidRDefault="00C652F5" w:rsidP="00C652F5">
      <w:pPr>
        <w:bidi/>
        <w:rPr>
          <w:rFonts w:cs="David" w:hint="cs"/>
          <w:rtl/>
        </w:rPr>
      </w:pPr>
      <w:r w:rsidRPr="00C652F5">
        <w:rPr>
          <w:rFonts w:cs="David" w:hint="cs"/>
          <w:rtl/>
        </w:rPr>
        <w:tab/>
        <w:t xml:space="preserve">אין ספק שזה לא מוסיף כבוד. </w:t>
      </w:r>
    </w:p>
    <w:p w14:paraId="15291194" w14:textId="77777777" w:rsidR="00C652F5" w:rsidRPr="00C652F5" w:rsidRDefault="00C652F5" w:rsidP="00C652F5">
      <w:pPr>
        <w:bidi/>
        <w:rPr>
          <w:rFonts w:cs="David" w:hint="cs"/>
          <w:rtl/>
        </w:rPr>
      </w:pPr>
    </w:p>
    <w:p w14:paraId="63941B94" w14:textId="77777777" w:rsidR="00C652F5" w:rsidRPr="00C652F5" w:rsidRDefault="00C652F5" w:rsidP="00C652F5">
      <w:pPr>
        <w:bidi/>
        <w:rPr>
          <w:rFonts w:cs="David" w:hint="cs"/>
          <w:rtl/>
        </w:rPr>
      </w:pPr>
      <w:r w:rsidRPr="00C652F5">
        <w:rPr>
          <w:rFonts w:cs="David" w:hint="cs"/>
          <w:u w:val="single"/>
          <w:rtl/>
        </w:rPr>
        <w:t>יורם מרציאנו:</w:t>
      </w:r>
    </w:p>
    <w:p w14:paraId="43F2DB2D" w14:textId="77777777" w:rsidR="00C652F5" w:rsidRPr="00C652F5" w:rsidRDefault="00C652F5" w:rsidP="00C652F5">
      <w:pPr>
        <w:bidi/>
        <w:rPr>
          <w:rFonts w:cs="David" w:hint="cs"/>
          <w:rtl/>
        </w:rPr>
      </w:pPr>
    </w:p>
    <w:p w14:paraId="56CF2217" w14:textId="77777777" w:rsidR="00C652F5" w:rsidRPr="00C652F5" w:rsidRDefault="00C652F5" w:rsidP="00C652F5">
      <w:pPr>
        <w:bidi/>
        <w:rPr>
          <w:rFonts w:cs="David" w:hint="cs"/>
          <w:rtl/>
        </w:rPr>
      </w:pPr>
      <w:r w:rsidRPr="00C652F5">
        <w:rPr>
          <w:rFonts w:cs="David" w:hint="cs"/>
          <w:rtl/>
        </w:rPr>
        <w:tab/>
        <w:t xml:space="preserve">חברת הכנסת סופה לנדבר לא נמצאת כאן, היא לא יכולה להגיב. אני חושב שצריך להוריד את הנושא מסדר היום. </w:t>
      </w:r>
    </w:p>
    <w:p w14:paraId="635BB6E7" w14:textId="77777777" w:rsidR="00C652F5" w:rsidRPr="00C652F5" w:rsidRDefault="00C652F5" w:rsidP="00C652F5">
      <w:pPr>
        <w:bidi/>
        <w:rPr>
          <w:rFonts w:cs="David" w:hint="cs"/>
          <w:rtl/>
        </w:rPr>
      </w:pPr>
      <w:r w:rsidRPr="00C652F5">
        <w:rPr>
          <w:rFonts w:cs="David" w:hint="cs"/>
          <w:rtl/>
        </w:rPr>
        <w:tab/>
      </w:r>
    </w:p>
    <w:p w14:paraId="5084A0FF" w14:textId="77777777" w:rsidR="00C652F5" w:rsidRPr="00C652F5" w:rsidRDefault="00C652F5" w:rsidP="00C652F5">
      <w:pPr>
        <w:bidi/>
        <w:rPr>
          <w:rFonts w:cs="David" w:hint="cs"/>
          <w:rtl/>
        </w:rPr>
      </w:pPr>
      <w:r w:rsidRPr="00C652F5">
        <w:rPr>
          <w:rFonts w:cs="David" w:hint="cs"/>
          <w:u w:val="single"/>
          <w:rtl/>
        </w:rPr>
        <w:t>יעקב מרגי:</w:t>
      </w:r>
    </w:p>
    <w:p w14:paraId="0B2131C1" w14:textId="77777777" w:rsidR="00C652F5" w:rsidRPr="00C652F5" w:rsidRDefault="00C652F5" w:rsidP="00C652F5">
      <w:pPr>
        <w:bidi/>
        <w:rPr>
          <w:rFonts w:cs="David" w:hint="cs"/>
          <w:rtl/>
        </w:rPr>
      </w:pPr>
    </w:p>
    <w:p w14:paraId="137E67CC" w14:textId="77777777" w:rsidR="00C652F5" w:rsidRPr="00C652F5" w:rsidRDefault="00C652F5" w:rsidP="00C652F5">
      <w:pPr>
        <w:bidi/>
        <w:rPr>
          <w:rFonts w:cs="David" w:hint="cs"/>
          <w:rtl/>
        </w:rPr>
      </w:pPr>
      <w:r w:rsidRPr="00C652F5">
        <w:rPr>
          <w:rFonts w:cs="David" w:hint="cs"/>
          <w:rtl/>
        </w:rPr>
        <w:tab/>
        <w:t xml:space="preserve">ואם היו חודרים לחדר שלך, מחטטים לך בניירת, היית יושב רגוע? </w:t>
      </w:r>
    </w:p>
    <w:p w14:paraId="7360B6CD" w14:textId="77777777" w:rsidR="00C652F5" w:rsidRPr="00C652F5" w:rsidRDefault="00C652F5" w:rsidP="00C652F5">
      <w:pPr>
        <w:bidi/>
        <w:rPr>
          <w:rFonts w:cs="David" w:hint="cs"/>
          <w:rtl/>
        </w:rPr>
      </w:pPr>
    </w:p>
    <w:p w14:paraId="6051D16E" w14:textId="77777777" w:rsidR="00C652F5" w:rsidRPr="00C652F5" w:rsidRDefault="00C652F5" w:rsidP="00C652F5">
      <w:pPr>
        <w:bidi/>
        <w:rPr>
          <w:rFonts w:cs="David" w:hint="cs"/>
          <w:rtl/>
        </w:rPr>
      </w:pPr>
      <w:r w:rsidRPr="00C652F5">
        <w:rPr>
          <w:rFonts w:cs="David" w:hint="cs"/>
          <w:u w:val="single"/>
          <w:rtl/>
        </w:rPr>
        <w:t>היו"ר רוחמה אברהם:</w:t>
      </w:r>
    </w:p>
    <w:p w14:paraId="3DDC45A6" w14:textId="77777777" w:rsidR="00C652F5" w:rsidRPr="00C652F5" w:rsidRDefault="00C652F5" w:rsidP="00C652F5">
      <w:pPr>
        <w:bidi/>
        <w:rPr>
          <w:rFonts w:cs="David" w:hint="cs"/>
          <w:rtl/>
        </w:rPr>
      </w:pPr>
    </w:p>
    <w:p w14:paraId="4668BF3B" w14:textId="77777777" w:rsidR="00C652F5" w:rsidRPr="00C652F5" w:rsidRDefault="00C652F5" w:rsidP="00C652F5">
      <w:pPr>
        <w:bidi/>
        <w:rPr>
          <w:rFonts w:cs="David" w:hint="cs"/>
          <w:rtl/>
        </w:rPr>
      </w:pPr>
      <w:r w:rsidRPr="00C652F5">
        <w:rPr>
          <w:rFonts w:cs="David" w:hint="cs"/>
          <w:rtl/>
        </w:rPr>
        <w:tab/>
        <w:t xml:space="preserve">חבריי חברי הכנסת, ראוי להוסיף בעניין, שהסדרן פתח את הדלת, אבל בחר להשאיר את העוזרות שיחטטו בחפציי האישיים ככול העולה על רוחן, ועזב את החדר. מכאן אני לא רוצה להוסיף, אני רוצה לעבור לנושא הבא. דרך אגב, אני לא מתכוונת לעזוב את החדר הזה. </w:t>
      </w:r>
    </w:p>
    <w:p w14:paraId="3B7D10AD" w14:textId="77777777" w:rsidR="00C652F5" w:rsidRPr="00C652F5" w:rsidRDefault="00C652F5" w:rsidP="00C652F5">
      <w:pPr>
        <w:bidi/>
        <w:rPr>
          <w:rFonts w:cs="David" w:hint="cs"/>
          <w:rtl/>
        </w:rPr>
      </w:pPr>
    </w:p>
    <w:p w14:paraId="47F5994F" w14:textId="77777777" w:rsidR="00C652F5" w:rsidRPr="00C652F5" w:rsidRDefault="00C652F5" w:rsidP="00C652F5">
      <w:pPr>
        <w:bidi/>
        <w:jc w:val="center"/>
        <w:rPr>
          <w:rFonts w:cs="David" w:hint="cs"/>
          <w:b/>
          <w:bCs/>
          <w:u w:val="single"/>
          <w:rtl/>
        </w:rPr>
      </w:pPr>
      <w:r w:rsidRPr="00C652F5">
        <w:rPr>
          <w:rFonts w:cs="David"/>
          <w:rtl/>
        </w:rPr>
        <w:br w:type="page"/>
      </w:r>
      <w:r w:rsidRPr="00C652F5">
        <w:rPr>
          <w:rFonts w:cs="David" w:hint="cs"/>
          <w:b/>
          <w:bCs/>
          <w:u w:val="single"/>
          <w:rtl/>
        </w:rPr>
        <w:lastRenderedPageBreak/>
        <w:t>מסגרת הדיון להצעה להביע אי אמון בממשלה</w:t>
      </w:r>
    </w:p>
    <w:p w14:paraId="34074B16" w14:textId="77777777" w:rsidR="00C652F5" w:rsidRPr="00C652F5" w:rsidRDefault="00C652F5" w:rsidP="00C652F5">
      <w:pPr>
        <w:bidi/>
        <w:rPr>
          <w:rFonts w:cs="David" w:hint="cs"/>
          <w:b/>
          <w:bCs/>
          <w:u w:val="single"/>
          <w:rtl/>
        </w:rPr>
      </w:pPr>
    </w:p>
    <w:p w14:paraId="16D8473D" w14:textId="77777777" w:rsidR="00C652F5" w:rsidRPr="00C652F5" w:rsidRDefault="00C652F5" w:rsidP="00C652F5">
      <w:pPr>
        <w:bidi/>
        <w:rPr>
          <w:rFonts w:cs="David" w:hint="cs"/>
          <w:b/>
          <w:bCs/>
          <w:u w:val="single"/>
          <w:rtl/>
        </w:rPr>
      </w:pPr>
    </w:p>
    <w:p w14:paraId="0231A423" w14:textId="77777777" w:rsidR="00C652F5" w:rsidRPr="00C652F5" w:rsidRDefault="00C652F5" w:rsidP="00C652F5">
      <w:pPr>
        <w:bidi/>
        <w:rPr>
          <w:rFonts w:cs="David" w:hint="cs"/>
          <w:rtl/>
        </w:rPr>
      </w:pPr>
      <w:r w:rsidRPr="00C652F5">
        <w:rPr>
          <w:rFonts w:cs="David" w:hint="cs"/>
          <w:u w:val="single"/>
          <w:rtl/>
        </w:rPr>
        <w:t>היו"ר רוחמה אברהם:</w:t>
      </w:r>
    </w:p>
    <w:p w14:paraId="4572964D" w14:textId="77777777" w:rsidR="00C652F5" w:rsidRPr="00C652F5" w:rsidRDefault="00C652F5" w:rsidP="00C652F5">
      <w:pPr>
        <w:bidi/>
        <w:rPr>
          <w:rFonts w:cs="David" w:hint="cs"/>
          <w:rtl/>
        </w:rPr>
      </w:pPr>
    </w:p>
    <w:p w14:paraId="57FCDBAB" w14:textId="77777777" w:rsidR="00C652F5" w:rsidRPr="00C652F5" w:rsidRDefault="00C652F5" w:rsidP="00C652F5">
      <w:pPr>
        <w:pStyle w:val="BodyText"/>
        <w:rPr>
          <w:rFonts w:hint="cs"/>
          <w:rtl/>
        </w:rPr>
      </w:pPr>
      <w:r w:rsidRPr="00C652F5">
        <w:rPr>
          <w:rFonts w:hint="cs"/>
          <w:rtl/>
        </w:rPr>
        <w:tab/>
        <w:t xml:space="preserve">הנושא הבא: מסגרת הדיון להצעה להביע אי אמון בממשלה. סיעת מרצ-יחד-רע"ם-תע"ל-חד"ש הגישו ליושבת ראש הכנסת הצעה להביע אי אמון בממשלה על הרחבת הבנייה בהתנחלויות. המועמד להרכיב את הממשלה הינו חבר הכנסת יוסי ביילין. </w:t>
      </w:r>
    </w:p>
    <w:p w14:paraId="1A841BD8" w14:textId="77777777" w:rsidR="00C652F5" w:rsidRPr="00C652F5" w:rsidRDefault="00C652F5" w:rsidP="00C652F5">
      <w:pPr>
        <w:bidi/>
        <w:rPr>
          <w:rFonts w:cs="David" w:hint="cs"/>
          <w:rtl/>
        </w:rPr>
      </w:pPr>
    </w:p>
    <w:p w14:paraId="592CF673" w14:textId="77777777" w:rsidR="00C652F5" w:rsidRPr="00C652F5" w:rsidRDefault="00C652F5" w:rsidP="00C652F5">
      <w:pPr>
        <w:bidi/>
        <w:rPr>
          <w:rFonts w:cs="David" w:hint="cs"/>
          <w:rtl/>
        </w:rPr>
      </w:pPr>
      <w:r w:rsidRPr="00C652F5">
        <w:rPr>
          <w:rFonts w:cs="David" w:hint="cs"/>
          <w:rtl/>
        </w:rPr>
        <w:tab/>
        <w:t xml:space="preserve">למרות שזה נוגד את הסיכומים, כאשר ראש הממשלה נמצא בחו"ל לא מקיימים אי אמון, הבנתי שבכל זאת חברת הכנסת זהבה גלאון בחרה כן להעלות את ההצעה לסדר היום. </w:t>
      </w:r>
    </w:p>
    <w:p w14:paraId="2CF77079" w14:textId="77777777" w:rsidR="00C652F5" w:rsidRPr="00C652F5" w:rsidRDefault="00C652F5" w:rsidP="00C652F5">
      <w:pPr>
        <w:bidi/>
        <w:rPr>
          <w:rFonts w:cs="David" w:hint="cs"/>
          <w:rtl/>
        </w:rPr>
      </w:pPr>
    </w:p>
    <w:p w14:paraId="2BA28B81" w14:textId="77777777" w:rsidR="00C652F5" w:rsidRPr="00C652F5" w:rsidRDefault="00C652F5" w:rsidP="00C652F5">
      <w:pPr>
        <w:bidi/>
        <w:rPr>
          <w:rFonts w:cs="David" w:hint="cs"/>
          <w:rtl/>
        </w:rPr>
      </w:pPr>
      <w:r w:rsidRPr="00C652F5">
        <w:rPr>
          <w:rFonts w:cs="David" w:hint="cs"/>
          <w:u w:val="single"/>
          <w:rtl/>
        </w:rPr>
        <w:t>זהבה גלאון:</w:t>
      </w:r>
    </w:p>
    <w:p w14:paraId="15CE9A86" w14:textId="77777777" w:rsidR="00C652F5" w:rsidRPr="00C652F5" w:rsidRDefault="00C652F5" w:rsidP="00C652F5">
      <w:pPr>
        <w:bidi/>
        <w:rPr>
          <w:rFonts w:cs="David" w:hint="cs"/>
          <w:rtl/>
        </w:rPr>
      </w:pPr>
    </w:p>
    <w:p w14:paraId="320AC52C" w14:textId="77777777" w:rsidR="00C652F5" w:rsidRPr="00C652F5" w:rsidRDefault="00C652F5" w:rsidP="00C652F5">
      <w:pPr>
        <w:bidi/>
        <w:rPr>
          <w:rFonts w:cs="David" w:hint="cs"/>
          <w:rtl/>
        </w:rPr>
      </w:pPr>
      <w:r w:rsidRPr="00C652F5">
        <w:rPr>
          <w:rFonts w:cs="David" w:hint="cs"/>
          <w:rtl/>
        </w:rPr>
        <w:tab/>
        <w:t xml:space="preserve">אני מבקשת לומר כמה דברים. ראשית, לא היו אתי שום סיכומים. יש עניין של נוהג בכנסת, שכאשר ראש הממשלה בחו"ל לא מקיימים אי אמון. הנוהג הזה נוצר כאשר אי האמון היה מאוד משמעותי כדי לאפשר לראש הממשלה להצביע, שלא ימצא את עצמו שהוא לא יכול להצביע אי אמון נגדו. מהרגע שאי אמון הפך להיות אי אמון קונסטרוקטיבי והדבר הזה חסר משמעות, בכול זאת הקפדנו לכבד את הנוהל כי חשבנו שנוהל הוא נוהל. הודעתי אתמול ללשכת יושבת-ראש הכנסת, שנחליט היום בישיבת הסיעה שלנו בשעה שתיים וחצי, אבל מכיוון שהאיצו בי לקבל את ההחלטה והאיצו בי להזדרז, חשבנו, לא יכול להיות שבכל שבוע מעלים כאן אי אמון וראש הממשלה איננו. </w:t>
      </w:r>
    </w:p>
    <w:p w14:paraId="623AEF31" w14:textId="77777777" w:rsidR="00C652F5" w:rsidRPr="00C652F5" w:rsidRDefault="00C652F5" w:rsidP="00C652F5">
      <w:pPr>
        <w:bidi/>
        <w:rPr>
          <w:rFonts w:cs="David" w:hint="cs"/>
          <w:rtl/>
        </w:rPr>
      </w:pPr>
    </w:p>
    <w:p w14:paraId="09F70C36" w14:textId="77777777" w:rsidR="00C652F5" w:rsidRPr="00C652F5" w:rsidRDefault="00C652F5" w:rsidP="00C652F5">
      <w:pPr>
        <w:bidi/>
        <w:rPr>
          <w:rFonts w:cs="David" w:hint="cs"/>
          <w:rtl/>
        </w:rPr>
      </w:pPr>
      <w:r w:rsidRPr="00C652F5">
        <w:rPr>
          <w:rFonts w:cs="David" w:hint="cs"/>
          <w:u w:val="single"/>
          <w:rtl/>
        </w:rPr>
        <w:t>יעקב מרגי:</w:t>
      </w:r>
    </w:p>
    <w:p w14:paraId="659C2C30" w14:textId="77777777" w:rsidR="00C652F5" w:rsidRPr="00C652F5" w:rsidRDefault="00C652F5" w:rsidP="00C652F5">
      <w:pPr>
        <w:bidi/>
        <w:rPr>
          <w:rFonts w:cs="David" w:hint="cs"/>
          <w:rtl/>
        </w:rPr>
      </w:pPr>
    </w:p>
    <w:p w14:paraId="33580C99" w14:textId="77777777" w:rsidR="00C652F5" w:rsidRPr="00C652F5" w:rsidRDefault="00C652F5" w:rsidP="00C652F5">
      <w:pPr>
        <w:bidi/>
        <w:rPr>
          <w:rFonts w:cs="David" w:hint="cs"/>
          <w:rtl/>
        </w:rPr>
      </w:pPr>
      <w:r w:rsidRPr="00C652F5">
        <w:rPr>
          <w:rFonts w:cs="David" w:hint="cs"/>
          <w:rtl/>
        </w:rPr>
        <w:tab/>
        <w:t xml:space="preserve">זה יהיה כל הקדנציה. </w:t>
      </w:r>
    </w:p>
    <w:p w14:paraId="53E81748" w14:textId="77777777" w:rsidR="00C652F5" w:rsidRPr="00C652F5" w:rsidRDefault="00C652F5" w:rsidP="00C652F5">
      <w:pPr>
        <w:bidi/>
        <w:rPr>
          <w:rFonts w:cs="David" w:hint="cs"/>
          <w:rtl/>
        </w:rPr>
      </w:pPr>
    </w:p>
    <w:p w14:paraId="09D20CDC" w14:textId="77777777" w:rsidR="00C652F5" w:rsidRPr="00C652F5" w:rsidRDefault="00C652F5" w:rsidP="00C652F5">
      <w:pPr>
        <w:bidi/>
        <w:rPr>
          <w:rFonts w:cs="David" w:hint="cs"/>
          <w:rtl/>
        </w:rPr>
      </w:pPr>
      <w:r w:rsidRPr="00C652F5">
        <w:rPr>
          <w:rFonts w:cs="David" w:hint="cs"/>
          <w:u w:val="single"/>
          <w:rtl/>
        </w:rPr>
        <w:t>זהבה גלאון:</w:t>
      </w:r>
    </w:p>
    <w:p w14:paraId="5A441662" w14:textId="77777777" w:rsidR="00C652F5" w:rsidRPr="00C652F5" w:rsidRDefault="00C652F5" w:rsidP="00C652F5">
      <w:pPr>
        <w:bidi/>
        <w:rPr>
          <w:rFonts w:cs="David" w:hint="cs"/>
          <w:rtl/>
        </w:rPr>
      </w:pPr>
    </w:p>
    <w:p w14:paraId="011B8BDE" w14:textId="77777777" w:rsidR="00C652F5" w:rsidRPr="00C652F5" w:rsidRDefault="00C652F5" w:rsidP="00C652F5">
      <w:pPr>
        <w:bidi/>
        <w:rPr>
          <w:rFonts w:cs="David" w:hint="cs"/>
          <w:rtl/>
        </w:rPr>
      </w:pPr>
      <w:r w:rsidRPr="00C652F5">
        <w:rPr>
          <w:rFonts w:cs="David" w:hint="cs"/>
          <w:rtl/>
        </w:rPr>
        <w:tab/>
        <w:t xml:space="preserve">נכון, אנחנו מכירים את ראש הממשלה. אבל חשבנו שבימים כאלה, כשראש הממשלה מוצא לנכון להיות בארצות הברית, בעמאן, במצרים, ועכשיו בפריז ובלונדון, רק לא בכנסת ישראל, להשיב מה קורה עם הקסאמים - - - </w:t>
      </w:r>
    </w:p>
    <w:p w14:paraId="18D16418" w14:textId="77777777" w:rsidR="00C652F5" w:rsidRPr="00C652F5" w:rsidRDefault="00C652F5" w:rsidP="00C652F5">
      <w:pPr>
        <w:bidi/>
        <w:rPr>
          <w:rFonts w:cs="David" w:hint="cs"/>
          <w:rtl/>
        </w:rPr>
      </w:pPr>
    </w:p>
    <w:p w14:paraId="33F9B926" w14:textId="77777777" w:rsidR="00C652F5" w:rsidRPr="00C652F5" w:rsidRDefault="00C652F5" w:rsidP="00C652F5">
      <w:pPr>
        <w:bidi/>
        <w:rPr>
          <w:rFonts w:cs="David" w:hint="cs"/>
          <w:rtl/>
        </w:rPr>
      </w:pPr>
      <w:r w:rsidRPr="00C652F5">
        <w:rPr>
          <w:rFonts w:cs="David" w:hint="cs"/>
          <w:u w:val="single"/>
          <w:rtl/>
        </w:rPr>
        <w:t>מגלי והבה:</w:t>
      </w:r>
    </w:p>
    <w:p w14:paraId="0E40B046" w14:textId="77777777" w:rsidR="00C652F5" w:rsidRPr="00C652F5" w:rsidRDefault="00C652F5" w:rsidP="00C652F5">
      <w:pPr>
        <w:bidi/>
        <w:rPr>
          <w:rFonts w:cs="David" w:hint="cs"/>
          <w:rtl/>
        </w:rPr>
      </w:pPr>
    </w:p>
    <w:p w14:paraId="62B737DF" w14:textId="77777777" w:rsidR="00C652F5" w:rsidRPr="00C652F5" w:rsidRDefault="00C652F5" w:rsidP="00C652F5">
      <w:pPr>
        <w:bidi/>
        <w:rPr>
          <w:rFonts w:cs="David" w:hint="cs"/>
          <w:rtl/>
        </w:rPr>
      </w:pPr>
      <w:r w:rsidRPr="00C652F5">
        <w:rPr>
          <w:rFonts w:cs="David" w:hint="cs"/>
          <w:rtl/>
        </w:rPr>
        <w:tab/>
        <w:t xml:space="preserve">מה שאת אומרת זאת השמצה. מה זה מוצא לנכון להיות בחו"ל? </w:t>
      </w:r>
    </w:p>
    <w:p w14:paraId="29E73E51" w14:textId="77777777" w:rsidR="00C652F5" w:rsidRPr="00C652F5" w:rsidRDefault="00C652F5" w:rsidP="00C652F5">
      <w:pPr>
        <w:bidi/>
        <w:rPr>
          <w:rFonts w:cs="David" w:hint="cs"/>
          <w:rtl/>
        </w:rPr>
      </w:pPr>
    </w:p>
    <w:p w14:paraId="274E728F" w14:textId="77777777" w:rsidR="00C652F5" w:rsidRPr="00C652F5" w:rsidRDefault="00C652F5" w:rsidP="00C652F5">
      <w:pPr>
        <w:bidi/>
        <w:rPr>
          <w:rFonts w:cs="David" w:hint="cs"/>
          <w:rtl/>
        </w:rPr>
      </w:pPr>
      <w:r w:rsidRPr="00C652F5">
        <w:rPr>
          <w:rFonts w:cs="David" w:hint="cs"/>
          <w:u w:val="single"/>
          <w:rtl/>
        </w:rPr>
        <w:t>זהבה גלאון:</w:t>
      </w:r>
    </w:p>
    <w:p w14:paraId="078D9638" w14:textId="77777777" w:rsidR="00C652F5" w:rsidRPr="00C652F5" w:rsidRDefault="00C652F5" w:rsidP="00C652F5">
      <w:pPr>
        <w:bidi/>
        <w:rPr>
          <w:rFonts w:cs="David" w:hint="cs"/>
          <w:rtl/>
        </w:rPr>
      </w:pPr>
    </w:p>
    <w:p w14:paraId="5DC893A5" w14:textId="77777777" w:rsidR="00C652F5" w:rsidRPr="00C652F5" w:rsidRDefault="00C652F5" w:rsidP="00C652F5">
      <w:pPr>
        <w:bidi/>
        <w:rPr>
          <w:rFonts w:cs="David" w:hint="cs"/>
          <w:rtl/>
        </w:rPr>
      </w:pPr>
      <w:r w:rsidRPr="00C652F5">
        <w:rPr>
          <w:rFonts w:cs="David" w:hint="cs"/>
          <w:rtl/>
        </w:rPr>
        <w:tab/>
        <w:t xml:space="preserve">לא נראה לי שראש הממשלה זקוק לעזרה שלך, הוא מסתדר בלעדיך מצוין. </w:t>
      </w:r>
    </w:p>
    <w:p w14:paraId="72D50EB5" w14:textId="77777777" w:rsidR="00C652F5" w:rsidRPr="00C652F5" w:rsidRDefault="00C652F5" w:rsidP="00C652F5">
      <w:pPr>
        <w:bidi/>
        <w:rPr>
          <w:rFonts w:cs="David" w:hint="cs"/>
          <w:rtl/>
        </w:rPr>
      </w:pPr>
    </w:p>
    <w:p w14:paraId="72A239ED" w14:textId="77777777" w:rsidR="00C652F5" w:rsidRPr="00C652F5" w:rsidRDefault="00C652F5" w:rsidP="00C652F5">
      <w:pPr>
        <w:bidi/>
        <w:rPr>
          <w:rFonts w:cs="David" w:hint="cs"/>
          <w:rtl/>
        </w:rPr>
      </w:pPr>
      <w:r w:rsidRPr="00C652F5">
        <w:rPr>
          <w:rFonts w:cs="David" w:hint="cs"/>
          <w:u w:val="single"/>
          <w:rtl/>
        </w:rPr>
        <w:t>מגלי והבה:</w:t>
      </w:r>
    </w:p>
    <w:p w14:paraId="549522D2" w14:textId="77777777" w:rsidR="00C652F5" w:rsidRPr="00C652F5" w:rsidRDefault="00C652F5" w:rsidP="00C652F5">
      <w:pPr>
        <w:bidi/>
        <w:rPr>
          <w:rFonts w:cs="David" w:hint="cs"/>
          <w:rtl/>
        </w:rPr>
      </w:pPr>
    </w:p>
    <w:p w14:paraId="7865B784" w14:textId="77777777" w:rsidR="00C652F5" w:rsidRPr="00C652F5" w:rsidRDefault="00C652F5" w:rsidP="00C652F5">
      <w:pPr>
        <w:bidi/>
        <w:rPr>
          <w:rFonts w:cs="David" w:hint="cs"/>
          <w:rtl/>
        </w:rPr>
      </w:pPr>
      <w:r w:rsidRPr="00C652F5">
        <w:rPr>
          <w:rFonts w:cs="David" w:hint="cs"/>
          <w:rtl/>
        </w:rPr>
        <w:tab/>
        <w:t xml:space="preserve">צריך להיות אובייקטיביים כאשר מדברים בנושאים כאלה. אפילו לא תמו 45 יום. </w:t>
      </w:r>
    </w:p>
    <w:p w14:paraId="713E2C00" w14:textId="77777777" w:rsidR="00C652F5" w:rsidRPr="00C652F5" w:rsidRDefault="00C652F5" w:rsidP="00C652F5">
      <w:pPr>
        <w:bidi/>
        <w:rPr>
          <w:rFonts w:cs="David" w:hint="cs"/>
          <w:rtl/>
        </w:rPr>
      </w:pPr>
    </w:p>
    <w:p w14:paraId="792AEF50" w14:textId="77777777" w:rsidR="00C652F5" w:rsidRPr="00C652F5" w:rsidRDefault="00C652F5" w:rsidP="00C652F5">
      <w:pPr>
        <w:bidi/>
        <w:rPr>
          <w:rFonts w:cs="David" w:hint="cs"/>
          <w:rtl/>
        </w:rPr>
      </w:pPr>
      <w:r w:rsidRPr="00C652F5">
        <w:rPr>
          <w:rFonts w:cs="David" w:hint="cs"/>
          <w:u w:val="single"/>
          <w:rtl/>
        </w:rPr>
        <w:t>זהבה גלאון:</w:t>
      </w:r>
    </w:p>
    <w:p w14:paraId="7F2BBEE1" w14:textId="77777777" w:rsidR="00C652F5" w:rsidRPr="00C652F5" w:rsidRDefault="00C652F5" w:rsidP="00C652F5">
      <w:pPr>
        <w:bidi/>
        <w:rPr>
          <w:rFonts w:cs="David" w:hint="cs"/>
          <w:rtl/>
        </w:rPr>
      </w:pPr>
    </w:p>
    <w:p w14:paraId="4C46B074" w14:textId="77777777" w:rsidR="00C652F5" w:rsidRPr="00C652F5" w:rsidRDefault="00C652F5" w:rsidP="00C652F5">
      <w:pPr>
        <w:bidi/>
        <w:rPr>
          <w:rFonts w:cs="David" w:hint="cs"/>
          <w:rtl/>
        </w:rPr>
      </w:pPr>
      <w:r w:rsidRPr="00C652F5">
        <w:rPr>
          <w:rFonts w:cs="David" w:hint="cs"/>
          <w:rtl/>
        </w:rPr>
        <w:tab/>
        <w:t xml:space="preserve">לכן אמרתי ליושבת ראש הכנסת, שנודיע בצהרים. משהאיצה בי יושבת-ראש הכנסת - - - </w:t>
      </w:r>
    </w:p>
    <w:p w14:paraId="4EEC2F93" w14:textId="77777777" w:rsidR="00C652F5" w:rsidRPr="00C652F5" w:rsidRDefault="00C652F5" w:rsidP="00C652F5">
      <w:pPr>
        <w:bidi/>
        <w:rPr>
          <w:rFonts w:cs="David" w:hint="cs"/>
          <w:rtl/>
        </w:rPr>
      </w:pPr>
    </w:p>
    <w:p w14:paraId="55EA07A6" w14:textId="77777777" w:rsidR="00C652F5" w:rsidRPr="00C652F5" w:rsidRDefault="00C652F5" w:rsidP="00C652F5">
      <w:pPr>
        <w:bidi/>
        <w:rPr>
          <w:rFonts w:cs="David" w:hint="cs"/>
          <w:rtl/>
        </w:rPr>
      </w:pPr>
      <w:r w:rsidRPr="00C652F5">
        <w:rPr>
          <w:rFonts w:cs="David" w:hint="cs"/>
          <w:u w:val="single"/>
          <w:rtl/>
        </w:rPr>
        <w:t>היו"ר רוחמה אברהם:</w:t>
      </w:r>
    </w:p>
    <w:p w14:paraId="0E343EB4" w14:textId="77777777" w:rsidR="00C652F5" w:rsidRPr="00C652F5" w:rsidRDefault="00C652F5" w:rsidP="00C652F5">
      <w:pPr>
        <w:bidi/>
        <w:rPr>
          <w:rFonts w:cs="David" w:hint="cs"/>
          <w:rtl/>
        </w:rPr>
      </w:pPr>
    </w:p>
    <w:p w14:paraId="0556393D" w14:textId="77777777" w:rsidR="00C652F5" w:rsidRPr="00C652F5" w:rsidRDefault="00C652F5" w:rsidP="00C652F5">
      <w:pPr>
        <w:bidi/>
        <w:rPr>
          <w:rFonts w:cs="David" w:hint="cs"/>
          <w:rtl/>
        </w:rPr>
      </w:pPr>
      <w:r w:rsidRPr="00C652F5">
        <w:rPr>
          <w:rFonts w:cs="David" w:hint="cs"/>
          <w:rtl/>
        </w:rPr>
        <w:tab/>
        <w:t xml:space="preserve">אני חייבת להבהיר, שיושבת ראש הכנסת האיצה בך בשל העובדה שוועדת הכנסת צריכה לקבוע את סדרי הדיון ולא אחרת. </w:t>
      </w:r>
    </w:p>
    <w:p w14:paraId="57DE9554" w14:textId="77777777" w:rsidR="00C652F5" w:rsidRPr="00C652F5" w:rsidRDefault="00C652F5" w:rsidP="00C652F5">
      <w:pPr>
        <w:bidi/>
        <w:rPr>
          <w:rFonts w:cs="David" w:hint="cs"/>
          <w:rtl/>
        </w:rPr>
      </w:pPr>
      <w:r w:rsidRPr="00C652F5">
        <w:rPr>
          <w:rFonts w:cs="David"/>
          <w:rtl/>
        </w:rPr>
        <w:br w:type="page"/>
      </w:r>
    </w:p>
    <w:p w14:paraId="11138BE3" w14:textId="77777777" w:rsidR="00C652F5" w:rsidRPr="00C652F5" w:rsidRDefault="00C652F5" w:rsidP="00C652F5">
      <w:pPr>
        <w:bidi/>
        <w:rPr>
          <w:rFonts w:cs="David" w:hint="cs"/>
          <w:rtl/>
        </w:rPr>
      </w:pPr>
      <w:r w:rsidRPr="00C652F5">
        <w:rPr>
          <w:rFonts w:cs="David" w:hint="cs"/>
          <w:u w:val="single"/>
          <w:rtl/>
        </w:rPr>
        <w:t>זהבה גלאון:</w:t>
      </w:r>
    </w:p>
    <w:p w14:paraId="35EA4B2C" w14:textId="77777777" w:rsidR="00C652F5" w:rsidRPr="00C652F5" w:rsidRDefault="00C652F5" w:rsidP="00C652F5">
      <w:pPr>
        <w:bidi/>
        <w:rPr>
          <w:rFonts w:cs="David" w:hint="cs"/>
          <w:rtl/>
        </w:rPr>
      </w:pPr>
    </w:p>
    <w:p w14:paraId="7852AA4D" w14:textId="77777777" w:rsidR="00C652F5" w:rsidRPr="00C652F5" w:rsidRDefault="00C652F5" w:rsidP="00C652F5">
      <w:pPr>
        <w:bidi/>
        <w:rPr>
          <w:rFonts w:cs="David" w:hint="cs"/>
          <w:rtl/>
        </w:rPr>
      </w:pPr>
      <w:r w:rsidRPr="00C652F5">
        <w:rPr>
          <w:rFonts w:cs="David" w:hint="cs"/>
          <w:rtl/>
        </w:rPr>
        <w:tab/>
        <w:t>אני מאוד מכבדת את ועדת הכנסת, אני מכירה מקרים שוועדת הכנסת קבעה סדר יום, ואחר כך, כאשר משכו נושא, סדר היום זז קדימה. לא היה קורה שום דבר אם לא היו מאיצים בי, אבל אם החליטו, שוועדת הכנסת לא יכולה לקבוע סדר יום בלי זה, דבר אחד הוא לא לרוחי, אני לא מוכנה שיאיימו עליי באופן ישיר, באופן עקיף, באופן מרומז, אם אני לא אעמוד בדרישות ובסטנדרטים של הקואליציה ושל הכנסת.</w:t>
      </w:r>
    </w:p>
    <w:p w14:paraId="165C4B94" w14:textId="77777777" w:rsidR="00C652F5" w:rsidRPr="00C652F5" w:rsidRDefault="00C652F5" w:rsidP="00C652F5">
      <w:pPr>
        <w:bidi/>
        <w:rPr>
          <w:rFonts w:cs="David" w:hint="cs"/>
          <w:rtl/>
        </w:rPr>
      </w:pPr>
    </w:p>
    <w:p w14:paraId="6DCC2D20" w14:textId="77777777" w:rsidR="00C652F5" w:rsidRPr="00C652F5" w:rsidRDefault="00C652F5" w:rsidP="00C652F5">
      <w:pPr>
        <w:bidi/>
        <w:rPr>
          <w:rFonts w:cs="David" w:hint="cs"/>
          <w:rtl/>
        </w:rPr>
      </w:pPr>
      <w:r w:rsidRPr="00C652F5">
        <w:rPr>
          <w:rFonts w:cs="David" w:hint="cs"/>
          <w:rtl/>
        </w:rPr>
        <w:tab/>
        <w:t xml:space="preserve">דבר אחד לא אסבול </w:t>
      </w:r>
      <w:r w:rsidRPr="00C652F5">
        <w:rPr>
          <w:rFonts w:cs="David"/>
          <w:rtl/>
        </w:rPr>
        <w:t>–</w:t>
      </w:r>
      <w:r w:rsidRPr="00C652F5">
        <w:rPr>
          <w:rFonts w:cs="David" w:hint="cs"/>
          <w:rtl/>
        </w:rPr>
        <w:t xml:space="preserve"> אני מדברת בשם הסיעה שלי </w:t>
      </w:r>
      <w:r w:rsidRPr="00C652F5">
        <w:rPr>
          <w:rFonts w:cs="David"/>
          <w:rtl/>
        </w:rPr>
        <w:t>–</w:t>
      </w:r>
      <w:r w:rsidRPr="00C652F5">
        <w:rPr>
          <w:rFonts w:cs="David" w:hint="cs"/>
          <w:rtl/>
        </w:rPr>
        <w:t xml:space="preserve">  לא אסכים שיאיימו עליי אם אני לא מתכופפת לצורכי הקואליציה, זה דבר שלא בא בחשבון ואני לא ארחיב בעניין הזה. </w:t>
      </w:r>
    </w:p>
    <w:p w14:paraId="4CEC25F3" w14:textId="77777777" w:rsidR="00C652F5" w:rsidRPr="00C652F5" w:rsidRDefault="00C652F5" w:rsidP="00C652F5">
      <w:pPr>
        <w:bidi/>
        <w:rPr>
          <w:rFonts w:cs="David" w:hint="cs"/>
          <w:rtl/>
        </w:rPr>
      </w:pPr>
    </w:p>
    <w:p w14:paraId="1A78C8E6" w14:textId="77777777" w:rsidR="00C652F5" w:rsidRPr="00C652F5" w:rsidRDefault="00C652F5" w:rsidP="00C652F5">
      <w:pPr>
        <w:bidi/>
        <w:rPr>
          <w:rFonts w:cs="David" w:hint="cs"/>
          <w:rtl/>
        </w:rPr>
      </w:pPr>
      <w:r w:rsidRPr="00C652F5">
        <w:rPr>
          <w:rFonts w:cs="David" w:hint="cs"/>
          <w:u w:val="single"/>
          <w:rtl/>
        </w:rPr>
        <w:t>גדעון סער:</w:t>
      </w:r>
    </w:p>
    <w:p w14:paraId="26BFEF6E" w14:textId="77777777" w:rsidR="00C652F5" w:rsidRPr="00C652F5" w:rsidRDefault="00C652F5" w:rsidP="00C652F5">
      <w:pPr>
        <w:bidi/>
        <w:rPr>
          <w:rFonts w:cs="David" w:hint="cs"/>
          <w:rtl/>
        </w:rPr>
      </w:pPr>
    </w:p>
    <w:p w14:paraId="2C511A91" w14:textId="77777777" w:rsidR="00C652F5" w:rsidRPr="00C652F5" w:rsidRDefault="00C652F5" w:rsidP="00C652F5">
      <w:pPr>
        <w:bidi/>
        <w:rPr>
          <w:rFonts w:cs="David" w:hint="cs"/>
          <w:rtl/>
        </w:rPr>
      </w:pPr>
      <w:r w:rsidRPr="00C652F5">
        <w:rPr>
          <w:rFonts w:cs="David" w:hint="cs"/>
          <w:rtl/>
        </w:rPr>
        <w:tab/>
        <w:t xml:space="preserve">אני מבין ללבה של חברת הכנסת גלאון, שכן, החשש במהלך הקדנציה הקרובה, שראש הממשלה ישהה בחו"ל יותר מאשר ישהה על אדמת המולדת הוא חשש כבד אשר יכול לסכן הצעות אי אמון כדבר שבשגרה. יחד עם זאת, החלטנו בהתייעצות עם שתי סיעות נוספות באופוזיציה, סיעת ישראל ביתנו וסיעת האיחוד הלאומי, מתוך שסיעת הליכוד ידועה בארבעה דברים, אחד, היא אחראית, שנית, היא ממלכתית, שלישית, היא קונסטרוקטיבית, ורביעית, היא תחזור לשלטון, מרגע שנודע לנו, שראש הממשלה עומד לצאת לאירופה, שתי מדינות אירופאיות בתוך חמישה ימים,  אי לכך החלטנו, על אף שאין לנו אמון בממשלה, נביע זאת בשבוע הבא ולא השבוע. </w:t>
      </w:r>
    </w:p>
    <w:p w14:paraId="3E74EAB8" w14:textId="77777777" w:rsidR="00C652F5" w:rsidRPr="00C652F5" w:rsidRDefault="00C652F5" w:rsidP="00C652F5">
      <w:pPr>
        <w:bidi/>
        <w:rPr>
          <w:rFonts w:cs="David" w:hint="cs"/>
          <w:rtl/>
        </w:rPr>
      </w:pPr>
    </w:p>
    <w:p w14:paraId="265D579B" w14:textId="77777777" w:rsidR="00C652F5" w:rsidRPr="00C652F5" w:rsidRDefault="00C652F5" w:rsidP="00C652F5">
      <w:pPr>
        <w:bidi/>
        <w:rPr>
          <w:rFonts w:cs="David" w:hint="cs"/>
          <w:rtl/>
        </w:rPr>
      </w:pPr>
      <w:r w:rsidRPr="00C652F5">
        <w:rPr>
          <w:rFonts w:cs="David" w:hint="cs"/>
          <w:u w:val="single"/>
          <w:rtl/>
        </w:rPr>
        <w:t>מגלי והבה:</w:t>
      </w:r>
    </w:p>
    <w:p w14:paraId="65F6A914" w14:textId="77777777" w:rsidR="00C652F5" w:rsidRPr="00C652F5" w:rsidRDefault="00C652F5" w:rsidP="00C652F5">
      <w:pPr>
        <w:bidi/>
        <w:rPr>
          <w:rFonts w:cs="David" w:hint="cs"/>
          <w:rtl/>
        </w:rPr>
      </w:pPr>
    </w:p>
    <w:p w14:paraId="42C140F4" w14:textId="77777777" w:rsidR="00C652F5" w:rsidRPr="00C652F5" w:rsidRDefault="00C652F5" w:rsidP="00C652F5">
      <w:pPr>
        <w:bidi/>
        <w:rPr>
          <w:rFonts w:cs="David" w:hint="cs"/>
          <w:rtl/>
        </w:rPr>
      </w:pPr>
      <w:r w:rsidRPr="00C652F5">
        <w:rPr>
          <w:rFonts w:cs="David" w:hint="cs"/>
          <w:rtl/>
        </w:rPr>
        <w:tab/>
        <w:t xml:space="preserve">גברתי היושבת ראש, ידוע בבית הזה, כאשר ראש ממשלה נעדר מן הארץ </w:t>
      </w:r>
      <w:r w:rsidRPr="00C652F5">
        <w:rPr>
          <w:rFonts w:cs="David"/>
          <w:rtl/>
        </w:rPr>
        <w:t>–</w:t>
      </w:r>
      <w:r w:rsidRPr="00C652F5">
        <w:rPr>
          <w:rFonts w:cs="David" w:hint="cs"/>
          <w:rtl/>
        </w:rPr>
        <w:t xml:space="preserve"> בפרט ממשלה חדשה </w:t>
      </w:r>
      <w:r w:rsidRPr="00C652F5">
        <w:rPr>
          <w:rFonts w:cs="David"/>
          <w:rtl/>
        </w:rPr>
        <w:t>–</w:t>
      </w:r>
      <w:r w:rsidRPr="00C652F5">
        <w:rPr>
          <w:rFonts w:cs="David" w:hint="cs"/>
          <w:rtl/>
        </w:rPr>
        <w:t xml:space="preserve"> לאפשר לו להכיר את כול העוסקים בנושאים המדיניים באזור  ובעולם בכלל. אנחנו לא מדברים על נסיעות סרק של ראש הממשלה, כולנו יודעים שחבר הכנסת אולמרט ידוע בנסיעותיו גם לפני כן, אנחנו מדברים על ראש ממשלה שצריך לנסוע על מנת להכיר מנהיגים בעולם. </w:t>
      </w:r>
    </w:p>
    <w:p w14:paraId="0AE59E92" w14:textId="77777777" w:rsidR="00C652F5" w:rsidRPr="00C652F5" w:rsidRDefault="00C652F5" w:rsidP="00C652F5">
      <w:pPr>
        <w:bidi/>
        <w:rPr>
          <w:rFonts w:cs="David" w:hint="cs"/>
          <w:rtl/>
        </w:rPr>
      </w:pPr>
    </w:p>
    <w:p w14:paraId="2600F6EC" w14:textId="77777777" w:rsidR="00C652F5" w:rsidRPr="00C652F5" w:rsidRDefault="00C652F5" w:rsidP="00C652F5">
      <w:pPr>
        <w:bidi/>
        <w:rPr>
          <w:rFonts w:cs="David" w:hint="cs"/>
          <w:rtl/>
        </w:rPr>
      </w:pPr>
      <w:r w:rsidRPr="00C652F5">
        <w:rPr>
          <w:rFonts w:cs="David" w:hint="cs"/>
          <w:u w:val="single"/>
          <w:rtl/>
        </w:rPr>
        <w:t>זהבה גלאון:</w:t>
      </w:r>
    </w:p>
    <w:p w14:paraId="0E0D71D6" w14:textId="77777777" w:rsidR="00C652F5" w:rsidRPr="00C652F5" w:rsidRDefault="00C652F5" w:rsidP="00C652F5">
      <w:pPr>
        <w:bidi/>
        <w:rPr>
          <w:rFonts w:cs="David" w:hint="cs"/>
          <w:rtl/>
        </w:rPr>
      </w:pPr>
    </w:p>
    <w:p w14:paraId="34D4D7C3" w14:textId="77777777" w:rsidR="00C652F5" w:rsidRPr="00C652F5" w:rsidRDefault="00C652F5" w:rsidP="00C652F5">
      <w:pPr>
        <w:bidi/>
        <w:rPr>
          <w:rFonts w:cs="David" w:hint="cs"/>
          <w:rtl/>
        </w:rPr>
      </w:pPr>
      <w:r w:rsidRPr="00C652F5">
        <w:rPr>
          <w:rFonts w:cs="David" w:hint="cs"/>
          <w:rtl/>
        </w:rPr>
        <w:tab/>
        <w:t xml:space="preserve">אתה עוזר לנו בזה שאתה קובע שהוא אוהב לנסוע. </w:t>
      </w:r>
    </w:p>
    <w:p w14:paraId="64663672" w14:textId="77777777" w:rsidR="00C652F5" w:rsidRPr="00C652F5" w:rsidRDefault="00C652F5" w:rsidP="00C652F5">
      <w:pPr>
        <w:bidi/>
        <w:rPr>
          <w:rFonts w:cs="David" w:hint="cs"/>
          <w:rtl/>
        </w:rPr>
      </w:pPr>
    </w:p>
    <w:p w14:paraId="40438EC1" w14:textId="77777777" w:rsidR="00C652F5" w:rsidRPr="00C652F5" w:rsidRDefault="00C652F5" w:rsidP="00C652F5">
      <w:pPr>
        <w:bidi/>
        <w:rPr>
          <w:rFonts w:cs="David" w:hint="cs"/>
          <w:rtl/>
        </w:rPr>
      </w:pPr>
      <w:r w:rsidRPr="00C652F5">
        <w:rPr>
          <w:rFonts w:cs="David" w:hint="cs"/>
          <w:u w:val="single"/>
          <w:rtl/>
        </w:rPr>
        <w:t>מגלי והבה:</w:t>
      </w:r>
    </w:p>
    <w:p w14:paraId="7AC845B2" w14:textId="77777777" w:rsidR="00C652F5" w:rsidRPr="00C652F5" w:rsidRDefault="00C652F5" w:rsidP="00C652F5">
      <w:pPr>
        <w:bidi/>
        <w:rPr>
          <w:rFonts w:cs="David" w:hint="cs"/>
          <w:rtl/>
        </w:rPr>
      </w:pPr>
    </w:p>
    <w:p w14:paraId="7026B7B8" w14:textId="77777777" w:rsidR="00C652F5" w:rsidRPr="00C652F5" w:rsidRDefault="00C652F5" w:rsidP="00C652F5">
      <w:pPr>
        <w:bidi/>
        <w:rPr>
          <w:rFonts w:cs="David" w:hint="cs"/>
          <w:rtl/>
        </w:rPr>
      </w:pPr>
      <w:r w:rsidRPr="00C652F5">
        <w:rPr>
          <w:rFonts w:cs="David" w:hint="cs"/>
          <w:rtl/>
        </w:rPr>
        <w:tab/>
        <w:t xml:space="preserve">אם הייתם חולמים להיות בממשלה, מה אתם הייתם עושים? </w:t>
      </w:r>
    </w:p>
    <w:p w14:paraId="18630A01" w14:textId="77777777" w:rsidR="00C652F5" w:rsidRPr="00C652F5" w:rsidRDefault="00C652F5" w:rsidP="00C652F5">
      <w:pPr>
        <w:bidi/>
        <w:rPr>
          <w:rFonts w:cs="David" w:hint="cs"/>
          <w:rtl/>
        </w:rPr>
      </w:pPr>
    </w:p>
    <w:p w14:paraId="2A837B17" w14:textId="77777777" w:rsidR="00C652F5" w:rsidRPr="00C652F5" w:rsidRDefault="00C652F5" w:rsidP="00C652F5">
      <w:pPr>
        <w:bidi/>
        <w:rPr>
          <w:rFonts w:cs="David" w:hint="cs"/>
          <w:rtl/>
        </w:rPr>
      </w:pPr>
      <w:r w:rsidRPr="00C652F5">
        <w:rPr>
          <w:rFonts w:cs="David" w:hint="cs"/>
          <w:u w:val="single"/>
          <w:rtl/>
        </w:rPr>
        <w:t>זהבה גלאון:</w:t>
      </w:r>
    </w:p>
    <w:p w14:paraId="1115FA13" w14:textId="77777777" w:rsidR="00C652F5" w:rsidRPr="00C652F5" w:rsidRDefault="00C652F5" w:rsidP="00C652F5">
      <w:pPr>
        <w:bidi/>
        <w:rPr>
          <w:rFonts w:cs="David" w:hint="cs"/>
          <w:rtl/>
        </w:rPr>
      </w:pPr>
    </w:p>
    <w:p w14:paraId="132760C7" w14:textId="77777777" w:rsidR="00C652F5" w:rsidRPr="00C652F5" w:rsidRDefault="00C652F5" w:rsidP="00C652F5">
      <w:pPr>
        <w:bidi/>
        <w:rPr>
          <w:rFonts w:cs="David" w:hint="cs"/>
          <w:rtl/>
        </w:rPr>
      </w:pPr>
      <w:r w:rsidRPr="00C652F5">
        <w:rPr>
          <w:rFonts w:cs="David" w:hint="cs"/>
          <w:rtl/>
        </w:rPr>
        <w:tab/>
        <w:t xml:space="preserve">"אם היינו חולמים"? </w:t>
      </w:r>
    </w:p>
    <w:p w14:paraId="68B87CC5" w14:textId="77777777" w:rsidR="00C652F5" w:rsidRPr="00C652F5" w:rsidRDefault="00C652F5" w:rsidP="00C652F5">
      <w:pPr>
        <w:bidi/>
        <w:rPr>
          <w:rFonts w:cs="David" w:hint="cs"/>
          <w:rtl/>
        </w:rPr>
      </w:pPr>
    </w:p>
    <w:p w14:paraId="0897808A" w14:textId="77777777" w:rsidR="00C652F5" w:rsidRPr="00C652F5" w:rsidRDefault="00C652F5" w:rsidP="00C652F5">
      <w:pPr>
        <w:bidi/>
        <w:rPr>
          <w:rFonts w:cs="David" w:hint="cs"/>
          <w:rtl/>
        </w:rPr>
      </w:pPr>
      <w:r w:rsidRPr="00C652F5">
        <w:rPr>
          <w:rFonts w:cs="David" w:hint="cs"/>
          <w:u w:val="single"/>
          <w:rtl/>
        </w:rPr>
        <w:t>מגלי והבה:</w:t>
      </w:r>
    </w:p>
    <w:p w14:paraId="372AE1FC" w14:textId="77777777" w:rsidR="00C652F5" w:rsidRPr="00C652F5" w:rsidRDefault="00C652F5" w:rsidP="00C652F5">
      <w:pPr>
        <w:bidi/>
        <w:rPr>
          <w:rFonts w:cs="David" w:hint="cs"/>
          <w:rtl/>
        </w:rPr>
      </w:pPr>
    </w:p>
    <w:p w14:paraId="032C4EB3" w14:textId="77777777" w:rsidR="00C652F5" w:rsidRPr="00C652F5" w:rsidRDefault="00C652F5" w:rsidP="00C652F5">
      <w:pPr>
        <w:bidi/>
        <w:rPr>
          <w:rFonts w:cs="David" w:hint="cs"/>
          <w:rtl/>
        </w:rPr>
      </w:pPr>
      <w:r w:rsidRPr="00C652F5">
        <w:rPr>
          <w:rFonts w:cs="David" w:hint="cs"/>
          <w:rtl/>
        </w:rPr>
        <w:tab/>
        <w:t xml:space="preserve">המדינה הזאת צריכה להתנהל. לכן, כאשר ראש הממשלה יוצא לביקור בחו"ל, אפשר לדחות את האי-אמון, הרי הוא לא יישאר לעד בחו"ל ואנחנו גם לא יוצאים לפגרה. </w:t>
      </w:r>
    </w:p>
    <w:p w14:paraId="55D3EDCF" w14:textId="77777777" w:rsidR="00C652F5" w:rsidRPr="00C652F5" w:rsidRDefault="00C652F5" w:rsidP="00C652F5">
      <w:pPr>
        <w:bidi/>
        <w:rPr>
          <w:rFonts w:cs="David" w:hint="cs"/>
          <w:rtl/>
        </w:rPr>
      </w:pPr>
    </w:p>
    <w:p w14:paraId="3E5714AA" w14:textId="77777777" w:rsidR="00C652F5" w:rsidRPr="00C652F5" w:rsidRDefault="00C652F5" w:rsidP="00C652F5">
      <w:pPr>
        <w:bidi/>
        <w:rPr>
          <w:rFonts w:cs="David" w:hint="cs"/>
          <w:rtl/>
        </w:rPr>
      </w:pPr>
      <w:r w:rsidRPr="00C652F5">
        <w:rPr>
          <w:rFonts w:cs="David" w:hint="cs"/>
          <w:u w:val="single"/>
          <w:rtl/>
        </w:rPr>
        <w:t>זהבה גלאון:</w:t>
      </w:r>
    </w:p>
    <w:p w14:paraId="2DC08EE8" w14:textId="77777777" w:rsidR="00C652F5" w:rsidRPr="00C652F5" w:rsidRDefault="00C652F5" w:rsidP="00C652F5">
      <w:pPr>
        <w:bidi/>
        <w:rPr>
          <w:rFonts w:cs="David" w:hint="cs"/>
          <w:rtl/>
        </w:rPr>
      </w:pPr>
    </w:p>
    <w:p w14:paraId="4F372941" w14:textId="77777777" w:rsidR="00C652F5" w:rsidRPr="00C652F5" w:rsidRDefault="00C652F5" w:rsidP="00C652F5">
      <w:pPr>
        <w:bidi/>
        <w:rPr>
          <w:rFonts w:cs="David" w:hint="cs"/>
          <w:rtl/>
        </w:rPr>
      </w:pPr>
      <w:r w:rsidRPr="00C652F5">
        <w:rPr>
          <w:rFonts w:cs="David" w:hint="cs"/>
          <w:rtl/>
        </w:rPr>
        <w:tab/>
        <w:t xml:space="preserve">האמת היא, שאני בעדו, אני לא ממש נגדו, אני לא צריכה שהוא יישאר שם - - - </w:t>
      </w:r>
    </w:p>
    <w:p w14:paraId="12368DB0" w14:textId="77777777" w:rsidR="00C652F5" w:rsidRPr="00C652F5" w:rsidRDefault="00C652F5" w:rsidP="00C652F5">
      <w:pPr>
        <w:bidi/>
        <w:rPr>
          <w:rFonts w:cs="David" w:hint="cs"/>
          <w:rtl/>
        </w:rPr>
      </w:pPr>
      <w:r w:rsidRPr="00C652F5">
        <w:rPr>
          <w:rFonts w:cs="David"/>
          <w:rtl/>
        </w:rPr>
        <w:br w:type="page"/>
      </w:r>
    </w:p>
    <w:p w14:paraId="51E66211" w14:textId="77777777" w:rsidR="00C652F5" w:rsidRPr="00C652F5" w:rsidRDefault="00C652F5" w:rsidP="00C652F5">
      <w:pPr>
        <w:bidi/>
        <w:rPr>
          <w:rFonts w:cs="David" w:hint="cs"/>
          <w:rtl/>
        </w:rPr>
      </w:pPr>
      <w:r w:rsidRPr="00C652F5">
        <w:rPr>
          <w:rFonts w:cs="David" w:hint="cs"/>
          <w:u w:val="single"/>
          <w:rtl/>
        </w:rPr>
        <w:t>מגלי והבה:</w:t>
      </w:r>
    </w:p>
    <w:p w14:paraId="0E4D0ACF" w14:textId="77777777" w:rsidR="00C652F5" w:rsidRPr="00C652F5" w:rsidRDefault="00C652F5" w:rsidP="00C652F5">
      <w:pPr>
        <w:bidi/>
        <w:rPr>
          <w:rFonts w:cs="David" w:hint="cs"/>
          <w:rtl/>
        </w:rPr>
      </w:pPr>
    </w:p>
    <w:p w14:paraId="3CA45881" w14:textId="77777777" w:rsidR="00C652F5" w:rsidRPr="00C652F5" w:rsidRDefault="00C652F5" w:rsidP="00C652F5">
      <w:pPr>
        <w:bidi/>
        <w:rPr>
          <w:rFonts w:cs="David" w:hint="cs"/>
          <w:rtl/>
        </w:rPr>
      </w:pPr>
      <w:r w:rsidRPr="00C652F5">
        <w:rPr>
          <w:rFonts w:cs="David" w:hint="cs"/>
          <w:rtl/>
        </w:rPr>
        <w:tab/>
        <w:t xml:space="preserve">לא רק שאת בעדו, החברים שלך </w:t>
      </w:r>
      <w:r w:rsidRPr="00C652F5">
        <w:rPr>
          <w:rFonts w:cs="David"/>
          <w:rtl/>
        </w:rPr>
        <w:t>–</w:t>
      </w:r>
      <w:r w:rsidRPr="00C652F5">
        <w:rPr>
          <w:rFonts w:cs="David" w:hint="cs"/>
          <w:rtl/>
        </w:rPr>
        <w:t xml:space="preserve"> אם מותר לי לצטט </w:t>
      </w:r>
      <w:r w:rsidRPr="00C652F5">
        <w:rPr>
          <w:rFonts w:cs="David"/>
          <w:rtl/>
        </w:rPr>
        <w:t>–</w:t>
      </w:r>
      <w:r w:rsidRPr="00C652F5">
        <w:rPr>
          <w:rFonts w:cs="David" w:hint="cs"/>
          <w:rtl/>
        </w:rPr>
        <w:t xml:space="preserve"> מאיצים, מתי אנחנו שם, מתי עולים על המרכבה. </w:t>
      </w:r>
    </w:p>
    <w:p w14:paraId="07E41446" w14:textId="77777777" w:rsidR="00C652F5" w:rsidRPr="00C652F5" w:rsidRDefault="00C652F5" w:rsidP="00C652F5">
      <w:pPr>
        <w:bidi/>
        <w:rPr>
          <w:rFonts w:cs="David" w:hint="cs"/>
          <w:rtl/>
        </w:rPr>
      </w:pPr>
    </w:p>
    <w:p w14:paraId="53EA78E0" w14:textId="77777777" w:rsidR="00C652F5" w:rsidRPr="00C652F5" w:rsidRDefault="00C652F5" w:rsidP="00C652F5">
      <w:pPr>
        <w:bidi/>
        <w:rPr>
          <w:rFonts w:cs="David" w:hint="cs"/>
          <w:rtl/>
        </w:rPr>
      </w:pPr>
      <w:r w:rsidRPr="00C652F5">
        <w:rPr>
          <w:rFonts w:cs="David" w:hint="cs"/>
          <w:u w:val="single"/>
          <w:rtl/>
        </w:rPr>
        <w:t>זהבה גלאון:</w:t>
      </w:r>
    </w:p>
    <w:p w14:paraId="652C1319" w14:textId="77777777" w:rsidR="00C652F5" w:rsidRPr="00C652F5" w:rsidRDefault="00C652F5" w:rsidP="00C652F5">
      <w:pPr>
        <w:bidi/>
        <w:rPr>
          <w:rFonts w:cs="David" w:hint="cs"/>
          <w:rtl/>
        </w:rPr>
      </w:pPr>
    </w:p>
    <w:p w14:paraId="66E58B3C" w14:textId="77777777" w:rsidR="00C652F5" w:rsidRPr="00C652F5" w:rsidRDefault="00C652F5" w:rsidP="00C652F5">
      <w:pPr>
        <w:bidi/>
        <w:rPr>
          <w:rFonts w:cs="David" w:hint="cs"/>
          <w:rtl/>
        </w:rPr>
      </w:pPr>
      <w:r w:rsidRPr="00C652F5">
        <w:rPr>
          <w:rFonts w:cs="David" w:hint="cs"/>
          <w:rtl/>
        </w:rPr>
        <w:tab/>
        <w:t xml:space="preserve">יש משהו שאני לא יודעת? </w:t>
      </w:r>
    </w:p>
    <w:p w14:paraId="0F1B5EE2" w14:textId="77777777" w:rsidR="00C652F5" w:rsidRPr="00C652F5" w:rsidRDefault="00C652F5" w:rsidP="00C652F5">
      <w:pPr>
        <w:bidi/>
        <w:rPr>
          <w:rFonts w:cs="David" w:hint="cs"/>
          <w:rtl/>
        </w:rPr>
      </w:pPr>
    </w:p>
    <w:p w14:paraId="2813AEAA" w14:textId="77777777" w:rsidR="00C652F5" w:rsidRPr="00C652F5" w:rsidRDefault="00C652F5" w:rsidP="00C652F5">
      <w:pPr>
        <w:bidi/>
        <w:rPr>
          <w:rFonts w:cs="David" w:hint="cs"/>
          <w:rtl/>
        </w:rPr>
      </w:pPr>
      <w:r w:rsidRPr="00C652F5">
        <w:rPr>
          <w:rFonts w:cs="David" w:hint="cs"/>
          <w:u w:val="single"/>
          <w:rtl/>
        </w:rPr>
        <w:t>מגלי והבה:</w:t>
      </w:r>
    </w:p>
    <w:p w14:paraId="162069D5" w14:textId="77777777" w:rsidR="00C652F5" w:rsidRPr="00C652F5" w:rsidRDefault="00C652F5" w:rsidP="00C652F5">
      <w:pPr>
        <w:bidi/>
        <w:rPr>
          <w:rFonts w:cs="David" w:hint="cs"/>
          <w:rtl/>
        </w:rPr>
      </w:pPr>
    </w:p>
    <w:p w14:paraId="7488BB16" w14:textId="77777777" w:rsidR="00C652F5" w:rsidRPr="00C652F5" w:rsidRDefault="00C652F5" w:rsidP="00C652F5">
      <w:pPr>
        <w:bidi/>
        <w:rPr>
          <w:rFonts w:cs="David" w:hint="cs"/>
          <w:rtl/>
        </w:rPr>
      </w:pPr>
      <w:r w:rsidRPr="00C652F5">
        <w:rPr>
          <w:rFonts w:cs="David" w:hint="cs"/>
          <w:rtl/>
        </w:rPr>
        <w:tab/>
        <w:t xml:space="preserve">אני חוזר לנושא העיקרי, או שאנחנו מכבדים את העיקרון, כאשר ראש הממשלה לא נמצא כאן, אין אי אמון, או שזה נפרץ - - - </w:t>
      </w:r>
    </w:p>
    <w:p w14:paraId="3C7E295D" w14:textId="77777777" w:rsidR="00C652F5" w:rsidRPr="00C652F5" w:rsidRDefault="00C652F5" w:rsidP="00C652F5">
      <w:pPr>
        <w:bidi/>
        <w:rPr>
          <w:rFonts w:cs="David" w:hint="cs"/>
          <w:rtl/>
        </w:rPr>
      </w:pPr>
    </w:p>
    <w:p w14:paraId="4F059DB1" w14:textId="77777777" w:rsidR="00C652F5" w:rsidRPr="00C652F5" w:rsidRDefault="00C652F5" w:rsidP="00C652F5">
      <w:pPr>
        <w:bidi/>
        <w:rPr>
          <w:rFonts w:cs="David" w:hint="cs"/>
          <w:rtl/>
        </w:rPr>
      </w:pPr>
      <w:r w:rsidRPr="00C652F5">
        <w:rPr>
          <w:rFonts w:cs="David" w:hint="cs"/>
          <w:u w:val="single"/>
          <w:rtl/>
        </w:rPr>
        <w:t>זהבה גלאון:</w:t>
      </w:r>
    </w:p>
    <w:p w14:paraId="257F5F07" w14:textId="77777777" w:rsidR="00C652F5" w:rsidRPr="00C652F5" w:rsidRDefault="00C652F5" w:rsidP="00C652F5">
      <w:pPr>
        <w:bidi/>
        <w:rPr>
          <w:rFonts w:cs="David" w:hint="cs"/>
          <w:rtl/>
        </w:rPr>
      </w:pPr>
    </w:p>
    <w:p w14:paraId="226D4D36" w14:textId="77777777" w:rsidR="00C652F5" w:rsidRPr="00C652F5" w:rsidRDefault="00C652F5" w:rsidP="00C652F5">
      <w:pPr>
        <w:bidi/>
        <w:rPr>
          <w:rFonts w:cs="David" w:hint="cs"/>
          <w:rtl/>
        </w:rPr>
      </w:pPr>
      <w:r w:rsidRPr="00C652F5">
        <w:rPr>
          <w:rFonts w:cs="David" w:hint="cs"/>
          <w:rtl/>
        </w:rPr>
        <w:tab/>
        <w:t xml:space="preserve">אני חברת אופוזיציה, יש לי סמכות מלאה לקבוע אם אני עושה את זה או לא, אני לא עובדת אצל אף אחד, כדאי לי להבהיר זאת, אני לא עובדת אצל אף אחד בבית הזה, לא אני ולא הסיעה שלי. </w:t>
      </w:r>
    </w:p>
    <w:p w14:paraId="5637D6E6" w14:textId="77777777" w:rsidR="00C652F5" w:rsidRPr="00C652F5" w:rsidRDefault="00C652F5" w:rsidP="00C652F5">
      <w:pPr>
        <w:bidi/>
        <w:rPr>
          <w:rFonts w:cs="David" w:hint="cs"/>
          <w:rtl/>
        </w:rPr>
      </w:pPr>
    </w:p>
    <w:p w14:paraId="373C1DEE" w14:textId="77777777" w:rsidR="00C652F5" w:rsidRPr="00C652F5" w:rsidRDefault="00C652F5" w:rsidP="00C652F5">
      <w:pPr>
        <w:bidi/>
        <w:rPr>
          <w:rFonts w:cs="David" w:hint="cs"/>
          <w:rtl/>
        </w:rPr>
      </w:pPr>
      <w:r w:rsidRPr="00C652F5">
        <w:rPr>
          <w:rFonts w:cs="David" w:hint="cs"/>
          <w:u w:val="single"/>
          <w:rtl/>
        </w:rPr>
        <w:t>אחמד טיבי:</w:t>
      </w:r>
    </w:p>
    <w:p w14:paraId="18550E47" w14:textId="77777777" w:rsidR="00C652F5" w:rsidRPr="00C652F5" w:rsidRDefault="00C652F5" w:rsidP="00C652F5">
      <w:pPr>
        <w:bidi/>
        <w:rPr>
          <w:rFonts w:cs="David" w:hint="cs"/>
          <w:rtl/>
        </w:rPr>
      </w:pPr>
    </w:p>
    <w:p w14:paraId="121172F7" w14:textId="77777777" w:rsidR="00C652F5" w:rsidRPr="00C652F5" w:rsidRDefault="00C652F5" w:rsidP="00C652F5">
      <w:pPr>
        <w:bidi/>
        <w:rPr>
          <w:rFonts w:cs="David" w:hint="cs"/>
          <w:rtl/>
        </w:rPr>
      </w:pPr>
      <w:r w:rsidRPr="00C652F5">
        <w:rPr>
          <w:rFonts w:cs="David" w:hint="cs"/>
          <w:rtl/>
        </w:rPr>
        <w:tab/>
        <w:t xml:space="preserve">אין ספק שמדובר בדברים נכונים, אי אפשר שבכול שבוע שבו ראש הממשלה נוסע לחו"ל, לא תהיה אופוזיציה. ממילא האופוזיציה היא לא מי יודע מה דורסנית, היא אפילו לא מי יודע משפיעה, ראינו את הפער בהצבעות התקציב. לכן, אי אפשר שבכול שבוע שראש הממשלה לא נמצא כאן, לא יהיה אי אמון. זה בלתי אפשרי. כאילו יש אמון בראש הממשלה וזה מצג שווא. </w:t>
      </w:r>
    </w:p>
    <w:p w14:paraId="427437E9" w14:textId="77777777" w:rsidR="00C652F5" w:rsidRPr="00C652F5" w:rsidRDefault="00C652F5" w:rsidP="00C652F5">
      <w:pPr>
        <w:bidi/>
        <w:rPr>
          <w:rFonts w:cs="David" w:hint="cs"/>
          <w:rtl/>
        </w:rPr>
      </w:pPr>
    </w:p>
    <w:p w14:paraId="7F91B8BD" w14:textId="77777777" w:rsidR="00C652F5" w:rsidRPr="00C652F5" w:rsidRDefault="00C652F5" w:rsidP="00C652F5">
      <w:pPr>
        <w:bidi/>
        <w:rPr>
          <w:rFonts w:cs="David" w:hint="cs"/>
          <w:rtl/>
        </w:rPr>
      </w:pPr>
      <w:r w:rsidRPr="00C652F5">
        <w:rPr>
          <w:rFonts w:cs="David" w:hint="cs"/>
          <w:u w:val="single"/>
          <w:rtl/>
        </w:rPr>
        <w:t>גדעון סער:</w:t>
      </w:r>
    </w:p>
    <w:p w14:paraId="1469155C" w14:textId="77777777" w:rsidR="00C652F5" w:rsidRPr="00C652F5" w:rsidRDefault="00C652F5" w:rsidP="00C652F5">
      <w:pPr>
        <w:bidi/>
        <w:rPr>
          <w:rFonts w:cs="David" w:hint="cs"/>
          <w:rtl/>
        </w:rPr>
      </w:pPr>
    </w:p>
    <w:p w14:paraId="1E653713" w14:textId="77777777" w:rsidR="00C652F5" w:rsidRPr="00C652F5" w:rsidRDefault="00C652F5" w:rsidP="00C652F5">
      <w:pPr>
        <w:bidi/>
        <w:rPr>
          <w:rFonts w:cs="David" w:hint="cs"/>
          <w:rtl/>
        </w:rPr>
      </w:pPr>
      <w:r w:rsidRPr="00C652F5">
        <w:rPr>
          <w:rFonts w:cs="David" w:hint="cs"/>
          <w:rtl/>
        </w:rPr>
        <w:tab/>
        <w:t xml:space="preserve">אני מבקש להעיר לפרוטוקול, לאחר שנועצתי בשבוע שעבר בחברת הכנסת גלאון, הגעתי להחלטתי זו שתאמה את החלטתה, והיא פעלה כפי שאני פעלתי בזמן ביקורו בוושינגטון. הנחתי שעמדתה השבוע תהיה זהה לעמדתה משבוע שעבר. </w:t>
      </w:r>
    </w:p>
    <w:p w14:paraId="2BFEA6C6" w14:textId="77777777" w:rsidR="00C652F5" w:rsidRPr="00C652F5" w:rsidRDefault="00C652F5" w:rsidP="00C652F5">
      <w:pPr>
        <w:bidi/>
        <w:rPr>
          <w:rFonts w:cs="David" w:hint="cs"/>
          <w:rtl/>
        </w:rPr>
      </w:pPr>
    </w:p>
    <w:p w14:paraId="6350CFB9" w14:textId="77777777" w:rsidR="00C652F5" w:rsidRPr="00C652F5" w:rsidRDefault="00C652F5" w:rsidP="00C652F5">
      <w:pPr>
        <w:bidi/>
        <w:rPr>
          <w:rFonts w:cs="David" w:hint="cs"/>
          <w:rtl/>
        </w:rPr>
      </w:pPr>
      <w:r w:rsidRPr="00C652F5">
        <w:rPr>
          <w:rFonts w:cs="David" w:hint="cs"/>
          <w:u w:val="single"/>
          <w:rtl/>
        </w:rPr>
        <w:t>זהבה גלאון:</w:t>
      </w:r>
    </w:p>
    <w:p w14:paraId="2E3DC539" w14:textId="77777777" w:rsidR="00C652F5" w:rsidRPr="00C652F5" w:rsidRDefault="00C652F5" w:rsidP="00C652F5">
      <w:pPr>
        <w:bidi/>
        <w:rPr>
          <w:rFonts w:cs="David" w:hint="cs"/>
          <w:rtl/>
        </w:rPr>
      </w:pPr>
    </w:p>
    <w:p w14:paraId="12C3ED75" w14:textId="77777777" w:rsidR="00C652F5" w:rsidRPr="00C652F5" w:rsidRDefault="00C652F5" w:rsidP="00C652F5">
      <w:pPr>
        <w:bidi/>
        <w:rPr>
          <w:rFonts w:cs="David" w:hint="cs"/>
          <w:rtl/>
        </w:rPr>
      </w:pPr>
      <w:r w:rsidRPr="00C652F5">
        <w:rPr>
          <w:rFonts w:cs="David" w:hint="cs"/>
          <w:rtl/>
        </w:rPr>
        <w:tab/>
        <w:t xml:space="preserve">ברוח המונדיאל "אנחנו חיים משבת לשבת", מכיוון שאתה מדבר אתי שבע פעמים ביום, היית צריך לקבל את ההכרעה שלך לאחר שדיברת - - - </w:t>
      </w:r>
    </w:p>
    <w:p w14:paraId="01795B81" w14:textId="77777777" w:rsidR="00C652F5" w:rsidRPr="00C652F5" w:rsidRDefault="00C652F5" w:rsidP="00C652F5">
      <w:pPr>
        <w:bidi/>
        <w:rPr>
          <w:rFonts w:cs="David" w:hint="cs"/>
          <w:rtl/>
        </w:rPr>
      </w:pPr>
    </w:p>
    <w:p w14:paraId="27B8079B" w14:textId="77777777" w:rsidR="00C652F5" w:rsidRPr="00C652F5" w:rsidRDefault="00C652F5" w:rsidP="00C652F5">
      <w:pPr>
        <w:bidi/>
        <w:rPr>
          <w:rFonts w:cs="David" w:hint="cs"/>
          <w:rtl/>
        </w:rPr>
      </w:pPr>
      <w:r w:rsidRPr="00C652F5">
        <w:rPr>
          <w:rFonts w:cs="David" w:hint="cs"/>
          <w:u w:val="single"/>
          <w:rtl/>
        </w:rPr>
        <w:t>יעקב מרגי:</w:t>
      </w:r>
    </w:p>
    <w:p w14:paraId="5A089170" w14:textId="77777777" w:rsidR="00C652F5" w:rsidRPr="00C652F5" w:rsidRDefault="00C652F5" w:rsidP="00C652F5">
      <w:pPr>
        <w:bidi/>
        <w:rPr>
          <w:rFonts w:cs="David" w:hint="cs"/>
          <w:rtl/>
        </w:rPr>
      </w:pPr>
    </w:p>
    <w:p w14:paraId="15C049A6" w14:textId="77777777" w:rsidR="00C652F5" w:rsidRPr="00C652F5" w:rsidRDefault="00C652F5" w:rsidP="00C652F5">
      <w:pPr>
        <w:bidi/>
        <w:rPr>
          <w:rFonts w:cs="David" w:hint="cs"/>
          <w:rtl/>
        </w:rPr>
      </w:pPr>
      <w:r w:rsidRPr="00C652F5">
        <w:rPr>
          <w:rFonts w:cs="David" w:hint="cs"/>
          <w:rtl/>
        </w:rPr>
        <w:tab/>
        <w:t xml:space="preserve">גברתי היושבת ראש, מי שמדבר על מעמדה של הכנסת, תדמיתה וכבודה של הכנסת, אני חושב שהגיע הזמן לקיים דיון מעמיק. לא ייתכן שהצעת חוק שנפלה לא תוכל לעלות במשך חצי שנה, לעומת זאת, הצעת אי אמון, תהיה אווילית ככל שתהיה וחסרת סיכוי, יכולה לחזור על עצמה בכול שבוע מחדש. </w:t>
      </w:r>
    </w:p>
    <w:p w14:paraId="0CD619E8" w14:textId="77777777" w:rsidR="00C652F5" w:rsidRPr="00C652F5" w:rsidRDefault="00C652F5" w:rsidP="00C652F5">
      <w:pPr>
        <w:bidi/>
        <w:rPr>
          <w:rFonts w:cs="David" w:hint="cs"/>
          <w:rtl/>
        </w:rPr>
      </w:pPr>
    </w:p>
    <w:p w14:paraId="0CACA064" w14:textId="77777777" w:rsidR="00C652F5" w:rsidRPr="00C652F5" w:rsidRDefault="00C652F5" w:rsidP="00C652F5">
      <w:pPr>
        <w:bidi/>
        <w:rPr>
          <w:rFonts w:cs="David" w:hint="cs"/>
          <w:rtl/>
        </w:rPr>
      </w:pPr>
      <w:r w:rsidRPr="00C652F5">
        <w:rPr>
          <w:rFonts w:cs="David" w:hint="cs"/>
          <w:u w:val="single"/>
          <w:rtl/>
        </w:rPr>
        <w:t>היו"ר רוחמה אברהם:</w:t>
      </w:r>
    </w:p>
    <w:p w14:paraId="5591DE44" w14:textId="77777777" w:rsidR="00C652F5" w:rsidRPr="00C652F5" w:rsidRDefault="00C652F5" w:rsidP="00C652F5">
      <w:pPr>
        <w:bidi/>
        <w:rPr>
          <w:rFonts w:cs="David" w:hint="cs"/>
          <w:rtl/>
        </w:rPr>
      </w:pPr>
    </w:p>
    <w:p w14:paraId="5808AA8C" w14:textId="77777777" w:rsidR="00C652F5" w:rsidRPr="00C652F5" w:rsidRDefault="00C652F5" w:rsidP="00C652F5">
      <w:pPr>
        <w:bidi/>
        <w:rPr>
          <w:rFonts w:cs="David" w:hint="cs"/>
          <w:rtl/>
        </w:rPr>
      </w:pPr>
      <w:r w:rsidRPr="00C652F5">
        <w:rPr>
          <w:rFonts w:cs="David" w:hint="cs"/>
          <w:rtl/>
        </w:rPr>
        <w:tab/>
        <w:t xml:space="preserve">תגיש הצעה לתיקון התקנון ונדון בזה. אגב, מחר מתקיים כאן דיון בנושא שינויים בתקנון. </w:t>
      </w:r>
    </w:p>
    <w:p w14:paraId="5F83A083" w14:textId="77777777" w:rsidR="00C652F5" w:rsidRPr="00C652F5" w:rsidRDefault="00C652F5" w:rsidP="00C652F5">
      <w:pPr>
        <w:bidi/>
        <w:rPr>
          <w:rFonts w:cs="David" w:hint="cs"/>
          <w:rtl/>
        </w:rPr>
      </w:pPr>
    </w:p>
    <w:p w14:paraId="57B1B1C2" w14:textId="77777777" w:rsidR="00C652F5" w:rsidRPr="00C652F5" w:rsidRDefault="00C652F5" w:rsidP="00C652F5">
      <w:pPr>
        <w:bidi/>
        <w:rPr>
          <w:rFonts w:cs="David" w:hint="cs"/>
          <w:rtl/>
        </w:rPr>
      </w:pPr>
      <w:r w:rsidRPr="00C652F5">
        <w:rPr>
          <w:rFonts w:cs="David" w:hint="cs"/>
          <w:rtl/>
        </w:rPr>
        <w:tab/>
        <w:t xml:space="preserve">מכיוון שחברת הכנסת גלאון שהגישה את האי אמון, עדיין עומדת על דעתה לקיים את האי אמון, אני מציעה את הדבר הבא: דיון משולב, עשר דקות להצגת הנושא, שלוש דקות לכול סיעה. מי בעד ההצעה ירים את ידו. </w:t>
      </w:r>
    </w:p>
    <w:p w14:paraId="56FD3618" w14:textId="77777777" w:rsidR="00C652F5" w:rsidRPr="00C652F5" w:rsidRDefault="00C652F5" w:rsidP="00C652F5">
      <w:pPr>
        <w:bidi/>
        <w:rPr>
          <w:rFonts w:cs="David" w:hint="cs"/>
          <w:rtl/>
        </w:rPr>
      </w:pPr>
    </w:p>
    <w:p w14:paraId="4B110FA9" w14:textId="77777777" w:rsidR="00C652F5" w:rsidRPr="00C652F5" w:rsidRDefault="00C652F5" w:rsidP="00C652F5">
      <w:pPr>
        <w:bidi/>
        <w:rPr>
          <w:rFonts w:cs="David" w:hint="cs"/>
          <w:rtl/>
        </w:rPr>
      </w:pPr>
    </w:p>
    <w:p w14:paraId="6892912C" w14:textId="77777777" w:rsidR="00C652F5" w:rsidRPr="00C652F5" w:rsidRDefault="00C652F5" w:rsidP="00C652F5">
      <w:pPr>
        <w:bidi/>
        <w:rPr>
          <w:rFonts w:cs="David" w:hint="cs"/>
          <w:rtl/>
        </w:rPr>
      </w:pPr>
    </w:p>
    <w:p w14:paraId="59D82976" w14:textId="77777777" w:rsidR="00C652F5" w:rsidRPr="00C652F5" w:rsidRDefault="00C652F5" w:rsidP="00C652F5">
      <w:pPr>
        <w:bidi/>
        <w:rPr>
          <w:rFonts w:cs="David" w:hint="cs"/>
          <w:rtl/>
        </w:rPr>
      </w:pPr>
    </w:p>
    <w:p w14:paraId="54BB83F5" w14:textId="77777777" w:rsidR="00C652F5" w:rsidRPr="00C652F5" w:rsidRDefault="00C652F5" w:rsidP="00C652F5">
      <w:pPr>
        <w:bidi/>
        <w:rPr>
          <w:rFonts w:cs="David" w:hint="cs"/>
          <w:rtl/>
        </w:rPr>
      </w:pPr>
    </w:p>
    <w:p w14:paraId="38C24404" w14:textId="77777777" w:rsidR="00C652F5" w:rsidRPr="00C652F5" w:rsidRDefault="00C652F5" w:rsidP="00C652F5">
      <w:pPr>
        <w:bidi/>
        <w:rPr>
          <w:rFonts w:cs="David" w:hint="cs"/>
          <w:rtl/>
        </w:rPr>
      </w:pPr>
    </w:p>
    <w:p w14:paraId="0FB82A84" w14:textId="77777777" w:rsidR="00C652F5" w:rsidRPr="00C652F5" w:rsidRDefault="00C652F5" w:rsidP="00C652F5">
      <w:pPr>
        <w:bidi/>
        <w:jc w:val="center"/>
        <w:rPr>
          <w:rFonts w:cs="David" w:hint="cs"/>
          <w:b/>
          <w:bCs/>
          <w:rtl/>
        </w:rPr>
      </w:pPr>
      <w:r w:rsidRPr="00C652F5">
        <w:rPr>
          <w:rFonts w:cs="David" w:hint="cs"/>
          <w:b/>
          <w:bCs/>
          <w:rtl/>
        </w:rPr>
        <w:t>הצבעה</w:t>
      </w:r>
    </w:p>
    <w:p w14:paraId="2743D45C" w14:textId="77777777" w:rsidR="00C652F5" w:rsidRPr="00C652F5" w:rsidRDefault="00C652F5" w:rsidP="00C652F5">
      <w:pPr>
        <w:bidi/>
        <w:jc w:val="center"/>
        <w:rPr>
          <w:rFonts w:cs="David" w:hint="cs"/>
          <w:b/>
          <w:bCs/>
          <w:rtl/>
        </w:rPr>
      </w:pPr>
    </w:p>
    <w:p w14:paraId="70368F0E" w14:textId="77777777" w:rsidR="00C652F5" w:rsidRPr="00C652F5" w:rsidRDefault="00C652F5" w:rsidP="00C652F5">
      <w:pPr>
        <w:bidi/>
        <w:jc w:val="center"/>
        <w:rPr>
          <w:rFonts w:cs="David" w:hint="cs"/>
          <w:rtl/>
        </w:rPr>
      </w:pPr>
      <w:r w:rsidRPr="00C652F5">
        <w:rPr>
          <w:rFonts w:cs="David" w:hint="cs"/>
          <w:rtl/>
        </w:rPr>
        <w:t xml:space="preserve">בעד </w:t>
      </w:r>
      <w:r w:rsidRPr="00C652F5">
        <w:rPr>
          <w:rFonts w:cs="David"/>
          <w:rtl/>
        </w:rPr>
        <w:t>–</w:t>
      </w:r>
      <w:r w:rsidRPr="00C652F5">
        <w:rPr>
          <w:rFonts w:cs="David" w:hint="cs"/>
          <w:rtl/>
        </w:rPr>
        <w:t xml:space="preserve"> רוב</w:t>
      </w:r>
    </w:p>
    <w:p w14:paraId="781B10C8" w14:textId="77777777" w:rsidR="00C652F5" w:rsidRPr="00C652F5" w:rsidRDefault="00C652F5" w:rsidP="00C652F5">
      <w:pPr>
        <w:bidi/>
        <w:jc w:val="center"/>
        <w:rPr>
          <w:rFonts w:cs="David" w:hint="cs"/>
          <w:rtl/>
        </w:rPr>
      </w:pPr>
      <w:r w:rsidRPr="00C652F5">
        <w:rPr>
          <w:rFonts w:cs="David" w:hint="cs"/>
          <w:rtl/>
        </w:rPr>
        <w:t xml:space="preserve">נגד </w:t>
      </w:r>
      <w:r w:rsidRPr="00C652F5">
        <w:rPr>
          <w:rFonts w:cs="David"/>
          <w:rtl/>
        </w:rPr>
        <w:t>–</w:t>
      </w:r>
      <w:r w:rsidRPr="00C652F5">
        <w:rPr>
          <w:rFonts w:cs="David" w:hint="cs"/>
          <w:rtl/>
        </w:rPr>
        <w:t xml:space="preserve"> אין </w:t>
      </w:r>
    </w:p>
    <w:p w14:paraId="415FBCDF" w14:textId="77777777" w:rsidR="00C652F5" w:rsidRPr="00C652F5" w:rsidRDefault="00C652F5" w:rsidP="00C652F5">
      <w:pPr>
        <w:bidi/>
        <w:jc w:val="center"/>
        <w:rPr>
          <w:rFonts w:cs="David" w:hint="cs"/>
          <w:rtl/>
        </w:rPr>
      </w:pPr>
      <w:r w:rsidRPr="00C652F5">
        <w:rPr>
          <w:rFonts w:cs="David" w:hint="cs"/>
          <w:rtl/>
        </w:rPr>
        <w:t xml:space="preserve">נמנעים </w:t>
      </w:r>
      <w:r w:rsidRPr="00C652F5">
        <w:rPr>
          <w:rFonts w:cs="David"/>
          <w:rtl/>
        </w:rPr>
        <w:t>–</w:t>
      </w:r>
      <w:r w:rsidRPr="00C652F5">
        <w:rPr>
          <w:rFonts w:cs="David" w:hint="cs"/>
          <w:rtl/>
        </w:rPr>
        <w:t xml:space="preserve"> אין</w:t>
      </w:r>
    </w:p>
    <w:p w14:paraId="10DD865D" w14:textId="77777777" w:rsidR="00C652F5" w:rsidRPr="00C652F5" w:rsidRDefault="00C652F5" w:rsidP="00C652F5">
      <w:pPr>
        <w:bidi/>
        <w:jc w:val="center"/>
        <w:rPr>
          <w:rFonts w:cs="David" w:hint="cs"/>
          <w:rtl/>
        </w:rPr>
      </w:pPr>
      <w:r w:rsidRPr="00C652F5">
        <w:rPr>
          <w:rFonts w:cs="David" w:hint="cs"/>
          <w:rtl/>
        </w:rPr>
        <w:t xml:space="preserve">ההצעה התקבלה. </w:t>
      </w:r>
    </w:p>
    <w:p w14:paraId="1D785EFA" w14:textId="77777777" w:rsidR="00C652F5" w:rsidRPr="00C652F5" w:rsidRDefault="00C652F5" w:rsidP="00C652F5">
      <w:pPr>
        <w:bidi/>
        <w:rPr>
          <w:rFonts w:cs="David" w:hint="cs"/>
          <w:rtl/>
        </w:rPr>
      </w:pPr>
    </w:p>
    <w:p w14:paraId="2DE05159" w14:textId="77777777" w:rsidR="00C652F5" w:rsidRPr="00C652F5" w:rsidRDefault="00C652F5" w:rsidP="00C652F5">
      <w:pPr>
        <w:bidi/>
        <w:rPr>
          <w:rFonts w:cs="David" w:hint="cs"/>
          <w:rtl/>
        </w:rPr>
      </w:pPr>
    </w:p>
    <w:p w14:paraId="119D8379" w14:textId="77777777" w:rsidR="00C652F5" w:rsidRPr="00C652F5" w:rsidRDefault="00C652F5" w:rsidP="00C652F5">
      <w:pPr>
        <w:bidi/>
        <w:rPr>
          <w:rFonts w:cs="David" w:hint="cs"/>
          <w:rtl/>
        </w:rPr>
      </w:pPr>
    </w:p>
    <w:p w14:paraId="62C97F03" w14:textId="77777777" w:rsidR="00C652F5" w:rsidRPr="00C652F5" w:rsidRDefault="00C652F5" w:rsidP="00C652F5">
      <w:pPr>
        <w:bidi/>
        <w:rPr>
          <w:rFonts w:cs="David" w:hint="cs"/>
          <w:rtl/>
        </w:rPr>
      </w:pPr>
      <w:r w:rsidRPr="00C652F5">
        <w:rPr>
          <w:rFonts w:cs="David" w:hint="cs"/>
          <w:u w:val="single"/>
          <w:rtl/>
        </w:rPr>
        <w:t>היו"ר רוחמה אברהם:</w:t>
      </w:r>
    </w:p>
    <w:p w14:paraId="671A8FEC" w14:textId="77777777" w:rsidR="00C652F5" w:rsidRPr="00C652F5" w:rsidRDefault="00C652F5" w:rsidP="00C652F5">
      <w:pPr>
        <w:bidi/>
        <w:rPr>
          <w:rFonts w:cs="David" w:hint="cs"/>
          <w:rtl/>
        </w:rPr>
      </w:pPr>
    </w:p>
    <w:p w14:paraId="011037EA" w14:textId="77777777" w:rsidR="00C652F5" w:rsidRPr="00C652F5" w:rsidRDefault="00C652F5" w:rsidP="00C652F5">
      <w:pPr>
        <w:bidi/>
        <w:rPr>
          <w:rFonts w:cs="David" w:hint="cs"/>
          <w:rtl/>
        </w:rPr>
      </w:pPr>
      <w:r w:rsidRPr="00C652F5">
        <w:rPr>
          <w:rFonts w:cs="David" w:hint="cs"/>
          <w:rtl/>
        </w:rPr>
        <w:tab/>
        <w:t xml:space="preserve">ההצעה התקבלה פה אחד, תודה רבה. </w:t>
      </w:r>
    </w:p>
    <w:p w14:paraId="663DC40D" w14:textId="77777777" w:rsidR="00C652F5" w:rsidRPr="00C652F5" w:rsidRDefault="00C652F5" w:rsidP="00C652F5">
      <w:pPr>
        <w:bidi/>
        <w:rPr>
          <w:rFonts w:cs="David" w:hint="cs"/>
          <w:rtl/>
        </w:rPr>
      </w:pPr>
      <w:r w:rsidRPr="00C652F5">
        <w:rPr>
          <w:rFonts w:cs="David" w:hint="cs"/>
          <w:rtl/>
        </w:rPr>
        <w:tab/>
      </w:r>
    </w:p>
    <w:p w14:paraId="6A9721D4" w14:textId="77777777" w:rsidR="00C652F5" w:rsidRPr="00C652F5" w:rsidRDefault="00C652F5" w:rsidP="00C652F5">
      <w:pPr>
        <w:pStyle w:val="Heading5"/>
        <w:jc w:val="left"/>
        <w:rPr>
          <w:rtl/>
        </w:rPr>
      </w:pPr>
      <w:r w:rsidRPr="00C652F5">
        <w:rPr>
          <w:rtl/>
        </w:rPr>
        <w:t xml:space="preserve"> </w:t>
      </w:r>
    </w:p>
    <w:p w14:paraId="42F9B807" w14:textId="77777777" w:rsidR="00C652F5" w:rsidRPr="00C652F5" w:rsidRDefault="00C652F5" w:rsidP="00C652F5">
      <w:pPr>
        <w:bidi/>
        <w:jc w:val="center"/>
        <w:rPr>
          <w:rFonts w:cs="David" w:hint="cs"/>
          <w:b/>
          <w:bCs/>
          <w:u w:val="single"/>
          <w:rtl/>
        </w:rPr>
      </w:pPr>
      <w:r w:rsidRPr="00C652F5">
        <w:rPr>
          <w:rFonts w:cs="David"/>
          <w:rtl/>
        </w:rPr>
        <w:br w:type="page"/>
      </w:r>
      <w:r w:rsidRPr="00C652F5">
        <w:rPr>
          <w:rFonts w:cs="David" w:hint="cs"/>
          <w:b/>
          <w:bCs/>
          <w:u w:val="single"/>
          <w:rtl/>
        </w:rPr>
        <w:t>ישיבות ועדות הכנסת</w:t>
      </w:r>
    </w:p>
    <w:p w14:paraId="0115C19C" w14:textId="77777777" w:rsidR="00C652F5" w:rsidRPr="00C652F5" w:rsidRDefault="00C652F5" w:rsidP="00C652F5">
      <w:pPr>
        <w:bidi/>
        <w:jc w:val="center"/>
        <w:rPr>
          <w:rFonts w:cs="David" w:hint="cs"/>
          <w:b/>
          <w:bCs/>
          <w:u w:val="single"/>
          <w:rtl/>
        </w:rPr>
      </w:pPr>
    </w:p>
    <w:p w14:paraId="3AB121B7" w14:textId="77777777" w:rsidR="00C652F5" w:rsidRPr="00C652F5" w:rsidRDefault="00C652F5" w:rsidP="00C652F5">
      <w:pPr>
        <w:bidi/>
        <w:rPr>
          <w:rFonts w:cs="David" w:hint="cs"/>
          <w:rtl/>
        </w:rPr>
      </w:pPr>
    </w:p>
    <w:p w14:paraId="38672B1F" w14:textId="77777777" w:rsidR="00C652F5" w:rsidRPr="00C652F5" w:rsidRDefault="00C652F5" w:rsidP="00C652F5">
      <w:pPr>
        <w:bidi/>
        <w:rPr>
          <w:rFonts w:cs="David" w:hint="cs"/>
          <w:rtl/>
        </w:rPr>
      </w:pPr>
      <w:r w:rsidRPr="00C652F5">
        <w:rPr>
          <w:rFonts w:cs="David" w:hint="cs"/>
          <w:u w:val="single"/>
          <w:rtl/>
        </w:rPr>
        <w:t>היו"ר רוחמה אברהם:</w:t>
      </w:r>
    </w:p>
    <w:p w14:paraId="68EE07B2" w14:textId="77777777" w:rsidR="00C652F5" w:rsidRPr="00C652F5" w:rsidRDefault="00C652F5" w:rsidP="00C652F5">
      <w:pPr>
        <w:bidi/>
        <w:rPr>
          <w:rFonts w:cs="David" w:hint="cs"/>
          <w:rtl/>
        </w:rPr>
      </w:pPr>
    </w:p>
    <w:p w14:paraId="0EAA23CA" w14:textId="77777777" w:rsidR="00C652F5" w:rsidRPr="00C652F5" w:rsidRDefault="00C652F5" w:rsidP="00C652F5">
      <w:pPr>
        <w:bidi/>
        <w:rPr>
          <w:rFonts w:cs="David" w:hint="cs"/>
          <w:rtl/>
        </w:rPr>
      </w:pPr>
      <w:r w:rsidRPr="00C652F5">
        <w:rPr>
          <w:rFonts w:cs="David" w:hint="cs"/>
          <w:rtl/>
        </w:rPr>
        <w:tab/>
        <w:t xml:space="preserve">אני עוברת לנושא הבא, אני רוצה לספר לוועדה, בשבוע שעבר כינסתי את ראשי הוועדות מהטעם הפשוט, חברי כנסת החברים בוועדות רבות אינם ממצים את עצמם בדיונים כאלה ואחרים המתנהלים בישיבות הוועדות השונות.  הדיון שערכנו יחד עם ראשי הוועדות היה על מנת לנסות למצוא את הנוסחה של חפיפה בקרב הוועדות. זאת אומרת, לא כול הוועדות יפעלו בו זמנית, אלא ננסה למצוא לוח זמנים ונשבץ את הוועדות בצורה הבאה, שכול חבר כנסת יוכל למצות את מקסימום היכולות שלו בקרב הוועדות.  היום בשעה חמש מתכנסת ועדת משנה לדון בעניין הזה, אני מעריכה, שמחר-מחרתיים נמצא נוסחה בעניין וכמובן אביא זאת בפני חברי הוועדה. אם למישהו יש רעיון בנושא הזה, תגישו לי את היום עד אחר הצהרים ונשמח לדון בזה. </w:t>
      </w:r>
    </w:p>
    <w:p w14:paraId="302BB3FB" w14:textId="77777777" w:rsidR="00C652F5" w:rsidRPr="00C652F5" w:rsidRDefault="00C652F5" w:rsidP="00C652F5">
      <w:pPr>
        <w:bidi/>
        <w:rPr>
          <w:rFonts w:cs="David" w:hint="cs"/>
          <w:rtl/>
        </w:rPr>
      </w:pPr>
    </w:p>
    <w:p w14:paraId="17A4757C" w14:textId="77777777" w:rsidR="00C652F5" w:rsidRPr="00C652F5" w:rsidRDefault="00C652F5" w:rsidP="00C652F5">
      <w:pPr>
        <w:bidi/>
        <w:rPr>
          <w:rFonts w:cs="David" w:hint="cs"/>
          <w:rtl/>
        </w:rPr>
      </w:pPr>
      <w:r w:rsidRPr="00C652F5">
        <w:rPr>
          <w:rFonts w:cs="David"/>
          <w:rtl/>
        </w:rPr>
        <w:br w:type="page"/>
      </w:r>
    </w:p>
    <w:p w14:paraId="1B3BCC99" w14:textId="77777777" w:rsidR="00C652F5" w:rsidRPr="00C652F5" w:rsidRDefault="00C652F5" w:rsidP="00C652F5">
      <w:pPr>
        <w:bidi/>
        <w:jc w:val="center"/>
        <w:rPr>
          <w:rFonts w:cs="David" w:hint="cs"/>
          <w:b/>
          <w:bCs/>
          <w:u w:val="single"/>
          <w:rtl/>
        </w:rPr>
      </w:pPr>
      <w:r w:rsidRPr="00C652F5">
        <w:rPr>
          <w:rFonts w:cs="David" w:hint="cs"/>
          <w:b/>
          <w:bCs/>
          <w:u w:val="single"/>
          <w:rtl/>
        </w:rPr>
        <w:t>הקמת ועדות לעניין מסוים לפי סעיף 17 לתקנון הכנסת:</w:t>
      </w:r>
    </w:p>
    <w:p w14:paraId="6024C60C" w14:textId="77777777" w:rsidR="00C652F5" w:rsidRPr="00C652F5" w:rsidRDefault="00C652F5" w:rsidP="00C652F5">
      <w:pPr>
        <w:numPr>
          <w:ilvl w:val="0"/>
          <w:numId w:val="2"/>
        </w:numPr>
        <w:overflowPunct w:val="0"/>
        <w:autoSpaceDE w:val="0"/>
        <w:autoSpaceDN w:val="0"/>
        <w:bidi/>
        <w:adjustRightInd w:val="0"/>
        <w:ind w:right="0"/>
        <w:jc w:val="center"/>
        <w:textAlignment w:val="baseline"/>
        <w:rPr>
          <w:rFonts w:cs="David" w:hint="cs"/>
          <w:b/>
          <w:bCs/>
          <w:u w:val="single"/>
          <w:rtl/>
        </w:rPr>
      </w:pPr>
      <w:r w:rsidRPr="00C652F5">
        <w:rPr>
          <w:rFonts w:cs="David" w:hint="cs"/>
          <w:b/>
          <w:bCs/>
          <w:u w:val="single"/>
          <w:rtl/>
        </w:rPr>
        <w:t xml:space="preserve">הוועדה למאבק בנגע הסמים. </w:t>
      </w:r>
    </w:p>
    <w:p w14:paraId="7DCEAA99" w14:textId="77777777" w:rsidR="00C652F5" w:rsidRPr="00C652F5" w:rsidRDefault="00C652F5" w:rsidP="00C652F5">
      <w:pPr>
        <w:numPr>
          <w:ilvl w:val="0"/>
          <w:numId w:val="2"/>
        </w:numPr>
        <w:overflowPunct w:val="0"/>
        <w:autoSpaceDE w:val="0"/>
        <w:autoSpaceDN w:val="0"/>
        <w:bidi/>
        <w:adjustRightInd w:val="0"/>
        <w:ind w:right="0"/>
        <w:jc w:val="center"/>
        <w:textAlignment w:val="baseline"/>
        <w:rPr>
          <w:rFonts w:cs="David" w:hint="cs"/>
          <w:b/>
          <w:bCs/>
          <w:u w:val="single"/>
        </w:rPr>
      </w:pPr>
      <w:r w:rsidRPr="00C652F5">
        <w:rPr>
          <w:rFonts w:cs="David" w:hint="cs"/>
          <w:b/>
          <w:bCs/>
          <w:u w:val="single"/>
          <w:rtl/>
        </w:rPr>
        <w:t xml:space="preserve">הוועדה לבחינת העובדים הזרים. </w:t>
      </w:r>
    </w:p>
    <w:p w14:paraId="7C73B387" w14:textId="77777777" w:rsidR="00C652F5" w:rsidRPr="00C652F5" w:rsidRDefault="00C652F5" w:rsidP="00C652F5">
      <w:pPr>
        <w:bidi/>
        <w:ind w:left="360"/>
        <w:rPr>
          <w:rFonts w:cs="David" w:hint="cs"/>
          <w:b/>
          <w:bCs/>
          <w:u w:val="single"/>
          <w:rtl/>
        </w:rPr>
      </w:pPr>
    </w:p>
    <w:p w14:paraId="7DBB3D4C" w14:textId="77777777" w:rsidR="00C652F5" w:rsidRPr="00C652F5" w:rsidRDefault="00C652F5" w:rsidP="00C652F5">
      <w:pPr>
        <w:bidi/>
        <w:ind w:left="360"/>
        <w:rPr>
          <w:rFonts w:cs="David" w:hint="cs"/>
          <w:b/>
          <w:bCs/>
          <w:u w:val="single"/>
          <w:rtl/>
        </w:rPr>
      </w:pPr>
    </w:p>
    <w:p w14:paraId="132B852C" w14:textId="77777777" w:rsidR="00C652F5" w:rsidRPr="00C652F5" w:rsidRDefault="00C652F5" w:rsidP="00C652F5">
      <w:pPr>
        <w:bidi/>
        <w:rPr>
          <w:rFonts w:cs="David" w:hint="cs"/>
          <w:rtl/>
        </w:rPr>
      </w:pPr>
      <w:r w:rsidRPr="00C652F5">
        <w:rPr>
          <w:rFonts w:cs="David" w:hint="cs"/>
          <w:u w:val="single"/>
          <w:rtl/>
        </w:rPr>
        <w:t>היו"ר רוחמה אברהם:</w:t>
      </w:r>
    </w:p>
    <w:p w14:paraId="07A0A681" w14:textId="77777777" w:rsidR="00C652F5" w:rsidRPr="00C652F5" w:rsidRDefault="00C652F5" w:rsidP="00C652F5">
      <w:pPr>
        <w:bidi/>
        <w:rPr>
          <w:rFonts w:cs="David" w:hint="cs"/>
          <w:rtl/>
        </w:rPr>
      </w:pPr>
    </w:p>
    <w:p w14:paraId="39205B36" w14:textId="77777777" w:rsidR="00C652F5" w:rsidRPr="00C652F5" w:rsidRDefault="00C652F5" w:rsidP="00C652F5">
      <w:pPr>
        <w:pStyle w:val="BodyTextIndent"/>
        <w:ind w:left="0" w:firstLine="567"/>
        <w:rPr>
          <w:rFonts w:hint="cs"/>
          <w:rtl/>
        </w:rPr>
      </w:pPr>
      <w:r w:rsidRPr="00C652F5">
        <w:rPr>
          <w:rFonts w:hint="cs"/>
          <w:rtl/>
        </w:rPr>
        <w:t xml:space="preserve">אני עוברת לנושא הבא: קביעת שתי ועדות לעניין מסוים, האחת, הוועדה למאבק בנגע הסמים. השנייה, הוועדה לבחינת בעיות העובדים הזרים. סעיף 17 לתקנון הכנסת קובע, שהכנסת תבחר מזמן לזמן, לפי הצעת ועדת הכנסת, ועדה לעניין מסוים שדינה לכול דבר, פרט לתקופת כהונתה, כדין ועדה קבועה, אם לא קבעה הכנסת הוראות אחרות. </w:t>
      </w:r>
    </w:p>
    <w:p w14:paraId="2957F0DF" w14:textId="77777777" w:rsidR="00C652F5" w:rsidRPr="00C652F5" w:rsidRDefault="00C652F5" w:rsidP="00C652F5">
      <w:pPr>
        <w:bidi/>
        <w:rPr>
          <w:rFonts w:cs="David" w:hint="cs"/>
          <w:rtl/>
        </w:rPr>
      </w:pPr>
    </w:p>
    <w:p w14:paraId="2DC07514" w14:textId="77777777" w:rsidR="00C652F5" w:rsidRPr="00C652F5" w:rsidRDefault="00C652F5" w:rsidP="00C652F5">
      <w:pPr>
        <w:bidi/>
        <w:rPr>
          <w:rFonts w:cs="David" w:hint="cs"/>
          <w:rtl/>
        </w:rPr>
      </w:pPr>
      <w:r w:rsidRPr="00C652F5">
        <w:rPr>
          <w:rFonts w:cs="David" w:hint="cs"/>
          <w:rtl/>
        </w:rPr>
        <w:tab/>
        <w:t xml:space="preserve">ועדת הכנסת מציעה להקים שתי ועדות לעניין מסוים.  כפי שאמרתי, הוועדה למאבק בנגע הסמים, הוועדה השנייה, הוועדה לבחינת בעיות העובדים הזרים. </w:t>
      </w:r>
    </w:p>
    <w:p w14:paraId="4B58407B" w14:textId="77777777" w:rsidR="00C652F5" w:rsidRPr="00C652F5" w:rsidRDefault="00C652F5" w:rsidP="00C652F5">
      <w:pPr>
        <w:bidi/>
        <w:rPr>
          <w:rFonts w:cs="David" w:hint="cs"/>
          <w:rtl/>
        </w:rPr>
      </w:pPr>
    </w:p>
    <w:p w14:paraId="13AE7BB7" w14:textId="77777777" w:rsidR="00C652F5" w:rsidRPr="00C652F5" w:rsidRDefault="00C652F5" w:rsidP="00C652F5">
      <w:pPr>
        <w:bidi/>
        <w:rPr>
          <w:rFonts w:cs="David" w:hint="cs"/>
          <w:rtl/>
        </w:rPr>
      </w:pPr>
      <w:r w:rsidRPr="00C652F5">
        <w:rPr>
          <w:rFonts w:cs="David" w:hint="cs"/>
          <w:rtl/>
        </w:rPr>
        <w:tab/>
        <w:t xml:space="preserve">הוועדה למאבק בנגע הסמים </w:t>
      </w:r>
      <w:r w:rsidRPr="00C652F5">
        <w:rPr>
          <w:rFonts w:cs="David"/>
          <w:rtl/>
        </w:rPr>
        <w:t>–</w:t>
      </w:r>
      <w:r w:rsidRPr="00C652F5">
        <w:rPr>
          <w:rFonts w:cs="David" w:hint="cs"/>
          <w:rtl/>
        </w:rPr>
        <w:t xml:space="preserve"> סמכויותיה: שימוש בסמים וסמים מסוכנים, לרבות לצרכים רפואיים, עבירות סמים ועבירות המבוצעות בשל שימוש בסמים מסוכנים, טיפול ושיקום בנרקומנים ונפגעים מסמים, הרשות למלחמה בסמים, מדיניות ציבורית, הסברתית וחינוכית למניעת השימוש בסמים בישראל. </w:t>
      </w:r>
    </w:p>
    <w:p w14:paraId="27CCC478" w14:textId="77777777" w:rsidR="00C652F5" w:rsidRPr="00C652F5" w:rsidRDefault="00C652F5" w:rsidP="00C652F5">
      <w:pPr>
        <w:bidi/>
        <w:rPr>
          <w:rFonts w:cs="David" w:hint="cs"/>
          <w:rtl/>
        </w:rPr>
      </w:pPr>
    </w:p>
    <w:p w14:paraId="7599F0C7" w14:textId="77777777" w:rsidR="00C652F5" w:rsidRPr="00C652F5" w:rsidRDefault="00C652F5" w:rsidP="00C652F5">
      <w:pPr>
        <w:bidi/>
        <w:rPr>
          <w:rFonts w:cs="David" w:hint="cs"/>
          <w:rtl/>
        </w:rPr>
      </w:pPr>
      <w:r w:rsidRPr="00C652F5">
        <w:rPr>
          <w:rFonts w:cs="David" w:hint="cs"/>
          <w:rtl/>
        </w:rPr>
        <w:tab/>
        <w:t xml:space="preserve">הרכב הוועדה </w:t>
      </w:r>
      <w:r w:rsidRPr="00C652F5">
        <w:rPr>
          <w:rFonts w:cs="David"/>
          <w:rtl/>
        </w:rPr>
        <w:t>–</w:t>
      </w:r>
      <w:r w:rsidRPr="00C652F5">
        <w:rPr>
          <w:rFonts w:cs="David" w:hint="cs"/>
          <w:rtl/>
        </w:rPr>
        <w:t xml:space="preserve"> הוועדה תהיה בת 15 חברים, כפי שהיה בשנים קודמות: לסיעת קדימה 4 נציגים: שלמה ברזניץ, רונית תירוש, יואל חסון ומנחם בן-ששמון. </w:t>
      </w:r>
    </w:p>
    <w:p w14:paraId="2DB7038C" w14:textId="77777777" w:rsidR="00C652F5" w:rsidRPr="00C652F5" w:rsidRDefault="00C652F5" w:rsidP="00C652F5">
      <w:pPr>
        <w:bidi/>
        <w:rPr>
          <w:rFonts w:cs="David" w:hint="cs"/>
          <w:rtl/>
        </w:rPr>
      </w:pPr>
    </w:p>
    <w:p w14:paraId="610FD212" w14:textId="77777777" w:rsidR="00C652F5" w:rsidRPr="00C652F5" w:rsidRDefault="00C652F5" w:rsidP="00C652F5">
      <w:pPr>
        <w:bidi/>
        <w:rPr>
          <w:rFonts w:cs="David" w:hint="cs"/>
          <w:rtl/>
        </w:rPr>
      </w:pPr>
      <w:r w:rsidRPr="00C652F5">
        <w:rPr>
          <w:rFonts w:cs="David" w:hint="cs"/>
          <w:rtl/>
        </w:rPr>
        <w:tab/>
        <w:t xml:space="preserve">לסיעת העבודה-מימד שני נציגים: חבר הכנסת יורם מרציאנו, השני, חבר הכנסת סנה אתה אמור להעביר לי שם של נציג נוסף. </w:t>
      </w:r>
    </w:p>
    <w:p w14:paraId="36FAEFEE" w14:textId="77777777" w:rsidR="00C652F5" w:rsidRPr="00C652F5" w:rsidRDefault="00C652F5" w:rsidP="00C652F5">
      <w:pPr>
        <w:bidi/>
        <w:rPr>
          <w:rFonts w:cs="David" w:hint="cs"/>
          <w:rtl/>
        </w:rPr>
      </w:pPr>
    </w:p>
    <w:p w14:paraId="53D34CCF" w14:textId="77777777" w:rsidR="00C652F5" w:rsidRPr="00C652F5" w:rsidRDefault="00C652F5" w:rsidP="00C652F5">
      <w:pPr>
        <w:bidi/>
        <w:rPr>
          <w:rFonts w:cs="David" w:hint="cs"/>
          <w:rtl/>
        </w:rPr>
      </w:pPr>
      <w:r w:rsidRPr="00C652F5">
        <w:rPr>
          <w:rFonts w:cs="David" w:hint="cs"/>
          <w:u w:val="single"/>
          <w:rtl/>
        </w:rPr>
        <w:t>אפרים סנה:</w:t>
      </w:r>
    </w:p>
    <w:p w14:paraId="6C3688BF" w14:textId="77777777" w:rsidR="00C652F5" w:rsidRPr="00C652F5" w:rsidRDefault="00C652F5" w:rsidP="00C652F5">
      <w:pPr>
        <w:bidi/>
        <w:rPr>
          <w:rFonts w:cs="David" w:hint="cs"/>
          <w:rtl/>
        </w:rPr>
      </w:pPr>
    </w:p>
    <w:p w14:paraId="032908A4" w14:textId="77777777" w:rsidR="00C652F5" w:rsidRPr="00C652F5" w:rsidRDefault="00C652F5" w:rsidP="00C652F5">
      <w:pPr>
        <w:bidi/>
        <w:rPr>
          <w:rFonts w:cs="David" w:hint="cs"/>
          <w:rtl/>
        </w:rPr>
      </w:pPr>
      <w:r w:rsidRPr="00C652F5">
        <w:rPr>
          <w:rFonts w:cs="David" w:hint="cs"/>
          <w:rtl/>
        </w:rPr>
        <w:tab/>
        <w:t xml:space="preserve">חברת הכנסת קולט אביטל. </w:t>
      </w:r>
    </w:p>
    <w:p w14:paraId="583D3BCA" w14:textId="77777777" w:rsidR="00C652F5" w:rsidRPr="00C652F5" w:rsidRDefault="00C652F5" w:rsidP="00C652F5">
      <w:pPr>
        <w:bidi/>
        <w:rPr>
          <w:rFonts w:cs="David" w:hint="cs"/>
          <w:rtl/>
        </w:rPr>
      </w:pPr>
    </w:p>
    <w:p w14:paraId="402BA7C6" w14:textId="77777777" w:rsidR="00C652F5" w:rsidRPr="00C652F5" w:rsidRDefault="00C652F5" w:rsidP="00C652F5">
      <w:pPr>
        <w:bidi/>
        <w:rPr>
          <w:rFonts w:cs="David" w:hint="cs"/>
          <w:rtl/>
        </w:rPr>
      </w:pPr>
      <w:r w:rsidRPr="00C652F5">
        <w:rPr>
          <w:rFonts w:cs="David" w:hint="cs"/>
          <w:u w:val="single"/>
          <w:rtl/>
        </w:rPr>
        <w:t>היו"ר רוחמה אברהם:</w:t>
      </w:r>
    </w:p>
    <w:p w14:paraId="65D03D48" w14:textId="77777777" w:rsidR="00C652F5" w:rsidRPr="00C652F5" w:rsidRDefault="00C652F5" w:rsidP="00C652F5">
      <w:pPr>
        <w:bidi/>
        <w:rPr>
          <w:rFonts w:cs="David" w:hint="cs"/>
          <w:rtl/>
        </w:rPr>
      </w:pPr>
    </w:p>
    <w:p w14:paraId="00CBD1A5" w14:textId="77777777" w:rsidR="00C652F5" w:rsidRPr="00C652F5" w:rsidRDefault="00C652F5" w:rsidP="00C652F5">
      <w:pPr>
        <w:bidi/>
        <w:rPr>
          <w:rFonts w:cs="David" w:hint="cs"/>
          <w:rtl/>
        </w:rPr>
      </w:pPr>
      <w:r w:rsidRPr="00C652F5">
        <w:rPr>
          <w:rFonts w:cs="David" w:hint="cs"/>
          <w:rtl/>
        </w:rPr>
        <w:tab/>
        <w:t xml:space="preserve">חברת הכנסת אביטל. לסיעת ש"ס נציג אחד. לסיעת הליכוד שני נציגים: חבר הכנסת גלעד ארדן וחברת הכנסת לימור לבנת.  לסיעת ישראל ביתנו נציג אחד, חבר הכנסת יצחק אהרונוביץ. לסיעת האיחוד הלאומי מפד"ל נציג אחד, חבר הכנסת ניסן סלומניסקי. לסיעת גיל נציג אחד, חבר הכנסת אלחנן גלזר. לסיעת יהדות התורה נציג - - - </w:t>
      </w:r>
    </w:p>
    <w:p w14:paraId="26365C4B" w14:textId="77777777" w:rsidR="00C652F5" w:rsidRPr="00C652F5" w:rsidRDefault="00C652F5" w:rsidP="00C652F5">
      <w:pPr>
        <w:bidi/>
        <w:rPr>
          <w:rFonts w:cs="David" w:hint="cs"/>
          <w:rtl/>
        </w:rPr>
      </w:pPr>
    </w:p>
    <w:p w14:paraId="0E7F6950" w14:textId="77777777" w:rsidR="00C652F5" w:rsidRPr="00C652F5" w:rsidRDefault="00C652F5" w:rsidP="00C652F5">
      <w:pPr>
        <w:bidi/>
        <w:rPr>
          <w:rFonts w:cs="David" w:hint="cs"/>
          <w:rtl/>
        </w:rPr>
      </w:pPr>
      <w:r w:rsidRPr="00C652F5">
        <w:rPr>
          <w:rFonts w:cs="David" w:hint="cs"/>
          <w:u w:val="single"/>
          <w:rtl/>
        </w:rPr>
        <w:t>מאיר פרוש:</w:t>
      </w:r>
    </w:p>
    <w:p w14:paraId="48F7ECA7" w14:textId="77777777" w:rsidR="00C652F5" w:rsidRPr="00C652F5" w:rsidRDefault="00C652F5" w:rsidP="00C652F5">
      <w:pPr>
        <w:bidi/>
        <w:rPr>
          <w:rFonts w:cs="David" w:hint="cs"/>
          <w:rtl/>
        </w:rPr>
      </w:pPr>
    </w:p>
    <w:p w14:paraId="6A3EA8E8" w14:textId="77777777" w:rsidR="00C652F5" w:rsidRPr="00C652F5" w:rsidRDefault="00C652F5" w:rsidP="00C652F5">
      <w:pPr>
        <w:bidi/>
        <w:rPr>
          <w:rFonts w:cs="David" w:hint="cs"/>
          <w:rtl/>
        </w:rPr>
      </w:pPr>
      <w:r w:rsidRPr="00C652F5">
        <w:rPr>
          <w:rFonts w:cs="David" w:hint="cs"/>
          <w:rtl/>
        </w:rPr>
        <w:tab/>
        <w:t xml:space="preserve">יהדות התורה מבקשת מיושב ראש הקואליציה להחליף לה נציג בוועדה לעובדים זרים. </w:t>
      </w:r>
    </w:p>
    <w:p w14:paraId="00E2B389" w14:textId="77777777" w:rsidR="00C652F5" w:rsidRPr="00C652F5" w:rsidRDefault="00C652F5" w:rsidP="00C652F5">
      <w:pPr>
        <w:bidi/>
        <w:rPr>
          <w:rFonts w:cs="David" w:hint="cs"/>
          <w:rtl/>
        </w:rPr>
      </w:pPr>
    </w:p>
    <w:p w14:paraId="140E4DCA" w14:textId="77777777" w:rsidR="00C652F5" w:rsidRPr="00C652F5" w:rsidRDefault="00C652F5" w:rsidP="00C652F5">
      <w:pPr>
        <w:bidi/>
        <w:rPr>
          <w:rFonts w:cs="David" w:hint="cs"/>
          <w:rtl/>
        </w:rPr>
      </w:pPr>
      <w:r w:rsidRPr="00C652F5">
        <w:rPr>
          <w:rFonts w:cs="David" w:hint="cs"/>
          <w:u w:val="single"/>
          <w:rtl/>
        </w:rPr>
        <w:t>אביגדור יצחקי:</w:t>
      </w:r>
    </w:p>
    <w:p w14:paraId="03CAE8A6" w14:textId="77777777" w:rsidR="00C652F5" w:rsidRPr="00C652F5" w:rsidRDefault="00C652F5" w:rsidP="00C652F5">
      <w:pPr>
        <w:bidi/>
        <w:rPr>
          <w:rFonts w:cs="David" w:hint="cs"/>
          <w:rtl/>
        </w:rPr>
      </w:pPr>
    </w:p>
    <w:p w14:paraId="1A4BD201" w14:textId="77777777" w:rsidR="00C652F5" w:rsidRPr="00C652F5" w:rsidRDefault="00C652F5" w:rsidP="00C652F5">
      <w:pPr>
        <w:bidi/>
        <w:rPr>
          <w:rFonts w:cs="David" w:hint="cs"/>
          <w:rtl/>
        </w:rPr>
      </w:pPr>
      <w:r w:rsidRPr="00C652F5">
        <w:rPr>
          <w:rFonts w:cs="David" w:hint="cs"/>
          <w:rtl/>
        </w:rPr>
        <w:tab/>
        <w:t xml:space="preserve">אם כך אני מבקש, תני להם נציגות בוועדה לבחינת העובדים הזרים, וכאן תני לסיעת העבודה שלושה נציגים. </w:t>
      </w:r>
    </w:p>
    <w:p w14:paraId="69C43A34" w14:textId="77777777" w:rsidR="00C652F5" w:rsidRPr="00C652F5" w:rsidRDefault="00C652F5" w:rsidP="00C652F5">
      <w:pPr>
        <w:bidi/>
        <w:rPr>
          <w:rFonts w:cs="David" w:hint="cs"/>
          <w:rtl/>
        </w:rPr>
      </w:pPr>
    </w:p>
    <w:p w14:paraId="27F9CA2D" w14:textId="77777777" w:rsidR="00C652F5" w:rsidRPr="00C652F5" w:rsidRDefault="00C652F5" w:rsidP="00C652F5">
      <w:pPr>
        <w:bidi/>
        <w:rPr>
          <w:rFonts w:cs="David" w:hint="cs"/>
          <w:rtl/>
        </w:rPr>
      </w:pPr>
      <w:r w:rsidRPr="00C652F5">
        <w:rPr>
          <w:rFonts w:cs="David" w:hint="cs"/>
          <w:u w:val="single"/>
          <w:rtl/>
        </w:rPr>
        <w:t>היו"ר רוחמה אברהם:</w:t>
      </w:r>
    </w:p>
    <w:p w14:paraId="34CDE415" w14:textId="77777777" w:rsidR="00C652F5" w:rsidRPr="00C652F5" w:rsidRDefault="00C652F5" w:rsidP="00C652F5">
      <w:pPr>
        <w:bidi/>
        <w:rPr>
          <w:rFonts w:cs="David" w:hint="cs"/>
          <w:rtl/>
        </w:rPr>
      </w:pPr>
    </w:p>
    <w:p w14:paraId="59B3DB42" w14:textId="77777777" w:rsidR="00C652F5" w:rsidRPr="00C652F5" w:rsidRDefault="00C652F5" w:rsidP="00C652F5">
      <w:pPr>
        <w:bidi/>
        <w:rPr>
          <w:rFonts w:cs="David" w:hint="cs"/>
          <w:rtl/>
        </w:rPr>
      </w:pPr>
      <w:r w:rsidRPr="00C652F5">
        <w:rPr>
          <w:rFonts w:cs="David" w:hint="cs"/>
          <w:rtl/>
        </w:rPr>
        <w:tab/>
        <w:t xml:space="preserve">לתת לעבודה שלושה נציגים, העבודה מוותרת על נציג אחד בוועדה לזכויות העובדים הזרים?  חבר הכנסת אביגדור יצחקי, זה לא דיון פתוח, כרגע יש נציג אחד ליהדות התורה, תגיעו להסכמות אחרות ביניכם, אשנה את זה. </w:t>
      </w:r>
    </w:p>
    <w:p w14:paraId="63EF66D0" w14:textId="77777777" w:rsidR="00C652F5" w:rsidRPr="00C652F5" w:rsidRDefault="00C652F5" w:rsidP="00C652F5">
      <w:pPr>
        <w:bidi/>
        <w:rPr>
          <w:rFonts w:cs="David" w:hint="cs"/>
          <w:rtl/>
        </w:rPr>
      </w:pPr>
      <w:r w:rsidRPr="00C652F5">
        <w:rPr>
          <w:rFonts w:cs="David"/>
          <w:rtl/>
        </w:rPr>
        <w:br w:type="page"/>
      </w:r>
    </w:p>
    <w:p w14:paraId="724832B8" w14:textId="77777777" w:rsidR="00C652F5" w:rsidRPr="00C652F5" w:rsidRDefault="00C652F5" w:rsidP="00C652F5">
      <w:pPr>
        <w:bidi/>
        <w:rPr>
          <w:rFonts w:cs="David" w:hint="cs"/>
          <w:rtl/>
        </w:rPr>
      </w:pPr>
      <w:r w:rsidRPr="00C652F5">
        <w:rPr>
          <w:rFonts w:cs="David" w:hint="cs"/>
          <w:u w:val="single"/>
          <w:rtl/>
        </w:rPr>
        <w:t>מאיר פרוש:</w:t>
      </w:r>
    </w:p>
    <w:p w14:paraId="56CEB208" w14:textId="77777777" w:rsidR="00C652F5" w:rsidRPr="00C652F5" w:rsidRDefault="00C652F5" w:rsidP="00C652F5">
      <w:pPr>
        <w:bidi/>
        <w:rPr>
          <w:rFonts w:cs="David" w:hint="cs"/>
          <w:rtl/>
        </w:rPr>
      </w:pPr>
    </w:p>
    <w:p w14:paraId="5290BA0B" w14:textId="77777777" w:rsidR="00C652F5" w:rsidRPr="00C652F5" w:rsidRDefault="00C652F5" w:rsidP="00C652F5">
      <w:pPr>
        <w:bidi/>
        <w:rPr>
          <w:rFonts w:cs="David" w:hint="cs"/>
          <w:rtl/>
        </w:rPr>
      </w:pPr>
      <w:r w:rsidRPr="00C652F5">
        <w:rPr>
          <w:rFonts w:cs="David" w:hint="cs"/>
          <w:rtl/>
        </w:rPr>
        <w:tab/>
        <w:t xml:space="preserve">הגענו כבר להסכמות בוועדה המסדרת. </w:t>
      </w:r>
    </w:p>
    <w:p w14:paraId="153E095F" w14:textId="77777777" w:rsidR="00C652F5" w:rsidRPr="00C652F5" w:rsidRDefault="00C652F5" w:rsidP="00C652F5">
      <w:pPr>
        <w:bidi/>
        <w:rPr>
          <w:rFonts w:cs="David" w:hint="cs"/>
          <w:rtl/>
        </w:rPr>
      </w:pPr>
    </w:p>
    <w:p w14:paraId="07FA3F08" w14:textId="77777777" w:rsidR="00C652F5" w:rsidRPr="00C652F5" w:rsidRDefault="00C652F5" w:rsidP="00C652F5">
      <w:pPr>
        <w:bidi/>
        <w:rPr>
          <w:rFonts w:cs="David" w:hint="cs"/>
          <w:rtl/>
        </w:rPr>
      </w:pPr>
      <w:r w:rsidRPr="00C652F5">
        <w:rPr>
          <w:rFonts w:cs="David" w:hint="cs"/>
          <w:u w:val="single"/>
          <w:rtl/>
        </w:rPr>
        <w:t>היו"ר רוחמה אברהם:</w:t>
      </w:r>
    </w:p>
    <w:p w14:paraId="2650CE41" w14:textId="77777777" w:rsidR="00C652F5" w:rsidRPr="00C652F5" w:rsidRDefault="00C652F5" w:rsidP="00C652F5">
      <w:pPr>
        <w:bidi/>
        <w:rPr>
          <w:rFonts w:cs="David" w:hint="cs"/>
          <w:rtl/>
        </w:rPr>
      </w:pPr>
    </w:p>
    <w:p w14:paraId="05055DDF" w14:textId="77777777" w:rsidR="00C652F5" w:rsidRPr="00C652F5" w:rsidRDefault="00C652F5" w:rsidP="00C652F5">
      <w:pPr>
        <w:bidi/>
        <w:rPr>
          <w:rFonts w:cs="David" w:hint="cs"/>
          <w:rtl/>
        </w:rPr>
      </w:pPr>
      <w:r w:rsidRPr="00C652F5">
        <w:rPr>
          <w:rFonts w:cs="David" w:hint="cs"/>
          <w:rtl/>
        </w:rPr>
        <w:tab/>
        <w:t xml:space="preserve">אני לא מקבלת את  זה באמצע ההצעה. </w:t>
      </w:r>
    </w:p>
    <w:p w14:paraId="39EEE7B7" w14:textId="77777777" w:rsidR="00C652F5" w:rsidRPr="00C652F5" w:rsidRDefault="00C652F5" w:rsidP="00C652F5">
      <w:pPr>
        <w:bidi/>
        <w:rPr>
          <w:rFonts w:cs="David" w:hint="cs"/>
          <w:rtl/>
        </w:rPr>
      </w:pPr>
    </w:p>
    <w:p w14:paraId="1D3C17B2" w14:textId="77777777" w:rsidR="00C652F5" w:rsidRPr="00C652F5" w:rsidRDefault="00C652F5" w:rsidP="00C652F5">
      <w:pPr>
        <w:bidi/>
        <w:rPr>
          <w:rFonts w:cs="David" w:hint="cs"/>
          <w:rtl/>
        </w:rPr>
      </w:pPr>
      <w:r w:rsidRPr="00C652F5">
        <w:rPr>
          <w:rFonts w:cs="David" w:hint="cs"/>
          <w:u w:val="single"/>
          <w:rtl/>
        </w:rPr>
        <w:t>אביגדור יצחקי:</w:t>
      </w:r>
    </w:p>
    <w:p w14:paraId="2565D4B1" w14:textId="77777777" w:rsidR="00C652F5" w:rsidRPr="00C652F5" w:rsidRDefault="00C652F5" w:rsidP="00C652F5">
      <w:pPr>
        <w:bidi/>
        <w:rPr>
          <w:rFonts w:cs="David" w:hint="cs"/>
          <w:rtl/>
        </w:rPr>
      </w:pPr>
    </w:p>
    <w:p w14:paraId="4E9D59A6" w14:textId="77777777" w:rsidR="00C652F5" w:rsidRPr="00C652F5" w:rsidRDefault="00C652F5" w:rsidP="00C652F5">
      <w:pPr>
        <w:bidi/>
        <w:rPr>
          <w:rFonts w:cs="David" w:hint="cs"/>
          <w:rtl/>
        </w:rPr>
      </w:pPr>
      <w:r w:rsidRPr="00C652F5">
        <w:rPr>
          <w:rFonts w:cs="David" w:hint="cs"/>
          <w:rtl/>
        </w:rPr>
        <w:tab/>
        <w:t xml:space="preserve">נחליף אחר כך. </w:t>
      </w:r>
    </w:p>
    <w:p w14:paraId="05851CDC" w14:textId="77777777" w:rsidR="00C652F5" w:rsidRPr="00C652F5" w:rsidRDefault="00C652F5" w:rsidP="00C652F5">
      <w:pPr>
        <w:bidi/>
        <w:rPr>
          <w:rFonts w:cs="David" w:hint="cs"/>
          <w:rtl/>
        </w:rPr>
      </w:pPr>
    </w:p>
    <w:p w14:paraId="5EB0D872" w14:textId="77777777" w:rsidR="00C652F5" w:rsidRPr="00C652F5" w:rsidRDefault="00C652F5" w:rsidP="00C652F5">
      <w:pPr>
        <w:bidi/>
        <w:rPr>
          <w:rFonts w:cs="David" w:hint="cs"/>
          <w:rtl/>
        </w:rPr>
      </w:pPr>
      <w:r w:rsidRPr="00C652F5">
        <w:rPr>
          <w:rFonts w:cs="David" w:hint="cs"/>
          <w:u w:val="single"/>
          <w:rtl/>
        </w:rPr>
        <w:t>היו"ר רוחמה אברהם:</w:t>
      </w:r>
    </w:p>
    <w:p w14:paraId="416C73EB" w14:textId="77777777" w:rsidR="00C652F5" w:rsidRPr="00C652F5" w:rsidRDefault="00C652F5" w:rsidP="00C652F5">
      <w:pPr>
        <w:bidi/>
        <w:rPr>
          <w:rFonts w:cs="David" w:hint="cs"/>
          <w:rtl/>
        </w:rPr>
      </w:pPr>
    </w:p>
    <w:p w14:paraId="78A7C46D" w14:textId="77777777" w:rsidR="00C652F5" w:rsidRPr="00C652F5" w:rsidRDefault="00C652F5" w:rsidP="00C652F5">
      <w:pPr>
        <w:bidi/>
        <w:rPr>
          <w:rFonts w:cs="David" w:hint="cs"/>
          <w:rtl/>
        </w:rPr>
      </w:pPr>
      <w:r w:rsidRPr="00C652F5">
        <w:rPr>
          <w:rFonts w:cs="David" w:hint="cs"/>
          <w:rtl/>
        </w:rPr>
        <w:tab/>
        <w:t xml:space="preserve">סיעת מרצ ויתרה על מקומה. סיעת רע"מ-תע"ל נציג אחד, חבר הכנסת טלב אלסאנע. </w:t>
      </w:r>
    </w:p>
    <w:p w14:paraId="5727836E" w14:textId="77777777" w:rsidR="00C652F5" w:rsidRPr="00C652F5" w:rsidRDefault="00C652F5" w:rsidP="00C652F5">
      <w:pPr>
        <w:bidi/>
        <w:rPr>
          <w:rFonts w:cs="David" w:hint="cs"/>
          <w:rtl/>
        </w:rPr>
      </w:pPr>
    </w:p>
    <w:p w14:paraId="21E9FA4A" w14:textId="77777777" w:rsidR="00C652F5" w:rsidRPr="00C652F5" w:rsidRDefault="00C652F5" w:rsidP="00C652F5">
      <w:pPr>
        <w:bidi/>
        <w:rPr>
          <w:rFonts w:cs="David" w:hint="cs"/>
          <w:rtl/>
        </w:rPr>
      </w:pPr>
      <w:r w:rsidRPr="00C652F5">
        <w:rPr>
          <w:rFonts w:cs="David" w:hint="cs"/>
          <w:rtl/>
        </w:rPr>
        <w:tab/>
        <w:t xml:space="preserve">אני חוזרת שוב, יושב-ראש הוועדה יהיה נציג מטעם ש"ס, אני מבקשת לקבל עד מחר את שמו של הנציג. חבר הכנסת יצחקי, אני מבקשת להגיע להסכמות בין יהדות התורה לבין סיעת העבודה. </w:t>
      </w:r>
    </w:p>
    <w:p w14:paraId="2833AEDE" w14:textId="77777777" w:rsidR="00C652F5" w:rsidRPr="00C652F5" w:rsidRDefault="00C652F5" w:rsidP="00C652F5">
      <w:pPr>
        <w:bidi/>
        <w:rPr>
          <w:rFonts w:cs="David" w:hint="cs"/>
          <w:rtl/>
        </w:rPr>
      </w:pPr>
    </w:p>
    <w:p w14:paraId="61C84726" w14:textId="77777777" w:rsidR="00C652F5" w:rsidRPr="00C652F5" w:rsidRDefault="00C652F5" w:rsidP="00C652F5">
      <w:pPr>
        <w:bidi/>
        <w:rPr>
          <w:rFonts w:cs="David" w:hint="cs"/>
          <w:rtl/>
        </w:rPr>
      </w:pPr>
      <w:r w:rsidRPr="00C652F5">
        <w:rPr>
          <w:rFonts w:cs="David" w:hint="cs"/>
          <w:u w:val="single"/>
          <w:rtl/>
        </w:rPr>
        <w:t>ראובן ריבלין:</w:t>
      </w:r>
    </w:p>
    <w:p w14:paraId="5B5E681A" w14:textId="77777777" w:rsidR="00C652F5" w:rsidRPr="00C652F5" w:rsidRDefault="00C652F5" w:rsidP="00C652F5">
      <w:pPr>
        <w:bidi/>
        <w:rPr>
          <w:rFonts w:cs="David" w:hint="cs"/>
          <w:rtl/>
        </w:rPr>
      </w:pPr>
    </w:p>
    <w:p w14:paraId="4FCC8B7B" w14:textId="77777777" w:rsidR="00C652F5" w:rsidRPr="00C652F5" w:rsidRDefault="00C652F5" w:rsidP="00C652F5">
      <w:pPr>
        <w:bidi/>
        <w:rPr>
          <w:rFonts w:cs="David" w:hint="cs"/>
          <w:rtl/>
        </w:rPr>
      </w:pPr>
      <w:r w:rsidRPr="00C652F5">
        <w:rPr>
          <w:rFonts w:cs="David" w:hint="cs"/>
          <w:rtl/>
        </w:rPr>
        <w:tab/>
        <w:t xml:space="preserve">גברתי היושבת ראש, הסיעה הכי גדולה שפעילה בכנסת היא בערך בת 13 חברים, אם תיקחו את קדימה עם 29 מנדטים, תורידו את כל השרים, תורידו את יושבי ראש הוועדות, תקבלו שהסיעה הגדולה הפעילה בכנסת היא בת 13-14 חברים. כל שאר הסיעות פחות מכך, גם מפלגת העבודה, שלה יש שרים וראשי ועדות. </w:t>
      </w:r>
    </w:p>
    <w:p w14:paraId="750FC5F2" w14:textId="77777777" w:rsidR="00C652F5" w:rsidRPr="00C652F5" w:rsidRDefault="00C652F5" w:rsidP="00C652F5">
      <w:pPr>
        <w:bidi/>
        <w:rPr>
          <w:rFonts w:cs="David" w:hint="cs"/>
          <w:rtl/>
        </w:rPr>
      </w:pPr>
    </w:p>
    <w:p w14:paraId="7929D410" w14:textId="77777777" w:rsidR="00C652F5" w:rsidRPr="00C652F5" w:rsidRDefault="00C652F5" w:rsidP="00C652F5">
      <w:pPr>
        <w:bidi/>
        <w:rPr>
          <w:rFonts w:cs="David" w:hint="cs"/>
          <w:rtl/>
        </w:rPr>
      </w:pPr>
      <w:r w:rsidRPr="00C652F5">
        <w:rPr>
          <w:rFonts w:cs="David" w:hint="cs"/>
          <w:rtl/>
        </w:rPr>
        <w:tab/>
        <w:t xml:space="preserve">אני חושב, לא טוב שאנחנו מקיימים ועדות שאינן ועדות על-פי התקנון אלא ועדות שבכול פעם אנחנו מקימים אותן לצורך איוש ביושב ראש כזה או אחר. אני יודע שזה גם נוגע למפלגתי. אני אומר פעם נוספת לפרוטוקול, אני חושב שטוב תעשה הכנסת אם ועדת הסמים תהיה ועדת משנה של ועדת העבודה והרווחה, אם הוועדה לעובדים זרים תהיה ועדת משנה של ועדת העבודה והרווחה או ועדה אחרת. לא טוב שאנחנו מקיימים ועדות שהן מתקיימות רק כאשר היושב ראש הוא גם חבר הכנסת. </w:t>
      </w:r>
    </w:p>
    <w:p w14:paraId="54B97374" w14:textId="77777777" w:rsidR="00C652F5" w:rsidRPr="00C652F5" w:rsidRDefault="00C652F5" w:rsidP="00C652F5">
      <w:pPr>
        <w:bidi/>
        <w:rPr>
          <w:rFonts w:cs="David" w:hint="cs"/>
          <w:rtl/>
        </w:rPr>
      </w:pPr>
    </w:p>
    <w:p w14:paraId="698F1CE7" w14:textId="77777777" w:rsidR="00C652F5" w:rsidRPr="00C652F5" w:rsidRDefault="00C652F5" w:rsidP="00C652F5">
      <w:pPr>
        <w:bidi/>
        <w:rPr>
          <w:rFonts w:cs="David" w:hint="cs"/>
          <w:rtl/>
        </w:rPr>
      </w:pPr>
      <w:r w:rsidRPr="00C652F5">
        <w:rPr>
          <w:rFonts w:cs="David" w:hint="cs"/>
          <w:u w:val="single"/>
          <w:rtl/>
        </w:rPr>
        <w:t>היו"ר רוחמה אברהם:</w:t>
      </w:r>
    </w:p>
    <w:p w14:paraId="3254BC1C" w14:textId="77777777" w:rsidR="00C652F5" w:rsidRPr="00C652F5" w:rsidRDefault="00C652F5" w:rsidP="00C652F5">
      <w:pPr>
        <w:bidi/>
        <w:rPr>
          <w:rFonts w:cs="David" w:hint="cs"/>
          <w:rtl/>
        </w:rPr>
      </w:pPr>
    </w:p>
    <w:p w14:paraId="77C1511D" w14:textId="77777777" w:rsidR="00C652F5" w:rsidRPr="00C652F5" w:rsidRDefault="00C652F5" w:rsidP="00C652F5">
      <w:pPr>
        <w:bidi/>
        <w:rPr>
          <w:rFonts w:cs="David" w:hint="cs"/>
          <w:rtl/>
        </w:rPr>
      </w:pPr>
      <w:r w:rsidRPr="00C652F5">
        <w:rPr>
          <w:rFonts w:cs="David" w:hint="cs"/>
          <w:rtl/>
        </w:rPr>
        <w:tab/>
        <w:t xml:space="preserve">העלית הצעה בעלת כובד משקל שיש לדון בה.  מצד שני, בעת שמיניתי את הוועדות הללו, חלקן דרשתם, שתהיינה ועדות סטטוטוריות. לכן, אם אדוני סבור שיש לשנות את הסוגיה, ישלח אליי מכתב ונקיים דיון בנושא שינוי התקנון. אין שום בעיה בעניין. </w:t>
      </w:r>
    </w:p>
    <w:p w14:paraId="4E51C8A9" w14:textId="77777777" w:rsidR="00C652F5" w:rsidRPr="00C652F5" w:rsidRDefault="00C652F5" w:rsidP="00C652F5">
      <w:pPr>
        <w:bidi/>
        <w:rPr>
          <w:rFonts w:cs="David" w:hint="cs"/>
          <w:rtl/>
        </w:rPr>
      </w:pPr>
    </w:p>
    <w:p w14:paraId="328BD070" w14:textId="77777777" w:rsidR="00C652F5" w:rsidRPr="00C652F5" w:rsidRDefault="00C652F5" w:rsidP="00C652F5">
      <w:pPr>
        <w:bidi/>
        <w:rPr>
          <w:rFonts w:cs="David" w:hint="cs"/>
          <w:rtl/>
        </w:rPr>
      </w:pPr>
      <w:r w:rsidRPr="00C652F5">
        <w:rPr>
          <w:rFonts w:cs="David" w:hint="cs"/>
          <w:u w:val="single"/>
          <w:rtl/>
        </w:rPr>
        <w:t>ראובן ריבלין:</w:t>
      </w:r>
    </w:p>
    <w:p w14:paraId="38C838BF" w14:textId="77777777" w:rsidR="00C652F5" w:rsidRPr="00C652F5" w:rsidRDefault="00C652F5" w:rsidP="00C652F5">
      <w:pPr>
        <w:bidi/>
        <w:rPr>
          <w:rFonts w:cs="David" w:hint="cs"/>
          <w:rtl/>
        </w:rPr>
      </w:pPr>
    </w:p>
    <w:p w14:paraId="7435CBFA" w14:textId="77777777" w:rsidR="00C652F5" w:rsidRPr="00C652F5" w:rsidRDefault="00C652F5" w:rsidP="00C652F5">
      <w:pPr>
        <w:bidi/>
        <w:rPr>
          <w:rFonts w:cs="David" w:hint="cs"/>
          <w:rtl/>
        </w:rPr>
      </w:pPr>
      <w:r w:rsidRPr="00C652F5">
        <w:rPr>
          <w:rFonts w:cs="David" w:hint="cs"/>
          <w:rtl/>
        </w:rPr>
        <w:tab/>
        <w:t xml:space="preserve">ההצבעה כעת היא החלטה מכוננת את הוועדות. עד לרגע זה אין ועדות בכנסת השבע-עשרה - - - </w:t>
      </w:r>
    </w:p>
    <w:p w14:paraId="4EDF38CB" w14:textId="77777777" w:rsidR="00C652F5" w:rsidRPr="00C652F5" w:rsidRDefault="00C652F5" w:rsidP="00C652F5">
      <w:pPr>
        <w:bidi/>
        <w:rPr>
          <w:rFonts w:cs="David" w:hint="cs"/>
          <w:rtl/>
        </w:rPr>
      </w:pPr>
    </w:p>
    <w:p w14:paraId="6492B111" w14:textId="77777777" w:rsidR="00C652F5" w:rsidRPr="00C652F5" w:rsidRDefault="00C652F5" w:rsidP="00C652F5">
      <w:pPr>
        <w:bidi/>
        <w:rPr>
          <w:rFonts w:cs="David" w:hint="cs"/>
          <w:rtl/>
        </w:rPr>
      </w:pPr>
      <w:r w:rsidRPr="00C652F5">
        <w:rPr>
          <w:rFonts w:cs="David" w:hint="cs"/>
          <w:u w:val="single"/>
          <w:rtl/>
        </w:rPr>
        <w:t>היו"ר רוחמה אברהם:</w:t>
      </w:r>
    </w:p>
    <w:p w14:paraId="6A9FB389" w14:textId="77777777" w:rsidR="00C652F5" w:rsidRPr="00C652F5" w:rsidRDefault="00C652F5" w:rsidP="00C652F5">
      <w:pPr>
        <w:bidi/>
        <w:rPr>
          <w:rFonts w:cs="David" w:hint="cs"/>
          <w:rtl/>
        </w:rPr>
      </w:pPr>
    </w:p>
    <w:p w14:paraId="0BB79139" w14:textId="77777777" w:rsidR="00C652F5" w:rsidRPr="00C652F5" w:rsidRDefault="00C652F5" w:rsidP="00C652F5">
      <w:pPr>
        <w:bidi/>
        <w:rPr>
          <w:rFonts w:cs="David" w:hint="cs"/>
          <w:rtl/>
        </w:rPr>
      </w:pPr>
      <w:r w:rsidRPr="00C652F5">
        <w:rPr>
          <w:rFonts w:cs="David" w:hint="cs"/>
          <w:rtl/>
        </w:rPr>
        <w:tab/>
        <w:t xml:space="preserve">יש ועדות, הקמנו שתי ועדות מיוחדות,  הוועדה לפניות הציבור, הוועדה למעמד האישה, זכויות הילד. </w:t>
      </w:r>
    </w:p>
    <w:p w14:paraId="1C4AF440" w14:textId="77777777" w:rsidR="00C652F5" w:rsidRPr="00C652F5" w:rsidRDefault="00C652F5" w:rsidP="00C652F5">
      <w:pPr>
        <w:bidi/>
        <w:rPr>
          <w:rFonts w:cs="David" w:hint="cs"/>
          <w:rtl/>
        </w:rPr>
      </w:pPr>
    </w:p>
    <w:p w14:paraId="02890C1A" w14:textId="77777777" w:rsidR="00C652F5" w:rsidRPr="00C652F5" w:rsidRDefault="00C652F5" w:rsidP="00C652F5">
      <w:pPr>
        <w:bidi/>
        <w:rPr>
          <w:rFonts w:cs="David" w:hint="cs"/>
          <w:rtl/>
        </w:rPr>
      </w:pPr>
      <w:r w:rsidRPr="00C652F5">
        <w:rPr>
          <w:rFonts w:cs="David" w:hint="cs"/>
          <w:u w:val="single"/>
          <w:rtl/>
        </w:rPr>
        <w:t>ראובן ריבלין:</w:t>
      </w:r>
    </w:p>
    <w:p w14:paraId="5EA1F48B" w14:textId="77777777" w:rsidR="00C652F5" w:rsidRPr="00C652F5" w:rsidRDefault="00C652F5" w:rsidP="00C652F5">
      <w:pPr>
        <w:bidi/>
        <w:rPr>
          <w:rFonts w:cs="David" w:hint="cs"/>
          <w:rtl/>
        </w:rPr>
      </w:pPr>
    </w:p>
    <w:p w14:paraId="062F740F" w14:textId="77777777" w:rsidR="00C652F5" w:rsidRPr="00C652F5" w:rsidRDefault="00C652F5" w:rsidP="00C652F5">
      <w:pPr>
        <w:bidi/>
        <w:rPr>
          <w:rFonts w:cs="David" w:hint="cs"/>
          <w:rtl/>
        </w:rPr>
      </w:pPr>
      <w:r w:rsidRPr="00C652F5">
        <w:rPr>
          <w:rFonts w:cs="David" w:hint="cs"/>
          <w:rtl/>
        </w:rPr>
        <w:tab/>
        <w:t xml:space="preserve">הוועדה למעמד האישה היא ועדה סטטוטורית. </w:t>
      </w:r>
    </w:p>
    <w:p w14:paraId="65841BB8" w14:textId="77777777" w:rsidR="00C652F5" w:rsidRPr="00C652F5" w:rsidRDefault="00C652F5" w:rsidP="00C652F5">
      <w:pPr>
        <w:bidi/>
        <w:rPr>
          <w:rFonts w:cs="David" w:hint="cs"/>
          <w:rtl/>
        </w:rPr>
      </w:pPr>
    </w:p>
    <w:p w14:paraId="18284B7F" w14:textId="77777777" w:rsidR="00C652F5" w:rsidRPr="00C652F5" w:rsidRDefault="00C652F5" w:rsidP="00C652F5">
      <w:pPr>
        <w:bidi/>
        <w:rPr>
          <w:rFonts w:cs="David" w:hint="cs"/>
          <w:rtl/>
        </w:rPr>
      </w:pPr>
      <w:r w:rsidRPr="00C652F5">
        <w:rPr>
          <w:rFonts w:cs="David"/>
          <w:u w:val="single"/>
          <w:rtl/>
        </w:rPr>
        <w:br w:type="page"/>
      </w:r>
      <w:r w:rsidRPr="00C652F5">
        <w:rPr>
          <w:rFonts w:cs="David" w:hint="cs"/>
          <w:u w:val="single"/>
          <w:rtl/>
        </w:rPr>
        <w:t>היו"ר רוחמה אברהם:</w:t>
      </w:r>
    </w:p>
    <w:p w14:paraId="5CE4FEF5" w14:textId="77777777" w:rsidR="00C652F5" w:rsidRPr="00C652F5" w:rsidRDefault="00C652F5" w:rsidP="00C652F5">
      <w:pPr>
        <w:bidi/>
        <w:rPr>
          <w:rFonts w:cs="David" w:hint="cs"/>
          <w:rtl/>
        </w:rPr>
      </w:pPr>
    </w:p>
    <w:p w14:paraId="5815E334" w14:textId="77777777" w:rsidR="00C652F5" w:rsidRPr="00C652F5" w:rsidRDefault="00C652F5" w:rsidP="00C652F5">
      <w:pPr>
        <w:bidi/>
        <w:rPr>
          <w:rFonts w:cs="David" w:hint="cs"/>
          <w:rtl/>
        </w:rPr>
      </w:pPr>
      <w:r w:rsidRPr="00C652F5">
        <w:rPr>
          <w:rFonts w:cs="David" w:hint="cs"/>
          <w:rtl/>
        </w:rPr>
        <w:tab/>
        <w:t xml:space="preserve">סליחה,  הוועדה לפניות הציבור והוועדה לזכויות הילד, שתי הוועדות האלה הוקמו בשבוע שעבר.  מכיוון שהקמנו את שתי הוועדות, אנחנו לא יכולים לעשות איפה ואיפה ולהחליט, דווקא כאשר מקימים את הוועדות בנושא סמים וזכויות עובדים זרים, כאן מטילים וטו. לכן אני סבורה שמדובר בנושא בעל כובד משקל שצריך לדון בו בכול היבטיו השונים.  אני מציעה לאדוני, גם אם הקמנו את הוועדות הללו, נדון בוועדת הכנסת ונחליט לגבי גורלן של הוועדות הללו וגורלן של ועדות אחרות.  </w:t>
      </w:r>
    </w:p>
    <w:p w14:paraId="5ABA38CD" w14:textId="77777777" w:rsidR="00C652F5" w:rsidRPr="00C652F5" w:rsidRDefault="00C652F5" w:rsidP="00C652F5">
      <w:pPr>
        <w:bidi/>
        <w:rPr>
          <w:rFonts w:cs="David" w:hint="cs"/>
          <w:rtl/>
        </w:rPr>
      </w:pPr>
    </w:p>
    <w:p w14:paraId="3521F46E" w14:textId="77777777" w:rsidR="00C652F5" w:rsidRPr="00C652F5" w:rsidRDefault="00C652F5" w:rsidP="00C652F5">
      <w:pPr>
        <w:bidi/>
        <w:rPr>
          <w:rFonts w:cs="David" w:hint="cs"/>
          <w:rtl/>
        </w:rPr>
      </w:pPr>
      <w:r w:rsidRPr="00C652F5">
        <w:rPr>
          <w:rFonts w:cs="David" w:hint="cs"/>
          <w:rtl/>
        </w:rPr>
        <w:tab/>
        <w:t xml:space="preserve">אני לא מציעה לקבל החלטה שלא להקים את הוועדות הללו. </w:t>
      </w:r>
    </w:p>
    <w:p w14:paraId="72AADF46" w14:textId="77777777" w:rsidR="00C652F5" w:rsidRPr="00C652F5" w:rsidRDefault="00C652F5" w:rsidP="00C652F5">
      <w:pPr>
        <w:bidi/>
        <w:rPr>
          <w:rFonts w:cs="David" w:hint="cs"/>
          <w:rtl/>
        </w:rPr>
      </w:pPr>
    </w:p>
    <w:p w14:paraId="20446CEE" w14:textId="77777777" w:rsidR="00C652F5" w:rsidRPr="00C652F5" w:rsidRDefault="00C652F5" w:rsidP="00C652F5">
      <w:pPr>
        <w:bidi/>
        <w:rPr>
          <w:rFonts w:cs="David" w:hint="cs"/>
          <w:rtl/>
        </w:rPr>
      </w:pPr>
      <w:r w:rsidRPr="00C652F5">
        <w:rPr>
          <w:rFonts w:cs="David" w:hint="cs"/>
          <w:u w:val="single"/>
          <w:rtl/>
        </w:rPr>
        <w:t>אביגדור יצחקי:</w:t>
      </w:r>
    </w:p>
    <w:p w14:paraId="7C139A88" w14:textId="77777777" w:rsidR="00C652F5" w:rsidRPr="00C652F5" w:rsidRDefault="00C652F5" w:rsidP="00C652F5">
      <w:pPr>
        <w:bidi/>
        <w:rPr>
          <w:rFonts w:cs="David" w:hint="cs"/>
          <w:rtl/>
        </w:rPr>
      </w:pPr>
    </w:p>
    <w:p w14:paraId="171C5CD4" w14:textId="77777777" w:rsidR="00C652F5" w:rsidRPr="00C652F5" w:rsidRDefault="00C652F5" w:rsidP="00C652F5">
      <w:pPr>
        <w:bidi/>
        <w:rPr>
          <w:rFonts w:cs="David" w:hint="cs"/>
          <w:rtl/>
        </w:rPr>
      </w:pPr>
      <w:r w:rsidRPr="00C652F5">
        <w:rPr>
          <w:rFonts w:cs="David" w:hint="cs"/>
          <w:rtl/>
        </w:rPr>
        <w:tab/>
        <w:t xml:space="preserve">אני מבקש לערוך שני שינויים, האחד, בוועדת הסמים, במקום שלמה ברזניץ יהיה זאב אלקין, והפוך בוועדה לעובדים זרים. דבר שני, אני מבקש להחליף בוועדות בין נציגי ש"ס ליהדות התורה, כאשר נציג יהדות התורה יכהן בוועדה לעובדים זרים, וש"ס תקבל נציג נוסף בוועדת הסמים. </w:t>
      </w:r>
    </w:p>
    <w:p w14:paraId="3621E996" w14:textId="77777777" w:rsidR="00C652F5" w:rsidRPr="00C652F5" w:rsidRDefault="00C652F5" w:rsidP="00C652F5">
      <w:pPr>
        <w:bidi/>
        <w:rPr>
          <w:rFonts w:cs="David" w:hint="cs"/>
          <w:rtl/>
        </w:rPr>
      </w:pPr>
    </w:p>
    <w:p w14:paraId="4E0AFEA7" w14:textId="77777777" w:rsidR="00C652F5" w:rsidRPr="00C652F5" w:rsidRDefault="00C652F5" w:rsidP="00C652F5">
      <w:pPr>
        <w:bidi/>
        <w:rPr>
          <w:rFonts w:cs="David" w:hint="cs"/>
          <w:rtl/>
        </w:rPr>
      </w:pPr>
      <w:r w:rsidRPr="00C652F5">
        <w:rPr>
          <w:rFonts w:cs="David" w:hint="cs"/>
          <w:rtl/>
        </w:rPr>
        <w:tab/>
        <w:t xml:space="preserve">דבר נוסף, היושב ראש המומלץ על ידינו יהיה מסיעת ש"ס. מחר נמסור את השם. </w:t>
      </w:r>
    </w:p>
    <w:p w14:paraId="16D81A5F" w14:textId="77777777" w:rsidR="00C652F5" w:rsidRPr="00C652F5" w:rsidRDefault="00C652F5" w:rsidP="00C652F5">
      <w:pPr>
        <w:bidi/>
        <w:rPr>
          <w:rFonts w:cs="David" w:hint="cs"/>
          <w:rtl/>
        </w:rPr>
      </w:pPr>
    </w:p>
    <w:p w14:paraId="7B786FD9" w14:textId="77777777" w:rsidR="00C652F5" w:rsidRPr="00C652F5" w:rsidRDefault="00C652F5" w:rsidP="00C652F5">
      <w:pPr>
        <w:bidi/>
        <w:rPr>
          <w:rFonts w:cs="David" w:hint="cs"/>
          <w:rtl/>
        </w:rPr>
      </w:pPr>
      <w:r w:rsidRPr="00C652F5">
        <w:rPr>
          <w:rFonts w:cs="David" w:hint="cs"/>
          <w:u w:val="single"/>
          <w:rtl/>
        </w:rPr>
        <w:t>יעקב מרגי:</w:t>
      </w:r>
    </w:p>
    <w:p w14:paraId="5667C0A8" w14:textId="77777777" w:rsidR="00C652F5" w:rsidRPr="00C652F5" w:rsidRDefault="00C652F5" w:rsidP="00C652F5">
      <w:pPr>
        <w:bidi/>
        <w:rPr>
          <w:rFonts w:cs="David" w:hint="cs"/>
          <w:rtl/>
        </w:rPr>
      </w:pPr>
    </w:p>
    <w:p w14:paraId="6556CB5D" w14:textId="77777777" w:rsidR="00C652F5" w:rsidRPr="00C652F5" w:rsidRDefault="00C652F5" w:rsidP="00C652F5">
      <w:pPr>
        <w:bidi/>
        <w:rPr>
          <w:rFonts w:cs="David" w:hint="cs"/>
          <w:rtl/>
        </w:rPr>
      </w:pPr>
      <w:r w:rsidRPr="00C652F5">
        <w:rPr>
          <w:rFonts w:cs="David" w:hint="cs"/>
          <w:rtl/>
        </w:rPr>
        <w:tab/>
        <w:t xml:space="preserve">דעתו של יושב-ראש הכנסת לשעבר, חבר הכנסת רובי ריבלין, ידועה לגבי הוועדות המיוחדות. אני חושב, במצב שבו נמצאת החברה שלנו בתחום העובדים הזרים, אנחנו מככבים בסחר - - - </w:t>
      </w:r>
    </w:p>
    <w:p w14:paraId="4DC4A2EC" w14:textId="77777777" w:rsidR="00C652F5" w:rsidRPr="00C652F5" w:rsidRDefault="00C652F5" w:rsidP="00C652F5">
      <w:pPr>
        <w:bidi/>
        <w:rPr>
          <w:rFonts w:cs="David" w:hint="cs"/>
          <w:rtl/>
        </w:rPr>
      </w:pPr>
    </w:p>
    <w:p w14:paraId="0BAB2668" w14:textId="77777777" w:rsidR="00C652F5" w:rsidRPr="00C652F5" w:rsidRDefault="00C652F5" w:rsidP="00C652F5">
      <w:pPr>
        <w:bidi/>
        <w:rPr>
          <w:rFonts w:cs="David" w:hint="cs"/>
          <w:rtl/>
        </w:rPr>
      </w:pPr>
      <w:r w:rsidRPr="00C652F5">
        <w:rPr>
          <w:rFonts w:cs="David" w:hint="cs"/>
          <w:u w:val="single"/>
          <w:rtl/>
        </w:rPr>
        <w:t>ראובן ריבלין:</w:t>
      </w:r>
    </w:p>
    <w:p w14:paraId="3FED221F" w14:textId="77777777" w:rsidR="00C652F5" w:rsidRPr="00C652F5" w:rsidRDefault="00C652F5" w:rsidP="00C652F5">
      <w:pPr>
        <w:bidi/>
        <w:rPr>
          <w:rFonts w:cs="David" w:hint="cs"/>
          <w:rtl/>
        </w:rPr>
      </w:pPr>
    </w:p>
    <w:p w14:paraId="0742DDE6" w14:textId="77777777" w:rsidR="00C652F5" w:rsidRPr="00C652F5" w:rsidRDefault="00C652F5" w:rsidP="00C652F5">
      <w:pPr>
        <w:bidi/>
        <w:rPr>
          <w:rFonts w:cs="David" w:hint="cs"/>
          <w:rtl/>
        </w:rPr>
      </w:pPr>
      <w:r w:rsidRPr="00C652F5">
        <w:rPr>
          <w:rFonts w:cs="David" w:hint="cs"/>
          <w:rtl/>
        </w:rPr>
        <w:tab/>
        <w:t xml:space="preserve">חשוב שיהיו ועדות שחברי הכנסת מופיעים בהן. </w:t>
      </w:r>
    </w:p>
    <w:p w14:paraId="2B4783D8" w14:textId="77777777" w:rsidR="00C652F5" w:rsidRPr="00C652F5" w:rsidRDefault="00C652F5" w:rsidP="00C652F5">
      <w:pPr>
        <w:bidi/>
        <w:rPr>
          <w:rFonts w:cs="David" w:hint="cs"/>
          <w:rtl/>
        </w:rPr>
      </w:pPr>
    </w:p>
    <w:p w14:paraId="7199AD4A" w14:textId="77777777" w:rsidR="00C652F5" w:rsidRPr="00C652F5" w:rsidRDefault="00C652F5" w:rsidP="00C652F5">
      <w:pPr>
        <w:bidi/>
        <w:rPr>
          <w:rFonts w:cs="David" w:hint="cs"/>
          <w:rtl/>
        </w:rPr>
      </w:pPr>
      <w:r w:rsidRPr="00C652F5">
        <w:rPr>
          <w:rFonts w:cs="David" w:hint="cs"/>
          <w:u w:val="single"/>
          <w:rtl/>
        </w:rPr>
        <w:t>יעקב מרגי:</w:t>
      </w:r>
    </w:p>
    <w:p w14:paraId="2F99D616" w14:textId="77777777" w:rsidR="00C652F5" w:rsidRPr="00C652F5" w:rsidRDefault="00C652F5" w:rsidP="00C652F5">
      <w:pPr>
        <w:bidi/>
        <w:rPr>
          <w:rFonts w:cs="David" w:hint="cs"/>
          <w:rtl/>
        </w:rPr>
      </w:pPr>
    </w:p>
    <w:p w14:paraId="3BB6DA8A" w14:textId="77777777" w:rsidR="00C652F5" w:rsidRPr="00C652F5" w:rsidRDefault="00C652F5" w:rsidP="00C652F5">
      <w:pPr>
        <w:bidi/>
        <w:rPr>
          <w:rFonts w:cs="David" w:hint="cs"/>
          <w:rtl/>
        </w:rPr>
      </w:pPr>
      <w:r w:rsidRPr="00C652F5">
        <w:rPr>
          <w:rFonts w:cs="David" w:hint="cs"/>
          <w:rtl/>
        </w:rPr>
        <w:tab/>
        <w:t xml:space="preserve">מצב הסמים והסחר בסמים שזה נושא הנושק לעובדים הזרים, הוא חמור במדינה שלנו. להעמיס את הנושאים הללו על ועדות אחרות העסוקות מבוקר עד לילה בנושאים אחרים, אני חושב שזה לא מתאים. אני חבר שכיהנתי בכנסת הקודמת רק בוועדות לעניינים מיוחדים, אני רוצה לומר לך, שהבאנו כבוד לכנסת הקודמת הרבה יותר מוועדות אחרות.  נכון שנוכחות חברי הכנסת בוועדות האלה אינה דומה לנוכחות חברי ועדת הכספים והכלכלה אבל דומה לשאר הוועדות. </w:t>
      </w:r>
    </w:p>
    <w:p w14:paraId="70EAC416" w14:textId="77777777" w:rsidR="00C652F5" w:rsidRPr="00C652F5" w:rsidRDefault="00C652F5" w:rsidP="00C652F5">
      <w:pPr>
        <w:bidi/>
        <w:rPr>
          <w:rFonts w:cs="David" w:hint="cs"/>
          <w:rtl/>
        </w:rPr>
      </w:pPr>
    </w:p>
    <w:p w14:paraId="797165AB" w14:textId="77777777" w:rsidR="00C652F5" w:rsidRPr="00C652F5" w:rsidRDefault="00C652F5" w:rsidP="00C652F5">
      <w:pPr>
        <w:bidi/>
        <w:rPr>
          <w:rFonts w:cs="David" w:hint="cs"/>
          <w:rtl/>
        </w:rPr>
      </w:pPr>
      <w:r w:rsidRPr="00C652F5">
        <w:rPr>
          <w:rFonts w:cs="David" w:hint="cs"/>
          <w:rtl/>
        </w:rPr>
        <w:tab/>
        <w:t xml:space="preserve">הוועדות הללו קמו בגלל המצוקות ובעיות בחברה במדינת ישראל ולכן צריך להקים את הוועדות הללו. </w:t>
      </w:r>
    </w:p>
    <w:p w14:paraId="0E563DB2" w14:textId="77777777" w:rsidR="00C652F5" w:rsidRPr="00C652F5" w:rsidRDefault="00C652F5" w:rsidP="00C652F5">
      <w:pPr>
        <w:bidi/>
        <w:rPr>
          <w:rFonts w:cs="David" w:hint="cs"/>
          <w:rtl/>
        </w:rPr>
      </w:pPr>
    </w:p>
    <w:p w14:paraId="1D8990C9" w14:textId="77777777" w:rsidR="00C652F5" w:rsidRPr="00C652F5" w:rsidRDefault="00C652F5" w:rsidP="00C652F5">
      <w:pPr>
        <w:bidi/>
        <w:rPr>
          <w:rFonts w:cs="David" w:hint="cs"/>
          <w:rtl/>
        </w:rPr>
      </w:pPr>
      <w:r w:rsidRPr="00C652F5">
        <w:rPr>
          <w:rFonts w:cs="David" w:hint="cs"/>
          <w:u w:val="single"/>
          <w:rtl/>
        </w:rPr>
        <w:t>ראובן ריבלין:</w:t>
      </w:r>
    </w:p>
    <w:p w14:paraId="41842E8F" w14:textId="77777777" w:rsidR="00C652F5" w:rsidRPr="00C652F5" w:rsidRDefault="00C652F5" w:rsidP="00C652F5">
      <w:pPr>
        <w:bidi/>
        <w:rPr>
          <w:rFonts w:cs="David" w:hint="cs"/>
          <w:rtl/>
        </w:rPr>
      </w:pPr>
    </w:p>
    <w:p w14:paraId="06FAFEFE" w14:textId="77777777" w:rsidR="00C652F5" w:rsidRPr="00C652F5" w:rsidRDefault="00C652F5" w:rsidP="00C652F5">
      <w:pPr>
        <w:bidi/>
        <w:rPr>
          <w:rFonts w:cs="David" w:hint="cs"/>
          <w:rtl/>
        </w:rPr>
      </w:pPr>
      <w:r w:rsidRPr="00C652F5">
        <w:rPr>
          <w:rFonts w:cs="David" w:hint="cs"/>
          <w:rtl/>
        </w:rPr>
        <w:tab/>
        <w:t xml:space="preserve">ועדת העבודה והרווחה תטפל בזה במסירות נפש. כדאי שגברתי תזמין את ראשי הוועדות החדשות לתיאום. </w:t>
      </w:r>
    </w:p>
    <w:p w14:paraId="6614FDFC" w14:textId="77777777" w:rsidR="00C652F5" w:rsidRPr="00C652F5" w:rsidRDefault="00C652F5" w:rsidP="00C652F5">
      <w:pPr>
        <w:bidi/>
        <w:rPr>
          <w:rFonts w:cs="David" w:hint="cs"/>
          <w:rtl/>
        </w:rPr>
      </w:pPr>
    </w:p>
    <w:p w14:paraId="4E6090BA" w14:textId="77777777" w:rsidR="00C652F5" w:rsidRPr="00C652F5" w:rsidRDefault="00C652F5" w:rsidP="00C652F5">
      <w:pPr>
        <w:bidi/>
        <w:rPr>
          <w:rFonts w:cs="David" w:hint="cs"/>
          <w:rtl/>
        </w:rPr>
      </w:pPr>
      <w:r w:rsidRPr="00C652F5">
        <w:rPr>
          <w:rFonts w:cs="David" w:hint="cs"/>
          <w:u w:val="single"/>
          <w:rtl/>
        </w:rPr>
        <w:t>נדיה חילו:</w:t>
      </w:r>
    </w:p>
    <w:p w14:paraId="699D03CA" w14:textId="77777777" w:rsidR="00C652F5" w:rsidRPr="00C652F5" w:rsidRDefault="00C652F5" w:rsidP="00C652F5">
      <w:pPr>
        <w:bidi/>
        <w:rPr>
          <w:rFonts w:cs="David" w:hint="cs"/>
          <w:rtl/>
        </w:rPr>
      </w:pPr>
    </w:p>
    <w:p w14:paraId="47A73C84" w14:textId="77777777" w:rsidR="00C652F5" w:rsidRPr="00C652F5" w:rsidRDefault="00C652F5" w:rsidP="00C652F5">
      <w:pPr>
        <w:bidi/>
        <w:rPr>
          <w:rFonts w:cs="David" w:hint="cs"/>
          <w:rtl/>
        </w:rPr>
      </w:pPr>
      <w:r w:rsidRPr="00C652F5">
        <w:rPr>
          <w:rFonts w:cs="David" w:hint="cs"/>
          <w:rtl/>
        </w:rPr>
        <w:tab/>
        <w:t xml:space="preserve">אני רוצה להתייחס למה שנאמר כאן, בלי להפחית מערכן של שתי הוועדות </w:t>
      </w:r>
      <w:r w:rsidRPr="00C652F5">
        <w:rPr>
          <w:rFonts w:cs="David"/>
          <w:rtl/>
        </w:rPr>
        <w:t>–</w:t>
      </w:r>
      <w:r w:rsidRPr="00C652F5">
        <w:rPr>
          <w:rFonts w:cs="David" w:hint="cs"/>
          <w:rtl/>
        </w:rPr>
        <w:t xml:space="preserve"> אני מגיעה עכשיו מדיון בוועדת העבודה והרווחה, גם שם עלה הנושא של העובדים הזרים כחלק מסוגייה כללית של תעסוקה, שבעצם הנושא מורכב מסוגיות אחרות. לדעתי, גם נושא הסמים הוא לא נושא בפני עצמו שאפשר לקחת אותו, לנתק אותו ולדון בו בנפרד. תמיד יש סוגיות נוספות הקשורות לנושא הזה.</w:t>
      </w:r>
      <w:r w:rsidRPr="00C652F5">
        <w:rPr>
          <w:rFonts w:cs="David" w:hint="cs"/>
          <w:rtl/>
        </w:rPr>
        <w:tab/>
        <w:t xml:space="preserve">אני בעד שהוועדות האלה תהיינה ועדות משנה, זה יעיל יותר מבחינת התוצאות. </w:t>
      </w:r>
    </w:p>
    <w:p w14:paraId="75C96F83" w14:textId="77777777" w:rsidR="00C652F5" w:rsidRPr="00C652F5" w:rsidRDefault="00C652F5" w:rsidP="00C652F5">
      <w:pPr>
        <w:bidi/>
        <w:rPr>
          <w:rFonts w:cs="David" w:hint="cs"/>
          <w:rtl/>
        </w:rPr>
      </w:pPr>
    </w:p>
    <w:p w14:paraId="4BC7F371" w14:textId="77777777" w:rsidR="00C652F5" w:rsidRPr="00C652F5" w:rsidRDefault="00C652F5" w:rsidP="00C652F5">
      <w:pPr>
        <w:bidi/>
        <w:rPr>
          <w:rFonts w:cs="David" w:hint="cs"/>
          <w:rtl/>
        </w:rPr>
      </w:pPr>
      <w:r w:rsidRPr="00C652F5">
        <w:rPr>
          <w:rFonts w:cs="David"/>
          <w:u w:val="single"/>
          <w:rtl/>
        </w:rPr>
        <w:br w:type="page"/>
      </w:r>
      <w:r w:rsidRPr="00C652F5">
        <w:rPr>
          <w:rFonts w:cs="David" w:hint="cs"/>
          <w:u w:val="single"/>
          <w:rtl/>
        </w:rPr>
        <w:t>היו"ר רוחמה אברהם:</w:t>
      </w:r>
    </w:p>
    <w:p w14:paraId="50D323D2" w14:textId="77777777" w:rsidR="00C652F5" w:rsidRPr="00C652F5" w:rsidRDefault="00C652F5" w:rsidP="00C652F5">
      <w:pPr>
        <w:bidi/>
        <w:rPr>
          <w:rFonts w:cs="David" w:hint="cs"/>
          <w:rtl/>
        </w:rPr>
      </w:pPr>
    </w:p>
    <w:p w14:paraId="4F120D19" w14:textId="77777777" w:rsidR="00C652F5" w:rsidRPr="00C652F5" w:rsidRDefault="00C652F5" w:rsidP="00C652F5">
      <w:pPr>
        <w:bidi/>
        <w:rPr>
          <w:rFonts w:cs="David" w:hint="cs"/>
          <w:rtl/>
        </w:rPr>
      </w:pPr>
      <w:r w:rsidRPr="00C652F5">
        <w:rPr>
          <w:rFonts w:cs="David" w:hint="cs"/>
          <w:rtl/>
        </w:rPr>
        <w:tab/>
        <w:t xml:space="preserve">שבו ביניכם, תגישו הצעה לשינוי התקנון ונדון בזה. </w:t>
      </w:r>
    </w:p>
    <w:p w14:paraId="028D61CF" w14:textId="77777777" w:rsidR="00C652F5" w:rsidRPr="00C652F5" w:rsidRDefault="00C652F5" w:rsidP="00C652F5">
      <w:pPr>
        <w:bidi/>
        <w:rPr>
          <w:rFonts w:cs="David" w:hint="cs"/>
          <w:rtl/>
        </w:rPr>
      </w:pPr>
    </w:p>
    <w:p w14:paraId="04EE00FE" w14:textId="77777777" w:rsidR="00C652F5" w:rsidRPr="00C652F5" w:rsidRDefault="00C652F5" w:rsidP="00C652F5">
      <w:pPr>
        <w:bidi/>
        <w:rPr>
          <w:rFonts w:cs="David" w:hint="cs"/>
          <w:rtl/>
        </w:rPr>
      </w:pPr>
      <w:r w:rsidRPr="00C652F5">
        <w:rPr>
          <w:rFonts w:cs="David" w:hint="cs"/>
          <w:rtl/>
        </w:rPr>
        <w:tab/>
        <w:t xml:space="preserve">אני מעמידה להצבעה את ההצעה שהקראתי, כולל השינויים של חבר הכנסת יצחקי בנוגע לוועדת הסמים. </w:t>
      </w:r>
    </w:p>
    <w:p w14:paraId="39A8CBFF" w14:textId="77777777" w:rsidR="00C652F5" w:rsidRPr="00C652F5" w:rsidRDefault="00C652F5" w:rsidP="00C652F5">
      <w:pPr>
        <w:bidi/>
        <w:rPr>
          <w:rFonts w:cs="David" w:hint="cs"/>
          <w:rtl/>
        </w:rPr>
      </w:pPr>
    </w:p>
    <w:p w14:paraId="1BA6B731" w14:textId="77777777" w:rsidR="00C652F5" w:rsidRPr="00C652F5" w:rsidRDefault="00C652F5" w:rsidP="00C652F5">
      <w:pPr>
        <w:bidi/>
        <w:jc w:val="center"/>
        <w:rPr>
          <w:rFonts w:cs="David" w:hint="cs"/>
          <w:b/>
          <w:bCs/>
          <w:rtl/>
        </w:rPr>
      </w:pPr>
      <w:r w:rsidRPr="00C652F5">
        <w:rPr>
          <w:rFonts w:cs="David" w:hint="cs"/>
          <w:b/>
          <w:bCs/>
          <w:rtl/>
        </w:rPr>
        <w:t>הצבעה</w:t>
      </w:r>
    </w:p>
    <w:p w14:paraId="65CE9AE1" w14:textId="77777777" w:rsidR="00C652F5" w:rsidRPr="00C652F5" w:rsidRDefault="00C652F5" w:rsidP="00C652F5">
      <w:pPr>
        <w:bidi/>
        <w:jc w:val="center"/>
        <w:rPr>
          <w:rFonts w:cs="David" w:hint="cs"/>
          <w:b/>
          <w:bCs/>
          <w:rtl/>
        </w:rPr>
      </w:pPr>
    </w:p>
    <w:p w14:paraId="42189FE7" w14:textId="77777777" w:rsidR="00C652F5" w:rsidRPr="00C652F5" w:rsidRDefault="00C652F5" w:rsidP="00C652F5">
      <w:pPr>
        <w:bidi/>
        <w:jc w:val="center"/>
        <w:rPr>
          <w:rFonts w:cs="David" w:hint="cs"/>
          <w:rtl/>
        </w:rPr>
      </w:pPr>
      <w:r w:rsidRPr="00C652F5">
        <w:rPr>
          <w:rFonts w:cs="David" w:hint="cs"/>
          <w:rtl/>
        </w:rPr>
        <w:t xml:space="preserve">בעד </w:t>
      </w:r>
      <w:r w:rsidRPr="00C652F5">
        <w:rPr>
          <w:rFonts w:cs="David"/>
          <w:rtl/>
        </w:rPr>
        <w:t>–</w:t>
      </w:r>
      <w:r w:rsidRPr="00C652F5">
        <w:rPr>
          <w:rFonts w:cs="David" w:hint="cs"/>
          <w:rtl/>
        </w:rPr>
        <w:t xml:space="preserve"> 12</w:t>
      </w:r>
    </w:p>
    <w:p w14:paraId="45BB258D" w14:textId="77777777" w:rsidR="00C652F5" w:rsidRPr="00C652F5" w:rsidRDefault="00C652F5" w:rsidP="00C652F5">
      <w:pPr>
        <w:bidi/>
        <w:jc w:val="center"/>
        <w:rPr>
          <w:rFonts w:cs="David" w:hint="cs"/>
          <w:rtl/>
        </w:rPr>
      </w:pPr>
      <w:r w:rsidRPr="00C652F5">
        <w:rPr>
          <w:rFonts w:cs="David" w:hint="cs"/>
          <w:rtl/>
        </w:rPr>
        <w:t xml:space="preserve">נגד </w:t>
      </w:r>
      <w:r w:rsidRPr="00C652F5">
        <w:rPr>
          <w:rFonts w:cs="David"/>
          <w:rtl/>
        </w:rPr>
        <w:t>–</w:t>
      </w:r>
      <w:r w:rsidRPr="00C652F5">
        <w:rPr>
          <w:rFonts w:cs="David" w:hint="cs"/>
          <w:rtl/>
        </w:rPr>
        <w:t xml:space="preserve"> אין </w:t>
      </w:r>
    </w:p>
    <w:p w14:paraId="379C7AC0" w14:textId="77777777" w:rsidR="00C652F5" w:rsidRPr="00C652F5" w:rsidRDefault="00C652F5" w:rsidP="00C652F5">
      <w:pPr>
        <w:bidi/>
        <w:jc w:val="center"/>
        <w:rPr>
          <w:rFonts w:cs="David" w:hint="cs"/>
          <w:rtl/>
        </w:rPr>
      </w:pPr>
      <w:r w:rsidRPr="00C652F5">
        <w:rPr>
          <w:rFonts w:cs="David" w:hint="cs"/>
          <w:rtl/>
        </w:rPr>
        <w:t xml:space="preserve">נמנעים </w:t>
      </w:r>
      <w:r w:rsidRPr="00C652F5">
        <w:rPr>
          <w:rFonts w:cs="David"/>
          <w:rtl/>
        </w:rPr>
        <w:t>–</w:t>
      </w:r>
      <w:r w:rsidRPr="00C652F5">
        <w:rPr>
          <w:rFonts w:cs="David" w:hint="cs"/>
          <w:rtl/>
        </w:rPr>
        <w:t xml:space="preserve"> 1</w:t>
      </w:r>
    </w:p>
    <w:p w14:paraId="091DDA24" w14:textId="77777777" w:rsidR="00C652F5" w:rsidRPr="00C652F5" w:rsidRDefault="00C652F5" w:rsidP="00C652F5">
      <w:pPr>
        <w:bidi/>
        <w:jc w:val="center"/>
        <w:rPr>
          <w:rFonts w:cs="David" w:hint="cs"/>
          <w:rtl/>
        </w:rPr>
      </w:pPr>
      <w:r w:rsidRPr="00C652F5">
        <w:rPr>
          <w:rFonts w:cs="David" w:hint="cs"/>
          <w:rtl/>
        </w:rPr>
        <w:t xml:space="preserve">ההצעה התקבלה. </w:t>
      </w:r>
    </w:p>
    <w:p w14:paraId="59464801" w14:textId="77777777" w:rsidR="00C652F5" w:rsidRPr="00C652F5" w:rsidRDefault="00C652F5" w:rsidP="00C652F5">
      <w:pPr>
        <w:bidi/>
        <w:rPr>
          <w:rFonts w:cs="David" w:hint="cs"/>
          <w:rtl/>
        </w:rPr>
      </w:pPr>
    </w:p>
    <w:p w14:paraId="78453FA7" w14:textId="77777777" w:rsidR="00C652F5" w:rsidRPr="00C652F5" w:rsidRDefault="00C652F5" w:rsidP="00C652F5">
      <w:pPr>
        <w:bidi/>
        <w:rPr>
          <w:rFonts w:cs="David" w:hint="cs"/>
          <w:rtl/>
        </w:rPr>
      </w:pPr>
      <w:r w:rsidRPr="00C652F5">
        <w:rPr>
          <w:rFonts w:cs="David" w:hint="cs"/>
          <w:u w:val="single"/>
          <w:rtl/>
        </w:rPr>
        <w:t>היו"ר רוחמה אברהם:</w:t>
      </w:r>
    </w:p>
    <w:p w14:paraId="13A7DC16" w14:textId="77777777" w:rsidR="00C652F5" w:rsidRPr="00C652F5" w:rsidRDefault="00C652F5" w:rsidP="00C652F5">
      <w:pPr>
        <w:bidi/>
        <w:rPr>
          <w:rFonts w:cs="David" w:hint="cs"/>
          <w:rtl/>
        </w:rPr>
      </w:pPr>
    </w:p>
    <w:p w14:paraId="29B2F98E" w14:textId="77777777" w:rsidR="00C652F5" w:rsidRPr="00C652F5" w:rsidRDefault="00C652F5" w:rsidP="00C652F5">
      <w:pPr>
        <w:bidi/>
        <w:rPr>
          <w:rFonts w:cs="David" w:hint="cs"/>
          <w:rtl/>
        </w:rPr>
      </w:pPr>
      <w:r w:rsidRPr="00C652F5">
        <w:rPr>
          <w:rFonts w:cs="David" w:hint="cs"/>
          <w:rtl/>
        </w:rPr>
        <w:tab/>
        <w:t xml:space="preserve">ההצעה עברה. </w:t>
      </w:r>
    </w:p>
    <w:p w14:paraId="521C93F4" w14:textId="77777777" w:rsidR="00C652F5" w:rsidRPr="00C652F5" w:rsidRDefault="00C652F5" w:rsidP="00C652F5">
      <w:pPr>
        <w:bidi/>
        <w:rPr>
          <w:rFonts w:cs="David" w:hint="cs"/>
          <w:rtl/>
        </w:rPr>
      </w:pPr>
    </w:p>
    <w:p w14:paraId="2D64C98A" w14:textId="77777777" w:rsidR="00C652F5" w:rsidRPr="00C652F5" w:rsidRDefault="00C652F5" w:rsidP="00C652F5">
      <w:pPr>
        <w:bidi/>
        <w:rPr>
          <w:rFonts w:cs="David" w:hint="cs"/>
          <w:rtl/>
        </w:rPr>
      </w:pPr>
    </w:p>
    <w:p w14:paraId="0E947B11" w14:textId="77777777" w:rsidR="00C652F5" w:rsidRPr="00C652F5" w:rsidRDefault="00C652F5" w:rsidP="00C652F5">
      <w:pPr>
        <w:bidi/>
        <w:rPr>
          <w:rFonts w:cs="David" w:hint="cs"/>
          <w:rtl/>
        </w:rPr>
      </w:pPr>
    </w:p>
    <w:p w14:paraId="7141FD09" w14:textId="77777777" w:rsidR="00C652F5" w:rsidRPr="00C652F5" w:rsidRDefault="00C652F5" w:rsidP="00C652F5">
      <w:pPr>
        <w:bidi/>
        <w:rPr>
          <w:rFonts w:cs="David" w:hint="cs"/>
          <w:b/>
          <w:bCs/>
          <w:u w:val="single"/>
          <w:rtl/>
        </w:rPr>
      </w:pPr>
      <w:r w:rsidRPr="00C652F5">
        <w:rPr>
          <w:rFonts w:cs="David" w:hint="cs"/>
          <w:b/>
          <w:bCs/>
          <w:u w:val="single"/>
          <w:rtl/>
        </w:rPr>
        <w:t xml:space="preserve">2. הוועדה לבחינת בעיות העובדים הזרים - </w:t>
      </w:r>
    </w:p>
    <w:p w14:paraId="0B953583" w14:textId="77777777" w:rsidR="00C652F5" w:rsidRPr="00C652F5" w:rsidRDefault="00C652F5" w:rsidP="00C652F5">
      <w:pPr>
        <w:bidi/>
        <w:rPr>
          <w:rFonts w:cs="David" w:hint="cs"/>
          <w:b/>
          <w:bCs/>
          <w:rtl/>
        </w:rPr>
      </w:pPr>
    </w:p>
    <w:p w14:paraId="7632A426" w14:textId="77777777" w:rsidR="00C652F5" w:rsidRPr="00C652F5" w:rsidRDefault="00C652F5" w:rsidP="00C652F5">
      <w:pPr>
        <w:bidi/>
        <w:rPr>
          <w:rFonts w:cs="David" w:hint="cs"/>
          <w:rtl/>
        </w:rPr>
      </w:pPr>
      <w:r w:rsidRPr="00C652F5">
        <w:rPr>
          <w:rFonts w:cs="David" w:hint="cs"/>
          <w:u w:val="single"/>
          <w:rtl/>
        </w:rPr>
        <w:t>היו"ר רוחמה אברהם:</w:t>
      </w:r>
    </w:p>
    <w:p w14:paraId="0FD0438A" w14:textId="77777777" w:rsidR="00C652F5" w:rsidRPr="00C652F5" w:rsidRDefault="00C652F5" w:rsidP="00C652F5">
      <w:pPr>
        <w:bidi/>
        <w:rPr>
          <w:rFonts w:cs="David" w:hint="cs"/>
          <w:rtl/>
        </w:rPr>
      </w:pPr>
    </w:p>
    <w:p w14:paraId="43BBB0D1" w14:textId="77777777" w:rsidR="00C652F5" w:rsidRPr="00C652F5" w:rsidRDefault="00C652F5" w:rsidP="00C652F5">
      <w:pPr>
        <w:bidi/>
        <w:rPr>
          <w:rFonts w:cs="David" w:hint="cs"/>
          <w:rtl/>
        </w:rPr>
      </w:pPr>
      <w:r w:rsidRPr="00C652F5">
        <w:rPr>
          <w:rFonts w:cs="David" w:hint="cs"/>
          <w:rtl/>
        </w:rPr>
        <w:tab/>
        <w:t>הוועדה לבחינת בעיות העובדים הזרים, סמכויות הוועדה:</w:t>
      </w:r>
    </w:p>
    <w:p w14:paraId="127B17CC" w14:textId="77777777" w:rsidR="00C652F5" w:rsidRPr="00C652F5" w:rsidRDefault="00C652F5" w:rsidP="00C652F5">
      <w:pPr>
        <w:bidi/>
        <w:rPr>
          <w:rFonts w:cs="David" w:hint="cs"/>
          <w:rtl/>
        </w:rPr>
      </w:pPr>
    </w:p>
    <w:p w14:paraId="174CA6BB" w14:textId="77777777" w:rsidR="00C652F5" w:rsidRPr="00C652F5" w:rsidRDefault="00C652F5" w:rsidP="00C652F5">
      <w:pPr>
        <w:numPr>
          <w:ilvl w:val="0"/>
          <w:numId w:val="3"/>
        </w:numPr>
        <w:overflowPunct w:val="0"/>
        <w:autoSpaceDE w:val="0"/>
        <w:autoSpaceDN w:val="0"/>
        <w:bidi/>
        <w:adjustRightInd w:val="0"/>
        <w:ind w:right="0"/>
        <w:jc w:val="both"/>
        <w:textAlignment w:val="baseline"/>
        <w:rPr>
          <w:rFonts w:cs="David" w:hint="cs"/>
          <w:rtl/>
        </w:rPr>
      </w:pPr>
      <w:r w:rsidRPr="00C652F5">
        <w:rPr>
          <w:rFonts w:cs="David" w:hint="cs"/>
          <w:rtl/>
        </w:rPr>
        <w:t xml:space="preserve">בחינת התופעה רחבת ההיקף של העובדים הזרים בארץ. </w:t>
      </w:r>
    </w:p>
    <w:p w14:paraId="72A5218E" w14:textId="77777777" w:rsidR="00C652F5" w:rsidRPr="00C652F5" w:rsidRDefault="00C652F5" w:rsidP="00C652F5">
      <w:pPr>
        <w:numPr>
          <w:ilvl w:val="0"/>
          <w:numId w:val="3"/>
        </w:numPr>
        <w:overflowPunct w:val="0"/>
        <w:autoSpaceDE w:val="0"/>
        <w:autoSpaceDN w:val="0"/>
        <w:bidi/>
        <w:adjustRightInd w:val="0"/>
        <w:ind w:right="0"/>
        <w:jc w:val="both"/>
        <w:textAlignment w:val="baseline"/>
        <w:rPr>
          <w:rFonts w:cs="David" w:hint="cs"/>
        </w:rPr>
      </w:pPr>
      <w:r w:rsidRPr="00C652F5">
        <w:rPr>
          <w:rFonts w:cs="David" w:hint="cs"/>
          <w:rtl/>
        </w:rPr>
        <w:t xml:space="preserve">פיקוח על העסקת עובדים זרים. </w:t>
      </w:r>
    </w:p>
    <w:p w14:paraId="44054BAF" w14:textId="77777777" w:rsidR="00C652F5" w:rsidRPr="00C652F5" w:rsidRDefault="00C652F5" w:rsidP="00C652F5">
      <w:pPr>
        <w:numPr>
          <w:ilvl w:val="0"/>
          <w:numId w:val="3"/>
        </w:numPr>
        <w:overflowPunct w:val="0"/>
        <w:autoSpaceDE w:val="0"/>
        <w:autoSpaceDN w:val="0"/>
        <w:bidi/>
        <w:adjustRightInd w:val="0"/>
        <w:ind w:right="0"/>
        <w:jc w:val="both"/>
        <w:textAlignment w:val="baseline"/>
        <w:rPr>
          <w:rFonts w:cs="David" w:hint="cs"/>
        </w:rPr>
      </w:pPr>
      <w:r w:rsidRPr="00C652F5">
        <w:rPr>
          <w:rFonts w:cs="David" w:hint="cs"/>
          <w:rtl/>
        </w:rPr>
        <w:t xml:space="preserve">תנאי עבודתם של העובדים הרים לרבות שכר, ביטוח לאומי, ביטוח בריאות והתנהגות המעסיקים. </w:t>
      </w:r>
    </w:p>
    <w:p w14:paraId="1A353F3C" w14:textId="77777777" w:rsidR="00C652F5" w:rsidRPr="00C652F5" w:rsidRDefault="00C652F5" w:rsidP="00C652F5">
      <w:pPr>
        <w:numPr>
          <w:ilvl w:val="0"/>
          <w:numId w:val="3"/>
        </w:numPr>
        <w:overflowPunct w:val="0"/>
        <w:autoSpaceDE w:val="0"/>
        <w:autoSpaceDN w:val="0"/>
        <w:bidi/>
        <w:adjustRightInd w:val="0"/>
        <w:ind w:right="0"/>
        <w:jc w:val="both"/>
        <w:textAlignment w:val="baseline"/>
        <w:rPr>
          <w:rFonts w:cs="David" w:hint="cs"/>
        </w:rPr>
      </w:pPr>
      <w:r w:rsidRPr="00C652F5">
        <w:rPr>
          <w:rFonts w:cs="David" w:hint="cs"/>
          <w:rtl/>
        </w:rPr>
        <w:t xml:space="preserve">התנהלות הממשלה ביחס להעסקת עובדים זרים, עבודת משטרת ההגירה וטיפול בבעיות הקשורות להיתרי העסקה לעובדים. </w:t>
      </w:r>
    </w:p>
    <w:p w14:paraId="07C79F4A" w14:textId="77777777" w:rsidR="00C652F5" w:rsidRPr="00C652F5" w:rsidRDefault="00C652F5" w:rsidP="00C652F5">
      <w:pPr>
        <w:numPr>
          <w:ilvl w:val="0"/>
          <w:numId w:val="3"/>
        </w:numPr>
        <w:overflowPunct w:val="0"/>
        <w:autoSpaceDE w:val="0"/>
        <w:autoSpaceDN w:val="0"/>
        <w:bidi/>
        <w:adjustRightInd w:val="0"/>
        <w:ind w:right="0"/>
        <w:jc w:val="both"/>
        <w:textAlignment w:val="baseline"/>
        <w:rPr>
          <w:rFonts w:cs="David" w:hint="cs"/>
        </w:rPr>
      </w:pPr>
      <w:r w:rsidRPr="00C652F5">
        <w:rPr>
          <w:rFonts w:cs="David" w:hint="cs"/>
          <w:rtl/>
        </w:rPr>
        <w:t xml:space="preserve">השפעת העובדים הזרים על שוק העבודה והתעסוקה בישראל. </w:t>
      </w:r>
    </w:p>
    <w:p w14:paraId="1036A018" w14:textId="77777777" w:rsidR="00C652F5" w:rsidRPr="00C652F5" w:rsidRDefault="00C652F5" w:rsidP="00C652F5">
      <w:pPr>
        <w:numPr>
          <w:ilvl w:val="0"/>
          <w:numId w:val="3"/>
        </w:numPr>
        <w:overflowPunct w:val="0"/>
        <w:autoSpaceDE w:val="0"/>
        <w:autoSpaceDN w:val="0"/>
        <w:bidi/>
        <w:adjustRightInd w:val="0"/>
        <w:ind w:right="0"/>
        <w:jc w:val="both"/>
        <w:textAlignment w:val="baseline"/>
        <w:rPr>
          <w:rFonts w:cs="David" w:hint="cs"/>
        </w:rPr>
      </w:pPr>
      <w:r w:rsidRPr="00C652F5">
        <w:rPr>
          <w:rFonts w:cs="David" w:hint="cs"/>
          <w:rtl/>
        </w:rPr>
        <w:t xml:space="preserve">ההבחנה שבין עובדים זרים שהם חיוניים למטרות סיעוד וכו' לבין עובדים זרים שאפשר להחליפם בעובדים ישראליים. </w:t>
      </w:r>
    </w:p>
    <w:p w14:paraId="1AA873C4" w14:textId="77777777" w:rsidR="00C652F5" w:rsidRPr="00C652F5" w:rsidRDefault="00C652F5" w:rsidP="00C652F5">
      <w:pPr>
        <w:numPr>
          <w:ilvl w:val="0"/>
          <w:numId w:val="3"/>
        </w:numPr>
        <w:overflowPunct w:val="0"/>
        <w:autoSpaceDE w:val="0"/>
        <w:autoSpaceDN w:val="0"/>
        <w:bidi/>
        <w:adjustRightInd w:val="0"/>
        <w:ind w:right="0"/>
        <w:jc w:val="both"/>
        <w:textAlignment w:val="baseline"/>
        <w:rPr>
          <w:rFonts w:cs="David" w:hint="cs"/>
        </w:rPr>
      </w:pPr>
      <w:r w:rsidRPr="00C652F5">
        <w:rPr>
          <w:rFonts w:cs="David" w:hint="cs"/>
          <w:rtl/>
        </w:rPr>
        <w:t xml:space="preserve">דרכי ההתנהגות ביחס לעובדים זרים בעת החזרתם לארצות מולדתם. </w:t>
      </w:r>
    </w:p>
    <w:p w14:paraId="4B6DDEC6" w14:textId="77777777" w:rsidR="00C652F5" w:rsidRPr="00C652F5" w:rsidRDefault="00C652F5" w:rsidP="00C652F5">
      <w:pPr>
        <w:numPr>
          <w:ilvl w:val="0"/>
          <w:numId w:val="3"/>
        </w:numPr>
        <w:overflowPunct w:val="0"/>
        <w:autoSpaceDE w:val="0"/>
        <w:autoSpaceDN w:val="0"/>
        <w:bidi/>
        <w:adjustRightInd w:val="0"/>
        <w:ind w:right="0"/>
        <w:jc w:val="both"/>
        <w:textAlignment w:val="baseline"/>
        <w:rPr>
          <w:rFonts w:cs="David" w:hint="cs"/>
        </w:rPr>
      </w:pPr>
      <w:r w:rsidRPr="00C652F5">
        <w:rPr>
          <w:rFonts w:cs="David" w:hint="cs"/>
          <w:rtl/>
        </w:rPr>
        <w:t xml:space="preserve">חקיקה שנוגעת לעובדים זרים. </w:t>
      </w:r>
    </w:p>
    <w:p w14:paraId="51083117" w14:textId="77777777" w:rsidR="00C652F5" w:rsidRPr="00C652F5" w:rsidRDefault="00C652F5" w:rsidP="00C652F5">
      <w:pPr>
        <w:bidi/>
        <w:rPr>
          <w:rFonts w:cs="David" w:hint="cs"/>
          <w:rtl/>
        </w:rPr>
      </w:pPr>
    </w:p>
    <w:p w14:paraId="42500D0E" w14:textId="77777777" w:rsidR="00C652F5" w:rsidRPr="00C652F5" w:rsidRDefault="00C652F5" w:rsidP="00C652F5">
      <w:pPr>
        <w:bidi/>
        <w:ind w:left="567"/>
        <w:rPr>
          <w:rFonts w:cs="David" w:hint="cs"/>
          <w:rtl/>
        </w:rPr>
      </w:pPr>
      <w:r w:rsidRPr="00C652F5">
        <w:rPr>
          <w:rFonts w:cs="David" w:hint="cs"/>
          <w:rtl/>
        </w:rPr>
        <w:t xml:space="preserve">הרכב הוועדה </w:t>
      </w:r>
      <w:r w:rsidRPr="00C652F5">
        <w:rPr>
          <w:rFonts w:cs="David"/>
          <w:rtl/>
        </w:rPr>
        <w:t>–</w:t>
      </w:r>
      <w:r w:rsidRPr="00C652F5">
        <w:rPr>
          <w:rFonts w:cs="David" w:hint="cs"/>
          <w:rtl/>
        </w:rPr>
        <w:t xml:space="preserve"> הוועדה תהיה בת 15 חברים: </w:t>
      </w:r>
    </w:p>
    <w:p w14:paraId="1411B9CA" w14:textId="77777777" w:rsidR="00C652F5" w:rsidRPr="00C652F5" w:rsidRDefault="00C652F5" w:rsidP="00C652F5">
      <w:pPr>
        <w:bidi/>
        <w:ind w:left="567"/>
        <w:rPr>
          <w:rFonts w:cs="David" w:hint="cs"/>
          <w:rtl/>
        </w:rPr>
      </w:pPr>
    </w:p>
    <w:p w14:paraId="07113CD9" w14:textId="77777777" w:rsidR="00C652F5" w:rsidRPr="00C652F5" w:rsidRDefault="00C652F5" w:rsidP="00C652F5">
      <w:pPr>
        <w:bidi/>
        <w:ind w:left="567"/>
        <w:rPr>
          <w:rFonts w:cs="David" w:hint="cs"/>
          <w:rtl/>
        </w:rPr>
      </w:pPr>
      <w:r w:rsidRPr="00C652F5">
        <w:rPr>
          <w:rFonts w:cs="David" w:hint="cs"/>
          <w:rtl/>
        </w:rPr>
        <w:t xml:space="preserve">לסיעת קדימה ארבעה נציגים: חבר הכנסת ברזניץ, דוד טל, עתניאל שנלר ושי חרמש. </w:t>
      </w:r>
    </w:p>
    <w:p w14:paraId="3B5808BB" w14:textId="77777777" w:rsidR="00C652F5" w:rsidRPr="00C652F5" w:rsidRDefault="00C652F5" w:rsidP="00C652F5">
      <w:pPr>
        <w:bidi/>
        <w:ind w:left="567"/>
        <w:rPr>
          <w:rFonts w:cs="David" w:hint="cs"/>
          <w:rtl/>
        </w:rPr>
      </w:pPr>
      <w:r w:rsidRPr="00C652F5">
        <w:rPr>
          <w:rFonts w:cs="David" w:hint="cs"/>
          <w:rtl/>
        </w:rPr>
        <w:t xml:space="preserve">לסיעת העבודה שלושה נציגים, אבקש לקבל את השמות שלהם. </w:t>
      </w:r>
    </w:p>
    <w:p w14:paraId="3B53B4BE" w14:textId="77777777" w:rsidR="00C652F5" w:rsidRPr="00C652F5" w:rsidRDefault="00C652F5" w:rsidP="00C652F5">
      <w:pPr>
        <w:bidi/>
        <w:ind w:left="567"/>
        <w:rPr>
          <w:rFonts w:cs="David" w:hint="cs"/>
          <w:rtl/>
        </w:rPr>
      </w:pPr>
      <w:r w:rsidRPr="00C652F5">
        <w:rPr>
          <w:rFonts w:cs="David" w:hint="cs"/>
          <w:rtl/>
        </w:rPr>
        <w:t xml:space="preserve">סיעת יהדות התורה נציג אחד. </w:t>
      </w:r>
    </w:p>
    <w:p w14:paraId="1549A974" w14:textId="77777777" w:rsidR="00C652F5" w:rsidRPr="00C652F5" w:rsidRDefault="00C652F5" w:rsidP="00C652F5">
      <w:pPr>
        <w:bidi/>
        <w:ind w:left="567"/>
        <w:rPr>
          <w:rFonts w:cs="David" w:hint="cs"/>
          <w:rtl/>
        </w:rPr>
      </w:pPr>
      <w:r w:rsidRPr="00C652F5">
        <w:rPr>
          <w:rFonts w:cs="David" w:hint="cs"/>
          <w:rtl/>
        </w:rPr>
        <w:t xml:space="preserve">סיעת הליכוד שני נציגים, במקום נציג אחד, וזה על-פי הסיכום של חבר הכנסת סער עם סיעת האיחוד הלאומי מפד"ל. </w:t>
      </w:r>
    </w:p>
    <w:p w14:paraId="45F6851B" w14:textId="77777777" w:rsidR="00C652F5" w:rsidRPr="00C652F5" w:rsidRDefault="00C652F5" w:rsidP="00C652F5">
      <w:pPr>
        <w:bidi/>
        <w:ind w:left="567"/>
        <w:rPr>
          <w:rFonts w:cs="David" w:hint="cs"/>
          <w:rtl/>
        </w:rPr>
      </w:pPr>
      <w:r w:rsidRPr="00C652F5">
        <w:rPr>
          <w:rFonts w:cs="David" w:hint="cs"/>
          <w:rtl/>
        </w:rPr>
        <w:t xml:space="preserve">לסיעת ישראל ביתנו נציג אחד, סטס מיסז'ניקוב. </w:t>
      </w:r>
    </w:p>
    <w:p w14:paraId="1D5D3EF8" w14:textId="77777777" w:rsidR="00C652F5" w:rsidRPr="00C652F5" w:rsidRDefault="00C652F5" w:rsidP="00C652F5">
      <w:pPr>
        <w:bidi/>
        <w:ind w:left="567"/>
        <w:rPr>
          <w:rFonts w:cs="David" w:hint="cs"/>
          <w:rtl/>
        </w:rPr>
      </w:pPr>
      <w:r w:rsidRPr="00C652F5">
        <w:rPr>
          <w:rFonts w:cs="David" w:hint="cs"/>
          <w:rtl/>
        </w:rPr>
        <w:t xml:space="preserve">סיעת האיחוד הלאומי-מפד"ל, נציג אחד, חבר הכנסת צבי הנדל. אני מדגישה, במקום שני נציגים. </w:t>
      </w:r>
    </w:p>
    <w:p w14:paraId="1D4561A0" w14:textId="77777777" w:rsidR="00C652F5" w:rsidRPr="00C652F5" w:rsidRDefault="00C652F5" w:rsidP="00C652F5">
      <w:pPr>
        <w:bidi/>
        <w:ind w:left="567"/>
        <w:rPr>
          <w:rFonts w:cs="David" w:hint="cs"/>
          <w:rtl/>
        </w:rPr>
      </w:pPr>
      <w:r w:rsidRPr="00C652F5">
        <w:rPr>
          <w:rFonts w:cs="David" w:hint="cs"/>
          <w:rtl/>
        </w:rPr>
        <w:t xml:space="preserve">לסיעת גיל שני נציגים, חבר הכנסת משה שרוני וחברת הכנסת שרה שלו-מרום. </w:t>
      </w:r>
    </w:p>
    <w:p w14:paraId="09BEED14" w14:textId="77777777" w:rsidR="00C652F5" w:rsidRPr="00C652F5" w:rsidRDefault="00C652F5" w:rsidP="00C652F5">
      <w:pPr>
        <w:bidi/>
        <w:ind w:left="567"/>
        <w:rPr>
          <w:rFonts w:cs="David" w:hint="cs"/>
          <w:rtl/>
        </w:rPr>
      </w:pPr>
      <w:r w:rsidRPr="00C652F5">
        <w:rPr>
          <w:rFonts w:cs="David" w:hint="cs"/>
          <w:rtl/>
        </w:rPr>
        <w:t xml:space="preserve">לסיעת מרצ נציג אחד, חבר הכנסת רן כהן. </w:t>
      </w:r>
    </w:p>
    <w:p w14:paraId="7C99C359" w14:textId="77777777" w:rsidR="00C652F5" w:rsidRPr="00C652F5" w:rsidRDefault="00C652F5" w:rsidP="00C652F5">
      <w:pPr>
        <w:bidi/>
        <w:ind w:left="567"/>
        <w:rPr>
          <w:rFonts w:cs="David" w:hint="cs"/>
          <w:rtl/>
        </w:rPr>
      </w:pPr>
    </w:p>
    <w:p w14:paraId="31E8182E" w14:textId="77777777" w:rsidR="00C652F5" w:rsidRPr="00C652F5" w:rsidRDefault="00C652F5" w:rsidP="00C652F5">
      <w:pPr>
        <w:bidi/>
        <w:ind w:left="567"/>
        <w:rPr>
          <w:rFonts w:cs="David" w:hint="cs"/>
          <w:rtl/>
        </w:rPr>
      </w:pPr>
      <w:r w:rsidRPr="00C652F5">
        <w:rPr>
          <w:rFonts w:cs="David" w:hint="cs"/>
          <w:rtl/>
        </w:rPr>
        <w:tab/>
        <w:t xml:space="preserve">יושב-ראש הוועדה יהיה חבר הכנסת רן כהן. </w:t>
      </w:r>
    </w:p>
    <w:p w14:paraId="2FF47773" w14:textId="77777777" w:rsidR="00C652F5" w:rsidRPr="00C652F5" w:rsidRDefault="00C652F5" w:rsidP="00C652F5">
      <w:pPr>
        <w:bidi/>
        <w:rPr>
          <w:rFonts w:cs="David" w:hint="cs"/>
          <w:rtl/>
        </w:rPr>
      </w:pPr>
    </w:p>
    <w:p w14:paraId="50974F58" w14:textId="77777777" w:rsidR="00C652F5" w:rsidRPr="00C652F5" w:rsidRDefault="00C652F5" w:rsidP="00C652F5">
      <w:pPr>
        <w:bidi/>
        <w:rPr>
          <w:rFonts w:cs="David" w:hint="cs"/>
          <w:rtl/>
        </w:rPr>
      </w:pPr>
      <w:r w:rsidRPr="00C652F5">
        <w:rPr>
          <w:rFonts w:cs="David"/>
          <w:u w:val="single"/>
          <w:rtl/>
        </w:rPr>
        <w:br w:type="page"/>
      </w:r>
      <w:r w:rsidRPr="00C652F5">
        <w:rPr>
          <w:rFonts w:cs="David" w:hint="cs"/>
          <w:u w:val="single"/>
          <w:rtl/>
        </w:rPr>
        <w:t>אביגדור יצחקי:</w:t>
      </w:r>
    </w:p>
    <w:p w14:paraId="57CBB145" w14:textId="77777777" w:rsidR="00C652F5" w:rsidRPr="00C652F5" w:rsidRDefault="00C652F5" w:rsidP="00C652F5">
      <w:pPr>
        <w:bidi/>
        <w:rPr>
          <w:rFonts w:cs="David" w:hint="cs"/>
          <w:rtl/>
        </w:rPr>
      </w:pPr>
    </w:p>
    <w:p w14:paraId="3C5C76CA" w14:textId="77777777" w:rsidR="00C652F5" w:rsidRPr="00C652F5" w:rsidRDefault="00C652F5" w:rsidP="00C652F5">
      <w:pPr>
        <w:bidi/>
        <w:rPr>
          <w:rFonts w:cs="David" w:hint="cs"/>
          <w:rtl/>
        </w:rPr>
      </w:pPr>
      <w:r w:rsidRPr="00C652F5">
        <w:rPr>
          <w:rFonts w:cs="David" w:hint="cs"/>
          <w:rtl/>
        </w:rPr>
        <w:tab/>
        <w:t xml:space="preserve">לא, גברתי, מאחר ורצינו לעשות מחווה, זה לא במכסה של האופוזיציה, הקואליציה רצתה לעשות מחווה לאופוזיציה, אבל בעקבות ההתנהגות היום בנושא אי אמון, אנחנו מבקשים התייעצות סיעתית כדי לקבוע את עמדתנו. </w:t>
      </w:r>
    </w:p>
    <w:p w14:paraId="4245EB3D" w14:textId="77777777" w:rsidR="00C652F5" w:rsidRPr="00C652F5" w:rsidRDefault="00C652F5" w:rsidP="00C652F5">
      <w:pPr>
        <w:bidi/>
        <w:rPr>
          <w:rFonts w:cs="David" w:hint="cs"/>
          <w:rtl/>
        </w:rPr>
      </w:pPr>
    </w:p>
    <w:p w14:paraId="0F5E646C" w14:textId="77777777" w:rsidR="00C652F5" w:rsidRPr="00C652F5" w:rsidRDefault="00C652F5" w:rsidP="00C652F5">
      <w:pPr>
        <w:bidi/>
        <w:rPr>
          <w:rFonts w:cs="David" w:hint="cs"/>
          <w:rtl/>
        </w:rPr>
      </w:pPr>
      <w:r w:rsidRPr="00C652F5">
        <w:rPr>
          <w:rFonts w:cs="David" w:hint="cs"/>
          <w:u w:val="single"/>
          <w:rtl/>
        </w:rPr>
        <w:t>זהבה גלאון:</w:t>
      </w:r>
    </w:p>
    <w:p w14:paraId="333F2DDF" w14:textId="77777777" w:rsidR="00C652F5" w:rsidRPr="00C652F5" w:rsidRDefault="00C652F5" w:rsidP="00C652F5">
      <w:pPr>
        <w:bidi/>
        <w:rPr>
          <w:rFonts w:cs="David" w:hint="cs"/>
          <w:rtl/>
        </w:rPr>
      </w:pPr>
    </w:p>
    <w:p w14:paraId="19CF850D" w14:textId="77777777" w:rsidR="00C652F5" w:rsidRPr="00C652F5" w:rsidRDefault="00C652F5" w:rsidP="00C652F5">
      <w:pPr>
        <w:bidi/>
        <w:rPr>
          <w:rFonts w:cs="David" w:hint="cs"/>
          <w:rtl/>
        </w:rPr>
      </w:pPr>
      <w:r w:rsidRPr="00C652F5">
        <w:rPr>
          <w:rFonts w:cs="David" w:hint="cs"/>
          <w:rtl/>
        </w:rPr>
        <w:tab/>
        <w:t xml:space="preserve">זה במסגרת האיומים שאיימת עליי, אתה מעניש אותי עכשיו? </w:t>
      </w:r>
    </w:p>
    <w:p w14:paraId="493010AC" w14:textId="77777777" w:rsidR="00C652F5" w:rsidRPr="00C652F5" w:rsidRDefault="00C652F5" w:rsidP="00C652F5">
      <w:pPr>
        <w:bidi/>
        <w:rPr>
          <w:rFonts w:cs="David" w:hint="cs"/>
          <w:rtl/>
        </w:rPr>
      </w:pPr>
    </w:p>
    <w:p w14:paraId="53FC853A" w14:textId="77777777" w:rsidR="00C652F5" w:rsidRPr="00C652F5" w:rsidRDefault="00C652F5" w:rsidP="00C652F5">
      <w:pPr>
        <w:bidi/>
        <w:rPr>
          <w:rFonts w:cs="David" w:hint="cs"/>
          <w:rtl/>
        </w:rPr>
      </w:pPr>
      <w:r w:rsidRPr="00C652F5">
        <w:rPr>
          <w:rFonts w:cs="David" w:hint="cs"/>
          <w:u w:val="single"/>
          <w:rtl/>
        </w:rPr>
        <w:t>אביגדור יצחקי:</w:t>
      </w:r>
    </w:p>
    <w:p w14:paraId="198FEDBF" w14:textId="77777777" w:rsidR="00C652F5" w:rsidRPr="00C652F5" w:rsidRDefault="00C652F5" w:rsidP="00C652F5">
      <w:pPr>
        <w:bidi/>
        <w:rPr>
          <w:rFonts w:cs="David" w:hint="cs"/>
          <w:rtl/>
        </w:rPr>
      </w:pPr>
    </w:p>
    <w:p w14:paraId="41A06C89" w14:textId="77777777" w:rsidR="00C652F5" w:rsidRPr="00C652F5" w:rsidRDefault="00C652F5" w:rsidP="00C652F5">
      <w:pPr>
        <w:bidi/>
        <w:rPr>
          <w:rFonts w:cs="David" w:hint="cs"/>
          <w:rtl/>
        </w:rPr>
      </w:pPr>
      <w:r w:rsidRPr="00C652F5">
        <w:rPr>
          <w:rFonts w:cs="David" w:hint="cs"/>
          <w:rtl/>
        </w:rPr>
        <w:tab/>
        <w:t xml:space="preserve">אין אצלי חד צדדיות. </w:t>
      </w:r>
    </w:p>
    <w:p w14:paraId="4270ADCB" w14:textId="77777777" w:rsidR="00C652F5" w:rsidRPr="00C652F5" w:rsidRDefault="00C652F5" w:rsidP="00C652F5">
      <w:pPr>
        <w:bidi/>
        <w:rPr>
          <w:rFonts w:cs="David" w:hint="cs"/>
          <w:rtl/>
        </w:rPr>
      </w:pPr>
    </w:p>
    <w:p w14:paraId="77C81F68" w14:textId="77777777" w:rsidR="00C652F5" w:rsidRPr="00C652F5" w:rsidRDefault="00C652F5" w:rsidP="00C652F5">
      <w:pPr>
        <w:bidi/>
        <w:rPr>
          <w:rFonts w:cs="David" w:hint="cs"/>
          <w:rtl/>
        </w:rPr>
      </w:pPr>
      <w:r w:rsidRPr="00C652F5">
        <w:rPr>
          <w:rFonts w:cs="David" w:hint="cs"/>
          <w:u w:val="single"/>
          <w:rtl/>
        </w:rPr>
        <w:t>זהבה גלאון:</w:t>
      </w:r>
    </w:p>
    <w:p w14:paraId="5369D0BE" w14:textId="77777777" w:rsidR="00C652F5" w:rsidRPr="00C652F5" w:rsidRDefault="00C652F5" w:rsidP="00C652F5">
      <w:pPr>
        <w:bidi/>
        <w:rPr>
          <w:rFonts w:cs="David" w:hint="cs"/>
          <w:rtl/>
        </w:rPr>
      </w:pPr>
    </w:p>
    <w:p w14:paraId="1D79DB86" w14:textId="77777777" w:rsidR="00C652F5" w:rsidRPr="00C652F5" w:rsidRDefault="00C652F5" w:rsidP="00C652F5">
      <w:pPr>
        <w:bidi/>
        <w:rPr>
          <w:rFonts w:cs="David" w:hint="cs"/>
          <w:rtl/>
        </w:rPr>
      </w:pPr>
      <w:r w:rsidRPr="00C652F5">
        <w:rPr>
          <w:rFonts w:cs="David" w:hint="cs"/>
          <w:rtl/>
        </w:rPr>
        <w:tab/>
        <w:t xml:space="preserve">אני רוצה להבין איך אתה עובד כאן, אתה מעניש אותנו? אתה עושה כיפופי ידיים? אתה חושב שתוכל לחייב אותנו להצביע כרצונך? </w:t>
      </w:r>
    </w:p>
    <w:p w14:paraId="66E756A1" w14:textId="77777777" w:rsidR="00C652F5" w:rsidRPr="00C652F5" w:rsidRDefault="00C652F5" w:rsidP="00C652F5">
      <w:pPr>
        <w:bidi/>
        <w:rPr>
          <w:rFonts w:cs="David" w:hint="cs"/>
          <w:rtl/>
        </w:rPr>
      </w:pPr>
    </w:p>
    <w:p w14:paraId="53F34C1C" w14:textId="77777777" w:rsidR="00C652F5" w:rsidRPr="00C652F5" w:rsidRDefault="00C652F5" w:rsidP="00C652F5">
      <w:pPr>
        <w:bidi/>
        <w:rPr>
          <w:rFonts w:cs="David" w:hint="cs"/>
          <w:rtl/>
        </w:rPr>
      </w:pPr>
      <w:r w:rsidRPr="00C652F5">
        <w:rPr>
          <w:rFonts w:cs="David" w:hint="cs"/>
          <w:rtl/>
        </w:rPr>
        <w:tab/>
        <w:t xml:space="preserve">אני רוצה להבהיר לך, חבר הכנסת יצחקי, אתה יו"ר קואליציה חדש, תבין שיש דברים שלא עושים. </w:t>
      </w:r>
    </w:p>
    <w:p w14:paraId="37BB9E0C" w14:textId="77777777" w:rsidR="00C652F5" w:rsidRPr="00C652F5" w:rsidRDefault="00C652F5" w:rsidP="00C652F5">
      <w:pPr>
        <w:bidi/>
        <w:rPr>
          <w:rFonts w:cs="David" w:hint="cs"/>
          <w:rtl/>
        </w:rPr>
      </w:pPr>
    </w:p>
    <w:p w14:paraId="33AAFDF7" w14:textId="77777777" w:rsidR="00C652F5" w:rsidRPr="00C652F5" w:rsidRDefault="00C652F5" w:rsidP="00C652F5">
      <w:pPr>
        <w:bidi/>
        <w:rPr>
          <w:rFonts w:cs="David" w:hint="cs"/>
          <w:rtl/>
        </w:rPr>
      </w:pPr>
      <w:r w:rsidRPr="00C652F5">
        <w:rPr>
          <w:rFonts w:cs="David" w:hint="cs"/>
          <w:u w:val="single"/>
          <w:rtl/>
        </w:rPr>
        <w:t>אביגדור יצחקי:</w:t>
      </w:r>
    </w:p>
    <w:p w14:paraId="41DDAAC5" w14:textId="77777777" w:rsidR="00C652F5" w:rsidRPr="00C652F5" w:rsidRDefault="00C652F5" w:rsidP="00C652F5">
      <w:pPr>
        <w:bidi/>
        <w:rPr>
          <w:rFonts w:cs="David" w:hint="cs"/>
          <w:rtl/>
        </w:rPr>
      </w:pPr>
    </w:p>
    <w:p w14:paraId="6FED30B0" w14:textId="77777777" w:rsidR="00C652F5" w:rsidRPr="00C652F5" w:rsidRDefault="00C652F5" w:rsidP="00C652F5">
      <w:pPr>
        <w:bidi/>
        <w:rPr>
          <w:rFonts w:cs="David" w:hint="cs"/>
          <w:rtl/>
        </w:rPr>
      </w:pPr>
      <w:r w:rsidRPr="00C652F5">
        <w:rPr>
          <w:rFonts w:cs="David" w:hint="cs"/>
          <w:rtl/>
        </w:rPr>
        <w:tab/>
        <w:t xml:space="preserve">לא עושים גם מה שאת עושה. מה היה כל כך חשוב להסיר את האי אמון, בגלל שעוד לא יודעים ממה נהרגה המשפחה המסכנה? אף אחד עוד לא יודע ממה נהרגה המשפחה. את זה אתם רוצים להעלות היום.  לרקוד על דם זה מתאים לימין, לא לשמאל. </w:t>
      </w:r>
    </w:p>
    <w:p w14:paraId="7971CA11" w14:textId="77777777" w:rsidR="00C652F5" w:rsidRPr="00C652F5" w:rsidRDefault="00C652F5" w:rsidP="00C652F5">
      <w:pPr>
        <w:bidi/>
        <w:rPr>
          <w:rFonts w:cs="David" w:hint="cs"/>
          <w:rtl/>
        </w:rPr>
      </w:pPr>
    </w:p>
    <w:p w14:paraId="1D61F161" w14:textId="77777777" w:rsidR="00C652F5" w:rsidRPr="00C652F5" w:rsidRDefault="00C652F5" w:rsidP="00C652F5">
      <w:pPr>
        <w:bidi/>
        <w:rPr>
          <w:rFonts w:cs="David" w:hint="cs"/>
          <w:rtl/>
        </w:rPr>
      </w:pPr>
      <w:r w:rsidRPr="00C652F5">
        <w:rPr>
          <w:rFonts w:cs="David" w:hint="cs"/>
          <w:u w:val="single"/>
          <w:rtl/>
        </w:rPr>
        <w:t>אורי אריאל:</w:t>
      </w:r>
    </w:p>
    <w:p w14:paraId="5175CBD0" w14:textId="77777777" w:rsidR="00C652F5" w:rsidRPr="00C652F5" w:rsidRDefault="00C652F5" w:rsidP="00C652F5">
      <w:pPr>
        <w:bidi/>
        <w:rPr>
          <w:rFonts w:cs="David" w:hint="cs"/>
          <w:rtl/>
        </w:rPr>
      </w:pPr>
    </w:p>
    <w:p w14:paraId="2F18BF88" w14:textId="77777777" w:rsidR="00C652F5" w:rsidRPr="00C652F5" w:rsidRDefault="00C652F5" w:rsidP="00C652F5">
      <w:pPr>
        <w:bidi/>
        <w:rPr>
          <w:rFonts w:cs="David" w:hint="cs"/>
          <w:rtl/>
        </w:rPr>
      </w:pPr>
      <w:r w:rsidRPr="00C652F5">
        <w:rPr>
          <w:rFonts w:cs="David" w:hint="cs"/>
          <w:rtl/>
        </w:rPr>
        <w:tab/>
        <w:t xml:space="preserve">אני מוחה על כך. </w:t>
      </w:r>
    </w:p>
    <w:p w14:paraId="63789D7F" w14:textId="77777777" w:rsidR="00C652F5" w:rsidRPr="00C652F5" w:rsidRDefault="00C652F5" w:rsidP="00C652F5">
      <w:pPr>
        <w:bidi/>
        <w:rPr>
          <w:rFonts w:cs="David" w:hint="cs"/>
          <w:rtl/>
        </w:rPr>
      </w:pPr>
    </w:p>
    <w:p w14:paraId="253EE9DB" w14:textId="77777777" w:rsidR="00C652F5" w:rsidRPr="00C652F5" w:rsidRDefault="00C652F5" w:rsidP="00C652F5">
      <w:pPr>
        <w:bidi/>
        <w:rPr>
          <w:rFonts w:cs="David" w:hint="cs"/>
          <w:rtl/>
        </w:rPr>
      </w:pPr>
      <w:r w:rsidRPr="00C652F5">
        <w:rPr>
          <w:rFonts w:cs="David" w:hint="cs"/>
          <w:u w:val="single"/>
          <w:rtl/>
        </w:rPr>
        <w:t>זהבה גלאון:</w:t>
      </w:r>
    </w:p>
    <w:p w14:paraId="799E2C6E" w14:textId="77777777" w:rsidR="00C652F5" w:rsidRPr="00C652F5" w:rsidRDefault="00C652F5" w:rsidP="00C652F5">
      <w:pPr>
        <w:bidi/>
        <w:rPr>
          <w:rFonts w:cs="David" w:hint="cs"/>
          <w:rtl/>
        </w:rPr>
      </w:pPr>
    </w:p>
    <w:p w14:paraId="441B68CE" w14:textId="77777777" w:rsidR="00C652F5" w:rsidRPr="00C652F5" w:rsidRDefault="00C652F5" w:rsidP="00C652F5">
      <w:pPr>
        <w:bidi/>
        <w:rPr>
          <w:rFonts w:cs="David" w:hint="cs"/>
          <w:rtl/>
        </w:rPr>
      </w:pPr>
      <w:r w:rsidRPr="00C652F5">
        <w:rPr>
          <w:rFonts w:cs="David" w:hint="cs"/>
          <w:rtl/>
        </w:rPr>
        <w:tab/>
        <w:t xml:space="preserve">תקשיב חבר הכנסת יצחקי, אתה היסטרי, תבין, אנחנו לא נעבוד אצלך גם אם תבטל לנו את כל הייצוג. </w:t>
      </w:r>
    </w:p>
    <w:p w14:paraId="6A906F97" w14:textId="77777777" w:rsidR="00C652F5" w:rsidRPr="00C652F5" w:rsidRDefault="00C652F5" w:rsidP="00C652F5">
      <w:pPr>
        <w:bidi/>
        <w:rPr>
          <w:rFonts w:cs="David" w:hint="cs"/>
          <w:rtl/>
        </w:rPr>
      </w:pPr>
    </w:p>
    <w:p w14:paraId="4215DC02" w14:textId="77777777" w:rsidR="00C652F5" w:rsidRPr="00C652F5" w:rsidRDefault="00C652F5" w:rsidP="00C652F5">
      <w:pPr>
        <w:bidi/>
        <w:rPr>
          <w:rFonts w:cs="David" w:hint="cs"/>
          <w:rtl/>
        </w:rPr>
      </w:pPr>
      <w:r w:rsidRPr="00C652F5">
        <w:rPr>
          <w:rFonts w:cs="David" w:hint="cs"/>
          <w:u w:val="single"/>
          <w:rtl/>
        </w:rPr>
        <w:t>אביגדור יצחקי:</w:t>
      </w:r>
    </w:p>
    <w:p w14:paraId="5BA5FEA2" w14:textId="77777777" w:rsidR="00C652F5" w:rsidRPr="00C652F5" w:rsidRDefault="00C652F5" w:rsidP="00C652F5">
      <w:pPr>
        <w:bidi/>
        <w:rPr>
          <w:rFonts w:cs="David" w:hint="cs"/>
          <w:rtl/>
        </w:rPr>
      </w:pPr>
    </w:p>
    <w:p w14:paraId="0A2678C0" w14:textId="77777777" w:rsidR="00C652F5" w:rsidRPr="00C652F5" w:rsidRDefault="00C652F5" w:rsidP="00C652F5">
      <w:pPr>
        <w:bidi/>
        <w:rPr>
          <w:rFonts w:cs="David" w:hint="cs"/>
          <w:rtl/>
        </w:rPr>
      </w:pPr>
      <w:r w:rsidRPr="00C652F5">
        <w:rPr>
          <w:rFonts w:cs="David" w:hint="cs"/>
          <w:rtl/>
        </w:rPr>
        <w:tab/>
        <w:t xml:space="preserve">אני כבר מודיע לך, שאני אבטל את כול הייצוג, גם בוועדת החוקה, גם ממלא מקום בוועדת הכספים. לפחות אוכל להיענות לבקשות הקואליציה. </w:t>
      </w:r>
    </w:p>
    <w:p w14:paraId="00F326CF" w14:textId="77777777" w:rsidR="00C652F5" w:rsidRPr="00C652F5" w:rsidRDefault="00C652F5" w:rsidP="00C652F5">
      <w:pPr>
        <w:bidi/>
        <w:rPr>
          <w:rFonts w:cs="David" w:hint="cs"/>
          <w:rtl/>
        </w:rPr>
      </w:pPr>
    </w:p>
    <w:p w14:paraId="0B248A80" w14:textId="77777777" w:rsidR="00C652F5" w:rsidRPr="00C652F5" w:rsidRDefault="00C652F5" w:rsidP="00C652F5">
      <w:pPr>
        <w:bidi/>
        <w:rPr>
          <w:rFonts w:cs="David" w:hint="cs"/>
          <w:rtl/>
        </w:rPr>
      </w:pPr>
      <w:r w:rsidRPr="00C652F5">
        <w:rPr>
          <w:rFonts w:cs="David" w:hint="cs"/>
          <w:u w:val="single"/>
          <w:rtl/>
        </w:rPr>
        <w:t>היו"ר רוחמה אברהם:</w:t>
      </w:r>
    </w:p>
    <w:p w14:paraId="13E205EE" w14:textId="77777777" w:rsidR="00C652F5" w:rsidRPr="00C652F5" w:rsidRDefault="00C652F5" w:rsidP="00C652F5">
      <w:pPr>
        <w:bidi/>
        <w:rPr>
          <w:rFonts w:cs="David" w:hint="cs"/>
          <w:rtl/>
        </w:rPr>
      </w:pPr>
    </w:p>
    <w:p w14:paraId="610A27A1" w14:textId="77777777" w:rsidR="00C652F5" w:rsidRPr="00C652F5" w:rsidRDefault="00C652F5" w:rsidP="00C652F5">
      <w:pPr>
        <w:bidi/>
        <w:rPr>
          <w:rFonts w:cs="David" w:hint="cs"/>
          <w:rtl/>
        </w:rPr>
      </w:pPr>
      <w:r w:rsidRPr="00C652F5">
        <w:rPr>
          <w:rFonts w:cs="David" w:hint="cs"/>
          <w:rtl/>
        </w:rPr>
        <w:tab/>
        <w:t xml:space="preserve">חבר הכנסת יצחקי, חברת הכנסת גלאון, שבו ביניכם, תגבשו את העניין, אני אעלה את הנושא הזה שוב מחר. </w:t>
      </w:r>
    </w:p>
    <w:p w14:paraId="5D9F3B78" w14:textId="77777777" w:rsidR="00C652F5" w:rsidRPr="00C652F5" w:rsidRDefault="00C652F5" w:rsidP="00C652F5">
      <w:pPr>
        <w:bidi/>
        <w:rPr>
          <w:rFonts w:cs="David" w:hint="cs"/>
          <w:rtl/>
        </w:rPr>
      </w:pPr>
    </w:p>
    <w:p w14:paraId="40B94302" w14:textId="77777777" w:rsidR="00C652F5" w:rsidRPr="00C652F5" w:rsidRDefault="00C652F5" w:rsidP="00C652F5">
      <w:pPr>
        <w:bidi/>
        <w:rPr>
          <w:rFonts w:cs="David" w:hint="cs"/>
          <w:rtl/>
        </w:rPr>
      </w:pPr>
      <w:r w:rsidRPr="00C652F5">
        <w:rPr>
          <w:rFonts w:cs="David" w:hint="cs"/>
          <w:u w:val="single"/>
          <w:rtl/>
        </w:rPr>
        <w:t>זהבה גלאון:</w:t>
      </w:r>
    </w:p>
    <w:p w14:paraId="1E4C8A75" w14:textId="77777777" w:rsidR="00C652F5" w:rsidRPr="00C652F5" w:rsidRDefault="00C652F5" w:rsidP="00C652F5">
      <w:pPr>
        <w:bidi/>
        <w:rPr>
          <w:rFonts w:cs="David" w:hint="cs"/>
          <w:rtl/>
        </w:rPr>
      </w:pPr>
    </w:p>
    <w:p w14:paraId="79685F1A" w14:textId="77777777" w:rsidR="00C652F5" w:rsidRPr="00C652F5" w:rsidRDefault="00C652F5" w:rsidP="00C652F5">
      <w:pPr>
        <w:bidi/>
        <w:rPr>
          <w:rFonts w:cs="David" w:hint="cs"/>
          <w:rtl/>
        </w:rPr>
      </w:pPr>
      <w:r w:rsidRPr="00C652F5">
        <w:rPr>
          <w:rFonts w:cs="David" w:hint="cs"/>
          <w:rtl/>
        </w:rPr>
        <w:tab/>
        <w:t xml:space="preserve">הקואליציה הזאת גם תבין שיש מגבלות לכוח. </w:t>
      </w:r>
    </w:p>
    <w:p w14:paraId="341555EB" w14:textId="77777777" w:rsidR="00C652F5" w:rsidRPr="00C652F5" w:rsidRDefault="00C652F5" w:rsidP="00C652F5">
      <w:pPr>
        <w:bidi/>
        <w:rPr>
          <w:rFonts w:cs="David" w:hint="cs"/>
          <w:rtl/>
        </w:rPr>
      </w:pPr>
    </w:p>
    <w:p w14:paraId="318DDA62" w14:textId="77777777" w:rsidR="00C652F5" w:rsidRPr="00C652F5" w:rsidRDefault="00C652F5" w:rsidP="00C652F5">
      <w:pPr>
        <w:bidi/>
        <w:rPr>
          <w:rFonts w:cs="David" w:hint="cs"/>
          <w:rtl/>
        </w:rPr>
      </w:pPr>
      <w:r w:rsidRPr="00C652F5">
        <w:rPr>
          <w:rFonts w:cs="David" w:hint="cs"/>
          <w:u w:val="single"/>
          <w:rtl/>
        </w:rPr>
        <w:t>היו"ר רוחמה אברהם:</w:t>
      </w:r>
    </w:p>
    <w:p w14:paraId="29FFBC6B" w14:textId="77777777" w:rsidR="00C652F5" w:rsidRPr="00C652F5" w:rsidRDefault="00C652F5" w:rsidP="00C652F5">
      <w:pPr>
        <w:bidi/>
        <w:rPr>
          <w:rFonts w:cs="David" w:hint="cs"/>
          <w:rtl/>
        </w:rPr>
      </w:pPr>
    </w:p>
    <w:p w14:paraId="52EC0E0A" w14:textId="77777777" w:rsidR="00C652F5" w:rsidRPr="00C652F5" w:rsidRDefault="00C652F5" w:rsidP="00C652F5">
      <w:pPr>
        <w:bidi/>
        <w:rPr>
          <w:rFonts w:cs="David" w:hint="cs"/>
          <w:rtl/>
        </w:rPr>
      </w:pPr>
      <w:r w:rsidRPr="00C652F5">
        <w:rPr>
          <w:rFonts w:cs="David" w:hint="cs"/>
          <w:rtl/>
        </w:rPr>
        <w:tab/>
        <w:t xml:space="preserve">הנושא הזה יגיע להצבעה מחר, אני מבקשת מכם להגיע להסדר ביניכם. </w:t>
      </w:r>
    </w:p>
    <w:p w14:paraId="44E3862D" w14:textId="77777777" w:rsidR="00C652F5" w:rsidRPr="00C652F5" w:rsidRDefault="00C652F5" w:rsidP="00C652F5">
      <w:pPr>
        <w:bidi/>
        <w:rPr>
          <w:rFonts w:cs="David" w:hint="cs"/>
          <w:rtl/>
        </w:rPr>
      </w:pPr>
      <w:r w:rsidRPr="00C652F5">
        <w:rPr>
          <w:rFonts w:cs="David"/>
          <w:rtl/>
        </w:rPr>
        <w:br w:type="page"/>
      </w:r>
    </w:p>
    <w:p w14:paraId="679F3F71" w14:textId="77777777" w:rsidR="00C652F5" w:rsidRPr="00C652F5" w:rsidRDefault="00C652F5" w:rsidP="00C652F5">
      <w:pPr>
        <w:bidi/>
        <w:jc w:val="center"/>
        <w:rPr>
          <w:rFonts w:cs="David" w:hint="cs"/>
          <w:b/>
          <w:bCs/>
          <w:u w:val="single"/>
          <w:rtl/>
        </w:rPr>
      </w:pPr>
      <w:r w:rsidRPr="00C652F5">
        <w:rPr>
          <w:rFonts w:cs="David" w:hint="cs"/>
          <w:b/>
          <w:bCs/>
          <w:u w:val="single"/>
          <w:rtl/>
        </w:rPr>
        <w:t xml:space="preserve">בקשת יו"ר ועדת הפנים ואיכות הסביבה להעביר את ההצעה לסדר היום בנושא: </w:t>
      </w:r>
    </w:p>
    <w:p w14:paraId="6351BCBF" w14:textId="77777777" w:rsidR="00C652F5" w:rsidRPr="00C652F5" w:rsidRDefault="00C652F5" w:rsidP="00C652F5">
      <w:pPr>
        <w:bidi/>
        <w:jc w:val="center"/>
        <w:rPr>
          <w:rFonts w:cs="David" w:hint="cs"/>
          <w:b/>
          <w:bCs/>
          <w:u w:val="single"/>
          <w:rtl/>
        </w:rPr>
      </w:pPr>
      <w:r w:rsidRPr="00C652F5">
        <w:rPr>
          <w:rFonts w:cs="David" w:hint="cs"/>
          <w:b/>
          <w:bCs/>
          <w:u w:val="single"/>
          <w:rtl/>
        </w:rPr>
        <w:t xml:space="preserve">"תכנית סיוע להצלת "עיר הכרמל" (דלית אל כרמל-עוספיא) (מס' 209), </w:t>
      </w:r>
    </w:p>
    <w:p w14:paraId="51C2DE67" w14:textId="77777777" w:rsidR="00C652F5" w:rsidRPr="00C652F5" w:rsidRDefault="00C652F5" w:rsidP="00C652F5">
      <w:pPr>
        <w:bidi/>
        <w:jc w:val="center"/>
        <w:rPr>
          <w:rFonts w:cs="David" w:hint="cs"/>
          <w:b/>
          <w:bCs/>
          <w:u w:val="single"/>
          <w:rtl/>
        </w:rPr>
      </w:pPr>
      <w:r w:rsidRPr="00C652F5">
        <w:rPr>
          <w:rFonts w:cs="David" w:hint="cs"/>
          <w:b/>
          <w:bCs/>
          <w:u w:val="single"/>
          <w:rtl/>
        </w:rPr>
        <w:t xml:space="preserve">מוועדת הכספים לדיון בוועדת הפנים ואיכות הסביבה. </w:t>
      </w:r>
    </w:p>
    <w:p w14:paraId="3BDAE84A" w14:textId="77777777" w:rsidR="00C652F5" w:rsidRPr="00C652F5" w:rsidRDefault="00C652F5" w:rsidP="00C652F5">
      <w:pPr>
        <w:bidi/>
        <w:rPr>
          <w:rFonts w:cs="David" w:hint="cs"/>
          <w:b/>
          <w:bCs/>
          <w:u w:val="single"/>
          <w:rtl/>
        </w:rPr>
      </w:pPr>
    </w:p>
    <w:p w14:paraId="580E34AD" w14:textId="77777777" w:rsidR="00C652F5" w:rsidRPr="00C652F5" w:rsidRDefault="00C652F5" w:rsidP="00C652F5">
      <w:pPr>
        <w:bidi/>
        <w:rPr>
          <w:rFonts w:cs="David" w:hint="cs"/>
          <w:rtl/>
        </w:rPr>
      </w:pPr>
      <w:r w:rsidRPr="00C652F5">
        <w:rPr>
          <w:rFonts w:cs="David" w:hint="cs"/>
          <w:u w:val="single"/>
          <w:rtl/>
        </w:rPr>
        <w:t>היו"ר רוחמה אברהם:</w:t>
      </w:r>
    </w:p>
    <w:p w14:paraId="3407A9DD" w14:textId="77777777" w:rsidR="00C652F5" w:rsidRPr="00C652F5" w:rsidRDefault="00C652F5" w:rsidP="00C652F5">
      <w:pPr>
        <w:bidi/>
        <w:rPr>
          <w:rFonts w:cs="David" w:hint="cs"/>
          <w:rtl/>
        </w:rPr>
      </w:pPr>
    </w:p>
    <w:p w14:paraId="250C5509" w14:textId="77777777" w:rsidR="00C652F5" w:rsidRPr="00C652F5" w:rsidRDefault="00C652F5" w:rsidP="00C652F5">
      <w:pPr>
        <w:pStyle w:val="BodyText2"/>
        <w:rPr>
          <w:rFonts w:hint="cs"/>
          <w:rtl/>
        </w:rPr>
      </w:pPr>
      <w:r w:rsidRPr="00C652F5">
        <w:rPr>
          <w:rFonts w:hint="cs"/>
          <w:rtl/>
        </w:rPr>
        <w:tab/>
        <w:t xml:space="preserve">אני עוברת לנושא הבא: בקשת יו"ר ועדת הפנים ואיכות הסביבה להעביר את ההצעה לסדר היום בנושא: תוכנית סיוע להצלת "עיר הכרמל" (דלית אל כרמל-עוספיא) (מס' 209), מוועדת הכספים לדיון בוועדת הפנים ואיכות הסביבה. </w:t>
      </w:r>
    </w:p>
    <w:p w14:paraId="6526F443" w14:textId="77777777" w:rsidR="00C652F5" w:rsidRPr="00C652F5" w:rsidRDefault="00C652F5" w:rsidP="00C652F5">
      <w:pPr>
        <w:bidi/>
        <w:rPr>
          <w:rFonts w:cs="David" w:hint="cs"/>
          <w:rtl/>
        </w:rPr>
      </w:pPr>
    </w:p>
    <w:p w14:paraId="22759ECF" w14:textId="77777777" w:rsidR="00C652F5" w:rsidRPr="00C652F5" w:rsidRDefault="00C652F5" w:rsidP="00C652F5">
      <w:pPr>
        <w:bidi/>
        <w:rPr>
          <w:rFonts w:cs="David" w:hint="cs"/>
          <w:rtl/>
        </w:rPr>
      </w:pPr>
      <w:r w:rsidRPr="00C652F5">
        <w:rPr>
          <w:rFonts w:cs="David" w:hint="cs"/>
          <w:u w:val="single"/>
          <w:rtl/>
        </w:rPr>
        <w:t>אביגדור יצחקי:</w:t>
      </w:r>
    </w:p>
    <w:p w14:paraId="155A3754" w14:textId="77777777" w:rsidR="00C652F5" w:rsidRPr="00C652F5" w:rsidRDefault="00C652F5" w:rsidP="00C652F5">
      <w:pPr>
        <w:bidi/>
        <w:rPr>
          <w:rFonts w:cs="David" w:hint="cs"/>
          <w:rtl/>
        </w:rPr>
      </w:pPr>
    </w:p>
    <w:p w14:paraId="410959F9" w14:textId="77777777" w:rsidR="00C652F5" w:rsidRPr="00C652F5" w:rsidRDefault="00C652F5" w:rsidP="00C652F5">
      <w:pPr>
        <w:bidi/>
        <w:rPr>
          <w:rFonts w:cs="David" w:hint="cs"/>
          <w:rtl/>
        </w:rPr>
      </w:pPr>
      <w:r w:rsidRPr="00C652F5">
        <w:rPr>
          <w:rFonts w:cs="David" w:hint="cs"/>
          <w:rtl/>
        </w:rPr>
        <w:tab/>
        <w:t xml:space="preserve">הצעה לסדר. אני חושב שהנושא העיקרי הוא עיר הכרמל ולא ייצוגה באיזה שהיא ועדה. אני הוא זה שיזמתי את האיחוד הזה, אני חושב שהוא איחוד נכון, איחוד טוב, אבל הוא צריך להיות מגובה בתקציבים על מנת להעמיד את העיר הזאת על רגליה. אין ספק שחברי כנסת רבים עושים די בעניין הזה, כולל מגלי והבה, נדיה חילו, חבר הכנסת ריבלין, אני חושב שצריך לעשות רבות. </w:t>
      </w:r>
    </w:p>
    <w:p w14:paraId="1ECD71BD" w14:textId="77777777" w:rsidR="00C652F5" w:rsidRPr="00C652F5" w:rsidRDefault="00C652F5" w:rsidP="00C652F5">
      <w:pPr>
        <w:bidi/>
        <w:rPr>
          <w:rFonts w:cs="David" w:hint="cs"/>
          <w:rtl/>
        </w:rPr>
      </w:pPr>
    </w:p>
    <w:p w14:paraId="4A910FB0" w14:textId="77777777" w:rsidR="00C652F5" w:rsidRPr="00C652F5" w:rsidRDefault="00C652F5" w:rsidP="00C652F5">
      <w:pPr>
        <w:bidi/>
        <w:rPr>
          <w:rFonts w:cs="David" w:hint="cs"/>
          <w:rtl/>
        </w:rPr>
      </w:pPr>
      <w:r w:rsidRPr="00C652F5">
        <w:rPr>
          <w:rFonts w:cs="David" w:hint="cs"/>
          <w:rtl/>
        </w:rPr>
        <w:tab/>
        <w:t xml:space="preserve">כרגע יש מחלקות באיזה ועדה לקיים את הדיון, הכי חשוב כרגע זה טובתה של עיר הכרמל. לכן, אני מבקש לדחות את ההצבעה למחר. נשב היום, נגיע כולנו להסכמה מה הכי טוב לעיר הכרמל, האם ועדת הפנים, ועדת הכספים, ועדה משותפת, לא משנה מה, אבל אני מבקש לדחות את ההצבעה למחר, לאחר שנקיים ישיבה בינינו. </w:t>
      </w:r>
    </w:p>
    <w:p w14:paraId="3A13BD56" w14:textId="77777777" w:rsidR="00C652F5" w:rsidRPr="00C652F5" w:rsidRDefault="00C652F5" w:rsidP="00C652F5">
      <w:pPr>
        <w:bidi/>
        <w:rPr>
          <w:rFonts w:cs="David" w:hint="cs"/>
          <w:rtl/>
        </w:rPr>
      </w:pPr>
    </w:p>
    <w:p w14:paraId="22536363" w14:textId="77777777" w:rsidR="00C652F5" w:rsidRPr="00C652F5" w:rsidRDefault="00C652F5" w:rsidP="00C652F5">
      <w:pPr>
        <w:bidi/>
        <w:rPr>
          <w:rFonts w:cs="David" w:hint="cs"/>
          <w:rtl/>
        </w:rPr>
      </w:pPr>
      <w:r w:rsidRPr="00C652F5">
        <w:rPr>
          <w:rFonts w:cs="David" w:hint="cs"/>
          <w:rtl/>
        </w:rPr>
        <w:tab/>
        <w:t xml:space="preserve">אגב, אני חושב שהבקשה של יושב-ראש ועדת הפנים היא לגיטימית מאוד ואני בעדה. </w:t>
      </w:r>
    </w:p>
    <w:p w14:paraId="741889F4" w14:textId="77777777" w:rsidR="00C652F5" w:rsidRPr="00C652F5" w:rsidRDefault="00C652F5" w:rsidP="00C652F5">
      <w:pPr>
        <w:bidi/>
        <w:rPr>
          <w:rFonts w:cs="David" w:hint="cs"/>
          <w:rtl/>
        </w:rPr>
      </w:pPr>
    </w:p>
    <w:p w14:paraId="6C71504C" w14:textId="77777777" w:rsidR="00C652F5" w:rsidRPr="00C652F5" w:rsidRDefault="00C652F5" w:rsidP="00C652F5">
      <w:pPr>
        <w:bidi/>
        <w:rPr>
          <w:rFonts w:cs="David" w:hint="cs"/>
          <w:rtl/>
        </w:rPr>
      </w:pPr>
      <w:r w:rsidRPr="00C652F5">
        <w:rPr>
          <w:rFonts w:cs="David" w:hint="cs"/>
          <w:u w:val="single"/>
          <w:rtl/>
        </w:rPr>
        <w:t>גאלב מג'אדלה:</w:t>
      </w:r>
    </w:p>
    <w:p w14:paraId="52225AC9" w14:textId="77777777" w:rsidR="00C652F5" w:rsidRPr="00C652F5" w:rsidRDefault="00C652F5" w:rsidP="00C652F5">
      <w:pPr>
        <w:bidi/>
        <w:rPr>
          <w:rFonts w:cs="David" w:hint="cs"/>
          <w:rtl/>
        </w:rPr>
      </w:pPr>
    </w:p>
    <w:p w14:paraId="0B01AF82" w14:textId="77777777" w:rsidR="00C652F5" w:rsidRPr="00C652F5" w:rsidRDefault="00C652F5" w:rsidP="00C652F5">
      <w:pPr>
        <w:bidi/>
        <w:rPr>
          <w:rFonts w:cs="David" w:hint="cs"/>
          <w:rtl/>
        </w:rPr>
      </w:pPr>
      <w:r w:rsidRPr="00C652F5">
        <w:rPr>
          <w:rFonts w:cs="David" w:hint="cs"/>
          <w:rtl/>
        </w:rPr>
        <w:tab/>
        <w:t xml:space="preserve">עיר הכרמל חשובה לנו מאוד, אבל חשובים יותר לנו הנהלים והתקנון של הכנסת, המינהל התקין והיושר. זה נושא לוועדת הפנים. חבר הכנסת מגלי והבה, לצערי הרב, ניצל סיטואציה שלא הייתי בישיבת מליאת הכנסת והעביר זאת לוועדת הכספים. יש לזה משמעות שלילית שתפגע בעיר הכרמל. מה פתאום עיר הכרמל נדונה בוועדת הכספים, זה משהו מיוחד, זה טיפול מיוחד?  הנושא הזה צריך לחזור לוועדת הפנים, לכבד את התקנון והנהלים של הכנסת. </w:t>
      </w:r>
    </w:p>
    <w:p w14:paraId="5AB6C393" w14:textId="77777777" w:rsidR="00C652F5" w:rsidRPr="00C652F5" w:rsidRDefault="00C652F5" w:rsidP="00C652F5">
      <w:pPr>
        <w:bidi/>
        <w:rPr>
          <w:rFonts w:cs="David" w:hint="cs"/>
          <w:rtl/>
        </w:rPr>
      </w:pPr>
    </w:p>
    <w:p w14:paraId="3079C4D5" w14:textId="77777777" w:rsidR="00C652F5" w:rsidRPr="00C652F5" w:rsidRDefault="00C652F5" w:rsidP="00C652F5">
      <w:pPr>
        <w:bidi/>
        <w:rPr>
          <w:rFonts w:cs="David" w:hint="cs"/>
          <w:rtl/>
        </w:rPr>
      </w:pPr>
      <w:r w:rsidRPr="00C652F5">
        <w:rPr>
          <w:rFonts w:cs="David" w:hint="cs"/>
          <w:u w:val="single"/>
          <w:rtl/>
        </w:rPr>
        <w:t>היו"ר רוחמה אברהם:</w:t>
      </w:r>
    </w:p>
    <w:p w14:paraId="4A80DE78" w14:textId="77777777" w:rsidR="00C652F5" w:rsidRPr="00C652F5" w:rsidRDefault="00C652F5" w:rsidP="00C652F5">
      <w:pPr>
        <w:bidi/>
        <w:rPr>
          <w:rFonts w:cs="David" w:hint="cs"/>
          <w:rtl/>
        </w:rPr>
      </w:pPr>
    </w:p>
    <w:p w14:paraId="4CE3792F" w14:textId="77777777" w:rsidR="00C652F5" w:rsidRPr="00C652F5" w:rsidRDefault="00C652F5" w:rsidP="00C652F5">
      <w:pPr>
        <w:bidi/>
        <w:rPr>
          <w:rFonts w:cs="David" w:hint="cs"/>
          <w:rtl/>
        </w:rPr>
      </w:pPr>
      <w:r w:rsidRPr="00C652F5">
        <w:rPr>
          <w:rFonts w:cs="David" w:hint="cs"/>
          <w:rtl/>
        </w:rPr>
        <w:tab/>
        <w:t xml:space="preserve">אדוני לא מוכן להצעה של חבר הכנסת יצחקי, להגיע לפשרה? </w:t>
      </w:r>
    </w:p>
    <w:p w14:paraId="4DACE6E0" w14:textId="77777777" w:rsidR="00C652F5" w:rsidRPr="00C652F5" w:rsidRDefault="00C652F5" w:rsidP="00C652F5">
      <w:pPr>
        <w:bidi/>
        <w:rPr>
          <w:rFonts w:cs="David" w:hint="cs"/>
          <w:rtl/>
        </w:rPr>
      </w:pPr>
    </w:p>
    <w:p w14:paraId="7D22014E" w14:textId="77777777" w:rsidR="00C652F5" w:rsidRPr="00C652F5" w:rsidRDefault="00C652F5" w:rsidP="00C652F5">
      <w:pPr>
        <w:bidi/>
        <w:rPr>
          <w:rFonts w:cs="David" w:hint="cs"/>
          <w:rtl/>
        </w:rPr>
      </w:pPr>
      <w:r w:rsidRPr="00C652F5">
        <w:rPr>
          <w:rFonts w:cs="David" w:hint="cs"/>
          <w:u w:val="single"/>
          <w:rtl/>
        </w:rPr>
        <w:t>גאלב מג'אדלה:</w:t>
      </w:r>
    </w:p>
    <w:p w14:paraId="1C98F6B0" w14:textId="77777777" w:rsidR="00C652F5" w:rsidRPr="00C652F5" w:rsidRDefault="00C652F5" w:rsidP="00C652F5">
      <w:pPr>
        <w:bidi/>
        <w:rPr>
          <w:rFonts w:cs="David" w:hint="cs"/>
          <w:rtl/>
        </w:rPr>
      </w:pPr>
    </w:p>
    <w:p w14:paraId="333C8066" w14:textId="77777777" w:rsidR="00C652F5" w:rsidRPr="00C652F5" w:rsidRDefault="00C652F5" w:rsidP="00C652F5">
      <w:pPr>
        <w:bidi/>
        <w:rPr>
          <w:rFonts w:cs="David" w:hint="cs"/>
          <w:rtl/>
        </w:rPr>
      </w:pPr>
      <w:r w:rsidRPr="00C652F5">
        <w:rPr>
          <w:rFonts w:cs="David" w:hint="cs"/>
          <w:rtl/>
        </w:rPr>
        <w:tab/>
        <w:t xml:space="preserve">אין לי בעיה, אני מוכן. אם אנחנו משיגים את המטרה, קרי, לכבד את תקנון הכנסת, אין בעיה. </w:t>
      </w:r>
    </w:p>
    <w:p w14:paraId="3316A751" w14:textId="77777777" w:rsidR="00C652F5" w:rsidRPr="00C652F5" w:rsidRDefault="00C652F5" w:rsidP="00C652F5">
      <w:pPr>
        <w:bidi/>
        <w:rPr>
          <w:rFonts w:cs="David" w:hint="cs"/>
          <w:rtl/>
        </w:rPr>
      </w:pPr>
    </w:p>
    <w:p w14:paraId="071D953D" w14:textId="77777777" w:rsidR="00C652F5" w:rsidRPr="00C652F5" w:rsidRDefault="00C652F5" w:rsidP="00C652F5">
      <w:pPr>
        <w:bidi/>
        <w:rPr>
          <w:rFonts w:cs="David" w:hint="cs"/>
          <w:rtl/>
        </w:rPr>
      </w:pPr>
      <w:r w:rsidRPr="00C652F5">
        <w:rPr>
          <w:rFonts w:cs="David" w:hint="cs"/>
          <w:u w:val="single"/>
          <w:rtl/>
        </w:rPr>
        <w:t>יעקב ליצמן:</w:t>
      </w:r>
    </w:p>
    <w:p w14:paraId="14F2EB3A" w14:textId="77777777" w:rsidR="00C652F5" w:rsidRPr="00C652F5" w:rsidRDefault="00C652F5" w:rsidP="00C652F5">
      <w:pPr>
        <w:bidi/>
        <w:rPr>
          <w:rFonts w:cs="David" w:hint="cs"/>
          <w:rtl/>
        </w:rPr>
      </w:pPr>
    </w:p>
    <w:p w14:paraId="4636CE09" w14:textId="77777777" w:rsidR="00C652F5" w:rsidRPr="00C652F5" w:rsidRDefault="00C652F5" w:rsidP="00C652F5">
      <w:pPr>
        <w:bidi/>
        <w:rPr>
          <w:rFonts w:cs="David" w:hint="cs"/>
          <w:rtl/>
        </w:rPr>
      </w:pPr>
      <w:r w:rsidRPr="00C652F5">
        <w:rPr>
          <w:rFonts w:cs="David" w:hint="cs"/>
          <w:rtl/>
        </w:rPr>
        <w:tab/>
        <w:t xml:space="preserve">אני טיפלתי בנושא הזה לא פעם אחת  כיושב ראש ועדה עוד בקדנציה הקודמת. הטיפול התחיל בזמנו ולכן איני רואה שום סיבה שהטיפול לא יימשך בוועדת הכספים. כל נושא כספים ברשויות נדונים בעיקר בוועדת הכספים. </w:t>
      </w:r>
    </w:p>
    <w:p w14:paraId="3F8B116D" w14:textId="77777777" w:rsidR="00C652F5" w:rsidRPr="00C652F5" w:rsidRDefault="00C652F5" w:rsidP="00C652F5">
      <w:pPr>
        <w:bidi/>
        <w:rPr>
          <w:rFonts w:cs="David" w:hint="cs"/>
          <w:rtl/>
        </w:rPr>
      </w:pPr>
    </w:p>
    <w:p w14:paraId="55285A7D" w14:textId="77777777" w:rsidR="00C652F5" w:rsidRPr="00C652F5" w:rsidRDefault="00C652F5" w:rsidP="00C652F5">
      <w:pPr>
        <w:bidi/>
        <w:rPr>
          <w:rFonts w:cs="David" w:hint="cs"/>
          <w:rtl/>
        </w:rPr>
      </w:pPr>
      <w:r w:rsidRPr="00C652F5">
        <w:rPr>
          <w:rFonts w:cs="David" w:hint="cs"/>
          <w:u w:val="single"/>
          <w:rtl/>
        </w:rPr>
        <w:t>היו"ר רוחמה אברהם:</w:t>
      </w:r>
    </w:p>
    <w:p w14:paraId="082449BA" w14:textId="77777777" w:rsidR="00C652F5" w:rsidRPr="00C652F5" w:rsidRDefault="00C652F5" w:rsidP="00C652F5">
      <w:pPr>
        <w:bidi/>
        <w:rPr>
          <w:rFonts w:cs="David" w:hint="cs"/>
          <w:rtl/>
        </w:rPr>
      </w:pPr>
    </w:p>
    <w:p w14:paraId="732D0FA7" w14:textId="77777777" w:rsidR="00C652F5" w:rsidRPr="00C652F5" w:rsidRDefault="00C652F5" w:rsidP="00C652F5">
      <w:pPr>
        <w:bidi/>
        <w:rPr>
          <w:rFonts w:cs="David" w:hint="cs"/>
          <w:rtl/>
        </w:rPr>
      </w:pPr>
      <w:r w:rsidRPr="00C652F5">
        <w:rPr>
          <w:rFonts w:cs="David" w:hint="cs"/>
          <w:rtl/>
        </w:rPr>
        <w:tab/>
        <w:t xml:space="preserve">האם אדוני מקבל את הצעתו של חבר הכנסת יצחקי? </w:t>
      </w:r>
    </w:p>
    <w:p w14:paraId="22BE6485" w14:textId="77777777" w:rsidR="00C652F5" w:rsidRPr="00C652F5" w:rsidRDefault="00C652F5" w:rsidP="00C652F5">
      <w:pPr>
        <w:bidi/>
        <w:rPr>
          <w:rFonts w:cs="David" w:hint="cs"/>
          <w:rtl/>
        </w:rPr>
      </w:pPr>
      <w:r w:rsidRPr="00C652F5">
        <w:rPr>
          <w:rFonts w:cs="David"/>
          <w:rtl/>
        </w:rPr>
        <w:br w:type="page"/>
      </w:r>
    </w:p>
    <w:p w14:paraId="7D22F6B0" w14:textId="77777777" w:rsidR="00C652F5" w:rsidRPr="00C652F5" w:rsidRDefault="00C652F5" w:rsidP="00C652F5">
      <w:pPr>
        <w:bidi/>
        <w:rPr>
          <w:rFonts w:cs="David" w:hint="cs"/>
          <w:rtl/>
        </w:rPr>
      </w:pPr>
      <w:r w:rsidRPr="00C652F5">
        <w:rPr>
          <w:rFonts w:cs="David" w:hint="cs"/>
          <w:u w:val="single"/>
          <w:rtl/>
        </w:rPr>
        <w:t>יעקב ליצמן:</w:t>
      </w:r>
    </w:p>
    <w:p w14:paraId="415EBCDE" w14:textId="77777777" w:rsidR="00C652F5" w:rsidRPr="00C652F5" w:rsidRDefault="00C652F5" w:rsidP="00C652F5">
      <w:pPr>
        <w:bidi/>
        <w:rPr>
          <w:rFonts w:cs="David" w:hint="cs"/>
          <w:rtl/>
        </w:rPr>
      </w:pPr>
    </w:p>
    <w:p w14:paraId="6A805F19" w14:textId="77777777" w:rsidR="00C652F5" w:rsidRPr="00C652F5" w:rsidRDefault="00C652F5" w:rsidP="00C652F5">
      <w:pPr>
        <w:bidi/>
        <w:rPr>
          <w:rFonts w:cs="David" w:hint="cs"/>
          <w:rtl/>
        </w:rPr>
      </w:pPr>
      <w:r w:rsidRPr="00C652F5">
        <w:rPr>
          <w:rFonts w:cs="David" w:hint="cs"/>
          <w:rtl/>
        </w:rPr>
        <w:tab/>
        <w:t xml:space="preserve">אני מסכים, אבל אני מניח שמחר לא אשנה את דעתי. </w:t>
      </w:r>
    </w:p>
    <w:p w14:paraId="59CD22BD" w14:textId="77777777" w:rsidR="00C652F5" w:rsidRPr="00C652F5" w:rsidRDefault="00C652F5" w:rsidP="00C652F5">
      <w:pPr>
        <w:bidi/>
        <w:rPr>
          <w:rFonts w:cs="David" w:hint="cs"/>
          <w:rtl/>
        </w:rPr>
      </w:pPr>
    </w:p>
    <w:p w14:paraId="2DBA92A4" w14:textId="77777777" w:rsidR="00C652F5" w:rsidRPr="00C652F5" w:rsidRDefault="00C652F5" w:rsidP="00C652F5">
      <w:pPr>
        <w:bidi/>
        <w:rPr>
          <w:rFonts w:cs="David" w:hint="cs"/>
          <w:rtl/>
        </w:rPr>
      </w:pPr>
      <w:r w:rsidRPr="00C652F5">
        <w:rPr>
          <w:rFonts w:cs="David" w:hint="cs"/>
          <w:u w:val="single"/>
          <w:rtl/>
        </w:rPr>
        <w:t>היו"ר רוחמה אברהם:</w:t>
      </w:r>
    </w:p>
    <w:p w14:paraId="69985938" w14:textId="77777777" w:rsidR="00C652F5" w:rsidRPr="00C652F5" w:rsidRDefault="00C652F5" w:rsidP="00C652F5">
      <w:pPr>
        <w:bidi/>
        <w:rPr>
          <w:rFonts w:cs="David" w:hint="cs"/>
          <w:rtl/>
        </w:rPr>
      </w:pPr>
    </w:p>
    <w:p w14:paraId="14A3A9AA" w14:textId="77777777" w:rsidR="00C652F5" w:rsidRPr="00C652F5" w:rsidRDefault="00C652F5" w:rsidP="00C652F5">
      <w:pPr>
        <w:bidi/>
        <w:rPr>
          <w:rFonts w:cs="David" w:hint="cs"/>
          <w:rtl/>
        </w:rPr>
      </w:pPr>
      <w:r w:rsidRPr="00C652F5">
        <w:rPr>
          <w:rFonts w:cs="David" w:hint="cs"/>
          <w:rtl/>
        </w:rPr>
        <w:tab/>
        <w:t xml:space="preserve">רבותיי, נעביר את הנושא למחר. </w:t>
      </w:r>
    </w:p>
    <w:p w14:paraId="65B09CF2" w14:textId="77777777" w:rsidR="00C652F5" w:rsidRPr="00C652F5" w:rsidRDefault="00C652F5" w:rsidP="00C652F5">
      <w:pPr>
        <w:bidi/>
        <w:rPr>
          <w:rFonts w:cs="David" w:hint="cs"/>
          <w:rtl/>
        </w:rPr>
      </w:pPr>
    </w:p>
    <w:p w14:paraId="4381E6FA" w14:textId="77777777" w:rsidR="00C652F5" w:rsidRPr="00C652F5" w:rsidRDefault="00C652F5" w:rsidP="00C652F5">
      <w:pPr>
        <w:bidi/>
        <w:rPr>
          <w:rFonts w:cs="David" w:hint="cs"/>
          <w:rtl/>
        </w:rPr>
      </w:pPr>
      <w:r w:rsidRPr="00C652F5">
        <w:rPr>
          <w:rFonts w:cs="David" w:hint="cs"/>
          <w:u w:val="single"/>
          <w:rtl/>
        </w:rPr>
        <w:t>מגלי והבה:</w:t>
      </w:r>
    </w:p>
    <w:p w14:paraId="6986D059" w14:textId="77777777" w:rsidR="00C652F5" w:rsidRPr="00C652F5" w:rsidRDefault="00C652F5" w:rsidP="00C652F5">
      <w:pPr>
        <w:bidi/>
        <w:rPr>
          <w:rFonts w:cs="David" w:hint="cs"/>
          <w:rtl/>
        </w:rPr>
      </w:pPr>
    </w:p>
    <w:p w14:paraId="73F3C3C4" w14:textId="77777777" w:rsidR="00C652F5" w:rsidRPr="00C652F5" w:rsidRDefault="00C652F5" w:rsidP="00C652F5">
      <w:pPr>
        <w:bidi/>
        <w:rPr>
          <w:rFonts w:cs="David" w:hint="cs"/>
          <w:rtl/>
        </w:rPr>
      </w:pPr>
      <w:r w:rsidRPr="00C652F5">
        <w:rPr>
          <w:rFonts w:cs="David" w:hint="cs"/>
          <w:rtl/>
        </w:rPr>
        <w:tab/>
        <w:t xml:space="preserve">גברתי, רציתי להתייחס לדבריו של חבר הכנסת גאלב מג'אדלה, לא ניצלתי שום מעמד, לא במליאה - - - </w:t>
      </w:r>
    </w:p>
    <w:p w14:paraId="69AA2372" w14:textId="77777777" w:rsidR="00C652F5" w:rsidRPr="00C652F5" w:rsidRDefault="00C652F5" w:rsidP="00C652F5">
      <w:pPr>
        <w:bidi/>
        <w:rPr>
          <w:rFonts w:cs="David" w:hint="cs"/>
          <w:rtl/>
        </w:rPr>
      </w:pPr>
    </w:p>
    <w:p w14:paraId="3F1EC653" w14:textId="77777777" w:rsidR="00C652F5" w:rsidRPr="00C652F5" w:rsidRDefault="00C652F5" w:rsidP="00C652F5">
      <w:pPr>
        <w:bidi/>
        <w:rPr>
          <w:rFonts w:cs="David" w:hint="cs"/>
          <w:rtl/>
        </w:rPr>
      </w:pPr>
      <w:r w:rsidRPr="00C652F5">
        <w:rPr>
          <w:rFonts w:cs="David" w:hint="cs"/>
          <w:u w:val="single"/>
          <w:rtl/>
        </w:rPr>
        <w:t>אביגדור יצחקי:</w:t>
      </w:r>
    </w:p>
    <w:p w14:paraId="1AAB25F0" w14:textId="77777777" w:rsidR="00C652F5" w:rsidRPr="00C652F5" w:rsidRDefault="00C652F5" w:rsidP="00C652F5">
      <w:pPr>
        <w:bidi/>
        <w:rPr>
          <w:rFonts w:cs="David" w:hint="cs"/>
          <w:rtl/>
        </w:rPr>
      </w:pPr>
    </w:p>
    <w:p w14:paraId="32DB1C1D" w14:textId="77777777" w:rsidR="00C652F5" w:rsidRPr="00C652F5" w:rsidRDefault="00C652F5" w:rsidP="00C652F5">
      <w:pPr>
        <w:bidi/>
        <w:rPr>
          <w:rFonts w:cs="David" w:hint="cs"/>
          <w:rtl/>
        </w:rPr>
      </w:pPr>
      <w:r w:rsidRPr="00C652F5">
        <w:rPr>
          <w:rFonts w:cs="David" w:hint="cs"/>
          <w:rtl/>
        </w:rPr>
        <w:tab/>
        <w:t xml:space="preserve">הוא חזר בו. </w:t>
      </w:r>
    </w:p>
    <w:p w14:paraId="1AD259A8" w14:textId="77777777" w:rsidR="00C652F5" w:rsidRPr="00C652F5" w:rsidRDefault="00C652F5" w:rsidP="00C652F5">
      <w:pPr>
        <w:bidi/>
        <w:rPr>
          <w:rFonts w:cs="David" w:hint="cs"/>
          <w:rtl/>
        </w:rPr>
      </w:pPr>
    </w:p>
    <w:p w14:paraId="12C642B3" w14:textId="77777777" w:rsidR="00C652F5" w:rsidRPr="00C652F5" w:rsidRDefault="00C652F5" w:rsidP="00C652F5">
      <w:pPr>
        <w:bidi/>
        <w:rPr>
          <w:rFonts w:cs="David" w:hint="cs"/>
          <w:rtl/>
        </w:rPr>
      </w:pPr>
      <w:r w:rsidRPr="00C652F5">
        <w:rPr>
          <w:rFonts w:cs="David" w:hint="cs"/>
          <w:u w:val="single"/>
          <w:rtl/>
        </w:rPr>
        <w:t>מגלי והבה:</w:t>
      </w:r>
    </w:p>
    <w:p w14:paraId="5AF97723" w14:textId="77777777" w:rsidR="00C652F5" w:rsidRPr="00C652F5" w:rsidRDefault="00C652F5" w:rsidP="00C652F5">
      <w:pPr>
        <w:bidi/>
        <w:rPr>
          <w:rFonts w:cs="David" w:hint="cs"/>
          <w:rtl/>
        </w:rPr>
      </w:pPr>
    </w:p>
    <w:p w14:paraId="2F5C56B4" w14:textId="77777777" w:rsidR="00C652F5" w:rsidRPr="00C652F5" w:rsidRDefault="00C652F5" w:rsidP="00C652F5">
      <w:pPr>
        <w:bidi/>
        <w:rPr>
          <w:rFonts w:cs="David" w:hint="cs"/>
          <w:rtl/>
        </w:rPr>
      </w:pPr>
      <w:r w:rsidRPr="00C652F5">
        <w:rPr>
          <w:rFonts w:cs="David" w:hint="cs"/>
          <w:rtl/>
        </w:rPr>
        <w:tab/>
        <w:t xml:space="preserve">גם חבר הכנסת רובי ריבלין וגם אנוכי נכחנו וביקשנו להעביר זאת לוועדת הכספים. </w:t>
      </w:r>
    </w:p>
    <w:p w14:paraId="0476FAD4" w14:textId="77777777" w:rsidR="00C652F5" w:rsidRPr="00C652F5" w:rsidRDefault="00C652F5" w:rsidP="00C652F5">
      <w:pPr>
        <w:bidi/>
        <w:rPr>
          <w:rFonts w:cs="David" w:hint="cs"/>
          <w:rtl/>
        </w:rPr>
      </w:pPr>
    </w:p>
    <w:p w14:paraId="63815CC6" w14:textId="77777777" w:rsidR="00C652F5" w:rsidRPr="00C652F5" w:rsidRDefault="00C652F5" w:rsidP="00C652F5">
      <w:pPr>
        <w:bidi/>
        <w:rPr>
          <w:rFonts w:cs="David" w:hint="cs"/>
          <w:rtl/>
        </w:rPr>
      </w:pPr>
      <w:r w:rsidRPr="00C652F5">
        <w:rPr>
          <w:rFonts w:cs="David" w:hint="cs"/>
          <w:u w:val="single"/>
          <w:rtl/>
        </w:rPr>
        <w:t>היו"ר רוחמה אברהם:</w:t>
      </w:r>
    </w:p>
    <w:p w14:paraId="74D0F5E3" w14:textId="77777777" w:rsidR="00C652F5" w:rsidRPr="00C652F5" w:rsidRDefault="00C652F5" w:rsidP="00C652F5">
      <w:pPr>
        <w:bidi/>
        <w:rPr>
          <w:rFonts w:cs="David" w:hint="cs"/>
          <w:rtl/>
        </w:rPr>
      </w:pPr>
    </w:p>
    <w:p w14:paraId="0F75FD21" w14:textId="77777777" w:rsidR="00C652F5" w:rsidRPr="00C652F5" w:rsidRDefault="00C652F5" w:rsidP="00C652F5">
      <w:pPr>
        <w:bidi/>
        <w:rPr>
          <w:rFonts w:cs="David" w:hint="cs"/>
          <w:rtl/>
        </w:rPr>
      </w:pPr>
      <w:r w:rsidRPr="00C652F5">
        <w:rPr>
          <w:rFonts w:cs="David" w:hint="cs"/>
          <w:rtl/>
        </w:rPr>
        <w:tab/>
        <w:t xml:space="preserve">הנושא יידון מחר, תודה רבה, הישיבה נעולה. </w:t>
      </w:r>
    </w:p>
    <w:p w14:paraId="3C7C919D" w14:textId="77777777" w:rsidR="00C652F5" w:rsidRPr="00C652F5" w:rsidRDefault="00C652F5" w:rsidP="00C652F5">
      <w:pPr>
        <w:bidi/>
        <w:rPr>
          <w:rFonts w:cs="David" w:hint="cs"/>
          <w:rtl/>
        </w:rPr>
      </w:pPr>
    </w:p>
    <w:p w14:paraId="11EAF779" w14:textId="77777777" w:rsidR="00C652F5" w:rsidRPr="00C652F5" w:rsidRDefault="00C652F5" w:rsidP="00C652F5">
      <w:pPr>
        <w:bidi/>
        <w:rPr>
          <w:rFonts w:cs="David" w:hint="cs"/>
          <w:rtl/>
        </w:rPr>
      </w:pPr>
    </w:p>
    <w:p w14:paraId="7E24A2B6" w14:textId="77777777" w:rsidR="00C652F5" w:rsidRPr="00C652F5" w:rsidRDefault="00C652F5" w:rsidP="00C652F5">
      <w:pPr>
        <w:bidi/>
        <w:rPr>
          <w:rFonts w:cs="David" w:hint="cs"/>
          <w:rtl/>
        </w:rPr>
      </w:pPr>
    </w:p>
    <w:p w14:paraId="5E832470" w14:textId="77777777" w:rsidR="00C652F5" w:rsidRPr="00C652F5" w:rsidRDefault="00C652F5" w:rsidP="00C652F5">
      <w:pPr>
        <w:bidi/>
        <w:rPr>
          <w:rFonts w:cs="David" w:hint="cs"/>
          <w:u w:val="single"/>
          <w:rtl/>
        </w:rPr>
      </w:pPr>
      <w:r w:rsidRPr="00C652F5">
        <w:rPr>
          <w:rFonts w:cs="David" w:hint="cs"/>
          <w:u w:val="single"/>
          <w:rtl/>
        </w:rPr>
        <w:t xml:space="preserve">הישיבה ננעלה בשעה 11:25. </w:t>
      </w:r>
    </w:p>
    <w:p w14:paraId="6819D47F" w14:textId="77777777" w:rsidR="00552A80" w:rsidRPr="00C652F5" w:rsidRDefault="00552A80" w:rsidP="00C652F5">
      <w:pPr>
        <w:bidi/>
        <w:rPr>
          <w:rFonts w:cs="David"/>
        </w:rPr>
      </w:pPr>
    </w:p>
    <w:sectPr w:rsidR="00552A80" w:rsidRPr="00C652F5" w:rsidSect="00C652F5">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F9E90" w14:textId="77777777" w:rsidR="00000000" w:rsidRDefault="004E30D4">
      <w:r>
        <w:separator/>
      </w:r>
    </w:p>
  </w:endnote>
  <w:endnote w:type="continuationSeparator" w:id="0">
    <w:p w14:paraId="7E5E00B8" w14:textId="77777777" w:rsidR="00000000" w:rsidRDefault="004E30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9F6FC" w14:textId="77777777" w:rsidR="00000000" w:rsidRDefault="004E30D4">
      <w:r>
        <w:separator/>
      </w:r>
    </w:p>
  </w:footnote>
  <w:footnote w:type="continuationSeparator" w:id="0">
    <w:p w14:paraId="61C99557" w14:textId="77777777" w:rsidR="00000000" w:rsidRDefault="004E30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91AD6" w14:textId="77777777" w:rsidR="00C652F5" w:rsidRDefault="00C652F5">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18D73F9D" w14:textId="77777777" w:rsidR="00C652F5" w:rsidRDefault="00C652F5">
    <w:pPr>
      <w:pStyle w:val="Header"/>
      <w:ind w:right="360"/>
      <w:jc w:val="both"/>
      <w:rPr>
        <w:rtl/>
      </w:rPr>
    </w:pPr>
  </w:p>
  <w:p w14:paraId="14B02289" w14:textId="77777777" w:rsidR="00C652F5" w:rsidRDefault="00C652F5"/>
  <w:p w14:paraId="44299399" w14:textId="77777777" w:rsidR="00C652F5" w:rsidRDefault="00C652F5"/>
  <w:p w14:paraId="0A102668" w14:textId="77777777" w:rsidR="00C652F5" w:rsidRDefault="00C652F5"/>
  <w:p w14:paraId="289E24BF" w14:textId="77777777" w:rsidR="00C652F5" w:rsidRDefault="00C652F5"/>
  <w:p w14:paraId="55F4795E" w14:textId="77777777" w:rsidR="00C652F5" w:rsidRDefault="00C652F5"/>
  <w:p w14:paraId="1EE0FE04" w14:textId="77777777" w:rsidR="00C652F5" w:rsidRDefault="00C652F5"/>
  <w:p w14:paraId="387DA463" w14:textId="77777777" w:rsidR="00C652F5" w:rsidRDefault="00C652F5"/>
  <w:p w14:paraId="47184800" w14:textId="77777777" w:rsidR="00C652F5" w:rsidRDefault="00C652F5"/>
  <w:p w14:paraId="098F0045" w14:textId="77777777" w:rsidR="00C652F5" w:rsidRDefault="00C652F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B09FA" w14:textId="77777777" w:rsidR="00C652F5" w:rsidRDefault="00C652F5">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14:paraId="125AA88B" w14:textId="77777777" w:rsidR="00C652F5" w:rsidRDefault="00C652F5">
    <w:pPr>
      <w:pStyle w:val="Header"/>
      <w:ind w:right="360"/>
      <w:jc w:val="both"/>
      <w:rPr>
        <w:rFonts w:hint="cs"/>
        <w:rtl/>
      </w:rPr>
    </w:pPr>
    <w:r>
      <w:rPr>
        <w:rtl/>
      </w:rPr>
      <w:t>ועדת</w:t>
    </w:r>
    <w:r>
      <w:rPr>
        <w:rFonts w:hint="cs"/>
        <w:rtl/>
      </w:rPr>
      <w:t xml:space="preserve"> הכנסת</w:t>
    </w:r>
  </w:p>
  <w:p w14:paraId="3B00A58D" w14:textId="77777777" w:rsidR="00C652F5" w:rsidRDefault="00C652F5">
    <w:pPr>
      <w:pStyle w:val="Header"/>
      <w:ind w:right="360"/>
      <w:jc w:val="both"/>
      <w:rPr>
        <w:rStyle w:val="PageNumber"/>
        <w:rFonts w:hint="cs"/>
        <w:rtl/>
      </w:rPr>
    </w:pPr>
    <w:r>
      <w:rPr>
        <w:rFonts w:hint="cs"/>
        <w:rtl/>
      </w:rPr>
      <w:t xml:space="preserve">12.06.2006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575F"/>
    <w:multiLevelType w:val="hybridMultilevel"/>
    <w:tmpl w:val="1B4E0596"/>
    <w:lvl w:ilvl="0" w:tplc="F8E04F50">
      <w:start w:val="1"/>
      <w:numFmt w:val="decimal"/>
      <w:lvlText w:val="%1."/>
      <w:lvlJc w:val="left"/>
      <w:pPr>
        <w:tabs>
          <w:tab w:val="num" w:pos="510"/>
        </w:tabs>
        <w:ind w:left="510" w:right="510" w:hanging="360"/>
      </w:pPr>
      <w:rPr>
        <w:rFonts w:hint="cs"/>
      </w:rPr>
    </w:lvl>
    <w:lvl w:ilvl="1" w:tplc="040D0019" w:tentative="1">
      <w:start w:val="1"/>
      <w:numFmt w:val="lowerLetter"/>
      <w:lvlText w:val="%2."/>
      <w:lvlJc w:val="left"/>
      <w:pPr>
        <w:tabs>
          <w:tab w:val="num" w:pos="1230"/>
        </w:tabs>
        <w:ind w:left="1230" w:right="1230" w:hanging="360"/>
      </w:pPr>
    </w:lvl>
    <w:lvl w:ilvl="2" w:tplc="040D001B" w:tentative="1">
      <w:start w:val="1"/>
      <w:numFmt w:val="lowerRoman"/>
      <w:lvlText w:val="%3."/>
      <w:lvlJc w:val="right"/>
      <w:pPr>
        <w:tabs>
          <w:tab w:val="num" w:pos="1950"/>
        </w:tabs>
        <w:ind w:left="1950" w:right="1950" w:hanging="180"/>
      </w:pPr>
    </w:lvl>
    <w:lvl w:ilvl="3" w:tplc="040D000F" w:tentative="1">
      <w:start w:val="1"/>
      <w:numFmt w:val="decimal"/>
      <w:lvlText w:val="%4."/>
      <w:lvlJc w:val="left"/>
      <w:pPr>
        <w:tabs>
          <w:tab w:val="num" w:pos="2670"/>
        </w:tabs>
        <w:ind w:left="2670" w:right="2670" w:hanging="360"/>
      </w:pPr>
    </w:lvl>
    <w:lvl w:ilvl="4" w:tplc="040D0019" w:tentative="1">
      <w:start w:val="1"/>
      <w:numFmt w:val="lowerLetter"/>
      <w:lvlText w:val="%5."/>
      <w:lvlJc w:val="left"/>
      <w:pPr>
        <w:tabs>
          <w:tab w:val="num" w:pos="3390"/>
        </w:tabs>
        <w:ind w:left="3390" w:right="3390" w:hanging="360"/>
      </w:pPr>
    </w:lvl>
    <w:lvl w:ilvl="5" w:tplc="040D001B" w:tentative="1">
      <w:start w:val="1"/>
      <w:numFmt w:val="lowerRoman"/>
      <w:lvlText w:val="%6."/>
      <w:lvlJc w:val="right"/>
      <w:pPr>
        <w:tabs>
          <w:tab w:val="num" w:pos="4110"/>
        </w:tabs>
        <w:ind w:left="4110" w:right="4110" w:hanging="180"/>
      </w:pPr>
    </w:lvl>
    <w:lvl w:ilvl="6" w:tplc="040D000F" w:tentative="1">
      <w:start w:val="1"/>
      <w:numFmt w:val="decimal"/>
      <w:lvlText w:val="%7."/>
      <w:lvlJc w:val="left"/>
      <w:pPr>
        <w:tabs>
          <w:tab w:val="num" w:pos="4830"/>
        </w:tabs>
        <w:ind w:left="4830" w:right="4830" w:hanging="360"/>
      </w:pPr>
    </w:lvl>
    <w:lvl w:ilvl="7" w:tplc="040D0019" w:tentative="1">
      <w:start w:val="1"/>
      <w:numFmt w:val="lowerLetter"/>
      <w:lvlText w:val="%8."/>
      <w:lvlJc w:val="left"/>
      <w:pPr>
        <w:tabs>
          <w:tab w:val="num" w:pos="5550"/>
        </w:tabs>
        <w:ind w:left="5550" w:right="5550" w:hanging="360"/>
      </w:pPr>
    </w:lvl>
    <w:lvl w:ilvl="8" w:tplc="040D001B" w:tentative="1">
      <w:start w:val="1"/>
      <w:numFmt w:val="lowerRoman"/>
      <w:lvlText w:val="%9."/>
      <w:lvlJc w:val="right"/>
      <w:pPr>
        <w:tabs>
          <w:tab w:val="num" w:pos="6270"/>
        </w:tabs>
        <w:ind w:left="6270" w:right="6270" w:hanging="180"/>
      </w:pPr>
    </w:lvl>
  </w:abstractNum>
  <w:abstractNum w:abstractNumId="1" w15:restartNumberingAfterBreak="0">
    <w:nsid w:val="41B866D7"/>
    <w:multiLevelType w:val="hybridMultilevel"/>
    <w:tmpl w:val="8EEEBC74"/>
    <w:lvl w:ilvl="0" w:tplc="3B56B5BC">
      <w:start w:val="1"/>
      <w:numFmt w:val="decimal"/>
      <w:lvlText w:val="%1."/>
      <w:lvlJc w:val="left"/>
      <w:pPr>
        <w:tabs>
          <w:tab w:val="num" w:pos="1020"/>
        </w:tabs>
        <w:ind w:left="1020" w:right="1020" w:hanging="360"/>
      </w:pPr>
      <w:rPr>
        <w:rFonts w:hint="cs"/>
      </w:rPr>
    </w:lvl>
    <w:lvl w:ilvl="1" w:tplc="040D0019" w:tentative="1">
      <w:start w:val="1"/>
      <w:numFmt w:val="lowerLetter"/>
      <w:lvlText w:val="%2."/>
      <w:lvlJc w:val="left"/>
      <w:pPr>
        <w:tabs>
          <w:tab w:val="num" w:pos="1740"/>
        </w:tabs>
        <w:ind w:left="1740" w:right="1740" w:hanging="360"/>
      </w:pPr>
    </w:lvl>
    <w:lvl w:ilvl="2" w:tplc="040D001B" w:tentative="1">
      <w:start w:val="1"/>
      <w:numFmt w:val="lowerRoman"/>
      <w:lvlText w:val="%3."/>
      <w:lvlJc w:val="right"/>
      <w:pPr>
        <w:tabs>
          <w:tab w:val="num" w:pos="2460"/>
        </w:tabs>
        <w:ind w:left="2460" w:right="2460" w:hanging="180"/>
      </w:pPr>
    </w:lvl>
    <w:lvl w:ilvl="3" w:tplc="040D000F" w:tentative="1">
      <w:start w:val="1"/>
      <w:numFmt w:val="decimal"/>
      <w:lvlText w:val="%4."/>
      <w:lvlJc w:val="left"/>
      <w:pPr>
        <w:tabs>
          <w:tab w:val="num" w:pos="3180"/>
        </w:tabs>
        <w:ind w:left="3180" w:right="3180" w:hanging="360"/>
      </w:pPr>
    </w:lvl>
    <w:lvl w:ilvl="4" w:tplc="040D0019" w:tentative="1">
      <w:start w:val="1"/>
      <w:numFmt w:val="lowerLetter"/>
      <w:lvlText w:val="%5."/>
      <w:lvlJc w:val="left"/>
      <w:pPr>
        <w:tabs>
          <w:tab w:val="num" w:pos="3900"/>
        </w:tabs>
        <w:ind w:left="3900" w:right="3900" w:hanging="360"/>
      </w:pPr>
    </w:lvl>
    <w:lvl w:ilvl="5" w:tplc="040D001B" w:tentative="1">
      <w:start w:val="1"/>
      <w:numFmt w:val="lowerRoman"/>
      <w:lvlText w:val="%6."/>
      <w:lvlJc w:val="right"/>
      <w:pPr>
        <w:tabs>
          <w:tab w:val="num" w:pos="4620"/>
        </w:tabs>
        <w:ind w:left="4620" w:right="4620" w:hanging="180"/>
      </w:pPr>
    </w:lvl>
    <w:lvl w:ilvl="6" w:tplc="040D000F" w:tentative="1">
      <w:start w:val="1"/>
      <w:numFmt w:val="decimal"/>
      <w:lvlText w:val="%7."/>
      <w:lvlJc w:val="left"/>
      <w:pPr>
        <w:tabs>
          <w:tab w:val="num" w:pos="5340"/>
        </w:tabs>
        <w:ind w:left="5340" w:right="5340" w:hanging="360"/>
      </w:pPr>
    </w:lvl>
    <w:lvl w:ilvl="7" w:tplc="040D0019" w:tentative="1">
      <w:start w:val="1"/>
      <w:numFmt w:val="lowerLetter"/>
      <w:lvlText w:val="%8."/>
      <w:lvlJc w:val="left"/>
      <w:pPr>
        <w:tabs>
          <w:tab w:val="num" w:pos="6060"/>
        </w:tabs>
        <w:ind w:left="6060" w:right="6060" w:hanging="360"/>
      </w:pPr>
    </w:lvl>
    <w:lvl w:ilvl="8" w:tplc="040D001B" w:tentative="1">
      <w:start w:val="1"/>
      <w:numFmt w:val="lowerRoman"/>
      <w:lvlText w:val="%9."/>
      <w:lvlJc w:val="right"/>
      <w:pPr>
        <w:tabs>
          <w:tab w:val="num" w:pos="6780"/>
        </w:tabs>
        <w:ind w:left="6780" w:right="6780" w:hanging="180"/>
      </w:pPr>
    </w:lvl>
  </w:abstractNum>
  <w:abstractNum w:abstractNumId="2" w15:restartNumberingAfterBreak="0">
    <w:nsid w:val="683B76F2"/>
    <w:multiLevelType w:val="hybridMultilevel"/>
    <w:tmpl w:val="5AB2E102"/>
    <w:lvl w:ilvl="0" w:tplc="A62EB9B8">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16cid:durableId="156578182">
    <w:abstractNumId w:val="0"/>
  </w:num>
  <w:num w:numId="2" w16cid:durableId="253823468">
    <w:abstractNumId w:val="2"/>
  </w:num>
  <w:num w:numId="3" w16cid:durableId="1707565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38648פרוטוקול_ישיבת_ועדה.doc"/>
    <w:docVar w:name="StartMode" w:val="3"/>
  </w:docVars>
  <w:rsids>
    <w:rsidRoot w:val="00323432"/>
    <w:rsid w:val="0020589A"/>
    <w:rsid w:val="00323432"/>
    <w:rsid w:val="004E30D4"/>
    <w:rsid w:val="00552A80"/>
    <w:rsid w:val="00965806"/>
    <w:rsid w:val="00C652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E495241"/>
  <w15:chartTrackingRefBased/>
  <w15:docId w15:val="{96389629-DB71-441C-951B-098D98BB4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C652F5"/>
    <w:pPr>
      <w:keepNext/>
      <w:overflowPunct w:val="0"/>
      <w:autoSpaceDE w:val="0"/>
      <w:autoSpaceDN w:val="0"/>
      <w:bidi/>
      <w:adjustRightInd w:val="0"/>
      <w:jc w:val="both"/>
      <w:textAlignment w:val="baseline"/>
      <w:outlineLvl w:val="4"/>
    </w:pPr>
    <w:rPr>
      <w:rFonts w:cs="David"/>
      <w:sz w:val="22"/>
      <w:lang w:eastAsia="he-IL"/>
    </w:rPr>
  </w:style>
  <w:style w:type="paragraph" w:styleId="Heading8">
    <w:name w:val="heading 8"/>
    <w:basedOn w:val="Normal"/>
    <w:next w:val="Normal"/>
    <w:qFormat/>
    <w:rsid w:val="00C652F5"/>
    <w:pPr>
      <w:keepNext/>
      <w:overflowPunct w:val="0"/>
      <w:autoSpaceDE w:val="0"/>
      <w:autoSpaceDN w:val="0"/>
      <w:bidi/>
      <w:adjustRightInd w:val="0"/>
      <w:jc w:val="center"/>
      <w:textAlignment w:val="baseline"/>
      <w:outlineLvl w:val="7"/>
    </w:pPr>
    <w:rPr>
      <w:rFonts w:cs="David"/>
      <w:b/>
      <w:bCs/>
      <w:sz w:val="22"/>
      <w:u w:val="single"/>
      <w:lang w:eastAsia="he-IL"/>
    </w:rPr>
  </w:style>
  <w:style w:type="paragraph" w:styleId="Heading9">
    <w:name w:val="heading 9"/>
    <w:basedOn w:val="Normal"/>
    <w:next w:val="Normal"/>
    <w:qFormat/>
    <w:rsid w:val="00C652F5"/>
    <w:pPr>
      <w:keepNext/>
      <w:overflowPunct w:val="0"/>
      <w:autoSpaceDE w:val="0"/>
      <w:autoSpaceDN w:val="0"/>
      <w:bidi/>
      <w:adjustRightInd w:val="0"/>
      <w:jc w:val="center"/>
      <w:textAlignment w:val="baseline"/>
      <w:outlineLvl w:val="8"/>
    </w:pPr>
    <w:rPr>
      <w:rFonts w:cs="David"/>
      <w:b/>
      <w:bCs/>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652F5"/>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C652F5"/>
  </w:style>
  <w:style w:type="paragraph" w:styleId="BodyText">
    <w:name w:val="Body Text"/>
    <w:basedOn w:val="Normal"/>
    <w:rsid w:val="00C652F5"/>
    <w:pPr>
      <w:overflowPunct w:val="0"/>
      <w:autoSpaceDE w:val="0"/>
      <w:autoSpaceDN w:val="0"/>
      <w:bidi/>
      <w:adjustRightInd w:val="0"/>
      <w:jc w:val="both"/>
      <w:textAlignment w:val="baseline"/>
    </w:pPr>
    <w:rPr>
      <w:rFonts w:cs="David"/>
      <w:sz w:val="22"/>
      <w:lang w:eastAsia="he-IL"/>
    </w:rPr>
  </w:style>
  <w:style w:type="paragraph" w:styleId="BodyTextIndent">
    <w:name w:val="Body Text Indent"/>
    <w:basedOn w:val="Normal"/>
    <w:rsid w:val="00C652F5"/>
    <w:pPr>
      <w:overflowPunct w:val="0"/>
      <w:autoSpaceDE w:val="0"/>
      <w:autoSpaceDN w:val="0"/>
      <w:bidi/>
      <w:adjustRightInd w:val="0"/>
      <w:ind w:left="360"/>
      <w:jc w:val="both"/>
      <w:textAlignment w:val="baseline"/>
    </w:pPr>
    <w:rPr>
      <w:rFonts w:cs="David"/>
      <w:sz w:val="22"/>
      <w:lang w:eastAsia="he-IL"/>
    </w:rPr>
  </w:style>
  <w:style w:type="paragraph" w:styleId="BodyText2">
    <w:name w:val="Body Text 2"/>
    <w:basedOn w:val="Normal"/>
    <w:rsid w:val="00C652F5"/>
    <w:pPr>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3147</Words>
  <Characters>17940</Characters>
  <Application>Microsoft Office Word</Application>
  <DocSecurity>0</DocSecurity>
  <Lines>149</Lines>
  <Paragraphs>42</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2022-07-09T13:21:00Z</dcterms:created>
  <dcterms:modified xsi:type="dcterms:W3CDTF">2022-07-09T13:21:00Z</dcterms:modified>
</cp:coreProperties>
</file>